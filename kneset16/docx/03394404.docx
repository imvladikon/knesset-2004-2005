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288AA" w14:textId="77777777" w:rsidR="00000000" w:rsidRDefault="00026F1C">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51C82F" w14:textId="77777777" w:rsidR="00000000" w:rsidRDefault="00026F1C">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_Toc70328288 \h </w:instrText>
      </w:r>
      <w:r>
        <w:fldChar w:fldCharType="separate"/>
      </w:r>
      <w:r>
        <w:t>8</w:t>
      </w:r>
      <w:r>
        <w:fldChar w:fldCharType="end"/>
      </w:r>
    </w:p>
    <w:p w14:paraId="6A799886" w14:textId="77777777" w:rsidR="00000000" w:rsidRDefault="00026F1C">
      <w:pPr>
        <w:pStyle w:val="TOC1"/>
        <w:tabs>
          <w:tab w:val="right" w:leader="dot" w:pos="8296"/>
        </w:tabs>
        <w:rPr>
          <w:rFonts w:ascii="Times New Roman" w:hAnsi="Times New Roman" w:cs="Times New Roman"/>
          <w:sz w:val="24"/>
          <w:szCs w:val="24"/>
        </w:rPr>
      </w:pPr>
      <w:r>
        <w:t xml:space="preserve">98. </w:t>
      </w:r>
      <w:r>
        <w:rPr>
          <w:rtl/>
        </w:rPr>
        <w:t>יישום תוכנית הליבה בבתי-ספר חרדיים</w:t>
      </w:r>
      <w:r>
        <w:tab/>
      </w:r>
      <w:r>
        <w:fldChar w:fldCharType="begin"/>
      </w:r>
      <w:r>
        <w:instrText xml:space="preserve"> PAGEREF _Toc70328289 \h </w:instrText>
      </w:r>
      <w:r>
        <w:fldChar w:fldCharType="separate"/>
      </w:r>
      <w:r>
        <w:t>8</w:t>
      </w:r>
      <w:r>
        <w:fldChar w:fldCharType="end"/>
      </w:r>
    </w:p>
    <w:p w14:paraId="55DD4AA2" w14:textId="77777777" w:rsidR="00000000" w:rsidRDefault="00026F1C">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_Toc70328290 \h </w:instrText>
      </w:r>
      <w:r>
        <w:fldChar w:fldCharType="separate"/>
      </w:r>
      <w:r>
        <w:t>9</w:t>
      </w:r>
      <w:r>
        <w:fldChar w:fldCharType="end"/>
      </w:r>
    </w:p>
    <w:p w14:paraId="25850FA8" w14:textId="77777777" w:rsidR="00000000" w:rsidRDefault="00026F1C">
      <w:pPr>
        <w:pStyle w:val="TOC2"/>
        <w:tabs>
          <w:tab w:val="right" w:leader="dot" w:pos="8296"/>
        </w:tabs>
        <w:ind w:right="0"/>
        <w:rPr>
          <w:rFonts w:ascii="Times New Roman" w:hAnsi="Times New Roman" w:cs="Times New Roman"/>
          <w:sz w:val="24"/>
          <w:szCs w:val="24"/>
        </w:rPr>
      </w:pPr>
      <w:r>
        <w:rPr>
          <w:rtl/>
        </w:rPr>
        <w:t>שרת</w:t>
      </w:r>
      <w:r>
        <w:t xml:space="preserve"> </w:t>
      </w:r>
      <w:r>
        <w:rPr>
          <w:rtl/>
        </w:rPr>
        <w:t xml:space="preserve">החינוך, התרבות והספורט </w:t>
      </w:r>
      <w:r>
        <w:rPr>
          <w:rtl/>
        </w:rPr>
        <w:t>לימור לבנת:</w:t>
      </w:r>
      <w:r>
        <w:tab/>
      </w:r>
      <w:r>
        <w:fldChar w:fldCharType="begin"/>
      </w:r>
      <w:r>
        <w:instrText xml:space="preserve"> PAGEREF _Toc70328291 \h </w:instrText>
      </w:r>
      <w:r>
        <w:fldChar w:fldCharType="separate"/>
      </w:r>
      <w:r>
        <w:t>9</w:t>
      </w:r>
      <w:r>
        <w:fldChar w:fldCharType="end"/>
      </w:r>
    </w:p>
    <w:p w14:paraId="7CB65B99" w14:textId="77777777" w:rsidR="00000000" w:rsidRDefault="00026F1C">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_Toc70328292 \h </w:instrText>
      </w:r>
      <w:r>
        <w:fldChar w:fldCharType="separate"/>
      </w:r>
      <w:r>
        <w:t>10</w:t>
      </w:r>
      <w:r>
        <w:fldChar w:fldCharType="end"/>
      </w:r>
    </w:p>
    <w:p w14:paraId="7AE4E5EE" w14:textId="77777777" w:rsidR="00000000" w:rsidRDefault="00026F1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_Toc70328293 \h </w:instrText>
      </w:r>
      <w:r>
        <w:fldChar w:fldCharType="separate"/>
      </w:r>
      <w:r>
        <w:t>11</w:t>
      </w:r>
      <w:r>
        <w:fldChar w:fldCharType="end"/>
      </w:r>
    </w:p>
    <w:p w14:paraId="3A55C449" w14:textId="77777777" w:rsidR="00000000" w:rsidRDefault="00026F1C">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_Toc70328294 \h </w:instrText>
      </w:r>
      <w:r>
        <w:fldChar w:fldCharType="separate"/>
      </w:r>
      <w:r>
        <w:t>11</w:t>
      </w:r>
      <w:r>
        <w:fldChar w:fldCharType="end"/>
      </w:r>
    </w:p>
    <w:p w14:paraId="075802DC" w14:textId="77777777" w:rsidR="00000000" w:rsidRDefault="00026F1C">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w:instrText>
      </w:r>
      <w:r>
        <w:instrText xml:space="preserve">AGEREF _Toc70328295 \h </w:instrText>
      </w:r>
      <w:r>
        <w:fldChar w:fldCharType="separate"/>
      </w:r>
      <w:r>
        <w:t>12</w:t>
      </w:r>
      <w:r>
        <w:fldChar w:fldCharType="end"/>
      </w:r>
    </w:p>
    <w:p w14:paraId="56725955" w14:textId="77777777" w:rsidR="00000000" w:rsidRDefault="00026F1C">
      <w:pPr>
        <w:pStyle w:val="TOC1"/>
        <w:tabs>
          <w:tab w:val="right" w:leader="dot" w:pos="8296"/>
        </w:tabs>
        <w:rPr>
          <w:rFonts w:ascii="Times New Roman" w:hAnsi="Times New Roman" w:cs="Times New Roman"/>
          <w:sz w:val="24"/>
          <w:szCs w:val="24"/>
        </w:rPr>
      </w:pPr>
      <w:r>
        <w:t xml:space="preserve">95. </w:t>
      </w:r>
      <w:r>
        <w:rPr>
          <w:rtl/>
        </w:rPr>
        <w:t>פעילות משטרת ההגירה</w:t>
      </w:r>
      <w:r>
        <w:tab/>
      </w:r>
      <w:r>
        <w:fldChar w:fldCharType="begin"/>
      </w:r>
      <w:r>
        <w:instrText xml:space="preserve"> PAGEREF _Toc70328296 \h </w:instrText>
      </w:r>
      <w:r>
        <w:fldChar w:fldCharType="separate"/>
      </w:r>
      <w:r>
        <w:t>15</w:t>
      </w:r>
      <w:r>
        <w:fldChar w:fldCharType="end"/>
      </w:r>
    </w:p>
    <w:p w14:paraId="7BDA008B" w14:textId="77777777" w:rsidR="00000000" w:rsidRDefault="00026F1C">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_Toc70328297 \h </w:instrText>
      </w:r>
      <w:r>
        <w:fldChar w:fldCharType="separate"/>
      </w:r>
      <w:r>
        <w:t>15</w:t>
      </w:r>
      <w:r>
        <w:fldChar w:fldCharType="end"/>
      </w:r>
    </w:p>
    <w:p w14:paraId="7553DF8F" w14:textId="77777777" w:rsidR="00000000" w:rsidRDefault="00026F1C">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_Toc70328298 \h </w:instrText>
      </w:r>
      <w:r>
        <w:fldChar w:fldCharType="separate"/>
      </w:r>
      <w:r>
        <w:t>16</w:t>
      </w:r>
      <w:r>
        <w:fldChar w:fldCharType="end"/>
      </w:r>
    </w:p>
    <w:p w14:paraId="2DB475F3" w14:textId="77777777" w:rsidR="00000000" w:rsidRDefault="00026F1C">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_Toc70328299 \h </w:instrText>
      </w:r>
      <w:r>
        <w:fldChar w:fldCharType="separate"/>
      </w:r>
      <w:r>
        <w:t>16</w:t>
      </w:r>
      <w:r>
        <w:fldChar w:fldCharType="end"/>
      </w:r>
    </w:p>
    <w:p w14:paraId="7F1DAEA2" w14:textId="77777777" w:rsidR="00000000" w:rsidRDefault="00026F1C">
      <w:pPr>
        <w:pStyle w:val="TOC2"/>
        <w:tabs>
          <w:tab w:val="right" w:leader="dot" w:pos="8296"/>
        </w:tabs>
        <w:ind w:right="0"/>
        <w:rPr>
          <w:rFonts w:ascii="Times New Roman" w:hAnsi="Times New Roman" w:cs="Times New Roman"/>
          <w:sz w:val="24"/>
          <w:szCs w:val="24"/>
        </w:rPr>
      </w:pPr>
      <w:r>
        <w:rPr>
          <w:rtl/>
        </w:rPr>
        <w:t>אופיר פינ</w:t>
      </w:r>
      <w:r>
        <w:rPr>
          <w:rtl/>
        </w:rPr>
        <w:t>ס-פז (העבודה-מימד):</w:t>
      </w:r>
      <w:r>
        <w:tab/>
      </w:r>
      <w:r>
        <w:fldChar w:fldCharType="begin"/>
      </w:r>
      <w:r>
        <w:instrText xml:space="preserve"> PAGEREF _Toc70328300 \h </w:instrText>
      </w:r>
      <w:r>
        <w:fldChar w:fldCharType="separate"/>
      </w:r>
      <w:r>
        <w:t>17</w:t>
      </w:r>
      <w:r>
        <w:fldChar w:fldCharType="end"/>
      </w:r>
    </w:p>
    <w:p w14:paraId="30C1885F" w14:textId="77777777" w:rsidR="00000000" w:rsidRDefault="00026F1C">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_Toc70328301 \h </w:instrText>
      </w:r>
      <w:r>
        <w:fldChar w:fldCharType="separate"/>
      </w:r>
      <w:r>
        <w:t>17</w:t>
      </w:r>
      <w:r>
        <w:fldChar w:fldCharType="end"/>
      </w:r>
    </w:p>
    <w:p w14:paraId="0B996062" w14:textId="77777777" w:rsidR="00000000" w:rsidRDefault="00026F1C">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_Toc70328302 \h </w:instrText>
      </w:r>
      <w:r>
        <w:fldChar w:fldCharType="separate"/>
      </w:r>
      <w:r>
        <w:t>18</w:t>
      </w:r>
      <w:r>
        <w:fldChar w:fldCharType="end"/>
      </w:r>
    </w:p>
    <w:p w14:paraId="1613481A" w14:textId="77777777" w:rsidR="00000000" w:rsidRDefault="00026F1C">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_Toc70328303 \h </w:instrText>
      </w:r>
      <w:r>
        <w:fldChar w:fldCharType="separate"/>
      </w:r>
      <w:r>
        <w:t>18</w:t>
      </w:r>
      <w:r>
        <w:fldChar w:fldCharType="end"/>
      </w:r>
    </w:p>
    <w:p w14:paraId="7CC1BF45" w14:textId="77777777" w:rsidR="00000000" w:rsidRDefault="00026F1C">
      <w:pPr>
        <w:pStyle w:val="TOC1"/>
        <w:tabs>
          <w:tab w:val="right" w:leader="dot" w:pos="8296"/>
        </w:tabs>
        <w:rPr>
          <w:rFonts w:ascii="Times New Roman" w:hAnsi="Times New Roman" w:cs="Times New Roman"/>
          <w:sz w:val="24"/>
          <w:szCs w:val="24"/>
        </w:rPr>
      </w:pPr>
      <w:r>
        <w:rPr>
          <w:rtl/>
        </w:rPr>
        <w:t>היום הבין-לאומי לזכויות האדם</w:t>
      </w:r>
      <w:r>
        <w:tab/>
      </w:r>
      <w:r>
        <w:fldChar w:fldCharType="begin"/>
      </w:r>
      <w:r>
        <w:instrText xml:space="preserve"> PAGE</w:instrText>
      </w:r>
      <w:r>
        <w:instrText xml:space="preserve">REF _Toc70328304 \h </w:instrText>
      </w:r>
      <w:r>
        <w:fldChar w:fldCharType="separate"/>
      </w:r>
      <w:r>
        <w:t>18</w:t>
      </w:r>
      <w:r>
        <w:fldChar w:fldCharType="end"/>
      </w:r>
    </w:p>
    <w:p w14:paraId="2FD3B241" w14:textId="77777777" w:rsidR="00000000" w:rsidRDefault="00026F1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(יו"ר ועדת החקירה הפרלמנטרית בנושא הסחר בנשים</w:t>
      </w:r>
      <w:r>
        <w:t>):</w:t>
      </w:r>
      <w:r>
        <w:tab/>
      </w:r>
      <w:r>
        <w:fldChar w:fldCharType="begin"/>
      </w:r>
      <w:r>
        <w:instrText xml:space="preserve"> PAGEREF _Toc70328305 \h </w:instrText>
      </w:r>
      <w:r>
        <w:fldChar w:fldCharType="separate"/>
      </w:r>
      <w:r>
        <w:t>19</w:t>
      </w:r>
      <w:r>
        <w:fldChar w:fldCharType="end"/>
      </w:r>
    </w:p>
    <w:p w14:paraId="676A2893" w14:textId="77777777" w:rsidR="00000000" w:rsidRDefault="00026F1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_Toc70328306 \h </w:instrText>
      </w:r>
      <w:r>
        <w:fldChar w:fldCharType="separate"/>
      </w:r>
      <w:r>
        <w:t>20</w:t>
      </w:r>
      <w:r>
        <w:fldChar w:fldCharType="end"/>
      </w:r>
    </w:p>
    <w:p w14:paraId="6EA37BBF" w14:textId="77777777" w:rsidR="00000000" w:rsidRDefault="00026F1C">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_Toc70328307 \h </w:instrText>
      </w:r>
      <w:r>
        <w:fldChar w:fldCharType="separate"/>
      </w:r>
      <w:r>
        <w:t>22</w:t>
      </w:r>
      <w:r>
        <w:fldChar w:fldCharType="end"/>
      </w:r>
    </w:p>
    <w:p w14:paraId="10CF4141" w14:textId="77777777" w:rsidR="00000000" w:rsidRDefault="00026F1C">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_Toc70328308 \h </w:instrText>
      </w:r>
      <w:r>
        <w:fldChar w:fldCharType="separate"/>
      </w:r>
      <w:r>
        <w:t>25</w:t>
      </w:r>
      <w:r>
        <w:fldChar w:fldCharType="end"/>
      </w:r>
    </w:p>
    <w:p w14:paraId="7A071F9E" w14:textId="77777777" w:rsidR="00000000" w:rsidRDefault="00026F1C">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_Toc70328309 \h </w:instrText>
      </w:r>
      <w:r>
        <w:fldChar w:fldCharType="separate"/>
      </w:r>
      <w:r>
        <w:t>27</w:t>
      </w:r>
      <w:r>
        <w:fldChar w:fldCharType="end"/>
      </w:r>
    </w:p>
    <w:p w14:paraId="7E54FBC3" w14:textId="77777777" w:rsidR="00000000" w:rsidRDefault="00026F1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_Toc70328310 \h </w:instrText>
      </w:r>
      <w:r>
        <w:fldChar w:fldCharType="separate"/>
      </w:r>
      <w:r>
        <w:t>31</w:t>
      </w:r>
      <w:r>
        <w:fldChar w:fldCharType="end"/>
      </w:r>
    </w:p>
    <w:p w14:paraId="1D4B625A" w14:textId="77777777" w:rsidR="00000000" w:rsidRDefault="00026F1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_Toc70328311 \h </w:instrText>
      </w:r>
      <w:r>
        <w:fldChar w:fldCharType="separate"/>
      </w:r>
      <w:r>
        <w:t>34</w:t>
      </w:r>
      <w:r>
        <w:fldChar w:fldCharType="end"/>
      </w:r>
    </w:p>
    <w:p w14:paraId="7008C992" w14:textId="77777777" w:rsidR="00000000" w:rsidRDefault="00026F1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w:instrText>
      </w:r>
      <w:r>
        <w:instrText xml:space="preserve">Toc70328312 \h </w:instrText>
      </w:r>
      <w:r>
        <w:fldChar w:fldCharType="separate"/>
      </w:r>
      <w:r>
        <w:t>36</w:t>
      </w:r>
      <w:r>
        <w:fldChar w:fldCharType="end"/>
      </w:r>
    </w:p>
    <w:p w14:paraId="1C29CCB1"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עוזי לנדאו:</w:t>
      </w:r>
      <w:r>
        <w:tab/>
      </w:r>
      <w:r>
        <w:fldChar w:fldCharType="begin"/>
      </w:r>
      <w:r>
        <w:instrText xml:space="preserve"> PAGEREF _Toc70328313 \h </w:instrText>
      </w:r>
      <w:r>
        <w:fldChar w:fldCharType="separate"/>
      </w:r>
      <w:r>
        <w:t>38</w:t>
      </w:r>
      <w:r>
        <w:fldChar w:fldCharType="end"/>
      </w:r>
    </w:p>
    <w:p w14:paraId="0A9E7673" w14:textId="77777777" w:rsidR="00000000" w:rsidRDefault="00026F1C">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_Toc70328314 \h </w:instrText>
      </w:r>
      <w:r>
        <w:fldChar w:fldCharType="separate"/>
      </w:r>
      <w:r>
        <w:t>54</w:t>
      </w:r>
      <w:r>
        <w:fldChar w:fldCharType="end"/>
      </w:r>
    </w:p>
    <w:p w14:paraId="7C32CC93" w14:textId="77777777" w:rsidR="00000000" w:rsidRDefault="00026F1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_Toc70328315 \h </w:instrText>
      </w:r>
      <w:r>
        <w:fldChar w:fldCharType="separate"/>
      </w:r>
      <w:r>
        <w:t>55</w:t>
      </w:r>
      <w:r>
        <w:fldChar w:fldCharType="end"/>
      </w:r>
    </w:p>
    <w:p w14:paraId="43DF2973" w14:textId="77777777" w:rsidR="00000000" w:rsidRDefault="00026F1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_Toc70328316 \h </w:instrText>
      </w:r>
      <w:r>
        <w:fldChar w:fldCharType="separate"/>
      </w:r>
      <w:r>
        <w:t>55</w:t>
      </w:r>
      <w:r>
        <w:fldChar w:fldCharType="end"/>
      </w:r>
    </w:p>
    <w:p w14:paraId="6345F8F7" w14:textId="77777777" w:rsidR="00000000" w:rsidRDefault="00026F1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w:instrText>
      </w:r>
      <w:r>
        <w:instrText xml:space="preserve">EF _Toc70328317 \h </w:instrText>
      </w:r>
      <w:r>
        <w:fldChar w:fldCharType="separate"/>
      </w:r>
      <w:r>
        <w:t>57</w:t>
      </w:r>
      <w:r>
        <w:fldChar w:fldCharType="end"/>
      </w:r>
    </w:p>
    <w:p w14:paraId="0E6D13EB" w14:textId="77777777" w:rsidR="00000000" w:rsidRDefault="00026F1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_Toc70328318 \h </w:instrText>
      </w:r>
      <w:r>
        <w:fldChar w:fldCharType="separate"/>
      </w:r>
      <w:r>
        <w:t>58</w:t>
      </w:r>
      <w:r>
        <w:fldChar w:fldCharType="end"/>
      </w:r>
    </w:p>
    <w:p w14:paraId="09A1DF56" w14:textId="77777777" w:rsidR="00000000" w:rsidRDefault="00026F1C">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_Toc70328319 \h </w:instrText>
      </w:r>
      <w:r>
        <w:fldChar w:fldCharType="separate"/>
      </w:r>
      <w:r>
        <w:t>58</w:t>
      </w:r>
      <w:r>
        <w:fldChar w:fldCharType="end"/>
      </w:r>
    </w:p>
    <w:p w14:paraId="2201AC3A" w14:textId="77777777" w:rsidR="00000000" w:rsidRDefault="00026F1C">
      <w:pPr>
        <w:pStyle w:val="TOC1"/>
        <w:tabs>
          <w:tab w:val="right" w:leader="dot" w:pos="8296"/>
        </w:tabs>
        <w:rPr>
          <w:rFonts w:ascii="Times New Roman" w:hAnsi="Times New Roman" w:cs="Times New Roman"/>
          <w:sz w:val="24"/>
          <w:szCs w:val="24"/>
        </w:rPr>
      </w:pPr>
      <w:r>
        <w:rPr>
          <w:rtl/>
        </w:rPr>
        <w:t>הודעה אישית של חבר הכנסת אברהם בורג</w:t>
      </w:r>
      <w:r>
        <w:tab/>
      </w:r>
      <w:r>
        <w:fldChar w:fldCharType="begin"/>
      </w:r>
      <w:r>
        <w:instrText xml:space="preserve"> PAGEREF _Toc70328320 \h </w:instrText>
      </w:r>
      <w:r>
        <w:fldChar w:fldCharType="separate"/>
      </w:r>
      <w:r>
        <w:t>59</w:t>
      </w:r>
      <w:r>
        <w:fldChar w:fldCharType="end"/>
      </w:r>
    </w:p>
    <w:p w14:paraId="3538F993" w14:textId="77777777" w:rsidR="00000000" w:rsidRDefault="00026F1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_Toc70328321 \h </w:instrText>
      </w:r>
      <w:r>
        <w:fldChar w:fldCharType="separate"/>
      </w:r>
      <w:r>
        <w:t>60</w:t>
      </w:r>
      <w:r>
        <w:fldChar w:fldCharType="end"/>
      </w:r>
    </w:p>
    <w:p w14:paraId="65CB4156" w14:textId="77777777" w:rsidR="00000000" w:rsidRDefault="00026F1C">
      <w:pPr>
        <w:pStyle w:val="TOC1"/>
        <w:tabs>
          <w:tab w:val="right" w:leader="dot" w:pos="8296"/>
        </w:tabs>
        <w:rPr>
          <w:rFonts w:ascii="Times New Roman" w:hAnsi="Times New Roman" w:cs="Times New Roman"/>
          <w:sz w:val="24"/>
          <w:szCs w:val="24"/>
        </w:rPr>
      </w:pPr>
      <w:r>
        <w:rPr>
          <w:rtl/>
        </w:rPr>
        <w:t>הודעה אישית של השר עוזי לנדאו</w:t>
      </w:r>
      <w:r>
        <w:tab/>
      </w:r>
      <w:r>
        <w:fldChar w:fldCharType="begin"/>
      </w:r>
      <w:r>
        <w:instrText xml:space="preserve"> PAGEREF _Toc70328322 \h </w:instrText>
      </w:r>
      <w:r>
        <w:fldChar w:fldCharType="separate"/>
      </w:r>
      <w:r>
        <w:t>64</w:t>
      </w:r>
      <w:r>
        <w:fldChar w:fldCharType="end"/>
      </w:r>
    </w:p>
    <w:p w14:paraId="41965E47" w14:textId="77777777" w:rsidR="00000000" w:rsidRDefault="00026F1C">
      <w:pPr>
        <w:pStyle w:val="TOC2"/>
        <w:tabs>
          <w:tab w:val="right" w:leader="dot" w:pos="8296"/>
        </w:tabs>
        <w:ind w:right="0"/>
        <w:rPr>
          <w:rFonts w:ascii="Times New Roman" w:hAnsi="Times New Roman" w:cs="Times New Roman"/>
          <w:sz w:val="24"/>
          <w:szCs w:val="24"/>
        </w:rPr>
      </w:pPr>
      <w:r>
        <w:rPr>
          <w:rtl/>
        </w:rPr>
        <w:lastRenderedPageBreak/>
        <w:t>השר</w:t>
      </w:r>
      <w:r>
        <w:t xml:space="preserve"> </w:t>
      </w:r>
      <w:r>
        <w:rPr>
          <w:rtl/>
        </w:rPr>
        <w:t>עוזי לנדאו:</w:t>
      </w:r>
      <w:r>
        <w:tab/>
      </w:r>
      <w:r>
        <w:fldChar w:fldCharType="begin"/>
      </w:r>
      <w:r>
        <w:instrText xml:space="preserve"> PAGEREF _Toc70328323 \h </w:instrText>
      </w:r>
      <w:r>
        <w:fldChar w:fldCharType="separate"/>
      </w:r>
      <w:r>
        <w:t>65</w:t>
      </w:r>
      <w:r>
        <w:fldChar w:fldCharType="end"/>
      </w:r>
    </w:p>
    <w:p w14:paraId="40ABA20F"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זכויות החולה (תיקון - צוואה מחיים), התשס"ד-2003</w:t>
      </w:r>
      <w:r>
        <w:tab/>
      </w:r>
      <w:r>
        <w:fldChar w:fldCharType="begin"/>
      </w:r>
      <w:r>
        <w:instrText xml:space="preserve"> PAGEREF _Toc70328324 \h </w:instrText>
      </w:r>
      <w:r>
        <w:fldChar w:fldCharType="separate"/>
      </w:r>
      <w:r>
        <w:t>68</w:t>
      </w:r>
      <w:r>
        <w:fldChar w:fldCharType="end"/>
      </w:r>
    </w:p>
    <w:p w14:paraId="1374F23E" w14:textId="77777777" w:rsidR="00000000" w:rsidRDefault="00026F1C">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_Toc70328325 \h </w:instrText>
      </w:r>
      <w:r>
        <w:fldChar w:fldCharType="separate"/>
      </w:r>
      <w:r>
        <w:t>69</w:t>
      </w:r>
      <w:r>
        <w:fldChar w:fldCharType="end"/>
      </w:r>
    </w:p>
    <w:p w14:paraId="087DF15E"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w:t>
      </w:r>
      <w:r>
        <w:rPr>
          <w:rtl/>
        </w:rPr>
        <w:t>אות דני נוה:</w:t>
      </w:r>
      <w:r>
        <w:tab/>
      </w:r>
      <w:r>
        <w:fldChar w:fldCharType="begin"/>
      </w:r>
      <w:r>
        <w:instrText xml:space="preserve"> PAGEREF _Toc70328326 \h </w:instrText>
      </w:r>
      <w:r>
        <w:fldChar w:fldCharType="separate"/>
      </w:r>
      <w:r>
        <w:t>69</w:t>
      </w:r>
      <w:r>
        <w:fldChar w:fldCharType="end"/>
      </w:r>
    </w:p>
    <w:p w14:paraId="62A16981" w14:textId="77777777" w:rsidR="00000000" w:rsidRDefault="00026F1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_Toc70328327 \h </w:instrText>
      </w:r>
      <w:r>
        <w:fldChar w:fldCharType="separate"/>
      </w:r>
      <w:r>
        <w:t>70</w:t>
      </w:r>
      <w:r>
        <w:fldChar w:fldCharType="end"/>
      </w:r>
    </w:p>
    <w:p w14:paraId="65596934" w14:textId="77777777" w:rsidR="00000000" w:rsidRDefault="00026F1C">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_Toc70328328 \h </w:instrText>
      </w:r>
      <w:r>
        <w:fldChar w:fldCharType="separate"/>
      </w:r>
      <w:r>
        <w:t>72</w:t>
      </w:r>
      <w:r>
        <w:fldChar w:fldCharType="end"/>
      </w:r>
    </w:p>
    <w:p w14:paraId="3225ECF2"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הגבלת השימוש של קטינים בסמים מסוכנים, סמי מרץ </w:t>
      </w:r>
      <w:r>
        <w:t xml:space="preserve"> </w:t>
      </w:r>
      <w:r>
        <w:rPr>
          <w:rtl/>
        </w:rPr>
        <w:t>ותרופות הרגעה, התשס"ג-2003</w:t>
      </w:r>
      <w:r>
        <w:tab/>
      </w:r>
      <w:r>
        <w:fldChar w:fldCharType="begin"/>
      </w:r>
      <w:r>
        <w:instrText xml:space="preserve"> PAGEREF _Toc70328329</w:instrText>
      </w:r>
      <w:r>
        <w:instrText xml:space="preserve"> \h </w:instrText>
      </w:r>
      <w:r>
        <w:fldChar w:fldCharType="separate"/>
      </w:r>
      <w:r>
        <w:t>74</w:t>
      </w:r>
      <w:r>
        <w:fldChar w:fldCharType="end"/>
      </w:r>
    </w:p>
    <w:p w14:paraId="73FFDFD2" w14:textId="77777777" w:rsidR="00000000" w:rsidRDefault="00026F1C">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_Toc70328330 \h </w:instrText>
      </w:r>
      <w:r>
        <w:fldChar w:fldCharType="separate"/>
      </w:r>
      <w:r>
        <w:t>74</w:t>
      </w:r>
      <w:r>
        <w:fldChar w:fldCharType="end"/>
      </w:r>
    </w:p>
    <w:p w14:paraId="3A3A684F"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_Toc70328331 \h </w:instrText>
      </w:r>
      <w:r>
        <w:fldChar w:fldCharType="separate"/>
      </w:r>
      <w:r>
        <w:t>78</w:t>
      </w:r>
      <w:r>
        <w:fldChar w:fldCharType="end"/>
      </w:r>
    </w:p>
    <w:p w14:paraId="6DC083A0" w14:textId="77777777" w:rsidR="00000000" w:rsidRDefault="00026F1C">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_Toc70328332 \h </w:instrText>
      </w:r>
      <w:r>
        <w:fldChar w:fldCharType="separate"/>
      </w:r>
      <w:r>
        <w:t>81</w:t>
      </w:r>
      <w:r>
        <w:fldChar w:fldCharType="end"/>
      </w:r>
    </w:p>
    <w:p w14:paraId="0D8684AB"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פנסיה ממלכתית, התשס"ג-2003</w:t>
      </w:r>
      <w:r>
        <w:tab/>
      </w:r>
      <w:r>
        <w:fldChar w:fldCharType="begin"/>
      </w:r>
      <w:r>
        <w:instrText xml:space="preserve"> PAGEREF _Toc70328333 \h </w:instrText>
      </w:r>
      <w:r>
        <w:fldChar w:fldCharType="separate"/>
      </w:r>
      <w:r>
        <w:t>82</w:t>
      </w:r>
      <w:r>
        <w:fldChar w:fldCharType="end"/>
      </w:r>
    </w:p>
    <w:p w14:paraId="7C9C4B31" w14:textId="77777777" w:rsidR="00000000" w:rsidRDefault="00026F1C">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w:t>
      </w:r>
      <w:r>
        <w:rPr>
          <w:rtl/>
        </w:rPr>
        <w:t xml:space="preserve"> (ש"ס):</w:t>
      </w:r>
      <w:r>
        <w:tab/>
      </w:r>
      <w:r>
        <w:fldChar w:fldCharType="begin"/>
      </w:r>
      <w:r>
        <w:instrText xml:space="preserve"> PAGEREF _Toc70328334 \h </w:instrText>
      </w:r>
      <w:r>
        <w:fldChar w:fldCharType="separate"/>
      </w:r>
      <w:r>
        <w:t>82</w:t>
      </w:r>
      <w:r>
        <w:fldChar w:fldCharType="end"/>
      </w:r>
    </w:p>
    <w:p w14:paraId="12FD840D"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_Toc70328335 \h </w:instrText>
      </w:r>
      <w:r>
        <w:fldChar w:fldCharType="separate"/>
      </w:r>
      <w:r>
        <w:t>83</w:t>
      </w:r>
      <w:r>
        <w:fldChar w:fldCharType="end"/>
      </w:r>
    </w:p>
    <w:p w14:paraId="22BF93E8"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מס הכנסה (ביטוח רפואת שיניים), התשס"ג-2003</w:t>
      </w:r>
      <w:r>
        <w:tab/>
      </w:r>
      <w:r>
        <w:fldChar w:fldCharType="begin"/>
      </w:r>
      <w:r>
        <w:instrText xml:space="preserve"> PAGEREF _Toc70328336 \h </w:instrText>
      </w:r>
      <w:r>
        <w:fldChar w:fldCharType="separate"/>
      </w:r>
      <w:r>
        <w:t>83</w:t>
      </w:r>
      <w:r>
        <w:fldChar w:fldCharType="end"/>
      </w:r>
    </w:p>
    <w:p w14:paraId="2A99F310" w14:textId="77777777" w:rsidR="00000000" w:rsidRDefault="00026F1C">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_Toc70328337 \h </w:instrText>
      </w:r>
      <w:r>
        <w:fldChar w:fldCharType="separate"/>
      </w:r>
      <w:r>
        <w:t>84</w:t>
      </w:r>
      <w:r>
        <w:fldChar w:fldCharType="end"/>
      </w:r>
    </w:p>
    <w:p w14:paraId="6F0E8719" w14:textId="77777777" w:rsidR="00000000" w:rsidRDefault="00026F1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_Toc70328338 \h </w:instrText>
      </w:r>
      <w:r>
        <w:fldChar w:fldCharType="separate"/>
      </w:r>
      <w:r>
        <w:t>84</w:t>
      </w:r>
      <w:r>
        <w:fldChar w:fldCharType="end"/>
      </w:r>
    </w:p>
    <w:p w14:paraId="1B61C591"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_Toc70328339 \h </w:instrText>
      </w:r>
      <w:r>
        <w:fldChar w:fldCharType="separate"/>
      </w:r>
      <w:r>
        <w:t>85</w:t>
      </w:r>
      <w:r>
        <w:fldChar w:fldCharType="end"/>
      </w:r>
    </w:p>
    <w:p w14:paraId="10E50C58"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יישוב סכסוכי עבודה (תיקון - הגבלת משך </w:t>
      </w:r>
      <w:r>
        <w:t xml:space="preserve"> </w:t>
      </w:r>
      <w:r>
        <w:rPr>
          <w:rtl/>
        </w:rPr>
        <w:t>השביתה בשירות הציבורי), התשס"ד-2003</w:t>
      </w:r>
      <w:r>
        <w:tab/>
      </w:r>
      <w:r>
        <w:fldChar w:fldCharType="begin"/>
      </w:r>
      <w:r>
        <w:instrText xml:space="preserve"> PAGEREF _Toc70328340 \h </w:instrText>
      </w:r>
      <w:r>
        <w:fldChar w:fldCharType="separate"/>
      </w:r>
      <w:r>
        <w:t>89</w:t>
      </w:r>
      <w:r>
        <w:fldChar w:fldCharType="end"/>
      </w:r>
    </w:p>
    <w:p w14:paraId="3E173614" w14:textId="77777777" w:rsidR="00000000" w:rsidRDefault="00026F1C">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_Toc70328341 \h </w:instrText>
      </w:r>
      <w:r>
        <w:fldChar w:fldCharType="separate"/>
      </w:r>
      <w:r>
        <w:t>89</w:t>
      </w:r>
      <w:r>
        <w:fldChar w:fldCharType="end"/>
      </w:r>
    </w:p>
    <w:p w14:paraId="1B827A41" w14:textId="77777777" w:rsidR="00000000" w:rsidRDefault="00026F1C">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_Toc70328342 \h </w:instrText>
      </w:r>
      <w:r>
        <w:fldChar w:fldCharType="separate"/>
      </w:r>
      <w:r>
        <w:t>91</w:t>
      </w:r>
      <w:r>
        <w:fldChar w:fldCharType="end"/>
      </w:r>
    </w:p>
    <w:p w14:paraId="7798D30C"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זכויות הדייר בדיור הציבורי (תיקון - המצאת מידע </w:t>
      </w:r>
      <w:r>
        <w:t xml:space="preserve"> </w:t>
      </w:r>
      <w:r>
        <w:rPr>
          <w:rtl/>
        </w:rPr>
        <w:t>בשפת אם),</w:t>
      </w:r>
      <w:r>
        <w:t xml:space="preserve">  </w:t>
      </w:r>
      <w:r>
        <w:rPr>
          <w:rtl/>
        </w:rPr>
        <w:t>התשס"ג-2003</w:t>
      </w:r>
      <w:r>
        <w:tab/>
      </w:r>
      <w:r>
        <w:fldChar w:fldCharType="begin"/>
      </w:r>
      <w:r>
        <w:instrText xml:space="preserve"> PAGEREF _Toc70328343 \h </w:instrText>
      </w:r>
      <w:r>
        <w:fldChar w:fldCharType="separate"/>
      </w:r>
      <w:r>
        <w:t>92</w:t>
      </w:r>
      <w:r>
        <w:fldChar w:fldCharType="end"/>
      </w:r>
    </w:p>
    <w:p w14:paraId="3CE55F7B" w14:textId="77777777" w:rsidR="00000000" w:rsidRDefault="00026F1C">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w:t>
      </w:r>
      <w:r>
        <w:t xml:space="preserve"> (</w:t>
      </w:r>
      <w:r>
        <w:rPr>
          <w:rtl/>
        </w:rPr>
        <w:t>ש"ס):</w:t>
      </w:r>
      <w:r>
        <w:tab/>
      </w:r>
      <w:r>
        <w:fldChar w:fldCharType="begin"/>
      </w:r>
      <w:r>
        <w:instrText xml:space="preserve"> PAGEREF _Toc70328344 \h </w:instrText>
      </w:r>
      <w:r>
        <w:fldChar w:fldCharType="separate"/>
      </w:r>
      <w:r>
        <w:t>92</w:t>
      </w:r>
      <w:r>
        <w:fldChar w:fldCharType="end"/>
      </w:r>
    </w:p>
    <w:p w14:paraId="468CCFB8" w14:textId="77777777" w:rsidR="00000000" w:rsidRDefault="00026F1C">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w:instrText>
      </w:r>
      <w:r>
        <w:instrText xml:space="preserve">AGEREF _Toc70328345 \h </w:instrText>
      </w:r>
      <w:r>
        <w:fldChar w:fldCharType="separate"/>
      </w:r>
      <w:r>
        <w:t>93</w:t>
      </w:r>
      <w:r>
        <w:fldChar w:fldCharType="end"/>
      </w:r>
    </w:p>
    <w:p w14:paraId="23099E1D"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_Toc70328346 \h </w:instrText>
      </w:r>
      <w:r>
        <w:fldChar w:fldCharType="separate"/>
      </w:r>
      <w:r>
        <w:t>94</w:t>
      </w:r>
      <w:r>
        <w:fldChar w:fldCharType="end"/>
      </w:r>
    </w:p>
    <w:p w14:paraId="430370F6"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_Toc70328347 \h </w:instrText>
      </w:r>
      <w:r>
        <w:fldChar w:fldCharType="separate"/>
      </w:r>
      <w:r>
        <w:t>94</w:t>
      </w:r>
      <w:r>
        <w:fldChar w:fldCharType="end"/>
      </w:r>
    </w:p>
    <w:p w14:paraId="76117092" w14:textId="77777777" w:rsidR="00000000" w:rsidRDefault="00026F1C">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_Toc70328348 \h </w:instrText>
      </w:r>
      <w:r>
        <w:fldChar w:fldCharType="separate"/>
      </w:r>
      <w:r>
        <w:t>95</w:t>
      </w:r>
      <w:r>
        <w:fldChar w:fldCharType="end"/>
      </w:r>
    </w:p>
    <w:p w14:paraId="16187DC3" w14:textId="77777777" w:rsidR="00000000" w:rsidRDefault="00026F1C">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w:instrText>
      </w:r>
      <w:r>
        <w:instrText xml:space="preserve">0328349 \h </w:instrText>
      </w:r>
      <w:r>
        <w:fldChar w:fldCharType="separate"/>
      </w:r>
      <w:r>
        <w:t>97</w:t>
      </w:r>
      <w:r>
        <w:fldChar w:fldCharType="end"/>
      </w:r>
    </w:p>
    <w:p w14:paraId="449D6AE5" w14:textId="77777777" w:rsidR="00000000" w:rsidRDefault="00026F1C">
      <w:pPr>
        <w:pStyle w:val="TOC1"/>
        <w:tabs>
          <w:tab w:val="right" w:leader="dot" w:pos="8296"/>
        </w:tabs>
        <w:rPr>
          <w:rFonts w:ascii="Times New Roman" w:hAnsi="Times New Roman" w:cs="Times New Roman"/>
          <w:sz w:val="24"/>
          <w:szCs w:val="24"/>
        </w:rPr>
      </w:pPr>
      <w:r>
        <w:rPr>
          <w:rtl/>
        </w:rPr>
        <w:t>הצעת חוק המרכז להנצחת מורשת יהדות תוניס: רבניה ומשורריה, התשס"ג-2003</w:t>
      </w:r>
      <w:r>
        <w:tab/>
      </w:r>
      <w:r>
        <w:fldChar w:fldCharType="begin"/>
      </w:r>
      <w:r>
        <w:instrText xml:space="preserve"> PAGEREF _Toc70328350 \h </w:instrText>
      </w:r>
      <w:r>
        <w:fldChar w:fldCharType="separate"/>
      </w:r>
      <w:r>
        <w:t>97</w:t>
      </w:r>
      <w:r>
        <w:fldChar w:fldCharType="end"/>
      </w:r>
    </w:p>
    <w:p w14:paraId="661AB0DA" w14:textId="77777777" w:rsidR="00000000" w:rsidRDefault="00026F1C">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_Toc70328351 \h </w:instrText>
      </w:r>
      <w:r>
        <w:fldChar w:fldCharType="separate"/>
      </w:r>
      <w:r>
        <w:t>97</w:t>
      </w:r>
      <w:r>
        <w:fldChar w:fldCharType="end"/>
      </w:r>
    </w:p>
    <w:p w14:paraId="28FF76FC" w14:textId="77777777" w:rsidR="00000000" w:rsidRDefault="00026F1C">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_Toc70328352 \h </w:instrText>
      </w:r>
      <w:r>
        <w:fldChar w:fldCharType="separate"/>
      </w:r>
      <w:r>
        <w:t>98</w:t>
      </w:r>
      <w:r>
        <w:fldChar w:fldCharType="end"/>
      </w:r>
    </w:p>
    <w:p w14:paraId="6B846894" w14:textId="77777777" w:rsidR="00000000" w:rsidRDefault="00026F1C">
      <w:pPr>
        <w:pStyle w:val="TOC1"/>
        <w:tabs>
          <w:tab w:val="right" w:leader="dot" w:pos="8296"/>
        </w:tabs>
        <w:rPr>
          <w:rFonts w:ascii="Times New Roman" w:hAnsi="Times New Roman" w:cs="Times New Roman"/>
          <w:sz w:val="24"/>
          <w:szCs w:val="24"/>
        </w:rPr>
      </w:pPr>
      <w:r>
        <w:rPr>
          <w:rtl/>
        </w:rPr>
        <w:t>הצעת חוק הספורט (תי</w:t>
      </w:r>
      <w:r>
        <w:rPr>
          <w:rtl/>
        </w:rPr>
        <w:t xml:space="preserve">קון - נציגי ציבור בהנהלת </w:t>
      </w:r>
      <w:r>
        <w:t xml:space="preserve"> </w:t>
      </w:r>
      <w:r>
        <w:rPr>
          <w:rtl/>
        </w:rPr>
        <w:t>איגוד והתאחדות), התשס"ג-2003</w:t>
      </w:r>
      <w:r>
        <w:tab/>
      </w:r>
      <w:r>
        <w:fldChar w:fldCharType="begin"/>
      </w:r>
      <w:r>
        <w:instrText xml:space="preserve"> PAGEREF _Toc70328353 \h </w:instrText>
      </w:r>
      <w:r>
        <w:fldChar w:fldCharType="separate"/>
      </w:r>
      <w:r>
        <w:t>100</w:t>
      </w:r>
      <w:r>
        <w:fldChar w:fldCharType="end"/>
      </w:r>
    </w:p>
    <w:p w14:paraId="51ACD719" w14:textId="77777777" w:rsidR="00000000" w:rsidRDefault="00026F1C">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_Toc70328354 \h </w:instrText>
      </w:r>
      <w:r>
        <w:fldChar w:fldCharType="separate"/>
      </w:r>
      <w:r>
        <w:t>101</w:t>
      </w:r>
      <w:r>
        <w:fldChar w:fldCharType="end"/>
      </w:r>
    </w:p>
    <w:p w14:paraId="6EC4B21F" w14:textId="77777777" w:rsidR="00000000" w:rsidRDefault="00026F1C">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_Toc70328355 \h </w:instrText>
      </w:r>
      <w:r>
        <w:fldChar w:fldCharType="separate"/>
      </w:r>
      <w:r>
        <w:t>101</w:t>
      </w:r>
      <w:r>
        <w:fldChar w:fldCharType="end"/>
      </w:r>
    </w:p>
    <w:p w14:paraId="0AF23983"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הביטוח הלאומי (תיקון - גמלת </w:t>
      </w:r>
      <w:r>
        <w:rPr>
          <w:rtl/>
        </w:rPr>
        <w:t>סיעוד בהעתקת מגורים), התשס"ג-2003</w:t>
      </w:r>
      <w:r>
        <w:tab/>
      </w:r>
      <w:r>
        <w:fldChar w:fldCharType="begin"/>
      </w:r>
      <w:r>
        <w:instrText xml:space="preserve"> PAGEREF _Toc70328356 \h </w:instrText>
      </w:r>
      <w:r>
        <w:fldChar w:fldCharType="separate"/>
      </w:r>
      <w:r>
        <w:t>103</w:t>
      </w:r>
      <w:r>
        <w:fldChar w:fldCharType="end"/>
      </w:r>
    </w:p>
    <w:p w14:paraId="09951FF3" w14:textId="77777777" w:rsidR="00000000" w:rsidRDefault="00026F1C">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_Toc70328357 \h </w:instrText>
      </w:r>
      <w:r>
        <w:fldChar w:fldCharType="separate"/>
      </w:r>
      <w:r>
        <w:t>104</w:t>
      </w:r>
      <w:r>
        <w:fldChar w:fldCharType="end"/>
      </w:r>
    </w:p>
    <w:p w14:paraId="38F75A16"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_Toc70328358 \h </w:instrText>
      </w:r>
      <w:r>
        <w:fldChar w:fldCharType="separate"/>
      </w:r>
      <w:r>
        <w:t>105</w:t>
      </w:r>
      <w:r>
        <w:fldChar w:fldCharType="end"/>
      </w:r>
    </w:p>
    <w:p w14:paraId="0447C94D"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התגמולים לנפגעי פעולות איבה </w:t>
      </w:r>
      <w:r>
        <w:t xml:space="preserve"> (</w:t>
      </w:r>
      <w:r>
        <w:rPr>
          <w:rtl/>
        </w:rPr>
        <w:t>תיקון - קצבה למי שנישא בשנית), התשס"ג-2003</w:t>
      </w:r>
      <w:r>
        <w:tab/>
      </w:r>
      <w:r>
        <w:fldChar w:fldCharType="begin"/>
      </w:r>
      <w:r>
        <w:instrText xml:space="preserve"> PAGE</w:instrText>
      </w:r>
      <w:r>
        <w:instrText xml:space="preserve">REF _Toc70328359 \h </w:instrText>
      </w:r>
      <w:r>
        <w:fldChar w:fldCharType="separate"/>
      </w:r>
      <w:r>
        <w:t>107</w:t>
      </w:r>
      <w:r>
        <w:fldChar w:fldCharType="end"/>
      </w:r>
    </w:p>
    <w:p w14:paraId="51023124" w14:textId="77777777" w:rsidR="00000000" w:rsidRDefault="00026F1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_Toc70328360 \h </w:instrText>
      </w:r>
      <w:r>
        <w:fldChar w:fldCharType="separate"/>
      </w:r>
      <w:r>
        <w:t>107</w:t>
      </w:r>
      <w:r>
        <w:fldChar w:fldCharType="end"/>
      </w:r>
    </w:p>
    <w:p w14:paraId="5C240552"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_Toc70328361 \h </w:instrText>
      </w:r>
      <w:r>
        <w:fldChar w:fldCharType="separate"/>
      </w:r>
      <w:r>
        <w:t>108</w:t>
      </w:r>
      <w:r>
        <w:fldChar w:fldCharType="end"/>
      </w:r>
    </w:p>
    <w:p w14:paraId="6CED136C" w14:textId="77777777" w:rsidR="00000000" w:rsidRDefault="00026F1C">
      <w:pPr>
        <w:pStyle w:val="TOC1"/>
        <w:tabs>
          <w:tab w:val="right" w:leader="dot" w:pos="8296"/>
        </w:tabs>
        <w:rPr>
          <w:rFonts w:ascii="Times New Roman" w:hAnsi="Times New Roman" w:cs="Times New Roman"/>
          <w:sz w:val="24"/>
          <w:szCs w:val="24"/>
        </w:rPr>
      </w:pPr>
      <w:r>
        <w:rPr>
          <w:rtl/>
        </w:rPr>
        <w:t>הצעת חוק הבחירות לכנסת (תיקון - העלאת אחוז החסימה), התשס"ד-2003</w:t>
      </w:r>
      <w:r>
        <w:tab/>
      </w:r>
      <w:r>
        <w:fldChar w:fldCharType="begin"/>
      </w:r>
      <w:r>
        <w:instrText xml:space="preserve"> PAGEREF _Toc70328362 \h </w:instrText>
      </w:r>
      <w:r>
        <w:fldChar w:fldCharType="separate"/>
      </w:r>
      <w:r>
        <w:t>109</w:t>
      </w:r>
      <w:r>
        <w:fldChar w:fldCharType="end"/>
      </w:r>
    </w:p>
    <w:p w14:paraId="5E0F0101" w14:textId="77777777" w:rsidR="00000000" w:rsidRDefault="00026F1C">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w:t>
      </w:r>
      <w:r>
        <w:rPr>
          <w:rtl/>
        </w:rPr>
        <w:t>הן (האיחוד הלאומי - ישראל ביתנו):</w:t>
      </w:r>
      <w:r>
        <w:tab/>
      </w:r>
      <w:r>
        <w:fldChar w:fldCharType="begin"/>
      </w:r>
      <w:r>
        <w:instrText xml:space="preserve"> PAGEREF _Toc70328363 \h </w:instrText>
      </w:r>
      <w:r>
        <w:fldChar w:fldCharType="separate"/>
      </w:r>
      <w:r>
        <w:t>109</w:t>
      </w:r>
      <w:r>
        <w:fldChar w:fldCharType="end"/>
      </w:r>
    </w:p>
    <w:p w14:paraId="00A67D6D"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הבחירות לכנסת (תיקון </w:t>
      </w:r>
      <w:r>
        <w:t xml:space="preserve">- </w:t>
      </w:r>
      <w:r>
        <w:rPr>
          <w:rtl/>
        </w:rPr>
        <w:t>אחוז החסימה), התשס"ג-2003</w:t>
      </w:r>
      <w:r>
        <w:tab/>
      </w:r>
      <w:r>
        <w:fldChar w:fldCharType="begin"/>
      </w:r>
      <w:r>
        <w:instrText xml:space="preserve"> PAGEREF _Toc70328364 \h </w:instrText>
      </w:r>
      <w:r>
        <w:fldChar w:fldCharType="separate"/>
      </w:r>
      <w:r>
        <w:t>110</w:t>
      </w:r>
      <w:r>
        <w:fldChar w:fldCharType="end"/>
      </w:r>
    </w:p>
    <w:p w14:paraId="0E266DF5" w14:textId="77777777" w:rsidR="00000000" w:rsidRDefault="00026F1C">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_Toc70328365 \h </w:instrText>
      </w:r>
      <w:r>
        <w:fldChar w:fldCharType="separate"/>
      </w:r>
      <w:r>
        <w:t>110</w:t>
      </w:r>
      <w:r>
        <w:fldChar w:fldCharType="end"/>
      </w:r>
    </w:p>
    <w:p w14:paraId="7354FBAF" w14:textId="77777777" w:rsidR="00000000" w:rsidRDefault="00026F1C">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w:instrText>
      </w:r>
      <w:r>
        <w:instrText xml:space="preserve">EF _Toc70328366 \h </w:instrText>
      </w:r>
      <w:r>
        <w:fldChar w:fldCharType="separate"/>
      </w:r>
      <w:r>
        <w:t>111</w:t>
      </w:r>
      <w:r>
        <w:fldChar w:fldCharType="end"/>
      </w:r>
    </w:p>
    <w:p w14:paraId="1E48704F" w14:textId="77777777" w:rsidR="00000000" w:rsidRDefault="00026F1C">
      <w:pPr>
        <w:pStyle w:val="TOC1"/>
        <w:tabs>
          <w:tab w:val="right" w:leader="dot" w:pos="8296"/>
        </w:tabs>
        <w:rPr>
          <w:rFonts w:ascii="Times New Roman" w:hAnsi="Times New Roman" w:cs="Times New Roman"/>
          <w:sz w:val="24"/>
          <w:szCs w:val="24"/>
        </w:rPr>
      </w:pPr>
      <w:r>
        <w:rPr>
          <w:rtl/>
        </w:rPr>
        <w:t>הצעת חוק הבחירות לכנסת (תיקון - הגדלת אחוז החסימה), התשס"ג-2003</w:t>
      </w:r>
      <w:r>
        <w:tab/>
      </w:r>
      <w:r>
        <w:fldChar w:fldCharType="begin"/>
      </w:r>
      <w:r>
        <w:instrText xml:space="preserve"> PAGEREF _Toc70328367 \h </w:instrText>
      </w:r>
      <w:r>
        <w:fldChar w:fldCharType="separate"/>
      </w:r>
      <w:r>
        <w:t>113</w:t>
      </w:r>
      <w:r>
        <w:fldChar w:fldCharType="end"/>
      </w:r>
    </w:p>
    <w:p w14:paraId="5C094F01" w14:textId="77777777" w:rsidR="00000000" w:rsidRDefault="00026F1C">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_Toc70328368 \h </w:instrText>
      </w:r>
      <w:r>
        <w:fldChar w:fldCharType="separate"/>
      </w:r>
      <w:r>
        <w:t>113</w:t>
      </w:r>
      <w:r>
        <w:fldChar w:fldCharType="end"/>
      </w:r>
    </w:p>
    <w:p w14:paraId="6C28BE11"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הבחירות לכנסת (תיקון - העלאת</w:t>
      </w:r>
      <w:r>
        <w:t xml:space="preserve"> </w:t>
      </w:r>
      <w:r>
        <w:rPr>
          <w:rtl/>
        </w:rPr>
        <w:t>אחוז החסימה)</w:t>
      </w:r>
      <w:r>
        <w:t xml:space="preserve">, </w:t>
      </w:r>
      <w:r>
        <w:rPr>
          <w:rtl/>
        </w:rPr>
        <w:t>התשס"ג-2003</w:t>
      </w:r>
      <w:r>
        <w:tab/>
      </w:r>
      <w:r>
        <w:fldChar w:fldCharType="begin"/>
      </w:r>
      <w:r>
        <w:instrText xml:space="preserve"> PAGEREF _</w:instrText>
      </w:r>
      <w:r>
        <w:instrText xml:space="preserve">Toc70328369 \h </w:instrText>
      </w:r>
      <w:r>
        <w:fldChar w:fldCharType="separate"/>
      </w:r>
      <w:r>
        <w:t>114</w:t>
      </w:r>
      <w:r>
        <w:fldChar w:fldCharType="end"/>
      </w:r>
    </w:p>
    <w:p w14:paraId="721070CF" w14:textId="77777777" w:rsidR="00000000" w:rsidRDefault="00026F1C">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_Toc70328370 \h </w:instrText>
      </w:r>
      <w:r>
        <w:fldChar w:fldCharType="separate"/>
      </w:r>
      <w:r>
        <w:t>115</w:t>
      </w:r>
      <w:r>
        <w:fldChar w:fldCharType="end"/>
      </w:r>
    </w:p>
    <w:p w14:paraId="7BC49EEB"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הבחירות לכנסת (תיקון - אחוז החסימה), התשס"ד</w:t>
      </w:r>
      <w:r>
        <w:t>-2003</w:t>
      </w:r>
      <w:r>
        <w:tab/>
      </w:r>
      <w:r>
        <w:fldChar w:fldCharType="begin"/>
      </w:r>
      <w:r>
        <w:instrText xml:space="preserve"> PAGEREF _Toc70328371 \h </w:instrText>
      </w:r>
      <w:r>
        <w:fldChar w:fldCharType="separate"/>
      </w:r>
      <w:r>
        <w:t>116</w:t>
      </w:r>
      <w:r>
        <w:fldChar w:fldCharType="end"/>
      </w:r>
    </w:p>
    <w:p w14:paraId="4111A8F6" w14:textId="77777777" w:rsidR="00000000" w:rsidRDefault="00026F1C">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_Toc70328372 \h </w:instrText>
      </w:r>
      <w:r>
        <w:fldChar w:fldCharType="separate"/>
      </w:r>
      <w:r>
        <w:t>117</w:t>
      </w:r>
      <w:r>
        <w:fldChar w:fldCharType="end"/>
      </w:r>
    </w:p>
    <w:p w14:paraId="5D8BCE7D" w14:textId="77777777" w:rsidR="00000000" w:rsidRDefault="00026F1C">
      <w:pPr>
        <w:pStyle w:val="TOC1"/>
        <w:tabs>
          <w:tab w:val="right" w:leader="dot" w:pos="8296"/>
        </w:tabs>
        <w:rPr>
          <w:rFonts w:ascii="Times New Roman" w:hAnsi="Times New Roman" w:cs="Times New Roman"/>
          <w:sz w:val="24"/>
          <w:szCs w:val="24"/>
        </w:rPr>
      </w:pPr>
      <w:r>
        <w:rPr>
          <w:rtl/>
        </w:rPr>
        <w:t>הצעת חוק הבחירות לכנסת (תיקון -</w:t>
      </w:r>
      <w:r>
        <w:rPr>
          <w:rtl/>
        </w:rPr>
        <w:t xml:space="preserve"> העלאת אחוז החסימה), התשס"ג-‏2003</w:t>
      </w:r>
      <w:r>
        <w:tab/>
      </w:r>
      <w:r>
        <w:fldChar w:fldCharType="begin"/>
      </w:r>
      <w:r>
        <w:instrText xml:space="preserve"> PAGEREF _Toc70328373 \h </w:instrText>
      </w:r>
      <w:r>
        <w:fldChar w:fldCharType="separate"/>
      </w:r>
      <w:r>
        <w:t>121</w:t>
      </w:r>
      <w:r>
        <w:fldChar w:fldCharType="end"/>
      </w:r>
    </w:p>
    <w:p w14:paraId="577D8B8B" w14:textId="77777777" w:rsidR="00000000" w:rsidRDefault="00026F1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_Toc70328374 \h </w:instrText>
      </w:r>
      <w:r>
        <w:fldChar w:fldCharType="separate"/>
      </w:r>
      <w:r>
        <w:t>122</w:t>
      </w:r>
      <w:r>
        <w:fldChar w:fldCharType="end"/>
      </w:r>
    </w:p>
    <w:p w14:paraId="065F3030" w14:textId="77777777" w:rsidR="00000000" w:rsidRDefault="00026F1C">
      <w:pPr>
        <w:pStyle w:val="TOC1"/>
        <w:tabs>
          <w:tab w:val="right" w:leader="dot" w:pos="8296"/>
        </w:tabs>
        <w:rPr>
          <w:rFonts w:ascii="Times New Roman" w:hAnsi="Times New Roman" w:cs="Times New Roman"/>
          <w:sz w:val="24"/>
          <w:szCs w:val="24"/>
        </w:rPr>
      </w:pPr>
      <w:r>
        <w:rPr>
          <w:rtl/>
        </w:rPr>
        <w:t>הצעת</w:t>
      </w:r>
      <w:r>
        <w:t xml:space="preserve"> </w:t>
      </w:r>
      <w:r>
        <w:rPr>
          <w:rtl/>
        </w:rPr>
        <w:t>חוק הבחירות לכנסת (תיקון - העלאת אחוז החסימה), התשס"ג-2003</w:t>
      </w:r>
      <w:r>
        <w:tab/>
      </w:r>
      <w:r>
        <w:fldChar w:fldCharType="begin"/>
      </w:r>
      <w:r>
        <w:instrText xml:space="preserve"> PAGEREF _Toc70328375 \h </w:instrText>
      </w:r>
      <w:r>
        <w:fldChar w:fldCharType="separate"/>
      </w:r>
      <w:r>
        <w:t>123</w:t>
      </w:r>
      <w:r>
        <w:fldChar w:fldCharType="end"/>
      </w:r>
    </w:p>
    <w:p w14:paraId="0CC84901" w14:textId="77777777" w:rsidR="00000000" w:rsidRDefault="00026F1C">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_Toc7032837</w:instrText>
      </w:r>
      <w:r>
        <w:instrText xml:space="preserve">6 \h </w:instrText>
      </w:r>
      <w:r>
        <w:fldChar w:fldCharType="separate"/>
      </w:r>
      <w:r>
        <w:t>124</w:t>
      </w:r>
      <w:r>
        <w:fldChar w:fldCharType="end"/>
      </w:r>
    </w:p>
    <w:p w14:paraId="7AA55B3D"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_Toc70328377 \h </w:instrText>
      </w:r>
      <w:r>
        <w:fldChar w:fldCharType="separate"/>
      </w:r>
      <w:r>
        <w:t>125</w:t>
      </w:r>
      <w:r>
        <w:fldChar w:fldCharType="end"/>
      </w:r>
    </w:p>
    <w:p w14:paraId="34AA35FC" w14:textId="77777777" w:rsidR="00000000" w:rsidRDefault="00026F1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_Toc70328378 \h </w:instrText>
      </w:r>
      <w:r>
        <w:fldChar w:fldCharType="separate"/>
      </w:r>
      <w:r>
        <w:t>126</w:t>
      </w:r>
      <w:r>
        <w:fldChar w:fldCharType="end"/>
      </w:r>
    </w:p>
    <w:p w14:paraId="00E5E416" w14:textId="77777777" w:rsidR="00000000" w:rsidRDefault="00026F1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_Toc70328379 \h </w:instrText>
      </w:r>
      <w:r>
        <w:fldChar w:fldCharType="separate"/>
      </w:r>
      <w:r>
        <w:t>128</w:t>
      </w:r>
      <w:r>
        <w:fldChar w:fldCharType="end"/>
      </w:r>
    </w:p>
    <w:p w14:paraId="0E6BC3D0" w14:textId="77777777" w:rsidR="00000000" w:rsidRDefault="00026F1C">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_Toc70328380 \h </w:instrText>
      </w:r>
      <w:r>
        <w:fldChar w:fldCharType="separate"/>
      </w:r>
      <w:r>
        <w:t>131</w:t>
      </w:r>
      <w:r>
        <w:fldChar w:fldCharType="end"/>
      </w:r>
    </w:p>
    <w:p w14:paraId="5743AF4B" w14:textId="77777777" w:rsidR="00000000" w:rsidRDefault="00026F1C">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_Toc70328381 \h </w:instrText>
      </w:r>
      <w:r>
        <w:fldChar w:fldCharType="separate"/>
      </w:r>
      <w:r>
        <w:t>132</w:t>
      </w:r>
      <w:r>
        <w:fldChar w:fldCharType="end"/>
      </w:r>
    </w:p>
    <w:p w14:paraId="5AA8C672" w14:textId="77777777" w:rsidR="00000000" w:rsidRDefault="00026F1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_Toc70328382 \h </w:instrText>
      </w:r>
      <w:r>
        <w:fldChar w:fldCharType="separate"/>
      </w:r>
      <w:r>
        <w:t>134</w:t>
      </w:r>
      <w:r>
        <w:fldChar w:fldCharType="end"/>
      </w:r>
    </w:p>
    <w:p w14:paraId="17D1DEAE"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_Toc70328383 \h </w:instrText>
      </w:r>
      <w:r>
        <w:fldChar w:fldCharType="separate"/>
      </w:r>
      <w:r>
        <w:t>135</w:t>
      </w:r>
      <w:r>
        <w:fldChar w:fldCharType="end"/>
      </w:r>
    </w:p>
    <w:p w14:paraId="695875D3" w14:textId="77777777" w:rsidR="00000000" w:rsidRDefault="00026F1C">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_Toc70328384 \h </w:instrText>
      </w:r>
      <w:r>
        <w:fldChar w:fldCharType="separate"/>
      </w:r>
      <w:r>
        <w:t>137</w:t>
      </w:r>
      <w:r>
        <w:fldChar w:fldCharType="end"/>
      </w:r>
    </w:p>
    <w:p w14:paraId="01AD1DD6" w14:textId="77777777" w:rsidR="00000000" w:rsidRDefault="00026F1C">
      <w:pPr>
        <w:pStyle w:val="TOC1"/>
        <w:tabs>
          <w:tab w:val="right" w:leader="dot" w:pos="8296"/>
        </w:tabs>
        <w:rPr>
          <w:rFonts w:ascii="Times New Roman" w:hAnsi="Times New Roman" w:cs="Times New Roman"/>
          <w:sz w:val="24"/>
          <w:szCs w:val="24"/>
        </w:rPr>
      </w:pPr>
      <w:r>
        <w:rPr>
          <w:rtl/>
        </w:rPr>
        <w:t>ועדת הפירושים. כבודו יכתוב מכתב לוועדת הפירושים.</w:t>
      </w:r>
      <w:r>
        <w:tab/>
      </w:r>
      <w:r>
        <w:fldChar w:fldCharType="begin"/>
      </w:r>
      <w:r>
        <w:instrText xml:space="preserve"> PAGER</w:instrText>
      </w:r>
      <w:r>
        <w:instrText xml:space="preserve">EF _Toc70328385 \h </w:instrText>
      </w:r>
      <w:r>
        <w:fldChar w:fldCharType="separate"/>
      </w:r>
      <w:r>
        <w:t>143</w:t>
      </w:r>
      <w:r>
        <w:fldChar w:fldCharType="end"/>
      </w:r>
    </w:p>
    <w:p w14:paraId="695E49B8"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לתיקון פקודת זכות יוצרים (סגירת חצרים </w:t>
      </w:r>
      <w:r>
        <w:t xml:space="preserve"> </w:t>
      </w:r>
      <w:r>
        <w:rPr>
          <w:rtl/>
        </w:rPr>
        <w:t>ושלילת רשיון), התשס"ד-2003</w:t>
      </w:r>
      <w:r>
        <w:tab/>
      </w:r>
      <w:r>
        <w:fldChar w:fldCharType="begin"/>
      </w:r>
      <w:r>
        <w:instrText xml:space="preserve"> PAGEREF _Toc70328386 \h </w:instrText>
      </w:r>
      <w:r>
        <w:fldChar w:fldCharType="separate"/>
      </w:r>
      <w:r>
        <w:t>143</w:t>
      </w:r>
      <w:r>
        <w:fldChar w:fldCharType="end"/>
      </w:r>
    </w:p>
    <w:p w14:paraId="613F13C7" w14:textId="77777777" w:rsidR="00000000" w:rsidRDefault="00026F1C">
      <w:pPr>
        <w:pStyle w:val="TOC1"/>
        <w:tabs>
          <w:tab w:val="right" w:leader="dot" w:pos="8296"/>
        </w:tabs>
        <w:rPr>
          <w:rFonts w:ascii="Times New Roman" w:hAnsi="Times New Roman" w:cs="Times New Roman"/>
          <w:sz w:val="24"/>
          <w:szCs w:val="24"/>
        </w:rPr>
      </w:pPr>
      <w:r>
        <w:t>(</w:t>
      </w:r>
      <w:r>
        <w:rPr>
          <w:rtl/>
        </w:rPr>
        <w:t>הצעת חברת הכנסת גילה גמליאל</w:t>
      </w:r>
      <w:r>
        <w:t>)</w:t>
      </w:r>
      <w:r>
        <w:tab/>
      </w:r>
      <w:r>
        <w:fldChar w:fldCharType="begin"/>
      </w:r>
      <w:r>
        <w:instrText xml:space="preserve"> PAGEREF _Toc70328387 \h </w:instrText>
      </w:r>
      <w:r>
        <w:fldChar w:fldCharType="separate"/>
      </w:r>
      <w:r>
        <w:t>143</w:t>
      </w:r>
      <w:r>
        <w:fldChar w:fldCharType="end"/>
      </w:r>
    </w:p>
    <w:p w14:paraId="4BE69468" w14:textId="77777777" w:rsidR="00000000" w:rsidRDefault="00026F1C">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_Toc70328388 \h </w:instrText>
      </w:r>
      <w:r>
        <w:fldChar w:fldCharType="separate"/>
      </w:r>
      <w:r>
        <w:t>143</w:t>
      </w:r>
      <w:r>
        <w:fldChar w:fldCharType="end"/>
      </w:r>
    </w:p>
    <w:p w14:paraId="67D82ED3"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_Toc70328389 \h </w:instrText>
      </w:r>
      <w:r>
        <w:fldChar w:fldCharType="separate"/>
      </w:r>
      <w:r>
        <w:t>144</w:t>
      </w:r>
      <w:r>
        <w:fldChar w:fldCharType="end"/>
      </w:r>
    </w:p>
    <w:p w14:paraId="6B8934B5"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המתווכים במקרקעין (תיקון - הגבלת תקופת בלעדיות), התשס"ג-2003</w:t>
      </w:r>
      <w:r>
        <w:tab/>
      </w:r>
      <w:r>
        <w:fldChar w:fldCharType="begin"/>
      </w:r>
      <w:r>
        <w:instrText xml:space="preserve"> PAGEREF _Toc70328390 \h </w:instrText>
      </w:r>
      <w:r>
        <w:fldChar w:fldCharType="separate"/>
      </w:r>
      <w:r>
        <w:t>146</w:t>
      </w:r>
      <w:r>
        <w:fldChar w:fldCharType="end"/>
      </w:r>
    </w:p>
    <w:p w14:paraId="09B7FEB7" w14:textId="77777777" w:rsidR="00000000" w:rsidRDefault="00026F1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_Toc70328391 \h </w:instrText>
      </w:r>
      <w:r>
        <w:fldChar w:fldCharType="separate"/>
      </w:r>
      <w:r>
        <w:t>146</w:t>
      </w:r>
      <w:r>
        <w:fldChar w:fldCharType="end"/>
      </w:r>
    </w:p>
    <w:p w14:paraId="72B368CD"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_Toc70328392 \h </w:instrText>
      </w:r>
      <w:r>
        <w:fldChar w:fldCharType="separate"/>
      </w:r>
      <w:r>
        <w:t>146</w:t>
      </w:r>
      <w:r>
        <w:fldChar w:fldCharType="end"/>
      </w:r>
    </w:p>
    <w:p w14:paraId="67C874C2" w14:textId="77777777" w:rsidR="00000000" w:rsidRDefault="00026F1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w:t>
      </w:r>
      <w:r>
        <w:rPr>
          <w:rtl/>
        </w:rPr>
        <w:t>ביץ (יהדות התורה):</w:t>
      </w:r>
      <w:r>
        <w:tab/>
      </w:r>
      <w:r>
        <w:fldChar w:fldCharType="begin"/>
      </w:r>
      <w:r>
        <w:instrText xml:space="preserve"> PAGEREF _Toc70328393 \h </w:instrText>
      </w:r>
      <w:r>
        <w:fldChar w:fldCharType="separate"/>
      </w:r>
      <w:r>
        <w:t>146</w:t>
      </w:r>
      <w:r>
        <w:fldChar w:fldCharType="end"/>
      </w:r>
    </w:p>
    <w:p w14:paraId="10343316" w14:textId="77777777" w:rsidR="00000000" w:rsidRDefault="00026F1C">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_Toc70328394 \h </w:instrText>
      </w:r>
      <w:r>
        <w:fldChar w:fldCharType="separate"/>
      </w:r>
      <w:r>
        <w:t>148</w:t>
      </w:r>
      <w:r>
        <w:fldChar w:fldCharType="end"/>
      </w:r>
    </w:p>
    <w:p w14:paraId="3D988917"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המים (תיקון - שמירת ערכי טבע ושיקום נחלים), התשס"ג-2003</w:t>
      </w:r>
      <w:r>
        <w:tab/>
      </w:r>
      <w:r>
        <w:fldChar w:fldCharType="begin"/>
      </w:r>
      <w:r>
        <w:instrText xml:space="preserve"> PAGEREF _Toc70328395 \h </w:instrText>
      </w:r>
      <w:r>
        <w:fldChar w:fldCharType="separate"/>
      </w:r>
      <w:r>
        <w:t>149</w:t>
      </w:r>
      <w:r>
        <w:fldChar w:fldCharType="end"/>
      </w:r>
    </w:p>
    <w:p w14:paraId="1FD016BE" w14:textId="77777777" w:rsidR="00000000" w:rsidRDefault="00026F1C">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_Toc70328396 \h </w:instrText>
      </w:r>
      <w:r>
        <w:fldChar w:fldCharType="separate"/>
      </w:r>
      <w:r>
        <w:t>150</w:t>
      </w:r>
      <w:r>
        <w:fldChar w:fldCharType="end"/>
      </w:r>
    </w:p>
    <w:p w14:paraId="0D053345"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_Toc70328397 \h </w:instrText>
      </w:r>
      <w:r>
        <w:fldChar w:fldCharType="separate"/>
      </w:r>
      <w:r>
        <w:t>151</w:t>
      </w:r>
      <w:r>
        <w:fldChar w:fldCharType="end"/>
      </w:r>
    </w:p>
    <w:p w14:paraId="1B8C930B" w14:textId="77777777" w:rsidR="00000000" w:rsidRDefault="00026F1C">
      <w:pPr>
        <w:pStyle w:val="TOC1"/>
        <w:tabs>
          <w:tab w:val="right" w:leader="dot" w:pos="8296"/>
        </w:tabs>
        <w:rPr>
          <w:rFonts w:ascii="Times New Roman" w:hAnsi="Times New Roman" w:cs="Times New Roman"/>
          <w:sz w:val="24"/>
          <w:szCs w:val="24"/>
        </w:rPr>
      </w:pPr>
      <w:r>
        <w:rPr>
          <w:rtl/>
        </w:rPr>
        <w:t>הצעת חוק</w:t>
      </w:r>
      <w:r>
        <w:t xml:space="preserve"> </w:t>
      </w:r>
      <w:r>
        <w:rPr>
          <w:rtl/>
        </w:rPr>
        <w:t>בטיחות קווי צנרת נפט גולמי ותזקיקיו, התשס"ג-2003</w:t>
      </w:r>
      <w:r>
        <w:tab/>
      </w:r>
      <w:r>
        <w:fldChar w:fldCharType="begin"/>
      </w:r>
      <w:r>
        <w:instrText xml:space="preserve"> PAGEREF _Toc70328398 \h </w:instrText>
      </w:r>
      <w:r>
        <w:fldChar w:fldCharType="separate"/>
      </w:r>
      <w:r>
        <w:t>152</w:t>
      </w:r>
      <w:r>
        <w:fldChar w:fldCharType="end"/>
      </w:r>
    </w:p>
    <w:p w14:paraId="7AF1D094" w14:textId="77777777" w:rsidR="00000000" w:rsidRDefault="00026F1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_Toc70328399 \h </w:instrText>
      </w:r>
      <w:r>
        <w:fldChar w:fldCharType="separate"/>
      </w:r>
      <w:r>
        <w:t>153</w:t>
      </w:r>
      <w:r>
        <w:fldChar w:fldCharType="end"/>
      </w:r>
    </w:p>
    <w:p w14:paraId="29DBB7D3"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w:instrText>
      </w:r>
      <w:r>
        <w:instrText xml:space="preserve">AGEREF _Toc70328400 \h </w:instrText>
      </w:r>
      <w:r>
        <w:fldChar w:fldCharType="separate"/>
      </w:r>
      <w:r>
        <w:t>153</w:t>
      </w:r>
      <w:r>
        <w:fldChar w:fldCharType="end"/>
      </w:r>
    </w:p>
    <w:p w14:paraId="6D27EF71" w14:textId="77777777" w:rsidR="00000000" w:rsidRDefault="00026F1C">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_Toc70328401 \h </w:instrText>
      </w:r>
      <w:r>
        <w:fldChar w:fldCharType="separate"/>
      </w:r>
      <w:r>
        <w:t>154</w:t>
      </w:r>
      <w:r>
        <w:fldChar w:fldCharType="end"/>
      </w:r>
    </w:p>
    <w:p w14:paraId="3019C16E" w14:textId="77777777" w:rsidR="00000000" w:rsidRDefault="00026F1C">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_Toc70328402 \h </w:instrText>
      </w:r>
      <w:r>
        <w:fldChar w:fldCharType="separate"/>
      </w:r>
      <w:r>
        <w:t>154</w:t>
      </w:r>
      <w:r>
        <w:fldChar w:fldCharType="end"/>
      </w:r>
    </w:p>
    <w:p w14:paraId="671E6AB5" w14:textId="77777777" w:rsidR="00000000" w:rsidRDefault="00026F1C">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_Toc70328403 \h </w:instrText>
      </w:r>
      <w:r>
        <w:fldChar w:fldCharType="separate"/>
      </w:r>
      <w:r>
        <w:t>154</w:t>
      </w:r>
      <w:r>
        <w:fldChar w:fldCharType="end"/>
      </w:r>
    </w:p>
    <w:p w14:paraId="14F0821D" w14:textId="77777777" w:rsidR="00000000" w:rsidRDefault="00026F1C">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_Toc70328404 \h </w:instrText>
      </w:r>
      <w:r>
        <w:fldChar w:fldCharType="separate"/>
      </w:r>
      <w:r>
        <w:t>156</w:t>
      </w:r>
      <w:r>
        <w:fldChar w:fldCharType="end"/>
      </w:r>
    </w:p>
    <w:p w14:paraId="69BC5CA3" w14:textId="77777777" w:rsidR="00000000" w:rsidRDefault="00026F1C">
      <w:pPr>
        <w:pStyle w:val="TOC1"/>
        <w:tabs>
          <w:tab w:val="right" w:leader="dot" w:pos="8296"/>
        </w:tabs>
        <w:rPr>
          <w:rFonts w:ascii="Times New Roman" w:hAnsi="Times New Roman" w:cs="Times New Roman"/>
          <w:sz w:val="24"/>
          <w:szCs w:val="24"/>
        </w:rPr>
      </w:pPr>
      <w:r>
        <w:rPr>
          <w:rtl/>
        </w:rPr>
        <w:t>דברי השר אהוד אולמרט על</w:t>
      </w:r>
      <w:r>
        <w:t xml:space="preserve"> </w:t>
      </w:r>
      <w:r>
        <w:rPr>
          <w:rtl/>
        </w:rPr>
        <w:t>נסיגה חד</w:t>
      </w:r>
      <w:r>
        <w:t>-</w:t>
      </w:r>
      <w:r>
        <w:rPr>
          <w:rtl/>
        </w:rPr>
        <w:t>צדדית</w:t>
      </w:r>
      <w:r>
        <w:tab/>
      </w:r>
      <w:r>
        <w:fldChar w:fldCharType="begin"/>
      </w:r>
      <w:r>
        <w:instrText xml:space="preserve"> PAGEREF _Toc70328405 \h </w:instrText>
      </w:r>
      <w:r>
        <w:fldChar w:fldCharType="separate"/>
      </w:r>
      <w:r>
        <w:t>156</w:t>
      </w:r>
      <w:r>
        <w:fldChar w:fldCharType="end"/>
      </w:r>
    </w:p>
    <w:p w14:paraId="7A3ACBB4" w14:textId="77777777" w:rsidR="00000000" w:rsidRDefault="00026F1C">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_Toc70328406 \h </w:instrText>
      </w:r>
      <w:r>
        <w:fldChar w:fldCharType="separate"/>
      </w:r>
      <w:r>
        <w:t>156</w:t>
      </w:r>
      <w:r>
        <w:fldChar w:fldCharType="end"/>
      </w:r>
    </w:p>
    <w:p w14:paraId="3CA5A736" w14:textId="77777777" w:rsidR="00000000" w:rsidRDefault="00026F1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_Toc70328407 \h </w:instrText>
      </w:r>
      <w:r>
        <w:fldChar w:fldCharType="separate"/>
      </w:r>
      <w:r>
        <w:t>159</w:t>
      </w:r>
      <w:r>
        <w:fldChar w:fldCharType="end"/>
      </w:r>
    </w:p>
    <w:p w14:paraId="3A0C8EF8" w14:textId="77777777" w:rsidR="00000000" w:rsidRDefault="00026F1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_Toc70328408 \h </w:instrText>
      </w:r>
      <w:r>
        <w:fldChar w:fldCharType="separate"/>
      </w:r>
      <w:r>
        <w:t>161</w:t>
      </w:r>
      <w:r>
        <w:fldChar w:fldCharType="end"/>
      </w:r>
    </w:p>
    <w:p w14:paraId="0ED59D75" w14:textId="77777777" w:rsidR="00000000" w:rsidRDefault="00026F1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w:instrText>
      </w:r>
      <w:r>
        <w:instrText xml:space="preserve">AGEREF _Toc70328409 \h </w:instrText>
      </w:r>
      <w:r>
        <w:fldChar w:fldCharType="separate"/>
      </w:r>
      <w:r>
        <w:t>162</w:t>
      </w:r>
      <w:r>
        <w:fldChar w:fldCharType="end"/>
      </w:r>
    </w:p>
    <w:p w14:paraId="3406516B" w14:textId="77777777" w:rsidR="00000000" w:rsidRDefault="00026F1C">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_Toc70328410 \h </w:instrText>
      </w:r>
      <w:r>
        <w:fldChar w:fldCharType="separate"/>
      </w:r>
      <w:r>
        <w:t>165</w:t>
      </w:r>
      <w:r>
        <w:fldChar w:fldCharType="end"/>
      </w:r>
    </w:p>
    <w:p w14:paraId="716E4D62" w14:textId="77777777" w:rsidR="00000000" w:rsidRDefault="00026F1C">
      <w:pPr>
        <w:pStyle w:val="TOC2"/>
        <w:tabs>
          <w:tab w:val="right" w:leader="dot" w:pos="8296"/>
        </w:tabs>
        <w:ind w:right="0"/>
        <w:rPr>
          <w:rFonts w:ascii="Times New Roman" w:hAnsi="Times New Roman" w:cs="Times New Roman"/>
          <w:sz w:val="24"/>
          <w:szCs w:val="24"/>
        </w:rPr>
      </w:pPr>
      <w:r>
        <w:rPr>
          <w:rtl/>
        </w:rPr>
        <w:t>מל פולישוק</w:t>
      </w:r>
      <w:r>
        <w:t>-</w:t>
      </w:r>
      <w:r>
        <w:rPr>
          <w:rtl/>
        </w:rPr>
        <w:t>בלוך (שינוי):</w:t>
      </w:r>
      <w:r>
        <w:tab/>
      </w:r>
      <w:r>
        <w:fldChar w:fldCharType="begin"/>
      </w:r>
      <w:r>
        <w:instrText xml:space="preserve"> PAGEREF _Toc70328411 \h </w:instrText>
      </w:r>
      <w:r>
        <w:fldChar w:fldCharType="separate"/>
      </w:r>
      <w:r>
        <w:t>167</w:t>
      </w:r>
      <w:r>
        <w:fldChar w:fldCharType="end"/>
      </w:r>
    </w:p>
    <w:p w14:paraId="2F9BAECD" w14:textId="77777777" w:rsidR="00000000" w:rsidRDefault="00026F1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_Toc70328412 \h </w:instrText>
      </w:r>
      <w:r>
        <w:fldChar w:fldCharType="separate"/>
      </w:r>
      <w:r>
        <w:t>171</w:t>
      </w:r>
      <w:r>
        <w:fldChar w:fldCharType="end"/>
      </w:r>
    </w:p>
    <w:p w14:paraId="028DAE3E"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w:instrText>
      </w:r>
      <w:r>
        <w:instrText xml:space="preserve">328413 \h </w:instrText>
      </w:r>
      <w:r>
        <w:fldChar w:fldCharType="separate"/>
      </w:r>
      <w:r>
        <w:t>173</w:t>
      </w:r>
      <w:r>
        <w:fldChar w:fldCharType="end"/>
      </w:r>
    </w:p>
    <w:p w14:paraId="106223BE" w14:textId="77777777" w:rsidR="00000000" w:rsidRDefault="00026F1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_Toc70328414 \h </w:instrText>
      </w:r>
      <w:r>
        <w:fldChar w:fldCharType="separate"/>
      </w:r>
      <w:r>
        <w:t>175</w:t>
      </w:r>
      <w:r>
        <w:fldChar w:fldCharType="end"/>
      </w:r>
    </w:p>
    <w:p w14:paraId="2001F1BD" w14:textId="77777777" w:rsidR="00000000" w:rsidRDefault="00026F1C">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_Toc70328415 \h </w:instrText>
      </w:r>
      <w:r>
        <w:fldChar w:fldCharType="separate"/>
      </w:r>
      <w:r>
        <w:t>177</w:t>
      </w:r>
      <w:r>
        <w:fldChar w:fldCharType="end"/>
      </w:r>
    </w:p>
    <w:p w14:paraId="05A3B59B" w14:textId="77777777" w:rsidR="00000000" w:rsidRDefault="00026F1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_Toc70328416 \h </w:instrText>
      </w:r>
      <w:r>
        <w:fldChar w:fldCharType="separate"/>
      </w:r>
      <w:r>
        <w:t>180</w:t>
      </w:r>
      <w:r>
        <w:fldChar w:fldCharType="end"/>
      </w:r>
    </w:p>
    <w:p w14:paraId="747ABBE5"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_Toc70328417 \h </w:instrText>
      </w:r>
      <w:r>
        <w:fldChar w:fldCharType="separate"/>
      </w:r>
      <w:r>
        <w:t>186</w:t>
      </w:r>
      <w:r>
        <w:fldChar w:fldCharType="end"/>
      </w:r>
    </w:p>
    <w:p w14:paraId="23873010" w14:textId="77777777" w:rsidR="00000000" w:rsidRDefault="00026F1C">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_Toc70328418 \h </w:instrText>
      </w:r>
      <w:r>
        <w:fldChar w:fldCharType="separate"/>
      </w:r>
      <w:r>
        <w:t>209</w:t>
      </w:r>
      <w:r>
        <w:fldChar w:fldCharType="end"/>
      </w:r>
    </w:p>
    <w:p w14:paraId="144B90A2" w14:textId="77777777" w:rsidR="00000000" w:rsidRDefault="00026F1C">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_Toc70328419 \h </w:instrText>
      </w:r>
      <w:r>
        <w:fldChar w:fldCharType="separate"/>
      </w:r>
      <w:r>
        <w:t>210</w:t>
      </w:r>
      <w:r>
        <w:fldChar w:fldCharType="end"/>
      </w:r>
    </w:p>
    <w:p w14:paraId="31F860E2" w14:textId="77777777" w:rsidR="00000000" w:rsidRDefault="00026F1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_Toc70328420 \h </w:instrText>
      </w:r>
      <w:r>
        <w:fldChar w:fldCharType="separate"/>
      </w:r>
      <w:r>
        <w:t>211</w:t>
      </w:r>
      <w:r>
        <w:fldChar w:fldCharType="end"/>
      </w:r>
    </w:p>
    <w:p w14:paraId="20A98343" w14:textId="77777777" w:rsidR="00000000" w:rsidRDefault="00026F1C">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_Toc70328421 \h </w:instrText>
      </w:r>
      <w:r>
        <w:fldChar w:fldCharType="separate"/>
      </w:r>
      <w:r>
        <w:t>212</w:t>
      </w:r>
      <w:r>
        <w:fldChar w:fldCharType="end"/>
      </w:r>
    </w:p>
    <w:p w14:paraId="221D6DEB" w14:textId="77777777" w:rsidR="00000000" w:rsidRDefault="00026F1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w:t>
      </w:r>
      <w:r>
        <w:rPr>
          <w:rtl/>
        </w:rPr>
        <w:t>"ל):</w:t>
      </w:r>
      <w:r>
        <w:tab/>
      </w:r>
      <w:r>
        <w:fldChar w:fldCharType="begin"/>
      </w:r>
      <w:r>
        <w:instrText xml:space="preserve"> PAGEREF _Toc70328422 \h </w:instrText>
      </w:r>
      <w:r>
        <w:fldChar w:fldCharType="separate"/>
      </w:r>
      <w:r>
        <w:t>212</w:t>
      </w:r>
      <w:r>
        <w:fldChar w:fldCharType="end"/>
      </w:r>
    </w:p>
    <w:p w14:paraId="5E0E9C46" w14:textId="77777777" w:rsidR="00000000" w:rsidRDefault="00026F1C">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_Toc70328423 \h </w:instrText>
      </w:r>
      <w:r>
        <w:fldChar w:fldCharType="separate"/>
      </w:r>
      <w:r>
        <w:t>213</w:t>
      </w:r>
      <w:r>
        <w:fldChar w:fldCharType="end"/>
      </w:r>
    </w:p>
    <w:p w14:paraId="718E0357" w14:textId="77777777" w:rsidR="00000000" w:rsidRDefault="00026F1C">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_Toc70328424 \h </w:instrText>
      </w:r>
      <w:r>
        <w:fldChar w:fldCharType="separate"/>
      </w:r>
      <w:r>
        <w:t>214</w:t>
      </w:r>
      <w:r>
        <w:fldChar w:fldCharType="end"/>
      </w:r>
    </w:p>
    <w:p w14:paraId="70231F9B" w14:textId="77777777" w:rsidR="00000000" w:rsidRDefault="00026F1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_Toc70328425 \h </w:instrText>
      </w:r>
      <w:r>
        <w:fldChar w:fldCharType="separate"/>
      </w:r>
      <w:r>
        <w:t>214</w:t>
      </w:r>
      <w:r>
        <w:fldChar w:fldCharType="end"/>
      </w:r>
    </w:p>
    <w:p w14:paraId="0E807905" w14:textId="77777777" w:rsidR="00000000" w:rsidRDefault="00026F1C">
      <w:pPr>
        <w:pStyle w:val="TOC1"/>
        <w:tabs>
          <w:tab w:val="right" w:leader="dot" w:pos="8296"/>
        </w:tabs>
        <w:rPr>
          <w:rFonts w:ascii="Times New Roman" w:hAnsi="Times New Roman" w:cs="Times New Roman"/>
          <w:sz w:val="24"/>
          <w:szCs w:val="24"/>
        </w:rPr>
      </w:pPr>
      <w:r>
        <w:rPr>
          <w:rtl/>
        </w:rPr>
        <w:t>הודעת יושב-ראש ועדת</w:t>
      </w:r>
      <w:r>
        <w:rPr>
          <w:rtl/>
        </w:rPr>
        <w:t xml:space="preserve"> הכנסת</w:t>
      </w:r>
      <w:r>
        <w:tab/>
      </w:r>
      <w:r>
        <w:fldChar w:fldCharType="begin"/>
      </w:r>
      <w:r>
        <w:instrText xml:space="preserve"> PAGEREF _Toc70328426 \h </w:instrText>
      </w:r>
      <w:r>
        <w:fldChar w:fldCharType="separate"/>
      </w:r>
      <w:r>
        <w:t>215</w:t>
      </w:r>
      <w:r>
        <w:fldChar w:fldCharType="end"/>
      </w:r>
    </w:p>
    <w:p w14:paraId="71AF6418" w14:textId="77777777" w:rsidR="00000000" w:rsidRDefault="00026F1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_Toc70328427 \h </w:instrText>
      </w:r>
      <w:r>
        <w:fldChar w:fldCharType="separate"/>
      </w:r>
      <w:r>
        <w:t>215</w:t>
      </w:r>
      <w:r>
        <w:fldChar w:fldCharType="end"/>
      </w:r>
    </w:p>
    <w:p w14:paraId="709FDE28" w14:textId="77777777" w:rsidR="00000000" w:rsidRDefault="00026F1C">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_Toc70328428 \h </w:instrText>
      </w:r>
      <w:r>
        <w:fldChar w:fldCharType="separate"/>
      </w:r>
      <w:r>
        <w:t>216</w:t>
      </w:r>
      <w:r>
        <w:fldChar w:fldCharType="end"/>
      </w:r>
    </w:p>
    <w:p w14:paraId="401AA509" w14:textId="77777777" w:rsidR="00000000" w:rsidRDefault="00026F1C">
      <w:pPr>
        <w:pStyle w:val="TOC1"/>
        <w:tabs>
          <w:tab w:val="right" w:leader="dot" w:pos="8296"/>
        </w:tabs>
        <w:rPr>
          <w:rFonts w:ascii="Times New Roman" w:hAnsi="Times New Roman" w:cs="Times New Roman"/>
          <w:sz w:val="24"/>
          <w:szCs w:val="24"/>
        </w:rPr>
      </w:pPr>
      <w:r>
        <w:rPr>
          <w:rtl/>
        </w:rPr>
        <w:t>הודעה אישית של חבר הכנסת משה גפני</w:t>
      </w:r>
      <w:r>
        <w:tab/>
      </w:r>
      <w:r>
        <w:fldChar w:fldCharType="begin"/>
      </w:r>
      <w:r>
        <w:instrText xml:space="preserve"> PAGEREF _Toc70328429 \h </w:instrText>
      </w:r>
      <w:r>
        <w:fldChar w:fldCharType="separate"/>
      </w:r>
      <w:r>
        <w:t>216</w:t>
      </w:r>
      <w:r>
        <w:fldChar w:fldCharType="end"/>
      </w:r>
    </w:p>
    <w:p w14:paraId="593A1186" w14:textId="77777777" w:rsidR="00000000" w:rsidRDefault="00026F1C">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_Toc70328430 \h </w:instrText>
      </w:r>
      <w:r>
        <w:fldChar w:fldCharType="separate"/>
      </w:r>
      <w:r>
        <w:t>216</w:t>
      </w:r>
      <w:r>
        <w:fldChar w:fldCharType="end"/>
      </w:r>
    </w:p>
    <w:p w14:paraId="23BF37EB" w14:textId="77777777" w:rsidR="00000000" w:rsidRDefault="00026F1C">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_Toc70328431 \h </w:instrText>
      </w:r>
      <w:r>
        <w:fldChar w:fldCharType="separate"/>
      </w:r>
      <w:r>
        <w:t>218</w:t>
      </w:r>
      <w:r>
        <w:fldChar w:fldCharType="end"/>
      </w:r>
    </w:p>
    <w:p w14:paraId="79D0FDF8" w14:textId="77777777" w:rsidR="00000000" w:rsidRDefault="00026F1C">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_Toc70328432 \h </w:instrText>
      </w:r>
      <w:r>
        <w:fldChar w:fldCharType="separate"/>
      </w:r>
      <w:r>
        <w:t>218</w:t>
      </w:r>
      <w:r>
        <w:fldChar w:fldCharType="end"/>
      </w:r>
    </w:p>
    <w:p w14:paraId="61AC1DDC" w14:textId="77777777" w:rsidR="00000000" w:rsidRDefault="00026F1C">
      <w:pPr>
        <w:pStyle w:val="TOC1"/>
        <w:tabs>
          <w:tab w:val="right" w:leader="dot" w:pos="8296"/>
        </w:tabs>
        <w:rPr>
          <w:rFonts w:ascii="Times New Roman" w:hAnsi="Times New Roman" w:cs="Times New Roman"/>
          <w:sz w:val="24"/>
          <w:szCs w:val="24"/>
        </w:rPr>
      </w:pPr>
      <w:r>
        <w:rPr>
          <w:rtl/>
        </w:rPr>
        <w:t>מערך האבטחה בבתי</w:t>
      </w:r>
      <w:r>
        <w:t>-</w:t>
      </w:r>
      <w:r>
        <w:rPr>
          <w:rtl/>
        </w:rPr>
        <w:t>הספר</w:t>
      </w:r>
      <w:r>
        <w:tab/>
      </w:r>
      <w:r>
        <w:fldChar w:fldCharType="begin"/>
      </w:r>
      <w:r>
        <w:instrText xml:space="preserve"> PAGEREF _Toc70328433 \h </w:instrText>
      </w:r>
      <w:r>
        <w:fldChar w:fldCharType="separate"/>
      </w:r>
      <w:r>
        <w:t>218</w:t>
      </w:r>
      <w:r>
        <w:fldChar w:fldCharType="end"/>
      </w:r>
    </w:p>
    <w:p w14:paraId="23026A0C" w14:textId="77777777" w:rsidR="00000000" w:rsidRDefault="00026F1C">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_Toc70328434 \h </w:instrText>
      </w:r>
      <w:r>
        <w:fldChar w:fldCharType="separate"/>
      </w:r>
      <w:r>
        <w:t>219</w:t>
      </w:r>
      <w:r>
        <w:fldChar w:fldCharType="end"/>
      </w:r>
    </w:p>
    <w:p w14:paraId="2EAB2221" w14:textId="77777777" w:rsidR="00000000" w:rsidRDefault="00026F1C">
      <w:pPr>
        <w:pStyle w:val="TOC2"/>
        <w:tabs>
          <w:tab w:val="right" w:leader="dot" w:pos="8296"/>
        </w:tabs>
        <w:ind w:right="0"/>
        <w:rPr>
          <w:rFonts w:ascii="Times New Roman" w:hAnsi="Times New Roman" w:cs="Times New Roman"/>
          <w:sz w:val="24"/>
          <w:szCs w:val="24"/>
        </w:rPr>
      </w:pPr>
      <w:r>
        <w:rPr>
          <w:rtl/>
        </w:rPr>
        <w:t>איתן</w:t>
      </w:r>
      <w:r>
        <w:rPr>
          <w:rtl/>
        </w:rPr>
        <w:t xml:space="preserve"> כבל (העבודה-מימד):</w:t>
      </w:r>
      <w:r>
        <w:tab/>
      </w:r>
      <w:r>
        <w:fldChar w:fldCharType="begin"/>
      </w:r>
      <w:r>
        <w:instrText xml:space="preserve"> PAGEREF _Toc70328435 \h </w:instrText>
      </w:r>
      <w:r>
        <w:fldChar w:fldCharType="separate"/>
      </w:r>
      <w:r>
        <w:t>220</w:t>
      </w:r>
      <w:r>
        <w:fldChar w:fldCharType="end"/>
      </w:r>
    </w:p>
    <w:p w14:paraId="764928AC" w14:textId="77777777" w:rsidR="00000000" w:rsidRDefault="00026F1C">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_Toc70328436 \h </w:instrText>
      </w:r>
      <w:r>
        <w:fldChar w:fldCharType="separate"/>
      </w:r>
      <w:r>
        <w:t>221</w:t>
      </w:r>
      <w:r>
        <w:fldChar w:fldCharType="end"/>
      </w:r>
    </w:p>
    <w:p w14:paraId="6FAA42C5" w14:textId="77777777" w:rsidR="00000000" w:rsidRDefault="00026F1C">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_Toc70328437 \h </w:instrText>
      </w:r>
      <w:r>
        <w:fldChar w:fldCharType="separate"/>
      </w:r>
      <w:r>
        <w:t>221</w:t>
      </w:r>
      <w:r>
        <w:fldChar w:fldCharType="end"/>
      </w:r>
    </w:p>
    <w:p w14:paraId="71D07C2B" w14:textId="77777777" w:rsidR="00000000" w:rsidRDefault="00026F1C">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_Toc70328438 \h </w:instrText>
      </w:r>
      <w:r>
        <w:fldChar w:fldCharType="separate"/>
      </w:r>
      <w:r>
        <w:t>224</w:t>
      </w:r>
      <w:r>
        <w:fldChar w:fldCharType="end"/>
      </w:r>
    </w:p>
    <w:p w14:paraId="66388085" w14:textId="77777777" w:rsidR="00000000" w:rsidRDefault="00026F1C">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w:instrText>
      </w:r>
      <w:r>
        <w:instrText xml:space="preserve">70328439 \h </w:instrText>
      </w:r>
      <w:r>
        <w:fldChar w:fldCharType="separate"/>
      </w:r>
      <w:r>
        <w:t>224</w:t>
      </w:r>
      <w:r>
        <w:fldChar w:fldCharType="end"/>
      </w:r>
    </w:p>
    <w:p w14:paraId="20A754BF"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_Toc70328440 \h </w:instrText>
      </w:r>
      <w:r>
        <w:fldChar w:fldCharType="separate"/>
      </w:r>
      <w:r>
        <w:t>226</w:t>
      </w:r>
      <w:r>
        <w:fldChar w:fldCharType="end"/>
      </w:r>
    </w:p>
    <w:p w14:paraId="4E6AE27A"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_Toc70328441 \h </w:instrText>
      </w:r>
      <w:r>
        <w:fldChar w:fldCharType="separate"/>
      </w:r>
      <w:r>
        <w:t>227</w:t>
      </w:r>
      <w:r>
        <w:fldChar w:fldCharType="end"/>
      </w:r>
    </w:p>
    <w:p w14:paraId="757F39E9" w14:textId="77777777" w:rsidR="00000000" w:rsidRDefault="00026F1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_Toc70328442 \h </w:instrText>
      </w:r>
      <w:r>
        <w:fldChar w:fldCharType="separate"/>
      </w:r>
      <w:r>
        <w:t>231</w:t>
      </w:r>
      <w:r>
        <w:fldChar w:fldCharType="end"/>
      </w:r>
    </w:p>
    <w:p w14:paraId="2CDD8673" w14:textId="77777777" w:rsidR="00000000" w:rsidRDefault="00026F1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_Toc70328443 \h </w:instrText>
      </w:r>
      <w:r>
        <w:fldChar w:fldCharType="separate"/>
      </w:r>
      <w:r>
        <w:t>232</w:t>
      </w:r>
      <w:r>
        <w:fldChar w:fldCharType="end"/>
      </w:r>
    </w:p>
    <w:p w14:paraId="497BA558" w14:textId="77777777" w:rsidR="00000000" w:rsidRDefault="00026F1C">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_Toc70328444</w:instrText>
      </w:r>
      <w:r>
        <w:instrText xml:space="preserve"> \h </w:instrText>
      </w:r>
      <w:r>
        <w:fldChar w:fldCharType="separate"/>
      </w:r>
      <w:r>
        <w:t>233</w:t>
      </w:r>
      <w:r>
        <w:fldChar w:fldCharType="end"/>
      </w:r>
    </w:p>
    <w:p w14:paraId="27830A52" w14:textId="77777777" w:rsidR="00000000" w:rsidRDefault="00026F1C">
      <w:pPr>
        <w:pStyle w:val="TOC1"/>
        <w:tabs>
          <w:tab w:val="right" w:leader="dot" w:pos="8296"/>
        </w:tabs>
        <w:rPr>
          <w:rFonts w:ascii="Times New Roman" w:hAnsi="Times New Roman" w:cs="Times New Roman"/>
          <w:sz w:val="24"/>
          <w:szCs w:val="24"/>
        </w:rPr>
      </w:pPr>
      <w:r>
        <w:rPr>
          <w:rtl/>
        </w:rPr>
        <w:t xml:space="preserve">ניתוק מים בשל חוב הרשויות המקומיות לחברת </w:t>
      </w:r>
      <w:r>
        <w:t>"</w:t>
      </w:r>
      <w:r>
        <w:rPr>
          <w:rtl/>
        </w:rPr>
        <w:t>מקורות</w:t>
      </w:r>
      <w:r>
        <w:t>"</w:t>
      </w:r>
      <w:r>
        <w:tab/>
      </w:r>
      <w:r>
        <w:fldChar w:fldCharType="begin"/>
      </w:r>
      <w:r>
        <w:instrText xml:space="preserve"> PAGEREF _Toc70328445 \h </w:instrText>
      </w:r>
      <w:r>
        <w:fldChar w:fldCharType="separate"/>
      </w:r>
      <w:r>
        <w:t>233</w:t>
      </w:r>
      <w:r>
        <w:fldChar w:fldCharType="end"/>
      </w:r>
    </w:p>
    <w:p w14:paraId="692FAE19" w14:textId="77777777" w:rsidR="00000000" w:rsidRDefault="00026F1C">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_Toc70328446 \h </w:instrText>
      </w:r>
      <w:r>
        <w:fldChar w:fldCharType="separate"/>
      </w:r>
      <w:r>
        <w:t>233</w:t>
      </w:r>
      <w:r>
        <w:fldChar w:fldCharType="end"/>
      </w:r>
    </w:p>
    <w:p w14:paraId="6536EBC4" w14:textId="77777777" w:rsidR="00000000" w:rsidRDefault="00026F1C">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_Toc70328447 \h </w:instrText>
      </w:r>
      <w:r>
        <w:fldChar w:fldCharType="separate"/>
      </w:r>
      <w:r>
        <w:t>237</w:t>
      </w:r>
      <w:r>
        <w:fldChar w:fldCharType="end"/>
      </w:r>
    </w:p>
    <w:p w14:paraId="06FFB39F" w14:textId="77777777" w:rsidR="00000000" w:rsidRDefault="00026F1C">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_Toc70328448 \h </w:instrText>
      </w:r>
      <w:r>
        <w:fldChar w:fldCharType="separate"/>
      </w:r>
      <w:r>
        <w:t>2</w:t>
      </w:r>
      <w:r>
        <w:t>43</w:t>
      </w:r>
      <w:r>
        <w:fldChar w:fldCharType="end"/>
      </w:r>
    </w:p>
    <w:p w14:paraId="1A9A8014" w14:textId="77777777" w:rsidR="00000000" w:rsidRDefault="00026F1C">
      <w:pPr>
        <w:pStyle w:val="TOC1"/>
        <w:tabs>
          <w:tab w:val="right" w:leader="dot" w:pos="8296"/>
        </w:tabs>
        <w:rPr>
          <w:rFonts w:ascii="Times New Roman" w:hAnsi="Times New Roman" w:cs="Times New Roman"/>
          <w:sz w:val="24"/>
          <w:szCs w:val="24"/>
        </w:rPr>
      </w:pPr>
      <w:r>
        <w:rPr>
          <w:rtl/>
        </w:rPr>
        <w:t>הודעה אישית של חבר הכנסת חיים כץ</w:t>
      </w:r>
      <w:r>
        <w:tab/>
      </w:r>
      <w:r>
        <w:fldChar w:fldCharType="begin"/>
      </w:r>
      <w:r>
        <w:instrText xml:space="preserve"> PAGEREF _Toc70328449 \h </w:instrText>
      </w:r>
      <w:r>
        <w:fldChar w:fldCharType="separate"/>
      </w:r>
      <w:r>
        <w:t>245</w:t>
      </w:r>
      <w:r>
        <w:fldChar w:fldCharType="end"/>
      </w:r>
    </w:p>
    <w:p w14:paraId="34304447" w14:textId="77777777" w:rsidR="00000000" w:rsidRDefault="00026F1C">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_Toc70328450 \h </w:instrText>
      </w:r>
      <w:r>
        <w:fldChar w:fldCharType="separate"/>
      </w:r>
      <w:r>
        <w:t>245</w:t>
      </w:r>
      <w:r>
        <w:fldChar w:fldCharType="end"/>
      </w:r>
    </w:p>
    <w:p w14:paraId="3AB8166F" w14:textId="77777777" w:rsidR="00000000" w:rsidRDefault="00026F1C">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_Toc70328451 \h </w:instrText>
      </w:r>
      <w:r>
        <w:fldChar w:fldCharType="separate"/>
      </w:r>
      <w:r>
        <w:t>247</w:t>
      </w:r>
      <w:r>
        <w:fldChar w:fldCharType="end"/>
      </w:r>
    </w:p>
    <w:p w14:paraId="43417478" w14:textId="77777777" w:rsidR="00000000" w:rsidRDefault="00026F1C">
      <w:pPr>
        <w:pStyle w:val="TOC1"/>
        <w:tabs>
          <w:tab w:val="right" w:leader="dot" w:pos="8296"/>
        </w:tabs>
        <w:rPr>
          <w:rFonts w:ascii="Times New Roman" w:hAnsi="Times New Roman" w:cs="Times New Roman"/>
          <w:sz w:val="24"/>
          <w:szCs w:val="24"/>
        </w:rPr>
      </w:pPr>
      <w:r>
        <w:rPr>
          <w:rtl/>
        </w:rPr>
        <w:t>מצבה של</w:t>
      </w:r>
      <w:r>
        <w:t xml:space="preserve"> </w:t>
      </w:r>
      <w:r>
        <w:rPr>
          <w:rtl/>
        </w:rPr>
        <w:t>רשות השידור</w:t>
      </w:r>
      <w:r>
        <w:tab/>
      </w:r>
      <w:r>
        <w:fldChar w:fldCharType="begin"/>
      </w:r>
      <w:r>
        <w:instrText xml:space="preserve"> PAGEREF _Toc70328452 \h </w:instrText>
      </w:r>
      <w:r>
        <w:fldChar w:fldCharType="separate"/>
      </w:r>
      <w:r>
        <w:t>247</w:t>
      </w:r>
      <w:r>
        <w:fldChar w:fldCharType="end"/>
      </w:r>
    </w:p>
    <w:p w14:paraId="411DF8C2" w14:textId="77777777" w:rsidR="00000000" w:rsidRDefault="00026F1C">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_Toc703</w:instrText>
      </w:r>
      <w:r>
        <w:instrText xml:space="preserve">28453 \h </w:instrText>
      </w:r>
      <w:r>
        <w:fldChar w:fldCharType="separate"/>
      </w:r>
      <w:r>
        <w:t>247</w:t>
      </w:r>
      <w:r>
        <w:fldChar w:fldCharType="end"/>
      </w:r>
    </w:p>
    <w:p w14:paraId="35DD0A29" w14:textId="77777777" w:rsidR="00000000" w:rsidRDefault="00026F1C">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_Toc70328454 \h </w:instrText>
      </w:r>
      <w:r>
        <w:fldChar w:fldCharType="separate"/>
      </w:r>
      <w:r>
        <w:t>251</w:t>
      </w:r>
      <w:r>
        <w:fldChar w:fldCharType="end"/>
      </w:r>
    </w:p>
    <w:p w14:paraId="7BDB9F02" w14:textId="77777777" w:rsidR="00000000" w:rsidRDefault="00026F1C">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_Toc70328455 \h </w:instrText>
      </w:r>
      <w:r>
        <w:fldChar w:fldCharType="separate"/>
      </w:r>
      <w:r>
        <w:t>252</w:t>
      </w:r>
      <w:r>
        <w:fldChar w:fldCharType="end"/>
      </w:r>
    </w:p>
    <w:p w14:paraId="337000F2" w14:textId="77777777" w:rsidR="00000000" w:rsidRDefault="00026F1C">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_Toc70328456 \h </w:instrText>
      </w:r>
      <w:r>
        <w:fldChar w:fldCharType="separate"/>
      </w:r>
      <w:r>
        <w:t>255</w:t>
      </w:r>
      <w:r>
        <w:fldChar w:fldCharType="end"/>
      </w:r>
    </w:p>
    <w:p w14:paraId="6AE10912" w14:textId="77777777" w:rsidR="00000000" w:rsidRDefault="00026F1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_Toc70328457 \h </w:instrText>
      </w:r>
      <w:r>
        <w:fldChar w:fldCharType="separate"/>
      </w:r>
      <w:r>
        <w:t>259</w:t>
      </w:r>
      <w:r>
        <w:fldChar w:fldCharType="end"/>
      </w:r>
    </w:p>
    <w:p w14:paraId="5625EA7A" w14:textId="77777777" w:rsidR="00000000" w:rsidRDefault="00026F1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w:t>
      </w:r>
      <w:r>
        <w:rPr>
          <w:rtl/>
        </w:rPr>
        <w:t>בה (הליכוד):</w:t>
      </w:r>
      <w:r>
        <w:tab/>
      </w:r>
      <w:r>
        <w:fldChar w:fldCharType="begin"/>
      </w:r>
      <w:r>
        <w:instrText xml:space="preserve"> PAGEREF _Toc70328458 \h </w:instrText>
      </w:r>
      <w:r>
        <w:fldChar w:fldCharType="separate"/>
      </w:r>
      <w:r>
        <w:t>259</w:t>
      </w:r>
      <w:r>
        <w:fldChar w:fldCharType="end"/>
      </w:r>
    </w:p>
    <w:p w14:paraId="07A13CBD" w14:textId="77777777" w:rsidR="00000000" w:rsidRDefault="00026F1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_Toc70328459 \h </w:instrText>
      </w:r>
      <w:r>
        <w:fldChar w:fldCharType="separate"/>
      </w:r>
      <w:r>
        <w:t>260</w:t>
      </w:r>
      <w:r>
        <w:fldChar w:fldCharType="end"/>
      </w:r>
    </w:p>
    <w:p w14:paraId="4FA3E026" w14:textId="77777777" w:rsidR="00000000" w:rsidRDefault="00026F1C">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_Toc70328460 \h </w:instrText>
      </w:r>
      <w:r>
        <w:fldChar w:fldCharType="separate"/>
      </w:r>
      <w:r>
        <w:t>261</w:t>
      </w:r>
      <w:r>
        <w:fldChar w:fldCharType="end"/>
      </w:r>
    </w:p>
    <w:p w14:paraId="5CDAE234" w14:textId="77777777" w:rsidR="00000000" w:rsidRDefault="00026F1C">
      <w:pPr>
        <w:pStyle w:val="TOC1"/>
        <w:tabs>
          <w:tab w:val="right" w:leader="dot" w:pos="8296"/>
        </w:tabs>
        <w:rPr>
          <w:rFonts w:ascii="Times New Roman" w:hAnsi="Times New Roman" w:cs="Times New Roman"/>
          <w:sz w:val="24"/>
          <w:szCs w:val="24"/>
        </w:rPr>
      </w:pPr>
      <w:r>
        <w:rPr>
          <w:rtl/>
        </w:rPr>
        <w:t>הוצאת אלפי משפחות מדירותיהן</w:t>
      </w:r>
      <w:r>
        <w:t xml:space="preserve"> </w:t>
      </w:r>
      <w:r>
        <w:rPr>
          <w:rtl/>
        </w:rPr>
        <w:t>בשל</w:t>
      </w:r>
      <w:r>
        <w:t xml:space="preserve"> </w:t>
      </w:r>
      <w:r>
        <w:rPr>
          <w:rtl/>
        </w:rPr>
        <w:t>אי-עמידתן</w:t>
      </w:r>
      <w:r>
        <w:t xml:space="preserve"> </w:t>
      </w:r>
      <w:r>
        <w:rPr>
          <w:rtl/>
        </w:rPr>
        <w:t>בתשלומי</w:t>
      </w:r>
      <w:r>
        <w:t xml:space="preserve"> </w:t>
      </w:r>
      <w:r>
        <w:rPr>
          <w:rtl/>
        </w:rPr>
        <w:t>המשכנתאות</w:t>
      </w:r>
      <w:r>
        <w:tab/>
      </w:r>
      <w:r>
        <w:fldChar w:fldCharType="begin"/>
      </w:r>
      <w:r>
        <w:instrText xml:space="preserve"> PAGEREF _Toc70328461 \h </w:instrText>
      </w:r>
      <w:r>
        <w:fldChar w:fldCharType="separate"/>
      </w:r>
      <w:r>
        <w:t>261</w:t>
      </w:r>
      <w:r>
        <w:fldChar w:fldCharType="end"/>
      </w:r>
    </w:p>
    <w:p w14:paraId="5424BAE8" w14:textId="77777777" w:rsidR="00000000" w:rsidRDefault="00026F1C">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w:t>
      </w:r>
      <w:r>
        <w:rPr>
          <w:rtl/>
        </w:rPr>
        <w:t>הליכוד):</w:t>
      </w:r>
      <w:r>
        <w:tab/>
      </w:r>
      <w:r>
        <w:fldChar w:fldCharType="begin"/>
      </w:r>
      <w:r>
        <w:instrText xml:space="preserve"> PAGEREF _Toc70328462 \h </w:instrText>
      </w:r>
      <w:r>
        <w:fldChar w:fldCharType="separate"/>
      </w:r>
      <w:r>
        <w:t>261</w:t>
      </w:r>
      <w:r>
        <w:fldChar w:fldCharType="end"/>
      </w:r>
    </w:p>
    <w:p w14:paraId="20234434" w14:textId="77777777" w:rsidR="00000000" w:rsidRDefault="00026F1C">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_Toc70328463 \h </w:instrText>
      </w:r>
      <w:r>
        <w:fldChar w:fldCharType="separate"/>
      </w:r>
      <w:r>
        <w:t>262</w:t>
      </w:r>
      <w:r>
        <w:fldChar w:fldCharType="end"/>
      </w:r>
    </w:p>
    <w:p w14:paraId="03FC4447"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_Toc70328464 \h </w:instrText>
      </w:r>
      <w:r>
        <w:fldChar w:fldCharType="separate"/>
      </w:r>
      <w:r>
        <w:t>263</w:t>
      </w:r>
      <w:r>
        <w:fldChar w:fldCharType="end"/>
      </w:r>
    </w:p>
    <w:p w14:paraId="7FD412E8" w14:textId="77777777" w:rsidR="00000000" w:rsidRDefault="00026F1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_Toc70328465 \h </w:instrText>
      </w:r>
      <w:r>
        <w:fldChar w:fldCharType="separate"/>
      </w:r>
      <w:r>
        <w:t>265</w:t>
      </w:r>
      <w:r>
        <w:fldChar w:fldCharType="end"/>
      </w:r>
    </w:p>
    <w:p w14:paraId="05E65A8D" w14:textId="77777777" w:rsidR="00000000" w:rsidRDefault="00026F1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_Toc70328466 \h </w:instrText>
      </w:r>
      <w:r>
        <w:fldChar w:fldCharType="separate"/>
      </w:r>
      <w:r>
        <w:t>26</w:t>
      </w:r>
      <w:r>
        <w:t>5</w:t>
      </w:r>
      <w:r>
        <w:fldChar w:fldCharType="end"/>
      </w:r>
    </w:p>
    <w:p w14:paraId="712C87E5" w14:textId="77777777" w:rsidR="00000000" w:rsidRDefault="00026F1C">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_Toc70328467 \h </w:instrText>
      </w:r>
      <w:r>
        <w:fldChar w:fldCharType="separate"/>
      </w:r>
      <w:r>
        <w:t>267</w:t>
      </w:r>
      <w:r>
        <w:fldChar w:fldCharType="end"/>
      </w:r>
    </w:p>
    <w:p w14:paraId="546650A1" w14:textId="77777777" w:rsidR="00000000" w:rsidRDefault="00026F1C">
      <w:pPr>
        <w:pStyle w:val="TOC1"/>
        <w:tabs>
          <w:tab w:val="right" w:leader="dot" w:pos="8296"/>
        </w:tabs>
        <w:rPr>
          <w:rFonts w:ascii="Times New Roman" w:hAnsi="Times New Roman" w:cs="Times New Roman"/>
          <w:sz w:val="24"/>
          <w:szCs w:val="24"/>
        </w:rPr>
      </w:pPr>
      <w:r>
        <w:rPr>
          <w:rtl/>
        </w:rPr>
        <w:t>החלטת</w:t>
      </w:r>
      <w:r>
        <w:t xml:space="preserve"> </w:t>
      </w:r>
      <w:r>
        <w:rPr>
          <w:rtl/>
        </w:rPr>
        <w:t>עצרת האו</w:t>
      </w:r>
      <w:r>
        <w:t>"</w:t>
      </w:r>
      <w:r>
        <w:rPr>
          <w:rtl/>
        </w:rPr>
        <w:t xml:space="preserve">ם להעביר את סוגיית </w:t>
      </w:r>
      <w:r>
        <w:t xml:space="preserve"> </w:t>
      </w:r>
      <w:r>
        <w:rPr>
          <w:rtl/>
        </w:rPr>
        <w:t>גדר ההפרדה לבית</w:t>
      </w:r>
      <w:r>
        <w:t>-</w:t>
      </w:r>
      <w:r>
        <w:rPr>
          <w:rtl/>
        </w:rPr>
        <w:t>הדין הבין-לאומי בהאג</w:t>
      </w:r>
      <w:r>
        <w:tab/>
      </w:r>
      <w:r>
        <w:fldChar w:fldCharType="begin"/>
      </w:r>
      <w:r>
        <w:instrText xml:space="preserve"> PAGEREF _Toc70328468 \h </w:instrText>
      </w:r>
      <w:r>
        <w:fldChar w:fldCharType="separate"/>
      </w:r>
      <w:r>
        <w:t>267</w:t>
      </w:r>
      <w:r>
        <w:fldChar w:fldCharType="end"/>
      </w:r>
    </w:p>
    <w:p w14:paraId="743014D0" w14:textId="77777777" w:rsidR="00000000" w:rsidRDefault="00026F1C">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_Toc70328469 \h </w:instrText>
      </w:r>
      <w:r>
        <w:fldChar w:fldCharType="separate"/>
      </w:r>
      <w:r>
        <w:t>267</w:t>
      </w:r>
      <w:r>
        <w:fldChar w:fldCharType="end"/>
      </w:r>
    </w:p>
    <w:p w14:paraId="739B7814" w14:textId="77777777" w:rsidR="00000000" w:rsidRDefault="00026F1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_Toc70328470 \h</w:instrText>
      </w:r>
      <w:r>
        <w:instrText xml:space="preserve"> </w:instrText>
      </w:r>
      <w:r>
        <w:fldChar w:fldCharType="separate"/>
      </w:r>
      <w:r>
        <w:t>269</w:t>
      </w:r>
      <w:r>
        <w:fldChar w:fldCharType="end"/>
      </w:r>
    </w:p>
    <w:p w14:paraId="2E5A95AC" w14:textId="77777777" w:rsidR="00000000" w:rsidRDefault="00026F1C">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_Toc70328471 \h </w:instrText>
      </w:r>
      <w:r>
        <w:fldChar w:fldCharType="separate"/>
      </w:r>
      <w:r>
        <w:t>272</w:t>
      </w:r>
      <w:r>
        <w:fldChar w:fldCharType="end"/>
      </w:r>
    </w:p>
    <w:p w14:paraId="642CAB71"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_Toc70328472 \h </w:instrText>
      </w:r>
      <w:r>
        <w:fldChar w:fldCharType="separate"/>
      </w:r>
      <w:r>
        <w:t>274</w:t>
      </w:r>
      <w:r>
        <w:fldChar w:fldCharType="end"/>
      </w:r>
    </w:p>
    <w:p w14:paraId="20BA0497" w14:textId="77777777" w:rsidR="00000000" w:rsidRDefault="00026F1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_Toc70328473 \h </w:instrText>
      </w:r>
      <w:r>
        <w:fldChar w:fldCharType="separate"/>
      </w:r>
      <w:r>
        <w:t>276</w:t>
      </w:r>
      <w:r>
        <w:fldChar w:fldCharType="end"/>
      </w:r>
    </w:p>
    <w:p w14:paraId="1B4ED5F9" w14:textId="77777777" w:rsidR="00000000" w:rsidRDefault="00026F1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_Toc70328474 \h </w:instrText>
      </w:r>
      <w:r>
        <w:fldChar w:fldCharType="separate"/>
      </w:r>
      <w:r>
        <w:t>276</w:t>
      </w:r>
      <w:r>
        <w:fldChar w:fldCharType="end"/>
      </w:r>
    </w:p>
    <w:p w14:paraId="3A735F04" w14:textId="77777777" w:rsidR="00000000" w:rsidRDefault="00026F1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w:instrText>
      </w:r>
      <w:r>
        <w:instrText xml:space="preserve">70328475 \h </w:instrText>
      </w:r>
      <w:r>
        <w:fldChar w:fldCharType="separate"/>
      </w:r>
      <w:r>
        <w:t>277</w:t>
      </w:r>
      <w:r>
        <w:fldChar w:fldCharType="end"/>
      </w:r>
    </w:p>
    <w:p w14:paraId="7710E0B6" w14:textId="77777777" w:rsidR="00000000" w:rsidRDefault="00026F1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_Toc70328476 \h </w:instrText>
      </w:r>
      <w:r>
        <w:fldChar w:fldCharType="separate"/>
      </w:r>
      <w:r>
        <w:t>277</w:t>
      </w:r>
      <w:r>
        <w:fldChar w:fldCharType="end"/>
      </w:r>
    </w:p>
    <w:p w14:paraId="5D89922A" w14:textId="77777777" w:rsidR="00000000" w:rsidRDefault="00026F1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_Toc70328477 \h </w:instrText>
      </w:r>
      <w:r>
        <w:fldChar w:fldCharType="separate"/>
      </w:r>
      <w:r>
        <w:t>277</w:t>
      </w:r>
      <w:r>
        <w:fldChar w:fldCharType="end"/>
      </w:r>
    </w:p>
    <w:p w14:paraId="01B92C67"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_Toc70328478 \h </w:instrText>
      </w:r>
      <w:r>
        <w:fldChar w:fldCharType="separate"/>
      </w:r>
      <w:r>
        <w:t>278</w:t>
      </w:r>
      <w:r>
        <w:fldChar w:fldCharType="end"/>
      </w:r>
    </w:p>
    <w:p w14:paraId="37E92869"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_Toc70328479 \h </w:instrText>
      </w:r>
      <w:r>
        <w:fldChar w:fldCharType="separate"/>
      </w:r>
      <w:r>
        <w:t>278</w:t>
      </w:r>
      <w:r>
        <w:fldChar w:fldCharType="end"/>
      </w:r>
    </w:p>
    <w:p w14:paraId="06C01872" w14:textId="77777777" w:rsidR="00000000" w:rsidRDefault="00026F1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w:instrText>
      </w:r>
      <w:r>
        <w:instrText xml:space="preserve">AGEREF _Toc70328480 \h </w:instrText>
      </w:r>
      <w:r>
        <w:fldChar w:fldCharType="separate"/>
      </w:r>
      <w:r>
        <w:t>279</w:t>
      </w:r>
      <w:r>
        <w:fldChar w:fldCharType="end"/>
      </w:r>
    </w:p>
    <w:p w14:paraId="12767ECB" w14:textId="77777777" w:rsidR="00000000" w:rsidRDefault="00026F1C">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_Toc70328481 \h </w:instrText>
      </w:r>
      <w:r>
        <w:fldChar w:fldCharType="separate"/>
      </w:r>
      <w:r>
        <w:t>281</w:t>
      </w:r>
      <w:r>
        <w:fldChar w:fldCharType="end"/>
      </w:r>
    </w:p>
    <w:p w14:paraId="66EB001E" w14:textId="77777777" w:rsidR="00000000" w:rsidRDefault="00026F1C">
      <w:pPr>
        <w:pStyle w:val="TOC1"/>
        <w:tabs>
          <w:tab w:val="right" w:leader="dot" w:pos="8296"/>
        </w:tabs>
        <w:rPr>
          <w:rFonts w:ascii="Times New Roman" w:hAnsi="Times New Roman" w:cs="Times New Roman"/>
          <w:sz w:val="24"/>
          <w:szCs w:val="24"/>
        </w:rPr>
      </w:pPr>
      <w:r>
        <w:rPr>
          <w:rtl/>
        </w:rPr>
        <w:t>כישלון שיחות הפלגים הפלסטיניים בקהיר על</w:t>
      </w:r>
      <w:r>
        <w:t xml:space="preserve"> </w:t>
      </w:r>
      <w:r>
        <w:rPr>
          <w:rtl/>
        </w:rPr>
        <w:t>הפסקת האש</w:t>
      </w:r>
      <w:r>
        <w:tab/>
      </w:r>
      <w:r>
        <w:fldChar w:fldCharType="begin"/>
      </w:r>
      <w:r>
        <w:instrText xml:space="preserve"> PAGEREF _Toc70328482 \h </w:instrText>
      </w:r>
      <w:r>
        <w:fldChar w:fldCharType="separate"/>
      </w:r>
      <w:r>
        <w:t>281</w:t>
      </w:r>
      <w:r>
        <w:fldChar w:fldCharType="end"/>
      </w:r>
    </w:p>
    <w:p w14:paraId="60707EF3" w14:textId="77777777" w:rsidR="00000000" w:rsidRDefault="00026F1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_Toc70328483 \h </w:instrText>
      </w:r>
      <w:r>
        <w:fldChar w:fldCharType="separate"/>
      </w:r>
      <w:r>
        <w:t>281</w:t>
      </w:r>
      <w:r>
        <w:fldChar w:fldCharType="end"/>
      </w:r>
    </w:p>
    <w:p w14:paraId="56C31A60" w14:textId="77777777" w:rsidR="00000000" w:rsidRDefault="00026F1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_Toc70328484 </w:instrText>
      </w:r>
      <w:r>
        <w:instrText xml:space="preserve">\h </w:instrText>
      </w:r>
      <w:r>
        <w:fldChar w:fldCharType="separate"/>
      </w:r>
      <w:r>
        <w:t>284</w:t>
      </w:r>
      <w:r>
        <w:fldChar w:fldCharType="end"/>
      </w:r>
    </w:p>
    <w:p w14:paraId="15D7B682" w14:textId="77777777" w:rsidR="00000000" w:rsidRDefault="00026F1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_Toc70328485 \h </w:instrText>
      </w:r>
      <w:r>
        <w:fldChar w:fldCharType="separate"/>
      </w:r>
      <w:r>
        <w:t>286</w:t>
      </w:r>
      <w:r>
        <w:fldChar w:fldCharType="end"/>
      </w:r>
    </w:p>
    <w:p w14:paraId="0F8166B5"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_Toc70328486 \h </w:instrText>
      </w:r>
      <w:r>
        <w:fldChar w:fldCharType="separate"/>
      </w:r>
      <w:r>
        <w:t>289</w:t>
      </w:r>
      <w:r>
        <w:fldChar w:fldCharType="end"/>
      </w:r>
    </w:p>
    <w:p w14:paraId="724DDA2F" w14:textId="77777777" w:rsidR="00000000" w:rsidRDefault="00026F1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_Toc70328487 \h </w:instrText>
      </w:r>
      <w:r>
        <w:fldChar w:fldCharType="separate"/>
      </w:r>
      <w:r>
        <w:t>292</w:t>
      </w:r>
      <w:r>
        <w:fldChar w:fldCharType="end"/>
      </w:r>
    </w:p>
    <w:p w14:paraId="2FB83243"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_Toc70328488 \h </w:instrText>
      </w:r>
      <w:r>
        <w:fldChar w:fldCharType="separate"/>
      </w:r>
      <w:r>
        <w:t>293</w:t>
      </w:r>
      <w:r>
        <w:fldChar w:fldCharType="end"/>
      </w:r>
    </w:p>
    <w:p w14:paraId="486D117A" w14:textId="77777777" w:rsidR="00000000" w:rsidRDefault="00026F1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w:instrText>
      </w:r>
      <w:r>
        <w:instrText xml:space="preserve">Toc70328489 \h </w:instrText>
      </w:r>
      <w:r>
        <w:fldChar w:fldCharType="separate"/>
      </w:r>
      <w:r>
        <w:t>294</w:t>
      </w:r>
      <w:r>
        <w:fldChar w:fldCharType="end"/>
      </w:r>
    </w:p>
    <w:p w14:paraId="1B4446B2" w14:textId="77777777" w:rsidR="00000000" w:rsidRDefault="00026F1C">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_Toc70328490 \h </w:instrText>
      </w:r>
      <w:r>
        <w:fldChar w:fldCharType="separate"/>
      </w:r>
      <w:r>
        <w:t>298</w:t>
      </w:r>
      <w:r>
        <w:fldChar w:fldCharType="end"/>
      </w:r>
    </w:p>
    <w:p w14:paraId="2558D82F" w14:textId="77777777" w:rsidR="00000000" w:rsidRDefault="00026F1C">
      <w:pPr>
        <w:pStyle w:val="TOC1"/>
        <w:tabs>
          <w:tab w:val="right" w:leader="dot" w:pos="8296"/>
        </w:tabs>
        <w:rPr>
          <w:rFonts w:ascii="Times New Roman" w:hAnsi="Times New Roman" w:cs="Times New Roman"/>
          <w:sz w:val="24"/>
          <w:szCs w:val="24"/>
        </w:rPr>
      </w:pPr>
      <w:r>
        <w:rPr>
          <w:rtl/>
        </w:rPr>
        <w:t>הצהרות השלום של סוריה</w:t>
      </w:r>
      <w:r>
        <w:tab/>
      </w:r>
      <w:r>
        <w:fldChar w:fldCharType="begin"/>
      </w:r>
      <w:r>
        <w:instrText xml:space="preserve"> PAGEREF _Toc70328491 \h </w:instrText>
      </w:r>
      <w:r>
        <w:fldChar w:fldCharType="separate"/>
      </w:r>
      <w:r>
        <w:t>298</w:t>
      </w:r>
      <w:r>
        <w:fldChar w:fldCharType="end"/>
      </w:r>
    </w:p>
    <w:p w14:paraId="5C6A3B6B" w14:textId="77777777" w:rsidR="00000000" w:rsidRDefault="00026F1C">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_Toc70328492 \h </w:instrText>
      </w:r>
      <w:r>
        <w:fldChar w:fldCharType="separate"/>
      </w:r>
      <w:r>
        <w:t>299</w:t>
      </w:r>
      <w:r>
        <w:fldChar w:fldCharType="end"/>
      </w:r>
    </w:p>
    <w:p w14:paraId="7276687C"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_Toc70328493 \h </w:instrText>
      </w:r>
      <w:r>
        <w:fldChar w:fldCharType="separate"/>
      </w:r>
      <w:r>
        <w:t>303</w:t>
      </w:r>
      <w:r>
        <w:fldChar w:fldCharType="end"/>
      </w:r>
    </w:p>
    <w:p w14:paraId="43935D79"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w:instrText>
      </w:r>
      <w:r>
        <w:instrText xml:space="preserve">F _Toc70328494 \h </w:instrText>
      </w:r>
      <w:r>
        <w:fldChar w:fldCharType="separate"/>
      </w:r>
      <w:r>
        <w:t>306</w:t>
      </w:r>
      <w:r>
        <w:fldChar w:fldCharType="end"/>
      </w:r>
    </w:p>
    <w:p w14:paraId="0775D1B0" w14:textId="77777777" w:rsidR="00000000" w:rsidRDefault="00026F1C">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_Toc70328495 \h </w:instrText>
      </w:r>
      <w:r>
        <w:fldChar w:fldCharType="separate"/>
      </w:r>
      <w:r>
        <w:t>307</w:t>
      </w:r>
      <w:r>
        <w:fldChar w:fldCharType="end"/>
      </w:r>
    </w:p>
    <w:p w14:paraId="4DFA0189" w14:textId="77777777" w:rsidR="00000000" w:rsidRDefault="00026F1C">
      <w:pPr>
        <w:pStyle w:val="TOC1"/>
        <w:tabs>
          <w:tab w:val="right" w:leader="dot" w:pos="8296"/>
        </w:tabs>
        <w:rPr>
          <w:rFonts w:ascii="Times New Roman" w:hAnsi="Times New Roman" w:cs="Times New Roman"/>
          <w:sz w:val="24"/>
          <w:szCs w:val="24"/>
        </w:rPr>
      </w:pPr>
      <w:r>
        <w:rPr>
          <w:rtl/>
        </w:rPr>
        <w:t>המצב המדיני במזרח התיכון</w:t>
      </w:r>
      <w:r>
        <w:tab/>
      </w:r>
      <w:r>
        <w:fldChar w:fldCharType="begin"/>
      </w:r>
      <w:r>
        <w:instrText xml:space="preserve"> PAGEREF _Toc70328496 \h </w:instrText>
      </w:r>
      <w:r>
        <w:fldChar w:fldCharType="separate"/>
      </w:r>
      <w:r>
        <w:t>307</w:t>
      </w:r>
      <w:r>
        <w:fldChar w:fldCharType="end"/>
      </w:r>
    </w:p>
    <w:p w14:paraId="0B19D23E" w14:textId="77777777" w:rsidR="00000000" w:rsidRDefault="00026F1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_Toc70328497 \h </w:instrText>
      </w:r>
      <w:r>
        <w:fldChar w:fldCharType="separate"/>
      </w:r>
      <w:r>
        <w:t>308</w:t>
      </w:r>
      <w:r>
        <w:fldChar w:fldCharType="end"/>
      </w:r>
    </w:p>
    <w:p w14:paraId="78A35675"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_Toc70328498 \h </w:instrText>
      </w:r>
      <w:r>
        <w:fldChar w:fldCharType="separate"/>
      </w:r>
      <w:r>
        <w:t>311</w:t>
      </w:r>
      <w:r>
        <w:fldChar w:fldCharType="end"/>
      </w:r>
    </w:p>
    <w:p w14:paraId="2D38C0B7" w14:textId="77777777" w:rsidR="00000000" w:rsidRDefault="00026F1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rPr>
          <w:rtl/>
        </w:rPr>
        <w:t>:</w:t>
      </w:r>
      <w:r>
        <w:tab/>
      </w:r>
      <w:r>
        <w:fldChar w:fldCharType="begin"/>
      </w:r>
      <w:r>
        <w:instrText xml:space="preserve"> PAGEREF _Toc70328499 \h </w:instrText>
      </w:r>
      <w:r>
        <w:fldChar w:fldCharType="separate"/>
      </w:r>
      <w:r>
        <w:t>314</w:t>
      </w:r>
      <w:r>
        <w:fldChar w:fldCharType="end"/>
      </w:r>
    </w:p>
    <w:p w14:paraId="7545E9D8" w14:textId="77777777" w:rsidR="00000000" w:rsidRDefault="00026F1C">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_Toc70328500 \h </w:instrText>
      </w:r>
      <w:r>
        <w:fldChar w:fldCharType="separate"/>
      </w:r>
      <w:r>
        <w:t>315</w:t>
      </w:r>
      <w:r>
        <w:fldChar w:fldCharType="end"/>
      </w:r>
    </w:p>
    <w:p w14:paraId="1628FA9C" w14:textId="77777777" w:rsidR="00000000" w:rsidRDefault="00026F1C">
      <w:pPr>
        <w:pStyle w:val="TOC1"/>
        <w:tabs>
          <w:tab w:val="right" w:leader="dot" w:pos="8296"/>
        </w:tabs>
        <w:rPr>
          <w:rFonts w:ascii="Times New Roman" w:hAnsi="Times New Roman" w:cs="Times New Roman"/>
          <w:sz w:val="24"/>
          <w:szCs w:val="24"/>
        </w:rPr>
      </w:pPr>
      <w:r>
        <w:rPr>
          <w:rtl/>
        </w:rPr>
        <w:t>השביתות והעיצומים המתמשכים במשק ונזקיהם</w:t>
      </w:r>
      <w:r>
        <w:tab/>
      </w:r>
      <w:r>
        <w:fldChar w:fldCharType="begin"/>
      </w:r>
      <w:r>
        <w:instrText xml:space="preserve"> PAGEREF _Toc70328501 \h </w:instrText>
      </w:r>
      <w:r>
        <w:fldChar w:fldCharType="separate"/>
      </w:r>
      <w:r>
        <w:t>316</w:t>
      </w:r>
      <w:r>
        <w:fldChar w:fldCharType="end"/>
      </w:r>
    </w:p>
    <w:p w14:paraId="3D22DEF4" w14:textId="77777777" w:rsidR="00000000" w:rsidRDefault="00026F1C">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_Toc70328502 \h </w:instrText>
      </w:r>
      <w:r>
        <w:fldChar w:fldCharType="separate"/>
      </w:r>
      <w:r>
        <w:t>316</w:t>
      </w:r>
      <w:r>
        <w:fldChar w:fldCharType="end"/>
      </w:r>
    </w:p>
    <w:p w14:paraId="7DD01DE3"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_Toc70328503 \h </w:instrText>
      </w:r>
      <w:r>
        <w:fldChar w:fldCharType="separate"/>
      </w:r>
      <w:r>
        <w:t>320</w:t>
      </w:r>
      <w:r>
        <w:fldChar w:fldCharType="end"/>
      </w:r>
    </w:p>
    <w:p w14:paraId="34179935" w14:textId="77777777" w:rsidR="00000000" w:rsidRDefault="00026F1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_Toc70328504 \h </w:instrText>
      </w:r>
      <w:r>
        <w:fldChar w:fldCharType="separate"/>
      </w:r>
      <w:r>
        <w:t>321</w:t>
      </w:r>
      <w:r>
        <w:fldChar w:fldCharType="end"/>
      </w:r>
    </w:p>
    <w:p w14:paraId="085D56F5" w14:textId="77777777" w:rsidR="00000000" w:rsidRDefault="00026F1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_Toc70328505 \h </w:instrText>
      </w:r>
      <w:r>
        <w:fldChar w:fldCharType="separate"/>
      </w:r>
      <w:r>
        <w:t>321</w:t>
      </w:r>
      <w:r>
        <w:fldChar w:fldCharType="end"/>
      </w:r>
    </w:p>
    <w:p w14:paraId="7FDD9A2A" w14:textId="77777777" w:rsidR="00000000" w:rsidRDefault="00026F1C">
      <w:pPr>
        <w:pStyle w:val="TOC1"/>
        <w:tabs>
          <w:tab w:val="right" w:leader="dot" w:pos="8296"/>
        </w:tabs>
        <w:rPr>
          <w:rFonts w:ascii="Times New Roman" w:hAnsi="Times New Roman" w:cs="Times New Roman"/>
          <w:sz w:val="24"/>
          <w:szCs w:val="24"/>
        </w:rPr>
      </w:pPr>
      <w:r>
        <w:rPr>
          <w:rtl/>
        </w:rPr>
        <w:t xml:space="preserve">הצעת חוק שירות ביטחון (הגבלות קריאה לשירות מילואים </w:t>
      </w:r>
      <w:r>
        <w:t xml:space="preserve"> </w:t>
      </w:r>
      <w:r>
        <w:rPr>
          <w:rtl/>
        </w:rPr>
        <w:t>של קצין - הוראת שעה)</w:t>
      </w:r>
      <w:r>
        <w:t xml:space="preserve"> (</w:t>
      </w:r>
      <w:r>
        <w:rPr>
          <w:rtl/>
        </w:rPr>
        <w:t>תיקון מס' 3)</w:t>
      </w:r>
      <w:r>
        <w:t xml:space="preserve">, </w:t>
      </w:r>
      <w:r>
        <w:rPr>
          <w:rtl/>
        </w:rPr>
        <w:t>התשס"ד-2003</w:t>
      </w:r>
      <w:r>
        <w:tab/>
      </w:r>
      <w:r>
        <w:fldChar w:fldCharType="begin"/>
      </w:r>
      <w:r>
        <w:instrText xml:space="preserve"> PAGEREF _Toc70328506 \h </w:instrText>
      </w:r>
      <w:r>
        <w:fldChar w:fldCharType="separate"/>
      </w:r>
      <w:r>
        <w:t>323</w:t>
      </w:r>
      <w:r>
        <w:fldChar w:fldCharType="end"/>
      </w:r>
    </w:p>
    <w:p w14:paraId="7370410E" w14:textId="77777777" w:rsidR="00000000" w:rsidRDefault="00026F1C">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גדעון </w:t>
      </w:r>
      <w:r>
        <w:rPr>
          <w:rtl/>
        </w:rPr>
        <w:t>עזרא:</w:t>
      </w:r>
      <w:r>
        <w:tab/>
      </w:r>
      <w:r>
        <w:fldChar w:fldCharType="begin"/>
      </w:r>
      <w:r>
        <w:instrText xml:space="preserve"> PAGEREF _Toc70328507 \h </w:instrText>
      </w:r>
      <w:r>
        <w:fldChar w:fldCharType="separate"/>
      </w:r>
      <w:r>
        <w:t>323</w:t>
      </w:r>
      <w:r>
        <w:fldChar w:fldCharType="end"/>
      </w:r>
    </w:p>
    <w:p w14:paraId="347CA368" w14:textId="77777777" w:rsidR="00000000" w:rsidRDefault="00026F1C">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_Toc70328508 \h </w:instrText>
      </w:r>
      <w:r>
        <w:fldChar w:fldCharType="separate"/>
      </w:r>
      <w:r>
        <w:t>325</w:t>
      </w:r>
      <w:r>
        <w:fldChar w:fldCharType="end"/>
      </w:r>
    </w:p>
    <w:p w14:paraId="2C95A739" w14:textId="77777777" w:rsidR="00000000" w:rsidRDefault="00026F1C">
      <w:pPr>
        <w:pStyle w:val="a0"/>
        <w:jc w:val="center"/>
        <w:rPr>
          <w:rtl/>
        </w:rPr>
      </w:pPr>
      <w:r>
        <w:rPr>
          <w:bCs/>
          <w:szCs w:val="36"/>
          <w:u w:val="single"/>
          <w:rtl/>
        </w:rPr>
        <w:fldChar w:fldCharType="end"/>
      </w:r>
    </w:p>
    <w:p w14:paraId="043CF267" w14:textId="77777777" w:rsidR="00000000" w:rsidRDefault="00026F1C">
      <w:pPr>
        <w:pStyle w:val="a0"/>
        <w:rPr>
          <w:rtl/>
        </w:rPr>
      </w:pPr>
      <w:r>
        <w:rPr>
          <w:rtl/>
        </w:rPr>
        <w:br w:type="page"/>
      </w:r>
    </w:p>
    <w:p w14:paraId="312C11D7" w14:textId="77777777" w:rsidR="00000000" w:rsidRDefault="00026F1C">
      <w:pPr>
        <w:pStyle w:val="a0"/>
        <w:rPr>
          <w:rFonts w:hint="cs"/>
          <w:b/>
          <w:bCs/>
          <w:rtl/>
        </w:rPr>
      </w:pPr>
    </w:p>
    <w:p w14:paraId="02B53655" w14:textId="77777777" w:rsidR="00000000" w:rsidRDefault="00026F1C">
      <w:pPr>
        <w:pStyle w:val="a0"/>
        <w:rPr>
          <w:b/>
          <w:bCs/>
          <w:rtl/>
        </w:rPr>
      </w:pPr>
      <w:r>
        <w:rPr>
          <w:rFonts w:hint="cs"/>
          <w:b/>
          <w:bCs/>
          <w:rtl/>
        </w:rPr>
        <w:t>חוב' ח'</w:t>
      </w:r>
    </w:p>
    <w:p w14:paraId="7CF20A74" w14:textId="77777777" w:rsidR="00000000" w:rsidRDefault="00026F1C">
      <w:pPr>
        <w:pStyle w:val="a0"/>
        <w:rPr>
          <w:rFonts w:hint="cs"/>
          <w:b/>
          <w:bCs/>
          <w:rtl/>
        </w:rPr>
      </w:pPr>
      <w:r>
        <w:rPr>
          <w:rFonts w:hint="cs"/>
          <w:b/>
          <w:bCs/>
          <w:rtl/>
        </w:rPr>
        <w:t>ישיבה פ"א</w:t>
      </w:r>
    </w:p>
    <w:p w14:paraId="6C881175" w14:textId="77777777" w:rsidR="00000000" w:rsidRDefault="00026F1C">
      <w:pPr>
        <w:pStyle w:val="a0"/>
        <w:rPr>
          <w:rtl/>
        </w:rPr>
      </w:pPr>
    </w:p>
    <w:p w14:paraId="3B129616" w14:textId="77777777" w:rsidR="00000000" w:rsidRDefault="00026F1C">
      <w:pPr>
        <w:pStyle w:val="a0"/>
        <w:rPr>
          <w:rFonts w:hint="cs"/>
          <w:rtl/>
        </w:rPr>
      </w:pPr>
    </w:p>
    <w:p w14:paraId="5314A913" w14:textId="77777777" w:rsidR="00000000" w:rsidRDefault="00026F1C">
      <w:pPr>
        <w:pStyle w:val="a0"/>
        <w:rPr>
          <w:rFonts w:hint="cs"/>
          <w:rtl/>
        </w:rPr>
      </w:pPr>
    </w:p>
    <w:p w14:paraId="5AA72AFF" w14:textId="77777777" w:rsidR="00000000" w:rsidRDefault="00026F1C">
      <w:pPr>
        <w:pStyle w:val="a0"/>
        <w:rPr>
          <w:rFonts w:hint="cs"/>
          <w:rtl/>
        </w:rPr>
      </w:pPr>
    </w:p>
    <w:p w14:paraId="5A296475" w14:textId="77777777" w:rsidR="00000000" w:rsidRDefault="00026F1C">
      <w:pPr>
        <w:pStyle w:val="a0"/>
        <w:rPr>
          <w:rFonts w:hint="cs"/>
          <w:rtl/>
        </w:rPr>
      </w:pPr>
    </w:p>
    <w:p w14:paraId="00FFC4F5" w14:textId="77777777" w:rsidR="00000000" w:rsidRDefault="00026F1C">
      <w:pPr>
        <w:pStyle w:val="a0"/>
        <w:rPr>
          <w:rFonts w:hint="cs"/>
          <w:rtl/>
        </w:rPr>
      </w:pPr>
    </w:p>
    <w:p w14:paraId="6F33A66B" w14:textId="77777777" w:rsidR="00000000" w:rsidRDefault="00026F1C">
      <w:pPr>
        <w:pStyle w:val="a0"/>
        <w:rPr>
          <w:rFonts w:hint="cs"/>
          <w:rtl/>
        </w:rPr>
      </w:pPr>
    </w:p>
    <w:p w14:paraId="2B8458A6" w14:textId="77777777" w:rsidR="00000000" w:rsidRDefault="00026F1C">
      <w:pPr>
        <w:pStyle w:val="a0"/>
        <w:rPr>
          <w:rFonts w:hint="cs"/>
          <w:rtl/>
        </w:rPr>
      </w:pPr>
    </w:p>
    <w:p w14:paraId="0F49AE67" w14:textId="77777777" w:rsidR="00000000" w:rsidRDefault="00026F1C">
      <w:pPr>
        <w:pStyle w:val="a0"/>
        <w:rPr>
          <w:rFonts w:hint="cs"/>
          <w:rtl/>
        </w:rPr>
      </w:pPr>
    </w:p>
    <w:p w14:paraId="18B44D95" w14:textId="77777777" w:rsidR="00000000" w:rsidRDefault="00026F1C">
      <w:pPr>
        <w:pStyle w:val="a0"/>
        <w:rPr>
          <w:rFonts w:hint="cs"/>
          <w:rtl/>
        </w:rPr>
      </w:pPr>
    </w:p>
    <w:p w14:paraId="58110E64" w14:textId="77777777" w:rsidR="00000000" w:rsidRDefault="00026F1C">
      <w:pPr>
        <w:pStyle w:val="a0"/>
        <w:rPr>
          <w:rFonts w:hint="cs"/>
          <w:rtl/>
        </w:rPr>
      </w:pPr>
    </w:p>
    <w:p w14:paraId="2161F430" w14:textId="77777777" w:rsidR="00000000" w:rsidRDefault="00026F1C">
      <w:pPr>
        <w:pStyle w:val="a5"/>
        <w:bidi/>
        <w:rPr>
          <w:rFonts w:hint="cs"/>
          <w:rtl/>
        </w:rPr>
      </w:pPr>
      <w:r>
        <w:rPr>
          <w:rFonts w:hint="cs"/>
          <w:rtl/>
        </w:rPr>
        <w:t>הישיבה השמונים-ואחת של הכנסת השש-עשרה</w:t>
      </w:r>
    </w:p>
    <w:p w14:paraId="45E19174" w14:textId="77777777" w:rsidR="00000000" w:rsidRDefault="00026F1C">
      <w:pPr>
        <w:pStyle w:val="a6"/>
        <w:bidi/>
        <w:rPr>
          <w:rFonts w:hint="cs"/>
          <w:rtl/>
        </w:rPr>
      </w:pPr>
      <w:r>
        <w:rPr>
          <w:rFonts w:hint="cs"/>
          <w:rtl/>
        </w:rPr>
        <w:t>יום רביעי, ט"ו בכסליו התשס"ד (10 בדצמבר 2003)</w:t>
      </w:r>
    </w:p>
    <w:p w14:paraId="7995FBEF" w14:textId="77777777" w:rsidR="00000000" w:rsidRDefault="00026F1C">
      <w:pPr>
        <w:pStyle w:val="a7"/>
        <w:bidi/>
        <w:rPr>
          <w:rFonts w:hint="cs"/>
          <w:rtl/>
        </w:rPr>
      </w:pPr>
      <w:r>
        <w:rPr>
          <w:rFonts w:hint="cs"/>
          <w:rtl/>
        </w:rPr>
        <w:t>ירושלים, הכנסת, שעה 11:01</w:t>
      </w:r>
    </w:p>
    <w:p w14:paraId="09EEF624" w14:textId="77777777" w:rsidR="00000000" w:rsidRDefault="00026F1C">
      <w:pPr>
        <w:pStyle w:val="a0"/>
        <w:rPr>
          <w:rFonts w:hint="cs"/>
          <w:rtl/>
        </w:rPr>
      </w:pPr>
    </w:p>
    <w:p w14:paraId="2F656F5D" w14:textId="77777777" w:rsidR="00000000" w:rsidRDefault="00026F1C">
      <w:pPr>
        <w:pStyle w:val="a0"/>
        <w:rPr>
          <w:rFonts w:hint="cs"/>
          <w:rtl/>
        </w:rPr>
      </w:pPr>
    </w:p>
    <w:p w14:paraId="616E03AC" w14:textId="77777777" w:rsidR="00000000" w:rsidRDefault="00026F1C">
      <w:pPr>
        <w:pStyle w:val="a0"/>
        <w:rPr>
          <w:rFonts w:hint="cs"/>
          <w:rtl/>
        </w:rPr>
      </w:pPr>
    </w:p>
    <w:p w14:paraId="548FC2DD" w14:textId="77777777" w:rsidR="00000000" w:rsidRDefault="00026F1C">
      <w:pPr>
        <w:pStyle w:val="a0"/>
        <w:rPr>
          <w:rFonts w:hint="cs"/>
          <w:rtl/>
        </w:rPr>
      </w:pPr>
    </w:p>
    <w:p w14:paraId="2A3368E9" w14:textId="77777777" w:rsidR="00000000" w:rsidRDefault="00026F1C">
      <w:pPr>
        <w:pStyle w:val="a0"/>
        <w:rPr>
          <w:rFonts w:hint="cs"/>
          <w:rtl/>
        </w:rPr>
      </w:pPr>
    </w:p>
    <w:p w14:paraId="114C7735" w14:textId="77777777" w:rsidR="00000000" w:rsidRDefault="00026F1C">
      <w:pPr>
        <w:pStyle w:val="a2"/>
        <w:rPr>
          <w:rFonts w:hint="cs"/>
          <w:rtl/>
        </w:rPr>
      </w:pPr>
      <w:bookmarkStart w:id="0" w:name="CS18889FI0018889T10_12_2003_14_17_24"/>
      <w:bookmarkStart w:id="1" w:name="CS18889FI0018889T10_12_2003_14_17_47"/>
      <w:bookmarkStart w:id="2" w:name="_Toc70328288"/>
      <w:bookmarkEnd w:id="0"/>
      <w:bookmarkEnd w:id="1"/>
      <w:r>
        <w:rPr>
          <w:rtl/>
        </w:rPr>
        <w:t>שאילתות בע</w:t>
      </w:r>
      <w:r>
        <w:rPr>
          <w:rFonts w:hint="cs"/>
          <w:rtl/>
        </w:rPr>
        <w:t>ל-פה</w:t>
      </w:r>
      <w:bookmarkEnd w:id="2"/>
    </w:p>
    <w:p w14:paraId="3D85E773" w14:textId="77777777" w:rsidR="00000000" w:rsidRDefault="00026F1C">
      <w:pPr>
        <w:pStyle w:val="a0"/>
        <w:rPr>
          <w:rFonts w:hint="cs"/>
          <w:rtl/>
        </w:rPr>
      </w:pPr>
    </w:p>
    <w:p w14:paraId="550CED49" w14:textId="77777777" w:rsidR="00000000" w:rsidRDefault="00026F1C">
      <w:pPr>
        <w:pStyle w:val="af1"/>
        <w:rPr>
          <w:rtl/>
        </w:rPr>
      </w:pPr>
      <w:r>
        <w:rPr>
          <w:rtl/>
        </w:rPr>
        <w:t>היו</w:t>
      </w:r>
      <w:r>
        <w:rPr>
          <w:rtl/>
        </w:rPr>
        <w:t>"ר ראובן ריבלין:</w:t>
      </w:r>
    </w:p>
    <w:p w14:paraId="6BF7E06F" w14:textId="77777777" w:rsidR="00000000" w:rsidRDefault="00026F1C">
      <w:pPr>
        <w:pStyle w:val="a0"/>
        <w:rPr>
          <w:rtl/>
        </w:rPr>
      </w:pPr>
    </w:p>
    <w:p w14:paraId="1F69F724" w14:textId="77777777" w:rsidR="00000000" w:rsidRDefault="00026F1C">
      <w:pPr>
        <w:pStyle w:val="a0"/>
        <w:rPr>
          <w:rFonts w:hint="cs"/>
          <w:rtl/>
        </w:rPr>
      </w:pPr>
      <w:r>
        <w:rPr>
          <w:rFonts w:hint="cs"/>
          <w:rtl/>
        </w:rPr>
        <w:t xml:space="preserve">גברתי השרה הנכבדה, גבירותי ורבותי חברי הכנסת, היום יום רביעי, ט"ו בכסליו תשס"ד, 10 בחודש דצמבר 2003 למניינם. אני מתכבד לפתוח את ישיבת הכנסת. </w:t>
      </w:r>
    </w:p>
    <w:p w14:paraId="3F3ADA73" w14:textId="77777777" w:rsidR="00000000" w:rsidRDefault="00026F1C">
      <w:pPr>
        <w:pStyle w:val="a1"/>
        <w:jc w:val="center"/>
        <w:rPr>
          <w:rFonts w:hint="cs"/>
          <w:rtl/>
        </w:rPr>
      </w:pPr>
    </w:p>
    <w:p w14:paraId="4FDB345C" w14:textId="77777777" w:rsidR="00000000" w:rsidRDefault="00026F1C">
      <w:pPr>
        <w:pStyle w:val="a0"/>
        <w:rPr>
          <w:rFonts w:hint="cs"/>
          <w:rtl/>
        </w:rPr>
      </w:pPr>
      <w:r>
        <w:rPr>
          <w:rFonts w:hint="cs"/>
          <w:rtl/>
        </w:rPr>
        <w:t>שרת החינוך, התרבות והספורט תענה על שאילתא בעל-פה של חבר הכנסת עמרם מצנע בנושא: יישום תוכנית הלי</w:t>
      </w:r>
      <w:r>
        <w:rPr>
          <w:rFonts w:hint="cs"/>
          <w:rtl/>
        </w:rPr>
        <w:t xml:space="preserve">בה בבתי-הספר החרדיים. אדוני, בהתאם לקבוע, אדוני יקרא קודם כול את השאילתא שלו כפי שהיא נכתבה. השרה תענה ולאחר מכן הוא יוכל כמובן להרחיב בשאלה נוספת. </w:t>
      </w:r>
      <w:bookmarkStart w:id="3" w:name="CQ14581FI0014581T10_12_2003_11_43_28"/>
      <w:bookmarkEnd w:id="3"/>
      <w:r>
        <w:rPr>
          <w:rFonts w:hint="cs"/>
          <w:rtl/>
        </w:rPr>
        <w:t xml:space="preserve">בבקשה, אדוני. </w:t>
      </w:r>
    </w:p>
    <w:p w14:paraId="27748B4F" w14:textId="77777777" w:rsidR="00000000" w:rsidRDefault="00026F1C">
      <w:pPr>
        <w:pStyle w:val="a0"/>
        <w:ind w:firstLine="0"/>
        <w:rPr>
          <w:rFonts w:hint="cs"/>
          <w:rtl/>
        </w:rPr>
      </w:pPr>
    </w:p>
    <w:p w14:paraId="3D112007" w14:textId="77777777" w:rsidR="00000000" w:rsidRDefault="00026F1C">
      <w:pPr>
        <w:pStyle w:val="a1"/>
        <w:jc w:val="center"/>
        <w:rPr>
          <w:rFonts w:hint="cs"/>
          <w:rtl/>
        </w:rPr>
      </w:pPr>
      <w:bookmarkStart w:id="4" w:name="CQ14654FI0014654T10_12_2003_11_44_31"/>
      <w:bookmarkStart w:id="5" w:name="FS000001042T10_12_2003_12_38_40"/>
      <w:bookmarkStart w:id="6" w:name="_Toc70328289"/>
      <w:bookmarkEnd w:id="4"/>
      <w:bookmarkEnd w:id="5"/>
      <w:r>
        <w:rPr>
          <w:rFonts w:hint="cs"/>
          <w:rtl/>
        </w:rPr>
        <w:t>98. יישום תוכנית הליבה בבתי-ספר חרדיים</w:t>
      </w:r>
      <w:bookmarkEnd w:id="6"/>
    </w:p>
    <w:p w14:paraId="55068D93" w14:textId="77777777" w:rsidR="00000000" w:rsidRDefault="00026F1C">
      <w:pPr>
        <w:pStyle w:val="a0"/>
        <w:ind w:firstLine="0"/>
        <w:rPr>
          <w:rFonts w:hint="cs"/>
          <w:rtl/>
        </w:rPr>
      </w:pPr>
    </w:p>
    <w:p w14:paraId="777222DB" w14:textId="77777777" w:rsidR="00000000" w:rsidRDefault="00026F1C">
      <w:pPr>
        <w:pStyle w:val="a"/>
        <w:rPr>
          <w:rtl/>
        </w:rPr>
      </w:pPr>
      <w:bookmarkStart w:id="7" w:name="_Toc70328290"/>
      <w:r>
        <w:rPr>
          <w:rFonts w:hint="eastAsia"/>
          <w:rtl/>
        </w:rPr>
        <w:t>עמרם</w:t>
      </w:r>
      <w:r>
        <w:rPr>
          <w:rtl/>
        </w:rPr>
        <w:t xml:space="preserve"> מצנע (העבודה-מימד):</w:t>
      </w:r>
      <w:bookmarkEnd w:id="7"/>
    </w:p>
    <w:p w14:paraId="70B01F52" w14:textId="77777777" w:rsidR="00000000" w:rsidRDefault="00026F1C">
      <w:pPr>
        <w:pStyle w:val="a0"/>
        <w:rPr>
          <w:rFonts w:hint="cs"/>
          <w:rtl/>
        </w:rPr>
      </w:pPr>
    </w:p>
    <w:p w14:paraId="2FAE7F0E" w14:textId="77777777" w:rsidR="00000000" w:rsidRDefault="00026F1C">
      <w:pPr>
        <w:pStyle w:val="a0"/>
        <w:rPr>
          <w:rFonts w:hint="cs"/>
          <w:rtl/>
        </w:rPr>
      </w:pPr>
      <w:r>
        <w:rPr>
          <w:rFonts w:hint="cs"/>
          <w:rtl/>
        </w:rPr>
        <w:t>לאחרונה נודע כי משרד החינו</w:t>
      </w:r>
      <w:r>
        <w:rPr>
          <w:rFonts w:hint="cs"/>
          <w:rtl/>
        </w:rPr>
        <w:t xml:space="preserve">ך מתכוון לוותר לבתי-הספר החרדיים על לימודים על-פי תוכנית הליבה המתחייבת לצורך קבלת תקציב. </w:t>
      </w:r>
    </w:p>
    <w:p w14:paraId="544D1613" w14:textId="77777777" w:rsidR="00000000" w:rsidRDefault="00026F1C">
      <w:pPr>
        <w:pStyle w:val="a0"/>
        <w:rPr>
          <w:rFonts w:hint="cs"/>
          <w:rtl/>
        </w:rPr>
      </w:pPr>
    </w:p>
    <w:p w14:paraId="2C54B683" w14:textId="77777777" w:rsidR="00000000" w:rsidRDefault="00026F1C">
      <w:pPr>
        <w:pStyle w:val="a0"/>
        <w:rPr>
          <w:rFonts w:hint="cs"/>
          <w:rtl/>
        </w:rPr>
      </w:pPr>
      <w:r>
        <w:rPr>
          <w:rFonts w:hint="cs"/>
          <w:rtl/>
        </w:rPr>
        <w:t>רצוני לשאול:</w:t>
      </w:r>
    </w:p>
    <w:p w14:paraId="48EA90BD" w14:textId="77777777" w:rsidR="00000000" w:rsidRDefault="00026F1C">
      <w:pPr>
        <w:pStyle w:val="a0"/>
        <w:rPr>
          <w:rFonts w:hint="cs"/>
          <w:rtl/>
        </w:rPr>
      </w:pPr>
    </w:p>
    <w:p w14:paraId="69BF71A2" w14:textId="77777777" w:rsidR="00000000" w:rsidRDefault="00026F1C">
      <w:pPr>
        <w:pStyle w:val="a0"/>
        <w:rPr>
          <w:rFonts w:hint="cs"/>
          <w:rtl/>
        </w:rPr>
      </w:pPr>
      <w:r>
        <w:rPr>
          <w:rFonts w:hint="cs"/>
          <w:rtl/>
        </w:rPr>
        <w:t>1. האם למרות סירובם של בתי-הספר החרדיים הם ממשיכים לקבל תקציב מהמדינה?</w:t>
      </w:r>
    </w:p>
    <w:p w14:paraId="70773EEC" w14:textId="77777777" w:rsidR="00000000" w:rsidRDefault="00026F1C">
      <w:pPr>
        <w:pStyle w:val="a0"/>
        <w:rPr>
          <w:rFonts w:hint="cs"/>
          <w:rtl/>
        </w:rPr>
      </w:pPr>
    </w:p>
    <w:p w14:paraId="29B5D33B" w14:textId="77777777" w:rsidR="00000000" w:rsidRDefault="00026F1C">
      <w:pPr>
        <w:pStyle w:val="a0"/>
        <w:rPr>
          <w:rFonts w:hint="cs"/>
          <w:rtl/>
        </w:rPr>
      </w:pPr>
      <w:r>
        <w:rPr>
          <w:rFonts w:hint="cs"/>
          <w:rtl/>
        </w:rPr>
        <w:t>2. האם יינקטו צעדים נגד מוסדות החינוך החרדיים שלא מוכנים להתחייב ללימוד תוכנית</w:t>
      </w:r>
      <w:r>
        <w:rPr>
          <w:rFonts w:hint="cs"/>
          <w:rtl/>
        </w:rPr>
        <w:t xml:space="preserve"> הליבה, ואם כן </w:t>
      </w:r>
      <w:r>
        <w:rPr>
          <w:rtl/>
        </w:rPr>
        <w:t>–</w:t>
      </w:r>
      <w:r>
        <w:rPr>
          <w:rFonts w:hint="cs"/>
          <w:rtl/>
        </w:rPr>
        <w:t xml:space="preserve"> אילו? </w:t>
      </w:r>
    </w:p>
    <w:p w14:paraId="3F753CB3" w14:textId="77777777" w:rsidR="00000000" w:rsidRDefault="00026F1C">
      <w:pPr>
        <w:pStyle w:val="a0"/>
        <w:ind w:firstLine="0"/>
        <w:rPr>
          <w:rFonts w:hint="cs"/>
          <w:rtl/>
        </w:rPr>
      </w:pPr>
    </w:p>
    <w:p w14:paraId="0FA676B2" w14:textId="77777777" w:rsidR="00000000" w:rsidRDefault="00026F1C">
      <w:pPr>
        <w:pStyle w:val="af1"/>
        <w:rPr>
          <w:rtl/>
        </w:rPr>
      </w:pPr>
      <w:r>
        <w:rPr>
          <w:rtl/>
        </w:rPr>
        <w:t>היו"ר ראובן ריבלין:</w:t>
      </w:r>
    </w:p>
    <w:p w14:paraId="00245213" w14:textId="77777777" w:rsidR="00000000" w:rsidRDefault="00026F1C">
      <w:pPr>
        <w:pStyle w:val="a0"/>
        <w:rPr>
          <w:rtl/>
        </w:rPr>
      </w:pPr>
    </w:p>
    <w:p w14:paraId="0C6D5A5A" w14:textId="77777777" w:rsidR="00000000" w:rsidRDefault="00026F1C">
      <w:pPr>
        <w:pStyle w:val="a0"/>
        <w:rPr>
          <w:rFonts w:hint="cs"/>
          <w:rtl/>
        </w:rPr>
      </w:pPr>
      <w:r>
        <w:rPr>
          <w:rFonts w:hint="cs"/>
          <w:rtl/>
        </w:rPr>
        <w:t xml:space="preserve">אני מאוד מודה לחבר הכנסת עמרם מצנע. כבוד השרה תשיב, בבקשה. </w:t>
      </w:r>
    </w:p>
    <w:p w14:paraId="5A2FF20E" w14:textId="77777777" w:rsidR="00000000" w:rsidRDefault="00026F1C">
      <w:pPr>
        <w:pStyle w:val="a0"/>
        <w:ind w:firstLine="0"/>
        <w:rPr>
          <w:rFonts w:hint="cs"/>
          <w:rtl/>
        </w:rPr>
      </w:pPr>
    </w:p>
    <w:p w14:paraId="7C65F69D" w14:textId="77777777" w:rsidR="00000000" w:rsidRDefault="00026F1C">
      <w:pPr>
        <w:pStyle w:val="a"/>
        <w:rPr>
          <w:rtl/>
        </w:rPr>
      </w:pPr>
      <w:bookmarkStart w:id="8" w:name="FS000000470T10_12_2003_11_37_14"/>
      <w:bookmarkStart w:id="9" w:name="_Toc70328291"/>
      <w:bookmarkEnd w:id="8"/>
      <w:r>
        <w:rPr>
          <w:rFonts w:hint="eastAsia"/>
          <w:rtl/>
        </w:rPr>
        <w:t>שרת</w:t>
      </w:r>
      <w:r>
        <w:rPr>
          <w:rtl/>
        </w:rPr>
        <w:t xml:space="preserve"> החינוך, התרבות והספורט לימור לבנת:</w:t>
      </w:r>
      <w:bookmarkEnd w:id="9"/>
    </w:p>
    <w:p w14:paraId="6EB2D965" w14:textId="77777777" w:rsidR="00000000" w:rsidRDefault="00026F1C">
      <w:pPr>
        <w:pStyle w:val="a0"/>
        <w:rPr>
          <w:rFonts w:hint="cs"/>
          <w:rtl/>
        </w:rPr>
      </w:pPr>
    </w:p>
    <w:p w14:paraId="5E4AFB57" w14:textId="77777777" w:rsidR="00000000" w:rsidRDefault="00026F1C">
      <w:pPr>
        <w:pStyle w:val="a0"/>
        <w:rPr>
          <w:rFonts w:hint="cs"/>
          <w:rtl/>
        </w:rPr>
      </w:pPr>
      <w:r>
        <w:rPr>
          <w:rFonts w:hint="cs"/>
          <w:rtl/>
        </w:rPr>
        <w:t>אדוני היושב-ראש, חבר הכנסת מצנע, בימים האחרונים אנחנו עדים למסע הכפשה ארסי, וגם שקרי, שמתנהל נגד משרד החינוך,</w:t>
      </w:r>
      <w:r>
        <w:rPr>
          <w:rFonts w:hint="cs"/>
          <w:rtl/>
        </w:rPr>
        <w:t xml:space="preserve"> בטענה שכביכול המשרד ויתר על יישום תוכנית הליבה במגזר החרדי. אני רוצה לומר בצורה הברורה ביותר: משרד החינוך נחוש בדעתו לתקצב את כל מוסדות החינוך במערכת היסודית על-פי מידת היישום של תוכנית הליבה בהם. </w:t>
      </w:r>
    </w:p>
    <w:p w14:paraId="7D9917FC" w14:textId="77777777" w:rsidR="00000000" w:rsidRDefault="00026F1C">
      <w:pPr>
        <w:pStyle w:val="a0"/>
        <w:rPr>
          <w:rFonts w:hint="cs"/>
          <w:rtl/>
        </w:rPr>
      </w:pPr>
    </w:p>
    <w:p w14:paraId="753A2783" w14:textId="77777777" w:rsidR="00000000" w:rsidRDefault="00026F1C">
      <w:pPr>
        <w:pStyle w:val="a0"/>
        <w:rPr>
          <w:rFonts w:hint="cs"/>
          <w:rtl/>
        </w:rPr>
      </w:pPr>
      <w:r>
        <w:rPr>
          <w:rFonts w:hint="cs"/>
          <w:rtl/>
        </w:rPr>
        <w:t>עם זאת, צריך להדגיש פעם נוספת: תוכנית הליבה, שהתחילה להי</w:t>
      </w:r>
      <w:r>
        <w:rPr>
          <w:rFonts w:hint="cs"/>
          <w:rtl/>
        </w:rPr>
        <w:t xml:space="preserve">ות מיושמת רק השנה, בתשס"ד, היא תוכנית מהפכנית לגבי המגזר החרדי, והיא תיושם, כפי שהודעתי, בהדרגה, במהלך חמש השנים הבאות, תוך קיום מעקב ופיקוח על ביצועה. </w:t>
      </w:r>
    </w:p>
    <w:p w14:paraId="530ACE4A" w14:textId="77777777" w:rsidR="00000000" w:rsidRDefault="00026F1C">
      <w:pPr>
        <w:pStyle w:val="a0"/>
        <w:rPr>
          <w:rFonts w:hint="cs"/>
          <w:rtl/>
        </w:rPr>
      </w:pPr>
    </w:p>
    <w:p w14:paraId="6098D6E8" w14:textId="77777777" w:rsidR="00000000" w:rsidRDefault="00026F1C">
      <w:pPr>
        <w:pStyle w:val="a0"/>
        <w:rPr>
          <w:rFonts w:hint="cs"/>
          <w:rtl/>
        </w:rPr>
      </w:pPr>
      <w:r>
        <w:rPr>
          <w:rFonts w:hint="cs"/>
          <w:rtl/>
        </w:rPr>
        <w:t>ואכן, אדוני היושב-ראש, אני שמחה לבשר לכנסת ולחבר הכנסת מצנע, שכבר באביב הקרוב, בחודש מאי 2004, לראשונה</w:t>
      </w:r>
      <w:r>
        <w:rPr>
          <w:rFonts w:hint="cs"/>
          <w:rtl/>
        </w:rPr>
        <w:t xml:space="preserve"> בהיסטוריה יעמדו התלמידים במוסדות "מעיין החינוך התורני" ומרכז החינוך העצמאי בבחינות המיצ"ב </w:t>
      </w:r>
      <w:r>
        <w:rPr>
          <w:rtl/>
        </w:rPr>
        <w:t>–</w:t>
      </w:r>
      <w:r>
        <w:rPr>
          <w:rFonts w:hint="cs"/>
          <w:rtl/>
        </w:rPr>
        <w:t xml:space="preserve"> מדדי יעילות וצמיחה בית-ספרית - של משרד החינוך בעברית ובמתמטיקה ככל התלמידים בחינוך הרשמי. מאחר שתשס"ד היא שנת היערכות, התלמידים הללו ייבחנו בשנה שלאחריה, בשנה הבאה</w:t>
      </w:r>
      <w:r>
        <w:rPr>
          <w:rFonts w:hint="cs"/>
          <w:rtl/>
        </w:rPr>
        <w:t xml:space="preserve">, בבחינות המיצ"ב גם במדעים ובאנגלית. </w:t>
      </w:r>
    </w:p>
    <w:p w14:paraId="62795CF1" w14:textId="77777777" w:rsidR="00000000" w:rsidRDefault="00026F1C">
      <w:pPr>
        <w:pStyle w:val="a0"/>
        <w:rPr>
          <w:rFonts w:hint="cs"/>
          <w:rtl/>
        </w:rPr>
      </w:pPr>
    </w:p>
    <w:p w14:paraId="64EF8182" w14:textId="77777777" w:rsidR="00000000" w:rsidRDefault="00026F1C">
      <w:pPr>
        <w:pStyle w:val="a0"/>
        <w:rPr>
          <w:rFonts w:hint="cs"/>
          <w:rtl/>
        </w:rPr>
      </w:pPr>
      <w:r>
        <w:rPr>
          <w:rFonts w:hint="cs"/>
          <w:rtl/>
        </w:rPr>
        <w:t xml:space="preserve">הפיקוח על מוסדות הפטור, שאינם שייכים לחינוך הרשמי, ייעשה בדרכים אחרות, והמשרד מגבש אותן בימים אלה. </w:t>
      </w:r>
    </w:p>
    <w:p w14:paraId="53485103" w14:textId="77777777" w:rsidR="00000000" w:rsidRDefault="00026F1C">
      <w:pPr>
        <w:pStyle w:val="a0"/>
        <w:rPr>
          <w:rFonts w:hint="cs"/>
          <w:rtl/>
        </w:rPr>
      </w:pPr>
    </w:p>
    <w:p w14:paraId="1858B270" w14:textId="77777777" w:rsidR="00000000" w:rsidRDefault="00026F1C">
      <w:pPr>
        <w:pStyle w:val="a0"/>
        <w:rPr>
          <w:rFonts w:hint="cs"/>
          <w:rtl/>
        </w:rPr>
      </w:pPr>
      <w:r>
        <w:rPr>
          <w:rFonts w:hint="cs"/>
          <w:rtl/>
        </w:rPr>
        <w:t xml:space="preserve">אני רוצה להוסיף ולציין, שנציגי המגזר החרדי ביקשו ממשרד החינוך שלא להפלות לרעה את המגזר החרדי לעומת מגזרים אחרים ולא </w:t>
      </w:r>
      <w:r>
        <w:rPr>
          <w:rFonts w:hint="cs"/>
          <w:rtl/>
        </w:rPr>
        <w:t>לחייב את מנהלי המוסדות החרדיים לחתום על הצהרה בעניין יישום תוכנית הליבה בבתי-ספרם, מאחר שהצהרה כזאת אינה נדרשת בשום מגזר אחר. במקום ההצהרה הזאת הודיעו ראשי המגזר החרדי כי הם נותנים את הסכמתם לפעולות פיקוח על יישום תוכנית הליבה במוסדותיהם. הפיקוח והבקרה הלל</w:t>
      </w:r>
      <w:r>
        <w:rPr>
          <w:rFonts w:hint="cs"/>
          <w:rtl/>
        </w:rPr>
        <w:t xml:space="preserve">ו ייעשו, כפי שאמרתי, בין היתר באמצעות מבחני המיצ"ב שהזכרתי. </w:t>
      </w:r>
    </w:p>
    <w:p w14:paraId="1DC23E11" w14:textId="77777777" w:rsidR="00000000" w:rsidRDefault="00026F1C">
      <w:pPr>
        <w:pStyle w:val="a0"/>
        <w:rPr>
          <w:rFonts w:hint="cs"/>
          <w:rtl/>
        </w:rPr>
      </w:pPr>
    </w:p>
    <w:p w14:paraId="3FD3E1AD" w14:textId="77777777" w:rsidR="00000000" w:rsidRDefault="00026F1C">
      <w:pPr>
        <w:pStyle w:val="a0"/>
        <w:rPr>
          <w:rFonts w:hint="cs"/>
          <w:rtl/>
        </w:rPr>
      </w:pPr>
      <w:r>
        <w:rPr>
          <w:rFonts w:hint="cs"/>
          <w:rtl/>
        </w:rPr>
        <w:t xml:space="preserve">אדוני היושב-ראש, הניסיון לפגוע באמינות משרד החינוך, ובאמינותי האישית, ולהציגו כמי שהרים ידיים וויתר כביכול על יישום תוכנית הליבה במגזר החרדי, תמוה וגם חמור </w:t>
      </w:r>
      <w:r>
        <w:rPr>
          <w:rtl/>
        </w:rPr>
        <w:t>–</w:t>
      </w:r>
      <w:r>
        <w:rPr>
          <w:rFonts w:hint="cs"/>
          <w:rtl/>
        </w:rPr>
        <w:t xml:space="preserve"> במיוחד נוכח העובדה שמדובר בתהליך מור</w:t>
      </w:r>
      <w:r>
        <w:rPr>
          <w:rFonts w:hint="cs"/>
          <w:rtl/>
        </w:rPr>
        <w:t>כב, שצריך להיערך אליו ביסודיות: הכנת חומרי למידה, ספרי לימוד, הכשרת מורים וכדומה, ושתכליתו היא יצירת מכנה משותף רחב, לימודי וערכי, לכל תלמידי החינוך היסודי במדינת ישראל בכל המגזרים. זהו אתגר שאני יכולה לומר במלוא הצניעות, ששום שר או שרת חינוך לפני, מאז קום</w:t>
      </w:r>
      <w:r>
        <w:rPr>
          <w:rFonts w:hint="cs"/>
          <w:rtl/>
        </w:rPr>
        <w:t xml:space="preserve"> המדינה, לא עמדו בו, לא הרימו את הכפפה; לא יישמו תוכנית יסוד כזאת מאז קום המדינה. למעשה השנה, תשס"ד, שהתחילה לפני כשלושה חודשים, זו השנה הראשונה שבה אנחנו מיישמים תוכנית שגובשה בתקופת כהונתי על-פי הנחייתי. </w:t>
      </w:r>
    </w:p>
    <w:p w14:paraId="3E8578F9" w14:textId="77777777" w:rsidR="00000000" w:rsidRDefault="00026F1C">
      <w:pPr>
        <w:pStyle w:val="a0"/>
        <w:rPr>
          <w:rFonts w:hint="cs"/>
          <w:rtl/>
        </w:rPr>
      </w:pPr>
    </w:p>
    <w:p w14:paraId="217EBB1B" w14:textId="77777777" w:rsidR="00000000" w:rsidRDefault="00026F1C">
      <w:pPr>
        <w:pStyle w:val="a0"/>
        <w:rPr>
          <w:rFonts w:hint="cs"/>
          <w:rtl/>
        </w:rPr>
      </w:pPr>
      <w:r>
        <w:rPr>
          <w:rFonts w:hint="cs"/>
          <w:rtl/>
        </w:rPr>
        <w:t>אני קוראת לכל חברי הכנסת להניח למשרד החינוך לעשו</w:t>
      </w:r>
      <w:r>
        <w:rPr>
          <w:rFonts w:hint="cs"/>
          <w:rtl/>
        </w:rPr>
        <w:t xml:space="preserve">ת עבודה נאמנה, אחראית, רצינית, ולא למהר להשמיץ ולהתקיף מתוך פופוליזם, וגם </w:t>
      </w:r>
      <w:r>
        <w:rPr>
          <w:rtl/>
        </w:rPr>
        <w:t>–</w:t>
      </w:r>
      <w:r>
        <w:rPr>
          <w:rFonts w:hint="cs"/>
          <w:rtl/>
        </w:rPr>
        <w:t xml:space="preserve"> מותר לי לומר </w:t>
      </w:r>
      <w:r>
        <w:rPr>
          <w:rtl/>
        </w:rPr>
        <w:t>–</w:t>
      </w:r>
      <w:r>
        <w:rPr>
          <w:rFonts w:hint="cs"/>
          <w:rtl/>
        </w:rPr>
        <w:t xml:space="preserve"> שנאה, תוך פרסום כותרות צהובות, שעלולות לפגוע בתהליך החשוב כולו.</w:t>
      </w:r>
    </w:p>
    <w:p w14:paraId="15DCBBB3" w14:textId="77777777" w:rsidR="00000000" w:rsidRDefault="00026F1C">
      <w:pPr>
        <w:pStyle w:val="a0"/>
        <w:rPr>
          <w:rFonts w:hint="cs"/>
          <w:rtl/>
        </w:rPr>
      </w:pPr>
    </w:p>
    <w:p w14:paraId="5019810B" w14:textId="77777777" w:rsidR="00000000" w:rsidRDefault="00026F1C">
      <w:pPr>
        <w:pStyle w:val="af1"/>
        <w:rPr>
          <w:rtl/>
        </w:rPr>
      </w:pPr>
      <w:r>
        <w:rPr>
          <w:rtl/>
        </w:rPr>
        <w:t>היו"ר ראובן ריבלין:</w:t>
      </w:r>
    </w:p>
    <w:p w14:paraId="7D78539E" w14:textId="77777777" w:rsidR="00000000" w:rsidRDefault="00026F1C">
      <w:pPr>
        <w:pStyle w:val="a0"/>
        <w:rPr>
          <w:rtl/>
        </w:rPr>
      </w:pPr>
    </w:p>
    <w:p w14:paraId="0C2CBF53" w14:textId="77777777" w:rsidR="00000000" w:rsidRDefault="00026F1C">
      <w:pPr>
        <w:pStyle w:val="a0"/>
        <w:rPr>
          <w:rFonts w:hint="cs"/>
          <w:rtl/>
        </w:rPr>
      </w:pPr>
      <w:r>
        <w:rPr>
          <w:rFonts w:hint="cs"/>
          <w:rtl/>
        </w:rPr>
        <w:t>אני מאוד מודה לשרה, וגם ניתנה לה הזדמנות לומר את דברה בעניין זה. שאלה נוספת לחב</w:t>
      </w:r>
      <w:r>
        <w:rPr>
          <w:rFonts w:hint="cs"/>
          <w:rtl/>
        </w:rPr>
        <w:t xml:space="preserve">ר הכנסת עמרם מצנע, ואחריו - חבר הכנסת דהאמשה. חבר הכנסת פינס הצביע, אבל הואיל והוא חבר סיעתו של חבר הכנסת מצנע, השאלה תועבר לחבר הכנסת גפני. </w:t>
      </w:r>
    </w:p>
    <w:p w14:paraId="2BB48E6C" w14:textId="77777777" w:rsidR="00000000" w:rsidRDefault="00026F1C">
      <w:pPr>
        <w:pStyle w:val="a0"/>
        <w:rPr>
          <w:rFonts w:hint="cs"/>
          <w:rtl/>
        </w:rPr>
      </w:pPr>
    </w:p>
    <w:p w14:paraId="48C892B6" w14:textId="77777777" w:rsidR="00000000" w:rsidRDefault="00026F1C">
      <w:pPr>
        <w:pStyle w:val="a"/>
        <w:rPr>
          <w:rtl/>
        </w:rPr>
      </w:pPr>
      <w:bookmarkStart w:id="10" w:name="FS000000470T10_12_2003_11_49_51C"/>
      <w:bookmarkStart w:id="11" w:name="FS000001042T10_12_2003_11_50_04"/>
      <w:bookmarkStart w:id="12" w:name="_Toc70328292"/>
      <w:bookmarkEnd w:id="10"/>
      <w:bookmarkEnd w:id="11"/>
      <w:r>
        <w:rPr>
          <w:rtl/>
        </w:rPr>
        <w:t>עמרם מצנע (העבודה-מימד):</w:t>
      </w:r>
      <w:bookmarkEnd w:id="12"/>
    </w:p>
    <w:p w14:paraId="51B122EA" w14:textId="77777777" w:rsidR="00000000" w:rsidRDefault="00026F1C">
      <w:pPr>
        <w:pStyle w:val="a0"/>
        <w:rPr>
          <w:rtl/>
        </w:rPr>
      </w:pPr>
    </w:p>
    <w:p w14:paraId="139539D6" w14:textId="77777777" w:rsidR="00000000" w:rsidRDefault="00026F1C">
      <w:pPr>
        <w:pStyle w:val="a0"/>
        <w:rPr>
          <w:rFonts w:hint="cs"/>
          <w:rtl/>
        </w:rPr>
      </w:pPr>
      <w:r>
        <w:rPr>
          <w:rFonts w:hint="cs"/>
          <w:rtl/>
        </w:rPr>
        <w:t xml:space="preserve">גברתי שרת החינוך, אין שום כוונה לפגוע בך, באמינותך, ואני מקווה שלא כך את חושבת </w:t>
      </w:r>
      <w:r>
        <w:rPr>
          <w:rtl/>
        </w:rPr>
        <w:t>–</w:t>
      </w:r>
      <w:r>
        <w:rPr>
          <w:rFonts w:hint="cs"/>
          <w:rtl/>
        </w:rPr>
        <w:t xml:space="preserve"> שבניסי</w:t>
      </w:r>
      <w:r>
        <w:rPr>
          <w:rFonts w:hint="cs"/>
          <w:rtl/>
        </w:rPr>
        <w:t xml:space="preserve">ון לשאול אותך את השאילתא הזאת יש פגיעה כלשהי בך או באמינותך. </w:t>
      </w:r>
    </w:p>
    <w:p w14:paraId="5ED87D83" w14:textId="77777777" w:rsidR="00000000" w:rsidRDefault="00026F1C">
      <w:pPr>
        <w:pStyle w:val="a0"/>
        <w:rPr>
          <w:rFonts w:hint="cs"/>
          <w:rtl/>
        </w:rPr>
      </w:pPr>
    </w:p>
    <w:p w14:paraId="32540254" w14:textId="77777777" w:rsidR="00000000" w:rsidRDefault="00026F1C">
      <w:pPr>
        <w:pStyle w:val="a0"/>
        <w:rPr>
          <w:rFonts w:hint="cs"/>
          <w:rtl/>
        </w:rPr>
      </w:pPr>
      <w:r>
        <w:rPr>
          <w:rFonts w:hint="cs"/>
          <w:rtl/>
        </w:rPr>
        <w:t xml:space="preserve">אני רוצה להזכיר לך, שמנהלי בתי-הספר החרדיים היו אלה שהחזירו, לאור החלטת הרבנים, את הטפסים שאתם שלחתם לבתי-הספר. </w:t>
      </w:r>
    </w:p>
    <w:p w14:paraId="5BEA0E08" w14:textId="77777777" w:rsidR="00000000" w:rsidRDefault="00026F1C">
      <w:pPr>
        <w:pStyle w:val="a0"/>
        <w:ind w:firstLine="0"/>
        <w:rPr>
          <w:rFonts w:hint="cs"/>
          <w:rtl/>
        </w:rPr>
      </w:pPr>
    </w:p>
    <w:p w14:paraId="3D29279E" w14:textId="77777777" w:rsidR="00000000" w:rsidRDefault="00026F1C">
      <w:pPr>
        <w:pStyle w:val="af0"/>
        <w:rPr>
          <w:rtl/>
        </w:rPr>
      </w:pPr>
      <w:r>
        <w:rPr>
          <w:rFonts w:hint="eastAsia"/>
          <w:rtl/>
        </w:rPr>
        <w:t>משה</w:t>
      </w:r>
      <w:r>
        <w:rPr>
          <w:rtl/>
        </w:rPr>
        <w:t xml:space="preserve"> גפני (יהדות התורה):</w:t>
      </w:r>
    </w:p>
    <w:p w14:paraId="6EE1A2A6" w14:textId="77777777" w:rsidR="00000000" w:rsidRDefault="00026F1C">
      <w:pPr>
        <w:pStyle w:val="a0"/>
        <w:rPr>
          <w:rFonts w:hint="cs"/>
          <w:rtl/>
        </w:rPr>
      </w:pPr>
    </w:p>
    <w:p w14:paraId="6129BABB" w14:textId="77777777" w:rsidR="00000000" w:rsidRDefault="00026F1C">
      <w:pPr>
        <w:pStyle w:val="a0"/>
        <w:rPr>
          <w:rFonts w:hint="cs"/>
          <w:rtl/>
        </w:rPr>
      </w:pPr>
      <w:r>
        <w:rPr>
          <w:rFonts w:hint="cs"/>
          <w:rtl/>
        </w:rPr>
        <w:t xml:space="preserve">לא, זה משהו אחר. </w:t>
      </w:r>
    </w:p>
    <w:p w14:paraId="18ED7EAA" w14:textId="77777777" w:rsidR="00000000" w:rsidRDefault="00026F1C">
      <w:pPr>
        <w:pStyle w:val="a0"/>
        <w:ind w:firstLine="0"/>
        <w:rPr>
          <w:rFonts w:hint="cs"/>
          <w:rtl/>
        </w:rPr>
      </w:pPr>
    </w:p>
    <w:p w14:paraId="6A20F45B" w14:textId="77777777" w:rsidR="00000000" w:rsidRDefault="00026F1C">
      <w:pPr>
        <w:pStyle w:val="-"/>
        <w:rPr>
          <w:rtl/>
        </w:rPr>
      </w:pPr>
      <w:bookmarkStart w:id="13" w:name="FS000000550T10_12_2003_11_52_32C"/>
      <w:bookmarkStart w:id="14" w:name="FS000001042T10_12_2003_11_52_38"/>
      <w:bookmarkStart w:id="15" w:name="FS000001042T10_12_2003_11_52_42C"/>
      <w:bookmarkEnd w:id="13"/>
      <w:bookmarkEnd w:id="14"/>
      <w:bookmarkEnd w:id="15"/>
      <w:r>
        <w:rPr>
          <w:rtl/>
        </w:rPr>
        <w:t>עמרם מצנע (העבודה-מימד):</w:t>
      </w:r>
    </w:p>
    <w:p w14:paraId="0D4B3488" w14:textId="77777777" w:rsidR="00000000" w:rsidRDefault="00026F1C">
      <w:pPr>
        <w:pStyle w:val="a0"/>
        <w:rPr>
          <w:rtl/>
        </w:rPr>
      </w:pPr>
    </w:p>
    <w:p w14:paraId="192B0759" w14:textId="77777777" w:rsidR="00000000" w:rsidRDefault="00026F1C">
      <w:pPr>
        <w:pStyle w:val="a0"/>
        <w:rPr>
          <w:rFonts w:hint="cs"/>
          <w:rtl/>
        </w:rPr>
      </w:pPr>
      <w:r>
        <w:rPr>
          <w:rFonts w:hint="cs"/>
          <w:rtl/>
        </w:rPr>
        <w:t>אז יכול ל</w:t>
      </w:r>
      <w:r>
        <w:rPr>
          <w:rFonts w:hint="cs"/>
          <w:rtl/>
        </w:rPr>
        <w:t xml:space="preserve">היות שהטפסים לא מתאימים, יכול להיות שמצאתם דרך אחרת. לי אין עוד שאלות. שמעתי את אמירתך. נעקוב, כמובן, אחרי הביצוע. אשמח מאוד אם הביצוע יהיה כהלכה </w:t>
      </w:r>
      <w:r>
        <w:rPr>
          <w:rtl/>
        </w:rPr>
        <w:t>–</w:t>
      </w:r>
      <w:r>
        <w:rPr>
          <w:rFonts w:hint="cs"/>
          <w:rtl/>
        </w:rPr>
        <w:t xml:space="preserve"> תרתי משמע </w:t>
      </w:r>
      <w:r>
        <w:rPr>
          <w:rtl/>
        </w:rPr>
        <w:t>–</w:t>
      </w:r>
      <w:r>
        <w:rPr>
          <w:rFonts w:hint="cs"/>
          <w:rtl/>
        </w:rPr>
        <w:t xml:space="preserve"> ושאכן בתי-הספר העצמאיים והאחרים ילמדו אותם נושאים בליבת החינוך. אתם תפקחו, ואם לא, תמנעו מהם את </w:t>
      </w:r>
      <w:r>
        <w:rPr>
          <w:rFonts w:hint="cs"/>
          <w:rtl/>
        </w:rPr>
        <w:t xml:space="preserve">תקציבי המדינה. תודה. </w:t>
      </w:r>
    </w:p>
    <w:p w14:paraId="22C58ED1" w14:textId="77777777" w:rsidR="00000000" w:rsidRDefault="00026F1C">
      <w:pPr>
        <w:pStyle w:val="a0"/>
        <w:ind w:firstLine="0"/>
        <w:rPr>
          <w:rFonts w:hint="cs"/>
          <w:rtl/>
        </w:rPr>
      </w:pPr>
    </w:p>
    <w:p w14:paraId="1004A538" w14:textId="77777777" w:rsidR="00000000" w:rsidRDefault="00026F1C">
      <w:pPr>
        <w:pStyle w:val="af1"/>
        <w:rPr>
          <w:rtl/>
        </w:rPr>
      </w:pPr>
      <w:r>
        <w:rPr>
          <w:rtl/>
        </w:rPr>
        <w:t>היו"ר ראובן ריבלין:</w:t>
      </w:r>
    </w:p>
    <w:p w14:paraId="1D431F27" w14:textId="77777777" w:rsidR="00000000" w:rsidRDefault="00026F1C">
      <w:pPr>
        <w:pStyle w:val="a0"/>
        <w:rPr>
          <w:rtl/>
        </w:rPr>
      </w:pPr>
    </w:p>
    <w:p w14:paraId="330ECB6C" w14:textId="77777777" w:rsidR="00000000" w:rsidRDefault="00026F1C">
      <w:pPr>
        <w:pStyle w:val="a0"/>
        <w:rPr>
          <w:rFonts w:hint="cs"/>
          <w:rtl/>
        </w:rPr>
      </w:pPr>
      <w:r>
        <w:rPr>
          <w:rFonts w:hint="cs"/>
          <w:rtl/>
        </w:rPr>
        <w:t xml:space="preserve">אני מודה לחבר הכנסת עמרם מצנע. חבר הכנסת דהאמשה - בבקשה, אדוני. </w:t>
      </w:r>
    </w:p>
    <w:p w14:paraId="599EC72C" w14:textId="77777777" w:rsidR="00000000" w:rsidRDefault="00026F1C">
      <w:pPr>
        <w:pStyle w:val="a0"/>
        <w:ind w:firstLine="0"/>
        <w:rPr>
          <w:rFonts w:hint="cs"/>
          <w:rtl/>
        </w:rPr>
      </w:pPr>
    </w:p>
    <w:p w14:paraId="3B4BD420" w14:textId="77777777" w:rsidR="00000000" w:rsidRDefault="00026F1C">
      <w:pPr>
        <w:pStyle w:val="a"/>
        <w:rPr>
          <w:rtl/>
        </w:rPr>
      </w:pPr>
      <w:bookmarkStart w:id="16" w:name="FS000000550T10_12_2003_11_52_04"/>
      <w:bookmarkStart w:id="17" w:name="_Toc70328293"/>
      <w:bookmarkEnd w:id="16"/>
      <w:r>
        <w:rPr>
          <w:rFonts w:hint="eastAsia"/>
          <w:rtl/>
        </w:rPr>
        <w:t>עבד</w:t>
      </w:r>
      <w:r>
        <w:rPr>
          <w:rtl/>
        </w:rPr>
        <w:t>-אלמאלכ דהאמשה (רע"ם):</w:t>
      </w:r>
      <w:bookmarkEnd w:id="17"/>
    </w:p>
    <w:p w14:paraId="6715B41A" w14:textId="77777777" w:rsidR="00000000" w:rsidRDefault="00026F1C">
      <w:pPr>
        <w:pStyle w:val="a0"/>
        <w:rPr>
          <w:rtl/>
        </w:rPr>
      </w:pPr>
    </w:p>
    <w:p w14:paraId="46AB398A" w14:textId="77777777" w:rsidR="00000000" w:rsidRDefault="00026F1C">
      <w:pPr>
        <w:pStyle w:val="a0"/>
        <w:rPr>
          <w:rFonts w:hint="cs"/>
          <w:rtl/>
        </w:rPr>
      </w:pPr>
      <w:r>
        <w:rPr>
          <w:rFonts w:hint="cs"/>
          <w:rtl/>
        </w:rPr>
        <w:t>כבוד היושב-ראש, גברתי השרה, חברי חברי הכנסת, אני יודע שבמשרד החינוך יש קיצוצים ואילוצים רבים ומרובים, במיוחד השנה. עם ז</w:t>
      </w:r>
      <w:r>
        <w:rPr>
          <w:rFonts w:hint="cs"/>
          <w:rtl/>
        </w:rPr>
        <w:t xml:space="preserve">את, אני יודע שהמשרד מתמודד גם עם בעיות אקוטיות במגזרים שונים. תוכנית הליבה היא אחת מהן. </w:t>
      </w:r>
    </w:p>
    <w:p w14:paraId="31CB32C8" w14:textId="77777777" w:rsidR="00000000" w:rsidRDefault="00026F1C">
      <w:pPr>
        <w:pStyle w:val="a0"/>
        <w:rPr>
          <w:rFonts w:hint="cs"/>
          <w:rtl/>
        </w:rPr>
      </w:pPr>
    </w:p>
    <w:p w14:paraId="5B67FFB7" w14:textId="77777777" w:rsidR="00000000" w:rsidRDefault="00026F1C">
      <w:pPr>
        <w:pStyle w:val="a0"/>
        <w:rPr>
          <w:rFonts w:hint="cs"/>
          <w:rtl/>
        </w:rPr>
      </w:pPr>
      <w:r>
        <w:rPr>
          <w:rFonts w:hint="cs"/>
          <w:rtl/>
        </w:rPr>
        <w:t>הייתי רוצה לשאול לגבי החדרים לבתי-הספר במגזר הערבי. אני יודע שיש פיגור של מאות, ואולי יותר מ-1,000-2,000, בבניית חדרים במגזר הערבי. היתה תוכנית לבנות אותם דרך חברה כל</w:t>
      </w:r>
      <w:r>
        <w:rPr>
          <w:rFonts w:hint="cs"/>
          <w:rtl/>
        </w:rPr>
        <w:t xml:space="preserve">שהי, שכחתי את השם שלה עכשיו, או זה קיצור שמות </w:t>
      </w:r>
      <w:r>
        <w:rPr>
          <w:rtl/>
        </w:rPr>
        <w:t>–</w:t>
      </w:r>
      <w:r>
        <w:rPr>
          <w:rFonts w:hint="cs"/>
          <w:rtl/>
        </w:rPr>
        <w:t xml:space="preserve"> וזה לא היה ולא קוים. התוצאה היא שהגירעון בעשרות ובמאות חדרים הולך ומצטבר. האם המשרד עושה משהו כדי לפתור את הבעיה הזאת? נשמח לשמוע אם אכן יש קידום בעניין הזה. </w:t>
      </w:r>
    </w:p>
    <w:p w14:paraId="3FCA003F" w14:textId="77777777" w:rsidR="00000000" w:rsidRDefault="00026F1C">
      <w:pPr>
        <w:pStyle w:val="af1"/>
        <w:rPr>
          <w:rtl/>
        </w:rPr>
      </w:pPr>
    </w:p>
    <w:p w14:paraId="437858E3" w14:textId="77777777" w:rsidR="00000000" w:rsidRDefault="00026F1C">
      <w:pPr>
        <w:pStyle w:val="af1"/>
        <w:rPr>
          <w:rtl/>
        </w:rPr>
      </w:pPr>
      <w:r>
        <w:rPr>
          <w:rtl/>
        </w:rPr>
        <w:t>היו"ר ראובן ריבלין:</w:t>
      </w:r>
    </w:p>
    <w:p w14:paraId="7AF6DACC" w14:textId="77777777" w:rsidR="00000000" w:rsidRDefault="00026F1C">
      <w:pPr>
        <w:pStyle w:val="a0"/>
        <w:rPr>
          <w:rtl/>
        </w:rPr>
      </w:pPr>
    </w:p>
    <w:p w14:paraId="6B34B83F" w14:textId="77777777" w:rsidR="00000000" w:rsidRDefault="00026F1C">
      <w:pPr>
        <w:pStyle w:val="a0"/>
        <w:rPr>
          <w:rFonts w:hint="cs"/>
          <w:rtl/>
        </w:rPr>
      </w:pPr>
      <w:r>
        <w:rPr>
          <w:rFonts w:hint="cs"/>
          <w:rtl/>
        </w:rPr>
        <w:t>תודה רבה לחבר הכנסת דהאמשה.</w:t>
      </w:r>
      <w:r>
        <w:rPr>
          <w:rFonts w:hint="cs"/>
          <w:rtl/>
        </w:rPr>
        <w:t xml:space="preserve"> כמובן, השרה תוכל לענות אם היא התכוננה, משום שהשאלה צריכה להיות באותו עניין על מנת שהשרה תענה עליה על אתר. כמובן, אם היא תוכל, היא תענה. לחבר הכנסת גפני ודאי יש שאלה שקשורה לנושא הליבה.</w:t>
      </w:r>
    </w:p>
    <w:p w14:paraId="608D37B4" w14:textId="77777777" w:rsidR="00000000" w:rsidRDefault="00026F1C">
      <w:pPr>
        <w:pStyle w:val="a0"/>
        <w:rPr>
          <w:rFonts w:hint="cs"/>
          <w:rtl/>
        </w:rPr>
      </w:pPr>
    </w:p>
    <w:p w14:paraId="249EE71C" w14:textId="77777777" w:rsidR="00000000" w:rsidRDefault="00026F1C">
      <w:pPr>
        <w:pStyle w:val="a"/>
        <w:rPr>
          <w:rtl/>
        </w:rPr>
      </w:pPr>
      <w:bookmarkStart w:id="18" w:name="FS000000526T10_12_2003_11_55_34"/>
      <w:bookmarkStart w:id="19" w:name="_Toc70328294"/>
      <w:bookmarkEnd w:id="18"/>
      <w:r>
        <w:rPr>
          <w:rtl/>
        </w:rPr>
        <w:t>משה גפני (יהדות התורה):</w:t>
      </w:r>
      <w:bookmarkEnd w:id="19"/>
    </w:p>
    <w:p w14:paraId="7F14D42A" w14:textId="77777777" w:rsidR="00000000" w:rsidRDefault="00026F1C">
      <w:pPr>
        <w:pStyle w:val="a0"/>
        <w:rPr>
          <w:rtl/>
        </w:rPr>
      </w:pPr>
    </w:p>
    <w:p w14:paraId="5D1C5BE6" w14:textId="77777777" w:rsidR="00000000" w:rsidRDefault="00026F1C">
      <w:pPr>
        <w:pStyle w:val="a0"/>
        <w:rPr>
          <w:rFonts w:hint="cs"/>
          <w:rtl/>
        </w:rPr>
      </w:pPr>
      <w:r>
        <w:rPr>
          <w:rFonts w:hint="cs"/>
          <w:rtl/>
        </w:rPr>
        <w:t>אדוני היושב-ראש, גברתי השרה, בעידן שבו גם בס</w:t>
      </w:r>
      <w:r>
        <w:rPr>
          <w:rFonts w:hint="cs"/>
          <w:rtl/>
        </w:rPr>
        <w:t xml:space="preserve">קרים הבין-לאומיים החינוך הממלכתי נמצא במצב כל כך קשה מבחינת הידע ומבחינת המשמעת, והחינוך החרדי נמצא בדירוג גבוה הרבה יותר מהחינוך הממלכתי, אני שמח מאוד על הדאגה לחינוך החרדי. </w:t>
      </w:r>
    </w:p>
    <w:p w14:paraId="23FE5E26" w14:textId="77777777" w:rsidR="00000000" w:rsidRDefault="00026F1C">
      <w:pPr>
        <w:pStyle w:val="a0"/>
        <w:rPr>
          <w:rFonts w:hint="cs"/>
          <w:rtl/>
        </w:rPr>
      </w:pPr>
    </w:p>
    <w:p w14:paraId="706E983E" w14:textId="77777777" w:rsidR="00000000" w:rsidRDefault="00026F1C">
      <w:pPr>
        <w:pStyle w:val="a0"/>
        <w:rPr>
          <w:rFonts w:hint="cs"/>
          <w:rtl/>
        </w:rPr>
      </w:pPr>
      <w:r>
        <w:rPr>
          <w:rFonts w:hint="cs"/>
          <w:rtl/>
        </w:rPr>
        <w:t>מה שקורה זו פשוט שערורייה שלא היתה כדוגמתה. אגב, חבר הכנסת מצנע, ואני מניח שהשר</w:t>
      </w:r>
      <w:r>
        <w:rPr>
          <w:rFonts w:hint="cs"/>
          <w:rtl/>
        </w:rPr>
        <w:t xml:space="preserve">ה גם תשיב לך </w:t>
      </w:r>
      <w:r>
        <w:rPr>
          <w:rtl/>
        </w:rPr>
        <w:t>–</w:t>
      </w:r>
      <w:r>
        <w:rPr>
          <w:rFonts w:hint="cs"/>
          <w:rtl/>
        </w:rPr>
        <w:t xml:space="preserve"> מה שהתפרסם בעיתון שעליו אתה מתבסס, החזרת הטפסים, בכלל לא מדבר על תוכנית הליבה. מדובר על משהו אחר לגמרי, כסף שעבר ממשרד הדתות למשרד החינוך.</w:t>
      </w:r>
    </w:p>
    <w:p w14:paraId="5DD36474" w14:textId="77777777" w:rsidR="00000000" w:rsidRDefault="00026F1C">
      <w:pPr>
        <w:pStyle w:val="a0"/>
        <w:ind w:firstLine="0"/>
        <w:rPr>
          <w:rFonts w:hint="cs"/>
          <w:rtl/>
        </w:rPr>
      </w:pPr>
    </w:p>
    <w:p w14:paraId="11C19F91" w14:textId="77777777" w:rsidR="00000000" w:rsidRDefault="00026F1C">
      <w:pPr>
        <w:pStyle w:val="af1"/>
        <w:rPr>
          <w:rtl/>
        </w:rPr>
      </w:pPr>
      <w:r>
        <w:rPr>
          <w:rtl/>
        </w:rPr>
        <w:t>היו"ר ראובן ריבלין:</w:t>
      </w:r>
    </w:p>
    <w:p w14:paraId="4C1346F5" w14:textId="77777777" w:rsidR="00000000" w:rsidRDefault="00026F1C">
      <w:pPr>
        <w:pStyle w:val="a0"/>
        <w:rPr>
          <w:rtl/>
        </w:rPr>
      </w:pPr>
    </w:p>
    <w:p w14:paraId="1A95F135" w14:textId="77777777" w:rsidR="00000000" w:rsidRDefault="00026F1C">
      <w:pPr>
        <w:pStyle w:val="a0"/>
        <w:rPr>
          <w:rFonts w:hint="cs"/>
          <w:rtl/>
        </w:rPr>
      </w:pPr>
      <w:r>
        <w:rPr>
          <w:rFonts w:hint="cs"/>
          <w:rtl/>
        </w:rPr>
        <w:t xml:space="preserve">חבר הכנסת גפני, אדוני לא משיב. </w:t>
      </w:r>
    </w:p>
    <w:p w14:paraId="05534DAF" w14:textId="77777777" w:rsidR="00000000" w:rsidRDefault="00026F1C">
      <w:pPr>
        <w:pStyle w:val="a0"/>
        <w:ind w:firstLine="0"/>
        <w:rPr>
          <w:rFonts w:hint="cs"/>
          <w:rtl/>
        </w:rPr>
      </w:pPr>
    </w:p>
    <w:p w14:paraId="67D7D45D" w14:textId="77777777" w:rsidR="00000000" w:rsidRDefault="00026F1C">
      <w:pPr>
        <w:pStyle w:val="-"/>
        <w:rPr>
          <w:rtl/>
        </w:rPr>
      </w:pPr>
      <w:bookmarkStart w:id="20" w:name="FS000000526T10_12_2003_11_57_21C"/>
      <w:bookmarkEnd w:id="20"/>
      <w:r>
        <w:rPr>
          <w:rtl/>
        </w:rPr>
        <w:t>משה גפני (יהדות התורה):</w:t>
      </w:r>
    </w:p>
    <w:p w14:paraId="5DFAF0EA" w14:textId="77777777" w:rsidR="00000000" w:rsidRDefault="00026F1C">
      <w:pPr>
        <w:pStyle w:val="a0"/>
        <w:rPr>
          <w:rtl/>
        </w:rPr>
      </w:pPr>
    </w:p>
    <w:p w14:paraId="7EF927E1" w14:textId="77777777" w:rsidR="00000000" w:rsidRDefault="00026F1C">
      <w:pPr>
        <w:pStyle w:val="a0"/>
        <w:rPr>
          <w:rFonts w:hint="cs"/>
          <w:rtl/>
        </w:rPr>
      </w:pPr>
      <w:r>
        <w:rPr>
          <w:rFonts w:hint="cs"/>
          <w:rtl/>
        </w:rPr>
        <w:t>בסדר. סליחה, אדוני היו</w:t>
      </w:r>
      <w:r>
        <w:rPr>
          <w:rFonts w:hint="cs"/>
          <w:rtl/>
        </w:rPr>
        <w:t>שב-ראש.</w:t>
      </w:r>
    </w:p>
    <w:p w14:paraId="377BF201" w14:textId="77777777" w:rsidR="00000000" w:rsidRDefault="00026F1C">
      <w:pPr>
        <w:pStyle w:val="a0"/>
        <w:ind w:firstLine="0"/>
        <w:rPr>
          <w:rFonts w:hint="cs"/>
          <w:rtl/>
        </w:rPr>
      </w:pPr>
    </w:p>
    <w:p w14:paraId="28FFCF3B" w14:textId="77777777" w:rsidR="00000000" w:rsidRDefault="00026F1C">
      <w:pPr>
        <w:pStyle w:val="af1"/>
        <w:rPr>
          <w:rtl/>
        </w:rPr>
      </w:pPr>
      <w:r>
        <w:rPr>
          <w:rtl/>
        </w:rPr>
        <w:t>היו"ר ראובן ריבלין:</w:t>
      </w:r>
    </w:p>
    <w:p w14:paraId="78BDCD1E" w14:textId="77777777" w:rsidR="00000000" w:rsidRDefault="00026F1C">
      <w:pPr>
        <w:pStyle w:val="a0"/>
        <w:rPr>
          <w:rtl/>
        </w:rPr>
      </w:pPr>
    </w:p>
    <w:p w14:paraId="2472EB11" w14:textId="77777777" w:rsidR="00000000" w:rsidRDefault="00026F1C">
      <w:pPr>
        <w:pStyle w:val="a0"/>
        <w:rPr>
          <w:rFonts w:hint="cs"/>
          <w:rtl/>
        </w:rPr>
      </w:pPr>
      <w:r>
        <w:rPr>
          <w:rFonts w:hint="cs"/>
          <w:rtl/>
        </w:rPr>
        <w:t xml:space="preserve">אלא אם כן השרה תבקש ממנו להשיב. </w:t>
      </w:r>
    </w:p>
    <w:p w14:paraId="67B0A5B1" w14:textId="77777777" w:rsidR="00000000" w:rsidRDefault="00026F1C">
      <w:pPr>
        <w:pStyle w:val="a0"/>
        <w:ind w:firstLine="0"/>
        <w:rPr>
          <w:rFonts w:hint="cs"/>
          <w:rtl/>
        </w:rPr>
      </w:pPr>
    </w:p>
    <w:p w14:paraId="7ED1722E" w14:textId="77777777" w:rsidR="00000000" w:rsidRDefault="00026F1C">
      <w:pPr>
        <w:pStyle w:val="-"/>
        <w:rPr>
          <w:rtl/>
        </w:rPr>
      </w:pPr>
      <w:bookmarkStart w:id="21" w:name="FS000000526T10_12_2003_11_57_35C"/>
      <w:bookmarkEnd w:id="21"/>
      <w:r>
        <w:rPr>
          <w:rtl/>
        </w:rPr>
        <w:t>משה גפני (יהדות התורה):</w:t>
      </w:r>
    </w:p>
    <w:p w14:paraId="44164AB8" w14:textId="77777777" w:rsidR="00000000" w:rsidRDefault="00026F1C">
      <w:pPr>
        <w:pStyle w:val="a0"/>
        <w:rPr>
          <w:rtl/>
        </w:rPr>
      </w:pPr>
    </w:p>
    <w:p w14:paraId="263D4000" w14:textId="77777777" w:rsidR="00000000" w:rsidRDefault="00026F1C">
      <w:pPr>
        <w:pStyle w:val="a0"/>
        <w:rPr>
          <w:rFonts w:hint="cs"/>
          <w:rtl/>
        </w:rPr>
      </w:pPr>
      <w:r>
        <w:rPr>
          <w:rFonts w:hint="cs"/>
          <w:rtl/>
        </w:rPr>
        <w:t xml:space="preserve">לגבי תוכנית הליבה, קרה דבר אחד: בניגוד לכל בית-ספר במדינת ישראל </w:t>
      </w:r>
      <w:r>
        <w:rPr>
          <w:rtl/>
        </w:rPr>
        <w:t>–</w:t>
      </w:r>
      <w:r>
        <w:rPr>
          <w:rFonts w:hint="cs"/>
          <w:rtl/>
        </w:rPr>
        <w:t xml:space="preserve"> ממלכתי, ממלכתי-דתי </w:t>
      </w:r>
      <w:r>
        <w:rPr>
          <w:rtl/>
        </w:rPr>
        <w:t>–</w:t>
      </w:r>
      <w:r>
        <w:rPr>
          <w:rFonts w:hint="cs"/>
          <w:rtl/>
        </w:rPr>
        <w:t xml:space="preserve">  החינוך החרדי הרי הוא חשוד; אז היו חייבים לחתום על תצהיר. בעקבות דיון עם ראשי המ</w:t>
      </w:r>
      <w:r>
        <w:rPr>
          <w:rFonts w:hint="cs"/>
          <w:rtl/>
        </w:rPr>
        <w:t xml:space="preserve">גזר החרדי זה בוטל. זה הדבר היחיד. מזה עושים עסק, על זה יושב-ראש ועדת החינוך של הכנסת כבר שולח הודעות לעיתונות. אני לא מתכוון לעבור על השערורייה הזאת לסדר-היום. </w:t>
      </w:r>
    </w:p>
    <w:p w14:paraId="16CCFA99" w14:textId="77777777" w:rsidR="00000000" w:rsidRDefault="00026F1C">
      <w:pPr>
        <w:pStyle w:val="a0"/>
        <w:ind w:firstLine="0"/>
        <w:rPr>
          <w:rFonts w:hint="cs"/>
          <w:rtl/>
        </w:rPr>
      </w:pPr>
    </w:p>
    <w:p w14:paraId="50B674B5" w14:textId="77777777" w:rsidR="00000000" w:rsidRDefault="00026F1C">
      <w:pPr>
        <w:pStyle w:val="af1"/>
        <w:rPr>
          <w:rtl/>
        </w:rPr>
      </w:pPr>
      <w:r>
        <w:rPr>
          <w:rFonts w:hint="eastAsia"/>
          <w:rtl/>
        </w:rPr>
        <w:t>היו</w:t>
      </w:r>
      <w:r>
        <w:rPr>
          <w:rtl/>
        </w:rPr>
        <w:t>"ר ראובן ריבלין:</w:t>
      </w:r>
    </w:p>
    <w:p w14:paraId="02A81548" w14:textId="77777777" w:rsidR="00000000" w:rsidRDefault="00026F1C">
      <w:pPr>
        <w:pStyle w:val="a0"/>
        <w:rPr>
          <w:rFonts w:hint="cs"/>
          <w:rtl/>
        </w:rPr>
      </w:pPr>
    </w:p>
    <w:p w14:paraId="05451040" w14:textId="77777777" w:rsidR="00000000" w:rsidRDefault="00026F1C">
      <w:pPr>
        <w:pStyle w:val="a0"/>
        <w:rPr>
          <w:rFonts w:hint="cs"/>
          <w:rtl/>
        </w:rPr>
      </w:pPr>
      <w:r>
        <w:rPr>
          <w:rFonts w:hint="cs"/>
          <w:rtl/>
        </w:rPr>
        <w:t xml:space="preserve">חבר הכנסת גפני - - </w:t>
      </w:r>
    </w:p>
    <w:p w14:paraId="458D175B" w14:textId="77777777" w:rsidR="00000000" w:rsidRDefault="00026F1C">
      <w:pPr>
        <w:pStyle w:val="a0"/>
        <w:ind w:firstLine="0"/>
        <w:rPr>
          <w:rFonts w:hint="cs"/>
          <w:rtl/>
        </w:rPr>
      </w:pPr>
    </w:p>
    <w:p w14:paraId="50C5E00E" w14:textId="77777777" w:rsidR="00000000" w:rsidRDefault="00026F1C">
      <w:pPr>
        <w:pStyle w:val="-"/>
        <w:rPr>
          <w:rtl/>
        </w:rPr>
      </w:pPr>
      <w:bookmarkStart w:id="22" w:name="FS000000526T10_12_2003_11_59_10C"/>
      <w:bookmarkEnd w:id="22"/>
      <w:r>
        <w:rPr>
          <w:rFonts w:hint="eastAsia"/>
          <w:rtl/>
        </w:rPr>
        <w:t>משה</w:t>
      </w:r>
      <w:r>
        <w:rPr>
          <w:rtl/>
        </w:rPr>
        <w:t xml:space="preserve"> גפני (יהדות התורה):</w:t>
      </w:r>
    </w:p>
    <w:p w14:paraId="52315A1E" w14:textId="77777777" w:rsidR="00000000" w:rsidRDefault="00026F1C">
      <w:pPr>
        <w:pStyle w:val="a0"/>
        <w:rPr>
          <w:rFonts w:hint="cs"/>
          <w:rtl/>
        </w:rPr>
      </w:pPr>
    </w:p>
    <w:p w14:paraId="4A5B135B" w14:textId="77777777" w:rsidR="00000000" w:rsidRDefault="00026F1C">
      <w:pPr>
        <w:pStyle w:val="a0"/>
        <w:rPr>
          <w:rFonts w:hint="cs"/>
          <w:rtl/>
        </w:rPr>
      </w:pPr>
      <w:r>
        <w:rPr>
          <w:rFonts w:hint="cs"/>
          <w:rtl/>
        </w:rPr>
        <w:t>החינוך החרדי הוא החינוך הטו</w:t>
      </w:r>
      <w:r>
        <w:rPr>
          <w:rFonts w:hint="cs"/>
          <w:rtl/>
        </w:rPr>
        <w:t xml:space="preserve">ב ביותר. אף אחד לא יכתיב לנו מה לעשות. </w:t>
      </w:r>
    </w:p>
    <w:p w14:paraId="23025776" w14:textId="77777777" w:rsidR="00000000" w:rsidRDefault="00026F1C">
      <w:pPr>
        <w:pStyle w:val="a0"/>
        <w:ind w:firstLine="0"/>
        <w:rPr>
          <w:rFonts w:hint="cs"/>
          <w:rtl/>
        </w:rPr>
      </w:pPr>
    </w:p>
    <w:p w14:paraId="2BE215B2" w14:textId="77777777" w:rsidR="00000000" w:rsidRDefault="00026F1C">
      <w:pPr>
        <w:pStyle w:val="af1"/>
        <w:rPr>
          <w:rtl/>
        </w:rPr>
      </w:pPr>
      <w:r>
        <w:rPr>
          <w:rtl/>
        </w:rPr>
        <w:t>היו"ר ראובן ריבלין:</w:t>
      </w:r>
    </w:p>
    <w:p w14:paraId="1B67209D" w14:textId="77777777" w:rsidR="00000000" w:rsidRDefault="00026F1C">
      <w:pPr>
        <w:pStyle w:val="a0"/>
        <w:rPr>
          <w:rtl/>
        </w:rPr>
      </w:pPr>
    </w:p>
    <w:p w14:paraId="5E5ADD6E" w14:textId="77777777" w:rsidR="00000000" w:rsidRDefault="00026F1C">
      <w:pPr>
        <w:pStyle w:val="a0"/>
        <w:rPr>
          <w:rFonts w:hint="cs"/>
          <w:rtl/>
        </w:rPr>
      </w:pPr>
      <w:r>
        <w:rPr>
          <w:rFonts w:hint="cs"/>
          <w:rtl/>
        </w:rPr>
        <w:t>- - זאת לא הצעה לסדר-יום. זו רק שאלה. אתה שואל "האומנם". השאלה היא "האומנם". בבקשה. כבוד השרה תשיב על שלוש השאלות במידת האפשר.</w:t>
      </w:r>
    </w:p>
    <w:p w14:paraId="5EEDC037" w14:textId="77777777" w:rsidR="00000000" w:rsidRDefault="00026F1C">
      <w:pPr>
        <w:pStyle w:val="a0"/>
        <w:ind w:firstLine="0"/>
        <w:rPr>
          <w:rFonts w:hint="cs"/>
          <w:rtl/>
        </w:rPr>
      </w:pPr>
    </w:p>
    <w:p w14:paraId="61F3F677" w14:textId="77777777" w:rsidR="00000000" w:rsidRDefault="00026F1C">
      <w:pPr>
        <w:pStyle w:val="a"/>
        <w:rPr>
          <w:rtl/>
        </w:rPr>
      </w:pPr>
      <w:bookmarkStart w:id="23" w:name="FS000000470T10_12_2003_11_59_43"/>
      <w:bookmarkStart w:id="24" w:name="_Toc70328295"/>
      <w:bookmarkEnd w:id="23"/>
      <w:r>
        <w:rPr>
          <w:rFonts w:hint="eastAsia"/>
          <w:rtl/>
        </w:rPr>
        <w:t>שרת</w:t>
      </w:r>
      <w:r>
        <w:rPr>
          <w:rtl/>
        </w:rPr>
        <w:t xml:space="preserve"> החינוך, התרבות והספורט לימור לבנת:</w:t>
      </w:r>
      <w:bookmarkEnd w:id="24"/>
    </w:p>
    <w:p w14:paraId="67431011" w14:textId="77777777" w:rsidR="00000000" w:rsidRDefault="00026F1C">
      <w:pPr>
        <w:pStyle w:val="a0"/>
        <w:rPr>
          <w:rFonts w:hint="cs"/>
          <w:rtl/>
        </w:rPr>
      </w:pPr>
    </w:p>
    <w:p w14:paraId="12CC380A" w14:textId="77777777" w:rsidR="00000000" w:rsidRDefault="00026F1C">
      <w:pPr>
        <w:pStyle w:val="a0"/>
        <w:rPr>
          <w:rFonts w:hint="cs"/>
          <w:rtl/>
        </w:rPr>
      </w:pPr>
      <w:r>
        <w:rPr>
          <w:rFonts w:hint="cs"/>
          <w:rtl/>
        </w:rPr>
        <w:t>אדוני היושב-ראש, ברשותך אש</w:t>
      </w:r>
      <w:r>
        <w:rPr>
          <w:rFonts w:hint="cs"/>
          <w:rtl/>
        </w:rPr>
        <w:t>יב לחבר הכנסת דהאמשה, ומייד אתייחס לעניין הזה. בעניין בינוי הכיתות אני יודעת את התשובה, ומכיוון שאני יודעת את התשובה, אני גם אענה, אף שזה לא נושא השאילתא. אז רק בקצרה: אכן יש סיכום בין משרד האוצר למשרד החינוך על בניית 400 כיתות במגזר הלא-יהודי בשנת 2004, ו</w:t>
      </w:r>
      <w:r>
        <w:rPr>
          <w:rFonts w:hint="cs"/>
          <w:rtl/>
        </w:rPr>
        <w:t xml:space="preserve">זאת נוסף על עוד 200 כיתות במגזר היהודי. זה סיכום חדש, אני  לא יודעת אם חבר הכנסת דהאמשה יודע על כך. מדובר בסיכום חדש מהשבוע שעבר או מלפני שבועיים בערך. לכן העניין הזה בהחלט יבוא על פתרונו, אם כי בהיקפים קטנים ממה שצריך. </w:t>
      </w:r>
    </w:p>
    <w:p w14:paraId="3F8EA5A2" w14:textId="77777777" w:rsidR="00000000" w:rsidRDefault="00026F1C">
      <w:pPr>
        <w:pStyle w:val="a0"/>
        <w:ind w:firstLine="0"/>
        <w:rPr>
          <w:rFonts w:hint="cs"/>
          <w:rtl/>
        </w:rPr>
      </w:pPr>
    </w:p>
    <w:p w14:paraId="5E751510" w14:textId="77777777" w:rsidR="00000000" w:rsidRDefault="00026F1C">
      <w:pPr>
        <w:pStyle w:val="a0"/>
        <w:rPr>
          <w:rFonts w:hint="cs"/>
          <w:rtl/>
        </w:rPr>
      </w:pPr>
      <w:r>
        <w:rPr>
          <w:rFonts w:hint="cs"/>
          <w:rtl/>
        </w:rPr>
        <w:t xml:space="preserve">עכשיו אני מבקשת להתייחס להערות של </w:t>
      </w:r>
      <w:r>
        <w:rPr>
          <w:rFonts w:hint="cs"/>
          <w:rtl/>
        </w:rPr>
        <w:t xml:space="preserve">חבר הכנסת מצנע ושל חבר הכנסת גפני. ראשית לחבר הכנסת מצנע: לא כיוונתי בדברי לשאילתא שלך. אדרבה, אני מודה לך על השאילתא שהגשת. אמרתי לך את זה גם קודם. היא בהחלט נתנה לי הזדמנות להשיב במליאת הכנסת ולהרחיב ולהסביר את הדברים כהווייתם, ולא על-פי שמועות, השמצות, </w:t>
      </w:r>
      <w:r>
        <w:rPr>
          <w:rFonts w:hint="cs"/>
          <w:rtl/>
        </w:rPr>
        <w:t xml:space="preserve">הכפשות, שהתפרסמו בעיתונים ושלצערי יושב-ראש ועדת החינוך של הכנסת נתן להן יד ועוד ניסה להעצים אותן באופן בלתי אחראי, בלתי רציני, וגם </w:t>
      </w:r>
      <w:r>
        <w:rPr>
          <w:rtl/>
        </w:rPr>
        <w:t>–</w:t>
      </w:r>
      <w:r>
        <w:rPr>
          <w:rFonts w:hint="cs"/>
          <w:rtl/>
        </w:rPr>
        <w:t xml:space="preserve"> אני מרשה לעצמי לומר </w:t>
      </w:r>
      <w:r>
        <w:rPr>
          <w:rtl/>
        </w:rPr>
        <w:t>–</w:t>
      </w:r>
      <w:r>
        <w:rPr>
          <w:rFonts w:hint="cs"/>
          <w:rtl/>
        </w:rPr>
        <w:t xml:space="preserve"> שקרי.</w:t>
      </w:r>
    </w:p>
    <w:p w14:paraId="4CB5DF27" w14:textId="77777777" w:rsidR="00000000" w:rsidRDefault="00026F1C">
      <w:pPr>
        <w:pStyle w:val="a0"/>
        <w:ind w:firstLine="0"/>
        <w:rPr>
          <w:rFonts w:hint="cs"/>
          <w:rtl/>
        </w:rPr>
      </w:pPr>
    </w:p>
    <w:p w14:paraId="783EBAEC" w14:textId="77777777" w:rsidR="00000000" w:rsidRDefault="00026F1C">
      <w:pPr>
        <w:pStyle w:val="a0"/>
        <w:ind w:firstLine="0"/>
        <w:rPr>
          <w:rFonts w:hint="cs"/>
          <w:rtl/>
        </w:rPr>
      </w:pPr>
      <w:r>
        <w:rPr>
          <w:rFonts w:hint="cs"/>
          <w:rtl/>
        </w:rPr>
        <w:tab/>
        <w:t xml:space="preserve">אני רוצה לומר כאן, אדוני היושב-ראש, אכן צדק חבר הכנסת גפני. </w:t>
      </w:r>
    </w:p>
    <w:p w14:paraId="1995F52F" w14:textId="77777777" w:rsidR="00000000" w:rsidRDefault="00026F1C">
      <w:pPr>
        <w:pStyle w:val="a0"/>
        <w:ind w:firstLine="0"/>
        <w:rPr>
          <w:rFonts w:hint="cs"/>
          <w:rtl/>
        </w:rPr>
      </w:pPr>
    </w:p>
    <w:p w14:paraId="28EBD2E2" w14:textId="77777777" w:rsidR="00000000" w:rsidRDefault="00026F1C">
      <w:pPr>
        <w:pStyle w:val="af1"/>
        <w:rPr>
          <w:rtl/>
        </w:rPr>
      </w:pPr>
      <w:r>
        <w:rPr>
          <w:rtl/>
        </w:rPr>
        <w:t>היו"ר ראובן ריבלין:</w:t>
      </w:r>
    </w:p>
    <w:p w14:paraId="7A05F486" w14:textId="77777777" w:rsidR="00000000" w:rsidRDefault="00026F1C">
      <w:pPr>
        <w:pStyle w:val="a0"/>
        <w:rPr>
          <w:rtl/>
        </w:rPr>
      </w:pPr>
    </w:p>
    <w:p w14:paraId="5182C35F" w14:textId="77777777" w:rsidR="00000000" w:rsidRDefault="00026F1C">
      <w:pPr>
        <w:pStyle w:val="a0"/>
        <w:rPr>
          <w:rFonts w:hint="cs"/>
          <w:rtl/>
        </w:rPr>
      </w:pPr>
      <w:r>
        <w:rPr>
          <w:rFonts w:hint="cs"/>
          <w:rtl/>
        </w:rPr>
        <w:t>אולי גברתי</w:t>
      </w:r>
      <w:r>
        <w:rPr>
          <w:rFonts w:hint="cs"/>
          <w:rtl/>
        </w:rPr>
        <w:t xml:space="preserve"> תעלה אל הדוכן ותענה? היא עולה אל הדוכן. תכינו את התעלול הבא לסגן השר אדרי. רבותי, אני מבקש מהסדרנים ומהמערכת האלקטרונית והמערכת המקצועית לבדוק את הרמקול הנייד, שכן בכל שבוע יש לנו תקלה נוספת אתו. בבקשה, גברתי, בשובה ונחת. </w:t>
      </w:r>
    </w:p>
    <w:p w14:paraId="208DF5BF" w14:textId="77777777" w:rsidR="00000000" w:rsidRDefault="00026F1C">
      <w:pPr>
        <w:pStyle w:val="a0"/>
        <w:ind w:firstLine="0"/>
        <w:rPr>
          <w:rFonts w:hint="cs"/>
          <w:rtl/>
        </w:rPr>
      </w:pPr>
    </w:p>
    <w:p w14:paraId="011958E3" w14:textId="77777777" w:rsidR="00000000" w:rsidRDefault="00026F1C">
      <w:pPr>
        <w:pStyle w:val="-"/>
        <w:rPr>
          <w:rtl/>
        </w:rPr>
      </w:pPr>
      <w:bookmarkStart w:id="25" w:name="FS000000470T10_12_2003_12_08_21C"/>
      <w:bookmarkEnd w:id="25"/>
      <w:r>
        <w:rPr>
          <w:rFonts w:hint="eastAsia"/>
          <w:rtl/>
        </w:rPr>
        <w:t>שרת</w:t>
      </w:r>
      <w:r>
        <w:rPr>
          <w:rtl/>
        </w:rPr>
        <w:t xml:space="preserve"> החינוך, התרבות והספורט לימו</w:t>
      </w:r>
      <w:r>
        <w:rPr>
          <w:rtl/>
        </w:rPr>
        <w:t>ר לבנת:</w:t>
      </w:r>
    </w:p>
    <w:p w14:paraId="4473AE4B" w14:textId="77777777" w:rsidR="00000000" w:rsidRDefault="00026F1C">
      <w:pPr>
        <w:pStyle w:val="a0"/>
        <w:rPr>
          <w:rFonts w:hint="cs"/>
          <w:rtl/>
        </w:rPr>
      </w:pPr>
    </w:p>
    <w:p w14:paraId="24F24512" w14:textId="77777777" w:rsidR="00000000" w:rsidRDefault="00026F1C">
      <w:pPr>
        <w:pStyle w:val="a0"/>
        <w:rPr>
          <w:rFonts w:hint="cs"/>
          <w:rtl/>
        </w:rPr>
      </w:pPr>
      <w:r>
        <w:rPr>
          <w:rFonts w:hint="cs"/>
          <w:rtl/>
        </w:rPr>
        <w:t xml:space="preserve">כן, אדוני, בשובה ונחת, שוב אני מודה על ההזדמנות להשיב בנושא הזה. אמרתי, ואני חוזרת ואומרת: משנת הלימודים הנוכחית, תשס"ד, אנחנו מפעילים תוכנית ליבה שלא היתה במדינת ישראל מאז קומה ומאז החובה בחוק שנקבעה בשנת 1953. אני מאוד גאה בכך, אני חושבת שנעשתה </w:t>
      </w:r>
      <w:r>
        <w:rPr>
          <w:rFonts w:hint="cs"/>
          <w:rtl/>
        </w:rPr>
        <w:t xml:space="preserve">בכך פריצת דרך משמעותית. </w:t>
      </w:r>
    </w:p>
    <w:p w14:paraId="7D508FF6" w14:textId="77777777" w:rsidR="00000000" w:rsidRDefault="00026F1C">
      <w:pPr>
        <w:pStyle w:val="a0"/>
        <w:rPr>
          <w:rFonts w:hint="cs"/>
          <w:rtl/>
        </w:rPr>
      </w:pPr>
    </w:p>
    <w:p w14:paraId="16AFDB10" w14:textId="77777777" w:rsidR="00000000" w:rsidRDefault="00026F1C">
      <w:pPr>
        <w:pStyle w:val="a0"/>
        <w:rPr>
          <w:rFonts w:hint="cs"/>
          <w:rtl/>
        </w:rPr>
      </w:pPr>
      <w:r>
        <w:rPr>
          <w:rFonts w:hint="cs"/>
          <w:rtl/>
        </w:rPr>
        <w:t xml:space="preserve">עם זאת, מי שחושב שבאבחת חרב, במכת גרזן, אפשר לעשות פתאום את השינוי הדרוש והנחוץ והחשוב הזה, טועה טעות חמורה, או שהוא מדבר מתוך מניעים שאינם ענייניים. כמובן, גם זה קורה לפעמים. </w:t>
      </w:r>
    </w:p>
    <w:p w14:paraId="7373B0AD" w14:textId="77777777" w:rsidR="00000000" w:rsidRDefault="00026F1C">
      <w:pPr>
        <w:pStyle w:val="a0"/>
        <w:rPr>
          <w:rFonts w:hint="cs"/>
          <w:rtl/>
        </w:rPr>
      </w:pPr>
    </w:p>
    <w:p w14:paraId="384DE212" w14:textId="77777777" w:rsidR="00000000" w:rsidRDefault="00026F1C">
      <w:pPr>
        <w:pStyle w:val="a0"/>
        <w:rPr>
          <w:rFonts w:hint="cs"/>
          <w:rtl/>
        </w:rPr>
      </w:pPr>
      <w:r>
        <w:rPr>
          <w:rFonts w:hint="cs"/>
          <w:rtl/>
        </w:rPr>
        <w:t xml:space="preserve">אני קובעת כאן, שהדברים שאמר יושב-ראש ועדת החינוך של </w:t>
      </w:r>
      <w:r>
        <w:rPr>
          <w:rFonts w:hint="cs"/>
          <w:rtl/>
        </w:rPr>
        <w:t xml:space="preserve">הכנסת הם חסרי כל שחר וחסרי כל בסיס. לכן שמחתי על ההזדמנות שניתנה לי כאן להשיב על שאילתא של חבר הכנסת מצנע. </w:t>
      </w:r>
    </w:p>
    <w:p w14:paraId="1EE6A4E2" w14:textId="77777777" w:rsidR="00000000" w:rsidRDefault="00026F1C">
      <w:pPr>
        <w:pStyle w:val="a0"/>
        <w:rPr>
          <w:rFonts w:hint="cs"/>
          <w:rtl/>
        </w:rPr>
      </w:pPr>
    </w:p>
    <w:p w14:paraId="11502B80" w14:textId="77777777" w:rsidR="00000000" w:rsidRDefault="00026F1C">
      <w:pPr>
        <w:pStyle w:val="a0"/>
        <w:rPr>
          <w:rFonts w:hint="cs"/>
          <w:rtl/>
        </w:rPr>
      </w:pPr>
      <w:r>
        <w:rPr>
          <w:rFonts w:hint="cs"/>
          <w:rtl/>
        </w:rPr>
        <w:t>אכן, בתחילה חשבנו לחייב את בתי-הספר לחתום על הצהרה. אך מכיוון ששום מגזר אחר לא חותם על הצהרה, נפקח על זה באופן אחר. אנחנו נפקח. אנחנו מחויבים, לא ר</w:t>
      </w:r>
      <w:r>
        <w:rPr>
          <w:rFonts w:hint="cs"/>
          <w:rtl/>
        </w:rPr>
        <w:t>ק מהבחינה הערכית אלא גם מהבחינה המשפטית, גם, כמובן מתוך ההתחייבות שלנו, אנחנו חייבים לתקצב את בתי-הספר בהמשך על-פי המידה שבה הם מקיימים את תוכנית הליבה.</w:t>
      </w:r>
    </w:p>
    <w:p w14:paraId="4BA18638" w14:textId="77777777" w:rsidR="00000000" w:rsidRDefault="00026F1C">
      <w:pPr>
        <w:pStyle w:val="a0"/>
        <w:ind w:firstLine="0"/>
        <w:rPr>
          <w:rFonts w:hint="cs"/>
          <w:rtl/>
        </w:rPr>
      </w:pPr>
    </w:p>
    <w:p w14:paraId="0EA6FF71" w14:textId="77777777" w:rsidR="00000000" w:rsidRDefault="00026F1C">
      <w:pPr>
        <w:pStyle w:val="a0"/>
        <w:rPr>
          <w:rFonts w:hint="cs"/>
          <w:rtl/>
        </w:rPr>
      </w:pPr>
      <w:r>
        <w:rPr>
          <w:rFonts w:hint="cs"/>
          <w:rtl/>
        </w:rPr>
        <w:t>משפט אחרון, אדוני היושב-ראש, ברשותך: בעיתונות החרדית, במקומות מסוימים, תקפו אותי ואמרו: לא נקיים את גז</w:t>
      </w:r>
      <w:r>
        <w:rPr>
          <w:rFonts w:hint="cs"/>
          <w:rtl/>
        </w:rPr>
        <w:t xml:space="preserve">ירות השמד של לבנת. יש גם כאלה שתקפו כך, אף שהגענו להחלטות הללו וליישום הזה בהידברות עם המגזר החרדי </w:t>
      </w:r>
      <w:r>
        <w:rPr>
          <w:rtl/>
        </w:rPr>
        <w:t>–</w:t>
      </w:r>
      <w:r>
        <w:rPr>
          <w:rFonts w:hint="cs"/>
          <w:rtl/>
        </w:rPr>
        <w:t xml:space="preserve"> כי אני חושבת שנכון לנסות להגיע להידברות ולא צריך ללכת להתנגשות בכוח, ודאי שלא מתוך שנאה. אם זה מה שכותבים עלי במגזר החרדי, ואני מצטערת על זה, אני באמת מציר</w:t>
      </w:r>
      <w:r>
        <w:rPr>
          <w:rFonts w:hint="cs"/>
          <w:rtl/>
        </w:rPr>
        <w:t xml:space="preserve">ה על כך, ואם מצד שמאל תוקפים - - - </w:t>
      </w:r>
    </w:p>
    <w:p w14:paraId="37A25783" w14:textId="77777777" w:rsidR="00000000" w:rsidRDefault="00026F1C">
      <w:pPr>
        <w:pStyle w:val="a0"/>
        <w:ind w:firstLine="0"/>
        <w:rPr>
          <w:rFonts w:hint="cs"/>
          <w:rtl/>
        </w:rPr>
      </w:pPr>
    </w:p>
    <w:p w14:paraId="6A03FEAD" w14:textId="77777777" w:rsidR="00000000" w:rsidRDefault="00026F1C">
      <w:pPr>
        <w:pStyle w:val="af0"/>
        <w:rPr>
          <w:rtl/>
        </w:rPr>
      </w:pPr>
      <w:r>
        <w:rPr>
          <w:rFonts w:hint="eastAsia"/>
          <w:rtl/>
        </w:rPr>
        <w:t>משה</w:t>
      </w:r>
      <w:r>
        <w:rPr>
          <w:rtl/>
        </w:rPr>
        <w:t xml:space="preserve"> גפני (יהדות התורה):</w:t>
      </w:r>
    </w:p>
    <w:p w14:paraId="364E14A1" w14:textId="77777777" w:rsidR="00000000" w:rsidRDefault="00026F1C">
      <w:pPr>
        <w:pStyle w:val="a0"/>
        <w:rPr>
          <w:rFonts w:hint="cs"/>
          <w:rtl/>
        </w:rPr>
      </w:pPr>
    </w:p>
    <w:p w14:paraId="6C7A3FE6" w14:textId="77777777" w:rsidR="00000000" w:rsidRDefault="00026F1C">
      <w:pPr>
        <w:pStyle w:val="a0"/>
        <w:ind w:firstLine="0"/>
        <w:rPr>
          <w:rFonts w:hint="cs"/>
          <w:rtl/>
        </w:rPr>
      </w:pPr>
      <w:r>
        <w:rPr>
          <w:rFonts w:hint="cs"/>
          <w:rtl/>
        </w:rPr>
        <w:tab/>
        <w:t xml:space="preserve">גברתי השרה, לא שמעת את זה מאף אחד מחברי הכנסת. יושב-ראש ועדת החינוך תוקף בלי לדעת כלום. אנחנו מייצגים את המגזר החרדי. </w:t>
      </w:r>
    </w:p>
    <w:p w14:paraId="28F24B79" w14:textId="77777777" w:rsidR="00000000" w:rsidRDefault="00026F1C">
      <w:pPr>
        <w:pStyle w:val="a0"/>
        <w:ind w:firstLine="0"/>
        <w:rPr>
          <w:rFonts w:hint="cs"/>
          <w:rtl/>
        </w:rPr>
      </w:pPr>
    </w:p>
    <w:p w14:paraId="7246309A" w14:textId="77777777" w:rsidR="00000000" w:rsidRDefault="00026F1C">
      <w:pPr>
        <w:pStyle w:val="-"/>
        <w:rPr>
          <w:rtl/>
        </w:rPr>
      </w:pPr>
      <w:bookmarkStart w:id="26" w:name="FS000000470T10_12_2003_12_12_29C"/>
      <w:bookmarkEnd w:id="26"/>
      <w:r>
        <w:rPr>
          <w:rFonts w:hint="eastAsia"/>
          <w:rtl/>
        </w:rPr>
        <w:t>שרת</w:t>
      </w:r>
      <w:r>
        <w:rPr>
          <w:rtl/>
        </w:rPr>
        <w:t xml:space="preserve"> החינוך, התרבות והספורט לימור לבנת:</w:t>
      </w:r>
    </w:p>
    <w:p w14:paraId="09C38760" w14:textId="77777777" w:rsidR="00000000" w:rsidRDefault="00026F1C">
      <w:pPr>
        <w:pStyle w:val="a0"/>
        <w:rPr>
          <w:rFonts w:hint="cs"/>
          <w:rtl/>
        </w:rPr>
      </w:pPr>
    </w:p>
    <w:p w14:paraId="2D2D1211" w14:textId="77777777" w:rsidR="00000000" w:rsidRDefault="00026F1C">
      <w:pPr>
        <w:pStyle w:val="a0"/>
        <w:rPr>
          <w:rFonts w:hint="cs"/>
          <w:rtl/>
        </w:rPr>
      </w:pPr>
      <w:r>
        <w:rPr>
          <w:rFonts w:hint="cs"/>
          <w:rtl/>
        </w:rPr>
        <w:t xml:space="preserve">חבר הכנסת גפני, בהחלט, אדרבה. תן </w:t>
      </w:r>
      <w:r>
        <w:rPr>
          <w:rFonts w:hint="cs"/>
          <w:rtl/>
        </w:rPr>
        <w:t xml:space="preserve">לי לסיים. </w:t>
      </w:r>
    </w:p>
    <w:p w14:paraId="351AE5C0" w14:textId="77777777" w:rsidR="00000000" w:rsidRDefault="00026F1C">
      <w:pPr>
        <w:pStyle w:val="a0"/>
        <w:ind w:firstLine="0"/>
        <w:rPr>
          <w:rFonts w:hint="cs"/>
          <w:rtl/>
        </w:rPr>
      </w:pPr>
    </w:p>
    <w:p w14:paraId="63ECCCD7" w14:textId="77777777" w:rsidR="00000000" w:rsidRDefault="00026F1C">
      <w:pPr>
        <w:pStyle w:val="af0"/>
        <w:rPr>
          <w:rtl/>
        </w:rPr>
      </w:pPr>
      <w:r>
        <w:rPr>
          <w:rFonts w:hint="eastAsia"/>
          <w:rtl/>
        </w:rPr>
        <w:t>משה</w:t>
      </w:r>
      <w:r>
        <w:rPr>
          <w:rtl/>
        </w:rPr>
        <w:t xml:space="preserve"> גפני (יהדות התורה):</w:t>
      </w:r>
    </w:p>
    <w:p w14:paraId="0E7B48FF" w14:textId="77777777" w:rsidR="00000000" w:rsidRDefault="00026F1C">
      <w:pPr>
        <w:pStyle w:val="a0"/>
        <w:rPr>
          <w:rFonts w:hint="cs"/>
          <w:rtl/>
        </w:rPr>
      </w:pPr>
    </w:p>
    <w:p w14:paraId="2AAC1FE7" w14:textId="77777777" w:rsidR="00000000" w:rsidRDefault="00026F1C">
      <w:pPr>
        <w:pStyle w:val="a0"/>
        <w:rPr>
          <w:rFonts w:hint="cs"/>
          <w:rtl/>
        </w:rPr>
      </w:pPr>
      <w:r>
        <w:rPr>
          <w:rFonts w:hint="cs"/>
          <w:rtl/>
        </w:rPr>
        <w:t xml:space="preserve">אמרת קודם שגפני צודק, ולא הרחבת. </w:t>
      </w:r>
    </w:p>
    <w:p w14:paraId="28509C6A" w14:textId="77777777" w:rsidR="00000000" w:rsidRDefault="00026F1C">
      <w:pPr>
        <w:pStyle w:val="a0"/>
        <w:ind w:firstLine="0"/>
        <w:rPr>
          <w:rFonts w:hint="cs"/>
          <w:rtl/>
        </w:rPr>
      </w:pPr>
    </w:p>
    <w:p w14:paraId="378D4A87" w14:textId="77777777" w:rsidR="00000000" w:rsidRDefault="00026F1C">
      <w:pPr>
        <w:pStyle w:val="af1"/>
        <w:rPr>
          <w:rtl/>
        </w:rPr>
      </w:pPr>
      <w:r>
        <w:rPr>
          <w:rtl/>
        </w:rPr>
        <w:t>היו"ר ראובן ריבלין:</w:t>
      </w:r>
    </w:p>
    <w:p w14:paraId="4270E37A" w14:textId="77777777" w:rsidR="00000000" w:rsidRDefault="00026F1C">
      <w:pPr>
        <w:pStyle w:val="a0"/>
        <w:rPr>
          <w:rtl/>
        </w:rPr>
      </w:pPr>
    </w:p>
    <w:p w14:paraId="7FD38F44" w14:textId="77777777" w:rsidR="00000000" w:rsidRDefault="00026F1C">
      <w:pPr>
        <w:pStyle w:val="a0"/>
        <w:rPr>
          <w:rFonts w:hint="cs"/>
          <w:rtl/>
        </w:rPr>
      </w:pPr>
      <w:r>
        <w:rPr>
          <w:rFonts w:hint="cs"/>
          <w:rtl/>
        </w:rPr>
        <w:t xml:space="preserve">חבר הכנסת גפני, שמענו מה אמרת. </w:t>
      </w:r>
    </w:p>
    <w:p w14:paraId="722C1CA2" w14:textId="77777777" w:rsidR="00000000" w:rsidRDefault="00026F1C">
      <w:pPr>
        <w:pStyle w:val="af0"/>
        <w:rPr>
          <w:rtl/>
        </w:rPr>
      </w:pPr>
    </w:p>
    <w:p w14:paraId="215379A6" w14:textId="77777777" w:rsidR="00000000" w:rsidRDefault="00026F1C">
      <w:pPr>
        <w:pStyle w:val="af0"/>
        <w:rPr>
          <w:rtl/>
        </w:rPr>
      </w:pPr>
      <w:r>
        <w:rPr>
          <w:rFonts w:hint="eastAsia"/>
          <w:rtl/>
        </w:rPr>
        <w:t>אברהם</w:t>
      </w:r>
      <w:r>
        <w:rPr>
          <w:rtl/>
        </w:rPr>
        <w:t xml:space="preserve"> רביץ (יהדות התורה):</w:t>
      </w:r>
    </w:p>
    <w:p w14:paraId="1A6EA674" w14:textId="77777777" w:rsidR="00000000" w:rsidRDefault="00026F1C">
      <w:pPr>
        <w:pStyle w:val="a0"/>
        <w:rPr>
          <w:rFonts w:hint="cs"/>
          <w:rtl/>
        </w:rPr>
      </w:pPr>
    </w:p>
    <w:p w14:paraId="21F47F1E" w14:textId="77777777" w:rsidR="00000000" w:rsidRDefault="00026F1C">
      <w:pPr>
        <w:pStyle w:val="a0"/>
        <w:ind w:firstLine="720"/>
        <w:rPr>
          <w:rFonts w:hint="cs"/>
          <w:rtl/>
        </w:rPr>
      </w:pPr>
      <w:r>
        <w:rPr>
          <w:rFonts w:hint="cs"/>
          <w:rtl/>
        </w:rPr>
        <w:t xml:space="preserve">הכתבן הזה ננזף. </w:t>
      </w:r>
    </w:p>
    <w:p w14:paraId="3BBD669C" w14:textId="77777777" w:rsidR="00000000" w:rsidRDefault="00026F1C">
      <w:pPr>
        <w:pStyle w:val="a0"/>
        <w:ind w:firstLine="0"/>
        <w:rPr>
          <w:rtl/>
        </w:rPr>
      </w:pPr>
    </w:p>
    <w:p w14:paraId="6C1637CD" w14:textId="77777777" w:rsidR="00000000" w:rsidRDefault="00026F1C">
      <w:pPr>
        <w:pStyle w:val="-"/>
        <w:rPr>
          <w:rtl/>
        </w:rPr>
      </w:pPr>
      <w:bookmarkStart w:id="27" w:name="FS000000470T10_12_2003_12_15_14C"/>
      <w:bookmarkEnd w:id="27"/>
      <w:r>
        <w:rPr>
          <w:rtl/>
        </w:rPr>
        <w:t>שרת החינוך, התרבות והספורט לימור לבנת:</w:t>
      </w:r>
    </w:p>
    <w:p w14:paraId="2B67981A" w14:textId="77777777" w:rsidR="00000000" w:rsidRDefault="00026F1C">
      <w:pPr>
        <w:pStyle w:val="a0"/>
        <w:rPr>
          <w:rtl/>
        </w:rPr>
      </w:pPr>
    </w:p>
    <w:p w14:paraId="4042F530" w14:textId="77777777" w:rsidR="00000000" w:rsidRDefault="00026F1C">
      <w:pPr>
        <w:pStyle w:val="a0"/>
        <w:ind w:firstLine="720"/>
        <w:rPr>
          <w:rFonts w:hint="cs"/>
          <w:rtl/>
        </w:rPr>
      </w:pPr>
      <w:r>
        <w:rPr>
          <w:rFonts w:hint="cs"/>
          <w:rtl/>
        </w:rPr>
        <w:t>אני מודה לאדוני. בבקשה: אז הנה, שומעים כאן גם</w:t>
      </w:r>
      <w:r>
        <w:rPr>
          <w:rFonts w:hint="cs"/>
          <w:rtl/>
        </w:rPr>
        <w:t xml:space="preserve"> חברי הכנסת וכל עם ישראל, שראשי המגזר החרדי, שנציגיו יושבים בכנסת, אכן הולכים אתנו. רק שזה לא דבר שצריך לעשות לא מתוך שנאה ולא באבחת חרב. זה תהליך, אנחנו בשנת היערכות ומעבר. אני יודעת שיש כאלה שהיו רוצים שנפסיק מייד את כל התקציב לכל בתי-הספר החרדיים. זה לא</w:t>
      </w:r>
      <w:r>
        <w:rPr>
          <w:rFonts w:hint="cs"/>
          <w:rtl/>
        </w:rPr>
        <w:t xml:space="preserve"> יקרה. </w:t>
      </w:r>
    </w:p>
    <w:p w14:paraId="63C500D0" w14:textId="77777777" w:rsidR="00000000" w:rsidRDefault="00026F1C">
      <w:pPr>
        <w:pStyle w:val="a0"/>
        <w:ind w:firstLine="0"/>
        <w:rPr>
          <w:rFonts w:hint="cs"/>
          <w:rtl/>
        </w:rPr>
      </w:pPr>
    </w:p>
    <w:p w14:paraId="17BD0541" w14:textId="77777777" w:rsidR="00000000" w:rsidRDefault="00026F1C">
      <w:pPr>
        <w:pStyle w:val="af0"/>
        <w:rPr>
          <w:rtl/>
        </w:rPr>
      </w:pPr>
      <w:r>
        <w:rPr>
          <w:rFonts w:hint="eastAsia"/>
          <w:rtl/>
        </w:rPr>
        <w:t>משה</w:t>
      </w:r>
      <w:r>
        <w:rPr>
          <w:rtl/>
        </w:rPr>
        <w:t xml:space="preserve"> גפני (יהדות התורה):</w:t>
      </w:r>
    </w:p>
    <w:p w14:paraId="497F5259" w14:textId="77777777" w:rsidR="00000000" w:rsidRDefault="00026F1C">
      <w:pPr>
        <w:pStyle w:val="a0"/>
        <w:rPr>
          <w:rFonts w:hint="cs"/>
          <w:rtl/>
        </w:rPr>
      </w:pPr>
    </w:p>
    <w:p w14:paraId="348701F7" w14:textId="77777777" w:rsidR="00000000" w:rsidRDefault="00026F1C">
      <w:pPr>
        <w:pStyle w:val="a0"/>
        <w:ind w:firstLine="720"/>
        <w:rPr>
          <w:rFonts w:hint="cs"/>
          <w:rtl/>
        </w:rPr>
      </w:pPr>
      <w:r>
        <w:rPr>
          <w:rFonts w:hint="cs"/>
          <w:rtl/>
        </w:rPr>
        <w:t>בלי קשר לליבה, בלי קשר לליבה.</w:t>
      </w:r>
    </w:p>
    <w:p w14:paraId="3A632E35" w14:textId="77777777" w:rsidR="00000000" w:rsidRDefault="00026F1C">
      <w:pPr>
        <w:pStyle w:val="a0"/>
        <w:ind w:firstLine="720"/>
        <w:rPr>
          <w:rFonts w:hint="cs"/>
          <w:rtl/>
        </w:rPr>
      </w:pPr>
    </w:p>
    <w:p w14:paraId="09F07A0E" w14:textId="77777777" w:rsidR="00000000" w:rsidRDefault="00026F1C">
      <w:pPr>
        <w:pStyle w:val="-"/>
        <w:rPr>
          <w:rtl/>
        </w:rPr>
      </w:pPr>
      <w:bookmarkStart w:id="28" w:name="FS000000470T10_12_2003_12_16_25C"/>
      <w:bookmarkEnd w:id="28"/>
      <w:r>
        <w:rPr>
          <w:rtl/>
        </w:rPr>
        <w:t>שרת החינוך, התרבות והספורט לימור לבנת:</w:t>
      </w:r>
    </w:p>
    <w:p w14:paraId="6987138C" w14:textId="77777777" w:rsidR="00000000" w:rsidRDefault="00026F1C">
      <w:pPr>
        <w:pStyle w:val="a0"/>
        <w:rPr>
          <w:rtl/>
        </w:rPr>
      </w:pPr>
    </w:p>
    <w:p w14:paraId="7E05BEFE" w14:textId="77777777" w:rsidR="00000000" w:rsidRDefault="00026F1C">
      <w:pPr>
        <w:pStyle w:val="a0"/>
        <w:rPr>
          <w:rFonts w:hint="cs"/>
          <w:rtl/>
        </w:rPr>
      </w:pPr>
      <w:r>
        <w:rPr>
          <w:rFonts w:hint="cs"/>
          <w:rtl/>
        </w:rPr>
        <w:t>אנחנו ננהג באחריות, אבל גם נעמוד על כך שאכן הנושאים יילמדו. כך אני חושבת שניתן לסכם את הנושא הזה, ובאמת רצוי שכולם יתייחסו באחריות ובכובד ראש. תודה רבה</w:t>
      </w:r>
      <w:r>
        <w:rPr>
          <w:rFonts w:hint="cs"/>
          <w:rtl/>
        </w:rPr>
        <w:t xml:space="preserve">. </w:t>
      </w:r>
    </w:p>
    <w:p w14:paraId="3D7D0E02" w14:textId="77777777" w:rsidR="00000000" w:rsidRDefault="00026F1C">
      <w:pPr>
        <w:pStyle w:val="af1"/>
        <w:rPr>
          <w:rFonts w:hint="cs"/>
          <w:rtl/>
        </w:rPr>
      </w:pPr>
    </w:p>
    <w:p w14:paraId="018F46C3" w14:textId="77777777" w:rsidR="00000000" w:rsidRDefault="00026F1C">
      <w:pPr>
        <w:pStyle w:val="af1"/>
        <w:rPr>
          <w:rtl/>
        </w:rPr>
      </w:pPr>
      <w:r>
        <w:rPr>
          <w:rtl/>
        </w:rPr>
        <w:t>היו"ר ראובן ריבלין:</w:t>
      </w:r>
    </w:p>
    <w:p w14:paraId="709A46C2" w14:textId="77777777" w:rsidR="00000000" w:rsidRDefault="00026F1C">
      <w:pPr>
        <w:pStyle w:val="a0"/>
        <w:rPr>
          <w:rtl/>
        </w:rPr>
      </w:pPr>
    </w:p>
    <w:p w14:paraId="699968DA" w14:textId="77777777" w:rsidR="00000000" w:rsidRDefault="00026F1C">
      <w:pPr>
        <w:pStyle w:val="a0"/>
        <w:rPr>
          <w:rFonts w:hint="cs"/>
          <w:rtl/>
        </w:rPr>
      </w:pPr>
      <w:r>
        <w:rPr>
          <w:rFonts w:hint="cs"/>
          <w:rtl/>
        </w:rPr>
        <w:t xml:space="preserve">תודה. </w:t>
      </w:r>
    </w:p>
    <w:p w14:paraId="3D58599F" w14:textId="77777777" w:rsidR="00000000" w:rsidRDefault="00026F1C">
      <w:pPr>
        <w:pStyle w:val="af0"/>
        <w:rPr>
          <w:rFonts w:hint="cs"/>
          <w:rtl/>
        </w:rPr>
      </w:pPr>
    </w:p>
    <w:p w14:paraId="01730E38" w14:textId="77777777" w:rsidR="00000000" w:rsidRDefault="00026F1C">
      <w:pPr>
        <w:pStyle w:val="af0"/>
        <w:rPr>
          <w:rtl/>
        </w:rPr>
      </w:pPr>
      <w:r>
        <w:rPr>
          <w:rFonts w:hint="eastAsia"/>
          <w:rtl/>
        </w:rPr>
        <w:t>עבד</w:t>
      </w:r>
      <w:r>
        <w:rPr>
          <w:rtl/>
        </w:rPr>
        <w:t>-אלמאלכ דהאמשה (רע"ם):</w:t>
      </w:r>
    </w:p>
    <w:p w14:paraId="35F52B93" w14:textId="77777777" w:rsidR="00000000" w:rsidRDefault="00026F1C">
      <w:pPr>
        <w:pStyle w:val="a0"/>
        <w:rPr>
          <w:rFonts w:hint="cs"/>
          <w:rtl/>
        </w:rPr>
      </w:pPr>
    </w:p>
    <w:p w14:paraId="199566D8" w14:textId="77777777" w:rsidR="00000000" w:rsidRDefault="00026F1C">
      <w:pPr>
        <w:pStyle w:val="a0"/>
        <w:ind w:firstLine="720"/>
        <w:rPr>
          <w:rFonts w:hint="cs"/>
          <w:rtl/>
        </w:rPr>
      </w:pPr>
      <w:r>
        <w:rPr>
          <w:rFonts w:hint="cs"/>
          <w:rtl/>
        </w:rPr>
        <w:t>גברתי השרה, האם שמעתי נכון, שייבנו 400 חדרים בשנה הזאת?</w:t>
      </w:r>
    </w:p>
    <w:p w14:paraId="13973381" w14:textId="77777777" w:rsidR="00000000" w:rsidRDefault="00026F1C">
      <w:pPr>
        <w:pStyle w:val="a0"/>
        <w:ind w:firstLine="0"/>
        <w:rPr>
          <w:rFonts w:hint="cs"/>
          <w:rtl/>
        </w:rPr>
      </w:pPr>
    </w:p>
    <w:p w14:paraId="2A9F96D5" w14:textId="77777777" w:rsidR="00000000" w:rsidRDefault="00026F1C">
      <w:pPr>
        <w:pStyle w:val="-"/>
        <w:rPr>
          <w:rtl/>
        </w:rPr>
      </w:pPr>
      <w:bookmarkStart w:id="29" w:name="FS000000470T10_12_2003_12_17_28C"/>
      <w:bookmarkEnd w:id="29"/>
      <w:r>
        <w:rPr>
          <w:rtl/>
        </w:rPr>
        <w:t>שרת החינוך, התרבות והספורט לימור לבנת:</w:t>
      </w:r>
    </w:p>
    <w:p w14:paraId="476A4158" w14:textId="77777777" w:rsidR="00000000" w:rsidRDefault="00026F1C">
      <w:pPr>
        <w:pStyle w:val="a0"/>
        <w:rPr>
          <w:rtl/>
        </w:rPr>
      </w:pPr>
    </w:p>
    <w:p w14:paraId="5259B03F" w14:textId="77777777" w:rsidR="00000000" w:rsidRDefault="00026F1C">
      <w:pPr>
        <w:pStyle w:val="a0"/>
        <w:ind w:firstLine="720"/>
        <w:rPr>
          <w:rFonts w:hint="cs"/>
          <w:rtl/>
        </w:rPr>
      </w:pPr>
      <w:r>
        <w:rPr>
          <w:rFonts w:hint="cs"/>
          <w:rtl/>
        </w:rPr>
        <w:t xml:space="preserve">חבר הכנסת דהאמשה, בשנת 2004 ייבנו 400 כיתות במגזר הלא-יהודי. הן מתוקצבות, לא </w:t>
      </w:r>
      <w:r>
        <w:rPr>
          <w:rFonts w:hint="cs"/>
        </w:rPr>
        <w:t>PFI</w:t>
      </w:r>
      <w:r>
        <w:rPr>
          <w:rFonts w:hint="cs"/>
          <w:rtl/>
        </w:rPr>
        <w:t xml:space="preserve"> ולא שום דבר כזה. ו</w:t>
      </w:r>
      <w:r>
        <w:rPr>
          <w:rFonts w:hint="cs"/>
          <w:rtl/>
        </w:rPr>
        <w:t>עוד 200 כיתות במגזר היהודי. זה לא נותן את כל המענה שהיינו רוצים. כמובן, תימשך בניית הכיתות שהתחילה קודם לכן, אבל אני מדברת על בנייה חדשה, על כיתות חדשות. כמובן, זה לא נותן את כל המענה, אבל זה בהחלט הרבה יותר ממה שהיה עד לפני שבועיים.</w:t>
      </w:r>
    </w:p>
    <w:p w14:paraId="55CB5493" w14:textId="77777777" w:rsidR="00000000" w:rsidRDefault="00026F1C">
      <w:pPr>
        <w:pStyle w:val="a0"/>
        <w:ind w:firstLine="0"/>
        <w:rPr>
          <w:rFonts w:hint="cs"/>
          <w:rtl/>
        </w:rPr>
      </w:pPr>
    </w:p>
    <w:p w14:paraId="7478769F" w14:textId="77777777" w:rsidR="00000000" w:rsidRDefault="00026F1C">
      <w:pPr>
        <w:pStyle w:val="af1"/>
        <w:rPr>
          <w:rtl/>
        </w:rPr>
      </w:pPr>
      <w:r>
        <w:rPr>
          <w:rtl/>
        </w:rPr>
        <w:t>היו"ר ראובן ריבלין:</w:t>
      </w:r>
    </w:p>
    <w:p w14:paraId="4C6BAF31" w14:textId="77777777" w:rsidR="00000000" w:rsidRDefault="00026F1C">
      <w:pPr>
        <w:pStyle w:val="a0"/>
        <w:rPr>
          <w:rtl/>
        </w:rPr>
      </w:pPr>
    </w:p>
    <w:p w14:paraId="5A2CC756" w14:textId="77777777" w:rsidR="00000000" w:rsidRDefault="00026F1C">
      <w:pPr>
        <w:pStyle w:val="a0"/>
        <w:rPr>
          <w:rFonts w:hint="cs"/>
          <w:rtl/>
        </w:rPr>
      </w:pPr>
      <w:r>
        <w:rPr>
          <w:rFonts w:hint="cs"/>
          <w:rtl/>
        </w:rPr>
        <w:t xml:space="preserve">תודה רבה לשרת החינוך. סגן השר לביטחון פנים, חבר הכנסת יעקב אדרי, משיב על שאילתא של חבר הכנסת אמנון כהן, יושב-ראש הוועדה לענייני ביקורת המדינה של הכנסת, בנושא פעילות משטרת ההגירה. אדוני, בבקשה. </w:t>
      </w:r>
    </w:p>
    <w:p w14:paraId="02E81499" w14:textId="77777777" w:rsidR="00000000" w:rsidRDefault="00026F1C">
      <w:pPr>
        <w:pStyle w:val="a0"/>
        <w:ind w:firstLine="0"/>
        <w:rPr>
          <w:rFonts w:hint="cs"/>
          <w:rtl/>
        </w:rPr>
      </w:pPr>
    </w:p>
    <w:p w14:paraId="1C6AE9B5" w14:textId="77777777" w:rsidR="00000000" w:rsidRDefault="00026F1C">
      <w:pPr>
        <w:pStyle w:val="a1"/>
        <w:jc w:val="center"/>
        <w:rPr>
          <w:rFonts w:hint="cs"/>
          <w:rtl/>
        </w:rPr>
      </w:pPr>
      <w:bookmarkStart w:id="30" w:name="_Toc70328296"/>
      <w:r>
        <w:rPr>
          <w:rFonts w:hint="cs"/>
          <w:rtl/>
        </w:rPr>
        <w:t>95. פעילות משטרת ההגירה</w:t>
      </w:r>
      <w:bookmarkEnd w:id="30"/>
    </w:p>
    <w:p w14:paraId="4C947A1B" w14:textId="77777777" w:rsidR="00000000" w:rsidRDefault="00026F1C">
      <w:pPr>
        <w:pStyle w:val="a0"/>
        <w:ind w:firstLine="0"/>
        <w:rPr>
          <w:rFonts w:hint="cs"/>
          <w:rtl/>
        </w:rPr>
      </w:pPr>
    </w:p>
    <w:p w14:paraId="771D34DF" w14:textId="77777777" w:rsidR="00000000" w:rsidRDefault="00026F1C">
      <w:pPr>
        <w:pStyle w:val="a"/>
        <w:rPr>
          <w:rtl/>
        </w:rPr>
      </w:pPr>
      <w:bookmarkStart w:id="31" w:name="FS000000495T10_12_2003_12_20_29"/>
      <w:bookmarkStart w:id="32" w:name="FS000000495T10_12_2003_13_04_19"/>
      <w:bookmarkStart w:id="33" w:name="_Toc70328297"/>
      <w:bookmarkEnd w:id="31"/>
      <w:bookmarkEnd w:id="32"/>
      <w:r>
        <w:rPr>
          <w:rFonts w:hint="eastAsia"/>
          <w:rtl/>
        </w:rPr>
        <w:t>אמנון</w:t>
      </w:r>
      <w:r>
        <w:rPr>
          <w:rtl/>
        </w:rPr>
        <w:t xml:space="preserve"> כהן (ש"ס):</w:t>
      </w:r>
      <w:bookmarkEnd w:id="33"/>
    </w:p>
    <w:p w14:paraId="368251C3" w14:textId="77777777" w:rsidR="00000000" w:rsidRDefault="00026F1C">
      <w:pPr>
        <w:pStyle w:val="a0"/>
        <w:rPr>
          <w:rFonts w:hint="cs"/>
          <w:rtl/>
        </w:rPr>
      </w:pPr>
    </w:p>
    <w:p w14:paraId="40877E55" w14:textId="77777777" w:rsidR="00000000" w:rsidRDefault="00026F1C">
      <w:pPr>
        <w:pStyle w:val="a0"/>
        <w:rPr>
          <w:rFonts w:hint="cs"/>
          <w:rtl/>
        </w:rPr>
      </w:pPr>
      <w:r>
        <w:rPr>
          <w:rFonts w:hint="cs"/>
          <w:rtl/>
        </w:rPr>
        <w:t>תודה, אדוני היושב-</w:t>
      </w:r>
      <w:r>
        <w:rPr>
          <w:rFonts w:hint="cs"/>
          <w:rtl/>
        </w:rPr>
        <w:t xml:space="preserve">ראש. </w:t>
      </w:r>
    </w:p>
    <w:p w14:paraId="29064A36" w14:textId="77777777" w:rsidR="00000000" w:rsidRDefault="00026F1C">
      <w:pPr>
        <w:pStyle w:val="a0"/>
        <w:rPr>
          <w:rFonts w:hint="cs"/>
          <w:rtl/>
        </w:rPr>
      </w:pPr>
    </w:p>
    <w:p w14:paraId="7159D075" w14:textId="77777777" w:rsidR="00000000" w:rsidRDefault="00026F1C">
      <w:pPr>
        <w:pStyle w:val="a0"/>
        <w:rPr>
          <w:rFonts w:hint="cs"/>
          <w:rtl/>
        </w:rPr>
      </w:pPr>
      <w:r>
        <w:rPr>
          <w:rFonts w:hint="cs"/>
          <w:rtl/>
        </w:rPr>
        <w:t xml:space="preserve">כבוד סגן השר, לאחרונה פורסמו מקרים שבהם עוררו הצעדים שנקטה משטרת ההגירה התנגדות מצד עובדים זרים ובני משפחותיהם. </w:t>
      </w:r>
    </w:p>
    <w:p w14:paraId="1D9F065A" w14:textId="77777777" w:rsidR="00000000" w:rsidRDefault="00026F1C">
      <w:pPr>
        <w:pStyle w:val="a0"/>
        <w:ind w:firstLine="720"/>
        <w:rPr>
          <w:rFonts w:hint="cs"/>
          <w:rtl/>
        </w:rPr>
      </w:pPr>
    </w:p>
    <w:p w14:paraId="78C36942" w14:textId="77777777" w:rsidR="00000000" w:rsidRDefault="00026F1C">
      <w:pPr>
        <w:pStyle w:val="a0"/>
        <w:ind w:firstLine="720"/>
        <w:rPr>
          <w:rFonts w:hint="cs"/>
          <w:rtl/>
        </w:rPr>
      </w:pPr>
      <w:r>
        <w:rPr>
          <w:rFonts w:hint="cs"/>
          <w:rtl/>
        </w:rPr>
        <w:t>רצוני לשאול:</w:t>
      </w:r>
    </w:p>
    <w:p w14:paraId="7BA9FC83" w14:textId="77777777" w:rsidR="00000000" w:rsidRDefault="00026F1C">
      <w:pPr>
        <w:pStyle w:val="a0"/>
        <w:ind w:firstLine="720"/>
        <w:rPr>
          <w:rFonts w:hint="cs"/>
          <w:rtl/>
        </w:rPr>
      </w:pPr>
    </w:p>
    <w:p w14:paraId="43493164" w14:textId="77777777" w:rsidR="00000000" w:rsidRDefault="00026F1C">
      <w:pPr>
        <w:pStyle w:val="a0"/>
        <w:ind w:firstLine="720"/>
        <w:rPr>
          <w:rFonts w:hint="cs"/>
          <w:rtl/>
        </w:rPr>
      </w:pPr>
      <w:r>
        <w:rPr>
          <w:rFonts w:hint="cs"/>
          <w:rtl/>
        </w:rPr>
        <w:t xml:space="preserve">1. האם יש כללים ברורים למשטרת ההגירה בכל הקשור לחיפוש אחר עובדים זרים ולכליאתם? </w:t>
      </w:r>
    </w:p>
    <w:p w14:paraId="69F89048" w14:textId="77777777" w:rsidR="00000000" w:rsidRDefault="00026F1C">
      <w:pPr>
        <w:pStyle w:val="a0"/>
        <w:ind w:firstLine="720"/>
        <w:rPr>
          <w:rFonts w:hint="cs"/>
          <w:rtl/>
        </w:rPr>
      </w:pPr>
    </w:p>
    <w:p w14:paraId="7FC41AE1" w14:textId="77777777" w:rsidR="00000000" w:rsidRDefault="00026F1C">
      <w:pPr>
        <w:pStyle w:val="a0"/>
        <w:ind w:firstLine="720"/>
        <w:rPr>
          <w:rFonts w:hint="cs"/>
          <w:rtl/>
        </w:rPr>
      </w:pPr>
      <w:r>
        <w:rPr>
          <w:rFonts w:hint="cs"/>
          <w:rtl/>
        </w:rPr>
        <w:t>2. כמה עובדים זרים גורשו מאז הקמת משטרת</w:t>
      </w:r>
      <w:r>
        <w:rPr>
          <w:rFonts w:hint="cs"/>
          <w:rtl/>
        </w:rPr>
        <w:t xml:space="preserve"> ההגירה?</w:t>
      </w:r>
    </w:p>
    <w:p w14:paraId="21482C31" w14:textId="77777777" w:rsidR="00000000" w:rsidRDefault="00026F1C">
      <w:pPr>
        <w:pStyle w:val="a0"/>
        <w:ind w:firstLine="0"/>
        <w:rPr>
          <w:rFonts w:hint="cs"/>
          <w:rtl/>
        </w:rPr>
      </w:pPr>
    </w:p>
    <w:p w14:paraId="68D4106A" w14:textId="77777777" w:rsidR="00000000" w:rsidRDefault="00026F1C">
      <w:pPr>
        <w:pStyle w:val="af1"/>
        <w:rPr>
          <w:rtl/>
        </w:rPr>
      </w:pPr>
      <w:r>
        <w:rPr>
          <w:rtl/>
        </w:rPr>
        <w:t>היו"ר ראובן ריבלין:</w:t>
      </w:r>
    </w:p>
    <w:p w14:paraId="2A86B0B0" w14:textId="77777777" w:rsidR="00000000" w:rsidRDefault="00026F1C">
      <w:pPr>
        <w:pStyle w:val="a0"/>
        <w:rPr>
          <w:rtl/>
        </w:rPr>
      </w:pPr>
    </w:p>
    <w:p w14:paraId="0C352549" w14:textId="77777777" w:rsidR="00000000" w:rsidRDefault="00026F1C">
      <w:pPr>
        <w:pStyle w:val="a0"/>
        <w:rPr>
          <w:rFonts w:hint="cs"/>
          <w:rtl/>
        </w:rPr>
      </w:pPr>
      <w:r>
        <w:rPr>
          <w:rFonts w:hint="cs"/>
          <w:rtl/>
        </w:rPr>
        <w:t xml:space="preserve">תודה לחבר הכנסת כהן. ישיב סגן השר. </w:t>
      </w:r>
    </w:p>
    <w:p w14:paraId="6DE410B9" w14:textId="77777777" w:rsidR="00000000" w:rsidRDefault="00026F1C">
      <w:pPr>
        <w:pStyle w:val="a0"/>
        <w:ind w:firstLine="0"/>
        <w:rPr>
          <w:rFonts w:hint="cs"/>
          <w:rtl/>
        </w:rPr>
      </w:pPr>
    </w:p>
    <w:p w14:paraId="616273AE" w14:textId="77777777" w:rsidR="00000000" w:rsidRDefault="00026F1C">
      <w:pPr>
        <w:pStyle w:val="a"/>
        <w:rPr>
          <w:rtl/>
        </w:rPr>
      </w:pPr>
      <w:bookmarkStart w:id="34" w:name="FS000001031T10_12_2003_12_23_00"/>
      <w:bookmarkStart w:id="35" w:name="_Toc70328298"/>
      <w:bookmarkEnd w:id="34"/>
      <w:r>
        <w:rPr>
          <w:rFonts w:hint="cs"/>
          <w:rtl/>
        </w:rPr>
        <w:t xml:space="preserve">סגן השר לביטחון פנים </w:t>
      </w:r>
      <w:r>
        <w:rPr>
          <w:rFonts w:hint="eastAsia"/>
          <w:rtl/>
        </w:rPr>
        <w:t>יעקב</w:t>
      </w:r>
      <w:r>
        <w:rPr>
          <w:rtl/>
        </w:rPr>
        <w:t xml:space="preserve"> אדרי:</w:t>
      </w:r>
      <w:bookmarkEnd w:id="35"/>
    </w:p>
    <w:p w14:paraId="18FCB866" w14:textId="77777777" w:rsidR="00000000" w:rsidRDefault="00026F1C">
      <w:pPr>
        <w:pStyle w:val="a0"/>
        <w:rPr>
          <w:rFonts w:hint="cs"/>
          <w:rtl/>
        </w:rPr>
      </w:pPr>
    </w:p>
    <w:p w14:paraId="323AE0E5" w14:textId="77777777" w:rsidR="00000000" w:rsidRDefault="00026F1C">
      <w:pPr>
        <w:pStyle w:val="a0"/>
        <w:rPr>
          <w:rFonts w:hint="cs"/>
          <w:rtl/>
        </w:rPr>
      </w:pPr>
      <w:r>
        <w:rPr>
          <w:rFonts w:hint="cs"/>
          <w:rtl/>
        </w:rPr>
        <w:t xml:space="preserve">אדוני היושב-ראש, השר עוזי לנדאו, חברי הכנסת, לשאלתך </w:t>
      </w:r>
      <w:r>
        <w:rPr>
          <w:rtl/>
        </w:rPr>
        <w:t>–</w:t>
      </w:r>
      <w:r>
        <w:rPr>
          <w:rFonts w:hint="cs"/>
          <w:rtl/>
        </w:rPr>
        <w:t xml:space="preserve"> התשובה חיובית. יש כללים מאוד ברורים. סמכות שוטרי מינהלת ההגירה נגזרת מהוראות חוק הכניסה לישראל. השוטר</w:t>
      </w:r>
      <w:r>
        <w:rPr>
          <w:rFonts w:hint="cs"/>
          <w:rtl/>
        </w:rPr>
        <w:t>ים פועלים על-פי חוק זה, כמובן. כדי למנוע מעצרי שווא, הפעילות המבצעית, הן המודיעינית והן האקראית, נעשית בשיתוף פעולה עם משרד הפנים ומשרד התעשייה, המסחר והתעסוקה. ניתנת עדיפות לעידוד יציאה מרצון של שוהים בלתי חוקיים על פני הוצאת צווי הרחקה ומעצר, ונעשית פעיל</w:t>
      </w:r>
      <w:r>
        <w:rPr>
          <w:rFonts w:hint="cs"/>
          <w:rtl/>
        </w:rPr>
        <w:t xml:space="preserve">ות רבה בכיוון זה. </w:t>
      </w:r>
    </w:p>
    <w:p w14:paraId="17D281BE" w14:textId="77777777" w:rsidR="00000000" w:rsidRDefault="00026F1C">
      <w:pPr>
        <w:pStyle w:val="a0"/>
        <w:rPr>
          <w:rFonts w:hint="cs"/>
          <w:rtl/>
        </w:rPr>
      </w:pPr>
    </w:p>
    <w:p w14:paraId="01C8139E" w14:textId="77777777" w:rsidR="00000000" w:rsidRDefault="00026F1C">
      <w:pPr>
        <w:pStyle w:val="a0"/>
        <w:rPr>
          <w:rFonts w:hint="cs"/>
          <w:rtl/>
        </w:rPr>
      </w:pPr>
      <w:r>
        <w:rPr>
          <w:rFonts w:hint="cs"/>
          <w:rtl/>
        </w:rPr>
        <w:t>אני חושב שכולנו שמענו את ההסברה הענפה בעניין הזה, על מנת שהדבר יתבצע בהסכמה ובהבנה. כל כניסה וחיפוש במקום מגורים מגובה ומלווה בצו חיפוש. אין כובלים עובדים זרים השוהים בארץ שלא כחוק, אלא במקרים חריגים, כשיש התנגדות אלימה. אז גם כובלים. א</w:t>
      </w:r>
      <w:r>
        <w:rPr>
          <w:rFonts w:hint="cs"/>
          <w:rtl/>
        </w:rPr>
        <w:t xml:space="preserve">בל זה במקרים חריגים בלבד. כמו כן אין מבצעים פעילות מבצעית, לרבות מעצרים, לא בתוך בתי-ספר, לא בכנסיות, לא במקומות קהילתיים, צמתים וכיוצא בזה. מנהלת ההגירה מקפידה שתהליך ההרחקה ייעשה תוך הקפדה על זכויותיהם וכבודם של הזרים השוהים שלא כדין. </w:t>
      </w:r>
    </w:p>
    <w:p w14:paraId="73A553B6" w14:textId="77777777" w:rsidR="00000000" w:rsidRDefault="00026F1C">
      <w:pPr>
        <w:pStyle w:val="a0"/>
        <w:rPr>
          <w:rFonts w:hint="cs"/>
          <w:rtl/>
        </w:rPr>
      </w:pPr>
    </w:p>
    <w:p w14:paraId="2889599E" w14:textId="77777777" w:rsidR="00000000" w:rsidRDefault="00026F1C">
      <w:pPr>
        <w:pStyle w:val="a0"/>
        <w:rPr>
          <w:rFonts w:hint="cs"/>
          <w:rtl/>
        </w:rPr>
      </w:pPr>
      <w:r>
        <w:rPr>
          <w:rFonts w:hint="cs"/>
          <w:rtl/>
        </w:rPr>
        <w:t>לשאלתך השנייה, מא</w:t>
      </w:r>
      <w:r>
        <w:rPr>
          <w:rFonts w:hint="cs"/>
          <w:rtl/>
        </w:rPr>
        <w:t xml:space="preserve">ז הקמת מינהלת ההגירה, בחודש ספטמבר 2002, ועד ליום 1 בדצמבר 2003 הורחקו 22,738 עובדים זרים. בסך הכול עזבו את המדינה 72,626 עובדים זרים. תודה. </w:t>
      </w:r>
    </w:p>
    <w:p w14:paraId="383FCD8D" w14:textId="77777777" w:rsidR="00000000" w:rsidRDefault="00026F1C">
      <w:pPr>
        <w:pStyle w:val="a0"/>
        <w:ind w:firstLine="0"/>
        <w:rPr>
          <w:rFonts w:hint="cs"/>
          <w:rtl/>
        </w:rPr>
      </w:pPr>
    </w:p>
    <w:p w14:paraId="02BD7B2F" w14:textId="77777777" w:rsidR="00000000" w:rsidRDefault="00026F1C">
      <w:pPr>
        <w:pStyle w:val="af1"/>
        <w:rPr>
          <w:rtl/>
        </w:rPr>
      </w:pPr>
      <w:r>
        <w:rPr>
          <w:rtl/>
        </w:rPr>
        <w:t>היו"ר ראובן ריבלין:</w:t>
      </w:r>
    </w:p>
    <w:p w14:paraId="3A2B6F33" w14:textId="77777777" w:rsidR="00000000" w:rsidRDefault="00026F1C">
      <w:pPr>
        <w:pStyle w:val="a0"/>
        <w:rPr>
          <w:rtl/>
        </w:rPr>
      </w:pPr>
    </w:p>
    <w:p w14:paraId="2F55C90E" w14:textId="77777777" w:rsidR="00000000" w:rsidRDefault="00026F1C">
      <w:pPr>
        <w:pStyle w:val="a0"/>
        <w:rPr>
          <w:rFonts w:hint="cs"/>
          <w:rtl/>
        </w:rPr>
      </w:pPr>
      <w:r>
        <w:rPr>
          <w:rFonts w:hint="cs"/>
          <w:rtl/>
        </w:rPr>
        <w:t>תודה לסגן השר אדרי. שאלה נוספת לחבר הכנסת אמנון כהן. אחריו - שאלות נוספות לחבר הכנסת אופיר פ</w:t>
      </w:r>
      <w:r>
        <w:rPr>
          <w:rFonts w:hint="cs"/>
          <w:rtl/>
        </w:rPr>
        <w:t xml:space="preserve">ינס ולחבר הכנסת פרוש. בבקשה. </w:t>
      </w:r>
    </w:p>
    <w:p w14:paraId="090EDA2F" w14:textId="77777777" w:rsidR="00000000" w:rsidRDefault="00026F1C">
      <w:pPr>
        <w:pStyle w:val="a0"/>
        <w:rPr>
          <w:rFonts w:hint="cs"/>
          <w:rtl/>
        </w:rPr>
      </w:pPr>
    </w:p>
    <w:p w14:paraId="19D4E41D" w14:textId="77777777" w:rsidR="00000000" w:rsidRDefault="00026F1C">
      <w:pPr>
        <w:pStyle w:val="a"/>
        <w:rPr>
          <w:rtl/>
        </w:rPr>
      </w:pPr>
      <w:bookmarkStart w:id="36" w:name="FS000000495T10_12_2003_12_26_35"/>
      <w:bookmarkStart w:id="37" w:name="_Toc70328299"/>
      <w:bookmarkEnd w:id="36"/>
      <w:r>
        <w:rPr>
          <w:rtl/>
        </w:rPr>
        <w:t>אמנון כהן (ש"ס):</w:t>
      </w:r>
      <w:bookmarkEnd w:id="37"/>
    </w:p>
    <w:p w14:paraId="173FF85E" w14:textId="77777777" w:rsidR="00000000" w:rsidRDefault="00026F1C">
      <w:pPr>
        <w:pStyle w:val="a0"/>
        <w:rPr>
          <w:rtl/>
        </w:rPr>
      </w:pPr>
    </w:p>
    <w:p w14:paraId="0C27DABC" w14:textId="77777777" w:rsidR="00000000" w:rsidRDefault="00026F1C">
      <w:pPr>
        <w:pStyle w:val="a0"/>
        <w:rPr>
          <w:rFonts w:hint="cs"/>
          <w:rtl/>
        </w:rPr>
      </w:pPr>
      <w:r>
        <w:rPr>
          <w:rFonts w:hint="cs"/>
          <w:rtl/>
        </w:rPr>
        <w:t xml:space="preserve">אני רוצה לקדם בברכה את מה שאתם עושים </w:t>
      </w:r>
      <w:r>
        <w:rPr>
          <w:rtl/>
        </w:rPr>
        <w:t>–</w:t>
      </w:r>
      <w:r>
        <w:rPr>
          <w:rFonts w:hint="cs"/>
          <w:rtl/>
        </w:rPr>
        <w:t xml:space="preserve"> שלא יתפרש </w:t>
      </w:r>
      <w:r>
        <w:rPr>
          <w:rtl/>
        </w:rPr>
        <w:t>–</w:t>
      </w:r>
      <w:r>
        <w:rPr>
          <w:rFonts w:hint="cs"/>
          <w:rtl/>
        </w:rPr>
        <w:t xml:space="preserve"> אני בעד שתוציאו מכאן כמה שיותר עובדים זרים, שיפנו מקומות תעסוקה לישראלים. עם זאת, אנחנו מציינים את השבוע הבין-לאומי לזכויות האדם. קראתי בעיתונים שיש מקרים ש</w:t>
      </w:r>
      <w:r>
        <w:rPr>
          <w:rFonts w:hint="cs"/>
          <w:rtl/>
        </w:rPr>
        <w:t xml:space="preserve">בהם פשוט עוצרים את ההורים, והילדים נשארים לבד בבתיהם. מבחינתי זה מצב קשה מאוד, לא הומני. אי-אפשר שילדים קטנים יסבלו משום שההורים נמצאים כאן לא כחוק. היו מצבים כאלה. לכן אני מבקש לדעת איך אתם נערכים כאשר יש ילדים קטנים. </w:t>
      </w:r>
    </w:p>
    <w:p w14:paraId="6FFF14B1" w14:textId="77777777" w:rsidR="00000000" w:rsidRDefault="00026F1C">
      <w:pPr>
        <w:pStyle w:val="a0"/>
        <w:ind w:firstLine="0"/>
        <w:rPr>
          <w:rFonts w:hint="cs"/>
          <w:rtl/>
        </w:rPr>
      </w:pPr>
    </w:p>
    <w:p w14:paraId="27C9C58F" w14:textId="77777777" w:rsidR="00000000" w:rsidRDefault="00026F1C">
      <w:pPr>
        <w:pStyle w:val="af1"/>
        <w:rPr>
          <w:rtl/>
        </w:rPr>
      </w:pPr>
      <w:r>
        <w:rPr>
          <w:rFonts w:hint="eastAsia"/>
          <w:rtl/>
        </w:rPr>
        <w:t>היו</w:t>
      </w:r>
      <w:r>
        <w:rPr>
          <w:rtl/>
        </w:rPr>
        <w:t>"ר ראובן ריבלין:</w:t>
      </w:r>
    </w:p>
    <w:p w14:paraId="02ACD126" w14:textId="77777777" w:rsidR="00000000" w:rsidRDefault="00026F1C">
      <w:pPr>
        <w:pStyle w:val="a0"/>
        <w:rPr>
          <w:rFonts w:hint="cs"/>
          <w:rtl/>
        </w:rPr>
      </w:pPr>
    </w:p>
    <w:p w14:paraId="3AE05C3F" w14:textId="77777777" w:rsidR="00000000" w:rsidRDefault="00026F1C">
      <w:pPr>
        <w:pStyle w:val="a0"/>
        <w:rPr>
          <w:rFonts w:hint="cs"/>
          <w:rtl/>
        </w:rPr>
      </w:pPr>
      <w:r>
        <w:rPr>
          <w:rFonts w:hint="cs"/>
          <w:rtl/>
        </w:rPr>
        <w:t>תודה. חבר הכנס</w:t>
      </w:r>
      <w:r>
        <w:rPr>
          <w:rFonts w:hint="cs"/>
          <w:rtl/>
        </w:rPr>
        <w:t>ת אופיר פינס.</w:t>
      </w:r>
    </w:p>
    <w:p w14:paraId="4C3FB4A1" w14:textId="77777777" w:rsidR="00000000" w:rsidRDefault="00026F1C">
      <w:pPr>
        <w:pStyle w:val="a0"/>
        <w:ind w:firstLine="0"/>
        <w:rPr>
          <w:rFonts w:hint="cs"/>
          <w:rtl/>
        </w:rPr>
      </w:pPr>
    </w:p>
    <w:p w14:paraId="430169DE" w14:textId="77777777" w:rsidR="00000000" w:rsidRDefault="00026F1C">
      <w:pPr>
        <w:pStyle w:val="a"/>
        <w:rPr>
          <w:rtl/>
        </w:rPr>
      </w:pPr>
      <w:bookmarkStart w:id="38" w:name="FS000000455T10_12_2003_12_27_59"/>
      <w:bookmarkStart w:id="39" w:name="_Toc70328300"/>
      <w:bookmarkEnd w:id="38"/>
      <w:r>
        <w:rPr>
          <w:rtl/>
        </w:rPr>
        <w:t>אופיר פינס-פז (העבודה-מימד):</w:t>
      </w:r>
      <w:bookmarkEnd w:id="39"/>
    </w:p>
    <w:p w14:paraId="28473A46" w14:textId="77777777" w:rsidR="00000000" w:rsidRDefault="00026F1C">
      <w:pPr>
        <w:pStyle w:val="a0"/>
        <w:rPr>
          <w:rtl/>
        </w:rPr>
      </w:pPr>
    </w:p>
    <w:p w14:paraId="4F9353FD" w14:textId="77777777" w:rsidR="00000000" w:rsidRDefault="00026F1C">
      <w:pPr>
        <w:pStyle w:val="a0"/>
        <w:rPr>
          <w:rFonts w:hint="cs"/>
          <w:rtl/>
        </w:rPr>
      </w:pPr>
      <w:r>
        <w:rPr>
          <w:rFonts w:hint="cs"/>
          <w:rtl/>
        </w:rPr>
        <w:t xml:space="preserve">אדוני היושב-ראש, אדוני סגן השר, בהמשך לדבריו של חבר הכנסת אמנון כהן: לא אחת התופעות קשות מאוד. אין ויכוח על כך שמדובר בהכרח בל יגונה. מצד שני, נשאלת השאלה אם הדברים נעשים בצורה שבסופו של דבר מזיקה למדינת ישראל, </w:t>
      </w:r>
      <w:r>
        <w:rPr>
          <w:rFonts w:hint="cs"/>
          <w:rtl/>
        </w:rPr>
        <w:t>או שהיא משיגה את מטרתה. במלים אחרות, הייתי שמח לו היית מבשר לנו שיש גורם שפוקח עין, מבקר ובודק את עבודת משטרת ההגירה, בין שזה השר לביטחון פנים עצמו, בין שזה אתה, בין שזו ביקורת שיפוטית, בין שזה מלווה בייעוץ משפטי נכון או בשקיפות כלפי האגודות לזכויות האדם ו</w:t>
      </w:r>
      <w:r>
        <w:rPr>
          <w:rFonts w:hint="cs"/>
          <w:rtl/>
        </w:rPr>
        <w:t>האזרח במדינת ישראל. אני חושב שהגירוש הוא דבר בעייתי, ולכן הוא חייב להיעשות במשנה זהירות.</w:t>
      </w:r>
    </w:p>
    <w:p w14:paraId="6209F277" w14:textId="77777777" w:rsidR="00000000" w:rsidRDefault="00026F1C">
      <w:pPr>
        <w:pStyle w:val="a0"/>
        <w:ind w:firstLine="0"/>
        <w:rPr>
          <w:rFonts w:hint="cs"/>
          <w:rtl/>
        </w:rPr>
      </w:pPr>
    </w:p>
    <w:p w14:paraId="32A7AC1A" w14:textId="77777777" w:rsidR="00000000" w:rsidRDefault="00026F1C">
      <w:pPr>
        <w:pStyle w:val="af1"/>
        <w:rPr>
          <w:rtl/>
        </w:rPr>
      </w:pPr>
      <w:r>
        <w:rPr>
          <w:rtl/>
        </w:rPr>
        <w:t>היו"ר ראובן ריבלין:</w:t>
      </w:r>
    </w:p>
    <w:p w14:paraId="6582385C" w14:textId="77777777" w:rsidR="00000000" w:rsidRDefault="00026F1C">
      <w:pPr>
        <w:pStyle w:val="a0"/>
        <w:rPr>
          <w:rtl/>
        </w:rPr>
      </w:pPr>
    </w:p>
    <w:p w14:paraId="4FB9163C" w14:textId="77777777" w:rsidR="00000000" w:rsidRDefault="00026F1C">
      <w:pPr>
        <w:pStyle w:val="a0"/>
        <w:rPr>
          <w:rFonts w:hint="cs"/>
          <w:rtl/>
        </w:rPr>
      </w:pPr>
      <w:r>
        <w:rPr>
          <w:rFonts w:hint="cs"/>
          <w:rtl/>
        </w:rPr>
        <w:t>תודה רבה. חבר הכנסת פרוש.</w:t>
      </w:r>
    </w:p>
    <w:p w14:paraId="0A96DC75" w14:textId="77777777" w:rsidR="00000000" w:rsidRDefault="00026F1C">
      <w:pPr>
        <w:pStyle w:val="a0"/>
        <w:rPr>
          <w:rFonts w:hint="cs"/>
          <w:rtl/>
        </w:rPr>
      </w:pPr>
    </w:p>
    <w:p w14:paraId="5894341E" w14:textId="77777777" w:rsidR="00000000" w:rsidRDefault="00026F1C">
      <w:pPr>
        <w:pStyle w:val="a"/>
        <w:rPr>
          <w:rtl/>
        </w:rPr>
      </w:pPr>
      <w:bookmarkStart w:id="40" w:name="FS000000563T10_12_2003_15_11_37"/>
      <w:bookmarkStart w:id="41" w:name="_Toc70328301"/>
      <w:bookmarkEnd w:id="40"/>
      <w:r>
        <w:rPr>
          <w:rtl/>
        </w:rPr>
        <w:t>מאיר פרוש (יהדות התורה):</w:t>
      </w:r>
      <w:bookmarkEnd w:id="41"/>
    </w:p>
    <w:p w14:paraId="48A044E8" w14:textId="77777777" w:rsidR="00000000" w:rsidRDefault="00026F1C">
      <w:pPr>
        <w:pStyle w:val="a0"/>
        <w:rPr>
          <w:rtl/>
        </w:rPr>
      </w:pPr>
    </w:p>
    <w:p w14:paraId="4780423C" w14:textId="77777777" w:rsidR="00000000" w:rsidRDefault="00026F1C">
      <w:pPr>
        <w:pStyle w:val="a0"/>
        <w:rPr>
          <w:rFonts w:hint="cs"/>
          <w:rtl/>
        </w:rPr>
      </w:pPr>
      <w:r>
        <w:rPr>
          <w:rFonts w:hint="cs"/>
          <w:rtl/>
        </w:rPr>
        <w:t xml:space="preserve">אדוני היושב-ראש, אדוני סגן השר. אני מבקש לנצל את ההזדמנות הזאת ולשאול במסגרת שאילתא בעל-פה. </w:t>
      </w:r>
      <w:r>
        <w:rPr>
          <w:rFonts w:hint="cs"/>
          <w:rtl/>
        </w:rPr>
        <w:t>לפני כחצי שנה הגשתי תלונה נגד שרי שינוי, על כך שהם מאלצים ראשי ערים שלא לשלב בקואליציות סיעות חרדיות. הגשנו על כך תלונה במשטרה,</w:t>
      </w:r>
      <w:r>
        <w:rPr>
          <w:rtl/>
        </w:rPr>
        <w:t xml:space="preserve"> </w:t>
      </w:r>
      <w:r>
        <w:rPr>
          <w:rFonts w:hint="cs"/>
          <w:rtl/>
        </w:rPr>
        <w:t xml:space="preserve">מכיוון שאנחנו יודעים איך התנהגו בעבר כלפי שרי פנים כאשר הם הפעילו או שביקשו דברים שלא ממין העניין. משום מה לא קיבלתי שום אישור. </w:t>
      </w:r>
      <w:r>
        <w:rPr>
          <w:rFonts w:hint="cs"/>
          <w:rtl/>
        </w:rPr>
        <w:t xml:space="preserve">פניתי שוב בכתב לעניין הזה ואני לא מקבל תגובה. </w:t>
      </w:r>
    </w:p>
    <w:p w14:paraId="1E79DC5A" w14:textId="77777777" w:rsidR="00000000" w:rsidRDefault="00026F1C">
      <w:pPr>
        <w:pStyle w:val="a0"/>
        <w:rPr>
          <w:rFonts w:hint="cs"/>
          <w:rtl/>
        </w:rPr>
      </w:pPr>
    </w:p>
    <w:p w14:paraId="44073965" w14:textId="77777777" w:rsidR="00000000" w:rsidRDefault="00026F1C">
      <w:pPr>
        <w:pStyle w:val="a0"/>
        <w:rPr>
          <w:rFonts w:hint="cs"/>
          <w:rtl/>
        </w:rPr>
      </w:pPr>
      <w:r>
        <w:rPr>
          <w:rFonts w:hint="cs"/>
          <w:rtl/>
        </w:rPr>
        <w:t>אני חושב ששרי שינוי נוהגים ועושים דברים שאינם מקובלים בחברה הישראלית. אנחנו גם יודעים על העמותות שלהם ועל הכספים הייחודיי</w:t>
      </w:r>
      <w:r>
        <w:rPr>
          <w:rFonts w:hint="eastAsia"/>
          <w:rtl/>
        </w:rPr>
        <w:t>ם</w:t>
      </w:r>
      <w:r>
        <w:rPr>
          <w:rFonts w:hint="cs"/>
          <w:rtl/>
        </w:rPr>
        <w:t>. אני רוצה לדעת ממך, אולי אתה יכול להגיד לי ולעזור לי בעניין.</w:t>
      </w:r>
    </w:p>
    <w:p w14:paraId="6431A338" w14:textId="77777777" w:rsidR="00000000" w:rsidRDefault="00026F1C">
      <w:pPr>
        <w:pStyle w:val="a0"/>
        <w:ind w:firstLine="0"/>
        <w:rPr>
          <w:rFonts w:hint="cs"/>
          <w:rtl/>
        </w:rPr>
      </w:pPr>
    </w:p>
    <w:p w14:paraId="5F4F78C7" w14:textId="77777777" w:rsidR="00000000" w:rsidRDefault="00026F1C">
      <w:pPr>
        <w:pStyle w:val="af1"/>
        <w:rPr>
          <w:rtl/>
        </w:rPr>
      </w:pPr>
      <w:r>
        <w:rPr>
          <w:rtl/>
        </w:rPr>
        <w:t>היו"ר ראובן ריבלין:</w:t>
      </w:r>
    </w:p>
    <w:p w14:paraId="06D9578B" w14:textId="77777777" w:rsidR="00000000" w:rsidRDefault="00026F1C">
      <w:pPr>
        <w:pStyle w:val="a0"/>
        <w:rPr>
          <w:rtl/>
        </w:rPr>
      </w:pPr>
    </w:p>
    <w:p w14:paraId="5B001C87" w14:textId="77777777" w:rsidR="00000000" w:rsidRDefault="00026F1C">
      <w:pPr>
        <w:pStyle w:val="a0"/>
        <w:rPr>
          <w:rFonts w:hint="cs"/>
          <w:rtl/>
        </w:rPr>
      </w:pPr>
      <w:r>
        <w:rPr>
          <w:rFonts w:hint="cs"/>
          <w:rtl/>
        </w:rPr>
        <w:t>תו</w:t>
      </w:r>
      <w:r>
        <w:rPr>
          <w:rFonts w:hint="cs"/>
          <w:rtl/>
        </w:rPr>
        <w:t>דה לחבר הכנסת מאיר פרוש. כבוד סגן השר, אדוני יכול להשיב כמובן על אותן שאלות שנובעות מהשאלות, אבל אם הוא יכול להשיב לחבר הכנסת פרוש - שאלתו לגיטימית, אבל היא לא במסגרת העניין שאדוני התכוון והוזמן לכאן.</w:t>
      </w:r>
    </w:p>
    <w:p w14:paraId="2E534741" w14:textId="77777777" w:rsidR="00000000" w:rsidRDefault="00026F1C">
      <w:pPr>
        <w:pStyle w:val="a0"/>
        <w:ind w:firstLine="0"/>
        <w:rPr>
          <w:rFonts w:hint="cs"/>
          <w:rtl/>
        </w:rPr>
      </w:pPr>
    </w:p>
    <w:p w14:paraId="4BE144C8" w14:textId="77777777" w:rsidR="00000000" w:rsidRDefault="00026F1C">
      <w:pPr>
        <w:pStyle w:val="a"/>
        <w:rPr>
          <w:rtl/>
        </w:rPr>
      </w:pPr>
      <w:bookmarkStart w:id="42" w:name="FS000001031T10_12_2003_15_11_52"/>
      <w:bookmarkStart w:id="43" w:name="_Toc70328302"/>
      <w:bookmarkEnd w:id="42"/>
      <w:r>
        <w:rPr>
          <w:rFonts w:hint="eastAsia"/>
          <w:rtl/>
        </w:rPr>
        <w:t>סגן</w:t>
      </w:r>
      <w:r>
        <w:rPr>
          <w:rtl/>
        </w:rPr>
        <w:t xml:space="preserve"> השר לביטחון פנים יעקב אדרי:</w:t>
      </w:r>
      <w:bookmarkEnd w:id="43"/>
    </w:p>
    <w:p w14:paraId="1C188107" w14:textId="77777777" w:rsidR="00000000" w:rsidRDefault="00026F1C">
      <w:pPr>
        <w:pStyle w:val="a0"/>
        <w:rPr>
          <w:rFonts w:hint="cs"/>
          <w:rtl/>
        </w:rPr>
      </w:pPr>
    </w:p>
    <w:p w14:paraId="731AB13F" w14:textId="77777777" w:rsidR="00000000" w:rsidRDefault="00026F1C">
      <w:pPr>
        <w:pStyle w:val="a0"/>
        <w:rPr>
          <w:rFonts w:hint="cs"/>
          <w:rtl/>
        </w:rPr>
      </w:pPr>
      <w:r>
        <w:rPr>
          <w:rFonts w:hint="cs"/>
          <w:rtl/>
        </w:rPr>
        <w:t>לגבי השאלות של חבר הכ</w:t>
      </w:r>
      <w:r>
        <w:rPr>
          <w:rFonts w:hint="cs"/>
          <w:rtl/>
        </w:rPr>
        <w:t>נסת אופיר פינס וכהן, אני חושב שזה ביחד. אני חושב שכולנו יודעים שבהתחלה היו בעיות במשטרת ההגירה, ואני חושב שצריך לומר את זה בכנות. אבל לאט-לאט המצב משתפר, יש רגישות. אני חושב שהיום אפשר לומר שהדברים נעשים בצורה מאוד זהירה ומכובדת, תוך התחשבות מקסימלית בצד ה</w:t>
      </w:r>
      <w:r>
        <w:rPr>
          <w:rFonts w:hint="cs"/>
          <w:rtl/>
        </w:rPr>
        <w:t>אנושי של העניין. אם יש מקרים מסוימים שיש בהם חריגה, אני מבקש להפנות אותם אלי, ואני מבטיח שאטפל בכך במלוא כובד המשקל.</w:t>
      </w:r>
    </w:p>
    <w:p w14:paraId="620EB792" w14:textId="77777777" w:rsidR="00000000" w:rsidRDefault="00026F1C">
      <w:pPr>
        <w:pStyle w:val="a0"/>
        <w:rPr>
          <w:rFonts w:hint="cs"/>
          <w:rtl/>
        </w:rPr>
      </w:pPr>
    </w:p>
    <w:p w14:paraId="69A53547" w14:textId="77777777" w:rsidR="00000000" w:rsidRDefault="00026F1C">
      <w:pPr>
        <w:pStyle w:val="a0"/>
        <w:rPr>
          <w:rFonts w:hint="cs"/>
          <w:rtl/>
        </w:rPr>
      </w:pPr>
      <w:r>
        <w:rPr>
          <w:rFonts w:hint="cs"/>
          <w:rtl/>
        </w:rPr>
        <w:t>הרב פרוש, אני לא יודע מה להשיב לך, אבל אגיד לך רק דבר אחד. תן לי את מספר התלונה, אבדוק ואחזור אליך באופן אישי.</w:t>
      </w:r>
    </w:p>
    <w:p w14:paraId="01F9CB73" w14:textId="77777777" w:rsidR="00000000" w:rsidRDefault="00026F1C">
      <w:pPr>
        <w:pStyle w:val="a0"/>
        <w:rPr>
          <w:rFonts w:hint="cs"/>
          <w:rtl/>
        </w:rPr>
      </w:pPr>
    </w:p>
    <w:p w14:paraId="66FEA868" w14:textId="77777777" w:rsidR="00000000" w:rsidRDefault="00026F1C">
      <w:pPr>
        <w:pStyle w:val="af1"/>
        <w:rPr>
          <w:rtl/>
        </w:rPr>
      </w:pPr>
      <w:r>
        <w:rPr>
          <w:rFonts w:hint="eastAsia"/>
          <w:rtl/>
        </w:rPr>
        <w:t>היו</w:t>
      </w:r>
      <w:r>
        <w:rPr>
          <w:rtl/>
        </w:rPr>
        <w:t>"ר ראובן ריבלין:</w:t>
      </w:r>
    </w:p>
    <w:p w14:paraId="528F8F60" w14:textId="77777777" w:rsidR="00000000" w:rsidRDefault="00026F1C">
      <w:pPr>
        <w:pStyle w:val="a0"/>
        <w:rPr>
          <w:rFonts w:hint="cs"/>
          <w:rtl/>
        </w:rPr>
      </w:pPr>
    </w:p>
    <w:p w14:paraId="687C2E70" w14:textId="77777777" w:rsidR="00000000" w:rsidRDefault="00026F1C">
      <w:pPr>
        <w:pStyle w:val="a0"/>
        <w:rPr>
          <w:rFonts w:hint="cs"/>
          <w:rtl/>
        </w:rPr>
      </w:pPr>
      <w:r>
        <w:rPr>
          <w:rFonts w:hint="cs"/>
          <w:rtl/>
        </w:rPr>
        <w:t xml:space="preserve">תודה </w:t>
      </w:r>
      <w:r>
        <w:rPr>
          <w:rFonts w:hint="cs"/>
          <w:rtl/>
        </w:rPr>
        <w:t xml:space="preserve">לסגן השר. אני מודה לו מאוד על תשובותיו. </w:t>
      </w:r>
    </w:p>
    <w:p w14:paraId="7F0E7359" w14:textId="77777777" w:rsidR="00000000" w:rsidRDefault="00026F1C">
      <w:pPr>
        <w:pStyle w:val="a0"/>
        <w:rPr>
          <w:rFonts w:hint="cs"/>
          <w:rtl/>
        </w:rPr>
      </w:pPr>
    </w:p>
    <w:p w14:paraId="686C166A" w14:textId="77777777" w:rsidR="00000000" w:rsidRDefault="00026F1C">
      <w:pPr>
        <w:pStyle w:val="a2"/>
        <w:rPr>
          <w:rFonts w:hint="cs"/>
          <w:rtl/>
        </w:rPr>
      </w:pPr>
    </w:p>
    <w:p w14:paraId="15A4CEBB" w14:textId="77777777" w:rsidR="00000000" w:rsidRDefault="00026F1C">
      <w:pPr>
        <w:pStyle w:val="a0"/>
        <w:rPr>
          <w:rFonts w:hint="cs"/>
          <w:rtl/>
        </w:rPr>
      </w:pPr>
    </w:p>
    <w:p w14:paraId="6E9B96D3" w14:textId="77777777" w:rsidR="00000000" w:rsidRDefault="00026F1C">
      <w:pPr>
        <w:pStyle w:val="a2"/>
        <w:rPr>
          <w:rFonts w:hint="cs"/>
          <w:rtl/>
        </w:rPr>
      </w:pPr>
      <w:bookmarkStart w:id="44" w:name="CS18883FI0018883T10_12_2003_13_16_04"/>
      <w:bookmarkStart w:id="45" w:name="_Toc70328303"/>
      <w:bookmarkEnd w:id="44"/>
      <w:r>
        <w:rPr>
          <w:rtl/>
        </w:rPr>
        <w:t>הצע</w:t>
      </w:r>
      <w:r>
        <w:rPr>
          <w:rFonts w:hint="cs"/>
          <w:rtl/>
        </w:rPr>
        <w:t>ות</w:t>
      </w:r>
      <w:r>
        <w:rPr>
          <w:rtl/>
        </w:rPr>
        <w:t xml:space="preserve"> לסדר-היום</w:t>
      </w:r>
      <w:bookmarkEnd w:id="45"/>
    </w:p>
    <w:p w14:paraId="61F61403" w14:textId="77777777" w:rsidR="00000000" w:rsidRDefault="00026F1C">
      <w:pPr>
        <w:pStyle w:val="a2"/>
        <w:rPr>
          <w:rtl/>
        </w:rPr>
      </w:pPr>
      <w:bookmarkStart w:id="46" w:name="_Toc70328304"/>
      <w:r>
        <w:rPr>
          <w:rtl/>
        </w:rPr>
        <w:t>היום הבי</w:t>
      </w:r>
      <w:r>
        <w:rPr>
          <w:rFonts w:hint="cs"/>
          <w:rtl/>
        </w:rPr>
        <w:t>ן-</w:t>
      </w:r>
      <w:r>
        <w:rPr>
          <w:rtl/>
        </w:rPr>
        <w:t>לאומי לזכויות האדם</w:t>
      </w:r>
      <w:bookmarkEnd w:id="46"/>
      <w:r>
        <w:rPr>
          <w:rtl/>
        </w:rPr>
        <w:t xml:space="preserve"> </w:t>
      </w:r>
    </w:p>
    <w:p w14:paraId="386A9E91" w14:textId="77777777" w:rsidR="00000000" w:rsidRDefault="00026F1C">
      <w:pPr>
        <w:pStyle w:val="-0"/>
        <w:rPr>
          <w:rFonts w:hint="cs"/>
          <w:rtl/>
        </w:rPr>
      </w:pPr>
    </w:p>
    <w:p w14:paraId="6D51F498" w14:textId="77777777" w:rsidR="00000000" w:rsidRDefault="00026F1C">
      <w:pPr>
        <w:pStyle w:val="af1"/>
        <w:rPr>
          <w:rtl/>
        </w:rPr>
      </w:pPr>
      <w:r>
        <w:rPr>
          <w:rtl/>
        </w:rPr>
        <w:t>היו"ר ראובן ריבלין:</w:t>
      </w:r>
    </w:p>
    <w:p w14:paraId="7C2155D7" w14:textId="77777777" w:rsidR="00000000" w:rsidRDefault="00026F1C">
      <w:pPr>
        <w:pStyle w:val="a0"/>
        <w:rPr>
          <w:rtl/>
        </w:rPr>
      </w:pPr>
    </w:p>
    <w:p w14:paraId="25E7053B" w14:textId="77777777" w:rsidR="00000000" w:rsidRDefault="00026F1C">
      <w:pPr>
        <w:pStyle w:val="a0"/>
        <w:rPr>
          <w:rFonts w:hint="cs"/>
          <w:rtl/>
        </w:rPr>
      </w:pPr>
      <w:r>
        <w:rPr>
          <w:rFonts w:hint="cs"/>
          <w:rtl/>
        </w:rPr>
        <w:t xml:space="preserve">רבותי חברי הכנסת, אנחנו עוברים לדיון לרגל ציון היום הבין-לאומי לזכויות האדם, הצעות לסדר-היום מס' 1975, 1972, 1973, 1921, 1974, 1976 ו-1977. </w:t>
      </w:r>
    </w:p>
    <w:p w14:paraId="2AC0601B" w14:textId="77777777" w:rsidR="00000000" w:rsidRDefault="00026F1C">
      <w:pPr>
        <w:pStyle w:val="a0"/>
        <w:rPr>
          <w:rFonts w:hint="cs"/>
          <w:rtl/>
        </w:rPr>
      </w:pPr>
    </w:p>
    <w:p w14:paraId="3133C413" w14:textId="77777777" w:rsidR="00000000" w:rsidRDefault="00026F1C">
      <w:pPr>
        <w:pStyle w:val="a0"/>
        <w:rPr>
          <w:rFonts w:hint="cs"/>
          <w:rtl/>
        </w:rPr>
      </w:pPr>
      <w:r>
        <w:rPr>
          <w:rFonts w:hint="cs"/>
          <w:rtl/>
        </w:rPr>
        <w:t>גב</w:t>
      </w:r>
      <w:r>
        <w:rPr>
          <w:rFonts w:hint="cs"/>
          <w:rtl/>
        </w:rPr>
        <w:t xml:space="preserve">רתי ואדוני השרים, חברי הכנסת, היום מציינת מדינת ישראל, יחד עם שאר אומות העולם, את יום זכויות האדם. ההכרזה, אשר לה שותפה קהיליית העמים החופשיים, היא ביטוי להסכמה החוצה עמים ויבשות, גבולות ולשונות. </w:t>
      </w:r>
    </w:p>
    <w:p w14:paraId="29F5E5B2" w14:textId="77777777" w:rsidR="00000000" w:rsidRDefault="00026F1C">
      <w:pPr>
        <w:pStyle w:val="a0"/>
        <w:rPr>
          <w:rFonts w:hint="cs"/>
          <w:rtl/>
        </w:rPr>
      </w:pPr>
    </w:p>
    <w:p w14:paraId="59799A81" w14:textId="77777777" w:rsidR="00000000" w:rsidRDefault="00026F1C">
      <w:pPr>
        <w:pStyle w:val="a0"/>
        <w:rPr>
          <w:rFonts w:hint="cs"/>
          <w:rtl/>
        </w:rPr>
      </w:pPr>
      <w:r>
        <w:rPr>
          <w:rFonts w:hint="cs"/>
          <w:rtl/>
        </w:rPr>
        <w:t>זכות היוצרים להגנה על זכויות האדם שמורה לתנ"ך. הציווי המקר</w:t>
      </w:r>
      <w:r>
        <w:rPr>
          <w:rFonts w:hint="cs"/>
          <w:rtl/>
        </w:rPr>
        <w:t xml:space="preserve">אי אומר: "משפט אחד יהיה לכם כגר כאזרח יהיה". חז"ל פירשוהו: משפט השווה לכולם. </w:t>
      </w:r>
    </w:p>
    <w:p w14:paraId="29293396" w14:textId="77777777" w:rsidR="00000000" w:rsidRDefault="00026F1C">
      <w:pPr>
        <w:pStyle w:val="a0"/>
        <w:rPr>
          <w:rFonts w:hint="cs"/>
          <w:rtl/>
        </w:rPr>
      </w:pPr>
    </w:p>
    <w:p w14:paraId="2CACCA79" w14:textId="77777777" w:rsidR="00000000" w:rsidRDefault="00026F1C">
      <w:pPr>
        <w:pStyle w:val="a0"/>
        <w:rPr>
          <w:rFonts w:hint="cs"/>
          <w:rtl/>
        </w:rPr>
      </w:pPr>
      <w:r>
        <w:rPr>
          <w:rFonts w:hint="cs"/>
          <w:rtl/>
        </w:rPr>
        <w:t>ברשותכם, אזכיר את הרקע שקדם להכרזה לכל באי עולם בדבר זכויות האדם. מלחמת העולם השנייה הותירה צלקות מכאיבות, לאחר רמיסת זכויות האדם הבסיסיות ורצח המוני אכזרי, שכמעט שהביא להכחדת ע</w:t>
      </w:r>
      <w:r>
        <w:rPr>
          <w:rFonts w:hint="cs"/>
          <w:rtl/>
        </w:rPr>
        <w:t xml:space="preserve">ם, עם ישראל, באירופה. מהאפלה הגדולה שירדה על אירופה במלחמה ההיא צמח רצון האומות, אומות העולם כולן, להבטיח לאנושות ששפל כזה לא נדע עוד. הוחלט כי זכויות האדם וחירותו יובטחו בהסכמת כל המדינות החברות בארגון הבין-לאומי. </w:t>
      </w:r>
    </w:p>
    <w:p w14:paraId="7BE05AA5" w14:textId="77777777" w:rsidR="00000000" w:rsidRDefault="00026F1C">
      <w:pPr>
        <w:pStyle w:val="a0"/>
        <w:rPr>
          <w:rFonts w:hint="cs"/>
          <w:rtl/>
        </w:rPr>
      </w:pPr>
    </w:p>
    <w:p w14:paraId="69027236" w14:textId="77777777" w:rsidR="00000000" w:rsidRDefault="00026F1C">
      <w:pPr>
        <w:pStyle w:val="a0"/>
        <w:rPr>
          <w:rFonts w:hint="cs"/>
          <w:rtl/>
        </w:rPr>
      </w:pPr>
      <w:r>
        <w:rPr>
          <w:rFonts w:hint="cs"/>
          <w:rtl/>
        </w:rPr>
        <w:t>מלאכת ניסוח ההכרזה הוטלה על-ידי עצרת הא</w:t>
      </w:r>
      <w:r>
        <w:rPr>
          <w:rFonts w:hint="cs"/>
          <w:rtl/>
        </w:rPr>
        <w:t xml:space="preserve">ו"ם על הפילוסוף היהודי רנה קסין, יחד עם אלינור רוזוולט, אלמנת הנשיא האמריקני. </w:t>
      </w:r>
    </w:p>
    <w:p w14:paraId="1DE46EA4" w14:textId="77777777" w:rsidR="00000000" w:rsidRDefault="00026F1C">
      <w:pPr>
        <w:pStyle w:val="a0"/>
        <w:rPr>
          <w:rFonts w:hint="cs"/>
          <w:rtl/>
        </w:rPr>
      </w:pPr>
    </w:p>
    <w:p w14:paraId="5F754811" w14:textId="77777777" w:rsidR="00000000" w:rsidRDefault="00026F1C">
      <w:pPr>
        <w:pStyle w:val="a0"/>
        <w:rPr>
          <w:rFonts w:hint="cs"/>
          <w:rtl/>
        </w:rPr>
      </w:pPr>
      <w:r>
        <w:rPr>
          <w:rFonts w:hint="cs"/>
          <w:rtl/>
        </w:rPr>
        <w:t>הרוח המפעמת בהכרזה בדבר זכויות האדם היא רוח של שמירת כבוד האדם וזכויותיו. שוויון בין בני אדם הוא ערך בסיסי, ובכלל זה כמובן השוויון בין המינים.</w:t>
      </w:r>
    </w:p>
    <w:p w14:paraId="315AA0C0" w14:textId="77777777" w:rsidR="00000000" w:rsidRDefault="00026F1C">
      <w:pPr>
        <w:pStyle w:val="a0"/>
        <w:rPr>
          <w:rFonts w:hint="cs"/>
          <w:rtl/>
        </w:rPr>
      </w:pPr>
    </w:p>
    <w:p w14:paraId="7CD5A0CA" w14:textId="77777777" w:rsidR="00000000" w:rsidRDefault="00026F1C">
      <w:pPr>
        <w:pStyle w:val="a0"/>
        <w:rPr>
          <w:rFonts w:hint="cs"/>
          <w:rtl/>
        </w:rPr>
      </w:pPr>
      <w:r>
        <w:rPr>
          <w:rFonts w:hint="cs"/>
          <w:rtl/>
        </w:rPr>
        <w:t>לצערנו, תמונת השוויון בישראל עדי</w:t>
      </w:r>
      <w:r>
        <w:rPr>
          <w:rFonts w:hint="cs"/>
          <w:rtl/>
        </w:rPr>
        <w:t>ין רחוקה משלמות. מחלקת המחקר במרכז המחקר והמידע של הכנסת ערכה לבקשת ועדת החקירה הפרלמנטרית בראשות חברת הכנסת זהבה גלאון בנושא הסחר בנשים, סקר דעת קהל לבחינת מודעות הציבור לתופעת הסחר בנשים בישראל, הקשר שלה לזכויות האדם בתודעת הציבור ועמדות הציבור כלפיה.</w:t>
      </w:r>
    </w:p>
    <w:p w14:paraId="2A866AAF" w14:textId="77777777" w:rsidR="00000000" w:rsidRDefault="00026F1C">
      <w:pPr>
        <w:pStyle w:val="a0"/>
        <w:rPr>
          <w:rFonts w:hint="cs"/>
          <w:rtl/>
        </w:rPr>
      </w:pPr>
    </w:p>
    <w:p w14:paraId="01B77473" w14:textId="77777777" w:rsidR="00000000" w:rsidRDefault="00026F1C">
      <w:pPr>
        <w:pStyle w:val="a0"/>
        <w:rPr>
          <w:rFonts w:hint="cs"/>
          <w:rtl/>
        </w:rPr>
      </w:pPr>
      <w:r>
        <w:rPr>
          <w:rFonts w:hint="cs"/>
          <w:rtl/>
        </w:rPr>
        <w:t>א</w:t>
      </w:r>
      <w:r>
        <w:rPr>
          <w:rFonts w:hint="cs"/>
          <w:rtl/>
        </w:rPr>
        <w:t xml:space="preserve">ני רוצה בהזדמנות זו לברך את חברת הכנסת זהבה גלאון על עבודתה המסורה והעמוקה בוועדת החקירה הפרלמנטרית ועל הדוח שהיא המציאה לכם ושנמצא על שולחן חברי הכנסת כולם. אבקש ממנה, לפני שהיא תתחיל את הדיון בנושא שאנחנו מציינים היום, גם לומר לנו כמה מלים על דוח זה. </w:t>
      </w:r>
    </w:p>
    <w:p w14:paraId="75FB0E14" w14:textId="77777777" w:rsidR="00000000" w:rsidRDefault="00026F1C">
      <w:pPr>
        <w:pStyle w:val="a0"/>
        <w:rPr>
          <w:rFonts w:hint="cs"/>
          <w:rtl/>
        </w:rPr>
      </w:pPr>
    </w:p>
    <w:p w14:paraId="3B581F36" w14:textId="77777777" w:rsidR="00000000" w:rsidRDefault="00026F1C">
      <w:pPr>
        <w:pStyle w:val="a0"/>
        <w:rPr>
          <w:rFonts w:hint="cs"/>
          <w:rtl/>
        </w:rPr>
      </w:pPr>
      <w:r>
        <w:rPr>
          <w:rFonts w:hint="cs"/>
          <w:rtl/>
        </w:rPr>
        <w:t>מ</w:t>
      </w:r>
      <w:r>
        <w:rPr>
          <w:rFonts w:hint="cs"/>
          <w:rtl/>
        </w:rPr>
        <w:t xml:space="preserve">מצאי הסקר מצביעים על כך שהסחר בנשים כמעט שאינו מתקשר בתודעת הציבור להפרה של זכויות האדם. </w:t>
      </w:r>
    </w:p>
    <w:p w14:paraId="3EB23475" w14:textId="77777777" w:rsidR="00000000" w:rsidRDefault="00026F1C">
      <w:pPr>
        <w:pStyle w:val="a0"/>
        <w:rPr>
          <w:rFonts w:hint="cs"/>
          <w:rtl/>
        </w:rPr>
      </w:pPr>
    </w:p>
    <w:p w14:paraId="55933E2D" w14:textId="77777777" w:rsidR="00000000" w:rsidRDefault="00026F1C">
      <w:pPr>
        <w:pStyle w:val="a0"/>
        <w:rPr>
          <w:rFonts w:hint="cs"/>
          <w:rtl/>
        </w:rPr>
      </w:pPr>
      <w:r>
        <w:rPr>
          <w:rFonts w:hint="cs"/>
          <w:rtl/>
        </w:rPr>
        <w:t>המאבק בתופעת הסחר בנשים איננו רק מאבק של הרשויות. להצלחתו נדרשת גם הוקעה חברתית. במציאות הקשה ההולמת בחיינו, חברת הכנסת גלאון, כפי שהיטבת לציין בדוח, בתקופה של שחיקת</w:t>
      </w:r>
      <w:r>
        <w:rPr>
          <w:rFonts w:hint="cs"/>
          <w:rtl/>
        </w:rPr>
        <w:t xml:space="preserve"> הרגישויות החברתיות, ראוי לחזור ולשנן את מחויבותנו לעקרונות הדמוקרטיה ולשמירת זכויות האדם. כדי שמגילות זכויות האדם לא תצטרפנה למגילות גנוזות - עלינו לעשות.</w:t>
      </w:r>
    </w:p>
    <w:p w14:paraId="0CC51DBE" w14:textId="77777777" w:rsidR="00000000" w:rsidRDefault="00026F1C">
      <w:pPr>
        <w:pStyle w:val="a0"/>
        <w:rPr>
          <w:rFonts w:hint="cs"/>
          <w:rtl/>
        </w:rPr>
      </w:pPr>
    </w:p>
    <w:p w14:paraId="0112A9E4" w14:textId="77777777" w:rsidR="00000000" w:rsidRDefault="00026F1C">
      <w:pPr>
        <w:pStyle w:val="a0"/>
        <w:rPr>
          <w:rFonts w:hint="cs"/>
          <w:rtl/>
        </w:rPr>
      </w:pPr>
      <w:r>
        <w:rPr>
          <w:rFonts w:hint="cs"/>
          <w:rtl/>
        </w:rPr>
        <w:t>חברת הכנסת זהבה גלאון, קודם שאזמין אותך לומר את דברייך כהצעה לסדר-יום, אבקשל להאיר את עיני חברי הכנ</w:t>
      </w:r>
      <w:r>
        <w:rPr>
          <w:rFonts w:hint="cs"/>
          <w:rtl/>
        </w:rPr>
        <w:t>סת בנושא הדוח של ועדת החקירה הפרלמנטרית. בבקשה.</w:t>
      </w:r>
    </w:p>
    <w:p w14:paraId="440C3538" w14:textId="77777777" w:rsidR="00000000" w:rsidRDefault="00026F1C">
      <w:pPr>
        <w:pStyle w:val="a0"/>
        <w:rPr>
          <w:rFonts w:hint="cs"/>
          <w:rtl/>
        </w:rPr>
      </w:pPr>
    </w:p>
    <w:p w14:paraId="23627153" w14:textId="77777777" w:rsidR="00000000" w:rsidRDefault="00026F1C">
      <w:pPr>
        <w:pStyle w:val="a"/>
        <w:rPr>
          <w:rtl/>
        </w:rPr>
      </w:pPr>
      <w:bookmarkStart w:id="47" w:name="FS000000504T10_12_2003_15_12_25"/>
      <w:bookmarkStart w:id="48" w:name="_Toc70328305"/>
      <w:bookmarkEnd w:id="47"/>
      <w:r>
        <w:rPr>
          <w:rFonts w:hint="eastAsia"/>
          <w:rtl/>
        </w:rPr>
        <w:t>זהבה</w:t>
      </w:r>
      <w:r>
        <w:rPr>
          <w:rtl/>
        </w:rPr>
        <w:t xml:space="preserve"> גלאון (</w:t>
      </w:r>
      <w:r>
        <w:rPr>
          <w:rFonts w:hint="cs"/>
          <w:rtl/>
        </w:rPr>
        <w:t>יו"ר ועדת החקירה הפרלמנטרית בנושא הסחר בנשים</w:t>
      </w:r>
      <w:r>
        <w:rPr>
          <w:rtl/>
        </w:rPr>
        <w:t>):</w:t>
      </w:r>
      <w:bookmarkEnd w:id="48"/>
    </w:p>
    <w:p w14:paraId="12A24323" w14:textId="77777777" w:rsidR="00000000" w:rsidRDefault="00026F1C">
      <w:pPr>
        <w:pStyle w:val="a0"/>
        <w:rPr>
          <w:rFonts w:hint="cs"/>
          <w:rtl/>
        </w:rPr>
      </w:pPr>
    </w:p>
    <w:p w14:paraId="75F66237" w14:textId="77777777" w:rsidR="00000000" w:rsidRDefault="00026F1C">
      <w:pPr>
        <w:pStyle w:val="a0"/>
        <w:rPr>
          <w:rFonts w:hint="cs"/>
          <w:rtl/>
        </w:rPr>
      </w:pPr>
      <w:r>
        <w:rPr>
          <w:rFonts w:hint="cs"/>
          <w:rtl/>
        </w:rPr>
        <w:t>אדוני היושב-ראש, אני רוצה להודות לך על האפשרות להניח את הדוח על שולחן חברי הכנסת, על ההצעה שלך. אין ספק שהדבר מעיד על החשיבות שאתה רואה בממצאי הסקר</w:t>
      </w:r>
      <w:r>
        <w:rPr>
          <w:rFonts w:hint="cs"/>
          <w:rtl/>
        </w:rPr>
        <w:t xml:space="preserve"> שהוכן על-ידי מרכז המידע והמחקר של הכנסת. </w:t>
      </w:r>
    </w:p>
    <w:p w14:paraId="0822C348" w14:textId="77777777" w:rsidR="00000000" w:rsidRDefault="00026F1C">
      <w:pPr>
        <w:pStyle w:val="a0"/>
        <w:rPr>
          <w:rFonts w:hint="cs"/>
          <w:rtl/>
        </w:rPr>
      </w:pPr>
    </w:p>
    <w:p w14:paraId="38AA58D4" w14:textId="77777777" w:rsidR="00000000" w:rsidRDefault="00026F1C">
      <w:pPr>
        <w:pStyle w:val="a0"/>
        <w:rPr>
          <w:rFonts w:hint="cs"/>
          <w:rtl/>
        </w:rPr>
      </w:pPr>
      <w:r>
        <w:rPr>
          <w:rFonts w:hint="cs"/>
          <w:rtl/>
        </w:rPr>
        <w:t>ממצאי הסקר, שלפיהם הציבור בישראל, על אף כל הפעילות של הכנסת ושל רשויות השלטון, עדיין לא רואה בתופעת הסחר בנשים פגיעה בזכויות אדם או הפרה שלהן, הם מדאיגים בעיני. מתייחסים לזה במידת מה של סלחנות. יש כאן, בעיני, עיו</w:t>
      </w:r>
      <w:r>
        <w:rPr>
          <w:rFonts w:hint="cs"/>
          <w:rtl/>
        </w:rPr>
        <w:t>ורון של הציבור הישראלי בסוגיות יסוד כמו כבוד האדם וחירותו, כבודן וחירותן של נשים, זכויות יסודיות כמו הזכות לחירות וזכות הנשים לאוטונומיה.</w:t>
      </w:r>
    </w:p>
    <w:p w14:paraId="7A1E9547" w14:textId="77777777" w:rsidR="00000000" w:rsidRDefault="00026F1C">
      <w:pPr>
        <w:pStyle w:val="a0"/>
        <w:rPr>
          <w:rtl/>
        </w:rPr>
      </w:pPr>
    </w:p>
    <w:p w14:paraId="0251C3F3" w14:textId="77777777" w:rsidR="00000000" w:rsidRDefault="00026F1C">
      <w:pPr>
        <w:pStyle w:val="a0"/>
        <w:rPr>
          <w:rFonts w:hint="cs"/>
          <w:rtl/>
        </w:rPr>
      </w:pPr>
      <w:r>
        <w:rPr>
          <w:rFonts w:hint="cs"/>
          <w:rtl/>
        </w:rPr>
        <w:t>הדבר הזה מצריך, כמו שאמר אדוני - ואני רוצה שוב להודות לך - פעולה הרבה יותר עמוקה; ליצור את הזיקה והקשר בין זנות לאלימ</w:t>
      </w:r>
      <w:r>
        <w:rPr>
          <w:rFonts w:hint="cs"/>
          <w:rtl/>
        </w:rPr>
        <w:t>ות. זנות היא אלימות נגד נשים, היא לא בחירה חופשית. הכנסת צריכה להמשיך במאבקה ולהביא לתודעת הציבור שזנות היא הפרה בוטה של זכויות אדם. תודה רבה.</w:t>
      </w:r>
    </w:p>
    <w:p w14:paraId="15D6FE32" w14:textId="77777777" w:rsidR="00000000" w:rsidRDefault="00026F1C">
      <w:pPr>
        <w:pStyle w:val="a0"/>
        <w:rPr>
          <w:rFonts w:hint="cs"/>
          <w:rtl/>
        </w:rPr>
      </w:pPr>
    </w:p>
    <w:p w14:paraId="73E2917D" w14:textId="77777777" w:rsidR="00000000" w:rsidRDefault="00026F1C">
      <w:pPr>
        <w:pStyle w:val="af1"/>
        <w:rPr>
          <w:rtl/>
        </w:rPr>
      </w:pPr>
      <w:r>
        <w:rPr>
          <w:rFonts w:hint="eastAsia"/>
          <w:rtl/>
        </w:rPr>
        <w:t>היו</w:t>
      </w:r>
      <w:r>
        <w:rPr>
          <w:rtl/>
        </w:rPr>
        <w:t>"ר ראובן ריבלין:</w:t>
      </w:r>
    </w:p>
    <w:p w14:paraId="55F46AA2" w14:textId="77777777" w:rsidR="00000000" w:rsidRDefault="00026F1C">
      <w:pPr>
        <w:pStyle w:val="a0"/>
        <w:rPr>
          <w:rFonts w:hint="cs"/>
          <w:rtl/>
        </w:rPr>
      </w:pPr>
    </w:p>
    <w:p w14:paraId="1CABBD5E" w14:textId="77777777" w:rsidR="00000000" w:rsidRDefault="00026F1C">
      <w:pPr>
        <w:pStyle w:val="a0"/>
        <w:rPr>
          <w:rFonts w:hint="cs"/>
          <w:rtl/>
        </w:rPr>
      </w:pPr>
      <w:r>
        <w:rPr>
          <w:rFonts w:hint="cs"/>
          <w:rtl/>
        </w:rPr>
        <w:t>אני מאוד מודה לחברת הכנסת זהבה גלאון, יושבת-ראש הוועדה הפרלמנטרית לחקר תופעת הסחר בנשים. אנ</w:t>
      </w:r>
      <w:r>
        <w:rPr>
          <w:rFonts w:hint="cs"/>
          <w:rtl/>
        </w:rPr>
        <w:t>י מבקש להזמין את חברת הכנסת זהבה גלאון, כמציעה ראשונה בהצעות לסדר-היום, ואחריה את חבר הכנסת יולי אדלשטיין. אחריו - חבר הכנסת אופיר פינס.</w:t>
      </w:r>
    </w:p>
    <w:p w14:paraId="038C83F0" w14:textId="77777777" w:rsidR="00000000" w:rsidRDefault="00026F1C">
      <w:pPr>
        <w:pStyle w:val="a0"/>
        <w:rPr>
          <w:rFonts w:hint="cs"/>
          <w:rtl/>
        </w:rPr>
      </w:pPr>
    </w:p>
    <w:p w14:paraId="40AE37EC" w14:textId="77777777" w:rsidR="00000000" w:rsidRDefault="00026F1C">
      <w:pPr>
        <w:pStyle w:val="a"/>
        <w:rPr>
          <w:rtl/>
        </w:rPr>
      </w:pPr>
      <w:bookmarkStart w:id="49" w:name="FS000000504T10_12_2003_15_14_31"/>
      <w:bookmarkStart w:id="50" w:name="_Toc70328306"/>
      <w:bookmarkEnd w:id="49"/>
      <w:r>
        <w:rPr>
          <w:rFonts w:hint="eastAsia"/>
          <w:rtl/>
        </w:rPr>
        <w:t>זהבה</w:t>
      </w:r>
      <w:r>
        <w:rPr>
          <w:rtl/>
        </w:rPr>
        <w:t xml:space="preserve"> גלאון (מרצ):</w:t>
      </w:r>
      <w:bookmarkEnd w:id="50"/>
    </w:p>
    <w:p w14:paraId="76A4393D" w14:textId="77777777" w:rsidR="00000000" w:rsidRDefault="00026F1C">
      <w:pPr>
        <w:pStyle w:val="a0"/>
        <w:rPr>
          <w:rFonts w:hint="cs"/>
          <w:rtl/>
        </w:rPr>
      </w:pPr>
    </w:p>
    <w:p w14:paraId="1534D791" w14:textId="77777777" w:rsidR="00000000" w:rsidRDefault="00026F1C">
      <w:pPr>
        <w:pStyle w:val="a0"/>
        <w:rPr>
          <w:rFonts w:hint="cs"/>
          <w:rtl/>
        </w:rPr>
      </w:pPr>
      <w:r>
        <w:rPr>
          <w:rFonts w:hint="cs"/>
          <w:rtl/>
        </w:rPr>
        <w:t>אדוני היושב-ראש, אדוני השר, חברי חברי הכנסת, מבחן היחס לזכויות האדם אינו בנאומים ובהכרזות. אני מתכו</w:t>
      </w:r>
      <w:r>
        <w:rPr>
          <w:rFonts w:hint="cs"/>
          <w:rtl/>
        </w:rPr>
        <w:t>ונת לייחד את דברי הקצרים כאן לסוגיה: איך שומרים על זכויות אדם; האם בכלל ניתן לשמור על זכויות אדם; האם מדינת ישראל, כשהיא נמצאת במצב כזה קשה - של עימות מתמשך, של פיגועי טרור, ולאור פגיעה כל כך קשה בתחושת הביטחון האישי, כשהמדינה חשה שהיא דמוקרטיה מתגוננת - א</w:t>
      </w:r>
      <w:r>
        <w:rPr>
          <w:rFonts w:hint="cs"/>
          <w:rtl/>
        </w:rPr>
        <w:t>יך ניתן לדבר, אדוני היושב-ראש, על זכויות אדם.</w:t>
      </w:r>
    </w:p>
    <w:p w14:paraId="273E99A3" w14:textId="77777777" w:rsidR="00000000" w:rsidRDefault="00026F1C">
      <w:pPr>
        <w:pStyle w:val="a0"/>
        <w:rPr>
          <w:rFonts w:hint="cs"/>
          <w:rtl/>
        </w:rPr>
      </w:pPr>
      <w:r>
        <w:rPr>
          <w:rFonts w:hint="cs"/>
          <w:rtl/>
        </w:rPr>
        <w:t xml:space="preserve"> </w:t>
      </w:r>
    </w:p>
    <w:p w14:paraId="2798D264" w14:textId="77777777" w:rsidR="00000000" w:rsidRDefault="00026F1C">
      <w:pPr>
        <w:pStyle w:val="a0"/>
        <w:rPr>
          <w:rFonts w:hint="cs"/>
          <w:rtl/>
        </w:rPr>
      </w:pPr>
      <w:r>
        <w:rPr>
          <w:rFonts w:hint="cs"/>
          <w:rtl/>
        </w:rPr>
        <w:t>במדינת ישראל אנשים נהרגים כתוצאה מטרור קשה, אנשים חפים מפשע. איך במצב של אילוצי המשבר הביטחוני, כשמצד אחד יש כיבוש וצה"ל נמצא בשטחים, ויש כאן פיגועים איומים ונוראיים - איך שומרים על המרקם הדמוקרטי של מדינת יש</w:t>
      </w:r>
      <w:r>
        <w:rPr>
          <w:rFonts w:hint="cs"/>
          <w:rtl/>
        </w:rPr>
        <w:t xml:space="preserve">ראל, איך שומרים על האיזון הנכון. </w:t>
      </w:r>
    </w:p>
    <w:p w14:paraId="2CCC0771" w14:textId="77777777" w:rsidR="00000000" w:rsidRDefault="00026F1C">
      <w:pPr>
        <w:pStyle w:val="a0"/>
        <w:rPr>
          <w:rFonts w:hint="cs"/>
          <w:rtl/>
        </w:rPr>
      </w:pPr>
    </w:p>
    <w:p w14:paraId="2A464DF9" w14:textId="77777777" w:rsidR="00000000" w:rsidRDefault="00026F1C">
      <w:pPr>
        <w:pStyle w:val="a0"/>
        <w:rPr>
          <w:rFonts w:hint="cs"/>
          <w:rtl/>
        </w:rPr>
      </w:pPr>
      <w:r>
        <w:rPr>
          <w:rFonts w:hint="cs"/>
          <w:rtl/>
        </w:rPr>
        <w:t>אני מוטרדת בסוגיה הזאת, והתשובה לטעמי היא, שלזכויות האדם יש ערך כלשהו רק אם שומרים עליהן בעת משבר. גם במלחמה לא הכול מותר, ויש מעשים שאסור לעשות בכל הנסיבות. העובדה שהפלסטינים מפירים זכויות אדם, ובשום שלב, אני חוזרת ומדגי</w:t>
      </w:r>
      <w:r>
        <w:rPr>
          <w:rFonts w:hint="cs"/>
          <w:rtl/>
        </w:rPr>
        <w:t>שה - בשום שלב לא ניתן להצדיק טרור ופגיעה באנשים חפים מפשע - אבל העובדה שהפלסטינים מפירים זכויות אדם ונלחמים בישראל אינה נותנת אליבי, אני חוזרת ואומרת - אינה נותנת אליבי להפרות נרחבות של זכויות מצדנו.</w:t>
      </w:r>
    </w:p>
    <w:p w14:paraId="662A0DB7" w14:textId="77777777" w:rsidR="00000000" w:rsidRDefault="00026F1C">
      <w:pPr>
        <w:pStyle w:val="a0"/>
        <w:rPr>
          <w:rFonts w:hint="cs"/>
          <w:rtl/>
        </w:rPr>
      </w:pPr>
    </w:p>
    <w:p w14:paraId="765D1186" w14:textId="77777777" w:rsidR="00000000" w:rsidRDefault="00026F1C">
      <w:pPr>
        <w:pStyle w:val="a0"/>
        <w:rPr>
          <w:rFonts w:hint="cs"/>
          <w:rtl/>
        </w:rPr>
      </w:pPr>
      <w:r>
        <w:rPr>
          <w:rFonts w:hint="cs"/>
          <w:rtl/>
        </w:rPr>
        <w:t xml:space="preserve">זכויות האדם, כתב פעם מי שהיה נשיאו של בית-המשפט העליון </w:t>
      </w:r>
      <w:r>
        <w:rPr>
          <w:rFonts w:hint="cs"/>
          <w:rtl/>
        </w:rPr>
        <w:t>בארצות-הברית ארל וורן, "מחייבות להילחם למענן כל יום מחדש". בתחום זכויות האדם, שאינן רק זכויות האזרח, ואני מדגישה, שאינן רק זכויות האזרח, אלא גם  זכויות של אדם באשר הוא נתון לשלטון הישראלי, אסור שהרטוריקה תגבר על הפרקטיקה.</w:t>
      </w:r>
    </w:p>
    <w:p w14:paraId="6B763F08" w14:textId="77777777" w:rsidR="00000000" w:rsidRDefault="00026F1C">
      <w:pPr>
        <w:pStyle w:val="a0"/>
        <w:rPr>
          <w:rFonts w:hint="cs"/>
          <w:rtl/>
        </w:rPr>
      </w:pPr>
    </w:p>
    <w:p w14:paraId="325D11C4" w14:textId="77777777" w:rsidR="00000000" w:rsidRDefault="00026F1C">
      <w:pPr>
        <w:pStyle w:val="a0"/>
        <w:rPr>
          <w:rFonts w:hint="cs"/>
          <w:rtl/>
        </w:rPr>
      </w:pPr>
      <w:r>
        <w:rPr>
          <w:rFonts w:hint="cs"/>
          <w:rtl/>
        </w:rPr>
        <w:t>כל נושא תפקיד מטעם מדינת ישראל, כ</w:t>
      </w:r>
      <w:r>
        <w:rPr>
          <w:rFonts w:hint="cs"/>
          <w:rtl/>
        </w:rPr>
        <w:t>פי שכתב בשעתו השופט חיים כהן, זיכרונו לברכה, נושא עמו באמתחתו את שלטון החוק לכל אשר ילך בישראל ובשטחים. הדברים מחייבים את מדינת ישראל, חברי חברי הכנסת, בעיקר על רקע הימים הקשים האלה. לא קשה לשמור על זכויות האדם בשעת שלום, בשעת פיוס. המבחן האמיתי, אדוני היו</w:t>
      </w:r>
      <w:r>
        <w:rPr>
          <w:rFonts w:hint="cs"/>
          <w:rtl/>
        </w:rPr>
        <w:t>שב-ראש - כפי שאני רואה אותו, דווקא של הערכים המנחים אותנו - הוא בשעה שהאווירה קשה, הזעם רב, כשהרוחות סוערות ונשפך כאן דם של אנשים חפים מפשע. זה הרגע לבחון אם זכויות האדם צריכות להידחק מפני טרור. אני אומרת שנהפוך הוא. מצבי חירום הם עתות המבחן שבהן נדרשת חבר</w:t>
      </w:r>
      <w:r>
        <w:rPr>
          <w:rFonts w:hint="cs"/>
          <w:rtl/>
        </w:rPr>
        <w:t xml:space="preserve">ה נאורה להקפדה יתירה על זכויות האדם. </w:t>
      </w:r>
    </w:p>
    <w:p w14:paraId="377F496C" w14:textId="77777777" w:rsidR="00000000" w:rsidRDefault="00026F1C">
      <w:pPr>
        <w:pStyle w:val="a0"/>
        <w:rPr>
          <w:rFonts w:hint="cs"/>
          <w:rtl/>
        </w:rPr>
      </w:pPr>
    </w:p>
    <w:p w14:paraId="29307712" w14:textId="77777777" w:rsidR="00000000" w:rsidRDefault="00026F1C">
      <w:pPr>
        <w:pStyle w:val="a0"/>
        <w:rPr>
          <w:rFonts w:hint="cs"/>
          <w:rtl/>
        </w:rPr>
      </w:pPr>
      <w:r>
        <w:rPr>
          <w:rFonts w:hint="cs"/>
          <w:rtl/>
        </w:rPr>
        <w:t>חברי חברי הכנסת, כיוון שאני שומעת כאן את הדיונים לא אחת, גם את המאבק בטרור</w:t>
      </w:r>
      <w:r>
        <w:rPr>
          <w:rtl/>
        </w:rPr>
        <w:t xml:space="preserve"> </w:t>
      </w:r>
      <w:r>
        <w:rPr>
          <w:rFonts w:hint="cs"/>
          <w:rtl/>
        </w:rPr>
        <w:t>יש לנהל על-פי חוק, כדברי השופט ברק: כשהתותחים יורים - הדין לא שותק. הגנה על זכויות יסוד אלה נבחנת  דווקא בעתות כאלה. אני אומרת זאת בעיקר למערכ</w:t>
      </w:r>
      <w:r>
        <w:rPr>
          <w:rFonts w:hint="cs"/>
          <w:rtl/>
        </w:rPr>
        <w:t>ת המשפטית, שלא תמיד עומדת מול לחצים המופעלים עליה.</w:t>
      </w:r>
    </w:p>
    <w:p w14:paraId="4354C847" w14:textId="77777777" w:rsidR="00000000" w:rsidRDefault="00026F1C">
      <w:pPr>
        <w:pStyle w:val="a0"/>
        <w:rPr>
          <w:rFonts w:hint="cs"/>
          <w:rtl/>
        </w:rPr>
      </w:pPr>
    </w:p>
    <w:p w14:paraId="2694245C" w14:textId="77777777" w:rsidR="00000000" w:rsidRDefault="00026F1C">
      <w:pPr>
        <w:pStyle w:val="a0"/>
        <w:rPr>
          <w:rFonts w:hint="cs"/>
          <w:rtl/>
        </w:rPr>
      </w:pPr>
      <w:r>
        <w:rPr>
          <w:rFonts w:hint="cs"/>
          <w:rtl/>
        </w:rPr>
        <w:t>אני חוזרת ואומרת: הטרור הפלסטיני הוא נורא, הוא רוצח אזרחים חפים מפשע ללא כל אבחנה. אבל כל פעם כשנדמה שהגענו לתחתית המדרון המוסרי ולא ניתן להתנבל יותר, עולה איזו הצעה חדשה שממחישה שאין גבול לעומקה של התהום</w:t>
      </w:r>
      <w:r>
        <w:rPr>
          <w:rFonts w:hint="cs"/>
          <w:rtl/>
        </w:rPr>
        <w:t xml:space="preserve"> הזאת. ואסביר למה אני מתכוונת: עוצר, גירושים, סגר, מעצרים מינהליים, הריסות בתים, חיסולים ממוקדים, פגיעה בתשתיות - כל הדברים האלה שלא מאפשרים לאנשים חופש מעבר, חופש תנועה; כל מה שלא מאפשר לאנשים לחיות גם אם הם לא אזרחי המדינה. </w:t>
      </w:r>
    </w:p>
    <w:p w14:paraId="1C43ABB9" w14:textId="77777777" w:rsidR="00000000" w:rsidRDefault="00026F1C">
      <w:pPr>
        <w:pStyle w:val="a0"/>
        <w:rPr>
          <w:rFonts w:hint="cs"/>
          <w:rtl/>
        </w:rPr>
      </w:pPr>
    </w:p>
    <w:p w14:paraId="6B1FAAED" w14:textId="77777777" w:rsidR="00000000" w:rsidRDefault="00026F1C">
      <w:pPr>
        <w:pStyle w:val="a0"/>
        <w:rPr>
          <w:rFonts w:hint="cs"/>
          <w:rtl/>
        </w:rPr>
      </w:pPr>
      <w:r>
        <w:rPr>
          <w:rFonts w:hint="cs"/>
          <w:rtl/>
        </w:rPr>
        <w:t>לטרור אין פתרון צבאי, והניסי</w:t>
      </w:r>
      <w:r>
        <w:rPr>
          <w:rFonts w:hint="cs"/>
          <w:rtl/>
        </w:rPr>
        <w:t>ון להרחיב את גבולות המגרש הצבאי איננו רק חסר תוחלת, הוא גם עומד בניגוד מפורש ללקח שאומות העולם ביקשו להפיק ממראות השואה, ואת גבולותיו של המגרש הזה מסרטטות מאז 1945 זכויות האדם. תודה רבה.</w:t>
      </w:r>
    </w:p>
    <w:p w14:paraId="38ED3451" w14:textId="77777777" w:rsidR="00000000" w:rsidRDefault="00026F1C">
      <w:pPr>
        <w:pStyle w:val="a0"/>
        <w:rPr>
          <w:rFonts w:hint="cs"/>
          <w:rtl/>
        </w:rPr>
      </w:pPr>
    </w:p>
    <w:p w14:paraId="7EFCE8C1" w14:textId="77777777" w:rsidR="00000000" w:rsidRDefault="00026F1C">
      <w:pPr>
        <w:pStyle w:val="af1"/>
        <w:rPr>
          <w:rtl/>
        </w:rPr>
      </w:pPr>
      <w:r>
        <w:rPr>
          <w:rtl/>
        </w:rPr>
        <w:t>היו"ר ראובן ריבלין:</w:t>
      </w:r>
    </w:p>
    <w:p w14:paraId="477A3271" w14:textId="77777777" w:rsidR="00000000" w:rsidRDefault="00026F1C">
      <w:pPr>
        <w:pStyle w:val="a0"/>
        <w:rPr>
          <w:rtl/>
        </w:rPr>
      </w:pPr>
    </w:p>
    <w:p w14:paraId="35EDFC7B" w14:textId="77777777" w:rsidR="00000000" w:rsidRDefault="00026F1C">
      <w:pPr>
        <w:pStyle w:val="a0"/>
        <w:rPr>
          <w:rFonts w:hint="cs"/>
          <w:rtl/>
        </w:rPr>
      </w:pPr>
      <w:r>
        <w:rPr>
          <w:rFonts w:hint="cs"/>
          <w:rtl/>
        </w:rPr>
        <w:t>אני מודה לך מאוד.</w:t>
      </w:r>
    </w:p>
    <w:p w14:paraId="05FBD5F3" w14:textId="77777777" w:rsidR="00000000" w:rsidRDefault="00026F1C">
      <w:pPr>
        <w:pStyle w:val="a0"/>
        <w:rPr>
          <w:rFonts w:hint="cs"/>
          <w:rtl/>
        </w:rPr>
      </w:pPr>
    </w:p>
    <w:p w14:paraId="294B87E5" w14:textId="77777777" w:rsidR="00000000" w:rsidRDefault="00026F1C">
      <w:pPr>
        <w:pStyle w:val="af0"/>
        <w:rPr>
          <w:rtl/>
        </w:rPr>
      </w:pPr>
      <w:r>
        <w:rPr>
          <w:rFonts w:hint="eastAsia"/>
          <w:rtl/>
        </w:rPr>
        <w:t>רוני</w:t>
      </w:r>
      <w:r>
        <w:rPr>
          <w:rtl/>
        </w:rPr>
        <w:t xml:space="preserve"> בר-און (הליכוד):</w:t>
      </w:r>
    </w:p>
    <w:p w14:paraId="51A93402" w14:textId="77777777" w:rsidR="00000000" w:rsidRDefault="00026F1C">
      <w:pPr>
        <w:pStyle w:val="a0"/>
        <w:rPr>
          <w:rFonts w:hint="cs"/>
          <w:rtl/>
        </w:rPr>
      </w:pPr>
    </w:p>
    <w:p w14:paraId="633D0611" w14:textId="77777777" w:rsidR="00000000" w:rsidRDefault="00026F1C">
      <w:pPr>
        <w:pStyle w:val="a0"/>
        <w:rPr>
          <w:rFonts w:hint="cs"/>
          <w:rtl/>
        </w:rPr>
      </w:pPr>
      <w:r>
        <w:rPr>
          <w:rFonts w:hint="cs"/>
          <w:rtl/>
        </w:rPr>
        <w:t>יש לי</w:t>
      </w:r>
      <w:r>
        <w:rPr>
          <w:rFonts w:hint="cs"/>
          <w:rtl/>
        </w:rPr>
        <w:t xml:space="preserve"> שאלה.</w:t>
      </w:r>
    </w:p>
    <w:p w14:paraId="371EB61C" w14:textId="77777777" w:rsidR="00000000" w:rsidRDefault="00026F1C">
      <w:pPr>
        <w:pStyle w:val="a0"/>
        <w:rPr>
          <w:rFonts w:hint="cs"/>
          <w:rtl/>
        </w:rPr>
      </w:pPr>
    </w:p>
    <w:p w14:paraId="303D1448" w14:textId="77777777" w:rsidR="00000000" w:rsidRDefault="00026F1C">
      <w:pPr>
        <w:pStyle w:val="af1"/>
        <w:rPr>
          <w:rtl/>
        </w:rPr>
      </w:pPr>
      <w:r>
        <w:rPr>
          <w:rtl/>
        </w:rPr>
        <w:t>היו"ר ראובן ריבלין:</w:t>
      </w:r>
    </w:p>
    <w:p w14:paraId="323FEC44" w14:textId="77777777" w:rsidR="00000000" w:rsidRDefault="00026F1C">
      <w:pPr>
        <w:pStyle w:val="a0"/>
        <w:rPr>
          <w:rtl/>
        </w:rPr>
      </w:pPr>
    </w:p>
    <w:p w14:paraId="5957CBF0" w14:textId="77777777" w:rsidR="00000000" w:rsidRDefault="00026F1C">
      <w:pPr>
        <w:pStyle w:val="a0"/>
        <w:rPr>
          <w:rFonts w:hint="cs"/>
          <w:rtl/>
        </w:rPr>
      </w:pPr>
      <w:r>
        <w:rPr>
          <w:rFonts w:hint="cs"/>
          <w:rtl/>
        </w:rPr>
        <w:t>אני מצטער. אנחנו ניכנס למצב שבו לא נגמור את סדר-היום היום. חבר הכנסת יולי אדלשטיין, בבקשה. אחריו - חבר הכנסת אופיר פינס-פז, ואם הוא לא יהיה - חברת הכנסת אתי לבני.</w:t>
      </w:r>
    </w:p>
    <w:p w14:paraId="18378ADC" w14:textId="77777777" w:rsidR="00000000" w:rsidRDefault="00026F1C">
      <w:pPr>
        <w:pStyle w:val="a0"/>
        <w:rPr>
          <w:rFonts w:hint="cs"/>
          <w:rtl/>
        </w:rPr>
      </w:pPr>
    </w:p>
    <w:p w14:paraId="25D6D724" w14:textId="77777777" w:rsidR="00000000" w:rsidRDefault="00026F1C">
      <w:pPr>
        <w:pStyle w:val="a"/>
        <w:rPr>
          <w:rtl/>
        </w:rPr>
      </w:pPr>
      <w:bookmarkStart w:id="51" w:name="FS000000532T10_12_2003_12_21_15"/>
      <w:bookmarkStart w:id="52" w:name="_Toc70328307"/>
      <w:bookmarkEnd w:id="51"/>
      <w:r>
        <w:rPr>
          <w:rFonts w:hint="eastAsia"/>
          <w:rtl/>
        </w:rPr>
        <w:t>יולי</w:t>
      </w:r>
      <w:r>
        <w:rPr>
          <w:rtl/>
        </w:rPr>
        <w:t>-יואל אדלשטיין (הליכוד):</w:t>
      </w:r>
      <w:bookmarkEnd w:id="52"/>
    </w:p>
    <w:p w14:paraId="3E0842EA" w14:textId="77777777" w:rsidR="00000000" w:rsidRDefault="00026F1C">
      <w:pPr>
        <w:pStyle w:val="a0"/>
        <w:rPr>
          <w:rFonts w:hint="cs"/>
          <w:rtl/>
        </w:rPr>
      </w:pPr>
    </w:p>
    <w:p w14:paraId="5DFBE5BF" w14:textId="77777777" w:rsidR="00000000" w:rsidRDefault="00026F1C">
      <w:pPr>
        <w:pStyle w:val="a0"/>
        <w:rPr>
          <w:rFonts w:hint="cs"/>
          <w:rtl/>
        </w:rPr>
      </w:pPr>
      <w:r>
        <w:rPr>
          <w:rFonts w:hint="cs"/>
          <w:rtl/>
        </w:rPr>
        <w:t>אדוני היושב-ראש, חברי חברי הכנסת,</w:t>
      </w:r>
      <w:r>
        <w:rPr>
          <w:rFonts w:hint="cs"/>
          <w:rtl/>
        </w:rPr>
        <w:t xml:space="preserve"> אדוני השר, שאלה יוזמת הדיון, חברת הכנסת זהבה גלאון, אם אפשר ואיך אפשר לדבר על זכויות האדם במציאות הקשה שלנו, והתשובה שלי לפחות על שאלתךְ - ובעצם זו היתה גם התשובה שלך - היא שדווקא בעת זו צריך וחובה על כולנו לדבר על זכויות האדם. כפי שאת אמרת, ובצדק, בעולם </w:t>
      </w:r>
      <w:r>
        <w:rPr>
          <w:rFonts w:hint="cs"/>
          <w:rtl/>
        </w:rPr>
        <w:t>שכולו גן-עדן, כנראה שגם לא יהיה צורך לדבר על זכויות האדם. אבל אנחנו עדיין רחוקים מהעולם הזה.</w:t>
      </w:r>
    </w:p>
    <w:p w14:paraId="23A9A8F4" w14:textId="77777777" w:rsidR="00000000" w:rsidRDefault="00026F1C">
      <w:pPr>
        <w:pStyle w:val="a0"/>
        <w:rPr>
          <w:rFonts w:hint="cs"/>
          <w:rtl/>
        </w:rPr>
      </w:pPr>
    </w:p>
    <w:p w14:paraId="3EC366F1" w14:textId="77777777" w:rsidR="00000000" w:rsidRDefault="00026F1C">
      <w:pPr>
        <w:pStyle w:val="a0"/>
        <w:rPr>
          <w:rFonts w:hint="cs"/>
          <w:rtl/>
        </w:rPr>
      </w:pPr>
      <w:r>
        <w:rPr>
          <w:rFonts w:hint="cs"/>
          <w:rtl/>
        </w:rPr>
        <w:t>לכן, בזמן הקצר שיש לי הייתי רוצה לומר איך אני מרגיש בנושא זכויות האדם כישראלי, כאזרח ישראלי וכחבר הכנסת, מה אני חושב על הסוגיה בכלל ואיך אני מתייחס לנושא זכויות ה</w:t>
      </w:r>
      <w:r>
        <w:rPr>
          <w:rFonts w:hint="cs"/>
          <w:rtl/>
        </w:rPr>
        <w:t xml:space="preserve">אדם בסוגיית יהודה שומרון וחבל-עזה. </w:t>
      </w:r>
    </w:p>
    <w:p w14:paraId="6950FE45" w14:textId="77777777" w:rsidR="00000000" w:rsidRDefault="00026F1C">
      <w:pPr>
        <w:pStyle w:val="a0"/>
        <w:rPr>
          <w:rFonts w:hint="cs"/>
          <w:rtl/>
        </w:rPr>
      </w:pPr>
    </w:p>
    <w:p w14:paraId="63378B49" w14:textId="77777777" w:rsidR="00000000" w:rsidRDefault="00026F1C">
      <w:pPr>
        <w:pStyle w:val="a0"/>
        <w:rPr>
          <w:rFonts w:hint="cs"/>
          <w:rtl/>
        </w:rPr>
      </w:pPr>
      <w:r>
        <w:rPr>
          <w:rFonts w:hint="cs"/>
          <w:rtl/>
        </w:rPr>
        <w:t xml:space="preserve">אדוני היושב-ראש, עם כל הציניות שתמיד גוברת במקומותינו, אני חייב לומר שלא אחת בתקופה האחרונה אני חש גאה להיות אזרח ישראלי ונבחר ציבור ישראלי בסוגיה הזאת של זכויות האדם, ואתן רק שתי דוגמאות מהזמן האחרון. </w:t>
      </w:r>
    </w:p>
    <w:p w14:paraId="64E750C6" w14:textId="77777777" w:rsidR="00000000" w:rsidRDefault="00026F1C">
      <w:pPr>
        <w:pStyle w:val="a0"/>
        <w:rPr>
          <w:rFonts w:hint="cs"/>
          <w:rtl/>
        </w:rPr>
      </w:pPr>
    </w:p>
    <w:p w14:paraId="1912B34B" w14:textId="77777777" w:rsidR="00000000" w:rsidRDefault="00026F1C">
      <w:pPr>
        <w:pStyle w:val="a0"/>
        <w:rPr>
          <w:rFonts w:hint="cs"/>
          <w:rtl/>
        </w:rPr>
      </w:pPr>
      <w:r>
        <w:rPr>
          <w:rFonts w:hint="cs"/>
          <w:rtl/>
        </w:rPr>
        <w:t xml:space="preserve">דוגמה ראשונה - </w:t>
      </w:r>
      <w:r>
        <w:rPr>
          <w:rFonts w:hint="cs"/>
          <w:rtl/>
        </w:rPr>
        <w:t xml:space="preserve">כחבר ועדת החוקה, חוק ומשפט נכחתי בדיון על נושא שמכונה "תקן כליאה", וללא הבדלי אופוזיציה וקואליציה, כחברי ועדת החוקה, חוק ומשפט, עשינו בו את המוות לשירות בתי-הסוהר בנושא של אקסטרה אסירים ועצורים שיש אצלם, ולכן הם לא עומדים בתקן כליאה, ואיימנו שלא להאריך את </w:t>
      </w:r>
      <w:r>
        <w:rPr>
          <w:rFonts w:hint="cs"/>
          <w:rtl/>
        </w:rPr>
        <w:t xml:space="preserve">הנושא בוועדת החוקה, חוק ומשפט. </w:t>
      </w:r>
    </w:p>
    <w:p w14:paraId="7D750548" w14:textId="77777777" w:rsidR="00000000" w:rsidRDefault="00026F1C">
      <w:pPr>
        <w:pStyle w:val="a0"/>
        <w:rPr>
          <w:rFonts w:hint="cs"/>
          <w:rtl/>
        </w:rPr>
      </w:pPr>
    </w:p>
    <w:p w14:paraId="0D588E79" w14:textId="77777777" w:rsidR="00000000" w:rsidRDefault="00026F1C">
      <w:pPr>
        <w:pStyle w:val="a0"/>
        <w:rPr>
          <w:rFonts w:hint="cs"/>
          <w:rtl/>
        </w:rPr>
      </w:pPr>
      <w:r>
        <w:rPr>
          <w:rFonts w:hint="cs"/>
          <w:rtl/>
        </w:rPr>
        <w:t>אדוני היושב-ראש, אני חייב לומר, שנכון שההשוואה הזאת לא מתבקשת, וברוך השם אנחנו מדינה דמוקרטית, אבל כמי שחי שלוש שנים את המציאות של 26 עצירים בתא שמיועד לשניים במהלך שעות - או מה שמכונה</w:t>
      </w:r>
      <w:r>
        <w:rPr>
          <w:rFonts w:hint="cs"/>
        </w:rPr>
        <w:t xml:space="preserve"> </w:t>
      </w:r>
      <w:r>
        <w:rPr>
          <w:rFonts w:hint="cs"/>
          <w:rtl/>
        </w:rPr>
        <w:t xml:space="preserve"> "קרון סטוליפין", שמביא אסירים במהלך ש</w:t>
      </w:r>
      <w:r>
        <w:rPr>
          <w:rFonts w:hint="cs"/>
          <w:rtl/>
        </w:rPr>
        <w:t xml:space="preserve">לושה ימים, ובו אנחנו נמצאים בתא שמוכר לכל אחד שנסע אי-פעם ברכבת, אלא שהוא עם סורגים ומיועד לארבעה נוסעים, ו-21-22 עצירים נמצאים בו שלושה ימים, ומוציאים אותם לשירותים פעמיים ביממה - אני ודאי גאה להיות אזרח המדינה ששומרת על נורמות בסיסיות בתחום הרגיש הזה. </w:t>
      </w:r>
    </w:p>
    <w:p w14:paraId="195E806A" w14:textId="77777777" w:rsidR="00000000" w:rsidRDefault="00026F1C">
      <w:pPr>
        <w:pStyle w:val="a0"/>
        <w:rPr>
          <w:rFonts w:hint="cs"/>
          <w:rtl/>
        </w:rPr>
      </w:pPr>
    </w:p>
    <w:p w14:paraId="59712EC9" w14:textId="77777777" w:rsidR="00000000" w:rsidRDefault="00026F1C">
      <w:pPr>
        <w:pStyle w:val="a0"/>
        <w:rPr>
          <w:rFonts w:hint="cs"/>
          <w:rtl/>
        </w:rPr>
      </w:pPr>
      <w:r>
        <w:rPr>
          <w:rFonts w:hint="cs"/>
          <w:rtl/>
        </w:rPr>
        <w:t>את הדוגמה השנייה ראינו במליאה לפני יומיים. עם כל הכבוד למציאות ביטחונית קשה ובעיות נוספות, העברנו כאן חוק של איסור כבילת עצור באזיקים, מאת חבר הכנסת גדעון סער. אני חושב שזה מראה שיש לנו גם זמן לחשוב על הסוגיות האלה.</w:t>
      </w:r>
    </w:p>
    <w:p w14:paraId="661CAB69" w14:textId="77777777" w:rsidR="00000000" w:rsidRDefault="00026F1C">
      <w:pPr>
        <w:pStyle w:val="a0"/>
        <w:rPr>
          <w:rFonts w:hint="cs"/>
          <w:rtl/>
        </w:rPr>
      </w:pPr>
    </w:p>
    <w:p w14:paraId="74E8C58A" w14:textId="77777777" w:rsidR="00000000" w:rsidRDefault="00026F1C">
      <w:pPr>
        <w:pStyle w:val="a0"/>
        <w:rPr>
          <w:rFonts w:hint="cs"/>
          <w:rtl/>
        </w:rPr>
      </w:pPr>
      <w:r>
        <w:rPr>
          <w:rFonts w:hint="cs"/>
          <w:rtl/>
        </w:rPr>
        <w:t xml:space="preserve">אבל, חברי חברי הכנסת ואדוני היושב-ראש, </w:t>
      </w:r>
      <w:r>
        <w:rPr>
          <w:rFonts w:hint="cs"/>
          <w:rtl/>
        </w:rPr>
        <w:t>נושא זכויות האדם הוא נושא מורכב. זכויות אדם הן ערך, וודאי ערך עליון בשבילי, אלא שכמו שזה קורה לפעמים, אתה מתחיל לפרט את זה ואתה מגיע לדילמות לא מעטות. שוב, דוגמה מאתמול: "ג'נין ג'נין"; איזו זכות גוברת - של הציבור לדעת וחופש הביטוי וחופש היצירה, או אולי זכו</w:t>
      </w:r>
      <w:r>
        <w:rPr>
          <w:rFonts w:hint="cs"/>
          <w:rtl/>
        </w:rPr>
        <w:t xml:space="preserve">ת בסיסית של אותם חיילים שנלחמו בג'נין, ובוודאי של המשפחות של אלה שנפלו בג'נין, שלא לעבור את הגיהינום השקרי הזה פעם נוספת ולא להתמודד עם התמונות הקשות, ואולי אף עם צופה תמים שיאמר: "אז אתם הייתם הרוצחים וההורסים?" </w:t>
      </w:r>
    </w:p>
    <w:p w14:paraId="20EF3CA4" w14:textId="77777777" w:rsidR="00000000" w:rsidRDefault="00026F1C">
      <w:pPr>
        <w:pStyle w:val="a0"/>
        <w:rPr>
          <w:rFonts w:hint="cs"/>
          <w:rtl/>
        </w:rPr>
      </w:pPr>
    </w:p>
    <w:p w14:paraId="14F61CA6" w14:textId="77777777" w:rsidR="00000000" w:rsidRDefault="00026F1C">
      <w:pPr>
        <w:pStyle w:val="a0"/>
        <w:rPr>
          <w:rFonts w:hint="cs"/>
          <w:rtl/>
        </w:rPr>
      </w:pPr>
      <w:r>
        <w:rPr>
          <w:rFonts w:hint="cs"/>
          <w:rtl/>
        </w:rPr>
        <w:t>בדיון בוועדת החוקה אתמול</w:t>
      </w:r>
      <w:r>
        <w:rPr>
          <w:rtl/>
        </w:rPr>
        <w:t xml:space="preserve"> </w:t>
      </w:r>
      <w:r>
        <w:rPr>
          <w:rFonts w:hint="cs"/>
          <w:rtl/>
        </w:rPr>
        <w:t>נכחו הרבה נציגים</w:t>
      </w:r>
      <w:r>
        <w:rPr>
          <w:rFonts w:hint="cs"/>
          <w:rtl/>
        </w:rPr>
        <w:t xml:space="preserve"> של ארגוני זכויות האדם, והסתכלתי על נשים נחמדות מהארגון "מחסום </w:t>
      </w:r>
      <w:r>
        <w:rPr>
          <w:rFonts w:hint="cs"/>
        </w:rPr>
        <w:t>WATCH</w:t>
      </w:r>
      <w:r>
        <w:rPr>
          <w:rFonts w:hint="cs"/>
          <w:rtl/>
        </w:rPr>
        <w:t>", שעושות פעילות טובה במחסומים וצופות בחיילים שלא יתעללו בפלסטינים, חס ושלום, וכן הלאה. אבל מה לעשות, חשבתי באותו זמן גם על אותה אם לשבעה שעברה - - -</w:t>
      </w:r>
    </w:p>
    <w:p w14:paraId="40B5C134" w14:textId="77777777" w:rsidR="00000000" w:rsidRDefault="00026F1C">
      <w:pPr>
        <w:pStyle w:val="a0"/>
        <w:rPr>
          <w:rFonts w:hint="cs"/>
          <w:rtl/>
        </w:rPr>
      </w:pPr>
    </w:p>
    <w:p w14:paraId="17C1CAE0" w14:textId="77777777" w:rsidR="00000000" w:rsidRDefault="00026F1C">
      <w:pPr>
        <w:pStyle w:val="af0"/>
        <w:rPr>
          <w:rtl/>
        </w:rPr>
      </w:pPr>
      <w:r>
        <w:rPr>
          <w:rFonts w:hint="eastAsia"/>
          <w:rtl/>
        </w:rPr>
        <w:t>מוחמד</w:t>
      </w:r>
      <w:r>
        <w:rPr>
          <w:rtl/>
        </w:rPr>
        <w:t xml:space="preserve"> ברכה (חד"ש-תע"ל):</w:t>
      </w:r>
    </w:p>
    <w:p w14:paraId="0090A4D5" w14:textId="77777777" w:rsidR="00000000" w:rsidRDefault="00026F1C">
      <w:pPr>
        <w:pStyle w:val="a0"/>
        <w:rPr>
          <w:rFonts w:hint="cs"/>
          <w:rtl/>
        </w:rPr>
      </w:pPr>
    </w:p>
    <w:p w14:paraId="48102E5C" w14:textId="77777777" w:rsidR="00000000" w:rsidRDefault="00026F1C">
      <w:pPr>
        <w:pStyle w:val="a0"/>
        <w:rPr>
          <w:rFonts w:hint="cs"/>
          <w:rtl/>
        </w:rPr>
      </w:pPr>
      <w:r>
        <w:rPr>
          <w:rFonts w:hint="cs"/>
          <w:rtl/>
        </w:rPr>
        <w:t>מה זה "נחמדו</w:t>
      </w:r>
      <w:r>
        <w:rPr>
          <w:rFonts w:hint="cs"/>
          <w:rtl/>
        </w:rPr>
        <w:t>ת"?</w:t>
      </w:r>
    </w:p>
    <w:p w14:paraId="2FCF54FE" w14:textId="77777777" w:rsidR="00000000" w:rsidRDefault="00026F1C">
      <w:pPr>
        <w:pStyle w:val="a0"/>
        <w:rPr>
          <w:rFonts w:hint="cs"/>
          <w:rtl/>
        </w:rPr>
      </w:pPr>
    </w:p>
    <w:p w14:paraId="3FFC63D9" w14:textId="77777777" w:rsidR="00000000" w:rsidRDefault="00026F1C">
      <w:pPr>
        <w:pStyle w:val="-"/>
        <w:rPr>
          <w:rtl/>
        </w:rPr>
      </w:pPr>
      <w:bookmarkStart w:id="53" w:name="FS000000532T10_12_2003_12_33_18C"/>
      <w:bookmarkEnd w:id="53"/>
      <w:r>
        <w:rPr>
          <w:rtl/>
        </w:rPr>
        <w:t>יולי-יואל אדלשטיין (הליכוד):</w:t>
      </w:r>
    </w:p>
    <w:p w14:paraId="508F51ED" w14:textId="77777777" w:rsidR="00000000" w:rsidRDefault="00026F1C">
      <w:pPr>
        <w:pStyle w:val="a0"/>
        <w:rPr>
          <w:rFonts w:hint="cs"/>
          <w:rtl/>
        </w:rPr>
      </w:pPr>
    </w:p>
    <w:p w14:paraId="2546BFA0" w14:textId="77777777" w:rsidR="00000000" w:rsidRDefault="00026F1C">
      <w:pPr>
        <w:pStyle w:val="a0"/>
        <w:rPr>
          <w:rFonts w:hint="cs"/>
          <w:rtl/>
        </w:rPr>
      </w:pPr>
      <w:r>
        <w:rPr>
          <w:rFonts w:hint="cs"/>
          <w:rtl/>
        </w:rPr>
        <w:t>כי כך היתה ההערכה שלי. אני לא מכיר אותן. הן נראות לי נשים מאוד - - -</w:t>
      </w:r>
    </w:p>
    <w:p w14:paraId="26321E64" w14:textId="77777777" w:rsidR="00000000" w:rsidRDefault="00026F1C">
      <w:pPr>
        <w:pStyle w:val="a0"/>
        <w:rPr>
          <w:rFonts w:hint="cs"/>
          <w:rtl/>
        </w:rPr>
      </w:pPr>
    </w:p>
    <w:p w14:paraId="6BC49DD2" w14:textId="77777777" w:rsidR="00000000" w:rsidRDefault="00026F1C">
      <w:pPr>
        <w:pStyle w:val="af1"/>
        <w:rPr>
          <w:rtl/>
        </w:rPr>
      </w:pPr>
      <w:r>
        <w:rPr>
          <w:rtl/>
        </w:rPr>
        <w:t>היו"ר ראובן ריבלין:</w:t>
      </w:r>
    </w:p>
    <w:p w14:paraId="70E763AB" w14:textId="77777777" w:rsidR="00000000" w:rsidRDefault="00026F1C">
      <w:pPr>
        <w:pStyle w:val="a0"/>
        <w:rPr>
          <w:rtl/>
        </w:rPr>
      </w:pPr>
    </w:p>
    <w:p w14:paraId="77E783FD" w14:textId="77777777" w:rsidR="00000000" w:rsidRDefault="00026F1C">
      <w:pPr>
        <w:pStyle w:val="a0"/>
        <w:rPr>
          <w:rFonts w:hint="cs"/>
          <w:rtl/>
        </w:rPr>
      </w:pPr>
      <w:r>
        <w:rPr>
          <w:rFonts w:hint="cs"/>
          <w:rtl/>
        </w:rPr>
        <w:t>זו לא היתה הערה סקסיסטית.</w:t>
      </w:r>
    </w:p>
    <w:p w14:paraId="07BF7E45" w14:textId="77777777" w:rsidR="00000000" w:rsidRDefault="00026F1C">
      <w:pPr>
        <w:pStyle w:val="a0"/>
        <w:rPr>
          <w:rFonts w:hint="cs"/>
          <w:rtl/>
        </w:rPr>
      </w:pPr>
    </w:p>
    <w:p w14:paraId="585BCC32" w14:textId="77777777" w:rsidR="00000000" w:rsidRDefault="00026F1C">
      <w:pPr>
        <w:pStyle w:val="af0"/>
        <w:rPr>
          <w:rtl/>
        </w:rPr>
      </w:pPr>
      <w:r>
        <w:rPr>
          <w:rFonts w:hint="eastAsia"/>
          <w:rtl/>
        </w:rPr>
        <w:t>מוחמד</w:t>
      </w:r>
      <w:r>
        <w:rPr>
          <w:rtl/>
        </w:rPr>
        <w:t xml:space="preserve"> ברכה (חד"ש-תע"ל):</w:t>
      </w:r>
    </w:p>
    <w:p w14:paraId="54B57DAB" w14:textId="77777777" w:rsidR="00000000" w:rsidRDefault="00026F1C">
      <w:pPr>
        <w:pStyle w:val="a0"/>
        <w:rPr>
          <w:rFonts w:hint="cs"/>
          <w:rtl/>
        </w:rPr>
      </w:pPr>
    </w:p>
    <w:p w14:paraId="51A2EB5A" w14:textId="77777777" w:rsidR="00000000" w:rsidRDefault="00026F1C">
      <w:pPr>
        <w:pStyle w:val="a0"/>
        <w:rPr>
          <w:rFonts w:hint="cs"/>
          <w:rtl/>
        </w:rPr>
      </w:pPr>
      <w:r>
        <w:rPr>
          <w:rFonts w:hint="cs"/>
          <w:rtl/>
        </w:rPr>
        <w:t>זהו ביטוי כושל.</w:t>
      </w:r>
    </w:p>
    <w:p w14:paraId="722BBA8D" w14:textId="77777777" w:rsidR="00000000" w:rsidRDefault="00026F1C">
      <w:pPr>
        <w:pStyle w:val="a0"/>
        <w:rPr>
          <w:rFonts w:hint="cs"/>
          <w:rtl/>
        </w:rPr>
      </w:pPr>
    </w:p>
    <w:p w14:paraId="12A0B1C8" w14:textId="77777777" w:rsidR="00000000" w:rsidRDefault="00026F1C">
      <w:pPr>
        <w:pStyle w:val="af1"/>
        <w:rPr>
          <w:rtl/>
        </w:rPr>
      </w:pPr>
      <w:r>
        <w:rPr>
          <w:rtl/>
        </w:rPr>
        <w:t>היו"ר ראובן ריבלין:</w:t>
      </w:r>
    </w:p>
    <w:p w14:paraId="39D0F131" w14:textId="77777777" w:rsidR="00000000" w:rsidRDefault="00026F1C">
      <w:pPr>
        <w:pStyle w:val="a0"/>
        <w:rPr>
          <w:rtl/>
        </w:rPr>
      </w:pPr>
    </w:p>
    <w:p w14:paraId="1FC1ACBC" w14:textId="77777777" w:rsidR="00000000" w:rsidRDefault="00026F1C">
      <w:pPr>
        <w:pStyle w:val="a0"/>
        <w:rPr>
          <w:rFonts w:hint="cs"/>
          <w:rtl/>
        </w:rPr>
      </w:pPr>
      <w:r>
        <w:rPr>
          <w:rFonts w:hint="cs"/>
          <w:rtl/>
        </w:rPr>
        <w:t>גם באוזני זה צרם, אבל הוא לא התכוון.</w:t>
      </w:r>
    </w:p>
    <w:p w14:paraId="640C6A28" w14:textId="77777777" w:rsidR="00000000" w:rsidRDefault="00026F1C">
      <w:pPr>
        <w:pStyle w:val="a0"/>
        <w:rPr>
          <w:rFonts w:hint="cs"/>
          <w:rtl/>
        </w:rPr>
      </w:pPr>
    </w:p>
    <w:p w14:paraId="4B5173C5" w14:textId="77777777" w:rsidR="00000000" w:rsidRDefault="00026F1C">
      <w:pPr>
        <w:pStyle w:val="-"/>
        <w:rPr>
          <w:rtl/>
        </w:rPr>
      </w:pPr>
      <w:bookmarkStart w:id="54" w:name="FS000000532T10_12_2003_12_34_21C"/>
      <w:bookmarkEnd w:id="54"/>
      <w:r>
        <w:rPr>
          <w:rtl/>
        </w:rPr>
        <w:t>יו</w:t>
      </w:r>
      <w:r>
        <w:rPr>
          <w:rtl/>
        </w:rPr>
        <w:t>לי-יואל אדלשטיין (הליכוד):</w:t>
      </w:r>
    </w:p>
    <w:p w14:paraId="0ED33458" w14:textId="77777777" w:rsidR="00000000" w:rsidRDefault="00026F1C">
      <w:pPr>
        <w:pStyle w:val="a0"/>
        <w:rPr>
          <w:rtl/>
        </w:rPr>
      </w:pPr>
    </w:p>
    <w:p w14:paraId="578BDD66" w14:textId="77777777" w:rsidR="00000000" w:rsidRDefault="00026F1C">
      <w:pPr>
        <w:pStyle w:val="a0"/>
        <w:rPr>
          <w:rFonts w:hint="cs"/>
          <w:rtl/>
        </w:rPr>
      </w:pPr>
      <w:r>
        <w:rPr>
          <w:rFonts w:hint="cs"/>
          <w:rtl/>
        </w:rPr>
        <w:t>אם מישהו אפילו הבין שהיה בזה ממד של התנשאות או משהו כזה, אני חוזר בי.</w:t>
      </w:r>
    </w:p>
    <w:p w14:paraId="2BB96C32" w14:textId="77777777" w:rsidR="00000000" w:rsidRDefault="00026F1C">
      <w:pPr>
        <w:pStyle w:val="a0"/>
        <w:rPr>
          <w:rFonts w:hint="cs"/>
          <w:rtl/>
        </w:rPr>
      </w:pPr>
    </w:p>
    <w:p w14:paraId="0378815A" w14:textId="77777777" w:rsidR="00000000" w:rsidRDefault="00026F1C">
      <w:pPr>
        <w:pStyle w:val="af1"/>
        <w:rPr>
          <w:rtl/>
        </w:rPr>
      </w:pPr>
      <w:r>
        <w:rPr>
          <w:rtl/>
        </w:rPr>
        <w:t>היו"ר ראובן ריבלין:</w:t>
      </w:r>
    </w:p>
    <w:p w14:paraId="4106FC3D" w14:textId="77777777" w:rsidR="00000000" w:rsidRDefault="00026F1C">
      <w:pPr>
        <w:pStyle w:val="a0"/>
        <w:rPr>
          <w:rtl/>
        </w:rPr>
      </w:pPr>
    </w:p>
    <w:p w14:paraId="44077FE2" w14:textId="77777777" w:rsidR="00000000" w:rsidRDefault="00026F1C">
      <w:pPr>
        <w:pStyle w:val="a0"/>
        <w:rPr>
          <w:rFonts w:hint="cs"/>
          <w:rtl/>
        </w:rPr>
      </w:pPr>
      <w:r>
        <w:rPr>
          <w:rFonts w:hint="cs"/>
          <w:rtl/>
        </w:rPr>
        <w:t>מאה אחוז. הערת חבר הכנסת ברכה היא בהחלט במקומה.</w:t>
      </w:r>
    </w:p>
    <w:p w14:paraId="6EC1E521" w14:textId="77777777" w:rsidR="00000000" w:rsidRDefault="00026F1C">
      <w:pPr>
        <w:pStyle w:val="a0"/>
        <w:rPr>
          <w:rFonts w:hint="cs"/>
          <w:rtl/>
        </w:rPr>
      </w:pPr>
    </w:p>
    <w:p w14:paraId="1F800FA3" w14:textId="77777777" w:rsidR="00000000" w:rsidRDefault="00026F1C">
      <w:pPr>
        <w:pStyle w:val="-"/>
        <w:rPr>
          <w:rtl/>
        </w:rPr>
      </w:pPr>
      <w:bookmarkStart w:id="55" w:name="FS000000532T10_12_2003_12_34_37C"/>
      <w:bookmarkEnd w:id="55"/>
      <w:r>
        <w:rPr>
          <w:rtl/>
        </w:rPr>
        <w:t>יולי-יואל אדלשטיין (הליכוד):</w:t>
      </w:r>
    </w:p>
    <w:p w14:paraId="0EE4A261" w14:textId="77777777" w:rsidR="00000000" w:rsidRDefault="00026F1C">
      <w:pPr>
        <w:pStyle w:val="a0"/>
        <w:rPr>
          <w:rtl/>
        </w:rPr>
      </w:pPr>
    </w:p>
    <w:p w14:paraId="7436259F" w14:textId="77777777" w:rsidR="00000000" w:rsidRDefault="00026F1C">
      <w:pPr>
        <w:pStyle w:val="a0"/>
        <w:rPr>
          <w:rFonts w:hint="cs"/>
          <w:rtl/>
        </w:rPr>
      </w:pPr>
      <w:r>
        <w:rPr>
          <w:rFonts w:hint="cs"/>
          <w:rtl/>
        </w:rPr>
        <w:t>חבר הכנסת ברכה, אלה נשים שנראו לי נשים טובות. באותו רגע ח</w:t>
      </w:r>
      <w:r>
        <w:rPr>
          <w:rFonts w:hint="cs"/>
          <w:rtl/>
        </w:rPr>
        <w:t>שבתי מה לעשות לגבי אותה אם לשבעה שעברה ללא כל בעיה במחסומים עם חגורת נפץ, בהנחה שלא יאונה לה כל רע, כי היא אשה פלסטינית מבוגרת ואם לשבעה, ולכן היא תוכל להעביר חגורות נפץ.</w:t>
      </w:r>
    </w:p>
    <w:p w14:paraId="5C4E426A" w14:textId="77777777" w:rsidR="00000000" w:rsidRDefault="00026F1C">
      <w:pPr>
        <w:pStyle w:val="a0"/>
        <w:rPr>
          <w:rFonts w:hint="cs"/>
          <w:rtl/>
        </w:rPr>
      </w:pPr>
    </w:p>
    <w:p w14:paraId="4156CDE0" w14:textId="77777777" w:rsidR="00000000" w:rsidRDefault="00026F1C">
      <w:pPr>
        <w:pStyle w:val="af1"/>
        <w:rPr>
          <w:rtl/>
        </w:rPr>
      </w:pPr>
      <w:r>
        <w:rPr>
          <w:rtl/>
        </w:rPr>
        <w:t>היו"ר ראובן ריבלין:</w:t>
      </w:r>
    </w:p>
    <w:p w14:paraId="3A24DD65" w14:textId="77777777" w:rsidR="00000000" w:rsidRDefault="00026F1C">
      <w:pPr>
        <w:pStyle w:val="a0"/>
        <w:rPr>
          <w:rtl/>
        </w:rPr>
      </w:pPr>
    </w:p>
    <w:p w14:paraId="334E4F6C" w14:textId="77777777" w:rsidR="00000000" w:rsidRDefault="00026F1C">
      <w:pPr>
        <w:pStyle w:val="a0"/>
        <w:rPr>
          <w:rFonts w:hint="cs"/>
          <w:rtl/>
        </w:rPr>
      </w:pPr>
      <w:r>
        <w:rPr>
          <w:rFonts w:hint="cs"/>
          <w:rtl/>
        </w:rPr>
        <w:t>נא לסיים.</w:t>
      </w:r>
    </w:p>
    <w:p w14:paraId="5E49B301" w14:textId="77777777" w:rsidR="00000000" w:rsidRDefault="00026F1C">
      <w:pPr>
        <w:pStyle w:val="a0"/>
        <w:rPr>
          <w:rFonts w:hint="cs"/>
          <w:rtl/>
        </w:rPr>
      </w:pPr>
    </w:p>
    <w:p w14:paraId="4C652639" w14:textId="77777777" w:rsidR="00000000" w:rsidRDefault="00026F1C">
      <w:pPr>
        <w:pStyle w:val="-"/>
        <w:rPr>
          <w:rtl/>
        </w:rPr>
      </w:pPr>
      <w:bookmarkStart w:id="56" w:name="FS000000532T10_12_2003_12_36_58C"/>
      <w:bookmarkEnd w:id="56"/>
      <w:r>
        <w:rPr>
          <w:rtl/>
        </w:rPr>
        <w:t>יולי-יואל אדלשטיין (הליכוד):</w:t>
      </w:r>
    </w:p>
    <w:p w14:paraId="5F783205" w14:textId="77777777" w:rsidR="00000000" w:rsidRDefault="00026F1C">
      <w:pPr>
        <w:pStyle w:val="a0"/>
        <w:rPr>
          <w:rtl/>
        </w:rPr>
      </w:pPr>
    </w:p>
    <w:p w14:paraId="2123D770" w14:textId="77777777" w:rsidR="00000000" w:rsidRDefault="00026F1C">
      <w:pPr>
        <w:pStyle w:val="a0"/>
        <w:rPr>
          <w:rFonts w:hint="cs"/>
          <w:rtl/>
        </w:rPr>
      </w:pPr>
      <w:r>
        <w:rPr>
          <w:rFonts w:hint="cs"/>
          <w:rtl/>
        </w:rPr>
        <w:t>לכן, כל מה שאני אומר ה</w:t>
      </w:r>
      <w:r>
        <w:rPr>
          <w:rFonts w:hint="cs"/>
          <w:rtl/>
        </w:rPr>
        <w:t>וא שהנושא מורכב ובהרבה מקרים הזכות של אחד היא אולי פגיעה חמורה בזכותו של האחר.</w:t>
      </w:r>
    </w:p>
    <w:p w14:paraId="770CB38F" w14:textId="77777777" w:rsidR="00000000" w:rsidRDefault="00026F1C">
      <w:pPr>
        <w:pStyle w:val="a0"/>
        <w:rPr>
          <w:rtl/>
        </w:rPr>
      </w:pPr>
    </w:p>
    <w:p w14:paraId="3D5166EA" w14:textId="77777777" w:rsidR="00000000" w:rsidRDefault="00026F1C">
      <w:pPr>
        <w:pStyle w:val="a0"/>
        <w:rPr>
          <w:rFonts w:hint="cs"/>
          <w:rtl/>
        </w:rPr>
      </w:pPr>
      <w:r>
        <w:rPr>
          <w:rFonts w:hint="cs"/>
          <w:rtl/>
        </w:rPr>
        <w:t>לסיום, אדוני היושב-ראש, הזכרת את אלינור רוזוולט, אשתו ולאחר מכן אלמנתו של נשיא ארצות-הברית.</w:t>
      </w:r>
    </w:p>
    <w:p w14:paraId="76E6037C" w14:textId="77777777" w:rsidR="00000000" w:rsidRDefault="00026F1C">
      <w:pPr>
        <w:pStyle w:val="a0"/>
        <w:rPr>
          <w:rFonts w:hint="cs"/>
          <w:rtl/>
        </w:rPr>
      </w:pPr>
    </w:p>
    <w:p w14:paraId="71209C23" w14:textId="77777777" w:rsidR="00000000" w:rsidRDefault="00026F1C">
      <w:pPr>
        <w:pStyle w:val="af1"/>
        <w:rPr>
          <w:rtl/>
        </w:rPr>
      </w:pPr>
      <w:r>
        <w:rPr>
          <w:rtl/>
        </w:rPr>
        <w:t>היו"ר ראובן ריבלין:</w:t>
      </w:r>
    </w:p>
    <w:p w14:paraId="0B12E0BB" w14:textId="77777777" w:rsidR="00000000" w:rsidRDefault="00026F1C">
      <w:pPr>
        <w:pStyle w:val="a0"/>
        <w:rPr>
          <w:rtl/>
        </w:rPr>
      </w:pPr>
    </w:p>
    <w:p w14:paraId="6E441CB4" w14:textId="77777777" w:rsidR="00000000" w:rsidRDefault="00026F1C">
      <w:pPr>
        <w:pStyle w:val="a0"/>
        <w:rPr>
          <w:rFonts w:hint="cs"/>
          <w:rtl/>
        </w:rPr>
      </w:pPr>
      <w:r>
        <w:rPr>
          <w:rFonts w:hint="cs"/>
          <w:rtl/>
        </w:rPr>
        <w:t>בזמן שהיא יצרה עם רנה קסין את המגילה, היא היתה אלמנתו.</w:t>
      </w:r>
    </w:p>
    <w:p w14:paraId="460E1D20" w14:textId="77777777" w:rsidR="00000000" w:rsidRDefault="00026F1C">
      <w:pPr>
        <w:pStyle w:val="a0"/>
        <w:rPr>
          <w:rFonts w:hint="cs"/>
          <w:rtl/>
        </w:rPr>
      </w:pPr>
    </w:p>
    <w:p w14:paraId="268038A8" w14:textId="77777777" w:rsidR="00000000" w:rsidRDefault="00026F1C">
      <w:pPr>
        <w:pStyle w:val="-"/>
        <w:rPr>
          <w:rtl/>
        </w:rPr>
      </w:pPr>
      <w:bookmarkStart w:id="57" w:name="FS000000532T10_12_2003_12_37_50C"/>
      <w:bookmarkEnd w:id="57"/>
      <w:r>
        <w:rPr>
          <w:rtl/>
        </w:rPr>
        <w:t>יולי-י</w:t>
      </w:r>
      <w:r>
        <w:rPr>
          <w:rtl/>
        </w:rPr>
        <w:t>ואל אדלשטיין (הליכוד):</w:t>
      </w:r>
    </w:p>
    <w:p w14:paraId="200A4B51" w14:textId="77777777" w:rsidR="00000000" w:rsidRDefault="00026F1C">
      <w:pPr>
        <w:pStyle w:val="a0"/>
        <w:rPr>
          <w:rtl/>
        </w:rPr>
      </w:pPr>
    </w:p>
    <w:p w14:paraId="45F82470" w14:textId="77777777" w:rsidR="00000000" w:rsidRDefault="00026F1C">
      <w:pPr>
        <w:pStyle w:val="a0"/>
        <w:rPr>
          <w:rFonts w:hint="cs"/>
          <w:rtl/>
        </w:rPr>
      </w:pPr>
      <w:r>
        <w:rPr>
          <w:rFonts w:hint="cs"/>
          <w:rtl/>
        </w:rPr>
        <w:t>רוב פעילותה בנושא זכויות האדם היה בתקופה הזאת. אלכסנדר סולז'ניצין, חתן פרס נובל, מתאר באחד מספריו בצורה מעניינת את ביקורה באחד מבתי-הסוהר של הגולאג של סטלין, איך היא רואה בתדהמה את התמונות של האסירים בבית-הסוהר אוכלים עוף, מעשנים סי</w:t>
      </w:r>
      <w:r>
        <w:rPr>
          <w:rFonts w:hint="cs"/>
          <w:rtl/>
        </w:rPr>
        <w:t>גריות ומתפללים לאיקונים של ישו, של בודהה וכן הלאה, ומה קורה לאותם אסירים דקה אחרי שהיא יוצאת מהתא ואיך מרביצים לאותו אסיר שהעז לגעת בסיגריה ששמו על השולחן לצורך הצגה.</w:t>
      </w:r>
    </w:p>
    <w:p w14:paraId="5B9AB780" w14:textId="77777777" w:rsidR="00000000" w:rsidRDefault="00026F1C">
      <w:pPr>
        <w:pStyle w:val="a0"/>
        <w:rPr>
          <w:rFonts w:hint="cs"/>
          <w:rtl/>
        </w:rPr>
      </w:pPr>
    </w:p>
    <w:p w14:paraId="597E8908" w14:textId="77777777" w:rsidR="00000000" w:rsidRDefault="00026F1C">
      <w:pPr>
        <w:pStyle w:val="a0"/>
        <w:rPr>
          <w:rFonts w:hint="cs"/>
          <w:rtl/>
        </w:rPr>
      </w:pPr>
      <w:r>
        <w:rPr>
          <w:rFonts w:hint="cs"/>
          <w:rtl/>
        </w:rPr>
        <w:t>כל מה שאני אומר לפעילי זכויות אדם רבים שפועלים ביהודה, בשומרון ובחבל-עזה: תמיד תביאו בחש</w:t>
      </w:r>
      <w:r>
        <w:rPr>
          <w:rFonts w:hint="cs"/>
          <w:rtl/>
        </w:rPr>
        <w:t>בון, ואני מדבר מניסיוני, שלא תמיד הדברים נראים כפי שהם באמת לטוב או לרע. היכולת במשטר טוטליטרי - ואינני חושב שיש ויכוח על כך שהרשות הפלסטינית היא כזאת - לתמרן, להציג ו"לעבוד", בשפה פשוטה, על אלה שבכוונות טובות ובתמימות מסוימת מגיעים להשגיח על נושא זכויות ה</w:t>
      </w:r>
      <w:r>
        <w:rPr>
          <w:rFonts w:hint="cs"/>
          <w:rtl/>
        </w:rPr>
        <w:t>אדם, היא יכולת בלתי מוגבלת, וכדאי לנו לזכור זאת תמיד. תודה רבה.</w:t>
      </w:r>
    </w:p>
    <w:p w14:paraId="665BE872" w14:textId="77777777" w:rsidR="00000000" w:rsidRDefault="00026F1C">
      <w:pPr>
        <w:pStyle w:val="a0"/>
        <w:rPr>
          <w:rFonts w:hint="cs"/>
          <w:rtl/>
        </w:rPr>
      </w:pPr>
    </w:p>
    <w:p w14:paraId="6EF156DF" w14:textId="77777777" w:rsidR="00000000" w:rsidRDefault="00026F1C">
      <w:pPr>
        <w:pStyle w:val="af1"/>
        <w:rPr>
          <w:rtl/>
        </w:rPr>
      </w:pPr>
      <w:r>
        <w:rPr>
          <w:rtl/>
        </w:rPr>
        <w:t>היו"ר ראובן ריבלין:</w:t>
      </w:r>
    </w:p>
    <w:p w14:paraId="3B9E93B6" w14:textId="77777777" w:rsidR="00000000" w:rsidRDefault="00026F1C">
      <w:pPr>
        <w:pStyle w:val="a0"/>
        <w:rPr>
          <w:rtl/>
        </w:rPr>
      </w:pPr>
    </w:p>
    <w:p w14:paraId="4D9579C5" w14:textId="77777777" w:rsidR="00000000" w:rsidRDefault="00026F1C">
      <w:pPr>
        <w:pStyle w:val="a0"/>
        <w:rPr>
          <w:rFonts w:hint="cs"/>
          <w:rtl/>
        </w:rPr>
      </w:pPr>
      <w:r>
        <w:rPr>
          <w:rFonts w:hint="cs"/>
          <w:rtl/>
        </w:rPr>
        <w:t>תודה לחבר הכנסת יולי אדלשטיין. חבר הכנסת אופיר פינס-פז, בבקשה. אחריו - חברת הכנסת אתי לבני. הואיל וקודמיך דיברו חמש דקות, גם אדוני ידבר חמש דקות, וגם הבאים אחריך.</w:t>
      </w:r>
    </w:p>
    <w:p w14:paraId="7A6D4D6F" w14:textId="77777777" w:rsidR="00000000" w:rsidRDefault="00026F1C">
      <w:pPr>
        <w:pStyle w:val="a0"/>
        <w:rPr>
          <w:rFonts w:hint="cs"/>
          <w:rtl/>
        </w:rPr>
      </w:pPr>
    </w:p>
    <w:p w14:paraId="4E40977B" w14:textId="77777777" w:rsidR="00000000" w:rsidRDefault="00026F1C">
      <w:pPr>
        <w:pStyle w:val="af0"/>
        <w:rPr>
          <w:rtl/>
        </w:rPr>
      </w:pPr>
      <w:r>
        <w:rPr>
          <w:rFonts w:hint="eastAsia"/>
          <w:rtl/>
        </w:rPr>
        <w:t>רוני</w:t>
      </w:r>
      <w:r>
        <w:rPr>
          <w:rtl/>
        </w:rPr>
        <w:t xml:space="preserve"> ב</w:t>
      </w:r>
      <w:r>
        <w:rPr>
          <w:rtl/>
        </w:rPr>
        <w:t>ר-און (הליכוד):</w:t>
      </w:r>
    </w:p>
    <w:p w14:paraId="1F0022C7" w14:textId="77777777" w:rsidR="00000000" w:rsidRDefault="00026F1C">
      <w:pPr>
        <w:pStyle w:val="a0"/>
        <w:rPr>
          <w:rFonts w:hint="cs"/>
          <w:rtl/>
        </w:rPr>
      </w:pPr>
    </w:p>
    <w:p w14:paraId="6342DEA5" w14:textId="77777777" w:rsidR="00000000" w:rsidRDefault="00026F1C">
      <w:pPr>
        <w:pStyle w:val="a0"/>
        <w:rPr>
          <w:rFonts w:hint="cs"/>
          <w:rtl/>
        </w:rPr>
      </w:pPr>
      <w:r>
        <w:rPr>
          <w:rFonts w:hint="cs"/>
          <w:rtl/>
        </w:rPr>
        <w:t>שאלה.</w:t>
      </w:r>
    </w:p>
    <w:p w14:paraId="17643C2E" w14:textId="77777777" w:rsidR="00000000" w:rsidRDefault="00026F1C">
      <w:pPr>
        <w:pStyle w:val="a0"/>
        <w:rPr>
          <w:rFonts w:hint="cs"/>
          <w:rtl/>
        </w:rPr>
      </w:pPr>
    </w:p>
    <w:p w14:paraId="7B657B30" w14:textId="77777777" w:rsidR="00000000" w:rsidRDefault="00026F1C">
      <w:pPr>
        <w:pStyle w:val="a"/>
        <w:rPr>
          <w:rtl/>
        </w:rPr>
      </w:pPr>
      <w:bookmarkStart w:id="58" w:name="FS000000455T10_12_2003_12_42_15"/>
      <w:bookmarkStart w:id="59" w:name="_Toc70328308"/>
      <w:bookmarkEnd w:id="58"/>
      <w:r>
        <w:rPr>
          <w:rFonts w:hint="eastAsia"/>
          <w:rtl/>
        </w:rPr>
        <w:t>אופיר</w:t>
      </w:r>
      <w:r>
        <w:rPr>
          <w:rtl/>
        </w:rPr>
        <w:t xml:space="preserve"> פינס-פז (העבודה-מימד):</w:t>
      </w:r>
      <w:bookmarkEnd w:id="59"/>
    </w:p>
    <w:p w14:paraId="7F33CF67" w14:textId="77777777" w:rsidR="00000000" w:rsidRDefault="00026F1C">
      <w:pPr>
        <w:pStyle w:val="a0"/>
        <w:rPr>
          <w:rFonts w:hint="cs"/>
          <w:rtl/>
        </w:rPr>
      </w:pPr>
    </w:p>
    <w:p w14:paraId="01A8A313" w14:textId="77777777" w:rsidR="00000000" w:rsidRDefault="00026F1C">
      <w:pPr>
        <w:pStyle w:val="a0"/>
        <w:rPr>
          <w:rtl/>
        </w:rPr>
      </w:pPr>
      <w:r>
        <w:rPr>
          <w:rFonts w:hint="cs"/>
          <w:rtl/>
        </w:rPr>
        <w:t>אדוני היושב-ראש, רבותי חברי הכנסת, יום זכויות האדם הוא יום של חשבון נפש בכל הנוגע לתחומי כיבוד זכויות האדם והפרתן. מדובר בזכות לשוויון, בזכות לקיום בכבוד, בזכות לחירות, בחופש המצפון, בחופש הביטוי, בחופש</w:t>
      </w:r>
      <w:r>
        <w:rPr>
          <w:rFonts w:hint="cs"/>
          <w:rtl/>
        </w:rPr>
        <w:t xml:space="preserve"> הדת, בחופש מדת, בזכות להיות שונה ואחר, בזכות ההתארגנות, וכמובן, בזכויות החברתיות.</w:t>
      </w:r>
    </w:p>
    <w:p w14:paraId="3D84BEBC" w14:textId="77777777" w:rsidR="00000000" w:rsidRDefault="00026F1C">
      <w:pPr>
        <w:pStyle w:val="a0"/>
        <w:rPr>
          <w:rtl/>
        </w:rPr>
      </w:pPr>
    </w:p>
    <w:p w14:paraId="2895F9EE" w14:textId="77777777" w:rsidR="00000000" w:rsidRDefault="00026F1C">
      <w:pPr>
        <w:pStyle w:val="a0"/>
        <w:rPr>
          <w:rFonts w:hint="cs"/>
          <w:rtl/>
        </w:rPr>
      </w:pPr>
      <w:r>
        <w:rPr>
          <w:rFonts w:hint="cs"/>
          <w:rtl/>
        </w:rPr>
        <w:t>אדוני היושב-ראש, לפני עשר שנים עשתה הכנסת פריצת דרך בכל מה שקשור לחקיקת חוקי-היסוד, אבל מאז היא שבתה מכל מלאכה ולא הצלחנו, למרבה הבושה, לקדם ולו חוק-יסוד משמעותי אחד שישמור</w:t>
      </w:r>
      <w:r>
        <w:rPr>
          <w:rFonts w:hint="cs"/>
          <w:rtl/>
        </w:rPr>
        <w:t xml:space="preserve"> ויגן על הזכויות, על זכויות האדם. אומנם ועדת החוקה שוקדת בימים אלה על הכנת חוקה, ואני כמובן מקווה שתצא מלאכה ראויה מתחת ידיה, אבל עדיין תרשה לי להיות ספקן בעניין הזה.</w:t>
      </w:r>
    </w:p>
    <w:p w14:paraId="1CA1F748" w14:textId="77777777" w:rsidR="00000000" w:rsidRDefault="00026F1C">
      <w:pPr>
        <w:pStyle w:val="a0"/>
        <w:rPr>
          <w:rFonts w:hint="cs"/>
          <w:rtl/>
        </w:rPr>
      </w:pPr>
    </w:p>
    <w:p w14:paraId="0C983424" w14:textId="77777777" w:rsidR="00000000" w:rsidRDefault="00026F1C">
      <w:pPr>
        <w:pStyle w:val="a0"/>
        <w:rPr>
          <w:rFonts w:hint="cs"/>
          <w:rtl/>
        </w:rPr>
      </w:pPr>
      <w:r>
        <w:rPr>
          <w:rFonts w:hint="cs"/>
          <w:rtl/>
        </w:rPr>
        <w:t>תפקידנו, כחברי הכנסת, כמייצגי ציבור, הוא להגן על זכותו של האדם, על זכותו של הפרט, על זכו</w:t>
      </w:r>
      <w:r>
        <w:rPr>
          <w:rFonts w:hint="cs"/>
          <w:rtl/>
        </w:rPr>
        <w:t>תו של האזרח, מול הדורסנות של השלטון. שלטון מטבעו הוא דורסן. הוא רואה את המדינה. הוא רואה את הכלל. לפעמים הוא מתעלם מהפרט. שם בדיוק אנחנו צריכים להיות.</w:t>
      </w:r>
    </w:p>
    <w:p w14:paraId="4614F848" w14:textId="77777777" w:rsidR="00000000" w:rsidRDefault="00026F1C">
      <w:pPr>
        <w:pStyle w:val="a0"/>
        <w:rPr>
          <w:rFonts w:hint="cs"/>
          <w:rtl/>
        </w:rPr>
      </w:pPr>
    </w:p>
    <w:p w14:paraId="2D85CCA1" w14:textId="77777777" w:rsidR="00000000" w:rsidRDefault="00026F1C">
      <w:pPr>
        <w:pStyle w:val="a0"/>
        <w:rPr>
          <w:rFonts w:hint="cs"/>
          <w:rtl/>
        </w:rPr>
      </w:pPr>
      <w:r>
        <w:rPr>
          <w:rFonts w:hint="cs"/>
          <w:rtl/>
        </w:rPr>
        <w:t>אני חושב שהממשלה הזאת דורסת ברגל גסה את הזכויות החברתיות, שלצערי עדיין לא מעוגנות במסגרת חוקי-היסוד, באמ</w:t>
      </w:r>
      <w:r>
        <w:rPr>
          <w:rFonts w:hint="cs"/>
          <w:rtl/>
        </w:rPr>
        <w:t>צעות מדיניות כלכלית דורסנית, לא מתחשבת, ובעיני אפילו אכזרית. האכזריות הגדולה ביותר משתקפת דווקא בפגיעה הקשה בציבור הוותיק בישראל, ציבור הקשישים. הממשלה הזאת איננה מאפשרת להם להזדקן בכבוד, איננה מאפשרת להם ליהנות מהביטחון הסוציאלי לעת זיקנתם, לעת פרישתם לאח</w:t>
      </w:r>
      <w:r>
        <w:rPr>
          <w:rFonts w:hint="cs"/>
          <w:rtl/>
        </w:rPr>
        <w:t>ר עשרות שנים ממקום עבודתם.</w:t>
      </w:r>
    </w:p>
    <w:p w14:paraId="01081A9A" w14:textId="77777777" w:rsidR="00000000" w:rsidRDefault="00026F1C">
      <w:pPr>
        <w:pStyle w:val="a0"/>
        <w:rPr>
          <w:rFonts w:hint="cs"/>
          <w:rtl/>
        </w:rPr>
      </w:pPr>
    </w:p>
    <w:p w14:paraId="2EF13ED1" w14:textId="77777777" w:rsidR="00000000" w:rsidRDefault="00026F1C">
      <w:pPr>
        <w:pStyle w:val="a0"/>
        <w:rPr>
          <w:rFonts w:hint="cs"/>
          <w:rtl/>
        </w:rPr>
      </w:pPr>
      <w:r>
        <w:rPr>
          <w:rFonts w:hint="cs"/>
          <w:rtl/>
        </w:rPr>
        <w:t>אדוני היושב-ראש, אנחנו צריכים גם להגן על זכויותיו של המיעוט, המיעוט הערבי, המיעוט הלאומי, המיעוט הדרוזי. זכויותיו כמיעוט צריכות להיות חשובות לנו, בוודאי לנו כמי שרוצה לחנך כאן על ערכי מדינה יהודית שנוהגת שוויון באזרחיה הלא-יהודי</w:t>
      </w:r>
      <w:r>
        <w:rPr>
          <w:rFonts w:hint="cs"/>
          <w:rtl/>
        </w:rPr>
        <w:t>ם.</w:t>
      </w:r>
    </w:p>
    <w:p w14:paraId="7803AC98" w14:textId="77777777" w:rsidR="00000000" w:rsidRDefault="00026F1C">
      <w:pPr>
        <w:pStyle w:val="a0"/>
        <w:rPr>
          <w:rFonts w:hint="cs"/>
          <w:rtl/>
        </w:rPr>
      </w:pPr>
    </w:p>
    <w:p w14:paraId="4001324D" w14:textId="77777777" w:rsidR="00000000" w:rsidRDefault="00026F1C">
      <w:pPr>
        <w:pStyle w:val="a0"/>
        <w:rPr>
          <w:rFonts w:hint="cs"/>
          <w:rtl/>
        </w:rPr>
      </w:pPr>
      <w:r>
        <w:rPr>
          <w:rFonts w:hint="cs"/>
          <w:rtl/>
        </w:rPr>
        <w:t>אנחנו גם צריכים לשמור מכל משמר על זכותם של הזרים בישראל. יש כאן הרבה מאוד עובדים זרים. אף אחד מאתנו לא סבור שזו תופעה חיובית, אבל זו תופעה קיימת, ומכיוון שכך, אנחנו חייבים לנהוג כבוד ושמירה על קוצו של יו"ד בכל הנוגע לזכויותיהם של העובדים הזרים במסגרת ז</w:t>
      </w:r>
      <w:r>
        <w:rPr>
          <w:rFonts w:hint="cs"/>
          <w:rtl/>
        </w:rPr>
        <w:t>כותו של האזרח הישראלי או התושב בישראל.</w:t>
      </w:r>
    </w:p>
    <w:p w14:paraId="08F38593" w14:textId="77777777" w:rsidR="00000000" w:rsidRDefault="00026F1C">
      <w:pPr>
        <w:pStyle w:val="a0"/>
        <w:rPr>
          <w:rFonts w:hint="cs"/>
          <w:rtl/>
        </w:rPr>
      </w:pPr>
    </w:p>
    <w:p w14:paraId="01580477" w14:textId="77777777" w:rsidR="00000000" w:rsidRDefault="00026F1C">
      <w:pPr>
        <w:pStyle w:val="a0"/>
        <w:rPr>
          <w:rFonts w:hint="cs"/>
          <w:rtl/>
        </w:rPr>
      </w:pPr>
      <w:r>
        <w:rPr>
          <w:rFonts w:hint="cs"/>
          <w:rtl/>
        </w:rPr>
        <w:t>אדוני היושב-ראש, מדינת ישראל מתמודדת עם מצב ביטחוני קשה מאוד, וקיים מתח בלתי פוסק, קונפליקט, בין הצורך של המדינה לספק את זכותו של האזרח לביטחון לבין הצורך שלא לפגוע, באצטלה הזאת, בזכויות הבסיסיות ביותר של הפרט. חבר ה</w:t>
      </w:r>
      <w:r>
        <w:rPr>
          <w:rFonts w:hint="cs"/>
          <w:rtl/>
        </w:rPr>
        <w:t>כנסת יולי אדלשטיין, צר לי לומר שלא פעם ולא פעמיים אנחנו נתקלים במצב שבו שם הביטחון נישא לשווא בפיהם של רבים, ותחת הכותרת הזאת נפגעות שלא לצורך ביטחוני כלשהו הזכויות הבסיסיות האלמנטריות ביותר של אנשים בישראל, של פלסטינים, של ערבים ישראלים וגם של ישראלים יהו</w:t>
      </w:r>
      <w:r>
        <w:rPr>
          <w:rFonts w:hint="cs"/>
          <w:rtl/>
        </w:rPr>
        <w:t>דים.</w:t>
      </w:r>
    </w:p>
    <w:p w14:paraId="28AFF537" w14:textId="77777777" w:rsidR="00000000" w:rsidRDefault="00026F1C">
      <w:pPr>
        <w:pStyle w:val="a0"/>
        <w:rPr>
          <w:rFonts w:hint="cs"/>
          <w:rtl/>
        </w:rPr>
      </w:pPr>
    </w:p>
    <w:p w14:paraId="015F0A5D" w14:textId="77777777" w:rsidR="00000000" w:rsidRDefault="00026F1C">
      <w:pPr>
        <w:pStyle w:val="af0"/>
        <w:rPr>
          <w:rtl/>
        </w:rPr>
      </w:pPr>
      <w:r>
        <w:rPr>
          <w:rFonts w:hint="eastAsia"/>
          <w:rtl/>
        </w:rPr>
        <w:t>יולי</w:t>
      </w:r>
      <w:r>
        <w:rPr>
          <w:rtl/>
        </w:rPr>
        <w:t>-יואל אדלשטיין (הליכוד):</w:t>
      </w:r>
    </w:p>
    <w:p w14:paraId="361D466C" w14:textId="77777777" w:rsidR="00000000" w:rsidRDefault="00026F1C">
      <w:pPr>
        <w:pStyle w:val="a0"/>
        <w:rPr>
          <w:rFonts w:hint="cs"/>
          <w:rtl/>
        </w:rPr>
      </w:pPr>
    </w:p>
    <w:p w14:paraId="1C237B03" w14:textId="77777777" w:rsidR="00000000" w:rsidRDefault="00026F1C">
      <w:pPr>
        <w:pStyle w:val="a0"/>
        <w:rPr>
          <w:rFonts w:hint="cs"/>
          <w:rtl/>
        </w:rPr>
      </w:pPr>
      <w:r>
        <w:rPr>
          <w:rFonts w:hint="cs"/>
          <w:rtl/>
        </w:rPr>
        <w:t>גם של יהודים.</w:t>
      </w:r>
    </w:p>
    <w:p w14:paraId="1832DA4A" w14:textId="77777777" w:rsidR="00000000" w:rsidRDefault="00026F1C">
      <w:pPr>
        <w:pStyle w:val="a0"/>
        <w:rPr>
          <w:rFonts w:hint="cs"/>
          <w:rtl/>
        </w:rPr>
      </w:pPr>
    </w:p>
    <w:p w14:paraId="71ED0533" w14:textId="77777777" w:rsidR="00000000" w:rsidRDefault="00026F1C">
      <w:pPr>
        <w:pStyle w:val="-"/>
        <w:rPr>
          <w:rtl/>
        </w:rPr>
      </w:pPr>
      <w:bookmarkStart w:id="60" w:name="FS000000455T10_12_2003_12_50_38C"/>
      <w:bookmarkEnd w:id="60"/>
      <w:r>
        <w:rPr>
          <w:rtl/>
        </w:rPr>
        <w:t>אופיר פינס-פז (העבודה-מימד):</w:t>
      </w:r>
    </w:p>
    <w:p w14:paraId="2CED57D6" w14:textId="77777777" w:rsidR="00000000" w:rsidRDefault="00026F1C">
      <w:pPr>
        <w:pStyle w:val="a0"/>
        <w:rPr>
          <w:rtl/>
        </w:rPr>
      </w:pPr>
    </w:p>
    <w:p w14:paraId="284F6C35" w14:textId="77777777" w:rsidR="00000000" w:rsidRDefault="00026F1C">
      <w:pPr>
        <w:pStyle w:val="a0"/>
        <w:rPr>
          <w:rFonts w:hint="cs"/>
          <w:rtl/>
        </w:rPr>
      </w:pPr>
      <w:r>
        <w:rPr>
          <w:rFonts w:hint="cs"/>
          <w:rtl/>
        </w:rPr>
        <w:t>נכון, אבל בעיקר של האחרים.</w:t>
      </w:r>
    </w:p>
    <w:p w14:paraId="09F70154" w14:textId="77777777" w:rsidR="00000000" w:rsidRDefault="00026F1C">
      <w:pPr>
        <w:pStyle w:val="a0"/>
        <w:rPr>
          <w:rFonts w:hint="cs"/>
          <w:rtl/>
        </w:rPr>
      </w:pPr>
    </w:p>
    <w:p w14:paraId="63FA9F59" w14:textId="77777777" w:rsidR="00000000" w:rsidRDefault="00026F1C">
      <w:pPr>
        <w:pStyle w:val="a0"/>
        <w:rPr>
          <w:rFonts w:hint="cs"/>
          <w:rtl/>
        </w:rPr>
      </w:pPr>
      <w:r>
        <w:rPr>
          <w:rFonts w:hint="cs"/>
          <w:rtl/>
        </w:rPr>
        <w:t>לכן אני סבור, שבעניין הזה הכנסת צריכה לומר את דברה: גדר ביטחון - כן, אבל תחת הכותרת הזאת למשל אין שום צורך להפקיע אדמות שלא לצורך, לייצר גטאות או מ</w:t>
      </w:r>
      <w:r>
        <w:rPr>
          <w:rFonts w:hint="cs"/>
          <w:rtl/>
        </w:rPr>
        <w:t>קומות סגורים לחלוטין - ואינני רוצה להשתמש במלה "גטו" כי "גטו" זה רק שואה - של שכונות פלסטיניות שמנותקות בעצם מהקהילה שלהן, מהקיום הישראלי היומיומי ומהשירותים הבסיסיים. אלה דברים שאנחנו צריכים לבוא ולומר לממשלה: תגני עלינו, תגני על הציבור - יש לך כל האמצעים</w:t>
      </w:r>
      <w:r>
        <w:rPr>
          <w:rFonts w:hint="cs"/>
          <w:rtl/>
        </w:rPr>
        <w:t xml:space="preserve"> - אבל היזהרי והישמרי לנפשך, פן תפגעי שלא לצורך, ללא שום הצדקה ביטחונית, בחיים האלמנטריים, בקיום האנושי, של ציבור גדול בישראל.</w:t>
      </w:r>
    </w:p>
    <w:p w14:paraId="20BFFD24" w14:textId="77777777" w:rsidR="00000000" w:rsidRDefault="00026F1C">
      <w:pPr>
        <w:pStyle w:val="a0"/>
        <w:rPr>
          <w:rFonts w:hint="cs"/>
          <w:rtl/>
        </w:rPr>
      </w:pPr>
    </w:p>
    <w:p w14:paraId="005EFF76" w14:textId="77777777" w:rsidR="00000000" w:rsidRDefault="00026F1C">
      <w:pPr>
        <w:pStyle w:val="a0"/>
        <w:rPr>
          <w:rFonts w:hint="cs"/>
          <w:rtl/>
        </w:rPr>
      </w:pPr>
      <w:r>
        <w:rPr>
          <w:rFonts w:hint="cs"/>
          <w:rtl/>
        </w:rPr>
        <w:t>אדוני היושב-ראש, אנחנו צריכים לשמור על כולם ולהגן על כולם, אבל אני מודה שאין בלבי חמלה על אלה שנוהגים כאותו קוזק נגזל, שזועקים מ</w:t>
      </w:r>
      <w:r>
        <w:rPr>
          <w:rFonts w:hint="cs"/>
          <w:rtl/>
        </w:rPr>
        <w:t>רה כביכול כאשר נפגעות זכויותיהם שלהם, אבל אין להם שום בעיה לדרוך ולדרוס ברגל גסה את זכויותיהם של האחרים. אני לא מכיר מוסר מהסוג הזה. שמירה - שמירה על הכול. אלה שפוגעים ואחר כך מתלוננים, אליהם, לצערי או לא לצערי, אוזני נשארות אטומות.</w:t>
      </w:r>
    </w:p>
    <w:p w14:paraId="577AF9E1" w14:textId="77777777" w:rsidR="00000000" w:rsidRDefault="00026F1C">
      <w:pPr>
        <w:pStyle w:val="a0"/>
        <w:rPr>
          <w:rFonts w:hint="cs"/>
          <w:rtl/>
        </w:rPr>
      </w:pPr>
    </w:p>
    <w:p w14:paraId="23D1066E" w14:textId="77777777" w:rsidR="00000000" w:rsidRDefault="00026F1C">
      <w:pPr>
        <w:pStyle w:val="a0"/>
        <w:rPr>
          <w:rFonts w:hint="cs"/>
          <w:rtl/>
        </w:rPr>
      </w:pPr>
      <w:r>
        <w:rPr>
          <w:rFonts w:hint="cs"/>
          <w:rtl/>
        </w:rPr>
        <w:t>בסיום דברי אני רוצה לו</w:t>
      </w:r>
      <w:r>
        <w:rPr>
          <w:rFonts w:hint="cs"/>
          <w:rtl/>
        </w:rPr>
        <w:t>מר דברי הוקרה לשני גורמים. האחד - כל אותם ארגונים שעושים במלאכה האפורה, הסיזיפית, היומיומית והקשה של טיפול בפניות האישיות של הרבה אזרחים ותושבים שנפגעים לא פעם ולא פעמיים מעוולות השלטון. אני חושב שמגיעה להם ברכה ויישר כוח. השני - בג"ץ, בית-המשפט העליון. בי</w:t>
      </w:r>
      <w:r>
        <w:rPr>
          <w:rFonts w:hint="cs"/>
          <w:rtl/>
        </w:rPr>
        <w:t>ת-המשפט העליון הוא זה שמגן יותר מכל גורם אחר על זכויות האדם במדינת ישראל. לא שהוא לא חף מטעויות ולא שתמיד אין עליו ביקורת - -</w:t>
      </w:r>
    </w:p>
    <w:p w14:paraId="24F07C16" w14:textId="77777777" w:rsidR="00000000" w:rsidRDefault="00026F1C">
      <w:pPr>
        <w:pStyle w:val="a0"/>
        <w:rPr>
          <w:rFonts w:hint="cs"/>
          <w:rtl/>
        </w:rPr>
      </w:pPr>
    </w:p>
    <w:p w14:paraId="38D50E77" w14:textId="77777777" w:rsidR="00000000" w:rsidRDefault="00026F1C">
      <w:pPr>
        <w:pStyle w:val="af1"/>
        <w:rPr>
          <w:rtl/>
        </w:rPr>
      </w:pPr>
      <w:r>
        <w:rPr>
          <w:rtl/>
        </w:rPr>
        <w:t>היו"ר ראובן ריבלין:</w:t>
      </w:r>
    </w:p>
    <w:p w14:paraId="6098C717" w14:textId="77777777" w:rsidR="00000000" w:rsidRDefault="00026F1C">
      <w:pPr>
        <w:pStyle w:val="a0"/>
        <w:rPr>
          <w:rtl/>
        </w:rPr>
      </w:pPr>
    </w:p>
    <w:p w14:paraId="601AB1B8" w14:textId="77777777" w:rsidR="00000000" w:rsidRDefault="00026F1C">
      <w:pPr>
        <w:pStyle w:val="a0"/>
        <w:rPr>
          <w:rFonts w:hint="cs"/>
          <w:rtl/>
        </w:rPr>
      </w:pPr>
      <w:r>
        <w:rPr>
          <w:rFonts w:hint="cs"/>
          <w:rtl/>
        </w:rPr>
        <w:t>אדוני לא יתחיל לדון על הבג"ץ עכשיו, אחרי שהזמן עבר.</w:t>
      </w:r>
    </w:p>
    <w:p w14:paraId="7B20BD0D" w14:textId="77777777" w:rsidR="00000000" w:rsidRDefault="00026F1C">
      <w:pPr>
        <w:pStyle w:val="a0"/>
        <w:rPr>
          <w:rFonts w:hint="cs"/>
          <w:rtl/>
        </w:rPr>
      </w:pPr>
    </w:p>
    <w:p w14:paraId="32019A6D" w14:textId="77777777" w:rsidR="00000000" w:rsidRDefault="00026F1C">
      <w:pPr>
        <w:pStyle w:val="-"/>
        <w:rPr>
          <w:rtl/>
        </w:rPr>
      </w:pPr>
      <w:bookmarkStart w:id="61" w:name="FS000000455T10_12_2003_12_55_56C"/>
      <w:bookmarkEnd w:id="61"/>
      <w:r>
        <w:rPr>
          <w:rtl/>
        </w:rPr>
        <w:t>אופיר פינס-פז (העבודה-מימד):</w:t>
      </w:r>
    </w:p>
    <w:p w14:paraId="028E276F" w14:textId="77777777" w:rsidR="00000000" w:rsidRDefault="00026F1C">
      <w:pPr>
        <w:pStyle w:val="a0"/>
        <w:rPr>
          <w:rtl/>
        </w:rPr>
      </w:pPr>
    </w:p>
    <w:p w14:paraId="228B8D04" w14:textId="77777777" w:rsidR="00000000" w:rsidRDefault="00026F1C">
      <w:pPr>
        <w:pStyle w:val="a0"/>
        <w:rPr>
          <w:rFonts w:hint="cs"/>
          <w:rtl/>
        </w:rPr>
      </w:pPr>
      <w:r>
        <w:rPr>
          <w:rFonts w:hint="cs"/>
          <w:rtl/>
        </w:rPr>
        <w:t>- - אבל אני חושב שהבג"ץ ר</w:t>
      </w:r>
      <w:r>
        <w:rPr>
          <w:rFonts w:hint="cs"/>
          <w:rtl/>
        </w:rPr>
        <w:t>אוי, ביום ציון זכויות האדם בישראל, למלת הערכה. תודה רבה.</w:t>
      </w:r>
    </w:p>
    <w:p w14:paraId="5EAD9511" w14:textId="77777777" w:rsidR="00000000" w:rsidRDefault="00026F1C">
      <w:pPr>
        <w:pStyle w:val="a0"/>
        <w:rPr>
          <w:rFonts w:hint="cs"/>
          <w:rtl/>
        </w:rPr>
      </w:pPr>
    </w:p>
    <w:p w14:paraId="443C8A03" w14:textId="77777777" w:rsidR="00000000" w:rsidRDefault="00026F1C">
      <w:pPr>
        <w:pStyle w:val="af1"/>
        <w:rPr>
          <w:rtl/>
        </w:rPr>
      </w:pPr>
      <w:r>
        <w:rPr>
          <w:rtl/>
        </w:rPr>
        <w:t>היו"ר ראובן ריבלין:</w:t>
      </w:r>
    </w:p>
    <w:p w14:paraId="618770F3" w14:textId="77777777" w:rsidR="00000000" w:rsidRDefault="00026F1C">
      <w:pPr>
        <w:pStyle w:val="a0"/>
        <w:rPr>
          <w:rtl/>
        </w:rPr>
      </w:pPr>
    </w:p>
    <w:p w14:paraId="24050EA5" w14:textId="77777777" w:rsidR="00000000" w:rsidRDefault="00026F1C">
      <w:pPr>
        <w:pStyle w:val="a0"/>
        <w:rPr>
          <w:rFonts w:hint="cs"/>
          <w:rtl/>
        </w:rPr>
      </w:pPr>
      <w:r>
        <w:rPr>
          <w:rFonts w:hint="cs"/>
          <w:rtl/>
        </w:rPr>
        <w:t>בהחלט. תודה רבה לחבר הכנסת אופיר פינס-פז. חברת הכנסת אתי לבני, בבקשה.</w:t>
      </w:r>
    </w:p>
    <w:p w14:paraId="710F86C9" w14:textId="77777777" w:rsidR="00000000" w:rsidRDefault="00026F1C">
      <w:pPr>
        <w:pStyle w:val="a0"/>
        <w:rPr>
          <w:rtl/>
        </w:rPr>
      </w:pPr>
    </w:p>
    <w:p w14:paraId="7BB2CBB8" w14:textId="77777777" w:rsidR="00000000" w:rsidRDefault="00026F1C">
      <w:pPr>
        <w:pStyle w:val="a0"/>
        <w:rPr>
          <w:rFonts w:hint="cs"/>
          <w:rtl/>
        </w:rPr>
      </w:pPr>
      <w:r>
        <w:rPr>
          <w:rFonts w:hint="cs"/>
          <w:rtl/>
        </w:rPr>
        <w:t>חבר הכנסת אופיר פינס-פז, נדמה לי שהמלה "גטו" פירושה שכונה. הגטו בוונציה הוקם לפני אלף שנה. הוא מתקשר לשואה</w:t>
      </w:r>
      <w:r>
        <w:rPr>
          <w:rFonts w:hint="cs"/>
          <w:rtl/>
        </w:rPr>
        <w:t xml:space="preserve"> בגלל הקונוטציה המודרנית שלו מאז מלחמת העולם, אבל  הגטו במשמעות הזאת לא היה קיים פעם, ואפילו גרו בתוך גטו מרצון. השר לנדאו, המונח "גטו" בלטינית  פירושו אזור או שכונה? </w:t>
      </w:r>
    </w:p>
    <w:p w14:paraId="153E580B" w14:textId="77777777" w:rsidR="00000000" w:rsidRDefault="00026F1C">
      <w:pPr>
        <w:pStyle w:val="a0"/>
        <w:rPr>
          <w:rFonts w:hint="cs"/>
          <w:rtl/>
        </w:rPr>
      </w:pPr>
    </w:p>
    <w:p w14:paraId="13C45DC3" w14:textId="77777777" w:rsidR="00000000" w:rsidRDefault="00026F1C">
      <w:pPr>
        <w:pStyle w:val="af0"/>
        <w:rPr>
          <w:rtl/>
        </w:rPr>
      </w:pPr>
      <w:r>
        <w:rPr>
          <w:rFonts w:hint="eastAsia"/>
          <w:rtl/>
        </w:rPr>
        <w:t>השר</w:t>
      </w:r>
      <w:r>
        <w:rPr>
          <w:rtl/>
        </w:rPr>
        <w:t xml:space="preserve"> עוזי לנדאו:</w:t>
      </w:r>
    </w:p>
    <w:p w14:paraId="6F4DCB6B" w14:textId="77777777" w:rsidR="00000000" w:rsidRDefault="00026F1C">
      <w:pPr>
        <w:pStyle w:val="a0"/>
        <w:rPr>
          <w:rFonts w:hint="cs"/>
          <w:rtl/>
        </w:rPr>
      </w:pPr>
    </w:p>
    <w:p w14:paraId="1681AFF3" w14:textId="77777777" w:rsidR="00000000" w:rsidRDefault="00026F1C">
      <w:pPr>
        <w:pStyle w:val="a0"/>
        <w:rPr>
          <w:rFonts w:hint="cs"/>
          <w:rtl/>
        </w:rPr>
      </w:pPr>
      <w:r>
        <w:rPr>
          <w:rFonts w:hint="cs"/>
          <w:rtl/>
        </w:rPr>
        <w:t>זה מונח שמשתמשים בו בסוציולוגיה - - -</w:t>
      </w:r>
    </w:p>
    <w:p w14:paraId="0847BC4C" w14:textId="77777777" w:rsidR="00000000" w:rsidRDefault="00026F1C">
      <w:pPr>
        <w:pStyle w:val="a0"/>
        <w:rPr>
          <w:rFonts w:hint="cs"/>
          <w:rtl/>
        </w:rPr>
      </w:pPr>
    </w:p>
    <w:p w14:paraId="430F59DE" w14:textId="77777777" w:rsidR="00000000" w:rsidRDefault="00026F1C">
      <w:pPr>
        <w:pStyle w:val="af0"/>
        <w:rPr>
          <w:rtl/>
        </w:rPr>
      </w:pPr>
      <w:r>
        <w:rPr>
          <w:rFonts w:hint="eastAsia"/>
          <w:rtl/>
        </w:rPr>
        <w:t>אריה</w:t>
      </w:r>
      <w:r>
        <w:rPr>
          <w:rtl/>
        </w:rPr>
        <w:t xml:space="preserve"> אלדד (האיחוד הלאומי - ישרא</w:t>
      </w:r>
      <w:r>
        <w:rPr>
          <w:rtl/>
        </w:rPr>
        <w:t>ל ביתנו):</w:t>
      </w:r>
    </w:p>
    <w:p w14:paraId="3EF78492" w14:textId="77777777" w:rsidR="00000000" w:rsidRDefault="00026F1C">
      <w:pPr>
        <w:pStyle w:val="a0"/>
        <w:rPr>
          <w:rFonts w:hint="cs"/>
          <w:rtl/>
        </w:rPr>
      </w:pPr>
    </w:p>
    <w:p w14:paraId="38A5B699" w14:textId="77777777" w:rsidR="00000000" w:rsidRDefault="00026F1C">
      <w:pPr>
        <w:pStyle w:val="a0"/>
        <w:rPr>
          <w:rFonts w:hint="cs"/>
          <w:rtl/>
        </w:rPr>
      </w:pPr>
      <w:r>
        <w:rPr>
          <w:rFonts w:hint="cs"/>
          <w:rtl/>
        </w:rPr>
        <w:t>שער.</w:t>
      </w:r>
    </w:p>
    <w:p w14:paraId="485AD217" w14:textId="77777777" w:rsidR="00000000" w:rsidRDefault="00026F1C">
      <w:pPr>
        <w:pStyle w:val="a0"/>
        <w:rPr>
          <w:rFonts w:hint="cs"/>
          <w:rtl/>
        </w:rPr>
      </w:pPr>
    </w:p>
    <w:p w14:paraId="5F3A9345" w14:textId="77777777" w:rsidR="00000000" w:rsidRDefault="00026F1C">
      <w:pPr>
        <w:pStyle w:val="af1"/>
        <w:rPr>
          <w:rtl/>
        </w:rPr>
      </w:pPr>
      <w:r>
        <w:rPr>
          <w:rtl/>
        </w:rPr>
        <w:t>היו"ר ראובן ריבלין:</w:t>
      </w:r>
    </w:p>
    <w:p w14:paraId="6530B2E1" w14:textId="77777777" w:rsidR="00000000" w:rsidRDefault="00026F1C">
      <w:pPr>
        <w:pStyle w:val="a0"/>
        <w:rPr>
          <w:rtl/>
        </w:rPr>
      </w:pPr>
    </w:p>
    <w:p w14:paraId="184B4266" w14:textId="77777777" w:rsidR="00000000" w:rsidRDefault="00026F1C">
      <w:pPr>
        <w:pStyle w:val="a0"/>
        <w:rPr>
          <w:rFonts w:hint="cs"/>
          <w:rtl/>
        </w:rPr>
      </w:pPr>
      <w:r>
        <w:rPr>
          <w:rFonts w:hint="cs"/>
          <w:rtl/>
        </w:rPr>
        <w:t>זה שער. נכון, זה בא מ-</w:t>
      </w:r>
      <w:r>
        <w:rPr>
          <w:rFonts w:hint="cs"/>
        </w:rPr>
        <w:t>GATE</w:t>
      </w:r>
      <w:r>
        <w:rPr>
          <w:rFonts w:hint="cs"/>
          <w:rtl/>
        </w:rPr>
        <w:t>. שער מקיף מקום סגור, שכונה סגורה. חבר הכנסת פרופסור אלדד, תודה. "גטו" היא המלה הלטינית שמתורגמת באנגלית ל-</w:t>
      </w:r>
      <w:r>
        <w:rPr>
          <w:rFonts w:hint="cs"/>
        </w:rPr>
        <w:t>GATE</w:t>
      </w:r>
      <w:r>
        <w:rPr>
          <w:rFonts w:hint="cs"/>
          <w:rtl/>
        </w:rPr>
        <w:t>.</w:t>
      </w:r>
    </w:p>
    <w:p w14:paraId="1A3F02AC" w14:textId="77777777" w:rsidR="00000000" w:rsidRDefault="00026F1C">
      <w:pPr>
        <w:pStyle w:val="a0"/>
        <w:rPr>
          <w:rFonts w:hint="cs"/>
          <w:rtl/>
        </w:rPr>
      </w:pPr>
    </w:p>
    <w:p w14:paraId="7E563C20" w14:textId="77777777" w:rsidR="00000000" w:rsidRDefault="00026F1C">
      <w:pPr>
        <w:pStyle w:val="af0"/>
        <w:rPr>
          <w:rtl/>
        </w:rPr>
      </w:pPr>
      <w:r>
        <w:rPr>
          <w:rFonts w:hint="eastAsia"/>
          <w:rtl/>
        </w:rPr>
        <w:t>מוחמד</w:t>
      </w:r>
      <w:r>
        <w:rPr>
          <w:rtl/>
        </w:rPr>
        <w:t xml:space="preserve"> ברכה (חד"ש-תע"ל):</w:t>
      </w:r>
    </w:p>
    <w:p w14:paraId="4D4D87F1" w14:textId="77777777" w:rsidR="00000000" w:rsidRDefault="00026F1C">
      <w:pPr>
        <w:pStyle w:val="a0"/>
        <w:rPr>
          <w:rFonts w:hint="cs"/>
          <w:rtl/>
        </w:rPr>
      </w:pPr>
    </w:p>
    <w:p w14:paraId="32650D2E" w14:textId="77777777" w:rsidR="00000000" w:rsidRDefault="00026F1C">
      <w:pPr>
        <w:pStyle w:val="a0"/>
        <w:rPr>
          <w:rFonts w:hint="cs"/>
          <w:rtl/>
        </w:rPr>
      </w:pPr>
      <w:r>
        <w:rPr>
          <w:rFonts w:hint="cs"/>
          <w:rtl/>
        </w:rPr>
        <w:t>חשוב שחבר הכנסת אלדד - - -</w:t>
      </w:r>
    </w:p>
    <w:p w14:paraId="69B77560" w14:textId="77777777" w:rsidR="00000000" w:rsidRDefault="00026F1C">
      <w:pPr>
        <w:pStyle w:val="a0"/>
        <w:rPr>
          <w:rFonts w:hint="cs"/>
          <w:rtl/>
        </w:rPr>
      </w:pPr>
    </w:p>
    <w:p w14:paraId="3E1ED1A5" w14:textId="77777777" w:rsidR="00000000" w:rsidRDefault="00026F1C">
      <w:pPr>
        <w:pStyle w:val="a"/>
        <w:rPr>
          <w:rtl/>
        </w:rPr>
      </w:pPr>
      <w:bookmarkStart w:id="62" w:name="FS000001051T10_12_2003_13_00_26"/>
      <w:bookmarkStart w:id="63" w:name="_Toc70328309"/>
      <w:bookmarkEnd w:id="62"/>
      <w:r>
        <w:rPr>
          <w:rFonts w:hint="eastAsia"/>
          <w:rtl/>
        </w:rPr>
        <w:t>אתי</w:t>
      </w:r>
      <w:r>
        <w:rPr>
          <w:rtl/>
        </w:rPr>
        <w:t xml:space="preserve"> לבני (שינוי):</w:t>
      </w:r>
      <w:bookmarkEnd w:id="63"/>
    </w:p>
    <w:p w14:paraId="3F5D84C1" w14:textId="77777777" w:rsidR="00000000" w:rsidRDefault="00026F1C">
      <w:pPr>
        <w:pStyle w:val="a0"/>
        <w:rPr>
          <w:rFonts w:hint="cs"/>
          <w:rtl/>
        </w:rPr>
      </w:pPr>
    </w:p>
    <w:p w14:paraId="01BAA37A" w14:textId="77777777" w:rsidR="00000000" w:rsidRDefault="00026F1C">
      <w:pPr>
        <w:pStyle w:val="a0"/>
        <w:rPr>
          <w:rFonts w:hint="cs"/>
          <w:rtl/>
        </w:rPr>
      </w:pPr>
      <w:r>
        <w:rPr>
          <w:rFonts w:hint="cs"/>
          <w:rtl/>
        </w:rPr>
        <w:t>אבל יי</w:t>
      </w:r>
      <w:r>
        <w:rPr>
          <w:rFonts w:hint="cs"/>
          <w:rtl/>
        </w:rPr>
        <w:t>שאר לו עוד זמן לעיסוקים אחרים. אל תדאג.</w:t>
      </w:r>
    </w:p>
    <w:p w14:paraId="701E3E1C" w14:textId="77777777" w:rsidR="00000000" w:rsidRDefault="00026F1C">
      <w:pPr>
        <w:pStyle w:val="a0"/>
        <w:rPr>
          <w:rFonts w:hint="cs"/>
          <w:rtl/>
        </w:rPr>
      </w:pPr>
    </w:p>
    <w:p w14:paraId="53419A41" w14:textId="77777777" w:rsidR="00000000" w:rsidRDefault="00026F1C">
      <w:pPr>
        <w:pStyle w:val="af1"/>
        <w:rPr>
          <w:rtl/>
        </w:rPr>
      </w:pPr>
      <w:r>
        <w:rPr>
          <w:rtl/>
        </w:rPr>
        <w:t>היו"ר ראובן ריבלין:</w:t>
      </w:r>
    </w:p>
    <w:p w14:paraId="16C7978B" w14:textId="77777777" w:rsidR="00000000" w:rsidRDefault="00026F1C">
      <w:pPr>
        <w:pStyle w:val="a0"/>
        <w:rPr>
          <w:rtl/>
        </w:rPr>
      </w:pPr>
    </w:p>
    <w:p w14:paraId="020D6081" w14:textId="77777777" w:rsidR="00000000" w:rsidRDefault="00026F1C">
      <w:pPr>
        <w:pStyle w:val="a0"/>
        <w:rPr>
          <w:rFonts w:hint="cs"/>
          <w:rtl/>
        </w:rPr>
      </w:pPr>
      <w:r>
        <w:rPr>
          <w:rFonts w:hint="cs"/>
          <w:rtl/>
        </w:rPr>
        <w:t>תמיד טוב שאנשים הם גם בעלי דעת, ולא רק בעלי דעה. טוב שבעלי דעה יהיו בעלי דעת, ואני מתכוון לכל דעה.</w:t>
      </w:r>
    </w:p>
    <w:p w14:paraId="563BE065" w14:textId="77777777" w:rsidR="00000000" w:rsidRDefault="00026F1C">
      <w:pPr>
        <w:pStyle w:val="a0"/>
        <w:rPr>
          <w:rFonts w:hint="cs"/>
          <w:rtl/>
        </w:rPr>
      </w:pPr>
    </w:p>
    <w:p w14:paraId="521C70FD" w14:textId="77777777" w:rsidR="00000000" w:rsidRDefault="00026F1C">
      <w:pPr>
        <w:pStyle w:val="af0"/>
        <w:rPr>
          <w:rtl/>
        </w:rPr>
      </w:pPr>
      <w:r>
        <w:rPr>
          <w:rFonts w:hint="eastAsia"/>
          <w:rtl/>
        </w:rPr>
        <w:t>מוחמד</w:t>
      </w:r>
      <w:r>
        <w:rPr>
          <w:rtl/>
        </w:rPr>
        <w:t xml:space="preserve"> ברכה (חד"ש-תע"ל):</w:t>
      </w:r>
    </w:p>
    <w:p w14:paraId="282772C7" w14:textId="77777777" w:rsidR="00000000" w:rsidRDefault="00026F1C">
      <w:pPr>
        <w:pStyle w:val="a0"/>
        <w:rPr>
          <w:rFonts w:hint="cs"/>
          <w:rtl/>
        </w:rPr>
      </w:pPr>
    </w:p>
    <w:p w14:paraId="0C6B001B" w14:textId="77777777" w:rsidR="00000000" w:rsidRDefault="00026F1C">
      <w:pPr>
        <w:pStyle w:val="a0"/>
        <w:rPr>
          <w:rFonts w:hint="cs"/>
          <w:rtl/>
        </w:rPr>
      </w:pPr>
      <w:r>
        <w:rPr>
          <w:rFonts w:hint="cs"/>
          <w:rtl/>
        </w:rPr>
        <w:t>נכון.</w:t>
      </w:r>
    </w:p>
    <w:p w14:paraId="7FEFCE0B" w14:textId="77777777" w:rsidR="00000000" w:rsidRDefault="00026F1C">
      <w:pPr>
        <w:pStyle w:val="a0"/>
        <w:rPr>
          <w:rFonts w:hint="cs"/>
          <w:rtl/>
        </w:rPr>
      </w:pPr>
    </w:p>
    <w:p w14:paraId="2DC06BB7" w14:textId="77777777" w:rsidR="00000000" w:rsidRDefault="00026F1C">
      <w:pPr>
        <w:pStyle w:val="af1"/>
        <w:rPr>
          <w:rtl/>
        </w:rPr>
      </w:pPr>
      <w:r>
        <w:rPr>
          <w:rtl/>
        </w:rPr>
        <w:t>היו"ר ראובן ריבלין:</w:t>
      </w:r>
    </w:p>
    <w:p w14:paraId="49F11EBA" w14:textId="77777777" w:rsidR="00000000" w:rsidRDefault="00026F1C">
      <w:pPr>
        <w:pStyle w:val="a0"/>
        <w:rPr>
          <w:rtl/>
        </w:rPr>
      </w:pPr>
    </w:p>
    <w:p w14:paraId="423497D7" w14:textId="77777777" w:rsidR="00000000" w:rsidRDefault="00026F1C">
      <w:pPr>
        <w:pStyle w:val="a0"/>
        <w:rPr>
          <w:rtl/>
        </w:rPr>
      </w:pPr>
      <w:r>
        <w:rPr>
          <w:rFonts w:hint="cs"/>
          <w:rtl/>
        </w:rPr>
        <w:t>גברתי חברת הכנסת אתי לבני, בבקשה.</w:t>
      </w:r>
    </w:p>
    <w:p w14:paraId="76B1FDE0" w14:textId="77777777" w:rsidR="00000000" w:rsidRDefault="00026F1C">
      <w:pPr>
        <w:pStyle w:val="-"/>
        <w:rPr>
          <w:rtl/>
        </w:rPr>
      </w:pPr>
    </w:p>
    <w:p w14:paraId="2565745C" w14:textId="77777777" w:rsidR="00000000" w:rsidRDefault="00026F1C">
      <w:pPr>
        <w:pStyle w:val="-"/>
        <w:rPr>
          <w:rtl/>
        </w:rPr>
      </w:pPr>
      <w:bookmarkStart w:id="64" w:name="FS000001051T10_12_2003_13_01_02C"/>
      <w:bookmarkStart w:id="65" w:name="FS000001051T10_12_2003_13_01_20C"/>
      <w:bookmarkEnd w:id="64"/>
      <w:bookmarkEnd w:id="65"/>
      <w:r>
        <w:rPr>
          <w:rtl/>
        </w:rPr>
        <w:t>אתי לב</w:t>
      </w:r>
      <w:r>
        <w:rPr>
          <w:rtl/>
        </w:rPr>
        <w:t>ני (שינוי):</w:t>
      </w:r>
    </w:p>
    <w:p w14:paraId="402DBC2C" w14:textId="77777777" w:rsidR="00000000" w:rsidRDefault="00026F1C">
      <w:pPr>
        <w:pStyle w:val="a0"/>
        <w:rPr>
          <w:rtl/>
        </w:rPr>
      </w:pPr>
    </w:p>
    <w:p w14:paraId="3598BA27" w14:textId="77777777" w:rsidR="00000000" w:rsidRDefault="00026F1C">
      <w:pPr>
        <w:pStyle w:val="a0"/>
        <w:rPr>
          <w:rFonts w:hint="cs"/>
          <w:rtl/>
        </w:rPr>
      </w:pPr>
      <w:r>
        <w:rPr>
          <w:rFonts w:hint="cs"/>
          <w:rtl/>
        </w:rPr>
        <w:t xml:space="preserve">כבוד היושב-ראש, חברותי וחברי חברי הכנסת, היום יום זכויות האדם, ואני חוגגת עם כל אזרחי העולם שחוגגים ביום הזה את יום זכויות האדם. </w:t>
      </w:r>
    </w:p>
    <w:p w14:paraId="3F2A3FA9" w14:textId="77777777" w:rsidR="00000000" w:rsidRDefault="00026F1C">
      <w:pPr>
        <w:pStyle w:val="a0"/>
        <w:rPr>
          <w:rFonts w:hint="cs"/>
          <w:rtl/>
        </w:rPr>
      </w:pPr>
    </w:p>
    <w:p w14:paraId="52D919E6" w14:textId="77777777" w:rsidR="00000000" w:rsidRDefault="00026F1C">
      <w:pPr>
        <w:pStyle w:val="a0"/>
        <w:rPr>
          <w:rFonts w:hint="cs"/>
          <w:rtl/>
        </w:rPr>
      </w:pPr>
      <w:r>
        <w:rPr>
          <w:rFonts w:hint="cs"/>
          <w:rtl/>
        </w:rPr>
        <w:t>מה אנחנו בארץ עושים בנושא זכויות האדם, זכויות האזרח, ואיפה עומד המצב היום? שמענו הרבה סקירות מארגונים שעוסקים בד</w:t>
      </w:r>
      <w:r>
        <w:rPr>
          <w:rFonts w:hint="cs"/>
          <w:rtl/>
        </w:rPr>
        <w:t xml:space="preserve">ברים האלה, שמענו ויכוחים ושמענו את חברי ועדת החוקה, ואני רוצה לשתף אתכם בנושא שאנחנו עוסקים בו ואני רואה אותו כדבר מרכזי בנושא זכויות האדם היום: זכויות חברתיות. </w:t>
      </w:r>
    </w:p>
    <w:p w14:paraId="6DC36EC9" w14:textId="77777777" w:rsidR="00000000" w:rsidRDefault="00026F1C">
      <w:pPr>
        <w:pStyle w:val="a0"/>
        <w:rPr>
          <w:rFonts w:hint="cs"/>
          <w:rtl/>
        </w:rPr>
      </w:pPr>
    </w:p>
    <w:p w14:paraId="7D7DF3E0" w14:textId="77777777" w:rsidR="00000000" w:rsidRDefault="00026F1C">
      <w:pPr>
        <w:pStyle w:val="a0"/>
        <w:rPr>
          <w:rFonts w:hint="cs"/>
          <w:rtl/>
        </w:rPr>
      </w:pPr>
      <w:r>
        <w:rPr>
          <w:rFonts w:hint="cs"/>
          <w:rtl/>
        </w:rPr>
        <w:t>עד היום במדינת ישראל, כשדיברנו על זכויות וחוקקנו את חוקי-היסוד, עסקנו בנושאים כמו חופש הביטוי</w:t>
      </w:r>
      <w:r>
        <w:rPr>
          <w:rFonts w:hint="cs"/>
          <w:rtl/>
        </w:rPr>
        <w:t xml:space="preserve">, זכויות הקניין, חופש העיסוק - זכויות חשובות ומרכזיות לפעמים יותר ולפעמים פחות. אבל הזכויות החברתיות, שלדעתי הן הזכויות הבסיסיות, שבלעדיהן אין - לא התייחסנו אליהן בחוקה. עכשיו, במסגרת ועדת החוקה, כאשר אנחנו יושבים על החוקה, אנחנו גם הולכים להגיש פרק בנושא </w:t>
      </w:r>
      <w:r>
        <w:rPr>
          <w:rFonts w:hint="cs"/>
          <w:rtl/>
        </w:rPr>
        <w:t xml:space="preserve">הזכויות החברתיות. </w:t>
      </w:r>
    </w:p>
    <w:p w14:paraId="6401D714" w14:textId="77777777" w:rsidR="00000000" w:rsidRDefault="00026F1C">
      <w:pPr>
        <w:pStyle w:val="a0"/>
        <w:rPr>
          <w:rFonts w:hint="cs"/>
          <w:rtl/>
        </w:rPr>
      </w:pPr>
    </w:p>
    <w:p w14:paraId="35A4FA1A" w14:textId="77777777" w:rsidR="00000000" w:rsidRDefault="00026F1C">
      <w:pPr>
        <w:pStyle w:val="a0"/>
        <w:rPr>
          <w:rFonts w:hint="cs"/>
          <w:rtl/>
        </w:rPr>
      </w:pPr>
      <w:r>
        <w:rPr>
          <w:rFonts w:hint="cs"/>
          <w:rtl/>
        </w:rPr>
        <w:t>איני באה לומר, שזכויות חברתיות, כשהן מנויות בחוקה, יוצרות אכן מחויבות לזכויות חברתיות. יש מדינות נאורות, נורבגיה, אוסטרליה ואחרות, מדינות דמוקרטיות, שלא מוזכרות בחוקות שלהן הזכויות החברתיות, ויש אחרות שכן. בדרך כלל, זה לא משפיע על הרמה,</w:t>
      </w:r>
      <w:r>
        <w:rPr>
          <w:rFonts w:hint="cs"/>
          <w:rtl/>
        </w:rPr>
        <w:t xml:space="preserve"> כי בדרך כלל המדד הוא החקיקה הפנימית והמחויבות לדמוקרטיה. ככל שהמדינה יותר דמוקרטית, נושא הזכויות החברתיות נמצא במפלס הגבוה יותר.</w:t>
      </w:r>
    </w:p>
    <w:p w14:paraId="151B7723" w14:textId="77777777" w:rsidR="00000000" w:rsidRDefault="00026F1C">
      <w:pPr>
        <w:pStyle w:val="a0"/>
        <w:rPr>
          <w:rFonts w:hint="cs"/>
          <w:rtl/>
        </w:rPr>
      </w:pPr>
    </w:p>
    <w:p w14:paraId="59B63C53" w14:textId="77777777" w:rsidR="00000000" w:rsidRDefault="00026F1C">
      <w:pPr>
        <w:pStyle w:val="a0"/>
        <w:rPr>
          <w:rFonts w:hint="cs"/>
          <w:rtl/>
        </w:rPr>
      </w:pPr>
      <w:r>
        <w:rPr>
          <w:rFonts w:hint="cs"/>
          <w:rtl/>
        </w:rPr>
        <w:t xml:space="preserve">מה הן הזכויות החברתיות? הזכויות החברתיות הן רשת המגן שהמדינה צריכה לתת לאדם החי בתוכה, לאזרח החי בתוכה. אדם ואזרח הם לא אותו </w:t>
      </w:r>
      <w:r>
        <w:rPr>
          <w:rFonts w:hint="cs"/>
          <w:rtl/>
        </w:rPr>
        <w:t>דבר. המדינה, כנאמן הציבור, היא האחראית, ולא בתי-התמחוי ולא הארגונים הוולונטריים, שהם מאוד חשובים ומאוד משמעותיים. החובה נמצאת אצל המדינה.</w:t>
      </w:r>
    </w:p>
    <w:p w14:paraId="3F352859" w14:textId="77777777" w:rsidR="00000000" w:rsidRDefault="00026F1C">
      <w:pPr>
        <w:pStyle w:val="a0"/>
        <w:rPr>
          <w:rFonts w:hint="cs"/>
          <w:rtl/>
        </w:rPr>
      </w:pPr>
    </w:p>
    <w:p w14:paraId="7559C342" w14:textId="77777777" w:rsidR="00000000" w:rsidRDefault="00026F1C">
      <w:pPr>
        <w:pStyle w:val="a0"/>
        <w:rPr>
          <w:rFonts w:hint="cs"/>
          <w:rtl/>
        </w:rPr>
      </w:pPr>
      <w:r>
        <w:rPr>
          <w:rFonts w:hint="cs"/>
          <w:rtl/>
        </w:rPr>
        <w:t>אילו זכויות מוכרות כזכויות החברתיות שאנחנו בוועדת החוקה רוצים היום לעגנן? זו זכות הקיום בכבוד אנושי, וזה מקיף את הכול</w:t>
      </w:r>
      <w:r>
        <w:rPr>
          <w:rFonts w:hint="cs"/>
          <w:rtl/>
        </w:rPr>
        <w:t xml:space="preserve">. מה זה? זו זכות לעבודה ולתנאי עבודה הוגנים, זו זכות לחינוך חינם עד גמר התיכון, ואולי מגיל ארבע או מגיל אחר, כמו שאנחנו, הכנסת, נחליט על כך. זו גם תוכנית הליבה, למשל, שבימים האחרונים אנחנו שומעים שהחינוך החרדי לא מקיים אותה. </w:t>
      </w:r>
    </w:p>
    <w:p w14:paraId="0FA4AE85" w14:textId="77777777" w:rsidR="00000000" w:rsidRDefault="00026F1C">
      <w:pPr>
        <w:pStyle w:val="a0"/>
        <w:rPr>
          <w:rFonts w:hint="cs"/>
          <w:rtl/>
        </w:rPr>
      </w:pPr>
    </w:p>
    <w:p w14:paraId="3BC7DB64" w14:textId="77777777" w:rsidR="00000000" w:rsidRDefault="00026F1C">
      <w:pPr>
        <w:pStyle w:val="a0"/>
        <w:rPr>
          <w:rFonts w:hint="cs"/>
          <w:rtl/>
        </w:rPr>
      </w:pPr>
      <w:r>
        <w:rPr>
          <w:rFonts w:hint="cs"/>
          <w:rtl/>
        </w:rPr>
        <w:t>אני רוצה לומר לכם, שקיום תוכנ</w:t>
      </w:r>
      <w:r>
        <w:rPr>
          <w:rFonts w:hint="cs"/>
          <w:rtl/>
        </w:rPr>
        <w:t>ית הליבה הוא זכות היסוד של הילד החרדי, כי זו האפשרות שלו להתערות ולהיות חלק מהחברה האזרחית. ברגע שלא מקיימים את התוכנית, אנחנו, המדינה, אחראים לכך שהם כן יקבלו אותה, למרות החינוך - - -</w:t>
      </w:r>
    </w:p>
    <w:p w14:paraId="7D385235" w14:textId="77777777" w:rsidR="00000000" w:rsidRDefault="00026F1C">
      <w:pPr>
        <w:pStyle w:val="a0"/>
        <w:rPr>
          <w:rFonts w:hint="cs"/>
          <w:rtl/>
        </w:rPr>
      </w:pPr>
    </w:p>
    <w:p w14:paraId="74B6B502" w14:textId="77777777" w:rsidR="00000000" w:rsidRDefault="00026F1C">
      <w:pPr>
        <w:pStyle w:val="af1"/>
        <w:rPr>
          <w:rtl/>
        </w:rPr>
      </w:pPr>
      <w:r>
        <w:rPr>
          <w:rtl/>
        </w:rPr>
        <w:t>היו"ר ראובן ריבלין:</w:t>
      </w:r>
    </w:p>
    <w:p w14:paraId="204B1460" w14:textId="77777777" w:rsidR="00000000" w:rsidRDefault="00026F1C">
      <w:pPr>
        <w:pStyle w:val="a0"/>
        <w:rPr>
          <w:rtl/>
        </w:rPr>
      </w:pPr>
    </w:p>
    <w:p w14:paraId="7B596A15" w14:textId="77777777" w:rsidR="00000000" w:rsidRDefault="00026F1C">
      <w:pPr>
        <w:pStyle w:val="a0"/>
        <w:rPr>
          <w:rFonts w:hint="cs"/>
          <w:rtl/>
        </w:rPr>
      </w:pPr>
      <w:r>
        <w:rPr>
          <w:rFonts w:hint="cs"/>
          <w:rtl/>
        </w:rPr>
        <w:t>האם זכות הליבה של ילד שאינו חרדי ללמוד את המקורות</w:t>
      </w:r>
      <w:r>
        <w:rPr>
          <w:rFonts w:hint="cs"/>
          <w:rtl/>
        </w:rPr>
        <w:t xml:space="preserve"> לעילא ולעילא היא לא זכות שאנחנו יכולים לומר עליה אותו דבר? את לא סומכת על החינוך העצמאי שהוא ידאג לחינוכו של הילד בהתאם - - -?</w:t>
      </w:r>
    </w:p>
    <w:p w14:paraId="3047A536" w14:textId="77777777" w:rsidR="00000000" w:rsidRDefault="00026F1C">
      <w:pPr>
        <w:pStyle w:val="a0"/>
        <w:rPr>
          <w:rFonts w:hint="cs"/>
          <w:rtl/>
        </w:rPr>
      </w:pPr>
    </w:p>
    <w:p w14:paraId="4799CC94" w14:textId="77777777" w:rsidR="00000000" w:rsidRDefault="00026F1C">
      <w:pPr>
        <w:pStyle w:val="-"/>
        <w:rPr>
          <w:rtl/>
        </w:rPr>
      </w:pPr>
      <w:bookmarkStart w:id="66" w:name="FS000001051T10_12_2003_13_09_14C"/>
      <w:bookmarkEnd w:id="66"/>
      <w:r>
        <w:rPr>
          <w:rtl/>
        </w:rPr>
        <w:t>אתי לבני (שינוי):</w:t>
      </w:r>
    </w:p>
    <w:p w14:paraId="724A19F0" w14:textId="77777777" w:rsidR="00000000" w:rsidRDefault="00026F1C">
      <w:pPr>
        <w:pStyle w:val="a0"/>
        <w:rPr>
          <w:rFonts w:hint="cs"/>
          <w:rtl/>
        </w:rPr>
      </w:pPr>
    </w:p>
    <w:p w14:paraId="1FD1F3AA" w14:textId="77777777" w:rsidR="00000000" w:rsidRDefault="00026F1C">
      <w:pPr>
        <w:pStyle w:val="a0"/>
        <w:rPr>
          <w:rFonts w:hint="cs"/>
          <w:rtl/>
        </w:rPr>
      </w:pPr>
      <w:r>
        <w:rPr>
          <w:rFonts w:hint="cs"/>
          <w:rtl/>
        </w:rPr>
        <w:t>לא רק שאני לא סומכת על החינוך החרדי, אלא ההוכחה היא שאני פגשתי חוזרים בשאלה, ועסקתי בעניינם, וכולם מצטטים עכ</w:t>
      </w:r>
      <w:r>
        <w:rPr>
          <w:rFonts w:hint="cs"/>
          <w:rtl/>
        </w:rPr>
        <w:t>שיו את הבג"ץ שהשר פריצקי הגיש - -</w:t>
      </w:r>
    </w:p>
    <w:p w14:paraId="547D94C0" w14:textId="77777777" w:rsidR="00000000" w:rsidRDefault="00026F1C">
      <w:pPr>
        <w:pStyle w:val="a0"/>
        <w:rPr>
          <w:rFonts w:hint="cs"/>
          <w:rtl/>
        </w:rPr>
      </w:pPr>
    </w:p>
    <w:p w14:paraId="70C07B57" w14:textId="77777777" w:rsidR="00000000" w:rsidRDefault="00026F1C">
      <w:pPr>
        <w:pStyle w:val="af0"/>
        <w:rPr>
          <w:rtl/>
        </w:rPr>
      </w:pPr>
      <w:r>
        <w:rPr>
          <w:rFonts w:hint="eastAsia"/>
          <w:rtl/>
        </w:rPr>
        <w:t>יעקב</w:t>
      </w:r>
      <w:r>
        <w:rPr>
          <w:rtl/>
        </w:rPr>
        <w:t xml:space="preserve"> מרגי (ש"ס):</w:t>
      </w:r>
    </w:p>
    <w:p w14:paraId="2348A088" w14:textId="77777777" w:rsidR="00000000" w:rsidRDefault="00026F1C">
      <w:pPr>
        <w:pStyle w:val="a0"/>
        <w:rPr>
          <w:rFonts w:hint="cs"/>
          <w:rtl/>
        </w:rPr>
      </w:pPr>
    </w:p>
    <w:p w14:paraId="344358D9" w14:textId="77777777" w:rsidR="00000000" w:rsidRDefault="00026F1C">
      <w:pPr>
        <w:pStyle w:val="a0"/>
        <w:rPr>
          <w:rFonts w:hint="cs"/>
          <w:rtl/>
        </w:rPr>
      </w:pPr>
      <w:r>
        <w:rPr>
          <w:rFonts w:hint="cs"/>
          <w:rtl/>
        </w:rPr>
        <w:t>- - -</w:t>
      </w:r>
    </w:p>
    <w:p w14:paraId="16B455B3" w14:textId="77777777" w:rsidR="00000000" w:rsidRDefault="00026F1C">
      <w:pPr>
        <w:pStyle w:val="a0"/>
        <w:rPr>
          <w:rFonts w:hint="cs"/>
          <w:rtl/>
        </w:rPr>
      </w:pPr>
    </w:p>
    <w:p w14:paraId="1F4877D7" w14:textId="77777777" w:rsidR="00000000" w:rsidRDefault="00026F1C">
      <w:pPr>
        <w:pStyle w:val="-"/>
        <w:rPr>
          <w:rtl/>
        </w:rPr>
      </w:pPr>
      <w:bookmarkStart w:id="67" w:name="FS000001051T10_12_2003_13_09_50C"/>
      <w:bookmarkEnd w:id="67"/>
      <w:r>
        <w:rPr>
          <w:rtl/>
        </w:rPr>
        <w:t>אתי לבני (שינוי):</w:t>
      </w:r>
    </w:p>
    <w:p w14:paraId="3A2A3558" w14:textId="77777777" w:rsidR="00000000" w:rsidRDefault="00026F1C">
      <w:pPr>
        <w:pStyle w:val="a0"/>
        <w:rPr>
          <w:rtl/>
        </w:rPr>
      </w:pPr>
    </w:p>
    <w:p w14:paraId="004D3A54" w14:textId="77777777" w:rsidR="00000000" w:rsidRDefault="00026F1C">
      <w:pPr>
        <w:pStyle w:val="a0"/>
        <w:rPr>
          <w:rFonts w:hint="cs"/>
          <w:rtl/>
        </w:rPr>
      </w:pPr>
      <w:r>
        <w:rPr>
          <w:rFonts w:hint="cs"/>
          <w:rtl/>
        </w:rPr>
        <w:t>- - וראיתי שהם לא יודעים את המינימום שבמינימום של חשבון ואזרחות, ואנגלית בכלל לא באה בחשבון. הם בני 18 כשהם יוצאים לעולם, והם לא נמצאים היום במסגרות דתיות וחרדיות, כי הם פשוט יצ</w:t>
      </w:r>
      <w:r>
        <w:rPr>
          <w:rFonts w:hint="cs"/>
          <w:rtl/>
        </w:rPr>
        <w:t xml:space="preserve">או משם, והם לא מסוגלים לדאוג לפרנסתם, חוץ מלהיות חוטבי עצים ושואבי מים. אתה משווה את העניין של נגישות לתרבות יהודית? </w:t>
      </w:r>
    </w:p>
    <w:p w14:paraId="2DC35553" w14:textId="77777777" w:rsidR="00000000" w:rsidRDefault="00026F1C">
      <w:pPr>
        <w:pStyle w:val="a0"/>
        <w:ind w:firstLine="0"/>
        <w:rPr>
          <w:rFonts w:hint="cs"/>
          <w:rtl/>
        </w:rPr>
      </w:pPr>
    </w:p>
    <w:p w14:paraId="39AD1C75" w14:textId="77777777" w:rsidR="00000000" w:rsidRDefault="00026F1C">
      <w:pPr>
        <w:pStyle w:val="af0"/>
        <w:rPr>
          <w:rtl/>
        </w:rPr>
      </w:pPr>
      <w:r>
        <w:rPr>
          <w:rFonts w:hint="eastAsia"/>
          <w:rtl/>
        </w:rPr>
        <w:t>מל</w:t>
      </w:r>
      <w:r>
        <w:rPr>
          <w:rtl/>
        </w:rPr>
        <w:t xml:space="preserve"> פולישוק-בלוך (שינוי):</w:t>
      </w:r>
    </w:p>
    <w:p w14:paraId="41298B6C" w14:textId="77777777" w:rsidR="00000000" w:rsidRDefault="00026F1C">
      <w:pPr>
        <w:pStyle w:val="a0"/>
        <w:rPr>
          <w:rFonts w:hint="cs"/>
          <w:rtl/>
        </w:rPr>
      </w:pPr>
    </w:p>
    <w:p w14:paraId="71D67CAE" w14:textId="77777777" w:rsidR="00000000" w:rsidRDefault="00026F1C">
      <w:pPr>
        <w:pStyle w:val="a0"/>
        <w:rPr>
          <w:rFonts w:hint="cs"/>
          <w:rtl/>
        </w:rPr>
      </w:pPr>
      <w:r>
        <w:rPr>
          <w:rFonts w:hint="cs"/>
          <w:rtl/>
        </w:rPr>
        <w:t xml:space="preserve">אנחנו מממנים אותם. </w:t>
      </w:r>
    </w:p>
    <w:p w14:paraId="4C7A263B" w14:textId="77777777" w:rsidR="00000000" w:rsidRDefault="00026F1C">
      <w:pPr>
        <w:pStyle w:val="a0"/>
        <w:ind w:firstLine="0"/>
        <w:rPr>
          <w:rFonts w:hint="cs"/>
          <w:rtl/>
        </w:rPr>
      </w:pPr>
    </w:p>
    <w:p w14:paraId="05198B91" w14:textId="77777777" w:rsidR="00000000" w:rsidRDefault="00026F1C">
      <w:pPr>
        <w:pStyle w:val="af0"/>
        <w:rPr>
          <w:rtl/>
        </w:rPr>
      </w:pPr>
      <w:r>
        <w:rPr>
          <w:rFonts w:hint="eastAsia"/>
          <w:rtl/>
        </w:rPr>
        <w:t>יעקב</w:t>
      </w:r>
      <w:r>
        <w:rPr>
          <w:rtl/>
        </w:rPr>
        <w:t xml:space="preserve"> מרגי (ש"ס):</w:t>
      </w:r>
    </w:p>
    <w:p w14:paraId="400BDCE4" w14:textId="77777777" w:rsidR="00000000" w:rsidRDefault="00026F1C">
      <w:pPr>
        <w:pStyle w:val="a0"/>
        <w:rPr>
          <w:rFonts w:hint="cs"/>
          <w:rtl/>
        </w:rPr>
      </w:pPr>
    </w:p>
    <w:p w14:paraId="2225FEE8" w14:textId="77777777" w:rsidR="00000000" w:rsidRDefault="00026F1C">
      <w:pPr>
        <w:pStyle w:val="a0"/>
        <w:rPr>
          <w:rFonts w:hint="cs"/>
          <w:rtl/>
        </w:rPr>
      </w:pPr>
      <w:r>
        <w:rPr>
          <w:rFonts w:hint="cs"/>
          <w:rtl/>
        </w:rPr>
        <w:t xml:space="preserve">- - - </w:t>
      </w:r>
    </w:p>
    <w:p w14:paraId="26B0C939" w14:textId="77777777" w:rsidR="00000000" w:rsidRDefault="00026F1C">
      <w:pPr>
        <w:pStyle w:val="a0"/>
        <w:ind w:firstLine="0"/>
        <w:rPr>
          <w:rFonts w:hint="cs"/>
          <w:rtl/>
        </w:rPr>
      </w:pPr>
    </w:p>
    <w:p w14:paraId="6724595C" w14:textId="77777777" w:rsidR="00000000" w:rsidRDefault="00026F1C">
      <w:pPr>
        <w:pStyle w:val="-"/>
        <w:rPr>
          <w:rtl/>
        </w:rPr>
      </w:pPr>
      <w:bookmarkStart w:id="68" w:name="FS000001051T10_12_2003_12_14_11C"/>
      <w:bookmarkEnd w:id="68"/>
      <w:r>
        <w:rPr>
          <w:rtl/>
        </w:rPr>
        <w:t>אתי לבני (שינוי):</w:t>
      </w:r>
    </w:p>
    <w:p w14:paraId="78850D76" w14:textId="77777777" w:rsidR="00000000" w:rsidRDefault="00026F1C">
      <w:pPr>
        <w:pStyle w:val="a0"/>
        <w:rPr>
          <w:rtl/>
        </w:rPr>
      </w:pPr>
    </w:p>
    <w:p w14:paraId="23626F6A" w14:textId="77777777" w:rsidR="00000000" w:rsidRDefault="00026F1C">
      <w:pPr>
        <w:pStyle w:val="a0"/>
        <w:rPr>
          <w:rFonts w:hint="cs"/>
          <w:rtl/>
        </w:rPr>
      </w:pPr>
      <w:r>
        <w:rPr>
          <w:rFonts w:hint="cs"/>
          <w:rtl/>
        </w:rPr>
        <w:t>אבל אני לא הולכת להתנגח עם החינוך החרדי, כי י</w:t>
      </w:r>
      <w:r>
        <w:rPr>
          <w:rFonts w:hint="cs"/>
          <w:rtl/>
        </w:rPr>
        <w:t xml:space="preserve">ש לנו עוד זכויות שאני רוצה למנות אותן לפני שאני מסיימת. </w:t>
      </w:r>
    </w:p>
    <w:p w14:paraId="1258FF9D" w14:textId="77777777" w:rsidR="00000000" w:rsidRDefault="00026F1C">
      <w:pPr>
        <w:pStyle w:val="a0"/>
        <w:ind w:firstLine="0"/>
        <w:rPr>
          <w:rFonts w:hint="cs"/>
          <w:rtl/>
        </w:rPr>
      </w:pPr>
    </w:p>
    <w:p w14:paraId="7B52F629" w14:textId="77777777" w:rsidR="00000000" w:rsidRDefault="00026F1C">
      <w:pPr>
        <w:pStyle w:val="af0"/>
        <w:rPr>
          <w:rtl/>
        </w:rPr>
      </w:pPr>
      <w:r>
        <w:rPr>
          <w:rFonts w:hint="eastAsia"/>
          <w:rtl/>
        </w:rPr>
        <w:t>יעקב</w:t>
      </w:r>
      <w:r>
        <w:rPr>
          <w:rtl/>
        </w:rPr>
        <w:t xml:space="preserve"> מרגי (ש"ס):</w:t>
      </w:r>
    </w:p>
    <w:p w14:paraId="38BA71B7" w14:textId="77777777" w:rsidR="00000000" w:rsidRDefault="00026F1C">
      <w:pPr>
        <w:pStyle w:val="a0"/>
        <w:rPr>
          <w:rFonts w:hint="cs"/>
          <w:rtl/>
        </w:rPr>
      </w:pPr>
    </w:p>
    <w:p w14:paraId="63A945D5" w14:textId="77777777" w:rsidR="00000000" w:rsidRDefault="00026F1C">
      <w:pPr>
        <w:pStyle w:val="a0"/>
        <w:rPr>
          <w:rFonts w:hint="cs"/>
          <w:rtl/>
        </w:rPr>
      </w:pPr>
      <w:r>
        <w:rPr>
          <w:rFonts w:hint="cs"/>
          <w:rtl/>
        </w:rPr>
        <w:t xml:space="preserve">- - - </w:t>
      </w:r>
    </w:p>
    <w:p w14:paraId="6FE8D9BD" w14:textId="77777777" w:rsidR="00000000" w:rsidRDefault="00026F1C">
      <w:pPr>
        <w:pStyle w:val="af1"/>
        <w:rPr>
          <w:rFonts w:hint="cs"/>
          <w:rtl/>
        </w:rPr>
      </w:pPr>
    </w:p>
    <w:p w14:paraId="52F60DF0" w14:textId="77777777" w:rsidR="00000000" w:rsidRDefault="00026F1C">
      <w:pPr>
        <w:pStyle w:val="af1"/>
        <w:rPr>
          <w:rtl/>
        </w:rPr>
      </w:pPr>
      <w:r>
        <w:rPr>
          <w:rtl/>
        </w:rPr>
        <w:t>היו"ר ראובן ריבלין:</w:t>
      </w:r>
    </w:p>
    <w:p w14:paraId="448187C7" w14:textId="77777777" w:rsidR="00000000" w:rsidRDefault="00026F1C">
      <w:pPr>
        <w:pStyle w:val="a0"/>
        <w:rPr>
          <w:rtl/>
        </w:rPr>
      </w:pPr>
    </w:p>
    <w:p w14:paraId="3842C418" w14:textId="77777777" w:rsidR="00000000" w:rsidRDefault="00026F1C">
      <w:pPr>
        <w:pStyle w:val="a0"/>
        <w:rPr>
          <w:rFonts w:hint="cs"/>
          <w:rtl/>
        </w:rPr>
      </w:pPr>
      <w:r>
        <w:rPr>
          <w:rFonts w:hint="cs"/>
          <w:rtl/>
        </w:rPr>
        <w:t xml:space="preserve">חבר הכנסת מרגי, אני שאלתי שאלה מספיק נוקבת. שמענו, עכשיו היא מסיימת את דבריה. </w:t>
      </w:r>
    </w:p>
    <w:p w14:paraId="7469AEA6" w14:textId="77777777" w:rsidR="00000000" w:rsidRDefault="00026F1C">
      <w:pPr>
        <w:pStyle w:val="a0"/>
        <w:ind w:firstLine="0"/>
        <w:rPr>
          <w:rFonts w:hint="cs"/>
          <w:rtl/>
        </w:rPr>
      </w:pPr>
    </w:p>
    <w:p w14:paraId="155DFFA8" w14:textId="77777777" w:rsidR="00000000" w:rsidRDefault="00026F1C">
      <w:pPr>
        <w:pStyle w:val="-"/>
        <w:rPr>
          <w:rtl/>
        </w:rPr>
      </w:pPr>
      <w:bookmarkStart w:id="69" w:name="FS000001051T10_12_2003_12_15_19C"/>
      <w:bookmarkEnd w:id="69"/>
      <w:r>
        <w:rPr>
          <w:rtl/>
        </w:rPr>
        <w:t>אתי לבני (שינוי):</w:t>
      </w:r>
    </w:p>
    <w:p w14:paraId="5225927E" w14:textId="77777777" w:rsidR="00000000" w:rsidRDefault="00026F1C">
      <w:pPr>
        <w:pStyle w:val="a0"/>
        <w:rPr>
          <w:rtl/>
        </w:rPr>
      </w:pPr>
    </w:p>
    <w:p w14:paraId="0671CA09" w14:textId="77777777" w:rsidR="00000000" w:rsidRDefault="00026F1C">
      <w:pPr>
        <w:pStyle w:val="a0"/>
        <w:rPr>
          <w:rFonts w:hint="cs"/>
          <w:rtl/>
        </w:rPr>
      </w:pPr>
      <w:r>
        <w:rPr>
          <w:rFonts w:hint="cs"/>
          <w:rtl/>
        </w:rPr>
        <w:t>אני לא רוצה שהכנסת לא תיחשף למלוא הזכויות החברתיות ש</w:t>
      </w:r>
      <w:r>
        <w:rPr>
          <w:rFonts w:hint="cs"/>
          <w:rtl/>
        </w:rPr>
        <w:t xml:space="preserve">מגיעות לכל אחד בחברה. דיברנו על החינוך ודיברנו על תוכנית הליבה; מגיע לנו, מגיע לנו כבני אדם, מגיע לנו כיצורי אנוש שיהיה לנו מינימום של ביטחון סוציאלי. כלומר, שתהיה לנו זכות לפנסיה. יכול להיות ויכוח כמה היא תהיה, אבל מגיע לנו; זו זכותנו, זו זכות האדם שלנו, </w:t>
      </w:r>
      <w:r>
        <w:rPr>
          <w:rFonts w:hint="cs"/>
          <w:rtl/>
        </w:rPr>
        <w:t xml:space="preserve">זו זכות האזרח שלנו. מכיוון שזמני תם דעו לכם שמגיעה לנו גם זכות לבריאות, מגיעה לנו זכות לדיור, מגיעה לנו גם זכות לתנאי איכות סביבה מינימליים. ויש זכויות עובדים, ויש מגבלות על שכר מינימום ומקסימום, ועוד ועוד ועוד. אנחנו נטפל בכול. תודה. </w:t>
      </w:r>
    </w:p>
    <w:p w14:paraId="56608213" w14:textId="77777777" w:rsidR="00000000" w:rsidRDefault="00026F1C">
      <w:pPr>
        <w:pStyle w:val="a0"/>
        <w:ind w:firstLine="0"/>
        <w:rPr>
          <w:rFonts w:hint="cs"/>
          <w:b/>
          <w:bCs/>
          <w:u w:val="single"/>
          <w:rtl/>
        </w:rPr>
      </w:pPr>
    </w:p>
    <w:p w14:paraId="4F6B05B1" w14:textId="77777777" w:rsidR="00000000" w:rsidRDefault="00026F1C">
      <w:pPr>
        <w:pStyle w:val="af1"/>
        <w:rPr>
          <w:rtl/>
        </w:rPr>
      </w:pPr>
      <w:r>
        <w:rPr>
          <w:rtl/>
        </w:rPr>
        <w:t>היו"ר ראובן ריבלין:</w:t>
      </w:r>
    </w:p>
    <w:p w14:paraId="57C63BA1" w14:textId="77777777" w:rsidR="00000000" w:rsidRDefault="00026F1C">
      <w:pPr>
        <w:pStyle w:val="a0"/>
        <w:rPr>
          <w:rtl/>
        </w:rPr>
      </w:pPr>
    </w:p>
    <w:p w14:paraId="6AEA71A4" w14:textId="77777777" w:rsidR="00000000" w:rsidRDefault="00026F1C">
      <w:pPr>
        <w:pStyle w:val="a0"/>
        <w:rPr>
          <w:rFonts w:hint="cs"/>
          <w:rtl/>
        </w:rPr>
      </w:pPr>
      <w:r>
        <w:rPr>
          <w:rFonts w:hint="cs"/>
          <w:rtl/>
        </w:rPr>
        <w:t>תודה רבה לכולכם, שתטפלו בכול. אני מודה לחברת הכנסת אתי לבני, ומבקש להזמין את חבר הכנסת אורי אריאל.</w:t>
      </w:r>
    </w:p>
    <w:p w14:paraId="3F169ED5" w14:textId="77777777" w:rsidR="00000000" w:rsidRDefault="00026F1C">
      <w:pPr>
        <w:pStyle w:val="a0"/>
        <w:rPr>
          <w:rFonts w:hint="cs"/>
          <w:rtl/>
        </w:rPr>
      </w:pPr>
    </w:p>
    <w:p w14:paraId="61D82DC4" w14:textId="77777777" w:rsidR="00000000" w:rsidRDefault="00026F1C">
      <w:pPr>
        <w:pStyle w:val="a0"/>
        <w:rPr>
          <w:rFonts w:hint="cs"/>
          <w:rtl/>
        </w:rPr>
      </w:pPr>
      <w:r>
        <w:rPr>
          <w:rFonts w:hint="cs"/>
          <w:rtl/>
        </w:rPr>
        <w:t xml:space="preserve"> בית-המשפט העליון קבע, שאין אנו אפוטרופוסים על כל דבר, אבל כנראה שבעניין זה - - - </w:t>
      </w:r>
    </w:p>
    <w:p w14:paraId="3D60909E" w14:textId="77777777" w:rsidR="00000000" w:rsidRDefault="00026F1C">
      <w:pPr>
        <w:pStyle w:val="a0"/>
        <w:ind w:firstLine="0"/>
        <w:rPr>
          <w:rFonts w:hint="cs"/>
          <w:rtl/>
        </w:rPr>
      </w:pPr>
    </w:p>
    <w:p w14:paraId="3C98E420" w14:textId="77777777" w:rsidR="00000000" w:rsidRDefault="00026F1C">
      <w:pPr>
        <w:pStyle w:val="a0"/>
        <w:ind w:firstLine="0"/>
        <w:rPr>
          <w:rFonts w:hint="cs"/>
          <w:rtl/>
        </w:rPr>
      </w:pPr>
      <w:r>
        <w:rPr>
          <w:rFonts w:hint="cs"/>
          <w:b/>
          <w:bCs/>
          <w:u w:val="single"/>
          <w:rtl/>
        </w:rPr>
        <w:t>קריאה:</w:t>
      </w:r>
    </w:p>
    <w:p w14:paraId="50747A96" w14:textId="77777777" w:rsidR="00000000" w:rsidRDefault="00026F1C">
      <w:pPr>
        <w:pStyle w:val="a0"/>
        <w:ind w:firstLine="0"/>
        <w:rPr>
          <w:rFonts w:hint="cs"/>
          <w:rtl/>
        </w:rPr>
      </w:pPr>
      <w:r>
        <w:rPr>
          <w:rFonts w:hint="cs"/>
          <w:rtl/>
        </w:rPr>
        <w:tab/>
      </w:r>
    </w:p>
    <w:p w14:paraId="1F8FB9F7" w14:textId="77777777" w:rsidR="00000000" w:rsidRDefault="00026F1C">
      <w:pPr>
        <w:pStyle w:val="a0"/>
        <w:ind w:firstLine="0"/>
        <w:rPr>
          <w:rFonts w:hint="cs"/>
          <w:rtl/>
        </w:rPr>
      </w:pPr>
      <w:r>
        <w:rPr>
          <w:rFonts w:hint="cs"/>
          <w:rtl/>
        </w:rPr>
        <w:tab/>
        <w:t xml:space="preserve">- - - </w:t>
      </w:r>
    </w:p>
    <w:p w14:paraId="67DDFAAA" w14:textId="77777777" w:rsidR="00000000" w:rsidRDefault="00026F1C">
      <w:pPr>
        <w:pStyle w:val="a0"/>
        <w:ind w:firstLine="0"/>
        <w:rPr>
          <w:rFonts w:hint="cs"/>
          <w:rtl/>
        </w:rPr>
      </w:pPr>
    </w:p>
    <w:p w14:paraId="49E645F7" w14:textId="77777777" w:rsidR="00000000" w:rsidRDefault="00026F1C">
      <w:pPr>
        <w:pStyle w:val="af1"/>
        <w:rPr>
          <w:rtl/>
        </w:rPr>
      </w:pPr>
      <w:r>
        <w:rPr>
          <w:rtl/>
        </w:rPr>
        <w:t>היו"ר ראובן ריבלין:</w:t>
      </w:r>
    </w:p>
    <w:p w14:paraId="2216F863" w14:textId="77777777" w:rsidR="00000000" w:rsidRDefault="00026F1C">
      <w:pPr>
        <w:pStyle w:val="a0"/>
        <w:rPr>
          <w:rtl/>
        </w:rPr>
      </w:pPr>
    </w:p>
    <w:p w14:paraId="6643B7C4" w14:textId="77777777" w:rsidR="00000000" w:rsidRDefault="00026F1C">
      <w:pPr>
        <w:pStyle w:val="a0"/>
        <w:rPr>
          <w:rFonts w:hint="cs"/>
          <w:rtl/>
        </w:rPr>
      </w:pPr>
      <w:r>
        <w:rPr>
          <w:rFonts w:hint="cs"/>
          <w:rtl/>
        </w:rPr>
        <w:t>זה ברור, אין על זה ויכוח. היא ג</w:t>
      </w:r>
      <w:r>
        <w:rPr>
          <w:rFonts w:hint="cs"/>
          <w:rtl/>
        </w:rPr>
        <w:t xml:space="preserve">ם הכירה בחינוך העצמאי כחינוך, רק שלא יתערבו בחינוך ילדיך ונכדי, אלא אם כן אנחנו רוצים בכך. </w:t>
      </w:r>
    </w:p>
    <w:p w14:paraId="4EEDD72F" w14:textId="77777777" w:rsidR="00000000" w:rsidRDefault="00026F1C">
      <w:pPr>
        <w:pStyle w:val="af0"/>
        <w:rPr>
          <w:rFonts w:hint="cs"/>
          <w:b w:val="0"/>
          <w:bCs w:val="0"/>
          <w:u w:val="none"/>
          <w:rtl/>
        </w:rPr>
      </w:pPr>
    </w:p>
    <w:p w14:paraId="1564FF04" w14:textId="77777777" w:rsidR="00000000" w:rsidRDefault="00026F1C">
      <w:pPr>
        <w:pStyle w:val="af0"/>
        <w:rPr>
          <w:rtl/>
        </w:rPr>
      </w:pPr>
      <w:r>
        <w:rPr>
          <w:rFonts w:hint="eastAsia"/>
          <w:rtl/>
        </w:rPr>
        <w:t>רשף</w:t>
      </w:r>
      <w:r>
        <w:rPr>
          <w:rtl/>
        </w:rPr>
        <w:t xml:space="preserve"> חן (שינוי):</w:t>
      </w:r>
    </w:p>
    <w:p w14:paraId="5E98073B" w14:textId="77777777" w:rsidR="00000000" w:rsidRDefault="00026F1C">
      <w:pPr>
        <w:pStyle w:val="a0"/>
        <w:rPr>
          <w:rFonts w:hint="cs"/>
          <w:rtl/>
        </w:rPr>
      </w:pPr>
    </w:p>
    <w:p w14:paraId="095A46EB" w14:textId="77777777" w:rsidR="00000000" w:rsidRDefault="00026F1C">
      <w:pPr>
        <w:pStyle w:val="a0"/>
        <w:rPr>
          <w:rFonts w:hint="cs"/>
          <w:rtl/>
        </w:rPr>
      </w:pPr>
      <w:r>
        <w:rPr>
          <w:rFonts w:hint="cs"/>
          <w:rtl/>
        </w:rPr>
        <w:t xml:space="preserve">אבל מתערבים. </w:t>
      </w:r>
    </w:p>
    <w:p w14:paraId="675F48BC" w14:textId="77777777" w:rsidR="00000000" w:rsidRDefault="00026F1C">
      <w:pPr>
        <w:pStyle w:val="a0"/>
        <w:ind w:firstLine="0"/>
        <w:rPr>
          <w:rFonts w:hint="cs"/>
          <w:rtl/>
        </w:rPr>
      </w:pPr>
    </w:p>
    <w:p w14:paraId="4D764A4F" w14:textId="77777777" w:rsidR="00000000" w:rsidRDefault="00026F1C">
      <w:pPr>
        <w:pStyle w:val="a"/>
        <w:rPr>
          <w:rtl/>
        </w:rPr>
      </w:pPr>
      <w:bookmarkStart w:id="70" w:name="FS000000713T10_12_2003_12_21_42"/>
      <w:bookmarkStart w:id="71" w:name="_Toc70328310"/>
      <w:bookmarkEnd w:id="70"/>
      <w:r>
        <w:rPr>
          <w:rFonts w:hint="eastAsia"/>
          <w:rtl/>
        </w:rPr>
        <w:t>אורי</w:t>
      </w:r>
      <w:r>
        <w:rPr>
          <w:rtl/>
        </w:rPr>
        <w:t xml:space="preserve"> יהודה אריאל (האיחוד הלאומי - ישראל ביתנו):</w:t>
      </w:r>
      <w:bookmarkEnd w:id="71"/>
    </w:p>
    <w:p w14:paraId="4E0D95C2" w14:textId="77777777" w:rsidR="00000000" w:rsidRDefault="00026F1C">
      <w:pPr>
        <w:pStyle w:val="a0"/>
        <w:rPr>
          <w:rFonts w:hint="cs"/>
          <w:rtl/>
        </w:rPr>
      </w:pPr>
    </w:p>
    <w:p w14:paraId="7A37243E" w14:textId="77777777" w:rsidR="00000000" w:rsidRDefault="00026F1C">
      <w:pPr>
        <w:pStyle w:val="a0"/>
        <w:rPr>
          <w:rFonts w:hint="cs"/>
          <w:rtl/>
        </w:rPr>
      </w:pPr>
      <w:r>
        <w:rPr>
          <w:rFonts w:hint="cs"/>
          <w:rtl/>
        </w:rPr>
        <w:t xml:space="preserve">אדוני היושב-ראש - - - </w:t>
      </w:r>
    </w:p>
    <w:p w14:paraId="30764686" w14:textId="77777777" w:rsidR="00000000" w:rsidRDefault="00026F1C">
      <w:pPr>
        <w:pStyle w:val="a0"/>
        <w:ind w:firstLine="0"/>
        <w:rPr>
          <w:rFonts w:hint="cs"/>
          <w:rtl/>
        </w:rPr>
      </w:pPr>
    </w:p>
    <w:p w14:paraId="447C6104" w14:textId="77777777" w:rsidR="00000000" w:rsidRDefault="00026F1C">
      <w:pPr>
        <w:pStyle w:val="af1"/>
        <w:rPr>
          <w:rtl/>
        </w:rPr>
      </w:pPr>
      <w:r>
        <w:rPr>
          <w:rtl/>
        </w:rPr>
        <w:t>היו"ר ראובן ריבלין:</w:t>
      </w:r>
    </w:p>
    <w:p w14:paraId="72A2A43A" w14:textId="77777777" w:rsidR="00000000" w:rsidRDefault="00026F1C">
      <w:pPr>
        <w:pStyle w:val="a0"/>
        <w:rPr>
          <w:rtl/>
        </w:rPr>
      </w:pPr>
    </w:p>
    <w:p w14:paraId="648333BD" w14:textId="77777777" w:rsidR="00000000" w:rsidRDefault="00026F1C">
      <w:pPr>
        <w:pStyle w:val="a0"/>
        <w:rPr>
          <w:rFonts w:hint="cs"/>
          <w:rtl/>
        </w:rPr>
      </w:pPr>
      <w:r>
        <w:rPr>
          <w:rFonts w:hint="cs"/>
          <w:rtl/>
        </w:rPr>
        <w:t>רבותי חברי הכנסת, אני מבקש מכם לא להפ</w:t>
      </w:r>
      <w:r>
        <w:rPr>
          <w:rFonts w:hint="cs"/>
          <w:rtl/>
        </w:rPr>
        <w:t xml:space="preserve">ריע לחבר הכנסת אורי אריאל, אף שבזמן שדיברה חברת הכנסת אתי לבני, הוא דיבר עם השר לשעבר, חבר הכנסת נסים דהן. </w:t>
      </w:r>
    </w:p>
    <w:p w14:paraId="1864BE71" w14:textId="77777777" w:rsidR="00000000" w:rsidRDefault="00026F1C">
      <w:pPr>
        <w:pStyle w:val="a0"/>
        <w:ind w:firstLine="0"/>
        <w:rPr>
          <w:rFonts w:hint="cs"/>
          <w:rtl/>
        </w:rPr>
      </w:pPr>
    </w:p>
    <w:p w14:paraId="6BEAB44A" w14:textId="77777777" w:rsidR="00000000" w:rsidRDefault="00026F1C">
      <w:pPr>
        <w:pStyle w:val="-"/>
        <w:rPr>
          <w:rtl/>
        </w:rPr>
      </w:pPr>
      <w:bookmarkStart w:id="72" w:name="FS000000713T10_12_2003_12_22_26C"/>
      <w:bookmarkEnd w:id="72"/>
      <w:r>
        <w:rPr>
          <w:rtl/>
        </w:rPr>
        <w:t>אורי יהודה אריאל (האיחוד הלאומי - ישראל ביתנו):</w:t>
      </w:r>
    </w:p>
    <w:p w14:paraId="2613606A" w14:textId="77777777" w:rsidR="00000000" w:rsidRDefault="00026F1C">
      <w:pPr>
        <w:pStyle w:val="a0"/>
        <w:rPr>
          <w:rtl/>
        </w:rPr>
      </w:pPr>
    </w:p>
    <w:p w14:paraId="50667AC7" w14:textId="77777777" w:rsidR="00000000" w:rsidRDefault="00026F1C">
      <w:pPr>
        <w:pStyle w:val="a0"/>
        <w:rPr>
          <w:rFonts w:hint="cs"/>
          <w:rtl/>
        </w:rPr>
      </w:pPr>
      <w:r>
        <w:rPr>
          <w:rFonts w:hint="cs"/>
          <w:rtl/>
        </w:rPr>
        <w:t xml:space="preserve">אדוני היושב-ראש, ממש מרתק הדו-שיח בינך לבין סיעת שינוי או נציגיה, והייתי רוצה להשתתף, אבל תרשה לי </w:t>
      </w:r>
      <w:r>
        <w:rPr>
          <w:rFonts w:hint="cs"/>
          <w:rtl/>
        </w:rPr>
        <w:t xml:space="preserve">בכל זאת, כדי שנעמוד בלוח הזמנים - - - </w:t>
      </w:r>
    </w:p>
    <w:p w14:paraId="06810DF2" w14:textId="77777777" w:rsidR="00000000" w:rsidRDefault="00026F1C">
      <w:pPr>
        <w:pStyle w:val="a0"/>
        <w:ind w:firstLine="0"/>
        <w:rPr>
          <w:rFonts w:hint="cs"/>
          <w:rtl/>
        </w:rPr>
      </w:pPr>
    </w:p>
    <w:p w14:paraId="2000B4BD" w14:textId="77777777" w:rsidR="00000000" w:rsidRDefault="00026F1C">
      <w:pPr>
        <w:pStyle w:val="af1"/>
        <w:rPr>
          <w:rtl/>
        </w:rPr>
      </w:pPr>
      <w:r>
        <w:rPr>
          <w:rtl/>
        </w:rPr>
        <w:t>היו"ר ראובן ריבלין:</w:t>
      </w:r>
    </w:p>
    <w:p w14:paraId="5622767F" w14:textId="77777777" w:rsidR="00000000" w:rsidRDefault="00026F1C">
      <w:pPr>
        <w:pStyle w:val="a0"/>
        <w:rPr>
          <w:rtl/>
        </w:rPr>
      </w:pPr>
    </w:p>
    <w:p w14:paraId="0328DD0D" w14:textId="77777777" w:rsidR="00000000" w:rsidRDefault="00026F1C">
      <w:pPr>
        <w:pStyle w:val="a0"/>
        <w:rPr>
          <w:rFonts w:hint="cs"/>
          <w:rtl/>
        </w:rPr>
      </w:pPr>
      <w:r>
        <w:rPr>
          <w:rFonts w:hint="cs"/>
          <w:rtl/>
        </w:rPr>
        <w:t xml:space="preserve">השעון עדיין לא החל. </w:t>
      </w:r>
    </w:p>
    <w:p w14:paraId="51B4F950" w14:textId="77777777" w:rsidR="00000000" w:rsidRDefault="00026F1C">
      <w:pPr>
        <w:pStyle w:val="a0"/>
        <w:ind w:firstLine="0"/>
        <w:rPr>
          <w:rFonts w:hint="cs"/>
          <w:rtl/>
        </w:rPr>
      </w:pPr>
    </w:p>
    <w:p w14:paraId="26CD57BF" w14:textId="77777777" w:rsidR="00000000" w:rsidRDefault="00026F1C">
      <w:pPr>
        <w:pStyle w:val="-"/>
        <w:rPr>
          <w:rtl/>
        </w:rPr>
      </w:pPr>
      <w:bookmarkStart w:id="73" w:name="FS000000713T10_12_2003_12_23_05C"/>
      <w:bookmarkEnd w:id="73"/>
      <w:r>
        <w:rPr>
          <w:rtl/>
        </w:rPr>
        <w:t>אורי יהודה אריאל (האיחוד הלאומי - ישראל ביתנו):</w:t>
      </w:r>
    </w:p>
    <w:p w14:paraId="2EABF129" w14:textId="77777777" w:rsidR="00000000" w:rsidRDefault="00026F1C">
      <w:pPr>
        <w:pStyle w:val="a0"/>
        <w:rPr>
          <w:rtl/>
        </w:rPr>
      </w:pPr>
    </w:p>
    <w:p w14:paraId="154F8345" w14:textId="77777777" w:rsidR="00000000" w:rsidRDefault="00026F1C">
      <w:pPr>
        <w:pStyle w:val="a0"/>
        <w:rPr>
          <w:rFonts w:hint="cs"/>
          <w:rtl/>
        </w:rPr>
      </w:pPr>
      <w:r>
        <w:rPr>
          <w:rFonts w:hint="cs"/>
          <w:rtl/>
        </w:rPr>
        <w:t>אני אכן שוחחתי עם חבר הכנסת דהן על חוק שעומד לעלות פה, בתוקף ניסיונו כשר הבריאות לשעבר. ודאי שלא אפריע לחברת הכנסת לבני, בטח</w:t>
      </w:r>
      <w:r>
        <w:rPr>
          <w:rFonts w:hint="cs"/>
          <w:rtl/>
        </w:rPr>
        <w:t xml:space="preserve"> לא בעניין זכויות האזרח. </w:t>
      </w:r>
    </w:p>
    <w:p w14:paraId="266BAB96" w14:textId="77777777" w:rsidR="00000000" w:rsidRDefault="00026F1C">
      <w:pPr>
        <w:pStyle w:val="a0"/>
        <w:ind w:firstLine="0"/>
        <w:rPr>
          <w:rFonts w:hint="cs"/>
          <w:rtl/>
        </w:rPr>
      </w:pPr>
    </w:p>
    <w:p w14:paraId="0BA251D7" w14:textId="77777777" w:rsidR="00000000" w:rsidRDefault="00026F1C">
      <w:pPr>
        <w:pStyle w:val="af1"/>
        <w:rPr>
          <w:rtl/>
        </w:rPr>
      </w:pPr>
      <w:r>
        <w:rPr>
          <w:rtl/>
        </w:rPr>
        <w:t>היו"ר ראובן ריבלין:</w:t>
      </w:r>
    </w:p>
    <w:p w14:paraId="6D2A6F5B" w14:textId="77777777" w:rsidR="00000000" w:rsidRDefault="00026F1C">
      <w:pPr>
        <w:pStyle w:val="a0"/>
        <w:rPr>
          <w:rtl/>
        </w:rPr>
      </w:pPr>
    </w:p>
    <w:p w14:paraId="0FFEF67D" w14:textId="77777777" w:rsidR="00000000" w:rsidRDefault="00026F1C">
      <w:pPr>
        <w:pStyle w:val="a0"/>
        <w:rPr>
          <w:rFonts w:hint="cs"/>
          <w:rtl/>
        </w:rPr>
      </w:pPr>
      <w:r>
        <w:rPr>
          <w:rFonts w:hint="cs"/>
          <w:rtl/>
        </w:rPr>
        <w:t xml:space="preserve">בבקשה, אדוני, מרגע זה אנחנו מתחילים למנות את הדקות. בבקשה. </w:t>
      </w:r>
    </w:p>
    <w:p w14:paraId="4342D9C6" w14:textId="77777777" w:rsidR="00000000" w:rsidRDefault="00026F1C">
      <w:pPr>
        <w:pStyle w:val="a0"/>
        <w:ind w:firstLine="0"/>
        <w:rPr>
          <w:rFonts w:hint="cs"/>
          <w:rtl/>
        </w:rPr>
      </w:pPr>
    </w:p>
    <w:p w14:paraId="76A95BE4" w14:textId="77777777" w:rsidR="00000000" w:rsidRDefault="00026F1C">
      <w:pPr>
        <w:pStyle w:val="-"/>
        <w:rPr>
          <w:rtl/>
        </w:rPr>
      </w:pPr>
      <w:bookmarkStart w:id="74" w:name="FS000000713T10_12_2003_12_24_04C"/>
      <w:bookmarkEnd w:id="74"/>
      <w:r>
        <w:rPr>
          <w:rtl/>
        </w:rPr>
        <w:t>אורי יהודה אריאל (האיחוד הלאומי - ישראל ביתנו):</w:t>
      </w:r>
    </w:p>
    <w:p w14:paraId="5A37274C" w14:textId="77777777" w:rsidR="00000000" w:rsidRDefault="00026F1C">
      <w:pPr>
        <w:pStyle w:val="a0"/>
        <w:rPr>
          <w:rtl/>
        </w:rPr>
      </w:pPr>
    </w:p>
    <w:p w14:paraId="10EB76FD" w14:textId="77777777" w:rsidR="00000000" w:rsidRDefault="00026F1C">
      <w:pPr>
        <w:pStyle w:val="a0"/>
        <w:rPr>
          <w:rFonts w:hint="cs"/>
          <w:rtl/>
        </w:rPr>
      </w:pPr>
      <w:r>
        <w:rPr>
          <w:rFonts w:hint="cs"/>
          <w:rtl/>
        </w:rPr>
        <w:t>זכויות האזרח, כידוע לכולם, שאנו עוסקים בהן היום, בציון מיוחד, אם כי עוסקים בהן כל ימות השנה, לא מת</w:t>
      </w:r>
      <w:r>
        <w:rPr>
          <w:rFonts w:hint="cs"/>
          <w:rtl/>
        </w:rPr>
        <w:t>חילות מהיום, הן אינן מתחילות ב-1848, וגם לא לפני 100 שנה. הן ודאי מתחילות בתורה. מי שקורא, מי שמעיין בפרשת השבוע יראה את כל המצוות הקשורות לזכויות החלשים, מהגר שבתוכנו, דרך אלמנות, יתומים, ואפשר להפליג פה שעות רבות, אולי הדובר אחרי, ידידי חבר הכנסת הרב רבי</w:t>
      </w:r>
      <w:r>
        <w:rPr>
          <w:rFonts w:hint="cs"/>
          <w:rtl/>
        </w:rPr>
        <w:t xml:space="preserve">ץ, עוד ידבר על זה. רבות המצוות בתורתנו שעוסקות בחלשים, במדוכאים, בסדרי משפט ושלטון, שנותנים לכל אזרח את מעמדו בתוך החברה, בתוך מערכת המשפט וכדומה. </w:t>
      </w:r>
    </w:p>
    <w:p w14:paraId="34407C5C" w14:textId="77777777" w:rsidR="00000000" w:rsidRDefault="00026F1C">
      <w:pPr>
        <w:pStyle w:val="a0"/>
        <w:rPr>
          <w:rFonts w:hint="cs"/>
          <w:rtl/>
        </w:rPr>
      </w:pPr>
    </w:p>
    <w:p w14:paraId="28EFB4F5" w14:textId="77777777" w:rsidR="00000000" w:rsidRDefault="00026F1C">
      <w:pPr>
        <w:pStyle w:val="a0"/>
        <w:rPr>
          <w:rFonts w:hint="cs"/>
          <w:rtl/>
        </w:rPr>
      </w:pPr>
      <w:r>
        <w:rPr>
          <w:rFonts w:hint="cs"/>
          <w:rtl/>
        </w:rPr>
        <w:t xml:space="preserve"> הזכות הבסיסית היא כמובן הביטחון, החיים. כשאנחנו בוחנים את מדינת ישראל מאז הקמתה וגם לפני כן, זה נושא שמעסי</w:t>
      </w:r>
      <w:r>
        <w:rPr>
          <w:rFonts w:hint="cs"/>
          <w:rtl/>
        </w:rPr>
        <w:t xml:space="preserve">ק אותנו, לצערנו, כל הזמן. מעטות השנים או מעטים הימים שהיה לנו שקט ושלא היינו צריכים לעסוק בעניין. </w:t>
      </w:r>
    </w:p>
    <w:p w14:paraId="0EFDE530" w14:textId="77777777" w:rsidR="00000000" w:rsidRDefault="00026F1C">
      <w:pPr>
        <w:pStyle w:val="a0"/>
        <w:rPr>
          <w:rFonts w:hint="cs"/>
          <w:rtl/>
        </w:rPr>
      </w:pPr>
    </w:p>
    <w:p w14:paraId="3D4E0F2C" w14:textId="77777777" w:rsidR="00000000" w:rsidRDefault="00026F1C">
      <w:pPr>
        <w:pStyle w:val="a0"/>
        <w:rPr>
          <w:rFonts w:hint="cs"/>
          <w:rtl/>
        </w:rPr>
      </w:pPr>
      <w:r>
        <w:rPr>
          <w:rFonts w:hint="cs"/>
          <w:rtl/>
        </w:rPr>
        <w:t>אמרה נכון חברת הכנסת זהבה גלאון, שהמבחן העיקרי הוא לא בימי שקט, מנוחה ושלום - גם אז יש מה לעשות, עם הנכים, זכויות חברתיות. אני חושב שכולנו מסכימים לכך, השאל</w:t>
      </w:r>
      <w:r>
        <w:rPr>
          <w:rFonts w:hint="cs"/>
          <w:rtl/>
        </w:rPr>
        <w:t xml:space="preserve">ה, כמובן, היא איך אנחנו כמחוקקים מיישמים זאת. </w:t>
      </w:r>
    </w:p>
    <w:p w14:paraId="76A8CF51" w14:textId="77777777" w:rsidR="00000000" w:rsidRDefault="00026F1C">
      <w:pPr>
        <w:pStyle w:val="a0"/>
        <w:rPr>
          <w:rFonts w:hint="cs"/>
          <w:rtl/>
        </w:rPr>
      </w:pPr>
    </w:p>
    <w:p w14:paraId="45264971" w14:textId="77777777" w:rsidR="00000000" w:rsidRDefault="00026F1C">
      <w:pPr>
        <w:pStyle w:val="a0"/>
        <w:rPr>
          <w:rFonts w:hint="cs"/>
          <w:rtl/>
        </w:rPr>
      </w:pPr>
      <w:r>
        <w:rPr>
          <w:rFonts w:hint="cs"/>
          <w:rtl/>
        </w:rPr>
        <w:t>ואכן, מדינה שנמצאת במצב ביטחוני לא קל, לעתים מלחמה, לעתים דברים פחותים מזה, עושה מאמצים גדולים מאוד כדי לעמוד בנורמות ראויות, לא תמיד בהצלחה; אינני יכול להגן על כל דבר שקורה. עם זאת, הניסיון לתת אפשרות, לדוגמ</w:t>
      </w:r>
      <w:r>
        <w:rPr>
          <w:rFonts w:hint="cs"/>
          <w:rtl/>
        </w:rPr>
        <w:t>ה, להעמיד כל דבר בפני בג"ץ, גם לאלה שאינם אזרחי מדינת ישראל - ואל יקל הדבר בעיניכם, אף שהתרגלנו לנורמה הזאת, אולי בצדק, אינני בטוח שכך קורה בארצות-הברית, הגדולה שבדמוקרטיות, שעובדת בפקיסטן;</w:t>
      </w:r>
      <w:r>
        <w:rPr>
          <w:rtl/>
        </w:rPr>
        <w:t xml:space="preserve"> </w:t>
      </w:r>
      <w:r>
        <w:rPr>
          <w:rFonts w:hint="cs"/>
          <w:rtl/>
        </w:rPr>
        <w:t xml:space="preserve">אינני בטוח שכך נהגו מדינות נאט"ו ביוגוסלביה. ואני מדבר על דוגמאות </w:t>
      </w:r>
      <w:r>
        <w:rPr>
          <w:rFonts w:hint="cs"/>
          <w:rtl/>
        </w:rPr>
        <w:t>שקרו בשנים האחרונות, בעשור האחרון. אנחנו ודאי צריכים להיות יותר טובים וראויים, כדי שנהיה אור לגויים בעניינים האלה, כמו בעוד דברים.</w:t>
      </w:r>
    </w:p>
    <w:p w14:paraId="68DC46FF" w14:textId="77777777" w:rsidR="00000000" w:rsidRDefault="00026F1C">
      <w:pPr>
        <w:pStyle w:val="a0"/>
        <w:rPr>
          <w:rFonts w:hint="cs"/>
          <w:rtl/>
        </w:rPr>
      </w:pPr>
    </w:p>
    <w:p w14:paraId="659C8165" w14:textId="77777777" w:rsidR="00000000" w:rsidRDefault="00026F1C">
      <w:pPr>
        <w:pStyle w:val="a0"/>
        <w:rPr>
          <w:rFonts w:hint="cs"/>
          <w:rtl/>
        </w:rPr>
      </w:pPr>
      <w:r>
        <w:rPr>
          <w:rFonts w:hint="cs"/>
          <w:rtl/>
        </w:rPr>
        <w:t xml:space="preserve">אם ניקח לדוגמה את המעצר המינהלי - זהו כלי קשה כלפי האזרחים, אין זה משנה אם הם אזרחים כאלה או אחרים. יש שימוש בכלי הזה במידה </w:t>
      </w:r>
      <w:r>
        <w:rPr>
          <w:rFonts w:hint="cs"/>
          <w:rtl/>
        </w:rPr>
        <w:t xml:space="preserve">מרובה. אלה לא מקרים יחידים שקורים, וזה נובע בעיקר מהמצב הביטחוני. צריך לבקר זאת כל הזמן, כדי שמספר המעצרים יהיה קטן ככל האפשר. נדמה לי שכעת יש עשרות או אפילו מאות, אדוני היושב-ראש, אסירים הכלואים במעצר מינהלי - - - </w:t>
      </w:r>
    </w:p>
    <w:p w14:paraId="401CFAF3" w14:textId="77777777" w:rsidR="00000000" w:rsidRDefault="00026F1C">
      <w:pPr>
        <w:pStyle w:val="a0"/>
        <w:ind w:firstLine="0"/>
        <w:rPr>
          <w:rFonts w:hint="cs"/>
          <w:rtl/>
        </w:rPr>
      </w:pPr>
    </w:p>
    <w:p w14:paraId="32D40E66" w14:textId="77777777" w:rsidR="00000000" w:rsidRDefault="00026F1C">
      <w:pPr>
        <w:pStyle w:val="af0"/>
        <w:rPr>
          <w:rtl/>
        </w:rPr>
      </w:pPr>
      <w:r>
        <w:rPr>
          <w:rFonts w:hint="eastAsia"/>
          <w:rtl/>
        </w:rPr>
        <w:t>זהבה</w:t>
      </w:r>
      <w:r>
        <w:rPr>
          <w:rtl/>
        </w:rPr>
        <w:t xml:space="preserve"> גלאון (מרצ):</w:t>
      </w:r>
    </w:p>
    <w:p w14:paraId="0C393BE5" w14:textId="77777777" w:rsidR="00000000" w:rsidRDefault="00026F1C">
      <w:pPr>
        <w:pStyle w:val="a0"/>
        <w:rPr>
          <w:rFonts w:hint="cs"/>
          <w:rtl/>
        </w:rPr>
      </w:pPr>
    </w:p>
    <w:p w14:paraId="0ABB75B2" w14:textId="77777777" w:rsidR="00000000" w:rsidRDefault="00026F1C">
      <w:pPr>
        <w:pStyle w:val="a0"/>
        <w:ind w:firstLine="720"/>
        <w:rPr>
          <w:rFonts w:hint="cs"/>
          <w:rtl/>
        </w:rPr>
      </w:pPr>
      <w:r>
        <w:rPr>
          <w:rFonts w:hint="cs"/>
          <w:rtl/>
        </w:rPr>
        <w:t>על מי אתה מדבר, יהוד</w:t>
      </w:r>
      <w:r>
        <w:rPr>
          <w:rFonts w:hint="cs"/>
          <w:rtl/>
        </w:rPr>
        <w:t>ים או ערבים?</w:t>
      </w:r>
    </w:p>
    <w:p w14:paraId="549ED54D" w14:textId="77777777" w:rsidR="00000000" w:rsidRDefault="00026F1C">
      <w:pPr>
        <w:pStyle w:val="a0"/>
        <w:ind w:firstLine="0"/>
        <w:rPr>
          <w:rFonts w:hint="cs"/>
          <w:rtl/>
        </w:rPr>
      </w:pPr>
    </w:p>
    <w:p w14:paraId="6C69C82E" w14:textId="77777777" w:rsidR="00000000" w:rsidRDefault="00026F1C">
      <w:pPr>
        <w:pStyle w:val="af1"/>
        <w:rPr>
          <w:rtl/>
        </w:rPr>
      </w:pPr>
      <w:r>
        <w:rPr>
          <w:rtl/>
        </w:rPr>
        <w:t>היו"ר ראובן ריבלין:</w:t>
      </w:r>
    </w:p>
    <w:p w14:paraId="31318B6A" w14:textId="77777777" w:rsidR="00000000" w:rsidRDefault="00026F1C">
      <w:pPr>
        <w:pStyle w:val="a0"/>
        <w:rPr>
          <w:rtl/>
        </w:rPr>
      </w:pPr>
    </w:p>
    <w:p w14:paraId="54BE4157" w14:textId="77777777" w:rsidR="00000000" w:rsidRDefault="00026F1C">
      <w:pPr>
        <w:pStyle w:val="a0"/>
        <w:rPr>
          <w:rFonts w:hint="cs"/>
          <w:rtl/>
        </w:rPr>
      </w:pPr>
      <w:r>
        <w:rPr>
          <w:rFonts w:hint="cs"/>
          <w:rtl/>
        </w:rPr>
        <w:t xml:space="preserve">יש כאלה ויש כאלה. </w:t>
      </w:r>
    </w:p>
    <w:p w14:paraId="21DD8CA9" w14:textId="77777777" w:rsidR="00000000" w:rsidRDefault="00026F1C">
      <w:pPr>
        <w:pStyle w:val="a0"/>
        <w:ind w:firstLine="0"/>
        <w:rPr>
          <w:rFonts w:hint="cs"/>
          <w:rtl/>
        </w:rPr>
      </w:pPr>
    </w:p>
    <w:p w14:paraId="4B69F201" w14:textId="77777777" w:rsidR="00000000" w:rsidRDefault="00026F1C">
      <w:pPr>
        <w:pStyle w:val="-"/>
        <w:rPr>
          <w:rtl/>
        </w:rPr>
      </w:pPr>
      <w:bookmarkStart w:id="75" w:name="FS000000713T10_12_2003_12_32_57C"/>
      <w:bookmarkEnd w:id="75"/>
      <w:r>
        <w:rPr>
          <w:rtl/>
        </w:rPr>
        <w:t>אורי יהודה אריאל (האיחוד הלאומי - ישראל ביתנו):</w:t>
      </w:r>
    </w:p>
    <w:p w14:paraId="3A75FC8F" w14:textId="77777777" w:rsidR="00000000" w:rsidRDefault="00026F1C">
      <w:pPr>
        <w:pStyle w:val="a0"/>
        <w:rPr>
          <w:rtl/>
        </w:rPr>
      </w:pPr>
    </w:p>
    <w:p w14:paraId="5B66DEE0" w14:textId="77777777" w:rsidR="00000000" w:rsidRDefault="00026F1C">
      <w:pPr>
        <w:pStyle w:val="a0"/>
        <w:rPr>
          <w:rFonts w:hint="cs"/>
          <w:rtl/>
        </w:rPr>
      </w:pPr>
      <w:r>
        <w:rPr>
          <w:rFonts w:hint="cs"/>
          <w:rtl/>
        </w:rPr>
        <w:t xml:space="preserve">אני אמרתי שבעיני אין שום הבדל, אז לא הבנתי את השאלה. </w:t>
      </w:r>
    </w:p>
    <w:p w14:paraId="14812AEB" w14:textId="77777777" w:rsidR="00000000" w:rsidRDefault="00026F1C">
      <w:pPr>
        <w:pStyle w:val="a0"/>
        <w:ind w:firstLine="0"/>
        <w:rPr>
          <w:rFonts w:hint="cs"/>
          <w:rtl/>
        </w:rPr>
      </w:pPr>
    </w:p>
    <w:p w14:paraId="3A58304B" w14:textId="77777777" w:rsidR="00000000" w:rsidRDefault="00026F1C">
      <w:pPr>
        <w:pStyle w:val="af0"/>
        <w:rPr>
          <w:rtl/>
        </w:rPr>
      </w:pPr>
      <w:r>
        <w:rPr>
          <w:rFonts w:hint="eastAsia"/>
          <w:rtl/>
        </w:rPr>
        <w:t>זהבה</w:t>
      </w:r>
      <w:r>
        <w:rPr>
          <w:rtl/>
        </w:rPr>
        <w:t xml:space="preserve"> גלאון (מרצ):</w:t>
      </w:r>
    </w:p>
    <w:p w14:paraId="64418C8E" w14:textId="77777777" w:rsidR="00000000" w:rsidRDefault="00026F1C">
      <w:pPr>
        <w:pStyle w:val="a0"/>
        <w:rPr>
          <w:rFonts w:hint="cs"/>
          <w:rtl/>
        </w:rPr>
      </w:pPr>
    </w:p>
    <w:p w14:paraId="41B9FF39" w14:textId="77777777" w:rsidR="00000000" w:rsidRDefault="00026F1C">
      <w:pPr>
        <w:pStyle w:val="a0"/>
        <w:ind w:firstLine="720"/>
        <w:rPr>
          <w:rFonts w:hint="cs"/>
          <w:rtl/>
        </w:rPr>
      </w:pPr>
      <w:r>
        <w:rPr>
          <w:rFonts w:hint="cs"/>
          <w:rtl/>
        </w:rPr>
        <w:t xml:space="preserve"> אז מדובר על אלפים, זה לא עשרות או מאות. ביניהם נועם פדרמן. </w:t>
      </w:r>
    </w:p>
    <w:p w14:paraId="17810D2B" w14:textId="77777777" w:rsidR="00000000" w:rsidRDefault="00026F1C">
      <w:pPr>
        <w:pStyle w:val="a0"/>
        <w:ind w:firstLine="0"/>
        <w:rPr>
          <w:rFonts w:hint="cs"/>
          <w:rtl/>
        </w:rPr>
      </w:pPr>
    </w:p>
    <w:p w14:paraId="4CE2EDD5" w14:textId="77777777" w:rsidR="00000000" w:rsidRDefault="00026F1C">
      <w:pPr>
        <w:pStyle w:val="-"/>
        <w:rPr>
          <w:rtl/>
        </w:rPr>
      </w:pPr>
      <w:bookmarkStart w:id="76" w:name="FS000000713T10_12_2003_11_57_39C"/>
      <w:bookmarkEnd w:id="76"/>
      <w:r>
        <w:rPr>
          <w:rtl/>
        </w:rPr>
        <w:t>אורי יהודה אריאל</w:t>
      </w:r>
      <w:r>
        <w:rPr>
          <w:rtl/>
        </w:rPr>
        <w:t xml:space="preserve"> (האיחוד הלאומי - ישראל ביתנו):</w:t>
      </w:r>
    </w:p>
    <w:p w14:paraId="38CADB99" w14:textId="77777777" w:rsidR="00000000" w:rsidRDefault="00026F1C">
      <w:pPr>
        <w:pStyle w:val="a0"/>
        <w:rPr>
          <w:rtl/>
        </w:rPr>
      </w:pPr>
    </w:p>
    <w:p w14:paraId="5957408A" w14:textId="77777777" w:rsidR="00000000" w:rsidRDefault="00026F1C">
      <w:pPr>
        <w:pStyle w:val="a0"/>
        <w:rPr>
          <w:rFonts w:hint="cs"/>
          <w:rtl/>
        </w:rPr>
      </w:pPr>
      <w:r>
        <w:rPr>
          <w:rFonts w:hint="cs"/>
          <w:rtl/>
        </w:rPr>
        <w:t>אני דיברתי על מעצר מינהלי. שמעת את המספר אלפים. אין ספק שזה מספר גדול מאוד. ראוי שכל הזמן תהיה ביקורת על זה, כמו שראוי, למשל, שתהיה ביקורת על האזנות סתר - אם יש בזה שימוש מוגזם או שימוש סביר. היו דברים מעולם, שנמצאו דברים מ</w:t>
      </w:r>
      <w:r>
        <w:rPr>
          <w:rFonts w:hint="cs"/>
          <w:rtl/>
        </w:rPr>
        <w:t xml:space="preserve">וגזמים. </w:t>
      </w:r>
    </w:p>
    <w:p w14:paraId="0353E4AC" w14:textId="77777777" w:rsidR="00000000" w:rsidRDefault="00026F1C">
      <w:pPr>
        <w:pStyle w:val="a0"/>
        <w:rPr>
          <w:rFonts w:hint="cs"/>
          <w:rtl/>
        </w:rPr>
      </w:pPr>
    </w:p>
    <w:p w14:paraId="44785B99" w14:textId="77777777" w:rsidR="00000000" w:rsidRDefault="00026F1C">
      <w:pPr>
        <w:pStyle w:val="a0"/>
        <w:rPr>
          <w:rFonts w:hint="cs"/>
          <w:rtl/>
        </w:rPr>
      </w:pPr>
      <w:r>
        <w:rPr>
          <w:rFonts w:hint="cs"/>
          <w:rtl/>
        </w:rPr>
        <w:t>הזכרת את נועם פדרמן. מעצרו של נועם פדרמן אכן מסמל שינוי, שגם אזרחים יהודים שנושאים בעול החוקים במדינת ישראל, ממילואים, דרך מס הכנסה או כל דבר אחד, גם הם נעצרים במעצר מינהלי. זה לא המקרה הראשון, זה המקרה שכרגע קיים מול עינינו. זה דבר פסול. אני קור</w:t>
      </w:r>
      <w:r>
        <w:rPr>
          <w:rFonts w:hint="cs"/>
          <w:rtl/>
        </w:rPr>
        <w:t>א, בכל מקרה להעמיד כל אדם למשפט, אם יש דברים נגדו, אדרבה. נכון שלעתים חובת הביטחון גוברת על חובת המשפט, אינני רוצה להתעלם מזה, אי-אפשר לשרוף מקורות. למיטב ידיעתי והיכרותי את המקרה של נועם פדרמן, לא זה המצב. יש פה שימוש לרעה, מעין ענישה, גם אם לא יודו הגורמ</w:t>
      </w:r>
      <w:r>
        <w:rPr>
          <w:rFonts w:hint="cs"/>
          <w:rtl/>
        </w:rPr>
        <w:t xml:space="preserve">ים המוסמכים בכך, וראוי לתקן זאת. אני אישית מתכוון לבקר אצלו בזמן הקרוב ולאמוד את העניין בשיחה אתו. </w:t>
      </w:r>
    </w:p>
    <w:p w14:paraId="585ED081" w14:textId="77777777" w:rsidR="00000000" w:rsidRDefault="00026F1C">
      <w:pPr>
        <w:pStyle w:val="a0"/>
        <w:rPr>
          <w:rFonts w:hint="cs"/>
          <w:rtl/>
        </w:rPr>
      </w:pPr>
    </w:p>
    <w:p w14:paraId="4871C020" w14:textId="77777777" w:rsidR="00000000" w:rsidRDefault="00026F1C">
      <w:pPr>
        <w:pStyle w:val="a0"/>
        <w:rPr>
          <w:rFonts w:hint="cs"/>
          <w:rtl/>
        </w:rPr>
      </w:pPr>
      <w:r>
        <w:rPr>
          <w:rFonts w:hint="cs"/>
          <w:rtl/>
        </w:rPr>
        <w:t>יש עוד זכות אחת, אדוני, ובזה אני אסיים - השעון נגדנו - זכות המגורים, לא לעקור אדם ממקומו. אתמול שמעתי בוועדת החוץ והביטחון, כמו שאר חברי, אחר כך עם ישראל כ</w:t>
      </w:r>
      <w:r>
        <w:rPr>
          <w:rFonts w:hint="cs"/>
          <w:rtl/>
        </w:rPr>
        <w:t>ולו, שזכות זו, לדעת ראש הממשלה, היא לא זכות מוקנית. שאלתי, כדי להיות בטוח, האם דינם של ערבים כדינם של יהודים? הוא ענה לי: לא. כדי שלא אטעה, שאלתי עוד הפעם, האם דין נחאלין, כדוגמה - זה יישוב ערבי בתוך גוש-עציון, אזור יהודי, צפוף אוכלוסין, ברוך השם, יהיה כדי</w:t>
      </w:r>
      <w:r>
        <w:rPr>
          <w:rFonts w:hint="cs"/>
          <w:rtl/>
        </w:rPr>
        <w:t xml:space="preserve">נו של יישוב יהודי, שהוא אומר שהוא יעשה לו טרנספר. הוא אמר לי: לא, ערבים יהיו במקומם, יהודים - הוא יטרנספר אותם. זה דבר חמור, זה דבר שלא יקרה, אבל עצם הביטוי - לא צריך שכל דבר יקרה, יש גם מלים. יש פה אנשים שאוהבים לומר, מלים הורגות. </w:t>
      </w:r>
    </w:p>
    <w:p w14:paraId="4EE46E9B" w14:textId="77777777" w:rsidR="00000000" w:rsidRDefault="00026F1C">
      <w:pPr>
        <w:pStyle w:val="a0"/>
        <w:ind w:firstLine="0"/>
        <w:rPr>
          <w:rtl/>
        </w:rPr>
      </w:pPr>
    </w:p>
    <w:p w14:paraId="2C740820" w14:textId="77777777" w:rsidR="00000000" w:rsidRDefault="00026F1C">
      <w:pPr>
        <w:pStyle w:val="a0"/>
        <w:ind w:firstLine="0"/>
        <w:rPr>
          <w:rFonts w:hint="cs"/>
          <w:rtl/>
        </w:rPr>
      </w:pPr>
    </w:p>
    <w:p w14:paraId="7A6888F7" w14:textId="77777777" w:rsidR="00000000" w:rsidRDefault="00026F1C">
      <w:pPr>
        <w:pStyle w:val="af0"/>
        <w:rPr>
          <w:rtl/>
        </w:rPr>
      </w:pPr>
      <w:r>
        <w:rPr>
          <w:rFonts w:hint="eastAsia"/>
          <w:rtl/>
        </w:rPr>
        <w:t>מוחמד</w:t>
      </w:r>
      <w:r>
        <w:rPr>
          <w:rtl/>
        </w:rPr>
        <w:t xml:space="preserve"> ברכה (חד"ש-תע"ל</w:t>
      </w:r>
      <w:r>
        <w:rPr>
          <w:rtl/>
        </w:rPr>
        <w:t>):</w:t>
      </w:r>
    </w:p>
    <w:p w14:paraId="175B67AA" w14:textId="77777777" w:rsidR="00000000" w:rsidRDefault="00026F1C">
      <w:pPr>
        <w:pStyle w:val="a0"/>
        <w:rPr>
          <w:rFonts w:hint="cs"/>
          <w:rtl/>
        </w:rPr>
      </w:pPr>
    </w:p>
    <w:p w14:paraId="28A4A905" w14:textId="77777777" w:rsidR="00000000" w:rsidRDefault="00026F1C">
      <w:pPr>
        <w:pStyle w:val="a0"/>
        <w:rPr>
          <w:rFonts w:hint="cs"/>
          <w:rtl/>
        </w:rPr>
      </w:pPr>
      <w:r>
        <w:rPr>
          <w:rFonts w:hint="cs"/>
          <w:rtl/>
        </w:rPr>
        <w:t xml:space="preserve">הממשלה תחליט אם זה יקרה. </w:t>
      </w:r>
    </w:p>
    <w:p w14:paraId="4FF4EA80" w14:textId="77777777" w:rsidR="00000000" w:rsidRDefault="00026F1C">
      <w:pPr>
        <w:pStyle w:val="a0"/>
        <w:ind w:firstLine="0"/>
        <w:rPr>
          <w:rFonts w:hint="cs"/>
          <w:rtl/>
        </w:rPr>
      </w:pPr>
    </w:p>
    <w:p w14:paraId="01D5077F" w14:textId="77777777" w:rsidR="00000000" w:rsidRDefault="00026F1C">
      <w:pPr>
        <w:pStyle w:val="af1"/>
        <w:rPr>
          <w:rtl/>
        </w:rPr>
      </w:pPr>
      <w:r>
        <w:rPr>
          <w:rtl/>
        </w:rPr>
        <w:t>היו"ר ראובן ריבלין:</w:t>
      </w:r>
    </w:p>
    <w:p w14:paraId="648D4231" w14:textId="77777777" w:rsidR="00000000" w:rsidRDefault="00026F1C">
      <w:pPr>
        <w:pStyle w:val="a0"/>
        <w:rPr>
          <w:rtl/>
        </w:rPr>
      </w:pPr>
    </w:p>
    <w:p w14:paraId="1A312E58" w14:textId="77777777" w:rsidR="00000000" w:rsidRDefault="00026F1C">
      <w:pPr>
        <w:pStyle w:val="a0"/>
        <w:rPr>
          <w:rFonts w:hint="cs"/>
          <w:rtl/>
        </w:rPr>
      </w:pPr>
      <w:r>
        <w:rPr>
          <w:rFonts w:hint="cs"/>
          <w:rtl/>
        </w:rPr>
        <w:t xml:space="preserve">הוא מדבר על זכויות האדם באופן עקרוני. </w:t>
      </w:r>
    </w:p>
    <w:p w14:paraId="6BCB9698" w14:textId="77777777" w:rsidR="00000000" w:rsidRDefault="00026F1C">
      <w:pPr>
        <w:pStyle w:val="a0"/>
        <w:ind w:firstLine="0"/>
        <w:rPr>
          <w:rFonts w:hint="cs"/>
          <w:rtl/>
        </w:rPr>
      </w:pPr>
    </w:p>
    <w:p w14:paraId="7C5D40FF" w14:textId="77777777" w:rsidR="00000000" w:rsidRDefault="00026F1C">
      <w:pPr>
        <w:pStyle w:val="-"/>
        <w:rPr>
          <w:rtl/>
        </w:rPr>
      </w:pPr>
      <w:bookmarkStart w:id="77" w:name="FS000000713T10_12_2003_12_42_12C"/>
      <w:bookmarkEnd w:id="77"/>
      <w:r>
        <w:rPr>
          <w:rtl/>
        </w:rPr>
        <w:t>אורי יהודה אריאל (האיחוד הלאומי - ישראל ביתנו):</w:t>
      </w:r>
    </w:p>
    <w:p w14:paraId="2093798A" w14:textId="77777777" w:rsidR="00000000" w:rsidRDefault="00026F1C">
      <w:pPr>
        <w:pStyle w:val="a0"/>
        <w:rPr>
          <w:rtl/>
        </w:rPr>
      </w:pPr>
    </w:p>
    <w:p w14:paraId="54AA6332" w14:textId="77777777" w:rsidR="00000000" w:rsidRDefault="00026F1C">
      <w:pPr>
        <w:pStyle w:val="a0"/>
        <w:rPr>
          <w:rFonts w:hint="cs"/>
          <w:rtl/>
        </w:rPr>
      </w:pPr>
      <w:r>
        <w:rPr>
          <w:rFonts w:hint="cs"/>
          <w:rtl/>
        </w:rPr>
        <w:t xml:space="preserve">תן לי לסיים. אני לא הצעתי לעקור את נחאלין. לא הצעתי. הם גרים שם, הם יהיו שם. </w:t>
      </w:r>
    </w:p>
    <w:p w14:paraId="27AC5A9E" w14:textId="77777777" w:rsidR="00000000" w:rsidRDefault="00026F1C">
      <w:pPr>
        <w:pStyle w:val="a0"/>
        <w:ind w:firstLine="0"/>
        <w:rPr>
          <w:rFonts w:hint="cs"/>
          <w:rtl/>
        </w:rPr>
      </w:pPr>
    </w:p>
    <w:p w14:paraId="1A1D36FE" w14:textId="77777777" w:rsidR="00000000" w:rsidRDefault="00026F1C">
      <w:pPr>
        <w:pStyle w:val="af1"/>
        <w:rPr>
          <w:rtl/>
        </w:rPr>
      </w:pPr>
      <w:r>
        <w:rPr>
          <w:rtl/>
        </w:rPr>
        <w:t>היו"ר ראובן ריבלין:</w:t>
      </w:r>
    </w:p>
    <w:p w14:paraId="6DD36EB6" w14:textId="77777777" w:rsidR="00000000" w:rsidRDefault="00026F1C">
      <w:pPr>
        <w:pStyle w:val="a0"/>
        <w:rPr>
          <w:rtl/>
        </w:rPr>
      </w:pPr>
    </w:p>
    <w:p w14:paraId="634B1E0C" w14:textId="77777777" w:rsidR="00000000" w:rsidRDefault="00026F1C">
      <w:pPr>
        <w:pStyle w:val="a0"/>
        <w:rPr>
          <w:rFonts w:hint="cs"/>
          <w:rtl/>
        </w:rPr>
      </w:pPr>
      <w:r>
        <w:rPr>
          <w:rFonts w:hint="cs"/>
          <w:rtl/>
        </w:rPr>
        <w:t xml:space="preserve">לא כדאי להתחיל </w:t>
      </w:r>
      <w:r>
        <w:rPr>
          <w:rFonts w:hint="cs"/>
          <w:rtl/>
        </w:rPr>
        <w:t xml:space="preserve">את הוויכוח הנקודתי. </w:t>
      </w:r>
    </w:p>
    <w:p w14:paraId="53CC9BC8" w14:textId="77777777" w:rsidR="00000000" w:rsidRDefault="00026F1C">
      <w:pPr>
        <w:pStyle w:val="a0"/>
        <w:ind w:firstLine="0"/>
        <w:rPr>
          <w:rFonts w:hint="cs"/>
          <w:rtl/>
        </w:rPr>
      </w:pPr>
    </w:p>
    <w:p w14:paraId="6B81374C" w14:textId="77777777" w:rsidR="00000000" w:rsidRDefault="00026F1C">
      <w:pPr>
        <w:pStyle w:val="-"/>
        <w:rPr>
          <w:rtl/>
        </w:rPr>
      </w:pPr>
      <w:bookmarkStart w:id="78" w:name="FS000000713T10_12_2003_12_45_33C"/>
      <w:bookmarkEnd w:id="78"/>
      <w:r>
        <w:rPr>
          <w:rtl/>
        </w:rPr>
        <w:t>אורי יהודה אריאל (האיחוד הלאומי - ישראל ביתנו):</w:t>
      </w:r>
    </w:p>
    <w:p w14:paraId="5733512C" w14:textId="77777777" w:rsidR="00000000" w:rsidRDefault="00026F1C">
      <w:pPr>
        <w:pStyle w:val="a0"/>
        <w:rPr>
          <w:rtl/>
        </w:rPr>
      </w:pPr>
    </w:p>
    <w:p w14:paraId="66BDFAD8" w14:textId="77777777" w:rsidR="00000000" w:rsidRDefault="00026F1C">
      <w:pPr>
        <w:pStyle w:val="a0"/>
        <w:rPr>
          <w:rFonts w:hint="cs"/>
          <w:rtl/>
        </w:rPr>
      </w:pPr>
      <w:r>
        <w:rPr>
          <w:rFonts w:hint="cs"/>
          <w:rtl/>
        </w:rPr>
        <w:t>אני לא אכנס לוויכוח, אני מסיים. אני בטוח שגם תושבי גוש-עציון, כמו אנשי נצרים, שאני שולח להם ברכה חמה מפה, ולשאר התושבים, יישארו במקומם. ולא זו בלבד, אלא אף יגדלו וישגשגו, ובעזרת השם, נק</w:t>
      </w:r>
      <w:r>
        <w:rPr>
          <w:rFonts w:hint="cs"/>
          <w:rtl/>
        </w:rPr>
        <w:t xml:space="preserve">דם את זכויות המגורים של היהודים בכל ארץ-ישראל. תודה. </w:t>
      </w:r>
    </w:p>
    <w:p w14:paraId="214D25F5" w14:textId="77777777" w:rsidR="00000000" w:rsidRDefault="00026F1C">
      <w:pPr>
        <w:pStyle w:val="a0"/>
        <w:rPr>
          <w:rFonts w:hint="cs"/>
          <w:rtl/>
        </w:rPr>
      </w:pPr>
    </w:p>
    <w:p w14:paraId="27B5FAA7" w14:textId="77777777" w:rsidR="00000000" w:rsidRDefault="00026F1C">
      <w:pPr>
        <w:pStyle w:val="af1"/>
        <w:rPr>
          <w:rtl/>
        </w:rPr>
      </w:pPr>
      <w:r>
        <w:rPr>
          <w:rtl/>
        </w:rPr>
        <w:t>היו"ר ראובן ריבלין:</w:t>
      </w:r>
    </w:p>
    <w:p w14:paraId="0B5D998F" w14:textId="77777777" w:rsidR="00000000" w:rsidRDefault="00026F1C">
      <w:pPr>
        <w:pStyle w:val="a0"/>
        <w:rPr>
          <w:rtl/>
        </w:rPr>
      </w:pPr>
    </w:p>
    <w:p w14:paraId="20D8C1F7" w14:textId="77777777" w:rsidR="00000000" w:rsidRDefault="00026F1C">
      <w:pPr>
        <w:pStyle w:val="a0"/>
        <w:rPr>
          <w:rFonts w:hint="cs"/>
          <w:rtl/>
        </w:rPr>
      </w:pPr>
      <w:r>
        <w:rPr>
          <w:rFonts w:hint="cs"/>
          <w:rtl/>
        </w:rPr>
        <w:t>אני מאוד מודה לחבר הכנסת אורי אריאל. חבר הכנסת אברהם רביץ, בבקשה. ויסיים חבר הכנסת מוחמד ברכה. כל פעם אני בא ואומר שהקודם דיבר חמש דקות, כי פשוט שלוש דקות לדבר ביום חשוב זה, זה מעט</w:t>
      </w:r>
      <w:r>
        <w:rPr>
          <w:rFonts w:hint="cs"/>
          <w:rtl/>
        </w:rPr>
        <w:t xml:space="preserve"> מדי, ולכן בחרתי בחמש דקות, אבל אנא תשתדלו להגביל את עצמכם בזמן המורחב. </w:t>
      </w:r>
    </w:p>
    <w:p w14:paraId="3695F15B" w14:textId="77777777" w:rsidR="00000000" w:rsidRDefault="00026F1C">
      <w:pPr>
        <w:pStyle w:val="a0"/>
        <w:rPr>
          <w:rFonts w:hint="cs"/>
          <w:rtl/>
        </w:rPr>
      </w:pPr>
    </w:p>
    <w:p w14:paraId="3158F49F" w14:textId="77777777" w:rsidR="00000000" w:rsidRDefault="00026F1C">
      <w:pPr>
        <w:pStyle w:val="a"/>
        <w:rPr>
          <w:rtl/>
        </w:rPr>
      </w:pPr>
      <w:bookmarkStart w:id="79" w:name="FS000000531T10_12_2003_12_01_25"/>
      <w:bookmarkStart w:id="80" w:name="_Toc70328311"/>
      <w:bookmarkEnd w:id="79"/>
      <w:r>
        <w:rPr>
          <w:rFonts w:hint="eastAsia"/>
          <w:rtl/>
        </w:rPr>
        <w:t>אברהם</w:t>
      </w:r>
      <w:r>
        <w:rPr>
          <w:rtl/>
        </w:rPr>
        <w:t xml:space="preserve"> רביץ (יהדות התורה):</w:t>
      </w:r>
      <w:bookmarkEnd w:id="80"/>
    </w:p>
    <w:p w14:paraId="3CAD32F5" w14:textId="77777777" w:rsidR="00000000" w:rsidRDefault="00026F1C">
      <w:pPr>
        <w:pStyle w:val="a0"/>
        <w:rPr>
          <w:rFonts w:hint="cs"/>
          <w:rtl/>
        </w:rPr>
      </w:pPr>
    </w:p>
    <w:p w14:paraId="5B88A783" w14:textId="77777777" w:rsidR="00000000" w:rsidRDefault="00026F1C">
      <w:pPr>
        <w:pStyle w:val="a0"/>
        <w:rPr>
          <w:rFonts w:hint="cs"/>
          <w:rtl/>
        </w:rPr>
      </w:pPr>
      <w:r>
        <w:rPr>
          <w:rFonts w:hint="cs"/>
          <w:rtl/>
        </w:rPr>
        <w:t>אדוני היושב-ראש, חברי הכנסת, אכן, נכון הדבר שתורתנו הקדושה במקומות רבים - אני  חושב שכמעט שאפשר לומר שאין מצווה אחת המוזכרת בתורה כל כך הרבה פעמים כמו המצו</w:t>
      </w:r>
      <w:r>
        <w:rPr>
          <w:rFonts w:hint="cs"/>
          <w:rtl/>
        </w:rPr>
        <w:t xml:space="preserve">וה "ואהבת את הגר". כנראה התורה הבינה לחולשתו של האדם, או לפעמים של עם, ולכן אנחנו מצווים במצוות "ואהבת את הגר", שמופיעה פעמים רבות בתורה. </w:t>
      </w:r>
    </w:p>
    <w:p w14:paraId="248F2382" w14:textId="77777777" w:rsidR="00000000" w:rsidRDefault="00026F1C">
      <w:pPr>
        <w:pStyle w:val="a0"/>
        <w:rPr>
          <w:rFonts w:hint="cs"/>
          <w:rtl/>
        </w:rPr>
      </w:pPr>
    </w:p>
    <w:p w14:paraId="225200AE" w14:textId="77777777" w:rsidR="00000000" w:rsidRDefault="00026F1C">
      <w:pPr>
        <w:pStyle w:val="af1"/>
        <w:rPr>
          <w:rtl/>
        </w:rPr>
      </w:pPr>
      <w:r>
        <w:rPr>
          <w:rtl/>
        </w:rPr>
        <w:t>היו"ר ראובן ריבלין:</w:t>
      </w:r>
    </w:p>
    <w:p w14:paraId="3EF0CD81" w14:textId="77777777" w:rsidR="00000000" w:rsidRDefault="00026F1C">
      <w:pPr>
        <w:pStyle w:val="a0"/>
        <w:rPr>
          <w:rtl/>
        </w:rPr>
      </w:pPr>
    </w:p>
    <w:p w14:paraId="3708B3D7" w14:textId="77777777" w:rsidR="00000000" w:rsidRDefault="00026F1C">
      <w:pPr>
        <w:pStyle w:val="a0"/>
        <w:rPr>
          <w:rFonts w:hint="cs"/>
          <w:rtl/>
        </w:rPr>
      </w:pPr>
      <w:r>
        <w:rPr>
          <w:rFonts w:hint="cs"/>
          <w:rtl/>
        </w:rPr>
        <w:t xml:space="preserve">כנראה שזה לא היה מובן, אז חזרו וחזרו וחזרו. </w:t>
      </w:r>
    </w:p>
    <w:p w14:paraId="63E8211C" w14:textId="77777777" w:rsidR="00000000" w:rsidRDefault="00026F1C">
      <w:pPr>
        <w:pStyle w:val="a0"/>
        <w:rPr>
          <w:rFonts w:hint="cs"/>
          <w:rtl/>
        </w:rPr>
      </w:pPr>
    </w:p>
    <w:p w14:paraId="5B4B1F7D" w14:textId="77777777" w:rsidR="00000000" w:rsidRDefault="00026F1C">
      <w:pPr>
        <w:pStyle w:val="-"/>
        <w:rPr>
          <w:rtl/>
        </w:rPr>
      </w:pPr>
      <w:bookmarkStart w:id="81" w:name="FS000000531T10_12_2003_12_02_06C"/>
      <w:bookmarkEnd w:id="81"/>
      <w:r>
        <w:rPr>
          <w:rtl/>
        </w:rPr>
        <w:t>אברהם רביץ (יהדות התורה):</w:t>
      </w:r>
    </w:p>
    <w:p w14:paraId="6C03E2F6" w14:textId="77777777" w:rsidR="00000000" w:rsidRDefault="00026F1C">
      <w:pPr>
        <w:pStyle w:val="a0"/>
        <w:rPr>
          <w:rtl/>
        </w:rPr>
      </w:pPr>
    </w:p>
    <w:p w14:paraId="6C26EE6D" w14:textId="77777777" w:rsidR="00000000" w:rsidRDefault="00026F1C">
      <w:pPr>
        <w:pStyle w:val="a0"/>
        <w:rPr>
          <w:rFonts w:hint="cs"/>
          <w:rtl/>
        </w:rPr>
      </w:pPr>
      <w:r>
        <w:rPr>
          <w:rFonts w:hint="cs"/>
          <w:rtl/>
        </w:rPr>
        <w:t>לא, זה תמיד עם איזו תו</w:t>
      </w:r>
      <w:r>
        <w:rPr>
          <w:rFonts w:hint="cs"/>
          <w:rtl/>
        </w:rPr>
        <w:t>ספת. ודאי שאנחנו מצווים על כך, וחבל מאוד שבדורנו שלנו יש מי שמטילים ספק ברצון של חלקים מן העם היהודי בקיומה של המצווה. הבעיות הן אחרות, ואסור להפנות אותן ולטייח אותן, אבל אשר למצווה של "ואהבת את הגר" שבא לחיות אתנו בשלום, גם אם הוא מיעוט דמיעוט, ודאי שאנחנ</w:t>
      </w:r>
      <w:r>
        <w:rPr>
          <w:rFonts w:hint="cs"/>
          <w:rtl/>
        </w:rPr>
        <w:t xml:space="preserve">ו חייבים לקיים את זה. </w:t>
      </w:r>
    </w:p>
    <w:p w14:paraId="2C95BD91" w14:textId="77777777" w:rsidR="00000000" w:rsidRDefault="00026F1C">
      <w:pPr>
        <w:pStyle w:val="a0"/>
        <w:rPr>
          <w:rFonts w:hint="cs"/>
          <w:rtl/>
        </w:rPr>
      </w:pPr>
    </w:p>
    <w:p w14:paraId="079621CC" w14:textId="77777777" w:rsidR="00000000" w:rsidRDefault="00026F1C">
      <w:pPr>
        <w:pStyle w:val="a0"/>
        <w:rPr>
          <w:rFonts w:hint="cs"/>
          <w:rtl/>
        </w:rPr>
      </w:pPr>
      <w:r>
        <w:rPr>
          <w:rFonts w:hint="cs"/>
          <w:rtl/>
        </w:rPr>
        <w:t>ביום זכויות האדם אני דווקא רוצה לתת תפנית לכל הדבר הזה. לפי תפיסת העולם היהודית, אנחנו אף פעם לא דיברנו על זכויות. אדם קם בבוקר ושואל את עצמו מה הזכויות שלו היום? אולי במפעל הפיס? כך קם בן-אדם בבוקר. או אדם נולד ושואל: כן, מה הזכויו</w:t>
      </w:r>
      <w:r>
        <w:rPr>
          <w:rFonts w:hint="cs"/>
          <w:rtl/>
        </w:rPr>
        <w:t>ת שלי?</w:t>
      </w:r>
    </w:p>
    <w:p w14:paraId="259B327A" w14:textId="77777777" w:rsidR="00000000" w:rsidRDefault="00026F1C">
      <w:pPr>
        <w:pStyle w:val="a0"/>
        <w:rPr>
          <w:rFonts w:hint="cs"/>
          <w:rtl/>
        </w:rPr>
      </w:pPr>
    </w:p>
    <w:p w14:paraId="4DEC41F8" w14:textId="77777777" w:rsidR="00000000" w:rsidRDefault="00026F1C">
      <w:pPr>
        <w:pStyle w:val="a0"/>
        <w:rPr>
          <w:rFonts w:hint="cs"/>
          <w:rtl/>
        </w:rPr>
      </w:pPr>
      <w:r>
        <w:rPr>
          <w:rFonts w:hint="cs"/>
          <w:rtl/>
        </w:rPr>
        <w:t>אומרים שתינוק, כשהוא נולד, ידיו קמוצות, כי הוא רוצה את כל העולם, אבל כשהוא הולך לעולמו, ידיו פשוטות. אלא מה, אני אקרא לפניכם את מה שאומר הרמח"ל בספרו "מסילת ישרים", וזהו היסוד גם לזכויות. הוא אומר: "יסוד החסידות ושורש העבודה התמימה הוא שיתברר ויתאמ</w:t>
      </w:r>
      <w:r>
        <w:rPr>
          <w:rFonts w:hint="cs"/>
          <w:rtl/>
        </w:rPr>
        <w:t>ת אצל האדם מה חובתו בעולמו, ולמה צריך שישים מבטו ומגמתו בכל אשר הוא עמל כל ימי חייו".</w:t>
      </w:r>
    </w:p>
    <w:p w14:paraId="7BABA427" w14:textId="77777777" w:rsidR="00000000" w:rsidRDefault="00026F1C">
      <w:pPr>
        <w:pStyle w:val="a0"/>
        <w:rPr>
          <w:rFonts w:hint="cs"/>
          <w:rtl/>
        </w:rPr>
      </w:pPr>
    </w:p>
    <w:p w14:paraId="02C55CF0" w14:textId="77777777" w:rsidR="00000000" w:rsidRDefault="00026F1C">
      <w:pPr>
        <w:pStyle w:val="a0"/>
        <w:rPr>
          <w:rFonts w:hint="cs"/>
          <w:rtl/>
        </w:rPr>
      </w:pPr>
      <w:bookmarkStart w:id="82" w:name="FS000000531T10_12_2003_12_04_06C"/>
      <w:bookmarkEnd w:id="82"/>
      <w:r>
        <w:rPr>
          <w:rFonts w:hint="cs"/>
          <w:rtl/>
        </w:rPr>
        <w:t>האדם נולד כדי לקיים ולתת ביטוי ומיצוי לחובות המוטלות עליו, ואני אומר יותר מזה - זה בדיוק המבחן של מותר האדם מן הבהמה. אדוני השר, לבהמה אין חובות. כל בעל-חיים חי כדי לחיו</w:t>
      </w:r>
      <w:r>
        <w:rPr>
          <w:rFonts w:hint="cs"/>
          <w:rtl/>
        </w:rPr>
        <w:t>ת וכדי לקבל את כל ההטבות שיכולות לקיים את החיים שלו. האדם נולד אחרת, האדם נולד כדי לממש את הפוטנציאל של החובות המוטלות עליו כאדם, וכמובן ביהדות לא חסרות חובות. אנחנו מלאי חובות; גם המצוות הן חובות - מצוות עשה ובוודאי מצוות של לא תעשה. אפשר לומר שהזכויות שי</w:t>
      </w:r>
      <w:r>
        <w:rPr>
          <w:rFonts w:hint="cs"/>
          <w:rtl/>
        </w:rPr>
        <w:t xml:space="preserve">ש לאדם נובעות מהחובות המוטלות עליו. </w:t>
      </w:r>
    </w:p>
    <w:p w14:paraId="688B24E6" w14:textId="77777777" w:rsidR="00000000" w:rsidRDefault="00026F1C">
      <w:pPr>
        <w:pStyle w:val="a0"/>
        <w:rPr>
          <w:rFonts w:hint="cs"/>
          <w:rtl/>
        </w:rPr>
      </w:pPr>
    </w:p>
    <w:p w14:paraId="3D1370DC" w14:textId="77777777" w:rsidR="00000000" w:rsidRDefault="00026F1C">
      <w:pPr>
        <w:pStyle w:val="a0"/>
        <w:rPr>
          <w:rFonts w:hint="cs"/>
          <w:rtl/>
        </w:rPr>
      </w:pPr>
      <w:r>
        <w:rPr>
          <w:rFonts w:hint="cs"/>
          <w:rtl/>
        </w:rPr>
        <w:t>זוהי הזכות בעצם - כאשר יש לאדם חובה, זכותו לקיים את החובה הזאת. החובה היא לא רק כלפי שמיא, החובה היא גם כן פה, בעולמנו שלנו, החובה של האדם כלפי זולתו, או של קבוצת אנשים כלפי קבוצת אנשים אחרת. והחובה של האדם, מרבית חובו</w:t>
      </w:r>
      <w:r>
        <w:rPr>
          <w:rFonts w:hint="cs"/>
          <w:rtl/>
        </w:rPr>
        <w:t xml:space="preserve">תיו, היא כלפי עצמו - מה הוא חייב לדרוש מעצמו, לעבוד על מידותיו שלו. אלה הן החובות שיש לאדם, וזוהי הזכות הגדולה ביותר. </w:t>
      </w:r>
    </w:p>
    <w:p w14:paraId="2DDD8895" w14:textId="77777777" w:rsidR="00000000" w:rsidRDefault="00026F1C">
      <w:pPr>
        <w:pStyle w:val="a0"/>
        <w:rPr>
          <w:rFonts w:hint="cs"/>
          <w:rtl/>
        </w:rPr>
      </w:pPr>
    </w:p>
    <w:p w14:paraId="26CD7BBF" w14:textId="77777777" w:rsidR="00000000" w:rsidRDefault="00026F1C">
      <w:pPr>
        <w:pStyle w:val="a0"/>
        <w:rPr>
          <w:rFonts w:hint="cs"/>
          <w:rtl/>
        </w:rPr>
      </w:pPr>
      <w:r>
        <w:rPr>
          <w:rFonts w:hint="cs"/>
          <w:rtl/>
        </w:rPr>
        <w:t xml:space="preserve">אני רוצה לומר לכם, חברי הכנסת, אני בא עכשיו מוועדת החוקה, חוק ומשפט. היה לנו הכבוד לארח את האגודה לזכויות האזרח. אני זרקתי לאנשיה אתגר. </w:t>
      </w:r>
      <w:r>
        <w:rPr>
          <w:rFonts w:hint="cs"/>
          <w:rtl/>
        </w:rPr>
        <w:t xml:space="preserve">הם אמונים ומלומדים לטפל בבעיות של קבוצות שונות בחברה וגם של יחידים. אמרתי להם שיש כאן קבוצה אחת בתוך ארצנו, בתוך עמנו, זוהי הקבוצה החרדית. רבותי, אם מישהו מעיין באורחות חייה וביחס שיש למדינה אל קבוצה זו באופן מיוחד, ובאופן מיוחד שבמיוחד לעניין החינוך שלה, </w:t>
      </w:r>
      <w:r>
        <w:rPr>
          <w:rFonts w:hint="cs"/>
          <w:rtl/>
        </w:rPr>
        <w:t xml:space="preserve">הוא ימצא שעוד לא היה עוול כזה ושעוד לא קיים עוול כזה בכל החברה האנושית התרבותית המתקדמת. </w:t>
      </w:r>
    </w:p>
    <w:p w14:paraId="34110A08" w14:textId="77777777" w:rsidR="00000000" w:rsidRDefault="00026F1C">
      <w:pPr>
        <w:pStyle w:val="a0"/>
        <w:rPr>
          <w:rFonts w:hint="cs"/>
          <w:rtl/>
        </w:rPr>
      </w:pPr>
    </w:p>
    <w:p w14:paraId="0CBA9EDD" w14:textId="77777777" w:rsidR="00000000" w:rsidRDefault="00026F1C">
      <w:pPr>
        <w:pStyle w:val="a0"/>
        <w:rPr>
          <w:rFonts w:hint="cs"/>
          <w:rtl/>
        </w:rPr>
      </w:pPr>
      <w:r>
        <w:rPr>
          <w:rFonts w:hint="cs"/>
          <w:rtl/>
        </w:rPr>
        <w:t>לכן זרקתי להם אתגר - פעם אחת, לשנה אחת, שהחברה תחליט ללמוד באמת את הסוגיה הזאת: מה באמת קורה לחברה החרדית בתוך כלל החברה, החל בדה-לגיטימציה שקבוצות שונות עושות לחברה</w:t>
      </w:r>
      <w:r>
        <w:rPr>
          <w:rFonts w:hint="cs"/>
          <w:rtl/>
        </w:rPr>
        <w:t xml:space="preserve"> הזאת, וכלה באפליה ממשית. האפליה מתפרסת על שטחים נוספים, אבל אנחנו מוכנים גם לוותר על שטחים נוספים, כי בנפשנו רק החינוך; לאמור, המשך הקיום שלנו כעם יהודי. </w:t>
      </w:r>
    </w:p>
    <w:p w14:paraId="6E6D4279" w14:textId="77777777" w:rsidR="00000000" w:rsidRDefault="00026F1C">
      <w:pPr>
        <w:pStyle w:val="a0"/>
        <w:rPr>
          <w:rFonts w:hint="cs"/>
          <w:rtl/>
        </w:rPr>
      </w:pPr>
    </w:p>
    <w:p w14:paraId="709C1304" w14:textId="77777777" w:rsidR="00000000" w:rsidRDefault="00026F1C">
      <w:pPr>
        <w:pStyle w:val="a0"/>
        <w:rPr>
          <w:rFonts w:hint="cs"/>
          <w:rtl/>
        </w:rPr>
      </w:pPr>
      <w:r>
        <w:rPr>
          <w:rFonts w:hint="cs"/>
          <w:rtl/>
        </w:rPr>
        <w:t>הרי כולם אומרים היום שהם רוצים מדינה יהודית, כמובן עם שמירת זכויות כל האחרים הנמצאים כאן. הרי אנשים</w:t>
      </w:r>
      <w:r>
        <w:rPr>
          <w:rFonts w:hint="cs"/>
          <w:rtl/>
        </w:rPr>
        <w:t xml:space="preserve"> מוכנים לוותר גם על חלקי ארץ-ישראל בעבור הטענה הזאת; בהפתעה רבה שמענו היום. ולכן אני קורא לכולכם </w:t>
      </w:r>
      <w:r>
        <w:rPr>
          <w:rtl/>
        </w:rPr>
        <w:t>–</w:t>
      </w:r>
      <w:r>
        <w:rPr>
          <w:rFonts w:hint="cs"/>
          <w:rtl/>
        </w:rPr>
        <w:t xml:space="preserve"> כולנו יחד, בואו פעם אחת נתבונן מה קורה לחברה הזאת, ואם יש צורך בשיפורים, הבה נעשה זאת באומץ, בגבורה ובגאווה אמיתית, לא מזויפת. תודה רבה, אדוני. </w:t>
      </w:r>
    </w:p>
    <w:p w14:paraId="2E92726C" w14:textId="77777777" w:rsidR="00000000" w:rsidRDefault="00026F1C">
      <w:pPr>
        <w:pStyle w:val="a0"/>
        <w:rPr>
          <w:rFonts w:hint="cs"/>
          <w:rtl/>
        </w:rPr>
      </w:pPr>
    </w:p>
    <w:p w14:paraId="433C575A" w14:textId="77777777" w:rsidR="00000000" w:rsidRDefault="00026F1C">
      <w:pPr>
        <w:pStyle w:val="af1"/>
        <w:rPr>
          <w:rtl/>
        </w:rPr>
      </w:pPr>
      <w:r>
        <w:rPr>
          <w:rtl/>
        </w:rPr>
        <w:t>היו"ר ראובן</w:t>
      </w:r>
      <w:r>
        <w:rPr>
          <w:rtl/>
        </w:rPr>
        <w:t xml:space="preserve"> ריבלין:</w:t>
      </w:r>
    </w:p>
    <w:p w14:paraId="7CEFE16C" w14:textId="77777777" w:rsidR="00000000" w:rsidRDefault="00026F1C">
      <w:pPr>
        <w:pStyle w:val="a0"/>
        <w:rPr>
          <w:rtl/>
        </w:rPr>
      </w:pPr>
    </w:p>
    <w:p w14:paraId="19A7E240" w14:textId="77777777" w:rsidR="00000000" w:rsidRDefault="00026F1C">
      <w:pPr>
        <w:pStyle w:val="a0"/>
        <w:rPr>
          <w:rFonts w:hint="cs"/>
          <w:rtl/>
        </w:rPr>
      </w:pPr>
      <w:r>
        <w:rPr>
          <w:rFonts w:hint="cs"/>
          <w:rtl/>
        </w:rPr>
        <w:t xml:space="preserve">תודה לחבר הכנסת אברהם רביץ. חבר הכנסת מוחמד ברכה, אחרון הדוברים, ואחריו ישיב השר עוזי לנדאו לכל המציעים. </w:t>
      </w:r>
    </w:p>
    <w:p w14:paraId="589F6805" w14:textId="77777777" w:rsidR="00000000" w:rsidRDefault="00026F1C">
      <w:pPr>
        <w:pStyle w:val="a0"/>
        <w:rPr>
          <w:rFonts w:hint="cs"/>
          <w:rtl/>
        </w:rPr>
      </w:pPr>
    </w:p>
    <w:p w14:paraId="76667F8C" w14:textId="77777777" w:rsidR="00000000" w:rsidRDefault="00026F1C">
      <w:pPr>
        <w:pStyle w:val="a"/>
        <w:rPr>
          <w:rtl/>
        </w:rPr>
      </w:pPr>
      <w:bookmarkStart w:id="83" w:name="FS000000540T10_12_2003_12_09_07"/>
      <w:bookmarkStart w:id="84" w:name="_Toc70328312"/>
      <w:bookmarkEnd w:id="83"/>
      <w:r>
        <w:rPr>
          <w:rFonts w:hint="eastAsia"/>
          <w:rtl/>
        </w:rPr>
        <w:t>מוחמד</w:t>
      </w:r>
      <w:r>
        <w:rPr>
          <w:rtl/>
        </w:rPr>
        <w:t xml:space="preserve"> ברכה (חד"ש-תע"ל):</w:t>
      </w:r>
      <w:bookmarkEnd w:id="84"/>
    </w:p>
    <w:p w14:paraId="5538281A" w14:textId="77777777" w:rsidR="00000000" w:rsidRDefault="00026F1C">
      <w:pPr>
        <w:pStyle w:val="a0"/>
        <w:rPr>
          <w:rFonts w:hint="cs"/>
          <w:rtl/>
        </w:rPr>
      </w:pPr>
    </w:p>
    <w:p w14:paraId="66674C3A" w14:textId="77777777" w:rsidR="00000000" w:rsidRDefault="00026F1C">
      <w:pPr>
        <w:pStyle w:val="a0"/>
        <w:rPr>
          <w:rFonts w:hint="cs"/>
          <w:rtl/>
        </w:rPr>
      </w:pPr>
      <w:r>
        <w:rPr>
          <w:rFonts w:hint="cs"/>
          <w:rtl/>
        </w:rPr>
        <w:t>אדוני היושב-ראש, כנסת נכבדה, אם לא זכויות אדם, אז לפחות יום זיכרון לזכויות האדם. זה בערך מה שנותר מהערך הזה, יום א</w:t>
      </w:r>
      <w:r>
        <w:rPr>
          <w:rFonts w:hint="cs"/>
          <w:rtl/>
        </w:rPr>
        <w:t>חד שבו ניתנת לנו ההזדמנות לבכות על תמונת המצב העגומה והקודרת בכל הקשור לזכויות אדם במדינת ישראל ובשטחים שנכבשו על-ידה ואשר כיבושם כבש אותה. יום שבו זועק הפער בין היומרות, המליצות והאות המתה בספר לבין המציאות. יום אחד שבו לחבר כנסת אחד עומדות חמש דקות, אחרי</w:t>
      </w:r>
      <w:r>
        <w:rPr>
          <w:rFonts w:hint="cs"/>
          <w:rtl/>
        </w:rPr>
        <w:t xml:space="preserve"> נדיבות היושב-ראש כמובן, ובהן כמובן שלא ניתן אפילו להתחיל לסקור משמעותית את תעשיית העוולות ומפעלות ההתעמרות והשרירות שקמו כאן, את שלילת זכויות האדם הסיטונית ואובדן צלם האנוש, ובכל זאת ננסה לומר משהו ולו גם טלגרפית. </w:t>
      </w:r>
    </w:p>
    <w:p w14:paraId="23E444A8" w14:textId="77777777" w:rsidR="00000000" w:rsidRDefault="00026F1C">
      <w:pPr>
        <w:pStyle w:val="a0"/>
        <w:rPr>
          <w:rFonts w:hint="cs"/>
          <w:rtl/>
        </w:rPr>
      </w:pPr>
    </w:p>
    <w:p w14:paraId="072AB6FA" w14:textId="77777777" w:rsidR="00000000" w:rsidRDefault="00026F1C">
      <w:pPr>
        <w:pStyle w:val="a0"/>
        <w:rPr>
          <w:rFonts w:hint="cs"/>
          <w:rtl/>
        </w:rPr>
      </w:pPr>
      <w:r>
        <w:rPr>
          <w:rFonts w:hint="cs"/>
          <w:rtl/>
        </w:rPr>
        <w:t>מדינת ישראל בבסיסה מועדת לפורענות בעניי</w:t>
      </w:r>
      <w:r>
        <w:rPr>
          <w:rFonts w:hint="cs"/>
          <w:rtl/>
        </w:rPr>
        <w:t xml:space="preserve">ני זכויות אדם. היעדרה של חוקה מצד אחד והביטחוניזם החריף המאפיין את אורחותיה ושמו נישא פעמים רבות מדי לשווא מצד שני, יצרו מציאות קשה ודורסנית, הדוחקת ורומסת כל ערך אוניברסלי ושיקול הומניטרי. </w:t>
      </w:r>
    </w:p>
    <w:p w14:paraId="0CBA5569" w14:textId="77777777" w:rsidR="00000000" w:rsidRDefault="00026F1C">
      <w:pPr>
        <w:pStyle w:val="a0"/>
        <w:rPr>
          <w:rFonts w:hint="cs"/>
          <w:rtl/>
        </w:rPr>
      </w:pPr>
    </w:p>
    <w:p w14:paraId="636B66A6" w14:textId="77777777" w:rsidR="00000000" w:rsidRDefault="00026F1C">
      <w:pPr>
        <w:pStyle w:val="a0"/>
        <w:rPr>
          <w:rFonts w:hint="cs"/>
          <w:rtl/>
        </w:rPr>
      </w:pPr>
      <w:r>
        <w:rPr>
          <w:rFonts w:hint="cs"/>
          <w:rtl/>
        </w:rPr>
        <w:t>במדינת ישראל קבוצות רבות מדי אינן נהנות משוויון הזדמנויות, ואף מ</w:t>
      </w:r>
      <w:r>
        <w:rPr>
          <w:rFonts w:hint="cs"/>
          <w:rtl/>
        </w:rPr>
        <w:t xml:space="preserve">קופחות ומופלות באורח מובנה, שיטתי ומתמשך. אם לא נדבר על האוכלוסייה הערבית - חבר הכנסת רביץ קדם לי ודיבר על הציבור החרדי. </w:t>
      </w:r>
    </w:p>
    <w:p w14:paraId="2A4DCF6A" w14:textId="77777777" w:rsidR="00000000" w:rsidRDefault="00026F1C">
      <w:pPr>
        <w:pStyle w:val="a0"/>
        <w:rPr>
          <w:rFonts w:hint="cs"/>
          <w:rtl/>
        </w:rPr>
      </w:pPr>
    </w:p>
    <w:p w14:paraId="061AD893" w14:textId="77777777" w:rsidR="00000000" w:rsidRDefault="00026F1C">
      <w:pPr>
        <w:pStyle w:val="a0"/>
        <w:ind w:firstLine="0"/>
        <w:rPr>
          <w:rFonts w:hint="cs"/>
          <w:rtl/>
        </w:rPr>
      </w:pPr>
      <w:r>
        <w:rPr>
          <w:rFonts w:hint="cs"/>
          <w:rtl/>
        </w:rPr>
        <w:tab/>
        <w:t>האוכלוסייה הערבית במדינת ישראל היא הדוגמה הקשה והמובהקת ביותר לקיפוח מערכתי שארוג היטב בשיטה, במדיניות וברוח המקום והזמן, ואפילו בחק</w:t>
      </w:r>
      <w:r>
        <w:rPr>
          <w:rFonts w:hint="cs"/>
          <w:rtl/>
        </w:rPr>
        <w:t>יקה, אדוני היושב-ראש.</w:t>
      </w:r>
    </w:p>
    <w:p w14:paraId="4EF32251" w14:textId="77777777" w:rsidR="00000000" w:rsidRDefault="00026F1C">
      <w:pPr>
        <w:pStyle w:val="a0"/>
        <w:ind w:firstLine="0"/>
        <w:rPr>
          <w:rFonts w:hint="cs"/>
          <w:rtl/>
        </w:rPr>
      </w:pPr>
    </w:p>
    <w:p w14:paraId="60786FFD" w14:textId="77777777" w:rsidR="00000000" w:rsidRDefault="00026F1C">
      <w:pPr>
        <w:pStyle w:val="a0"/>
        <w:ind w:firstLine="0"/>
        <w:rPr>
          <w:rFonts w:hint="cs"/>
          <w:rtl/>
        </w:rPr>
      </w:pPr>
      <w:r>
        <w:rPr>
          <w:rFonts w:hint="cs"/>
          <w:rtl/>
        </w:rPr>
        <w:tab/>
        <w:t>המתקפה על זכויות האדם מתרחשת בה בעת בכל החזיתות: מערכות התמיכה הציבוריות ממוטטות בכוונת מכוון על-ידי הממשלה. את רעיון הרווחה שעבדו לטובת הרווח של שכבה צרה, והזכות לבריאות טובה, לחינוך הולם, לקורת גג מחוסלת בהתמדה. מערכת של שירותי רו</w:t>
      </w:r>
      <w:r>
        <w:rPr>
          <w:rFonts w:hint="cs"/>
          <w:rtl/>
        </w:rPr>
        <w:t xml:space="preserve">וחה ציבוריים בזכות הפכה לרשת של גמילות חסדים ובתי-תמחוי. </w:t>
      </w:r>
    </w:p>
    <w:p w14:paraId="076D32B4" w14:textId="77777777" w:rsidR="00000000" w:rsidRDefault="00026F1C">
      <w:pPr>
        <w:pStyle w:val="a0"/>
        <w:ind w:firstLine="0"/>
        <w:rPr>
          <w:rFonts w:hint="cs"/>
          <w:rtl/>
        </w:rPr>
      </w:pPr>
    </w:p>
    <w:p w14:paraId="033EC530" w14:textId="77777777" w:rsidR="00000000" w:rsidRDefault="00026F1C">
      <w:pPr>
        <w:pStyle w:val="a0"/>
        <w:ind w:firstLine="0"/>
        <w:rPr>
          <w:rFonts w:hint="cs"/>
          <w:rtl/>
        </w:rPr>
      </w:pPr>
      <w:r>
        <w:rPr>
          <w:rFonts w:hint="cs"/>
          <w:rtl/>
        </w:rPr>
        <w:tab/>
        <w:t>במדינת ישראל כדאי מאוד להיות צעיר לנצח, בריא ועשיר. הכי נורא להיקלע כאן לזיקנה, לתלותיות ולעוני. מי שנוסף על כל אלה גם נכה, אללה ירחמו. ממשלת ישראל מציגה את גרסתה לעלובי החיים ולהישרדות.</w:t>
      </w:r>
    </w:p>
    <w:p w14:paraId="1A1F72D8" w14:textId="77777777" w:rsidR="00000000" w:rsidRDefault="00026F1C">
      <w:pPr>
        <w:pStyle w:val="a0"/>
        <w:ind w:firstLine="0"/>
        <w:rPr>
          <w:rFonts w:hint="cs"/>
          <w:rtl/>
        </w:rPr>
      </w:pPr>
    </w:p>
    <w:p w14:paraId="438588FC" w14:textId="77777777" w:rsidR="00000000" w:rsidRDefault="00026F1C">
      <w:pPr>
        <w:pStyle w:val="a0"/>
        <w:ind w:firstLine="0"/>
        <w:rPr>
          <w:rFonts w:hint="cs"/>
          <w:rtl/>
        </w:rPr>
      </w:pPr>
      <w:r>
        <w:rPr>
          <w:rFonts w:hint="cs"/>
          <w:rtl/>
        </w:rPr>
        <w:tab/>
        <w:t>תושבי ה</w:t>
      </w:r>
      <w:r>
        <w:rPr>
          <w:rFonts w:hint="cs"/>
          <w:rtl/>
        </w:rPr>
        <w:t>נגב הערבים משקפים את המציאות הטרגית של מצב זכויות האדם במדינת ישראל. כפרים בלתי מוכרים, שירותי חינוך ירודים, שירותי בריאות ירודים, שירותים בסיסיים כמעט שאינם קיימים. אין תחום בחיינו שלא התרחשה בו נסיגה קשה ומדאיגה בזכויות האדם. גזל אדמות, הרס בתים, פירוד מ</w:t>
      </w:r>
      <w:r>
        <w:rPr>
          <w:rFonts w:hint="cs"/>
          <w:rtl/>
        </w:rPr>
        <w:t>שפחות מכוח החוק, שכביכול הוא חוק האזרחות. אלימות גואה, אפליה על רקע לאומי, דתי ועדתי, אפליה על רקע נטיות מיניות, על רקע של גיל, על רקע של מין. החברה הישראלית הופכת אלימה ומוכת משטמה. האדמה חרוכה. פעמים נדמה לי שקרבות הבלימה אבודים.</w:t>
      </w:r>
    </w:p>
    <w:p w14:paraId="74E50515" w14:textId="77777777" w:rsidR="00000000" w:rsidRDefault="00026F1C">
      <w:pPr>
        <w:pStyle w:val="a0"/>
        <w:ind w:firstLine="0"/>
        <w:rPr>
          <w:rFonts w:hint="cs"/>
          <w:rtl/>
        </w:rPr>
      </w:pPr>
    </w:p>
    <w:p w14:paraId="1100F928" w14:textId="77777777" w:rsidR="00000000" w:rsidRDefault="00026F1C">
      <w:pPr>
        <w:pStyle w:val="a0"/>
        <w:ind w:firstLine="0"/>
        <w:rPr>
          <w:rFonts w:hint="cs"/>
          <w:rtl/>
        </w:rPr>
      </w:pPr>
      <w:r>
        <w:rPr>
          <w:rFonts w:hint="cs"/>
          <w:rtl/>
        </w:rPr>
        <w:tab/>
        <w:t>ועוד, משקיף עלינו המוש</w:t>
      </w:r>
      <w:r>
        <w:rPr>
          <w:rFonts w:hint="cs"/>
          <w:rtl/>
        </w:rPr>
        <w:t xml:space="preserve">ג הזה שכולם מהללים, מושג ההפרטה. מדברים על זה בריש גלי כאילו שזה המפלט לכלכלה ולבעיות החברה. </w:t>
      </w:r>
    </w:p>
    <w:p w14:paraId="6D633730" w14:textId="77777777" w:rsidR="00000000" w:rsidRDefault="00026F1C">
      <w:pPr>
        <w:pStyle w:val="a0"/>
        <w:ind w:firstLine="0"/>
        <w:rPr>
          <w:rFonts w:hint="cs"/>
          <w:rtl/>
        </w:rPr>
      </w:pPr>
    </w:p>
    <w:p w14:paraId="12492D78" w14:textId="77777777" w:rsidR="00000000" w:rsidRDefault="00026F1C">
      <w:pPr>
        <w:pStyle w:val="a0"/>
        <w:ind w:firstLine="0"/>
        <w:rPr>
          <w:rFonts w:hint="cs"/>
          <w:rtl/>
        </w:rPr>
      </w:pPr>
      <w:r>
        <w:rPr>
          <w:rFonts w:hint="cs"/>
          <w:rtl/>
        </w:rPr>
        <w:tab/>
        <w:t>על הבמה הזאת עמד לפני כמה שבועות, כשהוצג תקציב המדינה, שר האוצר ואמר שהתקציב ומדיניות הממשלה מונחים על-ידי שלושה עקרונות. העיקרון הראשון הוא הורדת מסים, ואני לא</w:t>
      </w:r>
      <w:r>
        <w:rPr>
          <w:rFonts w:hint="cs"/>
          <w:rtl/>
        </w:rPr>
        <w:t xml:space="preserve"> רוצה להכביר מלים על זה. הורדת מסים לאלה שמשלמים מסים. אלה שלא מגיעים לסף מס, ימשיכו לשקוע בתוך הבוץ שהם שקועים בו.</w:t>
      </w:r>
    </w:p>
    <w:p w14:paraId="1C61FFFB" w14:textId="77777777" w:rsidR="00000000" w:rsidRDefault="00026F1C">
      <w:pPr>
        <w:pStyle w:val="a0"/>
        <w:ind w:firstLine="0"/>
        <w:rPr>
          <w:rFonts w:hint="cs"/>
          <w:rtl/>
        </w:rPr>
      </w:pPr>
    </w:p>
    <w:p w14:paraId="76A5FA2D" w14:textId="77777777" w:rsidR="00000000" w:rsidRDefault="00026F1C">
      <w:pPr>
        <w:pStyle w:val="a0"/>
        <w:ind w:firstLine="0"/>
        <w:rPr>
          <w:rFonts w:hint="cs"/>
          <w:rtl/>
        </w:rPr>
      </w:pPr>
      <w:r>
        <w:rPr>
          <w:rFonts w:hint="cs"/>
          <w:rtl/>
        </w:rPr>
        <w:tab/>
        <w:t>העיקרון השני הוא מה שקרוי קיצוץ הקצבאות. את הדבר הזה הממשלה עושה במלוא המרץ, יום-יום, כנגד כל החלשים.</w:t>
      </w:r>
    </w:p>
    <w:p w14:paraId="587B80D0" w14:textId="77777777" w:rsidR="00000000" w:rsidRDefault="00026F1C">
      <w:pPr>
        <w:pStyle w:val="a0"/>
        <w:ind w:firstLine="0"/>
        <w:rPr>
          <w:rFonts w:hint="cs"/>
          <w:rtl/>
        </w:rPr>
      </w:pPr>
    </w:p>
    <w:p w14:paraId="15099E21" w14:textId="77777777" w:rsidR="00000000" w:rsidRDefault="00026F1C">
      <w:pPr>
        <w:pStyle w:val="a0"/>
        <w:ind w:firstLine="0"/>
        <w:rPr>
          <w:rFonts w:hint="cs"/>
          <w:rtl/>
        </w:rPr>
      </w:pPr>
      <w:r>
        <w:rPr>
          <w:rFonts w:hint="cs"/>
          <w:rtl/>
        </w:rPr>
        <w:tab/>
        <w:t xml:space="preserve">העיקרון השלישי הוא מה שקרוי שבירת </w:t>
      </w:r>
      <w:r>
        <w:rPr>
          <w:rFonts w:hint="cs"/>
          <w:rtl/>
        </w:rPr>
        <w:t>המונופולים. זאת אומרת, לא מונופולים שנמצאים בידי ההון הפרטי, אלא הערכים החברתיים שנמצאים בידי הממשלה, כגון הפרטת מערכת החינוך, הפרטת משק המים, הפרטת בתי-הסוהר, הפרטת ערכים חברתיים שהמדינה חייבת לספק באופן שוויוני לכלל האזרחים. הערכים האלה מוטלים לשוק של תח</w:t>
      </w:r>
      <w:r>
        <w:rPr>
          <w:rFonts w:hint="cs"/>
          <w:rtl/>
        </w:rPr>
        <w:t>רותיות. מי שידו משגת, ישיג את השירותים האלה, ומי שידו אינה משגת, לא ישיג אותם. גם המדיניות הכלכלית הבוטה, הניאו-ליברליסטית, שבאה לידי ביטוי בהפרטה - גם זה כלול בעיקרון של זכויות אדם.</w:t>
      </w:r>
    </w:p>
    <w:p w14:paraId="2D04276A" w14:textId="77777777" w:rsidR="00000000" w:rsidRDefault="00026F1C">
      <w:pPr>
        <w:pStyle w:val="a0"/>
        <w:ind w:firstLine="0"/>
        <w:rPr>
          <w:rFonts w:hint="cs"/>
          <w:rtl/>
        </w:rPr>
      </w:pPr>
    </w:p>
    <w:p w14:paraId="1368D5AB" w14:textId="77777777" w:rsidR="00000000" w:rsidRDefault="00026F1C">
      <w:pPr>
        <w:pStyle w:val="a0"/>
        <w:ind w:firstLine="0"/>
        <w:rPr>
          <w:rFonts w:hint="cs"/>
          <w:rtl/>
        </w:rPr>
      </w:pPr>
      <w:r>
        <w:rPr>
          <w:rFonts w:hint="cs"/>
          <w:rtl/>
        </w:rPr>
        <w:tab/>
        <w:t>אדוני היושב-ראש, רבותי חברי הכנסת, בסיום דברי אני רוצה לנצל את ההזדמנות</w:t>
      </w:r>
      <w:r>
        <w:rPr>
          <w:rFonts w:hint="cs"/>
          <w:rtl/>
        </w:rPr>
        <w:t xml:space="preserve"> ולציין לשבח את הפעילות המקיפה והמעמיקה, השיטתית והחובקת של ארגוני זכויות האדם. ביציע יושבים נציגי האגודה לזכויות האזרח, שאני מברך אותם אחד אחד, ואת כל מי שעובדים אתם. את הארגונים "מוסאווה", "עדאלה", "סיכוי", "בצלם", כל ארגוני הנשים. אני חושב שכל הארגונים </w:t>
      </w:r>
      <w:r>
        <w:rPr>
          <w:rFonts w:hint="cs"/>
          <w:rtl/>
        </w:rPr>
        <w:t>האלה מהווים מעוז של אזרחים ואזרחיות, מעוז של שליחות, ומשמשים מצפון ומצפן לכולנו. תודה רבה, אדוני היושב-ראש.</w:t>
      </w:r>
    </w:p>
    <w:p w14:paraId="37D9B187" w14:textId="77777777" w:rsidR="00000000" w:rsidRDefault="00026F1C">
      <w:pPr>
        <w:pStyle w:val="a0"/>
        <w:ind w:firstLine="0"/>
        <w:rPr>
          <w:rFonts w:hint="cs"/>
          <w:rtl/>
        </w:rPr>
      </w:pPr>
    </w:p>
    <w:p w14:paraId="357C488F" w14:textId="77777777" w:rsidR="00000000" w:rsidRDefault="00026F1C">
      <w:pPr>
        <w:pStyle w:val="af1"/>
        <w:rPr>
          <w:rtl/>
        </w:rPr>
      </w:pPr>
      <w:r>
        <w:rPr>
          <w:rtl/>
        </w:rPr>
        <w:t>היו"ר ראובן ריבלין:</w:t>
      </w:r>
    </w:p>
    <w:p w14:paraId="7BF8587B" w14:textId="77777777" w:rsidR="00000000" w:rsidRDefault="00026F1C">
      <w:pPr>
        <w:pStyle w:val="a0"/>
        <w:rPr>
          <w:rtl/>
        </w:rPr>
      </w:pPr>
    </w:p>
    <w:p w14:paraId="01677247" w14:textId="77777777" w:rsidR="00000000" w:rsidRDefault="00026F1C">
      <w:pPr>
        <w:pStyle w:val="a0"/>
        <w:rPr>
          <w:rFonts w:hint="cs"/>
          <w:rtl/>
        </w:rPr>
      </w:pPr>
      <w:r>
        <w:rPr>
          <w:rFonts w:hint="cs"/>
          <w:rtl/>
        </w:rPr>
        <w:t>אני מאוד מודה לחבר הכנסת מוחמד ברכה. כבוד השר עוזי לנדאו ישיב למציעים.</w:t>
      </w:r>
    </w:p>
    <w:p w14:paraId="7897D08D" w14:textId="77777777" w:rsidR="00000000" w:rsidRDefault="00026F1C">
      <w:pPr>
        <w:pStyle w:val="a0"/>
        <w:rPr>
          <w:rFonts w:hint="cs"/>
          <w:rtl/>
        </w:rPr>
      </w:pPr>
    </w:p>
    <w:p w14:paraId="7328AB5B" w14:textId="77777777" w:rsidR="00000000" w:rsidRDefault="00026F1C">
      <w:pPr>
        <w:pStyle w:val="a"/>
        <w:rPr>
          <w:rtl/>
        </w:rPr>
      </w:pPr>
      <w:bookmarkStart w:id="85" w:name="FS000000471T10_12_2003_12_54_58"/>
      <w:bookmarkStart w:id="86" w:name="_Toc70328313"/>
      <w:bookmarkEnd w:id="85"/>
      <w:r>
        <w:rPr>
          <w:rFonts w:hint="eastAsia"/>
          <w:rtl/>
        </w:rPr>
        <w:t>השר</w:t>
      </w:r>
      <w:r>
        <w:rPr>
          <w:rtl/>
        </w:rPr>
        <w:t xml:space="preserve"> עוזי לנדאו:</w:t>
      </w:r>
      <w:bookmarkEnd w:id="86"/>
    </w:p>
    <w:p w14:paraId="7A42AA48" w14:textId="77777777" w:rsidR="00000000" w:rsidRDefault="00026F1C">
      <w:pPr>
        <w:pStyle w:val="a0"/>
        <w:rPr>
          <w:rFonts w:hint="cs"/>
          <w:rtl/>
        </w:rPr>
      </w:pPr>
    </w:p>
    <w:p w14:paraId="6A8B7F78" w14:textId="77777777" w:rsidR="00000000" w:rsidRDefault="00026F1C">
      <w:pPr>
        <w:pStyle w:val="a0"/>
        <w:rPr>
          <w:rFonts w:hint="cs"/>
          <w:rtl/>
        </w:rPr>
      </w:pPr>
      <w:r>
        <w:rPr>
          <w:rFonts w:hint="cs"/>
          <w:rtl/>
        </w:rPr>
        <w:t>אדוני היושב-ראש, חברי הכנסת, הקשבתי י</w:t>
      </w:r>
      <w:r>
        <w:rPr>
          <w:rFonts w:hint="cs"/>
          <w:rtl/>
        </w:rPr>
        <w:t>פה לנאמר. אני מסכים עם מרבית הדברים; אני חולק על חלקם. שמעתי את דברי חבר הכנסת ברכה על זכויות נדרשות לערבים. אני מסכים עם חלק מהדברים. לא שמעתי דבר על החובות שאתה סבור שאזרחי המדינה צריכים לקחת עליהם. אבל חסרה לי, אדוני היושב-ראש, בדברי חברי הכנסת גם התייח</w:t>
      </w:r>
      <w:r>
        <w:rPr>
          <w:rFonts w:hint="cs"/>
          <w:rtl/>
        </w:rPr>
        <w:t>סות לשני דברים.</w:t>
      </w:r>
    </w:p>
    <w:p w14:paraId="04A60D6B" w14:textId="77777777" w:rsidR="00000000" w:rsidRDefault="00026F1C">
      <w:pPr>
        <w:pStyle w:val="a0"/>
        <w:rPr>
          <w:rFonts w:hint="cs"/>
          <w:rtl/>
        </w:rPr>
      </w:pPr>
    </w:p>
    <w:p w14:paraId="715D67C8" w14:textId="77777777" w:rsidR="00000000" w:rsidRDefault="00026F1C">
      <w:pPr>
        <w:pStyle w:val="af1"/>
        <w:rPr>
          <w:rtl/>
        </w:rPr>
      </w:pPr>
      <w:r>
        <w:rPr>
          <w:rFonts w:hint="eastAsia"/>
          <w:rtl/>
        </w:rPr>
        <w:t>היו</w:t>
      </w:r>
      <w:r>
        <w:rPr>
          <w:rtl/>
        </w:rPr>
        <w:t>"ר ראובן ריבלין:</w:t>
      </w:r>
    </w:p>
    <w:p w14:paraId="2763606A" w14:textId="77777777" w:rsidR="00000000" w:rsidRDefault="00026F1C">
      <w:pPr>
        <w:pStyle w:val="a0"/>
        <w:rPr>
          <w:rFonts w:hint="cs"/>
          <w:rtl/>
        </w:rPr>
      </w:pPr>
    </w:p>
    <w:p w14:paraId="2A76869F" w14:textId="77777777" w:rsidR="00000000" w:rsidRDefault="00026F1C">
      <w:pPr>
        <w:pStyle w:val="a0"/>
        <w:rPr>
          <w:rFonts w:hint="cs"/>
          <w:rtl/>
        </w:rPr>
      </w:pPr>
      <w:r>
        <w:rPr>
          <w:rFonts w:hint="cs"/>
          <w:rtl/>
        </w:rPr>
        <w:t xml:space="preserve">היום יום זכויות האדם, לא חובות האדם. </w:t>
      </w:r>
    </w:p>
    <w:p w14:paraId="20173983" w14:textId="77777777" w:rsidR="00000000" w:rsidRDefault="00026F1C">
      <w:pPr>
        <w:pStyle w:val="a0"/>
        <w:rPr>
          <w:rFonts w:hint="cs"/>
          <w:rtl/>
        </w:rPr>
      </w:pPr>
    </w:p>
    <w:p w14:paraId="36060F76" w14:textId="77777777" w:rsidR="00000000" w:rsidRDefault="00026F1C">
      <w:pPr>
        <w:pStyle w:val="af0"/>
        <w:rPr>
          <w:rtl/>
        </w:rPr>
      </w:pPr>
      <w:r>
        <w:rPr>
          <w:rFonts w:hint="eastAsia"/>
          <w:rtl/>
        </w:rPr>
        <w:t>זהבה</w:t>
      </w:r>
      <w:r>
        <w:rPr>
          <w:rtl/>
        </w:rPr>
        <w:t xml:space="preserve"> גלאון (מרצ):</w:t>
      </w:r>
    </w:p>
    <w:p w14:paraId="218BF68A" w14:textId="77777777" w:rsidR="00000000" w:rsidRDefault="00026F1C">
      <w:pPr>
        <w:pStyle w:val="a0"/>
        <w:rPr>
          <w:rFonts w:hint="cs"/>
          <w:rtl/>
        </w:rPr>
      </w:pPr>
    </w:p>
    <w:p w14:paraId="117DC95A" w14:textId="77777777" w:rsidR="00000000" w:rsidRDefault="00026F1C">
      <w:pPr>
        <w:pStyle w:val="a0"/>
        <w:rPr>
          <w:rFonts w:hint="cs"/>
          <w:rtl/>
        </w:rPr>
      </w:pPr>
      <w:r>
        <w:rPr>
          <w:rFonts w:hint="cs"/>
          <w:rtl/>
        </w:rPr>
        <w:t>זכויות אינן מוקנות על-ידי חובות.</w:t>
      </w:r>
    </w:p>
    <w:p w14:paraId="21A24489" w14:textId="77777777" w:rsidR="00000000" w:rsidRDefault="00026F1C">
      <w:pPr>
        <w:pStyle w:val="a0"/>
        <w:rPr>
          <w:rFonts w:hint="cs"/>
          <w:rtl/>
        </w:rPr>
      </w:pPr>
    </w:p>
    <w:p w14:paraId="692BF024" w14:textId="77777777" w:rsidR="00000000" w:rsidRDefault="00026F1C">
      <w:pPr>
        <w:pStyle w:val="-"/>
        <w:rPr>
          <w:rtl/>
        </w:rPr>
      </w:pPr>
      <w:bookmarkStart w:id="87" w:name="FS000000471T10_12_2003_12_57_25C"/>
      <w:bookmarkEnd w:id="87"/>
      <w:r>
        <w:rPr>
          <w:rtl/>
        </w:rPr>
        <w:t>השר עוזי לנדאו:</w:t>
      </w:r>
    </w:p>
    <w:p w14:paraId="55A89401" w14:textId="77777777" w:rsidR="00000000" w:rsidRDefault="00026F1C">
      <w:pPr>
        <w:pStyle w:val="a0"/>
        <w:rPr>
          <w:rtl/>
        </w:rPr>
      </w:pPr>
    </w:p>
    <w:p w14:paraId="3F42DF07" w14:textId="77777777" w:rsidR="00000000" w:rsidRDefault="00026F1C">
      <w:pPr>
        <w:pStyle w:val="a0"/>
        <w:rPr>
          <w:rFonts w:hint="cs"/>
          <w:rtl/>
        </w:rPr>
      </w:pPr>
      <w:r>
        <w:rPr>
          <w:rFonts w:hint="cs"/>
          <w:rtl/>
        </w:rPr>
        <w:t xml:space="preserve">אין דבר כזה, גברתי. שמעת את מה שאמר חבר הכנסת רביץ, אין זכות שאין עמה חובה. </w:t>
      </w:r>
    </w:p>
    <w:p w14:paraId="0372E245" w14:textId="77777777" w:rsidR="00000000" w:rsidRDefault="00026F1C">
      <w:pPr>
        <w:pStyle w:val="a0"/>
        <w:rPr>
          <w:rFonts w:hint="cs"/>
          <w:rtl/>
        </w:rPr>
      </w:pPr>
    </w:p>
    <w:p w14:paraId="695F128F" w14:textId="77777777" w:rsidR="00000000" w:rsidRDefault="00026F1C">
      <w:pPr>
        <w:pStyle w:val="af0"/>
        <w:rPr>
          <w:rtl/>
        </w:rPr>
      </w:pPr>
      <w:r>
        <w:rPr>
          <w:rFonts w:hint="eastAsia"/>
          <w:rtl/>
        </w:rPr>
        <w:t>רוני</w:t>
      </w:r>
      <w:r>
        <w:rPr>
          <w:rtl/>
        </w:rPr>
        <w:t xml:space="preserve"> בר-און (הליכוד):</w:t>
      </w:r>
    </w:p>
    <w:p w14:paraId="7F57D934" w14:textId="77777777" w:rsidR="00000000" w:rsidRDefault="00026F1C">
      <w:pPr>
        <w:pStyle w:val="a0"/>
        <w:rPr>
          <w:rFonts w:hint="cs"/>
          <w:rtl/>
        </w:rPr>
      </w:pPr>
    </w:p>
    <w:p w14:paraId="68349740" w14:textId="77777777" w:rsidR="00000000" w:rsidRDefault="00026F1C">
      <w:pPr>
        <w:pStyle w:val="a0"/>
        <w:rPr>
          <w:rFonts w:hint="cs"/>
          <w:rtl/>
        </w:rPr>
      </w:pPr>
      <w:r>
        <w:rPr>
          <w:rFonts w:hint="cs"/>
          <w:rtl/>
        </w:rPr>
        <w:t xml:space="preserve">זכות של </w:t>
      </w:r>
      <w:r>
        <w:rPr>
          <w:rFonts w:hint="cs"/>
          <w:rtl/>
        </w:rPr>
        <w:t>פלוני נובעת מחובה של אלמוני.</w:t>
      </w:r>
    </w:p>
    <w:p w14:paraId="449B59BA" w14:textId="77777777" w:rsidR="00000000" w:rsidRDefault="00026F1C">
      <w:pPr>
        <w:pStyle w:val="a0"/>
        <w:rPr>
          <w:rFonts w:hint="cs"/>
          <w:rtl/>
        </w:rPr>
      </w:pPr>
    </w:p>
    <w:p w14:paraId="16CE087E" w14:textId="77777777" w:rsidR="00000000" w:rsidRDefault="00026F1C">
      <w:pPr>
        <w:pStyle w:val="-"/>
        <w:rPr>
          <w:rtl/>
        </w:rPr>
      </w:pPr>
      <w:bookmarkStart w:id="88" w:name="FS000000471T10_12_2003_12_58_19C"/>
      <w:bookmarkEnd w:id="88"/>
      <w:r>
        <w:rPr>
          <w:rtl/>
        </w:rPr>
        <w:t>השר עוזי לנדאו:</w:t>
      </w:r>
    </w:p>
    <w:p w14:paraId="79288E08" w14:textId="77777777" w:rsidR="00000000" w:rsidRDefault="00026F1C">
      <w:pPr>
        <w:pStyle w:val="a0"/>
        <w:rPr>
          <w:rtl/>
        </w:rPr>
      </w:pPr>
    </w:p>
    <w:p w14:paraId="23DDB4F4" w14:textId="77777777" w:rsidR="00000000" w:rsidRDefault="00026F1C">
      <w:pPr>
        <w:pStyle w:val="a0"/>
        <w:rPr>
          <w:rFonts w:hint="cs"/>
          <w:rtl/>
        </w:rPr>
      </w:pPr>
      <w:r>
        <w:rPr>
          <w:rFonts w:hint="cs"/>
          <w:rtl/>
        </w:rPr>
        <w:t>אדוני היושב-ראש, חברי הכנסת, עם כל הקושי שיש לנו במדינת ישראל עם סחר בנשים, עם אלימות כלפי נשים ודברים נוספים שיש לשרשם ולחנך לשיפורם, אם היינו מסתכלים היום על מדינת ישראל, בשורה התחתונה, מדינת ישראל היא אי של</w:t>
      </w:r>
      <w:r>
        <w:rPr>
          <w:rFonts w:hint="cs"/>
          <w:rtl/>
        </w:rPr>
        <w:t xml:space="preserve"> דמוקרטיה, של זכויות אדם, של שלטון חוק; מדינה שנלחמת על חייה, ובתנאי מלחמה מבקשת להמשיך ולשמור על צלמה. אין מדינה כמותנו, שצבאה מקיים תוך כדי הלחימה דיבורים או שיקולים או ויכוחים, מה כן לעשות ומה לא לעשות. לא האירופים בקוסובו שהפציצו אנשים על גשרים ובתי-חו</w:t>
      </w:r>
      <w:r>
        <w:rPr>
          <w:rFonts w:hint="cs"/>
          <w:rtl/>
        </w:rPr>
        <w:t>לים וקונסוליות; הכול היה בסדר. וגם לא האמריקנים בעירק, שכשהם סבורים שסדאם חוסיין נמצא במקום מסוים, מטילים ארבע פצצות, במשקל טונה כל אחת, מהתקרה עד המרתף, ולא שואלים שאלות מי כן נהרג, מי לא נהרג. אנחנו שונים. אנחנו אותו אי יוצא דופן בים של דיקטטורות, שחיתות</w:t>
      </w:r>
      <w:r>
        <w:rPr>
          <w:rFonts w:hint="cs"/>
          <w:rtl/>
        </w:rPr>
        <w:t xml:space="preserve"> של מדינות, בוז לזכויות אדם, עבדות אנושית, בוז לנשים. מדינות סביבנו שכורתות יד לגנב, שעורפות ראש למי שפשע, שסוקלות נשים וגברים שנואפים.</w:t>
      </w:r>
    </w:p>
    <w:p w14:paraId="0B73CBC9" w14:textId="77777777" w:rsidR="00000000" w:rsidRDefault="00026F1C">
      <w:pPr>
        <w:pStyle w:val="a0"/>
        <w:rPr>
          <w:rFonts w:hint="cs"/>
          <w:rtl/>
        </w:rPr>
      </w:pPr>
    </w:p>
    <w:p w14:paraId="745D9B02" w14:textId="77777777" w:rsidR="00000000" w:rsidRDefault="00026F1C">
      <w:pPr>
        <w:pStyle w:val="a0"/>
        <w:rPr>
          <w:rFonts w:hint="cs"/>
          <w:rtl/>
        </w:rPr>
      </w:pPr>
      <w:r>
        <w:rPr>
          <w:rFonts w:hint="cs"/>
          <w:rtl/>
        </w:rPr>
        <w:t>אדוני היושב-ראש, במזרח התיכון הערבי הזה אני מבקש, ראשית, להיות דבר של אותם מיעוטים שאיש לא העלה כאן את זכויותיהם והם נד</w:t>
      </w:r>
      <w:r>
        <w:rPr>
          <w:rFonts w:hint="cs"/>
          <w:rtl/>
        </w:rPr>
        <w:t xml:space="preserve">כאים. אני מדבר על הכורדים בעירק, אני מדבר על הדרוזים בסוריה, אני מדבר על הנוצרים בלבנון, אני מדבר על 7-8 מיליוני נוצרים קופטים במצרים, על ברברים באלג'יריה, אני מדבר על כ-15 מיליון מי שאינם מוסלמים ואינם ערבים בדרום סודן. </w:t>
      </w:r>
    </w:p>
    <w:p w14:paraId="46109662" w14:textId="77777777" w:rsidR="00000000" w:rsidRDefault="00026F1C">
      <w:pPr>
        <w:pStyle w:val="a0"/>
        <w:rPr>
          <w:rFonts w:hint="cs"/>
          <w:rtl/>
        </w:rPr>
      </w:pPr>
    </w:p>
    <w:p w14:paraId="056614C8" w14:textId="77777777" w:rsidR="00000000" w:rsidRDefault="00026F1C">
      <w:pPr>
        <w:pStyle w:val="af0"/>
        <w:rPr>
          <w:rtl/>
        </w:rPr>
      </w:pPr>
      <w:r>
        <w:rPr>
          <w:rFonts w:hint="eastAsia"/>
          <w:rtl/>
        </w:rPr>
        <w:t>מוחמד</w:t>
      </w:r>
      <w:r>
        <w:rPr>
          <w:rtl/>
        </w:rPr>
        <w:t xml:space="preserve"> ברכה (חד"ש-תע"ל):</w:t>
      </w:r>
    </w:p>
    <w:p w14:paraId="3837F4B4" w14:textId="77777777" w:rsidR="00000000" w:rsidRDefault="00026F1C">
      <w:pPr>
        <w:pStyle w:val="a0"/>
        <w:rPr>
          <w:rFonts w:hint="cs"/>
          <w:rtl/>
        </w:rPr>
      </w:pPr>
    </w:p>
    <w:p w14:paraId="55B37222" w14:textId="77777777" w:rsidR="00000000" w:rsidRDefault="00026F1C">
      <w:pPr>
        <w:pStyle w:val="a0"/>
        <w:rPr>
          <w:rFonts w:hint="cs"/>
          <w:rtl/>
        </w:rPr>
      </w:pPr>
      <w:r>
        <w:rPr>
          <w:rFonts w:hint="cs"/>
          <w:rtl/>
        </w:rPr>
        <w:t>בלי להקל</w:t>
      </w:r>
      <w:r>
        <w:rPr>
          <w:rFonts w:hint="cs"/>
          <w:rtl/>
        </w:rPr>
        <w:t xml:space="preserve"> ראש, אני לא בטוח שאתה - - -</w:t>
      </w:r>
    </w:p>
    <w:p w14:paraId="602E6CE6" w14:textId="77777777" w:rsidR="00000000" w:rsidRDefault="00026F1C">
      <w:pPr>
        <w:pStyle w:val="a0"/>
        <w:rPr>
          <w:rFonts w:hint="cs"/>
          <w:rtl/>
        </w:rPr>
      </w:pPr>
    </w:p>
    <w:p w14:paraId="701498A1" w14:textId="77777777" w:rsidR="00000000" w:rsidRDefault="00026F1C">
      <w:pPr>
        <w:pStyle w:val="-"/>
        <w:rPr>
          <w:rtl/>
        </w:rPr>
      </w:pPr>
      <w:bookmarkStart w:id="89" w:name="FS000000471T10_12_2003_13_05_00C"/>
      <w:bookmarkEnd w:id="89"/>
      <w:r>
        <w:rPr>
          <w:rtl/>
        </w:rPr>
        <w:t>השר עוזי לנדאו:</w:t>
      </w:r>
    </w:p>
    <w:p w14:paraId="613059F6" w14:textId="77777777" w:rsidR="00000000" w:rsidRDefault="00026F1C">
      <w:pPr>
        <w:pStyle w:val="a0"/>
        <w:rPr>
          <w:rtl/>
        </w:rPr>
      </w:pPr>
    </w:p>
    <w:p w14:paraId="16F82DC7" w14:textId="77777777" w:rsidR="00000000" w:rsidRDefault="00026F1C">
      <w:pPr>
        <w:pStyle w:val="a0"/>
        <w:rPr>
          <w:rFonts w:hint="cs"/>
          <w:rtl/>
        </w:rPr>
      </w:pPr>
      <w:r>
        <w:rPr>
          <w:rFonts w:hint="cs"/>
          <w:rtl/>
        </w:rPr>
        <w:t>אני אומר את כל הדברים האלה בשביל להביא לתשומת לב חברי הכנסת, כי בכל האזור הערבי המשתרע בין האוקיינוס האטלנטי לבין המפרץ הפרסי, יש מיעוטים רבים, מיעוטים לאומיים רבים, שהערבים, שהאומות הערביות שוללות מהם לא רק א</w:t>
      </w:r>
      <w:r>
        <w:rPr>
          <w:rFonts w:hint="cs"/>
          <w:rtl/>
        </w:rPr>
        <w:t>ת זכות ההגדרה העצמית, אלא גם זכויות לאוטונומיה. הם כולם אוכלוסייה מסוג ב' בכל המקומות האלה, נדכאים ומושפלים.</w:t>
      </w:r>
    </w:p>
    <w:p w14:paraId="4A00E4FD" w14:textId="77777777" w:rsidR="00000000" w:rsidRDefault="00026F1C">
      <w:pPr>
        <w:pStyle w:val="a0"/>
        <w:rPr>
          <w:rFonts w:hint="cs"/>
          <w:rtl/>
        </w:rPr>
      </w:pPr>
    </w:p>
    <w:p w14:paraId="1F5D9282" w14:textId="77777777" w:rsidR="00000000" w:rsidRDefault="00026F1C">
      <w:pPr>
        <w:pStyle w:val="af0"/>
        <w:rPr>
          <w:rtl/>
        </w:rPr>
      </w:pPr>
      <w:r>
        <w:rPr>
          <w:rFonts w:hint="eastAsia"/>
          <w:rtl/>
        </w:rPr>
        <w:t>עבד</w:t>
      </w:r>
      <w:r>
        <w:rPr>
          <w:rtl/>
        </w:rPr>
        <w:t>-אלמאלכ דהאמשה (רע"ם):</w:t>
      </w:r>
    </w:p>
    <w:p w14:paraId="63CA3B79" w14:textId="77777777" w:rsidR="00000000" w:rsidRDefault="00026F1C">
      <w:pPr>
        <w:pStyle w:val="a0"/>
        <w:rPr>
          <w:rFonts w:hint="cs"/>
          <w:rtl/>
        </w:rPr>
      </w:pPr>
    </w:p>
    <w:p w14:paraId="60587E47" w14:textId="77777777" w:rsidR="00000000" w:rsidRDefault="00026F1C">
      <w:pPr>
        <w:pStyle w:val="a0"/>
        <w:rPr>
          <w:rFonts w:hint="cs"/>
          <w:rtl/>
        </w:rPr>
      </w:pPr>
      <w:r>
        <w:rPr>
          <w:rFonts w:hint="cs"/>
          <w:rtl/>
        </w:rPr>
        <w:t>איפה יש לך מיעוטים - - -</w:t>
      </w:r>
    </w:p>
    <w:p w14:paraId="3DF14428" w14:textId="77777777" w:rsidR="00000000" w:rsidRDefault="00026F1C">
      <w:pPr>
        <w:pStyle w:val="a0"/>
        <w:rPr>
          <w:rFonts w:hint="cs"/>
          <w:rtl/>
        </w:rPr>
      </w:pPr>
    </w:p>
    <w:p w14:paraId="6BD08E9E" w14:textId="77777777" w:rsidR="00000000" w:rsidRDefault="00026F1C">
      <w:pPr>
        <w:pStyle w:val="-"/>
        <w:rPr>
          <w:rtl/>
        </w:rPr>
      </w:pPr>
      <w:bookmarkStart w:id="90" w:name="FS000000471T10_12_2003_13_06_44C"/>
      <w:bookmarkEnd w:id="90"/>
      <w:r>
        <w:rPr>
          <w:rtl/>
        </w:rPr>
        <w:t>השר עוזי לנדאו:</w:t>
      </w:r>
    </w:p>
    <w:p w14:paraId="3AFC264E" w14:textId="77777777" w:rsidR="00000000" w:rsidRDefault="00026F1C">
      <w:pPr>
        <w:pStyle w:val="a0"/>
        <w:rPr>
          <w:rtl/>
        </w:rPr>
      </w:pPr>
    </w:p>
    <w:p w14:paraId="76564F2E" w14:textId="77777777" w:rsidR="00000000" w:rsidRDefault="00026F1C">
      <w:pPr>
        <w:pStyle w:val="a0"/>
        <w:rPr>
          <w:rFonts w:hint="cs"/>
          <w:rtl/>
        </w:rPr>
      </w:pPr>
      <w:r>
        <w:rPr>
          <w:rFonts w:hint="cs"/>
          <w:rtl/>
        </w:rPr>
        <w:t>אני הייתי מצפה מכם, חבר הכנסת עבד-אלמאלכ דהאמשה, וממך, חבר הכנסת ברכה, ומחבר</w:t>
      </w:r>
      <w:r>
        <w:rPr>
          <w:rFonts w:hint="cs"/>
          <w:rtl/>
        </w:rPr>
        <w:t xml:space="preserve"> הכנסת עסאם מח'ול ומעזמי בשארה, כל הנוסעים בעולם הערבי, כשאתם נמצאים במקומות האלה אמרו בערבית, לא כאן, בעברית - זה חופש, כולל קריאות ביניים - תבעו מהם דמוקרטיה, תבעו מהם זכויות אדם, תבעו מהם לתת למיעוטים שבתוכם זכויות אנוש בסיסיות. </w:t>
      </w:r>
    </w:p>
    <w:p w14:paraId="68289789" w14:textId="77777777" w:rsidR="00000000" w:rsidRDefault="00026F1C">
      <w:pPr>
        <w:pStyle w:val="af0"/>
        <w:rPr>
          <w:rtl/>
        </w:rPr>
      </w:pPr>
    </w:p>
    <w:p w14:paraId="784A5E79" w14:textId="77777777" w:rsidR="00000000" w:rsidRDefault="00026F1C">
      <w:pPr>
        <w:pStyle w:val="af0"/>
        <w:rPr>
          <w:rtl/>
        </w:rPr>
      </w:pPr>
      <w:r>
        <w:rPr>
          <w:rFonts w:hint="eastAsia"/>
          <w:rtl/>
        </w:rPr>
        <w:t>עבד</w:t>
      </w:r>
      <w:r>
        <w:rPr>
          <w:rtl/>
        </w:rPr>
        <w:t>-אלמאלכ דהאמשה (רע"</w:t>
      </w:r>
      <w:r>
        <w:rPr>
          <w:rtl/>
        </w:rPr>
        <w:t>ם):</w:t>
      </w:r>
    </w:p>
    <w:p w14:paraId="581743E3" w14:textId="77777777" w:rsidR="00000000" w:rsidRDefault="00026F1C">
      <w:pPr>
        <w:pStyle w:val="a0"/>
        <w:rPr>
          <w:rFonts w:hint="cs"/>
          <w:rtl/>
        </w:rPr>
      </w:pPr>
    </w:p>
    <w:p w14:paraId="0F944617" w14:textId="77777777" w:rsidR="00000000" w:rsidRDefault="00026F1C">
      <w:pPr>
        <w:pStyle w:val="a0"/>
        <w:rPr>
          <w:rFonts w:hint="cs"/>
          <w:rtl/>
        </w:rPr>
      </w:pPr>
      <w:r>
        <w:rPr>
          <w:rFonts w:hint="cs"/>
          <w:rtl/>
        </w:rPr>
        <w:t>תפקידנו הרשמי הוא פה, קודם כול.</w:t>
      </w:r>
    </w:p>
    <w:p w14:paraId="4651A60A" w14:textId="77777777" w:rsidR="00000000" w:rsidRDefault="00026F1C">
      <w:pPr>
        <w:pStyle w:val="a0"/>
        <w:rPr>
          <w:rFonts w:hint="cs"/>
          <w:rtl/>
        </w:rPr>
      </w:pPr>
      <w:r>
        <w:rPr>
          <w:rFonts w:hint="cs"/>
          <w:rtl/>
        </w:rPr>
        <w:t xml:space="preserve"> </w:t>
      </w:r>
    </w:p>
    <w:p w14:paraId="455BA4A0" w14:textId="77777777" w:rsidR="00000000" w:rsidRDefault="00026F1C">
      <w:pPr>
        <w:pStyle w:val="-"/>
        <w:rPr>
          <w:rtl/>
        </w:rPr>
      </w:pPr>
      <w:bookmarkStart w:id="91" w:name="FS000000471T10_12_2003_13_08_43C"/>
      <w:bookmarkEnd w:id="91"/>
      <w:r>
        <w:rPr>
          <w:rtl/>
        </w:rPr>
        <w:t>השר עוזי לנדאו:</w:t>
      </w:r>
    </w:p>
    <w:p w14:paraId="67C7638B" w14:textId="77777777" w:rsidR="00000000" w:rsidRDefault="00026F1C">
      <w:pPr>
        <w:pStyle w:val="a0"/>
        <w:rPr>
          <w:rtl/>
        </w:rPr>
      </w:pPr>
    </w:p>
    <w:p w14:paraId="6742A808" w14:textId="77777777" w:rsidR="00000000" w:rsidRDefault="00026F1C">
      <w:pPr>
        <w:pStyle w:val="a0"/>
        <w:rPr>
          <w:rFonts w:hint="cs"/>
          <w:rtl/>
        </w:rPr>
      </w:pPr>
      <w:r>
        <w:rPr>
          <w:rFonts w:hint="cs"/>
          <w:rtl/>
        </w:rPr>
        <w:t>אני רוצה לומר לך, חבר הכנסת ברכה, גם לערבים במדינות ערב אין זכויות לא לחופש ולא לביטוח לאומי ולא לסדרה שלמה של דברים, כפי שיש לציבור הערבי בארץ הזאת שלנו.</w:t>
      </w:r>
    </w:p>
    <w:p w14:paraId="03352143" w14:textId="77777777" w:rsidR="00000000" w:rsidRDefault="00026F1C">
      <w:pPr>
        <w:pStyle w:val="a0"/>
        <w:rPr>
          <w:rFonts w:hint="cs"/>
          <w:rtl/>
        </w:rPr>
      </w:pPr>
    </w:p>
    <w:p w14:paraId="2849BF77" w14:textId="77777777" w:rsidR="00000000" w:rsidRDefault="00026F1C">
      <w:pPr>
        <w:pStyle w:val="af0"/>
        <w:rPr>
          <w:rtl/>
        </w:rPr>
      </w:pPr>
      <w:r>
        <w:rPr>
          <w:rFonts w:hint="eastAsia"/>
          <w:rtl/>
        </w:rPr>
        <w:t>מוחמד</w:t>
      </w:r>
      <w:r>
        <w:rPr>
          <w:rtl/>
        </w:rPr>
        <w:t xml:space="preserve"> ברכה (חד"ש-תע"ל):</w:t>
      </w:r>
    </w:p>
    <w:p w14:paraId="3042ED95" w14:textId="77777777" w:rsidR="00000000" w:rsidRDefault="00026F1C">
      <w:pPr>
        <w:pStyle w:val="a0"/>
        <w:rPr>
          <w:rFonts w:hint="cs"/>
          <w:rtl/>
        </w:rPr>
      </w:pPr>
    </w:p>
    <w:p w14:paraId="12A14433" w14:textId="77777777" w:rsidR="00000000" w:rsidRDefault="00026F1C">
      <w:pPr>
        <w:pStyle w:val="a0"/>
        <w:rPr>
          <w:rFonts w:hint="cs"/>
          <w:rtl/>
        </w:rPr>
      </w:pPr>
      <w:r>
        <w:rPr>
          <w:rFonts w:hint="cs"/>
          <w:rtl/>
        </w:rPr>
        <w:t xml:space="preserve">אתה מחפש אליבי. יש </w:t>
      </w:r>
      <w:r>
        <w:rPr>
          <w:rFonts w:hint="cs"/>
          <w:rtl/>
        </w:rPr>
        <w:t>לך.</w:t>
      </w:r>
    </w:p>
    <w:p w14:paraId="4FC20E8D" w14:textId="77777777" w:rsidR="00000000" w:rsidRDefault="00026F1C">
      <w:pPr>
        <w:pStyle w:val="a0"/>
        <w:rPr>
          <w:rFonts w:hint="cs"/>
          <w:rtl/>
        </w:rPr>
      </w:pPr>
    </w:p>
    <w:p w14:paraId="62B50FA3" w14:textId="77777777" w:rsidR="00000000" w:rsidRDefault="00026F1C">
      <w:pPr>
        <w:pStyle w:val="-"/>
        <w:rPr>
          <w:rtl/>
        </w:rPr>
      </w:pPr>
      <w:bookmarkStart w:id="92" w:name="FS000000471T10_12_2003_13_10_31C"/>
      <w:bookmarkEnd w:id="92"/>
      <w:r>
        <w:rPr>
          <w:rFonts w:hint="eastAsia"/>
          <w:rtl/>
        </w:rPr>
        <w:t>השר</w:t>
      </w:r>
      <w:r>
        <w:rPr>
          <w:rtl/>
        </w:rPr>
        <w:t xml:space="preserve"> עוזי לנדאו:</w:t>
      </w:r>
    </w:p>
    <w:p w14:paraId="5725C6F1" w14:textId="77777777" w:rsidR="00000000" w:rsidRDefault="00026F1C">
      <w:pPr>
        <w:pStyle w:val="a0"/>
        <w:rPr>
          <w:rFonts w:hint="cs"/>
          <w:rtl/>
        </w:rPr>
      </w:pPr>
    </w:p>
    <w:p w14:paraId="5F4DE683" w14:textId="77777777" w:rsidR="00000000" w:rsidRDefault="00026F1C">
      <w:pPr>
        <w:pStyle w:val="a0"/>
        <w:rPr>
          <w:rFonts w:hint="cs"/>
          <w:rtl/>
        </w:rPr>
      </w:pPr>
      <w:r>
        <w:rPr>
          <w:rFonts w:hint="cs"/>
          <w:rtl/>
        </w:rPr>
        <w:t>אני רוצה לומר לך עוד דבר, אדוני. אני רוצה לומר לך, שכל המיעוטים הללו סובלים תחת הקלגס הערבי, משום שהעולם הערבי איננו מוכן להכיר בחירותו ובזכויותיו השוות של כל מיעוט לאומי שהוא, אלא אם כן הוא גם ערבי וגם מוסלמי. אני סבור שכל אדם שרוח ה</w:t>
      </w:r>
      <w:r>
        <w:rPr>
          <w:rFonts w:hint="cs"/>
          <w:rtl/>
        </w:rPr>
        <w:t>חופש בלבו, חייב להיות להם לפה בכל מקום שהוא מסתובב בו בעולם.</w:t>
      </w:r>
    </w:p>
    <w:p w14:paraId="4A911D0F" w14:textId="77777777" w:rsidR="00000000" w:rsidRDefault="00026F1C">
      <w:pPr>
        <w:pStyle w:val="a0"/>
        <w:rPr>
          <w:rFonts w:hint="cs"/>
          <w:rtl/>
        </w:rPr>
      </w:pPr>
    </w:p>
    <w:p w14:paraId="3C14B0C0" w14:textId="77777777" w:rsidR="00000000" w:rsidRDefault="00026F1C">
      <w:pPr>
        <w:pStyle w:val="af0"/>
        <w:rPr>
          <w:rtl/>
        </w:rPr>
      </w:pPr>
      <w:r>
        <w:rPr>
          <w:rFonts w:hint="eastAsia"/>
          <w:rtl/>
        </w:rPr>
        <w:t>אליעזר</w:t>
      </w:r>
      <w:r>
        <w:rPr>
          <w:rtl/>
        </w:rPr>
        <w:t xml:space="preserve"> כהן (האיחוד הלאומי - ישראל ביתנו):</w:t>
      </w:r>
    </w:p>
    <w:p w14:paraId="00CD8999" w14:textId="77777777" w:rsidR="00000000" w:rsidRDefault="00026F1C">
      <w:pPr>
        <w:pStyle w:val="a0"/>
        <w:rPr>
          <w:rFonts w:hint="cs"/>
          <w:rtl/>
        </w:rPr>
      </w:pPr>
    </w:p>
    <w:p w14:paraId="68246FDF" w14:textId="77777777" w:rsidR="00000000" w:rsidRDefault="00026F1C">
      <w:pPr>
        <w:pStyle w:val="a0"/>
        <w:rPr>
          <w:rFonts w:hint="cs"/>
          <w:rtl/>
        </w:rPr>
      </w:pPr>
      <w:r>
        <w:rPr>
          <w:rFonts w:hint="cs"/>
          <w:rtl/>
        </w:rPr>
        <w:t>אין אף מדינה ערבית דמוקרטית.</w:t>
      </w:r>
    </w:p>
    <w:p w14:paraId="58E4AE2E" w14:textId="77777777" w:rsidR="00000000" w:rsidRDefault="00026F1C">
      <w:pPr>
        <w:pStyle w:val="a0"/>
        <w:rPr>
          <w:rFonts w:hint="cs"/>
          <w:rtl/>
        </w:rPr>
      </w:pPr>
    </w:p>
    <w:p w14:paraId="57FAFCCA" w14:textId="77777777" w:rsidR="00000000" w:rsidRDefault="00026F1C">
      <w:pPr>
        <w:pStyle w:val="-"/>
        <w:rPr>
          <w:rtl/>
        </w:rPr>
      </w:pPr>
      <w:bookmarkStart w:id="93" w:name="FS000000471T10_12_2003_13_11_52C"/>
      <w:bookmarkEnd w:id="93"/>
      <w:r>
        <w:rPr>
          <w:rFonts w:hint="eastAsia"/>
          <w:rtl/>
        </w:rPr>
        <w:t>השר</w:t>
      </w:r>
      <w:r>
        <w:rPr>
          <w:rtl/>
        </w:rPr>
        <w:t xml:space="preserve"> עוזי לנדאו:</w:t>
      </w:r>
    </w:p>
    <w:p w14:paraId="52C0C8AB" w14:textId="77777777" w:rsidR="00000000" w:rsidRDefault="00026F1C">
      <w:pPr>
        <w:pStyle w:val="a0"/>
        <w:rPr>
          <w:rFonts w:hint="cs"/>
          <w:rtl/>
        </w:rPr>
      </w:pPr>
    </w:p>
    <w:p w14:paraId="48DF288E" w14:textId="77777777" w:rsidR="00000000" w:rsidRDefault="00026F1C">
      <w:pPr>
        <w:pStyle w:val="a0"/>
        <w:rPr>
          <w:rFonts w:hint="cs"/>
          <w:rtl/>
        </w:rPr>
      </w:pPr>
      <w:r>
        <w:rPr>
          <w:rFonts w:hint="cs"/>
          <w:rtl/>
        </w:rPr>
        <w:t>אינני מתפלא על שהאו"ם איננו מטה להם אוזן, משום שהאו"ם הזה מורכב מעשרות מדינות מוסלמיות שהן המדכאות את או</w:t>
      </w:r>
      <w:r>
        <w:rPr>
          <w:rFonts w:hint="cs"/>
          <w:rtl/>
        </w:rPr>
        <w:t>תם מיעוטים, וכמובן גם מהגוש האירופי, שחלקו אנטישמי ומשיקולים ציניים הוא משתף פעולה עם הגוש הזה. זה אותו רוב אוטומטי באו"ם. איך אמר פעם שר החוץ אבא אבן? שגם אם יעלו באו"ם הצעת החלטה שהעולם שטוח, הרוב הזה מובטח לה. על כן, רבותי, אני סבור שהערבים הם הכובשים ה</w:t>
      </w:r>
      <w:r>
        <w:rPr>
          <w:rFonts w:hint="cs"/>
          <w:rtl/>
        </w:rPr>
        <w:t>אמיתיים במזרח התיכון, הם המדכאים את כל המיעוטים, והסיבה לשנאה החמורה כל כך לישראל היא שאנחנו המיעוט הלאומי היחיד שהצליח להשיג את עצמאותו ואת הגדרתו הלאומית העצמית במזרח התיכון.</w:t>
      </w:r>
    </w:p>
    <w:p w14:paraId="3423A0A9" w14:textId="77777777" w:rsidR="00000000" w:rsidRDefault="00026F1C">
      <w:pPr>
        <w:pStyle w:val="a0"/>
        <w:ind w:firstLine="0"/>
        <w:rPr>
          <w:rFonts w:hint="cs"/>
          <w:rtl/>
        </w:rPr>
      </w:pPr>
    </w:p>
    <w:p w14:paraId="55D73B66" w14:textId="77777777" w:rsidR="00000000" w:rsidRDefault="00026F1C">
      <w:pPr>
        <w:pStyle w:val="af0"/>
        <w:rPr>
          <w:rtl/>
        </w:rPr>
      </w:pPr>
      <w:r>
        <w:rPr>
          <w:rtl/>
        </w:rPr>
        <w:t>עסאם מח'ול (חד"ש-תע"ל):</w:t>
      </w:r>
    </w:p>
    <w:p w14:paraId="3D0EA740" w14:textId="77777777" w:rsidR="00000000" w:rsidRDefault="00026F1C">
      <w:pPr>
        <w:pStyle w:val="a0"/>
        <w:rPr>
          <w:rtl/>
        </w:rPr>
      </w:pPr>
    </w:p>
    <w:p w14:paraId="76330B01" w14:textId="77777777" w:rsidR="00000000" w:rsidRDefault="00026F1C">
      <w:pPr>
        <w:pStyle w:val="a0"/>
        <w:rPr>
          <w:rFonts w:hint="cs"/>
          <w:rtl/>
        </w:rPr>
      </w:pPr>
      <w:r>
        <w:rPr>
          <w:rFonts w:hint="cs"/>
          <w:rtl/>
        </w:rPr>
        <w:t>- - -</w:t>
      </w:r>
    </w:p>
    <w:p w14:paraId="1F3A0D84" w14:textId="77777777" w:rsidR="00000000" w:rsidRDefault="00026F1C">
      <w:pPr>
        <w:pStyle w:val="a0"/>
        <w:ind w:firstLine="0"/>
        <w:rPr>
          <w:rFonts w:hint="cs"/>
          <w:rtl/>
        </w:rPr>
      </w:pPr>
    </w:p>
    <w:p w14:paraId="11254704" w14:textId="77777777" w:rsidR="00000000" w:rsidRDefault="00026F1C">
      <w:pPr>
        <w:pStyle w:val="af0"/>
        <w:rPr>
          <w:rtl/>
        </w:rPr>
      </w:pPr>
      <w:r>
        <w:rPr>
          <w:rFonts w:hint="eastAsia"/>
          <w:rtl/>
        </w:rPr>
        <w:t>מוחמד</w:t>
      </w:r>
      <w:r>
        <w:rPr>
          <w:rtl/>
        </w:rPr>
        <w:t xml:space="preserve"> ברכה (חד"ש-תע"ל):</w:t>
      </w:r>
    </w:p>
    <w:p w14:paraId="5E22118F" w14:textId="77777777" w:rsidR="00000000" w:rsidRDefault="00026F1C">
      <w:pPr>
        <w:pStyle w:val="a0"/>
        <w:rPr>
          <w:rFonts w:hint="cs"/>
          <w:rtl/>
        </w:rPr>
      </w:pPr>
    </w:p>
    <w:p w14:paraId="5C088220" w14:textId="77777777" w:rsidR="00000000" w:rsidRDefault="00026F1C">
      <w:pPr>
        <w:pStyle w:val="a0"/>
        <w:rPr>
          <w:rFonts w:hint="cs"/>
          <w:rtl/>
        </w:rPr>
      </w:pPr>
      <w:r>
        <w:rPr>
          <w:rFonts w:hint="cs"/>
          <w:rtl/>
        </w:rPr>
        <w:t>- - -</w:t>
      </w:r>
    </w:p>
    <w:p w14:paraId="4D74E409" w14:textId="77777777" w:rsidR="00000000" w:rsidRDefault="00026F1C">
      <w:pPr>
        <w:pStyle w:val="a0"/>
        <w:ind w:firstLine="0"/>
        <w:rPr>
          <w:rFonts w:hint="cs"/>
          <w:rtl/>
        </w:rPr>
      </w:pPr>
    </w:p>
    <w:p w14:paraId="185D0204" w14:textId="77777777" w:rsidR="00000000" w:rsidRDefault="00026F1C">
      <w:pPr>
        <w:pStyle w:val="af1"/>
        <w:rPr>
          <w:rtl/>
        </w:rPr>
      </w:pPr>
      <w:r>
        <w:rPr>
          <w:rtl/>
        </w:rPr>
        <w:t>היו"ר ראובן רי</w:t>
      </w:r>
      <w:r>
        <w:rPr>
          <w:rtl/>
        </w:rPr>
        <w:t>בלין:</w:t>
      </w:r>
    </w:p>
    <w:p w14:paraId="432317A3" w14:textId="77777777" w:rsidR="00000000" w:rsidRDefault="00026F1C">
      <w:pPr>
        <w:pStyle w:val="a0"/>
        <w:rPr>
          <w:rtl/>
        </w:rPr>
      </w:pPr>
    </w:p>
    <w:p w14:paraId="344EAD4B" w14:textId="77777777" w:rsidR="00000000" w:rsidRDefault="00026F1C">
      <w:pPr>
        <w:pStyle w:val="a0"/>
        <w:rPr>
          <w:rFonts w:hint="cs"/>
          <w:rtl/>
        </w:rPr>
      </w:pPr>
      <w:r>
        <w:rPr>
          <w:rFonts w:hint="cs"/>
          <w:rtl/>
        </w:rPr>
        <w:t>חבר הכנסת ברכה, אם אדוני רוצה לומר משהו, שישב.</w:t>
      </w:r>
    </w:p>
    <w:p w14:paraId="495AF15C" w14:textId="77777777" w:rsidR="00000000" w:rsidRDefault="00026F1C">
      <w:pPr>
        <w:pStyle w:val="a0"/>
        <w:ind w:firstLine="0"/>
        <w:rPr>
          <w:rFonts w:hint="cs"/>
          <w:rtl/>
        </w:rPr>
      </w:pPr>
    </w:p>
    <w:p w14:paraId="40EA2B77" w14:textId="77777777" w:rsidR="00000000" w:rsidRDefault="00026F1C">
      <w:pPr>
        <w:pStyle w:val="-"/>
        <w:rPr>
          <w:rtl/>
        </w:rPr>
      </w:pPr>
      <w:bookmarkStart w:id="94" w:name="FS000000471T10_12_2003_12_41_20"/>
      <w:bookmarkStart w:id="95" w:name="FS000000471T10_12_2003_12_41_26C"/>
      <w:bookmarkEnd w:id="94"/>
      <w:bookmarkEnd w:id="95"/>
      <w:r>
        <w:rPr>
          <w:rtl/>
        </w:rPr>
        <w:t>השר עוזי לנדאו:</w:t>
      </w:r>
    </w:p>
    <w:p w14:paraId="72925449" w14:textId="77777777" w:rsidR="00000000" w:rsidRDefault="00026F1C">
      <w:pPr>
        <w:pStyle w:val="a0"/>
        <w:rPr>
          <w:rtl/>
        </w:rPr>
      </w:pPr>
    </w:p>
    <w:p w14:paraId="72B86F79" w14:textId="77777777" w:rsidR="00000000" w:rsidRDefault="00026F1C">
      <w:pPr>
        <w:pStyle w:val="a0"/>
        <w:rPr>
          <w:rFonts w:hint="cs"/>
          <w:rtl/>
        </w:rPr>
      </w:pPr>
      <w:r>
        <w:rPr>
          <w:rFonts w:hint="cs"/>
          <w:rtl/>
        </w:rPr>
        <w:t>פה אני מבקש, אדוני היושב-ראש, לא סתם לדבר על זכויות אדם, אלא על זכויות האדם היהודי, ובראש ובראשונה על זכותו לכבוד וזכותו לחיים. לא מזמן יצא דוח, ש"ידידינו", אנשי זכויות האדם באירופה, ב</w:t>
      </w:r>
      <w:r>
        <w:rPr>
          <w:rFonts w:hint="cs"/>
          <w:rtl/>
        </w:rPr>
        <w:t>יקשו להסתירו מעין רואה. זהו דוח של מכון מכובד בגרמניה, שמדבר על האנטישמיות הגואה באירופה, ומהמחוללים הגדולים שלה, אנשים מן התחום הרדיקלי של האסלאם - כי יש גם אסלאם אחר - המבקשים ללבות את האנטישמיות באירופה.</w:t>
      </w:r>
    </w:p>
    <w:p w14:paraId="28997802" w14:textId="77777777" w:rsidR="00000000" w:rsidRDefault="00026F1C">
      <w:pPr>
        <w:pStyle w:val="a0"/>
        <w:ind w:firstLine="0"/>
        <w:rPr>
          <w:rFonts w:hint="cs"/>
          <w:rtl/>
        </w:rPr>
      </w:pPr>
    </w:p>
    <w:p w14:paraId="229DB2BB" w14:textId="77777777" w:rsidR="00000000" w:rsidRDefault="00026F1C">
      <w:pPr>
        <w:pStyle w:val="af0"/>
        <w:rPr>
          <w:rtl/>
        </w:rPr>
      </w:pPr>
      <w:r>
        <w:rPr>
          <w:rFonts w:hint="eastAsia"/>
          <w:rtl/>
        </w:rPr>
        <w:t>עסאם</w:t>
      </w:r>
      <w:r>
        <w:rPr>
          <w:rtl/>
        </w:rPr>
        <w:t xml:space="preserve"> מח'ול (חד"ש-תע"ל):</w:t>
      </w:r>
    </w:p>
    <w:p w14:paraId="16DE66C9" w14:textId="77777777" w:rsidR="00000000" w:rsidRDefault="00026F1C">
      <w:pPr>
        <w:pStyle w:val="a0"/>
        <w:rPr>
          <w:rFonts w:hint="cs"/>
          <w:rtl/>
        </w:rPr>
      </w:pPr>
    </w:p>
    <w:p w14:paraId="6D19DEFF" w14:textId="77777777" w:rsidR="00000000" w:rsidRDefault="00026F1C">
      <w:pPr>
        <w:pStyle w:val="a0"/>
        <w:rPr>
          <w:rFonts w:hint="cs"/>
          <w:rtl/>
        </w:rPr>
      </w:pPr>
      <w:r>
        <w:rPr>
          <w:rFonts w:hint="cs"/>
          <w:rtl/>
        </w:rPr>
        <w:t xml:space="preserve"> - - -</w:t>
      </w:r>
    </w:p>
    <w:p w14:paraId="148CBC66" w14:textId="77777777" w:rsidR="00000000" w:rsidRDefault="00026F1C">
      <w:pPr>
        <w:pStyle w:val="a0"/>
        <w:ind w:firstLine="0"/>
        <w:rPr>
          <w:rFonts w:hint="cs"/>
          <w:rtl/>
        </w:rPr>
      </w:pPr>
    </w:p>
    <w:p w14:paraId="76244DEC" w14:textId="77777777" w:rsidR="00000000" w:rsidRDefault="00026F1C">
      <w:pPr>
        <w:pStyle w:val="-"/>
        <w:rPr>
          <w:rtl/>
        </w:rPr>
      </w:pPr>
      <w:bookmarkStart w:id="96" w:name="FS000000471T10_12_2003_12_43_27C"/>
      <w:bookmarkEnd w:id="96"/>
      <w:r>
        <w:rPr>
          <w:rFonts w:hint="eastAsia"/>
          <w:rtl/>
        </w:rPr>
        <w:t>השר</w:t>
      </w:r>
      <w:r>
        <w:rPr>
          <w:rtl/>
        </w:rPr>
        <w:t xml:space="preserve"> עוזי לנדאו:</w:t>
      </w:r>
    </w:p>
    <w:p w14:paraId="69CE51C4" w14:textId="77777777" w:rsidR="00000000" w:rsidRDefault="00026F1C">
      <w:pPr>
        <w:pStyle w:val="a0"/>
        <w:rPr>
          <w:rFonts w:hint="cs"/>
          <w:rtl/>
        </w:rPr>
      </w:pPr>
    </w:p>
    <w:p w14:paraId="2B23AFEF" w14:textId="77777777" w:rsidR="00000000" w:rsidRDefault="00026F1C">
      <w:pPr>
        <w:pStyle w:val="a0"/>
        <w:rPr>
          <w:rFonts w:hint="cs"/>
          <w:rtl/>
        </w:rPr>
      </w:pPr>
      <w:r>
        <w:rPr>
          <w:rFonts w:hint="cs"/>
          <w:rtl/>
        </w:rPr>
        <w:t>אדוני, עסאם מח'ול, אתה צריך להסביר מדוע אתה מצדיק את הפגיעה בזכויות האדם.</w:t>
      </w:r>
    </w:p>
    <w:p w14:paraId="1321349A" w14:textId="77777777" w:rsidR="00000000" w:rsidRDefault="00026F1C">
      <w:pPr>
        <w:pStyle w:val="a0"/>
        <w:ind w:firstLine="0"/>
        <w:rPr>
          <w:rFonts w:hint="cs"/>
          <w:rtl/>
        </w:rPr>
      </w:pPr>
    </w:p>
    <w:p w14:paraId="7BEBA413" w14:textId="77777777" w:rsidR="00000000" w:rsidRDefault="00026F1C">
      <w:pPr>
        <w:pStyle w:val="af0"/>
        <w:rPr>
          <w:rtl/>
        </w:rPr>
      </w:pPr>
      <w:r>
        <w:rPr>
          <w:rFonts w:hint="eastAsia"/>
          <w:rtl/>
        </w:rPr>
        <w:t>עבד</w:t>
      </w:r>
      <w:r>
        <w:rPr>
          <w:rtl/>
        </w:rPr>
        <w:t>-אלמאלכ דהאמשה (רע"ם):</w:t>
      </w:r>
    </w:p>
    <w:p w14:paraId="1A026C95" w14:textId="77777777" w:rsidR="00000000" w:rsidRDefault="00026F1C">
      <w:pPr>
        <w:pStyle w:val="a0"/>
        <w:rPr>
          <w:rFonts w:hint="cs"/>
          <w:rtl/>
        </w:rPr>
      </w:pPr>
    </w:p>
    <w:p w14:paraId="6A0C5762" w14:textId="77777777" w:rsidR="00000000" w:rsidRDefault="00026F1C">
      <w:pPr>
        <w:pStyle w:val="a0"/>
        <w:rPr>
          <w:rFonts w:hint="cs"/>
          <w:rtl/>
        </w:rPr>
      </w:pPr>
      <w:r>
        <w:rPr>
          <w:rFonts w:hint="cs"/>
          <w:rtl/>
        </w:rPr>
        <w:t xml:space="preserve"> - - -</w:t>
      </w:r>
    </w:p>
    <w:p w14:paraId="768140D6" w14:textId="77777777" w:rsidR="00000000" w:rsidRDefault="00026F1C">
      <w:pPr>
        <w:pStyle w:val="a0"/>
        <w:ind w:firstLine="0"/>
        <w:rPr>
          <w:rFonts w:hint="cs"/>
          <w:rtl/>
        </w:rPr>
      </w:pPr>
    </w:p>
    <w:p w14:paraId="57A143B5" w14:textId="77777777" w:rsidR="00000000" w:rsidRDefault="00026F1C">
      <w:pPr>
        <w:pStyle w:val="-"/>
        <w:rPr>
          <w:rtl/>
        </w:rPr>
      </w:pPr>
      <w:bookmarkStart w:id="97" w:name="FS000000471T10_12_2003_12_43_51C"/>
      <w:bookmarkEnd w:id="97"/>
      <w:r>
        <w:rPr>
          <w:rFonts w:hint="eastAsia"/>
          <w:rtl/>
        </w:rPr>
        <w:t>השר</w:t>
      </w:r>
      <w:r>
        <w:rPr>
          <w:rtl/>
        </w:rPr>
        <w:t xml:space="preserve"> עוזי לנדאו:</w:t>
      </w:r>
    </w:p>
    <w:p w14:paraId="60AF5B3B" w14:textId="77777777" w:rsidR="00000000" w:rsidRDefault="00026F1C">
      <w:pPr>
        <w:pStyle w:val="a0"/>
        <w:rPr>
          <w:rFonts w:hint="cs"/>
          <w:rtl/>
        </w:rPr>
      </w:pPr>
    </w:p>
    <w:p w14:paraId="424BD687" w14:textId="77777777" w:rsidR="00000000" w:rsidRDefault="00026F1C">
      <w:pPr>
        <w:pStyle w:val="a0"/>
        <w:rPr>
          <w:rFonts w:hint="cs"/>
          <w:rtl/>
        </w:rPr>
      </w:pPr>
      <w:r>
        <w:rPr>
          <w:rFonts w:hint="cs"/>
          <w:rtl/>
        </w:rPr>
        <w:t>אדוני היושב-ראש, אני רוצה להדגיש, שכשאנחנו מדברים עכשיו על אנטישמיות הגואה באירופה, אנחנו לא מדברים סתם על סכנה לזכויות אדם, אל</w:t>
      </w:r>
      <w:r>
        <w:rPr>
          <w:rFonts w:hint="cs"/>
          <w:rtl/>
        </w:rPr>
        <w:t>א על סכנה לזכויות אדם לחיות - - -</w:t>
      </w:r>
    </w:p>
    <w:p w14:paraId="7271C8B0" w14:textId="77777777" w:rsidR="00000000" w:rsidRDefault="00026F1C">
      <w:pPr>
        <w:pStyle w:val="a0"/>
        <w:ind w:firstLine="0"/>
        <w:rPr>
          <w:rFonts w:hint="cs"/>
          <w:rtl/>
        </w:rPr>
      </w:pPr>
    </w:p>
    <w:p w14:paraId="122D0B5D" w14:textId="77777777" w:rsidR="00000000" w:rsidRDefault="00026F1C">
      <w:pPr>
        <w:pStyle w:val="af1"/>
        <w:rPr>
          <w:rtl/>
        </w:rPr>
      </w:pPr>
      <w:r>
        <w:rPr>
          <w:rtl/>
        </w:rPr>
        <w:t>היו"ר ראובן ריבלין:</w:t>
      </w:r>
    </w:p>
    <w:p w14:paraId="6519B956" w14:textId="77777777" w:rsidR="00000000" w:rsidRDefault="00026F1C">
      <w:pPr>
        <w:pStyle w:val="a0"/>
        <w:rPr>
          <w:rtl/>
        </w:rPr>
      </w:pPr>
    </w:p>
    <w:p w14:paraId="26E80E2E" w14:textId="77777777" w:rsidR="00000000" w:rsidRDefault="00026F1C">
      <w:pPr>
        <w:pStyle w:val="a0"/>
        <w:rPr>
          <w:rFonts w:hint="cs"/>
          <w:rtl/>
        </w:rPr>
      </w:pPr>
      <w:r>
        <w:rPr>
          <w:rFonts w:hint="cs"/>
          <w:rtl/>
        </w:rPr>
        <w:t>רבותי, אני מבקש לתת לשר לסיים.</w:t>
      </w:r>
    </w:p>
    <w:p w14:paraId="2F74D0CE" w14:textId="77777777" w:rsidR="00000000" w:rsidRDefault="00026F1C">
      <w:pPr>
        <w:pStyle w:val="a0"/>
        <w:ind w:firstLine="0"/>
        <w:rPr>
          <w:rFonts w:hint="cs"/>
          <w:rtl/>
        </w:rPr>
      </w:pPr>
    </w:p>
    <w:p w14:paraId="2F7B3D5D" w14:textId="77777777" w:rsidR="00000000" w:rsidRDefault="00026F1C">
      <w:pPr>
        <w:pStyle w:val="-"/>
        <w:rPr>
          <w:rtl/>
        </w:rPr>
      </w:pPr>
      <w:bookmarkStart w:id="98" w:name="FS000000471T10_12_2003_12_44_39C"/>
      <w:bookmarkEnd w:id="98"/>
      <w:r>
        <w:rPr>
          <w:rtl/>
        </w:rPr>
        <w:t>השר עוזי לנדאו:</w:t>
      </w:r>
    </w:p>
    <w:p w14:paraId="25EDDA0D" w14:textId="77777777" w:rsidR="00000000" w:rsidRDefault="00026F1C">
      <w:pPr>
        <w:pStyle w:val="a0"/>
        <w:rPr>
          <w:rtl/>
        </w:rPr>
      </w:pPr>
    </w:p>
    <w:p w14:paraId="30D2E038" w14:textId="77777777" w:rsidR="00000000" w:rsidRDefault="00026F1C">
      <w:pPr>
        <w:pStyle w:val="a0"/>
        <w:rPr>
          <w:rFonts w:hint="cs"/>
          <w:rtl/>
        </w:rPr>
      </w:pPr>
      <w:r>
        <w:rPr>
          <w:rFonts w:hint="cs"/>
          <w:rtl/>
        </w:rPr>
        <w:t>- - - וכאן הננו רואים את גלוחי הראש באירופה, עושים יד אחת עם רעולי הלשון מהמזרח התיכון - -</w:t>
      </w:r>
    </w:p>
    <w:p w14:paraId="24F0805D" w14:textId="77777777" w:rsidR="00000000" w:rsidRDefault="00026F1C">
      <w:pPr>
        <w:pStyle w:val="a0"/>
        <w:ind w:firstLine="0"/>
        <w:rPr>
          <w:rFonts w:hint="cs"/>
          <w:rtl/>
        </w:rPr>
      </w:pPr>
    </w:p>
    <w:p w14:paraId="39793638" w14:textId="77777777" w:rsidR="00000000" w:rsidRDefault="00026F1C">
      <w:pPr>
        <w:pStyle w:val="af0"/>
        <w:rPr>
          <w:rtl/>
        </w:rPr>
      </w:pPr>
      <w:r>
        <w:rPr>
          <w:rFonts w:hint="eastAsia"/>
          <w:rtl/>
        </w:rPr>
        <w:t>מוחמד</w:t>
      </w:r>
      <w:r>
        <w:rPr>
          <w:rtl/>
        </w:rPr>
        <w:t xml:space="preserve"> ברכה (חד"ש-תע"ל):</w:t>
      </w:r>
    </w:p>
    <w:p w14:paraId="7A21D24A" w14:textId="77777777" w:rsidR="00000000" w:rsidRDefault="00026F1C">
      <w:pPr>
        <w:pStyle w:val="a0"/>
        <w:rPr>
          <w:rFonts w:hint="cs"/>
          <w:rtl/>
        </w:rPr>
      </w:pPr>
    </w:p>
    <w:p w14:paraId="7E8D59D0" w14:textId="77777777" w:rsidR="00000000" w:rsidRDefault="00026F1C">
      <w:pPr>
        <w:pStyle w:val="a0"/>
        <w:rPr>
          <w:rFonts w:hint="cs"/>
          <w:rtl/>
        </w:rPr>
      </w:pPr>
      <w:r>
        <w:rPr>
          <w:rFonts w:hint="cs"/>
          <w:rtl/>
        </w:rPr>
        <w:t>- - -</w:t>
      </w:r>
    </w:p>
    <w:p w14:paraId="0FBB875D" w14:textId="77777777" w:rsidR="00000000" w:rsidRDefault="00026F1C">
      <w:pPr>
        <w:pStyle w:val="a0"/>
        <w:ind w:firstLine="0"/>
        <w:rPr>
          <w:rFonts w:hint="cs"/>
          <w:rtl/>
        </w:rPr>
      </w:pPr>
    </w:p>
    <w:p w14:paraId="2844A592" w14:textId="77777777" w:rsidR="00000000" w:rsidRDefault="00026F1C">
      <w:pPr>
        <w:pStyle w:val="-"/>
        <w:rPr>
          <w:rtl/>
        </w:rPr>
      </w:pPr>
      <w:bookmarkStart w:id="99" w:name="FS000000471T10_12_2003_12_45_17C"/>
      <w:bookmarkEnd w:id="99"/>
      <w:r>
        <w:rPr>
          <w:rtl/>
        </w:rPr>
        <w:t>השר עוזי לנדאו:</w:t>
      </w:r>
    </w:p>
    <w:p w14:paraId="6C90A103" w14:textId="77777777" w:rsidR="00000000" w:rsidRDefault="00026F1C">
      <w:pPr>
        <w:pStyle w:val="a0"/>
        <w:rPr>
          <w:rtl/>
        </w:rPr>
      </w:pPr>
    </w:p>
    <w:p w14:paraId="037DDB2B" w14:textId="77777777" w:rsidR="00000000" w:rsidRDefault="00026F1C">
      <w:pPr>
        <w:pStyle w:val="a0"/>
        <w:rPr>
          <w:rFonts w:hint="cs"/>
          <w:rtl/>
        </w:rPr>
      </w:pPr>
      <w:r>
        <w:rPr>
          <w:rFonts w:hint="cs"/>
          <w:rtl/>
        </w:rPr>
        <w:t xml:space="preserve">- - אנחנו </w:t>
      </w:r>
      <w:r>
        <w:rPr>
          <w:rFonts w:hint="cs"/>
          <w:rtl/>
        </w:rPr>
        <w:t>רואים את האנטישמיות האסלאמית האלימה, עושה יד אחת עם האנטישמיות הצרפתית במטרה אחת - -</w:t>
      </w:r>
    </w:p>
    <w:p w14:paraId="0E4DA377" w14:textId="77777777" w:rsidR="00000000" w:rsidRDefault="00026F1C">
      <w:pPr>
        <w:pStyle w:val="a0"/>
        <w:ind w:firstLine="0"/>
        <w:rPr>
          <w:rFonts w:hint="cs"/>
          <w:rtl/>
        </w:rPr>
      </w:pPr>
    </w:p>
    <w:p w14:paraId="5384D177" w14:textId="77777777" w:rsidR="00000000" w:rsidRDefault="00026F1C">
      <w:pPr>
        <w:pStyle w:val="af0"/>
        <w:rPr>
          <w:rtl/>
        </w:rPr>
      </w:pPr>
      <w:r>
        <w:rPr>
          <w:rtl/>
        </w:rPr>
        <w:t>עסאם מח'ול (חד"ש-תע"ל):</w:t>
      </w:r>
    </w:p>
    <w:p w14:paraId="296495C7" w14:textId="77777777" w:rsidR="00000000" w:rsidRDefault="00026F1C">
      <w:pPr>
        <w:pStyle w:val="a0"/>
        <w:rPr>
          <w:rtl/>
        </w:rPr>
      </w:pPr>
    </w:p>
    <w:p w14:paraId="12D2BB14" w14:textId="77777777" w:rsidR="00000000" w:rsidRDefault="00026F1C">
      <w:pPr>
        <w:pStyle w:val="a0"/>
        <w:rPr>
          <w:rFonts w:hint="cs"/>
          <w:rtl/>
        </w:rPr>
      </w:pPr>
      <w:r>
        <w:rPr>
          <w:rFonts w:hint="cs"/>
          <w:rtl/>
        </w:rPr>
        <w:t>אתה מצדיק את הפגיעה בזכויות האדם - - -</w:t>
      </w:r>
    </w:p>
    <w:p w14:paraId="395FA231" w14:textId="77777777" w:rsidR="00000000" w:rsidRDefault="00026F1C">
      <w:pPr>
        <w:pStyle w:val="a0"/>
        <w:ind w:firstLine="0"/>
        <w:rPr>
          <w:rFonts w:hint="cs"/>
          <w:rtl/>
        </w:rPr>
      </w:pPr>
    </w:p>
    <w:p w14:paraId="24DE06EC" w14:textId="77777777" w:rsidR="00000000" w:rsidRDefault="00026F1C">
      <w:pPr>
        <w:pStyle w:val="af1"/>
        <w:rPr>
          <w:rtl/>
        </w:rPr>
      </w:pPr>
      <w:r>
        <w:rPr>
          <w:rFonts w:hint="eastAsia"/>
          <w:rtl/>
        </w:rPr>
        <w:t>היו</w:t>
      </w:r>
      <w:r>
        <w:rPr>
          <w:rtl/>
        </w:rPr>
        <w:t>"ר ראובן ריבלין:</w:t>
      </w:r>
    </w:p>
    <w:p w14:paraId="74BC4C65" w14:textId="77777777" w:rsidR="00000000" w:rsidRDefault="00026F1C">
      <w:pPr>
        <w:pStyle w:val="a0"/>
        <w:rPr>
          <w:rFonts w:hint="cs"/>
          <w:rtl/>
        </w:rPr>
      </w:pPr>
    </w:p>
    <w:p w14:paraId="76CBB586" w14:textId="77777777" w:rsidR="00000000" w:rsidRDefault="00026F1C">
      <w:pPr>
        <w:pStyle w:val="a0"/>
        <w:rPr>
          <w:rFonts w:hint="cs"/>
          <w:rtl/>
        </w:rPr>
      </w:pPr>
      <w:r>
        <w:rPr>
          <w:rFonts w:hint="cs"/>
          <w:rtl/>
        </w:rPr>
        <w:t>חבר הכנסת מח'ול, יפסיק רגע, אדוני השר - - -</w:t>
      </w:r>
    </w:p>
    <w:p w14:paraId="7FFFD92D" w14:textId="77777777" w:rsidR="00000000" w:rsidRDefault="00026F1C">
      <w:pPr>
        <w:pStyle w:val="a0"/>
        <w:ind w:firstLine="0"/>
        <w:rPr>
          <w:rFonts w:hint="cs"/>
          <w:rtl/>
        </w:rPr>
      </w:pPr>
    </w:p>
    <w:p w14:paraId="153B8B29" w14:textId="77777777" w:rsidR="00000000" w:rsidRDefault="00026F1C">
      <w:pPr>
        <w:pStyle w:val="-"/>
        <w:rPr>
          <w:rtl/>
        </w:rPr>
      </w:pPr>
      <w:bookmarkStart w:id="100" w:name="FS000000504T10_12_2003_15_18_32C"/>
      <w:bookmarkEnd w:id="100"/>
      <w:r>
        <w:rPr>
          <w:rFonts w:hint="eastAsia"/>
          <w:rtl/>
        </w:rPr>
        <w:t>השר</w:t>
      </w:r>
      <w:r>
        <w:rPr>
          <w:rtl/>
        </w:rPr>
        <w:t xml:space="preserve"> עוזי לנדאו:</w:t>
      </w:r>
    </w:p>
    <w:p w14:paraId="28566875" w14:textId="77777777" w:rsidR="00000000" w:rsidRDefault="00026F1C">
      <w:pPr>
        <w:pStyle w:val="a0"/>
        <w:rPr>
          <w:rFonts w:hint="cs"/>
          <w:rtl/>
        </w:rPr>
      </w:pPr>
    </w:p>
    <w:p w14:paraId="15F20BB3" w14:textId="77777777" w:rsidR="00000000" w:rsidRDefault="00026F1C">
      <w:pPr>
        <w:pStyle w:val="a0"/>
        <w:rPr>
          <w:rFonts w:hint="cs"/>
          <w:rtl/>
        </w:rPr>
      </w:pPr>
      <w:r>
        <w:rPr>
          <w:rFonts w:hint="cs"/>
          <w:rtl/>
        </w:rPr>
        <w:t>- - לעשות דמוניזציה של</w:t>
      </w:r>
      <w:r>
        <w:rPr>
          <w:rFonts w:hint="cs"/>
          <w:rtl/>
        </w:rPr>
        <w:t xml:space="preserve"> היהודים, לבצע דה-לגיטימציה של עם ישראל, כדי שהרג יהודים - - -</w:t>
      </w:r>
    </w:p>
    <w:p w14:paraId="01B7988A" w14:textId="77777777" w:rsidR="00000000" w:rsidRDefault="00026F1C">
      <w:pPr>
        <w:pStyle w:val="a0"/>
        <w:ind w:firstLine="0"/>
        <w:rPr>
          <w:rFonts w:hint="cs"/>
          <w:rtl/>
        </w:rPr>
      </w:pPr>
    </w:p>
    <w:p w14:paraId="7B6396AF" w14:textId="77777777" w:rsidR="00000000" w:rsidRDefault="00026F1C">
      <w:pPr>
        <w:pStyle w:val="af1"/>
        <w:rPr>
          <w:rtl/>
        </w:rPr>
      </w:pPr>
      <w:r>
        <w:rPr>
          <w:rtl/>
        </w:rPr>
        <w:t>היו"ר ראובן ריבלין:</w:t>
      </w:r>
    </w:p>
    <w:p w14:paraId="3698AC64" w14:textId="77777777" w:rsidR="00000000" w:rsidRDefault="00026F1C">
      <w:pPr>
        <w:pStyle w:val="a0"/>
        <w:rPr>
          <w:rtl/>
        </w:rPr>
      </w:pPr>
    </w:p>
    <w:p w14:paraId="1A1A49A1" w14:textId="77777777" w:rsidR="00000000" w:rsidRDefault="00026F1C">
      <w:pPr>
        <w:pStyle w:val="a0"/>
        <w:rPr>
          <w:rFonts w:hint="cs"/>
          <w:rtl/>
        </w:rPr>
      </w:pPr>
      <w:r>
        <w:rPr>
          <w:rFonts w:hint="cs"/>
          <w:rtl/>
        </w:rPr>
        <w:t>חבר הכנסת מח'ול, חבר הכנסת ברכה, חבר הכנסת דהאמשה, חבר הכנסת ברכה עלה ואמר שהוא רוצה לשיר שיר אזכרה לזכויות האדם, ואנשים שמעו. השר רוצה להשיב לו על העניין הזה.</w:t>
      </w:r>
    </w:p>
    <w:p w14:paraId="7D875C08" w14:textId="77777777" w:rsidR="00000000" w:rsidRDefault="00026F1C">
      <w:pPr>
        <w:pStyle w:val="a0"/>
        <w:rPr>
          <w:rFonts w:hint="cs"/>
          <w:rtl/>
        </w:rPr>
      </w:pPr>
    </w:p>
    <w:p w14:paraId="4CE2A819" w14:textId="77777777" w:rsidR="00000000" w:rsidRDefault="00026F1C">
      <w:pPr>
        <w:pStyle w:val="-"/>
        <w:rPr>
          <w:rtl/>
        </w:rPr>
      </w:pPr>
      <w:bookmarkStart w:id="101" w:name="FS000000471T10_12_2003_12_56_37C"/>
      <w:bookmarkEnd w:id="101"/>
      <w:r>
        <w:rPr>
          <w:rtl/>
        </w:rPr>
        <w:t>השר עוזי ל</w:t>
      </w:r>
      <w:r>
        <w:rPr>
          <w:rtl/>
        </w:rPr>
        <w:t>נדאו:</w:t>
      </w:r>
    </w:p>
    <w:p w14:paraId="2E57B767" w14:textId="77777777" w:rsidR="00000000" w:rsidRDefault="00026F1C">
      <w:pPr>
        <w:pStyle w:val="a0"/>
        <w:rPr>
          <w:rtl/>
        </w:rPr>
      </w:pPr>
    </w:p>
    <w:p w14:paraId="7623A89B" w14:textId="77777777" w:rsidR="00000000" w:rsidRDefault="00026F1C">
      <w:pPr>
        <w:pStyle w:val="a0"/>
        <w:rPr>
          <w:rFonts w:hint="cs"/>
          <w:rtl/>
        </w:rPr>
      </w:pPr>
      <w:r>
        <w:rPr>
          <w:rFonts w:hint="cs"/>
          <w:rtl/>
        </w:rPr>
        <w:t>אני רוצה לומר לך מה הן חובותיך למען זכויות האדם. הזכות הבסיסית של חבר כנסת ושל שר היא לדבר בכנסת בלי שיפריעו לו ובלי שתשתלטו על הדיון ועל הוויכוח.</w:t>
      </w:r>
    </w:p>
    <w:p w14:paraId="5108395E" w14:textId="77777777" w:rsidR="00000000" w:rsidRDefault="00026F1C">
      <w:pPr>
        <w:pStyle w:val="a0"/>
        <w:ind w:firstLine="0"/>
        <w:rPr>
          <w:rFonts w:hint="cs"/>
          <w:rtl/>
        </w:rPr>
      </w:pPr>
    </w:p>
    <w:p w14:paraId="438DBD1D" w14:textId="77777777" w:rsidR="00000000" w:rsidRDefault="00026F1C">
      <w:pPr>
        <w:pStyle w:val="af1"/>
        <w:rPr>
          <w:rtl/>
        </w:rPr>
      </w:pPr>
      <w:r>
        <w:rPr>
          <w:rtl/>
        </w:rPr>
        <w:t>היו"ר ראובן ריבלין:</w:t>
      </w:r>
    </w:p>
    <w:p w14:paraId="2F9CE5F1" w14:textId="77777777" w:rsidR="00000000" w:rsidRDefault="00026F1C">
      <w:pPr>
        <w:pStyle w:val="a0"/>
        <w:rPr>
          <w:rtl/>
        </w:rPr>
      </w:pPr>
    </w:p>
    <w:p w14:paraId="312E1150" w14:textId="77777777" w:rsidR="00000000" w:rsidRDefault="00026F1C">
      <w:pPr>
        <w:pStyle w:val="a0"/>
        <w:rPr>
          <w:rFonts w:hint="cs"/>
          <w:rtl/>
        </w:rPr>
      </w:pPr>
      <w:r>
        <w:rPr>
          <w:rFonts w:hint="cs"/>
          <w:rtl/>
        </w:rPr>
        <w:t>חבר הכנסת מח'ול, חבר הכנסת דהאמשה, הוא אומר עכשיו מה שהוא רוצה. חבר הכנסת ברכה ע</w:t>
      </w:r>
      <w:r>
        <w:rPr>
          <w:rFonts w:hint="cs"/>
          <w:rtl/>
        </w:rPr>
        <w:t>לה לפה בגאווה רבה ודיבר על כך שזכויות האדם, זיכרונן לברכה במדינת ישראל... עונה לו השר, שחושב שזאת התשובה - - -</w:t>
      </w:r>
    </w:p>
    <w:p w14:paraId="4F5AFDD5" w14:textId="77777777" w:rsidR="00000000" w:rsidRDefault="00026F1C">
      <w:pPr>
        <w:pStyle w:val="a0"/>
        <w:ind w:firstLine="0"/>
        <w:rPr>
          <w:rFonts w:hint="cs"/>
          <w:rtl/>
        </w:rPr>
      </w:pPr>
    </w:p>
    <w:p w14:paraId="70C8B110" w14:textId="77777777" w:rsidR="00000000" w:rsidRDefault="00026F1C">
      <w:pPr>
        <w:pStyle w:val="af0"/>
        <w:rPr>
          <w:rtl/>
        </w:rPr>
      </w:pPr>
      <w:r>
        <w:rPr>
          <w:rFonts w:hint="eastAsia"/>
          <w:rtl/>
        </w:rPr>
        <w:t>עבד</w:t>
      </w:r>
      <w:r>
        <w:rPr>
          <w:rtl/>
        </w:rPr>
        <w:t>-אלמאלכ דהאמשה (רע"ם):</w:t>
      </w:r>
    </w:p>
    <w:p w14:paraId="5E3DA71A" w14:textId="77777777" w:rsidR="00000000" w:rsidRDefault="00026F1C">
      <w:pPr>
        <w:pStyle w:val="a0"/>
        <w:rPr>
          <w:rFonts w:hint="cs"/>
          <w:rtl/>
        </w:rPr>
      </w:pPr>
    </w:p>
    <w:p w14:paraId="7E4066AF" w14:textId="77777777" w:rsidR="00000000" w:rsidRDefault="00026F1C">
      <w:pPr>
        <w:pStyle w:val="a0"/>
        <w:rPr>
          <w:rFonts w:hint="cs"/>
          <w:rtl/>
        </w:rPr>
      </w:pPr>
      <w:r>
        <w:rPr>
          <w:rFonts w:hint="cs"/>
          <w:rtl/>
        </w:rPr>
        <w:t>דבר על ישראל, מה יש פה. פה יש זכויות אדם?</w:t>
      </w:r>
    </w:p>
    <w:p w14:paraId="07B04A67" w14:textId="77777777" w:rsidR="00000000" w:rsidRDefault="00026F1C">
      <w:pPr>
        <w:pStyle w:val="a0"/>
        <w:ind w:firstLine="0"/>
        <w:rPr>
          <w:rFonts w:hint="cs"/>
          <w:rtl/>
        </w:rPr>
      </w:pPr>
    </w:p>
    <w:p w14:paraId="11230A97" w14:textId="77777777" w:rsidR="00000000" w:rsidRDefault="00026F1C">
      <w:pPr>
        <w:pStyle w:val="af1"/>
        <w:rPr>
          <w:rtl/>
        </w:rPr>
      </w:pPr>
      <w:r>
        <w:rPr>
          <w:rtl/>
        </w:rPr>
        <w:t>היו"ר ראובן ריבלין:</w:t>
      </w:r>
    </w:p>
    <w:p w14:paraId="085A0D0A" w14:textId="77777777" w:rsidR="00000000" w:rsidRDefault="00026F1C">
      <w:pPr>
        <w:pStyle w:val="a0"/>
        <w:rPr>
          <w:rtl/>
        </w:rPr>
      </w:pPr>
    </w:p>
    <w:p w14:paraId="01B2E55E" w14:textId="77777777" w:rsidR="00000000" w:rsidRDefault="00026F1C">
      <w:pPr>
        <w:pStyle w:val="a0"/>
        <w:rPr>
          <w:rFonts w:hint="cs"/>
          <w:rtl/>
        </w:rPr>
      </w:pPr>
      <w:r>
        <w:rPr>
          <w:rFonts w:hint="cs"/>
          <w:rtl/>
        </w:rPr>
        <w:t>רבותי, אתם לא תשתלטו פה על הדיון בזכויות האדם. זכויות</w:t>
      </w:r>
      <w:r>
        <w:rPr>
          <w:rFonts w:hint="cs"/>
          <w:rtl/>
        </w:rPr>
        <w:t xml:space="preserve"> האדם הן גם זכותו של כל אדם לומר מה שהוא חושב. גם אתה וגם חבר הכנסת מח'ול נרשמתם ואתם תעלו לכאן.</w:t>
      </w:r>
    </w:p>
    <w:p w14:paraId="47160B7C" w14:textId="77777777" w:rsidR="00000000" w:rsidRDefault="00026F1C">
      <w:pPr>
        <w:pStyle w:val="a0"/>
        <w:ind w:firstLine="0"/>
        <w:rPr>
          <w:rFonts w:hint="cs"/>
          <w:rtl/>
        </w:rPr>
      </w:pPr>
    </w:p>
    <w:p w14:paraId="33C360B4" w14:textId="77777777" w:rsidR="00000000" w:rsidRDefault="00026F1C">
      <w:pPr>
        <w:pStyle w:val="-"/>
        <w:rPr>
          <w:rtl/>
        </w:rPr>
      </w:pPr>
      <w:bookmarkStart w:id="102" w:name="FS000000471T10_12_2003_12_59_10C"/>
      <w:bookmarkEnd w:id="102"/>
      <w:r>
        <w:rPr>
          <w:rtl/>
        </w:rPr>
        <w:t>השר עוזי לנדאו:</w:t>
      </w:r>
    </w:p>
    <w:p w14:paraId="69619CE6" w14:textId="77777777" w:rsidR="00000000" w:rsidRDefault="00026F1C">
      <w:pPr>
        <w:pStyle w:val="a0"/>
        <w:rPr>
          <w:rtl/>
        </w:rPr>
      </w:pPr>
    </w:p>
    <w:p w14:paraId="60CD16A5" w14:textId="77777777" w:rsidR="00000000" w:rsidRDefault="00026F1C">
      <w:pPr>
        <w:pStyle w:val="a0"/>
        <w:rPr>
          <w:rFonts w:hint="cs"/>
          <w:rtl/>
        </w:rPr>
      </w:pPr>
      <w:r>
        <w:rPr>
          <w:rFonts w:hint="cs"/>
          <w:rtl/>
        </w:rPr>
        <w:t>אין מדינה בעולם שבה גם מי ששוללים את זכות קיומה עולים לבמה ומנצלים את הדמוקרטיה שלה ונבחרים לכנסת ואומרים כל מה שעולה על לבם, ולאחר מכן מבקשי</w:t>
      </w:r>
      <w:r>
        <w:rPr>
          <w:rFonts w:hint="cs"/>
          <w:rtl/>
        </w:rPr>
        <w:t>ם לסתום את הפה ולשבש את הדיון לאחרים שמבקשים לדבר.</w:t>
      </w:r>
    </w:p>
    <w:p w14:paraId="36EA91C8" w14:textId="77777777" w:rsidR="00000000" w:rsidRDefault="00026F1C">
      <w:pPr>
        <w:pStyle w:val="a0"/>
        <w:ind w:firstLine="0"/>
        <w:rPr>
          <w:rFonts w:hint="cs"/>
          <w:rtl/>
        </w:rPr>
      </w:pPr>
    </w:p>
    <w:p w14:paraId="5FE77754" w14:textId="77777777" w:rsidR="00000000" w:rsidRDefault="00026F1C">
      <w:pPr>
        <w:pStyle w:val="af0"/>
        <w:rPr>
          <w:rtl/>
        </w:rPr>
      </w:pPr>
      <w:r>
        <w:rPr>
          <w:rFonts w:hint="eastAsia"/>
          <w:rtl/>
        </w:rPr>
        <w:t>עבד</w:t>
      </w:r>
      <w:r>
        <w:rPr>
          <w:rtl/>
        </w:rPr>
        <w:t>-אלמאלכ דהאמשה (רע"ם):</w:t>
      </w:r>
    </w:p>
    <w:p w14:paraId="4DD9AAE8" w14:textId="77777777" w:rsidR="00000000" w:rsidRDefault="00026F1C">
      <w:pPr>
        <w:pStyle w:val="a0"/>
        <w:rPr>
          <w:rFonts w:hint="cs"/>
          <w:rtl/>
        </w:rPr>
      </w:pPr>
    </w:p>
    <w:p w14:paraId="327E5482" w14:textId="77777777" w:rsidR="00000000" w:rsidRDefault="00026F1C">
      <w:pPr>
        <w:pStyle w:val="a0"/>
        <w:rPr>
          <w:rFonts w:hint="cs"/>
          <w:rtl/>
        </w:rPr>
      </w:pPr>
      <w:r>
        <w:rPr>
          <w:rFonts w:hint="cs"/>
          <w:rtl/>
        </w:rPr>
        <w:t>יש פה הסתה.</w:t>
      </w:r>
    </w:p>
    <w:p w14:paraId="337CCAFB" w14:textId="77777777" w:rsidR="00000000" w:rsidRDefault="00026F1C">
      <w:pPr>
        <w:pStyle w:val="a0"/>
        <w:ind w:firstLine="0"/>
        <w:rPr>
          <w:rFonts w:hint="cs"/>
          <w:rtl/>
        </w:rPr>
      </w:pPr>
    </w:p>
    <w:p w14:paraId="5583CB29" w14:textId="77777777" w:rsidR="00000000" w:rsidRDefault="00026F1C">
      <w:pPr>
        <w:pStyle w:val="af1"/>
        <w:rPr>
          <w:rtl/>
        </w:rPr>
      </w:pPr>
      <w:r>
        <w:rPr>
          <w:rtl/>
        </w:rPr>
        <w:t>היו"ר ראובן ריבלין:</w:t>
      </w:r>
    </w:p>
    <w:p w14:paraId="3C15C4C7" w14:textId="77777777" w:rsidR="00000000" w:rsidRDefault="00026F1C">
      <w:pPr>
        <w:pStyle w:val="a0"/>
        <w:rPr>
          <w:rtl/>
        </w:rPr>
      </w:pPr>
    </w:p>
    <w:p w14:paraId="2A2ADAD0" w14:textId="77777777" w:rsidR="00000000" w:rsidRDefault="00026F1C">
      <w:pPr>
        <w:pStyle w:val="a0"/>
        <w:rPr>
          <w:rFonts w:hint="cs"/>
          <w:rtl/>
        </w:rPr>
      </w:pPr>
      <w:r>
        <w:rPr>
          <w:rFonts w:hint="cs"/>
          <w:rtl/>
        </w:rPr>
        <w:t>חבר הכנסת דהאמשה, מספיק. כבוד השר, אני לא יכול אחרי שש הצעות להגביל את אדוני בחמש דקות, אבל תן לי את טווח הזמן, כי יש לנו לוח זמנים עמוס מאוד ה</w:t>
      </w:r>
      <w:r>
        <w:rPr>
          <w:rFonts w:hint="cs"/>
          <w:rtl/>
        </w:rPr>
        <w:t>יום.</w:t>
      </w:r>
    </w:p>
    <w:p w14:paraId="49193335" w14:textId="77777777" w:rsidR="00000000" w:rsidRDefault="00026F1C">
      <w:pPr>
        <w:pStyle w:val="a0"/>
        <w:ind w:firstLine="0"/>
        <w:rPr>
          <w:rFonts w:hint="cs"/>
          <w:rtl/>
        </w:rPr>
      </w:pPr>
    </w:p>
    <w:p w14:paraId="66CE4354" w14:textId="77777777" w:rsidR="00000000" w:rsidRDefault="00026F1C">
      <w:pPr>
        <w:pStyle w:val="af0"/>
        <w:rPr>
          <w:rtl/>
        </w:rPr>
      </w:pPr>
      <w:r>
        <w:rPr>
          <w:rFonts w:hint="eastAsia"/>
          <w:rtl/>
        </w:rPr>
        <w:t>עבד</w:t>
      </w:r>
      <w:r>
        <w:rPr>
          <w:rtl/>
        </w:rPr>
        <w:t>-אלמאלכ דהאמשה (רע"ם):</w:t>
      </w:r>
    </w:p>
    <w:p w14:paraId="11F9EDDF" w14:textId="77777777" w:rsidR="00000000" w:rsidRDefault="00026F1C">
      <w:pPr>
        <w:pStyle w:val="a0"/>
        <w:rPr>
          <w:rFonts w:hint="cs"/>
          <w:rtl/>
        </w:rPr>
      </w:pPr>
    </w:p>
    <w:p w14:paraId="3C273D42" w14:textId="77777777" w:rsidR="00000000" w:rsidRDefault="00026F1C">
      <w:pPr>
        <w:pStyle w:val="a0"/>
        <w:rPr>
          <w:rFonts w:hint="cs"/>
          <w:rtl/>
        </w:rPr>
      </w:pPr>
      <w:r>
        <w:rPr>
          <w:rFonts w:hint="cs"/>
          <w:rtl/>
        </w:rPr>
        <w:t>איפה יש כפרים בלתי מוכרים בעולם?</w:t>
      </w:r>
    </w:p>
    <w:p w14:paraId="4865DE20" w14:textId="77777777" w:rsidR="00000000" w:rsidRDefault="00026F1C">
      <w:pPr>
        <w:pStyle w:val="a0"/>
        <w:rPr>
          <w:rFonts w:hint="cs"/>
          <w:rtl/>
        </w:rPr>
      </w:pPr>
    </w:p>
    <w:p w14:paraId="0707409A" w14:textId="77777777" w:rsidR="00000000" w:rsidRDefault="00026F1C">
      <w:pPr>
        <w:pStyle w:val="-"/>
        <w:rPr>
          <w:rtl/>
        </w:rPr>
      </w:pPr>
      <w:bookmarkStart w:id="103" w:name="FS000000471T10_12_2003_13_00_44C"/>
      <w:bookmarkEnd w:id="103"/>
      <w:r>
        <w:rPr>
          <w:rtl/>
        </w:rPr>
        <w:t>השר עוזי לנדאו:</w:t>
      </w:r>
    </w:p>
    <w:p w14:paraId="3C4618A8" w14:textId="77777777" w:rsidR="00000000" w:rsidRDefault="00026F1C">
      <w:pPr>
        <w:pStyle w:val="a0"/>
        <w:rPr>
          <w:rtl/>
        </w:rPr>
      </w:pPr>
    </w:p>
    <w:p w14:paraId="682CAE29" w14:textId="77777777" w:rsidR="00000000" w:rsidRDefault="00026F1C">
      <w:pPr>
        <w:pStyle w:val="a0"/>
        <w:rPr>
          <w:rFonts w:hint="cs"/>
          <w:rtl/>
        </w:rPr>
      </w:pPr>
      <w:r>
        <w:rPr>
          <w:rFonts w:hint="cs"/>
          <w:rtl/>
        </w:rPr>
        <w:t>אני מסיים בתוך כמה דקות, אדוני היושב-ראש. אני רוצה לומר מה הסכנה באנטישמיות הזאת. מטרתה לבצע דמוניזציה של העם היהודי ודה-לגיטימציה של מדינת ישראל, כדי שכאשר ירצחו יהודים, ו</w:t>
      </w:r>
      <w:r>
        <w:rPr>
          <w:rFonts w:hint="cs"/>
          <w:rtl/>
        </w:rPr>
        <w:t xml:space="preserve">אם חלילה - לא תצליחו - אבל תקוותכם להשמדת ישראל תתגשם, יראו בכך לא רק פתרון פוליטי נכון, אלא גם מעשה ראוי ורצוי מבחינה מוסרית. לכן, מטרתה של האנטישמיות המודרנית הזאת היא רצח עם. </w:t>
      </w:r>
    </w:p>
    <w:p w14:paraId="15223F87" w14:textId="77777777" w:rsidR="00000000" w:rsidRDefault="00026F1C">
      <w:pPr>
        <w:pStyle w:val="a0"/>
        <w:rPr>
          <w:rFonts w:hint="cs"/>
          <w:rtl/>
        </w:rPr>
      </w:pPr>
    </w:p>
    <w:p w14:paraId="5DEBCF58" w14:textId="77777777" w:rsidR="00000000" w:rsidRDefault="00026F1C">
      <w:pPr>
        <w:pStyle w:val="a0"/>
        <w:rPr>
          <w:rFonts w:hint="cs"/>
          <w:rtl/>
        </w:rPr>
      </w:pPr>
      <w:r>
        <w:rPr>
          <w:rFonts w:hint="cs"/>
          <w:rtl/>
        </w:rPr>
        <w:t>חבר הכנסת עבד-אלמאלכ דהאמשה, אני הייתי מצפה מאיש מכובד כמוך, שכאשר אינטלקטוא</w:t>
      </w:r>
      <w:r>
        <w:rPr>
          <w:rFonts w:hint="cs"/>
          <w:rtl/>
        </w:rPr>
        <w:t>ל מוסלמי אנטישמי, טארק רמדאן, מוזמן לפורום החברתי האירופי, אתה תהיה מן הראשונים לצאת נגדו, וכך גם עסאם מח'ול. אתם גרים אתנו בארץ ואתם צריכים יותר מאחרים לדעת מה משמעותה של אנטישמיות. זו חובתכם, לא לסייע לה, אלא לצאת נגדה.</w:t>
      </w:r>
    </w:p>
    <w:p w14:paraId="3A7E50BD" w14:textId="77777777" w:rsidR="00000000" w:rsidRDefault="00026F1C">
      <w:pPr>
        <w:pStyle w:val="a0"/>
        <w:ind w:firstLine="0"/>
        <w:rPr>
          <w:rFonts w:hint="cs"/>
          <w:rtl/>
        </w:rPr>
      </w:pPr>
    </w:p>
    <w:p w14:paraId="1AEC4079" w14:textId="77777777" w:rsidR="00000000" w:rsidRDefault="00026F1C">
      <w:pPr>
        <w:pStyle w:val="af1"/>
        <w:rPr>
          <w:rtl/>
        </w:rPr>
      </w:pPr>
      <w:r>
        <w:rPr>
          <w:rtl/>
        </w:rPr>
        <w:t>היו"ר ראובן ריבלין:</w:t>
      </w:r>
    </w:p>
    <w:p w14:paraId="74722551" w14:textId="77777777" w:rsidR="00000000" w:rsidRDefault="00026F1C">
      <w:pPr>
        <w:pStyle w:val="a0"/>
        <w:rPr>
          <w:rtl/>
        </w:rPr>
      </w:pPr>
    </w:p>
    <w:p w14:paraId="5A0E7994" w14:textId="77777777" w:rsidR="00000000" w:rsidRDefault="00026F1C">
      <w:pPr>
        <w:pStyle w:val="a0"/>
        <w:rPr>
          <w:rFonts w:hint="cs"/>
          <w:rtl/>
        </w:rPr>
      </w:pPr>
      <w:r>
        <w:rPr>
          <w:rFonts w:hint="cs"/>
          <w:rtl/>
        </w:rPr>
        <w:t>למה אדוני פו</w:t>
      </w:r>
      <w:r>
        <w:rPr>
          <w:rFonts w:hint="cs"/>
          <w:rtl/>
        </w:rPr>
        <w:t>נה אליהם? מובן שהם ירצו להשיב ושוב נתחיל. הוא פנה אליכם רק כשאלה רטורית.</w:t>
      </w:r>
    </w:p>
    <w:p w14:paraId="785B04FE" w14:textId="77777777" w:rsidR="00000000" w:rsidRDefault="00026F1C">
      <w:pPr>
        <w:pStyle w:val="a0"/>
        <w:ind w:firstLine="0"/>
        <w:rPr>
          <w:rFonts w:hint="cs"/>
          <w:rtl/>
        </w:rPr>
      </w:pPr>
    </w:p>
    <w:p w14:paraId="56DB897F" w14:textId="77777777" w:rsidR="00000000" w:rsidRDefault="00026F1C">
      <w:pPr>
        <w:pStyle w:val="af0"/>
        <w:rPr>
          <w:rtl/>
        </w:rPr>
      </w:pPr>
      <w:r>
        <w:rPr>
          <w:rFonts w:hint="eastAsia"/>
          <w:rtl/>
        </w:rPr>
        <w:t>עסאם</w:t>
      </w:r>
      <w:r>
        <w:rPr>
          <w:rtl/>
        </w:rPr>
        <w:t xml:space="preserve"> מח'ול (חד"ש-תע"ל):</w:t>
      </w:r>
    </w:p>
    <w:p w14:paraId="3F36A57A" w14:textId="77777777" w:rsidR="00000000" w:rsidRDefault="00026F1C">
      <w:pPr>
        <w:pStyle w:val="a0"/>
        <w:rPr>
          <w:rFonts w:hint="cs"/>
          <w:rtl/>
        </w:rPr>
      </w:pPr>
    </w:p>
    <w:p w14:paraId="2E771914" w14:textId="77777777" w:rsidR="00000000" w:rsidRDefault="00026F1C">
      <w:pPr>
        <w:pStyle w:val="a0"/>
        <w:rPr>
          <w:rFonts w:hint="cs"/>
          <w:rtl/>
        </w:rPr>
      </w:pPr>
      <w:r>
        <w:rPr>
          <w:rFonts w:hint="cs"/>
          <w:rtl/>
        </w:rPr>
        <w:t>אני מקבל את ההערה. אני בעד מלחמה בכל גזענות, בכל מקום, בכל צד.</w:t>
      </w:r>
    </w:p>
    <w:p w14:paraId="2A09F35A" w14:textId="77777777" w:rsidR="00000000" w:rsidRDefault="00026F1C">
      <w:pPr>
        <w:pStyle w:val="a0"/>
        <w:ind w:firstLine="0"/>
        <w:rPr>
          <w:rFonts w:hint="cs"/>
          <w:rtl/>
        </w:rPr>
      </w:pPr>
    </w:p>
    <w:p w14:paraId="5AC98A6D" w14:textId="77777777" w:rsidR="00000000" w:rsidRDefault="00026F1C">
      <w:pPr>
        <w:pStyle w:val="af1"/>
        <w:rPr>
          <w:rtl/>
        </w:rPr>
      </w:pPr>
      <w:r>
        <w:rPr>
          <w:rtl/>
        </w:rPr>
        <w:t>היו"ר ראובן ריבלין:</w:t>
      </w:r>
    </w:p>
    <w:p w14:paraId="00D0636C" w14:textId="77777777" w:rsidR="00000000" w:rsidRDefault="00026F1C">
      <w:pPr>
        <w:pStyle w:val="a0"/>
        <w:rPr>
          <w:rtl/>
        </w:rPr>
      </w:pPr>
    </w:p>
    <w:p w14:paraId="5582E852" w14:textId="77777777" w:rsidR="00000000" w:rsidRDefault="00026F1C">
      <w:pPr>
        <w:pStyle w:val="a0"/>
        <w:rPr>
          <w:rFonts w:hint="cs"/>
          <w:rtl/>
        </w:rPr>
      </w:pPr>
      <w:r>
        <w:rPr>
          <w:rFonts w:hint="cs"/>
          <w:rtl/>
        </w:rPr>
        <w:t>אני יודע, חבר הכנסת מח'ול, ואדוני יוכל לומר זאת לאחר מכן. חבר הכנסת דהאמ</w:t>
      </w:r>
      <w:r>
        <w:rPr>
          <w:rFonts w:hint="cs"/>
          <w:rtl/>
        </w:rPr>
        <w:t>שה הנכבד, חבר הכנסת מח'ול הנכבד, כשהוא פונה אליכם, הוא פונה בשאלה רטורית. זו דרך התבטאות של אנשים שעומדים על הדוכן. קבלו זאת כך. אני מבקש לא לענות לו. הוא לא מתכוון לקבל מכם תשובות.</w:t>
      </w:r>
    </w:p>
    <w:p w14:paraId="1A177393" w14:textId="77777777" w:rsidR="00000000" w:rsidRDefault="00026F1C">
      <w:pPr>
        <w:pStyle w:val="a0"/>
        <w:ind w:firstLine="0"/>
        <w:rPr>
          <w:rFonts w:hint="cs"/>
          <w:rtl/>
        </w:rPr>
      </w:pPr>
    </w:p>
    <w:p w14:paraId="10B98EEB" w14:textId="77777777" w:rsidR="00000000" w:rsidRDefault="00026F1C">
      <w:pPr>
        <w:pStyle w:val="-"/>
        <w:rPr>
          <w:rtl/>
        </w:rPr>
      </w:pPr>
      <w:bookmarkStart w:id="104" w:name="FS000000471T10_12_2003_13_05_40C"/>
      <w:bookmarkEnd w:id="104"/>
      <w:r>
        <w:rPr>
          <w:rFonts w:hint="eastAsia"/>
          <w:rtl/>
        </w:rPr>
        <w:t>השר</w:t>
      </w:r>
      <w:r>
        <w:rPr>
          <w:rtl/>
        </w:rPr>
        <w:t xml:space="preserve"> עוזי לנדאו:</w:t>
      </w:r>
    </w:p>
    <w:p w14:paraId="39AC8FE8" w14:textId="77777777" w:rsidR="00000000" w:rsidRDefault="00026F1C">
      <w:pPr>
        <w:pStyle w:val="a0"/>
        <w:rPr>
          <w:rFonts w:hint="cs"/>
          <w:rtl/>
        </w:rPr>
      </w:pPr>
    </w:p>
    <w:p w14:paraId="2C199C83" w14:textId="77777777" w:rsidR="00000000" w:rsidRDefault="00026F1C">
      <w:pPr>
        <w:pStyle w:val="a0"/>
        <w:rPr>
          <w:rFonts w:hint="cs"/>
          <w:rtl/>
        </w:rPr>
      </w:pPr>
      <w:r>
        <w:rPr>
          <w:rFonts w:hint="cs"/>
          <w:rtl/>
        </w:rPr>
        <w:t>אדוני היושב-ראש, אני מצטט ממאמרו של פרופסור רובינשטיין ב</w:t>
      </w:r>
      <w:r>
        <w:rPr>
          <w:rFonts w:hint="cs"/>
          <w:rtl/>
        </w:rPr>
        <w:t>עיתון "הארץ", והוא מצטט מה"ליברסיון", כיצד ז'ראר דיפו פותח מאמר במשפט מרעיש: ב-2003 אדם יכול להירצח פשוט בשל היותו יהודי. באיסטנבול, בג'רבה, בקזבלנקה. והוא מוסיף: האנטישמיות הזאת וכן הלאה, מדובר במגמה רצחנית ששורשיה בחברה המוסלמית, ושהסכסוך הישראלי-הפלסטינ</w:t>
      </w:r>
      <w:r>
        <w:rPr>
          <w:rFonts w:hint="cs"/>
          <w:rtl/>
        </w:rPr>
        <w:t>י הוא רק תירוץ לה.</w:t>
      </w:r>
    </w:p>
    <w:p w14:paraId="6D961046" w14:textId="77777777" w:rsidR="00000000" w:rsidRDefault="00026F1C">
      <w:pPr>
        <w:pStyle w:val="a0"/>
        <w:rPr>
          <w:rFonts w:hint="cs"/>
          <w:rtl/>
        </w:rPr>
      </w:pPr>
    </w:p>
    <w:p w14:paraId="30FB4099" w14:textId="77777777" w:rsidR="00000000" w:rsidRDefault="00026F1C">
      <w:pPr>
        <w:pStyle w:val="a0"/>
        <w:rPr>
          <w:rFonts w:hint="cs"/>
          <w:rtl/>
        </w:rPr>
      </w:pPr>
      <w:r>
        <w:rPr>
          <w:rFonts w:hint="cs"/>
          <w:rtl/>
        </w:rPr>
        <w:t>אדוני היושב-ראש, אנחנו רואים כאן את האנטישמיות הישנה, הנאצית - -</w:t>
      </w:r>
    </w:p>
    <w:p w14:paraId="31E9E81A" w14:textId="77777777" w:rsidR="00000000" w:rsidRDefault="00026F1C">
      <w:pPr>
        <w:pStyle w:val="a0"/>
        <w:ind w:firstLine="0"/>
        <w:rPr>
          <w:rFonts w:hint="cs"/>
          <w:rtl/>
        </w:rPr>
      </w:pPr>
    </w:p>
    <w:p w14:paraId="757A01F6" w14:textId="77777777" w:rsidR="00000000" w:rsidRDefault="00026F1C">
      <w:pPr>
        <w:pStyle w:val="af0"/>
        <w:rPr>
          <w:rtl/>
        </w:rPr>
      </w:pPr>
      <w:r>
        <w:rPr>
          <w:rFonts w:hint="eastAsia"/>
          <w:rtl/>
        </w:rPr>
        <w:t>עסאם</w:t>
      </w:r>
      <w:r>
        <w:rPr>
          <w:rtl/>
        </w:rPr>
        <w:t xml:space="preserve"> מח'ול (חד"ש-תע"ל):</w:t>
      </w:r>
    </w:p>
    <w:p w14:paraId="64AA365F" w14:textId="77777777" w:rsidR="00000000" w:rsidRDefault="00026F1C">
      <w:pPr>
        <w:pStyle w:val="a0"/>
        <w:rPr>
          <w:rFonts w:hint="cs"/>
          <w:rtl/>
        </w:rPr>
      </w:pPr>
    </w:p>
    <w:p w14:paraId="70F4CC07" w14:textId="77777777" w:rsidR="00000000" w:rsidRDefault="00026F1C">
      <w:pPr>
        <w:pStyle w:val="a0"/>
        <w:rPr>
          <w:rFonts w:hint="cs"/>
          <w:rtl/>
        </w:rPr>
      </w:pPr>
      <w:r>
        <w:rPr>
          <w:rFonts w:hint="cs"/>
          <w:rtl/>
        </w:rPr>
        <w:t>זה לא דברי גזענות.</w:t>
      </w:r>
    </w:p>
    <w:p w14:paraId="7A44097F" w14:textId="77777777" w:rsidR="00000000" w:rsidRDefault="00026F1C">
      <w:pPr>
        <w:pStyle w:val="a0"/>
        <w:rPr>
          <w:rFonts w:hint="cs"/>
          <w:rtl/>
        </w:rPr>
      </w:pPr>
    </w:p>
    <w:p w14:paraId="1F2D4F24" w14:textId="77777777" w:rsidR="00000000" w:rsidRDefault="00026F1C">
      <w:pPr>
        <w:pStyle w:val="-"/>
        <w:rPr>
          <w:rtl/>
        </w:rPr>
      </w:pPr>
      <w:bookmarkStart w:id="105" w:name="FS000000471T10_12_2003_13_09_16C"/>
      <w:bookmarkEnd w:id="105"/>
      <w:r>
        <w:rPr>
          <w:rFonts w:hint="eastAsia"/>
          <w:rtl/>
        </w:rPr>
        <w:t>השר</w:t>
      </w:r>
      <w:r>
        <w:rPr>
          <w:rtl/>
        </w:rPr>
        <w:t xml:space="preserve"> עוזי לנדאו:</w:t>
      </w:r>
    </w:p>
    <w:p w14:paraId="2841D140" w14:textId="77777777" w:rsidR="00000000" w:rsidRDefault="00026F1C">
      <w:pPr>
        <w:pStyle w:val="a0"/>
        <w:rPr>
          <w:rFonts w:hint="cs"/>
          <w:rtl/>
        </w:rPr>
      </w:pPr>
    </w:p>
    <w:p w14:paraId="00054E6F" w14:textId="77777777" w:rsidR="00000000" w:rsidRDefault="00026F1C">
      <w:pPr>
        <w:pStyle w:val="a0"/>
        <w:rPr>
          <w:rFonts w:hint="cs"/>
          <w:rtl/>
        </w:rPr>
      </w:pPr>
      <w:r>
        <w:rPr>
          <w:rFonts w:hint="cs"/>
          <w:rtl/>
        </w:rPr>
        <w:t>- -  שקרעה יהודים החוצה לפלסטינה, עושה עכשיו יד אחת עם האנטישמיות הנובעת מן האסלאם הרדיקלי, המדבר על "יהודים</w:t>
      </w:r>
      <w:r>
        <w:rPr>
          <w:rFonts w:hint="cs"/>
          <w:rtl/>
        </w:rPr>
        <w:t xml:space="preserve"> החוצה מפלסטינה". במלים אחרות, אין זכות קיום ליהודים בשום מקום. </w:t>
      </w:r>
    </w:p>
    <w:p w14:paraId="669EA50E" w14:textId="77777777" w:rsidR="00000000" w:rsidRDefault="00026F1C">
      <w:pPr>
        <w:pStyle w:val="a0"/>
        <w:rPr>
          <w:rFonts w:hint="cs"/>
          <w:rtl/>
        </w:rPr>
      </w:pPr>
    </w:p>
    <w:p w14:paraId="6F2EF4C8" w14:textId="77777777" w:rsidR="00000000" w:rsidRDefault="00026F1C">
      <w:pPr>
        <w:pStyle w:val="a0"/>
        <w:rPr>
          <w:rFonts w:hint="cs"/>
          <w:rtl/>
        </w:rPr>
      </w:pPr>
      <w:r>
        <w:rPr>
          <w:rFonts w:hint="cs"/>
          <w:rtl/>
        </w:rPr>
        <w:t>אני רוצה להדגיש כאן: מחובתנו כיהודים וכישראלים להיזהר בתופעה הזאת. שנאת יהודים ישנה תמיד והיתה בכל הדורות. אבל כאשר במאה ה-12 היה מומר יהודי שיצא עם אותה עלילת דם על רצח נערים ושימוש בדמם, ז</w:t>
      </w:r>
      <w:r>
        <w:rPr>
          <w:rFonts w:hint="cs"/>
          <w:rtl/>
        </w:rPr>
        <w:t>ה שימש לפרעות רבות ביהודים. וכך, אותה עלילת דם על הפרוטוקולים של זקני ציון, גיבשה ותיעלה את שנאת היהודים לפוגרומים חסרי תקדים.</w:t>
      </w:r>
    </w:p>
    <w:p w14:paraId="77719D88" w14:textId="77777777" w:rsidR="00000000" w:rsidRDefault="00026F1C">
      <w:pPr>
        <w:pStyle w:val="a0"/>
        <w:rPr>
          <w:rFonts w:hint="cs"/>
          <w:rtl/>
        </w:rPr>
      </w:pPr>
    </w:p>
    <w:p w14:paraId="5CB5546E" w14:textId="77777777" w:rsidR="00000000" w:rsidRDefault="00026F1C">
      <w:pPr>
        <w:pStyle w:val="a0"/>
        <w:rPr>
          <w:rFonts w:hint="cs"/>
          <w:rtl/>
        </w:rPr>
      </w:pPr>
      <w:r>
        <w:rPr>
          <w:rFonts w:hint="cs"/>
          <w:rtl/>
        </w:rPr>
        <w:t xml:space="preserve">אני רואה כרגע מה עושים יהודים למיניהם וישראלים כשהם מסתובבים ברחבי העולם. דיבר חבר הכנסת אופיר פינס על הגדר, וכל הביקורת שיש לו </w:t>
      </w:r>
      <w:r>
        <w:rPr>
          <w:rFonts w:hint="cs"/>
          <w:rtl/>
        </w:rPr>
        <w:t xml:space="preserve">יפה לעשותה כאן. אבל אם יש קבוצת ישראלים, עם במאי ישראלי בשם בני ברונר, שמציגה בטלוויזיה ההולנדית סרט ששמו: "הגדר" -  הוא כולו מעשה ידיהם של ישראלים. משתתפים שם עיתונאים בכירים וצלם בשם מיקי קרצמן מספר על טנק ישראלי שירה להנאתו במשפחה פלסטינית, הטנק הרג את </w:t>
      </w:r>
      <w:r>
        <w:rPr>
          <w:rFonts w:hint="cs"/>
          <w:rtl/>
        </w:rPr>
        <w:t>האשה וראשו של הילד עף מהדף הפגז, ומעמידים את האב עירום כמה שעות לעמוד מול גוויות בני משפחתו. את זה שומעים האירופים. בסרט הזה עומד ב' מיכאל ומסביר לכול את הדברים החמורים שאנחנו עושים מול מי שעובר במחסומים - -</w:t>
      </w:r>
    </w:p>
    <w:p w14:paraId="3374DAB3" w14:textId="77777777" w:rsidR="00000000" w:rsidRDefault="00026F1C">
      <w:pPr>
        <w:pStyle w:val="a0"/>
        <w:ind w:firstLine="0"/>
        <w:rPr>
          <w:rFonts w:hint="cs"/>
          <w:rtl/>
        </w:rPr>
      </w:pPr>
    </w:p>
    <w:p w14:paraId="24F6DD98" w14:textId="77777777" w:rsidR="00000000" w:rsidRDefault="00026F1C">
      <w:pPr>
        <w:pStyle w:val="af0"/>
        <w:rPr>
          <w:rtl/>
        </w:rPr>
      </w:pPr>
      <w:r>
        <w:rPr>
          <w:rFonts w:hint="eastAsia"/>
          <w:rtl/>
        </w:rPr>
        <w:t>עסאם</w:t>
      </w:r>
      <w:r>
        <w:rPr>
          <w:rtl/>
        </w:rPr>
        <w:t xml:space="preserve"> מח'ול (חד"ש-תע"ל):</w:t>
      </w:r>
    </w:p>
    <w:p w14:paraId="2D9FDE85" w14:textId="77777777" w:rsidR="00000000" w:rsidRDefault="00026F1C">
      <w:pPr>
        <w:pStyle w:val="a0"/>
        <w:rPr>
          <w:rFonts w:hint="cs"/>
          <w:rtl/>
        </w:rPr>
      </w:pPr>
    </w:p>
    <w:p w14:paraId="69286709" w14:textId="77777777" w:rsidR="00000000" w:rsidRDefault="00026F1C">
      <w:pPr>
        <w:pStyle w:val="a0"/>
        <w:rPr>
          <w:rFonts w:hint="cs"/>
          <w:rtl/>
        </w:rPr>
      </w:pPr>
      <w:r>
        <w:rPr>
          <w:rFonts w:hint="cs"/>
          <w:rtl/>
        </w:rPr>
        <w:t>זה מזעזע.</w:t>
      </w:r>
    </w:p>
    <w:p w14:paraId="4E05B27D" w14:textId="77777777" w:rsidR="00000000" w:rsidRDefault="00026F1C">
      <w:pPr>
        <w:pStyle w:val="a0"/>
        <w:ind w:firstLine="0"/>
        <w:rPr>
          <w:rFonts w:hint="cs"/>
          <w:rtl/>
        </w:rPr>
      </w:pPr>
    </w:p>
    <w:p w14:paraId="4B9D46AB" w14:textId="77777777" w:rsidR="00000000" w:rsidRDefault="00026F1C">
      <w:pPr>
        <w:pStyle w:val="-"/>
        <w:rPr>
          <w:rtl/>
        </w:rPr>
      </w:pPr>
      <w:bookmarkStart w:id="106" w:name="FS000000471T10_12_2003_13_13_39C"/>
      <w:bookmarkEnd w:id="106"/>
      <w:r>
        <w:rPr>
          <w:rFonts w:hint="eastAsia"/>
          <w:rtl/>
        </w:rPr>
        <w:t>השר</w:t>
      </w:r>
      <w:r>
        <w:rPr>
          <w:rtl/>
        </w:rPr>
        <w:t xml:space="preserve"> עוזי לנ</w:t>
      </w:r>
      <w:r>
        <w:rPr>
          <w:rtl/>
        </w:rPr>
        <w:t>דאו:</w:t>
      </w:r>
    </w:p>
    <w:p w14:paraId="6BACDF1E" w14:textId="77777777" w:rsidR="00000000" w:rsidRDefault="00026F1C">
      <w:pPr>
        <w:pStyle w:val="a0"/>
        <w:rPr>
          <w:rFonts w:hint="cs"/>
          <w:rtl/>
        </w:rPr>
      </w:pPr>
    </w:p>
    <w:p w14:paraId="61F8694C" w14:textId="77777777" w:rsidR="00000000" w:rsidRDefault="00026F1C">
      <w:pPr>
        <w:pStyle w:val="a0"/>
        <w:rPr>
          <w:rFonts w:hint="cs"/>
          <w:rtl/>
        </w:rPr>
      </w:pPr>
      <w:r>
        <w:rPr>
          <w:rFonts w:hint="cs"/>
          <w:rtl/>
        </w:rPr>
        <w:t xml:space="preserve">- -  וכך עמירה הס. קודם כול, שאלתי את שר הביטחון, הוא לא ידע, הוא לא שמע, וכך דוברו. זה לא נכון. </w:t>
      </w:r>
    </w:p>
    <w:p w14:paraId="11EC7BED" w14:textId="77777777" w:rsidR="00000000" w:rsidRDefault="00026F1C">
      <w:pPr>
        <w:pStyle w:val="a0"/>
        <w:ind w:firstLine="0"/>
        <w:rPr>
          <w:rFonts w:hint="cs"/>
          <w:rtl/>
        </w:rPr>
      </w:pPr>
    </w:p>
    <w:p w14:paraId="385AFB7B" w14:textId="77777777" w:rsidR="00000000" w:rsidRDefault="00026F1C">
      <w:pPr>
        <w:pStyle w:val="af0"/>
        <w:rPr>
          <w:rtl/>
        </w:rPr>
      </w:pPr>
      <w:r>
        <w:rPr>
          <w:rFonts w:hint="eastAsia"/>
          <w:rtl/>
        </w:rPr>
        <w:t>זהבה</w:t>
      </w:r>
      <w:r>
        <w:rPr>
          <w:rtl/>
        </w:rPr>
        <w:t xml:space="preserve"> גלאון (מרצ):</w:t>
      </w:r>
    </w:p>
    <w:p w14:paraId="156E62FF" w14:textId="77777777" w:rsidR="00000000" w:rsidRDefault="00026F1C">
      <w:pPr>
        <w:pStyle w:val="a0"/>
        <w:rPr>
          <w:rFonts w:hint="cs"/>
          <w:rtl/>
        </w:rPr>
      </w:pPr>
    </w:p>
    <w:p w14:paraId="46D884C9" w14:textId="77777777" w:rsidR="00000000" w:rsidRDefault="00026F1C">
      <w:pPr>
        <w:pStyle w:val="a0"/>
        <w:rPr>
          <w:rFonts w:hint="cs"/>
          <w:rtl/>
        </w:rPr>
      </w:pPr>
      <w:r>
        <w:rPr>
          <w:rFonts w:hint="cs"/>
          <w:rtl/>
        </w:rPr>
        <w:t>הוא גם לא ידע על נוסיראת.</w:t>
      </w:r>
    </w:p>
    <w:p w14:paraId="7B6AFD0A" w14:textId="77777777" w:rsidR="00000000" w:rsidRDefault="00026F1C">
      <w:pPr>
        <w:pStyle w:val="a0"/>
        <w:ind w:firstLine="0"/>
        <w:rPr>
          <w:rFonts w:hint="cs"/>
          <w:rtl/>
        </w:rPr>
      </w:pPr>
    </w:p>
    <w:p w14:paraId="527A69A9" w14:textId="77777777" w:rsidR="00000000" w:rsidRDefault="00026F1C">
      <w:pPr>
        <w:pStyle w:val="-"/>
        <w:rPr>
          <w:rtl/>
        </w:rPr>
      </w:pPr>
      <w:bookmarkStart w:id="107" w:name="FS000000471T10_12_2003_13_17_14C"/>
      <w:bookmarkEnd w:id="107"/>
      <w:r>
        <w:rPr>
          <w:rFonts w:hint="eastAsia"/>
          <w:rtl/>
        </w:rPr>
        <w:t>השר</w:t>
      </w:r>
      <w:r>
        <w:rPr>
          <w:rtl/>
        </w:rPr>
        <w:t xml:space="preserve"> עוזי לנדאו:</w:t>
      </w:r>
    </w:p>
    <w:p w14:paraId="3D344A24" w14:textId="77777777" w:rsidR="00000000" w:rsidRDefault="00026F1C">
      <w:pPr>
        <w:pStyle w:val="a0"/>
        <w:rPr>
          <w:rFonts w:hint="cs"/>
          <w:rtl/>
        </w:rPr>
      </w:pPr>
    </w:p>
    <w:p w14:paraId="1A0D2770" w14:textId="77777777" w:rsidR="00000000" w:rsidRDefault="00026F1C">
      <w:pPr>
        <w:pStyle w:val="a0"/>
        <w:rPr>
          <w:rFonts w:hint="cs"/>
          <w:rtl/>
        </w:rPr>
      </w:pPr>
      <w:r>
        <w:rPr>
          <w:rFonts w:hint="cs"/>
          <w:rtl/>
        </w:rPr>
        <w:t>אני רוצה לומר לך, גברתי, בסרט מן הסוג הזה צריך לתת פתחון פה גם לצד השני ולהסביר מדוע אנח</w:t>
      </w:r>
      <w:r>
        <w:rPr>
          <w:rFonts w:hint="cs"/>
          <w:rtl/>
        </w:rPr>
        <w:t>נו בונים גדר ולומר מה הטרור שמביא אותנו לעשות דברים כאלה.</w:t>
      </w:r>
    </w:p>
    <w:p w14:paraId="05AEBDCC" w14:textId="77777777" w:rsidR="00000000" w:rsidRDefault="00026F1C">
      <w:pPr>
        <w:pStyle w:val="a0"/>
        <w:ind w:firstLine="0"/>
        <w:rPr>
          <w:rFonts w:hint="cs"/>
          <w:rtl/>
        </w:rPr>
      </w:pPr>
    </w:p>
    <w:p w14:paraId="1BB3E0E0" w14:textId="77777777" w:rsidR="00000000" w:rsidRDefault="00026F1C">
      <w:pPr>
        <w:pStyle w:val="af0"/>
        <w:rPr>
          <w:rtl/>
        </w:rPr>
      </w:pPr>
      <w:r>
        <w:rPr>
          <w:rFonts w:hint="eastAsia"/>
          <w:rtl/>
        </w:rPr>
        <w:t>זהבה</w:t>
      </w:r>
      <w:r>
        <w:rPr>
          <w:rtl/>
        </w:rPr>
        <w:t xml:space="preserve"> גלאון (מרצ):</w:t>
      </w:r>
    </w:p>
    <w:p w14:paraId="5EC6B9D4" w14:textId="77777777" w:rsidR="00000000" w:rsidRDefault="00026F1C">
      <w:pPr>
        <w:pStyle w:val="a0"/>
        <w:rPr>
          <w:rFonts w:hint="cs"/>
          <w:rtl/>
        </w:rPr>
      </w:pPr>
    </w:p>
    <w:p w14:paraId="08D3ECA9" w14:textId="77777777" w:rsidR="00000000" w:rsidRDefault="00026F1C">
      <w:pPr>
        <w:pStyle w:val="a0"/>
        <w:rPr>
          <w:rFonts w:hint="cs"/>
          <w:rtl/>
        </w:rPr>
      </w:pPr>
      <w:r>
        <w:rPr>
          <w:rFonts w:hint="cs"/>
          <w:rtl/>
        </w:rPr>
        <w:t>הוא צילם את זה.</w:t>
      </w:r>
    </w:p>
    <w:p w14:paraId="452ABF6C" w14:textId="77777777" w:rsidR="00000000" w:rsidRDefault="00026F1C">
      <w:pPr>
        <w:pStyle w:val="a0"/>
        <w:rPr>
          <w:rFonts w:hint="cs"/>
          <w:rtl/>
        </w:rPr>
      </w:pPr>
    </w:p>
    <w:p w14:paraId="13FE7CA3" w14:textId="77777777" w:rsidR="00000000" w:rsidRDefault="00026F1C">
      <w:pPr>
        <w:pStyle w:val="af0"/>
        <w:rPr>
          <w:rtl/>
        </w:rPr>
      </w:pPr>
      <w:r>
        <w:rPr>
          <w:rFonts w:hint="eastAsia"/>
          <w:rtl/>
        </w:rPr>
        <w:t>עסאם</w:t>
      </w:r>
      <w:r>
        <w:rPr>
          <w:rtl/>
        </w:rPr>
        <w:t xml:space="preserve"> מח'ול (חד"ש-תע"ל):</w:t>
      </w:r>
    </w:p>
    <w:p w14:paraId="250029FF" w14:textId="77777777" w:rsidR="00000000" w:rsidRDefault="00026F1C">
      <w:pPr>
        <w:pStyle w:val="a0"/>
        <w:rPr>
          <w:rFonts w:hint="cs"/>
          <w:rtl/>
        </w:rPr>
      </w:pPr>
    </w:p>
    <w:p w14:paraId="1257D8A2" w14:textId="77777777" w:rsidR="00000000" w:rsidRDefault="00026F1C">
      <w:pPr>
        <w:pStyle w:val="a0"/>
        <w:rPr>
          <w:rFonts w:hint="cs"/>
          <w:rtl/>
        </w:rPr>
      </w:pPr>
      <w:r>
        <w:rPr>
          <w:rFonts w:hint="cs"/>
          <w:rtl/>
        </w:rPr>
        <w:t>- - -</w:t>
      </w:r>
    </w:p>
    <w:p w14:paraId="4F1E6CC8" w14:textId="77777777" w:rsidR="00000000" w:rsidRDefault="00026F1C">
      <w:pPr>
        <w:pStyle w:val="a0"/>
        <w:ind w:firstLine="0"/>
        <w:rPr>
          <w:rFonts w:hint="cs"/>
          <w:rtl/>
        </w:rPr>
      </w:pPr>
    </w:p>
    <w:p w14:paraId="5D401BC2" w14:textId="77777777" w:rsidR="00000000" w:rsidRDefault="00026F1C">
      <w:pPr>
        <w:pStyle w:val="af1"/>
        <w:rPr>
          <w:rtl/>
        </w:rPr>
      </w:pPr>
      <w:r>
        <w:rPr>
          <w:rtl/>
        </w:rPr>
        <w:t>היו"ר ראובן ריבלין:</w:t>
      </w:r>
    </w:p>
    <w:p w14:paraId="7F75B8EA" w14:textId="77777777" w:rsidR="00000000" w:rsidRDefault="00026F1C">
      <w:pPr>
        <w:pStyle w:val="a0"/>
        <w:rPr>
          <w:rtl/>
        </w:rPr>
      </w:pPr>
    </w:p>
    <w:p w14:paraId="6243E83C" w14:textId="77777777" w:rsidR="00000000" w:rsidRDefault="00026F1C">
      <w:pPr>
        <w:pStyle w:val="a0"/>
        <w:rPr>
          <w:rFonts w:hint="cs"/>
          <w:rtl/>
        </w:rPr>
      </w:pPr>
      <w:r>
        <w:rPr>
          <w:rFonts w:hint="cs"/>
          <w:rtl/>
        </w:rPr>
        <w:t>חבר הכנסת מח'ול.</w:t>
      </w:r>
    </w:p>
    <w:p w14:paraId="6231301E" w14:textId="77777777" w:rsidR="00000000" w:rsidRDefault="00026F1C">
      <w:pPr>
        <w:pStyle w:val="a0"/>
        <w:ind w:firstLine="0"/>
        <w:rPr>
          <w:rFonts w:hint="cs"/>
          <w:rtl/>
        </w:rPr>
      </w:pPr>
    </w:p>
    <w:p w14:paraId="140FE570" w14:textId="77777777" w:rsidR="00000000" w:rsidRDefault="00026F1C">
      <w:pPr>
        <w:pStyle w:val="af0"/>
        <w:rPr>
          <w:rtl/>
        </w:rPr>
      </w:pPr>
      <w:r>
        <w:rPr>
          <w:rFonts w:hint="eastAsia"/>
          <w:rtl/>
        </w:rPr>
        <w:t>טלב</w:t>
      </w:r>
      <w:r>
        <w:rPr>
          <w:rtl/>
        </w:rPr>
        <w:t xml:space="preserve"> אלסאנע (רע"ם):</w:t>
      </w:r>
    </w:p>
    <w:p w14:paraId="40E1BACD" w14:textId="77777777" w:rsidR="00000000" w:rsidRDefault="00026F1C">
      <w:pPr>
        <w:pStyle w:val="a0"/>
        <w:rPr>
          <w:rFonts w:hint="cs"/>
          <w:rtl/>
        </w:rPr>
      </w:pPr>
    </w:p>
    <w:p w14:paraId="2EC81E65" w14:textId="77777777" w:rsidR="00000000" w:rsidRDefault="00026F1C">
      <w:pPr>
        <w:pStyle w:val="a0"/>
        <w:rPr>
          <w:rFonts w:hint="cs"/>
          <w:rtl/>
        </w:rPr>
      </w:pPr>
      <w:r>
        <w:rPr>
          <w:rFonts w:hint="cs"/>
          <w:rtl/>
        </w:rPr>
        <w:t>- - -</w:t>
      </w:r>
    </w:p>
    <w:p w14:paraId="4E42CCF3" w14:textId="77777777" w:rsidR="00000000" w:rsidRDefault="00026F1C">
      <w:pPr>
        <w:pStyle w:val="a0"/>
        <w:ind w:firstLine="0"/>
        <w:rPr>
          <w:rFonts w:hint="cs"/>
          <w:rtl/>
        </w:rPr>
      </w:pPr>
    </w:p>
    <w:p w14:paraId="73BD7252" w14:textId="77777777" w:rsidR="00000000" w:rsidRDefault="00026F1C">
      <w:pPr>
        <w:pStyle w:val="af1"/>
        <w:rPr>
          <w:rtl/>
        </w:rPr>
      </w:pPr>
      <w:r>
        <w:rPr>
          <w:rtl/>
        </w:rPr>
        <w:t>היו"ר ראובן ריבלין:</w:t>
      </w:r>
    </w:p>
    <w:p w14:paraId="45D7B125" w14:textId="77777777" w:rsidR="00000000" w:rsidRDefault="00026F1C">
      <w:pPr>
        <w:pStyle w:val="a0"/>
        <w:rPr>
          <w:rtl/>
        </w:rPr>
      </w:pPr>
    </w:p>
    <w:p w14:paraId="7EB3ADEE" w14:textId="77777777" w:rsidR="00000000" w:rsidRDefault="00026F1C">
      <w:pPr>
        <w:pStyle w:val="a0"/>
        <w:rPr>
          <w:rFonts w:hint="cs"/>
          <w:rtl/>
        </w:rPr>
      </w:pPr>
      <w:r>
        <w:rPr>
          <w:rFonts w:hint="cs"/>
          <w:rtl/>
        </w:rPr>
        <w:t>חבר הכנסת טלב אלסאנע.</w:t>
      </w:r>
    </w:p>
    <w:p w14:paraId="4E248D54" w14:textId="77777777" w:rsidR="00000000" w:rsidRDefault="00026F1C">
      <w:pPr>
        <w:pStyle w:val="a0"/>
        <w:ind w:firstLine="0"/>
        <w:rPr>
          <w:rFonts w:hint="cs"/>
          <w:rtl/>
        </w:rPr>
      </w:pPr>
    </w:p>
    <w:p w14:paraId="6B4EB1BF" w14:textId="77777777" w:rsidR="00000000" w:rsidRDefault="00026F1C">
      <w:pPr>
        <w:pStyle w:val="-"/>
        <w:rPr>
          <w:rtl/>
        </w:rPr>
      </w:pPr>
      <w:bookmarkStart w:id="108" w:name="FS000000471T10_12_2003_13_18_31C"/>
      <w:bookmarkEnd w:id="108"/>
      <w:r>
        <w:rPr>
          <w:rtl/>
        </w:rPr>
        <w:t>השר עוזי לנדאו:</w:t>
      </w:r>
    </w:p>
    <w:p w14:paraId="4505CB3F" w14:textId="77777777" w:rsidR="00000000" w:rsidRDefault="00026F1C">
      <w:pPr>
        <w:pStyle w:val="a0"/>
        <w:rPr>
          <w:rtl/>
        </w:rPr>
      </w:pPr>
    </w:p>
    <w:p w14:paraId="0A53083B" w14:textId="77777777" w:rsidR="00000000" w:rsidRDefault="00026F1C">
      <w:pPr>
        <w:pStyle w:val="a0"/>
        <w:rPr>
          <w:rFonts w:hint="cs"/>
          <w:rtl/>
        </w:rPr>
      </w:pPr>
      <w:r>
        <w:rPr>
          <w:rFonts w:hint="cs"/>
          <w:rtl/>
        </w:rPr>
        <w:t>אנ</w:t>
      </w:r>
      <w:r>
        <w:rPr>
          <w:rFonts w:hint="cs"/>
          <w:rtl/>
        </w:rPr>
        <w:t>י רוצה לומר לך, גברתי, שכאשר גדעון לוי, בסרט אחר של ה-</w:t>
      </w:r>
      <w:r>
        <w:rPr>
          <w:rFonts w:hint="cs"/>
        </w:rPr>
        <w:t>BBC</w:t>
      </w:r>
      <w:r>
        <w:rPr>
          <w:rFonts w:hint="cs"/>
          <w:rtl/>
        </w:rPr>
        <w:t>, על כל ארגוני הסולידריות, בא ואומר, שבארץ לא מתרגשים מהרג ערבים ולא מתייחסים להרג אזרחים זרים כל עוד הם לא אמריקנים - -</w:t>
      </w:r>
    </w:p>
    <w:p w14:paraId="2E6F78D4" w14:textId="77777777" w:rsidR="00000000" w:rsidRDefault="00026F1C">
      <w:pPr>
        <w:pStyle w:val="a0"/>
        <w:ind w:firstLine="0"/>
        <w:rPr>
          <w:rFonts w:hint="cs"/>
          <w:rtl/>
        </w:rPr>
      </w:pPr>
    </w:p>
    <w:p w14:paraId="057B3C1B" w14:textId="77777777" w:rsidR="00000000" w:rsidRDefault="00026F1C">
      <w:pPr>
        <w:pStyle w:val="af0"/>
        <w:rPr>
          <w:rtl/>
        </w:rPr>
      </w:pPr>
      <w:r>
        <w:rPr>
          <w:rFonts w:hint="eastAsia"/>
          <w:rtl/>
        </w:rPr>
        <w:t>זהבה</w:t>
      </w:r>
      <w:r>
        <w:rPr>
          <w:rtl/>
        </w:rPr>
        <w:t xml:space="preserve"> גלאון (מרצ):</w:t>
      </w:r>
    </w:p>
    <w:p w14:paraId="63BD782D" w14:textId="77777777" w:rsidR="00000000" w:rsidRDefault="00026F1C">
      <w:pPr>
        <w:pStyle w:val="a0"/>
        <w:rPr>
          <w:rFonts w:hint="cs"/>
          <w:rtl/>
        </w:rPr>
      </w:pPr>
    </w:p>
    <w:p w14:paraId="76B8422B" w14:textId="77777777" w:rsidR="00000000" w:rsidRDefault="00026F1C">
      <w:pPr>
        <w:pStyle w:val="a0"/>
        <w:rPr>
          <w:rFonts w:hint="cs"/>
          <w:rtl/>
        </w:rPr>
      </w:pPr>
      <w:r>
        <w:rPr>
          <w:rFonts w:hint="cs"/>
          <w:rtl/>
        </w:rPr>
        <w:t>טוב שיש עוד גדעון לוי אחד.</w:t>
      </w:r>
    </w:p>
    <w:p w14:paraId="15CF5413" w14:textId="77777777" w:rsidR="00000000" w:rsidRDefault="00026F1C">
      <w:pPr>
        <w:pStyle w:val="a0"/>
        <w:ind w:firstLine="0"/>
        <w:rPr>
          <w:rFonts w:hint="cs"/>
          <w:rtl/>
        </w:rPr>
      </w:pPr>
    </w:p>
    <w:p w14:paraId="4DD91878" w14:textId="77777777" w:rsidR="00000000" w:rsidRDefault="00026F1C">
      <w:pPr>
        <w:pStyle w:val="-"/>
        <w:rPr>
          <w:rtl/>
        </w:rPr>
      </w:pPr>
      <w:bookmarkStart w:id="109" w:name="FS000000471T10_12_2003_13_19_21C"/>
      <w:bookmarkEnd w:id="109"/>
      <w:r>
        <w:rPr>
          <w:rtl/>
        </w:rPr>
        <w:t>השר עוזי לנדאו:</w:t>
      </w:r>
    </w:p>
    <w:p w14:paraId="1C8C9CF2" w14:textId="77777777" w:rsidR="00000000" w:rsidRDefault="00026F1C">
      <w:pPr>
        <w:pStyle w:val="a0"/>
        <w:rPr>
          <w:rtl/>
        </w:rPr>
      </w:pPr>
    </w:p>
    <w:p w14:paraId="596DB239" w14:textId="77777777" w:rsidR="00000000" w:rsidRDefault="00026F1C">
      <w:pPr>
        <w:pStyle w:val="a0"/>
        <w:rPr>
          <w:rFonts w:hint="cs"/>
          <w:rtl/>
        </w:rPr>
      </w:pPr>
      <w:r>
        <w:rPr>
          <w:rFonts w:hint="cs"/>
          <w:rtl/>
        </w:rPr>
        <w:t>- -  וחוסר הר</w:t>
      </w:r>
      <w:r>
        <w:rPr>
          <w:rFonts w:hint="cs"/>
          <w:rtl/>
        </w:rPr>
        <w:t>גישות לגבי הרג אירופים נובע מכך שבין כה וכה הישראלים, כלומר כולנו, רואים את האירופים כאנטישמים ושונאי ישראל, מה אתם רוצים שהאירופים יעשו? - ישנאו יהודים וישנאו ישראלים - - -</w:t>
      </w:r>
    </w:p>
    <w:p w14:paraId="605B2B64" w14:textId="77777777" w:rsidR="00000000" w:rsidRDefault="00026F1C">
      <w:pPr>
        <w:pStyle w:val="a0"/>
        <w:ind w:firstLine="0"/>
        <w:rPr>
          <w:rFonts w:hint="cs"/>
          <w:rtl/>
        </w:rPr>
      </w:pPr>
    </w:p>
    <w:p w14:paraId="249C90BE" w14:textId="77777777" w:rsidR="00000000" w:rsidRDefault="00026F1C">
      <w:pPr>
        <w:pStyle w:val="af0"/>
        <w:rPr>
          <w:rtl/>
        </w:rPr>
      </w:pPr>
      <w:r>
        <w:rPr>
          <w:rFonts w:hint="eastAsia"/>
          <w:rtl/>
        </w:rPr>
        <w:t>זהבה</w:t>
      </w:r>
      <w:r>
        <w:rPr>
          <w:rtl/>
        </w:rPr>
        <w:t xml:space="preserve"> גלאון (מרצ):</w:t>
      </w:r>
    </w:p>
    <w:p w14:paraId="256994B4" w14:textId="77777777" w:rsidR="00000000" w:rsidRDefault="00026F1C">
      <w:pPr>
        <w:pStyle w:val="a0"/>
        <w:rPr>
          <w:rFonts w:hint="cs"/>
          <w:rtl/>
        </w:rPr>
      </w:pPr>
    </w:p>
    <w:p w14:paraId="5E7A8266" w14:textId="77777777" w:rsidR="00000000" w:rsidRDefault="00026F1C">
      <w:pPr>
        <w:pStyle w:val="a0"/>
        <w:rPr>
          <w:rFonts w:hint="cs"/>
          <w:rtl/>
        </w:rPr>
      </w:pPr>
      <w:r>
        <w:rPr>
          <w:rFonts w:hint="cs"/>
          <w:rtl/>
        </w:rPr>
        <w:t>הבעיה היא גדעון לוי, או המדיניות של צה"ל?</w:t>
      </w:r>
    </w:p>
    <w:p w14:paraId="1CE9680F" w14:textId="77777777" w:rsidR="00000000" w:rsidRDefault="00026F1C">
      <w:pPr>
        <w:pStyle w:val="a0"/>
        <w:ind w:firstLine="0"/>
        <w:rPr>
          <w:rFonts w:hint="cs"/>
          <w:rtl/>
        </w:rPr>
      </w:pPr>
    </w:p>
    <w:p w14:paraId="4149DB98" w14:textId="77777777" w:rsidR="00000000" w:rsidRDefault="00026F1C">
      <w:pPr>
        <w:pStyle w:val="af0"/>
        <w:rPr>
          <w:rtl/>
        </w:rPr>
      </w:pPr>
      <w:r>
        <w:rPr>
          <w:rFonts w:hint="eastAsia"/>
          <w:rtl/>
        </w:rPr>
        <w:t>עבד</w:t>
      </w:r>
      <w:r>
        <w:rPr>
          <w:rtl/>
        </w:rPr>
        <w:t>-אלמאלכ דהאמשה (</w:t>
      </w:r>
      <w:r>
        <w:rPr>
          <w:rtl/>
        </w:rPr>
        <w:t>רע"ם):</w:t>
      </w:r>
    </w:p>
    <w:p w14:paraId="497A2F62" w14:textId="77777777" w:rsidR="00000000" w:rsidRDefault="00026F1C">
      <w:pPr>
        <w:pStyle w:val="a0"/>
        <w:rPr>
          <w:rFonts w:hint="cs"/>
          <w:rtl/>
        </w:rPr>
      </w:pPr>
    </w:p>
    <w:p w14:paraId="6F78A248" w14:textId="77777777" w:rsidR="00000000" w:rsidRDefault="00026F1C">
      <w:pPr>
        <w:pStyle w:val="a0"/>
        <w:rPr>
          <w:rFonts w:hint="cs"/>
          <w:rtl/>
        </w:rPr>
      </w:pPr>
      <w:r>
        <w:rPr>
          <w:rFonts w:hint="cs"/>
          <w:rtl/>
        </w:rPr>
        <w:t>- - -</w:t>
      </w:r>
    </w:p>
    <w:p w14:paraId="01F6A2A4" w14:textId="77777777" w:rsidR="00000000" w:rsidRDefault="00026F1C">
      <w:pPr>
        <w:pStyle w:val="a0"/>
        <w:ind w:firstLine="0"/>
        <w:rPr>
          <w:rFonts w:hint="cs"/>
          <w:rtl/>
        </w:rPr>
      </w:pPr>
    </w:p>
    <w:p w14:paraId="6DCA1211" w14:textId="77777777" w:rsidR="00000000" w:rsidRDefault="00026F1C">
      <w:pPr>
        <w:pStyle w:val="af0"/>
        <w:rPr>
          <w:rtl/>
        </w:rPr>
      </w:pPr>
      <w:r>
        <w:rPr>
          <w:rFonts w:hint="eastAsia"/>
          <w:rtl/>
        </w:rPr>
        <w:t>עסאם</w:t>
      </w:r>
      <w:r>
        <w:rPr>
          <w:rtl/>
        </w:rPr>
        <w:t xml:space="preserve"> מח'ול (חד"ש-תע"ל):</w:t>
      </w:r>
    </w:p>
    <w:p w14:paraId="7C24019F" w14:textId="77777777" w:rsidR="00000000" w:rsidRDefault="00026F1C">
      <w:pPr>
        <w:pStyle w:val="a0"/>
        <w:rPr>
          <w:rFonts w:hint="cs"/>
          <w:rtl/>
        </w:rPr>
      </w:pPr>
    </w:p>
    <w:p w14:paraId="0C5F33D1" w14:textId="77777777" w:rsidR="00000000" w:rsidRDefault="00026F1C">
      <w:pPr>
        <w:pStyle w:val="a0"/>
        <w:rPr>
          <w:rFonts w:hint="cs"/>
          <w:rtl/>
        </w:rPr>
      </w:pPr>
      <w:r>
        <w:rPr>
          <w:rFonts w:hint="cs"/>
          <w:rtl/>
        </w:rPr>
        <w:t>- - -</w:t>
      </w:r>
    </w:p>
    <w:p w14:paraId="3B538090" w14:textId="77777777" w:rsidR="00000000" w:rsidRDefault="00026F1C">
      <w:pPr>
        <w:pStyle w:val="a0"/>
        <w:ind w:firstLine="0"/>
        <w:rPr>
          <w:rFonts w:hint="cs"/>
          <w:rtl/>
        </w:rPr>
      </w:pPr>
    </w:p>
    <w:p w14:paraId="0D77F187" w14:textId="77777777" w:rsidR="00000000" w:rsidRDefault="00026F1C">
      <w:pPr>
        <w:pStyle w:val="-"/>
        <w:rPr>
          <w:rtl/>
        </w:rPr>
      </w:pPr>
      <w:bookmarkStart w:id="110" w:name="FS000000471T10_12_2003_13_20_30C"/>
      <w:bookmarkEnd w:id="110"/>
      <w:r>
        <w:rPr>
          <w:rFonts w:hint="eastAsia"/>
          <w:rtl/>
        </w:rPr>
        <w:t>השר</w:t>
      </w:r>
      <w:r>
        <w:rPr>
          <w:rtl/>
        </w:rPr>
        <w:t xml:space="preserve"> עוזי לנדאו:</w:t>
      </w:r>
    </w:p>
    <w:p w14:paraId="4D797A05" w14:textId="77777777" w:rsidR="00000000" w:rsidRDefault="00026F1C">
      <w:pPr>
        <w:pStyle w:val="a0"/>
        <w:rPr>
          <w:rFonts w:hint="cs"/>
          <w:rtl/>
        </w:rPr>
      </w:pPr>
    </w:p>
    <w:p w14:paraId="484AF193" w14:textId="77777777" w:rsidR="00000000" w:rsidRDefault="00026F1C">
      <w:pPr>
        <w:pStyle w:val="a0"/>
        <w:rPr>
          <w:rFonts w:hint="cs"/>
          <w:rtl/>
        </w:rPr>
      </w:pPr>
      <w:r>
        <w:rPr>
          <w:rFonts w:hint="cs"/>
          <w:rtl/>
        </w:rPr>
        <w:t>גברתי, קודם כול זה שקר גס. יש בתוכנו ישראלים ויהודים - - -</w:t>
      </w:r>
    </w:p>
    <w:p w14:paraId="7E22737C" w14:textId="77777777" w:rsidR="00000000" w:rsidRDefault="00026F1C">
      <w:pPr>
        <w:pStyle w:val="a0"/>
        <w:ind w:firstLine="0"/>
        <w:rPr>
          <w:rFonts w:hint="cs"/>
          <w:rtl/>
        </w:rPr>
      </w:pPr>
    </w:p>
    <w:p w14:paraId="0AB54925" w14:textId="77777777" w:rsidR="00000000" w:rsidRDefault="00026F1C">
      <w:pPr>
        <w:pStyle w:val="af1"/>
        <w:rPr>
          <w:rtl/>
        </w:rPr>
      </w:pPr>
      <w:r>
        <w:rPr>
          <w:rFonts w:hint="eastAsia"/>
          <w:rtl/>
        </w:rPr>
        <w:t>היו</w:t>
      </w:r>
      <w:r>
        <w:rPr>
          <w:rtl/>
        </w:rPr>
        <w:t>"ר ראובן ריבלין:</w:t>
      </w:r>
    </w:p>
    <w:p w14:paraId="67C3D5E6" w14:textId="77777777" w:rsidR="00000000" w:rsidRDefault="00026F1C">
      <w:pPr>
        <w:pStyle w:val="a0"/>
        <w:rPr>
          <w:rFonts w:hint="cs"/>
          <w:rtl/>
        </w:rPr>
      </w:pPr>
    </w:p>
    <w:p w14:paraId="5EF1C101" w14:textId="77777777" w:rsidR="00000000" w:rsidRDefault="00026F1C">
      <w:pPr>
        <w:pStyle w:val="a0"/>
        <w:rPr>
          <w:rFonts w:hint="cs"/>
          <w:rtl/>
        </w:rPr>
      </w:pPr>
      <w:r>
        <w:rPr>
          <w:rFonts w:hint="cs"/>
          <w:rtl/>
        </w:rPr>
        <w:t>הבעיה היא גם הטרור. בעיה קשה של העולם. התגובה של צה"ל היא בעיה, צריך להילחם בטרור.</w:t>
      </w:r>
    </w:p>
    <w:p w14:paraId="7B862524" w14:textId="77777777" w:rsidR="00000000" w:rsidRDefault="00026F1C">
      <w:pPr>
        <w:pStyle w:val="a0"/>
        <w:rPr>
          <w:rFonts w:hint="cs"/>
          <w:rtl/>
        </w:rPr>
      </w:pPr>
    </w:p>
    <w:p w14:paraId="644BD7DA" w14:textId="77777777" w:rsidR="00000000" w:rsidRDefault="00026F1C">
      <w:pPr>
        <w:pStyle w:val="af0"/>
        <w:rPr>
          <w:rtl/>
        </w:rPr>
      </w:pPr>
      <w:r>
        <w:rPr>
          <w:rFonts w:hint="eastAsia"/>
          <w:rtl/>
        </w:rPr>
        <w:t>טלב</w:t>
      </w:r>
      <w:r>
        <w:rPr>
          <w:rtl/>
        </w:rPr>
        <w:t xml:space="preserve"> אלסאנע (רע"ם):</w:t>
      </w:r>
    </w:p>
    <w:p w14:paraId="4CA4B71D" w14:textId="77777777" w:rsidR="00000000" w:rsidRDefault="00026F1C">
      <w:pPr>
        <w:pStyle w:val="a0"/>
        <w:rPr>
          <w:rFonts w:hint="cs"/>
          <w:rtl/>
        </w:rPr>
      </w:pPr>
    </w:p>
    <w:p w14:paraId="6611A31B" w14:textId="77777777" w:rsidR="00000000" w:rsidRDefault="00026F1C">
      <w:pPr>
        <w:pStyle w:val="a0"/>
        <w:rPr>
          <w:rFonts w:hint="cs"/>
          <w:rtl/>
        </w:rPr>
      </w:pPr>
      <w:r>
        <w:rPr>
          <w:rFonts w:hint="cs"/>
          <w:rtl/>
        </w:rPr>
        <w:t>הפעולה,</w:t>
      </w:r>
      <w:r>
        <w:rPr>
          <w:rFonts w:hint="cs"/>
          <w:rtl/>
        </w:rPr>
        <w:t xml:space="preserve"> לא התגובה.</w:t>
      </w:r>
    </w:p>
    <w:p w14:paraId="4DAB3F44" w14:textId="77777777" w:rsidR="00000000" w:rsidRDefault="00026F1C">
      <w:pPr>
        <w:pStyle w:val="a0"/>
        <w:rPr>
          <w:rFonts w:hint="cs"/>
          <w:rtl/>
        </w:rPr>
      </w:pPr>
    </w:p>
    <w:p w14:paraId="3DA6E23A" w14:textId="77777777" w:rsidR="00000000" w:rsidRDefault="00026F1C">
      <w:pPr>
        <w:pStyle w:val="-"/>
        <w:rPr>
          <w:rtl/>
        </w:rPr>
      </w:pPr>
      <w:bookmarkStart w:id="111" w:name="FS000000471T10_12_2003_13_21_19C"/>
      <w:bookmarkEnd w:id="111"/>
      <w:r>
        <w:rPr>
          <w:rFonts w:hint="eastAsia"/>
          <w:rtl/>
        </w:rPr>
        <w:t>השר</w:t>
      </w:r>
      <w:r>
        <w:rPr>
          <w:rtl/>
        </w:rPr>
        <w:t xml:space="preserve"> עוזי לנדאו:</w:t>
      </w:r>
    </w:p>
    <w:p w14:paraId="4641B2B2" w14:textId="77777777" w:rsidR="00000000" w:rsidRDefault="00026F1C">
      <w:pPr>
        <w:pStyle w:val="a0"/>
        <w:rPr>
          <w:rFonts w:hint="cs"/>
          <w:rtl/>
        </w:rPr>
      </w:pPr>
    </w:p>
    <w:p w14:paraId="61713885" w14:textId="77777777" w:rsidR="00000000" w:rsidRDefault="00026F1C">
      <w:pPr>
        <w:pStyle w:val="a0"/>
        <w:rPr>
          <w:rFonts w:hint="cs"/>
          <w:rtl/>
        </w:rPr>
      </w:pPr>
      <w:r>
        <w:rPr>
          <w:rFonts w:hint="cs"/>
          <w:rtl/>
        </w:rPr>
        <w:t>אבל אני סבור, שאולי הגדיל לעשות מכל אלה מי שהיה יושב-ראש הכנסת, אברום בורג. אברום בורג פרסם מאמר - - -</w:t>
      </w:r>
    </w:p>
    <w:p w14:paraId="4F9228B2" w14:textId="77777777" w:rsidR="00000000" w:rsidRDefault="00026F1C">
      <w:pPr>
        <w:pStyle w:val="a0"/>
        <w:ind w:firstLine="0"/>
        <w:rPr>
          <w:rFonts w:hint="cs"/>
          <w:rtl/>
        </w:rPr>
      </w:pPr>
    </w:p>
    <w:p w14:paraId="35302176" w14:textId="77777777" w:rsidR="00000000" w:rsidRDefault="00026F1C">
      <w:pPr>
        <w:pStyle w:val="af1"/>
        <w:rPr>
          <w:rtl/>
        </w:rPr>
      </w:pPr>
      <w:r>
        <w:rPr>
          <w:rtl/>
        </w:rPr>
        <w:t>היו"ר ראובן ריבלין:</w:t>
      </w:r>
    </w:p>
    <w:p w14:paraId="12807BD2" w14:textId="77777777" w:rsidR="00000000" w:rsidRDefault="00026F1C">
      <w:pPr>
        <w:pStyle w:val="a0"/>
        <w:rPr>
          <w:rtl/>
        </w:rPr>
      </w:pPr>
    </w:p>
    <w:p w14:paraId="661AD37F" w14:textId="77777777" w:rsidR="00000000" w:rsidRDefault="00026F1C">
      <w:pPr>
        <w:pStyle w:val="a0"/>
        <w:rPr>
          <w:rFonts w:hint="cs"/>
          <w:rtl/>
        </w:rPr>
      </w:pPr>
      <w:r>
        <w:rPr>
          <w:rFonts w:hint="cs"/>
          <w:rtl/>
        </w:rPr>
        <w:t>חבר הכנסת טלב אלסאנע. רבותי, חברי הכנסת.</w:t>
      </w:r>
    </w:p>
    <w:p w14:paraId="2E308F6C" w14:textId="77777777" w:rsidR="00000000" w:rsidRDefault="00026F1C">
      <w:pPr>
        <w:pStyle w:val="a0"/>
        <w:ind w:firstLine="0"/>
        <w:rPr>
          <w:rFonts w:hint="cs"/>
          <w:rtl/>
        </w:rPr>
      </w:pPr>
    </w:p>
    <w:p w14:paraId="17FAE55F" w14:textId="77777777" w:rsidR="00000000" w:rsidRDefault="00026F1C">
      <w:pPr>
        <w:pStyle w:val="-"/>
        <w:rPr>
          <w:rtl/>
        </w:rPr>
      </w:pPr>
      <w:bookmarkStart w:id="112" w:name="FS000000471T10_12_2003_13_22_33C"/>
      <w:bookmarkEnd w:id="112"/>
      <w:r>
        <w:rPr>
          <w:rtl/>
        </w:rPr>
        <w:t>השר עוזי לנדאו:</w:t>
      </w:r>
    </w:p>
    <w:p w14:paraId="0F3E3DC3" w14:textId="77777777" w:rsidR="00000000" w:rsidRDefault="00026F1C">
      <w:pPr>
        <w:pStyle w:val="a0"/>
        <w:rPr>
          <w:rtl/>
        </w:rPr>
      </w:pPr>
    </w:p>
    <w:p w14:paraId="61D429EB" w14:textId="77777777" w:rsidR="00000000" w:rsidRDefault="00026F1C">
      <w:pPr>
        <w:pStyle w:val="a0"/>
        <w:rPr>
          <w:rFonts w:hint="cs"/>
          <w:rtl/>
        </w:rPr>
      </w:pPr>
      <w:r>
        <w:rPr>
          <w:rFonts w:hint="cs"/>
          <w:rtl/>
        </w:rPr>
        <w:t>אברום בורג פרסם מאמר בעברית ואחר כך פרסם א</w:t>
      </w:r>
      <w:r>
        <w:rPr>
          <w:rFonts w:hint="cs"/>
          <w:rtl/>
        </w:rPr>
        <w:t>ת המאמר הזה באנגלית, בצרפתית ובגרמנית בכל העולם, תחת הכותרת "הציונות מתה".</w:t>
      </w:r>
    </w:p>
    <w:p w14:paraId="23591289" w14:textId="77777777" w:rsidR="00000000" w:rsidRDefault="00026F1C">
      <w:pPr>
        <w:pStyle w:val="a0"/>
        <w:ind w:firstLine="0"/>
        <w:rPr>
          <w:rFonts w:hint="cs"/>
          <w:rtl/>
        </w:rPr>
      </w:pPr>
    </w:p>
    <w:p w14:paraId="2B28D668" w14:textId="77777777" w:rsidR="00000000" w:rsidRDefault="00026F1C">
      <w:pPr>
        <w:pStyle w:val="af0"/>
        <w:rPr>
          <w:rtl/>
        </w:rPr>
      </w:pPr>
      <w:r>
        <w:rPr>
          <w:rFonts w:hint="eastAsia"/>
          <w:rtl/>
        </w:rPr>
        <w:t>עבד</w:t>
      </w:r>
      <w:r>
        <w:rPr>
          <w:rtl/>
        </w:rPr>
        <w:t>-אלמאלכ דהאמשה (רע"ם):</w:t>
      </w:r>
    </w:p>
    <w:p w14:paraId="58B615F1" w14:textId="77777777" w:rsidR="00000000" w:rsidRDefault="00026F1C">
      <w:pPr>
        <w:pStyle w:val="a0"/>
        <w:rPr>
          <w:rFonts w:hint="cs"/>
          <w:rtl/>
        </w:rPr>
      </w:pPr>
    </w:p>
    <w:p w14:paraId="5C74A74D" w14:textId="77777777" w:rsidR="00000000" w:rsidRDefault="00026F1C">
      <w:pPr>
        <w:pStyle w:val="a0"/>
        <w:rPr>
          <w:rFonts w:hint="cs"/>
          <w:rtl/>
        </w:rPr>
      </w:pPr>
      <w:r>
        <w:rPr>
          <w:rFonts w:hint="cs"/>
          <w:rtl/>
        </w:rPr>
        <w:t>- - -</w:t>
      </w:r>
    </w:p>
    <w:p w14:paraId="02430C45" w14:textId="77777777" w:rsidR="00000000" w:rsidRDefault="00026F1C">
      <w:pPr>
        <w:pStyle w:val="a0"/>
        <w:ind w:firstLine="0"/>
        <w:rPr>
          <w:rFonts w:hint="cs"/>
          <w:rtl/>
        </w:rPr>
      </w:pPr>
    </w:p>
    <w:p w14:paraId="613A57A1" w14:textId="77777777" w:rsidR="00000000" w:rsidRDefault="00026F1C">
      <w:pPr>
        <w:pStyle w:val="af1"/>
        <w:rPr>
          <w:rtl/>
        </w:rPr>
      </w:pPr>
      <w:r>
        <w:rPr>
          <w:rtl/>
        </w:rPr>
        <w:t>היו"ר ראובן ריבלין:</w:t>
      </w:r>
    </w:p>
    <w:p w14:paraId="1640ADE9" w14:textId="77777777" w:rsidR="00000000" w:rsidRDefault="00026F1C">
      <w:pPr>
        <w:pStyle w:val="a0"/>
        <w:rPr>
          <w:rtl/>
        </w:rPr>
      </w:pPr>
    </w:p>
    <w:p w14:paraId="4A5C75C5" w14:textId="77777777" w:rsidR="00000000" w:rsidRDefault="00026F1C">
      <w:pPr>
        <w:pStyle w:val="a0"/>
        <w:rPr>
          <w:rFonts w:hint="cs"/>
          <w:rtl/>
        </w:rPr>
      </w:pPr>
      <w:r>
        <w:rPr>
          <w:rFonts w:hint="cs"/>
          <w:rtl/>
        </w:rPr>
        <w:t>חבר הכנסת דהאמשה, זה לא דו-שיח ביניכם לבין הנואם פה.</w:t>
      </w:r>
    </w:p>
    <w:p w14:paraId="581EF443" w14:textId="77777777" w:rsidR="00000000" w:rsidRDefault="00026F1C">
      <w:pPr>
        <w:pStyle w:val="a0"/>
        <w:rPr>
          <w:rFonts w:hint="cs"/>
          <w:rtl/>
        </w:rPr>
      </w:pPr>
    </w:p>
    <w:p w14:paraId="368D852F" w14:textId="77777777" w:rsidR="00000000" w:rsidRDefault="00026F1C">
      <w:pPr>
        <w:pStyle w:val="-"/>
        <w:rPr>
          <w:rtl/>
        </w:rPr>
      </w:pPr>
      <w:bookmarkStart w:id="113" w:name="FS000000471T10_12_2003_13_23_18C"/>
      <w:bookmarkStart w:id="114" w:name="FS000000471T10_12_2003_13_27_22C"/>
      <w:bookmarkEnd w:id="113"/>
      <w:bookmarkEnd w:id="114"/>
      <w:r>
        <w:rPr>
          <w:rtl/>
        </w:rPr>
        <w:t>השר עוזי לנדאו:</w:t>
      </w:r>
    </w:p>
    <w:p w14:paraId="6E3B238E" w14:textId="77777777" w:rsidR="00000000" w:rsidRDefault="00026F1C">
      <w:pPr>
        <w:pStyle w:val="a0"/>
        <w:rPr>
          <w:rtl/>
        </w:rPr>
      </w:pPr>
    </w:p>
    <w:p w14:paraId="6DCFE35D" w14:textId="77777777" w:rsidR="00000000" w:rsidRDefault="00026F1C">
      <w:pPr>
        <w:pStyle w:val="a0"/>
        <w:rPr>
          <w:rFonts w:hint="cs"/>
          <w:rtl/>
        </w:rPr>
      </w:pPr>
      <w:r>
        <w:rPr>
          <w:rFonts w:hint="cs"/>
          <w:rtl/>
        </w:rPr>
        <w:t>המאמר הזה מציג את ישראל כמדינת אפליה, כמדינת אי-צדק, כ</w:t>
      </w:r>
      <w:r>
        <w:rPr>
          <w:rFonts w:hint="cs"/>
          <w:rtl/>
        </w:rPr>
        <w:t>מדינת אטימות אנושית.</w:t>
      </w:r>
    </w:p>
    <w:p w14:paraId="5B524C76" w14:textId="77777777" w:rsidR="00000000" w:rsidRDefault="00026F1C">
      <w:pPr>
        <w:pStyle w:val="a0"/>
        <w:ind w:firstLine="0"/>
        <w:rPr>
          <w:rFonts w:hint="cs"/>
          <w:rtl/>
        </w:rPr>
      </w:pPr>
    </w:p>
    <w:p w14:paraId="7F4C376F" w14:textId="77777777" w:rsidR="00000000" w:rsidRDefault="00026F1C">
      <w:pPr>
        <w:pStyle w:val="af0"/>
        <w:rPr>
          <w:rtl/>
        </w:rPr>
      </w:pPr>
      <w:r>
        <w:rPr>
          <w:rFonts w:hint="eastAsia"/>
          <w:rtl/>
        </w:rPr>
        <w:t>אברהם</w:t>
      </w:r>
      <w:r>
        <w:rPr>
          <w:rtl/>
        </w:rPr>
        <w:t xml:space="preserve"> בורג (העבודה-מימד):</w:t>
      </w:r>
    </w:p>
    <w:p w14:paraId="29F7A519" w14:textId="77777777" w:rsidR="00000000" w:rsidRDefault="00026F1C">
      <w:pPr>
        <w:pStyle w:val="a0"/>
        <w:rPr>
          <w:rFonts w:hint="cs"/>
          <w:rtl/>
        </w:rPr>
      </w:pPr>
    </w:p>
    <w:p w14:paraId="1C8568A8" w14:textId="77777777" w:rsidR="00000000" w:rsidRDefault="00026F1C">
      <w:pPr>
        <w:pStyle w:val="a0"/>
        <w:rPr>
          <w:rFonts w:hint="cs"/>
          <w:rtl/>
        </w:rPr>
      </w:pPr>
      <w:r>
        <w:rPr>
          <w:rFonts w:hint="cs"/>
          <w:rtl/>
        </w:rPr>
        <w:t>גם אמרתי את האמת, וגם אני חוטף? על זה אתה, ארץ-ישראל השלמה, אתה, מתנחל, אתה עושה את המחסומים, אתה הימין הקיצוני של הזרוע הארוכה של - - -</w:t>
      </w:r>
    </w:p>
    <w:p w14:paraId="450CADD4" w14:textId="77777777" w:rsidR="00000000" w:rsidRDefault="00026F1C">
      <w:pPr>
        <w:pStyle w:val="a0"/>
        <w:ind w:firstLine="0"/>
        <w:rPr>
          <w:rFonts w:hint="cs"/>
          <w:rtl/>
        </w:rPr>
      </w:pPr>
    </w:p>
    <w:p w14:paraId="12756BB8" w14:textId="77777777" w:rsidR="00000000" w:rsidRDefault="00026F1C">
      <w:pPr>
        <w:pStyle w:val="-"/>
        <w:rPr>
          <w:rtl/>
        </w:rPr>
      </w:pPr>
      <w:bookmarkStart w:id="115" w:name="FS000000471T10_12_2003_13_29_36C"/>
      <w:bookmarkEnd w:id="115"/>
      <w:r>
        <w:rPr>
          <w:rFonts w:hint="eastAsia"/>
          <w:rtl/>
        </w:rPr>
        <w:t>השר</w:t>
      </w:r>
      <w:r>
        <w:rPr>
          <w:rtl/>
        </w:rPr>
        <w:t xml:space="preserve"> עוזי לנדאו:</w:t>
      </w:r>
    </w:p>
    <w:p w14:paraId="3DB2332F" w14:textId="77777777" w:rsidR="00000000" w:rsidRDefault="00026F1C">
      <w:pPr>
        <w:pStyle w:val="a0"/>
        <w:rPr>
          <w:rFonts w:hint="cs"/>
          <w:rtl/>
        </w:rPr>
      </w:pPr>
    </w:p>
    <w:p w14:paraId="78625488" w14:textId="77777777" w:rsidR="00000000" w:rsidRDefault="00026F1C">
      <w:pPr>
        <w:pStyle w:val="a0"/>
        <w:rPr>
          <w:rFonts w:hint="cs"/>
          <w:b/>
          <w:bCs/>
          <w:rtl/>
        </w:rPr>
      </w:pPr>
      <w:r>
        <w:rPr>
          <w:rFonts w:hint="cs"/>
          <w:rtl/>
        </w:rPr>
        <w:t xml:space="preserve">אני מציע שתקשיב, אולי תשמע. הדברים שאמרת כולם שקר. </w:t>
      </w:r>
      <w:bookmarkStart w:id="116" w:name="FS000000471T10_12_2003_12_47_15C"/>
      <w:bookmarkEnd w:id="116"/>
      <w:r>
        <w:rPr>
          <w:rFonts w:hint="cs"/>
          <w:rtl/>
        </w:rPr>
        <w:t>א</w:t>
      </w:r>
      <w:r>
        <w:rPr>
          <w:rFonts w:hint="cs"/>
          <w:rtl/>
        </w:rPr>
        <w:t>תה אומר כך  - -</w:t>
      </w:r>
    </w:p>
    <w:p w14:paraId="6F51EA07" w14:textId="77777777" w:rsidR="00000000" w:rsidRDefault="00026F1C">
      <w:pPr>
        <w:pStyle w:val="af1"/>
        <w:rPr>
          <w:rtl/>
        </w:rPr>
      </w:pPr>
      <w:r>
        <w:rPr>
          <w:rtl/>
        </w:rPr>
        <w:br/>
        <w:t>היו"ר ראובן ריבלין:</w:t>
      </w:r>
    </w:p>
    <w:p w14:paraId="348BFBDD" w14:textId="77777777" w:rsidR="00000000" w:rsidRDefault="00026F1C">
      <w:pPr>
        <w:pStyle w:val="a0"/>
        <w:rPr>
          <w:rtl/>
        </w:rPr>
      </w:pPr>
    </w:p>
    <w:p w14:paraId="794A27B8" w14:textId="77777777" w:rsidR="00000000" w:rsidRDefault="00026F1C">
      <w:pPr>
        <w:pStyle w:val="a0"/>
        <w:rPr>
          <w:rFonts w:hint="cs"/>
          <w:rtl/>
        </w:rPr>
      </w:pPr>
      <w:r>
        <w:rPr>
          <w:rFonts w:hint="cs"/>
          <w:rtl/>
        </w:rPr>
        <w:t>כבוד השר. חבר הכנסת בורג.</w:t>
      </w:r>
    </w:p>
    <w:p w14:paraId="2CE2C744" w14:textId="77777777" w:rsidR="00000000" w:rsidRDefault="00026F1C">
      <w:pPr>
        <w:pStyle w:val="-"/>
        <w:rPr>
          <w:rtl/>
        </w:rPr>
      </w:pPr>
      <w:r>
        <w:rPr>
          <w:rtl/>
        </w:rPr>
        <w:br/>
      </w:r>
      <w:bookmarkStart w:id="117" w:name="FS000000471T10_12_2003_12_49_12C"/>
      <w:bookmarkEnd w:id="117"/>
      <w:r>
        <w:rPr>
          <w:rtl/>
        </w:rPr>
        <w:t>השר עוזי לנדאו:</w:t>
      </w:r>
    </w:p>
    <w:p w14:paraId="13033447" w14:textId="77777777" w:rsidR="00000000" w:rsidRDefault="00026F1C">
      <w:pPr>
        <w:pStyle w:val="a0"/>
        <w:rPr>
          <w:rtl/>
        </w:rPr>
      </w:pPr>
    </w:p>
    <w:p w14:paraId="7CF94096" w14:textId="77777777" w:rsidR="00000000" w:rsidRDefault="00026F1C">
      <w:pPr>
        <w:pStyle w:val="a0"/>
        <w:rPr>
          <w:rFonts w:hint="cs"/>
          <w:rtl/>
        </w:rPr>
      </w:pPr>
      <w:r>
        <w:rPr>
          <w:rFonts w:hint="cs"/>
          <w:rtl/>
        </w:rPr>
        <w:t>- -  ישראל, שלא אכפת לה מילדי הפלסטינים - שלא תתפלא - - -</w:t>
      </w:r>
    </w:p>
    <w:p w14:paraId="012FAE8F" w14:textId="77777777" w:rsidR="00000000" w:rsidRDefault="00026F1C">
      <w:pPr>
        <w:pStyle w:val="af1"/>
        <w:rPr>
          <w:rtl/>
        </w:rPr>
      </w:pPr>
      <w:r>
        <w:rPr>
          <w:rtl/>
        </w:rPr>
        <w:br/>
        <w:t>היו"ר ראובן ריבלין:</w:t>
      </w:r>
    </w:p>
    <w:p w14:paraId="1D48655D" w14:textId="77777777" w:rsidR="00000000" w:rsidRDefault="00026F1C">
      <w:pPr>
        <w:pStyle w:val="a0"/>
        <w:rPr>
          <w:rtl/>
        </w:rPr>
      </w:pPr>
    </w:p>
    <w:p w14:paraId="7D656A36" w14:textId="77777777" w:rsidR="00000000" w:rsidRDefault="00026F1C">
      <w:pPr>
        <w:pStyle w:val="a0"/>
        <w:rPr>
          <w:rFonts w:hint="cs"/>
          <w:rtl/>
        </w:rPr>
      </w:pPr>
      <w:r>
        <w:rPr>
          <w:rFonts w:hint="cs"/>
          <w:rtl/>
        </w:rPr>
        <w:t>כבוד השר.</w:t>
      </w:r>
    </w:p>
    <w:p w14:paraId="36A8A59F" w14:textId="77777777" w:rsidR="00000000" w:rsidRDefault="00026F1C">
      <w:pPr>
        <w:pStyle w:val="-"/>
        <w:rPr>
          <w:rtl/>
        </w:rPr>
      </w:pPr>
      <w:r>
        <w:rPr>
          <w:rtl/>
        </w:rPr>
        <w:br/>
      </w:r>
      <w:bookmarkStart w:id="118" w:name="FS000000471T10_12_2003_12_53_12C"/>
      <w:bookmarkEnd w:id="118"/>
      <w:r>
        <w:rPr>
          <w:rtl/>
        </w:rPr>
        <w:t>השר עוזי לנדאו:</w:t>
      </w:r>
    </w:p>
    <w:p w14:paraId="7EE69AB3" w14:textId="77777777" w:rsidR="00000000" w:rsidRDefault="00026F1C">
      <w:pPr>
        <w:pStyle w:val="a0"/>
        <w:rPr>
          <w:rtl/>
        </w:rPr>
      </w:pPr>
    </w:p>
    <w:p w14:paraId="6FC9D257" w14:textId="77777777" w:rsidR="00000000" w:rsidRDefault="00026F1C">
      <w:pPr>
        <w:pStyle w:val="a0"/>
        <w:rPr>
          <w:rFonts w:hint="cs"/>
          <w:rtl/>
        </w:rPr>
      </w:pPr>
      <w:r>
        <w:rPr>
          <w:rFonts w:hint="cs"/>
          <w:rtl/>
        </w:rPr>
        <w:t>- - -  הם שופכים את דמם במסעדות כדי להרוס לנו את התיאבון, כי להם י</w:t>
      </w:r>
      <w:r>
        <w:rPr>
          <w:rFonts w:hint="cs"/>
          <w:rtl/>
        </w:rPr>
        <w:t>ש בבית ילדים והורים רעבים ומושפלים.</w:t>
      </w:r>
    </w:p>
    <w:p w14:paraId="2C9743A0" w14:textId="77777777" w:rsidR="00000000" w:rsidRDefault="00026F1C">
      <w:pPr>
        <w:pStyle w:val="af1"/>
        <w:rPr>
          <w:rtl/>
        </w:rPr>
      </w:pPr>
      <w:r>
        <w:rPr>
          <w:rtl/>
        </w:rPr>
        <w:br/>
        <w:t>היו"ר ראובן ריבלין:</w:t>
      </w:r>
    </w:p>
    <w:p w14:paraId="420A19E1" w14:textId="77777777" w:rsidR="00000000" w:rsidRDefault="00026F1C">
      <w:pPr>
        <w:pStyle w:val="a0"/>
        <w:rPr>
          <w:rtl/>
        </w:rPr>
      </w:pPr>
    </w:p>
    <w:p w14:paraId="188FB4E4" w14:textId="77777777" w:rsidR="00000000" w:rsidRDefault="00026F1C">
      <w:pPr>
        <w:pStyle w:val="a0"/>
        <w:rPr>
          <w:rFonts w:hint="cs"/>
          <w:rtl/>
        </w:rPr>
      </w:pPr>
      <w:r>
        <w:rPr>
          <w:rFonts w:hint="cs"/>
          <w:rtl/>
        </w:rPr>
        <w:t>כבוד השר.</w:t>
      </w:r>
    </w:p>
    <w:p w14:paraId="5C1B54BC" w14:textId="77777777" w:rsidR="00000000" w:rsidRDefault="00026F1C">
      <w:pPr>
        <w:pStyle w:val="-"/>
        <w:rPr>
          <w:rtl/>
        </w:rPr>
      </w:pPr>
      <w:r>
        <w:rPr>
          <w:rtl/>
        </w:rPr>
        <w:br/>
      </w:r>
      <w:bookmarkStart w:id="119" w:name="FS000000471T10_12_2003_12_54_32C"/>
      <w:bookmarkEnd w:id="119"/>
      <w:r>
        <w:rPr>
          <w:rtl/>
        </w:rPr>
        <w:t>השר עוזי לנדאו:</w:t>
      </w:r>
    </w:p>
    <w:p w14:paraId="1F8E9C32" w14:textId="77777777" w:rsidR="00000000" w:rsidRDefault="00026F1C">
      <w:pPr>
        <w:pStyle w:val="a0"/>
        <w:rPr>
          <w:rtl/>
        </w:rPr>
      </w:pPr>
    </w:p>
    <w:p w14:paraId="3D0AF338" w14:textId="77777777" w:rsidR="00000000" w:rsidRDefault="00026F1C">
      <w:pPr>
        <w:pStyle w:val="a0"/>
        <w:rPr>
          <w:rFonts w:hint="cs"/>
          <w:rtl/>
        </w:rPr>
      </w:pPr>
      <w:r>
        <w:rPr>
          <w:rFonts w:hint="cs"/>
          <w:rtl/>
        </w:rPr>
        <w:t xml:space="preserve">כן, אדוני. </w:t>
      </w:r>
    </w:p>
    <w:p w14:paraId="68218901" w14:textId="77777777" w:rsidR="00000000" w:rsidRDefault="00026F1C">
      <w:pPr>
        <w:pStyle w:val="af1"/>
        <w:rPr>
          <w:rtl/>
        </w:rPr>
      </w:pPr>
      <w:r>
        <w:rPr>
          <w:rtl/>
        </w:rPr>
        <w:br/>
        <w:t>היו"ר ראובן ריבלין:</w:t>
      </w:r>
    </w:p>
    <w:p w14:paraId="6991C726" w14:textId="77777777" w:rsidR="00000000" w:rsidRDefault="00026F1C">
      <w:pPr>
        <w:pStyle w:val="a0"/>
        <w:rPr>
          <w:rtl/>
        </w:rPr>
      </w:pPr>
    </w:p>
    <w:p w14:paraId="1891EA34" w14:textId="77777777" w:rsidR="00000000" w:rsidRDefault="00026F1C">
      <w:pPr>
        <w:pStyle w:val="a0"/>
        <w:rPr>
          <w:rFonts w:hint="cs"/>
          <w:rtl/>
        </w:rPr>
      </w:pPr>
      <w:r>
        <w:rPr>
          <w:rFonts w:hint="cs"/>
          <w:rtl/>
        </w:rPr>
        <w:t>אנחנו לא עוסקים כרגע במאמרו של בורג, אלא ביום זכויות האדם - - -</w:t>
      </w:r>
    </w:p>
    <w:p w14:paraId="30D287DC" w14:textId="77777777" w:rsidR="00000000" w:rsidRDefault="00026F1C">
      <w:pPr>
        <w:pStyle w:val="-"/>
        <w:rPr>
          <w:rtl/>
        </w:rPr>
      </w:pPr>
      <w:r>
        <w:rPr>
          <w:rtl/>
        </w:rPr>
        <w:br/>
      </w:r>
      <w:bookmarkStart w:id="120" w:name="FS000000471T10_12_2003_12_54_51C"/>
      <w:bookmarkEnd w:id="120"/>
      <w:r>
        <w:rPr>
          <w:rtl/>
        </w:rPr>
        <w:t>השר עוזי לנדאו:</w:t>
      </w:r>
    </w:p>
    <w:p w14:paraId="17B2DAE4" w14:textId="77777777" w:rsidR="00000000" w:rsidRDefault="00026F1C">
      <w:pPr>
        <w:pStyle w:val="a0"/>
        <w:rPr>
          <w:rtl/>
        </w:rPr>
      </w:pPr>
    </w:p>
    <w:p w14:paraId="438419BF" w14:textId="77777777" w:rsidR="00000000" w:rsidRDefault="00026F1C">
      <w:pPr>
        <w:pStyle w:val="a0"/>
        <w:rPr>
          <w:rFonts w:hint="cs"/>
          <w:rtl/>
        </w:rPr>
      </w:pPr>
      <w:r>
        <w:rPr>
          <w:rFonts w:hint="cs"/>
          <w:rtl/>
        </w:rPr>
        <w:t>לא, לא. אני, אדוני - - -</w:t>
      </w:r>
    </w:p>
    <w:p w14:paraId="3DDC81B7" w14:textId="77777777" w:rsidR="00000000" w:rsidRDefault="00026F1C">
      <w:pPr>
        <w:pStyle w:val="af0"/>
        <w:rPr>
          <w:rtl/>
        </w:rPr>
      </w:pPr>
      <w:r>
        <w:rPr>
          <w:rtl/>
        </w:rPr>
        <w:br/>
        <w:t>זהבה גלאון (מרצ):</w:t>
      </w:r>
    </w:p>
    <w:p w14:paraId="4F690E57" w14:textId="77777777" w:rsidR="00000000" w:rsidRDefault="00026F1C">
      <w:pPr>
        <w:pStyle w:val="a0"/>
        <w:rPr>
          <w:rtl/>
        </w:rPr>
      </w:pPr>
    </w:p>
    <w:p w14:paraId="0C57F6AD" w14:textId="77777777" w:rsidR="00000000" w:rsidRDefault="00026F1C">
      <w:pPr>
        <w:pStyle w:val="a0"/>
        <w:rPr>
          <w:rFonts w:hint="cs"/>
          <w:rtl/>
        </w:rPr>
      </w:pPr>
      <w:r>
        <w:rPr>
          <w:rFonts w:hint="cs"/>
          <w:rtl/>
        </w:rPr>
        <w:t>- - -</w:t>
      </w:r>
    </w:p>
    <w:p w14:paraId="259F00DF" w14:textId="77777777" w:rsidR="00000000" w:rsidRDefault="00026F1C">
      <w:pPr>
        <w:pStyle w:val="af1"/>
        <w:rPr>
          <w:rtl/>
        </w:rPr>
      </w:pPr>
      <w:r>
        <w:rPr>
          <w:rtl/>
        </w:rPr>
        <w:br/>
        <w:t>הי</w:t>
      </w:r>
      <w:r>
        <w:rPr>
          <w:rtl/>
        </w:rPr>
        <w:t>ו"ר ראובן ריבלין:</w:t>
      </w:r>
    </w:p>
    <w:p w14:paraId="5FF1436D" w14:textId="77777777" w:rsidR="00000000" w:rsidRDefault="00026F1C">
      <w:pPr>
        <w:pStyle w:val="a0"/>
        <w:rPr>
          <w:rtl/>
        </w:rPr>
      </w:pPr>
    </w:p>
    <w:p w14:paraId="45B49353" w14:textId="77777777" w:rsidR="00000000" w:rsidRDefault="00026F1C">
      <w:pPr>
        <w:pStyle w:val="a0"/>
        <w:rPr>
          <w:rFonts w:hint="cs"/>
          <w:rtl/>
        </w:rPr>
      </w:pPr>
      <w:r>
        <w:rPr>
          <w:rFonts w:hint="cs"/>
          <w:rtl/>
        </w:rPr>
        <w:t>בהחלט אני רואה, אבל אני מוכן לקיים דיון במליאה. רבותי, קבענו את הדיון הזה כציון יום זכויות האדם, לשעה. אני לא יכול כרגע להיכנס לכך, כשלכל דבר כזה יידרש סעיף 88.</w:t>
      </w:r>
    </w:p>
    <w:p w14:paraId="3B84B21E" w14:textId="77777777" w:rsidR="00000000" w:rsidRDefault="00026F1C">
      <w:pPr>
        <w:pStyle w:val="af0"/>
        <w:rPr>
          <w:rtl/>
        </w:rPr>
      </w:pPr>
      <w:r>
        <w:rPr>
          <w:rtl/>
        </w:rPr>
        <w:br/>
        <w:t>אופיר פינס-פז (העבודה-מימד):</w:t>
      </w:r>
    </w:p>
    <w:p w14:paraId="6CB1F001" w14:textId="77777777" w:rsidR="00000000" w:rsidRDefault="00026F1C">
      <w:pPr>
        <w:pStyle w:val="a0"/>
        <w:rPr>
          <w:rFonts w:hint="cs"/>
          <w:rtl/>
        </w:rPr>
      </w:pPr>
    </w:p>
    <w:p w14:paraId="01513EAB" w14:textId="77777777" w:rsidR="00000000" w:rsidRDefault="00026F1C">
      <w:pPr>
        <w:pStyle w:val="a0"/>
        <w:rPr>
          <w:rFonts w:hint="cs"/>
          <w:rtl/>
        </w:rPr>
      </w:pPr>
      <w:r>
        <w:rPr>
          <w:rFonts w:hint="cs"/>
          <w:rtl/>
        </w:rPr>
        <w:t>תגיד את זה לשר לנדאו - - -</w:t>
      </w:r>
    </w:p>
    <w:p w14:paraId="24DDD39B" w14:textId="77777777" w:rsidR="00000000" w:rsidRDefault="00026F1C">
      <w:pPr>
        <w:pStyle w:val="af0"/>
        <w:rPr>
          <w:rtl/>
        </w:rPr>
      </w:pPr>
      <w:r>
        <w:rPr>
          <w:b w:val="0"/>
          <w:bCs w:val="0"/>
          <w:u w:val="none"/>
          <w:rtl/>
        </w:rPr>
        <w:br/>
      </w:r>
      <w:r>
        <w:rPr>
          <w:rtl/>
        </w:rPr>
        <w:t>עבד-אלמאלכ דהאמשה</w:t>
      </w:r>
      <w:r>
        <w:rPr>
          <w:rtl/>
        </w:rPr>
        <w:t xml:space="preserve"> (רע"ם):</w:t>
      </w:r>
    </w:p>
    <w:p w14:paraId="6D0B9E99" w14:textId="77777777" w:rsidR="00000000" w:rsidRDefault="00026F1C">
      <w:pPr>
        <w:pStyle w:val="a0"/>
        <w:rPr>
          <w:rtl/>
        </w:rPr>
      </w:pPr>
    </w:p>
    <w:p w14:paraId="71D04F40" w14:textId="77777777" w:rsidR="00000000" w:rsidRDefault="00026F1C">
      <w:pPr>
        <w:pStyle w:val="a0"/>
        <w:rPr>
          <w:rFonts w:hint="cs"/>
          <w:rtl/>
        </w:rPr>
      </w:pPr>
      <w:r>
        <w:rPr>
          <w:rFonts w:hint="cs"/>
          <w:rtl/>
        </w:rPr>
        <w:t>- - -</w:t>
      </w:r>
    </w:p>
    <w:p w14:paraId="5F7D2FA0" w14:textId="77777777" w:rsidR="00000000" w:rsidRDefault="00026F1C">
      <w:pPr>
        <w:pStyle w:val="af0"/>
        <w:rPr>
          <w:rtl/>
        </w:rPr>
      </w:pPr>
      <w:r>
        <w:rPr>
          <w:rtl/>
        </w:rPr>
        <w:br/>
        <w:t>זהבה גלאון (מרצ):</w:t>
      </w:r>
    </w:p>
    <w:p w14:paraId="6099042F" w14:textId="77777777" w:rsidR="00000000" w:rsidRDefault="00026F1C">
      <w:pPr>
        <w:pStyle w:val="a0"/>
        <w:rPr>
          <w:rtl/>
        </w:rPr>
      </w:pPr>
    </w:p>
    <w:p w14:paraId="694270F7" w14:textId="77777777" w:rsidR="00000000" w:rsidRDefault="00026F1C">
      <w:pPr>
        <w:pStyle w:val="a0"/>
        <w:rPr>
          <w:rFonts w:hint="cs"/>
          <w:rtl/>
        </w:rPr>
      </w:pPr>
      <w:r>
        <w:rPr>
          <w:rFonts w:hint="cs"/>
          <w:rtl/>
        </w:rPr>
        <w:t>- - -</w:t>
      </w:r>
    </w:p>
    <w:p w14:paraId="34F4912B" w14:textId="77777777" w:rsidR="00000000" w:rsidRDefault="00026F1C">
      <w:pPr>
        <w:pStyle w:val="af0"/>
        <w:rPr>
          <w:rtl/>
        </w:rPr>
      </w:pPr>
      <w:r>
        <w:rPr>
          <w:rtl/>
        </w:rPr>
        <w:br/>
        <w:t>קריאות:</w:t>
      </w:r>
    </w:p>
    <w:p w14:paraId="2571E581" w14:textId="77777777" w:rsidR="00000000" w:rsidRDefault="00026F1C">
      <w:pPr>
        <w:pStyle w:val="a0"/>
        <w:rPr>
          <w:rtl/>
        </w:rPr>
      </w:pPr>
    </w:p>
    <w:p w14:paraId="1D7E5943" w14:textId="77777777" w:rsidR="00000000" w:rsidRDefault="00026F1C">
      <w:pPr>
        <w:pStyle w:val="a0"/>
        <w:rPr>
          <w:rFonts w:hint="cs"/>
          <w:rtl/>
        </w:rPr>
      </w:pPr>
      <w:r>
        <w:rPr>
          <w:rFonts w:hint="cs"/>
          <w:rtl/>
        </w:rPr>
        <w:t>- - -</w:t>
      </w:r>
    </w:p>
    <w:p w14:paraId="13331930" w14:textId="77777777" w:rsidR="00000000" w:rsidRDefault="00026F1C">
      <w:pPr>
        <w:pStyle w:val="af0"/>
        <w:rPr>
          <w:rtl/>
        </w:rPr>
      </w:pPr>
      <w:r>
        <w:rPr>
          <w:rtl/>
        </w:rPr>
        <w:br/>
        <w:t>נעמי בלומנטל (הליכוד):</w:t>
      </w:r>
    </w:p>
    <w:p w14:paraId="2A5A029B" w14:textId="77777777" w:rsidR="00000000" w:rsidRDefault="00026F1C">
      <w:pPr>
        <w:pStyle w:val="a0"/>
        <w:rPr>
          <w:rFonts w:hint="cs"/>
          <w:rtl/>
        </w:rPr>
      </w:pPr>
    </w:p>
    <w:p w14:paraId="5A22C8AD" w14:textId="77777777" w:rsidR="00000000" w:rsidRDefault="00026F1C">
      <w:pPr>
        <w:pStyle w:val="a0"/>
        <w:rPr>
          <w:rFonts w:hint="cs"/>
          <w:rtl/>
        </w:rPr>
      </w:pPr>
      <w:r>
        <w:rPr>
          <w:rFonts w:hint="cs"/>
          <w:rtl/>
        </w:rPr>
        <w:t>- - -</w:t>
      </w:r>
    </w:p>
    <w:p w14:paraId="037982EC" w14:textId="77777777" w:rsidR="00000000" w:rsidRDefault="00026F1C">
      <w:pPr>
        <w:pStyle w:val="af0"/>
        <w:rPr>
          <w:rtl/>
        </w:rPr>
      </w:pPr>
      <w:r>
        <w:rPr>
          <w:rtl/>
        </w:rPr>
        <w:br/>
        <w:t>אופיר פינס-פז (העבודה-מימד):</w:t>
      </w:r>
    </w:p>
    <w:p w14:paraId="67A044B0" w14:textId="77777777" w:rsidR="00000000" w:rsidRDefault="00026F1C">
      <w:pPr>
        <w:pStyle w:val="a0"/>
        <w:rPr>
          <w:rtl/>
        </w:rPr>
      </w:pPr>
    </w:p>
    <w:p w14:paraId="0A78138B" w14:textId="77777777" w:rsidR="00000000" w:rsidRDefault="00026F1C">
      <w:pPr>
        <w:pStyle w:val="a0"/>
        <w:rPr>
          <w:rFonts w:hint="cs"/>
          <w:rtl/>
        </w:rPr>
      </w:pPr>
      <w:r>
        <w:rPr>
          <w:rFonts w:hint="cs"/>
          <w:rtl/>
        </w:rPr>
        <w:t>אדוני השר לנדאו - - -</w:t>
      </w:r>
    </w:p>
    <w:p w14:paraId="3B927BC9" w14:textId="77777777" w:rsidR="00000000" w:rsidRDefault="00026F1C">
      <w:pPr>
        <w:pStyle w:val="af1"/>
        <w:rPr>
          <w:rtl/>
        </w:rPr>
      </w:pPr>
      <w:r>
        <w:rPr>
          <w:rFonts w:hint="cs"/>
          <w:rtl/>
        </w:rPr>
        <w:br/>
      </w:r>
      <w:r>
        <w:rPr>
          <w:rFonts w:hint="eastAsia"/>
          <w:rtl/>
        </w:rPr>
        <w:t>היו</w:t>
      </w:r>
      <w:r>
        <w:rPr>
          <w:rtl/>
        </w:rPr>
        <w:t>"ר ראובן ריבלין:</w:t>
      </w:r>
    </w:p>
    <w:p w14:paraId="7DA3A203" w14:textId="77777777" w:rsidR="00000000" w:rsidRDefault="00026F1C">
      <w:pPr>
        <w:pStyle w:val="a0"/>
        <w:rPr>
          <w:rtl/>
        </w:rPr>
      </w:pPr>
    </w:p>
    <w:p w14:paraId="098B3EAF" w14:textId="77777777" w:rsidR="00000000" w:rsidRDefault="00026F1C">
      <w:pPr>
        <w:pStyle w:val="a0"/>
        <w:rPr>
          <w:rFonts w:hint="cs"/>
          <w:rtl/>
        </w:rPr>
      </w:pPr>
      <w:r>
        <w:rPr>
          <w:rFonts w:hint="cs"/>
          <w:rtl/>
        </w:rPr>
        <w:t xml:space="preserve">רבותי. חבר הכנסת אופיר פינס, נא לשבת. חברת הכנסת זהבה גלאון. </w:t>
      </w:r>
    </w:p>
    <w:p w14:paraId="3DF08123" w14:textId="77777777" w:rsidR="00000000" w:rsidRDefault="00026F1C">
      <w:pPr>
        <w:pStyle w:val="-"/>
        <w:rPr>
          <w:rtl/>
        </w:rPr>
      </w:pPr>
      <w:r>
        <w:rPr>
          <w:rtl/>
        </w:rPr>
        <w:br/>
      </w:r>
      <w:bookmarkStart w:id="121" w:name="FS000000471T10_12_2003_12_58_43C"/>
      <w:bookmarkEnd w:id="121"/>
      <w:r>
        <w:rPr>
          <w:rtl/>
        </w:rPr>
        <w:t>השר עוזי לנדאו:</w:t>
      </w:r>
    </w:p>
    <w:p w14:paraId="4E96F315" w14:textId="77777777" w:rsidR="00000000" w:rsidRDefault="00026F1C">
      <w:pPr>
        <w:pStyle w:val="a0"/>
        <w:rPr>
          <w:rtl/>
        </w:rPr>
      </w:pPr>
    </w:p>
    <w:p w14:paraId="0FF83E87" w14:textId="77777777" w:rsidR="00000000" w:rsidRDefault="00026F1C">
      <w:pPr>
        <w:pStyle w:val="a0"/>
        <w:rPr>
          <w:rFonts w:hint="cs"/>
          <w:rtl/>
        </w:rPr>
      </w:pPr>
      <w:r>
        <w:rPr>
          <w:rFonts w:hint="cs"/>
          <w:rtl/>
        </w:rPr>
        <w:t>אדוני היושב-</w:t>
      </w:r>
      <w:r>
        <w:rPr>
          <w:rFonts w:hint="cs"/>
          <w:rtl/>
        </w:rPr>
        <w:t xml:space="preserve">ראש, את סדר-היום על זכויות אדם וסכנות האנטישמיות לא יכול לקבוע השמאל, מה לעשות. מה לעשות. </w:t>
      </w:r>
    </w:p>
    <w:p w14:paraId="418388F9" w14:textId="77777777" w:rsidR="00000000" w:rsidRDefault="00026F1C">
      <w:pPr>
        <w:pStyle w:val="af0"/>
        <w:rPr>
          <w:rtl/>
        </w:rPr>
      </w:pPr>
      <w:r>
        <w:rPr>
          <w:rtl/>
        </w:rPr>
        <w:br/>
        <w:t>זהבה גלאון (מרצ):</w:t>
      </w:r>
    </w:p>
    <w:p w14:paraId="6E2AA0AE" w14:textId="77777777" w:rsidR="00000000" w:rsidRDefault="00026F1C">
      <w:pPr>
        <w:pStyle w:val="a0"/>
        <w:rPr>
          <w:rtl/>
        </w:rPr>
      </w:pPr>
    </w:p>
    <w:p w14:paraId="74632673" w14:textId="77777777" w:rsidR="00000000" w:rsidRDefault="00026F1C">
      <w:pPr>
        <w:pStyle w:val="a0"/>
        <w:rPr>
          <w:rFonts w:hint="cs"/>
          <w:rtl/>
        </w:rPr>
      </w:pPr>
      <w:r>
        <w:rPr>
          <w:rFonts w:hint="cs"/>
          <w:rtl/>
        </w:rPr>
        <w:t>- - -</w:t>
      </w:r>
    </w:p>
    <w:p w14:paraId="1AC6F1B5" w14:textId="77777777" w:rsidR="00000000" w:rsidRDefault="00026F1C">
      <w:pPr>
        <w:pStyle w:val="af1"/>
        <w:rPr>
          <w:rtl/>
        </w:rPr>
      </w:pPr>
      <w:r>
        <w:rPr>
          <w:rtl/>
        </w:rPr>
        <w:br/>
        <w:t>היו"ר ראובן ריבלין:</w:t>
      </w:r>
    </w:p>
    <w:p w14:paraId="5D335DD5" w14:textId="77777777" w:rsidR="00000000" w:rsidRDefault="00026F1C">
      <w:pPr>
        <w:pStyle w:val="a0"/>
        <w:rPr>
          <w:rtl/>
        </w:rPr>
      </w:pPr>
    </w:p>
    <w:p w14:paraId="16A38D3F" w14:textId="77777777" w:rsidR="00000000" w:rsidRDefault="00026F1C">
      <w:pPr>
        <w:pStyle w:val="a0"/>
        <w:rPr>
          <w:rFonts w:hint="cs"/>
          <w:rtl/>
        </w:rPr>
      </w:pPr>
      <w:r>
        <w:rPr>
          <w:rFonts w:hint="cs"/>
          <w:rtl/>
        </w:rPr>
        <w:t xml:space="preserve">חברת הכנסת גלאון, נא לשבת. או לשבת או לצאת. </w:t>
      </w:r>
    </w:p>
    <w:p w14:paraId="1B6E6DB3" w14:textId="77777777" w:rsidR="00000000" w:rsidRDefault="00026F1C">
      <w:pPr>
        <w:pStyle w:val="af0"/>
        <w:rPr>
          <w:rtl/>
        </w:rPr>
      </w:pPr>
      <w:r>
        <w:rPr>
          <w:rtl/>
        </w:rPr>
        <w:br/>
        <w:t>נעמי בלומנטל (הליכוד):</w:t>
      </w:r>
    </w:p>
    <w:p w14:paraId="76732E43" w14:textId="77777777" w:rsidR="00000000" w:rsidRDefault="00026F1C">
      <w:pPr>
        <w:pStyle w:val="a0"/>
        <w:rPr>
          <w:rtl/>
        </w:rPr>
      </w:pPr>
    </w:p>
    <w:p w14:paraId="3BC2B00F" w14:textId="77777777" w:rsidR="00000000" w:rsidRDefault="00026F1C">
      <w:pPr>
        <w:pStyle w:val="a0"/>
        <w:rPr>
          <w:rFonts w:hint="cs"/>
          <w:rtl/>
        </w:rPr>
      </w:pPr>
      <w:r>
        <w:rPr>
          <w:rFonts w:hint="cs"/>
          <w:rtl/>
        </w:rPr>
        <w:t>- - -</w:t>
      </w:r>
    </w:p>
    <w:p w14:paraId="36E902B2" w14:textId="77777777" w:rsidR="00000000" w:rsidRDefault="00026F1C">
      <w:pPr>
        <w:pStyle w:val="af0"/>
        <w:rPr>
          <w:rtl/>
        </w:rPr>
      </w:pPr>
      <w:r>
        <w:rPr>
          <w:rtl/>
        </w:rPr>
        <w:br/>
        <w:t>קריאות:</w:t>
      </w:r>
    </w:p>
    <w:p w14:paraId="241938F0" w14:textId="77777777" w:rsidR="00000000" w:rsidRDefault="00026F1C">
      <w:pPr>
        <w:pStyle w:val="a0"/>
        <w:rPr>
          <w:rtl/>
        </w:rPr>
      </w:pPr>
    </w:p>
    <w:p w14:paraId="76AA1398" w14:textId="77777777" w:rsidR="00000000" w:rsidRDefault="00026F1C">
      <w:pPr>
        <w:pStyle w:val="a0"/>
        <w:rPr>
          <w:rFonts w:hint="cs"/>
          <w:rtl/>
        </w:rPr>
      </w:pPr>
      <w:r>
        <w:rPr>
          <w:rFonts w:hint="cs"/>
          <w:rtl/>
        </w:rPr>
        <w:t>- - -</w:t>
      </w:r>
    </w:p>
    <w:p w14:paraId="75BEA833" w14:textId="77777777" w:rsidR="00000000" w:rsidRDefault="00026F1C">
      <w:pPr>
        <w:pStyle w:val="af1"/>
        <w:rPr>
          <w:rtl/>
        </w:rPr>
      </w:pPr>
      <w:r>
        <w:rPr>
          <w:rtl/>
        </w:rPr>
        <w:br/>
        <w:t>היו"ר ראובן ריבלין:</w:t>
      </w:r>
    </w:p>
    <w:p w14:paraId="2E47A1A4" w14:textId="77777777" w:rsidR="00000000" w:rsidRDefault="00026F1C">
      <w:pPr>
        <w:pStyle w:val="a0"/>
        <w:rPr>
          <w:rtl/>
        </w:rPr>
      </w:pPr>
    </w:p>
    <w:p w14:paraId="0D10E6D3" w14:textId="77777777" w:rsidR="00000000" w:rsidRDefault="00026F1C">
      <w:pPr>
        <w:pStyle w:val="a0"/>
        <w:rPr>
          <w:rFonts w:hint="cs"/>
          <w:rtl/>
        </w:rPr>
      </w:pPr>
      <w:r>
        <w:rPr>
          <w:rFonts w:hint="cs"/>
          <w:rtl/>
        </w:rPr>
        <w:t>בסד</w:t>
      </w:r>
      <w:r>
        <w:rPr>
          <w:rFonts w:hint="cs"/>
          <w:rtl/>
        </w:rPr>
        <w:t xml:space="preserve">ר, אבל אנחנו עכשיו - - - </w:t>
      </w:r>
    </w:p>
    <w:p w14:paraId="5C73E2C0" w14:textId="77777777" w:rsidR="00000000" w:rsidRDefault="00026F1C">
      <w:pPr>
        <w:pStyle w:val="-"/>
        <w:rPr>
          <w:rtl/>
        </w:rPr>
      </w:pPr>
      <w:r>
        <w:rPr>
          <w:rtl/>
        </w:rPr>
        <w:br/>
      </w:r>
      <w:bookmarkStart w:id="122" w:name="FS000000471T10_12_2003_13_01_50C"/>
      <w:bookmarkEnd w:id="122"/>
      <w:r>
        <w:rPr>
          <w:rtl/>
        </w:rPr>
        <w:t>השר עוזי לנדאו:</w:t>
      </w:r>
    </w:p>
    <w:p w14:paraId="64CEBF22" w14:textId="77777777" w:rsidR="00000000" w:rsidRDefault="00026F1C">
      <w:pPr>
        <w:pStyle w:val="a0"/>
        <w:rPr>
          <w:rtl/>
        </w:rPr>
      </w:pPr>
    </w:p>
    <w:p w14:paraId="6A875DF4" w14:textId="77777777" w:rsidR="00000000" w:rsidRDefault="00026F1C">
      <w:pPr>
        <w:pStyle w:val="a0"/>
        <w:rPr>
          <w:rFonts w:hint="cs"/>
          <w:rtl/>
        </w:rPr>
      </w:pPr>
      <w:r>
        <w:rPr>
          <w:rFonts w:hint="cs"/>
          <w:rtl/>
        </w:rPr>
        <w:t xml:space="preserve">לא אני אומר. </w:t>
      </w:r>
    </w:p>
    <w:p w14:paraId="662C5B57" w14:textId="77777777" w:rsidR="00000000" w:rsidRDefault="00026F1C">
      <w:pPr>
        <w:pStyle w:val="af1"/>
        <w:rPr>
          <w:rtl/>
        </w:rPr>
      </w:pPr>
      <w:r>
        <w:rPr>
          <w:rtl/>
        </w:rPr>
        <w:br/>
        <w:t>היו"ר ראובן ריבלין:</w:t>
      </w:r>
    </w:p>
    <w:p w14:paraId="4EB9028E" w14:textId="77777777" w:rsidR="00000000" w:rsidRDefault="00026F1C">
      <w:pPr>
        <w:pStyle w:val="a0"/>
        <w:rPr>
          <w:rtl/>
        </w:rPr>
      </w:pPr>
    </w:p>
    <w:p w14:paraId="2AA3D548" w14:textId="77777777" w:rsidR="00000000" w:rsidRDefault="00026F1C">
      <w:pPr>
        <w:pStyle w:val="a0"/>
        <w:rPr>
          <w:rFonts w:hint="cs"/>
          <w:rtl/>
        </w:rPr>
      </w:pPr>
      <w:r>
        <w:rPr>
          <w:rFonts w:hint="cs"/>
          <w:rtl/>
        </w:rPr>
        <w:t>אנחנו נמצאים בישיבה שהיא - - -</w:t>
      </w:r>
    </w:p>
    <w:p w14:paraId="6A3A00DF" w14:textId="77777777" w:rsidR="00000000" w:rsidRDefault="00026F1C">
      <w:pPr>
        <w:pStyle w:val="af0"/>
        <w:rPr>
          <w:rtl/>
        </w:rPr>
      </w:pPr>
      <w:r>
        <w:rPr>
          <w:rtl/>
        </w:rPr>
        <w:br/>
        <w:t>קריאות:</w:t>
      </w:r>
    </w:p>
    <w:p w14:paraId="4E40636C" w14:textId="77777777" w:rsidR="00000000" w:rsidRDefault="00026F1C">
      <w:pPr>
        <w:pStyle w:val="a0"/>
        <w:rPr>
          <w:rtl/>
        </w:rPr>
      </w:pPr>
    </w:p>
    <w:p w14:paraId="1732FC1B" w14:textId="77777777" w:rsidR="00000000" w:rsidRDefault="00026F1C">
      <w:pPr>
        <w:pStyle w:val="a0"/>
        <w:rPr>
          <w:rFonts w:hint="cs"/>
          <w:rtl/>
        </w:rPr>
      </w:pPr>
      <w:r>
        <w:rPr>
          <w:rFonts w:hint="cs"/>
          <w:rtl/>
        </w:rPr>
        <w:t>- - -</w:t>
      </w:r>
    </w:p>
    <w:p w14:paraId="19FE516E" w14:textId="77777777" w:rsidR="00000000" w:rsidRDefault="00026F1C">
      <w:pPr>
        <w:pStyle w:val="af1"/>
        <w:rPr>
          <w:rtl/>
        </w:rPr>
      </w:pPr>
      <w:r>
        <w:rPr>
          <w:rtl/>
        </w:rPr>
        <w:br/>
        <w:t>היו"ר ראובן ריבלין:</w:t>
      </w:r>
    </w:p>
    <w:p w14:paraId="4C86B696" w14:textId="77777777" w:rsidR="00000000" w:rsidRDefault="00026F1C">
      <w:pPr>
        <w:pStyle w:val="a0"/>
        <w:rPr>
          <w:rtl/>
        </w:rPr>
      </w:pPr>
    </w:p>
    <w:p w14:paraId="67177939" w14:textId="77777777" w:rsidR="00000000" w:rsidRDefault="00026F1C">
      <w:pPr>
        <w:pStyle w:val="a0"/>
        <w:rPr>
          <w:rFonts w:hint="cs"/>
          <w:rtl/>
        </w:rPr>
      </w:pPr>
      <w:r>
        <w:rPr>
          <w:rFonts w:hint="cs"/>
          <w:rtl/>
        </w:rPr>
        <w:t xml:space="preserve">רבותי חברי הכנסת. כבוד השר. </w:t>
      </w:r>
    </w:p>
    <w:p w14:paraId="0A926CA8" w14:textId="77777777" w:rsidR="00000000" w:rsidRDefault="00026F1C">
      <w:pPr>
        <w:pStyle w:val="af0"/>
        <w:rPr>
          <w:rtl/>
        </w:rPr>
      </w:pPr>
      <w:r>
        <w:rPr>
          <w:rtl/>
        </w:rPr>
        <w:br/>
        <w:t>אופיר פינס-פז (העבודה-מימד):</w:t>
      </w:r>
    </w:p>
    <w:p w14:paraId="2E5F208E" w14:textId="77777777" w:rsidR="00000000" w:rsidRDefault="00026F1C">
      <w:pPr>
        <w:pStyle w:val="a0"/>
        <w:rPr>
          <w:rtl/>
        </w:rPr>
      </w:pPr>
    </w:p>
    <w:p w14:paraId="1270B1EB" w14:textId="77777777" w:rsidR="00000000" w:rsidRDefault="00026F1C">
      <w:pPr>
        <w:pStyle w:val="a0"/>
        <w:rPr>
          <w:rFonts w:hint="cs"/>
          <w:rtl/>
        </w:rPr>
      </w:pPr>
      <w:r>
        <w:rPr>
          <w:rFonts w:hint="cs"/>
          <w:rtl/>
        </w:rPr>
        <w:t xml:space="preserve">לא יכול להיות שראש הממשלה לא מטיל על השר לנדאו </w:t>
      </w:r>
      <w:r>
        <w:rPr>
          <w:rFonts w:hint="cs"/>
          <w:rtl/>
        </w:rPr>
        <w:t>תפקידים - - -</w:t>
      </w:r>
    </w:p>
    <w:p w14:paraId="08663F0B" w14:textId="77777777" w:rsidR="00000000" w:rsidRDefault="00026F1C">
      <w:pPr>
        <w:pStyle w:val="af0"/>
        <w:rPr>
          <w:rtl/>
        </w:rPr>
      </w:pPr>
      <w:r>
        <w:rPr>
          <w:rtl/>
        </w:rPr>
        <w:br/>
        <w:t>עבד-אלמאלכ דהאמשה (רע"ם):</w:t>
      </w:r>
    </w:p>
    <w:p w14:paraId="558D4516" w14:textId="77777777" w:rsidR="00000000" w:rsidRDefault="00026F1C">
      <w:pPr>
        <w:pStyle w:val="a0"/>
        <w:rPr>
          <w:rtl/>
        </w:rPr>
      </w:pPr>
    </w:p>
    <w:p w14:paraId="27A050C2" w14:textId="77777777" w:rsidR="00000000" w:rsidRDefault="00026F1C">
      <w:pPr>
        <w:pStyle w:val="a0"/>
        <w:rPr>
          <w:rFonts w:hint="cs"/>
          <w:rtl/>
        </w:rPr>
      </w:pPr>
      <w:r>
        <w:rPr>
          <w:rFonts w:hint="cs"/>
          <w:rtl/>
        </w:rPr>
        <w:t>- - -</w:t>
      </w:r>
    </w:p>
    <w:p w14:paraId="4C46EE4E" w14:textId="77777777" w:rsidR="00000000" w:rsidRDefault="00026F1C">
      <w:pPr>
        <w:pStyle w:val="af1"/>
        <w:rPr>
          <w:rtl/>
        </w:rPr>
      </w:pPr>
      <w:r>
        <w:rPr>
          <w:rtl/>
        </w:rPr>
        <w:br/>
        <w:t>היו"ר ראובן ריבלין:</w:t>
      </w:r>
    </w:p>
    <w:p w14:paraId="5830F948" w14:textId="77777777" w:rsidR="00000000" w:rsidRDefault="00026F1C">
      <w:pPr>
        <w:pStyle w:val="a0"/>
        <w:rPr>
          <w:rtl/>
        </w:rPr>
      </w:pPr>
    </w:p>
    <w:p w14:paraId="69D81BEA" w14:textId="77777777" w:rsidR="00000000" w:rsidRDefault="00026F1C">
      <w:pPr>
        <w:pStyle w:val="a0"/>
        <w:rPr>
          <w:rFonts w:hint="cs"/>
          <w:rtl/>
        </w:rPr>
      </w:pPr>
      <w:r>
        <w:rPr>
          <w:rFonts w:hint="cs"/>
          <w:rtl/>
        </w:rPr>
        <w:t>חברי הכנסת. חבר הכנסת דהאמשה, אני קורא לך - - -</w:t>
      </w:r>
    </w:p>
    <w:p w14:paraId="22B3DB44" w14:textId="77777777" w:rsidR="00000000" w:rsidRDefault="00026F1C">
      <w:pPr>
        <w:pStyle w:val="-"/>
        <w:rPr>
          <w:rtl/>
        </w:rPr>
      </w:pPr>
      <w:r>
        <w:rPr>
          <w:rtl/>
        </w:rPr>
        <w:br/>
      </w:r>
      <w:bookmarkStart w:id="123" w:name="FS000000471T10_12_2003_13_03_21C"/>
      <w:bookmarkEnd w:id="123"/>
      <w:r>
        <w:rPr>
          <w:rtl/>
        </w:rPr>
        <w:t>השר עוזי לנדאו:</w:t>
      </w:r>
    </w:p>
    <w:p w14:paraId="68EF91D3" w14:textId="77777777" w:rsidR="00000000" w:rsidRDefault="00026F1C">
      <w:pPr>
        <w:pStyle w:val="a0"/>
        <w:rPr>
          <w:rtl/>
        </w:rPr>
      </w:pPr>
    </w:p>
    <w:p w14:paraId="49BA287D" w14:textId="77777777" w:rsidR="00000000" w:rsidRDefault="00026F1C">
      <w:pPr>
        <w:pStyle w:val="a0"/>
        <w:rPr>
          <w:rFonts w:hint="cs"/>
          <w:rtl/>
        </w:rPr>
      </w:pPr>
      <w:r>
        <w:rPr>
          <w:rFonts w:hint="cs"/>
          <w:rtl/>
        </w:rPr>
        <w:t>לא סתם. העיתונאי ארי שביט, שמראיין את חבר הכנסת בורג - -</w:t>
      </w:r>
    </w:p>
    <w:p w14:paraId="05B01F47" w14:textId="77777777" w:rsidR="00000000" w:rsidRDefault="00026F1C">
      <w:pPr>
        <w:pStyle w:val="af1"/>
        <w:rPr>
          <w:rtl/>
        </w:rPr>
      </w:pPr>
      <w:r>
        <w:rPr>
          <w:rtl/>
        </w:rPr>
        <w:br/>
        <w:t>היו"ר ראובן ריבלין:</w:t>
      </w:r>
    </w:p>
    <w:p w14:paraId="50AC8E6E" w14:textId="77777777" w:rsidR="00000000" w:rsidRDefault="00026F1C">
      <w:pPr>
        <w:pStyle w:val="a0"/>
        <w:rPr>
          <w:rtl/>
        </w:rPr>
      </w:pPr>
    </w:p>
    <w:p w14:paraId="06E0EF2D" w14:textId="77777777" w:rsidR="00000000" w:rsidRDefault="00026F1C">
      <w:pPr>
        <w:pStyle w:val="a0"/>
        <w:rPr>
          <w:rFonts w:hint="cs"/>
          <w:rtl/>
        </w:rPr>
      </w:pPr>
      <w:r>
        <w:rPr>
          <w:rFonts w:hint="cs"/>
          <w:rtl/>
        </w:rPr>
        <w:t xml:space="preserve">נא לסיים, אדוני. </w:t>
      </w:r>
    </w:p>
    <w:p w14:paraId="7E444352" w14:textId="77777777" w:rsidR="00000000" w:rsidRDefault="00026F1C">
      <w:pPr>
        <w:pStyle w:val="-"/>
        <w:rPr>
          <w:rtl/>
        </w:rPr>
      </w:pPr>
      <w:r>
        <w:rPr>
          <w:rtl/>
        </w:rPr>
        <w:br/>
      </w:r>
      <w:bookmarkStart w:id="124" w:name="FS000000471T10_12_2003_13_03_42C"/>
      <w:bookmarkEnd w:id="124"/>
      <w:r>
        <w:rPr>
          <w:rtl/>
        </w:rPr>
        <w:t>השר עוזי לנדאו:</w:t>
      </w:r>
    </w:p>
    <w:p w14:paraId="1BD7A6EA" w14:textId="77777777" w:rsidR="00000000" w:rsidRDefault="00026F1C">
      <w:pPr>
        <w:pStyle w:val="a0"/>
        <w:rPr>
          <w:rtl/>
        </w:rPr>
      </w:pPr>
    </w:p>
    <w:p w14:paraId="3B2B17E1" w14:textId="77777777" w:rsidR="00000000" w:rsidRDefault="00026F1C">
      <w:pPr>
        <w:pStyle w:val="a0"/>
        <w:rPr>
          <w:rFonts w:hint="cs"/>
          <w:rtl/>
        </w:rPr>
      </w:pPr>
      <w:r>
        <w:rPr>
          <w:rFonts w:hint="cs"/>
          <w:rtl/>
        </w:rPr>
        <w:t>- - א</w:t>
      </w:r>
      <w:r>
        <w:rPr>
          <w:rFonts w:hint="cs"/>
          <w:rtl/>
        </w:rPr>
        <w:t>ומר לו: אתה בעצם מצדיק רצח. כך הוא אומר - -</w:t>
      </w:r>
    </w:p>
    <w:p w14:paraId="7F3FE767" w14:textId="77777777" w:rsidR="00000000" w:rsidRDefault="00026F1C">
      <w:pPr>
        <w:pStyle w:val="af0"/>
        <w:rPr>
          <w:rtl/>
        </w:rPr>
      </w:pPr>
      <w:r>
        <w:rPr>
          <w:rtl/>
        </w:rPr>
        <w:br/>
        <w:t>אברהם בורג (העבודה-מימד):</w:t>
      </w:r>
    </w:p>
    <w:p w14:paraId="519D645C" w14:textId="77777777" w:rsidR="00000000" w:rsidRDefault="00026F1C">
      <w:pPr>
        <w:pStyle w:val="a0"/>
        <w:rPr>
          <w:rtl/>
        </w:rPr>
      </w:pPr>
    </w:p>
    <w:p w14:paraId="1E2006B3" w14:textId="77777777" w:rsidR="00000000" w:rsidRDefault="00026F1C">
      <w:pPr>
        <w:pStyle w:val="a0"/>
        <w:rPr>
          <w:rFonts w:hint="cs"/>
          <w:rtl/>
        </w:rPr>
      </w:pPr>
      <w:r>
        <w:rPr>
          <w:rFonts w:hint="cs"/>
          <w:rtl/>
        </w:rPr>
        <w:t>אני מבקש לעלות אחרי השר - - -</w:t>
      </w:r>
    </w:p>
    <w:p w14:paraId="4DADBC5F" w14:textId="77777777" w:rsidR="00000000" w:rsidRDefault="00026F1C">
      <w:pPr>
        <w:pStyle w:val="-"/>
        <w:rPr>
          <w:rtl/>
        </w:rPr>
      </w:pPr>
      <w:r>
        <w:rPr>
          <w:rtl/>
        </w:rPr>
        <w:br/>
      </w:r>
      <w:bookmarkStart w:id="125" w:name="FS000000471T10_12_2003_13_04_20C"/>
      <w:bookmarkEnd w:id="125"/>
      <w:r>
        <w:rPr>
          <w:rtl/>
        </w:rPr>
        <w:t>השר עוזי לנדאו:</w:t>
      </w:r>
    </w:p>
    <w:p w14:paraId="1D205CF5" w14:textId="77777777" w:rsidR="00000000" w:rsidRDefault="00026F1C">
      <w:pPr>
        <w:pStyle w:val="a0"/>
        <w:rPr>
          <w:rtl/>
        </w:rPr>
      </w:pPr>
    </w:p>
    <w:p w14:paraId="7D9AF1AD" w14:textId="77777777" w:rsidR="00000000" w:rsidRDefault="00026F1C">
      <w:pPr>
        <w:pStyle w:val="a0"/>
        <w:rPr>
          <w:rFonts w:hint="cs"/>
          <w:rtl/>
        </w:rPr>
      </w:pPr>
      <w:r>
        <w:rPr>
          <w:rFonts w:hint="cs"/>
          <w:rtl/>
        </w:rPr>
        <w:t>- - והדברים האלה מתפרסמים בכל מקום בעולם. לא רק זה - - -</w:t>
      </w:r>
    </w:p>
    <w:p w14:paraId="3C366F69" w14:textId="77777777" w:rsidR="00000000" w:rsidRDefault="00026F1C">
      <w:pPr>
        <w:pStyle w:val="af0"/>
        <w:rPr>
          <w:rtl/>
        </w:rPr>
      </w:pPr>
      <w:r>
        <w:rPr>
          <w:rtl/>
        </w:rPr>
        <w:br/>
        <w:t>אברהם בורג (העבודה-מימד):</w:t>
      </w:r>
    </w:p>
    <w:p w14:paraId="0F5CE8D6" w14:textId="77777777" w:rsidR="00000000" w:rsidRDefault="00026F1C">
      <w:pPr>
        <w:pStyle w:val="a0"/>
        <w:rPr>
          <w:rtl/>
        </w:rPr>
      </w:pPr>
    </w:p>
    <w:p w14:paraId="7A5D1D79" w14:textId="77777777" w:rsidR="00000000" w:rsidRDefault="00026F1C">
      <w:pPr>
        <w:pStyle w:val="a0"/>
        <w:rPr>
          <w:rFonts w:hint="cs"/>
          <w:rtl/>
        </w:rPr>
      </w:pPr>
      <w:r>
        <w:rPr>
          <w:rFonts w:hint="cs"/>
          <w:rtl/>
        </w:rPr>
        <w:t>לא ייתכן שבישיבה חגיגית - - - ששר נותן תשובה על נוש</w:t>
      </w:r>
      <w:r>
        <w:rPr>
          <w:rFonts w:hint="cs"/>
          <w:rtl/>
        </w:rPr>
        <w:t>א אידיאולוגי ומתיר דם של חבר כנסת - - -</w:t>
      </w:r>
    </w:p>
    <w:p w14:paraId="6140B2F3" w14:textId="77777777" w:rsidR="00000000" w:rsidRDefault="00026F1C">
      <w:pPr>
        <w:pStyle w:val="af1"/>
        <w:rPr>
          <w:rtl/>
        </w:rPr>
      </w:pPr>
      <w:r>
        <w:rPr>
          <w:rtl/>
        </w:rPr>
        <w:br/>
        <w:t>היו"ר ראובן ריבלין:</w:t>
      </w:r>
    </w:p>
    <w:p w14:paraId="0A1E0832" w14:textId="77777777" w:rsidR="00000000" w:rsidRDefault="00026F1C">
      <w:pPr>
        <w:pStyle w:val="a0"/>
        <w:rPr>
          <w:rtl/>
        </w:rPr>
      </w:pPr>
    </w:p>
    <w:p w14:paraId="3D2D1991" w14:textId="77777777" w:rsidR="00000000" w:rsidRDefault="00026F1C">
      <w:pPr>
        <w:pStyle w:val="a0"/>
        <w:rPr>
          <w:rFonts w:hint="cs"/>
          <w:rtl/>
        </w:rPr>
      </w:pPr>
      <w:r>
        <w:rPr>
          <w:rFonts w:hint="cs"/>
          <w:rtl/>
        </w:rPr>
        <w:t>חבר הכנסת בורג, אדוני בקיא בתקנון, הוא יפנה אלי.</w:t>
      </w:r>
    </w:p>
    <w:p w14:paraId="063A9A62" w14:textId="77777777" w:rsidR="00000000" w:rsidRDefault="00026F1C">
      <w:pPr>
        <w:pStyle w:val="af0"/>
        <w:rPr>
          <w:rtl/>
        </w:rPr>
      </w:pPr>
      <w:r>
        <w:rPr>
          <w:rtl/>
        </w:rPr>
        <w:br/>
        <w:t>אברהם בורג (העבודה-מימד):</w:t>
      </w:r>
    </w:p>
    <w:p w14:paraId="114158C1" w14:textId="77777777" w:rsidR="00000000" w:rsidRDefault="00026F1C">
      <w:pPr>
        <w:pStyle w:val="a0"/>
        <w:rPr>
          <w:rtl/>
        </w:rPr>
      </w:pPr>
    </w:p>
    <w:p w14:paraId="12F68B9B" w14:textId="77777777" w:rsidR="00000000" w:rsidRDefault="00026F1C">
      <w:pPr>
        <w:pStyle w:val="a0"/>
        <w:rPr>
          <w:rFonts w:hint="cs"/>
          <w:rtl/>
        </w:rPr>
      </w:pPr>
      <w:r>
        <w:rPr>
          <w:rFonts w:hint="cs"/>
          <w:rtl/>
        </w:rPr>
        <w:t>אני שואל את היושב-ראש אם היושב-ראש - - -</w:t>
      </w:r>
    </w:p>
    <w:p w14:paraId="17566239" w14:textId="77777777" w:rsidR="00000000" w:rsidRDefault="00026F1C">
      <w:pPr>
        <w:pStyle w:val="af1"/>
        <w:rPr>
          <w:rtl/>
        </w:rPr>
      </w:pPr>
      <w:r>
        <w:rPr>
          <w:rtl/>
        </w:rPr>
        <w:br/>
        <w:t>היו"ר ראובן ריבלין:</w:t>
      </w:r>
    </w:p>
    <w:p w14:paraId="6802DEED" w14:textId="77777777" w:rsidR="00000000" w:rsidRDefault="00026F1C">
      <w:pPr>
        <w:pStyle w:val="a0"/>
        <w:rPr>
          <w:rtl/>
        </w:rPr>
      </w:pPr>
    </w:p>
    <w:p w14:paraId="512F091B" w14:textId="77777777" w:rsidR="00000000" w:rsidRDefault="00026F1C">
      <w:pPr>
        <w:pStyle w:val="a0"/>
        <w:rPr>
          <w:rFonts w:hint="cs"/>
          <w:rtl/>
        </w:rPr>
      </w:pPr>
      <w:r>
        <w:rPr>
          <w:rFonts w:hint="cs"/>
          <w:rtl/>
        </w:rPr>
        <w:t>אני הערתי לשר. חבר הכנסת בורג - - -</w:t>
      </w:r>
    </w:p>
    <w:p w14:paraId="147D36F0" w14:textId="77777777" w:rsidR="00000000" w:rsidRDefault="00026F1C">
      <w:pPr>
        <w:pStyle w:val="af0"/>
        <w:rPr>
          <w:rtl/>
        </w:rPr>
      </w:pPr>
      <w:r>
        <w:rPr>
          <w:rtl/>
        </w:rPr>
        <w:br/>
        <w:t>אברהם בורג (העבוד</w:t>
      </w:r>
      <w:r>
        <w:rPr>
          <w:rtl/>
        </w:rPr>
        <w:t>ה-מימד):</w:t>
      </w:r>
    </w:p>
    <w:p w14:paraId="22B15EC5" w14:textId="77777777" w:rsidR="00000000" w:rsidRDefault="00026F1C">
      <w:pPr>
        <w:pStyle w:val="a0"/>
        <w:rPr>
          <w:rtl/>
        </w:rPr>
      </w:pPr>
    </w:p>
    <w:p w14:paraId="098D6D48" w14:textId="77777777" w:rsidR="00000000" w:rsidRDefault="00026F1C">
      <w:pPr>
        <w:pStyle w:val="a0"/>
        <w:rPr>
          <w:rFonts w:hint="cs"/>
          <w:rtl/>
        </w:rPr>
      </w:pPr>
      <w:r>
        <w:rPr>
          <w:rFonts w:hint="cs"/>
          <w:rtl/>
        </w:rPr>
        <w:t>השר רוצה להפוך את יום ציון זכויות האדם ליום כהנא בכנסת. אני רוצה לעלות על הבמה - - -</w:t>
      </w:r>
    </w:p>
    <w:p w14:paraId="11A62219" w14:textId="77777777" w:rsidR="00000000" w:rsidRDefault="00026F1C">
      <w:pPr>
        <w:pStyle w:val="-"/>
        <w:rPr>
          <w:rtl/>
        </w:rPr>
      </w:pPr>
      <w:r>
        <w:rPr>
          <w:rtl/>
        </w:rPr>
        <w:br/>
      </w:r>
      <w:bookmarkStart w:id="126" w:name="FS000000471T10_12_2003_13_07_29C"/>
      <w:bookmarkEnd w:id="126"/>
      <w:r>
        <w:rPr>
          <w:rtl/>
        </w:rPr>
        <w:t>השר עוזי לנדאו:</w:t>
      </w:r>
    </w:p>
    <w:p w14:paraId="2D76E2BD" w14:textId="77777777" w:rsidR="00000000" w:rsidRDefault="00026F1C">
      <w:pPr>
        <w:pStyle w:val="a0"/>
        <w:rPr>
          <w:rtl/>
        </w:rPr>
      </w:pPr>
    </w:p>
    <w:p w14:paraId="44E53557" w14:textId="77777777" w:rsidR="00000000" w:rsidRDefault="00026F1C">
      <w:pPr>
        <w:pStyle w:val="a0"/>
        <w:rPr>
          <w:rFonts w:hint="cs"/>
          <w:rtl/>
        </w:rPr>
      </w:pPr>
      <w:r>
        <w:rPr>
          <w:rFonts w:hint="cs"/>
          <w:rtl/>
        </w:rPr>
        <w:t>אני מייד מסיים, אדוני היושב-ראש.</w:t>
      </w:r>
    </w:p>
    <w:p w14:paraId="283C2BCA" w14:textId="77777777" w:rsidR="00000000" w:rsidRDefault="00026F1C">
      <w:pPr>
        <w:pStyle w:val="af1"/>
        <w:rPr>
          <w:rFonts w:hint="cs"/>
          <w:rtl/>
        </w:rPr>
      </w:pPr>
    </w:p>
    <w:p w14:paraId="2768AE6A" w14:textId="77777777" w:rsidR="00000000" w:rsidRDefault="00026F1C">
      <w:pPr>
        <w:pStyle w:val="af1"/>
        <w:rPr>
          <w:rFonts w:hint="cs"/>
          <w:rtl/>
        </w:rPr>
      </w:pPr>
      <w:r>
        <w:rPr>
          <w:rtl/>
        </w:rPr>
        <w:t>היו"ר ראובן ריבלין:</w:t>
      </w:r>
    </w:p>
    <w:p w14:paraId="75F7DDAA" w14:textId="77777777" w:rsidR="00000000" w:rsidRDefault="00026F1C">
      <w:pPr>
        <w:pStyle w:val="a0"/>
        <w:rPr>
          <w:rFonts w:hint="cs"/>
          <w:rtl/>
        </w:rPr>
      </w:pPr>
    </w:p>
    <w:p w14:paraId="40FFB5B3" w14:textId="77777777" w:rsidR="00000000" w:rsidRDefault="00026F1C">
      <w:pPr>
        <w:pStyle w:val="a0"/>
        <w:rPr>
          <w:rFonts w:hint="cs"/>
          <w:rtl/>
        </w:rPr>
      </w:pPr>
      <w:r>
        <w:rPr>
          <w:rFonts w:hint="cs"/>
          <w:rtl/>
        </w:rPr>
        <w:t xml:space="preserve">חבר הכנסת בורג, אדוני יפסיק עכשיו, וכולכם תפסיקו. השר יסיים את דבריו. </w:t>
      </w:r>
    </w:p>
    <w:p w14:paraId="2CEA6015" w14:textId="77777777" w:rsidR="00000000" w:rsidRDefault="00026F1C">
      <w:pPr>
        <w:pStyle w:val="af0"/>
        <w:rPr>
          <w:rtl/>
        </w:rPr>
      </w:pPr>
      <w:r>
        <w:rPr>
          <w:rtl/>
        </w:rPr>
        <w:br/>
        <w:t>קריאות:</w:t>
      </w:r>
    </w:p>
    <w:p w14:paraId="3674C71E" w14:textId="77777777" w:rsidR="00000000" w:rsidRDefault="00026F1C">
      <w:pPr>
        <w:pStyle w:val="a0"/>
        <w:rPr>
          <w:rtl/>
        </w:rPr>
      </w:pPr>
    </w:p>
    <w:p w14:paraId="39079A4C" w14:textId="77777777" w:rsidR="00000000" w:rsidRDefault="00026F1C">
      <w:pPr>
        <w:pStyle w:val="a0"/>
        <w:rPr>
          <w:rFonts w:hint="cs"/>
          <w:rtl/>
        </w:rPr>
      </w:pPr>
      <w:r>
        <w:rPr>
          <w:rFonts w:hint="cs"/>
          <w:rtl/>
        </w:rPr>
        <w:t>- - -</w:t>
      </w:r>
    </w:p>
    <w:p w14:paraId="73B72BA0" w14:textId="77777777" w:rsidR="00000000" w:rsidRDefault="00026F1C">
      <w:pPr>
        <w:pStyle w:val="af1"/>
        <w:rPr>
          <w:rtl/>
        </w:rPr>
      </w:pPr>
      <w:r>
        <w:rPr>
          <w:rtl/>
        </w:rPr>
        <w:br/>
      </w:r>
      <w:bookmarkStart w:id="127" w:name="FS000000471T10_12_2003_13_08_06C"/>
      <w:bookmarkEnd w:id="127"/>
      <w:r>
        <w:rPr>
          <w:rtl/>
        </w:rPr>
        <w:t>היו"ר ראובן ריבלין:</w:t>
      </w:r>
    </w:p>
    <w:p w14:paraId="5511870B" w14:textId="77777777" w:rsidR="00000000" w:rsidRDefault="00026F1C">
      <w:pPr>
        <w:pStyle w:val="a0"/>
        <w:rPr>
          <w:rFonts w:hint="cs"/>
          <w:rtl/>
        </w:rPr>
      </w:pPr>
    </w:p>
    <w:p w14:paraId="1C769CD2" w14:textId="77777777" w:rsidR="00000000" w:rsidRDefault="00026F1C">
      <w:pPr>
        <w:pStyle w:val="a0"/>
        <w:rPr>
          <w:rFonts w:hint="cs"/>
          <w:rtl/>
        </w:rPr>
      </w:pPr>
      <w:r>
        <w:rPr>
          <w:rFonts w:hint="cs"/>
          <w:rtl/>
        </w:rPr>
        <w:t>השר יסיים את דבריו. אני ציינתי שמדובר בישיבה. לא תהיה בימי רביעי שום ישיבה מיוחדת. אמרתי וציינתי זאת בפני הנשיאות, והם ביקשו ממני בכל זאת לציין זאת היום. לא תהיה ישיבה מיוחדת ביום רביעי. אנחנו לא נגמור את סדר-היום גם ביום חמישי, וזו יש</w:t>
      </w:r>
      <w:r>
        <w:rPr>
          <w:rFonts w:hint="cs"/>
          <w:rtl/>
        </w:rPr>
        <w:t xml:space="preserve">יבה שנקבעה מראש, כי ביקשו ממני. </w:t>
      </w:r>
    </w:p>
    <w:p w14:paraId="0D6AE661" w14:textId="77777777" w:rsidR="00000000" w:rsidRDefault="00026F1C">
      <w:pPr>
        <w:pStyle w:val="a0"/>
        <w:rPr>
          <w:rFonts w:hint="cs"/>
          <w:rtl/>
        </w:rPr>
      </w:pPr>
    </w:p>
    <w:p w14:paraId="5914D2A8" w14:textId="77777777" w:rsidR="00000000" w:rsidRDefault="00026F1C">
      <w:pPr>
        <w:pStyle w:val="a0"/>
        <w:rPr>
          <w:rFonts w:hint="cs"/>
          <w:rtl/>
        </w:rPr>
      </w:pPr>
      <w:r>
        <w:rPr>
          <w:rFonts w:hint="cs"/>
          <w:rtl/>
        </w:rPr>
        <w:t xml:space="preserve">חבר הכנסת בשארה ביקש לדבר, חבר הכנסת שלגי ביקש לדבר, ביקשו הרבה אנשים. בחרנו בשישה חברי כנסת, בהתאם לתור, לבוא ולדון. </w:t>
      </w:r>
    </w:p>
    <w:p w14:paraId="0EE25272" w14:textId="77777777" w:rsidR="00000000" w:rsidRDefault="00026F1C">
      <w:pPr>
        <w:pStyle w:val="af0"/>
        <w:rPr>
          <w:rtl/>
        </w:rPr>
      </w:pPr>
      <w:r>
        <w:rPr>
          <w:rtl/>
        </w:rPr>
        <w:br/>
        <w:t>אחמד טיבי (חד"ש-תע"ל):</w:t>
      </w:r>
    </w:p>
    <w:p w14:paraId="1B81A9F8" w14:textId="77777777" w:rsidR="00000000" w:rsidRDefault="00026F1C">
      <w:pPr>
        <w:pStyle w:val="a0"/>
        <w:rPr>
          <w:rtl/>
        </w:rPr>
      </w:pPr>
    </w:p>
    <w:p w14:paraId="58625EAB" w14:textId="77777777" w:rsidR="00000000" w:rsidRDefault="00026F1C">
      <w:pPr>
        <w:pStyle w:val="a0"/>
        <w:rPr>
          <w:rFonts w:hint="cs"/>
          <w:rtl/>
        </w:rPr>
      </w:pPr>
      <w:r>
        <w:rPr>
          <w:rFonts w:hint="cs"/>
          <w:rtl/>
        </w:rPr>
        <w:t>- - -</w:t>
      </w:r>
    </w:p>
    <w:p w14:paraId="50D69C37" w14:textId="77777777" w:rsidR="00000000" w:rsidRDefault="00026F1C">
      <w:pPr>
        <w:pStyle w:val="af0"/>
        <w:rPr>
          <w:rtl/>
        </w:rPr>
      </w:pPr>
      <w:r>
        <w:rPr>
          <w:rtl/>
        </w:rPr>
        <w:br/>
        <w:t>אופיר פינס-פז (העבודה-מימד):</w:t>
      </w:r>
    </w:p>
    <w:p w14:paraId="5433B881" w14:textId="77777777" w:rsidR="00000000" w:rsidRDefault="00026F1C">
      <w:pPr>
        <w:pStyle w:val="a0"/>
        <w:rPr>
          <w:rFonts w:hint="cs"/>
          <w:rtl/>
        </w:rPr>
      </w:pPr>
    </w:p>
    <w:p w14:paraId="5F3A147D" w14:textId="77777777" w:rsidR="00000000" w:rsidRDefault="00026F1C">
      <w:pPr>
        <w:pStyle w:val="a0"/>
        <w:rPr>
          <w:rFonts w:hint="cs"/>
          <w:rtl/>
        </w:rPr>
      </w:pPr>
      <w:r>
        <w:rPr>
          <w:rFonts w:hint="cs"/>
          <w:rtl/>
        </w:rPr>
        <w:t>מה זה קשור לשר לנדאו? יש שר מקשר - - -</w:t>
      </w:r>
    </w:p>
    <w:p w14:paraId="5230E144" w14:textId="77777777" w:rsidR="00000000" w:rsidRDefault="00026F1C">
      <w:pPr>
        <w:pStyle w:val="af1"/>
        <w:rPr>
          <w:rtl/>
        </w:rPr>
      </w:pPr>
      <w:r>
        <w:rPr>
          <w:rtl/>
        </w:rPr>
        <w:br/>
        <w:t>ה</w:t>
      </w:r>
      <w:r>
        <w:rPr>
          <w:rtl/>
        </w:rPr>
        <w:t>יו"ר ראובן ריבלין:</w:t>
      </w:r>
    </w:p>
    <w:p w14:paraId="383ED016" w14:textId="77777777" w:rsidR="00000000" w:rsidRDefault="00026F1C">
      <w:pPr>
        <w:pStyle w:val="a0"/>
        <w:rPr>
          <w:rtl/>
        </w:rPr>
      </w:pPr>
    </w:p>
    <w:p w14:paraId="5CC1A26C" w14:textId="77777777" w:rsidR="00000000" w:rsidRDefault="00026F1C">
      <w:pPr>
        <w:pStyle w:val="a0"/>
        <w:rPr>
          <w:rFonts w:hint="cs"/>
          <w:rtl/>
        </w:rPr>
      </w:pPr>
      <w:r>
        <w:rPr>
          <w:rFonts w:hint="cs"/>
          <w:rtl/>
        </w:rPr>
        <w:t>אני אמרתי לשר מה שאמרתי. אני לא צריך לחזור חמש פעמים. חבר הכנסת אופיר פינס, אני הערתי לכל אחד את הערתו. רבותי, נא לאפשר לשר לענות. גם פה שמענו דברים שהיו מחויבים בתשובה.</w:t>
      </w:r>
    </w:p>
    <w:p w14:paraId="0B80FF8D" w14:textId="77777777" w:rsidR="00000000" w:rsidRDefault="00026F1C">
      <w:pPr>
        <w:pStyle w:val="af0"/>
        <w:rPr>
          <w:rtl/>
        </w:rPr>
      </w:pPr>
      <w:r>
        <w:rPr>
          <w:rtl/>
        </w:rPr>
        <w:br/>
        <w:t>עסאם מח'ול (חד"ש-תע"ל):</w:t>
      </w:r>
    </w:p>
    <w:p w14:paraId="6ED8706E" w14:textId="77777777" w:rsidR="00000000" w:rsidRDefault="00026F1C">
      <w:pPr>
        <w:pStyle w:val="a0"/>
        <w:rPr>
          <w:rtl/>
        </w:rPr>
      </w:pPr>
    </w:p>
    <w:p w14:paraId="005E0C3F" w14:textId="77777777" w:rsidR="00000000" w:rsidRDefault="00026F1C">
      <w:pPr>
        <w:pStyle w:val="a0"/>
        <w:rPr>
          <w:rFonts w:hint="cs"/>
          <w:rtl/>
        </w:rPr>
      </w:pPr>
      <w:r>
        <w:rPr>
          <w:rFonts w:hint="cs"/>
          <w:rtl/>
        </w:rPr>
        <w:t>שר אחד - - - זה הרבה על ממשלה כל כך גדול</w:t>
      </w:r>
      <w:r>
        <w:rPr>
          <w:rFonts w:hint="cs"/>
          <w:rtl/>
        </w:rPr>
        <w:t>ה - - -</w:t>
      </w:r>
    </w:p>
    <w:p w14:paraId="33089019" w14:textId="77777777" w:rsidR="00000000" w:rsidRDefault="00026F1C">
      <w:pPr>
        <w:pStyle w:val="-"/>
        <w:rPr>
          <w:rtl/>
        </w:rPr>
      </w:pPr>
      <w:r>
        <w:rPr>
          <w:rtl/>
        </w:rPr>
        <w:br/>
      </w:r>
      <w:bookmarkStart w:id="128" w:name="FS000000471T10_12_2003_13_11_37C"/>
      <w:bookmarkEnd w:id="128"/>
      <w:r>
        <w:rPr>
          <w:rtl/>
        </w:rPr>
        <w:t>השר עוזי לנדאו:</w:t>
      </w:r>
    </w:p>
    <w:p w14:paraId="6A8CE64C" w14:textId="77777777" w:rsidR="00000000" w:rsidRDefault="00026F1C">
      <w:pPr>
        <w:pStyle w:val="a0"/>
        <w:rPr>
          <w:rtl/>
        </w:rPr>
      </w:pPr>
    </w:p>
    <w:p w14:paraId="3A6BEA52" w14:textId="77777777" w:rsidR="00000000" w:rsidRDefault="00026F1C">
      <w:pPr>
        <w:pStyle w:val="a0"/>
        <w:rPr>
          <w:rFonts w:hint="cs"/>
          <w:rtl/>
        </w:rPr>
      </w:pPr>
      <w:r>
        <w:rPr>
          <w:rFonts w:hint="cs"/>
          <w:rtl/>
        </w:rPr>
        <w:t>שאלו את חבר הכנסת בורג, שאל אותו העיתונאי - - -</w:t>
      </w:r>
    </w:p>
    <w:p w14:paraId="5909172A" w14:textId="77777777" w:rsidR="00000000" w:rsidRDefault="00026F1C">
      <w:pPr>
        <w:pStyle w:val="af0"/>
        <w:rPr>
          <w:rtl/>
        </w:rPr>
      </w:pPr>
      <w:r>
        <w:rPr>
          <w:rtl/>
        </w:rPr>
        <w:br/>
        <w:t>אופיר פינס-פז (העבודה-מימד):</w:t>
      </w:r>
    </w:p>
    <w:p w14:paraId="4CCA9C1F" w14:textId="77777777" w:rsidR="00000000" w:rsidRDefault="00026F1C">
      <w:pPr>
        <w:pStyle w:val="a0"/>
        <w:rPr>
          <w:rtl/>
        </w:rPr>
      </w:pPr>
    </w:p>
    <w:p w14:paraId="13D42064" w14:textId="77777777" w:rsidR="00000000" w:rsidRDefault="00026F1C">
      <w:pPr>
        <w:pStyle w:val="a0"/>
        <w:rPr>
          <w:rFonts w:hint="cs"/>
          <w:rtl/>
        </w:rPr>
      </w:pPr>
      <w:r>
        <w:rPr>
          <w:rFonts w:hint="cs"/>
          <w:rtl/>
        </w:rPr>
        <w:t>הוא ממשיך. הוא ממשיך.</w:t>
      </w:r>
    </w:p>
    <w:p w14:paraId="4BEB489C" w14:textId="77777777" w:rsidR="00000000" w:rsidRDefault="00026F1C">
      <w:pPr>
        <w:pStyle w:val="af1"/>
        <w:rPr>
          <w:rtl/>
        </w:rPr>
      </w:pPr>
      <w:r>
        <w:rPr>
          <w:rtl/>
        </w:rPr>
        <w:br/>
      </w:r>
      <w:bookmarkStart w:id="129" w:name="FS000000471T10_12_2003_13_12_15C"/>
      <w:bookmarkEnd w:id="129"/>
      <w:r>
        <w:rPr>
          <w:rtl/>
        </w:rPr>
        <w:t>היו"ר ראובן ריבלין:</w:t>
      </w:r>
    </w:p>
    <w:p w14:paraId="1C4D6FED" w14:textId="77777777" w:rsidR="00000000" w:rsidRDefault="00026F1C">
      <w:pPr>
        <w:pStyle w:val="a0"/>
        <w:rPr>
          <w:rFonts w:hint="cs"/>
          <w:rtl/>
        </w:rPr>
      </w:pPr>
    </w:p>
    <w:p w14:paraId="61CB961C" w14:textId="77777777" w:rsidR="00000000" w:rsidRDefault="00026F1C">
      <w:pPr>
        <w:pStyle w:val="a0"/>
        <w:rPr>
          <w:rFonts w:hint="cs"/>
          <w:rtl/>
        </w:rPr>
      </w:pPr>
      <w:r>
        <w:rPr>
          <w:rFonts w:hint="cs"/>
          <w:rtl/>
        </w:rPr>
        <w:t>חבר הכנסת אופיר פינס. גם כשאדוני - אני מעיר לו - אני לא צנזור. אני לא יושב פה כצנזור על דברים שאנשים אומרים</w:t>
      </w:r>
      <w:r>
        <w:rPr>
          <w:rFonts w:hint="cs"/>
          <w:rtl/>
        </w:rPr>
        <w:t>. אני הערתי את הערתי, ובזה נגמר העניין. עומד לרשות חבר הכנסת בורג סעיף 88(ז), והוא ודאי - - -</w:t>
      </w:r>
    </w:p>
    <w:p w14:paraId="5A4AA728" w14:textId="77777777" w:rsidR="00000000" w:rsidRDefault="00026F1C">
      <w:pPr>
        <w:pStyle w:val="-"/>
        <w:rPr>
          <w:rtl/>
        </w:rPr>
      </w:pPr>
      <w:r>
        <w:rPr>
          <w:rtl/>
        </w:rPr>
        <w:br/>
      </w:r>
      <w:bookmarkStart w:id="130" w:name="FS000000471T10_12_2003_13_13_19C"/>
      <w:bookmarkEnd w:id="130"/>
      <w:r>
        <w:rPr>
          <w:rtl/>
        </w:rPr>
        <w:t>השר עוזי לנדאו:</w:t>
      </w:r>
    </w:p>
    <w:p w14:paraId="7CFB9473" w14:textId="77777777" w:rsidR="00000000" w:rsidRDefault="00026F1C">
      <w:pPr>
        <w:pStyle w:val="a0"/>
        <w:rPr>
          <w:rtl/>
        </w:rPr>
      </w:pPr>
    </w:p>
    <w:p w14:paraId="5A7B07B2" w14:textId="77777777" w:rsidR="00000000" w:rsidRDefault="00026F1C">
      <w:pPr>
        <w:pStyle w:val="a0"/>
        <w:rPr>
          <w:rFonts w:hint="cs"/>
          <w:rtl/>
        </w:rPr>
      </w:pPr>
      <w:r>
        <w:rPr>
          <w:rFonts w:hint="cs"/>
          <w:rtl/>
        </w:rPr>
        <w:t xml:space="preserve">אדוני היושב-ראש, אני רוצה לומר - האם חבר הכנסת בורג מוטרד מהשימוש שעשויים שונאי ישראל לעשות בדבריו? הטענה הזאת, אומר חבר הכנסת בורג, לא מעניינת </w:t>
      </w:r>
      <w:r>
        <w:rPr>
          <w:rFonts w:hint="cs"/>
          <w:rtl/>
        </w:rPr>
        <w:t>אותו. בכלל, אם שונאי ישראל ישתמשו בי - זה בסדר גמור מבחינתי. אם היום אומר הרב סיטרוק ליהודים ללכת בלי כיפה על הראש - מבחינת חבר הכנסת בורג אין בעיה; אז יהודים לא ילכו עם כיפה על הראש. אם שורפים בית-כנסת בצרפת - מה אכפת לחבר הכנסת בורג אם הדברים האלה שהוא א</w:t>
      </w:r>
      <w:r>
        <w:rPr>
          <w:rFonts w:hint="cs"/>
          <w:rtl/>
        </w:rPr>
        <w:t xml:space="preserve">ומר משפיעים על כך או לא משפיעים. </w:t>
      </w:r>
    </w:p>
    <w:p w14:paraId="3CE324AF" w14:textId="77777777" w:rsidR="00000000" w:rsidRDefault="00026F1C">
      <w:pPr>
        <w:pStyle w:val="a0"/>
        <w:rPr>
          <w:rFonts w:hint="cs"/>
          <w:rtl/>
        </w:rPr>
      </w:pPr>
    </w:p>
    <w:p w14:paraId="7103326D" w14:textId="77777777" w:rsidR="00000000" w:rsidRDefault="00026F1C">
      <w:pPr>
        <w:pStyle w:val="a0"/>
        <w:rPr>
          <w:rFonts w:hint="cs"/>
          <w:rtl/>
        </w:rPr>
      </w:pPr>
      <w:r>
        <w:rPr>
          <w:rFonts w:hint="cs"/>
          <w:rtl/>
        </w:rPr>
        <w:t>אבל הדבר הכי חמור בריאיון - אומר חבר הכנסת בורג: בקפה "הלל" אני מבלה עם משפחתי, אצל הבעלים של מסעדת "מקסים" אני מבקר בכל סילבסטר, כך שכאשר מתאבד מתאבד במקומות האלה, הוא רוצה להרוג גם אותי. הוא לא מבחין בין טוב לרע, הוא מת</w:t>
      </w:r>
      <w:r>
        <w:rPr>
          <w:rFonts w:hint="cs"/>
          <w:rtl/>
        </w:rPr>
        <w:t>אבד נגד כולנו - -</w:t>
      </w:r>
    </w:p>
    <w:p w14:paraId="22B26C2C" w14:textId="77777777" w:rsidR="00000000" w:rsidRDefault="00026F1C">
      <w:pPr>
        <w:pStyle w:val="af0"/>
        <w:rPr>
          <w:rtl/>
        </w:rPr>
      </w:pPr>
      <w:r>
        <w:rPr>
          <w:rtl/>
        </w:rPr>
        <w:br/>
        <w:t>עבד-אלמאלכ דהאמשה (רע"ם):</w:t>
      </w:r>
    </w:p>
    <w:p w14:paraId="31EC8F1B" w14:textId="77777777" w:rsidR="00000000" w:rsidRDefault="00026F1C">
      <w:pPr>
        <w:pStyle w:val="a0"/>
        <w:rPr>
          <w:rtl/>
        </w:rPr>
      </w:pPr>
    </w:p>
    <w:p w14:paraId="5B3ABE59" w14:textId="77777777" w:rsidR="00000000" w:rsidRDefault="00026F1C">
      <w:pPr>
        <w:pStyle w:val="a0"/>
        <w:rPr>
          <w:rFonts w:hint="cs"/>
          <w:rtl/>
        </w:rPr>
      </w:pPr>
      <w:r>
        <w:rPr>
          <w:rFonts w:hint="cs"/>
          <w:rtl/>
        </w:rPr>
        <w:t>- - - אנטישמי - - -</w:t>
      </w:r>
    </w:p>
    <w:p w14:paraId="77A5375E" w14:textId="77777777" w:rsidR="00000000" w:rsidRDefault="00026F1C">
      <w:pPr>
        <w:pStyle w:val="-"/>
        <w:rPr>
          <w:rtl/>
        </w:rPr>
      </w:pPr>
      <w:r>
        <w:rPr>
          <w:rtl/>
        </w:rPr>
        <w:br/>
      </w:r>
      <w:bookmarkStart w:id="131" w:name="FS000000471T10_12_2003_13_17_32C"/>
      <w:bookmarkEnd w:id="131"/>
      <w:r>
        <w:rPr>
          <w:rtl/>
        </w:rPr>
        <w:t>השר עוזי לנדאו:</w:t>
      </w:r>
    </w:p>
    <w:p w14:paraId="184A0597" w14:textId="77777777" w:rsidR="00000000" w:rsidRDefault="00026F1C">
      <w:pPr>
        <w:pStyle w:val="a0"/>
        <w:rPr>
          <w:rtl/>
        </w:rPr>
      </w:pPr>
    </w:p>
    <w:p w14:paraId="6AC52FD2" w14:textId="77777777" w:rsidR="00000000" w:rsidRDefault="00026F1C">
      <w:pPr>
        <w:pStyle w:val="a0"/>
        <w:rPr>
          <w:rFonts w:hint="cs"/>
          <w:rtl/>
        </w:rPr>
      </w:pPr>
      <w:r>
        <w:rPr>
          <w:rFonts w:hint="cs"/>
          <w:rtl/>
        </w:rPr>
        <w:t>- - יש אנשים רעים, אפשר להרוג אותם? יש אנשים טובים, אותם אסור להרוג.</w:t>
      </w:r>
    </w:p>
    <w:p w14:paraId="29C86D72" w14:textId="77777777" w:rsidR="00000000" w:rsidRDefault="00026F1C">
      <w:pPr>
        <w:pStyle w:val="a0"/>
        <w:rPr>
          <w:rFonts w:hint="cs"/>
          <w:rtl/>
        </w:rPr>
      </w:pPr>
    </w:p>
    <w:p w14:paraId="091B8675" w14:textId="77777777" w:rsidR="00000000" w:rsidRDefault="00026F1C">
      <w:pPr>
        <w:pStyle w:val="a0"/>
        <w:rPr>
          <w:rFonts w:hint="cs"/>
          <w:rtl/>
        </w:rPr>
      </w:pPr>
      <w:r>
        <w:rPr>
          <w:rFonts w:hint="cs"/>
          <w:rtl/>
        </w:rPr>
        <w:t>תראו לאיזה עיוותים אנחנו מסוגלים להגיע.</w:t>
      </w:r>
    </w:p>
    <w:p w14:paraId="0001FA65" w14:textId="77777777" w:rsidR="00000000" w:rsidRDefault="00026F1C">
      <w:pPr>
        <w:pStyle w:val="af0"/>
        <w:rPr>
          <w:rtl/>
        </w:rPr>
      </w:pPr>
      <w:r>
        <w:rPr>
          <w:rtl/>
        </w:rPr>
        <w:br/>
        <w:t>זהבה גלאון (מרצ):</w:t>
      </w:r>
    </w:p>
    <w:p w14:paraId="66EF9788" w14:textId="77777777" w:rsidR="00000000" w:rsidRDefault="00026F1C">
      <w:pPr>
        <w:pStyle w:val="a0"/>
        <w:rPr>
          <w:rFonts w:hint="cs"/>
          <w:rtl/>
        </w:rPr>
      </w:pPr>
    </w:p>
    <w:p w14:paraId="10952802" w14:textId="77777777" w:rsidR="00000000" w:rsidRDefault="00026F1C">
      <w:pPr>
        <w:pStyle w:val="a0"/>
        <w:rPr>
          <w:rFonts w:hint="cs"/>
          <w:rtl/>
        </w:rPr>
      </w:pPr>
      <w:r>
        <w:rPr>
          <w:rFonts w:hint="cs"/>
          <w:rtl/>
        </w:rPr>
        <w:t>אתה מעוות - - -</w:t>
      </w:r>
    </w:p>
    <w:p w14:paraId="452C8FC5" w14:textId="77777777" w:rsidR="00000000" w:rsidRDefault="00026F1C">
      <w:pPr>
        <w:pStyle w:val="-"/>
        <w:rPr>
          <w:rFonts w:hint="cs"/>
          <w:rtl/>
        </w:rPr>
      </w:pPr>
      <w:bookmarkStart w:id="132" w:name="FS000000471T10_12_2003_13_17_52C"/>
      <w:bookmarkEnd w:id="132"/>
    </w:p>
    <w:p w14:paraId="59945780" w14:textId="77777777" w:rsidR="00000000" w:rsidRDefault="00026F1C">
      <w:pPr>
        <w:pStyle w:val="af0"/>
        <w:rPr>
          <w:rtl/>
        </w:rPr>
      </w:pPr>
      <w:r>
        <w:rPr>
          <w:rFonts w:hint="eastAsia"/>
          <w:rtl/>
        </w:rPr>
        <w:t>עבד</w:t>
      </w:r>
      <w:r>
        <w:rPr>
          <w:rtl/>
        </w:rPr>
        <w:t>-אלמאלכ דהאמשה (רע"ם):</w:t>
      </w:r>
    </w:p>
    <w:p w14:paraId="2AEDA8A9" w14:textId="77777777" w:rsidR="00000000" w:rsidRDefault="00026F1C">
      <w:pPr>
        <w:pStyle w:val="a0"/>
        <w:rPr>
          <w:rFonts w:hint="cs"/>
          <w:rtl/>
        </w:rPr>
      </w:pPr>
    </w:p>
    <w:p w14:paraId="7A6C2918" w14:textId="77777777" w:rsidR="00000000" w:rsidRDefault="00026F1C">
      <w:pPr>
        <w:pStyle w:val="a0"/>
        <w:rPr>
          <w:rFonts w:hint="cs"/>
          <w:rtl/>
        </w:rPr>
      </w:pPr>
      <w:r>
        <w:rPr>
          <w:rFonts w:hint="cs"/>
          <w:rtl/>
        </w:rPr>
        <w:t>- - -</w:t>
      </w:r>
    </w:p>
    <w:p w14:paraId="2271656C" w14:textId="77777777" w:rsidR="00000000" w:rsidRDefault="00026F1C">
      <w:pPr>
        <w:pStyle w:val="-"/>
        <w:rPr>
          <w:rFonts w:hint="cs"/>
          <w:rtl/>
        </w:rPr>
      </w:pPr>
    </w:p>
    <w:p w14:paraId="734CA2B1" w14:textId="77777777" w:rsidR="00000000" w:rsidRDefault="00026F1C">
      <w:pPr>
        <w:pStyle w:val="-"/>
        <w:rPr>
          <w:rtl/>
        </w:rPr>
      </w:pPr>
      <w:bookmarkStart w:id="133" w:name="FS000000471T10_12_2003_15_48_55"/>
      <w:bookmarkEnd w:id="133"/>
      <w:r>
        <w:rPr>
          <w:rtl/>
        </w:rPr>
        <w:t>השר עוזי לנדאו:</w:t>
      </w:r>
    </w:p>
    <w:p w14:paraId="5E0A64EC" w14:textId="77777777" w:rsidR="00000000" w:rsidRDefault="00026F1C">
      <w:pPr>
        <w:pStyle w:val="a0"/>
        <w:rPr>
          <w:rtl/>
        </w:rPr>
      </w:pPr>
    </w:p>
    <w:p w14:paraId="4FCE9F0E" w14:textId="77777777" w:rsidR="00000000" w:rsidRDefault="00026F1C">
      <w:pPr>
        <w:pStyle w:val="a0"/>
        <w:rPr>
          <w:rFonts w:hint="cs"/>
          <w:rtl/>
        </w:rPr>
      </w:pPr>
      <w:r>
        <w:rPr>
          <w:rFonts w:hint="cs"/>
          <w:rtl/>
        </w:rPr>
        <w:t xml:space="preserve">אני אומר את הדברים האלה משום שכאשר יושב אירופי תמים, לא אנטישמי, ורואה את כל מבול ההשמצות האלה שבאות מישראלים - הוא קורא אותן - ואחרי זה מעבירים ומציגים לו סקר, ובסקר הזה שואלים אותו מי היא הסכנה לשלום העולם, מה הפלא שרובם המכריע </w:t>
      </w:r>
      <w:r>
        <w:rPr>
          <w:rFonts w:hint="cs"/>
          <w:rtl/>
        </w:rPr>
        <w:t>משיב שישראל היא הסכנה הגדולה לשלום העולם - - -</w:t>
      </w:r>
    </w:p>
    <w:p w14:paraId="44B8B673" w14:textId="77777777" w:rsidR="00000000" w:rsidRDefault="00026F1C">
      <w:pPr>
        <w:pStyle w:val="af0"/>
        <w:rPr>
          <w:rtl/>
        </w:rPr>
      </w:pPr>
      <w:r>
        <w:rPr>
          <w:rtl/>
        </w:rPr>
        <w:br/>
        <w:t>זהבה גלאון (מרצ):</w:t>
      </w:r>
    </w:p>
    <w:p w14:paraId="7D3C35DC" w14:textId="77777777" w:rsidR="00000000" w:rsidRDefault="00026F1C">
      <w:pPr>
        <w:pStyle w:val="a0"/>
        <w:rPr>
          <w:rtl/>
        </w:rPr>
      </w:pPr>
    </w:p>
    <w:p w14:paraId="09EB4232" w14:textId="77777777" w:rsidR="00000000" w:rsidRDefault="00026F1C">
      <w:pPr>
        <w:pStyle w:val="a0"/>
        <w:rPr>
          <w:rFonts w:hint="cs"/>
          <w:rtl/>
        </w:rPr>
      </w:pPr>
      <w:r>
        <w:rPr>
          <w:rFonts w:hint="cs"/>
          <w:rtl/>
        </w:rPr>
        <w:t>בגלל המדיניות של הממשלה שלך, שאתה - - -</w:t>
      </w:r>
    </w:p>
    <w:p w14:paraId="215722A7" w14:textId="77777777" w:rsidR="00000000" w:rsidRDefault="00026F1C">
      <w:pPr>
        <w:pStyle w:val="-"/>
        <w:rPr>
          <w:rtl/>
        </w:rPr>
      </w:pPr>
      <w:r>
        <w:rPr>
          <w:rtl/>
        </w:rPr>
        <w:br/>
      </w:r>
      <w:bookmarkStart w:id="134" w:name="FS000000471T10_12_2003_13_20_13C"/>
      <w:bookmarkEnd w:id="134"/>
      <w:r>
        <w:rPr>
          <w:rtl/>
        </w:rPr>
        <w:t>השר עוזי לנדאו:</w:t>
      </w:r>
    </w:p>
    <w:p w14:paraId="26D913C5" w14:textId="77777777" w:rsidR="00000000" w:rsidRDefault="00026F1C">
      <w:pPr>
        <w:pStyle w:val="a0"/>
        <w:rPr>
          <w:rtl/>
        </w:rPr>
      </w:pPr>
    </w:p>
    <w:p w14:paraId="70D841C2" w14:textId="77777777" w:rsidR="00000000" w:rsidRDefault="00026F1C">
      <w:pPr>
        <w:pStyle w:val="a0"/>
        <w:rPr>
          <w:rFonts w:hint="cs"/>
          <w:rtl/>
        </w:rPr>
      </w:pPr>
      <w:r>
        <w:rPr>
          <w:rFonts w:hint="cs"/>
          <w:rtl/>
        </w:rPr>
        <w:t xml:space="preserve">לעתים כדאי שנחשוב, חברת הכנסת זהבה גלאון, מי מאתנו תורם לכך, ואני מציע - - </w:t>
      </w:r>
    </w:p>
    <w:p w14:paraId="335F9D79" w14:textId="77777777" w:rsidR="00000000" w:rsidRDefault="00026F1C">
      <w:pPr>
        <w:pStyle w:val="af1"/>
        <w:rPr>
          <w:rtl/>
        </w:rPr>
      </w:pPr>
      <w:r>
        <w:rPr>
          <w:rtl/>
        </w:rPr>
        <w:br/>
        <w:t>היו"ר ראובן ריבלין:</w:t>
      </w:r>
    </w:p>
    <w:p w14:paraId="7628F74E" w14:textId="77777777" w:rsidR="00000000" w:rsidRDefault="00026F1C">
      <w:pPr>
        <w:pStyle w:val="a0"/>
        <w:rPr>
          <w:rtl/>
        </w:rPr>
      </w:pPr>
    </w:p>
    <w:p w14:paraId="1CA46F10" w14:textId="77777777" w:rsidR="00000000" w:rsidRDefault="00026F1C">
      <w:pPr>
        <w:pStyle w:val="a0"/>
        <w:rPr>
          <w:rFonts w:hint="cs"/>
          <w:rtl/>
        </w:rPr>
      </w:pPr>
      <w:r>
        <w:rPr>
          <w:rFonts w:hint="cs"/>
          <w:rtl/>
        </w:rPr>
        <w:t xml:space="preserve">חברת הכנסת גלאון. </w:t>
      </w:r>
    </w:p>
    <w:p w14:paraId="6B4578E0" w14:textId="77777777" w:rsidR="00000000" w:rsidRDefault="00026F1C">
      <w:pPr>
        <w:pStyle w:val="-"/>
        <w:rPr>
          <w:rtl/>
        </w:rPr>
      </w:pPr>
      <w:r>
        <w:rPr>
          <w:rtl/>
        </w:rPr>
        <w:br/>
      </w:r>
      <w:bookmarkStart w:id="135" w:name="FS000000471T10_12_2003_13_21_06C"/>
      <w:bookmarkEnd w:id="135"/>
      <w:r>
        <w:rPr>
          <w:rtl/>
        </w:rPr>
        <w:t>השר עוזי לנדא</w:t>
      </w:r>
      <w:r>
        <w:rPr>
          <w:rtl/>
        </w:rPr>
        <w:t>ו:</w:t>
      </w:r>
    </w:p>
    <w:p w14:paraId="633B0ED3" w14:textId="77777777" w:rsidR="00000000" w:rsidRDefault="00026F1C">
      <w:pPr>
        <w:pStyle w:val="a0"/>
        <w:rPr>
          <w:rtl/>
        </w:rPr>
      </w:pPr>
    </w:p>
    <w:p w14:paraId="6BB4B2C1" w14:textId="77777777" w:rsidR="00000000" w:rsidRDefault="00026F1C">
      <w:pPr>
        <w:pStyle w:val="a0"/>
        <w:rPr>
          <w:rFonts w:hint="cs"/>
          <w:rtl/>
        </w:rPr>
      </w:pPr>
      <w:r>
        <w:rPr>
          <w:rFonts w:hint="cs"/>
          <w:rtl/>
        </w:rPr>
        <w:t>- -  אני מציע לאנשי השמאל - - -</w:t>
      </w:r>
    </w:p>
    <w:p w14:paraId="0E3A8ADB" w14:textId="77777777" w:rsidR="00000000" w:rsidRDefault="00026F1C">
      <w:pPr>
        <w:pStyle w:val="af0"/>
        <w:rPr>
          <w:rtl/>
        </w:rPr>
      </w:pPr>
      <w:r>
        <w:rPr>
          <w:rtl/>
        </w:rPr>
        <w:br/>
        <w:t>זהבה גלאון (מרצ):</w:t>
      </w:r>
    </w:p>
    <w:p w14:paraId="76EDA708" w14:textId="77777777" w:rsidR="00000000" w:rsidRDefault="00026F1C">
      <w:pPr>
        <w:pStyle w:val="a0"/>
        <w:rPr>
          <w:rtl/>
        </w:rPr>
      </w:pPr>
    </w:p>
    <w:p w14:paraId="162DD5F2" w14:textId="77777777" w:rsidR="00000000" w:rsidRDefault="00026F1C">
      <w:pPr>
        <w:pStyle w:val="a0"/>
        <w:rPr>
          <w:rFonts w:hint="cs"/>
          <w:rtl/>
        </w:rPr>
      </w:pPr>
      <w:r>
        <w:rPr>
          <w:rFonts w:hint="cs"/>
          <w:rtl/>
        </w:rPr>
        <w:t xml:space="preserve">אל תציע לנו. </w:t>
      </w:r>
    </w:p>
    <w:p w14:paraId="77755816" w14:textId="77777777" w:rsidR="00000000" w:rsidRDefault="00026F1C">
      <w:pPr>
        <w:pStyle w:val="-"/>
        <w:rPr>
          <w:rtl/>
        </w:rPr>
      </w:pPr>
      <w:r>
        <w:rPr>
          <w:rtl/>
        </w:rPr>
        <w:br/>
      </w:r>
      <w:bookmarkStart w:id="136" w:name="FS000000471T10_12_2003_13_22_19C"/>
      <w:bookmarkEnd w:id="136"/>
      <w:r>
        <w:rPr>
          <w:rtl/>
        </w:rPr>
        <w:t>השר עוזי לנדאו:</w:t>
      </w:r>
    </w:p>
    <w:p w14:paraId="6BC14684" w14:textId="77777777" w:rsidR="00000000" w:rsidRDefault="00026F1C">
      <w:pPr>
        <w:pStyle w:val="a0"/>
        <w:rPr>
          <w:rtl/>
        </w:rPr>
      </w:pPr>
    </w:p>
    <w:p w14:paraId="70BB1FF9" w14:textId="77777777" w:rsidR="00000000" w:rsidRDefault="00026F1C">
      <w:pPr>
        <w:pStyle w:val="a0"/>
        <w:rPr>
          <w:rFonts w:hint="cs"/>
          <w:rtl/>
        </w:rPr>
      </w:pPr>
      <w:r>
        <w:rPr>
          <w:rFonts w:hint="cs"/>
          <w:rtl/>
        </w:rPr>
        <w:t>- - - ולא אני, אלא אמנון רובינשטיין אומר את הדברים האלה - על כך שהאנטישמיות הזאת באה מחוגים הקרויים היום שמאל בארץ, באירופה וגם בקרב ליברלים בארצות-הברית. באותו מאמר, ה</w:t>
      </w:r>
      <w:r>
        <w:rPr>
          <w:rFonts w:hint="cs"/>
          <w:rtl/>
        </w:rPr>
        <w:t>וא - ואני אומר: אני חושב, אנחנו, ואני פונה בזה לאנשי השמאל - את כל הביקורות שלכם בבקשה תאמרו כאן. היזהרו בימים האלה עם הדברים שאתם אומרים באירופה. יש מי שמשתמשים בזה, ועם כל הרגישות שלנו לזכויות האדם כאן ולזכויות האדם של אומות אחרות - עם הרגישות הגדולה לכו</w:t>
      </w:r>
      <w:r>
        <w:rPr>
          <w:rFonts w:hint="cs"/>
          <w:rtl/>
        </w:rPr>
        <w:t xml:space="preserve">לם - אני מציע לכול להיות רגישים גם לזכויות שלנו, לזכויותיהם של היהודים. הסכנות גדולות, וצריך שנישמר. תודה רבה, אדוני. </w:t>
      </w:r>
    </w:p>
    <w:p w14:paraId="55C6948F" w14:textId="77777777" w:rsidR="00000000" w:rsidRDefault="00026F1C">
      <w:pPr>
        <w:pStyle w:val="af1"/>
        <w:rPr>
          <w:rtl/>
        </w:rPr>
      </w:pPr>
      <w:r>
        <w:rPr>
          <w:rtl/>
        </w:rPr>
        <w:br/>
        <w:t>היו"ר ראובן ריבלין:</w:t>
      </w:r>
    </w:p>
    <w:p w14:paraId="3E3E0A97" w14:textId="77777777" w:rsidR="00000000" w:rsidRDefault="00026F1C">
      <w:pPr>
        <w:pStyle w:val="a0"/>
        <w:rPr>
          <w:rtl/>
        </w:rPr>
      </w:pPr>
    </w:p>
    <w:p w14:paraId="6D29181F" w14:textId="77777777" w:rsidR="00000000" w:rsidRDefault="00026F1C">
      <w:pPr>
        <w:pStyle w:val="a0"/>
        <w:rPr>
          <w:rFonts w:hint="cs"/>
          <w:rtl/>
        </w:rPr>
      </w:pPr>
      <w:r>
        <w:rPr>
          <w:rFonts w:hint="cs"/>
          <w:rtl/>
        </w:rPr>
        <w:t>תודה לשר. רבותי חברי הכנסת, אף שאני מבין שכולם מסתפקים בהודעה, אני נותן אפשרות להצעה אחרת, וכמובן שלאחר ההצבעה עומד</w:t>
      </w:r>
      <w:r>
        <w:rPr>
          <w:rFonts w:hint="cs"/>
          <w:rtl/>
        </w:rPr>
        <w:t>ת לרשות חבר הכנסת בורג ההודעה האישית לפי סעיף 54.</w:t>
      </w:r>
    </w:p>
    <w:p w14:paraId="5C8F5239" w14:textId="77777777" w:rsidR="00000000" w:rsidRDefault="00026F1C">
      <w:pPr>
        <w:pStyle w:val="a0"/>
        <w:rPr>
          <w:rFonts w:hint="cs"/>
          <w:rtl/>
        </w:rPr>
      </w:pPr>
    </w:p>
    <w:p w14:paraId="01524361" w14:textId="77777777" w:rsidR="00000000" w:rsidRDefault="00026F1C">
      <w:pPr>
        <w:pStyle w:val="a0"/>
        <w:rPr>
          <w:rFonts w:hint="cs"/>
          <w:rtl/>
        </w:rPr>
      </w:pPr>
      <w:r>
        <w:rPr>
          <w:rFonts w:hint="cs"/>
          <w:rtl/>
        </w:rPr>
        <w:t xml:space="preserve">רבותי, הצעות אחרות. חבר הכנסת מרגי - ראשון, ואחריו - חבר הכנסת בר-און. בבקשה, חבר הכנסת מרגי, אדוני רצה לומר משהו? כי הוא נרשם. </w:t>
      </w:r>
    </w:p>
    <w:p w14:paraId="4BEF9E94" w14:textId="77777777" w:rsidR="00000000" w:rsidRDefault="00026F1C">
      <w:pPr>
        <w:pStyle w:val="a"/>
        <w:rPr>
          <w:rtl/>
        </w:rPr>
      </w:pPr>
      <w:r>
        <w:rPr>
          <w:rtl/>
        </w:rPr>
        <w:br/>
      </w:r>
      <w:bookmarkStart w:id="137" w:name="FS000001056T10_12_2003_13_25_58"/>
      <w:bookmarkStart w:id="138" w:name="_Toc70328314"/>
      <w:bookmarkEnd w:id="137"/>
      <w:r>
        <w:rPr>
          <w:rtl/>
        </w:rPr>
        <w:t>יעקב מרגי (ש"ס):</w:t>
      </w:r>
      <w:bookmarkEnd w:id="138"/>
    </w:p>
    <w:p w14:paraId="42A37267" w14:textId="77777777" w:rsidR="00000000" w:rsidRDefault="00026F1C">
      <w:pPr>
        <w:pStyle w:val="a0"/>
        <w:rPr>
          <w:rtl/>
        </w:rPr>
      </w:pPr>
    </w:p>
    <w:p w14:paraId="1368A82C" w14:textId="77777777" w:rsidR="00000000" w:rsidRDefault="00026F1C">
      <w:pPr>
        <w:pStyle w:val="a0"/>
        <w:rPr>
          <w:rFonts w:hint="cs"/>
          <w:rtl/>
        </w:rPr>
      </w:pPr>
      <w:r>
        <w:rPr>
          <w:rFonts w:hint="cs"/>
          <w:rtl/>
        </w:rPr>
        <w:t>אדוני היושב-ראש, שמענו היום - דווקא ביום זכויות האדם - נא</w:t>
      </w:r>
      <w:r>
        <w:rPr>
          <w:rFonts w:hint="cs"/>
          <w:rtl/>
        </w:rPr>
        <w:t>ום מתנשא, על טהרת הבורות והשנאה המבעבעת, מחלק קטן ושולי בבית זה. הייתי מצפה מחברת הכנסת שתשיל את נעליה בטרם תבוא לדבר על החינוך החרדי ביום זכויות האדם ובכל יום. סיעתה שמה לה למטרה לרמוס כל זכות וכל כבוד - כבוד האדם - מהאדם החרדי. הווטו שלהם מזכיר מלה מתחרז</w:t>
      </w:r>
      <w:r>
        <w:rPr>
          <w:rFonts w:hint="cs"/>
          <w:rtl/>
        </w:rPr>
        <w:t>ת, שעדיף לשכוח אותה.</w:t>
      </w:r>
    </w:p>
    <w:p w14:paraId="31084FCA" w14:textId="77777777" w:rsidR="00000000" w:rsidRDefault="00026F1C">
      <w:pPr>
        <w:pStyle w:val="af1"/>
        <w:rPr>
          <w:rtl/>
        </w:rPr>
      </w:pPr>
      <w:r>
        <w:rPr>
          <w:rtl/>
        </w:rPr>
        <w:br/>
        <w:t>היו"ר ראובן ריבלין:</w:t>
      </w:r>
    </w:p>
    <w:p w14:paraId="26E9CDE1" w14:textId="77777777" w:rsidR="00000000" w:rsidRDefault="00026F1C">
      <w:pPr>
        <w:pStyle w:val="a0"/>
        <w:rPr>
          <w:rtl/>
        </w:rPr>
      </w:pPr>
    </w:p>
    <w:p w14:paraId="728BEDE1" w14:textId="77777777" w:rsidR="00000000" w:rsidRDefault="00026F1C">
      <w:pPr>
        <w:pStyle w:val="a0"/>
        <w:rPr>
          <w:rFonts w:hint="cs"/>
          <w:rtl/>
        </w:rPr>
      </w:pPr>
      <w:r>
        <w:rPr>
          <w:rFonts w:hint="cs"/>
          <w:rtl/>
        </w:rPr>
        <w:t>תודה לחבר הכנסת מרגי. חבר הכנסת בר-און, בבקשה. אחריו - חבר הכנסת דהאמשה. אתה רואה.</w:t>
      </w:r>
    </w:p>
    <w:p w14:paraId="7D31B2F7" w14:textId="77777777" w:rsidR="00000000" w:rsidRDefault="00026F1C">
      <w:pPr>
        <w:pStyle w:val="af0"/>
        <w:rPr>
          <w:rtl/>
        </w:rPr>
      </w:pPr>
      <w:r>
        <w:rPr>
          <w:rtl/>
        </w:rPr>
        <w:br/>
        <w:t>עבד-אלמאלכ דהאמשה (רע"ם):</w:t>
      </w:r>
    </w:p>
    <w:p w14:paraId="76ABB306" w14:textId="77777777" w:rsidR="00000000" w:rsidRDefault="00026F1C">
      <w:pPr>
        <w:pStyle w:val="a0"/>
        <w:rPr>
          <w:rtl/>
        </w:rPr>
      </w:pPr>
    </w:p>
    <w:p w14:paraId="33FFF2C7" w14:textId="77777777" w:rsidR="00000000" w:rsidRDefault="00026F1C">
      <w:pPr>
        <w:pStyle w:val="a0"/>
        <w:rPr>
          <w:rFonts w:hint="cs"/>
          <w:rtl/>
        </w:rPr>
      </w:pPr>
      <w:r>
        <w:rPr>
          <w:rFonts w:hint="cs"/>
          <w:rtl/>
        </w:rPr>
        <w:t xml:space="preserve">זו זכות אדם. </w:t>
      </w:r>
    </w:p>
    <w:p w14:paraId="7D119109" w14:textId="77777777" w:rsidR="00000000" w:rsidRDefault="00026F1C">
      <w:pPr>
        <w:pStyle w:val="af1"/>
        <w:rPr>
          <w:rtl/>
        </w:rPr>
      </w:pPr>
      <w:r>
        <w:rPr>
          <w:rtl/>
        </w:rPr>
        <w:br/>
        <w:t>היו"ר ראובן ריבלין:</w:t>
      </w:r>
    </w:p>
    <w:p w14:paraId="25F5F0D2" w14:textId="77777777" w:rsidR="00000000" w:rsidRDefault="00026F1C">
      <w:pPr>
        <w:pStyle w:val="a0"/>
        <w:rPr>
          <w:rtl/>
        </w:rPr>
      </w:pPr>
    </w:p>
    <w:p w14:paraId="67246727" w14:textId="77777777" w:rsidR="00000000" w:rsidRDefault="00026F1C">
      <w:pPr>
        <w:pStyle w:val="a0"/>
        <w:rPr>
          <w:rFonts w:hint="cs"/>
          <w:rtl/>
        </w:rPr>
      </w:pPr>
      <w:r>
        <w:rPr>
          <w:rFonts w:hint="cs"/>
          <w:rtl/>
        </w:rPr>
        <w:t xml:space="preserve">לא. כבר דיברת ארבע פעמים יותר מאשר תדבר עוד מעט. בבקשה, חבר הכנסת </w:t>
      </w:r>
      <w:r>
        <w:rPr>
          <w:rFonts w:hint="cs"/>
          <w:rtl/>
        </w:rPr>
        <w:t xml:space="preserve">בר-און. </w:t>
      </w:r>
    </w:p>
    <w:p w14:paraId="7A962C37" w14:textId="77777777" w:rsidR="00000000" w:rsidRDefault="00026F1C">
      <w:pPr>
        <w:pStyle w:val="af0"/>
        <w:rPr>
          <w:rFonts w:hint="cs"/>
          <w:rtl/>
        </w:rPr>
      </w:pPr>
      <w:r>
        <w:rPr>
          <w:rtl/>
        </w:rPr>
        <w:br/>
      </w:r>
    </w:p>
    <w:p w14:paraId="6E2B2D25" w14:textId="77777777" w:rsidR="00000000" w:rsidRDefault="00026F1C">
      <w:pPr>
        <w:pStyle w:val="a"/>
        <w:rPr>
          <w:rtl/>
        </w:rPr>
      </w:pPr>
      <w:bookmarkStart w:id="139" w:name="FS000001038T10_12_2003_15_49_51"/>
      <w:bookmarkStart w:id="140" w:name="_Toc70328315"/>
      <w:bookmarkEnd w:id="139"/>
      <w:r>
        <w:rPr>
          <w:rFonts w:hint="eastAsia"/>
          <w:rtl/>
        </w:rPr>
        <w:t>רוני</w:t>
      </w:r>
      <w:r>
        <w:rPr>
          <w:rtl/>
        </w:rPr>
        <w:t xml:space="preserve"> בר-און (הליכוד):</w:t>
      </w:r>
      <w:bookmarkEnd w:id="140"/>
    </w:p>
    <w:p w14:paraId="096FC554" w14:textId="77777777" w:rsidR="00000000" w:rsidRDefault="00026F1C">
      <w:pPr>
        <w:pStyle w:val="a0"/>
        <w:rPr>
          <w:rFonts w:hint="cs"/>
          <w:rtl/>
        </w:rPr>
      </w:pPr>
    </w:p>
    <w:p w14:paraId="1FF1D5C0" w14:textId="77777777" w:rsidR="00000000" w:rsidRDefault="00026F1C">
      <w:pPr>
        <w:pStyle w:val="a0"/>
        <w:rPr>
          <w:rFonts w:hint="cs"/>
          <w:rtl/>
        </w:rPr>
      </w:pPr>
      <w:r>
        <w:rPr>
          <w:rFonts w:hint="cs"/>
          <w:rtl/>
        </w:rPr>
        <w:t>אני ביקשתי להעיר הערה על דברי חברת הכנסת זהבה גלאון בעניין חוסר הקורלציה בין הנושא של סחר בנשים לבין הזיהוי של הנושא הזה בדעת הקהל כפגיעה בזכות האדם. הדבר נובע מכך שבקצה של הסחר בנשים נמצאים היצרים האפלים הסקסיסטיים ביותר,</w:t>
      </w:r>
      <w:r>
        <w:rPr>
          <w:rFonts w:hint="cs"/>
          <w:rtl/>
        </w:rPr>
        <w:t xml:space="preserve"> וגם יצרים אחרים, בעוד אשר סחר בבני-אדם הוא לאו דווקא סחר בנשים. יש תופעה קשה של סחר בבני-אדם: פועלים זרים, קבלנים, מאכערים. מקבלים עובדים זרים מחוץ-לארץ, מחזיקים את הדרכונים שלהם, סוחרים בהם - לא אחרת מהדרך שבה אחרים סוחרים בבהמות. תודה.</w:t>
      </w:r>
    </w:p>
    <w:p w14:paraId="1BA1DD00" w14:textId="77777777" w:rsidR="00000000" w:rsidRDefault="00026F1C">
      <w:pPr>
        <w:pStyle w:val="af1"/>
        <w:rPr>
          <w:rtl/>
        </w:rPr>
      </w:pPr>
      <w:r>
        <w:rPr>
          <w:rtl/>
        </w:rPr>
        <w:br/>
        <w:t>היו"ר ראובן ריבל</w:t>
      </w:r>
      <w:r>
        <w:rPr>
          <w:rtl/>
        </w:rPr>
        <w:t>ין:</w:t>
      </w:r>
    </w:p>
    <w:p w14:paraId="2BA80FF5" w14:textId="77777777" w:rsidR="00000000" w:rsidRDefault="00026F1C">
      <w:pPr>
        <w:pStyle w:val="a0"/>
        <w:rPr>
          <w:rtl/>
        </w:rPr>
      </w:pPr>
    </w:p>
    <w:p w14:paraId="6979045D" w14:textId="77777777" w:rsidR="00000000" w:rsidRDefault="00026F1C">
      <w:pPr>
        <w:pStyle w:val="a0"/>
        <w:rPr>
          <w:rFonts w:hint="cs"/>
          <w:rtl/>
        </w:rPr>
      </w:pPr>
      <w:r>
        <w:rPr>
          <w:rFonts w:hint="cs"/>
          <w:rtl/>
        </w:rPr>
        <w:t>תודה לחבר הכנסת בר-און. חבר הכנסת דהאמשה, ואחריו - חבר הכנסת טלב אלסאנע.</w:t>
      </w:r>
    </w:p>
    <w:p w14:paraId="62A9663C" w14:textId="77777777" w:rsidR="00000000" w:rsidRDefault="00026F1C">
      <w:pPr>
        <w:pStyle w:val="a"/>
        <w:rPr>
          <w:rtl/>
        </w:rPr>
      </w:pPr>
      <w:r>
        <w:rPr>
          <w:rtl/>
        </w:rPr>
        <w:br/>
      </w:r>
      <w:bookmarkStart w:id="141" w:name="FS000000550T10_12_2003_13_32_31"/>
      <w:bookmarkStart w:id="142" w:name="_Toc70328316"/>
      <w:bookmarkEnd w:id="141"/>
      <w:r>
        <w:rPr>
          <w:rtl/>
        </w:rPr>
        <w:t>עבד-אלמאלכ דהאמשה (רע"ם):</w:t>
      </w:r>
      <w:bookmarkEnd w:id="142"/>
    </w:p>
    <w:p w14:paraId="17C3EEB4" w14:textId="77777777" w:rsidR="00000000" w:rsidRDefault="00026F1C">
      <w:pPr>
        <w:pStyle w:val="a0"/>
        <w:rPr>
          <w:rtl/>
        </w:rPr>
      </w:pPr>
    </w:p>
    <w:p w14:paraId="52A9403D" w14:textId="77777777" w:rsidR="00000000" w:rsidRDefault="00026F1C">
      <w:pPr>
        <w:pStyle w:val="a0"/>
        <w:rPr>
          <w:rFonts w:hint="cs"/>
          <w:rtl/>
        </w:rPr>
      </w:pPr>
      <w:r>
        <w:rPr>
          <w:rFonts w:hint="cs"/>
          <w:rtl/>
        </w:rPr>
        <w:t>כבוד היושב-ראש, מכובדי השר, חברי חברי הכנסת, מדובר ביום זכויות האדם, וזכויות האדם הן זכויות האדם באשר הוא. זכות יסוד לאדם היא קודם כול לחיות, בלי שייר</w:t>
      </w:r>
      <w:r>
        <w:rPr>
          <w:rFonts w:hint="cs"/>
          <w:rtl/>
        </w:rPr>
        <w:t xml:space="preserve">ה, לא מטנק ולא מידי חייל ולא מידי איש מג"ב - גם אם הוא בשטחים הפלסטיניים - כפי שהשר בעצמו הראה לנו, ואני חושב שלא אנטישמי שם את התמונות שם. א.ב. יהושע איננו אנטישמי, ולא גדעון אלון ולא חבר הכנסת בורג, לידיעתך, אדוני השר. </w:t>
      </w:r>
    </w:p>
    <w:p w14:paraId="42123DA0" w14:textId="77777777" w:rsidR="00000000" w:rsidRDefault="00026F1C">
      <w:pPr>
        <w:pStyle w:val="a0"/>
        <w:rPr>
          <w:rFonts w:hint="cs"/>
          <w:rtl/>
        </w:rPr>
      </w:pPr>
    </w:p>
    <w:p w14:paraId="50D2F851" w14:textId="77777777" w:rsidR="00000000" w:rsidRDefault="00026F1C">
      <w:pPr>
        <w:pStyle w:val="a0"/>
        <w:rPr>
          <w:rFonts w:hint="cs"/>
          <w:rtl/>
        </w:rPr>
      </w:pPr>
      <w:r>
        <w:rPr>
          <w:rFonts w:hint="cs"/>
          <w:rtl/>
        </w:rPr>
        <w:t>זכות האדם היא שתהיה לו תעודת זהות</w:t>
      </w:r>
      <w:r>
        <w:rPr>
          <w:rFonts w:hint="cs"/>
          <w:rtl/>
        </w:rPr>
        <w:t>. בעיר הזאת נולדים תינוקות ערבים, ולא מקבלים תעודת זהות, והשר אומר לנו: שיגישו בקשות כאילו להתקבל. במדינה הזאת חיים אזרחים ערבים בלי דרכון, ומי שהיה לו דרכון - שוללים אותו. בנגב התופעה קיימת אצל עשרות ומאות. זכות האדם לחיות - שיהיה לו בית. בנגב חיים בני אד</w:t>
      </w:r>
      <w:r>
        <w:rPr>
          <w:rFonts w:hint="cs"/>
          <w:rtl/>
        </w:rPr>
        <w:t>ם בלי בית. זכות האדם לחיות בלי שיהרסו את ביתו אם הוא בנה אותו שלא לפי - -</w:t>
      </w:r>
    </w:p>
    <w:p w14:paraId="488D296C" w14:textId="77777777" w:rsidR="00000000" w:rsidRDefault="00026F1C">
      <w:pPr>
        <w:pStyle w:val="af1"/>
        <w:rPr>
          <w:rtl/>
        </w:rPr>
      </w:pPr>
      <w:r>
        <w:rPr>
          <w:rFonts w:hint="cs"/>
          <w:rtl/>
        </w:rPr>
        <w:br/>
      </w:r>
      <w:r>
        <w:rPr>
          <w:rFonts w:hint="eastAsia"/>
          <w:rtl/>
        </w:rPr>
        <w:t>היו</w:t>
      </w:r>
      <w:r>
        <w:rPr>
          <w:rtl/>
        </w:rPr>
        <w:t>"ר ראובן ריבלין:</w:t>
      </w:r>
    </w:p>
    <w:p w14:paraId="6A7AE096" w14:textId="77777777" w:rsidR="00000000" w:rsidRDefault="00026F1C">
      <w:pPr>
        <w:pStyle w:val="a0"/>
        <w:rPr>
          <w:rtl/>
        </w:rPr>
      </w:pPr>
    </w:p>
    <w:p w14:paraId="0706B7DB" w14:textId="77777777" w:rsidR="00000000" w:rsidRDefault="00026F1C">
      <w:pPr>
        <w:pStyle w:val="a0"/>
        <w:rPr>
          <w:rFonts w:hint="cs"/>
          <w:rtl/>
        </w:rPr>
      </w:pPr>
      <w:r>
        <w:rPr>
          <w:rFonts w:hint="cs"/>
          <w:rtl/>
        </w:rPr>
        <w:t>תודה.</w:t>
      </w:r>
    </w:p>
    <w:p w14:paraId="27C80C79" w14:textId="77777777" w:rsidR="00000000" w:rsidRDefault="00026F1C">
      <w:pPr>
        <w:pStyle w:val="-"/>
        <w:rPr>
          <w:rtl/>
        </w:rPr>
      </w:pPr>
      <w:r>
        <w:rPr>
          <w:rtl/>
        </w:rPr>
        <w:br/>
      </w:r>
      <w:bookmarkStart w:id="143" w:name="FS000000550T10_12_2003_13_39_46C"/>
      <w:bookmarkEnd w:id="143"/>
      <w:r>
        <w:rPr>
          <w:rtl/>
        </w:rPr>
        <w:t>עבד-אלמאלכ דהאמשה (רע"ם):</w:t>
      </w:r>
    </w:p>
    <w:p w14:paraId="40935579" w14:textId="77777777" w:rsidR="00000000" w:rsidRDefault="00026F1C">
      <w:pPr>
        <w:pStyle w:val="a0"/>
        <w:rPr>
          <w:rtl/>
        </w:rPr>
      </w:pPr>
    </w:p>
    <w:p w14:paraId="6F42E2CA" w14:textId="77777777" w:rsidR="00000000" w:rsidRDefault="00026F1C">
      <w:pPr>
        <w:pStyle w:val="a0"/>
        <w:rPr>
          <w:rFonts w:hint="cs"/>
          <w:rtl/>
        </w:rPr>
      </w:pPr>
      <w:r>
        <w:rPr>
          <w:rFonts w:hint="cs"/>
          <w:rtl/>
        </w:rPr>
        <w:t>- - תוכנית מיתאר שנולדה בחוק תכנון ובנייה שנולד 30 שנה אחרי בניית הבית.</w:t>
      </w:r>
    </w:p>
    <w:p w14:paraId="7403456F" w14:textId="77777777" w:rsidR="00000000" w:rsidRDefault="00026F1C">
      <w:pPr>
        <w:pStyle w:val="af1"/>
        <w:rPr>
          <w:rtl/>
        </w:rPr>
      </w:pPr>
    </w:p>
    <w:p w14:paraId="3C8B9C73" w14:textId="77777777" w:rsidR="00000000" w:rsidRDefault="00026F1C">
      <w:pPr>
        <w:pStyle w:val="af1"/>
        <w:rPr>
          <w:rtl/>
        </w:rPr>
      </w:pPr>
      <w:r>
        <w:rPr>
          <w:rtl/>
        </w:rPr>
        <w:t>היו"ר ראובן ריבלין:</w:t>
      </w:r>
    </w:p>
    <w:p w14:paraId="52FDBB9F" w14:textId="77777777" w:rsidR="00000000" w:rsidRDefault="00026F1C">
      <w:pPr>
        <w:pStyle w:val="a0"/>
        <w:rPr>
          <w:rtl/>
        </w:rPr>
      </w:pPr>
    </w:p>
    <w:p w14:paraId="6B13A66A" w14:textId="77777777" w:rsidR="00000000" w:rsidRDefault="00026F1C">
      <w:pPr>
        <w:pStyle w:val="a0"/>
        <w:rPr>
          <w:rFonts w:hint="cs"/>
          <w:rtl/>
        </w:rPr>
      </w:pPr>
      <w:r>
        <w:rPr>
          <w:rFonts w:hint="cs"/>
          <w:rtl/>
        </w:rPr>
        <w:t xml:space="preserve">אדוני לא מציע הצעה לסדר-היום. </w:t>
      </w:r>
    </w:p>
    <w:p w14:paraId="6BE420AC" w14:textId="77777777" w:rsidR="00000000" w:rsidRDefault="00026F1C">
      <w:pPr>
        <w:pStyle w:val="-"/>
        <w:rPr>
          <w:rtl/>
        </w:rPr>
      </w:pPr>
      <w:r>
        <w:rPr>
          <w:rtl/>
        </w:rPr>
        <w:br/>
      </w:r>
      <w:bookmarkStart w:id="144" w:name="FS000000550T10_12_2003_13_40_31C"/>
      <w:bookmarkEnd w:id="144"/>
      <w:r>
        <w:rPr>
          <w:rtl/>
        </w:rPr>
        <w:t>עבד-אלמאלכ דהאמשה (רע"ם):</w:t>
      </w:r>
    </w:p>
    <w:p w14:paraId="29C6638B" w14:textId="77777777" w:rsidR="00000000" w:rsidRDefault="00026F1C">
      <w:pPr>
        <w:pStyle w:val="a0"/>
        <w:rPr>
          <w:rtl/>
        </w:rPr>
      </w:pPr>
    </w:p>
    <w:p w14:paraId="3AE5851E" w14:textId="77777777" w:rsidR="00000000" w:rsidRDefault="00026F1C">
      <w:pPr>
        <w:pStyle w:val="a0"/>
        <w:rPr>
          <w:rFonts w:hint="cs"/>
          <w:rtl/>
        </w:rPr>
      </w:pPr>
      <w:r>
        <w:rPr>
          <w:rFonts w:hint="cs"/>
          <w:rtl/>
        </w:rPr>
        <w:t xml:space="preserve">זה זכויות אדם, אדוני. והממשלה הזאת, והשר שיושב בה, היא אחראית לזכויות האלה. </w:t>
      </w:r>
    </w:p>
    <w:p w14:paraId="12309D87" w14:textId="77777777" w:rsidR="00000000" w:rsidRDefault="00026F1C">
      <w:pPr>
        <w:pStyle w:val="a0"/>
        <w:rPr>
          <w:rFonts w:hint="cs"/>
          <w:rtl/>
        </w:rPr>
      </w:pPr>
    </w:p>
    <w:p w14:paraId="6E17FE69" w14:textId="77777777" w:rsidR="00000000" w:rsidRDefault="00026F1C">
      <w:pPr>
        <w:pStyle w:val="a0"/>
        <w:rPr>
          <w:rFonts w:hint="cs"/>
          <w:rtl/>
        </w:rPr>
      </w:pPr>
      <w:r>
        <w:rPr>
          <w:rFonts w:hint="cs"/>
          <w:rtl/>
        </w:rPr>
        <w:t xml:space="preserve">אני אומר, בושה וחרפה לשר שיושב בממשלה כזאת ובמקום להכות על חטא, הוא תר סביב העולם כדי לדבר על אנטישמיות. </w:t>
      </w:r>
    </w:p>
    <w:p w14:paraId="2987EF18" w14:textId="77777777" w:rsidR="00000000" w:rsidRDefault="00026F1C">
      <w:pPr>
        <w:pStyle w:val="af1"/>
        <w:rPr>
          <w:rtl/>
        </w:rPr>
      </w:pPr>
      <w:r>
        <w:rPr>
          <w:rtl/>
        </w:rPr>
        <w:br/>
        <w:t>היו"ר ראובן ריבלין:</w:t>
      </w:r>
    </w:p>
    <w:p w14:paraId="5EEC2364" w14:textId="77777777" w:rsidR="00000000" w:rsidRDefault="00026F1C">
      <w:pPr>
        <w:pStyle w:val="a0"/>
        <w:rPr>
          <w:rtl/>
        </w:rPr>
      </w:pPr>
    </w:p>
    <w:p w14:paraId="24168B98" w14:textId="77777777" w:rsidR="00000000" w:rsidRDefault="00026F1C">
      <w:pPr>
        <w:pStyle w:val="a0"/>
        <w:rPr>
          <w:rFonts w:hint="cs"/>
          <w:rtl/>
        </w:rPr>
      </w:pPr>
      <w:r>
        <w:rPr>
          <w:rFonts w:hint="cs"/>
          <w:rtl/>
        </w:rPr>
        <w:t>תודה רבה, חבר הכנסת דהא</w:t>
      </w:r>
      <w:r>
        <w:rPr>
          <w:rFonts w:hint="cs"/>
          <w:rtl/>
        </w:rPr>
        <w:t xml:space="preserve">משה. </w:t>
      </w:r>
    </w:p>
    <w:p w14:paraId="0FF61F03" w14:textId="77777777" w:rsidR="00000000" w:rsidRDefault="00026F1C">
      <w:pPr>
        <w:pStyle w:val="-"/>
        <w:rPr>
          <w:rtl/>
        </w:rPr>
      </w:pPr>
      <w:r>
        <w:rPr>
          <w:rtl/>
        </w:rPr>
        <w:br/>
      </w:r>
      <w:bookmarkStart w:id="145" w:name="FS000000550T10_12_2003_13_41_58C"/>
      <w:bookmarkEnd w:id="145"/>
      <w:r>
        <w:rPr>
          <w:rtl/>
        </w:rPr>
        <w:t>עבד-אלמאלכ דהאמשה (רע"ם):</w:t>
      </w:r>
    </w:p>
    <w:p w14:paraId="701072EE" w14:textId="77777777" w:rsidR="00000000" w:rsidRDefault="00026F1C">
      <w:pPr>
        <w:pStyle w:val="a0"/>
        <w:rPr>
          <w:rtl/>
        </w:rPr>
      </w:pPr>
    </w:p>
    <w:p w14:paraId="4216012F" w14:textId="77777777" w:rsidR="00000000" w:rsidRDefault="00026F1C">
      <w:pPr>
        <w:pStyle w:val="a0"/>
        <w:rPr>
          <w:rFonts w:hint="cs"/>
          <w:rtl/>
        </w:rPr>
      </w:pPr>
      <w:r>
        <w:rPr>
          <w:rFonts w:hint="cs"/>
          <w:rtl/>
        </w:rPr>
        <w:t xml:space="preserve">תודה רבה, אדוני. </w:t>
      </w:r>
    </w:p>
    <w:p w14:paraId="61383121" w14:textId="77777777" w:rsidR="00000000" w:rsidRDefault="00026F1C">
      <w:pPr>
        <w:pStyle w:val="af1"/>
        <w:rPr>
          <w:rtl/>
        </w:rPr>
      </w:pPr>
      <w:r>
        <w:rPr>
          <w:rtl/>
        </w:rPr>
        <w:br/>
        <w:t>היו"ר ראובן ריבלין:</w:t>
      </w:r>
    </w:p>
    <w:p w14:paraId="43C19CA6" w14:textId="77777777" w:rsidR="00000000" w:rsidRDefault="00026F1C">
      <w:pPr>
        <w:pStyle w:val="a0"/>
        <w:rPr>
          <w:rtl/>
        </w:rPr>
      </w:pPr>
    </w:p>
    <w:p w14:paraId="75A36817" w14:textId="77777777" w:rsidR="00000000" w:rsidRDefault="00026F1C">
      <w:pPr>
        <w:pStyle w:val="a0"/>
        <w:rPr>
          <w:rFonts w:hint="cs"/>
          <w:rtl/>
        </w:rPr>
      </w:pPr>
      <w:r>
        <w:rPr>
          <w:rFonts w:hint="cs"/>
          <w:rtl/>
        </w:rPr>
        <w:t xml:space="preserve">אני מאוד מודה לאדוני. בבקשה, חבר הכנסת טלב אלסאנע. </w:t>
      </w:r>
    </w:p>
    <w:p w14:paraId="18DD27C1" w14:textId="77777777" w:rsidR="00000000" w:rsidRDefault="00026F1C">
      <w:pPr>
        <w:pStyle w:val="a0"/>
        <w:rPr>
          <w:rFonts w:hint="cs"/>
          <w:rtl/>
        </w:rPr>
      </w:pPr>
    </w:p>
    <w:p w14:paraId="774AD214" w14:textId="77777777" w:rsidR="00000000" w:rsidRDefault="00026F1C">
      <w:pPr>
        <w:pStyle w:val="a0"/>
        <w:rPr>
          <w:rFonts w:hint="cs"/>
          <w:rtl/>
        </w:rPr>
      </w:pPr>
      <w:r>
        <w:rPr>
          <w:rFonts w:hint="cs"/>
          <w:rtl/>
        </w:rPr>
        <w:t>אנחנו גרים במדינה שבה אין שום דבר, ממש, אנחנו הפקר. ממש, מדינת הפקר...</w:t>
      </w:r>
    </w:p>
    <w:p w14:paraId="0C6A4799" w14:textId="77777777" w:rsidR="00000000" w:rsidRDefault="00026F1C">
      <w:pPr>
        <w:pStyle w:val="af0"/>
        <w:rPr>
          <w:rtl/>
        </w:rPr>
      </w:pPr>
      <w:r>
        <w:rPr>
          <w:rtl/>
        </w:rPr>
        <w:br/>
        <w:t>רוני בר-און (הליכוד):</w:t>
      </w:r>
    </w:p>
    <w:p w14:paraId="644975A6" w14:textId="77777777" w:rsidR="00000000" w:rsidRDefault="00026F1C">
      <w:pPr>
        <w:pStyle w:val="a0"/>
        <w:rPr>
          <w:rtl/>
        </w:rPr>
      </w:pPr>
    </w:p>
    <w:p w14:paraId="71333C91" w14:textId="77777777" w:rsidR="00000000" w:rsidRDefault="00026F1C">
      <w:pPr>
        <w:pStyle w:val="a0"/>
        <w:rPr>
          <w:rFonts w:hint="cs"/>
          <w:rtl/>
        </w:rPr>
      </w:pPr>
      <w:r>
        <w:rPr>
          <w:rFonts w:hint="cs"/>
          <w:rtl/>
        </w:rPr>
        <w:t>- - -</w:t>
      </w:r>
    </w:p>
    <w:p w14:paraId="55A769A8" w14:textId="77777777" w:rsidR="00000000" w:rsidRDefault="00026F1C">
      <w:pPr>
        <w:pStyle w:val="af1"/>
        <w:rPr>
          <w:rtl/>
        </w:rPr>
      </w:pPr>
      <w:r>
        <w:rPr>
          <w:rtl/>
        </w:rPr>
        <w:br/>
        <w:t>היו"ר ראובן ריבלין:</w:t>
      </w:r>
    </w:p>
    <w:p w14:paraId="128D29ED" w14:textId="77777777" w:rsidR="00000000" w:rsidRDefault="00026F1C">
      <w:pPr>
        <w:pStyle w:val="a0"/>
        <w:rPr>
          <w:rtl/>
        </w:rPr>
      </w:pPr>
    </w:p>
    <w:p w14:paraId="4C8E1F0C" w14:textId="77777777" w:rsidR="00000000" w:rsidRDefault="00026F1C">
      <w:pPr>
        <w:pStyle w:val="a0"/>
        <w:rPr>
          <w:rFonts w:hint="cs"/>
          <w:rtl/>
        </w:rPr>
      </w:pPr>
      <w:r>
        <w:rPr>
          <w:rFonts w:hint="cs"/>
          <w:rtl/>
        </w:rPr>
        <w:t>חבר הכ</w:t>
      </w:r>
      <w:r>
        <w:rPr>
          <w:rFonts w:hint="cs"/>
          <w:rtl/>
        </w:rPr>
        <w:t xml:space="preserve">נסת בר-און, העירו לו. </w:t>
      </w:r>
    </w:p>
    <w:p w14:paraId="0349E0CF" w14:textId="77777777" w:rsidR="00000000" w:rsidRDefault="00026F1C">
      <w:pPr>
        <w:pStyle w:val="a0"/>
        <w:rPr>
          <w:rFonts w:hint="cs"/>
          <w:rtl/>
        </w:rPr>
      </w:pPr>
    </w:p>
    <w:p w14:paraId="444229AF" w14:textId="77777777" w:rsidR="00000000" w:rsidRDefault="00026F1C">
      <w:pPr>
        <w:pStyle w:val="a"/>
        <w:rPr>
          <w:rtl/>
        </w:rPr>
      </w:pPr>
      <w:bookmarkStart w:id="146" w:name="FS000000549T10_12_2003_14_08_49"/>
      <w:bookmarkStart w:id="147" w:name="_Toc70328317"/>
      <w:bookmarkEnd w:id="146"/>
      <w:r>
        <w:rPr>
          <w:rFonts w:hint="eastAsia"/>
          <w:rtl/>
        </w:rPr>
        <w:t>טלב</w:t>
      </w:r>
      <w:r>
        <w:rPr>
          <w:rtl/>
        </w:rPr>
        <w:t xml:space="preserve"> אלסאנע (רע"ם):</w:t>
      </w:r>
      <w:bookmarkEnd w:id="147"/>
    </w:p>
    <w:p w14:paraId="3945F92A" w14:textId="77777777" w:rsidR="00000000" w:rsidRDefault="00026F1C">
      <w:pPr>
        <w:pStyle w:val="a0"/>
        <w:rPr>
          <w:rFonts w:hint="cs"/>
          <w:rtl/>
        </w:rPr>
      </w:pPr>
    </w:p>
    <w:p w14:paraId="4C74A1E4" w14:textId="77777777" w:rsidR="00000000" w:rsidRDefault="00026F1C">
      <w:pPr>
        <w:pStyle w:val="a0"/>
        <w:rPr>
          <w:rFonts w:hint="cs"/>
          <w:rtl/>
        </w:rPr>
      </w:pPr>
      <w:r>
        <w:rPr>
          <w:rFonts w:hint="cs"/>
          <w:rtl/>
        </w:rPr>
        <w:t>אדוני היושב-ראש, חברי הכנסת. אומנם אנחנו - - -</w:t>
      </w:r>
    </w:p>
    <w:p w14:paraId="3173754E" w14:textId="77777777" w:rsidR="00000000" w:rsidRDefault="00026F1C">
      <w:pPr>
        <w:pStyle w:val="a0"/>
        <w:rPr>
          <w:rFonts w:hint="cs"/>
          <w:rtl/>
        </w:rPr>
      </w:pPr>
    </w:p>
    <w:p w14:paraId="35680422" w14:textId="77777777" w:rsidR="00000000" w:rsidRDefault="00026F1C">
      <w:pPr>
        <w:pStyle w:val="af0"/>
        <w:rPr>
          <w:rtl/>
        </w:rPr>
      </w:pPr>
      <w:r>
        <w:rPr>
          <w:rFonts w:hint="eastAsia"/>
          <w:rtl/>
        </w:rPr>
        <w:t>מוחמד</w:t>
      </w:r>
      <w:r>
        <w:rPr>
          <w:rtl/>
        </w:rPr>
        <w:t xml:space="preserve"> ברכה (חד"ש-תע"ל):</w:t>
      </w:r>
    </w:p>
    <w:p w14:paraId="72735B2C" w14:textId="77777777" w:rsidR="00000000" w:rsidRDefault="00026F1C">
      <w:pPr>
        <w:pStyle w:val="a0"/>
        <w:rPr>
          <w:rFonts w:hint="cs"/>
          <w:rtl/>
        </w:rPr>
      </w:pPr>
    </w:p>
    <w:p w14:paraId="4E7DAA7C" w14:textId="77777777" w:rsidR="00000000" w:rsidRDefault="00026F1C">
      <w:pPr>
        <w:pStyle w:val="a0"/>
        <w:rPr>
          <w:rFonts w:hint="cs"/>
          <w:rtl/>
        </w:rPr>
      </w:pPr>
      <w:r>
        <w:rPr>
          <w:rFonts w:hint="cs"/>
          <w:rtl/>
        </w:rPr>
        <w:t>שלא יעליל עלילות הבן-אדם הזה.</w:t>
      </w:r>
    </w:p>
    <w:p w14:paraId="4602287E" w14:textId="77777777" w:rsidR="00000000" w:rsidRDefault="00026F1C">
      <w:pPr>
        <w:pStyle w:val="a0"/>
        <w:rPr>
          <w:rFonts w:hint="cs"/>
          <w:rtl/>
        </w:rPr>
      </w:pPr>
    </w:p>
    <w:p w14:paraId="5BD8549F" w14:textId="77777777" w:rsidR="00000000" w:rsidRDefault="00026F1C">
      <w:pPr>
        <w:pStyle w:val="af1"/>
        <w:rPr>
          <w:rtl/>
        </w:rPr>
      </w:pPr>
      <w:r>
        <w:rPr>
          <w:rtl/>
        </w:rPr>
        <w:t>היו"ר ראובן ריבלין:</w:t>
      </w:r>
    </w:p>
    <w:p w14:paraId="1533325A" w14:textId="77777777" w:rsidR="00000000" w:rsidRDefault="00026F1C">
      <w:pPr>
        <w:pStyle w:val="a0"/>
        <w:rPr>
          <w:rtl/>
        </w:rPr>
      </w:pPr>
    </w:p>
    <w:p w14:paraId="681F7152" w14:textId="77777777" w:rsidR="00000000" w:rsidRDefault="00026F1C">
      <w:pPr>
        <w:pStyle w:val="a0"/>
        <w:rPr>
          <w:rFonts w:hint="cs"/>
          <w:rtl/>
        </w:rPr>
      </w:pPr>
      <w:r>
        <w:rPr>
          <w:rFonts w:hint="cs"/>
          <w:rtl/>
        </w:rPr>
        <w:t>הוא לא אמר כלום -  - - אמרת דברים חמורים פי-אלף. הוא לא אמר כלום. בבקשה.</w:t>
      </w:r>
    </w:p>
    <w:p w14:paraId="194B53B2" w14:textId="77777777" w:rsidR="00000000" w:rsidRDefault="00026F1C">
      <w:pPr>
        <w:pStyle w:val="a0"/>
        <w:rPr>
          <w:rFonts w:hint="cs"/>
          <w:rtl/>
        </w:rPr>
      </w:pPr>
    </w:p>
    <w:p w14:paraId="79D6A5A2" w14:textId="77777777" w:rsidR="00000000" w:rsidRDefault="00026F1C">
      <w:pPr>
        <w:pStyle w:val="-"/>
        <w:rPr>
          <w:rtl/>
        </w:rPr>
      </w:pPr>
      <w:r>
        <w:rPr>
          <w:rFonts w:hint="eastAsia"/>
          <w:rtl/>
        </w:rPr>
        <w:t>טלב</w:t>
      </w:r>
      <w:r>
        <w:rPr>
          <w:rtl/>
        </w:rPr>
        <w:t xml:space="preserve"> אלסאנע (ר</w:t>
      </w:r>
      <w:r>
        <w:rPr>
          <w:rtl/>
        </w:rPr>
        <w:t>ע"ם):</w:t>
      </w:r>
    </w:p>
    <w:p w14:paraId="3A9D2D1D" w14:textId="77777777" w:rsidR="00000000" w:rsidRDefault="00026F1C">
      <w:pPr>
        <w:pStyle w:val="a0"/>
        <w:rPr>
          <w:rFonts w:hint="cs"/>
          <w:rtl/>
        </w:rPr>
      </w:pPr>
    </w:p>
    <w:p w14:paraId="3AD895B7" w14:textId="77777777" w:rsidR="00000000" w:rsidRDefault="00026F1C">
      <w:pPr>
        <w:pStyle w:val="a0"/>
        <w:rPr>
          <w:rFonts w:hint="cs"/>
          <w:rtl/>
        </w:rPr>
      </w:pPr>
      <w:r>
        <w:rPr>
          <w:rFonts w:hint="cs"/>
          <w:rtl/>
        </w:rPr>
        <w:t>הכנסת מקיימת דיון ביום זכויות האדם, אבל זכויות אדם צריכים לשמור 365 ימים בשנה, ולא ביום אחד. זה שהממשלה בחרה בשר עוזי לנדאו לענות בשם הממשלה ביום הזה, בנושא הזה - זה אומר הרבה.</w:t>
      </w:r>
    </w:p>
    <w:p w14:paraId="21F461B4" w14:textId="77777777" w:rsidR="00000000" w:rsidRDefault="00026F1C">
      <w:pPr>
        <w:pStyle w:val="a0"/>
        <w:rPr>
          <w:rFonts w:hint="cs"/>
          <w:rtl/>
        </w:rPr>
      </w:pPr>
    </w:p>
    <w:p w14:paraId="3754F029" w14:textId="77777777" w:rsidR="00000000" w:rsidRDefault="00026F1C">
      <w:pPr>
        <w:pStyle w:val="a0"/>
        <w:rPr>
          <w:rFonts w:hint="cs"/>
          <w:rtl/>
        </w:rPr>
      </w:pPr>
      <w:r>
        <w:rPr>
          <w:rFonts w:hint="cs"/>
          <w:rtl/>
        </w:rPr>
        <w:t>העיקרון הראשון בזכויות אדם, שכל בני האדם נולדו שווים ובני חורין. אין אפ</w:t>
      </w:r>
      <w:r>
        <w:rPr>
          <w:rFonts w:hint="cs"/>
          <w:rtl/>
        </w:rPr>
        <w:t>שרות לדבר על זכויות אדם מצד אחד ועל כיבוש מצד שני. הכיבוש הוא אנטיתזה של זכויות האדם. אין אפשרות לדבר על זכויות אדם, אדוני היושב-ראש, כשיש החוק שהכנסת חוקקה, שמונע את הזכות הבסיסית לאנשים לבוא בברית הנישואים ולהקים משפחה. אין אפשרות לדבר על זכויות אדם כשאי</w:t>
      </w:r>
      <w:r>
        <w:rPr>
          <w:rFonts w:hint="cs"/>
          <w:rtl/>
        </w:rPr>
        <w:t>ן הזכות הבסיסית של שוויון בפני החוק, והזכות לקורת גג, כפי שזה קורה ביישובים הלא-מוכרים.</w:t>
      </w:r>
    </w:p>
    <w:p w14:paraId="508E3075" w14:textId="77777777" w:rsidR="00000000" w:rsidRDefault="00026F1C">
      <w:pPr>
        <w:pStyle w:val="a0"/>
        <w:rPr>
          <w:rFonts w:hint="cs"/>
          <w:rtl/>
        </w:rPr>
      </w:pPr>
    </w:p>
    <w:p w14:paraId="79E5D0FE" w14:textId="77777777" w:rsidR="00000000" w:rsidRDefault="00026F1C">
      <w:pPr>
        <w:pStyle w:val="a0"/>
        <w:rPr>
          <w:rFonts w:hint="cs"/>
          <w:rtl/>
        </w:rPr>
      </w:pPr>
      <w:r>
        <w:rPr>
          <w:rFonts w:hint="cs"/>
          <w:rtl/>
        </w:rPr>
        <w:t>זכויות האדם צריך לממש, לתרגם על-ידי סיום הכיבוש ושוויון זכויות מלא. תודה רבה.</w:t>
      </w:r>
    </w:p>
    <w:p w14:paraId="008F8DF9" w14:textId="77777777" w:rsidR="00000000" w:rsidRDefault="00026F1C">
      <w:pPr>
        <w:pStyle w:val="a0"/>
        <w:rPr>
          <w:rFonts w:hint="cs"/>
          <w:rtl/>
        </w:rPr>
      </w:pPr>
    </w:p>
    <w:p w14:paraId="1E4639F0" w14:textId="77777777" w:rsidR="00000000" w:rsidRDefault="00026F1C">
      <w:pPr>
        <w:pStyle w:val="af1"/>
        <w:rPr>
          <w:rtl/>
        </w:rPr>
      </w:pPr>
      <w:r>
        <w:rPr>
          <w:rtl/>
        </w:rPr>
        <w:t>היו"ר ראובן ריבלין:</w:t>
      </w:r>
    </w:p>
    <w:p w14:paraId="072973AD" w14:textId="77777777" w:rsidR="00000000" w:rsidRDefault="00026F1C">
      <w:pPr>
        <w:pStyle w:val="a0"/>
        <w:rPr>
          <w:rtl/>
        </w:rPr>
      </w:pPr>
    </w:p>
    <w:p w14:paraId="5C475766" w14:textId="77777777" w:rsidR="00000000" w:rsidRDefault="00026F1C">
      <w:pPr>
        <w:pStyle w:val="a0"/>
        <w:rPr>
          <w:rFonts w:hint="cs"/>
          <w:rtl/>
        </w:rPr>
      </w:pPr>
      <w:r>
        <w:rPr>
          <w:rFonts w:hint="cs"/>
          <w:rtl/>
        </w:rPr>
        <w:t>אני מקווה רק שהכנסת תישאר אחרי סיום הכיבוש, שאדוני יוכל לדבר, כי פה</w:t>
      </w:r>
      <w:r>
        <w:rPr>
          <w:rFonts w:hint="cs"/>
          <w:rtl/>
        </w:rPr>
        <w:t xml:space="preserve"> היה שיח'-באדר. אני מקווה שאחרי סיום הכיבוש אדוני יוכל להמשיך לדבר. </w:t>
      </w:r>
    </w:p>
    <w:p w14:paraId="37F0D84F" w14:textId="77777777" w:rsidR="00000000" w:rsidRDefault="00026F1C">
      <w:pPr>
        <w:pStyle w:val="a0"/>
        <w:rPr>
          <w:rFonts w:hint="cs"/>
          <w:rtl/>
        </w:rPr>
      </w:pPr>
    </w:p>
    <w:p w14:paraId="2DA70E3D" w14:textId="77777777" w:rsidR="00000000" w:rsidRDefault="00026F1C">
      <w:pPr>
        <w:pStyle w:val="a0"/>
        <w:rPr>
          <w:rFonts w:hint="cs"/>
          <w:rtl/>
        </w:rPr>
      </w:pPr>
      <w:r>
        <w:rPr>
          <w:rFonts w:hint="cs"/>
          <w:rtl/>
        </w:rPr>
        <w:t>חבר הכנסת מח'ול - בבקשה, אדוני. אחרון הדוברים - חבר הכנסת איוב קרא.</w:t>
      </w:r>
    </w:p>
    <w:p w14:paraId="7CDA1532" w14:textId="77777777" w:rsidR="00000000" w:rsidRDefault="00026F1C">
      <w:pPr>
        <w:pStyle w:val="a0"/>
        <w:rPr>
          <w:rFonts w:hint="cs"/>
          <w:rtl/>
        </w:rPr>
      </w:pPr>
    </w:p>
    <w:p w14:paraId="556C139A" w14:textId="77777777" w:rsidR="00000000" w:rsidRDefault="00026F1C">
      <w:pPr>
        <w:pStyle w:val="af0"/>
        <w:rPr>
          <w:rtl/>
        </w:rPr>
      </w:pPr>
      <w:r>
        <w:rPr>
          <w:rFonts w:hint="eastAsia"/>
          <w:rtl/>
        </w:rPr>
        <w:t>רוני</w:t>
      </w:r>
      <w:r>
        <w:rPr>
          <w:rtl/>
        </w:rPr>
        <w:t xml:space="preserve"> בר-און (הליכוד):</w:t>
      </w:r>
    </w:p>
    <w:p w14:paraId="2E38DF47" w14:textId="77777777" w:rsidR="00000000" w:rsidRDefault="00026F1C">
      <w:pPr>
        <w:pStyle w:val="a0"/>
        <w:rPr>
          <w:rFonts w:hint="cs"/>
          <w:rtl/>
        </w:rPr>
      </w:pPr>
    </w:p>
    <w:p w14:paraId="56DA6296" w14:textId="77777777" w:rsidR="00000000" w:rsidRDefault="00026F1C">
      <w:pPr>
        <w:pStyle w:val="a0"/>
        <w:rPr>
          <w:rFonts w:hint="cs"/>
          <w:rtl/>
        </w:rPr>
      </w:pPr>
      <w:r>
        <w:rPr>
          <w:rFonts w:hint="cs"/>
          <w:rtl/>
        </w:rPr>
        <w:t>הוא ידבר ונשמור עליו.</w:t>
      </w:r>
    </w:p>
    <w:p w14:paraId="1304EC63" w14:textId="77777777" w:rsidR="00000000" w:rsidRDefault="00026F1C">
      <w:pPr>
        <w:pStyle w:val="af0"/>
        <w:rPr>
          <w:rFonts w:hint="cs"/>
          <w:rtl/>
        </w:rPr>
      </w:pPr>
    </w:p>
    <w:p w14:paraId="3EED47EA" w14:textId="77777777" w:rsidR="00000000" w:rsidRDefault="00026F1C">
      <w:pPr>
        <w:pStyle w:val="a"/>
        <w:rPr>
          <w:rtl/>
        </w:rPr>
      </w:pPr>
      <w:bookmarkStart w:id="148" w:name="FS000000542T10_12_2003_16_23_21"/>
      <w:bookmarkStart w:id="149" w:name="_Toc70328318"/>
      <w:bookmarkEnd w:id="148"/>
      <w:r>
        <w:rPr>
          <w:rFonts w:hint="eastAsia"/>
          <w:rtl/>
        </w:rPr>
        <w:t>עסאם</w:t>
      </w:r>
      <w:r>
        <w:rPr>
          <w:rtl/>
        </w:rPr>
        <w:t xml:space="preserve"> מח'ול (חד"ש-תע"ל):</w:t>
      </w:r>
      <w:bookmarkEnd w:id="149"/>
    </w:p>
    <w:p w14:paraId="2FECAD75" w14:textId="77777777" w:rsidR="00000000" w:rsidRDefault="00026F1C">
      <w:pPr>
        <w:pStyle w:val="a0"/>
        <w:rPr>
          <w:rFonts w:hint="cs"/>
          <w:rtl/>
        </w:rPr>
      </w:pPr>
    </w:p>
    <w:p w14:paraId="25C725FE" w14:textId="77777777" w:rsidR="00000000" w:rsidRDefault="00026F1C">
      <w:pPr>
        <w:pStyle w:val="a0"/>
        <w:rPr>
          <w:rFonts w:hint="cs"/>
          <w:rtl/>
        </w:rPr>
      </w:pPr>
      <w:r>
        <w:rPr>
          <w:rFonts w:hint="cs"/>
          <w:rtl/>
        </w:rPr>
        <w:t>אדוני היושב-ראש, ביום זכויות האדם עלה שר בממשל</w:t>
      </w:r>
      <w:r>
        <w:rPr>
          <w:rFonts w:hint="cs"/>
          <w:rtl/>
        </w:rPr>
        <w:t>ת ישראל כדי ללמד סניגוריה על הפגיעה בזכויות האדם. זהו כתם שחור על מצחה של הדמוקרטיה הישראלית, של הממשלה הזאת. יש בממשלת ישראל היום שרים - לנדאו, אפי איתם - שבשבילם זכויות אדם מהוות מכשול בפני תפיסתם המפלצתית. לכן אני חושב שאנחנו במצב מאוד גרוע. טוב שיש לנו</w:t>
      </w:r>
      <w:r>
        <w:rPr>
          <w:rFonts w:hint="cs"/>
          <w:rtl/>
        </w:rPr>
        <w:t xml:space="preserve"> ארגוני זכויות אדם ברגעים כאלה, מול ממשלה כזאת, מול שרים כאלה.</w:t>
      </w:r>
    </w:p>
    <w:p w14:paraId="6409357F" w14:textId="77777777" w:rsidR="00000000" w:rsidRDefault="00026F1C">
      <w:pPr>
        <w:pStyle w:val="a0"/>
        <w:rPr>
          <w:rFonts w:hint="cs"/>
          <w:rtl/>
        </w:rPr>
      </w:pPr>
    </w:p>
    <w:p w14:paraId="50563A21" w14:textId="77777777" w:rsidR="00000000" w:rsidRDefault="00026F1C">
      <w:pPr>
        <w:pStyle w:val="a0"/>
        <w:rPr>
          <w:rFonts w:hint="cs"/>
          <w:rtl/>
        </w:rPr>
      </w:pPr>
      <w:r>
        <w:rPr>
          <w:rFonts w:hint="cs"/>
          <w:rtl/>
        </w:rPr>
        <w:t>השאלה הדוחקת היא - לא חוכמה לדבר על זכויות אדם כאשר הכול רגוע. יום זכויות האדם קיים בדיוק כדי לטפל בזכויות האדם כערך עליון גם בתנאים של מלחמה, גם בתנאים של טרור. זה שבא נשיא בשם בוש וראש ממשלה</w:t>
      </w:r>
      <w:r>
        <w:rPr>
          <w:rFonts w:hint="cs"/>
          <w:rtl/>
        </w:rPr>
        <w:t xml:space="preserve"> בשם שרון וקבעו שצריך להקפיא את זכויות האדם ואת החירויות הדמוקרטיות עד שהם יגמרו את מלחמתם, אני חושב שזה איום אמיתי על האנושות. צריך להיפטר משני הממשלים, של בוש ושל שרון, ולא מזכויות האדם.</w:t>
      </w:r>
    </w:p>
    <w:p w14:paraId="1700DA89" w14:textId="77777777" w:rsidR="00000000" w:rsidRDefault="00026F1C">
      <w:pPr>
        <w:pStyle w:val="a0"/>
        <w:rPr>
          <w:rFonts w:hint="cs"/>
          <w:rtl/>
        </w:rPr>
      </w:pPr>
    </w:p>
    <w:p w14:paraId="16CC6561" w14:textId="77777777" w:rsidR="00000000" w:rsidRDefault="00026F1C">
      <w:pPr>
        <w:pStyle w:val="af0"/>
        <w:rPr>
          <w:rtl/>
        </w:rPr>
      </w:pPr>
      <w:r>
        <w:rPr>
          <w:rFonts w:hint="eastAsia"/>
          <w:rtl/>
        </w:rPr>
        <w:t>רוני</w:t>
      </w:r>
      <w:r>
        <w:rPr>
          <w:rtl/>
        </w:rPr>
        <w:t xml:space="preserve"> בר-און (הליכוד):</w:t>
      </w:r>
    </w:p>
    <w:p w14:paraId="3A5A0923" w14:textId="77777777" w:rsidR="00000000" w:rsidRDefault="00026F1C">
      <w:pPr>
        <w:pStyle w:val="a0"/>
        <w:rPr>
          <w:rFonts w:hint="cs"/>
          <w:rtl/>
        </w:rPr>
      </w:pPr>
    </w:p>
    <w:p w14:paraId="2B1D67D2" w14:textId="77777777" w:rsidR="00000000" w:rsidRDefault="00026F1C">
      <w:pPr>
        <w:pStyle w:val="a0"/>
        <w:rPr>
          <w:rFonts w:hint="cs"/>
          <w:rtl/>
        </w:rPr>
      </w:pPr>
      <w:r>
        <w:rPr>
          <w:rFonts w:hint="cs"/>
          <w:rtl/>
        </w:rPr>
        <w:t>אז תתפטרו.</w:t>
      </w:r>
    </w:p>
    <w:p w14:paraId="2224B08B" w14:textId="77777777" w:rsidR="00000000" w:rsidRDefault="00026F1C">
      <w:pPr>
        <w:pStyle w:val="a0"/>
        <w:rPr>
          <w:rFonts w:hint="cs"/>
          <w:rtl/>
        </w:rPr>
      </w:pPr>
    </w:p>
    <w:p w14:paraId="74958262" w14:textId="77777777" w:rsidR="00000000" w:rsidRDefault="00026F1C">
      <w:pPr>
        <w:pStyle w:val="af0"/>
        <w:rPr>
          <w:rtl/>
        </w:rPr>
      </w:pPr>
      <w:r>
        <w:rPr>
          <w:rFonts w:hint="eastAsia"/>
          <w:rtl/>
        </w:rPr>
        <w:t>היו</w:t>
      </w:r>
      <w:r>
        <w:rPr>
          <w:rtl/>
        </w:rPr>
        <w:t>"ר ראובן ריבלין:</w:t>
      </w:r>
    </w:p>
    <w:p w14:paraId="26B7EB28" w14:textId="77777777" w:rsidR="00000000" w:rsidRDefault="00026F1C">
      <w:pPr>
        <w:pStyle w:val="a0"/>
        <w:rPr>
          <w:rFonts w:hint="cs"/>
          <w:rtl/>
        </w:rPr>
      </w:pPr>
    </w:p>
    <w:p w14:paraId="78C51340" w14:textId="77777777" w:rsidR="00000000" w:rsidRDefault="00026F1C">
      <w:pPr>
        <w:pStyle w:val="a0"/>
        <w:rPr>
          <w:rFonts w:hint="cs"/>
          <w:rtl/>
        </w:rPr>
      </w:pPr>
      <w:r>
        <w:rPr>
          <w:rFonts w:hint="cs"/>
          <w:rtl/>
        </w:rPr>
        <w:t xml:space="preserve">חבר הכנסת </w:t>
      </w:r>
      <w:r>
        <w:rPr>
          <w:rFonts w:hint="cs"/>
          <w:rtl/>
        </w:rPr>
        <w:t>מח'ול, לפני שחבר הכנסת קרא - אדוני קרא קודם קריאת ביניים. בהחלט לא מדובר רק בנושא אנטישמיות כזה או אחר. פונדמנטליזם מכל סוג שהוא מביא לטרור, אבל פונדמנטליזם על רקע דתי הוא דבר חמור ביותר. אדוני הוא תושב ואזרח הארץ הזאת, מלבד היותו ישראלי. פונדמנטליזם דתי ה</w:t>
      </w:r>
      <w:r>
        <w:rPr>
          <w:rFonts w:hint="cs"/>
          <w:rtl/>
        </w:rPr>
        <w:t xml:space="preserve">וא דבר קשה, קשה להרבה מתושבי הארץ הזאת, ללא הבדל דת, גזע ולאום. שמעתי את הערתך קודם, אז אדוני יזכור זאת תמיד. אני מצפה שאדוני - דרך אגב, חבר הכנסת ברכה אמר זאת. </w:t>
      </w:r>
    </w:p>
    <w:p w14:paraId="3B808785" w14:textId="77777777" w:rsidR="00000000" w:rsidRDefault="00026F1C">
      <w:pPr>
        <w:pStyle w:val="a0"/>
        <w:rPr>
          <w:rFonts w:hint="cs"/>
          <w:rtl/>
        </w:rPr>
      </w:pPr>
    </w:p>
    <w:p w14:paraId="4CDBCA2A" w14:textId="77777777" w:rsidR="00000000" w:rsidRDefault="00026F1C">
      <w:pPr>
        <w:pStyle w:val="a0"/>
        <w:rPr>
          <w:rFonts w:hint="cs"/>
          <w:rtl/>
        </w:rPr>
      </w:pPr>
      <w:r>
        <w:rPr>
          <w:rFonts w:hint="cs"/>
          <w:rtl/>
        </w:rPr>
        <w:t>בבקשה, חבר הכנסת איוב קרא.</w:t>
      </w:r>
    </w:p>
    <w:p w14:paraId="26E786B9" w14:textId="77777777" w:rsidR="00000000" w:rsidRDefault="00026F1C">
      <w:pPr>
        <w:pStyle w:val="a0"/>
        <w:rPr>
          <w:rFonts w:hint="cs"/>
          <w:rtl/>
        </w:rPr>
      </w:pPr>
    </w:p>
    <w:p w14:paraId="1B283C67" w14:textId="77777777" w:rsidR="00000000" w:rsidRDefault="00026F1C">
      <w:pPr>
        <w:pStyle w:val="a"/>
        <w:rPr>
          <w:rtl/>
        </w:rPr>
      </w:pPr>
      <w:bookmarkStart w:id="150" w:name="FS000000549T10_12_2003_14_23_07C"/>
      <w:bookmarkStart w:id="151" w:name="FS000000549T10_12_2003_14_23_26"/>
      <w:bookmarkStart w:id="152" w:name="FS000000475T10_12_2003_14_23_40"/>
      <w:bookmarkStart w:id="153" w:name="_Toc70328319"/>
      <w:bookmarkEnd w:id="150"/>
      <w:bookmarkEnd w:id="151"/>
      <w:bookmarkEnd w:id="152"/>
      <w:r>
        <w:rPr>
          <w:rtl/>
        </w:rPr>
        <w:t>איוב קרא (הליכוד):</w:t>
      </w:r>
      <w:bookmarkEnd w:id="153"/>
    </w:p>
    <w:p w14:paraId="71A2030C" w14:textId="77777777" w:rsidR="00000000" w:rsidRDefault="00026F1C">
      <w:pPr>
        <w:pStyle w:val="a0"/>
        <w:rPr>
          <w:rtl/>
        </w:rPr>
      </w:pPr>
    </w:p>
    <w:p w14:paraId="6F5BD612" w14:textId="77777777" w:rsidR="00000000" w:rsidRDefault="00026F1C">
      <w:pPr>
        <w:pStyle w:val="a0"/>
        <w:rPr>
          <w:rFonts w:hint="cs"/>
          <w:rtl/>
        </w:rPr>
      </w:pPr>
      <w:r>
        <w:rPr>
          <w:rFonts w:hint="cs"/>
          <w:rtl/>
        </w:rPr>
        <w:t>אדוני היושב-ראש, כנסת נכבדה, יש בבית הזה לוחמ</w:t>
      </w:r>
      <w:r>
        <w:rPr>
          <w:rFonts w:hint="cs"/>
          <w:rtl/>
        </w:rPr>
        <w:t>י זכויות האדם, יש הרבה, אבל בצורה חד-סטרית. מה שנוח להם ומה שפופולרי עבורם. צר לי שיש דברים מעבר לגבול פה - כשטובחים בנוצרים בלבנון או בדרוזים בסוריה או בקופטים במצרים, לא קמה פה צעקה. אנשים מפחדים לדבר. כשטובחים בישראלים - 42 ישראלים נעלמו ברשות הפלסטינית</w:t>
      </w:r>
      <w:r>
        <w:rPr>
          <w:rFonts w:hint="cs"/>
          <w:rtl/>
        </w:rPr>
        <w:t xml:space="preserve"> - לא קם איש פה ואמר: למה, לאן נעלמו. בלי משפט, מישהו עמד עם אקדח וירה בהם. אף אחד לא קם והגן עליהם. הגיעו לפה אנשי צד"ל, שנפגעו ונקרעו משורשיהם, אף אחד לא קם וצעק. עזאם עזאם במצרים, העורך-דין שלו הוכה בזמן המשפט. הוא יושב על רצפה, אף אחד לא צועק ולא אומר </w:t>
      </w:r>
      <w:r>
        <w:rPr>
          <w:rFonts w:hint="cs"/>
          <w:rtl/>
        </w:rPr>
        <w:t>שום דבר. הגיע הזמן שתהיו דו-סטריים - לא לדבר רק בכיוון אחד.</w:t>
      </w:r>
    </w:p>
    <w:p w14:paraId="31307457" w14:textId="77777777" w:rsidR="00000000" w:rsidRDefault="00026F1C">
      <w:pPr>
        <w:pStyle w:val="a0"/>
        <w:rPr>
          <w:rFonts w:hint="cs"/>
          <w:rtl/>
        </w:rPr>
      </w:pPr>
    </w:p>
    <w:p w14:paraId="2AEBF490" w14:textId="77777777" w:rsidR="00000000" w:rsidRDefault="00026F1C">
      <w:pPr>
        <w:pStyle w:val="af1"/>
        <w:rPr>
          <w:rtl/>
        </w:rPr>
      </w:pPr>
      <w:r>
        <w:rPr>
          <w:rFonts w:hint="eastAsia"/>
          <w:rtl/>
        </w:rPr>
        <w:t>היו</w:t>
      </w:r>
      <w:r>
        <w:rPr>
          <w:rtl/>
        </w:rPr>
        <w:t>"ר ראובן ריבלין:</w:t>
      </w:r>
    </w:p>
    <w:p w14:paraId="391212AD" w14:textId="77777777" w:rsidR="00000000" w:rsidRDefault="00026F1C">
      <w:pPr>
        <w:pStyle w:val="a0"/>
        <w:rPr>
          <w:rFonts w:hint="cs"/>
          <w:rtl/>
        </w:rPr>
      </w:pPr>
    </w:p>
    <w:p w14:paraId="056352F0" w14:textId="77777777" w:rsidR="00000000" w:rsidRDefault="00026F1C">
      <w:pPr>
        <w:pStyle w:val="a0"/>
        <w:rPr>
          <w:rFonts w:hint="cs"/>
          <w:rtl/>
        </w:rPr>
      </w:pPr>
      <w:r>
        <w:rPr>
          <w:rFonts w:hint="cs"/>
          <w:rtl/>
        </w:rPr>
        <w:t xml:space="preserve">תודה רבה לחבר הכנסת איוב קרא. רבותי חברי הכנסת, אנחנו ציינו - - - </w:t>
      </w:r>
    </w:p>
    <w:p w14:paraId="4E717DBB" w14:textId="77777777" w:rsidR="00000000" w:rsidRDefault="00026F1C">
      <w:pPr>
        <w:pStyle w:val="a0"/>
        <w:rPr>
          <w:rFonts w:hint="cs"/>
          <w:rtl/>
        </w:rPr>
      </w:pPr>
    </w:p>
    <w:p w14:paraId="72F13FC7" w14:textId="77777777" w:rsidR="00000000" w:rsidRDefault="00026F1C">
      <w:pPr>
        <w:pStyle w:val="af0"/>
        <w:rPr>
          <w:rtl/>
        </w:rPr>
      </w:pPr>
      <w:r>
        <w:rPr>
          <w:rFonts w:hint="eastAsia"/>
          <w:rtl/>
        </w:rPr>
        <w:t>עבד</w:t>
      </w:r>
      <w:r>
        <w:rPr>
          <w:rtl/>
        </w:rPr>
        <w:t>-אלמאלכ דהאמשה (רע"ם):</w:t>
      </w:r>
    </w:p>
    <w:p w14:paraId="2C28B51F" w14:textId="77777777" w:rsidR="00000000" w:rsidRDefault="00026F1C">
      <w:pPr>
        <w:pStyle w:val="a0"/>
        <w:rPr>
          <w:rFonts w:hint="cs"/>
          <w:rtl/>
        </w:rPr>
      </w:pPr>
    </w:p>
    <w:p w14:paraId="30B93B9B" w14:textId="77777777" w:rsidR="00000000" w:rsidRDefault="00026F1C">
      <w:pPr>
        <w:pStyle w:val="a0"/>
        <w:rPr>
          <w:rFonts w:hint="cs"/>
          <w:rtl/>
        </w:rPr>
      </w:pPr>
      <w:r>
        <w:rPr>
          <w:rFonts w:hint="cs"/>
          <w:rtl/>
        </w:rPr>
        <w:t>דברו בפרלמנט הפלסטיני.</w:t>
      </w:r>
    </w:p>
    <w:p w14:paraId="4D307EE0" w14:textId="77777777" w:rsidR="00000000" w:rsidRDefault="00026F1C">
      <w:pPr>
        <w:pStyle w:val="a0"/>
        <w:ind w:firstLine="0"/>
        <w:rPr>
          <w:rFonts w:hint="cs"/>
          <w:rtl/>
        </w:rPr>
      </w:pPr>
    </w:p>
    <w:p w14:paraId="588041D9" w14:textId="77777777" w:rsidR="00000000" w:rsidRDefault="00026F1C">
      <w:pPr>
        <w:pStyle w:val="af0"/>
        <w:rPr>
          <w:rtl/>
        </w:rPr>
      </w:pPr>
      <w:r>
        <w:rPr>
          <w:rFonts w:hint="eastAsia"/>
          <w:rtl/>
        </w:rPr>
        <w:t>טלב</w:t>
      </w:r>
      <w:r>
        <w:rPr>
          <w:rtl/>
        </w:rPr>
        <w:t xml:space="preserve"> אלסאנע (רע"ם):</w:t>
      </w:r>
    </w:p>
    <w:p w14:paraId="4B6AFFF1" w14:textId="77777777" w:rsidR="00000000" w:rsidRDefault="00026F1C">
      <w:pPr>
        <w:pStyle w:val="a0"/>
        <w:rPr>
          <w:rFonts w:hint="cs"/>
          <w:rtl/>
        </w:rPr>
      </w:pPr>
    </w:p>
    <w:p w14:paraId="62E99FC8" w14:textId="77777777" w:rsidR="00000000" w:rsidRDefault="00026F1C">
      <w:pPr>
        <w:pStyle w:val="a0"/>
        <w:rPr>
          <w:rFonts w:hint="cs"/>
          <w:rtl/>
        </w:rPr>
      </w:pPr>
      <w:r>
        <w:rPr>
          <w:rFonts w:hint="cs"/>
          <w:rtl/>
        </w:rPr>
        <w:t>הוא לא חד-סטרי.</w:t>
      </w:r>
    </w:p>
    <w:p w14:paraId="37A3B6B0" w14:textId="77777777" w:rsidR="00000000" w:rsidRDefault="00026F1C">
      <w:pPr>
        <w:pStyle w:val="a0"/>
        <w:rPr>
          <w:rFonts w:hint="cs"/>
          <w:rtl/>
        </w:rPr>
      </w:pPr>
    </w:p>
    <w:p w14:paraId="1EA46185" w14:textId="77777777" w:rsidR="00000000" w:rsidRDefault="00026F1C">
      <w:pPr>
        <w:pStyle w:val="af1"/>
        <w:rPr>
          <w:rtl/>
        </w:rPr>
      </w:pPr>
      <w:r>
        <w:rPr>
          <w:rtl/>
        </w:rPr>
        <w:t>היו"ר ראובן ריבלין</w:t>
      </w:r>
      <w:r>
        <w:rPr>
          <w:rtl/>
        </w:rPr>
        <w:t>:</w:t>
      </w:r>
    </w:p>
    <w:p w14:paraId="233DEE28" w14:textId="77777777" w:rsidR="00000000" w:rsidRDefault="00026F1C">
      <w:pPr>
        <w:pStyle w:val="a0"/>
        <w:rPr>
          <w:rtl/>
        </w:rPr>
      </w:pPr>
    </w:p>
    <w:p w14:paraId="19E628E9" w14:textId="77777777" w:rsidR="00000000" w:rsidRDefault="00026F1C">
      <w:pPr>
        <w:pStyle w:val="a0"/>
        <w:rPr>
          <w:rFonts w:hint="cs"/>
          <w:rtl/>
        </w:rPr>
      </w:pPr>
      <w:r>
        <w:rPr>
          <w:rFonts w:hint="cs"/>
          <w:rtl/>
        </w:rPr>
        <w:t>חבר הכנסת עבד-אלמאלכ דהאמשה, אדוני, כבר סיימנו את הדיון, גם לא שומעים טוב. אדוני יש לו כל כך הרבה הזדמנויות, היום שאלות בעל-פה, בכל מקום. הוא גם פרלמנטר מהמובהקים בכנסת הזאת. כל כך חסר לך זמן, שצריך לקרוא קריאות ביניים, שכמעט אף אחד לא שומע מה שאומרים.</w:t>
      </w:r>
    </w:p>
    <w:p w14:paraId="2DBC24D9" w14:textId="77777777" w:rsidR="00000000" w:rsidRDefault="00026F1C">
      <w:pPr>
        <w:pStyle w:val="a0"/>
        <w:rPr>
          <w:rFonts w:hint="cs"/>
          <w:rtl/>
        </w:rPr>
      </w:pPr>
    </w:p>
    <w:p w14:paraId="25DE6722" w14:textId="77777777" w:rsidR="00000000" w:rsidRDefault="00026F1C">
      <w:pPr>
        <w:pStyle w:val="a0"/>
        <w:rPr>
          <w:rFonts w:hint="cs"/>
          <w:rtl/>
        </w:rPr>
      </w:pPr>
      <w:r>
        <w:rPr>
          <w:rFonts w:hint="cs"/>
          <w:rtl/>
        </w:rPr>
        <w:t>רבותי חברי הכנסת, אני מבין מכל המציעים שאנחנו ציינו את היום, ואין שום צורך להעביר או להצביע, לכן אנחנו מוותרים על ההצבעה, אלא אם כן יש מישהו - חברת הכנסת גלאון, אני חושב שזאת הכוונה, כן? חבר הכנסת ברכה - כן, חבר הכנסת אריאל - כן, חבר הכנסת יולי אדלשטיין -</w:t>
      </w:r>
      <w:r>
        <w:rPr>
          <w:rFonts w:hint="cs"/>
          <w:rtl/>
        </w:rPr>
        <w:t xml:space="preserve"> מסכים, חברת הכנסת אתי לבני - כן. ברור שזה היה נאום חגיגי. חבר הכנסת רביץ - תודה. </w:t>
      </w:r>
    </w:p>
    <w:p w14:paraId="60275612" w14:textId="77777777" w:rsidR="00000000" w:rsidRDefault="00026F1C">
      <w:pPr>
        <w:pStyle w:val="a0"/>
        <w:rPr>
          <w:rFonts w:hint="cs"/>
          <w:rtl/>
        </w:rPr>
      </w:pPr>
    </w:p>
    <w:p w14:paraId="601DDEC2" w14:textId="77777777" w:rsidR="00000000" w:rsidRDefault="00026F1C">
      <w:pPr>
        <w:pStyle w:val="a0"/>
        <w:rPr>
          <w:rFonts w:hint="cs"/>
          <w:rtl/>
        </w:rPr>
      </w:pPr>
    </w:p>
    <w:p w14:paraId="74F799BB" w14:textId="77777777" w:rsidR="00000000" w:rsidRDefault="00026F1C">
      <w:pPr>
        <w:pStyle w:val="a2"/>
        <w:rPr>
          <w:rFonts w:hint="cs"/>
          <w:rtl/>
        </w:rPr>
      </w:pPr>
      <w:bookmarkStart w:id="154" w:name="_Toc70328320"/>
      <w:r>
        <w:rPr>
          <w:rFonts w:hint="cs"/>
          <w:rtl/>
        </w:rPr>
        <w:t>הודעה אישית של חבר הכנסת אברהם בורג</w:t>
      </w:r>
      <w:bookmarkEnd w:id="154"/>
    </w:p>
    <w:p w14:paraId="59D1924B" w14:textId="77777777" w:rsidR="00000000" w:rsidRDefault="00026F1C">
      <w:pPr>
        <w:pStyle w:val="a0"/>
        <w:rPr>
          <w:rFonts w:hint="cs"/>
          <w:rtl/>
        </w:rPr>
      </w:pPr>
    </w:p>
    <w:p w14:paraId="57E62EB9" w14:textId="77777777" w:rsidR="00000000" w:rsidRDefault="00026F1C">
      <w:pPr>
        <w:pStyle w:val="af1"/>
        <w:rPr>
          <w:rtl/>
        </w:rPr>
      </w:pPr>
      <w:r>
        <w:rPr>
          <w:rtl/>
        </w:rPr>
        <w:t>היו"ר ראובן ריבלין:</w:t>
      </w:r>
    </w:p>
    <w:p w14:paraId="349B4321" w14:textId="77777777" w:rsidR="00000000" w:rsidRDefault="00026F1C">
      <w:pPr>
        <w:pStyle w:val="a0"/>
        <w:rPr>
          <w:rFonts w:hint="cs"/>
          <w:rtl/>
        </w:rPr>
      </w:pPr>
    </w:p>
    <w:p w14:paraId="436B0D40" w14:textId="77777777" w:rsidR="00000000" w:rsidRDefault="00026F1C">
      <w:pPr>
        <w:pStyle w:val="a0"/>
        <w:rPr>
          <w:rFonts w:hint="cs"/>
          <w:rtl/>
        </w:rPr>
      </w:pPr>
      <w:r>
        <w:rPr>
          <w:rFonts w:hint="cs"/>
          <w:rtl/>
        </w:rPr>
        <w:t>הואיל ואין הצבעה, חבר הכנסת אברום בורג יעלה להודעה אישית, לפי סעיף 54. כבוד השר ישב, כי הוא משיב לו על פנייה אישי</w:t>
      </w:r>
      <w:r>
        <w:rPr>
          <w:rFonts w:hint="cs"/>
          <w:rtl/>
        </w:rPr>
        <w:t>ת. אני לא אומר התרסה או אמירה, פנייה אישית וישירה לחבר כנסת שיכול לומר את דברו בהודעה אישית בת חמש דקות. אדוני.</w:t>
      </w:r>
    </w:p>
    <w:p w14:paraId="7CE815EE" w14:textId="77777777" w:rsidR="00000000" w:rsidRDefault="00026F1C">
      <w:pPr>
        <w:pStyle w:val="a0"/>
        <w:rPr>
          <w:rtl/>
        </w:rPr>
      </w:pPr>
    </w:p>
    <w:p w14:paraId="6E9E48D0" w14:textId="77777777" w:rsidR="00000000" w:rsidRDefault="00026F1C">
      <w:pPr>
        <w:pStyle w:val="af0"/>
        <w:rPr>
          <w:rtl/>
        </w:rPr>
      </w:pPr>
      <w:r>
        <w:rPr>
          <w:rFonts w:hint="eastAsia"/>
          <w:rtl/>
        </w:rPr>
        <w:t>אברהם</w:t>
      </w:r>
      <w:r>
        <w:rPr>
          <w:rtl/>
        </w:rPr>
        <w:t xml:space="preserve"> בורג (העבודה-מימד):</w:t>
      </w:r>
    </w:p>
    <w:p w14:paraId="495C4F6B" w14:textId="77777777" w:rsidR="00000000" w:rsidRDefault="00026F1C">
      <w:pPr>
        <w:pStyle w:val="a0"/>
        <w:rPr>
          <w:rFonts w:hint="cs"/>
          <w:rtl/>
        </w:rPr>
      </w:pPr>
    </w:p>
    <w:p w14:paraId="755F9F73" w14:textId="77777777" w:rsidR="00000000" w:rsidRDefault="00026F1C">
      <w:pPr>
        <w:pStyle w:val="a0"/>
        <w:rPr>
          <w:rFonts w:hint="cs"/>
          <w:rtl/>
        </w:rPr>
      </w:pPr>
      <w:r>
        <w:rPr>
          <w:rFonts w:hint="cs"/>
          <w:rtl/>
        </w:rPr>
        <w:t>אדוני היושב-ראש, כנסת נכבדה - - -</w:t>
      </w:r>
    </w:p>
    <w:p w14:paraId="7074E7F9" w14:textId="77777777" w:rsidR="00000000" w:rsidRDefault="00026F1C">
      <w:pPr>
        <w:pStyle w:val="a0"/>
        <w:rPr>
          <w:rFonts w:hint="cs"/>
          <w:rtl/>
        </w:rPr>
      </w:pPr>
    </w:p>
    <w:p w14:paraId="4FF43C8F" w14:textId="77777777" w:rsidR="00000000" w:rsidRDefault="00026F1C">
      <w:pPr>
        <w:pStyle w:val="af0"/>
        <w:rPr>
          <w:rtl/>
        </w:rPr>
      </w:pPr>
      <w:r>
        <w:rPr>
          <w:rFonts w:hint="eastAsia"/>
          <w:rtl/>
        </w:rPr>
        <w:t>קריאה</w:t>
      </w:r>
      <w:r>
        <w:rPr>
          <w:rtl/>
        </w:rPr>
        <w:t>:</w:t>
      </w:r>
    </w:p>
    <w:p w14:paraId="67C41296" w14:textId="77777777" w:rsidR="00000000" w:rsidRDefault="00026F1C">
      <w:pPr>
        <w:pStyle w:val="a0"/>
        <w:rPr>
          <w:rFonts w:hint="cs"/>
          <w:rtl/>
        </w:rPr>
      </w:pPr>
    </w:p>
    <w:p w14:paraId="680A001F" w14:textId="77777777" w:rsidR="00000000" w:rsidRDefault="00026F1C">
      <w:pPr>
        <w:pStyle w:val="a0"/>
        <w:rPr>
          <w:rFonts w:hint="cs"/>
          <w:rtl/>
        </w:rPr>
      </w:pPr>
      <w:r>
        <w:rPr>
          <w:rFonts w:hint="cs"/>
          <w:rtl/>
        </w:rPr>
        <w:t xml:space="preserve">- - - </w:t>
      </w:r>
    </w:p>
    <w:p w14:paraId="62B39A39" w14:textId="77777777" w:rsidR="00000000" w:rsidRDefault="00026F1C">
      <w:pPr>
        <w:pStyle w:val="af1"/>
        <w:rPr>
          <w:rtl/>
        </w:rPr>
      </w:pPr>
    </w:p>
    <w:p w14:paraId="1F306B4E" w14:textId="77777777" w:rsidR="00000000" w:rsidRDefault="00026F1C">
      <w:pPr>
        <w:pStyle w:val="af1"/>
        <w:rPr>
          <w:rtl/>
        </w:rPr>
      </w:pPr>
      <w:r>
        <w:rPr>
          <w:rtl/>
        </w:rPr>
        <w:t>היו"ר ראובן ריבלין:</w:t>
      </w:r>
    </w:p>
    <w:p w14:paraId="1F9146B6" w14:textId="77777777" w:rsidR="00000000" w:rsidRDefault="00026F1C">
      <w:pPr>
        <w:pStyle w:val="a0"/>
        <w:rPr>
          <w:rtl/>
        </w:rPr>
      </w:pPr>
    </w:p>
    <w:p w14:paraId="23527083" w14:textId="77777777" w:rsidR="00000000" w:rsidRDefault="00026F1C">
      <w:pPr>
        <w:pStyle w:val="a0"/>
        <w:rPr>
          <w:rFonts w:hint="cs"/>
          <w:rtl/>
        </w:rPr>
      </w:pPr>
      <w:r>
        <w:rPr>
          <w:rFonts w:hint="cs"/>
          <w:rtl/>
        </w:rPr>
        <w:t>הוא יאמר מה שהוא רוצה, חבר הכנסת כהן. חבר הכ</w:t>
      </w:r>
      <w:r>
        <w:rPr>
          <w:rFonts w:hint="cs"/>
          <w:rtl/>
        </w:rPr>
        <w:t>נסת פינס בוודאי יבקש ממני שאני אצנזר את דבריו, אבל אני לא אוכל לצנזר את דבריו בשום פנים ואופן. בבקשה, אדוני.</w:t>
      </w:r>
    </w:p>
    <w:p w14:paraId="2CB31481" w14:textId="77777777" w:rsidR="00000000" w:rsidRDefault="00026F1C">
      <w:pPr>
        <w:pStyle w:val="a0"/>
        <w:rPr>
          <w:rFonts w:hint="cs"/>
          <w:rtl/>
        </w:rPr>
      </w:pPr>
    </w:p>
    <w:p w14:paraId="6D265434" w14:textId="77777777" w:rsidR="00000000" w:rsidRDefault="00026F1C">
      <w:pPr>
        <w:pStyle w:val="a"/>
        <w:rPr>
          <w:rtl/>
        </w:rPr>
      </w:pPr>
      <w:bookmarkStart w:id="155" w:name="FS000000434T10_12_2003_13_50_46"/>
      <w:bookmarkStart w:id="156" w:name="FS000000434T10_12_2003_14_25_55"/>
      <w:bookmarkStart w:id="157" w:name="_Toc70328321"/>
      <w:bookmarkEnd w:id="155"/>
      <w:bookmarkEnd w:id="156"/>
      <w:r>
        <w:rPr>
          <w:rFonts w:hint="eastAsia"/>
          <w:rtl/>
        </w:rPr>
        <w:t>אברהם</w:t>
      </w:r>
      <w:r>
        <w:rPr>
          <w:rtl/>
        </w:rPr>
        <w:t xml:space="preserve"> בורג (העבודה-מימד):</w:t>
      </w:r>
      <w:bookmarkEnd w:id="157"/>
    </w:p>
    <w:p w14:paraId="727949B2" w14:textId="77777777" w:rsidR="00000000" w:rsidRDefault="00026F1C">
      <w:pPr>
        <w:pStyle w:val="a0"/>
        <w:rPr>
          <w:rFonts w:hint="cs"/>
          <w:rtl/>
        </w:rPr>
      </w:pPr>
    </w:p>
    <w:p w14:paraId="320D26C7" w14:textId="77777777" w:rsidR="00000000" w:rsidRDefault="00026F1C">
      <w:pPr>
        <w:pStyle w:val="a0"/>
        <w:rPr>
          <w:rFonts w:hint="cs"/>
          <w:rtl/>
        </w:rPr>
      </w:pPr>
      <w:r>
        <w:rPr>
          <w:rFonts w:hint="cs"/>
          <w:rtl/>
        </w:rPr>
        <w:t>אדוני היושב-ראש, כנסת נכבדה. מכיוון שהדיון שנקבע הוא באמת דיון על אחד הנושאים שהוא בנפשה של חברה, נושא זכויות אדם וכו',</w:t>
      </w:r>
      <w:r>
        <w:rPr>
          <w:rFonts w:hint="cs"/>
          <w:rtl/>
        </w:rPr>
        <w:t xml:space="preserve"> לא נוח לי לפתוח כאן ויכוח על נושא אחר, לאור תשובתו של השר. אני מעדיף להשאיר את הדיון החגיגי, העקרוני האידיאולוגי במקומו ולהתווכח עם השר במקום אחר. </w:t>
      </w:r>
    </w:p>
    <w:p w14:paraId="3D957689" w14:textId="77777777" w:rsidR="00000000" w:rsidRDefault="00026F1C">
      <w:pPr>
        <w:pStyle w:val="a0"/>
        <w:rPr>
          <w:rFonts w:hint="cs"/>
          <w:rtl/>
        </w:rPr>
      </w:pPr>
    </w:p>
    <w:p w14:paraId="29F1423C" w14:textId="77777777" w:rsidR="00000000" w:rsidRDefault="00026F1C">
      <w:pPr>
        <w:pStyle w:val="a0"/>
        <w:rPr>
          <w:rFonts w:hint="cs"/>
          <w:rtl/>
        </w:rPr>
      </w:pPr>
      <w:r>
        <w:rPr>
          <w:rFonts w:hint="cs"/>
          <w:rtl/>
        </w:rPr>
        <w:t>כאשר נגיע למקום האחר הזה, אני אשאל את ממשלת ישראל, שיש לה שר מקשר מאוד נכבד ושר משפטים יוצא מן הכלל, ואפיל</w:t>
      </w:r>
      <w:r>
        <w:rPr>
          <w:rFonts w:hint="cs"/>
          <w:rtl/>
        </w:rPr>
        <w:t>ו את השר פריצקי, שהוא אחד האבירים הגדולים ביותר של זכויות האדם - מכל ממשלת ישראל, מכל הממשלה הזאת, לא מצאתם אדם אחר שיציג את עמדתה של מדינת ישראל בנושא זכויות האדם, חוץ מהזרוע הארוכה של הימין הקיצוני בממשלה? אף אחד אחר לא מצאתם חוץ מעוזי לנדאו?</w:t>
      </w:r>
    </w:p>
    <w:p w14:paraId="2786B0D2" w14:textId="77777777" w:rsidR="00000000" w:rsidRDefault="00026F1C">
      <w:pPr>
        <w:pStyle w:val="a0"/>
        <w:ind w:firstLine="0"/>
        <w:rPr>
          <w:rFonts w:hint="cs"/>
          <w:rtl/>
        </w:rPr>
      </w:pPr>
    </w:p>
    <w:p w14:paraId="753A2487" w14:textId="77777777" w:rsidR="00000000" w:rsidRDefault="00026F1C">
      <w:pPr>
        <w:pStyle w:val="af0"/>
        <w:rPr>
          <w:rtl/>
        </w:rPr>
      </w:pPr>
      <w:r>
        <w:rPr>
          <w:rFonts w:hint="eastAsia"/>
          <w:rtl/>
        </w:rPr>
        <w:t>אורי</w:t>
      </w:r>
      <w:r>
        <w:rPr>
          <w:rtl/>
        </w:rPr>
        <w:t xml:space="preserve"> יהודה</w:t>
      </w:r>
      <w:r>
        <w:rPr>
          <w:rtl/>
        </w:rPr>
        <w:t xml:space="preserve"> אריאל (האיחוד הלאומי - ישראל ביתנו):</w:t>
      </w:r>
    </w:p>
    <w:p w14:paraId="529850BE" w14:textId="77777777" w:rsidR="00000000" w:rsidRDefault="00026F1C">
      <w:pPr>
        <w:pStyle w:val="a0"/>
        <w:rPr>
          <w:rFonts w:hint="cs"/>
          <w:rtl/>
        </w:rPr>
      </w:pPr>
    </w:p>
    <w:p w14:paraId="385E730C" w14:textId="77777777" w:rsidR="00000000" w:rsidRDefault="00026F1C">
      <w:pPr>
        <w:pStyle w:val="a0"/>
        <w:rPr>
          <w:rFonts w:hint="cs"/>
          <w:rtl/>
        </w:rPr>
      </w:pPr>
      <w:r>
        <w:rPr>
          <w:rFonts w:hint="cs"/>
          <w:rtl/>
        </w:rPr>
        <w:t>זו לא הודעה אישית.</w:t>
      </w:r>
    </w:p>
    <w:p w14:paraId="1A706E06" w14:textId="77777777" w:rsidR="00000000" w:rsidRDefault="00026F1C">
      <w:pPr>
        <w:pStyle w:val="a0"/>
        <w:ind w:firstLine="0"/>
        <w:rPr>
          <w:rFonts w:hint="cs"/>
          <w:rtl/>
        </w:rPr>
      </w:pPr>
    </w:p>
    <w:p w14:paraId="6639ADC6" w14:textId="77777777" w:rsidR="00000000" w:rsidRDefault="00026F1C">
      <w:pPr>
        <w:pStyle w:val="-"/>
        <w:rPr>
          <w:rtl/>
        </w:rPr>
      </w:pPr>
      <w:bookmarkStart w:id="158" w:name="FS000000434T10_12_2003_13_55_01C"/>
      <w:bookmarkStart w:id="159" w:name="FS000000434T10_12_2003_14_26_18C"/>
      <w:bookmarkEnd w:id="158"/>
      <w:bookmarkEnd w:id="159"/>
      <w:r>
        <w:rPr>
          <w:rtl/>
        </w:rPr>
        <w:t>אברהם בורג (העבודה-מימד):</w:t>
      </w:r>
    </w:p>
    <w:p w14:paraId="4DCC7DB7" w14:textId="77777777" w:rsidR="00000000" w:rsidRDefault="00026F1C">
      <w:pPr>
        <w:pStyle w:val="a0"/>
        <w:rPr>
          <w:rtl/>
        </w:rPr>
      </w:pPr>
    </w:p>
    <w:p w14:paraId="38FFA7D4" w14:textId="77777777" w:rsidR="00000000" w:rsidRDefault="00026F1C">
      <w:pPr>
        <w:pStyle w:val="a0"/>
        <w:rPr>
          <w:rFonts w:hint="cs"/>
          <w:rtl/>
        </w:rPr>
      </w:pPr>
      <w:r>
        <w:rPr>
          <w:rFonts w:hint="cs"/>
          <w:rtl/>
        </w:rPr>
        <w:t>סליחה, העלבתי את חבר הכנסת אריאל. גם הוא היה יכול לייצג אותה עמדה. סליחה, אני מתנצל, חבר הכנסת אריאל.</w:t>
      </w:r>
    </w:p>
    <w:p w14:paraId="42D63B65" w14:textId="77777777" w:rsidR="00000000" w:rsidRDefault="00026F1C">
      <w:pPr>
        <w:pStyle w:val="a0"/>
        <w:rPr>
          <w:rFonts w:hint="cs"/>
          <w:rtl/>
        </w:rPr>
      </w:pPr>
    </w:p>
    <w:p w14:paraId="2FB16131" w14:textId="77777777" w:rsidR="00000000" w:rsidRDefault="00026F1C">
      <w:pPr>
        <w:pStyle w:val="af1"/>
        <w:rPr>
          <w:rtl/>
        </w:rPr>
      </w:pPr>
      <w:r>
        <w:rPr>
          <w:rtl/>
        </w:rPr>
        <w:t>היו"ר ראובן ריבלין:</w:t>
      </w:r>
    </w:p>
    <w:p w14:paraId="42EA63ED" w14:textId="77777777" w:rsidR="00000000" w:rsidRDefault="00026F1C">
      <w:pPr>
        <w:pStyle w:val="a0"/>
        <w:rPr>
          <w:rtl/>
        </w:rPr>
      </w:pPr>
    </w:p>
    <w:p w14:paraId="35084DBF" w14:textId="77777777" w:rsidR="00000000" w:rsidRDefault="00026F1C">
      <w:pPr>
        <w:pStyle w:val="a0"/>
        <w:rPr>
          <w:rFonts w:hint="cs"/>
          <w:rtl/>
        </w:rPr>
      </w:pPr>
      <w:r>
        <w:rPr>
          <w:rFonts w:hint="cs"/>
          <w:rtl/>
        </w:rPr>
        <w:t>חבר הכנסת אריאל, יש לו חמש דקות לפי סעיף 54.</w:t>
      </w:r>
    </w:p>
    <w:p w14:paraId="1A9B5947" w14:textId="77777777" w:rsidR="00000000" w:rsidRDefault="00026F1C">
      <w:pPr>
        <w:pStyle w:val="a0"/>
        <w:rPr>
          <w:rFonts w:hint="cs"/>
          <w:rtl/>
        </w:rPr>
      </w:pPr>
    </w:p>
    <w:p w14:paraId="54BCB7CF" w14:textId="77777777" w:rsidR="00000000" w:rsidRDefault="00026F1C">
      <w:pPr>
        <w:pStyle w:val="-"/>
        <w:rPr>
          <w:rtl/>
        </w:rPr>
      </w:pPr>
      <w:bookmarkStart w:id="160" w:name="FS000000434T10_12_2003_13_55_51C"/>
      <w:bookmarkStart w:id="161" w:name="FS000000434T10_12_2003_14_26_24C"/>
      <w:bookmarkEnd w:id="160"/>
      <w:bookmarkEnd w:id="161"/>
      <w:r>
        <w:rPr>
          <w:rtl/>
        </w:rPr>
        <w:t>אברהם בורג (העבודה-מימד):</w:t>
      </w:r>
    </w:p>
    <w:p w14:paraId="66E450D2" w14:textId="77777777" w:rsidR="00000000" w:rsidRDefault="00026F1C">
      <w:pPr>
        <w:pStyle w:val="a0"/>
        <w:rPr>
          <w:rtl/>
        </w:rPr>
      </w:pPr>
    </w:p>
    <w:p w14:paraId="5FFD7336" w14:textId="77777777" w:rsidR="00000000" w:rsidRDefault="00026F1C">
      <w:pPr>
        <w:pStyle w:val="a0"/>
        <w:rPr>
          <w:rFonts w:hint="cs"/>
          <w:rtl/>
        </w:rPr>
      </w:pPr>
      <w:r>
        <w:rPr>
          <w:rFonts w:hint="cs"/>
          <w:rtl/>
        </w:rPr>
        <w:t>שלחו את הזרוע הארוכה של הימין הקיצוני לייצג את העמדה היחידה שאיננה מאפיינת אותו. אם יש אדם שלא יכול להיות מזוהה עם זכויות אדם וזכויות אזרח במדינת ישראל, כי הוא נביא הכיבוש הישראלי, זהו השר עוזי לנדאו. הוא האיש. איש הימין הקיצוני,</w:t>
      </w:r>
      <w:r>
        <w:rPr>
          <w:rFonts w:hint="cs"/>
          <w:rtl/>
        </w:rPr>
        <w:t xml:space="preserve"> איש ההתנחלויות, איש הגבעות, האיש הכי רחוק מעמדת זכויות האדם של מדינת ישראל. מכיוון שאין לו מה להגיד לגופו של עניין - - -</w:t>
      </w:r>
    </w:p>
    <w:p w14:paraId="1939C02D" w14:textId="77777777" w:rsidR="00000000" w:rsidRDefault="00026F1C">
      <w:pPr>
        <w:pStyle w:val="a0"/>
        <w:rPr>
          <w:rFonts w:hint="cs"/>
          <w:rtl/>
        </w:rPr>
      </w:pPr>
    </w:p>
    <w:p w14:paraId="578E44DB" w14:textId="77777777" w:rsidR="00000000" w:rsidRDefault="00026F1C">
      <w:pPr>
        <w:pStyle w:val="af1"/>
        <w:rPr>
          <w:rtl/>
        </w:rPr>
      </w:pPr>
      <w:r>
        <w:rPr>
          <w:rtl/>
        </w:rPr>
        <w:t>היו"ר ראובן ריבלין:</w:t>
      </w:r>
    </w:p>
    <w:p w14:paraId="07F45C7B" w14:textId="77777777" w:rsidR="00000000" w:rsidRDefault="00026F1C">
      <w:pPr>
        <w:pStyle w:val="a0"/>
        <w:rPr>
          <w:rtl/>
        </w:rPr>
      </w:pPr>
    </w:p>
    <w:p w14:paraId="448C82C5" w14:textId="77777777" w:rsidR="00000000" w:rsidRDefault="00026F1C">
      <w:pPr>
        <w:pStyle w:val="a0"/>
        <w:rPr>
          <w:rFonts w:hint="cs"/>
          <w:rtl/>
        </w:rPr>
      </w:pPr>
      <w:r>
        <w:rPr>
          <w:rFonts w:hint="cs"/>
          <w:rtl/>
        </w:rPr>
        <w:t>אדוני יתייחס למה שהוא אמר.</w:t>
      </w:r>
    </w:p>
    <w:p w14:paraId="5D81A039" w14:textId="77777777" w:rsidR="00000000" w:rsidRDefault="00026F1C">
      <w:pPr>
        <w:pStyle w:val="a0"/>
        <w:rPr>
          <w:rFonts w:hint="cs"/>
          <w:rtl/>
        </w:rPr>
      </w:pPr>
    </w:p>
    <w:p w14:paraId="50EC90AF"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1E776B95" w14:textId="77777777" w:rsidR="00000000" w:rsidRDefault="00026F1C">
      <w:pPr>
        <w:pStyle w:val="a0"/>
        <w:rPr>
          <w:rFonts w:hint="cs"/>
          <w:rtl/>
        </w:rPr>
      </w:pPr>
    </w:p>
    <w:p w14:paraId="6666FD15" w14:textId="77777777" w:rsidR="00000000" w:rsidRDefault="00026F1C">
      <w:pPr>
        <w:pStyle w:val="a0"/>
        <w:rPr>
          <w:rFonts w:hint="cs"/>
          <w:rtl/>
        </w:rPr>
      </w:pPr>
      <w:r>
        <w:rPr>
          <w:rFonts w:hint="cs"/>
          <w:rtl/>
        </w:rPr>
        <w:t>אם השר לנדאו מבקש הודעה אישית?</w:t>
      </w:r>
    </w:p>
    <w:p w14:paraId="1807F32F" w14:textId="77777777" w:rsidR="00000000" w:rsidRDefault="00026F1C">
      <w:pPr>
        <w:pStyle w:val="a0"/>
        <w:rPr>
          <w:rFonts w:hint="cs"/>
          <w:rtl/>
        </w:rPr>
      </w:pPr>
    </w:p>
    <w:p w14:paraId="040922C7" w14:textId="77777777" w:rsidR="00000000" w:rsidRDefault="00026F1C">
      <w:pPr>
        <w:pStyle w:val="af0"/>
        <w:rPr>
          <w:rtl/>
        </w:rPr>
      </w:pPr>
      <w:r>
        <w:rPr>
          <w:rFonts w:hint="eastAsia"/>
          <w:rtl/>
        </w:rPr>
        <w:t>אחמ</w:t>
      </w:r>
      <w:r>
        <w:rPr>
          <w:rFonts w:hint="eastAsia"/>
          <w:rtl/>
        </w:rPr>
        <w:t>ד</w:t>
      </w:r>
      <w:r>
        <w:rPr>
          <w:rtl/>
        </w:rPr>
        <w:t xml:space="preserve"> טיבי (חד"ש-תע"ל):</w:t>
      </w:r>
    </w:p>
    <w:p w14:paraId="6D87D174" w14:textId="77777777" w:rsidR="00000000" w:rsidRDefault="00026F1C">
      <w:pPr>
        <w:pStyle w:val="a0"/>
        <w:rPr>
          <w:rFonts w:hint="cs"/>
          <w:rtl/>
        </w:rPr>
      </w:pPr>
    </w:p>
    <w:p w14:paraId="0E7B52F1" w14:textId="77777777" w:rsidR="00000000" w:rsidRDefault="00026F1C">
      <w:pPr>
        <w:pStyle w:val="a0"/>
        <w:rPr>
          <w:rFonts w:hint="cs"/>
          <w:rtl/>
        </w:rPr>
      </w:pPr>
      <w:r>
        <w:rPr>
          <w:rFonts w:hint="cs"/>
          <w:rtl/>
        </w:rPr>
        <w:t>זה 16ז.</w:t>
      </w:r>
    </w:p>
    <w:p w14:paraId="2C29AE82" w14:textId="77777777" w:rsidR="00000000" w:rsidRDefault="00026F1C">
      <w:pPr>
        <w:pStyle w:val="a0"/>
        <w:rPr>
          <w:rFonts w:hint="cs"/>
          <w:rtl/>
        </w:rPr>
      </w:pPr>
    </w:p>
    <w:p w14:paraId="56188B97" w14:textId="77777777" w:rsidR="00000000" w:rsidRDefault="00026F1C">
      <w:pPr>
        <w:pStyle w:val="af1"/>
        <w:rPr>
          <w:rtl/>
        </w:rPr>
      </w:pPr>
      <w:r>
        <w:rPr>
          <w:rtl/>
        </w:rPr>
        <w:t>היו"ר ראובן ריבלין:</w:t>
      </w:r>
    </w:p>
    <w:p w14:paraId="06AFFBF2" w14:textId="77777777" w:rsidR="00000000" w:rsidRDefault="00026F1C">
      <w:pPr>
        <w:pStyle w:val="a0"/>
        <w:rPr>
          <w:rtl/>
        </w:rPr>
      </w:pPr>
    </w:p>
    <w:p w14:paraId="28612F75" w14:textId="77777777" w:rsidR="00000000" w:rsidRDefault="00026F1C">
      <w:pPr>
        <w:pStyle w:val="a0"/>
        <w:rPr>
          <w:rFonts w:hint="cs"/>
          <w:rtl/>
        </w:rPr>
      </w:pPr>
      <w:r>
        <w:rPr>
          <w:rFonts w:hint="cs"/>
          <w:rtl/>
        </w:rPr>
        <w:t>אין בעיה, ישיב לו.</w:t>
      </w:r>
    </w:p>
    <w:p w14:paraId="33666C5A" w14:textId="77777777" w:rsidR="00000000" w:rsidRDefault="00026F1C">
      <w:pPr>
        <w:pStyle w:val="a0"/>
        <w:rPr>
          <w:rFonts w:hint="cs"/>
          <w:rtl/>
        </w:rPr>
      </w:pPr>
    </w:p>
    <w:p w14:paraId="7B579228" w14:textId="77777777" w:rsidR="00000000" w:rsidRDefault="00026F1C">
      <w:pPr>
        <w:pStyle w:val="-"/>
        <w:rPr>
          <w:rtl/>
        </w:rPr>
      </w:pPr>
      <w:bookmarkStart w:id="162" w:name="FS000000434T10_12_2003_14_00_51C"/>
      <w:bookmarkEnd w:id="162"/>
      <w:r>
        <w:rPr>
          <w:rtl/>
        </w:rPr>
        <w:t>אברהם בורג (העבודה-מימד):</w:t>
      </w:r>
    </w:p>
    <w:p w14:paraId="698F0416" w14:textId="77777777" w:rsidR="00000000" w:rsidRDefault="00026F1C">
      <w:pPr>
        <w:pStyle w:val="a0"/>
        <w:rPr>
          <w:rtl/>
        </w:rPr>
      </w:pPr>
    </w:p>
    <w:p w14:paraId="2E9CAE10" w14:textId="77777777" w:rsidR="00000000" w:rsidRDefault="00026F1C">
      <w:pPr>
        <w:pStyle w:val="a0"/>
        <w:rPr>
          <w:rFonts w:hint="cs"/>
          <w:rtl/>
        </w:rPr>
      </w:pPr>
      <w:r>
        <w:rPr>
          <w:rFonts w:hint="cs"/>
          <w:rtl/>
        </w:rPr>
        <w:t>אם הוא ישיב, אבקש שוב הודעה אישית.</w:t>
      </w:r>
    </w:p>
    <w:p w14:paraId="4BCE6F22" w14:textId="77777777" w:rsidR="00000000" w:rsidRDefault="00026F1C">
      <w:pPr>
        <w:pStyle w:val="a0"/>
        <w:rPr>
          <w:rFonts w:hint="cs"/>
          <w:rtl/>
        </w:rPr>
      </w:pPr>
    </w:p>
    <w:p w14:paraId="498A4497" w14:textId="77777777" w:rsidR="00000000" w:rsidRDefault="00026F1C">
      <w:pPr>
        <w:pStyle w:val="af1"/>
        <w:rPr>
          <w:rtl/>
        </w:rPr>
      </w:pPr>
      <w:r>
        <w:rPr>
          <w:rtl/>
        </w:rPr>
        <w:t>היו"ר ראובן ריבלין:</w:t>
      </w:r>
    </w:p>
    <w:p w14:paraId="58763B82" w14:textId="77777777" w:rsidR="00000000" w:rsidRDefault="00026F1C">
      <w:pPr>
        <w:pStyle w:val="a0"/>
        <w:rPr>
          <w:rtl/>
        </w:rPr>
      </w:pPr>
    </w:p>
    <w:p w14:paraId="4AD5BE39" w14:textId="77777777" w:rsidR="00000000" w:rsidRDefault="00026F1C">
      <w:pPr>
        <w:pStyle w:val="a0"/>
        <w:rPr>
          <w:rFonts w:hint="cs"/>
          <w:rtl/>
        </w:rPr>
      </w:pPr>
      <w:r>
        <w:rPr>
          <w:rFonts w:hint="cs"/>
          <w:rtl/>
        </w:rPr>
        <w:t>בהחלט יכול להיות, כי עכשיו נוצר מצב כזה. עוזי לנדאו אמר משהו לגביך, ואתה משיב לא לגופו של עניין אלא ל</w:t>
      </w:r>
      <w:r>
        <w:rPr>
          <w:rFonts w:hint="cs"/>
          <w:rtl/>
        </w:rPr>
        <w:t xml:space="preserve">גופו של אדם. עכשיו הוא יבוא לגופו של אדם וירצה להשיב לך, אחר כך הוא ודאי יתייחס לא רק למאמרך, אלא לעניין אחר, ואנחנו נתחיל את ישיבת הכנסת בשתים-עשרה בלילה, אחרי שאתם תשיבו זה לזה. </w:t>
      </w:r>
    </w:p>
    <w:p w14:paraId="04EF5BF0" w14:textId="77777777" w:rsidR="00000000" w:rsidRDefault="00026F1C">
      <w:pPr>
        <w:pStyle w:val="a0"/>
        <w:rPr>
          <w:rFonts w:hint="cs"/>
          <w:rtl/>
        </w:rPr>
      </w:pPr>
    </w:p>
    <w:p w14:paraId="6DA6C7BF" w14:textId="77777777" w:rsidR="00000000" w:rsidRDefault="00026F1C">
      <w:pPr>
        <w:pStyle w:val="-"/>
        <w:rPr>
          <w:rtl/>
        </w:rPr>
      </w:pPr>
      <w:bookmarkStart w:id="163" w:name="FS000000434T10_12_2003_14_02_31C"/>
      <w:bookmarkEnd w:id="163"/>
      <w:r>
        <w:rPr>
          <w:rtl/>
        </w:rPr>
        <w:t>אברהם בורג (העבודה-מימד):</w:t>
      </w:r>
    </w:p>
    <w:p w14:paraId="3249E81E" w14:textId="77777777" w:rsidR="00000000" w:rsidRDefault="00026F1C">
      <w:pPr>
        <w:pStyle w:val="a0"/>
        <w:rPr>
          <w:rtl/>
        </w:rPr>
      </w:pPr>
    </w:p>
    <w:p w14:paraId="585A98F2" w14:textId="77777777" w:rsidR="00000000" w:rsidRDefault="00026F1C">
      <w:pPr>
        <w:pStyle w:val="a0"/>
        <w:rPr>
          <w:rFonts w:hint="cs"/>
          <w:rtl/>
        </w:rPr>
      </w:pPr>
      <w:r>
        <w:rPr>
          <w:rFonts w:hint="cs"/>
          <w:rtl/>
        </w:rPr>
        <w:t>אני מציע שאחרי שנסיים, נעבור להצבעה על התקציב.</w:t>
      </w:r>
    </w:p>
    <w:p w14:paraId="26AA51C9" w14:textId="77777777" w:rsidR="00000000" w:rsidRDefault="00026F1C">
      <w:pPr>
        <w:pStyle w:val="a0"/>
        <w:rPr>
          <w:rFonts w:hint="cs"/>
          <w:rtl/>
        </w:rPr>
      </w:pPr>
    </w:p>
    <w:p w14:paraId="6F1045A3" w14:textId="77777777" w:rsidR="00000000" w:rsidRDefault="00026F1C">
      <w:pPr>
        <w:pStyle w:val="af0"/>
        <w:rPr>
          <w:rtl/>
        </w:rPr>
      </w:pPr>
      <w:r>
        <w:rPr>
          <w:rFonts w:hint="eastAsia"/>
          <w:rtl/>
        </w:rPr>
        <w:t>מאיר</w:t>
      </w:r>
      <w:r>
        <w:rPr>
          <w:rtl/>
        </w:rPr>
        <w:t xml:space="preserve"> פרוש (יהדות התורה):</w:t>
      </w:r>
    </w:p>
    <w:p w14:paraId="5E4C7234" w14:textId="77777777" w:rsidR="00000000" w:rsidRDefault="00026F1C">
      <w:pPr>
        <w:pStyle w:val="a0"/>
        <w:rPr>
          <w:rFonts w:hint="cs"/>
          <w:rtl/>
        </w:rPr>
      </w:pPr>
    </w:p>
    <w:p w14:paraId="35C615A0" w14:textId="77777777" w:rsidR="00000000" w:rsidRDefault="00026F1C">
      <w:pPr>
        <w:pStyle w:val="a0"/>
        <w:rPr>
          <w:rFonts w:hint="cs"/>
          <w:rtl/>
        </w:rPr>
      </w:pPr>
      <w:r>
        <w:rPr>
          <w:rFonts w:hint="cs"/>
          <w:rtl/>
        </w:rPr>
        <w:t>בסוף היום.</w:t>
      </w:r>
    </w:p>
    <w:p w14:paraId="0B3861B6" w14:textId="77777777" w:rsidR="00000000" w:rsidRDefault="00026F1C">
      <w:pPr>
        <w:pStyle w:val="a0"/>
        <w:rPr>
          <w:rFonts w:hint="cs"/>
          <w:rtl/>
        </w:rPr>
      </w:pPr>
    </w:p>
    <w:p w14:paraId="0D093AA4" w14:textId="77777777" w:rsidR="00000000" w:rsidRDefault="00026F1C">
      <w:pPr>
        <w:pStyle w:val="af0"/>
        <w:rPr>
          <w:rtl/>
        </w:rPr>
      </w:pPr>
      <w:r>
        <w:rPr>
          <w:rFonts w:hint="eastAsia"/>
          <w:rtl/>
        </w:rPr>
        <w:t>אחמד</w:t>
      </w:r>
      <w:r>
        <w:rPr>
          <w:rtl/>
        </w:rPr>
        <w:t xml:space="preserve"> טיבי (חד"ש-תע"ל):</w:t>
      </w:r>
    </w:p>
    <w:p w14:paraId="361B6FE8" w14:textId="77777777" w:rsidR="00000000" w:rsidRDefault="00026F1C">
      <w:pPr>
        <w:pStyle w:val="a0"/>
        <w:rPr>
          <w:rFonts w:hint="cs"/>
          <w:rtl/>
        </w:rPr>
      </w:pPr>
    </w:p>
    <w:p w14:paraId="55A0F850" w14:textId="77777777" w:rsidR="00000000" w:rsidRDefault="00026F1C">
      <w:pPr>
        <w:pStyle w:val="a0"/>
        <w:rPr>
          <w:rFonts w:hint="cs"/>
          <w:rtl/>
        </w:rPr>
      </w:pPr>
      <w:r>
        <w:rPr>
          <w:rFonts w:hint="cs"/>
          <w:rtl/>
        </w:rPr>
        <w:t>הוא לא מעודכן.</w:t>
      </w:r>
    </w:p>
    <w:p w14:paraId="1B62F785" w14:textId="77777777" w:rsidR="00000000" w:rsidRDefault="00026F1C">
      <w:pPr>
        <w:pStyle w:val="a0"/>
        <w:rPr>
          <w:rFonts w:hint="cs"/>
          <w:rtl/>
        </w:rPr>
      </w:pPr>
    </w:p>
    <w:p w14:paraId="3EBE76B8" w14:textId="77777777" w:rsidR="00000000" w:rsidRDefault="00026F1C">
      <w:pPr>
        <w:pStyle w:val="af1"/>
        <w:rPr>
          <w:rtl/>
        </w:rPr>
      </w:pPr>
      <w:bookmarkStart w:id="164" w:name="FS000000434T10_12_2003_14_03_33C"/>
      <w:bookmarkEnd w:id="164"/>
      <w:r>
        <w:rPr>
          <w:rFonts w:hint="eastAsia"/>
          <w:rtl/>
        </w:rPr>
        <w:t>היו</w:t>
      </w:r>
      <w:r>
        <w:rPr>
          <w:rtl/>
        </w:rPr>
        <w:t>"ר ראובן ריבלין:</w:t>
      </w:r>
    </w:p>
    <w:p w14:paraId="2BDD3CAC" w14:textId="77777777" w:rsidR="00000000" w:rsidRDefault="00026F1C">
      <w:pPr>
        <w:pStyle w:val="a0"/>
        <w:rPr>
          <w:rFonts w:hint="cs"/>
          <w:rtl/>
        </w:rPr>
      </w:pPr>
    </w:p>
    <w:p w14:paraId="616D656E" w14:textId="77777777" w:rsidR="00000000" w:rsidRDefault="00026F1C">
      <w:pPr>
        <w:pStyle w:val="a0"/>
        <w:rPr>
          <w:rFonts w:hint="cs"/>
          <w:rtl/>
        </w:rPr>
      </w:pPr>
      <w:r>
        <w:rPr>
          <w:rFonts w:hint="cs"/>
          <w:rtl/>
        </w:rPr>
        <w:t>בתום ההצבעה כתוב. פשוט חבר הכנסת פרוש צודק לגבי תקנון שהיה קיים. התקנון תוקן, וחבר הכנסת פרוש לא קיבל ספר חדש. זה הכול. הוא פשוט לא ראה את התקנון החדש.</w:t>
      </w:r>
    </w:p>
    <w:p w14:paraId="3CD909B9" w14:textId="77777777" w:rsidR="00000000" w:rsidRDefault="00026F1C">
      <w:pPr>
        <w:pStyle w:val="a0"/>
        <w:rPr>
          <w:rFonts w:hint="cs"/>
          <w:rtl/>
        </w:rPr>
      </w:pPr>
    </w:p>
    <w:p w14:paraId="6D56D319" w14:textId="77777777" w:rsidR="00000000" w:rsidRDefault="00026F1C">
      <w:pPr>
        <w:pStyle w:val="-"/>
        <w:rPr>
          <w:rtl/>
        </w:rPr>
      </w:pPr>
      <w:bookmarkStart w:id="165" w:name="FS000000434T10_12_2003_14_04_45C"/>
      <w:bookmarkEnd w:id="165"/>
      <w:r>
        <w:rPr>
          <w:rtl/>
        </w:rPr>
        <w:t>אבר</w:t>
      </w:r>
      <w:r>
        <w:rPr>
          <w:rtl/>
        </w:rPr>
        <w:t>הם בורג (העבודה-מימד):</w:t>
      </w:r>
    </w:p>
    <w:p w14:paraId="36ED5E91" w14:textId="77777777" w:rsidR="00000000" w:rsidRDefault="00026F1C">
      <w:pPr>
        <w:pStyle w:val="a0"/>
        <w:rPr>
          <w:rtl/>
        </w:rPr>
      </w:pPr>
    </w:p>
    <w:p w14:paraId="4B51BD83" w14:textId="77777777" w:rsidR="00000000" w:rsidRDefault="00026F1C">
      <w:pPr>
        <w:pStyle w:val="a0"/>
        <w:rPr>
          <w:rFonts w:hint="cs"/>
          <w:rtl/>
        </w:rPr>
      </w:pPr>
      <w:r>
        <w:rPr>
          <w:rFonts w:hint="cs"/>
          <w:rtl/>
        </w:rPr>
        <w:t>מכיוון שאין לשר מה להגיד בנושא, הוא עושה את מה שנהוג תמיד בספורט ירוד. במקום לבעוט בכדור בועטים ביריב. לעוזי לנדאו היה אומץ לב קטן להגיד לראש הממשלה משהו כשראש הממשלה אמר שזה כיבוש, אומץ לב גדול להגיד משהו לשר אולמרט כשהוא דיבר על כ</w:t>
      </w:r>
      <w:r>
        <w:rPr>
          <w:rFonts w:hint="cs"/>
          <w:rtl/>
        </w:rPr>
        <w:t>יבוש, ואומץ לב מדהים באיכותו לתקוף אותי, כשאמרתי לך את האמת.</w:t>
      </w:r>
    </w:p>
    <w:p w14:paraId="19E02674" w14:textId="77777777" w:rsidR="00000000" w:rsidRDefault="00026F1C">
      <w:pPr>
        <w:pStyle w:val="a0"/>
        <w:rPr>
          <w:rtl/>
        </w:rPr>
      </w:pPr>
    </w:p>
    <w:p w14:paraId="472FFE24" w14:textId="77777777" w:rsidR="00000000" w:rsidRDefault="00026F1C">
      <w:pPr>
        <w:pStyle w:val="a0"/>
        <w:rPr>
          <w:rFonts w:hint="cs"/>
          <w:rtl/>
        </w:rPr>
      </w:pPr>
      <w:r>
        <w:rPr>
          <w:rFonts w:hint="cs"/>
          <w:rtl/>
        </w:rPr>
        <w:t xml:space="preserve">המדיניות שלך והאידיאולוגיה שלך, ונכון לעכשיו </w:t>
      </w:r>
      <w:r>
        <w:rPr>
          <w:rtl/>
        </w:rPr>
        <w:t>–</w:t>
      </w:r>
      <w:r>
        <w:rPr>
          <w:rFonts w:hint="cs"/>
          <w:rtl/>
        </w:rPr>
        <w:t xml:space="preserve"> עדיין </w:t>
      </w:r>
      <w:r>
        <w:rPr>
          <w:rtl/>
        </w:rPr>
        <w:t>–</w:t>
      </w:r>
      <w:r>
        <w:rPr>
          <w:rFonts w:hint="cs"/>
          <w:rtl/>
        </w:rPr>
        <w:t xml:space="preserve"> הממשלה שלך, היא ממשלת הכיבוש הישראלי.</w:t>
      </w:r>
    </w:p>
    <w:p w14:paraId="1735884B" w14:textId="77777777" w:rsidR="00000000" w:rsidRDefault="00026F1C">
      <w:pPr>
        <w:pStyle w:val="a0"/>
        <w:ind w:firstLine="0"/>
        <w:rPr>
          <w:rFonts w:hint="cs"/>
          <w:rtl/>
        </w:rPr>
      </w:pPr>
    </w:p>
    <w:p w14:paraId="7BBA5738"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36B10577" w14:textId="77777777" w:rsidR="00000000" w:rsidRDefault="00026F1C">
      <w:pPr>
        <w:pStyle w:val="a0"/>
        <w:rPr>
          <w:rFonts w:hint="cs"/>
          <w:rtl/>
        </w:rPr>
      </w:pPr>
    </w:p>
    <w:p w14:paraId="402B8577" w14:textId="77777777" w:rsidR="00000000" w:rsidRDefault="00026F1C">
      <w:pPr>
        <w:pStyle w:val="a0"/>
        <w:rPr>
          <w:rFonts w:hint="cs"/>
          <w:rtl/>
        </w:rPr>
      </w:pPr>
      <w:r>
        <w:rPr>
          <w:rFonts w:hint="cs"/>
          <w:rtl/>
        </w:rPr>
        <w:t>זו הודעה אישית?</w:t>
      </w:r>
    </w:p>
    <w:p w14:paraId="60ABFAE6" w14:textId="77777777" w:rsidR="00000000" w:rsidRDefault="00026F1C">
      <w:pPr>
        <w:pStyle w:val="a0"/>
        <w:ind w:firstLine="0"/>
        <w:rPr>
          <w:rFonts w:hint="cs"/>
          <w:rtl/>
        </w:rPr>
      </w:pPr>
    </w:p>
    <w:p w14:paraId="40C52D22" w14:textId="77777777" w:rsidR="00000000" w:rsidRDefault="00026F1C">
      <w:pPr>
        <w:pStyle w:val="-"/>
        <w:rPr>
          <w:rtl/>
        </w:rPr>
      </w:pPr>
      <w:bookmarkStart w:id="166" w:name="FS000000434T10_12_2003_13_10_25"/>
      <w:bookmarkStart w:id="167" w:name="FS000000434T10_12_2003_13_10_29C"/>
      <w:bookmarkEnd w:id="166"/>
      <w:bookmarkEnd w:id="167"/>
      <w:r>
        <w:rPr>
          <w:rtl/>
        </w:rPr>
        <w:t>אברהם בורג (העבודה-מימד):</w:t>
      </w:r>
    </w:p>
    <w:p w14:paraId="67615A8C" w14:textId="77777777" w:rsidR="00000000" w:rsidRDefault="00026F1C">
      <w:pPr>
        <w:pStyle w:val="a0"/>
        <w:rPr>
          <w:rtl/>
        </w:rPr>
      </w:pPr>
    </w:p>
    <w:p w14:paraId="1CDBADF7" w14:textId="77777777" w:rsidR="00000000" w:rsidRDefault="00026F1C">
      <w:pPr>
        <w:pStyle w:val="a0"/>
        <w:rPr>
          <w:rFonts w:hint="cs"/>
          <w:rtl/>
        </w:rPr>
      </w:pPr>
      <w:r>
        <w:rPr>
          <w:rFonts w:hint="cs"/>
          <w:rtl/>
        </w:rPr>
        <w:t>ולכיבוש</w:t>
      </w:r>
      <w:r>
        <w:rPr>
          <w:rFonts w:hint="cs"/>
          <w:rtl/>
        </w:rPr>
        <w:t xml:space="preserve"> יש משמעות.</w:t>
      </w:r>
    </w:p>
    <w:p w14:paraId="32AD8EEF" w14:textId="77777777" w:rsidR="00000000" w:rsidRDefault="00026F1C">
      <w:pPr>
        <w:pStyle w:val="af1"/>
        <w:rPr>
          <w:rFonts w:hint="cs"/>
          <w:rtl/>
        </w:rPr>
      </w:pPr>
    </w:p>
    <w:p w14:paraId="47513520" w14:textId="77777777" w:rsidR="00000000" w:rsidRDefault="00026F1C">
      <w:pPr>
        <w:pStyle w:val="af1"/>
        <w:rPr>
          <w:rtl/>
        </w:rPr>
      </w:pPr>
      <w:r>
        <w:rPr>
          <w:rtl/>
        </w:rPr>
        <w:t>היו"ר ראובן ריבלין:</w:t>
      </w:r>
    </w:p>
    <w:p w14:paraId="116FDF59" w14:textId="77777777" w:rsidR="00000000" w:rsidRDefault="00026F1C">
      <w:pPr>
        <w:pStyle w:val="a0"/>
        <w:rPr>
          <w:rtl/>
        </w:rPr>
      </w:pPr>
    </w:p>
    <w:p w14:paraId="0BD82131" w14:textId="77777777" w:rsidR="00000000" w:rsidRDefault="00026F1C">
      <w:pPr>
        <w:pStyle w:val="a0"/>
        <w:rPr>
          <w:rFonts w:hint="cs"/>
          <w:rtl/>
        </w:rPr>
      </w:pPr>
      <w:r>
        <w:rPr>
          <w:rFonts w:hint="cs"/>
          <w:rtl/>
        </w:rPr>
        <w:t>חבר הכנסת אריאל, אתה לא תקבע לי, כמו שחבר הכנסת פינס לא יקבע לגבי השר מה הוא יאמר. הוא אומר מה שהוא רוצה בהודעתו האישית. כבוד השר לנדאו קרא לו אותו מאמר והתריס כלפיו על מאמר זה. אני מתאר לעצמי שיש פה עוד חברים בכנסת, שאפיל</w:t>
      </w:r>
      <w:r>
        <w:rPr>
          <w:rFonts w:hint="cs"/>
          <w:rtl/>
        </w:rPr>
        <w:t xml:space="preserve">ו לא יושבים על הספסלים אלא על הבמה, שהיו אומרים לחבר הכנסת בורג משהו על מאמרו. אבל הוא לא מצונזר פה על-ידך ועל-ידי מישהו אחר. </w:t>
      </w:r>
    </w:p>
    <w:p w14:paraId="7D7E0FB1" w14:textId="77777777" w:rsidR="00000000" w:rsidRDefault="00026F1C">
      <w:pPr>
        <w:pStyle w:val="a0"/>
        <w:ind w:firstLine="0"/>
        <w:rPr>
          <w:rFonts w:hint="cs"/>
          <w:rtl/>
        </w:rPr>
      </w:pPr>
    </w:p>
    <w:p w14:paraId="682CF0A9" w14:textId="77777777" w:rsidR="00000000" w:rsidRDefault="00026F1C">
      <w:pPr>
        <w:pStyle w:val="af0"/>
        <w:rPr>
          <w:rtl/>
        </w:rPr>
      </w:pPr>
      <w:r>
        <w:rPr>
          <w:rFonts w:hint="eastAsia"/>
          <w:rtl/>
        </w:rPr>
        <w:t>צבי</w:t>
      </w:r>
      <w:r>
        <w:rPr>
          <w:rtl/>
        </w:rPr>
        <w:t xml:space="preserve"> הנדל (האיחוד הלאומי - ישראל ביתנו):</w:t>
      </w:r>
    </w:p>
    <w:p w14:paraId="1F196ADF" w14:textId="77777777" w:rsidR="00000000" w:rsidRDefault="00026F1C">
      <w:pPr>
        <w:pStyle w:val="a0"/>
        <w:rPr>
          <w:rFonts w:hint="cs"/>
          <w:rtl/>
        </w:rPr>
      </w:pPr>
    </w:p>
    <w:p w14:paraId="2D25C0EF" w14:textId="77777777" w:rsidR="00000000" w:rsidRDefault="00026F1C">
      <w:pPr>
        <w:pStyle w:val="a0"/>
        <w:rPr>
          <w:rFonts w:hint="cs"/>
          <w:rtl/>
        </w:rPr>
      </w:pPr>
      <w:r>
        <w:rPr>
          <w:rFonts w:hint="cs"/>
          <w:rtl/>
        </w:rPr>
        <w:t>- - - בז'נבה.</w:t>
      </w:r>
    </w:p>
    <w:p w14:paraId="1C675516" w14:textId="77777777" w:rsidR="00000000" w:rsidRDefault="00026F1C">
      <w:pPr>
        <w:pStyle w:val="a0"/>
        <w:ind w:firstLine="0"/>
        <w:rPr>
          <w:rFonts w:hint="cs"/>
          <w:rtl/>
        </w:rPr>
      </w:pPr>
    </w:p>
    <w:p w14:paraId="4337F2AD" w14:textId="77777777" w:rsidR="00000000" w:rsidRDefault="00026F1C">
      <w:pPr>
        <w:pStyle w:val="af1"/>
        <w:rPr>
          <w:rtl/>
        </w:rPr>
      </w:pPr>
      <w:r>
        <w:rPr>
          <w:rtl/>
        </w:rPr>
        <w:t>היו"ר ראובן ריבלין:</w:t>
      </w:r>
    </w:p>
    <w:p w14:paraId="5465ADD7" w14:textId="77777777" w:rsidR="00000000" w:rsidRDefault="00026F1C">
      <w:pPr>
        <w:pStyle w:val="a0"/>
        <w:rPr>
          <w:rtl/>
        </w:rPr>
      </w:pPr>
    </w:p>
    <w:p w14:paraId="5BCAE686" w14:textId="77777777" w:rsidR="00000000" w:rsidRDefault="00026F1C">
      <w:pPr>
        <w:pStyle w:val="a0"/>
        <w:rPr>
          <w:rFonts w:hint="cs"/>
          <w:rtl/>
        </w:rPr>
      </w:pPr>
      <w:r>
        <w:rPr>
          <w:rFonts w:hint="cs"/>
          <w:rtl/>
        </w:rPr>
        <w:t>בבקשה, חבר הכנסת בורג, להמשיך.</w:t>
      </w:r>
    </w:p>
    <w:p w14:paraId="11FA7F38" w14:textId="77777777" w:rsidR="00000000" w:rsidRDefault="00026F1C">
      <w:pPr>
        <w:pStyle w:val="a0"/>
        <w:ind w:firstLine="0"/>
        <w:rPr>
          <w:rFonts w:hint="cs"/>
          <w:rtl/>
        </w:rPr>
      </w:pPr>
    </w:p>
    <w:p w14:paraId="51EF4755" w14:textId="77777777" w:rsidR="00000000" w:rsidRDefault="00026F1C">
      <w:pPr>
        <w:pStyle w:val="-"/>
        <w:rPr>
          <w:rtl/>
        </w:rPr>
      </w:pPr>
      <w:bookmarkStart w:id="168" w:name="FS000000434T10_12_2003_13_12_25C"/>
      <w:bookmarkEnd w:id="168"/>
      <w:r>
        <w:rPr>
          <w:rtl/>
        </w:rPr>
        <w:t>אברהם בורג (העבודה-</w:t>
      </w:r>
      <w:r>
        <w:rPr>
          <w:rtl/>
        </w:rPr>
        <w:t>מימד):</w:t>
      </w:r>
    </w:p>
    <w:p w14:paraId="6390665D" w14:textId="77777777" w:rsidR="00000000" w:rsidRDefault="00026F1C">
      <w:pPr>
        <w:pStyle w:val="a0"/>
        <w:rPr>
          <w:rtl/>
        </w:rPr>
      </w:pPr>
    </w:p>
    <w:p w14:paraId="35B3D980" w14:textId="77777777" w:rsidR="00000000" w:rsidRDefault="00026F1C">
      <w:pPr>
        <w:pStyle w:val="a0"/>
        <w:rPr>
          <w:rFonts w:hint="cs"/>
          <w:rtl/>
        </w:rPr>
      </w:pPr>
      <w:r>
        <w:rPr>
          <w:rFonts w:hint="cs"/>
          <w:rtl/>
        </w:rPr>
        <w:t xml:space="preserve">ולכיבוש יש משמעות. אחת המשמעויות של הכיבוש היא, שבראש העם הכובש עומדים עיוורים כמו עוזי לנדאו - - </w:t>
      </w:r>
    </w:p>
    <w:p w14:paraId="4FABC390" w14:textId="77777777" w:rsidR="00000000" w:rsidRDefault="00026F1C">
      <w:pPr>
        <w:pStyle w:val="a0"/>
        <w:ind w:firstLine="0"/>
        <w:rPr>
          <w:rFonts w:hint="cs"/>
          <w:rtl/>
        </w:rPr>
      </w:pPr>
    </w:p>
    <w:p w14:paraId="0B7A50C5" w14:textId="77777777" w:rsidR="00000000" w:rsidRDefault="00026F1C">
      <w:pPr>
        <w:pStyle w:val="af0"/>
        <w:rPr>
          <w:rtl/>
        </w:rPr>
      </w:pPr>
      <w:r>
        <w:rPr>
          <w:rFonts w:hint="eastAsia"/>
          <w:rtl/>
        </w:rPr>
        <w:t>צבי</w:t>
      </w:r>
      <w:r>
        <w:rPr>
          <w:rtl/>
        </w:rPr>
        <w:t xml:space="preserve"> הנדל (האיחוד הלאומי - ישראל ביתנו):</w:t>
      </w:r>
    </w:p>
    <w:p w14:paraId="6E7946CB" w14:textId="77777777" w:rsidR="00000000" w:rsidRDefault="00026F1C">
      <w:pPr>
        <w:pStyle w:val="a0"/>
        <w:rPr>
          <w:rFonts w:hint="cs"/>
          <w:rtl/>
        </w:rPr>
      </w:pPr>
    </w:p>
    <w:p w14:paraId="3D9DC08C" w14:textId="77777777" w:rsidR="00000000" w:rsidRDefault="00026F1C">
      <w:pPr>
        <w:pStyle w:val="a0"/>
        <w:rPr>
          <w:rFonts w:hint="cs"/>
          <w:rtl/>
        </w:rPr>
      </w:pPr>
      <w:r>
        <w:rPr>
          <w:rFonts w:hint="cs"/>
          <w:rtl/>
        </w:rPr>
        <w:t>הארץ שלנו. הארץ שלנו.</w:t>
      </w:r>
    </w:p>
    <w:p w14:paraId="67F09CCA" w14:textId="77777777" w:rsidR="00000000" w:rsidRDefault="00026F1C">
      <w:pPr>
        <w:pStyle w:val="a0"/>
        <w:ind w:firstLine="0"/>
        <w:rPr>
          <w:rFonts w:hint="cs"/>
          <w:rtl/>
        </w:rPr>
      </w:pPr>
    </w:p>
    <w:p w14:paraId="14BBDABC" w14:textId="77777777" w:rsidR="00000000" w:rsidRDefault="00026F1C">
      <w:pPr>
        <w:pStyle w:val="-"/>
        <w:rPr>
          <w:rtl/>
        </w:rPr>
      </w:pPr>
      <w:bookmarkStart w:id="169" w:name="FS000000434T10_12_2003_13_12_51C"/>
      <w:bookmarkEnd w:id="169"/>
      <w:r>
        <w:rPr>
          <w:rtl/>
        </w:rPr>
        <w:t>אברהם בורג (העבודה-מימד):</w:t>
      </w:r>
    </w:p>
    <w:p w14:paraId="05C3209D" w14:textId="77777777" w:rsidR="00000000" w:rsidRDefault="00026F1C">
      <w:pPr>
        <w:pStyle w:val="a0"/>
        <w:rPr>
          <w:rtl/>
        </w:rPr>
      </w:pPr>
    </w:p>
    <w:p w14:paraId="29C6D0FF" w14:textId="77777777" w:rsidR="00000000" w:rsidRDefault="00026F1C">
      <w:pPr>
        <w:pStyle w:val="a0"/>
        <w:rPr>
          <w:rFonts w:hint="cs"/>
          <w:rtl/>
        </w:rPr>
      </w:pPr>
      <w:r>
        <w:rPr>
          <w:rFonts w:hint="cs"/>
          <w:rtl/>
        </w:rPr>
        <w:t>- - שלא רואים את הזולת ולא רואים את האנושיות שבאויב. רואי</w:t>
      </w:r>
      <w:r>
        <w:rPr>
          <w:rFonts w:hint="cs"/>
          <w:rtl/>
        </w:rPr>
        <w:t xml:space="preserve">ם את האויב אך ורק מבעד לכוונות הרובים ולא מבעד לאנושיות ולסבל. </w:t>
      </w:r>
    </w:p>
    <w:p w14:paraId="4B4C95B0" w14:textId="77777777" w:rsidR="00000000" w:rsidRDefault="00026F1C">
      <w:pPr>
        <w:pStyle w:val="a0"/>
        <w:ind w:firstLine="0"/>
        <w:rPr>
          <w:rFonts w:hint="cs"/>
          <w:rtl/>
        </w:rPr>
      </w:pPr>
    </w:p>
    <w:p w14:paraId="54174C9D" w14:textId="77777777" w:rsidR="00000000" w:rsidRDefault="00026F1C">
      <w:pPr>
        <w:pStyle w:val="af0"/>
        <w:rPr>
          <w:rtl/>
        </w:rPr>
      </w:pPr>
      <w:r>
        <w:rPr>
          <w:rFonts w:hint="eastAsia"/>
          <w:rtl/>
        </w:rPr>
        <w:t>צבי</w:t>
      </w:r>
      <w:r>
        <w:rPr>
          <w:rtl/>
        </w:rPr>
        <w:t xml:space="preserve"> הנדל (האיחוד הלאומי - ישראל ביתנו):</w:t>
      </w:r>
    </w:p>
    <w:p w14:paraId="1CE30E69" w14:textId="77777777" w:rsidR="00000000" w:rsidRDefault="00026F1C">
      <w:pPr>
        <w:pStyle w:val="a0"/>
        <w:rPr>
          <w:rFonts w:hint="cs"/>
          <w:rtl/>
        </w:rPr>
      </w:pPr>
    </w:p>
    <w:p w14:paraId="4DAC90C9" w14:textId="77777777" w:rsidR="00000000" w:rsidRDefault="00026F1C">
      <w:pPr>
        <w:pStyle w:val="a0"/>
        <w:rPr>
          <w:rFonts w:hint="cs"/>
          <w:rtl/>
        </w:rPr>
      </w:pPr>
      <w:r>
        <w:rPr>
          <w:rFonts w:hint="cs"/>
          <w:rtl/>
        </w:rPr>
        <w:t xml:space="preserve">דין רוצח. </w:t>
      </w:r>
    </w:p>
    <w:p w14:paraId="703B4329" w14:textId="77777777" w:rsidR="00000000" w:rsidRDefault="00026F1C">
      <w:pPr>
        <w:pStyle w:val="a0"/>
        <w:ind w:firstLine="0"/>
        <w:rPr>
          <w:rFonts w:hint="cs"/>
          <w:rtl/>
        </w:rPr>
      </w:pPr>
    </w:p>
    <w:p w14:paraId="2C8C7B6D" w14:textId="77777777" w:rsidR="00000000" w:rsidRDefault="00026F1C">
      <w:pPr>
        <w:pStyle w:val="-"/>
        <w:rPr>
          <w:rtl/>
        </w:rPr>
      </w:pPr>
      <w:bookmarkStart w:id="170" w:name="FS000000434T10_12_2003_13_13_12C"/>
      <w:bookmarkEnd w:id="170"/>
      <w:r>
        <w:rPr>
          <w:rtl/>
        </w:rPr>
        <w:t>אברהם בורג (העבודה-מימד):</w:t>
      </w:r>
    </w:p>
    <w:p w14:paraId="2467BE12" w14:textId="77777777" w:rsidR="00000000" w:rsidRDefault="00026F1C">
      <w:pPr>
        <w:pStyle w:val="a0"/>
        <w:rPr>
          <w:rtl/>
        </w:rPr>
      </w:pPr>
    </w:p>
    <w:p w14:paraId="3AF3783B" w14:textId="77777777" w:rsidR="00000000" w:rsidRDefault="00026F1C">
      <w:pPr>
        <w:pStyle w:val="a0"/>
        <w:rPr>
          <w:rFonts w:hint="cs"/>
          <w:rtl/>
        </w:rPr>
      </w:pPr>
      <w:r>
        <w:rPr>
          <w:rFonts w:hint="cs"/>
          <w:rtl/>
        </w:rPr>
        <w:t xml:space="preserve">את הדברים האלה אני אומר בכנסת ישראל. את הדברים האלה אני אומר בתקשורת הישראלית - -  </w:t>
      </w:r>
    </w:p>
    <w:p w14:paraId="2958320C" w14:textId="77777777" w:rsidR="00000000" w:rsidRDefault="00026F1C">
      <w:pPr>
        <w:pStyle w:val="a0"/>
        <w:ind w:firstLine="0"/>
        <w:rPr>
          <w:rFonts w:hint="cs"/>
          <w:rtl/>
        </w:rPr>
      </w:pPr>
    </w:p>
    <w:p w14:paraId="3784BC32" w14:textId="77777777" w:rsidR="00000000" w:rsidRDefault="00026F1C">
      <w:pPr>
        <w:pStyle w:val="af1"/>
        <w:rPr>
          <w:rtl/>
        </w:rPr>
      </w:pPr>
      <w:r>
        <w:rPr>
          <w:rtl/>
        </w:rPr>
        <w:t>היו"ר ראובן ריבלין:</w:t>
      </w:r>
    </w:p>
    <w:p w14:paraId="7A3488BA" w14:textId="77777777" w:rsidR="00000000" w:rsidRDefault="00026F1C">
      <w:pPr>
        <w:pStyle w:val="a0"/>
        <w:rPr>
          <w:rtl/>
        </w:rPr>
      </w:pPr>
    </w:p>
    <w:p w14:paraId="4C6E3B1C" w14:textId="77777777" w:rsidR="00000000" w:rsidRDefault="00026F1C">
      <w:pPr>
        <w:pStyle w:val="a0"/>
        <w:rPr>
          <w:rFonts w:hint="cs"/>
          <w:rtl/>
        </w:rPr>
      </w:pPr>
      <w:r>
        <w:rPr>
          <w:rFonts w:hint="cs"/>
          <w:rtl/>
        </w:rPr>
        <w:t>חבר ה</w:t>
      </w:r>
      <w:r>
        <w:rPr>
          <w:rFonts w:hint="cs"/>
          <w:rtl/>
        </w:rPr>
        <w:t>כנסת, יש עוד 45 שניות.</w:t>
      </w:r>
    </w:p>
    <w:p w14:paraId="3BDE7E9C" w14:textId="77777777" w:rsidR="00000000" w:rsidRDefault="00026F1C">
      <w:pPr>
        <w:pStyle w:val="a0"/>
        <w:ind w:firstLine="0"/>
        <w:rPr>
          <w:rFonts w:hint="cs"/>
          <w:rtl/>
        </w:rPr>
      </w:pPr>
    </w:p>
    <w:p w14:paraId="61ABED8D" w14:textId="77777777" w:rsidR="00000000" w:rsidRDefault="00026F1C">
      <w:pPr>
        <w:pStyle w:val="-"/>
        <w:rPr>
          <w:rtl/>
        </w:rPr>
      </w:pPr>
      <w:bookmarkStart w:id="171" w:name="FS000000434T10_12_2003_13_13_33C"/>
      <w:bookmarkEnd w:id="171"/>
      <w:r>
        <w:rPr>
          <w:rtl/>
        </w:rPr>
        <w:t>אברהם בורג (העבודה-מימד):</w:t>
      </w:r>
    </w:p>
    <w:p w14:paraId="1BC533FC" w14:textId="77777777" w:rsidR="00000000" w:rsidRDefault="00026F1C">
      <w:pPr>
        <w:pStyle w:val="a0"/>
        <w:rPr>
          <w:rtl/>
        </w:rPr>
      </w:pPr>
    </w:p>
    <w:p w14:paraId="77680463" w14:textId="77777777" w:rsidR="00000000" w:rsidRDefault="00026F1C">
      <w:pPr>
        <w:pStyle w:val="a0"/>
        <w:rPr>
          <w:rFonts w:hint="cs"/>
          <w:rtl/>
        </w:rPr>
      </w:pPr>
      <w:r>
        <w:rPr>
          <w:rFonts w:hint="cs"/>
          <w:rtl/>
        </w:rPr>
        <w:t xml:space="preserve">- - את הדברים האלה אני אומר בתקשורת העולמית. בכל מקום שאני יכול אני אגיד: אני רוצה ישראל אחרת, לא את ישראל של עוזי לנדאו, לא את ישראל של הכיבוש - - </w:t>
      </w:r>
    </w:p>
    <w:p w14:paraId="6C7D52DB" w14:textId="77777777" w:rsidR="00000000" w:rsidRDefault="00026F1C">
      <w:pPr>
        <w:pStyle w:val="a0"/>
        <w:ind w:firstLine="0"/>
        <w:rPr>
          <w:rFonts w:hint="cs"/>
          <w:rtl/>
        </w:rPr>
      </w:pPr>
    </w:p>
    <w:p w14:paraId="1EE0965E" w14:textId="77777777" w:rsidR="00000000" w:rsidRDefault="00026F1C">
      <w:pPr>
        <w:pStyle w:val="af0"/>
        <w:rPr>
          <w:rtl/>
        </w:rPr>
      </w:pPr>
      <w:r>
        <w:rPr>
          <w:rFonts w:hint="eastAsia"/>
          <w:rtl/>
        </w:rPr>
        <w:t>צבי</w:t>
      </w:r>
      <w:r>
        <w:rPr>
          <w:rtl/>
        </w:rPr>
        <w:t xml:space="preserve"> הנדל (האיחוד הלאומי - ישראל ביתנו):</w:t>
      </w:r>
    </w:p>
    <w:p w14:paraId="28F562E6" w14:textId="77777777" w:rsidR="00000000" w:rsidRDefault="00026F1C">
      <w:pPr>
        <w:pStyle w:val="a0"/>
        <w:rPr>
          <w:rFonts w:hint="cs"/>
          <w:rtl/>
        </w:rPr>
      </w:pPr>
    </w:p>
    <w:p w14:paraId="68DFE7B8" w14:textId="77777777" w:rsidR="00000000" w:rsidRDefault="00026F1C">
      <w:pPr>
        <w:pStyle w:val="a0"/>
        <w:rPr>
          <w:rFonts w:hint="cs"/>
          <w:rtl/>
        </w:rPr>
      </w:pPr>
      <w:r>
        <w:rPr>
          <w:rFonts w:hint="cs"/>
          <w:rtl/>
        </w:rPr>
        <w:t>לך לחוץ-לארץ.</w:t>
      </w:r>
    </w:p>
    <w:p w14:paraId="70C979B3" w14:textId="77777777" w:rsidR="00000000" w:rsidRDefault="00026F1C">
      <w:pPr>
        <w:pStyle w:val="a0"/>
        <w:ind w:firstLine="0"/>
        <w:rPr>
          <w:rFonts w:hint="cs"/>
          <w:rtl/>
        </w:rPr>
      </w:pPr>
    </w:p>
    <w:p w14:paraId="7C4EAB87" w14:textId="77777777" w:rsidR="00000000" w:rsidRDefault="00026F1C">
      <w:pPr>
        <w:pStyle w:val="-"/>
        <w:rPr>
          <w:rtl/>
        </w:rPr>
      </w:pPr>
      <w:bookmarkStart w:id="172" w:name="FS000000434T10_12_2003_13_14_14C"/>
      <w:bookmarkEnd w:id="172"/>
      <w:r>
        <w:rPr>
          <w:rFonts w:hint="eastAsia"/>
          <w:rtl/>
        </w:rPr>
        <w:t>אברהם</w:t>
      </w:r>
      <w:r>
        <w:rPr>
          <w:rtl/>
        </w:rPr>
        <w:t xml:space="preserve"> בורג (העבודה-מימד):</w:t>
      </w:r>
    </w:p>
    <w:p w14:paraId="711762A2" w14:textId="77777777" w:rsidR="00000000" w:rsidRDefault="00026F1C">
      <w:pPr>
        <w:pStyle w:val="a0"/>
        <w:rPr>
          <w:rFonts w:hint="cs"/>
          <w:rtl/>
        </w:rPr>
      </w:pPr>
    </w:p>
    <w:p w14:paraId="292FE627" w14:textId="77777777" w:rsidR="00000000" w:rsidRDefault="00026F1C">
      <w:pPr>
        <w:pStyle w:val="a0"/>
        <w:rPr>
          <w:rFonts w:hint="cs"/>
          <w:rtl/>
        </w:rPr>
      </w:pPr>
      <w:r>
        <w:rPr>
          <w:rFonts w:hint="cs"/>
          <w:rtl/>
        </w:rPr>
        <w:t xml:space="preserve">- - לא את ישראל של המתנחלים. את ישראל של היהדות, של האנושיות ושל זכויות האדם. </w:t>
      </w:r>
    </w:p>
    <w:p w14:paraId="2D9D1F0A" w14:textId="77777777" w:rsidR="00000000" w:rsidRDefault="00026F1C">
      <w:pPr>
        <w:pStyle w:val="a0"/>
        <w:rPr>
          <w:rFonts w:hint="cs"/>
          <w:rtl/>
        </w:rPr>
      </w:pPr>
    </w:p>
    <w:p w14:paraId="7FBC974C" w14:textId="77777777" w:rsidR="00000000" w:rsidRDefault="00026F1C">
      <w:pPr>
        <w:pStyle w:val="a0"/>
        <w:rPr>
          <w:rFonts w:hint="cs"/>
          <w:rtl/>
        </w:rPr>
      </w:pPr>
      <w:r>
        <w:rPr>
          <w:rFonts w:hint="cs"/>
          <w:rtl/>
        </w:rPr>
        <w:t xml:space="preserve">אני מודה לשר לנדאו על שנתן לי הזדמנות להגיד לו </w:t>
      </w:r>
      <w:r>
        <w:rPr>
          <w:rtl/>
        </w:rPr>
        <w:t>–</w:t>
      </w:r>
      <w:r>
        <w:rPr>
          <w:rFonts w:hint="cs"/>
          <w:rtl/>
        </w:rPr>
        <w:t xml:space="preserve"> אחת, מה אני חושב עליו; שתיים, מה היא עמדתי. תודה רבה ליושב-ראש. </w:t>
      </w:r>
    </w:p>
    <w:p w14:paraId="0105488E" w14:textId="77777777" w:rsidR="00000000" w:rsidRDefault="00026F1C">
      <w:pPr>
        <w:pStyle w:val="a0"/>
        <w:ind w:firstLine="0"/>
        <w:rPr>
          <w:rFonts w:hint="cs"/>
          <w:rtl/>
        </w:rPr>
      </w:pPr>
    </w:p>
    <w:p w14:paraId="42BD327F" w14:textId="77777777" w:rsidR="00000000" w:rsidRDefault="00026F1C">
      <w:pPr>
        <w:pStyle w:val="af1"/>
        <w:rPr>
          <w:rtl/>
        </w:rPr>
      </w:pPr>
      <w:r>
        <w:rPr>
          <w:rtl/>
        </w:rPr>
        <w:t>היו"ר ראובן ריבלין:</w:t>
      </w:r>
    </w:p>
    <w:p w14:paraId="6F4713D8" w14:textId="77777777" w:rsidR="00000000" w:rsidRDefault="00026F1C">
      <w:pPr>
        <w:pStyle w:val="a0"/>
        <w:rPr>
          <w:rtl/>
        </w:rPr>
      </w:pPr>
    </w:p>
    <w:p w14:paraId="14D12561" w14:textId="77777777" w:rsidR="00000000" w:rsidRDefault="00026F1C">
      <w:pPr>
        <w:pStyle w:val="a0"/>
        <w:rPr>
          <w:rFonts w:hint="cs"/>
          <w:rtl/>
        </w:rPr>
      </w:pPr>
      <w:r>
        <w:rPr>
          <w:rFonts w:hint="cs"/>
          <w:rtl/>
        </w:rPr>
        <w:t xml:space="preserve">אני מודה לך </w:t>
      </w:r>
      <w:r>
        <w:rPr>
          <w:rFonts w:hint="cs"/>
          <w:rtl/>
        </w:rPr>
        <w:t xml:space="preserve">על שלא אמרת שעוזי לנדאו דומה לחבר הכנסת אורי אריאל, שאז הוא היה יכול לקבל הודעה אישית. </w:t>
      </w:r>
    </w:p>
    <w:p w14:paraId="3693C0E6" w14:textId="77777777" w:rsidR="00000000" w:rsidRDefault="00026F1C">
      <w:pPr>
        <w:pStyle w:val="a0"/>
        <w:ind w:firstLine="0"/>
        <w:rPr>
          <w:rFonts w:hint="cs"/>
          <w:rtl/>
        </w:rPr>
      </w:pPr>
    </w:p>
    <w:p w14:paraId="5D5BF60B" w14:textId="77777777" w:rsidR="00000000" w:rsidRDefault="00026F1C">
      <w:pPr>
        <w:pStyle w:val="-"/>
        <w:rPr>
          <w:rtl/>
        </w:rPr>
      </w:pPr>
      <w:bookmarkStart w:id="173" w:name="FS000000434T10_12_2003_13_15_00C"/>
      <w:bookmarkEnd w:id="173"/>
      <w:r>
        <w:rPr>
          <w:rtl/>
        </w:rPr>
        <w:t>אברהם בורג (העבודה-מימד):</w:t>
      </w:r>
    </w:p>
    <w:p w14:paraId="2BFAF092" w14:textId="77777777" w:rsidR="00000000" w:rsidRDefault="00026F1C">
      <w:pPr>
        <w:pStyle w:val="a0"/>
        <w:rPr>
          <w:rtl/>
        </w:rPr>
      </w:pPr>
    </w:p>
    <w:p w14:paraId="54EBCC15" w14:textId="77777777" w:rsidR="00000000" w:rsidRDefault="00026F1C">
      <w:pPr>
        <w:pStyle w:val="a0"/>
        <w:rPr>
          <w:rFonts w:hint="cs"/>
          <w:rtl/>
        </w:rPr>
      </w:pPr>
      <w:r>
        <w:rPr>
          <w:rFonts w:hint="cs"/>
          <w:rtl/>
        </w:rPr>
        <w:t>בכלל לא אכפת לי.</w:t>
      </w:r>
    </w:p>
    <w:p w14:paraId="7501208F" w14:textId="77777777" w:rsidR="00000000" w:rsidRDefault="00026F1C">
      <w:pPr>
        <w:pStyle w:val="a0"/>
        <w:ind w:firstLine="0"/>
        <w:rPr>
          <w:rFonts w:hint="cs"/>
          <w:rtl/>
        </w:rPr>
      </w:pPr>
    </w:p>
    <w:p w14:paraId="474B1379" w14:textId="77777777" w:rsidR="00000000" w:rsidRDefault="00026F1C">
      <w:pPr>
        <w:pStyle w:val="af1"/>
        <w:rPr>
          <w:rtl/>
        </w:rPr>
      </w:pPr>
      <w:r>
        <w:rPr>
          <w:rtl/>
        </w:rPr>
        <w:t>היו"ר ראובן ריבלין:</w:t>
      </w:r>
    </w:p>
    <w:p w14:paraId="2636D6CF" w14:textId="77777777" w:rsidR="00000000" w:rsidRDefault="00026F1C">
      <w:pPr>
        <w:pStyle w:val="a0"/>
        <w:rPr>
          <w:rtl/>
        </w:rPr>
      </w:pPr>
    </w:p>
    <w:p w14:paraId="20DB927A" w14:textId="77777777" w:rsidR="00000000" w:rsidRDefault="00026F1C">
      <w:pPr>
        <w:pStyle w:val="a0"/>
        <w:rPr>
          <w:rFonts w:hint="cs"/>
          <w:rtl/>
        </w:rPr>
      </w:pPr>
      <w:r>
        <w:rPr>
          <w:rFonts w:hint="cs"/>
          <w:rtl/>
        </w:rPr>
        <w:t>לא, אני מבקש, כי אז נתחיל לנצל פה את התקנון.</w:t>
      </w:r>
    </w:p>
    <w:p w14:paraId="228F0C8B" w14:textId="77777777" w:rsidR="00000000" w:rsidRDefault="00026F1C">
      <w:pPr>
        <w:pStyle w:val="a0"/>
        <w:ind w:firstLine="0"/>
        <w:rPr>
          <w:rFonts w:hint="cs"/>
          <w:rtl/>
        </w:rPr>
      </w:pPr>
    </w:p>
    <w:p w14:paraId="64E0E924" w14:textId="77777777" w:rsidR="00000000" w:rsidRDefault="00026F1C">
      <w:pPr>
        <w:pStyle w:val="-"/>
        <w:rPr>
          <w:rtl/>
        </w:rPr>
      </w:pPr>
      <w:bookmarkStart w:id="174" w:name="FS000000434T10_12_2003_13_15_12C"/>
      <w:bookmarkEnd w:id="174"/>
      <w:r>
        <w:rPr>
          <w:rtl/>
        </w:rPr>
        <w:t>אברהם בורג (העבודה-מימד):</w:t>
      </w:r>
    </w:p>
    <w:p w14:paraId="235CF035" w14:textId="77777777" w:rsidR="00000000" w:rsidRDefault="00026F1C">
      <w:pPr>
        <w:pStyle w:val="a0"/>
        <w:rPr>
          <w:rtl/>
        </w:rPr>
      </w:pPr>
    </w:p>
    <w:p w14:paraId="3F77EAD5" w14:textId="77777777" w:rsidR="00000000" w:rsidRDefault="00026F1C">
      <w:pPr>
        <w:pStyle w:val="a0"/>
        <w:rPr>
          <w:rFonts w:hint="cs"/>
          <w:rtl/>
        </w:rPr>
      </w:pPr>
      <w:r>
        <w:rPr>
          <w:rFonts w:hint="cs"/>
          <w:rtl/>
        </w:rPr>
        <w:t>יש לי להגיד כמה דברים על עוד</w:t>
      </w:r>
      <w:r>
        <w:rPr>
          <w:rFonts w:hint="cs"/>
          <w:rtl/>
        </w:rPr>
        <w:t xml:space="preserve"> כמה מהם.</w:t>
      </w:r>
    </w:p>
    <w:p w14:paraId="7678D574" w14:textId="77777777" w:rsidR="00000000" w:rsidRDefault="00026F1C">
      <w:pPr>
        <w:pStyle w:val="a0"/>
        <w:ind w:firstLine="0"/>
        <w:rPr>
          <w:rFonts w:hint="cs"/>
          <w:rtl/>
        </w:rPr>
      </w:pPr>
    </w:p>
    <w:p w14:paraId="14A1A872" w14:textId="77777777" w:rsidR="00000000" w:rsidRDefault="00026F1C">
      <w:pPr>
        <w:pStyle w:val="af1"/>
        <w:rPr>
          <w:rtl/>
        </w:rPr>
      </w:pPr>
      <w:r>
        <w:rPr>
          <w:rtl/>
        </w:rPr>
        <w:t>היו"ר ראובן ריבלין:</w:t>
      </w:r>
    </w:p>
    <w:p w14:paraId="18C7E712" w14:textId="77777777" w:rsidR="00000000" w:rsidRDefault="00026F1C">
      <w:pPr>
        <w:pStyle w:val="a0"/>
        <w:rPr>
          <w:rtl/>
        </w:rPr>
      </w:pPr>
    </w:p>
    <w:p w14:paraId="47F86638" w14:textId="77777777" w:rsidR="00000000" w:rsidRDefault="00026F1C">
      <w:pPr>
        <w:pStyle w:val="a0"/>
        <w:rPr>
          <w:rFonts w:hint="cs"/>
          <w:rtl/>
        </w:rPr>
      </w:pPr>
      <w:r>
        <w:rPr>
          <w:rFonts w:hint="cs"/>
          <w:rtl/>
        </w:rPr>
        <w:t xml:space="preserve">תודה רבה לחבר הכנסת בורג. אדוני סיים. אני מציע לשר, כבוד השר יכול להשיב לו. אני מציע שלא ישיב ונתחיל בסדר-היום. </w:t>
      </w:r>
    </w:p>
    <w:p w14:paraId="1F765387" w14:textId="77777777" w:rsidR="00000000" w:rsidRDefault="00026F1C">
      <w:pPr>
        <w:pStyle w:val="a0"/>
        <w:ind w:firstLine="0"/>
        <w:rPr>
          <w:rFonts w:hint="cs"/>
          <w:rtl/>
        </w:rPr>
      </w:pPr>
    </w:p>
    <w:p w14:paraId="196F2C13" w14:textId="77777777" w:rsidR="00000000" w:rsidRDefault="00026F1C">
      <w:pPr>
        <w:pStyle w:val="af0"/>
        <w:rPr>
          <w:rtl/>
        </w:rPr>
      </w:pPr>
      <w:r>
        <w:rPr>
          <w:rFonts w:hint="eastAsia"/>
          <w:rtl/>
        </w:rPr>
        <w:t>יעקב</w:t>
      </w:r>
      <w:r>
        <w:rPr>
          <w:rtl/>
        </w:rPr>
        <w:t xml:space="preserve"> אדרי (הליכוד):</w:t>
      </w:r>
    </w:p>
    <w:p w14:paraId="58FA9A0F" w14:textId="77777777" w:rsidR="00000000" w:rsidRDefault="00026F1C">
      <w:pPr>
        <w:pStyle w:val="a0"/>
        <w:rPr>
          <w:rFonts w:hint="cs"/>
          <w:rtl/>
        </w:rPr>
      </w:pPr>
    </w:p>
    <w:p w14:paraId="20F52464" w14:textId="77777777" w:rsidR="00000000" w:rsidRDefault="00026F1C">
      <w:pPr>
        <w:pStyle w:val="a0"/>
        <w:rPr>
          <w:rFonts w:hint="cs"/>
          <w:rtl/>
        </w:rPr>
      </w:pPr>
      <w:r>
        <w:rPr>
          <w:rFonts w:hint="cs"/>
          <w:rtl/>
        </w:rPr>
        <w:t xml:space="preserve">אני לא חושב שזה נכון. </w:t>
      </w:r>
    </w:p>
    <w:p w14:paraId="7781DC3A" w14:textId="77777777" w:rsidR="00000000" w:rsidRDefault="00026F1C">
      <w:pPr>
        <w:pStyle w:val="a0"/>
        <w:rPr>
          <w:rFonts w:hint="cs"/>
          <w:rtl/>
        </w:rPr>
      </w:pPr>
    </w:p>
    <w:p w14:paraId="4BEA9D59" w14:textId="77777777" w:rsidR="00000000" w:rsidRDefault="00026F1C">
      <w:pPr>
        <w:pStyle w:val="a0"/>
        <w:rPr>
          <w:rFonts w:hint="cs"/>
          <w:rtl/>
        </w:rPr>
      </w:pPr>
    </w:p>
    <w:p w14:paraId="02A337FA" w14:textId="77777777" w:rsidR="00000000" w:rsidRDefault="00026F1C">
      <w:pPr>
        <w:pStyle w:val="a2"/>
        <w:rPr>
          <w:rFonts w:hint="cs"/>
          <w:rtl/>
        </w:rPr>
      </w:pPr>
      <w:bookmarkStart w:id="175" w:name="_Toc70328322"/>
      <w:r>
        <w:rPr>
          <w:rFonts w:hint="cs"/>
          <w:rtl/>
        </w:rPr>
        <w:t>הודעה אישית של השר עוזי לנדאו</w:t>
      </w:r>
      <w:bookmarkEnd w:id="175"/>
    </w:p>
    <w:p w14:paraId="4AA720BA" w14:textId="77777777" w:rsidR="00000000" w:rsidRDefault="00026F1C">
      <w:pPr>
        <w:pStyle w:val="af1"/>
        <w:rPr>
          <w:rFonts w:hint="cs"/>
          <w:rtl/>
        </w:rPr>
      </w:pPr>
    </w:p>
    <w:p w14:paraId="089F4E2D" w14:textId="77777777" w:rsidR="00000000" w:rsidRDefault="00026F1C">
      <w:pPr>
        <w:pStyle w:val="af1"/>
        <w:rPr>
          <w:rtl/>
        </w:rPr>
      </w:pPr>
      <w:r>
        <w:rPr>
          <w:rtl/>
        </w:rPr>
        <w:t>היו"ר ראובן ריבלין:</w:t>
      </w:r>
    </w:p>
    <w:p w14:paraId="6286CD37" w14:textId="77777777" w:rsidR="00000000" w:rsidRDefault="00026F1C">
      <w:pPr>
        <w:pStyle w:val="a0"/>
        <w:rPr>
          <w:rtl/>
        </w:rPr>
      </w:pPr>
    </w:p>
    <w:p w14:paraId="687BB203" w14:textId="77777777" w:rsidR="00000000" w:rsidRDefault="00026F1C">
      <w:pPr>
        <w:pStyle w:val="a0"/>
        <w:rPr>
          <w:rFonts w:hint="cs"/>
          <w:rtl/>
        </w:rPr>
      </w:pPr>
      <w:r>
        <w:rPr>
          <w:rFonts w:hint="cs"/>
          <w:rtl/>
        </w:rPr>
        <w:t>בבקשה, אדוני</w:t>
      </w:r>
      <w:r>
        <w:rPr>
          <w:rFonts w:hint="cs"/>
          <w:rtl/>
        </w:rPr>
        <w:t xml:space="preserve"> יעלה. רק אדוני ייזהר שלא להיכנס לפרשה חדשה, שכן אז ייווצר מצב שבו הוא יוכל לבקש שוב הודעה אישית.  </w:t>
      </w:r>
    </w:p>
    <w:p w14:paraId="6C6900AB" w14:textId="77777777" w:rsidR="00000000" w:rsidRDefault="00026F1C">
      <w:pPr>
        <w:pStyle w:val="a0"/>
        <w:ind w:firstLine="0"/>
        <w:rPr>
          <w:rFonts w:hint="cs"/>
          <w:rtl/>
        </w:rPr>
      </w:pPr>
    </w:p>
    <w:p w14:paraId="134B8953" w14:textId="77777777" w:rsidR="00000000" w:rsidRDefault="00026F1C">
      <w:pPr>
        <w:pStyle w:val="af0"/>
        <w:rPr>
          <w:rtl/>
        </w:rPr>
      </w:pPr>
      <w:r>
        <w:rPr>
          <w:rFonts w:hint="eastAsia"/>
          <w:rtl/>
        </w:rPr>
        <w:t>דוד</w:t>
      </w:r>
      <w:r>
        <w:rPr>
          <w:rtl/>
        </w:rPr>
        <w:t xml:space="preserve"> טל (עם אחד):</w:t>
      </w:r>
    </w:p>
    <w:p w14:paraId="53DFE987" w14:textId="77777777" w:rsidR="00000000" w:rsidRDefault="00026F1C">
      <w:pPr>
        <w:pStyle w:val="a0"/>
        <w:rPr>
          <w:rFonts w:hint="cs"/>
          <w:rtl/>
        </w:rPr>
      </w:pPr>
    </w:p>
    <w:p w14:paraId="500EB89C" w14:textId="77777777" w:rsidR="00000000" w:rsidRDefault="00026F1C">
      <w:pPr>
        <w:pStyle w:val="a0"/>
        <w:rPr>
          <w:rFonts w:hint="cs"/>
          <w:rtl/>
        </w:rPr>
      </w:pPr>
      <w:r>
        <w:rPr>
          <w:rFonts w:hint="cs"/>
          <w:rtl/>
        </w:rPr>
        <w:t xml:space="preserve">אני מבקש הודעה אישית. </w:t>
      </w:r>
    </w:p>
    <w:p w14:paraId="5FCD06F8" w14:textId="77777777" w:rsidR="00000000" w:rsidRDefault="00026F1C">
      <w:pPr>
        <w:pStyle w:val="a0"/>
        <w:rPr>
          <w:rFonts w:hint="cs"/>
          <w:rtl/>
        </w:rPr>
      </w:pPr>
    </w:p>
    <w:p w14:paraId="5791512D" w14:textId="77777777" w:rsidR="00000000" w:rsidRDefault="00026F1C">
      <w:pPr>
        <w:pStyle w:val="a"/>
        <w:rPr>
          <w:rtl/>
        </w:rPr>
      </w:pPr>
      <w:bookmarkStart w:id="176" w:name="FS000000471T10_12_2003_13_16_40"/>
      <w:bookmarkStart w:id="177" w:name="_Toc70328323"/>
      <w:r>
        <w:rPr>
          <w:rFonts w:hint="eastAsia"/>
          <w:rtl/>
        </w:rPr>
        <w:t>השר</w:t>
      </w:r>
      <w:r>
        <w:rPr>
          <w:rtl/>
        </w:rPr>
        <w:t xml:space="preserve"> עוזי לנדאו:</w:t>
      </w:r>
      <w:bookmarkEnd w:id="177"/>
    </w:p>
    <w:p w14:paraId="7CE41990" w14:textId="77777777" w:rsidR="00000000" w:rsidRDefault="00026F1C">
      <w:pPr>
        <w:pStyle w:val="a0"/>
        <w:rPr>
          <w:rFonts w:hint="cs"/>
          <w:rtl/>
        </w:rPr>
      </w:pPr>
    </w:p>
    <w:p w14:paraId="55B5B0EF" w14:textId="77777777" w:rsidR="00000000" w:rsidRDefault="00026F1C">
      <w:pPr>
        <w:pStyle w:val="a0"/>
        <w:rPr>
          <w:rFonts w:hint="cs"/>
          <w:rtl/>
        </w:rPr>
      </w:pPr>
      <w:r>
        <w:rPr>
          <w:rFonts w:hint="cs"/>
          <w:rtl/>
        </w:rPr>
        <w:t xml:space="preserve">אדוני היושב-ראש, חברי הכנסת, מי שרצה לראות אדם במצוקה, משפחה במצוקה, ראש משפחה במצוקה </w:t>
      </w:r>
      <w:r>
        <w:rPr>
          <w:rtl/>
        </w:rPr>
        <w:t>–</w:t>
      </w:r>
      <w:r>
        <w:rPr>
          <w:rFonts w:hint="cs"/>
          <w:rtl/>
        </w:rPr>
        <w:t xml:space="preserve"> צריך היה</w:t>
      </w:r>
      <w:r>
        <w:rPr>
          <w:rFonts w:hint="cs"/>
          <w:rtl/>
        </w:rPr>
        <w:t xml:space="preserve"> לראות עכשיו את הופעתו של חבר הכנסת בורג. חשבתי שהתשובה תהיה מסודרת, רגועה, מאופקת. ראיתי כאן אדם מתלהם. </w:t>
      </w:r>
      <w:bookmarkEnd w:id="176"/>
    </w:p>
    <w:p w14:paraId="365191F9" w14:textId="77777777" w:rsidR="00000000" w:rsidRDefault="00026F1C">
      <w:pPr>
        <w:pStyle w:val="a0"/>
        <w:ind w:firstLine="0"/>
        <w:rPr>
          <w:rFonts w:hint="cs"/>
          <w:rtl/>
        </w:rPr>
      </w:pPr>
    </w:p>
    <w:p w14:paraId="7259CC6E" w14:textId="77777777" w:rsidR="00000000" w:rsidRDefault="00026F1C">
      <w:pPr>
        <w:pStyle w:val="af0"/>
        <w:rPr>
          <w:rtl/>
        </w:rPr>
      </w:pPr>
      <w:r>
        <w:rPr>
          <w:rFonts w:hint="eastAsia"/>
          <w:rtl/>
        </w:rPr>
        <w:t>אברהם</w:t>
      </w:r>
      <w:r>
        <w:rPr>
          <w:rtl/>
        </w:rPr>
        <w:t xml:space="preserve"> בורג (העבודה-מימד):</w:t>
      </w:r>
    </w:p>
    <w:p w14:paraId="7A048308" w14:textId="77777777" w:rsidR="00000000" w:rsidRDefault="00026F1C">
      <w:pPr>
        <w:pStyle w:val="a0"/>
        <w:rPr>
          <w:rFonts w:hint="cs"/>
          <w:rtl/>
        </w:rPr>
      </w:pPr>
    </w:p>
    <w:p w14:paraId="1A23B97A" w14:textId="77777777" w:rsidR="00000000" w:rsidRDefault="00026F1C">
      <w:pPr>
        <w:pStyle w:val="a0"/>
        <w:rPr>
          <w:rFonts w:hint="cs"/>
          <w:rtl/>
        </w:rPr>
      </w:pPr>
      <w:r>
        <w:rPr>
          <w:rFonts w:hint="cs"/>
          <w:rtl/>
        </w:rPr>
        <w:t>אני מבקש הודעה אישית.</w:t>
      </w:r>
    </w:p>
    <w:p w14:paraId="678F42A0" w14:textId="77777777" w:rsidR="00000000" w:rsidRDefault="00026F1C">
      <w:pPr>
        <w:pStyle w:val="a0"/>
        <w:ind w:firstLine="0"/>
        <w:rPr>
          <w:rFonts w:hint="cs"/>
          <w:rtl/>
        </w:rPr>
      </w:pPr>
    </w:p>
    <w:p w14:paraId="7DFBF500" w14:textId="77777777" w:rsidR="00000000" w:rsidRDefault="00026F1C">
      <w:pPr>
        <w:pStyle w:val="-"/>
        <w:rPr>
          <w:rtl/>
        </w:rPr>
      </w:pPr>
      <w:bookmarkStart w:id="178" w:name="FS000000471T10_12_2003_13_17_26C"/>
      <w:bookmarkEnd w:id="178"/>
      <w:r>
        <w:rPr>
          <w:rtl/>
        </w:rPr>
        <w:t>השר עוזי לנדאו:</w:t>
      </w:r>
    </w:p>
    <w:p w14:paraId="45F2EB06" w14:textId="77777777" w:rsidR="00000000" w:rsidRDefault="00026F1C">
      <w:pPr>
        <w:pStyle w:val="a0"/>
        <w:rPr>
          <w:rtl/>
        </w:rPr>
      </w:pPr>
    </w:p>
    <w:p w14:paraId="132F1FEC" w14:textId="77777777" w:rsidR="00000000" w:rsidRDefault="00026F1C">
      <w:pPr>
        <w:pStyle w:val="a0"/>
        <w:rPr>
          <w:rFonts w:hint="cs"/>
          <w:rtl/>
        </w:rPr>
      </w:pPr>
      <w:r>
        <w:rPr>
          <w:rFonts w:hint="cs"/>
          <w:rtl/>
        </w:rPr>
        <w:t>הדבר היחיד שהוא עשה זה חרפות וגידופים.</w:t>
      </w:r>
    </w:p>
    <w:p w14:paraId="11E852F1" w14:textId="77777777" w:rsidR="00000000" w:rsidRDefault="00026F1C">
      <w:pPr>
        <w:pStyle w:val="a0"/>
        <w:ind w:firstLine="0"/>
        <w:rPr>
          <w:rFonts w:hint="cs"/>
          <w:rtl/>
        </w:rPr>
      </w:pPr>
    </w:p>
    <w:p w14:paraId="18C28F7E" w14:textId="77777777" w:rsidR="00000000" w:rsidRDefault="00026F1C">
      <w:pPr>
        <w:pStyle w:val="af1"/>
        <w:rPr>
          <w:rtl/>
        </w:rPr>
      </w:pPr>
      <w:r>
        <w:rPr>
          <w:rtl/>
        </w:rPr>
        <w:t>היו"ר ראובן ריבלין:</w:t>
      </w:r>
    </w:p>
    <w:p w14:paraId="7B078121" w14:textId="77777777" w:rsidR="00000000" w:rsidRDefault="00026F1C">
      <w:pPr>
        <w:pStyle w:val="a0"/>
        <w:rPr>
          <w:rtl/>
        </w:rPr>
      </w:pPr>
    </w:p>
    <w:p w14:paraId="69F1BD35" w14:textId="77777777" w:rsidR="00000000" w:rsidRDefault="00026F1C">
      <w:pPr>
        <w:pStyle w:val="a0"/>
        <w:rPr>
          <w:rFonts w:hint="cs"/>
          <w:rtl/>
        </w:rPr>
      </w:pPr>
      <w:r>
        <w:rPr>
          <w:rFonts w:hint="cs"/>
          <w:rtl/>
        </w:rPr>
        <w:t>לא, לא, בסדר, בסדר.</w:t>
      </w:r>
    </w:p>
    <w:p w14:paraId="79F47B95" w14:textId="77777777" w:rsidR="00000000" w:rsidRDefault="00026F1C">
      <w:pPr>
        <w:pStyle w:val="a0"/>
        <w:ind w:firstLine="0"/>
        <w:rPr>
          <w:rFonts w:hint="cs"/>
          <w:rtl/>
        </w:rPr>
      </w:pPr>
    </w:p>
    <w:p w14:paraId="33360176"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39E2C8EF" w14:textId="77777777" w:rsidR="00000000" w:rsidRDefault="00026F1C">
      <w:pPr>
        <w:pStyle w:val="a0"/>
        <w:rPr>
          <w:rFonts w:hint="cs"/>
          <w:rtl/>
        </w:rPr>
      </w:pPr>
    </w:p>
    <w:p w14:paraId="4C435416" w14:textId="77777777" w:rsidR="00000000" w:rsidRDefault="00026F1C">
      <w:pPr>
        <w:pStyle w:val="a0"/>
        <w:rPr>
          <w:rFonts w:hint="cs"/>
          <w:rtl/>
        </w:rPr>
      </w:pPr>
      <w:r>
        <w:rPr>
          <w:rFonts w:hint="cs"/>
          <w:rtl/>
        </w:rPr>
        <w:t>מה קרה?</w:t>
      </w:r>
    </w:p>
    <w:p w14:paraId="4DFDB2F9" w14:textId="77777777" w:rsidR="00000000" w:rsidRDefault="00026F1C">
      <w:pPr>
        <w:pStyle w:val="a0"/>
        <w:ind w:firstLine="0"/>
        <w:rPr>
          <w:rFonts w:hint="cs"/>
          <w:rtl/>
        </w:rPr>
      </w:pPr>
    </w:p>
    <w:p w14:paraId="18C7D247" w14:textId="77777777" w:rsidR="00000000" w:rsidRDefault="00026F1C">
      <w:pPr>
        <w:pStyle w:val="af1"/>
        <w:rPr>
          <w:rtl/>
        </w:rPr>
      </w:pPr>
      <w:r>
        <w:rPr>
          <w:rtl/>
        </w:rPr>
        <w:t>היו"ר ראובן ריבלין:</w:t>
      </w:r>
    </w:p>
    <w:p w14:paraId="44DA9CC6" w14:textId="77777777" w:rsidR="00000000" w:rsidRDefault="00026F1C">
      <w:pPr>
        <w:pStyle w:val="a0"/>
        <w:rPr>
          <w:rtl/>
        </w:rPr>
      </w:pPr>
    </w:p>
    <w:p w14:paraId="11BD2D80" w14:textId="77777777" w:rsidR="00000000" w:rsidRDefault="00026F1C">
      <w:pPr>
        <w:pStyle w:val="a0"/>
        <w:rPr>
          <w:rFonts w:hint="cs"/>
          <w:rtl/>
        </w:rPr>
      </w:pPr>
      <w:r>
        <w:rPr>
          <w:rFonts w:hint="cs"/>
          <w:rtl/>
        </w:rPr>
        <w:t xml:space="preserve">הוא לא הוסיף על הדברים שנאמרו פה, דרך אגב. </w:t>
      </w:r>
    </w:p>
    <w:p w14:paraId="21874B9D" w14:textId="77777777" w:rsidR="00000000" w:rsidRDefault="00026F1C">
      <w:pPr>
        <w:pStyle w:val="a0"/>
        <w:ind w:firstLine="0"/>
        <w:rPr>
          <w:rFonts w:hint="cs"/>
          <w:rtl/>
        </w:rPr>
      </w:pPr>
    </w:p>
    <w:p w14:paraId="5E6C7DC8" w14:textId="77777777" w:rsidR="00000000" w:rsidRDefault="00026F1C">
      <w:pPr>
        <w:pStyle w:val="-"/>
        <w:rPr>
          <w:rtl/>
        </w:rPr>
      </w:pPr>
      <w:bookmarkStart w:id="179" w:name="FS000000471T10_12_2003_13_18_05C"/>
      <w:bookmarkEnd w:id="179"/>
      <w:r>
        <w:rPr>
          <w:rtl/>
        </w:rPr>
        <w:t>השר עוזי לנדאו:</w:t>
      </w:r>
    </w:p>
    <w:p w14:paraId="032240E5" w14:textId="77777777" w:rsidR="00000000" w:rsidRDefault="00026F1C">
      <w:pPr>
        <w:pStyle w:val="a0"/>
        <w:rPr>
          <w:rtl/>
        </w:rPr>
      </w:pPr>
    </w:p>
    <w:p w14:paraId="54203F7F" w14:textId="77777777" w:rsidR="00000000" w:rsidRDefault="00026F1C">
      <w:pPr>
        <w:pStyle w:val="a0"/>
        <w:rPr>
          <w:rFonts w:hint="cs"/>
          <w:rtl/>
        </w:rPr>
      </w:pPr>
      <w:r>
        <w:rPr>
          <w:rFonts w:hint="cs"/>
          <w:rtl/>
        </w:rPr>
        <w:t xml:space="preserve">בלי שום ציטוט אחד. שום ציטוט אחד. </w:t>
      </w:r>
    </w:p>
    <w:p w14:paraId="7430CEB7" w14:textId="77777777" w:rsidR="00000000" w:rsidRDefault="00026F1C">
      <w:pPr>
        <w:pStyle w:val="a0"/>
        <w:ind w:firstLine="0"/>
        <w:rPr>
          <w:rFonts w:hint="cs"/>
          <w:rtl/>
        </w:rPr>
      </w:pPr>
    </w:p>
    <w:p w14:paraId="0F7742B0" w14:textId="77777777" w:rsidR="00000000" w:rsidRDefault="00026F1C">
      <w:pPr>
        <w:pStyle w:val="af0"/>
        <w:rPr>
          <w:rtl/>
        </w:rPr>
      </w:pPr>
      <w:r>
        <w:rPr>
          <w:rFonts w:hint="eastAsia"/>
          <w:rtl/>
        </w:rPr>
        <w:t>עבד</w:t>
      </w:r>
      <w:r>
        <w:rPr>
          <w:rtl/>
        </w:rPr>
        <w:t>-אלמאלכ דהאמשה (רע"ם):</w:t>
      </w:r>
    </w:p>
    <w:p w14:paraId="6D460552" w14:textId="77777777" w:rsidR="00000000" w:rsidRDefault="00026F1C">
      <w:pPr>
        <w:pStyle w:val="a0"/>
        <w:rPr>
          <w:rFonts w:hint="cs"/>
          <w:rtl/>
        </w:rPr>
      </w:pPr>
    </w:p>
    <w:p w14:paraId="3246FB26" w14:textId="77777777" w:rsidR="00000000" w:rsidRDefault="00026F1C">
      <w:pPr>
        <w:pStyle w:val="a0"/>
        <w:rPr>
          <w:rFonts w:hint="cs"/>
          <w:rtl/>
        </w:rPr>
      </w:pPr>
      <w:r>
        <w:rPr>
          <w:rFonts w:hint="cs"/>
          <w:rtl/>
        </w:rPr>
        <w:t>הוא אמר - - -</w:t>
      </w:r>
    </w:p>
    <w:p w14:paraId="681DAB0E" w14:textId="77777777" w:rsidR="00000000" w:rsidRDefault="00026F1C">
      <w:pPr>
        <w:pStyle w:val="a0"/>
        <w:ind w:firstLine="0"/>
        <w:rPr>
          <w:rFonts w:hint="cs"/>
          <w:rtl/>
        </w:rPr>
      </w:pPr>
    </w:p>
    <w:p w14:paraId="55383883" w14:textId="77777777" w:rsidR="00000000" w:rsidRDefault="00026F1C">
      <w:pPr>
        <w:pStyle w:val="af1"/>
        <w:rPr>
          <w:rtl/>
        </w:rPr>
      </w:pPr>
      <w:r>
        <w:rPr>
          <w:rtl/>
        </w:rPr>
        <w:t>היו"ר ראובן ריבלין:</w:t>
      </w:r>
    </w:p>
    <w:p w14:paraId="68DCE02A" w14:textId="77777777" w:rsidR="00000000" w:rsidRDefault="00026F1C">
      <w:pPr>
        <w:pStyle w:val="a0"/>
        <w:rPr>
          <w:rtl/>
        </w:rPr>
      </w:pPr>
    </w:p>
    <w:p w14:paraId="7C909EA5" w14:textId="77777777" w:rsidR="00000000" w:rsidRDefault="00026F1C">
      <w:pPr>
        <w:pStyle w:val="a0"/>
        <w:rPr>
          <w:rFonts w:hint="cs"/>
          <w:rtl/>
        </w:rPr>
      </w:pPr>
      <w:r>
        <w:rPr>
          <w:rFonts w:hint="cs"/>
          <w:rtl/>
        </w:rPr>
        <w:t>חבר הכנסת דהאמשה</w:t>
      </w:r>
      <w:r>
        <w:rPr>
          <w:rFonts w:hint="cs"/>
          <w:rtl/>
        </w:rPr>
        <w:t>, מה עכשיו?</w:t>
      </w:r>
    </w:p>
    <w:p w14:paraId="532315A7" w14:textId="77777777" w:rsidR="00000000" w:rsidRDefault="00026F1C">
      <w:pPr>
        <w:pStyle w:val="a0"/>
        <w:ind w:firstLine="0"/>
        <w:rPr>
          <w:rFonts w:hint="cs"/>
          <w:rtl/>
        </w:rPr>
      </w:pPr>
    </w:p>
    <w:p w14:paraId="04028F4C" w14:textId="77777777" w:rsidR="00000000" w:rsidRDefault="00026F1C">
      <w:pPr>
        <w:pStyle w:val="-"/>
        <w:rPr>
          <w:rtl/>
        </w:rPr>
      </w:pPr>
      <w:bookmarkStart w:id="180" w:name="FS000000471T10_12_2003_13_18_42C"/>
      <w:bookmarkEnd w:id="180"/>
      <w:r>
        <w:rPr>
          <w:rtl/>
        </w:rPr>
        <w:t>השר עוזי לנדאו:</w:t>
      </w:r>
    </w:p>
    <w:p w14:paraId="7140121A" w14:textId="77777777" w:rsidR="00000000" w:rsidRDefault="00026F1C">
      <w:pPr>
        <w:pStyle w:val="a0"/>
        <w:rPr>
          <w:rtl/>
        </w:rPr>
      </w:pPr>
    </w:p>
    <w:p w14:paraId="420351D4" w14:textId="77777777" w:rsidR="00000000" w:rsidRDefault="00026F1C">
      <w:pPr>
        <w:pStyle w:val="a0"/>
        <w:rPr>
          <w:rFonts w:hint="cs"/>
          <w:rtl/>
        </w:rPr>
      </w:pPr>
      <w:r>
        <w:rPr>
          <w:rFonts w:hint="cs"/>
          <w:rtl/>
        </w:rPr>
        <w:t xml:space="preserve">אדוני היושב-ראש, אין לי שום בעיה כאשר חברי כנסת - - </w:t>
      </w:r>
    </w:p>
    <w:p w14:paraId="1466F887" w14:textId="77777777" w:rsidR="00000000" w:rsidRDefault="00026F1C">
      <w:pPr>
        <w:pStyle w:val="a0"/>
        <w:ind w:firstLine="0"/>
        <w:rPr>
          <w:rFonts w:hint="cs"/>
          <w:rtl/>
        </w:rPr>
      </w:pPr>
    </w:p>
    <w:p w14:paraId="4D590399" w14:textId="77777777" w:rsidR="00000000" w:rsidRDefault="00026F1C">
      <w:pPr>
        <w:pStyle w:val="af0"/>
        <w:rPr>
          <w:rtl/>
        </w:rPr>
      </w:pPr>
      <w:r>
        <w:rPr>
          <w:rFonts w:hint="eastAsia"/>
          <w:rtl/>
        </w:rPr>
        <w:t>עבד</w:t>
      </w:r>
      <w:r>
        <w:rPr>
          <w:rtl/>
        </w:rPr>
        <w:t>-אלמאלכ דהאמשה (רע"ם):</w:t>
      </w:r>
    </w:p>
    <w:p w14:paraId="6AEBD308" w14:textId="77777777" w:rsidR="00000000" w:rsidRDefault="00026F1C">
      <w:pPr>
        <w:pStyle w:val="a0"/>
        <w:rPr>
          <w:rFonts w:hint="cs"/>
          <w:rtl/>
        </w:rPr>
      </w:pPr>
    </w:p>
    <w:p w14:paraId="740BBA90" w14:textId="77777777" w:rsidR="00000000" w:rsidRDefault="00026F1C">
      <w:pPr>
        <w:pStyle w:val="a0"/>
        <w:rPr>
          <w:rFonts w:hint="cs"/>
          <w:rtl/>
        </w:rPr>
      </w:pPr>
      <w:r>
        <w:rPr>
          <w:rFonts w:hint="cs"/>
          <w:rtl/>
        </w:rPr>
        <w:t xml:space="preserve">- - - </w:t>
      </w:r>
    </w:p>
    <w:p w14:paraId="01010C72" w14:textId="77777777" w:rsidR="00000000" w:rsidRDefault="00026F1C">
      <w:pPr>
        <w:pStyle w:val="a0"/>
        <w:ind w:firstLine="0"/>
        <w:rPr>
          <w:rFonts w:hint="cs"/>
          <w:rtl/>
        </w:rPr>
      </w:pPr>
    </w:p>
    <w:p w14:paraId="204714B5" w14:textId="77777777" w:rsidR="00000000" w:rsidRDefault="00026F1C">
      <w:pPr>
        <w:pStyle w:val="-"/>
        <w:rPr>
          <w:rtl/>
        </w:rPr>
      </w:pPr>
      <w:bookmarkStart w:id="181" w:name="FS000000471T10_12_2003_13_19_33C"/>
      <w:bookmarkEnd w:id="181"/>
      <w:r>
        <w:rPr>
          <w:rtl/>
        </w:rPr>
        <w:t>השר עוזי לנדאו:</w:t>
      </w:r>
    </w:p>
    <w:p w14:paraId="61F22C6F" w14:textId="77777777" w:rsidR="00000000" w:rsidRDefault="00026F1C">
      <w:pPr>
        <w:pStyle w:val="a0"/>
        <w:rPr>
          <w:rtl/>
        </w:rPr>
      </w:pPr>
    </w:p>
    <w:p w14:paraId="229F8B03" w14:textId="77777777" w:rsidR="00000000" w:rsidRDefault="00026F1C">
      <w:pPr>
        <w:pStyle w:val="a0"/>
        <w:rPr>
          <w:rFonts w:hint="cs"/>
          <w:rtl/>
        </w:rPr>
      </w:pPr>
      <w:r>
        <w:rPr>
          <w:rFonts w:hint="cs"/>
          <w:rtl/>
        </w:rPr>
        <w:t xml:space="preserve">- - מעלים את כל הטיעונים המופרכים שלהם מעל במת הכנסת. </w:t>
      </w:r>
    </w:p>
    <w:p w14:paraId="5DA4A471" w14:textId="77777777" w:rsidR="00000000" w:rsidRDefault="00026F1C">
      <w:pPr>
        <w:pStyle w:val="a0"/>
        <w:ind w:firstLine="0"/>
        <w:rPr>
          <w:rFonts w:hint="cs"/>
          <w:rtl/>
        </w:rPr>
      </w:pPr>
    </w:p>
    <w:p w14:paraId="10455F4A" w14:textId="77777777" w:rsidR="00000000" w:rsidRDefault="00026F1C">
      <w:pPr>
        <w:pStyle w:val="af1"/>
        <w:rPr>
          <w:rtl/>
        </w:rPr>
      </w:pPr>
      <w:r>
        <w:rPr>
          <w:rtl/>
        </w:rPr>
        <w:t>היו"ר ראובן ריבלין:</w:t>
      </w:r>
    </w:p>
    <w:p w14:paraId="5065645C" w14:textId="77777777" w:rsidR="00000000" w:rsidRDefault="00026F1C">
      <w:pPr>
        <w:pStyle w:val="a0"/>
        <w:rPr>
          <w:rtl/>
        </w:rPr>
      </w:pPr>
    </w:p>
    <w:p w14:paraId="5CC80C64" w14:textId="77777777" w:rsidR="00000000" w:rsidRDefault="00026F1C">
      <w:pPr>
        <w:pStyle w:val="a0"/>
        <w:rPr>
          <w:rFonts w:hint="cs"/>
          <w:rtl/>
        </w:rPr>
      </w:pPr>
      <w:r>
        <w:rPr>
          <w:rFonts w:hint="cs"/>
          <w:rtl/>
        </w:rPr>
        <w:t>אדוני אמר כמה פעמים שהוא לא מתערב בנושאים ב</w:t>
      </w:r>
      <w:r>
        <w:rPr>
          <w:rFonts w:hint="cs"/>
          <w:rtl/>
        </w:rPr>
        <w:t xml:space="preserve">ין היהודים. </w:t>
      </w:r>
    </w:p>
    <w:p w14:paraId="0190328C" w14:textId="77777777" w:rsidR="00000000" w:rsidRDefault="00026F1C">
      <w:pPr>
        <w:pStyle w:val="a0"/>
        <w:ind w:firstLine="0"/>
        <w:rPr>
          <w:rFonts w:hint="cs"/>
          <w:rtl/>
        </w:rPr>
      </w:pPr>
    </w:p>
    <w:p w14:paraId="13EFCCA6" w14:textId="77777777" w:rsidR="00000000" w:rsidRDefault="00026F1C">
      <w:pPr>
        <w:pStyle w:val="af0"/>
        <w:rPr>
          <w:rtl/>
        </w:rPr>
      </w:pPr>
      <w:r>
        <w:rPr>
          <w:rFonts w:hint="eastAsia"/>
          <w:rtl/>
        </w:rPr>
        <w:t>עבד</w:t>
      </w:r>
      <w:r>
        <w:rPr>
          <w:rtl/>
        </w:rPr>
        <w:t>-אלמאלכ דהאמשה (רע"ם):</w:t>
      </w:r>
    </w:p>
    <w:p w14:paraId="718AC116" w14:textId="77777777" w:rsidR="00000000" w:rsidRDefault="00026F1C">
      <w:pPr>
        <w:pStyle w:val="a0"/>
        <w:rPr>
          <w:rFonts w:hint="cs"/>
          <w:rtl/>
        </w:rPr>
      </w:pPr>
    </w:p>
    <w:p w14:paraId="731E6AF4" w14:textId="77777777" w:rsidR="00000000" w:rsidRDefault="00026F1C">
      <w:pPr>
        <w:pStyle w:val="a0"/>
        <w:rPr>
          <w:rFonts w:hint="cs"/>
          <w:rtl/>
        </w:rPr>
      </w:pPr>
      <w:r>
        <w:rPr>
          <w:rFonts w:hint="cs"/>
          <w:rtl/>
        </w:rPr>
        <w:t xml:space="preserve">זכויות אדם. </w:t>
      </w:r>
    </w:p>
    <w:p w14:paraId="70FA01E8" w14:textId="77777777" w:rsidR="00000000" w:rsidRDefault="00026F1C">
      <w:pPr>
        <w:pStyle w:val="a0"/>
        <w:ind w:firstLine="0"/>
        <w:rPr>
          <w:rFonts w:hint="cs"/>
          <w:rtl/>
        </w:rPr>
      </w:pPr>
    </w:p>
    <w:p w14:paraId="42281772" w14:textId="77777777" w:rsidR="00000000" w:rsidRDefault="00026F1C">
      <w:pPr>
        <w:pStyle w:val="-"/>
        <w:rPr>
          <w:rtl/>
        </w:rPr>
      </w:pPr>
      <w:bookmarkStart w:id="182" w:name="FS000000471T10_12_2003_13_19_51C"/>
      <w:bookmarkEnd w:id="182"/>
      <w:r>
        <w:rPr>
          <w:rtl/>
        </w:rPr>
        <w:t>השר עוזי לנדאו:</w:t>
      </w:r>
    </w:p>
    <w:p w14:paraId="17183520" w14:textId="77777777" w:rsidR="00000000" w:rsidRDefault="00026F1C">
      <w:pPr>
        <w:pStyle w:val="a0"/>
        <w:rPr>
          <w:rtl/>
        </w:rPr>
      </w:pPr>
    </w:p>
    <w:p w14:paraId="16BAD5C2" w14:textId="77777777" w:rsidR="00000000" w:rsidRDefault="00026F1C">
      <w:pPr>
        <w:pStyle w:val="a0"/>
        <w:rPr>
          <w:rFonts w:hint="cs"/>
          <w:rtl/>
        </w:rPr>
      </w:pPr>
      <w:r>
        <w:rPr>
          <w:rFonts w:hint="cs"/>
          <w:rtl/>
        </w:rPr>
        <w:t xml:space="preserve">אבל כאשר השקרים מוצגים או מועלים מעל במות העולם ומכפישים כל אחד לאותה מידה שלא אני, אלא העיתונאי המראיין, שואל את חבר הכנסת בורג - - </w:t>
      </w:r>
    </w:p>
    <w:p w14:paraId="18A731BF" w14:textId="77777777" w:rsidR="00000000" w:rsidRDefault="00026F1C">
      <w:pPr>
        <w:pStyle w:val="a0"/>
        <w:ind w:firstLine="0"/>
        <w:rPr>
          <w:rFonts w:hint="cs"/>
          <w:rtl/>
        </w:rPr>
      </w:pPr>
    </w:p>
    <w:p w14:paraId="612C1DB0" w14:textId="77777777" w:rsidR="00000000" w:rsidRDefault="00026F1C">
      <w:pPr>
        <w:pStyle w:val="af1"/>
        <w:rPr>
          <w:rtl/>
        </w:rPr>
      </w:pPr>
      <w:r>
        <w:rPr>
          <w:rtl/>
        </w:rPr>
        <w:t>היו"ר ראובן ריבלין:</w:t>
      </w:r>
    </w:p>
    <w:p w14:paraId="747BD6B4" w14:textId="77777777" w:rsidR="00000000" w:rsidRDefault="00026F1C">
      <w:pPr>
        <w:pStyle w:val="a0"/>
        <w:rPr>
          <w:rtl/>
        </w:rPr>
      </w:pPr>
    </w:p>
    <w:p w14:paraId="4DE8BB90" w14:textId="77777777" w:rsidR="00000000" w:rsidRDefault="00026F1C">
      <w:pPr>
        <w:pStyle w:val="a0"/>
        <w:rPr>
          <w:rFonts w:hint="cs"/>
          <w:rtl/>
        </w:rPr>
      </w:pPr>
      <w:r>
        <w:rPr>
          <w:rFonts w:hint="cs"/>
          <w:rtl/>
        </w:rPr>
        <w:t>בשביל מה, אדוני?</w:t>
      </w:r>
    </w:p>
    <w:p w14:paraId="74706D09" w14:textId="77777777" w:rsidR="00000000" w:rsidRDefault="00026F1C">
      <w:pPr>
        <w:pStyle w:val="a0"/>
        <w:ind w:firstLine="0"/>
        <w:rPr>
          <w:rFonts w:hint="cs"/>
          <w:rtl/>
        </w:rPr>
      </w:pPr>
    </w:p>
    <w:p w14:paraId="1813D76D" w14:textId="77777777" w:rsidR="00000000" w:rsidRDefault="00026F1C">
      <w:pPr>
        <w:pStyle w:val="-"/>
        <w:rPr>
          <w:rtl/>
        </w:rPr>
      </w:pPr>
      <w:bookmarkStart w:id="183" w:name="FS000000471T10_12_2003_13_20_42C"/>
      <w:bookmarkEnd w:id="183"/>
      <w:r>
        <w:rPr>
          <w:rtl/>
        </w:rPr>
        <w:t>השר עוזי ל</w:t>
      </w:r>
      <w:r>
        <w:rPr>
          <w:rtl/>
        </w:rPr>
        <w:t>נדאו:</w:t>
      </w:r>
    </w:p>
    <w:p w14:paraId="4C3C2C77" w14:textId="77777777" w:rsidR="00000000" w:rsidRDefault="00026F1C">
      <w:pPr>
        <w:pStyle w:val="a0"/>
        <w:rPr>
          <w:rtl/>
        </w:rPr>
      </w:pPr>
    </w:p>
    <w:p w14:paraId="3B82B017" w14:textId="77777777" w:rsidR="00000000" w:rsidRDefault="00026F1C">
      <w:pPr>
        <w:pStyle w:val="a0"/>
        <w:rPr>
          <w:rFonts w:hint="cs"/>
          <w:rtl/>
        </w:rPr>
      </w:pPr>
      <w:r>
        <w:rPr>
          <w:rFonts w:hint="cs"/>
          <w:rtl/>
        </w:rPr>
        <w:t xml:space="preserve">-  - אתה בעצם מצדיק רצח? אני, רבותי, מצטט עובדות. אני לא ממציא דברים. </w:t>
      </w:r>
    </w:p>
    <w:p w14:paraId="1FAA3A8C" w14:textId="77777777" w:rsidR="00000000" w:rsidRDefault="00026F1C">
      <w:pPr>
        <w:pStyle w:val="a0"/>
        <w:ind w:firstLine="0"/>
        <w:rPr>
          <w:rFonts w:hint="cs"/>
          <w:rtl/>
        </w:rPr>
      </w:pPr>
    </w:p>
    <w:p w14:paraId="6094DEAE" w14:textId="77777777" w:rsidR="00000000" w:rsidRDefault="00026F1C">
      <w:pPr>
        <w:pStyle w:val="af1"/>
        <w:rPr>
          <w:rtl/>
        </w:rPr>
      </w:pPr>
      <w:r>
        <w:rPr>
          <w:rtl/>
        </w:rPr>
        <w:t>היו"ר ראובן ריבלין:</w:t>
      </w:r>
    </w:p>
    <w:p w14:paraId="4A2FA089" w14:textId="77777777" w:rsidR="00000000" w:rsidRDefault="00026F1C">
      <w:pPr>
        <w:pStyle w:val="a0"/>
        <w:rPr>
          <w:rtl/>
        </w:rPr>
      </w:pPr>
    </w:p>
    <w:p w14:paraId="202E941E" w14:textId="77777777" w:rsidR="00000000" w:rsidRDefault="00026F1C">
      <w:pPr>
        <w:pStyle w:val="a0"/>
        <w:rPr>
          <w:rFonts w:hint="cs"/>
          <w:rtl/>
        </w:rPr>
      </w:pPr>
      <w:r>
        <w:rPr>
          <w:rFonts w:hint="cs"/>
          <w:rtl/>
        </w:rPr>
        <w:t xml:space="preserve">כן, אבל אנחנו לא דנים במאמרו של בורג כרגע. </w:t>
      </w:r>
    </w:p>
    <w:p w14:paraId="35F50F67" w14:textId="77777777" w:rsidR="00000000" w:rsidRDefault="00026F1C">
      <w:pPr>
        <w:pStyle w:val="a0"/>
        <w:ind w:firstLine="0"/>
        <w:rPr>
          <w:rFonts w:hint="cs"/>
          <w:rtl/>
        </w:rPr>
      </w:pPr>
    </w:p>
    <w:p w14:paraId="155CA75B" w14:textId="77777777" w:rsidR="00000000" w:rsidRDefault="00026F1C">
      <w:pPr>
        <w:pStyle w:val="-"/>
        <w:rPr>
          <w:rtl/>
        </w:rPr>
      </w:pPr>
      <w:bookmarkStart w:id="184" w:name="FS000000471T10_12_2003_13_21_24C"/>
      <w:bookmarkEnd w:id="184"/>
      <w:r>
        <w:rPr>
          <w:rtl/>
        </w:rPr>
        <w:t>השר עוזי לנדאו:</w:t>
      </w:r>
    </w:p>
    <w:p w14:paraId="1E8D05BC" w14:textId="77777777" w:rsidR="00000000" w:rsidRDefault="00026F1C">
      <w:pPr>
        <w:pStyle w:val="a0"/>
        <w:rPr>
          <w:rtl/>
        </w:rPr>
      </w:pPr>
    </w:p>
    <w:p w14:paraId="2321AF34" w14:textId="77777777" w:rsidR="00000000" w:rsidRDefault="00026F1C">
      <w:pPr>
        <w:pStyle w:val="a0"/>
        <w:rPr>
          <w:rFonts w:hint="cs"/>
          <w:rtl/>
        </w:rPr>
      </w:pPr>
      <w:r>
        <w:rPr>
          <w:rFonts w:hint="cs"/>
          <w:rtl/>
        </w:rPr>
        <w:t>אני משיב לחבר הכנסת בורג. אני מוכרח לציין בצער, שחבר הכנסת בורג הוא דוגמה לאדם קיצוני, שכאשר ה</w:t>
      </w:r>
      <w:r>
        <w:rPr>
          <w:rFonts w:hint="cs"/>
          <w:rtl/>
        </w:rPr>
        <w:t xml:space="preserve">יה יושב-ראש כנסת ניצל את מעמדו - - </w:t>
      </w:r>
    </w:p>
    <w:p w14:paraId="5E4B1051" w14:textId="77777777" w:rsidR="00000000" w:rsidRDefault="00026F1C">
      <w:pPr>
        <w:pStyle w:val="a0"/>
        <w:ind w:firstLine="0"/>
        <w:rPr>
          <w:rFonts w:hint="cs"/>
          <w:rtl/>
        </w:rPr>
      </w:pPr>
    </w:p>
    <w:p w14:paraId="00BDD6A3" w14:textId="77777777" w:rsidR="00000000" w:rsidRDefault="00026F1C">
      <w:pPr>
        <w:pStyle w:val="af0"/>
        <w:rPr>
          <w:rtl/>
        </w:rPr>
      </w:pPr>
      <w:r>
        <w:rPr>
          <w:rFonts w:hint="eastAsia"/>
          <w:rtl/>
        </w:rPr>
        <w:t>זהבה</w:t>
      </w:r>
      <w:r>
        <w:rPr>
          <w:rtl/>
        </w:rPr>
        <w:t xml:space="preserve"> גלאון (מרצ):</w:t>
      </w:r>
    </w:p>
    <w:p w14:paraId="0DDFCB36" w14:textId="77777777" w:rsidR="00000000" w:rsidRDefault="00026F1C">
      <w:pPr>
        <w:pStyle w:val="a0"/>
        <w:rPr>
          <w:rFonts w:hint="cs"/>
          <w:rtl/>
        </w:rPr>
      </w:pPr>
    </w:p>
    <w:p w14:paraId="5D839F99" w14:textId="77777777" w:rsidR="00000000" w:rsidRDefault="00026F1C">
      <w:pPr>
        <w:pStyle w:val="a0"/>
        <w:rPr>
          <w:rFonts w:hint="cs"/>
          <w:rtl/>
        </w:rPr>
      </w:pPr>
      <w:r>
        <w:rPr>
          <w:rFonts w:hint="cs"/>
          <w:rtl/>
        </w:rPr>
        <w:t>מי קיצוני?</w:t>
      </w:r>
    </w:p>
    <w:p w14:paraId="1D8E92C7" w14:textId="77777777" w:rsidR="00000000" w:rsidRDefault="00026F1C">
      <w:pPr>
        <w:pStyle w:val="a0"/>
        <w:ind w:firstLine="0"/>
        <w:rPr>
          <w:rFonts w:hint="cs"/>
          <w:rtl/>
        </w:rPr>
      </w:pPr>
    </w:p>
    <w:p w14:paraId="01A1A487" w14:textId="77777777" w:rsidR="00000000" w:rsidRDefault="00026F1C">
      <w:pPr>
        <w:pStyle w:val="-"/>
        <w:rPr>
          <w:rtl/>
        </w:rPr>
      </w:pPr>
      <w:bookmarkStart w:id="185" w:name="FS000000471T10_12_2003_13_22_00C"/>
      <w:bookmarkEnd w:id="185"/>
      <w:r>
        <w:rPr>
          <w:rtl/>
        </w:rPr>
        <w:t>השר עוזי לנדאו:</w:t>
      </w:r>
    </w:p>
    <w:p w14:paraId="3131866B" w14:textId="77777777" w:rsidR="00000000" w:rsidRDefault="00026F1C">
      <w:pPr>
        <w:pStyle w:val="a0"/>
        <w:rPr>
          <w:rtl/>
        </w:rPr>
      </w:pPr>
    </w:p>
    <w:p w14:paraId="53FE7343" w14:textId="77777777" w:rsidR="00000000" w:rsidRDefault="00026F1C">
      <w:pPr>
        <w:pStyle w:val="a0"/>
        <w:rPr>
          <w:rFonts w:hint="cs"/>
          <w:rtl/>
        </w:rPr>
      </w:pPr>
      <w:r>
        <w:rPr>
          <w:rFonts w:hint="cs"/>
          <w:rtl/>
        </w:rPr>
        <w:t>- - כדי לעשות את תפקיד יושב-ראש הכנסת קרדום לחפור בו - -</w:t>
      </w:r>
    </w:p>
    <w:p w14:paraId="6398C61D" w14:textId="77777777" w:rsidR="00000000" w:rsidRDefault="00026F1C">
      <w:pPr>
        <w:pStyle w:val="af1"/>
        <w:rPr>
          <w:rtl/>
        </w:rPr>
      </w:pPr>
    </w:p>
    <w:p w14:paraId="76F536ED" w14:textId="77777777" w:rsidR="00000000" w:rsidRDefault="00026F1C">
      <w:pPr>
        <w:pStyle w:val="af1"/>
        <w:rPr>
          <w:rtl/>
        </w:rPr>
      </w:pPr>
      <w:r>
        <w:rPr>
          <w:rtl/>
        </w:rPr>
        <w:t>היו"ר ראובן ריבלין:</w:t>
      </w:r>
    </w:p>
    <w:p w14:paraId="38490D9F" w14:textId="77777777" w:rsidR="00000000" w:rsidRDefault="00026F1C">
      <w:pPr>
        <w:pStyle w:val="a0"/>
        <w:rPr>
          <w:rtl/>
        </w:rPr>
      </w:pPr>
    </w:p>
    <w:p w14:paraId="659C5969" w14:textId="77777777" w:rsidR="00000000" w:rsidRDefault="00026F1C">
      <w:pPr>
        <w:pStyle w:val="a0"/>
        <w:rPr>
          <w:rFonts w:hint="cs"/>
          <w:rtl/>
        </w:rPr>
      </w:pPr>
      <w:r>
        <w:rPr>
          <w:rFonts w:hint="cs"/>
          <w:rtl/>
        </w:rPr>
        <w:t xml:space="preserve">זו פרשה חדשה, אדוני. </w:t>
      </w:r>
    </w:p>
    <w:p w14:paraId="3A1F0A61" w14:textId="77777777" w:rsidR="00000000" w:rsidRDefault="00026F1C">
      <w:pPr>
        <w:pStyle w:val="a0"/>
        <w:ind w:firstLine="0"/>
        <w:rPr>
          <w:rFonts w:hint="cs"/>
          <w:rtl/>
        </w:rPr>
      </w:pPr>
    </w:p>
    <w:p w14:paraId="53DE0108" w14:textId="77777777" w:rsidR="00000000" w:rsidRDefault="00026F1C">
      <w:pPr>
        <w:pStyle w:val="-"/>
        <w:rPr>
          <w:rtl/>
        </w:rPr>
      </w:pPr>
      <w:r>
        <w:rPr>
          <w:rtl/>
        </w:rPr>
        <w:t>השר עוזי לנדאו:</w:t>
      </w:r>
    </w:p>
    <w:p w14:paraId="06DA68ED" w14:textId="77777777" w:rsidR="00000000" w:rsidRDefault="00026F1C">
      <w:pPr>
        <w:pStyle w:val="a0"/>
        <w:rPr>
          <w:rtl/>
        </w:rPr>
      </w:pPr>
    </w:p>
    <w:p w14:paraId="03F7F77C" w14:textId="77777777" w:rsidR="00000000" w:rsidRDefault="00026F1C">
      <w:pPr>
        <w:pStyle w:val="a0"/>
        <w:rPr>
          <w:rFonts w:hint="cs"/>
          <w:rtl/>
        </w:rPr>
      </w:pPr>
      <w:r>
        <w:rPr>
          <w:rFonts w:hint="cs"/>
          <w:rtl/>
        </w:rPr>
        <w:t xml:space="preserve">- - להתקדם בתפקידו, להוציא כספים בלא גבול. </w:t>
      </w:r>
    </w:p>
    <w:p w14:paraId="5ADE0A0A" w14:textId="77777777" w:rsidR="00000000" w:rsidRDefault="00026F1C">
      <w:pPr>
        <w:pStyle w:val="a0"/>
        <w:ind w:firstLine="0"/>
        <w:rPr>
          <w:rFonts w:hint="cs"/>
          <w:rtl/>
        </w:rPr>
      </w:pPr>
    </w:p>
    <w:p w14:paraId="1334121A" w14:textId="77777777" w:rsidR="00000000" w:rsidRDefault="00026F1C">
      <w:pPr>
        <w:pStyle w:val="af0"/>
        <w:rPr>
          <w:rtl/>
        </w:rPr>
      </w:pPr>
      <w:r>
        <w:rPr>
          <w:rFonts w:hint="eastAsia"/>
          <w:rtl/>
        </w:rPr>
        <w:t>אליעזר</w:t>
      </w:r>
      <w:r>
        <w:rPr>
          <w:rtl/>
        </w:rPr>
        <w:t xml:space="preserve"> </w:t>
      </w:r>
      <w:r>
        <w:rPr>
          <w:rtl/>
        </w:rPr>
        <w:t>כהן (האיחוד הלאומי - ישראל ביתנו):</w:t>
      </w:r>
    </w:p>
    <w:p w14:paraId="4FA73B92" w14:textId="77777777" w:rsidR="00000000" w:rsidRDefault="00026F1C">
      <w:pPr>
        <w:pStyle w:val="a0"/>
        <w:rPr>
          <w:rFonts w:hint="cs"/>
          <w:rtl/>
        </w:rPr>
      </w:pPr>
    </w:p>
    <w:p w14:paraId="5DA53EDB" w14:textId="77777777" w:rsidR="00000000" w:rsidRDefault="00026F1C">
      <w:pPr>
        <w:pStyle w:val="a0"/>
        <w:rPr>
          <w:rFonts w:hint="cs"/>
          <w:rtl/>
        </w:rPr>
      </w:pPr>
      <w:r>
        <w:rPr>
          <w:rFonts w:hint="cs"/>
          <w:rtl/>
        </w:rPr>
        <w:t>נכון מאוד.</w:t>
      </w:r>
    </w:p>
    <w:p w14:paraId="27694A33" w14:textId="77777777" w:rsidR="00000000" w:rsidRDefault="00026F1C">
      <w:pPr>
        <w:pStyle w:val="a0"/>
        <w:ind w:firstLine="0"/>
        <w:rPr>
          <w:rFonts w:hint="cs"/>
          <w:rtl/>
        </w:rPr>
      </w:pPr>
    </w:p>
    <w:p w14:paraId="0D505CEC" w14:textId="77777777" w:rsidR="00000000" w:rsidRDefault="00026F1C">
      <w:pPr>
        <w:pStyle w:val="-"/>
        <w:rPr>
          <w:rtl/>
        </w:rPr>
      </w:pPr>
      <w:bookmarkStart w:id="186" w:name="FS000000471T10_12_2003_13_22_46C"/>
      <w:bookmarkEnd w:id="186"/>
      <w:r>
        <w:rPr>
          <w:rFonts w:hint="eastAsia"/>
          <w:rtl/>
        </w:rPr>
        <w:t>השר</w:t>
      </w:r>
      <w:r>
        <w:rPr>
          <w:rtl/>
        </w:rPr>
        <w:t xml:space="preserve"> עוזי לנדאו:</w:t>
      </w:r>
    </w:p>
    <w:p w14:paraId="5F098DC5" w14:textId="77777777" w:rsidR="00000000" w:rsidRDefault="00026F1C">
      <w:pPr>
        <w:pStyle w:val="a0"/>
        <w:rPr>
          <w:rFonts w:hint="cs"/>
          <w:rtl/>
        </w:rPr>
      </w:pPr>
    </w:p>
    <w:p w14:paraId="0C9095B6" w14:textId="77777777" w:rsidR="00000000" w:rsidRDefault="00026F1C">
      <w:pPr>
        <w:pStyle w:val="a0"/>
        <w:rPr>
          <w:rFonts w:hint="cs"/>
          <w:rtl/>
        </w:rPr>
      </w:pPr>
      <w:r>
        <w:rPr>
          <w:rFonts w:hint="cs"/>
          <w:rtl/>
        </w:rPr>
        <w:t xml:space="preserve">אנחנו נתחיל את הדברים האלה, חבר הכנסת בורג </w:t>
      </w:r>
      <w:r>
        <w:rPr>
          <w:rtl/>
        </w:rPr>
        <w:t>–</w:t>
      </w:r>
      <w:r>
        <w:rPr>
          <w:rFonts w:hint="cs"/>
          <w:rtl/>
        </w:rPr>
        <w:t xml:space="preserve"> לא רק שתפארתך לא תהיה על הדרך הזאת - - -</w:t>
      </w:r>
    </w:p>
    <w:p w14:paraId="21CC241C" w14:textId="77777777" w:rsidR="00000000" w:rsidRDefault="00026F1C">
      <w:pPr>
        <w:pStyle w:val="a0"/>
        <w:ind w:firstLine="0"/>
        <w:rPr>
          <w:rFonts w:hint="cs"/>
          <w:rtl/>
        </w:rPr>
      </w:pPr>
    </w:p>
    <w:p w14:paraId="2F921A78" w14:textId="77777777" w:rsidR="00000000" w:rsidRDefault="00026F1C">
      <w:pPr>
        <w:pStyle w:val="af1"/>
        <w:rPr>
          <w:rtl/>
        </w:rPr>
      </w:pPr>
      <w:bookmarkStart w:id="187" w:name="FS000000471T10_12_2003_13_23_17C"/>
      <w:bookmarkEnd w:id="187"/>
      <w:r>
        <w:rPr>
          <w:rtl/>
        </w:rPr>
        <w:t>היו"ר ראובן ריבלין:</w:t>
      </w:r>
    </w:p>
    <w:p w14:paraId="130E2E56" w14:textId="77777777" w:rsidR="00000000" w:rsidRDefault="00026F1C">
      <w:pPr>
        <w:pStyle w:val="a0"/>
        <w:rPr>
          <w:rtl/>
        </w:rPr>
      </w:pPr>
    </w:p>
    <w:p w14:paraId="22144A53" w14:textId="77777777" w:rsidR="00000000" w:rsidRDefault="00026F1C">
      <w:pPr>
        <w:pStyle w:val="a0"/>
        <w:rPr>
          <w:rFonts w:hint="cs"/>
          <w:rtl/>
        </w:rPr>
      </w:pPr>
      <w:r>
        <w:rPr>
          <w:rFonts w:hint="cs"/>
          <w:rtl/>
        </w:rPr>
        <w:t xml:space="preserve">אבל זה לא הדיון עכשיו. </w:t>
      </w:r>
    </w:p>
    <w:p w14:paraId="7F7404A7" w14:textId="77777777" w:rsidR="00000000" w:rsidRDefault="00026F1C">
      <w:pPr>
        <w:pStyle w:val="a0"/>
        <w:ind w:firstLine="0"/>
        <w:rPr>
          <w:rFonts w:hint="cs"/>
          <w:rtl/>
        </w:rPr>
      </w:pPr>
    </w:p>
    <w:p w14:paraId="20E364D8" w14:textId="77777777" w:rsidR="00000000" w:rsidRDefault="00026F1C">
      <w:pPr>
        <w:pStyle w:val="-"/>
        <w:rPr>
          <w:rtl/>
        </w:rPr>
      </w:pPr>
      <w:bookmarkStart w:id="188" w:name="FS000000471T10_12_2003_13_23_28C"/>
      <w:bookmarkEnd w:id="188"/>
      <w:r>
        <w:rPr>
          <w:rtl/>
        </w:rPr>
        <w:t>השר עוזי לנדאו:</w:t>
      </w:r>
    </w:p>
    <w:p w14:paraId="4EA074C8" w14:textId="77777777" w:rsidR="00000000" w:rsidRDefault="00026F1C">
      <w:pPr>
        <w:pStyle w:val="a0"/>
        <w:rPr>
          <w:rtl/>
        </w:rPr>
      </w:pPr>
    </w:p>
    <w:p w14:paraId="7CACECFA" w14:textId="77777777" w:rsidR="00000000" w:rsidRDefault="00026F1C">
      <w:pPr>
        <w:pStyle w:val="a0"/>
        <w:rPr>
          <w:rFonts w:hint="cs"/>
          <w:rtl/>
        </w:rPr>
      </w:pPr>
      <w:r>
        <w:rPr>
          <w:rFonts w:hint="cs"/>
          <w:rtl/>
        </w:rPr>
        <w:t>זה ודאי לא הדיון. אבל כאשר אנחנו מדברים ע</w:t>
      </w:r>
      <w:r>
        <w:rPr>
          <w:rFonts w:hint="cs"/>
          <w:rtl/>
        </w:rPr>
        <w:t xml:space="preserve">ל דברים עובדתיים, את הדברים האלה נוכל לפרט. </w:t>
      </w:r>
    </w:p>
    <w:p w14:paraId="110C283C" w14:textId="77777777" w:rsidR="00000000" w:rsidRDefault="00026F1C">
      <w:pPr>
        <w:pStyle w:val="a0"/>
        <w:rPr>
          <w:rFonts w:hint="cs"/>
          <w:rtl/>
        </w:rPr>
      </w:pPr>
    </w:p>
    <w:p w14:paraId="1A70518D" w14:textId="77777777" w:rsidR="00000000" w:rsidRDefault="00026F1C">
      <w:pPr>
        <w:pStyle w:val="a0"/>
        <w:rPr>
          <w:rFonts w:hint="cs"/>
          <w:rtl/>
        </w:rPr>
      </w:pPr>
      <w:r>
        <w:rPr>
          <w:rFonts w:hint="cs"/>
          <w:rtl/>
        </w:rPr>
        <w:t>אדוני היושב-ראש, אני מודה על שניתנה לי האפשרות לא רק לדבר על סוגיה יסודית של זכויות האדם, אלא על זכויות האדם היהודי, שהיום חשוף לאנטישמיות, ויותר מכול, צריך להיזהר מאנטישמיות שניזונה מישראלים ומיהודים שעושים את</w:t>
      </w:r>
      <w:r>
        <w:rPr>
          <w:rFonts w:hint="cs"/>
          <w:rtl/>
        </w:rPr>
        <w:t xml:space="preserve"> העבודה, לצערי הרב, נגדנו. ואני שמח על שנתת לי אפשרות לשפוך מעט אור על השאלה מי הוא חבר הכנסת בורג. אני מקווה שתינתן לי הזדמנות נוספת בימים הבאים להוסיף ולדון בסוגיה הזאת. תודה רבה, אדוני. </w:t>
      </w:r>
    </w:p>
    <w:p w14:paraId="61F55A33" w14:textId="77777777" w:rsidR="00000000" w:rsidRDefault="00026F1C">
      <w:pPr>
        <w:pStyle w:val="a0"/>
        <w:ind w:firstLine="0"/>
        <w:rPr>
          <w:rFonts w:hint="cs"/>
          <w:rtl/>
        </w:rPr>
      </w:pPr>
    </w:p>
    <w:p w14:paraId="1C92376A" w14:textId="77777777" w:rsidR="00000000" w:rsidRDefault="00026F1C">
      <w:pPr>
        <w:pStyle w:val="af0"/>
        <w:rPr>
          <w:rtl/>
        </w:rPr>
      </w:pPr>
      <w:r>
        <w:rPr>
          <w:rFonts w:hint="eastAsia"/>
          <w:rtl/>
        </w:rPr>
        <w:t>עסאם</w:t>
      </w:r>
      <w:r>
        <w:rPr>
          <w:rtl/>
        </w:rPr>
        <w:t xml:space="preserve"> מח'ול (חד"ש-תע"ל):</w:t>
      </w:r>
    </w:p>
    <w:p w14:paraId="30648BAA" w14:textId="77777777" w:rsidR="00000000" w:rsidRDefault="00026F1C">
      <w:pPr>
        <w:pStyle w:val="a0"/>
        <w:rPr>
          <w:rFonts w:hint="cs"/>
          <w:rtl/>
        </w:rPr>
      </w:pPr>
    </w:p>
    <w:p w14:paraId="1C4ECE67" w14:textId="77777777" w:rsidR="00000000" w:rsidRDefault="00026F1C">
      <w:pPr>
        <w:pStyle w:val="a0"/>
        <w:rPr>
          <w:rFonts w:hint="cs"/>
          <w:rtl/>
        </w:rPr>
      </w:pPr>
      <w:r>
        <w:rPr>
          <w:rFonts w:hint="cs"/>
          <w:rtl/>
        </w:rPr>
        <w:t>לכן ביקשת תשובה?</w:t>
      </w:r>
    </w:p>
    <w:p w14:paraId="16511080" w14:textId="77777777" w:rsidR="00000000" w:rsidRDefault="00026F1C">
      <w:pPr>
        <w:pStyle w:val="a0"/>
        <w:ind w:firstLine="0"/>
        <w:rPr>
          <w:rFonts w:hint="cs"/>
          <w:rtl/>
        </w:rPr>
      </w:pPr>
    </w:p>
    <w:p w14:paraId="3EF2B220" w14:textId="77777777" w:rsidR="00000000" w:rsidRDefault="00026F1C">
      <w:pPr>
        <w:pStyle w:val="af1"/>
        <w:rPr>
          <w:rtl/>
        </w:rPr>
      </w:pPr>
      <w:r>
        <w:rPr>
          <w:rtl/>
        </w:rPr>
        <w:t>היו"ר ראובן ריבלין:</w:t>
      </w:r>
    </w:p>
    <w:p w14:paraId="7FA8553B" w14:textId="77777777" w:rsidR="00000000" w:rsidRDefault="00026F1C">
      <w:pPr>
        <w:pStyle w:val="a0"/>
        <w:rPr>
          <w:rtl/>
        </w:rPr>
      </w:pPr>
    </w:p>
    <w:p w14:paraId="77DAAFF1" w14:textId="77777777" w:rsidR="00000000" w:rsidRDefault="00026F1C">
      <w:pPr>
        <w:pStyle w:val="a0"/>
        <w:rPr>
          <w:rFonts w:hint="cs"/>
          <w:rtl/>
        </w:rPr>
      </w:pPr>
      <w:r>
        <w:rPr>
          <w:rFonts w:hint="cs"/>
          <w:rtl/>
        </w:rPr>
        <w:t>א</w:t>
      </w:r>
      <w:r>
        <w:rPr>
          <w:rFonts w:hint="cs"/>
          <w:rtl/>
        </w:rPr>
        <w:t>ני מאוד מודה לשר. אין הודעה אישית נוספת, לא מאשר. אף שיכול להיות שלפי דקדוקי - - -</w:t>
      </w:r>
    </w:p>
    <w:p w14:paraId="1B9CA5F7" w14:textId="77777777" w:rsidR="00000000" w:rsidRDefault="00026F1C">
      <w:pPr>
        <w:pStyle w:val="a0"/>
        <w:ind w:firstLine="0"/>
        <w:rPr>
          <w:rFonts w:hint="cs"/>
          <w:rtl/>
        </w:rPr>
      </w:pPr>
    </w:p>
    <w:p w14:paraId="6397C07B" w14:textId="77777777" w:rsidR="00000000" w:rsidRDefault="00026F1C">
      <w:pPr>
        <w:pStyle w:val="af0"/>
        <w:rPr>
          <w:rtl/>
        </w:rPr>
      </w:pPr>
      <w:r>
        <w:rPr>
          <w:rFonts w:hint="eastAsia"/>
          <w:rtl/>
        </w:rPr>
        <w:t>אברהם</w:t>
      </w:r>
      <w:r>
        <w:rPr>
          <w:rtl/>
        </w:rPr>
        <w:t xml:space="preserve"> בורג (העבודה-מימד):</w:t>
      </w:r>
    </w:p>
    <w:p w14:paraId="4FC02106" w14:textId="77777777" w:rsidR="00000000" w:rsidRDefault="00026F1C">
      <w:pPr>
        <w:pStyle w:val="a0"/>
        <w:rPr>
          <w:rFonts w:hint="cs"/>
          <w:rtl/>
        </w:rPr>
      </w:pPr>
    </w:p>
    <w:p w14:paraId="18BFC411" w14:textId="77777777" w:rsidR="00000000" w:rsidRDefault="00026F1C">
      <w:pPr>
        <w:pStyle w:val="a0"/>
        <w:rPr>
          <w:rFonts w:hint="cs"/>
          <w:rtl/>
        </w:rPr>
      </w:pPr>
      <w:r>
        <w:rPr>
          <w:rFonts w:hint="cs"/>
          <w:rtl/>
        </w:rPr>
        <w:t>לא ביקשתי. איך אתה יכול לא לאשר מה שלא ביקשתי?</w:t>
      </w:r>
    </w:p>
    <w:p w14:paraId="0FD16E56" w14:textId="77777777" w:rsidR="00000000" w:rsidRDefault="00026F1C">
      <w:pPr>
        <w:pStyle w:val="a0"/>
        <w:ind w:firstLine="0"/>
        <w:rPr>
          <w:rFonts w:hint="cs"/>
          <w:rtl/>
        </w:rPr>
      </w:pPr>
    </w:p>
    <w:p w14:paraId="70828885" w14:textId="77777777" w:rsidR="00000000" w:rsidRDefault="00026F1C">
      <w:pPr>
        <w:pStyle w:val="af1"/>
        <w:rPr>
          <w:rtl/>
        </w:rPr>
      </w:pPr>
      <w:r>
        <w:rPr>
          <w:rtl/>
        </w:rPr>
        <w:t>היו"ר ראובן ריבלין:</w:t>
      </w:r>
    </w:p>
    <w:p w14:paraId="5ABC47C2" w14:textId="77777777" w:rsidR="00000000" w:rsidRDefault="00026F1C">
      <w:pPr>
        <w:pStyle w:val="a0"/>
        <w:rPr>
          <w:rtl/>
        </w:rPr>
      </w:pPr>
    </w:p>
    <w:p w14:paraId="0419B79F" w14:textId="77777777" w:rsidR="00000000" w:rsidRDefault="00026F1C">
      <w:pPr>
        <w:pStyle w:val="a0"/>
        <w:rPr>
          <w:rFonts w:hint="cs"/>
          <w:rtl/>
        </w:rPr>
      </w:pPr>
      <w:r>
        <w:rPr>
          <w:rFonts w:hint="cs"/>
          <w:rtl/>
        </w:rPr>
        <w:t>בסדר גמור, אם אדוני חזר בו, אני שמח. כי אדוני הרים את היד וביקש הודעה אישית.</w:t>
      </w:r>
      <w:r>
        <w:rPr>
          <w:rFonts w:hint="cs"/>
          <w:rtl/>
        </w:rPr>
        <w:t xml:space="preserve"> </w:t>
      </w:r>
    </w:p>
    <w:p w14:paraId="69A5EF94" w14:textId="77777777" w:rsidR="00000000" w:rsidRDefault="00026F1C">
      <w:pPr>
        <w:pStyle w:val="a0"/>
        <w:ind w:firstLine="0"/>
        <w:rPr>
          <w:rFonts w:hint="cs"/>
          <w:rtl/>
        </w:rPr>
      </w:pPr>
    </w:p>
    <w:p w14:paraId="1DE4F009" w14:textId="77777777" w:rsidR="00000000" w:rsidRDefault="00026F1C">
      <w:pPr>
        <w:pStyle w:val="af0"/>
        <w:rPr>
          <w:rtl/>
        </w:rPr>
      </w:pPr>
      <w:r>
        <w:rPr>
          <w:rFonts w:hint="eastAsia"/>
          <w:rtl/>
        </w:rPr>
        <w:t>אברהם</w:t>
      </w:r>
      <w:r>
        <w:rPr>
          <w:rtl/>
        </w:rPr>
        <w:t xml:space="preserve"> בורג (העבודה-מימד):</w:t>
      </w:r>
    </w:p>
    <w:p w14:paraId="72D958FE" w14:textId="77777777" w:rsidR="00000000" w:rsidRDefault="00026F1C">
      <w:pPr>
        <w:pStyle w:val="a0"/>
        <w:rPr>
          <w:rFonts w:hint="cs"/>
          <w:rtl/>
        </w:rPr>
      </w:pPr>
    </w:p>
    <w:p w14:paraId="1737EC4E" w14:textId="77777777" w:rsidR="00000000" w:rsidRDefault="00026F1C">
      <w:pPr>
        <w:pStyle w:val="a0"/>
        <w:rPr>
          <w:rFonts w:hint="cs"/>
          <w:rtl/>
        </w:rPr>
      </w:pPr>
      <w:r>
        <w:rPr>
          <w:rFonts w:hint="cs"/>
          <w:rtl/>
        </w:rPr>
        <w:t>לא הגשתי בכתב. אתה מכיר את הנוהל שהיה נוהג בכנסת הקודמת.</w:t>
      </w:r>
    </w:p>
    <w:p w14:paraId="577132B1" w14:textId="77777777" w:rsidR="00000000" w:rsidRDefault="00026F1C">
      <w:pPr>
        <w:pStyle w:val="a0"/>
        <w:ind w:firstLine="0"/>
        <w:rPr>
          <w:rFonts w:hint="cs"/>
          <w:rtl/>
        </w:rPr>
      </w:pPr>
    </w:p>
    <w:p w14:paraId="2CB29FA5" w14:textId="77777777" w:rsidR="00000000" w:rsidRDefault="00026F1C">
      <w:pPr>
        <w:pStyle w:val="af1"/>
        <w:rPr>
          <w:rtl/>
        </w:rPr>
      </w:pPr>
      <w:r>
        <w:rPr>
          <w:rtl/>
        </w:rPr>
        <w:t>היו"ר ראובן ריבלין:</w:t>
      </w:r>
    </w:p>
    <w:p w14:paraId="5BA353A2" w14:textId="77777777" w:rsidR="00000000" w:rsidRDefault="00026F1C">
      <w:pPr>
        <w:pStyle w:val="a0"/>
        <w:rPr>
          <w:rtl/>
        </w:rPr>
      </w:pPr>
    </w:p>
    <w:p w14:paraId="23CC4DC3" w14:textId="77777777" w:rsidR="00000000" w:rsidRDefault="00026F1C">
      <w:pPr>
        <w:pStyle w:val="a0"/>
        <w:rPr>
          <w:rFonts w:hint="cs"/>
          <w:rtl/>
        </w:rPr>
      </w:pPr>
      <w:r>
        <w:rPr>
          <w:rFonts w:hint="cs"/>
          <w:rtl/>
        </w:rPr>
        <w:t>אנחנו, בנוהג שאדוני הנהיג, היינו מבקשים קודם, מדברים, ואחר כך מגישים את הבקשה. רבותי, אנחנו עוברים לסדר-היום.</w:t>
      </w:r>
    </w:p>
    <w:p w14:paraId="6FCFF87F" w14:textId="77777777" w:rsidR="00000000" w:rsidRDefault="00026F1C">
      <w:pPr>
        <w:pStyle w:val="a0"/>
        <w:ind w:firstLine="0"/>
        <w:rPr>
          <w:rFonts w:hint="cs"/>
          <w:rtl/>
        </w:rPr>
      </w:pPr>
    </w:p>
    <w:p w14:paraId="187D04FE" w14:textId="77777777" w:rsidR="00000000" w:rsidRDefault="00026F1C">
      <w:pPr>
        <w:pStyle w:val="a2"/>
        <w:rPr>
          <w:rFonts w:hint="cs"/>
          <w:rtl/>
        </w:rPr>
      </w:pPr>
    </w:p>
    <w:p w14:paraId="0F354AA2" w14:textId="77777777" w:rsidR="00000000" w:rsidRDefault="00026F1C">
      <w:pPr>
        <w:pStyle w:val="a2"/>
        <w:rPr>
          <w:rFonts w:hint="cs"/>
          <w:rtl/>
        </w:rPr>
      </w:pPr>
      <w:bookmarkStart w:id="189" w:name="CS18857FI0018857T10_12_2003_13_26_41"/>
      <w:bookmarkStart w:id="190" w:name="_Toc70328324"/>
      <w:bookmarkEnd w:id="189"/>
      <w:r>
        <w:rPr>
          <w:rtl/>
        </w:rPr>
        <w:t>הצ</w:t>
      </w:r>
      <w:r>
        <w:rPr>
          <w:rFonts w:hint="cs"/>
          <w:rtl/>
        </w:rPr>
        <w:t>עת חוק</w:t>
      </w:r>
      <w:r>
        <w:rPr>
          <w:rtl/>
        </w:rPr>
        <w:t xml:space="preserve"> זכויות החולה (תיקון - צווא</w:t>
      </w:r>
      <w:r>
        <w:rPr>
          <w:rtl/>
        </w:rPr>
        <w:t>ה מחיים), התשס"ד-2003</w:t>
      </w:r>
      <w:bookmarkEnd w:id="190"/>
      <w:r>
        <w:rPr>
          <w:rtl/>
        </w:rPr>
        <w:t xml:space="preserve"> </w:t>
      </w:r>
    </w:p>
    <w:p w14:paraId="0A7CF1D6" w14:textId="77777777" w:rsidR="00000000" w:rsidRDefault="00026F1C">
      <w:pPr>
        <w:pStyle w:val="a0"/>
        <w:rPr>
          <w:rFonts w:hint="cs"/>
          <w:rtl/>
        </w:rPr>
      </w:pPr>
      <w:r>
        <w:rPr>
          <w:rtl/>
        </w:rPr>
        <w:t>[נספחות.]</w:t>
      </w:r>
    </w:p>
    <w:p w14:paraId="76564F11" w14:textId="77777777" w:rsidR="00000000" w:rsidRDefault="00026F1C">
      <w:pPr>
        <w:pStyle w:val="-0"/>
        <w:rPr>
          <w:rFonts w:hint="cs"/>
          <w:rtl/>
        </w:rPr>
      </w:pPr>
      <w:r>
        <w:rPr>
          <w:rFonts w:hint="cs"/>
          <w:rtl/>
        </w:rPr>
        <w:t>(הצעת קבוצת חברי הכנסת)</w:t>
      </w:r>
    </w:p>
    <w:p w14:paraId="68244572" w14:textId="77777777" w:rsidR="00000000" w:rsidRDefault="00026F1C">
      <w:pPr>
        <w:pStyle w:val="a0"/>
        <w:ind w:firstLine="0"/>
        <w:rPr>
          <w:rFonts w:hint="cs"/>
          <w:b/>
          <w:bCs/>
          <w:sz w:val="24"/>
          <w:szCs w:val="24"/>
          <w:u w:val="single"/>
          <w:rtl/>
          <w:lang w:eastAsia="en-US"/>
        </w:rPr>
      </w:pPr>
    </w:p>
    <w:p w14:paraId="5289136F" w14:textId="77777777" w:rsidR="00000000" w:rsidRDefault="00026F1C">
      <w:pPr>
        <w:pStyle w:val="af1"/>
        <w:rPr>
          <w:rtl/>
        </w:rPr>
      </w:pPr>
      <w:r>
        <w:rPr>
          <w:rtl/>
        </w:rPr>
        <w:t>היו"ר ראובן ריבלין:</w:t>
      </w:r>
    </w:p>
    <w:p w14:paraId="6FBB6E2D" w14:textId="77777777" w:rsidR="00000000" w:rsidRDefault="00026F1C">
      <w:pPr>
        <w:pStyle w:val="a0"/>
        <w:rPr>
          <w:rtl/>
        </w:rPr>
      </w:pPr>
    </w:p>
    <w:p w14:paraId="047EA0EC" w14:textId="77777777" w:rsidR="00000000" w:rsidRDefault="00026F1C">
      <w:pPr>
        <w:pStyle w:val="a0"/>
        <w:rPr>
          <w:rFonts w:hint="cs"/>
          <w:rtl/>
        </w:rPr>
      </w:pPr>
      <w:r>
        <w:rPr>
          <w:rFonts w:hint="cs"/>
          <w:rtl/>
        </w:rPr>
        <w:t xml:space="preserve">הצעת חוק זכויות החולה (תיקון </w:t>
      </w:r>
      <w:r>
        <w:rPr>
          <w:rtl/>
        </w:rPr>
        <w:t>–</w:t>
      </w:r>
      <w:r>
        <w:rPr>
          <w:rFonts w:hint="cs"/>
          <w:rtl/>
        </w:rPr>
        <w:t xml:space="preserve"> צוואה מחיים), התשס"ד-2003, שמספרה פ/1550, הנמקה מהמקום - אדוני, בבקשה. אני מבין שהממשלה מסכימה, לכן, חבר הכנסת אברהם רביץ, יהיו לו שלוש דקות להתנג</w:t>
      </w:r>
      <w:r>
        <w:rPr>
          <w:rFonts w:hint="cs"/>
          <w:rtl/>
        </w:rPr>
        <w:t xml:space="preserve">ד. בבקשה, רבותי, אני מקפיד על לוח זמנים. נא לצלצל. אני מצלצל פעם ראשונה עכשיו ומחכה חמש דקות לאחר מכן. לא תהיינה הפוגות על מנת לאפשר לאנשים להגיע. בבקשה. חבר הכנסת רשף, סליחה - בבקשה, חבר הכנסת חן. </w:t>
      </w:r>
    </w:p>
    <w:p w14:paraId="08F038DB" w14:textId="77777777" w:rsidR="00000000" w:rsidRDefault="00026F1C">
      <w:pPr>
        <w:pStyle w:val="a0"/>
        <w:ind w:firstLine="0"/>
        <w:rPr>
          <w:rFonts w:hint="cs"/>
          <w:rtl/>
        </w:rPr>
      </w:pPr>
    </w:p>
    <w:p w14:paraId="02C1E91A" w14:textId="77777777" w:rsidR="00000000" w:rsidRDefault="00026F1C">
      <w:pPr>
        <w:pStyle w:val="a"/>
        <w:rPr>
          <w:rtl/>
        </w:rPr>
      </w:pPr>
      <w:bookmarkStart w:id="191" w:name="FS000001048T10_12_2003_13_29_03"/>
      <w:bookmarkStart w:id="192" w:name="_Toc70328325"/>
      <w:bookmarkEnd w:id="191"/>
      <w:r>
        <w:rPr>
          <w:rFonts w:hint="eastAsia"/>
          <w:rtl/>
        </w:rPr>
        <w:t>רשף</w:t>
      </w:r>
      <w:r>
        <w:rPr>
          <w:rtl/>
        </w:rPr>
        <w:t xml:space="preserve"> חן (שינוי):</w:t>
      </w:r>
      <w:bookmarkEnd w:id="192"/>
    </w:p>
    <w:p w14:paraId="64183F1E" w14:textId="77777777" w:rsidR="00000000" w:rsidRDefault="00026F1C">
      <w:pPr>
        <w:pStyle w:val="a0"/>
        <w:rPr>
          <w:rFonts w:hint="cs"/>
          <w:rtl/>
        </w:rPr>
      </w:pPr>
    </w:p>
    <w:p w14:paraId="113A5658" w14:textId="77777777" w:rsidR="00000000" w:rsidRDefault="00026F1C">
      <w:pPr>
        <w:pStyle w:val="a0"/>
        <w:rPr>
          <w:rFonts w:hint="cs"/>
          <w:rtl/>
        </w:rPr>
      </w:pPr>
      <w:r>
        <w:rPr>
          <w:rFonts w:hint="cs"/>
          <w:rtl/>
        </w:rPr>
        <w:t>אדוני היושב-ראש, חברי חברי הכנסת, ההצעה</w:t>
      </w:r>
      <w:r>
        <w:rPr>
          <w:rFonts w:hint="cs"/>
          <w:rtl/>
        </w:rPr>
        <w:t xml:space="preserve"> הזאת חשובה לי באופן אישי, מפני שאחד התיקים האחרונים שטיפלתי בהם לפני שנבחרתי לכאן היה מקרה של אשה שעשתה כל מה שאדם בן-תמותה יכול לעשות כדי להבטיח שלא תסיים את חייה מחוברת למכשירים. וזה לא צלח. זה לא צלח, משום שאף שהנורמה המהותית במדינת ישראל היום קובעת שה</w:t>
      </w:r>
      <w:r>
        <w:rPr>
          <w:rFonts w:hint="cs"/>
          <w:rtl/>
        </w:rPr>
        <w:t>אדם יכול לבקש שלא יישאר מחובר למכשירי הנשמה ושלא יעבור החייאה מלאכותית כאשר הוא במצב סופני, הטכניקה מוסדרת בצורה כושלת ויש צורך שהוא עצמו, בזמן אמת, יבקש להתנתק מהמכשירים. דא עקא, ברוב המקרים, כאשר מגיע זמן האמת, האדם בכלל אינו במצב שהוא יכול לבקש להתנתק מ</w:t>
      </w:r>
      <w:r>
        <w:rPr>
          <w:rFonts w:hint="cs"/>
          <w:rtl/>
        </w:rPr>
        <w:t xml:space="preserve">המכשירים, שכן הוא במצב של חוסר הכרה. </w:t>
      </w:r>
    </w:p>
    <w:p w14:paraId="060F1C6E" w14:textId="77777777" w:rsidR="00000000" w:rsidRDefault="00026F1C">
      <w:pPr>
        <w:pStyle w:val="a0"/>
        <w:rPr>
          <w:rFonts w:hint="cs"/>
          <w:rtl/>
        </w:rPr>
      </w:pPr>
    </w:p>
    <w:p w14:paraId="0CC24CC1" w14:textId="77777777" w:rsidR="00000000" w:rsidRDefault="00026F1C">
      <w:pPr>
        <w:pStyle w:val="a0"/>
        <w:rPr>
          <w:rFonts w:hint="cs"/>
          <w:rtl/>
        </w:rPr>
      </w:pPr>
      <w:r>
        <w:rPr>
          <w:rFonts w:hint="cs"/>
          <w:rtl/>
        </w:rPr>
        <w:t>הצעת החוק הזאת באה להסדיר את המצב הזה על-פי הנהלים הקיימים של משרד הבריאות, וליצור מצב שבו אדם יוכל לבקש מראש, בצורה מאוד מאוד מסודרת וקפדנית, וזהירה, שלא להיות מונשם ומוחיה באופן מלאכותי כאשר הוא במצב סופני.</w:t>
      </w:r>
    </w:p>
    <w:p w14:paraId="150742B6" w14:textId="77777777" w:rsidR="00000000" w:rsidRDefault="00026F1C">
      <w:pPr>
        <w:pStyle w:val="a0"/>
        <w:rPr>
          <w:rFonts w:hint="cs"/>
          <w:rtl/>
        </w:rPr>
      </w:pPr>
    </w:p>
    <w:p w14:paraId="5296F53E" w14:textId="77777777" w:rsidR="00000000" w:rsidRDefault="00026F1C">
      <w:pPr>
        <w:pStyle w:val="a0"/>
        <w:rPr>
          <w:rFonts w:hint="cs"/>
          <w:rtl/>
        </w:rPr>
      </w:pPr>
      <w:r>
        <w:rPr>
          <w:rFonts w:hint="cs"/>
          <w:rtl/>
        </w:rPr>
        <w:t>נמסר לי</w:t>
      </w:r>
      <w:r>
        <w:rPr>
          <w:rFonts w:hint="cs"/>
          <w:rtl/>
        </w:rPr>
        <w:t xml:space="preserve"> שמשרד הבריאות נמצא בתהליכים של הכנת הצעת חוק ברוח זו. אני מודיע מכאן שאני מסכים לתנאי ולבקשה של הממשלה להמתין עם הדיון בהצעת החוק הזאת עד אשר תונח גם הצעת החוק הממשלתית. הן יידונו בצוותא חדא, עם עוד שתי הצעות שהונחו בפני הכנסת לפני שבועיים. תודה רבה. </w:t>
      </w:r>
    </w:p>
    <w:p w14:paraId="044B1D0D" w14:textId="77777777" w:rsidR="00000000" w:rsidRDefault="00026F1C">
      <w:pPr>
        <w:pStyle w:val="a0"/>
        <w:ind w:firstLine="0"/>
        <w:rPr>
          <w:rFonts w:hint="cs"/>
          <w:rtl/>
        </w:rPr>
      </w:pPr>
    </w:p>
    <w:p w14:paraId="50A620D0" w14:textId="77777777" w:rsidR="00000000" w:rsidRDefault="00026F1C">
      <w:pPr>
        <w:pStyle w:val="af1"/>
        <w:rPr>
          <w:rtl/>
        </w:rPr>
      </w:pPr>
      <w:r>
        <w:rPr>
          <w:rtl/>
        </w:rPr>
        <w:t>הי</w:t>
      </w:r>
      <w:r>
        <w:rPr>
          <w:rtl/>
        </w:rPr>
        <w:t>ו"ר נסים דהן:</w:t>
      </w:r>
    </w:p>
    <w:p w14:paraId="1045A208" w14:textId="77777777" w:rsidR="00000000" w:rsidRDefault="00026F1C">
      <w:pPr>
        <w:pStyle w:val="a0"/>
        <w:rPr>
          <w:rtl/>
        </w:rPr>
      </w:pPr>
    </w:p>
    <w:p w14:paraId="5A65D7E8" w14:textId="77777777" w:rsidR="00000000" w:rsidRDefault="00026F1C">
      <w:pPr>
        <w:pStyle w:val="a0"/>
        <w:rPr>
          <w:rFonts w:hint="cs"/>
          <w:rtl/>
        </w:rPr>
      </w:pPr>
      <w:r>
        <w:rPr>
          <w:rFonts w:hint="cs"/>
          <w:rtl/>
        </w:rPr>
        <w:t xml:space="preserve">תודה רבה. ישיב כבוד שר הבריאות. נא להסדיר את המיקרופון לשר. </w:t>
      </w:r>
    </w:p>
    <w:p w14:paraId="1018D8AB" w14:textId="77777777" w:rsidR="00000000" w:rsidRDefault="00026F1C">
      <w:pPr>
        <w:pStyle w:val="a0"/>
        <w:rPr>
          <w:rFonts w:hint="cs"/>
          <w:rtl/>
        </w:rPr>
      </w:pPr>
    </w:p>
    <w:p w14:paraId="243CD57D" w14:textId="77777777" w:rsidR="00000000" w:rsidRDefault="00026F1C">
      <w:pPr>
        <w:pStyle w:val="a"/>
        <w:rPr>
          <w:rFonts w:hint="cs"/>
          <w:rtl/>
        </w:rPr>
      </w:pPr>
      <w:bookmarkStart w:id="193" w:name="FS000000473T10_12_2003_13_33_06"/>
      <w:bookmarkStart w:id="194" w:name="_Toc70328326"/>
      <w:bookmarkEnd w:id="193"/>
      <w:r>
        <w:rPr>
          <w:rFonts w:hint="eastAsia"/>
          <w:rtl/>
        </w:rPr>
        <w:t>שר</w:t>
      </w:r>
      <w:r>
        <w:rPr>
          <w:rtl/>
        </w:rPr>
        <w:t xml:space="preserve"> הבריאות דני נוה:</w:t>
      </w:r>
      <w:bookmarkEnd w:id="194"/>
    </w:p>
    <w:p w14:paraId="4CD6ED2F" w14:textId="77777777" w:rsidR="00000000" w:rsidRDefault="00026F1C">
      <w:pPr>
        <w:rPr>
          <w:rtl/>
        </w:rPr>
      </w:pPr>
    </w:p>
    <w:p w14:paraId="6C55F691" w14:textId="77777777" w:rsidR="00000000" w:rsidRDefault="00026F1C">
      <w:pPr>
        <w:pStyle w:val="a0"/>
        <w:rPr>
          <w:rFonts w:hint="cs"/>
          <w:rtl/>
        </w:rPr>
      </w:pPr>
      <w:r>
        <w:rPr>
          <w:rFonts w:hint="cs"/>
          <w:rtl/>
        </w:rPr>
        <w:t xml:space="preserve">אדוני היושב-ראש, הממשלה </w:t>
      </w:r>
      <w:r>
        <w:rPr>
          <w:rtl/>
        </w:rPr>
        <w:t>–</w:t>
      </w:r>
      <w:r>
        <w:rPr>
          <w:rFonts w:hint="cs"/>
          <w:rtl/>
        </w:rPr>
        <w:t xml:space="preserve"> כפי שציין חבר הכנסת חן </w:t>
      </w:r>
      <w:r>
        <w:rPr>
          <w:rtl/>
        </w:rPr>
        <w:t>–</w:t>
      </w:r>
      <w:r>
        <w:rPr>
          <w:rFonts w:hint="cs"/>
          <w:rtl/>
        </w:rPr>
        <w:t xml:space="preserve"> מגבשת בימים אלה באופן סופי את טיוטת החוק הממשלתי בנושא החולה הנוטה למות. החוק גובש בעקבות העבודה </w:t>
      </w:r>
      <w:r>
        <w:rPr>
          <w:rtl/>
        </w:rPr>
        <w:t>–</w:t>
      </w:r>
      <w:r>
        <w:rPr>
          <w:rFonts w:hint="cs"/>
          <w:rtl/>
        </w:rPr>
        <w:t xml:space="preserve"> אדוני הי</w:t>
      </w:r>
      <w:r>
        <w:rPr>
          <w:rFonts w:hint="cs"/>
          <w:rtl/>
        </w:rPr>
        <w:t xml:space="preserve">ושב-ראש, אתה מכיר אותה היטב מתפקידך הקודם </w:t>
      </w:r>
      <w:r>
        <w:rPr>
          <w:rtl/>
        </w:rPr>
        <w:t>–</w:t>
      </w:r>
      <w:r>
        <w:rPr>
          <w:rFonts w:hint="cs"/>
          <w:rtl/>
        </w:rPr>
        <w:t xml:space="preserve"> של ועדה בראשות פרופסור שטיינברג, ששקדה על הנושא הזה, שהוא נושא רגיש מאוד מבחינה הומנית, מוסרית, דתית. אני מקווה מאוד שבקרוב אביא את הצעת החוק הממשלתית, קודם כול לוועדת שרים לענייני חקיקה ולאחר מכן לכנסת. </w:t>
      </w:r>
    </w:p>
    <w:p w14:paraId="38E1185B" w14:textId="77777777" w:rsidR="00000000" w:rsidRDefault="00026F1C">
      <w:pPr>
        <w:pStyle w:val="a0"/>
        <w:rPr>
          <w:rFonts w:hint="cs"/>
          <w:rtl/>
        </w:rPr>
      </w:pPr>
    </w:p>
    <w:p w14:paraId="2E702251" w14:textId="77777777" w:rsidR="00000000" w:rsidRDefault="00026F1C">
      <w:pPr>
        <w:pStyle w:val="a0"/>
        <w:rPr>
          <w:rFonts w:hint="cs"/>
          <w:rtl/>
        </w:rPr>
      </w:pPr>
      <w:r>
        <w:rPr>
          <w:rFonts w:hint="cs"/>
          <w:rtl/>
        </w:rPr>
        <w:t>מהסיבה</w:t>
      </w:r>
      <w:r>
        <w:rPr>
          <w:rFonts w:hint="cs"/>
          <w:rtl/>
        </w:rPr>
        <w:t xml:space="preserve"> הזאת אנחנו לא מתנגדים להצעת החוק של חבר הכנסת חן, גם אם היא לא תואמת לחלוטין את אשר יובא במסגרת הצעת החוק הממשלתית, וזאת לאור הסכמתו שהוא לא יקדם את הצעתו אלא ימתין להצעת החוק הממשלתית. </w:t>
      </w:r>
    </w:p>
    <w:p w14:paraId="1EE14D4D" w14:textId="77777777" w:rsidR="00000000" w:rsidRDefault="00026F1C">
      <w:pPr>
        <w:pStyle w:val="a0"/>
        <w:rPr>
          <w:rFonts w:hint="cs"/>
          <w:rtl/>
        </w:rPr>
      </w:pPr>
    </w:p>
    <w:p w14:paraId="445F4E93" w14:textId="77777777" w:rsidR="00000000" w:rsidRDefault="00026F1C">
      <w:pPr>
        <w:pStyle w:val="a0"/>
        <w:rPr>
          <w:rFonts w:hint="cs"/>
          <w:rtl/>
        </w:rPr>
      </w:pPr>
      <w:r>
        <w:rPr>
          <w:rFonts w:hint="cs"/>
          <w:rtl/>
        </w:rPr>
        <w:t xml:space="preserve">אני חושב שאחרי הרבה מאוד שנים הכנסת לא יכולה שלא להתמודד עם הסוגיה </w:t>
      </w:r>
      <w:r>
        <w:rPr>
          <w:rFonts w:hint="cs"/>
          <w:rtl/>
        </w:rPr>
        <w:t xml:space="preserve">הזאת. המצב היום, שבו כל מוסד רפואי מחליט על מדיניות משלו בסוגיה כל כך קשה וכל כך רגישה, הוא מצב לא סביר. אנחנו לא יכולים לומר שאנחנו כמחוקק לא מסדירים את הנושא הזה ונותנים לשטח, לבתי-החולים ולרופאים, להיות במציאות בלתי אפשרית בסוגיות האלה. </w:t>
      </w:r>
    </w:p>
    <w:p w14:paraId="175641CF" w14:textId="77777777" w:rsidR="00000000" w:rsidRDefault="00026F1C">
      <w:pPr>
        <w:pStyle w:val="a0"/>
        <w:rPr>
          <w:rFonts w:hint="cs"/>
          <w:rtl/>
        </w:rPr>
      </w:pPr>
    </w:p>
    <w:p w14:paraId="632764F5" w14:textId="77777777" w:rsidR="00000000" w:rsidRDefault="00026F1C">
      <w:pPr>
        <w:pStyle w:val="a0"/>
        <w:rPr>
          <w:rFonts w:hint="cs"/>
          <w:rtl/>
        </w:rPr>
      </w:pPr>
      <w:r>
        <w:rPr>
          <w:rFonts w:hint="cs"/>
          <w:rtl/>
        </w:rPr>
        <w:t>לכן, צריך להסד</w:t>
      </w:r>
      <w:r>
        <w:rPr>
          <w:rFonts w:hint="cs"/>
          <w:rtl/>
        </w:rPr>
        <w:t>יר את הנושא בחקיקה. אני מקווה להביא את הצעת החוק לכנסת בקרוב. אגב, אני מאמין ומעריך, לאור הדיונים בוועדת-שטיינברג, שניתן יהיה להגיע לקונסנזוס רחב, גם על דעת הגורמים הדתיים וההלכתיים, בכל הנוגע לסוגיה שתעלה כאן, על ההצעות שיועלו כאן במסגרת הצעת החוק הממשלתי</w:t>
      </w:r>
      <w:r>
        <w:rPr>
          <w:rFonts w:hint="cs"/>
          <w:rtl/>
        </w:rPr>
        <w:t xml:space="preserve">ת. </w:t>
      </w:r>
    </w:p>
    <w:p w14:paraId="79590522" w14:textId="77777777" w:rsidR="00000000" w:rsidRDefault="00026F1C">
      <w:pPr>
        <w:pStyle w:val="a0"/>
        <w:rPr>
          <w:rFonts w:hint="cs"/>
          <w:rtl/>
        </w:rPr>
      </w:pPr>
    </w:p>
    <w:p w14:paraId="6726EC66" w14:textId="77777777" w:rsidR="00000000" w:rsidRDefault="00026F1C">
      <w:pPr>
        <w:pStyle w:val="a0"/>
        <w:rPr>
          <w:rFonts w:hint="cs"/>
          <w:rtl/>
        </w:rPr>
      </w:pPr>
      <w:r>
        <w:rPr>
          <w:rFonts w:hint="cs"/>
          <w:rtl/>
        </w:rPr>
        <w:t xml:space="preserve">לאור התחייבות של חבר הכנסת חן, הממשלה תומכת בהצעת החוק. </w:t>
      </w:r>
    </w:p>
    <w:p w14:paraId="5B47F96B" w14:textId="77777777" w:rsidR="00000000" w:rsidRDefault="00026F1C">
      <w:pPr>
        <w:pStyle w:val="a0"/>
        <w:rPr>
          <w:rFonts w:hint="cs"/>
          <w:rtl/>
        </w:rPr>
      </w:pPr>
    </w:p>
    <w:p w14:paraId="73385B14" w14:textId="77777777" w:rsidR="00000000" w:rsidRDefault="00026F1C">
      <w:pPr>
        <w:pStyle w:val="af1"/>
        <w:rPr>
          <w:rtl/>
        </w:rPr>
      </w:pPr>
      <w:r>
        <w:rPr>
          <w:rtl/>
        </w:rPr>
        <w:t>היו"ר נסים דהן:</w:t>
      </w:r>
    </w:p>
    <w:p w14:paraId="540B0CF8" w14:textId="77777777" w:rsidR="00000000" w:rsidRDefault="00026F1C">
      <w:pPr>
        <w:pStyle w:val="a0"/>
        <w:rPr>
          <w:rtl/>
        </w:rPr>
      </w:pPr>
    </w:p>
    <w:p w14:paraId="46FD65ED" w14:textId="77777777" w:rsidR="00000000" w:rsidRDefault="00026F1C">
      <w:pPr>
        <w:pStyle w:val="a0"/>
        <w:rPr>
          <w:rFonts w:hint="cs"/>
          <w:rtl/>
        </w:rPr>
      </w:pPr>
      <w:r>
        <w:rPr>
          <w:rFonts w:hint="cs"/>
          <w:rtl/>
        </w:rPr>
        <w:t xml:space="preserve">תודה רבה, כבוד השר. חבר הכנסת אברהם רביץ מבקש להתנגד להצעת חוק. אדוני, שלוש דקות לרשותך. </w:t>
      </w:r>
    </w:p>
    <w:p w14:paraId="023C1B27" w14:textId="77777777" w:rsidR="00000000" w:rsidRDefault="00026F1C">
      <w:pPr>
        <w:pStyle w:val="a0"/>
        <w:ind w:firstLine="0"/>
        <w:rPr>
          <w:rFonts w:hint="cs"/>
          <w:rtl/>
        </w:rPr>
      </w:pPr>
    </w:p>
    <w:p w14:paraId="56EA69C7" w14:textId="77777777" w:rsidR="00000000" w:rsidRDefault="00026F1C">
      <w:pPr>
        <w:pStyle w:val="a"/>
        <w:rPr>
          <w:rtl/>
        </w:rPr>
      </w:pPr>
      <w:bookmarkStart w:id="195" w:name="FS000000531T10_12_2003_13_37_19"/>
      <w:bookmarkStart w:id="196" w:name="_Toc70328327"/>
      <w:bookmarkEnd w:id="195"/>
      <w:r>
        <w:rPr>
          <w:rFonts w:hint="eastAsia"/>
          <w:rtl/>
        </w:rPr>
        <w:t>אברהם</w:t>
      </w:r>
      <w:r>
        <w:rPr>
          <w:rtl/>
        </w:rPr>
        <w:t xml:space="preserve"> רביץ (יהדות התורה):</w:t>
      </w:r>
      <w:bookmarkEnd w:id="196"/>
    </w:p>
    <w:p w14:paraId="79E8E37D" w14:textId="77777777" w:rsidR="00000000" w:rsidRDefault="00026F1C">
      <w:pPr>
        <w:pStyle w:val="a0"/>
        <w:rPr>
          <w:rFonts w:hint="cs"/>
          <w:rtl/>
        </w:rPr>
      </w:pPr>
    </w:p>
    <w:p w14:paraId="766C2E57" w14:textId="77777777" w:rsidR="00000000" w:rsidRDefault="00026F1C">
      <w:pPr>
        <w:pStyle w:val="a0"/>
        <w:rPr>
          <w:rFonts w:hint="cs"/>
          <w:rtl/>
        </w:rPr>
      </w:pPr>
      <w:r>
        <w:rPr>
          <w:rFonts w:hint="cs"/>
          <w:rtl/>
        </w:rPr>
        <w:t xml:space="preserve">אדוני שר הבריאות ואדוני שר הבריאות לשעבר </w:t>
      </w:r>
      <w:r>
        <w:rPr>
          <w:rtl/>
        </w:rPr>
        <w:t>–</w:t>
      </w:r>
      <w:r>
        <w:rPr>
          <w:rFonts w:hint="cs"/>
          <w:rtl/>
        </w:rPr>
        <w:t xml:space="preserve"> אני מזכיר זאת, </w:t>
      </w:r>
      <w:r>
        <w:rPr>
          <w:rFonts w:hint="cs"/>
          <w:rtl/>
        </w:rPr>
        <w:t>כי יחד עם כמה שרי בריאות ישבנו שעות רבות, ימים ולילות, בלי גוזמה, כדי להכין הצעת חוק אשר תיתן תשובות - - -</w:t>
      </w:r>
    </w:p>
    <w:p w14:paraId="2F3AAA3B" w14:textId="77777777" w:rsidR="00000000" w:rsidRDefault="00026F1C">
      <w:pPr>
        <w:pStyle w:val="a0"/>
        <w:ind w:firstLine="0"/>
        <w:rPr>
          <w:rFonts w:hint="cs"/>
          <w:rtl/>
        </w:rPr>
      </w:pPr>
    </w:p>
    <w:p w14:paraId="78A15F30" w14:textId="77777777" w:rsidR="00000000" w:rsidRDefault="00026F1C">
      <w:pPr>
        <w:pStyle w:val="af1"/>
        <w:rPr>
          <w:rtl/>
        </w:rPr>
      </w:pPr>
      <w:r>
        <w:rPr>
          <w:rtl/>
        </w:rPr>
        <w:t>היו"ר נסים דהן:</w:t>
      </w:r>
    </w:p>
    <w:p w14:paraId="61CDB8C2" w14:textId="77777777" w:rsidR="00000000" w:rsidRDefault="00026F1C">
      <w:pPr>
        <w:pStyle w:val="a0"/>
        <w:rPr>
          <w:rtl/>
        </w:rPr>
      </w:pPr>
    </w:p>
    <w:p w14:paraId="2C35E24A" w14:textId="77777777" w:rsidR="00000000" w:rsidRDefault="00026F1C">
      <w:pPr>
        <w:pStyle w:val="a0"/>
        <w:rPr>
          <w:rFonts w:hint="cs"/>
          <w:rtl/>
        </w:rPr>
      </w:pPr>
      <w:r>
        <w:rPr>
          <w:rFonts w:hint="cs"/>
          <w:rtl/>
        </w:rPr>
        <w:t>חברי הכנסת והשרים מתבקשים לשבת במקומותיהם. יושב-ראש ועדת החוץ והביטחון, חבר הכנסת שטייניץ. חבר הכנסת שטייניץ.</w:t>
      </w:r>
    </w:p>
    <w:p w14:paraId="2A36F55E" w14:textId="77777777" w:rsidR="00000000" w:rsidRDefault="00026F1C">
      <w:pPr>
        <w:pStyle w:val="a0"/>
        <w:ind w:firstLine="0"/>
        <w:rPr>
          <w:rFonts w:hint="cs"/>
          <w:rtl/>
        </w:rPr>
      </w:pPr>
    </w:p>
    <w:p w14:paraId="196FF1BD" w14:textId="77777777" w:rsidR="00000000" w:rsidRDefault="00026F1C">
      <w:pPr>
        <w:pStyle w:val="af0"/>
        <w:rPr>
          <w:rtl/>
        </w:rPr>
      </w:pPr>
      <w:r>
        <w:rPr>
          <w:rFonts w:hint="eastAsia"/>
          <w:rtl/>
        </w:rPr>
        <w:t>יורי</w:t>
      </w:r>
      <w:r>
        <w:rPr>
          <w:rtl/>
        </w:rPr>
        <w:t xml:space="preserve"> שטרן (האיחוד הל</w:t>
      </w:r>
      <w:r>
        <w:rPr>
          <w:rtl/>
        </w:rPr>
        <w:t>אומי - ישראל ביתנו):</w:t>
      </w:r>
    </w:p>
    <w:p w14:paraId="7699AA49" w14:textId="77777777" w:rsidR="00000000" w:rsidRDefault="00026F1C">
      <w:pPr>
        <w:pStyle w:val="a0"/>
        <w:rPr>
          <w:rFonts w:hint="cs"/>
          <w:rtl/>
        </w:rPr>
      </w:pPr>
    </w:p>
    <w:p w14:paraId="0026AF6E" w14:textId="77777777" w:rsidR="00000000" w:rsidRDefault="00026F1C">
      <w:pPr>
        <w:pStyle w:val="a0"/>
        <w:rPr>
          <w:rFonts w:hint="cs"/>
          <w:rtl/>
        </w:rPr>
      </w:pPr>
      <w:r>
        <w:rPr>
          <w:rFonts w:hint="cs"/>
          <w:rtl/>
        </w:rPr>
        <w:t>מה?</w:t>
      </w:r>
    </w:p>
    <w:p w14:paraId="6724BAA4" w14:textId="77777777" w:rsidR="00000000" w:rsidRDefault="00026F1C">
      <w:pPr>
        <w:pStyle w:val="a0"/>
        <w:ind w:firstLine="0"/>
        <w:rPr>
          <w:rFonts w:hint="cs"/>
          <w:rtl/>
        </w:rPr>
      </w:pPr>
    </w:p>
    <w:p w14:paraId="071921D1" w14:textId="77777777" w:rsidR="00000000" w:rsidRDefault="00026F1C">
      <w:pPr>
        <w:pStyle w:val="af1"/>
        <w:rPr>
          <w:rtl/>
        </w:rPr>
      </w:pPr>
      <w:r>
        <w:rPr>
          <w:rtl/>
        </w:rPr>
        <w:t>היו"ר נסים דהן:</w:t>
      </w:r>
    </w:p>
    <w:p w14:paraId="6A32F091" w14:textId="77777777" w:rsidR="00000000" w:rsidRDefault="00026F1C">
      <w:pPr>
        <w:pStyle w:val="a0"/>
        <w:rPr>
          <w:rtl/>
        </w:rPr>
      </w:pPr>
    </w:p>
    <w:p w14:paraId="3F43D9DF" w14:textId="77777777" w:rsidR="00000000" w:rsidRDefault="00026F1C">
      <w:pPr>
        <w:pStyle w:val="a0"/>
        <w:rPr>
          <w:rFonts w:hint="cs"/>
          <w:rtl/>
        </w:rPr>
      </w:pPr>
      <w:r>
        <w:rPr>
          <w:rFonts w:hint="cs"/>
          <w:rtl/>
        </w:rPr>
        <w:t xml:space="preserve">לא מקובל שבמליאה מפנים גב לדובר ומפריעים בדיבורים. כבודו. </w:t>
      </w:r>
    </w:p>
    <w:p w14:paraId="290A08C5" w14:textId="77777777" w:rsidR="00000000" w:rsidRDefault="00026F1C">
      <w:pPr>
        <w:pStyle w:val="a0"/>
        <w:rPr>
          <w:rFonts w:hint="cs"/>
          <w:color w:val="0000FF"/>
          <w:szCs w:val="28"/>
          <w:rtl/>
        </w:rPr>
      </w:pPr>
    </w:p>
    <w:p w14:paraId="00FF2F5C" w14:textId="77777777" w:rsidR="00000000" w:rsidRDefault="00026F1C">
      <w:pPr>
        <w:pStyle w:val="-"/>
        <w:rPr>
          <w:rtl/>
        </w:rPr>
      </w:pPr>
      <w:bookmarkStart w:id="197" w:name="FS000000531T10_12_2003_13_33_20C"/>
      <w:bookmarkEnd w:id="197"/>
      <w:r>
        <w:rPr>
          <w:rtl/>
        </w:rPr>
        <w:t>אברהם רביץ (יהדות התורה):</w:t>
      </w:r>
    </w:p>
    <w:p w14:paraId="58C87BF7" w14:textId="77777777" w:rsidR="00000000" w:rsidRDefault="00026F1C">
      <w:pPr>
        <w:pStyle w:val="a0"/>
        <w:rPr>
          <w:rtl/>
        </w:rPr>
      </w:pPr>
    </w:p>
    <w:p w14:paraId="1E489EA1" w14:textId="77777777" w:rsidR="00000000" w:rsidRDefault="00026F1C">
      <w:pPr>
        <w:pStyle w:val="a0"/>
        <w:rPr>
          <w:rFonts w:hint="cs"/>
          <w:rtl/>
        </w:rPr>
      </w:pPr>
      <w:r>
        <w:rPr>
          <w:rFonts w:hint="cs"/>
          <w:rtl/>
        </w:rPr>
        <w:t>אדוני היושב-ראש, אכן ישבנו במגמה לתת תשובות מתאימות והולמות שגם - -</w:t>
      </w:r>
    </w:p>
    <w:p w14:paraId="62FA5B01" w14:textId="77777777" w:rsidR="00000000" w:rsidRDefault="00026F1C">
      <w:pPr>
        <w:pStyle w:val="a0"/>
        <w:ind w:firstLine="0"/>
        <w:rPr>
          <w:rFonts w:hint="cs"/>
          <w:rtl/>
        </w:rPr>
      </w:pPr>
    </w:p>
    <w:p w14:paraId="3982315F" w14:textId="77777777" w:rsidR="00000000" w:rsidRDefault="00026F1C">
      <w:pPr>
        <w:pStyle w:val="af1"/>
        <w:rPr>
          <w:rtl/>
        </w:rPr>
      </w:pPr>
      <w:r>
        <w:rPr>
          <w:rtl/>
        </w:rPr>
        <w:t>היו"ר נסים דהן:</w:t>
      </w:r>
    </w:p>
    <w:p w14:paraId="52ACD497" w14:textId="77777777" w:rsidR="00000000" w:rsidRDefault="00026F1C">
      <w:pPr>
        <w:pStyle w:val="a0"/>
        <w:rPr>
          <w:rtl/>
        </w:rPr>
      </w:pPr>
    </w:p>
    <w:p w14:paraId="4B647ED8" w14:textId="77777777" w:rsidR="00000000" w:rsidRDefault="00026F1C">
      <w:pPr>
        <w:pStyle w:val="a0"/>
        <w:rPr>
          <w:rFonts w:hint="cs"/>
          <w:rtl/>
        </w:rPr>
      </w:pPr>
      <w:r>
        <w:rPr>
          <w:rFonts w:hint="cs"/>
          <w:rtl/>
        </w:rPr>
        <w:t>חבר הכנסת וקנין.</w:t>
      </w:r>
    </w:p>
    <w:p w14:paraId="69630413" w14:textId="77777777" w:rsidR="00000000" w:rsidRDefault="00026F1C">
      <w:pPr>
        <w:pStyle w:val="a0"/>
        <w:rPr>
          <w:rFonts w:hint="cs"/>
          <w:rtl/>
        </w:rPr>
      </w:pPr>
    </w:p>
    <w:p w14:paraId="16A0446A" w14:textId="77777777" w:rsidR="00000000" w:rsidRDefault="00026F1C">
      <w:pPr>
        <w:pStyle w:val="-"/>
        <w:rPr>
          <w:rtl/>
        </w:rPr>
      </w:pPr>
      <w:bookmarkStart w:id="198" w:name="FS000000531T10_12_2003_13_38_36C"/>
      <w:bookmarkEnd w:id="198"/>
      <w:r>
        <w:rPr>
          <w:rtl/>
        </w:rPr>
        <w:t>אברהם רביץ (יהדות התו</w:t>
      </w:r>
      <w:r>
        <w:rPr>
          <w:rtl/>
        </w:rPr>
        <w:t>רה):</w:t>
      </w:r>
    </w:p>
    <w:p w14:paraId="1D6D657C" w14:textId="77777777" w:rsidR="00000000" w:rsidRDefault="00026F1C">
      <w:pPr>
        <w:pStyle w:val="a0"/>
        <w:rPr>
          <w:rtl/>
        </w:rPr>
      </w:pPr>
    </w:p>
    <w:p w14:paraId="08DB0AC3" w14:textId="77777777" w:rsidR="00000000" w:rsidRDefault="00026F1C">
      <w:pPr>
        <w:pStyle w:val="a0"/>
        <w:rPr>
          <w:rFonts w:hint="cs"/>
          <w:rtl/>
        </w:rPr>
      </w:pPr>
      <w:r>
        <w:rPr>
          <w:rFonts w:hint="cs"/>
          <w:rtl/>
        </w:rPr>
        <w:t xml:space="preserve">- - מתחשבות בדעות של כל הגופים שהשתתפו בהכנת החוק הזה, לרבות הגופים הדתיים </w:t>
      </w:r>
      <w:r>
        <w:rPr>
          <w:rtl/>
        </w:rPr>
        <w:t>–</w:t>
      </w:r>
      <w:r>
        <w:rPr>
          <w:rFonts w:hint="cs"/>
          <w:rtl/>
        </w:rPr>
        <w:t xml:space="preserve"> נציגי הרבנות הראשית וחברי כנסת דתיים שייצגו את התפיסה הדתית,  ויש, בהחלט יש פתרונות. אנחנו חיכינו לניסוח שלהם. החוק הזה עמד לפני סיומו בקדנציה הקודמת, וטוב שאתה באת ונתת לכך</w:t>
      </w:r>
      <w:r>
        <w:rPr>
          <w:rFonts w:hint="cs"/>
          <w:rtl/>
        </w:rPr>
        <w:t xml:space="preserve"> דחיפה מתאימה. </w:t>
      </w:r>
    </w:p>
    <w:p w14:paraId="56387D9B" w14:textId="77777777" w:rsidR="00000000" w:rsidRDefault="00026F1C">
      <w:pPr>
        <w:pStyle w:val="a0"/>
        <w:rPr>
          <w:rFonts w:hint="cs"/>
          <w:rtl/>
        </w:rPr>
      </w:pPr>
    </w:p>
    <w:p w14:paraId="503787F0" w14:textId="77777777" w:rsidR="00000000" w:rsidRDefault="00026F1C">
      <w:pPr>
        <w:pStyle w:val="a0"/>
        <w:rPr>
          <w:rFonts w:hint="cs"/>
          <w:rtl/>
        </w:rPr>
      </w:pPr>
      <w:r>
        <w:rPr>
          <w:rFonts w:hint="cs"/>
          <w:rtl/>
        </w:rPr>
        <w:t xml:space="preserve">אבל, אני רוצה לקבוע, שהצעת החוק של חבר הכנסת רשף חן, שאני מכבד אותו, ואני יכול לתת לו גם קרדיט שהיא איננה הצעה קנטרנית, אנטי-דתית </w:t>
      </w:r>
      <w:r>
        <w:rPr>
          <w:rtl/>
        </w:rPr>
        <w:t>–</w:t>
      </w:r>
      <w:r>
        <w:rPr>
          <w:rFonts w:hint="cs"/>
          <w:rtl/>
        </w:rPr>
        <w:t xml:space="preserve"> לא זה מה שהיה בראש שלו, כך אני מקווה, ואני מאוד מקווה שאני לא מזיק לך בסיעתך כאשר אני אומר זאת - ההצעה שלך </w:t>
      </w:r>
      <w:r>
        <w:rPr>
          <w:rFonts w:hint="cs"/>
          <w:rtl/>
        </w:rPr>
        <w:t>איננה תואמת, במפורש איננה תואמת, ואלה לא דברים של מה בכך. כי אחרת הייתי מקבל את דבריך כשאתה אומר שתמתין להצעת החוק הממשלתית, וגם לא אמרת עד הסוף שתקבל אותה. נראה שבוועדה יעמדו, כפי שזה נהוג, שתי הצעות.</w:t>
      </w:r>
    </w:p>
    <w:p w14:paraId="7D66D9DA" w14:textId="77777777" w:rsidR="00000000" w:rsidRDefault="00026F1C">
      <w:pPr>
        <w:pStyle w:val="a0"/>
        <w:rPr>
          <w:rFonts w:hint="cs"/>
          <w:rtl/>
        </w:rPr>
      </w:pPr>
    </w:p>
    <w:p w14:paraId="6DC06DF6" w14:textId="77777777" w:rsidR="00000000" w:rsidRDefault="00026F1C">
      <w:pPr>
        <w:pStyle w:val="a0"/>
        <w:rPr>
          <w:rFonts w:hint="cs"/>
          <w:rtl/>
        </w:rPr>
      </w:pPr>
      <w:r>
        <w:rPr>
          <w:rFonts w:hint="cs"/>
          <w:rtl/>
        </w:rPr>
        <w:t>אני חושב, שמבחינת התפיסה, שהיתה נחלת כמעט כל המשתתפים</w:t>
      </w:r>
      <w:r>
        <w:rPr>
          <w:rFonts w:hint="cs"/>
          <w:rtl/>
        </w:rPr>
        <w:t>, לרבות חברי כנסת בקדנציה הקודמת, כולם קיבלו דרך אחרת, שמתחשבת יותר בתפיסות האידיאולוגיות. כי אנחנו מדברים כאן על חיים ומוות, אנחנו מדברים כאן על תפיסות שאינן שייכות דווקא לעולם הרפואה. הן שייכות לפילוסופים למיניהם שהופיעו לפני הוועדה, לרבנים, לאנשי הלכה ו</w:t>
      </w:r>
      <w:r>
        <w:rPr>
          <w:rFonts w:hint="cs"/>
          <w:rtl/>
        </w:rPr>
        <w:t>לאנשי השקפת עולם.</w:t>
      </w:r>
    </w:p>
    <w:p w14:paraId="0A477A9F" w14:textId="77777777" w:rsidR="00000000" w:rsidRDefault="00026F1C">
      <w:pPr>
        <w:pStyle w:val="a0"/>
        <w:rPr>
          <w:rFonts w:hint="cs"/>
          <w:rtl/>
        </w:rPr>
      </w:pPr>
    </w:p>
    <w:p w14:paraId="7337C9CD" w14:textId="77777777" w:rsidR="00000000" w:rsidRDefault="00026F1C">
      <w:pPr>
        <w:pStyle w:val="a0"/>
        <w:rPr>
          <w:rFonts w:hint="cs"/>
          <w:rtl/>
        </w:rPr>
      </w:pPr>
      <w:r>
        <w:rPr>
          <w:rFonts w:hint="cs"/>
          <w:rtl/>
        </w:rPr>
        <w:t xml:space="preserve"> לכן, כבוד השר, עם כל הכבוד שאתה נותן את ההזדמנות, אני חושב שטוב יהיה אם אנחנו לא נתבלבל בוועדה. יבוא חבר הכנסת רשף חן לוועדה, יציע את הצעתו, ישתתף - הוא לא היה בכנסת הקודמת - ואם יצליח לשכנע שם, טוב. אבל אני חושב שבנושא כזה לא ראוי שיעמ</w:t>
      </w:r>
      <w:r>
        <w:rPr>
          <w:rFonts w:hint="cs"/>
          <w:rtl/>
        </w:rPr>
        <w:t xml:space="preserve">דו שתי הצעות נוגדות בוועדה, אפילו אם הצעה אחת תהיה ממשלתית, כי בכנסת כזאת אנחנו לא כל כך יכולים לסמוך. </w:t>
      </w:r>
    </w:p>
    <w:p w14:paraId="3E45A579" w14:textId="77777777" w:rsidR="00000000" w:rsidRDefault="00026F1C">
      <w:pPr>
        <w:pStyle w:val="a0"/>
        <w:rPr>
          <w:rFonts w:hint="cs"/>
          <w:rtl/>
        </w:rPr>
      </w:pPr>
    </w:p>
    <w:p w14:paraId="10E9F14C" w14:textId="77777777" w:rsidR="00000000" w:rsidRDefault="00026F1C">
      <w:pPr>
        <w:pStyle w:val="a0"/>
        <w:rPr>
          <w:rFonts w:hint="cs"/>
          <w:rtl/>
        </w:rPr>
      </w:pPr>
      <w:r>
        <w:rPr>
          <w:rFonts w:hint="cs"/>
          <w:rtl/>
        </w:rPr>
        <w:t>אני מציע לחבר הכנסת רשף חן לבטל את הצעת החוק הזאת, או לדחות אותה. תמיד הוא יוכל להעלות את הצעותיו, אם בהסתייגות או בהצעת חוק אחרת. אם תסכים לדחות, אנחנ</w:t>
      </w:r>
      <w:r>
        <w:rPr>
          <w:rFonts w:hint="cs"/>
          <w:rtl/>
        </w:rPr>
        <w:t xml:space="preserve">ו נצביע בעד הדחייה. תודה רבה. </w:t>
      </w:r>
    </w:p>
    <w:p w14:paraId="79DA9805" w14:textId="77777777" w:rsidR="00000000" w:rsidRDefault="00026F1C">
      <w:pPr>
        <w:pStyle w:val="af1"/>
        <w:rPr>
          <w:rtl/>
        </w:rPr>
      </w:pPr>
    </w:p>
    <w:p w14:paraId="5206E67C" w14:textId="77777777" w:rsidR="00000000" w:rsidRDefault="00026F1C">
      <w:pPr>
        <w:pStyle w:val="af1"/>
        <w:rPr>
          <w:rtl/>
        </w:rPr>
      </w:pPr>
      <w:r>
        <w:rPr>
          <w:rtl/>
        </w:rPr>
        <w:t>היו"ר נסים דהן:</w:t>
      </w:r>
    </w:p>
    <w:p w14:paraId="6DC507D3" w14:textId="77777777" w:rsidR="00000000" w:rsidRDefault="00026F1C">
      <w:pPr>
        <w:pStyle w:val="a0"/>
        <w:rPr>
          <w:rtl/>
        </w:rPr>
      </w:pPr>
    </w:p>
    <w:p w14:paraId="3ACA0F41" w14:textId="77777777" w:rsidR="00000000" w:rsidRDefault="00026F1C">
      <w:pPr>
        <w:pStyle w:val="a0"/>
        <w:rPr>
          <w:rFonts w:hint="cs"/>
          <w:rtl/>
        </w:rPr>
      </w:pPr>
      <w:r>
        <w:rPr>
          <w:rFonts w:hint="cs"/>
          <w:rtl/>
        </w:rPr>
        <w:t>תודה רבה. חבר הכנסת רשף חן, זכותך לנסות לשכנע את חבר הכנסת רביץ. לרשותך שלוש דקות. חברי הכנסת,  מייד עם סיום דבריו של חבר הכנסת רשף חן אנחנו נעבור להצבעה. לא תהיה התרעה נוספת. צלצלו, הזמן עבר, ומייד אחרי סיו</w:t>
      </w:r>
      <w:r>
        <w:rPr>
          <w:rFonts w:hint="cs"/>
          <w:rtl/>
        </w:rPr>
        <w:t>ם דבריו של חבר הכנסת רשף חן נעבור להצבעה. חבר הכנסת רשף חן, בבקשה, שלוש דקות.</w:t>
      </w:r>
    </w:p>
    <w:p w14:paraId="74B81623" w14:textId="77777777" w:rsidR="00000000" w:rsidRDefault="00026F1C">
      <w:pPr>
        <w:pStyle w:val="a0"/>
        <w:ind w:firstLine="0"/>
        <w:rPr>
          <w:rFonts w:hint="cs"/>
          <w:rtl/>
        </w:rPr>
      </w:pPr>
    </w:p>
    <w:p w14:paraId="553641A3" w14:textId="77777777" w:rsidR="00000000" w:rsidRDefault="00026F1C">
      <w:pPr>
        <w:pStyle w:val="a"/>
        <w:rPr>
          <w:rtl/>
        </w:rPr>
      </w:pPr>
      <w:bookmarkStart w:id="199" w:name="FS000001048T10_12_2003_13_43_45"/>
      <w:bookmarkStart w:id="200" w:name="_Toc70328328"/>
      <w:bookmarkEnd w:id="199"/>
      <w:r>
        <w:rPr>
          <w:rFonts w:hint="eastAsia"/>
          <w:rtl/>
        </w:rPr>
        <w:t>רשף</w:t>
      </w:r>
      <w:r>
        <w:rPr>
          <w:rtl/>
        </w:rPr>
        <w:t xml:space="preserve"> חן (שינוי):</w:t>
      </w:r>
      <w:bookmarkEnd w:id="200"/>
    </w:p>
    <w:p w14:paraId="1D80ED0C" w14:textId="77777777" w:rsidR="00000000" w:rsidRDefault="00026F1C">
      <w:pPr>
        <w:pStyle w:val="a0"/>
        <w:rPr>
          <w:rFonts w:hint="cs"/>
          <w:rtl/>
        </w:rPr>
      </w:pPr>
    </w:p>
    <w:p w14:paraId="7612AF3C" w14:textId="77777777" w:rsidR="00000000" w:rsidRDefault="00026F1C">
      <w:pPr>
        <w:pStyle w:val="a0"/>
        <w:rPr>
          <w:rFonts w:hint="cs"/>
          <w:rtl/>
        </w:rPr>
      </w:pPr>
      <w:r>
        <w:rPr>
          <w:rFonts w:hint="cs"/>
          <w:rtl/>
        </w:rPr>
        <w:t>חבר הכנסת רביץ, שמעתי את דבריך. אני מקווה שלא תופתע לשמוע שהנושא הדתי פשוט לא עלה על דעתי בכלל כשהנחתי את הצעת החוק הזאת, מפני שבעולם המושגים שלי זה לא נגד דת ו</w:t>
      </w:r>
      <w:r>
        <w:rPr>
          <w:rFonts w:hint="cs"/>
          <w:rtl/>
        </w:rPr>
        <w:t>לא בעד דת, זה בעד מה שנראה לי נורמה נכונה מבחינה אנושית.</w:t>
      </w:r>
    </w:p>
    <w:p w14:paraId="45D994BF" w14:textId="77777777" w:rsidR="00000000" w:rsidRDefault="00026F1C">
      <w:pPr>
        <w:pStyle w:val="a0"/>
        <w:rPr>
          <w:rFonts w:hint="cs"/>
          <w:rtl/>
        </w:rPr>
      </w:pPr>
    </w:p>
    <w:p w14:paraId="472C3848" w14:textId="77777777" w:rsidR="00000000" w:rsidRDefault="00026F1C">
      <w:pPr>
        <w:pStyle w:val="a0"/>
        <w:rPr>
          <w:rFonts w:hint="cs"/>
          <w:rtl/>
        </w:rPr>
      </w:pPr>
      <w:r>
        <w:rPr>
          <w:rFonts w:hint="cs"/>
          <w:rtl/>
        </w:rPr>
        <w:t>אני רוצה להפנות את תשומת לבך לכך, שההצעה הזאת היא מאוד קפדנית ומינימליסטית מבחינת המצבים שבהם יתאפשר לאנשים לבקש להיות מנותקים ממכונות החייאה. בראש ובראשונה היא מגדירה בצורה מאוד מצומצמת מצב סופני ו</w:t>
      </w:r>
      <w:r>
        <w:rPr>
          <w:rFonts w:hint="cs"/>
          <w:rtl/>
        </w:rPr>
        <w:t xml:space="preserve">בלתי הפיך כמצב שבו ברור מעבר לספק סביר כי אין בטיפול הרפואי להציל את חיי החולה, וכי מהלך המחלה ותוצאותיה הפטאליות הם ודאיים עד לבלי יכולת רפואית לשנות זאת. היא חלה אך ורק במצב שבו האדם מחוסר הכרה. היא חלה אך ורק במצב שבו שלושה רופאים - - - </w:t>
      </w:r>
    </w:p>
    <w:p w14:paraId="0677F448" w14:textId="77777777" w:rsidR="00000000" w:rsidRDefault="00026F1C">
      <w:pPr>
        <w:pStyle w:val="a0"/>
        <w:ind w:firstLine="0"/>
        <w:rPr>
          <w:rFonts w:hint="cs"/>
          <w:rtl/>
        </w:rPr>
      </w:pPr>
    </w:p>
    <w:p w14:paraId="42E324A1" w14:textId="77777777" w:rsidR="00000000" w:rsidRDefault="00026F1C">
      <w:pPr>
        <w:pStyle w:val="af0"/>
        <w:rPr>
          <w:rtl/>
        </w:rPr>
      </w:pPr>
      <w:r>
        <w:rPr>
          <w:rFonts w:hint="eastAsia"/>
          <w:rtl/>
        </w:rPr>
        <w:t>אברהם</w:t>
      </w:r>
      <w:r>
        <w:rPr>
          <w:rtl/>
        </w:rPr>
        <w:t xml:space="preserve"> רביץ (יה</w:t>
      </w:r>
      <w:r>
        <w:rPr>
          <w:rtl/>
        </w:rPr>
        <w:t>דות התורה):</w:t>
      </w:r>
    </w:p>
    <w:p w14:paraId="1F01105A" w14:textId="77777777" w:rsidR="00000000" w:rsidRDefault="00026F1C">
      <w:pPr>
        <w:pStyle w:val="a0"/>
        <w:rPr>
          <w:rFonts w:hint="cs"/>
          <w:rtl/>
        </w:rPr>
      </w:pPr>
    </w:p>
    <w:p w14:paraId="06DD1AB3" w14:textId="77777777" w:rsidR="00000000" w:rsidRDefault="00026F1C">
      <w:pPr>
        <w:pStyle w:val="a0"/>
        <w:rPr>
          <w:rFonts w:hint="cs"/>
          <w:rtl/>
        </w:rPr>
      </w:pPr>
      <w:r>
        <w:rPr>
          <w:rFonts w:hint="cs"/>
          <w:rtl/>
        </w:rPr>
        <w:t>לפי החוק הוא יכול לחזור להכרה.</w:t>
      </w:r>
    </w:p>
    <w:p w14:paraId="6B55FBDF" w14:textId="77777777" w:rsidR="00000000" w:rsidRDefault="00026F1C">
      <w:pPr>
        <w:pStyle w:val="a0"/>
        <w:ind w:firstLine="0"/>
        <w:rPr>
          <w:rFonts w:hint="cs"/>
          <w:rtl/>
        </w:rPr>
      </w:pPr>
    </w:p>
    <w:p w14:paraId="5CAC98B7" w14:textId="77777777" w:rsidR="00000000" w:rsidRDefault="00026F1C">
      <w:pPr>
        <w:pStyle w:val="-"/>
        <w:rPr>
          <w:rtl/>
        </w:rPr>
      </w:pPr>
      <w:bookmarkStart w:id="201" w:name="FS000001048T10_12_2003_13_45_52C"/>
      <w:bookmarkEnd w:id="201"/>
      <w:r>
        <w:rPr>
          <w:rtl/>
        </w:rPr>
        <w:t>רשף חן (שינוי):</w:t>
      </w:r>
    </w:p>
    <w:p w14:paraId="646B8450" w14:textId="77777777" w:rsidR="00000000" w:rsidRDefault="00026F1C">
      <w:pPr>
        <w:pStyle w:val="a0"/>
        <w:rPr>
          <w:rtl/>
        </w:rPr>
      </w:pPr>
    </w:p>
    <w:p w14:paraId="0BBFD71E" w14:textId="77777777" w:rsidR="00000000" w:rsidRDefault="00026F1C">
      <w:pPr>
        <w:pStyle w:val="a0"/>
        <w:rPr>
          <w:rFonts w:hint="cs"/>
          <w:rtl/>
        </w:rPr>
      </w:pPr>
      <w:r>
        <w:rPr>
          <w:rFonts w:hint="cs"/>
          <w:rtl/>
        </w:rPr>
        <w:t xml:space="preserve">לפי החוק הזה, בכל דרך </w:t>
      </w:r>
      <w:r>
        <w:rPr>
          <w:rtl/>
        </w:rPr>
        <w:t>–</w:t>
      </w:r>
      <w:r>
        <w:rPr>
          <w:rFonts w:hint="cs"/>
          <w:rtl/>
        </w:rPr>
        <w:t xml:space="preserve"> בכתב, בעל-פה, ברמז, בתנועת יד </w:t>
      </w:r>
      <w:r>
        <w:rPr>
          <w:rtl/>
        </w:rPr>
        <w:t>–</w:t>
      </w:r>
      <w:r>
        <w:rPr>
          <w:rFonts w:hint="cs"/>
          <w:rtl/>
        </w:rPr>
        <w:t xml:space="preserve"> אם הוא חוזר בו, מקבלים את זה. זה תקף.</w:t>
      </w:r>
    </w:p>
    <w:p w14:paraId="59AC5C82" w14:textId="77777777" w:rsidR="00000000" w:rsidRDefault="00026F1C">
      <w:pPr>
        <w:pStyle w:val="a0"/>
        <w:ind w:firstLine="0"/>
        <w:rPr>
          <w:rFonts w:hint="cs"/>
          <w:rtl/>
        </w:rPr>
      </w:pPr>
    </w:p>
    <w:p w14:paraId="4465D36C" w14:textId="77777777" w:rsidR="00000000" w:rsidRDefault="00026F1C">
      <w:pPr>
        <w:pStyle w:val="af0"/>
        <w:rPr>
          <w:rtl/>
        </w:rPr>
      </w:pPr>
      <w:r>
        <w:rPr>
          <w:rFonts w:hint="eastAsia"/>
          <w:rtl/>
        </w:rPr>
        <w:t>אברהם</w:t>
      </w:r>
      <w:r>
        <w:rPr>
          <w:rtl/>
        </w:rPr>
        <w:t xml:space="preserve"> רביץ (יהדות התורה):</w:t>
      </w:r>
    </w:p>
    <w:p w14:paraId="116CBB2A" w14:textId="77777777" w:rsidR="00000000" w:rsidRDefault="00026F1C">
      <w:pPr>
        <w:pStyle w:val="a0"/>
        <w:rPr>
          <w:rFonts w:hint="cs"/>
          <w:rtl/>
        </w:rPr>
      </w:pPr>
    </w:p>
    <w:p w14:paraId="13550770" w14:textId="77777777" w:rsidR="00000000" w:rsidRDefault="00026F1C">
      <w:pPr>
        <w:pStyle w:val="a0"/>
        <w:rPr>
          <w:rFonts w:hint="cs"/>
          <w:rtl/>
        </w:rPr>
      </w:pPr>
      <w:r>
        <w:rPr>
          <w:rFonts w:hint="cs"/>
          <w:rtl/>
        </w:rPr>
        <w:t>אני מתכוון שהוא יכול לחזור להכרה.</w:t>
      </w:r>
    </w:p>
    <w:p w14:paraId="400B0A9C" w14:textId="77777777" w:rsidR="00000000" w:rsidRDefault="00026F1C">
      <w:pPr>
        <w:pStyle w:val="a0"/>
        <w:ind w:firstLine="0"/>
        <w:rPr>
          <w:rFonts w:hint="cs"/>
          <w:rtl/>
        </w:rPr>
      </w:pPr>
    </w:p>
    <w:p w14:paraId="02A2E1FC" w14:textId="77777777" w:rsidR="00000000" w:rsidRDefault="00026F1C">
      <w:pPr>
        <w:pStyle w:val="af0"/>
        <w:rPr>
          <w:rtl/>
        </w:rPr>
      </w:pPr>
      <w:r>
        <w:rPr>
          <w:rFonts w:hint="eastAsia"/>
          <w:rtl/>
        </w:rPr>
        <w:t>אילנה</w:t>
      </w:r>
      <w:r>
        <w:rPr>
          <w:rtl/>
        </w:rPr>
        <w:t xml:space="preserve"> כהן (עם אחד):</w:t>
      </w:r>
    </w:p>
    <w:p w14:paraId="3DC435D2" w14:textId="77777777" w:rsidR="00000000" w:rsidRDefault="00026F1C">
      <w:pPr>
        <w:pStyle w:val="a0"/>
        <w:rPr>
          <w:rFonts w:hint="cs"/>
          <w:rtl/>
        </w:rPr>
      </w:pPr>
    </w:p>
    <w:p w14:paraId="2B5198C0" w14:textId="77777777" w:rsidR="00000000" w:rsidRDefault="00026F1C">
      <w:pPr>
        <w:pStyle w:val="a0"/>
        <w:rPr>
          <w:rFonts w:hint="cs"/>
          <w:rtl/>
        </w:rPr>
      </w:pPr>
      <w:r>
        <w:rPr>
          <w:rFonts w:hint="cs"/>
          <w:rtl/>
        </w:rPr>
        <w:t>הוא אומר שהוא יכ</w:t>
      </w:r>
      <w:r>
        <w:rPr>
          <w:rFonts w:hint="cs"/>
          <w:rtl/>
        </w:rPr>
        <w:t>ול לחזור מחוסר הכרתו.</w:t>
      </w:r>
    </w:p>
    <w:p w14:paraId="745DD7F6" w14:textId="77777777" w:rsidR="00000000" w:rsidRDefault="00026F1C">
      <w:pPr>
        <w:pStyle w:val="a0"/>
        <w:ind w:firstLine="0"/>
        <w:rPr>
          <w:rtl/>
        </w:rPr>
      </w:pPr>
    </w:p>
    <w:p w14:paraId="4F32ECE1" w14:textId="77777777" w:rsidR="00000000" w:rsidRDefault="00026F1C">
      <w:pPr>
        <w:pStyle w:val="a0"/>
        <w:ind w:firstLine="0"/>
        <w:rPr>
          <w:rFonts w:hint="cs"/>
          <w:rtl/>
        </w:rPr>
      </w:pPr>
    </w:p>
    <w:p w14:paraId="6FB65EF5" w14:textId="77777777" w:rsidR="00000000" w:rsidRDefault="00026F1C">
      <w:pPr>
        <w:pStyle w:val="-"/>
        <w:rPr>
          <w:rtl/>
        </w:rPr>
      </w:pPr>
      <w:bookmarkStart w:id="202" w:name="FS000001048T10_12_2003_13_46_59C"/>
      <w:bookmarkEnd w:id="202"/>
      <w:r>
        <w:rPr>
          <w:rtl/>
        </w:rPr>
        <w:t>רשף חן (שינוי):</w:t>
      </w:r>
    </w:p>
    <w:p w14:paraId="4265DA6F" w14:textId="77777777" w:rsidR="00000000" w:rsidRDefault="00026F1C">
      <w:pPr>
        <w:pStyle w:val="a0"/>
        <w:rPr>
          <w:rtl/>
        </w:rPr>
      </w:pPr>
    </w:p>
    <w:p w14:paraId="5879B0DC" w14:textId="77777777" w:rsidR="00000000" w:rsidRDefault="00026F1C">
      <w:pPr>
        <w:pStyle w:val="a0"/>
        <w:rPr>
          <w:rFonts w:hint="cs"/>
          <w:rtl/>
        </w:rPr>
      </w:pPr>
      <w:r>
        <w:rPr>
          <w:rFonts w:hint="cs"/>
          <w:rtl/>
        </w:rPr>
        <w:t>חבר הכנסת רביץ, אני מדגיש, זה חל אך ורק כאשר הוא מחוסר הכרה, לא כאשר הוא בהכרה. כי כאשר הוא בהכרה, שואלים אותו. גם אז שואלים אותו, ולא את הרבנים ולא את הדת, אלא אותו. אני מבהיר לך שזו כוונתי.</w:t>
      </w:r>
    </w:p>
    <w:p w14:paraId="4F82CE46" w14:textId="77777777" w:rsidR="00000000" w:rsidRDefault="00026F1C">
      <w:pPr>
        <w:pStyle w:val="a0"/>
        <w:rPr>
          <w:rFonts w:hint="cs"/>
          <w:rtl/>
        </w:rPr>
      </w:pPr>
    </w:p>
    <w:p w14:paraId="683031EA" w14:textId="77777777" w:rsidR="00000000" w:rsidRDefault="00026F1C">
      <w:pPr>
        <w:pStyle w:val="a0"/>
        <w:rPr>
          <w:rFonts w:hint="cs"/>
          <w:rtl/>
        </w:rPr>
      </w:pPr>
      <w:r>
        <w:rPr>
          <w:rFonts w:hint="cs"/>
          <w:rtl/>
        </w:rPr>
        <w:t xml:space="preserve">מה שחסר לי בדברים שלך </w:t>
      </w:r>
      <w:r>
        <w:rPr>
          <w:rFonts w:hint="cs"/>
          <w:rtl/>
        </w:rPr>
        <w:t xml:space="preserve">- לא הבנתי מה ההסדר שאתה מציע. כי אני אומר לך, שהכוונה שלי היא ליצור את האיזון הנכון בין כבוד האדם לבין קדושת החיים. אני לא מסכים שאף לא אחד מהם יקבל ערך מוחלט. לקדושת החיים יש ערך, לכבוד האדם יש ערך. אנחנו כחברה חייבים למצוא את האיזון הנכון ביניהם. </w:t>
      </w:r>
    </w:p>
    <w:p w14:paraId="1BF7B9B9" w14:textId="77777777" w:rsidR="00000000" w:rsidRDefault="00026F1C">
      <w:pPr>
        <w:pStyle w:val="a0"/>
        <w:rPr>
          <w:rFonts w:hint="cs"/>
          <w:rtl/>
        </w:rPr>
      </w:pPr>
    </w:p>
    <w:p w14:paraId="099CAE46" w14:textId="77777777" w:rsidR="00000000" w:rsidRDefault="00026F1C">
      <w:pPr>
        <w:pStyle w:val="a0"/>
        <w:rPr>
          <w:rFonts w:hint="cs"/>
          <w:rtl/>
        </w:rPr>
      </w:pPr>
      <w:r>
        <w:rPr>
          <w:rFonts w:hint="cs"/>
          <w:rtl/>
        </w:rPr>
        <w:t>אודה</w:t>
      </w:r>
      <w:r>
        <w:rPr>
          <w:rFonts w:hint="cs"/>
          <w:rtl/>
        </w:rPr>
        <w:t xml:space="preserve"> לך מאוד אם תצביע בעד החוק.</w:t>
      </w:r>
    </w:p>
    <w:p w14:paraId="5AD67285" w14:textId="77777777" w:rsidR="00000000" w:rsidRDefault="00026F1C">
      <w:pPr>
        <w:pStyle w:val="a0"/>
        <w:ind w:firstLine="0"/>
        <w:rPr>
          <w:rFonts w:hint="cs"/>
          <w:rtl/>
        </w:rPr>
      </w:pPr>
    </w:p>
    <w:p w14:paraId="6FF42FE8" w14:textId="77777777" w:rsidR="00000000" w:rsidRDefault="00026F1C">
      <w:pPr>
        <w:pStyle w:val="af1"/>
        <w:rPr>
          <w:rtl/>
        </w:rPr>
      </w:pPr>
      <w:r>
        <w:rPr>
          <w:rtl/>
        </w:rPr>
        <w:t>היו"ר נסים דהן:</w:t>
      </w:r>
    </w:p>
    <w:p w14:paraId="05DEBE16" w14:textId="77777777" w:rsidR="00000000" w:rsidRDefault="00026F1C">
      <w:pPr>
        <w:pStyle w:val="a0"/>
        <w:rPr>
          <w:rtl/>
        </w:rPr>
      </w:pPr>
    </w:p>
    <w:p w14:paraId="4D2F0D8F" w14:textId="77777777" w:rsidR="00000000" w:rsidRDefault="00026F1C">
      <w:pPr>
        <w:pStyle w:val="a0"/>
        <w:rPr>
          <w:rFonts w:hint="cs"/>
          <w:rtl/>
        </w:rPr>
      </w:pPr>
      <w:r>
        <w:rPr>
          <w:rFonts w:hint="cs"/>
          <w:rtl/>
        </w:rPr>
        <w:t xml:space="preserve">אנו עוברים מייד להצבעה. ההצבעה החלה. </w:t>
      </w:r>
    </w:p>
    <w:p w14:paraId="2128104D" w14:textId="77777777" w:rsidR="00000000" w:rsidRDefault="00026F1C">
      <w:pPr>
        <w:pStyle w:val="a0"/>
        <w:rPr>
          <w:rFonts w:hint="cs"/>
          <w:rtl/>
        </w:rPr>
      </w:pPr>
    </w:p>
    <w:p w14:paraId="19061C49" w14:textId="77777777" w:rsidR="00000000" w:rsidRDefault="00026F1C">
      <w:pPr>
        <w:pStyle w:val="ab"/>
        <w:bidi/>
        <w:rPr>
          <w:rFonts w:hint="cs"/>
          <w:rtl/>
        </w:rPr>
      </w:pPr>
      <w:r>
        <w:rPr>
          <w:rFonts w:hint="cs"/>
          <w:rtl/>
        </w:rPr>
        <w:t xml:space="preserve">הצבעה </w:t>
      </w:r>
    </w:p>
    <w:p w14:paraId="1A77ECD8" w14:textId="77777777" w:rsidR="00000000" w:rsidRDefault="00026F1C">
      <w:pPr>
        <w:pStyle w:val="a0"/>
        <w:rPr>
          <w:rFonts w:hint="cs"/>
          <w:rtl/>
        </w:rPr>
      </w:pPr>
    </w:p>
    <w:p w14:paraId="05C5E986" w14:textId="77777777" w:rsidR="00000000" w:rsidRDefault="00026F1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38</w:t>
      </w:r>
    </w:p>
    <w:p w14:paraId="149C5EFF" w14:textId="77777777" w:rsidR="00000000" w:rsidRDefault="00026F1C">
      <w:pPr>
        <w:pStyle w:val="ac"/>
        <w:bidi/>
        <w:rPr>
          <w:rFonts w:hint="cs"/>
          <w:rtl/>
        </w:rPr>
      </w:pPr>
      <w:r>
        <w:rPr>
          <w:rFonts w:hint="cs"/>
          <w:rtl/>
        </w:rPr>
        <w:t xml:space="preserve">בעד ההצעה להסיר מסדר-היום את הצעת החוק </w:t>
      </w:r>
      <w:r>
        <w:rPr>
          <w:rtl/>
        </w:rPr>
        <w:t>–</w:t>
      </w:r>
      <w:r>
        <w:rPr>
          <w:rFonts w:hint="cs"/>
          <w:rtl/>
        </w:rPr>
        <w:t xml:space="preserve"> 16</w:t>
      </w:r>
    </w:p>
    <w:p w14:paraId="4DF521A5" w14:textId="77777777" w:rsidR="00000000" w:rsidRDefault="00026F1C">
      <w:pPr>
        <w:pStyle w:val="ac"/>
        <w:bidi/>
        <w:rPr>
          <w:rFonts w:hint="cs"/>
          <w:rtl/>
        </w:rPr>
      </w:pPr>
      <w:r>
        <w:rPr>
          <w:rFonts w:hint="cs"/>
          <w:rtl/>
        </w:rPr>
        <w:t xml:space="preserve">נמנעים </w:t>
      </w:r>
      <w:r>
        <w:rPr>
          <w:rtl/>
        </w:rPr>
        <w:t>–</w:t>
      </w:r>
      <w:r>
        <w:rPr>
          <w:rFonts w:hint="cs"/>
          <w:rtl/>
        </w:rPr>
        <w:t xml:space="preserve"> 2</w:t>
      </w:r>
    </w:p>
    <w:p w14:paraId="50189BF2" w14:textId="77777777" w:rsidR="00000000" w:rsidRDefault="00026F1C">
      <w:pPr>
        <w:pStyle w:val="ad"/>
        <w:bidi/>
        <w:rPr>
          <w:rFonts w:hint="cs"/>
          <w:rtl/>
        </w:rPr>
      </w:pPr>
      <w:r>
        <w:rPr>
          <w:rFonts w:hint="cs"/>
          <w:rtl/>
        </w:rPr>
        <w:t xml:space="preserve">ההצעה להעביר את הצעת חוק זכויות החולה (תיקון </w:t>
      </w:r>
      <w:r>
        <w:rPr>
          <w:rtl/>
        </w:rPr>
        <w:t>–</w:t>
      </w:r>
      <w:r>
        <w:rPr>
          <w:rFonts w:hint="cs"/>
          <w:rtl/>
        </w:rPr>
        <w:t xml:space="preserve"> צוואה מ</w:t>
      </w:r>
      <w:r>
        <w:rPr>
          <w:rFonts w:hint="cs"/>
          <w:rtl/>
        </w:rPr>
        <w:t>חיים), התשס"ד-2003, לדיון מוקדם בוועדת העבודה, הרווחה והבריאות נתקבלה.</w:t>
      </w:r>
    </w:p>
    <w:p w14:paraId="5B23670F" w14:textId="77777777" w:rsidR="00000000" w:rsidRDefault="00026F1C">
      <w:pPr>
        <w:pStyle w:val="a0"/>
        <w:ind w:firstLine="0"/>
        <w:rPr>
          <w:rFonts w:hint="cs"/>
          <w:rtl/>
        </w:rPr>
      </w:pPr>
    </w:p>
    <w:p w14:paraId="7835839C" w14:textId="77777777" w:rsidR="00000000" w:rsidRDefault="00026F1C">
      <w:pPr>
        <w:pStyle w:val="af1"/>
        <w:rPr>
          <w:rtl/>
        </w:rPr>
      </w:pPr>
      <w:r>
        <w:rPr>
          <w:rtl/>
        </w:rPr>
        <w:t>היו"ר נסים דהן:</w:t>
      </w:r>
    </w:p>
    <w:p w14:paraId="3806FDB8" w14:textId="77777777" w:rsidR="00000000" w:rsidRDefault="00026F1C">
      <w:pPr>
        <w:pStyle w:val="a0"/>
        <w:rPr>
          <w:rtl/>
        </w:rPr>
      </w:pPr>
    </w:p>
    <w:p w14:paraId="7F405408" w14:textId="77777777" w:rsidR="00000000" w:rsidRDefault="00026F1C">
      <w:pPr>
        <w:pStyle w:val="a0"/>
        <w:rPr>
          <w:rFonts w:hint="cs"/>
          <w:rtl/>
        </w:rPr>
      </w:pPr>
      <w:r>
        <w:rPr>
          <w:rFonts w:hint="cs"/>
          <w:rtl/>
        </w:rPr>
        <w:t xml:space="preserve">בעד </w:t>
      </w:r>
      <w:r>
        <w:rPr>
          <w:rtl/>
        </w:rPr>
        <w:t>–</w:t>
      </w:r>
      <w:r>
        <w:rPr>
          <w:rFonts w:hint="cs"/>
          <w:rtl/>
        </w:rPr>
        <w:t xml:space="preserve"> 38, נגד </w:t>
      </w:r>
      <w:r>
        <w:rPr>
          <w:rtl/>
        </w:rPr>
        <w:t>–</w:t>
      </w:r>
      <w:r>
        <w:rPr>
          <w:rFonts w:hint="cs"/>
          <w:rtl/>
        </w:rPr>
        <w:t xml:space="preserve"> 16, נמנעים </w:t>
      </w:r>
      <w:r>
        <w:rPr>
          <w:rtl/>
        </w:rPr>
        <w:t>–</w:t>
      </w:r>
      <w:r>
        <w:rPr>
          <w:rFonts w:hint="cs"/>
          <w:rtl/>
        </w:rPr>
        <w:t xml:space="preserve"> 2. הצעת החוק נתקבלה.</w:t>
      </w:r>
    </w:p>
    <w:p w14:paraId="61E4AF17" w14:textId="77777777" w:rsidR="00000000" w:rsidRDefault="00026F1C">
      <w:pPr>
        <w:pStyle w:val="a0"/>
        <w:ind w:firstLine="0"/>
        <w:rPr>
          <w:rFonts w:hint="cs"/>
          <w:rtl/>
        </w:rPr>
      </w:pPr>
    </w:p>
    <w:p w14:paraId="1D1DECAF" w14:textId="77777777" w:rsidR="00000000" w:rsidRDefault="00026F1C">
      <w:pPr>
        <w:pStyle w:val="af0"/>
        <w:rPr>
          <w:rtl/>
        </w:rPr>
      </w:pPr>
      <w:r>
        <w:rPr>
          <w:rFonts w:hint="eastAsia"/>
          <w:rtl/>
        </w:rPr>
        <w:t>יצחק</w:t>
      </w:r>
      <w:r>
        <w:rPr>
          <w:rtl/>
        </w:rPr>
        <w:t xml:space="preserve"> כהן (ש"ס):</w:t>
      </w:r>
    </w:p>
    <w:p w14:paraId="200DBB8F" w14:textId="77777777" w:rsidR="00000000" w:rsidRDefault="00026F1C">
      <w:pPr>
        <w:pStyle w:val="a0"/>
        <w:rPr>
          <w:rFonts w:hint="cs"/>
          <w:rtl/>
        </w:rPr>
      </w:pPr>
    </w:p>
    <w:p w14:paraId="49E12973" w14:textId="77777777" w:rsidR="00000000" w:rsidRDefault="00026F1C">
      <w:pPr>
        <w:pStyle w:val="a0"/>
        <w:rPr>
          <w:rFonts w:hint="cs"/>
          <w:rtl/>
        </w:rPr>
      </w:pPr>
      <w:r>
        <w:rPr>
          <w:rFonts w:hint="cs"/>
          <w:rtl/>
        </w:rPr>
        <w:t>גם אני לא הצבעתי.</w:t>
      </w:r>
    </w:p>
    <w:p w14:paraId="5E000C13" w14:textId="77777777" w:rsidR="00000000" w:rsidRDefault="00026F1C">
      <w:pPr>
        <w:pStyle w:val="a0"/>
        <w:ind w:firstLine="0"/>
        <w:rPr>
          <w:rFonts w:hint="cs"/>
          <w:rtl/>
        </w:rPr>
      </w:pPr>
    </w:p>
    <w:p w14:paraId="42DC12F0" w14:textId="77777777" w:rsidR="00000000" w:rsidRDefault="00026F1C">
      <w:pPr>
        <w:pStyle w:val="af1"/>
        <w:rPr>
          <w:rtl/>
        </w:rPr>
      </w:pPr>
      <w:r>
        <w:rPr>
          <w:rtl/>
        </w:rPr>
        <w:t>היו"ר נסים דהן:</w:t>
      </w:r>
    </w:p>
    <w:p w14:paraId="0FCF5975" w14:textId="77777777" w:rsidR="00000000" w:rsidRDefault="00026F1C">
      <w:pPr>
        <w:pStyle w:val="a0"/>
        <w:rPr>
          <w:rtl/>
        </w:rPr>
      </w:pPr>
    </w:p>
    <w:p w14:paraId="20A78FEF" w14:textId="77777777" w:rsidR="00000000" w:rsidRDefault="00026F1C">
      <w:pPr>
        <w:pStyle w:val="a0"/>
        <w:rPr>
          <w:rFonts w:hint="cs"/>
          <w:rtl/>
        </w:rPr>
      </w:pPr>
      <w:r>
        <w:rPr>
          <w:rFonts w:hint="cs"/>
          <w:rtl/>
        </w:rPr>
        <w:t>אני מצרף את קולך נגד. זה לא משנה את התוצאות. אני אצרף את כל אלה</w:t>
      </w:r>
      <w:r>
        <w:rPr>
          <w:rFonts w:hint="cs"/>
          <w:rtl/>
        </w:rPr>
        <w:t xml:space="preserve"> שרוצים לצרף את קולם בעד ונגד. </w:t>
      </w:r>
    </w:p>
    <w:p w14:paraId="574980AA" w14:textId="77777777" w:rsidR="00000000" w:rsidRDefault="00026F1C">
      <w:pPr>
        <w:pStyle w:val="a0"/>
        <w:rPr>
          <w:rFonts w:hint="cs"/>
          <w:rtl/>
        </w:rPr>
      </w:pPr>
    </w:p>
    <w:p w14:paraId="39D9E67B" w14:textId="77777777" w:rsidR="00000000" w:rsidRDefault="00026F1C">
      <w:pPr>
        <w:pStyle w:val="a0"/>
        <w:rPr>
          <w:rFonts w:hint="cs"/>
          <w:rtl/>
        </w:rPr>
      </w:pPr>
      <w:r>
        <w:rPr>
          <w:rFonts w:hint="cs"/>
          <w:rtl/>
        </w:rPr>
        <w:t xml:space="preserve">הצעת החוק נתקבלה. היא תעבור לוועדת העבודה, הרווחה והבריאות להמשך הדיון. </w:t>
      </w:r>
    </w:p>
    <w:p w14:paraId="776BC5A9" w14:textId="77777777" w:rsidR="00000000" w:rsidRDefault="00026F1C">
      <w:pPr>
        <w:pStyle w:val="a0"/>
        <w:rPr>
          <w:rFonts w:hint="cs"/>
          <w:rtl/>
        </w:rPr>
      </w:pPr>
    </w:p>
    <w:p w14:paraId="7C8AE172" w14:textId="77777777" w:rsidR="00000000" w:rsidRDefault="00026F1C">
      <w:pPr>
        <w:pStyle w:val="a0"/>
        <w:rPr>
          <w:rFonts w:hint="cs"/>
          <w:rtl/>
        </w:rPr>
      </w:pPr>
      <w:r>
        <w:rPr>
          <w:rFonts w:hint="cs"/>
          <w:rtl/>
        </w:rPr>
        <w:t>חברת הכנסת מל פולישוק-בלוך מודיעה שהיא הצביעה בטעות במקומו של חבר הכנסת רשף חן, בטעות ובתמימות לב. חבר הכנסת שטייניץ הצביע בעד. חבר הכנסת יצחק כהן הצ</w:t>
      </w:r>
      <w:r>
        <w:rPr>
          <w:rFonts w:hint="cs"/>
          <w:rtl/>
        </w:rPr>
        <w:t xml:space="preserve">ביע נגד. גם חבר הכנסת וקנין הצביע נגד. זה לא יקרה עוד הפעם. אני מודיע שמייד בסוף דבריו של הנואם האחרון תהיה הצבעה, כיוון שהיושב-ראש החליט שמרגע שצלצלו פעם אחת, זה לכל היום. לא יצלצלו לכל חוק מחדש. </w:t>
      </w:r>
    </w:p>
    <w:p w14:paraId="76F7D8C2" w14:textId="77777777" w:rsidR="00000000" w:rsidRDefault="00026F1C">
      <w:pPr>
        <w:pStyle w:val="a2"/>
        <w:rPr>
          <w:rFonts w:hint="cs"/>
          <w:rtl/>
        </w:rPr>
      </w:pPr>
    </w:p>
    <w:p w14:paraId="1D437E8B" w14:textId="77777777" w:rsidR="00000000" w:rsidRDefault="00026F1C">
      <w:pPr>
        <w:pStyle w:val="a0"/>
        <w:rPr>
          <w:rFonts w:hint="cs"/>
          <w:rtl/>
        </w:rPr>
      </w:pPr>
    </w:p>
    <w:p w14:paraId="415A5BE9" w14:textId="77777777" w:rsidR="00000000" w:rsidRDefault="00026F1C">
      <w:pPr>
        <w:pStyle w:val="a2"/>
        <w:rPr>
          <w:rFonts w:hint="cs"/>
          <w:rtl/>
        </w:rPr>
      </w:pPr>
      <w:bookmarkStart w:id="203" w:name="CS18858FI0018858T10_12_2003_13_53_35"/>
      <w:bookmarkStart w:id="204" w:name="_Toc70328329"/>
      <w:bookmarkEnd w:id="203"/>
      <w:r>
        <w:rPr>
          <w:rtl/>
        </w:rPr>
        <w:t>הצ</w:t>
      </w:r>
      <w:r>
        <w:rPr>
          <w:rFonts w:hint="cs"/>
          <w:rtl/>
        </w:rPr>
        <w:t>עת חוק</w:t>
      </w:r>
      <w:r>
        <w:rPr>
          <w:rtl/>
        </w:rPr>
        <w:t xml:space="preserve"> הגבלת השימוש של קטינים בסמים מסוכנים, סמי מרץ </w:t>
      </w:r>
      <w:r>
        <w:rPr>
          <w:rFonts w:hint="cs"/>
          <w:rtl/>
        </w:rPr>
        <w:br/>
      </w:r>
      <w:r>
        <w:rPr>
          <w:rtl/>
        </w:rPr>
        <w:t>ותרופות הרגעה, התשס"ג-2003</w:t>
      </w:r>
      <w:bookmarkEnd w:id="204"/>
    </w:p>
    <w:p w14:paraId="4284C313" w14:textId="77777777" w:rsidR="00000000" w:rsidRDefault="00026F1C">
      <w:pPr>
        <w:pStyle w:val="a0"/>
        <w:rPr>
          <w:rFonts w:hint="cs"/>
          <w:rtl/>
        </w:rPr>
      </w:pPr>
      <w:r>
        <w:rPr>
          <w:rtl/>
        </w:rPr>
        <w:t>[נספחות.]</w:t>
      </w:r>
    </w:p>
    <w:p w14:paraId="7A3C8A0A" w14:textId="77777777" w:rsidR="00000000" w:rsidRDefault="00026F1C">
      <w:pPr>
        <w:pStyle w:val="-0"/>
        <w:rPr>
          <w:rFonts w:hint="cs"/>
          <w:rtl/>
        </w:rPr>
      </w:pPr>
      <w:r>
        <w:rPr>
          <w:rFonts w:hint="cs"/>
          <w:rtl/>
        </w:rPr>
        <w:t>(הצעת קבוצת חברי הכנסת)</w:t>
      </w:r>
    </w:p>
    <w:p w14:paraId="7F888F2D" w14:textId="77777777" w:rsidR="00000000" w:rsidRDefault="00026F1C">
      <w:pPr>
        <w:pStyle w:val="a0"/>
        <w:ind w:firstLine="0"/>
        <w:rPr>
          <w:rFonts w:hint="cs"/>
          <w:b/>
          <w:bCs/>
          <w:sz w:val="24"/>
          <w:szCs w:val="24"/>
          <w:u w:val="single"/>
          <w:rtl/>
          <w:lang w:eastAsia="en-US"/>
        </w:rPr>
      </w:pPr>
    </w:p>
    <w:p w14:paraId="34E9A0C4" w14:textId="77777777" w:rsidR="00000000" w:rsidRDefault="00026F1C">
      <w:pPr>
        <w:pStyle w:val="af1"/>
        <w:rPr>
          <w:rtl/>
        </w:rPr>
      </w:pPr>
      <w:r>
        <w:rPr>
          <w:rtl/>
        </w:rPr>
        <w:t>היו"ר נסים דהן:</w:t>
      </w:r>
    </w:p>
    <w:p w14:paraId="01C95CF1" w14:textId="77777777" w:rsidR="00000000" w:rsidRDefault="00026F1C">
      <w:pPr>
        <w:pStyle w:val="a0"/>
        <w:rPr>
          <w:rtl/>
        </w:rPr>
      </w:pPr>
    </w:p>
    <w:p w14:paraId="24FF45F2" w14:textId="77777777" w:rsidR="00000000" w:rsidRDefault="00026F1C">
      <w:pPr>
        <w:pStyle w:val="a0"/>
        <w:rPr>
          <w:rFonts w:hint="cs"/>
          <w:rtl/>
        </w:rPr>
      </w:pPr>
      <w:r>
        <w:rPr>
          <w:rFonts w:hint="cs"/>
          <w:rtl/>
        </w:rPr>
        <w:t xml:space="preserve">אנו ממשיכים בסדר-היום: הצעת חוק הגבלת השימוש של קטינים בסמים מסוכנים, סמי מרץ ותרופות הרגעה, של חבר הכנסת אלי בן-מנחם, שמספרה פ/1338. ישיב שר הבריאות. </w:t>
      </w:r>
    </w:p>
    <w:p w14:paraId="702B17D3" w14:textId="77777777" w:rsidR="00000000" w:rsidRDefault="00026F1C">
      <w:pPr>
        <w:pStyle w:val="a0"/>
        <w:rPr>
          <w:rFonts w:hint="cs"/>
          <w:rtl/>
        </w:rPr>
      </w:pPr>
    </w:p>
    <w:p w14:paraId="403DF25D" w14:textId="77777777" w:rsidR="00000000" w:rsidRDefault="00026F1C">
      <w:pPr>
        <w:pStyle w:val="a0"/>
        <w:rPr>
          <w:rFonts w:hint="cs"/>
          <w:rtl/>
        </w:rPr>
      </w:pPr>
      <w:r>
        <w:rPr>
          <w:rFonts w:hint="cs"/>
          <w:rtl/>
        </w:rPr>
        <w:t xml:space="preserve">אני חוזר ואומר לכל חברי </w:t>
      </w:r>
      <w:r>
        <w:rPr>
          <w:rFonts w:hint="cs"/>
          <w:rtl/>
        </w:rPr>
        <w:t>הכנסת, מייד בסיום דבריו של הנואם האחרון תהיה הצבעה. נא לשבת במקומות ולהיות מוכנים. בבקשה, חבר הכנסת בן-מנחם.</w:t>
      </w:r>
    </w:p>
    <w:p w14:paraId="2387A53D" w14:textId="77777777" w:rsidR="00000000" w:rsidRDefault="00026F1C">
      <w:pPr>
        <w:pStyle w:val="a0"/>
        <w:ind w:firstLine="0"/>
        <w:rPr>
          <w:rFonts w:hint="cs"/>
          <w:rtl/>
        </w:rPr>
      </w:pPr>
    </w:p>
    <w:p w14:paraId="25DAEBA1" w14:textId="77777777" w:rsidR="00000000" w:rsidRDefault="00026F1C">
      <w:pPr>
        <w:pStyle w:val="a"/>
        <w:rPr>
          <w:rtl/>
        </w:rPr>
      </w:pPr>
      <w:bookmarkStart w:id="205" w:name="FS000000437T10_12_2003_13_54_28"/>
      <w:bookmarkStart w:id="206" w:name="_Toc70328330"/>
      <w:bookmarkEnd w:id="205"/>
      <w:r>
        <w:rPr>
          <w:rFonts w:hint="eastAsia"/>
          <w:rtl/>
        </w:rPr>
        <w:t>אלי</w:t>
      </w:r>
      <w:r>
        <w:rPr>
          <w:rtl/>
        </w:rPr>
        <w:t xml:space="preserve"> בן-מנחם (העבודה-מימד):</w:t>
      </w:r>
      <w:bookmarkEnd w:id="206"/>
    </w:p>
    <w:p w14:paraId="5A8E4A7D" w14:textId="77777777" w:rsidR="00000000" w:rsidRDefault="00026F1C">
      <w:pPr>
        <w:pStyle w:val="a0"/>
        <w:rPr>
          <w:rFonts w:hint="cs"/>
          <w:rtl/>
        </w:rPr>
      </w:pPr>
    </w:p>
    <w:p w14:paraId="1FCC96CC" w14:textId="77777777" w:rsidR="00000000" w:rsidRDefault="00026F1C">
      <w:pPr>
        <w:pStyle w:val="a0"/>
        <w:rPr>
          <w:rFonts w:hint="cs"/>
          <w:rtl/>
        </w:rPr>
      </w:pPr>
      <w:r>
        <w:rPr>
          <w:rFonts w:hint="cs"/>
          <w:rtl/>
        </w:rPr>
        <w:t>אדוני ראש הממשלה, אדוני היושב-ראש, אדוני שר הבריאות, חברי הכנסת, הצעת החוק להגבלת השימוש בסמים מסוכנים, סמי מרץ ותרופו</w:t>
      </w:r>
      <w:r>
        <w:rPr>
          <w:rFonts w:hint="cs"/>
          <w:rtl/>
        </w:rPr>
        <w:t xml:space="preserve">ת הרגעה - - - </w:t>
      </w:r>
    </w:p>
    <w:p w14:paraId="06C1CD7B" w14:textId="77777777" w:rsidR="00000000" w:rsidRDefault="00026F1C">
      <w:pPr>
        <w:pStyle w:val="af1"/>
        <w:rPr>
          <w:rFonts w:hint="cs"/>
          <w:rtl/>
        </w:rPr>
      </w:pPr>
    </w:p>
    <w:p w14:paraId="53F49218" w14:textId="77777777" w:rsidR="00000000" w:rsidRDefault="00026F1C">
      <w:pPr>
        <w:pStyle w:val="af1"/>
        <w:rPr>
          <w:rtl/>
        </w:rPr>
      </w:pPr>
      <w:r>
        <w:rPr>
          <w:rtl/>
        </w:rPr>
        <w:t>היו"ר נסים דהן:</w:t>
      </w:r>
    </w:p>
    <w:p w14:paraId="68957536" w14:textId="77777777" w:rsidR="00000000" w:rsidRDefault="00026F1C">
      <w:pPr>
        <w:pStyle w:val="a0"/>
        <w:rPr>
          <w:rtl/>
        </w:rPr>
      </w:pPr>
    </w:p>
    <w:p w14:paraId="48BE984B" w14:textId="77777777" w:rsidR="00000000" w:rsidRDefault="00026F1C">
      <w:pPr>
        <w:pStyle w:val="a0"/>
        <w:rPr>
          <w:rFonts w:hint="cs"/>
          <w:rtl/>
        </w:rPr>
      </w:pPr>
      <w:r>
        <w:rPr>
          <w:rFonts w:hint="cs"/>
          <w:rtl/>
        </w:rPr>
        <w:t>חברי הכנסת והשרים. בבקשה.</w:t>
      </w:r>
    </w:p>
    <w:p w14:paraId="52E562DE" w14:textId="77777777" w:rsidR="00000000" w:rsidRDefault="00026F1C">
      <w:pPr>
        <w:pStyle w:val="a0"/>
        <w:ind w:firstLine="0"/>
        <w:rPr>
          <w:rFonts w:hint="cs"/>
          <w:rtl/>
        </w:rPr>
      </w:pPr>
    </w:p>
    <w:p w14:paraId="450EAE86" w14:textId="77777777" w:rsidR="00000000" w:rsidRDefault="00026F1C">
      <w:pPr>
        <w:pStyle w:val="-"/>
        <w:rPr>
          <w:rtl/>
        </w:rPr>
      </w:pPr>
      <w:bookmarkStart w:id="207" w:name="FS000000437T10_12_2003_13_55_05C"/>
      <w:bookmarkEnd w:id="207"/>
      <w:r>
        <w:rPr>
          <w:rtl/>
        </w:rPr>
        <w:t>אלי בן-מנחם (העבודה-מימד):</w:t>
      </w:r>
    </w:p>
    <w:p w14:paraId="5F4A1648" w14:textId="77777777" w:rsidR="00000000" w:rsidRDefault="00026F1C">
      <w:pPr>
        <w:pStyle w:val="a0"/>
        <w:rPr>
          <w:rtl/>
        </w:rPr>
      </w:pPr>
    </w:p>
    <w:p w14:paraId="3845AC90" w14:textId="77777777" w:rsidR="00000000" w:rsidRDefault="00026F1C">
      <w:pPr>
        <w:pStyle w:val="a0"/>
        <w:rPr>
          <w:rFonts w:hint="cs"/>
          <w:rtl/>
        </w:rPr>
      </w:pPr>
      <w:r>
        <w:rPr>
          <w:rFonts w:hint="cs"/>
          <w:rtl/>
        </w:rPr>
        <w:t>כולם מדברים.</w:t>
      </w:r>
    </w:p>
    <w:p w14:paraId="63F9D312" w14:textId="77777777" w:rsidR="00000000" w:rsidRDefault="00026F1C">
      <w:pPr>
        <w:pStyle w:val="a0"/>
        <w:ind w:firstLine="0"/>
        <w:rPr>
          <w:rFonts w:hint="cs"/>
          <w:rtl/>
        </w:rPr>
      </w:pPr>
    </w:p>
    <w:p w14:paraId="022353AD" w14:textId="77777777" w:rsidR="00000000" w:rsidRDefault="00026F1C">
      <w:pPr>
        <w:pStyle w:val="af1"/>
        <w:rPr>
          <w:rtl/>
        </w:rPr>
      </w:pPr>
      <w:r>
        <w:rPr>
          <w:rtl/>
        </w:rPr>
        <w:t>היו"ר נסים דהן:</w:t>
      </w:r>
    </w:p>
    <w:p w14:paraId="204DCA2C" w14:textId="77777777" w:rsidR="00000000" w:rsidRDefault="00026F1C">
      <w:pPr>
        <w:pStyle w:val="a0"/>
        <w:rPr>
          <w:rtl/>
        </w:rPr>
      </w:pPr>
    </w:p>
    <w:p w14:paraId="6351C7E9" w14:textId="77777777" w:rsidR="00000000" w:rsidRDefault="00026F1C">
      <w:pPr>
        <w:pStyle w:val="a0"/>
        <w:rPr>
          <w:rFonts w:hint="cs"/>
          <w:rtl/>
        </w:rPr>
      </w:pPr>
      <w:r>
        <w:rPr>
          <w:rFonts w:hint="cs"/>
          <w:rtl/>
        </w:rPr>
        <w:t xml:space="preserve">תמשיך, כי אף אחד לא יקשיב לך כמו שאתה רוצה. ההקשבה כפי שהיא עכשיו היא מצב טוב. </w:t>
      </w:r>
    </w:p>
    <w:p w14:paraId="536F22E4" w14:textId="77777777" w:rsidR="00000000" w:rsidRDefault="00026F1C">
      <w:pPr>
        <w:pStyle w:val="a0"/>
        <w:ind w:firstLine="0"/>
        <w:rPr>
          <w:rFonts w:hint="cs"/>
          <w:rtl/>
        </w:rPr>
      </w:pPr>
    </w:p>
    <w:p w14:paraId="699A5839" w14:textId="77777777" w:rsidR="00000000" w:rsidRDefault="00026F1C">
      <w:pPr>
        <w:pStyle w:val="-"/>
        <w:rPr>
          <w:rtl/>
        </w:rPr>
      </w:pPr>
      <w:bookmarkStart w:id="208" w:name="FS000000437T10_12_2003_13_55_31C"/>
      <w:bookmarkEnd w:id="208"/>
      <w:r>
        <w:rPr>
          <w:rtl/>
        </w:rPr>
        <w:t>אלי בן-מנחם (העבודה-מימד):</w:t>
      </w:r>
    </w:p>
    <w:p w14:paraId="613762EA" w14:textId="77777777" w:rsidR="00000000" w:rsidRDefault="00026F1C">
      <w:pPr>
        <w:pStyle w:val="a0"/>
        <w:rPr>
          <w:rtl/>
        </w:rPr>
      </w:pPr>
    </w:p>
    <w:p w14:paraId="24DA8D8A" w14:textId="77777777" w:rsidR="00000000" w:rsidRDefault="00026F1C">
      <w:pPr>
        <w:pStyle w:val="a0"/>
        <w:rPr>
          <w:rFonts w:hint="cs"/>
          <w:rtl/>
        </w:rPr>
      </w:pPr>
      <w:r>
        <w:rPr>
          <w:rFonts w:hint="cs"/>
          <w:rtl/>
        </w:rPr>
        <w:t>הצעת החוק להגבלת השימוש בסמי</w:t>
      </w:r>
      <w:r>
        <w:rPr>
          <w:rFonts w:hint="cs"/>
          <w:rtl/>
        </w:rPr>
        <w:t xml:space="preserve">ם מסוכנים - - - </w:t>
      </w:r>
    </w:p>
    <w:p w14:paraId="6F74BB80" w14:textId="77777777" w:rsidR="00000000" w:rsidRDefault="00026F1C">
      <w:pPr>
        <w:pStyle w:val="a0"/>
        <w:ind w:firstLine="0"/>
        <w:rPr>
          <w:rFonts w:hint="cs"/>
          <w:rtl/>
        </w:rPr>
      </w:pPr>
    </w:p>
    <w:p w14:paraId="6C4A0B91" w14:textId="77777777" w:rsidR="00000000" w:rsidRDefault="00026F1C">
      <w:pPr>
        <w:pStyle w:val="af1"/>
        <w:rPr>
          <w:rtl/>
        </w:rPr>
      </w:pPr>
      <w:r>
        <w:rPr>
          <w:rtl/>
        </w:rPr>
        <w:t>היו"ר נסים דהן:</w:t>
      </w:r>
    </w:p>
    <w:p w14:paraId="6FAAB36F" w14:textId="77777777" w:rsidR="00000000" w:rsidRDefault="00026F1C">
      <w:pPr>
        <w:pStyle w:val="a0"/>
        <w:rPr>
          <w:rtl/>
        </w:rPr>
      </w:pPr>
    </w:p>
    <w:p w14:paraId="02B2899C" w14:textId="77777777" w:rsidR="00000000" w:rsidRDefault="00026F1C">
      <w:pPr>
        <w:pStyle w:val="a0"/>
        <w:rPr>
          <w:rFonts w:hint="cs"/>
          <w:rtl/>
        </w:rPr>
      </w:pPr>
      <w:r>
        <w:rPr>
          <w:rFonts w:hint="cs"/>
          <w:rtl/>
        </w:rPr>
        <w:t xml:space="preserve">חברי הכנסת והשרים, נא לשבת במקומות. </w:t>
      </w:r>
    </w:p>
    <w:p w14:paraId="1655E8E3" w14:textId="77777777" w:rsidR="00000000" w:rsidRDefault="00026F1C">
      <w:pPr>
        <w:pStyle w:val="a0"/>
        <w:ind w:firstLine="0"/>
        <w:rPr>
          <w:rFonts w:hint="cs"/>
          <w:rtl/>
        </w:rPr>
      </w:pPr>
    </w:p>
    <w:p w14:paraId="78D3FD51" w14:textId="77777777" w:rsidR="00000000" w:rsidRDefault="00026F1C">
      <w:pPr>
        <w:pStyle w:val="-"/>
        <w:rPr>
          <w:rtl/>
        </w:rPr>
      </w:pPr>
      <w:bookmarkStart w:id="209" w:name="FS000000437T10_12_2003_13_56_07C"/>
      <w:bookmarkEnd w:id="209"/>
      <w:r>
        <w:rPr>
          <w:rtl/>
        </w:rPr>
        <w:t>אלי בן-מנחם (העבודה-מימד):</w:t>
      </w:r>
    </w:p>
    <w:p w14:paraId="77AA0DC0" w14:textId="77777777" w:rsidR="00000000" w:rsidRDefault="00026F1C">
      <w:pPr>
        <w:pStyle w:val="a0"/>
        <w:rPr>
          <w:rtl/>
        </w:rPr>
      </w:pPr>
    </w:p>
    <w:p w14:paraId="51DE6C5F" w14:textId="77777777" w:rsidR="00000000" w:rsidRDefault="00026F1C">
      <w:pPr>
        <w:pStyle w:val="a0"/>
        <w:rPr>
          <w:rFonts w:hint="cs"/>
          <w:rtl/>
        </w:rPr>
      </w:pPr>
      <w:r>
        <w:rPr>
          <w:rFonts w:hint="cs"/>
          <w:rtl/>
        </w:rPr>
        <w:t>חברת הכנסת אורית נוקד.</w:t>
      </w:r>
    </w:p>
    <w:p w14:paraId="5CF04875" w14:textId="77777777" w:rsidR="00000000" w:rsidRDefault="00026F1C">
      <w:pPr>
        <w:pStyle w:val="a0"/>
        <w:ind w:firstLine="0"/>
        <w:rPr>
          <w:rFonts w:hint="cs"/>
          <w:rtl/>
        </w:rPr>
      </w:pPr>
    </w:p>
    <w:p w14:paraId="0918A971" w14:textId="77777777" w:rsidR="00000000" w:rsidRDefault="00026F1C">
      <w:pPr>
        <w:pStyle w:val="af1"/>
        <w:rPr>
          <w:rtl/>
        </w:rPr>
      </w:pPr>
      <w:r>
        <w:rPr>
          <w:rtl/>
        </w:rPr>
        <w:t>היו"ר נסים דהן:</w:t>
      </w:r>
    </w:p>
    <w:p w14:paraId="12290DF9" w14:textId="77777777" w:rsidR="00000000" w:rsidRDefault="00026F1C">
      <w:pPr>
        <w:pStyle w:val="a0"/>
        <w:rPr>
          <w:rtl/>
        </w:rPr>
      </w:pPr>
    </w:p>
    <w:p w14:paraId="4C09CC98" w14:textId="77777777" w:rsidR="00000000" w:rsidRDefault="00026F1C">
      <w:pPr>
        <w:pStyle w:val="a0"/>
        <w:rPr>
          <w:rFonts w:hint="cs"/>
          <w:rtl/>
        </w:rPr>
      </w:pPr>
      <w:r>
        <w:rPr>
          <w:rFonts w:hint="cs"/>
          <w:rtl/>
        </w:rPr>
        <w:t xml:space="preserve">לא, אל תעזור לי. </w:t>
      </w:r>
    </w:p>
    <w:p w14:paraId="2EFAB378" w14:textId="77777777" w:rsidR="00000000" w:rsidRDefault="00026F1C">
      <w:pPr>
        <w:pStyle w:val="a0"/>
        <w:ind w:firstLine="0"/>
        <w:rPr>
          <w:rFonts w:hint="cs"/>
          <w:rtl/>
        </w:rPr>
      </w:pPr>
    </w:p>
    <w:p w14:paraId="62C3CAAC" w14:textId="77777777" w:rsidR="00000000" w:rsidRDefault="00026F1C">
      <w:pPr>
        <w:pStyle w:val="-"/>
        <w:rPr>
          <w:rtl/>
        </w:rPr>
      </w:pPr>
      <w:bookmarkStart w:id="210" w:name="FS000000437T10_12_2003_13_56_20C"/>
      <w:bookmarkEnd w:id="210"/>
      <w:r>
        <w:rPr>
          <w:rtl/>
        </w:rPr>
        <w:t>אלי בן-מנחם (העבודה-מימד):</w:t>
      </w:r>
    </w:p>
    <w:p w14:paraId="0C431EA6" w14:textId="77777777" w:rsidR="00000000" w:rsidRDefault="00026F1C">
      <w:pPr>
        <w:pStyle w:val="a0"/>
        <w:rPr>
          <w:rtl/>
        </w:rPr>
      </w:pPr>
    </w:p>
    <w:p w14:paraId="05FB8AF1" w14:textId="77777777" w:rsidR="00000000" w:rsidRDefault="00026F1C">
      <w:pPr>
        <w:pStyle w:val="a0"/>
        <w:rPr>
          <w:rFonts w:hint="cs"/>
          <w:rtl/>
        </w:rPr>
      </w:pPr>
      <w:r>
        <w:rPr>
          <w:rFonts w:hint="cs"/>
          <w:rtl/>
        </w:rPr>
        <w:t xml:space="preserve">חברת הכנסת אורית נוקד, אני מבקש ממך שלא תפריעי לי. </w:t>
      </w:r>
    </w:p>
    <w:p w14:paraId="1E0E01B7" w14:textId="77777777" w:rsidR="00000000" w:rsidRDefault="00026F1C">
      <w:pPr>
        <w:pStyle w:val="a0"/>
        <w:ind w:firstLine="0"/>
        <w:rPr>
          <w:rFonts w:hint="cs"/>
          <w:rtl/>
        </w:rPr>
      </w:pPr>
    </w:p>
    <w:p w14:paraId="1A648BDF" w14:textId="77777777" w:rsidR="00000000" w:rsidRDefault="00026F1C">
      <w:pPr>
        <w:pStyle w:val="af1"/>
        <w:rPr>
          <w:rtl/>
        </w:rPr>
      </w:pPr>
      <w:r>
        <w:rPr>
          <w:rtl/>
        </w:rPr>
        <w:t>היו"ר נסים דהן</w:t>
      </w:r>
      <w:r>
        <w:rPr>
          <w:rtl/>
        </w:rPr>
        <w:t>:</w:t>
      </w:r>
    </w:p>
    <w:p w14:paraId="1E569AF1" w14:textId="77777777" w:rsidR="00000000" w:rsidRDefault="00026F1C">
      <w:pPr>
        <w:pStyle w:val="a0"/>
        <w:rPr>
          <w:rtl/>
        </w:rPr>
      </w:pPr>
    </w:p>
    <w:p w14:paraId="7B82DA7A" w14:textId="77777777" w:rsidR="00000000" w:rsidRDefault="00026F1C">
      <w:pPr>
        <w:pStyle w:val="a0"/>
        <w:rPr>
          <w:rFonts w:hint="cs"/>
          <w:rtl/>
        </w:rPr>
      </w:pPr>
      <w:r>
        <w:rPr>
          <w:rFonts w:hint="cs"/>
          <w:rtl/>
        </w:rPr>
        <w:t>אל תעזור לי.</w:t>
      </w:r>
    </w:p>
    <w:p w14:paraId="66046CBC" w14:textId="77777777" w:rsidR="00000000" w:rsidRDefault="00026F1C">
      <w:pPr>
        <w:pStyle w:val="a0"/>
        <w:ind w:firstLine="0"/>
        <w:rPr>
          <w:rFonts w:hint="cs"/>
          <w:rtl/>
        </w:rPr>
      </w:pPr>
    </w:p>
    <w:p w14:paraId="52CC5039" w14:textId="77777777" w:rsidR="00000000" w:rsidRDefault="00026F1C">
      <w:pPr>
        <w:pStyle w:val="-"/>
        <w:rPr>
          <w:rtl/>
        </w:rPr>
      </w:pPr>
      <w:bookmarkStart w:id="211" w:name="FS000000437T10_12_2003_13_56_38C"/>
      <w:bookmarkEnd w:id="211"/>
      <w:r>
        <w:rPr>
          <w:rtl/>
        </w:rPr>
        <w:t>אלי בן-מנחם (העבודה-מימד):</w:t>
      </w:r>
    </w:p>
    <w:p w14:paraId="032E7214" w14:textId="77777777" w:rsidR="00000000" w:rsidRDefault="00026F1C">
      <w:pPr>
        <w:pStyle w:val="a0"/>
        <w:rPr>
          <w:rtl/>
        </w:rPr>
      </w:pPr>
    </w:p>
    <w:p w14:paraId="27DB14CD" w14:textId="77777777" w:rsidR="00000000" w:rsidRDefault="00026F1C">
      <w:pPr>
        <w:pStyle w:val="a0"/>
        <w:rPr>
          <w:rFonts w:hint="cs"/>
          <w:rtl/>
        </w:rPr>
      </w:pPr>
      <w:r>
        <w:rPr>
          <w:rFonts w:hint="cs"/>
          <w:rtl/>
        </w:rPr>
        <w:t xml:space="preserve">אני עוזר לך - - - </w:t>
      </w:r>
    </w:p>
    <w:p w14:paraId="1AB9C469" w14:textId="77777777" w:rsidR="00000000" w:rsidRDefault="00026F1C">
      <w:pPr>
        <w:pStyle w:val="a0"/>
        <w:ind w:firstLine="0"/>
        <w:rPr>
          <w:rFonts w:hint="cs"/>
          <w:rtl/>
        </w:rPr>
      </w:pPr>
    </w:p>
    <w:p w14:paraId="63B0A2A5" w14:textId="77777777" w:rsidR="00000000" w:rsidRDefault="00026F1C">
      <w:pPr>
        <w:pStyle w:val="af1"/>
        <w:rPr>
          <w:rtl/>
        </w:rPr>
      </w:pPr>
      <w:r>
        <w:rPr>
          <w:rtl/>
        </w:rPr>
        <w:t>היו"ר נסים דהן:</w:t>
      </w:r>
    </w:p>
    <w:p w14:paraId="0A5C7E1E" w14:textId="77777777" w:rsidR="00000000" w:rsidRDefault="00026F1C">
      <w:pPr>
        <w:pStyle w:val="a0"/>
        <w:rPr>
          <w:rtl/>
        </w:rPr>
      </w:pPr>
    </w:p>
    <w:p w14:paraId="195F0723" w14:textId="77777777" w:rsidR="00000000" w:rsidRDefault="00026F1C">
      <w:pPr>
        <w:pStyle w:val="a0"/>
        <w:rPr>
          <w:rFonts w:hint="cs"/>
          <w:rtl/>
        </w:rPr>
      </w:pPr>
      <w:r>
        <w:rPr>
          <w:rFonts w:hint="cs"/>
          <w:rtl/>
        </w:rPr>
        <w:t>אל תעזור לי. כשאתה יושב בראש, אף אחד לא עוזר לך. תמשיך. חבר הכנסת שטייניץ, היום החלטת להפריע במליאה. בבקשה.</w:t>
      </w:r>
    </w:p>
    <w:p w14:paraId="6DA19311" w14:textId="77777777" w:rsidR="00000000" w:rsidRDefault="00026F1C">
      <w:pPr>
        <w:pStyle w:val="a0"/>
        <w:ind w:firstLine="0"/>
        <w:rPr>
          <w:rFonts w:hint="cs"/>
          <w:rtl/>
        </w:rPr>
      </w:pPr>
    </w:p>
    <w:p w14:paraId="6A93ECB5" w14:textId="77777777" w:rsidR="00000000" w:rsidRDefault="00026F1C">
      <w:pPr>
        <w:pStyle w:val="-"/>
        <w:rPr>
          <w:rtl/>
        </w:rPr>
      </w:pPr>
      <w:bookmarkStart w:id="212" w:name="FS000000437T10_12_2003_13_57_06C"/>
      <w:bookmarkEnd w:id="212"/>
      <w:r>
        <w:rPr>
          <w:rtl/>
        </w:rPr>
        <w:t>אלי בן-מנחם (העבודה-מימד):</w:t>
      </w:r>
    </w:p>
    <w:p w14:paraId="47ECCD92" w14:textId="77777777" w:rsidR="00000000" w:rsidRDefault="00026F1C">
      <w:pPr>
        <w:pStyle w:val="a0"/>
        <w:rPr>
          <w:rtl/>
        </w:rPr>
      </w:pPr>
    </w:p>
    <w:p w14:paraId="62973081" w14:textId="77777777" w:rsidR="00000000" w:rsidRDefault="00026F1C">
      <w:pPr>
        <w:pStyle w:val="a0"/>
        <w:rPr>
          <w:rFonts w:hint="cs"/>
          <w:rtl/>
        </w:rPr>
      </w:pPr>
      <w:r>
        <w:rPr>
          <w:rFonts w:hint="cs"/>
          <w:rtl/>
        </w:rPr>
        <w:t>אדוני ראש הממשלה, אדוני שר הבריאות, א</w:t>
      </w:r>
      <w:r>
        <w:rPr>
          <w:rFonts w:hint="cs"/>
          <w:rtl/>
        </w:rPr>
        <w:t>דוני היושב-ראש, חברי הכנסת, הצעת החוק להגבלת השימוש בסמים מסוכנים, סמי מרץ ותרופות הרגעה לילדים מתחת לגיל 18, נועדה להפסיק את הקלות הבלתי-נסבלת שבה ילדים מקבלים מרשמים לשימוש בסמים מסוכנים ובתרופות הרגעה, ובהם ה"ריטלין".</w:t>
      </w:r>
    </w:p>
    <w:p w14:paraId="5D2CB63A" w14:textId="77777777" w:rsidR="00000000" w:rsidRDefault="00026F1C">
      <w:pPr>
        <w:pStyle w:val="a0"/>
        <w:rPr>
          <w:rFonts w:hint="cs"/>
          <w:rtl/>
        </w:rPr>
      </w:pPr>
    </w:p>
    <w:p w14:paraId="1757C875" w14:textId="77777777" w:rsidR="00000000" w:rsidRDefault="00026F1C">
      <w:pPr>
        <w:pStyle w:val="a0"/>
        <w:rPr>
          <w:rFonts w:hint="cs"/>
          <w:rtl/>
        </w:rPr>
      </w:pPr>
      <w:r>
        <w:rPr>
          <w:rFonts w:hint="cs"/>
          <w:rtl/>
        </w:rPr>
        <w:t>חשוב להדגיש, שלא מדובר על סימום מר</w:t>
      </w:r>
      <w:r>
        <w:rPr>
          <w:rFonts w:hint="cs"/>
          <w:rtl/>
        </w:rPr>
        <w:t>צונם החופשי של ילדים ונערים, אלא על סימום ביוזמה ובכפייה של הממסד החינוכי והרפואי. מדינת ישראל נכנסה לסחרור מסוכן, והשלימה עם מתן סמים לילדים ביד קלה, כדי להבטיח את השקט בכיתות. בשנים האחרונות עלה בקצב מסחרר מספר המרשמים ל"ריטלין" שניתנו לילדים. כבר בשנת 1</w:t>
      </w:r>
      <w:r>
        <w:rPr>
          <w:rFonts w:hint="cs"/>
          <w:rtl/>
        </w:rPr>
        <w:t>998 ניתנו יותר מ-2 מיליוני מרשמים ל"ריטלין".</w:t>
      </w:r>
    </w:p>
    <w:p w14:paraId="1DB1EDDF" w14:textId="77777777" w:rsidR="00000000" w:rsidRDefault="00026F1C">
      <w:pPr>
        <w:pStyle w:val="a0"/>
        <w:ind w:firstLine="0"/>
        <w:rPr>
          <w:rFonts w:hint="cs"/>
          <w:rtl/>
        </w:rPr>
      </w:pPr>
    </w:p>
    <w:p w14:paraId="4DFF54C9" w14:textId="77777777" w:rsidR="00000000" w:rsidRDefault="00026F1C">
      <w:pPr>
        <w:pStyle w:val="af1"/>
        <w:rPr>
          <w:rtl/>
        </w:rPr>
      </w:pPr>
    </w:p>
    <w:p w14:paraId="57647584" w14:textId="77777777" w:rsidR="00000000" w:rsidRDefault="00026F1C">
      <w:pPr>
        <w:pStyle w:val="af1"/>
        <w:rPr>
          <w:rtl/>
        </w:rPr>
      </w:pPr>
      <w:r>
        <w:rPr>
          <w:rtl/>
        </w:rPr>
        <w:t>היו"ר נסים דהן:</w:t>
      </w:r>
    </w:p>
    <w:p w14:paraId="43FD2245" w14:textId="77777777" w:rsidR="00000000" w:rsidRDefault="00026F1C">
      <w:pPr>
        <w:pStyle w:val="a0"/>
        <w:rPr>
          <w:rtl/>
        </w:rPr>
      </w:pPr>
    </w:p>
    <w:p w14:paraId="61187852" w14:textId="77777777" w:rsidR="00000000" w:rsidRDefault="00026F1C">
      <w:pPr>
        <w:pStyle w:val="a0"/>
        <w:rPr>
          <w:rFonts w:hint="cs"/>
          <w:rtl/>
        </w:rPr>
      </w:pPr>
      <w:r>
        <w:rPr>
          <w:rFonts w:hint="cs"/>
          <w:rtl/>
        </w:rPr>
        <w:t>חבר הכנסת הרצוג, חבר הכנסת סער, חבר הכנסת רשף חן, חבר הכנסת איוב קרא, אתם עשיתם פה הפגנה,  ונצטרך להזמין את משמר הכנסת כדי לפזר את ההפגנה.</w:t>
      </w:r>
    </w:p>
    <w:p w14:paraId="02CCD808" w14:textId="77777777" w:rsidR="00000000" w:rsidRDefault="00026F1C">
      <w:pPr>
        <w:pStyle w:val="a0"/>
        <w:ind w:firstLine="0"/>
        <w:rPr>
          <w:rFonts w:hint="cs"/>
          <w:rtl/>
        </w:rPr>
      </w:pPr>
    </w:p>
    <w:p w14:paraId="07885026" w14:textId="77777777" w:rsidR="00000000" w:rsidRDefault="00026F1C">
      <w:pPr>
        <w:pStyle w:val="-"/>
        <w:rPr>
          <w:rtl/>
        </w:rPr>
      </w:pPr>
      <w:bookmarkStart w:id="213" w:name="FS000000437T10_12_2003_13_58_48C"/>
      <w:bookmarkEnd w:id="213"/>
      <w:r>
        <w:rPr>
          <w:rtl/>
        </w:rPr>
        <w:t>אלי בן-מנחם (העבודה-מימד):</w:t>
      </w:r>
    </w:p>
    <w:p w14:paraId="13777FDA" w14:textId="77777777" w:rsidR="00000000" w:rsidRDefault="00026F1C">
      <w:pPr>
        <w:pStyle w:val="a0"/>
        <w:rPr>
          <w:rtl/>
        </w:rPr>
      </w:pPr>
    </w:p>
    <w:p w14:paraId="6A708196" w14:textId="77777777" w:rsidR="00000000" w:rsidRDefault="00026F1C">
      <w:pPr>
        <w:pStyle w:val="a0"/>
        <w:rPr>
          <w:rFonts w:hint="cs"/>
          <w:rtl/>
        </w:rPr>
      </w:pPr>
      <w:r>
        <w:rPr>
          <w:rFonts w:hint="cs"/>
          <w:rtl/>
        </w:rPr>
        <w:t>רבותי חברי הכנסת, כבר בש</w:t>
      </w:r>
      <w:r>
        <w:rPr>
          <w:rFonts w:hint="cs"/>
          <w:rtl/>
        </w:rPr>
        <w:t>נת 1998 ניתנו יותר מ-2 מיליוני מרשמים ל"ריטלין" - עלייה של 30% לעומת שנים קודמות. לאחד מכל חמישה תלמידים בישראל מודבקת תווית של "היפראקטיבי" או "חסר קשב". במדינת ישראל יותר מ-15% מהילדים משתמשים בסמי מרץ בעלי פוטנציאל ממכר, כמו ה"ריטלין". בין ארבעה לשישה י</w:t>
      </w:r>
      <w:r>
        <w:rPr>
          <w:rFonts w:hint="cs"/>
          <w:rtl/>
        </w:rPr>
        <w:t>לדים בכל כיתה בישראל מקבלים מנות יומיות של תרופות, שהן בעצם סמים.</w:t>
      </w:r>
    </w:p>
    <w:p w14:paraId="7928394F" w14:textId="77777777" w:rsidR="00000000" w:rsidRDefault="00026F1C">
      <w:pPr>
        <w:pStyle w:val="a0"/>
        <w:rPr>
          <w:rFonts w:hint="cs"/>
          <w:rtl/>
        </w:rPr>
      </w:pPr>
    </w:p>
    <w:p w14:paraId="172B7DBE" w14:textId="77777777" w:rsidR="00000000" w:rsidRDefault="00026F1C">
      <w:pPr>
        <w:pStyle w:val="a0"/>
        <w:rPr>
          <w:rFonts w:hint="cs"/>
          <w:rtl/>
        </w:rPr>
      </w:pPr>
      <w:r>
        <w:rPr>
          <w:rFonts w:hint="cs"/>
          <w:rtl/>
        </w:rPr>
        <w:t>אני שואל, כמה רופאים נוירולוגים וכמה פסיכולוגים חינוכיים נדרשים כדי לייחס ל-250,000 תלמידים בישראל "מום", שאין לו לחלוטין שום בסיס מדעי, ביולוגי-גופני, והוא מבוסס רק על תצפית? הכי נוח להגיד</w:t>
      </w:r>
      <w:r>
        <w:rPr>
          <w:rFonts w:hint="cs"/>
          <w:rtl/>
        </w:rPr>
        <w:t xml:space="preserve"> שהילד מתקשה להתמיד בהקשבה, בביצוע המטלות או בפעילויות שוטפות, ושנראה כאילו "ראשו נמצא במקום אחר" או כאילו "איננו מקשיב" ו"נכנס לדברי חברו", ולתת לו כדור לטפל בבעיה הזאת.</w:t>
      </w:r>
    </w:p>
    <w:p w14:paraId="7A83A72E" w14:textId="77777777" w:rsidR="00000000" w:rsidRDefault="00026F1C">
      <w:pPr>
        <w:pStyle w:val="a0"/>
        <w:rPr>
          <w:rFonts w:hint="cs"/>
          <w:rtl/>
        </w:rPr>
      </w:pPr>
    </w:p>
    <w:p w14:paraId="27B182A7" w14:textId="77777777" w:rsidR="00000000" w:rsidRDefault="00026F1C">
      <w:pPr>
        <w:pStyle w:val="a0"/>
        <w:rPr>
          <w:rFonts w:hint="cs"/>
          <w:rtl/>
        </w:rPr>
      </w:pPr>
      <w:r>
        <w:rPr>
          <w:rFonts w:hint="cs"/>
          <w:rtl/>
        </w:rPr>
        <w:t>רבותי, אלה אינן בעיות רפואיות. אלה בעיות חינוכיות, ויש להן פתרון חינוכי. במקום להשקי</w:t>
      </w:r>
      <w:r>
        <w:rPr>
          <w:rFonts w:hint="cs"/>
          <w:rtl/>
        </w:rPr>
        <w:t xml:space="preserve">ע משאבים בילדים קצת בעייתיים, מעדיפים לסמם אותם. אני חוזר, לסמם את הילדים בבתי-הספר. לרופא אין שום בדיקה שמאבחנת את התופעות הללו. הוא מתבסס אך ורק על דיווחים של מורים והורים. </w:t>
      </w:r>
    </w:p>
    <w:p w14:paraId="5FEE0CB8" w14:textId="77777777" w:rsidR="00000000" w:rsidRDefault="00026F1C">
      <w:pPr>
        <w:pStyle w:val="a0"/>
        <w:rPr>
          <w:rFonts w:hint="cs"/>
          <w:rtl/>
        </w:rPr>
      </w:pPr>
    </w:p>
    <w:p w14:paraId="4A6AD6B2" w14:textId="77777777" w:rsidR="00000000" w:rsidRDefault="00026F1C">
      <w:pPr>
        <w:pStyle w:val="a0"/>
        <w:rPr>
          <w:rFonts w:hint="cs"/>
          <w:rtl/>
        </w:rPr>
      </w:pPr>
      <w:r>
        <w:rPr>
          <w:rFonts w:hint="cs"/>
          <w:rtl/>
        </w:rPr>
        <w:t>הורים שמסרבים לתת את הסמים לילדיהם נמצאים תחת לחץ בלתי פוסק של מורי בתי-הספר, פ</w:t>
      </w:r>
      <w:r>
        <w:rPr>
          <w:rFonts w:hint="cs"/>
          <w:rtl/>
        </w:rPr>
        <w:t>סיכולוגים וכמעט כל מי שבא במגע עם הילד שהוא קצת יותר פעיל מאחרים. הורים כתבו לי, כי לא הסכימו לתת לילדיהם "ריטלין", ובמקום "ריטלין", אדוני היושב-ראש, נתנו להם כדור סוכרזית, כדי לרצות את המורים. הילד לקח את הכדור ליד המורה, והמורה הרגיש טוב כי הילד קיבל "רי</w:t>
      </w:r>
      <w:r>
        <w:rPr>
          <w:rFonts w:hint="cs"/>
          <w:rtl/>
        </w:rPr>
        <w:t>טלין".</w:t>
      </w:r>
    </w:p>
    <w:p w14:paraId="7FBB3B0F" w14:textId="77777777" w:rsidR="00000000" w:rsidRDefault="00026F1C">
      <w:pPr>
        <w:pStyle w:val="a0"/>
        <w:rPr>
          <w:rFonts w:hint="cs"/>
          <w:rtl/>
        </w:rPr>
      </w:pPr>
    </w:p>
    <w:p w14:paraId="4CD5AAD4" w14:textId="77777777" w:rsidR="00000000" w:rsidRDefault="00026F1C">
      <w:pPr>
        <w:pStyle w:val="a0"/>
        <w:rPr>
          <w:rFonts w:hint="cs"/>
          <w:rtl/>
        </w:rPr>
      </w:pPr>
      <w:r>
        <w:rPr>
          <w:rFonts w:hint="cs"/>
          <w:rtl/>
        </w:rPr>
        <w:t>אני רוצה להדגיש, הצעת החוק לא באה למנוע מתן "ריטלין" לילד שהתגלו אצלו באמת בעיות והוא היפראקטיבי. בשביל ילד כזה ה"ריטלין" הוא כמו מים, וחשוב שהוא יקבל את הכדור. מטרת החוק היא למנוע מתן "ריטלין" לילד שלא מגיע לו הכדור. רק במקרים שבהם הרופא מביא בחשב</w:t>
      </w:r>
      <w:r>
        <w:rPr>
          <w:rFonts w:hint="cs"/>
          <w:rtl/>
        </w:rPr>
        <w:t xml:space="preserve">ון את דעת הסביבה, ההורים והמורים, יש הצדקה לשימוש בתרופה כימית. </w:t>
      </w:r>
    </w:p>
    <w:p w14:paraId="3C0774F0" w14:textId="77777777" w:rsidR="00000000" w:rsidRDefault="00026F1C">
      <w:pPr>
        <w:pStyle w:val="a0"/>
        <w:rPr>
          <w:rFonts w:hint="cs"/>
          <w:rtl/>
        </w:rPr>
      </w:pPr>
    </w:p>
    <w:p w14:paraId="051DE093" w14:textId="77777777" w:rsidR="00000000" w:rsidRDefault="00026F1C">
      <w:pPr>
        <w:pStyle w:val="a0"/>
        <w:rPr>
          <w:rFonts w:hint="cs"/>
          <w:rtl/>
        </w:rPr>
      </w:pPr>
      <w:r>
        <w:rPr>
          <w:rFonts w:hint="cs"/>
          <w:rtl/>
        </w:rPr>
        <w:t>"ריטלין", למי שאינו יודע, היא תרופה בעלת השלכות קשות. זהו סם מסוכן, הרשום תחת פקודת הסמים המסוכנים, שיכול לגרום לתופעות התנהגותיות שונות, החל בדופק מואץ, עלייה בלחץ הדם, אנורקסיה, התקפות פסי</w:t>
      </w:r>
      <w:r>
        <w:rPr>
          <w:rFonts w:hint="cs"/>
          <w:rtl/>
        </w:rPr>
        <w:t xml:space="preserve">כוטיות, נזק לכבד, לוקמיה, ועד התקפי אלימות חמורים, ובהם רצח וניסיונות התאבדות. </w:t>
      </w:r>
    </w:p>
    <w:p w14:paraId="663D2285" w14:textId="77777777" w:rsidR="00000000" w:rsidRDefault="00026F1C">
      <w:pPr>
        <w:pStyle w:val="a0"/>
        <w:rPr>
          <w:rFonts w:hint="cs"/>
          <w:rtl/>
        </w:rPr>
      </w:pPr>
    </w:p>
    <w:p w14:paraId="52622E38" w14:textId="77777777" w:rsidR="00000000" w:rsidRDefault="00026F1C">
      <w:pPr>
        <w:pStyle w:val="a0"/>
        <w:rPr>
          <w:rFonts w:hint="cs"/>
          <w:rtl/>
        </w:rPr>
      </w:pPr>
      <w:r>
        <w:rPr>
          <w:rFonts w:hint="cs"/>
          <w:rtl/>
        </w:rPr>
        <w:t>אדוני היושב-ראש, חברי הכנסת, בארצות-הברית, למשל, התגלה שכל הילדים הרוצחים קיבלו או השתמשו באחת מהתרופות האלה, בעיקר "ריטלין", "פרוזאק", או תרופות נוגדות דיכאון אחרות. דוח של ו</w:t>
      </w:r>
      <w:r>
        <w:rPr>
          <w:rFonts w:hint="cs"/>
          <w:rtl/>
        </w:rPr>
        <w:t>עדת האו"ם לפיקוח על הסמים, שהתפרסם בפברואר 1996, קרא לכל הממשלות לגלות עירנות מרבית כדי למנוע טיפול תרופתי בלתי מוצדק בילדים באמצעות "ריטלין", סמי מרץ ותרופות הרגעה.</w:t>
      </w:r>
    </w:p>
    <w:p w14:paraId="1B93F562" w14:textId="77777777" w:rsidR="00000000" w:rsidRDefault="00026F1C">
      <w:pPr>
        <w:pStyle w:val="a0"/>
        <w:rPr>
          <w:rFonts w:hint="cs"/>
          <w:rtl/>
        </w:rPr>
      </w:pPr>
    </w:p>
    <w:p w14:paraId="16397EAE" w14:textId="77777777" w:rsidR="00000000" w:rsidRDefault="00026F1C">
      <w:pPr>
        <w:pStyle w:val="a0"/>
        <w:rPr>
          <w:rFonts w:hint="cs"/>
          <w:rtl/>
        </w:rPr>
      </w:pPr>
      <w:r>
        <w:rPr>
          <w:rFonts w:hint="cs"/>
          <w:rtl/>
        </w:rPr>
        <w:t xml:space="preserve">אינני מבין כיצד מדינת ישראל יכולה להתעלם מקריאה זו ולהפקיר את עתידו של הדור הצעיר. כחברי </w:t>
      </w:r>
      <w:r>
        <w:rPr>
          <w:rFonts w:hint="cs"/>
          <w:rtl/>
        </w:rPr>
        <w:t>הכנסת תפקידנו הראשון במעלה הוא להגן על ילדינו ועל בריאותם. אסור לנו לאפשר למערכות לבחור בפתרונות הקלים של השתקת הילדים וכיסוי בעיותיהם באמצעות סמים. לכן אני מבקש מכם לתמוך היום בהצעת החוק  ולמנוע מצב שבעוד כמה שנים נהיה מופתעים ממעשיהם ומהתנהגותם של אלה שמ</w:t>
      </w:r>
      <w:r>
        <w:rPr>
          <w:rFonts w:hint="cs"/>
          <w:rtl/>
        </w:rPr>
        <w:t>קבלים היום "ריטלין".</w:t>
      </w:r>
    </w:p>
    <w:p w14:paraId="36BD9707" w14:textId="77777777" w:rsidR="00000000" w:rsidRDefault="00026F1C">
      <w:pPr>
        <w:pStyle w:val="a0"/>
        <w:rPr>
          <w:rFonts w:hint="cs"/>
          <w:rtl/>
        </w:rPr>
      </w:pPr>
    </w:p>
    <w:p w14:paraId="2257BBC4" w14:textId="77777777" w:rsidR="00000000" w:rsidRDefault="00026F1C">
      <w:pPr>
        <w:pStyle w:val="a0"/>
        <w:rPr>
          <w:rFonts w:hint="cs"/>
          <w:rtl/>
        </w:rPr>
      </w:pPr>
      <w:r>
        <w:rPr>
          <w:rFonts w:hint="cs"/>
          <w:rtl/>
        </w:rPr>
        <w:t xml:space="preserve">אני רוצה להדגיש, אדוני שר הבריאות, הצעת חוק באותו נוסח - - - </w:t>
      </w:r>
    </w:p>
    <w:p w14:paraId="1ACB07FA" w14:textId="77777777" w:rsidR="00000000" w:rsidRDefault="00026F1C">
      <w:pPr>
        <w:pStyle w:val="a0"/>
        <w:ind w:firstLine="0"/>
        <w:rPr>
          <w:rFonts w:hint="cs"/>
          <w:rtl/>
        </w:rPr>
      </w:pPr>
    </w:p>
    <w:p w14:paraId="79FDB704" w14:textId="77777777" w:rsidR="00000000" w:rsidRDefault="00026F1C">
      <w:pPr>
        <w:pStyle w:val="af1"/>
        <w:rPr>
          <w:rtl/>
        </w:rPr>
      </w:pPr>
      <w:r>
        <w:rPr>
          <w:rtl/>
        </w:rPr>
        <w:t>היו"ר נסים דהן:</w:t>
      </w:r>
    </w:p>
    <w:p w14:paraId="1563134F" w14:textId="77777777" w:rsidR="00000000" w:rsidRDefault="00026F1C">
      <w:pPr>
        <w:pStyle w:val="a0"/>
        <w:rPr>
          <w:rtl/>
        </w:rPr>
      </w:pPr>
    </w:p>
    <w:p w14:paraId="14E8851C" w14:textId="77777777" w:rsidR="00000000" w:rsidRDefault="00026F1C">
      <w:pPr>
        <w:pStyle w:val="a0"/>
        <w:rPr>
          <w:rFonts w:hint="cs"/>
          <w:rtl/>
        </w:rPr>
      </w:pPr>
      <w:r>
        <w:rPr>
          <w:rFonts w:hint="cs"/>
          <w:rtl/>
        </w:rPr>
        <w:t>חבר הכנסת הירשזון וחברת הכנסת גילה פינקלשטיין.</w:t>
      </w:r>
    </w:p>
    <w:p w14:paraId="37473A9F" w14:textId="77777777" w:rsidR="00000000" w:rsidRDefault="00026F1C">
      <w:pPr>
        <w:pStyle w:val="a0"/>
        <w:ind w:firstLine="0"/>
        <w:rPr>
          <w:rFonts w:hint="cs"/>
          <w:rtl/>
        </w:rPr>
      </w:pPr>
    </w:p>
    <w:p w14:paraId="42A0A91F" w14:textId="77777777" w:rsidR="00000000" w:rsidRDefault="00026F1C">
      <w:pPr>
        <w:pStyle w:val="-"/>
        <w:rPr>
          <w:rtl/>
        </w:rPr>
      </w:pPr>
      <w:bookmarkStart w:id="214" w:name="FS000000437T10_12_2003_14_06_09C"/>
      <w:bookmarkEnd w:id="214"/>
      <w:r>
        <w:rPr>
          <w:rtl/>
        </w:rPr>
        <w:t>אלי בן-מנחם (העבודה-מימד):</w:t>
      </w:r>
    </w:p>
    <w:p w14:paraId="2884EF6B" w14:textId="77777777" w:rsidR="00000000" w:rsidRDefault="00026F1C">
      <w:pPr>
        <w:pStyle w:val="a0"/>
        <w:rPr>
          <w:rtl/>
        </w:rPr>
      </w:pPr>
    </w:p>
    <w:p w14:paraId="0EE19798" w14:textId="77777777" w:rsidR="00000000" w:rsidRDefault="00026F1C">
      <w:pPr>
        <w:pStyle w:val="a0"/>
        <w:rPr>
          <w:rFonts w:hint="cs"/>
          <w:rtl/>
        </w:rPr>
      </w:pPr>
      <w:r>
        <w:rPr>
          <w:rFonts w:hint="cs"/>
          <w:rtl/>
        </w:rPr>
        <w:t>הצעת החוק הנוכחית נתמכה על-ידי ממשלת ישראל לפני כארבע שנים, לאחר שהניסוח הסופי</w:t>
      </w:r>
      <w:r>
        <w:rPr>
          <w:rFonts w:hint="cs"/>
          <w:rtl/>
        </w:rPr>
        <w:t xml:space="preserve"> תואם עם משרדי הבריאות והמשפטים. אני יודע את עמדתו של שר הבריאות, שיבוא ויגיד, שהפקידות המקצועית במשרדו מתנגדת להעלאת הנושא כהצעת חוק.</w:t>
      </w:r>
    </w:p>
    <w:p w14:paraId="7F814CC6" w14:textId="77777777" w:rsidR="00000000" w:rsidRDefault="00026F1C">
      <w:pPr>
        <w:pStyle w:val="a0"/>
        <w:rPr>
          <w:rFonts w:hint="cs"/>
          <w:rtl/>
        </w:rPr>
      </w:pPr>
    </w:p>
    <w:p w14:paraId="1E6B4EBA" w14:textId="77777777" w:rsidR="00000000" w:rsidRDefault="00026F1C">
      <w:pPr>
        <w:pStyle w:val="a0"/>
        <w:rPr>
          <w:rFonts w:hint="cs"/>
          <w:rtl/>
        </w:rPr>
      </w:pPr>
      <w:r>
        <w:rPr>
          <w:rFonts w:hint="cs"/>
          <w:rtl/>
        </w:rPr>
        <w:t>מדובר פה בילדינו. הכדור הזה לילד היפראקטיבי הוא כמו מים, וחובה לתת לו אותו. אבל אסור בתכלית האיסור שתהיה יד קלה למורים ש</w:t>
      </w:r>
      <w:r>
        <w:rPr>
          <w:rFonts w:hint="cs"/>
          <w:rtl/>
        </w:rPr>
        <w:t>לוחצים על הורים, ועשרות אלפי ילדים משתמשים בכדורי "ריטלין" כאשר הם לא צריכים להשתמש בהם. אל תשכח שכאשר אנחנו היינו ילדים קטנים, ואנחנו היינו שובבים, העמידו אותנו בפינה. היום למען החיים הקלים של המורים, מה שעושים לילדים זה שעוצרים אותם באזיקים כימיים; כדי ש</w:t>
      </w:r>
      <w:r>
        <w:rPr>
          <w:rFonts w:hint="cs"/>
          <w:rtl/>
        </w:rPr>
        <w:t xml:space="preserve">יהיה נוח למורה לנהל את הכיתה, חצי כיתה רדומה על-ידי אזיקים כימיים. </w:t>
      </w:r>
    </w:p>
    <w:p w14:paraId="15B806B8" w14:textId="77777777" w:rsidR="00000000" w:rsidRDefault="00026F1C">
      <w:pPr>
        <w:pStyle w:val="a0"/>
        <w:rPr>
          <w:rFonts w:hint="cs"/>
          <w:rtl/>
        </w:rPr>
      </w:pPr>
    </w:p>
    <w:p w14:paraId="4FE68FD1" w14:textId="77777777" w:rsidR="00000000" w:rsidRDefault="00026F1C">
      <w:pPr>
        <w:pStyle w:val="a0"/>
        <w:rPr>
          <w:rFonts w:hint="cs"/>
          <w:rtl/>
        </w:rPr>
      </w:pPr>
      <w:r>
        <w:rPr>
          <w:rFonts w:hint="cs"/>
          <w:rtl/>
        </w:rPr>
        <w:t xml:space="preserve">על כן, אדוני השר, אני מוכן לתאם את המשך החקיקה עם משרד הבריאות. הודעתי לך, בוא נעביר את זה ביחד, כדי להגן על הילדים שלנו. נעשו זאת יד ביד, כי אין לנו דבר חוץ מהילדים היקרים לנו. </w:t>
      </w:r>
    </w:p>
    <w:p w14:paraId="5B282FFF" w14:textId="77777777" w:rsidR="00000000" w:rsidRDefault="00026F1C">
      <w:pPr>
        <w:pStyle w:val="af1"/>
        <w:rPr>
          <w:rtl/>
        </w:rPr>
      </w:pPr>
    </w:p>
    <w:p w14:paraId="2FC63922" w14:textId="77777777" w:rsidR="00000000" w:rsidRDefault="00026F1C">
      <w:pPr>
        <w:pStyle w:val="af1"/>
        <w:rPr>
          <w:rtl/>
        </w:rPr>
      </w:pPr>
      <w:r>
        <w:rPr>
          <w:rtl/>
        </w:rPr>
        <w:t>היו"ר נ</w:t>
      </w:r>
      <w:r>
        <w:rPr>
          <w:rtl/>
        </w:rPr>
        <w:t>סים דהן:</w:t>
      </w:r>
    </w:p>
    <w:p w14:paraId="628A8B9D" w14:textId="77777777" w:rsidR="00000000" w:rsidRDefault="00026F1C">
      <w:pPr>
        <w:pStyle w:val="a0"/>
        <w:rPr>
          <w:rtl/>
        </w:rPr>
      </w:pPr>
    </w:p>
    <w:p w14:paraId="781B0410" w14:textId="77777777" w:rsidR="00000000" w:rsidRDefault="00026F1C">
      <w:pPr>
        <w:pStyle w:val="a0"/>
        <w:rPr>
          <w:rFonts w:hint="cs"/>
          <w:rtl/>
        </w:rPr>
      </w:pPr>
      <w:r>
        <w:rPr>
          <w:rFonts w:hint="cs"/>
          <w:rtl/>
        </w:rPr>
        <w:t>תודה רבה. כבוד שר הבריאות דני נוה ישיב. חבר הכנסת בן-מנחם, תרצה להשיב אחרי השר, או שנעבור להצבעה מייד?</w:t>
      </w:r>
    </w:p>
    <w:p w14:paraId="3F77C795" w14:textId="77777777" w:rsidR="00000000" w:rsidRDefault="00026F1C">
      <w:pPr>
        <w:pStyle w:val="a0"/>
        <w:ind w:firstLine="0"/>
        <w:rPr>
          <w:rFonts w:hint="cs"/>
          <w:rtl/>
        </w:rPr>
      </w:pPr>
    </w:p>
    <w:p w14:paraId="71307D03" w14:textId="77777777" w:rsidR="00000000" w:rsidRDefault="00026F1C">
      <w:pPr>
        <w:pStyle w:val="-"/>
        <w:rPr>
          <w:rtl/>
        </w:rPr>
      </w:pPr>
      <w:bookmarkStart w:id="215" w:name="FS000000437T10_12_2003_14_09_16C"/>
      <w:bookmarkEnd w:id="215"/>
      <w:r>
        <w:rPr>
          <w:rtl/>
        </w:rPr>
        <w:t>אלי בן-מנחם (העבודה-מימד):</w:t>
      </w:r>
    </w:p>
    <w:p w14:paraId="6C38CCC8" w14:textId="77777777" w:rsidR="00000000" w:rsidRDefault="00026F1C">
      <w:pPr>
        <w:pStyle w:val="a0"/>
        <w:rPr>
          <w:rtl/>
        </w:rPr>
      </w:pPr>
    </w:p>
    <w:p w14:paraId="5A14F5B0" w14:textId="77777777" w:rsidR="00000000" w:rsidRDefault="00026F1C">
      <w:pPr>
        <w:pStyle w:val="a0"/>
        <w:rPr>
          <w:rFonts w:hint="cs"/>
          <w:rtl/>
        </w:rPr>
      </w:pPr>
      <w:r>
        <w:rPr>
          <w:rFonts w:hint="cs"/>
          <w:rtl/>
        </w:rPr>
        <w:t>אני אראה.</w:t>
      </w:r>
    </w:p>
    <w:p w14:paraId="71224377" w14:textId="77777777" w:rsidR="00000000" w:rsidRDefault="00026F1C">
      <w:pPr>
        <w:pStyle w:val="a0"/>
        <w:ind w:firstLine="0"/>
        <w:rPr>
          <w:rFonts w:hint="cs"/>
          <w:rtl/>
        </w:rPr>
      </w:pPr>
    </w:p>
    <w:p w14:paraId="4A8326F6" w14:textId="77777777" w:rsidR="00000000" w:rsidRDefault="00026F1C">
      <w:pPr>
        <w:pStyle w:val="af1"/>
        <w:rPr>
          <w:rtl/>
        </w:rPr>
      </w:pPr>
      <w:r>
        <w:rPr>
          <w:rtl/>
        </w:rPr>
        <w:t>היו"ר נסים דהן:</w:t>
      </w:r>
    </w:p>
    <w:p w14:paraId="247A9997" w14:textId="77777777" w:rsidR="00000000" w:rsidRDefault="00026F1C">
      <w:pPr>
        <w:pStyle w:val="a0"/>
        <w:rPr>
          <w:rtl/>
        </w:rPr>
      </w:pPr>
    </w:p>
    <w:p w14:paraId="0E62F0C1" w14:textId="77777777" w:rsidR="00000000" w:rsidRDefault="00026F1C">
      <w:pPr>
        <w:pStyle w:val="a0"/>
        <w:rPr>
          <w:rFonts w:hint="cs"/>
          <w:rtl/>
        </w:rPr>
      </w:pPr>
      <w:r>
        <w:rPr>
          <w:rFonts w:hint="cs"/>
          <w:rtl/>
        </w:rPr>
        <w:t xml:space="preserve">חברי הכנסת, אני חוזר, ההצבעה תתקיים מייד לאחר סיום דבריו של הדובר האחרון. </w:t>
      </w:r>
    </w:p>
    <w:p w14:paraId="04BAC6C0" w14:textId="77777777" w:rsidR="00000000" w:rsidRDefault="00026F1C">
      <w:pPr>
        <w:pStyle w:val="a0"/>
        <w:ind w:firstLine="0"/>
        <w:rPr>
          <w:rFonts w:hint="cs"/>
          <w:rtl/>
        </w:rPr>
      </w:pPr>
    </w:p>
    <w:p w14:paraId="0C6774CB" w14:textId="77777777" w:rsidR="00000000" w:rsidRDefault="00026F1C">
      <w:pPr>
        <w:pStyle w:val="a"/>
        <w:rPr>
          <w:rtl/>
        </w:rPr>
      </w:pPr>
      <w:bookmarkStart w:id="216" w:name="FS000000473T10_12_2003_14_09_33"/>
      <w:bookmarkStart w:id="217" w:name="_Toc70328331"/>
      <w:bookmarkEnd w:id="216"/>
      <w:r>
        <w:rPr>
          <w:rFonts w:hint="eastAsia"/>
          <w:rtl/>
        </w:rPr>
        <w:t>שר</w:t>
      </w:r>
      <w:r>
        <w:rPr>
          <w:rtl/>
        </w:rPr>
        <w:t xml:space="preserve"> הבריאות</w:t>
      </w:r>
      <w:r>
        <w:rPr>
          <w:rtl/>
        </w:rPr>
        <w:t xml:space="preserve"> דני נוה:</w:t>
      </w:r>
      <w:bookmarkEnd w:id="217"/>
    </w:p>
    <w:p w14:paraId="77F83655" w14:textId="77777777" w:rsidR="00000000" w:rsidRDefault="00026F1C">
      <w:pPr>
        <w:pStyle w:val="a0"/>
        <w:rPr>
          <w:rFonts w:hint="cs"/>
          <w:rtl/>
        </w:rPr>
      </w:pPr>
    </w:p>
    <w:p w14:paraId="084949A0" w14:textId="77777777" w:rsidR="00000000" w:rsidRDefault="00026F1C">
      <w:pPr>
        <w:pStyle w:val="a0"/>
        <w:rPr>
          <w:rFonts w:hint="cs"/>
          <w:rtl/>
        </w:rPr>
      </w:pPr>
      <w:r>
        <w:rPr>
          <w:rFonts w:hint="cs"/>
          <w:rtl/>
        </w:rPr>
        <w:t>אדוני היושב-ראש, חברי הכנסת, אין לי ספק בכוונת המציע, חבר הכנסת בן-מנחם. קודם כול, הדאגה לבריאותם של הילדים היא דאגה משותפת לכולנו. כולנו רוצים בטובתם של הילדים שלנו. אין לי ספק שהמוטיבציה פה חיובית, אלא שצריך להבין במה מדובר.</w:t>
      </w:r>
    </w:p>
    <w:p w14:paraId="7E9A4494" w14:textId="77777777" w:rsidR="00000000" w:rsidRDefault="00026F1C">
      <w:pPr>
        <w:pStyle w:val="a0"/>
        <w:rPr>
          <w:rFonts w:hint="cs"/>
          <w:rtl/>
        </w:rPr>
      </w:pPr>
    </w:p>
    <w:p w14:paraId="7F45F093" w14:textId="77777777" w:rsidR="00000000" w:rsidRDefault="00026F1C">
      <w:pPr>
        <w:pStyle w:val="a0"/>
        <w:rPr>
          <w:rFonts w:hint="cs"/>
          <w:rtl/>
        </w:rPr>
      </w:pPr>
      <w:r>
        <w:rPr>
          <w:rFonts w:hint="cs"/>
          <w:rtl/>
        </w:rPr>
        <w:t>אדוני היושב-ראש ו</w:t>
      </w:r>
      <w:r>
        <w:rPr>
          <w:rFonts w:hint="cs"/>
          <w:rtl/>
        </w:rPr>
        <w:t xml:space="preserve">דאי מכיר את הנושא. מדובר פה בילדים שיש להם הפרעות קשב, מה שנקרא </w:t>
      </w:r>
      <w:r>
        <w:rPr>
          <w:rFonts w:hint="cs"/>
        </w:rPr>
        <w:t>ADD</w:t>
      </w:r>
      <w:r>
        <w:rPr>
          <w:rFonts w:hint="cs"/>
          <w:rtl/>
        </w:rPr>
        <w:t xml:space="preserve"> ו-</w:t>
      </w:r>
      <w:r>
        <w:rPr>
          <w:rFonts w:hint="cs"/>
        </w:rPr>
        <w:t>ADHD</w:t>
      </w:r>
      <w:r>
        <w:rPr>
          <w:rFonts w:hint="cs"/>
          <w:rtl/>
        </w:rPr>
        <w:t>, ובתרופה "ריטלין", שהיא תרופה המקובלת בכל העולם לטיפול בהפרעות הקשב של הילדים האלה. בנושא הזה יש ויכוחים, לא מהיום ולא מאתמול. אבל אני חייב לומר, שכל גורמי המקצוע ששאלתי אותם וחקרתי</w:t>
      </w:r>
      <w:r>
        <w:rPr>
          <w:rFonts w:hint="cs"/>
          <w:rtl/>
        </w:rPr>
        <w:t xml:space="preserve"> אותם והתייעצתי אתם בנושא הזה, הן מתחום הפסיכיאטריה של הילדים והן רופאי ילדים, ולמעשה מיטב המומחים בארץ שאני מכיר, שאתם התייעצתי בנושא הזה, ושאלתי לדעתם, סבורים שאין תחליף אמיתי לטיפול ב"ריטלין". הטיפול ב"ריטלין" מאפשר במידה רבה מאוד ללא מעט ילדים שסובלים </w:t>
      </w:r>
      <w:r>
        <w:rPr>
          <w:rFonts w:hint="cs"/>
          <w:rtl/>
        </w:rPr>
        <w:t xml:space="preserve">מהפרעות קשב קשות להשתלב השתלבות אמיתית, נורמלית, בחיי החברה ובחיי הגן ובית-הספר. אלמלא הטיפול הזה, הדבר הזה אולי לא היה, וסביר להניח שבהרבה מאוד מקרים לא היה מתאפשר להם להשתלב. </w:t>
      </w:r>
    </w:p>
    <w:p w14:paraId="392B3FB3" w14:textId="77777777" w:rsidR="00000000" w:rsidRDefault="00026F1C">
      <w:pPr>
        <w:pStyle w:val="a0"/>
        <w:rPr>
          <w:rFonts w:hint="cs"/>
          <w:rtl/>
        </w:rPr>
      </w:pPr>
    </w:p>
    <w:p w14:paraId="4B377916" w14:textId="77777777" w:rsidR="00000000" w:rsidRDefault="00026F1C">
      <w:pPr>
        <w:pStyle w:val="a0"/>
        <w:rPr>
          <w:rFonts w:hint="cs"/>
          <w:rtl/>
        </w:rPr>
      </w:pPr>
      <w:r>
        <w:rPr>
          <w:rFonts w:hint="cs"/>
          <w:rtl/>
        </w:rPr>
        <w:t xml:space="preserve">בכל מה שנוגע לטענה שכאילו יש פה לחץ של מורים וכו', שמביא לכך שאנחנו "מסממים" </w:t>
      </w:r>
      <w:r>
        <w:rPr>
          <w:rFonts w:hint="cs"/>
          <w:rtl/>
        </w:rPr>
        <w:t>את הילדים, אני חייב לומר שאם מחפשים לזה פתרון משפטי, הפתרון המשפטי כבר קיים היום בחקיקה. לפי פקודת הסמים המסוכנים, כפי שציין חבר הכנסת בן-מנחם, התרופה "ריטלין" מוגדרת גם היום, ואם יש למישהו טענה או חשד שהיא ניתנת באופן שאינו עונה על הוראות פקודת הסמים המסו</w:t>
      </w:r>
      <w:r>
        <w:rPr>
          <w:rFonts w:hint="cs"/>
          <w:rtl/>
        </w:rPr>
        <w:t xml:space="preserve">כנים, הרי גם היום ניתן לטפל בעניין באמצעות חקיקה שאוסרת זאת. </w:t>
      </w:r>
    </w:p>
    <w:p w14:paraId="2A2D30A3" w14:textId="77777777" w:rsidR="00000000" w:rsidRDefault="00026F1C">
      <w:pPr>
        <w:pStyle w:val="a0"/>
        <w:rPr>
          <w:rFonts w:hint="cs"/>
          <w:rtl/>
        </w:rPr>
      </w:pPr>
    </w:p>
    <w:p w14:paraId="22AFA96B" w14:textId="77777777" w:rsidR="00000000" w:rsidRDefault="00026F1C">
      <w:pPr>
        <w:pStyle w:val="a0"/>
        <w:rPr>
          <w:rFonts w:hint="cs"/>
          <w:rtl/>
        </w:rPr>
      </w:pPr>
      <w:r>
        <w:rPr>
          <w:rFonts w:hint="cs"/>
          <w:rtl/>
        </w:rPr>
        <w:t>אני גם חושב שאנחנו צריכים להיות זהירים לפני שאנחנו מותחים קו ישר בין כל תופעה שקורית בכל מקום אחר בעולם לבינינו. זאת אומרת, זה שבאמריקה יש תופעות שאולי לפעמים ידם של רופאים קלה בכל מה שנוגע למת</w:t>
      </w:r>
      <w:r>
        <w:rPr>
          <w:rFonts w:hint="cs"/>
          <w:rtl/>
        </w:rPr>
        <w:t xml:space="preserve">ן מרשמים לשימוש ב"ריטלין", ויש שימוש אולי מוגזם או מופרז בתרופה הזה, זה לא אומר בהכרח, באופן אוטומטי, שזה המצב גם במדינת ישראל. </w:t>
      </w:r>
    </w:p>
    <w:p w14:paraId="48033D4B" w14:textId="77777777" w:rsidR="00000000" w:rsidRDefault="00026F1C">
      <w:pPr>
        <w:pStyle w:val="a0"/>
        <w:rPr>
          <w:rFonts w:hint="cs"/>
          <w:rtl/>
        </w:rPr>
      </w:pPr>
    </w:p>
    <w:p w14:paraId="3F5354C4" w14:textId="77777777" w:rsidR="00000000" w:rsidRDefault="00026F1C">
      <w:pPr>
        <w:pStyle w:val="a0"/>
        <w:rPr>
          <w:rFonts w:hint="cs"/>
          <w:rtl/>
        </w:rPr>
      </w:pPr>
      <w:r>
        <w:rPr>
          <w:rFonts w:hint="cs"/>
          <w:rtl/>
        </w:rPr>
        <w:t>נשאלת השאלה, מה הם כלי הבקרה הנכונים שאנחנו צריכים להפעיל מבחינה רפואית ומבחינה רפואית-חברתית, כדי שמתן התרופה הזאת ייעשה בצור</w:t>
      </w:r>
      <w:r>
        <w:rPr>
          <w:rFonts w:hint="cs"/>
          <w:rtl/>
        </w:rPr>
        <w:t>ה יותר מושכלת, יותר זהירה, יותר מבוקרת. יש בנושא הזה חוזר של מינהל הרפואה במשרד הבריאות, שיצא ב-24 במרס 2002; דומני שהרב נסים דהן היה אז שר הבריאות. אני חושב שבחוזר זה, שמחייב את כל מערכת הבריאות, נמצא לזה מענה סביר. המענה הסביר הזה אומר, שבכל מקרה שהמערכת</w:t>
      </w:r>
      <w:r>
        <w:rPr>
          <w:rFonts w:hint="cs"/>
          <w:rtl/>
        </w:rPr>
        <w:t xml:space="preserve"> הרפואית נדרשת להחלטה הראשונה אם להתחיל טיפול ב"ריטלין" לילד, מתן המרשם הזה או ההחלטה הראשונה הזאת לצאת לדרך של טיפול כזה, לא תינתן על-ידי כל רופא, אלא היא תינתן אך ורק על-ידי פסיכיאטר של ילדים או מבוגרים, נוירולוג או רופא ילדים שעוסק לפחות שנתיים או שלוש </w:t>
      </w:r>
      <w:r>
        <w:rPr>
          <w:rFonts w:hint="cs"/>
          <w:rtl/>
        </w:rPr>
        <w:t xml:space="preserve">שנים ברפואת ילדים; לא כל רופא מתחיל. וגם לא כל רופא משפחה, עם כל ההערכה, כמובן, שיש לכולנו לרופא המשפחה. וזה באמת כדי ליצור איזה מחסום מקצועי, סביר, נוסף, שיבחן את הדבר הזה ויראה שבאמת מדובר בהקצאת תרופה או במתן מרשם לילד כשבאמת יש צורך בזה.  </w:t>
      </w:r>
    </w:p>
    <w:p w14:paraId="7AE7B9F8" w14:textId="77777777" w:rsidR="00000000" w:rsidRDefault="00026F1C">
      <w:pPr>
        <w:pStyle w:val="a0"/>
        <w:rPr>
          <w:rFonts w:hint="cs"/>
          <w:rtl/>
        </w:rPr>
      </w:pPr>
    </w:p>
    <w:p w14:paraId="26D645F9" w14:textId="77777777" w:rsidR="00000000" w:rsidRDefault="00026F1C">
      <w:pPr>
        <w:pStyle w:val="a0"/>
        <w:rPr>
          <w:rFonts w:hint="cs"/>
          <w:rtl/>
        </w:rPr>
      </w:pPr>
      <w:r>
        <w:rPr>
          <w:rFonts w:hint="cs"/>
          <w:rtl/>
        </w:rPr>
        <w:t>אומר חבר הכ</w:t>
      </w:r>
      <w:r>
        <w:rPr>
          <w:rFonts w:hint="cs"/>
          <w:rtl/>
        </w:rPr>
        <w:t>נסת בן-מנחם, שהוא עדיין לא שקט, אולי הוא עדיין מוטרד, למרות ההנחיה שרעננתי במשרד. אמרתי: לכו, צאו, דווחו וודאו, שאכן ההוראות האלה שיצאו לפני שנה וחצי בערך, מתקיימות, ושאכן ה"ריטלין" ניתן בצורה מבוקרת, על-ידי אותם רופאים מקצועיים מומחים, כמו שהגדרתי קודם לכ</w:t>
      </w:r>
      <w:r>
        <w:rPr>
          <w:rFonts w:hint="cs"/>
          <w:rtl/>
        </w:rPr>
        <w:t xml:space="preserve">ן. </w:t>
      </w:r>
    </w:p>
    <w:p w14:paraId="05472412" w14:textId="77777777" w:rsidR="00000000" w:rsidRDefault="00026F1C">
      <w:pPr>
        <w:pStyle w:val="a0"/>
        <w:rPr>
          <w:rFonts w:hint="cs"/>
          <w:rtl/>
        </w:rPr>
      </w:pPr>
    </w:p>
    <w:p w14:paraId="153F8C60" w14:textId="77777777" w:rsidR="00000000" w:rsidRDefault="00026F1C">
      <w:pPr>
        <w:pStyle w:val="a0"/>
        <w:rPr>
          <w:rFonts w:hint="cs"/>
          <w:rtl/>
        </w:rPr>
      </w:pPr>
      <w:r>
        <w:rPr>
          <w:rFonts w:hint="cs"/>
          <w:rtl/>
        </w:rPr>
        <w:t>עם זאת, אני חייב לומר, אם מישהו חושב, מבחינה מקצועית, שהכללים האלה למתן "ריטלין", שקבע משרד הבריאות, לא מספיקים, שאולי צריך להחמיר עוד יותר, שצריך אולי לתת כלי בקרה נוספים, אני בטוח ואני משוכנע שגם אנשי המשרד שלי יהיו פתוחים לשמוע דעות מקצועיות נוספות</w:t>
      </w:r>
      <w:r>
        <w:rPr>
          <w:rFonts w:hint="cs"/>
          <w:rtl/>
        </w:rPr>
        <w:t>. אלא מה, הדרך להסדיר את זה היא לא באמצעות חקיקה ראשית. בשום  תחום שבו עלינו להפעיל שיקול דעת, האם לתת תרופה מסוימת, באיזה תבחינים ובאיזה מקרים ומול איזה אלטרנטיבות - אלה שאלות מקצועיות שהדרך להסדיר אותן היא לא באמצעות חקיקה ראשית, שבה נאמר, ואפשר יהיה להר</w:t>
      </w:r>
      <w:r>
        <w:rPr>
          <w:rFonts w:hint="cs"/>
          <w:rtl/>
        </w:rPr>
        <w:t xml:space="preserve">חיב את זה לעוד תחומים - - - </w:t>
      </w:r>
    </w:p>
    <w:p w14:paraId="41F8FD71" w14:textId="77777777" w:rsidR="00000000" w:rsidRDefault="00026F1C">
      <w:pPr>
        <w:pStyle w:val="a0"/>
        <w:ind w:firstLine="0"/>
        <w:rPr>
          <w:rFonts w:hint="cs"/>
          <w:rtl/>
        </w:rPr>
      </w:pPr>
    </w:p>
    <w:p w14:paraId="081FA53B" w14:textId="77777777" w:rsidR="00000000" w:rsidRDefault="00026F1C">
      <w:pPr>
        <w:pStyle w:val="af1"/>
        <w:rPr>
          <w:rtl/>
        </w:rPr>
      </w:pPr>
      <w:r>
        <w:rPr>
          <w:rtl/>
        </w:rPr>
        <w:t>היו"ר נסים דהן:</w:t>
      </w:r>
    </w:p>
    <w:p w14:paraId="41127F5B" w14:textId="77777777" w:rsidR="00000000" w:rsidRDefault="00026F1C">
      <w:pPr>
        <w:pStyle w:val="a0"/>
        <w:rPr>
          <w:rtl/>
        </w:rPr>
      </w:pPr>
    </w:p>
    <w:p w14:paraId="7DACA55D" w14:textId="77777777" w:rsidR="00000000" w:rsidRDefault="00026F1C">
      <w:pPr>
        <w:pStyle w:val="a0"/>
        <w:rPr>
          <w:rFonts w:hint="cs"/>
          <w:rtl/>
        </w:rPr>
      </w:pPr>
      <w:r>
        <w:rPr>
          <w:rFonts w:hint="cs"/>
          <w:rtl/>
        </w:rPr>
        <w:t xml:space="preserve">חבר הכנסת אפללו, כבוד השר מדבר דברים של טעם, של חוכמה, ואתם אפילו לא מקשיבים. בבקשה.  </w:t>
      </w:r>
    </w:p>
    <w:p w14:paraId="6350E2C9" w14:textId="77777777" w:rsidR="00000000" w:rsidRDefault="00026F1C">
      <w:pPr>
        <w:pStyle w:val="a0"/>
        <w:rPr>
          <w:rFonts w:hint="cs"/>
          <w:rtl/>
        </w:rPr>
      </w:pPr>
    </w:p>
    <w:p w14:paraId="3119188E" w14:textId="77777777" w:rsidR="00000000" w:rsidRDefault="00026F1C">
      <w:pPr>
        <w:pStyle w:val="-"/>
        <w:rPr>
          <w:rtl/>
        </w:rPr>
      </w:pPr>
      <w:bookmarkStart w:id="218" w:name="FS000000473T10_12_2003_13_22_50C"/>
      <w:bookmarkEnd w:id="218"/>
      <w:r>
        <w:rPr>
          <w:rtl/>
        </w:rPr>
        <w:t>שר הבריאות דני נוה:</w:t>
      </w:r>
    </w:p>
    <w:p w14:paraId="2ACFC9C4" w14:textId="77777777" w:rsidR="00000000" w:rsidRDefault="00026F1C">
      <w:pPr>
        <w:pStyle w:val="a0"/>
        <w:rPr>
          <w:rtl/>
        </w:rPr>
      </w:pPr>
    </w:p>
    <w:p w14:paraId="007C374E" w14:textId="77777777" w:rsidR="00000000" w:rsidRDefault="00026F1C">
      <w:pPr>
        <w:pStyle w:val="a0"/>
        <w:rPr>
          <w:rFonts w:hint="cs"/>
          <w:rtl/>
        </w:rPr>
      </w:pPr>
      <w:r>
        <w:rPr>
          <w:rFonts w:hint="cs"/>
          <w:rtl/>
        </w:rPr>
        <w:t xml:space="preserve"> לכן אני חושב, שזה לא יהיה נכון להסדיר את העניין באמצעות חקיקה. מה שאני מוכן לעשות, חבר הכנסת בן-מנח</w:t>
      </w:r>
      <w:r>
        <w:rPr>
          <w:rFonts w:hint="cs"/>
          <w:rtl/>
        </w:rPr>
        <w:t>ם - אתה תסכים להפוך את הצעת החוק להצעה לסדר-היום, ונעביר את הנושא לדיון בוועדת העבודה והרווחה. לא נמצא כאן יושב-ראש הוועדה, אבל אני מוכן גם שתקום ועדת משנה של הוועדה הזאת, שאתה תהיה שותף בה, וישבו בה הגורמים המקצועיים, ונקיים דיון מקצועי.  אני אומר לך באופ</w:t>
      </w:r>
      <w:r>
        <w:rPr>
          <w:rFonts w:hint="cs"/>
          <w:rtl/>
        </w:rPr>
        <w:t xml:space="preserve">ן אישי, אני אבוא לשם עם ראש פתוח, ואם תביא מומחים רפואיים, שיבואו וישכנעו ויאמרו שאולי צריך להחמיר  - - </w:t>
      </w:r>
    </w:p>
    <w:p w14:paraId="3862494F" w14:textId="77777777" w:rsidR="00000000" w:rsidRDefault="00026F1C">
      <w:pPr>
        <w:pStyle w:val="a0"/>
        <w:ind w:firstLine="0"/>
        <w:rPr>
          <w:rFonts w:hint="cs"/>
          <w:rtl/>
        </w:rPr>
      </w:pPr>
    </w:p>
    <w:p w14:paraId="2DA3285A" w14:textId="77777777" w:rsidR="00000000" w:rsidRDefault="00026F1C">
      <w:pPr>
        <w:pStyle w:val="af1"/>
        <w:rPr>
          <w:rtl/>
        </w:rPr>
      </w:pPr>
      <w:r>
        <w:rPr>
          <w:rtl/>
        </w:rPr>
        <w:t>היו"ר נסים דהן:</w:t>
      </w:r>
    </w:p>
    <w:p w14:paraId="674FE307" w14:textId="77777777" w:rsidR="00000000" w:rsidRDefault="00026F1C">
      <w:pPr>
        <w:pStyle w:val="a0"/>
        <w:rPr>
          <w:rtl/>
        </w:rPr>
      </w:pPr>
    </w:p>
    <w:p w14:paraId="7EC577AE" w14:textId="77777777" w:rsidR="00000000" w:rsidRDefault="00026F1C">
      <w:pPr>
        <w:pStyle w:val="a0"/>
        <w:rPr>
          <w:rFonts w:hint="cs"/>
          <w:rtl/>
        </w:rPr>
      </w:pPr>
      <w:r>
        <w:rPr>
          <w:rFonts w:hint="cs"/>
          <w:rtl/>
        </w:rPr>
        <w:t xml:space="preserve">חבר הכנסת חמי דורון, ההתנהגות הזאת במליאה אינה מקובלת. </w:t>
      </w:r>
    </w:p>
    <w:p w14:paraId="788D3CE0" w14:textId="77777777" w:rsidR="00000000" w:rsidRDefault="00026F1C">
      <w:pPr>
        <w:pStyle w:val="a0"/>
        <w:rPr>
          <w:rFonts w:hint="cs"/>
          <w:rtl/>
        </w:rPr>
      </w:pPr>
    </w:p>
    <w:p w14:paraId="5D656884" w14:textId="77777777" w:rsidR="00000000" w:rsidRDefault="00026F1C">
      <w:pPr>
        <w:pStyle w:val="-"/>
        <w:rPr>
          <w:rtl/>
        </w:rPr>
      </w:pPr>
      <w:bookmarkStart w:id="219" w:name="FS000000713T10_12_2003_13_56_00C"/>
      <w:bookmarkStart w:id="220" w:name="FS000000473T10_12_2003_13_56_10"/>
      <w:bookmarkEnd w:id="219"/>
      <w:bookmarkEnd w:id="220"/>
      <w:r>
        <w:rPr>
          <w:rFonts w:hint="eastAsia"/>
          <w:rtl/>
        </w:rPr>
        <w:t>שר</w:t>
      </w:r>
      <w:r>
        <w:rPr>
          <w:rtl/>
        </w:rPr>
        <w:t xml:space="preserve"> הבריאות דני נוה:</w:t>
      </w:r>
    </w:p>
    <w:p w14:paraId="166775A2" w14:textId="77777777" w:rsidR="00000000" w:rsidRDefault="00026F1C">
      <w:pPr>
        <w:pStyle w:val="a0"/>
        <w:rPr>
          <w:rFonts w:hint="cs"/>
          <w:rtl/>
        </w:rPr>
      </w:pPr>
    </w:p>
    <w:p w14:paraId="1A188DFD" w14:textId="77777777" w:rsidR="00000000" w:rsidRDefault="00026F1C">
      <w:pPr>
        <w:pStyle w:val="a0"/>
        <w:rPr>
          <w:rFonts w:hint="cs"/>
          <w:rtl/>
        </w:rPr>
      </w:pPr>
      <w:r>
        <w:rPr>
          <w:rFonts w:hint="cs"/>
          <w:rtl/>
        </w:rPr>
        <w:t xml:space="preserve">- - שאולי צריך  להעלות את הרף מבחינת הקצאת התרופה הזאת </w:t>
      </w:r>
      <w:r>
        <w:rPr>
          <w:rFonts w:hint="cs"/>
          <w:rtl/>
        </w:rPr>
        <w:t>ומתן מרשמים כאלה, אולי צריך כלי בקרה רפואיים נכונים יותר - אני פתוח בעניין הזה. אני לא מתיימר לומר לך, חבר הכנסת בן-מנחם, עם כל זה שאני כבר שמונה חודשים במשרד הבריאות, שאני משוכנע במאת האחוזים שאי-אפשר להכניס פה כלי בקרה טובים יותר. אולי. אבל לא באמצעות חק</w:t>
      </w:r>
      <w:r>
        <w:rPr>
          <w:rFonts w:hint="cs"/>
          <w:rtl/>
        </w:rPr>
        <w:t xml:space="preserve">יקה, זאת לא הדרך להסדיר את העניין.  </w:t>
      </w:r>
    </w:p>
    <w:p w14:paraId="3B0BD6FC" w14:textId="77777777" w:rsidR="00000000" w:rsidRDefault="00026F1C">
      <w:pPr>
        <w:pStyle w:val="a0"/>
        <w:rPr>
          <w:rFonts w:hint="cs"/>
          <w:rtl/>
        </w:rPr>
      </w:pPr>
    </w:p>
    <w:p w14:paraId="5043649A" w14:textId="77777777" w:rsidR="00000000" w:rsidRDefault="00026F1C">
      <w:pPr>
        <w:pStyle w:val="a0"/>
        <w:rPr>
          <w:rFonts w:hint="cs"/>
          <w:rtl/>
        </w:rPr>
      </w:pPr>
      <w:r>
        <w:rPr>
          <w:rFonts w:hint="cs"/>
          <w:rtl/>
        </w:rPr>
        <w:t>לכן אני מציע שתסכים שנהפוך את הצעת החוק להצעה לסדר-היום, והנושא יידון במסגרת ועדה, שאני מוכן שתקום לאחר מכן, אולי אפילו ועדת משנה של ועדת העבודה, הרווחה והבריאות של הכנסת.  אם תסכים לזה, אני אתמוך. אם לא תסכים לזאת, המ</w:t>
      </w:r>
      <w:r>
        <w:rPr>
          <w:rFonts w:hint="cs"/>
          <w:rtl/>
        </w:rPr>
        <w:t xml:space="preserve">משלה תצטרך להתנגד להצעת החוק. </w:t>
      </w:r>
    </w:p>
    <w:p w14:paraId="447746BB" w14:textId="77777777" w:rsidR="00000000" w:rsidRDefault="00026F1C">
      <w:pPr>
        <w:pStyle w:val="a0"/>
        <w:ind w:firstLine="0"/>
        <w:rPr>
          <w:rFonts w:hint="cs"/>
          <w:rtl/>
        </w:rPr>
      </w:pPr>
    </w:p>
    <w:p w14:paraId="2EE14528" w14:textId="77777777" w:rsidR="00000000" w:rsidRDefault="00026F1C">
      <w:pPr>
        <w:pStyle w:val="af1"/>
        <w:rPr>
          <w:rtl/>
        </w:rPr>
      </w:pPr>
      <w:r>
        <w:rPr>
          <w:rtl/>
        </w:rPr>
        <w:t>היו"ר נסים דהן:</w:t>
      </w:r>
    </w:p>
    <w:p w14:paraId="1326E57A" w14:textId="77777777" w:rsidR="00000000" w:rsidRDefault="00026F1C">
      <w:pPr>
        <w:pStyle w:val="a0"/>
        <w:rPr>
          <w:rtl/>
        </w:rPr>
      </w:pPr>
    </w:p>
    <w:p w14:paraId="563E39E8" w14:textId="77777777" w:rsidR="00000000" w:rsidRDefault="00026F1C">
      <w:pPr>
        <w:pStyle w:val="a0"/>
        <w:rPr>
          <w:rFonts w:hint="cs"/>
          <w:rtl/>
        </w:rPr>
      </w:pPr>
      <w:r>
        <w:rPr>
          <w:rFonts w:hint="cs"/>
          <w:rtl/>
        </w:rPr>
        <w:t xml:space="preserve">תודה רבה, כבוד השר. חבר הכנסת בן-מנחם, תגובה קצרה. מייד אחרי סיום דבריו של חבר הכנסת בן-מנחם תתקיים הצבעה. לכל אלה שלא הספיקו בפעם הקודמת - לא יהיו יותר תיקונים. </w:t>
      </w:r>
    </w:p>
    <w:p w14:paraId="2C406927" w14:textId="77777777" w:rsidR="00000000" w:rsidRDefault="00026F1C">
      <w:pPr>
        <w:pStyle w:val="a0"/>
        <w:ind w:firstLine="0"/>
        <w:rPr>
          <w:rFonts w:hint="cs"/>
          <w:rtl/>
        </w:rPr>
      </w:pPr>
    </w:p>
    <w:p w14:paraId="3E0EB7EA" w14:textId="77777777" w:rsidR="00000000" w:rsidRDefault="00026F1C">
      <w:pPr>
        <w:pStyle w:val="a"/>
        <w:rPr>
          <w:rtl/>
        </w:rPr>
      </w:pPr>
      <w:bookmarkStart w:id="221" w:name="FS000000437T10_12_2003_13_24_06"/>
      <w:bookmarkStart w:id="222" w:name="_Toc70328332"/>
      <w:bookmarkEnd w:id="221"/>
      <w:r>
        <w:rPr>
          <w:rFonts w:hint="eastAsia"/>
          <w:rtl/>
        </w:rPr>
        <w:t>אלי</w:t>
      </w:r>
      <w:r>
        <w:rPr>
          <w:rtl/>
        </w:rPr>
        <w:t xml:space="preserve"> בן-מנחם (העבודה-מימד):</w:t>
      </w:r>
      <w:bookmarkEnd w:id="222"/>
    </w:p>
    <w:p w14:paraId="55B24F11" w14:textId="77777777" w:rsidR="00000000" w:rsidRDefault="00026F1C">
      <w:pPr>
        <w:pStyle w:val="a0"/>
        <w:rPr>
          <w:rFonts w:hint="cs"/>
          <w:rtl/>
        </w:rPr>
      </w:pPr>
    </w:p>
    <w:p w14:paraId="34902ED2" w14:textId="77777777" w:rsidR="00000000" w:rsidRDefault="00026F1C">
      <w:pPr>
        <w:pStyle w:val="a0"/>
        <w:rPr>
          <w:rFonts w:hint="cs"/>
          <w:rtl/>
        </w:rPr>
      </w:pPr>
      <w:r>
        <w:rPr>
          <w:rFonts w:hint="cs"/>
          <w:rtl/>
        </w:rPr>
        <w:t>אדוני השר, מעני</w:t>
      </w:r>
      <w:r>
        <w:rPr>
          <w:rFonts w:hint="cs"/>
          <w:rtl/>
        </w:rPr>
        <w:t>ין שמה שהוועדה קבעה זה בדיוק החוק; מה שאני טענתי בהצעת החוק, שרק רופא מוסמך יכול לתת את הכדור הזה, אם זה פסיכיאטר מוסמך לטיפול בילדים, נוירולוג, רופא משפחה מומחה. הכוונות הן אותן כוונות. אמרתי שבעבר הממשלה תמכה בהצעת החוק. אני מבין את הבעיה שנוצרה, שאתה לא</w:t>
      </w:r>
      <w:r>
        <w:rPr>
          <w:rFonts w:hint="cs"/>
          <w:rtl/>
        </w:rPr>
        <w:t xml:space="preserve"> רוצה שזה יהיה בחקיקה. הכוונות הן בסך הכול לעזור לילד. אני מוכן לקבל את ההצעה, אבל אני לא יודע מה הפרוצדורה; אולי יושב-ראש הכנסת שיושב כאן, רובי ריבלין, יוכל לכוון אותי. אני מוכן לקבל את העמדה שלך, אבל שהחוק לא ייעלם. אם בעוד ארבעה-חמישה חודשים יתברר לי - </w:t>
      </w:r>
      <w:r>
        <w:rPr>
          <w:rFonts w:hint="cs"/>
          <w:rtl/>
        </w:rPr>
        <w:t xml:space="preserve">- - </w:t>
      </w:r>
    </w:p>
    <w:p w14:paraId="1A60FA7E" w14:textId="77777777" w:rsidR="00000000" w:rsidRDefault="00026F1C">
      <w:pPr>
        <w:pStyle w:val="a0"/>
        <w:ind w:firstLine="0"/>
        <w:rPr>
          <w:rFonts w:hint="cs"/>
          <w:rtl/>
        </w:rPr>
      </w:pPr>
    </w:p>
    <w:p w14:paraId="15768333" w14:textId="77777777" w:rsidR="00000000" w:rsidRDefault="00026F1C">
      <w:pPr>
        <w:pStyle w:val="af1"/>
        <w:rPr>
          <w:rtl/>
        </w:rPr>
      </w:pPr>
      <w:r>
        <w:rPr>
          <w:rtl/>
        </w:rPr>
        <w:t>היו"ר נסים דהן:</w:t>
      </w:r>
    </w:p>
    <w:p w14:paraId="7E9403AE" w14:textId="77777777" w:rsidR="00000000" w:rsidRDefault="00026F1C">
      <w:pPr>
        <w:pStyle w:val="a0"/>
        <w:rPr>
          <w:rtl/>
        </w:rPr>
      </w:pPr>
    </w:p>
    <w:p w14:paraId="0F5E2758" w14:textId="77777777" w:rsidR="00000000" w:rsidRDefault="00026F1C">
      <w:pPr>
        <w:pStyle w:val="a0"/>
        <w:rPr>
          <w:rFonts w:hint="cs"/>
          <w:rtl/>
        </w:rPr>
      </w:pPr>
      <w:r>
        <w:rPr>
          <w:rFonts w:hint="cs"/>
          <w:rtl/>
        </w:rPr>
        <w:t xml:space="preserve">חבר הכנסת בן-מנחם, גם אם הצעת החוק לא תעבור היום, תמיד תוכל להעלות את הנושא מחדש, מכיוון שהפעם זו הצעה לסדר-היום, זו איננה הצעת חוק. מחר-מחרתיים תחשוב להגיש זאת מחדש, ויש בסיעתך מכסה, תוכל להעלות את ההצעה מחדש. </w:t>
      </w:r>
    </w:p>
    <w:p w14:paraId="2A181BA2" w14:textId="77777777" w:rsidR="00000000" w:rsidRDefault="00026F1C">
      <w:pPr>
        <w:pStyle w:val="a0"/>
        <w:rPr>
          <w:rFonts w:hint="cs"/>
          <w:rtl/>
        </w:rPr>
      </w:pPr>
    </w:p>
    <w:p w14:paraId="79E8E652" w14:textId="77777777" w:rsidR="00000000" w:rsidRDefault="00026F1C">
      <w:pPr>
        <w:pStyle w:val="-"/>
        <w:rPr>
          <w:rtl/>
        </w:rPr>
      </w:pPr>
      <w:bookmarkStart w:id="223" w:name="FS000000437T10_12_2003_13_25_26C"/>
      <w:bookmarkEnd w:id="223"/>
      <w:r>
        <w:rPr>
          <w:rtl/>
        </w:rPr>
        <w:t>אלי בן-מנחם (העבודה-</w:t>
      </w:r>
      <w:r>
        <w:rPr>
          <w:rtl/>
        </w:rPr>
        <w:t>מימד):</w:t>
      </w:r>
    </w:p>
    <w:p w14:paraId="76D8DB23" w14:textId="77777777" w:rsidR="00000000" w:rsidRDefault="00026F1C">
      <w:pPr>
        <w:pStyle w:val="a0"/>
        <w:rPr>
          <w:rtl/>
        </w:rPr>
      </w:pPr>
    </w:p>
    <w:p w14:paraId="785BB796" w14:textId="77777777" w:rsidR="00000000" w:rsidRDefault="00026F1C">
      <w:pPr>
        <w:pStyle w:val="a0"/>
        <w:rPr>
          <w:rFonts w:hint="cs"/>
          <w:rtl/>
        </w:rPr>
      </w:pPr>
      <w:r>
        <w:rPr>
          <w:rFonts w:hint="cs"/>
          <w:rtl/>
        </w:rPr>
        <w:t xml:space="preserve">בסדר. בעבר טיפלנו בנושא בוועדה למאבק בנגע הסמים. אני מציע שהוא יידון בוועדה משותפת של ועדת העבודה, הרווחה והבריאות והוועדה למאבק בנגע הסמים. כמו כן, כפי שאמרת, שתקום ועדת משנה שהנושא יעבור לטיפולה. זה מקובל עלי. </w:t>
      </w:r>
    </w:p>
    <w:p w14:paraId="719EE8A7" w14:textId="77777777" w:rsidR="00000000" w:rsidRDefault="00026F1C">
      <w:pPr>
        <w:pStyle w:val="a0"/>
        <w:ind w:firstLine="0"/>
        <w:rPr>
          <w:rFonts w:hint="cs"/>
          <w:rtl/>
        </w:rPr>
      </w:pPr>
    </w:p>
    <w:p w14:paraId="785055E9" w14:textId="77777777" w:rsidR="00000000" w:rsidRDefault="00026F1C">
      <w:pPr>
        <w:pStyle w:val="af1"/>
        <w:rPr>
          <w:rtl/>
        </w:rPr>
      </w:pPr>
      <w:r>
        <w:rPr>
          <w:rtl/>
        </w:rPr>
        <w:t>היו"ר נסים דהן:</w:t>
      </w:r>
    </w:p>
    <w:p w14:paraId="3CFCC69A" w14:textId="77777777" w:rsidR="00000000" w:rsidRDefault="00026F1C">
      <w:pPr>
        <w:pStyle w:val="a0"/>
        <w:rPr>
          <w:rtl/>
        </w:rPr>
      </w:pPr>
    </w:p>
    <w:p w14:paraId="485BDEA2" w14:textId="77777777" w:rsidR="00000000" w:rsidRDefault="00026F1C">
      <w:pPr>
        <w:pStyle w:val="a0"/>
        <w:rPr>
          <w:rFonts w:hint="cs"/>
          <w:rtl/>
        </w:rPr>
      </w:pPr>
      <w:r>
        <w:rPr>
          <w:rFonts w:hint="cs"/>
          <w:rtl/>
        </w:rPr>
        <w:t>בהסכמת המציע, לפי</w:t>
      </w:r>
      <w:r>
        <w:rPr>
          <w:rFonts w:hint="cs"/>
          <w:rtl/>
        </w:rPr>
        <w:t xml:space="preserve"> הצעתו של כבוד השר, הנושא הופך להצעה לסדר-היום. בעד - להעביר לוועדה, נגד - להסיר.  </w:t>
      </w:r>
    </w:p>
    <w:p w14:paraId="0778BAC8" w14:textId="77777777" w:rsidR="00000000" w:rsidRDefault="00026F1C">
      <w:pPr>
        <w:pStyle w:val="a0"/>
        <w:rPr>
          <w:rFonts w:hint="cs"/>
          <w:rtl/>
        </w:rPr>
      </w:pPr>
    </w:p>
    <w:p w14:paraId="3DA23A89" w14:textId="77777777" w:rsidR="00000000" w:rsidRDefault="00026F1C">
      <w:pPr>
        <w:pStyle w:val="a0"/>
        <w:rPr>
          <w:rFonts w:hint="cs"/>
          <w:rtl/>
        </w:rPr>
      </w:pPr>
      <w:r>
        <w:rPr>
          <w:rFonts w:hint="cs"/>
          <w:rtl/>
        </w:rPr>
        <w:t xml:space="preserve">ההצבעה החלה. </w:t>
      </w:r>
    </w:p>
    <w:p w14:paraId="13AC763C" w14:textId="77777777" w:rsidR="00000000" w:rsidRDefault="00026F1C">
      <w:pPr>
        <w:pStyle w:val="a0"/>
        <w:rPr>
          <w:rFonts w:hint="cs"/>
          <w:rtl/>
        </w:rPr>
      </w:pPr>
    </w:p>
    <w:p w14:paraId="5A4094D1" w14:textId="77777777" w:rsidR="00000000" w:rsidRDefault="00026F1C">
      <w:pPr>
        <w:pStyle w:val="ab"/>
        <w:bidi/>
        <w:rPr>
          <w:rFonts w:hint="cs"/>
          <w:rtl/>
        </w:rPr>
      </w:pPr>
      <w:r>
        <w:rPr>
          <w:rFonts w:hint="cs"/>
          <w:rtl/>
        </w:rPr>
        <w:t>הצבעה</w:t>
      </w:r>
    </w:p>
    <w:p w14:paraId="7A99F887" w14:textId="77777777" w:rsidR="00000000" w:rsidRDefault="00026F1C">
      <w:pPr>
        <w:pStyle w:val="ac"/>
        <w:bidi/>
        <w:rPr>
          <w:rFonts w:hint="cs"/>
          <w:rtl/>
        </w:rPr>
      </w:pPr>
      <w:r>
        <w:rPr>
          <w:rFonts w:hint="cs"/>
          <w:rtl/>
        </w:rPr>
        <w:t xml:space="preserve">בעד ההצעה להעביר את הנושא לוועדה </w:t>
      </w:r>
      <w:r>
        <w:rPr>
          <w:rtl/>
        </w:rPr>
        <w:t>–</w:t>
      </w:r>
      <w:r>
        <w:rPr>
          <w:rFonts w:hint="cs"/>
          <w:rtl/>
        </w:rPr>
        <w:t xml:space="preserve">  70</w:t>
      </w:r>
    </w:p>
    <w:p w14:paraId="7FE054BE" w14:textId="77777777" w:rsidR="00000000" w:rsidRDefault="00026F1C">
      <w:pPr>
        <w:pStyle w:val="ac"/>
        <w:bidi/>
        <w:rPr>
          <w:rFonts w:hint="cs"/>
          <w:rtl/>
        </w:rPr>
      </w:pPr>
      <w:r>
        <w:rPr>
          <w:rFonts w:hint="cs"/>
          <w:rtl/>
        </w:rPr>
        <w:t xml:space="preserve">נגד  </w:t>
      </w:r>
      <w:r>
        <w:rPr>
          <w:rtl/>
        </w:rPr>
        <w:t>–</w:t>
      </w:r>
      <w:r>
        <w:rPr>
          <w:rFonts w:hint="cs"/>
          <w:rtl/>
        </w:rPr>
        <w:t xml:space="preserve"> 1</w:t>
      </w:r>
    </w:p>
    <w:p w14:paraId="5C1FE70C"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4EEF9219" w14:textId="77777777" w:rsidR="00000000" w:rsidRDefault="00026F1C">
      <w:pPr>
        <w:pStyle w:val="ad"/>
        <w:bidi/>
        <w:rPr>
          <w:rFonts w:hint="cs"/>
          <w:rtl/>
        </w:rPr>
      </w:pPr>
      <w:r>
        <w:rPr>
          <w:rFonts w:hint="cs"/>
          <w:rtl/>
        </w:rPr>
        <w:t xml:space="preserve">ההצעה להעביר את הנושא לוועדה שתקבע ועדת הכנסת נתקבלה. </w:t>
      </w:r>
    </w:p>
    <w:p w14:paraId="57C4A1A5" w14:textId="77777777" w:rsidR="00000000" w:rsidRDefault="00026F1C">
      <w:pPr>
        <w:pStyle w:val="a0"/>
        <w:ind w:firstLine="0"/>
        <w:rPr>
          <w:rFonts w:hint="cs"/>
          <w:rtl/>
        </w:rPr>
      </w:pPr>
    </w:p>
    <w:p w14:paraId="2D7A2B9B" w14:textId="77777777" w:rsidR="00000000" w:rsidRDefault="00026F1C">
      <w:pPr>
        <w:pStyle w:val="af1"/>
        <w:rPr>
          <w:rtl/>
        </w:rPr>
      </w:pPr>
      <w:r>
        <w:rPr>
          <w:rtl/>
        </w:rPr>
        <w:t>היו"ר נסים דהן:</w:t>
      </w:r>
    </w:p>
    <w:p w14:paraId="42E7AC08" w14:textId="77777777" w:rsidR="00000000" w:rsidRDefault="00026F1C">
      <w:pPr>
        <w:pStyle w:val="a0"/>
        <w:rPr>
          <w:rtl/>
        </w:rPr>
      </w:pPr>
    </w:p>
    <w:p w14:paraId="4CBF76C3" w14:textId="77777777" w:rsidR="00000000" w:rsidRDefault="00026F1C">
      <w:pPr>
        <w:pStyle w:val="a0"/>
        <w:rPr>
          <w:rFonts w:hint="cs"/>
          <w:rtl/>
        </w:rPr>
      </w:pPr>
      <w:r>
        <w:rPr>
          <w:rFonts w:hint="cs"/>
          <w:rtl/>
        </w:rPr>
        <w:t>70 בעד, בצירוף ק</w:t>
      </w:r>
      <w:r>
        <w:rPr>
          <w:rFonts w:hint="cs"/>
          <w:rtl/>
        </w:rPr>
        <w:t xml:space="preserve">ולו של היושב-ראש - 71, מתנגד אחד, נמנעים - אין. הנושא יעבור לוועדת הכנסת, שתכריע לאיזה ועדה הוא יעבור, או לוועדת הסמים או לוועדת העבודה, הרווחה והבריאות. תודה רבה. </w:t>
      </w:r>
    </w:p>
    <w:p w14:paraId="683BF818" w14:textId="77777777" w:rsidR="00000000" w:rsidRDefault="00026F1C">
      <w:pPr>
        <w:pStyle w:val="a0"/>
        <w:rPr>
          <w:rFonts w:hint="cs"/>
          <w:rtl/>
        </w:rPr>
      </w:pPr>
    </w:p>
    <w:p w14:paraId="5FA9A814" w14:textId="77777777" w:rsidR="00000000" w:rsidRDefault="00026F1C">
      <w:pPr>
        <w:pStyle w:val="a2"/>
        <w:rPr>
          <w:rtl/>
        </w:rPr>
      </w:pPr>
    </w:p>
    <w:p w14:paraId="0AA1EEAC" w14:textId="77777777" w:rsidR="00000000" w:rsidRDefault="00026F1C">
      <w:pPr>
        <w:pStyle w:val="a2"/>
        <w:rPr>
          <w:rFonts w:hint="cs"/>
          <w:rtl/>
        </w:rPr>
      </w:pPr>
      <w:bookmarkStart w:id="224" w:name="CS18859FI0018859T10_12_2003_13_26_54"/>
      <w:bookmarkStart w:id="225" w:name="_Toc70328333"/>
      <w:bookmarkEnd w:id="224"/>
      <w:r>
        <w:rPr>
          <w:rtl/>
        </w:rPr>
        <w:t>הצ</w:t>
      </w:r>
      <w:r>
        <w:rPr>
          <w:rFonts w:hint="cs"/>
          <w:rtl/>
        </w:rPr>
        <w:t>עת חוק</w:t>
      </w:r>
      <w:r>
        <w:rPr>
          <w:rtl/>
        </w:rPr>
        <w:t xml:space="preserve"> פנסיה ממלכתית, התשס"ג-2003</w:t>
      </w:r>
      <w:bookmarkEnd w:id="225"/>
      <w:r>
        <w:rPr>
          <w:rtl/>
        </w:rPr>
        <w:t xml:space="preserve"> </w:t>
      </w:r>
    </w:p>
    <w:p w14:paraId="014DE314" w14:textId="77777777" w:rsidR="00000000" w:rsidRDefault="00026F1C">
      <w:pPr>
        <w:pStyle w:val="a0"/>
        <w:rPr>
          <w:rFonts w:hint="cs"/>
          <w:rtl/>
        </w:rPr>
      </w:pPr>
      <w:r>
        <w:rPr>
          <w:rtl/>
        </w:rPr>
        <w:t>[נספחות.]</w:t>
      </w:r>
    </w:p>
    <w:p w14:paraId="240D1849" w14:textId="77777777" w:rsidR="00000000" w:rsidRDefault="00026F1C">
      <w:pPr>
        <w:pStyle w:val="-0"/>
        <w:rPr>
          <w:rFonts w:hint="cs"/>
          <w:rtl/>
        </w:rPr>
      </w:pPr>
      <w:r>
        <w:rPr>
          <w:rFonts w:hint="cs"/>
          <w:rtl/>
        </w:rPr>
        <w:t>(הצעת קבוצת חברי הכנסת)</w:t>
      </w:r>
    </w:p>
    <w:p w14:paraId="25696DD5" w14:textId="77777777" w:rsidR="00000000" w:rsidRDefault="00026F1C">
      <w:pPr>
        <w:pStyle w:val="a0"/>
        <w:ind w:firstLine="0"/>
        <w:rPr>
          <w:rFonts w:hint="cs"/>
          <w:b/>
          <w:bCs/>
          <w:sz w:val="24"/>
          <w:szCs w:val="24"/>
          <w:u w:val="single"/>
          <w:rtl/>
          <w:lang w:eastAsia="en-US"/>
        </w:rPr>
      </w:pPr>
    </w:p>
    <w:p w14:paraId="58A74408" w14:textId="77777777" w:rsidR="00000000" w:rsidRDefault="00026F1C">
      <w:pPr>
        <w:pStyle w:val="af1"/>
        <w:rPr>
          <w:rtl/>
        </w:rPr>
      </w:pPr>
      <w:r>
        <w:rPr>
          <w:rtl/>
        </w:rPr>
        <w:t>היו"ר נסים דהן:</w:t>
      </w:r>
    </w:p>
    <w:p w14:paraId="23E9B938" w14:textId="77777777" w:rsidR="00000000" w:rsidRDefault="00026F1C">
      <w:pPr>
        <w:pStyle w:val="a0"/>
        <w:rPr>
          <w:rtl/>
        </w:rPr>
      </w:pPr>
    </w:p>
    <w:p w14:paraId="58734E18" w14:textId="77777777" w:rsidR="00000000" w:rsidRDefault="00026F1C">
      <w:pPr>
        <w:pStyle w:val="a0"/>
        <w:rPr>
          <w:rFonts w:hint="cs"/>
          <w:rtl/>
        </w:rPr>
      </w:pPr>
      <w:r>
        <w:rPr>
          <w:rFonts w:hint="cs"/>
          <w:rtl/>
        </w:rPr>
        <w:t xml:space="preserve">אנחנו עוברים לנושא הבא: הצעת חוק פ/699, הצעת חוק פנסיה ממלכתית, התשס"ג-2003, של חבר הכנסת אלי ישי ואחרים. יציג את ההצעה חבר הכנסת יצחק כהן, בבקשה. ישיב השר מאיר שטרית. אני חוזר, ההצבעה תתקיים מייד. </w:t>
      </w:r>
    </w:p>
    <w:p w14:paraId="5A87C3C3" w14:textId="77777777" w:rsidR="00000000" w:rsidRDefault="00026F1C">
      <w:pPr>
        <w:pStyle w:val="a0"/>
        <w:rPr>
          <w:rFonts w:hint="cs"/>
          <w:rtl/>
        </w:rPr>
      </w:pPr>
    </w:p>
    <w:p w14:paraId="256DEFE6" w14:textId="77777777" w:rsidR="00000000" w:rsidRDefault="00026F1C">
      <w:pPr>
        <w:pStyle w:val="a"/>
        <w:rPr>
          <w:rtl/>
        </w:rPr>
      </w:pPr>
      <w:bookmarkStart w:id="226" w:name="FS000000580T10_12_2003_13_27_05"/>
      <w:bookmarkStart w:id="227" w:name="_Toc70328334"/>
      <w:bookmarkEnd w:id="226"/>
      <w:r>
        <w:rPr>
          <w:rFonts w:hint="eastAsia"/>
          <w:rtl/>
        </w:rPr>
        <w:t>יצחק</w:t>
      </w:r>
      <w:r>
        <w:rPr>
          <w:rtl/>
        </w:rPr>
        <w:t xml:space="preserve"> כהן (ש"ס):</w:t>
      </w:r>
      <w:bookmarkEnd w:id="227"/>
    </w:p>
    <w:p w14:paraId="05991F27" w14:textId="77777777" w:rsidR="00000000" w:rsidRDefault="00026F1C">
      <w:pPr>
        <w:pStyle w:val="a0"/>
        <w:rPr>
          <w:rFonts w:hint="cs"/>
          <w:rtl/>
        </w:rPr>
      </w:pPr>
    </w:p>
    <w:p w14:paraId="5E4CD16A" w14:textId="77777777" w:rsidR="00000000" w:rsidRDefault="00026F1C">
      <w:pPr>
        <w:pStyle w:val="a0"/>
        <w:rPr>
          <w:rFonts w:hint="cs"/>
          <w:rtl/>
        </w:rPr>
      </w:pPr>
      <w:r>
        <w:rPr>
          <w:rFonts w:hint="cs"/>
          <w:rtl/>
        </w:rPr>
        <w:t xml:space="preserve">אדוני היושב-ראש, חברי הכנסת, הצעת החוק </w:t>
      </w:r>
      <w:r>
        <w:rPr>
          <w:rFonts w:hint="cs"/>
          <w:rtl/>
        </w:rPr>
        <w:t xml:space="preserve">הזאת היא הצעת חוק סוציאלית, שאין כדוגמתה בתקופה שבה אנו חיים. מטרתה להבטיח לכל עובד שכיר או עצמאי ולבני משפחתו הכנסה בגיל הזיקנה, בגיל הפרישה, או בעת אובדן פרנסה עקב נכות או פטירת אחד מבני-הזוג על-פי העקרונות הבאים: </w:t>
      </w:r>
    </w:p>
    <w:p w14:paraId="440ABCD4" w14:textId="77777777" w:rsidR="00000000" w:rsidRDefault="00026F1C">
      <w:pPr>
        <w:pStyle w:val="a0"/>
        <w:ind w:firstLine="0"/>
        <w:rPr>
          <w:rFonts w:hint="cs"/>
          <w:rtl/>
        </w:rPr>
      </w:pPr>
    </w:p>
    <w:p w14:paraId="6AFAEB60" w14:textId="77777777" w:rsidR="00000000" w:rsidRDefault="00026F1C">
      <w:pPr>
        <w:pStyle w:val="a0"/>
        <w:rPr>
          <w:rFonts w:hint="cs"/>
          <w:rtl/>
        </w:rPr>
      </w:pPr>
      <w:r>
        <w:rPr>
          <w:rFonts w:hint="cs"/>
          <w:rtl/>
        </w:rPr>
        <w:t xml:space="preserve">א.  זכות פנסיה לעובד: כל עובד שכיר או </w:t>
      </w:r>
      <w:r>
        <w:rPr>
          <w:rFonts w:hint="cs"/>
          <w:rtl/>
        </w:rPr>
        <w:t xml:space="preserve">עצמאי יבוטח בהסדר פנסיה מקיפה באמצעות קופת גמל לקצבה. במקרה של עובד שכיר, תשלום דמי הביטוח יתחלק בין העובד למעביד. </w:t>
      </w:r>
    </w:p>
    <w:p w14:paraId="3724C453" w14:textId="77777777" w:rsidR="00000000" w:rsidRDefault="00026F1C">
      <w:pPr>
        <w:pStyle w:val="a0"/>
        <w:ind w:firstLine="0"/>
        <w:rPr>
          <w:rFonts w:hint="cs"/>
          <w:rtl/>
        </w:rPr>
      </w:pPr>
    </w:p>
    <w:p w14:paraId="188C8723" w14:textId="77777777" w:rsidR="00000000" w:rsidRDefault="00026F1C">
      <w:pPr>
        <w:pStyle w:val="a0"/>
        <w:rPr>
          <w:rFonts w:hint="cs"/>
          <w:rtl/>
        </w:rPr>
      </w:pPr>
      <w:r>
        <w:rPr>
          <w:rFonts w:hint="cs"/>
          <w:rtl/>
        </w:rPr>
        <w:t xml:space="preserve">ב. חובת הביטוח הפנסיוני תעוגן חוקית בהסדרי הפנסיה השונים ותבטיח קצבה חודשית לקיום בעת זיקנה, נכות או חלילה אלמנות. </w:t>
      </w:r>
    </w:p>
    <w:p w14:paraId="6228FB2A" w14:textId="77777777" w:rsidR="00000000" w:rsidRDefault="00026F1C">
      <w:pPr>
        <w:pStyle w:val="a0"/>
        <w:ind w:firstLine="0"/>
        <w:rPr>
          <w:rFonts w:hint="cs"/>
          <w:rtl/>
        </w:rPr>
      </w:pPr>
    </w:p>
    <w:p w14:paraId="593875F7" w14:textId="77777777" w:rsidR="00000000" w:rsidRDefault="00026F1C">
      <w:pPr>
        <w:pStyle w:val="a0"/>
        <w:rPr>
          <w:rFonts w:hint="cs"/>
          <w:rtl/>
        </w:rPr>
      </w:pPr>
      <w:r>
        <w:rPr>
          <w:rFonts w:hint="cs"/>
          <w:rtl/>
        </w:rPr>
        <w:t>ג. שמירה על רמת החיים:</w:t>
      </w:r>
      <w:r>
        <w:rPr>
          <w:rFonts w:hint="cs"/>
          <w:rtl/>
        </w:rPr>
        <w:t xml:space="preserve"> הגדרת ההכנסה המבוטחת לפנסיה תורחב ותכלול את כל רכיבי ההכנסה, בדומה לחוק הביטוח הלאומי. </w:t>
      </w:r>
    </w:p>
    <w:p w14:paraId="66125A4C" w14:textId="77777777" w:rsidR="00000000" w:rsidRDefault="00026F1C">
      <w:pPr>
        <w:pStyle w:val="a0"/>
        <w:ind w:firstLine="0"/>
        <w:rPr>
          <w:rFonts w:hint="cs"/>
          <w:rtl/>
        </w:rPr>
      </w:pPr>
    </w:p>
    <w:p w14:paraId="691F0015" w14:textId="77777777" w:rsidR="00000000" w:rsidRDefault="00026F1C">
      <w:pPr>
        <w:pStyle w:val="a0"/>
        <w:rPr>
          <w:rFonts w:hint="cs"/>
          <w:rtl/>
        </w:rPr>
      </w:pPr>
      <w:r>
        <w:rPr>
          <w:rFonts w:hint="cs"/>
          <w:rtl/>
        </w:rPr>
        <w:t xml:space="preserve">ד. הגנה על זכויות העובד: החוק יגן על זכויותיו העתידיות של העובד ויבטיח אותן על-ידי איסור משיכת כספים בטרם קרות האירוע המזכה. </w:t>
      </w:r>
    </w:p>
    <w:p w14:paraId="655303BD" w14:textId="77777777" w:rsidR="00000000" w:rsidRDefault="00026F1C">
      <w:pPr>
        <w:pStyle w:val="a0"/>
        <w:ind w:firstLine="0"/>
        <w:rPr>
          <w:rFonts w:hint="cs"/>
          <w:rtl/>
        </w:rPr>
      </w:pPr>
    </w:p>
    <w:p w14:paraId="3CC348E5" w14:textId="77777777" w:rsidR="00000000" w:rsidRDefault="00026F1C">
      <w:pPr>
        <w:pStyle w:val="a0"/>
        <w:rPr>
          <w:rFonts w:hint="cs"/>
          <w:rtl/>
        </w:rPr>
      </w:pPr>
      <w:r>
        <w:rPr>
          <w:rFonts w:hint="cs"/>
          <w:rtl/>
        </w:rPr>
        <w:t>ה. החוק יסדיר המשכיות ורציפות בביטוח הפ</w:t>
      </w:r>
      <w:r>
        <w:rPr>
          <w:rFonts w:hint="cs"/>
          <w:rtl/>
        </w:rPr>
        <w:t xml:space="preserve">נסיוני, ובכך יביא להגדלת הפנסיה שלה יהיה זכאי העובד ויסייע בחיזוק הניידות בשוק העבודה. </w:t>
      </w:r>
    </w:p>
    <w:p w14:paraId="2AD04DDD" w14:textId="77777777" w:rsidR="00000000" w:rsidRDefault="00026F1C">
      <w:pPr>
        <w:pStyle w:val="a0"/>
        <w:ind w:firstLine="0"/>
        <w:rPr>
          <w:rFonts w:hint="cs"/>
          <w:rtl/>
        </w:rPr>
      </w:pPr>
    </w:p>
    <w:p w14:paraId="1447D481" w14:textId="77777777" w:rsidR="00000000" w:rsidRDefault="00026F1C">
      <w:pPr>
        <w:pStyle w:val="a0"/>
        <w:rPr>
          <w:rFonts w:hint="cs"/>
          <w:rtl/>
        </w:rPr>
      </w:pPr>
      <w:r>
        <w:rPr>
          <w:rFonts w:hint="cs"/>
          <w:rtl/>
        </w:rPr>
        <w:t xml:space="preserve">חברי חברי הכנסת, אני חושב שזו הצעת חוק מתבקשת, ואני מבקש מכל חברי הבית לתמוך בה. תודה רבה. </w:t>
      </w:r>
    </w:p>
    <w:p w14:paraId="22B01BB4" w14:textId="77777777" w:rsidR="00000000" w:rsidRDefault="00026F1C">
      <w:pPr>
        <w:pStyle w:val="a0"/>
        <w:ind w:firstLine="0"/>
        <w:rPr>
          <w:rtl/>
        </w:rPr>
      </w:pPr>
    </w:p>
    <w:p w14:paraId="59237CC4" w14:textId="77777777" w:rsidR="00000000" w:rsidRDefault="00026F1C">
      <w:pPr>
        <w:pStyle w:val="a0"/>
        <w:ind w:firstLine="0"/>
        <w:rPr>
          <w:rFonts w:hint="cs"/>
          <w:rtl/>
        </w:rPr>
      </w:pPr>
    </w:p>
    <w:p w14:paraId="417643C5" w14:textId="77777777" w:rsidR="00000000" w:rsidRDefault="00026F1C">
      <w:pPr>
        <w:pStyle w:val="af1"/>
        <w:rPr>
          <w:rtl/>
        </w:rPr>
      </w:pPr>
      <w:r>
        <w:rPr>
          <w:rtl/>
        </w:rPr>
        <w:t>היו"ר נסים דהן:</w:t>
      </w:r>
    </w:p>
    <w:p w14:paraId="7112AADD" w14:textId="77777777" w:rsidR="00000000" w:rsidRDefault="00026F1C">
      <w:pPr>
        <w:pStyle w:val="a0"/>
        <w:rPr>
          <w:rtl/>
        </w:rPr>
      </w:pPr>
    </w:p>
    <w:p w14:paraId="7431D95E" w14:textId="77777777" w:rsidR="00000000" w:rsidRDefault="00026F1C">
      <w:pPr>
        <w:pStyle w:val="a0"/>
        <w:ind w:firstLine="0"/>
        <w:rPr>
          <w:rFonts w:hint="cs"/>
          <w:rtl/>
        </w:rPr>
      </w:pPr>
      <w:r>
        <w:rPr>
          <w:rFonts w:hint="cs"/>
          <w:rtl/>
        </w:rPr>
        <w:tab/>
        <w:t xml:space="preserve">השר שטרית, בבקשה. כבוד שר הפנים, נא לפזר את ההפגנה שם. </w:t>
      </w:r>
      <w:r>
        <w:rPr>
          <w:rFonts w:hint="cs"/>
          <w:rtl/>
        </w:rPr>
        <w:t xml:space="preserve">חבר הכנסת בייגה שוחט. </w:t>
      </w:r>
    </w:p>
    <w:p w14:paraId="376CD95E" w14:textId="77777777" w:rsidR="00000000" w:rsidRDefault="00026F1C">
      <w:pPr>
        <w:pStyle w:val="a0"/>
        <w:ind w:firstLine="0"/>
        <w:rPr>
          <w:rFonts w:hint="cs"/>
          <w:rtl/>
        </w:rPr>
      </w:pPr>
    </w:p>
    <w:p w14:paraId="65DBCC7A" w14:textId="77777777" w:rsidR="00000000" w:rsidRDefault="00026F1C">
      <w:pPr>
        <w:pStyle w:val="a"/>
        <w:rPr>
          <w:rtl/>
        </w:rPr>
      </w:pPr>
      <w:bookmarkStart w:id="228" w:name="FS000000478T10_12_2003_13_29_17"/>
      <w:bookmarkStart w:id="229" w:name="_Toc70328335"/>
      <w:bookmarkEnd w:id="228"/>
      <w:r>
        <w:rPr>
          <w:rFonts w:hint="eastAsia"/>
          <w:rtl/>
        </w:rPr>
        <w:t>השר</w:t>
      </w:r>
      <w:r>
        <w:rPr>
          <w:rtl/>
        </w:rPr>
        <w:t xml:space="preserve"> מאיר שטרית:</w:t>
      </w:r>
      <w:bookmarkEnd w:id="229"/>
    </w:p>
    <w:p w14:paraId="3C4062A6" w14:textId="77777777" w:rsidR="00000000" w:rsidRDefault="00026F1C">
      <w:pPr>
        <w:pStyle w:val="a0"/>
        <w:rPr>
          <w:rFonts w:hint="cs"/>
          <w:rtl/>
        </w:rPr>
      </w:pPr>
    </w:p>
    <w:p w14:paraId="0D155D97" w14:textId="77777777" w:rsidR="00000000" w:rsidRDefault="00026F1C">
      <w:pPr>
        <w:pStyle w:val="a0"/>
        <w:rPr>
          <w:rFonts w:hint="cs"/>
          <w:rtl/>
        </w:rPr>
      </w:pPr>
      <w:r>
        <w:rPr>
          <w:rFonts w:hint="cs"/>
          <w:rtl/>
        </w:rPr>
        <w:t xml:space="preserve">אדוני היושב-ראש, רבותי חברי הכנסת, ראשית, אני רוצה לומר לחברי הכנסת, שבהסכמה בינינו לבין המציעים, לא תהיה הצבעה על החוק היום. ההצבעה תהיה במועד אחר. </w:t>
      </w:r>
    </w:p>
    <w:p w14:paraId="07B410D2" w14:textId="77777777" w:rsidR="00000000" w:rsidRDefault="00026F1C">
      <w:pPr>
        <w:pStyle w:val="a0"/>
        <w:ind w:firstLine="0"/>
        <w:rPr>
          <w:rFonts w:hint="cs"/>
          <w:rtl/>
        </w:rPr>
      </w:pPr>
    </w:p>
    <w:p w14:paraId="21F60D26" w14:textId="77777777" w:rsidR="00000000" w:rsidRDefault="00026F1C">
      <w:pPr>
        <w:pStyle w:val="af1"/>
        <w:rPr>
          <w:rtl/>
        </w:rPr>
      </w:pPr>
      <w:r>
        <w:rPr>
          <w:rtl/>
        </w:rPr>
        <w:t>היו"ר נסים דהן:</w:t>
      </w:r>
    </w:p>
    <w:p w14:paraId="776341DE" w14:textId="77777777" w:rsidR="00000000" w:rsidRDefault="00026F1C">
      <w:pPr>
        <w:pStyle w:val="a0"/>
        <w:rPr>
          <w:rtl/>
        </w:rPr>
      </w:pPr>
    </w:p>
    <w:p w14:paraId="35E2E466" w14:textId="77777777" w:rsidR="00000000" w:rsidRDefault="00026F1C">
      <w:pPr>
        <w:pStyle w:val="a0"/>
        <w:rPr>
          <w:rFonts w:hint="cs"/>
          <w:rtl/>
        </w:rPr>
      </w:pPr>
      <w:r>
        <w:rPr>
          <w:rFonts w:hint="cs"/>
          <w:rtl/>
        </w:rPr>
        <w:t>רגע, או שאתה לא משיב ותשובה והצבעה יהיו במועד א</w:t>
      </w:r>
      <w:r>
        <w:rPr>
          <w:rFonts w:hint="cs"/>
          <w:rtl/>
        </w:rPr>
        <w:t xml:space="preserve">חר. אם אתה משיב, אצטרך לקבל את הסכמת הכנסת לדחות את ההצבעה. תחליט. </w:t>
      </w:r>
    </w:p>
    <w:p w14:paraId="5C60F58B" w14:textId="77777777" w:rsidR="00000000" w:rsidRDefault="00026F1C">
      <w:pPr>
        <w:pStyle w:val="a0"/>
        <w:ind w:firstLine="0"/>
        <w:rPr>
          <w:rFonts w:hint="cs"/>
          <w:rtl/>
        </w:rPr>
      </w:pPr>
    </w:p>
    <w:p w14:paraId="0EB8C332" w14:textId="77777777" w:rsidR="00000000" w:rsidRDefault="00026F1C">
      <w:pPr>
        <w:pStyle w:val="-"/>
        <w:rPr>
          <w:rtl/>
        </w:rPr>
      </w:pPr>
      <w:bookmarkStart w:id="230" w:name="FS000000478T10_12_2003_14_24_39"/>
      <w:bookmarkEnd w:id="230"/>
      <w:r>
        <w:rPr>
          <w:rFonts w:hint="eastAsia"/>
          <w:rtl/>
        </w:rPr>
        <w:t>השר</w:t>
      </w:r>
      <w:r>
        <w:rPr>
          <w:rtl/>
        </w:rPr>
        <w:t xml:space="preserve"> מאיר שטרית:</w:t>
      </w:r>
    </w:p>
    <w:p w14:paraId="612505A4" w14:textId="77777777" w:rsidR="00000000" w:rsidRDefault="00026F1C">
      <w:pPr>
        <w:pStyle w:val="a0"/>
        <w:rPr>
          <w:rFonts w:hint="cs"/>
          <w:rtl/>
        </w:rPr>
      </w:pPr>
    </w:p>
    <w:p w14:paraId="6456526C" w14:textId="77777777" w:rsidR="00000000" w:rsidRDefault="00026F1C">
      <w:pPr>
        <w:pStyle w:val="a0"/>
        <w:rPr>
          <w:rFonts w:hint="cs"/>
          <w:rtl/>
        </w:rPr>
      </w:pPr>
      <w:r>
        <w:rPr>
          <w:rFonts w:hint="cs"/>
          <w:rtl/>
        </w:rPr>
        <w:t xml:space="preserve">אני מוכן לא להשיב אם זה המצב. </w:t>
      </w:r>
    </w:p>
    <w:p w14:paraId="5EA4DE03" w14:textId="77777777" w:rsidR="00000000" w:rsidRDefault="00026F1C">
      <w:pPr>
        <w:pStyle w:val="a0"/>
        <w:rPr>
          <w:rFonts w:hint="cs"/>
          <w:rtl/>
        </w:rPr>
      </w:pPr>
    </w:p>
    <w:p w14:paraId="75E5FEB1" w14:textId="77777777" w:rsidR="00000000" w:rsidRDefault="00026F1C">
      <w:pPr>
        <w:pStyle w:val="af1"/>
        <w:rPr>
          <w:rtl/>
        </w:rPr>
      </w:pPr>
      <w:r>
        <w:rPr>
          <w:rtl/>
        </w:rPr>
        <w:t>היו"ר נסים דהן:</w:t>
      </w:r>
    </w:p>
    <w:p w14:paraId="1368B1D5" w14:textId="77777777" w:rsidR="00000000" w:rsidRDefault="00026F1C">
      <w:pPr>
        <w:pStyle w:val="a0"/>
        <w:rPr>
          <w:rtl/>
        </w:rPr>
      </w:pPr>
    </w:p>
    <w:p w14:paraId="327AF0A7" w14:textId="77777777" w:rsidR="00000000" w:rsidRDefault="00026F1C">
      <w:pPr>
        <w:pStyle w:val="a0"/>
        <w:rPr>
          <w:rFonts w:hint="cs"/>
          <w:rtl/>
        </w:rPr>
      </w:pPr>
      <w:r>
        <w:rPr>
          <w:rFonts w:hint="cs"/>
          <w:rtl/>
        </w:rPr>
        <w:t xml:space="preserve">אתה לא משיב, תשובה והצבעה במועד אחר. תודה רבה. </w:t>
      </w:r>
    </w:p>
    <w:p w14:paraId="316EF9F4" w14:textId="77777777" w:rsidR="00000000" w:rsidRDefault="00026F1C">
      <w:pPr>
        <w:pStyle w:val="a0"/>
        <w:ind w:firstLine="0"/>
        <w:rPr>
          <w:rFonts w:hint="cs"/>
          <w:rtl/>
        </w:rPr>
      </w:pPr>
    </w:p>
    <w:p w14:paraId="0977E3D4" w14:textId="77777777" w:rsidR="00000000" w:rsidRDefault="00026F1C">
      <w:pPr>
        <w:pStyle w:val="a2"/>
        <w:rPr>
          <w:rtl/>
        </w:rPr>
      </w:pPr>
      <w:bookmarkStart w:id="231" w:name="CS18860FI0018860T10_12_2003_14_25_24"/>
      <w:bookmarkEnd w:id="231"/>
    </w:p>
    <w:p w14:paraId="576BFBDA" w14:textId="77777777" w:rsidR="00000000" w:rsidRDefault="00026F1C">
      <w:pPr>
        <w:pStyle w:val="a2"/>
        <w:rPr>
          <w:rFonts w:hint="cs"/>
          <w:rtl/>
        </w:rPr>
      </w:pPr>
      <w:bookmarkStart w:id="232" w:name="CS18860FI0018860T10_12_2003_17_09_50"/>
      <w:bookmarkStart w:id="233" w:name="_Toc70328336"/>
      <w:bookmarkEnd w:id="232"/>
      <w:r>
        <w:rPr>
          <w:rtl/>
        </w:rPr>
        <w:t>הצ</w:t>
      </w:r>
      <w:r>
        <w:rPr>
          <w:rFonts w:hint="cs"/>
          <w:rtl/>
        </w:rPr>
        <w:t>עת חוק</w:t>
      </w:r>
      <w:r>
        <w:rPr>
          <w:rtl/>
        </w:rPr>
        <w:t xml:space="preserve"> לתיקון פקודת מס הכנסה (ביטוח רפואת שיניים), התשס"ג-2003</w:t>
      </w:r>
      <w:bookmarkEnd w:id="233"/>
    </w:p>
    <w:p w14:paraId="64A9D11B" w14:textId="77777777" w:rsidR="00000000" w:rsidRDefault="00026F1C">
      <w:pPr>
        <w:pStyle w:val="a2"/>
        <w:rPr>
          <w:rFonts w:hint="cs"/>
          <w:rtl/>
        </w:rPr>
      </w:pPr>
    </w:p>
    <w:p w14:paraId="61C7DCC3" w14:textId="77777777" w:rsidR="00000000" w:rsidRDefault="00026F1C">
      <w:pPr>
        <w:pStyle w:val="a0"/>
        <w:rPr>
          <w:rFonts w:hint="cs"/>
          <w:rtl/>
        </w:rPr>
      </w:pPr>
      <w:r>
        <w:rPr>
          <w:rtl/>
        </w:rPr>
        <w:t>[נספח</w:t>
      </w:r>
      <w:r>
        <w:rPr>
          <w:rtl/>
        </w:rPr>
        <w:t>ות.]</w:t>
      </w:r>
    </w:p>
    <w:p w14:paraId="4B6D0A84" w14:textId="77777777" w:rsidR="00000000" w:rsidRDefault="00026F1C">
      <w:pPr>
        <w:pStyle w:val="-0"/>
        <w:rPr>
          <w:rFonts w:hint="cs"/>
          <w:rtl/>
        </w:rPr>
      </w:pPr>
      <w:r>
        <w:rPr>
          <w:rFonts w:hint="cs"/>
          <w:rtl/>
        </w:rPr>
        <w:t>(הצעת קבוצת חברי הכנסת)</w:t>
      </w:r>
    </w:p>
    <w:p w14:paraId="31395673" w14:textId="77777777" w:rsidR="00000000" w:rsidRDefault="00026F1C">
      <w:pPr>
        <w:pStyle w:val="a0"/>
        <w:rPr>
          <w:rFonts w:hint="cs"/>
          <w:rtl/>
        </w:rPr>
      </w:pPr>
    </w:p>
    <w:p w14:paraId="7FB65436" w14:textId="77777777" w:rsidR="00000000" w:rsidRDefault="00026F1C">
      <w:pPr>
        <w:pStyle w:val="af1"/>
        <w:rPr>
          <w:rtl/>
        </w:rPr>
      </w:pPr>
      <w:r>
        <w:rPr>
          <w:rtl/>
        </w:rPr>
        <w:t>היו"ר נסים דהן:</w:t>
      </w:r>
    </w:p>
    <w:p w14:paraId="10C9A50A" w14:textId="77777777" w:rsidR="00000000" w:rsidRDefault="00026F1C">
      <w:pPr>
        <w:pStyle w:val="a0"/>
        <w:rPr>
          <w:rtl/>
        </w:rPr>
      </w:pPr>
    </w:p>
    <w:p w14:paraId="22CD2935" w14:textId="77777777" w:rsidR="00000000" w:rsidRDefault="00026F1C">
      <w:pPr>
        <w:pStyle w:val="a0"/>
        <w:rPr>
          <w:rFonts w:hint="cs"/>
          <w:rtl/>
        </w:rPr>
      </w:pPr>
      <w:r>
        <w:rPr>
          <w:rFonts w:hint="cs"/>
          <w:rtl/>
        </w:rPr>
        <w:t xml:space="preserve">אנחנו עוברים להמשך סדר-היום: הצעת חוק פ/906, הצעת חוק לתיקון פקודת מס הכנסה (ביטוח רפואת שיניים), התשס"ג-2003, של חבר הכנסת אחמד טיבי. חבר הכנסת אחמד טיבי אינו נוכח. אם כן, ההצעה הזאת לא תידון היום. </w:t>
      </w:r>
    </w:p>
    <w:p w14:paraId="33B28F0D" w14:textId="77777777" w:rsidR="00000000" w:rsidRDefault="00026F1C">
      <w:pPr>
        <w:pStyle w:val="a0"/>
        <w:ind w:firstLine="0"/>
        <w:rPr>
          <w:rFonts w:hint="cs"/>
          <w:b/>
          <w:bCs/>
          <w:sz w:val="24"/>
          <w:szCs w:val="24"/>
          <w:u w:val="single"/>
          <w:rtl/>
          <w:lang w:eastAsia="en-US"/>
        </w:rPr>
      </w:pPr>
    </w:p>
    <w:p w14:paraId="6426B36C" w14:textId="77777777" w:rsidR="00000000" w:rsidRDefault="00026F1C">
      <w:pPr>
        <w:pStyle w:val="a"/>
        <w:rPr>
          <w:rtl/>
        </w:rPr>
      </w:pPr>
      <w:bookmarkStart w:id="234" w:name="FS000000478T10_12_2003_14_26_41C"/>
      <w:bookmarkStart w:id="235" w:name="_Toc70328337"/>
      <w:bookmarkEnd w:id="234"/>
      <w:r>
        <w:rPr>
          <w:rtl/>
        </w:rPr>
        <w:t>השר מאיר</w:t>
      </w:r>
      <w:r>
        <w:rPr>
          <w:rtl/>
        </w:rPr>
        <w:t xml:space="preserve"> שטרית:</w:t>
      </w:r>
      <w:bookmarkEnd w:id="235"/>
    </w:p>
    <w:p w14:paraId="3BBE1DF0" w14:textId="77777777" w:rsidR="00000000" w:rsidRDefault="00026F1C">
      <w:pPr>
        <w:pStyle w:val="a0"/>
        <w:rPr>
          <w:rtl/>
        </w:rPr>
      </w:pPr>
    </w:p>
    <w:p w14:paraId="078F42A7" w14:textId="77777777" w:rsidR="00000000" w:rsidRDefault="00026F1C">
      <w:pPr>
        <w:pStyle w:val="a0"/>
        <w:rPr>
          <w:rFonts w:hint="cs"/>
          <w:rtl/>
        </w:rPr>
      </w:pPr>
      <w:r>
        <w:rPr>
          <w:rFonts w:hint="cs"/>
          <w:rtl/>
        </w:rPr>
        <w:t xml:space="preserve">שיהיה ברור, היא יורדת מסדר-היום לשישה חודשים. הוא לא יוכל להעלות אותה. </w:t>
      </w:r>
    </w:p>
    <w:p w14:paraId="1DFCB891" w14:textId="77777777" w:rsidR="00000000" w:rsidRDefault="00026F1C">
      <w:pPr>
        <w:pStyle w:val="a0"/>
        <w:ind w:firstLine="0"/>
        <w:rPr>
          <w:rFonts w:hint="cs"/>
          <w:rtl/>
        </w:rPr>
      </w:pPr>
    </w:p>
    <w:p w14:paraId="0341597D" w14:textId="77777777" w:rsidR="00000000" w:rsidRDefault="00026F1C">
      <w:pPr>
        <w:pStyle w:val="af1"/>
        <w:rPr>
          <w:rtl/>
        </w:rPr>
      </w:pPr>
      <w:r>
        <w:rPr>
          <w:rtl/>
        </w:rPr>
        <w:t>היו"ר נסים דהן:</w:t>
      </w:r>
    </w:p>
    <w:p w14:paraId="7D12B678" w14:textId="77777777" w:rsidR="00000000" w:rsidRDefault="00026F1C">
      <w:pPr>
        <w:pStyle w:val="a0"/>
        <w:rPr>
          <w:rtl/>
        </w:rPr>
      </w:pPr>
    </w:p>
    <w:p w14:paraId="51EF244A" w14:textId="77777777" w:rsidR="00000000" w:rsidRDefault="00026F1C">
      <w:pPr>
        <w:pStyle w:val="a0"/>
        <w:rPr>
          <w:rFonts w:hint="cs"/>
          <w:b/>
          <w:bCs/>
          <w:rtl/>
        </w:rPr>
      </w:pPr>
      <w:r>
        <w:rPr>
          <w:rFonts w:hint="cs"/>
          <w:rtl/>
        </w:rPr>
        <w:t xml:space="preserve">כבוד השר, תקנון הכנסת הרי ידוע וכתוב שחור על גבי לבן, אין צורך להזכיר אותו שוב פעם מחדש. </w:t>
      </w:r>
      <w:bookmarkStart w:id="236" w:name="FS000000560T10_12_2003_13_32_11"/>
      <w:bookmarkEnd w:id="236"/>
      <w:r>
        <w:rPr>
          <w:rFonts w:hint="cs"/>
          <w:rtl/>
        </w:rPr>
        <w:t>אנחנו עוברים להמשך סדר-היום, הצעת חוק רשות השידור - - -</w:t>
      </w:r>
      <w:r>
        <w:rPr>
          <w:rFonts w:hint="cs"/>
          <w:b/>
          <w:bCs/>
          <w:rtl/>
        </w:rPr>
        <w:t xml:space="preserve"> </w:t>
      </w:r>
    </w:p>
    <w:p w14:paraId="5E4FFDAD" w14:textId="77777777" w:rsidR="00000000" w:rsidRDefault="00026F1C">
      <w:pPr>
        <w:pStyle w:val="a0"/>
        <w:rPr>
          <w:rFonts w:hint="cs"/>
          <w:rtl/>
        </w:rPr>
      </w:pPr>
    </w:p>
    <w:p w14:paraId="3DC3CB09" w14:textId="77777777" w:rsidR="00000000" w:rsidRDefault="00026F1C">
      <w:pPr>
        <w:pStyle w:val="af0"/>
        <w:rPr>
          <w:rtl/>
        </w:rPr>
      </w:pPr>
      <w:r>
        <w:rPr>
          <w:rFonts w:hint="eastAsia"/>
          <w:rtl/>
        </w:rPr>
        <w:t>אחמד</w:t>
      </w:r>
      <w:r>
        <w:rPr>
          <w:rtl/>
        </w:rPr>
        <w:t xml:space="preserve"> טיבי </w:t>
      </w:r>
      <w:r>
        <w:rPr>
          <w:rtl/>
        </w:rPr>
        <w:t>(חד"ש-תע"ל):</w:t>
      </w:r>
    </w:p>
    <w:p w14:paraId="1B50F568" w14:textId="77777777" w:rsidR="00000000" w:rsidRDefault="00026F1C">
      <w:pPr>
        <w:pStyle w:val="a0"/>
        <w:rPr>
          <w:rFonts w:hint="cs"/>
          <w:rtl/>
        </w:rPr>
      </w:pPr>
    </w:p>
    <w:p w14:paraId="0BE36828" w14:textId="77777777" w:rsidR="00000000" w:rsidRDefault="00026F1C">
      <w:pPr>
        <w:pStyle w:val="a0"/>
        <w:rPr>
          <w:rFonts w:hint="cs"/>
          <w:rtl/>
        </w:rPr>
      </w:pPr>
      <w:r>
        <w:rPr>
          <w:rFonts w:hint="cs"/>
          <w:rtl/>
        </w:rPr>
        <w:t>- - -</w:t>
      </w:r>
    </w:p>
    <w:p w14:paraId="2E1F840C" w14:textId="77777777" w:rsidR="00000000" w:rsidRDefault="00026F1C">
      <w:pPr>
        <w:pStyle w:val="a0"/>
        <w:rPr>
          <w:rFonts w:hint="cs"/>
          <w:rtl/>
        </w:rPr>
      </w:pPr>
    </w:p>
    <w:p w14:paraId="0A199F13" w14:textId="77777777" w:rsidR="00000000" w:rsidRDefault="00026F1C">
      <w:pPr>
        <w:pStyle w:val="af1"/>
        <w:rPr>
          <w:rtl/>
        </w:rPr>
      </w:pPr>
      <w:r>
        <w:rPr>
          <w:rtl/>
        </w:rPr>
        <w:t>היו"ר נסים דהן:</w:t>
      </w:r>
    </w:p>
    <w:p w14:paraId="13F83FCC" w14:textId="77777777" w:rsidR="00000000" w:rsidRDefault="00026F1C">
      <w:pPr>
        <w:pStyle w:val="a0"/>
        <w:rPr>
          <w:rtl/>
        </w:rPr>
      </w:pPr>
    </w:p>
    <w:p w14:paraId="35B428D0" w14:textId="77777777" w:rsidR="00000000" w:rsidRDefault="00026F1C">
      <w:pPr>
        <w:pStyle w:val="a0"/>
        <w:rPr>
          <w:rFonts w:hint="cs"/>
          <w:rtl/>
        </w:rPr>
      </w:pPr>
      <w:r>
        <w:rPr>
          <w:rFonts w:hint="cs"/>
          <w:rtl/>
        </w:rPr>
        <w:t xml:space="preserve">זה סדר-היום, קראתי את שמך ולא היית כאן. </w:t>
      </w:r>
    </w:p>
    <w:p w14:paraId="5B8E73C6" w14:textId="77777777" w:rsidR="00000000" w:rsidRDefault="00026F1C">
      <w:pPr>
        <w:pStyle w:val="a0"/>
        <w:rPr>
          <w:rFonts w:hint="cs"/>
          <w:rtl/>
        </w:rPr>
      </w:pPr>
    </w:p>
    <w:p w14:paraId="02FC6653" w14:textId="77777777" w:rsidR="00000000" w:rsidRDefault="00026F1C">
      <w:pPr>
        <w:pStyle w:val="af0"/>
        <w:rPr>
          <w:rtl/>
        </w:rPr>
      </w:pPr>
      <w:r>
        <w:rPr>
          <w:rFonts w:hint="eastAsia"/>
          <w:rtl/>
        </w:rPr>
        <w:t>אחמד</w:t>
      </w:r>
      <w:r>
        <w:rPr>
          <w:rtl/>
        </w:rPr>
        <w:t xml:space="preserve"> טיבי (חד"ש-תע"ל):</w:t>
      </w:r>
    </w:p>
    <w:p w14:paraId="27EE2724" w14:textId="77777777" w:rsidR="00000000" w:rsidRDefault="00026F1C">
      <w:pPr>
        <w:pStyle w:val="a0"/>
        <w:rPr>
          <w:rFonts w:hint="cs"/>
          <w:rtl/>
        </w:rPr>
      </w:pPr>
    </w:p>
    <w:p w14:paraId="76605144" w14:textId="77777777" w:rsidR="00000000" w:rsidRDefault="00026F1C">
      <w:pPr>
        <w:pStyle w:val="a0"/>
        <w:rPr>
          <w:rFonts w:hint="cs"/>
          <w:rtl/>
        </w:rPr>
      </w:pPr>
      <w:r>
        <w:rPr>
          <w:rFonts w:hint="cs"/>
          <w:rtl/>
        </w:rPr>
        <w:t>- - -</w:t>
      </w:r>
    </w:p>
    <w:p w14:paraId="681A8F98" w14:textId="77777777" w:rsidR="00000000" w:rsidRDefault="00026F1C">
      <w:pPr>
        <w:pStyle w:val="a0"/>
        <w:rPr>
          <w:rFonts w:hint="cs"/>
          <w:rtl/>
        </w:rPr>
      </w:pPr>
    </w:p>
    <w:p w14:paraId="5E0397A7" w14:textId="77777777" w:rsidR="00000000" w:rsidRDefault="00026F1C">
      <w:pPr>
        <w:pStyle w:val="af1"/>
        <w:rPr>
          <w:rtl/>
        </w:rPr>
      </w:pPr>
      <w:r>
        <w:rPr>
          <w:rtl/>
        </w:rPr>
        <w:t>היו"ר נסים דהן:</w:t>
      </w:r>
    </w:p>
    <w:p w14:paraId="4ADDCEEA" w14:textId="77777777" w:rsidR="00000000" w:rsidRDefault="00026F1C">
      <w:pPr>
        <w:pStyle w:val="a0"/>
        <w:rPr>
          <w:rtl/>
        </w:rPr>
      </w:pPr>
    </w:p>
    <w:p w14:paraId="3A57BA67" w14:textId="77777777" w:rsidR="00000000" w:rsidRDefault="00026F1C">
      <w:pPr>
        <w:pStyle w:val="a0"/>
        <w:rPr>
          <w:rFonts w:hint="cs"/>
          <w:rtl/>
        </w:rPr>
      </w:pPr>
      <w:r>
        <w:rPr>
          <w:rFonts w:hint="cs"/>
          <w:rtl/>
        </w:rPr>
        <w:t xml:space="preserve">אבל מובן שלא תקבל פרס על זה שאיחרת, יש לך רק חמש דקות. </w:t>
      </w:r>
    </w:p>
    <w:p w14:paraId="5296E1A0" w14:textId="77777777" w:rsidR="00000000" w:rsidRDefault="00026F1C">
      <w:pPr>
        <w:pStyle w:val="a0"/>
        <w:rPr>
          <w:rFonts w:hint="cs"/>
          <w:rtl/>
        </w:rPr>
      </w:pPr>
    </w:p>
    <w:p w14:paraId="015A99A9" w14:textId="77777777" w:rsidR="00000000" w:rsidRDefault="00026F1C">
      <w:pPr>
        <w:pStyle w:val="a"/>
        <w:rPr>
          <w:rtl/>
        </w:rPr>
      </w:pPr>
      <w:bookmarkStart w:id="237" w:name="FS000000560T10_12_2003_17_07_12"/>
      <w:bookmarkStart w:id="238" w:name="_Toc70328338"/>
      <w:bookmarkEnd w:id="237"/>
      <w:r>
        <w:rPr>
          <w:rFonts w:hint="eastAsia"/>
          <w:rtl/>
        </w:rPr>
        <w:t>אחמד</w:t>
      </w:r>
      <w:r>
        <w:rPr>
          <w:rtl/>
        </w:rPr>
        <w:t xml:space="preserve"> טיבי (חד"ש-תע"ל):</w:t>
      </w:r>
      <w:bookmarkEnd w:id="238"/>
    </w:p>
    <w:p w14:paraId="0BC59667" w14:textId="77777777" w:rsidR="00000000" w:rsidRDefault="00026F1C">
      <w:pPr>
        <w:pStyle w:val="a0"/>
        <w:rPr>
          <w:rFonts w:hint="cs"/>
          <w:rtl/>
        </w:rPr>
      </w:pPr>
    </w:p>
    <w:p w14:paraId="3627B520" w14:textId="77777777" w:rsidR="00000000" w:rsidRDefault="00026F1C">
      <w:pPr>
        <w:pStyle w:val="a0"/>
        <w:rPr>
          <w:rFonts w:hint="cs"/>
          <w:rtl/>
        </w:rPr>
      </w:pPr>
      <w:r>
        <w:rPr>
          <w:rFonts w:hint="cs"/>
          <w:rtl/>
        </w:rPr>
        <w:t xml:space="preserve">תודה רבה, אדוני. </w:t>
      </w:r>
    </w:p>
    <w:p w14:paraId="2C5C6B73" w14:textId="77777777" w:rsidR="00000000" w:rsidRDefault="00026F1C">
      <w:pPr>
        <w:pStyle w:val="a0"/>
        <w:rPr>
          <w:rFonts w:hint="cs"/>
          <w:rtl/>
        </w:rPr>
      </w:pPr>
    </w:p>
    <w:p w14:paraId="7092DC43" w14:textId="77777777" w:rsidR="00000000" w:rsidRDefault="00026F1C">
      <w:pPr>
        <w:pStyle w:val="a0"/>
        <w:rPr>
          <w:rFonts w:hint="cs"/>
          <w:rtl/>
        </w:rPr>
      </w:pPr>
      <w:r>
        <w:rPr>
          <w:rFonts w:hint="cs"/>
          <w:rtl/>
        </w:rPr>
        <w:t>הצעת החוק שאני וחברי מוחמד ב</w:t>
      </w:r>
      <w:r>
        <w:rPr>
          <w:rFonts w:hint="cs"/>
          <w:rtl/>
        </w:rPr>
        <w:t xml:space="preserve">רכה ועסאם מח'ול מציעים נקראת הצעת חוק לתיקון פקודת מס הכנסה (ביטוח רפואת שיניים). אין ספק של-90% מהאוכלוסייה במדינת ישראל יש בעיות שיניים. חלקה מקבל טיפול, חלקה מתרשל מסיבות של חוסר מודעות וחלקה לא מקבל טיפול מסיבות של העדר יכולת כלכלית. </w:t>
      </w:r>
    </w:p>
    <w:p w14:paraId="4D18ED1A" w14:textId="77777777" w:rsidR="00000000" w:rsidRDefault="00026F1C">
      <w:pPr>
        <w:pStyle w:val="a0"/>
        <w:rPr>
          <w:rFonts w:hint="cs"/>
          <w:rtl/>
        </w:rPr>
      </w:pPr>
    </w:p>
    <w:p w14:paraId="504CD48A" w14:textId="77777777" w:rsidR="00000000" w:rsidRDefault="00026F1C">
      <w:pPr>
        <w:pStyle w:val="a0"/>
        <w:rPr>
          <w:rFonts w:hint="cs"/>
          <w:rtl/>
        </w:rPr>
      </w:pPr>
      <w:r>
        <w:rPr>
          <w:rFonts w:hint="cs"/>
          <w:rtl/>
        </w:rPr>
        <w:t>יש כאלה, והם מעט</w:t>
      </w:r>
      <w:r>
        <w:rPr>
          <w:rFonts w:hint="cs"/>
          <w:rtl/>
        </w:rPr>
        <w:t xml:space="preserve">ים, שנכנסים לתוכנית ביטוח רפואת שיניים, אבל מדובר במיעוט כמעט מבוטל באוכלוסייה. כפי שאנשים מבטחים את עצמם ברפואה כללית בקופות - יש גם חוק ביטוח בריאות ממלכתי, אדוני השר - רצוי לעודד אנשים להיכנס לתוכנית ביטוח ברפואת שיניים. </w:t>
      </w:r>
    </w:p>
    <w:p w14:paraId="2E8280A9" w14:textId="77777777" w:rsidR="00000000" w:rsidRDefault="00026F1C">
      <w:pPr>
        <w:pStyle w:val="a0"/>
        <w:rPr>
          <w:rFonts w:hint="cs"/>
          <w:rtl/>
        </w:rPr>
      </w:pPr>
    </w:p>
    <w:p w14:paraId="5F8E94A8" w14:textId="77777777" w:rsidR="00000000" w:rsidRDefault="00026F1C">
      <w:pPr>
        <w:pStyle w:val="a0"/>
        <w:rPr>
          <w:rFonts w:hint="cs"/>
          <w:rtl/>
        </w:rPr>
      </w:pPr>
      <w:r>
        <w:rPr>
          <w:rFonts w:hint="cs"/>
          <w:rtl/>
        </w:rPr>
        <w:t>אדוני, ההצעה אומרת, ש"בחישוב ה</w:t>
      </w:r>
      <w:r>
        <w:rPr>
          <w:rFonts w:hint="cs"/>
          <w:rtl/>
        </w:rPr>
        <w:t>כנסתו החייבת של יחיד תושב ישראל שהוא, ילדו, בן זוגו או הורהו שילם בשנת המס בעד ביטוח רפואת שיניים, שהוכר על-ידי שר האוצר, בהתייעצות עם שר הבריאות, יותר לו זיכוי ממס של 25% מהסכום ששילם או מהסכום שקבע לשם כך שר האוצר, באישור ועדת הכספים של הכנסת, לפי הנמוך"</w:t>
      </w:r>
      <w:r>
        <w:rPr>
          <w:rFonts w:hint="cs"/>
          <w:rtl/>
        </w:rPr>
        <w:t xml:space="preserve">. כלומר, אני נותן בידי שר האוצר, ומעבר לכך גם בידי ועדת הכספים, את האפשרות של המלה האחרונה באישור. </w:t>
      </w:r>
    </w:p>
    <w:p w14:paraId="7BE9D2E2" w14:textId="77777777" w:rsidR="00000000" w:rsidRDefault="00026F1C">
      <w:pPr>
        <w:pStyle w:val="a0"/>
        <w:rPr>
          <w:rFonts w:hint="cs"/>
          <w:rtl/>
        </w:rPr>
      </w:pPr>
    </w:p>
    <w:p w14:paraId="544C30D8" w14:textId="77777777" w:rsidR="00000000" w:rsidRDefault="00026F1C">
      <w:pPr>
        <w:pStyle w:val="a0"/>
        <w:rPr>
          <w:rFonts w:hint="cs"/>
          <w:rtl/>
        </w:rPr>
      </w:pPr>
      <w:r>
        <w:rPr>
          <w:rFonts w:hint="cs"/>
          <w:rtl/>
        </w:rPr>
        <w:t xml:space="preserve">מה המטרה? המטרה היא קודם כול להרחיב את המודעות לרפואת שיניים ולרפואת הפה, ולהקל על מבוטחים ולהרחיב את המודעות לביטוח בריאות שיניים, כפי שאנשים מבטחים </w:t>
      </w:r>
      <w:r>
        <w:rPr>
          <w:rtl/>
        </w:rPr>
        <w:t>–</w:t>
      </w:r>
      <w:r>
        <w:rPr>
          <w:rFonts w:hint="cs"/>
          <w:rtl/>
        </w:rPr>
        <w:t xml:space="preserve"> הרי</w:t>
      </w:r>
      <w:r>
        <w:rPr>
          <w:rFonts w:hint="cs"/>
          <w:rtl/>
        </w:rPr>
        <w:t xml:space="preserve"> כמעט רוב מוחלט של האוכלוסייה מבוטח בביטוח בריאות כללי. לכן, אדוני השר, אני מבקש שההתנגדות שלך לא תהיה גורפת, או לפחות שתיתן לאנשים להצביע על-פי צו מצפונם. </w:t>
      </w:r>
    </w:p>
    <w:p w14:paraId="09FABB58" w14:textId="77777777" w:rsidR="00000000" w:rsidRDefault="00026F1C">
      <w:pPr>
        <w:pStyle w:val="a0"/>
        <w:rPr>
          <w:rFonts w:hint="cs"/>
          <w:rtl/>
        </w:rPr>
      </w:pPr>
    </w:p>
    <w:p w14:paraId="72F1CF85" w14:textId="77777777" w:rsidR="00000000" w:rsidRDefault="00026F1C">
      <w:pPr>
        <w:pStyle w:val="a0"/>
        <w:rPr>
          <w:rFonts w:hint="cs"/>
          <w:rtl/>
        </w:rPr>
      </w:pPr>
      <w:r>
        <w:rPr>
          <w:rFonts w:hint="cs"/>
          <w:rtl/>
        </w:rPr>
        <w:t xml:space="preserve">חברה מתפתחת וגם חברה מפותחת נמדדות גם על-פי רמת רפואת הפה, כמו גם הבריאות הכללית, אבל בעיקר רפואת </w:t>
      </w:r>
      <w:r>
        <w:rPr>
          <w:rFonts w:hint="cs"/>
          <w:rtl/>
        </w:rPr>
        <w:t xml:space="preserve">הפה. </w:t>
      </w:r>
    </w:p>
    <w:p w14:paraId="41B31621" w14:textId="77777777" w:rsidR="00000000" w:rsidRDefault="00026F1C">
      <w:pPr>
        <w:pStyle w:val="a0"/>
        <w:rPr>
          <w:rFonts w:hint="cs"/>
          <w:rtl/>
        </w:rPr>
      </w:pPr>
    </w:p>
    <w:p w14:paraId="0E64D0B9" w14:textId="77777777" w:rsidR="00000000" w:rsidRDefault="00026F1C">
      <w:pPr>
        <w:pStyle w:val="a0"/>
        <w:rPr>
          <w:rFonts w:hint="cs"/>
          <w:rtl/>
        </w:rPr>
      </w:pPr>
      <w:r>
        <w:rPr>
          <w:rFonts w:hint="cs"/>
          <w:rtl/>
        </w:rPr>
        <w:t xml:space="preserve">לכן, אדוני, אני חושב שאם הצעת החוק תתקבל ונוכל לבוא בדברים גם בוועדה לאחר מכן </w:t>
      </w:r>
      <w:r>
        <w:rPr>
          <w:rtl/>
        </w:rPr>
        <w:t>–</w:t>
      </w:r>
      <w:r>
        <w:rPr>
          <w:rFonts w:hint="cs"/>
          <w:rtl/>
        </w:rPr>
        <w:t xml:space="preserve"> ואני גם נותן סייגים ופיקוח של משרד האוצר ושל ועדת הכספים. אני מבקש לתמוך בהצעת החוק. תודה רבה. </w:t>
      </w:r>
    </w:p>
    <w:p w14:paraId="4CA80FCA" w14:textId="77777777" w:rsidR="00000000" w:rsidRDefault="00026F1C">
      <w:pPr>
        <w:pStyle w:val="a0"/>
        <w:rPr>
          <w:rFonts w:hint="cs"/>
          <w:rtl/>
        </w:rPr>
      </w:pPr>
    </w:p>
    <w:p w14:paraId="66729644" w14:textId="77777777" w:rsidR="00000000" w:rsidRDefault="00026F1C">
      <w:pPr>
        <w:pStyle w:val="af1"/>
        <w:rPr>
          <w:rtl/>
        </w:rPr>
      </w:pPr>
      <w:r>
        <w:rPr>
          <w:rtl/>
        </w:rPr>
        <w:t>היו"ר נסים דהן:</w:t>
      </w:r>
    </w:p>
    <w:p w14:paraId="54FB9F65" w14:textId="77777777" w:rsidR="00000000" w:rsidRDefault="00026F1C">
      <w:pPr>
        <w:pStyle w:val="a0"/>
        <w:rPr>
          <w:rtl/>
        </w:rPr>
      </w:pPr>
    </w:p>
    <w:p w14:paraId="541EC6B9" w14:textId="77777777" w:rsidR="00000000" w:rsidRDefault="00026F1C">
      <w:pPr>
        <w:pStyle w:val="a0"/>
        <w:rPr>
          <w:rFonts w:hint="cs"/>
          <w:rtl/>
        </w:rPr>
      </w:pPr>
      <w:r>
        <w:rPr>
          <w:rFonts w:hint="cs"/>
          <w:rtl/>
        </w:rPr>
        <w:t>תודה רבה. ישיב כבוד השר במשרד האוצר, חבר הכנסת מאיר שטר</w:t>
      </w:r>
      <w:r>
        <w:rPr>
          <w:rFonts w:hint="cs"/>
          <w:rtl/>
        </w:rPr>
        <w:t xml:space="preserve">ית. חברי הכנסת, מייד לאחר סיום דבריו של השר שטרית תתקיים הצבעה. חבר הכנסת אחמד טיבי ויתר על זכותו לנמק שוב. בבקשה, כבוד השר. </w:t>
      </w:r>
    </w:p>
    <w:p w14:paraId="3BBA89AA" w14:textId="77777777" w:rsidR="00000000" w:rsidRDefault="00026F1C">
      <w:pPr>
        <w:pStyle w:val="a0"/>
        <w:rPr>
          <w:rFonts w:hint="cs"/>
          <w:rtl/>
        </w:rPr>
      </w:pPr>
    </w:p>
    <w:p w14:paraId="7E400C28" w14:textId="77777777" w:rsidR="00000000" w:rsidRDefault="00026F1C">
      <w:pPr>
        <w:pStyle w:val="a"/>
        <w:rPr>
          <w:rtl/>
        </w:rPr>
      </w:pPr>
      <w:bookmarkStart w:id="239" w:name="FS000000478T10_12_2003_13_34_16"/>
      <w:bookmarkStart w:id="240" w:name="_Toc70328339"/>
      <w:bookmarkEnd w:id="239"/>
      <w:r>
        <w:rPr>
          <w:rFonts w:hint="eastAsia"/>
          <w:rtl/>
        </w:rPr>
        <w:t>השר</w:t>
      </w:r>
      <w:r>
        <w:rPr>
          <w:rtl/>
        </w:rPr>
        <w:t xml:space="preserve"> מאיר שטרית:</w:t>
      </w:r>
      <w:bookmarkEnd w:id="240"/>
    </w:p>
    <w:p w14:paraId="7A1F4CB8" w14:textId="77777777" w:rsidR="00000000" w:rsidRDefault="00026F1C">
      <w:pPr>
        <w:pStyle w:val="a0"/>
        <w:rPr>
          <w:rFonts w:hint="cs"/>
          <w:rtl/>
        </w:rPr>
      </w:pPr>
    </w:p>
    <w:p w14:paraId="1DCF2828" w14:textId="77777777" w:rsidR="00000000" w:rsidRDefault="00026F1C">
      <w:pPr>
        <w:pStyle w:val="a0"/>
        <w:rPr>
          <w:rFonts w:hint="cs"/>
          <w:rtl/>
        </w:rPr>
      </w:pPr>
      <w:r>
        <w:rPr>
          <w:rFonts w:hint="cs"/>
          <w:rtl/>
        </w:rPr>
        <w:t xml:space="preserve">אדוני היושב-ראש, רבותי חברי הכנסת, הממשלה מתנגדת להצעת החוק. </w:t>
      </w:r>
    </w:p>
    <w:p w14:paraId="2F443D01" w14:textId="77777777" w:rsidR="00000000" w:rsidRDefault="00026F1C">
      <w:pPr>
        <w:pStyle w:val="a0"/>
        <w:rPr>
          <w:rFonts w:hint="cs"/>
          <w:rtl/>
        </w:rPr>
      </w:pPr>
    </w:p>
    <w:p w14:paraId="67E52B39" w14:textId="77777777" w:rsidR="00000000" w:rsidRDefault="00026F1C">
      <w:pPr>
        <w:pStyle w:val="a0"/>
        <w:rPr>
          <w:rFonts w:hint="cs"/>
          <w:rtl/>
        </w:rPr>
      </w:pPr>
      <w:r>
        <w:rPr>
          <w:rFonts w:hint="cs"/>
          <w:rtl/>
        </w:rPr>
        <w:t>ההוצאה הכספית עבור ביטוח שיניים הינה הוצאה פרטית,</w:t>
      </w:r>
      <w:r>
        <w:rPr>
          <w:rFonts w:hint="cs"/>
          <w:rtl/>
        </w:rPr>
        <w:t xml:space="preserve"> אשר איננה מותרת בניכוי. לפיכך גם אין להתיר הוצאה כזאת בדרך של זיכוי מס, ואין הבדל בין השניים. </w:t>
      </w:r>
    </w:p>
    <w:p w14:paraId="5DB81E12" w14:textId="77777777" w:rsidR="00000000" w:rsidRDefault="00026F1C">
      <w:pPr>
        <w:pStyle w:val="a0"/>
        <w:rPr>
          <w:rFonts w:hint="cs"/>
          <w:rtl/>
        </w:rPr>
      </w:pPr>
    </w:p>
    <w:p w14:paraId="7B6675BF" w14:textId="77777777" w:rsidR="00000000" w:rsidRDefault="00026F1C">
      <w:pPr>
        <w:pStyle w:val="a0"/>
        <w:rPr>
          <w:rFonts w:hint="cs"/>
          <w:rtl/>
        </w:rPr>
      </w:pPr>
      <w:r>
        <w:rPr>
          <w:rFonts w:hint="cs"/>
          <w:rtl/>
        </w:rPr>
        <w:t>ההצעה שלך, חבר הכנסת טיבי, אם היתה מאושרת, היתה יוצרת הטבה גדולה מאוד דווקא לבעלי השכר הגבוה לעומת הנמוך, מכיוון שמי שמקבל זיכוי מס הם כמובן רק אלה שמשלמים מס.</w:t>
      </w:r>
      <w:r>
        <w:rPr>
          <w:rFonts w:hint="cs"/>
          <w:rtl/>
        </w:rPr>
        <w:t xml:space="preserve"> </w:t>
      </w:r>
    </w:p>
    <w:p w14:paraId="24C01F18" w14:textId="77777777" w:rsidR="00000000" w:rsidRDefault="00026F1C">
      <w:pPr>
        <w:pStyle w:val="a0"/>
        <w:rPr>
          <w:rFonts w:hint="cs"/>
          <w:rtl/>
        </w:rPr>
      </w:pPr>
    </w:p>
    <w:p w14:paraId="79759530" w14:textId="77777777" w:rsidR="00000000" w:rsidRDefault="00026F1C">
      <w:pPr>
        <w:pStyle w:val="a0"/>
        <w:rPr>
          <w:rFonts w:hint="cs"/>
          <w:rtl/>
        </w:rPr>
      </w:pPr>
      <w:r>
        <w:rPr>
          <w:rFonts w:hint="cs"/>
          <w:rtl/>
        </w:rPr>
        <w:t xml:space="preserve">אני אינני מתנגד לעיקרון, חבר הכנסת טיבי, שבמדינת ישראל צריך לשנות את משטר המס, ואנחנו מתכוונים לעשות את זה לקראת 2006, כשנגיע למצב שבו המס על האזרח ירד למקסימום 49% מעבודתו, כולל כל המסים יחד </w:t>
      </w:r>
      <w:r>
        <w:rPr>
          <w:rtl/>
        </w:rPr>
        <w:t>–</w:t>
      </w:r>
      <w:r>
        <w:rPr>
          <w:rFonts w:hint="cs"/>
          <w:rtl/>
        </w:rPr>
        <w:t xml:space="preserve"> מס הכנסה, ביטוח לאומי ומס בריאות. זה יקרה החל ב-1 ביולי 200</w:t>
      </w:r>
      <w:r>
        <w:rPr>
          <w:rFonts w:hint="cs"/>
          <w:rtl/>
        </w:rPr>
        <w:t xml:space="preserve">5, על-פי החקיקה שעברה בכנסת בתוכנית הכלכלית. </w:t>
      </w:r>
    </w:p>
    <w:p w14:paraId="2EE9387E" w14:textId="77777777" w:rsidR="00000000" w:rsidRDefault="00026F1C">
      <w:pPr>
        <w:pStyle w:val="a0"/>
        <w:rPr>
          <w:rFonts w:hint="cs"/>
          <w:rtl/>
        </w:rPr>
      </w:pPr>
    </w:p>
    <w:p w14:paraId="4428FC89" w14:textId="77777777" w:rsidR="00000000" w:rsidRDefault="00026F1C">
      <w:pPr>
        <w:pStyle w:val="a0"/>
        <w:rPr>
          <w:rFonts w:hint="cs"/>
          <w:rtl/>
        </w:rPr>
      </w:pPr>
      <w:r>
        <w:rPr>
          <w:rFonts w:hint="cs"/>
          <w:rtl/>
        </w:rPr>
        <w:t>כפי שידוע לחברי הכנסת, ב-1 ביולי 2004 המס יורד בעוד מדרגה אחת, וב-1 ביולי 2005 מס הכנסה יורד מדרגה סופית, ואז, ב-1 בינואר 2006, חבר הכנסת טיבי, בכוונתנו - אני מקווה שנוכל לעשות את ההליך הזה עד אז - לשנות את שי</w:t>
      </w:r>
      <w:r>
        <w:rPr>
          <w:rFonts w:hint="cs"/>
          <w:rtl/>
        </w:rPr>
        <w:t xml:space="preserve">טת המס בארץ, ולהביא לכך שתהיה חובת דיווח אישי של כל אזרח לשלטונות המס, כדי להכניס את כולם לרשת. </w:t>
      </w:r>
    </w:p>
    <w:p w14:paraId="736CE789" w14:textId="77777777" w:rsidR="00000000" w:rsidRDefault="00026F1C">
      <w:pPr>
        <w:pStyle w:val="a0"/>
        <w:rPr>
          <w:rFonts w:hint="cs"/>
          <w:rtl/>
        </w:rPr>
      </w:pPr>
    </w:p>
    <w:p w14:paraId="33FB75D2" w14:textId="77777777" w:rsidR="00000000" w:rsidRDefault="00026F1C">
      <w:pPr>
        <w:pStyle w:val="a0"/>
        <w:rPr>
          <w:rFonts w:hint="cs"/>
          <w:rtl/>
        </w:rPr>
      </w:pPr>
      <w:r>
        <w:rPr>
          <w:rFonts w:hint="cs"/>
          <w:rtl/>
        </w:rPr>
        <w:t>אבל במקביל, חבר הכנסת טיבי, כאשר יהיה דיווח אישי לשלטונות המס, בכוונתנו גם ליצור אינסנטיב לדווח. לכן אז, בשלב הזה, ייכנסו שני צעדים נוספים בחקיקה: האחד - הרתע</w:t>
      </w:r>
      <w:r>
        <w:rPr>
          <w:rFonts w:hint="cs"/>
          <w:rtl/>
        </w:rPr>
        <w:t>ה של מי שמרמה את שלטונות המס. הכוונה להגדיל את האכיפה ואת ההרתעה בצורה מאוד משמעותית, שלא יהיה כדאי להעלים מס, בעיקר כשהמס יהיה כל כך נמוך. השני - חבר הכנסת טיבי, המטרה ליצור אינסנטיב לדווח באמצעות הטבות מס, ואז ניתן להציע שורה של הטבות מס אפשריות לכלל האו</w:t>
      </w:r>
      <w:r>
        <w:rPr>
          <w:rFonts w:hint="cs"/>
          <w:rtl/>
        </w:rPr>
        <w:t xml:space="preserve">כלוסייה. אתן לך דוגמאות. למשל: הכרה באחוז מסוים מהריבית על המשכנתה לדירת יחיד עממית, הכרה בהוצאות לימודים, הכרה בחלק מההוצאות של עוזרת ומטפלת לאשה עובדת. אני מסכים שאולי אז צריך להכליל גם את זה בחשבון. </w:t>
      </w:r>
    </w:p>
    <w:p w14:paraId="50E3C74A" w14:textId="77777777" w:rsidR="00000000" w:rsidRDefault="00026F1C">
      <w:pPr>
        <w:pStyle w:val="a0"/>
        <w:rPr>
          <w:rFonts w:hint="cs"/>
          <w:rtl/>
        </w:rPr>
      </w:pPr>
    </w:p>
    <w:p w14:paraId="4D613F18" w14:textId="77777777" w:rsidR="00000000" w:rsidRDefault="00026F1C">
      <w:pPr>
        <w:pStyle w:val="a0"/>
        <w:rPr>
          <w:rFonts w:hint="cs"/>
          <w:rtl/>
        </w:rPr>
      </w:pPr>
      <w:r>
        <w:rPr>
          <w:rFonts w:hint="cs"/>
          <w:rtl/>
        </w:rPr>
        <w:t>כאשר נגיע, חבר הכנסת טיבי, לכך</w:t>
      </w:r>
      <w:r>
        <w:rPr>
          <w:rtl/>
        </w:rPr>
        <w:t xml:space="preserve"> </w:t>
      </w:r>
      <w:r>
        <w:rPr>
          <w:rFonts w:hint="cs"/>
          <w:rtl/>
        </w:rPr>
        <w:t>שמצב המשק יאפשר לנו ל</w:t>
      </w:r>
      <w:r>
        <w:rPr>
          <w:rFonts w:hint="cs"/>
          <w:rtl/>
        </w:rPr>
        <w:t xml:space="preserve">יצור אינסנטיב ולתת לאנשים אפשרות לדווח כדי לקבל החזרים </w:t>
      </w:r>
      <w:r>
        <w:rPr>
          <w:rtl/>
        </w:rPr>
        <w:t>–</w:t>
      </w:r>
      <w:r>
        <w:rPr>
          <w:rFonts w:hint="cs"/>
          <w:rtl/>
        </w:rPr>
        <w:t xml:space="preserve"> אז הדבר הזה בא בחשבון, כי במצב הזה, כשנגיע לשם, לאזרח יהיה כדאי לדווח לשלטונות המס, כדי לקבל החזר. המדינה תרוויח בסוף המעגל, מכיוון שכאשר בסופו של דבר מדווחים על כל הוצאה ומקבלים החזר מסוים, מי שקיבל</w:t>
      </w:r>
      <w:r>
        <w:rPr>
          <w:rFonts w:hint="cs"/>
          <w:rtl/>
        </w:rPr>
        <w:t xml:space="preserve"> את ההוצאה הזאת גם נכנס לרשת המס. </w:t>
      </w:r>
    </w:p>
    <w:p w14:paraId="26BE5410" w14:textId="77777777" w:rsidR="00000000" w:rsidRDefault="00026F1C">
      <w:pPr>
        <w:pStyle w:val="a0"/>
        <w:rPr>
          <w:rFonts w:hint="cs"/>
          <w:rtl/>
        </w:rPr>
      </w:pPr>
    </w:p>
    <w:p w14:paraId="6EABA334" w14:textId="77777777" w:rsidR="00000000" w:rsidRDefault="00026F1C">
      <w:pPr>
        <w:pStyle w:val="af0"/>
        <w:rPr>
          <w:rtl/>
        </w:rPr>
      </w:pPr>
      <w:r>
        <w:rPr>
          <w:rFonts w:hint="eastAsia"/>
          <w:rtl/>
        </w:rPr>
        <w:t>דוד</w:t>
      </w:r>
      <w:r>
        <w:rPr>
          <w:rtl/>
        </w:rPr>
        <w:t xml:space="preserve"> טל (עם אחד):</w:t>
      </w:r>
    </w:p>
    <w:p w14:paraId="49A10756" w14:textId="77777777" w:rsidR="00000000" w:rsidRDefault="00026F1C">
      <w:pPr>
        <w:pStyle w:val="a0"/>
        <w:rPr>
          <w:rFonts w:hint="cs"/>
          <w:rtl/>
        </w:rPr>
      </w:pPr>
    </w:p>
    <w:p w14:paraId="41A35B6A" w14:textId="77777777" w:rsidR="00000000" w:rsidRDefault="00026F1C">
      <w:pPr>
        <w:pStyle w:val="a0"/>
        <w:rPr>
          <w:rFonts w:hint="cs"/>
          <w:rtl/>
        </w:rPr>
      </w:pPr>
      <w:r>
        <w:rPr>
          <w:rFonts w:hint="cs"/>
          <w:rtl/>
        </w:rPr>
        <w:t xml:space="preserve">אפשר לשאול שאלה? תודה ליושב-ראש. </w:t>
      </w:r>
    </w:p>
    <w:p w14:paraId="32F6BDF0" w14:textId="77777777" w:rsidR="00000000" w:rsidRDefault="00026F1C">
      <w:pPr>
        <w:pStyle w:val="a0"/>
        <w:rPr>
          <w:rFonts w:hint="cs"/>
          <w:rtl/>
        </w:rPr>
      </w:pPr>
    </w:p>
    <w:p w14:paraId="3EE15E27" w14:textId="77777777" w:rsidR="00000000" w:rsidRDefault="00026F1C">
      <w:pPr>
        <w:pStyle w:val="a0"/>
        <w:rPr>
          <w:rFonts w:hint="cs"/>
          <w:rtl/>
        </w:rPr>
      </w:pPr>
      <w:r>
        <w:rPr>
          <w:rFonts w:hint="cs"/>
          <w:rtl/>
        </w:rPr>
        <w:t>אדוני השר, תראה מה אתה אומר - שאם המצב במשק יהיה טוב, נוכל להרשות את זה לעצמנו ונעשה את זה. אנחנו לא מחוקקים חוק בנקודת זמן כזאת או אחרת, כל חוק שאנחנו מחוקקים הוא לאו</w:t>
      </w:r>
      <w:r>
        <w:rPr>
          <w:rFonts w:hint="cs"/>
          <w:rtl/>
        </w:rPr>
        <w:t xml:space="preserve">רך זמן. תאר לעצמך שהמצב מצוין, אז היית מסכים לזה? אבל אחרי חמש שנים המצב קטסטרופלי, אז מה תעשה, תחזור בך? </w:t>
      </w:r>
    </w:p>
    <w:p w14:paraId="66E5E052" w14:textId="77777777" w:rsidR="00000000" w:rsidRDefault="00026F1C">
      <w:pPr>
        <w:pStyle w:val="a0"/>
        <w:rPr>
          <w:rFonts w:hint="cs"/>
          <w:rtl/>
        </w:rPr>
      </w:pPr>
    </w:p>
    <w:p w14:paraId="1BDBA80C" w14:textId="77777777" w:rsidR="00000000" w:rsidRDefault="00026F1C">
      <w:pPr>
        <w:pStyle w:val="af1"/>
        <w:rPr>
          <w:rtl/>
        </w:rPr>
      </w:pPr>
      <w:r>
        <w:rPr>
          <w:rtl/>
        </w:rPr>
        <w:t>היו"ר נסים דהן:</w:t>
      </w:r>
    </w:p>
    <w:p w14:paraId="54CA8A4F" w14:textId="77777777" w:rsidR="00000000" w:rsidRDefault="00026F1C">
      <w:pPr>
        <w:pStyle w:val="a0"/>
        <w:rPr>
          <w:rtl/>
        </w:rPr>
      </w:pPr>
    </w:p>
    <w:p w14:paraId="7928CA25" w14:textId="77777777" w:rsidR="00000000" w:rsidRDefault="00026F1C">
      <w:pPr>
        <w:pStyle w:val="a0"/>
        <w:rPr>
          <w:rFonts w:hint="cs"/>
          <w:rtl/>
        </w:rPr>
      </w:pPr>
      <w:r>
        <w:rPr>
          <w:rFonts w:hint="cs"/>
          <w:rtl/>
        </w:rPr>
        <w:t xml:space="preserve">ההצבעה מייד אחרי סיום דבריו של השר. </w:t>
      </w:r>
    </w:p>
    <w:p w14:paraId="2CDFD84A" w14:textId="77777777" w:rsidR="00000000" w:rsidRDefault="00026F1C">
      <w:pPr>
        <w:pStyle w:val="a0"/>
        <w:rPr>
          <w:rFonts w:hint="cs"/>
          <w:rtl/>
        </w:rPr>
      </w:pPr>
    </w:p>
    <w:p w14:paraId="227969A0" w14:textId="77777777" w:rsidR="00000000" w:rsidRDefault="00026F1C">
      <w:pPr>
        <w:pStyle w:val="-"/>
        <w:rPr>
          <w:rtl/>
        </w:rPr>
      </w:pPr>
      <w:bookmarkStart w:id="241" w:name="FS000000478T10_12_2003_13_37_59C"/>
      <w:bookmarkEnd w:id="241"/>
      <w:r>
        <w:rPr>
          <w:rtl/>
        </w:rPr>
        <w:t>השר מאיר שטרית:</w:t>
      </w:r>
    </w:p>
    <w:p w14:paraId="26D5D154" w14:textId="77777777" w:rsidR="00000000" w:rsidRDefault="00026F1C">
      <w:pPr>
        <w:pStyle w:val="a0"/>
        <w:rPr>
          <w:rtl/>
        </w:rPr>
      </w:pPr>
    </w:p>
    <w:p w14:paraId="73CC51D0" w14:textId="77777777" w:rsidR="00000000" w:rsidRDefault="00026F1C">
      <w:pPr>
        <w:pStyle w:val="a0"/>
        <w:rPr>
          <w:rFonts w:hint="cs"/>
          <w:rtl/>
        </w:rPr>
      </w:pPr>
      <w:r>
        <w:rPr>
          <w:rFonts w:hint="cs"/>
          <w:rtl/>
        </w:rPr>
        <w:t xml:space="preserve">חבר הכנסת טל, אתה לא הבנת. אני אמרתי שכל הרעיון של מתן הטבות מס ייכנס לתוקף </w:t>
      </w:r>
      <w:r>
        <w:rPr>
          <w:rFonts w:hint="cs"/>
          <w:rtl/>
        </w:rPr>
        <w:t xml:space="preserve">כשנגיע למצב שמס הכנסה וכלל המסים על השכר ירדו למינימום, כפי שהעניין עבר בחקיקה. זה יקרה לא לפני 1 בינואר 2006. זה הזמן הנכון לעשות את זה. </w:t>
      </w:r>
    </w:p>
    <w:p w14:paraId="006B91A7" w14:textId="77777777" w:rsidR="00000000" w:rsidRDefault="00026F1C">
      <w:pPr>
        <w:pStyle w:val="a0"/>
        <w:rPr>
          <w:rFonts w:hint="cs"/>
          <w:rtl/>
        </w:rPr>
      </w:pPr>
    </w:p>
    <w:p w14:paraId="39BF5529" w14:textId="77777777" w:rsidR="00000000" w:rsidRDefault="00026F1C">
      <w:pPr>
        <w:pStyle w:val="af0"/>
        <w:rPr>
          <w:rtl/>
        </w:rPr>
      </w:pPr>
      <w:r>
        <w:rPr>
          <w:rFonts w:hint="eastAsia"/>
          <w:rtl/>
        </w:rPr>
        <w:t>טלב</w:t>
      </w:r>
      <w:r>
        <w:rPr>
          <w:rtl/>
        </w:rPr>
        <w:t xml:space="preserve"> אלסאנע (רע"ם):</w:t>
      </w:r>
    </w:p>
    <w:p w14:paraId="7C32E726" w14:textId="77777777" w:rsidR="00000000" w:rsidRDefault="00026F1C">
      <w:pPr>
        <w:pStyle w:val="a0"/>
        <w:ind w:left="719" w:firstLine="0"/>
        <w:rPr>
          <w:rFonts w:hint="cs"/>
          <w:rtl/>
        </w:rPr>
      </w:pPr>
    </w:p>
    <w:p w14:paraId="47DA9FA1" w14:textId="77777777" w:rsidR="00000000" w:rsidRDefault="00026F1C">
      <w:pPr>
        <w:pStyle w:val="a0"/>
        <w:ind w:left="719" w:firstLine="0"/>
        <w:rPr>
          <w:rFonts w:hint="cs"/>
          <w:rtl/>
        </w:rPr>
      </w:pPr>
      <w:r>
        <w:rPr>
          <w:rFonts w:hint="cs"/>
          <w:rtl/>
        </w:rPr>
        <w:t>- - -</w:t>
      </w:r>
    </w:p>
    <w:p w14:paraId="292AC306" w14:textId="77777777" w:rsidR="00000000" w:rsidRDefault="00026F1C">
      <w:pPr>
        <w:pStyle w:val="a0"/>
        <w:rPr>
          <w:rFonts w:hint="cs"/>
          <w:rtl/>
        </w:rPr>
      </w:pPr>
    </w:p>
    <w:p w14:paraId="6888875B" w14:textId="77777777" w:rsidR="00000000" w:rsidRDefault="00026F1C">
      <w:pPr>
        <w:pStyle w:val="-"/>
        <w:rPr>
          <w:rtl/>
        </w:rPr>
      </w:pPr>
      <w:bookmarkStart w:id="242" w:name="FS000000478T10_12_2003_13_38_39C"/>
      <w:bookmarkEnd w:id="242"/>
      <w:r>
        <w:rPr>
          <w:rtl/>
        </w:rPr>
        <w:t>השר מאיר שטרית:</w:t>
      </w:r>
    </w:p>
    <w:p w14:paraId="58BDA784" w14:textId="77777777" w:rsidR="00000000" w:rsidRDefault="00026F1C">
      <w:pPr>
        <w:pStyle w:val="a0"/>
        <w:rPr>
          <w:rtl/>
        </w:rPr>
      </w:pPr>
    </w:p>
    <w:p w14:paraId="7ED05DA6" w14:textId="77777777" w:rsidR="00000000" w:rsidRDefault="00026F1C">
      <w:pPr>
        <w:pStyle w:val="a0"/>
        <w:rPr>
          <w:rFonts w:hint="cs"/>
          <w:rtl/>
        </w:rPr>
      </w:pPr>
      <w:r>
        <w:rPr>
          <w:rFonts w:hint="cs"/>
          <w:rtl/>
        </w:rPr>
        <w:t>חבר הכנסת טל, היום חקיקה כזאת נותנת הטבה דווקא לבעל היכולת, ואני לא חושב</w:t>
      </w:r>
      <w:r>
        <w:rPr>
          <w:rFonts w:hint="cs"/>
          <w:rtl/>
        </w:rPr>
        <w:t xml:space="preserve"> שזאת המטרה שלנו היום. אני מנסה להסביר את המכלול, כדי שיהיה ברור לחברי הכנסת למה זה יהיה ב-1 בינואר 2006. אז נגיע למצב שבו לאדם יהיה כדאי לדווח למס הכנסה על כל הוצאותיו ועל כל הכנסותיו, כי הוא גם יקבל החזרי מס, כמו שמקובל במדינות שבהן יש חובת דיווח אישי. א</w:t>
      </w:r>
      <w:r>
        <w:rPr>
          <w:rFonts w:hint="cs"/>
          <w:rtl/>
        </w:rPr>
        <w:t xml:space="preserve">ז ההצעה הזאת יכולה להישקל - האם בסדר העדיפויות של ההטבות זה הדבר הראשון שצריך לעשותו. </w:t>
      </w:r>
    </w:p>
    <w:p w14:paraId="1AA59C52" w14:textId="77777777" w:rsidR="00000000" w:rsidRDefault="00026F1C">
      <w:pPr>
        <w:pStyle w:val="a0"/>
        <w:rPr>
          <w:rFonts w:hint="cs"/>
          <w:rtl/>
        </w:rPr>
      </w:pPr>
    </w:p>
    <w:p w14:paraId="5E6AC8BC" w14:textId="77777777" w:rsidR="00000000" w:rsidRDefault="00026F1C">
      <w:pPr>
        <w:pStyle w:val="a0"/>
        <w:rPr>
          <w:rFonts w:hint="cs"/>
          <w:rtl/>
        </w:rPr>
      </w:pPr>
      <w:r>
        <w:rPr>
          <w:rFonts w:hint="cs"/>
          <w:rtl/>
        </w:rPr>
        <w:t>אגב, חבר הכנסת טיבי, אני רוצה לומר לך עוד דבר. ראוי שתדע שגם היום, במצב הנוכחי, חברות ביטוח רבות, כפי שאתה יודע, מציעות לאזרחים לעשות ביטוח רפואת שיניים. רוב האזרחים, ל</w:t>
      </w:r>
      <w:r>
        <w:rPr>
          <w:rFonts w:hint="cs"/>
          <w:rtl/>
        </w:rPr>
        <w:t xml:space="preserve">צערי, לא טורחים לעשות את זה. </w:t>
      </w:r>
    </w:p>
    <w:p w14:paraId="41A3B10F" w14:textId="77777777" w:rsidR="00000000" w:rsidRDefault="00026F1C">
      <w:pPr>
        <w:pStyle w:val="a0"/>
        <w:rPr>
          <w:rFonts w:hint="cs"/>
          <w:rtl/>
        </w:rPr>
      </w:pPr>
    </w:p>
    <w:p w14:paraId="3FCC6158" w14:textId="77777777" w:rsidR="00000000" w:rsidRDefault="00026F1C">
      <w:pPr>
        <w:pStyle w:val="af0"/>
        <w:rPr>
          <w:rtl/>
        </w:rPr>
      </w:pPr>
      <w:r>
        <w:rPr>
          <w:rFonts w:hint="eastAsia"/>
          <w:rtl/>
        </w:rPr>
        <w:t>אחמד</w:t>
      </w:r>
      <w:r>
        <w:rPr>
          <w:rtl/>
        </w:rPr>
        <w:t xml:space="preserve"> טיבי (חד"ש-תע"ל):</w:t>
      </w:r>
    </w:p>
    <w:p w14:paraId="1EBF3F18" w14:textId="77777777" w:rsidR="00000000" w:rsidRDefault="00026F1C">
      <w:pPr>
        <w:pStyle w:val="a0"/>
        <w:rPr>
          <w:rFonts w:hint="cs"/>
          <w:rtl/>
        </w:rPr>
      </w:pPr>
    </w:p>
    <w:p w14:paraId="29E43231" w14:textId="77777777" w:rsidR="00000000" w:rsidRDefault="00026F1C">
      <w:pPr>
        <w:pStyle w:val="a0"/>
        <w:rPr>
          <w:rFonts w:hint="cs"/>
          <w:rtl/>
        </w:rPr>
      </w:pPr>
      <w:r>
        <w:rPr>
          <w:rFonts w:hint="cs"/>
          <w:rtl/>
        </w:rPr>
        <w:t>- - -</w:t>
      </w:r>
    </w:p>
    <w:p w14:paraId="32665DAA" w14:textId="77777777" w:rsidR="00000000" w:rsidRDefault="00026F1C">
      <w:pPr>
        <w:pStyle w:val="a0"/>
        <w:rPr>
          <w:rFonts w:hint="cs"/>
          <w:rtl/>
        </w:rPr>
      </w:pPr>
    </w:p>
    <w:p w14:paraId="1C2410C3" w14:textId="77777777" w:rsidR="00000000" w:rsidRDefault="00026F1C">
      <w:pPr>
        <w:pStyle w:val="-"/>
        <w:rPr>
          <w:rtl/>
        </w:rPr>
      </w:pPr>
      <w:bookmarkStart w:id="243" w:name="FS000000478T10_12_2003_13_39_20C"/>
      <w:bookmarkEnd w:id="243"/>
      <w:r>
        <w:rPr>
          <w:rtl/>
        </w:rPr>
        <w:t>השר מאיר שטרית:</w:t>
      </w:r>
    </w:p>
    <w:p w14:paraId="2EA3BFB0" w14:textId="77777777" w:rsidR="00000000" w:rsidRDefault="00026F1C">
      <w:pPr>
        <w:pStyle w:val="a0"/>
        <w:rPr>
          <w:rtl/>
        </w:rPr>
      </w:pPr>
    </w:p>
    <w:p w14:paraId="5AFD9B47" w14:textId="77777777" w:rsidR="00000000" w:rsidRDefault="00026F1C">
      <w:pPr>
        <w:pStyle w:val="a0"/>
        <w:rPr>
          <w:rFonts w:hint="cs"/>
          <w:rtl/>
        </w:rPr>
      </w:pPr>
      <w:r>
        <w:rPr>
          <w:rFonts w:hint="cs"/>
          <w:rtl/>
        </w:rPr>
        <w:t xml:space="preserve">ביטוח בתשלום נמוך יחסית מבטיח לאזרח טיפול ברוב בעיות השיניים. אני לא רוצה לעשות פה פרסומת לשום חברה, אבל יש חברות רבות שעושות את הביטוח הזה ומעט מאוד אזרחים מבטחים. </w:t>
      </w:r>
    </w:p>
    <w:p w14:paraId="4E3AD28D" w14:textId="77777777" w:rsidR="00000000" w:rsidRDefault="00026F1C">
      <w:pPr>
        <w:pStyle w:val="a0"/>
        <w:rPr>
          <w:rFonts w:hint="cs"/>
          <w:rtl/>
        </w:rPr>
      </w:pPr>
    </w:p>
    <w:p w14:paraId="41AC4A4F" w14:textId="77777777" w:rsidR="00000000" w:rsidRDefault="00026F1C">
      <w:pPr>
        <w:pStyle w:val="a0"/>
        <w:rPr>
          <w:rFonts w:hint="cs"/>
          <w:rtl/>
        </w:rPr>
      </w:pPr>
      <w:r>
        <w:rPr>
          <w:rFonts w:hint="cs"/>
          <w:rtl/>
        </w:rPr>
        <w:t>אתה מציע ש</w:t>
      </w:r>
      <w:r>
        <w:rPr>
          <w:rFonts w:hint="cs"/>
          <w:rtl/>
        </w:rPr>
        <w:t>המדינה תממן. אגב, חברי הכנסת, העלות של הצעת החוק שלו, על-פי הערכת אגף תקציבים, היא 709 מיליון שקל בשנה. אני לא חושב שבסדר העדיפויות של המדינה היום אנחנו יכולים להרשות לעצמנו עלות של 709 מיליון שקל לשנה למתן הטבה דווקא לבעלי יכולת, בצורה רגרסיבית שפוגעת יות</w:t>
      </w:r>
      <w:r>
        <w:rPr>
          <w:rFonts w:hint="cs"/>
          <w:rtl/>
        </w:rPr>
        <w:t xml:space="preserve">ר בחסרי היכולת שאין להם אפשרות. </w:t>
      </w:r>
    </w:p>
    <w:p w14:paraId="09AB7F6F" w14:textId="77777777" w:rsidR="00000000" w:rsidRDefault="00026F1C">
      <w:pPr>
        <w:pStyle w:val="a0"/>
        <w:rPr>
          <w:rFonts w:hint="cs"/>
          <w:rtl/>
        </w:rPr>
      </w:pPr>
    </w:p>
    <w:p w14:paraId="13448AC9" w14:textId="77777777" w:rsidR="00000000" w:rsidRDefault="00026F1C">
      <w:pPr>
        <w:pStyle w:val="a0"/>
        <w:rPr>
          <w:rFonts w:hint="cs"/>
          <w:rtl/>
        </w:rPr>
      </w:pPr>
      <w:r>
        <w:rPr>
          <w:rFonts w:hint="cs"/>
          <w:rtl/>
        </w:rPr>
        <w:t>חבר הכנסת טיבי, אם המדינה תחשוב שצריך לעודד או לעזור לאנשים עם בעיות שיניים שאין להם אמצעים, היא צריכה לעשות את זה בעידוד ישיר, והמדינה, כידוע לך, עושה את זה. מפעל שיקום השכונות הקים בארץ עשרות רבות של מרפאות שיניים שמטפלו</w:t>
      </w:r>
      <w:r>
        <w:rPr>
          <w:rFonts w:hint="cs"/>
          <w:rtl/>
        </w:rPr>
        <w:t xml:space="preserve">ת עד היום חינם בילדים בבתי-ספר. יש אגודות רבות שמטפלות. קופות-החולים נותנות הנחות לחבריהן בטיפולי שיניים. זאת אומרת, בעידוד הישיר זה נכון, כי אז הוא מגיע באמת לחסרי היכולת. </w:t>
      </w:r>
    </w:p>
    <w:p w14:paraId="478D031B" w14:textId="77777777" w:rsidR="00000000" w:rsidRDefault="00026F1C">
      <w:pPr>
        <w:pStyle w:val="a0"/>
        <w:rPr>
          <w:rFonts w:hint="cs"/>
          <w:rtl/>
        </w:rPr>
      </w:pPr>
    </w:p>
    <w:p w14:paraId="07BD0498" w14:textId="77777777" w:rsidR="00000000" w:rsidRDefault="00026F1C">
      <w:pPr>
        <w:pStyle w:val="a0"/>
        <w:rPr>
          <w:rFonts w:hint="cs"/>
          <w:rtl/>
        </w:rPr>
      </w:pPr>
      <w:r>
        <w:rPr>
          <w:rFonts w:hint="cs"/>
          <w:rtl/>
        </w:rPr>
        <w:t>אתה רוצה לתת הטבה גם לבעלי אמצעים, לבעלי יכולת, ואינני חושב שזה הכיוון הנכון, בטח</w:t>
      </w:r>
      <w:r>
        <w:rPr>
          <w:rFonts w:hint="cs"/>
          <w:rtl/>
        </w:rPr>
        <w:t xml:space="preserve"> לא כשאתה כל הזמן תוקף אותנו: מה אתם עושים הנחות במס הכנסה, כי אתם נותנים הטבות לבעלי יכולת. זה מה שאתה אומר כל הזמן. אז אתה מציע עכשיו, בוא ניתן הטבה נוספת מעבר לזה. נכון? אני חושב שאתה טועה. ההטבה במס שאנחנו נותנים היא מספקת, כי היא מעודדת תעסוקה ועבודה </w:t>
      </w:r>
      <w:r>
        <w:rPr>
          <w:rFonts w:hint="cs"/>
          <w:rtl/>
        </w:rPr>
        <w:t xml:space="preserve">וצמיחה, וזה מה שנכון לעשות, כי ההטבה ניתנת לכיוון שיוצר באמת צמיחה במשק. </w:t>
      </w:r>
    </w:p>
    <w:p w14:paraId="7965F044" w14:textId="77777777" w:rsidR="00000000" w:rsidRDefault="00026F1C">
      <w:pPr>
        <w:pStyle w:val="a0"/>
        <w:rPr>
          <w:rFonts w:hint="cs"/>
          <w:rtl/>
        </w:rPr>
      </w:pPr>
    </w:p>
    <w:p w14:paraId="56BF519E" w14:textId="77777777" w:rsidR="00000000" w:rsidRDefault="00026F1C">
      <w:pPr>
        <w:pStyle w:val="a0"/>
        <w:rPr>
          <w:rFonts w:hint="cs"/>
          <w:rtl/>
        </w:rPr>
      </w:pPr>
      <w:r>
        <w:rPr>
          <w:rFonts w:hint="cs"/>
          <w:rtl/>
        </w:rPr>
        <w:t>לכן, רבותי חברי הכנסת, אני מציע להסיר את ההצעה מסדר-היום.</w:t>
      </w:r>
    </w:p>
    <w:p w14:paraId="04AB106A" w14:textId="77777777" w:rsidR="00000000" w:rsidRDefault="00026F1C">
      <w:pPr>
        <w:pStyle w:val="a0"/>
        <w:rPr>
          <w:rFonts w:hint="cs"/>
          <w:rtl/>
        </w:rPr>
      </w:pPr>
    </w:p>
    <w:p w14:paraId="31A16935" w14:textId="77777777" w:rsidR="00000000" w:rsidRDefault="00026F1C">
      <w:pPr>
        <w:pStyle w:val="af1"/>
        <w:rPr>
          <w:rtl/>
        </w:rPr>
      </w:pPr>
      <w:r>
        <w:rPr>
          <w:rtl/>
        </w:rPr>
        <w:t>היו"ר נסים דהן:</w:t>
      </w:r>
    </w:p>
    <w:p w14:paraId="184DE0A9" w14:textId="77777777" w:rsidR="00000000" w:rsidRDefault="00026F1C">
      <w:pPr>
        <w:pStyle w:val="a0"/>
        <w:rPr>
          <w:rtl/>
        </w:rPr>
      </w:pPr>
    </w:p>
    <w:p w14:paraId="7EB07507" w14:textId="77777777" w:rsidR="00000000" w:rsidRDefault="00026F1C">
      <w:pPr>
        <w:pStyle w:val="a0"/>
        <w:rPr>
          <w:rFonts w:hint="cs"/>
          <w:rtl/>
        </w:rPr>
      </w:pPr>
      <w:r>
        <w:rPr>
          <w:rFonts w:hint="cs"/>
          <w:rtl/>
        </w:rPr>
        <w:t>תודה. השר שטרית, אני רוצה לתקן אותך. כל התקציב לבריאות השיניים בבתי-הספר בוטל על-ידי משרד האוצר בשנת 2004</w:t>
      </w:r>
      <w:r>
        <w:rPr>
          <w:rFonts w:hint="cs"/>
          <w:rtl/>
        </w:rPr>
        <w:t>. רק לידיעתך.</w:t>
      </w:r>
    </w:p>
    <w:p w14:paraId="5286923D" w14:textId="77777777" w:rsidR="00000000" w:rsidRDefault="00026F1C">
      <w:pPr>
        <w:pStyle w:val="a0"/>
        <w:rPr>
          <w:rFonts w:hint="cs"/>
          <w:rtl/>
        </w:rPr>
      </w:pPr>
    </w:p>
    <w:p w14:paraId="0FA52261" w14:textId="77777777" w:rsidR="00000000" w:rsidRDefault="00026F1C">
      <w:pPr>
        <w:pStyle w:val="a0"/>
        <w:rPr>
          <w:rFonts w:hint="cs"/>
          <w:rtl/>
        </w:rPr>
      </w:pPr>
      <w:r>
        <w:rPr>
          <w:rFonts w:hint="cs"/>
          <w:rtl/>
        </w:rPr>
        <w:t xml:space="preserve">רבותי, אנחנו עוברים להצבעה. מי בעד? מי נגד? </w:t>
      </w:r>
    </w:p>
    <w:p w14:paraId="4D248C26" w14:textId="77777777" w:rsidR="00000000" w:rsidRDefault="00026F1C">
      <w:pPr>
        <w:pStyle w:val="a0"/>
        <w:rPr>
          <w:rFonts w:hint="cs"/>
          <w:rtl/>
        </w:rPr>
      </w:pPr>
    </w:p>
    <w:p w14:paraId="0E216E64" w14:textId="77777777" w:rsidR="00000000" w:rsidRDefault="00026F1C">
      <w:pPr>
        <w:pStyle w:val="ab"/>
        <w:bidi/>
        <w:rPr>
          <w:rFonts w:hint="cs"/>
          <w:rtl/>
        </w:rPr>
      </w:pPr>
      <w:r>
        <w:rPr>
          <w:rFonts w:hint="cs"/>
          <w:rtl/>
        </w:rPr>
        <w:t xml:space="preserve">הצבעה </w:t>
      </w:r>
    </w:p>
    <w:p w14:paraId="3394AAFA" w14:textId="77777777" w:rsidR="00000000" w:rsidRDefault="00026F1C">
      <w:pPr>
        <w:pStyle w:val="a0"/>
        <w:rPr>
          <w:rFonts w:hint="cs"/>
          <w:rtl/>
        </w:rPr>
      </w:pPr>
    </w:p>
    <w:p w14:paraId="696FF895" w14:textId="77777777" w:rsidR="00000000" w:rsidRDefault="00026F1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36</w:t>
      </w:r>
    </w:p>
    <w:p w14:paraId="07A05C13" w14:textId="77777777" w:rsidR="00000000" w:rsidRDefault="00026F1C">
      <w:pPr>
        <w:pStyle w:val="ac"/>
        <w:bidi/>
        <w:rPr>
          <w:rFonts w:hint="cs"/>
          <w:rtl/>
        </w:rPr>
      </w:pPr>
      <w:r>
        <w:rPr>
          <w:rFonts w:hint="cs"/>
          <w:rtl/>
        </w:rPr>
        <w:t xml:space="preserve">בעד ההצעה להסיר מסדר-היום את הצעת החוק </w:t>
      </w:r>
      <w:r>
        <w:rPr>
          <w:rtl/>
        </w:rPr>
        <w:t>–</w:t>
      </w:r>
      <w:r>
        <w:rPr>
          <w:rFonts w:hint="cs"/>
          <w:rtl/>
        </w:rPr>
        <w:t xml:space="preserve"> 38</w:t>
      </w:r>
    </w:p>
    <w:p w14:paraId="2DF9069E" w14:textId="77777777" w:rsidR="00000000" w:rsidRDefault="00026F1C">
      <w:pPr>
        <w:pStyle w:val="ac"/>
        <w:bidi/>
        <w:rPr>
          <w:rFonts w:hint="cs"/>
          <w:rtl/>
        </w:rPr>
      </w:pPr>
      <w:r>
        <w:rPr>
          <w:rFonts w:hint="cs"/>
          <w:rtl/>
        </w:rPr>
        <w:t>נמנעים - 1</w:t>
      </w:r>
    </w:p>
    <w:p w14:paraId="457F9A57" w14:textId="77777777" w:rsidR="00000000" w:rsidRDefault="00026F1C">
      <w:pPr>
        <w:pStyle w:val="ad"/>
        <w:bidi/>
        <w:rPr>
          <w:rFonts w:hint="cs"/>
          <w:rtl/>
        </w:rPr>
      </w:pPr>
      <w:r>
        <w:rPr>
          <w:rFonts w:hint="cs"/>
          <w:rtl/>
        </w:rPr>
        <w:t xml:space="preserve">ההצעה להסיר מסדר-היום את הצעת חוק לתיקון פקודת מס הכנסה </w:t>
      </w:r>
    </w:p>
    <w:p w14:paraId="4B50C542" w14:textId="77777777" w:rsidR="00000000" w:rsidRDefault="00026F1C">
      <w:pPr>
        <w:pStyle w:val="ad"/>
        <w:bidi/>
        <w:rPr>
          <w:rFonts w:hint="cs"/>
          <w:rtl/>
        </w:rPr>
      </w:pPr>
      <w:r>
        <w:rPr>
          <w:rFonts w:hint="cs"/>
          <w:rtl/>
        </w:rPr>
        <w:t>(ביטוח רפואת שיניים),</w:t>
      </w:r>
      <w:r>
        <w:rPr>
          <w:rFonts w:hint="cs"/>
          <w:rtl/>
        </w:rPr>
        <w:t xml:space="preserve"> התשס"ג-2003, נתקבלה. </w:t>
      </w:r>
    </w:p>
    <w:p w14:paraId="74AC6404" w14:textId="77777777" w:rsidR="00000000" w:rsidRDefault="00026F1C">
      <w:pPr>
        <w:pStyle w:val="a0"/>
        <w:rPr>
          <w:rFonts w:hint="cs"/>
          <w:rtl/>
        </w:rPr>
      </w:pPr>
    </w:p>
    <w:p w14:paraId="1485F500" w14:textId="77777777" w:rsidR="00000000" w:rsidRDefault="00026F1C">
      <w:pPr>
        <w:pStyle w:val="af1"/>
        <w:rPr>
          <w:rtl/>
        </w:rPr>
      </w:pPr>
      <w:r>
        <w:rPr>
          <w:rtl/>
        </w:rPr>
        <w:t>היו"ר נסים דהן:</w:t>
      </w:r>
    </w:p>
    <w:p w14:paraId="7214CB1A" w14:textId="77777777" w:rsidR="00000000" w:rsidRDefault="00026F1C">
      <w:pPr>
        <w:pStyle w:val="a0"/>
        <w:rPr>
          <w:rtl/>
        </w:rPr>
      </w:pPr>
    </w:p>
    <w:p w14:paraId="22C096F0" w14:textId="77777777" w:rsidR="00000000" w:rsidRDefault="00026F1C">
      <w:pPr>
        <w:pStyle w:val="a0"/>
        <w:rPr>
          <w:rFonts w:hint="cs"/>
          <w:rtl/>
        </w:rPr>
      </w:pPr>
      <w:r>
        <w:rPr>
          <w:rFonts w:hint="cs"/>
          <w:rtl/>
        </w:rPr>
        <w:t xml:space="preserve">36 בעד, 38 נגד, אחד נמנע. הצעת החוק לא התקבלה, וממילא לא תעבור לוועדה להמשך דיון. </w:t>
      </w:r>
    </w:p>
    <w:p w14:paraId="516B3DA4" w14:textId="77777777" w:rsidR="00000000" w:rsidRDefault="00026F1C">
      <w:pPr>
        <w:pStyle w:val="a0"/>
        <w:rPr>
          <w:rFonts w:hint="cs"/>
          <w:rtl/>
        </w:rPr>
      </w:pPr>
    </w:p>
    <w:p w14:paraId="1A28AF39" w14:textId="77777777" w:rsidR="00000000" w:rsidRDefault="00026F1C">
      <w:pPr>
        <w:pStyle w:val="a2"/>
        <w:rPr>
          <w:rtl/>
        </w:rPr>
      </w:pPr>
    </w:p>
    <w:p w14:paraId="25D6CDBD" w14:textId="77777777" w:rsidR="00000000" w:rsidRDefault="00026F1C">
      <w:pPr>
        <w:pStyle w:val="a2"/>
        <w:rPr>
          <w:rFonts w:hint="cs"/>
          <w:rtl/>
        </w:rPr>
      </w:pPr>
      <w:bookmarkStart w:id="244" w:name="CS18862FI0018862T10_12_2003_14_08_43"/>
      <w:bookmarkStart w:id="245" w:name="_Toc70328340"/>
      <w:bookmarkEnd w:id="244"/>
      <w:r>
        <w:rPr>
          <w:rtl/>
        </w:rPr>
        <w:t xml:space="preserve">הצעת חוק יישוב סכסוכי עבודה (תיקון - הגבלת משך </w:t>
      </w:r>
      <w:r>
        <w:rPr>
          <w:rFonts w:hint="cs"/>
          <w:rtl/>
        </w:rPr>
        <w:br/>
      </w:r>
      <w:r>
        <w:rPr>
          <w:rtl/>
        </w:rPr>
        <w:t>השביתה בשירות הציבורי), התשס"ד-2003</w:t>
      </w:r>
      <w:bookmarkEnd w:id="245"/>
      <w:r>
        <w:rPr>
          <w:rtl/>
        </w:rPr>
        <w:t xml:space="preserve">  </w:t>
      </w:r>
    </w:p>
    <w:p w14:paraId="3C9F8FB2" w14:textId="77777777" w:rsidR="00000000" w:rsidRDefault="00026F1C">
      <w:pPr>
        <w:pStyle w:val="a0"/>
        <w:rPr>
          <w:rFonts w:hint="cs"/>
          <w:rtl/>
        </w:rPr>
      </w:pPr>
      <w:r>
        <w:rPr>
          <w:rtl/>
        </w:rPr>
        <w:t>[</w:t>
      </w:r>
      <w:r>
        <w:rPr>
          <w:rFonts w:hint="cs"/>
          <w:rtl/>
        </w:rPr>
        <w:t>נספחות.</w:t>
      </w:r>
      <w:r>
        <w:rPr>
          <w:rtl/>
        </w:rPr>
        <w:t>]</w:t>
      </w:r>
    </w:p>
    <w:p w14:paraId="505876CE" w14:textId="77777777" w:rsidR="00000000" w:rsidRDefault="00026F1C">
      <w:pPr>
        <w:pStyle w:val="-0"/>
        <w:rPr>
          <w:rFonts w:hint="cs"/>
          <w:rtl/>
        </w:rPr>
      </w:pPr>
      <w:r>
        <w:rPr>
          <w:rFonts w:hint="cs"/>
          <w:rtl/>
        </w:rPr>
        <w:t>(הצעת קבוצת חברי הכנסת)</w:t>
      </w:r>
    </w:p>
    <w:p w14:paraId="6CD2A030" w14:textId="77777777" w:rsidR="00000000" w:rsidRDefault="00026F1C">
      <w:pPr>
        <w:pStyle w:val="a0"/>
        <w:rPr>
          <w:rFonts w:hint="cs"/>
          <w:rtl/>
        </w:rPr>
      </w:pPr>
    </w:p>
    <w:p w14:paraId="67584C18" w14:textId="77777777" w:rsidR="00000000" w:rsidRDefault="00026F1C">
      <w:pPr>
        <w:pStyle w:val="af1"/>
        <w:rPr>
          <w:rtl/>
        </w:rPr>
      </w:pPr>
      <w:r>
        <w:rPr>
          <w:rtl/>
        </w:rPr>
        <w:t>היו"ר נסי</w:t>
      </w:r>
      <w:r>
        <w:rPr>
          <w:rtl/>
        </w:rPr>
        <w:t>ם דהן:</w:t>
      </w:r>
    </w:p>
    <w:p w14:paraId="416C1BE5" w14:textId="77777777" w:rsidR="00000000" w:rsidRDefault="00026F1C">
      <w:pPr>
        <w:pStyle w:val="a0"/>
        <w:rPr>
          <w:rtl/>
        </w:rPr>
      </w:pPr>
    </w:p>
    <w:p w14:paraId="6B76FE99" w14:textId="77777777" w:rsidR="00000000" w:rsidRDefault="00026F1C">
      <w:pPr>
        <w:pStyle w:val="a0"/>
        <w:rPr>
          <w:rFonts w:hint="cs"/>
          <w:rtl/>
        </w:rPr>
      </w:pPr>
      <w:r>
        <w:rPr>
          <w:rFonts w:hint="cs"/>
          <w:rtl/>
        </w:rPr>
        <w:t xml:space="preserve">אנחנו ממשיכים. הצעת חוק רשות השידור ירדה מסדר-היום ותעבור לשבוע הבא. הצעת חוק פ/1559 - הצעת חוק יישוב סכסוכי עבודה (תיקון </w:t>
      </w:r>
      <w:r>
        <w:rPr>
          <w:rtl/>
        </w:rPr>
        <w:t>–</w:t>
      </w:r>
      <w:r>
        <w:rPr>
          <w:rFonts w:hint="cs"/>
          <w:rtl/>
        </w:rPr>
        <w:t xml:space="preserve"> הגבלת משך השביתה בשירות הציבורי). חבר הכנסת ישראל אייכלר, בבקשה, חמש דקות לנמק.</w:t>
      </w:r>
    </w:p>
    <w:p w14:paraId="4F122EB0" w14:textId="77777777" w:rsidR="00000000" w:rsidRDefault="00026F1C">
      <w:pPr>
        <w:pStyle w:val="a0"/>
        <w:rPr>
          <w:rFonts w:hint="cs"/>
          <w:rtl/>
        </w:rPr>
      </w:pPr>
    </w:p>
    <w:p w14:paraId="07960090" w14:textId="77777777" w:rsidR="00000000" w:rsidRDefault="00026F1C">
      <w:pPr>
        <w:pStyle w:val="a"/>
        <w:rPr>
          <w:rtl/>
        </w:rPr>
      </w:pPr>
      <w:bookmarkStart w:id="246" w:name="FS000001057T10_12_2003_14_10_36"/>
      <w:bookmarkStart w:id="247" w:name="_Toc70328341"/>
      <w:bookmarkEnd w:id="246"/>
      <w:r>
        <w:rPr>
          <w:rFonts w:hint="eastAsia"/>
          <w:rtl/>
        </w:rPr>
        <w:t>ישראל</w:t>
      </w:r>
      <w:r>
        <w:rPr>
          <w:rtl/>
        </w:rPr>
        <w:t xml:space="preserve"> אייכלר (יהדות התורה):</w:t>
      </w:r>
      <w:bookmarkEnd w:id="247"/>
    </w:p>
    <w:p w14:paraId="20A05A00" w14:textId="77777777" w:rsidR="00000000" w:rsidRDefault="00026F1C">
      <w:pPr>
        <w:pStyle w:val="a0"/>
        <w:rPr>
          <w:rtl/>
        </w:rPr>
      </w:pPr>
    </w:p>
    <w:p w14:paraId="42A962A1" w14:textId="77777777" w:rsidR="00000000" w:rsidRDefault="00026F1C">
      <w:pPr>
        <w:pStyle w:val="a0"/>
        <w:rPr>
          <w:rFonts w:hint="cs"/>
          <w:rtl/>
        </w:rPr>
      </w:pPr>
      <w:r>
        <w:rPr>
          <w:rFonts w:hint="cs"/>
          <w:rtl/>
        </w:rPr>
        <w:t>אדוני היושב-רא</w:t>
      </w:r>
      <w:r>
        <w:rPr>
          <w:rFonts w:hint="cs"/>
          <w:rtl/>
        </w:rPr>
        <w:t>ש, חברי הכנסת, הצעת החוק שאני וחבר הכנסת רוני בר-און הגשנו היא הצעת חוק להגנת האזרח, גם הגנת העובדים, ואני רוצה להתחיל דווקא בעובדים.</w:t>
      </w:r>
    </w:p>
    <w:p w14:paraId="77398FE7" w14:textId="77777777" w:rsidR="00000000" w:rsidRDefault="00026F1C">
      <w:pPr>
        <w:pStyle w:val="a0"/>
        <w:rPr>
          <w:rFonts w:hint="cs"/>
          <w:rtl/>
        </w:rPr>
      </w:pPr>
    </w:p>
    <w:p w14:paraId="765293D1" w14:textId="77777777" w:rsidR="00000000" w:rsidRDefault="00026F1C">
      <w:pPr>
        <w:pStyle w:val="a0"/>
        <w:rPr>
          <w:rFonts w:hint="cs"/>
          <w:rtl/>
        </w:rPr>
      </w:pPr>
      <w:r>
        <w:rPr>
          <w:rFonts w:hint="cs"/>
          <w:rtl/>
        </w:rPr>
        <w:t xml:space="preserve">כבר שלושה חודשים עובדי המגזר הציבורי נוקטים עיצומים, ואין להם אפשרות לפתוח שסתום לאנשים שאין להם אפשרות לקבל משכנתה, אין </w:t>
      </w:r>
      <w:r>
        <w:rPr>
          <w:rFonts w:hint="cs"/>
          <w:rtl/>
        </w:rPr>
        <w:t>להם אפשרות להסיר עיקול, אין להם אפשרות לקבל דרכון, אין להם אפשרות לקבל נסח רישום. בימים אלה ממש מפסידים אלפי זוגות צעירים את המענקים של משרד השיכון, מכיוון שהמשרדים סגורים והם לא יכולים להוציא נסח רישום.</w:t>
      </w:r>
    </w:p>
    <w:p w14:paraId="58FD9F5A" w14:textId="77777777" w:rsidR="00000000" w:rsidRDefault="00026F1C">
      <w:pPr>
        <w:pStyle w:val="a0"/>
        <w:rPr>
          <w:rFonts w:hint="cs"/>
          <w:rtl/>
        </w:rPr>
      </w:pPr>
    </w:p>
    <w:p w14:paraId="14D7253A" w14:textId="77777777" w:rsidR="00000000" w:rsidRDefault="00026F1C">
      <w:pPr>
        <w:pStyle w:val="a0"/>
        <w:rPr>
          <w:rFonts w:hint="cs"/>
          <w:rtl/>
        </w:rPr>
      </w:pPr>
      <w:r>
        <w:rPr>
          <w:rFonts w:hint="cs"/>
          <w:rtl/>
        </w:rPr>
        <w:t>אני אומר קודם כול לעובדים, ופניתי גם למזכיר ההסתדרו</w:t>
      </w:r>
      <w:r>
        <w:rPr>
          <w:rFonts w:hint="cs"/>
          <w:rtl/>
        </w:rPr>
        <w:t xml:space="preserve">ת עוד לפני החגים: תנו הפוגה בין שבוע עיצומים לשבוע הבא. גם במלחמה נותנים הפוגה לפנות פצועים ולתת מזון לאנשים. אי-אפשר להחזיק מדינה שלמה שלושה חודשים בלי שירותי המגזר הציבורי. זה דבר כל כך הגיוני, וגם לעובדים זה טוב, כי איזה ערך יש לשביתה שנמשכת 60 יום. זה </w:t>
      </w:r>
      <w:r>
        <w:rPr>
          <w:rFonts w:hint="cs"/>
          <w:rtl/>
        </w:rPr>
        <w:t xml:space="preserve">כבר לא מזיז לאף אחד. אבל אם כל שבוע, כל חמישה ימי שביתה, תהיה הפסקה של יום אחד, אז בשבוע הבא יהיה אפקט נוסף לשביתה הבאה. </w:t>
      </w:r>
    </w:p>
    <w:p w14:paraId="1CBBDA45" w14:textId="77777777" w:rsidR="00000000" w:rsidRDefault="00026F1C">
      <w:pPr>
        <w:pStyle w:val="a0"/>
        <w:rPr>
          <w:rFonts w:hint="cs"/>
          <w:rtl/>
        </w:rPr>
      </w:pPr>
    </w:p>
    <w:p w14:paraId="6DB14562" w14:textId="77777777" w:rsidR="00000000" w:rsidRDefault="00026F1C">
      <w:pPr>
        <w:pStyle w:val="a0"/>
        <w:rPr>
          <w:rFonts w:hint="cs"/>
          <w:rtl/>
        </w:rPr>
      </w:pPr>
      <w:r>
        <w:rPr>
          <w:rFonts w:hint="cs"/>
          <w:rtl/>
        </w:rPr>
        <w:t>לכן הצענו הצעת חוק, שעובדים בשירות הציבורי שמקיימים שביתה כללית במשך שלושה ימי עבודה רצופים, יפסיקו את השביתה למשך תקופה שלא תפחת משנ</w:t>
      </w:r>
      <w:r>
        <w:rPr>
          <w:rFonts w:hint="cs"/>
          <w:rtl/>
        </w:rPr>
        <w:t xml:space="preserve">י ימי עבודה. ואילו העובדים בשירות הציבורי בלבד - אני לא מדבר על השוק הפרטי - שמקיימים שביתה חלקית, האטה או הפרעה מאורגנת של מהלך העבודה התקין במשך חמישה ימי עבודה רצופים, יפסיקו את השביתה למשך תקופה שלא תפחת מיום עבודה אחד. מה אני מבקש? בסך הכול יום עבודה </w:t>
      </w:r>
      <w:r>
        <w:rPr>
          <w:rFonts w:hint="cs"/>
          <w:rtl/>
        </w:rPr>
        <w:t>אחד.</w:t>
      </w:r>
    </w:p>
    <w:p w14:paraId="44BFA2E8" w14:textId="77777777" w:rsidR="00000000" w:rsidRDefault="00026F1C">
      <w:pPr>
        <w:pStyle w:val="a0"/>
        <w:rPr>
          <w:rFonts w:hint="cs"/>
          <w:rtl/>
        </w:rPr>
      </w:pPr>
    </w:p>
    <w:p w14:paraId="06D9841D" w14:textId="77777777" w:rsidR="00000000" w:rsidRDefault="00026F1C">
      <w:pPr>
        <w:pStyle w:val="a0"/>
        <w:rPr>
          <w:rFonts w:hint="cs"/>
          <w:rtl/>
        </w:rPr>
      </w:pPr>
      <w:r>
        <w:rPr>
          <w:rFonts w:hint="cs"/>
          <w:rtl/>
        </w:rPr>
        <w:t>הייתי בטוח שהממשלה תסכים, כי לממשלה זה טוב שתהיה אפשרות לאזרחים לסדר דברים, ולא כמו במצב הנוכחי, כפי שאמר פה אתמול חבר הכנסת שלגי, שיש כל מיני מאכערים שלוקחים כל מיני כספים בשביל לסדר דברים. אבל אם יהיה יום אחד לפחות בשבוע שבו ייתנו שירות למקרים דחופ</w:t>
      </w:r>
      <w:r>
        <w:rPr>
          <w:rFonts w:hint="cs"/>
          <w:rtl/>
        </w:rPr>
        <w:t>ים, גם העובדים ירגישו טוב, כי גם לעובדים לא נוח שאנשים צועקים עליהם, וגם לאזרח יהיה נוח.</w:t>
      </w:r>
    </w:p>
    <w:p w14:paraId="61ADFA3D" w14:textId="77777777" w:rsidR="00000000" w:rsidRDefault="00026F1C">
      <w:pPr>
        <w:pStyle w:val="a0"/>
        <w:rPr>
          <w:rFonts w:hint="cs"/>
          <w:rtl/>
        </w:rPr>
      </w:pPr>
    </w:p>
    <w:p w14:paraId="6A65EEB8" w14:textId="77777777" w:rsidR="00000000" w:rsidRDefault="00026F1C">
      <w:pPr>
        <w:pStyle w:val="a0"/>
        <w:rPr>
          <w:rFonts w:hint="cs"/>
          <w:rtl/>
        </w:rPr>
      </w:pPr>
      <w:r>
        <w:rPr>
          <w:rFonts w:hint="cs"/>
          <w:rtl/>
        </w:rPr>
        <w:t xml:space="preserve">אני רוצה לשאול, מדברים פה הרבה על זכויות האדם וזכויות האזרח. כולנו זוכרים גויה אחת שהגיעה מארצות-הברית, רפורמית שרצתה דווקא להתחתן בארץ, ושר הפנים דאז, הרב יצחק פרץ, </w:t>
      </w:r>
      <w:r>
        <w:rPr>
          <w:rFonts w:hint="cs"/>
          <w:rtl/>
        </w:rPr>
        <w:t xml:space="preserve">היה חייב להתפטר, משבר ממשלתי. למה? זכותה להתחתן פה דווקא כפי שהיא רוצה. ואיפה זכויותיהם של מיליוני אזרחים לקבל דרכון? איפה זכויותיהם של אנשים שכספיהם מעוקלים בבנק בגלל איזה חוב במס הכנסה ובמע"מ, והם רוצים לפנות למס הכנסה להסיר את העיקול? הבנק מחזיר להם את </w:t>
      </w:r>
      <w:r>
        <w:rPr>
          <w:rFonts w:hint="cs"/>
          <w:rtl/>
        </w:rPr>
        <w:t>כל הוראות הקבע, הבנק מחזיר להם שיקים; עולה להם 42 שקל כל החזרת שיק, ואין להם זכות אזרחית לבוא ולבקש הסרת העיקול. כשאנשים פונים לבג"ץ, אותו בג"ץ שעומד על זכותו של בכרי להקרין את העלילה "ג'נין ג'נין", אותו בג"ץ לא יכול לתת את ההגנה על האזרח שרוצה בסך הכול לק</w:t>
      </w:r>
      <w:r>
        <w:rPr>
          <w:rFonts w:hint="cs"/>
          <w:rtl/>
        </w:rPr>
        <w:t>בל משכנתה. למה זכותו של האזרח לקבל משכנתה פחותה מזכותו של בכרי להעליל על החיילים שנהרגו בג'נין? איפה פה ההיגיון?</w:t>
      </w:r>
    </w:p>
    <w:p w14:paraId="6383ECA5" w14:textId="77777777" w:rsidR="00000000" w:rsidRDefault="00026F1C">
      <w:pPr>
        <w:pStyle w:val="a0"/>
        <w:rPr>
          <w:rFonts w:hint="cs"/>
          <w:rtl/>
        </w:rPr>
      </w:pPr>
    </w:p>
    <w:p w14:paraId="571A740B" w14:textId="77777777" w:rsidR="00000000" w:rsidRDefault="00026F1C">
      <w:pPr>
        <w:pStyle w:val="a0"/>
        <w:rPr>
          <w:rFonts w:hint="cs"/>
          <w:rtl/>
        </w:rPr>
      </w:pPr>
      <w:r>
        <w:rPr>
          <w:rFonts w:hint="cs"/>
          <w:rtl/>
        </w:rPr>
        <w:t>אני הייתי בטוח שהממשלה תתמוך בהצעת החוק. דחיתי את העלאתה פעם אחת, פעמיים. הממשלה מתנגדת. למה? כי הממשלה רוצה לגרום כאוס נגד העובדים, כדי לשבור</w:t>
      </w:r>
      <w:r>
        <w:rPr>
          <w:rFonts w:hint="cs"/>
          <w:rtl/>
        </w:rPr>
        <w:t xml:space="preserve"> את זכות השביתה, ולחוקק חוקים נגד השביתות. זה דבר שמחייב גם את אנשי העבודה לתמוך בהצעת החוק הזאת, כי הצעת החוק הזאת לא פוגעת בעובדים, היא בסך הכול משחררת שסתום, וזה מחויב המציאות.</w:t>
      </w:r>
    </w:p>
    <w:p w14:paraId="2CE2BEBC" w14:textId="77777777" w:rsidR="00000000" w:rsidRDefault="00026F1C">
      <w:pPr>
        <w:pStyle w:val="a0"/>
        <w:rPr>
          <w:rFonts w:hint="cs"/>
          <w:rtl/>
        </w:rPr>
      </w:pPr>
    </w:p>
    <w:p w14:paraId="11BC0BFD" w14:textId="77777777" w:rsidR="00000000" w:rsidRDefault="00026F1C">
      <w:pPr>
        <w:pStyle w:val="a0"/>
        <w:rPr>
          <w:rFonts w:hint="cs"/>
          <w:rtl/>
        </w:rPr>
      </w:pPr>
      <w:r>
        <w:rPr>
          <w:rFonts w:hint="cs"/>
          <w:rtl/>
        </w:rPr>
        <w:t>אני רוצה לומר עוד דבר אחד. צריך להיות ברור שהאזרחים כאן נמצאים בלחץ של ביטח</w:t>
      </w:r>
      <w:r>
        <w:rPr>
          <w:rFonts w:hint="cs"/>
          <w:rtl/>
        </w:rPr>
        <w:t>ון, של כלכלה, של גזירות, של כל מיני דברים נדרשים. האם הדבר הפשוט הזה לא יגרום לכך שזה יהיה הקש שישבור את גב הגמל ואזרחים פשוט יקומו וישברו את החלונות בביטוח הלאומי, ישברו את הכיסאות במע"מ, ישברו את הכיסאות במס הכנסה ויתחילו להתקומם? הרי זה בלתי אפשרי, שלוש</w:t>
      </w:r>
      <w:r>
        <w:rPr>
          <w:rFonts w:hint="cs"/>
          <w:rtl/>
        </w:rPr>
        <w:t>ה חודשים פוגעים באזרחים.</w:t>
      </w:r>
    </w:p>
    <w:p w14:paraId="7624ACA4" w14:textId="77777777" w:rsidR="00000000" w:rsidRDefault="00026F1C">
      <w:pPr>
        <w:pStyle w:val="a0"/>
        <w:rPr>
          <w:rFonts w:hint="cs"/>
          <w:rtl/>
        </w:rPr>
      </w:pPr>
    </w:p>
    <w:p w14:paraId="78001792" w14:textId="77777777" w:rsidR="00000000" w:rsidRDefault="00026F1C">
      <w:pPr>
        <w:pStyle w:val="a0"/>
        <w:rPr>
          <w:rFonts w:hint="cs"/>
          <w:rtl/>
        </w:rPr>
      </w:pPr>
      <w:r>
        <w:rPr>
          <w:rFonts w:hint="cs"/>
          <w:rtl/>
        </w:rPr>
        <w:t>לכן אני מבקש מכל חברי הכנסת, גם מהקואליציה וגם מהאופוזיציה, לתמוך בהצעת החוק הזאת, שהיא בסך הכול משחררת שסתום בענייני זכויות האזרח. מי שיתנגד לזה, שלא יבוא לספר לי סיפורים על זכויות האזרח וזכויות האדם. תודה רבה.</w:t>
      </w:r>
    </w:p>
    <w:p w14:paraId="36952FF4" w14:textId="77777777" w:rsidR="00000000" w:rsidRDefault="00026F1C">
      <w:pPr>
        <w:pStyle w:val="a0"/>
        <w:rPr>
          <w:rFonts w:hint="cs"/>
          <w:rtl/>
        </w:rPr>
      </w:pPr>
    </w:p>
    <w:p w14:paraId="145D7D7C" w14:textId="77777777" w:rsidR="00000000" w:rsidRDefault="00026F1C">
      <w:pPr>
        <w:pStyle w:val="af1"/>
        <w:rPr>
          <w:rtl/>
        </w:rPr>
      </w:pPr>
      <w:r>
        <w:rPr>
          <w:rFonts w:hint="eastAsia"/>
          <w:rtl/>
        </w:rPr>
        <w:t>היו</w:t>
      </w:r>
      <w:r>
        <w:rPr>
          <w:rtl/>
        </w:rPr>
        <w:t>"ר נסים דהן:</w:t>
      </w:r>
    </w:p>
    <w:p w14:paraId="61A3A95B" w14:textId="77777777" w:rsidR="00000000" w:rsidRDefault="00026F1C">
      <w:pPr>
        <w:pStyle w:val="a0"/>
        <w:rPr>
          <w:rFonts w:hint="cs"/>
          <w:rtl/>
        </w:rPr>
      </w:pPr>
    </w:p>
    <w:p w14:paraId="5EA4E172" w14:textId="77777777" w:rsidR="00000000" w:rsidRDefault="00026F1C">
      <w:pPr>
        <w:pStyle w:val="a0"/>
        <w:rPr>
          <w:rFonts w:hint="cs"/>
          <w:rtl/>
        </w:rPr>
      </w:pPr>
      <w:r>
        <w:rPr>
          <w:rFonts w:hint="cs"/>
          <w:rtl/>
        </w:rPr>
        <w:t xml:space="preserve">תודה רבה. ישיב סגן שר התעשייה, המסחר, התעסוקה והתקשורת חבר הכנסת מיכאל רצון. </w:t>
      </w:r>
    </w:p>
    <w:p w14:paraId="7669C700" w14:textId="77777777" w:rsidR="00000000" w:rsidRDefault="00026F1C">
      <w:pPr>
        <w:pStyle w:val="a0"/>
        <w:rPr>
          <w:rFonts w:hint="cs"/>
          <w:rtl/>
        </w:rPr>
      </w:pPr>
    </w:p>
    <w:p w14:paraId="53043D1D" w14:textId="77777777" w:rsidR="00000000" w:rsidRDefault="00026F1C">
      <w:pPr>
        <w:pStyle w:val="af0"/>
        <w:rPr>
          <w:rtl/>
        </w:rPr>
      </w:pPr>
      <w:r>
        <w:rPr>
          <w:rFonts w:hint="eastAsia"/>
          <w:rtl/>
        </w:rPr>
        <w:t>דוד</w:t>
      </w:r>
      <w:r>
        <w:rPr>
          <w:rtl/>
        </w:rPr>
        <w:t xml:space="preserve"> אזולאי (ש"ס):</w:t>
      </w:r>
    </w:p>
    <w:p w14:paraId="64A973F3" w14:textId="77777777" w:rsidR="00000000" w:rsidRDefault="00026F1C">
      <w:pPr>
        <w:pStyle w:val="a0"/>
        <w:rPr>
          <w:rFonts w:hint="cs"/>
          <w:rtl/>
        </w:rPr>
      </w:pPr>
    </w:p>
    <w:p w14:paraId="53D21921" w14:textId="77777777" w:rsidR="00000000" w:rsidRDefault="00026F1C">
      <w:pPr>
        <w:pStyle w:val="a0"/>
        <w:rPr>
          <w:rFonts w:hint="cs"/>
          <w:rtl/>
        </w:rPr>
      </w:pPr>
      <w:r>
        <w:rPr>
          <w:rFonts w:hint="cs"/>
          <w:rtl/>
        </w:rPr>
        <w:t>איפה אולמרט? הוא עסוק בחלוקת הארץ?</w:t>
      </w:r>
    </w:p>
    <w:p w14:paraId="3E1AD763" w14:textId="77777777" w:rsidR="00000000" w:rsidRDefault="00026F1C">
      <w:pPr>
        <w:pStyle w:val="a0"/>
        <w:rPr>
          <w:rFonts w:hint="cs"/>
          <w:rtl/>
        </w:rPr>
      </w:pPr>
    </w:p>
    <w:p w14:paraId="26C5C6FC" w14:textId="77777777" w:rsidR="00000000" w:rsidRDefault="00026F1C">
      <w:pPr>
        <w:pStyle w:val="af1"/>
        <w:rPr>
          <w:rtl/>
        </w:rPr>
      </w:pPr>
      <w:r>
        <w:rPr>
          <w:rFonts w:hint="eastAsia"/>
          <w:rtl/>
        </w:rPr>
        <w:t>היו</w:t>
      </w:r>
      <w:r>
        <w:rPr>
          <w:rtl/>
        </w:rPr>
        <w:t>"ר נסים דהן:</w:t>
      </w:r>
    </w:p>
    <w:p w14:paraId="0C6F791B" w14:textId="77777777" w:rsidR="00000000" w:rsidRDefault="00026F1C">
      <w:pPr>
        <w:pStyle w:val="a0"/>
        <w:rPr>
          <w:rFonts w:hint="cs"/>
          <w:rtl/>
        </w:rPr>
      </w:pPr>
    </w:p>
    <w:p w14:paraId="2B85C632" w14:textId="77777777" w:rsidR="00000000" w:rsidRDefault="00026F1C">
      <w:pPr>
        <w:pStyle w:val="a0"/>
        <w:rPr>
          <w:rFonts w:hint="cs"/>
          <w:rtl/>
        </w:rPr>
      </w:pPr>
      <w:r>
        <w:rPr>
          <w:rFonts w:hint="cs"/>
          <w:rtl/>
        </w:rPr>
        <w:t xml:space="preserve">חבר הכנסת אזולאי, תודה רבה. שמענו. </w:t>
      </w:r>
    </w:p>
    <w:p w14:paraId="46112748" w14:textId="77777777" w:rsidR="00000000" w:rsidRDefault="00026F1C">
      <w:pPr>
        <w:pStyle w:val="a0"/>
        <w:rPr>
          <w:rFonts w:hint="cs"/>
          <w:rtl/>
        </w:rPr>
      </w:pPr>
    </w:p>
    <w:p w14:paraId="1B1CDB10" w14:textId="77777777" w:rsidR="00000000" w:rsidRDefault="00026F1C">
      <w:pPr>
        <w:pStyle w:val="af0"/>
        <w:rPr>
          <w:rtl/>
        </w:rPr>
      </w:pPr>
      <w:r>
        <w:rPr>
          <w:rFonts w:hint="eastAsia"/>
          <w:rtl/>
        </w:rPr>
        <w:t>משה</w:t>
      </w:r>
      <w:r>
        <w:rPr>
          <w:rtl/>
        </w:rPr>
        <w:t xml:space="preserve"> גפני (יהדות התורה):</w:t>
      </w:r>
    </w:p>
    <w:p w14:paraId="3D0CA97D" w14:textId="77777777" w:rsidR="00000000" w:rsidRDefault="00026F1C">
      <w:pPr>
        <w:pStyle w:val="a0"/>
        <w:rPr>
          <w:rFonts w:hint="cs"/>
          <w:rtl/>
        </w:rPr>
      </w:pPr>
    </w:p>
    <w:p w14:paraId="29CEEE7D" w14:textId="77777777" w:rsidR="00000000" w:rsidRDefault="00026F1C">
      <w:pPr>
        <w:pStyle w:val="a0"/>
        <w:rPr>
          <w:rFonts w:hint="cs"/>
          <w:rtl/>
        </w:rPr>
      </w:pPr>
      <w:r>
        <w:rPr>
          <w:rFonts w:hint="cs"/>
          <w:rtl/>
        </w:rPr>
        <w:t>דווקא היום הוא בארץ - - -</w:t>
      </w:r>
    </w:p>
    <w:p w14:paraId="029FEF3B" w14:textId="77777777" w:rsidR="00000000" w:rsidRDefault="00026F1C">
      <w:pPr>
        <w:pStyle w:val="a0"/>
        <w:rPr>
          <w:rFonts w:hint="cs"/>
          <w:rtl/>
        </w:rPr>
      </w:pPr>
    </w:p>
    <w:p w14:paraId="4CA9584A" w14:textId="77777777" w:rsidR="00000000" w:rsidRDefault="00026F1C">
      <w:pPr>
        <w:pStyle w:val="af0"/>
        <w:rPr>
          <w:rtl/>
        </w:rPr>
      </w:pPr>
      <w:r>
        <w:rPr>
          <w:rFonts w:hint="eastAsia"/>
          <w:rtl/>
        </w:rPr>
        <w:t>יצחק</w:t>
      </w:r>
      <w:r>
        <w:rPr>
          <w:rtl/>
        </w:rPr>
        <w:t xml:space="preserve"> כהן (ש"ס):</w:t>
      </w:r>
    </w:p>
    <w:p w14:paraId="17ACEF05" w14:textId="77777777" w:rsidR="00000000" w:rsidRDefault="00026F1C">
      <w:pPr>
        <w:pStyle w:val="a0"/>
        <w:rPr>
          <w:rFonts w:hint="cs"/>
          <w:rtl/>
        </w:rPr>
      </w:pPr>
    </w:p>
    <w:p w14:paraId="605A5F04" w14:textId="77777777" w:rsidR="00000000" w:rsidRDefault="00026F1C">
      <w:pPr>
        <w:pStyle w:val="a0"/>
        <w:rPr>
          <w:rFonts w:hint="cs"/>
          <w:rtl/>
        </w:rPr>
      </w:pPr>
      <w:r>
        <w:rPr>
          <w:rFonts w:hint="cs"/>
          <w:rtl/>
        </w:rPr>
        <w:t>- - -</w:t>
      </w:r>
    </w:p>
    <w:p w14:paraId="05FC123F" w14:textId="77777777" w:rsidR="00000000" w:rsidRDefault="00026F1C">
      <w:pPr>
        <w:pStyle w:val="a0"/>
        <w:rPr>
          <w:rFonts w:hint="cs"/>
          <w:rtl/>
        </w:rPr>
      </w:pPr>
    </w:p>
    <w:p w14:paraId="32549CAE" w14:textId="77777777" w:rsidR="00000000" w:rsidRDefault="00026F1C">
      <w:pPr>
        <w:pStyle w:val="af1"/>
        <w:rPr>
          <w:rtl/>
        </w:rPr>
      </w:pPr>
      <w:r>
        <w:rPr>
          <w:rFonts w:hint="eastAsia"/>
          <w:rtl/>
        </w:rPr>
        <w:t>היו</w:t>
      </w:r>
      <w:r>
        <w:rPr>
          <w:rtl/>
        </w:rPr>
        <w:t>"ר נסים דהן:</w:t>
      </w:r>
    </w:p>
    <w:p w14:paraId="730B95FA" w14:textId="77777777" w:rsidR="00000000" w:rsidRDefault="00026F1C">
      <w:pPr>
        <w:pStyle w:val="a0"/>
        <w:rPr>
          <w:rFonts w:hint="cs"/>
          <w:rtl/>
        </w:rPr>
      </w:pPr>
    </w:p>
    <w:p w14:paraId="1E857EB3" w14:textId="77777777" w:rsidR="00000000" w:rsidRDefault="00026F1C">
      <w:pPr>
        <w:pStyle w:val="a0"/>
        <w:rPr>
          <w:rFonts w:hint="cs"/>
          <w:rtl/>
        </w:rPr>
      </w:pPr>
      <w:r>
        <w:rPr>
          <w:rFonts w:hint="cs"/>
          <w:rtl/>
        </w:rPr>
        <w:t xml:space="preserve">תודה רבה לכל חברי הכנסת. נגמרו קריאות הביניים. </w:t>
      </w:r>
    </w:p>
    <w:p w14:paraId="025A5BA5" w14:textId="77777777" w:rsidR="00000000" w:rsidRDefault="00026F1C">
      <w:pPr>
        <w:pStyle w:val="a0"/>
        <w:rPr>
          <w:rFonts w:hint="cs"/>
          <w:rtl/>
        </w:rPr>
      </w:pPr>
    </w:p>
    <w:p w14:paraId="5F7A6869" w14:textId="77777777" w:rsidR="00000000" w:rsidRDefault="00026F1C">
      <w:pPr>
        <w:pStyle w:val="a"/>
        <w:rPr>
          <w:rtl/>
        </w:rPr>
      </w:pPr>
      <w:bookmarkStart w:id="248" w:name="FS000001029T10_12_2003_14_39_47"/>
      <w:bookmarkStart w:id="249" w:name="FS000001029T10_12_2003_14_40_53"/>
      <w:bookmarkStart w:id="250" w:name="_Toc70328342"/>
      <w:bookmarkEnd w:id="248"/>
      <w:bookmarkEnd w:id="249"/>
      <w:r>
        <w:rPr>
          <w:rFonts w:hint="eastAsia"/>
          <w:rtl/>
        </w:rPr>
        <w:t>סגן</w:t>
      </w:r>
      <w:r>
        <w:rPr>
          <w:rtl/>
        </w:rPr>
        <w:t xml:space="preserve"> שר התעשייה, המסחר והתעסוקה מיכאל רצון:</w:t>
      </w:r>
      <w:bookmarkEnd w:id="250"/>
    </w:p>
    <w:p w14:paraId="76046913" w14:textId="77777777" w:rsidR="00000000" w:rsidRDefault="00026F1C">
      <w:pPr>
        <w:pStyle w:val="a0"/>
        <w:rPr>
          <w:rFonts w:hint="eastAsia"/>
          <w:rtl/>
        </w:rPr>
      </w:pPr>
    </w:p>
    <w:p w14:paraId="223FE215" w14:textId="77777777" w:rsidR="00000000" w:rsidRDefault="00026F1C">
      <w:pPr>
        <w:pStyle w:val="a0"/>
        <w:ind w:firstLine="720"/>
        <w:rPr>
          <w:rFonts w:hint="cs"/>
          <w:rtl/>
        </w:rPr>
      </w:pPr>
      <w:r>
        <w:rPr>
          <w:rFonts w:hint="cs"/>
          <w:rtl/>
        </w:rPr>
        <w:t>אדוני היושב-ראש, חברי הכנסת - יצחק כהן, תירגע. יהיה בסדר. אתה נראה לא רגוע.</w:t>
      </w:r>
    </w:p>
    <w:p w14:paraId="07D113ED" w14:textId="77777777" w:rsidR="00000000" w:rsidRDefault="00026F1C">
      <w:pPr>
        <w:pStyle w:val="a0"/>
        <w:rPr>
          <w:rFonts w:hint="cs"/>
          <w:rtl/>
        </w:rPr>
      </w:pPr>
    </w:p>
    <w:p w14:paraId="7AF62BD5" w14:textId="77777777" w:rsidR="00000000" w:rsidRDefault="00026F1C">
      <w:pPr>
        <w:pStyle w:val="af1"/>
        <w:rPr>
          <w:rtl/>
        </w:rPr>
      </w:pPr>
      <w:r>
        <w:rPr>
          <w:rFonts w:hint="eastAsia"/>
          <w:rtl/>
        </w:rPr>
        <w:t>היו</w:t>
      </w:r>
      <w:r>
        <w:rPr>
          <w:rtl/>
        </w:rPr>
        <w:t>"ר נסים דהן:</w:t>
      </w:r>
    </w:p>
    <w:p w14:paraId="50FC882F" w14:textId="77777777" w:rsidR="00000000" w:rsidRDefault="00026F1C">
      <w:pPr>
        <w:pStyle w:val="a0"/>
        <w:rPr>
          <w:rFonts w:hint="cs"/>
          <w:rtl/>
        </w:rPr>
      </w:pPr>
    </w:p>
    <w:p w14:paraId="03014C05" w14:textId="77777777" w:rsidR="00000000" w:rsidRDefault="00026F1C">
      <w:pPr>
        <w:pStyle w:val="a0"/>
        <w:rPr>
          <w:rFonts w:hint="cs"/>
          <w:rtl/>
        </w:rPr>
      </w:pPr>
      <w:r>
        <w:rPr>
          <w:rFonts w:hint="cs"/>
          <w:rtl/>
        </w:rPr>
        <w:t>תודה רבה לכל חברי הכנסת שגילו התעניינות בשלו</w:t>
      </w:r>
      <w:r>
        <w:rPr>
          <w:rFonts w:hint="cs"/>
          <w:rtl/>
        </w:rPr>
        <w:t>מו ובבריאותו של השר אולמרט. נא לא להפריע יותר.</w:t>
      </w:r>
    </w:p>
    <w:p w14:paraId="63CE003B" w14:textId="77777777" w:rsidR="00000000" w:rsidRDefault="00026F1C">
      <w:pPr>
        <w:pStyle w:val="a0"/>
        <w:rPr>
          <w:rFonts w:hint="cs"/>
          <w:rtl/>
        </w:rPr>
      </w:pPr>
    </w:p>
    <w:p w14:paraId="70EBBBEA" w14:textId="77777777" w:rsidR="00000000" w:rsidRDefault="00026F1C">
      <w:pPr>
        <w:pStyle w:val="-"/>
        <w:rPr>
          <w:rtl/>
        </w:rPr>
      </w:pPr>
      <w:bookmarkStart w:id="251" w:name="FS000001029T10_12_2003_14_41_12C"/>
      <w:bookmarkEnd w:id="251"/>
      <w:r>
        <w:rPr>
          <w:rtl/>
        </w:rPr>
        <w:t>סגן שר התעשייה, המסחר והתעסוקה מיכאל רצון:</w:t>
      </w:r>
    </w:p>
    <w:p w14:paraId="1E94E0BE" w14:textId="77777777" w:rsidR="00000000" w:rsidRDefault="00026F1C">
      <w:pPr>
        <w:pStyle w:val="a0"/>
        <w:rPr>
          <w:rtl/>
        </w:rPr>
      </w:pPr>
    </w:p>
    <w:p w14:paraId="507E9FAE" w14:textId="77777777" w:rsidR="00000000" w:rsidRDefault="00026F1C">
      <w:pPr>
        <w:pStyle w:val="a0"/>
        <w:rPr>
          <w:rFonts w:hint="cs"/>
          <w:rtl/>
        </w:rPr>
      </w:pPr>
      <w:r>
        <w:rPr>
          <w:rFonts w:hint="cs"/>
          <w:rtl/>
        </w:rPr>
        <w:t xml:space="preserve">הוא בריא והוא יהיה פה עוד מעט. </w:t>
      </w:r>
    </w:p>
    <w:p w14:paraId="24C0BB11" w14:textId="77777777" w:rsidR="00000000" w:rsidRDefault="00026F1C">
      <w:pPr>
        <w:pStyle w:val="a0"/>
        <w:rPr>
          <w:rFonts w:hint="cs"/>
          <w:rtl/>
        </w:rPr>
      </w:pPr>
    </w:p>
    <w:p w14:paraId="10D54163" w14:textId="77777777" w:rsidR="00000000" w:rsidRDefault="00026F1C">
      <w:pPr>
        <w:pStyle w:val="a0"/>
        <w:rPr>
          <w:rFonts w:hint="cs"/>
          <w:rtl/>
        </w:rPr>
      </w:pPr>
      <w:r>
        <w:rPr>
          <w:rFonts w:hint="cs"/>
          <w:rtl/>
        </w:rPr>
        <w:t>חבר הכנסת אייכלר, הצעת החוק המובאת עתה להצבעה טרם הובאה לדיון בוועדת שרים לענייני חקיקה, ולכן אני מציע מראש לדחות את ההצבעה.</w:t>
      </w:r>
    </w:p>
    <w:p w14:paraId="603A2E02" w14:textId="77777777" w:rsidR="00000000" w:rsidRDefault="00026F1C">
      <w:pPr>
        <w:pStyle w:val="a0"/>
        <w:rPr>
          <w:rFonts w:hint="cs"/>
          <w:rtl/>
        </w:rPr>
      </w:pPr>
    </w:p>
    <w:p w14:paraId="3303E1A9" w14:textId="77777777" w:rsidR="00000000" w:rsidRDefault="00026F1C">
      <w:pPr>
        <w:pStyle w:val="af1"/>
        <w:rPr>
          <w:rtl/>
        </w:rPr>
      </w:pPr>
      <w:r>
        <w:rPr>
          <w:rFonts w:hint="eastAsia"/>
          <w:rtl/>
        </w:rPr>
        <w:t>היו</w:t>
      </w:r>
      <w:r>
        <w:rPr>
          <w:rtl/>
        </w:rPr>
        <w:t>"ר</w:t>
      </w:r>
      <w:r>
        <w:rPr>
          <w:rtl/>
        </w:rPr>
        <w:t xml:space="preserve"> נסים דהן:</w:t>
      </w:r>
    </w:p>
    <w:p w14:paraId="36F4EF8E" w14:textId="77777777" w:rsidR="00000000" w:rsidRDefault="00026F1C">
      <w:pPr>
        <w:pStyle w:val="a0"/>
        <w:rPr>
          <w:rFonts w:hint="cs"/>
          <w:rtl/>
        </w:rPr>
      </w:pPr>
    </w:p>
    <w:p w14:paraId="6D96E849" w14:textId="77777777" w:rsidR="00000000" w:rsidRDefault="00026F1C">
      <w:pPr>
        <w:pStyle w:val="a0"/>
        <w:rPr>
          <w:rFonts w:hint="cs"/>
          <w:rtl/>
        </w:rPr>
      </w:pPr>
      <w:r>
        <w:rPr>
          <w:rFonts w:hint="cs"/>
          <w:rtl/>
        </w:rPr>
        <w:t xml:space="preserve">אתה רוצה לדחות את ההצבעה? אז אל תשיב.  </w:t>
      </w:r>
    </w:p>
    <w:p w14:paraId="515A2038" w14:textId="77777777" w:rsidR="00000000" w:rsidRDefault="00026F1C">
      <w:pPr>
        <w:pStyle w:val="a0"/>
        <w:rPr>
          <w:rFonts w:hint="cs"/>
          <w:rtl/>
        </w:rPr>
      </w:pPr>
    </w:p>
    <w:p w14:paraId="0992ED2C" w14:textId="77777777" w:rsidR="00000000" w:rsidRDefault="00026F1C">
      <w:pPr>
        <w:pStyle w:val="-"/>
        <w:rPr>
          <w:rtl/>
        </w:rPr>
      </w:pPr>
      <w:bookmarkStart w:id="252" w:name="FS000001029T10_12_2003_14_42_35C"/>
      <w:bookmarkEnd w:id="252"/>
      <w:r>
        <w:rPr>
          <w:rtl/>
        </w:rPr>
        <w:t>סגן שר התעשייה, המסחר והתעסוקה מיכאל רצון:</w:t>
      </w:r>
    </w:p>
    <w:p w14:paraId="64A168E1" w14:textId="77777777" w:rsidR="00000000" w:rsidRDefault="00026F1C">
      <w:pPr>
        <w:pStyle w:val="a0"/>
        <w:rPr>
          <w:rtl/>
        </w:rPr>
      </w:pPr>
    </w:p>
    <w:p w14:paraId="1F416CE9" w14:textId="77777777" w:rsidR="00000000" w:rsidRDefault="00026F1C">
      <w:pPr>
        <w:pStyle w:val="a0"/>
        <w:rPr>
          <w:rFonts w:hint="cs"/>
          <w:rtl/>
        </w:rPr>
      </w:pPr>
      <w:r>
        <w:rPr>
          <w:rFonts w:hint="cs"/>
          <w:rtl/>
        </w:rPr>
        <w:t>אני מציע לדחות את ההצבעה בהסכמה.</w:t>
      </w:r>
    </w:p>
    <w:p w14:paraId="2BFBF313" w14:textId="77777777" w:rsidR="00000000" w:rsidRDefault="00026F1C">
      <w:pPr>
        <w:pStyle w:val="a0"/>
        <w:rPr>
          <w:rFonts w:hint="cs"/>
          <w:rtl/>
        </w:rPr>
      </w:pPr>
    </w:p>
    <w:p w14:paraId="7BA8DDDD" w14:textId="77777777" w:rsidR="00000000" w:rsidRDefault="00026F1C">
      <w:pPr>
        <w:pStyle w:val="af1"/>
        <w:rPr>
          <w:rtl/>
        </w:rPr>
      </w:pPr>
      <w:r>
        <w:rPr>
          <w:rtl/>
        </w:rPr>
        <w:t>היו"ר נסים דהן:</w:t>
      </w:r>
    </w:p>
    <w:p w14:paraId="18546FCF" w14:textId="77777777" w:rsidR="00000000" w:rsidRDefault="00026F1C">
      <w:pPr>
        <w:pStyle w:val="a0"/>
        <w:rPr>
          <w:rtl/>
        </w:rPr>
      </w:pPr>
    </w:p>
    <w:p w14:paraId="7A5209E0" w14:textId="77777777" w:rsidR="00000000" w:rsidRDefault="00026F1C">
      <w:pPr>
        <w:pStyle w:val="a0"/>
        <w:rPr>
          <w:rFonts w:hint="cs"/>
          <w:rtl/>
        </w:rPr>
      </w:pPr>
      <w:r>
        <w:rPr>
          <w:rFonts w:hint="cs"/>
          <w:rtl/>
        </w:rPr>
        <w:t xml:space="preserve">אין תשובת ממשלה. תשובה והצבעה במועד אחר. תודה רבה. </w:t>
      </w:r>
    </w:p>
    <w:p w14:paraId="3851C0A0" w14:textId="77777777" w:rsidR="00000000" w:rsidRDefault="00026F1C">
      <w:pPr>
        <w:pStyle w:val="a0"/>
        <w:rPr>
          <w:rFonts w:hint="cs"/>
          <w:rtl/>
        </w:rPr>
      </w:pPr>
    </w:p>
    <w:p w14:paraId="3357837B" w14:textId="77777777" w:rsidR="00000000" w:rsidRDefault="00026F1C">
      <w:pPr>
        <w:pStyle w:val="a2"/>
        <w:rPr>
          <w:rFonts w:hint="cs"/>
          <w:rtl/>
        </w:rPr>
      </w:pPr>
    </w:p>
    <w:p w14:paraId="3F5BD8DB" w14:textId="77777777" w:rsidR="00000000" w:rsidRDefault="00026F1C">
      <w:pPr>
        <w:pStyle w:val="a2"/>
        <w:rPr>
          <w:rFonts w:hint="cs"/>
          <w:rtl/>
        </w:rPr>
      </w:pPr>
      <w:bookmarkStart w:id="253" w:name="CS18863FI0018863T10_12_2003_14_43_43"/>
      <w:bookmarkStart w:id="254" w:name="_Toc70328343"/>
      <w:bookmarkEnd w:id="253"/>
      <w:r>
        <w:rPr>
          <w:rtl/>
        </w:rPr>
        <w:t>הצ</w:t>
      </w:r>
      <w:r>
        <w:rPr>
          <w:rFonts w:hint="cs"/>
          <w:rtl/>
        </w:rPr>
        <w:t xml:space="preserve">עת חוק </w:t>
      </w:r>
      <w:r>
        <w:rPr>
          <w:rtl/>
        </w:rPr>
        <w:t>זכויות הדייר בדיור הציבורי (תיקון - המצאת מיד</w:t>
      </w:r>
      <w:r>
        <w:rPr>
          <w:rtl/>
        </w:rPr>
        <w:t xml:space="preserve">ע </w:t>
      </w:r>
      <w:r>
        <w:rPr>
          <w:rFonts w:hint="cs"/>
          <w:rtl/>
        </w:rPr>
        <w:br/>
      </w:r>
      <w:r>
        <w:rPr>
          <w:rtl/>
        </w:rPr>
        <w:t>בשפת אם),</w:t>
      </w:r>
      <w:r>
        <w:rPr>
          <w:rFonts w:hint="cs"/>
          <w:rtl/>
        </w:rPr>
        <w:t xml:space="preserve"> </w:t>
      </w:r>
      <w:r>
        <w:rPr>
          <w:rtl/>
        </w:rPr>
        <w:t xml:space="preserve"> התשס"ג-2003</w:t>
      </w:r>
      <w:bookmarkEnd w:id="254"/>
      <w:r>
        <w:rPr>
          <w:rtl/>
        </w:rPr>
        <w:t xml:space="preserve"> </w:t>
      </w:r>
    </w:p>
    <w:p w14:paraId="419B14DD" w14:textId="77777777" w:rsidR="00000000" w:rsidRDefault="00026F1C">
      <w:pPr>
        <w:pStyle w:val="a0"/>
        <w:rPr>
          <w:rFonts w:hint="cs"/>
          <w:rtl/>
        </w:rPr>
      </w:pPr>
      <w:r>
        <w:rPr>
          <w:rtl/>
        </w:rPr>
        <w:t>[נספחות.]</w:t>
      </w:r>
    </w:p>
    <w:p w14:paraId="757C2AD0" w14:textId="77777777" w:rsidR="00000000" w:rsidRDefault="00026F1C">
      <w:pPr>
        <w:pStyle w:val="-0"/>
        <w:rPr>
          <w:rFonts w:hint="cs"/>
          <w:rtl/>
        </w:rPr>
      </w:pPr>
      <w:r>
        <w:rPr>
          <w:rFonts w:hint="cs"/>
          <w:rtl/>
        </w:rPr>
        <w:t xml:space="preserve"> (הצעת חבר הכנסת אמנון כהן)</w:t>
      </w:r>
    </w:p>
    <w:p w14:paraId="3783672C" w14:textId="77777777" w:rsidR="00000000" w:rsidRDefault="00026F1C">
      <w:pPr>
        <w:pStyle w:val="a0"/>
        <w:rPr>
          <w:rFonts w:hint="cs"/>
          <w:rtl/>
        </w:rPr>
      </w:pPr>
      <w:r>
        <w:rPr>
          <w:rFonts w:hint="cs"/>
          <w:rtl/>
        </w:rPr>
        <w:t xml:space="preserve">     </w:t>
      </w:r>
    </w:p>
    <w:p w14:paraId="4719D555" w14:textId="77777777" w:rsidR="00000000" w:rsidRDefault="00026F1C">
      <w:pPr>
        <w:pStyle w:val="af1"/>
        <w:rPr>
          <w:rtl/>
        </w:rPr>
      </w:pPr>
      <w:r>
        <w:rPr>
          <w:rtl/>
        </w:rPr>
        <w:t>היו"ר נסים דהן:</w:t>
      </w:r>
    </w:p>
    <w:p w14:paraId="4519E942" w14:textId="77777777" w:rsidR="00000000" w:rsidRDefault="00026F1C">
      <w:pPr>
        <w:pStyle w:val="a0"/>
        <w:rPr>
          <w:rtl/>
        </w:rPr>
      </w:pPr>
    </w:p>
    <w:p w14:paraId="0E16587B" w14:textId="77777777" w:rsidR="00000000" w:rsidRDefault="00026F1C">
      <w:pPr>
        <w:pStyle w:val="a0"/>
        <w:rPr>
          <w:rFonts w:hint="cs"/>
          <w:rtl/>
        </w:rPr>
      </w:pPr>
      <w:r>
        <w:rPr>
          <w:rFonts w:hint="cs"/>
          <w:rtl/>
        </w:rPr>
        <w:t xml:space="preserve">אנחנו עוברים להמשך הדיון. הצעת חוק פ/347 - הצעת חוק זכויות הדייר בדיור הציבורי (תיקון </w:t>
      </w:r>
      <w:r>
        <w:rPr>
          <w:rtl/>
        </w:rPr>
        <w:t>–</w:t>
      </w:r>
      <w:r>
        <w:rPr>
          <w:rFonts w:hint="cs"/>
          <w:rtl/>
        </w:rPr>
        <w:t xml:space="preserve"> המצאת מידע בשפת אם), התשס"ג-2003, של חבר הכנסת אמנון כהן. </w:t>
      </w:r>
    </w:p>
    <w:p w14:paraId="0A4D0F73" w14:textId="77777777" w:rsidR="00000000" w:rsidRDefault="00026F1C">
      <w:pPr>
        <w:pStyle w:val="a0"/>
        <w:rPr>
          <w:rFonts w:hint="cs"/>
          <w:rtl/>
        </w:rPr>
      </w:pPr>
    </w:p>
    <w:p w14:paraId="49565B0F" w14:textId="77777777" w:rsidR="00000000" w:rsidRDefault="00026F1C">
      <w:pPr>
        <w:pStyle w:val="af0"/>
        <w:rPr>
          <w:rtl/>
        </w:rPr>
      </w:pPr>
      <w:r>
        <w:rPr>
          <w:rFonts w:hint="eastAsia"/>
          <w:rtl/>
        </w:rPr>
        <w:t>דוד</w:t>
      </w:r>
      <w:r>
        <w:rPr>
          <w:rtl/>
        </w:rPr>
        <w:t xml:space="preserve"> אזולאי (ש"ס):</w:t>
      </w:r>
    </w:p>
    <w:p w14:paraId="10F035B4" w14:textId="77777777" w:rsidR="00000000" w:rsidRDefault="00026F1C">
      <w:pPr>
        <w:pStyle w:val="a0"/>
        <w:rPr>
          <w:rFonts w:hint="cs"/>
          <w:rtl/>
        </w:rPr>
      </w:pPr>
    </w:p>
    <w:p w14:paraId="6A48F967" w14:textId="77777777" w:rsidR="00000000" w:rsidRDefault="00026F1C">
      <w:pPr>
        <w:pStyle w:val="a0"/>
        <w:rPr>
          <w:rFonts w:hint="cs"/>
          <w:rtl/>
        </w:rPr>
      </w:pPr>
      <w:r>
        <w:rPr>
          <w:rFonts w:hint="cs"/>
          <w:rtl/>
        </w:rPr>
        <w:t>-</w:t>
      </w:r>
      <w:r>
        <w:rPr>
          <w:rFonts w:hint="cs"/>
          <w:rtl/>
        </w:rPr>
        <w:t xml:space="preserve"> - -</w:t>
      </w:r>
    </w:p>
    <w:p w14:paraId="0C94DB68" w14:textId="77777777" w:rsidR="00000000" w:rsidRDefault="00026F1C">
      <w:pPr>
        <w:pStyle w:val="a0"/>
        <w:rPr>
          <w:rFonts w:hint="cs"/>
          <w:rtl/>
        </w:rPr>
      </w:pPr>
    </w:p>
    <w:p w14:paraId="45B1E957" w14:textId="77777777" w:rsidR="00000000" w:rsidRDefault="00026F1C">
      <w:pPr>
        <w:pStyle w:val="af1"/>
        <w:rPr>
          <w:rtl/>
        </w:rPr>
      </w:pPr>
      <w:r>
        <w:rPr>
          <w:rFonts w:hint="eastAsia"/>
          <w:rtl/>
        </w:rPr>
        <w:t>היו</w:t>
      </w:r>
      <w:r>
        <w:rPr>
          <w:rtl/>
        </w:rPr>
        <w:t>"ר נסים דהן:</w:t>
      </w:r>
    </w:p>
    <w:p w14:paraId="55519029" w14:textId="77777777" w:rsidR="00000000" w:rsidRDefault="00026F1C">
      <w:pPr>
        <w:pStyle w:val="a0"/>
        <w:rPr>
          <w:rFonts w:hint="cs"/>
          <w:rtl/>
        </w:rPr>
      </w:pPr>
    </w:p>
    <w:p w14:paraId="351461C4" w14:textId="77777777" w:rsidR="00000000" w:rsidRDefault="00026F1C">
      <w:pPr>
        <w:pStyle w:val="a0"/>
        <w:rPr>
          <w:rFonts w:hint="cs"/>
          <w:rtl/>
        </w:rPr>
      </w:pPr>
      <w:r>
        <w:rPr>
          <w:rFonts w:hint="cs"/>
          <w:rtl/>
        </w:rPr>
        <w:t>מה השאלה, חבר הכנסת אזולאי?</w:t>
      </w:r>
    </w:p>
    <w:p w14:paraId="69F7731E" w14:textId="77777777" w:rsidR="00000000" w:rsidRDefault="00026F1C">
      <w:pPr>
        <w:pStyle w:val="a0"/>
        <w:rPr>
          <w:rFonts w:hint="cs"/>
          <w:rtl/>
        </w:rPr>
      </w:pPr>
    </w:p>
    <w:p w14:paraId="55083AB6" w14:textId="77777777" w:rsidR="00000000" w:rsidRDefault="00026F1C">
      <w:pPr>
        <w:pStyle w:val="a"/>
        <w:rPr>
          <w:rtl/>
        </w:rPr>
      </w:pPr>
      <w:bookmarkStart w:id="255" w:name="FS000000495T10_12_2003_14_45_41"/>
      <w:bookmarkStart w:id="256" w:name="_Toc70328344"/>
      <w:bookmarkEnd w:id="255"/>
      <w:r>
        <w:rPr>
          <w:rFonts w:hint="eastAsia"/>
          <w:rtl/>
        </w:rPr>
        <w:t>אמנון</w:t>
      </w:r>
      <w:r>
        <w:rPr>
          <w:rtl/>
        </w:rPr>
        <w:t xml:space="preserve"> כהן (ש"ס):</w:t>
      </w:r>
      <w:bookmarkEnd w:id="256"/>
    </w:p>
    <w:p w14:paraId="37C138C7" w14:textId="77777777" w:rsidR="00000000" w:rsidRDefault="00026F1C">
      <w:pPr>
        <w:pStyle w:val="a0"/>
        <w:rPr>
          <w:rFonts w:hint="cs"/>
          <w:rtl/>
        </w:rPr>
      </w:pPr>
    </w:p>
    <w:p w14:paraId="0AABE9E9" w14:textId="77777777" w:rsidR="00000000" w:rsidRDefault="00026F1C">
      <w:pPr>
        <w:pStyle w:val="a0"/>
        <w:rPr>
          <w:rFonts w:hint="cs"/>
          <w:rtl/>
        </w:rPr>
      </w:pPr>
      <w:r>
        <w:rPr>
          <w:rFonts w:hint="cs"/>
          <w:rtl/>
        </w:rPr>
        <w:t>הוא שואל למה אנחנו לא מצביעים.</w:t>
      </w:r>
    </w:p>
    <w:p w14:paraId="00394B4B" w14:textId="77777777" w:rsidR="00000000" w:rsidRDefault="00026F1C">
      <w:pPr>
        <w:pStyle w:val="a0"/>
        <w:rPr>
          <w:rFonts w:hint="cs"/>
          <w:rtl/>
        </w:rPr>
      </w:pPr>
    </w:p>
    <w:p w14:paraId="310A1FD7" w14:textId="77777777" w:rsidR="00000000" w:rsidRDefault="00026F1C">
      <w:pPr>
        <w:pStyle w:val="af1"/>
        <w:rPr>
          <w:rtl/>
        </w:rPr>
      </w:pPr>
      <w:r>
        <w:rPr>
          <w:rFonts w:hint="eastAsia"/>
          <w:rtl/>
        </w:rPr>
        <w:t>היו</w:t>
      </w:r>
      <w:r>
        <w:rPr>
          <w:rtl/>
        </w:rPr>
        <w:t>"ר נסים דהן:</w:t>
      </w:r>
    </w:p>
    <w:p w14:paraId="6C74394C" w14:textId="77777777" w:rsidR="00000000" w:rsidRDefault="00026F1C">
      <w:pPr>
        <w:pStyle w:val="a0"/>
        <w:rPr>
          <w:rFonts w:hint="cs"/>
          <w:rtl/>
        </w:rPr>
      </w:pPr>
    </w:p>
    <w:p w14:paraId="41C6F7B2" w14:textId="77777777" w:rsidR="00000000" w:rsidRDefault="00026F1C">
      <w:pPr>
        <w:pStyle w:val="a0"/>
        <w:rPr>
          <w:rFonts w:hint="cs"/>
          <w:rtl/>
        </w:rPr>
      </w:pPr>
      <w:r>
        <w:rPr>
          <w:rFonts w:hint="cs"/>
          <w:rtl/>
        </w:rPr>
        <w:t xml:space="preserve">אין תשובת ממשלה, אין הצבעה. </w:t>
      </w:r>
    </w:p>
    <w:p w14:paraId="09192E7A" w14:textId="77777777" w:rsidR="00000000" w:rsidRDefault="00026F1C">
      <w:pPr>
        <w:pStyle w:val="a0"/>
        <w:rPr>
          <w:rFonts w:hint="cs"/>
          <w:rtl/>
        </w:rPr>
      </w:pPr>
    </w:p>
    <w:p w14:paraId="2618A463" w14:textId="77777777" w:rsidR="00000000" w:rsidRDefault="00026F1C">
      <w:pPr>
        <w:pStyle w:val="-"/>
        <w:rPr>
          <w:rtl/>
        </w:rPr>
      </w:pPr>
      <w:bookmarkStart w:id="257" w:name="FS000000495T10_12_2003_14_46_01C"/>
      <w:bookmarkEnd w:id="257"/>
      <w:r>
        <w:rPr>
          <w:rFonts w:hint="eastAsia"/>
          <w:rtl/>
        </w:rPr>
        <w:t>אמנון</w:t>
      </w:r>
      <w:r>
        <w:rPr>
          <w:rtl/>
        </w:rPr>
        <w:t xml:space="preserve"> כהן (ש"ס):</w:t>
      </w:r>
    </w:p>
    <w:p w14:paraId="1A6727EF" w14:textId="77777777" w:rsidR="00000000" w:rsidRDefault="00026F1C">
      <w:pPr>
        <w:pStyle w:val="a0"/>
        <w:rPr>
          <w:rFonts w:hint="cs"/>
          <w:rtl/>
        </w:rPr>
      </w:pPr>
    </w:p>
    <w:p w14:paraId="0273B79F" w14:textId="77777777" w:rsidR="00000000" w:rsidRDefault="00026F1C">
      <w:pPr>
        <w:pStyle w:val="a0"/>
        <w:rPr>
          <w:rFonts w:hint="cs"/>
          <w:rtl/>
        </w:rPr>
      </w:pPr>
      <w:r>
        <w:rPr>
          <w:rFonts w:hint="cs"/>
          <w:rtl/>
        </w:rPr>
        <w:t>מי משיב על ההצעה שלי?</w:t>
      </w:r>
    </w:p>
    <w:p w14:paraId="2C58004A" w14:textId="77777777" w:rsidR="00000000" w:rsidRDefault="00026F1C">
      <w:pPr>
        <w:pStyle w:val="a0"/>
        <w:rPr>
          <w:rFonts w:hint="cs"/>
          <w:rtl/>
        </w:rPr>
      </w:pPr>
    </w:p>
    <w:p w14:paraId="470FF332" w14:textId="77777777" w:rsidR="00000000" w:rsidRDefault="00026F1C">
      <w:pPr>
        <w:pStyle w:val="af1"/>
        <w:rPr>
          <w:rtl/>
        </w:rPr>
      </w:pPr>
      <w:r>
        <w:rPr>
          <w:rFonts w:hint="eastAsia"/>
          <w:rtl/>
        </w:rPr>
        <w:t>היו</w:t>
      </w:r>
      <w:r>
        <w:rPr>
          <w:rtl/>
        </w:rPr>
        <w:t>"ר נסים דהן:</w:t>
      </w:r>
    </w:p>
    <w:p w14:paraId="49F1AD9D" w14:textId="77777777" w:rsidR="00000000" w:rsidRDefault="00026F1C">
      <w:pPr>
        <w:pStyle w:val="a0"/>
        <w:rPr>
          <w:rFonts w:hint="cs"/>
          <w:rtl/>
        </w:rPr>
      </w:pPr>
    </w:p>
    <w:p w14:paraId="579E41D1" w14:textId="77777777" w:rsidR="00000000" w:rsidRDefault="00026F1C">
      <w:pPr>
        <w:pStyle w:val="a0"/>
        <w:rPr>
          <w:rFonts w:hint="cs"/>
          <w:rtl/>
        </w:rPr>
      </w:pPr>
      <w:r>
        <w:rPr>
          <w:rFonts w:hint="cs"/>
          <w:rtl/>
        </w:rPr>
        <w:t xml:space="preserve">שר השיכון ישיב. </w:t>
      </w:r>
    </w:p>
    <w:p w14:paraId="6D4FCA56" w14:textId="77777777" w:rsidR="00000000" w:rsidRDefault="00026F1C">
      <w:pPr>
        <w:pStyle w:val="a0"/>
        <w:rPr>
          <w:rFonts w:hint="cs"/>
          <w:rtl/>
        </w:rPr>
      </w:pPr>
    </w:p>
    <w:p w14:paraId="29123629" w14:textId="77777777" w:rsidR="00000000" w:rsidRDefault="00026F1C">
      <w:pPr>
        <w:pStyle w:val="-"/>
        <w:rPr>
          <w:rtl/>
        </w:rPr>
      </w:pPr>
      <w:bookmarkStart w:id="258" w:name="FS000000495T10_12_2003_14_46_13C"/>
      <w:bookmarkEnd w:id="258"/>
      <w:r>
        <w:rPr>
          <w:rFonts w:hint="eastAsia"/>
          <w:rtl/>
        </w:rPr>
        <w:t>אמנון</w:t>
      </w:r>
      <w:r>
        <w:rPr>
          <w:rtl/>
        </w:rPr>
        <w:t xml:space="preserve"> כהן (ש"ס):</w:t>
      </w:r>
    </w:p>
    <w:p w14:paraId="3AB4928B" w14:textId="77777777" w:rsidR="00000000" w:rsidRDefault="00026F1C">
      <w:pPr>
        <w:pStyle w:val="a0"/>
        <w:rPr>
          <w:rFonts w:hint="cs"/>
          <w:rtl/>
        </w:rPr>
      </w:pPr>
    </w:p>
    <w:p w14:paraId="3C66BB8F" w14:textId="77777777" w:rsidR="00000000" w:rsidRDefault="00026F1C">
      <w:pPr>
        <w:pStyle w:val="a0"/>
        <w:rPr>
          <w:rFonts w:hint="cs"/>
          <w:rtl/>
        </w:rPr>
      </w:pPr>
      <w:r>
        <w:rPr>
          <w:rFonts w:hint="cs"/>
          <w:rtl/>
        </w:rPr>
        <w:t>איפה הוא?</w:t>
      </w:r>
    </w:p>
    <w:p w14:paraId="4C36275A" w14:textId="77777777" w:rsidR="00000000" w:rsidRDefault="00026F1C">
      <w:pPr>
        <w:pStyle w:val="a0"/>
        <w:rPr>
          <w:rFonts w:hint="cs"/>
          <w:rtl/>
        </w:rPr>
      </w:pPr>
    </w:p>
    <w:p w14:paraId="54908FB2" w14:textId="77777777" w:rsidR="00000000" w:rsidRDefault="00026F1C">
      <w:pPr>
        <w:pStyle w:val="af1"/>
        <w:rPr>
          <w:rtl/>
        </w:rPr>
      </w:pPr>
      <w:r>
        <w:rPr>
          <w:rFonts w:hint="eastAsia"/>
          <w:rtl/>
        </w:rPr>
        <w:t>הי</w:t>
      </w:r>
      <w:r>
        <w:rPr>
          <w:rFonts w:hint="eastAsia"/>
          <w:rtl/>
        </w:rPr>
        <w:t>ו</w:t>
      </w:r>
      <w:r>
        <w:rPr>
          <w:rtl/>
        </w:rPr>
        <w:t>"ר נסים דהן:</w:t>
      </w:r>
    </w:p>
    <w:p w14:paraId="48E57E00" w14:textId="77777777" w:rsidR="00000000" w:rsidRDefault="00026F1C">
      <w:pPr>
        <w:pStyle w:val="a0"/>
        <w:rPr>
          <w:rFonts w:hint="cs"/>
          <w:rtl/>
        </w:rPr>
      </w:pPr>
    </w:p>
    <w:p w14:paraId="271F93C7" w14:textId="77777777" w:rsidR="00000000" w:rsidRDefault="00026F1C">
      <w:pPr>
        <w:pStyle w:val="a0"/>
        <w:rPr>
          <w:rFonts w:hint="cs"/>
          <w:rtl/>
        </w:rPr>
      </w:pPr>
      <w:r>
        <w:rPr>
          <w:rFonts w:hint="cs"/>
          <w:rtl/>
        </w:rPr>
        <w:t xml:space="preserve">אתה רוצה לעכב את הדיון?                         </w:t>
      </w:r>
    </w:p>
    <w:p w14:paraId="0175019A" w14:textId="77777777" w:rsidR="00000000" w:rsidRDefault="00026F1C">
      <w:pPr>
        <w:pStyle w:val="a0"/>
        <w:ind w:firstLine="0"/>
        <w:rPr>
          <w:rFonts w:hint="cs"/>
          <w:rtl/>
        </w:rPr>
      </w:pPr>
    </w:p>
    <w:p w14:paraId="00CB2F4A" w14:textId="77777777" w:rsidR="00000000" w:rsidRDefault="00026F1C">
      <w:pPr>
        <w:pStyle w:val="a"/>
        <w:rPr>
          <w:rtl/>
        </w:rPr>
      </w:pPr>
      <w:bookmarkStart w:id="259" w:name="FS000000495T10_12_2003_14_50_50"/>
      <w:bookmarkStart w:id="260" w:name="_Toc70328345"/>
      <w:bookmarkEnd w:id="259"/>
      <w:r>
        <w:rPr>
          <w:rFonts w:hint="eastAsia"/>
          <w:rtl/>
        </w:rPr>
        <w:t>אמנון</w:t>
      </w:r>
      <w:r>
        <w:rPr>
          <w:rtl/>
        </w:rPr>
        <w:t xml:space="preserve"> כהן (ש"ס):</w:t>
      </w:r>
      <w:bookmarkEnd w:id="260"/>
    </w:p>
    <w:p w14:paraId="0DE1E229" w14:textId="77777777" w:rsidR="00000000" w:rsidRDefault="00026F1C">
      <w:pPr>
        <w:pStyle w:val="a0"/>
        <w:rPr>
          <w:rFonts w:hint="cs"/>
          <w:rtl/>
        </w:rPr>
      </w:pPr>
    </w:p>
    <w:p w14:paraId="2DADE751" w14:textId="77777777" w:rsidR="00000000" w:rsidRDefault="00026F1C">
      <w:pPr>
        <w:pStyle w:val="a0"/>
        <w:rPr>
          <w:rFonts w:hint="cs"/>
          <w:rtl/>
        </w:rPr>
      </w:pPr>
      <w:r>
        <w:rPr>
          <w:rFonts w:hint="cs"/>
          <w:rtl/>
        </w:rPr>
        <w:t>אדוני היושב-ראש, כנסת נכבדה, אין זה חדש שחתימת אדם על חוזה כלשהו היא דבר שמחייב אותו. לאחר מכן מתברר שלא קיים סעיף בחוזה. לא יעזרו לו טענותיו, אם יטען שלא שם לב, מאחר שהדברי</w:t>
      </w:r>
      <w:r>
        <w:rPr>
          <w:rFonts w:hint="cs"/>
          <w:rtl/>
        </w:rPr>
        <w:t xml:space="preserve">ם נכתבו בכתב קטן ובתחתית החוזה ולכן לא ראה את הכתוב. הסעיפים היו כתובים והיה על אותו אדם לקרוא ולדעת על מה הוא חותם. </w:t>
      </w:r>
    </w:p>
    <w:p w14:paraId="038FE443" w14:textId="77777777" w:rsidR="00000000" w:rsidRDefault="00026F1C">
      <w:pPr>
        <w:pStyle w:val="a0"/>
        <w:rPr>
          <w:rFonts w:hint="cs"/>
          <w:rtl/>
        </w:rPr>
      </w:pPr>
    </w:p>
    <w:p w14:paraId="4234814B" w14:textId="77777777" w:rsidR="00000000" w:rsidRDefault="00026F1C">
      <w:pPr>
        <w:pStyle w:val="a0"/>
        <w:rPr>
          <w:rFonts w:hint="cs"/>
          <w:rtl/>
        </w:rPr>
      </w:pPr>
      <w:r>
        <w:rPr>
          <w:rFonts w:hint="cs"/>
          <w:rtl/>
        </w:rPr>
        <w:t>לעומת זאת, בתחום הדיור הציבורי, החברה המשכנת מחויבת על-פי חוק להמציא לשוכר בעת החתימה על חוזה השכירות מידע מלא בדבר זכויותיו וחובותיו, וכ</w:t>
      </w:r>
      <w:r>
        <w:rPr>
          <w:rFonts w:hint="cs"/>
          <w:rtl/>
        </w:rPr>
        <w:t>ך היא אומנם עושה. אולם, אליה וקוץ בה. המצב כיום הוא, שחלק ניכר מדיירי הדיור הציבורי הם עולים חדשים, אשר אינם יודעים את זכויותיהם וחובותיהם, מאחר שאינם מבינים את החוזה הכתוב בשל קשייהם בשפה העברית. וכך הם חותמים על החוזה ולמעשה הם לא מבינים על מה הם חתמו.</w:t>
      </w:r>
    </w:p>
    <w:p w14:paraId="7350FD1C" w14:textId="77777777" w:rsidR="00000000" w:rsidRDefault="00026F1C">
      <w:pPr>
        <w:pStyle w:val="a0"/>
        <w:rPr>
          <w:rFonts w:hint="cs"/>
          <w:rtl/>
        </w:rPr>
      </w:pPr>
    </w:p>
    <w:p w14:paraId="050B220C" w14:textId="77777777" w:rsidR="00000000" w:rsidRDefault="00026F1C">
      <w:pPr>
        <w:pStyle w:val="a0"/>
        <w:rPr>
          <w:rFonts w:hint="cs"/>
          <w:rtl/>
        </w:rPr>
      </w:pPr>
      <w:r>
        <w:rPr>
          <w:rFonts w:hint="cs"/>
          <w:rtl/>
        </w:rPr>
        <w:t>רבותי חברי הכנסת, הבה נשאל את עצמנו, מי הם הזקוקים לדיור הציבורי? הלוא הם ברובם העולים החדשים, ובהם השכבות החלשות ביותר, זקנים ונכים, אשר הגיעו ארצה אל מציאות קשה. בידנו לסייע להם ככל האפשר, בבחינת לפני עיוור לא תיתן מכשול.</w:t>
      </w:r>
    </w:p>
    <w:p w14:paraId="1725D80A" w14:textId="77777777" w:rsidR="00000000" w:rsidRDefault="00026F1C">
      <w:pPr>
        <w:pStyle w:val="a0"/>
        <w:rPr>
          <w:rFonts w:hint="cs"/>
          <w:rtl/>
        </w:rPr>
      </w:pPr>
    </w:p>
    <w:p w14:paraId="21DDBB85" w14:textId="77777777" w:rsidR="00000000" w:rsidRDefault="00026F1C">
      <w:pPr>
        <w:pStyle w:val="a0"/>
        <w:rPr>
          <w:rFonts w:hint="cs"/>
          <w:rtl/>
        </w:rPr>
      </w:pPr>
      <w:r>
        <w:rPr>
          <w:rFonts w:hint="cs"/>
          <w:rtl/>
        </w:rPr>
        <w:t>אני שמח שיש מגזרים - ובהם חלק מ</w:t>
      </w:r>
      <w:r>
        <w:rPr>
          <w:rFonts w:hint="cs"/>
          <w:rtl/>
        </w:rPr>
        <w:t xml:space="preserve">משרדי הממשלה, וגם בנקים, המוסד לביטוח לאומי, ואפילו כאן, אצלנו בכנסת </w:t>
      </w:r>
      <w:r>
        <w:rPr>
          <w:rtl/>
        </w:rPr>
        <w:t>–</w:t>
      </w:r>
      <w:r>
        <w:rPr>
          <w:rFonts w:hint="cs"/>
          <w:rtl/>
        </w:rPr>
        <w:t xml:space="preserve"> שמציעים דפים וחוברות הסברה בשפות שונות, כדי שהעולים יוכלו להתמודד טוב יותר עם הצורך להשתלב ולהיקלט בסביבה חדשה, עם מנטליות זרה ושפה בלתי מובנת. </w:t>
      </w:r>
    </w:p>
    <w:p w14:paraId="526FA685" w14:textId="77777777" w:rsidR="00000000" w:rsidRDefault="00026F1C">
      <w:pPr>
        <w:pStyle w:val="a0"/>
        <w:rPr>
          <w:rFonts w:hint="cs"/>
          <w:rtl/>
        </w:rPr>
      </w:pPr>
    </w:p>
    <w:p w14:paraId="205427EA" w14:textId="77777777" w:rsidR="00000000" w:rsidRDefault="00026F1C">
      <w:pPr>
        <w:pStyle w:val="a0"/>
        <w:rPr>
          <w:rFonts w:hint="cs"/>
          <w:rtl/>
        </w:rPr>
      </w:pPr>
      <w:r>
        <w:rPr>
          <w:rFonts w:hint="cs"/>
          <w:rtl/>
        </w:rPr>
        <w:t>כחברי הכנסת אנחנו נתקלים בעשרות פניות ש</w:t>
      </w:r>
      <w:r>
        <w:rPr>
          <w:rFonts w:hint="cs"/>
          <w:rtl/>
        </w:rPr>
        <w:t>ל אזרחים, ברובם עולים חדשים, שאינם יודעים מה זכויותיהם בכל הקשור להטבות דיור למיניהן. אשר על כן, רבותי חברי הכנסת, מטרת הצעת החוק היא שהחוזה יובא בפני העולה, השוכר, בשפת המדינה שממנה עלה, דבר שיבטיח כי השוכר ידע ויבין את זכויותיו וחובותיו כהלכה. הצעת חוק ז</w:t>
      </w:r>
      <w:r>
        <w:rPr>
          <w:rFonts w:hint="cs"/>
          <w:rtl/>
        </w:rPr>
        <w:t>ו מתבקשת, והיא ניתנת לביצוע מיידי ואינה כרוכה בהוצאות מיוחדות. על כן, אבקש את תמיכתכם המלאה בה.</w:t>
      </w:r>
    </w:p>
    <w:p w14:paraId="578C0F8D" w14:textId="77777777" w:rsidR="00000000" w:rsidRDefault="00026F1C">
      <w:pPr>
        <w:pStyle w:val="a0"/>
        <w:ind w:firstLine="0"/>
        <w:rPr>
          <w:rFonts w:hint="cs"/>
          <w:rtl/>
        </w:rPr>
      </w:pPr>
    </w:p>
    <w:p w14:paraId="333D825E" w14:textId="77777777" w:rsidR="00000000" w:rsidRDefault="00026F1C">
      <w:pPr>
        <w:pStyle w:val="af1"/>
        <w:rPr>
          <w:rtl/>
        </w:rPr>
      </w:pPr>
      <w:r>
        <w:rPr>
          <w:rtl/>
        </w:rPr>
        <w:t>היו"ר נסים דהן:</w:t>
      </w:r>
    </w:p>
    <w:p w14:paraId="59BF2A70" w14:textId="77777777" w:rsidR="00000000" w:rsidRDefault="00026F1C">
      <w:pPr>
        <w:pStyle w:val="a0"/>
        <w:rPr>
          <w:rtl/>
        </w:rPr>
      </w:pPr>
    </w:p>
    <w:p w14:paraId="15CBDFCF" w14:textId="77777777" w:rsidR="00000000" w:rsidRDefault="00026F1C">
      <w:pPr>
        <w:pStyle w:val="a0"/>
        <w:rPr>
          <w:rFonts w:hint="cs"/>
          <w:rtl/>
        </w:rPr>
      </w:pPr>
      <w:r>
        <w:rPr>
          <w:rFonts w:hint="cs"/>
          <w:rtl/>
        </w:rPr>
        <w:t>תודה רבה. ישיב שר השיכון, חבר הכנסת אפי איתם. בבקשה.</w:t>
      </w:r>
    </w:p>
    <w:p w14:paraId="4955C8DD" w14:textId="77777777" w:rsidR="00000000" w:rsidRDefault="00026F1C">
      <w:pPr>
        <w:pStyle w:val="a0"/>
        <w:ind w:firstLine="0"/>
        <w:rPr>
          <w:rFonts w:hint="cs"/>
          <w:rtl/>
        </w:rPr>
      </w:pPr>
    </w:p>
    <w:p w14:paraId="7B0796C1" w14:textId="77777777" w:rsidR="00000000" w:rsidRDefault="00026F1C">
      <w:pPr>
        <w:pStyle w:val="a"/>
        <w:rPr>
          <w:rtl/>
        </w:rPr>
      </w:pPr>
      <w:bookmarkStart w:id="261" w:name="FS000000763T10_12_2003_14_57_58"/>
      <w:bookmarkStart w:id="262" w:name="_Toc70328346"/>
      <w:bookmarkEnd w:id="261"/>
      <w:r>
        <w:rPr>
          <w:rFonts w:hint="eastAsia"/>
          <w:rtl/>
        </w:rPr>
        <w:t>שר</w:t>
      </w:r>
      <w:r>
        <w:rPr>
          <w:rtl/>
        </w:rPr>
        <w:t xml:space="preserve"> הבינוי והשיכון אפי איתם:</w:t>
      </w:r>
      <w:bookmarkEnd w:id="262"/>
    </w:p>
    <w:p w14:paraId="6D2F6D76" w14:textId="77777777" w:rsidR="00000000" w:rsidRDefault="00026F1C">
      <w:pPr>
        <w:pStyle w:val="a0"/>
        <w:rPr>
          <w:rFonts w:hint="cs"/>
          <w:rtl/>
        </w:rPr>
      </w:pPr>
    </w:p>
    <w:p w14:paraId="4F8731BE" w14:textId="77777777" w:rsidR="00000000" w:rsidRDefault="00026F1C">
      <w:pPr>
        <w:pStyle w:val="a0"/>
        <w:rPr>
          <w:rFonts w:hint="cs"/>
          <w:rtl/>
        </w:rPr>
      </w:pPr>
      <w:r>
        <w:rPr>
          <w:rFonts w:hint="cs"/>
          <w:rtl/>
        </w:rPr>
        <w:t>אדוני היושב-ראש, חברי הכנסת, כבוד ראש הממשלה, הממשלה מתנגדת</w:t>
      </w:r>
      <w:r>
        <w:rPr>
          <w:rFonts w:hint="cs"/>
          <w:rtl/>
        </w:rPr>
        <w:t xml:space="preserve"> להצעת החוק הזאת בעיקר בשל אי-סבירותה. </w:t>
      </w:r>
    </w:p>
    <w:p w14:paraId="108C12D4" w14:textId="77777777" w:rsidR="00000000" w:rsidRDefault="00026F1C">
      <w:pPr>
        <w:pStyle w:val="a0"/>
        <w:rPr>
          <w:rFonts w:hint="cs"/>
          <w:rtl/>
        </w:rPr>
      </w:pPr>
    </w:p>
    <w:p w14:paraId="68BB0975" w14:textId="77777777" w:rsidR="00000000" w:rsidRDefault="00026F1C">
      <w:pPr>
        <w:pStyle w:val="a0"/>
        <w:rPr>
          <w:rFonts w:hint="cs"/>
          <w:rtl/>
        </w:rPr>
      </w:pPr>
      <w:r>
        <w:rPr>
          <w:rFonts w:hint="cs"/>
          <w:rtl/>
        </w:rPr>
        <w:t>מדובר באנשים שמאכלסים את הדיור הציבורי שבאו מקרוב ל-100 תפוצות. ברוך השם, עם ישראל מתכנס. להמציא חוזה שכירות מפורט, שמשתרע על שלושה דפים בכתב קטן, שמובן בעיקרו למשפטנים - אפילו השוכרים היודעים עברית על בוריה, רובם א</w:t>
      </w:r>
      <w:r>
        <w:rPr>
          <w:rFonts w:hint="cs"/>
          <w:rtl/>
        </w:rPr>
        <w:t>ינם קוראים את האותיות הקטנות. לכן, להמציא כתב שכירות מעודכן בכל שפה ושפה - מדובר בהוצאה בלתי סבירה ובלתי משתלמת. צריך לומר, כמובן, שהחברות המאכלסות ממציאות תנאי שכירות בשפות העיקריות: עברית, ערבית ורוסית. כדי להבטיח שבכל שפה ולשון של המתקבצים לארצנו מכל קצ</w:t>
      </w:r>
      <w:r>
        <w:rPr>
          <w:rFonts w:hint="cs"/>
          <w:rtl/>
        </w:rPr>
        <w:t>ווי תבל יהיה חוזה שכירות מעודכן כזה - מדובר בהוצאה מיותרת להערכתנו, ובלתי סבירה, גם אם הטענה היא שרוב דיירי הדיור הציבורי הם עולים חדשים. הטענה הזאת נכונה לעשר שנים אחורה. מדובר באנשים שנקלטו, קוראים עברית, וכמובן, כשמדובר בעולים מרוסיה, כמו שאמרתי, תנאי ה</w:t>
      </w:r>
      <w:r>
        <w:rPr>
          <w:rFonts w:hint="cs"/>
          <w:rtl/>
        </w:rPr>
        <w:t xml:space="preserve">שכירות זמינים גם ברוסית. </w:t>
      </w:r>
    </w:p>
    <w:p w14:paraId="6A66C16A" w14:textId="77777777" w:rsidR="00000000" w:rsidRDefault="00026F1C">
      <w:pPr>
        <w:pStyle w:val="a0"/>
        <w:rPr>
          <w:rFonts w:hint="cs"/>
          <w:rtl/>
        </w:rPr>
      </w:pPr>
    </w:p>
    <w:p w14:paraId="0316FFA4" w14:textId="77777777" w:rsidR="00000000" w:rsidRDefault="00026F1C">
      <w:pPr>
        <w:pStyle w:val="a0"/>
        <w:rPr>
          <w:rFonts w:hint="cs"/>
          <w:rtl/>
        </w:rPr>
      </w:pPr>
      <w:r>
        <w:rPr>
          <w:rFonts w:hint="cs"/>
          <w:rtl/>
        </w:rPr>
        <w:t>אשר על כן, אנחנו ממליצים לדחות את הצעת החוק הזאת בשם הממשלה, ואולי כדאי לומר גם כמה דברים - -</w:t>
      </w:r>
    </w:p>
    <w:p w14:paraId="2459DAEC" w14:textId="77777777" w:rsidR="00000000" w:rsidRDefault="00026F1C">
      <w:pPr>
        <w:pStyle w:val="a0"/>
        <w:ind w:firstLine="0"/>
        <w:rPr>
          <w:rFonts w:hint="cs"/>
          <w:rtl/>
        </w:rPr>
      </w:pPr>
    </w:p>
    <w:p w14:paraId="263046E3" w14:textId="77777777" w:rsidR="00000000" w:rsidRDefault="00026F1C">
      <w:pPr>
        <w:pStyle w:val="af1"/>
        <w:rPr>
          <w:rtl/>
        </w:rPr>
      </w:pPr>
      <w:r>
        <w:rPr>
          <w:rFonts w:hint="eastAsia"/>
          <w:rtl/>
        </w:rPr>
        <w:t>היו</w:t>
      </w:r>
      <w:r>
        <w:rPr>
          <w:rtl/>
        </w:rPr>
        <w:t>"ר נסים דהן:</w:t>
      </w:r>
    </w:p>
    <w:p w14:paraId="251C30F5" w14:textId="77777777" w:rsidR="00000000" w:rsidRDefault="00026F1C">
      <w:pPr>
        <w:pStyle w:val="a0"/>
        <w:rPr>
          <w:rFonts w:hint="cs"/>
          <w:rtl/>
        </w:rPr>
      </w:pPr>
    </w:p>
    <w:p w14:paraId="458EED36" w14:textId="77777777" w:rsidR="00000000" w:rsidRDefault="00026F1C">
      <w:pPr>
        <w:pStyle w:val="a0"/>
        <w:rPr>
          <w:rFonts w:hint="cs"/>
          <w:rtl/>
        </w:rPr>
      </w:pPr>
      <w:r>
        <w:rPr>
          <w:rFonts w:hint="cs"/>
          <w:rtl/>
        </w:rPr>
        <w:t>חברי הכנסת, נא לשבת, אנחנו עוברים להצבעה.</w:t>
      </w:r>
    </w:p>
    <w:p w14:paraId="172F1207" w14:textId="77777777" w:rsidR="00000000" w:rsidRDefault="00026F1C">
      <w:pPr>
        <w:pStyle w:val="a0"/>
        <w:ind w:firstLine="0"/>
        <w:rPr>
          <w:rFonts w:hint="cs"/>
          <w:rtl/>
        </w:rPr>
      </w:pPr>
    </w:p>
    <w:p w14:paraId="03D34F1E" w14:textId="77777777" w:rsidR="00000000" w:rsidRDefault="00026F1C">
      <w:pPr>
        <w:pStyle w:val="a"/>
        <w:rPr>
          <w:rtl/>
        </w:rPr>
      </w:pPr>
      <w:bookmarkStart w:id="263" w:name="_Toc70328347"/>
      <w:r>
        <w:rPr>
          <w:rFonts w:hint="eastAsia"/>
          <w:rtl/>
        </w:rPr>
        <w:t>שר</w:t>
      </w:r>
      <w:r>
        <w:rPr>
          <w:rtl/>
        </w:rPr>
        <w:t xml:space="preserve"> הבינוי והשיכון אפי איתם:</w:t>
      </w:r>
      <w:bookmarkEnd w:id="263"/>
    </w:p>
    <w:p w14:paraId="5C8EEAB1" w14:textId="77777777" w:rsidR="00000000" w:rsidRDefault="00026F1C">
      <w:pPr>
        <w:pStyle w:val="a0"/>
        <w:rPr>
          <w:rFonts w:hint="cs"/>
          <w:rtl/>
        </w:rPr>
      </w:pPr>
    </w:p>
    <w:p w14:paraId="71CE7C5D" w14:textId="77777777" w:rsidR="00000000" w:rsidRDefault="00026F1C">
      <w:pPr>
        <w:pStyle w:val="a0"/>
        <w:rPr>
          <w:rFonts w:hint="cs"/>
          <w:rtl/>
        </w:rPr>
      </w:pPr>
      <w:r>
        <w:rPr>
          <w:rFonts w:hint="cs"/>
          <w:rtl/>
        </w:rPr>
        <w:t>- - באשר לדיור הציבורי בכלל. אני שמח לבשר כאן</w:t>
      </w:r>
      <w:r>
        <w:rPr>
          <w:rFonts w:hint="cs"/>
          <w:rtl/>
        </w:rPr>
        <w:t xml:space="preserve"> לכנסת, שלאחר שנים ארוכות חתמה הממשלה על הסכם עם חברת "עמידר". לפי ההסכם הזה חברת "עמידר" מעבירה סכום כסף ניכר שהצטבר בקופתה לקופת הממשלה, לאוצר המדינה, ובתמורה נחתם חוזה ארוך טווח, שקשור למחויבותה של המדינה לטפל, לתחזק ולספק דירות בדיור הציבורי ברמה ובאיכ</w:t>
      </w:r>
      <w:r>
        <w:rPr>
          <w:rFonts w:hint="cs"/>
          <w:rtl/>
        </w:rPr>
        <w:t>ות שתאפשר דיור סביר ומכובד לאלה שנזקקים לאותו דיור, ויש רבים כאלה. תודה רבה.</w:t>
      </w:r>
    </w:p>
    <w:p w14:paraId="1985E37D" w14:textId="77777777" w:rsidR="00000000" w:rsidRDefault="00026F1C">
      <w:pPr>
        <w:pStyle w:val="a0"/>
        <w:ind w:firstLine="0"/>
        <w:rPr>
          <w:rFonts w:hint="cs"/>
          <w:rtl/>
        </w:rPr>
      </w:pPr>
    </w:p>
    <w:p w14:paraId="4074F4DF" w14:textId="77777777" w:rsidR="00000000" w:rsidRDefault="00026F1C">
      <w:pPr>
        <w:pStyle w:val="af1"/>
        <w:rPr>
          <w:rtl/>
        </w:rPr>
      </w:pPr>
      <w:r>
        <w:rPr>
          <w:rFonts w:hint="eastAsia"/>
          <w:rtl/>
        </w:rPr>
        <w:t>היו</w:t>
      </w:r>
      <w:r>
        <w:rPr>
          <w:rtl/>
        </w:rPr>
        <w:t>"ר נסים דהן:</w:t>
      </w:r>
    </w:p>
    <w:p w14:paraId="61E2ED45" w14:textId="77777777" w:rsidR="00000000" w:rsidRDefault="00026F1C">
      <w:pPr>
        <w:pStyle w:val="a0"/>
        <w:rPr>
          <w:rFonts w:hint="cs"/>
          <w:rtl/>
        </w:rPr>
      </w:pPr>
    </w:p>
    <w:p w14:paraId="59B55D3C" w14:textId="77777777" w:rsidR="00000000" w:rsidRDefault="00026F1C">
      <w:pPr>
        <w:pStyle w:val="a0"/>
        <w:rPr>
          <w:rFonts w:hint="cs"/>
          <w:rtl/>
        </w:rPr>
      </w:pPr>
      <w:r>
        <w:rPr>
          <w:rFonts w:hint="cs"/>
          <w:rtl/>
        </w:rPr>
        <w:t>תודה רבה. חבר הכנסת אמנון כהן, אתה מבקש להשיב? בבקשה.</w:t>
      </w:r>
    </w:p>
    <w:p w14:paraId="1DC6B997" w14:textId="77777777" w:rsidR="00000000" w:rsidRDefault="00026F1C">
      <w:pPr>
        <w:pStyle w:val="a0"/>
        <w:ind w:firstLine="0"/>
        <w:rPr>
          <w:rFonts w:hint="cs"/>
          <w:rtl/>
        </w:rPr>
      </w:pPr>
    </w:p>
    <w:p w14:paraId="6BCA93D2" w14:textId="77777777" w:rsidR="00000000" w:rsidRDefault="00026F1C">
      <w:pPr>
        <w:pStyle w:val="a"/>
        <w:rPr>
          <w:rtl/>
        </w:rPr>
      </w:pPr>
      <w:bookmarkStart w:id="264" w:name="FS000000495T10_12_2003_15_02_59"/>
      <w:bookmarkStart w:id="265" w:name="_Toc70328348"/>
      <w:bookmarkEnd w:id="264"/>
      <w:r>
        <w:rPr>
          <w:rFonts w:hint="eastAsia"/>
          <w:rtl/>
        </w:rPr>
        <w:t>אמנון</w:t>
      </w:r>
      <w:r>
        <w:rPr>
          <w:rtl/>
        </w:rPr>
        <w:t xml:space="preserve"> כהן (ש"ס):</w:t>
      </w:r>
      <w:bookmarkEnd w:id="265"/>
    </w:p>
    <w:p w14:paraId="5595C172" w14:textId="77777777" w:rsidR="00000000" w:rsidRDefault="00026F1C">
      <w:pPr>
        <w:pStyle w:val="a0"/>
        <w:rPr>
          <w:rFonts w:hint="cs"/>
          <w:rtl/>
        </w:rPr>
      </w:pPr>
    </w:p>
    <w:p w14:paraId="6D2B0A74" w14:textId="77777777" w:rsidR="00000000" w:rsidRDefault="00026F1C">
      <w:pPr>
        <w:pStyle w:val="a0"/>
        <w:rPr>
          <w:rFonts w:hint="cs"/>
          <w:rtl/>
        </w:rPr>
      </w:pPr>
      <w:r>
        <w:rPr>
          <w:rFonts w:hint="cs"/>
          <w:rtl/>
        </w:rPr>
        <w:t xml:space="preserve">אדוני השר, אמרת שהחוק הזה כבר לא רלוונטי, אבל לידיעתך, אדוני השר, עדיין יש 50,000 עולים </w:t>
      </w:r>
      <w:r>
        <w:rPr>
          <w:rFonts w:hint="cs"/>
          <w:rtl/>
        </w:rPr>
        <w:t>חדשים שהם זכאים, ואין ידם משגת, כי אין דירות ציבוריות, וזה נושא אחר. אבל לפחות לפני עיוור לא ניתן מכשול. אולי את העלות הזאת נגלגל עליהם, אבל לפחות שידעו על מה הם חותמים. אני חושב שזה מתבקש, ומבקש מחברי הכנסת לתמוך בהצעת החוק.</w:t>
      </w:r>
    </w:p>
    <w:p w14:paraId="273CEE64" w14:textId="77777777" w:rsidR="00000000" w:rsidRDefault="00026F1C">
      <w:pPr>
        <w:pStyle w:val="a0"/>
        <w:ind w:firstLine="0"/>
        <w:rPr>
          <w:rFonts w:hint="cs"/>
          <w:rtl/>
        </w:rPr>
      </w:pPr>
    </w:p>
    <w:p w14:paraId="67923BAE" w14:textId="77777777" w:rsidR="00000000" w:rsidRDefault="00026F1C">
      <w:pPr>
        <w:pStyle w:val="af1"/>
        <w:rPr>
          <w:rtl/>
        </w:rPr>
      </w:pPr>
      <w:r>
        <w:rPr>
          <w:rtl/>
        </w:rPr>
        <w:t>היו"ר נסים דהן:</w:t>
      </w:r>
    </w:p>
    <w:p w14:paraId="70087BBE" w14:textId="77777777" w:rsidR="00000000" w:rsidRDefault="00026F1C">
      <w:pPr>
        <w:pStyle w:val="a0"/>
        <w:rPr>
          <w:rtl/>
        </w:rPr>
      </w:pPr>
    </w:p>
    <w:p w14:paraId="108019B1" w14:textId="77777777" w:rsidR="00000000" w:rsidRDefault="00026F1C">
      <w:pPr>
        <w:pStyle w:val="a0"/>
        <w:rPr>
          <w:rFonts w:hint="cs"/>
          <w:rtl/>
        </w:rPr>
      </w:pPr>
      <w:r>
        <w:rPr>
          <w:rFonts w:hint="cs"/>
          <w:rtl/>
        </w:rPr>
        <w:t>אנחנו עוברים</w:t>
      </w:r>
      <w:r>
        <w:rPr>
          <w:rFonts w:hint="cs"/>
          <w:rtl/>
        </w:rPr>
        <w:t xml:space="preserve"> להצבעה. ההצבעה החלה.</w:t>
      </w:r>
    </w:p>
    <w:p w14:paraId="1D6663E9" w14:textId="77777777" w:rsidR="00000000" w:rsidRDefault="00026F1C">
      <w:pPr>
        <w:pStyle w:val="a0"/>
        <w:ind w:firstLine="0"/>
        <w:rPr>
          <w:rFonts w:hint="cs"/>
          <w:rtl/>
        </w:rPr>
      </w:pPr>
    </w:p>
    <w:p w14:paraId="7C13957E" w14:textId="77777777" w:rsidR="00000000" w:rsidRDefault="00026F1C">
      <w:pPr>
        <w:pStyle w:val="ab"/>
        <w:bidi/>
        <w:rPr>
          <w:rtl/>
        </w:rPr>
      </w:pPr>
    </w:p>
    <w:p w14:paraId="165AF74A" w14:textId="77777777" w:rsidR="00000000" w:rsidRDefault="00026F1C">
      <w:pPr>
        <w:pStyle w:val="ab"/>
        <w:bidi/>
        <w:rPr>
          <w:rFonts w:hint="cs"/>
          <w:rtl/>
        </w:rPr>
      </w:pPr>
      <w:r>
        <w:rPr>
          <w:rFonts w:hint="cs"/>
          <w:rtl/>
        </w:rPr>
        <w:t>הצבעה</w:t>
      </w:r>
    </w:p>
    <w:p w14:paraId="3ACD96BE" w14:textId="77777777" w:rsidR="00000000" w:rsidRDefault="00026F1C">
      <w:pPr>
        <w:pStyle w:val="a0"/>
        <w:rPr>
          <w:rFonts w:hint="cs"/>
          <w:rtl/>
        </w:rPr>
      </w:pPr>
    </w:p>
    <w:p w14:paraId="7C1CCE16" w14:textId="77777777" w:rsidR="00000000" w:rsidRDefault="00026F1C">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30</w:t>
      </w:r>
    </w:p>
    <w:p w14:paraId="781B24BD" w14:textId="77777777" w:rsidR="00000000" w:rsidRDefault="00026F1C">
      <w:pPr>
        <w:pStyle w:val="ac"/>
        <w:bidi/>
        <w:rPr>
          <w:rFonts w:hint="cs"/>
          <w:rtl/>
        </w:rPr>
      </w:pPr>
      <w:r>
        <w:rPr>
          <w:rFonts w:hint="cs"/>
          <w:rtl/>
        </w:rPr>
        <w:t xml:space="preserve">בעד ההצעה להסיר מסדר-היום את הצעת החוק </w:t>
      </w:r>
      <w:r>
        <w:rPr>
          <w:rtl/>
        </w:rPr>
        <w:t>–</w:t>
      </w:r>
      <w:r>
        <w:rPr>
          <w:rFonts w:hint="cs"/>
          <w:rtl/>
        </w:rPr>
        <w:t xml:space="preserve"> 30</w:t>
      </w:r>
    </w:p>
    <w:p w14:paraId="445D6584"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4E0C405C" w14:textId="77777777" w:rsidR="00000000" w:rsidRDefault="00026F1C">
      <w:pPr>
        <w:pStyle w:val="a0"/>
        <w:ind w:firstLine="0"/>
        <w:rPr>
          <w:rFonts w:hint="cs"/>
          <w:rtl/>
        </w:rPr>
      </w:pPr>
    </w:p>
    <w:p w14:paraId="470DE73B" w14:textId="77777777" w:rsidR="00000000" w:rsidRDefault="00026F1C">
      <w:pPr>
        <w:pStyle w:val="af1"/>
        <w:rPr>
          <w:rtl/>
        </w:rPr>
      </w:pPr>
      <w:r>
        <w:rPr>
          <w:rtl/>
        </w:rPr>
        <w:t>היו"ר נסים דהן:</w:t>
      </w:r>
    </w:p>
    <w:p w14:paraId="7B6CAC27" w14:textId="77777777" w:rsidR="00000000" w:rsidRDefault="00026F1C">
      <w:pPr>
        <w:pStyle w:val="a0"/>
        <w:rPr>
          <w:rtl/>
        </w:rPr>
      </w:pPr>
    </w:p>
    <w:p w14:paraId="13155FB0" w14:textId="77777777" w:rsidR="00000000" w:rsidRDefault="00026F1C">
      <w:pPr>
        <w:pStyle w:val="a0"/>
        <w:rPr>
          <w:rFonts w:hint="cs"/>
          <w:rtl/>
        </w:rPr>
      </w:pPr>
      <w:r>
        <w:rPr>
          <w:rFonts w:hint="cs"/>
          <w:rtl/>
        </w:rPr>
        <w:t xml:space="preserve">בעד </w:t>
      </w:r>
      <w:r>
        <w:rPr>
          <w:rtl/>
        </w:rPr>
        <w:t>–</w:t>
      </w:r>
      <w:r>
        <w:rPr>
          <w:rFonts w:hint="cs"/>
          <w:rtl/>
        </w:rPr>
        <w:t xml:space="preserve"> 30, נגד </w:t>
      </w:r>
      <w:r>
        <w:rPr>
          <w:rtl/>
        </w:rPr>
        <w:t>–</w:t>
      </w:r>
      <w:r>
        <w:rPr>
          <w:rFonts w:hint="cs"/>
          <w:rtl/>
        </w:rPr>
        <w:t xml:space="preserve"> 30, אין נמנעים. הצעת החוק לא התקבלה ולא יתקבלו שום ערעורים.</w:t>
      </w:r>
    </w:p>
    <w:p w14:paraId="36049ECE" w14:textId="77777777" w:rsidR="00000000" w:rsidRDefault="00026F1C">
      <w:pPr>
        <w:pStyle w:val="a0"/>
        <w:ind w:firstLine="0"/>
        <w:rPr>
          <w:rFonts w:hint="cs"/>
          <w:rtl/>
        </w:rPr>
      </w:pPr>
    </w:p>
    <w:p w14:paraId="6A4D23B1" w14:textId="77777777" w:rsidR="00000000" w:rsidRDefault="00026F1C">
      <w:pPr>
        <w:pStyle w:val="af0"/>
        <w:rPr>
          <w:rtl/>
        </w:rPr>
      </w:pPr>
      <w:r>
        <w:rPr>
          <w:rFonts w:hint="eastAsia"/>
          <w:rtl/>
        </w:rPr>
        <w:t>דליה</w:t>
      </w:r>
      <w:r>
        <w:rPr>
          <w:rtl/>
        </w:rPr>
        <w:t xml:space="preserve"> איציק (העבודה-</w:t>
      </w:r>
      <w:r>
        <w:rPr>
          <w:rtl/>
        </w:rPr>
        <w:t>מימד):</w:t>
      </w:r>
    </w:p>
    <w:p w14:paraId="2C5F3BDB" w14:textId="77777777" w:rsidR="00000000" w:rsidRDefault="00026F1C">
      <w:pPr>
        <w:pStyle w:val="a0"/>
        <w:rPr>
          <w:rFonts w:hint="cs"/>
          <w:rtl/>
        </w:rPr>
      </w:pPr>
    </w:p>
    <w:p w14:paraId="5C881261" w14:textId="77777777" w:rsidR="00000000" w:rsidRDefault="00026F1C">
      <w:pPr>
        <w:pStyle w:val="a0"/>
        <w:rPr>
          <w:rFonts w:hint="cs"/>
          <w:rtl/>
        </w:rPr>
      </w:pPr>
      <w:r>
        <w:rPr>
          <w:rFonts w:hint="cs"/>
          <w:rtl/>
        </w:rPr>
        <w:t>ההצבעה של פואד לא נקלטה.</w:t>
      </w:r>
    </w:p>
    <w:p w14:paraId="6B35FA90" w14:textId="77777777" w:rsidR="00000000" w:rsidRDefault="00026F1C">
      <w:pPr>
        <w:pStyle w:val="a0"/>
        <w:ind w:firstLine="0"/>
        <w:rPr>
          <w:rFonts w:hint="cs"/>
          <w:rtl/>
        </w:rPr>
      </w:pPr>
    </w:p>
    <w:p w14:paraId="10DA52A9" w14:textId="77777777" w:rsidR="00000000" w:rsidRDefault="00026F1C">
      <w:pPr>
        <w:pStyle w:val="af1"/>
        <w:rPr>
          <w:rtl/>
        </w:rPr>
      </w:pPr>
      <w:r>
        <w:rPr>
          <w:rtl/>
        </w:rPr>
        <w:t>היו"ר נסים דהן:</w:t>
      </w:r>
    </w:p>
    <w:p w14:paraId="22A1EA0C" w14:textId="77777777" w:rsidR="00000000" w:rsidRDefault="00026F1C">
      <w:pPr>
        <w:pStyle w:val="a0"/>
        <w:rPr>
          <w:rtl/>
        </w:rPr>
      </w:pPr>
    </w:p>
    <w:p w14:paraId="389CA13B" w14:textId="77777777" w:rsidR="00000000" w:rsidRDefault="00026F1C">
      <w:pPr>
        <w:pStyle w:val="a0"/>
        <w:rPr>
          <w:rFonts w:hint="cs"/>
          <w:rtl/>
        </w:rPr>
      </w:pPr>
      <w:r>
        <w:rPr>
          <w:rFonts w:hint="cs"/>
          <w:rtl/>
        </w:rPr>
        <w:t>אין ערעורים. רבותי, מצטער. אני הצבעתי בעד.</w:t>
      </w:r>
    </w:p>
    <w:p w14:paraId="6BE22A39" w14:textId="77777777" w:rsidR="00000000" w:rsidRDefault="00026F1C">
      <w:pPr>
        <w:pStyle w:val="a0"/>
        <w:ind w:firstLine="0"/>
        <w:rPr>
          <w:rFonts w:hint="cs"/>
          <w:rtl/>
        </w:rPr>
      </w:pPr>
    </w:p>
    <w:p w14:paraId="5E7ACC15" w14:textId="77777777" w:rsidR="00000000" w:rsidRDefault="00026F1C">
      <w:pPr>
        <w:pStyle w:val="af0"/>
        <w:rPr>
          <w:rtl/>
        </w:rPr>
      </w:pPr>
      <w:r>
        <w:rPr>
          <w:rtl/>
        </w:rPr>
        <w:t>קריאות:</w:t>
      </w:r>
    </w:p>
    <w:p w14:paraId="27F439BE" w14:textId="77777777" w:rsidR="00000000" w:rsidRDefault="00026F1C">
      <w:pPr>
        <w:pStyle w:val="a0"/>
        <w:rPr>
          <w:rtl/>
        </w:rPr>
      </w:pPr>
    </w:p>
    <w:p w14:paraId="5F57E804" w14:textId="77777777" w:rsidR="00000000" w:rsidRDefault="00026F1C">
      <w:pPr>
        <w:pStyle w:val="a0"/>
        <w:rPr>
          <w:rFonts w:hint="cs"/>
          <w:rtl/>
        </w:rPr>
      </w:pPr>
      <w:r>
        <w:rPr>
          <w:rFonts w:hint="cs"/>
          <w:rtl/>
        </w:rPr>
        <w:t>- - -</w:t>
      </w:r>
    </w:p>
    <w:p w14:paraId="4A6CD1EC" w14:textId="77777777" w:rsidR="00000000" w:rsidRDefault="00026F1C">
      <w:pPr>
        <w:pStyle w:val="a0"/>
        <w:ind w:firstLine="0"/>
        <w:rPr>
          <w:rFonts w:hint="cs"/>
          <w:rtl/>
        </w:rPr>
      </w:pPr>
    </w:p>
    <w:p w14:paraId="4BBE16DC" w14:textId="77777777" w:rsidR="00000000" w:rsidRDefault="00026F1C">
      <w:pPr>
        <w:pStyle w:val="af1"/>
        <w:rPr>
          <w:rtl/>
        </w:rPr>
      </w:pPr>
      <w:r>
        <w:rPr>
          <w:rtl/>
        </w:rPr>
        <w:t>היו"ר נסים דהן:</w:t>
      </w:r>
    </w:p>
    <w:p w14:paraId="567FE4BD" w14:textId="77777777" w:rsidR="00000000" w:rsidRDefault="00026F1C">
      <w:pPr>
        <w:pStyle w:val="a0"/>
        <w:rPr>
          <w:rtl/>
        </w:rPr>
      </w:pPr>
    </w:p>
    <w:p w14:paraId="0377194E" w14:textId="77777777" w:rsidR="00000000" w:rsidRDefault="00026F1C">
      <w:pPr>
        <w:pStyle w:val="a0"/>
        <w:rPr>
          <w:rFonts w:hint="cs"/>
          <w:rtl/>
        </w:rPr>
      </w:pPr>
      <w:r>
        <w:rPr>
          <w:rFonts w:hint="cs"/>
          <w:rtl/>
        </w:rPr>
        <w:t>רבותי, מצטער, אין ערעורים על ההצבעה. אמרתי וחזרתי והדגשתי, שנעבור להצבעה מיידית. אין ערעורים.</w:t>
      </w:r>
    </w:p>
    <w:p w14:paraId="0B12755E" w14:textId="77777777" w:rsidR="00000000" w:rsidRDefault="00026F1C">
      <w:pPr>
        <w:pStyle w:val="a0"/>
        <w:ind w:firstLine="0"/>
        <w:rPr>
          <w:rFonts w:hint="cs"/>
          <w:rtl/>
        </w:rPr>
      </w:pPr>
    </w:p>
    <w:p w14:paraId="5E2D5B2F" w14:textId="77777777" w:rsidR="00000000" w:rsidRDefault="00026F1C">
      <w:pPr>
        <w:pStyle w:val="af0"/>
        <w:rPr>
          <w:rtl/>
        </w:rPr>
      </w:pPr>
      <w:r>
        <w:rPr>
          <w:rFonts w:hint="eastAsia"/>
          <w:rtl/>
        </w:rPr>
        <w:t>אפרים</w:t>
      </w:r>
      <w:r>
        <w:rPr>
          <w:rtl/>
        </w:rPr>
        <w:t xml:space="preserve"> סנה (העבודה-מימד):</w:t>
      </w:r>
    </w:p>
    <w:p w14:paraId="0D0FF138" w14:textId="77777777" w:rsidR="00000000" w:rsidRDefault="00026F1C">
      <w:pPr>
        <w:pStyle w:val="a0"/>
        <w:rPr>
          <w:rFonts w:hint="cs"/>
          <w:rtl/>
        </w:rPr>
      </w:pPr>
    </w:p>
    <w:p w14:paraId="37A5AE56" w14:textId="77777777" w:rsidR="00000000" w:rsidRDefault="00026F1C">
      <w:pPr>
        <w:pStyle w:val="a0"/>
        <w:rPr>
          <w:rFonts w:hint="cs"/>
          <w:rtl/>
        </w:rPr>
      </w:pPr>
      <w:r>
        <w:rPr>
          <w:rFonts w:hint="cs"/>
          <w:rtl/>
        </w:rPr>
        <w:t>- - -</w:t>
      </w:r>
    </w:p>
    <w:p w14:paraId="6A1DED89" w14:textId="77777777" w:rsidR="00000000" w:rsidRDefault="00026F1C">
      <w:pPr>
        <w:pStyle w:val="a0"/>
        <w:ind w:firstLine="0"/>
        <w:rPr>
          <w:rFonts w:hint="cs"/>
          <w:rtl/>
        </w:rPr>
      </w:pPr>
    </w:p>
    <w:p w14:paraId="192E87E0" w14:textId="77777777" w:rsidR="00000000" w:rsidRDefault="00026F1C">
      <w:pPr>
        <w:pStyle w:val="af1"/>
        <w:rPr>
          <w:rtl/>
        </w:rPr>
      </w:pPr>
      <w:r>
        <w:rPr>
          <w:rtl/>
        </w:rPr>
        <w:t>היו"ר נסים דהן:</w:t>
      </w:r>
    </w:p>
    <w:p w14:paraId="291F4D74" w14:textId="77777777" w:rsidR="00000000" w:rsidRDefault="00026F1C">
      <w:pPr>
        <w:pStyle w:val="a0"/>
        <w:rPr>
          <w:rtl/>
        </w:rPr>
      </w:pPr>
    </w:p>
    <w:p w14:paraId="30EB3402" w14:textId="77777777" w:rsidR="00000000" w:rsidRDefault="00026F1C">
      <w:pPr>
        <w:pStyle w:val="a0"/>
        <w:rPr>
          <w:rFonts w:hint="cs"/>
          <w:rtl/>
        </w:rPr>
      </w:pPr>
      <w:r>
        <w:rPr>
          <w:rFonts w:hint="cs"/>
          <w:rtl/>
        </w:rPr>
        <w:t xml:space="preserve">סגן שר המסחר, התעשייה והתקשורת רוצה לתקן הודעה לפרוטוקול. </w:t>
      </w:r>
    </w:p>
    <w:p w14:paraId="4A36F489" w14:textId="77777777" w:rsidR="00000000" w:rsidRDefault="00026F1C">
      <w:pPr>
        <w:pStyle w:val="a0"/>
        <w:rPr>
          <w:rFonts w:hint="cs"/>
          <w:rtl/>
        </w:rPr>
      </w:pPr>
    </w:p>
    <w:p w14:paraId="3950145F" w14:textId="77777777" w:rsidR="00000000" w:rsidRDefault="00026F1C">
      <w:pPr>
        <w:pStyle w:val="a0"/>
        <w:rPr>
          <w:rFonts w:hint="cs"/>
          <w:rtl/>
        </w:rPr>
      </w:pPr>
      <w:r>
        <w:rPr>
          <w:rFonts w:hint="cs"/>
          <w:rtl/>
        </w:rPr>
        <w:t>רבותי, אני חוזר ואומר, הדגשתי והדגשתי וחזרתי, אין ערעורים.</w:t>
      </w:r>
    </w:p>
    <w:p w14:paraId="502A49DE" w14:textId="77777777" w:rsidR="00000000" w:rsidRDefault="00026F1C">
      <w:pPr>
        <w:pStyle w:val="af0"/>
        <w:rPr>
          <w:rtl/>
        </w:rPr>
      </w:pPr>
    </w:p>
    <w:p w14:paraId="01609CD3" w14:textId="77777777" w:rsidR="00000000" w:rsidRDefault="00026F1C">
      <w:pPr>
        <w:pStyle w:val="af0"/>
        <w:rPr>
          <w:rtl/>
        </w:rPr>
      </w:pPr>
      <w:r>
        <w:rPr>
          <w:rtl/>
        </w:rPr>
        <w:t>דליה איציק (העבודה-מימד):</w:t>
      </w:r>
    </w:p>
    <w:p w14:paraId="726CEF97" w14:textId="77777777" w:rsidR="00000000" w:rsidRDefault="00026F1C">
      <w:pPr>
        <w:pStyle w:val="a0"/>
        <w:rPr>
          <w:rtl/>
        </w:rPr>
      </w:pPr>
    </w:p>
    <w:p w14:paraId="583062C0" w14:textId="77777777" w:rsidR="00000000" w:rsidRDefault="00026F1C">
      <w:pPr>
        <w:pStyle w:val="a0"/>
        <w:rPr>
          <w:rFonts w:hint="cs"/>
          <w:rtl/>
        </w:rPr>
      </w:pPr>
      <w:r>
        <w:rPr>
          <w:rFonts w:hint="cs"/>
          <w:rtl/>
        </w:rPr>
        <w:t>אבל זה לא ייתכן, הוא הצביע.</w:t>
      </w:r>
    </w:p>
    <w:p w14:paraId="53493E89" w14:textId="77777777" w:rsidR="00000000" w:rsidRDefault="00026F1C">
      <w:pPr>
        <w:pStyle w:val="a0"/>
        <w:rPr>
          <w:rFonts w:hint="cs"/>
          <w:rtl/>
        </w:rPr>
      </w:pPr>
    </w:p>
    <w:p w14:paraId="3BF0DEFE" w14:textId="77777777" w:rsidR="00000000" w:rsidRDefault="00026F1C">
      <w:pPr>
        <w:pStyle w:val="af1"/>
        <w:rPr>
          <w:rtl/>
        </w:rPr>
      </w:pPr>
      <w:r>
        <w:rPr>
          <w:rtl/>
        </w:rPr>
        <w:t>היו"ר נסים דהן:</w:t>
      </w:r>
    </w:p>
    <w:p w14:paraId="22A78C38" w14:textId="77777777" w:rsidR="00000000" w:rsidRDefault="00026F1C">
      <w:pPr>
        <w:pStyle w:val="a0"/>
        <w:rPr>
          <w:rtl/>
        </w:rPr>
      </w:pPr>
    </w:p>
    <w:p w14:paraId="10BB00EF" w14:textId="77777777" w:rsidR="00000000" w:rsidRDefault="00026F1C">
      <w:pPr>
        <w:pStyle w:val="a0"/>
        <w:rPr>
          <w:rFonts w:hint="cs"/>
          <w:rtl/>
        </w:rPr>
      </w:pPr>
      <w:r>
        <w:rPr>
          <w:rFonts w:hint="cs"/>
          <w:rtl/>
        </w:rPr>
        <w:t>מי שהצביע, זה נקלט.</w:t>
      </w:r>
    </w:p>
    <w:p w14:paraId="711F9A54" w14:textId="77777777" w:rsidR="00000000" w:rsidRDefault="00026F1C">
      <w:pPr>
        <w:pStyle w:val="a0"/>
        <w:ind w:firstLine="0"/>
        <w:rPr>
          <w:rFonts w:hint="cs"/>
          <w:rtl/>
        </w:rPr>
      </w:pPr>
    </w:p>
    <w:p w14:paraId="6470699F" w14:textId="77777777" w:rsidR="00000000" w:rsidRDefault="00026F1C">
      <w:pPr>
        <w:pStyle w:val="af0"/>
        <w:rPr>
          <w:rtl/>
        </w:rPr>
      </w:pPr>
      <w:r>
        <w:rPr>
          <w:rFonts w:hint="eastAsia"/>
          <w:rtl/>
        </w:rPr>
        <w:t>אפרים</w:t>
      </w:r>
      <w:r>
        <w:rPr>
          <w:rtl/>
        </w:rPr>
        <w:t xml:space="preserve"> סנה (העבודה-מימד):</w:t>
      </w:r>
    </w:p>
    <w:p w14:paraId="4790E230" w14:textId="77777777" w:rsidR="00000000" w:rsidRDefault="00026F1C">
      <w:pPr>
        <w:pStyle w:val="a0"/>
        <w:rPr>
          <w:rFonts w:hint="cs"/>
          <w:rtl/>
        </w:rPr>
      </w:pPr>
    </w:p>
    <w:p w14:paraId="1C4214B8" w14:textId="77777777" w:rsidR="00000000" w:rsidRDefault="00026F1C">
      <w:pPr>
        <w:pStyle w:val="a0"/>
        <w:rPr>
          <w:rFonts w:hint="cs"/>
          <w:rtl/>
        </w:rPr>
      </w:pPr>
      <w:r>
        <w:rPr>
          <w:rFonts w:hint="cs"/>
          <w:rtl/>
        </w:rPr>
        <w:t>היא ראתה שזה לא נקלט.</w:t>
      </w:r>
    </w:p>
    <w:p w14:paraId="2E21A30C" w14:textId="77777777" w:rsidR="00000000" w:rsidRDefault="00026F1C">
      <w:pPr>
        <w:pStyle w:val="a0"/>
        <w:ind w:firstLine="0"/>
        <w:rPr>
          <w:rFonts w:hint="cs"/>
          <w:rtl/>
        </w:rPr>
      </w:pPr>
    </w:p>
    <w:p w14:paraId="5B78D2C8" w14:textId="77777777" w:rsidR="00000000" w:rsidRDefault="00026F1C">
      <w:pPr>
        <w:pStyle w:val="af1"/>
        <w:rPr>
          <w:rtl/>
        </w:rPr>
      </w:pPr>
      <w:r>
        <w:rPr>
          <w:rtl/>
        </w:rPr>
        <w:t>היו"ר נסים דהן:</w:t>
      </w:r>
    </w:p>
    <w:p w14:paraId="453B312D" w14:textId="77777777" w:rsidR="00000000" w:rsidRDefault="00026F1C">
      <w:pPr>
        <w:pStyle w:val="a0"/>
        <w:rPr>
          <w:rtl/>
        </w:rPr>
      </w:pPr>
    </w:p>
    <w:p w14:paraId="0ADA621E" w14:textId="77777777" w:rsidR="00000000" w:rsidRDefault="00026F1C">
      <w:pPr>
        <w:pStyle w:val="a0"/>
        <w:rPr>
          <w:rFonts w:hint="cs"/>
          <w:rtl/>
        </w:rPr>
      </w:pPr>
      <w:r>
        <w:rPr>
          <w:rFonts w:hint="cs"/>
          <w:rtl/>
        </w:rPr>
        <w:t>נגמר. בשני הצדדים יש כאלה שלא הצביעו, אז אין חוזרים וזהו. זה לא ישנה את התוצאה, כי גם בצד השני יש מישהו שלא הצביע. חבל על הזמן. נמשיך. חבר הכנסת אפרים סנה, אם אני אשנה את הצבעתכם, אני אשנה גם בצד השני, וזה לא ישנה א</w:t>
      </w:r>
      <w:r>
        <w:rPr>
          <w:rFonts w:hint="cs"/>
          <w:rtl/>
        </w:rPr>
        <w:t>ת התוצאה הסופית. היא תהיה אותו הדבר.</w:t>
      </w:r>
    </w:p>
    <w:p w14:paraId="76F2D969" w14:textId="77777777" w:rsidR="00000000" w:rsidRDefault="00026F1C">
      <w:pPr>
        <w:pStyle w:val="a0"/>
        <w:ind w:firstLine="0"/>
        <w:rPr>
          <w:rFonts w:hint="cs"/>
          <w:rtl/>
        </w:rPr>
      </w:pPr>
    </w:p>
    <w:p w14:paraId="5D8B7A0B" w14:textId="77777777" w:rsidR="00000000" w:rsidRDefault="00026F1C">
      <w:pPr>
        <w:pStyle w:val="af0"/>
        <w:rPr>
          <w:rtl/>
        </w:rPr>
      </w:pPr>
      <w:r>
        <w:rPr>
          <w:rFonts w:hint="eastAsia"/>
          <w:rtl/>
        </w:rPr>
        <w:t>דני</w:t>
      </w:r>
      <w:r>
        <w:rPr>
          <w:rtl/>
        </w:rPr>
        <w:t xml:space="preserve"> יתום (העבודה-מימד):</w:t>
      </w:r>
    </w:p>
    <w:p w14:paraId="4AD5DD39" w14:textId="77777777" w:rsidR="00000000" w:rsidRDefault="00026F1C">
      <w:pPr>
        <w:pStyle w:val="a0"/>
        <w:rPr>
          <w:rFonts w:hint="cs"/>
          <w:rtl/>
        </w:rPr>
      </w:pPr>
    </w:p>
    <w:p w14:paraId="0994BCC3" w14:textId="77777777" w:rsidR="00000000" w:rsidRDefault="00026F1C">
      <w:pPr>
        <w:pStyle w:val="a0"/>
        <w:rPr>
          <w:rFonts w:hint="cs"/>
          <w:rtl/>
        </w:rPr>
      </w:pPr>
      <w:r>
        <w:rPr>
          <w:rFonts w:hint="cs"/>
          <w:rtl/>
        </w:rPr>
        <w:t>תעשה הצבעה חוזרת.</w:t>
      </w:r>
    </w:p>
    <w:p w14:paraId="2A1A2B48" w14:textId="77777777" w:rsidR="00000000" w:rsidRDefault="00026F1C">
      <w:pPr>
        <w:pStyle w:val="a0"/>
        <w:ind w:firstLine="0"/>
        <w:rPr>
          <w:rFonts w:hint="cs"/>
          <w:rtl/>
        </w:rPr>
      </w:pPr>
    </w:p>
    <w:p w14:paraId="48FB239A" w14:textId="77777777" w:rsidR="00000000" w:rsidRDefault="00026F1C">
      <w:pPr>
        <w:pStyle w:val="af1"/>
        <w:rPr>
          <w:rtl/>
        </w:rPr>
      </w:pPr>
      <w:bookmarkStart w:id="266" w:name="FS000000495T10_12_2003_15_12_29C"/>
      <w:bookmarkEnd w:id="266"/>
      <w:r>
        <w:rPr>
          <w:rFonts w:hint="eastAsia"/>
          <w:rtl/>
        </w:rPr>
        <w:t>היו</w:t>
      </w:r>
      <w:r>
        <w:rPr>
          <w:rtl/>
        </w:rPr>
        <w:t>"ר נסים דהן:</w:t>
      </w:r>
    </w:p>
    <w:p w14:paraId="6591987E" w14:textId="77777777" w:rsidR="00000000" w:rsidRDefault="00026F1C">
      <w:pPr>
        <w:pStyle w:val="a0"/>
        <w:rPr>
          <w:rFonts w:hint="cs"/>
          <w:rtl/>
        </w:rPr>
      </w:pPr>
    </w:p>
    <w:p w14:paraId="1D9419E7" w14:textId="77777777" w:rsidR="00000000" w:rsidRDefault="00026F1C">
      <w:pPr>
        <w:pStyle w:val="a0"/>
        <w:rPr>
          <w:rFonts w:hint="cs"/>
          <w:rtl/>
        </w:rPr>
      </w:pPr>
      <w:r>
        <w:rPr>
          <w:rFonts w:hint="cs"/>
          <w:rtl/>
        </w:rPr>
        <w:t>זה יהיה אותו דבר בהצבעה חוזרת. אין יותר הצבעות.</w:t>
      </w:r>
    </w:p>
    <w:p w14:paraId="55B27D9F" w14:textId="77777777" w:rsidR="00000000" w:rsidRDefault="00026F1C">
      <w:pPr>
        <w:pStyle w:val="a0"/>
        <w:ind w:firstLine="0"/>
        <w:rPr>
          <w:rFonts w:hint="cs"/>
          <w:rtl/>
        </w:rPr>
      </w:pPr>
    </w:p>
    <w:p w14:paraId="3B8A1A46" w14:textId="77777777" w:rsidR="00000000" w:rsidRDefault="00026F1C">
      <w:pPr>
        <w:pStyle w:val="a"/>
        <w:rPr>
          <w:rtl/>
        </w:rPr>
      </w:pPr>
      <w:bookmarkStart w:id="267" w:name="FS000001029T10_12_2003_15_12_50"/>
      <w:bookmarkStart w:id="268" w:name="FS000001029T11_12_2003_09_51_58"/>
      <w:bookmarkStart w:id="269" w:name="_Toc70328349"/>
      <w:bookmarkEnd w:id="267"/>
      <w:r>
        <w:rPr>
          <w:rFonts w:hint="eastAsia"/>
          <w:rtl/>
        </w:rPr>
        <w:t>סגן</w:t>
      </w:r>
      <w:r>
        <w:rPr>
          <w:rtl/>
        </w:rPr>
        <w:t xml:space="preserve"> שר התעשייה, המסחר והתעסוקה מיכאל רצון:</w:t>
      </w:r>
      <w:bookmarkEnd w:id="269"/>
    </w:p>
    <w:p w14:paraId="3C1EBD48" w14:textId="77777777" w:rsidR="00000000" w:rsidRDefault="00026F1C">
      <w:pPr>
        <w:pStyle w:val="a0"/>
        <w:rPr>
          <w:rtl/>
        </w:rPr>
      </w:pPr>
    </w:p>
    <w:bookmarkEnd w:id="268"/>
    <w:p w14:paraId="0250426F" w14:textId="77777777" w:rsidR="00000000" w:rsidRDefault="00026F1C">
      <w:pPr>
        <w:pStyle w:val="a0"/>
        <w:rPr>
          <w:rFonts w:hint="cs"/>
          <w:rtl/>
        </w:rPr>
      </w:pPr>
      <w:r>
        <w:rPr>
          <w:rFonts w:hint="cs"/>
          <w:rtl/>
        </w:rPr>
        <w:t>אדוני היושב-ראש, חברי הכנסת, אני רוצה לתקן הודעה שהודעתי קודם לכ</w:t>
      </w:r>
      <w:r>
        <w:rPr>
          <w:rFonts w:hint="cs"/>
          <w:rtl/>
        </w:rPr>
        <w:t>ן, פשוט בשביל הדיוק: הצעת החוק של חבר הכנסת אייכלר נדונה בוועדת שרים לענייני חוק וחוקה, והממשלה החליטה להתנגד. אני הסכמתי שהעניין יעלה שוב לוועדת שרים לענייני חוקה, משום שמשרד התמ"ת הולך להגיש ממילא הצעת חוק בנושא חוק יישוב סכסוכים.</w:t>
      </w:r>
    </w:p>
    <w:p w14:paraId="5C11568B" w14:textId="77777777" w:rsidR="00000000" w:rsidRDefault="00026F1C">
      <w:pPr>
        <w:pStyle w:val="a0"/>
        <w:ind w:firstLine="0"/>
        <w:rPr>
          <w:rFonts w:hint="cs"/>
          <w:rtl/>
        </w:rPr>
      </w:pPr>
    </w:p>
    <w:p w14:paraId="2031F183" w14:textId="77777777" w:rsidR="00000000" w:rsidRDefault="00026F1C">
      <w:pPr>
        <w:pStyle w:val="af1"/>
        <w:rPr>
          <w:rtl/>
        </w:rPr>
      </w:pPr>
      <w:r>
        <w:rPr>
          <w:rtl/>
        </w:rPr>
        <w:t>היו"ר נסים דהן:</w:t>
      </w:r>
    </w:p>
    <w:p w14:paraId="370ADEFF" w14:textId="77777777" w:rsidR="00000000" w:rsidRDefault="00026F1C">
      <w:pPr>
        <w:pStyle w:val="a0"/>
        <w:rPr>
          <w:rtl/>
        </w:rPr>
      </w:pPr>
    </w:p>
    <w:p w14:paraId="37199D27" w14:textId="77777777" w:rsidR="00000000" w:rsidRDefault="00026F1C">
      <w:pPr>
        <w:pStyle w:val="a0"/>
        <w:rPr>
          <w:rFonts w:hint="cs"/>
          <w:rtl/>
        </w:rPr>
      </w:pPr>
      <w:r>
        <w:rPr>
          <w:rFonts w:hint="cs"/>
          <w:rtl/>
        </w:rPr>
        <w:t xml:space="preserve">תודה </w:t>
      </w:r>
      <w:r>
        <w:rPr>
          <w:rFonts w:hint="cs"/>
          <w:rtl/>
        </w:rPr>
        <w:t>רבה.</w:t>
      </w:r>
    </w:p>
    <w:p w14:paraId="6CAEA3B4" w14:textId="77777777" w:rsidR="00000000" w:rsidRDefault="00026F1C">
      <w:pPr>
        <w:pStyle w:val="a0"/>
        <w:ind w:firstLine="0"/>
        <w:rPr>
          <w:rFonts w:hint="cs"/>
          <w:rtl/>
        </w:rPr>
      </w:pPr>
    </w:p>
    <w:p w14:paraId="02CB159F" w14:textId="77777777" w:rsidR="00000000" w:rsidRDefault="00026F1C">
      <w:pPr>
        <w:pStyle w:val="a2"/>
        <w:rPr>
          <w:rtl/>
        </w:rPr>
      </w:pPr>
    </w:p>
    <w:p w14:paraId="44093786" w14:textId="77777777" w:rsidR="00000000" w:rsidRDefault="00026F1C">
      <w:pPr>
        <w:pStyle w:val="a2"/>
        <w:rPr>
          <w:rFonts w:hint="cs"/>
          <w:rtl/>
        </w:rPr>
      </w:pPr>
      <w:bookmarkStart w:id="270" w:name="CS18861FI0018861T10_12_2003_15_14_09"/>
      <w:bookmarkStart w:id="271" w:name="_Toc70328350"/>
      <w:bookmarkEnd w:id="270"/>
      <w:r>
        <w:rPr>
          <w:rtl/>
        </w:rPr>
        <w:t>הצ</w:t>
      </w:r>
      <w:r>
        <w:rPr>
          <w:rFonts w:hint="cs"/>
          <w:rtl/>
        </w:rPr>
        <w:t>עת חוק ה</w:t>
      </w:r>
      <w:r>
        <w:rPr>
          <w:rtl/>
        </w:rPr>
        <w:t>מרכז להנצחת מורשת יהדות תוניס: רבניה ומשורריה, התשס"ג-2003</w:t>
      </w:r>
      <w:bookmarkEnd w:id="271"/>
    </w:p>
    <w:p w14:paraId="30A3E374" w14:textId="77777777" w:rsidR="00000000" w:rsidRDefault="00026F1C">
      <w:pPr>
        <w:pStyle w:val="a0"/>
        <w:rPr>
          <w:rFonts w:hint="cs"/>
          <w:rtl/>
        </w:rPr>
      </w:pPr>
      <w:r>
        <w:rPr>
          <w:rtl/>
        </w:rPr>
        <w:t>[נספחות.]</w:t>
      </w:r>
    </w:p>
    <w:p w14:paraId="1A59A678" w14:textId="77777777" w:rsidR="00000000" w:rsidRDefault="00026F1C">
      <w:pPr>
        <w:pStyle w:val="-0"/>
        <w:rPr>
          <w:rFonts w:hint="cs"/>
          <w:rtl/>
        </w:rPr>
      </w:pPr>
      <w:r>
        <w:rPr>
          <w:rFonts w:hint="cs"/>
          <w:rtl/>
        </w:rPr>
        <w:t>(הצעת קבוצת חברי הכנסת)</w:t>
      </w:r>
    </w:p>
    <w:p w14:paraId="7C540E73" w14:textId="77777777" w:rsidR="00000000" w:rsidRDefault="00026F1C">
      <w:pPr>
        <w:pStyle w:val="a0"/>
        <w:ind w:firstLine="0"/>
        <w:rPr>
          <w:rFonts w:hint="cs"/>
          <w:b/>
          <w:bCs/>
          <w:sz w:val="24"/>
          <w:szCs w:val="24"/>
          <w:u w:val="single"/>
          <w:rtl/>
          <w:lang w:eastAsia="en-US"/>
        </w:rPr>
      </w:pPr>
    </w:p>
    <w:p w14:paraId="3FBB4F35" w14:textId="77777777" w:rsidR="00000000" w:rsidRDefault="00026F1C">
      <w:pPr>
        <w:pStyle w:val="af1"/>
        <w:rPr>
          <w:rtl/>
        </w:rPr>
      </w:pPr>
      <w:r>
        <w:rPr>
          <w:rtl/>
        </w:rPr>
        <w:t>היו"ר נסים דהן:</w:t>
      </w:r>
    </w:p>
    <w:p w14:paraId="0FDA80CB" w14:textId="77777777" w:rsidR="00000000" w:rsidRDefault="00026F1C">
      <w:pPr>
        <w:pStyle w:val="a0"/>
        <w:rPr>
          <w:rtl/>
        </w:rPr>
      </w:pPr>
    </w:p>
    <w:p w14:paraId="4C8BABBC" w14:textId="77777777" w:rsidR="00000000" w:rsidRDefault="00026F1C">
      <w:pPr>
        <w:pStyle w:val="a0"/>
        <w:rPr>
          <w:rFonts w:hint="cs"/>
          <w:rtl/>
        </w:rPr>
      </w:pPr>
      <w:r>
        <w:rPr>
          <w:rFonts w:hint="cs"/>
          <w:rtl/>
        </w:rPr>
        <w:t>אנחנו עוברים להצעת חוק פ/705 - הצעת חוק המרכז להנצחת מורשת יהדות תוניס: רבניה ומשורריה, התשס"ג-2003, של חבר הכנסת אלי ישי ואחרים</w:t>
      </w:r>
      <w:r>
        <w:rPr>
          <w:rFonts w:hint="cs"/>
          <w:rtl/>
        </w:rPr>
        <w:t>. יציג את החוק חבר הכנסת יצחק כהן.</w:t>
      </w:r>
    </w:p>
    <w:p w14:paraId="254829C9" w14:textId="77777777" w:rsidR="00000000" w:rsidRDefault="00026F1C">
      <w:pPr>
        <w:pStyle w:val="a0"/>
        <w:ind w:firstLine="0"/>
        <w:rPr>
          <w:rFonts w:hint="cs"/>
          <w:rtl/>
        </w:rPr>
      </w:pPr>
    </w:p>
    <w:p w14:paraId="5C77B95E" w14:textId="77777777" w:rsidR="00000000" w:rsidRDefault="00026F1C">
      <w:pPr>
        <w:pStyle w:val="af0"/>
        <w:rPr>
          <w:rtl/>
        </w:rPr>
      </w:pPr>
      <w:r>
        <w:rPr>
          <w:rFonts w:hint="eastAsia"/>
          <w:rtl/>
        </w:rPr>
        <w:t>שר</w:t>
      </w:r>
      <w:r>
        <w:rPr>
          <w:rtl/>
        </w:rPr>
        <w:t xml:space="preserve"> התשתיות הלאומיות יוסף פריצקי:</w:t>
      </w:r>
    </w:p>
    <w:p w14:paraId="780F3193" w14:textId="77777777" w:rsidR="00000000" w:rsidRDefault="00026F1C">
      <w:pPr>
        <w:pStyle w:val="a0"/>
        <w:rPr>
          <w:rFonts w:hint="cs"/>
          <w:rtl/>
        </w:rPr>
      </w:pPr>
    </w:p>
    <w:p w14:paraId="79EDB9DA" w14:textId="77777777" w:rsidR="00000000" w:rsidRDefault="00026F1C">
      <w:pPr>
        <w:pStyle w:val="a0"/>
        <w:rPr>
          <w:rFonts w:hint="cs"/>
          <w:rtl/>
        </w:rPr>
      </w:pPr>
      <w:r>
        <w:rPr>
          <w:rFonts w:hint="cs"/>
          <w:rtl/>
        </w:rPr>
        <w:t>- - -</w:t>
      </w:r>
    </w:p>
    <w:p w14:paraId="2FFFDE4D" w14:textId="77777777" w:rsidR="00000000" w:rsidRDefault="00026F1C">
      <w:pPr>
        <w:pStyle w:val="a0"/>
        <w:ind w:firstLine="0"/>
        <w:rPr>
          <w:rFonts w:hint="cs"/>
          <w:rtl/>
        </w:rPr>
      </w:pPr>
    </w:p>
    <w:p w14:paraId="05FFFE6D" w14:textId="77777777" w:rsidR="00000000" w:rsidRDefault="00026F1C">
      <w:pPr>
        <w:pStyle w:val="a"/>
        <w:rPr>
          <w:rtl/>
        </w:rPr>
      </w:pPr>
      <w:bookmarkStart w:id="272" w:name="FS000000580T10_12_2003_15_15_27"/>
      <w:bookmarkStart w:id="273" w:name="_Toc70328351"/>
      <w:bookmarkEnd w:id="272"/>
      <w:r>
        <w:rPr>
          <w:rFonts w:hint="eastAsia"/>
          <w:rtl/>
        </w:rPr>
        <w:t>יצחק</w:t>
      </w:r>
      <w:r>
        <w:rPr>
          <w:rtl/>
        </w:rPr>
        <w:t xml:space="preserve"> כהן (ש"ס):</w:t>
      </w:r>
      <w:bookmarkEnd w:id="273"/>
    </w:p>
    <w:p w14:paraId="48D055E4" w14:textId="77777777" w:rsidR="00000000" w:rsidRDefault="00026F1C">
      <w:pPr>
        <w:pStyle w:val="a0"/>
        <w:rPr>
          <w:rFonts w:hint="cs"/>
          <w:rtl/>
        </w:rPr>
      </w:pPr>
    </w:p>
    <w:p w14:paraId="7B7BF1CD" w14:textId="77777777" w:rsidR="00000000" w:rsidRDefault="00026F1C">
      <w:pPr>
        <w:pStyle w:val="a0"/>
        <w:rPr>
          <w:rFonts w:hint="cs"/>
          <w:rtl/>
        </w:rPr>
      </w:pPr>
      <w:r>
        <w:rPr>
          <w:rFonts w:hint="cs"/>
          <w:rtl/>
        </w:rPr>
        <w:t>זאת השאלה, למה רק לתוניס אין. לכולם כמעט יש. אתה צודק, השר פריצקי, השאלה במקום.</w:t>
      </w:r>
    </w:p>
    <w:p w14:paraId="5CF84DD7" w14:textId="77777777" w:rsidR="00000000" w:rsidRDefault="00026F1C">
      <w:pPr>
        <w:pStyle w:val="a0"/>
        <w:ind w:firstLine="0"/>
        <w:rPr>
          <w:rFonts w:hint="cs"/>
          <w:rtl/>
        </w:rPr>
      </w:pPr>
    </w:p>
    <w:p w14:paraId="3CCF216C" w14:textId="77777777" w:rsidR="00000000" w:rsidRDefault="00026F1C">
      <w:pPr>
        <w:pStyle w:val="af1"/>
        <w:rPr>
          <w:rtl/>
        </w:rPr>
      </w:pPr>
      <w:r>
        <w:rPr>
          <w:rtl/>
        </w:rPr>
        <w:t>היו"ר נסים דהן:</w:t>
      </w:r>
    </w:p>
    <w:p w14:paraId="714210C9" w14:textId="77777777" w:rsidR="00000000" w:rsidRDefault="00026F1C">
      <w:pPr>
        <w:pStyle w:val="a0"/>
        <w:rPr>
          <w:rtl/>
        </w:rPr>
      </w:pPr>
    </w:p>
    <w:p w14:paraId="0E8AE615" w14:textId="77777777" w:rsidR="00000000" w:rsidRDefault="00026F1C">
      <w:pPr>
        <w:pStyle w:val="a0"/>
        <w:rPr>
          <w:rFonts w:hint="cs"/>
          <w:rtl/>
        </w:rPr>
      </w:pPr>
      <w:r>
        <w:rPr>
          <w:rFonts w:hint="cs"/>
          <w:rtl/>
        </w:rPr>
        <w:t>כבוד השר פריצקי, אתה לא חבר כנסת, אתה כבר שר, שכחת אולי. מה זה ק</w:t>
      </w:r>
      <w:r>
        <w:rPr>
          <w:rFonts w:hint="cs"/>
          <w:rtl/>
        </w:rPr>
        <w:t>ריאות הביניים האלה?</w:t>
      </w:r>
    </w:p>
    <w:p w14:paraId="01A97F3C" w14:textId="77777777" w:rsidR="00000000" w:rsidRDefault="00026F1C">
      <w:pPr>
        <w:pStyle w:val="a0"/>
        <w:ind w:firstLine="0"/>
        <w:rPr>
          <w:rFonts w:hint="cs"/>
          <w:rtl/>
        </w:rPr>
      </w:pPr>
    </w:p>
    <w:p w14:paraId="5E82DED6" w14:textId="77777777" w:rsidR="00000000" w:rsidRDefault="00026F1C">
      <w:pPr>
        <w:pStyle w:val="af0"/>
        <w:rPr>
          <w:rtl/>
        </w:rPr>
      </w:pPr>
      <w:r>
        <w:rPr>
          <w:rFonts w:hint="eastAsia"/>
          <w:rtl/>
        </w:rPr>
        <w:t>שר</w:t>
      </w:r>
      <w:r>
        <w:rPr>
          <w:rtl/>
        </w:rPr>
        <w:t xml:space="preserve"> התשתיות הלאומיות יוסף פריצקי:</w:t>
      </w:r>
    </w:p>
    <w:p w14:paraId="5DABA0DE" w14:textId="77777777" w:rsidR="00000000" w:rsidRDefault="00026F1C">
      <w:pPr>
        <w:pStyle w:val="a0"/>
        <w:rPr>
          <w:rFonts w:hint="cs"/>
          <w:rtl/>
        </w:rPr>
      </w:pPr>
    </w:p>
    <w:p w14:paraId="1C4743E3" w14:textId="77777777" w:rsidR="00000000" w:rsidRDefault="00026F1C">
      <w:pPr>
        <w:pStyle w:val="a0"/>
        <w:rPr>
          <w:rFonts w:hint="cs"/>
          <w:rtl/>
        </w:rPr>
      </w:pPr>
      <w:r>
        <w:rPr>
          <w:rFonts w:hint="cs"/>
          <w:rtl/>
        </w:rPr>
        <w:t>אם אני שוכח, הם טורחים להזכיר לי.</w:t>
      </w:r>
    </w:p>
    <w:p w14:paraId="750409C5" w14:textId="77777777" w:rsidR="00000000" w:rsidRDefault="00026F1C">
      <w:pPr>
        <w:pStyle w:val="a0"/>
        <w:ind w:firstLine="0"/>
        <w:rPr>
          <w:rFonts w:hint="cs"/>
          <w:rtl/>
        </w:rPr>
      </w:pPr>
    </w:p>
    <w:p w14:paraId="36F7AE26" w14:textId="77777777" w:rsidR="00000000" w:rsidRDefault="00026F1C">
      <w:pPr>
        <w:pStyle w:val="-"/>
        <w:rPr>
          <w:rtl/>
        </w:rPr>
      </w:pPr>
      <w:bookmarkStart w:id="274" w:name="FS000000580T10_12_2003_15_16_07C"/>
      <w:bookmarkEnd w:id="274"/>
      <w:r>
        <w:rPr>
          <w:rtl/>
        </w:rPr>
        <w:t>יצחק כהן (ש"ס):</w:t>
      </w:r>
    </w:p>
    <w:p w14:paraId="56E0AAB7" w14:textId="77777777" w:rsidR="00000000" w:rsidRDefault="00026F1C">
      <w:pPr>
        <w:pStyle w:val="a0"/>
        <w:rPr>
          <w:rtl/>
        </w:rPr>
      </w:pPr>
    </w:p>
    <w:p w14:paraId="04021031" w14:textId="77777777" w:rsidR="00000000" w:rsidRDefault="00026F1C">
      <w:pPr>
        <w:pStyle w:val="a0"/>
        <w:rPr>
          <w:rFonts w:hint="cs"/>
          <w:rtl/>
        </w:rPr>
      </w:pPr>
      <w:r>
        <w:rPr>
          <w:rFonts w:hint="cs"/>
          <w:rtl/>
        </w:rPr>
        <w:t>אדוני היושב-ראש, חברי חברי הכנסת - - -</w:t>
      </w:r>
    </w:p>
    <w:p w14:paraId="5E33D5E1" w14:textId="77777777" w:rsidR="00000000" w:rsidRDefault="00026F1C">
      <w:pPr>
        <w:pStyle w:val="a0"/>
        <w:ind w:firstLine="0"/>
        <w:rPr>
          <w:rFonts w:hint="cs"/>
          <w:rtl/>
        </w:rPr>
      </w:pPr>
    </w:p>
    <w:p w14:paraId="05A10DC8" w14:textId="77777777" w:rsidR="00000000" w:rsidRDefault="00026F1C">
      <w:pPr>
        <w:pStyle w:val="af0"/>
        <w:rPr>
          <w:rtl/>
        </w:rPr>
      </w:pPr>
      <w:r>
        <w:rPr>
          <w:rFonts w:hint="eastAsia"/>
          <w:rtl/>
        </w:rPr>
        <w:t>דוד</w:t>
      </w:r>
      <w:r>
        <w:rPr>
          <w:rtl/>
        </w:rPr>
        <w:t xml:space="preserve"> אזולאי (ש"ס):</w:t>
      </w:r>
    </w:p>
    <w:p w14:paraId="0E9A5A7F" w14:textId="77777777" w:rsidR="00000000" w:rsidRDefault="00026F1C">
      <w:pPr>
        <w:pStyle w:val="a0"/>
        <w:rPr>
          <w:rFonts w:hint="cs"/>
          <w:rtl/>
        </w:rPr>
      </w:pPr>
    </w:p>
    <w:p w14:paraId="528E6D63" w14:textId="77777777" w:rsidR="00000000" w:rsidRDefault="00026F1C">
      <w:pPr>
        <w:pStyle w:val="a0"/>
        <w:rPr>
          <w:rFonts w:hint="cs"/>
          <w:rtl/>
        </w:rPr>
      </w:pPr>
      <w:r>
        <w:rPr>
          <w:rFonts w:hint="cs"/>
          <w:rtl/>
        </w:rPr>
        <w:t>- - -</w:t>
      </w:r>
    </w:p>
    <w:p w14:paraId="3D075218" w14:textId="77777777" w:rsidR="00000000" w:rsidRDefault="00026F1C">
      <w:pPr>
        <w:pStyle w:val="a0"/>
        <w:ind w:firstLine="0"/>
        <w:rPr>
          <w:rFonts w:hint="cs"/>
          <w:rtl/>
        </w:rPr>
      </w:pPr>
    </w:p>
    <w:p w14:paraId="5CE54878" w14:textId="77777777" w:rsidR="00000000" w:rsidRDefault="00026F1C">
      <w:pPr>
        <w:pStyle w:val="af1"/>
        <w:rPr>
          <w:rtl/>
        </w:rPr>
      </w:pPr>
      <w:r>
        <w:rPr>
          <w:rtl/>
        </w:rPr>
        <w:t>היו"ר נסים דהן:</w:t>
      </w:r>
    </w:p>
    <w:p w14:paraId="631A170E" w14:textId="77777777" w:rsidR="00000000" w:rsidRDefault="00026F1C">
      <w:pPr>
        <w:pStyle w:val="a0"/>
        <w:rPr>
          <w:rtl/>
        </w:rPr>
      </w:pPr>
    </w:p>
    <w:p w14:paraId="7AF370C3" w14:textId="77777777" w:rsidR="00000000" w:rsidRDefault="00026F1C">
      <w:pPr>
        <w:pStyle w:val="a0"/>
        <w:rPr>
          <w:rFonts w:hint="cs"/>
          <w:rtl/>
        </w:rPr>
      </w:pPr>
      <w:r>
        <w:rPr>
          <w:rFonts w:hint="cs"/>
          <w:rtl/>
        </w:rPr>
        <w:t>חבר הכנסת אזולאי, עכשיו אתה מפריע לחבר.</w:t>
      </w:r>
    </w:p>
    <w:p w14:paraId="6839F2A1" w14:textId="77777777" w:rsidR="00000000" w:rsidRDefault="00026F1C">
      <w:pPr>
        <w:pStyle w:val="a0"/>
        <w:ind w:firstLine="0"/>
        <w:rPr>
          <w:rFonts w:hint="cs"/>
          <w:rtl/>
        </w:rPr>
      </w:pPr>
    </w:p>
    <w:p w14:paraId="121E0C31" w14:textId="77777777" w:rsidR="00000000" w:rsidRDefault="00026F1C">
      <w:pPr>
        <w:pStyle w:val="-"/>
        <w:rPr>
          <w:rtl/>
        </w:rPr>
      </w:pPr>
      <w:bookmarkStart w:id="275" w:name="FS000000580T10_12_2003_15_16_43C"/>
      <w:bookmarkEnd w:id="275"/>
    </w:p>
    <w:p w14:paraId="25C67763" w14:textId="77777777" w:rsidR="00000000" w:rsidRDefault="00026F1C">
      <w:pPr>
        <w:pStyle w:val="-"/>
        <w:rPr>
          <w:rtl/>
        </w:rPr>
      </w:pPr>
      <w:r>
        <w:rPr>
          <w:rtl/>
        </w:rPr>
        <w:t>יצחק כהן (ש"ס):</w:t>
      </w:r>
    </w:p>
    <w:p w14:paraId="49DEE4A9" w14:textId="77777777" w:rsidR="00000000" w:rsidRDefault="00026F1C">
      <w:pPr>
        <w:pStyle w:val="a0"/>
        <w:rPr>
          <w:rtl/>
        </w:rPr>
      </w:pPr>
    </w:p>
    <w:p w14:paraId="06F6FD1E" w14:textId="77777777" w:rsidR="00000000" w:rsidRDefault="00026F1C">
      <w:pPr>
        <w:pStyle w:val="a0"/>
        <w:rPr>
          <w:rFonts w:hint="cs"/>
          <w:rtl/>
        </w:rPr>
      </w:pPr>
      <w:r>
        <w:rPr>
          <w:rFonts w:hint="cs"/>
          <w:rtl/>
        </w:rPr>
        <w:t>השר פרי</w:t>
      </w:r>
      <w:r>
        <w:rPr>
          <w:rFonts w:hint="cs"/>
          <w:rtl/>
        </w:rPr>
        <w:t>צקי, שאלה טובה שאלת, למה רק ליהדות תוניסיה אין מרכז כזה? אתה צודק, לכולם יש, רק להם אין. ובכן, הנצחת דמותם ופועלם של רבני יהדות תוניס ומשורריה, כדמויות היסטוריות, תרבותיות וחינוכיות שעיצבו את מורשת יהדות תוניס בתפוצות ובארץ-ישראל, הינה צורך חינוכי, היסטורי</w:t>
      </w:r>
      <w:r>
        <w:rPr>
          <w:rFonts w:hint="cs"/>
          <w:rtl/>
        </w:rPr>
        <w:t xml:space="preserve"> ולאומי. המחוקק הכיר בצורך זה באשר לדמויות היסטוריות מרכזיות אחרות. כך, לדוגמה, נחקקו חוקים שמכוחם הוקמו מרכזים חינוכיים המנציחים את פועלם של האישים המרכזיים בתולדות הציונות, כגון חוק יד בן-צבי, חוק להנצחת זכרו של מנחם בגין והחוק להנצחת זכרו של יצחק רבין, </w:t>
      </w:r>
      <w:r>
        <w:rPr>
          <w:rFonts w:hint="cs"/>
          <w:rtl/>
        </w:rPr>
        <w:t xml:space="preserve">זיכרונו לברכה. אתה צודק, הגיע הזמן שגם ליהדות תוניסיה יהיה מרכז כזה. תודה רבה. </w:t>
      </w:r>
    </w:p>
    <w:p w14:paraId="4C591395" w14:textId="77777777" w:rsidR="00000000" w:rsidRDefault="00026F1C">
      <w:pPr>
        <w:pStyle w:val="a0"/>
        <w:rPr>
          <w:rFonts w:hint="cs"/>
          <w:rtl/>
        </w:rPr>
      </w:pPr>
    </w:p>
    <w:p w14:paraId="10511100" w14:textId="77777777" w:rsidR="00000000" w:rsidRDefault="00026F1C">
      <w:pPr>
        <w:pStyle w:val="a0"/>
        <w:rPr>
          <w:rFonts w:hint="cs"/>
          <w:rtl/>
        </w:rPr>
      </w:pPr>
      <w:r>
        <w:rPr>
          <w:rFonts w:hint="cs"/>
          <w:rtl/>
        </w:rPr>
        <w:t>אני מבקש מכל חברי הבית לתמוך בהצעה.</w:t>
      </w:r>
    </w:p>
    <w:p w14:paraId="1105E6A0" w14:textId="77777777" w:rsidR="00000000" w:rsidRDefault="00026F1C">
      <w:pPr>
        <w:pStyle w:val="a0"/>
        <w:ind w:firstLine="0"/>
        <w:rPr>
          <w:rFonts w:hint="cs"/>
          <w:rtl/>
        </w:rPr>
      </w:pPr>
    </w:p>
    <w:p w14:paraId="2A6D2F64" w14:textId="77777777" w:rsidR="00000000" w:rsidRDefault="00026F1C">
      <w:pPr>
        <w:pStyle w:val="af1"/>
        <w:rPr>
          <w:rtl/>
        </w:rPr>
      </w:pPr>
      <w:r>
        <w:rPr>
          <w:rtl/>
        </w:rPr>
        <w:t>היו"ר נסים דהן:</w:t>
      </w:r>
    </w:p>
    <w:p w14:paraId="39BFC9B3" w14:textId="77777777" w:rsidR="00000000" w:rsidRDefault="00026F1C">
      <w:pPr>
        <w:pStyle w:val="a0"/>
        <w:rPr>
          <w:rtl/>
        </w:rPr>
      </w:pPr>
    </w:p>
    <w:p w14:paraId="0DA99E9D" w14:textId="77777777" w:rsidR="00000000" w:rsidRDefault="00026F1C">
      <w:pPr>
        <w:pStyle w:val="a0"/>
        <w:rPr>
          <w:rFonts w:hint="cs"/>
          <w:rtl/>
        </w:rPr>
      </w:pPr>
      <w:r>
        <w:rPr>
          <w:rFonts w:hint="cs"/>
          <w:rtl/>
        </w:rPr>
        <w:t>גברתי, כבוד שרת החינוך, חברת הכנסת לימור לבנת, תשיב בשם הממשלה. אני חוזר ואומר, שלא יהיו אי-הבנות: מייד אחרי סיום דבריה ש</w:t>
      </w:r>
      <w:r>
        <w:rPr>
          <w:rFonts w:hint="cs"/>
          <w:rtl/>
        </w:rPr>
        <w:t>ל שרת החינוך תתקיים הצבעה. אז מי שרוצה להשפיע, שישב עכשיו במקום.</w:t>
      </w:r>
    </w:p>
    <w:p w14:paraId="3F36A48F" w14:textId="77777777" w:rsidR="00000000" w:rsidRDefault="00026F1C">
      <w:pPr>
        <w:pStyle w:val="a0"/>
        <w:ind w:firstLine="0"/>
        <w:rPr>
          <w:rFonts w:hint="cs"/>
          <w:rtl/>
        </w:rPr>
      </w:pPr>
    </w:p>
    <w:p w14:paraId="2E53CC48" w14:textId="77777777" w:rsidR="00000000" w:rsidRDefault="00026F1C">
      <w:pPr>
        <w:pStyle w:val="a"/>
        <w:rPr>
          <w:rtl/>
        </w:rPr>
      </w:pPr>
      <w:bookmarkStart w:id="276" w:name="FS000000580T10_12_2003_15_19_46"/>
      <w:bookmarkStart w:id="277" w:name="FS000000470T10_12_2003_15_19_54"/>
      <w:bookmarkStart w:id="278" w:name="_Toc70328352"/>
      <w:bookmarkEnd w:id="276"/>
      <w:bookmarkEnd w:id="277"/>
      <w:r>
        <w:rPr>
          <w:rFonts w:hint="eastAsia"/>
          <w:rtl/>
        </w:rPr>
        <w:t>שרת</w:t>
      </w:r>
      <w:r>
        <w:rPr>
          <w:rtl/>
        </w:rPr>
        <w:t xml:space="preserve"> החינוך, התרבות והספורט לימור לבנת:</w:t>
      </w:r>
      <w:bookmarkEnd w:id="278"/>
    </w:p>
    <w:p w14:paraId="5FD0A0D3" w14:textId="77777777" w:rsidR="00000000" w:rsidRDefault="00026F1C">
      <w:pPr>
        <w:pStyle w:val="a0"/>
        <w:rPr>
          <w:rFonts w:hint="cs"/>
          <w:rtl/>
        </w:rPr>
      </w:pPr>
    </w:p>
    <w:p w14:paraId="61B6A11B" w14:textId="77777777" w:rsidR="00000000" w:rsidRDefault="00026F1C">
      <w:pPr>
        <w:pStyle w:val="a0"/>
        <w:rPr>
          <w:rFonts w:hint="cs"/>
          <w:rtl/>
        </w:rPr>
      </w:pPr>
      <w:r>
        <w:rPr>
          <w:rFonts w:hint="cs"/>
          <w:rtl/>
        </w:rPr>
        <w:t>אדוני היושב-ראש, חברי הכנסת, הצעת החוק שלפנינו, אשר מציעה להקים מרכז להנצחת מורשת יהדות תוניסיה: רבניה ומשורריה, מצטרפת לשורה של הצעות חוק שהוגשו לאחר</w:t>
      </w:r>
      <w:r>
        <w:rPr>
          <w:rFonts w:hint="cs"/>
          <w:rtl/>
        </w:rPr>
        <w:t>ונה על-ידי חברי כנסת ושמעידות על צורך גובר להבטיח שימור מורשת העבר לבל תאבד. אף שהנצחת מורשת עדות ישראל, אותו פסיפס עשיר של תרבות שנשתמר במהלך השנים, במהלך מאות ואלפי שנים, הוא בעיני נושא חשוב וראוי, ועלינו כחברה חלה החובה לטפח אותו ולדאוג לו, לשמרו, לקדמו</w:t>
      </w:r>
      <w:r>
        <w:rPr>
          <w:rFonts w:hint="cs"/>
          <w:rtl/>
        </w:rPr>
        <w:t>, להנחילו לדורות הבאים, אני אינני רואה לו מקום בחקיקה ראשית. בדברים האלה אני כמובן לא מתכוונת להפחית במאומה, אלא להיפך, מפועלם, ומהצורך להנציח, לשמר, לפעול למען אותה תרבות ואותה מורשת של רבני יהדות תוניס ומשורריה.</w:t>
      </w:r>
    </w:p>
    <w:p w14:paraId="364F7C93" w14:textId="77777777" w:rsidR="00000000" w:rsidRDefault="00026F1C">
      <w:pPr>
        <w:pStyle w:val="a0"/>
        <w:rPr>
          <w:rFonts w:hint="cs"/>
          <w:rtl/>
        </w:rPr>
      </w:pPr>
    </w:p>
    <w:p w14:paraId="226ADF3B" w14:textId="77777777" w:rsidR="00000000" w:rsidRDefault="00026F1C">
      <w:pPr>
        <w:pStyle w:val="a0"/>
        <w:rPr>
          <w:rFonts w:hint="cs"/>
          <w:rtl/>
        </w:rPr>
      </w:pPr>
      <w:r>
        <w:rPr>
          <w:rFonts w:hint="cs"/>
          <w:rtl/>
        </w:rPr>
        <w:t>אני רוצה להזכיר, אדוני היושב-ראש, חברי הכ</w:t>
      </w:r>
      <w:r>
        <w:rPr>
          <w:rFonts w:hint="cs"/>
          <w:rtl/>
        </w:rPr>
        <w:t>נסת, שהכנסת החמש-עשרה חוקקה חוק להנצחת מורשת יהדות ספרד והמזרח. החוק הזה למעשה נועד בדיוק לתת מענה רחב על הצורך שהזכרתי קודם, להנציח, לשמר ולהנחיל לדורות הבאים את המורשת של המקומות שעליהם אנחנו מדברים.</w:t>
      </w:r>
    </w:p>
    <w:p w14:paraId="7902AD60" w14:textId="77777777" w:rsidR="00000000" w:rsidRDefault="00026F1C">
      <w:pPr>
        <w:pStyle w:val="a0"/>
        <w:rPr>
          <w:rFonts w:hint="cs"/>
          <w:rtl/>
        </w:rPr>
      </w:pPr>
    </w:p>
    <w:p w14:paraId="76C23EFF" w14:textId="77777777" w:rsidR="00000000" w:rsidRDefault="00026F1C">
      <w:pPr>
        <w:pStyle w:val="a0"/>
        <w:rPr>
          <w:rFonts w:hint="cs"/>
          <w:rtl/>
        </w:rPr>
      </w:pPr>
      <w:r>
        <w:rPr>
          <w:rFonts w:hint="cs"/>
          <w:rtl/>
        </w:rPr>
        <w:t>חוק המועצה להנצחת מורשת יהדות ספרד והמזרח אושר, כאמור</w:t>
      </w:r>
      <w:r>
        <w:rPr>
          <w:rFonts w:hint="cs"/>
          <w:rtl/>
        </w:rPr>
        <w:t>, בכנסת בנובמבר 2002, היינו, ממש לפני שנה. החוק הזה קובע הקמת מועצה בת 19 חברים, שתפקידיה - - -</w:t>
      </w:r>
    </w:p>
    <w:p w14:paraId="14F7B80C" w14:textId="77777777" w:rsidR="00000000" w:rsidRDefault="00026F1C">
      <w:pPr>
        <w:pStyle w:val="a0"/>
        <w:ind w:firstLine="0"/>
        <w:rPr>
          <w:rFonts w:hint="cs"/>
          <w:rtl/>
        </w:rPr>
      </w:pPr>
    </w:p>
    <w:p w14:paraId="7E5C5E20" w14:textId="77777777" w:rsidR="00000000" w:rsidRDefault="00026F1C">
      <w:pPr>
        <w:pStyle w:val="af1"/>
        <w:rPr>
          <w:rtl/>
        </w:rPr>
      </w:pPr>
    </w:p>
    <w:p w14:paraId="3893F38D" w14:textId="77777777" w:rsidR="00000000" w:rsidRDefault="00026F1C">
      <w:pPr>
        <w:pStyle w:val="af1"/>
        <w:rPr>
          <w:rtl/>
        </w:rPr>
      </w:pPr>
      <w:r>
        <w:rPr>
          <w:rtl/>
        </w:rPr>
        <w:t>היו"ר נסים דהן:</w:t>
      </w:r>
    </w:p>
    <w:p w14:paraId="1EF340DD" w14:textId="77777777" w:rsidR="00000000" w:rsidRDefault="00026F1C">
      <w:pPr>
        <w:pStyle w:val="a0"/>
        <w:rPr>
          <w:rtl/>
        </w:rPr>
      </w:pPr>
    </w:p>
    <w:p w14:paraId="750C338D" w14:textId="77777777" w:rsidR="00000000" w:rsidRDefault="00026F1C">
      <w:pPr>
        <w:pStyle w:val="a0"/>
        <w:rPr>
          <w:rFonts w:hint="cs"/>
          <w:rtl/>
        </w:rPr>
      </w:pPr>
      <w:r>
        <w:rPr>
          <w:rFonts w:hint="cs"/>
          <w:rtl/>
        </w:rPr>
        <w:t>חבר הכנסת אפללו, חבר הכנסת גורלובסקי, חברת הכנסת רוחמה אברהם, לא יאה ולא נאה להפריע לשרה כשהיא מדברת במליאה. בבקשה, גברתי השרה.</w:t>
      </w:r>
    </w:p>
    <w:p w14:paraId="70229D2F" w14:textId="77777777" w:rsidR="00000000" w:rsidRDefault="00026F1C">
      <w:pPr>
        <w:pStyle w:val="a0"/>
        <w:ind w:firstLine="0"/>
        <w:rPr>
          <w:rFonts w:hint="cs"/>
          <w:rtl/>
        </w:rPr>
      </w:pPr>
    </w:p>
    <w:p w14:paraId="7AF502BD" w14:textId="77777777" w:rsidR="00000000" w:rsidRDefault="00026F1C">
      <w:pPr>
        <w:pStyle w:val="-"/>
        <w:rPr>
          <w:rtl/>
        </w:rPr>
      </w:pPr>
      <w:bookmarkStart w:id="279" w:name="FS000000470T10_12_2003_15_24_09C"/>
      <w:bookmarkEnd w:id="279"/>
      <w:r>
        <w:rPr>
          <w:rtl/>
        </w:rPr>
        <w:t xml:space="preserve">שרת החינוך, </w:t>
      </w:r>
      <w:r>
        <w:rPr>
          <w:rtl/>
        </w:rPr>
        <w:t>התרבות והספורט לימור לבנת:</w:t>
      </w:r>
    </w:p>
    <w:p w14:paraId="247717CE" w14:textId="77777777" w:rsidR="00000000" w:rsidRDefault="00026F1C">
      <w:pPr>
        <w:pStyle w:val="a0"/>
        <w:rPr>
          <w:rtl/>
        </w:rPr>
      </w:pPr>
    </w:p>
    <w:p w14:paraId="07D8F927" w14:textId="77777777" w:rsidR="00000000" w:rsidRDefault="00026F1C">
      <w:pPr>
        <w:pStyle w:val="a0"/>
        <w:rPr>
          <w:rFonts w:hint="cs"/>
          <w:rtl/>
        </w:rPr>
      </w:pPr>
      <w:r>
        <w:rPr>
          <w:rFonts w:hint="cs"/>
          <w:rtl/>
        </w:rPr>
        <w:t>ובכן, כפי שאמרתי, החוק שהכנסת חוקקה בנובמבר 2002 קובע הקמת מועצה בת 19 חברים, שתפקידיה לייעץ לשרים הנוגעים בדבר - שר החינוך, התרבות והספורט ושר הדתות, בנושאים הקשורים בקידום, בסיוע ובעידוד פעילות שקשורה בהנחלת מורשת יהדות ספרד ו</w:t>
      </w:r>
      <w:r>
        <w:rPr>
          <w:rFonts w:hint="cs"/>
          <w:rtl/>
        </w:rPr>
        <w:t>המזרח. למעשה החוק הזה, כאמור, מייתר חקיקה פרטנית נוספת ביחס לכל עדה ועדה או לכל זרם ביהדות המזרח. הוא נועד גם לאגם הוצאות כספיות והוצאות ארגוניות.</w:t>
      </w:r>
    </w:p>
    <w:p w14:paraId="29DB134D" w14:textId="77777777" w:rsidR="00000000" w:rsidRDefault="00026F1C">
      <w:pPr>
        <w:pStyle w:val="a0"/>
        <w:rPr>
          <w:rFonts w:hint="cs"/>
          <w:rtl/>
        </w:rPr>
      </w:pPr>
    </w:p>
    <w:p w14:paraId="54804B69" w14:textId="77777777" w:rsidR="00000000" w:rsidRDefault="00026F1C">
      <w:pPr>
        <w:pStyle w:val="a0"/>
        <w:rPr>
          <w:rFonts w:hint="cs"/>
          <w:rtl/>
        </w:rPr>
      </w:pPr>
      <w:r>
        <w:rPr>
          <w:rFonts w:hint="cs"/>
          <w:rtl/>
        </w:rPr>
        <w:t>אדוני היושב-ראש, אני רוצה להזכיר כאן, שכל חוק מהסוג הזה כמובן כרוך גם בהוצאות כספיות. אינני סבורה שכנסת ישרא</w:t>
      </w:r>
      <w:r>
        <w:rPr>
          <w:rFonts w:hint="cs"/>
          <w:rtl/>
        </w:rPr>
        <w:t xml:space="preserve">ל צריכה ואמורה לתת מענה פרטני כזה, שנוגע לכל זרם או לכל עדה. מהטעמים הללו, אדוני היושב-ראש, אני תומכת בהחלטת ועדת השרים לענייני חקיקה להתנגד להצעת החוק. </w:t>
      </w:r>
    </w:p>
    <w:p w14:paraId="58D9DE33" w14:textId="77777777" w:rsidR="00000000" w:rsidRDefault="00026F1C">
      <w:pPr>
        <w:pStyle w:val="a0"/>
        <w:rPr>
          <w:rFonts w:hint="cs"/>
          <w:rtl/>
        </w:rPr>
      </w:pPr>
    </w:p>
    <w:p w14:paraId="392E2950" w14:textId="77777777" w:rsidR="00000000" w:rsidRDefault="00026F1C">
      <w:pPr>
        <w:pStyle w:val="a0"/>
        <w:rPr>
          <w:rFonts w:hint="cs"/>
          <w:rtl/>
        </w:rPr>
      </w:pPr>
      <w:r>
        <w:rPr>
          <w:rFonts w:hint="cs"/>
          <w:rtl/>
        </w:rPr>
        <w:t xml:space="preserve">אני רוצה להדגיש, שהמועצה שבה מדובר ואשר קבועה בחוק האמור, מועצה בת 19 חברים - והפירוט שלה, אגב, קבוע </w:t>
      </w:r>
      <w:r>
        <w:rPr>
          <w:rFonts w:hint="cs"/>
          <w:rtl/>
        </w:rPr>
        <w:t xml:space="preserve">בחוק - המועצה הזאת נמצאת כרגע לקראת השלמת הרכבה,  משום שמדובר כאן בהליך היוועצות שעברנו במהלך החודשים האחרונים, כנדרש על-פי החוק. </w:t>
      </w:r>
    </w:p>
    <w:p w14:paraId="3AF3B349" w14:textId="77777777" w:rsidR="00000000" w:rsidRDefault="00026F1C">
      <w:pPr>
        <w:pStyle w:val="a0"/>
        <w:rPr>
          <w:rFonts w:hint="cs"/>
          <w:rtl/>
        </w:rPr>
      </w:pPr>
    </w:p>
    <w:p w14:paraId="3231CD77" w14:textId="77777777" w:rsidR="00000000" w:rsidRDefault="00026F1C">
      <w:pPr>
        <w:pStyle w:val="a0"/>
        <w:rPr>
          <w:rFonts w:hint="cs"/>
          <w:rtl/>
        </w:rPr>
      </w:pPr>
      <w:r>
        <w:rPr>
          <w:rFonts w:hint="cs"/>
          <w:rtl/>
        </w:rPr>
        <w:t>כדי לסבר את האוזן, אני רוצה להדגיש, אני אומרת את זה גם לחברי בספסלי הליכוד, שיכול להיות שחושבים שיש מקום להנציח את המורשת הח</w:t>
      </w:r>
      <w:r>
        <w:rPr>
          <w:rFonts w:hint="cs"/>
          <w:rtl/>
        </w:rPr>
        <w:t>שובה הזאת, אבל כדאי שכולם ישימו לב לכך שכפי שאמרתי, הכנסת חוקקה לפני שנה חוק להנצחת מורשת יהדות ספרד והמזרח, ואין מקום לכל עדה ועדה בנפרד, להקמת מרכז ומועצה, ולכן אני חושבת שגם חברי בספסלי הליכוד, שאני מכירה את דאגתם ואת החשיבות שהם מייחסים לנושאים הללו, י</w:t>
      </w:r>
      <w:r>
        <w:rPr>
          <w:rFonts w:hint="cs"/>
          <w:rtl/>
        </w:rPr>
        <w:t xml:space="preserve">כולים להרגיש בנוח היום ולדעת שאכן הדברים באים לידי ביטוי; אנחנו מקפידים עליהם. </w:t>
      </w:r>
    </w:p>
    <w:p w14:paraId="3BA40ED2" w14:textId="77777777" w:rsidR="00000000" w:rsidRDefault="00026F1C">
      <w:pPr>
        <w:pStyle w:val="a0"/>
        <w:rPr>
          <w:rFonts w:hint="cs"/>
          <w:rtl/>
        </w:rPr>
      </w:pPr>
    </w:p>
    <w:p w14:paraId="1FD957CC" w14:textId="77777777" w:rsidR="00000000" w:rsidRDefault="00026F1C">
      <w:pPr>
        <w:pStyle w:val="a0"/>
        <w:rPr>
          <w:rFonts w:hint="cs"/>
          <w:rtl/>
        </w:rPr>
      </w:pPr>
      <w:r>
        <w:rPr>
          <w:rFonts w:hint="cs"/>
          <w:rtl/>
        </w:rPr>
        <w:t>לא מיותר להוסיף הערה, אולי הרוב לא יודעים על כך: אני ביקשתי מהוועדות המקצועיות שעוסקות במשרד החינוך בתוכנית הלימודים בנושאי ספרות והיסטוריה לתת דעתן גם על הנחלת מורשת יהדות ספ</w:t>
      </w:r>
      <w:r>
        <w:rPr>
          <w:rFonts w:hint="cs"/>
          <w:rtl/>
        </w:rPr>
        <w:t>רד והמזרח. אני מודה לאדוני.</w:t>
      </w:r>
    </w:p>
    <w:p w14:paraId="7009E7DA" w14:textId="77777777" w:rsidR="00000000" w:rsidRDefault="00026F1C">
      <w:pPr>
        <w:pStyle w:val="a0"/>
        <w:ind w:firstLine="0"/>
        <w:rPr>
          <w:rFonts w:hint="cs"/>
          <w:rtl/>
        </w:rPr>
      </w:pPr>
    </w:p>
    <w:p w14:paraId="47107F9F" w14:textId="77777777" w:rsidR="00000000" w:rsidRDefault="00026F1C">
      <w:pPr>
        <w:pStyle w:val="af1"/>
        <w:rPr>
          <w:rtl/>
        </w:rPr>
      </w:pPr>
      <w:r>
        <w:rPr>
          <w:rtl/>
        </w:rPr>
        <w:t>היו"ר נסים דהן:</w:t>
      </w:r>
    </w:p>
    <w:p w14:paraId="5EFCC01D" w14:textId="77777777" w:rsidR="00000000" w:rsidRDefault="00026F1C">
      <w:pPr>
        <w:pStyle w:val="a0"/>
        <w:rPr>
          <w:rtl/>
        </w:rPr>
      </w:pPr>
    </w:p>
    <w:p w14:paraId="21631212" w14:textId="77777777" w:rsidR="00000000" w:rsidRDefault="00026F1C">
      <w:pPr>
        <w:pStyle w:val="a0"/>
        <w:rPr>
          <w:rFonts w:hint="cs"/>
          <w:rtl/>
        </w:rPr>
      </w:pPr>
      <w:r>
        <w:rPr>
          <w:rFonts w:hint="cs"/>
          <w:rtl/>
        </w:rPr>
        <w:t>תודה רבה, גברתי השרה. חבר הכנסת כהן, אתה רוצה להשיב?</w:t>
      </w:r>
    </w:p>
    <w:p w14:paraId="70B907D7" w14:textId="77777777" w:rsidR="00000000" w:rsidRDefault="00026F1C">
      <w:pPr>
        <w:pStyle w:val="a0"/>
        <w:ind w:firstLine="0"/>
        <w:rPr>
          <w:rFonts w:hint="cs"/>
          <w:rtl/>
        </w:rPr>
      </w:pPr>
    </w:p>
    <w:p w14:paraId="056EB201" w14:textId="77777777" w:rsidR="00000000" w:rsidRDefault="00026F1C">
      <w:pPr>
        <w:pStyle w:val="af0"/>
        <w:rPr>
          <w:rtl/>
        </w:rPr>
      </w:pPr>
      <w:r>
        <w:rPr>
          <w:rFonts w:hint="eastAsia"/>
          <w:rtl/>
        </w:rPr>
        <w:t>יצחק</w:t>
      </w:r>
      <w:r>
        <w:rPr>
          <w:rtl/>
        </w:rPr>
        <w:t xml:space="preserve"> כהן (ש"ס):</w:t>
      </w:r>
    </w:p>
    <w:p w14:paraId="02AF7D40" w14:textId="77777777" w:rsidR="00000000" w:rsidRDefault="00026F1C">
      <w:pPr>
        <w:pStyle w:val="a0"/>
        <w:rPr>
          <w:rFonts w:hint="cs"/>
          <w:rtl/>
        </w:rPr>
      </w:pPr>
    </w:p>
    <w:p w14:paraId="2164AC29" w14:textId="77777777" w:rsidR="00000000" w:rsidRDefault="00026F1C">
      <w:pPr>
        <w:pStyle w:val="a0"/>
        <w:rPr>
          <w:rFonts w:hint="cs"/>
          <w:rtl/>
        </w:rPr>
      </w:pPr>
      <w:r>
        <w:rPr>
          <w:rFonts w:hint="cs"/>
          <w:rtl/>
        </w:rPr>
        <w:t>לא.</w:t>
      </w:r>
    </w:p>
    <w:p w14:paraId="2E2D654F" w14:textId="77777777" w:rsidR="00000000" w:rsidRDefault="00026F1C">
      <w:pPr>
        <w:pStyle w:val="a0"/>
        <w:ind w:firstLine="0"/>
        <w:rPr>
          <w:rFonts w:hint="cs"/>
          <w:rtl/>
        </w:rPr>
      </w:pPr>
    </w:p>
    <w:p w14:paraId="1E944BF6" w14:textId="77777777" w:rsidR="00000000" w:rsidRDefault="00026F1C">
      <w:pPr>
        <w:pStyle w:val="af1"/>
        <w:rPr>
          <w:rtl/>
        </w:rPr>
      </w:pPr>
      <w:r>
        <w:rPr>
          <w:rtl/>
        </w:rPr>
        <w:t>היו"ר נסים דהן:</w:t>
      </w:r>
    </w:p>
    <w:p w14:paraId="3A32E20D" w14:textId="77777777" w:rsidR="00000000" w:rsidRDefault="00026F1C">
      <w:pPr>
        <w:pStyle w:val="a0"/>
        <w:rPr>
          <w:rtl/>
        </w:rPr>
      </w:pPr>
    </w:p>
    <w:p w14:paraId="4D16E3B7" w14:textId="77777777" w:rsidR="00000000" w:rsidRDefault="00026F1C">
      <w:pPr>
        <w:pStyle w:val="a0"/>
        <w:rPr>
          <w:rFonts w:hint="cs"/>
          <w:rtl/>
        </w:rPr>
      </w:pPr>
      <w:r>
        <w:rPr>
          <w:rFonts w:hint="cs"/>
          <w:rtl/>
        </w:rPr>
        <w:t>אנחנו עוברים להצבעה; הוא מוותר על זכות ההשבה. מי בעד? מי נגד?</w:t>
      </w:r>
    </w:p>
    <w:p w14:paraId="022AB8E7" w14:textId="77777777" w:rsidR="00000000" w:rsidRDefault="00026F1C">
      <w:pPr>
        <w:pStyle w:val="a0"/>
        <w:ind w:firstLine="0"/>
        <w:rPr>
          <w:rFonts w:hint="cs"/>
          <w:rtl/>
        </w:rPr>
      </w:pPr>
    </w:p>
    <w:p w14:paraId="3C042C17" w14:textId="77777777" w:rsidR="00000000" w:rsidRDefault="00026F1C">
      <w:pPr>
        <w:pStyle w:val="ab"/>
        <w:bidi/>
        <w:rPr>
          <w:rFonts w:hint="cs"/>
          <w:rtl/>
        </w:rPr>
      </w:pPr>
      <w:r>
        <w:rPr>
          <w:rFonts w:hint="cs"/>
          <w:rtl/>
        </w:rPr>
        <w:t>הצבעה</w:t>
      </w:r>
    </w:p>
    <w:p w14:paraId="071C54B7" w14:textId="77777777" w:rsidR="00000000" w:rsidRDefault="00026F1C">
      <w:pPr>
        <w:pStyle w:val="a0"/>
        <w:rPr>
          <w:rFonts w:hint="cs"/>
          <w:rtl/>
        </w:rPr>
      </w:pPr>
    </w:p>
    <w:p w14:paraId="64EA993D" w14:textId="77777777" w:rsidR="00000000" w:rsidRDefault="00026F1C">
      <w:pPr>
        <w:pStyle w:val="ac"/>
        <w:bidi/>
        <w:rPr>
          <w:rFonts w:hint="cs"/>
          <w:rtl/>
        </w:rPr>
      </w:pPr>
      <w:r>
        <w:rPr>
          <w:rFonts w:hint="cs"/>
          <w:rtl/>
        </w:rPr>
        <w:t>בעד ההצעה להעביר את הצעת החוק לדיון מוקדם בוועד</w:t>
      </w:r>
      <w:r>
        <w:rPr>
          <w:rFonts w:hint="cs"/>
          <w:rtl/>
        </w:rPr>
        <w:t xml:space="preserve">ה </w:t>
      </w:r>
      <w:r>
        <w:rPr>
          <w:rtl/>
        </w:rPr>
        <w:t>–</w:t>
      </w:r>
      <w:r>
        <w:rPr>
          <w:rFonts w:hint="cs"/>
          <w:rtl/>
        </w:rPr>
        <w:t xml:space="preserve"> 30</w:t>
      </w:r>
    </w:p>
    <w:p w14:paraId="1705B22C" w14:textId="77777777" w:rsidR="00000000" w:rsidRDefault="00026F1C">
      <w:pPr>
        <w:pStyle w:val="ac"/>
        <w:bidi/>
        <w:rPr>
          <w:rFonts w:hint="cs"/>
          <w:rtl/>
        </w:rPr>
      </w:pPr>
      <w:r>
        <w:rPr>
          <w:rFonts w:hint="cs"/>
          <w:rtl/>
        </w:rPr>
        <w:t xml:space="preserve">בעד ההצעה להסיר מסדר-היום את הצעת החוק </w:t>
      </w:r>
      <w:r>
        <w:rPr>
          <w:rtl/>
        </w:rPr>
        <w:t>–</w:t>
      </w:r>
      <w:r>
        <w:rPr>
          <w:rFonts w:hint="cs"/>
          <w:rtl/>
        </w:rPr>
        <w:t xml:space="preserve"> 35</w:t>
      </w:r>
    </w:p>
    <w:p w14:paraId="509102DF"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66280A63" w14:textId="77777777" w:rsidR="00000000" w:rsidRDefault="00026F1C">
      <w:pPr>
        <w:pStyle w:val="ad"/>
        <w:bidi/>
        <w:rPr>
          <w:rFonts w:hint="cs"/>
          <w:rtl/>
        </w:rPr>
      </w:pPr>
      <w:r>
        <w:rPr>
          <w:rFonts w:hint="cs"/>
          <w:rtl/>
        </w:rPr>
        <w:t xml:space="preserve">ההצעה להסיר מסדר-היום את הצעת חוק המרכז להנצחת מורשת יהדות תוניס: רבניה ומשורריה, </w:t>
      </w:r>
    </w:p>
    <w:p w14:paraId="29236EF4" w14:textId="77777777" w:rsidR="00000000" w:rsidRDefault="00026F1C">
      <w:pPr>
        <w:pStyle w:val="ad"/>
        <w:bidi/>
        <w:rPr>
          <w:rFonts w:hint="cs"/>
          <w:rtl/>
        </w:rPr>
      </w:pPr>
      <w:r>
        <w:rPr>
          <w:rFonts w:hint="cs"/>
          <w:rtl/>
        </w:rPr>
        <w:t>התשס"ג-2003, נתקבלה.</w:t>
      </w:r>
    </w:p>
    <w:p w14:paraId="4F644B33" w14:textId="77777777" w:rsidR="00000000" w:rsidRDefault="00026F1C">
      <w:pPr>
        <w:pStyle w:val="a0"/>
        <w:ind w:firstLine="0"/>
        <w:rPr>
          <w:rFonts w:hint="cs"/>
          <w:rtl/>
        </w:rPr>
      </w:pPr>
    </w:p>
    <w:p w14:paraId="55A5C515" w14:textId="77777777" w:rsidR="00000000" w:rsidRDefault="00026F1C">
      <w:pPr>
        <w:pStyle w:val="af1"/>
        <w:rPr>
          <w:rtl/>
        </w:rPr>
      </w:pPr>
      <w:r>
        <w:rPr>
          <w:rtl/>
        </w:rPr>
        <w:t>היו"ר נסים דהן:</w:t>
      </w:r>
    </w:p>
    <w:p w14:paraId="5386A380" w14:textId="77777777" w:rsidR="00000000" w:rsidRDefault="00026F1C">
      <w:pPr>
        <w:pStyle w:val="a0"/>
        <w:rPr>
          <w:rtl/>
        </w:rPr>
      </w:pPr>
    </w:p>
    <w:p w14:paraId="6F3B3C6A" w14:textId="77777777" w:rsidR="00000000" w:rsidRDefault="00026F1C">
      <w:pPr>
        <w:pStyle w:val="a0"/>
        <w:rPr>
          <w:rFonts w:hint="cs"/>
          <w:rtl/>
        </w:rPr>
      </w:pPr>
      <w:r>
        <w:rPr>
          <w:rFonts w:hint="cs"/>
          <w:rtl/>
        </w:rPr>
        <w:t xml:space="preserve">בעד </w:t>
      </w:r>
      <w:r>
        <w:rPr>
          <w:rtl/>
        </w:rPr>
        <w:t>–</w:t>
      </w:r>
      <w:r>
        <w:rPr>
          <w:rFonts w:hint="cs"/>
          <w:rtl/>
        </w:rPr>
        <w:t xml:space="preserve"> 30, נגד </w:t>
      </w:r>
      <w:r>
        <w:rPr>
          <w:rtl/>
        </w:rPr>
        <w:t>–</w:t>
      </w:r>
      <w:r>
        <w:rPr>
          <w:rFonts w:hint="cs"/>
          <w:rtl/>
        </w:rPr>
        <w:t xml:space="preserve"> 35, נמנעים - אין. הצעת החוק לא התקבלה.</w:t>
      </w:r>
    </w:p>
    <w:p w14:paraId="4E89A352" w14:textId="77777777" w:rsidR="00000000" w:rsidRDefault="00026F1C">
      <w:pPr>
        <w:pStyle w:val="a0"/>
        <w:ind w:firstLine="0"/>
        <w:rPr>
          <w:rFonts w:hint="cs"/>
          <w:rtl/>
        </w:rPr>
      </w:pPr>
    </w:p>
    <w:p w14:paraId="114B6186" w14:textId="77777777" w:rsidR="00000000" w:rsidRDefault="00026F1C">
      <w:pPr>
        <w:pStyle w:val="a2"/>
        <w:rPr>
          <w:rtl/>
        </w:rPr>
      </w:pPr>
    </w:p>
    <w:p w14:paraId="13E91844" w14:textId="77777777" w:rsidR="00000000" w:rsidRDefault="00026F1C">
      <w:pPr>
        <w:pStyle w:val="a2"/>
        <w:rPr>
          <w:rFonts w:hint="cs"/>
          <w:rtl/>
        </w:rPr>
      </w:pPr>
      <w:bookmarkStart w:id="280" w:name="CS18881FI0018881T10_12_2003_15_32_47"/>
      <w:bookmarkStart w:id="281" w:name="_Toc70328353"/>
      <w:bookmarkEnd w:id="280"/>
      <w:r>
        <w:rPr>
          <w:rtl/>
        </w:rPr>
        <w:t>הצ</w:t>
      </w:r>
      <w:r>
        <w:rPr>
          <w:rFonts w:hint="cs"/>
          <w:rtl/>
        </w:rPr>
        <w:t xml:space="preserve">עת חוק </w:t>
      </w:r>
      <w:r>
        <w:rPr>
          <w:rtl/>
        </w:rPr>
        <w:t>הספו</w:t>
      </w:r>
      <w:r>
        <w:rPr>
          <w:rtl/>
        </w:rPr>
        <w:t xml:space="preserve">רט (תיקון - נציגי ציבור בהנהלת </w:t>
      </w:r>
      <w:r>
        <w:rPr>
          <w:rFonts w:hint="cs"/>
          <w:rtl/>
        </w:rPr>
        <w:br/>
      </w:r>
      <w:r>
        <w:rPr>
          <w:rtl/>
        </w:rPr>
        <w:t>איגוד והתאחדות), התשס"ג-2003</w:t>
      </w:r>
      <w:bookmarkEnd w:id="281"/>
      <w:r>
        <w:rPr>
          <w:rtl/>
        </w:rPr>
        <w:t xml:space="preserve"> </w:t>
      </w:r>
    </w:p>
    <w:p w14:paraId="7054A039" w14:textId="77777777" w:rsidR="00000000" w:rsidRDefault="00026F1C">
      <w:pPr>
        <w:pStyle w:val="a0"/>
        <w:rPr>
          <w:rFonts w:hint="cs"/>
          <w:rtl/>
        </w:rPr>
      </w:pPr>
      <w:r>
        <w:rPr>
          <w:rtl/>
        </w:rPr>
        <w:t>[נספחות.]</w:t>
      </w:r>
    </w:p>
    <w:p w14:paraId="79939B65" w14:textId="77777777" w:rsidR="00000000" w:rsidRDefault="00026F1C">
      <w:pPr>
        <w:pStyle w:val="-0"/>
        <w:rPr>
          <w:rtl/>
        </w:rPr>
      </w:pPr>
      <w:r>
        <w:rPr>
          <w:rFonts w:hint="cs"/>
          <w:rtl/>
        </w:rPr>
        <w:t xml:space="preserve">(הצעת חבר הכנסת מתן </w:t>
      </w:r>
      <w:r>
        <w:rPr>
          <w:rtl/>
        </w:rPr>
        <w:t>וילנאי</w:t>
      </w:r>
      <w:r>
        <w:rPr>
          <w:rFonts w:hint="cs"/>
          <w:rtl/>
        </w:rPr>
        <w:t>)</w:t>
      </w:r>
      <w:r>
        <w:rPr>
          <w:rtl/>
        </w:rPr>
        <w:t xml:space="preserve"> </w:t>
      </w:r>
    </w:p>
    <w:p w14:paraId="2EBD7917" w14:textId="77777777" w:rsidR="00000000" w:rsidRDefault="00026F1C">
      <w:pPr>
        <w:pStyle w:val="a0"/>
        <w:ind w:firstLine="0"/>
        <w:rPr>
          <w:rFonts w:hint="cs"/>
          <w:b/>
          <w:bCs/>
          <w:sz w:val="24"/>
          <w:szCs w:val="24"/>
          <w:u w:val="single"/>
          <w:rtl/>
          <w:lang w:eastAsia="en-US"/>
        </w:rPr>
      </w:pPr>
    </w:p>
    <w:p w14:paraId="35DB2386" w14:textId="77777777" w:rsidR="00000000" w:rsidRDefault="00026F1C">
      <w:pPr>
        <w:pStyle w:val="af1"/>
        <w:rPr>
          <w:rtl/>
        </w:rPr>
      </w:pPr>
      <w:r>
        <w:rPr>
          <w:rtl/>
        </w:rPr>
        <w:t>היו"ר נסים דהן:</w:t>
      </w:r>
    </w:p>
    <w:p w14:paraId="32EEA00D" w14:textId="77777777" w:rsidR="00000000" w:rsidRDefault="00026F1C">
      <w:pPr>
        <w:pStyle w:val="a0"/>
        <w:rPr>
          <w:rtl/>
        </w:rPr>
      </w:pPr>
    </w:p>
    <w:p w14:paraId="077EDA6F" w14:textId="77777777" w:rsidR="00000000" w:rsidRDefault="00026F1C">
      <w:pPr>
        <w:pStyle w:val="a0"/>
        <w:rPr>
          <w:rFonts w:hint="cs"/>
          <w:rtl/>
        </w:rPr>
      </w:pPr>
      <w:r>
        <w:rPr>
          <w:rFonts w:hint="cs"/>
          <w:rtl/>
        </w:rPr>
        <w:t xml:space="preserve">חברי הכנסת, אנחנו עוברים להמשך סדר-היום: הצעת חוק פ/921 - הצעת חוק הספורט (תיקון </w:t>
      </w:r>
      <w:r>
        <w:rPr>
          <w:rtl/>
        </w:rPr>
        <w:t>–</w:t>
      </w:r>
      <w:r>
        <w:rPr>
          <w:rFonts w:hint="cs"/>
          <w:rtl/>
        </w:rPr>
        <w:t xml:space="preserve"> נציגי ציבור בהנהלת איגוד והתאחדות). חבר הכנסת מתן וילנ</w:t>
      </w:r>
      <w:r>
        <w:rPr>
          <w:rFonts w:hint="cs"/>
          <w:rtl/>
        </w:rPr>
        <w:t>אי, בבקשה.</w:t>
      </w:r>
    </w:p>
    <w:p w14:paraId="288E8148" w14:textId="77777777" w:rsidR="00000000" w:rsidRDefault="00026F1C">
      <w:pPr>
        <w:pStyle w:val="a0"/>
        <w:ind w:firstLine="0"/>
        <w:rPr>
          <w:rFonts w:hint="cs"/>
          <w:rtl/>
        </w:rPr>
      </w:pPr>
    </w:p>
    <w:p w14:paraId="7E028064" w14:textId="77777777" w:rsidR="00000000" w:rsidRDefault="00026F1C">
      <w:pPr>
        <w:pStyle w:val="a"/>
        <w:rPr>
          <w:rtl/>
        </w:rPr>
      </w:pPr>
      <w:bookmarkStart w:id="282" w:name="FS000001067T10_12_2003_15_33_27"/>
      <w:bookmarkStart w:id="283" w:name="_Toc70328354"/>
      <w:bookmarkEnd w:id="282"/>
      <w:r>
        <w:rPr>
          <w:rFonts w:hint="eastAsia"/>
          <w:rtl/>
        </w:rPr>
        <w:t>מתן</w:t>
      </w:r>
      <w:r>
        <w:rPr>
          <w:rtl/>
        </w:rPr>
        <w:t xml:space="preserve"> וילנאי (העבודה-מימד):</w:t>
      </w:r>
      <w:bookmarkEnd w:id="283"/>
    </w:p>
    <w:p w14:paraId="41048958" w14:textId="77777777" w:rsidR="00000000" w:rsidRDefault="00026F1C">
      <w:pPr>
        <w:pStyle w:val="a0"/>
        <w:rPr>
          <w:rFonts w:hint="cs"/>
          <w:rtl/>
        </w:rPr>
      </w:pPr>
    </w:p>
    <w:p w14:paraId="6615C91C" w14:textId="77777777" w:rsidR="00000000" w:rsidRDefault="00026F1C">
      <w:pPr>
        <w:pStyle w:val="a0"/>
        <w:rPr>
          <w:rFonts w:hint="cs"/>
          <w:rtl/>
        </w:rPr>
      </w:pPr>
      <w:r>
        <w:rPr>
          <w:rFonts w:hint="cs"/>
          <w:rtl/>
        </w:rPr>
        <w:t xml:space="preserve">אדוני היושב-ראש, חברי חברי הכנסת, החוק שאני עומד להציע מיועד להציל את הספורט בישראל מציפורני העסקנים, אשר כל הזמן בוחשים ועושים כבתוך שלהם. </w:t>
      </w:r>
    </w:p>
    <w:p w14:paraId="6CD136B3" w14:textId="77777777" w:rsidR="00000000" w:rsidRDefault="00026F1C">
      <w:pPr>
        <w:pStyle w:val="a0"/>
        <w:rPr>
          <w:rFonts w:hint="cs"/>
          <w:rtl/>
        </w:rPr>
      </w:pPr>
    </w:p>
    <w:p w14:paraId="312C50B6" w14:textId="77777777" w:rsidR="00000000" w:rsidRDefault="00026F1C">
      <w:pPr>
        <w:pStyle w:val="a0"/>
        <w:rPr>
          <w:rFonts w:hint="cs"/>
          <w:rtl/>
        </w:rPr>
      </w:pPr>
      <w:r>
        <w:rPr>
          <w:rFonts w:hint="cs"/>
          <w:rtl/>
        </w:rPr>
        <w:t>כוונת החוק היא, שבהנהלת כל איגוד או התאחדות יהיו שני נציגי ציבור, אחד מהם א</w:t>
      </w:r>
      <w:r>
        <w:rPr>
          <w:rFonts w:hint="cs"/>
          <w:rtl/>
        </w:rPr>
        <w:t xml:space="preserve">שה. הדבר הולם את החוק שהועבר פה לפני שבועות מספר על-ידי חברת הכנסת זהבה גלאון וחברת הכנסת אורית נוקד מהעבודה. </w:t>
      </w:r>
    </w:p>
    <w:p w14:paraId="0C212E50" w14:textId="77777777" w:rsidR="00000000" w:rsidRDefault="00026F1C">
      <w:pPr>
        <w:pStyle w:val="a0"/>
        <w:rPr>
          <w:rFonts w:hint="cs"/>
          <w:rtl/>
        </w:rPr>
      </w:pPr>
    </w:p>
    <w:p w14:paraId="6FFA5E85" w14:textId="77777777" w:rsidR="00000000" w:rsidRDefault="00026F1C">
      <w:pPr>
        <w:pStyle w:val="a0"/>
        <w:rPr>
          <w:rFonts w:hint="cs"/>
          <w:rtl/>
        </w:rPr>
      </w:pPr>
      <w:r>
        <w:rPr>
          <w:rFonts w:hint="cs"/>
          <w:rtl/>
        </w:rPr>
        <w:t xml:space="preserve">הכוונה היא שוועדה ציבורית תמנה אותם, הם יעשו את הפיקוח הציבורי הנדרש על ההחלטות שמתקבלות באיגודי הספורט ובהתאחדויות הספורט למיניהם. </w:t>
      </w:r>
    </w:p>
    <w:p w14:paraId="7308FBA4" w14:textId="77777777" w:rsidR="00000000" w:rsidRDefault="00026F1C">
      <w:pPr>
        <w:pStyle w:val="a0"/>
        <w:rPr>
          <w:rFonts w:hint="cs"/>
          <w:rtl/>
        </w:rPr>
      </w:pPr>
    </w:p>
    <w:p w14:paraId="3AAAAF00" w14:textId="77777777" w:rsidR="00000000" w:rsidRDefault="00026F1C">
      <w:pPr>
        <w:pStyle w:val="a0"/>
        <w:rPr>
          <w:rFonts w:hint="cs"/>
          <w:rtl/>
        </w:rPr>
      </w:pPr>
      <w:r>
        <w:rPr>
          <w:rFonts w:hint="cs"/>
          <w:rtl/>
        </w:rPr>
        <w:t>אני מניח ש</w:t>
      </w:r>
      <w:r>
        <w:rPr>
          <w:rFonts w:hint="cs"/>
          <w:rtl/>
        </w:rPr>
        <w:t>הצעה כזאת צריכה להיתמך על-ידי כל הבית, מקיר לקיר, ללא קשר לאופוזיציה או קואליציה. תודה רבה.</w:t>
      </w:r>
    </w:p>
    <w:p w14:paraId="4108668C" w14:textId="77777777" w:rsidR="00000000" w:rsidRDefault="00026F1C">
      <w:pPr>
        <w:pStyle w:val="a0"/>
        <w:ind w:firstLine="0"/>
        <w:rPr>
          <w:rFonts w:hint="cs"/>
          <w:rtl/>
        </w:rPr>
      </w:pPr>
    </w:p>
    <w:p w14:paraId="7A52D0A3" w14:textId="77777777" w:rsidR="00000000" w:rsidRDefault="00026F1C">
      <w:pPr>
        <w:pStyle w:val="af1"/>
        <w:rPr>
          <w:rtl/>
        </w:rPr>
      </w:pPr>
      <w:r>
        <w:rPr>
          <w:rFonts w:hint="eastAsia"/>
          <w:rtl/>
        </w:rPr>
        <w:t>היו</w:t>
      </w:r>
      <w:r>
        <w:rPr>
          <w:rtl/>
        </w:rPr>
        <w:t>"ר נסים דהן:</w:t>
      </w:r>
    </w:p>
    <w:p w14:paraId="561AFDDE" w14:textId="77777777" w:rsidR="00000000" w:rsidRDefault="00026F1C">
      <w:pPr>
        <w:pStyle w:val="a0"/>
        <w:rPr>
          <w:rFonts w:hint="cs"/>
          <w:rtl/>
        </w:rPr>
      </w:pPr>
    </w:p>
    <w:p w14:paraId="648A02D7" w14:textId="77777777" w:rsidR="00000000" w:rsidRDefault="00026F1C">
      <w:pPr>
        <w:pStyle w:val="a0"/>
        <w:rPr>
          <w:rFonts w:hint="cs"/>
          <w:rtl/>
        </w:rPr>
      </w:pPr>
      <w:r>
        <w:rPr>
          <w:rFonts w:hint="cs"/>
          <w:rtl/>
        </w:rPr>
        <w:t>תודה רבה, גם על הקיצור. תשיב שרת החינוך. חבר הכנסת וילנאי, תרצה לנצל את זכותך להשיב? מייד אחרי סיום דבריה של השרה תתקיים הצבעה.</w:t>
      </w:r>
    </w:p>
    <w:p w14:paraId="1D9BE01A" w14:textId="77777777" w:rsidR="00000000" w:rsidRDefault="00026F1C">
      <w:pPr>
        <w:pStyle w:val="a0"/>
        <w:ind w:firstLine="0"/>
        <w:rPr>
          <w:rFonts w:hint="cs"/>
          <w:rtl/>
        </w:rPr>
      </w:pPr>
    </w:p>
    <w:p w14:paraId="7FF111CB" w14:textId="77777777" w:rsidR="00000000" w:rsidRDefault="00026F1C">
      <w:pPr>
        <w:pStyle w:val="a"/>
        <w:rPr>
          <w:rtl/>
        </w:rPr>
      </w:pPr>
      <w:bookmarkStart w:id="284" w:name="FS000000470T10_12_2003_15_36_00"/>
      <w:bookmarkStart w:id="285" w:name="_Toc70328355"/>
      <w:bookmarkEnd w:id="284"/>
      <w:r>
        <w:rPr>
          <w:rFonts w:hint="eastAsia"/>
          <w:rtl/>
        </w:rPr>
        <w:t>שרת</w:t>
      </w:r>
      <w:r>
        <w:rPr>
          <w:rtl/>
        </w:rPr>
        <w:t xml:space="preserve"> החינוך, התרבו</w:t>
      </w:r>
      <w:r>
        <w:rPr>
          <w:rtl/>
        </w:rPr>
        <w:t>ת והספורט לימור לבנת:</w:t>
      </w:r>
      <w:bookmarkEnd w:id="285"/>
    </w:p>
    <w:p w14:paraId="5E449C78" w14:textId="77777777" w:rsidR="00000000" w:rsidRDefault="00026F1C">
      <w:pPr>
        <w:pStyle w:val="a0"/>
        <w:rPr>
          <w:rFonts w:hint="cs"/>
          <w:rtl/>
        </w:rPr>
      </w:pPr>
    </w:p>
    <w:p w14:paraId="09338E06" w14:textId="77777777" w:rsidR="00000000" w:rsidRDefault="00026F1C">
      <w:pPr>
        <w:pStyle w:val="a0"/>
        <w:rPr>
          <w:rFonts w:hint="cs"/>
          <w:rtl/>
        </w:rPr>
      </w:pPr>
      <w:r>
        <w:rPr>
          <w:rFonts w:hint="cs"/>
          <w:rtl/>
        </w:rPr>
        <w:t xml:space="preserve"> אדוני היושב-ראש, הצעת החוק של חבר הכנסת מתן וילנאי מבקשת לקבוע, כי בהנהלת איגוד או התאחדות יכהנו לפחות שני נציגי ציבור, שאחד מהם יהיה אשה, שימונו באמצעות ועדה ציבורית חיצונית, שתמונה על-ידי השר בהתייעצות עם נציגי האיגודים וההתאחדות.</w:t>
      </w:r>
      <w:r>
        <w:rPr>
          <w:rFonts w:hint="cs"/>
          <w:rtl/>
        </w:rPr>
        <w:t xml:space="preserve"> </w:t>
      </w:r>
    </w:p>
    <w:p w14:paraId="19DC3B46" w14:textId="77777777" w:rsidR="00000000" w:rsidRDefault="00026F1C">
      <w:pPr>
        <w:pStyle w:val="a0"/>
        <w:rPr>
          <w:rFonts w:hint="cs"/>
          <w:rtl/>
        </w:rPr>
      </w:pPr>
    </w:p>
    <w:p w14:paraId="30DA9DA9" w14:textId="77777777" w:rsidR="00000000" w:rsidRDefault="00026F1C">
      <w:pPr>
        <w:pStyle w:val="a0"/>
        <w:rPr>
          <w:rFonts w:hint="cs"/>
          <w:b/>
          <w:bCs/>
          <w:rtl/>
        </w:rPr>
      </w:pPr>
      <w:r>
        <w:rPr>
          <w:rFonts w:hint="cs"/>
          <w:rtl/>
        </w:rPr>
        <w:t>כאשר הגיש חבר הכנסת וילנאי את הצעת החוק הזאת, בדברי ההסבר נאמר שעד היום לא הובטח ייצוג לאינטרס הציבורי בהנהלות של האיגודים ושל ההתאחדות. אני רוצה לברך על הרעיון שמונח בבסיסו של החוק. עם זאת, הטעמים שאפרט להלן מייתרים אותה, ומייד אתייחס לעניין.</w:t>
      </w:r>
    </w:p>
    <w:p w14:paraId="4DDF1CD5" w14:textId="77777777" w:rsidR="00000000" w:rsidRDefault="00026F1C">
      <w:pPr>
        <w:pStyle w:val="-"/>
        <w:spacing w:line="360" w:lineRule="auto"/>
        <w:rPr>
          <w:rFonts w:hint="cs"/>
          <w:b w:val="0"/>
          <w:bCs w:val="0"/>
          <w:u w:val="none"/>
          <w:rtl/>
        </w:rPr>
      </w:pPr>
    </w:p>
    <w:p w14:paraId="0361F950" w14:textId="77777777" w:rsidR="00000000" w:rsidRDefault="00026F1C">
      <w:pPr>
        <w:pStyle w:val="-"/>
        <w:spacing w:line="360" w:lineRule="auto"/>
        <w:ind w:firstLine="720"/>
        <w:rPr>
          <w:rFonts w:hint="cs"/>
          <w:b w:val="0"/>
          <w:bCs w:val="0"/>
          <w:u w:val="none"/>
          <w:rtl/>
        </w:rPr>
      </w:pPr>
      <w:r>
        <w:rPr>
          <w:rFonts w:hint="cs"/>
          <w:b w:val="0"/>
          <w:bCs w:val="0"/>
          <w:u w:val="none"/>
          <w:rtl/>
        </w:rPr>
        <w:t>ראשית, ר</w:t>
      </w:r>
      <w:r>
        <w:rPr>
          <w:rFonts w:hint="cs"/>
          <w:b w:val="0"/>
          <w:bCs w:val="0"/>
          <w:u w:val="none"/>
          <w:rtl/>
        </w:rPr>
        <w:t xml:space="preserve">ק לפני שבועיים היה לנו הכבוד והעונג להצביע במליאת הכנסת בעד הצעת חוק של חברות הכנסת זהבה גלאון ואורית נוקד, שעברה כאן בקריאה שנייה ובקריאה שלישית. מדובר בתיקון מס' 5 לחוק הספורט. התיקון שאני מזכירה כאן קובע שיינתן, בנסיבות העניין, ייצוג הולם לנשים בהנהלות </w:t>
      </w:r>
      <w:r>
        <w:rPr>
          <w:rFonts w:hint="cs"/>
          <w:b w:val="0"/>
          <w:bCs w:val="0"/>
          <w:u w:val="none"/>
          <w:rtl/>
        </w:rPr>
        <w:t>של אגודות או ארגון או התאחדות או איגוד ספורט שמקבלים תמיכה מהמדינה. אני מחכה שחבר הכנסת וילנאי אולי יאזין לי.</w:t>
      </w:r>
    </w:p>
    <w:p w14:paraId="60A6350C" w14:textId="77777777" w:rsidR="00000000" w:rsidRDefault="00026F1C">
      <w:pPr>
        <w:pStyle w:val="-"/>
        <w:spacing w:line="360" w:lineRule="auto"/>
        <w:rPr>
          <w:rFonts w:hint="cs"/>
          <w:b w:val="0"/>
          <w:bCs w:val="0"/>
          <w:u w:val="none"/>
          <w:rtl/>
        </w:rPr>
      </w:pPr>
    </w:p>
    <w:p w14:paraId="634DF608" w14:textId="77777777" w:rsidR="00000000" w:rsidRDefault="00026F1C">
      <w:pPr>
        <w:pStyle w:val="-"/>
        <w:spacing w:line="360" w:lineRule="auto"/>
        <w:rPr>
          <w:rFonts w:hint="cs"/>
          <w:b w:val="0"/>
          <w:bCs w:val="0"/>
          <w:u w:val="none"/>
          <w:rtl/>
        </w:rPr>
      </w:pPr>
      <w:r>
        <w:rPr>
          <w:rFonts w:hint="cs"/>
          <w:b w:val="0"/>
          <w:bCs w:val="0"/>
          <w:u w:val="none"/>
          <w:rtl/>
        </w:rPr>
        <w:tab/>
        <w:t>מכל מקום, החוק שהתקבל כאן בקריאה שנייה ובקריאה שלישית, כאמור, שמעניק ייצוג הולם לנשים ומחייב ייצוג הולם באיגודים, הוא חוק מחייב, ולכן למעשה אותו</w:t>
      </w:r>
      <w:r>
        <w:rPr>
          <w:rFonts w:hint="cs"/>
          <w:b w:val="0"/>
          <w:bCs w:val="0"/>
          <w:u w:val="none"/>
          <w:rtl/>
        </w:rPr>
        <w:t xml:space="preserve"> סעיף בהצעת החוק של חבר הכנסת מתן וילנאי מיותר לחלוטין וכבר אין לו מקום וכבר אין בו צורך.</w:t>
      </w:r>
    </w:p>
    <w:p w14:paraId="40E48798" w14:textId="77777777" w:rsidR="00000000" w:rsidRDefault="00026F1C">
      <w:pPr>
        <w:pStyle w:val="-"/>
        <w:spacing w:line="360" w:lineRule="auto"/>
        <w:rPr>
          <w:rFonts w:hint="cs"/>
          <w:b w:val="0"/>
          <w:bCs w:val="0"/>
          <w:u w:val="none"/>
          <w:rtl/>
        </w:rPr>
      </w:pPr>
    </w:p>
    <w:p w14:paraId="1A32A145" w14:textId="77777777" w:rsidR="00000000" w:rsidRDefault="00026F1C">
      <w:pPr>
        <w:pStyle w:val="-"/>
        <w:spacing w:line="360" w:lineRule="auto"/>
        <w:rPr>
          <w:rFonts w:hint="cs"/>
          <w:b w:val="0"/>
          <w:bCs w:val="0"/>
          <w:u w:val="none"/>
          <w:rtl/>
        </w:rPr>
      </w:pPr>
      <w:r>
        <w:rPr>
          <w:rFonts w:hint="cs"/>
          <w:b w:val="0"/>
          <w:bCs w:val="0"/>
          <w:u w:val="none"/>
          <w:rtl/>
        </w:rPr>
        <w:tab/>
        <w:t>בימים אלה מתגבשת טיוטת הצעת חוק ממשלתית, והיא מפרטת בנושא הספורט בכלל, ובאחד מסעיפיה, סעיף 10(ב), למעשה, יש פירוט של אופן בחירת נציגי הציבור להנהלות של איגודים והתא</w:t>
      </w:r>
      <w:r>
        <w:rPr>
          <w:rFonts w:hint="cs"/>
          <w:b w:val="0"/>
          <w:bCs w:val="0"/>
          <w:u w:val="none"/>
          <w:rtl/>
        </w:rPr>
        <w:t>חדויות. אף שלא נאמר בה במפורש שאחד מנציגי הציבור יהיה בהכרח אשה, כפי שכבר אמרתי, התקבלה כאן הצעת החוק.</w:t>
      </w:r>
    </w:p>
    <w:p w14:paraId="23619FBF" w14:textId="77777777" w:rsidR="00000000" w:rsidRDefault="00026F1C">
      <w:pPr>
        <w:pStyle w:val="-"/>
        <w:spacing w:line="360" w:lineRule="auto"/>
        <w:rPr>
          <w:rFonts w:hint="cs"/>
          <w:b w:val="0"/>
          <w:bCs w:val="0"/>
          <w:u w:val="none"/>
          <w:rtl/>
        </w:rPr>
      </w:pPr>
    </w:p>
    <w:p w14:paraId="733A2765" w14:textId="77777777" w:rsidR="00000000" w:rsidRDefault="00026F1C">
      <w:pPr>
        <w:pStyle w:val="-"/>
        <w:spacing w:line="360" w:lineRule="auto"/>
        <w:rPr>
          <w:rFonts w:hint="cs"/>
          <w:b w:val="0"/>
          <w:bCs w:val="0"/>
          <w:u w:val="none"/>
          <w:rtl/>
        </w:rPr>
      </w:pPr>
      <w:r>
        <w:rPr>
          <w:rFonts w:hint="cs"/>
          <w:b w:val="0"/>
          <w:bCs w:val="0"/>
          <w:u w:val="none"/>
          <w:rtl/>
        </w:rPr>
        <w:tab/>
        <w:t>ועדת השרים לעניייני חקיקה החליטה לקדם את הצעת החוק של חבר הכנסת וילנאי בקריאה טרומית, וקבעה שמציע החוק ימתין והצעתו לא תקודם עד למועד הגשת הצעת החוק המ</w:t>
      </w:r>
      <w:r>
        <w:rPr>
          <w:rFonts w:hint="cs"/>
          <w:b w:val="0"/>
          <w:bCs w:val="0"/>
          <w:u w:val="none"/>
          <w:rtl/>
        </w:rPr>
        <w:t xml:space="preserve">משלתית בנושא, באופן שהדיון המהותי בוועדת הכנסת יהיה במאוחד לגבי שתי ההצעות, הממשלתית והפרטית גם יחד. כפי שציינתי, זה סעיף 10(ב) בהצעת החוק הממשלתית, שמוכרת לחבר הכנסת וילנאי. בתנאים האלה, ואם המציע יסכים להודיע על המתנה לדיון משולב בוועדת הספורט של הכנסת, </w:t>
      </w:r>
      <w:r>
        <w:rPr>
          <w:rFonts w:hint="cs"/>
          <w:b w:val="0"/>
          <w:bCs w:val="0"/>
          <w:u w:val="none"/>
          <w:rtl/>
        </w:rPr>
        <w:t>אני אציע לתמוך בהצעת החוק.</w:t>
      </w:r>
    </w:p>
    <w:p w14:paraId="190632B3" w14:textId="77777777" w:rsidR="00000000" w:rsidRDefault="00026F1C">
      <w:pPr>
        <w:pStyle w:val="-"/>
        <w:spacing w:line="360" w:lineRule="auto"/>
        <w:rPr>
          <w:rFonts w:hint="cs"/>
          <w:b w:val="0"/>
          <w:bCs w:val="0"/>
          <w:u w:val="none"/>
          <w:rtl/>
        </w:rPr>
      </w:pPr>
    </w:p>
    <w:p w14:paraId="1DD3AAD0" w14:textId="77777777" w:rsidR="00000000" w:rsidRDefault="00026F1C">
      <w:pPr>
        <w:pStyle w:val="af1"/>
        <w:rPr>
          <w:rtl/>
        </w:rPr>
      </w:pPr>
      <w:r>
        <w:rPr>
          <w:rtl/>
        </w:rPr>
        <w:t>היו"ר נסים דהן:</w:t>
      </w:r>
    </w:p>
    <w:p w14:paraId="5C4CA05D" w14:textId="77777777" w:rsidR="00000000" w:rsidRDefault="00026F1C">
      <w:pPr>
        <w:pStyle w:val="a0"/>
        <w:rPr>
          <w:rtl/>
        </w:rPr>
      </w:pPr>
    </w:p>
    <w:p w14:paraId="02B0EF79" w14:textId="77777777" w:rsidR="00000000" w:rsidRDefault="00026F1C">
      <w:pPr>
        <w:pStyle w:val="a0"/>
        <w:rPr>
          <w:rFonts w:hint="cs"/>
          <w:rtl/>
        </w:rPr>
      </w:pPr>
      <w:r>
        <w:rPr>
          <w:rFonts w:hint="cs"/>
          <w:rtl/>
        </w:rPr>
        <w:t>גברתי השרה, תודה רבה. חבר הכנסת מתן וילנאי?</w:t>
      </w:r>
    </w:p>
    <w:p w14:paraId="58DFA6B5" w14:textId="77777777" w:rsidR="00000000" w:rsidRDefault="00026F1C">
      <w:pPr>
        <w:pStyle w:val="a0"/>
        <w:rPr>
          <w:rFonts w:hint="cs"/>
          <w:rtl/>
        </w:rPr>
      </w:pPr>
    </w:p>
    <w:p w14:paraId="170B5EFA" w14:textId="77777777" w:rsidR="00000000" w:rsidRDefault="00026F1C">
      <w:pPr>
        <w:pStyle w:val="af0"/>
        <w:rPr>
          <w:rtl/>
        </w:rPr>
      </w:pPr>
      <w:r>
        <w:rPr>
          <w:rFonts w:hint="eastAsia"/>
          <w:rtl/>
        </w:rPr>
        <w:t>מתן</w:t>
      </w:r>
      <w:r>
        <w:rPr>
          <w:rtl/>
        </w:rPr>
        <w:t xml:space="preserve"> וילנאי (העבודה-מימד):</w:t>
      </w:r>
    </w:p>
    <w:p w14:paraId="2A47528C" w14:textId="77777777" w:rsidR="00000000" w:rsidRDefault="00026F1C">
      <w:pPr>
        <w:pStyle w:val="a0"/>
        <w:rPr>
          <w:rFonts w:hint="cs"/>
          <w:rtl/>
        </w:rPr>
      </w:pPr>
    </w:p>
    <w:p w14:paraId="0D368168" w14:textId="77777777" w:rsidR="00000000" w:rsidRDefault="00026F1C">
      <w:pPr>
        <w:pStyle w:val="a0"/>
        <w:rPr>
          <w:rFonts w:hint="cs"/>
          <w:rtl/>
        </w:rPr>
      </w:pPr>
      <w:r>
        <w:rPr>
          <w:rFonts w:hint="cs"/>
          <w:rtl/>
        </w:rPr>
        <w:t>מקובל עלי.</w:t>
      </w:r>
    </w:p>
    <w:p w14:paraId="7F0F1D43" w14:textId="77777777" w:rsidR="00000000" w:rsidRDefault="00026F1C">
      <w:pPr>
        <w:pStyle w:val="af1"/>
        <w:rPr>
          <w:rtl/>
        </w:rPr>
      </w:pPr>
    </w:p>
    <w:p w14:paraId="01E2932C" w14:textId="77777777" w:rsidR="00000000" w:rsidRDefault="00026F1C">
      <w:pPr>
        <w:pStyle w:val="af1"/>
        <w:rPr>
          <w:rtl/>
        </w:rPr>
      </w:pPr>
      <w:r>
        <w:rPr>
          <w:rtl/>
        </w:rPr>
        <w:t>היו"ר נסים דהן:</w:t>
      </w:r>
    </w:p>
    <w:p w14:paraId="6C34ADF6" w14:textId="77777777" w:rsidR="00000000" w:rsidRDefault="00026F1C">
      <w:pPr>
        <w:pStyle w:val="a0"/>
        <w:rPr>
          <w:rtl/>
        </w:rPr>
      </w:pPr>
    </w:p>
    <w:p w14:paraId="3C02B24D" w14:textId="77777777" w:rsidR="00000000" w:rsidRDefault="00026F1C">
      <w:pPr>
        <w:pStyle w:val="a0"/>
        <w:rPr>
          <w:rFonts w:hint="cs"/>
          <w:rtl/>
        </w:rPr>
      </w:pPr>
      <w:r>
        <w:rPr>
          <w:rFonts w:hint="cs"/>
          <w:rtl/>
        </w:rPr>
        <w:t>מקובל עליו.</w:t>
      </w:r>
    </w:p>
    <w:p w14:paraId="4E7F0F29" w14:textId="77777777" w:rsidR="00000000" w:rsidRDefault="00026F1C">
      <w:pPr>
        <w:pStyle w:val="a0"/>
        <w:rPr>
          <w:rFonts w:hint="cs"/>
          <w:rtl/>
        </w:rPr>
      </w:pPr>
    </w:p>
    <w:p w14:paraId="7B7573E7" w14:textId="77777777" w:rsidR="00000000" w:rsidRDefault="00026F1C">
      <w:pPr>
        <w:pStyle w:val="a0"/>
        <w:rPr>
          <w:rFonts w:hint="cs"/>
          <w:rtl/>
        </w:rPr>
      </w:pPr>
      <w:r>
        <w:rPr>
          <w:rFonts w:hint="cs"/>
          <w:rtl/>
        </w:rPr>
        <w:t>אנחנו עוברים להצבעה.</w:t>
      </w:r>
    </w:p>
    <w:p w14:paraId="63EC6737" w14:textId="77777777" w:rsidR="00000000" w:rsidRDefault="00026F1C">
      <w:pPr>
        <w:pStyle w:val="a0"/>
        <w:rPr>
          <w:rFonts w:hint="cs"/>
          <w:rtl/>
        </w:rPr>
      </w:pPr>
    </w:p>
    <w:p w14:paraId="7F40A462" w14:textId="77777777" w:rsidR="00000000" w:rsidRDefault="00026F1C">
      <w:pPr>
        <w:pStyle w:val="ab"/>
        <w:bidi/>
        <w:rPr>
          <w:rFonts w:hint="cs"/>
          <w:rtl/>
        </w:rPr>
      </w:pPr>
      <w:r>
        <w:rPr>
          <w:rFonts w:hint="cs"/>
          <w:rtl/>
        </w:rPr>
        <w:t>הצבעה</w:t>
      </w:r>
    </w:p>
    <w:p w14:paraId="6DEF4A05" w14:textId="77777777" w:rsidR="00000000" w:rsidRDefault="00026F1C">
      <w:pPr>
        <w:pStyle w:val="a0"/>
        <w:rPr>
          <w:rFonts w:hint="cs"/>
          <w:rtl/>
        </w:rPr>
      </w:pPr>
    </w:p>
    <w:p w14:paraId="0FF79CED" w14:textId="77777777" w:rsidR="00000000" w:rsidRDefault="00026F1C">
      <w:pPr>
        <w:pStyle w:val="ac"/>
        <w:bidi/>
        <w:rPr>
          <w:rFonts w:hint="cs"/>
          <w:rtl/>
        </w:rPr>
      </w:pPr>
      <w:r>
        <w:rPr>
          <w:rFonts w:hint="cs"/>
          <w:rtl/>
        </w:rPr>
        <w:t>בעד ההצעה להעביר את הצעת החוק לדיון מוקדם בוועדה - 41</w:t>
      </w:r>
    </w:p>
    <w:p w14:paraId="294BF45C" w14:textId="77777777" w:rsidR="00000000" w:rsidRDefault="00026F1C">
      <w:pPr>
        <w:pStyle w:val="ac"/>
        <w:bidi/>
        <w:rPr>
          <w:rFonts w:hint="cs"/>
          <w:rtl/>
        </w:rPr>
      </w:pPr>
      <w:r>
        <w:rPr>
          <w:rFonts w:hint="cs"/>
          <w:rtl/>
        </w:rPr>
        <w:t>נגד - אין</w:t>
      </w:r>
    </w:p>
    <w:p w14:paraId="61EA331A" w14:textId="77777777" w:rsidR="00000000" w:rsidRDefault="00026F1C">
      <w:pPr>
        <w:pStyle w:val="ac"/>
        <w:bidi/>
        <w:rPr>
          <w:rFonts w:hint="cs"/>
          <w:rtl/>
        </w:rPr>
      </w:pPr>
      <w:r>
        <w:rPr>
          <w:rFonts w:hint="cs"/>
          <w:rtl/>
        </w:rPr>
        <w:t>נמנע</w:t>
      </w:r>
      <w:r>
        <w:rPr>
          <w:rFonts w:hint="cs"/>
          <w:rtl/>
        </w:rPr>
        <w:t>ים - אין</w:t>
      </w:r>
    </w:p>
    <w:p w14:paraId="70B769CC" w14:textId="77777777" w:rsidR="00000000" w:rsidRDefault="00026F1C">
      <w:pPr>
        <w:pStyle w:val="ad"/>
        <w:bidi/>
        <w:rPr>
          <w:rFonts w:hint="cs"/>
          <w:rtl/>
        </w:rPr>
      </w:pPr>
      <w:r>
        <w:rPr>
          <w:rFonts w:hint="cs"/>
          <w:rtl/>
        </w:rPr>
        <w:t>ההצעה להעביר את הצעת חוק הספורט (תיקון - נציגי ציבור בהנהלת איגוד והתאחדות), התשס"ג-2003, לדיון מוקדם בוועדת החינוך והתרבות נתקבלה.</w:t>
      </w:r>
    </w:p>
    <w:p w14:paraId="4762B2E4" w14:textId="77777777" w:rsidR="00000000" w:rsidRDefault="00026F1C">
      <w:pPr>
        <w:pStyle w:val="a0"/>
        <w:rPr>
          <w:rtl/>
        </w:rPr>
      </w:pPr>
    </w:p>
    <w:p w14:paraId="3075B15E" w14:textId="77777777" w:rsidR="00000000" w:rsidRDefault="00026F1C">
      <w:pPr>
        <w:pStyle w:val="af1"/>
        <w:rPr>
          <w:rtl/>
        </w:rPr>
      </w:pPr>
      <w:r>
        <w:rPr>
          <w:rtl/>
        </w:rPr>
        <w:t>היו"ר נסים דהן:</w:t>
      </w:r>
    </w:p>
    <w:p w14:paraId="2E222323" w14:textId="77777777" w:rsidR="00000000" w:rsidRDefault="00026F1C">
      <w:pPr>
        <w:pStyle w:val="a0"/>
        <w:rPr>
          <w:rtl/>
        </w:rPr>
      </w:pPr>
    </w:p>
    <w:p w14:paraId="6EAAD432" w14:textId="77777777" w:rsidR="00000000" w:rsidRDefault="00026F1C">
      <w:pPr>
        <w:pStyle w:val="a0"/>
        <w:ind w:firstLine="0"/>
        <w:rPr>
          <w:rFonts w:hint="cs"/>
          <w:rtl/>
        </w:rPr>
      </w:pPr>
      <w:r>
        <w:rPr>
          <w:rFonts w:hint="cs"/>
          <w:rtl/>
        </w:rPr>
        <w:tab/>
        <w:t>בעד - 41, ואין מתנגדים ואין נמנעים. הצעת החוק התקבלה ותעבור לוועדת החינוך והתרבות להמשך דיון.</w:t>
      </w:r>
    </w:p>
    <w:p w14:paraId="2A9B843E" w14:textId="77777777" w:rsidR="00000000" w:rsidRDefault="00026F1C">
      <w:pPr>
        <w:pStyle w:val="a0"/>
        <w:ind w:firstLine="0"/>
        <w:rPr>
          <w:rFonts w:hint="cs"/>
          <w:rtl/>
        </w:rPr>
      </w:pPr>
    </w:p>
    <w:p w14:paraId="2B2CFE97" w14:textId="77777777" w:rsidR="00000000" w:rsidRDefault="00026F1C">
      <w:pPr>
        <w:pStyle w:val="a0"/>
        <w:ind w:firstLine="0"/>
        <w:rPr>
          <w:rFonts w:hint="cs"/>
          <w:rtl/>
        </w:rPr>
      </w:pPr>
      <w:r>
        <w:rPr>
          <w:rFonts w:hint="cs"/>
          <w:rtl/>
        </w:rPr>
        <w:tab/>
      </w:r>
      <w:r>
        <w:rPr>
          <w:rFonts w:hint="cs"/>
          <w:rtl/>
        </w:rPr>
        <w:t>לפרוטוקול - חבר הכנסת אזולאי מודיע שבטעות הוא הצביע במקום חבר הכנסת אילן ליבוביץ. אנחנו מתקנים את ההצבעה. תודה רבה.</w:t>
      </w:r>
    </w:p>
    <w:p w14:paraId="782FA5F1" w14:textId="77777777" w:rsidR="00000000" w:rsidRDefault="00026F1C">
      <w:pPr>
        <w:pStyle w:val="a0"/>
        <w:ind w:firstLine="0"/>
        <w:rPr>
          <w:rFonts w:hint="cs"/>
          <w:rtl/>
        </w:rPr>
      </w:pPr>
    </w:p>
    <w:p w14:paraId="56FE0C81" w14:textId="77777777" w:rsidR="00000000" w:rsidRDefault="00026F1C">
      <w:pPr>
        <w:pStyle w:val="a2"/>
        <w:rPr>
          <w:rFonts w:hint="cs"/>
          <w:rtl/>
        </w:rPr>
      </w:pPr>
    </w:p>
    <w:p w14:paraId="6B3297BD" w14:textId="77777777" w:rsidR="00000000" w:rsidRDefault="00026F1C">
      <w:pPr>
        <w:pStyle w:val="a2"/>
        <w:rPr>
          <w:rFonts w:hint="cs"/>
          <w:rtl/>
        </w:rPr>
      </w:pPr>
      <w:bookmarkStart w:id="286" w:name="CS18865FI0018865T10_12_2003_14_56_36"/>
      <w:bookmarkStart w:id="287" w:name="_Toc70328356"/>
      <w:bookmarkEnd w:id="286"/>
      <w:r>
        <w:rPr>
          <w:rtl/>
        </w:rPr>
        <w:t>הצ</w:t>
      </w:r>
      <w:r>
        <w:rPr>
          <w:rFonts w:hint="cs"/>
          <w:rtl/>
        </w:rPr>
        <w:t xml:space="preserve">עת חוק </w:t>
      </w:r>
      <w:r>
        <w:rPr>
          <w:rtl/>
        </w:rPr>
        <w:t>הביטוח הלאומי (תיקון - גמלת סיעוד בהעתקת מגורים), התשס"ג-2003</w:t>
      </w:r>
      <w:bookmarkEnd w:id="287"/>
    </w:p>
    <w:p w14:paraId="0EF41690" w14:textId="77777777" w:rsidR="00000000" w:rsidRDefault="00026F1C">
      <w:pPr>
        <w:pStyle w:val="a0"/>
        <w:rPr>
          <w:rFonts w:hint="cs"/>
          <w:rtl/>
        </w:rPr>
      </w:pPr>
      <w:r>
        <w:rPr>
          <w:rtl/>
        </w:rPr>
        <w:t>[נספחות.]</w:t>
      </w:r>
    </w:p>
    <w:p w14:paraId="4512512D" w14:textId="77777777" w:rsidR="00000000" w:rsidRDefault="00026F1C">
      <w:pPr>
        <w:pStyle w:val="-0"/>
        <w:rPr>
          <w:rtl/>
        </w:rPr>
      </w:pPr>
      <w:r>
        <w:rPr>
          <w:rFonts w:hint="cs"/>
          <w:rtl/>
        </w:rPr>
        <w:t>(הצעת קבוצת חברי הכנסת)</w:t>
      </w:r>
      <w:r>
        <w:rPr>
          <w:rtl/>
        </w:rPr>
        <w:t xml:space="preserve"> </w:t>
      </w:r>
    </w:p>
    <w:p w14:paraId="6AC11465" w14:textId="77777777" w:rsidR="00000000" w:rsidRDefault="00026F1C">
      <w:pPr>
        <w:pStyle w:val="-0"/>
        <w:rPr>
          <w:rFonts w:hint="cs"/>
          <w:rtl/>
        </w:rPr>
      </w:pPr>
    </w:p>
    <w:p w14:paraId="0C3859DC" w14:textId="77777777" w:rsidR="00000000" w:rsidRDefault="00026F1C">
      <w:pPr>
        <w:pStyle w:val="af1"/>
        <w:rPr>
          <w:rtl/>
        </w:rPr>
      </w:pPr>
      <w:r>
        <w:rPr>
          <w:rtl/>
        </w:rPr>
        <w:t>היו"ר נסים דהן:</w:t>
      </w:r>
    </w:p>
    <w:p w14:paraId="68DC075D" w14:textId="77777777" w:rsidR="00000000" w:rsidRDefault="00026F1C">
      <w:pPr>
        <w:pStyle w:val="a0"/>
        <w:rPr>
          <w:rtl/>
        </w:rPr>
      </w:pPr>
    </w:p>
    <w:p w14:paraId="5C136EB3" w14:textId="77777777" w:rsidR="00000000" w:rsidRDefault="00026F1C">
      <w:pPr>
        <w:pStyle w:val="a0"/>
        <w:rPr>
          <w:rFonts w:hint="cs"/>
          <w:rtl/>
        </w:rPr>
      </w:pPr>
      <w:r>
        <w:rPr>
          <w:rFonts w:hint="cs"/>
          <w:rtl/>
        </w:rPr>
        <w:t>אנחנו עוברים ל</w:t>
      </w:r>
      <w:r>
        <w:rPr>
          <w:rFonts w:hint="cs"/>
          <w:rtl/>
        </w:rPr>
        <w:t>הצעת חוק פ/89 - הצעת חוק הביטוח הלאומי (תיקון - גמלת סיעוד בהעתקת מגורים), התשס"ג-2003, מאת חברי הכנסת עמיר פרץ, דוד טל ואילנה כהן. יציג את החוק חבר הכנסת עמיר פרץ, יושב-ראש ההסתדרות.</w:t>
      </w:r>
    </w:p>
    <w:p w14:paraId="708AA2CA" w14:textId="77777777" w:rsidR="00000000" w:rsidRDefault="00026F1C">
      <w:pPr>
        <w:pStyle w:val="a0"/>
        <w:rPr>
          <w:rFonts w:hint="cs"/>
          <w:rtl/>
        </w:rPr>
      </w:pPr>
    </w:p>
    <w:p w14:paraId="11941074" w14:textId="77777777" w:rsidR="00000000" w:rsidRDefault="00026F1C">
      <w:pPr>
        <w:pStyle w:val="af0"/>
        <w:rPr>
          <w:rtl/>
        </w:rPr>
      </w:pPr>
      <w:r>
        <w:rPr>
          <w:rFonts w:hint="eastAsia"/>
          <w:rtl/>
        </w:rPr>
        <w:t>אליעזר</w:t>
      </w:r>
      <w:r>
        <w:rPr>
          <w:rtl/>
        </w:rPr>
        <w:t xml:space="preserve"> כהן (האיחוד הלאומי - ישראל ביתנו):</w:t>
      </w:r>
    </w:p>
    <w:p w14:paraId="7847E95C" w14:textId="77777777" w:rsidR="00000000" w:rsidRDefault="00026F1C">
      <w:pPr>
        <w:pStyle w:val="a0"/>
        <w:rPr>
          <w:rFonts w:hint="cs"/>
          <w:rtl/>
        </w:rPr>
      </w:pPr>
    </w:p>
    <w:p w14:paraId="79D0699A" w14:textId="77777777" w:rsidR="00000000" w:rsidRDefault="00026F1C">
      <w:pPr>
        <w:pStyle w:val="a0"/>
        <w:rPr>
          <w:rFonts w:hint="cs"/>
          <w:rtl/>
        </w:rPr>
      </w:pPr>
      <w:r>
        <w:rPr>
          <w:rFonts w:hint="cs"/>
          <w:rtl/>
        </w:rPr>
        <w:t>אדוני היושב-ראש - - -</w:t>
      </w:r>
    </w:p>
    <w:p w14:paraId="4B702A76" w14:textId="77777777" w:rsidR="00000000" w:rsidRDefault="00026F1C">
      <w:pPr>
        <w:pStyle w:val="a0"/>
        <w:rPr>
          <w:rFonts w:hint="cs"/>
          <w:rtl/>
        </w:rPr>
      </w:pPr>
    </w:p>
    <w:p w14:paraId="2919D1E7" w14:textId="77777777" w:rsidR="00000000" w:rsidRDefault="00026F1C">
      <w:pPr>
        <w:pStyle w:val="af1"/>
        <w:rPr>
          <w:rtl/>
        </w:rPr>
      </w:pPr>
      <w:r>
        <w:rPr>
          <w:rtl/>
        </w:rPr>
        <w:t>היו"ר</w:t>
      </w:r>
      <w:r>
        <w:rPr>
          <w:rtl/>
        </w:rPr>
        <w:t xml:space="preserve"> נסים דהן:</w:t>
      </w:r>
    </w:p>
    <w:p w14:paraId="5E964702" w14:textId="77777777" w:rsidR="00000000" w:rsidRDefault="00026F1C">
      <w:pPr>
        <w:pStyle w:val="a0"/>
        <w:rPr>
          <w:rtl/>
        </w:rPr>
      </w:pPr>
    </w:p>
    <w:p w14:paraId="462F0B7E" w14:textId="77777777" w:rsidR="00000000" w:rsidRDefault="00026F1C">
      <w:pPr>
        <w:pStyle w:val="a0"/>
        <w:rPr>
          <w:rFonts w:hint="cs"/>
          <w:rtl/>
        </w:rPr>
      </w:pPr>
      <w:r>
        <w:rPr>
          <w:rFonts w:hint="cs"/>
          <w:rtl/>
        </w:rPr>
        <w:t>דבר עם מזכיר הכנסת, אבל לא משם.</w:t>
      </w:r>
    </w:p>
    <w:p w14:paraId="15D8AC9B" w14:textId="77777777" w:rsidR="00000000" w:rsidRDefault="00026F1C">
      <w:pPr>
        <w:pStyle w:val="a0"/>
        <w:rPr>
          <w:rFonts w:hint="cs"/>
          <w:rtl/>
        </w:rPr>
      </w:pPr>
    </w:p>
    <w:p w14:paraId="346262E4" w14:textId="77777777" w:rsidR="00000000" w:rsidRDefault="00026F1C">
      <w:pPr>
        <w:pStyle w:val="af0"/>
        <w:rPr>
          <w:rtl/>
        </w:rPr>
      </w:pPr>
      <w:r>
        <w:rPr>
          <w:rFonts w:hint="eastAsia"/>
          <w:rtl/>
        </w:rPr>
        <w:t>אליעזר</w:t>
      </w:r>
      <w:r>
        <w:rPr>
          <w:rtl/>
        </w:rPr>
        <w:t xml:space="preserve"> כהן (האיחוד הלאומי - ישראל ביתנו):</w:t>
      </w:r>
    </w:p>
    <w:p w14:paraId="3D78A197" w14:textId="77777777" w:rsidR="00000000" w:rsidRDefault="00026F1C">
      <w:pPr>
        <w:pStyle w:val="a0"/>
        <w:rPr>
          <w:rFonts w:hint="cs"/>
          <w:rtl/>
        </w:rPr>
      </w:pPr>
    </w:p>
    <w:p w14:paraId="57DBF2C0" w14:textId="77777777" w:rsidR="00000000" w:rsidRDefault="00026F1C">
      <w:pPr>
        <w:pStyle w:val="a0"/>
        <w:rPr>
          <w:rFonts w:hint="cs"/>
          <w:rtl/>
        </w:rPr>
      </w:pPr>
      <w:r>
        <w:rPr>
          <w:rFonts w:hint="cs"/>
          <w:rtl/>
        </w:rPr>
        <w:t>אבל זו בעיה בהצבעה. צריך שיהיה סימן לחבר הכנסת שהוא עומד מול הלוח שלו.</w:t>
      </w:r>
    </w:p>
    <w:p w14:paraId="2BFC81DF" w14:textId="77777777" w:rsidR="00000000" w:rsidRDefault="00026F1C">
      <w:pPr>
        <w:pStyle w:val="a0"/>
        <w:rPr>
          <w:rFonts w:hint="cs"/>
          <w:rtl/>
        </w:rPr>
      </w:pPr>
    </w:p>
    <w:p w14:paraId="110F24DA" w14:textId="77777777" w:rsidR="00000000" w:rsidRDefault="00026F1C">
      <w:pPr>
        <w:pStyle w:val="af1"/>
        <w:rPr>
          <w:rtl/>
        </w:rPr>
      </w:pPr>
      <w:r>
        <w:rPr>
          <w:rtl/>
        </w:rPr>
        <w:t>היו"ר נסים דהן:</w:t>
      </w:r>
    </w:p>
    <w:p w14:paraId="0D0574B3" w14:textId="77777777" w:rsidR="00000000" w:rsidRDefault="00026F1C">
      <w:pPr>
        <w:pStyle w:val="a0"/>
        <w:rPr>
          <w:rtl/>
        </w:rPr>
      </w:pPr>
    </w:p>
    <w:p w14:paraId="255A9EAB" w14:textId="77777777" w:rsidR="00000000" w:rsidRDefault="00026F1C">
      <w:pPr>
        <w:pStyle w:val="a0"/>
        <w:rPr>
          <w:rFonts w:hint="cs"/>
          <w:rtl/>
        </w:rPr>
      </w:pPr>
      <w:r>
        <w:rPr>
          <w:rFonts w:hint="cs"/>
          <w:rtl/>
        </w:rPr>
        <w:t>הערתך נרשמה, ומזכיר הכנסת שמע. היא תועבר הלאה לנוגעים בדבר.</w:t>
      </w:r>
    </w:p>
    <w:p w14:paraId="2085BCF9" w14:textId="77777777" w:rsidR="00000000" w:rsidRDefault="00026F1C">
      <w:pPr>
        <w:pStyle w:val="a0"/>
        <w:rPr>
          <w:rFonts w:hint="cs"/>
          <w:rtl/>
        </w:rPr>
      </w:pPr>
    </w:p>
    <w:p w14:paraId="45AF4E6F" w14:textId="77777777" w:rsidR="00000000" w:rsidRDefault="00026F1C">
      <w:pPr>
        <w:pStyle w:val="af0"/>
        <w:rPr>
          <w:rtl/>
        </w:rPr>
      </w:pPr>
      <w:r>
        <w:rPr>
          <w:rFonts w:hint="eastAsia"/>
          <w:rtl/>
        </w:rPr>
        <w:t>אליעזר</w:t>
      </w:r>
      <w:r>
        <w:rPr>
          <w:rtl/>
        </w:rPr>
        <w:t xml:space="preserve"> כהן (האיחוד</w:t>
      </w:r>
      <w:r>
        <w:rPr>
          <w:rtl/>
        </w:rPr>
        <w:t xml:space="preserve"> הלאומי - ישראל ביתנו):</w:t>
      </w:r>
    </w:p>
    <w:p w14:paraId="7160D814" w14:textId="77777777" w:rsidR="00000000" w:rsidRDefault="00026F1C">
      <w:pPr>
        <w:pStyle w:val="a0"/>
        <w:rPr>
          <w:rFonts w:hint="cs"/>
          <w:rtl/>
        </w:rPr>
      </w:pPr>
    </w:p>
    <w:p w14:paraId="2B4E7CB7" w14:textId="77777777" w:rsidR="00000000" w:rsidRDefault="00026F1C">
      <w:pPr>
        <w:pStyle w:val="a0"/>
        <w:rPr>
          <w:rFonts w:hint="cs"/>
          <w:rtl/>
        </w:rPr>
      </w:pPr>
      <w:r>
        <w:rPr>
          <w:rFonts w:hint="cs"/>
          <w:rtl/>
        </w:rPr>
        <w:t>- - -</w:t>
      </w:r>
    </w:p>
    <w:p w14:paraId="7D133F49" w14:textId="77777777" w:rsidR="00000000" w:rsidRDefault="00026F1C">
      <w:pPr>
        <w:pStyle w:val="a0"/>
        <w:rPr>
          <w:rFonts w:hint="cs"/>
          <w:rtl/>
        </w:rPr>
      </w:pPr>
    </w:p>
    <w:p w14:paraId="666FC64F" w14:textId="77777777" w:rsidR="00000000" w:rsidRDefault="00026F1C">
      <w:pPr>
        <w:pStyle w:val="af1"/>
        <w:rPr>
          <w:rtl/>
        </w:rPr>
      </w:pPr>
      <w:r>
        <w:rPr>
          <w:rtl/>
        </w:rPr>
        <w:t>היו"ר נסים דהן:</w:t>
      </w:r>
    </w:p>
    <w:p w14:paraId="6917A907" w14:textId="77777777" w:rsidR="00000000" w:rsidRDefault="00026F1C">
      <w:pPr>
        <w:pStyle w:val="a0"/>
        <w:rPr>
          <w:rtl/>
        </w:rPr>
      </w:pPr>
    </w:p>
    <w:p w14:paraId="4BBC53B3" w14:textId="77777777" w:rsidR="00000000" w:rsidRDefault="00026F1C">
      <w:pPr>
        <w:pStyle w:val="a0"/>
        <w:rPr>
          <w:rFonts w:hint="cs"/>
          <w:rtl/>
        </w:rPr>
      </w:pPr>
      <w:r>
        <w:rPr>
          <w:rFonts w:hint="cs"/>
          <w:rtl/>
        </w:rPr>
        <w:t>שמענו. תודה.</w:t>
      </w:r>
    </w:p>
    <w:p w14:paraId="12E3D1EC" w14:textId="77777777" w:rsidR="00000000" w:rsidRDefault="00026F1C">
      <w:pPr>
        <w:pStyle w:val="a0"/>
        <w:rPr>
          <w:rFonts w:hint="cs"/>
          <w:rtl/>
        </w:rPr>
      </w:pPr>
    </w:p>
    <w:p w14:paraId="48F900AF" w14:textId="77777777" w:rsidR="00000000" w:rsidRDefault="00026F1C">
      <w:pPr>
        <w:pStyle w:val="a0"/>
        <w:rPr>
          <w:rFonts w:hint="cs"/>
          <w:rtl/>
        </w:rPr>
      </w:pPr>
      <w:r>
        <w:rPr>
          <w:rFonts w:hint="cs"/>
          <w:rtl/>
        </w:rPr>
        <w:t>חבר הכנסת עמיר פרץ, בבקשה.</w:t>
      </w:r>
    </w:p>
    <w:p w14:paraId="139C0B06" w14:textId="77777777" w:rsidR="00000000" w:rsidRDefault="00026F1C">
      <w:pPr>
        <w:pStyle w:val="a0"/>
        <w:rPr>
          <w:rFonts w:hint="cs"/>
          <w:rtl/>
        </w:rPr>
      </w:pPr>
    </w:p>
    <w:p w14:paraId="645FA9AA" w14:textId="77777777" w:rsidR="00000000" w:rsidRDefault="00026F1C">
      <w:pPr>
        <w:pStyle w:val="a"/>
        <w:rPr>
          <w:rtl/>
        </w:rPr>
      </w:pPr>
      <w:bookmarkStart w:id="288" w:name="FS000000557T10_12_2003_14_59_38"/>
      <w:bookmarkStart w:id="289" w:name="_Toc70328357"/>
      <w:bookmarkEnd w:id="288"/>
      <w:r>
        <w:rPr>
          <w:rFonts w:hint="eastAsia"/>
          <w:rtl/>
        </w:rPr>
        <w:t>עמיר</w:t>
      </w:r>
      <w:r>
        <w:rPr>
          <w:rtl/>
        </w:rPr>
        <w:t xml:space="preserve"> פרץ (עם אחד):</w:t>
      </w:r>
      <w:bookmarkEnd w:id="289"/>
    </w:p>
    <w:p w14:paraId="44FCB959" w14:textId="77777777" w:rsidR="00000000" w:rsidRDefault="00026F1C">
      <w:pPr>
        <w:pStyle w:val="a0"/>
        <w:rPr>
          <w:rFonts w:hint="cs"/>
          <w:rtl/>
        </w:rPr>
      </w:pPr>
    </w:p>
    <w:p w14:paraId="2E5F55F6" w14:textId="77777777" w:rsidR="00000000" w:rsidRDefault="00026F1C">
      <w:pPr>
        <w:pStyle w:val="a0"/>
        <w:rPr>
          <w:rFonts w:hint="cs"/>
          <w:rtl/>
        </w:rPr>
      </w:pPr>
      <w:r>
        <w:rPr>
          <w:rFonts w:hint="cs"/>
          <w:rtl/>
        </w:rPr>
        <w:t>אדוני היושב-ראש, חברי הכנסת, התקופה הזאת, שבה נמצאת מדינת ישראל, היא אחת התקופות הקשות ביותר לגמלאי ישראל, לקשישי ישראל ולוותיקי הארץ. זו תקופה ש</w:t>
      </w:r>
      <w:r>
        <w:rPr>
          <w:rFonts w:hint="cs"/>
          <w:rtl/>
        </w:rPr>
        <w:t>בה הגמלאים מרגישים שהם הפכו כתובת לכל משבר ולכל חוסר בתקציב - מכוונים אליהם ולוקחים מהם כמיטב היכולת של הממשלה. השיטות מתפתחות. היום לא נדבר על חוק הפנסיה. דיברנו עליו מספיק. כולם יודעים שהרפורמה בפנסיה תהיה אחד הנושאים, שעוד יצטערו על הרגע הזה שבו יצרו חו</w:t>
      </w:r>
      <w:r>
        <w:rPr>
          <w:rFonts w:hint="cs"/>
          <w:rtl/>
        </w:rPr>
        <w:t xml:space="preserve">סר ודאות בכל מקומות העבודה. בואו ונדבר על שיטות אחרות, למשל: שיטת הקודים. אדוני היושב-ראש, אתה היית שר הבריאות ואתה יודע יפה מאוד - - </w:t>
      </w:r>
    </w:p>
    <w:p w14:paraId="1A7194E9" w14:textId="77777777" w:rsidR="00000000" w:rsidRDefault="00026F1C">
      <w:pPr>
        <w:pStyle w:val="a0"/>
        <w:rPr>
          <w:rFonts w:hint="cs"/>
          <w:rtl/>
        </w:rPr>
      </w:pPr>
    </w:p>
    <w:p w14:paraId="126A809F" w14:textId="77777777" w:rsidR="00000000" w:rsidRDefault="00026F1C">
      <w:pPr>
        <w:pStyle w:val="af1"/>
        <w:rPr>
          <w:rtl/>
        </w:rPr>
      </w:pPr>
      <w:r>
        <w:rPr>
          <w:rtl/>
        </w:rPr>
        <w:t>היו"ר נסים דהן:</w:t>
      </w:r>
    </w:p>
    <w:p w14:paraId="1AD4FC4D" w14:textId="77777777" w:rsidR="00000000" w:rsidRDefault="00026F1C">
      <w:pPr>
        <w:pStyle w:val="a0"/>
        <w:rPr>
          <w:rtl/>
        </w:rPr>
      </w:pPr>
    </w:p>
    <w:p w14:paraId="77DFD3B6" w14:textId="77777777" w:rsidR="00000000" w:rsidRDefault="00026F1C">
      <w:pPr>
        <w:pStyle w:val="a0"/>
        <w:rPr>
          <w:rFonts w:hint="cs"/>
          <w:rtl/>
        </w:rPr>
      </w:pPr>
      <w:r>
        <w:rPr>
          <w:rFonts w:hint="cs"/>
          <w:rtl/>
        </w:rPr>
        <w:t>או משרד העבודה והרווחה, כי גם שם יש קודים.</w:t>
      </w:r>
    </w:p>
    <w:p w14:paraId="60C9E0BB" w14:textId="77777777" w:rsidR="00000000" w:rsidRDefault="00026F1C">
      <w:pPr>
        <w:pStyle w:val="a0"/>
        <w:rPr>
          <w:rFonts w:hint="cs"/>
          <w:rtl/>
        </w:rPr>
      </w:pPr>
    </w:p>
    <w:p w14:paraId="3BBF4A43" w14:textId="77777777" w:rsidR="00000000" w:rsidRDefault="00026F1C">
      <w:pPr>
        <w:pStyle w:val="-"/>
        <w:rPr>
          <w:rtl/>
        </w:rPr>
      </w:pPr>
      <w:bookmarkStart w:id="290" w:name="FS000000557T10_12_2003_15_01_40C"/>
      <w:bookmarkEnd w:id="290"/>
      <w:r>
        <w:rPr>
          <w:rtl/>
        </w:rPr>
        <w:t>עמיר פרץ (עם אחד):</w:t>
      </w:r>
    </w:p>
    <w:p w14:paraId="3490CE7F" w14:textId="77777777" w:rsidR="00000000" w:rsidRDefault="00026F1C">
      <w:pPr>
        <w:pStyle w:val="a0"/>
        <w:rPr>
          <w:rtl/>
        </w:rPr>
      </w:pPr>
    </w:p>
    <w:p w14:paraId="324EB607" w14:textId="77777777" w:rsidR="00000000" w:rsidRDefault="00026F1C">
      <w:pPr>
        <w:pStyle w:val="a0"/>
        <w:rPr>
          <w:rFonts w:hint="cs"/>
          <w:rtl/>
        </w:rPr>
      </w:pPr>
      <w:r>
        <w:rPr>
          <w:rFonts w:hint="cs"/>
          <w:rtl/>
        </w:rPr>
        <w:t>או משרד העבודה והרווחה.</w:t>
      </w:r>
    </w:p>
    <w:p w14:paraId="10AA06DC" w14:textId="77777777" w:rsidR="00000000" w:rsidRDefault="00026F1C">
      <w:pPr>
        <w:pStyle w:val="a0"/>
        <w:rPr>
          <w:rFonts w:hint="cs"/>
          <w:rtl/>
        </w:rPr>
      </w:pPr>
    </w:p>
    <w:p w14:paraId="65D5D101" w14:textId="77777777" w:rsidR="00000000" w:rsidRDefault="00026F1C">
      <w:pPr>
        <w:pStyle w:val="a0"/>
        <w:rPr>
          <w:rFonts w:hint="cs"/>
          <w:rtl/>
        </w:rPr>
      </w:pPr>
      <w:r>
        <w:rPr>
          <w:rFonts w:hint="cs"/>
          <w:rtl/>
        </w:rPr>
        <w:t xml:space="preserve">- - איך בשיטה </w:t>
      </w:r>
      <w:r>
        <w:rPr>
          <w:rFonts w:hint="cs"/>
          <w:rtl/>
        </w:rPr>
        <w:t>מתוחכמת של צמצום מספר הקודים יכול להיות מצב שבמדינת ישראל יש 2,200-2,300 קשישים שממתינים לקוד לקבלת מיטה סיעודית, ונותנים תקציב שמספיק בדיוק ל-300 קשישים כאלה. המשמעות היא, שקרוב ל-1,800 קשישים נמקים בבתיהם, והממסד יודע על כך, ואולי זה חלק מהתוכנית לחיסכון</w:t>
      </w:r>
      <w:r>
        <w:rPr>
          <w:rFonts w:hint="cs"/>
          <w:rtl/>
        </w:rPr>
        <w:t xml:space="preserve"> בתקציב.</w:t>
      </w:r>
    </w:p>
    <w:p w14:paraId="56BFFE36" w14:textId="77777777" w:rsidR="00000000" w:rsidRDefault="00026F1C">
      <w:pPr>
        <w:pStyle w:val="a0"/>
        <w:rPr>
          <w:rFonts w:hint="cs"/>
          <w:rtl/>
        </w:rPr>
      </w:pPr>
    </w:p>
    <w:p w14:paraId="1E883835" w14:textId="77777777" w:rsidR="00000000" w:rsidRDefault="00026F1C">
      <w:pPr>
        <w:pStyle w:val="a0"/>
        <w:rPr>
          <w:rFonts w:hint="cs"/>
          <w:rtl/>
        </w:rPr>
      </w:pPr>
      <w:r>
        <w:rPr>
          <w:rFonts w:hint="cs"/>
          <w:rtl/>
        </w:rPr>
        <w:t xml:space="preserve">יש נושא נוסף, שאני מעמיד בפניכם היום להצבעה, וזו הזכות לקבל את גמלת הסיעוד. אתם יודעים יפה מאוד אילו בדיקות ואיזו בחינה עובר גמלאי בישראל כדי לקבל הכרה וזכות לגמלת סיעוד. </w:t>
      </w:r>
    </w:p>
    <w:p w14:paraId="6AE113E1" w14:textId="77777777" w:rsidR="00000000" w:rsidRDefault="00026F1C">
      <w:pPr>
        <w:pStyle w:val="a0"/>
        <w:rPr>
          <w:rFonts w:hint="cs"/>
          <w:rtl/>
        </w:rPr>
      </w:pPr>
    </w:p>
    <w:p w14:paraId="57C49BA5" w14:textId="77777777" w:rsidR="00000000" w:rsidRDefault="00026F1C">
      <w:pPr>
        <w:pStyle w:val="a0"/>
        <w:rPr>
          <w:rFonts w:hint="cs"/>
          <w:rtl/>
        </w:rPr>
      </w:pPr>
      <w:r>
        <w:rPr>
          <w:rFonts w:hint="cs"/>
          <w:rtl/>
        </w:rPr>
        <w:t>דרך אגב, יש הנחיה לכל הגמלאים לא להיות יותר מדי נחמדים לאחיות שמגיעות אלי</w:t>
      </w:r>
      <w:r>
        <w:rPr>
          <w:rFonts w:hint="cs"/>
          <w:rtl/>
        </w:rPr>
        <w:t>הם. לפעמים הגמלאי רוצה להיות כל כך נחמד, שהוא עושה מאמץ אחרון לארח את מי שבא לבדוק אותו ומציע לו כוס תה. מייד האחות הבודקת כותבת: "כושר תפקוד מלא" - הוא הצליח להכין כוס תה, ובזה בעצם הוא יכול, חלילה, לאבד את גמלת הסיעוד שמגיעה לו. ודאי שזה לא מתוך רוע לב ש</w:t>
      </w:r>
      <w:r>
        <w:rPr>
          <w:rFonts w:hint="cs"/>
          <w:rtl/>
        </w:rPr>
        <w:t>ל האחיות. להיפך. אבל אני מעמיד זאת כאחד הקוריוזים - מה קשיש בישראל עובר עד לרגע שהוא יכול לקבל את הזכות לגמלת סיעוד.</w:t>
      </w:r>
    </w:p>
    <w:p w14:paraId="2C93DAFD" w14:textId="77777777" w:rsidR="00000000" w:rsidRDefault="00026F1C">
      <w:pPr>
        <w:pStyle w:val="a0"/>
        <w:rPr>
          <w:rFonts w:hint="cs"/>
          <w:rtl/>
        </w:rPr>
      </w:pPr>
    </w:p>
    <w:p w14:paraId="3F44F1C7" w14:textId="77777777" w:rsidR="00000000" w:rsidRDefault="00026F1C">
      <w:pPr>
        <w:pStyle w:val="a0"/>
        <w:rPr>
          <w:rFonts w:hint="cs"/>
          <w:rtl/>
        </w:rPr>
      </w:pPr>
      <w:r>
        <w:rPr>
          <w:rFonts w:hint="cs"/>
          <w:rtl/>
        </w:rPr>
        <w:t>ואז, יש מצב משונה. בא קשיש ואומר: יש לי גמלת סיעוד, ואני רוצה לעזוב את אזור המגורים שלי. מה קורה? הוא קנה דירה לפני 30-40 שנה, ובינתיים הס</w:t>
      </w:r>
      <w:r>
        <w:rPr>
          <w:rFonts w:hint="cs"/>
          <w:rtl/>
        </w:rPr>
        <w:t>ביבה השתנתה. נכנסו דיירים חדשים, המתפללים בבית-הכנסת הם כבר לא אותם מתפללים והשכונה אינה אותה שכונה, והוא מחליט שהוא רוצה לעבור לבית-אבות ולחיות בסביבה של אנשים בני גילו, במצב סיעודי דומה, ובמקום שהוא יודע שהרופא והאחות זמינים ויש אולי גם איזה טיפול קהילתי</w:t>
      </w:r>
      <w:r>
        <w:rPr>
          <w:rFonts w:hint="cs"/>
          <w:rtl/>
        </w:rPr>
        <w:t xml:space="preserve"> נוסף שהוא יכול לקבל שם. מה אומרים לו? אומרים לו: אף שאתה זכאי, אם אתה עוזב את ביתך ועובר לבית-אבות - גמלת הסיעוד נשללת ממך. ואז מאלצים אותו להישאר בביתו. ההתמודדות שלו לבד שם, גם אם יביאו לו מטפלת צמודה וגם אם ייתנו לו את שעות הסיעוד המגיעות לו, היא הרבה </w:t>
      </w:r>
      <w:r>
        <w:rPr>
          <w:rFonts w:hint="cs"/>
          <w:rtl/>
        </w:rPr>
        <w:t>יותר קשה והרבה יותר מסובכת.</w:t>
      </w:r>
    </w:p>
    <w:p w14:paraId="52FC3F46" w14:textId="77777777" w:rsidR="00000000" w:rsidRDefault="00026F1C">
      <w:pPr>
        <w:pStyle w:val="a0"/>
        <w:rPr>
          <w:rtl/>
        </w:rPr>
      </w:pPr>
    </w:p>
    <w:p w14:paraId="3214546B" w14:textId="77777777" w:rsidR="00000000" w:rsidRDefault="00026F1C">
      <w:pPr>
        <w:pStyle w:val="a0"/>
        <w:rPr>
          <w:rFonts w:hint="cs"/>
          <w:rtl/>
        </w:rPr>
      </w:pPr>
      <w:r>
        <w:rPr>
          <w:rFonts w:hint="cs"/>
          <w:rtl/>
        </w:rPr>
        <w:t>חברי הכנסת, אני מציע: בואו ונביא איזו בשורה קטנה לגמלאים. אני מאוד מקווה שבהצבעות על התקציב, כל מה שקשור בקיצוץ באותם קודים במשרד הבריאות יבוטל, אבל כאן יש לנו הזדמנות נוספת לומר לגמלאים בישראל שאנחנו לרגע לא מפקירים אותם. הצעת</w:t>
      </w:r>
      <w:r>
        <w:rPr>
          <w:rFonts w:hint="cs"/>
          <w:rtl/>
        </w:rPr>
        <w:t xml:space="preserve"> החוק שלי מבקשת, שגמלאי שזכאי לגמלת סיעוד יוכל לקבל אותה גם אם הוא מחליט לעבור לגור בבית-אבות. לא צריך להעניש אותו על כך שהוא מנסה לשפר, ולו במעט, את החיים שלו, שגם כך הם קשים מנשוא, כי גם כך מי שקיבל זכאות לקצבת סיעוד מצבו מאוד-מאוד לא פשוט. אומנם, הוא עד</w:t>
      </w:r>
      <w:r>
        <w:rPr>
          <w:rFonts w:hint="cs"/>
          <w:rtl/>
        </w:rPr>
        <w:t xml:space="preserve">יין לא תשוש לחלוטין, אבל הוא בהחלט במצב קשה. </w:t>
      </w:r>
    </w:p>
    <w:p w14:paraId="50F76D9A" w14:textId="77777777" w:rsidR="00000000" w:rsidRDefault="00026F1C">
      <w:pPr>
        <w:pStyle w:val="a0"/>
        <w:rPr>
          <w:rFonts w:hint="cs"/>
          <w:rtl/>
        </w:rPr>
      </w:pPr>
    </w:p>
    <w:p w14:paraId="3F3499E4" w14:textId="77777777" w:rsidR="00000000" w:rsidRDefault="00026F1C">
      <w:pPr>
        <w:pStyle w:val="a0"/>
        <w:rPr>
          <w:rFonts w:hint="cs"/>
          <w:rtl/>
        </w:rPr>
      </w:pPr>
      <w:r>
        <w:rPr>
          <w:rFonts w:hint="cs"/>
          <w:rtl/>
        </w:rPr>
        <w:t>אני מקווה, חברי הכנסת, שאכן תצביעו לגופו של עניין ותאפשרו להעביר את הצעת החוק הזאת כאחת הבשורות לוותיקי מדינת ישראל.</w:t>
      </w:r>
    </w:p>
    <w:p w14:paraId="60009DB6" w14:textId="77777777" w:rsidR="00000000" w:rsidRDefault="00026F1C">
      <w:pPr>
        <w:pStyle w:val="a0"/>
        <w:rPr>
          <w:rFonts w:hint="cs"/>
          <w:rtl/>
        </w:rPr>
      </w:pPr>
    </w:p>
    <w:p w14:paraId="12AF3FD0" w14:textId="77777777" w:rsidR="00000000" w:rsidRDefault="00026F1C">
      <w:pPr>
        <w:pStyle w:val="af1"/>
        <w:rPr>
          <w:rtl/>
        </w:rPr>
      </w:pPr>
      <w:r>
        <w:rPr>
          <w:rtl/>
        </w:rPr>
        <w:t>היו"ר נסים דהן:</w:t>
      </w:r>
    </w:p>
    <w:p w14:paraId="682FC93B" w14:textId="77777777" w:rsidR="00000000" w:rsidRDefault="00026F1C">
      <w:pPr>
        <w:pStyle w:val="a0"/>
        <w:rPr>
          <w:rtl/>
        </w:rPr>
      </w:pPr>
    </w:p>
    <w:p w14:paraId="0C47BEE5" w14:textId="77777777" w:rsidR="00000000" w:rsidRDefault="00026F1C">
      <w:pPr>
        <w:pStyle w:val="a0"/>
        <w:rPr>
          <w:rFonts w:hint="cs"/>
          <w:rtl/>
        </w:rPr>
      </w:pPr>
      <w:r>
        <w:rPr>
          <w:rFonts w:hint="cs"/>
          <w:rtl/>
        </w:rPr>
        <w:t>תודה רבה. ישיב השר גדעון עזרא.</w:t>
      </w:r>
    </w:p>
    <w:p w14:paraId="3772FE3B" w14:textId="77777777" w:rsidR="00000000" w:rsidRDefault="00026F1C">
      <w:pPr>
        <w:pStyle w:val="a0"/>
        <w:rPr>
          <w:rFonts w:hint="cs"/>
          <w:rtl/>
        </w:rPr>
      </w:pPr>
    </w:p>
    <w:p w14:paraId="518FE943" w14:textId="77777777" w:rsidR="00000000" w:rsidRDefault="00026F1C">
      <w:pPr>
        <w:pStyle w:val="a"/>
        <w:rPr>
          <w:rtl/>
        </w:rPr>
      </w:pPr>
      <w:bookmarkStart w:id="291" w:name="FS000000474T10_12_2003_15_09_36"/>
      <w:bookmarkStart w:id="292" w:name="_Toc70328358"/>
      <w:bookmarkEnd w:id="291"/>
      <w:r>
        <w:rPr>
          <w:rFonts w:hint="eastAsia"/>
          <w:rtl/>
        </w:rPr>
        <w:t>השר</w:t>
      </w:r>
      <w:r>
        <w:rPr>
          <w:rtl/>
        </w:rPr>
        <w:t xml:space="preserve"> גדעון עזרא:</w:t>
      </w:r>
      <w:bookmarkEnd w:id="292"/>
    </w:p>
    <w:p w14:paraId="18F4824A" w14:textId="77777777" w:rsidR="00000000" w:rsidRDefault="00026F1C">
      <w:pPr>
        <w:pStyle w:val="a0"/>
        <w:rPr>
          <w:rFonts w:hint="cs"/>
          <w:rtl/>
        </w:rPr>
      </w:pPr>
    </w:p>
    <w:p w14:paraId="77370747" w14:textId="77777777" w:rsidR="00000000" w:rsidRDefault="00026F1C">
      <w:pPr>
        <w:pStyle w:val="a0"/>
        <w:rPr>
          <w:rFonts w:hint="cs"/>
          <w:rtl/>
        </w:rPr>
      </w:pPr>
      <w:r>
        <w:rPr>
          <w:rFonts w:hint="cs"/>
          <w:rtl/>
        </w:rPr>
        <w:t>אדוני היושב-ראש, חברי חבר</w:t>
      </w:r>
      <w:r>
        <w:rPr>
          <w:rFonts w:hint="cs"/>
          <w:rtl/>
        </w:rPr>
        <w:t xml:space="preserve">י הכנסת, חבר הכנסת עמיר פרץ הציג את החוק מזווית אחת. אני מבקש להציג את החוק מזווית אחרת. </w:t>
      </w:r>
    </w:p>
    <w:p w14:paraId="151F2A0E" w14:textId="77777777" w:rsidR="00000000" w:rsidRDefault="00026F1C">
      <w:pPr>
        <w:pStyle w:val="a0"/>
        <w:rPr>
          <w:rFonts w:hint="cs"/>
          <w:rtl/>
        </w:rPr>
      </w:pPr>
    </w:p>
    <w:p w14:paraId="679D06EB" w14:textId="77777777" w:rsidR="00000000" w:rsidRDefault="00026F1C">
      <w:pPr>
        <w:pStyle w:val="a0"/>
        <w:rPr>
          <w:rFonts w:hint="cs"/>
          <w:rtl/>
        </w:rPr>
      </w:pPr>
      <w:r>
        <w:rPr>
          <w:rFonts w:hint="cs"/>
          <w:rtl/>
        </w:rPr>
        <w:t>להלן תשובת משרד הרווחה על הצעת החוק: על-פי המצב החוקי כיום, מבוטח הנמצא במוסד סיעודי איננו זכאי לגמלת סיעוד. זאת בהתחשב, בין היתר, בכך שגמלת הסיעוד היא גמלה הניתנת ב</w:t>
      </w:r>
      <w:r>
        <w:rPr>
          <w:rFonts w:hint="cs"/>
          <w:rtl/>
        </w:rPr>
        <w:t xml:space="preserve">עין, בדרך של טיפול במבוטח בביתו. מטרת הצעת החוק שבפניכם היא לשנות את ההגדרה של מוסד סיעודי בחוק הביטוח הלאומי, כך שהחריג הקובע שאדם הנמצא במוסד סיעודי לא יהיה זכאי לגמלה יחול רק על אלה ששוהים במוסד סיעודי ממש, להבדיל ממוסדות לתשושי נפש ולתשושים. עוד מוצע, </w:t>
      </w:r>
      <w:r>
        <w:rPr>
          <w:rFonts w:hint="cs"/>
          <w:rtl/>
        </w:rPr>
        <w:t>שזכותו של מבוטח לגמלת סיעוד לא תיפגע אך ורק בשל העובדה שעבר למקום אחר, שאיננו מוסד סיעודי. הגדרה של "מוסד סיעודי" כוללת את כלל המוסדות המטפלים בקשישים הנזקקים לסיעוד מטעמים פיזיים ונפשיים כאחד, הקרויים תשושי נפש. המשמעות של צמצום הגדרת "מוסד סיעודי" כך שלא</w:t>
      </w:r>
      <w:r>
        <w:rPr>
          <w:rFonts w:hint="cs"/>
          <w:rtl/>
        </w:rPr>
        <w:t xml:space="preserve"> ייכללו בה מוסדות המטפלים בקשישים תשושים או תשושי נפש הינה - במוסדות סיעודיים שבהם מטופלים רק קשישים תשושי נפש ניתן יהיה לקבל את גמלת הסיעוד הניתנת לפי חוק הביטוח הלאומי. </w:t>
      </w:r>
    </w:p>
    <w:p w14:paraId="0E1F492E" w14:textId="77777777" w:rsidR="00000000" w:rsidRDefault="00026F1C">
      <w:pPr>
        <w:pStyle w:val="a0"/>
        <w:rPr>
          <w:rFonts w:hint="cs"/>
          <w:rtl/>
        </w:rPr>
      </w:pPr>
    </w:p>
    <w:p w14:paraId="61471B16" w14:textId="77777777" w:rsidR="00000000" w:rsidRDefault="00026F1C">
      <w:pPr>
        <w:pStyle w:val="af1"/>
        <w:rPr>
          <w:rtl/>
        </w:rPr>
      </w:pPr>
      <w:r>
        <w:rPr>
          <w:rtl/>
        </w:rPr>
        <w:t>היו"ר נסים דהן:</w:t>
      </w:r>
    </w:p>
    <w:p w14:paraId="7FE70FBA" w14:textId="77777777" w:rsidR="00000000" w:rsidRDefault="00026F1C">
      <w:pPr>
        <w:pStyle w:val="a0"/>
        <w:rPr>
          <w:rtl/>
        </w:rPr>
      </w:pPr>
    </w:p>
    <w:p w14:paraId="5E53529F" w14:textId="77777777" w:rsidR="00000000" w:rsidRDefault="00026F1C">
      <w:pPr>
        <w:pStyle w:val="a0"/>
        <w:rPr>
          <w:rFonts w:hint="cs"/>
          <w:rtl/>
        </w:rPr>
      </w:pPr>
      <w:r>
        <w:rPr>
          <w:rFonts w:hint="cs"/>
          <w:rtl/>
        </w:rPr>
        <w:t>חברי הכנסת.</w:t>
      </w:r>
    </w:p>
    <w:p w14:paraId="3D9587F0" w14:textId="77777777" w:rsidR="00000000" w:rsidRDefault="00026F1C">
      <w:pPr>
        <w:pStyle w:val="a0"/>
        <w:rPr>
          <w:rFonts w:hint="cs"/>
          <w:rtl/>
        </w:rPr>
      </w:pPr>
    </w:p>
    <w:p w14:paraId="2C8CC46D" w14:textId="77777777" w:rsidR="00000000" w:rsidRDefault="00026F1C">
      <w:pPr>
        <w:pStyle w:val="-"/>
        <w:rPr>
          <w:rtl/>
        </w:rPr>
      </w:pPr>
      <w:bookmarkStart w:id="293" w:name="FS000000474T10_12_2003_15_13_16C"/>
      <w:bookmarkEnd w:id="293"/>
      <w:r>
        <w:rPr>
          <w:rtl/>
        </w:rPr>
        <w:t>השר גדעון עזרא:</w:t>
      </w:r>
    </w:p>
    <w:p w14:paraId="2F5852F4" w14:textId="77777777" w:rsidR="00000000" w:rsidRDefault="00026F1C">
      <w:pPr>
        <w:pStyle w:val="a0"/>
        <w:rPr>
          <w:rtl/>
        </w:rPr>
      </w:pPr>
    </w:p>
    <w:p w14:paraId="6A732DCF" w14:textId="77777777" w:rsidR="00000000" w:rsidRDefault="00026F1C">
      <w:pPr>
        <w:pStyle w:val="a0"/>
        <w:rPr>
          <w:rFonts w:hint="cs"/>
          <w:rtl/>
        </w:rPr>
      </w:pPr>
      <w:r>
        <w:rPr>
          <w:rFonts w:hint="cs"/>
          <w:rtl/>
        </w:rPr>
        <w:t>השינוי המוצע יביא לכך שבחלק מהמוסדות</w:t>
      </w:r>
      <w:r>
        <w:rPr>
          <w:rFonts w:hint="cs"/>
          <w:rtl/>
        </w:rPr>
        <w:t xml:space="preserve"> הסיעודיים תינתן גמלת סיעוד ובחלק אחר לא, אף שבכל המוסדות עשויים להימצא קשישים במצב תפקודי דומה.</w:t>
      </w:r>
    </w:p>
    <w:p w14:paraId="5FB14FDD" w14:textId="77777777" w:rsidR="00000000" w:rsidRDefault="00026F1C">
      <w:pPr>
        <w:pStyle w:val="a0"/>
        <w:rPr>
          <w:rtl/>
        </w:rPr>
      </w:pPr>
    </w:p>
    <w:p w14:paraId="3051C02E" w14:textId="77777777" w:rsidR="00000000" w:rsidRDefault="00026F1C">
      <w:pPr>
        <w:pStyle w:val="a0"/>
        <w:rPr>
          <w:rFonts w:hint="cs"/>
          <w:rtl/>
        </w:rPr>
      </w:pPr>
      <w:r>
        <w:rPr>
          <w:rFonts w:hint="cs"/>
          <w:rtl/>
        </w:rPr>
        <w:t xml:space="preserve">זאת ועוד, קיים חשש שמא המוסדות ינצלו את עצם קיום הגמלה בעין לעזרת הזקן התשוש ויפחיתו את סל השירותים שמחובתם לספק לזקנים השוהים במוסדות, זאת מתוך הכרה שהזקנים </w:t>
      </w:r>
      <w:r>
        <w:rPr>
          <w:rFonts w:hint="cs"/>
          <w:rtl/>
        </w:rPr>
        <w:t>יכולים להשלים לעצמם שירותי סיעוד.</w:t>
      </w:r>
    </w:p>
    <w:p w14:paraId="4B4677F5" w14:textId="77777777" w:rsidR="00000000" w:rsidRDefault="00026F1C">
      <w:pPr>
        <w:pStyle w:val="a0"/>
        <w:rPr>
          <w:rFonts w:hint="cs"/>
          <w:rtl/>
        </w:rPr>
      </w:pPr>
    </w:p>
    <w:p w14:paraId="6974C446" w14:textId="77777777" w:rsidR="00000000" w:rsidRDefault="00026F1C">
      <w:pPr>
        <w:pStyle w:val="a0"/>
        <w:rPr>
          <w:rFonts w:hint="cs"/>
          <w:rtl/>
        </w:rPr>
      </w:pPr>
      <w:r>
        <w:rPr>
          <w:rFonts w:hint="cs"/>
          <w:rtl/>
        </w:rPr>
        <w:t>על רקע זה הממשלה מתנגדת להצעת החוק ומוצע להסירה מסדר-היום. תודה.</w:t>
      </w:r>
    </w:p>
    <w:p w14:paraId="3F9A9C34" w14:textId="77777777" w:rsidR="00000000" w:rsidRDefault="00026F1C">
      <w:pPr>
        <w:pStyle w:val="a0"/>
        <w:rPr>
          <w:rFonts w:hint="cs"/>
          <w:rtl/>
        </w:rPr>
      </w:pPr>
    </w:p>
    <w:p w14:paraId="29674A83" w14:textId="77777777" w:rsidR="00000000" w:rsidRDefault="00026F1C">
      <w:pPr>
        <w:pStyle w:val="af1"/>
        <w:rPr>
          <w:rtl/>
        </w:rPr>
      </w:pPr>
      <w:r>
        <w:rPr>
          <w:rtl/>
        </w:rPr>
        <w:t>היו"ר נסים דהן:</w:t>
      </w:r>
    </w:p>
    <w:p w14:paraId="7AA25256" w14:textId="77777777" w:rsidR="00000000" w:rsidRDefault="00026F1C">
      <w:pPr>
        <w:pStyle w:val="a0"/>
        <w:rPr>
          <w:rtl/>
        </w:rPr>
      </w:pPr>
    </w:p>
    <w:p w14:paraId="403DA9C6" w14:textId="77777777" w:rsidR="00000000" w:rsidRDefault="00026F1C">
      <w:pPr>
        <w:pStyle w:val="a0"/>
        <w:rPr>
          <w:rFonts w:hint="cs"/>
          <w:rtl/>
        </w:rPr>
      </w:pPr>
      <w:r>
        <w:rPr>
          <w:rFonts w:hint="cs"/>
          <w:rtl/>
        </w:rPr>
        <w:t>תודה רבה. חבר הכנסת עמיר פרץ רוצה להשיב?</w:t>
      </w:r>
    </w:p>
    <w:p w14:paraId="18A6E693" w14:textId="77777777" w:rsidR="00000000" w:rsidRDefault="00026F1C">
      <w:pPr>
        <w:pStyle w:val="a0"/>
        <w:rPr>
          <w:rFonts w:hint="cs"/>
          <w:rtl/>
        </w:rPr>
      </w:pPr>
    </w:p>
    <w:p w14:paraId="55E8607B" w14:textId="77777777" w:rsidR="00000000" w:rsidRDefault="00026F1C">
      <w:pPr>
        <w:pStyle w:val="a0"/>
        <w:rPr>
          <w:rFonts w:hint="cs"/>
          <w:rtl/>
        </w:rPr>
      </w:pPr>
      <w:r>
        <w:rPr>
          <w:rFonts w:hint="cs"/>
          <w:rtl/>
        </w:rPr>
        <w:t>אנחנו עוברים מייד להצבעה. ההצבעה החלה.</w:t>
      </w:r>
    </w:p>
    <w:p w14:paraId="4ECA28AC" w14:textId="77777777" w:rsidR="00000000" w:rsidRDefault="00026F1C">
      <w:pPr>
        <w:pStyle w:val="a0"/>
        <w:rPr>
          <w:rFonts w:hint="cs"/>
          <w:rtl/>
        </w:rPr>
      </w:pPr>
    </w:p>
    <w:p w14:paraId="3C872E18" w14:textId="77777777" w:rsidR="00000000" w:rsidRDefault="00026F1C">
      <w:pPr>
        <w:pStyle w:val="ab"/>
        <w:bidi/>
        <w:rPr>
          <w:rFonts w:hint="cs"/>
          <w:rtl/>
        </w:rPr>
      </w:pPr>
      <w:r>
        <w:rPr>
          <w:rFonts w:hint="cs"/>
          <w:rtl/>
        </w:rPr>
        <w:t>הצבעה</w:t>
      </w:r>
    </w:p>
    <w:p w14:paraId="29001FDE" w14:textId="77777777" w:rsidR="00000000" w:rsidRDefault="00026F1C">
      <w:pPr>
        <w:pStyle w:val="a0"/>
        <w:rPr>
          <w:rFonts w:hint="cs"/>
          <w:rtl/>
        </w:rPr>
      </w:pPr>
    </w:p>
    <w:p w14:paraId="04D356A0" w14:textId="77777777" w:rsidR="00000000" w:rsidRDefault="00026F1C">
      <w:pPr>
        <w:pStyle w:val="ac"/>
        <w:bidi/>
        <w:rPr>
          <w:rFonts w:hint="cs"/>
          <w:rtl/>
        </w:rPr>
      </w:pPr>
      <w:r>
        <w:rPr>
          <w:rFonts w:hint="cs"/>
          <w:rtl/>
        </w:rPr>
        <w:t xml:space="preserve">בעד ההצעה להעביר את הצעת החוק לדיון מוקדם בוועדה </w:t>
      </w:r>
      <w:r>
        <w:rPr>
          <w:rFonts w:hint="cs"/>
          <w:rtl/>
        </w:rPr>
        <w:t>- 19</w:t>
      </w:r>
    </w:p>
    <w:p w14:paraId="3AAEFCD6" w14:textId="77777777" w:rsidR="00000000" w:rsidRDefault="00026F1C">
      <w:pPr>
        <w:pStyle w:val="ac"/>
        <w:bidi/>
        <w:rPr>
          <w:rFonts w:hint="cs"/>
          <w:rtl/>
        </w:rPr>
      </w:pPr>
      <w:r>
        <w:rPr>
          <w:rFonts w:hint="cs"/>
          <w:rtl/>
        </w:rPr>
        <w:t>בעד ההצעה להסיר מסדר-היום את הצעת החוק - 30</w:t>
      </w:r>
    </w:p>
    <w:p w14:paraId="662666DF" w14:textId="77777777" w:rsidR="00000000" w:rsidRDefault="00026F1C">
      <w:pPr>
        <w:pStyle w:val="ac"/>
        <w:bidi/>
        <w:rPr>
          <w:rFonts w:hint="cs"/>
          <w:rtl/>
        </w:rPr>
      </w:pPr>
      <w:r>
        <w:rPr>
          <w:rFonts w:hint="cs"/>
          <w:rtl/>
        </w:rPr>
        <w:t>נמנעים - אין</w:t>
      </w:r>
    </w:p>
    <w:p w14:paraId="6A455DA3" w14:textId="77777777" w:rsidR="00000000" w:rsidRDefault="00026F1C">
      <w:pPr>
        <w:pStyle w:val="ad"/>
        <w:bidi/>
        <w:rPr>
          <w:rFonts w:hint="cs"/>
          <w:rtl/>
        </w:rPr>
      </w:pPr>
      <w:r>
        <w:rPr>
          <w:rFonts w:hint="cs"/>
          <w:rtl/>
        </w:rPr>
        <w:t xml:space="preserve">ההצעה להסיר מסדר-היום את הצעת חוק הביטוח הלאומי (תיקון - גמלת סיעוד בהעתקת מגורים), התשס"ג-2003, נתקבלה. </w:t>
      </w:r>
    </w:p>
    <w:p w14:paraId="02263440" w14:textId="77777777" w:rsidR="00000000" w:rsidRDefault="00026F1C">
      <w:pPr>
        <w:pStyle w:val="a0"/>
        <w:rPr>
          <w:rFonts w:hint="cs"/>
          <w:rtl/>
        </w:rPr>
      </w:pPr>
    </w:p>
    <w:p w14:paraId="0EAF1C4C" w14:textId="77777777" w:rsidR="00000000" w:rsidRDefault="00026F1C">
      <w:pPr>
        <w:pStyle w:val="af1"/>
        <w:rPr>
          <w:rtl/>
        </w:rPr>
      </w:pPr>
      <w:r>
        <w:rPr>
          <w:rtl/>
        </w:rPr>
        <w:t>היו"ר נסים דהן:</w:t>
      </w:r>
    </w:p>
    <w:p w14:paraId="6EDD470E" w14:textId="77777777" w:rsidR="00000000" w:rsidRDefault="00026F1C">
      <w:pPr>
        <w:pStyle w:val="a0"/>
        <w:rPr>
          <w:rtl/>
        </w:rPr>
      </w:pPr>
    </w:p>
    <w:p w14:paraId="39FBE4D0" w14:textId="77777777" w:rsidR="00000000" w:rsidRDefault="00026F1C">
      <w:pPr>
        <w:pStyle w:val="a0"/>
        <w:rPr>
          <w:rFonts w:hint="cs"/>
          <w:rtl/>
        </w:rPr>
      </w:pPr>
      <w:r>
        <w:rPr>
          <w:rFonts w:hint="cs"/>
          <w:rtl/>
        </w:rPr>
        <w:t xml:space="preserve">בעד - 19, נגד </w:t>
      </w:r>
      <w:r>
        <w:rPr>
          <w:rtl/>
        </w:rPr>
        <w:t>–</w:t>
      </w:r>
      <w:r>
        <w:rPr>
          <w:rFonts w:hint="cs"/>
          <w:rtl/>
        </w:rPr>
        <w:t xml:space="preserve"> 31, בצירוף קולו של היושב-ראש. הצעת החוק לא התקבלה.</w:t>
      </w:r>
    </w:p>
    <w:p w14:paraId="0F85DBCD" w14:textId="77777777" w:rsidR="00000000" w:rsidRDefault="00026F1C">
      <w:pPr>
        <w:pStyle w:val="a0"/>
        <w:rPr>
          <w:rFonts w:hint="cs"/>
          <w:rtl/>
        </w:rPr>
      </w:pPr>
    </w:p>
    <w:p w14:paraId="1D4E11F4" w14:textId="77777777" w:rsidR="00000000" w:rsidRDefault="00026F1C">
      <w:pPr>
        <w:pStyle w:val="af0"/>
        <w:rPr>
          <w:rtl/>
        </w:rPr>
      </w:pPr>
      <w:r>
        <w:rPr>
          <w:rFonts w:hint="eastAsia"/>
          <w:rtl/>
        </w:rPr>
        <w:t>נס</w:t>
      </w:r>
      <w:r>
        <w:rPr>
          <w:rFonts w:hint="eastAsia"/>
          <w:rtl/>
        </w:rPr>
        <w:t>ים</w:t>
      </w:r>
      <w:r>
        <w:rPr>
          <w:rtl/>
        </w:rPr>
        <w:t xml:space="preserve"> זאב (ש"ס):</w:t>
      </w:r>
    </w:p>
    <w:p w14:paraId="5713863F" w14:textId="77777777" w:rsidR="00000000" w:rsidRDefault="00026F1C">
      <w:pPr>
        <w:pStyle w:val="a0"/>
        <w:rPr>
          <w:rFonts w:hint="cs"/>
          <w:rtl/>
        </w:rPr>
      </w:pPr>
    </w:p>
    <w:p w14:paraId="2311F91A" w14:textId="77777777" w:rsidR="00000000" w:rsidRDefault="00026F1C">
      <w:pPr>
        <w:pStyle w:val="a0"/>
        <w:rPr>
          <w:rFonts w:hint="cs"/>
          <w:rtl/>
        </w:rPr>
      </w:pPr>
      <w:r>
        <w:rPr>
          <w:rFonts w:hint="cs"/>
          <w:rtl/>
        </w:rPr>
        <w:t>- - -</w:t>
      </w:r>
    </w:p>
    <w:p w14:paraId="038E2899" w14:textId="77777777" w:rsidR="00000000" w:rsidRDefault="00026F1C">
      <w:pPr>
        <w:pStyle w:val="a0"/>
        <w:rPr>
          <w:rFonts w:hint="cs"/>
          <w:rtl/>
        </w:rPr>
      </w:pPr>
    </w:p>
    <w:p w14:paraId="7FB83A5D" w14:textId="77777777" w:rsidR="00000000" w:rsidRDefault="00026F1C">
      <w:pPr>
        <w:pStyle w:val="af1"/>
        <w:rPr>
          <w:rtl/>
        </w:rPr>
      </w:pPr>
      <w:r>
        <w:rPr>
          <w:rtl/>
        </w:rPr>
        <w:t>היו"ר נסים דהן:</w:t>
      </w:r>
    </w:p>
    <w:p w14:paraId="59A3F83F" w14:textId="77777777" w:rsidR="00000000" w:rsidRDefault="00026F1C">
      <w:pPr>
        <w:pStyle w:val="a0"/>
        <w:rPr>
          <w:rtl/>
        </w:rPr>
      </w:pPr>
    </w:p>
    <w:p w14:paraId="02776979" w14:textId="77777777" w:rsidR="00000000" w:rsidRDefault="00026F1C">
      <w:pPr>
        <w:pStyle w:val="a0"/>
        <w:rPr>
          <w:rFonts w:hint="cs"/>
          <w:rtl/>
        </w:rPr>
      </w:pPr>
      <w:r>
        <w:rPr>
          <w:rFonts w:hint="cs"/>
          <w:rtl/>
        </w:rPr>
        <w:t>הצבעתך תירשם בפרוטוקול. היא לא משנה את התוצאה.</w:t>
      </w:r>
    </w:p>
    <w:p w14:paraId="3A15FF9A" w14:textId="77777777" w:rsidR="00000000" w:rsidRDefault="00026F1C">
      <w:pPr>
        <w:pStyle w:val="a0"/>
        <w:rPr>
          <w:rFonts w:hint="cs"/>
          <w:rtl/>
        </w:rPr>
      </w:pPr>
    </w:p>
    <w:p w14:paraId="78FB9D12" w14:textId="77777777" w:rsidR="00000000" w:rsidRDefault="00026F1C">
      <w:pPr>
        <w:pStyle w:val="a2"/>
        <w:rPr>
          <w:rFonts w:hint="cs"/>
          <w:rtl/>
        </w:rPr>
      </w:pPr>
    </w:p>
    <w:p w14:paraId="67C5C27C" w14:textId="77777777" w:rsidR="00000000" w:rsidRDefault="00026F1C">
      <w:pPr>
        <w:pStyle w:val="a2"/>
        <w:rPr>
          <w:rFonts w:hint="cs"/>
          <w:rtl/>
        </w:rPr>
      </w:pPr>
      <w:bookmarkStart w:id="294" w:name="CS18867FI0018867T10_12_2003_15_19_03"/>
      <w:bookmarkStart w:id="295" w:name="_Toc70328359"/>
      <w:bookmarkEnd w:id="294"/>
      <w:r>
        <w:rPr>
          <w:rtl/>
        </w:rPr>
        <w:t>הצ</w:t>
      </w:r>
      <w:r>
        <w:rPr>
          <w:rFonts w:hint="cs"/>
          <w:rtl/>
        </w:rPr>
        <w:t xml:space="preserve">עת חוק </w:t>
      </w:r>
      <w:r>
        <w:rPr>
          <w:rtl/>
        </w:rPr>
        <w:t xml:space="preserve">התגמולים לנפגעי פעולות איבה </w:t>
      </w:r>
      <w:r>
        <w:rPr>
          <w:rFonts w:hint="cs"/>
          <w:rtl/>
        </w:rPr>
        <w:br/>
      </w:r>
      <w:r>
        <w:rPr>
          <w:rtl/>
        </w:rPr>
        <w:t>(תיקון - קצבה למי שנישא בשנית), התשס"ג-2003</w:t>
      </w:r>
      <w:bookmarkEnd w:id="295"/>
    </w:p>
    <w:p w14:paraId="28C2EE22" w14:textId="77777777" w:rsidR="00000000" w:rsidRDefault="00026F1C">
      <w:pPr>
        <w:pStyle w:val="a0"/>
        <w:rPr>
          <w:rFonts w:hint="cs"/>
          <w:rtl/>
        </w:rPr>
      </w:pPr>
      <w:r>
        <w:rPr>
          <w:rtl/>
        </w:rPr>
        <w:t>[נספחות.]</w:t>
      </w:r>
    </w:p>
    <w:p w14:paraId="59365515" w14:textId="77777777" w:rsidR="00000000" w:rsidRDefault="00026F1C">
      <w:pPr>
        <w:pStyle w:val="-0"/>
        <w:rPr>
          <w:rtl/>
        </w:rPr>
      </w:pPr>
      <w:r>
        <w:rPr>
          <w:rFonts w:hint="cs"/>
          <w:rtl/>
        </w:rPr>
        <w:t xml:space="preserve">(הצעת חבר הכנסת </w:t>
      </w:r>
      <w:r>
        <w:rPr>
          <w:rtl/>
        </w:rPr>
        <w:t>אליעזר כהן</w:t>
      </w:r>
      <w:r>
        <w:rPr>
          <w:rFonts w:hint="cs"/>
          <w:rtl/>
        </w:rPr>
        <w:t>)</w:t>
      </w:r>
    </w:p>
    <w:p w14:paraId="146AF274" w14:textId="77777777" w:rsidR="00000000" w:rsidRDefault="00026F1C">
      <w:pPr>
        <w:pStyle w:val="-0"/>
        <w:rPr>
          <w:rFonts w:hint="cs"/>
          <w:rtl/>
        </w:rPr>
      </w:pPr>
    </w:p>
    <w:p w14:paraId="65E40E3A" w14:textId="77777777" w:rsidR="00000000" w:rsidRDefault="00026F1C">
      <w:pPr>
        <w:pStyle w:val="a0"/>
        <w:rPr>
          <w:rFonts w:hint="cs"/>
          <w:rtl/>
        </w:rPr>
      </w:pPr>
    </w:p>
    <w:p w14:paraId="7902A8D9" w14:textId="77777777" w:rsidR="00000000" w:rsidRDefault="00026F1C">
      <w:pPr>
        <w:pStyle w:val="af1"/>
        <w:rPr>
          <w:rtl/>
        </w:rPr>
      </w:pPr>
      <w:r>
        <w:rPr>
          <w:rtl/>
        </w:rPr>
        <w:t>היו"ר נסים דהן:</w:t>
      </w:r>
    </w:p>
    <w:p w14:paraId="76148E9B" w14:textId="77777777" w:rsidR="00000000" w:rsidRDefault="00026F1C">
      <w:pPr>
        <w:pStyle w:val="a0"/>
        <w:rPr>
          <w:rtl/>
        </w:rPr>
      </w:pPr>
    </w:p>
    <w:p w14:paraId="0DAFC13B" w14:textId="77777777" w:rsidR="00000000" w:rsidRDefault="00026F1C">
      <w:pPr>
        <w:pStyle w:val="a0"/>
        <w:rPr>
          <w:rFonts w:hint="cs"/>
          <w:rtl/>
        </w:rPr>
      </w:pPr>
      <w:r>
        <w:rPr>
          <w:rFonts w:hint="cs"/>
          <w:rtl/>
        </w:rPr>
        <w:t>עתה הצעת חוק פ/1363 - הצעת חו</w:t>
      </w:r>
      <w:r>
        <w:rPr>
          <w:rFonts w:hint="cs"/>
          <w:rtl/>
        </w:rPr>
        <w:t>ק התגמולים לנפגעי פעולות איבה (תיקון - קצבה למי שנישא בשנית), התשס"ג-2003, מאת חבר הכנסת אליעזר כהן. הנמקה מהמקום.</w:t>
      </w:r>
    </w:p>
    <w:p w14:paraId="2A949DB9" w14:textId="77777777" w:rsidR="00000000" w:rsidRDefault="00026F1C">
      <w:pPr>
        <w:pStyle w:val="a0"/>
        <w:rPr>
          <w:rFonts w:hint="cs"/>
          <w:rtl/>
        </w:rPr>
      </w:pPr>
    </w:p>
    <w:p w14:paraId="227378E8" w14:textId="77777777" w:rsidR="00000000" w:rsidRDefault="00026F1C">
      <w:pPr>
        <w:pStyle w:val="a"/>
        <w:rPr>
          <w:rtl/>
        </w:rPr>
      </w:pPr>
      <w:bookmarkStart w:id="296" w:name="FS000000421T10_12_2003_15_20_38"/>
      <w:bookmarkStart w:id="297" w:name="_Toc70328360"/>
      <w:bookmarkEnd w:id="296"/>
      <w:r>
        <w:rPr>
          <w:rFonts w:hint="eastAsia"/>
          <w:rtl/>
        </w:rPr>
        <w:t>אליעזר</w:t>
      </w:r>
      <w:r>
        <w:rPr>
          <w:rtl/>
        </w:rPr>
        <w:t xml:space="preserve"> כהן (האיחוד הלאומי - ישראל ביתנו):</w:t>
      </w:r>
      <w:bookmarkEnd w:id="297"/>
    </w:p>
    <w:p w14:paraId="42F226AF" w14:textId="77777777" w:rsidR="00000000" w:rsidRDefault="00026F1C">
      <w:pPr>
        <w:pStyle w:val="a0"/>
        <w:rPr>
          <w:rFonts w:hint="cs"/>
          <w:rtl/>
        </w:rPr>
      </w:pPr>
    </w:p>
    <w:p w14:paraId="5EC2EF93" w14:textId="77777777" w:rsidR="00000000" w:rsidRDefault="00026F1C">
      <w:pPr>
        <w:pStyle w:val="a0"/>
        <w:rPr>
          <w:rFonts w:hint="cs"/>
          <w:rtl/>
        </w:rPr>
      </w:pPr>
      <w:r>
        <w:rPr>
          <w:rFonts w:hint="cs"/>
          <w:rtl/>
        </w:rPr>
        <w:t>אדוני היושב-ראש, חברי הכנסת, הצעת חוק התגמולים לנפגעי פעולות איבה המובאת כאן היא תיקון חוק קטן. י</w:t>
      </w:r>
      <w:r>
        <w:rPr>
          <w:rFonts w:hint="cs"/>
          <w:rtl/>
        </w:rPr>
        <w:t xml:space="preserve">ש מקרים בודדים הנכללים בנושא זה, ולכן העלות היא נמוכה ומדובר בסכומים נמוכים בהרבה ממגבלת חוק הצעה פרטית. </w:t>
      </w:r>
    </w:p>
    <w:p w14:paraId="776DB8BC" w14:textId="77777777" w:rsidR="00000000" w:rsidRDefault="00026F1C">
      <w:pPr>
        <w:pStyle w:val="a0"/>
        <w:rPr>
          <w:rFonts w:hint="cs"/>
          <w:rtl/>
        </w:rPr>
      </w:pPr>
    </w:p>
    <w:p w14:paraId="4754F870" w14:textId="77777777" w:rsidR="00000000" w:rsidRDefault="00026F1C">
      <w:pPr>
        <w:pStyle w:val="a0"/>
        <w:rPr>
          <w:rFonts w:hint="cs"/>
          <w:rtl/>
        </w:rPr>
      </w:pPr>
      <w:r>
        <w:rPr>
          <w:rFonts w:hint="cs"/>
          <w:rtl/>
        </w:rPr>
        <w:t>הביטוח הלאומי לא מצא כל דרך אחרת לטפל בבעיות אלה, בבודדים אלה, אלא בתיקון חוק זה שאנחנו באים להציע. לגבי בודדים אלה, השינוי חיוני ביותר. הם נפגעי טרו</w:t>
      </w:r>
      <w:r>
        <w:rPr>
          <w:rFonts w:hint="cs"/>
          <w:rtl/>
        </w:rPr>
        <w:t>ר שמצבם הכלכלי קשה עקב השינויים שאירעו במשפחה בגלל הפגיעה של הטרור ובעקבותיה. בהמשך חייהם לנפגעים, לנפגעות, יש שינויים במצב המשפחתי. מוצע לקבוע בחוק העיקרי, כי בנסיבות שבהן בחרו אלמן או אלמנה הזכאים לגמלה לפי חוק הביטוח הלאומי, הם ישובו ויהיו זכאים - וזו ה</w:t>
      </w:r>
      <w:r>
        <w:rPr>
          <w:rFonts w:hint="cs"/>
          <w:rtl/>
        </w:rPr>
        <w:t xml:space="preserve">נקודה המרכזית - התיקון ישיב אותם להיות זכאים לקצבה, אם נישואיהם פקעו. חוק זה משווה בין אלמן ואלמנה הזכאים לתגמול לפי חוק התגמולים לנפגעי פעולות איבה שנישאו בשנית והנישואים השניים פקעו לבין אלמנים הזכאים לקצבת תלויים לפי חוק הביטוח הלאומי. </w:t>
      </w:r>
    </w:p>
    <w:p w14:paraId="21CBA925" w14:textId="77777777" w:rsidR="00000000" w:rsidRDefault="00026F1C">
      <w:pPr>
        <w:pStyle w:val="a0"/>
        <w:rPr>
          <w:rFonts w:hint="cs"/>
          <w:rtl/>
        </w:rPr>
      </w:pPr>
    </w:p>
    <w:p w14:paraId="1D24BCB9" w14:textId="77777777" w:rsidR="00000000" w:rsidRDefault="00026F1C">
      <w:pPr>
        <w:pStyle w:val="a0"/>
        <w:rPr>
          <w:rFonts w:hint="cs"/>
          <w:rtl/>
        </w:rPr>
      </w:pPr>
      <w:r>
        <w:rPr>
          <w:rFonts w:hint="cs"/>
          <w:rtl/>
        </w:rPr>
        <w:t>התיקון קטן ונוג</w:t>
      </w:r>
      <w:r>
        <w:rPr>
          <w:rFonts w:hint="cs"/>
          <w:rtl/>
        </w:rPr>
        <w:t xml:space="preserve">ע בבודדים, אבל הוא חשוב מאוד. אני מכיר שני מקרים אישית. </w:t>
      </w:r>
    </w:p>
    <w:p w14:paraId="2568B53D" w14:textId="77777777" w:rsidR="00000000" w:rsidRDefault="00026F1C">
      <w:pPr>
        <w:pStyle w:val="a0"/>
        <w:rPr>
          <w:rFonts w:hint="cs"/>
          <w:rtl/>
        </w:rPr>
      </w:pPr>
    </w:p>
    <w:p w14:paraId="3CFDA932" w14:textId="77777777" w:rsidR="00000000" w:rsidRDefault="00026F1C">
      <w:pPr>
        <w:pStyle w:val="a0"/>
        <w:rPr>
          <w:rFonts w:hint="cs"/>
          <w:rtl/>
        </w:rPr>
      </w:pPr>
      <w:r>
        <w:rPr>
          <w:rFonts w:hint="cs"/>
          <w:rtl/>
        </w:rPr>
        <w:t>אני מבקש מכם להצביע בעד.</w:t>
      </w:r>
    </w:p>
    <w:p w14:paraId="6A50BA4E" w14:textId="77777777" w:rsidR="00000000" w:rsidRDefault="00026F1C">
      <w:pPr>
        <w:pStyle w:val="a0"/>
        <w:rPr>
          <w:rFonts w:hint="cs"/>
          <w:rtl/>
        </w:rPr>
      </w:pPr>
    </w:p>
    <w:p w14:paraId="360825B1" w14:textId="77777777" w:rsidR="00000000" w:rsidRDefault="00026F1C">
      <w:pPr>
        <w:pStyle w:val="af1"/>
        <w:rPr>
          <w:rtl/>
        </w:rPr>
      </w:pPr>
      <w:r>
        <w:rPr>
          <w:rtl/>
        </w:rPr>
        <w:t>היו"ר נסים דהן:</w:t>
      </w:r>
    </w:p>
    <w:p w14:paraId="719ACB98" w14:textId="77777777" w:rsidR="00000000" w:rsidRDefault="00026F1C">
      <w:pPr>
        <w:pStyle w:val="a0"/>
        <w:rPr>
          <w:rtl/>
        </w:rPr>
      </w:pPr>
    </w:p>
    <w:p w14:paraId="5A816D52" w14:textId="77777777" w:rsidR="00000000" w:rsidRDefault="00026F1C">
      <w:pPr>
        <w:pStyle w:val="a0"/>
        <w:rPr>
          <w:rFonts w:hint="cs"/>
          <w:rtl/>
        </w:rPr>
      </w:pPr>
      <w:r>
        <w:rPr>
          <w:rFonts w:hint="cs"/>
          <w:rtl/>
        </w:rPr>
        <w:t>תודה רבה. ישיב השר גדעון עזרא.</w:t>
      </w:r>
    </w:p>
    <w:p w14:paraId="324BBA3B" w14:textId="77777777" w:rsidR="00000000" w:rsidRDefault="00026F1C">
      <w:pPr>
        <w:pStyle w:val="a0"/>
        <w:rPr>
          <w:rFonts w:hint="cs"/>
          <w:rtl/>
        </w:rPr>
      </w:pPr>
    </w:p>
    <w:p w14:paraId="1E34424D" w14:textId="77777777" w:rsidR="00000000" w:rsidRDefault="00026F1C">
      <w:pPr>
        <w:pStyle w:val="a"/>
        <w:rPr>
          <w:rtl/>
        </w:rPr>
      </w:pPr>
      <w:bookmarkStart w:id="298" w:name="FS000000474T10_12_2003_15_24_01"/>
      <w:bookmarkStart w:id="299" w:name="_Toc70328361"/>
      <w:bookmarkEnd w:id="298"/>
      <w:r>
        <w:rPr>
          <w:rFonts w:hint="eastAsia"/>
          <w:rtl/>
        </w:rPr>
        <w:t>השר</w:t>
      </w:r>
      <w:r>
        <w:rPr>
          <w:rtl/>
        </w:rPr>
        <w:t xml:space="preserve"> גדעון עזרא:</w:t>
      </w:r>
      <w:bookmarkEnd w:id="299"/>
    </w:p>
    <w:p w14:paraId="55E047C8" w14:textId="77777777" w:rsidR="00000000" w:rsidRDefault="00026F1C">
      <w:pPr>
        <w:pStyle w:val="a0"/>
        <w:rPr>
          <w:rFonts w:hint="cs"/>
          <w:rtl/>
        </w:rPr>
      </w:pPr>
    </w:p>
    <w:p w14:paraId="182EAC42" w14:textId="77777777" w:rsidR="00000000" w:rsidRDefault="00026F1C">
      <w:pPr>
        <w:pStyle w:val="a0"/>
        <w:rPr>
          <w:rFonts w:hint="cs"/>
          <w:rtl/>
        </w:rPr>
      </w:pPr>
      <w:r>
        <w:rPr>
          <w:rFonts w:hint="cs"/>
          <w:rtl/>
        </w:rPr>
        <w:t xml:space="preserve">אדוני היושב-ראש, חברי חברי הכנסת, חבר הכנסת אליעזר כהן, הצעת חוק זהה הוצעה זה כבר על-ידי שר הרווחה, אושרה </w:t>
      </w:r>
      <w:r>
        <w:rPr>
          <w:rFonts w:hint="cs"/>
          <w:rtl/>
        </w:rPr>
        <w:t>על-ידי ועדת השרים לענייני חקיקה ב-9 בנובמבר 2003 ותובא בקרוב לאישור בקריאה ראשונה. על רקע זה הממשלה תומכת בהצעת החוק בקריאה טרומית, ובלבד שתאוחד עם הצעת החוק הממשלתית הזהה לה. זה מקובל. אנחנו תומכים בהצעת החוק.</w:t>
      </w:r>
    </w:p>
    <w:p w14:paraId="51932955" w14:textId="77777777" w:rsidR="00000000" w:rsidRDefault="00026F1C">
      <w:pPr>
        <w:pStyle w:val="af1"/>
        <w:rPr>
          <w:rtl/>
        </w:rPr>
      </w:pPr>
    </w:p>
    <w:p w14:paraId="15A5750D" w14:textId="77777777" w:rsidR="00000000" w:rsidRDefault="00026F1C">
      <w:pPr>
        <w:pStyle w:val="af1"/>
        <w:rPr>
          <w:rtl/>
        </w:rPr>
      </w:pPr>
      <w:r>
        <w:rPr>
          <w:rtl/>
        </w:rPr>
        <w:t>היו"ר נסים דהן:</w:t>
      </w:r>
    </w:p>
    <w:p w14:paraId="07883F08" w14:textId="77777777" w:rsidR="00000000" w:rsidRDefault="00026F1C">
      <w:pPr>
        <w:pStyle w:val="a0"/>
        <w:rPr>
          <w:rtl/>
        </w:rPr>
      </w:pPr>
    </w:p>
    <w:p w14:paraId="10E6B814" w14:textId="77777777" w:rsidR="00000000" w:rsidRDefault="00026F1C">
      <w:pPr>
        <w:pStyle w:val="a0"/>
        <w:rPr>
          <w:rFonts w:hint="cs"/>
          <w:rtl/>
        </w:rPr>
      </w:pPr>
      <w:r>
        <w:rPr>
          <w:rFonts w:hint="cs"/>
          <w:rtl/>
        </w:rPr>
        <w:t>חבר הכנסת אליעזר כהן?</w:t>
      </w:r>
    </w:p>
    <w:p w14:paraId="7E308425" w14:textId="77777777" w:rsidR="00000000" w:rsidRDefault="00026F1C">
      <w:pPr>
        <w:pStyle w:val="a0"/>
        <w:rPr>
          <w:rFonts w:hint="cs"/>
          <w:rtl/>
        </w:rPr>
      </w:pPr>
    </w:p>
    <w:p w14:paraId="264A7814" w14:textId="77777777" w:rsidR="00000000" w:rsidRDefault="00026F1C">
      <w:pPr>
        <w:pStyle w:val="af0"/>
        <w:rPr>
          <w:rtl/>
        </w:rPr>
      </w:pPr>
      <w:r>
        <w:rPr>
          <w:rFonts w:hint="eastAsia"/>
          <w:rtl/>
        </w:rPr>
        <w:t>אליע</w:t>
      </w:r>
      <w:r>
        <w:rPr>
          <w:rFonts w:hint="eastAsia"/>
          <w:rtl/>
        </w:rPr>
        <w:t>זר</w:t>
      </w:r>
      <w:r>
        <w:rPr>
          <w:rtl/>
        </w:rPr>
        <w:t xml:space="preserve"> כהן (האיחוד הלאומי - ישראל ביתנו):</w:t>
      </w:r>
    </w:p>
    <w:p w14:paraId="11ED5BD4" w14:textId="77777777" w:rsidR="00000000" w:rsidRDefault="00026F1C">
      <w:pPr>
        <w:pStyle w:val="a0"/>
        <w:rPr>
          <w:rFonts w:hint="cs"/>
          <w:rtl/>
        </w:rPr>
      </w:pPr>
    </w:p>
    <w:p w14:paraId="59E88F35" w14:textId="77777777" w:rsidR="00000000" w:rsidRDefault="00026F1C">
      <w:pPr>
        <w:pStyle w:val="a0"/>
        <w:rPr>
          <w:rFonts w:hint="cs"/>
          <w:rtl/>
        </w:rPr>
      </w:pPr>
      <w:r>
        <w:rPr>
          <w:rFonts w:hint="cs"/>
          <w:rtl/>
        </w:rPr>
        <w:t>מסכים.</w:t>
      </w:r>
    </w:p>
    <w:p w14:paraId="49CAD120" w14:textId="77777777" w:rsidR="00000000" w:rsidRDefault="00026F1C">
      <w:pPr>
        <w:pStyle w:val="a0"/>
        <w:rPr>
          <w:rFonts w:hint="cs"/>
          <w:rtl/>
        </w:rPr>
      </w:pPr>
    </w:p>
    <w:p w14:paraId="04C58F8C" w14:textId="77777777" w:rsidR="00000000" w:rsidRDefault="00026F1C">
      <w:pPr>
        <w:pStyle w:val="af1"/>
        <w:rPr>
          <w:rtl/>
        </w:rPr>
      </w:pPr>
      <w:r>
        <w:rPr>
          <w:rtl/>
        </w:rPr>
        <w:t>היו"ר נסים דהן:</w:t>
      </w:r>
    </w:p>
    <w:p w14:paraId="2A2095F3" w14:textId="77777777" w:rsidR="00000000" w:rsidRDefault="00026F1C">
      <w:pPr>
        <w:pStyle w:val="a0"/>
        <w:rPr>
          <w:rtl/>
        </w:rPr>
      </w:pPr>
    </w:p>
    <w:p w14:paraId="3F254592" w14:textId="77777777" w:rsidR="00000000" w:rsidRDefault="00026F1C">
      <w:pPr>
        <w:pStyle w:val="a0"/>
        <w:rPr>
          <w:rFonts w:hint="cs"/>
          <w:rtl/>
        </w:rPr>
      </w:pPr>
      <w:r>
        <w:rPr>
          <w:rFonts w:hint="cs"/>
          <w:rtl/>
        </w:rPr>
        <w:t>אנחנו עוברים להצבעה. ההצבעה החלה.</w:t>
      </w:r>
    </w:p>
    <w:p w14:paraId="13EAD805" w14:textId="77777777" w:rsidR="00000000" w:rsidRDefault="00026F1C">
      <w:pPr>
        <w:pStyle w:val="a0"/>
        <w:rPr>
          <w:rFonts w:hint="cs"/>
          <w:rtl/>
        </w:rPr>
      </w:pPr>
    </w:p>
    <w:p w14:paraId="336DF376" w14:textId="77777777" w:rsidR="00000000" w:rsidRDefault="00026F1C">
      <w:pPr>
        <w:pStyle w:val="ab"/>
        <w:bidi/>
        <w:rPr>
          <w:rFonts w:hint="cs"/>
          <w:rtl/>
        </w:rPr>
      </w:pPr>
      <w:r>
        <w:rPr>
          <w:rFonts w:hint="cs"/>
          <w:rtl/>
        </w:rPr>
        <w:t>הצבעה</w:t>
      </w:r>
    </w:p>
    <w:p w14:paraId="1C21BFD3" w14:textId="77777777" w:rsidR="00000000" w:rsidRDefault="00026F1C">
      <w:pPr>
        <w:pStyle w:val="a0"/>
        <w:rPr>
          <w:rFonts w:hint="cs"/>
          <w:rtl/>
        </w:rPr>
      </w:pPr>
    </w:p>
    <w:p w14:paraId="55C8BFD8" w14:textId="77777777" w:rsidR="00000000" w:rsidRDefault="00026F1C">
      <w:pPr>
        <w:pStyle w:val="ac"/>
        <w:bidi/>
        <w:rPr>
          <w:rFonts w:hint="cs"/>
          <w:rtl/>
        </w:rPr>
      </w:pPr>
      <w:r>
        <w:rPr>
          <w:rFonts w:hint="cs"/>
          <w:rtl/>
        </w:rPr>
        <w:t>בעד ההצעה להעביר את הצעת החוק לדיון מוקדם בוועדה - 23</w:t>
      </w:r>
    </w:p>
    <w:p w14:paraId="1174922B" w14:textId="77777777" w:rsidR="00000000" w:rsidRDefault="00026F1C">
      <w:pPr>
        <w:pStyle w:val="ac"/>
        <w:bidi/>
        <w:rPr>
          <w:rFonts w:hint="cs"/>
          <w:rtl/>
        </w:rPr>
      </w:pPr>
      <w:r>
        <w:rPr>
          <w:rFonts w:hint="cs"/>
          <w:rtl/>
        </w:rPr>
        <w:t>נגד - אין</w:t>
      </w:r>
    </w:p>
    <w:p w14:paraId="40184726" w14:textId="77777777" w:rsidR="00000000" w:rsidRDefault="00026F1C">
      <w:pPr>
        <w:pStyle w:val="ac"/>
        <w:bidi/>
        <w:rPr>
          <w:rFonts w:hint="cs"/>
          <w:rtl/>
        </w:rPr>
      </w:pPr>
      <w:r>
        <w:rPr>
          <w:rFonts w:hint="cs"/>
          <w:rtl/>
        </w:rPr>
        <w:t>נמנעים - 2</w:t>
      </w:r>
    </w:p>
    <w:p w14:paraId="7E6E5A3D" w14:textId="77777777" w:rsidR="00000000" w:rsidRDefault="00026F1C">
      <w:pPr>
        <w:pStyle w:val="ad"/>
        <w:bidi/>
        <w:rPr>
          <w:rFonts w:hint="cs"/>
          <w:rtl/>
        </w:rPr>
      </w:pPr>
      <w:r>
        <w:rPr>
          <w:rFonts w:hint="cs"/>
          <w:rtl/>
        </w:rPr>
        <w:t>ההצעה להעביר את הצעת חוק התגמולים לנפגעי פעולות איבה (תיקון - קצבה למי שניש</w:t>
      </w:r>
      <w:r>
        <w:rPr>
          <w:rFonts w:hint="cs"/>
          <w:rtl/>
        </w:rPr>
        <w:t>א בשנית), התשס"ג-2003, לדיון מוקדם בוועדת העבודה, הרווחה והבריאות נתקבלה.</w:t>
      </w:r>
    </w:p>
    <w:p w14:paraId="6A88C367" w14:textId="77777777" w:rsidR="00000000" w:rsidRDefault="00026F1C">
      <w:pPr>
        <w:pStyle w:val="a0"/>
        <w:rPr>
          <w:rFonts w:hint="cs"/>
          <w:rtl/>
        </w:rPr>
      </w:pPr>
    </w:p>
    <w:p w14:paraId="1BBD4054" w14:textId="77777777" w:rsidR="00000000" w:rsidRDefault="00026F1C">
      <w:pPr>
        <w:pStyle w:val="af1"/>
        <w:rPr>
          <w:rtl/>
        </w:rPr>
      </w:pPr>
      <w:r>
        <w:rPr>
          <w:rtl/>
        </w:rPr>
        <w:t>היו"ר נסים דהן:</w:t>
      </w:r>
    </w:p>
    <w:p w14:paraId="46599E4C" w14:textId="77777777" w:rsidR="00000000" w:rsidRDefault="00026F1C">
      <w:pPr>
        <w:pStyle w:val="a0"/>
        <w:rPr>
          <w:rtl/>
        </w:rPr>
      </w:pPr>
    </w:p>
    <w:p w14:paraId="771AA3E5" w14:textId="77777777" w:rsidR="00000000" w:rsidRDefault="00026F1C">
      <w:pPr>
        <w:pStyle w:val="a0"/>
        <w:rPr>
          <w:rFonts w:hint="cs"/>
          <w:rtl/>
        </w:rPr>
      </w:pPr>
      <w:r>
        <w:rPr>
          <w:rFonts w:hint="cs"/>
          <w:rtl/>
        </w:rPr>
        <w:t xml:space="preserve">בעד </w:t>
      </w:r>
      <w:r>
        <w:rPr>
          <w:rtl/>
        </w:rPr>
        <w:t>–</w:t>
      </w:r>
      <w:r>
        <w:rPr>
          <w:rFonts w:hint="cs"/>
          <w:rtl/>
        </w:rPr>
        <w:t xml:space="preserve"> 24, בצירוף קולו של היושב-ראש, אין מתנגדים ויש שני נמנעים. הצעת החוק התקבלה ותעבור לוועדת העבודה, הרווחה והבריאות להמשך דיון.</w:t>
      </w:r>
    </w:p>
    <w:p w14:paraId="540E83AC" w14:textId="77777777" w:rsidR="00000000" w:rsidRDefault="00026F1C">
      <w:pPr>
        <w:pStyle w:val="a0"/>
        <w:rPr>
          <w:rFonts w:hint="cs"/>
          <w:rtl/>
        </w:rPr>
      </w:pPr>
    </w:p>
    <w:p w14:paraId="4BDE4483" w14:textId="77777777" w:rsidR="00000000" w:rsidRDefault="00026F1C">
      <w:pPr>
        <w:pStyle w:val="a0"/>
        <w:rPr>
          <w:rFonts w:hint="cs"/>
          <w:rtl/>
        </w:rPr>
      </w:pPr>
    </w:p>
    <w:p w14:paraId="28F72611" w14:textId="77777777" w:rsidR="00000000" w:rsidRDefault="00026F1C">
      <w:pPr>
        <w:pStyle w:val="a2"/>
        <w:rPr>
          <w:rtl/>
        </w:rPr>
      </w:pPr>
    </w:p>
    <w:p w14:paraId="2C7C10CD" w14:textId="77777777" w:rsidR="00000000" w:rsidRDefault="00026F1C">
      <w:pPr>
        <w:pStyle w:val="a2"/>
        <w:rPr>
          <w:rFonts w:hint="cs"/>
          <w:rtl/>
        </w:rPr>
      </w:pPr>
      <w:bookmarkStart w:id="300" w:name="CS18870FI0018870T10_12_2003_15_28_23"/>
      <w:bookmarkStart w:id="301" w:name="_Toc70328362"/>
      <w:bookmarkEnd w:id="300"/>
      <w:r>
        <w:rPr>
          <w:rtl/>
        </w:rPr>
        <w:t>הצ</w:t>
      </w:r>
      <w:r>
        <w:rPr>
          <w:rFonts w:hint="cs"/>
          <w:rtl/>
        </w:rPr>
        <w:t xml:space="preserve">עת חוק </w:t>
      </w:r>
      <w:r>
        <w:rPr>
          <w:rtl/>
        </w:rPr>
        <w:t xml:space="preserve">הבחירות לכנסת (תיקון </w:t>
      </w:r>
      <w:r>
        <w:rPr>
          <w:rtl/>
        </w:rPr>
        <w:t>- העלאת אחוז החסימה), התשס"ד-2003</w:t>
      </w:r>
      <w:bookmarkEnd w:id="301"/>
    </w:p>
    <w:p w14:paraId="2E9D4BE9" w14:textId="77777777" w:rsidR="00000000" w:rsidRDefault="00026F1C">
      <w:pPr>
        <w:pStyle w:val="a0"/>
        <w:rPr>
          <w:rFonts w:hint="cs"/>
          <w:rtl/>
        </w:rPr>
      </w:pPr>
      <w:r>
        <w:rPr>
          <w:rtl/>
        </w:rPr>
        <w:t>[נספחות.]</w:t>
      </w:r>
    </w:p>
    <w:p w14:paraId="6375EF67" w14:textId="77777777" w:rsidR="00000000" w:rsidRDefault="00026F1C">
      <w:pPr>
        <w:pStyle w:val="-0"/>
        <w:rPr>
          <w:rtl/>
        </w:rPr>
      </w:pPr>
      <w:r>
        <w:rPr>
          <w:rFonts w:hint="cs"/>
          <w:rtl/>
        </w:rPr>
        <w:t xml:space="preserve">(הצעת חבר הכנסת </w:t>
      </w:r>
      <w:r>
        <w:rPr>
          <w:rtl/>
        </w:rPr>
        <w:t>אליעזר כהן</w:t>
      </w:r>
      <w:r>
        <w:rPr>
          <w:rFonts w:hint="cs"/>
          <w:rtl/>
        </w:rPr>
        <w:t>)</w:t>
      </w:r>
      <w:r>
        <w:rPr>
          <w:rtl/>
        </w:rPr>
        <w:t xml:space="preserve"> </w:t>
      </w:r>
    </w:p>
    <w:p w14:paraId="3E6E2061" w14:textId="77777777" w:rsidR="00000000" w:rsidRDefault="00026F1C">
      <w:pPr>
        <w:pStyle w:val="-0"/>
        <w:rPr>
          <w:rFonts w:hint="cs"/>
          <w:rtl/>
        </w:rPr>
      </w:pPr>
    </w:p>
    <w:p w14:paraId="21DCFA8A" w14:textId="77777777" w:rsidR="00000000" w:rsidRDefault="00026F1C">
      <w:pPr>
        <w:pStyle w:val="af1"/>
        <w:rPr>
          <w:rtl/>
        </w:rPr>
      </w:pPr>
      <w:r>
        <w:rPr>
          <w:rtl/>
        </w:rPr>
        <w:t>היו"ר נסים דהן:</w:t>
      </w:r>
    </w:p>
    <w:p w14:paraId="358436AE" w14:textId="77777777" w:rsidR="00000000" w:rsidRDefault="00026F1C">
      <w:pPr>
        <w:pStyle w:val="a0"/>
        <w:rPr>
          <w:rFonts w:hint="cs"/>
          <w:rtl/>
        </w:rPr>
      </w:pPr>
    </w:p>
    <w:p w14:paraId="2C32940B" w14:textId="77777777" w:rsidR="00000000" w:rsidRDefault="00026F1C">
      <w:pPr>
        <w:pStyle w:val="a0"/>
        <w:rPr>
          <w:rFonts w:hint="cs"/>
          <w:rtl/>
        </w:rPr>
      </w:pPr>
      <w:r>
        <w:rPr>
          <w:rFonts w:hint="cs"/>
          <w:rtl/>
        </w:rPr>
        <w:t>אנחנו עוברים להצעת חוק פ/1641 - הצעת חוק הבחירות לכנסת (תיקון - העלאת אחוז החסימה), התשס"ד-2003, מאת חבר הכנסת אליעזר כהן. חבר הכנסת אליעזר כהן, היום אתה פורה.</w:t>
      </w:r>
    </w:p>
    <w:p w14:paraId="2B6633E1" w14:textId="77777777" w:rsidR="00000000" w:rsidRDefault="00026F1C">
      <w:pPr>
        <w:pStyle w:val="a0"/>
        <w:rPr>
          <w:rFonts w:hint="cs"/>
          <w:rtl/>
        </w:rPr>
      </w:pPr>
    </w:p>
    <w:p w14:paraId="0AE0F5F7" w14:textId="77777777" w:rsidR="00000000" w:rsidRDefault="00026F1C">
      <w:pPr>
        <w:pStyle w:val="a0"/>
        <w:rPr>
          <w:rFonts w:hint="cs"/>
          <w:rtl/>
        </w:rPr>
      </w:pPr>
      <w:r>
        <w:rPr>
          <w:rFonts w:hint="cs"/>
          <w:rtl/>
        </w:rPr>
        <w:t>יש ה</w:t>
      </w:r>
      <w:r>
        <w:rPr>
          <w:rFonts w:hint="cs"/>
          <w:rtl/>
        </w:rPr>
        <w:t>יום כמה הצעות חוק דומות, והשר ישיב על כולן. יש שמונה הצעות.</w:t>
      </w:r>
    </w:p>
    <w:p w14:paraId="7348B32F" w14:textId="77777777" w:rsidR="00000000" w:rsidRDefault="00026F1C">
      <w:pPr>
        <w:pStyle w:val="a0"/>
        <w:rPr>
          <w:rFonts w:hint="cs"/>
          <w:rtl/>
        </w:rPr>
      </w:pPr>
    </w:p>
    <w:p w14:paraId="470F0397" w14:textId="77777777" w:rsidR="00000000" w:rsidRDefault="00026F1C">
      <w:pPr>
        <w:pStyle w:val="a"/>
        <w:rPr>
          <w:rtl/>
        </w:rPr>
      </w:pPr>
      <w:bookmarkStart w:id="302" w:name="FS000000421T10_12_2003_15_32_55"/>
      <w:bookmarkStart w:id="303" w:name="_Toc70328363"/>
      <w:bookmarkEnd w:id="302"/>
      <w:r>
        <w:rPr>
          <w:rFonts w:hint="eastAsia"/>
          <w:rtl/>
        </w:rPr>
        <w:t>אליעזר</w:t>
      </w:r>
      <w:r>
        <w:rPr>
          <w:rtl/>
        </w:rPr>
        <w:t xml:space="preserve"> כהן (האיחוד הלאומי - ישראל ביתנו):</w:t>
      </w:r>
      <w:bookmarkEnd w:id="303"/>
    </w:p>
    <w:p w14:paraId="260998E4" w14:textId="77777777" w:rsidR="00000000" w:rsidRDefault="00026F1C">
      <w:pPr>
        <w:pStyle w:val="a0"/>
        <w:rPr>
          <w:rFonts w:hint="cs"/>
          <w:rtl/>
        </w:rPr>
      </w:pPr>
    </w:p>
    <w:p w14:paraId="593B1EEB" w14:textId="77777777" w:rsidR="00000000" w:rsidRDefault="00026F1C">
      <w:pPr>
        <w:pStyle w:val="a0"/>
        <w:rPr>
          <w:rFonts w:hint="cs"/>
          <w:rtl/>
        </w:rPr>
      </w:pPr>
      <w:r>
        <w:rPr>
          <w:rFonts w:hint="cs"/>
          <w:rtl/>
        </w:rPr>
        <w:t>רבותי השרים - - -</w:t>
      </w:r>
    </w:p>
    <w:p w14:paraId="4C1E1123" w14:textId="77777777" w:rsidR="00000000" w:rsidRDefault="00026F1C">
      <w:pPr>
        <w:pStyle w:val="a0"/>
        <w:rPr>
          <w:rFonts w:hint="cs"/>
          <w:rtl/>
        </w:rPr>
      </w:pPr>
    </w:p>
    <w:p w14:paraId="3884378B" w14:textId="77777777" w:rsidR="00000000" w:rsidRDefault="00026F1C">
      <w:pPr>
        <w:pStyle w:val="af1"/>
        <w:rPr>
          <w:rtl/>
        </w:rPr>
      </w:pPr>
      <w:r>
        <w:rPr>
          <w:rtl/>
        </w:rPr>
        <w:t>היו"ר נסים דהן:</w:t>
      </w:r>
    </w:p>
    <w:p w14:paraId="4353A271" w14:textId="77777777" w:rsidR="00000000" w:rsidRDefault="00026F1C">
      <w:pPr>
        <w:pStyle w:val="a0"/>
        <w:rPr>
          <w:rtl/>
        </w:rPr>
      </w:pPr>
    </w:p>
    <w:p w14:paraId="7A8BA5CF" w14:textId="77777777" w:rsidR="00000000" w:rsidRDefault="00026F1C">
      <w:pPr>
        <w:pStyle w:val="a0"/>
        <w:rPr>
          <w:rFonts w:hint="cs"/>
          <w:rtl/>
        </w:rPr>
      </w:pPr>
      <w:r>
        <w:rPr>
          <w:rFonts w:hint="cs"/>
          <w:rtl/>
        </w:rPr>
        <w:t>השרים, נא לא להפריע. השרים מתווכחים ביניהם ומפריעים.</w:t>
      </w:r>
    </w:p>
    <w:p w14:paraId="5A64F174" w14:textId="77777777" w:rsidR="00000000" w:rsidRDefault="00026F1C">
      <w:pPr>
        <w:pStyle w:val="a0"/>
        <w:rPr>
          <w:rFonts w:hint="cs"/>
          <w:rtl/>
        </w:rPr>
      </w:pPr>
    </w:p>
    <w:p w14:paraId="6D8FE7B3" w14:textId="77777777" w:rsidR="00000000" w:rsidRDefault="00026F1C">
      <w:pPr>
        <w:pStyle w:val="-"/>
        <w:rPr>
          <w:rtl/>
        </w:rPr>
      </w:pPr>
      <w:bookmarkStart w:id="304" w:name="FS000000421T10_12_2003_15_33_37C"/>
      <w:bookmarkEnd w:id="304"/>
      <w:r>
        <w:rPr>
          <w:rtl/>
        </w:rPr>
        <w:t>אליעזר כהן (האיחוד הלאומי - ישראל ביתנו):</w:t>
      </w:r>
    </w:p>
    <w:p w14:paraId="44B8A1D5" w14:textId="77777777" w:rsidR="00000000" w:rsidRDefault="00026F1C">
      <w:pPr>
        <w:pStyle w:val="a0"/>
        <w:rPr>
          <w:rtl/>
        </w:rPr>
      </w:pPr>
    </w:p>
    <w:p w14:paraId="7A25401E" w14:textId="77777777" w:rsidR="00000000" w:rsidRDefault="00026F1C">
      <w:pPr>
        <w:pStyle w:val="a0"/>
        <w:rPr>
          <w:rFonts w:hint="cs"/>
          <w:rtl/>
        </w:rPr>
      </w:pPr>
      <w:r>
        <w:rPr>
          <w:rFonts w:hint="cs"/>
          <w:rtl/>
        </w:rPr>
        <w:t>חוק הבחירות לכנסת ק</w:t>
      </w:r>
      <w:r>
        <w:rPr>
          <w:rFonts w:hint="cs"/>
          <w:rtl/>
        </w:rPr>
        <w:t>ובע, כי אחוז החסימה בבחירות לכנסת יעמוד על 1.5% מסך הקולות הכשרים. אני מציע כאן להעלות את אחוז החסימה ולהעמידו על 2% מסך הקולות הכשרים. כפי שאמר היושב-ראש, הצעות חוק דומות הונחו גם בכנסת הארבע-עשרה וגם בכנסת החמש-עשרה, ועתה, בכנסת השש-עשרה - על-ידי חברי הכ</w:t>
      </w:r>
      <w:r>
        <w:rPr>
          <w:rFonts w:hint="cs"/>
          <w:rtl/>
        </w:rPr>
        <w:t>נסת אופיר פינס-פז, גדעון סער ואורית נוקד.</w:t>
      </w:r>
    </w:p>
    <w:p w14:paraId="0219B3A4" w14:textId="77777777" w:rsidR="00000000" w:rsidRDefault="00026F1C">
      <w:pPr>
        <w:pStyle w:val="a0"/>
        <w:rPr>
          <w:rFonts w:hint="cs"/>
          <w:rtl/>
        </w:rPr>
      </w:pPr>
    </w:p>
    <w:p w14:paraId="2F0D4E0E" w14:textId="77777777" w:rsidR="00000000" w:rsidRDefault="00026F1C">
      <w:pPr>
        <w:pStyle w:val="a0"/>
        <w:rPr>
          <w:rFonts w:hint="cs"/>
          <w:rtl/>
        </w:rPr>
      </w:pPr>
      <w:r>
        <w:rPr>
          <w:rFonts w:hint="cs"/>
          <w:rtl/>
        </w:rPr>
        <w:t>העלאת אחוז החסימה היא הגורם העיקרי בהקטנת מספר המפלגות בישראל. מספר המפלגות בישראל גבוה - הוא מהגבוהים ביותר בעולם. למותר לציין, כי תרומתו העיקרית של מהלך זה היא גם לדמוקרטיה וגם לייצוב השלטון.</w:t>
      </w:r>
    </w:p>
    <w:p w14:paraId="2C7840C3" w14:textId="77777777" w:rsidR="00000000" w:rsidRDefault="00026F1C">
      <w:pPr>
        <w:pStyle w:val="a0"/>
        <w:rPr>
          <w:rFonts w:hint="cs"/>
          <w:rtl/>
        </w:rPr>
      </w:pPr>
    </w:p>
    <w:p w14:paraId="1C5942DF" w14:textId="77777777" w:rsidR="00000000" w:rsidRDefault="00026F1C">
      <w:pPr>
        <w:pStyle w:val="a0"/>
        <w:rPr>
          <w:rFonts w:hint="cs"/>
          <w:rtl/>
        </w:rPr>
      </w:pPr>
      <w:r>
        <w:rPr>
          <w:rFonts w:hint="cs"/>
          <w:rtl/>
        </w:rPr>
        <w:t>הנושא הזה רשום במצ</w:t>
      </w:r>
      <w:r>
        <w:rPr>
          <w:rFonts w:hint="cs"/>
          <w:rtl/>
        </w:rPr>
        <w:t>ע מפלגתי, ואנחנו רצינו להעלות את אחוז החסימה עוד יותר. אבל התנגדות הממשלה בוועדת שרים לענייני חקיקה הביאה אותי להתפשר, ואני מסתפק ב-2%. תודה רבה.</w:t>
      </w:r>
    </w:p>
    <w:p w14:paraId="27672A2C" w14:textId="77777777" w:rsidR="00000000" w:rsidRDefault="00026F1C">
      <w:pPr>
        <w:pStyle w:val="a0"/>
        <w:rPr>
          <w:rFonts w:hint="cs"/>
          <w:rtl/>
        </w:rPr>
      </w:pPr>
    </w:p>
    <w:p w14:paraId="3BC9A690" w14:textId="77777777" w:rsidR="00000000" w:rsidRDefault="00026F1C">
      <w:pPr>
        <w:pStyle w:val="af1"/>
        <w:rPr>
          <w:rtl/>
        </w:rPr>
      </w:pPr>
      <w:r>
        <w:rPr>
          <w:rtl/>
        </w:rPr>
        <w:t>היו"ר נסים דהן:</w:t>
      </w:r>
    </w:p>
    <w:p w14:paraId="4207AE37" w14:textId="77777777" w:rsidR="00000000" w:rsidRDefault="00026F1C">
      <w:pPr>
        <w:pStyle w:val="a0"/>
        <w:rPr>
          <w:rtl/>
        </w:rPr>
      </w:pPr>
    </w:p>
    <w:p w14:paraId="3BB34DE5" w14:textId="77777777" w:rsidR="00000000" w:rsidRDefault="00026F1C">
      <w:pPr>
        <w:pStyle w:val="a0"/>
        <w:rPr>
          <w:rFonts w:hint="cs"/>
          <w:rtl/>
        </w:rPr>
      </w:pPr>
      <w:r>
        <w:rPr>
          <w:rFonts w:hint="cs"/>
          <w:rtl/>
        </w:rPr>
        <w:t>תודה רבה. באותו עניין, חבר הכנסת אבשלום וילן.</w:t>
      </w:r>
    </w:p>
    <w:p w14:paraId="68C022D4" w14:textId="77777777" w:rsidR="00000000" w:rsidRDefault="00026F1C">
      <w:pPr>
        <w:pStyle w:val="a0"/>
        <w:rPr>
          <w:rFonts w:hint="cs"/>
          <w:rtl/>
        </w:rPr>
      </w:pPr>
    </w:p>
    <w:p w14:paraId="2E051AA6" w14:textId="77777777" w:rsidR="00000000" w:rsidRDefault="00026F1C">
      <w:pPr>
        <w:pStyle w:val="af0"/>
        <w:rPr>
          <w:rtl/>
        </w:rPr>
      </w:pPr>
      <w:r>
        <w:rPr>
          <w:rFonts w:hint="eastAsia"/>
          <w:rtl/>
        </w:rPr>
        <w:t>קריאה</w:t>
      </w:r>
      <w:r>
        <w:rPr>
          <w:rtl/>
        </w:rPr>
        <w:t>:</w:t>
      </w:r>
    </w:p>
    <w:p w14:paraId="14DC20E8" w14:textId="77777777" w:rsidR="00000000" w:rsidRDefault="00026F1C">
      <w:pPr>
        <w:pStyle w:val="a0"/>
        <w:rPr>
          <w:rFonts w:hint="cs"/>
          <w:rtl/>
        </w:rPr>
      </w:pPr>
    </w:p>
    <w:p w14:paraId="5BE72C83" w14:textId="77777777" w:rsidR="00000000" w:rsidRDefault="00026F1C">
      <w:pPr>
        <w:pStyle w:val="a0"/>
        <w:rPr>
          <w:rFonts w:hint="cs"/>
          <w:rtl/>
        </w:rPr>
      </w:pPr>
      <w:r>
        <w:rPr>
          <w:rFonts w:hint="cs"/>
          <w:rtl/>
        </w:rPr>
        <w:t>- - -</w:t>
      </w:r>
    </w:p>
    <w:p w14:paraId="4EA37B53" w14:textId="77777777" w:rsidR="00000000" w:rsidRDefault="00026F1C">
      <w:pPr>
        <w:pStyle w:val="a0"/>
        <w:rPr>
          <w:rFonts w:hint="cs"/>
          <w:rtl/>
        </w:rPr>
      </w:pPr>
    </w:p>
    <w:p w14:paraId="70BF01E8" w14:textId="77777777" w:rsidR="00000000" w:rsidRDefault="00026F1C">
      <w:pPr>
        <w:pStyle w:val="af1"/>
        <w:rPr>
          <w:rtl/>
        </w:rPr>
      </w:pPr>
      <w:r>
        <w:rPr>
          <w:rtl/>
        </w:rPr>
        <w:t>היו"ר נסים דהן:</w:t>
      </w:r>
    </w:p>
    <w:p w14:paraId="6AB90A8E" w14:textId="77777777" w:rsidR="00000000" w:rsidRDefault="00026F1C">
      <w:pPr>
        <w:pStyle w:val="a0"/>
        <w:rPr>
          <w:rtl/>
        </w:rPr>
      </w:pPr>
    </w:p>
    <w:p w14:paraId="57D6CB5E" w14:textId="77777777" w:rsidR="00000000" w:rsidRDefault="00026F1C">
      <w:pPr>
        <w:pStyle w:val="a0"/>
        <w:rPr>
          <w:rFonts w:hint="cs"/>
          <w:rtl/>
        </w:rPr>
      </w:pPr>
      <w:r>
        <w:rPr>
          <w:rFonts w:hint="cs"/>
          <w:rtl/>
        </w:rPr>
        <w:t>חבר הכנסת ויל</w:t>
      </w:r>
      <w:r>
        <w:rPr>
          <w:rFonts w:hint="cs"/>
          <w:rtl/>
        </w:rPr>
        <w:t>ן איננו נוכח. הצעת החוק שלו יורדת מסדר-היום. נא למחוק את הצעתו של חבר הכנסת אבו וילן.</w:t>
      </w:r>
    </w:p>
    <w:p w14:paraId="6644B08F" w14:textId="77777777" w:rsidR="00000000" w:rsidRDefault="00026F1C">
      <w:pPr>
        <w:pStyle w:val="a0"/>
        <w:rPr>
          <w:rFonts w:hint="cs"/>
          <w:rtl/>
        </w:rPr>
      </w:pPr>
    </w:p>
    <w:p w14:paraId="74364EDD" w14:textId="77777777" w:rsidR="00000000" w:rsidRDefault="00026F1C">
      <w:pPr>
        <w:pStyle w:val="a2"/>
        <w:rPr>
          <w:rtl/>
        </w:rPr>
      </w:pPr>
    </w:p>
    <w:p w14:paraId="627C6A38" w14:textId="77777777" w:rsidR="00000000" w:rsidRDefault="00026F1C">
      <w:pPr>
        <w:pStyle w:val="a2"/>
        <w:rPr>
          <w:rFonts w:hint="cs"/>
          <w:rtl/>
        </w:rPr>
      </w:pPr>
      <w:bookmarkStart w:id="305" w:name="CS18872FI0018872T10_12_2003_15_37_04"/>
      <w:bookmarkStart w:id="306" w:name="_Toc70328364"/>
      <w:bookmarkEnd w:id="305"/>
      <w:r>
        <w:rPr>
          <w:rtl/>
        </w:rPr>
        <w:t>הצ</w:t>
      </w:r>
      <w:r>
        <w:rPr>
          <w:rFonts w:hint="cs"/>
          <w:rtl/>
        </w:rPr>
        <w:t>עת חוק ה</w:t>
      </w:r>
      <w:r>
        <w:rPr>
          <w:rtl/>
        </w:rPr>
        <w:t xml:space="preserve">בחירות לכנסת (תיקון </w:t>
      </w:r>
      <w:r>
        <w:rPr>
          <w:rFonts w:hint="cs"/>
          <w:rtl/>
        </w:rPr>
        <w:t xml:space="preserve">- </w:t>
      </w:r>
      <w:r>
        <w:rPr>
          <w:rtl/>
        </w:rPr>
        <w:t>אחוז החסימה), התשס"ג-2003</w:t>
      </w:r>
      <w:bookmarkEnd w:id="306"/>
    </w:p>
    <w:p w14:paraId="5A03E2F3" w14:textId="77777777" w:rsidR="00000000" w:rsidRDefault="00026F1C">
      <w:pPr>
        <w:pStyle w:val="a0"/>
        <w:rPr>
          <w:rFonts w:hint="cs"/>
          <w:rtl/>
        </w:rPr>
      </w:pPr>
      <w:r>
        <w:rPr>
          <w:rtl/>
        </w:rPr>
        <w:t>[נספחות.]</w:t>
      </w:r>
    </w:p>
    <w:p w14:paraId="622660BD" w14:textId="77777777" w:rsidR="00000000" w:rsidRDefault="00026F1C">
      <w:pPr>
        <w:pStyle w:val="-0"/>
        <w:rPr>
          <w:rFonts w:hint="cs"/>
          <w:rtl/>
        </w:rPr>
      </w:pPr>
      <w:r>
        <w:rPr>
          <w:rFonts w:hint="cs"/>
          <w:rtl/>
        </w:rPr>
        <w:t xml:space="preserve">(הצעת חבר הכנסת אופיר </w:t>
      </w:r>
      <w:r>
        <w:rPr>
          <w:rtl/>
        </w:rPr>
        <w:t>פינס-פז</w:t>
      </w:r>
      <w:r>
        <w:rPr>
          <w:rFonts w:hint="cs"/>
          <w:rtl/>
        </w:rPr>
        <w:t>)</w:t>
      </w:r>
    </w:p>
    <w:p w14:paraId="755A120A" w14:textId="77777777" w:rsidR="00000000" w:rsidRDefault="00026F1C">
      <w:pPr>
        <w:pStyle w:val="-0"/>
        <w:rPr>
          <w:rFonts w:hint="cs"/>
          <w:rtl/>
        </w:rPr>
      </w:pPr>
    </w:p>
    <w:p w14:paraId="1B73129B" w14:textId="77777777" w:rsidR="00000000" w:rsidRDefault="00026F1C">
      <w:pPr>
        <w:pStyle w:val="af1"/>
        <w:rPr>
          <w:rtl/>
        </w:rPr>
      </w:pPr>
      <w:r>
        <w:rPr>
          <w:rtl/>
        </w:rPr>
        <w:t>היו"ר נסים דהן:</w:t>
      </w:r>
    </w:p>
    <w:p w14:paraId="289D7949" w14:textId="77777777" w:rsidR="00000000" w:rsidRDefault="00026F1C">
      <w:pPr>
        <w:pStyle w:val="a0"/>
        <w:rPr>
          <w:rtl/>
        </w:rPr>
      </w:pPr>
    </w:p>
    <w:p w14:paraId="3C42A91B" w14:textId="77777777" w:rsidR="00000000" w:rsidRDefault="00026F1C">
      <w:pPr>
        <w:pStyle w:val="a0"/>
        <w:rPr>
          <w:rFonts w:hint="cs"/>
          <w:rtl/>
        </w:rPr>
      </w:pPr>
      <w:r>
        <w:rPr>
          <w:rFonts w:hint="cs"/>
          <w:rtl/>
        </w:rPr>
        <w:t xml:space="preserve">באותו נושא, הצעת חוק פ/11 - הצעת חוק הבחירות לכנסת </w:t>
      </w:r>
      <w:r>
        <w:rPr>
          <w:rFonts w:hint="cs"/>
          <w:rtl/>
        </w:rPr>
        <w:t>(תיקון - אחוז החסימה), התשס"ג-2003, מאת חבר הכנסת אופיר פינס-פז.</w:t>
      </w:r>
    </w:p>
    <w:p w14:paraId="645E4480" w14:textId="77777777" w:rsidR="00000000" w:rsidRDefault="00026F1C">
      <w:pPr>
        <w:pStyle w:val="a0"/>
        <w:rPr>
          <w:rFonts w:hint="cs"/>
          <w:rtl/>
        </w:rPr>
      </w:pPr>
    </w:p>
    <w:p w14:paraId="0F76DE96" w14:textId="77777777" w:rsidR="00000000" w:rsidRDefault="00026F1C">
      <w:pPr>
        <w:pStyle w:val="af0"/>
        <w:rPr>
          <w:rtl/>
        </w:rPr>
      </w:pPr>
      <w:r>
        <w:rPr>
          <w:rFonts w:hint="eastAsia"/>
          <w:rtl/>
        </w:rPr>
        <w:t>עזמי</w:t>
      </w:r>
      <w:r>
        <w:rPr>
          <w:rtl/>
        </w:rPr>
        <w:t xml:space="preserve"> בשארה (בל"ד):</w:t>
      </w:r>
    </w:p>
    <w:p w14:paraId="5E45CC2D" w14:textId="77777777" w:rsidR="00000000" w:rsidRDefault="00026F1C">
      <w:pPr>
        <w:pStyle w:val="a0"/>
        <w:rPr>
          <w:rFonts w:hint="cs"/>
          <w:rtl/>
        </w:rPr>
      </w:pPr>
    </w:p>
    <w:p w14:paraId="36B6B037" w14:textId="77777777" w:rsidR="00000000" w:rsidRDefault="00026F1C">
      <w:pPr>
        <w:pStyle w:val="a0"/>
        <w:rPr>
          <w:rFonts w:hint="cs"/>
          <w:rtl/>
        </w:rPr>
      </w:pPr>
      <w:r>
        <w:rPr>
          <w:rFonts w:hint="cs"/>
          <w:rtl/>
        </w:rPr>
        <w:t>אתה עקבי ממושב למושב.</w:t>
      </w:r>
    </w:p>
    <w:p w14:paraId="19930DF7" w14:textId="77777777" w:rsidR="00000000" w:rsidRDefault="00026F1C">
      <w:pPr>
        <w:pStyle w:val="a0"/>
        <w:rPr>
          <w:rFonts w:hint="cs"/>
          <w:rtl/>
        </w:rPr>
      </w:pPr>
    </w:p>
    <w:p w14:paraId="398B8A5B" w14:textId="77777777" w:rsidR="00000000" w:rsidRDefault="00026F1C">
      <w:pPr>
        <w:pStyle w:val="a"/>
        <w:rPr>
          <w:rtl/>
        </w:rPr>
      </w:pPr>
      <w:bookmarkStart w:id="307" w:name="FS000000455T10_12_2003_15_37_11"/>
      <w:bookmarkStart w:id="308" w:name="_Toc70328365"/>
      <w:bookmarkEnd w:id="307"/>
      <w:r>
        <w:rPr>
          <w:rFonts w:hint="eastAsia"/>
          <w:rtl/>
        </w:rPr>
        <w:t>אופיר</w:t>
      </w:r>
      <w:r>
        <w:rPr>
          <w:rtl/>
        </w:rPr>
        <w:t xml:space="preserve"> פינס-פז (העבודה-מימד):</w:t>
      </w:r>
      <w:bookmarkEnd w:id="308"/>
    </w:p>
    <w:p w14:paraId="3947A5CB" w14:textId="77777777" w:rsidR="00000000" w:rsidRDefault="00026F1C">
      <w:pPr>
        <w:pStyle w:val="a0"/>
        <w:rPr>
          <w:rFonts w:hint="cs"/>
          <w:rtl/>
        </w:rPr>
      </w:pPr>
    </w:p>
    <w:p w14:paraId="0CB02355" w14:textId="77777777" w:rsidR="00000000" w:rsidRDefault="00026F1C">
      <w:pPr>
        <w:pStyle w:val="a0"/>
        <w:rPr>
          <w:rFonts w:hint="cs"/>
          <w:rtl/>
        </w:rPr>
      </w:pPr>
      <w:r>
        <w:rPr>
          <w:rFonts w:hint="cs"/>
          <w:rtl/>
        </w:rPr>
        <w:t>אדוני היושב-ראש, חברי חברי הכנסת, כפי שאמר חבר הכנסת בשארה, גם בכנסת הקודמת הצעתי להעלות את אחוז החסימה.</w:t>
      </w:r>
    </w:p>
    <w:p w14:paraId="5C482B66" w14:textId="77777777" w:rsidR="00000000" w:rsidRDefault="00026F1C">
      <w:pPr>
        <w:pStyle w:val="a0"/>
        <w:rPr>
          <w:rFonts w:hint="cs"/>
          <w:rtl/>
        </w:rPr>
      </w:pPr>
    </w:p>
    <w:p w14:paraId="57B5D8BF" w14:textId="77777777" w:rsidR="00000000" w:rsidRDefault="00026F1C">
      <w:pPr>
        <w:pStyle w:val="af0"/>
        <w:rPr>
          <w:rtl/>
        </w:rPr>
      </w:pPr>
      <w:r>
        <w:rPr>
          <w:rFonts w:hint="eastAsia"/>
          <w:rtl/>
        </w:rPr>
        <w:t>עזמי</w:t>
      </w:r>
      <w:r>
        <w:rPr>
          <w:rtl/>
        </w:rPr>
        <w:t xml:space="preserve"> בשארה </w:t>
      </w:r>
      <w:r>
        <w:rPr>
          <w:rtl/>
        </w:rPr>
        <w:t>(בל"ד):</w:t>
      </w:r>
    </w:p>
    <w:p w14:paraId="7648F86A" w14:textId="77777777" w:rsidR="00000000" w:rsidRDefault="00026F1C">
      <w:pPr>
        <w:pStyle w:val="a0"/>
        <w:rPr>
          <w:rFonts w:hint="cs"/>
          <w:rtl/>
        </w:rPr>
      </w:pPr>
    </w:p>
    <w:p w14:paraId="686F0353" w14:textId="77777777" w:rsidR="00000000" w:rsidRDefault="00026F1C">
      <w:pPr>
        <w:pStyle w:val="a0"/>
        <w:rPr>
          <w:rFonts w:hint="cs"/>
          <w:rtl/>
        </w:rPr>
      </w:pPr>
      <w:r>
        <w:rPr>
          <w:rFonts w:hint="cs"/>
          <w:rtl/>
        </w:rPr>
        <w:t>- - -</w:t>
      </w:r>
    </w:p>
    <w:p w14:paraId="05DF7B12" w14:textId="77777777" w:rsidR="00000000" w:rsidRDefault="00026F1C">
      <w:pPr>
        <w:pStyle w:val="a0"/>
        <w:rPr>
          <w:rFonts w:hint="cs"/>
          <w:rtl/>
        </w:rPr>
      </w:pPr>
    </w:p>
    <w:p w14:paraId="698114F0" w14:textId="77777777" w:rsidR="00000000" w:rsidRDefault="00026F1C">
      <w:pPr>
        <w:pStyle w:val="a"/>
        <w:rPr>
          <w:rtl/>
        </w:rPr>
      </w:pPr>
      <w:bookmarkStart w:id="309" w:name="FS000000455T10_12_2003_15_03_25"/>
      <w:bookmarkStart w:id="310" w:name="_Toc70328366"/>
      <w:bookmarkEnd w:id="309"/>
      <w:r>
        <w:rPr>
          <w:rtl/>
        </w:rPr>
        <w:t>אופיר פינס-פז (העבודה-מימד):</w:t>
      </w:r>
      <w:bookmarkEnd w:id="310"/>
    </w:p>
    <w:p w14:paraId="180D2C42" w14:textId="77777777" w:rsidR="00000000" w:rsidRDefault="00026F1C">
      <w:pPr>
        <w:pStyle w:val="a0"/>
        <w:rPr>
          <w:rFonts w:hint="cs"/>
          <w:rtl/>
        </w:rPr>
      </w:pPr>
    </w:p>
    <w:p w14:paraId="4C679720" w14:textId="77777777" w:rsidR="00000000" w:rsidRDefault="00026F1C">
      <w:pPr>
        <w:pStyle w:val="a0"/>
        <w:rPr>
          <w:rFonts w:hint="cs"/>
          <w:rtl/>
        </w:rPr>
      </w:pPr>
      <w:r>
        <w:rPr>
          <w:rFonts w:hint="cs"/>
          <w:rtl/>
        </w:rPr>
        <w:t>משום שאני, לאורך זמן, סבור שאחוז החסימה בפרלמנטריזם הישראלי נמוך מדי. נכון שיש הבדל - היום אני הרבה יותר רגוע, כפי שאתם שמים לב, משום שבשיטת הבחירה הישירה זה היה ממש אסון. ממש אסון. מהרגע שבוטלה שיטת הבחירה היש</w:t>
      </w:r>
      <w:r>
        <w:rPr>
          <w:rFonts w:hint="cs"/>
          <w:rtl/>
        </w:rPr>
        <w:t>ירה, זה פחות קריטי. זה לא אותו מצב. עם זאת, אני חושב שאף שהצעתי להעלות את אחוז החסימה ל-3% - - -</w:t>
      </w:r>
    </w:p>
    <w:p w14:paraId="3D1D747A" w14:textId="77777777" w:rsidR="00000000" w:rsidRDefault="00026F1C">
      <w:pPr>
        <w:pStyle w:val="a0"/>
        <w:rPr>
          <w:rFonts w:hint="cs"/>
          <w:rtl/>
        </w:rPr>
      </w:pPr>
    </w:p>
    <w:p w14:paraId="2E0A3B99" w14:textId="77777777" w:rsidR="00000000" w:rsidRDefault="00026F1C">
      <w:pPr>
        <w:pStyle w:val="af0"/>
        <w:rPr>
          <w:rtl/>
        </w:rPr>
      </w:pPr>
      <w:r>
        <w:rPr>
          <w:rFonts w:hint="eastAsia"/>
          <w:rtl/>
        </w:rPr>
        <w:t>שר</w:t>
      </w:r>
      <w:r>
        <w:rPr>
          <w:rtl/>
        </w:rPr>
        <w:t xml:space="preserve"> התשתיות הלאומיות יוסף פריצקי:</w:t>
      </w:r>
    </w:p>
    <w:p w14:paraId="599D16CD" w14:textId="77777777" w:rsidR="00000000" w:rsidRDefault="00026F1C">
      <w:pPr>
        <w:pStyle w:val="a0"/>
        <w:rPr>
          <w:rFonts w:hint="cs"/>
          <w:rtl/>
        </w:rPr>
      </w:pPr>
    </w:p>
    <w:p w14:paraId="7A80957A" w14:textId="77777777" w:rsidR="00000000" w:rsidRDefault="00026F1C">
      <w:pPr>
        <w:pStyle w:val="a0"/>
        <w:rPr>
          <w:rFonts w:hint="cs"/>
          <w:rtl/>
        </w:rPr>
      </w:pPr>
      <w:r>
        <w:rPr>
          <w:rFonts w:hint="cs"/>
          <w:rtl/>
        </w:rPr>
        <w:t>וואלה, יש לך אומץ. 3%? - יש לך אומץ.</w:t>
      </w:r>
    </w:p>
    <w:p w14:paraId="31F375D0" w14:textId="77777777" w:rsidR="00000000" w:rsidRDefault="00026F1C">
      <w:pPr>
        <w:pStyle w:val="a0"/>
        <w:rPr>
          <w:rFonts w:hint="cs"/>
          <w:rtl/>
        </w:rPr>
      </w:pPr>
    </w:p>
    <w:p w14:paraId="63FB7637" w14:textId="77777777" w:rsidR="00000000" w:rsidRDefault="00026F1C">
      <w:pPr>
        <w:pStyle w:val="-"/>
        <w:rPr>
          <w:rtl/>
        </w:rPr>
      </w:pPr>
      <w:bookmarkStart w:id="311" w:name="FS000000455T10_12_2003_15_17_07C"/>
      <w:bookmarkEnd w:id="311"/>
      <w:r>
        <w:rPr>
          <w:rtl/>
        </w:rPr>
        <w:t>אופיר פינס-פז (העבודה-מימד):</w:t>
      </w:r>
    </w:p>
    <w:p w14:paraId="40F30B06" w14:textId="77777777" w:rsidR="00000000" w:rsidRDefault="00026F1C">
      <w:pPr>
        <w:pStyle w:val="a0"/>
        <w:rPr>
          <w:rtl/>
        </w:rPr>
      </w:pPr>
    </w:p>
    <w:p w14:paraId="46FAC65D" w14:textId="77777777" w:rsidR="00000000" w:rsidRDefault="00026F1C">
      <w:pPr>
        <w:pStyle w:val="a0"/>
        <w:rPr>
          <w:rFonts w:hint="cs"/>
          <w:rtl/>
        </w:rPr>
      </w:pPr>
      <w:r>
        <w:rPr>
          <w:rFonts w:hint="cs"/>
          <w:rtl/>
        </w:rPr>
        <w:t xml:space="preserve">יפה. השר פריצקי אומר שיש לי אומץ. אהבתי את ההערה. </w:t>
      </w:r>
    </w:p>
    <w:p w14:paraId="1D98A7D1" w14:textId="77777777" w:rsidR="00000000" w:rsidRDefault="00026F1C">
      <w:pPr>
        <w:pStyle w:val="a0"/>
        <w:rPr>
          <w:rFonts w:hint="cs"/>
          <w:rtl/>
        </w:rPr>
      </w:pPr>
    </w:p>
    <w:p w14:paraId="046AC217" w14:textId="77777777" w:rsidR="00000000" w:rsidRDefault="00026F1C">
      <w:pPr>
        <w:pStyle w:val="a0"/>
        <w:rPr>
          <w:rFonts w:hint="cs"/>
          <w:rtl/>
        </w:rPr>
      </w:pPr>
      <w:r>
        <w:rPr>
          <w:rFonts w:hint="cs"/>
          <w:rtl/>
        </w:rPr>
        <w:t xml:space="preserve">אני </w:t>
      </w:r>
      <w:r>
        <w:rPr>
          <w:rFonts w:hint="cs"/>
          <w:rtl/>
        </w:rPr>
        <w:t>מקבל מראש את עמדת הממשלה כפי שהציג אותה השר גדעון עזרא, שביקש ממני להתייצב על 2%, אני מקבל את זה כיוון שהאמת ניתנת להיאמר, שגם בכנסת הקודמת בסופו של דבר התיישרנו - מציעי הצעות החוק - על 2% ולא יותר מכך, והשינוי הוא שינוי מתון. המשמעות של השינוי היא שתהיינה</w:t>
      </w:r>
      <w:r>
        <w:rPr>
          <w:rFonts w:hint="cs"/>
          <w:rtl/>
        </w:rPr>
        <w:t xml:space="preserve"> בכנסת סיעות המונות שלושה חברי כנסת ומעלה. אני חושב שזה בסדר, אני חושב שזה סביר, אני חושב שזה נכון. </w:t>
      </w:r>
    </w:p>
    <w:p w14:paraId="0EA49292" w14:textId="77777777" w:rsidR="00000000" w:rsidRDefault="00026F1C">
      <w:pPr>
        <w:pStyle w:val="a0"/>
        <w:rPr>
          <w:rFonts w:hint="cs"/>
          <w:rtl/>
        </w:rPr>
      </w:pPr>
    </w:p>
    <w:p w14:paraId="5A97B6F1" w14:textId="77777777" w:rsidR="00000000" w:rsidRDefault="00026F1C">
      <w:pPr>
        <w:pStyle w:val="a0"/>
        <w:rPr>
          <w:rFonts w:hint="cs"/>
          <w:rtl/>
        </w:rPr>
      </w:pPr>
      <w:r>
        <w:rPr>
          <w:rFonts w:hint="cs"/>
          <w:rtl/>
        </w:rPr>
        <w:t>דמוקרטיה שיש בה עודף מפלגות, רסיסי מפלגות, סיעות יחיד או סיעות של שניים, היא מאוד בעייתית. היא מפוצלת, היא מפוררת, היא מתפרקת לגורמים. זה נכון שצריכים להי</w:t>
      </w:r>
      <w:r>
        <w:rPr>
          <w:rFonts w:hint="cs"/>
          <w:rtl/>
        </w:rPr>
        <w:t xml:space="preserve">ות זהירים, כדי שלא לפגוע בזכותם של אנשים להתאגד גם אם אינם רבים - בזכותו של המיעוט, בזכותו של השונה, בהחלט. אבל במסגרת הזאת צריכים להיות איזונים ובלמים כמו בכל נושא אחר. נדמה לי ש-1.5% זה נמוך מדי; נדמה לי ש-2% זה אולי לא מספק, אבל אפשר להתפשר על כך ואפשר </w:t>
      </w:r>
      <w:r>
        <w:rPr>
          <w:rFonts w:hint="cs"/>
          <w:rtl/>
        </w:rPr>
        <w:t xml:space="preserve">לנסות את זה פעם אחת. </w:t>
      </w:r>
    </w:p>
    <w:p w14:paraId="09521578" w14:textId="77777777" w:rsidR="00000000" w:rsidRDefault="00026F1C">
      <w:pPr>
        <w:pStyle w:val="a0"/>
        <w:rPr>
          <w:rFonts w:hint="cs"/>
          <w:rtl/>
        </w:rPr>
      </w:pPr>
    </w:p>
    <w:p w14:paraId="2D0E4EDF" w14:textId="77777777" w:rsidR="00000000" w:rsidRDefault="00026F1C">
      <w:pPr>
        <w:pStyle w:val="a0"/>
        <w:rPr>
          <w:rFonts w:hint="cs"/>
          <w:rtl/>
        </w:rPr>
      </w:pPr>
      <w:r>
        <w:rPr>
          <w:rFonts w:hint="cs"/>
          <w:rtl/>
        </w:rPr>
        <w:t>אגב, בהערת סוגריים - ראוי מאוד להעלות את אחוז החסימה בשלטון המקומי, ברשויות המקומיות. אני אומר את זה - זה לא קשור להצעת החוק - ואני מציע לחברים ליזום הצעת חוק בהקשר זה, משום שמה שקורה בשלטון המקומי לאחר הבחירות האחרונות, זה פשוט לא י</w:t>
      </w:r>
      <w:r>
        <w:rPr>
          <w:rFonts w:hint="cs"/>
          <w:rtl/>
        </w:rPr>
        <w:t xml:space="preserve">יאמן. </w:t>
      </w:r>
    </w:p>
    <w:p w14:paraId="18F49648" w14:textId="77777777" w:rsidR="00000000" w:rsidRDefault="00026F1C">
      <w:pPr>
        <w:pStyle w:val="a0"/>
        <w:rPr>
          <w:rFonts w:hint="cs"/>
          <w:rtl/>
        </w:rPr>
      </w:pPr>
    </w:p>
    <w:p w14:paraId="7A3616C1" w14:textId="77777777" w:rsidR="00000000" w:rsidRDefault="00026F1C">
      <w:pPr>
        <w:pStyle w:val="af0"/>
        <w:rPr>
          <w:rtl/>
        </w:rPr>
      </w:pPr>
      <w:r>
        <w:rPr>
          <w:rFonts w:hint="eastAsia"/>
          <w:rtl/>
        </w:rPr>
        <w:t>מוחמד</w:t>
      </w:r>
      <w:r>
        <w:rPr>
          <w:rtl/>
        </w:rPr>
        <w:t xml:space="preserve"> ברכה (חד"ש-תע"ל):</w:t>
      </w:r>
    </w:p>
    <w:p w14:paraId="0813D8B6" w14:textId="77777777" w:rsidR="00000000" w:rsidRDefault="00026F1C">
      <w:pPr>
        <w:pStyle w:val="a0"/>
        <w:rPr>
          <w:rFonts w:hint="cs"/>
          <w:rtl/>
        </w:rPr>
      </w:pPr>
    </w:p>
    <w:p w14:paraId="7C6D757C" w14:textId="77777777" w:rsidR="00000000" w:rsidRDefault="00026F1C">
      <w:pPr>
        <w:pStyle w:val="a0"/>
        <w:rPr>
          <w:rFonts w:hint="cs"/>
          <w:rtl/>
        </w:rPr>
      </w:pPr>
      <w:r>
        <w:rPr>
          <w:rFonts w:hint="cs"/>
          <w:rtl/>
        </w:rPr>
        <w:t>מה, מה לא ייאמן?</w:t>
      </w:r>
    </w:p>
    <w:p w14:paraId="0E411F2B" w14:textId="77777777" w:rsidR="00000000" w:rsidRDefault="00026F1C">
      <w:pPr>
        <w:pStyle w:val="a0"/>
        <w:rPr>
          <w:rFonts w:hint="cs"/>
          <w:rtl/>
        </w:rPr>
      </w:pPr>
    </w:p>
    <w:p w14:paraId="735577AE" w14:textId="77777777" w:rsidR="00000000" w:rsidRDefault="00026F1C">
      <w:pPr>
        <w:pStyle w:val="-"/>
        <w:rPr>
          <w:rtl/>
        </w:rPr>
      </w:pPr>
      <w:bookmarkStart w:id="312" w:name="FS000000455T10_12_2003_15_25_07C"/>
      <w:bookmarkEnd w:id="312"/>
      <w:r>
        <w:rPr>
          <w:rtl/>
        </w:rPr>
        <w:t>אופיר פינס-פז (העבודה-מימד):</w:t>
      </w:r>
    </w:p>
    <w:p w14:paraId="30DD3DDB" w14:textId="77777777" w:rsidR="00000000" w:rsidRDefault="00026F1C">
      <w:pPr>
        <w:pStyle w:val="a0"/>
        <w:rPr>
          <w:rtl/>
        </w:rPr>
      </w:pPr>
    </w:p>
    <w:p w14:paraId="329AC6E9" w14:textId="77777777" w:rsidR="00000000" w:rsidRDefault="00026F1C">
      <w:pPr>
        <w:pStyle w:val="a0"/>
        <w:rPr>
          <w:rFonts w:hint="cs"/>
          <w:rtl/>
        </w:rPr>
      </w:pPr>
      <w:r>
        <w:rPr>
          <w:rFonts w:hint="cs"/>
          <w:rtl/>
        </w:rPr>
        <w:t>סיעות של יחיד ברוב הרשויות המקומיות - זה אחד ועוד אחד ועוד שניים ועוד אחד ועוד אחד ועוד שניים. אי-אפשר לנהל ככה שום דבר.</w:t>
      </w:r>
    </w:p>
    <w:p w14:paraId="76CDB601" w14:textId="77777777" w:rsidR="00000000" w:rsidRDefault="00026F1C">
      <w:pPr>
        <w:pStyle w:val="a0"/>
        <w:rPr>
          <w:rFonts w:hint="cs"/>
          <w:rtl/>
        </w:rPr>
      </w:pPr>
    </w:p>
    <w:p w14:paraId="4CCC2AA4" w14:textId="77777777" w:rsidR="00000000" w:rsidRDefault="00026F1C">
      <w:pPr>
        <w:pStyle w:val="af0"/>
        <w:rPr>
          <w:rtl/>
        </w:rPr>
      </w:pPr>
      <w:r>
        <w:rPr>
          <w:rFonts w:hint="eastAsia"/>
          <w:rtl/>
        </w:rPr>
        <w:t>מוחמד</w:t>
      </w:r>
      <w:r>
        <w:rPr>
          <w:rtl/>
        </w:rPr>
        <w:t xml:space="preserve"> ברכה (חד"ש-תע"ל):</w:t>
      </w:r>
    </w:p>
    <w:p w14:paraId="4F8CAD2B" w14:textId="77777777" w:rsidR="00000000" w:rsidRDefault="00026F1C">
      <w:pPr>
        <w:pStyle w:val="a0"/>
        <w:rPr>
          <w:rFonts w:hint="cs"/>
          <w:rtl/>
        </w:rPr>
      </w:pPr>
    </w:p>
    <w:p w14:paraId="62DC316C" w14:textId="77777777" w:rsidR="00000000" w:rsidRDefault="00026F1C">
      <w:pPr>
        <w:pStyle w:val="a0"/>
        <w:rPr>
          <w:rFonts w:hint="cs"/>
          <w:rtl/>
        </w:rPr>
      </w:pPr>
      <w:r>
        <w:rPr>
          <w:rFonts w:hint="cs"/>
          <w:rtl/>
        </w:rPr>
        <w:t xml:space="preserve">ובמועצה שמספר החברים בה 11, </w:t>
      </w:r>
      <w:r>
        <w:rPr>
          <w:rFonts w:hint="cs"/>
          <w:rtl/>
        </w:rPr>
        <w:t xml:space="preserve">חבר אחד זה 10%. </w:t>
      </w:r>
    </w:p>
    <w:p w14:paraId="3460DE2B" w14:textId="77777777" w:rsidR="00000000" w:rsidRDefault="00026F1C">
      <w:pPr>
        <w:pStyle w:val="a0"/>
        <w:rPr>
          <w:rFonts w:hint="cs"/>
          <w:rtl/>
        </w:rPr>
      </w:pPr>
    </w:p>
    <w:p w14:paraId="0337DA9C" w14:textId="77777777" w:rsidR="00000000" w:rsidRDefault="00026F1C">
      <w:pPr>
        <w:pStyle w:val="af1"/>
        <w:rPr>
          <w:rtl/>
        </w:rPr>
      </w:pPr>
      <w:r>
        <w:rPr>
          <w:rtl/>
        </w:rPr>
        <w:t>היו"ר נסים דהן:</w:t>
      </w:r>
    </w:p>
    <w:p w14:paraId="10CA54FD" w14:textId="77777777" w:rsidR="00000000" w:rsidRDefault="00026F1C">
      <w:pPr>
        <w:pStyle w:val="a0"/>
        <w:rPr>
          <w:rtl/>
        </w:rPr>
      </w:pPr>
    </w:p>
    <w:p w14:paraId="3D2B17DF" w14:textId="77777777" w:rsidR="00000000" w:rsidRDefault="00026F1C">
      <w:pPr>
        <w:pStyle w:val="a0"/>
        <w:rPr>
          <w:rFonts w:hint="cs"/>
          <w:rtl/>
        </w:rPr>
      </w:pPr>
      <w:r>
        <w:rPr>
          <w:rFonts w:hint="cs"/>
          <w:rtl/>
        </w:rPr>
        <w:t>תודה רבה.</w:t>
      </w:r>
    </w:p>
    <w:p w14:paraId="393FAC11" w14:textId="77777777" w:rsidR="00000000" w:rsidRDefault="00026F1C">
      <w:pPr>
        <w:pStyle w:val="a0"/>
        <w:rPr>
          <w:rFonts w:hint="cs"/>
          <w:rtl/>
        </w:rPr>
      </w:pPr>
    </w:p>
    <w:p w14:paraId="5AB8CAC9" w14:textId="77777777" w:rsidR="00000000" w:rsidRDefault="00026F1C">
      <w:pPr>
        <w:pStyle w:val="-"/>
        <w:rPr>
          <w:rtl/>
        </w:rPr>
      </w:pPr>
      <w:bookmarkStart w:id="313" w:name="FS000000455T10_12_2003_15_27_55C"/>
      <w:bookmarkEnd w:id="313"/>
      <w:r>
        <w:rPr>
          <w:rtl/>
        </w:rPr>
        <w:t>אופיר פינס-פז (העבודה-מימד):</w:t>
      </w:r>
    </w:p>
    <w:p w14:paraId="7E486D36" w14:textId="77777777" w:rsidR="00000000" w:rsidRDefault="00026F1C">
      <w:pPr>
        <w:pStyle w:val="a0"/>
        <w:rPr>
          <w:rtl/>
        </w:rPr>
      </w:pPr>
    </w:p>
    <w:p w14:paraId="3B92BBE9" w14:textId="77777777" w:rsidR="00000000" w:rsidRDefault="00026F1C">
      <w:pPr>
        <w:pStyle w:val="a0"/>
        <w:rPr>
          <w:rFonts w:hint="cs"/>
          <w:rtl/>
        </w:rPr>
      </w:pPr>
      <w:r>
        <w:rPr>
          <w:rFonts w:hint="cs"/>
          <w:rtl/>
        </w:rPr>
        <w:t xml:space="preserve">או.קיי., זה בסדר. אני לא מדבר רק על הדוגמה של המגזר הערבי. יש עוד בארץ. </w:t>
      </w:r>
    </w:p>
    <w:p w14:paraId="073FA6E6" w14:textId="77777777" w:rsidR="00000000" w:rsidRDefault="00026F1C">
      <w:pPr>
        <w:pStyle w:val="a0"/>
        <w:rPr>
          <w:rFonts w:hint="cs"/>
          <w:rtl/>
        </w:rPr>
      </w:pPr>
    </w:p>
    <w:p w14:paraId="2FF28372" w14:textId="77777777" w:rsidR="00000000" w:rsidRDefault="00026F1C">
      <w:pPr>
        <w:pStyle w:val="af0"/>
        <w:rPr>
          <w:rtl/>
        </w:rPr>
      </w:pPr>
      <w:r>
        <w:rPr>
          <w:rFonts w:hint="eastAsia"/>
          <w:rtl/>
        </w:rPr>
        <w:t>מוחמד</w:t>
      </w:r>
      <w:r>
        <w:rPr>
          <w:rtl/>
        </w:rPr>
        <w:t xml:space="preserve"> ברכה (חד"ש-תע"ל):</w:t>
      </w:r>
    </w:p>
    <w:p w14:paraId="05A9879B" w14:textId="77777777" w:rsidR="00000000" w:rsidRDefault="00026F1C">
      <w:pPr>
        <w:pStyle w:val="a0"/>
        <w:rPr>
          <w:rFonts w:hint="cs"/>
          <w:rtl/>
        </w:rPr>
      </w:pPr>
    </w:p>
    <w:p w14:paraId="53C3FAF5" w14:textId="77777777" w:rsidR="00000000" w:rsidRDefault="00026F1C">
      <w:pPr>
        <w:pStyle w:val="a0"/>
        <w:rPr>
          <w:rFonts w:hint="cs"/>
          <w:rtl/>
        </w:rPr>
      </w:pPr>
      <w:r>
        <w:rPr>
          <w:rFonts w:hint="cs"/>
          <w:rtl/>
        </w:rPr>
        <w:t>כל המגזרים.</w:t>
      </w:r>
    </w:p>
    <w:p w14:paraId="207F64F1" w14:textId="77777777" w:rsidR="00000000" w:rsidRDefault="00026F1C">
      <w:pPr>
        <w:pStyle w:val="a0"/>
        <w:rPr>
          <w:rFonts w:hint="cs"/>
          <w:rtl/>
        </w:rPr>
      </w:pPr>
    </w:p>
    <w:p w14:paraId="52504685" w14:textId="77777777" w:rsidR="00000000" w:rsidRDefault="00026F1C">
      <w:pPr>
        <w:pStyle w:val="-"/>
        <w:rPr>
          <w:rtl/>
        </w:rPr>
      </w:pPr>
      <w:bookmarkStart w:id="314" w:name="FS000000455T10_12_2003_15_29_59C"/>
      <w:bookmarkEnd w:id="314"/>
      <w:r>
        <w:rPr>
          <w:rtl/>
        </w:rPr>
        <w:t>אופיר פינס-פז (העבודה-מימד):</w:t>
      </w:r>
    </w:p>
    <w:p w14:paraId="6CAE3567" w14:textId="77777777" w:rsidR="00000000" w:rsidRDefault="00026F1C">
      <w:pPr>
        <w:pStyle w:val="a0"/>
        <w:rPr>
          <w:rtl/>
        </w:rPr>
      </w:pPr>
    </w:p>
    <w:p w14:paraId="7243AF7E" w14:textId="77777777" w:rsidR="00000000" w:rsidRDefault="00026F1C">
      <w:pPr>
        <w:pStyle w:val="a0"/>
        <w:rPr>
          <w:rFonts w:hint="cs"/>
          <w:rtl/>
        </w:rPr>
      </w:pPr>
      <w:r>
        <w:rPr>
          <w:rFonts w:hint="cs"/>
          <w:rtl/>
        </w:rPr>
        <w:t>אבל תסתכל על תוצאות הבחירות, חבר הכנסת</w:t>
      </w:r>
      <w:r>
        <w:rPr>
          <w:rFonts w:hint="cs"/>
          <w:rtl/>
        </w:rPr>
        <w:t xml:space="preserve"> ברכה. תסתכל, תלמד אותן. אני אומר לך שתגיע לאותה מסקנה שאני הגעתי. </w:t>
      </w:r>
    </w:p>
    <w:p w14:paraId="29B07760" w14:textId="77777777" w:rsidR="00000000" w:rsidRDefault="00026F1C">
      <w:pPr>
        <w:pStyle w:val="a0"/>
        <w:rPr>
          <w:rFonts w:hint="cs"/>
          <w:rtl/>
        </w:rPr>
      </w:pPr>
    </w:p>
    <w:p w14:paraId="71E0686D" w14:textId="77777777" w:rsidR="00000000" w:rsidRDefault="00026F1C">
      <w:pPr>
        <w:pStyle w:val="af0"/>
        <w:rPr>
          <w:rtl/>
        </w:rPr>
      </w:pPr>
      <w:r>
        <w:rPr>
          <w:rFonts w:hint="eastAsia"/>
          <w:rtl/>
        </w:rPr>
        <w:t>מוחמד</w:t>
      </w:r>
      <w:r>
        <w:rPr>
          <w:rtl/>
        </w:rPr>
        <w:t xml:space="preserve"> ברכה (חד"ש-תע"ל):</w:t>
      </w:r>
    </w:p>
    <w:p w14:paraId="49131389" w14:textId="77777777" w:rsidR="00000000" w:rsidRDefault="00026F1C">
      <w:pPr>
        <w:pStyle w:val="a0"/>
        <w:rPr>
          <w:rFonts w:hint="cs"/>
          <w:rtl/>
        </w:rPr>
      </w:pPr>
    </w:p>
    <w:p w14:paraId="7BE14502" w14:textId="77777777" w:rsidR="00000000" w:rsidRDefault="00026F1C">
      <w:pPr>
        <w:pStyle w:val="a0"/>
        <w:rPr>
          <w:rFonts w:hint="cs"/>
          <w:rtl/>
        </w:rPr>
      </w:pPr>
      <w:r>
        <w:rPr>
          <w:rFonts w:hint="cs"/>
          <w:rtl/>
        </w:rPr>
        <w:t>אתה לא מודד את זה באחוזים, אלא במספר החברים במועצה. מועצה שיש בה 20 חברי מועצה - מה האחוז?- - - 25%, 10%.</w:t>
      </w:r>
    </w:p>
    <w:p w14:paraId="0C21608E" w14:textId="77777777" w:rsidR="00000000" w:rsidRDefault="00026F1C">
      <w:pPr>
        <w:pStyle w:val="a0"/>
        <w:rPr>
          <w:rFonts w:hint="cs"/>
          <w:rtl/>
        </w:rPr>
      </w:pPr>
    </w:p>
    <w:p w14:paraId="7781E0C1" w14:textId="77777777" w:rsidR="00000000" w:rsidRDefault="00026F1C">
      <w:pPr>
        <w:pStyle w:val="-"/>
        <w:rPr>
          <w:rtl/>
        </w:rPr>
      </w:pPr>
      <w:bookmarkStart w:id="315" w:name="FS000000455T10_12_2003_15_31_00C"/>
      <w:bookmarkEnd w:id="315"/>
      <w:r>
        <w:rPr>
          <w:rtl/>
        </w:rPr>
        <w:t>אופיר פינס-פז (העבודה-מימד):</w:t>
      </w:r>
    </w:p>
    <w:p w14:paraId="4C983CA8" w14:textId="77777777" w:rsidR="00000000" w:rsidRDefault="00026F1C">
      <w:pPr>
        <w:pStyle w:val="a0"/>
        <w:rPr>
          <w:rtl/>
        </w:rPr>
      </w:pPr>
    </w:p>
    <w:p w14:paraId="075BCC48" w14:textId="77777777" w:rsidR="00000000" w:rsidRDefault="00026F1C">
      <w:pPr>
        <w:pStyle w:val="a0"/>
        <w:rPr>
          <w:rFonts w:hint="cs"/>
          <w:rtl/>
        </w:rPr>
      </w:pPr>
      <w:r>
        <w:rPr>
          <w:rFonts w:hint="cs"/>
          <w:rtl/>
        </w:rPr>
        <w:t>או.קיי., אני מבין את מה ש</w:t>
      </w:r>
      <w:r>
        <w:rPr>
          <w:rFonts w:hint="cs"/>
          <w:rtl/>
        </w:rPr>
        <w:t>אתה אומר.</w:t>
      </w:r>
    </w:p>
    <w:p w14:paraId="67B89210" w14:textId="77777777" w:rsidR="00000000" w:rsidRDefault="00026F1C">
      <w:pPr>
        <w:pStyle w:val="a0"/>
        <w:rPr>
          <w:rFonts w:hint="cs"/>
          <w:rtl/>
        </w:rPr>
      </w:pPr>
    </w:p>
    <w:p w14:paraId="2EC85A96" w14:textId="77777777" w:rsidR="00000000" w:rsidRDefault="00026F1C">
      <w:pPr>
        <w:pStyle w:val="af1"/>
        <w:rPr>
          <w:rtl/>
        </w:rPr>
      </w:pPr>
      <w:r>
        <w:rPr>
          <w:rtl/>
        </w:rPr>
        <w:t>היו"ר נסים דהן:</w:t>
      </w:r>
    </w:p>
    <w:p w14:paraId="5748001C" w14:textId="77777777" w:rsidR="00000000" w:rsidRDefault="00026F1C">
      <w:pPr>
        <w:pStyle w:val="a0"/>
        <w:rPr>
          <w:rtl/>
        </w:rPr>
      </w:pPr>
    </w:p>
    <w:p w14:paraId="0039274A" w14:textId="77777777" w:rsidR="00000000" w:rsidRDefault="00026F1C">
      <w:pPr>
        <w:pStyle w:val="a0"/>
        <w:rPr>
          <w:rFonts w:hint="cs"/>
          <w:rtl/>
        </w:rPr>
      </w:pPr>
      <w:r>
        <w:rPr>
          <w:rFonts w:hint="cs"/>
          <w:rtl/>
        </w:rPr>
        <w:t>תודה רבה. נא לסיים.</w:t>
      </w:r>
    </w:p>
    <w:p w14:paraId="2BA4F1B0" w14:textId="77777777" w:rsidR="00000000" w:rsidRDefault="00026F1C">
      <w:pPr>
        <w:pStyle w:val="a0"/>
        <w:rPr>
          <w:rFonts w:hint="cs"/>
          <w:rtl/>
        </w:rPr>
      </w:pPr>
    </w:p>
    <w:p w14:paraId="71D8C26E" w14:textId="77777777" w:rsidR="00000000" w:rsidRDefault="00026F1C">
      <w:pPr>
        <w:pStyle w:val="-"/>
        <w:rPr>
          <w:rtl/>
        </w:rPr>
      </w:pPr>
      <w:bookmarkStart w:id="316" w:name="FS000000455T10_12_2003_15_31_46C"/>
      <w:bookmarkEnd w:id="316"/>
      <w:r>
        <w:rPr>
          <w:rtl/>
        </w:rPr>
        <w:t>אופיר פינס-פז (העבודה-מימד):</w:t>
      </w:r>
    </w:p>
    <w:p w14:paraId="23A7E7DB" w14:textId="77777777" w:rsidR="00000000" w:rsidRDefault="00026F1C">
      <w:pPr>
        <w:pStyle w:val="a0"/>
        <w:rPr>
          <w:rtl/>
        </w:rPr>
      </w:pPr>
    </w:p>
    <w:p w14:paraId="7B7673A1" w14:textId="77777777" w:rsidR="00000000" w:rsidRDefault="00026F1C">
      <w:pPr>
        <w:pStyle w:val="a0"/>
        <w:rPr>
          <w:rFonts w:hint="cs"/>
          <w:rtl/>
        </w:rPr>
      </w:pPr>
      <w:r>
        <w:rPr>
          <w:rFonts w:hint="cs"/>
          <w:rtl/>
        </w:rPr>
        <w:t>אני כבר מסיים, אדוני היושב-ראש. ראוי להדגיש שבהרבה מאוד מדינות שאנחנו מתחשבים בהן, לומדים מהן ורוצים להידמות להן, אחוז החסימה גבוה מאוד - לדעתי גבוה יותר מדי - מדינות כמו גרמניה</w:t>
      </w:r>
      <w:r>
        <w:rPr>
          <w:rFonts w:hint="cs"/>
          <w:rtl/>
        </w:rPr>
        <w:t xml:space="preserve">, עם אחוז חסימה של 5%, רוסיה - 5%, אוסטריה - 4%, נורבגיה - 4% - אני כבר לא מדבר על מדינות כמו טורקיה, שזה 10%, שזה כמובן טירוף מוחלט. דנמרק 2% - ויש מדינות רבות בעולם המודרני שאחוז החסימה בהן גבוה. </w:t>
      </w:r>
    </w:p>
    <w:p w14:paraId="0A3ED4BD" w14:textId="77777777" w:rsidR="00000000" w:rsidRDefault="00026F1C">
      <w:pPr>
        <w:pStyle w:val="a0"/>
        <w:rPr>
          <w:rFonts w:hint="cs"/>
          <w:rtl/>
        </w:rPr>
      </w:pPr>
    </w:p>
    <w:p w14:paraId="277403D8" w14:textId="77777777" w:rsidR="00000000" w:rsidRDefault="00026F1C">
      <w:pPr>
        <w:pStyle w:val="af0"/>
        <w:rPr>
          <w:rtl/>
        </w:rPr>
      </w:pPr>
      <w:r>
        <w:rPr>
          <w:rFonts w:hint="eastAsia"/>
          <w:rtl/>
        </w:rPr>
        <w:t>אברהם</w:t>
      </w:r>
      <w:r>
        <w:rPr>
          <w:rtl/>
        </w:rPr>
        <w:t xml:space="preserve"> רביץ (יהדות התורה):</w:t>
      </w:r>
    </w:p>
    <w:p w14:paraId="28C43D40" w14:textId="77777777" w:rsidR="00000000" w:rsidRDefault="00026F1C">
      <w:pPr>
        <w:pStyle w:val="a0"/>
        <w:rPr>
          <w:rFonts w:hint="cs"/>
          <w:rtl/>
        </w:rPr>
      </w:pPr>
    </w:p>
    <w:p w14:paraId="0B6E9A8B" w14:textId="77777777" w:rsidR="00000000" w:rsidRDefault="00026F1C">
      <w:pPr>
        <w:pStyle w:val="a0"/>
        <w:rPr>
          <w:rFonts w:hint="cs"/>
          <w:rtl/>
        </w:rPr>
      </w:pPr>
      <w:r>
        <w:rPr>
          <w:rFonts w:hint="cs"/>
          <w:rtl/>
        </w:rPr>
        <w:t>מה ההבדל בין גרמניה - - -</w:t>
      </w:r>
    </w:p>
    <w:p w14:paraId="2D2B7541" w14:textId="77777777" w:rsidR="00000000" w:rsidRDefault="00026F1C">
      <w:pPr>
        <w:pStyle w:val="a0"/>
        <w:rPr>
          <w:rFonts w:hint="cs"/>
          <w:rtl/>
        </w:rPr>
      </w:pPr>
    </w:p>
    <w:p w14:paraId="773DFF46" w14:textId="77777777" w:rsidR="00000000" w:rsidRDefault="00026F1C">
      <w:pPr>
        <w:pStyle w:val="af1"/>
        <w:rPr>
          <w:rtl/>
        </w:rPr>
      </w:pPr>
      <w:r>
        <w:rPr>
          <w:rtl/>
        </w:rPr>
        <w:t>הי</w:t>
      </w:r>
      <w:r>
        <w:rPr>
          <w:rtl/>
        </w:rPr>
        <w:t>ו"ר נסים דהן:</w:t>
      </w:r>
    </w:p>
    <w:p w14:paraId="20771745" w14:textId="77777777" w:rsidR="00000000" w:rsidRDefault="00026F1C">
      <w:pPr>
        <w:pStyle w:val="a0"/>
        <w:rPr>
          <w:rtl/>
        </w:rPr>
      </w:pPr>
    </w:p>
    <w:p w14:paraId="13C468D8" w14:textId="77777777" w:rsidR="00000000" w:rsidRDefault="00026F1C">
      <w:pPr>
        <w:pStyle w:val="a0"/>
        <w:rPr>
          <w:rFonts w:hint="cs"/>
          <w:rtl/>
        </w:rPr>
      </w:pPr>
      <w:r>
        <w:rPr>
          <w:rFonts w:hint="cs"/>
          <w:rtl/>
        </w:rPr>
        <w:t>תודה, תודה. לא מנהלים ויכוח במליאה, חבר הכנסת רביץ. בוועדה תעשו את זה - אם זה יגיע. נא לסיים.</w:t>
      </w:r>
    </w:p>
    <w:p w14:paraId="70F6D17A" w14:textId="77777777" w:rsidR="00000000" w:rsidRDefault="00026F1C">
      <w:pPr>
        <w:pStyle w:val="a0"/>
        <w:rPr>
          <w:rFonts w:hint="cs"/>
          <w:rtl/>
        </w:rPr>
      </w:pPr>
    </w:p>
    <w:p w14:paraId="47CF1933" w14:textId="77777777" w:rsidR="00000000" w:rsidRDefault="00026F1C">
      <w:pPr>
        <w:pStyle w:val="-"/>
        <w:rPr>
          <w:rtl/>
        </w:rPr>
      </w:pPr>
      <w:bookmarkStart w:id="317" w:name="FS000000455T10_12_2003_15_35_41C"/>
      <w:bookmarkEnd w:id="317"/>
      <w:r>
        <w:rPr>
          <w:rtl/>
        </w:rPr>
        <w:t>אופיר פינס-פז (העבודה-מימד):</w:t>
      </w:r>
    </w:p>
    <w:p w14:paraId="6F06984F" w14:textId="77777777" w:rsidR="00000000" w:rsidRDefault="00026F1C">
      <w:pPr>
        <w:pStyle w:val="a0"/>
        <w:rPr>
          <w:rtl/>
        </w:rPr>
      </w:pPr>
    </w:p>
    <w:p w14:paraId="6B0E0648" w14:textId="77777777" w:rsidR="00000000" w:rsidRDefault="00026F1C">
      <w:pPr>
        <w:pStyle w:val="a0"/>
        <w:rPr>
          <w:rFonts w:hint="cs"/>
          <w:rtl/>
        </w:rPr>
      </w:pPr>
      <w:r>
        <w:rPr>
          <w:rFonts w:hint="cs"/>
          <w:rtl/>
        </w:rPr>
        <w:t xml:space="preserve">אני מבקש מחברי הכנסת לתמוך בהצעת החוק, שכאמור מציעה להעלות את אחוז החסימה ל-2%. </w:t>
      </w:r>
    </w:p>
    <w:p w14:paraId="1413F477" w14:textId="77777777" w:rsidR="00000000" w:rsidRDefault="00026F1C">
      <w:pPr>
        <w:pStyle w:val="a0"/>
        <w:rPr>
          <w:rFonts w:hint="cs"/>
          <w:rtl/>
        </w:rPr>
      </w:pPr>
    </w:p>
    <w:p w14:paraId="5C9639E4" w14:textId="77777777" w:rsidR="00000000" w:rsidRDefault="00026F1C">
      <w:pPr>
        <w:pStyle w:val="af1"/>
        <w:rPr>
          <w:rtl/>
        </w:rPr>
      </w:pPr>
      <w:r>
        <w:rPr>
          <w:rtl/>
        </w:rPr>
        <w:t>היו"ר נסים דהן:</w:t>
      </w:r>
    </w:p>
    <w:p w14:paraId="0A37D6AB" w14:textId="77777777" w:rsidR="00000000" w:rsidRDefault="00026F1C">
      <w:pPr>
        <w:pStyle w:val="a0"/>
        <w:rPr>
          <w:rtl/>
        </w:rPr>
      </w:pPr>
    </w:p>
    <w:p w14:paraId="1B3314BF" w14:textId="77777777" w:rsidR="00000000" w:rsidRDefault="00026F1C">
      <w:pPr>
        <w:pStyle w:val="a0"/>
        <w:rPr>
          <w:rFonts w:hint="cs"/>
          <w:rtl/>
        </w:rPr>
      </w:pPr>
      <w:r>
        <w:rPr>
          <w:rFonts w:hint="cs"/>
          <w:rtl/>
        </w:rPr>
        <w:t>תודה רבה.</w:t>
      </w:r>
    </w:p>
    <w:p w14:paraId="11AFA6D3" w14:textId="77777777" w:rsidR="00000000" w:rsidRDefault="00026F1C">
      <w:pPr>
        <w:pStyle w:val="a0"/>
        <w:rPr>
          <w:rFonts w:hint="cs"/>
          <w:rtl/>
        </w:rPr>
      </w:pPr>
    </w:p>
    <w:p w14:paraId="1A9FB26A" w14:textId="77777777" w:rsidR="00000000" w:rsidRDefault="00026F1C">
      <w:pPr>
        <w:pStyle w:val="a2"/>
        <w:rPr>
          <w:rtl/>
        </w:rPr>
      </w:pPr>
    </w:p>
    <w:p w14:paraId="7B8C441A" w14:textId="77777777" w:rsidR="00000000" w:rsidRDefault="00026F1C">
      <w:pPr>
        <w:pStyle w:val="a2"/>
        <w:rPr>
          <w:rFonts w:hint="cs"/>
          <w:rtl/>
        </w:rPr>
      </w:pPr>
      <w:bookmarkStart w:id="318" w:name="CS18873FI0018873T10_12_2003_17_33_09"/>
      <w:bookmarkStart w:id="319" w:name="_Toc70328367"/>
      <w:bookmarkEnd w:id="318"/>
      <w:r>
        <w:rPr>
          <w:rtl/>
        </w:rPr>
        <w:t>הצ</w:t>
      </w:r>
      <w:r>
        <w:rPr>
          <w:rFonts w:hint="cs"/>
          <w:rtl/>
        </w:rPr>
        <w:t xml:space="preserve">עת </w:t>
      </w:r>
      <w:r>
        <w:rPr>
          <w:rFonts w:hint="cs"/>
          <w:rtl/>
        </w:rPr>
        <w:t xml:space="preserve">חוק </w:t>
      </w:r>
      <w:r>
        <w:rPr>
          <w:rtl/>
        </w:rPr>
        <w:t>הבחירות לכנסת (תיקון - הגדלת אחוז החסימה), התשס"ג-2003</w:t>
      </w:r>
      <w:bookmarkEnd w:id="319"/>
    </w:p>
    <w:p w14:paraId="4F1D911B" w14:textId="77777777" w:rsidR="00000000" w:rsidRDefault="00026F1C">
      <w:pPr>
        <w:pStyle w:val="a0"/>
        <w:rPr>
          <w:rFonts w:hint="cs"/>
          <w:rtl/>
        </w:rPr>
      </w:pPr>
      <w:r>
        <w:rPr>
          <w:rtl/>
        </w:rPr>
        <w:t>[נספחות.]</w:t>
      </w:r>
    </w:p>
    <w:p w14:paraId="3C5495CC" w14:textId="77777777" w:rsidR="00000000" w:rsidRDefault="00026F1C">
      <w:pPr>
        <w:pStyle w:val="-0"/>
        <w:rPr>
          <w:rtl/>
        </w:rPr>
      </w:pPr>
      <w:r>
        <w:rPr>
          <w:rFonts w:hint="cs"/>
          <w:rtl/>
        </w:rPr>
        <w:t xml:space="preserve">(הצעת חברת הכנסת גילה </w:t>
      </w:r>
      <w:r>
        <w:rPr>
          <w:rtl/>
        </w:rPr>
        <w:t>פינקלשטיין</w:t>
      </w:r>
      <w:r>
        <w:rPr>
          <w:rFonts w:hint="cs"/>
          <w:rtl/>
        </w:rPr>
        <w:t>)</w:t>
      </w:r>
    </w:p>
    <w:p w14:paraId="1403768C" w14:textId="77777777" w:rsidR="00000000" w:rsidRDefault="00026F1C">
      <w:pPr>
        <w:pStyle w:val="-0"/>
        <w:rPr>
          <w:rFonts w:hint="cs"/>
          <w:rtl/>
        </w:rPr>
      </w:pPr>
    </w:p>
    <w:p w14:paraId="63E79E9E" w14:textId="77777777" w:rsidR="00000000" w:rsidRDefault="00026F1C">
      <w:pPr>
        <w:pStyle w:val="af1"/>
        <w:rPr>
          <w:rtl/>
        </w:rPr>
      </w:pPr>
      <w:r>
        <w:rPr>
          <w:rtl/>
        </w:rPr>
        <w:t>היו"ר נסים דהן:</w:t>
      </w:r>
    </w:p>
    <w:p w14:paraId="47BCF15C" w14:textId="77777777" w:rsidR="00000000" w:rsidRDefault="00026F1C">
      <w:pPr>
        <w:pStyle w:val="a0"/>
        <w:rPr>
          <w:rtl/>
        </w:rPr>
      </w:pPr>
    </w:p>
    <w:p w14:paraId="368427B8" w14:textId="77777777" w:rsidR="00000000" w:rsidRDefault="00026F1C">
      <w:pPr>
        <w:pStyle w:val="a0"/>
        <w:rPr>
          <w:rFonts w:hint="cs"/>
          <w:rtl/>
        </w:rPr>
      </w:pPr>
      <w:r>
        <w:rPr>
          <w:rFonts w:hint="cs"/>
          <w:rtl/>
        </w:rPr>
        <w:t xml:space="preserve">עתה, הצעת חוק פ/655  - הצעת חוק הבחירות לכנסת (תיקון </w:t>
      </w:r>
      <w:r>
        <w:rPr>
          <w:rtl/>
        </w:rPr>
        <w:t>–</w:t>
      </w:r>
      <w:r>
        <w:rPr>
          <w:rFonts w:hint="cs"/>
          <w:rtl/>
        </w:rPr>
        <w:t xml:space="preserve"> הגדלת אחוז החסימה), התשס"ג-2003, מאת חברת הכנסת פינקלשטיין. בבקשה.</w:t>
      </w:r>
    </w:p>
    <w:p w14:paraId="06F49AC2" w14:textId="77777777" w:rsidR="00000000" w:rsidRDefault="00026F1C">
      <w:pPr>
        <w:pStyle w:val="a0"/>
        <w:rPr>
          <w:rFonts w:hint="cs"/>
          <w:rtl/>
        </w:rPr>
      </w:pPr>
      <w:bookmarkStart w:id="320" w:name="FS000001059T10_12_2003_15_37_03"/>
      <w:bookmarkEnd w:id="320"/>
    </w:p>
    <w:p w14:paraId="70E1C0F1" w14:textId="77777777" w:rsidR="00000000" w:rsidRDefault="00026F1C">
      <w:pPr>
        <w:pStyle w:val="a0"/>
        <w:rPr>
          <w:rFonts w:hint="cs"/>
          <w:rtl/>
        </w:rPr>
      </w:pPr>
      <w:r>
        <w:rPr>
          <w:rFonts w:hint="cs"/>
          <w:rtl/>
        </w:rPr>
        <w:t>חבר הכנסת אב</w:t>
      </w:r>
      <w:r>
        <w:rPr>
          <w:rFonts w:hint="cs"/>
          <w:rtl/>
        </w:rPr>
        <w:t>ו וילן, לפנים משורת הדין, בסוף הנואמים גם לך ניתן לדבר.</w:t>
      </w:r>
    </w:p>
    <w:p w14:paraId="1FB3CDCC" w14:textId="77777777" w:rsidR="00000000" w:rsidRDefault="00026F1C">
      <w:pPr>
        <w:pStyle w:val="a0"/>
        <w:rPr>
          <w:rFonts w:hint="cs"/>
          <w:rtl/>
        </w:rPr>
      </w:pPr>
    </w:p>
    <w:p w14:paraId="4FEAC27B" w14:textId="77777777" w:rsidR="00000000" w:rsidRDefault="00026F1C">
      <w:pPr>
        <w:pStyle w:val="a"/>
        <w:rPr>
          <w:rtl/>
        </w:rPr>
      </w:pPr>
      <w:bookmarkStart w:id="321" w:name="_Toc70328368"/>
      <w:r>
        <w:rPr>
          <w:rFonts w:hint="eastAsia"/>
          <w:rtl/>
        </w:rPr>
        <w:t>גילה</w:t>
      </w:r>
      <w:r>
        <w:rPr>
          <w:rtl/>
        </w:rPr>
        <w:t xml:space="preserve"> פינקלשטיין (מפד"ל):</w:t>
      </w:r>
      <w:bookmarkEnd w:id="321"/>
    </w:p>
    <w:p w14:paraId="7C33CB70" w14:textId="77777777" w:rsidR="00000000" w:rsidRDefault="00026F1C">
      <w:pPr>
        <w:pStyle w:val="a0"/>
        <w:rPr>
          <w:rFonts w:hint="cs"/>
          <w:rtl/>
        </w:rPr>
      </w:pPr>
    </w:p>
    <w:p w14:paraId="6A1070F6" w14:textId="77777777" w:rsidR="00000000" w:rsidRDefault="00026F1C">
      <w:pPr>
        <w:pStyle w:val="a0"/>
        <w:rPr>
          <w:rFonts w:hint="cs"/>
          <w:rtl/>
        </w:rPr>
      </w:pPr>
      <w:r>
        <w:rPr>
          <w:rFonts w:hint="cs"/>
          <w:rtl/>
        </w:rPr>
        <w:t xml:space="preserve">אדוני היושב-ראש, כנסת נכבדה, התיקון שאנחנו מבקשים להכניס היום בחוק הבחירות לכנסת ולראש הממשלה הוא פעוט לכאורה, אך משמעותי מבחינה ציבורית. </w:t>
      </w:r>
    </w:p>
    <w:p w14:paraId="13CA6F27" w14:textId="77777777" w:rsidR="00000000" w:rsidRDefault="00026F1C">
      <w:pPr>
        <w:pStyle w:val="a0"/>
        <w:rPr>
          <w:rFonts w:hint="cs"/>
          <w:rtl/>
        </w:rPr>
      </w:pPr>
    </w:p>
    <w:p w14:paraId="5816E037" w14:textId="77777777" w:rsidR="00000000" w:rsidRDefault="00026F1C">
      <w:pPr>
        <w:pStyle w:val="a0"/>
        <w:rPr>
          <w:rFonts w:hint="cs"/>
          <w:rtl/>
        </w:rPr>
      </w:pPr>
      <w:r>
        <w:rPr>
          <w:rFonts w:hint="cs"/>
          <w:rtl/>
        </w:rPr>
        <w:t>ההיצף ברשימות המתמודדות לכנסת גור</w:t>
      </w:r>
      <w:r>
        <w:rPr>
          <w:rFonts w:hint="cs"/>
          <w:rtl/>
        </w:rPr>
        <w:t xml:space="preserve">ם למצב לא בריא: מתוך רצון למקסימום דמוקרטיה, קיבלנו עודף דמוקרטיה. קשה מאוד לממשלה ולכנסת לתפקד במצב עניינים כזה. אחוז החסימה הקיים היום, 1.5%, אולי הספיק בעבר, אך אינו מוכיח את עצמו במציאות הקיימת, מציאות שבה מבקש כל בעל רעיון או סדר יום משלו להקים מפלגה </w:t>
      </w:r>
      <w:r>
        <w:rPr>
          <w:rFonts w:hint="cs"/>
          <w:rtl/>
        </w:rPr>
        <w:t xml:space="preserve">ורשימה לכנסת.  </w:t>
      </w:r>
    </w:p>
    <w:p w14:paraId="00A48EE7" w14:textId="77777777" w:rsidR="00000000" w:rsidRDefault="00026F1C">
      <w:pPr>
        <w:pStyle w:val="a0"/>
        <w:rPr>
          <w:rFonts w:hint="cs"/>
          <w:rtl/>
        </w:rPr>
      </w:pPr>
    </w:p>
    <w:p w14:paraId="440ADD21" w14:textId="77777777" w:rsidR="00000000" w:rsidRDefault="00026F1C">
      <w:pPr>
        <w:pStyle w:val="a0"/>
        <w:rPr>
          <w:rFonts w:hint="cs"/>
          <w:rtl/>
        </w:rPr>
      </w:pPr>
      <w:r>
        <w:rPr>
          <w:rFonts w:hint="cs"/>
          <w:rtl/>
        </w:rPr>
        <w:t>הגדלת אחוז החסימה תוכל למנוע פיצול רב של קולות ושל הרשימות שנכנסות לכנסת. התופעה של ריבוי רשימות לכנסת מזיקה לדמוקרטיה הישראלית. רשימות גדולות יותר יוכלו להכיל מגוון דעות גדול יותר. פיצול הכנסת לסיעות קטנות יוצר לעתים גם מצב של סחטנות של ר</w:t>
      </w:r>
      <w:r>
        <w:rPr>
          <w:rFonts w:hint="cs"/>
          <w:rtl/>
        </w:rPr>
        <w:t xml:space="preserve">שימות קטנות, ומאוד מקשה על העבודה. הדבר גם יוצר אי-אמון של הבוחרים כלפי הכנסת ומבזה את מעמדה. </w:t>
      </w:r>
    </w:p>
    <w:p w14:paraId="6FD21114" w14:textId="77777777" w:rsidR="00000000" w:rsidRDefault="00026F1C">
      <w:pPr>
        <w:pStyle w:val="a0"/>
        <w:rPr>
          <w:rFonts w:hint="cs"/>
          <w:rtl/>
        </w:rPr>
      </w:pPr>
    </w:p>
    <w:p w14:paraId="68E62C9E" w14:textId="77777777" w:rsidR="00000000" w:rsidRDefault="00026F1C">
      <w:pPr>
        <w:pStyle w:val="a0"/>
        <w:ind w:firstLine="0"/>
        <w:rPr>
          <w:rFonts w:hint="cs"/>
          <w:rtl/>
        </w:rPr>
      </w:pPr>
      <w:r>
        <w:rPr>
          <w:rFonts w:hint="cs"/>
          <w:rtl/>
        </w:rPr>
        <w:tab/>
        <w:t>לא מדובר על שינוי קיצוני מבחינת אחוז החסימה. הצעתי: להעלותו ב-1%, ל-2.5%, אך אני מסכימה להסתפק גם ב-0.5% - כלומר: העלאה ל-2%; שינוי שגם לו תהיה משמעות רבה מבחי</w:t>
      </w:r>
      <w:r>
        <w:rPr>
          <w:rFonts w:hint="cs"/>
          <w:rtl/>
        </w:rPr>
        <w:t xml:space="preserve">נה מערכתית. אנחנו עושים עוד צעד קטן להגברת האמון של הציבור בכנסת, כדי לצמצם את המוטיבציה להקמת רשימות חדשות. </w:t>
      </w:r>
    </w:p>
    <w:p w14:paraId="614A8915" w14:textId="77777777" w:rsidR="00000000" w:rsidRDefault="00026F1C">
      <w:pPr>
        <w:pStyle w:val="a0"/>
        <w:ind w:firstLine="0"/>
        <w:rPr>
          <w:rFonts w:hint="cs"/>
          <w:rtl/>
        </w:rPr>
      </w:pPr>
    </w:p>
    <w:p w14:paraId="0379C2C0" w14:textId="77777777" w:rsidR="00000000" w:rsidRDefault="00026F1C">
      <w:pPr>
        <w:pStyle w:val="a0"/>
        <w:ind w:firstLine="0"/>
        <w:rPr>
          <w:rFonts w:hint="cs"/>
          <w:rtl/>
        </w:rPr>
      </w:pPr>
      <w:r>
        <w:rPr>
          <w:rFonts w:hint="cs"/>
          <w:rtl/>
        </w:rPr>
        <w:tab/>
        <w:t xml:space="preserve">הכנסת הקודמת, כפי שציין חבר הכנסת פינס, קיבלה בקריאה טרומית הצעות חוק להעלאת אחוז החסימה - אגב, ל-2.5%. בפני ועדת החוקה, חוק ומשפט הובאו נתונים </w:t>
      </w:r>
      <w:r>
        <w:rPr>
          <w:rFonts w:hint="cs"/>
          <w:rtl/>
        </w:rPr>
        <w:t>משווים על המצב בעולם, ומתברר כי במדינות רבות אחוז החסימה עוד הרבה יותר גבוה, והוא עומד על 4%-5%, כך שוודאי ההצעה הזאת מתונה מדי, אך את המינימום הזה אנו חייבים למדינה ולבוחרים.</w:t>
      </w:r>
    </w:p>
    <w:p w14:paraId="7130E43D" w14:textId="77777777" w:rsidR="00000000" w:rsidRDefault="00026F1C">
      <w:pPr>
        <w:pStyle w:val="a0"/>
        <w:ind w:firstLine="0"/>
        <w:rPr>
          <w:rFonts w:hint="cs"/>
          <w:rtl/>
        </w:rPr>
      </w:pPr>
    </w:p>
    <w:p w14:paraId="7BB0E39B" w14:textId="77777777" w:rsidR="00000000" w:rsidRDefault="00026F1C">
      <w:pPr>
        <w:pStyle w:val="a0"/>
        <w:ind w:firstLine="0"/>
        <w:rPr>
          <w:rFonts w:hint="cs"/>
          <w:rtl/>
        </w:rPr>
      </w:pPr>
      <w:r>
        <w:rPr>
          <w:rFonts w:hint="cs"/>
          <w:rtl/>
        </w:rPr>
        <w:tab/>
        <w:t>אני קוראת לכל הסיעות לתמוך בהצעה. תודה.</w:t>
      </w:r>
    </w:p>
    <w:p w14:paraId="4C189D6E" w14:textId="77777777" w:rsidR="00000000" w:rsidRDefault="00026F1C">
      <w:pPr>
        <w:pStyle w:val="a0"/>
        <w:ind w:firstLine="0"/>
        <w:rPr>
          <w:rFonts w:hint="cs"/>
          <w:rtl/>
        </w:rPr>
      </w:pPr>
    </w:p>
    <w:p w14:paraId="675C62FE" w14:textId="77777777" w:rsidR="00000000" w:rsidRDefault="00026F1C">
      <w:pPr>
        <w:pStyle w:val="a0"/>
        <w:ind w:firstLine="0"/>
        <w:rPr>
          <w:rFonts w:hint="cs"/>
          <w:rtl/>
        </w:rPr>
      </w:pPr>
    </w:p>
    <w:p w14:paraId="5E4EA8E7" w14:textId="77777777" w:rsidR="00000000" w:rsidRDefault="00026F1C">
      <w:pPr>
        <w:pStyle w:val="a2"/>
        <w:rPr>
          <w:rtl/>
        </w:rPr>
      </w:pPr>
    </w:p>
    <w:p w14:paraId="0AB27EB6" w14:textId="77777777" w:rsidR="00000000" w:rsidRDefault="00026F1C">
      <w:pPr>
        <w:pStyle w:val="a2"/>
        <w:rPr>
          <w:rFonts w:hint="cs"/>
          <w:rtl/>
        </w:rPr>
      </w:pPr>
      <w:bookmarkStart w:id="322" w:name="CS18875FI0018875T10_12_2003_17_35_12"/>
      <w:bookmarkStart w:id="323" w:name="_Toc70328369"/>
      <w:bookmarkEnd w:id="322"/>
      <w:r>
        <w:rPr>
          <w:rtl/>
        </w:rPr>
        <w:t>הצ</w:t>
      </w:r>
      <w:r>
        <w:rPr>
          <w:rFonts w:hint="cs"/>
          <w:rtl/>
        </w:rPr>
        <w:t>עת חוק</w:t>
      </w:r>
      <w:r>
        <w:rPr>
          <w:rtl/>
        </w:rPr>
        <w:t xml:space="preserve"> הבחירות לכנסת (תיקון - </w:t>
      </w:r>
      <w:r>
        <w:rPr>
          <w:rFonts w:hint="cs"/>
          <w:rtl/>
        </w:rPr>
        <w:t>העל</w:t>
      </w:r>
      <w:r>
        <w:rPr>
          <w:rFonts w:hint="cs"/>
          <w:rtl/>
        </w:rPr>
        <w:t>את</w:t>
      </w:r>
      <w:r>
        <w:rPr>
          <w:rtl/>
        </w:rPr>
        <w:t xml:space="preserve"> אחוז החסימה)</w:t>
      </w:r>
      <w:r>
        <w:rPr>
          <w:rFonts w:hint="cs"/>
          <w:rtl/>
        </w:rPr>
        <w:t>,</w:t>
      </w:r>
      <w:r>
        <w:rPr>
          <w:rtl/>
        </w:rPr>
        <w:t xml:space="preserve"> התשס"ג-2003</w:t>
      </w:r>
      <w:bookmarkEnd w:id="323"/>
      <w:r>
        <w:rPr>
          <w:rtl/>
        </w:rPr>
        <w:t xml:space="preserve"> </w:t>
      </w:r>
    </w:p>
    <w:p w14:paraId="7CB3C8F5" w14:textId="77777777" w:rsidR="00000000" w:rsidRDefault="00026F1C">
      <w:pPr>
        <w:pStyle w:val="a0"/>
        <w:rPr>
          <w:rFonts w:hint="cs"/>
          <w:rtl/>
        </w:rPr>
      </w:pPr>
      <w:r>
        <w:rPr>
          <w:rtl/>
        </w:rPr>
        <w:t>[נספחות.]</w:t>
      </w:r>
    </w:p>
    <w:p w14:paraId="18314BBA" w14:textId="77777777" w:rsidR="00000000" w:rsidRDefault="00026F1C">
      <w:pPr>
        <w:pStyle w:val="-0"/>
        <w:rPr>
          <w:rtl/>
        </w:rPr>
      </w:pPr>
      <w:r>
        <w:rPr>
          <w:rFonts w:hint="cs"/>
          <w:rtl/>
        </w:rPr>
        <w:t xml:space="preserve"> (הצעת חברת הכנסת אורית</w:t>
      </w:r>
      <w:r>
        <w:rPr>
          <w:rtl/>
        </w:rPr>
        <w:t xml:space="preserve"> נוקד</w:t>
      </w:r>
      <w:r>
        <w:rPr>
          <w:rFonts w:hint="cs"/>
          <w:rtl/>
        </w:rPr>
        <w:t>)</w:t>
      </w:r>
    </w:p>
    <w:p w14:paraId="3632E7A0" w14:textId="77777777" w:rsidR="00000000" w:rsidRDefault="00026F1C">
      <w:pPr>
        <w:pStyle w:val="-0"/>
        <w:rPr>
          <w:rFonts w:hint="cs"/>
          <w:rtl/>
        </w:rPr>
      </w:pPr>
    </w:p>
    <w:p w14:paraId="59ECC2C9" w14:textId="77777777" w:rsidR="00000000" w:rsidRDefault="00026F1C">
      <w:pPr>
        <w:pStyle w:val="af1"/>
        <w:rPr>
          <w:rtl/>
        </w:rPr>
      </w:pPr>
      <w:r>
        <w:rPr>
          <w:rFonts w:hint="eastAsia"/>
          <w:rtl/>
        </w:rPr>
        <w:t>היו</w:t>
      </w:r>
      <w:r>
        <w:rPr>
          <w:rtl/>
        </w:rPr>
        <w:t>"ר נסים דהן:</w:t>
      </w:r>
    </w:p>
    <w:p w14:paraId="6AF974CE" w14:textId="77777777" w:rsidR="00000000" w:rsidRDefault="00026F1C">
      <w:pPr>
        <w:pStyle w:val="a0"/>
        <w:rPr>
          <w:rFonts w:hint="cs"/>
          <w:rtl/>
        </w:rPr>
      </w:pPr>
    </w:p>
    <w:p w14:paraId="7F02F03A" w14:textId="77777777" w:rsidR="00000000" w:rsidRDefault="00026F1C">
      <w:pPr>
        <w:pStyle w:val="a0"/>
        <w:rPr>
          <w:rFonts w:hint="cs"/>
          <w:rtl/>
        </w:rPr>
      </w:pPr>
      <w:r>
        <w:rPr>
          <w:rFonts w:hint="cs"/>
          <w:rtl/>
        </w:rPr>
        <w:t xml:space="preserve">עתה, הצעת חוק פ/1252 באותו נושא </w:t>
      </w:r>
      <w:r>
        <w:rPr>
          <w:rtl/>
        </w:rPr>
        <w:t>–</w:t>
      </w:r>
      <w:r>
        <w:rPr>
          <w:rFonts w:hint="cs"/>
          <w:rtl/>
        </w:rPr>
        <w:t xml:space="preserve"> הצעת חוק הבחירות לכנסת (תיקון - העלאת אחוז החסימה), התשס"ג-2003, מאת חברת הכנסת אורית נוקד. </w:t>
      </w:r>
    </w:p>
    <w:p w14:paraId="2EC6E8C4" w14:textId="77777777" w:rsidR="00000000" w:rsidRDefault="00026F1C">
      <w:pPr>
        <w:pStyle w:val="a0"/>
        <w:rPr>
          <w:rFonts w:hint="cs"/>
          <w:rtl/>
        </w:rPr>
      </w:pPr>
    </w:p>
    <w:p w14:paraId="1FDC7F3F" w14:textId="77777777" w:rsidR="00000000" w:rsidRDefault="00026F1C">
      <w:pPr>
        <w:pStyle w:val="af0"/>
        <w:rPr>
          <w:rtl/>
        </w:rPr>
      </w:pPr>
      <w:r>
        <w:rPr>
          <w:rFonts w:hint="eastAsia"/>
          <w:rtl/>
        </w:rPr>
        <w:t>קריאה</w:t>
      </w:r>
      <w:r>
        <w:rPr>
          <w:rtl/>
        </w:rPr>
        <w:t>:</w:t>
      </w:r>
    </w:p>
    <w:p w14:paraId="690A57C5" w14:textId="77777777" w:rsidR="00000000" w:rsidRDefault="00026F1C">
      <w:pPr>
        <w:pStyle w:val="a0"/>
        <w:rPr>
          <w:rFonts w:hint="cs"/>
          <w:rtl/>
        </w:rPr>
      </w:pPr>
    </w:p>
    <w:p w14:paraId="4CD61022" w14:textId="77777777" w:rsidR="00000000" w:rsidRDefault="00026F1C">
      <w:pPr>
        <w:pStyle w:val="a0"/>
        <w:rPr>
          <w:rFonts w:hint="cs"/>
          <w:rtl/>
        </w:rPr>
      </w:pPr>
      <w:r>
        <w:rPr>
          <w:rFonts w:hint="cs"/>
          <w:rtl/>
        </w:rPr>
        <w:t>- - -</w:t>
      </w:r>
    </w:p>
    <w:p w14:paraId="4B35D3F3" w14:textId="77777777" w:rsidR="00000000" w:rsidRDefault="00026F1C">
      <w:pPr>
        <w:pStyle w:val="a0"/>
        <w:rPr>
          <w:rFonts w:hint="cs"/>
          <w:rtl/>
        </w:rPr>
      </w:pPr>
    </w:p>
    <w:p w14:paraId="6B10E4D2" w14:textId="77777777" w:rsidR="00000000" w:rsidRDefault="00026F1C">
      <w:pPr>
        <w:pStyle w:val="af1"/>
        <w:rPr>
          <w:rtl/>
        </w:rPr>
      </w:pPr>
      <w:r>
        <w:rPr>
          <w:rFonts w:hint="eastAsia"/>
          <w:rtl/>
        </w:rPr>
        <w:t>היו</w:t>
      </w:r>
      <w:r>
        <w:rPr>
          <w:rtl/>
        </w:rPr>
        <w:t>"ר נסים דהן:</w:t>
      </w:r>
    </w:p>
    <w:p w14:paraId="02273A70" w14:textId="77777777" w:rsidR="00000000" w:rsidRDefault="00026F1C">
      <w:pPr>
        <w:pStyle w:val="a0"/>
        <w:rPr>
          <w:rFonts w:hint="cs"/>
          <w:rtl/>
        </w:rPr>
      </w:pPr>
    </w:p>
    <w:p w14:paraId="35F98EC3" w14:textId="77777777" w:rsidR="00000000" w:rsidRDefault="00026F1C">
      <w:pPr>
        <w:pStyle w:val="a0"/>
        <w:rPr>
          <w:rFonts w:hint="cs"/>
          <w:rtl/>
        </w:rPr>
      </w:pPr>
      <w:r>
        <w:rPr>
          <w:rFonts w:hint="cs"/>
          <w:rtl/>
        </w:rPr>
        <w:t>אותו נוש</w:t>
      </w:r>
      <w:r>
        <w:rPr>
          <w:rFonts w:hint="cs"/>
          <w:rtl/>
        </w:rPr>
        <w:t xml:space="preserve">א. הגדלת אחוז החסימה. באחוז אחר. </w:t>
      </w:r>
    </w:p>
    <w:p w14:paraId="41E6B1E6" w14:textId="77777777" w:rsidR="00000000" w:rsidRDefault="00026F1C">
      <w:pPr>
        <w:pStyle w:val="a0"/>
        <w:rPr>
          <w:rFonts w:hint="cs"/>
          <w:rtl/>
        </w:rPr>
      </w:pPr>
    </w:p>
    <w:p w14:paraId="4A4393FA" w14:textId="77777777" w:rsidR="00000000" w:rsidRDefault="00026F1C">
      <w:pPr>
        <w:pStyle w:val="a"/>
        <w:rPr>
          <w:rtl/>
        </w:rPr>
      </w:pPr>
      <w:bookmarkStart w:id="324" w:name="FS000000865T10_12_2003_15_50_24"/>
      <w:bookmarkStart w:id="325" w:name="_Toc70328370"/>
      <w:bookmarkEnd w:id="324"/>
      <w:r>
        <w:rPr>
          <w:rFonts w:hint="eastAsia"/>
          <w:rtl/>
        </w:rPr>
        <w:t>אורית</w:t>
      </w:r>
      <w:r>
        <w:rPr>
          <w:rtl/>
        </w:rPr>
        <w:t xml:space="preserve"> נוקד (העבודה-מימד):</w:t>
      </w:r>
      <w:bookmarkEnd w:id="325"/>
    </w:p>
    <w:p w14:paraId="1D90CC58" w14:textId="77777777" w:rsidR="00000000" w:rsidRDefault="00026F1C">
      <w:pPr>
        <w:pStyle w:val="a0"/>
        <w:rPr>
          <w:rFonts w:hint="cs"/>
          <w:rtl/>
        </w:rPr>
      </w:pPr>
    </w:p>
    <w:p w14:paraId="56FBFC5F" w14:textId="77777777" w:rsidR="00000000" w:rsidRDefault="00026F1C">
      <w:pPr>
        <w:pStyle w:val="a0"/>
        <w:rPr>
          <w:rFonts w:hint="cs"/>
          <w:rtl/>
        </w:rPr>
      </w:pPr>
      <w:r>
        <w:rPr>
          <w:rFonts w:hint="cs"/>
          <w:rtl/>
        </w:rPr>
        <w:t>אדוני היושב-ראש, חברי חברי הכנסת, אני אדבר בקיצור. אני חושבת שעל מנת שעבודת הכנסת תהיה יעילה ועל מנת שנוכל לפעול באופן דמוקרטי ובדומה לרוב מדינות העולם - - -</w:t>
      </w:r>
    </w:p>
    <w:p w14:paraId="1C0DAF64" w14:textId="77777777" w:rsidR="00000000" w:rsidRDefault="00026F1C">
      <w:pPr>
        <w:pStyle w:val="a0"/>
        <w:rPr>
          <w:rFonts w:hint="cs"/>
          <w:rtl/>
        </w:rPr>
      </w:pPr>
    </w:p>
    <w:p w14:paraId="540E51DD" w14:textId="77777777" w:rsidR="00000000" w:rsidRDefault="00026F1C">
      <w:pPr>
        <w:pStyle w:val="af0"/>
        <w:rPr>
          <w:rtl/>
        </w:rPr>
      </w:pPr>
      <w:r>
        <w:rPr>
          <w:rFonts w:hint="eastAsia"/>
          <w:rtl/>
        </w:rPr>
        <w:t>טלב</w:t>
      </w:r>
      <w:r>
        <w:rPr>
          <w:rtl/>
        </w:rPr>
        <w:t xml:space="preserve"> אלסאנע (רע"ם):</w:t>
      </w:r>
    </w:p>
    <w:p w14:paraId="44677083" w14:textId="77777777" w:rsidR="00000000" w:rsidRDefault="00026F1C">
      <w:pPr>
        <w:pStyle w:val="a0"/>
        <w:rPr>
          <w:rFonts w:hint="cs"/>
          <w:rtl/>
        </w:rPr>
      </w:pPr>
    </w:p>
    <w:p w14:paraId="4F543AA4" w14:textId="77777777" w:rsidR="00000000" w:rsidRDefault="00026F1C">
      <w:pPr>
        <w:pStyle w:val="a0"/>
        <w:rPr>
          <w:rFonts w:hint="cs"/>
          <w:rtl/>
        </w:rPr>
      </w:pPr>
      <w:r>
        <w:rPr>
          <w:rFonts w:hint="cs"/>
          <w:rtl/>
        </w:rPr>
        <w:t xml:space="preserve">מה הקשר בין זה </w:t>
      </w:r>
      <w:r>
        <w:rPr>
          <w:rFonts w:hint="cs"/>
          <w:rtl/>
        </w:rPr>
        <w:t xml:space="preserve">לבין אופן דמוקרטי? </w:t>
      </w:r>
    </w:p>
    <w:p w14:paraId="6D5A7261" w14:textId="77777777" w:rsidR="00000000" w:rsidRDefault="00026F1C">
      <w:pPr>
        <w:pStyle w:val="a0"/>
        <w:rPr>
          <w:rFonts w:hint="cs"/>
          <w:rtl/>
        </w:rPr>
      </w:pPr>
    </w:p>
    <w:p w14:paraId="41E2D40C" w14:textId="77777777" w:rsidR="00000000" w:rsidRDefault="00026F1C">
      <w:pPr>
        <w:pStyle w:val="af1"/>
        <w:rPr>
          <w:rtl/>
        </w:rPr>
      </w:pPr>
      <w:r>
        <w:rPr>
          <w:rtl/>
        </w:rPr>
        <w:t>היו"ר נסים דהן:</w:t>
      </w:r>
    </w:p>
    <w:p w14:paraId="35ED9DE9" w14:textId="77777777" w:rsidR="00000000" w:rsidRDefault="00026F1C">
      <w:pPr>
        <w:pStyle w:val="a0"/>
        <w:rPr>
          <w:rtl/>
        </w:rPr>
      </w:pPr>
    </w:p>
    <w:p w14:paraId="77CFCD68" w14:textId="77777777" w:rsidR="00000000" w:rsidRDefault="00026F1C">
      <w:pPr>
        <w:pStyle w:val="a0"/>
        <w:rPr>
          <w:rFonts w:hint="cs"/>
          <w:rtl/>
        </w:rPr>
      </w:pPr>
      <w:r>
        <w:rPr>
          <w:rFonts w:hint="cs"/>
          <w:rtl/>
        </w:rPr>
        <w:t xml:space="preserve">תודה רבה, חבר הכנסת טלב אלסאנע. </w:t>
      </w:r>
    </w:p>
    <w:p w14:paraId="7A07FFD8" w14:textId="77777777" w:rsidR="00000000" w:rsidRDefault="00026F1C">
      <w:pPr>
        <w:pStyle w:val="-"/>
        <w:rPr>
          <w:rFonts w:hint="cs"/>
          <w:rtl/>
        </w:rPr>
      </w:pPr>
      <w:bookmarkStart w:id="326" w:name="FS000000865T10_12_2003_15_52_08C"/>
      <w:bookmarkEnd w:id="326"/>
    </w:p>
    <w:p w14:paraId="1FEF056B" w14:textId="77777777" w:rsidR="00000000" w:rsidRDefault="00026F1C">
      <w:pPr>
        <w:pStyle w:val="-"/>
        <w:rPr>
          <w:rtl/>
        </w:rPr>
      </w:pPr>
      <w:r>
        <w:rPr>
          <w:rtl/>
        </w:rPr>
        <w:t>אורית נוקד (העבודה-מימד):</w:t>
      </w:r>
    </w:p>
    <w:p w14:paraId="2FAFAEC4" w14:textId="77777777" w:rsidR="00000000" w:rsidRDefault="00026F1C">
      <w:pPr>
        <w:pStyle w:val="a0"/>
        <w:rPr>
          <w:rtl/>
        </w:rPr>
      </w:pPr>
    </w:p>
    <w:p w14:paraId="01D06754" w14:textId="77777777" w:rsidR="00000000" w:rsidRDefault="00026F1C">
      <w:pPr>
        <w:pStyle w:val="a0"/>
        <w:rPr>
          <w:rFonts w:hint="cs"/>
          <w:rtl/>
        </w:rPr>
      </w:pPr>
      <w:r>
        <w:rPr>
          <w:rFonts w:hint="cs"/>
          <w:rtl/>
        </w:rPr>
        <w:t xml:space="preserve">אני חושבת שצריך להגדיל את אחוז החסימה. </w:t>
      </w:r>
    </w:p>
    <w:p w14:paraId="3318B7FD" w14:textId="77777777" w:rsidR="00000000" w:rsidRDefault="00026F1C">
      <w:pPr>
        <w:pStyle w:val="a0"/>
        <w:rPr>
          <w:rFonts w:hint="cs"/>
          <w:rtl/>
        </w:rPr>
      </w:pPr>
    </w:p>
    <w:p w14:paraId="565740C6" w14:textId="77777777" w:rsidR="00000000" w:rsidRDefault="00026F1C">
      <w:pPr>
        <w:pStyle w:val="af0"/>
        <w:rPr>
          <w:rtl/>
        </w:rPr>
      </w:pPr>
      <w:r>
        <w:rPr>
          <w:rFonts w:hint="eastAsia"/>
          <w:rtl/>
        </w:rPr>
        <w:t>טלב</w:t>
      </w:r>
      <w:r>
        <w:rPr>
          <w:rtl/>
        </w:rPr>
        <w:t xml:space="preserve"> אלסאנע (רע"ם):</w:t>
      </w:r>
    </w:p>
    <w:p w14:paraId="6C5CD0EE" w14:textId="77777777" w:rsidR="00000000" w:rsidRDefault="00026F1C">
      <w:pPr>
        <w:pStyle w:val="a0"/>
        <w:rPr>
          <w:rFonts w:hint="cs"/>
          <w:rtl/>
        </w:rPr>
      </w:pPr>
    </w:p>
    <w:p w14:paraId="3FC834F8" w14:textId="77777777" w:rsidR="00000000" w:rsidRDefault="00026F1C">
      <w:pPr>
        <w:pStyle w:val="a0"/>
        <w:rPr>
          <w:rFonts w:hint="cs"/>
          <w:rtl/>
        </w:rPr>
      </w:pPr>
      <w:r>
        <w:rPr>
          <w:rFonts w:hint="cs"/>
          <w:rtl/>
        </w:rPr>
        <w:t>זה אנטי-דמוקרטי באופן מוחלט.</w:t>
      </w:r>
    </w:p>
    <w:p w14:paraId="7EA4E754" w14:textId="77777777" w:rsidR="00000000" w:rsidRDefault="00026F1C">
      <w:pPr>
        <w:pStyle w:val="a0"/>
        <w:rPr>
          <w:rFonts w:hint="cs"/>
          <w:rtl/>
        </w:rPr>
      </w:pPr>
    </w:p>
    <w:p w14:paraId="174B8E89" w14:textId="77777777" w:rsidR="00000000" w:rsidRDefault="00026F1C">
      <w:pPr>
        <w:pStyle w:val="af1"/>
        <w:rPr>
          <w:rtl/>
        </w:rPr>
      </w:pPr>
      <w:r>
        <w:rPr>
          <w:rtl/>
        </w:rPr>
        <w:t>היו"ר נסים דהן:</w:t>
      </w:r>
    </w:p>
    <w:p w14:paraId="48A7CB8D" w14:textId="77777777" w:rsidR="00000000" w:rsidRDefault="00026F1C">
      <w:pPr>
        <w:pStyle w:val="a0"/>
        <w:rPr>
          <w:rtl/>
        </w:rPr>
      </w:pPr>
    </w:p>
    <w:p w14:paraId="6838B963" w14:textId="77777777" w:rsidR="00000000" w:rsidRDefault="00026F1C">
      <w:pPr>
        <w:pStyle w:val="a0"/>
        <w:rPr>
          <w:rFonts w:hint="cs"/>
          <w:rtl/>
        </w:rPr>
      </w:pPr>
      <w:r>
        <w:rPr>
          <w:rFonts w:hint="cs"/>
          <w:rtl/>
        </w:rPr>
        <w:t xml:space="preserve">תודה רבה, חבר הכנסת טלב אלסאנע, על השאלה. </w:t>
      </w:r>
    </w:p>
    <w:p w14:paraId="632CEAA5" w14:textId="77777777" w:rsidR="00000000" w:rsidRDefault="00026F1C">
      <w:pPr>
        <w:pStyle w:val="a0"/>
        <w:rPr>
          <w:rFonts w:hint="cs"/>
          <w:rtl/>
        </w:rPr>
      </w:pPr>
    </w:p>
    <w:p w14:paraId="4D32BA6B" w14:textId="77777777" w:rsidR="00000000" w:rsidRDefault="00026F1C">
      <w:pPr>
        <w:pStyle w:val="af0"/>
        <w:rPr>
          <w:rtl/>
        </w:rPr>
      </w:pPr>
      <w:r>
        <w:rPr>
          <w:rFonts w:hint="eastAsia"/>
          <w:rtl/>
        </w:rPr>
        <w:t>טלב</w:t>
      </w:r>
      <w:r>
        <w:rPr>
          <w:rtl/>
        </w:rPr>
        <w:t xml:space="preserve"> א</w:t>
      </w:r>
      <w:r>
        <w:rPr>
          <w:rtl/>
        </w:rPr>
        <w:t>לסאנע (רע"ם):</w:t>
      </w:r>
    </w:p>
    <w:p w14:paraId="2E268C17" w14:textId="77777777" w:rsidR="00000000" w:rsidRDefault="00026F1C">
      <w:pPr>
        <w:pStyle w:val="a0"/>
        <w:rPr>
          <w:rFonts w:hint="cs"/>
          <w:rtl/>
        </w:rPr>
      </w:pPr>
    </w:p>
    <w:p w14:paraId="17D91371" w14:textId="77777777" w:rsidR="00000000" w:rsidRDefault="00026F1C">
      <w:pPr>
        <w:pStyle w:val="a0"/>
        <w:rPr>
          <w:rFonts w:hint="cs"/>
          <w:rtl/>
        </w:rPr>
      </w:pPr>
      <w:r>
        <w:rPr>
          <w:rFonts w:hint="cs"/>
          <w:rtl/>
        </w:rPr>
        <w:t>- - -</w:t>
      </w:r>
    </w:p>
    <w:p w14:paraId="7DCB9BA8" w14:textId="77777777" w:rsidR="00000000" w:rsidRDefault="00026F1C">
      <w:pPr>
        <w:pStyle w:val="a0"/>
        <w:rPr>
          <w:rFonts w:hint="cs"/>
          <w:rtl/>
        </w:rPr>
      </w:pPr>
    </w:p>
    <w:p w14:paraId="071F726C" w14:textId="77777777" w:rsidR="00000000" w:rsidRDefault="00026F1C">
      <w:pPr>
        <w:pStyle w:val="af1"/>
        <w:rPr>
          <w:rtl/>
        </w:rPr>
      </w:pPr>
      <w:r>
        <w:rPr>
          <w:rtl/>
        </w:rPr>
        <w:t>היו"ר נסים דהן:</w:t>
      </w:r>
    </w:p>
    <w:p w14:paraId="5C754C69" w14:textId="77777777" w:rsidR="00000000" w:rsidRDefault="00026F1C">
      <w:pPr>
        <w:pStyle w:val="a0"/>
        <w:rPr>
          <w:rtl/>
        </w:rPr>
      </w:pPr>
    </w:p>
    <w:p w14:paraId="1B01344F" w14:textId="77777777" w:rsidR="00000000" w:rsidRDefault="00026F1C">
      <w:pPr>
        <w:pStyle w:val="a0"/>
        <w:rPr>
          <w:rFonts w:hint="cs"/>
          <w:rtl/>
        </w:rPr>
      </w:pPr>
      <w:r>
        <w:rPr>
          <w:rFonts w:hint="cs"/>
          <w:rtl/>
        </w:rPr>
        <w:t>חבר הכנסת אלסאנע, שמענו. תודה. המשיכי.</w:t>
      </w:r>
    </w:p>
    <w:p w14:paraId="18407E36" w14:textId="77777777" w:rsidR="00000000" w:rsidRDefault="00026F1C">
      <w:pPr>
        <w:pStyle w:val="a0"/>
        <w:rPr>
          <w:rFonts w:hint="cs"/>
          <w:rtl/>
        </w:rPr>
      </w:pPr>
    </w:p>
    <w:p w14:paraId="7D36AA57" w14:textId="77777777" w:rsidR="00000000" w:rsidRDefault="00026F1C">
      <w:pPr>
        <w:pStyle w:val="-"/>
        <w:rPr>
          <w:rtl/>
        </w:rPr>
      </w:pPr>
      <w:bookmarkStart w:id="327" w:name="FS000000865T10_12_2003_15_54_07C"/>
      <w:bookmarkEnd w:id="327"/>
      <w:r>
        <w:rPr>
          <w:rtl/>
        </w:rPr>
        <w:t>אורית נוקד (העבודה-מימד):</w:t>
      </w:r>
    </w:p>
    <w:p w14:paraId="3531CBCF" w14:textId="77777777" w:rsidR="00000000" w:rsidRDefault="00026F1C">
      <w:pPr>
        <w:pStyle w:val="a0"/>
        <w:rPr>
          <w:rtl/>
        </w:rPr>
      </w:pPr>
    </w:p>
    <w:p w14:paraId="526495F2" w14:textId="77777777" w:rsidR="00000000" w:rsidRDefault="00026F1C">
      <w:pPr>
        <w:pStyle w:val="a0"/>
        <w:rPr>
          <w:rFonts w:hint="cs"/>
          <w:rtl/>
        </w:rPr>
      </w:pPr>
      <w:r>
        <w:rPr>
          <w:rFonts w:hint="cs"/>
          <w:rtl/>
        </w:rPr>
        <w:t>הסיעות הקטנות והפיצול הם דברים לא נכונים, שגורמים לסחטנות. אני לא רוצה לחזור על דברים שנאמרו פה - - -</w:t>
      </w:r>
    </w:p>
    <w:p w14:paraId="77D94545" w14:textId="77777777" w:rsidR="00000000" w:rsidRDefault="00026F1C">
      <w:pPr>
        <w:pStyle w:val="a0"/>
        <w:rPr>
          <w:rFonts w:hint="cs"/>
          <w:rtl/>
        </w:rPr>
      </w:pPr>
    </w:p>
    <w:p w14:paraId="65435888" w14:textId="77777777" w:rsidR="00000000" w:rsidRDefault="00026F1C">
      <w:pPr>
        <w:pStyle w:val="af1"/>
        <w:rPr>
          <w:rtl/>
        </w:rPr>
      </w:pPr>
      <w:r>
        <w:rPr>
          <w:rtl/>
        </w:rPr>
        <w:t>היו"ר נסים דהן:</w:t>
      </w:r>
    </w:p>
    <w:p w14:paraId="63A84BF8" w14:textId="77777777" w:rsidR="00000000" w:rsidRDefault="00026F1C">
      <w:pPr>
        <w:pStyle w:val="a0"/>
        <w:rPr>
          <w:rtl/>
        </w:rPr>
      </w:pPr>
    </w:p>
    <w:p w14:paraId="4A775EE1" w14:textId="77777777" w:rsidR="00000000" w:rsidRDefault="00026F1C">
      <w:pPr>
        <w:pStyle w:val="a0"/>
        <w:rPr>
          <w:rFonts w:hint="cs"/>
          <w:rtl/>
        </w:rPr>
      </w:pPr>
      <w:r>
        <w:rPr>
          <w:rFonts w:hint="cs"/>
          <w:rtl/>
        </w:rPr>
        <w:t xml:space="preserve">יפה מאוד. אל תחזרי, באמת. </w:t>
      </w:r>
    </w:p>
    <w:p w14:paraId="607FCC41" w14:textId="77777777" w:rsidR="00000000" w:rsidRDefault="00026F1C">
      <w:pPr>
        <w:pStyle w:val="a0"/>
        <w:rPr>
          <w:rFonts w:hint="cs"/>
          <w:rtl/>
        </w:rPr>
      </w:pPr>
    </w:p>
    <w:p w14:paraId="21CBD6BF" w14:textId="77777777" w:rsidR="00000000" w:rsidRDefault="00026F1C">
      <w:pPr>
        <w:pStyle w:val="-"/>
        <w:rPr>
          <w:rtl/>
        </w:rPr>
      </w:pPr>
      <w:bookmarkStart w:id="328" w:name="FS000000865T10_12_2003_15_55_13C"/>
      <w:bookmarkEnd w:id="328"/>
      <w:r>
        <w:rPr>
          <w:rtl/>
        </w:rPr>
        <w:t>או</w:t>
      </w:r>
      <w:r>
        <w:rPr>
          <w:rtl/>
        </w:rPr>
        <w:t>רית נוקד (העבודה-מימד):</w:t>
      </w:r>
    </w:p>
    <w:p w14:paraId="23FA1DE7" w14:textId="77777777" w:rsidR="00000000" w:rsidRDefault="00026F1C">
      <w:pPr>
        <w:pStyle w:val="a0"/>
        <w:rPr>
          <w:rtl/>
        </w:rPr>
      </w:pPr>
    </w:p>
    <w:p w14:paraId="4D59E974" w14:textId="77777777" w:rsidR="00000000" w:rsidRDefault="00026F1C">
      <w:pPr>
        <w:pStyle w:val="a0"/>
        <w:rPr>
          <w:rFonts w:hint="cs"/>
          <w:rtl/>
        </w:rPr>
      </w:pPr>
      <w:r>
        <w:rPr>
          <w:rFonts w:hint="cs"/>
          <w:rtl/>
        </w:rPr>
        <w:t>לכן אני מצטרפת - - -</w:t>
      </w:r>
    </w:p>
    <w:p w14:paraId="0D5DEC5F" w14:textId="77777777" w:rsidR="00000000" w:rsidRDefault="00026F1C">
      <w:pPr>
        <w:pStyle w:val="a0"/>
        <w:rPr>
          <w:rFonts w:hint="cs"/>
          <w:rtl/>
        </w:rPr>
      </w:pPr>
    </w:p>
    <w:p w14:paraId="6741BB32" w14:textId="77777777" w:rsidR="00000000" w:rsidRDefault="00026F1C">
      <w:pPr>
        <w:pStyle w:val="af0"/>
        <w:rPr>
          <w:rtl/>
        </w:rPr>
      </w:pPr>
      <w:r>
        <w:rPr>
          <w:rFonts w:hint="eastAsia"/>
          <w:rtl/>
        </w:rPr>
        <w:t>יעקב</w:t>
      </w:r>
      <w:r>
        <w:rPr>
          <w:rtl/>
        </w:rPr>
        <w:t xml:space="preserve"> ליצמן (יהדות התורה):</w:t>
      </w:r>
    </w:p>
    <w:p w14:paraId="5FB76054" w14:textId="77777777" w:rsidR="00000000" w:rsidRDefault="00026F1C">
      <w:pPr>
        <w:pStyle w:val="a0"/>
        <w:rPr>
          <w:rFonts w:hint="cs"/>
          <w:rtl/>
        </w:rPr>
      </w:pPr>
    </w:p>
    <w:p w14:paraId="18F75753" w14:textId="77777777" w:rsidR="00000000" w:rsidRDefault="00026F1C">
      <w:pPr>
        <w:pStyle w:val="a0"/>
        <w:rPr>
          <w:rFonts w:hint="cs"/>
          <w:rtl/>
        </w:rPr>
      </w:pPr>
      <w:r>
        <w:rPr>
          <w:rFonts w:hint="cs"/>
          <w:rtl/>
        </w:rPr>
        <w:t>אני קורא למפלגת העבודה להצטרף ליהדות התורה.</w:t>
      </w:r>
    </w:p>
    <w:p w14:paraId="63DDD8B4" w14:textId="77777777" w:rsidR="00000000" w:rsidRDefault="00026F1C">
      <w:pPr>
        <w:pStyle w:val="a0"/>
        <w:rPr>
          <w:rFonts w:hint="cs"/>
          <w:rtl/>
        </w:rPr>
      </w:pPr>
    </w:p>
    <w:p w14:paraId="50CF4B27" w14:textId="77777777" w:rsidR="00000000" w:rsidRDefault="00026F1C">
      <w:pPr>
        <w:pStyle w:val="af0"/>
        <w:rPr>
          <w:rFonts w:hint="cs"/>
          <w:rtl/>
        </w:rPr>
      </w:pPr>
      <w:r>
        <w:rPr>
          <w:rFonts w:hint="eastAsia"/>
          <w:rtl/>
        </w:rPr>
        <w:t>יצחק</w:t>
      </w:r>
      <w:r>
        <w:rPr>
          <w:rtl/>
        </w:rPr>
        <w:t xml:space="preserve"> הרצוג (העבודה-מימד):</w:t>
      </w:r>
    </w:p>
    <w:p w14:paraId="3B83083C" w14:textId="77777777" w:rsidR="00000000" w:rsidRDefault="00026F1C">
      <w:pPr>
        <w:pStyle w:val="af0"/>
        <w:rPr>
          <w:rFonts w:hint="cs"/>
          <w:rtl/>
        </w:rPr>
      </w:pPr>
    </w:p>
    <w:p w14:paraId="2CDFC34F" w14:textId="77777777" w:rsidR="00000000" w:rsidRDefault="00026F1C">
      <w:pPr>
        <w:pStyle w:val="a0"/>
        <w:rPr>
          <w:rFonts w:hint="cs"/>
          <w:rtl/>
        </w:rPr>
      </w:pPr>
      <w:r>
        <w:rPr>
          <w:rFonts w:hint="cs"/>
          <w:rtl/>
        </w:rPr>
        <w:t>זה רעיון, אני בעד.</w:t>
      </w:r>
    </w:p>
    <w:p w14:paraId="1F547B8D" w14:textId="77777777" w:rsidR="00000000" w:rsidRDefault="00026F1C">
      <w:pPr>
        <w:pStyle w:val="a0"/>
        <w:rPr>
          <w:rFonts w:hint="cs"/>
          <w:rtl/>
        </w:rPr>
      </w:pPr>
    </w:p>
    <w:p w14:paraId="07149F80" w14:textId="77777777" w:rsidR="00000000" w:rsidRDefault="00026F1C">
      <w:pPr>
        <w:pStyle w:val="af1"/>
        <w:rPr>
          <w:rFonts w:hint="cs"/>
          <w:rtl/>
        </w:rPr>
      </w:pPr>
      <w:r>
        <w:rPr>
          <w:rFonts w:hint="eastAsia"/>
          <w:rtl/>
        </w:rPr>
        <w:t>היו</w:t>
      </w:r>
      <w:r>
        <w:rPr>
          <w:rtl/>
        </w:rPr>
        <w:t>"ר נסים דהן:</w:t>
      </w:r>
    </w:p>
    <w:p w14:paraId="3D37ABB8" w14:textId="77777777" w:rsidR="00000000" w:rsidRDefault="00026F1C">
      <w:pPr>
        <w:pStyle w:val="a0"/>
        <w:rPr>
          <w:rFonts w:hint="cs"/>
          <w:rtl/>
        </w:rPr>
      </w:pPr>
    </w:p>
    <w:p w14:paraId="1BC390DB" w14:textId="77777777" w:rsidR="00000000" w:rsidRDefault="00026F1C">
      <w:pPr>
        <w:pStyle w:val="a0"/>
        <w:rPr>
          <w:rFonts w:hint="cs"/>
          <w:rtl/>
        </w:rPr>
      </w:pPr>
      <w:r>
        <w:rPr>
          <w:rFonts w:hint="cs"/>
          <w:rtl/>
        </w:rPr>
        <w:t xml:space="preserve">תמשיכי, תמשיכי. את לא צריכה לשמוע להם. </w:t>
      </w:r>
    </w:p>
    <w:p w14:paraId="3898E153" w14:textId="77777777" w:rsidR="00000000" w:rsidRDefault="00026F1C">
      <w:pPr>
        <w:pStyle w:val="a0"/>
        <w:rPr>
          <w:rFonts w:hint="cs"/>
          <w:rtl/>
        </w:rPr>
      </w:pPr>
    </w:p>
    <w:p w14:paraId="5C08F6BB" w14:textId="77777777" w:rsidR="00000000" w:rsidRDefault="00026F1C">
      <w:pPr>
        <w:pStyle w:val="-"/>
        <w:rPr>
          <w:rtl/>
        </w:rPr>
      </w:pPr>
      <w:bookmarkStart w:id="329" w:name="FS000000865T10_12_2003_15_56_43C"/>
      <w:bookmarkEnd w:id="329"/>
      <w:r>
        <w:rPr>
          <w:rFonts w:hint="eastAsia"/>
          <w:rtl/>
        </w:rPr>
        <w:t>אורית</w:t>
      </w:r>
      <w:r>
        <w:rPr>
          <w:rtl/>
        </w:rPr>
        <w:t xml:space="preserve"> נוקד (העבודה-מימד):</w:t>
      </w:r>
    </w:p>
    <w:p w14:paraId="5EEE4C02" w14:textId="77777777" w:rsidR="00000000" w:rsidRDefault="00026F1C">
      <w:pPr>
        <w:pStyle w:val="a0"/>
        <w:rPr>
          <w:rFonts w:hint="cs"/>
          <w:rtl/>
        </w:rPr>
      </w:pPr>
    </w:p>
    <w:p w14:paraId="76E6CE07" w14:textId="77777777" w:rsidR="00000000" w:rsidRDefault="00026F1C">
      <w:pPr>
        <w:pStyle w:val="a0"/>
        <w:rPr>
          <w:rFonts w:hint="cs"/>
          <w:rtl/>
        </w:rPr>
      </w:pPr>
      <w:r>
        <w:rPr>
          <w:rFonts w:hint="cs"/>
          <w:rtl/>
        </w:rPr>
        <w:t>אני ה</w:t>
      </w:r>
      <w:r>
        <w:rPr>
          <w:rFonts w:hint="cs"/>
          <w:rtl/>
        </w:rPr>
        <w:t xml:space="preserve">חלטתי, פשוט, לשנות את הצעתי. סברתי שהיה נכון שאחוז החסימה יהיה 3%, אבל החלטתי: אני מסכימה להוריד אותו ל-2%, ואני קוראת לכם להצטרף להצעתי. </w:t>
      </w:r>
    </w:p>
    <w:p w14:paraId="0F7AD290" w14:textId="77777777" w:rsidR="00000000" w:rsidRDefault="00026F1C">
      <w:pPr>
        <w:pStyle w:val="a0"/>
        <w:rPr>
          <w:rFonts w:hint="cs"/>
          <w:rtl/>
        </w:rPr>
      </w:pPr>
    </w:p>
    <w:p w14:paraId="75ECA711" w14:textId="77777777" w:rsidR="00000000" w:rsidRDefault="00026F1C">
      <w:pPr>
        <w:pStyle w:val="af1"/>
        <w:rPr>
          <w:rtl/>
        </w:rPr>
      </w:pPr>
      <w:r>
        <w:rPr>
          <w:rtl/>
        </w:rPr>
        <w:t>היו"ר נסים דהן:</w:t>
      </w:r>
    </w:p>
    <w:p w14:paraId="12D21F54" w14:textId="77777777" w:rsidR="00000000" w:rsidRDefault="00026F1C">
      <w:pPr>
        <w:pStyle w:val="a0"/>
        <w:rPr>
          <w:rtl/>
        </w:rPr>
      </w:pPr>
    </w:p>
    <w:p w14:paraId="22089F93" w14:textId="77777777" w:rsidR="00000000" w:rsidRDefault="00026F1C">
      <w:pPr>
        <w:pStyle w:val="a0"/>
        <w:rPr>
          <w:rFonts w:hint="cs"/>
          <w:rtl/>
        </w:rPr>
      </w:pPr>
      <w:r>
        <w:rPr>
          <w:rFonts w:hint="cs"/>
          <w:rtl/>
        </w:rPr>
        <w:tab/>
        <w:t>תודה רבה.</w:t>
      </w:r>
    </w:p>
    <w:p w14:paraId="3FDE9DDF" w14:textId="77777777" w:rsidR="00000000" w:rsidRDefault="00026F1C">
      <w:pPr>
        <w:pStyle w:val="a0"/>
        <w:rPr>
          <w:rFonts w:hint="cs"/>
          <w:rtl/>
        </w:rPr>
      </w:pPr>
    </w:p>
    <w:p w14:paraId="5A5B5B30" w14:textId="77777777" w:rsidR="00000000" w:rsidRDefault="00026F1C">
      <w:pPr>
        <w:pStyle w:val="a0"/>
        <w:rPr>
          <w:rFonts w:hint="cs"/>
          <w:rtl/>
        </w:rPr>
      </w:pPr>
    </w:p>
    <w:p w14:paraId="7DC61ED8" w14:textId="77777777" w:rsidR="00000000" w:rsidRDefault="00026F1C">
      <w:pPr>
        <w:pStyle w:val="a2"/>
        <w:rPr>
          <w:rFonts w:hint="cs"/>
          <w:rtl/>
        </w:rPr>
      </w:pPr>
    </w:p>
    <w:p w14:paraId="349A3F94" w14:textId="77777777" w:rsidR="00000000" w:rsidRDefault="00026F1C">
      <w:pPr>
        <w:pStyle w:val="a2"/>
        <w:rPr>
          <w:rFonts w:hint="cs"/>
          <w:rtl/>
        </w:rPr>
      </w:pPr>
      <w:bookmarkStart w:id="330" w:name="CS18876FI0018876T10_12_2003_17_38_05"/>
      <w:bookmarkStart w:id="331" w:name="_Toc70328371"/>
      <w:bookmarkEnd w:id="330"/>
      <w:r>
        <w:rPr>
          <w:rtl/>
        </w:rPr>
        <w:t>הצ</w:t>
      </w:r>
      <w:r>
        <w:rPr>
          <w:rFonts w:hint="cs"/>
          <w:rtl/>
        </w:rPr>
        <w:t>עת חוק</w:t>
      </w:r>
      <w:r>
        <w:rPr>
          <w:rtl/>
        </w:rPr>
        <w:t xml:space="preserve"> הבחירות לכנסת (תיקון - אחוז החסימה), התשס"</w:t>
      </w:r>
      <w:r>
        <w:rPr>
          <w:rFonts w:hint="cs"/>
          <w:rtl/>
        </w:rPr>
        <w:t>ד</w:t>
      </w:r>
      <w:r>
        <w:rPr>
          <w:rtl/>
        </w:rPr>
        <w:t>-2003</w:t>
      </w:r>
      <w:bookmarkEnd w:id="331"/>
    </w:p>
    <w:p w14:paraId="1C85D507" w14:textId="77777777" w:rsidR="00000000" w:rsidRDefault="00026F1C">
      <w:pPr>
        <w:pStyle w:val="a0"/>
        <w:rPr>
          <w:rFonts w:hint="cs"/>
          <w:rtl/>
        </w:rPr>
      </w:pPr>
      <w:r>
        <w:rPr>
          <w:rtl/>
        </w:rPr>
        <w:t>[נספחות.]</w:t>
      </w:r>
    </w:p>
    <w:p w14:paraId="554A333A" w14:textId="77777777" w:rsidR="00000000" w:rsidRDefault="00026F1C">
      <w:pPr>
        <w:pStyle w:val="-0"/>
        <w:rPr>
          <w:rtl/>
        </w:rPr>
      </w:pPr>
      <w:r>
        <w:rPr>
          <w:rFonts w:hint="cs"/>
          <w:rtl/>
        </w:rPr>
        <w:t xml:space="preserve"> (הצעת קבוצת חברי</w:t>
      </w:r>
      <w:r>
        <w:rPr>
          <w:rFonts w:hint="cs"/>
          <w:rtl/>
        </w:rPr>
        <w:t xml:space="preserve"> הכנסת)</w:t>
      </w:r>
      <w:r>
        <w:rPr>
          <w:rtl/>
        </w:rPr>
        <w:t xml:space="preserve"> </w:t>
      </w:r>
    </w:p>
    <w:p w14:paraId="1A9C0F11" w14:textId="77777777" w:rsidR="00000000" w:rsidRDefault="00026F1C">
      <w:pPr>
        <w:pStyle w:val="-0"/>
        <w:rPr>
          <w:rFonts w:hint="cs"/>
          <w:rtl/>
        </w:rPr>
      </w:pPr>
    </w:p>
    <w:p w14:paraId="6FFAAE3A" w14:textId="77777777" w:rsidR="00000000" w:rsidRDefault="00026F1C">
      <w:pPr>
        <w:pStyle w:val="af1"/>
        <w:rPr>
          <w:rtl/>
        </w:rPr>
      </w:pPr>
      <w:r>
        <w:rPr>
          <w:rtl/>
        </w:rPr>
        <w:t>היו"ר נסים דהן:</w:t>
      </w:r>
    </w:p>
    <w:p w14:paraId="7EFAE9F7" w14:textId="77777777" w:rsidR="00000000" w:rsidRDefault="00026F1C">
      <w:pPr>
        <w:pStyle w:val="a0"/>
        <w:rPr>
          <w:rtl/>
        </w:rPr>
      </w:pPr>
    </w:p>
    <w:p w14:paraId="7AEEB584" w14:textId="77777777" w:rsidR="00000000" w:rsidRDefault="00026F1C">
      <w:pPr>
        <w:pStyle w:val="a0"/>
        <w:rPr>
          <w:rFonts w:hint="cs"/>
          <w:rtl/>
        </w:rPr>
      </w:pPr>
      <w:r>
        <w:rPr>
          <w:rFonts w:hint="cs"/>
          <w:rtl/>
        </w:rPr>
        <w:t xml:space="preserve">הצעת חוק פ/1567 </w:t>
      </w:r>
      <w:r>
        <w:rPr>
          <w:rtl/>
        </w:rPr>
        <w:t>–</w:t>
      </w:r>
      <w:r>
        <w:rPr>
          <w:rFonts w:hint="cs"/>
          <w:rtl/>
        </w:rPr>
        <w:t xml:space="preserve"> הצעת חוק הבחירות לכנסת (תיקון - אחוז החסימה), התשס"ד-2003. חברי הכנסת גדעון סער, דליה איציק ורשף חן - אף אחד מהם לא נוכח. הצעת החוק הזאת יורדת מסדר-היום.</w:t>
      </w:r>
    </w:p>
    <w:p w14:paraId="32B694D8" w14:textId="77777777" w:rsidR="00000000" w:rsidRDefault="00026F1C">
      <w:pPr>
        <w:pStyle w:val="a0"/>
        <w:rPr>
          <w:rFonts w:hint="cs"/>
          <w:rtl/>
        </w:rPr>
      </w:pPr>
    </w:p>
    <w:p w14:paraId="2179011B" w14:textId="77777777" w:rsidR="00000000" w:rsidRDefault="00026F1C">
      <w:pPr>
        <w:pStyle w:val="af0"/>
        <w:rPr>
          <w:rtl/>
        </w:rPr>
      </w:pPr>
      <w:r>
        <w:rPr>
          <w:rFonts w:hint="eastAsia"/>
          <w:rtl/>
        </w:rPr>
        <w:t>גדעון</w:t>
      </w:r>
      <w:r>
        <w:rPr>
          <w:rtl/>
        </w:rPr>
        <w:t xml:space="preserve"> סער (הליכוד):</w:t>
      </w:r>
    </w:p>
    <w:p w14:paraId="3A2C2C18" w14:textId="77777777" w:rsidR="00000000" w:rsidRDefault="00026F1C">
      <w:pPr>
        <w:pStyle w:val="a0"/>
        <w:rPr>
          <w:rFonts w:hint="cs"/>
          <w:rtl/>
        </w:rPr>
      </w:pPr>
    </w:p>
    <w:p w14:paraId="4BA472E7" w14:textId="77777777" w:rsidR="00000000" w:rsidRDefault="00026F1C">
      <w:pPr>
        <w:pStyle w:val="a0"/>
        <w:rPr>
          <w:rFonts w:hint="cs"/>
          <w:rtl/>
        </w:rPr>
      </w:pPr>
      <w:r>
        <w:rPr>
          <w:rFonts w:hint="cs"/>
          <w:rtl/>
        </w:rPr>
        <w:t>אני כאן, אני כאן.</w:t>
      </w:r>
    </w:p>
    <w:p w14:paraId="7ED8EE1E" w14:textId="77777777" w:rsidR="00000000" w:rsidRDefault="00026F1C">
      <w:pPr>
        <w:pStyle w:val="a0"/>
        <w:rPr>
          <w:rFonts w:hint="cs"/>
          <w:rtl/>
        </w:rPr>
      </w:pPr>
    </w:p>
    <w:p w14:paraId="6333EBCF" w14:textId="77777777" w:rsidR="00000000" w:rsidRDefault="00026F1C">
      <w:pPr>
        <w:pStyle w:val="af1"/>
        <w:rPr>
          <w:rtl/>
        </w:rPr>
      </w:pPr>
      <w:r>
        <w:rPr>
          <w:rtl/>
        </w:rPr>
        <w:t>היו"ר נסים דהן:</w:t>
      </w:r>
    </w:p>
    <w:p w14:paraId="59EA483A" w14:textId="77777777" w:rsidR="00000000" w:rsidRDefault="00026F1C">
      <w:pPr>
        <w:pStyle w:val="a0"/>
        <w:rPr>
          <w:rtl/>
        </w:rPr>
      </w:pPr>
    </w:p>
    <w:p w14:paraId="0BE1C5B8" w14:textId="77777777" w:rsidR="00000000" w:rsidRDefault="00026F1C">
      <w:pPr>
        <w:pStyle w:val="a0"/>
        <w:rPr>
          <w:rFonts w:hint="cs"/>
          <w:rtl/>
        </w:rPr>
      </w:pPr>
      <w:r>
        <w:rPr>
          <w:rFonts w:hint="cs"/>
          <w:rtl/>
        </w:rPr>
        <w:t>עכשיו אתה כאן. כשקראתי את שמך, לא היית כאן. לפנים משורת הדין - קדימה. תעלה על הדוכן, בקיצור, בבקשה.</w:t>
      </w:r>
    </w:p>
    <w:p w14:paraId="6F6AE5DA" w14:textId="77777777" w:rsidR="00000000" w:rsidRDefault="00026F1C">
      <w:pPr>
        <w:pStyle w:val="a0"/>
        <w:rPr>
          <w:rFonts w:hint="cs"/>
          <w:rtl/>
        </w:rPr>
      </w:pPr>
    </w:p>
    <w:p w14:paraId="7300DD5E" w14:textId="77777777" w:rsidR="00000000" w:rsidRDefault="00026F1C">
      <w:pPr>
        <w:pStyle w:val="a"/>
        <w:rPr>
          <w:rtl/>
        </w:rPr>
      </w:pPr>
      <w:bookmarkStart w:id="332" w:name="FS000001027T10_12_2003_16_00_08"/>
      <w:bookmarkStart w:id="333" w:name="_Toc70328372"/>
      <w:bookmarkEnd w:id="332"/>
      <w:r>
        <w:rPr>
          <w:rFonts w:hint="eastAsia"/>
          <w:rtl/>
        </w:rPr>
        <w:t>גדעון</w:t>
      </w:r>
      <w:r>
        <w:rPr>
          <w:rtl/>
        </w:rPr>
        <w:t xml:space="preserve"> סער (הליכוד):</w:t>
      </w:r>
      <w:bookmarkEnd w:id="333"/>
    </w:p>
    <w:p w14:paraId="0339650D" w14:textId="77777777" w:rsidR="00000000" w:rsidRDefault="00026F1C">
      <w:pPr>
        <w:pStyle w:val="a0"/>
        <w:rPr>
          <w:rFonts w:hint="cs"/>
          <w:rtl/>
        </w:rPr>
      </w:pPr>
    </w:p>
    <w:p w14:paraId="4BE6479D" w14:textId="77777777" w:rsidR="00000000" w:rsidRDefault="00026F1C">
      <w:pPr>
        <w:pStyle w:val="a0"/>
        <w:rPr>
          <w:rFonts w:hint="cs"/>
          <w:rtl/>
        </w:rPr>
      </w:pPr>
      <w:r>
        <w:rPr>
          <w:rFonts w:hint="cs"/>
          <w:rtl/>
        </w:rPr>
        <w:t>אין לי שלוש דקות, אדוני היושב-ראש?</w:t>
      </w:r>
    </w:p>
    <w:p w14:paraId="5C562C1A" w14:textId="77777777" w:rsidR="00000000" w:rsidRDefault="00026F1C">
      <w:pPr>
        <w:pStyle w:val="a0"/>
        <w:rPr>
          <w:rFonts w:hint="cs"/>
          <w:rtl/>
        </w:rPr>
      </w:pPr>
    </w:p>
    <w:p w14:paraId="70E6B8A9" w14:textId="77777777" w:rsidR="00000000" w:rsidRDefault="00026F1C">
      <w:pPr>
        <w:pStyle w:val="af1"/>
        <w:rPr>
          <w:rtl/>
        </w:rPr>
      </w:pPr>
      <w:r>
        <w:rPr>
          <w:rtl/>
        </w:rPr>
        <w:t>היו"ר נסים דהן:</w:t>
      </w:r>
    </w:p>
    <w:p w14:paraId="5E4715B7" w14:textId="77777777" w:rsidR="00000000" w:rsidRDefault="00026F1C">
      <w:pPr>
        <w:pStyle w:val="a0"/>
        <w:rPr>
          <w:rtl/>
        </w:rPr>
      </w:pPr>
    </w:p>
    <w:p w14:paraId="68190417" w14:textId="77777777" w:rsidR="00000000" w:rsidRDefault="00026F1C">
      <w:pPr>
        <w:pStyle w:val="a0"/>
        <w:rPr>
          <w:rFonts w:hint="cs"/>
          <w:rtl/>
        </w:rPr>
      </w:pPr>
      <w:r>
        <w:rPr>
          <w:rFonts w:hint="cs"/>
          <w:rtl/>
        </w:rPr>
        <w:t xml:space="preserve">יש לך שלוש דקות, רק ביקשתי שתעשה את זה בקיצור, את השלוש דקות. </w:t>
      </w:r>
    </w:p>
    <w:p w14:paraId="22BED4CD" w14:textId="77777777" w:rsidR="00000000" w:rsidRDefault="00026F1C">
      <w:pPr>
        <w:pStyle w:val="a0"/>
        <w:rPr>
          <w:rFonts w:hint="cs"/>
          <w:rtl/>
        </w:rPr>
      </w:pPr>
    </w:p>
    <w:p w14:paraId="0DF68C46" w14:textId="77777777" w:rsidR="00000000" w:rsidRDefault="00026F1C">
      <w:pPr>
        <w:pStyle w:val="-"/>
        <w:rPr>
          <w:rtl/>
        </w:rPr>
      </w:pPr>
      <w:bookmarkStart w:id="334" w:name="FS000001027T10_12_2003_16_00_49C"/>
      <w:bookmarkEnd w:id="334"/>
      <w:r>
        <w:rPr>
          <w:rtl/>
        </w:rPr>
        <w:t>גדעון סער (הליכו</w:t>
      </w:r>
      <w:r>
        <w:rPr>
          <w:rtl/>
        </w:rPr>
        <w:t>ד):</w:t>
      </w:r>
    </w:p>
    <w:p w14:paraId="46701E10" w14:textId="77777777" w:rsidR="00000000" w:rsidRDefault="00026F1C">
      <w:pPr>
        <w:pStyle w:val="a0"/>
        <w:rPr>
          <w:rtl/>
        </w:rPr>
      </w:pPr>
    </w:p>
    <w:p w14:paraId="563E3456" w14:textId="77777777" w:rsidR="00000000" w:rsidRDefault="00026F1C">
      <w:pPr>
        <w:pStyle w:val="a0"/>
        <w:rPr>
          <w:rFonts w:hint="cs"/>
          <w:rtl/>
        </w:rPr>
      </w:pPr>
      <w:r>
        <w:rPr>
          <w:rFonts w:hint="cs"/>
          <w:rtl/>
        </w:rPr>
        <w:t>אדוני היושב-ראש, כנסת נכבדה, הדרך להעלאת אחוז החסימה כבר נסללה בהסכמים הקואליציוניים. כי אנחנו, כאשר ניהלנו את המשא-ומתן הקואליציוני עם הסיעות השונות, עמדנו על זה שאחוז החסימה יועלה. אנחנו בסיעת הליכוד ובתנועת הליכוד רצינו אחוז חסימה גבוה משמעותית מזה</w:t>
      </w:r>
      <w:r>
        <w:rPr>
          <w:rFonts w:hint="cs"/>
          <w:rtl/>
        </w:rPr>
        <w:t xml:space="preserve"> שאנחנו מציעים כאן היום.</w:t>
      </w:r>
    </w:p>
    <w:p w14:paraId="2B6AAFFE" w14:textId="77777777" w:rsidR="00000000" w:rsidRDefault="00026F1C">
      <w:pPr>
        <w:pStyle w:val="a0"/>
        <w:rPr>
          <w:rFonts w:hint="cs"/>
          <w:rtl/>
        </w:rPr>
      </w:pPr>
    </w:p>
    <w:p w14:paraId="36EE7A91" w14:textId="77777777" w:rsidR="00000000" w:rsidRDefault="00026F1C">
      <w:pPr>
        <w:pStyle w:val="af0"/>
        <w:rPr>
          <w:rtl/>
        </w:rPr>
      </w:pPr>
      <w:r>
        <w:rPr>
          <w:rFonts w:hint="eastAsia"/>
          <w:rtl/>
        </w:rPr>
        <w:t>אליעזר</w:t>
      </w:r>
      <w:r>
        <w:rPr>
          <w:rtl/>
        </w:rPr>
        <w:t xml:space="preserve"> כהן (האיחוד הלאומי - ישראל ביתנו):</w:t>
      </w:r>
    </w:p>
    <w:p w14:paraId="75E0D79A" w14:textId="77777777" w:rsidR="00000000" w:rsidRDefault="00026F1C">
      <w:pPr>
        <w:pStyle w:val="a0"/>
        <w:rPr>
          <w:rFonts w:hint="cs"/>
          <w:rtl/>
        </w:rPr>
      </w:pPr>
    </w:p>
    <w:p w14:paraId="4DBC215C" w14:textId="77777777" w:rsidR="00000000" w:rsidRDefault="00026F1C">
      <w:pPr>
        <w:pStyle w:val="a0"/>
        <w:rPr>
          <w:rFonts w:hint="cs"/>
          <w:rtl/>
        </w:rPr>
      </w:pPr>
      <w:r>
        <w:rPr>
          <w:rFonts w:hint="cs"/>
          <w:rtl/>
        </w:rPr>
        <w:t>גם אנחנו.</w:t>
      </w:r>
    </w:p>
    <w:p w14:paraId="4558AE59" w14:textId="77777777" w:rsidR="00000000" w:rsidRDefault="00026F1C">
      <w:pPr>
        <w:pStyle w:val="-"/>
        <w:rPr>
          <w:rtl/>
        </w:rPr>
      </w:pPr>
      <w:bookmarkStart w:id="335" w:name="FS000001027T10_12_2003_16_02_24C"/>
      <w:bookmarkEnd w:id="335"/>
    </w:p>
    <w:p w14:paraId="762563B2" w14:textId="77777777" w:rsidR="00000000" w:rsidRDefault="00026F1C">
      <w:pPr>
        <w:pStyle w:val="-"/>
        <w:rPr>
          <w:rtl/>
        </w:rPr>
      </w:pPr>
      <w:r>
        <w:rPr>
          <w:rtl/>
        </w:rPr>
        <w:t>גדעון סער (הליכוד):</w:t>
      </w:r>
    </w:p>
    <w:p w14:paraId="136E9BED" w14:textId="77777777" w:rsidR="00000000" w:rsidRDefault="00026F1C">
      <w:pPr>
        <w:pStyle w:val="a0"/>
        <w:rPr>
          <w:rtl/>
        </w:rPr>
      </w:pPr>
    </w:p>
    <w:p w14:paraId="15609B1B" w14:textId="77777777" w:rsidR="00000000" w:rsidRDefault="00026F1C">
      <w:pPr>
        <w:pStyle w:val="a0"/>
        <w:rPr>
          <w:rFonts w:hint="cs"/>
          <w:rtl/>
        </w:rPr>
      </w:pPr>
      <w:r>
        <w:rPr>
          <w:rFonts w:hint="cs"/>
          <w:rtl/>
        </w:rPr>
        <w:t>ובאמת היתה שותפה לנו סיעת האיחוד הלאומי - ישראל ביתנו, אבל שתי סיעות אחרות בקואליציה, סיעת מפד"ל וסיעת שינוי, לא רצו העלאה דרמטית של אחוז החסימה, אלא ביקשו</w:t>
      </w:r>
      <w:r>
        <w:rPr>
          <w:rFonts w:hint="cs"/>
          <w:rtl/>
        </w:rPr>
        <w:t xml:space="preserve"> שנסכם על 2%, ובמהלך כהונת הכנסת הזאת נשוב ונדון בנושא הזה, כאשר כל צד שומר על עמדותיו, וננסה להגיע להסכמה. </w:t>
      </w:r>
    </w:p>
    <w:p w14:paraId="362B23A4" w14:textId="77777777" w:rsidR="00000000" w:rsidRDefault="00026F1C">
      <w:pPr>
        <w:pStyle w:val="a0"/>
        <w:rPr>
          <w:rFonts w:hint="cs"/>
          <w:rtl/>
        </w:rPr>
      </w:pPr>
    </w:p>
    <w:p w14:paraId="30031356" w14:textId="77777777" w:rsidR="00000000" w:rsidRDefault="00026F1C">
      <w:pPr>
        <w:pStyle w:val="a0"/>
        <w:rPr>
          <w:rFonts w:hint="cs"/>
          <w:rtl/>
        </w:rPr>
      </w:pPr>
      <w:r>
        <w:rPr>
          <w:rFonts w:hint="cs"/>
          <w:rtl/>
        </w:rPr>
        <w:t xml:space="preserve">אני מאמין שהמהלך הזה הוא מהלך חשוב ביותר לחיים הפוליטיים במדינת ישראל, ליציבות הפוליטית במדינת ישראל - - - </w:t>
      </w:r>
    </w:p>
    <w:p w14:paraId="01098C09" w14:textId="77777777" w:rsidR="00000000" w:rsidRDefault="00026F1C">
      <w:pPr>
        <w:pStyle w:val="a0"/>
        <w:rPr>
          <w:rFonts w:hint="cs"/>
          <w:rtl/>
        </w:rPr>
      </w:pPr>
    </w:p>
    <w:p w14:paraId="664DD4D0" w14:textId="77777777" w:rsidR="00000000" w:rsidRDefault="00026F1C">
      <w:pPr>
        <w:pStyle w:val="af0"/>
        <w:rPr>
          <w:rtl/>
        </w:rPr>
      </w:pPr>
      <w:r>
        <w:rPr>
          <w:rFonts w:hint="eastAsia"/>
          <w:rtl/>
        </w:rPr>
        <w:t>יעקב</w:t>
      </w:r>
      <w:r>
        <w:rPr>
          <w:rtl/>
        </w:rPr>
        <w:t xml:space="preserve"> ליצמן (יהדות התורה):</w:t>
      </w:r>
    </w:p>
    <w:p w14:paraId="52EA1B76" w14:textId="77777777" w:rsidR="00000000" w:rsidRDefault="00026F1C">
      <w:pPr>
        <w:pStyle w:val="a0"/>
        <w:rPr>
          <w:rFonts w:hint="cs"/>
          <w:rtl/>
        </w:rPr>
      </w:pPr>
    </w:p>
    <w:p w14:paraId="7A2C5262" w14:textId="77777777" w:rsidR="00000000" w:rsidRDefault="00026F1C">
      <w:pPr>
        <w:pStyle w:val="a0"/>
        <w:rPr>
          <w:rFonts w:hint="cs"/>
          <w:rtl/>
        </w:rPr>
      </w:pPr>
      <w:r>
        <w:rPr>
          <w:rFonts w:hint="cs"/>
          <w:rtl/>
        </w:rPr>
        <w:t>- - -</w:t>
      </w:r>
    </w:p>
    <w:p w14:paraId="1161759C" w14:textId="77777777" w:rsidR="00000000" w:rsidRDefault="00026F1C">
      <w:pPr>
        <w:pStyle w:val="a0"/>
        <w:rPr>
          <w:rFonts w:hint="cs"/>
          <w:rtl/>
        </w:rPr>
      </w:pPr>
    </w:p>
    <w:p w14:paraId="62E9ACD3" w14:textId="77777777" w:rsidR="00000000" w:rsidRDefault="00026F1C">
      <w:pPr>
        <w:pStyle w:val="af1"/>
        <w:rPr>
          <w:rtl/>
        </w:rPr>
      </w:pPr>
      <w:r>
        <w:rPr>
          <w:rtl/>
        </w:rPr>
        <w:t>היו</w:t>
      </w:r>
      <w:r>
        <w:rPr>
          <w:rtl/>
        </w:rPr>
        <w:t>"ר נסים דהן:</w:t>
      </w:r>
    </w:p>
    <w:p w14:paraId="3997FB9C" w14:textId="77777777" w:rsidR="00000000" w:rsidRDefault="00026F1C">
      <w:pPr>
        <w:pStyle w:val="a0"/>
        <w:rPr>
          <w:rtl/>
        </w:rPr>
      </w:pPr>
    </w:p>
    <w:p w14:paraId="169C6B2A" w14:textId="77777777" w:rsidR="00000000" w:rsidRDefault="00026F1C">
      <w:pPr>
        <w:pStyle w:val="a0"/>
        <w:rPr>
          <w:rFonts w:hint="cs"/>
          <w:rtl/>
        </w:rPr>
      </w:pPr>
      <w:r>
        <w:rPr>
          <w:rFonts w:hint="cs"/>
          <w:rtl/>
        </w:rPr>
        <w:t>תודה רבה על כל ההערות מהצד. נא להמשיך. נא לא להפריע.</w:t>
      </w:r>
    </w:p>
    <w:p w14:paraId="09C7D56C" w14:textId="77777777" w:rsidR="00000000" w:rsidRDefault="00026F1C">
      <w:pPr>
        <w:pStyle w:val="a0"/>
        <w:rPr>
          <w:rFonts w:hint="cs"/>
          <w:rtl/>
        </w:rPr>
      </w:pPr>
    </w:p>
    <w:p w14:paraId="52533553" w14:textId="77777777" w:rsidR="00000000" w:rsidRDefault="00026F1C">
      <w:pPr>
        <w:pStyle w:val="af0"/>
        <w:rPr>
          <w:rtl/>
        </w:rPr>
      </w:pPr>
      <w:r>
        <w:rPr>
          <w:rFonts w:hint="eastAsia"/>
          <w:rtl/>
        </w:rPr>
        <w:t>יעקב</w:t>
      </w:r>
      <w:r>
        <w:rPr>
          <w:rtl/>
        </w:rPr>
        <w:t xml:space="preserve"> ליצמן (יהדות התורה):</w:t>
      </w:r>
    </w:p>
    <w:p w14:paraId="5D31879E" w14:textId="77777777" w:rsidR="00000000" w:rsidRDefault="00026F1C">
      <w:pPr>
        <w:pStyle w:val="a0"/>
        <w:rPr>
          <w:rFonts w:hint="cs"/>
          <w:rtl/>
        </w:rPr>
      </w:pPr>
    </w:p>
    <w:p w14:paraId="502CA9C4" w14:textId="77777777" w:rsidR="00000000" w:rsidRDefault="00026F1C">
      <w:pPr>
        <w:pStyle w:val="a0"/>
        <w:rPr>
          <w:rFonts w:hint="cs"/>
          <w:rtl/>
        </w:rPr>
      </w:pPr>
      <w:r>
        <w:rPr>
          <w:rFonts w:hint="cs"/>
          <w:rtl/>
        </w:rPr>
        <w:t xml:space="preserve">אולי אדוני יסביר איזה מפלגות הוא רוצה לחסל. </w:t>
      </w:r>
    </w:p>
    <w:p w14:paraId="5C799739" w14:textId="77777777" w:rsidR="00000000" w:rsidRDefault="00026F1C">
      <w:pPr>
        <w:pStyle w:val="a0"/>
        <w:rPr>
          <w:rFonts w:hint="cs"/>
          <w:rtl/>
        </w:rPr>
      </w:pPr>
    </w:p>
    <w:p w14:paraId="3FAB4970" w14:textId="77777777" w:rsidR="00000000" w:rsidRDefault="00026F1C">
      <w:pPr>
        <w:pStyle w:val="af1"/>
        <w:rPr>
          <w:rtl/>
        </w:rPr>
      </w:pPr>
      <w:r>
        <w:rPr>
          <w:rtl/>
        </w:rPr>
        <w:t>היו"ר נסים דהן:</w:t>
      </w:r>
    </w:p>
    <w:p w14:paraId="292D1E76" w14:textId="77777777" w:rsidR="00000000" w:rsidRDefault="00026F1C">
      <w:pPr>
        <w:pStyle w:val="a0"/>
        <w:rPr>
          <w:rtl/>
        </w:rPr>
      </w:pPr>
    </w:p>
    <w:p w14:paraId="42F6675D" w14:textId="77777777" w:rsidR="00000000" w:rsidRDefault="00026F1C">
      <w:pPr>
        <w:pStyle w:val="a0"/>
        <w:rPr>
          <w:rFonts w:hint="cs"/>
          <w:rtl/>
        </w:rPr>
      </w:pPr>
      <w:r>
        <w:rPr>
          <w:rFonts w:hint="cs"/>
          <w:rtl/>
        </w:rPr>
        <w:t xml:space="preserve">תודה רבה, חבר הכנסת ליצמן, השאלה הובנה. </w:t>
      </w:r>
    </w:p>
    <w:p w14:paraId="01E8341B" w14:textId="77777777" w:rsidR="00000000" w:rsidRDefault="00026F1C">
      <w:pPr>
        <w:pStyle w:val="a0"/>
        <w:rPr>
          <w:rFonts w:hint="cs"/>
          <w:rtl/>
        </w:rPr>
      </w:pPr>
    </w:p>
    <w:p w14:paraId="442390B4" w14:textId="77777777" w:rsidR="00000000" w:rsidRDefault="00026F1C">
      <w:pPr>
        <w:pStyle w:val="-"/>
        <w:rPr>
          <w:rtl/>
        </w:rPr>
      </w:pPr>
      <w:bookmarkStart w:id="336" w:name="FS000001027T10_12_2003_15_09_15C"/>
      <w:bookmarkEnd w:id="336"/>
      <w:r>
        <w:rPr>
          <w:rtl/>
        </w:rPr>
        <w:t>גדעון סער (הליכוד):</w:t>
      </w:r>
    </w:p>
    <w:p w14:paraId="23731945" w14:textId="77777777" w:rsidR="00000000" w:rsidRDefault="00026F1C">
      <w:pPr>
        <w:pStyle w:val="a0"/>
        <w:rPr>
          <w:rtl/>
        </w:rPr>
      </w:pPr>
    </w:p>
    <w:p w14:paraId="119D2850" w14:textId="77777777" w:rsidR="00000000" w:rsidRDefault="00026F1C">
      <w:pPr>
        <w:pStyle w:val="a0"/>
        <w:rPr>
          <w:rFonts w:hint="cs"/>
          <w:rtl/>
        </w:rPr>
      </w:pPr>
      <w:r>
        <w:rPr>
          <w:rFonts w:hint="cs"/>
          <w:rtl/>
        </w:rPr>
        <w:t>קודם כול, אני לא רוצה לחסל אף מפלגה</w:t>
      </w:r>
      <w:r>
        <w:rPr>
          <w:rFonts w:hint="cs"/>
          <w:rtl/>
        </w:rPr>
        <w:t>. אני אוהב את כל המפלגות. עם חלקן אני לא מסכים, אבל - - -</w:t>
      </w:r>
    </w:p>
    <w:p w14:paraId="55203A09" w14:textId="77777777" w:rsidR="00000000" w:rsidRDefault="00026F1C">
      <w:pPr>
        <w:pStyle w:val="a0"/>
        <w:ind w:firstLine="0"/>
        <w:rPr>
          <w:rFonts w:hint="cs"/>
          <w:rtl/>
        </w:rPr>
      </w:pPr>
    </w:p>
    <w:p w14:paraId="505F5538" w14:textId="77777777" w:rsidR="00000000" w:rsidRDefault="00026F1C">
      <w:pPr>
        <w:pStyle w:val="af0"/>
        <w:rPr>
          <w:rFonts w:hint="cs"/>
          <w:rtl/>
        </w:rPr>
      </w:pPr>
      <w:r>
        <w:rPr>
          <w:rFonts w:hint="cs"/>
          <w:rtl/>
        </w:rPr>
        <w:t>קריאה:</w:t>
      </w:r>
    </w:p>
    <w:p w14:paraId="74551909" w14:textId="77777777" w:rsidR="00000000" w:rsidRDefault="00026F1C">
      <w:pPr>
        <w:pStyle w:val="a0"/>
        <w:rPr>
          <w:rFonts w:hint="cs"/>
          <w:rtl/>
        </w:rPr>
      </w:pPr>
    </w:p>
    <w:p w14:paraId="7FAE6A59" w14:textId="77777777" w:rsidR="00000000" w:rsidRDefault="00026F1C">
      <w:pPr>
        <w:pStyle w:val="a0"/>
        <w:rPr>
          <w:rFonts w:hint="cs"/>
          <w:rtl/>
        </w:rPr>
      </w:pPr>
      <w:r>
        <w:rPr>
          <w:rFonts w:hint="cs"/>
          <w:rtl/>
        </w:rPr>
        <w:t>אתה אוהב את כל המפלגות?</w:t>
      </w:r>
    </w:p>
    <w:p w14:paraId="6132D0BD" w14:textId="77777777" w:rsidR="00000000" w:rsidRDefault="00026F1C">
      <w:pPr>
        <w:pStyle w:val="a0"/>
        <w:ind w:firstLine="0"/>
        <w:rPr>
          <w:rFonts w:hint="cs"/>
          <w:rtl/>
        </w:rPr>
      </w:pPr>
    </w:p>
    <w:p w14:paraId="757EDEF7" w14:textId="77777777" w:rsidR="00000000" w:rsidRDefault="00026F1C">
      <w:pPr>
        <w:pStyle w:val="-"/>
        <w:rPr>
          <w:rtl/>
        </w:rPr>
      </w:pPr>
      <w:bookmarkStart w:id="337" w:name="FS000001027T10_12_2003_15_09_45C"/>
      <w:bookmarkEnd w:id="337"/>
      <w:r>
        <w:rPr>
          <w:rtl/>
        </w:rPr>
        <w:t>גדעון סער (הליכוד):</w:t>
      </w:r>
    </w:p>
    <w:p w14:paraId="1F3C90AF" w14:textId="77777777" w:rsidR="00000000" w:rsidRDefault="00026F1C">
      <w:pPr>
        <w:pStyle w:val="a0"/>
        <w:rPr>
          <w:rtl/>
        </w:rPr>
      </w:pPr>
    </w:p>
    <w:p w14:paraId="7187533A" w14:textId="77777777" w:rsidR="00000000" w:rsidRDefault="00026F1C">
      <w:pPr>
        <w:pStyle w:val="a0"/>
        <w:rPr>
          <w:rFonts w:hint="cs"/>
          <w:rtl/>
        </w:rPr>
      </w:pPr>
      <w:r>
        <w:rPr>
          <w:rFonts w:hint="cs"/>
          <w:rtl/>
        </w:rPr>
        <w:t>אני אוהב את כל המפלגות, גם אלה שלדרכן אני לא מסכים, חוץ ממפלגות ששוללות את מדינת ישראל כמדינת העם היהודי. אלה מפלגות שאני לא אוהב. אבל חוץ מזה,</w:t>
      </w:r>
      <w:r>
        <w:rPr>
          <w:rFonts w:hint="cs"/>
          <w:rtl/>
        </w:rPr>
        <w:t xml:space="preserve"> אין לי בעיה עם שום מפלגה. </w:t>
      </w:r>
    </w:p>
    <w:p w14:paraId="6F90C71D" w14:textId="77777777" w:rsidR="00000000" w:rsidRDefault="00026F1C">
      <w:pPr>
        <w:pStyle w:val="a0"/>
        <w:rPr>
          <w:rFonts w:hint="cs"/>
          <w:rtl/>
        </w:rPr>
      </w:pPr>
    </w:p>
    <w:p w14:paraId="203384DF" w14:textId="77777777" w:rsidR="00000000" w:rsidRDefault="00026F1C">
      <w:pPr>
        <w:pStyle w:val="a0"/>
        <w:rPr>
          <w:rFonts w:hint="cs"/>
          <w:rtl/>
        </w:rPr>
      </w:pPr>
      <w:r>
        <w:rPr>
          <w:rFonts w:hint="cs"/>
          <w:rtl/>
        </w:rPr>
        <w:t xml:space="preserve">הדרך הנכונה בחיים הפוליטיים </w:t>
      </w:r>
      <w:r>
        <w:rPr>
          <w:rtl/>
        </w:rPr>
        <w:t>–</w:t>
      </w:r>
      <w:r>
        <w:rPr>
          <w:rFonts w:hint="cs"/>
          <w:rtl/>
        </w:rPr>
        <w:t xml:space="preserve"> אני יודע שקשה להבין שינויים כאלה </w:t>
      </w:r>
      <w:r>
        <w:rPr>
          <w:rtl/>
        </w:rPr>
        <w:t>–</w:t>
      </w:r>
      <w:r>
        <w:rPr>
          <w:rFonts w:hint="cs"/>
          <w:rtl/>
        </w:rPr>
        <w:t xml:space="preserve"> היא ללכת בגושים גדולים. זה לא מבטל קיום של מפלגה. כמו שהיום יש פדרציות </w:t>
      </w:r>
      <w:r>
        <w:rPr>
          <w:rtl/>
        </w:rPr>
        <w:t>–</w:t>
      </w:r>
      <w:r>
        <w:rPr>
          <w:rFonts w:hint="cs"/>
          <w:rtl/>
        </w:rPr>
        <w:t xml:space="preserve"> האיחוד הלאומי - ישראל ביתנו היא פדרציה של שלוש מפלגות קטנות. גם ביחד הם לא מפלגה מאוד גדו</w:t>
      </w:r>
      <w:r>
        <w:rPr>
          <w:rFonts w:hint="cs"/>
          <w:rtl/>
        </w:rPr>
        <w:t>לה. הם מפלגה קטנה פלוס.</w:t>
      </w:r>
    </w:p>
    <w:p w14:paraId="737D10B0" w14:textId="77777777" w:rsidR="00000000" w:rsidRDefault="00026F1C">
      <w:pPr>
        <w:pStyle w:val="a0"/>
        <w:ind w:firstLine="0"/>
        <w:rPr>
          <w:rFonts w:hint="cs"/>
          <w:rtl/>
        </w:rPr>
      </w:pPr>
    </w:p>
    <w:p w14:paraId="1FF61A30" w14:textId="77777777" w:rsidR="00000000" w:rsidRDefault="00026F1C">
      <w:pPr>
        <w:pStyle w:val="af0"/>
        <w:rPr>
          <w:rtl/>
        </w:rPr>
      </w:pPr>
      <w:r>
        <w:rPr>
          <w:rFonts w:hint="eastAsia"/>
          <w:rtl/>
        </w:rPr>
        <w:t>אברהם</w:t>
      </w:r>
      <w:r>
        <w:rPr>
          <w:rtl/>
        </w:rPr>
        <w:t xml:space="preserve"> רביץ (יהדות התורה):</w:t>
      </w:r>
    </w:p>
    <w:p w14:paraId="3F576CCB" w14:textId="77777777" w:rsidR="00000000" w:rsidRDefault="00026F1C">
      <w:pPr>
        <w:pStyle w:val="a0"/>
        <w:rPr>
          <w:rFonts w:hint="cs"/>
          <w:rtl/>
        </w:rPr>
      </w:pPr>
    </w:p>
    <w:p w14:paraId="17F57AEB" w14:textId="77777777" w:rsidR="00000000" w:rsidRDefault="00026F1C">
      <w:pPr>
        <w:pStyle w:val="a0"/>
        <w:rPr>
          <w:rFonts w:hint="cs"/>
          <w:rtl/>
        </w:rPr>
      </w:pPr>
      <w:r>
        <w:rPr>
          <w:rFonts w:hint="cs"/>
          <w:rtl/>
        </w:rPr>
        <w:t xml:space="preserve">אפשר יהיה לסמוך עליכם - - - </w:t>
      </w:r>
    </w:p>
    <w:p w14:paraId="3F7954AD" w14:textId="77777777" w:rsidR="00000000" w:rsidRDefault="00026F1C">
      <w:pPr>
        <w:pStyle w:val="a0"/>
        <w:ind w:firstLine="0"/>
        <w:rPr>
          <w:rFonts w:hint="cs"/>
          <w:rtl/>
        </w:rPr>
      </w:pPr>
    </w:p>
    <w:p w14:paraId="2CB23961" w14:textId="77777777" w:rsidR="00000000" w:rsidRDefault="00026F1C">
      <w:pPr>
        <w:pStyle w:val="-"/>
        <w:rPr>
          <w:rtl/>
        </w:rPr>
      </w:pPr>
      <w:bookmarkStart w:id="338" w:name="FS000001027T10_12_2003_15_11_08C"/>
      <w:bookmarkEnd w:id="338"/>
      <w:r>
        <w:rPr>
          <w:rtl/>
        </w:rPr>
        <w:t>גדעון סער (הליכוד):</w:t>
      </w:r>
    </w:p>
    <w:p w14:paraId="4C50117C" w14:textId="77777777" w:rsidR="00000000" w:rsidRDefault="00026F1C">
      <w:pPr>
        <w:pStyle w:val="a0"/>
        <w:rPr>
          <w:rtl/>
        </w:rPr>
      </w:pPr>
    </w:p>
    <w:p w14:paraId="36BB9452" w14:textId="77777777" w:rsidR="00000000" w:rsidRDefault="00026F1C">
      <w:pPr>
        <w:pStyle w:val="a0"/>
        <w:rPr>
          <w:rFonts w:hint="cs"/>
          <w:rtl/>
        </w:rPr>
      </w:pPr>
      <w:r>
        <w:rPr>
          <w:rFonts w:hint="cs"/>
          <w:rtl/>
        </w:rPr>
        <w:t xml:space="preserve">יהדות התורה המאוחדת. דוגמה מצוינת. יש לנו דגל התורה - - - </w:t>
      </w:r>
    </w:p>
    <w:p w14:paraId="5535D233" w14:textId="77777777" w:rsidR="00000000" w:rsidRDefault="00026F1C">
      <w:pPr>
        <w:pStyle w:val="a0"/>
        <w:ind w:firstLine="0"/>
        <w:rPr>
          <w:rFonts w:hint="cs"/>
          <w:rtl/>
        </w:rPr>
      </w:pPr>
    </w:p>
    <w:p w14:paraId="0CCDC227" w14:textId="77777777" w:rsidR="00000000" w:rsidRDefault="00026F1C">
      <w:pPr>
        <w:pStyle w:val="af0"/>
        <w:rPr>
          <w:rtl/>
        </w:rPr>
      </w:pPr>
      <w:r>
        <w:rPr>
          <w:rFonts w:hint="eastAsia"/>
          <w:rtl/>
        </w:rPr>
        <w:t>משה</w:t>
      </w:r>
      <w:r>
        <w:rPr>
          <w:rtl/>
        </w:rPr>
        <w:t xml:space="preserve"> גפני (יהדות התורה):</w:t>
      </w:r>
    </w:p>
    <w:p w14:paraId="4C9DFA8E" w14:textId="77777777" w:rsidR="00000000" w:rsidRDefault="00026F1C">
      <w:pPr>
        <w:pStyle w:val="a0"/>
        <w:rPr>
          <w:rFonts w:hint="cs"/>
          <w:rtl/>
        </w:rPr>
      </w:pPr>
    </w:p>
    <w:p w14:paraId="63A1EFC0" w14:textId="77777777" w:rsidR="00000000" w:rsidRDefault="00026F1C">
      <w:pPr>
        <w:pStyle w:val="a0"/>
        <w:rPr>
          <w:rFonts w:hint="cs"/>
          <w:rtl/>
        </w:rPr>
      </w:pPr>
      <w:r>
        <w:rPr>
          <w:rFonts w:hint="cs"/>
          <w:rtl/>
        </w:rPr>
        <w:t xml:space="preserve">אבל למה אתה מתערב לנו? </w:t>
      </w:r>
    </w:p>
    <w:p w14:paraId="5677949B" w14:textId="77777777" w:rsidR="00000000" w:rsidRDefault="00026F1C">
      <w:pPr>
        <w:pStyle w:val="a0"/>
        <w:ind w:firstLine="0"/>
        <w:rPr>
          <w:rFonts w:hint="cs"/>
          <w:rtl/>
        </w:rPr>
      </w:pPr>
    </w:p>
    <w:p w14:paraId="448CE1D0" w14:textId="77777777" w:rsidR="00000000" w:rsidRDefault="00026F1C">
      <w:pPr>
        <w:pStyle w:val="-"/>
        <w:rPr>
          <w:rtl/>
        </w:rPr>
      </w:pPr>
      <w:bookmarkStart w:id="339" w:name="FS000001027T10_12_2003_15_11_30C"/>
      <w:bookmarkEnd w:id="339"/>
      <w:r>
        <w:rPr>
          <w:rtl/>
        </w:rPr>
        <w:t>גדעון סער (הליכוד):</w:t>
      </w:r>
    </w:p>
    <w:p w14:paraId="6BBFCACB" w14:textId="77777777" w:rsidR="00000000" w:rsidRDefault="00026F1C">
      <w:pPr>
        <w:pStyle w:val="a0"/>
        <w:rPr>
          <w:rtl/>
        </w:rPr>
      </w:pPr>
    </w:p>
    <w:p w14:paraId="37D3AC9B" w14:textId="77777777" w:rsidR="00000000" w:rsidRDefault="00026F1C">
      <w:pPr>
        <w:pStyle w:val="a0"/>
        <w:rPr>
          <w:rFonts w:hint="cs"/>
          <w:rtl/>
        </w:rPr>
      </w:pPr>
      <w:r>
        <w:rPr>
          <w:rFonts w:hint="cs"/>
          <w:rtl/>
        </w:rPr>
        <w:t>הרי גם אתם מפלגה מאוחד</w:t>
      </w:r>
      <w:r>
        <w:rPr>
          <w:rFonts w:hint="cs"/>
          <w:rtl/>
        </w:rPr>
        <w:t>ת. אתם לא מפלגה אחת.</w:t>
      </w:r>
    </w:p>
    <w:p w14:paraId="4E918EA6" w14:textId="77777777" w:rsidR="00000000" w:rsidRDefault="00026F1C">
      <w:pPr>
        <w:pStyle w:val="a0"/>
        <w:ind w:firstLine="0"/>
        <w:rPr>
          <w:rFonts w:hint="cs"/>
          <w:rtl/>
        </w:rPr>
      </w:pPr>
    </w:p>
    <w:p w14:paraId="411A5610" w14:textId="77777777" w:rsidR="00000000" w:rsidRDefault="00026F1C">
      <w:pPr>
        <w:pStyle w:val="af0"/>
        <w:rPr>
          <w:rtl/>
        </w:rPr>
      </w:pPr>
      <w:r>
        <w:rPr>
          <w:rFonts w:hint="eastAsia"/>
          <w:rtl/>
        </w:rPr>
        <w:t>משה</w:t>
      </w:r>
      <w:r>
        <w:rPr>
          <w:rtl/>
        </w:rPr>
        <w:t xml:space="preserve"> גפני (יהדות התורה):</w:t>
      </w:r>
    </w:p>
    <w:p w14:paraId="2A6482E6" w14:textId="77777777" w:rsidR="00000000" w:rsidRDefault="00026F1C">
      <w:pPr>
        <w:pStyle w:val="a0"/>
        <w:rPr>
          <w:rFonts w:hint="cs"/>
          <w:rtl/>
        </w:rPr>
      </w:pPr>
    </w:p>
    <w:p w14:paraId="6CFE7849" w14:textId="77777777" w:rsidR="00000000" w:rsidRDefault="00026F1C">
      <w:pPr>
        <w:pStyle w:val="a0"/>
        <w:rPr>
          <w:rFonts w:hint="cs"/>
          <w:rtl/>
        </w:rPr>
      </w:pPr>
      <w:r>
        <w:rPr>
          <w:rFonts w:hint="cs"/>
          <w:rtl/>
        </w:rPr>
        <w:t>למה אתה מתערב?</w:t>
      </w:r>
    </w:p>
    <w:p w14:paraId="79597457" w14:textId="77777777" w:rsidR="00000000" w:rsidRDefault="00026F1C">
      <w:pPr>
        <w:pStyle w:val="a0"/>
        <w:ind w:firstLine="0"/>
        <w:rPr>
          <w:rFonts w:hint="cs"/>
          <w:rtl/>
        </w:rPr>
      </w:pPr>
    </w:p>
    <w:p w14:paraId="77D11621" w14:textId="77777777" w:rsidR="00000000" w:rsidRDefault="00026F1C">
      <w:pPr>
        <w:pStyle w:val="-"/>
        <w:rPr>
          <w:rtl/>
        </w:rPr>
      </w:pPr>
      <w:bookmarkStart w:id="340" w:name="FS000001027T10_12_2003_15_11_42C"/>
      <w:bookmarkEnd w:id="340"/>
      <w:r>
        <w:rPr>
          <w:rtl/>
        </w:rPr>
        <w:t>גדעון סער (הליכוד):</w:t>
      </w:r>
    </w:p>
    <w:p w14:paraId="2B4AD8D1" w14:textId="77777777" w:rsidR="00000000" w:rsidRDefault="00026F1C">
      <w:pPr>
        <w:pStyle w:val="a0"/>
        <w:rPr>
          <w:rtl/>
        </w:rPr>
      </w:pPr>
    </w:p>
    <w:p w14:paraId="716C81E5" w14:textId="77777777" w:rsidR="00000000" w:rsidRDefault="00026F1C">
      <w:pPr>
        <w:pStyle w:val="a0"/>
        <w:rPr>
          <w:rFonts w:hint="cs"/>
          <w:rtl/>
        </w:rPr>
      </w:pPr>
      <w:r>
        <w:rPr>
          <w:rFonts w:hint="cs"/>
          <w:rtl/>
        </w:rPr>
        <w:t xml:space="preserve">אתם שתי מפלגות: דגל התורה ואגודת ישראל. </w:t>
      </w:r>
    </w:p>
    <w:p w14:paraId="6AC02254" w14:textId="77777777" w:rsidR="00000000" w:rsidRDefault="00026F1C">
      <w:pPr>
        <w:pStyle w:val="a0"/>
        <w:ind w:firstLine="0"/>
        <w:rPr>
          <w:rFonts w:hint="cs"/>
          <w:rtl/>
        </w:rPr>
      </w:pPr>
    </w:p>
    <w:p w14:paraId="67F1DF55" w14:textId="77777777" w:rsidR="00000000" w:rsidRDefault="00026F1C">
      <w:pPr>
        <w:pStyle w:val="af0"/>
        <w:rPr>
          <w:rtl/>
        </w:rPr>
      </w:pPr>
      <w:r>
        <w:rPr>
          <w:rFonts w:hint="eastAsia"/>
          <w:rtl/>
        </w:rPr>
        <w:t>משה</w:t>
      </w:r>
      <w:r>
        <w:rPr>
          <w:rtl/>
        </w:rPr>
        <w:t xml:space="preserve"> גפני (יהדות התורה):</w:t>
      </w:r>
    </w:p>
    <w:p w14:paraId="4511B285" w14:textId="77777777" w:rsidR="00000000" w:rsidRDefault="00026F1C">
      <w:pPr>
        <w:pStyle w:val="a0"/>
        <w:rPr>
          <w:rFonts w:hint="cs"/>
          <w:rtl/>
        </w:rPr>
      </w:pPr>
    </w:p>
    <w:p w14:paraId="52FA6EB5" w14:textId="77777777" w:rsidR="00000000" w:rsidRDefault="00026F1C">
      <w:pPr>
        <w:pStyle w:val="a0"/>
        <w:rPr>
          <w:rFonts w:hint="cs"/>
          <w:rtl/>
        </w:rPr>
      </w:pPr>
      <w:r>
        <w:rPr>
          <w:rFonts w:hint="cs"/>
          <w:rtl/>
        </w:rPr>
        <w:t xml:space="preserve">למה אתה מתערב? </w:t>
      </w:r>
    </w:p>
    <w:p w14:paraId="6C760026" w14:textId="77777777" w:rsidR="00000000" w:rsidRDefault="00026F1C">
      <w:pPr>
        <w:pStyle w:val="a0"/>
        <w:ind w:firstLine="0"/>
        <w:rPr>
          <w:rFonts w:hint="cs"/>
          <w:rtl/>
        </w:rPr>
      </w:pPr>
    </w:p>
    <w:p w14:paraId="05F0AF50" w14:textId="77777777" w:rsidR="00000000" w:rsidRDefault="00026F1C">
      <w:pPr>
        <w:pStyle w:val="af0"/>
        <w:rPr>
          <w:rtl/>
        </w:rPr>
      </w:pPr>
      <w:r>
        <w:rPr>
          <w:rFonts w:hint="eastAsia"/>
          <w:rtl/>
        </w:rPr>
        <w:t>יעקב</w:t>
      </w:r>
      <w:r>
        <w:rPr>
          <w:rtl/>
        </w:rPr>
        <w:t xml:space="preserve"> ליצמן (יהדות התורה):</w:t>
      </w:r>
    </w:p>
    <w:p w14:paraId="7D824D20" w14:textId="77777777" w:rsidR="00000000" w:rsidRDefault="00026F1C">
      <w:pPr>
        <w:pStyle w:val="a0"/>
        <w:rPr>
          <w:rFonts w:hint="cs"/>
          <w:rtl/>
        </w:rPr>
      </w:pPr>
    </w:p>
    <w:p w14:paraId="0AD5C641" w14:textId="77777777" w:rsidR="00000000" w:rsidRDefault="00026F1C">
      <w:pPr>
        <w:pStyle w:val="a0"/>
        <w:rPr>
          <w:rFonts w:hint="cs"/>
          <w:rtl/>
        </w:rPr>
      </w:pPr>
      <w:r>
        <w:rPr>
          <w:rFonts w:hint="cs"/>
          <w:rtl/>
        </w:rPr>
        <w:t xml:space="preserve">- - - </w:t>
      </w:r>
    </w:p>
    <w:p w14:paraId="46236861" w14:textId="77777777" w:rsidR="00000000" w:rsidRDefault="00026F1C">
      <w:pPr>
        <w:pStyle w:val="a0"/>
        <w:ind w:firstLine="0"/>
        <w:rPr>
          <w:rFonts w:hint="cs"/>
          <w:rtl/>
        </w:rPr>
      </w:pPr>
    </w:p>
    <w:p w14:paraId="576836FD" w14:textId="77777777" w:rsidR="00000000" w:rsidRDefault="00026F1C">
      <w:pPr>
        <w:pStyle w:val="-"/>
        <w:rPr>
          <w:rtl/>
        </w:rPr>
      </w:pPr>
      <w:bookmarkStart w:id="341" w:name="FS000001027T10_12_2003_15_12_01C"/>
      <w:bookmarkEnd w:id="341"/>
      <w:r>
        <w:rPr>
          <w:rtl/>
        </w:rPr>
        <w:t>גדעון סער (הליכוד):</w:t>
      </w:r>
    </w:p>
    <w:p w14:paraId="54127B60" w14:textId="77777777" w:rsidR="00000000" w:rsidRDefault="00026F1C">
      <w:pPr>
        <w:pStyle w:val="a0"/>
        <w:rPr>
          <w:rtl/>
        </w:rPr>
      </w:pPr>
    </w:p>
    <w:p w14:paraId="6413E831" w14:textId="77777777" w:rsidR="00000000" w:rsidRDefault="00026F1C">
      <w:pPr>
        <w:pStyle w:val="a0"/>
        <w:rPr>
          <w:rFonts w:hint="cs"/>
          <w:rtl/>
        </w:rPr>
      </w:pPr>
      <w:r>
        <w:rPr>
          <w:rFonts w:hint="cs"/>
          <w:rtl/>
        </w:rPr>
        <w:t xml:space="preserve">משום שכנסת של רסיסי סיעות - - - </w:t>
      </w:r>
    </w:p>
    <w:p w14:paraId="6ABF833A" w14:textId="77777777" w:rsidR="00000000" w:rsidRDefault="00026F1C">
      <w:pPr>
        <w:pStyle w:val="a0"/>
        <w:ind w:firstLine="0"/>
        <w:rPr>
          <w:rFonts w:hint="cs"/>
          <w:rtl/>
        </w:rPr>
      </w:pPr>
    </w:p>
    <w:p w14:paraId="501A49B2" w14:textId="77777777" w:rsidR="00000000" w:rsidRDefault="00026F1C">
      <w:pPr>
        <w:pStyle w:val="af0"/>
        <w:rPr>
          <w:rtl/>
        </w:rPr>
      </w:pPr>
      <w:r>
        <w:rPr>
          <w:rFonts w:hint="eastAsia"/>
          <w:rtl/>
        </w:rPr>
        <w:t>משה</w:t>
      </w:r>
      <w:r>
        <w:rPr>
          <w:rtl/>
        </w:rPr>
        <w:t xml:space="preserve"> גפני (יהדות התורה):</w:t>
      </w:r>
    </w:p>
    <w:p w14:paraId="1B8A14A6" w14:textId="77777777" w:rsidR="00000000" w:rsidRDefault="00026F1C">
      <w:pPr>
        <w:pStyle w:val="a0"/>
        <w:rPr>
          <w:rFonts w:hint="cs"/>
          <w:rtl/>
        </w:rPr>
      </w:pPr>
    </w:p>
    <w:p w14:paraId="1B46D5C3" w14:textId="77777777" w:rsidR="00000000" w:rsidRDefault="00026F1C">
      <w:pPr>
        <w:pStyle w:val="a0"/>
        <w:rPr>
          <w:rFonts w:hint="cs"/>
          <w:rtl/>
        </w:rPr>
      </w:pPr>
      <w:r>
        <w:rPr>
          <w:rFonts w:hint="cs"/>
          <w:rtl/>
        </w:rPr>
        <w:t xml:space="preserve">איזה רסיסי סיעות? </w:t>
      </w:r>
    </w:p>
    <w:p w14:paraId="078348D3" w14:textId="77777777" w:rsidR="00000000" w:rsidRDefault="00026F1C">
      <w:pPr>
        <w:pStyle w:val="a0"/>
        <w:ind w:firstLine="0"/>
        <w:rPr>
          <w:rFonts w:hint="cs"/>
          <w:rtl/>
        </w:rPr>
      </w:pPr>
    </w:p>
    <w:p w14:paraId="528D75DB" w14:textId="77777777" w:rsidR="00000000" w:rsidRDefault="00026F1C">
      <w:pPr>
        <w:pStyle w:val="-"/>
        <w:rPr>
          <w:rtl/>
        </w:rPr>
      </w:pPr>
      <w:bookmarkStart w:id="342" w:name="FS000001027T10_12_2003_15_12_18C"/>
      <w:bookmarkEnd w:id="342"/>
      <w:r>
        <w:rPr>
          <w:rtl/>
        </w:rPr>
        <w:t>גדעון סער (הליכוד):</w:t>
      </w:r>
    </w:p>
    <w:p w14:paraId="17EF3D09" w14:textId="77777777" w:rsidR="00000000" w:rsidRDefault="00026F1C">
      <w:pPr>
        <w:pStyle w:val="a0"/>
        <w:rPr>
          <w:rtl/>
        </w:rPr>
      </w:pPr>
    </w:p>
    <w:p w14:paraId="50053A04" w14:textId="77777777" w:rsidR="00000000" w:rsidRDefault="00026F1C">
      <w:pPr>
        <w:pStyle w:val="a0"/>
        <w:rPr>
          <w:rFonts w:hint="cs"/>
          <w:rtl/>
        </w:rPr>
      </w:pPr>
      <w:r>
        <w:rPr>
          <w:rFonts w:hint="cs"/>
          <w:rtl/>
        </w:rPr>
        <w:t xml:space="preserve">ודאי. יש לנו היום בכנסת - - - </w:t>
      </w:r>
    </w:p>
    <w:p w14:paraId="738F8AAF" w14:textId="77777777" w:rsidR="00000000" w:rsidRDefault="00026F1C">
      <w:pPr>
        <w:pStyle w:val="a0"/>
        <w:ind w:firstLine="0"/>
        <w:rPr>
          <w:rFonts w:hint="cs"/>
          <w:rtl/>
        </w:rPr>
      </w:pPr>
    </w:p>
    <w:p w14:paraId="64C8569B" w14:textId="77777777" w:rsidR="00000000" w:rsidRDefault="00026F1C">
      <w:pPr>
        <w:pStyle w:val="af0"/>
        <w:rPr>
          <w:rtl/>
        </w:rPr>
      </w:pPr>
      <w:r>
        <w:rPr>
          <w:rFonts w:hint="eastAsia"/>
          <w:rtl/>
        </w:rPr>
        <w:t>אליעזר</w:t>
      </w:r>
      <w:r>
        <w:rPr>
          <w:rtl/>
        </w:rPr>
        <w:t xml:space="preserve"> כהן (האיחוד הלאומי - ישראל ביתנו):</w:t>
      </w:r>
    </w:p>
    <w:p w14:paraId="74AF5C09" w14:textId="77777777" w:rsidR="00000000" w:rsidRDefault="00026F1C">
      <w:pPr>
        <w:pStyle w:val="a0"/>
        <w:rPr>
          <w:rFonts w:hint="cs"/>
          <w:rtl/>
        </w:rPr>
      </w:pPr>
    </w:p>
    <w:p w14:paraId="066ABC69" w14:textId="77777777" w:rsidR="00000000" w:rsidRDefault="00026F1C">
      <w:pPr>
        <w:pStyle w:val="a0"/>
        <w:rPr>
          <w:rFonts w:hint="cs"/>
          <w:rtl/>
        </w:rPr>
      </w:pPr>
      <w:r>
        <w:rPr>
          <w:rFonts w:hint="cs"/>
          <w:rtl/>
        </w:rPr>
        <w:t xml:space="preserve">- - - </w:t>
      </w:r>
    </w:p>
    <w:p w14:paraId="47CAB46D" w14:textId="77777777" w:rsidR="00000000" w:rsidRDefault="00026F1C">
      <w:pPr>
        <w:pStyle w:val="a0"/>
        <w:ind w:firstLine="0"/>
        <w:rPr>
          <w:rFonts w:hint="cs"/>
          <w:rtl/>
        </w:rPr>
      </w:pPr>
    </w:p>
    <w:p w14:paraId="4678A0D9" w14:textId="77777777" w:rsidR="00000000" w:rsidRDefault="00026F1C">
      <w:pPr>
        <w:pStyle w:val="af1"/>
        <w:rPr>
          <w:rtl/>
        </w:rPr>
      </w:pPr>
      <w:r>
        <w:rPr>
          <w:rtl/>
        </w:rPr>
        <w:t>היו"ר נסים דהן:</w:t>
      </w:r>
    </w:p>
    <w:p w14:paraId="1CBF8A36" w14:textId="77777777" w:rsidR="00000000" w:rsidRDefault="00026F1C">
      <w:pPr>
        <w:pStyle w:val="a0"/>
        <w:rPr>
          <w:rtl/>
        </w:rPr>
      </w:pPr>
    </w:p>
    <w:p w14:paraId="7B260A3D" w14:textId="77777777" w:rsidR="00000000" w:rsidRDefault="00026F1C">
      <w:pPr>
        <w:pStyle w:val="a0"/>
        <w:rPr>
          <w:rFonts w:hint="cs"/>
          <w:rtl/>
        </w:rPr>
      </w:pPr>
      <w:r>
        <w:rPr>
          <w:rFonts w:hint="cs"/>
          <w:rtl/>
        </w:rPr>
        <w:t>חבר הכנסת גדעון סער, סדר-היום עמוס.</w:t>
      </w:r>
    </w:p>
    <w:p w14:paraId="7D63B114" w14:textId="77777777" w:rsidR="00000000" w:rsidRDefault="00026F1C">
      <w:pPr>
        <w:pStyle w:val="a0"/>
        <w:ind w:firstLine="0"/>
        <w:rPr>
          <w:rFonts w:hint="cs"/>
          <w:rtl/>
        </w:rPr>
      </w:pPr>
    </w:p>
    <w:p w14:paraId="748D5442" w14:textId="77777777" w:rsidR="00000000" w:rsidRDefault="00026F1C">
      <w:pPr>
        <w:pStyle w:val="-"/>
        <w:rPr>
          <w:rtl/>
        </w:rPr>
      </w:pPr>
      <w:bookmarkStart w:id="343" w:name="FS000001027T10_12_2003_15_13_02C"/>
      <w:bookmarkEnd w:id="343"/>
      <w:r>
        <w:rPr>
          <w:rtl/>
        </w:rPr>
        <w:t>גדעון סער (הליכוד):</w:t>
      </w:r>
    </w:p>
    <w:p w14:paraId="6CE65BE3" w14:textId="77777777" w:rsidR="00000000" w:rsidRDefault="00026F1C">
      <w:pPr>
        <w:pStyle w:val="a0"/>
        <w:rPr>
          <w:rtl/>
        </w:rPr>
      </w:pPr>
    </w:p>
    <w:p w14:paraId="5C6013AA" w14:textId="77777777" w:rsidR="00000000" w:rsidRDefault="00026F1C">
      <w:pPr>
        <w:pStyle w:val="a0"/>
        <w:rPr>
          <w:rFonts w:hint="cs"/>
          <w:rtl/>
        </w:rPr>
      </w:pPr>
      <w:r>
        <w:rPr>
          <w:rFonts w:hint="cs"/>
          <w:rtl/>
        </w:rPr>
        <w:t xml:space="preserve">אדוני היושב-ראש, אני לא מצליח </w:t>
      </w:r>
      <w:r>
        <w:rPr>
          <w:rFonts w:hint="cs"/>
          <w:rtl/>
        </w:rPr>
        <w:t>להשלים משפט.</w:t>
      </w:r>
    </w:p>
    <w:p w14:paraId="6CDF58DE" w14:textId="77777777" w:rsidR="00000000" w:rsidRDefault="00026F1C">
      <w:pPr>
        <w:pStyle w:val="a0"/>
        <w:ind w:firstLine="0"/>
        <w:rPr>
          <w:rFonts w:hint="cs"/>
          <w:rtl/>
        </w:rPr>
      </w:pPr>
    </w:p>
    <w:p w14:paraId="4F611D01" w14:textId="77777777" w:rsidR="00000000" w:rsidRDefault="00026F1C">
      <w:pPr>
        <w:pStyle w:val="af1"/>
        <w:rPr>
          <w:rtl/>
        </w:rPr>
      </w:pPr>
      <w:r>
        <w:rPr>
          <w:rtl/>
        </w:rPr>
        <w:t>היו"ר נסים דהן:</w:t>
      </w:r>
    </w:p>
    <w:p w14:paraId="5BA29FFB" w14:textId="77777777" w:rsidR="00000000" w:rsidRDefault="00026F1C">
      <w:pPr>
        <w:pStyle w:val="a0"/>
        <w:rPr>
          <w:rtl/>
        </w:rPr>
      </w:pPr>
    </w:p>
    <w:p w14:paraId="08E03A40" w14:textId="77777777" w:rsidR="00000000" w:rsidRDefault="00026F1C">
      <w:pPr>
        <w:pStyle w:val="a0"/>
        <w:rPr>
          <w:rFonts w:hint="cs"/>
          <w:rtl/>
        </w:rPr>
      </w:pPr>
      <w:r>
        <w:rPr>
          <w:rFonts w:hint="cs"/>
          <w:rtl/>
        </w:rPr>
        <w:t xml:space="preserve">הנושא הזה כבר - - - </w:t>
      </w:r>
    </w:p>
    <w:p w14:paraId="1D276977" w14:textId="77777777" w:rsidR="00000000" w:rsidRDefault="00026F1C">
      <w:pPr>
        <w:pStyle w:val="a0"/>
        <w:rPr>
          <w:rFonts w:hint="cs"/>
          <w:rtl/>
        </w:rPr>
      </w:pPr>
    </w:p>
    <w:p w14:paraId="0C05C743" w14:textId="77777777" w:rsidR="00000000" w:rsidRDefault="00026F1C">
      <w:pPr>
        <w:pStyle w:val="-"/>
        <w:rPr>
          <w:rtl/>
        </w:rPr>
      </w:pPr>
      <w:bookmarkStart w:id="344" w:name="FS000001027T10_12_2003_15_13_19C"/>
      <w:bookmarkEnd w:id="344"/>
      <w:r>
        <w:rPr>
          <w:rtl/>
        </w:rPr>
        <w:t>גדעון סער (הליכוד):</w:t>
      </w:r>
    </w:p>
    <w:p w14:paraId="54B9FE53" w14:textId="77777777" w:rsidR="00000000" w:rsidRDefault="00026F1C">
      <w:pPr>
        <w:pStyle w:val="a0"/>
        <w:rPr>
          <w:rtl/>
        </w:rPr>
      </w:pPr>
    </w:p>
    <w:p w14:paraId="7E5E9DB3" w14:textId="77777777" w:rsidR="00000000" w:rsidRDefault="00026F1C">
      <w:pPr>
        <w:pStyle w:val="a0"/>
        <w:rPr>
          <w:rFonts w:hint="cs"/>
          <w:rtl/>
        </w:rPr>
      </w:pPr>
      <w:r>
        <w:rPr>
          <w:rFonts w:hint="cs"/>
          <w:rtl/>
        </w:rPr>
        <w:t>יש לי מה לומר.</w:t>
      </w:r>
    </w:p>
    <w:p w14:paraId="0ED4DD48" w14:textId="77777777" w:rsidR="00000000" w:rsidRDefault="00026F1C">
      <w:pPr>
        <w:pStyle w:val="a0"/>
        <w:ind w:firstLine="0"/>
        <w:rPr>
          <w:rFonts w:hint="cs"/>
          <w:rtl/>
        </w:rPr>
      </w:pPr>
    </w:p>
    <w:p w14:paraId="1739D35F" w14:textId="77777777" w:rsidR="00000000" w:rsidRDefault="00026F1C">
      <w:pPr>
        <w:pStyle w:val="af1"/>
        <w:rPr>
          <w:rtl/>
        </w:rPr>
      </w:pPr>
      <w:r>
        <w:rPr>
          <w:rtl/>
        </w:rPr>
        <w:t>היו"ר נסים דהן:</w:t>
      </w:r>
    </w:p>
    <w:p w14:paraId="206EB08A" w14:textId="77777777" w:rsidR="00000000" w:rsidRDefault="00026F1C">
      <w:pPr>
        <w:pStyle w:val="a0"/>
        <w:rPr>
          <w:rtl/>
        </w:rPr>
      </w:pPr>
    </w:p>
    <w:p w14:paraId="51776D7B" w14:textId="77777777" w:rsidR="00000000" w:rsidRDefault="00026F1C">
      <w:pPr>
        <w:pStyle w:val="a0"/>
        <w:rPr>
          <w:rFonts w:hint="cs"/>
          <w:rtl/>
        </w:rPr>
      </w:pPr>
      <w:r>
        <w:rPr>
          <w:rFonts w:hint="cs"/>
          <w:rtl/>
        </w:rPr>
        <w:t>בטוח שיש לך מה לומר. הכי הרבה מכולם.</w:t>
      </w:r>
    </w:p>
    <w:p w14:paraId="6DAFEF3B" w14:textId="77777777" w:rsidR="00000000" w:rsidRDefault="00026F1C">
      <w:pPr>
        <w:pStyle w:val="a0"/>
        <w:ind w:firstLine="0"/>
        <w:rPr>
          <w:rFonts w:hint="cs"/>
          <w:rtl/>
        </w:rPr>
      </w:pPr>
    </w:p>
    <w:p w14:paraId="1179ABB0" w14:textId="77777777" w:rsidR="00000000" w:rsidRDefault="00026F1C">
      <w:pPr>
        <w:pStyle w:val="-"/>
        <w:rPr>
          <w:rtl/>
        </w:rPr>
      </w:pPr>
      <w:bookmarkStart w:id="345" w:name="FS000001027T10_12_2003_15_13_33C"/>
      <w:bookmarkEnd w:id="345"/>
      <w:r>
        <w:rPr>
          <w:rtl/>
        </w:rPr>
        <w:t>גדעון סער (הליכוד):</w:t>
      </w:r>
    </w:p>
    <w:p w14:paraId="03BC3F28" w14:textId="77777777" w:rsidR="00000000" w:rsidRDefault="00026F1C">
      <w:pPr>
        <w:pStyle w:val="a0"/>
        <w:rPr>
          <w:rtl/>
        </w:rPr>
      </w:pPr>
    </w:p>
    <w:p w14:paraId="67CF8831" w14:textId="77777777" w:rsidR="00000000" w:rsidRDefault="00026F1C">
      <w:pPr>
        <w:pStyle w:val="a0"/>
        <w:rPr>
          <w:rFonts w:hint="cs"/>
          <w:rtl/>
        </w:rPr>
      </w:pPr>
      <w:r>
        <w:rPr>
          <w:rFonts w:hint="cs"/>
          <w:rtl/>
        </w:rPr>
        <w:t>לא, כמו כולם.</w:t>
      </w:r>
    </w:p>
    <w:p w14:paraId="1FA8B584" w14:textId="77777777" w:rsidR="00000000" w:rsidRDefault="00026F1C">
      <w:pPr>
        <w:pStyle w:val="a0"/>
        <w:ind w:firstLine="0"/>
        <w:rPr>
          <w:rFonts w:hint="cs"/>
          <w:rtl/>
        </w:rPr>
      </w:pPr>
    </w:p>
    <w:p w14:paraId="26484A25" w14:textId="77777777" w:rsidR="00000000" w:rsidRDefault="00026F1C">
      <w:pPr>
        <w:pStyle w:val="af1"/>
        <w:rPr>
          <w:rtl/>
        </w:rPr>
      </w:pPr>
      <w:r>
        <w:rPr>
          <w:rtl/>
        </w:rPr>
        <w:t>היו"ר נסים דהן:</w:t>
      </w:r>
    </w:p>
    <w:p w14:paraId="3E5121F7" w14:textId="77777777" w:rsidR="00000000" w:rsidRDefault="00026F1C">
      <w:pPr>
        <w:pStyle w:val="a0"/>
        <w:rPr>
          <w:rtl/>
        </w:rPr>
      </w:pPr>
    </w:p>
    <w:p w14:paraId="4990E73B" w14:textId="77777777" w:rsidR="00000000" w:rsidRDefault="00026F1C">
      <w:pPr>
        <w:pStyle w:val="a0"/>
        <w:rPr>
          <w:rFonts w:hint="cs"/>
          <w:rtl/>
        </w:rPr>
      </w:pPr>
      <w:r>
        <w:rPr>
          <w:rFonts w:hint="cs"/>
          <w:rtl/>
        </w:rPr>
        <w:t>בבקשה, תאמר.</w:t>
      </w:r>
      <w:r>
        <w:rPr>
          <w:rFonts w:hint="cs"/>
          <w:rtl/>
        </w:rPr>
        <w:tab/>
        <w:t xml:space="preserve">חברי הכנסת, נא לא להפריע. </w:t>
      </w:r>
    </w:p>
    <w:p w14:paraId="5703AEDB" w14:textId="77777777" w:rsidR="00000000" w:rsidRDefault="00026F1C">
      <w:pPr>
        <w:pStyle w:val="a0"/>
        <w:ind w:firstLine="0"/>
        <w:rPr>
          <w:rFonts w:hint="cs"/>
          <w:rtl/>
        </w:rPr>
      </w:pPr>
    </w:p>
    <w:p w14:paraId="4357DB07" w14:textId="77777777" w:rsidR="00000000" w:rsidRDefault="00026F1C">
      <w:pPr>
        <w:pStyle w:val="-"/>
        <w:rPr>
          <w:rtl/>
        </w:rPr>
      </w:pPr>
      <w:bookmarkStart w:id="346" w:name="FS000001027T10_12_2003_15_13_51C"/>
      <w:bookmarkEnd w:id="346"/>
      <w:r>
        <w:rPr>
          <w:rtl/>
        </w:rPr>
        <w:t>גדעון סער (הליכוד</w:t>
      </w:r>
      <w:r>
        <w:rPr>
          <w:rtl/>
        </w:rPr>
        <w:t>):</w:t>
      </w:r>
    </w:p>
    <w:p w14:paraId="1C7A82B9" w14:textId="77777777" w:rsidR="00000000" w:rsidRDefault="00026F1C">
      <w:pPr>
        <w:pStyle w:val="a0"/>
        <w:rPr>
          <w:rtl/>
        </w:rPr>
      </w:pPr>
    </w:p>
    <w:p w14:paraId="22F5AB41" w14:textId="77777777" w:rsidR="00000000" w:rsidRDefault="00026F1C">
      <w:pPr>
        <w:pStyle w:val="a0"/>
        <w:rPr>
          <w:rFonts w:hint="cs"/>
          <w:rtl/>
        </w:rPr>
      </w:pPr>
      <w:r>
        <w:rPr>
          <w:rFonts w:hint="cs"/>
          <w:rtl/>
        </w:rPr>
        <w:t xml:space="preserve">נכון שבבית הזה יש רק סיעה אחת גדולה ויש סיעות בינוניות. אבל רוב הסיעות הן קטנטנות, לא קטנות. יש לנו ארבע סיעות של שניים ושל שלושה חברי כנסת. </w:t>
      </w:r>
    </w:p>
    <w:p w14:paraId="45B7B15B" w14:textId="77777777" w:rsidR="00000000" w:rsidRDefault="00026F1C">
      <w:pPr>
        <w:pStyle w:val="a0"/>
        <w:ind w:firstLine="0"/>
        <w:rPr>
          <w:rFonts w:hint="cs"/>
          <w:rtl/>
        </w:rPr>
      </w:pPr>
    </w:p>
    <w:p w14:paraId="331BDA9C" w14:textId="77777777" w:rsidR="00000000" w:rsidRDefault="00026F1C">
      <w:pPr>
        <w:pStyle w:val="af0"/>
        <w:rPr>
          <w:rtl/>
        </w:rPr>
      </w:pPr>
      <w:r>
        <w:rPr>
          <w:rFonts w:hint="eastAsia"/>
          <w:rtl/>
        </w:rPr>
        <w:t>יעקב</w:t>
      </w:r>
      <w:r>
        <w:rPr>
          <w:rtl/>
        </w:rPr>
        <w:t xml:space="preserve"> ליצמן (יהדות התורה):</w:t>
      </w:r>
    </w:p>
    <w:p w14:paraId="4E9E5163" w14:textId="77777777" w:rsidR="00000000" w:rsidRDefault="00026F1C">
      <w:pPr>
        <w:pStyle w:val="a0"/>
        <w:rPr>
          <w:rFonts w:hint="cs"/>
          <w:rtl/>
        </w:rPr>
      </w:pPr>
    </w:p>
    <w:p w14:paraId="2AA51E14" w14:textId="77777777" w:rsidR="00000000" w:rsidRDefault="00026F1C">
      <w:pPr>
        <w:pStyle w:val="a0"/>
        <w:rPr>
          <w:rFonts w:hint="cs"/>
          <w:rtl/>
        </w:rPr>
      </w:pPr>
      <w:r>
        <w:rPr>
          <w:rFonts w:hint="cs"/>
          <w:rtl/>
        </w:rPr>
        <w:t xml:space="preserve">בליכוד יש - - - </w:t>
      </w:r>
    </w:p>
    <w:p w14:paraId="1B7FBA50" w14:textId="77777777" w:rsidR="00000000" w:rsidRDefault="00026F1C">
      <w:pPr>
        <w:pStyle w:val="a0"/>
        <w:ind w:firstLine="0"/>
        <w:rPr>
          <w:rFonts w:hint="cs"/>
          <w:rtl/>
        </w:rPr>
      </w:pPr>
    </w:p>
    <w:p w14:paraId="0E1B48C3" w14:textId="77777777" w:rsidR="00000000" w:rsidRDefault="00026F1C">
      <w:pPr>
        <w:pStyle w:val="af1"/>
        <w:rPr>
          <w:rtl/>
        </w:rPr>
      </w:pPr>
      <w:r>
        <w:rPr>
          <w:rtl/>
        </w:rPr>
        <w:t>היו"ר נסים דהן:</w:t>
      </w:r>
    </w:p>
    <w:p w14:paraId="47C30F12" w14:textId="77777777" w:rsidR="00000000" w:rsidRDefault="00026F1C">
      <w:pPr>
        <w:pStyle w:val="a0"/>
        <w:rPr>
          <w:rtl/>
        </w:rPr>
      </w:pPr>
    </w:p>
    <w:p w14:paraId="21260227" w14:textId="77777777" w:rsidR="00000000" w:rsidRDefault="00026F1C">
      <w:pPr>
        <w:pStyle w:val="a0"/>
        <w:rPr>
          <w:rFonts w:hint="cs"/>
          <w:rtl/>
        </w:rPr>
      </w:pPr>
      <w:r>
        <w:rPr>
          <w:rFonts w:hint="cs"/>
          <w:rtl/>
        </w:rPr>
        <w:t>נא לא להפריע.</w:t>
      </w:r>
    </w:p>
    <w:p w14:paraId="4A2D5920" w14:textId="77777777" w:rsidR="00000000" w:rsidRDefault="00026F1C">
      <w:pPr>
        <w:pStyle w:val="a0"/>
        <w:ind w:firstLine="0"/>
        <w:rPr>
          <w:rFonts w:hint="cs"/>
          <w:rtl/>
        </w:rPr>
      </w:pPr>
    </w:p>
    <w:p w14:paraId="48C0FAFD" w14:textId="77777777" w:rsidR="00000000" w:rsidRDefault="00026F1C">
      <w:pPr>
        <w:pStyle w:val="-"/>
        <w:rPr>
          <w:rtl/>
        </w:rPr>
      </w:pPr>
      <w:bookmarkStart w:id="347" w:name="FS000001027T10_12_2003_15_14_46C"/>
      <w:bookmarkEnd w:id="347"/>
      <w:r>
        <w:rPr>
          <w:rtl/>
        </w:rPr>
        <w:t>גדעון סער (הליכוד):</w:t>
      </w:r>
    </w:p>
    <w:p w14:paraId="2E699800" w14:textId="77777777" w:rsidR="00000000" w:rsidRDefault="00026F1C">
      <w:pPr>
        <w:pStyle w:val="a0"/>
        <w:rPr>
          <w:rtl/>
        </w:rPr>
      </w:pPr>
    </w:p>
    <w:p w14:paraId="23F8F48B" w14:textId="77777777" w:rsidR="00000000" w:rsidRDefault="00026F1C">
      <w:pPr>
        <w:pStyle w:val="a0"/>
        <w:rPr>
          <w:rFonts w:hint="cs"/>
          <w:rtl/>
        </w:rPr>
      </w:pPr>
      <w:r>
        <w:rPr>
          <w:rFonts w:hint="cs"/>
          <w:rtl/>
        </w:rPr>
        <w:t>מה שטוב לדמ</w:t>
      </w:r>
      <w:r>
        <w:rPr>
          <w:rFonts w:hint="cs"/>
          <w:rtl/>
        </w:rPr>
        <w:t xml:space="preserve">וקרטיות - - -     </w:t>
      </w:r>
    </w:p>
    <w:p w14:paraId="20CA4959" w14:textId="77777777" w:rsidR="00000000" w:rsidRDefault="00026F1C">
      <w:pPr>
        <w:pStyle w:val="a0"/>
        <w:ind w:firstLine="0"/>
        <w:rPr>
          <w:rFonts w:hint="cs"/>
          <w:rtl/>
        </w:rPr>
      </w:pPr>
    </w:p>
    <w:p w14:paraId="0B6C8E70" w14:textId="77777777" w:rsidR="00000000" w:rsidRDefault="00026F1C">
      <w:pPr>
        <w:pStyle w:val="af1"/>
        <w:rPr>
          <w:rtl/>
        </w:rPr>
      </w:pPr>
      <w:r>
        <w:rPr>
          <w:rtl/>
        </w:rPr>
        <w:t>היו"ר נסים דהן:</w:t>
      </w:r>
    </w:p>
    <w:p w14:paraId="5EA10D84" w14:textId="77777777" w:rsidR="00000000" w:rsidRDefault="00026F1C">
      <w:pPr>
        <w:pStyle w:val="a0"/>
        <w:rPr>
          <w:rtl/>
        </w:rPr>
      </w:pPr>
    </w:p>
    <w:p w14:paraId="63906EF2" w14:textId="77777777" w:rsidR="00000000" w:rsidRDefault="00026F1C">
      <w:pPr>
        <w:pStyle w:val="a0"/>
        <w:rPr>
          <w:rtl/>
        </w:rPr>
      </w:pPr>
      <w:r>
        <w:rPr>
          <w:rFonts w:hint="cs"/>
          <w:rtl/>
        </w:rPr>
        <w:t xml:space="preserve">נא לא להפריע. אני לא מבין על מה המהומה. הוא הנואם הרביעי או החמישי בנושא, והיה פה שקט. רק עלה על הדוכן גדעון סער ויש מהומות. מה קרה? </w:t>
      </w:r>
    </w:p>
    <w:p w14:paraId="36FD2CA1" w14:textId="77777777" w:rsidR="00000000" w:rsidRDefault="00026F1C">
      <w:pPr>
        <w:pStyle w:val="a"/>
        <w:rPr>
          <w:rFonts w:hint="cs"/>
          <w:rtl/>
        </w:rPr>
      </w:pPr>
      <w:bookmarkStart w:id="348" w:name="FS000001027T10_12_2003_15_15_46C"/>
      <w:bookmarkStart w:id="349" w:name="FS000001027T10_12_2003_17_43_38"/>
      <w:bookmarkEnd w:id="348"/>
      <w:bookmarkEnd w:id="349"/>
    </w:p>
    <w:p w14:paraId="29A5F9DA" w14:textId="77777777" w:rsidR="00000000" w:rsidRDefault="00026F1C">
      <w:pPr>
        <w:pStyle w:val="-"/>
        <w:rPr>
          <w:rtl/>
        </w:rPr>
      </w:pPr>
      <w:bookmarkStart w:id="350" w:name="FS000001027T10_12_2003_17_43_41C"/>
      <w:bookmarkEnd w:id="350"/>
      <w:r>
        <w:rPr>
          <w:rtl/>
        </w:rPr>
        <w:t>גדעון סער (הליכוד):</w:t>
      </w:r>
    </w:p>
    <w:p w14:paraId="5F6EE01C" w14:textId="77777777" w:rsidR="00000000" w:rsidRDefault="00026F1C">
      <w:pPr>
        <w:pStyle w:val="a0"/>
        <w:rPr>
          <w:rtl/>
        </w:rPr>
      </w:pPr>
    </w:p>
    <w:p w14:paraId="3B9869B0" w14:textId="77777777" w:rsidR="00000000" w:rsidRDefault="00026F1C">
      <w:pPr>
        <w:pStyle w:val="a0"/>
        <w:rPr>
          <w:rFonts w:hint="cs"/>
          <w:rtl/>
        </w:rPr>
      </w:pPr>
      <w:r>
        <w:rPr>
          <w:rFonts w:hint="cs"/>
          <w:rtl/>
        </w:rPr>
        <w:t xml:space="preserve">מה שטוב לכל הדמוקרטיות המערביות, טוב גם לישראל.  לכן אני אומר, </w:t>
      </w:r>
      <w:r>
        <w:rPr>
          <w:rFonts w:hint="cs"/>
          <w:rtl/>
        </w:rPr>
        <w:t>הקואליציה תתמוך היום בהצעות להעלאת אחוז החסימה, בכל הצעה של 2%. מי שלא יתחייב להגביל ל-2%, בשלב זה נתנגד, אבל בהמשך הקדנציה, אחרי שנעלה במהלך הנוכחי ל-2%, אנחנו מתכוונים</w:t>
      </w:r>
      <w:r>
        <w:rPr>
          <w:rtl/>
        </w:rPr>
        <w:t xml:space="preserve"> </w:t>
      </w:r>
      <w:r>
        <w:rPr>
          <w:rFonts w:hint="cs"/>
          <w:rtl/>
        </w:rPr>
        <w:t>לשוב ולדון בזה עם השותפים לקואליציה.</w:t>
      </w:r>
    </w:p>
    <w:p w14:paraId="611B64C5" w14:textId="77777777" w:rsidR="00000000" w:rsidRDefault="00026F1C">
      <w:pPr>
        <w:pStyle w:val="a0"/>
        <w:ind w:firstLine="0"/>
        <w:rPr>
          <w:rFonts w:hint="cs"/>
          <w:rtl/>
        </w:rPr>
      </w:pPr>
    </w:p>
    <w:p w14:paraId="72F5BF9E" w14:textId="77777777" w:rsidR="00000000" w:rsidRDefault="00026F1C">
      <w:pPr>
        <w:pStyle w:val="af1"/>
        <w:rPr>
          <w:rtl/>
        </w:rPr>
      </w:pPr>
      <w:r>
        <w:rPr>
          <w:rtl/>
        </w:rPr>
        <w:t>היו"ר נסים דהן:</w:t>
      </w:r>
    </w:p>
    <w:p w14:paraId="58C4F95F" w14:textId="77777777" w:rsidR="00000000" w:rsidRDefault="00026F1C">
      <w:pPr>
        <w:pStyle w:val="a0"/>
        <w:rPr>
          <w:rtl/>
        </w:rPr>
      </w:pPr>
    </w:p>
    <w:p w14:paraId="179F9DC9" w14:textId="77777777" w:rsidR="00000000" w:rsidRDefault="00026F1C">
      <w:pPr>
        <w:pStyle w:val="a0"/>
        <w:rPr>
          <w:rFonts w:hint="cs"/>
          <w:rtl/>
        </w:rPr>
      </w:pPr>
      <w:r>
        <w:rPr>
          <w:rFonts w:hint="cs"/>
          <w:rtl/>
        </w:rPr>
        <w:t>תודה רבה.</w:t>
      </w:r>
    </w:p>
    <w:p w14:paraId="6174ED8D" w14:textId="77777777" w:rsidR="00000000" w:rsidRDefault="00026F1C">
      <w:pPr>
        <w:pStyle w:val="a0"/>
        <w:rPr>
          <w:rFonts w:hint="cs"/>
          <w:rtl/>
        </w:rPr>
      </w:pPr>
    </w:p>
    <w:p w14:paraId="5DCA29A4" w14:textId="77777777" w:rsidR="00000000" w:rsidRDefault="00026F1C">
      <w:pPr>
        <w:pStyle w:val="a2"/>
        <w:rPr>
          <w:rtl/>
        </w:rPr>
      </w:pPr>
    </w:p>
    <w:p w14:paraId="2FAC563D" w14:textId="77777777" w:rsidR="00000000" w:rsidRDefault="00026F1C">
      <w:pPr>
        <w:pStyle w:val="a2"/>
        <w:rPr>
          <w:rFonts w:hint="cs"/>
          <w:rtl/>
        </w:rPr>
      </w:pPr>
      <w:bookmarkStart w:id="351" w:name="_Toc70328373"/>
      <w:r>
        <w:rPr>
          <w:rFonts w:hint="cs"/>
          <w:rtl/>
        </w:rPr>
        <w:t>הצעת חוק הבחירות לכ</w:t>
      </w:r>
      <w:r>
        <w:rPr>
          <w:rFonts w:hint="cs"/>
          <w:rtl/>
        </w:rPr>
        <w:t>נסת (תיקון - העלאת אחוז החסימה), התשס"ג-‏2003</w:t>
      </w:r>
      <w:bookmarkEnd w:id="351"/>
    </w:p>
    <w:p w14:paraId="01753DF4" w14:textId="77777777" w:rsidR="00000000" w:rsidRDefault="00026F1C">
      <w:pPr>
        <w:pStyle w:val="a0"/>
        <w:rPr>
          <w:rFonts w:hint="cs"/>
          <w:rtl/>
        </w:rPr>
      </w:pPr>
      <w:r>
        <w:rPr>
          <w:rtl/>
        </w:rPr>
        <w:t>[נספחות.]</w:t>
      </w:r>
    </w:p>
    <w:p w14:paraId="09D65A50" w14:textId="77777777" w:rsidR="00000000" w:rsidRDefault="00026F1C">
      <w:pPr>
        <w:pStyle w:val="-0"/>
        <w:rPr>
          <w:rFonts w:hint="cs"/>
          <w:rtl/>
        </w:rPr>
      </w:pPr>
      <w:r>
        <w:rPr>
          <w:rFonts w:hint="cs"/>
          <w:rtl/>
        </w:rPr>
        <w:t>(הצעת חבר הכנסת איוב קרא)</w:t>
      </w:r>
    </w:p>
    <w:p w14:paraId="7F536A07" w14:textId="77777777" w:rsidR="00000000" w:rsidRDefault="00026F1C">
      <w:pPr>
        <w:pStyle w:val="a0"/>
        <w:rPr>
          <w:rFonts w:hint="cs"/>
          <w:rtl/>
        </w:rPr>
      </w:pPr>
    </w:p>
    <w:p w14:paraId="3E179860" w14:textId="77777777" w:rsidR="00000000" w:rsidRDefault="00026F1C">
      <w:pPr>
        <w:pStyle w:val="af1"/>
        <w:rPr>
          <w:rtl/>
        </w:rPr>
      </w:pPr>
      <w:r>
        <w:rPr>
          <w:rtl/>
        </w:rPr>
        <w:t>היו"ר נסים דהן:</w:t>
      </w:r>
    </w:p>
    <w:p w14:paraId="2A3D667B" w14:textId="77777777" w:rsidR="00000000" w:rsidRDefault="00026F1C">
      <w:pPr>
        <w:pStyle w:val="a0"/>
        <w:rPr>
          <w:rtl/>
        </w:rPr>
      </w:pPr>
    </w:p>
    <w:p w14:paraId="10913ABA" w14:textId="77777777" w:rsidR="00000000" w:rsidRDefault="00026F1C">
      <w:pPr>
        <w:pStyle w:val="a0"/>
        <w:rPr>
          <w:rFonts w:hint="cs"/>
          <w:rtl/>
        </w:rPr>
      </w:pPr>
      <w:r>
        <w:rPr>
          <w:rFonts w:hint="cs"/>
          <w:rtl/>
        </w:rPr>
        <w:t xml:space="preserve">עתה הצעת חוק פ/383 </w:t>
      </w:r>
      <w:r>
        <w:rPr>
          <w:rtl/>
        </w:rPr>
        <w:t>–</w:t>
      </w:r>
      <w:r>
        <w:rPr>
          <w:rFonts w:hint="cs"/>
          <w:rtl/>
        </w:rPr>
        <w:t xml:space="preserve"> הצעת חוק הבחירות לכנסת (תיקון </w:t>
      </w:r>
      <w:r>
        <w:rPr>
          <w:rtl/>
        </w:rPr>
        <w:t>–</w:t>
      </w:r>
      <w:r>
        <w:rPr>
          <w:rFonts w:hint="cs"/>
          <w:rtl/>
        </w:rPr>
        <w:t xml:space="preserve"> העלאת אחוז החסימה), התשס"ג-2003, מאת חבר הכנסת איוב קרא. אחרון הדוברים יהיה חבר הכנסת אבשלום וילן.</w:t>
      </w:r>
    </w:p>
    <w:p w14:paraId="2E86B455" w14:textId="77777777" w:rsidR="00000000" w:rsidRDefault="00026F1C">
      <w:pPr>
        <w:pStyle w:val="a0"/>
        <w:ind w:firstLine="0"/>
        <w:rPr>
          <w:rFonts w:hint="cs"/>
          <w:rtl/>
        </w:rPr>
      </w:pPr>
    </w:p>
    <w:p w14:paraId="00C0F4A7" w14:textId="77777777" w:rsidR="00000000" w:rsidRDefault="00026F1C">
      <w:pPr>
        <w:pStyle w:val="af0"/>
        <w:rPr>
          <w:rtl/>
        </w:rPr>
      </w:pPr>
      <w:r>
        <w:rPr>
          <w:rFonts w:hint="eastAsia"/>
          <w:rtl/>
        </w:rPr>
        <w:t>אבר</w:t>
      </w:r>
      <w:r>
        <w:rPr>
          <w:rFonts w:hint="eastAsia"/>
          <w:rtl/>
        </w:rPr>
        <w:t>הם</w:t>
      </w:r>
      <w:r>
        <w:rPr>
          <w:rtl/>
        </w:rPr>
        <w:t xml:space="preserve"> רביץ (יהדות התורה):</w:t>
      </w:r>
    </w:p>
    <w:p w14:paraId="057660FF" w14:textId="77777777" w:rsidR="00000000" w:rsidRDefault="00026F1C">
      <w:pPr>
        <w:pStyle w:val="a0"/>
        <w:rPr>
          <w:rFonts w:hint="cs"/>
          <w:rtl/>
        </w:rPr>
      </w:pPr>
    </w:p>
    <w:p w14:paraId="2973BE34" w14:textId="77777777" w:rsidR="00000000" w:rsidRDefault="00026F1C">
      <w:pPr>
        <w:pStyle w:val="a0"/>
        <w:rPr>
          <w:rFonts w:hint="cs"/>
          <w:rtl/>
        </w:rPr>
      </w:pPr>
      <w:r>
        <w:rPr>
          <w:rFonts w:hint="cs"/>
          <w:rtl/>
        </w:rPr>
        <w:t>אפשר להתנגד?</w:t>
      </w:r>
    </w:p>
    <w:p w14:paraId="58548C44" w14:textId="77777777" w:rsidR="00000000" w:rsidRDefault="00026F1C">
      <w:pPr>
        <w:pStyle w:val="a0"/>
        <w:ind w:firstLine="0"/>
        <w:rPr>
          <w:rFonts w:hint="cs"/>
          <w:rtl/>
        </w:rPr>
      </w:pPr>
    </w:p>
    <w:p w14:paraId="3E95F02C" w14:textId="77777777" w:rsidR="00000000" w:rsidRDefault="00026F1C">
      <w:pPr>
        <w:pStyle w:val="-"/>
        <w:rPr>
          <w:rtl/>
        </w:rPr>
      </w:pPr>
      <w:bookmarkStart w:id="352" w:name="FS000001027T10_12_2003_15_17_00C"/>
      <w:bookmarkEnd w:id="352"/>
      <w:r>
        <w:rPr>
          <w:rtl/>
        </w:rPr>
        <w:t>גדעון סער (הליכוד):</w:t>
      </w:r>
    </w:p>
    <w:p w14:paraId="192B9384" w14:textId="77777777" w:rsidR="00000000" w:rsidRDefault="00026F1C">
      <w:pPr>
        <w:pStyle w:val="a0"/>
        <w:rPr>
          <w:rtl/>
        </w:rPr>
      </w:pPr>
    </w:p>
    <w:p w14:paraId="37C6E607" w14:textId="77777777" w:rsidR="00000000" w:rsidRDefault="00026F1C">
      <w:pPr>
        <w:pStyle w:val="a0"/>
        <w:rPr>
          <w:rFonts w:hint="cs"/>
          <w:rtl/>
        </w:rPr>
      </w:pPr>
      <w:r>
        <w:rPr>
          <w:rFonts w:hint="cs"/>
          <w:rtl/>
        </w:rPr>
        <w:t xml:space="preserve">בוודאי. רק צריך להירשם במזכירות. </w:t>
      </w:r>
    </w:p>
    <w:p w14:paraId="6473616C" w14:textId="77777777" w:rsidR="00000000" w:rsidRDefault="00026F1C">
      <w:pPr>
        <w:pStyle w:val="a0"/>
        <w:ind w:firstLine="0"/>
        <w:rPr>
          <w:rFonts w:hint="cs"/>
          <w:rtl/>
        </w:rPr>
      </w:pPr>
    </w:p>
    <w:p w14:paraId="396D65FE" w14:textId="77777777" w:rsidR="00000000" w:rsidRDefault="00026F1C">
      <w:pPr>
        <w:pStyle w:val="af0"/>
        <w:rPr>
          <w:rtl/>
        </w:rPr>
      </w:pPr>
      <w:r>
        <w:rPr>
          <w:rFonts w:hint="eastAsia"/>
          <w:rtl/>
        </w:rPr>
        <w:t>מוחמד</w:t>
      </w:r>
      <w:r>
        <w:rPr>
          <w:rtl/>
        </w:rPr>
        <w:t xml:space="preserve"> ברכה (חד"ש-תע"ל):</w:t>
      </w:r>
    </w:p>
    <w:p w14:paraId="34EEA17B" w14:textId="77777777" w:rsidR="00000000" w:rsidRDefault="00026F1C">
      <w:pPr>
        <w:pStyle w:val="a0"/>
        <w:rPr>
          <w:rFonts w:hint="cs"/>
          <w:rtl/>
        </w:rPr>
      </w:pPr>
    </w:p>
    <w:p w14:paraId="41B5CE37" w14:textId="77777777" w:rsidR="00000000" w:rsidRDefault="00026F1C">
      <w:pPr>
        <w:pStyle w:val="a0"/>
        <w:rPr>
          <w:rFonts w:hint="cs"/>
          <w:rtl/>
        </w:rPr>
      </w:pPr>
      <w:r>
        <w:rPr>
          <w:rFonts w:hint="cs"/>
          <w:rtl/>
        </w:rPr>
        <w:t>הממשלה לא תומכת.</w:t>
      </w:r>
    </w:p>
    <w:p w14:paraId="76B4E859" w14:textId="77777777" w:rsidR="00000000" w:rsidRDefault="00026F1C">
      <w:pPr>
        <w:pStyle w:val="a0"/>
        <w:ind w:firstLine="0"/>
        <w:rPr>
          <w:rFonts w:hint="cs"/>
          <w:rtl/>
        </w:rPr>
      </w:pPr>
    </w:p>
    <w:p w14:paraId="15428C68" w14:textId="77777777" w:rsidR="00000000" w:rsidRDefault="00026F1C">
      <w:pPr>
        <w:pStyle w:val="af1"/>
        <w:rPr>
          <w:rtl/>
        </w:rPr>
      </w:pPr>
      <w:r>
        <w:rPr>
          <w:rtl/>
        </w:rPr>
        <w:t>היו"ר נסים דהן:</w:t>
      </w:r>
    </w:p>
    <w:p w14:paraId="35111ED0" w14:textId="77777777" w:rsidR="00000000" w:rsidRDefault="00026F1C">
      <w:pPr>
        <w:pStyle w:val="a0"/>
        <w:rPr>
          <w:rtl/>
        </w:rPr>
      </w:pPr>
    </w:p>
    <w:p w14:paraId="6CD7F1C5" w14:textId="77777777" w:rsidR="00000000" w:rsidRDefault="00026F1C">
      <w:pPr>
        <w:pStyle w:val="a0"/>
        <w:rPr>
          <w:rFonts w:hint="cs"/>
          <w:rtl/>
        </w:rPr>
      </w:pPr>
      <w:r>
        <w:rPr>
          <w:rFonts w:hint="cs"/>
          <w:rtl/>
        </w:rPr>
        <w:t>אם הממשלה לא תומכת, כל המתנגדים לא יכולים להתנגד, כמובן. תיכף נשמע את עמדת הממשלה. רבותי, נשמע עוד מעט</w:t>
      </w:r>
      <w:r>
        <w:rPr>
          <w:rFonts w:hint="cs"/>
          <w:rtl/>
        </w:rPr>
        <w:t xml:space="preserve"> את עמדת הממשלה. בבקשה, חבר הכנסת קרא, שלוש דקות.</w:t>
      </w:r>
    </w:p>
    <w:p w14:paraId="3362F519" w14:textId="77777777" w:rsidR="00000000" w:rsidRDefault="00026F1C">
      <w:pPr>
        <w:pStyle w:val="a0"/>
        <w:ind w:firstLine="0"/>
        <w:rPr>
          <w:rFonts w:hint="cs"/>
          <w:rtl/>
        </w:rPr>
      </w:pPr>
    </w:p>
    <w:p w14:paraId="76619486" w14:textId="77777777" w:rsidR="00000000" w:rsidRDefault="00026F1C">
      <w:pPr>
        <w:pStyle w:val="a"/>
        <w:rPr>
          <w:rtl/>
        </w:rPr>
      </w:pPr>
      <w:bookmarkStart w:id="353" w:name="FS000000475T10_12_2003_15_18_00"/>
      <w:bookmarkStart w:id="354" w:name="_Toc70328374"/>
      <w:bookmarkEnd w:id="353"/>
      <w:r>
        <w:rPr>
          <w:rFonts w:hint="eastAsia"/>
          <w:rtl/>
        </w:rPr>
        <w:t>איוב</w:t>
      </w:r>
      <w:r>
        <w:rPr>
          <w:rtl/>
        </w:rPr>
        <w:t xml:space="preserve"> קרא (הליכוד):</w:t>
      </w:r>
      <w:bookmarkEnd w:id="354"/>
    </w:p>
    <w:p w14:paraId="188BCDB8" w14:textId="77777777" w:rsidR="00000000" w:rsidRDefault="00026F1C">
      <w:pPr>
        <w:pStyle w:val="a0"/>
        <w:rPr>
          <w:rFonts w:hint="cs"/>
          <w:rtl/>
        </w:rPr>
      </w:pPr>
    </w:p>
    <w:p w14:paraId="465FDB31" w14:textId="77777777" w:rsidR="00000000" w:rsidRDefault="00026F1C">
      <w:pPr>
        <w:pStyle w:val="a0"/>
        <w:rPr>
          <w:rFonts w:hint="cs"/>
          <w:rtl/>
        </w:rPr>
      </w:pPr>
      <w:r>
        <w:rPr>
          <w:rFonts w:hint="cs"/>
          <w:rtl/>
        </w:rPr>
        <w:t>אדוני היושב-ראש, כנסת נכבדה, הצעת החוק שלי מדברת על העלאת אחוז החסימה ל-3% ולא ל-2%. אבל בהתחשב בעובדה שאני חבר הקואליציה, ולאור האפשרות שהצעתי עלולה ליפול, אני מקבל את משמעת הקואליציה,</w:t>
      </w:r>
      <w:r>
        <w:rPr>
          <w:rFonts w:hint="cs"/>
          <w:rtl/>
        </w:rPr>
        <w:t xml:space="preserve"> ואני מתכוון לרדת ל-2%. אבל בד בבד אני חושב שצריך לתת את הדעת על כך. אין לי בעיה שיהיו רסיסי מפלגות.</w:t>
      </w:r>
    </w:p>
    <w:p w14:paraId="6668CE5A" w14:textId="77777777" w:rsidR="00000000" w:rsidRDefault="00026F1C">
      <w:pPr>
        <w:pStyle w:val="a0"/>
        <w:rPr>
          <w:rFonts w:hint="cs"/>
          <w:rtl/>
        </w:rPr>
      </w:pPr>
    </w:p>
    <w:p w14:paraId="5DC12D95" w14:textId="77777777" w:rsidR="00000000" w:rsidRDefault="00026F1C">
      <w:pPr>
        <w:pStyle w:val="af0"/>
        <w:rPr>
          <w:rtl/>
        </w:rPr>
      </w:pPr>
      <w:r>
        <w:rPr>
          <w:rFonts w:hint="eastAsia"/>
          <w:rtl/>
        </w:rPr>
        <w:t>אליעזר</w:t>
      </w:r>
      <w:r>
        <w:rPr>
          <w:rtl/>
        </w:rPr>
        <w:t xml:space="preserve"> כהן (האיחוד הלאומי - ישראל ביתנו):</w:t>
      </w:r>
    </w:p>
    <w:p w14:paraId="56FE93A1" w14:textId="77777777" w:rsidR="00000000" w:rsidRDefault="00026F1C">
      <w:pPr>
        <w:pStyle w:val="a0"/>
        <w:rPr>
          <w:rFonts w:hint="cs"/>
          <w:rtl/>
        </w:rPr>
      </w:pPr>
    </w:p>
    <w:p w14:paraId="7F7273E8" w14:textId="77777777" w:rsidR="00000000" w:rsidRDefault="00026F1C">
      <w:pPr>
        <w:pStyle w:val="a0"/>
        <w:rPr>
          <w:rFonts w:hint="cs"/>
          <w:rtl/>
        </w:rPr>
      </w:pPr>
      <w:r>
        <w:rPr>
          <w:rFonts w:hint="cs"/>
          <w:rtl/>
        </w:rPr>
        <w:t xml:space="preserve">לא הבנתי את עמדת הממשלה. </w:t>
      </w:r>
    </w:p>
    <w:p w14:paraId="64D5851D" w14:textId="77777777" w:rsidR="00000000" w:rsidRDefault="00026F1C">
      <w:pPr>
        <w:pStyle w:val="a0"/>
        <w:rPr>
          <w:rFonts w:hint="cs"/>
          <w:rtl/>
        </w:rPr>
      </w:pPr>
    </w:p>
    <w:p w14:paraId="6E6090DC" w14:textId="77777777" w:rsidR="00000000" w:rsidRDefault="00026F1C">
      <w:pPr>
        <w:pStyle w:val="af1"/>
        <w:rPr>
          <w:rtl/>
        </w:rPr>
      </w:pPr>
      <w:r>
        <w:rPr>
          <w:rtl/>
        </w:rPr>
        <w:t>היו"ר נסים דהן:</w:t>
      </w:r>
    </w:p>
    <w:p w14:paraId="09A23446" w14:textId="77777777" w:rsidR="00000000" w:rsidRDefault="00026F1C">
      <w:pPr>
        <w:pStyle w:val="a0"/>
        <w:rPr>
          <w:rtl/>
        </w:rPr>
      </w:pPr>
    </w:p>
    <w:p w14:paraId="2EBC07B8" w14:textId="77777777" w:rsidR="00000000" w:rsidRDefault="00026F1C">
      <w:pPr>
        <w:pStyle w:val="a0"/>
        <w:rPr>
          <w:rFonts w:hint="cs"/>
          <w:rtl/>
        </w:rPr>
      </w:pPr>
      <w:r>
        <w:rPr>
          <w:rFonts w:hint="cs"/>
          <w:rtl/>
        </w:rPr>
        <w:t>עוד מעט. עוד לא שמעת את הממשלה. אתה לא צריך להבין מה שלא שמעת. כשתא</w:t>
      </w:r>
      <w:r>
        <w:rPr>
          <w:rFonts w:hint="cs"/>
          <w:rtl/>
        </w:rPr>
        <w:t>מר הממשלה את דברה, אני בטוח שתבין.</w:t>
      </w:r>
    </w:p>
    <w:p w14:paraId="7E80F0B6" w14:textId="77777777" w:rsidR="00000000" w:rsidRDefault="00026F1C">
      <w:pPr>
        <w:pStyle w:val="a0"/>
        <w:ind w:firstLine="0"/>
        <w:rPr>
          <w:rFonts w:hint="cs"/>
          <w:rtl/>
        </w:rPr>
      </w:pPr>
    </w:p>
    <w:p w14:paraId="339F7246" w14:textId="77777777" w:rsidR="00000000" w:rsidRDefault="00026F1C">
      <w:pPr>
        <w:pStyle w:val="-"/>
        <w:rPr>
          <w:rtl/>
        </w:rPr>
      </w:pPr>
      <w:bookmarkStart w:id="355" w:name="FS000000475T10_12_2003_15_19_54C"/>
      <w:bookmarkEnd w:id="355"/>
      <w:r>
        <w:rPr>
          <w:rtl/>
        </w:rPr>
        <w:t>איוב קרא (הליכוד):</w:t>
      </w:r>
    </w:p>
    <w:p w14:paraId="06EFC086" w14:textId="77777777" w:rsidR="00000000" w:rsidRDefault="00026F1C">
      <w:pPr>
        <w:pStyle w:val="a0"/>
        <w:rPr>
          <w:rtl/>
        </w:rPr>
      </w:pPr>
    </w:p>
    <w:p w14:paraId="36B98708" w14:textId="77777777" w:rsidR="00000000" w:rsidRDefault="00026F1C">
      <w:pPr>
        <w:pStyle w:val="a0"/>
        <w:rPr>
          <w:rFonts w:hint="cs"/>
          <w:rtl/>
        </w:rPr>
      </w:pPr>
      <w:r>
        <w:rPr>
          <w:rFonts w:hint="cs"/>
          <w:rtl/>
        </w:rPr>
        <w:t>אדוני היושב-ראש, אין לי בעיה שיהיו רסיסי מפלגות. הבעיה שלנו היא הסחטנות שיכולה בהחלט להביא - - -</w:t>
      </w:r>
    </w:p>
    <w:p w14:paraId="067E1A26" w14:textId="77777777" w:rsidR="00000000" w:rsidRDefault="00026F1C">
      <w:pPr>
        <w:pStyle w:val="a0"/>
        <w:ind w:firstLine="0"/>
        <w:rPr>
          <w:rFonts w:hint="cs"/>
          <w:rtl/>
        </w:rPr>
      </w:pPr>
    </w:p>
    <w:p w14:paraId="2EBDC7EC" w14:textId="77777777" w:rsidR="00000000" w:rsidRDefault="00026F1C">
      <w:pPr>
        <w:pStyle w:val="af0"/>
        <w:rPr>
          <w:rtl/>
        </w:rPr>
      </w:pPr>
      <w:r>
        <w:rPr>
          <w:rFonts w:hint="eastAsia"/>
          <w:rtl/>
        </w:rPr>
        <w:t>דוד</w:t>
      </w:r>
      <w:r>
        <w:rPr>
          <w:rtl/>
        </w:rPr>
        <w:t xml:space="preserve"> טל (עם אחד):</w:t>
      </w:r>
    </w:p>
    <w:p w14:paraId="41AB7157" w14:textId="77777777" w:rsidR="00000000" w:rsidRDefault="00026F1C">
      <w:pPr>
        <w:pStyle w:val="a0"/>
        <w:rPr>
          <w:rFonts w:hint="cs"/>
          <w:rtl/>
        </w:rPr>
      </w:pPr>
    </w:p>
    <w:p w14:paraId="6927F0D1" w14:textId="77777777" w:rsidR="00000000" w:rsidRDefault="00026F1C">
      <w:pPr>
        <w:pStyle w:val="a0"/>
        <w:rPr>
          <w:rFonts w:hint="cs"/>
          <w:rtl/>
        </w:rPr>
      </w:pPr>
      <w:r>
        <w:rPr>
          <w:rFonts w:hint="cs"/>
          <w:rtl/>
        </w:rPr>
        <w:t>מה הבעיה?</w:t>
      </w:r>
    </w:p>
    <w:p w14:paraId="3C4E7671" w14:textId="77777777" w:rsidR="00000000" w:rsidRDefault="00026F1C">
      <w:pPr>
        <w:pStyle w:val="a0"/>
        <w:ind w:firstLine="0"/>
        <w:rPr>
          <w:rFonts w:hint="cs"/>
          <w:rtl/>
        </w:rPr>
      </w:pPr>
    </w:p>
    <w:p w14:paraId="292291D6" w14:textId="77777777" w:rsidR="00000000" w:rsidRDefault="00026F1C">
      <w:pPr>
        <w:pStyle w:val="-"/>
        <w:rPr>
          <w:rtl/>
        </w:rPr>
      </w:pPr>
      <w:bookmarkStart w:id="356" w:name="FS000000475T10_12_2003_15_20_16C"/>
      <w:bookmarkEnd w:id="356"/>
      <w:r>
        <w:rPr>
          <w:rtl/>
        </w:rPr>
        <w:t>איוב קרא (הליכוד):</w:t>
      </w:r>
    </w:p>
    <w:p w14:paraId="2E418ED8" w14:textId="77777777" w:rsidR="00000000" w:rsidRDefault="00026F1C">
      <w:pPr>
        <w:pStyle w:val="a0"/>
        <w:rPr>
          <w:rtl/>
        </w:rPr>
      </w:pPr>
    </w:p>
    <w:p w14:paraId="2411AE9D" w14:textId="77777777" w:rsidR="00000000" w:rsidRDefault="00026F1C">
      <w:pPr>
        <w:pStyle w:val="a0"/>
        <w:rPr>
          <w:rFonts w:hint="cs"/>
          <w:rtl/>
        </w:rPr>
      </w:pPr>
      <w:r>
        <w:rPr>
          <w:rFonts w:hint="cs"/>
          <w:rtl/>
        </w:rPr>
        <w:t xml:space="preserve">הסחטנות שיכולה להיות. לא אתה, לא דיברתי עליך. אני לא </w:t>
      </w:r>
      <w:r>
        <w:rPr>
          <w:rFonts w:hint="cs"/>
          <w:rtl/>
        </w:rPr>
        <w:t xml:space="preserve">מדבר על מישהו, חלילה. במשא-ומתן קואליציוני המפלגות הקטנות מהוות תמיד בעיה, ומצדי שיתחברו וילכו  יחד, כדי שלא יהיה לנו מצב כזה. </w:t>
      </w:r>
    </w:p>
    <w:p w14:paraId="55649513" w14:textId="77777777" w:rsidR="00000000" w:rsidRDefault="00026F1C">
      <w:pPr>
        <w:pStyle w:val="a0"/>
        <w:rPr>
          <w:rFonts w:hint="cs"/>
          <w:rtl/>
        </w:rPr>
      </w:pPr>
    </w:p>
    <w:p w14:paraId="0EB7E427" w14:textId="77777777" w:rsidR="00000000" w:rsidRDefault="00026F1C">
      <w:pPr>
        <w:pStyle w:val="a0"/>
        <w:rPr>
          <w:rFonts w:hint="cs"/>
          <w:rtl/>
        </w:rPr>
      </w:pPr>
      <w:r>
        <w:rPr>
          <w:rFonts w:hint="cs"/>
          <w:rtl/>
        </w:rPr>
        <w:t>אומנם אני יורד בהצעתי מ-3% ל-2%, אבל אני משאיר לעצמי את האופציה, בהמשך הדרך, להציע להעלות שוב את אחוז החסימה.</w:t>
      </w:r>
    </w:p>
    <w:p w14:paraId="3FB87560" w14:textId="77777777" w:rsidR="00000000" w:rsidRDefault="00026F1C">
      <w:pPr>
        <w:pStyle w:val="a0"/>
        <w:ind w:firstLine="0"/>
        <w:rPr>
          <w:rFonts w:hint="cs"/>
          <w:rtl/>
        </w:rPr>
      </w:pPr>
    </w:p>
    <w:p w14:paraId="227BA91C" w14:textId="77777777" w:rsidR="00000000" w:rsidRDefault="00026F1C">
      <w:pPr>
        <w:pStyle w:val="af1"/>
        <w:rPr>
          <w:rtl/>
        </w:rPr>
      </w:pPr>
      <w:r>
        <w:rPr>
          <w:rtl/>
        </w:rPr>
        <w:t>היו"ר נסים דהן:</w:t>
      </w:r>
    </w:p>
    <w:p w14:paraId="7D136AB7" w14:textId="77777777" w:rsidR="00000000" w:rsidRDefault="00026F1C">
      <w:pPr>
        <w:pStyle w:val="a0"/>
        <w:rPr>
          <w:rtl/>
        </w:rPr>
      </w:pPr>
    </w:p>
    <w:p w14:paraId="6CF1DC9F" w14:textId="77777777" w:rsidR="00000000" w:rsidRDefault="00026F1C">
      <w:pPr>
        <w:pStyle w:val="a0"/>
        <w:rPr>
          <w:rFonts w:hint="cs"/>
          <w:rtl/>
        </w:rPr>
      </w:pPr>
      <w:r>
        <w:rPr>
          <w:rFonts w:hint="cs"/>
          <w:rtl/>
        </w:rPr>
        <w:t>תודה רבה.</w:t>
      </w:r>
    </w:p>
    <w:p w14:paraId="15A9C091" w14:textId="77777777" w:rsidR="00000000" w:rsidRDefault="00026F1C">
      <w:pPr>
        <w:pStyle w:val="a0"/>
        <w:rPr>
          <w:rFonts w:hint="cs"/>
          <w:rtl/>
        </w:rPr>
      </w:pPr>
    </w:p>
    <w:p w14:paraId="2C4D3772" w14:textId="77777777" w:rsidR="00000000" w:rsidRDefault="00026F1C">
      <w:pPr>
        <w:pStyle w:val="a2"/>
        <w:rPr>
          <w:rtl/>
        </w:rPr>
      </w:pPr>
    </w:p>
    <w:p w14:paraId="2954CFCE" w14:textId="77777777" w:rsidR="00000000" w:rsidRDefault="00026F1C">
      <w:pPr>
        <w:pStyle w:val="a2"/>
        <w:rPr>
          <w:rFonts w:hint="cs"/>
          <w:rtl/>
        </w:rPr>
      </w:pPr>
      <w:bookmarkStart w:id="357" w:name="CS18871FI0018871T10_12_2003_17_48_02"/>
      <w:bookmarkStart w:id="358" w:name="_Toc70328375"/>
      <w:bookmarkEnd w:id="357"/>
      <w:r>
        <w:rPr>
          <w:rtl/>
        </w:rPr>
        <w:t>הצ</w:t>
      </w:r>
      <w:r>
        <w:rPr>
          <w:rFonts w:hint="cs"/>
          <w:rtl/>
        </w:rPr>
        <w:t>עת</w:t>
      </w:r>
      <w:r>
        <w:rPr>
          <w:rtl/>
        </w:rPr>
        <w:t xml:space="preserve"> </w:t>
      </w:r>
      <w:r>
        <w:rPr>
          <w:rFonts w:hint="cs"/>
          <w:rtl/>
        </w:rPr>
        <w:t xml:space="preserve">חוק </w:t>
      </w:r>
      <w:r>
        <w:rPr>
          <w:rtl/>
        </w:rPr>
        <w:t>הבחירות לכנסת (תיקון - העלאת אחוז החסימה), התשס"ג-2003</w:t>
      </w:r>
      <w:bookmarkEnd w:id="358"/>
    </w:p>
    <w:p w14:paraId="35B4DEF0" w14:textId="77777777" w:rsidR="00000000" w:rsidRDefault="00026F1C">
      <w:pPr>
        <w:pStyle w:val="a0"/>
        <w:rPr>
          <w:rFonts w:hint="cs"/>
          <w:rtl/>
        </w:rPr>
      </w:pPr>
      <w:r>
        <w:rPr>
          <w:rtl/>
        </w:rPr>
        <w:t>[נספחות.]</w:t>
      </w:r>
    </w:p>
    <w:p w14:paraId="76D97380" w14:textId="77777777" w:rsidR="00000000" w:rsidRDefault="00026F1C">
      <w:pPr>
        <w:pStyle w:val="-0"/>
        <w:rPr>
          <w:rtl/>
        </w:rPr>
      </w:pPr>
      <w:r>
        <w:rPr>
          <w:rFonts w:hint="cs"/>
          <w:rtl/>
        </w:rPr>
        <w:t>(הצעת חבר הכנסת אבשלום וילן)</w:t>
      </w:r>
      <w:r>
        <w:rPr>
          <w:rtl/>
        </w:rPr>
        <w:t xml:space="preserve"> </w:t>
      </w:r>
    </w:p>
    <w:p w14:paraId="0F30FF4C" w14:textId="77777777" w:rsidR="00000000" w:rsidRDefault="00026F1C">
      <w:pPr>
        <w:pStyle w:val="-0"/>
        <w:rPr>
          <w:rFonts w:hint="cs"/>
          <w:rtl/>
        </w:rPr>
      </w:pPr>
    </w:p>
    <w:p w14:paraId="65BEBB95" w14:textId="77777777" w:rsidR="00000000" w:rsidRDefault="00026F1C">
      <w:pPr>
        <w:pStyle w:val="af1"/>
        <w:rPr>
          <w:rtl/>
        </w:rPr>
      </w:pPr>
      <w:r>
        <w:rPr>
          <w:rtl/>
        </w:rPr>
        <w:t>היו"ר נסים דהן:</w:t>
      </w:r>
    </w:p>
    <w:p w14:paraId="612F2D13" w14:textId="77777777" w:rsidR="00000000" w:rsidRDefault="00026F1C">
      <w:pPr>
        <w:pStyle w:val="a0"/>
        <w:rPr>
          <w:rtl/>
        </w:rPr>
      </w:pPr>
    </w:p>
    <w:p w14:paraId="69E12BF5" w14:textId="77777777" w:rsidR="00000000" w:rsidRDefault="00026F1C">
      <w:pPr>
        <w:pStyle w:val="a0"/>
        <w:rPr>
          <w:rFonts w:hint="cs"/>
          <w:rtl/>
        </w:rPr>
      </w:pPr>
      <w:r>
        <w:rPr>
          <w:rFonts w:hint="cs"/>
          <w:rtl/>
        </w:rPr>
        <w:t xml:space="preserve">עתה הצעת חוק פ/8 </w:t>
      </w:r>
      <w:r>
        <w:rPr>
          <w:rtl/>
        </w:rPr>
        <w:t>–</w:t>
      </w:r>
      <w:r>
        <w:rPr>
          <w:rFonts w:hint="cs"/>
          <w:rtl/>
        </w:rPr>
        <w:t xml:space="preserve"> הצעת חוק הבחירות לכנסת (תיקון </w:t>
      </w:r>
      <w:r>
        <w:rPr>
          <w:rtl/>
        </w:rPr>
        <w:t>–</w:t>
      </w:r>
      <w:r>
        <w:rPr>
          <w:rFonts w:hint="cs"/>
          <w:rtl/>
        </w:rPr>
        <w:t xml:space="preserve"> העלאת אחוז החסימה), התשס"ג-2003, מאת חבר הכנסת אבשלום וילן.</w:t>
      </w:r>
    </w:p>
    <w:p w14:paraId="7E605215" w14:textId="77777777" w:rsidR="00000000" w:rsidRDefault="00026F1C">
      <w:pPr>
        <w:pStyle w:val="a0"/>
        <w:ind w:firstLine="0"/>
        <w:rPr>
          <w:rFonts w:hint="cs"/>
          <w:rtl/>
        </w:rPr>
      </w:pPr>
    </w:p>
    <w:p w14:paraId="5039E80A" w14:textId="77777777" w:rsidR="00000000" w:rsidRDefault="00026F1C">
      <w:pPr>
        <w:pStyle w:val="af0"/>
        <w:rPr>
          <w:rtl/>
        </w:rPr>
      </w:pPr>
      <w:r>
        <w:rPr>
          <w:rFonts w:hint="eastAsia"/>
          <w:rtl/>
        </w:rPr>
        <w:t>אברהם</w:t>
      </w:r>
      <w:r>
        <w:rPr>
          <w:rtl/>
        </w:rPr>
        <w:t xml:space="preserve"> רבי</w:t>
      </w:r>
      <w:r>
        <w:rPr>
          <w:rtl/>
        </w:rPr>
        <w:t>ץ (יהדות התורה):</w:t>
      </w:r>
    </w:p>
    <w:p w14:paraId="58879D93" w14:textId="77777777" w:rsidR="00000000" w:rsidRDefault="00026F1C">
      <w:pPr>
        <w:pStyle w:val="a0"/>
        <w:rPr>
          <w:rFonts w:hint="cs"/>
          <w:rtl/>
        </w:rPr>
      </w:pPr>
    </w:p>
    <w:p w14:paraId="65B4F75A" w14:textId="77777777" w:rsidR="00000000" w:rsidRDefault="00026F1C">
      <w:pPr>
        <w:pStyle w:val="a0"/>
        <w:rPr>
          <w:rFonts w:hint="cs"/>
          <w:rtl/>
        </w:rPr>
      </w:pPr>
      <w:r>
        <w:rPr>
          <w:rFonts w:hint="cs"/>
          <w:rtl/>
        </w:rPr>
        <w:t xml:space="preserve">אבשלום וילן יכול היום להציע, כי יש לו  "שחר" לתגבורת. </w:t>
      </w:r>
    </w:p>
    <w:p w14:paraId="6A822790" w14:textId="77777777" w:rsidR="00000000" w:rsidRDefault="00026F1C">
      <w:pPr>
        <w:pStyle w:val="a0"/>
        <w:ind w:firstLine="0"/>
        <w:rPr>
          <w:rFonts w:hint="cs"/>
          <w:rtl/>
        </w:rPr>
      </w:pPr>
    </w:p>
    <w:p w14:paraId="1E34A06C" w14:textId="77777777" w:rsidR="00000000" w:rsidRDefault="00026F1C">
      <w:pPr>
        <w:pStyle w:val="af1"/>
        <w:rPr>
          <w:rtl/>
        </w:rPr>
      </w:pPr>
      <w:bookmarkStart w:id="359" w:name="FS000000459T10_12_2003_15_21_39"/>
      <w:bookmarkEnd w:id="359"/>
      <w:r>
        <w:rPr>
          <w:rtl/>
        </w:rPr>
        <w:t>היו"ר נסים דהן:</w:t>
      </w:r>
    </w:p>
    <w:p w14:paraId="63FB124B" w14:textId="77777777" w:rsidR="00000000" w:rsidRDefault="00026F1C">
      <w:pPr>
        <w:pStyle w:val="a0"/>
        <w:rPr>
          <w:rtl/>
        </w:rPr>
      </w:pPr>
    </w:p>
    <w:p w14:paraId="31F9B6E4" w14:textId="77777777" w:rsidR="00000000" w:rsidRDefault="00026F1C">
      <w:pPr>
        <w:pStyle w:val="a0"/>
        <w:rPr>
          <w:rFonts w:hint="cs"/>
          <w:rtl/>
        </w:rPr>
      </w:pPr>
      <w:r>
        <w:rPr>
          <w:rFonts w:hint="cs"/>
          <w:rtl/>
        </w:rPr>
        <w:t>חבר הכנסת אבשלום וילן הוא אחרון הדוברים. אחר כך תשובת הממשלה על-ידי השר גדעון עזרא.</w:t>
      </w:r>
    </w:p>
    <w:p w14:paraId="53EA1508" w14:textId="77777777" w:rsidR="00000000" w:rsidRDefault="00026F1C">
      <w:pPr>
        <w:pStyle w:val="a0"/>
        <w:ind w:firstLine="0"/>
        <w:rPr>
          <w:rFonts w:hint="cs"/>
          <w:rtl/>
        </w:rPr>
      </w:pPr>
    </w:p>
    <w:p w14:paraId="5635A354" w14:textId="77777777" w:rsidR="00000000" w:rsidRDefault="00026F1C">
      <w:pPr>
        <w:pStyle w:val="a"/>
        <w:rPr>
          <w:rtl/>
        </w:rPr>
      </w:pPr>
      <w:bookmarkStart w:id="360" w:name="FS000000505T10_12_2003_15_22_03"/>
      <w:bookmarkStart w:id="361" w:name="_Toc70328376"/>
      <w:bookmarkEnd w:id="360"/>
      <w:r>
        <w:rPr>
          <w:rFonts w:hint="eastAsia"/>
          <w:rtl/>
        </w:rPr>
        <w:t>אבשלום</w:t>
      </w:r>
      <w:r>
        <w:rPr>
          <w:rtl/>
        </w:rPr>
        <w:t xml:space="preserve"> וילן (מרצ):</w:t>
      </w:r>
      <w:bookmarkEnd w:id="361"/>
    </w:p>
    <w:p w14:paraId="62C7BC08" w14:textId="77777777" w:rsidR="00000000" w:rsidRDefault="00026F1C">
      <w:pPr>
        <w:pStyle w:val="a0"/>
        <w:rPr>
          <w:rFonts w:hint="cs"/>
          <w:rtl/>
        </w:rPr>
      </w:pPr>
    </w:p>
    <w:p w14:paraId="23857C0A" w14:textId="77777777" w:rsidR="00000000" w:rsidRDefault="00026F1C">
      <w:pPr>
        <w:pStyle w:val="a0"/>
        <w:rPr>
          <w:rFonts w:hint="cs"/>
          <w:rtl/>
        </w:rPr>
      </w:pPr>
      <w:r>
        <w:rPr>
          <w:rFonts w:hint="cs"/>
          <w:rtl/>
        </w:rPr>
        <w:t>אדוני היושב-ראש, חברי הכנסת, קודם כול, ברצוני להודות לחבר הכ</w:t>
      </w:r>
      <w:r>
        <w:rPr>
          <w:rFonts w:hint="cs"/>
          <w:rtl/>
        </w:rPr>
        <w:t>נסת רביץ על הפרסום שהוא עושה למפלגת "יחד", לא "שחר". "יחד" היא מפלגה חדשה.</w:t>
      </w:r>
    </w:p>
    <w:p w14:paraId="52F44C25" w14:textId="77777777" w:rsidR="00000000" w:rsidRDefault="00026F1C">
      <w:pPr>
        <w:pStyle w:val="a0"/>
        <w:ind w:firstLine="0"/>
        <w:rPr>
          <w:rFonts w:hint="cs"/>
          <w:rtl/>
        </w:rPr>
      </w:pPr>
    </w:p>
    <w:p w14:paraId="011A1058" w14:textId="77777777" w:rsidR="00000000" w:rsidRDefault="00026F1C">
      <w:pPr>
        <w:pStyle w:val="af0"/>
        <w:rPr>
          <w:rtl/>
        </w:rPr>
      </w:pPr>
      <w:r>
        <w:rPr>
          <w:rFonts w:hint="eastAsia"/>
          <w:rtl/>
        </w:rPr>
        <w:t>מאיר</w:t>
      </w:r>
      <w:r>
        <w:rPr>
          <w:rtl/>
        </w:rPr>
        <w:t xml:space="preserve"> פרוש (יהדות התורה):</w:t>
      </w:r>
    </w:p>
    <w:p w14:paraId="5FF1BED5" w14:textId="77777777" w:rsidR="00000000" w:rsidRDefault="00026F1C">
      <w:pPr>
        <w:pStyle w:val="a0"/>
        <w:rPr>
          <w:rFonts w:hint="cs"/>
          <w:rtl/>
        </w:rPr>
      </w:pPr>
    </w:p>
    <w:p w14:paraId="5832DA6E" w14:textId="77777777" w:rsidR="00000000" w:rsidRDefault="00026F1C">
      <w:pPr>
        <w:pStyle w:val="a0"/>
        <w:rPr>
          <w:rFonts w:hint="cs"/>
          <w:rtl/>
        </w:rPr>
      </w:pPr>
      <w:r>
        <w:rPr>
          <w:rFonts w:hint="cs"/>
          <w:rtl/>
        </w:rPr>
        <w:t>"יחד" ולא "יעד"?</w:t>
      </w:r>
    </w:p>
    <w:p w14:paraId="31F2863A" w14:textId="77777777" w:rsidR="00000000" w:rsidRDefault="00026F1C">
      <w:pPr>
        <w:pStyle w:val="a0"/>
        <w:ind w:firstLine="0"/>
        <w:rPr>
          <w:rFonts w:hint="cs"/>
          <w:rtl/>
        </w:rPr>
      </w:pPr>
    </w:p>
    <w:p w14:paraId="401437DC" w14:textId="77777777" w:rsidR="00000000" w:rsidRDefault="00026F1C">
      <w:pPr>
        <w:pStyle w:val="-"/>
        <w:rPr>
          <w:rtl/>
        </w:rPr>
      </w:pPr>
      <w:bookmarkStart w:id="362" w:name="FS000000505T10_12_2003_15_22_38C"/>
      <w:bookmarkEnd w:id="362"/>
      <w:r>
        <w:rPr>
          <w:rtl/>
        </w:rPr>
        <w:t>אבשלום וילן (מרצ):</w:t>
      </w:r>
    </w:p>
    <w:p w14:paraId="62AFD620" w14:textId="77777777" w:rsidR="00000000" w:rsidRDefault="00026F1C">
      <w:pPr>
        <w:pStyle w:val="a0"/>
        <w:rPr>
          <w:rtl/>
        </w:rPr>
      </w:pPr>
    </w:p>
    <w:p w14:paraId="0EB67659" w14:textId="77777777" w:rsidR="00000000" w:rsidRDefault="00026F1C">
      <w:pPr>
        <w:pStyle w:val="a0"/>
        <w:rPr>
          <w:rFonts w:hint="cs"/>
          <w:rtl/>
        </w:rPr>
      </w:pPr>
      <w:r>
        <w:rPr>
          <w:rFonts w:hint="cs"/>
          <w:rtl/>
        </w:rPr>
        <w:t>"יחד".</w:t>
      </w:r>
    </w:p>
    <w:p w14:paraId="08E6FD51" w14:textId="77777777" w:rsidR="00000000" w:rsidRDefault="00026F1C">
      <w:pPr>
        <w:pStyle w:val="a0"/>
        <w:ind w:firstLine="0"/>
        <w:rPr>
          <w:rFonts w:hint="cs"/>
          <w:rtl/>
        </w:rPr>
      </w:pPr>
    </w:p>
    <w:p w14:paraId="2090BCC2" w14:textId="77777777" w:rsidR="00000000" w:rsidRDefault="00026F1C">
      <w:pPr>
        <w:pStyle w:val="af0"/>
        <w:rPr>
          <w:rtl/>
        </w:rPr>
      </w:pPr>
      <w:r>
        <w:rPr>
          <w:rFonts w:hint="eastAsia"/>
          <w:rtl/>
        </w:rPr>
        <w:t>מאיר</w:t>
      </w:r>
      <w:r>
        <w:rPr>
          <w:rtl/>
        </w:rPr>
        <w:t xml:space="preserve"> פרוש (יהדות התורה):</w:t>
      </w:r>
    </w:p>
    <w:p w14:paraId="6BA61805" w14:textId="77777777" w:rsidR="00000000" w:rsidRDefault="00026F1C">
      <w:pPr>
        <w:pStyle w:val="a0"/>
        <w:rPr>
          <w:rFonts w:hint="cs"/>
          <w:rtl/>
        </w:rPr>
      </w:pPr>
    </w:p>
    <w:p w14:paraId="5DF464D6" w14:textId="77777777" w:rsidR="00000000" w:rsidRDefault="00026F1C">
      <w:pPr>
        <w:pStyle w:val="a0"/>
        <w:rPr>
          <w:rFonts w:hint="cs"/>
          <w:rtl/>
        </w:rPr>
      </w:pPr>
      <w:r>
        <w:rPr>
          <w:rFonts w:hint="cs"/>
          <w:rtl/>
        </w:rPr>
        <w:t>"יחד" היתה של עזר ויצמן.</w:t>
      </w:r>
    </w:p>
    <w:p w14:paraId="03CD4AAD" w14:textId="77777777" w:rsidR="00000000" w:rsidRDefault="00026F1C">
      <w:pPr>
        <w:pStyle w:val="a0"/>
        <w:ind w:firstLine="0"/>
        <w:rPr>
          <w:rFonts w:hint="cs"/>
          <w:rtl/>
        </w:rPr>
      </w:pPr>
    </w:p>
    <w:p w14:paraId="75B675A8" w14:textId="77777777" w:rsidR="00000000" w:rsidRDefault="00026F1C">
      <w:pPr>
        <w:pStyle w:val="-"/>
        <w:rPr>
          <w:rtl/>
        </w:rPr>
      </w:pPr>
      <w:bookmarkStart w:id="363" w:name="FS000000505T10_12_2003_15_23_01C"/>
      <w:bookmarkEnd w:id="363"/>
      <w:r>
        <w:rPr>
          <w:rtl/>
        </w:rPr>
        <w:t>אבשלום וילן (מרצ):</w:t>
      </w:r>
    </w:p>
    <w:p w14:paraId="73CCB1AD" w14:textId="77777777" w:rsidR="00000000" w:rsidRDefault="00026F1C">
      <w:pPr>
        <w:pStyle w:val="a0"/>
        <w:rPr>
          <w:rtl/>
        </w:rPr>
      </w:pPr>
    </w:p>
    <w:p w14:paraId="0EC93F99" w14:textId="77777777" w:rsidR="00000000" w:rsidRDefault="00026F1C">
      <w:pPr>
        <w:pStyle w:val="a0"/>
        <w:rPr>
          <w:rFonts w:hint="cs"/>
          <w:rtl/>
        </w:rPr>
      </w:pPr>
      <w:r>
        <w:rPr>
          <w:rFonts w:hint="cs"/>
          <w:rtl/>
        </w:rPr>
        <w:t>נכון. אני מקווה שלא תכנה אותנו בכינו</w:t>
      </w:r>
      <w:r>
        <w:rPr>
          <w:rFonts w:hint="cs"/>
          <w:rtl/>
        </w:rPr>
        <w:t xml:space="preserve">יים לא ראויים, ואנחנו נצא לדרך. אבל אל תדאג, אנחנו מ-1992, מהקמת מרצ, לא מתמודדים עם השאלה של אחוז החסימה אלא עם שאלות אחרות. </w:t>
      </w:r>
    </w:p>
    <w:p w14:paraId="59998CE6" w14:textId="77777777" w:rsidR="00000000" w:rsidRDefault="00026F1C">
      <w:pPr>
        <w:pStyle w:val="a0"/>
        <w:ind w:firstLine="0"/>
        <w:rPr>
          <w:rFonts w:hint="cs"/>
          <w:rtl/>
        </w:rPr>
      </w:pPr>
    </w:p>
    <w:p w14:paraId="72BF35DC" w14:textId="77777777" w:rsidR="00000000" w:rsidRDefault="00026F1C">
      <w:pPr>
        <w:pStyle w:val="af0"/>
        <w:rPr>
          <w:rtl/>
        </w:rPr>
      </w:pPr>
      <w:r>
        <w:rPr>
          <w:rFonts w:hint="eastAsia"/>
          <w:rtl/>
        </w:rPr>
        <w:t>מאיר</w:t>
      </w:r>
      <w:r>
        <w:rPr>
          <w:rtl/>
        </w:rPr>
        <w:t xml:space="preserve"> פרוש (יהדות התורה):</w:t>
      </w:r>
    </w:p>
    <w:p w14:paraId="2C821EC0" w14:textId="77777777" w:rsidR="00000000" w:rsidRDefault="00026F1C">
      <w:pPr>
        <w:pStyle w:val="a0"/>
        <w:rPr>
          <w:rFonts w:hint="cs"/>
          <w:rtl/>
        </w:rPr>
      </w:pPr>
    </w:p>
    <w:p w14:paraId="16E27FE6" w14:textId="77777777" w:rsidR="00000000" w:rsidRDefault="00026F1C">
      <w:pPr>
        <w:pStyle w:val="a0"/>
        <w:rPr>
          <w:rFonts w:hint="cs"/>
          <w:rtl/>
        </w:rPr>
      </w:pPr>
      <w:r>
        <w:rPr>
          <w:rFonts w:hint="cs"/>
          <w:rtl/>
        </w:rPr>
        <w:t xml:space="preserve">אני זוכר כשלמפ"ם היו שלושה - - - </w:t>
      </w:r>
    </w:p>
    <w:p w14:paraId="0A514D5C" w14:textId="77777777" w:rsidR="00000000" w:rsidRDefault="00026F1C">
      <w:pPr>
        <w:pStyle w:val="a0"/>
        <w:ind w:firstLine="0"/>
        <w:rPr>
          <w:rFonts w:hint="cs"/>
          <w:rtl/>
        </w:rPr>
      </w:pPr>
    </w:p>
    <w:p w14:paraId="6C117BBD" w14:textId="77777777" w:rsidR="00000000" w:rsidRDefault="00026F1C">
      <w:pPr>
        <w:pStyle w:val="-"/>
        <w:rPr>
          <w:rtl/>
        </w:rPr>
      </w:pPr>
      <w:bookmarkStart w:id="364" w:name="FS000000505T10_12_2003_15_24_00C"/>
      <w:bookmarkEnd w:id="364"/>
      <w:r>
        <w:rPr>
          <w:rtl/>
        </w:rPr>
        <w:t>אבשלום וילן (מרצ):</w:t>
      </w:r>
    </w:p>
    <w:p w14:paraId="75C50023" w14:textId="77777777" w:rsidR="00000000" w:rsidRDefault="00026F1C">
      <w:pPr>
        <w:pStyle w:val="a0"/>
        <w:rPr>
          <w:rtl/>
        </w:rPr>
      </w:pPr>
    </w:p>
    <w:p w14:paraId="21A32FEF" w14:textId="77777777" w:rsidR="00000000" w:rsidRDefault="00026F1C">
      <w:pPr>
        <w:pStyle w:val="a0"/>
        <w:rPr>
          <w:rFonts w:hint="cs"/>
          <w:rtl/>
        </w:rPr>
      </w:pPr>
      <w:r>
        <w:rPr>
          <w:rFonts w:hint="cs"/>
          <w:rtl/>
        </w:rPr>
        <w:t xml:space="preserve">נכון, כשלמפ"ם היו שלושה. </w:t>
      </w:r>
    </w:p>
    <w:p w14:paraId="0C72A8FD" w14:textId="77777777" w:rsidR="00000000" w:rsidRDefault="00026F1C">
      <w:pPr>
        <w:pStyle w:val="a0"/>
        <w:rPr>
          <w:rFonts w:hint="cs"/>
          <w:rtl/>
        </w:rPr>
      </w:pPr>
    </w:p>
    <w:p w14:paraId="25C99820" w14:textId="77777777" w:rsidR="00000000" w:rsidRDefault="00026F1C">
      <w:pPr>
        <w:pStyle w:val="a0"/>
        <w:rPr>
          <w:rFonts w:hint="cs"/>
          <w:rtl/>
        </w:rPr>
      </w:pPr>
      <w:r>
        <w:rPr>
          <w:rFonts w:hint="cs"/>
          <w:rtl/>
        </w:rPr>
        <w:t xml:space="preserve">לפי דעתי, הדמוקרטיה </w:t>
      </w:r>
      <w:r>
        <w:rPr>
          <w:rFonts w:hint="cs"/>
          <w:rtl/>
        </w:rPr>
        <w:t>הישראלית משחר הקמתה ב-1948 מתלבטת בין שתי שאלות יסוד. שאלה אחת היא מאוד חשובה, והיא השאלה של עקרון הייצוגיות. לכן, בשם עקרון הייצוגיות, כדי שכל זרם פוליטי-אידיאולוגי יהיה מיוצג בבית הזה והוויכוחים יתנהלו פנימה, נקבע היסטורית אחוז חסימה נמוך. הוא היה פחות מ</w:t>
      </w:r>
      <w:r>
        <w:rPr>
          <w:rFonts w:hint="cs"/>
          <w:rtl/>
        </w:rPr>
        <w:t xml:space="preserve">-1%; היום הוא 1.5%, והוא עדיין נמוך. אין פרלמנט מערבי אחד עם אחוז חסימה כל כך נמוך. מצד שני, קיימת השאלה של היעילות השלטונית. באיזה מובן? כאשר יש סיעות של חבר כנסת אחד </w:t>
      </w:r>
      <w:r>
        <w:rPr>
          <w:rtl/>
        </w:rPr>
        <w:t>–</w:t>
      </w:r>
      <w:r>
        <w:rPr>
          <w:rFonts w:hint="cs"/>
          <w:rtl/>
        </w:rPr>
        <w:t xml:space="preserve"> היום זה כמעט בלתי אפשרי </w:t>
      </w:r>
      <w:r>
        <w:rPr>
          <w:rtl/>
        </w:rPr>
        <w:t>–</w:t>
      </w:r>
      <w:r>
        <w:rPr>
          <w:rFonts w:hint="cs"/>
          <w:rtl/>
        </w:rPr>
        <w:t xml:space="preserve"> או של שני חברי כנסת, והכנסת מפוצלת ל-15, 17 סיעות, נפגמת עבו</w:t>
      </w:r>
      <w:r>
        <w:rPr>
          <w:rFonts w:hint="cs"/>
          <w:rtl/>
        </w:rPr>
        <w:t>דת הבית. על זה אין ויכוח.</w:t>
      </w:r>
    </w:p>
    <w:p w14:paraId="41DDCF87" w14:textId="77777777" w:rsidR="00000000" w:rsidRDefault="00026F1C">
      <w:pPr>
        <w:pStyle w:val="a0"/>
        <w:rPr>
          <w:rFonts w:hint="cs"/>
          <w:rtl/>
        </w:rPr>
      </w:pPr>
    </w:p>
    <w:p w14:paraId="756F47F4" w14:textId="77777777" w:rsidR="00000000" w:rsidRDefault="00026F1C">
      <w:pPr>
        <w:pStyle w:val="a0"/>
        <w:rPr>
          <w:rFonts w:hint="cs"/>
          <w:rtl/>
        </w:rPr>
      </w:pPr>
      <w:r>
        <w:rPr>
          <w:rFonts w:hint="cs"/>
          <w:rtl/>
        </w:rPr>
        <w:t>השאלה היא מה נקודת האיזון הנכונה. חשבתי שאחוז חסימה של 2.5%, שיבטיח שיהיו סיעות של שלושה חברי כנסת ומעלה, הוא האחוז הנכון. עקב הנכונות של הקואליציה, בהסכמים פנימיים שלה, לתמוך רק ב-2%, כשגם 2% פירושם בעצם סיעות של שלושה חברי כנסת</w:t>
      </w:r>
      <w:r>
        <w:rPr>
          <w:rFonts w:hint="cs"/>
          <w:rtl/>
        </w:rPr>
        <w:t xml:space="preserve"> ומעלה, אני מוריד את הסף. </w:t>
      </w:r>
    </w:p>
    <w:p w14:paraId="49285AA5" w14:textId="77777777" w:rsidR="00000000" w:rsidRDefault="00026F1C">
      <w:pPr>
        <w:pStyle w:val="a0"/>
        <w:rPr>
          <w:rFonts w:hint="cs"/>
          <w:rtl/>
        </w:rPr>
      </w:pPr>
    </w:p>
    <w:p w14:paraId="2C2A4149" w14:textId="77777777" w:rsidR="00000000" w:rsidRDefault="00026F1C">
      <w:pPr>
        <w:pStyle w:val="a0"/>
        <w:rPr>
          <w:rFonts w:hint="cs"/>
          <w:rtl/>
        </w:rPr>
      </w:pPr>
      <w:r>
        <w:rPr>
          <w:rFonts w:hint="cs"/>
          <w:rtl/>
        </w:rPr>
        <w:t xml:space="preserve">אני חושב שהייצוגיות תיפגע במקצת, אבל נבטיח דבר אחד. לאורך שלוש מערכות הבחירות האחרונות ראינו שרסיסי מפלגות, רסיסי זרמים, כיוון שעשו את החשבון שכדי להיכנס צריך 45,000 קולות - בעצם נוצר מיש-מש של רצים ומתמודדים, לא בסגנון של פעם, </w:t>
      </w:r>
      <w:r>
        <w:rPr>
          <w:rFonts w:hint="cs"/>
          <w:rtl/>
        </w:rPr>
        <w:t>שכדי לקבל כמה דקות שידור היו רצים ומביאים 5,000, 6,000, קולות, אלא אנשים רצים ושורפים 20,000, 30,000 ו-40,000 קולות. הערכתי שאם הסף יעלה קצת לכיוון 50,000-55,000 קולות, ממילא אותם אנשים ירדו. כך הייצוגיות נפגעת במקצת, אבל הדמוקרטיה תרוויח.</w:t>
      </w:r>
    </w:p>
    <w:p w14:paraId="6C176316" w14:textId="77777777" w:rsidR="00000000" w:rsidRDefault="00026F1C">
      <w:pPr>
        <w:pStyle w:val="a0"/>
        <w:rPr>
          <w:rFonts w:hint="cs"/>
          <w:rtl/>
        </w:rPr>
      </w:pPr>
    </w:p>
    <w:p w14:paraId="58412D77" w14:textId="77777777" w:rsidR="00000000" w:rsidRDefault="00026F1C">
      <w:pPr>
        <w:pStyle w:val="a0"/>
        <w:rPr>
          <w:rFonts w:hint="cs"/>
          <w:rtl/>
        </w:rPr>
      </w:pPr>
      <w:r>
        <w:rPr>
          <w:rFonts w:hint="cs"/>
          <w:rtl/>
        </w:rPr>
        <w:t>לכן, אדוני היוש</w:t>
      </w:r>
      <w:r>
        <w:rPr>
          <w:rFonts w:hint="cs"/>
          <w:rtl/>
        </w:rPr>
        <w:t xml:space="preserve">ב-ראש, אני עומד על 2%, ואני מקווה שסביב זה יתלכד הבית. תודה, אדוני היושב-ראש. </w:t>
      </w:r>
    </w:p>
    <w:p w14:paraId="577A0C6A" w14:textId="77777777" w:rsidR="00000000" w:rsidRDefault="00026F1C">
      <w:pPr>
        <w:pStyle w:val="a0"/>
        <w:ind w:firstLine="0"/>
        <w:rPr>
          <w:rFonts w:hint="cs"/>
          <w:rtl/>
        </w:rPr>
      </w:pPr>
    </w:p>
    <w:p w14:paraId="003B24B7" w14:textId="77777777" w:rsidR="00000000" w:rsidRDefault="00026F1C">
      <w:pPr>
        <w:pStyle w:val="af1"/>
        <w:rPr>
          <w:rtl/>
        </w:rPr>
      </w:pPr>
      <w:r>
        <w:rPr>
          <w:rtl/>
        </w:rPr>
        <w:t>היו"ר נסים דהן:</w:t>
      </w:r>
    </w:p>
    <w:p w14:paraId="77FC2AA9" w14:textId="77777777" w:rsidR="00000000" w:rsidRDefault="00026F1C">
      <w:pPr>
        <w:pStyle w:val="a0"/>
        <w:rPr>
          <w:rtl/>
        </w:rPr>
      </w:pPr>
    </w:p>
    <w:p w14:paraId="1FFD9FB7" w14:textId="77777777" w:rsidR="00000000" w:rsidRDefault="00026F1C">
      <w:pPr>
        <w:pStyle w:val="a0"/>
        <w:rPr>
          <w:rFonts w:hint="cs"/>
          <w:rtl/>
        </w:rPr>
      </w:pPr>
      <w:r>
        <w:rPr>
          <w:rFonts w:hint="cs"/>
          <w:rtl/>
        </w:rPr>
        <w:t>תודה רבה. ישיב בשם הממשלה השר גדעון עזרא.</w:t>
      </w:r>
    </w:p>
    <w:p w14:paraId="5FE4FD2E" w14:textId="77777777" w:rsidR="00000000" w:rsidRDefault="00026F1C">
      <w:pPr>
        <w:pStyle w:val="a0"/>
        <w:ind w:firstLine="0"/>
        <w:rPr>
          <w:rFonts w:hint="cs"/>
          <w:rtl/>
        </w:rPr>
      </w:pPr>
    </w:p>
    <w:p w14:paraId="6ED1B569" w14:textId="77777777" w:rsidR="00000000" w:rsidRDefault="00026F1C">
      <w:pPr>
        <w:pStyle w:val="a"/>
        <w:rPr>
          <w:rtl/>
        </w:rPr>
      </w:pPr>
      <w:bookmarkStart w:id="365" w:name="FS000000474T10_12_2003_15_32_11"/>
      <w:bookmarkStart w:id="366" w:name="_Toc70328377"/>
      <w:bookmarkEnd w:id="365"/>
      <w:r>
        <w:rPr>
          <w:rFonts w:hint="eastAsia"/>
          <w:rtl/>
        </w:rPr>
        <w:t>השר</w:t>
      </w:r>
      <w:r>
        <w:rPr>
          <w:rtl/>
        </w:rPr>
        <w:t xml:space="preserve"> גדעון עזרא:</w:t>
      </w:r>
      <w:bookmarkEnd w:id="366"/>
    </w:p>
    <w:p w14:paraId="7E2965F7" w14:textId="77777777" w:rsidR="00000000" w:rsidRDefault="00026F1C">
      <w:pPr>
        <w:pStyle w:val="a0"/>
        <w:rPr>
          <w:rFonts w:hint="cs"/>
          <w:rtl/>
        </w:rPr>
      </w:pPr>
    </w:p>
    <w:p w14:paraId="1539B96E" w14:textId="77777777" w:rsidR="00000000" w:rsidRDefault="00026F1C">
      <w:pPr>
        <w:pStyle w:val="a0"/>
        <w:rPr>
          <w:rFonts w:hint="cs"/>
          <w:rtl/>
        </w:rPr>
      </w:pPr>
      <w:r>
        <w:rPr>
          <w:rFonts w:hint="cs"/>
          <w:rtl/>
        </w:rPr>
        <w:t xml:space="preserve">אדוני היושב-ראש, חברי חברי הכנסת, אני עונה עכשיו על כל הצעות החוק של חברי הכנסת אליעזר כהן, אבשלום </w:t>
      </w:r>
      <w:r>
        <w:rPr>
          <w:rFonts w:hint="cs"/>
          <w:rtl/>
        </w:rPr>
        <w:t xml:space="preserve">וילן, איוב קרא, אופיר פינס-פז, גילה פינקלשטיין, אורית נוקד, גדעון סער וחברי הקבוצה </w:t>
      </w:r>
      <w:r>
        <w:rPr>
          <w:rtl/>
        </w:rPr>
        <w:t>–</w:t>
      </w:r>
      <w:r>
        <w:rPr>
          <w:rFonts w:hint="cs"/>
          <w:rtl/>
        </w:rPr>
        <w:t xml:space="preserve"> ואני מבקש לומר שלממשלה אין עמדה. היא היתה מתנגדת לכל הצעה שהיתה מעבר ל-2%, אבל מאחר שכל חברי הכנסת הסכימו לאחוז חסימה של 2%, לממשלה אין עמדה והיא נותנת חופש הצבעה לחבריה. </w:t>
      </w:r>
      <w:r>
        <w:rPr>
          <w:rFonts w:hint="cs"/>
          <w:rtl/>
        </w:rPr>
        <w:t>תודה.</w:t>
      </w:r>
    </w:p>
    <w:p w14:paraId="628B7ECF" w14:textId="77777777" w:rsidR="00000000" w:rsidRDefault="00026F1C">
      <w:pPr>
        <w:pStyle w:val="a0"/>
        <w:ind w:firstLine="0"/>
        <w:rPr>
          <w:rFonts w:hint="cs"/>
          <w:rtl/>
        </w:rPr>
      </w:pPr>
    </w:p>
    <w:p w14:paraId="1C8CC0D7" w14:textId="77777777" w:rsidR="00000000" w:rsidRDefault="00026F1C">
      <w:pPr>
        <w:pStyle w:val="af1"/>
        <w:rPr>
          <w:rtl/>
        </w:rPr>
      </w:pPr>
      <w:r>
        <w:rPr>
          <w:rtl/>
        </w:rPr>
        <w:t>היו"ר נסים דהן:</w:t>
      </w:r>
    </w:p>
    <w:p w14:paraId="5ECEB253" w14:textId="77777777" w:rsidR="00000000" w:rsidRDefault="00026F1C">
      <w:pPr>
        <w:pStyle w:val="a0"/>
        <w:rPr>
          <w:rtl/>
        </w:rPr>
      </w:pPr>
    </w:p>
    <w:p w14:paraId="3A9BF929" w14:textId="77777777" w:rsidR="00000000" w:rsidRDefault="00026F1C">
      <w:pPr>
        <w:pStyle w:val="a0"/>
        <w:rPr>
          <w:rFonts w:hint="cs"/>
          <w:rtl/>
        </w:rPr>
      </w:pPr>
      <w:r>
        <w:rPr>
          <w:rFonts w:hint="cs"/>
          <w:rtl/>
        </w:rPr>
        <w:t xml:space="preserve">כיוון שהממשלה לא מתנגדת - - - </w:t>
      </w:r>
    </w:p>
    <w:p w14:paraId="0CB28006" w14:textId="77777777" w:rsidR="00000000" w:rsidRDefault="00026F1C">
      <w:pPr>
        <w:pStyle w:val="a0"/>
        <w:ind w:firstLine="0"/>
        <w:rPr>
          <w:rFonts w:hint="cs"/>
          <w:rtl/>
        </w:rPr>
      </w:pPr>
    </w:p>
    <w:p w14:paraId="36E62FC3" w14:textId="77777777" w:rsidR="00000000" w:rsidRDefault="00026F1C">
      <w:pPr>
        <w:pStyle w:val="af0"/>
        <w:rPr>
          <w:rtl/>
        </w:rPr>
      </w:pPr>
      <w:r>
        <w:rPr>
          <w:rFonts w:hint="eastAsia"/>
          <w:rtl/>
        </w:rPr>
        <w:t>דניאל</w:t>
      </w:r>
      <w:r>
        <w:rPr>
          <w:rtl/>
        </w:rPr>
        <w:t xml:space="preserve"> בנלולו (הליכוד):</w:t>
      </w:r>
    </w:p>
    <w:p w14:paraId="37C30D8E" w14:textId="77777777" w:rsidR="00000000" w:rsidRDefault="00026F1C">
      <w:pPr>
        <w:pStyle w:val="a0"/>
        <w:rPr>
          <w:rFonts w:hint="cs"/>
          <w:rtl/>
        </w:rPr>
      </w:pPr>
    </w:p>
    <w:p w14:paraId="50EBBF86" w14:textId="77777777" w:rsidR="00000000" w:rsidRDefault="00026F1C">
      <w:pPr>
        <w:pStyle w:val="a0"/>
        <w:rPr>
          <w:rFonts w:hint="cs"/>
          <w:rtl/>
        </w:rPr>
      </w:pPr>
      <w:r>
        <w:rPr>
          <w:rFonts w:hint="cs"/>
          <w:rtl/>
        </w:rPr>
        <w:t>לא היה צלצול.</w:t>
      </w:r>
    </w:p>
    <w:p w14:paraId="7F1F67B2" w14:textId="77777777" w:rsidR="00000000" w:rsidRDefault="00026F1C">
      <w:pPr>
        <w:pStyle w:val="a0"/>
        <w:ind w:firstLine="0"/>
        <w:rPr>
          <w:rFonts w:hint="cs"/>
          <w:rtl/>
        </w:rPr>
      </w:pPr>
    </w:p>
    <w:p w14:paraId="72DA06B4" w14:textId="77777777" w:rsidR="00000000" w:rsidRDefault="00026F1C">
      <w:pPr>
        <w:pStyle w:val="af1"/>
        <w:rPr>
          <w:rtl/>
        </w:rPr>
      </w:pPr>
      <w:r>
        <w:rPr>
          <w:rtl/>
        </w:rPr>
        <w:t>היו"ר נסים דהן:</w:t>
      </w:r>
    </w:p>
    <w:p w14:paraId="31402F16" w14:textId="77777777" w:rsidR="00000000" w:rsidRDefault="00026F1C">
      <w:pPr>
        <w:pStyle w:val="a0"/>
        <w:rPr>
          <w:rtl/>
        </w:rPr>
      </w:pPr>
    </w:p>
    <w:p w14:paraId="065B3709" w14:textId="77777777" w:rsidR="00000000" w:rsidRDefault="00026F1C">
      <w:pPr>
        <w:pStyle w:val="a0"/>
        <w:rPr>
          <w:rFonts w:hint="cs"/>
          <w:rtl/>
        </w:rPr>
      </w:pPr>
      <w:r>
        <w:rPr>
          <w:rFonts w:hint="cs"/>
          <w:rtl/>
        </w:rPr>
        <w:t>לא צריך לצלצל. כבר הודעתי בתחילת הישיבה שאין צלצולים. יש פעם אחת בתחילת היום וזה אוטומטית לכל ההצבעות.</w:t>
      </w:r>
    </w:p>
    <w:p w14:paraId="745B1827" w14:textId="77777777" w:rsidR="00000000" w:rsidRDefault="00026F1C">
      <w:pPr>
        <w:pStyle w:val="a0"/>
        <w:rPr>
          <w:rFonts w:hint="cs"/>
          <w:rtl/>
        </w:rPr>
      </w:pPr>
    </w:p>
    <w:p w14:paraId="65BA7FBC" w14:textId="77777777" w:rsidR="00000000" w:rsidRDefault="00026F1C">
      <w:pPr>
        <w:pStyle w:val="a0"/>
        <w:rPr>
          <w:rFonts w:hint="cs"/>
          <w:rtl/>
        </w:rPr>
      </w:pPr>
      <w:r>
        <w:rPr>
          <w:rFonts w:hint="cs"/>
          <w:rtl/>
        </w:rPr>
        <w:t xml:space="preserve">חבר הכנסת מאיר פרוש מבקש להתנגד. בבקשה. </w:t>
      </w:r>
      <w:r>
        <w:rPr>
          <w:rFonts w:hint="cs"/>
          <w:rtl/>
        </w:rPr>
        <w:t xml:space="preserve"> אחריו </w:t>
      </w:r>
      <w:r>
        <w:rPr>
          <w:rtl/>
        </w:rPr>
        <w:t>–</w:t>
      </w:r>
      <w:r>
        <w:rPr>
          <w:rFonts w:hint="cs"/>
          <w:rtl/>
        </w:rPr>
        <w:t xml:space="preserve"> חבר הכנסת משה גפני. אחריו </w:t>
      </w:r>
      <w:r>
        <w:rPr>
          <w:rtl/>
        </w:rPr>
        <w:t>–</w:t>
      </w:r>
      <w:r>
        <w:rPr>
          <w:rFonts w:hint="cs"/>
          <w:rtl/>
        </w:rPr>
        <w:t xml:space="preserve"> חבר הכנסת יולי אדלשטיין. אחריו </w:t>
      </w:r>
      <w:r>
        <w:rPr>
          <w:rtl/>
        </w:rPr>
        <w:t>–</w:t>
      </w:r>
      <w:r>
        <w:rPr>
          <w:rFonts w:hint="cs"/>
          <w:rtl/>
        </w:rPr>
        <w:t xml:space="preserve"> חבר הכנסת דוד טל. אחריו </w:t>
      </w:r>
      <w:r>
        <w:rPr>
          <w:rtl/>
        </w:rPr>
        <w:t>–</w:t>
      </w:r>
      <w:r>
        <w:rPr>
          <w:rFonts w:hint="cs"/>
          <w:rtl/>
        </w:rPr>
        <w:t xml:space="preserve"> חבר הכנסת אברהם רביץ. אחריו </w:t>
      </w:r>
      <w:r>
        <w:rPr>
          <w:rtl/>
        </w:rPr>
        <w:t>–</w:t>
      </w:r>
      <w:r>
        <w:rPr>
          <w:rFonts w:hint="cs"/>
          <w:rtl/>
        </w:rPr>
        <w:t xml:space="preserve"> חבר הכנסת עזמי בשארה. אחרון הדוברים </w:t>
      </w:r>
      <w:r>
        <w:rPr>
          <w:rtl/>
        </w:rPr>
        <w:t>–</w:t>
      </w:r>
      <w:r>
        <w:rPr>
          <w:rFonts w:hint="cs"/>
          <w:rtl/>
        </w:rPr>
        <w:t xml:space="preserve"> חבר הכנסת מוחמד ברכה. לא עשיתי לך בכוונה, זו הרשימה שקיבלתי. </w:t>
      </w:r>
    </w:p>
    <w:p w14:paraId="3EC33AF8" w14:textId="77777777" w:rsidR="00000000" w:rsidRDefault="00026F1C">
      <w:pPr>
        <w:pStyle w:val="a0"/>
        <w:ind w:firstLine="0"/>
        <w:rPr>
          <w:rFonts w:hint="cs"/>
          <w:rtl/>
        </w:rPr>
      </w:pPr>
    </w:p>
    <w:p w14:paraId="62BA169B" w14:textId="77777777" w:rsidR="00000000" w:rsidRDefault="00026F1C">
      <w:pPr>
        <w:pStyle w:val="af0"/>
        <w:rPr>
          <w:rtl/>
        </w:rPr>
      </w:pPr>
      <w:r>
        <w:rPr>
          <w:rFonts w:hint="eastAsia"/>
          <w:rtl/>
        </w:rPr>
        <w:t>אליעזר</w:t>
      </w:r>
      <w:r>
        <w:rPr>
          <w:rtl/>
        </w:rPr>
        <w:t xml:space="preserve"> כהן (האיחוד הלאומי - י</w:t>
      </w:r>
      <w:r>
        <w:rPr>
          <w:rtl/>
        </w:rPr>
        <w:t>שראל ביתנו):</w:t>
      </w:r>
    </w:p>
    <w:p w14:paraId="18022256" w14:textId="77777777" w:rsidR="00000000" w:rsidRDefault="00026F1C">
      <w:pPr>
        <w:pStyle w:val="a0"/>
        <w:rPr>
          <w:rFonts w:hint="cs"/>
          <w:rtl/>
        </w:rPr>
      </w:pPr>
    </w:p>
    <w:p w14:paraId="24EBF18B" w14:textId="77777777" w:rsidR="00000000" w:rsidRDefault="00026F1C">
      <w:pPr>
        <w:pStyle w:val="a0"/>
        <w:rPr>
          <w:rFonts w:hint="cs"/>
          <w:rtl/>
        </w:rPr>
      </w:pPr>
      <w:r>
        <w:rPr>
          <w:rFonts w:hint="cs"/>
          <w:rtl/>
        </w:rPr>
        <w:t>כמה זמן לכל אחד?</w:t>
      </w:r>
    </w:p>
    <w:p w14:paraId="0A9E3319" w14:textId="77777777" w:rsidR="00000000" w:rsidRDefault="00026F1C">
      <w:pPr>
        <w:pStyle w:val="a0"/>
        <w:ind w:firstLine="0"/>
        <w:rPr>
          <w:rFonts w:hint="cs"/>
          <w:rtl/>
        </w:rPr>
      </w:pPr>
    </w:p>
    <w:p w14:paraId="721AF223" w14:textId="77777777" w:rsidR="00000000" w:rsidRDefault="00026F1C">
      <w:pPr>
        <w:pStyle w:val="af1"/>
        <w:rPr>
          <w:rtl/>
        </w:rPr>
      </w:pPr>
      <w:r>
        <w:rPr>
          <w:rtl/>
        </w:rPr>
        <w:t>היו"ר נסים דהן:</w:t>
      </w:r>
    </w:p>
    <w:p w14:paraId="0EC8216D" w14:textId="77777777" w:rsidR="00000000" w:rsidRDefault="00026F1C">
      <w:pPr>
        <w:pStyle w:val="a0"/>
        <w:rPr>
          <w:rtl/>
        </w:rPr>
      </w:pPr>
    </w:p>
    <w:p w14:paraId="2EB71E0D" w14:textId="77777777" w:rsidR="00000000" w:rsidRDefault="00026F1C">
      <w:pPr>
        <w:pStyle w:val="a0"/>
        <w:rPr>
          <w:rFonts w:hint="cs"/>
          <w:rtl/>
        </w:rPr>
      </w:pPr>
      <w:r>
        <w:rPr>
          <w:rFonts w:hint="cs"/>
          <w:rtl/>
        </w:rPr>
        <w:t>שתי דקות.</w:t>
      </w:r>
    </w:p>
    <w:p w14:paraId="4208AF31" w14:textId="77777777" w:rsidR="00000000" w:rsidRDefault="00026F1C">
      <w:pPr>
        <w:pStyle w:val="a0"/>
        <w:ind w:firstLine="0"/>
        <w:rPr>
          <w:rFonts w:hint="cs"/>
          <w:rtl/>
        </w:rPr>
      </w:pPr>
    </w:p>
    <w:p w14:paraId="6235B5CD" w14:textId="77777777" w:rsidR="00000000" w:rsidRDefault="00026F1C">
      <w:pPr>
        <w:pStyle w:val="a"/>
        <w:rPr>
          <w:rtl/>
        </w:rPr>
      </w:pPr>
      <w:bookmarkStart w:id="367" w:name="FS000000474T10_12_2003_15_36_48C"/>
      <w:bookmarkStart w:id="368" w:name="FS000000563T10_12_2003_15_36_59"/>
      <w:bookmarkStart w:id="369" w:name="_Toc70328378"/>
      <w:bookmarkEnd w:id="367"/>
      <w:bookmarkEnd w:id="368"/>
      <w:r>
        <w:rPr>
          <w:rFonts w:hint="eastAsia"/>
          <w:rtl/>
        </w:rPr>
        <w:t>מאיר</w:t>
      </w:r>
      <w:r>
        <w:rPr>
          <w:rtl/>
        </w:rPr>
        <w:t xml:space="preserve"> פרוש (יהדות התורה):</w:t>
      </w:r>
      <w:bookmarkEnd w:id="369"/>
    </w:p>
    <w:p w14:paraId="418C72DB" w14:textId="77777777" w:rsidR="00000000" w:rsidRDefault="00026F1C">
      <w:pPr>
        <w:pStyle w:val="a0"/>
        <w:rPr>
          <w:rFonts w:hint="cs"/>
          <w:rtl/>
        </w:rPr>
      </w:pPr>
    </w:p>
    <w:p w14:paraId="441F1F4A" w14:textId="77777777" w:rsidR="00000000" w:rsidRDefault="00026F1C">
      <w:pPr>
        <w:pStyle w:val="a0"/>
        <w:rPr>
          <w:rFonts w:hint="cs"/>
          <w:rtl/>
        </w:rPr>
      </w:pPr>
      <w:r>
        <w:rPr>
          <w:rFonts w:hint="cs"/>
          <w:rtl/>
        </w:rPr>
        <w:t xml:space="preserve">אדוני היושב-ראש, חברי הכנסת - - - </w:t>
      </w:r>
    </w:p>
    <w:p w14:paraId="79002AA7" w14:textId="77777777" w:rsidR="00000000" w:rsidRDefault="00026F1C">
      <w:pPr>
        <w:pStyle w:val="a0"/>
        <w:ind w:firstLine="0"/>
        <w:rPr>
          <w:rFonts w:hint="cs"/>
          <w:rtl/>
        </w:rPr>
      </w:pPr>
    </w:p>
    <w:p w14:paraId="16714188" w14:textId="77777777" w:rsidR="00000000" w:rsidRDefault="00026F1C">
      <w:pPr>
        <w:pStyle w:val="af1"/>
        <w:rPr>
          <w:rtl/>
        </w:rPr>
      </w:pPr>
      <w:r>
        <w:rPr>
          <w:rtl/>
        </w:rPr>
        <w:t>היו"ר נסים דהן:</w:t>
      </w:r>
    </w:p>
    <w:p w14:paraId="11EBB170" w14:textId="77777777" w:rsidR="00000000" w:rsidRDefault="00026F1C">
      <w:pPr>
        <w:pStyle w:val="a0"/>
        <w:rPr>
          <w:rtl/>
        </w:rPr>
      </w:pPr>
    </w:p>
    <w:p w14:paraId="1A02BD8D" w14:textId="77777777" w:rsidR="00000000" w:rsidRDefault="00026F1C">
      <w:pPr>
        <w:pStyle w:val="a0"/>
        <w:rPr>
          <w:rFonts w:hint="cs"/>
          <w:rtl/>
        </w:rPr>
      </w:pPr>
      <w:r>
        <w:rPr>
          <w:rFonts w:hint="cs"/>
          <w:rtl/>
        </w:rPr>
        <w:t>שתי דקות.</w:t>
      </w:r>
    </w:p>
    <w:p w14:paraId="762E95F9" w14:textId="77777777" w:rsidR="00000000" w:rsidRDefault="00026F1C">
      <w:pPr>
        <w:pStyle w:val="a0"/>
        <w:ind w:firstLine="0"/>
        <w:rPr>
          <w:rFonts w:hint="cs"/>
          <w:rtl/>
        </w:rPr>
      </w:pPr>
    </w:p>
    <w:p w14:paraId="743C63CB" w14:textId="77777777" w:rsidR="00000000" w:rsidRDefault="00026F1C">
      <w:pPr>
        <w:pStyle w:val="-"/>
        <w:rPr>
          <w:rtl/>
        </w:rPr>
      </w:pPr>
      <w:bookmarkStart w:id="370" w:name="FS000000563T10_12_2003_15_37_12C"/>
      <w:bookmarkEnd w:id="370"/>
      <w:r>
        <w:rPr>
          <w:rtl/>
        </w:rPr>
        <w:t>מאיר פרוש (יהדות התורה):</w:t>
      </w:r>
    </w:p>
    <w:p w14:paraId="4BCD6A24" w14:textId="77777777" w:rsidR="00000000" w:rsidRDefault="00026F1C">
      <w:pPr>
        <w:pStyle w:val="a0"/>
        <w:rPr>
          <w:rtl/>
        </w:rPr>
      </w:pPr>
    </w:p>
    <w:p w14:paraId="226DC99C" w14:textId="77777777" w:rsidR="00000000" w:rsidRDefault="00026F1C">
      <w:pPr>
        <w:pStyle w:val="a0"/>
        <w:rPr>
          <w:rFonts w:hint="cs"/>
          <w:rtl/>
        </w:rPr>
      </w:pPr>
      <w:r>
        <w:rPr>
          <w:rFonts w:hint="cs"/>
          <w:rtl/>
        </w:rPr>
        <w:t>למה שתי דקות? מה שהתקנון נותן לי.</w:t>
      </w:r>
    </w:p>
    <w:p w14:paraId="68DC3A0A" w14:textId="77777777" w:rsidR="00000000" w:rsidRDefault="00026F1C">
      <w:pPr>
        <w:pStyle w:val="a0"/>
        <w:ind w:firstLine="0"/>
        <w:rPr>
          <w:rFonts w:hint="cs"/>
          <w:rtl/>
        </w:rPr>
      </w:pPr>
    </w:p>
    <w:p w14:paraId="63AB7FB3" w14:textId="77777777" w:rsidR="00000000" w:rsidRDefault="00026F1C">
      <w:pPr>
        <w:pStyle w:val="af0"/>
        <w:rPr>
          <w:rtl/>
        </w:rPr>
      </w:pPr>
      <w:r>
        <w:rPr>
          <w:rFonts w:hint="eastAsia"/>
          <w:rtl/>
        </w:rPr>
        <w:t>אופיר</w:t>
      </w:r>
      <w:r>
        <w:rPr>
          <w:rtl/>
        </w:rPr>
        <w:t xml:space="preserve"> פינס-פז (העבודה-מימד):</w:t>
      </w:r>
    </w:p>
    <w:p w14:paraId="454EEFB6" w14:textId="77777777" w:rsidR="00000000" w:rsidRDefault="00026F1C">
      <w:pPr>
        <w:pStyle w:val="a0"/>
        <w:rPr>
          <w:rFonts w:hint="cs"/>
          <w:rtl/>
        </w:rPr>
      </w:pPr>
    </w:p>
    <w:p w14:paraId="004EF25C" w14:textId="77777777" w:rsidR="00000000" w:rsidRDefault="00026F1C">
      <w:pPr>
        <w:pStyle w:val="a0"/>
        <w:rPr>
          <w:rFonts w:hint="cs"/>
          <w:rtl/>
        </w:rPr>
      </w:pPr>
      <w:r>
        <w:rPr>
          <w:rFonts w:hint="cs"/>
          <w:rtl/>
        </w:rPr>
        <w:t>שלוש דקות.</w:t>
      </w:r>
    </w:p>
    <w:p w14:paraId="6FB473B5" w14:textId="77777777" w:rsidR="00000000" w:rsidRDefault="00026F1C">
      <w:pPr>
        <w:pStyle w:val="a0"/>
        <w:ind w:firstLine="0"/>
        <w:rPr>
          <w:rFonts w:hint="cs"/>
          <w:rtl/>
        </w:rPr>
      </w:pPr>
    </w:p>
    <w:p w14:paraId="78C7E11C" w14:textId="77777777" w:rsidR="00000000" w:rsidRDefault="00026F1C">
      <w:pPr>
        <w:pStyle w:val="-"/>
        <w:rPr>
          <w:rtl/>
        </w:rPr>
      </w:pPr>
      <w:bookmarkStart w:id="371" w:name="FS000000563T10_12_2003_15_37_22C"/>
      <w:bookmarkEnd w:id="371"/>
      <w:r>
        <w:rPr>
          <w:rtl/>
        </w:rPr>
        <w:t>מאי</w:t>
      </w:r>
      <w:r>
        <w:rPr>
          <w:rtl/>
        </w:rPr>
        <w:t>ר פרוש (יהדות התורה):</w:t>
      </w:r>
    </w:p>
    <w:p w14:paraId="2713EF3A" w14:textId="77777777" w:rsidR="00000000" w:rsidRDefault="00026F1C">
      <w:pPr>
        <w:pStyle w:val="a0"/>
        <w:rPr>
          <w:rtl/>
        </w:rPr>
      </w:pPr>
    </w:p>
    <w:p w14:paraId="42CD47E1" w14:textId="77777777" w:rsidR="00000000" w:rsidRDefault="00026F1C">
      <w:pPr>
        <w:pStyle w:val="a0"/>
        <w:rPr>
          <w:rFonts w:hint="cs"/>
          <w:rtl/>
        </w:rPr>
      </w:pPr>
      <w:r>
        <w:rPr>
          <w:rFonts w:hint="cs"/>
          <w:rtl/>
        </w:rPr>
        <w:t xml:space="preserve">שלוש דקות. </w:t>
      </w:r>
    </w:p>
    <w:p w14:paraId="584B6B56" w14:textId="77777777" w:rsidR="00000000" w:rsidRDefault="00026F1C">
      <w:pPr>
        <w:pStyle w:val="a0"/>
        <w:rPr>
          <w:rFonts w:hint="cs"/>
          <w:rtl/>
        </w:rPr>
      </w:pPr>
    </w:p>
    <w:p w14:paraId="6061B1F5" w14:textId="77777777" w:rsidR="00000000" w:rsidRDefault="00026F1C">
      <w:pPr>
        <w:pStyle w:val="a0"/>
        <w:rPr>
          <w:rFonts w:hint="cs"/>
          <w:rtl/>
        </w:rPr>
      </w:pPr>
      <w:r>
        <w:rPr>
          <w:rFonts w:hint="cs"/>
          <w:rtl/>
        </w:rPr>
        <w:t>אני רוצה להזכיר נשכחות, אם כי זה קרה רק בחצי השנה האחרונה. כאשר היו בחירות לכנסת, השר פורז מיהר מאוד להכריז על בחירות בשלוש הרשויות שראשיהן נבחרו לכנסת, דהיינו ירושלים, חיפה ואור-עקיבא. אם אינני טועה, כאן, מהדוכן הוא אמר</w:t>
      </w:r>
      <w:r>
        <w:rPr>
          <w:rFonts w:hint="cs"/>
          <w:rtl/>
        </w:rPr>
        <w:t>, שהוא לא יכול לחיות עם העובדה הזאת שבירושלים יכהן ראש עיר חרדי, ולכן שהעם ילך לקלפיות בירושלים להצביע מי יהיה ראש עיר. מה קרה בירושלים כולנו יודעים. ראש העיר הוא אורי לופוליאנסקי.</w:t>
      </w:r>
    </w:p>
    <w:p w14:paraId="1EF4FD8A" w14:textId="77777777" w:rsidR="00000000" w:rsidRDefault="00026F1C">
      <w:pPr>
        <w:pStyle w:val="a0"/>
        <w:rPr>
          <w:rFonts w:hint="cs"/>
          <w:rtl/>
        </w:rPr>
      </w:pPr>
    </w:p>
    <w:p w14:paraId="37AF6270" w14:textId="77777777" w:rsidR="00000000" w:rsidRDefault="00026F1C">
      <w:pPr>
        <w:pStyle w:val="af0"/>
        <w:rPr>
          <w:rtl/>
        </w:rPr>
      </w:pPr>
      <w:r>
        <w:rPr>
          <w:rFonts w:hint="eastAsia"/>
          <w:rtl/>
        </w:rPr>
        <w:t>איתן</w:t>
      </w:r>
      <w:r>
        <w:rPr>
          <w:rtl/>
        </w:rPr>
        <w:t xml:space="preserve"> כבל (העבודה-מימד):</w:t>
      </w:r>
    </w:p>
    <w:p w14:paraId="5E602B37" w14:textId="77777777" w:rsidR="00000000" w:rsidRDefault="00026F1C">
      <w:pPr>
        <w:pStyle w:val="a0"/>
        <w:rPr>
          <w:rFonts w:hint="cs"/>
          <w:rtl/>
        </w:rPr>
      </w:pPr>
    </w:p>
    <w:p w14:paraId="2A66D697" w14:textId="77777777" w:rsidR="00000000" w:rsidRDefault="00026F1C">
      <w:pPr>
        <w:pStyle w:val="a0"/>
        <w:rPr>
          <w:rFonts w:hint="cs"/>
          <w:rtl/>
        </w:rPr>
      </w:pPr>
      <w:r>
        <w:rPr>
          <w:rFonts w:hint="cs"/>
          <w:rtl/>
        </w:rPr>
        <w:t>זה טוב לכם.</w:t>
      </w:r>
    </w:p>
    <w:p w14:paraId="46433120" w14:textId="77777777" w:rsidR="00000000" w:rsidRDefault="00026F1C">
      <w:pPr>
        <w:pStyle w:val="a0"/>
        <w:ind w:firstLine="0"/>
        <w:rPr>
          <w:rFonts w:hint="cs"/>
          <w:rtl/>
        </w:rPr>
      </w:pPr>
    </w:p>
    <w:p w14:paraId="1AC08367" w14:textId="77777777" w:rsidR="00000000" w:rsidRDefault="00026F1C">
      <w:pPr>
        <w:pStyle w:val="-"/>
        <w:rPr>
          <w:rtl/>
        </w:rPr>
      </w:pPr>
      <w:bookmarkStart w:id="372" w:name="FS000000563T10_12_2003_15_39_04C"/>
      <w:bookmarkEnd w:id="372"/>
      <w:r>
        <w:rPr>
          <w:rtl/>
        </w:rPr>
        <w:t>מאיר פרוש (יהדות התורה):</w:t>
      </w:r>
    </w:p>
    <w:p w14:paraId="667DB3AC" w14:textId="77777777" w:rsidR="00000000" w:rsidRDefault="00026F1C">
      <w:pPr>
        <w:pStyle w:val="a0"/>
        <w:rPr>
          <w:rtl/>
        </w:rPr>
      </w:pPr>
    </w:p>
    <w:p w14:paraId="7F62C298" w14:textId="77777777" w:rsidR="00000000" w:rsidRDefault="00026F1C">
      <w:pPr>
        <w:pStyle w:val="a0"/>
        <w:rPr>
          <w:rFonts w:hint="cs"/>
          <w:rtl/>
        </w:rPr>
      </w:pPr>
      <w:r>
        <w:rPr>
          <w:rFonts w:hint="cs"/>
          <w:rtl/>
        </w:rPr>
        <w:t>השר פורז ג</w:t>
      </w:r>
      <w:r>
        <w:rPr>
          <w:rFonts w:hint="cs"/>
          <w:rtl/>
        </w:rPr>
        <w:t xml:space="preserve">ם חשב, שאם הוא יצמצם את מספר הנציגים ברשויות המקומיות, אולי באיזה מקום הוא יצליח לפגוע במפלגות החרדיות, ויהיו לנו פחות נציגים ברשויות המקומיות. עד כמה שאני יודע, אדוני היושב-ראש, ויתקנו אותי אולי חברי, אין רשות מקומית שהיה לנו בה נציג בוורסיה הקודמת, כאשר </w:t>
      </w:r>
      <w:r>
        <w:rPr>
          <w:rFonts w:hint="cs"/>
          <w:rtl/>
        </w:rPr>
        <w:t>היו יותר נציגים ברשויות המקומיות, ובגלל הצמצום של השר פורז לא קיבלנו. בכל מקום שהיינו, או שקיבלנו אותו מספר או שגדלנו.</w:t>
      </w:r>
    </w:p>
    <w:p w14:paraId="0AD03DC1" w14:textId="77777777" w:rsidR="00000000" w:rsidRDefault="00026F1C">
      <w:pPr>
        <w:pStyle w:val="a0"/>
        <w:rPr>
          <w:rFonts w:hint="cs"/>
          <w:rtl/>
        </w:rPr>
      </w:pPr>
    </w:p>
    <w:p w14:paraId="71DDC464" w14:textId="77777777" w:rsidR="00000000" w:rsidRDefault="00026F1C">
      <w:pPr>
        <w:pStyle w:val="a0"/>
        <w:rPr>
          <w:rFonts w:hint="cs"/>
          <w:rtl/>
        </w:rPr>
      </w:pPr>
      <w:r>
        <w:rPr>
          <w:rFonts w:hint="cs"/>
          <w:rtl/>
        </w:rPr>
        <w:t>חבר הכנסת פינס בדבריו פה קורא לחבריו: בואו ונתאחד בהצעת חוק להעלאת אחוז החסימה ברשויות המקומיות. להזכיר לך מה שקרה בירושלים? אתה רוצה לה</w:t>
      </w:r>
      <w:r>
        <w:rPr>
          <w:rFonts w:hint="cs"/>
          <w:rtl/>
        </w:rPr>
        <w:t>עלות את אחוז החסימה, שמפלגת העבודה לא תעבור בעוד מקומות? לפני שבועיים התחשבנתי עם הליכוד. אתה רוצה שאני אעשה לך את החשבון עכשיו? מה אתה רוצה להעלות את אחוז החסימה?  בראש שלכם מונח הרעיון לסתום את הפיות שלנו כמו שרצה השר פורז?</w:t>
      </w:r>
    </w:p>
    <w:p w14:paraId="63C421C5" w14:textId="77777777" w:rsidR="00000000" w:rsidRDefault="00026F1C">
      <w:pPr>
        <w:pStyle w:val="a0"/>
        <w:ind w:firstLine="0"/>
        <w:rPr>
          <w:rFonts w:hint="cs"/>
          <w:rtl/>
        </w:rPr>
      </w:pPr>
    </w:p>
    <w:p w14:paraId="76505CB4" w14:textId="77777777" w:rsidR="00000000" w:rsidRDefault="00026F1C">
      <w:pPr>
        <w:pStyle w:val="af0"/>
        <w:rPr>
          <w:rtl/>
        </w:rPr>
      </w:pPr>
      <w:r>
        <w:rPr>
          <w:rFonts w:hint="eastAsia"/>
          <w:rtl/>
        </w:rPr>
        <w:t>מל</w:t>
      </w:r>
      <w:r>
        <w:rPr>
          <w:rtl/>
        </w:rPr>
        <w:t xml:space="preserve"> פולישוק-בלוך (שינוי):</w:t>
      </w:r>
    </w:p>
    <w:p w14:paraId="040152F1" w14:textId="77777777" w:rsidR="00000000" w:rsidRDefault="00026F1C">
      <w:pPr>
        <w:pStyle w:val="a0"/>
        <w:rPr>
          <w:rFonts w:hint="cs"/>
          <w:rtl/>
        </w:rPr>
      </w:pPr>
    </w:p>
    <w:p w14:paraId="41D78A3E" w14:textId="77777777" w:rsidR="00000000" w:rsidRDefault="00026F1C">
      <w:pPr>
        <w:pStyle w:val="a0"/>
        <w:rPr>
          <w:rFonts w:hint="cs"/>
          <w:rtl/>
        </w:rPr>
      </w:pPr>
      <w:r>
        <w:rPr>
          <w:rFonts w:hint="cs"/>
          <w:rtl/>
        </w:rPr>
        <w:t>אנח</w:t>
      </w:r>
      <w:r>
        <w:rPr>
          <w:rFonts w:hint="cs"/>
          <w:rtl/>
        </w:rPr>
        <w:t xml:space="preserve">נו רוצים - - - </w:t>
      </w:r>
    </w:p>
    <w:p w14:paraId="04DF4A30" w14:textId="77777777" w:rsidR="00000000" w:rsidRDefault="00026F1C">
      <w:pPr>
        <w:pStyle w:val="a0"/>
        <w:ind w:firstLine="0"/>
        <w:rPr>
          <w:rFonts w:hint="cs"/>
          <w:rtl/>
        </w:rPr>
      </w:pPr>
    </w:p>
    <w:p w14:paraId="052DC8DE" w14:textId="77777777" w:rsidR="00000000" w:rsidRDefault="00026F1C">
      <w:pPr>
        <w:pStyle w:val="-"/>
        <w:rPr>
          <w:rtl/>
        </w:rPr>
      </w:pPr>
      <w:bookmarkStart w:id="373" w:name="FS000000563T10_12_2003_15_43_13C"/>
      <w:bookmarkEnd w:id="373"/>
      <w:r>
        <w:rPr>
          <w:rtl/>
        </w:rPr>
        <w:t>מאיר פרוש (יהדות התורה):</w:t>
      </w:r>
    </w:p>
    <w:p w14:paraId="487F8D51" w14:textId="77777777" w:rsidR="00000000" w:rsidRDefault="00026F1C">
      <w:pPr>
        <w:pStyle w:val="a0"/>
        <w:rPr>
          <w:rtl/>
        </w:rPr>
      </w:pPr>
    </w:p>
    <w:p w14:paraId="605D3DC2" w14:textId="77777777" w:rsidR="00000000" w:rsidRDefault="00026F1C">
      <w:pPr>
        <w:pStyle w:val="a0"/>
        <w:rPr>
          <w:rFonts w:hint="cs"/>
          <w:rtl/>
        </w:rPr>
      </w:pPr>
      <w:r>
        <w:rPr>
          <w:rFonts w:hint="cs"/>
          <w:rtl/>
        </w:rPr>
        <w:t xml:space="preserve">אני רואה בהצעות האלה הצעות לסתום פיות, להעלים אותנו מהמפה הפוליטית - - - </w:t>
      </w:r>
    </w:p>
    <w:p w14:paraId="74171371" w14:textId="77777777" w:rsidR="00000000" w:rsidRDefault="00026F1C">
      <w:pPr>
        <w:pStyle w:val="a0"/>
        <w:ind w:firstLine="0"/>
        <w:rPr>
          <w:rFonts w:hint="cs"/>
          <w:rtl/>
        </w:rPr>
      </w:pPr>
    </w:p>
    <w:p w14:paraId="3451B955" w14:textId="77777777" w:rsidR="00000000" w:rsidRDefault="00026F1C">
      <w:pPr>
        <w:pStyle w:val="af0"/>
        <w:rPr>
          <w:rtl/>
        </w:rPr>
      </w:pPr>
      <w:r>
        <w:rPr>
          <w:rFonts w:hint="eastAsia"/>
          <w:rtl/>
        </w:rPr>
        <w:t>מל</w:t>
      </w:r>
      <w:r>
        <w:rPr>
          <w:rtl/>
        </w:rPr>
        <w:t xml:space="preserve"> פולישוק-בלוך (שינוי):</w:t>
      </w:r>
    </w:p>
    <w:p w14:paraId="3E3FBF48" w14:textId="77777777" w:rsidR="00000000" w:rsidRDefault="00026F1C">
      <w:pPr>
        <w:pStyle w:val="a0"/>
        <w:rPr>
          <w:rFonts w:hint="cs"/>
          <w:rtl/>
        </w:rPr>
      </w:pPr>
    </w:p>
    <w:p w14:paraId="2E99F8FC" w14:textId="77777777" w:rsidR="00000000" w:rsidRDefault="00026F1C">
      <w:pPr>
        <w:pStyle w:val="a0"/>
        <w:rPr>
          <w:rFonts w:hint="cs"/>
          <w:rtl/>
        </w:rPr>
      </w:pPr>
      <w:r>
        <w:rPr>
          <w:rFonts w:hint="cs"/>
          <w:rtl/>
        </w:rPr>
        <w:t xml:space="preserve">- - - </w:t>
      </w:r>
    </w:p>
    <w:p w14:paraId="63F1AE7E" w14:textId="77777777" w:rsidR="00000000" w:rsidRDefault="00026F1C">
      <w:pPr>
        <w:pStyle w:val="a0"/>
        <w:ind w:firstLine="0"/>
        <w:rPr>
          <w:rFonts w:hint="cs"/>
          <w:rtl/>
        </w:rPr>
      </w:pPr>
    </w:p>
    <w:p w14:paraId="49BFF489" w14:textId="77777777" w:rsidR="00000000" w:rsidRDefault="00026F1C">
      <w:pPr>
        <w:pStyle w:val="af1"/>
        <w:rPr>
          <w:rtl/>
        </w:rPr>
      </w:pPr>
      <w:r>
        <w:rPr>
          <w:rtl/>
        </w:rPr>
        <w:t>היו"ר נסים דהן:</w:t>
      </w:r>
    </w:p>
    <w:p w14:paraId="641500A9" w14:textId="77777777" w:rsidR="00000000" w:rsidRDefault="00026F1C">
      <w:pPr>
        <w:pStyle w:val="a0"/>
        <w:rPr>
          <w:rtl/>
        </w:rPr>
      </w:pPr>
    </w:p>
    <w:p w14:paraId="14C74BE2" w14:textId="77777777" w:rsidR="00000000" w:rsidRDefault="00026F1C">
      <w:pPr>
        <w:pStyle w:val="a0"/>
        <w:rPr>
          <w:rFonts w:hint="cs"/>
          <w:rtl/>
        </w:rPr>
      </w:pPr>
      <w:r>
        <w:rPr>
          <w:rFonts w:hint="cs"/>
          <w:rtl/>
        </w:rPr>
        <w:t>חברת הכנסת מל פולישוק, תודה.</w:t>
      </w:r>
    </w:p>
    <w:p w14:paraId="3CB6D393" w14:textId="77777777" w:rsidR="00000000" w:rsidRDefault="00026F1C">
      <w:pPr>
        <w:pStyle w:val="a0"/>
        <w:ind w:firstLine="0"/>
        <w:rPr>
          <w:rFonts w:hint="cs"/>
          <w:rtl/>
        </w:rPr>
      </w:pPr>
    </w:p>
    <w:p w14:paraId="4CDF8A44" w14:textId="77777777" w:rsidR="00000000" w:rsidRDefault="00026F1C">
      <w:pPr>
        <w:pStyle w:val="-"/>
        <w:rPr>
          <w:rtl/>
        </w:rPr>
      </w:pPr>
      <w:bookmarkStart w:id="374" w:name="FS000000563T10_12_2003_15_43_42C"/>
      <w:bookmarkEnd w:id="374"/>
      <w:r>
        <w:rPr>
          <w:rtl/>
        </w:rPr>
        <w:t>מאיר פרוש (יהדות התורה):</w:t>
      </w:r>
    </w:p>
    <w:p w14:paraId="36C820B4" w14:textId="77777777" w:rsidR="00000000" w:rsidRDefault="00026F1C">
      <w:pPr>
        <w:pStyle w:val="a0"/>
        <w:rPr>
          <w:rtl/>
        </w:rPr>
      </w:pPr>
    </w:p>
    <w:p w14:paraId="369B769A" w14:textId="77777777" w:rsidR="00000000" w:rsidRDefault="00026F1C">
      <w:pPr>
        <w:pStyle w:val="a0"/>
        <w:rPr>
          <w:rFonts w:hint="cs"/>
          <w:rtl/>
        </w:rPr>
      </w:pPr>
      <w:r>
        <w:rPr>
          <w:rFonts w:hint="cs"/>
          <w:rtl/>
        </w:rPr>
        <w:t>- - - להעלים אותנו מהמפה הפוליט</w:t>
      </w:r>
      <w:r>
        <w:rPr>
          <w:rFonts w:hint="cs"/>
          <w:rtl/>
        </w:rPr>
        <w:t xml:space="preserve">ית. אבל אני רוצה לומר גם לך, לא יעזור לכם מאומה. שום דבר לא יעזור לכם. אנחנו נעמוד כאן ונאמר לכם, אנחנו נשמיע את הקול, נאמר את העמדה שלנו, נביע את ההשקפה התורתית, כל עוד הרבנים ישלחו אותנו לכאן לומר את מה שאנחנו צריכים לומר לך, לכם ולעוד רבים כאלה. </w:t>
      </w:r>
    </w:p>
    <w:p w14:paraId="0521CA4A" w14:textId="77777777" w:rsidR="00000000" w:rsidRDefault="00026F1C">
      <w:pPr>
        <w:pStyle w:val="a0"/>
        <w:ind w:firstLine="0"/>
        <w:rPr>
          <w:rFonts w:hint="cs"/>
          <w:rtl/>
        </w:rPr>
      </w:pPr>
    </w:p>
    <w:p w14:paraId="7C5A3246" w14:textId="77777777" w:rsidR="00000000" w:rsidRDefault="00026F1C">
      <w:pPr>
        <w:pStyle w:val="af0"/>
        <w:rPr>
          <w:rtl/>
        </w:rPr>
      </w:pPr>
      <w:r>
        <w:rPr>
          <w:rFonts w:hint="eastAsia"/>
          <w:rtl/>
        </w:rPr>
        <w:t>מל</w:t>
      </w:r>
      <w:r>
        <w:rPr>
          <w:rtl/>
        </w:rPr>
        <w:t xml:space="preserve"> פו</w:t>
      </w:r>
      <w:r>
        <w:rPr>
          <w:rtl/>
        </w:rPr>
        <w:t>לישוק-בלוך (שינוי):</w:t>
      </w:r>
    </w:p>
    <w:p w14:paraId="2B47ACE1" w14:textId="77777777" w:rsidR="00000000" w:rsidRDefault="00026F1C">
      <w:pPr>
        <w:pStyle w:val="a0"/>
        <w:rPr>
          <w:rFonts w:hint="cs"/>
          <w:rtl/>
        </w:rPr>
      </w:pPr>
    </w:p>
    <w:p w14:paraId="77BFFA8B" w14:textId="77777777" w:rsidR="00000000" w:rsidRDefault="00026F1C">
      <w:pPr>
        <w:pStyle w:val="a0"/>
        <w:rPr>
          <w:rFonts w:hint="cs"/>
          <w:rtl/>
        </w:rPr>
      </w:pPr>
      <w:r>
        <w:rPr>
          <w:rFonts w:hint="cs"/>
          <w:rtl/>
        </w:rPr>
        <w:t xml:space="preserve">- - - </w:t>
      </w:r>
    </w:p>
    <w:p w14:paraId="1AFB994A" w14:textId="77777777" w:rsidR="00000000" w:rsidRDefault="00026F1C">
      <w:pPr>
        <w:pStyle w:val="a0"/>
        <w:ind w:firstLine="0"/>
        <w:rPr>
          <w:rFonts w:hint="cs"/>
          <w:rtl/>
        </w:rPr>
      </w:pPr>
    </w:p>
    <w:p w14:paraId="413469D9" w14:textId="77777777" w:rsidR="00000000" w:rsidRDefault="00026F1C">
      <w:pPr>
        <w:pStyle w:val="-"/>
        <w:rPr>
          <w:rtl/>
        </w:rPr>
      </w:pPr>
      <w:bookmarkStart w:id="375" w:name="FS000000563T10_12_2003_15_45_39C"/>
      <w:bookmarkEnd w:id="375"/>
      <w:r>
        <w:rPr>
          <w:rtl/>
        </w:rPr>
        <w:t>מאיר פרוש (יהדות התורה):</w:t>
      </w:r>
    </w:p>
    <w:p w14:paraId="12CD8BFE" w14:textId="77777777" w:rsidR="00000000" w:rsidRDefault="00026F1C">
      <w:pPr>
        <w:pStyle w:val="a0"/>
        <w:rPr>
          <w:rtl/>
        </w:rPr>
      </w:pPr>
    </w:p>
    <w:p w14:paraId="728040CC" w14:textId="77777777" w:rsidR="00000000" w:rsidRDefault="00026F1C">
      <w:pPr>
        <w:pStyle w:val="a0"/>
        <w:rPr>
          <w:rFonts w:hint="cs"/>
          <w:rtl/>
        </w:rPr>
      </w:pPr>
      <w:r>
        <w:rPr>
          <w:rFonts w:hint="cs"/>
          <w:rtl/>
        </w:rPr>
        <w:t>לאחרונה הממשלה גם מנסה לאכוף את דעתה - ויושב כאן סגן שרת החינוך - לגרום לכך שמנהלי בתי החינוך יכפיפו את עצמם לאותה תוכנית של החינוך הכופר שיש היום ברוב בתי-הספר בישראל. אדוני סגן שרת החינוך, שום דבר לא</w:t>
      </w:r>
      <w:r>
        <w:rPr>
          <w:rFonts w:hint="cs"/>
          <w:rtl/>
        </w:rPr>
        <w:t xml:space="preserve"> יעזור. אנחנו נשמור ונחנך את ילדינו ברוח ישראל סבא, ולא יעזרו כל איומים עלינו.</w:t>
      </w:r>
    </w:p>
    <w:p w14:paraId="3D42D4C9" w14:textId="77777777" w:rsidR="00000000" w:rsidRDefault="00026F1C">
      <w:pPr>
        <w:pStyle w:val="a0"/>
        <w:ind w:firstLine="0"/>
        <w:rPr>
          <w:rFonts w:hint="cs"/>
          <w:rtl/>
        </w:rPr>
      </w:pPr>
    </w:p>
    <w:p w14:paraId="47E9F477" w14:textId="77777777" w:rsidR="00000000" w:rsidRDefault="00026F1C">
      <w:pPr>
        <w:pStyle w:val="af1"/>
        <w:rPr>
          <w:rtl/>
        </w:rPr>
      </w:pPr>
      <w:r>
        <w:rPr>
          <w:rtl/>
        </w:rPr>
        <w:t>היו"ר נסים דהן:</w:t>
      </w:r>
    </w:p>
    <w:p w14:paraId="75546413" w14:textId="77777777" w:rsidR="00000000" w:rsidRDefault="00026F1C">
      <w:pPr>
        <w:pStyle w:val="a0"/>
        <w:rPr>
          <w:rtl/>
        </w:rPr>
      </w:pPr>
    </w:p>
    <w:p w14:paraId="41902DDB" w14:textId="77777777" w:rsidR="00000000" w:rsidRDefault="00026F1C">
      <w:pPr>
        <w:pStyle w:val="a0"/>
        <w:rPr>
          <w:rFonts w:hint="cs"/>
          <w:rtl/>
        </w:rPr>
      </w:pPr>
      <w:r>
        <w:rPr>
          <w:rFonts w:hint="cs"/>
          <w:rtl/>
        </w:rPr>
        <w:t xml:space="preserve">תודה רבה. חבר הכנסת משה גפני רוצה להביע התנגדות להצעתו של חבר הכנסת אבשלום וילן. אחריו </w:t>
      </w:r>
      <w:r>
        <w:rPr>
          <w:rtl/>
        </w:rPr>
        <w:t>–</w:t>
      </w:r>
      <w:r>
        <w:rPr>
          <w:rFonts w:hint="cs"/>
          <w:rtl/>
        </w:rPr>
        <w:t xml:space="preserve"> חבר הכנסת יולי אדלשטיין. אני רוצה להזכיר לכל אלה שמתנגדים, שעל-פי תקנו</w:t>
      </w:r>
      <w:r>
        <w:rPr>
          <w:rFonts w:hint="cs"/>
          <w:rtl/>
        </w:rPr>
        <w:t>ן הכנסת הם צריכים גם להצביע נגד.</w:t>
      </w:r>
    </w:p>
    <w:p w14:paraId="533BF543" w14:textId="77777777" w:rsidR="00000000" w:rsidRDefault="00026F1C">
      <w:pPr>
        <w:pStyle w:val="a0"/>
        <w:ind w:firstLine="0"/>
        <w:rPr>
          <w:rFonts w:hint="cs"/>
          <w:rtl/>
        </w:rPr>
      </w:pPr>
    </w:p>
    <w:p w14:paraId="3E3CE8DA" w14:textId="77777777" w:rsidR="00000000" w:rsidRDefault="00026F1C">
      <w:pPr>
        <w:pStyle w:val="a"/>
        <w:rPr>
          <w:rtl/>
        </w:rPr>
      </w:pPr>
      <w:bookmarkStart w:id="376" w:name="FS000000526T10_12_2003_15_47_50"/>
      <w:bookmarkStart w:id="377" w:name="_Toc70328379"/>
      <w:bookmarkEnd w:id="376"/>
      <w:r>
        <w:rPr>
          <w:rFonts w:hint="eastAsia"/>
          <w:rtl/>
        </w:rPr>
        <w:t>משה</w:t>
      </w:r>
      <w:r>
        <w:rPr>
          <w:rtl/>
        </w:rPr>
        <w:t xml:space="preserve"> גפני (יהדות התורה):</w:t>
      </w:r>
      <w:bookmarkEnd w:id="377"/>
    </w:p>
    <w:p w14:paraId="41BDC10C" w14:textId="77777777" w:rsidR="00000000" w:rsidRDefault="00026F1C">
      <w:pPr>
        <w:pStyle w:val="a0"/>
        <w:rPr>
          <w:rFonts w:hint="cs"/>
          <w:rtl/>
        </w:rPr>
      </w:pPr>
    </w:p>
    <w:p w14:paraId="27A3B8A3" w14:textId="77777777" w:rsidR="00000000" w:rsidRDefault="00026F1C">
      <w:pPr>
        <w:pStyle w:val="a0"/>
        <w:rPr>
          <w:rFonts w:hint="cs"/>
          <w:rtl/>
        </w:rPr>
      </w:pPr>
      <w:r>
        <w:rPr>
          <w:rFonts w:hint="cs"/>
          <w:rtl/>
        </w:rPr>
        <w:t xml:space="preserve">אדוני היושב-ראש, רבותי חברי הכנסת, אני מתנגד להצעת החוק הזאת. התנגדתי לה גם בעבר - היו גם התחייבויות בעבר שזה לא יקרה </w:t>
      </w:r>
      <w:r>
        <w:rPr>
          <w:rtl/>
        </w:rPr>
        <w:t>–</w:t>
      </w:r>
      <w:r>
        <w:rPr>
          <w:rFonts w:hint="cs"/>
          <w:rtl/>
        </w:rPr>
        <w:t xml:space="preserve"> משתי סיבות עיקריות: 1. אידיאולוגית; 2. פרקטית.</w:t>
      </w:r>
    </w:p>
    <w:p w14:paraId="4EEEFF6F" w14:textId="77777777" w:rsidR="00000000" w:rsidRDefault="00026F1C">
      <w:pPr>
        <w:pStyle w:val="a0"/>
        <w:rPr>
          <w:rFonts w:hint="cs"/>
          <w:rtl/>
        </w:rPr>
      </w:pPr>
    </w:p>
    <w:p w14:paraId="41CA2455" w14:textId="77777777" w:rsidR="00000000" w:rsidRDefault="00026F1C">
      <w:pPr>
        <w:pStyle w:val="a0"/>
        <w:rPr>
          <w:rFonts w:hint="cs"/>
          <w:rtl/>
        </w:rPr>
      </w:pPr>
      <w:r>
        <w:rPr>
          <w:rFonts w:hint="cs"/>
          <w:rtl/>
        </w:rPr>
        <w:t>הסיבה האידיאולוגית: הולכים ומ</w:t>
      </w:r>
      <w:r>
        <w:rPr>
          <w:rFonts w:hint="cs"/>
          <w:rtl/>
        </w:rPr>
        <w:t xml:space="preserve">ונעים במשטר כמו שלנו, שאיננו משטר נשיאותי, ביטוי למגוון הדעות. המדינה שלנו היא מדינה שמתמודדת על קיומה, והנושאים הבסיסיים בה אינם קיימים במדינות אחרות </w:t>
      </w:r>
      <w:r>
        <w:rPr>
          <w:rtl/>
        </w:rPr>
        <w:t>–</w:t>
      </w:r>
      <w:r>
        <w:rPr>
          <w:rFonts w:hint="cs"/>
          <w:rtl/>
        </w:rPr>
        <w:t xml:space="preserve"> הנושא של גבולות הארץ, הנושא של חוקה, הנושא של דת ומדינה, הנושא של יהודים וערבים. אלה נושאים שאינם קיימי</w:t>
      </w:r>
      <w:r>
        <w:rPr>
          <w:rFonts w:hint="cs"/>
          <w:rtl/>
        </w:rPr>
        <w:t xml:space="preserve">ם כמעט בשום מדינה אחרת. המשטר אצלנו הוא משטר פרלמנטרי, וחייבים - כך סברה המדינה כל השנים - לאפשר את מגוון הדעות בכנסת; לא במאבקים חוץ-פרלמנטריים - כאן. לאפשר לכולם להביע את עמדתם. </w:t>
      </w:r>
    </w:p>
    <w:p w14:paraId="02E0B703" w14:textId="77777777" w:rsidR="00000000" w:rsidRDefault="00026F1C">
      <w:pPr>
        <w:pStyle w:val="a0"/>
        <w:rPr>
          <w:rFonts w:hint="cs"/>
          <w:rtl/>
        </w:rPr>
      </w:pPr>
    </w:p>
    <w:p w14:paraId="01D9914F" w14:textId="77777777" w:rsidR="00000000" w:rsidRDefault="00026F1C">
      <w:pPr>
        <w:pStyle w:val="a0"/>
        <w:rPr>
          <w:rFonts w:hint="cs"/>
          <w:rtl/>
        </w:rPr>
      </w:pPr>
      <w:r>
        <w:rPr>
          <w:rFonts w:hint="cs"/>
          <w:rtl/>
        </w:rPr>
        <w:t>מה באים ואומרים עכשיו? אם יש 45,000 איש שיכולים לשלוח שני נציגים לכנסת, את</w:t>
      </w:r>
      <w:r>
        <w:rPr>
          <w:rFonts w:hint="cs"/>
          <w:rtl/>
        </w:rPr>
        <w:t>ם אומרים שלא ישלחו. רק אם יהיו 55,000 או 60,000. זאת אומרת, אותם 45,000 אינם יכולים לשלוח נציגים. נניח שיש מספר כזה של אנשים שסבורים שצריך את הסכם ז'נבה. מה אתם רוצים, שהם יעשו את זה בז'נבה או שיבואו הנה, או להיפך?</w:t>
      </w:r>
    </w:p>
    <w:p w14:paraId="12A8456B" w14:textId="77777777" w:rsidR="00000000" w:rsidRDefault="00026F1C">
      <w:pPr>
        <w:pStyle w:val="a0"/>
        <w:ind w:firstLine="0"/>
        <w:rPr>
          <w:rFonts w:hint="cs"/>
          <w:rtl/>
        </w:rPr>
      </w:pPr>
    </w:p>
    <w:p w14:paraId="5C7BC972" w14:textId="77777777" w:rsidR="00000000" w:rsidRDefault="00026F1C">
      <w:pPr>
        <w:pStyle w:val="af0"/>
        <w:rPr>
          <w:rtl/>
        </w:rPr>
      </w:pPr>
      <w:r>
        <w:rPr>
          <w:rFonts w:hint="eastAsia"/>
          <w:rtl/>
        </w:rPr>
        <w:t>אליעזר</w:t>
      </w:r>
      <w:r>
        <w:rPr>
          <w:rtl/>
        </w:rPr>
        <w:t xml:space="preserve"> כהן (האיחוד הלאומי - ישראל ביתנו)</w:t>
      </w:r>
      <w:r>
        <w:rPr>
          <w:rtl/>
        </w:rPr>
        <w:t>:</w:t>
      </w:r>
    </w:p>
    <w:p w14:paraId="13EBF9BF" w14:textId="77777777" w:rsidR="00000000" w:rsidRDefault="00026F1C">
      <w:pPr>
        <w:pStyle w:val="a0"/>
        <w:rPr>
          <w:rFonts w:hint="cs"/>
          <w:rtl/>
        </w:rPr>
      </w:pPr>
    </w:p>
    <w:p w14:paraId="5ED8C1CB" w14:textId="77777777" w:rsidR="00000000" w:rsidRDefault="00026F1C">
      <w:pPr>
        <w:pStyle w:val="a0"/>
        <w:rPr>
          <w:rFonts w:hint="cs"/>
          <w:rtl/>
        </w:rPr>
      </w:pPr>
      <w:r>
        <w:rPr>
          <w:rFonts w:hint="cs"/>
          <w:rtl/>
        </w:rPr>
        <w:t>הם עשו את זה בז'נבה.</w:t>
      </w:r>
    </w:p>
    <w:p w14:paraId="3C8F656F" w14:textId="77777777" w:rsidR="00000000" w:rsidRDefault="00026F1C">
      <w:pPr>
        <w:pStyle w:val="a0"/>
        <w:ind w:firstLine="0"/>
        <w:rPr>
          <w:rFonts w:hint="cs"/>
          <w:rtl/>
        </w:rPr>
      </w:pPr>
    </w:p>
    <w:p w14:paraId="6433213F" w14:textId="77777777" w:rsidR="00000000" w:rsidRDefault="00026F1C">
      <w:pPr>
        <w:pStyle w:val="af0"/>
        <w:rPr>
          <w:rtl/>
        </w:rPr>
      </w:pPr>
      <w:r>
        <w:rPr>
          <w:rFonts w:hint="eastAsia"/>
          <w:rtl/>
        </w:rPr>
        <w:t>מל</w:t>
      </w:r>
      <w:r>
        <w:rPr>
          <w:rtl/>
        </w:rPr>
        <w:t xml:space="preserve"> פולישוק-בלוך (שינוי):</w:t>
      </w:r>
    </w:p>
    <w:p w14:paraId="188F6A7F" w14:textId="77777777" w:rsidR="00000000" w:rsidRDefault="00026F1C">
      <w:pPr>
        <w:pStyle w:val="a0"/>
        <w:rPr>
          <w:rFonts w:hint="cs"/>
          <w:rtl/>
        </w:rPr>
      </w:pPr>
    </w:p>
    <w:p w14:paraId="50F5403C" w14:textId="77777777" w:rsidR="00000000" w:rsidRDefault="00026F1C">
      <w:pPr>
        <w:pStyle w:val="a0"/>
        <w:rPr>
          <w:rFonts w:hint="cs"/>
          <w:rtl/>
        </w:rPr>
      </w:pPr>
      <w:r>
        <w:rPr>
          <w:rFonts w:hint="cs"/>
          <w:rtl/>
        </w:rPr>
        <w:t xml:space="preserve">- - - </w:t>
      </w:r>
    </w:p>
    <w:p w14:paraId="6BAE1D2E" w14:textId="77777777" w:rsidR="00000000" w:rsidRDefault="00026F1C">
      <w:pPr>
        <w:pStyle w:val="a0"/>
        <w:ind w:firstLine="0"/>
        <w:rPr>
          <w:rFonts w:hint="cs"/>
          <w:rtl/>
        </w:rPr>
      </w:pPr>
    </w:p>
    <w:p w14:paraId="11A25052" w14:textId="77777777" w:rsidR="00000000" w:rsidRDefault="00026F1C">
      <w:pPr>
        <w:pStyle w:val="-"/>
        <w:rPr>
          <w:rtl/>
        </w:rPr>
      </w:pPr>
      <w:bookmarkStart w:id="378" w:name="FS000000526T10_12_2003_15_53_21C"/>
      <w:bookmarkEnd w:id="378"/>
      <w:r>
        <w:rPr>
          <w:rtl/>
        </w:rPr>
        <w:t>משה גפני (יהדות התורה):</w:t>
      </w:r>
    </w:p>
    <w:p w14:paraId="1AF00EC4" w14:textId="77777777" w:rsidR="00000000" w:rsidRDefault="00026F1C">
      <w:pPr>
        <w:pStyle w:val="a0"/>
        <w:rPr>
          <w:rtl/>
        </w:rPr>
      </w:pPr>
    </w:p>
    <w:p w14:paraId="067338CB" w14:textId="77777777" w:rsidR="00000000" w:rsidRDefault="00026F1C">
      <w:pPr>
        <w:pStyle w:val="a0"/>
        <w:rPr>
          <w:rFonts w:hint="cs"/>
          <w:rtl/>
        </w:rPr>
      </w:pPr>
      <w:r>
        <w:rPr>
          <w:rFonts w:hint="cs"/>
          <w:rtl/>
        </w:rPr>
        <w:t>חברת הכנסת פולישוק, תאפשרי לי, בבקשה.</w:t>
      </w:r>
    </w:p>
    <w:p w14:paraId="0D567115" w14:textId="77777777" w:rsidR="00000000" w:rsidRDefault="00026F1C">
      <w:pPr>
        <w:pStyle w:val="a0"/>
        <w:ind w:firstLine="0"/>
        <w:rPr>
          <w:rFonts w:hint="cs"/>
          <w:rtl/>
        </w:rPr>
      </w:pPr>
    </w:p>
    <w:p w14:paraId="483CE1FC" w14:textId="77777777" w:rsidR="00000000" w:rsidRDefault="00026F1C">
      <w:pPr>
        <w:pStyle w:val="af0"/>
        <w:rPr>
          <w:rtl/>
        </w:rPr>
      </w:pPr>
      <w:r>
        <w:rPr>
          <w:rFonts w:hint="eastAsia"/>
          <w:rtl/>
        </w:rPr>
        <w:t>מל</w:t>
      </w:r>
      <w:r>
        <w:rPr>
          <w:rtl/>
        </w:rPr>
        <w:t xml:space="preserve"> פולישוק-בלוך (שינוי):</w:t>
      </w:r>
    </w:p>
    <w:p w14:paraId="62B65297" w14:textId="77777777" w:rsidR="00000000" w:rsidRDefault="00026F1C">
      <w:pPr>
        <w:pStyle w:val="a0"/>
        <w:rPr>
          <w:rFonts w:hint="cs"/>
          <w:rtl/>
        </w:rPr>
      </w:pPr>
    </w:p>
    <w:p w14:paraId="078B6717" w14:textId="77777777" w:rsidR="00000000" w:rsidRDefault="00026F1C">
      <w:pPr>
        <w:pStyle w:val="a0"/>
        <w:rPr>
          <w:rFonts w:hint="cs"/>
          <w:rtl/>
        </w:rPr>
      </w:pPr>
      <w:r>
        <w:rPr>
          <w:rFonts w:hint="cs"/>
          <w:rtl/>
        </w:rPr>
        <w:t xml:space="preserve">- - - </w:t>
      </w:r>
    </w:p>
    <w:p w14:paraId="09FE96FB" w14:textId="77777777" w:rsidR="00000000" w:rsidRDefault="00026F1C">
      <w:pPr>
        <w:pStyle w:val="a0"/>
        <w:ind w:firstLine="0"/>
        <w:rPr>
          <w:rFonts w:hint="cs"/>
          <w:rtl/>
        </w:rPr>
      </w:pPr>
    </w:p>
    <w:p w14:paraId="06F2C273" w14:textId="77777777" w:rsidR="00000000" w:rsidRDefault="00026F1C">
      <w:pPr>
        <w:pStyle w:val="af1"/>
        <w:rPr>
          <w:rtl/>
        </w:rPr>
      </w:pPr>
      <w:r>
        <w:rPr>
          <w:rtl/>
        </w:rPr>
        <w:t>היו"ר נסים דהן:</w:t>
      </w:r>
    </w:p>
    <w:p w14:paraId="2A1A7026" w14:textId="77777777" w:rsidR="00000000" w:rsidRDefault="00026F1C">
      <w:pPr>
        <w:pStyle w:val="a0"/>
        <w:rPr>
          <w:rtl/>
        </w:rPr>
      </w:pPr>
    </w:p>
    <w:p w14:paraId="534D2863" w14:textId="77777777" w:rsidR="00000000" w:rsidRDefault="00026F1C">
      <w:pPr>
        <w:pStyle w:val="a0"/>
        <w:rPr>
          <w:rFonts w:hint="cs"/>
          <w:rtl/>
        </w:rPr>
      </w:pPr>
      <w:r>
        <w:rPr>
          <w:rFonts w:hint="cs"/>
          <w:rtl/>
        </w:rPr>
        <w:t>חברת הכנסת מל פולישוק, מה זה כל כך בוער בעצמותייך עכשיו?</w:t>
      </w:r>
    </w:p>
    <w:p w14:paraId="52133BD9" w14:textId="77777777" w:rsidR="00000000" w:rsidRDefault="00026F1C">
      <w:pPr>
        <w:pStyle w:val="a0"/>
        <w:ind w:firstLine="0"/>
        <w:rPr>
          <w:rFonts w:hint="cs"/>
          <w:rtl/>
        </w:rPr>
      </w:pPr>
    </w:p>
    <w:p w14:paraId="46EBE486" w14:textId="77777777" w:rsidR="00000000" w:rsidRDefault="00026F1C">
      <w:pPr>
        <w:pStyle w:val="-"/>
        <w:rPr>
          <w:rtl/>
        </w:rPr>
      </w:pPr>
      <w:bookmarkStart w:id="379" w:name="FS000000526T10_12_2003_15_53_45C"/>
      <w:bookmarkEnd w:id="379"/>
      <w:r>
        <w:rPr>
          <w:rtl/>
        </w:rPr>
        <w:t>משה גפני (יהדות התורה):</w:t>
      </w:r>
    </w:p>
    <w:p w14:paraId="62AAC9B6" w14:textId="77777777" w:rsidR="00000000" w:rsidRDefault="00026F1C">
      <w:pPr>
        <w:pStyle w:val="a0"/>
        <w:rPr>
          <w:rtl/>
        </w:rPr>
      </w:pPr>
    </w:p>
    <w:p w14:paraId="4D092D93" w14:textId="77777777" w:rsidR="00000000" w:rsidRDefault="00026F1C">
      <w:pPr>
        <w:pStyle w:val="a0"/>
        <w:rPr>
          <w:rFonts w:hint="cs"/>
          <w:rtl/>
        </w:rPr>
      </w:pPr>
      <w:r>
        <w:rPr>
          <w:rFonts w:hint="cs"/>
          <w:rtl/>
        </w:rPr>
        <w:t>לא שמעתי מה שהיא אמרה.</w:t>
      </w:r>
    </w:p>
    <w:p w14:paraId="74262DCD" w14:textId="77777777" w:rsidR="00000000" w:rsidRDefault="00026F1C">
      <w:pPr>
        <w:pStyle w:val="a0"/>
        <w:ind w:firstLine="0"/>
        <w:rPr>
          <w:rFonts w:hint="cs"/>
          <w:rtl/>
        </w:rPr>
      </w:pPr>
    </w:p>
    <w:p w14:paraId="77B803A9" w14:textId="77777777" w:rsidR="00000000" w:rsidRDefault="00026F1C">
      <w:pPr>
        <w:pStyle w:val="af1"/>
        <w:rPr>
          <w:rtl/>
        </w:rPr>
      </w:pPr>
      <w:r>
        <w:rPr>
          <w:rtl/>
        </w:rPr>
        <w:t>היו"ר נסים דהן:</w:t>
      </w:r>
    </w:p>
    <w:p w14:paraId="697163B4" w14:textId="77777777" w:rsidR="00000000" w:rsidRDefault="00026F1C">
      <w:pPr>
        <w:pStyle w:val="a0"/>
        <w:rPr>
          <w:rtl/>
        </w:rPr>
      </w:pPr>
    </w:p>
    <w:p w14:paraId="3E0ACD3A" w14:textId="77777777" w:rsidR="00000000" w:rsidRDefault="00026F1C">
      <w:pPr>
        <w:pStyle w:val="a0"/>
        <w:rPr>
          <w:rFonts w:hint="cs"/>
          <w:rtl/>
        </w:rPr>
      </w:pPr>
      <w:r>
        <w:rPr>
          <w:rFonts w:hint="cs"/>
          <w:rtl/>
        </w:rPr>
        <w:t>לא חשוב, תמשיך. פה זו לא ועדה, פה זו מליאת הכנסת.</w:t>
      </w:r>
    </w:p>
    <w:p w14:paraId="3F7005EF" w14:textId="77777777" w:rsidR="00000000" w:rsidRDefault="00026F1C">
      <w:pPr>
        <w:pStyle w:val="a0"/>
        <w:ind w:firstLine="0"/>
        <w:rPr>
          <w:rFonts w:hint="cs"/>
          <w:rtl/>
        </w:rPr>
      </w:pPr>
    </w:p>
    <w:p w14:paraId="47A06FD3" w14:textId="77777777" w:rsidR="00000000" w:rsidRDefault="00026F1C">
      <w:pPr>
        <w:pStyle w:val="-"/>
        <w:rPr>
          <w:rtl/>
        </w:rPr>
      </w:pPr>
      <w:bookmarkStart w:id="380" w:name="FS000000526T10_12_2003_15_54_11C"/>
      <w:bookmarkEnd w:id="380"/>
      <w:r>
        <w:rPr>
          <w:rtl/>
        </w:rPr>
        <w:t>משה גפני (יהדות התורה):</w:t>
      </w:r>
    </w:p>
    <w:p w14:paraId="70EECEDC" w14:textId="77777777" w:rsidR="00000000" w:rsidRDefault="00026F1C">
      <w:pPr>
        <w:pStyle w:val="a0"/>
        <w:rPr>
          <w:rtl/>
        </w:rPr>
      </w:pPr>
    </w:p>
    <w:p w14:paraId="1482CCA1" w14:textId="77777777" w:rsidR="00000000" w:rsidRDefault="00026F1C">
      <w:pPr>
        <w:pStyle w:val="a0"/>
        <w:rPr>
          <w:rFonts w:hint="cs"/>
          <w:rtl/>
        </w:rPr>
      </w:pPr>
      <w:r>
        <w:rPr>
          <w:rFonts w:hint="cs"/>
          <w:rtl/>
        </w:rPr>
        <w:t xml:space="preserve">אני חושב שיש טעות אידיאולוגית בעניין הזה. </w:t>
      </w:r>
    </w:p>
    <w:p w14:paraId="78F0F5F5" w14:textId="77777777" w:rsidR="00000000" w:rsidRDefault="00026F1C">
      <w:pPr>
        <w:pStyle w:val="a0"/>
        <w:rPr>
          <w:rFonts w:hint="cs"/>
          <w:rtl/>
        </w:rPr>
      </w:pPr>
    </w:p>
    <w:p w14:paraId="4F189E0E" w14:textId="77777777" w:rsidR="00000000" w:rsidRDefault="00026F1C">
      <w:pPr>
        <w:pStyle w:val="a0"/>
        <w:rPr>
          <w:rFonts w:hint="cs"/>
          <w:rtl/>
        </w:rPr>
      </w:pPr>
      <w:r>
        <w:rPr>
          <w:rFonts w:hint="cs"/>
          <w:rtl/>
        </w:rPr>
        <w:t>דבר נוסף, יש גם טעות פרקטית. מה אתם הולכים להציע בהצעה הזאת? נניח שיש שלושה חברי כנסת שלא יוכל</w:t>
      </w:r>
      <w:r>
        <w:rPr>
          <w:rFonts w:hint="cs"/>
          <w:rtl/>
        </w:rPr>
        <w:t xml:space="preserve">ו אחרי העלאת אחוז החסימה ללכת בנפרד. הם יתאחדו וילכו ביחד, כאשר יהיה ביניהם הסכם, ומייד אחרי זה הם ייפרדו. </w:t>
      </w:r>
    </w:p>
    <w:p w14:paraId="7E746835" w14:textId="77777777" w:rsidR="00000000" w:rsidRDefault="00026F1C">
      <w:pPr>
        <w:pStyle w:val="a0"/>
        <w:ind w:firstLine="0"/>
        <w:rPr>
          <w:rFonts w:hint="cs"/>
          <w:rtl/>
        </w:rPr>
      </w:pPr>
    </w:p>
    <w:p w14:paraId="52CEB363" w14:textId="77777777" w:rsidR="00000000" w:rsidRDefault="00026F1C">
      <w:pPr>
        <w:pStyle w:val="af1"/>
        <w:rPr>
          <w:rtl/>
        </w:rPr>
      </w:pPr>
      <w:r>
        <w:rPr>
          <w:rtl/>
        </w:rPr>
        <w:t>היו"ר נסים דהן:</w:t>
      </w:r>
    </w:p>
    <w:p w14:paraId="5EC4B9CD" w14:textId="77777777" w:rsidR="00000000" w:rsidRDefault="00026F1C">
      <w:pPr>
        <w:pStyle w:val="a0"/>
        <w:rPr>
          <w:rtl/>
        </w:rPr>
      </w:pPr>
    </w:p>
    <w:p w14:paraId="3C18C956" w14:textId="77777777" w:rsidR="00000000" w:rsidRDefault="00026F1C">
      <w:pPr>
        <w:pStyle w:val="a0"/>
        <w:rPr>
          <w:rFonts w:hint="cs"/>
          <w:rtl/>
        </w:rPr>
      </w:pPr>
      <w:r>
        <w:rPr>
          <w:rFonts w:hint="cs"/>
          <w:rtl/>
        </w:rPr>
        <w:t>נא לסיים.</w:t>
      </w:r>
    </w:p>
    <w:p w14:paraId="1DF0B63F" w14:textId="77777777" w:rsidR="00000000" w:rsidRDefault="00026F1C">
      <w:pPr>
        <w:pStyle w:val="a0"/>
        <w:rPr>
          <w:rFonts w:hint="cs"/>
          <w:rtl/>
        </w:rPr>
      </w:pPr>
    </w:p>
    <w:p w14:paraId="368C45BC" w14:textId="77777777" w:rsidR="00000000" w:rsidRDefault="00026F1C">
      <w:pPr>
        <w:pStyle w:val="af0"/>
        <w:rPr>
          <w:rtl/>
        </w:rPr>
      </w:pPr>
      <w:r>
        <w:rPr>
          <w:rFonts w:hint="eastAsia"/>
          <w:rtl/>
        </w:rPr>
        <w:t>אליעזר</w:t>
      </w:r>
      <w:r>
        <w:rPr>
          <w:rtl/>
        </w:rPr>
        <w:t xml:space="preserve"> כהן (האיחוד הלאומי - ישראל ביתנו):</w:t>
      </w:r>
    </w:p>
    <w:p w14:paraId="3E5C15A3" w14:textId="77777777" w:rsidR="00000000" w:rsidRDefault="00026F1C">
      <w:pPr>
        <w:pStyle w:val="a0"/>
        <w:rPr>
          <w:rFonts w:hint="cs"/>
          <w:rtl/>
        </w:rPr>
      </w:pPr>
    </w:p>
    <w:p w14:paraId="6DB6EDF9" w14:textId="77777777" w:rsidR="00000000" w:rsidRDefault="00026F1C">
      <w:pPr>
        <w:pStyle w:val="a0"/>
        <w:rPr>
          <w:rFonts w:hint="cs"/>
          <w:rtl/>
        </w:rPr>
      </w:pPr>
      <w:r>
        <w:rPr>
          <w:rFonts w:hint="cs"/>
          <w:rtl/>
        </w:rPr>
        <w:t xml:space="preserve">- - - </w:t>
      </w:r>
    </w:p>
    <w:p w14:paraId="1DD4488B" w14:textId="77777777" w:rsidR="00000000" w:rsidRDefault="00026F1C">
      <w:pPr>
        <w:pStyle w:val="a0"/>
        <w:rPr>
          <w:rFonts w:hint="cs"/>
          <w:rtl/>
        </w:rPr>
      </w:pPr>
    </w:p>
    <w:p w14:paraId="73EFC34D" w14:textId="77777777" w:rsidR="00000000" w:rsidRDefault="00026F1C">
      <w:pPr>
        <w:pStyle w:val="af1"/>
        <w:rPr>
          <w:rtl/>
        </w:rPr>
      </w:pPr>
      <w:r>
        <w:rPr>
          <w:rtl/>
        </w:rPr>
        <w:t>היו"ר נסים דהן:</w:t>
      </w:r>
    </w:p>
    <w:p w14:paraId="502453C3" w14:textId="77777777" w:rsidR="00000000" w:rsidRDefault="00026F1C">
      <w:pPr>
        <w:pStyle w:val="a0"/>
        <w:rPr>
          <w:rtl/>
        </w:rPr>
      </w:pPr>
    </w:p>
    <w:p w14:paraId="1CAE442C" w14:textId="77777777" w:rsidR="00000000" w:rsidRDefault="00026F1C">
      <w:pPr>
        <w:pStyle w:val="a0"/>
        <w:rPr>
          <w:rFonts w:hint="cs"/>
          <w:rtl/>
        </w:rPr>
      </w:pPr>
      <w:r>
        <w:rPr>
          <w:rFonts w:hint="cs"/>
          <w:rtl/>
        </w:rPr>
        <w:t>תודה רבה, חבר הכנסת אליעזר כהן.</w:t>
      </w:r>
    </w:p>
    <w:p w14:paraId="647A07C6" w14:textId="77777777" w:rsidR="00000000" w:rsidRDefault="00026F1C">
      <w:pPr>
        <w:pStyle w:val="a0"/>
        <w:ind w:firstLine="0"/>
        <w:rPr>
          <w:rFonts w:hint="cs"/>
          <w:rtl/>
        </w:rPr>
      </w:pPr>
    </w:p>
    <w:p w14:paraId="3889352F" w14:textId="77777777" w:rsidR="00000000" w:rsidRDefault="00026F1C">
      <w:pPr>
        <w:pStyle w:val="-"/>
        <w:rPr>
          <w:rtl/>
        </w:rPr>
      </w:pPr>
      <w:bookmarkStart w:id="381" w:name="FS000000526T10_12_2003_15_55_41C"/>
      <w:bookmarkEnd w:id="381"/>
      <w:r>
        <w:rPr>
          <w:rtl/>
        </w:rPr>
        <w:t>משה גפני (יהדות הת</w:t>
      </w:r>
      <w:r>
        <w:rPr>
          <w:rtl/>
        </w:rPr>
        <w:t>ורה):</w:t>
      </w:r>
    </w:p>
    <w:p w14:paraId="02CA2864" w14:textId="77777777" w:rsidR="00000000" w:rsidRDefault="00026F1C">
      <w:pPr>
        <w:pStyle w:val="a0"/>
        <w:rPr>
          <w:rtl/>
        </w:rPr>
      </w:pPr>
    </w:p>
    <w:p w14:paraId="207C2F6A" w14:textId="77777777" w:rsidR="00000000" w:rsidRDefault="00026F1C">
      <w:pPr>
        <w:pStyle w:val="a0"/>
        <w:rPr>
          <w:rFonts w:hint="cs"/>
          <w:rtl/>
        </w:rPr>
      </w:pPr>
      <w:r>
        <w:rPr>
          <w:rFonts w:hint="cs"/>
          <w:rtl/>
        </w:rPr>
        <w:t>מישהו מעלה בדעתו שלא ימצאו לעניין הזה פתרון? הרי מה היו הבעיות בכנסת, כאשר מדברים על סחיטות ודברים מהסוג הזה? מפלגות שקיבלו 20 מנדטים, או שמונה מנדטים, למי שזוכר, ולאחר מכן אחד הלך ושינה את האידיאולוגיה שלו, אני לא רוצה להזכיר בשביל איזה רכב. איפה ה</w:t>
      </w:r>
      <w:r>
        <w:rPr>
          <w:rFonts w:hint="cs"/>
          <w:rtl/>
        </w:rPr>
        <w:t>יו הבעיות? במפלגות האידיאולוגיות, או במפלגות גדולות, שמשם פרשו חברי כנסת? על מה אתם מדברים?</w:t>
      </w:r>
    </w:p>
    <w:p w14:paraId="5733B9FE" w14:textId="77777777" w:rsidR="00000000" w:rsidRDefault="00026F1C">
      <w:pPr>
        <w:pStyle w:val="a0"/>
        <w:rPr>
          <w:rFonts w:hint="cs"/>
          <w:rtl/>
        </w:rPr>
      </w:pPr>
    </w:p>
    <w:p w14:paraId="767336DD" w14:textId="77777777" w:rsidR="00000000" w:rsidRDefault="00026F1C">
      <w:pPr>
        <w:pStyle w:val="a0"/>
        <w:rPr>
          <w:rFonts w:hint="cs"/>
          <w:rtl/>
        </w:rPr>
      </w:pPr>
      <w:r>
        <w:rPr>
          <w:rFonts w:hint="cs"/>
          <w:rtl/>
        </w:rPr>
        <w:t>לסיום, אדוני היושב-ראש, אני מבקש להגיד רק דבר אחד, להזהיר את המציעים.</w:t>
      </w:r>
    </w:p>
    <w:p w14:paraId="3D0CA436" w14:textId="77777777" w:rsidR="00000000" w:rsidRDefault="00026F1C">
      <w:pPr>
        <w:pStyle w:val="a0"/>
        <w:ind w:firstLine="0"/>
        <w:rPr>
          <w:rFonts w:hint="cs"/>
          <w:rtl/>
        </w:rPr>
      </w:pPr>
    </w:p>
    <w:p w14:paraId="2904830F" w14:textId="77777777" w:rsidR="00000000" w:rsidRDefault="00026F1C">
      <w:pPr>
        <w:pStyle w:val="af1"/>
        <w:rPr>
          <w:rtl/>
        </w:rPr>
      </w:pPr>
    </w:p>
    <w:p w14:paraId="2D24AF51" w14:textId="77777777" w:rsidR="00000000" w:rsidRDefault="00026F1C">
      <w:pPr>
        <w:pStyle w:val="af1"/>
        <w:rPr>
          <w:rtl/>
        </w:rPr>
      </w:pPr>
      <w:r>
        <w:rPr>
          <w:rtl/>
        </w:rPr>
        <w:t>היו"ר נסים דהן:</w:t>
      </w:r>
    </w:p>
    <w:p w14:paraId="73667A3C" w14:textId="77777777" w:rsidR="00000000" w:rsidRDefault="00026F1C">
      <w:pPr>
        <w:pStyle w:val="a0"/>
        <w:rPr>
          <w:rtl/>
        </w:rPr>
      </w:pPr>
    </w:p>
    <w:p w14:paraId="3D6C3866" w14:textId="77777777" w:rsidR="00000000" w:rsidRDefault="00026F1C">
      <w:pPr>
        <w:pStyle w:val="a0"/>
        <w:rPr>
          <w:rFonts w:hint="cs"/>
          <w:rtl/>
        </w:rPr>
      </w:pPr>
      <w:r>
        <w:rPr>
          <w:rFonts w:hint="cs"/>
          <w:rtl/>
        </w:rPr>
        <w:t>נא להקשיב לאזהרה.</w:t>
      </w:r>
    </w:p>
    <w:p w14:paraId="7BBC6A68" w14:textId="77777777" w:rsidR="00000000" w:rsidRDefault="00026F1C">
      <w:pPr>
        <w:pStyle w:val="a0"/>
        <w:ind w:firstLine="0"/>
        <w:rPr>
          <w:rFonts w:hint="cs"/>
          <w:rtl/>
        </w:rPr>
      </w:pPr>
    </w:p>
    <w:p w14:paraId="064B1152" w14:textId="77777777" w:rsidR="00000000" w:rsidRDefault="00026F1C">
      <w:pPr>
        <w:pStyle w:val="-"/>
        <w:rPr>
          <w:rtl/>
        </w:rPr>
      </w:pPr>
      <w:bookmarkStart w:id="382" w:name="FS000000526T10_12_2003_15_57_07C"/>
      <w:bookmarkEnd w:id="382"/>
      <w:r>
        <w:rPr>
          <w:rtl/>
        </w:rPr>
        <w:t>משה גפני (יהדות התורה):</w:t>
      </w:r>
    </w:p>
    <w:p w14:paraId="08E41BE2" w14:textId="77777777" w:rsidR="00000000" w:rsidRDefault="00026F1C">
      <w:pPr>
        <w:pStyle w:val="a0"/>
        <w:rPr>
          <w:rtl/>
        </w:rPr>
      </w:pPr>
    </w:p>
    <w:p w14:paraId="320E5D35" w14:textId="77777777" w:rsidR="00000000" w:rsidRDefault="00026F1C">
      <w:pPr>
        <w:pStyle w:val="a0"/>
        <w:rPr>
          <w:rFonts w:hint="cs"/>
          <w:rtl/>
        </w:rPr>
      </w:pPr>
      <w:r>
        <w:rPr>
          <w:rFonts w:hint="cs"/>
          <w:rtl/>
        </w:rPr>
        <w:t>היות שיש לי ניסיון, ויהדות התו</w:t>
      </w:r>
      <w:r>
        <w:rPr>
          <w:rFonts w:hint="cs"/>
          <w:rtl/>
        </w:rPr>
        <w:t>רה היא לא במשחק הזה, כיוון שתמיד יש לנו חמישה חברי כנסת, ואני מקווה שיהיו לנו יותר, אבל זה מה שיש לנו - לא זאת הבעיה. מי שהציע את העלאת אחוז החסימה היה סיעת התחיה. הם הציעו את זה יחד עם המפד"ל, חברת הכנסת גילה פינקלשטיין. הם הציעו להעלות ל-2.5%, ואנחנו התנ</w:t>
      </w:r>
      <w:r>
        <w:rPr>
          <w:rFonts w:hint="cs"/>
          <w:rtl/>
        </w:rPr>
        <w:t>גדנו. הם הסכימו בסוף ל-1.5%. אני רוצה להגיד לך מה קרה כתוצאה ממה שעשו התחיה והמפד"ל. התחיה לא עברה את ה-1.5%. כתוצאה מזה איבד הימין את השלטון, עלתה ממשלת רבין והגיע הסכם אוסלו. זה ייזקף לזכותן של המפד"ל והתחיה, שהציעו הצעת חוק אנטי-דמוקרטית בעליל, ואתם ממש</w:t>
      </w:r>
      <w:r>
        <w:rPr>
          <w:rFonts w:hint="cs"/>
          <w:rtl/>
        </w:rPr>
        <w:t xml:space="preserve">יכים בדרכם. </w:t>
      </w:r>
    </w:p>
    <w:p w14:paraId="6C1A8541" w14:textId="77777777" w:rsidR="00000000" w:rsidRDefault="00026F1C">
      <w:pPr>
        <w:pStyle w:val="a0"/>
        <w:ind w:firstLine="0"/>
        <w:rPr>
          <w:rFonts w:hint="cs"/>
          <w:rtl/>
        </w:rPr>
      </w:pPr>
    </w:p>
    <w:p w14:paraId="507707FF" w14:textId="77777777" w:rsidR="00000000" w:rsidRDefault="00026F1C">
      <w:pPr>
        <w:pStyle w:val="af1"/>
        <w:rPr>
          <w:rtl/>
        </w:rPr>
      </w:pPr>
      <w:r>
        <w:rPr>
          <w:rtl/>
        </w:rPr>
        <w:t>היו"ר נסים דהן:</w:t>
      </w:r>
    </w:p>
    <w:p w14:paraId="017AA55F" w14:textId="77777777" w:rsidR="00000000" w:rsidRDefault="00026F1C">
      <w:pPr>
        <w:pStyle w:val="a0"/>
        <w:rPr>
          <w:rtl/>
        </w:rPr>
      </w:pPr>
    </w:p>
    <w:p w14:paraId="5926D7EC" w14:textId="77777777" w:rsidR="00000000" w:rsidRDefault="00026F1C">
      <w:pPr>
        <w:pStyle w:val="a0"/>
        <w:rPr>
          <w:rFonts w:hint="cs"/>
          <w:rtl/>
        </w:rPr>
      </w:pPr>
      <w:r>
        <w:rPr>
          <w:rFonts w:hint="cs"/>
          <w:rtl/>
        </w:rPr>
        <w:t>תודה רבה. חבר הכנסת יולי אדלשטיין, בבקשה.</w:t>
      </w:r>
    </w:p>
    <w:p w14:paraId="42364B3B" w14:textId="77777777" w:rsidR="00000000" w:rsidRDefault="00026F1C">
      <w:pPr>
        <w:pStyle w:val="a0"/>
        <w:ind w:firstLine="0"/>
        <w:rPr>
          <w:rFonts w:hint="cs"/>
          <w:rtl/>
        </w:rPr>
      </w:pPr>
    </w:p>
    <w:p w14:paraId="37F0FB37" w14:textId="77777777" w:rsidR="00000000" w:rsidRDefault="00026F1C">
      <w:pPr>
        <w:pStyle w:val="af0"/>
        <w:rPr>
          <w:rtl/>
        </w:rPr>
      </w:pPr>
      <w:r>
        <w:rPr>
          <w:rtl/>
        </w:rPr>
        <w:t>דוד אזולאי (ש"ס):</w:t>
      </w:r>
    </w:p>
    <w:p w14:paraId="32E22C39" w14:textId="77777777" w:rsidR="00000000" w:rsidRDefault="00026F1C">
      <w:pPr>
        <w:pStyle w:val="a0"/>
        <w:rPr>
          <w:rtl/>
        </w:rPr>
      </w:pPr>
    </w:p>
    <w:p w14:paraId="29C745E0" w14:textId="77777777" w:rsidR="00000000" w:rsidRDefault="00026F1C">
      <w:pPr>
        <w:pStyle w:val="a0"/>
        <w:rPr>
          <w:rFonts w:hint="cs"/>
          <w:rtl/>
        </w:rPr>
      </w:pPr>
      <w:r>
        <w:rPr>
          <w:rFonts w:hint="cs"/>
          <w:rtl/>
        </w:rPr>
        <w:t xml:space="preserve">המפד"ל היתה שותפה להסכמי אוסלו? </w:t>
      </w:r>
      <w:bookmarkStart w:id="383" w:name="FS000000526T10_12_2003_16_00_08C"/>
      <w:bookmarkEnd w:id="383"/>
    </w:p>
    <w:p w14:paraId="5CD05A92" w14:textId="77777777" w:rsidR="00000000" w:rsidRDefault="00026F1C">
      <w:pPr>
        <w:pStyle w:val="a0"/>
        <w:rPr>
          <w:rFonts w:hint="cs"/>
          <w:rtl/>
        </w:rPr>
      </w:pPr>
    </w:p>
    <w:p w14:paraId="402F75B8" w14:textId="77777777" w:rsidR="00000000" w:rsidRDefault="00026F1C">
      <w:pPr>
        <w:pStyle w:val="-"/>
        <w:rPr>
          <w:rtl/>
        </w:rPr>
      </w:pPr>
      <w:bookmarkStart w:id="384" w:name="FS000000526T10_12_2003_16_00_53C"/>
      <w:bookmarkEnd w:id="384"/>
      <w:r>
        <w:rPr>
          <w:rtl/>
        </w:rPr>
        <w:t>משה גפני (יהדות התורה):</w:t>
      </w:r>
    </w:p>
    <w:p w14:paraId="77C3F626" w14:textId="77777777" w:rsidR="00000000" w:rsidRDefault="00026F1C">
      <w:pPr>
        <w:pStyle w:val="a0"/>
        <w:rPr>
          <w:rtl/>
        </w:rPr>
      </w:pPr>
    </w:p>
    <w:p w14:paraId="33C6F5A2" w14:textId="77777777" w:rsidR="00000000" w:rsidRDefault="00026F1C">
      <w:pPr>
        <w:pStyle w:val="a0"/>
        <w:ind w:firstLine="720"/>
        <w:rPr>
          <w:rFonts w:hint="cs"/>
          <w:rtl/>
        </w:rPr>
      </w:pPr>
      <w:r>
        <w:rPr>
          <w:rFonts w:hint="cs"/>
          <w:rtl/>
        </w:rPr>
        <w:t>כן.</w:t>
      </w:r>
    </w:p>
    <w:p w14:paraId="72CA1BFE" w14:textId="77777777" w:rsidR="00000000" w:rsidRDefault="00026F1C">
      <w:pPr>
        <w:pStyle w:val="a0"/>
        <w:rPr>
          <w:rFonts w:hint="cs"/>
          <w:rtl/>
        </w:rPr>
      </w:pPr>
    </w:p>
    <w:p w14:paraId="4EA0DECD" w14:textId="77777777" w:rsidR="00000000" w:rsidRDefault="00026F1C">
      <w:pPr>
        <w:pStyle w:val="af1"/>
        <w:rPr>
          <w:rtl/>
        </w:rPr>
      </w:pPr>
      <w:r>
        <w:rPr>
          <w:rtl/>
        </w:rPr>
        <w:t>היו"ר נסים דהן:</w:t>
      </w:r>
    </w:p>
    <w:p w14:paraId="0C903E4F" w14:textId="77777777" w:rsidR="00000000" w:rsidRDefault="00026F1C">
      <w:pPr>
        <w:pStyle w:val="a0"/>
        <w:rPr>
          <w:rtl/>
        </w:rPr>
      </w:pPr>
    </w:p>
    <w:p w14:paraId="14B31C64" w14:textId="77777777" w:rsidR="00000000" w:rsidRDefault="00026F1C">
      <w:pPr>
        <w:pStyle w:val="a0"/>
        <w:rPr>
          <w:rFonts w:hint="cs"/>
          <w:rtl/>
        </w:rPr>
      </w:pPr>
      <w:r>
        <w:rPr>
          <w:rFonts w:hint="cs"/>
          <w:rtl/>
        </w:rPr>
        <w:t>בבקשה, חבר הכנסת אדלשטיין. חבר הכנסת דוד טל, אתה אחריו.</w:t>
      </w:r>
    </w:p>
    <w:p w14:paraId="3654EAF1" w14:textId="77777777" w:rsidR="00000000" w:rsidRDefault="00026F1C">
      <w:pPr>
        <w:pStyle w:val="a0"/>
        <w:ind w:firstLine="0"/>
        <w:rPr>
          <w:rFonts w:hint="cs"/>
          <w:rtl/>
        </w:rPr>
      </w:pPr>
    </w:p>
    <w:p w14:paraId="72C5E562" w14:textId="77777777" w:rsidR="00000000" w:rsidRDefault="00026F1C">
      <w:pPr>
        <w:pStyle w:val="a"/>
        <w:rPr>
          <w:rtl/>
        </w:rPr>
      </w:pPr>
      <w:bookmarkStart w:id="385" w:name="FS000000526T10_12_2003_16_01_15C"/>
      <w:bookmarkStart w:id="386" w:name="FS000000532T10_12_2003_16_01_23"/>
      <w:bookmarkStart w:id="387" w:name="_Toc70328380"/>
      <w:bookmarkEnd w:id="385"/>
      <w:bookmarkEnd w:id="386"/>
      <w:r>
        <w:rPr>
          <w:rFonts w:hint="eastAsia"/>
          <w:rtl/>
        </w:rPr>
        <w:t>יולי</w:t>
      </w:r>
      <w:r>
        <w:rPr>
          <w:rtl/>
        </w:rPr>
        <w:t>-יואל אדלשטיין (הליכו</w:t>
      </w:r>
      <w:r>
        <w:rPr>
          <w:rtl/>
        </w:rPr>
        <w:t>ד):</w:t>
      </w:r>
      <w:bookmarkEnd w:id="387"/>
    </w:p>
    <w:p w14:paraId="2CFDC588" w14:textId="77777777" w:rsidR="00000000" w:rsidRDefault="00026F1C">
      <w:pPr>
        <w:pStyle w:val="a0"/>
        <w:rPr>
          <w:rFonts w:hint="cs"/>
          <w:rtl/>
        </w:rPr>
      </w:pPr>
    </w:p>
    <w:p w14:paraId="1E8FBFA9" w14:textId="77777777" w:rsidR="00000000" w:rsidRDefault="00026F1C">
      <w:pPr>
        <w:pStyle w:val="a0"/>
        <w:rPr>
          <w:rFonts w:hint="cs"/>
          <w:rtl/>
        </w:rPr>
      </w:pPr>
      <w:r>
        <w:rPr>
          <w:rFonts w:hint="cs"/>
          <w:rtl/>
        </w:rPr>
        <w:t xml:space="preserve">אדוני היושב-ראש, חברי חברי הכנסת, אדוני השר, ההתנגדות שלי להצעת החוק - במקרה זה של אופיר פינס-פז, אבל זה מקרי - נובעת לא ממושגים של דמוקרטי ואנטי-דמוקרטיה, אלא בעצם משתי סיבות. </w:t>
      </w:r>
    </w:p>
    <w:p w14:paraId="0BB8744A" w14:textId="77777777" w:rsidR="00000000" w:rsidRDefault="00026F1C">
      <w:pPr>
        <w:pStyle w:val="a0"/>
        <w:rPr>
          <w:rFonts w:hint="cs"/>
          <w:rtl/>
        </w:rPr>
      </w:pPr>
    </w:p>
    <w:p w14:paraId="3E51EFB5" w14:textId="77777777" w:rsidR="00000000" w:rsidRDefault="00026F1C">
      <w:pPr>
        <w:pStyle w:val="a0"/>
        <w:rPr>
          <w:rFonts w:hint="cs"/>
          <w:rtl/>
        </w:rPr>
      </w:pPr>
      <w:r>
        <w:rPr>
          <w:rFonts w:hint="cs"/>
          <w:rtl/>
        </w:rPr>
        <w:t xml:space="preserve">קודם כול, הדברים שאני שומע כאן מכל המציעים: אנחנו התכנסנו סביב ההתנגדות </w:t>
      </w:r>
      <w:r>
        <w:rPr>
          <w:rFonts w:hint="cs"/>
          <w:rtl/>
        </w:rPr>
        <w:t xml:space="preserve">של הממשלה להעלות את אחוז החסימה מעל 2%, אבל אנחנו נמשיך בצעדים להעלות את אחוז החסימה עוד יותר. התהליך הזה לא מוצא חן בעיני. </w:t>
      </w:r>
    </w:p>
    <w:p w14:paraId="6865CEC4" w14:textId="77777777" w:rsidR="00000000" w:rsidRDefault="00026F1C">
      <w:pPr>
        <w:pStyle w:val="a0"/>
        <w:rPr>
          <w:rFonts w:hint="cs"/>
          <w:rtl/>
        </w:rPr>
      </w:pPr>
    </w:p>
    <w:p w14:paraId="24BA1124" w14:textId="77777777" w:rsidR="00000000" w:rsidRDefault="00026F1C">
      <w:pPr>
        <w:pStyle w:val="a0"/>
        <w:rPr>
          <w:rFonts w:hint="cs"/>
          <w:rtl/>
        </w:rPr>
      </w:pPr>
      <w:r>
        <w:rPr>
          <w:rFonts w:hint="cs"/>
          <w:rtl/>
        </w:rPr>
        <w:t>זה טוב מאוד, ידידי אופיר פינס-פז, שלהצעתו אני מתנגד, להזכיר מדינות שונות שבהן אחוז החסימה הוא אכן גבוה. הדוגמה האחרונה - אני לא יו</w:t>
      </w:r>
      <w:r>
        <w:rPr>
          <w:rFonts w:hint="cs"/>
          <w:rtl/>
        </w:rPr>
        <w:t xml:space="preserve">דע אם מישהו מתעניין, אני במקרה כן התעניינתי - מתייחסת לבחירות שהתקיימו ברוסיה ביום ראשון האחרון. מפלגת השינויים הדמוקרטיים, ספינת הדגל של הדמוקרטיה ברוסיה, שנקראת במקרה </w:t>
      </w:r>
      <w:r>
        <w:rPr>
          <w:rtl/>
        </w:rPr>
        <w:t>–</w:t>
      </w:r>
      <w:r>
        <w:rPr>
          <w:rFonts w:hint="cs"/>
          <w:rtl/>
        </w:rPr>
        <w:t xml:space="preserve"> אל תיבהלו, אנשי השמאל </w:t>
      </w:r>
      <w:r>
        <w:rPr>
          <w:rtl/>
        </w:rPr>
        <w:t>–</w:t>
      </w:r>
      <w:r>
        <w:rPr>
          <w:rFonts w:hint="cs"/>
          <w:rtl/>
        </w:rPr>
        <w:t xml:space="preserve"> "ברית כוחות הימין", אבל אין כל קשר, היא ספינת הדגל של כוחות ה</w:t>
      </w:r>
      <w:r>
        <w:rPr>
          <w:rFonts w:hint="cs"/>
          <w:rtl/>
        </w:rPr>
        <w:t>דמוקרטיה, והיא לא עברה את אחוז החסימה. יש להם אחוז חסימה של 5%, הם קיבלו מעל ל-4%, ואין ייצוג בפרלמנט הרוסי למפלגה הזאת. נכון שפוטין עם ה-40% שלו יסתדר בפרלמנט הזה טוב מאוד. לכן הייתי אומר, צריך לנהוג מאוד בזהירות.</w:t>
      </w:r>
    </w:p>
    <w:p w14:paraId="1130670D" w14:textId="77777777" w:rsidR="00000000" w:rsidRDefault="00026F1C">
      <w:pPr>
        <w:pStyle w:val="a0"/>
        <w:rPr>
          <w:rFonts w:hint="cs"/>
          <w:rtl/>
        </w:rPr>
      </w:pPr>
    </w:p>
    <w:p w14:paraId="08EE1074" w14:textId="77777777" w:rsidR="00000000" w:rsidRDefault="00026F1C">
      <w:pPr>
        <w:pStyle w:val="a0"/>
        <w:rPr>
          <w:rFonts w:hint="cs"/>
          <w:rtl/>
        </w:rPr>
      </w:pPr>
      <w:r>
        <w:rPr>
          <w:rFonts w:hint="cs"/>
          <w:rtl/>
        </w:rPr>
        <w:t>דבר שני, אדוני היושב-ראש, הוא במגרש שלנו</w:t>
      </w:r>
      <w:r>
        <w:rPr>
          <w:rFonts w:hint="cs"/>
          <w:rtl/>
        </w:rPr>
        <w:t>. יש לנו אלף ואחת הצעות איך לשנות את שיטת הבחירות. יש עכשיו בוועדת החוקה ועדת משנה לחוקי הבחירות. יתכבדו ויתכנסו סביב כל ההצעות ביחד ויחליטו מה אנחנו רוצים. אחרת נגיע עוד פעם לדוגמה החפוזה של שיטת הבחירה הישירה, ואחר כך עוד פעם נשתכנע שמשהו לא בסדר, ועוד פ</w:t>
      </w:r>
      <w:r>
        <w:rPr>
          <w:rFonts w:hint="cs"/>
          <w:rtl/>
        </w:rPr>
        <w:t>עם נתחיל ממשבצת א'. תודה רבה.</w:t>
      </w:r>
    </w:p>
    <w:p w14:paraId="2FF9E47E" w14:textId="77777777" w:rsidR="00000000" w:rsidRDefault="00026F1C">
      <w:pPr>
        <w:pStyle w:val="a0"/>
        <w:ind w:firstLine="0"/>
        <w:rPr>
          <w:rFonts w:hint="cs"/>
          <w:rtl/>
        </w:rPr>
      </w:pPr>
    </w:p>
    <w:p w14:paraId="20BF9203" w14:textId="77777777" w:rsidR="00000000" w:rsidRDefault="00026F1C">
      <w:pPr>
        <w:pStyle w:val="af1"/>
        <w:rPr>
          <w:rtl/>
        </w:rPr>
      </w:pPr>
      <w:r>
        <w:rPr>
          <w:rtl/>
        </w:rPr>
        <w:t>היו"ר נסים דהן:</w:t>
      </w:r>
    </w:p>
    <w:p w14:paraId="70514791" w14:textId="77777777" w:rsidR="00000000" w:rsidRDefault="00026F1C">
      <w:pPr>
        <w:pStyle w:val="a0"/>
        <w:rPr>
          <w:rtl/>
        </w:rPr>
      </w:pPr>
    </w:p>
    <w:p w14:paraId="793374A4" w14:textId="77777777" w:rsidR="00000000" w:rsidRDefault="00026F1C">
      <w:pPr>
        <w:pStyle w:val="a0"/>
        <w:rPr>
          <w:rFonts w:hint="cs"/>
          <w:rtl/>
        </w:rPr>
      </w:pPr>
      <w:r>
        <w:rPr>
          <w:rFonts w:hint="cs"/>
          <w:rtl/>
        </w:rPr>
        <w:t>תודה רבה. בבקשה, חבר הכנסת דוד טל.</w:t>
      </w:r>
    </w:p>
    <w:p w14:paraId="460EB83B" w14:textId="77777777" w:rsidR="00000000" w:rsidRDefault="00026F1C">
      <w:pPr>
        <w:pStyle w:val="a0"/>
        <w:ind w:firstLine="0"/>
        <w:rPr>
          <w:rFonts w:hint="cs"/>
          <w:rtl/>
        </w:rPr>
      </w:pPr>
    </w:p>
    <w:p w14:paraId="3DBE84A1" w14:textId="77777777" w:rsidR="00000000" w:rsidRDefault="00026F1C">
      <w:pPr>
        <w:pStyle w:val="af0"/>
        <w:rPr>
          <w:rtl/>
        </w:rPr>
      </w:pPr>
      <w:r>
        <w:rPr>
          <w:rFonts w:hint="eastAsia"/>
          <w:rtl/>
        </w:rPr>
        <w:t>יוסי</w:t>
      </w:r>
      <w:r>
        <w:rPr>
          <w:rtl/>
        </w:rPr>
        <w:t xml:space="preserve"> שריד (מרצ):</w:t>
      </w:r>
    </w:p>
    <w:p w14:paraId="50F2DC1E" w14:textId="77777777" w:rsidR="00000000" w:rsidRDefault="00026F1C">
      <w:pPr>
        <w:pStyle w:val="a0"/>
        <w:rPr>
          <w:rFonts w:hint="cs"/>
          <w:rtl/>
        </w:rPr>
      </w:pPr>
    </w:p>
    <w:p w14:paraId="0FF35D9E" w14:textId="77777777" w:rsidR="00000000" w:rsidRDefault="00026F1C">
      <w:pPr>
        <w:pStyle w:val="a0"/>
        <w:rPr>
          <w:rFonts w:hint="cs"/>
          <w:rtl/>
        </w:rPr>
      </w:pPr>
      <w:r>
        <w:rPr>
          <w:rFonts w:hint="cs"/>
          <w:rtl/>
        </w:rPr>
        <w:t>הבעיה היא שפוטין זייף את הבחירות.</w:t>
      </w:r>
    </w:p>
    <w:p w14:paraId="065B2D66" w14:textId="77777777" w:rsidR="00000000" w:rsidRDefault="00026F1C">
      <w:pPr>
        <w:pStyle w:val="a0"/>
        <w:rPr>
          <w:rFonts w:hint="cs"/>
          <w:rtl/>
        </w:rPr>
      </w:pPr>
    </w:p>
    <w:p w14:paraId="72E961F7" w14:textId="77777777" w:rsidR="00000000" w:rsidRDefault="00026F1C">
      <w:pPr>
        <w:pStyle w:val="-"/>
        <w:rPr>
          <w:rtl/>
        </w:rPr>
      </w:pPr>
      <w:bookmarkStart w:id="388" w:name="FS000000532T10_12_2003_16_08_40C"/>
      <w:bookmarkEnd w:id="388"/>
      <w:r>
        <w:rPr>
          <w:rtl/>
        </w:rPr>
        <w:t>יולי-יואל אדלשטיין (הליכוד):</w:t>
      </w:r>
    </w:p>
    <w:p w14:paraId="7E603E9B" w14:textId="77777777" w:rsidR="00000000" w:rsidRDefault="00026F1C">
      <w:pPr>
        <w:pStyle w:val="a0"/>
        <w:rPr>
          <w:rtl/>
        </w:rPr>
      </w:pPr>
    </w:p>
    <w:p w14:paraId="4D4EC681" w14:textId="77777777" w:rsidR="00000000" w:rsidRDefault="00026F1C">
      <w:pPr>
        <w:pStyle w:val="a0"/>
        <w:rPr>
          <w:rFonts w:hint="cs"/>
          <w:rtl/>
        </w:rPr>
      </w:pPr>
      <w:r>
        <w:rPr>
          <w:rFonts w:hint="cs"/>
          <w:rtl/>
        </w:rPr>
        <w:t xml:space="preserve">לא בטוח. </w:t>
      </w:r>
    </w:p>
    <w:p w14:paraId="622228FD" w14:textId="77777777" w:rsidR="00000000" w:rsidRDefault="00026F1C">
      <w:pPr>
        <w:pStyle w:val="a0"/>
        <w:rPr>
          <w:rFonts w:hint="cs"/>
          <w:rtl/>
        </w:rPr>
      </w:pPr>
    </w:p>
    <w:p w14:paraId="538B61DA" w14:textId="77777777" w:rsidR="00000000" w:rsidRDefault="00026F1C">
      <w:pPr>
        <w:pStyle w:val="af0"/>
        <w:rPr>
          <w:rtl/>
        </w:rPr>
      </w:pPr>
      <w:r>
        <w:rPr>
          <w:rFonts w:hint="eastAsia"/>
          <w:rtl/>
        </w:rPr>
        <w:t>יוסי</w:t>
      </w:r>
      <w:r>
        <w:rPr>
          <w:rtl/>
        </w:rPr>
        <w:t xml:space="preserve"> שריד (מרצ):</w:t>
      </w:r>
    </w:p>
    <w:p w14:paraId="2535D046" w14:textId="77777777" w:rsidR="00000000" w:rsidRDefault="00026F1C">
      <w:pPr>
        <w:pStyle w:val="a0"/>
        <w:rPr>
          <w:rFonts w:hint="cs"/>
          <w:rtl/>
        </w:rPr>
      </w:pPr>
    </w:p>
    <w:p w14:paraId="1C83CC5F" w14:textId="77777777" w:rsidR="00000000" w:rsidRDefault="00026F1C">
      <w:pPr>
        <w:pStyle w:val="a0"/>
        <w:rPr>
          <w:rFonts w:hint="cs"/>
          <w:rtl/>
        </w:rPr>
      </w:pPr>
      <w:r>
        <w:rPr>
          <w:rFonts w:hint="cs"/>
          <w:rtl/>
        </w:rPr>
        <w:t>כך אומרים המפקחים מאירופה.</w:t>
      </w:r>
    </w:p>
    <w:p w14:paraId="0744222C" w14:textId="77777777" w:rsidR="00000000" w:rsidRDefault="00026F1C">
      <w:pPr>
        <w:pStyle w:val="a0"/>
        <w:ind w:firstLine="0"/>
        <w:rPr>
          <w:rFonts w:hint="cs"/>
          <w:rtl/>
        </w:rPr>
      </w:pPr>
    </w:p>
    <w:p w14:paraId="5BDF944D" w14:textId="77777777" w:rsidR="00000000" w:rsidRDefault="00026F1C">
      <w:pPr>
        <w:pStyle w:val="a"/>
        <w:rPr>
          <w:rtl/>
        </w:rPr>
      </w:pPr>
      <w:bookmarkStart w:id="389" w:name="FS000000493T10_12_2003_16_09_08"/>
      <w:bookmarkStart w:id="390" w:name="_Toc70328381"/>
      <w:bookmarkEnd w:id="389"/>
      <w:r>
        <w:rPr>
          <w:rFonts w:hint="eastAsia"/>
          <w:rtl/>
        </w:rPr>
        <w:t>דוד</w:t>
      </w:r>
      <w:r>
        <w:rPr>
          <w:rtl/>
        </w:rPr>
        <w:t xml:space="preserve"> טל (עם אחד):</w:t>
      </w:r>
      <w:bookmarkEnd w:id="390"/>
    </w:p>
    <w:p w14:paraId="2B492F28" w14:textId="77777777" w:rsidR="00000000" w:rsidRDefault="00026F1C">
      <w:pPr>
        <w:pStyle w:val="a0"/>
        <w:rPr>
          <w:rFonts w:hint="cs"/>
          <w:rtl/>
        </w:rPr>
      </w:pPr>
    </w:p>
    <w:p w14:paraId="31A2DB90" w14:textId="77777777" w:rsidR="00000000" w:rsidRDefault="00026F1C">
      <w:pPr>
        <w:pStyle w:val="a0"/>
        <w:rPr>
          <w:rFonts w:hint="cs"/>
          <w:rtl/>
        </w:rPr>
      </w:pPr>
      <w:r>
        <w:rPr>
          <w:rFonts w:hint="cs"/>
          <w:rtl/>
        </w:rPr>
        <w:t>אדוני היושב-רא</w:t>
      </w:r>
      <w:r>
        <w:rPr>
          <w:rFonts w:hint="cs"/>
          <w:rtl/>
        </w:rPr>
        <w:t>ש, אישי הכנסת,  אני סבור, כמו חברי שעלו להתנגד בנושא הזה, שנכון וראוי שכנסת ישראל תייצג רבדים שונים בחברה הישראלית. מה אתם בעצם רוצים לעשות? אתם רוצים לקבץ את כל הכוחות שיושבים כאן ולעשות גושים-גושים. אסכים לזה אולי כשנגיע למנוחה ולנחלה, לכשישרור שלום בארץ</w:t>
      </w:r>
      <w:r>
        <w:rPr>
          <w:rFonts w:hint="cs"/>
          <w:rtl/>
        </w:rPr>
        <w:t>, בעזרת השם, ואז אולי הפערים והעמדות לא יהיו כאלה קיצוניים. כולי תקווה שאז לא יהיה לנו על מה להתווכח הרבה.</w:t>
      </w:r>
    </w:p>
    <w:p w14:paraId="4FCDE878" w14:textId="77777777" w:rsidR="00000000" w:rsidRDefault="00026F1C">
      <w:pPr>
        <w:pStyle w:val="a0"/>
        <w:rPr>
          <w:rFonts w:hint="cs"/>
          <w:color w:val="0000FF"/>
          <w:szCs w:val="28"/>
          <w:rtl/>
        </w:rPr>
      </w:pPr>
    </w:p>
    <w:p w14:paraId="295C3689" w14:textId="77777777" w:rsidR="00000000" w:rsidRDefault="00026F1C">
      <w:pPr>
        <w:pStyle w:val="a0"/>
        <w:rPr>
          <w:rFonts w:hint="cs"/>
          <w:rtl/>
        </w:rPr>
      </w:pPr>
      <w:r>
        <w:rPr>
          <w:rFonts w:hint="cs"/>
          <w:rtl/>
        </w:rPr>
        <w:t>אבל כל עוד המצב כזה, אני חושב שחייבים לתת לכל החלקים בחברה הישראלית ביטוי כלשהו. הביטוי הנכון והדמוקרטי ביותר הוא להתמודד ולהיכנס לכנסת ולומר את דבר</w:t>
      </w:r>
      <w:r>
        <w:rPr>
          <w:rFonts w:hint="cs"/>
          <w:rtl/>
        </w:rPr>
        <w:t xml:space="preserve">ם, בין שאנחנו מסכימים לזה ובין שלא. בואו ניקח את הסיעות הערביות, למשל. אפשר להגיד שכולם יכולים להיות מקשה אחת? גם אצל הערבים, כמו אצלנו, יש הדתיים שבהם, יש החילונים שבהם. זה דבר עקרוני יותר, זה לא ניואנס כזה או אחר, שאפשר לומר שתיקון כזה או אחר </w:t>
      </w:r>
      <w:r>
        <w:rPr>
          <w:rtl/>
        </w:rPr>
        <w:t>–</w:t>
      </w:r>
      <w:r>
        <w:rPr>
          <w:rFonts w:hint="cs"/>
          <w:rtl/>
        </w:rPr>
        <w:t xml:space="preserve"> זה לא נור</w:t>
      </w:r>
      <w:r>
        <w:rPr>
          <w:rFonts w:hint="cs"/>
          <w:rtl/>
        </w:rPr>
        <w:t xml:space="preserve">א. אלה דברים עקרוניים. אולי תהומיים, אפילו, מבחינתו של עבד-אלמאלכ דהאמשה, למשל, לעומת ברכה או אחרים. יכול להיות שזה מאוד תהומי. </w:t>
      </w:r>
    </w:p>
    <w:p w14:paraId="51A4F1AC" w14:textId="77777777" w:rsidR="00000000" w:rsidRDefault="00026F1C">
      <w:pPr>
        <w:pStyle w:val="a0"/>
        <w:rPr>
          <w:rFonts w:hint="cs"/>
          <w:rtl/>
        </w:rPr>
      </w:pPr>
    </w:p>
    <w:p w14:paraId="3FD82D66" w14:textId="77777777" w:rsidR="00000000" w:rsidRDefault="00026F1C">
      <w:pPr>
        <w:pStyle w:val="a0"/>
        <w:rPr>
          <w:rFonts w:hint="cs"/>
          <w:rtl/>
        </w:rPr>
      </w:pPr>
      <w:r>
        <w:rPr>
          <w:rFonts w:hint="cs"/>
          <w:rtl/>
        </w:rPr>
        <w:t>בעצם העובדה שאני לא מאפשר, שאני מעלה את אחוז החסימה, יכול להיות שאני מונע מזה או מזה, או משניהם יחד, להיות מיוצגים כאן. אני רו</w:t>
      </w:r>
      <w:r>
        <w:rPr>
          <w:rFonts w:hint="cs"/>
          <w:rtl/>
        </w:rPr>
        <w:t xml:space="preserve">צה דווקא לשמוע אותם פה. יכול להיות שכאן הוא יכול לפתור את הבעיות יותר טוב, ואם לא אשמע אותם פה הם יצעקו מבחוץ </w:t>
      </w:r>
      <w:r>
        <w:rPr>
          <w:rtl/>
        </w:rPr>
        <w:t>–</w:t>
      </w:r>
      <w:r>
        <w:rPr>
          <w:rFonts w:hint="cs"/>
          <w:rtl/>
        </w:rPr>
        <w:t xml:space="preserve"> ואני מעדיף שהם יעשו את זה מבפנים החוצה ולא מבחוץ אל הפנים. </w:t>
      </w:r>
    </w:p>
    <w:p w14:paraId="63527AB1" w14:textId="77777777" w:rsidR="00000000" w:rsidRDefault="00026F1C">
      <w:pPr>
        <w:pStyle w:val="a0"/>
        <w:ind w:firstLine="0"/>
        <w:rPr>
          <w:rFonts w:hint="cs"/>
          <w:rtl/>
        </w:rPr>
      </w:pPr>
    </w:p>
    <w:p w14:paraId="6E39D3EE" w14:textId="77777777" w:rsidR="00000000" w:rsidRDefault="00026F1C">
      <w:pPr>
        <w:pStyle w:val="af1"/>
        <w:rPr>
          <w:rtl/>
        </w:rPr>
      </w:pPr>
      <w:r>
        <w:rPr>
          <w:rtl/>
        </w:rPr>
        <w:t>היו"ר נסים דהן:</w:t>
      </w:r>
    </w:p>
    <w:p w14:paraId="3B84466D" w14:textId="77777777" w:rsidR="00000000" w:rsidRDefault="00026F1C">
      <w:pPr>
        <w:pStyle w:val="a0"/>
        <w:rPr>
          <w:rtl/>
        </w:rPr>
      </w:pPr>
    </w:p>
    <w:p w14:paraId="5C8E8BE7" w14:textId="77777777" w:rsidR="00000000" w:rsidRDefault="00026F1C">
      <w:pPr>
        <w:pStyle w:val="a0"/>
        <w:rPr>
          <w:rFonts w:hint="cs"/>
          <w:rtl/>
        </w:rPr>
      </w:pPr>
      <w:r>
        <w:rPr>
          <w:rFonts w:hint="cs"/>
          <w:rtl/>
        </w:rPr>
        <w:t xml:space="preserve">תודה רבה. </w:t>
      </w:r>
    </w:p>
    <w:p w14:paraId="639A019F" w14:textId="77777777" w:rsidR="00000000" w:rsidRDefault="00026F1C">
      <w:pPr>
        <w:pStyle w:val="a0"/>
        <w:ind w:firstLine="0"/>
        <w:rPr>
          <w:rFonts w:hint="cs"/>
          <w:rtl/>
        </w:rPr>
      </w:pPr>
    </w:p>
    <w:p w14:paraId="263D0F66" w14:textId="77777777" w:rsidR="00000000" w:rsidRDefault="00026F1C">
      <w:pPr>
        <w:pStyle w:val="-"/>
        <w:rPr>
          <w:rtl/>
        </w:rPr>
      </w:pPr>
      <w:bookmarkStart w:id="391" w:name="FS000000493T10_12_2003_15_59_36"/>
      <w:bookmarkStart w:id="392" w:name="FS000000493T10_12_2003_15_59_39C"/>
      <w:bookmarkEnd w:id="391"/>
      <w:bookmarkEnd w:id="392"/>
      <w:r>
        <w:rPr>
          <w:rtl/>
        </w:rPr>
        <w:t>דוד טל (עם אחד):</w:t>
      </w:r>
    </w:p>
    <w:p w14:paraId="0F847F58" w14:textId="77777777" w:rsidR="00000000" w:rsidRDefault="00026F1C">
      <w:pPr>
        <w:pStyle w:val="a0"/>
        <w:rPr>
          <w:rtl/>
        </w:rPr>
      </w:pPr>
    </w:p>
    <w:p w14:paraId="69160ACA" w14:textId="77777777" w:rsidR="00000000" w:rsidRDefault="00026F1C">
      <w:pPr>
        <w:pStyle w:val="a0"/>
        <w:rPr>
          <w:rFonts w:hint="cs"/>
          <w:rtl/>
        </w:rPr>
      </w:pPr>
      <w:r>
        <w:rPr>
          <w:rFonts w:hint="cs"/>
          <w:rtl/>
        </w:rPr>
        <w:t xml:space="preserve">נגמר לי הזמן? </w:t>
      </w:r>
    </w:p>
    <w:p w14:paraId="0DA8CD97" w14:textId="77777777" w:rsidR="00000000" w:rsidRDefault="00026F1C">
      <w:pPr>
        <w:pStyle w:val="a0"/>
        <w:ind w:firstLine="0"/>
        <w:rPr>
          <w:rFonts w:hint="cs"/>
          <w:rtl/>
        </w:rPr>
      </w:pPr>
    </w:p>
    <w:p w14:paraId="1FE3C40B" w14:textId="77777777" w:rsidR="00000000" w:rsidRDefault="00026F1C">
      <w:pPr>
        <w:pStyle w:val="af1"/>
        <w:rPr>
          <w:rtl/>
        </w:rPr>
      </w:pPr>
      <w:r>
        <w:rPr>
          <w:rtl/>
        </w:rPr>
        <w:t>היו"ר נסים דהן:</w:t>
      </w:r>
    </w:p>
    <w:p w14:paraId="7FE49795" w14:textId="77777777" w:rsidR="00000000" w:rsidRDefault="00026F1C">
      <w:pPr>
        <w:pStyle w:val="a0"/>
        <w:rPr>
          <w:rtl/>
        </w:rPr>
      </w:pPr>
    </w:p>
    <w:p w14:paraId="7F983B2B" w14:textId="77777777" w:rsidR="00000000" w:rsidRDefault="00026F1C">
      <w:pPr>
        <w:pStyle w:val="a0"/>
        <w:rPr>
          <w:rFonts w:hint="cs"/>
          <w:rtl/>
        </w:rPr>
      </w:pPr>
      <w:r>
        <w:rPr>
          <w:rFonts w:hint="cs"/>
          <w:rtl/>
        </w:rPr>
        <w:t>לפנ</w:t>
      </w:r>
      <w:r>
        <w:rPr>
          <w:rFonts w:hint="cs"/>
          <w:rtl/>
        </w:rPr>
        <w:t xml:space="preserve">י 20 שניות. </w:t>
      </w:r>
    </w:p>
    <w:p w14:paraId="0E22CD32" w14:textId="77777777" w:rsidR="00000000" w:rsidRDefault="00026F1C">
      <w:pPr>
        <w:pStyle w:val="a0"/>
        <w:ind w:firstLine="0"/>
        <w:rPr>
          <w:rFonts w:hint="cs"/>
          <w:rtl/>
        </w:rPr>
      </w:pPr>
    </w:p>
    <w:p w14:paraId="6826B248" w14:textId="77777777" w:rsidR="00000000" w:rsidRDefault="00026F1C">
      <w:pPr>
        <w:pStyle w:val="-"/>
        <w:rPr>
          <w:rtl/>
        </w:rPr>
      </w:pPr>
      <w:bookmarkStart w:id="393" w:name="FS000000493T10_12_2003_15_59_56C"/>
      <w:bookmarkEnd w:id="393"/>
      <w:r>
        <w:rPr>
          <w:rtl/>
        </w:rPr>
        <w:t>דוד טל (עם אחד):</w:t>
      </w:r>
    </w:p>
    <w:p w14:paraId="2F925A0F" w14:textId="77777777" w:rsidR="00000000" w:rsidRDefault="00026F1C">
      <w:pPr>
        <w:pStyle w:val="a0"/>
        <w:rPr>
          <w:rtl/>
        </w:rPr>
      </w:pPr>
    </w:p>
    <w:p w14:paraId="1C95CC7D" w14:textId="77777777" w:rsidR="00000000" w:rsidRDefault="00026F1C">
      <w:pPr>
        <w:pStyle w:val="a0"/>
        <w:rPr>
          <w:rFonts w:hint="cs"/>
          <w:rtl/>
        </w:rPr>
      </w:pPr>
      <w:r>
        <w:rPr>
          <w:rFonts w:hint="cs"/>
          <w:rtl/>
        </w:rPr>
        <w:t xml:space="preserve">אז רק עוד משפט אחד, ברשותך. אני סבור, עם כל הכבוד </w:t>
      </w:r>
      <w:r>
        <w:rPr>
          <w:rtl/>
        </w:rPr>
        <w:t>–</w:t>
      </w:r>
      <w:r>
        <w:rPr>
          <w:rFonts w:hint="cs"/>
          <w:rtl/>
        </w:rPr>
        <w:t xml:space="preserve"> וכאן אני מתקשר לחבר הכנסת יולי אדלשטיין </w:t>
      </w:r>
      <w:r>
        <w:rPr>
          <w:rtl/>
        </w:rPr>
        <w:t>–</w:t>
      </w:r>
      <w:r>
        <w:rPr>
          <w:rFonts w:hint="cs"/>
          <w:rtl/>
        </w:rPr>
        <w:t xml:space="preserve"> אני חושב שאנחנו מאוד חפוזים בעיסוק בדברים כאלה </w:t>
      </w:r>
      <w:r>
        <w:rPr>
          <w:rtl/>
        </w:rPr>
        <w:t>–</w:t>
      </w:r>
      <w:r>
        <w:rPr>
          <w:rFonts w:hint="cs"/>
          <w:rtl/>
        </w:rPr>
        <w:t xml:space="preserve"> במין חוק בחירה ישירה כזאת, ואחר כך לשנות, הגם שעוד לא הספקנו לעכל וללמוד את זה מס</w:t>
      </w:r>
      <w:r>
        <w:rPr>
          <w:rFonts w:hint="cs"/>
          <w:rtl/>
        </w:rPr>
        <w:t xml:space="preserve">פיק. אנחנו צריכים לעשות את זה בשום שכל ולראות, עם הזמן, מה באמת נכון לדמוקרטיה הישראלית לעשות. ודאי לא זה הזמן. תודה. </w:t>
      </w:r>
    </w:p>
    <w:p w14:paraId="39D2A57C" w14:textId="77777777" w:rsidR="00000000" w:rsidRDefault="00026F1C">
      <w:pPr>
        <w:pStyle w:val="a0"/>
        <w:ind w:firstLine="0"/>
        <w:rPr>
          <w:rFonts w:hint="cs"/>
          <w:rtl/>
        </w:rPr>
      </w:pPr>
    </w:p>
    <w:p w14:paraId="61236A39" w14:textId="77777777" w:rsidR="00000000" w:rsidRDefault="00026F1C">
      <w:pPr>
        <w:pStyle w:val="af1"/>
        <w:rPr>
          <w:rtl/>
        </w:rPr>
      </w:pPr>
      <w:r>
        <w:rPr>
          <w:rtl/>
        </w:rPr>
        <w:t>היו"ר נסים דהן:</w:t>
      </w:r>
    </w:p>
    <w:p w14:paraId="26AF074B" w14:textId="77777777" w:rsidR="00000000" w:rsidRDefault="00026F1C">
      <w:pPr>
        <w:pStyle w:val="a0"/>
        <w:rPr>
          <w:rtl/>
        </w:rPr>
      </w:pPr>
    </w:p>
    <w:p w14:paraId="23B78205" w14:textId="77777777" w:rsidR="00000000" w:rsidRDefault="00026F1C">
      <w:pPr>
        <w:pStyle w:val="a0"/>
        <w:rPr>
          <w:rFonts w:hint="cs"/>
          <w:rtl/>
        </w:rPr>
      </w:pPr>
      <w:r>
        <w:rPr>
          <w:rFonts w:hint="cs"/>
          <w:rtl/>
        </w:rPr>
        <w:t xml:space="preserve">תודה רבה. חבר הכנסת רביץ מבקש להתנגד להצעתה של חברת הכנסת אורית נוקד. </w:t>
      </w:r>
    </w:p>
    <w:p w14:paraId="5203AF04" w14:textId="77777777" w:rsidR="00000000" w:rsidRDefault="00026F1C">
      <w:pPr>
        <w:pStyle w:val="a0"/>
        <w:ind w:firstLine="0"/>
        <w:rPr>
          <w:rFonts w:hint="cs"/>
          <w:rtl/>
        </w:rPr>
      </w:pPr>
    </w:p>
    <w:p w14:paraId="725E04F1" w14:textId="77777777" w:rsidR="00000000" w:rsidRDefault="00026F1C">
      <w:pPr>
        <w:pStyle w:val="af0"/>
        <w:rPr>
          <w:rtl/>
        </w:rPr>
      </w:pPr>
      <w:r>
        <w:rPr>
          <w:rFonts w:hint="eastAsia"/>
          <w:rtl/>
        </w:rPr>
        <w:t>אלי</w:t>
      </w:r>
      <w:r>
        <w:rPr>
          <w:rtl/>
        </w:rPr>
        <w:t xml:space="preserve"> בן-מנחם (העבודה-מימד):</w:t>
      </w:r>
    </w:p>
    <w:p w14:paraId="1BF07F40" w14:textId="77777777" w:rsidR="00000000" w:rsidRDefault="00026F1C">
      <w:pPr>
        <w:pStyle w:val="a0"/>
        <w:rPr>
          <w:rFonts w:hint="cs"/>
          <w:rtl/>
        </w:rPr>
      </w:pPr>
    </w:p>
    <w:p w14:paraId="744E6ABA" w14:textId="77777777" w:rsidR="00000000" w:rsidRDefault="00026F1C">
      <w:pPr>
        <w:pStyle w:val="a0"/>
        <w:rPr>
          <w:rFonts w:hint="cs"/>
          <w:rtl/>
        </w:rPr>
      </w:pPr>
      <w:r>
        <w:rPr>
          <w:rFonts w:hint="cs"/>
          <w:rtl/>
        </w:rPr>
        <w:t>כמה מתנגדים?</w:t>
      </w:r>
    </w:p>
    <w:p w14:paraId="7F614F69" w14:textId="77777777" w:rsidR="00000000" w:rsidRDefault="00026F1C">
      <w:pPr>
        <w:pStyle w:val="a0"/>
        <w:rPr>
          <w:rFonts w:hint="cs"/>
          <w:rtl/>
        </w:rPr>
      </w:pPr>
    </w:p>
    <w:p w14:paraId="53307A6F" w14:textId="77777777" w:rsidR="00000000" w:rsidRDefault="00026F1C">
      <w:pPr>
        <w:pStyle w:val="af1"/>
        <w:rPr>
          <w:rtl/>
        </w:rPr>
      </w:pPr>
      <w:r>
        <w:rPr>
          <w:rtl/>
        </w:rPr>
        <w:t>היו"ר</w:t>
      </w:r>
      <w:r>
        <w:rPr>
          <w:rtl/>
        </w:rPr>
        <w:t xml:space="preserve"> נסים דהן:</w:t>
      </w:r>
    </w:p>
    <w:p w14:paraId="05D5E7F1" w14:textId="77777777" w:rsidR="00000000" w:rsidRDefault="00026F1C">
      <w:pPr>
        <w:pStyle w:val="a0"/>
        <w:rPr>
          <w:rtl/>
        </w:rPr>
      </w:pPr>
    </w:p>
    <w:p w14:paraId="7A2FC670" w14:textId="77777777" w:rsidR="00000000" w:rsidRDefault="00026F1C">
      <w:pPr>
        <w:pStyle w:val="a0"/>
        <w:rPr>
          <w:rFonts w:hint="cs"/>
          <w:rtl/>
        </w:rPr>
      </w:pPr>
      <w:r>
        <w:rPr>
          <w:rFonts w:hint="cs"/>
          <w:rtl/>
        </w:rPr>
        <w:t xml:space="preserve">כמספר המציעים מספר המתנגדים. </w:t>
      </w:r>
    </w:p>
    <w:p w14:paraId="15DCB83E" w14:textId="77777777" w:rsidR="00000000" w:rsidRDefault="00026F1C">
      <w:pPr>
        <w:pStyle w:val="a0"/>
        <w:rPr>
          <w:rFonts w:hint="cs"/>
          <w:rtl/>
        </w:rPr>
      </w:pPr>
    </w:p>
    <w:p w14:paraId="4F94D83F" w14:textId="77777777" w:rsidR="00000000" w:rsidRDefault="00026F1C">
      <w:pPr>
        <w:pStyle w:val="af0"/>
        <w:rPr>
          <w:rtl/>
        </w:rPr>
      </w:pPr>
      <w:r>
        <w:rPr>
          <w:rFonts w:hint="eastAsia"/>
          <w:rtl/>
        </w:rPr>
        <w:t>אלי</w:t>
      </w:r>
      <w:r>
        <w:rPr>
          <w:rtl/>
        </w:rPr>
        <w:t xml:space="preserve"> בן-מנחם (העבודה-מימד):</w:t>
      </w:r>
    </w:p>
    <w:p w14:paraId="1C38CBCB" w14:textId="77777777" w:rsidR="00000000" w:rsidRDefault="00026F1C">
      <w:pPr>
        <w:pStyle w:val="a0"/>
        <w:rPr>
          <w:rFonts w:hint="cs"/>
          <w:rtl/>
        </w:rPr>
      </w:pPr>
    </w:p>
    <w:p w14:paraId="49EEFB98" w14:textId="77777777" w:rsidR="00000000" w:rsidRDefault="00026F1C">
      <w:pPr>
        <w:pStyle w:val="a0"/>
        <w:rPr>
          <w:rFonts w:hint="cs"/>
          <w:rtl/>
        </w:rPr>
      </w:pPr>
      <w:r>
        <w:rPr>
          <w:rFonts w:hint="cs"/>
          <w:rtl/>
        </w:rPr>
        <w:t>כמה עוד?</w:t>
      </w:r>
    </w:p>
    <w:p w14:paraId="7036CFAE" w14:textId="77777777" w:rsidR="00000000" w:rsidRDefault="00026F1C">
      <w:pPr>
        <w:pStyle w:val="a0"/>
        <w:rPr>
          <w:rFonts w:hint="cs"/>
          <w:rtl/>
        </w:rPr>
      </w:pPr>
    </w:p>
    <w:p w14:paraId="01CA41C6" w14:textId="77777777" w:rsidR="00000000" w:rsidRDefault="00026F1C">
      <w:pPr>
        <w:pStyle w:val="af1"/>
        <w:rPr>
          <w:rtl/>
        </w:rPr>
      </w:pPr>
      <w:r>
        <w:rPr>
          <w:rtl/>
        </w:rPr>
        <w:t>היו"ר נסים דהן:</w:t>
      </w:r>
    </w:p>
    <w:p w14:paraId="4749EA46" w14:textId="77777777" w:rsidR="00000000" w:rsidRDefault="00026F1C">
      <w:pPr>
        <w:pStyle w:val="a0"/>
        <w:rPr>
          <w:rtl/>
        </w:rPr>
      </w:pPr>
    </w:p>
    <w:p w14:paraId="79AD52C0" w14:textId="77777777" w:rsidR="00000000" w:rsidRDefault="00026F1C">
      <w:pPr>
        <w:pStyle w:val="a0"/>
        <w:rPr>
          <w:rFonts w:hint="cs"/>
          <w:rtl/>
        </w:rPr>
      </w:pPr>
      <w:r>
        <w:rPr>
          <w:rFonts w:hint="cs"/>
          <w:rtl/>
        </w:rPr>
        <w:t xml:space="preserve">חבר הכנסת עזמי בשארה וחבר הכנסת מוחמד ברכה. בזה מסיימים את ההתנגדויות. בבקשה, כבודו. נא להקשיב. </w:t>
      </w:r>
    </w:p>
    <w:p w14:paraId="094C7FFF" w14:textId="77777777" w:rsidR="00000000" w:rsidRDefault="00026F1C">
      <w:pPr>
        <w:pStyle w:val="a0"/>
        <w:ind w:firstLine="0"/>
        <w:rPr>
          <w:rFonts w:hint="cs"/>
          <w:rtl/>
        </w:rPr>
      </w:pPr>
    </w:p>
    <w:p w14:paraId="56D71102" w14:textId="77777777" w:rsidR="00000000" w:rsidRDefault="00026F1C">
      <w:pPr>
        <w:pStyle w:val="a"/>
        <w:rPr>
          <w:rtl/>
        </w:rPr>
      </w:pPr>
      <w:bookmarkStart w:id="394" w:name="FS000000531T10_12_2003_16_01_55"/>
      <w:bookmarkStart w:id="395" w:name="_Toc70328382"/>
      <w:bookmarkEnd w:id="394"/>
      <w:r>
        <w:rPr>
          <w:rFonts w:hint="eastAsia"/>
          <w:rtl/>
        </w:rPr>
        <w:t>אברהם</w:t>
      </w:r>
      <w:r>
        <w:rPr>
          <w:rtl/>
        </w:rPr>
        <w:t xml:space="preserve"> רביץ (יהדות התורה):</w:t>
      </w:r>
      <w:bookmarkEnd w:id="395"/>
    </w:p>
    <w:p w14:paraId="13B45C7C" w14:textId="77777777" w:rsidR="00000000" w:rsidRDefault="00026F1C">
      <w:pPr>
        <w:pStyle w:val="a0"/>
        <w:rPr>
          <w:rFonts w:hint="cs"/>
          <w:rtl/>
        </w:rPr>
      </w:pPr>
    </w:p>
    <w:p w14:paraId="094CC3F6" w14:textId="77777777" w:rsidR="00000000" w:rsidRDefault="00026F1C">
      <w:pPr>
        <w:pStyle w:val="a0"/>
        <w:rPr>
          <w:rFonts w:hint="cs"/>
          <w:rtl/>
        </w:rPr>
      </w:pPr>
      <w:r>
        <w:rPr>
          <w:rFonts w:hint="cs"/>
          <w:rtl/>
        </w:rPr>
        <w:t xml:space="preserve">אדוני היושב-ראש, חברי הכנסת, הרי </w:t>
      </w:r>
      <w:r>
        <w:rPr>
          <w:rFonts w:hint="cs"/>
          <w:rtl/>
        </w:rPr>
        <w:t xml:space="preserve">עצם העלאת החוק היא המלמדת אותנו שאסור להצביע לחוק כזה. כי מה קרה? בכנסת הזאת יש מפלגה גדולה, שיכולה להעביר בקלות כמעט כל חוק, טוב ורע, משום שיש לה קואליציה מאוד מאוד חזקה ולא יכולים לטרפד אותה. ולכן הרוב הדורסני, השחצן, בא ואומר: אנחנו נחסל את הדמוקרטיה </w:t>
      </w:r>
      <w:r>
        <w:rPr>
          <w:rtl/>
        </w:rPr>
        <w:t>–</w:t>
      </w:r>
      <w:r>
        <w:rPr>
          <w:rFonts w:hint="cs"/>
          <w:rtl/>
        </w:rPr>
        <w:t xml:space="preserve"> </w:t>
      </w:r>
      <w:r>
        <w:rPr>
          <w:rFonts w:hint="cs"/>
          <w:rtl/>
        </w:rPr>
        <w:t xml:space="preserve">בציניות כזאת, בקור רוח. </w:t>
      </w:r>
    </w:p>
    <w:p w14:paraId="61066FB5" w14:textId="77777777" w:rsidR="00000000" w:rsidRDefault="00026F1C">
      <w:pPr>
        <w:pStyle w:val="a0"/>
        <w:rPr>
          <w:rFonts w:hint="cs"/>
          <w:rtl/>
        </w:rPr>
      </w:pPr>
    </w:p>
    <w:p w14:paraId="4EF86D90" w14:textId="77777777" w:rsidR="00000000" w:rsidRDefault="00026F1C">
      <w:pPr>
        <w:pStyle w:val="a0"/>
        <w:rPr>
          <w:rFonts w:hint="cs"/>
          <w:rtl/>
        </w:rPr>
      </w:pPr>
      <w:r>
        <w:rPr>
          <w:rFonts w:hint="cs"/>
          <w:rtl/>
        </w:rPr>
        <w:t xml:space="preserve">אחד מחברי הכנסת שעלה כאן דיבר על הסיעות הקטנות </w:t>
      </w:r>
      <w:r>
        <w:rPr>
          <w:rtl/>
        </w:rPr>
        <w:t>–</w:t>
      </w:r>
      <w:r>
        <w:rPr>
          <w:rFonts w:hint="cs"/>
          <w:rtl/>
        </w:rPr>
        <w:t xml:space="preserve"> מה הם עושים כאן? הם מתפוררים, מפוררים את הדמוקרטיה. חברים, בואו נהיה רציניים. מי הם חברי הכנסת המעולים ביותר, חוץ ממך, חבר הכנסת פינס. מי הם? בכנסת הזאת? המעולים ביותר, שבאמת מתסיסי</w:t>
      </w:r>
      <w:r>
        <w:rPr>
          <w:rFonts w:hint="cs"/>
          <w:rtl/>
        </w:rPr>
        <w:t xml:space="preserve">ם את הכנסת וגורמים לכך - - </w:t>
      </w:r>
    </w:p>
    <w:p w14:paraId="2B8FFBFD" w14:textId="77777777" w:rsidR="00000000" w:rsidRDefault="00026F1C">
      <w:pPr>
        <w:pStyle w:val="a0"/>
        <w:ind w:firstLine="0"/>
        <w:rPr>
          <w:rFonts w:hint="cs"/>
          <w:rtl/>
        </w:rPr>
      </w:pPr>
    </w:p>
    <w:p w14:paraId="4DC2E81C" w14:textId="77777777" w:rsidR="00000000" w:rsidRDefault="00026F1C">
      <w:pPr>
        <w:pStyle w:val="af0"/>
        <w:rPr>
          <w:rtl/>
        </w:rPr>
      </w:pPr>
      <w:r>
        <w:rPr>
          <w:rFonts w:hint="eastAsia"/>
          <w:rtl/>
        </w:rPr>
        <w:t>מל</w:t>
      </w:r>
      <w:r>
        <w:rPr>
          <w:rtl/>
        </w:rPr>
        <w:t xml:space="preserve"> פולישוק-בלוך (שינוי):</w:t>
      </w:r>
    </w:p>
    <w:p w14:paraId="494F53C9" w14:textId="77777777" w:rsidR="00000000" w:rsidRDefault="00026F1C">
      <w:pPr>
        <w:pStyle w:val="a0"/>
        <w:rPr>
          <w:rFonts w:hint="cs"/>
          <w:rtl/>
        </w:rPr>
      </w:pPr>
    </w:p>
    <w:p w14:paraId="034E2927" w14:textId="77777777" w:rsidR="00000000" w:rsidRDefault="00026F1C">
      <w:pPr>
        <w:pStyle w:val="a0"/>
        <w:rPr>
          <w:rFonts w:hint="cs"/>
          <w:rtl/>
        </w:rPr>
      </w:pPr>
      <w:r>
        <w:rPr>
          <w:rFonts w:hint="cs"/>
          <w:rtl/>
        </w:rPr>
        <w:t xml:space="preserve">- - - </w:t>
      </w:r>
    </w:p>
    <w:p w14:paraId="688D7C8E" w14:textId="77777777" w:rsidR="00000000" w:rsidRDefault="00026F1C">
      <w:pPr>
        <w:pStyle w:val="a0"/>
        <w:rPr>
          <w:rFonts w:hint="cs"/>
          <w:rtl/>
        </w:rPr>
      </w:pPr>
    </w:p>
    <w:p w14:paraId="16F0470E" w14:textId="77777777" w:rsidR="00000000" w:rsidRDefault="00026F1C">
      <w:pPr>
        <w:pStyle w:val="-"/>
        <w:rPr>
          <w:rtl/>
        </w:rPr>
      </w:pPr>
      <w:bookmarkStart w:id="396" w:name="FS000000531T10_12_2003_16_03_52C"/>
      <w:bookmarkEnd w:id="396"/>
      <w:r>
        <w:rPr>
          <w:rtl/>
        </w:rPr>
        <w:t>אברהם רביץ (יהדות התורה):</w:t>
      </w:r>
    </w:p>
    <w:p w14:paraId="1AE2AB0C" w14:textId="77777777" w:rsidR="00000000" w:rsidRDefault="00026F1C">
      <w:pPr>
        <w:pStyle w:val="a0"/>
        <w:rPr>
          <w:rtl/>
        </w:rPr>
      </w:pPr>
    </w:p>
    <w:p w14:paraId="04C89F5D" w14:textId="77777777" w:rsidR="00000000" w:rsidRDefault="00026F1C">
      <w:pPr>
        <w:pStyle w:val="a0"/>
        <w:rPr>
          <w:rFonts w:hint="cs"/>
          <w:rtl/>
        </w:rPr>
      </w:pPr>
      <w:r>
        <w:rPr>
          <w:rFonts w:hint="cs"/>
          <w:rtl/>
        </w:rPr>
        <w:t xml:space="preserve">- - שיש ויכוח אמיתי בנושאים רציניים. </w:t>
      </w:r>
    </w:p>
    <w:p w14:paraId="1F966883" w14:textId="77777777" w:rsidR="00000000" w:rsidRDefault="00026F1C">
      <w:pPr>
        <w:pStyle w:val="a0"/>
        <w:rPr>
          <w:rFonts w:hint="cs"/>
          <w:rtl/>
        </w:rPr>
      </w:pPr>
    </w:p>
    <w:p w14:paraId="68342621" w14:textId="77777777" w:rsidR="00000000" w:rsidRDefault="00026F1C">
      <w:pPr>
        <w:pStyle w:val="a0"/>
        <w:rPr>
          <w:rFonts w:hint="cs"/>
          <w:rtl/>
        </w:rPr>
      </w:pPr>
      <w:r>
        <w:rPr>
          <w:rFonts w:hint="cs"/>
          <w:rtl/>
        </w:rPr>
        <w:t>תשמעי, קודם שאלת: מה ההבדל ביניכם לבין ש"ס. אתן לך תשובה: את שונאת גם את ש"ס וגם אותנו באותה מידה. באמת אין הבדל. איך זה?</w:t>
      </w:r>
    </w:p>
    <w:p w14:paraId="33A7B733" w14:textId="77777777" w:rsidR="00000000" w:rsidRDefault="00026F1C">
      <w:pPr>
        <w:pStyle w:val="a0"/>
        <w:ind w:firstLine="0"/>
        <w:rPr>
          <w:rFonts w:hint="cs"/>
          <w:rtl/>
        </w:rPr>
      </w:pPr>
    </w:p>
    <w:p w14:paraId="442BF8FE" w14:textId="77777777" w:rsidR="00000000" w:rsidRDefault="00026F1C">
      <w:pPr>
        <w:pStyle w:val="af0"/>
        <w:rPr>
          <w:rtl/>
        </w:rPr>
      </w:pPr>
      <w:r>
        <w:rPr>
          <w:rFonts w:hint="eastAsia"/>
          <w:rtl/>
        </w:rPr>
        <w:t>מל</w:t>
      </w:r>
      <w:r>
        <w:rPr>
          <w:rtl/>
        </w:rPr>
        <w:t xml:space="preserve"> פ</w:t>
      </w:r>
      <w:r>
        <w:rPr>
          <w:rtl/>
        </w:rPr>
        <w:t>ולישוק-בלוך (שינוי):</w:t>
      </w:r>
    </w:p>
    <w:p w14:paraId="65FBFD77" w14:textId="77777777" w:rsidR="00000000" w:rsidRDefault="00026F1C">
      <w:pPr>
        <w:pStyle w:val="a0"/>
        <w:rPr>
          <w:rFonts w:hint="cs"/>
          <w:rtl/>
        </w:rPr>
      </w:pPr>
    </w:p>
    <w:p w14:paraId="0F37AC3A" w14:textId="77777777" w:rsidR="00000000" w:rsidRDefault="00026F1C">
      <w:pPr>
        <w:pStyle w:val="a0"/>
        <w:rPr>
          <w:rFonts w:hint="cs"/>
          <w:rtl/>
        </w:rPr>
      </w:pPr>
      <w:r>
        <w:rPr>
          <w:rFonts w:hint="cs"/>
          <w:rtl/>
        </w:rPr>
        <w:t xml:space="preserve">ממש מצחיק. </w:t>
      </w:r>
    </w:p>
    <w:p w14:paraId="65D6F96C" w14:textId="77777777" w:rsidR="00000000" w:rsidRDefault="00026F1C">
      <w:pPr>
        <w:pStyle w:val="a0"/>
        <w:ind w:firstLine="0"/>
        <w:rPr>
          <w:rFonts w:hint="cs"/>
          <w:rtl/>
        </w:rPr>
      </w:pPr>
    </w:p>
    <w:p w14:paraId="032B8199" w14:textId="77777777" w:rsidR="00000000" w:rsidRDefault="00026F1C">
      <w:pPr>
        <w:pStyle w:val="-"/>
        <w:rPr>
          <w:rtl/>
        </w:rPr>
      </w:pPr>
      <w:bookmarkStart w:id="397" w:name="FS000000531T10_12_2003_16_04_25C"/>
      <w:bookmarkEnd w:id="397"/>
      <w:r>
        <w:rPr>
          <w:rtl/>
        </w:rPr>
        <w:t>אברהם רביץ (יהדות התורה):</w:t>
      </w:r>
    </w:p>
    <w:p w14:paraId="37178A7F" w14:textId="77777777" w:rsidR="00000000" w:rsidRDefault="00026F1C">
      <w:pPr>
        <w:pStyle w:val="a0"/>
        <w:rPr>
          <w:rtl/>
        </w:rPr>
      </w:pPr>
    </w:p>
    <w:p w14:paraId="1D2901A8" w14:textId="77777777" w:rsidR="00000000" w:rsidRDefault="00026F1C">
      <w:pPr>
        <w:pStyle w:val="a0"/>
        <w:rPr>
          <w:rFonts w:hint="cs"/>
          <w:rtl/>
        </w:rPr>
      </w:pPr>
      <w:r>
        <w:rPr>
          <w:rFonts w:hint="cs"/>
          <w:rtl/>
        </w:rPr>
        <w:t xml:space="preserve">אני אומר לכם, רבותי, אני לא מבין: מה מפריע לכם? פעם באמת היה הנושא של סחטנות וכל הדברים האלה </w:t>
      </w:r>
      <w:r>
        <w:rPr>
          <w:rtl/>
        </w:rPr>
        <w:t>–</w:t>
      </w:r>
      <w:r>
        <w:rPr>
          <w:rFonts w:hint="cs"/>
          <w:rtl/>
        </w:rPr>
        <w:t xml:space="preserve">  ואם תלמדו את ה"פעם" לעומק תראו מי היה אשם אז. לא הסיעות הקטנות. אז אני לא מתחיל להבין. אלא רק מה ש</w:t>
      </w:r>
      <w:r>
        <w:rPr>
          <w:rFonts w:hint="cs"/>
          <w:rtl/>
        </w:rPr>
        <w:t xml:space="preserve">רמז חבר הכנסת פינס, ונדמה לי ששמעתי את זה גם בדבריו של השר: זאת התחלה. </w:t>
      </w:r>
    </w:p>
    <w:p w14:paraId="49315A81" w14:textId="77777777" w:rsidR="00000000" w:rsidRDefault="00026F1C">
      <w:pPr>
        <w:pStyle w:val="a0"/>
        <w:rPr>
          <w:rFonts w:hint="cs"/>
          <w:rtl/>
        </w:rPr>
      </w:pPr>
    </w:p>
    <w:p w14:paraId="0569E3DA" w14:textId="77777777" w:rsidR="00000000" w:rsidRDefault="00026F1C">
      <w:pPr>
        <w:pStyle w:val="a0"/>
        <w:rPr>
          <w:rFonts w:hint="cs"/>
          <w:rtl/>
        </w:rPr>
      </w:pPr>
      <w:r>
        <w:rPr>
          <w:rFonts w:hint="cs"/>
          <w:rtl/>
        </w:rPr>
        <w:t xml:space="preserve">חברים, אם זאת התחלה, כל אחד מכם, וזה לא משנה לאיזו מפלגה הוא שייך היום, צריך להצביע נגד. יש כל כך הרבה חברי כנסת וקבוצות ותת-קבוצות שעצם האפשרות שלהם להתחבר למפלגה גדולה תלוי באפשרות </w:t>
      </w:r>
      <w:r>
        <w:rPr>
          <w:rFonts w:hint="cs"/>
          <w:rtl/>
        </w:rPr>
        <w:t>שלהם לרוץ לבד. כמה חברי כנסת יש כאן שאכן יושבים כאן בביטחון רק מפני שהם יכולים לעשות זאת דרך מפלגה אחרת בבחירות הבאות?</w:t>
      </w:r>
    </w:p>
    <w:p w14:paraId="4A56E5A1" w14:textId="77777777" w:rsidR="00000000" w:rsidRDefault="00026F1C">
      <w:pPr>
        <w:pStyle w:val="a0"/>
        <w:rPr>
          <w:rFonts w:hint="cs"/>
          <w:rtl/>
        </w:rPr>
      </w:pPr>
    </w:p>
    <w:p w14:paraId="02B43D9D" w14:textId="77777777" w:rsidR="00000000" w:rsidRDefault="00026F1C">
      <w:pPr>
        <w:pStyle w:val="a0"/>
        <w:rPr>
          <w:rFonts w:hint="cs"/>
          <w:rtl/>
        </w:rPr>
      </w:pPr>
      <w:r>
        <w:rPr>
          <w:rFonts w:hint="cs"/>
          <w:rtl/>
        </w:rPr>
        <w:t>לכן, רבותי, אני חושב שיש כאן מהלך ציני, שאיננו עוזר לאף אחד בשום דבר מבחינה עניינית ודמוקרטית, מבחינת ניהול חיי הכנסת. מה תעשו כאן? יהיו</w:t>
      </w:r>
      <w:r>
        <w:rPr>
          <w:rFonts w:hint="cs"/>
          <w:rtl/>
        </w:rPr>
        <w:t xml:space="preserve"> מפה 40 ומשם 40, ובכל מפלגה גדולה 50% הם פוחלצים בכנסת. מה תעשו כאן, יהיה כאן משעמם </w:t>
      </w:r>
      <w:r>
        <w:rPr>
          <w:rtl/>
        </w:rPr>
        <w:t>–</w:t>
      </w:r>
      <w:r>
        <w:rPr>
          <w:rFonts w:hint="cs"/>
          <w:rtl/>
        </w:rPr>
        <w:t xml:space="preserve"> גם היום בלי כמה חברי כנסת ערבים וחרדים, הרי זה מדבר שממה. </w:t>
      </w:r>
    </w:p>
    <w:p w14:paraId="57AC67A1" w14:textId="77777777" w:rsidR="00000000" w:rsidRDefault="00026F1C">
      <w:pPr>
        <w:pStyle w:val="a0"/>
        <w:ind w:firstLine="0"/>
        <w:rPr>
          <w:rFonts w:hint="cs"/>
          <w:rtl/>
        </w:rPr>
      </w:pPr>
    </w:p>
    <w:p w14:paraId="0C108328" w14:textId="77777777" w:rsidR="00000000" w:rsidRDefault="00026F1C">
      <w:pPr>
        <w:pStyle w:val="af1"/>
        <w:rPr>
          <w:rtl/>
        </w:rPr>
      </w:pPr>
      <w:r>
        <w:rPr>
          <w:rFonts w:hint="eastAsia"/>
          <w:rtl/>
        </w:rPr>
        <w:t>היו</w:t>
      </w:r>
      <w:r>
        <w:rPr>
          <w:rtl/>
        </w:rPr>
        <w:t>"ר נסים דהן:</w:t>
      </w:r>
    </w:p>
    <w:p w14:paraId="70843CB7" w14:textId="77777777" w:rsidR="00000000" w:rsidRDefault="00026F1C">
      <w:pPr>
        <w:pStyle w:val="a0"/>
        <w:rPr>
          <w:rFonts w:hint="cs"/>
          <w:rtl/>
        </w:rPr>
      </w:pPr>
    </w:p>
    <w:p w14:paraId="1C1A389C" w14:textId="77777777" w:rsidR="00000000" w:rsidRDefault="00026F1C">
      <w:pPr>
        <w:pStyle w:val="a0"/>
        <w:rPr>
          <w:rFonts w:hint="cs"/>
          <w:rtl/>
        </w:rPr>
      </w:pPr>
      <w:r>
        <w:rPr>
          <w:rFonts w:hint="cs"/>
          <w:rtl/>
        </w:rPr>
        <w:t xml:space="preserve">תודה רבה. </w:t>
      </w:r>
    </w:p>
    <w:p w14:paraId="34FA8387" w14:textId="77777777" w:rsidR="00000000" w:rsidRDefault="00026F1C">
      <w:pPr>
        <w:pStyle w:val="a0"/>
        <w:ind w:firstLine="0"/>
        <w:rPr>
          <w:rFonts w:hint="cs"/>
          <w:rtl/>
        </w:rPr>
      </w:pPr>
    </w:p>
    <w:p w14:paraId="09949721" w14:textId="77777777" w:rsidR="00000000" w:rsidRDefault="00026F1C">
      <w:pPr>
        <w:pStyle w:val="-"/>
        <w:rPr>
          <w:rtl/>
        </w:rPr>
      </w:pPr>
      <w:bookmarkStart w:id="398" w:name="FS000000531T10_12_2003_16_07_25C"/>
      <w:bookmarkEnd w:id="398"/>
      <w:r>
        <w:rPr>
          <w:rFonts w:hint="eastAsia"/>
          <w:rtl/>
        </w:rPr>
        <w:t>אברהם</w:t>
      </w:r>
      <w:r>
        <w:rPr>
          <w:rtl/>
        </w:rPr>
        <w:t xml:space="preserve"> רביץ (יהדות התורה):</w:t>
      </w:r>
    </w:p>
    <w:p w14:paraId="24769299" w14:textId="77777777" w:rsidR="00000000" w:rsidRDefault="00026F1C">
      <w:pPr>
        <w:pStyle w:val="a0"/>
        <w:rPr>
          <w:rFonts w:hint="cs"/>
          <w:rtl/>
        </w:rPr>
      </w:pPr>
    </w:p>
    <w:p w14:paraId="73E2C79A" w14:textId="77777777" w:rsidR="00000000" w:rsidRDefault="00026F1C">
      <w:pPr>
        <w:pStyle w:val="a0"/>
        <w:rPr>
          <w:rFonts w:hint="cs"/>
          <w:rtl/>
        </w:rPr>
      </w:pPr>
      <w:r>
        <w:rPr>
          <w:rFonts w:hint="cs"/>
          <w:rtl/>
        </w:rPr>
        <w:t xml:space="preserve">לכן, אם אתם רוצים כנסת שתחדד את הנושאים ותדון בהם </w:t>
      </w:r>
      <w:r>
        <w:rPr>
          <w:rtl/>
        </w:rPr>
        <w:t>–</w:t>
      </w:r>
      <w:r>
        <w:rPr>
          <w:rFonts w:hint="cs"/>
          <w:rtl/>
        </w:rPr>
        <w:t xml:space="preserve"> ונ</w:t>
      </w:r>
      <w:r>
        <w:rPr>
          <w:rFonts w:hint="cs"/>
          <w:rtl/>
        </w:rPr>
        <w:t xml:space="preserve">ושאים רציניים </w:t>
      </w:r>
      <w:r>
        <w:rPr>
          <w:rtl/>
        </w:rPr>
        <w:t>–</w:t>
      </w:r>
      <w:r>
        <w:rPr>
          <w:rFonts w:hint="cs"/>
          <w:rtl/>
        </w:rPr>
        <w:t xml:space="preserve"> אל תיגעו בזה. ואם אתם רוצים לגעת בזה, תורידו ל-1%. גם 1.5% זה מיותר. אני לא מבין שום דבר. תודה רבה, אדוני. </w:t>
      </w:r>
    </w:p>
    <w:p w14:paraId="5E105ED9" w14:textId="77777777" w:rsidR="00000000" w:rsidRDefault="00026F1C">
      <w:pPr>
        <w:pStyle w:val="a0"/>
        <w:ind w:firstLine="0"/>
        <w:rPr>
          <w:rFonts w:hint="cs"/>
          <w:rtl/>
        </w:rPr>
      </w:pPr>
    </w:p>
    <w:p w14:paraId="35138712" w14:textId="77777777" w:rsidR="00000000" w:rsidRDefault="00026F1C">
      <w:pPr>
        <w:pStyle w:val="af1"/>
        <w:rPr>
          <w:rtl/>
        </w:rPr>
      </w:pPr>
      <w:r>
        <w:rPr>
          <w:rtl/>
        </w:rPr>
        <w:t>היו"ר נסים דהן:</w:t>
      </w:r>
    </w:p>
    <w:p w14:paraId="49318804" w14:textId="77777777" w:rsidR="00000000" w:rsidRDefault="00026F1C">
      <w:pPr>
        <w:pStyle w:val="a0"/>
        <w:rPr>
          <w:rtl/>
        </w:rPr>
      </w:pPr>
    </w:p>
    <w:p w14:paraId="0C3BF06D" w14:textId="77777777" w:rsidR="00000000" w:rsidRDefault="00026F1C">
      <w:pPr>
        <w:pStyle w:val="a0"/>
        <w:rPr>
          <w:rFonts w:hint="cs"/>
          <w:rtl/>
        </w:rPr>
      </w:pPr>
      <w:r>
        <w:rPr>
          <w:rFonts w:hint="cs"/>
          <w:rtl/>
        </w:rPr>
        <w:t xml:space="preserve">תודה. חבר הכנסת עזמי בשארה. אני מבקש בפעם הבאה לשמור על בריאותו של חבר הכנסת רביץ. </w:t>
      </w:r>
    </w:p>
    <w:p w14:paraId="72833972" w14:textId="77777777" w:rsidR="00000000" w:rsidRDefault="00026F1C">
      <w:pPr>
        <w:pStyle w:val="a0"/>
        <w:ind w:firstLine="0"/>
        <w:rPr>
          <w:rFonts w:hint="cs"/>
          <w:rtl/>
        </w:rPr>
      </w:pPr>
    </w:p>
    <w:p w14:paraId="2F3FBEEE" w14:textId="77777777" w:rsidR="00000000" w:rsidRDefault="00026F1C">
      <w:pPr>
        <w:pStyle w:val="af0"/>
        <w:rPr>
          <w:rtl/>
        </w:rPr>
      </w:pPr>
      <w:r>
        <w:rPr>
          <w:rFonts w:hint="eastAsia"/>
          <w:rtl/>
        </w:rPr>
        <w:t>רן</w:t>
      </w:r>
      <w:r>
        <w:rPr>
          <w:rtl/>
        </w:rPr>
        <w:t xml:space="preserve"> כהן (מרצ):</w:t>
      </w:r>
    </w:p>
    <w:p w14:paraId="3B8C7552" w14:textId="77777777" w:rsidR="00000000" w:rsidRDefault="00026F1C">
      <w:pPr>
        <w:pStyle w:val="a0"/>
        <w:rPr>
          <w:rFonts w:hint="cs"/>
          <w:rtl/>
        </w:rPr>
      </w:pPr>
    </w:p>
    <w:p w14:paraId="167DA1DC" w14:textId="77777777" w:rsidR="00000000" w:rsidRDefault="00026F1C">
      <w:pPr>
        <w:pStyle w:val="a0"/>
        <w:rPr>
          <w:rFonts w:hint="cs"/>
          <w:rtl/>
        </w:rPr>
      </w:pPr>
      <w:r>
        <w:rPr>
          <w:rFonts w:hint="cs"/>
          <w:rtl/>
        </w:rPr>
        <w:t>בגלל עומק הנימ</w:t>
      </w:r>
      <w:r>
        <w:rPr>
          <w:rFonts w:hint="cs"/>
          <w:rtl/>
        </w:rPr>
        <w:t>וקים הייתי מצביע בעדך, אבל אני בעד אחוז החסימה.</w:t>
      </w:r>
    </w:p>
    <w:p w14:paraId="6CB72AF1" w14:textId="77777777" w:rsidR="00000000" w:rsidRDefault="00026F1C">
      <w:pPr>
        <w:pStyle w:val="a0"/>
        <w:rPr>
          <w:rFonts w:hint="cs"/>
          <w:rtl/>
        </w:rPr>
      </w:pPr>
    </w:p>
    <w:p w14:paraId="49F75E54" w14:textId="77777777" w:rsidR="00000000" w:rsidRDefault="00026F1C">
      <w:pPr>
        <w:pStyle w:val="af1"/>
        <w:rPr>
          <w:rtl/>
        </w:rPr>
      </w:pPr>
      <w:r>
        <w:rPr>
          <w:rtl/>
        </w:rPr>
        <w:t>היו"ר נסים דהן:</w:t>
      </w:r>
    </w:p>
    <w:p w14:paraId="31EAA33E" w14:textId="77777777" w:rsidR="00000000" w:rsidRDefault="00026F1C">
      <w:pPr>
        <w:pStyle w:val="a0"/>
        <w:rPr>
          <w:rtl/>
        </w:rPr>
      </w:pPr>
    </w:p>
    <w:p w14:paraId="11855C7D" w14:textId="77777777" w:rsidR="00000000" w:rsidRDefault="00026F1C">
      <w:pPr>
        <w:pStyle w:val="a0"/>
        <w:rPr>
          <w:rFonts w:hint="cs"/>
          <w:rtl/>
        </w:rPr>
      </w:pPr>
      <w:r>
        <w:rPr>
          <w:rFonts w:hint="cs"/>
          <w:rtl/>
        </w:rPr>
        <w:t xml:space="preserve">חבר הכנסת עזמי בשארה, ואחרון הדוברים </w:t>
      </w:r>
      <w:r>
        <w:rPr>
          <w:rtl/>
        </w:rPr>
        <w:t>–</w:t>
      </w:r>
      <w:r>
        <w:rPr>
          <w:rFonts w:hint="cs"/>
          <w:rtl/>
        </w:rPr>
        <w:t xml:space="preserve"> חבר הכנסת מוחמד ברכה. </w:t>
      </w:r>
    </w:p>
    <w:p w14:paraId="4439EE84" w14:textId="77777777" w:rsidR="00000000" w:rsidRDefault="00026F1C">
      <w:pPr>
        <w:pStyle w:val="a0"/>
        <w:ind w:firstLine="0"/>
        <w:rPr>
          <w:rFonts w:hint="cs"/>
          <w:rtl/>
        </w:rPr>
      </w:pPr>
    </w:p>
    <w:p w14:paraId="7D802640" w14:textId="77777777" w:rsidR="00000000" w:rsidRDefault="00026F1C">
      <w:pPr>
        <w:pStyle w:val="a"/>
        <w:rPr>
          <w:rtl/>
        </w:rPr>
      </w:pPr>
      <w:bookmarkStart w:id="399" w:name="FS000000558T10_12_2003_16_09_02"/>
      <w:bookmarkStart w:id="400" w:name="_Toc70328383"/>
      <w:bookmarkEnd w:id="399"/>
      <w:r>
        <w:rPr>
          <w:rFonts w:hint="eastAsia"/>
          <w:rtl/>
        </w:rPr>
        <w:t>עזמי</w:t>
      </w:r>
      <w:r>
        <w:rPr>
          <w:rtl/>
        </w:rPr>
        <w:t xml:space="preserve"> בשארה (בל"ד):</w:t>
      </w:r>
      <w:bookmarkEnd w:id="400"/>
    </w:p>
    <w:p w14:paraId="38485F75" w14:textId="77777777" w:rsidR="00000000" w:rsidRDefault="00026F1C">
      <w:pPr>
        <w:pStyle w:val="a0"/>
        <w:rPr>
          <w:rFonts w:hint="cs"/>
          <w:rtl/>
        </w:rPr>
      </w:pPr>
    </w:p>
    <w:p w14:paraId="4B82EF3C" w14:textId="77777777" w:rsidR="00000000" w:rsidRDefault="00026F1C">
      <w:pPr>
        <w:pStyle w:val="a0"/>
        <w:rPr>
          <w:rFonts w:hint="cs"/>
          <w:rtl/>
        </w:rPr>
      </w:pPr>
      <w:r>
        <w:rPr>
          <w:rFonts w:hint="cs"/>
          <w:rtl/>
        </w:rPr>
        <w:t>אדוני היושב-ראש, חברי הכנסת, אני לא יודע אם חברי הבית זוכרים, אבל פעם לא היה אחוז חסימה בבית הזה. פשוט לא ה</w:t>
      </w:r>
      <w:r>
        <w:rPr>
          <w:rFonts w:hint="cs"/>
          <w:rtl/>
        </w:rPr>
        <w:t xml:space="preserve">יה. אתם מדברים על מדינות שהתחילו את הדמוקרטיה שלהן באחוזי חסימה של 5% ו-7% ו-10%. במדינת ישראל לא היה אחוז חסימה. אחר כך היה 0.8%, אחר כך 1%, אחר כך 1.5%, ועכשיו 2%. </w:t>
      </w:r>
    </w:p>
    <w:p w14:paraId="7920A191" w14:textId="77777777" w:rsidR="00000000" w:rsidRDefault="00026F1C">
      <w:pPr>
        <w:pStyle w:val="a0"/>
        <w:rPr>
          <w:rFonts w:hint="cs"/>
          <w:rtl/>
        </w:rPr>
      </w:pPr>
    </w:p>
    <w:p w14:paraId="73E33088" w14:textId="77777777" w:rsidR="00000000" w:rsidRDefault="00026F1C">
      <w:pPr>
        <w:pStyle w:val="a0"/>
        <w:rPr>
          <w:rFonts w:hint="cs"/>
          <w:rtl/>
        </w:rPr>
      </w:pPr>
      <w:r>
        <w:rPr>
          <w:rFonts w:hint="cs"/>
          <w:rtl/>
        </w:rPr>
        <w:t>מה זה התהליך הזה? כלומר, מדינת ישראל מאבדת גיוון, מאבדת פסיפס? כלומר קורה באמת תהליך מוצ</w:t>
      </w:r>
      <w:r>
        <w:rPr>
          <w:rFonts w:hint="cs"/>
          <w:rtl/>
        </w:rPr>
        <w:t xml:space="preserve">לח של כור היתוך, שמקומו הכנסת? כלומר פה מתאחדים? פה יש יוניפורמיזציה? מה בדיוק הסיפור? חבר הכנסת פינס, במה מפריעות לך, למשל </w:t>
      </w:r>
      <w:r>
        <w:rPr>
          <w:rtl/>
        </w:rPr>
        <w:t>–</w:t>
      </w:r>
      <w:r>
        <w:rPr>
          <w:rFonts w:hint="cs"/>
          <w:rtl/>
        </w:rPr>
        <w:t xml:space="preserve">  עזוב את הימין של הבית;  בחלקו, אגב, יש לו נטיות אנטי-דמוקרטיות, אני לא חושד בך שאתה כזה. אני שואל: מה מפריע לך 2%? מה מפריע לך מפ</w:t>
      </w:r>
      <w:r>
        <w:rPr>
          <w:rFonts w:hint="cs"/>
          <w:rtl/>
        </w:rPr>
        <w:t xml:space="preserve">לגות קטנות? במה הפריעו לך? בשלוש הממשלות האחרונות, במה הפריעו המפלגות הקטנות? </w:t>
      </w:r>
    </w:p>
    <w:p w14:paraId="6DC9D128" w14:textId="77777777" w:rsidR="00000000" w:rsidRDefault="00026F1C">
      <w:pPr>
        <w:pStyle w:val="a0"/>
        <w:rPr>
          <w:rFonts w:hint="cs"/>
          <w:rtl/>
        </w:rPr>
      </w:pPr>
    </w:p>
    <w:p w14:paraId="7269E031" w14:textId="77777777" w:rsidR="00000000" w:rsidRDefault="00026F1C">
      <w:pPr>
        <w:pStyle w:val="a0"/>
        <w:rPr>
          <w:rFonts w:hint="cs"/>
          <w:rtl/>
        </w:rPr>
      </w:pPr>
      <w:r>
        <w:rPr>
          <w:rFonts w:hint="cs"/>
          <w:rtl/>
        </w:rPr>
        <w:t>לדעתי הבעיה היתה המפלגות הבינוניות, ריבוי המפלגות הבינוניות בכנסת. אגב, אין הרבה מפלגות קטנות, יש הרבה מפלגות בינוניות. זה סיפור עמוק יותר ממה שאתם אומרים. הבעיה היא שהמרכז מתפ</w:t>
      </w:r>
      <w:r>
        <w:rPr>
          <w:rFonts w:hint="cs"/>
          <w:rtl/>
        </w:rPr>
        <w:t>ורר, לא הקצוות; אין בעיה של קצוות במדינה הזאת. המרכז הפוליטי במדינה הזאת מתפורר. תסתכלו על עצמכם, המפלגות הבינוניות, לא המפלגות הקטנות. זאת הבעיה האמיתית של הדמוקרטיה הישראלית. יש לך בעיה עם ייצוג של אוכלוסייה שלא מגיעה ל-2%? כפי שהיא אמרה: מה ההבדל ביניכם</w:t>
      </w:r>
      <w:r>
        <w:rPr>
          <w:rFonts w:hint="cs"/>
          <w:rtl/>
        </w:rPr>
        <w:t xml:space="preserve"> לבין ש"ס, אני בטוח שיש מישהו אחר שאולי לא ישאל: מה ההבדל ביניכם. כולכם ערבים, מה ההבדל ביניכם? תתאחדו, יאללה, תבואו כולכם יחד. </w:t>
      </w:r>
    </w:p>
    <w:p w14:paraId="62CAB0F5" w14:textId="77777777" w:rsidR="00000000" w:rsidRDefault="00026F1C">
      <w:pPr>
        <w:pStyle w:val="a0"/>
        <w:rPr>
          <w:rFonts w:hint="cs"/>
          <w:rtl/>
        </w:rPr>
      </w:pPr>
    </w:p>
    <w:p w14:paraId="14F39C45" w14:textId="77777777" w:rsidR="00000000" w:rsidRDefault="00026F1C">
      <w:pPr>
        <w:pStyle w:val="a0"/>
        <w:rPr>
          <w:rFonts w:hint="cs"/>
          <w:rtl/>
        </w:rPr>
      </w:pPr>
      <w:r>
        <w:rPr>
          <w:rFonts w:hint="cs"/>
          <w:rtl/>
        </w:rPr>
        <w:t>אגב, אנחנו עלולים לעשות זאת, אבל כפי שאני רואה מהמספרים האחרונים בבחירות האחרונות, אין שום סיעה שלנו שלא עברה את ה-2%. כולם עב</w:t>
      </w:r>
      <w:r>
        <w:rPr>
          <w:rFonts w:hint="cs"/>
          <w:rtl/>
        </w:rPr>
        <w:t xml:space="preserve">רו את ה-2%. וזה באחוזי ההצבעה הנמוכים ביותר בהיסטוריה של האוכלוסייה הערבית. כלומר, זה ידרבן אותנו להעלות את אחוזי ההצבעה. שום דבר לא יקרה. מצוין, נעלה את אחוזי ההצבעה. </w:t>
      </w:r>
    </w:p>
    <w:p w14:paraId="60BEC0CE" w14:textId="77777777" w:rsidR="00000000" w:rsidRDefault="00026F1C">
      <w:pPr>
        <w:pStyle w:val="a0"/>
        <w:rPr>
          <w:rFonts w:hint="cs"/>
          <w:rtl/>
        </w:rPr>
      </w:pPr>
    </w:p>
    <w:p w14:paraId="10F79274" w14:textId="77777777" w:rsidR="00000000" w:rsidRDefault="00026F1C">
      <w:pPr>
        <w:pStyle w:val="a0"/>
        <w:rPr>
          <w:rFonts w:hint="cs"/>
          <w:rtl/>
        </w:rPr>
      </w:pPr>
      <w:r>
        <w:rPr>
          <w:rFonts w:hint="cs"/>
          <w:rtl/>
        </w:rPr>
        <w:t>ואני אומר: מה התהליך הזה שקורה? בשביל מה? שמישהו יעלה לפה וינמק. מפריע שיש ריבוי, יש פ</w:t>
      </w:r>
      <w:r>
        <w:rPr>
          <w:rFonts w:hint="cs"/>
          <w:rtl/>
        </w:rPr>
        <w:t>לורליזם, יש יותר מדי ייצוג. חבר כנסת דמוקרט וליברל עמד כאן ואמר: אולי עקרון הייצוגיות ייפגע, אבל לא הדמוקרטיה. איך, תסביר לי איך תפגע בעקרון הייצוגיות אבל לא בדמוקרטיה. אגב, במה הפגיעה בעקרון הייצוגיות תועיל לדמוקרטיה? זה מה שאתה צריך להסביר לנו כאן כדי לש</w:t>
      </w:r>
      <w:r>
        <w:rPr>
          <w:rFonts w:hint="cs"/>
          <w:rtl/>
        </w:rPr>
        <w:t xml:space="preserve">כנע אותנו. למשל, יציבות בסדרי שלטון ומינהל וממשל. מה, מה הבעיה? </w:t>
      </w:r>
    </w:p>
    <w:p w14:paraId="04BA2A09" w14:textId="77777777" w:rsidR="00000000" w:rsidRDefault="00026F1C">
      <w:pPr>
        <w:pStyle w:val="a0"/>
        <w:rPr>
          <w:rFonts w:hint="cs"/>
          <w:rtl/>
        </w:rPr>
      </w:pPr>
    </w:p>
    <w:p w14:paraId="74EB5017" w14:textId="77777777" w:rsidR="00000000" w:rsidRDefault="00026F1C">
      <w:pPr>
        <w:pStyle w:val="af0"/>
        <w:rPr>
          <w:rtl/>
        </w:rPr>
      </w:pPr>
      <w:r>
        <w:rPr>
          <w:rFonts w:hint="eastAsia"/>
          <w:rtl/>
        </w:rPr>
        <w:t>יעקב</w:t>
      </w:r>
      <w:r>
        <w:rPr>
          <w:rtl/>
        </w:rPr>
        <w:t xml:space="preserve"> מרגי (ש"ס):</w:t>
      </w:r>
    </w:p>
    <w:p w14:paraId="026C84BC" w14:textId="77777777" w:rsidR="00000000" w:rsidRDefault="00026F1C">
      <w:pPr>
        <w:pStyle w:val="a0"/>
        <w:rPr>
          <w:rFonts w:hint="cs"/>
          <w:rtl/>
        </w:rPr>
      </w:pPr>
    </w:p>
    <w:p w14:paraId="182CD5E0" w14:textId="77777777" w:rsidR="00000000" w:rsidRDefault="00026F1C">
      <w:pPr>
        <w:pStyle w:val="a0"/>
        <w:rPr>
          <w:rFonts w:hint="cs"/>
          <w:rtl/>
        </w:rPr>
      </w:pPr>
      <w:r>
        <w:rPr>
          <w:rFonts w:hint="cs"/>
          <w:rtl/>
        </w:rPr>
        <w:t>- -  -</w:t>
      </w:r>
    </w:p>
    <w:p w14:paraId="0B15A0FC" w14:textId="77777777" w:rsidR="00000000" w:rsidRDefault="00026F1C">
      <w:pPr>
        <w:pStyle w:val="a0"/>
        <w:ind w:firstLine="0"/>
        <w:rPr>
          <w:rFonts w:hint="cs"/>
          <w:rtl/>
        </w:rPr>
      </w:pPr>
    </w:p>
    <w:p w14:paraId="57CDAD46" w14:textId="77777777" w:rsidR="00000000" w:rsidRDefault="00026F1C">
      <w:pPr>
        <w:pStyle w:val="-"/>
        <w:rPr>
          <w:rtl/>
        </w:rPr>
      </w:pPr>
      <w:bookmarkStart w:id="401" w:name="FS000000558T10_12_2003_16_17_47C"/>
      <w:bookmarkEnd w:id="401"/>
      <w:r>
        <w:rPr>
          <w:rtl/>
        </w:rPr>
        <w:t>עזמי בשארה (בל"ד):</w:t>
      </w:r>
    </w:p>
    <w:p w14:paraId="087D4C72" w14:textId="77777777" w:rsidR="00000000" w:rsidRDefault="00026F1C">
      <w:pPr>
        <w:pStyle w:val="a0"/>
        <w:rPr>
          <w:rtl/>
        </w:rPr>
      </w:pPr>
    </w:p>
    <w:p w14:paraId="49EA681D" w14:textId="77777777" w:rsidR="00000000" w:rsidRDefault="00026F1C">
      <w:pPr>
        <w:pStyle w:val="a0"/>
        <w:rPr>
          <w:rFonts w:hint="cs"/>
          <w:rtl/>
        </w:rPr>
      </w:pPr>
      <w:r>
        <w:rPr>
          <w:rFonts w:hint="cs"/>
          <w:rtl/>
        </w:rPr>
        <w:t>מה? שמישהו יסביר לי, אם ייעלמו פה שתי מפלגות קטנות שלא עוברות את ה-2%, במה זה יעזור לסדרי שלטון ומשפט? אתם לא משכנעים פשוט. זה סתם תהליך אנטי-דמ</w:t>
      </w:r>
      <w:r>
        <w:rPr>
          <w:rFonts w:hint="cs"/>
          <w:rtl/>
        </w:rPr>
        <w:t xml:space="preserve">וקרטי שקורה. ואני מתפלא עליכם שאתם מצטרפים לאנשים באמת אנטי-דמוקרטיים. אני לא מבין מה קורה לכם. </w:t>
      </w:r>
    </w:p>
    <w:p w14:paraId="40A8EAF0" w14:textId="77777777" w:rsidR="00000000" w:rsidRDefault="00026F1C">
      <w:pPr>
        <w:pStyle w:val="a0"/>
        <w:rPr>
          <w:rFonts w:hint="cs"/>
          <w:rtl/>
        </w:rPr>
      </w:pPr>
    </w:p>
    <w:p w14:paraId="2B49E131" w14:textId="77777777" w:rsidR="00000000" w:rsidRDefault="00026F1C">
      <w:pPr>
        <w:pStyle w:val="a0"/>
        <w:rPr>
          <w:rFonts w:hint="cs"/>
          <w:rtl/>
        </w:rPr>
      </w:pPr>
      <w:r>
        <w:rPr>
          <w:rFonts w:hint="cs"/>
          <w:rtl/>
        </w:rPr>
        <w:t xml:space="preserve">על כל פנים, אין לנו בעיה מעשית אם ההצעות יתקבלו, אבל בהחלט יש לנו </w:t>
      </w:r>
      <w:r>
        <w:rPr>
          <w:rtl/>
        </w:rPr>
        <w:t>–</w:t>
      </w:r>
      <w:r>
        <w:rPr>
          <w:rFonts w:hint="cs"/>
          <w:rtl/>
        </w:rPr>
        <w:t xml:space="preserve"> וצריכה להיות לכם </w:t>
      </w:r>
      <w:r>
        <w:rPr>
          <w:rtl/>
        </w:rPr>
        <w:t>–</w:t>
      </w:r>
      <w:r>
        <w:rPr>
          <w:rFonts w:hint="cs"/>
          <w:rtl/>
        </w:rPr>
        <w:t xml:space="preserve"> בעיה אידיאולוגית עקרונית. </w:t>
      </w:r>
    </w:p>
    <w:p w14:paraId="4C50CCC6" w14:textId="77777777" w:rsidR="00000000" w:rsidRDefault="00026F1C">
      <w:pPr>
        <w:pStyle w:val="a0"/>
        <w:ind w:firstLine="0"/>
        <w:rPr>
          <w:rFonts w:hint="cs"/>
          <w:rtl/>
        </w:rPr>
      </w:pPr>
    </w:p>
    <w:p w14:paraId="52CC95B4" w14:textId="77777777" w:rsidR="00000000" w:rsidRDefault="00026F1C">
      <w:pPr>
        <w:pStyle w:val="af1"/>
        <w:rPr>
          <w:rtl/>
        </w:rPr>
      </w:pPr>
      <w:r>
        <w:rPr>
          <w:rtl/>
        </w:rPr>
        <w:t>היו"ר נסים דהן:</w:t>
      </w:r>
    </w:p>
    <w:p w14:paraId="0D980910" w14:textId="77777777" w:rsidR="00000000" w:rsidRDefault="00026F1C">
      <w:pPr>
        <w:pStyle w:val="a0"/>
        <w:rPr>
          <w:rtl/>
        </w:rPr>
      </w:pPr>
    </w:p>
    <w:p w14:paraId="1CA06928" w14:textId="77777777" w:rsidR="00000000" w:rsidRDefault="00026F1C">
      <w:pPr>
        <w:pStyle w:val="a0"/>
        <w:rPr>
          <w:rFonts w:hint="cs"/>
          <w:rtl/>
        </w:rPr>
      </w:pPr>
      <w:r>
        <w:rPr>
          <w:rFonts w:hint="cs"/>
          <w:rtl/>
        </w:rPr>
        <w:t>תודה רבה.</w:t>
      </w:r>
    </w:p>
    <w:p w14:paraId="50EEDBCD" w14:textId="77777777" w:rsidR="00000000" w:rsidRDefault="00026F1C">
      <w:pPr>
        <w:pStyle w:val="a0"/>
        <w:ind w:firstLine="0"/>
        <w:rPr>
          <w:rFonts w:hint="cs"/>
          <w:rtl/>
        </w:rPr>
      </w:pPr>
    </w:p>
    <w:p w14:paraId="7673311E" w14:textId="77777777" w:rsidR="00000000" w:rsidRDefault="00026F1C">
      <w:pPr>
        <w:pStyle w:val="-"/>
        <w:rPr>
          <w:rtl/>
        </w:rPr>
      </w:pPr>
      <w:bookmarkStart w:id="402" w:name="FS000000558T10_12_2003_16_18_58C"/>
      <w:bookmarkEnd w:id="402"/>
      <w:r>
        <w:rPr>
          <w:rtl/>
        </w:rPr>
        <w:t>עזמי בשארה (בל"</w:t>
      </w:r>
      <w:r>
        <w:rPr>
          <w:rtl/>
        </w:rPr>
        <w:t>ד):</w:t>
      </w:r>
    </w:p>
    <w:p w14:paraId="3C305072" w14:textId="77777777" w:rsidR="00000000" w:rsidRDefault="00026F1C">
      <w:pPr>
        <w:pStyle w:val="a0"/>
        <w:rPr>
          <w:rtl/>
        </w:rPr>
      </w:pPr>
    </w:p>
    <w:p w14:paraId="248B0BB1" w14:textId="77777777" w:rsidR="00000000" w:rsidRDefault="00026F1C">
      <w:pPr>
        <w:pStyle w:val="a0"/>
        <w:rPr>
          <w:rFonts w:hint="cs"/>
          <w:rtl/>
        </w:rPr>
      </w:pPr>
      <w:r>
        <w:rPr>
          <w:rFonts w:hint="cs"/>
          <w:rtl/>
        </w:rPr>
        <w:t xml:space="preserve">אנחנו קיבלנו 2.4%. זאת לא הבעיה. </w:t>
      </w:r>
    </w:p>
    <w:p w14:paraId="054C5CD2" w14:textId="77777777" w:rsidR="00000000" w:rsidRDefault="00026F1C">
      <w:pPr>
        <w:pStyle w:val="a0"/>
        <w:ind w:firstLine="0"/>
        <w:rPr>
          <w:rFonts w:hint="cs"/>
          <w:rtl/>
        </w:rPr>
      </w:pPr>
    </w:p>
    <w:p w14:paraId="5D919DC2" w14:textId="77777777" w:rsidR="00000000" w:rsidRDefault="00026F1C">
      <w:pPr>
        <w:pStyle w:val="af1"/>
        <w:rPr>
          <w:rtl/>
        </w:rPr>
      </w:pPr>
      <w:r>
        <w:rPr>
          <w:rtl/>
        </w:rPr>
        <w:t>היו"ר נסים דהן:</w:t>
      </w:r>
    </w:p>
    <w:p w14:paraId="365E0188" w14:textId="77777777" w:rsidR="00000000" w:rsidRDefault="00026F1C">
      <w:pPr>
        <w:pStyle w:val="a0"/>
        <w:rPr>
          <w:rtl/>
        </w:rPr>
      </w:pPr>
    </w:p>
    <w:p w14:paraId="4F6D8104" w14:textId="77777777" w:rsidR="00000000" w:rsidRDefault="00026F1C">
      <w:pPr>
        <w:pStyle w:val="a0"/>
        <w:rPr>
          <w:rFonts w:hint="cs"/>
          <w:rtl/>
        </w:rPr>
      </w:pPr>
      <w:r>
        <w:rPr>
          <w:rFonts w:hint="cs"/>
          <w:rtl/>
        </w:rPr>
        <w:t xml:space="preserve">תודה רבה. אנחנו עוברים להצבעה. כל הצעת חוק בנפרד. סליחה, סליחה. טעות: חבר הכנסת מוחמד ברכה. שלוש פעמים אמרתי שאתה צריך לדבר </w:t>
      </w:r>
      <w:r>
        <w:rPr>
          <w:rtl/>
        </w:rPr>
        <w:t>–</w:t>
      </w:r>
      <w:r>
        <w:rPr>
          <w:rFonts w:hint="cs"/>
          <w:rtl/>
        </w:rPr>
        <w:t xml:space="preserve"> ושכחתי. הבמה שלך, אדוני. </w:t>
      </w:r>
    </w:p>
    <w:p w14:paraId="36FB62A7" w14:textId="77777777" w:rsidR="00000000" w:rsidRDefault="00026F1C">
      <w:pPr>
        <w:pStyle w:val="a0"/>
        <w:ind w:firstLine="0"/>
        <w:rPr>
          <w:rFonts w:hint="cs"/>
          <w:rtl/>
        </w:rPr>
      </w:pPr>
    </w:p>
    <w:p w14:paraId="65045F3B" w14:textId="77777777" w:rsidR="00000000" w:rsidRDefault="00026F1C">
      <w:pPr>
        <w:pStyle w:val="a"/>
        <w:rPr>
          <w:rtl/>
        </w:rPr>
      </w:pPr>
      <w:bookmarkStart w:id="403" w:name="FS000000434T10_12_2003_15_59_01C"/>
      <w:bookmarkStart w:id="404" w:name="FS000000540T10_12_2003_15_59_11"/>
      <w:bookmarkStart w:id="405" w:name="_Toc70328384"/>
      <w:bookmarkEnd w:id="403"/>
      <w:bookmarkEnd w:id="404"/>
      <w:r>
        <w:rPr>
          <w:rtl/>
        </w:rPr>
        <w:t>מוחמד ברכה (חד"ש-תע"ל):</w:t>
      </w:r>
      <w:bookmarkEnd w:id="405"/>
    </w:p>
    <w:p w14:paraId="73C64DF8" w14:textId="77777777" w:rsidR="00000000" w:rsidRDefault="00026F1C">
      <w:pPr>
        <w:pStyle w:val="a0"/>
        <w:rPr>
          <w:rtl/>
        </w:rPr>
      </w:pPr>
    </w:p>
    <w:p w14:paraId="19AA26BF" w14:textId="77777777" w:rsidR="00000000" w:rsidRDefault="00026F1C">
      <w:pPr>
        <w:pStyle w:val="a0"/>
        <w:rPr>
          <w:rFonts w:hint="cs"/>
          <w:rtl/>
        </w:rPr>
      </w:pPr>
      <w:r>
        <w:rPr>
          <w:rFonts w:hint="cs"/>
          <w:rtl/>
        </w:rPr>
        <w:t>אדוני היושב-ראש, רבות</w:t>
      </w:r>
      <w:r>
        <w:rPr>
          <w:rFonts w:hint="cs"/>
          <w:rtl/>
        </w:rPr>
        <w:t>י חברי הכנסת, לא אחזור על טיעונים שהעלו חברי שקדמו לי, אבל עצם העובדה שבמדינת ישראל אין חוקה שתסדיר את הזכויות של הפרט, זכויות האזרח, זכויות האדם, זכויות העובד של האזרח האחד ושל הקולקטיב החברתי במדינה - כל עוד אין חוקה, השיטה הזאת של אחוז חסימה נמוך היא שי</w:t>
      </w:r>
      <w:r>
        <w:rPr>
          <w:rFonts w:hint="cs"/>
          <w:rtl/>
        </w:rPr>
        <w:t>טה נדרשת - - -</w:t>
      </w:r>
    </w:p>
    <w:p w14:paraId="2F9D2669" w14:textId="77777777" w:rsidR="00000000" w:rsidRDefault="00026F1C">
      <w:pPr>
        <w:pStyle w:val="a0"/>
        <w:rPr>
          <w:rFonts w:hint="cs"/>
          <w:rtl/>
        </w:rPr>
      </w:pPr>
    </w:p>
    <w:p w14:paraId="3AD74663" w14:textId="77777777" w:rsidR="00000000" w:rsidRDefault="00026F1C">
      <w:pPr>
        <w:pStyle w:val="af0"/>
        <w:rPr>
          <w:rtl/>
        </w:rPr>
      </w:pPr>
      <w:r>
        <w:rPr>
          <w:rFonts w:hint="eastAsia"/>
          <w:rtl/>
        </w:rPr>
        <w:t>דליה</w:t>
      </w:r>
      <w:r>
        <w:rPr>
          <w:rtl/>
        </w:rPr>
        <w:t xml:space="preserve"> איציק (העבודה-מימד):</w:t>
      </w:r>
    </w:p>
    <w:p w14:paraId="6FB41F4D" w14:textId="77777777" w:rsidR="00000000" w:rsidRDefault="00026F1C">
      <w:pPr>
        <w:pStyle w:val="a0"/>
        <w:rPr>
          <w:rFonts w:hint="cs"/>
          <w:rtl/>
        </w:rPr>
      </w:pPr>
    </w:p>
    <w:p w14:paraId="6C21B6EB" w14:textId="77777777" w:rsidR="00000000" w:rsidRDefault="00026F1C">
      <w:pPr>
        <w:pStyle w:val="a0"/>
        <w:rPr>
          <w:rFonts w:hint="cs"/>
          <w:rtl/>
        </w:rPr>
      </w:pPr>
      <w:r>
        <w:rPr>
          <w:rFonts w:hint="cs"/>
          <w:rtl/>
        </w:rPr>
        <w:t>למה לא הצביעו?</w:t>
      </w:r>
    </w:p>
    <w:p w14:paraId="64734F94" w14:textId="77777777" w:rsidR="00000000" w:rsidRDefault="00026F1C">
      <w:pPr>
        <w:pStyle w:val="a0"/>
        <w:rPr>
          <w:rFonts w:hint="cs"/>
          <w:rtl/>
        </w:rPr>
      </w:pPr>
    </w:p>
    <w:p w14:paraId="36C0C47F" w14:textId="77777777" w:rsidR="00000000" w:rsidRDefault="00026F1C">
      <w:pPr>
        <w:pStyle w:val="af1"/>
        <w:rPr>
          <w:rtl/>
        </w:rPr>
      </w:pPr>
      <w:r>
        <w:rPr>
          <w:rtl/>
        </w:rPr>
        <w:t>היו"ר נסים דהן:</w:t>
      </w:r>
    </w:p>
    <w:p w14:paraId="1C3F0CE9" w14:textId="77777777" w:rsidR="00000000" w:rsidRDefault="00026F1C">
      <w:pPr>
        <w:pStyle w:val="a0"/>
        <w:rPr>
          <w:rtl/>
        </w:rPr>
      </w:pPr>
    </w:p>
    <w:p w14:paraId="39DF1924" w14:textId="77777777" w:rsidR="00000000" w:rsidRDefault="00026F1C">
      <w:pPr>
        <w:pStyle w:val="a0"/>
        <w:rPr>
          <w:rFonts w:hint="cs"/>
          <w:rtl/>
        </w:rPr>
      </w:pPr>
      <w:r>
        <w:rPr>
          <w:rFonts w:hint="cs"/>
          <w:rtl/>
        </w:rPr>
        <w:t>אנחנו נעבור להצבעה מייד עם סיום דבריו.</w:t>
      </w:r>
    </w:p>
    <w:p w14:paraId="3ED45365" w14:textId="77777777" w:rsidR="00000000" w:rsidRDefault="00026F1C">
      <w:pPr>
        <w:pStyle w:val="a0"/>
        <w:rPr>
          <w:rFonts w:hint="cs"/>
          <w:rtl/>
        </w:rPr>
      </w:pPr>
    </w:p>
    <w:p w14:paraId="729010F2" w14:textId="77777777" w:rsidR="00000000" w:rsidRDefault="00026F1C">
      <w:pPr>
        <w:pStyle w:val="-"/>
        <w:rPr>
          <w:rtl/>
        </w:rPr>
      </w:pPr>
      <w:bookmarkStart w:id="406" w:name="FS000000540T10_12_2003_16_01_45C"/>
      <w:bookmarkEnd w:id="406"/>
      <w:r>
        <w:rPr>
          <w:rtl/>
        </w:rPr>
        <w:t>מוחמד ברכה (חד"ש-תע"ל):</w:t>
      </w:r>
    </w:p>
    <w:p w14:paraId="1BE70A27" w14:textId="77777777" w:rsidR="00000000" w:rsidRDefault="00026F1C">
      <w:pPr>
        <w:pStyle w:val="a0"/>
        <w:rPr>
          <w:rtl/>
        </w:rPr>
      </w:pPr>
    </w:p>
    <w:p w14:paraId="097D45ED" w14:textId="77777777" w:rsidR="00000000" w:rsidRDefault="00026F1C">
      <w:pPr>
        <w:pStyle w:val="a0"/>
        <w:rPr>
          <w:rFonts w:hint="cs"/>
          <w:rtl/>
        </w:rPr>
      </w:pPr>
      <w:r>
        <w:rPr>
          <w:rFonts w:hint="cs"/>
          <w:rtl/>
        </w:rPr>
        <w:t>דליה איציק, מה את חושבת, אם אני מדבר, למה את צריכה לדבר?</w:t>
      </w:r>
    </w:p>
    <w:p w14:paraId="25F03AB7" w14:textId="77777777" w:rsidR="00000000" w:rsidRDefault="00026F1C">
      <w:pPr>
        <w:pStyle w:val="a0"/>
        <w:rPr>
          <w:rFonts w:hint="cs"/>
          <w:rtl/>
        </w:rPr>
      </w:pPr>
    </w:p>
    <w:p w14:paraId="0C093901" w14:textId="77777777" w:rsidR="00000000" w:rsidRDefault="00026F1C">
      <w:pPr>
        <w:pStyle w:val="af1"/>
        <w:rPr>
          <w:rtl/>
        </w:rPr>
      </w:pPr>
      <w:r>
        <w:rPr>
          <w:rtl/>
        </w:rPr>
        <w:t>היו"ר נסים דהן:</w:t>
      </w:r>
    </w:p>
    <w:p w14:paraId="58DC8985" w14:textId="77777777" w:rsidR="00000000" w:rsidRDefault="00026F1C">
      <w:pPr>
        <w:pStyle w:val="a0"/>
        <w:rPr>
          <w:rtl/>
        </w:rPr>
      </w:pPr>
    </w:p>
    <w:p w14:paraId="1F9488F6" w14:textId="77777777" w:rsidR="00000000" w:rsidRDefault="00026F1C">
      <w:pPr>
        <w:pStyle w:val="a0"/>
        <w:rPr>
          <w:rFonts w:hint="cs"/>
          <w:rtl/>
        </w:rPr>
      </w:pPr>
      <w:r>
        <w:rPr>
          <w:rFonts w:hint="cs"/>
          <w:rtl/>
        </w:rPr>
        <w:t>נא להקשיב. חבר הכנסת רשף חן.</w:t>
      </w:r>
    </w:p>
    <w:p w14:paraId="20571073" w14:textId="77777777" w:rsidR="00000000" w:rsidRDefault="00026F1C">
      <w:pPr>
        <w:pStyle w:val="a0"/>
        <w:rPr>
          <w:rFonts w:hint="cs"/>
          <w:rtl/>
        </w:rPr>
      </w:pPr>
    </w:p>
    <w:p w14:paraId="471EBF67" w14:textId="77777777" w:rsidR="00000000" w:rsidRDefault="00026F1C">
      <w:pPr>
        <w:pStyle w:val="-"/>
        <w:rPr>
          <w:rtl/>
        </w:rPr>
      </w:pPr>
      <w:bookmarkStart w:id="407" w:name="FS000000540T10_12_2003_16_02_24C"/>
      <w:bookmarkEnd w:id="407"/>
      <w:r>
        <w:rPr>
          <w:rtl/>
        </w:rPr>
        <w:t>מוחמד ברכה</w:t>
      </w:r>
      <w:r>
        <w:rPr>
          <w:rtl/>
        </w:rPr>
        <w:t xml:space="preserve"> (חד"ש-תע"ל):</w:t>
      </w:r>
    </w:p>
    <w:p w14:paraId="01A1B208" w14:textId="77777777" w:rsidR="00000000" w:rsidRDefault="00026F1C">
      <w:pPr>
        <w:pStyle w:val="a0"/>
        <w:rPr>
          <w:rtl/>
        </w:rPr>
      </w:pPr>
    </w:p>
    <w:p w14:paraId="333787B1" w14:textId="77777777" w:rsidR="00000000" w:rsidRDefault="00026F1C">
      <w:pPr>
        <w:pStyle w:val="a0"/>
        <w:rPr>
          <w:rFonts w:hint="cs"/>
          <w:rtl/>
        </w:rPr>
      </w:pPr>
      <w:r>
        <w:rPr>
          <w:rFonts w:hint="cs"/>
          <w:rtl/>
        </w:rPr>
        <w:t>הדבר השני, החברה הישראלית היא לא חברה שיש לה הוויה קולקטיבית של מאות או של אלפי שנים. זו בכל זאת חברה שיש בה מיעוט לאומי, שהוא המיעוט הערבי, אבל כל שאר מרכיבי האוכלוסייה - אמנם אומרים רוב יהודי ומיעוט ערבי, אבל גם הרוב היהודי הוא מיעוטים; יש</w:t>
      </w:r>
      <w:r>
        <w:rPr>
          <w:rFonts w:hint="cs"/>
          <w:rtl/>
        </w:rPr>
        <w:t xml:space="preserve"> מיעוט אשכנזי, יש מיעוט ספרדי, יש מיעוט חרדי, יש מיעוט רוסי. אז מה תעשו?</w:t>
      </w:r>
    </w:p>
    <w:p w14:paraId="745D6046" w14:textId="77777777" w:rsidR="00000000" w:rsidRDefault="00026F1C">
      <w:pPr>
        <w:pStyle w:val="a0"/>
        <w:rPr>
          <w:rFonts w:hint="cs"/>
          <w:rtl/>
        </w:rPr>
      </w:pPr>
    </w:p>
    <w:p w14:paraId="3D435401" w14:textId="77777777" w:rsidR="00000000" w:rsidRDefault="00026F1C">
      <w:pPr>
        <w:pStyle w:val="a0"/>
        <w:rPr>
          <w:rFonts w:hint="cs"/>
          <w:rtl/>
        </w:rPr>
      </w:pPr>
      <w:r>
        <w:rPr>
          <w:rFonts w:hint="cs"/>
          <w:rtl/>
        </w:rPr>
        <w:t>בא פינס ומשווה עם נורבגיה, בא פינס ומשווה עם צרפת ועם קנדה, אני לא יודע עם מי. פה זה מדינת ישראל, זו מדינה של הגירה, שיש בה קולקטיבים חברתיים שונים. אחוז החסימה הנמוך דרוש כדי לשקף א</w:t>
      </w:r>
      <w:r>
        <w:rPr>
          <w:rFonts w:hint="cs"/>
          <w:rtl/>
        </w:rPr>
        <w:t>ת המכלול הזה.</w:t>
      </w:r>
    </w:p>
    <w:p w14:paraId="5AFA8241" w14:textId="77777777" w:rsidR="00000000" w:rsidRDefault="00026F1C">
      <w:pPr>
        <w:pStyle w:val="a0"/>
        <w:rPr>
          <w:rFonts w:hint="cs"/>
          <w:rtl/>
        </w:rPr>
      </w:pPr>
    </w:p>
    <w:p w14:paraId="5763D3ED" w14:textId="77777777" w:rsidR="00000000" w:rsidRDefault="00026F1C">
      <w:pPr>
        <w:pStyle w:val="a0"/>
        <w:rPr>
          <w:rFonts w:hint="cs"/>
          <w:rtl/>
        </w:rPr>
      </w:pPr>
      <w:r>
        <w:rPr>
          <w:rFonts w:hint="cs"/>
          <w:rtl/>
        </w:rPr>
        <w:t xml:space="preserve">אומרים גם סחטנות. המפלגות הקטנות הן הביטוי של הסחטנות? אני אגיד לכם איך אפשר לחסל את הסחטנות </w:t>
      </w:r>
      <w:r>
        <w:rPr>
          <w:rtl/>
        </w:rPr>
        <w:t>–</w:t>
      </w:r>
      <w:r>
        <w:rPr>
          <w:rFonts w:hint="cs"/>
          <w:rtl/>
        </w:rPr>
        <w:t xml:space="preserve"> שאגב, לא קיימת בשנים האחרונות: מחסלים את הסחטנות על-ידי ביטול חוק ההסדרים, למשל. תבטלו את החוק ההסדרים - ביטלת את הסחטנות. כל חוק שמתקבל ברוב מוחל</w:t>
      </w:r>
      <w:r>
        <w:rPr>
          <w:rFonts w:hint="cs"/>
          <w:rtl/>
        </w:rPr>
        <w:t>ט או רוב כנדרש על-פי חוק בכנסת, הוא חוק והוא יתמלא. ולא שלפני אישור התקציב תבוא מפלגה של שלושה, ארבעה וחמישה ותגיד זה לא וזה כן. אז יהיה סדר. הצעות החוק יהיו הצעות חוק והסחטנות תתבטל.</w:t>
      </w:r>
    </w:p>
    <w:p w14:paraId="2BC5FC8C" w14:textId="77777777" w:rsidR="00000000" w:rsidRDefault="00026F1C">
      <w:pPr>
        <w:pStyle w:val="a0"/>
        <w:rPr>
          <w:rtl/>
        </w:rPr>
      </w:pPr>
    </w:p>
    <w:p w14:paraId="65764B58" w14:textId="77777777" w:rsidR="00000000" w:rsidRDefault="00026F1C">
      <w:pPr>
        <w:pStyle w:val="af0"/>
        <w:spacing w:line="360" w:lineRule="auto"/>
        <w:ind w:firstLine="720"/>
        <w:rPr>
          <w:rFonts w:hint="cs"/>
          <w:b w:val="0"/>
          <w:bCs w:val="0"/>
          <w:u w:val="none"/>
          <w:rtl/>
        </w:rPr>
      </w:pPr>
      <w:r>
        <w:rPr>
          <w:rFonts w:hint="cs"/>
          <w:b w:val="0"/>
          <w:bCs w:val="0"/>
          <w:u w:val="none"/>
          <w:rtl/>
        </w:rPr>
        <w:t xml:space="preserve">מה החוכמה הזאת, מי מאיים על הקואליציה - או זאת או שהיתה לפניה - מפלגות </w:t>
      </w:r>
      <w:r>
        <w:rPr>
          <w:rFonts w:hint="cs"/>
          <w:b w:val="0"/>
          <w:bCs w:val="0"/>
          <w:u w:val="none"/>
          <w:rtl/>
        </w:rPr>
        <w:t xml:space="preserve">קטנות? לכן, הסיפורים האלה הם סיפורים מצוצים מהאצבע. אני אגיד לכם מה מטרת הצעת החוק. המציעים נחלקים לשניים. </w:t>
      </w:r>
    </w:p>
    <w:p w14:paraId="06354990" w14:textId="77777777" w:rsidR="00000000" w:rsidRDefault="00026F1C">
      <w:pPr>
        <w:pStyle w:val="af0"/>
        <w:ind w:firstLine="719"/>
        <w:rPr>
          <w:rFonts w:hint="cs"/>
          <w:b w:val="0"/>
          <w:bCs w:val="0"/>
          <w:u w:val="none"/>
          <w:rtl/>
        </w:rPr>
      </w:pPr>
    </w:p>
    <w:p w14:paraId="4553BD94" w14:textId="77777777" w:rsidR="00000000" w:rsidRDefault="00026F1C">
      <w:pPr>
        <w:pStyle w:val="af0"/>
        <w:rPr>
          <w:rtl/>
        </w:rPr>
      </w:pPr>
      <w:r>
        <w:rPr>
          <w:rFonts w:hint="eastAsia"/>
          <w:rtl/>
        </w:rPr>
        <w:t>גלעד</w:t>
      </w:r>
      <w:r>
        <w:rPr>
          <w:rtl/>
        </w:rPr>
        <w:t xml:space="preserve"> ארדן (הליכוד):</w:t>
      </w:r>
    </w:p>
    <w:p w14:paraId="389CAD4F" w14:textId="77777777" w:rsidR="00000000" w:rsidRDefault="00026F1C">
      <w:pPr>
        <w:pStyle w:val="a0"/>
        <w:rPr>
          <w:rFonts w:hint="cs"/>
          <w:rtl/>
        </w:rPr>
      </w:pPr>
    </w:p>
    <w:p w14:paraId="6DB181AB" w14:textId="77777777" w:rsidR="00000000" w:rsidRDefault="00026F1C">
      <w:pPr>
        <w:pStyle w:val="a0"/>
        <w:rPr>
          <w:rFonts w:hint="cs"/>
          <w:rtl/>
        </w:rPr>
      </w:pPr>
      <w:r>
        <w:rPr>
          <w:rFonts w:hint="cs"/>
          <w:rtl/>
        </w:rPr>
        <w:t>שתתאחדו.</w:t>
      </w:r>
    </w:p>
    <w:p w14:paraId="4DC87262" w14:textId="77777777" w:rsidR="00000000" w:rsidRDefault="00026F1C">
      <w:pPr>
        <w:pStyle w:val="a0"/>
        <w:rPr>
          <w:rFonts w:hint="cs"/>
          <w:rtl/>
        </w:rPr>
      </w:pPr>
    </w:p>
    <w:p w14:paraId="1DD8FDC8" w14:textId="77777777" w:rsidR="00000000" w:rsidRDefault="00026F1C">
      <w:pPr>
        <w:pStyle w:val="af1"/>
        <w:rPr>
          <w:rtl/>
        </w:rPr>
      </w:pPr>
      <w:r>
        <w:rPr>
          <w:rtl/>
        </w:rPr>
        <w:t>היו"ר נסים דהן:</w:t>
      </w:r>
    </w:p>
    <w:p w14:paraId="288CB5E1" w14:textId="77777777" w:rsidR="00000000" w:rsidRDefault="00026F1C">
      <w:pPr>
        <w:pStyle w:val="a0"/>
        <w:rPr>
          <w:rtl/>
        </w:rPr>
      </w:pPr>
    </w:p>
    <w:p w14:paraId="392A3282" w14:textId="77777777" w:rsidR="00000000" w:rsidRDefault="00026F1C">
      <w:pPr>
        <w:pStyle w:val="a0"/>
        <w:rPr>
          <w:rFonts w:hint="cs"/>
          <w:rtl/>
        </w:rPr>
      </w:pPr>
      <w:r>
        <w:rPr>
          <w:rFonts w:hint="cs"/>
          <w:rtl/>
        </w:rPr>
        <w:t>נא לא להפריע. סדר-היום ארוך מאוד. חבר הכנסת ברכה, תמשיך.</w:t>
      </w:r>
    </w:p>
    <w:p w14:paraId="22E080CB" w14:textId="77777777" w:rsidR="00000000" w:rsidRDefault="00026F1C">
      <w:pPr>
        <w:pStyle w:val="a0"/>
        <w:rPr>
          <w:rFonts w:hint="cs"/>
          <w:rtl/>
        </w:rPr>
      </w:pPr>
    </w:p>
    <w:p w14:paraId="19B99DE0" w14:textId="77777777" w:rsidR="00000000" w:rsidRDefault="00026F1C">
      <w:pPr>
        <w:pStyle w:val="-"/>
        <w:rPr>
          <w:rtl/>
        </w:rPr>
      </w:pPr>
      <w:bookmarkStart w:id="408" w:name="FS000000540T10_12_2003_16_09_46C"/>
      <w:bookmarkEnd w:id="408"/>
      <w:r>
        <w:rPr>
          <w:rtl/>
        </w:rPr>
        <w:t>מוחמד ברכה (חד"ש-תע"ל):</w:t>
      </w:r>
    </w:p>
    <w:p w14:paraId="00EA61B6" w14:textId="77777777" w:rsidR="00000000" w:rsidRDefault="00026F1C">
      <w:pPr>
        <w:pStyle w:val="a0"/>
        <w:rPr>
          <w:rtl/>
        </w:rPr>
      </w:pPr>
    </w:p>
    <w:p w14:paraId="3AB33399" w14:textId="77777777" w:rsidR="00000000" w:rsidRDefault="00026F1C">
      <w:pPr>
        <w:pStyle w:val="a0"/>
        <w:rPr>
          <w:rFonts w:hint="cs"/>
          <w:rtl/>
        </w:rPr>
      </w:pPr>
      <w:r>
        <w:rPr>
          <w:rFonts w:hint="cs"/>
          <w:rtl/>
        </w:rPr>
        <w:t xml:space="preserve">המציעים מתחלקים </w:t>
      </w:r>
      <w:r>
        <w:rPr>
          <w:rFonts w:hint="cs"/>
          <w:rtl/>
        </w:rPr>
        <w:t>לשניים. החלק הראשון, אלה שרוצים להתחלק בשלל, והחלק השני - אלה שרוצים לבטא עמדה גזענית כלפי הציבור הערבי. אני חושב שהדבר האחרון שהצד הזה של הכנסת צריך לעשות הוא לתמוך בדבר כזה. לא אופיר פינס ולא אבו וילן צריכים להיות שותפים לתועבה הזאת. אבל אם כן, אז אתם חל</w:t>
      </w:r>
      <w:r>
        <w:rPr>
          <w:rFonts w:hint="cs"/>
          <w:rtl/>
        </w:rPr>
        <w:t>ק ממנה. תודה רבה, אדוני.</w:t>
      </w:r>
    </w:p>
    <w:p w14:paraId="07CF3C12" w14:textId="77777777" w:rsidR="00000000" w:rsidRDefault="00026F1C">
      <w:pPr>
        <w:pStyle w:val="af0"/>
        <w:rPr>
          <w:rFonts w:hint="cs"/>
          <w:b w:val="0"/>
          <w:bCs w:val="0"/>
          <w:u w:val="none"/>
          <w:rtl/>
        </w:rPr>
      </w:pPr>
    </w:p>
    <w:p w14:paraId="3440220E" w14:textId="77777777" w:rsidR="00000000" w:rsidRDefault="00026F1C">
      <w:pPr>
        <w:pStyle w:val="af1"/>
        <w:rPr>
          <w:rtl/>
        </w:rPr>
      </w:pPr>
      <w:r>
        <w:rPr>
          <w:rtl/>
        </w:rPr>
        <w:t>היו"ר נסים דהן:</w:t>
      </w:r>
    </w:p>
    <w:p w14:paraId="1B6750AD" w14:textId="77777777" w:rsidR="00000000" w:rsidRDefault="00026F1C">
      <w:pPr>
        <w:pStyle w:val="a0"/>
        <w:rPr>
          <w:rFonts w:hint="cs"/>
          <w:rtl/>
        </w:rPr>
      </w:pPr>
    </w:p>
    <w:p w14:paraId="658EAB4D" w14:textId="77777777" w:rsidR="00000000" w:rsidRDefault="00026F1C">
      <w:pPr>
        <w:pStyle w:val="a0"/>
        <w:rPr>
          <w:rFonts w:hint="cs"/>
          <w:rtl/>
        </w:rPr>
      </w:pPr>
      <w:r>
        <w:rPr>
          <w:rFonts w:hint="cs"/>
          <w:rtl/>
        </w:rPr>
        <w:t xml:space="preserve">תודה רבה. אנחנו נצביע על כל הצעת חוק בנפרד. </w:t>
      </w:r>
    </w:p>
    <w:p w14:paraId="2D4E9A7E" w14:textId="77777777" w:rsidR="00000000" w:rsidRDefault="00026F1C">
      <w:pPr>
        <w:pStyle w:val="a0"/>
        <w:rPr>
          <w:rFonts w:hint="cs"/>
          <w:rtl/>
        </w:rPr>
      </w:pPr>
    </w:p>
    <w:p w14:paraId="3B898E5E" w14:textId="77777777" w:rsidR="00000000" w:rsidRDefault="00026F1C">
      <w:pPr>
        <w:pStyle w:val="a0"/>
        <w:rPr>
          <w:rFonts w:hint="cs"/>
          <w:rtl/>
        </w:rPr>
      </w:pPr>
      <w:r>
        <w:rPr>
          <w:rFonts w:hint="cs"/>
          <w:rtl/>
        </w:rPr>
        <w:t>הצעת החוק הראשונה, שתוצבע מייד, הצעה חוק פ/1641, של חבר הכנסת אליעזר כהן - מי בעד, מי נגד?</w:t>
      </w:r>
    </w:p>
    <w:p w14:paraId="272787A3" w14:textId="77777777" w:rsidR="00000000" w:rsidRDefault="00026F1C">
      <w:pPr>
        <w:pStyle w:val="a0"/>
        <w:rPr>
          <w:rFonts w:hint="cs"/>
          <w:rtl/>
        </w:rPr>
      </w:pPr>
    </w:p>
    <w:p w14:paraId="328B49BD" w14:textId="77777777" w:rsidR="00000000" w:rsidRDefault="00026F1C">
      <w:pPr>
        <w:pStyle w:val="ab"/>
        <w:bidi/>
        <w:rPr>
          <w:rFonts w:hint="cs"/>
          <w:rtl/>
        </w:rPr>
      </w:pPr>
      <w:r>
        <w:rPr>
          <w:rFonts w:hint="cs"/>
          <w:rtl/>
        </w:rPr>
        <w:t>הצבעה</w:t>
      </w:r>
    </w:p>
    <w:p w14:paraId="2498A31D" w14:textId="77777777" w:rsidR="00000000" w:rsidRDefault="00026F1C">
      <w:pPr>
        <w:pStyle w:val="a0"/>
        <w:rPr>
          <w:rFonts w:hint="cs"/>
          <w:rtl/>
        </w:rPr>
      </w:pPr>
    </w:p>
    <w:p w14:paraId="0EB66601" w14:textId="77777777" w:rsidR="00000000" w:rsidRDefault="00026F1C">
      <w:pPr>
        <w:pStyle w:val="ac"/>
        <w:bidi/>
        <w:rPr>
          <w:rFonts w:hint="cs"/>
          <w:rtl/>
        </w:rPr>
      </w:pPr>
      <w:r>
        <w:rPr>
          <w:rFonts w:hint="cs"/>
          <w:rtl/>
        </w:rPr>
        <w:t xml:space="preserve">בעד ההצעה להעביר את הצעת החוק לדיון מוקדם בוועדה - 40 </w:t>
      </w:r>
    </w:p>
    <w:p w14:paraId="0673FF5F" w14:textId="77777777" w:rsidR="00000000" w:rsidRDefault="00026F1C">
      <w:pPr>
        <w:pStyle w:val="ac"/>
        <w:bidi/>
        <w:rPr>
          <w:rFonts w:hint="cs"/>
          <w:rtl/>
        </w:rPr>
      </w:pPr>
      <w:r>
        <w:rPr>
          <w:rFonts w:hint="cs"/>
          <w:rtl/>
        </w:rPr>
        <w:t>בעד ההצעה להס</w:t>
      </w:r>
      <w:r>
        <w:rPr>
          <w:rFonts w:hint="cs"/>
          <w:rtl/>
        </w:rPr>
        <w:t>יר מסדר-היום את הצעת החוק - 1</w:t>
      </w:r>
    </w:p>
    <w:p w14:paraId="2B188C2C" w14:textId="77777777" w:rsidR="00000000" w:rsidRDefault="00026F1C">
      <w:pPr>
        <w:pStyle w:val="ac"/>
        <w:bidi/>
        <w:rPr>
          <w:rFonts w:hint="cs"/>
          <w:rtl/>
        </w:rPr>
      </w:pPr>
      <w:r>
        <w:rPr>
          <w:rFonts w:hint="cs"/>
          <w:rtl/>
        </w:rPr>
        <w:t>נמנעים - אין</w:t>
      </w:r>
    </w:p>
    <w:p w14:paraId="67C63159" w14:textId="77777777" w:rsidR="00000000" w:rsidRDefault="00026F1C">
      <w:pPr>
        <w:pStyle w:val="ad"/>
        <w:bidi/>
        <w:rPr>
          <w:rFonts w:hint="cs"/>
          <w:rtl/>
        </w:rPr>
      </w:pPr>
      <w:r>
        <w:rPr>
          <w:rFonts w:hint="cs"/>
          <w:rtl/>
        </w:rPr>
        <w:t xml:space="preserve">ההצעה להעביר את הצעת חוק הבחירות לכנסת (תיקון </w:t>
      </w:r>
      <w:r>
        <w:rPr>
          <w:rtl/>
        </w:rPr>
        <w:t>–</w:t>
      </w:r>
      <w:r>
        <w:rPr>
          <w:rFonts w:hint="cs"/>
          <w:rtl/>
        </w:rPr>
        <w:t xml:space="preserve"> העלאת אחוז החסימה), התשס"ד-2003, </w:t>
      </w:r>
    </w:p>
    <w:p w14:paraId="39601A78" w14:textId="77777777" w:rsidR="00000000" w:rsidRDefault="00026F1C">
      <w:pPr>
        <w:pStyle w:val="ad"/>
        <w:bidi/>
        <w:rPr>
          <w:rFonts w:hint="cs"/>
          <w:rtl/>
        </w:rPr>
      </w:pPr>
      <w:r>
        <w:rPr>
          <w:rFonts w:hint="cs"/>
          <w:rtl/>
        </w:rPr>
        <w:t>לדיון מוקדם בוועדה שתקבע ועדת הכנסת נתקבלה.</w:t>
      </w:r>
    </w:p>
    <w:p w14:paraId="36E44017" w14:textId="77777777" w:rsidR="00000000" w:rsidRDefault="00026F1C">
      <w:pPr>
        <w:pStyle w:val="a0"/>
        <w:rPr>
          <w:rFonts w:hint="cs"/>
          <w:rtl/>
        </w:rPr>
      </w:pPr>
    </w:p>
    <w:p w14:paraId="6D7B8BAB" w14:textId="77777777" w:rsidR="00000000" w:rsidRDefault="00026F1C">
      <w:pPr>
        <w:pStyle w:val="af1"/>
        <w:rPr>
          <w:rtl/>
        </w:rPr>
      </w:pPr>
      <w:r>
        <w:rPr>
          <w:rtl/>
        </w:rPr>
        <w:t>היו"ר נסים דהן:</w:t>
      </w:r>
    </w:p>
    <w:p w14:paraId="37AA0CBE" w14:textId="77777777" w:rsidR="00000000" w:rsidRDefault="00026F1C">
      <w:pPr>
        <w:pStyle w:val="a0"/>
        <w:rPr>
          <w:rtl/>
        </w:rPr>
      </w:pPr>
    </w:p>
    <w:p w14:paraId="11B7A4FA" w14:textId="77777777" w:rsidR="00000000" w:rsidRDefault="00026F1C">
      <w:pPr>
        <w:pStyle w:val="a0"/>
        <w:rPr>
          <w:rFonts w:hint="cs"/>
          <w:rtl/>
        </w:rPr>
      </w:pPr>
      <w:r>
        <w:rPr>
          <w:rFonts w:hint="cs"/>
          <w:rtl/>
        </w:rPr>
        <w:t>הצעת החוק התקבלה, והיא תעבור להמשך דיון בוועדת החוקה, חוק ומשפט.</w:t>
      </w:r>
    </w:p>
    <w:p w14:paraId="4D40B707" w14:textId="77777777" w:rsidR="00000000" w:rsidRDefault="00026F1C">
      <w:pPr>
        <w:pStyle w:val="a0"/>
        <w:rPr>
          <w:rFonts w:hint="cs"/>
          <w:rtl/>
        </w:rPr>
      </w:pPr>
    </w:p>
    <w:p w14:paraId="46BA67D3" w14:textId="77777777" w:rsidR="00000000" w:rsidRDefault="00026F1C">
      <w:pPr>
        <w:pStyle w:val="af0"/>
        <w:rPr>
          <w:rtl/>
        </w:rPr>
      </w:pPr>
      <w:r>
        <w:rPr>
          <w:rFonts w:hint="eastAsia"/>
          <w:rtl/>
        </w:rPr>
        <w:t>משה</w:t>
      </w:r>
      <w:r>
        <w:rPr>
          <w:rtl/>
        </w:rPr>
        <w:t xml:space="preserve"> גפני (יהדות התורה):</w:t>
      </w:r>
    </w:p>
    <w:p w14:paraId="782DF326" w14:textId="77777777" w:rsidR="00000000" w:rsidRDefault="00026F1C">
      <w:pPr>
        <w:pStyle w:val="a0"/>
        <w:rPr>
          <w:rFonts w:hint="cs"/>
          <w:rtl/>
        </w:rPr>
      </w:pPr>
    </w:p>
    <w:p w14:paraId="15D5EF6B" w14:textId="77777777" w:rsidR="00000000" w:rsidRDefault="00026F1C">
      <w:pPr>
        <w:pStyle w:val="a0"/>
        <w:rPr>
          <w:rFonts w:hint="cs"/>
          <w:rtl/>
        </w:rPr>
      </w:pPr>
      <w:r>
        <w:rPr>
          <w:rFonts w:hint="cs"/>
          <w:rtl/>
        </w:rPr>
        <w:t>ועדת הכנסת.</w:t>
      </w:r>
    </w:p>
    <w:p w14:paraId="4B4EA407" w14:textId="77777777" w:rsidR="00000000" w:rsidRDefault="00026F1C">
      <w:pPr>
        <w:pStyle w:val="a0"/>
        <w:rPr>
          <w:rFonts w:hint="cs"/>
          <w:rtl/>
        </w:rPr>
      </w:pPr>
    </w:p>
    <w:p w14:paraId="22F77750" w14:textId="77777777" w:rsidR="00000000" w:rsidRDefault="00026F1C">
      <w:pPr>
        <w:pStyle w:val="af1"/>
        <w:rPr>
          <w:rtl/>
        </w:rPr>
      </w:pPr>
      <w:r>
        <w:rPr>
          <w:rtl/>
        </w:rPr>
        <w:t>היו"ר נסים דהן:</w:t>
      </w:r>
    </w:p>
    <w:p w14:paraId="0AA8F894" w14:textId="77777777" w:rsidR="00000000" w:rsidRDefault="00026F1C">
      <w:pPr>
        <w:pStyle w:val="a0"/>
        <w:rPr>
          <w:rtl/>
        </w:rPr>
      </w:pPr>
    </w:p>
    <w:p w14:paraId="0F55084E" w14:textId="77777777" w:rsidR="00000000" w:rsidRDefault="00026F1C">
      <w:pPr>
        <w:pStyle w:val="a0"/>
        <w:rPr>
          <w:rFonts w:hint="cs"/>
          <w:rtl/>
        </w:rPr>
      </w:pPr>
      <w:r>
        <w:rPr>
          <w:rFonts w:hint="cs"/>
          <w:rtl/>
        </w:rPr>
        <w:t xml:space="preserve">ועדת הכנסת תחליט. </w:t>
      </w:r>
    </w:p>
    <w:p w14:paraId="4C2C5733" w14:textId="77777777" w:rsidR="00000000" w:rsidRDefault="00026F1C">
      <w:pPr>
        <w:pStyle w:val="a0"/>
        <w:rPr>
          <w:rFonts w:hint="cs"/>
          <w:rtl/>
        </w:rPr>
      </w:pPr>
    </w:p>
    <w:p w14:paraId="5C1A2893" w14:textId="77777777" w:rsidR="00000000" w:rsidRDefault="00026F1C">
      <w:pPr>
        <w:pStyle w:val="a0"/>
        <w:rPr>
          <w:rFonts w:hint="cs"/>
          <w:rtl/>
        </w:rPr>
      </w:pPr>
      <w:r>
        <w:rPr>
          <w:rFonts w:hint="cs"/>
          <w:rtl/>
        </w:rPr>
        <w:t>הצעת חוק פ/8 של חבר הכנסת אבשלום וילן - מי בעד, מי נגד?</w:t>
      </w:r>
    </w:p>
    <w:p w14:paraId="72938290" w14:textId="77777777" w:rsidR="00000000" w:rsidRDefault="00026F1C">
      <w:pPr>
        <w:pStyle w:val="a0"/>
        <w:rPr>
          <w:rFonts w:hint="cs"/>
          <w:rtl/>
        </w:rPr>
      </w:pPr>
    </w:p>
    <w:p w14:paraId="2004D57C" w14:textId="77777777" w:rsidR="00000000" w:rsidRDefault="00026F1C">
      <w:pPr>
        <w:pStyle w:val="ab"/>
        <w:bidi/>
        <w:rPr>
          <w:rFonts w:hint="cs"/>
          <w:rtl/>
        </w:rPr>
      </w:pPr>
      <w:r>
        <w:rPr>
          <w:rFonts w:hint="cs"/>
          <w:rtl/>
        </w:rPr>
        <w:t xml:space="preserve">הצבעה </w:t>
      </w:r>
    </w:p>
    <w:p w14:paraId="747EC398" w14:textId="77777777" w:rsidR="00000000" w:rsidRDefault="00026F1C">
      <w:pPr>
        <w:pStyle w:val="a0"/>
        <w:rPr>
          <w:rFonts w:hint="cs"/>
          <w:rtl/>
        </w:rPr>
      </w:pPr>
    </w:p>
    <w:p w14:paraId="3E229E59" w14:textId="77777777" w:rsidR="00000000" w:rsidRDefault="00026F1C">
      <w:pPr>
        <w:pStyle w:val="ac"/>
        <w:bidi/>
        <w:rPr>
          <w:rFonts w:hint="cs"/>
          <w:rtl/>
        </w:rPr>
      </w:pPr>
      <w:r>
        <w:rPr>
          <w:rFonts w:hint="cs"/>
          <w:rtl/>
        </w:rPr>
        <w:t>בעד ההצעה להעביר את הצעת החוק לדיון מוקדם בוועדה - 39</w:t>
      </w:r>
    </w:p>
    <w:p w14:paraId="5121872F" w14:textId="77777777" w:rsidR="00000000" w:rsidRDefault="00026F1C">
      <w:pPr>
        <w:pStyle w:val="ac"/>
        <w:bidi/>
        <w:rPr>
          <w:rFonts w:hint="cs"/>
          <w:rtl/>
        </w:rPr>
      </w:pPr>
      <w:r>
        <w:rPr>
          <w:rFonts w:hint="cs"/>
          <w:rtl/>
        </w:rPr>
        <w:t>בעד ההצעה להסיר מסדר-היום את הצעת החוק - 22</w:t>
      </w:r>
    </w:p>
    <w:p w14:paraId="0E4C0186" w14:textId="77777777" w:rsidR="00000000" w:rsidRDefault="00026F1C">
      <w:pPr>
        <w:pStyle w:val="ac"/>
        <w:bidi/>
        <w:rPr>
          <w:rFonts w:hint="cs"/>
          <w:rtl/>
        </w:rPr>
      </w:pPr>
      <w:r>
        <w:rPr>
          <w:rFonts w:hint="cs"/>
          <w:rtl/>
        </w:rPr>
        <w:t>נמנעים - אין</w:t>
      </w:r>
    </w:p>
    <w:p w14:paraId="14E3374B" w14:textId="77777777" w:rsidR="00000000" w:rsidRDefault="00026F1C">
      <w:pPr>
        <w:pStyle w:val="ad"/>
        <w:bidi/>
        <w:rPr>
          <w:rFonts w:hint="cs"/>
          <w:rtl/>
        </w:rPr>
      </w:pPr>
      <w:r>
        <w:rPr>
          <w:rFonts w:hint="cs"/>
          <w:rtl/>
        </w:rPr>
        <w:t>ההצעה לה</w:t>
      </w:r>
      <w:r>
        <w:rPr>
          <w:rFonts w:hint="cs"/>
          <w:rtl/>
        </w:rPr>
        <w:t xml:space="preserve">עביר את הצעת חוק הבחירות לכנסת (תיקון - העלאת אחוז החסימה), התשס"ג-2003, </w:t>
      </w:r>
    </w:p>
    <w:p w14:paraId="6BCCE1E7" w14:textId="77777777" w:rsidR="00000000" w:rsidRDefault="00026F1C">
      <w:pPr>
        <w:pStyle w:val="ad"/>
        <w:bidi/>
        <w:rPr>
          <w:rFonts w:hint="cs"/>
          <w:rtl/>
        </w:rPr>
      </w:pPr>
      <w:r>
        <w:rPr>
          <w:rFonts w:hint="cs"/>
          <w:rtl/>
        </w:rPr>
        <w:t>לדיון מוקדם בוועדה שתקבע ועדת הכנסת נתקבלה.</w:t>
      </w:r>
    </w:p>
    <w:p w14:paraId="2E035AD2" w14:textId="77777777" w:rsidR="00000000" w:rsidRDefault="00026F1C">
      <w:pPr>
        <w:pStyle w:val="a0"/>
        <w:rPr>
          <w:rFonts w:hint="cs"/>
          <w:rtl/>
        </w:rPr>
      </w:pPr>
    </w:p>
    <w:p w14:paraId="51C00686" w14:textId="77777777" w:rsidR="00000000" w:rsidRDefault="00026F1C">
      <w:pPr>
        <w:pStyle w:val="a0"/>
        <w:rPr>
          <w:rFonts w:hint="cs"/>
          <w:rtl/>
        </w:rPr>
      </w:pPr>
    </w:p>
    <w:p w14:paraId="4EC73385" w14:textId="77777777" w:rsidR="00000000" w:rsidRDefault="00026F1C">
      <w:pPr>
        <w:pStyle w:val="af1"/>
        <w:rPr>
          <w:rtl/>
        </w:rPr>
      </w:pPr>
      <w:r>
        <w:rPr>
          <w:rtl/>
        </w:rPr>
        <w:t>היו"ר נסים דהן:</w:t>
      </w:r>
    </w:p>
    <w:p w14:paraId="4B106449" w14:textId="77777777" w:rsidR="00000000" w:rsidRDefault="00026F1C">
      <w:pPr>
        <w:pStyle w:val="a0"/>
        <w:rPr>
          <w:rtl/>
        </w:rPr>
      </w:pPr>
    </w:p>
    <w:p w14:paraId="4EE41EBC" w14:textId="77777777" w:rsidR="00000000" w:rsidRDefault="00026F1C">
      <w:pPr>
        <w:pStyle w:val="a0"/>
        <w:rPr>
          <w:rFonts w:hint="cs"/>
          <w:rtl/>
        </w:rPr>
      </w:pPr>
      <w:r>
        <w:rPr>
          <w:rFonts w:hint="cs"/>
          <w:rtl/>
        </w:rPr>
        <w:t>הצעת החוק התקבלה, והיא תעבור לוועדת הכנסת שתחליט לאיזה ועדה להעביר אותה להמשך הדיון. הצעת החוק של אופיר פינס-פז - - -</w:t>
      </w:r>
    </w:p>
    <w:p w14:paraId="207BE073" w14:textId="77777777" w:rsidR="00000000" w:rsidRDefault="00026F1C">
      <w:pPr>
        <w:pStyle w:val="a0"/>
        <w:rPr>
          <w:rFonts w:hint="cs"/>
          <w:rtl/>
        </w:rPr>
      </w:pPr>
    </w:p>
    <w:p w14:paraId="4B5E6090" w14:textId="77777777" w:rsidR="00000000" w:rsidRDefault="00026F1C">
      <w:pPr>
        <w:pStyle w:val="af0"/>
        <w:rPr>
          <w:rtl/>
        </w:rPr>
      </w:pPr>
      <w:r>
        <w:rPr>
          <w:rFonts w:hint="eastAsia"/>
          <w:rtl/>
        </w:rPr>
        <w:t>יעקב</w:t>
      </w:r>
      <w:r>
        <w:rPr>
          <w:rtl/>
        </w:rPr>
        <w:t xml:space="preserve"> ליצמן (יהדות התורה):</w:t>
      </w:r>
    </w:p>
    <w:p w14:paraId="7EAB4468" w14:textId="77777777" w:rsidR="00000000" w:rsidRDefault="00026F1C">
      <w:pPr>
        <w:pStyle w:val="a0"/>
        <w:rPr>
          <w:rFonts w:hint="cs"/>
          <w:rtl/>
        </w:rPr>
      </w:pPr>
    </w:p>
    <w:p w14:paraId="0B6C50A8" w14:textId="77777777" w:rsidR="00000000" w:rsidRDefault="00026F1C">
      <w:pPr>
        <w:pStyle w:val="a0"/>
        <w:rPr>
          <w:rFonts w:hint="cs"/>
          <w:rtl/>
        </w:rPr>
      </w:pPr>
      <w:r>
        <w:rPr>
          <w:rFonts w:hint="cs"/>
          <w:rtl/>
        </w:rPr>
        <w:t xml:space="preserve">למה, אדוני היושב-ראש? </w:t>
      </w:r>
    </w:p>
    <w:p w14:paraId="555EEEB5" w14:textId="77777777" w:rsidR="00000000" w:rsidRDefault="00026F1C">
      <w:pPr>
        <w:pStyle w:val="a0"/>
        <w:rPr>
          <w:rFonts w:hint="cs"/>
          <w:rtl/>
        </w:rPr>
      </w:pPr>
    </w:p>
    <w:p w14:paraId="35F88001" w14:textId="77777777" w:rsidR="00000000" w:rsidRDefault="00026F1C">
      <w:pPr>
        <w:pStyle w:val="af1"/>
        <w:rPr>
          <w:rtl/>
        </w:rPr>
      </w:pPr>
      <w:r>
        <w:rPr>
          <w:rtl/>
        </w:rPr>
        <w:t>היו"ר נסים דהן:</w:t>
      </w:r>
    </w:p>
    <w:p w14:paraId="19536F92" w14:textId="77777777" w:rsidR="00000000" w:rsidRDefault="00026F1C">
      <w:pPr>
        <w:pStyle w:val="a0"/>
        <w:rPr>
          <w:rtl/>
        </w:rPr>
      </w:pPr>
    </w:p>
    <w:p w14:paraId="30EBF946" w14:textId="77777777" w:rsidR="00000000" w:rsidRDefault="00026F1C">
      <w:pPr>
        <w:pStyle w:val="a0"/>
        <w:rPr>
          <w:rFonts w:hint="cs"/>
          <w:rtl/>
        </w:rPr>
      </w:pPr>
      <w:r>
        <w:rPr>
          <w:rFonts w:hint="cs"/>
          <w:rtl/>
        </w:rPr>
        <w:t>אנחנו עוברים להצבעה על הצעתו של חבר הכנסת אופיר פינס-פז. ההצבעה החלה. דיבורים אחר כך. מי שידבר ולא יצביע, שלא יבוא בתלונות.</w:t>
      </w:r>
    </w:p>
    <w:p w14:paraId="67C6C5F9" w14:textId="77777777" w:rsidR="00000000" w:rsidRDefault="00026F1C">
      <w:pPr>
        <w:pStyle w:val="a0"/>
        <w:rPr>
          <w:rtl/>
        </w:rPr>
      </w:pPr>
    </w:p>
    <w:p w14:paraId="4FA5CF9A" w14:textId="77777777" w:rsidR="00000000" w:rsidRDefault="00026F1C">
      <w:pPr>
        <w:pStyle w:val="a0"/>
        <w:rPr>
          <w:rFonts w:hint="cs"/>
          <w:rtl/>
        </w:rPr>
      </w:pPr>
    </w:p>
    <w:p w14:paraId="271A213C" w14:textId="77777777" w:rsidR="00000000" w:rsidRDefault="00026F1C">
      <w:pPr>
        <w:pStyle w:val="ab"/>
        <w:bidi/>
        <w:rPr>
          <w:rFonts w:hint="cs"/>
          <w:rtl/>
        </w:rPr>
      </w:pPr>
      <w:r>
        <w:rPr>
          <w:rFonts w:hint="cs"/>
          <w:rtl/>
        </w:rPr>
        <w:t xml:space="preserve">הצבעה </w:t>
      </w:r>
    </w:p>
    <w:p w14:paraId="3079CFEB" w14:textId="77777777" w:rsidR="00000000" w:rsidRDefault="00026F1C">
      <w:pPr>
        <w:pStyle w:val="a0"/>
        <w:rPr>
          <w:rFonts w:hint="cs"/>
          <w:rtl/>
        </w:rPr>
      </w:pPr>
    </w:p>
    <w:p w14:paraId="4C2A2B09" w14:textId="77777777" w:rsidR="00000000" w:rsidRDefault="00026F1C">
      <w:pPr>
        <w:pStyle w:val="ac"/>
        <w:bidi/>
        <w:rPr>
          <w:rFonts w:hint="cs"/>
          <w:rtl/>
        </w:rPr>
      </w:pPr>
      <w:r>
        <w:rPr>
          <w:rFonts w:hint="cs"/>
          <w:rtl/>
        </w:rPr>
        <w:t>בעד ההצעה להעביר את הצעת החוק לדיון מוקדם בוועדה - 41</w:t>
      </w:r>
    </w:p>
    <w:p w14:paraId="08C1C8BF" w14:textId="77777777" w:rsidR="00000000" w:rsidRDefault="00026F1C">
      <w:pPr>
        <w:pStyle w:val="ac"/>
        <w:bidi/>
        <w:rPr>
          <w:rFonts w:hint="cs"/>
          <w:rtl/>
        </w:rPr>
      </w:pPr>
      <w:r>
        <w:rPr>
          <w:rFonts w:hint="cs"/>
          <w:rtl/>
        </w:rPr>
        <w:t>בעד ההצעה להסיר מסדר-היום את הצעת החוק - 19</w:t>
      </w:r>
    </w:p>
    <w:p w14:paraId="0D3EFE03" w14:textId="77777777" w:rsidR="00000000" w:rsidRDefault="00026F1C">
      <w:pPr>
        <w:pStyle w:val="ac"/>
        <w:bidi/>
        <w:rPr>
          <w:rFonts w:hint="cs"/>
          <w:rtl/>
        </w:rPr>
      </w:pPr>
      <w:r>
        <w:rPr>
          <w:rFonts w:hint="cs"/>
          <w:rtl/>
        </w:rPr>
        <w:t>נמנעים - אין</w:t>
      </w:r>
    </w:p>
    <w:p w14:paraId="44A37C86" w14:textId="77777777" w:rsidR="00000000" w:rsidRDefault="00026F1C">
      <w:pPr>
        <w:pStyle w:val="ad"/>
        <w:bidi/>
        <w:rPr>
          <w:rFonts w:hint="cs"/>
          <w:rtl/>
        </w:rPr>
      </w:pPr>
      <w:r>
        <w:rPr>
          <w:rFonts w:hint="cs"/>
          <w:rtl/>
        </w:rPr>
        <w:t>ההצעה להעביר את הצעת חוק הבחירות לכנסת (תיקון - אחוז החסימה), התשס"ג-2003, לדיון מוקדם בוועדה שתקבע ועדת הכנסת נתקבלה.</w:t>
      </w:r>
    </w:p>
    <w:p w14:paraId="4EED0CCD" w14:textId="77777777" w:rsidR="00000000" w:rsidRDefault="00026F1C">
      <w:pPr>
        <w:pStyle w:val="a0"/>
        <w:rPr>
          <w:rFonts w:hint="cs"/>
          <w:rtl/>
        </w:rPr>
      </w:pPr>
    </w:p>
    <w:p w14:paraId="7710F26E" w14:textId="77777777" w:rsidR="00000000" w:rsidRDefault="00026F1C">
      <w:pPr>
        <w:pStyle w:val="af1"/>
        <w:rPr>
          <w:rtl/>
        </w:rPr>
      </w:pPr>
      <w:r>
        <w:rPr>
          <w:rtl/>
        </w:rPr>
        <w:t>היו"ר נסים דהן:</w:t>
      </w:r>
    </w:p>
    <w:p w14:paraId="60315D9F" w14:textId="77777777" w:rsidR="00000000" w:rsidRDefault="00026F1C">
      <w:pPr>
        <w:pStyle w:val="a0"/>
        <w:rPr>
          <w:rtl/>
        </w:rPr>
      </w:pPr>
    </w:p>
    <w:p w14:paraId="60E179BF" w14:textId="77777777" w:rsidR="00000000" w:rsidRDefault="00026F1C">
      <w:pPr>
        <w:pStyle w:val="a0"/>
        <w:rPr>
          <w:rFonts w:hint="cs"/>
          <w:rtl/>
        </w:rPr>
      </w:pPr>
      <w:r>
        <w:rPr>
          <w:rFonts w:hint="cs"/>
          <w:rtl/>
        </w:rPr>
        <w:t>הצעת החוק התקבלה, וכמובן ועדת הכנסת תחליט לאיזו ועדה להעביר.</w:t>
      </w:r>
    </w:p>
    <w:p w14:paraId="45087E2F" w14:textId="77777777" w:rsidR="00000000" w:rsidRDefault="00026F1C">
      <w:pPr>
        <w:pStyle w:val="a0"/>
        <w:rPr>
          <w:rFonts w:hint="cs"/>
          <w:rtl/>
        </w:rPr>
      </w:pPr>
    </w:p>
    <w:p w14:paraId="71DDBD31" w14:textId="77777777" w:rsidR="00000000" w:rsidRDefault="00026F1C">
      <w:pPr>
        <w:pStyle w:val="af0"/>
        <w:rPr>
          <w:rtl/>
        </w:rPr>
      </w:pPr>
      <w:r>
        <w:rPr>
          <w:rFonts w:hint="eastAsia"/>
          <w:rtl/>
        </w:rPr>
        <w:t>יעקב</w:t>
      </w:r>
      <w:r>
        <w:rPr>
          <w:rtl/>
        </w:rPr>
        <w:t xml:space="preserve"> ליצמן (יהדות התורה):</w:t>
      </w:r>
    </w:p>
    <w:p w14:paraId="62B0051F" w14:textId="77777777" w:rsidR="00000000" w:rsidRDefault="00026F1C">
      <w:pPr>
        <w:pStyle w:val="a0"/>
        <w:rPr>
          <w:rFonts w:hint="cs"/>
          <w:rtl/>
        </w:rPr>
      </w:pPr>
    </w:p>
    <w:p w14:paraId="15C16E13" w14:textId="77777777" w:rsidR="00000000" w:rsidRDefault="00026F1C">
      <w:pPr>
        <w:pStyle w:val="a0"/>
        <w:rPr>
          <w:rFonts w:hint="cs"/>
          <w:rtl/>
        </w:rPr>
      </w:pPr>
      <w:r>
        <w:rPr>
          <w:rFonts w:hint="cs"/>
          <w:rtl/>
        </w:rPr>
        <w:t>אני מבקש הצעה לסדר. אתה מצביע איך שאתה מצביע, ולנו מופיע משהו אחר.</w:t>
      </w:r>
    </w:p>
    <w:p w14:paraId="38A89363" w14:textId="77777777" w:rsidR="00000000" w:rsidRDefault="00026F1C">
      <w:pPr>
        <w:pStyle w:val="a0"/>
        <w:rPr>
          <w:rFonts w:hint="cs"/>
          <w:rtl/>
        </w:rPr>
      </w:pPr>
    </w:p>
    <w:p w14:paraId="362B178E" w14:textId="77777777" w:rsidR="00000000" w:rsidRDefault="00026F1C">
      <w:pPr>
        <w:pStyle w:val="af1"/>
        <w:rPr>
          <w:rtl/>
        </w:rPr>
      </w:pPr>
      <w:r>
        <w:rPr>
          <w:rtl/>
        </w:rPr>
        <w:t>היו"ר נסים דהן:</w:t>
      </w:r>
    </w:p>
    <w:p w14:paraId="2E336D37" w14:textId="77777777" w:rsidR="00000000" w:rsidRDefault="00026F1C">
      <w:pPr>
        <w:pStyle w:val="a0"/>
        <w:rPr>
          <w:rtl/>
        </w:rPr>
      </w:pPr>
    </w:p>
    <w:p w14:paraId="05F1AD87" w14:textId="77777777" w:rsidR="00000000" w:rsidRDefault="00026F1C">
      <w:pPr>
        <w:pStyle w:val="a0"/>
        <w:rPr>
          <w:rFonts w:hint="cs"/>
          <w:rtl/>
        </w:rPr>
      </w:pPr>
      <w:r>
        <w:rPr>
          <w:rFonts w:hint="cs"/>
          <w:rtl/>
        </w:rPr>
        <w:t>אני ממשיך על-פי סדר-היום שכתוב לפני. רבותי, כיוון שאנחנו מצביעים רק על-פי תקנון הכנסת, ותקנון הכנסת קובע שרק מה שמכריז היושב-ראש זה מה שמצביעים,</w:t>
      </w:r>
      <w:r>
        <w:rPr>
          <w:rFonts w:hint="cs"/>
          <w:rtl/>
        </w:rPr>
        <w:t xml:space="preserve"> כל מסמך אחר וכל מה שכתוב לך שם -  בשביל זה אני מכריז, כדי שלא תסמוך על מה שכתוב לך.</w:t>
      </w:r>
    </w:p>
    <w:p w14:paraId="239ABFA7" w14:textId="77777777" w:rsidR="00000000" w:rsidRDefault="00026F1C">
      <w:pPr>
        <w:pStyle w:val="a0"/>
        <w:rPr>
          <w:rFonts w:hint="cs"/>
          <w:rtl/>
        </w:rPr>
      </w:pPr>
    </w:p>
    <w:p w14:paraId="02B73892" w14:textId="77777777" w:rsidR="00000000" w:rsidRDefault="00026F1C">
      <w:pPr>
        <w:pStyle w:val="a0"/>
        <w:rPr>
          <w:rFonts w:hint="cs"/>
          <w:rtl/>
        </w:rPr>
      </w:pPr>
      <w:r>
        <w:rPr>
          <w:rFonts w:hint="cs"/>
          <w:rtl/>
        </w:rPr>
        <w:t>אני מצביע על הצעת חוק של חברת הכנסת גילה פינקלשטיין בלבד. מה שמופיע לא משנה לאף אחד. יש בעיה עם המחשבים.</w:t>
      </w:r>
    </w:p>
    <w:p w14:paraId="4A01F6C8" w14:textId="77777777" w:rsidR="00000000" w:rsidRDefault="00026F1C">
      <w:pPr>
        <w:pStyle w:val="a0"/>
        <w:rPr>
          <w:rFonts w:hint="cs"/>
          <w:rtl/>
        </w:rPr>
      </w:pPr>
    </w:p>
    <w:p w14:paraId="486523E9" w14:textId="77777777" w:rsidR="00000000" w:rsidRDefault="00026F1C">
      <w:pPr>
        <w:pStyle w:val="af0"/>
        <w:rPr>
          <w:rtl/>
        </w:rPr>
      </w:pPr>
      <w:r>
        <w:rPr>
          <w:rFonts w:hint="eastAsia"/>
          <w:rtl/>
        </w:rPr>
        <w:t>יעקב</w:t>
      </w:r>
      <w:r>
        <w:rPr>
          <w:rtl/>
        </w:rPr>
        <w:t xml:space="preserve"> ליצמן (יהדות התורה):</w:t>
      </w:r>
    </w:p>
    <w:p w14:paraId="6B1F7689" w14:textId="77777777" w:rsidR="00000000" w:rsidRDefault="00026F1C">
      <w:pPr>
        <w:pStyle w:val="a0"/>
        <w:rPr>
          <w:rFonts w:hint="cs"/>
          <w:rtl/>
        </w:rPr>
      </w:pPr>
    </w:p>
    <w:p w14:paraId="31135E41" w14:textId="77777777" w:rsidR="00000000" w:rsidRDefault="00026F1C">
      <w:pPr>
        <w:pStyle w:val="a0"/>
        <w:rPr>
          <w:rFonts w:hint="cs"/>
          <w:rtl/>
        </w:rPr>
      </w:pPr>
      <w:r>
        <w:rPr>
          <w:rFonts w:hint="cs"/>
          <w:rtl/>
        </w:rPr>
        <w:t xml:space="preserve">דבר חדש. </w:t>
      </w:r>
    </w:p>
    <w:p w14:paraId="4F13C073" w14:textId="77777777" w:rsidR="00000000" w:rsidRDefault="00026F1C">
      <w:pPr>
        <w:pStyle w:val="a0"/>
        <w:rPr>
          <w:rFonts w:hint="cs"/>
          <w:rtl/>
        </w:rPr>
      </w:pPr>
    </w:p>
    <w:p w14:paraId="43CAD7A4" w14:textId="77777777" w:rsidR="00000000" w:rsidRDefault="00026F1C">
      <w:pPr>
        <w:pStyle w:val="ab"/>
        <w:bidi/>
        <w:rPr>
          <w:rFonts w:hint="cs"/>
          <w:rtl/>
        </w:rPr>
      </w:pPr>
      <w:r>
        <w:rPr>
          <w:rFonts w:hint="cs"/>
          <w:rtl/>
        </w:rPr>
        <w:t>הצבעה</w:t>
      </w:r>
    </w:p>
    <w:p w14:paraId="57BF7C94" w14:textId="77777777" w:rsidR="00000000" w:rsidRDefault="00026F1C">
      <w:pPr>
        <w:pStyle w:val="a0"/>
        <w:rPr>
          <w:rFonts w:hint="cs"/>
          <w:rtl/>
        </w:rPr>
      </w:pPr>
    </w:p>
    <w:p w14:paraId="681B16F9" w14:textId="77777777" w:rsidR="00000000" w:rsidRDefault="00026F1C">
      <w:pPr>
        <w:pStyle w:val="ac"/>
        <w:bidi/>
        <w:rPr>
          <w:rFonts w:hint="cs"/>
          <w:rtl/>
        </w:rPr>
      </w:pPr>
      <w:r>
        <w:rPr>
          <w:rFonts w:hint="cs"/>
          <w:rtl/>
        </w:rPr>
        <w:t>בעד ההצעה להעביר את</w:t>
      </w:r>
      <w:r>
        <w:rPr>
          <w:rFonts w:hint="cs"/>
          <w:rtl/>
        </w:rPr>
        <w:t xml:space="preserve"> הצעת החוק לדיון מוקדם בוועדה - 42 </w:t>
      </w:r>
    </w:p>
    <w:p w14:paraId="724D4D28" w14:textId="77777777" w:rsidR="00000000" w:rsidRDefault="00026F1C">
      <w:pPr>
        <w:pStyle w:val="ac"/>
        <w:bidi/>
        <w:rPr>
          <w:rFonts w:hint="cs"/>
          <w:rtl/>
        </w:rPr>
      </w:pPr>
      <w:r>
        <w:rPr>
          <w:rFonts w:hint="cs"/>
          <w:rtl/>
        </w:rPr>
        <w:t>בעד ההצעה להסיר מסדר-היום את הצעת החוק - 21</w:t>
      </w:r>
    </w:p>
    <w:p w14:paraId="1A95FDA8" w14:textId="77777777" w:rsidR="00000000" w:rsidRDefault="00026F1C">
      <w:pPr>
        <w:pStyle w:val="ac"/>
        <w:bidi/>
        <w:rPr>
          <w:rFonts w:hint="cs"/>
          <w:rtl/>
        </w:rPr>
      </w:pPr>
      <w:r>
        <w:rPr>
          <w:rFonts w:hint="cs"/>
          <w:rtl/>
        </w:rPr>
        <w:t>נמנעים - אין</w:t>
      </w:r>
    </w:p>
    <w:p w14:paraId="0730CEE8" w14:textId="77777777" w:rsidR="00000000" w:rsidRDefault="00026F1C">
      <w:pPr>
        <w:pStyle w:val="ad"/>
        <w:bidi/>
        <w:rPr>
          <w:rFonts w:hint="cs"/>
          <w:rtl/>
        </w:rPr>
      </w:pPr>
      <w:r>
        <w:rPr>
          <w:rFonts w:hint="cs"/>
          <w:rtl/>
        </w:rPr>
        <w:t xml:space="preserve">ההצעה להעביר את הצעת חוק הבחירות לכנסת (תיקון - הגדלת אחוז החסימה), התשס"ג-2003, </w:t>
      </w:r>
    </w:p>
    <w:p w14:paraId="767E4895" w14:textId="77777777" w:rsidR="00000000" w:rsidRDefault="00026F1C">
      <w:pPr>
        <w:pStyle w:val="ad"/>
        <w:bidi/>
        <w:rPr>
          <w:rFonts w:hint="cs"/>
          <w:rtl/>
        </w:rPr>
      </w:pPr>
      <w:r>
        <w:rPr>
          <w:rFonts w:hint="cs"/>
          <w:rtl/>
        </w:rPr>
        <w:t>לדיון מוקדם בוועדה שתקבע ועדת הכנסת נתקבלה.</w:t>
      </w:r>
    </w:p>
    <w:p w14:paraId="65B38612" w14:textId="77777777" w:rsidR="00000000" w:rsidRDefault="00026F1C">
      <w:pPr>
        <w:pStyle w:val="a0"/>
        <w:rPr>
          <w:rFonts w:hint="cs"/>
          <w:rtl/>
        </w:rPr>
      </w:pPr>
    </w:p>
    <w:p w14:paraId="332B49D0" w14:textId="77777777" w:rsidR="00000000" w:rsidRDefault="00026F1C">
      <w:pPr>
        <w:pStyle w:val="af1"/>
        <w:rPr>
          <w:rtl/>
        </w:rPr>
      </w:pPr>
      <w:r>
        <w:rPr>
          <w:rtl/>
        </w:rPr>
        <w:t>היו"ר נסים דהן:</w:t>
      </w:r>
    </w:p>
    <w:p w14:paraId="1EBB9245" w14:textId="77777777" w:rsidR="00000000" w:rsidRDefault="00026F1C">
      <w:pPr>
        <w:pStyle w:val="a0"/>
        <w:rPr>
          <w:rtl/>
        </w:rPr>
      </w:pPr>
    </w:p>
    <w:p w14:paraId="1CE73583" w14:textId="77777777" w:rsidR="00000000" w:rsidRDefault="00026F1C">
      <w:pPr>
        <w:pStyle w:val="a0"/>
        <w:rPr>
          <w:rFonts w:hint="cs"/>
          <w:rtl/>
        </w:rPr>
      </w:pPr>
      <w:r>
        <w:rPr>
          <w:rFonts w:hint="cs"/>
          <w:rtl/>
        </w:rPr>
        <w:t>הצעת החוק התקבלה, ו</w:t>
      </w:r>
      <w:r>
        <w:rPr>
          <w:rFonts w:hint="cs"/>
          <w:rtl/>
        </w:rPr>
        <w:t xml:space="preserve">היא תעבור לוועדת הכנסת להמשך דיון. </w:t>
      </w:r>
    </w:p>
    <w:p w14:paraId="6CFCB143" w14:textId="77777777" w:rsidR="00000000" w:rsidRDefault="00026F1C">
      <w:pPr>
        <w:pStyle w:val="a0"/>
        <w:rPr>
          <w:rFonts w:hint="cs"/>
          <w:rtl/>
        </w:rPr>
      </w:pPr>
    </w:p>
    <w:p w14:paraId="35294CE7" w14:textId="77777777" w:rsidR="00000000" w:rsidRDefault="00026F1C">
      <w:pPr>
        <w:pStyle w:val="a0"/>
        <w:rPr>
          <w:rFonts w:hint="cs"/>
          <w:rtl/>
        </w:rPr>
      </w:pPr>
      <w:r>
        <w:rPr>
          <w:rFonts w:hint="cs"/>
          <w:rtl/>
        </w:rPr>
        <w:t>אנחנו עוברים להצבעה על הצעת החוק של חברת הכנסת נוקד.</w:t>
      </w:r>
    </w:p>
    <w:p w14:paraId="0C78139C" w14:textId="77777777" w:rsidR="00000000" w:rsidRDefault="00026F1C">
      <w:pPr>
        <w:pStyle w:val="a0"/>
        <w:rPr>
          <w:rFonts w:hint="cs"/>
          <w:rtl/>
        </w:rPr>
      </w:pPr>
    </w:p>
    <w:p w14:paraId="75950B67" w14:textId="77777777" w:rsidR="00000000" w:rsidRDefault="00026F1C">
      <w:pPr>
        <w:pStyle w:val="ab"/>
        <w:bidi/>
        <w:rPr>
          <w:rFonts w:hint="cs"/>
          <w:rtl/>
        </w:rPr>
      </w:pPr>
      <w:r>
        <w:rPr>
          <w:rFonts w:hint="cs"/>
          <w:rtl/>
        </w:rPr>
        <w:t xml:space="preserve">הצבעה </w:t>
      </w:r>
    </w:p>
    <w:p w14:paraId="71E37669" w14:textId="77777777" w:rsidR="00000000" w:rsidRDefault="00026F1C">
      <w:pPr>
        <w:pStyle w:val="a0"/>
        <w:rPr>
          <w:rFonts w:hint="cs"/>
          <w:rtl/>
        </w:rPr>
      </w:pPr>
    </w:p>
    <w:p w14:paraId="3E428E0F" w14:textId="77777777" w:rsidR="00000000" w:rsidRDefault="00026F1C">
      <w:pPr>
        <w:pStyle w:val="ac"/>
        <w:bidi/>
        <w:rPr>
          <w:rFonts w:hint="cs"/>
          <w:rtl/>
        </w:rPr>
      </w:pPr>
      <w:r>
        <w:rPr>
          <w:rFonts w:hint="cs"/>
          <w:rtl/>
        </w:rPr>
        <w:t>בעד ההצעה להעביר את הצעת החוק לדיון מוקדם בוועדה - 41</w:t>
      </w:r>
    </w:p>
    <w:p w14:paraId="1A50AF4A" w14:textId="77777777" w:rsidR="00000000" w:rsidRDefault="00026F1C">
      <w:pPr>
        <w:pStyle w:val="ac"/>
        <w:bidi/>
        <w:rPr>
          <w:rFonts w:hint="cs"/>
          <w:rtl/>
        </w:rPr>
      </w:pPr>
      <w:r>
        <w:rPr>
          <w:rFonts w:hint="cs"/>
          <w:rtl/>
        </w:rPr>
        <w:t>בעד ההצעה להסיר מסדר-היום את הצעת החוק - 20</w:t>
      </w:r>
    </w:p>
    <w:p w14:paraId="24617B8F" w14:textId="77777777" w:rsidR="00000000" w:rsidRDefault="00026F1C">
      <w:pPr>
        <w:pStyle w:val="ac"/>
        <w:bidi/>
        <w:rPr>
          <w:rFonts w:hint="cs"/>
          <w:rtl/>
        </w:rPr>
      </w:pPr>
      <w:r>
        <w:rPr>
          <w:rFonts w:hint="cs"/>
          <w:rtl/>
        </w:rPr>
        <w:t>נמנעים - 1</w:t>
      </w:r>
    </w:p>
    <w:p w14:paraId="4ACDCFFA" w14:textId="77777777" w:rsidR="00000000" w:rsidRDefault="00026F1C">
      <w:pPr>
        <w:pStyle w:val="ad"/>
        <w:bidi/>
        <w:rPr>
          <w:rFonts w:hint="cs"/>
          <w:rtl/>
        </w:rPr>
      </w:pPr>
      <w:r>
        <w:rPr>
          <w:rFonts w:hint="cs"/>
          <w:rtl/>
        </w:rPr>
        <w:t xml:space="preserve">ההצעה להעביר את הצעת חוק הבחירות לכנסת (תיקון - </w:t>
      </w:r>
      <w:r>
        <w:rPr>
          <w:rFonts w:hint="cs"/>
          <w:rtl/>
        </w:rPr>
        <w:t xml:space="preserve">העלאת אחוז החסימה), התשס"ג-2003, </w:t>
      </w:r>
    </w:p>
    <w:p w14:paraId="54B0780B" w14:textId="77777777" w:rsidR="00000000" w:rsidRDefault="00026F1C">
      <w:pPr>
        <w:pStyle w:val="ad"/>
        <w:bidi/>
        <w:rPr>
          <w:rFonts w:hint="cs"/>
          <w:rtl/>
        </w:rPr>
      </w:pPr>
      <w:r>
        <w:rPr>
          <w:rFonts w:hint="cs"/>
          <w:rtl/>
        </w:rPr>
        <w:t>לדיון מוקדם בוועדת החוקה, חוק ומשפט נתקבלה.</w:t>
      </w:r>
    </w:p>
    <w:p w14:paraId="10FA301D" w14:textId="77777777" w:rsidR="00000000" w:rsidRDefault="00026F1C">
      <w:pPr>
        <w:pStyle w:val="a0"/>
        <w:rPr>
          <w:rFonts w:hint="cs"/>
          <w:rtl/>
        </w:rPr>
      </w:pPr>
    </w:p>
    <w:p w14:paraId="69149483" w14:textId="77777777" w:rsidR="00000000" w:rsidRDefault="00026F1C">
      <w:pPr>
        <w:pStyle w:val="af1"/>
        <w:rPr>
          <w:rtl/>
        </w:rPr>
      </w:pPr>
      <w:r>
        <w:rPr>
          <w:rtl/>
        </w:rPr>
        <w:t>היו"ר נסים דהן:</w:t>
      </w:r>
    </w:p>
    <w:p w14:paraId="55924679" w14:textId="77777777" w:rsidR="00000000" w:rsidRDefault="00026F1C">
      <w:pPr>
        <w:pStyle w:val="a0"/>
        <w:rPr>
          <w:rtl/>
        </w:rPr>
      </w:pPr>
    </w:p>
    <w:p w14:paraId="67A66479" w14:textId="77777777" w:rsidR="00000000" w:rsidRDefault="00026F1C">
      <w:pPr>
        <w:pStyle w:val="a0"/>
        <w:rPr>
          <w:rFonts w:hint="cs"/>
          <w:rtl/>
        </w:rPr>
      </w:pPr>
      <w:r>
        <w:rPr>
          <w:rFonts w:hint="cs"/>
          <w:rtl/>
        </w:rPr>
        <w:t xml:space="preserve">הצעת החוק התקבלה והיא תעבור לוועדת החוקה, חוק ומשפט, אלא אם יש מישהו שמתנגד ואז היא תעבור לוועדת הכנסת. </w:t>
      </w:r>
    </w:p>
    <w:p w14:paraId="756971F6" w14:textId="77777777" w:rsidR="00000000" w:rsidRDefault="00026F1C">
      <w:pPr>
        <w:pStyle w:val="a0"/>
        <w:rPr>
          <w:rFonts w:hint="cs"/>
          <w:rtl/>
        </w:rPr>
      </w:pPr>
    </w:p>
    <w:p w14:paraId="6945DBCE" w14:textId="77777777" w:rsidR="00000000" w:rsidRDefault="00026F1C">
      <w:pPr>
        <w:pStyle w:val="a0"/>
        <w:rPr>
          <w:rFonts w:hint="cs"/>
          <w:rtl/>
        </w:rPr>
      </w:pPr>
      <w:r>
        <w:rPr>
          <w:rFonts w:hint="cs"/>
          <w:rtl/>
        </w:rPr>
        <w:t>אנחנו עוברים להצבעה על הצעת חוק של חבר הכנסת גדעון סער</w:t>
      </w:r>
      <w:r>
        <w:rPr>
          <w:rFonts w:hint="cs"/>
          <w:rtl/>
        </w:rPr>
        <w:t>.</w:t>
      </w:r>
    </w:p>
    <w:p w14:paraId="380E6E57" w14:textId="77777777" w:rsidR="00000000" w:rsidRDefault="00026F1C">
      <w:pPr>
        <w:pStyle w:val="a0"/>
        <w:rPr>
          <w:rFonts w:hint="cs"/>
          <w:rtl/>
        </w:rPr>
      </w:pPr>
    </w:p>
    <w:p w14:paraId="1CABC6CA" w14:textId="77777777" w:rsidR="00000000" w:rsidRDefault="00026F1C">
      <w:pPr>
        <w:pStyle w:val="af0"/>
        <w:rPr>
          <w:rtl/>
        </w:rPr>
      </w:pPr>
      <w:r>
        <w:rPr>
          <w:rFonts w:hint="eastAsia"/>
          <w:rtl/>
        </w:rPr>
        <w:t>דליה</w:t>
      </w:r>
      <w:r>
        <w:rPr>
          <w:rtl/>
        </w:rPr>
        <w:t xml:space="preserve"> איציק (העבודה-מימד):</w:t>
      </w:r>
    </w:p>
    <w:p w14:paraId="04F5FC4B" w14:textId="77777777" w:rsidR="00000000" w:rsidRDefault="00026F1C">
      <w:pPr>
        <w:pStyle w:val="a0"/>
        <w:rPr>
          <w:rFonts w:hint="cs"/>
          <w:rtl/>
        </w:rPr>
      </w:pPr>
    </w:p>
    <w:p w14:paraId="6BDC729B" w14:textId="77777777" w:rsidR="00000000" w:rsidRDefault="00026F1C">
      <w:pPr>
        <w:pStyle w:val="a0"/>
        <w:rPr>
          <w:rFonts w:hint="cs"/>
          <w:rtl/>
        </w:rPr>
      </w:pPr>
      <w:r>
        <w:rPr>
          <w:rFonts w:hint="cs"/>
          <w:rtl/>
        </w:rPr>
        <w:t>יש עוד מציעים, סליחה.</w:t>
      </w:r>
    </w:p>
    <w:p w14:paraId="03258858" w14:textId="77777777" w:rsidR="00000000" w:rsidRDefault="00026F1C">
      <w:pPr>
        <w:pStyle w:val="a0"/>
        <w:rPr>
          <w:rFonts w:hint="cs"/>
          <w:rtl/>
        </w:rPr>
      </w:pPr>
    </w:p>
    <w:p w14:paraId="51EC37F6" w14:textId="77777777" w:rsidR="00000000" w:rsidRDefault="00026F1C">
      <w:pPr>
        <w:pStyle w:val="af1"/>
        <w:rPr>
          <w:rtl/>
        </w:rPr>
      </w:pPr>
      <w:r>
        <w:rPr>
          <w:rtl/>
        </w:rPr>
        <w:t>היו"ר נסים דהן:</w:t>
      </w:r>
    </w:p>
    <w:p w14:paraId="6E2BC7B6" w14:textId="77777777" w:rsidR="00000000" w:rsidRDefault="00026F1C">
      <w:pPr>
        <w:pStyle w:val="a0"/>
        <w:rPr>
          <w:rtl/>
        </w:rPr>
      </w:pPr>
    </w:p>
    <w:p w14:paraId="20997ED0" w14:textId="77777777" w:rsidR="00000000" w:rsidRDefault="00026F1C">
      <w:pPr>
        <w:pStyle w:val="a0"/>
        <w:rPr>
          <w:rFonts w:hint="cs"/>
          <w:rtl/>
        </w:rPr>
      </w:pPr>
      <w:r>
        <w:rPr>
          <w:rFonts w:hint="cs"/>
          <w:rtl/>
        </w:rPr>
        <w:t>דליה איציק, רשף חן. נא לא להפריע.</w:t>
      </w:r>
    </w:p>
    <w:p w14:paraId="3BA2C868" w14:textId="77777777" w:rsidR="00000000" w:rsidRDefault="00026F1C">
      <w:pPr>
        <w:pStyle w:val="a0"/>
        <w:rPr>
          <w:rFonts w:hint="cs"/>
          <w:rtl/>
        </w:rPr>
      </w:pPr>
    </w:p>
    <w:p w14:paraId="6EEF0543" w14:textId="77777777" w:rsidR="00000000" w:rsidRDefault="00026F1C">
      <w:pPr>
        <w:pStyle w:val="ab"/>
        <w:bidi/>
        <w:rPr>
          <w:rFonts w:hint="cs"/>
          <w:rtl/>
        </w:rPr>
      </w:pPr>
      <w:r>
        <w:rPr>
          <w:rFonts w:hint="cs"/>
          <w:rtl/>
        </w:rPr>
        <w:t>הצבעה</w:t>
      </w:r>
    </w:p>
    <w:p w14:paraId="62A9C01E" w14:textId="77777777" w:rsidR="00000000" w:rsidRDefault="00026F1C">
      <w:pPr>
        <w:pStyle w:val="a0"/>
        <w:rPr>
          <w:rFonts w:hint="cs"/>
          <w:rtl/>
        </w:rPr>
      </w:pPr>
    </w:p>
    <w:p w14:paraId="253C2494" w14:textId="77777777" w:rsidR="00000000" w:rsidRDefault="00026F1C">
      <w:pPr>
        <w:pStyle w:val="ac"/>
        <w:bidi/>
        <w:rPr>
          <w:rFonts w:hint="cs"/>
          <w:rtl/>
        </w:rPr>
      </w:pPr>
      <w:r>
        <w:rPr>
          <w:rFonts w:hint="cs"/>
          <w:rtl/>
        </w:rPr>
        <w:t>בעד ההצעה להעביר את הצעת החוק לדיון מוקדם בוועדה - 39</w:t>
      </w:r>
    </w:p>
    <w:p w14:paraId="0F5407E7" w14:textId="77777777" w:rsidR="00000000" w:rsidRDefault="00026F1C">
      <w:pPr>
        <w:pStyle w:val="ac"/>
        <w:bidi/>
        <w:rPr>
          <w:rFonts w:hint="cs"/>
          <w:rtl/>
        </w:rPr>
      </w:pPr>
      <w:r>
        <w:rPr>
          <w:rFonts w:hint="cs"/>
          <w:rtl/>
        </w:rPr>
        <w:t>בעד ההצעה להסיר מסדר-היום את הצעת החוק - 21</w:t>
      </w:r>
    </w:p>
    <w:p w14:paraId="25BFDCFF" w14:textId="77777777" w:rsidR="00000000" w:rsidRDefault="00026F1C">
      <w:pPr>
        <w:pStyle w:val="ac"/>
        <w:bidi/>
        <w:rPr>
          <w:rFonts w:hint="cs"/>
          <w:rtl/>
        </w:rPr>
      </w:pPr>
      <w:r>
        <w:rPr>
          <w:rFonts w:hint="cs"/>
          <w:rtl/>
        </w:rPr>
        <w:t>נמנעים - אין</w:t>
      </w:r>
    </w:p>
    <w:p w14:paraId="4C8DDF54" w14:textId="77777777" w:rsidR="00000000" w:rsidRDefault="00026F1C">
      <w:pPr>
        <w:pStyle w:val="ad"/>
        <w:bidi/>
        <w:rPr>
          <w:rFonts w:hint="cs"/>
          <w:rtl/>
        </w:rPr>
      </w:pPr>
      <w:r>
        <w:rPr>
          <w:rFonts w:hint="cs"/>
          <w:rtl/>
        </w:rPr>
        <w:t xml:space="preserve">ההצעה להעביר את הצעת חוק הבחירות </w:t>
      </w:r>
      <w:r>
        <w:rPr>
          <w:rFonts w:hint="cs"/>
          <w:rtl/>
        </w:rPr>
        <w:t>לכנסת (תיקון - אחוז החסימה), התשס"ד-2003, לדיון מוקדם בוועדה שתקבע ועדת הכנסת נתקבלה.</w:t>
      </w:r>
    </w:p>
    <w:p w14:paraId="79BD784C" w14:textId="77777777" w:rsidR="00000000" w:rsidRDefault="00026F1C">
      <w:pPr>
        <w:pStyle w:val="a0"/>
        <w:rPr>
          <w:rFonts w:hint="cs"/>
          <w:rtl/>
        </w:rPr>
      </w:pPr>
    </w:p>
    <w:p w14:paraId="74BCF331" w14:textId="77777777" w:rsidR="00000000" w:rsidRDefault="00026F1C">
      <w:pPr>
        <w:pStyle w:val="af1"/>
        <w:rPr>
          <w:rtl/>
        </w:rPr>
      </w:pPr>
      <w:r>
        <w:rPr>
          <w:rFonts w:hint="cs"/>
          <w:rtl/>
        </w:rPr>
        <w:t xml:space="preserve"> </w:t>
      </w:r>
      <w:r>
        <w:rPr>
          <w:rFonts w:hint="eastAsia"/>
          <w:rtl/>
        </w:rPr>
        <w:t>היו</w:t>
      </w:r>
      <w:r>
        <w:rPr>
          <w:rtl/>
        </w:rPr>
        <w:t>"ר נסים דהן:</w:t>
      </w:r>
    </w:p>
    <w:p w14:paraId="0FCA9B1C" w14:textId="77777777" w:rsidR="00000000" w:rsidRDefault="00026F1C">
      <w:pPr>
        <w:pStyle w:val="a0"/>
        <w:rPr>
          <w:rtl/>
        </w:rPr>
      </w:pPr>
    </w:p>
    <w:p w14:paraId="6AAD41D5" w14:textId="77777777" w:rsidR="00000000" w:rsidRDefault="00026F1C">
      <w:pPr>
        <w:pStyle w:val="a0"/>
        <w:rPr>
          <w:rFonts w:hint="cs"/>
          <w:rtl/>
        </w:rPr>
      </w:pPr>
      <w:r>
        <w:rPr>
          <w:rFonts w:hint="cs"/>
          <w:rtl/>
        </w:rPr>
        <w:t>בעד 39, נגד 21, אין נמנעים.</w:t>
      </w:r>
    </w:p>
    <w:p w14:paraId="13C37F38" w14:textId="77777777" w:rsidR="00000000" w:rsidRDefault="00026F1C">
      <w:pPr>
        <w:pStyle w:val="a0"/>
        <w:rPr>
          <w:rFonts w:hint="cs"/>
          <w:rtl/>
        </w:rPr>
      </w:pPr>
    </w:p>
    <w:p w14:paraId="4DF43DF7" w14:textId="77777777" w:rsidR="00000000" w:rsidRDefault="00026F1C">
      <w:pPr>
        <w:pStyle w:val="af0"/>
        <w:rPr>
          <w:rtl/>
        </w:rPr>
      </w:pPr>
      <w:r>
        <w:rPr>
          <w:rFonts w:hint="eastAsia"/>
          <w:rtl/>
        </w:rPr>
        <w:t>דליה</w:t>
      </w:r>
      <w:r>
        <w:rPr>
          <w:rtl/>
        </w:rPr>
        <w:t xml:space="preserve"> איציק (העבודה-מימד):</w:t>
      </w:r>
    </w:p>
    <w:p w14:paraId="2DFA1688" w14:textId="77777777" w:rsidR="00000000" w:rsidRDefault="00026F1C">
      <w:pPr>
        <w:pStyle w:val="a0"/>
        <w:rPr>
          <w:rFonts w:hint="cs"/>
          <w:rtl/>
        </w:rPr>
      </w:pPr>
    </w:p>
    <w:p w14:paraId="6E3F2529" w14:textId="77777777" w:rsidR="00000000" w:rsidRDefault="00026F1C">
      <w:pPr>
        <w:pStyle w:val="a0"/>
        <w:rPr>
          <w:rFonts w:hint="cs"/>
          <w:rtl/>
        </w:rPr>
      </w:pPr>
      <w:r>
        <w:rPr>
          <w:rFonts w:hint="cs"/>
          <w:rtl/>
        </w:rPr>
        <w:t>היית אומר דליה איציק - היו יותר בעד.</w:t>
      </w:r>
    </w:p>
    <w:p w14:paraId="07819A39" w14:textId="77777777" w:rsidR="00000000" w:rsidRDefault="00026F1C">
      <w:pPr>
        <w:pStyle w:val="a0"/>
        <w:rPr>
          <w:rFonts w:hint="cs"/>
          <w:rtl/>
        </w:rPr>
      </w:pPr>
    </w:p>
    <w:p w14:paraId="120627CB" w14:textId="77777777" w:rsidR="00000000" w:rsidRDefault="00026F1C">
      <w:pPr>
        <w:pStyle w:val="af1"/>
        <w:rPr>
          <w:rtl/>
        </w:rPr>
      </w:pPr>
      <w:r>
        <w:rPr>
          <w:rtl/>
        </w:rPr>
        <w:t>היו"ר נסים דהן:</w:t>
      </w:r>
    </w:p>
    <w:p w14:paraId="11315B3C" w14:textId="77777777" w:rsidR="00000000" w:rsidRDefault="00026F1C">
      <w:pPr>
        <w:pStyle w:val="a0"/>
        <w:rPr>
          <w:rtl/>
        </w:rPr>
      </w:pPr>
    </w:p>
    <w:p w14:paraId="2D85C106" w14:textId="77777777" w:rsidR="00000000" w:rsidRDefault="00026F1C">
      <w:pPr>
        <w:pStyle w:val="a0"/>
        <w:rPr>
          <w:rFonts w:hint="cs"/>
          <w:rtl/>
        </w:rPr>
      </w:pPr>
      <w:r>
        <w:rPr>
          <w:rFonts w:hint="cs"/>
          <w:rtl/>
        </w:rPr>
        <w:t>חברת הכנסת דליה איציק, החוק שהצעת יחד עם</w:t>
      </w:r>
      <w:r>
        <w:rPr>
          <w:rFonts w:hint="cs"/>
          <w:rtl/>
        </w:rPr>
        <w:t xml:space="preserve"> גדעון סער התקבל. </w:t>
      </w:r>
    </w:p>
    <w:p w14:paraId="7F4ACDCE" w14:textId="77777777" w:rsidR="00000000" w:rsidRDefault="00026F1C">
      <w:pPr>
        <w:pStyle w:val="a0"/>
        <w:rPr>
          <w:rFonts w:hint="cs"/>
          <w:rtl/>
        </w:rPr>
      </w:pPr>
    </w:p>
    <w:p w14:paraId="73C654BD" w14:textId="77777777" w:rsidR="00000000" w:rsidRDefault="00026F1C">
      <w:pPr>
        <w:pStyle w:val="a0"/>
        <w:rPr>
          <w:rFonts w:hint="cs"/>
          <w:rtl/>
        </w:rPr>
      </w:pPr>
      <w:r>
        <w:rPr>
          <w:rFonts w:hint="cs"/>
          <w:rtl/>
        </w:rPr>
        <w:t>אנחנו עוברים להצעת החוק של חבר הכנסת איוב קרא. לוועדת הכנסת.</w:t>
      </w:r>
    </w:p>
    <w:p w14:paraId="1AADCF13" w14:textId="77777777" w:rsidR="00000000" w:rsidRDefault="00026F1C">
      <w:pPr>
        <w:pStyle w:val="a0"/>
        <w:rPr>
          <w:rFonts w:hint="cs"/>
          <w:rtl/>
        </w:rPr>
      </w:pPr>
    </w:p>
    <w:p w14:paraId="18EDBB7C" w14:textId="77777777" w:rsidR="00000000" w:rsidRDefault="00026F1C">
      <w:pPr>
        <w:pStyle w:val="ab"/>
        <w:bidi/>
        <w:rPr>
          <w:rFonts w:hint="cs"/>
          <w:rtl/>
        </w:rPr>
      </w:pPr>
      <w:r>
        <w:rPr>
          <w:rFonts w:hint="cs"/>
          <w:rtl/>
        </w:rPr>
        <w:t xml:space="preserve">הצבעה  </w:t>
      </w:r>
    </w:p>
    <w:p w14:paraId="733E44A2" w14:textId="77777777" w:rsidR="00000000" w:rsidRDefault="00026F1C">
      <w:pPr>
        <w:pStyle w:val="a0"/>
        <w:rPr>
          <w:rFonts w:hint="cs"/>
          <w:rtl/>
        </w:rPr>
      </w:pPr>
    </w:p>
    <w:p w14:paraId="36DBEAB8" w14:textId="77777777" w:rsidR="00000000" w:rsidRDefault="00026F1C">
      <w:pPr>
        <w:pStyle w:val="ac"/>
        <w:bidi/>
        <w:rPr>
          <w:rFonts w:hint="cs"/>
          <w:rtl/>
        </w:rPr>
      </w:pPr>
      <w:r>
        <w:rPr>
          <w:rFonts w:hint="cs"/>
          <w:rtl/>
        </w:rPr>
        <w:t>בעד ההצעה להעביר את הצעת החוק לדיון מוקדם בוועדה - 37</w:t>
      </w:r>
    </w:p>
    <w:p w14:paraId="2DC87607" w14:textId="77777777" w:rsidR="00000000" w:rsidRDefault="00026F1C">
      <w:pPr>
        <w:pStyle w:val="ac"/>
        <w:bidi/>
        <w:rPr>
          <w:rFonts w:hint="cs"/>
          <w:rtl/>
        </w:rPr>
      </w:pPr>
      <w:r>
        <w:rPr>
          <w:rFonts w:hint="cs"/>
          <w:rtl/>
        </w:rPr>
        <w:t>בעד ההצעה להסיר מסדר-היום את הצעת החוק - 21</w:t>
      </w:r>
    </w:p>
    <w:p w14:paraId="7E64B492" w14:textId="77777777" w:rsidR="00000000" w:rsidRDefault="00026F1C">
      <w:pPr>
        <w:pStyle w:val="ac"/>
        <w:bidi/>
        <w:rPr>
          <w:rFonts w:hint="cs"/>
          <w:rtl/>
        </w:rPr>
      </w:pPr>
      <w:r>
        <w:rPr>
          <w:rFonts w:hint="cs"/>
          <w:rtl/>
        </w:rPr>
        <w:t>נמנעים - אין</w:t>
      </w:r>
    </w:p>
    <w:p w14:paraId="7870308F" w14:textId="77777777" w:rsidR="00000000" w:rsidRDefault="00026F1C">
      <w:pPr>
        <w:pStyle w:val="ad"/>
        <w:bidi/>
        <w:rPr>
          <w:rFonts w:hint="cs"/>
          <w:rtl/>
        </w:rPr>
      </w:pPr>
      <w:r>
        <w:rPr>
          <w:rFonts w:hint="cs"/>
          <w:rtl/>
        </w:rPr>
        <w:t xml:space="preserve">ההצעה להעביר את הצעת חוק הבחירות לכנסת (תיקון - העלאת </w:t>
      </w:r>
      <w:r>
        <w:rPr>
          <w:rFonts w:hint="cs"/>
          <w:rtl/>
        </w:rPr>
        <w:t xml:space="preserve">אחוז החסימה), התשס"ג-2003, </w:t>
      </w:r>
    </w:p>
    <w:p w14:paraId="0303D0F8" w14:textId="77777777" w:rsidR="00000000" w:rsidRDefault="00026F1C">
      <w:pPr>
        <w:pStyle w:val="ad"/>
        <w:bidi/>
        <w:rPr>
          <w:rFonts w:hint="cs"/>
          <w:rtl/>
        </w:rPr>
      </w:pPr>
      <w:r>
        <w:rPr>
          <w:rFonts w:hint="cs"/>
          <w:rtl/>
        </w:rPr>
        <w:t>לדיון מוקדם בוועדה שתקבע ועדת הכנסת נתקבלה.</w:t>
      </w:r>
    </w:p>
    <w:p w14:paraId="447466AD" w14:textId="77777777" w:rsidR="00000000" w:rsidRDefault="00026F1C">
      <w:pPr>
        <w:pStyle w:val="a0"/>
        <w:rPr>
          <w:rFonts w:hint="cs"/>
          <w:rtl/>
        </w:rPr>
      </w:pPr>
    </w:p>
    <w:p w14:paraId="4093D79D" w14:textId="77777777" w:rsidR="00000000" w:rsidRDefault="00026F1C">
      <w:pPr>
        <w:pStyle w:val="af1"/>
        <w:rPr>
          <w:rtl/>
        </w:rPr>
      </w:pPr>
      <w:r>
        <w:rPr>
          <w:rtl/>
        </w:rPr>
        <w:t>היו"ר נסים דהן:</w:t>
      </w:r>
    </w:p>
    <w:p w14:paraId="02C36793" w14:textId="77777777" w:rsidR="00000000" w:rsidRDefault="00026F1C">
      <w:pPr>
        <w:pStyle w:val="a0"/>
        <w:rPr>
          <w:rtl/>
        </w:rPr>
      </w:pPr>
    </w:p>
    <w:p w14:paraId="1D691519" w14:textId="77777777" w:rsidR="00000000" w:rsidRDefault="00026F1C">
      <w:pPr>
        <w:pStyle w:val="a0"/>
        <w:rPr>
          <w:rFonts w:hint="cs"/>
          <w:rtl/>
        </w:rPr>
      </w:pPr>
      <w:r>
        <w:rPr>
          <w:rFonts w:hint="cs"/>
          <w:rtl/>
        </w:rPr>
        <w:t>37 בעד, 21 נגד, אין נמנעים. הצעת החוק התקבלה והיא תעבור לוועדת הכנסת, שתחליט לאיזה ועדה להעבירה. תם הדיון בנושא הצעות החוק בדבר אחוז החסימה. אנחנו ממשיכים בהצעת חוק ל</w:t>
      </w:r>
      <w:r>
        <w:rPr>
          <w:rFonts w:hint="cs"/>
          <w:rtl/>
        </w:rPr>
        <w:t>תיקון פקודת זכות יוצרים, של חברת הכנסת גילה גמליאל, הנמקה מהמקום.</w:t>
      </w:r>
    </w:p>
    <w:p w14:paraId="635B1761" w14:textId="77777777" w:rsidR="00000000" w:rsidRDefault="00026F1C">
      <w:pPr>
        <w:pStyle w:val="a2"/>
        <w:jc w:val="left"/>
        <w:rPr>
          <w:rFonts w:hint="cs"/>
          <w:rtl/>
        </w:rPr>
      </w:pPr>
    </w:p>
    <w:p w14:paraId="389CD707" w14:textId="77777777" w:rsidR="00000000" w:rsidRDefault="00026F1C">
      <w:pPr>
        <w:pStyle w:val="af0"/>
        <w:rPr>
          <w:rtl/>
        </w:rPr>
      </w:pPr>
      <w:r>
        <w:rPr>
          <w:rtl/>
        </w:rPr>
        <w:t>יעקב ליצמן (יהדות התורה):</w:t>
      </w:r>
    </w:p>
    <w:p w14:paraId="73F20BDE" w14:textId="77777777" w:rsidR="00000000" w:rsidRDefault="00026F1C">
      <w:pPr>
        <w:pStyle w:val="a0"/>
        <w:rPr>
          <w:rtl/>
        </w:rPr>
      </w:pPr>
    </w:p>
    <w:p w14:paraId="27BE4C2B" w14:textId="77777777" w:rsidR="00000000" w:rsidRDefault="00026F1C">
      <w:pPr>
        <w:pStyle w:val="a0"/>
        <w:ind w:firstLine="720"/>
        <w:rPr>
          <w:rFonts w:hint="cs"/>
          <w:rtl/>
        </w:rPr>
      </w:pPr>
      <w:r>
        <w:rPr>
          <w:rFonts w:hint="cs"/>
          <w:rtl/>
        </w:rPr>
        <w:t>אני מבקש לערער על כל ההצבעות.</w:t>
      </w:r>
    </w:p>
    <w:p w14:paraId="4A7CE5A9" w14:textId="77777777" w:rsidR="00000000" w:rsidRDefault="00026F1C">
      <w:pPr>
        <w:pStyle w:val="a0"/>
        <w:ind w:firstLine="720"/>
        <w:rPr>
          <w:rFonts w:hint="cs"/>
          <w:rtl/>
        </w:rPr>
      </w:pPr>
    </w:p>
    <w:p w14:paraId="34836EA5" w14:textId="77777777" w:rsidR="00000000" w:rsidRDefault="00026F1C">
      <w:pPr>
        <w:pStyle w:val="af1"/>
        <w:rPr>
          <w:rtl/>
        </w:rPr>
      </w:pPr>
      <w:r>
        <w:rPr>
          <w:rtl/>
        </w:rPr>
        <w:t>היו"ר נסים דהן:</w:t>
      </w:r>
    </w:p>
    <w:p w14:paraId="31387926" w14:textId="77777777" w:rsidR="00000000" w:rsidRDefault="00026F1C">
      <w:pPr>
        <w:pStyle w:val="a0"/>
        <w:rPr>
          <w:rtl/>
        </w:rPr>
      </w:pPr>
    </w:p>
    <w:p w14:paraId="5E8C6C09" w14:textId="77777777" w:rsidR="00000000" w:rsidRDefault="00026F1C">
      <w:pPr>
        <w:pStyle w:val="a2"/>
        <w:ind w:firstLine="720"/>
        <w:jc w:val="both"/>
        <w:rPr>
          <w:rFonts w:hint="cs"/>
          <w:b w:val="0"/>
          <w:bCs w:val="0"/>
          <w:sz w:val="22"/>
          <w:szCs w:val="22"/>
          <w:u w:val="none"/>
          <w:rtl/>
        </w:rPr>
      </w:pPr>
      <w:bookmarkStart w:id="409" w:name="_Toc70328385"/>
      <w:r>
        <w:rPr>
          <w:rFonts w:hint="cs"/>
          <w:b w:val="0"/>
          <w:bCs w:val="0"/>
          <w:sz w:val="22"/>
          <w:szCs w:val="22"/>
          <w:u w:val="none"/>
          <w:rtl/>
        </w:rPr>
        <w:t>ועדת הפירושים. כבודו יכתוב מכתב לוועדת הפירושים.</w:t>
      </w:r>
      <w:bookmarkEnd w:id="409"/>
    </w:p>
    <w:p w14:paraId="4C198F2D" w14:textId="77777777" w:rsidR="00000000" w:rsidRDefault="00026F1C">
      <w:pPr>
        <w:pStyle w:val="a0"/>
        <w:rPr>
          <w:rFonts w:hint="cs"/>
          <w:rtl/>
        </w:rPr>
      </w:pPr>
    </w:p>
    <w:p w14:paraId="0B969F7F" w14:textId="77777777" w:rsidR="00000000" w:rsidRDefault="00026F1C">
      <w:pPr>
        <w:pStyle w:val="a0"/>
        <w:rPr>
          <w:rFonts w:hint="cs"/>
          <w:rtl/>
        </w:rPr>
      </w:pPr>
    </w:p>
    <w:p w14:paraId="2C717F10" w14:textId="77777777" w:rsidR="00000000" w:rsidRDefault="00026F1C">
      <w:pPr>
        <w:pStyle w:val="a2"/>
        <w:ind w:firstLine="720"/>
        <w:rPr>
          <w:b w:val="0"/>
          <w:bCs w:val="0"/>
          <w:sz w:val="22"/>
          <w:szCs w:val="22"/>
          <w:u w:val="none"/>
          <w:rtl/>
        </w:rPr>
      </w:pPr>
    </w:p>
    <w:p w14:paraId="19245DEF" w14:textId="77777777" w:rsidR="00000000" w:rsidRDefault="00026F1C">
      <w:pPr>
        <w:pStyle w:val="a2"/>
        <w:ind w:firstLine="720"/>
        <w:rPr>
          <w:rFonts w:hint="cs"/>
          <w:rtl/>
        </w:rPr>
      </w:pPr>
      <w:bookmarkStart w:id="410" w:name="CS18877FI0018877T10_12_2003_16_44_03"/>
      <w:bookmarkStart w:id="411" w:name="CS18877FI0018877T10_12_2003_16_46_54"/>
      <w:bookmarkStart w:id="412" w:name="_Toc70328386"/>
      <w:bookmarkEnd w:id="410"/>
      <w:bookmarkEnd w:id="411"/>
      <w:r>
        <w:rPr>
          <w:rFonts w:hint="cs"/>
          <w:rtl/>
        </w:rPr>
        <w:t>הצעת חוק ל</w:t>
      </w:r>
      <w:r>
        <w:rPr>
          <w:rtl/>
        </w:rPr>
        <w:t xml:space="preserve">תיקון פקודת זכות יוצרים (סגירת חצרים </w:t>
      </w:r>
      <w:r>
        <w:rPr>
          <w:rFonts w:hint="cs"/>
          <w:rtl/>
        </w:rPr>
        <w:br/>
      </w:r>
      <w:r>
        <w:rPr>
          <w:rtl/>
        </w:rPr>
        <w:t>ושלילת רשיון),</w:t>
      </w:r>
      <w:r>
        <w:rPr>
          <w:rtl/>
        </w:rPr>
        <w:t xml:space="preserve"> </w:t>
      </w:r>
      <w:r>
        <w:rPr>
          <w:rFonts w:hint="cs"/>
          <w:rtl/>
        </w:rPr>
        <w:t>ה</w:t>
      </w:r>
      <w:r>
        <w:rPr>
          <w:rtl/>
        </w:rPr>
        <w:t>תשס"ד-2003</w:t>
      </w:r>
      <w:bookmarkEnd w:id="412"/>
    </w:p>
    <w:p w14:paraId="23345A7D" w14:textId="77777777" w:rsidR="00000000" w:rsidRDefault="00026F1C">
      <w:pPr>
        <w:pStyle w:val="a0"/>
        <w:rPr>
          <w:rFonts w:hint="cs"/>
          <w:rtl/>
        </w:rPr>
      </w:pPr>
      <w:r>
        <w:rPr>
          <w:rtl/>
        </w:rPr>
        <w:t>[נספחות.]</w:t>
      </w:r>
    </w:p>
    <w:p w14:paraId="2A803DE3" w14:textId="77777777" w:rsidR="00000000" w:rsidRDefault="00026F1C">
      <w:pPr>
        <w:pStyle w:val="a2"/>
        <w:rPr>
          <w:rtl/>
        </w:rPr>
      </w:pPr>
      <w:bookmarkStart w:id="413" w:name="_Toc70328387"/>
      <w:r>
        <w:rPr>
          <w:rFonts w:hint="cs"/>
          <w:rtl/>
        </w:rPr>
        <w:t xml:space="preserve">(הצעת חברת הכנסת גילה </w:t>
      </w:r>
      <w:r>
        <w:rPr>
          <w:rtl/>
        </w:rPr>
        <w:t>גמליאל</w:t>
      </w:r>
      <w:r>
        <w:rPr>
          <w:rFonts w:hint="cs"/>
          <w:rtl/>
        </w:rPr>
        <w:t>)</w:t>
      </w:r>
      <w:bookmarkEnd w:id="413"/>
    </w:p>
    <w:p w14:paraId="14D2E417" w14:textId="77777777" w:rsidR="00000000" w:rsidRDefault="00026F1C">
      <w:pPr>
        <w:pStyle w:val="-0"/>
        <w:rPr>
          <w:rtl/>
        </w:rPr>
      </w:pPr>
      <w:r>
        <w:rPr>
          <w:rtl/>
        </w:rPr>
        <w:t xml:space="preserve"> </w:t>
      </w:r>
    </w:p>
    <w:p w14:paraId="798509CA" w14:textId="77777777" w:rsidR="00000000" w:rsidRDefault="00026F1C">
      <w:pPr>
        <w:pStyle w:val="-0"/>
        <w:rPr>
          <w:rFonts w:hint="cs"/>
          <w:rtl/>
        </w:rPr>
      </w:pPr>
    </w:p>
    <w:p w14:paraId="7FD57680" w14:textId="77777777" w:rsidR="00000000" w:rsidRDefault="00026F1C">
      <w:pPr>
        <w:pStyle w:val="af1"/>
        <w:rPr>
          <w:rtl/>
        </w:rPr>
      </w:pPr>
      <w:r>
        <w:rPr>
          <w:rtl/>
        </w:rPr>
        <w:t>היו"ר נסים דהן:</w:t>
      </w:r>
    </w:p>
    <w:p w14:paraId="3B3010E6" w14:textId="77777777" w:rsidR="00000000" w:rsidRDefault="00026F1C">
      <w:pPr>
        <w:pStyle w:val="a0"/>
        <w:rPr>
          <w:rtl/>
        </w:rPr>
      </w:pPr>
    </w:p>
    <w:p w14:paraId="3E051FE5" w14:textId="77777777" w:rsidR="00000000" w:rsidRDefault="00026F1C">
      <w:pPr>
        <w:pStyle w:val="a0"/>
        <w:rPr>
          <w:rFonts w:hint="cs"/>
          <w:rtl/>
        </w:rPr>
      </w:pPr>
      <w:r>
        <w:rPr>
          <w:rFonts w:hint="cs"/>
          <w:rtl/>
        </w:rPr>
        <w:t xml:space="preserve">עתה, הצעת חוק פ/1624: הצעת חוק לתיקון פקודת זכות יוצרים (סגירת חצרים ושלילת רשיון), התשס"ד-2003 </w:t>
      </w:r>
      <w:r>
        <w:rPr>
          <w:rtl/>
        </w:rPr>
        <w:t>–</w:t>
      </w:r>
      <w:r>
        <w:rPr>
          <w:rFonts w:hint="cs"/>
          <w:rtl/>
        </w:rPr>
        <w:t xml:space="preserve"> מאת חברת הכנסת גילה גמליאל.</w:t>
      </w:r>
    </w:p>
    <w:p w14:paraId="65A573F3" w14:textId="77777777" w:rsidR="00000000" w:rsidRDefault="00026F1C">
      <w:pPr>
        <w:pStyle w:val="a0"/>
        <w:rPr>
          <w:rFonts w:hint="cs"/>
          <w:rtl/>
        </w:rPr>
      </w:pPr>
    </w:p>
    <w:p w14:paraId="175E105D" w14:textId="77777777" w:rsidR="00000000" w:rsidRDefault="00026F1C">
      <w:pPr>
        <w:pStyle w:val="a"/>
        <w:rPr>
          <w:rtl/>
        </w:rPr>
      </w:pPr>
      <w:bookmarkStart w:id="414" w:name="FS000001025T10_12_2003_16_44_44"/>
      <w:bookmarkStart w:id="415" w:name="_Toc70328388"/>
      <w:bookmarkEnd w:id="414"/>
      <w:r>
        <w:rPr>
          <w:rFonts w:hint="eastAsia"/>
          <w:rtl/>
        </w:rPr>
        <w:t>גילה</w:t>
      </w:r>
      <w:r>
        <w:rPr>
          <w:rtl/>
        </w:rPr>
        <w:t xml:space="preserve"> גמליאל (הליכוד):</w:t>
      </w:r>
      <w:bookmarkEnd w:id="415"/>
    </w:p>
    <w:p w14:paraId="0EA68685" w14:textId="77777777" w:rsidR="00000000" w:rsidRDefault="00026F1C">
      <w:pPr>
        <w:pStyle w:val="a0"/>
        <w:rPr>
          <w:rtl/>
        </w:rPr>
      </w:pPr>
    </w:p>
    <w:p w14:paraId="258361C7" w14:textId="77777777" w:rsidR="00000000" w:rsidRDefault="00026F1C">
      <w:pPr>
        <w:pStyle w:val="a0"/>
        <w:rPr>
          <w:rFonts w:hint="cs"/>
          <w:rtl/>
        </w:rPr>
      </w:pPr>
      <w:r>
        <w:rPr>
          <w:rFonts w:hint="cs"/>
          <w:rtl/>
        </w:rPr>
        <w:t>אדוני היושב-ראש, חברי וחברות הכנס</w:t>
      </w:r>
      <w:r>
        <w:rPr>
          <w:rFonts w:hint="cs"/>
          <w:rtl/>
        </w:rPr>
        <w:t xml:space="preserve">ת, אני מתכבדת להביא להצבעה בקריאה טרומית את הצעת החוק לתיקון פקודת זכות יוצרים (סגירת חצרים ושלילת רשיון). </w:t>
      </w:r>
    </w:p>
    <w:p w14:paraId="3C4AD161" w14:textId="77777777" w:rsidR="00000000" w:rsidRDefault="00026F1C">
      <w:pPr>
        <w:pStyle w:val="a0"/>
        <w:rPr>
          <w:rFonts w:hint="cs"/>
          <w:rtl/>
        </w:rPr>
      </w:pPr>
    </w:p>
    <w:p w14:paraId="1D4F5806" w14:textId="77777777" w:rsidR="00000000" w:rsidRDefault="00026F1C">
      <w:pPr>
        <w:pStyle w:val="a0"/>
        <w:rPr>
          <w:rFonts w:hint="cs"/>
          <w:rtl/>
        </w:rPr>
      </w:pPr>
      <w:r>
        <w:rPr>
          <w:rFonts w:hint="cs"/>
          <w:rtl/>
        </w:rPr>
        <w:t>הגנבה של קניין רוחני באמצעות זיופי דיסקים הגיעה לכדי מגפה, שאוכלת כל חלקה טובה בתעשיית המוזיקה הישראלית. תוצאותיה הרות האסון מייבשות את הקרקע שעליה</w:t>
      </w:r>
      <w:r>
        <w:rPr>
          <w:rFonts w:hint="cs"/>
          <w:rtl/>
        </w:rPr>
        <w:t xml:space="preserve"> מתפתח אחד הענפים החשובים והבולטים בתרבות הישראלית. </w:t>
      </w:r>
    </w:p>
    <w:p w14:paraId="07F0933C" w14:textId="77777777" w:rsidR="00000000" w:rsidRDefault="00026F1C">
      <w:pPr>
        <w:pStyle w:val="a0"/>
        <w:rPr>
          <w:rFonts w:hint="cs"/>
          <w:rtl/>
        </w:rPr>
      </w:pPr>
    </w:p>
    <w:p w14:paraId="334D08FD" w14:textId="77777777" w:rsidR="00000000" w:rsidRDefault="00026F1C">
      <w:pPr>
        <w:pStyle w:val="a0"/>
        <w:rPr>
          <w:rFonts w:hint="cs"/>
          <w:rtl/>
        </w:rPr>
      </w:pPr>
      <w:r>
        <w:rPr>
          <w:rFonts w:hint="cs"/>
          <w:rtl/>
        </w:rPr>
        <w:t>השתלטותה הטוטלית של המגפה על תעשיית המוזיקה הישראלית, על רקע חדלונה של מדינת ישראל להילחם באפקטיביות בעבריינות הקניי</w:t>
      </w:r>
      <w:r>
        <w:rPr>
          <w:rFonts w:hint="eastAsia"/>
          <w:rtl/>
        </w:rPr>
        <w:t>ן</w:t>
      </w:r>
      <w:r>
        <w:rPr>
          <w:rFonts w:hint="cs"/>
          <w:rtl/>
        </w:rPr>
        <w:t xml:space="preserve"> הרוחני, הביאו את יחסי הגומלין של מדינת ישראל עם מדינות העולם לשפל המדרגה, עד שבדוחות</w:t>
      </w:r>
      <w:r>
        <w:rPr>
          <w:rFonts w:hint="cs"/>
          <w:rtl/>
        </w:rPr>
        <w:t xml:space="preserve"> הבין-לאומיים של ארגוני המלחמה בעבירות קניין רוחני מצוין שמה של ישראל בראש רשימת המדינות שמאבקן בתופעה נכשל כישלון חרוץ.</w:t>
      </w:r>
    </w:p>
    <w:p w14:paraId="2D5EA17C" w14:textId="77777777" w:rsidR="00000000" w:rsidRDefault="00026F1C">
      <w:pPr>
        <w:pStyle w:val="a0"/>
        <w:rPr>
          <w:rFonts w:hint="cs"/>
          <w:rtl/>
        </w:rPr>
      </w:pPr>
    </w:p>
    <w:p w14:paraId="2265E824" w14:textId="77777777" w:rsidR="00000000" w:rsidRDefault="00026F1C">
      <w:pPr>
        <w:pStyle w:val="a0"/>
        <w:rPr>
          <w:rFonts w:hint="cs"/>
          <w:rtl/>
        </w:rPr>
      </w:pPr>
      <w:r>
        <w:rPr>
          <w:rFonts w:hint="cs"/>
          <w:rtl/>
        </w:rPr>
        <w:t>אם לא די בפגיעה האנושית בבעלי הזכויות, יוצרים, מבצעים, מפיקים, מוזיקאים, וכל מי שמוציאים את לחמם מתעשיית המוזיקה, הרי שבנוסף מתקיימת פ</w:t>
      </w:r>
      <w:r>
        <w:rPr>
          <w:rFonts w:hint="cs"/>
          <w:rtl/>
        </w:rPr>
        <w:t xml:space="preserve">גיעה יומיומית מוכחת בהכנסות המדינה, בסכומים מצטברים של למעלה מ-100 מיליון שקלים בשנה. </w:t>
      </w:r>
    </w:p>
    <w:p w14:paraId="3A877B9B" w14:textId="77777777" w:rsidR="00000000" w:rsidRDefault="00026F1C">
      <w:pPr>
        <w:pStyle w:val="a0"/>
        <w:rPr>
          <w:rFonts w:hint="cs"/>
          <w:rtl/>
        </w:rPr>
      </w:pPr>
    </w:p>
    <w:p w14:paraId="7A9DAA91" w14:textId="77777777" w:rsidR="00000000" w:rsidRDefault="00026F1C">
      <w:pPr>
        <w:pStyle w:val="a0"/>
        <w:rPr>
          <w:rFonts w:hint="cs"/>
          <w:rtl/>
        </w:rPr>
      </w:pPr>
      <w:r>
        <w:rPr>
          <w:rFonts w:hint="cs"/>
          <w:rtl/>
        </w:rPr>
        <w:t>הצעת החוק אינה מציעה נורמות שלא ניתן למצוא דוגמתן בדברי חקיקה אחרים. חידושה הוא ביישום נורמות קיימות על תחום העבריינות הקשה של קניין רוחני, והיא מורה על הכיוון שהחברה ה</w:t>
      </w:r>
      <w:r>
        <w:rPr>
          <w:rFonts w:hint="cs"/>
          <w:rtl/>
        </w:rPr>
        <w:t xml:space="preserve">ישראלית ראוי לה שתאמץ כנורמה ראויה להגנה על הקניין הרוחני של גיבורי התרבות. </w:t>
      </w:r>
    </w:p>
    <w:p w14:paraId="0DA584E6" w14:textId="77777777" w:rsidR="00000000" w:rsidRDefault="00026F1C">
      <w:pPr>
        <w:pStyle w:val="a0"/>
        <w:rPr>
          <w:rFonts w:hint="cs"/>
          <w:rtl/>
        </w:rPr>
      </w:pPr>
    </w:p>
    <w:p w14:paraId="21E827B9" w14:textId="77777777" w:rsidR="00000000" w:rsidRDefault="00026F1C">
      <w:pPr>
        <w:pStyle w:val="a0"/>
        <w:rPr>
          <w:rFonts w:hint="cs"/>
          <w:rtl/>
        </w:rPr>
      </w:pPr>
      <w:r>
        <w:rPr>
          <w:rFonts w:hint="cs"/>
          <w:rtl/>
        </w:rPr>
        <w:t>אני מבקשת מחברי וחברות הבית לתמוך בהצעתי. תודה רבה.</w:t>
      </w:r>
    </w:p>
    <w:p w14:paraId="6248B893" w14:textId="77777777" w:rsidR="00000000" w:rsidRDefault="00026F1C">
      <w:pPr>
        <w:pStyle w:val="a0"/>
        <w:rPr>
          <w:rFonts w:hint="cs"/>
          <w:rtl/>
        </w:rPr>
      </w:pPr>
    </w:p>
    <w:p w14:paraId="1ADDCD79" w14:textId="77777777" w:rsidR="00000000" w:rsidRDefault="00026F1C">
      <w:pPr>
        <w:pStyle w:val="af1"/>
        <w:rPr>
          <w:rtl/>
        </w:rPr>
      </w:pPr>
      <w:r>
        <w:rPr>
          <w:rtl/>
        </w:rPr>
        <w:t>היו"ר מוחמד ברכה:</w:t>
      </w:r>
    </w:p>
    <w:p w14:paraId="4A206E47" w14:textId="77777777" w:rsidR="00000000" w:rsidRDefault="00026F1C">
      <w:pPr>
        <w:pStyle w:val="a0"/>
        <w:rPr>
          <w:rtl/>
        </w:rPr>
      </w:pPr>
    </w:p>
    <w:p w14:paraId="59337308" w14:textId="77777777" w:rsidR="00000000" w:rsidRDefault="00026F1C">
      <w:pPr>
        <w:pStyle w:val="a0"/>
        <w:rPr>
          <w:rFonts w:hint="cs"/>
          <w:rtl/>
        </w:rPr>
      </w:pPr>
      <w:r>
        <w:rPr>
          <w:rFonts w:hint="cs"/>
          <w:rtl/>
        </w:rPr>
        <w:t xml:space="preserve">תודה רבה, גברתי. השר עזרא ישיב בשם הממשלה. בבקשה, אדוני. </w:t>
      </w:r>
    </w:p>
    <w:p w14:paraId="25D0E08F" w14:textId="77777777" w:rsidR="00000000" w:rsidRDefault="00026F1C">
      <w:pPr>
        <w:pStyle w:val="a0"/>
        <w:ind w:firstLine="0"/>
        <w:rPr>
          <w:rFonts w:hint="cs"/>
          <w:rtl/>
        </w:rPr>
      </w:pPr>
    </w:p>
    <w:p w14:paraId="5943A1F1" w14:textId="77777777" w:rsidR="00000000" w:rsidRDefault="00026F1C">
      <w:pPr>
        <w:pStyle w:val="a"/>
        <w:rPr>
          <w:rtl/>
        </w:rPr>
      </w:pPr>
      <w:bookmarkStart w:id="416" w:name="FS000000474T10_12_2003_15_40_37"/>
      <w:bookmarkStart w:id="417" w:name="_Toc70328389"/>
      <w:bookmarkEnd w:id="416"/>
      <w:r>
        <w:rPr>
          <w:rFonts w:hint="eastAsia"/>
          <w:rtl/>
        </w:rPr>
        <w:t>השר</w:t>
      </w:r>
      <w:r>
        <w:rPr>
          <w:rtl/>
        </w:rPr>
        <w:t xml:space="preserve"> גדעון עזרא:</w:t>
      </w:r>
      <w:bookmarkEnd w:id="417"/>
    </w:p>
    <w:p w14:paraId="12A88C25" w14:textId="77777777" w:rsidR="00000000" w:rsidRDefault="00026F1C">
      <w:pPr>
        <w:pStyle w:val="a0"/>
        <w:rPr>
          <w:rFonts w:hint="cs"/>
          <w:rtl/>
        </w:rPr>
      </w:pPr>
    </w:p>
    <w:p w14:paraId="67152900" w14:textId="77777777" w:rsidR="00000000" w:rsidRDefault="00026F1C">
      <w:pPr>
        <w:pStyle w:val="a0"/>
        <w:rPr>
          <w:rFonts w:hint="cs"/>
          <w:rtl/>
        </w:rPr>
      </w:pPr>
      <w:r>
        <w:rPr>
          <w:rFonts w:hint="cs"/>
          <w:rtl/>
        </w:rPr>
        <w:t>אדוני היושב-ראש, חברי חברי הכנ</w:t>
      </w:r>
      <w:r>
        <w:rPr>
          <w:rFonts w:hint="cs"/>
          <w:rtl/>
        </w:rPr>
        <w:t>סת, חברת הכנסת גילה גמליאל, הנוסח המוצע על-ידך מקנה סמכויות שעלולות להיות רחבות מדי. כך, למשל, מכיוון שסגירת חצרים ושלילת רשיון עשויות להיות סנקציות קשות ביותר, ראוי שרק בית-המשפט יחליט על כך, ושהבקשה לכך תיבחן טרם הגשתה על-ידי פרקליט המחוז. כמו כן, יש לאפ</w:t>
      </w:r>
      <w:r>
        <w:rPr>
          <w:rFonts w:hint="cs"/>
          <w:rtl/>
        </w:rPr>
        <w:t xml:space="preserve">שר לבעל החצרים או למחזיק בו זכות טיעון לפני מתן צו הסגירה. </w:t>
      </w:r>
    </w:p>
    <w:p w14:paraId="31D2E2BB" w14:textId="77777777" w:rsidR="00000000" w:rsidRDefault="00026F1C">
      <w:pPr>
        <w:pStyle w:val="a0"/>
        <w:rPr>
          <w:rFonts w:hint="cs"/>
          <w:rtl/>
        </w:rPr>
      </w:pPr>
    </w:p>
    <w:p w14:paraId="0250F1D6" w14:textId="77777777" w:rsidR="00000000" w:rsidRDefault="00026F1C">
      <w:pPr>
        <w:pStyle w:val="a0"/>
        <w:rPr>
          <w:rFonts w:hint="cs"/>
          <w:rtl/>
        </w:rPr>
      </w:pPr>
      <w:r>
        <w:rPr>
          <w:rFonts w:hint="cs"/>
          <w:rtl/>
        </w:rPr>
        <w:t xml:space="preserve">בדומה לכך, למשרד המשפטים היו הערות נוספות באשר לאיזונים הנדרשים בין הצורך להגן על זכויות יוצרים לבין חומרת הסנקציות המוצעות ואופן הפעלתן. </w:t>
      </w:r>
    </w:p>
    <w:p w14:paraId="765A404F" w14:textId="77777777" w:rsidR="00000000" w:rsidRDefault="00026F1C">
      <w:pPr>
        <w:pStyle w:val="a0"/>
        <w:rPr>
          <w:rFonts w:hint="cs"/>
          <w:rtl/>
        </w:rPr>
      </w:pPr>
    </w:p>
    <w:p w14:paraId="7F61FEEC" w14:textId="77777777" w:rsidR="00000000" w:rsidRDefault="00026F1C">
      <w:pPr>
        <w:pStyle w:val="a0"/>
        <w:rPr>
          <w:rFonts w:hint="cs"/>
          <w:rtl/>
        </w:rPr>
      </w:pPr>
      <w:r>
        <w:rPr>
          <w:rFonts w:hint="cs"/>
          <w:rtl/>
        </w:rPr>
        <w:t>מכיוון שחברת הכנסת גילה גמליאל הודיעה לוועדת השרים לעני</w:t>
      </w:r>
      <w:r>
        <w:rPr>
          <w:rFonts w:hint="cs"/>
          <w:rtl/>
        </w:rPr>
        <w:t xml:space="preserve">יני חקיקה, שהיא מוכנה לתקן את הצעתה על-פי הוראות משרד המשפטים והמשרד לביטחון פנים, אני מציע לתמוך בהצעה בקריאה טרומית. תודה. </w:t>
      </w:r>
    </w:p>
    <w:p w14:paraId="6D7DADFA" w14:textId="77777777" w:rsidR="00000000" w:rsidRDefault="00026F1C">
      <w:pPr>
        <w:pStyle w:val="a0"/>
        <w:ind w:firstLine="0"/>
        <w:rPr>
          <w:rFonts w:hint="cs"/>
          <w:rtl/>
        </w:rPr>
      </w:pPr>
    </w:p>
    <w:p w14:paraId="09882E9C" w14:textId="77777777" w:rsidR="00000000" w:rsidRDefault="00026F1C">
      <w:pPr>
        <w:pStyle w:val="af1"/>
        <w:rPr>
          <w:rtl/>
        </w:rPr>
      </w:pPr>
      <w:r>
        <w:rPr>
          <w:rtl/>
        </w:rPr>
        <w:t>היו"ר מוחמד ברכה:</w:t>
      </w:r>
    </w:p>
    <w:p w14:paraId="4870C19B" w14:textId="77777777" w:rsidR="00000000" w:rsidRDefault="00026F1C">
      <w:pPr>
        <w:pStyle w:val="a0"/>
        <w:rPr>
          <w:rtl/>
        </w:rPr>
      </w:pPr>
    </w:p>
    <w:p w14:paraId="28C03439" w14:textId="77777777" w:rsidR="00000000" w:rsidRDefault="00026F1C">
      <w:pPr>
        <w:pStyle w:val="a0"/>
        <w:rPr>
          <w:rFonts w:hint="cs"/>
          <w:rtl/>
        </w:rPr>
      </w:pPr>
      <w:r>
        <w:rPr>
          <w:rFonts w:hint="cs"/>
          <w:rtl/>
        </w:rPr>
        <w:t xml:space="preserve">תודה, אדוני השר. חברת הכנסת גמליאל, את מקבלת את מה שאמר השר? </w:t>
      </w:r>
    </w:p>
    <w:p w14:paraId="70A02B2C" w14:textId="77777777" w:rsidR="00000000" w:rsidRDefault="00026F1C">
      <w:pPr>
        <w:pStyle w:val="a0"/>
        <w:ind w:firstLine="0"/>
        <w:rPr>
          <w:rFonts w:hint="cs"/>
          <w:rtl/>
        </w:rPr>
      </w:pPr>
    </w:p>
    <w:p w14:paraId="4BA5273A" w14:textId="77777777" w:rsidR="00000000" w:rsidRDefault="00026F1C">
      <w:pPr>
        <w:pStyle w:val="af0"/>
        <w:rPr>
          <w:rtl/>
        </w:rPr>
      </w:pPr>
      <w:r>
        <w:rPr>
          <w:rFonts w:hint="eastAsia"/>
          <w:rtl/>
        </w:rPr>
        <w:t>גילה</w:t>
      </w:r>
      <w:r>
        <w:rPr>
          <w:rtl/>
        </w:rPr>
        <w:t xml:space="preserve"> גמליאל (הליכוד):</w:t>
      </w:r>
    </w:p>
    <w:p w14:paraId="19DEB9CF" w14:textId="77777777" w:rsidR="00000000" w:rsidRDefault="00026F1C">
      <w:pPr>
        <w:pStyle w:val="a0"/>
        <w:rPr>
          <w:rFonts w:hint="cs"/>
          <w:rtl/>
        </w:rPr>
      </w:pPr>
    </w:p>
    <w:p w14:paraId="108AF698" w14:textId="77777777" w:rsidR="00000000" w:rsidRDefault="00026F1C">
      <w:pPr>
        <w:pStyle w:val="a0"/>
        <w:rPr>
          <w:rFonts w:hint="cs"/>
          <w:rtl/>
        </w:rPr>
      </w:pPr>
      <w:r>
        <w:rPr>
          <w:rFonts w:hint="cs"/>
          <w:rtl/>
        </w:rPr>
        <w:t xml:space="preserve">מקבלת. </w:t>
      </w:r>
    </w:p>
    <w:p w14:paraId="3E22E821" w14:textId="77777777" w:rsidR="00000000" w:rsidRDefault="00026F1C">
      <w:pPr>
        <w:pStyle w:val="a0"/>
        <w:ind w:firstLine="0"/>
        <w:rPr>
          <w:rFonts w:hint="cs"/>
          <w:rtl/>
        </w:rPr>
      </w:pPr>
    </w:p>
    <w:p w14:paraId="5C301BB2" w14:textId="77777777" w:rsidR="00000000" w:rsidRDefault="00026F1C">
      <w:pPr>
        <w:pStyle w:val="af1"/>
        <w:rPr>
          <w:rtl/>
        </w:rPr>
      </w:pPr>
      <w:r>
        <w:rPr>
          <w:rtl/>
        </w:rPr>
        <w:t>היו"ר מוחמד ברכ</w:t>
      </w:r>
      <w:r>
        <w:rPr>
          <w:rtl/>
        </w:rPr>
        <w:t>ה:</w:t>
      </w:r>
    </w:p>
    <w:p w14:paraId="3CA3501C" w14:textId="77777777" w:rsidR="00000000" w:rsidRDefault="00026F1C">
      <w:pPr>
        <w:pStyle w:val="a0"/>
        <w:rPr>
          <w:rtl/>
        </w:rPr>
      </w:pPr>
    </w:p>
    <w:p w14:paraId="604510D8" w14:textId="77777777" w:rsidR="00000000" w:rsidRDefault="00026F1C">
      <w:pPr>
        <w:pStyle w:val="a0"/>
        <w:rPr>
          <w:rFonts w:hint="cs"/>
          <w:rtl/>
        </w:rPr>
      </w:pPr>
      <w:r>
        <w:rPr>
          <w:rFonts w:hint="cs"/>
          <w:rtl/>
        </w:rPr>
        <w:t xml:space="preserve">מקבלת, אז אנחנו עוברים, רבותי, להצבעה. אין מתנגדים. </w:t>
      </w:r>
    </w:p>
    <w:p w14:paraId="54A42408" w14:textId="77777777" w:rsidR="00000000" w:rsidRDefault="00026F1C">
      <w:pPr>
        <w:pStyle w:val="a0"/>
        <w:rPr>
          <w:rFonts w:hint="cs"/>
          <w:rtl/>
        </w:rPr>
      </w:pPr>
    </w:p>
    <w:p w14:paraId="38072085" w14:textId="77777777" w:rsidR="00000000" w:rsidRDefault="00026F1C">
      <w:pPr>
        <w:pStyle w:val="a0"/>
        <w:rPr>
          <w:rFonts w:hint="cs"/>
          <w:rtl/>
        </w:rPr>
      </w:pPr>
      <w:r>
        <w:rPr>
          <w:rFonts w:hint="cs"/>
          <w:rtl/>
        </w:rPr>
        <w:t xml:space="preserve">בבקשה להצביע - מי בעד, מי נגד. </w:t>
      </w:r>
    </w:p>
    <w:p w14:paraId="04777173" w14:textId="77777777" w:rsidR="00000000" w:rsidRDefault="00026F1C">
      <w:pPr>
        <w:pStyle w:val="a0"/>
        <w:ind w:firstLine="0"/>
        <w:rPr>
          <w:rFonts w:hint="cs"/>
          <w:rtl/>
        </w:rPr>
      </w:pPr>
    </w:p>
    <w:p w14:paraId="7548082A" w14:textId="77777777" w:rsidR="00000000" w:rsidRDefault="00026F1C">
      <w:pPr>
        <w:pStyle w:val="af0"/>
        <w:rPr>
          <w:rtl/>
        </w:rPr>
      </w:pPr>
      <w:r>
        <w:rPr>
          <w:rFonts w:hint="eastAsia"/>
          <w:rtl/>
        </w:rPr>
        <w:t>גילה</w:t>
      </w:r>
      <w:r>
        <w:rPr>
          <w:rtl/>
        </w:rPr>
        <w:t xml:space="preserve"> גמליאל (הליכוד):</w:t>
      </w:r>
    </w:p>
    <w:p w14:paraId="676E26B8" w14:textId="77777777" w:rsidR="00000000" w:rsidRDefault="00026F1C">
      <w:pPr>
        <w:pStyle w:val="a0"/>
        <w:rPr>
          <w:rFonts w:hint="cs"/>
          <w:rtl/>
        </w:rPr>
      </w:pPr>
    </w:p>
    <w:p w14:paraId="07D05D9A" w14:textId="77777777" w:rsidR="00000000" w:rsidRDefault="00026F1C">
      <w:pPr>
        <w:pStyle w:val="a0"/>
        <w:rPr>
          <w:rFonts w:hint="cs"/>
          <w:rtl/>
        </w:rPr>
      </w:pPr>
      <w:r>
        <w:rPr>
          <w:rFonts w:hint="cs"/>
          <w:rtl/>
        </w:rPr>
        <w:t xml:space="preserve">אני מבקשת להעביר לוועדת  הכלכלה. </w:t>
      </w:r>
    </w:p>
    <w:p w14:paraId="5FA3A0FB" w14:textId="77777777" w:rsidR="00000000" w:rsidRDefault="00026F1C">
      <w:pPr>
        <w:pStyle w:val="a0"/>
        <w:ind w:firstLine="0"/>
        <w:rPr>
          <w:rtl/>
        </w:rPr>
      </w:pPr>
    </w:p>
    <w:p w14:paraId="23639454" w14:textId="77777777" w:rsidR="00000000" w:rsidRDefault="00026F1C">
      <w:pPr>
        <w:pStyle w:val="a0"/>
        <w:ind w:firstLine="0"/>
        <w:rPr>
          <w:rFonts w:hint="cs"/>
          <w:rtl/>
        </w:rPr>
      </w:pPr>
    </w:p>
    <w:p w14:paraId="3E3E1782" w14:textId="77777777" w:rsidR="00000000" w:rsidRDefault="00026F1C">
      <w:pPr>
        <w:pStyle w:val="ab"/>
        <w:bidi/>
        <w:rPr>
          <w:rFonts w:hint="cs"/>
          <w:rtl/>
        </w:rPr>
      </w:pPr>
      <w:r>
        <w:rPr>
          <w:rFonts w:hint="cs"/>
          <w:rtl/>
        </w:rPr>
        <w:t xml:space="preserve">הצבעה </w:t>
      </w:r>
    </w:p>
    <w:p w14:paraId="6F18AA85" w14:textId="77777777" w:rsidR="00000000" w:rsidRDefault="00026F1C">
      <w:pPr>
        <w:pStyle w:val="a0"/>
        <w:ind w:firstLine="0"/>
        <w:rPr>
          <w:rFonts w:hint="cs"/>
          <w:rtl/>
        </w:rPr>
      </w:pPr>
    </w:p>
    <w:p w14:paraId="2052976C" w14:textId="77777777" w:rsidR="00000000" w:rsidRDefault="00026F1C">
      <w:pPr>
        <w:pStyle w:val="ac"/>
        <w:bidi/>
        <w:rPr>
          <w:rFonts w:hint="cs"/>
          <w:rtl/>
        </w:rPr>
      </w:pPr>
      <w:r>
        <w:rPr>
          <w:rFonts w:hint="cs"/>
          <w:rtl/>
        </w:rPr>
        <w:t>בעד ההצעה להעביר את הנושא לדיון מוקדם בוועדה - 19</w:t>
      </w:r>
    </w:p>
    <w:p w14:paraId="1B87BB51" w14:textId="77777777" w:rsidR="00000000" w:rsidRDefault="00026F1C">
      <w:pPr>
        <w:pStyle w:val="ac"/>
        <w:bidi/>
        <w:rPr>
          <w:rFonts w:hint="cs"/>
          <w:rtl/>
        </w:rPr>
      </w:pPr>
      <w:r>
        <w:rPr>
          <w:rFonts w:hint="cs"/>
          <w:rtl/>
        </w:rPr>
        <w:t>נגד - 1</w:t>
      </w:r>
    </w:p>
    <w:p w14:paraId="4129C4ED" w14:textId="77777777" w:rsidR="00000000" w:rsidRDefault="00026F1C">
      <w:pPr>
        <w:pStyle w:val="ac"/>
        <w:bidi/>
        <w:rPr>
          <w:rFonts w:hint="cs"/>
          <w:rtl/>
        </w:rPr>
      </w:pPr>
      <w:r>
        <w:rPr>
          <w:rFonts w:hint="cs"/>
          <w:rtl/>
        </w:rPr>
        <w:t>נמנעים - 2</w:t>
      </w:r>
    </w:p>
    <w:p w14:paraId="7A74A245" w14:textId="77777777" w:rsidR="00000000" w:rsidRDefault="00026F1C">
      <w:pPr>
        <w:pStyle w:val="ad"/>
        <w:bidi/>
        <w:rPr>
          <w:rFonts w:hint="cs"/>
          <w:rtl/>
        </w:rPr>
      </w:pPr>
      <w:r>
        <w:rPr>
          <w:rFonts w:hint="cs"/>
          <w:rtl/>
        </w:rPr>
        <w:t>ההצעה להעביר את הצעת החוק לתי</w:t>
      </w:r>
      <w:r>
        <w:rPr>
          <w:rFonts w:hint="cs"/>
          <w:rtl/>
        </w:rPr>
        <w:t xml:space="preserve">קון פקודת זכות יוצרים (סגירת חצרים ושלילת רשיון), </w:t>
      </w:r>
    </w:p>
    <w:p w14:paraId="678219AA" w14:textId="77777777" w:rsidR="00000000" w:rsidRDefault="00026F1C">
      <w:pPr>
        <w:pStyle w:val="ad"/>
        <w:bidi/>
        <w:rPr>
          <w:rFonts w:hint="cs"/>
          <w:rtl/>
        </w:rPr>
      </w:pPr>
      <w:r>
        <w:rPr>
          <w:rFonts w:hint="cs"/>
          <w:rtl/>
        </w:rPr>
        <w:t xml:space="preserve">התשס"ד-2003, לדיון מוקדם בוועדה שתקבע ועדת הכנסת נתקבלה. </w:t>
      </w:r>
    </w:p>
    <w:p w14:paraId="051F7E7B" w14:textId="77777777" w:rsidR="00000000" w:rsidRDefault="00026F1C">
      <w:pPr>
        <w:pStyle w:val="a"/>
        <w:rPr>
          <w:rFonts w:hint="cs"/>
          <w:rtl/>
        </w:rPr>
      </w:pPr>
      <w:bookmarkStart w:id="418" w:name="FS000001046T10_12_2003_15_23_22"/>
      <w:bookmarkEnd w:id="418"/>
    </w:p>
    <w:p w14:paraId="2443E17E" w14:textId="77777777" w:rsidR="00000000" w:rsidRDefault="00026F1C">
      <w:pPr>
        <w:pStyle w:val="af1"/>
        <w:rPr>
          <w:rtl/>
        </w:rPr>
      </w:pPr>
      <w:r>
        <w:rPr>
          <w:rtl/>
        </w:rPr>
        <w:t>היו"ר מוחמד ברכה:</w:t>
      </w:r>
    </w:p>
    <w:p w14:paraId="5B2E6A13" w14:textId="77777777" w:rsidR="00000000" w:rsidRDefault="00026F1C">
      <w:pPr>
        <w:pStyle w:val="a0"/>
        <w:rPr>
          <w:rtl/>
        </w:rPr>
      </w:pPr>
    </w:p>
    <w:p w14:paraId="1EA849CC" w14:textId="77777777" w:rsidR="00000000" w:rsidRDefault="00026F1C">
      <w:pPr>
        <w:pStyle w:val="a0"/>
        <w:rPr>
          <w:rFonts w:hint="cs"/>
          <w:rtl/>
        </w:rPr>
      </w:pPr>
      <w:r>
        <w:rPr>
          <w:rFonts w:hint="cs"/>
          <w:rtl/>
        </w:rPr>
        <w:t>הצעת חוק לתיקון פקודת זכות יוצרים (סגירת חצרים ושלילת רשיון), התשס"ד-2003, של חברת הכנסת גמליאל, התקבלה ברוב של 19, בהתנגדות של</w:t>
      </w:r>
      <w:r>
        <w:rPr>
          <w:rFonts w:hint="cs"/>
          <w:rtl/>
        </w:rPr>
        <w:t xml:space="preserve"> חבר כנסת אחד ושני נמנעים. הצעת החוק תעבור לוועדת הכלכלה? </w:t>
      </w:r>
    </w:p>
    <w:p w14:paraId="3923EA5B" w14:textId="77777777" w:rsidR="00000000" w:rsidRDefault="00026F1C">
      <w:pPr>
        <w:pStyle w:val="a0"/>
        <w:ind w:firstLine="0"/>
        <w:rPr>
          <w:rFonts w:hint="cs"/>
          <w:b/>
          <w:bCs/>
          <w:u w:val="single"/>
          <w:rtl/>
        </w:rPr>
      </w:pPr>
    </w:p>
    <w:p w14:paraId="31E27755" w14:textId="77777777" w:rsidR="00000000" w:rsidRDefault="00026F1C">
      <w:pPr>
        <w:pStyle w:val="af0"/>
        <w:rPr>
          <w:rtl/>
        </w:rPr>
      </w:pPr>
      <w:r>
        <w:rPr>
          <w:rFonts w:hint="eastAsia"/>
          <w:rtl/>
        </w:rPr>
        <w:t>מיכאל</w:t>
      </w:r>
      <w:r>
        <w:rPr>
          <w:rtl/>
        </w:rPr>
        <w:t xml:space="preserve"> איתן (הליכוד):</w:t>
      </w:r>
    </w:p>
    <w:p w14:paraId="5808BC4A" w14:textId="77777777" w:rsidR="00000000" w:rsidRDefault="00026F1C">
      <w:pPr>
        <w:pStyle w:val="a0"/>
        <w:rPr>
          <w:rFonts w:hint="cs"/>
          <w:rtl/>
        </w:rPr>
      </w:pPr>
    </w:p>
    <w:p w14:paraId="622C3680" w14:textId="77777777" w:rsidR="00000000" w:rsidRDefault="00026F1C">
      <w:pPr>
        <w:pStyle w:val="a0"/>
        <w:rPr>
          <w:rFonts w:hint="cs"/>
          <w:rtl/>
        </w:rPr>
      </w:pPr>
      <w:r>
        <w:rPr>
          <w:rFonts w:hint="cs"/>
          <w:rtl/>
        </w:rPr>
        <w:t>לוועדת החוקה.</w:t>
      </w:r>
      <w:bookmarkStart w:id="419" w:name="FS000000474T10_12_2003_15_56_49C"/>
      <w:bookmarkEnd w:id="419"/>
    </w:p>
    <w:p w14:paraId="5533C19D" w14:textId="77777777" w:rsidR="00000000" w:rsidRDefault="00026F1C">
      <w:pPr>
        <w:pStyle w:val="a0"/>
        <w:ind w:firstLine="0"/>
        <w:rPr>
          <w:rFonts w:hint="cs"/>
          <w:rtl/>
        </w:rPr>
      </w:pPr>
    </w:p>
    <w:p w14:paraId="3D977A34" w14:textId="77777777" w:rsidR="00000000" w:rsidRDefault="00026F1C">
      <w:pPr>
        <w:pStyle w:val="af1"/>
        <w:rPr>
          <w:rtl/>
        </w:rPr>
      </w:pPr>
      <w:r>
        <w:rPr>
          <w:rtl/>
        </w:rPr>
        <w:t>היו"ר מוחמד ברכה:</w:t>
      </w:r>
    </w:p>
    <w:p w14:paraId="7737F261" w14:textId="77777777" w:rsidR="00000000" w:rsidRDefault="00026F1C">
      <w:pPr>
        <w:pStyle w:val="a0"/>
        <w:rPr>
          <w:rtl/>
        </w:rPr>
      </w:pPr>
    </w:p>
    <w:p w14:paraId="385A7D1B" w14:textId="77777777" w:rsidR="00000000" w:rsidRDefault="00026F1C">
      <w:pPr>
        <w:pStyle w:val="a0"/>
        <w:rPr>
          <w:rFonts w:hint="cs"/>
          <w:rtl/>
        </w:rPr>
      </w:pPr>
      <w:r>
        <w:rPr>
          <w:rFonts w:hint="cs"/>
          <w:rtl/>
        </w:rPr>
        <w:t xml:space="preserve">הנושא יעבור לוועדת הכנסת - - - </w:t>
      </w:r>
    </w:p>
    <w:p w14:paraId="027E570B" w14:textId="77777777" w:rsidR="00000000" w:rsidRDefault="00026F1C">
      <w:pPr>
        <w:pStyle w:val="a0"/>
        <w:ind w:firstLine="0"/>
        <w:rPr>
          <w:rFonts w:hint="cs"/>
          <w:rtl/>
        </w:rPr>
      </w:pPr>
    </w:p>
    <w:p w14:paraId="43DDF97E" w14:textId="77777777" w:rsidR="00000000" w:rsidRDefault="00026F1C">
      <w:pPr>
        <w:pStyle w:val="af0"/>
        <w:rPr>
          <w:rtl/>
        </w:rPr>
      </w:pPr>
      <w:r>
        <w:rPr>
          <w:rFonts w:hint="eastAsia"/>
          <w:rtl/>
        </w:rPr>
        <w:t>מיכאל</w:t>
      </w:r>
      <w:r>
        <w:rPr>
          <w:rtl/>
        </w:rPr>
        <w:t xml:space="preserve"> איתן (הליכוד):</w:t>
      </w:r>
    </w:p>
    <w:p w14:paraId="35B92EF8" w14:textId="77777777" w:rsidR="00000000" w:rsidRDefault="00026F1C">
      <w:pPr>
        <w:pStyle w:val="a0"/>
        <w:rPr>
          <w:rFonts w:hint="cs"/>
          <w:rtl/>
        </w:rPr>
      </w:pPr>
    </w:p>
    <w:p w14:paraId="1C4BA28F" w14:textId="77777777" w:rsidR="00000000" w:rsidRDefault="00026F1C">
      <w:pPr>
        <w:pStyle w:val="a0"/>
        <w:rPr>
          <w:rFonts w:hint="cs"/>
          <w:rtl/>
        </w:rPr>
      </w:pPr>
      <w:r>
        <w:rPr>
          <w:rFonts w:hint="cs"/>
          <w:rtl/>
        </w:rPr>
        <w:t xml:space="preserve">הנושא נדון בוועדת החוקה. </w:t>
      </w:r>
    </w:p>
    <w:p w14:paraId="1CA7FFD9" w14:textId="77777777" w:rsidR="00000000" w:rsidRDefault="00026F1C">
      <w:pPr>
        <w:pStyle w:val="a0"/>
        <w:ind w:firstLine="0"/>
        <w:rPr>
          <w:rFonts w:hint="cs"/>
          <w:rtl/>
        </w:rPr>
      </w:pPr>
    </w:p>
    <w:p w14:paraId="740EEEA3" w14:textId="77777777" w:rsidR="00000000" w:rsidRDefault="00026F1C">
      <w:pPr>
        <w:pStyle w:val="af1"/>
        <w:rPr>
          <w:rtl/>
        </w:rPr>
      </w:pPr>
      <w:r>
        <w:rPr>
          <w:rtl/>
        </w:rPr>
        <w:t>היו"ר מוחמד ברכה:</w:t>
      </w:r>
    </w:p>
    <w:p w14:paraId="7BE5D600" w14:textId="77777777" w:rsidR="00000000" w:rsidRDefault="00026F1C">
      <w:pPr>
        <w:pStyle w:val="a0"/>
        <w:rPr>
          <w:rtl/>
        </w:rPr>
      </w:pPr>
    </w:p>
    <w:p w14:paraId="3B4FC8B1" w14:textId="77777777" w:rsidR="00000000" w:rsidRDefault="00026F1C">
      <w:pPr>
        <w:pStyle w:val="a0"/>
        <w:rPr>
          <w:rFonts w:hint="cs"/>
          <w:rtl/>
        </w:rPr>
      </w:pPr>
      <w:r>
        <w:rPr>
          <w:rFonts w:hint="cs"/>
          <w:rtl/>
        </w:rPr>
        <w:t>אבל היתה גם הצעה להעביר את הצעת החוק לו</w:t>
      </w:r>
      <w:r>
        <w:rPr>
          <w:rFonts w:hint="cs"/>
          <w:rtl/>
        </w:rPr>
        <w:t xml:space="preserve">ועדת הכלכלה. לכן, ההצעה תועבר לוועדת הכנסת, וועדת הכנסת תכריע לאן היא תועבר. </w:t>
      </w:r>
    </w:p>
    <w:p w14:paraId="7ED31087" w14:textId="77777777" w:rsidR="00000000" w:rsidRDefault="00026F1C">
      <w:pPr>
        <w:pStyle w:val="a0"/>
        <w:ind w:firstLine="0"/>
        <w:rPr>
          <w:rFonts w:hint="cs"/>
          <w:rtl/>
        </w:rPr>
      </w:pPr>
    </w:p>
    <w:p w14:paraId="022E1045" w14:textId="77777777" w:rsidR="00000000" w:rsidRDefault="00026F1C">
      <w:pPr>
        <w:pStyle w:val="a2"/>
        <w:rPr>
          <w:rtl/>
        </w:rPr>
      </w:pPr>
    </w:p>
    <w:p w14:paraId="3C32D90B" w14:textId="77777777" w:rsidR="00000000" w:rsidRDefault="00026F1C">
      <w:pPr>
        <w:pStyle w:val="a2"/>
        <w:rPr>
          <w:rFonts w:hint="cs"/>
          <w:rtl/>
        </w:rPr>
      </w:pPr>
      <w:bookmarkStart w:id="420" w:name="CS18878FI0018878T10_12_2003_15_59_00"/>
      <w:bookmarkStart w:id="421" w:name="_Toc70328390"/>
      <w:bookmarkEnd w:id="420"/>
      <w:r>
        <w:rPr>
          <w:rtl/>
        </w:rPr>
        <w:t>הצ</w:t>
      </w:r>
      <w:r>
        <w:rPr>
          <w:rFonts w:hint="cs"/>
          <w:rtl/>
        </w:rPr>
        <w:t>עת חוק</w:t>
      </w:r>
      <w:r>
        <w:rPr>
          <w:rtl/>
        </w:rPr>
        <w:t xml:space="preserve"> המתווכים במקרקעין (תיקון - הגבלת תקופת בלעדיות), התשס"ג-2003</w:t>
      </w:r>
      <w:bookmarkEnd w:id="421"/>
      <w:r>
        <w:rPr>
          <w:rtl/>
        </w:rPr>
        <w:t xml:space="preserve"> </w:t>
      </w:r>
    </w:p>
    <w:p w14:paraId="05BD5AC3" w14:textId="77777777" w:rsidR="00000000" w:rsidRDefault="00026F1C">
      <w:pPr>
        <w:pStyle w:val="a0"/>
        <w:rPr>
          <w:rFonts w:hint="cs"/>
          <w:rtl/>
        </w:rPr>
      </w:pPr>
      <w:r>
        <w:rPr>
          <w:rtl/>
        </w:rPr>
        <w:t>[נספחות.]</w:t>
      </w:r>
    </w:p>
    <w:p w14:paraId="4C4F9433" w14:textId="77777777" w:rsidR="00000000" w:rsidRDefault="00026F1C">
      <w:pPr>
        <w:pStyle w:val="-0"/>
        <w:rPr>
          <w:rFonts w:hint="cs"/>
          <w:rtl/>
        </w:rPr>
      </w:pPr>
      <w:r>
        <w:rPr>
          <w:rFonts w:hint="cs"/>
          <w:rtl/>
        </w:rPr>
        <w:t>(הצעת קבוצת חברי הכנסת)</w:t>
      </w:r>
    </w:p>
    <w:p w14:paraId="23F54C8F" w14:textId="77777777" w:rsidR="00000000" w:rsidRDefault="00026F1C">
      <w:pPr>
        <w:pStyle w:val="a0"/>
        <w:ind w:firstLine="0"/>
        <w:rPr>
          <w:rFonts w:hint="cs"/>
          <w:rtl/>
        </w:rPr>
      </w:pPr>
    </w:p>
    <w:p w14:paraId="1486D03C" w14:textId="77777777" w:rsidR="00000000" w:rsidRDefault="00026F1C">
      <w:pPr>
        <w:pStyle w:val="af1"/>
        <w:rPr>
          <w:rtl/>
        </w:rPr>
      </w:pPr>
      <w:r>
        <w:rPr>
          <w:rtl/>
        </w:rPr>
        <w:t>היו"ר מוחמד ברכה:</w:t>
      </w:r>
    </w:p>
    <w:p w14:paraId="12EF4FD0" w14:textId="77777777" w:rsidR="00000000" w:rsidRDefault="00026F1C">
      <w:pPr>
        <w:pStyle w:val="a0"/>
        <w:rPr>
          <w:rtl/>
        </w:rPr>
      </w:pPr>
    </w:p>
    <w:p w14:paraId="01D59304" w14:textId="77777777" w:rsidR="00000000" w:rsidRDefault="00026F1C">
      <w:pPr>
        <w:pStyle w:val="a0"/>
        <w:rPr>
          <w:rFonts w:hint="cs"/>
          <w:rtl/>
        </w:rPr>
      </w:pPr>
      <w:r>
        <w:rPr>
          <w:rFonts w:hint="cs"/>
          <w:rtl/>
        </w:rPr>
        <w:t>אנחנו עוברים להצעת החוק הבאה: הצעת חוק פ/1148, הצעת</w:t>
      </w:r>
      <w:r>
        <w:rPr>
          <w:rFonts w:hint="cs"/>
          <w:rtl/>
        </w:rPr>
        <w:t xml:space="preserve"> חוק המתווכים במקרקעין (תיקון - הגבלת תקופת בלעדיות), התשס"ג-2003, של חבר הכנסת שלגי וקבוצת חברי הכנסת. בבקשה, אדוני. </w:t>
      </w:r>
    </w:p>
    <w:p w14:paraId="7975B99F" w14:textId="77777777" w:rsidR="00000000" w:rsidRDefault="00026F1C">
      <w:pPr>
        <w:pStyle w:val="a0"/>
        <w:ind w:firstLine="0"/>
        <w:rPr>
          <w:rFonts w:hint="cs"/>
          <w:rtl/>
        </w:rPr>
      </w:pPr>
    </w:p>
    <w:p w14:paraId="345EF94F" w14:textId="77777777" w:rsidR="00000000" w:rsidRDefault="00026F1C">
      <w:pPr>
        <w:pStyle w:val="a"/>
        <w:rPr>
          <w:rtl/>
        </w:rPr>
      </w:pPr>
      <w:bookmarkStart w:id="422" w:name="FS000001046T10_12_2003_16_00_47"/>
      <w:bookmarkStart w:id="423" w:name="_Toc70328391"/>
      <w:bookmarkEnd w:id="422"/>
      <w:r>
        <w:rPr>
          <w:rFonts w:hint="eastAsia"/>
          <w:rtl/>
        </w:rPr>
        <w:t>אילן</w:t>
      </w:r>
      <w:r>
        <w:rPr>
          <w:rtl/>
        </w:rPr>
        <w:t xml:space="preserve"> שלגי (שינוי):</w:t>
      </w:r>
      <w:bookmarkEnd w:id="423"/>
    </w:p>
    <w:p w14:paraId="3A8F0F83" w14:textId="77777777" w:rsidR="00000000" w:rsidRDefault="00026F1C">
      <w:pPr>
        <w:pStyle w:val="a0"/>
        <w:rPr>
          <w:rFonts w:hint="cs"/>
          <w:rtl/>
        </w:rPr>
      </w:pPr>
    </w:p>
    <w:p w14:paraId="1D52D6D4" w14:textId="77777777" w:rsidR="00000000" w:rsidRDefault="00026F1C">
      <w:pPr>
        <w:pStyle w:val="a0"/>
        <w:rPr>
          <w:rFonts w:hint="cs"/>
          <w:rtl/>
        </w:rPr>
      </w:pPr>
      <w:r>
        <w:rPr>
          <w:rFonts w:hint="cs"/>
          <w:rtl/>
        </w:rPr>
        <w:t>אדוני היושב-ראש, חברות וחברי הכנסת, ההצעה, שיש בה שני חלקים, מדברת על הגנת הצרכן בכך שתקופת הבלעדיות של מתווך תהיה ל</w:t>
      </w:r>
      <w:r>
        <w:rPr>
          <w:rFonts w:hint="cs"/>
          <w:rtl/>
        </w:rPr>
        <w:t>כל היותר לשלושה חודשים. יש בהצעה גם חלק שני, שהממשלה איננה מסכימה לו. החלק השני מדבר על כך, שהמתווך הבלעדי, כאשר הוא מוגבל לשלושה חודשים, ייחשב לגורם הבלעדי בכל מקרה. מאחר שהממשלה אמרה שהיא תומכת בתנאי שאני לא אעמוד על החלק השני של ההצעה, וכמובן, החשוב ביו</w:t>
      </w:r>
      <w:r>
        <w:rPr>
          <w:rFonts w:hint="cs"/>
          <w:rtl/>
        </w:rPr>
        <w:t xml:space="preserve">תר הוא ההגנה על הצרכן - לכן אני מסכים לבקשת הממשלה, וכך אני מגיש את ההצעה. תודה רבה. </w:t>
      </w:r>
      <w:bookmarkStart w:id="424" w:name="FS000000474T10_12_2003_15_24_00"/>
      <w:bookmarkEnd w:id="424"/>
    </w:p>
    <w:p w14:paraId="0E084C60" w14:textId="77777777" w:rsidR="00000000" w:rsidRDefault="00026F1C">
      <w:pPr>
        <w:pStyle w:val="a0"/>
        <w:ind w:firstLine="0"/>
        <w:rPr>
          <w:rFonts w:hint="cs"/>
          <w:rtl/>
        </w:rPr>
      </w:pPr>
    </w:p>
    <w:p w14:paraId="6F66ABAE" w14:textId="77777777" w:rsidR="00000000" w:rsidRDefault="00026F1C">
      <w:pPr>
        <w:pStyle w:val="af1"/>
        <w:rPr>
          <w:rtl/>
        </w:rPr>
      </w:pPr>
      <w:r>
        <w:rPr>
          <w:rtl/>
        </w:rPr>
        <w:t>היו"ר מוחמד ברכה:</w:t>
      </w:r>
    </w:p>
    <w:p w14:paraId="50D523E0" w14:textId="77777777" w:rsidR="00000000" w:rsidRDefault="00026F1C">
      <w:pPr>
        <w:pStyle w:val="a0"/>
        <w:rPr>
          <w:rtl/>
        </w:rPr>
      </w:pPr>
    </w:p>
    <w:p w14:paraId="1BCE3759" w14:textId="77777777" w:rsidR="00000000" w:rsidRDefault="00026F1C">
      <w:pPr>
        <w:pStyle w:val="a0"/>
        <w:rPr>
          <w:rFonts w:hint="cs"/>
          <w:rtl/>
        </w:rPr>
      </w:pPr>
      <w:r>
        <w:rPr>
          <w:rFonts w:hint="cs"/>
          <w:rtl/>
        </w:rPr>
        <w:t xml:space="preserve">תודה, חבר הכנסת שלגי. אדוני, השר גדעון עזרא, תשיב בשם הממשלה. </w:t>
      </w:r>
    </w:p>
    <w:p w14:paraId="512E052F" w14:textId="77777777" w:rsidR="00000000" w:rsidRDefault="00026F1C">
      <w:pPr>
        <w:pStyle w:val="a0"/>
        <w:ind w:firstLine="0"/>
        <w:rPr>
          <w:rFonts w:hint="cs"/>
          <w:rtl/>
        </w:rPr>
      </w:pPr>
    </w:p>
    <w:p w14:paraId="6D89AA39" w14:textId="77777777" w:rsidR="00000000" w:rsidRDefault="00026F1C">
      <w:pPr>
        <w:pStyle w:val="a"/>
        <w:rPr>
          <w:rtl/>
        </w:rPr>
      </w:pPr>
      <w:bookmarkStart w:id="425" w:name="FS000000474T10_12_2003_16_03_17"/>
      <w:bookmarkStart w:id="426" w:name="_Toc70328392"/>
      <w:bookmarkEnd w:id="425"/>
      <w:r>
        <w:rPr>
          <w:rFonts w:hint="eastAsia"/>
          <w:rtl/>
        </w:rPr>
        <w:t>השר</w:t>
      </w:r>
      <w:r>
        <w:rPr>
          <w:rtl/>
        </w:rPr>
        <w:t xml:space="preserve"> גדעון עזרא:</w:t>
      </w:r>
      <w:bookmarkEnd w:id="426"/>
    </w:p>
    <w:p w14:paraId="555437DB" w14:textId="77777777" w:rsidR="00000000" w:rsidRDefault="00026F1C">
      <w:pPr>
        <w:pStyle w:val="a0"/>
        <w:rPr>
          <w:rFonts w:hint="cs"/>
          <w:rtl/>
        </w:rPr>
      </w:pPr>
    </w:p>
    <w:p w14:paraId="1AEF9CCF" w14:textId="77777777" w:rsidR="00000000" w:rsidRDefault="00026F1C">
      <w:pPr>
        <w:pStyle w:val="a0"/>
        <w:rPr>
          <w:rFonts w:hint="cs"/>
          <w:rtl/>
        </w:rPr>
      </w:pPr>
      <w:r>
        <w:rPr>
          <w:rFonts w:hint="cs"/>
          <w:rtl/>
        </w:rPr>
        <w:t>אני חושב שחבר הכנסת שלגי ייצג כהלכה את הצעתו וגם קיבל את עמדת הממשלה,</w:t>
      </w:r>
      <w:r>
        <w:rPr>
          <w:rFonts w:hint="cs"/>
          <w:rtl/>
        </w:rPr>
        <w:t xml:space="preserve"> ואני מציע לתמוך בהצעה ולהעביר אותה בקריאה טרומית. תודה. </w:t>
      </w:r>
    </w:p>
    <w:p w14:paraId="755F7947" w14:textId="77777777" w:rsidR="00000000" w:rsidRDefault="00026F1C">
      <w:pPr>
        <w:pStyle w:val="a0"/>
        <w:ind w:firstLine="0"/>
        <w:rPr>
          <w:rFonts w:hint="cs"/>
          <w:rtl/>
        </w:rPr>
      </w:pPr>
    </w:p>
    <w:p w14:paraId="6ABC8EF4" w14:textId="77777777" w:rsidR="00000000" w:rsidRDefault="00026F1C">
      <w:pPr>
        <w:pStyle w:val="af1"/>
        <w:rPr>
          <w:rtl/>
        </w:rPr>
      </w:pPr>
      <w:r>
        <w:rPr>
          <w:rtl/>
        </w:rPr>
        <w:t>היו"ר מוחמד ברכה:</w:t>
      </w:r>
    </w:p>
    <w:p w14:paraId="5EC511B6" w14:textId="77777777" w:rsidR="00000000" w:rsidRDefault="00026F1C">
      <w:pPr>
        <w:pStyle w:val="a0"/>
        <w:rPr>
          <w:rtl/>
        </w:rPr>
      </w:pPr>
    </w:p>
    <w:p w14:paraId="4945629C" w14:textId="77777777" w:rsidR="00000000" w:rsidRDefault="00026F1C">
      <w:pPr>
        <w:pStyle w:val="a0"/>
        <w:rPr>
          <w:rFonts w:hint="cs"/>
          <w:rtl/>
        </w:rPr>
      </w:pPr>
      <w:r>
        <w:rPr>
          <w:rFonts w:hint="cs"/>
          <w:rtl/>
        </w:rPr>
        <w:t xml:space="preserve">תודה לשר גדעון עזרא. חבר הכנסת רביץ מתנגד להצעת החוק, בבקשה. </w:t>
      </w:r>
    </w:p>
    <w:p w14:paraId="05E4DF4E" w14:textId="77777777" w:rsidR="00000000" w:rsidRDefault="00026F1C">
      <w:pPr>
        <w:pStyle w:val="a0"/>
        <w:ind w:firstLine="0"/>
        <w:rPr>
          <w:rFonts w:hint="cs"/>
          <w:rtl/>
        </w:rPr>
      </w:pPr>
    </w:p>
    <w:p w14:paraId="385764A4" w14:textId="77777777" w:rsidR="00000000" w:rsidRDefault="00026F1C">
      <w:pPr>
        <w:pStyle w:val="a"/>
        <w:rPr>
          <w:rtl/>
        </w:rPr>
      </w:pPr>
      <w:bookmarkStart w:id="427" w:name="FS000000531T10_12_2003_16_04_06"/>
      <w:bookmarkStart w:id="428" w:name="_Toc70328393"/>
      <w:bookmarkEnd w:id="427"/>
      <w:r>
        <w:rPr>
          <w:rFonts w:hint="eastAsia"/>
          <w:rtl/>
        </w:rPr>
        <w:t>אברהם</w:t>
      </w:r>
      <w:r>
        <w:rPr>
          <w:rtl/>
        </w:rPr>
        <w:t xml:space="preserve"> רביץ (יהדות התורה):</w:t>
      </w:r>
      <w:bookmarkEnd w:id="428"/>
    </w:p>
    <w:p w14:paraId="0BBCAEFD" w14:textId="77777777" w:rsidR="00000000" w:rsidRDefault="00026F1C">
      <w:pPr>
        <w:pStyle w:val="a0"/>
        <w:rPr>
          <w:rFonts w:hint="cs"/>
          <w:rtl/>
        </w:rPr>
      </w:pPr>
    </w:p>
    <w:p w14:paraId="6091D75B" w14:textId="77777777" w:rsidR="00000000" w:rsidRDefault="00026F1C">
      <w:pPr>
        <w:pStyle w:val="a0"/>
        <w:rPr>
          <w:rFonts w:hint="cs"/>
          <w:rtl/>
        </w:rPr>
      </w:pPr>
      <w:bookmarkStart w:id="429" w:name="FS000000531T10_12_2003_15_24_42"/>
      <w:bookmarkEnd w:id="429"/>
      <w:r>
        <w:rPr>
          <w:rFonts w:hint="cs"/>
          <w:rtl/>
        </w:rPr>
        <w:t>אדוני היושב-ראש, אני מתנגד להצעת החוק, לא משום שאתה הבאת אותה, אני לא עושה כאלה חשבונות.</w:t>
      </w:r>
      <w:r>
        <w:rPr>
          <w:rFonts w:hint="cs"/>
          <w:rtl/>
        </w:rPr>
        <w:t xml:space="preserve"> עקרונית, אני לא חושב שממשלה צריכה להתערב במערכת היחסים בין שני אנשים בוגרים שחותמים על חוזה. כידוע לך, המתווכים מחתימים תמיד את הקליינטים שלהם ומקבלים בלעדיות, וזה גם כתוב בחוזה, לכמה זמן הם מקבלים בלעדיות. מה זאת אומרת, אנחנו - אני מתכוון, הממשלה - נתערב</w:t>
      </w:r>
      <w:r>
        <w:rPr>
          <w:rFonts w:hint="cs"/>
          <w:rtl/>
        </w:rPr>
        <w:t xml:space="preserve"> במערכת יחסית עסקית בין פלוני לפלמוני, לאן  נגיע? כמו שיש עוד כמה חוקים דומים שאומנם התקבלו בכנסת. בכלל, חוק המתווכים, שהתקבל בכנסת, איננו ראוי. הוא מתערב במערכת יחסים עסקיים טהורה. ומה הם עושים שם? גם חוק השדכנות, אני לא זוכר אם בסוף הוא עבר. </w:t>
      </w:r>
    </w:p>
    <w:p w14:paraId="55FFA7C8" w14:textId="77777777" w:rsidR="00000000" w:rsidRDefault="00026F1C">
      <w:pPr>
        <w:pStyle w:val="a0"/>
        <w:ind w:firstLine="0"/>
        <w:rPr>
          <w:rFonts w:hint="cs"/>
          <w:rtl/>
        </w:rPr>
      </w:pPr>
    </w:p>
    <w:p w14:paraId="4BD488CF" w14:textId="77777777" w:rsidR="00000000" w:rsidRDefault="00026F1C">
      <w:pPr>
        <w:pStyle w:val="af0"/>
        <w:rPr>
          <w:rtl/>
        </w:rPr>
      </w:pPr>
      <w:r>
        <w:rPr>
          <w:rFonts w:hint="eastAsia"/>
          <w:rtl/>
        </w:rPr>
        <w:t>רו</w:t>
      </w:r>
      <w:r>
        <w:rPr>
          <w:rFonts w:hint="cs"/>
          <w:rtl/>
        </w:rPr>
        <w:t>ני בר-או</w:t>
      </w:r>
      <w:r>
        <w:rPr>
          <w:rFonts w:hint="cs"/>
          <w:rtl/>
        </w:rPr>
        <w:t>ן</w:t>
      </w:r>
      <w:r>
        <w:rPr>
          <w:rtl/>
        </w:rPr>
        <w:t xml:space="preserve"> (</w:t>
      </w:r>
      <w:r>
        <w:rPr>
          <w:rFonts w:hint="cs"/>
          <w:rtl/>
        </w:rPr>
        <w:t>הליכוד</w:t>
      </w:r>
      <w:r>
        <w:rPr>
          <w:rtl/>
        </w:rPr>
        <w:t>):</w:t>
      </w:r>
    </w:p>
    <w:p w14:paraId="33914F48" w14:textId="77777777" w:rsidR="00000000" w:rsidRDefault="00026F1C">
      <w:pPr>
        <w:pStyle w:val="a0"/>
        <w:rPr>
          <w:rFonts w:hint="cs"/>
          <w:rtl/>
        </w:rPr>
      </w:pPr>
    </w:p>
    <w:p w14:paraId="689B4E14" w14:textId="77777777" w:rsidR="00000000" w:rsidRDefault="00026F1C">
      <w:pPr>
        <w:pStyle w:val="a0"/>
        <w:ind w:firstLine="720"/>
        <w:rPr>
          <w:rFonts w:hint="cs"/>
          <w:rtl/>
        </w:rPr>
      </w:pPr>
      <w:r>
        <w:rPr>
          <w:rFonts w:hint="cs"/>
          <w:rtl/>
        </w:rPr>
        <w:t xml:space="preserve">חוק השדכנות זה פרק בחוק המתווכים. </w:t>
      </w:r>
    </w:p>
    <w:p w14:paraId="290F35B3" w14:textId="77777777" w:rsidR="00000000" w:rsidRDefault="00026F1C">
      <w:pPr>
        <w:pStyle w:val="a0"/>
        <w:ind w:firstLine="0"/>
        <w:rPr>
          <w:rFonts w:hint="cs"/>
          <w:rtl/>
        </w:rPr>
      </w:pPr>
    </w:p>
    <w:p w14:paraId="478BE51A" w14:textId="77777777" w:rsidR="00000000" w:rsidRDefault="00026F1C">
      <w:pPr>
        <w:pStyle w:val="-"/>
        <w:rPr>
          <w:rtl/>
        </w:rPr>
      </w:pPr>
      <w:bookmarkStart w:id="430" w:name="FS000000531T10_12_2003_15_26_07C"/>
      <w:bookmarkEnd w:id="430"/>
      <w:r>
        <w:rPr>
          <w:rtl/>
        </w:rPr>
        <w:t>אברהם רביץ (יהדות התורה):</w:t>
      </w:r>
    </w:p>
    <w:p w14:paraId="5CE0DE73" w14:textId="77777777" w:rsidR="00000000" w:rsidRDefault="00026F1C">
      <w:pPr>
        <w:pStyle w:val="a0"/>
        <w:rPr>
          <w:rtl/>
        </w:rPr>
      </w:pPr>
    </w:p>
    <w:p w14:paraId="39C2D0F9" w14:textId="77777777" w:rsidR="00000000" w:rsidRDefault="00026F1C">
      <w:pPr>
        <w:pStyle w:val="a0"/>
        <w:rPr>
          <w:rFonts w:hint="cs"/>
          <w:rtl/>
        </w:rPr>
      </w:pPr>
      <w:r>
        <w:rPr>
          <w:rFonts w:hint="cs"/>
          <w:rtl/>
        </w:rPr>
        <w:t xml:space="preserve">אה, זה הפך לפרק שם.  מה זה שדכן? מי שיש לו קופסת טבק, מריח קמצוץ טבק, מציע לה, מציע לו, שני אנשים מבוגרים, רוצים, מתחתנים. </w:t>
      </w:r>
    </w:p>
    <w:p w14:paraId="01D7A937" w14:textId="77777777" w:rsidR="00000000" w:rsidRDefault="00026F1C">
      <w:pPr>
        <w:pStyle w:val="a0"/>
        <w:rPr>
          <w:rFonts w:hint="cs"/>
          <w:rtl/>
        </w:rPr>
      </w:pPr>
    </w:p>
    <w:p w14:paraId="498364C4" w14:textId="77777777" w:rsidR="00000000" w:rsidRDefault="00026F1C">
      <w:pPr>
        <w:pStyle w:val="a0"/>
        <w:rPr>
          <w:rFonts w:hint="cs"/>
          <w:rtl/>
        </w:rPr>
      </w:pPr>
      <w:r>
        <w:rPr>
          <w:rFonts w:hint="cs"/>
          <w:rtl/>
        </w:rPr>
        <w:t xml:space="preserve">ולכן, אני חושב שהצעת החוק שלך אינה ראויה באופן עקרוני. </w:t>
      </w:r>
      <w:r>
        <w:rPr>
          <w:rFonts w:hint="cs"/>
          <w:rtl/>
        </w:rPr>
        <w:t xml:space="preserve">אתה יודע כמה משקיע מתווך כדי למכור דירה אחת או מגרש אחד? </w:t>
      </w:r>
    </w:p>
    <w:p w14:paraId="50BD9F7A" w14:textId="77777777" w:rsidR="00000000" w:rsidRDefault="00026F1C">
      <w:pPr>
        <w:pStyle w:val="a0"/>
        <w:ind w:firstLine="0"/>
        <w:rPr>
          <w:rFonts w:hint="cs"/>
          <w:rtl/>
        </w:rPr>
      </w:pPr>
    </w:p>
    <w:p w14:paraId="159BE7DC" w14:textId="77777777" w:rsidR="00000000" w:rsidRDefault="00026F1C">
      <w:pPr>
        <w:pStyle w:val="af0"/>
        <w:rPr>
          <w:rtl/>
        </w:rPr>
      </w:pPr>
      <w:r>
        <w:rPr>
          <w:rFonts w:hint="eastAsia"/>
          <w:rtl/>
        </w:rPr>
        <w:t>אילן</w:t>
      </w:r>
      <w:r>
        <w:rPr>
          <w:rtl/>
        </w:rPr>
        <w:t xml:space="preserve"> שלגי (שינוי):</w:t>
      </w:r>
    </w:p>
    <w:p w14:paraId="191AA2EA" w14:textId="77777777" w:rsidR="00000000" w:rsidRDefault="00026F1C">
      <w:pPr>
        <w:pStyle w:val="a0"/>
        <w:rPr>
          <w:rFonts w:hint="cs"/>
          <w:rtl/>
        </w:rPr>
      </w:pPr>
    </w:p>
    <w:p w14:paraId="2DE8A321" w14:textId="77777777" w:rsidR="00000000" w:rsidRDefault="00026F1C">
      <w:pPr>
        <w:pStyle w:val="a0"/>
        <w:ind w:firstLine="720"/>
        <w:rPr>
          <w:rFonts w:hint="cs"/>
          <w:rtl/>
        </w:rPr>
      </w:pPr>
      <w:r>
        <w:rPr>
          <w:rFonts w:hint="cs"/>
          <w:rtl/>
        </w:rPr>
        <w:t xml:space="preserve">אם הוא משקיע. </w:t>
      </w:r>
    </w:p>
    <w:p w14:paraId="50C704B3" w14:textId="77777777" w:rsidR="00000000" w:rsidRDefault="00026F1C">
      <w:pPr>
        <w:pStyle w:val="a0"/>
        <w:ind w:firstLine="0"/>
        <w:rPr>
          <w:rFonts w:hint="cs"/>
          <w:rtl/>
        </w:rPr>
      </w:pPr>
    </w:p>
    <w:p w14:paraId="7E0C2D73" w14:textId="77777777" w:rsidR="00000000" w:rsidRDefault="00026F1C">
      <w:pPr>
        <w:pStyle w:val="-"/>
        <w:rPr>
          <w:rtl/>
        </w:rPr>
      </w:pPr>
      <w:bookmarkStart w:id="431" w:name="FS000000531T10_12_2003_15_26_34C"/>
      <w:bookmarkEnd w:id="431"/>
      <w:r>
        <w:rPr>
          <w:rtl/>
        </w:rPr>
        <w:t>אברהם רביץ (יהדות התורה):</w:t>
      </w:r>
    </w:p>
    <w:p w14:paraId="3438A098" w14:textId="77777777" w:rsidR="00000000" w:rsidRDefault="00026F1C">
      <w:pPr>
        <w:pStyle w:val="a0"/>
        <w:rPr>
          <w:rtl/>
        </w:rPr>
      </w:pPr>
    </w:p>
    <w:p w14:paraId="7B75BEF5" w14:textId="77777777" w:rsidR="00000000" w:rsidRDefault="00026F1C">
      <w:pPr>
        <w:pStyle w:val="a0"/>
        <w:rPr>
          <w:rFonts w:hint="cs"/>
          <w:rtl/>
        </w:rPr>
      </w:pPr>
      <w:r>
        <w:rPr>
          <w:rFonts w:hint="cs"/>
          <w:rtl/>
        </w:rPr>
        <w:t>הוא משקיע זמן. הוא משקיע, אתה יכול לבדוק את זה? הוא רץ בין פלוני לפלמוני. ואם הוא מצליח למכור נכס אחד בחודש, בשבילו, הוא עשה את החודש.</w:t>
      </w:r>
      <w:r>
        <w:rPr>
          <w:rFonts w:hint="cs"/>
          <w:rtl/>
        </w:rPr>
        <w:t xml:space="preserve"> אז להגביל את זה בשלושה חודשים? זה סתם, זה לא עסקי. תיכנס לעולם העסקים, תשאל אותם. דרך אגב, למתווכים יש ארגון, תשאל אותם אם זה מספיק. </w:t>
      </w:r>
    </w:p>
    <w:p w14:paraId="6F2BB1BD" w14:textId="77777777" w:rsidR="00000000" w:rsidRDefault="00026F1C">
      <w:pPr>
        <w:pStyle w:val="a0"/>
        <w:ind w:firstLine="0"/>
        <w:rPr>
          <w:rFonts w:hint="cs"/>
          <w:rtl/>
        </w:rPr>
      </w:pPr>
    </w:p>
    <w:p w14:paraId="7A4E9FDC" w14:textId="77777777" w:rsidR="00000000" w:rsidRDefault="00026F1C">
      <w:pPr>
        <w:pStyle w:val="af0"/>
        <w:rPr>
          <w:rtl/>
        </w:rPr>
      </w:pPr>
      <w:r>
        <w:rPr>
          <w:rFonts w:hint="eastAsia"/>
          <w:rtl/>
        </w:rPr>
        <w:t>אילן</w:t>
      </w:r>
      <w:r>
        <w:rPr>
          <w:rtl/>
        </w:rPr>
        <w:t xml:space="preserve"> שלגי (שינוי):</w:t>
      </w:r>
    </w:p>
    <w:p w14:paraId="3557B308" w14:textId="77777777" w:rsidR="00000000" w:rsidRDefault="00026F1C">
      <w:pPr>
        <w:pStyle w:val="a0"/>
        <w:rPr>
          <w:rFonts w:hint="cs"/>
          <w:rtl/>
        </w:rPr>
      </w:pPr>
    </w:p>
    <w:p w14:paraId="007C1A58" w14:textId="77777777" w:rsidR="00000000" w:rsidRDefault="00026F1C">
      <w:pPr>
        <w:pStyle w:val="a0"/>
        <w:rPr>
          <w:rFonts w:hint="cs"/>
          <w:rtl/>
        </w:rPr>
      </w:pPr>
      <w:r>
        <w:rPr>
          <w:rFonts w:hint="cs"/>
          <w:rtl/>
        </w:rPr>
        <w:t xml:space="preserve">הוא רוצה לייצג את הציבור. </w:t>
      </w:r>
    </w:p>
    <w:p w14:paraId="340B4CAE" w14:textId="77777777" w:rsidR="00000000" w:rsidRDefault="00026F1C">
      <w:pPr>
        <w:pStyle w:val="a0"/>
        <w:ind w:firstLine="0"/>
        <w:rPr>
          <w:rFonts w:hint="cs"/>
          <w:rtl/>
        </w:rPr>
      </w:pPr>
    </w:p>
    <w:p w14:paraId="30897738" w14:textId="77777777" w:rsidR="00000000" w:rsidRDefault="00026F1C">
      <w:pPr>
        <w:pStyle w:val="-"/>
        <w:rPr>
          <w:rtl/>
        </w:rPr>
      </w:pPr>
      <w:bookmarkStart w:id="432" w:name="FS000000531T10_12_2003_16_09_41C"/>
      <w:bookmarkEnd w:id="432"/>
      <w:r>
        <w:rPr>
          <w:rtl/>
        </w:rPr>
        <w:t>אברהם רביץ (יהדות התורה):</w:t>
      </w:r>
    </w:p>
    <w:p w14:paraId="24AF73AD" w14:textId="77777777" w:rsidR="00000000" w:rsidRDefault="00026F1C">
      <w:pPr>
        <w:pStyle w:val="a0"/>
        <w:rPr>
          <w:rtl/>
        </w:rPr>
      </w:pPr>
    </w:p>
    <w:p w14:paraId="79F58B40" w14:textId="77777777" w:rsidR="00000000" w:rsidRDefault="00026F1C">
      <w:pPr>
        <w:pStyle w:val="a0"/>
        <w:rPr>
          <w:rFonts w:hint="cs"/>
          <w:rtl/>
        </w:rPr>
      </w:pPr>
      <w:r>
        <w:rPr>
          <w:rFonts w:hint="cs"/>
          <w:rtl/>
        </w:rPr>
        <w:t>הציבור, גם אני ציבור. לכן, אני חושב שזה ממש ל</w:t>
      </w:r>
      <w:r>
        <w:rPr>
          <w:rFonts w:hint="cs"/>
          <w:rtl/>
        </w:rPr>
        <w:t xml:space="preserve">א ראוי שממשלת ישראל תיכנס, תסלח לי, ל"קישקעס" של בני אדם בגירים, שרוצים לעשות עסקים בצורה זו או אחרת. </w:t>
      </w:r>
    </w:p>
    <w:p w14:paraId="5BEBFED0" w14:textId="77777777" w:rsidR="00000000" w:rsidRDefault="00026F1C">
      <w:pPr>
        <w:pStyle w:val="a0"/>
        <w:ind w:firstLine="0"/>
        <w:rPr>
          <w:rFonts w:hint="cs"/>
          <w:rtl/>
        </w:rPr>
      </w:pPr>
    </w:p>
    <w:p w14:paraId="079B4AA8" w14:textId="77777777" w:rsidR="00000000" w:rsidRDefault="00026F1C">
      <w:pPr>
        <w:pStyle w:val="af1"/>
        <w:rPr>
          <w:rtl/>
        </w:rPr>
      </w:pPr>
      <w:r>
        <w:rPr>
          <w:rtl/>
        </w:rPr>
        <w:t>היו"ר מוחמד ברכה:</w:t>
      </w:r>
    </w:p>
    <w:p w14:paraId="6B8BC161" w14:textId="77777777" w:rsidR="00000000" w:rsidRDefault="00026F1C">
      <w:pPr>
        <w:pStyle w:val="a0"/>
        <w:rPr>
          <w:rtl/>
        </w:rPr>
      </w:pPr>
    </w:p>
    <w:p w14:paraId="6B86A8D6" w14:textId="77777777" w:rsidR="00000000" w:rsidRDefault="00026F1C">
      <w:pPr>
        <w:pStyle w:val="a0"/>
        <w:rPr>
          <w:rFonts w:hint="cs"/>
          <w:rtl/>
        </w:rPr>
      </w:pPr>
      <w:r>
        <w:rPr>
          <w:rFonts w:hint="cs"/>
          <w:rtl/>
        </w:rPr>
        <w:t xml:space="preserve">תודה, חבר הכנסת רביץ. רבותי, אנחנו נעבור להצבעה. </w:t>
      </w:r>
    </w:p>
    <w:p w14:paraId="28080AA9" w14:textId="77777777" w:rsidR="00000000" w:rsidRDefault="00026F1C">
      <w:pPr>
        <w:pStyle w:val="a0"/>
        <w:ind w:firstLine="0"/>
        <w:rPr>
          <w:rFonts w:hint="cs"/>
          <w:rtl/>
        </w:rPr>
      </w:pPr>
    </w:p>
    <w:p w14:paraId="578DC50B" w14:textId="77777777" w:rsidR="00000000" w:rsidRDefault="00026F1C">
      <w:pPr>
        <w:pStyle w:val="af0"/>
        <w:rPr>
          <w:rtl/>
        </w:rPr>
      </w:pPr>
      <w:r>
        <w:rPr>
          <w:rFonts w:hint="eastAsia"/>
          <w:rtl/>
        </w:rPr>
        <w:t>אילן</w:t>
      </w:r>
      <w:r>
        <w:rPr>
          <w:rtl/>
        </w:rPr>
        <w:t xml:space="preserve"> שלגי (שינוי):</w:t>
      </w:r>
    </w:p>
    <w:p w14:paraId="74CD140E" w14:textId="77777777" w:rsidR="00000000" w:rsidRDefault="00026F1C">
      <w:pPr>
        <w:pStyle w:val="a0"/>
        <w:rPr>
          <w:rFonts w:hint="cs"/>
          <w:rtl/>
        </w:rPr>
      </w:pPr>
    </w:p>
    <w:p w14:paraId="7A874DDA" w14:textId="77777777" w:rsidR="00000000" w:rsidRDefault="00026F1C">
      <w:pPr>
        <w:pStyle w:val="a0"/>
        <w:rPr>
          <w:rFonts w:hint="cs"/>
          <w:rtl/>
        </w:rPr>
      </w:pPr>
      <w:r>
        <w:rPr>
          <w:rFonts w:hint="cs"/>
          <w:rtl/>
        </w:rPr>
        <w:t xml:space="preserve">אני רוצה להשיב. </w:t>
      </w:r>
    </w:p>
    <w:p w14:paraId="33C28C46" w14:textId="77777777" w:rsidR="00000000" w:rsidRDefault="00026F1C">
      <w:pPr>
        <w:pStyle w:val="a0"/>
        <w:ind w:firstLine="0"/>
        <w:rPr>
          <w:rFonts w:hint="cs"/>
          <w:rtl/>
        </w:rPr>
      </w:pPr>
    </w:p>
    <w:p w14:paraId="498C1872" w14:textId="77777777" w:rsidR="00000000" w:rsidRDefault="00026F1C">
      <w:pPr>
        <w:pStyle w:val="af1"/>
        <w:rPr>
          <w:rtl/>
        </w:rPr>
      </w:pPr>
      <w:r>
        <w:rPr>
          <w:rtl/>
        </w:rPr>
        <w:t>היו"ר מוחמד ברכה:</w:t>
      </w:r>
    </w:p>
    <w:p w14:paraId="1E929E0A" w14:textId="77777777" w:rsidR="00000000" w:rsidRDefault="00026F1C">
      <w:pPr>
        <w:pStyle w:val="a0"/>
        <w:rPr>
          <w:rtl/>
        </w:rPr>
      </w:pPr>
    </w:p>
    <w:p w14:paraId="79C5AA30" w14:textId="77777777" w:rsidR="00000000" w:rsidRDefault="00026F1C">
      <w:pPr>
        <w:pStyle w:val="a0"/>
        <w:rPr>
          <w:rFonts w:hint="cs"/>
          <w:rtl/>
        </w:rPr>
      </w:pPr>
      <w:r>
        <w:rPr>
          <w:rFonts w:hint="cs"/>
          <w:rtl/>
        </w:rPr>
        <w:t>אתה רוצה להשיב? בבקשה, אד</w:t>
      </w:r>
      <w:r>
        <w:rPr>
          <w:rFonts w:hint="cs"/>
          <w:rtl/>
        </w:rPr>
        <w:t xml:space="preserve">וני, זכותך להשיב כמובן. </w:t>
      </w:r>
    </w:p>
    <w:p w14:paraId="2F1EFB5C" w14:textId="77777777" w:rsidR="00000000" w:rsidRDefault="00026F1C">
      <w:pPr>
        <w:pStyle w:val="a0"/>
        <w:ind w:firstLine="0"/>
        <w:rPr>
          <w:rFonts w:hint="cs"/>
          <w:rtl/>
        </w:rPr>
      </w:pPr>
    </w:p>
    <w:p w14:paraId="529DBF14" w14:textId="77777777" w:rsidR="00000000" w:rsidRDefault="00026F1C">
      <w:pPr>
        <w:pStyle w:val="a"/>
        <w:rPr>
          <w:rtl/>
        </w:rPr>
      </w:pPr>
      <w:bookmarkStart w:id="433" w:name="FS000001046T10_12_2003_16_11_08"/>
      <w:bookmarkStart w:id="434" w:name="_Toc70328394"/>
      <w:bookmarkEnd w:id="433"/>
      <w:r>
        <w:rPr>
          <w:rFonts w:hint="eastAsia"/>
          <w:rtl/>
        </w:rPr>
        <w:t>אילן</w:t>
      </w:r>
      <w:r>
        <w:rPr>
          <w:rtl/>
        </w:rPr>
        <w:t xml:space="preserve"> שלגי (שינוי):</w:t>
      </w:r>
      <w:bookmarkEnd w:id="434"/>
    </w:p>
    <w:p w14:paraId="08B8471F" w14:textId="77777777" w:rsidR="00000000" w:rsidRDefault="00026F1C">
      <w:pPr>
        <w:pStyle w:val="a0"/>
        <w:rPr>
          <w:rFonts w:hint="cs"/>
          <w:rtl/>
        </w:rPr>
      </w:pPr>
    </w:p>
    <w:p w14:paraId="208D3679" w14:textId="77777777" w:rsidR="00000000" w:rsidRDefault="00026F1C">
      <w:pPr>
        <w:pStyle w:val="a0"/>
        <w:rPr>
          <w:rFonts w:hint="cs"/>
          <w:rtl/>
        </w:rPr>
      </w:pPr>
      <w:bookmarkStart w:id="435" w:name="FS000001046T10_12_2003_15_27_34"/>
      <w:bookmarkEnd w:id="435"/>
      <w:r>
        <w:rPr>
          <w:rFonts w:hint="cs"/>
          <w:rtl/>
        </w:rPr>
        <w:t>אדוני היושב-ראש, חברות וחברי הכנסת, אני בוודאי לא מאלה שמבקשים להתערב בחופש החוזים, אלא אם כן יש לכך סיבה מיוחדת. אחד המקרים שבהם יש סיבה מיוחדת לכך הוא הגנת הצרכן. אנחנו יודעים שחלק גדול מהצרכנים, בעיקר בעסקאו</w:t>
      </w:r>
      <w:r>
        <w:rPr>
          <w:rFonts w:hint="cs"/>
          <w:rtl/>
        </w:rPr>
        <w:t>ת הקטנות של דירה, של חנות, של איזה מגרש קטן שהתקבל בירושה, או מישהו שצריך למכור את הנכס שלו כדי להיכנס לבית-אבות - יש מקרים מעטים, אבל הם קיימים, אני מכיר את זה מניסיון, שהמתווך מחתים את האדם על בלעדיות, האדם לפעמים מבוגר מאוד ואיננו מבין על מה הוא חותם, ל</w:t>
      </w:r>
      <w:r>
        <w:rPr>
          <w:rFonts w:hint="cs"/>
          <w:rtl/>
        </w:rPr>
        <w:t xml:space="preserve">פעמים הוא עולה חדש שאיננו מבין את השפה, ואז, אם הבלעדיות היא לתקופה של שנה או חצי שנה - - - </w:t>
      </w:r>
    </w:p>
    <w:p w14:paraId="646F7B00" w14:textId="77777777" w:rsidR="00000000" w:rsidRDefault="00026F1C">
      <w:pPr>
        <w:pStyle w:val="af0"/>
        <w:rPr>
          <w:rFonts w:hint="cs"/>
          <w:b w:val="0"/>
          <w:bCs w:val="0"/>
          <w:u w:val="none"/>
          <w:rtl/>
        </w:rPr>
      </w:pPr>
    </w:p>
    <w:p w14:paraId="23CE8DF0" w14:textId="77777777" w:rsidR="00000000" w:rsidRDefault="00026F1C">
      <w:pPr>
        <w:pStyle w:val="af0"/>
        <w:rPr>
          <w:rtl/>
        </w:rPr>
      </w:pPr>
      <w:r>
        <w:rPr>
          <w:rFonts w:hint="eastAsia"/>
          <w:rtl/>
        </w:rPr>
        <w:t>רוני</w:t>
      </w:r>
      <w:r>
        <w:rPr>
          <w:rtl/>
        </w:rPr>
        <w:t xml:space="preserve"> בר-און (הליכוד):</w:t>
      </w:r>
    </w:p>
    <w:p w14:paraId="4627E8FC" w14:textId="77777777" w:rsidR="00000000" w:rsidRDefault="00026F1C">
      <w:pPr>
        <w:pStyle w:val="a0"/>
        <w:rPr>
          <w:rFonts w:hint="cs"/>
          <w:rtl/>
        </w:rPr>
      </w:pPr>
    </w:p>
    <w:p w14:paraId="0421D940" w14:textId="77777777" w:rsidR="00000000" w:rsidRDefault="00026F1C">
      <w:pPr>
        <w:pStyle w:val="a0"/>
        <w:rPr>
          <w:rFonts w:hint="cs"/>
          <w:rtl/>
        </w:rPr>
      </w:pPr>
      <w:r>
        <w:rPr>
          <w:rFonts w:hint="cs"/>
          <w:rtl/>
        </w:rPr>
        <w:t xml:space="preserve">לכל הדוגמאות שנתת יש פתרון. </w:t>
      </w:r>
    </w:p>
    <w:p w14:paraId="21982D97" w14:textId="77777777" w:rsidR="00000000" w:rsidRDefault="00026F1C">
      <w:pPr>
        <w:pStyle w:val="a0"/>
        <w:ind w:firstLine="0"/>
        <w:rPr>
          <w:rFonts w:hint="cs"/>
          <w:rtl/>
        </w:rPr>
      </w:pPr>
    </w:p>
    <w:p w14:paraId="6619BC51" w14:textId="77777777" w:rsidR="00000000" w:rsidRDefault="00026F1C">
      <w:pPr>
        <w:pStyle w:val="-"/>
        <w:rPr>
          <w:rtl/>
        </w:rPr>
      </w:pPr>
      <w:bookmarkStart w:id="436" w:name="FS000001046T10_12_2003_15_28_42C"/>
      <w:bookmarkEnd w:id="436"/>
      <w:r>
        <w:rPr>
          <w:rtl/>
        </w:rPr>
        <w:t>אילן שלגי (שינוי):</w:t>
      </w:r>
    </w:p>
    <w:p w14:paraId="045A4DB1" w14:textId="77777777" w:rsidR="00000000" w:rsidRDefault="00026F1C">
      <w:pPr>
        <w:pStyle w:val="a0"/>
        <w:rPr>
          <w:rtl/>
        </w:rPr>
      </w:pPr>
    </w:p>
    <w:p w14:paraId="17631FBF" w14:textId="77777777" w:rsidR="00000000" w:rsidRDefault="00026F1C">
      <w:pPr>
        <w:pStyle w:val="a0"/>
        <w:rPr>
          <w:rFonts w:hint="cs"/>
          <w:rtl/>
        </w:rPr>
      </w:pPr>
      <w:r>
        <w:rPr>
          <w:rFonts w:hint="cs"/>
          <w:rtl/>
        </w:rPr>
        <w:t>כן, אבל הפתרון הוא בבית-המשפט, זה כרוך בהתדיינות. ואם המתווך איננו פועל משום שהוא עסוק בד</w:t>
      </w:r>
      <w:r>
        <w:rPr>
          <w:rFonts w:hint="cs"/>
          <w:rtl/>
        </w:rPr>
        <w:t>ברים אחרים, ואם המתווך חלילה חולה; בהרבה משרדי תיווך מדובר על אנשים בודדים - המתווך חלילה קרה לו דבר, הצרכן כבול בידיו של מתווך מסוים. בהרבה מקרים גם אין ממלאים את התקופה. דרך אגב, בחוק המתווכים יש סעיף שמתייחס לדירת מגורים בלבד, שם מדובר על כך שאם לא מולא</w:t>
      </w:r>
      <w:r>
        <w:rPr>
          <w:rFonts w:hint="cs"/>
          <w:rtl/>
        </w:rPr>
        <w:t xml:space="preserve"> המועד, התקופה תהיה 30 יום בלבד. אני רוצה להגיע למצב שהצרכן יהיה מוגן. המתווך, בשלושה חודשים, בהחלט יכול למכור את הנכס יפה מאוד, אם הוא מתאמץ. דרך אגב, אין זה מונע ממנו גם למכור את הנכס אחר כך ולקבל דמי תיווך, ובלבד שזה לא יהיה בבלעדיות. אנחנו לא סוגרים את</w:t>
      </w:r>
      <w:r>
        <w:rPr>
          <w:rFonts w:hint="cs"/>
          <w:rtl/>
        </w:rPr>
        <w:t xml:space="preserve"> האפשרות שאותו מתווך ימשיך וייתן את השירות. בהחלט לא. </w:t>
      </w:r>
    </w:p>
    <w:p w14:paraId="50C5AED0" w14:textId="77777777" w:rsidR="00000000" w:rsidRDefault="00026F1C">
      <w:pPr>
        <w:pStyle w:val="a0"/>
        <w:rPr>
          <w:rFonts w:hint="cs"/>
          <w:rtl/>
        </w:rPr>
      </w:pPr>
    </w:p>
    <w:p w14:paraId="4AD045E4" w14:textId="77777777" w:rsidR="00000000" w:rsidRDefault="00026F1C">
      <w:pPr>
        <w:pStyle w:val="a0"/>
        <w:rPr>
          <w:rFonts w:hint="cs"/>
          <w:rtl/>
        </w:rPr>
      </w:pPr>
      <w:r>
        <w:rPr>
          <w:rFonts w:hint="cs"/>
          <w:rtl/>
        </w:rPr>
        <w:t>כאמור, ההצעה הזאת באה להגן על הצרכן. יש לזכור שחלק גדול מהאוכלוסייה שלנו הוא אנשים שאינם קוראים עברית או שלא לוקחים ייעוץ משפטי כשהם באים למשרדו של מתווך וחותמים על איזה טופס. לכן מן הראוי במקרה הזה ל</w:t>
      </w:r>
      <w:r>
        <w:rPr>
          <w:rFonts w:hint="cs"/>
          <w:rtl/>
        </w:rPr>
        <w:t xml:space="preserve">הגן על הצרכן ולהגביל את הבלעדיות לשלושה חודשים. תודה רבה. </w:t>
      </w:r>
    </w:p>
    <w:p w14:paraId="33161DFC" w14:textId="77777777" w:rsidR="00000000" w:rsidRDefault="00026F1C">
      <w:pPr>
        <w:pStyle w:val="a0"/>
        <w:ind w:firstLine="0"/>
        <w:rPr>
          <w:rFonts w:hint="cs"/>
          <w:rtl/>
        </w:rPr>
      </w:pPr>
    </w:p>
    <w:p w14:paraId="7289246F" w14:textId="77777777" w:rsidR="00000000" w:rsidRDefault="00026F1C">
      <w:pPr>
        <w:pStyle w:val="af1"/>
        <w:rPr>
          <w:rtl/>
        </w:rPr>
      </w:pPr>
      <w:r>
        <w:rPr>
          <w:rtl/>
        </w:rPr>
        <w:t>היו"ר מוחמד ברכה:</w:t>
      </w:r>
    </w:p>
    <w:p w14:paraId="1247B901" w14:textId="77777777" w:rsidR="00000000" w:rsidRDefault="00026F1C">
      <w:pPr>
        <w:pStyle w:val="a0"/>
        <w:rPr>
          <w:rtl/>
        </w:rPr>
      </w:pPr>
    </w:p>
    <w:p w14:paraId="64910672" w14:textId="77777777" w:rsidR="00000000" w:rsidRDefault="00026F1C">
      <w:pPr>
        <w:pStyle w:val="a0"/>
        <w:rPr>
          <w:rFonts w:hint="cs"/>
          <w:rtl/>
        </w:rPr>
      </w:pPr>
      <w:r>
        <w:rPr>
          <w:rFonts w:hint="cs"/>
          <w:rtl/>
        </w:rPr>
        <w:t xml:space="preserve">תודה, אדוני, חבר הכנסת שלגי. </w:t>
      </w:r>
    </w:p>
    <w:p w14:paraId="2AB12E43" w14:textId="77777777" w:rsidR="00000000" w:rsidRDefault="00026F1C">
      <w:pPr>
        <w:pStyle w:val="a0"/>
        <w:rPr>
          <w:rFonts w:hint="cs"/>
          <w:rtl/>
        </w:rPr>
      </w:pPr>
    </w:p>
    <w:p w14:paraId="6A489AED" w14:textId="77777777" w:rsidR="00000000" w:rsidRDefault="00026F1C">
      <w:pPr>
        <w:pStyle w:val="a0"/>
        <w:rPr>
          <w:rFonts w:hint="cs"/>
          <w:rtl/>
        </w:rPr>
      </w:pPr>
      <w:r>
        <w:rPr>
          <w:rFonts w:hint="cs"/>
          <w:rtl/>
        </w:rPr>
        <w:t xml:space="preserve">רבותי, אנחנו עוברים להצבעה. מי בעד, מי נגד - ירים את ידו. </w:t>
      </w:r>
    </w:p>
    <w:p w14:paraId="7E6C6716" w14:textId="77777777" w:rsidR="00000000" w:rsidRDefault="00026F1C">
      <w:pPr>
        <w:pStyle w:val="a0"/>
        <w:rPr>
          <w:rFonts w:hint="cs"/>
          <w:rtl/>
        </w:rPr>
      </w:pPr>
    </w:p>
    <w:p w14:paraId="1FBBB3E6" w14:textId="77777777" w:rsidR="00000000" w:rsidRDefault="00026F1C">
      <w:pPr>
        <w:pStyle w:val="ab"/>
        <w:bidi/>
        <w:rPr>
          <w:rFonts w:hint="cs"/>
          <w:rtl/>
        </w:rPr>
      </w:pPr>
      <w:r>
        <w:rPr>
          <w:rFonts w:hint="cs"/>
          <w:rtl/>
        </w:rPr>
        <w:t>הצבעה</w:t>
      </w:r>
    </w:p>
    <w:p w14:paraId="7EF15099" w14:textId="77777777" w:rsidR="00000000" w:rsidRDefault="00026F1C">
      <w:pPr>
        <w:pStyle w:val="a0"/>
        <w:rPr>
          <w:rFonts w:hint="cs"/>
          <w:rtl/>
        </w:rPr>
      </w:pPr>
    </w:p>
    <w:p w14:paraId="0AADF9D1" w14:textId="77777777" w:rsidR="00000000" w:rsidRDefault="00026F1C">
      <w:pPr>
        <w:pStyle w:val="ac"/>
        <w:bidi/>
        <w:rPr>
          <w:rFonts w:hint="cs"/>
          <w:rtl/>
        </w:rPr>
      </w:pPr>
      <w:r>
        <w:rPr>
          <w:rFonts w:hint="cs"/>
          <w:rtl/>
        </w:rPr>
        <w:t>בעד ההצעה להעביר את הצעת החוק לדיון מוקדם בוועדה -  15</w:t>
      </w:r>
    </w:p>
    <w:p w14:paraId="4F5580B2" w14:textId="77777777" w:rsidR="00000000" w:rsidRDefault="00026F1C">
      <w:pPr>
        <w:pStyle w:val="ac"/>
        <w:bidi/>
        <w:rPr>
          <w:rFonts w:hint="cs"/>
          <w:rtl/>
        </w:rPr>
      </w:pPr>
      <w:r>
        <w:rPr>
          <w:rFonts w:hint="cs"/>
          <w:rtl/>
        </w:rPr>
        <w:t>בעד ההצעה להסיר מסדר-היו</w:t>
      </w:r>
      <w:r>
        <w:rPr>
          <w:rFonts w:hint="cs"/>
          <w:rtl/>
        </w:rPr>
        <w:t>ם את הצעת החוק - 3</w:t>
      </w:r>
    </w:p>
    <w:p w14:paraId="1E37083B" w14:textId="77777777" w:rsidR="00000000" w:rsidRDefault="00026F1C">
      <w:pPr>
        <w:pStyle w:val="ac"/>
        <w:bidi/>
        <w:rPr>
          <w:rFonts w:hint="cs"/>
          <w:rtl/>
        </w:rPr>
      </w:pPr>
      <w:r>
        <w:rPr>
          <w:rFonts w:hint="cs"/>
          <w:rtl/>
        </w:rPr>
        <w:t>נמנעים - 3</w:t>
      </w:r>
    </w:p>
    <w:p w14:paraId="40437190" w14:textId="77777777" w:rsidR="00000000" w:rsidRDefault="00026F1C">
      <w:pPr>
        <w:pStyle w:val="ad"/>
        <w:bidi/>
        <w:rPr>
          <w:rFonts w:hint="cs"/>
          <w:rtl/>
        </w:rPr>
      </w:pPr>
      <w:r>
        <w:rPr>
          <w:rFonts w:hint="cs"/>
          <w:rtl/>
        </w:rPr>
        <w:t xml:space="preserve">ההצעה להעביר את הצעת חוק המתווכים במקרקעין (תיקון - הגבלת תקופת בלעדיות), התשס"ג-2003, לוועדת הכלכלה נתקבלה. </w:t>
      </w:r>
    </w:p>
    <w:p w14:paraId="766868A4" w14:textId="77777777" w:rsidR="00000000" w:rsidRDefault="00026F1C">
      <w:pPr>
        <w:pStyle w:val="a0"/>
        <w:ind w:firstLine="0"/>
        <w:rPr>
          <w:rFonts w:hint="cs"/>
          <w:rtl/>
        </w:rPr>
      </w:pPr>
    </w:p>
    <w:p w14:paraId="1E8358C9" w14:textId="77777777" w:rsidR="00000000" w:rsidRDefault="00026F1C">
      <w:pPr>
        <w:pStyle w:val="af1"/>
        <w:rPr>
          <w:rtl/>
        </w:rPr>
      </w:pPr>
      <w:r>
        <w:rPr>
          <w:rtl/>
        </w:rPr>
        <w:t>היו"ר מוחמד ברכה:</w:t>
      </w:r>
    </w:p>
    <w:p w14:paraId="2FF1DE94" w14:textId="77777777" w:rsidR="00000000" w:rsidRDefault="00026F1C">
      <w:pPr>
        <w:pStyle w:val="a0"/>
        <w:rPr>
          <w:rtl/>
        </w:rPr>
      </w:pPr>
    </w:p>
    <w:p w14:paraId="6CF49926" w14:textId="77777777" w:rsidR="00000000" w:rsidRDefault="00026F1C">
      <w:pPr>
        <w:pStyle w:val="a0"/>
        <w:rPr>
          <w:rFonts w:hint="cs"/>
          <w:rtl/>
        </w:rPr>
      </w:pPr>
      <w:r>
        <w:rPr>
          <w:rFonts w:hint="cs"/>
          <w:rtl/>
        </w:rPr>
        <w:t>הצעת החוק התקבלה ברוב של 15, נגד - 3, ושלושה נמנעים. הצעת החוק תעבור - לאיזו ועדה, חבר הכנסת שלג</w:t>
      </w:r>
      <w:r>
        <w:rPr>
          <w:rFonts w:hint="cs"/>
          <w:rtl/>
        </w:rPr>
        <w:t>י?</w:t>
      </w:r>
    </w:p>
    <w:p w14:paraId="7EA42848" w14:textId="77777777" w:rsidR="00000000" w:rsidRDefault="00026F1C">
      <w:pPr>
        <w:pStyle w:val="a0"/>
        <w:ind w:firstLine="0"/>
        <w:rPr>
          <w:rFonts w:hint="cs"/>
          <w:rtl/>
        </w:rPr>
      </w:pPr>
    </w:p>
    <w:p w14:paraId="7AAA5E7E" w14:textId="77777777" w:rsidR="00000000" w:rsidRDefault="00026F1C">
      <w:pPr>
        <w:pStyle w:val="a0"/>
        <w:ind w:firstLine="0"/>
        <w:rPr>
          <w:rFonts w:hint="cs"/>
          <w:rtl/>
        </w:rPr>
      </w:pPr>
      <w:r>
        <w:rPr>
          <w:rFonts w:hint="cs"/>
          <w:b/>
          <w:bCs/>
          <w:u w:val="single"/>
          <w:rtl/>
        </w:rPr>
        <w:t>אילן שלגי (שינוי):</w:t>
      </w:r>
    </w:p>
    <w:p w14:paraId="74F81037" w14:textId="77777777" w:rsidR="00000000" w:rsidRDefault="00026F1C">
      <w:pPr>
        <w:pStyle w:val="a0"/>
        <w:ind w:firstLine="0"/>
        <w:rPr>
          <w:rFonts w:hint="cs"/>
          <w:rtl/>
        </w:rPr>
      </w:pPr>
    </w:p>
    <w:p w14:paraId="6B930557" w14:textId="77777777" w:rsidR="00000000" w:rsidRDefault="00026F1C">
      <w:pPr>
        <w:pStyle w:val="a0"/>
        <w:ind w:firstLine="0"/>
        <w:rPr>
          <w:rFonts w:hint="cs"/>
          <w:rtl/>
        </w:rPr>
      </w:pPr>
      <w:r>
        <w:rPr>
          <w:rFonts w:hint="cs"/>
          <w:rtl/>
        </w:rPr>
        <w:tab/>
        <w:t xml:space="preserve">ועדת הכלכלה. </w:t>
      </w:r>
    </w:p>
    <w:p w14:paraId="0240C216" w14:textId="77777777" w:rsidR="00000000" w:rsidRDefault="00026F1C">
      <w:pPr>
        <w:pStyle w:val="a0"/>
        <w:ind w:firstLine="0"/>
        <w:rPr>
          <w:rFonts w:hint="cs"/>
          <w:rtl/>
        </w:rPr>
      </w:pPr>
    </w:p>
    <w:p w14:paraId="096273A1" w14:textId="77777777" w:rsidR="00000000" w:rsidRDefault="00026F1C">
      <w:pPr>
        <w:pStyle w:val="af1"/>
        <w:rPr>
          <w:rtl/>
        </w:rPr>
      </w:pPr>
      <w:r>
        <w:rPr>
          <w:rtl/>
        </w:rPr>
        <w:t>היו"ר מוחמד ברכה:</w:t>
      </w:r>
    </w:p>
    <w:p w14:paraId="20FA8C5C" w14:textId="77777777" w:rsidR="00000000" w:rsidRDefault="00026F1C">
      <w:pPr>
        <w:pStyle w:val="a0"/>
        <w:ind w:firstLine="0"/>
        <w:rPr>
          <w:rFonts w:hint="cs"/>
          <w:rtl/>
        </w:rPr>
      </w:pPr>
    </w:p>
    <w:p w14:paraId="46E7579D" w14:textId="77777777" w:rsidR="00000000" w:rsidRDefault="00026F1C">
      <w:pPr>
        <w:pStyle w:val="ad"/>
        <w:bidi/>
        <w:jc w:val="both"/>
        <w:rPr>
          <w:rFonts w:hint="cs"/>
          <w:rtl/>
        </w:rPr>
      </w:pPr>
      <w:r>
        <w:rPr>
          <w:rFonts w:hint="cs"/>
          <w:rtl/>
        </w:rPr>
        <w:tab/>
        <w:t xml:space="preserve">לוועדת הכלכלה. תודה. </w:t>
      </w:r>
    </w:p>
    <w:p w14:paraId="34190774" w14:textId="77777777" w:rsidR="00000000" w:rsidRDefault="00026F1C">
      <w:pPr>
        <w:pStyle w:val="a0"/>
        <w:rPr>
          <w:rFonts w:hint="cs"/>
          <w:rtl/>
        </w:rPr>
      </w:pPr>
    </w:p>
    <w:p w14:paraId="3F3FAE07" w14:textId="77777777" w:rsidR="00000000" w:rsidRDefault="00026F1C">
      <w:pPr>
        <w:pStyle w:val="a0"/>
        <w:rPr>
          <w:rFonts w:hint="cs"/>
          <w:rtl/>
        </w:rPr>
      </w:pPr>
    </w:p>
    <w:p w14:paraId="090427ED" w14:textId="77777777" w:rsidR="00000000" w:rsidRDefault="00026F1C">
      <w:pPr>
        <w:pStyle w:val="a0"/>
        <w:rPr>
          <w:rFonts w:hint="cs"/>
          <w:rtl/>
        </w:rPr>
      </w:pPr>
    </w:p>
    <w:p w14:paraId="7F7C595B" w14:textId="77777777" w:rsidR="00000000" w:rsidRDefault="00026F1C">
      <w:pPr>
        <w:pStyle w:val="a2"/>
        <w:rPr>
          <w:rFonts w:hint="cs"/>
          <w:rtl/>
        </w:rPr>
      </w:pPr>
      <w:bookmarkStart w:id="437" w:name="CS18879FI0018879T10_12_2003_15_47_49"/>
      <w:bookmarkStart w:id="438" w:name="_Toc70328395"/>
      <w:bookmarkEnd w:id="437"/>
      <w:r>
        <w:rPr>
          <w:rtl/>
        </w:rPr>
        <w:t>הצ</w:t>
      </w:r>
      <w:r>
        <w:rPr>
          <w:rFonts w:hint="cs"/>
          <w:rtl/>
        </w:rPr>
        <w:t>עת חוק</w:t>
      </w:r>
      <w:r>
        <w:rPr>
          <w:rtl/>
        </w:rPr>
        <w:t xml:space="preserve"> המים (תיקון - שמירת ערכי טבע ושיקום נחלים), התשס"ג-2003</w:t>
      </w:r>
      <w:bookmarkEnd w:id="438"/>
    </w:p>
    <w:p w14:paraId="607CE2FB" w14:textId="77777777" w:rsidR="00000000" w:rsidRDefault="00026F1C">
      <w:pPr>
        <w:pStyle w:val="a0"/>
        <w:rPr>
          <w:rFonts w:hint="cs"/>
          <w:rtl/>
        </w:rPr>
      </w:pPr>
      <w:r>
        <w:rPr>
          <w:rtl/>
        </w:rPr>
        <w:t>[נספחות.]</w:t>
      </w:r>
    </w:p>
    <w:p w14:paraId="321C98D1" w14:textId="77777777" w:rsidR="00000000" w:rsidRDefault="00026F1C">
      <w:pPr>
        <w:pStyle w:val="-0"/>
        <w:rPr>
          <w:rFonts w:hint="cs"/>
          <w:rtl/>
        </w:rPr>
      </w:pPr>
      <w:r>
        <w:rPr>
          <w:rFonts w:hint="cs"/>
          <w:rtl/>
        </w:rPr>
        <w:t xml:space="preserve">(הצעת חבר הכנסת שלום </w:t>
      </w:r>
      <w:r>
        <w:rPr>
          <w:rtl/>
        </w:rPr>
        <w:t>שמחון</w:t>
      </w:r>
      <w:r>
        <w:rPr>
          <w:rFonts w:hint="cs"/>
          <w:rtl/>
        </w:rPr>
        <w:t>)</w:t>
      </w:r>
    </w:p>
    <w:p w14:paraId="0E1F5768" w14:textId="77777777" w:rsidR="00000000" w:rsidRDefault="00026F1C">
      <w:pPr>
        <w:pStyle w:val="-0"/>
        <w:rPr>
          <w:rFonts w:hint="cs"/>
          <w:rtl/>
        </w:rPr>
      </w:pPr>
    </w:p>
    <w:p w14:paraId="6368DD36" w14:textId="77777777" w:rsidR="00000000" w:rsidRDefault="00026F1C">
      <w:pPr>
        <w:pStyle w:val="af1"/>
        <w:rPr>
          <w:rtl/>
        </w:rPr>
      </w:pPr>
      <w:r>
        <w:rPr>
          <w:rtl/>
        </w:rPr>
        <w:t>היו"ר מוחמד ברכה:</w:t>
      </w:r>
    </w:p>
    <w:p w14:paraId="48FB55CE" w14:textId="77777777" w:rsidR="00000000" w:rsidRDefault="00026F1C">
      <w:pPr>
        <w:pStyle w:val="a0"/>
        <w:rPr>
          <w:rtl/>
        </w:rPr>
      </w:pPr>
    </w:p>
    <w:p w14:paraId="6D179CF8" w14:textId="77777777" w:rsidR="00000000" w:rsidRDefault="00026F1C">
      <w:pPr>
        <w:pStyle w:val="a0"/>
        <w:rPr>
          <w:rFonts w:hint="cs"/>
          <w:rtl/>
        </w:rPr>
      </w:pPr>
      <w:r>
        <w:rPr>
          <w:rFonts w:hint="cs"/>
          <w:rtl/>
        </w:rPr>
        <w:t>אנחנו עוברים להצעת החוק הבאה: הצעת חוק המים (תיק</w:t>
      </w:r>
      <w:r>
        <w:rPr>
          <w:rFonts w:hint="cs"/>
          <w:rtl/>
        </w:rPr>
        <w:t xml:space="preserve">ון </w:t>
      </w:r>
      <w:r>
        <w:rPr>
          <w:rtl/>
        </w:rPr>
        <w:t>–</w:t>
      </w:r>
      <w:r>
        <w:rPr>
          <w:rFonts w:hint="cs"/>
          <w:rtl/>
        </w:rPr>
        <w:t xml:space="preserve"> שמירת ערכי טבע ושיקום נחלים), התשס"ג-2003, של חבר הכנסת שלום שמחון, שמספרה פ/1154. בבקשה. </w:t>
      </w:r>
    </w:p>
    <w:p w14:paraId="3DEDCDD4" w14:textId="77777777" w:rsidR="00000000" w:rsidRDefault="00026F1C">
      <w:pPr>
        <w:pStyle w:val="a0"/>
        <w:rPr>
          <w:rFonts w:hint="cs"/>
          <w:rtl/>
        </w:rPr>
      </w:pPr>
    </w:p>
    <w:p w14:paraId="66FE220B" w14:textId="77777777" w:rsidR="00000000" w:rsidRDefault="00026F1C">
      <w:pPr>
        <w:pStyle w:val="af0"/>
        <w:rPr>
          <w:rtl/>
        </w:rPr>
      </w:pPr>
      <w:r>
        <w:rPr>
          <w:rFonts w:hint="eastAsia"/>
          <w:rtl/>
        </w:rPr>
        <w:t>אברהם</w:t>
      </w:r>
      <w:r>
        <w:rPr>
          <w:rtl/>
        </w:rPr>
        <w:t xml:space="preserve"> רביץ (יהדות התורה):</w:t>
      </w:r>
    </w:p>
    <w:p w14:paraId="3E6CECA4" w14:textId="77777777" w:rsidR="00000000" w:rsidRDefault="00026F1C">
      <w:pPr>
        <w:pStyle w:val="a0"/>
        <w:rPr>
          <w:rFonts w:hint="cs"/>
          <w:rtl/>
        </w:rPr>
      </w:pPr>
    </w:p>
    <w:p w14:paraId="73BF37F3" w14:textId="77777777" w:rsidR="00000000" w:rsidRDefault="00026F1C">
      <w:pPr>
        <w:pStyle w:val="a0"/>
        <w:rPr>
          <w:rFonts w:hint="cs"/>
          <w:rtl/>
        </w:rPr>
      </w:pPr>
      <w:r>
        <w:rPr>
          <w:rFonts w:hint="cs"/>
          <w:rtl/>
        </w:rPr>
        <w:t xml:space="preserve">אולי תוכל להודיע שהצבעתי נגד. </w:t>
      </w:r>
    </w:p>
    <w:p w14:paraId="09D26675" w14:textId="77777777" w:rsidR="00000000" w:rsidRDefault="00026F1C">
      <w:pPr>
        <w:pStyle w:val="a0"/>
        <w:rPr>
          <w:rFonts w:hint="cs"/>
          <w:rtl/>
        </w:rPr>
      </w:pPr>
    </w:p>
    <w:p w14:paraId="67B14FAC" w14:textId="77777777" w:rsidR="00000000" w:rsidRDefault="00026F1C">
      <w:pPr>
        <w:pStyle w:val="af1"/>
        <w:rPr>
          <w:rtl/>
        </w:rPr>
      </w:pPr>
      <w:r>
        <w:rPr>
          <w:rtl/>
        </w:rPr>
        <w:t>היו"ר מוחמד ברכה:</w:t>
      </w:r>
    </w:p>
    <w:p w14:paraId="184A6A08" w14:textId="77777777" w:rsidR="00000000" w:rsidRDefault="00026F1C">
      <w:pPr>
        <w:pStyle w:val="a0"/>
        <w:rPr>
          <w:rtl/>
        </w:rPr>
      </w:pPr>
    </w:p>
    <w:p w14:paraId="79D261A3" w14:textId="77777777" w:rsidR="00000000" w:rsidRDefault="00026F1C">
      <w:pPr>
        <w:pStyle w:val="a0"/>
        <w:rPr>
          <w:rFonts w:hint="cs"/>
          <w:rtl/>
        </w:rPr>
      </w:pPr>
      <w:r>
        <w:rPr>
          <w:rFonts w:hint="cs"/>
          <w:rtl/>
        </w:rPr>
        <w:t xml:space="preserve">חבר הכנסת רביץ הצביע נגד, אבל זה לא נקלט, יירשם בפרוטוקול. </w:t>
      </w:r>
    </w:p>
    <w:p w14:paraId="16F894EA" w14:textId="77777777" w:rsidR="00000000" w:rsidRDefault="00026F1C">
      <w:pPr>
        <w:pStyle w:val="a"/>
        <w:rPr>
          <w:rFonts w:hint="cs"/>
          <w:rtl/>
        </w:rPr>
      </w:pPr>
    </w:p>
    <w:p w14:paraId="5975A1A9" w14:textId="77777777" w:rsidR="00000000" w:rsidRDefault="00026F1C">
      <w:pPr>
        <w:pStyle w:val="a"/>
        <w:rPr>
          <w:rtl/>
        </w:rPr>
      </w:pPr>
      <w:bookmarkStart w:id="439" w:name="FS000000461T10_12_2003_19_40_45"/>
      <w:bookmarkStart w:id="440" w:name="_Toc70328396"/>
      <w:bookmarkEnd w:id="439"/>
      <w:r>
        <w:rPr>
          <w:rFonts w:hint="eastAsia"/>
          <w:rtl/>
        </w:rPr>
        <w:t>שלום</w:t>
      </w:r>
      <w:r>
        <w:rPr>
          <w:rtl/>
        </w:rPr>
        <w:t xml:space="preserve"> שמחון (העבודה-מ</w:t>
      </w:r>
      <w:r>
        <w:rPr>
          <w:rtl/>
        </w:rPr>
        <w:t>ימד):</w:t>
      </w:r>
      <w:bookmarkEnd w:id="440"/>
    </w:p>
    <w:p w14:paraId="10C7A345" w14:textId="77777777" w:rsidR="00000000" w:rsidRDefault="00026F1C">
      <w:pPr>
        <w:pStyle w:val="a0"/>
        <w:rPr>
          <w:rFonts w:hint="cs"/>
          <w:rtl/>
        </w:rPr>
      </w:pPr>
    </w:p>
    <w:p w14:paraId="55CF3D7F" w14:textId="77777777" w:rsidR="00000000" w:rsidRDefault="00026F1C">
      <w:pPr>
        <w:pStyle w:val="a0"/>
        <w:rPr>
          <w:rFonts w:hint="cs"/>
          <w:rtl/>
        </w:rPr>
      </w:pPr>
      <w:r>
        <w:rPr>
          <w:rFonts w:hint="cs"/>
          <w:rtl/>
        </w:rPr>
        <w:t>אדוני היושב-ראש, חברי חברי הכנסת, אדוני שר התשתיות, 12 נחלים מרכזיים זורמים לים התיכון ו-15 לנהר הירדן ולכינרת. בעבר זרמו ברובם מים במשך כל ימות השנה. הנחלים היו בתי-גידול עשירים לחי ולצומח. כיום כמעט כל נחלי ישראל מזוהמים בשכבות של בוצה רעילה שמקור</w:t>
      </w:r>
      <w:r>
        <w:rPr>
          <w:rFonts w:hint="cs"/>
          <w:rtl/>
        </w:rPr>
        <w:t>ה בשפכי תעשייה, בשפכי חקלאות ובשפכים עירוניים. בנחלים נמצאים מתכות כבדות, תרכובות כימיות, חומרים מסרטנים ורעילים. בצד אי-אכיפת החוק נגד המזהמים והמשך הזיהומים, נשאבים מי הנחלים במקור לתוך מערכת המים הארצית, כך שברוב הנחלים אין כל זרימה של מים שפירים. בנוסף</w:t>
      </w:r>
      <w:r>
        <w:rPr>
          <w:rFonts w:hint="cs"/>
          <w:rtl/>
        </w:rPr>
        <w:t xml:space="preserve">, השנים השחונות האחרונות הורידו את שפיעתם הטבעית של המעיינות. </w:t>
      </w:r>
    </w:p>
    <w:p w14:paraId="0A770A28" w14:textId="77777777" w:rsidR="00000000" w:rsidRDefault="00026F1C">
      <w:pPr>
        <w:pStyle w:val="a0"/>
        <w:rPr>
          <w:rFonts w:hint="cs"/>
          <w:rtl/>
        </w:rPr>
      </w:pPr>
    </w:p>
    <w:p w14:paraId="13CD4BEB" w14:textId="77777777" w:rsidR="00000000" w:rsidRDefault="00026F1C">
      <w:pPr>
        <w:pStyle w:val="a0"/>
        <w:rPr>
          <w:rFonts w:hint="cs"/>
          <w:rtl/>
        </w:rPr>
      </w:pPr>
      <w:r>
        <w:rPr>
          <w:rFonts w:hint="cs"/>
          <w:rtl/>
        </w:rPr>
        <w:t>ניסיון המשרד לאיכות הסביבה לקדם את טיהור הנחלים נבלם עקב החסר הכרוני באספקת מים שפירים או מטוהרים לזרימה באפיקי הנחלים. עקב המחסור במים שפירים, התקבלה בתחילת שנות ה-90 החלטה לאפשר טיהור הנחלים</w:t>
      </w:r>
      <w:r>
        <w:rPr>
          <w:rFonts w:hint="cs"/>
          <w:rtl/>
        </w:rPr>
        <w:t xml:space="preserve"> באמצעות הזרמת מי קולחין מטוהרים ברמה שניונית. במשבר הנוכחי גם מי קולחין מטוהרים אינם מופנים לנחלים. מצב הנחלים בישראל הגיע לרמה כזאת, שבאסון התמוטטות גשר מעל לנחל הירקון בתל-אביב נהרגו ונפגעו אנשים כתוצאה מבליעת המים המזוהמים. </w:t>
      </w:r>
    </w:p>
    <w:p w14:paraId="45E6305E" w14:textId="77777777" w:rsidR="00000000" w:rsidRDefault="00026F1C">
      <w:pPr>
        <w:pStyle w:val="a0"/>
        <w:rPr>
          <w:rFonts w:hint="cs"/>
          <w:rtl/>
        </w:rPr>
      </w:pPr>
    </w:p>
    <w:p w14:paraId="2ADA5041" w14:textId="77777777" w:rsidR="00000000" w:rsidRDefault="00026F1C">
      <w:pPr>
        <w:pStyle w:val="a0"/>
        <w:rPr>
          <w:rFonts w:hint="cs"/>
          <w:rtl/>
        </w:rPr>
      </w:pPr>
      <w:r>
        <w:rPr>
          <w:rFonts w:hint="cs"/>
          <w:rtl/>
        </w:rPr>
        <w:t>לאחרונה התגלו אצל צוללני ח</w:t>
      </w:r>
      <w:r>
        <w:rPr>
          <w:rFonts w:hint="cs"/>
          <w:rtl/>
        </w:rPr>
        <w:t xml:space="preserve">יל הים שצללו בנחל הקישון ליד חיפה מקרי סרטן מרובים הקשורים לצלילה בנחל המזוהם. המדינה הקימה ועדת חקירה בראשות נשיא בית-המשפט העליון בדימוס, לחקור את מקורות הזיהום ואת נסיבות התחלואה. </w:t>
      </w:r>
    </w:p>
    <w:p w14:paraId="144599BE" w14:textId="77777777" w:rsidR="00000000" w:rsidRDefault="00026F1C">
      <w:pPr>
        <w:pStyle w:val="a0"/>
        <w:rPr>
          <w:rFonts w:hint="cs"/>
          <w:rtl/>
        </w:rPr>
      </w:pPr>
    </w:p>
    <w:p w14:paraId="4D27D67B" w14:textId="77777777" w:rsidR="00000000" w:rsidRDefault="00026F1C">
      <w:pPr>
        <w:pStyle w:val="a0"/>
        <w:rPr>
          <w:rFonts w:hint="cs"/>
          <w:rtl/>
        </w:rPr>
      </w:pPr>
      <w:r>
        <w:rPr>
          <w:rFonts w:hint="cs"/>
          <w:rtl/>
        </w:rPr>
        <w:t>המאמצים הנעשים כיום במטרה לשקם את נחלי ישראל וערכי טבע שונים נעשים מחוץ</w:t>
      </w:r>
      <w:r>
        <w:rPr>
          <w:rFonts w:hint="cs"/>
          <w:rtl/>
        </w:rPr>
        <w:t xml:space="preserve"> למסגרת החוקית. מטרת תיקון החוק היא להכין תשתית בסיסית שתאפשר את שיקומם של הנחלים וערכי טבע בישראל, ותחייב את נציב המים לדאוג למצבם ולשיקומם במסגרת האסטרטגיה הלאומית לחלוקת משאבי המים. </w:t>
      </w:r>
    </w:p>
    <w:p w14:paraId="0C5BF8F7" w14:textId="77777777" w:rsidR="00000000" w:rsidRDefault="00026F1C">
      <w:pPr>
        <w:pStyle w:val="a0"/>
        <w:rPr>
          <w:rFonts w:hint="cs"/>
          <w:rtl/>
        </w:rPr>
      </w:pPr>
    </w:p>
    <w:p w14:paraId="3F6ACBC3" w14:textId="77777777" w:rsidR="00000000" w:rsidRDefault="00026F1C">
      <w:pPr>
        <w:pStyle w:val="a0"/>
        <w:rPr>
          <w:rFonts w:hint="cs"/>
          <w:rtl/>
        </w:rPr>
      </w:pPr>
      <w:r>
        <w:rPr>
          <w:rFonts w:hint="cs"/>
          <w:rtl/>
        </w:rPr>
        <w:t>על-פי הצעת החוק, חייב נציב המים לספק מים למקורות מים או לערכי טבע, בא</w:t>
      </w:r>
      <w:r>
        <w:rPr>
          <w:rFonts w:hint="cs"/>
          <w:rtl/>
        </w:rPr>
        <w:t xml:space="preserve">יכות ראויה ובכמות מספקת, בין שפנה אליו השר לאיכות הסביבה או מנהל רשות הטבע והגנים הלאומיים בבקשה ובין שנוכח בעצמו כי למקור המים דרושה הקצאת מים שתבטיח את קיומה של מערכת אקולוגית בריאה, או פעילות נופש וקיט. </w:t>
      </w:r>
    </w:p>
    <w:p w14:paraId="7F17BBDF" w14:textId="77777777" w:rsidR="00000000" w:rsidRDefault="00026F1C">
      <w:pPr>
        <w:pStyle w:val="a0"/>
        <w:rPr>
          <w:rFonts w:hint="cs"/>
          <w:rtl/>
        </w:rPr>
      </w:pPr>
    </w:p>
    <w:p w14:paraId="4C8F5784" w14:textId="77777777" w:rsidR="00000000" w:rsidRDefault="00026F1C">
      <w:pPr>
        <w:pStyle w:val="a0"/>
        <w:rPr>
          <w:rFonts w:hint="cs"/>
          <w:rtl/>
        </w:rPr>
      </w:pPr>
      <w:r>
        <w:rPr>
          <w:rFonts w:hint="cs"/>
          <w:rtl/>
        </w:rPr>
        <w:t>לאחר ששוחחתי עם שר התשתיות, אני מקבל עלי את העוב</w:t>
      </w:r>
      <w:r>
        <w:rPr>
          <w:rFonts w:hint="cs"/>
          <w:rtl/>
        </w:rPr>
        <w:t xml:space="preserve">דה שהחוק הזה יגיע לקריאה ראשונה רק לאחר תיאום עם הממשלה לגבי הניסוח של הסעיף השני בהצעת החוק הזאת, ויש בו שני סעיפים קטנים,  כידוע. על כן, אני  מבקש את תמיכת הכנסת בהצעת החוק הזאת. תודה. </w:t>
      </w:r>
    </w:p>
    <w:p w14:paraId="321D4662" w14:textId="77777777" w:rsidR="00000000" w:rsidRDefault="00026F1C">
      <w:pPr>
        <w:pStyle w:val="a0"/>
        <w:rPr>
          <w:rFonts w:hint="cs"/>
          <w:rtl/>
        </w:rPr>
      </w:pPr>
    </w:p>
    <w:p w14:paraId="2821F8DE" w14:textId="77777777" w:rsidR="00000000" w:rsidRDefault="00026F1C">
      <w:pPr>
        <w:pStyle w:val="af1"/>
        <w:rPr>
          <w:rtl/>
        </w:rPr>
      </w:pPr>
      <w:r>
        <w:rPr>
          <w:rtl/>
        </w:rPr>
        <w:t>היו"ר מוחמד ברכה:</w:t>
      </w:r>
    </w:p>
    <w:p w14:paraId="3A551944" w14:textId="77777777" w:rsidR="00000000" w:rsidRDefault="00026F1C">
      <w:pPr>
        <w:pStyle w:val="a0"/>
        <w:rPr>
          <w:rtl/>
        </w:rPr>
      </w:pPr>
    </w:p>
    <w:p w14:paraId="6DB71D84" w14:textId="77777777" w:rsidR="00000000" w:rsidRDefault="00026F1C">
      <w:pPr>
        <w:pStyle w:val="a0"/>
        <w:rPr>
          <w:rFonts w:hint="cs"/>
          <w:rtl/>
        </w:rPr>
      </w:pPr>
      <w:r>
        <w:rPr>
          <w:rFonts w:hint="cs"/>
          <w:rtl/>
        </w:rPr>
        <w:t>תודה, חבר הכנסת שמחון. אדוני שר התשתיות, חבר הכנ</w:t>
      </w:r>
      <w:r>
        <w:rPr>
          <w:rFonts w:hint="cs"/>
          <w:rtl/>
        </w:rPr>
        <w:t>סת פריצקי, בבקשה.</w:t>
      </w:r>
    </w:p>
    <w:p w14:paraId="24F44CA9" w14:textId="77777777" w:rsidR="00000000" w:rsidRDefault="00026F1C">
      <w:pPr>
        <w:pStyle w:val="a0"/>
        <w:rPr>
          <w:rFonts w:hint="cs"/>
          <w:rtl/>
        </w:rPr>
      </w:pPr>
    </w:p>
    <w:p w14:paraId="4B2DC50A" w14:textId="77777777" w:rsidR="00000000" w:rsidRDefault="00026F1C">
      <w:pPr>
        <w:pStyle w:val="a"/>
        <w:rPr>
          <w:rtl/>
        </w:rPr>
      </w:pPr>
      <w:bookmarkStart w:id="441" w:name="FS000000520T10_12_2003_15_34_39"/>
      <w:bookmarkStart w:id="442" w:name="_Toc70328397"/>
      <w:bookmarkEnd w:id="441"/>
      <w:r>
        <w:rPr>
          <w:rFonts w:hint="eastAsia"/>
          <w:rtl/>
        </w:rPr>
        <w:t>שר</w:t>
      </w:r>
      <w:r>
        <w:rPr>
          <w:rtl/>
        </w:rPr>
        <w:t xml:space="preserve"> התשתיות הלאומיות יוסף פריצקי:</w:t>
      </w:r>
      <w:bookmarkEnd w:id="442"/>
    </w:p>
    <w:p w14:paraId="35ECDBB6" w14:textId="77777777" w:rsidR="00000000" w:rsidRDefault="00026F1C">
      <w:pPr>
        <w:pStyle w:val="a0"/>
        <w:rPr>
          <w:rFonts w:hint="cs"/>
          <w:rtl/>
        </w:rPr>
      </w:pPr>
    </w:p>
    <w:p w14:paraId="5AB5AF1B" w14:textId="77777777" w:rsidR="00000000" w:rsidRDefault="00026F1C">
      <w:pPr>
        <w:pStyle w:val="a0"/>
        <w:rPr>
          <w:rFonts w:hint="cs"/>
          <w:rtl/>
        </w:rPr>
      </w:pPr>
      <w:r>
        <w:rPr>
          <w:rFonts w:hint="cs"/>
          <w:rtl/>
        </w:rPr>
        <w:t>אדוני היושב-ראש, כנסת נכבדה, יש מצוי ויש רצוי. הרצוי הוא כמובן מה שאומר חבר הכנסת שלום שמחון. הלוואי שהיו לנו מספיק מים כדי לתת מים לתעשייה ולמגזר הביתי ולחקלאות שצורכת מים, וגם להזרים מים מטוהרים או נקי</w:t>
      </w:r>
      <w:r>
        <w:rPr>
          <w:rFonts w:hint="cs"/>
          <w:rtl/>
        </w:rPr>
        <w:t xml:space="preserve">ים לנחלים. יש לנו בעיה שכולנו יודעים אותה, אין לנו מספיק מים. ולכן, לבוא ולומר לנציב המים בחקיקה: אנחנו קובעים לך שיקול דעת שאתה חייב לתת מים לנחלים - יש לכך משמעות, אני רוצה שנבין אותה, חבר הכנסת שמחון, שמי כמוך יודע - - - </w:t>
      </w:r>
    </w:p>
    <w:p w14:paraId="070B7E6C" w14:textId="77777777" w:rsidR="00000000" w:rsidRDefault="00026F1C">
      <w:pPr>
        <w:pStyle w:val="a0"/>
        <w:rPr>
          <w:rFonts w:hint="cs"/>
          <w:rtl/>
        </w:rPr>
      </w:pPr>
    </w:p>
    <w:p w14:paraId="5EFDA004" w14:textId="77777777" w:rsidR="00000000" w:rsidRDefault="00026F1C">
      <w:pPr>
        <w:pStyle w:val="af0"/>
        <w:rPr>
          <w:rtl/>
        </w:rPr>
      </w:pPr>
      <w:r>
        <w:rPr>
          <w:rFonts w:hint="eastAsia"/>
          <w:rtl/>
        </w:rPr>
        <w:t>שלום</w:t>
      </w:r>
      <w:r>
        <w:rPr>
          <w:rtl/>
        </w:rPr>
        <w:t xml:space="preserve"> שמחון (העבודה-מימד):</w:t>
      </w:r>
    </w:p>
    <w:p w14:paraId="42F0AECA" w14:textId="77777777" w:rsidR="00000000" w:rsidRDefault="00026F1C">
      <w:pPr>
        <w:pStyle w:val="a0"/>
        <w:rPr>
          <w:rFonts w:hint="cs"/>
          <w:rtl/>
        </w:rPr>
      </w:pPr>
    </w:p>
    <w:p w14:paraId="266E6675" w14:textId="77777777" w:rsidR="00000000" w:rsidRDefault="00026F1C">
      <w:pPr>
        <w:pStyle w:val="a0"/>
        <w:ind w:firstLine="720"/>
        <w:rPr>
          <w:rFonts w:hint="cs"/>
          <w:rtl/>
        </w:rPr>
      </w:pPr>
      <w:r>
        <w:rPr>
          <w:rFonts w:hint="cs"/>
          <w:rtl/>
        </w:rPr>
        <w:t xml:space="preserve">מי </w:t>
      </w:r>
      <w:r>
        <w:rPr>
          <w:rFonts w:hint="cs"/>
          <w:rtl/>
        </w:rPr>
        <w:t>כמוני מבין.</w:t>
      </w:r>
    </w:p>
    <w:p w14:paraId="745D5FA2" w14:textId="77777777" w:rsidR="00000000" w:rsidRDefault="00026F1C">
      <w:pPr>
        <w:pStyle w:val="a0"/>
        <w:rPr>
          <w:rFonts w:hint="cs"/>
          <w:rtl/>
        </w:rPr>
      </w:pPr>
    </w:p>
    <w:p w14:paraId="3D2AAE7B" w14:textId="77777777" w:rsidR="00000000" w:rsidRDefault="00026F1C">
      <w:pPr>
        <w:pStyle w:val="-"/>
        <w:rPr>
          <w:rtl/>
        </w:rPr>
      </w:pPr>
      <w:bookmarkStart w:id="443" w:name="FS000000520T10_12_2003_15_35_23C"/>
      <w:bookmarkEnd w:id="443"/>
      <w:r>
        <w:rPr>
          <w:rtl/>
        </w:rPr>
        <w:t>שר התשתיות הלאומיות יוסף פריצקי:</w:t>
      </w:r>
    </w:p>
    <w:p w14:paraId="29747C6D" w14:textId="77777777" w:rsidR="00000000" w:rsidRDefault="00026F1C">
      <w:pPr>
        <w:pStyle w:val="a0"/>
        <w:rPr>
          <w:rtl/>
        </w:rPr>
      </w:pPr>
    </w:p>
    <w:p w14:paraId="74D62FF8" w14:textId="77777777" w:rsidR="00000000" w:rsidRDefault="00026F1C">
      <w:pPr>
        <w:pStyle w:val="a0"/>
        <w:rPr>
          <w:rFonts w:hint="cs"/>
          <w:rtl/>
        </w:rPr>
      </w:pPr>
      <w:r>
        <w:rPr>
          <w:rFonts w:hint="cs"/>
          <w:rtl/>
        </w:rPr>
        <w:t>- - - מי כמוך יודע. אז בבקשה. אני מוכרח לומר לך, אני מעריך את העובדה שמי כמוך יודע, משום שיכול נציב המים לבוא ולומר: בסדר, אני אוריד ממכסת המים לחקלאות ואמלא את הנחלים. או, ובזה אני בוודאי תומך, אבל זו שאלה של</w:t>
      </w:r>
      <w:r>
        <w:rPr>
          <w:rFonts w:hint="cs"/>
          <w:rtl/>
        </w:rPr>
        <w:t>א אני צריך להשיב עליה אלא שר האוצר - בואו נביא פעם אחת מספיק כסף כדי לטהר את מכוני טיהור השפכים שלנו לרמה של טיהור שלישוני ראוי. יש, דרך אגב, מסקנות ועדה בראשותו של יוסי ענבר במשרד לאיכות הסביבה. נטהר את המים כך שהם יוכלו לשמש לחקלאות וכך יתפנו יותר מים שפ</w:t>
      </w:r>
      <w:r>
        <w:rPr>
          <w:rFonts w:hint="cs"/>
          <w:rtl/>
        </w:rPr>
        <w:t xml:space="preserve">ירים, ונשקם גם את הנחלים. </w:t>
      </w:r>
    </w:p>
    <w:p w14:paraId="57FB3D25" w14:textId="77777777" w:rsidR="00000000" w:rsidRDefault="00026F1C">
      <w:pPr>
        <w:pStyle w:val="a0"/>
        <w:rPr>
          <w:rtl/>
        </w:rPr>
      </w:pPr>
    </w:p>
    <w:p w14:paraId="5C659E9D" w14:textId="77777777" w:rsidR="00000000" w:rsidRDefault="00026F1C">
      <w:pPr>
        <w:pStyle w:val="a0"/>
        <w:rPr>
          <w:rFonts w:hint="cs"/>
          <w:rtl/>
        </w:rPr>
      </w:pPr>
      <w:r>
        <w:rPr>
          <w:rFonts w:hint="cs"/>
          <w:rtl/>
        </w:rPr>
        <w:t xml:space="preserve">היום המצב אינו כזה, אבל לאור התחייבותך, חבר הכנסת שמחון, ואני רוצה שזה יובהר, שלא להמשיך ולקדם את סעיף 2 </w:t>
      </w:r>
      <w:r>
        <w:rPr>
          <w:rtl/>
        </w:rPr>
        <w:t>–</w:t>
      </w:r>
      <w:r>
        <w:rPr>
          <w:rFonts w:hint="cs"/>
          <w:rtl/>
        </w:rPr>
        <w:t xml:space="preserve">  סעיף 1 בהצעת החוק שלך, אין לנו אתו בעיה, כאשר חלק ממטרות חוק המים זה שימור טבע, לרבות שיקום נחלים ובתי-גידול לחים, בחלק </w:t>
      </w:r>
      <w:r>
        <w:rPr>
          <w:rFonts w:hint="cs"/>
          <w:rtl/>
        </w:rPr>
        <w:t>מהמטרות אנחנו בבעיה. הבעיה היא כמובן בסעיף השני בהצעת החוק שלך, שבו אתה מבקש לחייב את נציב המים לספק מים למקורות מים, ויש לך איזה מנגנון; אתה התחייבת שלא לעשות זאת אלא בתיאום עם הממשלה. אני רק רוצה להיות הגון, אני אסכים להעברה בקריאה טרומית. אני אומר לך שה</w:t>
      </w:r>
      <w:r>
        <w:rPr>
          <w:rFonts w:hint="cs"/>
          <w:rtl/>
        </w:rPr>
        <w:t xml:space="preserve">סיכוי שהממשלה תסכים לסעיף 2 הזה הוא קטן ביותר, בלשון המעטה. אבל לאור התחייבויותיך, אין לי התנגדות שהחוק יועבר בקריאה טרומית. </w:t>
      </w:r>
    </w:p>
    <w:p w14:paraId="4182D5A3" w14:textId="77777777" w:rsidR="00000000" w:rsidRDefault="00026F1C">
      <w:pPr>
        <w:pStyle w:val="a0"/>
        <w:rPr>
          <w:rFonts w:hint="cs"/>
          <w:rtl/>
        </w:rPr>
      </w:pPr>
    </w:p>
    <w:p w14:paraId="534A9792" w14:textId="77777777" w:rsidR="00000000" w:rsidRDefault="00026F1C">
      <w:pPr>
        <w:pStyle w:val="af0"/>
        <w:rPr>
          <w:rtl/>
        </w:rPr>
      </w:pPr>
      <w:r>
        <w:rPr>
          <w:rFonts w:hint="eastAsia"/>
          <w:rtl/>
        </w:rPr>
        <w:t>דוד</w:t>
      </w:r>
      <w:r>
        <w:rPr>
          <w:rtl/>
        </w:rPr>
        <w:t xml:space="preserve"> טל (עם אחד):</w:t>
      </w:r>
    </w:p>
    <w:p w14:paraId="6FA58F35" w14:textId="77777777" w:rsidR="00000000" w:rsidRDefault="00026F1C">
      <w:pPr>
        <w:pStyle w:val="a0"/>
        <w:rPr>
          <w:rFonts w:hint="cs"/>
          <w:rtl/>
        </w:rPr>
      </w:pPr>
    </w:p>
    <w:p w14:paraId="3D73D5EC" w14:textId="77777777" w:rsidR="00000000" w:rsidRDefault="00026F1C">
      <w:pPr>
        <w:pStyle w:val="a0"/>
        <w:rPr>
          <w:rFonts w:hint="cs"/>
          <w:rtl/>
        </w:rPr>
      </w:pPr>
      <w:r>
        <w:rPr>
          <w:rFonts w:hint="cs"/>
          <w:rtl/>
        </w:rPr>
        <w:t xml:space="preserve">יכול להיות שהם יהיו בממשלה. </w:t>
      </w:r>
    </w:p>
    <w:p w14:paraId="1FE28758" w14:textId="77777777" w:rsidR="00000000" w:rsidRDefault="00026F1C">
      <w:pPr>
        <w:pStyle w:val="af1"/>
        <w:rPr>
          <w:rFonts w:hint="cs"/>
          <w:rtl/>
        </w:rPr>
      </w:pPr>
    </w:p>
    <w:p w14:paraId="506EEED2" w14:textId="77777777" w:rsidR="00000000" w:rsidRDefault="00026F1C">
      <w:pPr>
        <w:pStyle w:val="af1"/>
        <w:rPr>
          <w:rtl/>
        </w:rPr>
      </w:pPr>
      <w:r>
        <w:rPr>
          <w:rtl/>
        </w:rPr>
        <w:t>היו"ר מוחמד ברכה:</w:t>
      </w:r>
    </w:p>
    <w:p w14:paraId="4ACCBC70" w14:textId="77777777" w:rsidR="00000000" w:rsidRDefault="00026F1C">
      <w:pPr>
        <w:pStyle w:val="a0"/>
        <w:rPr>
          <w:rtl/>
        </w:rPr>
      </w:pPr>
    </w:p>
    <w:p w14:paraId="2B65FFD6" w14:textId="77777777" w:rsidR="00000000" w:rsidRDefault="00026F1C">
      <w:pPr>
        <w:pStyle w:val="a0"/>
        <w:rPr>
          <w:rFonts w:hint="cs"/>
          <w:rtl/>
        </w:rPr>
      </w:pPr>
      <w:r>
        <w:rPr>
          <w:rFonts w:hint="cs"/>
          <w:rtl/>
        </w:rPr>
        <w:t xml:space="preserve">תודה, השר פריצקי. חבר הכנסת שמחון, אתה מקבל את התניית השר, אף </w:t>
      </w:r>
      <w:r>
        <w:rPr>
          <w:rFonts w:hint="cs"/>
          <w:rtl/>
        </w:rPr>
        <w:t xml:space="preserve">אחד לא התנגד להצעת החוק, ולכן אנחנו עוברים  להצבעה. </w:t>
      </w:r>
    </w:p>
    <w:p w14:paraId="031484D8" w14:textId="77777777" w:rsidR="00000000" w:rsidRDefault="00026F1C">
      <w:pPr>
        <w:pStyle w:val="a0"/>
        <w:rPr>
          <w:rFonts w:hint="cs"/>
          <w:rtl/>
        </w:rPr>
      </w:pPr>
    </w:p>
    <w:p w14:paraId="45390C9D" w14:textId="77777777" w:rsidR="00000000" w:rsidRDefault="00026F1C">
      <w:pPr>
        <w:pStyle w:val="a0"/>
        <w:rPr>
          <w:rFonts w:hint="cs"/>
          <w:rtl/>
        </w:rPr>
      </w:pPr>
      <w:r>
        <w:rPr>
          <w:rFonts w:hint="cs"/>
          <w:rtl/>
        </w:rPr>
        <w:t xml:space="preserve">מי בעד? מי נגד? </w:t>
      </w:r>
    </w:p>
    <w:p w14:paraId="38A5BB14" w14:textId="77777777" w:rsidR="00000000" w:rsidRDefault="00026F1C">
      <w:pPr>
        <w:pStyle w:val="a0"/>
        <w:rPr>
          <w:rFonts w:hint="cs"/>
          <w:rtl/>
        </w:rPr>
      </w:pPr>
    </w:p>
    <w:p w14:paraId="4906C927" w14:textId="77777777" w:rsidR="00000000" w:rsidRDefault="00026F1C">
      <w:pPr>
        <w:pStyle w:val="ab"/>
        <w:bidi/>
        <w:rPr>
          <w:rFonts w:hint="cs"/>
          <w:rtl/>
        </w:rPr>
      </w:pPr>
      <w:r>
        <w:rPr>
          <w:rFonts w:hint="cs"/>
          <w:rtl/>
        </w:rPr>
        <w:t xml:space="preserve">הצבעה </w:t>
      </w:r>
    </w:p>
    <w:p w14:paraId="245FC3AC" w14:textId="77777777" w:rsidR="00000000" w:rsidRDefault="00026F1C">
      <w:pPr>
        <w:pStyle w:val="ab"/>
        <w:bidi/>
        <w:rPr>
          <w:rFonts w:hint="cs"/>
          <w:rtl/>
        </w:rPr>
      </w:pPr>
      <w:r>
        <w:rPr>
          <w:rFonts w:hint="cs"/>
          <w:rtl/>
        </w:rPr>
        <w:t xml:space="preserve"> </w:t>
      </w:r>
    </w:p>
    <w:p w14:paraId="08E2638C" w14:textId="77777777" w:rsidR="00000000" w:rsidRDefault="00026F1C">
      <w:pPr>
        <w:pStyle w:val="ac"/>
        <w:bidi/>
        <w:rPr>
          <w:rFonts w:hint="cs"/>
          <w:rtl/>
        </w:rPr>
      </w:pPr>
      <w:r>
        <w:rPr>
          <w:rFonts w:hint="cs"/>
          <w:rtl/>
        </w:rPr>
        <w:t>בעד  ההצעה להעביר את הצעת החוק לדיון מוקדם בוועדה - 14</w:t>
      </w:r>
    </w:p>
    <w:p w14:paraId="70119EF7" w14:textId="77777777" w:rsidR="00000000" w:rsidRDefault="00026F1C">
      <w:pPr>
        <w:pStyle w:val="ac"/>
        <w:bidi/>
        <w:rPr>
          <w:rFonts w:hint="cs"/>
          <w:rtl/>
        </w:rPr>
      </w:pPr>
      <w:r>
        <w:rPr>
          <w:rFonts w:hint="cs"/>
          <w:rtl/>
        </w:rPr>
        <w:t xml:space="preserve">נגד </w:t>
      </w:r>
      <w:r>
        <w:rPr>
          <w:rtl/>
        </w:rPr>
        <w:t>–</w:t>
      </w:r>
      <w:r>
        <w:rPr>
          <w:rFonts w:hint="cs"/>
          <w:rtl/>
        </w:rPr>
        <w:t xml:space="preserve"> אין</w:t>
      </w:r>
    </w:p>
    <w:p w14:paraId="6F0C50E7"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4688B2C4" w14:textId="77777777" w:rsidR="00000000" w:rsidRDefault="00026F1C">
      <w:pPr>
        <w:pStyle w:val="ad"/>
        <w:bidi/>
        <w:rPr>
          <w:rFonts w:hint="cs"/>
          <w:rtl/>
        </w:rPr>
      </w:pPr>
      <w:r>
        <w:rPr>
          <w:rFonts w:hint="cs"/>
          <w:rtl/>
        </w:rPr>
        <w:t xml:space="preserve">ההצעה להעביר את הצעת חוק המים (תיקון </w:t>
      </w:r>
      <w:r>
        <w:rPr>
          <w:rtl/>
        </w:rPr>
        <w:t>–</w:t>
      </w:r>
      <w:r>
        <w:rPr>
          <w:rFonts w:hint="cs"/>
          <w:rtl/>
        </w:rPr>
        <w:t xml:space="preserve"> שמירת ערכי טבע ושיקום נחלים), התשס"ג-2003, </w:t>
      </w:r>
    </w:p>
    <w:p w14:paraId="053EE4FF" w14:textId="77777777" w:rsidR="00000000" w:rsidRDefault="00026F1C">
      <w:pPr>
        <w:pStyle w:val="ad"/>
        <w:bidi/>
        <w:rPr>
          <w:rFonts w:hint="cs"/>
          <w:rtl/>
        </w:rPr>
      </w:pPr>
      <w:r>
        <w:rPr>
          <w:rFonts w:hint="cs"/>
          <w:rtl/>
        </w:rPr>
        <w:t>לדיון מוקדם בו</w:t>
      </w:r>
      <w:r>
        <w:rPr>
          <w:rFonts w:hint="cs"/>
          <w:rtl/>
        </w:rPr>
        <w:t>ועדת הכלכלה נתקבלה.</w:t>
      </w:r>
    </w:p>
    <w:p w14:paraId="58E3AB4E" w14:textId="77777777" w:rsidR="00000000" w:rsidRDefault="00026F1C">
      <w:pPr>
        <w:pStyle w:val="a0"/>
        <w:rPr>
          <w:rFonts w:hint="cs"/>
          <w:rtl/>
        </w:rPr>
      </w:pPr>
    </w:p>
    <w:p w14:paraId="312FB0AB" w14:textId="77777777" w:rsidR="00000000" w:rsidRDefault="00026F1C">
      <w:pPr>
        <w:pStyle w:val="af1"/>
        <w:rPr>
          <w:rtl/>
        </w:rPr>
      </w:pPr>
      <w:r>
        <w:rPr>
          <w:rtl/>
        </w:rPr>
        <w:t>היו"ר מוחמד ברכה:</w:t>
      </w:r>
    </w:p>
    <w:p w14:paraId="0D996817" w14:textId="77777777" w:rsidR="00000000" w:rsidRDefault="00026F1C">
      <w:pPr>
        <w:pStyle w:val="a0"/>
        <w:rPr>
          <w:rtl/>
        </w:rPr>
      </w:pPr>
    </w:p>
    <w:p w14:paraId="513AF745" w14:textId="77777777" w:rsidR="00000000" w:rsidRDefault="00026F1C">
      <w:pPr>
        <w:pStyle w:val="a0"/>
        <w:rPr>
          <w:rFonts w:hint="cs"/>
          <w:rtl/>
        </w:rPr>
      </w:pPr>
      <w:r>
        <w:rPr>
          <w:rFonts w:hint="cs"/>
          <w:rtl/>
        </w:rPr>
        <w:t xml:space="preserve">ברוב של 14 בעד, אין מתנגדים ואין נמנעים, הצעת חוק המים (תיקון - שמירת ערכי טבע ושיקום נחלים), התשס"ג-2003, נתקבלה בקריאה טרומית והיא תועבר לוועדת הכלכלה. </w:t>
      </w:r>
    </w:p>
    <w:p w14:paraId="5E2D05C1" w14:textId="77777777" w:rsidR="00000000" w:rsidRDefault="00026F1C">
      <w:pPr>
        <w:pStyle w:val="a0"/>
        <w:rPr>
          <w:rFonts w:hint="cs"/>
          <w:rtl/>
        </w:rPr>
      </w:pPr>
    </w:p>
    <w:p w14:paraId="0042A857" w14:textId="77777777" w:rsidR="00000000" w:rsidRDefault="00026F1C">
      <w:pPr>
        <w:pStyle w:val="a0"/>
        <w:rPr>
          <w:rFonts w:hint="cs"/>
          <w:rtl/>
        </w:rPr>
      </w:pPr>
    </w:p>
    <w:p w14:paraId="1840C250" w14:textId="77777777" w:rsidR="00000000" w:rsidRDefault="00026F1C">
      <w:pPr>
        <w:pStyle w:val="a2"/>
        <w:rPr>
          <w:rtl/>
        </w:rPr>
      </w:pPr>
    </w:p>
    <w:p w14:paraId="076B2D17" w14:textId="77777777" w:rsidR="00000000" w:rsidRDefault="00026F1C">
      <w:pPr>
        <w:pStyle w:val="a2"/>
        <w:rPr>
          <w:rFonts w:hint="cs"/>
          <w:rtl/>
        </w:rPr>
      </w:pPr>
      <w:bookmarkStart w:id="444" w:name="CS18880FI0018880T10_12_2003_16_12_48"/>
      <w:bookmarkStart w:id="445" w:name="_Toc70328398"/>
      <w:bookmarkEnd w:id="444"/>
      <w:r>
        <w:rPr>
          <w:rtl/>
        </w:rPr>
        <w:t>הצ</w:t>
      </w:r>
      <w:r>
        <w:rPr>
          <w:rFonts w:hint="cs"/>
          <w:rtl/>
        </w:rPr>
        <w:t>עת חוק</w:t>
      </w:r>
      <w:r>
        <w:rPr>
          <w:rtl/>
        </w:rPr>
        <w:t xml:space="preserve"> בטיחות קווי צנרת נפט גולמי ותזקיק</w:t>
      </w:r>
      <w:r>
        <w:rPr>
          <w:rFonts w:hint="cs"/>
          <w:rtl/>
        </w:rPr>
        <w:t>י</w:t>
      </w:r>
      <w:r>
        <w:rPr>
          <w:rtl/>
        </w:rPr>
        <w:t>ו, התשס"ג-2003</w:t>
      </w:r>
      <w:bookmarkEnd w:id="445"/>
      <w:r>
        <w:rPr>
          <w:rtl/>
        </w:rPr>
        <w:t xml:space="preserve"> </w:t>
      </w:r>
    </w:p>
    <w:p w14:paraId="35AD8BC7" w14:textId="77777777" w:rsidR="00000000" w:rsidRDefault="00026F1C">
      <w:pPr>
        <w:pStyle w:val="a0"/>
        <w:rPr>
          <w:rFonts w:hint="cs"/>
          <w:rtl/>
        </w:rPr>
      </w:pPr>
      <w:r>
        <w:rPr>
          <w:rtl/>
        </w:rPr>
        <w:t>[נספחות.]</w:t>
      </w:r>
    </w:p>
    <w:p w14:paraId="5DD814B5" w14:textId="77777777" w:rsidR="00000000" w:rsidRDefault="00026F1C">
      <w:pPr>
        <w:pStyle w:val="-0"/>
        <w:rPr>
          <w:rFonts w:hint="cs"/>
          <w:rtl/>
        </w:rPr>
      </w:pPr>
      <w:r>
        <w:rPr>
          <w:rFonts w:hint="cs"/>
          <w:rtl/>
        </w:rPr>
        <w:t>(הצעת קבוצת חברי הכנסת)</w:t>
      </w:r>
    </w:p>
    <w:p w14:paraId="459F57BE" w14:textId="77777777" w:rsidR="00000000" w:rsidRDefault="00026F1C">
      <w:pPr>
        <w:pStyle w:val="-0"/>
        <w:rPr>
          <w:rFonts w:hint="cs"/>
          <w:rtl/>
        </w:rPr>
      </w:pPr>
    </w:p>
    <w:p w14:paraId="0CF5F4C2" w14:textId="77777777" w:rsidR="00000000" w:rsidRDefault="00026F1C">
      <w:pPr>
        <w:pStyle w:val="af1"/>
        <w:rPr>
          <w:rtl/>
        </w:rPr>
      </w:pPr>
      <w:bookmarkStart w:id="446" w:name="FS000001047T10_12_2003_15_38_04"/>
      <w:bookmarkEnd w:id="446"/>
      <w:r>
        <w:rPr>
          <w:rtl/>
        </w:rPr>
        <w:t>היו"ר מוחמד ברכה:</w:t>
      </w:r>
    </w:p>
    <w:p w14:paraId="52BB7D0F" w14:textId="77777777" w:rsidR="00000000" w:rsidRDefault="00026F1C">
      <w:pPr>
        <w:pStyle w:val="a0"/>
        <w:rPr>
          <w:rtl/>
        </w:rPr>
      </w:pPr>
    </w:p>
    <w:p w14:paraId="7DB98655" w14:textId="77777777" w:rsidR="00000000" w:rsidRDefault="00026F1C">
      <w:pPr>
        <w:pStyle w:val="a0"/>
        <w:rPr>
          <w:rFonts w:hint="cs"/>
          <w:rtl/>
        </w:rPr>
      </w:pPr>
      <w:r>
        <w:rPr>
          <w:rFonts w:hint="cs"/>
          <w:rtl/>
        </w:rPr>
        <w:t xml:space="preserve">אנחנו עוברים להצעת החוק הבאה: הצעת חוק בטיחות קווי צנרת נפט גולמי ותזקיקיו, התשס"ג-2003, שמספרה פ/1238, של חברת הכנסת מלי פולישוק וקבוצת חברי הכנסת. בבקשה, דקה לרשותך. </w:t>
      </w:r>
    </w:p>
    <w:p w14:paraId="51635B92" w14:textId="77777777" w:rsidR="00000000" w:rsidRDefault="00026F1C">
      <w:pPr>
        <w:pStyle w:val="a0"/>
        <w:rPr>
          <w:rFonts w:hint="cs"/>
          <w:rtl/>
        </w:rPr>
      </w:pPr>
    </w:p>
    <w:p w14:paraId="6BBCD112" w14:textId="77777777" w:rsidR="00000000" w:rsidRDefault="00026F1C">
      <w:pPr>
        <w:pStyle w:val="a"/>
        <w:rPr>
          <w:rtl/>
        </w:rPr>
      </w:pPr>
      <w:bookmarkStart w:id="447" w:name="_Toc70328399"/>
      <w:r>
        <w:rPr>
          <w:rFonts w:hint="eastAsia"/>
          <w:rtl/>
        </w:rPr>
        <w:t>מל</w:t>
      </w:r>
      <w:r>
        <w:rPr>
          <w:rtl/>
        </w:rPr>
        <w:t xml:space="preserve"> פולישוק-בלוך (שינוי):</w:t>
      </w:r>
      <w:bookmarkEnd w:id="447"/>
    </w:p>
    <w:p w14:paraId="45AD81FF" w14:textId="77777777" w:rsidR="00000000" w:rsidRDefault="00026F1C">
      <w:pPr>
        <w:pStyle w:val="a0"/>
        <w:rPr>
          <w:rFonts w:hint="cs"/>
          <w:rtl/>
        </w:rPr>
      </w:pPr>
    </w:p>
    <w:p w14:paraId="2C60E130" w14:textId="77777777" w:rsidR="00000000" w:rsidRDefault="00026F1C">
      <w:pPr>
        <w:pStyle w:val="a0"/>
        <w:rPr>
          <w:rFonts w:hint="cs"/>
          <w:rtl/>
        </w:rPr>
      </w:pPr>
      <w:r>
        <w:rPr>
          <w:rFonts w:hint="cs"/>
          <w:rtl/>
        </w:rPr>
        <w:t>אני א</w:t>
      </w:r>
      <w:r>
        <w:rPr>
          <w:rFonts w:hint="cs"/>
          <w:rtl/>
        </w:rPr>
        <w:t xml:space="preserve">קצר. אנחנו מעבירים נפט, והנפט חשוב לכולנו. הדרך היעילה, הנקייה, הנוחה והבטוחה ביותר היא בצנרת. החלופה לכך היא מכליות על הכביש, ואנחנו יודעים את הנזק שהן עלולות לעשות. </w:t>
      </w:r>
    </w:p>
    <w:p w14:paraId="1BABC834" w14:textId="77777777" w:rsidR="00000000" w:rsidRDefault="00026F1C">
      <w:pPr>
        <w:pStyle w:val="a0"/>
        <w:rPr>
          <w:rFonts w:hint="cs"/>
          <w:rtl/>
        </w:rPr>
      </w:pPr>
    </w:p>
    <w:p w14:paraId="282C3D99" w14:textId="77777777" w:rsidR="00000000" w:rsidRDefault="00026F1C">
      <w:pPr>
        <w:pStyle w:val="a0"/>
        <w:rPr>
          <w:rFonts w:hint="cs"/>
          <w:rtl/>
        </w:rPr>
      </w:pPr>
      <w:r>
        <w:rPr>
          <w:rFonts w:hint="cs"/>
          <w:rtl/>
        </w:rPr>
        <w:t xml:space="preserve">הבעיה כיום היא שאין כלים חוקיים שמסדירים את אחזקתם ושמירתם של קווי צינורות הנפט הגולמי </w:t>
      </w:r>
      <w:r>
        <w:rPr>
          <w:rFonts w:hint="cs"/>
          <w:rtl/>
        </w:rPr>
        <w:t>ותזקיקיו, והם חשופים לפגיעות חיצוניות הגורמות לפריצת הנפט לקרקע ולמי תהום. צנרת הנפט נפגעת מגורמים שונים - טרקטורים, מחרשות וכדומה, וכל פגיעה בצינור גורמת לדליפת כמויות אדירות של נפט שמזהמות את מי התהום. כל שנה יש כמה אירועים, זה גורם נזק כספי עצום, והאקוו</w:t>
      </w:r>
      <w:r>
        <w:rPr>
          <w:rFonts w:hint="cs"/>
          <w:rtl/>
        </w:rPr>
        <w:t xml:space="preserve">יפר נפגע. </w:t>
      </w:r>
    </w:p>
    <w:p w14:paraId="4443CDBB" w14:textId="77777777" w:rsidR="00000000" w:rsidRDefault="00026F1C">
      <w:pPr>
        <w:pStyle w:val="a0"/>
        <w:rPr>
          <w:rFonts w:hint="cs"/>
          <w:rtl/>
        </w:rPr>
      </w:pPr>
    </w:p>
    <w:p w14:paraId="78384CC8" w14:textId="77777777" w:rsidR="00000000" w:rsidRDefault="00026F1C">
      <w:pPr>
        <w:pStyle w:val="a0"/>
        <w:rPr>
          <w:rFonts w:hint="cs"/>
          <w:rtl/>
        </w:rPr>
      </w:pPr>
      <w:r>
        <w:rPr>
          <w:rFonts w:hint="cs"/>
          <w:rtl/>
        </w:rPr>
        <w:t xml:space="preserve">הצעת החוק שלי מאפשרת לעשות סדר בנושא הזה: מאפשרת תביעה על-ידי המדינה, תביעה פלילית כנגד הפוגע והמזיק, כדי שהדבר ירתיע וימנע פגיעות עתידיות. האבסורד הוא </w:t>
      </w:r>
      <w:r>
        <w:rPr>
          <w:rtl/>
        </w:rPr>
        <w:t>–</w:t>
      </w:r>
      <w:r>
        <w:rPr>
          <w:rFonts w:hint="cs"/>
          <w:rtl/>
        </w:rPr>
        <w:t xml:space="preserve"> למשל, יש לנו חוק בזק דומה, ויש לנו חוק גז דומה, אבל שם אפשר לתבוע תביעה פלילית. כיום המצב </w:t>
      </w:r>
      <w:r>
        <w:rPr>
          <w:rFonts w:hint="cs"/>
          <w:rtl/>
        </w:rPr>
        <w:t xml:space="preserve">הוא שהנפט, שעלול באמת לגרום פגיעה אמיתית  במי התהום - יש לקונה בנושא הזה. </w:t>
      </w:r>
    </w:p>
    <w:p w14:paraId="22E68A4C" w14:textId="77777777" w:rsidR="00000000" w:rsidRDefault="00026F1C">
      <w:pPr>
        <w:pStyle w:val="a0"/>
        <w:rPr>
          <w:rFonts w:hint="cs"/>
          <w:rtl/>
        </w:rPr>
      </w:pPr>
    </w:p>
    <w:p w14:paraId="01543FFC" w14:textId="77777777" w:rsidR="00000000" w:rsidRDefault="00026F1C">
      <w:pPr>
        <w:pStyle w:val="a0"/>
        <w:rPr>
          <w:rFonts w:hint="cs"/>
          <w:rtl/>
        </w:rPr>
      </w:pPr>
      <w:r>
        <w:rPr>
          <w:rFonts w:hint="cs"/>
          <w:rtl/>
        </w:rPr>
        <w:t xml:space="preserve">הצעת החוק הזאת גם באה לתת מענה על בעיה נוספת שקיימת - כניסה לחצרים או דרך חצרים כדי לבצע תחזוקה של צנרת, מה שאי-אפשר לעשות היום. </w:t>
      </w:r>
    </w:p>
    <w:p w14:paraId="182746C5" w14:textId="77777777" w:rsidR="00000000" w:rsidRDefault="00026F1C">
      <w:pPr>
        <w:pStyle w:val="a0"/>
        <w:rPr>
          <w:rFonts w:hint="cs"/>
          <w:rtl/>
        </w:rPr>
      </w:pPr>
    </w:p>
    <w:p w14:paraId="35D2AB17" w14:textId="77777777" w:rsidR="00000000" w:rsidRDefault="00026F1C">
      <w:pPr>
        <w:pStyle w:val="a0"/>
        <w:rPr>
          <w:rFonts w:hint="cs"/>
          <w:rtl/>
        </w:rPr>
      </w:pPr>
      <w:r>
        <w:rPr>
          <w:rFonts w:hint="cs"/>
          <w:rtl/>
        </w:rPr>
        <w:t>לכן, אני מציעה לקבוע בחוק כללים להבטחת פעילות תקי</w:t>
      </w:r>
      <w:r>
        <w:rPr>
          <w:rFonts w:hint="cs"/>
          <w:rtl/>
        </w:rPr>
        <w:t xml:space="preserve">נה ובטיחותית של צנרת נפט ותזקיקיו, כך שיאפשרו אחזקה ושמירה וימנעו סכנות לאדם, לרכוש, לאיכות סביבה ובעיקר למי התהום. תודה. </w:t>
      </w:r>
    </w:p>
    <w:p w14:paraId="6DFA672F" w14:textId="77777777" w:rsidR="00000000" w:rsidRDefault="00026F1C">
      <w:pPr>
        <w:pStyle w:val="a0"/>
        <w:rPr>
          <w:rFonts w:hint="cs"/>
          <w:rtl/>
        </w:rPr>
      </w:pPr>
    </w:p>
    <w:p w14:paraId="3A5565B8" w14:textId="77777777" w:rsidR="00000000" w:rsidRDefault="00026F1C">
      <w:pPr>
        <w:pStyle w:val="af1"/>
        <w:rPr>
          <w:rtl/>
        </w:rPr>
      </w:pPr>
      <w:r>
        <w:rPr>
          <w:rtl/>
        </w:rPr>
        <w:t>היו"ר מוחמד ברכה:</w:t>
      </w:r>
    </w:p>
    <w:p w14:paraId="792C1031" w14:textId="77777777" w:rsidR="00000000" w:rsidRDefault="00026F1C">
      <w:pPr>
        <w:pStyle w:val="a0"/>
        <w:rPr>
          <w:rtl/>
        </w:rPr>
      </w:pPr>
    </w:p>
    <w:p w14:paraId="2A762B87" w14:textId="77777777" w:rsidR="00000000" w:rsidRDefault="00026F1C">
      <w:pPr>
        <w:pStyle w:val="a0"/>
        <w:rPr>
          <w:rFonts w:hint="cs"/>
          <w:rtl/>
        </w:rPr>
      </w:pPr>
      <w:r>
        <w:rPr>
          <w:rFonts w:hint="cs"/>
          <w:rtl/>
        </w:rPr>
        <w:t xml:space="preserve">תודה רבה, גברתי. ישיב שר התשתיות, השר יוסי פריצקי, בבקשה. </w:t>
      </w:r>
    </w:p>
    <w:p w14:paraId="12709A1C" w14:textId="77777777" w:rsidR="00000000" w:rsidRDefault="00026F1C">
      <w:pPr>
        <w:pStyle w:val="a0"/>
        <w:rPr>
          <w:rtl/>
        </w:rPr>
      </w:pPr>
    </w:p>
    <w:p w14:paraId="04D4E344" w14:textId="77777777" w:rsidR="00000000" w:rsidRDefault="00026F1C">
      <w:pPr>
        <w:pStyle w:val="a"/>
        <w:rPr>
          <w:rtl/>
        </w:rPr>
      </w:pPr>
      <w:bookmarkStart w:id="448" w:name="FS000000520T10_12_2003_15_49_42"/>
      <w:bookmarkStart w:id="449" w:name="FS000000520T10_12_2003_15_49_55"/>
      <w:bookmarkStart w:id="450" w:name="_Toc70328400"/>
      <w:bookmarkEnd w:id="448"/>
      <w:bookmarkEnd w:id="449"/>
      <w:r>
        <w:rPr>
          <w:rFonts w:hint="eastAsia"/>
          <w:rtl/>
        </w:rPr>
        <w:t>שר</w:t>
      </w:r>
      <w:r>
        <w:rPr>
          <w:rtl/>
        </w:rPr>
        <w:t xml:space="preserve"> התשתיות הלאומיות יוסף פריצקי:</w:t>
      </w:r>
      <w:bookmarkEnd w:id="450"/>
    </w:p>
    <w:p w14:paraId="761F58EE" w14:textId="77777777" w:rsidR="00000000" w:rsidRDefault="00026F1C">
      <w:pPr>
        <w:pStyle w:val="a0"/>
        <w:rPr>
          <w:rFonts w:hint="cs"/>
          <w:rtl/>
        </w:rPr>
      </w:pPr>
    </w:p>
    <w:p w14:paraId="2BA38944" w14:textId="77777777" w:rsidR="00000000" w:rsidRDefault="00026F1C">
      <w:pPr>
        <w:pStyle w:val="a0"/>
        <w:rPr>
          <w:rFonts w:hint="cs"/>
          <w:rtl/>
        </w:rPr>
      </w:pPr>
      <w:r>
        <w:rPr>
          <w:rFonts w:hint="cs"/>
          <w:rtl/>
        </w:rPr>
        <w:t>אדוני היושב-ראש, כנ</w:t>
      </w:r>
      <w:r>
        <w:rPr>
          <w:rFonts w:hint="cs"/>
          <w:rtl/>
        </w:rPr>
        <w:t xml:space="preserve">סת נכבדה, נושא הצנרת, כפי שאמרה חברת הכנסת פולישוק-בלוך, איננו מוסדר כיום באופן ממצה בחקיקה. הממשלה ומשרדי תומכים באופן עקרוני בהצעת החוק. צריך לשנות בה כמה נושאים. לדעתנו, היא איננה מטפלת בצורה מיטבית בכל הנושאים העולים מהסוגיה. </w:t>
      </w:r>
    </w:p>
    <w:p w14:paraId="3BD5B146" w14:textId="77777777" w:rsidR="00000000" w:rsidRDefault="00026F1C">
      <w:pPr>
        <w:pStyle w:val="a0"/>
        <w:rPr>
          <w:rFonts w:hint="cs"/>
          <w:rtl/>
        </w:rPr>
      </w:pPr>
    </w:p>
    <w:p w14:paraId="0FFE8D6B" w14:textId="77777777" w:rsidR="00000000" w:rsidRDefault="00026F1C">
      <w:pPr>
        <w:pStyle w:val="a0"/>
        <w:rPr>
          <w:rFonts w:hint="cs"/>
          <w:rtl/>
        </w:rPr>
      </w:pPr>
      <w:r>
        <w:rPr>
          <w:rFonts w:hint="cs"/>
          <w:rtl/>
        </w:rPr>
        <w:t>הממשלה החליטה לתמוך בהצע</w:t>
      </w:r>
      <w:r>
        <w:rPr>
          <w:rFonts w:hint="cs"/>
          <w:rtl/>
        </w:rPr>
        <w:t>ת החוק בכפוף להתחייבותה של מגישת ההצעה שלא תפעל לקידומה אלא בתיאום עם משרדי הממשלה הרלוונטיים. אני מבין שיש על זה הסכמה. תודה רבה.</w:t>
      </w:r>
    </w:p>
    <w:p w14:paraId="3384042F" w14:textId="77777777" w:rsidR="00000000" w:rsidRDefault="00026F1C">
      <w:pPr>
        <w:pStyle w:val="a0"/>
        <w:rPr>
          <w:rFonts w:hint="cs"/>
          <w:rtl/>
        </w:rPr>
      </w:pPr>
    </w:p>
    <w:p w14:paraId="6AA14F65" w14:textId="77777777" w:rsidR="00000000" w:rsidRDefault="00026F1C">
      <w:pPr>
        <w:pStyle w:val="af1"/>
        <w:rPr>
          <w:rtl/>
        </w:rPr>
      </w:pPr>
      <w:r>
        <w:rPr>
          <w:rtl/>
        </w:rPr>
        <w:t>היו"ר מוחמד ברכה:</w:t>
      </w:r>
    </w:p>
    <w:p w14:paraId="496FCB1B" w14:textId="77777777" w:rsidR="00000000" w:rsidRDefault="00026F1C">
      <w:pPr>
        <w:pStyle w:val="a0"/>
        <w:rPr>
          <w:rtl/>
        </w:rPr>
      </w:pPr>
    </w:p>
    <w:p w14:paraId="60CF967C" w14:textId="77777777" w:rsidR="00000000" w:rsidRDefault="00026F1C">
      <w:pPr>
        <w:pStyle w:val="a0"/>
        <w:rPr>
          <w:rFonts w:hint="cs"/>
          <w:rtl/>
        </w:rPr>
      </w:pPr>
      <w:r>
        <w:rPr>
          <w:rFonts w:hint="cs"/>
          <w:rtl/>
        </w:rPr>
        <w:t>תודה. אני גם מבין שיש הסכמה בהנהון. חבר הכנסת אופיר פז מתנגד להצעת החוק. בבקשה, אדוני.</w:t>
      </w:r>
    </w:p>
    <w:p w14:paraId="16CCFE6C" w14:textId="77777777" w:rsidR="00000000" w:rsidRDefault="00026F1C">
      <w:pPr>
        <w:pStyle w:val="a0"/>
        <w:rPr>
          <w:rFonts w:hint="cs"/>
          <w:rtl/>
        </w:rPr>
      </w:pPr>
    </w:p>
    <w:p w14:paraId="514933E0" w14:textId="77777777" w:rsidR="00000000" w:rsidRDefault="00026F1C">
      <w:pPr>
        <w:pStyle w:val="a"/>
        <w:rPr>
          <w:rtl/>
        </w:rPr>
      </w:pPr>
      <w:bookmarkStart w:id="451" w:name="FS000000455T10_12_2003_15_58_54"/>
      <w:bookmarkStart w:id="452" w:name="_Toc70328401"/>
      <w:bookmarkEnd w:id="451"/>
      <w:r>
        <w:rPr>
          <w:rFonts w:hint="eastAsia"/>
          <w:rtl/>
        </w:rPr>
        <w:t>אופיר</w:t>
      </w:r>
      <w:r>
        <w:rPr>
          <w:rtl/>
        </w:rPr>
        <w:t xml:space="preserve"> פינס-פז (הע</w:t>
      </w:r>
      <w:r>
        <w:rPr>
          <w:rtl/>
        </w:rPr>
        <w:t>בודה-מימד):</w:t>
      </w:r>
      <w:bookmarkEnd w:id="452"/>
    </w:p>
    <w:p w14:paraId="0057EC86" w14:textId="77777777" w:rsidR="00000000" w:rsidRDefault="00026F1C">
      <w:pPr>
        <w:pStyle w:val="a0"/>
        <w:rPr>
          <w:rFonts w:hint="cs"/>
          <w:rtl/>
        </w:rPr>
      </w:pPr>
    </w:p>
    <w:p w14:paraId="4819837B" w14:textId="77777777" w:rsidR="00000000" w:rsidRDefault="00026F1C">
      <w:pPr>
        <w:pStyle w:val="a0"/>
        <w:rPr>
          <w:rFonts w:hint="cs"/>
          <w:rtl/>
        </w:rPr>
      </w:pPr>
      <w:r>
        <w:rPr>
          <w:rFonts w:hint="cs"/>
          <w:rtl/>
        </w:rPr>
        <w:t>אדוני היושב-ראש, אדוני השר, חברת הכנסת מלי פולישוק, בוודאי במישור העקרוני אני תומך בהצעת החוק, אבל כשאני קורא שהעונש שאת מציעה על מי שיפר את הצעת החוק הוא חמש שנות מאסר, אני חושב שהעונש אינו פרופורציונלי לעבירה.</w:t>
      </w:r>
    </w:p>
    <w:p w14:paraId="15D5E55F" w14:textId="77777777" w:rsidR="00000000" w:rsidRDefault="00026F1C">
      <w:pPr>
        <w:pStyle w:val="a"/>
        <w:rPr>
          <w:rFonts w:hint="cs"/>
          <w:rtl/>
        </w:rPr>
      </w:pPr>
    </w:p>
    <w:p w14:paraId="49CD2DA6" w14:textId="77777777" w:rsidR="00000000" w:rsidRDefault="00026F1C">
      <w:pPr>
        <w:pStyle w:val="a"/>
        <w:rPr>
          <w:rtl/>
        </w:rPr>
      </w:pPr>
      <w:bookmarkStart w:id="453" w:name="_Toc70328402"/>
      <w:r>
        <w:rPr>
          <w:rtl/>
        </w:rPr>
        <w:t>מל פולישוק-בלוך (שינוי):</w:t>
      </w:r>
      <w:bookmarkEnd w:id="453"/>
    </w:p>
    <w:p w14:paraId="5F5D25B9" w14:textId="77777777" w:rsidR="00000000" w:rsidRDefault="00026F1C">
      <w:pPr>
        <w:pStyle w:val="a0"/>
        <w:rPr>
          <w:rFonts w:hint="cs"/>
          <w:rtl/>
        </w:rPr>
      </w:pPr>
    </w:p>
    <w:p w14:paraId="137D240B" w14:textId="77777777" w:rsidR="00000000" w:rsidRDefault="00026F1C">
      <w:pPr>
        <w:pStyle w:val="a0"/>
        <w:rPr>
          <w:rFonts w:hint="cs"/>
          <w:rtl/>
        </w:rPr>
      </w:pPr>
      <w:r>
        <w:rPr>
          <w:rFonts w:hint="cs"/>
          <w:rtl/>
        </w:rPr>
        <w:t>אפשר</w:t>
      </w:r>
      <w:r>
        <w:rPr>
          <w:rFonts w:hint="cs"/>
          <w:rtl/>
        </w:rPr>
        <w:t xml:space="preserve"> להתפשר בוועדה.</w:t>
      </w:r>
    </w:p>
    <w:p w14:paraId="42DC7ACF" w14:textId="77777777" w:rsidR="00000000" w:rsidRDefault="00026F1C">
      <w:pPr>
        <w:pStyle w:val="a0"/>
        <w:rPr>
          <w:rFonts w:hint="cs"/>
          <w:rtl/>
        </w:rPr>
      </w:pPr>
    </w:p>
    <w:p w14:paraId="1F60359C" w14:textId="77777777" w:rsidR="00000000" w:rsidRDefault="00026F1C">
      <w:pPr>
        <w:pStyle w:val="-"/>
        <w:rPr>
          <w:rtl/>
        </w:rPr>
      </w:pPr>
      <w:bookmarkStart w:id="454" w:name="FS000000455T10_12_2003_16_00_11C"/>
      <w:bookmarkEnd w:id="454"/>
      <w:r>
        <w:rPr>
          <w:rtl/>
        </w:rPr>
        <w:t>אופיר פינס-פז (העבודה-מימד):</w:t>
      </w:r>
    </w:p>
    <w:p w14:paraId="48F5766A" w14:textId="77777777" w:rsidR="00000000" w:rsidRDefault="00026F1C">
      <w:pPr>
        <w:pStyle w:val="a0"/>
        <w:rPr>
          <w:rtl/>
        </w:rPr>
      </w:pPr>
    </w:p>
    <w:p w14:paraId="0BCCAB0F" w14:textId="77777777" w:rsidR="00000000" w:rsidRDefault="00026F1C">
      <w:pPr>
        <w:pStyle w:val="a0"/>
        <w:rPr>
          <w:rFonts w:hint="cs"/>
          <w:rtl/>
        </w:rPr>
      </w:pPr>
      <w:r>
        <w:rPr>
          <w:rFonts w:hint="cs"/>
          <w:rtl/>
        </w:rPr>
        <w:t>אנשים במדינת ישראל שעושים דברים מאוד חמורים לא יושבים חמש שנים בבית-הסוהר. אני גם חושב שמדובר בעבירה שהפיצוי בה צריך להיות דווקא פיצוי כספי. הייתי לוקח מהם מיליון דולר, 10 מיליוני דולר - את זה אני סתם אומר, אב</w:t>
      </w:r>
      <w:r>
        <w:rPr>
          <w:rFonts w:hint="cs"/>
          <w:rtl/>
        </w:rPr>
        <w:t>ל סכום כסף גדול מאוד כדי לשקם את מה שהם עשו או כדי לעשות דברים מהסוג הזה, אבל להכניס אדם לחמש שנות מאסר על עבירה מהסוג הזה, זה מרחיק לכת מדי.</w:t>
      </w:r>
    </w:p>
    <w:p w14:paraId="45CB1D2A" w14:textId="77777777" w:rsidR="00000000" w:rsidRDefault="00026F1C">
      <w:pPr>
        <w:pStyle w:val="a0"/>
        <w:rPr>
          <w:rFonts w:hint="cs"/>
          <w:rtl/>
        </w:rPr>
      </w:pPr>
    </w:p>
    <w:p w14:paraId="1C2AAF60" w14:textId="77777777" w:rsidR="00000000" w:rsidRDefault="00026F1C">
      <w:pPr>
        <w:pStyle w:val="af1"/>
        <w:rPr>
          <w:rtl/>
        </w:rPr>
      </w:pPr>
      <w:r>
        <w:rPr>
          <w:rtl/>
        </w:rPr>
        <w:t>היו"ר מוחמד ברכה:</w:t>
      </w:r>
    </w:p>
    <w:p w14:paraId="2C96A48F" w14:textId="77777777" w:rsidR="00000000" w:rsidRDefault="00026F1C">
      <w:pPr>
        <w:pStyle w:val="a0"/>
        <w:rPr>
          <w:rtl/>
        </w:rPr>
      </w:pPr>
    </w:p>
    <w:p w14:paraId="2A33BBA5" w14:textId="77777777" w:rsidR="00000000" w:rsidRDefault="00026F1C">
      <w:pPr>
        <w:pStyle w:val="a0"/>
        <w:rPr>
          <w:rFonts w:hint="cs"/>
          <w:rtl/>
        </w:rPr>
      </w:pPr>
      <w:r>
        <w:rPr>
          <w:rFonts w:hint="cs"/>
          <w:rtl/>
        </w:rPr>
        <w:t>תודה. גברתי, לרשותך שלוש דקות לענות על התנגדותו של חבר הכנסת פינס-פז.</w:t>
      </w:r>
    </w:p>
    <w:p w14:paraId="1DB27D8A" w14:textId="77777777" w:rsidR="00000000" w:rsidRDefault="00026F1C">
      <w:pPr>
        <w:pStyle w:val="a0"/>
        <w:rPr>
          <w:rFonts w:hint="cs"/>
          <w:rtl/>
        </w:rPr>
      </w:pPr>
    </w:p>
    <w:p w14:paraId="6386CD61" w14:textId="77777777" w:rsidR="00000000" w:rsidRDefault="00026F1C">
      <w:pPr>
        <w:pStyle w:val="a"/>
        <w:rPr>
          <w:rtl/>
        </w:rPr>
      </w:pPr>
      <w:bookmarkStart w:id="455" w:name="FS000001047T10_12_2003_16_02_21"/>
      <w:bookmarkStart w:id="456" w:name="_Toc70328403"/>
      <w:bookmarkEnd w:id="455"/>
      <w:r>
        <w:rPr>
          <w:rtl/>
        </w:rPr>
        <w:t>מל פולישוק-בלוך (שינוי)</w:t>
      </w:r>
      <w:r>
        <w:rPr>
          <w:rtl/>
        </w:rPr>
        <w:t>:</w:t>
      </w:r>
      <w:bookmarkEnd w:id="456"/>
    </w:p>
    <w:p w14:paraId="4581EF8F" w14:textId="77777777" w:rsidR="00000000" w:rsidRDefault="00026F1C">
      <w:pPr>
        <w:pStyle w:val="a0"/>
        <w:rPr>
          <w:rtl/>
        </w:rPr>
      </w:pPr>
    </w:p>
    <w:p w14:paraId="24D01B51" w14:textId="77777777" w:rsidR="00000000" w:rsidRDefault="00026F1C">
      <w:pPr>
        <w:pStyle w:val="a0"/>
        <w:rPr>
          <w:rFonts w:hint="cs"/>
          <w:rtl/>
        </w:rPr>
      </w:pPr>
      <w:r>
        <w:rPr>
          <w:rFonts w:hint="cs"/>
          <w:rtl/>
        </w:rPr>
        <w:t>לא בכדי ביקשתי עונש, ועונש גבוה. הנזק שנגרם כל שנה לאקוויפר שלנו, למים שאנו שותים - רק לפני רגע שמענו הצעת חוק נוספת על המים - הוא אדיר, הנזק הוא במיליונים רבים. רוב הפוגעים בצנרת הם אנשים שאתה לא יכול לקחת מהם מיליונים, הם אנשים חסרי כול, ואני יכולה לת</w:t>
      </w:r>
      <w:r>
        <w:rPr>
          <w:rFonts w:hint="cs"/>
          <w:rtl/>
        </w:rPr>
        <w:t>ת לך הרבה דוגמאות של אנשים עם טרקטורים כאלה או אחרים, מחרשות, אנשים שהם די קשי-יום, שמחפשים לעבור על החוק - לא לעבור על החוק כמטרה - - -</w:t>
      </w:r>
    </w:p>
    <w:p w14:paraId="5EB4A826" w14:textId="77777777" w:rsidR="00000000" w:rsidRDefault="00026F1C">
      <w:pPr>
        <w:pStyle w:val="a0"/>
        <w:rPr>
          <w:rFonts w:hint="cs"/>
          <w:rtl/>
        </w:rPr>
      </w:pPr>
    </w:p>
    <w:p w14:paraId="53A39CB6" w14:textId="77777777" w:rsidR="00000000" w:rsidRDefault="00026F1C">
      <w:pPr>
        <w:pStyle w:val="af0"/>
        <w:rPr>
          <w:rtl/>
        </w:rPr>
      </w:pPr>
      <w:r>
        <w:rPr>
          <w:rFonts w:hint="eastAsia"/>
          <w:rtl/>
        </w:rPr>
        <w:t>אופיר</w:t>
      </w:r>
      <w:r>
        <w:rPr>
          <w:rtl/>
        </w:rPr>
        <w:t xml:space="preserve"> פינס-פז (העבודה-מימד):</w:t>
      </w:r>
    </w:p>
    <w:p w14:paraId="46BFC2F7" w14:textId="77777777" w:rsidR="00000000" w:rsidRDefault="00026F1C">
      <w:pPr>
        <w:pStyle w:val="a0"/>
        <w:rPr>
          <w:rFonts w:hint="cs"/>
          <w:rtl/>
        </w:rPr>
      </w:pPr>
    </w:p>
    <w:p w14:paraId="45A75732" w14:textId="77777777" w:rsidR="00000000" w:rsidRDefault="00026F1C">
      <w:pPr>
        <w:pStyle w:val="a0"/>
        <w:rPr>
          <w:rFonts w:hint="cs"/>
          <w:rtl/>
        </w:rPr>
      </w:pPr>
      <w:r>
        <w:rPr>
          <w:rFonts w:hint="cs"/>
          <w:rtl/>
        </w:rPr>
        <w:t>תכניסי את האנשים האלה לבית-הסוהר?</w:t>
      </w:r>
    </w:p>
    <w:p w14:paraId="3FC8EE5C" w14:textId="77777777" w:rsidR="00000000" w:rsidRDefault="00026F1C">
      <w:pPr>
        <w:pStyle w:val="a0"/>
        <w:rPr>
          <w:rFonts w:hint="cs"/>
          <w:rtl/>
        </w:rPr>
      </w:pPr>
    </w:p>
    <w:p w14:paraId="1A6D070E" w14:textId="77777777" w:rsidR="00000000" w:rsidRDefault="00026F1C">
      <w:pPr>
        <w:pStyle w:val="-"/>
        <w:rPr>
          <w:rtl/>
        </w:rPr>
      </w:pPr>
      <w:bookmarkStart w:id="457" w:name="FS000001047T10_12_2003_16_16_30C"/>
      <w:bookmarkEnd w:id="457"/>
      <w:r>
        <w:rPr>
          <w:rtl/>
        </w:rPr>
        <w:t>מל פולישוק-בלוך (שינוי):</w:t>
      </w:r>
    </w:p>
    <w:p w14:paraId="63B47070" w14:textId="77777777" w:rsidR="00000000" w:rsidRDefault="00026F1C">
      <w:pPr>
        <w:pStyle w:val="a0"/>
        <w:rPr>
          <w:rtl/>
        </w:rPr>
      </w:pPr>
    </w:p>
    <w:p w14:paraId="1C4A560D" w14:textId="77777777" w:rsidR="00000000" w:rsidRDefault="00026F1C">
      <w:pPr>
        <w:pStyle w:val="a0"/>
        <w:rPr>
          <w:rFonts w:hint="cs"/>
          <w:rtl/>
        </w:rPr>
      </w:pPr>
      <w:r>
        <w:rPr>
          <w:rFonts w:hint="cs"/>
          <w:rtl/>
        </w:rPr>
        <w:t>אם לא תהיה ברירה, אם זה ירת</w:t>
      </w:r>
      <w:r>
        <w:rPr>
          <w:rFonts w:hint="cs"/>
          <w:rtl/>
        </w:rPr>
        <w:t>יע, אז כן.</w:t>
      </w:r>
    </w:p>
    <w:p w14:paraId="6AD3F0A2" w14:textId="77777777" w:rsidR="00000000" w:rsidRDefault="00026F1C">
      <w:pPr>
        <w:pStyle w:val="a0"/>
        <w:rPr>
          <w:rFonts w:hint="cs"/>
          <w:rtl/>
        </w:rPr>
      </w:pPr>
    </w:p>
    <w:p w14:paraId="5FC374BB" w14:textId="77777777" w:rsidR="00000000" w:rsidRDefault="00026F1C">
      <w:pPr>
        <w:pStyle w:val="a0"/>
        <w:rPr>
          <w:rFonts w:hint="cs"/>
          <w:rtl/>
        </w:rPr>
      </w:pPr>
      <w:r>
        <w:rPr>
          <w:rFonts w:hint="cs"/>
          <w:rtl/>
        </w:rPr>
        <w:t>היום חוק הבזק מדבר על שנתיים או שלוש שנים, כאשר אין שם שום פגיעה במים. המים יקרים לנו, הם יקרים גם לך, והנזק הוא במיליונים רבים. אתה לא יודע איזה נזק גדול זה גורם לכלכלה הישראלית. אם יחליטו בוועדה, כדברי חבר הכנסת טל, על שלוש שנים או ארבע שנים,</w:t>
      </w:r>
      <w:r>
        <w:rPr>
          <w:rFonts w:hint="cs"/>
          <w:rtl/>
        </w:rPr>
        <w:t xml:space="preserve"> אולי זה לא מהותי, אבל צריך להבין שזה עונש חמור על מעשה נזק חמור. תודה.</w:t>
      </w:r>
    </w:p>
    <w:p w14:paraId="686209C4" w14:textId="77777777" w:rsidR="00000000" w:rsidRDefault="00026F1C">
      <w:pPr>
        <w:pStyle w:val="a0"/>
        <w:rPr>
          <w:rFonts w:hint="cs"/>
          <w:rtl/>
        </w:rPr>
      </w:pPr>
    </w:p>
    <w:p w14:paraId="141D8A42" w14:textId="77777777" w:rsidR="00000000" w:rsidRDefault="00026F1C">
      <w:pPr>
        <w:pStyle w:val="af1"/>
        <w:rPr>
          <w:rtl/>
        </w:rPr>
      </w:pPr>
      <w:r>
        <w:rPr>
          <w:rtl/>
        </w:rPr>
        <w:t>היו"ר מוחמד ברכה:</w:t>
      </w:r>
    </w:p>
    <w:p w14:paraId="4C4DC896" w14:textId="77777777" w:rsidR="00000000" w:rsidRDefault="00026F1C">
      <w:pPr>
        <w:pStyle w:val="a0"/>
        <w:rPr>
          <w:rtl/>
        </w:rPr>
      </w:pPr>
    </w:p>
    <w:p w14:paraId="5F150EB0" w14:textId="77777777" w:rsidR="00000000" w:rsidRDefault="00026F1C">
      <w:pPr>
        <w:pStyle w:val="a0"/>
        <w:rPr>
          <w:rFonts w:hint="cs"/>
          <w:rtl/>
        </w:rPr>
      </w:pPr>
      <w:r>
        <w:rPr>
          <w:rFonts w:hint="cs"/>
          <w:rtl/>
        </w:rPr>
        <w:t xml:space="preserve">תודה, גברתי. </w:t>
      </w:r>
    </w:p>
    <w:p w14:paraId="45E15ADE" w14:textId="77777777" w:rsidR="00000000" w:rsidRDefault="00026F1C">
      <w:pPr>
        <w:pStyle w:val="a0"/>
        <w:rPr>
          <w:rFonts w:hint="cs"/>
          <w:rtl/>
        </w:rPr>
      </w:pPr>
    </w:p>
    <w:p w14:paraId="7167C3D2" w14:textId="77777777" w:rsidR="00000000" w:rsidRDefault="00026F1C">
      <w:pPr>
        <w:pStyle w:val="a0"/>
        <w:rPr>
          <w:rFonts w:hint="cs"/>
          <w:rtl/>
        </w:rPr>
      </w:pPr>
      <w:r>
        <w:rPr>
          <w:rFonts w:hint="cs"/>
          <w:rtl/>
        </w:rPr>
        <w:t>רבותי, אנחנו עוברים להצבעה על הצעת החוק בטיחות קווי צנרת נפט גולמי ותזקיקיו, התשס"ג-2003. ההצבעה החלה.</w:t>
      </w:r>
    </w:p>
    <w:p w14:paraId="34D052F0" w14:textId="77777777" w:rsidR="00000000" w:rsidRDefault="00026F1C">
      <w:pPr>
        <w:pStyle w:val="a0"/>
        <w:rPr>
          <w:rFonts w:hint="cs"/>
          <w:rtl/>
        </w:rPr>
      </w:pPr>
    </w:p>
    <w:p w14:paraId="370AA092" w14:textId="77777777" w:rsidR="00000000" w:rsidRDefault="00026F1C">
      <w:pPr>
        <w:pStyle w:val="ab"/>
        <w:bidi/>
        <w:rPr>
          <w:rFonts w:hint="cs"/>
          <w:rtl/>
        </w:rPr>
      </w:pPr>
      <w:r>
        <w:rPr>
          <w:rFonts w:hint="cs"/>
          <w:rtl/>
        </w:rPr>
        <w:t xml:space="preserve">הצבעה </w:t>
      </w:r>
    </w:p>
    <w:p w14:paraId="2DBEE3A5" w14:textId="77777777" w:rsidR="00000000" w:rsidRDefault="00026F1C">
      <w:pPr>
        <w:pStyle w:val="a0"/>
        <w:rPr>
          <w:rFonts w:hint="cs"/>
          <w:rtl/>
        </w:rPr>
      </w:pPr>
    </w:p>
    <w:p w14:paraId="0F300C48" w14:textId="77777777" w:rsidR="00000000" w:rsidRDefault="00026F1C">
      <w:pPr>
        <w:pStyle w:val="ac"/>
        <w:bidi/>
        <w:rPr>
          <w:rFonts w:hint="cs"/>
          <w:rtl/>
        </w:rPr>
      </w:pPr>
      <w:r>
        <w:rPr>
          <w:rFonts w:hint="cs"/>
          <w:rtl/>
        </w:rPr>
        <w:t xml:space="preserve">בעד ההצעה להעביר את הצעת  החוק לדיון </w:t>
      </w:r>
      <w:r>
        <w:rPr>
          <w:rFonts w:hint="cs"/>
          <w:rtl/>
        </w:rPr>
        <w:t>מוקדם בוועדה - 14</w:t>
      </w:r>
    </w:p>
    <w:p w14:paraId="4153E9BE" w14:textId="77777777" w:rsidR="00000000" w:rsidRDefault="00026F1C">
      <w:pPr>
        <w:pStyle w:val="ac"/>
        <w:bidi/>
        <w:rPr>
          <w:rFonts w:hint="cs"/>
          <w:rtl/>
        </w:rPr>
      </w:pPr>
      <w:r>
        <w:rPr>
          <w:rFonts w:hint="cs"/>
          <w:rtl/>
        </w:rPr>
        <w:t>בעד ההצעה להסיר מסדר-היום את הצעת החוק - 1</w:t>
      </w:r>
    </w:p>
    <w:p w14:paraId="4B3AF1B8" w14:textId="77777777" w:rsidR="00000000" w:rsidRDefault="00026F1C">
      <w:pPr>
        <w:pStyle w:val="ac"/>
        <w:bidi/>
        <w:rPr>
          <w:rFonts w:hint="cs"/>
          <w:rtl/>
        </w:rPr>
      </w:pPr>
      <w:r>
        <w:rPr>
          <w:rFonts w:hint="cs"/>
          <w:rtl/>
        </w:rPr>
        <w:t>נמנעים - 2</w:t>
      </w:r>
    </w:p>
    <w:p w14:paraId="2F57F590" w14:textId="77777777" w:rsidR="00000000" w:rsidRDefault="00026F1C">
      <w:pPr>
        <w:pStyle w:val="ad"/>
        <w:bidi/>
        <w:rPr>
          <w:rFonts w:hint="cs"/>
          <w:rtl/>
        </w:rPr>
      </w:pPr>
      <w:r>
        <w:rPr>
          <w:rFonts w:hint="cs"/>
          <w:rtl/>
        </w:rPr>
        <w:t xml:space="preserve">ההצעה להעביר את הצעת חוק בטיחות קווי צנרת נפט גולמי ותזקיקיו, התשס"ג-2003, לדיון מוקדם </w:t>
      </w:r>
    </w:p>
    <w:p w14:paraId="5C74675C" w14:textId="77777777" w:rsidR="00000000" w:rsidRDefault="00026F1C">
      <w:pPr>
        <w:pStyle w:val="ad"/>
        <w:bidi/>
        <w:rPr>
          <w:rFonts w:hint="cs"/>
          <w:rtl/>
        </w:rPr>
      </w:pPr>
      <w:r>
        <w:rPr>
          <w:rFonts w:hint="cs"/>
          <w:rtl/>
        </w:rPr>
        <w:t>בוועדת הכלכלה נתקבלה.</w:t>
      </w:r>
    </w:p>
    <w:p w14:paraId="78AE0A49" w14:textId="77777777" w:rsidR="00000000" w:rsidRDefault="00026F1C">
      <w:pPr>
        <w:pStyle w:val="a0"/>
        <w:rPr>
          <w:rFonts w:hint="cs"/>
          <w:rtl/>
        </w:rPr>
      </w:pPr>
    </w:p>
    <w:p w14:paraId="47CD98DE" w14:textId="77777777" w:rsidR="00000000" w:rsidRDefault="00026F1C">
      <w:pPr>
        <w:pStyle w:val="af1"/>
        <w:rPr>
          <w:rtl/>
        </w:rPr>
      </w:pPr>
      <w:r>
        <w:rPr>
          <w:rtl/>
        </w:rPr>
        <w:t>היו"ר מוחמד ברכה:</w:t>
      </w:r>
    </w:p>
    <w:p w14:paraId="356E4A5A" w14:textId="77777777" w:rsidR="00000000" w:rsidRDefault="00026F1C">
      <w:pPr>
        <w:pStyle w:val="a0"/>
        <w:rPr>
          <w:rtl/>
        </w:rPr>
      </w:pPr>
    </w:p>
    <w:p w14:paraId="63272008" w14:textId="77777777" w:rsidR="00000000" w:rsidRDefault="00026F1C">
      <w:pPr>
        <w:pStyle w:val="a0"/>
        <w:rPr>
          <w:rFonts w:hint="cs"/>
          <w:rtl/>
        </w:rPr>
      </w:pPr>
      <w:r>
        <w:rPr>
          <w:rFonts w:hint="cs"/>
          <w:rtl/>
        </w:rPr>
        <w:t>הצעת החוק התקבלה ברוב של 14, התנגדות של חבר כנסת אחד ו</w:t>
      </w:r>
      <w:r>
        <w:rPr>
          <w:rFonts w:hint="cs"/>
          <w:rtl/>
        </w:rPr>
        <w:t xml:space="preserve">שני נמנעים. </w:t>
      </w:r>
    </w:p>
    <w:p w14:paraId="6F04BBBA" w14:textId="77777777" w:rsidR="00000000" w:rsidRDefault="00026F1C">
      <w:pPr>
        <w:pStyle w:val="a0"/>
        <w:rPr>
          <w:rFonts w:hint="cs"/>
          <w:rtl/>
        </w:rPr>
      </w:pPr>
    </w:p>
    <w:p w14:paraId="23A2D332" w14:textId="77777777" w:rsidR="00000000" w:rsidRDefault="00026F1C">
      <w:pPr>
        <w:pStyle w:val="a0"/>
        <w:rPr>
          <w:rFonts w:hint="cs"/>
          <w:rtl/>
        </w:rPr>
      </w:pPr>
      <w:r>
        <w:rPr>
          <w:rFonts w:hint="cs"/>
          <w:rtl/>
        </w:rPr>
        <w:t>חברת הכנסת פולישוק, לאן את רוצה שההצעה שלך תעבור?</w:t>
      </w:r>
    </w:p>
    <w:p w14:paraId="388CEC1F" w14:textId="77777777" w:rsidR="00000000" w:rsidRDefault="00026F1C">
      <w:pPr>
        <w:pStyle w:val="a0"/>
        <w:rPr>
          <w:rFonts w:hint="cs"/>
          <w:rtl/>
        </w:rPr>
      </w:pPr>
    </w:p>
    <w:p w14:paraId="114B3BA1" w14:textId="77777777" w:rsidR="00000000" w:rsidRDefault="00026F1C">
      <w:pPr>
        <w:pStyle w:val="af0"/>
        <w:rPr>
          <w:rtl/>
        </w:rPr>
      </w:pPr>
      <w:r>
        <w:rPr>
          <w:rFonts w:hint="eastAsia"/>
          <w:rtl/>
        </w:rPr>
        <w:t>מל</w:t>
      </w:r>
      <w:r>
        <w:rPr>
          <w:rtl/>
        </w:rPr>
        <w:t xml:space="preserve"> פולישוק-בלוך (שינוי):</w:t>
      </w:r>
    </w:p>
    <w:p w14:paraId="0E3B4537" w14:textId="77777777" w:rsidR="00000000" w:rsidRDefault="00026F1C">
      <w:pPr>
        <w:pStyle w:val="a0"/>
        <w:rPr>
          <w:rFonts w:hint="cs"/>
          <w:rtl/>
        </w:rPr>
      </w:pPr>
    </w:p>
    <w:p w14:paraId="12DB0B87" w14:textId="77777777" w:rsidR="00000000" w:rsidRDefault="00026F1C">
      <w:pPr>
        <w:pStyle w:val="a0"/>
        <w:rPr>
          <w:rFonts w:hint="cs"/>
          <w:rtl/>
        </w:rPr>
      </w:pPr>
      <w:r>
        <w:rPr>
          <w:rFonts w:hint="cs"/>
          <w:rtl/>
        </w:rPr>
        <w:t>לוועדת הכלכלה.</w:t>
      </w:r>
    </w:p>
    <w:p w14:paraId="7855E486" w14:textId="77777777" w:rsidR="00000000" w:rsidRDefault="00026F1C">
      <w:pPr>
        <w:pStyle w:val="a0"/>
        <w:rPr>
          <w:rFonts w:hint="cs"/>
          <w:rtl/>
        </w:rPr>
      </w:pPr>
    </w:p>
    <w:p w14:paraId="122CE883" w14:textId="77777777" w:rsidR="00000000" w:rsidRDefault="00026F1C">
      <w:pPr>
        <w:pStyle w:val="af1"/>
        <w:rPr>
          <w:rtl/>
        </w:rPr>
      </w:pPr>
      <w:r>
        <w:rPr>
          <w:rtl/>
        </w:rPr>
        <w:t>היו"ר מוחמד ברכה:</w:t>
      </w:r>
    </w:p>
    <w:p w14:paraId="5FE09891" w14:textId="77777777" w:rsidR="00000000" w:rsidRDefault="00026F1C">
      <w:pPr>
        <w:pStyle w:val="a0"/>
        <w:rPr>
          <w:rtl/>
        </w:rPr>
      </w:pPr>
    </w:p>
    <w:p w14:paraId="4649EE9B" w14:textId="77777777" w:rsidR="00000000" w:rsidRDefault="00026F1C">
      <w:pPr>
        <w:pStyle w:val="a0"/>
        <w:rPr>
          <w:rFonts w:hint="cs"/>
          <w:rtl/>
        </w:rPr>
      </w:pPr>
      <w:r>
        <w:rPr>
          <w:rFonts w:hint="cs"/>
          <w:rtl/>
        </w:rPr>
        <w:t>הצעת החוק תעבור לוועדת הכלכלה.</w:t>
      </w:r>
    </w:p>
    <w:p w14:paraId="1D539AC9" w14:textId="77777777" w:rsidR="00000000" w:rsidRDefault="00026F1C">
      <w:pPr>
        <w:pStyle w:val="a2"/>
        <w:rPr>
          <w:rFonts w:hint="cs"/>
          <w:rtl/>
        </w:rPr>
      </w:pPr>
    </w:p>
    <w:p w14:paraId="2B65C8C5" w14:textId="77777777" w:rsidR="00000000" w:rsidRDefault="00026F1C">
      <w:pPr>
        <w:pStyle w:val="a0"/>
        <w:rPr>
          <w:rFonts w:hint="cs"/>
          <w:rtl/>
        </w:rPr>
      </w:pPr>
    </w:p>
    <w:p w14:paraId="7AD3E66F" w14:textId="77777777" w:rsidR="00000000" w:rsidRDefault="00026F1C">
      <w:pPr>
        <w:pStyle w:val="a2"/>
        <w:rPr>
          <w:rFonts w:hint="cs"/>
          <w:rtl/>
        </w:rPr>
      </w:pPr>
      <w:bookmarkStart w:id="458" w:name="CS18660FI0018660T10_12_2003_16_33_58"/>
      <w:bookmarkStart w:id="459" w:name="_Toc70328404"/>
      <w:bookmarkEnd w:id="458"/>
      <w:r>
        <w:rPr>
          <w:rFonts w:hint="cs"/>
          <w:rtl/>
        </w:rPr>
        <w:t>הצעות לסדר-היום</w:t>
      </w:r>
      <w:bookmarkEnd w:id="459"/>
    </w:p>
    <w:p w14:paraId="2E3C2B5C" w14:textId="77777777" w:rsidR="00000000" w:rsidRDefault="00026F1C">
      <w:pPr>
        <w:pStyle w:val="a2"/>
        <w:rPr>
          <w:rtl/>
        </w:rPr>
      </w:pPr>
      <w:bookmarkStart w:id="460" w:name="_Toc70328405"/>
      <w:r>
        <w:rPr>
          <w:rtl/>
        </w:rPr>
        <w:t xml:space="preserve">דברי </w:t>
      </w:r>
      <w:r>
        <w:rPr>
          <w:rFonts w:hint="cs"/>
          <w:rtl/>
        </w:rPr>
        <w:t>השר אהוד אולמרט על</w:t>
      </w:r>
      <w:r>
        <w:rPr>
          <w:rtl/>
        </w:rPr>
        <w:t xml:space="preserve"> נסיגה חד</w:t>
      </w:r>
      <w:r>
        <w:rPr>
          <w:rFonts w:hint="cs"/>
          <w:rtl/>
        </w:rPr>
        <w:t>-</w:t>
      </w:r>
      <w:r>
        <w:rPr>
          <w:rtl/>
        </w:rPr>
        <w:t>צדדית</w:t>
      </w:r>
      <w:bookmarkEnd w:id="460"/>
    </w:p>
    <w:p w14:paraId="555825CA" w14:textId="77777777" w:rsidR="00000000" w:rsidRDefault="00026F1C">
      <w:pPr>
        <w:pStyle w:val="a0"/>
        <w:rPr>
          <w:rFonts w:hint="cs"/>
          <w:rtl/>
        </w:rPr>
      </w:pPr>
    </w:p>
    <w:p w14:paraId="31AE8728" w14:textId="77777777" w:rsidR="00000000" w:rsidRDefault="00026F1C">
      <w:pPr>
        <w:pStyle w:val="af1"/>
        <w:rPr>
          <w:rtl/>
        </w:rPr>
      </w:pPr>
      <w:r>
        <w:rPr>
          <w:rtl/>
        </w:rPr>
        <w:t>היו"ר מוחמד ברכה:</w:t>
      </w:r>
    </w:p>
    <w:p w14:paraId="0F83DC08" w14:textId="77777777" w:rsidR="00000000" w:rsidRDefault="00026F1C">
      <w:pPr>
        <w:pStyle w:val="a0"/>
        <w:rPr>
          <w:rtl/>
        </w:rPr>
      </w:pPr>
    </w:p>
    <w:p w14:paraId="509CD1DB" w14:textId="77777777" w:rsidR="00000000" w:rsidRDefault="00026F1C">
      <w:pPr>
        <w:pStyle w:val="a0"/>
        <w:rPr>
          <w:rFonts w:hint="cs"/>
          <w:rtl/>
        </w:rPr>
      </w:pPr>
      <w:r>
        <w:rPr>
          <w:rFonts w:hint="cs"/>
          <w:rtl/>
        </w:rPr>
        <w:t>רבותי, אנחנו עוברים לנ</w:t>
      </w:r>
      <w:r>
        <w:rPr>
          <w:rFonts w:hint="cs"/>
          <w:rtl/>
        </w:rPr>
        <w:t xml:space="preserve">ושא הבא. הצעות דחופות לסדר-היום מס'  1885, 1886, 1893, 1905, 1922, 1942, 1945, 1954, 1956, 1959, 1964 ו-1969: דברי השר אהוד אולמרט על נסיגה חד-צדדית. ראשון מגישי ההצעות, חבר הכנסת טלב אלסאנע - בבקשה, אדוני. אחריו - חבר הכנסת מוחמד ברכה, ואחריו - חבר הכנסת </w:t>
      </w:r>
      <w:r>
        <w:rPr>
          <w:rFonts w:hint="cs"/>
          <w:rtl/>
        </w:rPr>
        <w:t>שאול יהלום.</w:t>
      </w:r>
    </w:p>
    <w:p w14:paraId="2B2BAC2E" w14:textId="77777777" w:rsidR="00000000" w:rsidRDefault="00026F1C">
      <w:pPr>
        <w:pStyle w:val="a0"/>
        <w:rPr>
          <w:rFonts w:hint="cs"/>
          <w:rtl/>
        </w:rPr>
      </w:pPr>
    </w:p>
    <w:p w14:paraId="45793096" w14:textId="77777777" w:rsidR="00000000" w:rsidRDefault="00026F1C">
      <w:pPr>
        <w:pStyle w:val="a"/>
        <w:rPr>
          <w:rtl/>
        </w:rPr>
      </w:pPr>
      <w:bookmarkStart w:id="461" w:name="FS000000549T10_12_2003_15_44_29"/>
      <w:bookmarkStart w:id="462" w:name="_Toc70328406"/>
      <w:bookmarkEnd w:id="461"/>
      <w:r>
        <w:rPr>
          <w:rtl/>
        </w:rPr>
        <w:t>טלב אלסאנע (רע"ם):</w:t>
      </w:r>
      <w:bookmarkEnd w:id="462"/>
    </w:p>
    <w:p w14:paraId="5549B618" w14:textId="77777777" w:rsidR="00000000" w:rsidRDefault="00026F1C">
      <w:pPr>
        <w:pStyle w:val="a0"/>
        <w:rPr>
          <w:rFonts w:hint="cs"/>
          <w:rtl/>
        </w:rPr>
      </w:pPr>
    </w:p>
    <w:p w14:paraId="07DB9B20" w14:textId="77777777" w:rsidR="00000000" w:rsidRDefault="00026F1C">
      <w:pPr>
        <w:pStyle w:val="a0"/>
        <w:rPr>
          <w:rFonts w:hint="cs"/>
          <w:rtl/>
        </w:rPr>
      </w:pPr>
      <w:r>
        <w:rPr>
          <w:rFonts w:hint="cs"/>
          <w:rtl/>
        </w:rPr>
        <w:t>אדוני היושב-ראש, חברי הכנסת, העולם משתנה וזה מחייב שינוי גם במדינת ישראל ואצל המובילים. כל הזמן היה ניסיון של הימין ושל הליכוד להתבצר בעמדות שלהם. הם ניסו במשך שנים להכתיב את המהלכים באזור כולו על-פי התפיסה של הליכוד - להנצ</w:t>
      </w:r>
      <w:r>
        <w:rPr>
          <w:rFonts w:hint="cs"/>
          <w:rtl/>
        </w:rPr>
        <w:t>יח את הכיבוש, את השליטה בעם אחר, את הדיכוי. במה לא השתמשו? השתמשו בטנקים, במטוסים, במסוקים, ב"אפאצ'י". בסופו של דבר, התוצאה היתה כישלון אחד גדול. זה חייב מחשבה אחרת.</w:t>
      </w:r>
    </w:p>
    <w:p w14:paraId="0EDADD64" w14:textId="77777777" w:rsidR="00000000" w:rsidRDefault="00026F1C">
      <w:pPr>
        <w:pStyle w:val="a0"/>
        <w:rPr>
          <w:rFonts w:hint="cs"/>
          <w:rtl/>
        </w:rPr>
      </w:pPr>
    </w:p>
    <w:p w14:paraId="7D6BF2BB" w14:textId="77777777" w:rsidR="00000000" w:rsidRDefault="00026F1C">
      <w:pPr>
        <w:pStyle w:val="a0"/>
        <w:rPr>
          <w:rFonts w:hint="cs"/>
          <w:rtl/>
        </w:rPr>
      </w:pPr>
      <w:r>
        <w:rPr>
          <w:rFonts w:hint="cs"/>
          <w:rtl/>
        </w:rPr>
        <w:t>אם יש משהו מבורך בהתבטאויותיו של השר אולמרט - שלפחות אנחנו יודעים שמתחילה להיות איזו מחשב</w:t>
      </w:r>
      <w:r>
        <w:rPr>
          <w:rFonts w:hint="cs"/>
          <w:rtl/>
        </w:rPr>
        <w:t xml:space="preserve">ה בצד השני; לפחות מתחילים לחשוב. זה כבר הישג שבליכוד מתחילים לחשוב. כל הזמן הם היו מקובעים, סגורים, נעולים - זה שלנו. וגם ראו בהסכם עם ירדן בגדר ויתור. אבל מעבר לעצם המחשבה, אין בזה שום הישג שאפשר להתייחס אליו ברצינות. </w:t>
      </w:r>
    </w:p>
    <w:p w14:paraId="314BF2FC" w14:textId="77777777" w:rsidR="00000000" w:rsidRDefault="00026F1C">
      <w:pPr>
        <w:pStyle w:val="a0"/>
        <w:rPr>
          <w:rFonts w:hint="cs"/>
          <w:rtl/>
        </w:rPr>
      </w:pPr>
    </w:p>
    <w:p w14:paraId="49B57B8C" w14:textId="77777777" w:rsidR="00000000" w:rsidRDefault="00026F1C">
      <w:pPr>
        <w:pStyle w:val="a0"/>
        <w:rPr>
          <w:rFonts w:hint="cs"/>
          <w:rtl/>
        </w:rPr>
      </w:pPr>
      <w:r>
        <w:rPr>
          <w:rFonts w:hint="cs"/>
          <w:rtl/>
        </w:rPr>
        <w:t>מה זו הנסיגה החד-צדדית, רבותי? זה ה</w:t>
      </w:r>
      <w:r>
        <w:rPr>
          <w:rFonts w:hint="cs"/>
          <w:rtl/>
        </w:rPr>
        <w:t>ישג? אפשר לומר שזו יוזמה מדינית? אפשר לומר שזה ניסיון להגיע לשלום? זו לא יוזמה מדינית, זה לא תהליך, זה שום דבר. הרי מדינת ישראל, כשהתחילה את המלחמה ב-1967, כבשה את השטחים. על מנת לכבוש את השטחים לא צריך הסכמות של הצד השני, זה צעד חד-צדדי. גם כשהוקמו ההתנחל</w:t>
      </w:r>
      <w:r>
        <w:rPr>
          <w:rFonts w:hint="cs"/>
          <w:rtl/>
        </w:rPr>
        <w:t>ויות - - -</w:t>
      </w:r>
    </w:p>
    <w:p w14:paraId="52518712" w14:textId="77777777" w:rsidR="00000000" w:rsidRDefault="00026F1C">
      <w:pPr>
        <w:pStyle w:val="a0"/>
        <w:rPr>
          <w:rFonts w:hint="cs"/>
          <w:rtl/>
        </w:rPr>
      </w:pPr>
    </w:p>
    <w:p w14:paraId="1CB795E2" w14:textId="77777777" w:rsidR="00000000" w:rsidRDefault="00026F1C">
      <w:pPr>
        <w:pStyle w:val="af0"/>
        <w:rPr>
          <w:rtl/>
        </w:rPr>
      </w:pPr>
      <w:r>
        <w:rPr>
          <w:rFonts w:hint="eastAsia"/>
          <w:rtl/>
        </w:rPr>
        <w:t>אהוד</w:t>
      </w:r>
      <w:r>
        <w:rPr>
          <w:rtl/>
        </w:rPr>
        <w:t xml:space="preserve"> יתום (הליכוד):</w:t>
      </w:r>
    </w:p>
    <w:p w14:paraId="49FDB87F" w14:textId="77777777" w:rsidR="00000000" w:rsidRDefault="00026F1C">
      <w:pPr>
        <w:pStyle w:val="a0"/>
        <w:rPr>
          <w:rFonts w:hint="cs"/>
          <w:rtl/>
        </w:rPr>
      </w:pPr>
    </w:p>
    <w:p w14:paraId="259BBF39" w14:textId="77777777" w:rsidR="00000000" w:rsidRDefault="00026F1C">
      <w:pPr>
        <w:pStyle w:val="a0"/>
        <w:rPr>
          <w:rFonts w:hint="cs"/>
          <w:rtl/>
        </w:rPr>
      </w:pPr>
      <w:r>
        <w:rPr>
          <w:rFonts w:hint="cs"/>
          <w:rtl/>
        </w:rPr>
        <w:t>מי התחיל ב-1967?</w:t>
      </w:r>
    </w:p>
    <w:p w14:paraId="6303B470" w14:textId="77777777" w:rsidR="00000000" w:rsidRDefault="00026F1C">
      <w:pPr>
        <w:pStyle w:val="a0"/>
        <w:rPr>
          <w:rFonts w:hint="cs"/>
          <w:rtl/>
        </w:rPr>
      </w:pPr>
    </w:p>
    <w:p w14:paraId="202E1883" w14:textId="77777777" w:rsidR="00000000" w:rsidRDefault="00026F1C">
      <w:pPr>
        <w:pStyle w:val="-"/>
        <w:rPr>
          <w:rtl/>
        </w:rPr>
      </w:pPr>
      <w:bookmarkStart w:id="463" w:name="FS000001047T10_12_2003_16_42_48C"/>
      <w:bookmarkStart w:id="464" w:name="FS000000549T10_12_2003_16_43_08"/>
      <w:bookmarkEnd w:id="463"/>
      <w:bookmarkEnd w:id="464"/>
      <w:r>
        <w:rPr>
          <w:rFonts w:hint="eastAsia"/>
          <w:rtl/>
        </w:rPr>
        <w:t>טלב</w:t>
      </w:r>
      <w:r>
        <w:rPr>
          <w:rtl/>
        </w:rPr>
        <w:t xml:space="preserve"> אלסאנע (רע"ם):</w:t>
      </w:r>
    </w:p>
    <w:p w14:paraId="236F1BAE" w14:textId="77777777" w:rsidR="00000000" w:rsidRDefault="00026F1C">
      <w:pPr>
        <w:pStyle w:val="a0"/>
        <w:rPr>
          <w:rFonts w:hint="cs"/>
          <w:rtl/>
        </w:rPr>
      </w:pPr>
    </w:p>
    <w:p w14:paraId="78859DA0" w14:textId="77777777" w:rsidR="00000000" w:rsidRDefault="00026F1C">
      <w:pPr>
        <w:pStyle w:val="a0"/>
        <w:rPr>
          <w:rFonts w:hint="cs"/>
          <w:rtl/>
        </w:rPr>
      </w:pPr>
      <w:r>
        <w:rPr>
          <w:rFonts w:hint="cs"/>
          <w:rtl/>
        </w:rPr>
        <w:t>סליחה, הכיבוש היה בהסכמה?</w:t>
      </w:r>
    </w:p>
    <w:p w14:paraId="38FD04E7" w14:textId="77777777" w:rsidR="00000000" w:rsidRDefault="00026F1C">
      <w:pPr>
        <w:pStyle w:val="a0"/>
        <w:rPr>
          <w:rFonts w:hint="cs"/>
          <w:rtl/>
        </w:rPr>
      </w:pPr>
    </w:p>
    <w:p w14:paraId="5DB1DC78" w14:textId="77777777" w:rsidR="00000000" w:rsidRDefault="00026F1C">
      <w:pPr>
        <w:pStyle w:val="af0"/>
        <w:rPr>
          <w:rtl/>
        </w:rPr>
      </w:pPr>
      <w:r>
        <w:rPr>
          <w:rFonts w:hint="eastAsia"/>
          <w:rtl/>
        </w:rPr>
        <w:t>אהוד</w:t>
      </w:r>
      <w:r>
        <w:rPr>
          <w:rtl/>
        </w:rPr>
        <w:t xml:space="preserve"> יתום (הליכוד):</w:t>
      </w:r>
    </w:p>
    <w:p w14:paraId="0B63DD89" w14:textId="77777777" w:rsidR="00000000" w:rsidRDefault="00026F1C">
      <w:pPr>
        <w:pStyle w:val="a0"/>
        <w:rPr>
          <w:rFonts w:hint="cs"/>
          <w:rtl/>
        </w:rPr>
      </w:pPr>
    </w:p>
    <w:p w14:paraId="11368081" w14:textId="77777777" w:rsidR="00000000" w:rsidRDefault="00026F1C">
      <w:pPr>
        <w:pStyle w:val="a0"/>
        <w:rPr>
          <w:rFonts w:hint="cs"/>
          <w:rtl/>
        </w:rPr>
      </w:pPr>
      <w:r>
        <w:rPr>
          <w:rFonts w:hint="cs"/>
          <w:rtl/>
        </w:rPr>
        <w:t>לא, מי התחיל ב-1967?</w:t>
      </w:r>
    </w:p>
    <w:p w14:paraId="72EC7D06" w14:textId="77777777" w:rsidR="00000000" w:rsidRDefault="00026F1C">
      <w:pPr>
        <w:pStyle w:val="a0"/>
        <w:rPr>
          <w:rFonts w:hint="cs"/>
          <w:rtl/>
        </w:rPr>
      </w:pPr>
    </w:p>
    <w:p w14:paraId="758536CD" w14:textId="77777777" w:rsidR="00000000" w:rsidRDefault="00026F1C">
      <w:pPr>
        <w:pStyle w:val="-"/>
        <w:rPr>
          <w:rtl/>
        </w:rPr>
      </w:pPr>
      <w:bookmarkStart w:id="465" w:name="FS000000549T10_12_2003_16_43_30C"/>
      <w:bookmarkEnd w:id="465"/>
      <w:r>
        <w:rPr>
          <w:rtl/>
        </w:rPr>
        <w:t>טלב אלסאנע (רע"ם):</w:t>
      </w:r>
    </w:p>
    <w:p w14:paraId="12945EC5" w14:textId="77777777" w:rsidR="00000000" w:rsidRDefault="00026F1C">
      <w:pPr>
        <w:pStyle w:val="a0"/>
        <w:rPr>
          <w:rtl/>
        </w:rPr>
      </w:pPr>
    </w:p>
    <w:p w14:paraId="61046EA0" w14:textId="77777777" w:rsidR="00000000" w:rsidRDefault="00026F1C">
      <w:pPr>
        <w:pStyle w:val="a0"/>
        <w:rPr>
          <w:rFonts w:hint="cs"/>
          <w:rtl/>
        </w:rPr>
      </w:pPr>
      <w:r>
        <w:rPr>
          <w:rFonts w:hint="cs"/>
          <w:rtl/>
        </w:rPr>
        <w:t>אבל הכיבוש היה בהסכמה? זה היה צעד חד-צדדי. מי התחיל? מי תכנן מבעוד מועד? מי יזם? מי עשה פרובוקצ</w:t>
      </w:r>
      <w:r>
        <w:rPr>
          <w:rFonts w:hint="cs"/>
          <w:rtl/>
        </w:rPr>
        <w:t>יות? אבל מה זה חשוב מי.</w:t>
      </w:r>
    </w:p>
    <w:p w14:paraId="0214DFC6" w14:textId="77777777" w:rsidR="00000000" w:rsidRDefault="00026F1C">
      <w:pPr>
        <w:pStyle w:val="a0"/>
        <w:rPr>
          <w:rFonts w:hint="cs"/>
          <w:rtl/>
        </w:rPr>
      </w:pPr>
    </w:p>
    <w:p w14:paraId="75D954C4" w14:textId="77777777" w:rsidR="00000000" w:rsidRDefault="00026F1C">
      <w:pPr>
        <w:pStyle w:val="af0"/>
        <w:rPr>
          <w:rtl/>
        </w:rPr>
      </w:pPr>
      <w:r>
        <w:rPr>
          <w:rFonts w:hint="eastAsia"/>
          <w:rtl/>
        </w:rPr>
        <w:t>עזמי</w:t>
      </w:r>
      <w:r>
        <w:rPr>
          <w:rtl/>
        </w:rPr>
        <w:t xml:space="preserve"> בשארה (בל"ד):</w:t>
      </w:r>
    </w:p>
    <w:p w14:paraId="2D95D8FF" w14:textId="77777777" w:rsidR="00000000" w:rsidRDefault="00026F1C">
      <w:pPr>
        <w:pStyle w:val="a0"/>
        <w:rPr>
          <w:rFonts w:hint="cs"/>
          <w:rtl/>
        </w:rPr>
      </w:pPr>
    </w:p>
    <w:p w14:paraId="68B26781" w14:textId="77777777" w:rsidR="00000000" w:rsidRDefault="00026F1C">
      <w:pPr>
        <w:pStyle w:val="a0"/>
        <w:rPr>
          <w:rFonts w:hint="cs"/>
          <w:rtl/>
        </w:rPr>
      </w:pPr>
      <w:r>
        <w:rPr>
          <w:rFonts w:hint="cs"/>
          <w:rtl/>
        </w:rPr>
        <w:t>ישראל עשתה.</w:t>
      </w:r>
    </w:p>
    <w:p w14:paraId="1F39BAE6" w14:textId="77777777" w:rsidR="00000000" w:rsidRDefault="00026F1C">
      <w:pPr>
        <w:pStyle w:val="a0"/>
        <w:rPr>
          <w:rFonts w:hint="cs"/>
          <w:rtl/>
        </w:rPr>
      </w:pPr>
    </w:p>
    <w:p w14:paraId="04C3C6C6" w14:textId="77777777" w:rsidR="00000000" w:rsidRDefault="00026F1C">
      <w:pPr>
        <w:pStyle w:val="-"/>
        <w:rPr>
          <w:rtl/>
        </w:rPr>
      </w:pPr>
      <w:bookmarkStart w:id="466" w:name="FS000000549T10_12_2003_16_44_08C"/>
      <w:bookmarkEnd w:id="466"/>
      <w:r>
        <w:rPr>
          <w:rtl/>
        </w:rPr>
        <w:t>טלב אלסאנע (רע"ם):</w:t>
      </w:r>
    </w:p>
    <w:p w14:paraId="65AD5CC4" w14:textId="77777777" w:rsidR="00000000" w:rsidRDefault="00026F1C">
      <w:pPr>
        <w:pStyle w:val="a0"/>
        <w:rPr>
          <w:rtl/>
        </w:rPr>
      </w:pPr>
    </w:p>
    <w:p w14:paraId="46CCA5F1" w14:textId="77777777" w:rsidR="00000000" w:rsidRDefault="00026F1C">
      <w:pPr>
        <w:pStyle w:val="a0"/>
        <w:rPr>
          <w:rFonts w:hint="cs"/>
          <w:rtl/>
        </w:rPr>
      </w:pPr>
      <w:r>
        <w:rPr>
          <w:rFonts w:hint="cs"/>
          <w:rtl/>
        </w:rPr>
        <w:t>הכיבוש, חבר הכנסת יתום, היה צעד חד-צדדי.</w:t>
      </w:r>
    </w:p>
    <w:p w14:paraId="3406E71E" w14:textId="77777777" w:rsidR="00000000" w:rsidRDefault="00026F1C">
      <w:pPr>
        <w:pStyle w:val="a0"/>
        <w:rPr>
          <w:rtl/>
        </w:rPr>
      </w:pPr>
    </w:p>
    <w:p w14:paraId="07DD3834" w14:textId="77777777" w:rsidR="00000000" w:rsidRDefault="00026F1C">
      <w:pPr>
        <w:pStyle w:val="af0"/>
        <w:rPr>
          <w:rtl/>
        </w:rPr>
      </w:pPr>
      <w:r>
        <w:rPr>
          <w:rFonts w:hint="eastAsia"/>
          <w:rtl/>
        </w:rPr>
        <w:t>שאול</w:t>
      </w:r>
      <w:r>
        <w:rPr>
          <w:rtl/>
        </w:rPr>
        <w:t xml:space="preserve"> יהלום (מפד"ל):</w:t>
      </w:r>
    </w:p>
    <w:p w14:paraId="4CC1CF3F" w14:textId="77777777" w:rsidR="00000000" w:rsidRDefault="00026F1C">
      <w:pPr>
        <w:pStyle w:val="a0"/>
        <w:rPr>
          <w:rFonts w:hint="cs"/>
          <w:rtl/>
        </w:rPr>
      </w:pPr>
    </w:p>
    <w:p w14:paraId="4238921B" w14:textId="77777777" w:rsidR="00000000" w:rsidRDefault="00026F1C">
      <w:pPr>
        <w:pStyle w:val="a0"/>
        <w:rPr>
          <w:rFonts w:hint="cs"/>
          <w:rtl/>
        </w:rPr>
      </w:pPr>
      <w:r>
        <w:rPr>
          <w:rFonts w:hint="cs"/>
          <w:rtl/>
        </w:rPr>
        <w:t>- - -</w:t>
      </w:r>
    </w:p>
    <w:p w14:paraId="0F49F712" w14:textId="77777777" w:rsidR="00000000" w:rsidRDefault="00026F1C">
      <w:pPr>
        <w:pStyle w:val="a0"/>
        <w:rPr>
          <w:rFonts w:hint="cs"/>
          <w:rtl/>
        </w:rPr>
      </w:pPr>
    </w:p>
    <w:p w14:paraId="2398182D" w14:textId="77777777" w:rsidR="00000000" w:rsidRDefault="00026F1C">
      <w:pPr>
        <w:pStyle w:val="-"/>
        <w:rPr>
          <w:rtl/>
        </w:rPr>
      </w:pPr>
      <w:bookmarkStart w:id="467" w:name="FS000000549T10_12_2003_16_45_05C"/>
      <w:bookmarkEnd w:id="467"/>
      <w:r>
        <w:rPr>
          <w:rtl/>
        </w:rPr>
        <w:t>טלב אלסאנע (רע"ם):</w:t>
      </w:r>
    </w:p>
    <w:p w14:paraId="1CE43763" w14:textId="77777777" w:rsidR="00000000" w:rsidRDefault="00026F1C">
      <w:pPr>
        <w:pStyle w:val="a0"/>
        <w:rPr>
          <w:rtl/>
        </w:rPr>
      </w:pPr>
    </w:p>
    <w:p w14:paraId="7A2D9DEA" w14:textId="77777777" w:rsidR="00000000" w:rsidRDefault="00026F1C">
      <w:pPr>
        <w:pStyle w:val="a0"/>
        <w:rPr>
          <w:rFonts w:hint="cs"/>
          <w:rtl/>
        </w:rPr>
      </w:pPr>
      <w:r>
        <w:rPr>
          <w:rFonts w:hint="cs"/>
          <w:rtl/>
        </w:rPr>
        <w:t>חבר הכנסת יהלום, ההתנחלויות שלך הן צעד חד-צדדי, לא צריך את הסכמת הפלסטינים.</w:t>
      </w:r>
    </w:p>
    <w:p w14:paraId="431008C1" w14:textId="77777777" w:rsidR="00000000" w:rsidRDefault="00026F1C">
      <w:pPr>
        <w:pStyle w:val="a0"/>
        <w:rPr>
          <w:rFonts w:hint="cs"/>
          <w:rtl/>
        </w:rPr>
      </w:pPr>
    </w:p>
    <w:p w14:paraId="592C9992" w14:textId="77777777" w:rsidR="00000000" w:rsidRDefault="00026F1C">
      <w:pPr>
        <w:pStyle w:val="af0"/>
        <w:rPr>
          <w:rtl/>
        </w:rPr>
      </w:pPr>
      <w:r>
        <w:rPr>
          <w:rFonts w:hint="eastAsia"/>
          <w:rtl/>
        </w:rPr>
        <w:t>שאול</w:t>
      </w:r>
      <w:r>
        <w:rPr>
          <w:rtl/>
        </w:rPr>
        <w:t xml:space="preserve"> יהלום </w:t>
      </w:r>
      <w:r>
        <w:rPr>
          <w:rtl/>
        </w:rPr>
        <w:t>(מפד"ל):</w:t>
      </w:r>
    </w:p>
    <w:p w14:paraId="1F0C5E7E" w14:textId="77777777" w:rsidR="00000000" w:rsidRDefault="00026F1C">
      <w:pPr>
        <w:pStyle w:val="a0"/>
        <w:rPr>
          <w:rFonts w:hint="cs"/>
          <w:rtl/>
        </w:rPr>
      </w:pPr>
    </w:p>
    <w:p w14:paraId="3891C331" w14:textId="77777777" w:rsidR="00000000" w:rsidRDefault="00026F1C">
      <w:pPr>
        <w:pStyle w:val="-"/>
        <w:rPr>
          <w:rFonts w:hint="cs"/>
          <w:b w:val="0"/>
          <w:bCs w:val="0"/>
          <w:u w:val="none"/>
          <w:rtl/>
        </w:rPr>
      </w:pPr>
      <w:bookmarkStart w:id="468" w:name="FS000000549T10_12_2003_15_47_48C"/>
      <w:bookmarkEnd w:id="468"/>
      <w:r>
        <w:rPr>
          <w:rFonts w:hint="cs"/>
          <w:b w:val="0"/>
          <w:bCs w:val="0"/>
          <w:u w:val="none"/>
          <w:rtl/>
        </w:rPr>
        <w:tab/>
        <w:t>כל הציוניות היא צעד חד-צדדי.</w:t>
      </w:r>
    </w:p>
    <w:p w14:paraId="4AFA0A37" w14:textId="77777777" w:rsidR="00000000" w:rsidRDefault="00026F1C">
      <w:pPr>
        <w:pStyle w:val="-"/>
        <w:rPr>
          <w:rFonts w:hint="cs"/>
          <w:b w:val="0"/>
          <w:bCs w:val="0"/>
          <w:u w:val="none"/>
          <w:rtl/>
        </w:rPr>
      </w:pPr>
    </w:p>
    <w:p w14:paraId="7566AA88" w14:textId="77777777" w:rsidR="00000000" w:rsidRDefault="00026F1C">
      <w:pPr>
        <w:pStyle w:val="-"/>
        <w:rPr>
          <w:rFonts w:hint="cs"/>
          <w:b w:val="0"/>
          <w:bCs w:val="0"/>
          <w:u w:val="none"/>
          <w:rtl/>
        </w:rPr>
      </w:pPr>
    </w:p>
    <w:p w14:paraId="7EA91957" w14:textId="77777777" w:rsidR="00000000" w:rsidRDefault="00026F1C">
      <w:pPr>
        <w:pStyle w:val="-"/>
        <w:rPr>
          <w:rtl/>
        </w:rPr>
      </w:pPr>
      <w:bookmarkStart w:id="469" w:name="FS000000549T10_12_2003_16_45_48C"/>
      <w:bookmarkEnd w:id="469"/>
      <w:r>
        <w:rPr>
          <w:rtl/>
        </w:rPr>
        <w:t>טלב אלסאנע (רע"ם):</w:t>
      </w:r>
    </w:p>
    <w:p w14:paraId="383E1B36" w14:textId="77777777" w:rsidR="00000000" w:rsidRDefault="00026F1C">
      <w:pPr>
        <w:pStyle w:val="a0"/>
        <w:rPr>
          <w:rtl/>
        </w:rPr>
      </w:pPr>
    </w:p>
    <w:p w14:paraId="41A6C327" w14:textId="77777777" w:rsidR="00000000" w:rsidRDefault="00026F1C">
      <w:pPr>
        <w:pStyle w:val="a0"/>
        <w:rPr>
          <w:rFonts w:hint="cs"/>
          <w:rtl/>
        </w:rPr>
      </w:pPr>
      <w:r>
        <w:rPr>
          <w:rFonts w:hint="cs"/>
          <w:rtl/>
        </w:rPr>
        <w:t>"חומת מגן" והכניסה לערים זה צעד חד-צדדי.</w:t>
      </w:r>
    </w:p>
    <w:p w14:paraId="35999585" w14:textId="77777777" w:rsidR="00000000" w:rsidRDefault="00026F1C">
      <w:pPr>
        <w:pStyle w:val="a0"/>
        <w:rPr>
          <w:rFonts w:hint="cs"/>
          <w:rtl/>
        </w:rPr>
      </w:pPr>
    </w:p>
    <w:p w14:paraId="6009EDCD" w14:textId="77777777" w:rsidR="00000000" w:rsidRDefault="00026F1C">
      <w:pPr>
        <w:pStyle w:val="af0"/>
        <w:rPr>
          <w:rtl/>
        </w:rPr>
      </w:pPr>
      <w:r>
        <w:rPr>
          <w:rFonts w:hint="eastAsia"/>
          <w:rtl/>
        </w:rPr>
        <w:t>שאול</w:t>
      </w:r>
      <w:r>
        <w:rPr>
          <w:rtl/>
        </w:rPr>
        <w:t xml:space="preserve"> יהלום (מפד"ל):</w:t>
      </w:r>
    </w:p>
    <w:p w14:paraId="77F4AD2F" w14:textId="77777777" w:rsidR="00000000" w:rsidRDefault="00026F1C">
      <w:pPr>
        <w:pStyle w:val="a0"/>
        <w:rPr>
          <w:rFonts w:hint="cs"/>
          <w:rtl/>
        </w:rPr>
      </w:pPr>
    </w:p>
    <w:p w14:paraId="00A4CA81" w14:textId="77777777" w:rsidR="00000000" w:rsidRDefault="00026F1C">
      <w:pPr>
        <w:pStyle w:val="a0"/>
        <w:rPr>
          <w:rFonts w:hint="cs"/>
          <w:rtl/>
        </w:rPr>
      </w:pPr>
      <w:r>
        <w:rPr>
          <w:rFonts w:hint="cs"/>
          <w:rtl/>
        </w:rPr>
        <w:t>כל התנועה הציונית היא צעד חד-צדדי.</w:t>
      </w:r>
    </w:p>
    <w:p w14:paraId="4CF97607" w14:textId="77777777" w:rsidR="00000000" w:rsidRDefault="00026F1C">
      <w:pPr>
        <w:pStyle w:val="-"/>
        <w:rPr>
          <w:rtl/>
        </w:rPr>
      </w:pPr>
      <w:bookmarkStart w:id="470" w:name="FS000000549T10_12_2003_16_46_12C"/>
      <w:bookmarkEnd w:id="470"/>
    </w:p>
    <w:p w14:paraId="1931C91B" w14:textId="77777777" w:rsidR="00000000" w:rsidRDefault="00026F1C">
      <w:pPr>
        <w:pStyle w:val="-"/>
        <w:rPr>
          <w:rtl/>
        </w:rPr>
      </w:pPr>
      <w:r>
        <w:rPr>
          <w:rtl/>
        </w:rPr>
        <w:t>טלב אלסאנע (רע"ם):</w:t>
      </w:r>
    </w:p>
    <w:p w14:paraId="25FCD898" w14:textId="77777777" w:rsidR="00000000" w:rsidRDefault="00026F1C">
      <w:pPr>
        <w:pStyle w:val="a0"/>
        <w:rPr>
          <w:rtl/>
        </w:rPr>
      </w:pPr>
    </w:p>
    <w:p w14:paraId="700DF324" w14:textId="77777777" w:rsidR="00000000" w:rsidRDefault="00026F1C">
      <w:pPr>
        <w:pStyle w:val="a0"/>
        <w:rPr>
          <w:rFonts w:hint="cs"/>
          <w:rtl/>
        </w:rPr>
      </w:pPr>
      <w:r>
        <w:rPr>
          <w:rFonts w:hint="cs"/>
          <w:rtl/>
        </w:rPr>
        <w:t>התנועה הציונית לא טעונה אישור של הצד השני. הסכם שלום מחייב הסכמה של הצד השנ</w:t>
      </w:r>
      <w:r>
        <w:rPr>
          <w:rFonts w:hint="cs"/>
          <w:rtl/>
        </w:rPr>
        <w:t>י. הסכמה היא לא שתסכים בינך לבינך. על מנת לדבר על הסכם צריך הסכמה של הצד השני, וכאן אין הסכמה של הצד השני.</w:t>
      </w:r>
    </w:p>
    <w:p w14:paraId="6235A78F" w14:textId="77777777" w:rsidR="00000000" w:rsidRDefault="00026F1C">
      <w:pPr>
        <w:pStyle w:val="a0"/>
        <w:rPr>
          <w:rFonts w:hint="cs"/>
          <w:rtl/>
        </w:rPr>
      </w:pPr>
    </w:p>
    <w:p w14:paraId="3F69FFFA" w14:textId="77777777" w:rsidR="00000000" w:rsidRDefault="00026F1C">
      <w:pPr>
        <w:pStyle w:val="af0"/>
        <w:rPr>
          <w:rtl/>
        </w:rPr>
      </w:pPr>
      <w:r>
        <w:rPr>
          <w:rtl/>
        </w:rPr>
        <w:t>שאול יהלום (מפד"ל):</w:t>
      </w:r>
    </w:p>
    <w:p w14:paraId="608DEA4B" w14:textId="77777777" w:rsidR="00000000" w:rsidRDefault="00026F1C">
      <w:pPr>
        <w:pStyle w:val="a0"/>
        <w:rPr>
          <w:rtl/>
        </w:rPr>
      </w:pPr>
    </w:p>
    <w:p w14:paraId="3F621C3C" w14:textId="77777777" w:rsidR="00000000" w:rsidRDefault="00026F1C">
      <w:pPr>
        <w:pStyle w:val="a0"/>
        <w:rPr>
          <w:rFonts w:hint="cs"/>
          <w:rtl/>
        </w:rPr>
      </w:pPr>
      <w:r>
        <w:rPr>
          <w:rFonts w:hint="cs"/>
          <w:rtl/>
        </w:rPr>
        <w:t>גם במלחמת השחרור לא הסכמתם, לא הסכמתם שנחזור למדינה שלנו.</w:t>
      </w:r>
    </w:p>
    <w:p w14:paraId="31E1ED3C" w14:textId="77777777" w:rsidR="00000000" w:rsidRDefault="00026F1C">
      <w:pPr>
        <w:pStyle w:val="a0"/>
        <w:rPr>
          <w:rFonts w:hint="cs"/>
          <w:rtl/>
        </w:rPr>
      </w:pPr>
    </w:p>
    <w:p w14:paraId="4356DC8E" w14:textId="77777777" w:rsidR="00000000" w:rsidRDefault="00026F1C">
      <w:pPr>
        <w:pStyle w:val="-"/>
        <w:rPr>
          <w:rtl/>
        </w:rPr>
      </w:pPr>
      <w:bookmarkStart w:id="471" w:name="FS000000549T10_12_2003_16_47_41C"/>
      <w:bookmarkEnd w:id="471"/>
      <w:r>
        <w:rPr>
          <w:rtl/>
        </w:rPr>
        <w:t>טלב אלסאנע (רע"ם):</w:t>
      </w:r>
    </w:p>
    <w:p w14:paraId="7658118B" w14:textId="77777777" w:rsidR="00000000" w:rsidRDefault="00026F1C">
      <w:pPr>
        <w:pStyle w:val="a0"/>
        <w:rPr>
          <w:rtl/>
        </w:rPr>
      </w:pPr>
    </w:p>
    <w:p w14:paraId="2BA5F928" w14:textId="77777777" w:rsidR="00000000" w:rsidRDefault="00026F1C">
      <w:pPr>
        <w:pStyle w:val="a0"/>
        <w:rPr>
          <w:rFonts w:hint="cs"/>
          <w:rtl/>
        </w:rPr>
      </w:pPr>
      <w:r>
        <w:rPr>
          <w:rFonts w:hint="cs"/>
          <w:rtl/>
        </w:rPr>
        <w:t>ואתה מברך על זה.</w:t>
      </w:r>
    </w:p>
    <w:p w14:paraId="19545085" w14:textId="77777777" w:rsidR="00000000" w:rsidRDefault="00026F1C">
      <w:pPr>
        <w:pStyle w:val="a0"/>
        <w:rPr>
          <w:rFonts w:hint="cs"/>
          <w:rtl/>
        </w:rPr>
      </w:pPr>
    </w:p>
    <w:p w14:paraId="52A1C1C0" w14:textId="77777777" w:rsidR="00000000" w:rsidRDefault="00026F1C">
      <w:pPr>
        <w:pStyle w:val="a0"/>
        <w:rPr>
          <w:rFonts w:hint="cs"/>
          <w:rtl/>
        </w:rPr>
      </w:pPr>
      <w:r>
        <w:rPr>
          <w:rFonts w:hint="cs"/>
          <w:rtl/>
        </w:rPr>
        <w:t>גם כשנכנסו לכפרים וליישובים הע</w:t>
      </w:r>
      <w:r>
        <w:rPr>
          <w:rFonts w:hint="cs"/>
          <w:rtl/>
        </w:rPr>
        <w:t>רביים, גם זה היה צעד חד-צדדי. עכשיו באים עם צעד חד-צדדי. ואני אגיד לכם, רבותי, שהיוזמה הזאת של החד-צדדיות באה עקב פשיטת רגל מדינית של הליכוד. ולמה? בהתחלה אמרו שאין פרטנר בצד הפלסטיני. זה לא שאין פרטנר בצד הפלסטיני להסכם שלום, זה שאין פרטנר בצד הפלסטיני לי</w:t>
      </w:r>
      <w:r>
        <w:rPr>
          <w:rFonts w:hint="cs"/>
          <w:rtl/>
        </w:rPr>
        <w:t>וזמות מדיניות כמו היוזמה או הרעיון או המחשבה של אריאל שרון.</w:t>
      </w:r>
    </w:p>
    <w:p w14:paraId="2292CEE0" w14:textId="77777777" w:rsidR="00000000" w:rsidRDefault="00026F1C">
      <w:pPr>
        <w:pStyle w:val="a0"/>
        <w:rPr>
          <w:rFonts w:hint="cs"/>
          <w:rtl/>
        </w:rPr>
      </w:pPr>
    </w:p>
    <w:p w14:paraId="75171EF8" w14:textId="77777777" w:rsidR="00000000" w:rsidRDefault="00026F1C">
      <w:pPr>
        <w:pStyle w:val="af1"/>
        <w:rPr>
          <w:rtl/>
        </w:rPr>
      </w:pPr>
      <w:r>
        <w:rPr>
          <w:rtl/>
        </w:rPr>
        <w:t xml:space="preserve">היו"ר </w:t>
      </w:r>
      <w:r>
        <w:rPr>
          <w:rFonts w:hint="cs"/>
          <w:rtl/>
        </w:rPr>
        <w:t>אתי לבני</w:t>
      </w:r>
      <w:r>
        <w:rPr>
          <w:rtl/>
        </w:rPr>
        <w:t>:</w:t>
      </w:r>
    </w:p>
    <w:p w14:paraId="130C07C2" w14:textId="77777777" w:rsidR="00000000" w:rsidRDefault="00026F1C">
      <w:pPr>
        <w:pStyle w:val="a0"/>
        <w:rPr>
          <w:rtl/>
        </w:rPr>
      </w:pPr>
    </w:p>
    <w:p w14:paraId="4F925419" w14:textId="77777777" w:rsidR="00000000" w:rsidRDefault="00026F1C">
      <w:pPr>
        <w:pStyle w:val="a0"/>
        <w:rPr>
          <w:rFonts w:hint="cs"/>
          <w:rtl/>
        </w:rPr>
      </w:pPr>
      <w:r>
        <w:rPr>
          <w:rFonts w:hint="cs"/>
          <w:rtl/>
        </w:rPr>
        <w:t>אנא סיים, בבקשה.</w:t>
      </w:r>
    </w:p>
    <w:p w14:paraId="3BB12CE2" w14:textId="77777777" w:rsidR="00000000" w:rsidRDefault="00026F1C">
      <w:pPr>
        <w:pStyle w:val="a0"/>
        <w:rPr>
          <w:rFonts w:hint="cs"/>
          <w:rtl/>
        </w:rPr>
      </w:pPr>
    </w:p>
    <w:p w14:paraId="17139FDD" w14:textId="77777777" w:rsidR="00000000" w:rsidRDefault="00026F1C">
      <w:pPr>
        <w:pStyle w:val="-"/>
        <w:rPr>
          <w:rtl/>
        </w:rPr>
      </w:pPr>
      <w:bookmarkStart w:id="472" w:name="FS000000549T10_12_2003_16_49_56C"/>
      <w:bookmarkEnd w:id="472"/>
      <w:r>
        <w:rPr>
          <w:rtl/>
        </w:rPr>
        <w:t>טלב אלסאנע (רע"ם):</w:t>
      </w:r>
    </w:p>
    <w:p w14:paraId="66E898E1" w14:textId="77777777" w:rsidR="00000000" w:rsidRDefault="00026F1C">
      <w:pPr>
        <w:pStyle w:val="a0"/>
        <w:rPr>
          <w:rtl/>
        </w:rPr>
      </w:pPr>
    </w:p>
    <w:p w14:paraId="043DE767" w14:textId="77777777" w:rsidR="00000000" w:rsidRDefault="00026F1C">
      <w:pPr>
        <w:pStyle w:val="a0"/>
        <w:rPr>
          <w:rFonts w:hint="cs"/>
          <w:rtl/>
        </w:rPr>
      </w:pPr>
      <w:r>
        <w:rPr>
          <w:rFonts w:hint="cs"/>
          <w:rtl/>
        </w:rPr>
        <w:t>ואם אין פרטנר ליוזמה על-פי המידות של הליכוד, אז קל יותר לחשוב על צעדים שהם בין הליכוד לבין הליכוד, שיגיעו להסכמה, ושיתאימו את הדבר על-פי אות</w:t>
      </w:r>
      <w:r>
        <w:rPr>
          <w:rFonts w:hint="cs"/>
          <w:rtl/>
        </w:rPr>
        <w:t>ה חומה שהולכים להקים. מה שקורה כאן הוא, שיש חומה שקובעת מדיניות, ולא שיש מדיניות שבמסגרתה יש חומה.</w:t>
      </w:r>
    </w:p>
    <w:p w14:paraId="55E310F7" w14:textId="77777777" w:rsidR="00000000" w:rsidRDefault="00026F1C">
      <w:pPr>
        <w:pStyle w:val="a0"/>
        <w:rPr>
          <w:rFonts w:hint="cs"/>
          <w:rtl/>
        </w:rPr>
      </w:pPr>
    </w:p>
    <w:p w14:paraId="030EB691" w14:textId="77777777" w:rsidR="00000000" w:rsidRDefault="00026F1C">
      <w:pPr>
        <w:pStyle w:val="a0"/>
        <w:rPr>
          <w:rFonts w:hint="cs"/>
          <w:rtl/>
        </w:rPr>
      </w:pPr>
      <w:r>
        <w:rPr>
          <w:rFonts w:hint="cs"/>
          <w:rtl/>
        </w:rPr>
        <w:t xml:space="preserve">השר אולמרט - אני מסכם, מאחר שלא היית - אמרתי שאם יש דבר חיובי ביוזמה זה שמתחילה להיות איזו מחשבה בליכוד. מתחילים לחשוב. עד עכשיו לא היתה יוזמה. </w:t>
      </w:r>
    </w:p>
    <w:p w14:paraId="667E7C31" w14:textId="77777777" w:rsidR="00000000" w:rsidRDefault="00026F1C">
      <w:pPr>
        <w:pStyle w:val="a0"/>
        <w:rPr>
          <w:rFonts w:hint="cs"/>
          <w:rtl/>
        </w:rPr>
      </w:pPr>
    </w:p>
    <w:p w14:paraId="1D6F4164" w14:textId="77777777" w:rsidR="00000000" w:rsidRDefault="00026F1C">
      <w:pPr>
        <w:pStyle w:val="a0"/>
        <w:rPr>
          <w:rFonts w:hint="cs"/>
          <w:rtl/>
        </w:rPr>
      </w:pPr>
      <w:r>
        <w:rPr>
          <w:rFonts w:hint="cs"/>
          <w:rtl/>
        </w:rPr>
        <w:t>הדבר השני,</w:t>
      </w:r>
      <w:r>
        <w:rPr>
          <w:rFonts w:hint="cs"/>
          <w:rtl/>
        </w:rPr>
        <w:t xml:space="preserve"> אין ספק שאתה נוטל את היוזמה ממפלגת העבודה, שהיא מאבדת את היוזמה; לא היתה לה אג'נדה מדינית מאז דבריו של ברק. במקום שיגיד: אני נכשלתי, הוא אמר שהצד הפלסטיני נכשל.</w:t>
      </w:r>
    </w:p>
    <w:p w14:paraId="502C5EC9" w14:textId="77777777" w:rsidR="00000000" w:rsidRDefault="00026F1C">
      <w:pPr>
        <w:pStyle w:val="a0"/>
        <w:rPr>
          <w:rFonts w:hint="cs"/>
          <w:rtl/>
        </w:rPr>
      </w:pPr>
    </w:p>
    <w:p w14:paraId="513D2D78" w14:textId="77777777" w:rsidR="00000000" w:rsidRDefault="00026F1C">
      <w:pPr>
        <w:pStyle w:val="af1"/>
        <w:rPr>
          <w:rtl/>
        </w:rPr>
      </w:pPr>
      <w:r>
        <w:rPr>
          <w:rtl/>
        </w:rPr>
        <w:t xml:space="preserve">היו"ר </w:t>
      </w:r>
      <w:r>
        <w:rPr>
          <w:rFonts w:hint="cs"/>
          <w:rtl/>
        </w:rPr>
        <w:t>אתי לבני</w:t>
      </w:r>
      <w:r>
        <w:rPr>
          <w:rtl/>
        </w:rPr>
        <w:t>:</w:t>
      </w:r>
    </w:p>
    <w:p w14:paraId="33063660" w14:textId="77777777" w:rsidR="00000000" w:rsidRDefault="00026F1C">
      <w:pPr>
        <w:pStyle w:val="a0"/>
        <w:rPr>
          <w:rtl/>
        </w:rPr>
      </w:pPr>
    </w:p>
    <w:p w14:paraId="1060DC4A" w14:textId="77777777" w:rsidR="00000000" w:rsidRDefault="00026F1C">
      <w:pPr>
        <w:pStyle w:val="a0"/>
        <w:rPr>
          <w:rFonts w:hint="cs"/>
          <w:rtl/>
        </w:rPr>
      </w:pPr>
      <w:r>
        <w:rPr>
          <w:rFonts w:hint="cs"/>
          <w:rtl/>
        </w:rPr>
        <w:t>תודה רבה.</w:t>
      </w:r>
    </w:p>
    <w:p w14:paraId="6EEFCD6F" w14:textId="77777777" w:rsidR="00000000" w:rsidRDefault="00026F1C">
      <w:pPr>
        <w:pStyle w:val="a0"/>
        <w:rPr>
          <w:rFonts w:hint="cs"/>
          <w:rtl/>
        </w:rPr>
      </w:pPr>
    </w:p>
    <w:p w14:paraId="00A91144" w14:textId="77777777" w:rsidR="00000000" w:rsidRDefault="00026F1C">
      <w:pPr>
        <w:pStyle w:val="-"/>
        <w:rPr>
          <w:rtl/>
        </w:rPr>
      </w:pPr>
      <w:bookmarkStart w:id="473" w:name="FS000000549T10_12_2003_16_52_35C"/>
      <w:bookmarkEnd w:id="473"/>
      <w:r>
        <w:rPr>
          <w:rtl/>
        </w:rPr>
        <w:t>טלב אלסאנע (רע"ם):</w:t>
      </w:r>
    </w:p>
    <w:p w14:paraId="71080D94" w14:textId="77777777" w:rsidR="00000000" w:rsidRDefault="00026F1C">
      <w:pPr>
        <w:pStyle w:val="a0"/>
        <w:rPr>
          <w:rtl/>
        </w:rPr>
      </w:pPr>
    </w:p>
    <w:p w14:paraId="5CFDE997" w14:textId="77777777" w:rsidR="00000000" w:rsidRDefault="00026F1C">
      <w:pPr>
        <w:pStyle w:val="a0"/>
        <w:rPr>
          <w:rFonts w:hint="cs"/>
          <w:rtl/>
        </w:rPr>
      </w:pPr>
      <w:r>
        <w:rPr>
          <w:rFonts w:hint="cs"/>
          <w:rtl/>
        </w:rPr>
        <w:t>אין ספק שהיוזמה הזאת מעמידה במצב מביך את מפלג</w:t>
      </w:r>
      <w:r>
        <w:rPr>
          <w:rFonts w:hint="cs"/>
          <w:rtl/>
        </w:rPr>
        <w:t>ת העבודה, אבל היא לא תביא לשום שלום. בשביל שלום צריך לנהל משא-ומתן עם הפלסטינים, וגברתי היושבת-ראש, לפני שתעשו צעד חד-צדדי, קודם כול תוציאו את המאחזים, תורידו את הסגרים, תורידו את המחסומים, תראו סימנים שאתם רציניים במה שאתם אומרים. תודה רבה.</w:t>
      </w:r>
    </w:p>
    <w:p w14:paraId="13F730C8" w14:textId="77777777" w:rsidR="00000000" w:rsidRDefault="00026F1C">
      <w:pPr>
        <w:pStyle w:val="a0"/>
        <w:rPr>
          <w:rFonts w:hint="cs"/>
          <w:rtl/>
        </w:rPr>
      </w:pPr>
    </w:p>
    <w:p w14:paraId="0D1723DA" w14:textId="77777777" w:rsidR="00000000" w:rsidRDefault="00026F1C">
      <w:pPr>
        <w:pStyle w:val="af1"/>
        <w:rPr>
          <w:rtl/>
        </w:rPr>
      </w:pPr>
      <w:r>
        <w:rPr>
          <w:rtl/>
        </w:rPr>
        <w:t xml:space="preserve">היו"ר </w:t>
      </w:r>
      <w:r>
        <w:rPr>
          <w:rFonts w:hint="cs"/>
          <w:rtl/>
        </w:rPr>
        <w:t>אתי לבנ</w:t>
      </w:r>
      <w:r>
        <w:rPr>
          <w:rFonts w:hint="cs"/>
          <w:rtl/>
        </w:rPr>
        <w:t>י</w:t>
      </w:r>
      <w:r>
        <w:rPr>
          <w:rtl/>
        </w:rPr>
        <w:t>:</w:t>
      </w:r>
    </w:p>
    <w:p w14:paraId="4BC728B4" w14:textId="77777777" w:rsidR="00000000" w:rsidRDefault="00026F1C">
      <w:pPr>
        <w:pStyle w:val="a0"/>
        <w:rPr>
          <w:rtl/>
        </w:rPr>
      </w:pPr>
    </w:p>
    <w:p w14:paraId="3271584F" w14:textId="77777777" w:rsidR="00000000" w:rsidRDefault="00026F1C">
      <w:pPr>
        <w:pStyle w:val="a0"/>
        <w:rPr>
          <w:rFonts w:hint="cs"/>
          <w:rtl/>
        </w:rPr>
      </w:pPr>
      <w:r>
        <w:rPr>
          <w:rFonts w:hint="cs"/>
          <w:rtl/>
        </w:rPr>
        <w:t>תודה רבה. חבר הכנסת מוחמד ברכה, בבקשה.</w:t>
      </w:r>
    </w:p>
    <w:p w14:paraId="41559D26" w14:textId="77777777" w:rsidR="00000000" w:rsidRDefault="00026F1C">
      <w:pPr>
        <w:pStyle w:val="af0"/>
        <w:rPr>
          <w:rFonts w:hint="cs"/>
          <w:rtl/>
        </w:rPr>
      </w:pPr>
    </w:p>
    <w:p w14:paraId="0C7A9B77" w14:textId="77777777" w:rsidR="00000000" w:rsidRDefault="00026F1C">
      <w:pPr>
        <w:pStyle w:val="af0"/>
        <w:rPr>
          <w:rtl/>
        </w:rPr>
      </w:pPr>
      <w:r>
        <w:rPr>
          <w:rFonts w:hint="eastAsia"/>
          <w:rtl/>
        </w:rPr>
        <w:t>שר</w:t>
      </w:r>
      <w:r>
        <w:rPr>
          <w:rtl/>
        </w:rPr>
        <w:t xml:space="preserve"> התעשייה, המסחר והתעסוקה אהוד אולמרט:</w:t>
      </w:r>
    </w:p>
    <w:p w14:paraId="56AAE3D8" w14:textId="77777777" w:rsidR="00000000" w:rsidRDefault="00026F1C">
      <w:pPr>
        <w:pStyle w:val="a0"/>
        <w:rPr>
          <w:rFonts w:hint="cs"/>
          <w:rtl/>
        </w:rPr>
      </w:pPr>
    </w:p>
    <w:p w14:paraId="74F3B779" w14:textId="77777777" w:rsidR="00000000" w:rsidRDefault="00026F1C">
      <w:pPr>
        <w:pStyle w:val="a0"/>
        <w:rPr>
          <w:rFonts w:hint="cs"/>
          <w:rtl/>
        </w:rPr>
      </w:pPr>
      <w:r>
        <w:rPr>
          <w:rFonts w:hint="cs"/>
          <w:rtl/>
        </w:rPr>
        <w:t>אתה צודק שאין סיכוי.</w:t>
      </w:r>
    </w:p>
    <w:p w14:paraId="44D28D46" w14:textId="77777777" w:rsidR="00000000" w:rsidRDefault="00026F1C">
      <w:pPr>
        <w:pStyle w:val="af1"/>
        <w:rPr>
          <w:rFonts w:hint="cs"/>
          <w:rtl/>
        </w:rPr>
      </w:pPr>
    </w:p>
    <w:p w14:paraId="5C829B0F" w14:textId="77777777" w:rsidR="00000000" w:rsidRDefault="00026F1C">
      <w:pPr>
        <w:pStyle w:val="a"/>
        <w:rPr>
          <w:rtl/>
        </w:rPr>
      </w:pPr>
      <w:bookmarkStart w:id="474" w:name="FS000000540T10_12_2003_16_58_24"/>
      <w:bookmarkStart w:id="475" w:name="_Toc70328407"/>
      <w:bookmarkEnd w:id="474"/>
      <w:r>
        <w:rPr>
          <w:rFonts w:hint="eastAsia"/>
          <w:rtl/>
        </w:rPr>
        <w:t>מוחמד</w:t>
      </w:r>
      <w:r>
        <w:rPr>
          <w:rtl/>
        </w:rPr>
        <w:t xml:space="preserve"> ברכה (חד"ש-תע"ל):</w:t>
      </w:r>
      <w:bookmarkEnd w:id="475"/>
    </w:p>
    <w:p w14:paraId="1983661E" w14:textId="77777777" w:rsidR="00000000" w:rsidRDefault="00026F1C">
      <w:pPr>
        <w:pStyle w:val="a0"/>
        <w:rPr>
          <w:rFonts w:hint="cs"/>
          <w:rtl/>
        </w:rPr>
      </w:pPr>
    </w:p>
    <w:p w14:paraId="60F1544E" w14:textId="77777777" w:rsidR="00000000" w:rsidRDefault="00026F1C">
      <w:pPr>
        <w:pStyle w:val="a0"/>
        <w:rPr>
          <w:rFonts w:hint="cs"/>
          <w:rtl/>
        </w:rPr>
      </w:pPr>
    </w:p>
    <w:p w14:paraId="253C1226" w14:textId="77777777" w:rsidR="00000000" w:rsidRDefault="00026F1C">
      <w:pPr>
        <w:pStyle w:val="a0"/>
        <w:rPr>
          <w:rFonts w:hint="cs"/>
          <w:rtl/>
        </w:rPr>
      </w:pPr>
      <w:r>
        <w:rPr>
          <w:rFonts w:hint="cs"/>
          <w:rtl/>
        </w:rPr>
        <w:t>גברתי היושבת-ראש, כנסת נכבדה, בתחילת דברי, אדוני השר אולמרט, אני רוצה לברך על פתיחת שוק השיחות והיוזמות המדיניות לתחרות, על</w:t>
      </w:r>
      <w:r>
        <w:rPr>
          <w:rFonts w:hint="cs"/>
          <w:rtl/>
        </w:rPr>
        <w:t xml:space="preserve"> העובדה שהעת הזאת מצמיחה כל כך הרבה הוגי דעות מדיניים.</w:t>
      </w:r>
    </w:p>
    <w:p w14:paraId="0C90FF2B" w14:textId="77777777" w:rsidR="00000000" w:rsidRDefault="00026F1C">
      <w:pPr>
        <w:pStyle w:val="a0"/>
        <w:rPr>
          <w:rFonts w:hint="cs"/>
          <w:rtl/>
        </w:rPr>
      </w:pPr>
    </w:p>
    <w:p w14:paraId="3199D36A" w14:textId="77777777" w:rsidR="00000000" w:rsidRDefault="00026F1C">
      <w:pPr>
        <w:pStyle w:val="af0"/>
        <w:rPr>
          <w:rtl/>
        </w:rPr>
      </w:pPr>
      <w:r>
        <w:rPr>
          <w:rFonts w:hint="eastAsia"/>
          <w:rtl/>
        </w:rPr>
        <w:t>שר</w:t>
      </w:r>
      <w:r>
        <w:rPr>
          <w:rtl/>
        </w:rPr>
        <w:t xml:space="preserve"> התעשייה, המסחר והתעסוקה אהוד אולמרט:</w:t>
      </w:r>
    </w:p>
    <w:p w14:paraId="75504539" w14:textId="77777777" w:rsidR="00000000" w:rsidRDefault="00026F1C">
      <w:pPr>
        <w:pStyle w:val="a0"/>
        <w:rPr>
          <w:rFonts w:hint="cs"/>
          <w:rtl/>
        </w:rPr>
      </w:pPr>
    </w:p>
    <w:p w14:paraId="237C92FF" w14:textId="77777777" w:rsidR="00000000" w:rsidRDefault="00026F1C">
      <w:pPr>
        <w:pStyle w:val="a0"/>
        <w:rPr>
          <w:rFonts w:hint="cs"/>
          <w:rtl/>
        </w:rPr>
      </w:pPr>
      <w:r>
        <w:rPr>
          <w:rFonts w:hint="cs"/>
          <w:rtl/>
        </w:rPr>
        <w:t>חבר הכנסת ברכה, אל תברך אותי.</w:t>
      </w:r>
    </w:p>
    <w:p w14:paraId="7D1FFAB4" w14:textId="77777777" w:rsidR="00000000" w:rsidRDefault="00026F1C">
      <w:pPr>
        <w:pStyle w:val="a0"/>
        <w:rPr>
          <w:rFonts w:hint="cs"/>
          <w:rtl/>
        </w:rPr>
      </w:pPr>
    </w:p>
    <w:p w14:paraId="4EE1C2D3" w14:textId="77777777" w:rsidR="00000000" w:rsidRDefault="00026F1C">
      <w:pPr>
        <w:pStyle w:val="-"/>
        <w:rPr>
          <w:rtl/>
        </w:rPr>
      </w:pPr>
      <w:bookmarkStart w:id="476" w:name="FS000000540T10_12_2003_16_59_12C"/>
      <w:bookmarkEnd w:id="476"/>
      <w:r>
        <w:rPr>
          <w:rtl/>
        </w:rPr>
        <w:t>מוחמד ברכה (חד"ש-תע"ל):</w:t>
      </w:r>
    </w:p>
    <w:p w14:paraId="45FC072C" w14:textId="77777777" w:rsidR="00000000" w:rsidRDefault="00026F1C">
      <w:pPr>
        <w:pStyle w:val="a0"/>
        <w:rPr>
          <w:rtl/>
        </w:rPr>
      </w:pPr>
    </w:p>
    <w:p w14:paraId="70ABF9C0" w14:textId="77777777" w:rsidR="00000000" w:rsidRDefault="00026F1C">
      <w:pPr>
        <w:pStyle w:val="a0"/>
        <w:rPr>
          <w:rFonts w:hint="cs"/>
          <w:rtl/>
        </w:rPr>
      </w:pPr>
      <w:r>
        <w:rPr>
          <w:rFonts w:hint="cs"/>
          <w:rtl/>
        </w:rPr>
        <w:t>לא אותך, על פתיחת השוק אני מברך.</w:t>
      </w:r>
    </w:p>
    <w:p w14:paraId="109921A1" w14:textId="77777777" w:rsidR="00000000" w:rsidRDefault="00026F1C">
      <w:pPr>
        <w:pStyle w:val="a0"/>
        <w:rPr>
          <w:rFonts w:hint="cs"/>
          <w:rtl/>
        </w:rPr>
      </w:pPr>
    </w:p>
    <w:p w14:paraId="5DABE019" w14:textId="77777777" w:rsidR="00000000" w:rsidRDefault="00026F1C">
      <w:pPr>
        <w:pStyle w:val="af0"/>
        <w:rPr>
          <w:rtl/>
        </w:rPr>
      </w:pPr>
      <w:r>
        <w:rPr>
          <w:rFonts w:hint="eastAsia"/>
          <w:rtl/>
        </w:rPr>
        <w:t>שר</w:t>
      </w:r>
      <w:r>
        <w:rPr>
          <w:rtl/>
        </w:rPr>
        <w:t xml:space="preserve"> התעשייה, המסחר והתעסוקה אהוד אולמרט:</w:t>
      </w:r>
    </w:p>
    <w:p w14:paraId="25C10B48" w14:textId="77777777" w:rsidR="00000000" w:rsidRDefault="00026F1C">
      <w:pPr>
        <w:pStyle w:val="a0"/>
        <w:rPr>
          <w:rFonts w:hint="cs"/>
          <w:rtl/>
        </w:rPr>
      </w:pPr>
    </w:p>
    <w:p w14:paraId="79DA87B8" w14:textId="77777777" w:rsidR="00000000" w:rsidRDefault="00026F1C">
      <w:pPr>
        <w:pStyle w:val="a0"/>
        <w:rPr>
          <w:rFonts w:hint="cs"/>
          <w:rtl/>
        </w:rPr>
      </w:pPr>
    </w:p>
    <w:p w14:paraId="4F959162" w14:textId="77777777" w:rsidR="00000000" w:rsidRDefault="00026F1C">
      <w:pPr>
        <w:pStyle w:val="a0"/>
        <w:rPr>
          <w:rFonts w:hint="cs"/>
          <w:rtl/>
        </w:rPr>
      </w:pPr>
      <w:r>
        <w:rPr>
          <w:rFonts w:hint="cs"/>
          <w:rtl/>
        </w:rPr>
        <w:t xml:space="preserve">תקשיב מה אני רוצה לומר. אל </w:t>
      </w:r>
      <w:r>
        <w:rPr>
          <w:rFonts w:hint="cs"/>
          <w:rtl/>
        </w:rPr>
        <w:t>תברך אותי על פתיחת שוק השיחות הבין-לאומיות לתחרות, כי על כך עוד אין תחרות.</w:t>
      </w:r>
    </w:p>
    <w:p w14:paraId="37F73A0A" w14:textId="77777777" w:rsidR="00000000" w:rsidRDefault="00026F1C">
      <w:pPr>
        <w:pStyle w:val="a0"/>
        <w:rPr>
          <w:rFonts w:hint="cs"/>
          <w:rtl/>
        </w:rPr>
      </w:pPr>
    </w:p>
    <w:p w14:paraId="227A5884" w14:textId="77777777" w:rsidR="00000000" w:rsidRDefault="00026F1C">
      <w:pPr>
        <w:pStyle w:val="-"/>
        <w:rPr>
          <w:rtl/>
        </w:rPr>
      </w:pPr>
      <w:bookmarkStart w:id="477" w:name="FS000000540T10_12_2003_17_00_18C"/>
      <w:bookmarkEnd w:id="477"/>
      <w:r>
        <w:rPr>
          <w:rtl/>
        </w:rPr>
        <w:t>מוחמד ברכה (חד"ש-תע"ל):</w:t>
      </w:r>
    </w:p>
    <w:p w14:paraId="4AA29359" w14:textId="77777777" w:rsidR="00000000" w:rsidRDefault="00026F1C">
      <w:pPr>
        <w:pStyle w:val="a0"/>
        <w:rPr>
          <w:rtl/>
        </w:rPr>
      </w:pPr>
    </w:p>
    <w:p w14:paraId="59FB9D8A" w14:textId="77777777" w:rsidR="00000000" w:rsidRDefault="00026F1C">
      <w:pPr>
        <w:pStyle w:val="a0"/>
        <w:rPr>
          <w:rFonts w:hint="cs"/>
          <w:rtl/>
        </w:rPr>
      </w:pPr>
      <w:r>
        <w:rPr>
          <w:rFonts w:hint="cs"/>
          <w:rtl/>
        </w:rPr>
        <w:t>אני לא אפסח, אגב - - -</w:t>
      </w:r>
    </w:p>
    <w:p w14:paraId="24D799AA" w14:textId="77777777" w:rsidR="00000000" w:rsidRDefault="00026F1C">
      <w:pPr>
        <w:pStyle w:val="a0"/>
        <w:rPr>
          <w:rFonts w:hint="cs"/>
          <w:rtl/>
        </w:rPr>
      </w:pPr>
    </w:p>
    <w:p w14:paraId="7E2EE320" w14:textId="77777777" w:rsidR="00000000" w:rsidRDefault="00026F1C">
      <w:pPr>
        <w:pStyle w:val="af0"/>
        <w:rPr>
          <w:rtl/>
        </w:rPr>
      </w:pPr>
      <w:r>
        <w:rPr>
          <w:rFonts w:hint="eastAsia"/>
          <w:rtl/>
        </w:rPr>
        <w:t>קריאה</w:t>
      </w:r>
      <w:r>
        <w:rPr>
          <w:rtl/>
        </w:rPr>
        <w:t>:</w:t>
      </w:r>
    </w:p>
    <w:p w14:paraId="67CC30B1" w14:textId="77777777" w:rsidR="00000000" w:rsidRDefault="00026F1C">
      <w:pPr>
        <w:pStyle w:val="a0"/>
        <w:rPr>
          <w:rFonts w:hint="cs"/>
          <w:rtl/>
        </w:rPr>
      </w:pPr>
    </w:p>
    <w:p w14:paraId="1F74F010" w14:textId="77777777" w:rsidR="00000000" w:rsidRDefault="00026F1C">
      <w:pPr>
        <w:pStyle w:val="a0"/>
        <w:rPr>
          <w:rFonts w:hint="cs"/>
          <w:rtl/>
        </w:rPr>
      </w:pPr>
      <w:r>
        <w:rPr>
          <w:rFonts w:hint="cs"/>
          <w:rtl/>
        </w:rPr>
        <w:t xml:space="preserve">- - - </w:t>
      </w:r>
    </w:p>
    <w:p w14:paraId="642A4FA8" w14:textId="77777777" w:rsidR="00000000" w:rsidRDefault="00026F1C">
      <w:pPr>
        <w:pStyle w:val="a0"/>
        <w:rPr>
          <w:rFonts w:hint="cs"/>
          <w:rtl/>
        </w:rPr>
      </w:pPr>
    </w:p>
    <w:p w14:paraId="463EC290" w14:textId="77777777" w:rsidR="00000000" w:rsidRDefault="00026F1C">
      <w:pPr>
        <w:pStyle w:val="-"/>
        <w:rPr>
          <w:rtl/>
        </w:rPr>
      </w:pPr>
      <w:bookmarkStart w:id="478" w:name="FS000000540T10_12_2003_15_51_55"/>
      <w:bookmarkEnd w:id="478"/>
      <w:r>
        <w:rPr>
          <w:rtl/>
        </w:rPr>
        <w:t>מוחמד ברכה (חד"ש-תע"ל):</w:t>
      </w:r>
    </w:p>
    <w:p w14:paraId="70BAE2AE" w14:textId="77777777" w:rsidR="00000000" w:rsidRDefault="00026F1C">
      <w:pPr>
        <w:pStyle w:val="a0"/>
        <w:rPr>
          <w:rtl/>
        </w:rPr>
      </w:pPr>
    </w:p>
    <w:p w14:paraId="4C971B48" w14:textId="77777777" w:rsidR="00000000" w:rsidRDefault="00026F1C">
      <w:pPr>
        <w:pStyle w:val="a0"/>
        <w:rPr>
          <w:rFonts w:hint="cs"/>
          <w:rtl/>
        </w:rPr>
      </w:pPr>
      <w:r>
        <w:rPr>
          <w:rFonts w:hint="cs"/>
          <w:rtl/>
        </w:rPr>
        <w:t>העת הזאת מצמיחה, כאמור, כל כך הרבה הוגי דעות מדיניים, שלמעשה לא נשארו כמעט אישים וגופים במ</w:t>
      </w:r>
      <w:r>
        <w:rPr>
          <w:rFonts w:hint="cs"/>
          <w:rtl/>
        </w:rPr>
        <w:t xml:space="preserve">דינה שטרם הגישו את תוכניתם המדינית. אנחנו נוכחים לדעת, שגם התחום המדיני הופרט וכל יחיד הוא מדינאי. זו עדות למשבר הובלה ומנהיגות של ראש הממשלה, לוואקום שנוצר ולצימאון הציבורי לשמוע איזו בשורה, ולו גם בשורת שווא, משהו, דבר כלשהו. </w:t>
      </w:r>
    </w:p>
    <w:p w14:paraId="5BFE6C8D" w14:textId="77777777" w:rsidR="00000000" w:rsidRDefault="00026F1C">
      <w:pPr>
        <w:pStyle w:val="a0"/>
        <w:rPr>
          <w:rFonts w:hint="cs"/>
          <w:rtl/>
        </w:rPr>
      </w:pPr>
    </w:p>
    <w:p w14:paraId="4A973D6E" w14:textId="77777777" w:rsidR="00000000" w:rsidRDefault="00026F1C">
      <w:pPr>
        <w:pStyle w:val="a0"/>
        <w:rPr>
          <w:rFonts w:hint="cs"/>
          <w:rtl/>
        </w:rPr>
      </w:pPr>
      <w:r>
        <w:rPr>
          <w:rFonts w:hint="cs"/>
          <w:rtl/>
        </w:rPr>
        <w:t xml:space="preserve">הסערה סביב הריאיון שהעניק </w:t>
      </w:r>
      <w:r>
        <w:rPr>
          <w:rFonts w:hint="cs"/>
          <w:rtl/>
        </w:rPr>
        <w:t>השר אולמרט היא סערה בשלולית. זאת כנראה הוכחה לייאוש עמוק מהמצב בקרב הציבור, לתקשורת משועממת וקלה לשיטוי, לקלות שבה ניתן לכבוש כותרות ולהשתלט על סדר-היום. כמעט אין כלום. הרי לאולמרט כבר היו בחייו הציבוריים כמה הבזקים פרגמטיים וניסיונות להפסיק את החופשה שלקח</w:t>
      </w:r>
      <w:r>
        <w:rPr>
          <w:rFonts w:hint="cs"/>
          <w:rtl/>
        </w:rPr>
        <w:t xml:space="preserve">ה תנועתו מהמציאות. זה קורה לו בדרך כלל כשהוא חותר לתפקיד המחייב את תמיכת המרכז הציבורי הפוליטי, או אולי אפילו האמריקני. </w:t>
      </w:r>
    </w:p>
    <w:p w14:paraId="271C877E" w14:textId="77777777" w:rsidR="00000000" w:rsidRDefault="00026F1C">
      <w:pPr>
        <w:pStyle w:val="a0"/>
        <w:rPr>
          <w:rFonts w:hint="cs"/>
          <w:rtl/>
        </w:rPr>
      </w:pPr>
    </w:p>
    <w:p w14:paraId="0C86C125" w14:textId="77777777" w:rsidR="00000000" w:rsidRDefault="00026F1C">
      <w:pPr>
        <w:pStyle w:val="a0"/>
        <w:rPr>
          <w:rFonts w:hint="cs"/>
          <w:rtl/>
        </w:rPr>
      </w:pPr>
      <w:r>
        <w:rPr>
          <w:rFonts w:hint="cs"/>
          <w:rtl/>
        </w:rPr>
        <w:t xml:space="preserve">אין ספק שהרעיונות הם ממוחזרים, אבל אני רוצה להגיד שזו לא רעידת אדמה, לא רעש אדמה; זו שממה. אין הצדקה לכל ההמולה התקשורתית. לא קרה כאן </w:t>
      </w:r>
      <w:r>
        <w:rPr>
          <w:rFonts w:hint="cs"/>
          <w:rtl/>
        </w:rPr>
        <w:t xml:space="preserve">כלום, ולצערי, אדוני השר אולמרט, כנראה גם לא הולך לקרות דבר. </w:t>
      </w:r>
    </w:p>
    <w:p w14:paraId="28AC7026" w14:textId="77777777" w:rsidR="00000000" w:rsidRDefault="00026F1C">
      <w:pPr>
        <w:pStyle w:val="a0"/>
        <w:rPr>
          <w:rFonts w:hint="cs"/>
          <w:rtl/>
        </w:rPr>
      </w:pPr>
    </w:p>
    <w:p w14:paraId="7A57351F" w14:textId="77777777" w:rsidR="00000000" w:rsidRDefault="00026F1C">
      <w:pPr>
        <w:pStyle w:val="a0"/>
        <w:rPr>
          <w:rFonts w:hint="cs"/>
          <w:rtl/>
        </w:rPr>
      </w:pPr>
      <w:r>
        <w:rPr>
          <w:rFonts w:hint="cs"/>
          <w:rtl/>
        </w:rPr>
        <w:t>הסיפור וההמצאה החדשה של החד-צדדיות, שבאה מבית-מדרשו של ראש הממשלה, ואחר כך ביתר שאת בימים האחרונים מחזר אותה השר אולמרט, היא ניסיון לסרטט את הגבולות בין הישראלים לבין הפלסטינים מצד אחד. קודם כול</w:t>
      </w:r>
      <w:r>
        <w:rPr>
          <w:rFonts w:hint="cs"/>
          <w:rtl/>
        </w:rPr>
        <w:t xml:space="preserve"> קובעים את הנתונים של הפרטנר שצריך שיהיה, אחר כך קובעים מי פרטנר ומי לא פרטנר, ואחר כך קובעים שאין פרטנר, ואחר כך קובעים שצריך חד-צדדיות, ואז ממשלת ישראל, מדינת ישראל, היא שמסרטטת את הגבולות בינה לבין הפלסטינים מצד אחד. </w:t>
      </w:r>
    </w:p>
    <w:p w14:paraId="7E9DE5DC" w14:textId="77777777" w:rsidR="00000000" w:rsidRDefault="00026F1C">
      <w:pPr>
        <w:pStyle w:val="a0"/>
        <w:rPr>
          <w:rFonts w:hint="cs"/>
          <w:rtl/>
        </w:rPr>
      </w:pPr>
    </w:p>
    <w:p w14:paraId="0A883604" w14:textId="77777777" w:rsidR="00000000" w:rsidRDefault="00026F1C">
      <w:pPr>
        <w:pStyle w:val="a0"/>
        <w:rPr>
          <w:rFonts w:hint="cs"/>
          <w:rtl/>
        </w:rPr>
      </w:pPr>
      <w:r>
        <w:rPr>
          <w:rFonts w:hint="cs"/>
          <w:rtl/>
        </w:rPr>
        <w:t xml:space="preserve">אני אומר לך, אדוני השר אולמרט, עם </w:t>
      </w:r>
      <w:r>
        <w:rPr>
          <w:rFonts w:hint="cs"/>
          <w:rtl/>
        </w:rPr>
        <w:t>התוכנית שלך אפשר להיכנס לעיתון ולטלוויזיה, אבל אי-אפשר להיכנס לתהליך מדיני. עוד פעם חזרת על שרשרת הלאווים, ההצהרות והמליצות על ירושלים מאוחדת, על גושי התיישבות והותרת את מפעל ההתנחלות על כנו. זו תוכנית מדינית? זה אולי בסיס למשא-ומתן בינך, אדוני, לבין צחי ה</w:t>
      </w:r>
      <w:r>
        <w:rPr>
          <w:rFonts w:hint="cs"/>
          <w:rtl/>
        </w:rPr>
        <w:t xml:space="preserve">נגבי, אבל לא בין ישראל לבין הפלסטינים. תודה רבה. </w:t>
      </w:r>
    </w:p>
    <w:p w14:paraId="268CEC21" w14:textId="77777777" w:rsidR="00000000" w:rsidRDefault="00026F1C">
      <w:pPr>
        <w:pStyle w:val="a0"/>
        <w:rPr>
          <w:rFonts w:hint="cs"/>
          <w:rtl/>
        </w:rPr>
      </w:pPr>
    </w:p>
    <w:p w14:paraId="074B7C11" w14:textId="77777777" w:rsidR="00000000" w:rsidRDefault="00026F1C">
      <w:pPr>
        <w:pStyle w:val="af1"/>
        <w:rPr>
          <w:rtl/>
        </w:rPr>
      </w:pPr>
      <w:r>
        <w:rPr>
          <w:rtl/>
        </w:rPr>
        <w:t>היו"ר</w:t>
      </w:r>
      <w:r>
        <w:rPr>
          <w:rFonts w:hint="cs"/>
          <w:rtl/>
        </w:rPr>
        <w:t xml:space="preserve"> אתי לבני</w:t>
      </w:r>
      <w:r>
        <w:rPr>
          <w:rtl/>
        </w:rPr>
        <w:t>:</w:t>
      </w:r>
    </w:p>
    <w:p w14:paraId="75E355FD" w14:textId="77777777" w:rsidR="00000000" w:rsidRDefault="00026F1C">
      <w:pPr>
        <w:pStyle w:val="a0"/>
        <w:rPr>
          <w:rtl/>
        </w:rPr>
      </w:pPr>
    </w:p>
    <w:p w14:paraId="2D66C57F" w14:textId="77777777" w:rsidR="00000000" w:rsidRDefault="00026F1C">
      <w:pPr>
        <w:pStyle w:val="a0"/>
        <w:rPr>
          <w:rFonts w:hint="cs"/>
          <w:rtl/>
        </w:rPr>
      </w:pPr>
      <w:r>
        <w:rPr>
          <w:rFonts w:hint="cs"/>
          <w:rtl/>
        </w:rPr>
        <w:t xml:space="preserve">הרגע נתתי לך הארכה מתוך אחוות סגנים. חבר הכנסת שאול יהלום, בבקשה. </w:t>
      </w:r>
    </w:p>
    <w:p w14:paraId="5AB352E8" w14:textId="77777777" w:rsidR="00000000" w:rsidRDefault="00026F1C">
      <w:pPr>
        <w:pStyle w:val="a0"/>
        <w:rPr>
          <w:rFonts w:hint="cs"/>
          <w:rtl/>
        </w:rPr>
      </w:pPr>
    </w:p>
    <w:p w14:paraId="2C8069D8" w14:textId="77777777" w:rsidR="00000000" w:rsidRDefault="00026F1C">
      <w:pPr>
        <w:pStyle w:val="a"/>
        <w:rPr>
          <w:rtl/>
        </w:rPr>
      </w:pPr>
      <w:bookmarkStart w:id="479" w:name="FS000000540T10_12_2003_15_53_31"/>
      <w:bookmarkStart w:id="480" w:name="FS000000524T10_12_2003_16_33_23"/>
      <w:bookmarkStart w:id="481" w:name="_Toc70328408"/>
      <w:bookmarkEnd w:id="479"/>
      <w:bookmarkEnd w:id="480"/>
      <w:r>
        <w:rPr>
          <w:rFonts w:hint="cs"/>
          <w:rtl/>
        </w:rPr>
        <w:t>ש</w:t>
      </w:r>
      <w:r>
        <w:rPr>
          <w:rFonts w:hint="eastAsia"/>
          <w:rtl/>
        </w:rPr>
        <w:t>אול</w:t>
      </w:r>
      <w:r>
        <w:rPr>
          <w:rtl/>
        </w:rPr>
        <w:t xml:space="preserve"> יהלום (מפד"ל):</w:t>
      </w:r>
      <w:bookmarkEnd w:id="481"/>
    </w:p>
    <w:p w14:paraId="55695BF5" w14:textId="77777777" w:rsidR="00000000" w:rsidRDefault="00026F1C">
      <w:pPr>
        <w:pStyle w:val="a0"/>
        <w:rPr>
          <w:rFonts w:hint="cs"/>
          <w:rtl/>
        </w:rPr>
      </w:pPr>
    </w:p>
    <w:p w14:paraId="45F9B3B3" w14:textId="77777777" w:rsidR="00000000" w:rsidRDefault="00026F1C">
      <w:pPr>
        <w:pStyle w:val="a0"/>
        <w:rPr>
          <w:rFonts w:hint="cs"/>
          <w:rtl/>
        </w:rPr>
      </w:pPr>
      <w:r>
        <w:rPr>
          <w:rFonts w:hint="cs"/>
          <w:rtl/>
        </w:rPr>
        <w:t>אדוני היושב-ראש, כנסת נכבדה, ממלא-מקום ראש הממשלה, השר אולמרט, שבדבריו אנחנו עוסקים, אדוני השר אולמ</w:t>
      </w:r>
      <w:r>
        <w:rPr>
          <w:rFonts w:hint="cs"/>
          <w:rtl/>
        </w:rPr>
        <w:t xml:space="preserve">רט, יכול להיות שדעתך א', יכול להיות שדעתך ב', אבל צריך להיות מינימום שבמינימום שבמינימום של הגינות פוליטית. </w:t>
      </w:r>
    </w:p>
    <w:p w14:paraId="176FB0DF" w14:textId="77777777" w:rsidR="00000000" w:rsidRDefault="00026F1C">
      <w:pPr>
        <w:pStyle w:val="a0"/>
        <w:rPr>
          <w:rFonts w:hint="cs"/>
          <w:rtl/>
        </w:rPr>
      </w:pPr>
    </w:p>
    <w:p w14:paraId="32E1227F" w14:textId="77777777" w:rsidR="00000000" w:rsidRDefault="00026F1C">
      <w:pPr>
        <w:pStyle w:val="a0"/>
        <w:rPr>
          <w:rFonts w:hint="cs"/>
          <w:rtl/>
        </w:rPr>
      </w:pPr>
      <w:bookmarkStart w:id="482" w:name="FS000000524T10_12_2003_15_54_08"/>
      <w:bookmarkEnd w:id="482"/>
      <w:r>
        <w:rPr>
          <w:rFonts w:hint="cs"/>
          <w:rtl/>
        </w:rPr>
        <w:t>אנחנו היינו לפני אך פחות משנה במערכת בחירות קשה ביותר, במערכת בחירות שהנושא המדיני חזר והופיע בה, באמצע אינתיפאדה קשה, עם מאות הרוגים. מן הראוי הי</w:t>
      </w:r>
      <w:r>
        <w:rPr>
          <w:rFonts w:hint="cs"/>
          <w:rtl/>
        </w:rPr>
        <w:t xml:space="preserve">ה שמפלגת השלטון של היום, שהתיימרה לפני הבחירות להציג ראש ממשלה משלה, והוא הציג אותך כבר אז </w:t>
      </w:r>
      <w:r>
        <w:rPr>
          <w:rtl/>
        </w:rPr>
        <w:t>–</w:t>
      </w:r>
      <w:r>
        <w:rPr>
          <w:rFonts w:hint="cs"/>
          <w:rtl/>
        </w:rPr>
        <w:t xml:space="preserve"> העובדה שבבחירות הפנימיות לא יצאת כמו שהוא ייעד לך, לא משנה את מה שהוא ראה בך ורואה בך עד היום. הראיה, שהוא מינה אותך לממלא-מקום. שאתה תצא, ואתה בראש, עם תוכנית מדי</w:t>
      </w:r>
      <w:r>
        <w:rPr>
          <w:rFonts w:hint="cs"/>
          <w:rtl/>
        </w:rPr>
        <w:t xml:space="preserve">נית כל כך מהפכנית, כל כך מנוגדת לעמדת ראש הממשלה ולעמדתך - והרי היו לנו הרבה שיחות במשך השנים. </w:t>
      </w:r>
    </w:p>
    <w:p w14:paraId="01F5208E" w14:textId="77777777" w:rsidR="00000000" w:rsidRDefault="00026F1C">
      <w:pPr>
        <w:pStyle w:val="a0"/>
        <w:rPr>
          <w:rFonts w:hint="cs"/>
          <w:rtl/>
        </w:rPr>
      </w:pPr>
    </w:p>
    <w:p w14:paraId="33EEA6D4" w14:textId="77777777" w:rsidR="00000000" w:rsidRDefault="00026F1C">
      <w:pPr>
        <w:pStyle w:val="a0"/>
        <w:rPr>
          <w:rFonts w:hint="cs"/>
          <w:rtl/>
        </w:rPr>
      </w:pPr>
      <w:r>
        <w:rPr>
          <w:rFonts w:hint="cs"/>
          <w:rtl/>
        </w:rPr>
        <w:t>היו לנו הרבה שיחות במשך השנים, וכל מי שהיה אומר לי שזו תהיה דעתך, הייתי אומר לו שהוא חוזה בכוכבים. מתוך הגינות היו צריכים לבוא לפני הבחירות ולומר שהליכוד התחרפ</w:t>
      </w:r>
      <w:r>
        <w:rPr>
          <w:rFonts w:hint="cs"/>
          <w:rtl/>
        </w:rPr>
        <w:t>ן, עשה מהפך  של 180 מעלות בעמדתו, הולך לסגת נסיגה חד-צדדית, בלי הסכם שלום; הולך להגיע למצב של 80% יהודים ו-20% ערבים, שזה אומר שרוב שטחי יהודה, שומרון ועזה יינתנו לפלסטינים, ללא שום הסכם שלום, עם ערפאת שכל כולו מחפש את הטרור ומחפש בפינה את מדינת ישראל ואיך</w:t>
      </w:r>
      <w:r>
        <w:rPr>
          <w:rFonts w:hint="cs"/>
          <w:rtl/>
        </w:rPr>
        <w:t xml:space="preserve"> לרמות אותה שוב ולערוך לה אוסלו ב'. אז היינו מחליטים אם להצביע עבור אריק שרון והליכוד או לא. </w:t>
      </w:r>
    </w:p>
    <w:p w14:paraId="6582D22E" w14:textId="77777777" w:rsidR="00000000" w:rsidRDefault="00026F1C">
      <w:pPr>
        <w:pStyle w:val="a0"/>
        <w:rPr>
          <w:rFonts w:hint="cs"/>
          <w:rtl/>
        </w:rPr>
      </w:pPr>
    </w:p>
    <w:p w14:paraId="66C62445" w14:textId="77777777" w:rsidR="00000000" w:rsidRDefault="00026F1C">
      <w:pPr>
        <w:pStyle w:val="a0"/>
        <w:rPr>
          <w:rFonts w:hint="cs"/>
          <w:rtl/>
        </w:rPr>
      </w:pPr>
      <w:r>
        <w:rPr>
          <w:rFonts w:hint="cs"/>
          <w:rtl/>
        </w:rPr>
        <w:t>זאת ההגינות הפוליטית המינימלית. אני חושב שתמיד נשאת את הדגל של הגינות מינימלית בפוליטיקה, שהיא אחד הנושאים החשובים. לא צריך לבוא כל כך קרוב למערכת הבחירות ולהגיד</w:t>
      </w:r>
      <w:r>
        <w:rPr>
          <w:rFonts w:hint="cs"/>
          <w:rtl/>
        </w:rPr>
        <w:t xml:space="preserve">: זו עמדתי, כשאף אחד לא סובר - אף פרשן אובייקטיבי, ובוודאי לא מי שיושב כאן בכנסת, שהוא אולי סובייקטיבי - שמישהו יכול היה לשער שזו תוכנית הליכוד. אתה לא סתם חבר כנסת שיושב בספסלים האחוריים של הליכוד, אתה ממלא-מקום ראש הממשלה, שר בממשלה. </w:t>
      </w:r>
    </w:p>
    <w:p w14:paraId="5A6A6B0B" w14:textId="77777777" w:rsidR="00000000" w:rsidRDefault="00026F1C">
      <w:pPr>
        <w:pStyle w:val="a0"/>
        <w:rPr>
          <w:rFonts w:hint="cs"/>
          <w:rtl/>
        </w:rPr>
      </w:pPr>
    </w:p>
    <w:p w14:paraId="3F996820" w14:textId="77777777" w:rsidR="00000000" w:rsidRDefault="00026F1C">
      <w:pPr>
        <w:pStyle w:val="af1"/>
        <w:rPr>
          <w:rtl/>
        </w:rPr>
      </w:pPr>
      <w:r>
        <w:rPr>
          <w:rtl/>
        </w:rPr>
        <w:t>היו"ר מוחמד ברכה:</w:t>
      </w:r>
    </w:p>
    <w:p w14:paraId="7B3C7960" w14:textId="77777777" w:rsidR="00000000" w:rsidRDefault="00026F1C">
      <w:pPr>
        <w:pStyle w:val="a0"/>
        <w:rPr>
          <w:rtl/>
        </w:rPr>
      </w:pPr>
    </w:p>
    <w:p w14:paraId="5A094B57" w14:textId="77777777" w:rsidR="00000000" w:rsidRDefault="00026F1C">
      <w:pPr>
        <w:pStyle w:val="a0"/>
        <w:rPr>
          <w:rFonts w:hint="cs"/>
          <w:rtl/>
        </w:rPr>
      </w:pPr>
      <w:r>
        <w:rPr>
          <w:rFonts w:hint="cs"/>
          <w:rtl/>
        </w:rPr>
        <w:t xml:space="preserve">אדוני, שלוש דקות. </w:t>
      </w:r>
    </w:p>
    <w:p w14:paraId="319C1F00" w14:textId="77777777" w:rsidR="00000000" w:rsidRDefault="00026F1C">
      <w:pPr>
        <w:pStyle w:val="a0"/>
        <w:rPr>
          <w:rFonts w:hint="cs"/>
          <w:rtl/>
        </w:rPr>
      </w:pPr>
    </w:p>
    <w:p w14:paraId="4D5E0709" w14:textId="77777777" w:rsidR="00000000" w:rsidRDefault="00026F1C">
      <w:pPr>
        <w:pStyle w:val="-"/>
        <w:rPr>
          <w:rtl/>
        </w:rPr>
      </w:pPr>
      <w:bookmarkStart w:id="483" w:name="FS000000524T10_12_2003_16_53_29C"/>
      <w:bookmarkEnd w:id="483"/>
      <w:r>
        <w:rPr>
          <w:rtl/>
        </w:rPr>
        <w:t>שאול יהלום (מפד"ל):</w:t>
      </w:r>
    </w:p>
    <w:p w14:paraId="2B40BB6A" w14:textId="77777777" w:rsidR="00000000" w:rsidRDefault="00026F1C">
      <w:pPr>
        <w:pStyle w:val="a0"/>
        <w:rPr>
          <w:rtl/>
        </w:rPr>
      </w:pPr>
    </w:p>
    <w:p w14:paraId="6D628E7F" w14:textId="77777777" w:rsidR="00000000" w:rsidRDefault="00026F1C">
      <w:pPr>
        <w:pStyle w:val="a0"/>
        <w:rPr>
          <w:rFonts w:hint="cs"/>
          <w:rtl/>
        </w:rPr>
      </w:pPr>
      <w:r>
        <w:rPr>
          <w:rFonts w:hint="cs"/>
          <w:rtl/>
        </w:rPr>
        <w:t>עברו שלוש דקות?</w:t>
      </w:r>
    </w:p>
    <w:p w14:paraId="790198CB" w14:textId="77777777" w:rsidR="00000000" w:rsidRDefault="00026F1C">
      <w:pPr>
        <w:pStyle w:val="a0"/>
        <w:rPr>
          <w:rFonts w:hint="cs"/>
          <w:rtl/>
        </w:rPr>
      </w:pPr>
    </w:p>
    <w:p w14:paraId="4D4F8AEC" w14:textId="77777777" w:rsidR="00000000" w:rsidRDefault="00026F1C">
      <w:pPr>
        <w:pStyle w:val="af1"/>
        <w:rPr>
          <w:rtl/>
        </w:rPr>
      </w:pPr>
      <w:r>
        <w:rPr>
          <w:rtl/>
        </w:rPr>
        <w:t>היו"ר מוחמד ברכה:</w:t>
      </w:r>
    </w:p>
    <w:p w14:paraId="7F915E37" w14:textId="77777777" w:rsidR="00000000" w:rsidRDefault="00026F1C">
      <w:pPr>
        <w:pStyle w:val="a0"/>
        <w:rPr>
          <w:rtl/>
        </w:rPr>
      </w:pPr>
    </w:p>
    <w:p w14:paraId="06D8660F" w14:textId="77777777" w:rsidR="00000000" w:rsidRDefault="00026F1C">
      <w:pPr>
        <w:pStyle w:val="a0"/>
        <w:rPr>
          <w:rFonts w:hint="cs"/>
          <w:rtl/>
        </w:rPr>
      </w:pPr>
      <w:r>
        <w:rPr>
          <w:rFonts w:hint="cs"/>
          <w:rtl/>
        </w:rPr>
        <w:t xml:space="preserve">עוד 15 שניות. </w:t>
      </w:r>
    </w:p>
    <w:p w14:paraId="36D00D84" w14:textId="77777777" w:rsidR="00000000" w:rsidRDefault="00026F1C">
      <w:pPr>
        <w:pStyle w:val="a0"/>
        <w:rPr>
          <w:rFonts w:hint="cs"/>
          <w:rtl/>
        </w:rPr>
      </w:pPr>
    </w:p>
    <w:p w14:paraId="66A3400A" w14:textId="77777777" w:rsidR="00000000" w:rsidRDefault="00026F1C">
      <w:pPr>
        <w:pStyle w:val="-"/>
        <w:rPr>
          <w:rtl/>
        </w:rPr>
      </w:pPr>
      <w:bookmarkStart w:id="484" w:name="FS000000524T10_12_2003_16_53_42C"/>
      <w:bookmarkEnd w:id="484"/>
      <w:r>
        <w:rPr>
          <w:rtl/>
        </w:rPr>
        <w:t>שאול יהלום (מפד"ל):</w:t>
      </w:r>
    </w:p>
    <w:p w14:paraId="1FDCBD97" w14:textId="77777777" w:rsidR="00000000" w:rsidRDefault="00026F1C">
      <w:pPr>
        <w:pStyle w:val="a0"/>
        <w:rPr>
          <w:rtl/>
        </w:rPr>
      </w:pPr>
    </w:p>
    <w:p w14:paraId="72620A4B" w14:textId="77777777" w:rsidR="00000000" w:rsidRDefault="00026F1C">
      <w:pPr>
        <w:pStyle w:val="a0"/>
        <w:rPr>
          <w:rFonts w:hint="cs"/>
          <w:rtl/>
        </w:rPr>
      </w:pPr>
      <w:r>
        <w:rPr>
          <w:rFonts w:hint="cs"/>
          <w:rtl/>
        </w:rPr>
        <w:t>אז עוד לפני שעברו, כבר אדוני מזהיר אותי?</w:t>
      </w:r>
    </w:p>
    <w:p w14:paraId="3631C12E" w14:textId="77777777" w:rsidR="00000000" w:rsidRDefault="00026F1C">
      <w:pPr>
        <w:pStyle w:val="a0"/>
        <w:rPr>
          <w:rFonts w:hint="cs"/>
          <w:rtl/>
        </w:rPr>
      </w:pPr>
    </w:p>
    <w:p w14:paraId="2DCCC4C6" w14:textId="77777777" w:rsidR="00000000" w:rsidRDefault="00026F1C">
      <w:pPr>
        <w:pStyle w:val="af1"/>
        <w:rPr>
          <w:rtl/>
        </w:rPr>
      </w:pPr>
      <w:r>
        <w:rPr>
          <w:rtl/>
        </w:rPr>
        <w:t>היו"ר מוחמד ברכה:</w:t>
      </w:r>
    </w:p>
    <w:p w14:paraId="23A5A936" w14:textId="77777777" w:rsidR="00000000" w:rsidRDefault="00026F1C">
      <w:pPr>
        <w:pStyle w:val="a0"/>
        <w:rPr>
          <w:rtl/>
        </w:rPr>
      </w:pPr>
    </w:p>
    <w:p w14:paraId="255948D2" w14:textId="77777777" w:rsidR="00000000" w:rsidRDefault="00026F1C">
      <w:pPr>
        <w:pStyle w:val="a0"/>
        <w:rPr>
          <w:rFonts w:hint="cs"/>
          <w:rtl/>
        </w:rPr>
      </w:pPr>
      <w:r>
        <w:rPr>
          <w:rFonts w:hint="cs"/>
          <w:rtl/>
        </w:rPr>
        <w:t xml:space="preserve">אני רוצה שתתחיל להתכונן למשפטים האחרונים. </w:t>
      </w:r>
    </w:p>
    <w:p w14:paraId="6D4B6FB6" w14:textId="77777777" w:rsidR="00000000" w:rsidRDefault="00026F1C">
      <w:pPr>
        <w:pStyle w:val="a0"/>
        <w:rPr>
          <w:rFonts w:hint="cs"/>
          <w:rtl/>
        </w:rPr>
      </w:pPr>
    </w:p>
    <w:p w14:paraId="020987A4" w14:textId="77777777" w:rsidR="00000000" w:rsidRDefault="00026F1C">
      <w:pPr>
        <w:pStyle w:val="-"/>
        <w:rPr>
          <w:rtl/>
        </w:rPr>
      </w:pPr>
      <w:bookmarkStart w:id="485" w:name="FS000000524T10_12_2003_16_54_14C"/>
      <w:bookmarkEnd w:id="485"/>
      <w:r>
        <w:rPr>
          <w:rtl/>
        </w:rPr>
        <w:t>שאול יהלום (מפד"ל):</w:t>
      </w:r>
    </w:p>
    <w:p w14:paraId="42A54F0F" w14:textId="77777777" w:rsidR="00000000" w:rsidRDefault="00026F1C">
      <w:pPr>
        <w:pStyle w:val="a0"/>
        <w:rPr>
          <w:rFonts w:hint="cs"/>
          <w:rtl/>
        </w:rPr>
      </w:pPr>
    </w:p>
    <w:p w14:paraId="5AD6B9EF" w14:textId="77777777" w:rsidR="00000000" w:rsidRDefault="00026F1C">
      <w:pPr>
        <w:pStyle w:val="a0"/>
        <w:rPr>
          <w:rFonts w:hint="cs"/>
          <w:rtl/>
        </w:rPr>
      </w:pPr>
      <w:r>
        <w:rPr>
          <w:rFonts w:hint="cs"/>
          <w:rtl/>
        </w:rPr>
        <w:t xml:space="preserve">את זה אני שומע </w:t>
      </w:r>
      <w:r>
        <w:rPr>
          <w:rFonts w:hint="cs"/>
          <w:rtl/>
        </w:rPr>
        <w:t>בכנסת פעם ראשונה. כשנגמר הזמן אומרים, אבל לפני זה?</w:t>
      </w:r>
    </w:p>
    <w:p w14:paraId="7AA7DB3D" w14:textId="77777777" w:rsidR="00000000" w:rsidRDefault="00026F1C">
      <w:pPr>
        <w:pStyle w:val="a0"/>
        <w:rPr>
          <w:rFonts w:hint="cs"/>
          <w:rtl/>
        </w:rPr>
      </w:pPr>
    </w:p>
    <w:p w14:paraId="1492B610" w14:textId="77777777" w:rsidR="00000000" w:rsidRDefault="00026F1C">
      <w:pPr>
        <w:pStyle w:val="af0"/>
        <w:rPr>
          <w:rtl/>
        </w:rPr>
      </w:pPr>
      <w:bookmarkStart w:id="486" w:name="FS000000524T10_12_2003_15_56_44C"/>
      <w:bookmarkEnd w:id="486"/>
      <w:r>
        <w:rPr>
          <w:rFonts w:hint="eastAsia"/>
          <w:rtl/>
        </w:rPr>
        <w:t>חיים</w:t>
      </w:r>
      <w:r>
        <w:rPr>
          <w:rtl/>
        </w:rPr>
        <w:t xml:space="preserve"> אורון (מרצ):</w:t>
      </w:r>
    </w:p>
    <w:p w14:paraId="5B5F43E0" w14:textId="77777777" w:rsidR="00000000" w:rsidRDefault="00026F1C">
      <w:pPr>
        <w:pStyle w:val="a0"/>
        <w:rPr>
          <w:rFonts w:hint="cs"/>
          <w:rtl/>
        </w:rPr>
      </w:pPr>
    </w:p>
    <w:p w14:paraId="70BBCDD3" w14:textId="77777777" w:rsidR="00000000" w:rsidRDefault="00026F1C">
      <w:pPr>
        <w:pStyle w:val="a0"/>
        <w:rPr>
          <w:rFonts w:hint="cs"/>
          <w:rtl/>
        </w:rPr>
      </w:pPr>
      <w:r>
        <w:rPr>
          <w:rFonts w:hint="cs"/>
          <w:rtl/>
        </w:rPr>
        <w:t>- - -</w:t>
      </w:r>
    </w:p>
    <w:p w14:paraId="6FD4159B" w14:textId="77777777" w:rsidR="00000000" w:rsidRDefault="00026F1C">
      <w:pPr>
        <w:pStyle w:val="a0"/>
        <w:rPr>
          <w:rFonts w:hint="cs"/>
          <w:rtl/>
        </w:rPr>
      </w:pPr>
    </w:p>
    <w:p w14:paraId="364DC230" w14:textId="77777777" w:rsidR="00000000" w:rsidRDefault="00026F1C">
      <w:pPr>
        <w:pStyle w:val="-"/>
        <w:rPr>
          <w:rtl/>
        </w:rPr>
      </w:pPr>
      <w:bookmarkStart w:id="487" w:name="FS000000524T10_12_2003_15_56_59C"/>
      <w:bookmarkEnd w:id="487"/>
      <w:r>
        <w:rPr>
          <w:rtl/>
        </w:rPr>
        <w:t>שאול יהלום (מפד"ל):</w:t>
      </w:r>
    </w:p>
    <w:p w14:paraId="601F6E0C" w14:textId="77777777" w:rsidR="00000000" w:rsidRDefault="00026F1C">
      <w:pPr>
        <w:pStyle w:val="a0"/>
        <w:rPr>
          <w:rtl/>
        </w:rPr>
      </w:pPr>
    </w:p>
    <w:p w14:paraId="30CDAE8F" w14:textId="77777777" w:rsidR="00000000" w:rsidRDefault="00026F1C">
      <w:pPr>
        <w:pStyle w:val="a0"/>
        <w:rPr>
          <w:rFonts w:hint="cs"/>
          <w:rtl/>
        </w:rPr>
      </w:pPr>
      <w:r>
        <w:rPr>
          <w:rFonts w:hint="cs"/>
          <w:rtl/>
        </w:rPr>
        <w:t xml:space="preserve">ממלא-מקום ראש הממשלה הרס לי את הקו המדיני, ואתה הורס לי את הקו המחשבתי. </w:t>
      </w:r>
    </w:p>
    <w:p w14:paraId="5DAE6283" w14:textId="77777777" w:rsidR="00000000" w:rsidRDefault="00026F1C">
      <w:pPr>
        <w:pStyle w:val="a0"/>
        <w:rPr>
          <w:rFonts w:hint="cs"/>
          <w:rtl/>
        </w:rPr>
      </w:pPr>
    </w:p>
    <w:p w14:paraId="06062F22" w14:textId="77777777" w:rsidR="00000000" w:rsidRDefault="00026F1C">
      <w:pPr>
        <w:pStyle w:val="a0"/>
        <w:rPr>
          <w:rFonts w:hint="cs"/>
          <w:rtl/>
        </w:rPr>
      </w:pPr>
      <w:r>
        <w:rPr>
          <w:rFonts w:hint="cs"/>
          <w:rtl/>
        </w:rPr>
        <w:t xml:space="preserve">אני קורא לך ואומר, אם אתם מחליטים להתפטר והכנסת תבחר ראש ממשלה חדש, ממלא-מקום חדש, </w:t>
      </w:r>
      <w:r>
        <w:rPr>
          <w:rFonts w:hint="cs"/>
          <w:rtl/>
        </w:rPr>
        <w:t xml:space="preserve">מבחינתי בחירות חדשות - גם כן לא נושא. בנושא הכי רציני של מדינת ישראל, שהיא מתלבטת בו 30 שנה, אפילו 35 שנה, אתם משנים את עמדתכם מימין לשמאל. אי-אפשר להמשיך כך. אתם חייבים לבוא אל העם, ואם אתם לא באים אל העם, אתם עושים מעשה בלתי הגון מבחינה דמוקרטית ומבחינה </w:t>
      </w:r>
      <w:r>
        <w:rPr>
          <w:rFonts w:hint="cs"/>
          <w:rtl/>
        </w:rPr>
        <w:t xml:space="preserve">מוסרית, שלא לדבר על המחלוקת בינינו גם מבחינה מדינית. </w:t>
      </w:r>
    </w:p>
    <w:p w14:paraId="364AE246" w14:textId="77777777" w:rsidR="00000000" w:rsidRDefault="00026F1C">
      <w:pPr>
        <w:pStyle w:val="a0"/>
        <w:rPr>
          <w:rFonts w:hint="cs"/>
          <w:rtl/>
        </w:rPr>
      </w:pPr>
    </w:p>
    <w:p w14:paraId="71D776BC" w14:textId="77777777" w:rsidR="00000000" w:rsidRDefault="00026F1C">
      <w:pPr>
        <w:pStyle w:val="af1"/>
        <w:rPr>
          <w:rtl/>
        </w:rPr>
      </w:pPr>
      <w:r>
        <w:rPr>
          <w:rtl/>
        </w:rPr>
        <w:t>היו"ר מוחמד ברכה:</w:t>
      </w:r>
    </w:p>
    <w:p w14:paraId="71F30C4B" w14:textId="77777777" w:rsidR="00000000" w:rsidRDefault="00026F1C">
      <w:pPr>
        <w:pStyle w:val="a0"/>
        <w:rPr>
          <w:rtl/>
        </w:rPr>
      </w:pPr>
    </w:p>
    <w:p w14:paraId="142B9F25" w14:textId="77777777" w:rsidR="00000000" w:rsidRDefault="00026F1C">
      <w:pPr>
        <w:pStyle w:val="a0"/>
        <w:rPr>
          <w:rFonts w:hint="cs"/>
          <w:rtl/>
        </w:rPr>
      </w:pPr>
      <w:r>
        <w:rPr>
          <w:rFonts w:hint="cs"/>
          <w:rtl/>
        </w:rPr>
        <w:t xml:space="preserve">תודה רבה, אדוני. חבר הכנסת חיים אורון, ואחריו - חבר הכנסת עמיר פרץ. </w:t>
      </w:r>
    </w:p>
    <w:p w14:paraId="688518B1" w14:textId="77777777" w:rsidR="00000000" w:rsidRDefault="00026F1C">
      <w:pPr>
        <w:pStyle w:val="a0"/>
        <w:rPr>
          <w:rFonts w:hint="cs"/>
          <w:rtl/>
        </w:rPr>
      </w:pPr>
    </w:p>
    <w:p w14:paraId="55113EBA" w14:textId="77777777" w:rsidR="00000000" w:rsidRDefault="00026F1C">
      <w:pPr>
        <w:pStyle w:val="a"/>
        <w:rPr>
          <w:rtl/>
        </w:rPr>
      </w:pPr>
      <w:bookmarkStart w:id="488" w:name="FS000001065T10_12_2003_15_58_03"/>
      <w:bookmarkStart w:id="489" w:name="_Toc70328409"/>
      <w:bookmarkEnd w:id="488"/>
      <w:r>
        <w:rPr>
          <w:rFonts w:hint="eastAsia"/>
          <w:rtl/>
        </w:rPr>
        <w:t>חיים</w:t>
      </w:r>
      <w:r>
        <w:rPr>
          <w:rtl/>
        </w:rPr>
        <w:t xml:space="preserve"> אורון (מרצ):</w:t>
      </w:r>
      <w:bookmarkEnd w:id="489"/>
    </w:p>
    <w:p w14:paraId="11A04C26" w14:textId="77777777" w:rsidR="00000000" w:rsidRDefault="00026F1C">
      <w:pPr>
        <w:pStyle w:val="a0"/>
        <w:rPr>
          <w:rFonts w:hint="cs"/>
          <w:rtl/>
        </w:rPr>
      </w:pPr>
    </w:p>
    <w:p w14:paraId="4D961AD5" w14:textId="77777777" w:rsidR="00000000" w:rsidRDefault="00026F1C">
      <w:pPr>
        <w:pStyle w:val="a0"/>
        <w:rPr>
          <w:rFonts w:hint="cs"/>
          <w:rtl/>
        </w:rPr>
      </w:pPr>
      <w:r>
        <w:rPr>
          <w:rFonts w:hint="cs"/>
          <w:rtl/>
        </w:rPr>
        <w:t>אדוני היושב-ראש, חברי הכנסת, כאשר אנחנו, יוזמי מסמך ז'נבה, הצענו תוכנית, היתה לחבר הכנסת טענה</w:t>
      </w:r>
      <w:r>
        <w:rPr>
          <w:rFonts w:hint="cs"/>
          <w:rtl/>
        </w:rPr>
        <w:t xml:space="preserve"> "מי שמכם?" כאשר ממלא-מקום ראש הממשלה מציג תוכנית, יש לו טענה שרימו אותו. ובכל זאת - מה עם המציאות? הטענה העיקרית שלך, אדוני חבר הכנסת יהלום, היא על המציאות. היא ברחה מהמקום שבו אתה נמצא, ואתה רוצה להחזיק אותה </w:t>
      </w:r>
      <w:r>
        <w:rPr>
          <w:rtl/>
        </w:rPr>
        <w:t xml:space="preserve">באמצעות </w:t>
      </w:r>
      <w:r>
        <w:rPr>
          <w:rFonts w:hint="cs"/>
          <w:rtl/>
        </w:rPr>
        <w:t xml:space="preserve">טיעונים שלא שייכים לגופם של הדברים. </w:t>
      </w:r>
    </w:p>
    <w:p w14:paraId="12902CBB" w14:textId="77777777" w:rsidR="00000000" w:rsidRDefault="00026F1C">
      <w:pPr>
        <w:pStyle w:val="a0"/>
        <w:rPr>
          <w:rFonts w:hint="cs"/>
          <w:rtl/>
        </w:rPr>
      </w:pPr>
    </w:p>
    <w:p w14:paraId="4010C31F" w14:textId="77777777" w:rsidR="00000000" w:rsidRDefault="00026F1C">
      <w:pPr>
        <w:pStyle w:val="af0"/>
        <w:rPr>
          <w:rtl/>
        </w:rPr>
      </w:pPr>
      <w:r>
        <w:rPr>
          <w:rFonts w:hint="eastAsia"/>
          <w:rtl/>
        </w:rPr>
        <w:t>שאול</w:t>
      </w:r>
      <w:r>
        <w:rPr>
          <w:rtl/>
        </w:rPr>
        <w:t xml:space="preserve"> יהלום (מפד"ל):</w:t>
      </w:r>
    </w:p>
    <w:p w14:paraId="5E1A5726" w14:textId="77777777" w:rsidR="00000000" w:rsidRDefault="00026F1C">
      <w:pPr>
        <w:pStyle w:val="a0"/>
        <w:rPr>
          <w:rFonts w:hint="cs"/>
          <w:rtl/>
        </w:rPr>
      </w:pPr>
    </w:p>
    <w:p w14:paraId="338E334F" w14:textId="77777777" w:rsidR="00000000" w:rsidRDefault="00026F1C">
      <w:pPr>
        <w:pStyle w:val="a0"/>
        <w:rPr>
          <w:rFonts w:hint="cs"/>
          <w:rtl/>
        </w:rPr>
      </w:pPr>
      <w:r>
        <w:rPr>
          <w:rFonts w:hint="cs"/>
          <w:rtl/>
        </w:rPr>
        <w:t>מה השתנה מלפני הבחירות האחרונות?</w:t>
      </w:r>
    </w:p>
    <w:p w14:paraId="715323C1" w14:textId="77777777" w:rsidR="00000000" w:rsidRDefault="00026F1C">
      <w:pPr>
        <w:pStyle w:val="a0"/>
        <w:rPr>
          <w:rFonts w:hint="cs"/>
          <w:rtl/>
        </w:rPr>
      </w:pPr>
    </w:p>
    <w:p w14:paraId="1D8F9CF3" w14:textId="77777777" w:rsidR="00000000" w:rsidRDefault="00026F1C">
      <w:pPr>
        <w:pStyle w:val="-"/>
        <w:rPr>
          <w:rtl/>
        </w:rPr>
      </w:pPr>
      <w:bookmarkStart w:id="490" w:name="FS000001065T10_12_2003_15_58_54C"/>
      <w:bookmarkEnd w:id="490"/>
      <w:r>
        <w:rPr>
          <w:rtl/>
        </w:rPr>
        <w:t>חיים אורון (מרצ):</w:t>
      </w:r>
    </w:p>
    <w:p w14:paraId="2984D73E" w14:textId="77777777" w:rsidR="00000000" w:rsidRDefault="00026F1C">
      <w:pPr>
        <w:pStyle w:val="a0"/>
        <w:rPr>
          <w:rtl/>
        </w:rPr>
      </w:pPr>
    </w:p>
    <w:p w14:paraId="68422B81" w14:textId="77777777" w:rsidR="00000000" w:rsidRDefault="00026F1C">
      <w:pPr>
        <w:pStyle w:val="a0"/>
        <w:rPr>
          <w:rFonts w:hint="cs"/>
          <w:rtl/>
        </w:rPr>
      </w:pPr>
      <w:r>
        <w:rPr>
          <w:rFonts w:hint="cs"/>
          <w:rtl/>
        </w:rPr>
        <w:t xml:space="preserve">העולם שלי לא בנוי לפי בחירות, ואלי אתה בטח לא יכול לבוא בטענה, חבר הכנסת יהלום, שלא אמרתי אותם דברים כאן. </w:t>
      </w:r>
    </w:p>
    <w:p w14:paraId="4D8BE6BA" w14:textId="77777777" w:rsidR="00000000" w:rsidRDefault="00026F1C">
      <w:pPr>
        <w:pStyle w:val="a0"/>
        <w:rPr>
          <w:rFonts w:hint="cs"/>
          <w:rtl/>
        </w:rPr>
      </w:pPr>
    </w:p>
    <w:p w14:paraId="0B1F58DF" w14:textId="77777777" w:rsidR="00000000" w:rsidRDefault="00026F1C">
      <w:pPr>
        <w:pStyle w:val="af0"/>
        <w:rPr>
          <w:rtl/>
        </w:rPr>
      </w:pPr>
      <w:r>
        <w:rPr>
          <w:rFonts w:hint="eastAsia"/>
          <w:rtl/>
        </w:rPr>
        <w:t>שאול</w:t>
      </w:r>
      <w:r>
        <w:rPr>
          <w:rtl/>
        </w:rPr>
        <w:t xml:space="preserve"> יהלום (מפד"ל):</w:t>
      </w:r>
    </w:p>
    <w:p w14:paraId="4CA11AAF" w14:textId="77777777" w:rsidR="00000000" w:rsidRDefault="00026F1C">
      <w:pPr>
        <w:pStyle w:val="a0"/>
        <w:rPr>
          <w:rFonts w:hint="cs"/>
          <w:rtl/>
        </w:rPr>
      </w:pPr>
    </w:p>
    <w:p w14:paraId="5B8983D7" w14:textId="77777777" w:rsidR="00000000" w:rsidRDefault="00026F1C">
      <w:pPr>
        <w:pStyle w:val="a0"/>
        <w:rPr>
          <w:rFonts w:hint="cs"/>
          <w:rtl/>
        </w:rPr>
      </w:pPr>
      <w:r>
        <w:rPr>
          <w:rFonts w:hint="cs"/>
          <w:rtl/>
        </w:rPr>
        <w:t xml:space="preserve">לא, אליך אין לי טענה. </w:t>
      </w:r>
    </w:p>
    <w:p w14:paraId="4593A7E5" w14:textId="77777777" w:rsidR="00000000" w:rsidRDefault="00026F1C">
      <w:pPr>
        <w:pStyle w:val="a0"/>
        <w:rPr>
          <w:rFonts w:hint="cs"/>
          <w:rtl/>
        </w:rPr>
      </w:pPr>
    </w:p>
    <w:p w14:paraId="4C9CDF65" w14:textId="77777777" w:rsidR="00000000" w:rsidRDefault="00026F1C">
      <w:pPr>
        <w:pStyle w:val="af1"/>
        <w:rPr>
          <w:rtl/>
        </w:rPr>
      </w:pPr>
      <w:r>
        <w:rPr>
          <w:rtl/>
        </w:rPr>
        <w:t>היו"ר מוחמד ברכה:</w:t>
      </w:r>
    </w:p>
    <w:p w14:paraId="3933126A" w14:textId="77777777" w:rsidR="00000000" w:rsidRDefault="00026F1C">
      <w:pPr>
        <w:pStyle w:val="a0"/>
        <w:rPr>
          <w:rtl/>
        </w:rPr>
      </w:pPr>
    </w:p>
    <w:p w14:paraId="7756357C" w14:textId="77777777" w:rsidR="00000000" w:rsidRDefault="00026F1C">
      <w:pPr>
        <w:pStyle w:val="a0"/>
        <w:rPr>
          <w:rFonts w:hint="cs"/>
          <w:rtl/>
        </w:rPr>
      </w:pPr>
      <w:r>
        <w:rPr>
          <w:rFonts w:hint="cs"/>
          <w:rtl/>
        </w:rPr>
        <w:t xml:space="preserve">חבר הכנסת </w:t>
      </w:r>
      <w:r>
        <w:rPr>
          <w:rFonts w:hint="cs"/>
          <w:rtl/>
        </w:rPr>
        <w:t xml:space="preserve">יהלום, זה לא דו-שיח. </w:t>
      </w:r>
    </w:p>
    <w:p w14:paraId="414ED31A" w14:textId="77777777" w:rsidR="00000000" w:rsidRDefault="00026F1C">
      <w:pPr>
        <w:pStyle w:val="a0"/>
        <w:rPr>
          <w:rFonts w:hint="cs"/>
          <w:rtl/>
        </w:rPr>
      </w:pPr>
    </w:p>
    <w:p w14:paraId="08056C6F" w14:textId="77777777" w:rsidR="00000000" w:rsidRDefault="00026F1C">
      <w:pPr>
        <w:pStyle w:val="af0"/>
        <w:rPr>
          <w:rtl/>
        </w:rPr>
      </w:pPr>
      <w:r>
        <w:rPr>
          <w:rFonts w:hint="eastAsia"/>
          <w:rtl/>
        </w:rPr>
        <w:t>שאול</w:t>
      </w:r>
      <w:r>
        <w:rPr>
          <w:rtl/>
        </w:rPr>
        <w:t xml:space="preserve"> יהלום (מפד"ל):</w:t>
      </w:r>
    </w:p>
    <w:p w14:paraId="531D8596" w14:textId="77777777" w:rsidR="00000000" w:rsidRDefault="00026F1C">
      <w:pPr>
        <w:pStyle w:val="a0"/>
        <w:rPr>
          <w:rFonts w:hint="cs"/>
          <w:rtl/>
        </w:rPr>
      </w:pPr>
    </w:p>
    <w:p w14:paraId="2E9AAC3A" w14:textId="77777777" w:rsidR="00000000" w:rsidRDefault="00026F1C">
      <w:pPr>
        <w:pStyle w:val="a0"/>
        <w:rPr>
          <w:rFonts w:hint="cs"/>
          <w:rtl/>
        </w:rPr>
      </w:pPr>
      <w:r>
        <w:rPr>
          <w:rFonts w:hint="cs"/>
          <w:rtl/>
        </w:rPr>
        <w:t>- - -</w:t>
      </w:r>
    </w:p>
    <w:p w14:paraId="7ECDF3A6" w14:textId="77777777" w:rsidR="00000000" w:rsidRDefault="00026F1C">
      <w:pPr>
        <w:pStyle w:val="a0"/>
        <w:rPr>
          <w:rFonts w:hint="cs"/>
          <w:rtl/>
        </w:rPr>
      </w:pPr>
    </w:p>
    <w:p w14:paraId="3E092B8E" w14:textId="77777777" w:rsidR="00000000" w:rsidRDefault="00026F1C">
      <w:pPr>
        <w:pStyle w:val="af1"/>
        <w:rPr>
          <w:rtl/>
        </w:rPr>
      </w:pPr>
      <w:r>
        <w:rPr>
          <w:rtl/>
        </w:rPr>
        <w:t>היו"ר מוחמד ברכה:</w:t>
      </w:r>
    </w:p>
    <w:p w14:paraId="00D8B0FE" w14:textId="77777777" w:rsidR="00000000" w:rsidRDefault="00026F1C">
      <w:pPr>
        <w:pStyle w:val="a0"/>
        <w:rPr>
          <w:rtl/>
        </w:rPr>
      </w:pPr>
    </w:p>
    <w:p w14:paraId="140AC1EA" w14:textId="77777777" w:rsidR="00000000" w:rsidRDefault="00026F1C">
      <w:pPr>
        <w:pStyle w:val="a0"/>
        <w:rPr>
          <w:rFonts w:hint="cs"/>
          <w:rtl/>
        </w:rPr>
      </w:pPr>
      <w:r>
        <w:rPr>
          <w:rFonts w:hint="cs"/>
          <w:rtl/>
        </w:rPr>
        <w:t xml:space="preserve">אלי ישי לא כאן, לא אליו. בבקשה. </w:t>
      </w:r>
    </w:p>
    <w:p w14:paraId="7BBDE5FA" w14:textId="77777777" w:rsidR="00000000" w:rsidRDefault="00026F1C">
      <w:pPr>
        <w:pStyle w:val="a0"/>
        <w:rPr>
          <w:rFonts w:hint="cs"/>
          <w:rtl/>
        </w:rPr>
      </w:pPr>
    </w:p>
    <w:p w14:paraId="3F2CA776" w14:textId="77777777" w:rsidR="00000000" w:rsidRDefault="00026F1C">
      <w:pPr>
        <w:pStyle w:val="-"/>
        <w:rPr>
          <w:rtl/>
        </w:rPr>
      </w:pPr>
      <w:bookmarkStart w:id="491" w:name="FS000001065T10_12_2003_15_59_07C"/>
      <w:bookmarkEnd w:id="491"/>
      <w:r>
        <w:rPr>
          <w:rtl/>
        </w:rPr>
        <w:t>חיים אורון (מרצ):</w:t>
      </w:r>
    </w:p>
    <w:p w14:paraId="2F2130DC" w14:textId="77777777" w:rsidR="00000000" w:rsidRDefault="00026F1C">
      <w:pPr>
        <w:pStyle w:val="a0"/>
        <w:rPr>
          <w:rtl/>
        </w:rPr>
      </w:pPr>
    </w:p>
    <w:p w14:paraId="275C3D58" w14:textId="77777777" w:rsidR="00000000" w:rsidRDefault="00026F1C">
      <w:pPr>
        <w:pStyle w:val="a0"/>
        <w:rPr>
          <w:rFonts w:hint="cs"/>
          <w:rtl/>
        </w:rPr>
      </w:pPr>
      <w:r>
        <w:rPr>
          <w:rFonts w:hint="cs"/>
          <w:rtl/>
        </w:rPr>
        <w:t>אדוני היושב-ראש, אדוני השר אולמרט, אני לא מקבל את תוכניתך. אתה יודע מה? אני אפילו מקבל את התפקיד שבשביל שתוכל לדבר אל קהל מסוים, תגיד</w:t>
      </w:r>
      <w:r>
        <w:rPr>
          <w:rFonts w:hint="cs"/>
          <w:rtl/>
        </w:rPr>
        <w:t>: אני לא כמו אלה מז'נבה. אני מקבל את התפקיד הזה, שאני אהיה הכותל שבאמצעותו אתה תתקרב למציאות. אני מקבל את זה, אבל אני יודע, אדוני השר אולמרט, שמי שמדבר על 80% יהודים ו-20% פלסטינים, כאשר יגיע למפה, הוא יגיע למתווה ז'נבה. אין שם דבר אחר. הוא יכול להגיד מה ש</w:t>
      </w:r>
      <w:r>
        <w:rPr>
          <w:rFonts w:hint="cs"/>
          <w:rtl/>
        </w:rPr>
        <w:t xml:space="preserve">הוא רוצה היום. כשהוא ידבר על שכונות קצה בירושלים, הוא יגיע לפתרון שמה שיהודי </w:t>
      </w:r>
      <w:r>
        <w:rPr>
          <w:rtl/>
        </w:rPr>
        <w:t>–</w:t>
      </w:r>
      <w:r>
        <w:rPr>
          <w:rFonts w:hint="cs"/>
          <w:rtl/>
        </w:rPr>
        <w:t xml:space="preserve"> ליהודים, ומה שפלסטיני </w:t>
      </w:r>
      <w:r>
        <w:rPr>
          <w:rtl/>
        </w:rPr>
        <w:t>–</w:t>
      </w:r>
      <w:r>
        <w:rPr>
          <w:rFonts w:hint="cs"/>
          <w:rtl/>
        </w:rPr>
        <w:t xml:space="preserve"> לפלסטינים וכו' וכו'. </w:t>
      </w:r>
    </w:p>
    <w:p w14:paraId="18AA0F25" w14:textId="77777777" w:rsidR="00000000" w:rsidRDefault="00026F1C">
      <w:pPr>
        <w:pStyle w:val="a0"/>
        <w:rPr>
          <w:rFonts w:hint="cs"/>
          <w:rtl/>
        </w:rPr>
      </w:pPr>
    </w:p>
    <w:p w14:paraId="4F13BE6E" w14:textId="77777777" w:rsidR="00000000" w:rsidRDefault="00026F1C">
      <w:pPr>
        <w:pStyle w:val="a0"/>
        <w:rPr>
          <w:rFonts w:hint="cs"/>
          <w:rtl/>
        </w:rPr>
      </w:pPr>
      <w:r>
        <w:rPr>
          <w:rFonts w:hint="cs"/>
          <w:rtl/>
        </w:rPr>
        <w:t>יכול להיות שלא תאמר את זה היום, כמו שאמרת לי לפני כמה שנים - עזוב את מה שאתה אומר. אני רק מבקש דבר אחד, אדוני השר, בואו לפחות נסכי</w:t>
      </w:r>
      <w:r>
        <w:rPr>
          <w:rFonts w:hint="cs"/>
          <w:rtl/>
        </w:rPr>
        <w:t xml:space="preserve">ם על דבר אחד. מכיוון שהמצב הזה משתנה, לא המקום שבו אתה בדיוק עומד, שם נמצא הפטריוטיזם. יכול להיות שיש פטריוט שעומד על הגבעה שלך - - - </w:t>
      </w:r>
    </w:p>
    <w:p w14:paraId="437D6072" w14:textId="77777777" w:rsidR="00000000" w:rsidRDefault="00026F1C">
      <w:pPr>
        <w:pStyle w:val="a0"/>
        <w:rPr>
          <w:rFonts w:hint="cs"/>
          <w:rtl/>
        </w:rPr>
      </w:pPr>
    </w:p>
    <w:p w14:paraId="3BE9D120" w14:textId="77777777" w:rsidR="00000000" w:rsidRDefault="00026F1C">
      <w:pPr>
        <w:pStyle w:val="af0"/>
        <w:rPr>
          <w:rtl/>
        </w:rPr>
      </w:pPr>
      <w:r>
        <w:rPr>
          <w:rFonts w:hint="eastAsia"/>
          <w:rtl/>
        </w:rPr>
        <w:t>שר</w:t>
      </w:r>
      <w:r>
        <w:rPr>
          <w:rtl/>
        </w:rPr>
        <w:t xml:space="preserve"> התעשייה, המסחר והתעסוקה אהוד אולמרט:</w:t>
      </w:r>
    </w:p>
    <w:p w14:paraId="14089F0E" w14:textId="77777777" w:rsidR="00000000" w:rsidRDefault="00026F1C">
      <w:pPr>
        <w:pStyle w:val="a0"/>
        <w:rPr>
          <w:rFonts w:hint="cs"/>
          <w:rtl/>
        </w:rPr>
      </w:pPr>
    </w:p>
    <w:p w14:paraId="29CA9B2D" w14:textId="77777777" w:rsidR="00000000" w:rsidRDefault="00026F1C">
      <w:pPr>
        <w:pStyle w:val="a0"/>
        <w:ind w:firstLine="0"/>
        <w:rPr>
          <w:rFonts w:hint="cs"/>
          <w:rtl/>
        </w:rPr>
      </w:pPr>
      <w:r>
        <w:rPr>
          <w:rFonts w:hint="cs"/>
          <w:rtl/>
        </w:rPr>
        <w:tab/>
        <w:t>- - -</w:t>
      </w:r>
    </w:p>
    <w:p w14:paraId="5CAFE4F0" w14:textId="77777777" w:rsidR="00000000" w:rsidRDefault="00026F1C">
      <w:pPr>
        <w:pStyle w:val="a0"/>
        <w:ind w:firstLine="0"/>
        <w:rPr>
          <w:rFonts w:hint="cs"/>
          <w:rtl/>
        </w:rPr>
      </w:pPr>
    </w:p>
    <w:p w14:paraId="62EEB1FD" w14:textId="77777777" w:rsidR="00000000" w:rsidRDefault="00026F1C">
      <w:pPr>
        <w:pStyle w:val="-"/>
        <w:rPr>
          <w:rtl/>
        </w:rPr>
      </w:pPr>
      <w:bookmarkStart w:id="492" w:name="FS000001065T10_12_2003_20_03_16"/>
      <w:bookmarkEnd w:id="492"/>
      <w:r>
        <w:rPr>
          <w:rFonts w:hint="eastAsia"/>
          <w:rtl/>
        </w:rPr>
        <w:t>חיים</w:t>
      </w:r>
      <w:r>
        <w:rPr>
          <w:rtl/>
        </w:rPr>
        <w:t xml:space="preserve"> אורון (מרצ):</w:t>
      </w:r>
    </w:p>
    <w:p w14:paraId="7A2F18D7" w14:textId="77777777" w:rsidR="00000000" w:rsidRDefault="00026F1C">
      <w:pPr>
        <w:pStyle w:val="a0"/>
        <w:rPr>
          <w:rFonts w:hint="cs"/>
          <w:rtl/>
        </w:rPr>
      </w:pPr>
    </w:p>
    <w:p w14:paraId="7BD8D974" w14:textId="77777777" w:rsidR="00000000" w:rsidRDefault="00026F1C">
      <w:pPr>
        <w:pStyle w:val="a0"/>
        <w:rPr>
          <w:rFonts w:hint="cs"/>
          <w:rtl/>
        </w:rPr>
      </w:pPr>
      <w:r>
        <w:rPr>
          <w:rFonts w:hint="cs"/>
          <w:rtl/>
        </w:rPr>
        <w:t>לא. אתה אומר: אני לא כמו אלה. גם מועדון הלבבות השבור</w:t>
      </w:r>
      <w:r>
        <w:rPr>
          <w:rFonts w:hint="cs"/>
          <w:rtl/>
        </w:rPr>
        <w:t xml:space="preserve">ים, חבר הכנסת אולמרט, אתה לא מחזיק את המפתח שלו. יש הרבה אנשים עם לבבות שבורים בכל מיני מקומות, גם מי שלא ביקר מספיק פעמים במגדל-דוד - - - </w:t>
      </w:r>
    </w:p>
    <w:p w14:paraId="491B1FF7" w14:textId="77777777" w:rsidR="00000000" w:rsidRDefault="00026F1C">
      <w:pPr>
        <w:pStyle w:val="a0"/>
        <w:rPr>
          <w:rFonts w:hint="cs"/>
          <w:rtl/>
        </w:rPr>
      </w:pPr>
    </w:p>
    <w:p w14:paraId="30A62511" w14:textId="77777777" w:rsidR="00000000" w:rsidRDefault="00026F1C">
      <w:pPr>
        <w:pStyle w:val="af0"/>
        <w:rPr>
          <w:rtl/>
        </w:rPr>
      </w:pPr>
      <w:r>
        <w:rPr>
          <w:rFonts w:hint="eastAsia"/>
          <w:rtl/>
        </w:rPr>
        <w:t>שר</w:t>
      </w:r>
      <w:r>
        <w:rPr>
          <w:rtl/>
        </w:rPr>
        <w:t xml:space="preserve"> התעשייה, המסחר והתעסוקה אהוד אולמרט:</w:t>
      </w:r>
    </w:p>
    <w:p w14:paraId="70E8CAF3" w14:textId="77777777" w:rsidR="00000000" w:rsidRDefault="00026F1C">
      <w:pPr>
        <w:pStyle w:val="a0"/>
        <w:rPr>
          <w:rFonts w:hint="cs"/>
          <w:rtl/>
        </w:rPr>
      </w:pPr>
    </w:p>
    <w:p w14:paraId="2DBEBAF3" w14:textId="77777777" w:rsidR="00000000" w:rsidRDefault="00026F1C">
      <w:pPr>
        <w:pStyle w:val="a0"/>
        <w:rPr>
          <w:rFonts w:hint="cs"/>
          <w:rtl/>
        </w:rPr>
      </w:pPr>
      <w:r>
        <w:rPr>
          <w:rFonts w:hint="cs"/>
          <w:rtl/>
        </w:rPr>
        <w:t xml:space="preserve">ומתגאה בזה. </w:t>
      </w:r>
    </w:p>
    <w:p w14:paraId="0916BAB2" w14:textId="77777777" w:rsidR="00000000" w:rsidRDefault="00026F1C">
      <w:pPr>
        <w:pStyle w:val="a0"/>
        <w:rPr>
          <w:rFonts w:hint="cs"/>
          <w:rtl/>
        </w:rPr>
      </w:pPr>
    </w:p>
    <w:p w14:paraId="4804FDE7" w14:textId="77777777" w:rsidR="00000000" w:rsidRDefault="00026F1C">
      <w:pPr>
        <w:pStyle w:val="-"/>
        <w:rPr>
          <w:rtl/>
        </w:rPr>
      </w:pPr>
      <w:bookmarkStart w:id="493" w:name="FS000001065T10_12_2003_16_33_54"/>
      <w:bookmarkStart w:id="494" w:name="FS000001065T10_12_2003_16_34_02C"/>
      <w:bookmarkEnd w:id="493"/>
      <w:bookmarkEnd w:id="494"/>
      <w:r>
        <w:rPr>
          <w:rtl/>
        </w:rPr>
        <w:t>חיים אורון (מרצ):</w:t>
      </w:r>
    </w:p>
    <w:p w14:paraId="028D6C73" w14:textId="77777777" w:rsidR="00000000" w:rsidRDefault="00026F1C">
      <w:pPr>
        <w:pStyle w:val="a0"/>
        <w:rPr>
          <w:rtl/>
        </w:rPr>
      </w:pPr>
    </w:p>
    <w:p w14:paraId="06862FFA" w14:textId="77777777" w:rsidR="00000000" w:rsidRDefault="00026F1C">
      <w:pPr>
        <w:pStyle w:val="a0"/>
        <w:rPr>
          <w:rFonts w:hint="cs"/>
          <w:rtl/>
        </w:rPr>
      </w:pPr>
      <w:r>
        <w:rPr>
          <w:rFonts w:hint="cs"/>
          <w:rtl/>
        </w:rPr>
        <w:t>אהוד, כבר אמרתי את זה מהדוכן. אתה יכול לע</w:t>
      </w:r>
      <w:r>
        <w:rPr>
          <w:rFonts w:hint="cs"/>
          <w:rtl/>
        </w:rPr>
        <w:t xml:space="preserve">שות על זה סיבובים כמה פעמים שאתה רוצה, אם זה נוח לך. השתמשתי בדוגמה, שאם אתה רוצה להיבדל ממני או משכמותי, לכבוד הוא לי. בסדר גמור. הרי אני לא במחנה אחד אתך. </w:t>
      </w:r>
    </w:p>
    <w:p w14:paraId="64EB4623" w14:textId="77777777" w:rsidR="00000000" w:rsidRDefault="00026F1C">
      <w:pPr>
        <w:pStyle w:val="a0"/>
        <w:rPr>
          <w:rFonts w:hint="cs"/>
          <w:rtl/>
        </w:rPr>
      </w:pPr>
    </w:p>
    <w:p w14:paraId="30EEA604" w14:textId="77777777" w:rsidR="00000000" w:rsidRDefault="00026F1C">
      <w:pPr>
        <w:pStyle w:val="a0"/>
        <w:rPr>
          <w:rFonts w:hint="cs"/>
          <w:rtl/>
        </w:rPr>
      </w:pPr>
      <w:r>
        <w:rPr>
          <w:rFonts w:hint="cs"/>
          <w:rtl/>
        </w:rPr>
        <w:t>אבל אני רוצה להגיד לכם, חברי הכנסת, שהם רוב חברי הכנסת בקואליציה - מעובדה אחת אתם לא יכולים להתעל</w:t>
      </w:r>
      <w:r>
        <w:rPr>
          <w:rFonts w:hint="cs"/>
          <w:rtl/>
        </w:rPr>
        <w:t xml:space="preserve">ם, לא בגלל ערפאת, לא בגלל אבו-עלא. כאשר נסכים לדבר על 80%-20%, יש גם עם מי לדבר. אם לא מוכנים לדבר על 80%-20%, אין עם לדבר. </w:t>
      </w:r>
    </w:p>
    <w:p w14:paraId="4E63B4EE" w14:textId="77777777" w:rsidR="00000000" w:rsidRDefault="00026F1C">
      <w:pPr>
        <w:pStyle w:val="a0"/>
        <w:rPr>
          <w:rFonts w:hint="cs"/>
          <w:rtl/>
        </w:rPr>
      </w:pPr>
    </w:p>
    <w:p w14:paraId="6220E141" w14:textId="77777777" w:rsidR="00000000" w:rsidRDefault="00026F1C">
      <w:pPr>
        <w:pStyle w:val="a0"/>
        <w:rPr>
          <w:rFonts w:hint="cs"/>
          <w:rtl/>
        </w:rPr>
      </w:pPr>
      <w:r>
        <w:rPr>
          <w:rFonts w:hint="cs"/>
          <w:rtl/>
        </w:rPr>
        <w:t>לכן, המבחן הגדול שבפניו עומדת הממשלה עכשיו, הוא מבחן מאוד-מאוד פשוט, ויש לי הרגשה מאוד-מאוד קשה, שלמרות מה שקורה בימים האחרונים, ג</w:t>
      </w:r>
      <w:r>
        <w:rPr>
          <w:rFonts w:hint="cs"/>
          <w:rtl/>
        </w:rPr>
        <w:t>ם אותו היא עומדת להחמיץ, כי אין בכם היכולת להסיק את המסקנות המתבקשות מהדברים הנכונים של השר אולמרט. גם לו, לצערי הרב, אין מלוא האומץ להגיד: ללכת עד הסוף, אבל אני בהחלט מסתפק במרחב שבו הוא הלך ואני מקווה שהוא ימשיך בדרכו זו. תודה.</w:t>
      </w:r>
    </w:p>
    <w:p w14:paraId="226E6FCE" w14:textId="77777777" w:rsidR="00000000" w:rsidRDefault="00026F1C">
      <w:pPr>
        <w:pStyle w:val="a0"/>
        <w:rPr>
          <w:rFonts w:hint="cs"/>
          <w:rtl/>
        </w:rPr>
      </w:pPr>
    </w:p>
    <w:p w14:paraId="01C3E89D" w14:textId="77777777" w:rsidR="00000000" w:rsidRDefault="00026F1C">
      <w:pPr>
        <w:pStyle w:val="af1"/>
        <w:rPr>
          <w:rtl/>
        </w:rPr>
      </w:pPr>
      <w:r>
        <w:rPr>
          <w:rtl/>
        </w:rPr>
        <w:t>היו"ר מוחמד ברכה:</w:t>
      </w:r>
    </w:p>
    <w:p w14:paraId="53BF7A0B" w14:textId="77777777" w:rsidR="00000000" w:rsidRDefault="00026F1C">
      <w:pPr>
        <w:pStyle w:val="a0"/>
        <w:rPr>
          <w:rtl/>
        </w:rPr>
      </w:pPr>
    </w:p>
    <w:p w14:paraId="73B9DBE0" w14:textId="77777777" w:rsidR="00000000" w:rsidRDefault="00026F1C">
      <w:pPr>
        <w:pStyle w:val="a0"/>
        <w:rPr>
          <w:rFonts w:hint="cs"/>
          <w:rtl/>
        </w:rPr>
      </w:pPr>
      <w:r>
        <w:rPr>
          <w:rFonts w:hint="cs"/>
          <w:rtl/>
        </w:rPr>
        <w:t xml:space="preserve">תודה. </w:t>
      </w:r>
      <w:r>
        <w:rPr>
          <w:rFonts w:hint="cs"/>
          <w:rtl/>
        </w:rPr>
        <w:t xml:space="preserve">חבר הכנסת עמיר פרץ, בבקשה. אחריו </w:t>
      </w:r>
      <w:r>
        <w:rPr>
          <w:rtl/>
        </w:rPr>
        <w:t>–</w:t>
      </w:r>
      <w:r>
        <w:rPr>
          <w:rFonts w:hint="cs"/>
          <w:rtl/>
        </w:rPr>
        <w:t xml:space="preserve"> חברת הכנסת מל פולישוק-בלוך. </w:t>
      </w:r>
    </w:p>
    <w:p w14:paraId="3C351617" w14:textId="77777777" w:rsidR="00000000" w:rsidRDefault="00026F1C">
      <w:pPr>
        <w:pStyle w:val="a0"/>
        <w:rPr>
          <w:rFonts w:hint="cs"/>
          <w:rtl/>
        </w:rPr>
      </w:pPr>
    </w:p>
    <w:p w14:paraId="5B9D319E" w14:textId="77777777" w:rsidR="00000000" w:rsidRDefault="00026F1C">
      <w:pPr>
        <w:pStyle w:val="a"/>
        <w:rPr>
          <w:rtl/>
        </w:rPr>
      </w:pPr>
      <w:bookmarkStart w:id="495" w:name="FS000000557T10_12_2003_16_39_56"/>
      <w:bookmarkStart w:id="496" w:name="_Toc70328410"/>
      <w:bookmarkEnd w:id="495"/>
      <w:r>
        <w:rPr>
          <w:rFonts w:hint="eastAsia"/>
          <w:rtl/>
        </w:rPr>
        <w:t>עמיר</w:t>
      </w:r>
      <w:r>
        <w:rPr>
          <w:rtl/>
        </w:rPr>
        <w:t xml:space="preserve"> פרץ (עם אחד):</w:t>
      </w:r>
      <w:bookmarkEnd w:id="496"/>
    </w:p>
    <w:p w14:paraId="38855C41" w14:textId="77777777" w:rsidR="00000000" w:rsidRDefault="00026F1C">
      <w:pPr>
        <w:pStyle w:val="a0"/>
        <w:rPr>
          <w:rFonts w:hint="cs"/>
          <w:rtl/>
        </w:rPr>
      </w:pPr>
    </w:p>
    <w:p w14:paraId="6F310BFE" w14:textId="77777777" w:rsidR="00000000" w:rsidRDefault="00026F1C">
      <w:pPr>
        <w:pStyle w:val="a0"/>
        <w:rPr>
          <w:rFonts w:hint="cs"/>
          <w:rtl/>
        </w:rPr>
      </w:pPr>
      <w:r>
        <w:rPr>
          <w:rFonts w:hint="cs"/>
          <w:rtl/>
        </w:rPr>
        <w:t xml:space="preserve">אדוני היושב-ראש, חברי הכנסת, ממלא-מקום ראש הממשלה, אין ספק שהשנה האחרונה זימנה הזדמנויות לראשי המדינה לעשות מהלכים חשובים ביותר. </w:t>
      </w:r>
    </w:p>
    <w:p w14:paraId="47A5FC12" w14:textId="77777777" w:rsidR="00000000" w:rsidRDefault="00026F1C">
      <w:pPr>
        <w:pStyle w:val="a0"/>
        <w:rPr>
          <w:rFonts w:hint="cs"/>
          <w:rtl/>
        </w:rPr>
      </w:pPr>
    </w:p>
    <w:p w14:paraId="45C40E7D" w14:textId="77777777" w:rsidR="00000000" w:rsidRDefault="00026F1C">
      <w:pPr>
        <w:pStyle w:val="a0"/>
        <w:rPr>
          <w:rFonts w:hint="cs"/>
          <w:rtl/>
        </w:rPr>
      </w:pPr>
      <w:r>
        <w:rPr>
          <w:rFonts w:hint="cs"/>
          <w:rtl/>
        </w:rPr>
        <w:t>דבר ראשון, צריך לשבח גם את ראש הממשלה וג</w:t>
      </w:r>
      <w:r>
        <w:rPr>
          <w:rFonts w:hint="cs"/>
          <w:rtl/>
        </w:rPr>
        <w:t xml:space="preserve">ם את ממלא-מקומו שהצליחו סוף-סוף לנפץ כמה מפלצות שעמדו מעל ראשיהם של אזרחי ישראל ושימשו פעם אחר פעם כתרנגולת שמטילה ביצי זהב בבחירות, ולא יותר מכך. </w:t>
      </w:r>
    </w:p>
    <w:p w14:paraId="0D6CA3FC" w14:textId="77777777" w:rsidR="00000000" w:rsidRDefault="00026F1C">
      <w:pPr>
        <w:pStyle w:val="a0"/>
        <w:rPr>
          <w:rFonts w:hint="cs"/>
          <w:rtl/>
        </w:rPr>
      </w:pPr>
    </w:p>
    <w:p w14:paraId="1BDBB478" w14:textId="77777777" w:rsidR="00000000" w:rsidRDefault="00026F1C">
      <w:pPr>
        <w:pStyle w:val="a0"/>
        <w:rPr>
          <w:rFonts w:hint="cs"/>
          <w:rtl/>
        </w:rPr>
      </w:pPr>
      <w:r>
        <w:rPr>
          <w:rFonts w:hint="cs"/>
          <w:rtl/>
        </w:rPr>
        <w:t>חבר הכנסת שאול יהלום, מדוע תלין? הרי ראש הממשלה אמר לפני הבחירות: מדינה פלסטינית. היה איזה משפט שהיה יוצר מ</w:t>
      </w:r>
      <w:r>
        <w:rPr>
          <w:rFonts w:hint="cs"/>
          <w:rtl/>
        </w:rPr>
        <w:t>ייד התקוממות וסחף של מנדטים ימינה - ופתאום זו הפכה להיות מלה שגורה בפיו של ראש הממשלה. זה כבר לא איזה איום שצריך לראות אותו כסכנה לקיומה של מדינת ישראל. אז מה חשבת, שיקימו מדינה פלסטינית בירח? מה חשבת, שאפשר להקים מדינה פלסטינית בלי שיהיו ויתורים על שטחים,</w:t>
      </w:r>
      <w:r>
        <w:rPr>
          <w:rFonts w:hint="cs"/>
          <w:rtl/>
        </w:rPr>
        <w:t xml:space="preserve"> בלי שתהיה פשרה? אבל הסכמת לכך.</w:t>
      </w:r>
    </w:p>
    <w:p w14:paraId="56A722BA" w14:textId="77777777" w:rsidR="00000000" w:rsidRDefault="00026F1C">
      <w:pPr>
        <w:pStyle w:val="a0"/>
        <w:rPr>
          <w:rFonts w:hint="cs"/>
          <w:rtl/>
        </w:rPr>
      </w:pPr>
    </w:p>
    <w:p w14:paraId="64EC302E" w14:textId="77777777" w:rsidR="00000000" w:rsidRDefault="00026F1C">
      <w:pPr>
        <w:pStyle w:val="af0"/>
        <w:rPr>
          <w:rtl/>
        </w:rPr>
      </w:pPr>
      <w:r>
        <w:rPr>
          <w:rFonts w:hint="eastAsia"/>
          <w:rtl/>
        </w:rPr>
        <w:t>יולי</w:t>
      </w:r>
      <w:r>
        <w:rPr>
          <w:rtl/>
        </w:rPr>
        <w:t>-יואל אדלשטיין (הליכוד):</w:t>
      </w:r>
    </w:p>
    <w:p w14:paraId="54014328" w14:textId="77777777" w:rsidR="00000000" w:rsidRDefault="00026F1C">
      <w:pPr>
        <w:pStyle w:val="a0"/>
        <w:rPr>
          <w:rFonts w:hint="cs"/>
          <w:rtl/>
        </w:rPr>
      </w:pPr>
    </w:p>
    <w:p w14:paraId="4F7A2554" w14:textId="77777777" w:rsidR="00000000" w:rsidRDefault="00026F1C">
      <w:pPr>
        <w:pStyle w:val="a0"/>
        <w:rPr>
          <w:rFonts w:hint="cs"/>
          <w:rtl/>
        </w:rPr>
      </w:pPr>
      <w:r>
        <w:rPr>
          <w:rFonts w:hint="cs"/>
          <w:rtl/>
        </w:rPr>
        <w:t>הוא חשב שיחסל את הטרור.</w:t>
      </w:r>
    </w:p>
    <w:p w14:paraId="1BF6F284" w14:textId="77777777" w:rsidR="00000000" w:rsidRDefault="00026F1C">
      <w:pPr>
        <w:pStyle w:val="a0"/>
        <w:rPr>
          <w:rFonts w:hint="cs"/>
          <w:rtl/>
        </w:rPr>
      </w:pPr>
    </w:p>
    <w:p w14:paraId="6BC2741D" w14:textId="77777777" w:rsidR="00000000" w:rsidRDefault="00026F1C">
      <w:pPr>
        <w:pStyle w:val="af0"/>
        <w:rPr>
          <w:rtl/>
        </w:rPr>
      </w:pPr>
      <w:r>
        <w:rPr>
          <w:rFonts w:hint="eastAsia"/>
          <w:rtl/>
        </w:rPr>
        <w:t>צבי</w:t>
      </w:r>
      <w:r>
        <w:rPr>
          <w:rtl/>
        </w:rPr>
        <w:t xml:space="preserve"> הנדל (האיחוד הלאומי - ישראל ביתנו):</w:t>
      </w:r>
    </w:p>
    <w:p w14:paraId="1DED654A" w14:textId="77777777" w:rsidR="00000000" w:rsidRDefault="00026F1C">
      <w:pPr>
        <w:pStyle w:val="a0"/>
        <w:rPr>
          <w:rFonts w:hint="cs"/>
          <w:rtl/>
        </w:rPr>
      </w:pPr>
    </w:p>
    <w:p w14:paraId="375378F6" w14:textId="77777777" w:rsidR="00000000" w:rsidRDefault="00026F1C">
      <w:pPr>
        <w:pStyle w:val="a0"/>
        <w:rPr>
          <w:rFonts w:hint="cs"/>
          <w:rtl/>
        </w:rPr>
      </w:pPr>
      <w:r>
        <w:rPr>
          <w:rFonts w:hint="cs"/>
          <w:rtl/>
        </w:rPr>
        <w:t xml:space="preserve">מה עם הרוצחים? </w:t>
      </w:r>
    </w:p>
    <w:p w14:paraId="18544E3C" w14:textId="77777777" w:rsidR="00000000" w:rsidRDefault="00026F1C">
      <w:pPr>
        <w:pStyle w:val="a0"/>
        <w:rPr>
          <w:rFonts w:hint="cs"/>
          <w:rtl/>
        </w:rPr>
      </w:pPr>
    </w:p>
    <w:p w14:paraId="754A179B" w14:textId="77777777" w:rsidR="00000000" w:rsidRDefault="00026F1C">
      <w:pPr>
        <w:pStyle w:val="af0"/>
        <w:rPr>
          <w:rtl/>
        </w:rPr>
      </w:pPr>
      <w:r>
        <w:rPr>
          <w:rFonts w:hint="eastAsia"/>
          <w:rtl/>
        </w:rPr>
        <w:t>יולי</w:t>
      </w:r>
      <w:r>
        <w:rPr>
          <w:rtl/>
        </w:rPr>
        <w:t>-יואל אדלשטיין (הליכוד):</w:t>
      </w:r>
    </w:p>
    <w:p w14:paraId="36787DE9" w14:textId="77777777" w:rsidR="00000000" w:rsidRDefault="00026F1C">
      <w:pPr>
        <w:pStyle w:val="a0"/>
        <w:rPr>
          <w:rFonts w:hint="cs"/>
          <w:rtl/>
        </w:rPr>
      </w:pPr>
    </w:p>
    <w:p w14:paraId="47831D00" w14:textId="77777777" w:rsidR="00000000" w:rsidRDefault="00026F1C">
      <w:pPr>
        <w:pStyle w:val="a0"/>
        <w:rPr>
          <w:rFonts w:hint="cs"/>
          <w:rtl/>
        </w:rPr>
      </w:pPr>
      <w:r>
        <w:rPr>
          <w:rFonts w:hint="cs"/>
          <w:rtl/>
        </w:rPr>
        <w:t>- - -</w:t>
      </w:r>
    </w:p>
    <w:p w14:paraId="0BFC5C2D" w14:textId="77777777" w:rsidR="00000000" w:rsidRDefault="00026F1C">
      <w:pPr>
        <w:pStyle w:val="a0"/>
        <w:rPr>
          <w:rFonts w:hint="cs"/>
          <w:rtl/>
        </w:rPr>
      </w:pPr>
    </w:p>
    <w:p w14:paraId="6B68CF49" w14:textId="77777777" w:rsidR="00000000" w:rsidRDefault="00026F1C">
      <w:pPr>
        <w:pStyle w:val="-"/>
        <w:rPr>
          <w:rtl/>
        </w:rPr>
      </w:pPr>
      <w:bookmarkStart w:id="497" w:name="FS000000557T10_12_2003_16_44_49C"/>
      <w:bookmarkEnd w:id="497"/>
      <w:r>
        <w:rPr>
          <w:rFonts w:hint="eastAsia"/>
          <w:rtl/>
        </w:rPr>
        <w:t>עמיר</w:t>
      </w:r>
      <w:r>
        <w:rPr>
          <w:rtl/>
        </w:rPr>
        <w:t xml:space="preserve"> פרץ (עם אחד):</w:t>
      </w:r>
    </w:p>
    <w:p w14:paraId="2EE5126A" w14:textId="77777777" w:rsidR="00000000" w:rsidRDefault="00026F1C">
      <w:pPr>
        <w:pStyle w:val="a0"/>
        <w:rPr>
          <w:rFonts w:hint="cs"/>
          <w:rtl/>
        </w:rPr>
      </w:pPr>
    </w:p>
    <w:p w14:paraId="25003FC1" w14:textId="77777777" w:rsidR="00000000" w:rsidRDefault="00026F1C">
      <w:pPr>
        <w:pStyle w:val="a0"/>
        <w:rPr>
          <w:rFonts w:hint="cs"/>
          <w:rtl/>
        </w:rPr>
      </w:pPr>
      <w:r>
        <w:rPr>
          <w:rFonts w:hint="cs"/>
          <w:rtl/>
        </w:rPr>
        <w:t xml:space="preserve">חבר הכנסת אדלשטיין, עזוב למה אי-אפשר, בוא נדבר על מה </w:t>
      </w:r>
      <w:r>
        <w:rPr>
          <w:rFonts w:hint="cs"/>
          <w:rtl/>
        </w:rPr>
        <w:t>רוצים.</w:t>
      </w:r>
    </w:p>
    <w:p w14:paraId="159AA163" w14:textId="77777777" w:rsidR="00000000" w:rsidRDefault="00026F1C">
      <w:pPr>
        <w:pStyle w:val="a0"/>
        <w:rPr>
          <w:rFonts w:hint="cs"/>
          <w:rtl/>
        </w:rPr>
      </w:pPr>
    </w:p>
    <w:p w14:paraId="682E175F" w14:textId="77777777" w:rsidR="00000000" w:rsidRDefault="00026F1C">
      <w:pPr>
        <w:pStyle w:val="af0"/>
        <w:rPr>
          <w:rtl/>
        </w:rPr>
      </w:pPr>
      <w:r>
        <w:rPr>
          <w:rFonts w:hint="eastAsia"/>
          <w:rtl/>
        </w:rPr>
        <w:t>צבי</w:t>
      </w:r>
      <w:r>
        <w:rPr>
          <w:rtl/>
        </w:rPr>
        <w:t xml:space="preserve"> הנדל (האיחוד הלאומי - ישראל ביתנו):</w:t>
      </w:r>
    </w:p>
    <w:p w14:paraId="4B43917F" w14:textId="77777777" w:rsidR="00000000" w:rsidRDefault="00026F1C">
      <w:pPr>
        <w:pStyle w:val="a0"/>
        <w:rPr>
          <w:rFonts w:hint="cs"/>
          <w:rtl/>
        </w:rPr>
      </w:pPr>
    </w:p>
    <w:p w14:paraId="7A3183E2" w14:textId="77777777" w:rsidR="00000000" w:rsidRDefault="00026F1C">
      <w:pPr>
        <w:pStyle w:val="a0"/>
        <w:rPr>
          <w:rFonts w:hint="cs"/>
          <w:rtl/>
        </w:rPr>
      </w:pPr>
      <w:r>
        <w:rPr>
          <w:rFonts w:hint="cs"/>
          <w:rtl/>
        </w:rPr>
        <w:t>אנחנו רוצים לתת פרס לרוצחים. אנחנו רוצים לברוח מהמולדת. זה מה שאנחנו רוצים.</w:t>
      </w:r>
    </w:p>
    <w:p w14:paraId="589D71A2" w14:textId="77777777" w:rsidR="00000000" w:rsidRDefault="00026F1C">
      <w:pPr>
        <w:pStyle w:val="a0"/>
        <w:rPr>
          <w:rFonts w:hint="cs"/>
          <w:rtl/>
        </w:rPr>
      </w:pPr>
    </w:p>
    <w:p w14:paraId="2B1D297F" w14:textId="77777777" w:rsidR="00000000" w:rsidRDefault="00026F1C">
      <w:pPr>
        <w:pStyle w:val="-"/>
        <w:rPr>
          <w:rtl/>
        </w:rPr>
      </w:pPr>
      <w:bookmarkStart w:id="498" w:name="FS000000557T10_12_2003_16_46_34C"/>
      <w:bookmarkEnd w:id="498"/>
      <w:r>
        <w:rPr>
          <w:rFonts w:hint="eastAsia"/>
          <w:rtl/>
        </w:rPr>
        <w:t>עמיר</w:t>
      </w:r>
      <w:r>
        <w:rPr>
          <w:rtl/>
        </w:rPr>
        <w:t xml:space="preserve"> פרץ (עם אחד):</w:t>
      </w:r>
    </w:p>
    <w:p w14:paraId="18CDB838" w14:textId="77777777" w:rsidR="00000000" w:rsidRDefault="00026F1C">
      <w:pPr>
        <w:pStyle w:val="a0"/>
        <w:rPr>
          <w:rFonts w:hint="cs"/>
          <w:rtl/>
        </w:rPr>
      </w:pPr>
    </w:p>
    <w:p w14:paraId="2720EFF9" w14:textId="77777777" w:rsidR="00000000" w:rsidRDefault="00026F1C">
      <w:pPr>
        <w:pStyle w:val="a0"/>
        <w:rPr>
          <w:rFonts w:hint="cs"/>
          <w:rtl/>
        </w:rPr>
      </w:pPr>
      <w:r>
        <w:rPr>
          <w:rFonts w:hint="cs"/>
          <w:rtl/>
        </w:rPr>
        <w:t xml:space="preserve">עכשיו אני מצטט את ראש הממשלה, ואני מבין שדבריך מתייחסים לראש הממשלה. </w:t>
      </w:r>
    </w:p>
    <w:p w14:paraId="35A2DCB4" w14:textId="77777777" w:rsidR="00000000" w:rsidRDefault="00026F1C">
      <w:pPr>
        <w:pStyle w:val="a0"/>
        <w:rPr>
          <w:rFonts w:hint="cs"/>
          <w:rtl/>
        </w:rPr>
      </w:pPr>
    </w:p>
    <w:p w14:paraId="43F9B68A" w14:textId="77777777" w:rsidR="00000000" w:rsidRDefault="00026F1C">
      <w:pPr>
        <w:pStyle w:val="af0"/>
        <w:rPr>
          <w:rtl/>
        </w:rPr>
      </w:pPr>
      <w:r>
        <w:rPr>
          <w:rFonts w:hint="eastAsia"/>
          <w:rtl/>
        </w:rPr>
        <w:t>צבי</w:t>
      </w:r>
      <w:r>
        <w:rPr>
          <w:rtl/>
        </w:rPr>
        <w:t xml:space="preserve"> הנדל (האיחוד הלאומי - ישראל ביתנו):</w:t>
      </w:r>
    </w:p>
    <w:p w14:paraId="5DDC9B1B" w14:textId="77777777" w:rsidR="00000000" w:rsidRDefault="00026F1C">
      <w:pPr>
        <w:pStyle w:val="a0"/>
        <w:rPr>
          <w:rFonts w:hint="eastAsia"/>
          <w:rtl/>
        </w:rPr>
      </w:pPr>
    </w:p>
    <w:p w14:paraId="733745E1" w14:textId="77777777" w:rsidR="00000000" w:rsidRDefault="00026F1C">
      <w:pPr>
        <w:pStyle w:val="a0"/>
        <w:rPr>
          <w:rFonts w:hint="cs"/>
          <w:rtl/>
        </w:rPr>
      </w:pPr>
      <w:r>
        <w:rPr>
          <w:rFonts w:hint="cs"/>
          <w:rtl/>
        </w:rPr>
        <w:t>פתאום אתה אוהב אותו.</w:t>
      </w:r>
    </w:p>
    <w:p w14:paraId="2A80B83C" w14:textId="77777777" w:rsidR="00000000" w:rsidRDefault="00026F1C">
      <w:pPr>
        <w:pStyle w:val="a0"/>
        <w:rPr>
          <w:rFonts w:hint="cs"/>
          <w:rtl/>
        </w:rPr>
      </w:pPr>
    </w:p>
    <w:p w14:paraId="27289410" w14:textId="77777777" w:rsidR="00000000" w:rsidRDefault="00026F1C">
      <w:pPr>
        <w:pStyle w:val="-"/>
        <w:rPr>
          <w:rtl/>
        </w:rPr>
      </w:pPr>
      <w:bookmarkStart w:id="499" w:name="FS000000557T10_12_2003_16_47_04C"/>
      <w:bookmarkEnd w:id="499"/>
    </w:p>
    <w:p w14:paraId="5AC5017A" w14:textId="77777777" w:rsidR="00000000" w:rsidRDefault="00026F1C">
      <w:pPr>
        <w:pStyle w:val="-"/>
        <w:rPr>
          <w:rtl/>
        </w:rPr>
      </w:pPr>
      <w:r>
        <w:rPr>
          <w:rFonts w:hint="eastAsia"/>
          <w:rtl/>
        </w:rPr>
        <w:t>עמיר</w:t>
      </w:r>
      <w:r>
        <w:rPr>
          <w:rtl/>
        </w:rPr>
        <w:t xml:space="preserve"> פרץ (עם אחד):</w:t>
      </w:r>
    </w:p>
    <w:p w14:paraId="52D69317" w14:textId="77777777" w:rsidR="00000000" w:rsidRDefault="00026F1C">
      <w:pPr>
        <w:pStyle w:val="a0"/>
        <w:rPr>
          <w:rFonts w:hint="cs"/>
          <w:rtl/>
        </w:rPr>
      </w:pPr>
    </w:p>
    <w:p w14:paraId="0CD5B72B" w14:textId="77777777" w:rsidR="00000000" w:rsidRDefault="00026F1C">
      <w:pPr>
        <w:pStyle w:val="a0"/>
        <w:rPr>
          <w:rFonts w:hint="cs"/>
          <w:rtl/>
        </w:rPr>
      </w:pPr>
      <w:r>
        <w:rPr>
          <w:rFonts w:hint="cs"/>
          <w:rtl/>
        </w:rPr>
        <w:t>לא. תיכף אני אגיע אלי. דבר אחד אתה יכול להגיד, אנחנו שכנים הרבה זמן, נכון? אתה היית ראש המועצה האזורית בעזה ואני הייתי ראש המועצה בשדרות, וכבר באותה עת אמרתי לך, שאני חושב שצריכים לפנות אותך, באומץ. זה לא דבר חד</w:t>
      </w:r>
      <w:r>
        <w:rPr>
          <w:rFonts w:hint="cs"/>
          <w:rtl/>
        </w:rPr>
        <w:t xml:space="preserve">ש. לצערי הרב, זה לוקח יותר מדי זמן, כי אם היו מפנים אותך לפני הרבה שנים, אני בטוח שהיו נחסכים לנו הרבה קורבנות. </w:t>
      </w:r>
    </w:p>
    <w:p w14:paraId="7DE0AFFA" w14:textId="77777777" w:rsidR="00000000" w:rsidRDefault="00026F1C">
      <w:pPr>
        <w:pStyle w:val="a0"/>
        <w:rPr>
          <w:rFonts w:hint="cs"/>
          <w:rtl/>
        </w:rPr>
      </w:pPr>
    </w:p>
    <w:p w14:paraId="2FCC1557" w14:textId="77777777" w:rsidR="00000000" w:rsidRDefault="00026F1C">
      <w:pPr>
        <w:pStyle w:val="af0"/>
        <w:rPr>
          <w:rtl/>
        </w:rPr>
      </w:pPr>
      <w:r>
        <w:rPr>
          <w:rFonts w:hint="eastAsia"/>
          <w:rtl/>
        </w:rPr>
        <w:t>צבי</w:t>
      </w:r>
      <w:r>
        <w:rPr>
          <w:rtl/>
        </w:rPr>
        <w:t xml:space="preserve"> הנדל (האיחוד הלאומי - ישראל ביתנו):</w:t>
      </w:r>
    </w:p>
    <w:p w14:paraId="435B6679" w14:textId="77777777" w:rsidR="00000000" w:rsidRDefault="00026F1C">
      <w:pPr>
        <w:pStyle w:val="a0"/>
        <w:rPr>
          <w:rFonts w:hint="cs"/>
          <w:rtl/>
        </w:rPr>
      </w:pPr>
    </w:p>
    <w:p w14:paraId="24770ED1" w14:textId="77777777" w:rsidR="00000000" w:rsidRDefault="00026F1C">
      <w:pPr>
        <w:pStyle w:val="a0"/>
        <w:rPr>
          <w:rFonts w:hint="cs"/>
          <w:rtl/>
        </w:rPr>
      </w:pPr>
      <w:r>
        <w:rPr>
          <w:rFonts w:hint="cs"/>
          <w:rtl/>
        </w:rPr>
        <w:t>שדרות היתה נמחקת.</w:t>
      </w:r>
    </w:p>
    <w:p w14:paraId="0680401F" w14:textId="77777777" w:rsidR="00000000" w:rsidRDefault="00026F1C">
      <w:pPr>
        <w:pStyle w:val="a0"/>
        <w:rPr>
          <w:rFonts w:hint="cs"/>
          <w:rtl/>
        </w:rPr>
      </w:pPr>
    </w:p>
    <w:p w14:paraId="012890B9" w14:textId="77777777" w:rsidR="00000000" w:rsidRDefault="00026F1C">
      <w:pPr>
        <w:pStyle w:val="af1"/>
        <w:rPr>
          <w:rtl/>
        </w:rPr>
      </w:pPr>
      <w:r>
        <w:rPr>
          <w:rFonts w:hint="eastAsia"/>
          <w:rtl/>
        </w:rPr>
        <w:t>היו</w:t>
      </w:r>
      <w:r>
        <w:rPr>
          <w:rtl/>
        </w:rPr>
        <w:t>"ר מוחמד ברכה:</w:t>
      </w:r>
    </w:p>
    <w:p w14:paraId="0C44CA2C" w14:textId="77777777" w:rsidR="00000000" w:rsidRDefault="00026F1C">
      <w:pPr>
        <w:pStyle w:val="a0"/>
        <w:rPr>
          <w:rFonts w:hint="cs"/>
          <w:rtl/>
        </w:rPr>
      </w:pPr>
    </w:p>
    <w:p w14:paraId="460CBFF8" w14:textId="77777777" w:rsidR="00000000" w:rsidRDefault="00026F1C">
      <w:pPr>
        <w:pStyle w:val="a0"/>
        <w:rPr>
          <w:rFonts w:hint="cs"/>
          <w:rtl/>
        </w:rPr>
      </w:pPr>
      <w:r>
        <w:rPr>
          <w:rFonts w:hint="cs"/>
          <w:rtl/>
        </w:rPr>
        <w:t>מה זה, מה זה, שוק? אתה הולך ובא וצועק? קודם כול, כדי שתצעק -  ת</w:t>
      </w:r>
      <w:r>
        <w:rPr>
          <w:rFonts w:hint="cs"/>
          <w:rtl/>
        </w:rPr>
        <w:t xml:space="preserve">שב במקום. </w:t>
      </w:r>
    </w:p>
    <w:p w14:paraId="722D6518" w14:textId="77777777" w:rsidR="00000000" w:rsidRDefault="00026F1C">
      <w:pPr>
        <w:pStyle w:val="a0"/>
        <w:rPr>
          <w:rFonts w:hint="cs"/>
          <w:rtl/>
        </w:rPr>
      </w:pPr>
    </w:p>
    <w:p w14:paraId="528C43B4" w14:textId="77777777" w:rsidR="00000000" w:rsidRDefault="00026F1C">
      <w:pPr>
        <w:pStyle w:val="af0"/>
        <w:rPr>
          <w:rtl/>
        </w:rPr>
      </w:pPr>
      <w:r>
        <w:rPr>
          <w:rFonts w:hint="eastAsia"/>
          <w:rtl/>
        </w:rPr>
        <w:t>צבי</w:t>
      </w:r>
      <w:r>
        <w:rPr>
          <w:rtl/>
        </w:rPr>
        <w:t xml:space="preserve"> הנדל (האיחוד הלאומי - ישראל ביתנו):</w:t>
      </w:r>
    </w:p>
    <w:p w14:paraId="6A0E1F23" w14:textId="77777777" w:rsidR="00000000" w:rsidRDefault="00026F1C">
      <w:pPr>
        <w:pStyle w:val="a0"/>
        <w:rPr>
          <w:rFonts w:hint="cs"/>
          <w:rtl/>
        </w:rPr>
      </w:pPr>
    </w:p>
    <w:p w14:paraId="3ACD7E3F" w14:textId="77777777" w:rsidR="00000000" w:rsidRDefault="00026F1C">
      <w:pPr>
        <w:pStyle w:val="a0"/>
        <w:rPr>
          <w:rFonts w:hint="cs"/>
          <w:rtl/>
        </w:rPr>
      </w:pPr>
      <w:r>
        <w:rPr>
          <w:rFonts w:hint="cs"/>
          <w:rtl/>
        </w:rPr>
        <w:t>בזכותנו הם חיים היום.</w:t>
      </w:r>
    </w:p>
    <w:p w14:paraId="78710C60" w14:textId="77777777" w:rsidR="00000000" w:rsidRDefault="00026F1C">
      <w:pPr>
        <w:pStyle w:val="a0"/>
        <w:rPr>
          <w:rFonts w:hint="cs"/>
          <w:rtl/>
        </w:rPr>
      </w:pPr>
    </w:p>
    <w:p w14:paraId="23F4C8BF" w14:textId="77777777" w:rsidR="00000000" w:rsidRDefault="00026F1C">
      <w:pPr>
        <w:pStyle w:val="-"/>
        <w:rPr>
          <w:rtl/>
        </w:rPr>
      </w:pPr>
      <w:bookmarkStart w:id="500" w:name="FS000000557T10_12_2003_16_49_49C"/>
      <w:bookmarkEnd w:id="500"/>
      <w:r>
        <w:rPr>
          <w:rFonts w:hint="eastAsia"/>
          <w:rtl/>
        </w:rPr>
        <w:t>עמיר</w:t>
      </w:r>
      <w:r>
        <w:rPr>
          <w:rtl/>
        </w:rPr>
        <w:t xml:space="preserve"> פרץ (עם אחד):</w:t>
      </w:r>
    </w:p>
    <w:p w14:paraId="00C60342" w14:textId="77777777" w:rsidR="00000000" w:rsidRDefault="00026F1C">
      <w:pPr>
        <w:pStyle w:val="a0"/>
        <w:rPr>
          <w:rFonts w:hint="cs"/>
          <w:rtl/>
        </w:rPr>
      </w:pPr>
    </w:p>
    <w:p w14:paraId="4777B379" w14:textId="77777777" w:rsidR="00000000" w:rsidRDefault="00026F1C">
      <w:pPr>
        <w:pStyle w:val="a0"/>
        <w:rPr>
          <w:rFonts w:hint="cs"/>
          <w:rtl/>
        </w:rPr>
      </w:pPr>
      <w:r>
        <w:rPr>
          <w:rFonts w:hint="cs"/>
          <w:rtl/>
        </w:rPr>
        <w:t>חבר הכנסת הנדל, אם היו מפנים את נצרים, גם ה"קסאמים" שנופלים היום על שדרות, לא היו נופלים. חלק מה"קסאמים" זה תגובה על הנוכחות שלכם שם. אל תגיד לי שבגלל נצרים - -</w:t>
      </w:r>
      <w:r>
        <w:rPr>
          <w:rFonts w:hint="cs"/>
          <w:rtl/>
        </w:rPr>
        <w:t xml:space="preserve"> -</w:t>
      </w:r>
    </w:p>
    <w:p w14:paraId="562D0126" w14:textId="77777777" w:rsidR="00000000" w:rsidRDefault="00026F1C">
      <w:pPr>
        <w:pStyle w:val="a0"/>
        <w:rPr>
          <w:rFonts w:hint="cs"/>
          <w:rtl/>
        </w:rPr>
      </w:pPr>
    </w:p>
    <w:p w14:paraId="1791EC18" w14:textId="77777777" w:rsidR="00000000" w:rsidRDefault="00026F1C">
      <w:pPr>
        <w:pStyle w:val="af0"/>
        <w:rPr>
          <w:rtl/>
        </w:rPr>
      </w:pPr>
      <w:r>
        <w:rPr>
          <w:rFonts w:hint="eastAsia"/>
          <w:rtl/>
        </w:rPr>
        <w:t>צבי</w:t>
      </w:r>
      <w:r>
        <w:rPr>
          <w:rtl/>
        </w:rPr>
        <w:t xml:space="preserve"> הנדל (האיחוד הלאומי - ישראל ביתנו):</w:t>
      </w:r>
    </w:p>
    <w:p w14:paraId="541B0DAA" w14:textId="77777777" w:rsidR="00000000" w:rsidRDefault="00026F1C">
      <w:pPr>
        <w:pStyle w:val="a0"/>
        <w:rPr>
          <w:rFonts w:hint="cs"/>
          <w:rtl/>
        </w:rPr>
      </w:pPr>
    </w:p>
    <w:p w14:paraId="2CE80E66" w14:textId="77777777" w:rsidR="00000000" w:rsidRDefault="00026F1C">
      <w:pPr>
        <w:pStyle w:val="a0"/>
        <w:rPr>
          <w:rFonts w:hint="cs"/>
          <w:rtl/>
        </w:rPr>
      </w:pPr>
      <w:r>
        <w:rPr>
          <w:rFonts w:hint="cs"/>
          <w:rtl/>
        </w:rPr>
        <w:t xml:space="preserve">אתה הבאת אותם. אלה רוצחים. אין לך זכות דיבור. בגללך נרצחים יהודים. איך אתה לא מתבייש? </w:t>
      </w:r>
    </w:p>
    <w:p w14:paraId="5D7D1826" w14:textId="77777777" w:rsidR="00000000" w:rsidRDefault="00026F1C">
      <w:pPr>
        <w:pStyle w:val="a0"/>
        <w:rPr>
          <w:rFonts w:hint="cs"/>
          <w:rtl/>
        </w:rPr>
      </w:pPr>
    </w:p>
    <w:p w14:paraId="23145361" w14:textId="77777777" w:rsidR="00000000" w:rsidRDefault="00026F1C">
      <w:pPr>
        <w:pStyle w:val="af1"/>
        <w:rPr>
          <w:rtl/>
        </w:rPr>
      </w:pPr>
      <w:r>
        <w:rPr>
          <w:rFonts w:hint="eastAsia"/>
          <w:rtl/>
        </w:rPr>
        <w:t>היו</w:t>
      </w:r>
      <w:r>
        <w:rPr>
          <w:rtl/>
        </w:rPr>
        <w:t>"ר מוחמד ברכה:</w:t>
      </w:r>
    </w:p>
    <w:p w14:paraId="5DCF8774" w14:textId="77777777" w:rsidR="00000000" w:rsidRDefault="00026F1C">
      <w:pPr>
        <w:pStyle w:val="a0"/>
        <w:rPr>
          <w:rFonts w:hint="cs"/>
          <w:rtl/>
        </w:rPr>
      </w:pPr>
    </w:p>
    <w:p w14:paraId="7D8C5776" w14:textId="77777777" w:rsidR="00000000" w:rsidRDefault="00026F1C">
      <w:pPr>
        <w:pStyle w:val="a0"/>
        <w:rPr>
          <w:rFonts w:hint="cs"/>
          <w:rtl/>
        </w:rPr>
      </w:pPr>
      <w:r>
        <w:rPr>
          <w:rFonts w:hint="cs"/>
          <w:rtl/>
        </w:rPr>
        <w:t>קריאת ביניים ארוכה. תודה. בבקשה, אדוני, תסיים.</w:t>
      </w:r>
    </w:p>
    <w:p w14:paraId="0C044068" w14:textId="77777777" w:rsidR="00000000" w:rsidRDefault="00026F1C">
      <w:pPr>
        <w:pStyle w:val="a0"/>
        <w:rPr>
          <w:rFonts w:hint="cs"/>
          <w:rtl/>
        </w:rPr>
      </w:pPr>
    </w:p>
    <w:p w14:paraId="1A27970C" w14:textId="77777777" w:rsidR="00000000" w:rsidRDefault="00026F1C">
      <w:pPr>
        <w:pStyle w:val="-"/>
        <w:rPr>
          <w:rtl/>
        </w:rPr>
      </w:pPr>
      <w:bookmarkStart w:id="501" w:name="FS000000557T10_12_2003_16_52_31C"/>
      <w:bookmarkEnd w:id="501"/>
      <w:r>
        <w:rPr>
          <w:rFonts w:hint="eastAsia"/>
          <w:rtl/>
        </w:rPr>
        <w:t>עמיר</w:t>
      </w:r>
      <w:r>
        <w:rPr>
          <w:rtl/>
        </w:rPr>
        <w:t xml:space="preserve"> פרץ (עם אחד):</w:t>
      </w:r>
    </w:p>
    <w:p w14:paraId="7BDA62D9" w14:textId="77777777" w:rsidR="00000000" w:rsidRDefault="00026F1C">
      <w:pPr>
        <w:pStyle w:val="a0"/>
        <w:rPr>
          <w:rFonts w:hint="cs"/>
          <w:rtl/>
        </w:rPr>
      </w:pPr>
    </w:p>
    <w:p w14:paraId="040F2795" w14:textId="77777777" w:rsidR="00000000" w:rsidRDefault="00026F1C">
      <w:pPr>
        <w:pStyle w:val="a0"/>
        <w:rPr>
          <w:rFonts w:hint="cs"/>
          <w:rtl/>
        </w:rPr>
      </w:pPr>
      <w:r>
        <w:rPr>
          <w:rFonts w:hint="cs"/>
          <w:rtl/>
        </w:rPr>
        <w:t>כפי שראש הממשלה הצליח להסיר את האיום</w:t>
      </w:r>
      <w:r>
        <w:rPr>
          <w:rFonts w:hint="cs"/>
          <w:rtl/>
        </w:rPr>
        <w:t xml:space="preserve"> של עצם הצורך בכך שיקומו שתי מדינות, מדינה פלסטינית לצדה של מדינת ישראל, שהוא המפתח להמשך קיומו של העם היהודי, הרי בא ממלא-מקום ראש הממשלה ומנפץ עוד מיתוס אחד. היום צריך לומר, ממלא-מקום ראש הממשלה קבע, ואם צבי הנדל יצעק או חבר הכנסת יהלום יצעק, זה לא יעזור</w:t>
      </w:r>
      <w:r>
        <w:rPr>
          <w:rFonts w:hint="cs"/>
          <w:rtl/>
        </w:rPr>
        <w:t xml:space="preserve">, לצערנו, לצערכם, כל אחד יתפוס את זה לפי שיטתו - חלום ארץ-ישראל השלמה איננו. </w:t>
      </w:r>
    </w:p>
    <w:p w14:paraId="546E1F46" w14:textId="77777777" w:rsidR="00000000" w:rsidRDefault="00026F1C">
      <w:pPr>
        <w:pStyle w:val="a0"/>
        <w:rPr>
          <w:rFonts w:hint="cs"/>
          <w:rtl/>
        </w:rPr>
      </w:pPr>
    </w:p>
    <w:p w14:paraId="1FB29759" w14:textId="77777777" w:rsidR="00000000" w:rsidRDefault="00026F1C">
      <w:pPr>
        <w:pStyle w:val="af0"/>
        <w:rPr>
          <w:rtl/>
        </w:rPr>
      </w:pPr>
      <w:r>
        <w:rPr>
          <w:rFonts w:hint="eastAsia"/>
          <w:rtl/>
        </w:rPr>
        <w:t>צבי</w:t>
      </w:r>
      <w:r>
        <w:rPr>
          <w:rtl/>
        </w:rPr>
        <w:t xml:space="preserve"> הנדל (האיחוד הלאומי - ישראל ביתנו):</w:t>
      </w:r>
    </w:p>
    <w:p w14:paraId="2164FFC9" w14:textId="77777777" w:rsidR="00000000" w:rsidRDefault="00026F1C">
      <w:pPr>
        <w:pStyle w:val="a0"/>
        <w:rPr>
          <w:rFonts w:hint="cs"/>
          <w:rtl/>
        </w:rPr>
      </w:pPr>
    </w:p>
    <w:p w14:paraId="3AB57C50" w14:textId="77777777" w:rsidR="00000000" w:rsidRDefault="00026F1C">
      <w:pPr>
        <w:pStyle w:val="a0"/>
        <w:rPr>
          <w:rFonts w:hint="cs"/>
          <w:rtl/>
        </w:rPr>
      </w:pPr>
      <w:r>
        <w:rPr>
          <w:rFonts w:hint="cs"/>
          <w:rtl/>
        </w:rPr>
        <w:t>ואתה מבסוט.</w:t>
      </w:r>
    </w:p>
    <w:p w14:paraId="5F6EEF0A" w14:textId="77777777" w:rsidR="00000000" w:rsidRDefault="00026F1C">
      <w:pPr>
        <w:pStyle w:val="a0"/>
        <w:rPr>
          <w:rFonts w:hint="cs"/>
          <w:rtl/>
        </w:rPr>
      </w:pPr>
    </w:p>
    <w:p w14:paraId="3DD534A4" w14:textId="77777777" w:rsidR="00000000" w:rsidRDefault="00026F1C">
      <w:pPr>
        <w:pStyle w:val="-"/>
        <w:rPr>
          <w:rtl/>
        </w:rPr>
      </w:pPr>
      <w:bookmarkStart w:id="502" w:name="FS000000557T10_12_2003_16_54_28C"/>
      <w:bookmarkEnd w:id="502"/>
      <w:r>
        <w:rPr>
          <w:rFonts w:hint="eastAsia"/>
          <w:rtl/>
        </w:rPr>
        <w:t>עמיר</w:t>
      </w:r>
      <w:r>
        <w:rPr>
          <w:rtl/>
        </w:rPr>
        <w:t xml:space="preserve"> פרץ (עם אחד):</w:t>
      </w:r>
    </w:p>
    <w:p w14:paraId="37514189" w14:textId="77777777" w:rsidR="00000000" w:rsidRDefault="00026F1C">
      <w:pPr>
        <w:pStyle w:val="a0"/>
        <w:rPr>
          <w:rFonts w:hint="cs"/>
          <w:rtl/>
        </w:rPr>
      </w:pPr>
    </w:p>
    <w:p w14:paraId="434BE2F6" w14:textId="77777777" w:rsidR="00000000" w:rsidRDefault="00026F1C">
      <w:pPr>
        <w:pStyle w:val="a0"/>
        <w:rPr>
          <w:rFonts w:hint="cs"/>
          <w:rtl/>
        </w:rPr>
      </w:pPr>
      <w:r>
        <w:rPr>
          <w:rFonts w:hint="cs"/>
          <w:rtl/>
        </w:rPr>
        <w:t xml:space="preserve">לכן, חלום השלום הוא החלום היחיד שמותר לנו לחלום עליו, ואני מקווה שכך יהיה.           </w:t>
      </w:r>
    </w:p>
    <w:p w14:paraId="514EC810" w14:textId="77777777" w:rsidR="00000000" w:rsidRDefault="00026F1C">
      <w:pPr>
        <w:pStyle w:val="a0"/>
        <w:rPr>
          <w:rFonts w:hint="cs"/>
          <w:rtl/>
        </w:rPr>
      </w:pPr>
      <w:r>
        <w:rPr>
          <w:rFonts w:hint="cs"/>
          <w:rtl/>
        </w:rPr>
        <w:t xml:space="preserve">   </w:t>
      </w:r>
    </w:p>
    <w:p w14:paraId="565DFFB4" w14:textId="77777777" w:rsidR="00000000" w:rsidRDefault="00026F1C">
      <w:pPr>
        <w:pStyle w:val="af1"/>
        <w:rPr>
          <w:rtl/>
        </w:rPr>
      </w:pPr>
      <w:r>
        <w:rPr>
          <w:rtl/>
        </w:rPr>
        <w:t>היו"ר מוחמד ב</w:t>
      </w:r>
      <w:r>
        <w:rPr>
          <w:rtl/>
        </w:rPr>
        <w:t>רכה:</w:t>
      </w:r>
    </w:p>
    <w:p w14:paraId="6F2779D3" w14:textId="77777777" w:rsidR="00000000" w:rsidRDefault="00026F1C">
      <w:pPr>
        <w:pStyle w:val="a0"/>
        <w:rPr>
          <w:rtl/>
        </w:rPr>
      </w:pPr>
    </w:p>
    <w:p w14:paraId="587980E6" w14:textId="77777777" w:rsidR="00000000" w:rsidRDefault="00026F1C">
      <w:pPr>
        <w:pStyle w:val="a0"/>
        <w:rPr>
          <w:rFonts w:hint="cs"/>
          <w:rtl/>
        </w:rPr>
      </w:pPr>
      <w:r>
        <w:rPr>
          <w:rFonts w:hint="cs"/>
          <w:rtl/>
        </w:rPr>
        <w:t xml:space="preserve">תודה רבה, אדוני. רשות הדיבור לחברת הכנסת מל פולישוק-בלוך. אחריה </w:t>
      </w:r>
      <w:r>
        <w:rPr>
          <w:rtl/>
        </w:rPr>
        <w:t>–</w:t>
      </w:r>
      <w:r>
        <w:rPr>
          <w:rFonts w:hint="cs"/>
          <w:rtl/>
        </w:rPr>
        <w:t xml:space="preserve"> חבר הכנסת אורי אריאל. הוא ייצג אותך, חבר הכנסת הנדל, חכה. אריאל מאחוריך. </w:t>
      </w:r>
    </w:p>
    <w:p w14:paraId="4852CB19" w14:textId="77777777" w:rsidR="00000000" w:rsidRDefault="00026F1C">
      <w:pPr>
        <w:pStyle w:val="a0"/>
        <w:rPr>
          <w:rFonts w:hint="cs"/>
          <w:rtl/>
        </w:rPr>
      </w:pPr>
    </w:p>
    <w:p w14:paraId="2B466C3A" w14:textId="77777777" w:rsidR="00000000" w:rsidRDefault="00026F1C">
      <w:pPr>
        <w:pStyle w:val="a"/>
        <w:rPr>
          <w:rtl/>
        </w:rPr>
      </w:pPr>
      <w:bookmarkStart w:id="503" w:name="FS000001047T10_12_2003_16_56_50"/>
      <w:bookmarkStart w:id="504" w:name="_Toc70328411"/>
      <w:bookmarkEnd w:id="503"/>
      <w:r>
        <w:rPr>
          <w:rFonts w:hint="eastAsia"/>
          <w:rtl/>
        </w:rPr>
        <w:t>מל פולישוק</w:t>
      </w:r>
      <w:r>
        <w:rPr>
          <w:rtl/>
        </w:rPr>
        <w:t>-בלוך (שינוי):</w:t>
      </w:r>
      <w:bookmarkEnd w:id="504"/>
    </w:p>
    <w:p w14:paraId="47B2C75C" w14:textId="77777777" w:rsidR="00000000" w:rsidRDefault="00026F1C">
      <w:pPr>
        <w:pStyle w:val="a0"/>
        <w:rPr>
          <w:rFonts w:hint="cs"/>
          <w:rtl/>
        </w:rPr>
      </w:pPr>
    </w:p>
    <w:p w14:paraId="3096E98B" w14:textId="77777777" w:rsidR="00000000" w:rsidRDefault="00026F1C">
      <w:pPr>
        <w:pStyle w:val="a0"/>
        <w:rPr>
          <w:rFonts w:hint="cs"/>
          <w:rtl/>
        </w:rPr>
      </w:pPr>
      <w:r>
        <w:rPr>
          <w:rFonts w:hint="cs"/>
          <w:rtl/>
        </w:rPr>
        <w:t>אדוני היושב-ראש, קודם כול אני רוצה לדרוש פיצויים מהכנסת. סגן השרה עם הצעקות עושה לי</w:t>
      </w:r>
      <w:r>
        <w:rPr>
          <w:rFonts w:hint="cs"/>
          <w:rtl/>
        </w:rPr>
        <w:t xml:space="preserve"> נזק.</w:t>
      </w:r>
    </w:p>
    <w:p w14:paraId="288A3A29" w14:textId="77777777" w:rsidR="00000000" w:rsidRDefault="00026F1C">
      <w:pPr>
        <w:pStyle w:val="a0"/>
        <w:rPr>
          <w:rFonts w:hint="cs"/>
          <w:rtl/>
        </w:rPr>
      </w:pPr>
    </w:p>
    <w:p w14:paraId="59E6075E" w14:textId="77777777" w:rsidR="00000000" w:rsidRDefault="00026F1C">
      <w:pPr>
        <w:pStyle w:val="af1"/>
        <w:rPr>
          <w:rtl/>
        </w:rPr>
      </w:pPr>
      <w:r>
        <w:rPr>
          <w:rtl/>
        </w:rPr>
        <w:t>היו"ר ראובן ריבלין:</w:t>
      </w:r>
    </w:p>
    <w:p w14:paraId="68B57E22" w14:textId="77777777" w:rsidR="00000000" w:rsidRDefault="00026F1C">
      <w:pPr>
        <w:pStyle w:val="a0"/>
        <w:rPr>
          <w:rtl/>
        </w:rPr>
      </w:pPr>
    </w:p>
    <w:p w14:paraId="15B4C827" w14:textId="77777777" w:rsidR="00000000" w:rsidRDefault="00026F1C">
      <w:pPr>
        <w:pStyle w:val="a0"/>
        <w:rPr>
          <w:rFonts w:hint="cs"/>
          <w:rtl/>
        </w:rPr>
      </w:pPr>
      <w:r>
        <w:rPr>
          <w:rFonts w:hint="cs"/>
          <w:rtl/>
        </w:rPr>
        <w:t>כל אחד שנבחר לכנסת, גברתי, הביא את הסיכונים האלה בחשבון. חבר הכנסת הנדל נמצא פה כבר שנים רבות. בבקשה, גברתי.</w:t>
      </w:r>
    </w:p>
    <w:p w14:paraId="536F45ED" w14:textId="77777777" w:rsidR="00000000" w:rsidRDefault="00026F1C">
      <w:pPr>
        <w:pStyle w:val="a0"/>
        <w:rPr>
          <w:rFonts w:hint="cs"/>
          <w:rtl/>
        </w:rPr>
      </w:pPr>
    </w:p>
    <w:p w14:paraId="6EDA730E" w14:textId="77777777" w:rsidR="00000000" w:rsidRDefault="00026F1C">
      <w:pPr>
        <w:pStyle w:val="-"/>
        <w:rPr>
          <w:rtl/>
        </w:rPr>
      </w:pPr>
      <w:bookmarkStart w:id="505" w:name="FS000001047T10_12_2003_16_58_37C"/>
      <w:bookmarkEnd w:id="505"/>
      <w:r>
        <w:rPr>
          <w:rFonts w:hint="eastAsia"/>
          <w:rtl/>
        </w:rPr>
        <w:t>מל</w:t>
      </w:r>
      <w:r>
        <w:rPr>
          <w:rtl/>
        </w:rPr>
        <w:t xml:space="preserve"> פולישוק-בלוך (שינוי):</w:t>
      </w:r>
    </w:p>
    <w:p w14:paraId="4D7CD7BF" w14:textId="77777777" w:rsidR="00000000" w:rsidRDefault="00026F1C">
      <w:pPr>
        <w:pStyle w:val="a0"/>
        <w:rPr>
          <w:rFonts w:hint="cs"/>
          <w:rtl/>
        </w:rPr>
      </w:pPr>
    </w:p>
    <w:p w14:paraId="496D975F" w14:textId="77777777" w:rsidR="00000000" w:rsidRDefault="00026F1C">
      <w:pPr>
        <w:pStyle w:val="a0"/>
        <w:rPr>
          <w:rFonts w:hint="cs"/>
          <w:rtl/>
        </w:rPr>
      </w:pPr>
      <w:r>
        <w:rPr>
          <w:rFonts w:hint="cs"/>
          <w:rtl/>
        </w:rPr>
        <w:t xml:space="preserve">אני אומר כמה דברים ששכני צבי הנדל לא יאהב לשמוע, אבל צריך לומר אותם. </w:t>
      </w:r>
    </w:p>
    <w:p w14:paraId="0C550150" w14:textId="77777777" w:rsidR="00000000" w:rsidRDefault="00026F1C">
      <w:pPr>
        <w:pStyle w:val="a0"/>
        <w:rPr>
          <w:rFonts w:hint="cs"/>
          <w:rtl/>
        </w:rPr>
      </w:pPr>
    </w:p>
    <w:p w14:paraId="34201FD2" w14:textId="77777777" w:rsidR="00000000" w:rsidRDefault="00026F1C">
      <w:pPr>
        <w:pStyle w:val="af0"/>
        <w:rPr>
          <w:rtl/>
        </w:rPr>
      </w:pPr>
      <w:r>
        <w:rPr>
          <w:rFonts w:hint="eastAsia"/>
          <w:rtl/>
        </w:rPr>
        <w:t>משה</w:t>
      </w:r>
      <w:r>
        <w:rPr>
          <w:rtl/>
        </w:rPr>
        <w:t xml:space="preserve"> גפני (יהדות התורה</w:t>
      </w:r>
      <w:r>
        <w:rPr>
          <w:rtl/>
        </w:rPr>
        <w:t>):</w:t>
      </w:r>
    </w:p>
    <w:p w14:paraId="4F719940" w14:textId="77777777" w:rsidR="00000000" w:rsidRDefault="00026F1C">
      <w:pPr>
        <w:pStyle w:val="a0"/>
        <w:rPr>
          <w:rFonts w:hint="cs"/>
          <w:rtl/>
        </w:rPr>
      </w:pPr>
    </w:p>
    <w:p w14:paraId="5410FD8C" w14:textId="77777777" w:rsidR="00000000" w:rsidRDefault="00026F1C">
      <w:pPr>
        <w:pStyle w:val="a0"/>
        <w:rPr>
          <w:rFonts w:hint="cs"/>
          <w:rtl/>
        </w:rPr>
      </w:pPr>
      <w:r>
        <w:rPr>
          <w:rFonts w:hint="cs"/>
          <w:rtl/>
        </w:rPr>
        <w:t>הוא גם שותפך בקואליציה.</w:t>
      </w:r>
    </w:p>
    <w:p w14:paraId="2ADBC0C6" w14:textId="77777777" w:rsidR="00000000" w:rsidRDefault="00026F1C">
      <w:pPr>
        <w:pStyle w:val="a0"/>
        <w:rPr>
          <w:rFonts w:hint="cs"/>
          <w:rtl/>
        </w:rPr>
      </w:pPr>
    </w:p>
    <w:p w14:paraId="4B7F2865" w14:textId="77777777" w:rsidR="00000000" w:rsidRDefault="00026F1C">
      <w:pPr>
        <w:pStyle w:val="-"/>
        <w:rPr>
          <w:rtl/>
        </w:rPr>
      </w:pPr>
      <w:bookmarkStart w:id="506" w:name="FS000001047T10_12_2003_16_59_46C"/>
      <w:bookmarkEnd w:id="506"/>
      <w:r>
        <w:rPr>
          <w:rFonts w:hint="eastAsia"/>
          <w:rtl/>
        </w:rPr>
        <w:t>מל</w:t>
      </w:r>
      <w:r>
        <w:rPr>
          <w:rtl/>
        </w:rPr>
        <w:t xml:space="preserve"> פולישוק-בלוך (שינוי):</w:t>
      </w:r>
    </w:p>
    <w:p w14:paraId="683D9AEF" w14:textId="77777777" w:rsidR="00000000" w:rsidRDefault="00026F1C">
      <w:pPr>
        <w:pStyle w:val="a0"/>
        <w:rPr>
          <w:rFonts w:hint="cs"/>
          <w:rtl/>
        </w:rPr>
      </w:pPr>
    </w:p>
    <w:p w14:paraId="1E6DA069" w14:textId="77777777" w:rsidR="00000000" w:rsidRDefault="00026F1C">
      <w:pPr>
        <w:pStyle w:val="a0"/>
        <w:rPr>
          <w:rFonts w:hint="cs"/>
          <w:rtl/>
        </w:rPr>
      </w:pPr>
      <w:r>
        <w:rPr>
          <w:rFonts w:hint="cs"/>
          <w:rtl/>
        </w:rPr>
        <w:t xml:space="preserve">בהחלט, הוא שותפי בהרבה מאוד דברים. </w:t>
      </w:r>
    </w:p>
    <w:p w14:paraId="6EAFB0F6" w14:textId="77777777" w:rsidR="00000000" w:rsidRDefault="00026F1C">
      <w:pPr>
        <w:pStyle w:val="a0"/>
        <w:rPr>
          <w:rFonts w:hint="cs"/>
          <w:rtl/>
        </w:rPr>
      </w:pPr>
    </w:p>
    <w:p w14:paraId="6524BEE2" w14:textId="77777777" w:rsidR="00000000" w:rsidRDefault="00026F1C">
      <w:pPr>
        <w:pStyle w:val="af1"/>
        <w:rPr>
          <w:rtl/>
        </w:rPr>
      </w:pPr>
      <w:r>
        <w:rPr>
          <w:rFonts w:hint="eastAsia"/>
          <w:rtl/>
        </w:rPr>
        <w:t>היו</w:t>
      </w:r>
      <w:r>
        <w:rPr>
          <w:rtl/>
        </w:rPr>
        <w:t>"ר ראובן ריבלין:</w:t>
      </w:r>
    </w:p>
    <w:p w14:paraId="4DBBC522" w14:textId="77777777" w:rsidR="00000000" w:rsidRDefault="00026F1C">
      <w:pPr>
        <w:pStyle w:val="a0"/>
        <w:rPr>
          <w:rFonts w:hint="cs"/>
          <w:rtl/>
        </w:rPr>
      </w:pPr>
    </w:p>
    <w:p w14:paraId="37868BCF" w14:textId="77777777" w:rsidR="00000000" w:rsidRDefault="00026F1C">
      <w:pPr>
        <w:pStyle w:val="a0"/>
        <w:rPr>
          <w:rFonts w:hint="cs"/>
          <w:rtl/>
        </w:rPr>
      </w:pPr>
      <w:r>
        <w:rPr>
          <w:rFonts w:hint="cs"/>
          <w:rtl/>
        </w:rPr>
        <w:t>חבר הכנסת גפני, היא עוד לא הספיקה לעלות, כבר קריאת ביניים. תן לה לפחות לעבור 40-50 שניות. בבקשה, גברתי.</w:t>
      </w:r>
    </w:p>
    <w:p w14:paraId="3FAE519A" w14:textId="77777777" w:rsidR="00000000" w:rsidRDefault="00026F1C">
      <w:pPr>
        <w:pStyle w:val="a0"/>
        <w:rPr>
          <w:rFonts w:hint="cs"/>
          <w:rtl/>
        </w:rPr>
      </w:pPr>
    </w:p>
    <w:p w14:paraId="1D7D4CC6" w14:textId="77777777" w:rsidR="00000000" w:rsidRDefault="00026F1C">
      <w:pPr>
        <w:pStyle w:val="-"/>
        <w:rPr>
          <w:rtl/>
        </w:rPr>
      </w:pPr>
      <w:bookmarkStart w:id="507" w:name="FS000001047T10_12_2003_17_00_49C"/>
      <w:bookmarkEnd w:id="507"/>
      <w:r>
        <w:rPr>
          <w:rFonts w:hint="eastAsia"/>
          <w:rtl/>
        </w:rPr>
        <w:t>מל</w:t>
      </w:r>
      <w:r>
        <w:rPr>
          <w:rtl/>
        </w:rPr>
        <w:t xml:space="preserve"> פולישוק-בלוך (שינוי):</w:t>
      </w:r>
    </w:p>
    <w:p w14:paraId="6AF71ADF" w14:textId="77777777" w:rsidR="00000000" w:rsidRDefault="00026F1C">
      <w:pPr>
        <w:pStyle w:val="a0"/>
        <w:rPr>
          <w:rFonts w:hint="cs"/>
          <w:rtl/>
        </w:rPr>
      </w:pPr>
    </w:p>
    <w:p w14:paraId="24CEE023" w14:textId="77777777" w:rsidR="00000000" w:rsidRDefault="00026F1C">
      <w:pPr>
        <w:pStyle w:val="a0"/>
        <w:rPr>
          <w:rFonts w:hint="cs"/>
          <w:rtl/>
        </w:rPr>
      </w:pPr>
      <w:r>
        <w:rPr>
          <w:rFonts w:hint="cs"/>
          <w:rtl/>
        </w:rPr>
        <w:t>אדוני היושב-</w:t>
      </w:r>
      <w:r>
        <w:rPr>
          <w:rFonts w:hint="cs"/>
          <w:rtl/>
        </w:rPr>
        <w:t>ראש, כנסת נכבדה, צריך לברך על כך ששרים בכירים בליכוד מצטרפים למי שחושבת כבר שנים רבות כי חובה עלינו להיפרד מהפלסטינים, וככל שנקדים כן ייטב. במיוחד אני מברכת אותך, אדוני ממלא-מקום ראש הממשלה, השר אולמרט, שהבעת דעה כל כך נחושה ונחרצת, וברוך הבא בצל קורת ההיפ</w:t>
      </w:r>
      <w:r>
        <w:rPr>
          <w:rFonts w:hint="cs"/>
          <w:rtl/>
        </w:rPr>
        <w:t xml:space="preserve">רדות. </w:t>
      </w:r>
    </w:p>
    <w:p w14:paraId="2F7973C3" w14:textId="77777777" w:rsidR="00000000" w:rsidRDefault="00026F1C">
      <w:pPr>
        <w:pStyle w:val="a0"/>
        <w:rPr>
          <w:rFonts w:hint="cs"/>
          <w:rtl/>
        </w:rPr>
      </w:pPr>
    </w:p>
    <w:p w14:paraId="615AB988" w14:textId="77777777" w:rsidR="00000000" w:rsidRDefault="00026F1C">
      <w:pPr>
        <w:pStyle w:val="a0"/>
        <w:rPr>
          <w:rFonts w:hint="cs"/>
          <w:rtl/>
        </w:rPr>
      </w:pPr>
      <w:r>
        <w:rPr>
          <w:rFonts w:hint="cs"/>
          <w:rtl/>
        </w:rPr>
        <w:t xml:space="preserve">הבטחת קיומה של מדינת ישראל כמדינה יהודית ודמוקרטית מעוגנת בהכרזת העצמאות שלנו. על בסיס זה הוקמה מדינת ישראל לאחר אלפיים שנות גלות, שבהן חלם העם היהודי להיות עם ככל הגויים, להיות עם ככל העמים, עם חופשי במדינתו הריבונית, עם המקיים חיים איכותיים, חיי </w:t>
      </w:r>
      <w:r>
        <w:rPr>
          <w:rFonts w:hint="cs"/>
          <w:rtl/>
        </w:rPr>
        <w:t>שפע, רווחה, קידמה ותרבות. המגמות הדמוגרפיות והפוליטיות-הביטחוניות היום, ב-2003, מערערות את הבטחת קיומה של מדינת ישראל כמדינה כזאת.</w:t>
      </w:r>
    </w:p>
    <w:p w14:paraId="708C915C" w14:textId="77777777" w:rsidR="00000000" w:rsidRDefault="00026F1C">
      <w:pPr>
        <w:pStyle w:val="a0"/>
        <w:rPr>
          <w:rFonts w:hint="cs"/>
          <w:rtl/>
        </w:rPr>
      </w:pPr>
    </w:p>
    <w:p w14:paraId="5BB17965" w14:textId="77777777" w:rsidR="00000000" w:rsidRDefault="00026F1C">
      <w:pPr>
        <w:pStyle w:val="a0"/>
        <w:rPr>
          <w:rFonts w:hint="cs"/>
          <w:rtl/>
        </w:rPr>
      </w:pPr>
      <w:r>
        <w:rPr>
          <w:rFonts w:hint="cs"/>
          <w:rtl/>
        </w:rPr>
        <w:t xml:space="preserve">אני אתייחס לשלושה נושאים. דמוגרפיה </w:t>
      </w:r>
      <w:r>
        <w:rPr>
          <w:rtl/>
        </w:rPr>
        <w:t>–</w:t>
      </w:r>
      <w:r>
        <w:rPr>
          <w:rFonts w:hint="cs"/>
          <w:rtl/>
        </w:rPr>
        <w:t xml:space="preserve"> אנחנו מגיעים כבר בעשור הזה למצב, שרק 51% יהודים יחיו ממערב לירדן. בעשור הבא זה יהיה הרב</w:t>
      </w:r>
      <w:r>
        <w:rPr>
          <w:rFonts w:hint="cs"/>
          <w:rtl/>
        </w:rPr>
        <w:t xml:space="preserve">ה פחות - זה כבר 47%. ממערב ל"קו הירוק", לעומת זאת, האוכלוסייה היהודית ב-2010 תהיה כמעט 80%. </w:t>
      </w:r>
    </w:p>
    <w:p w14:paraId="428B0503" w14:textId="77777777" w:rsidR="00000000" w:rsidRDefault="00026F1C">
      <w:pPr>
        <w:pStyle w:val="a0"/>
        <w:rPr>
          <w:rFonts w:hint="cs"/>
          <w:rtl/>
        </w:rPr>
      </w:pPr>
    </w:p>
    <w:p w14:paraId="6A4C1E73" w14:textId="77777777" w:rsidR="00000000" w:rsidRDefault="00026F1C">
      <w:pPr>
        <w:pStyle w:val="a0"/>
        <w:rPr>
          <w:rFonts w:hint="cs"/>
          <w:rtl/>
        </w:rPr>
      </w:pPr>
      <w:r>
        <w:rPr>
          <w:rFonts w:hint="cs"/>
          <w:rtl/>
        </w:rPr>
        <w:t xml:space="preserve">הנושא הפוליטי-המדיני </w:t>
      </w:r>
      <w:r>
        <w:rPr>
          <w:rtl/>
        </w:rPr>
        <w:t>–</w:t>
      </w:r>
      <w:r>
        <w:rPr>
          <w:rFonts w:hint="cs"/>
          <w:rtl/>
        </w:rPr>
        <w:t xml:space="preserve"> אנחנו יושבים בלב אוכלוסייה פלסטינית. החיכוך הבלתי-פוסק בין האוכלוסיות, המתנחלים והפלסטינים, גורם לתופעות בלתי נמנעות של כיבוש. חיילי צה"ל נ</w:t>
      </w:r>
      <w:r>
        <w:rPr>
          <w:rFonts w:hint="cs"/>
          <w:rtl/>
        </w:rPr>
        <w:t xml:space="preserve">אלצים, בצדק, להתגונן, הם נאלצים, הם חייבים לפגוע בטרוריסטים ובטרור, ובצדק, ובמהלך פעילותם, כמובן, נפגעים גם אזרחים וילדים שאינם טרוריסטים. הפעולות האלה, שיש להן, כפי שאמרתי ואני חוזרת ואומרת, לגיטימיות מוחלטת בעיני, גורמות לכרסום מעמדנו בעולם. </w:t>
      </w:r>
    </w:p>
    <w:p w14:paraId="0539243B" w14:textId="77777777" w:rsidR="00000000" w:rsidRDefault="00026F1C">
      <w:pPr>
        <w:pStyle w:val="a0"/>
        <w:rPr>
          <w:rFonts w:hint="cs"/>
          <w:rtl/>
        </w:rPr>
      </w:pPr>
    </w:p>
    <w:p w14:paraId="7C2FA7F9" w14:textId="77777777" w:rsidR="00000000" w:rsidRDefault="00026F1C">
      <w:pPr>
        <w:pStyle w:val="a0"/>
        <w:rPr>
          <w:rFonts w:hint="cs"/>
          <w:rtl/>
        </w:rPr>
      </w:pPr>
      <w:r>
        <w:rPr>
          <w:rFonts w:hint="cs"/>
          <w:rtl/>
        </w:rPr>
        <w:t xml:space="preserve">המצב הזה, </w:t>
      </w:r>
      <w:r>
        <w:rPr>
          <w:rFonts w:hint="cs"/>
          <w:rtl/>
        </w:rPr>
        <w:t xml:space="preserve">הפוליטי, המדיני-הביטחוני, גורם לפיצול ולשסעים בחברה הישראלית. אנחנו נאבקים אחד בשני במקום לסייע אחד לשני. אין לנו חברה ישראלית, יש לנו חברה משוסעת וקרועה. יש משבר ערכי כבד סביב זכויות האדם, נושא שהיום ציינו אותו.       </w:t>
      </w:r>
    </w:p>
    <w:p w14:paraId="4B4BF2AB" w14:textId="77777777" w:rsidR="00000000" w:rsidRDefault="00026F1C">
      <w:pPr>
        <w:pStyle w:val="a3"/>
        <w:rPr>
          <w:rFonts w:hint="cs"/>
          <w:rtl/>
        </w:rPr>
      </w:pPr>
    </w:p>
    <w:p w14:paraId="3BA963A9" w14:textId="77777777" w:rsidR="00000000" w:rsidRDefault="00026F1C">
      <w:pPr>
        <w:pStyle w:val="a0"/>
        <w:rPr>
          <w:rFonts w:hint="cs"/>
          <w:rtl/>
        </w:rPr>
      </w:pPr>
      <w:r>
        <w:rPr>
          <w:rFonts w:hint="cs"/>
          <w:rtl/>
        </w:rPr>
        <w:t xml:space="preserve">בנושא השלישי שאני רוצה לעבור אליו, </w:t>
      </w:r>
      <w:r>
        <w:rPr>
          <w:rFonts w:hint="cs"/>
          <w:rtl/>
        </w:rPr>
        <w:t>הנושא הכלכלי, גם כן יש לנו משבר רציני. זה שנות דור מדינת ישראל משקיעה את מרבית משאביה הדלים בשטחים. רק לפני חודש - אני רוצה להזכיר לכם, כי אני הצבעתי נגד, לכן אני אוהבת להזכיר את זה - ועדת הכספים אישרה 100 מיליון לשיכון בשטחים, ורק 36 מיליון לכל שאר שטחי מ</w:t>
      </w:r>
      <w:r>
        <w:rPr>
          <w:rFonts w:hint="cs"/>
          <w:rtl/>
        </w:rPr>
        <w:t>דינת ישראל. זה פשוט אבסורד. זה בלי שום פרופורציה.</w:t>
      </w:r>
    </w:p>
    <w:p w14:paraId="6C61268E" w14:textId="77777777" w:rsidR="00000000" w:rsidRDefault="00026F1C">
      <w:pPr>
        <w:pStyle w:val="a0"/>
        <w:rPr>
          <w:rFonts w:hint="cs"/>
          <w:rtl/>
        </w:rPr>
      </w:pPr>
    </w:p>
    <w:p w14:paraId="6610FF75" w14:textId="77777777" w:rsidR="00000000" w:rsidRDefault="00026F1C">
      <w:pPr>
        <w:pStyle w:val="af0"/>
        <w:rPr>
          <w:rtl/>
        </w:rPr>
      </w:pPr>
      <w:r>
        <w:rPr>
          <w:rFonts w:hint="eastAsia"/>
          <w:rtl/>
        </w:rPr>
        <w:t>משה</w:t>
      </w:r>
      <w:r>
        <w:rPr>
          <w:rtl/>
        </w:rPr>
        <w:t xml:space="preserve"> גפני (יהדות התורה):</w:t>
      </w:r>
    </w:p>
    <w:p w14:paraId="35251EAB" w14:textId="77777777" w:rsidR="00000000" w:rsidRDefault="00026F1C">
      <w:pPr>
        <w:pStyle w:val="a0"/>
        <w:rPr>
          <w:rFonts w:hint="cs"/>
          <w:rtl/>
        </w:rPr>
      </w:pPr>
    </w:p>
    <w:p w14:paraId="6C1666ED" w14:textId="77777777" w:rsidR="00000000" w:rsidRDefault="00026F1C">
      <w:pPr>
        <w:pStyle w:val="a0"/>
        <w:rPr>
          <w:rFonts w:hint="cs"/>
          <w:rtl/>
        </w:rPr>
      </w:pPr>
      <w:r>
        <w:rPr>
          <w:rFonts w:hint="cs"/>
          <w:rtl/>
        </w:rPr>
        <w:t>פשוט לא להאמין. על מה את מדברת - - -</w:t>
      </w:r>
    </w:p>
    <w:p w14:paraId="32778603" w14:textId="77777777" w:rsidR="00000000" w:rsidRDefault="00026F1C">
      <w:pPr>
        <w:pStyle w:val="a0"/>
        <w:rPr>
          <w:rFonts w:hint="cs"/>
          <w:rtl/>
        </w:rPr>
      </w:pPr>
    </w:p>
    <w:p w14:paraId="2E5CFAEE" w14:textId="77777777" w:rsidR="00000000" w:rsidRDefault="00026F1C">
      <w:pPr>
        <w:pStyle w:val="af1"/>
        <w:rPr>
          <w:rtl/>
        </w:rPr>
      </w:pPr>
      <w:r>
        <w:rPr>
          <w:rFonts w:hint="eastAsia"/>
          <w:rtl/>
        </w:rPr>
        <w:t>היו</w:t>
      </w:r>
      <w:r>
        <w:rPr>
          <w:rtl/>
        </w:rPr>
        <w:t>"ר ראובן ריבלין:</w:t>
      </w:r>
    </w:p>
    <w:p w14:paraId="40134E22" w14:textId="77777777" w:rsidR="00000000" w:rsidRDefault="00026F1C">
      <w:pPr>
        <w:pStyle w:val="a0"/>
        <w:rPr>
          <w:rFonts w:hint="cs"/>
          <w:rtl/>
        </w:rPr>
      </w:pPr>
    </w:p>
    <w:p w14:paraId="3FA947BE" w14:textId="77777777" w:rsidR="00000000" w:rsidRDefault="00026F1C">
      <w:pPr>
        <w:pStyle w:val="a0"/>
        <w:rPr>
          <w:rFonts w:hint="cs"/>
          <w:rtl/>
        </w:rPr>
      </w:pPr>
      <w:r>
        <w:rPr>
          <w:rFonts w:hint="cs"/>
          <w:rtl/>
        </w:rPr>
        <w:t xml:space="preserve">חבר הכנסת גפני, האם אדוני רוצה להחליף אותה בממשלה? </w:t>
      </w:r>
    </w:p>
    <w:p w14:paraId="5C32123F" w14:textId="77777777" w:rsidR="00000000" w:rsidRDefault="00026F1C">
      <w:pPr>
        <w:pStyle w:val="a0"/>
        <w:rPr>
          <w:rFonts w:hint="cs"/>
          <w:rtl/>
        </w:rPr>
      </w:pPr>
    </w:p>
    <w:p w14:paraId="07F2ED02" w14:textId="77777777" w:rsidR="00000000" w:rsidRDefault="00026F1C">
      <w:pPr>
        <w:pStyle w:val="af0"/>
        <w:rPr>
          <w:rtl/>
        </w:rPr>
      </w:pPr>
      <w:r>
        <w:rPr>
          <w:rFonts w:hint="eastAsia"/>
          <w:rtl/>
        </w:rPr>
        <w:t>משה</w:t>
      </w:r>
      <w:r>
        <w:rPr>
          <w:rtl/>
        </w:rPr>
        <w:t xml:space="preserve"> גפני (יהדות התורה):</w:t>
      </w:r>
    </w:p>
    <w:p w14:paraId="0D7B0B58" w14:textId="77777777" w:rsidR="00000000" w:rsidRDefault="00026F1C">
      <w:pPr>
        <w:pStyle w:val="a0"/>
        <w:rPr>
          <w:rFonts w:hint="cs"/>
          <w:rtl/>
        </w:rPr>
      </w:pPr>
    </w:p>
    <w:p w14:paraId="446EE97D" w14:textId="77777777" w:rsidR="00000000" w:rsidRDefault="00026F1C">
      <w:pPr>
        <w:pStyle w:val="a0"/>
        <w:rPr>
          <w:rFonts w:hint="cs"/>
          <w:rtl/>
        </w:rPr>
      </w:pPr>
      <w:r>
        <w:rPr>
          <w:rFonts w:hint="cs"/>
          <w:rtl/>
        </w:rPr>
        <w:t>לא, אדוני היושב-ראש. תזכיר לה באיזו ממשלה ה</w:t>
      </w:r>
      <w:r>
        <w:rPr>
          <w:rFonts w:hint="cs"/>
          <w:rtl/>
        </w:rPr>
        <w:t>יא נמצאת.</w:t>
      </w:r>
    </w:p>
    <w:p w14:paraId="6E0034ED" w14:textId="77777777" w:rsidR="00000000" w:rsidRDefault="00026F1C">
      <w:pPr>
        <w:pStyle w:val="a0"/>
        <w:rPr>
          <w:rFonts w:hint="cs"/>
          <w:rtl/>
        </w:rPr>
      </w:pPr>
    </w:p>
    <w:p w14:paraId="18FB641B" w14:textId="77777777" w:rsidR="00000000" w:rsidRDefault="00026F1C">
      <w:pPr>
        <w:pStyle w:val="af1"/>
        <w:rPr>
          <w:rtl/>
        </w:rPr>
      </w:pPr>
      <w:r>
        <w:rPr>
          <w:rFonts w:hint="eastAsia"/>
          <w:rtl/>
        </w:rPr>
        <w:t>היו</w:t>
      </w:r>
      <w:r>
        <w:rPr>
          <w:rtl/>
        </w:rPr>
        <w:t>"ר ראובן ריבלין:</w:t>
      </w:r>
    </w:p>
    <w:p w14:paraId="7F3C2AF5" w14:textId="77777777" w:rsidR="00000000" w:rsidRDefault="00026F1C">
      <w:pPr>
        <w:pStyle w:val="a0"/>
        <w:rPr>
          <w:rFonts w:hint="cs"/>
          <w:rtl/>
        </w:rPr>
      </w:pPr>
    </w:p>
    <w:p w14:paraId="42490053" w14:textId="77777777" w:rsidR="00000000" w:rsidRDefault="00026F1C">
      <w:pPr>
        <w:pStyle w:val="a0"/>
        <w:rPr>
          <w:rFonts w:hint="cs"/>
          <w:rtl/>
        </w:rPr>
      </w:pPr>
      <w:r>
        <w:rPr>
          <w:rFonts w:hint="cs"/>
          <w:rtl/>
        </w:rPr>
        <w:t xml:space="preserve">היא רוצה לומר מה שהיא רוצה. יכול להיות, כעת חיה, בעוד כך וכך זמן, יהיו אחרים שיהיו סמוכים לממשלה שידברו אחרת. אני יכול לחשוב, למשל, על בן-אדם אחד, אבל אני לא בטוח שאני אהיה אז בכנסת. </w:t>
      </w:r>
    </w:p>
    <w:p w14:paraId="059E4BCB" w14:textId="77777777" w:rsidR="00000000" w:rsidRDefault="00026F1C">
      <w:pPr>
        <w:pStyle w:val="a0"/>
        <w:rPr>
          <w:rFonts w:hint="cs"/>
          <w:rtl/>
        </w:rPr>
      </w:pPr>
    </w:p>
    <w:p w14:paraId="24CE63D8" w14:textId="77777777" w:rsidR="00000000" w:rsidRDefault="00026F1C">
      <w:pPr>
        <w:pStyle w:val="af0"/>
        <w:rPr>
          <w:rtl/>
        </w:rPr>
      </w:pPr>
      <w:r>
        <w:rPr>
          <w:rFonts w:hint="eastAsia"/>
          <w:rtl/>
        </w:rPr>
        <w:t>משה</w:t>
      </w:r>
      <w:r>
        <w:rPr>
          <w:rtl/>
        </w:rPr>
        <w:t xml:space="preserve"> גפני (יהדות התורה):</w:t>
      </w:r>
    </w:p>
    <w:p w14:paraId="1CD918AF" w14:textId="77777777" w:rsidR="00000000" w:rsidRDefault="00026F1C">
      <w:pPr>
        <w:pStyle w:val="a0"/>
        <w:rPr>
          <w:rFonts w:hint="cs"/>
          <w:rtl/>
        </w:rPr>
      </w:pPr>
    </w:p>
    <w:p w14:paraId="4F94A26D" w14:textId="77777777" w:rsidR="00000000" w:rsidRDefault="00026F1C">
      <w:pPr>
        <w:pStyle w:val="a0"/>
        <w:rPr>
          <w:rFonts w:hint="cs"/>
          <w:rtl/>
        </w:rPr>
      </w:pPr>
      <w:r>
        <w:rPr>
          <w:rFonts w:hint="cs"/>
          <w:rtl/>
        </w:rPr>
        <w:t>- - -</w:t>
      </w:r>
    </w:p>
    <w:p w14:paraId="142819ED" w14:textId="77777777" w:rsidR="00000000" w:rsidRDefault="00026F1C">
      <w:pPr>
        <w:pStyle w:val="a0"/>
        <w:rPr>
          <w:rFonts w:hint="cs"/>
          <w:rtl/>
        </w:rPr>
      </w:pPr>
    </w:p>
    <w:p w14:paraId="617742E8" w14:textId="77777777" w:rsidR="00000000" w:rsidRDefault="00026F1C">
      <w:pPr>
        <w:pStyle w:val="af1"/>
        <w:rPr>
          <w:rtl/>
        </w:rPr>
      </w:pPr>
      <w:r>
        <w:rPr>
          <w:rFonts w:hint="eastAsia"/>
          <w:rtl/>
        </w:rPr>
        <w:t>היו</w:t>
      </w:r>
      <w:r>
        <w:rPr>
          <w:rtl/>
        </w:rPr>
        <w:t>"ר ר</w:t>
      </w:r>
      <w:r>
        <w:rPr>
          <w:rtl/>
        </w:rPr>
        <w:t>אובן ריבלין:</w:t>
      </w:r>
    </w:p>
    <w:p w14:paraId="374EA5C2" w14:textId="77777777" w:rsidR="00000000" w:rsidRDefault="00026F1C">
      <w:pPr>
        <w:pStyle w:val="a0"/>
        <w:rPr>
          <w:rFonts w:hint="cs"/>
          <w:rtl/>
        </w:rPr>
      </w:pPr>
    </w:p>
    <w:p w14:paraId="5F39D765" w14:textId="77777777" w:rsidR="00000000" w:rsidRDefault="00026F1C">
      <w:pPr>
        <w:pStyle w:val="a0"/>
        <w:rPr>
          <w:rFonts w:hint="cs"/>
          <w:rtl/>
        </w:rPr>
      </w:pPr>
      <w:r>
        <w:rPr>
          <w:rFonts w:hint="cs"/>
          <w:rtl/>
        </w:rPr>
        <w:t xml:space="preserve">חבר הכנסת גפני, אולי אדוני רוצה בכלל שאני אפסיק את ישיבות הכנסת, רק אדוני יעמוד פה מן הבוקר עד הערב וינאם? </w:t>
      </w:r>
    </w:p>
    <w:p w14:paraId="49092850" w14:textId="77777777" w:rsidR="00000000" w:rsidRDefault="00026F1C">
      <w:pPr>
        <w:pStyle w:val="a0"/>
        <w:rPr>
          <w:rFonts w:hint="cs"/>
          <w:rtl/>
        </w:rPr>
      </w:pPr>
    </w:p>
    <w:p w14:paraId="7F5C711B" w14:textId="77777777" w:rsidR="00000000" w:rsidRDefault="00026F1C">
      <w:pPr>
        <w:pStyle w:val="af0"/>
        <w:rPr>
          <w:rtl/>
        </w:rPr>
      </w:pPr>
      <w:r>
        <w:rPr>
          <w:rFonts w:hint="eastAsia"/>
          <w:rtl/>
        </w:rPr>
        <w:t>קריאה</w:t>
      </w:r>
      <w:r>
        <w:rPr>
          <w:rtl/>
        </w:rPr>
        <w:t>:</w:t>
      </w:r>
    </w:p>
    <w:p w14:paraId="186C162B" w14:textId="77777777" w:rsidR="00000000" w:rsidRDefault="00026F1C">
      <w:pPr>
        <w:pStyle w:val="a0"/>
        <w:rPr>
          <w:rFonts w:hint="cs"/>
          <w:rtl/>
        </w:rPr>
      </w:pPr>
    </w:p>
    <w:p w14:paraId="059B1EC1" w14:textId="77777777" w:rsidR="00000000" w:rsidRDefault="00026F1C">
      <w:pPr>
        <w:pStyle w:val="a0"/>
        <w:rPr>
          <w:rFonts w:hint="cs"/>
          <w:rtl/>
        </w:rPr>
      </w:pPr>
      <w:r>
        <w:rPr>
          <w:rFonts w:hint="cs"/>
          <w:rtl/>
        </w:rPr>
        <w:t>זה רעיון טוב.</w:t>
      </w:r>
    </w:p>
    <w:p w14:paraId="2AF78F42" w14:textId="77777777" w:rsidR="00000000" w:rsidRDefault="00026F1C">
      <w:pPr>
        <w:pStyle w:val="a0"/>
        <w:rPr>
          <w:rFonts w:hint="cs"/>
          <w:rtl/>
        </w:rPr>
      </w:pPr>
    </w:p>
    <w:p w14:paraId="763F92D7" w14:textId="77777777" w:rsidR="00000000" w:rsidRDefault="00026F1C">
      <w:pPr>
        <w:pStyle w:val="af1"/>
        <w:rPr>
          <w:rtl/>
        </w:rPr>
      </w:pPr>
      <w:r>
        <w:rPr>
          <w:rFonts w:hint="eastAsia"/>
          <w:rtl/>
        </w:rPr>
        <w:t>היו</w:t>
      </w:r>
      <w:r>
        <w:rPr>
          <w:rtl/>
        </w:rPr>
        <w:t>"ר ראובן ריבלין:</w:t>
      </w:r>
    </w:p>
    <w:p w14:paraId="7FF14753" w14:textId="77777777" w:rsidR="00000000" w:rsidRDefault="00026F1C">
      <w:pPr>
        <w:pStyle w:val="a0"/>
        <w:rPr>
          <w:rFonts w:hint="cs"/>
          <w:rtl/>
        </w:rPr>
      </w:pPr>
    </w:p>
    <w:p w14:paraId="664A39DB" w14:textId="77777777" w:rsidR="00000000" w:rsidRDefault="00026F1C">
      <w:pPr>
        <w:pStyle w:val="a0"/>
        <w:rPr>
          <w:rFonts w:hint="cs"/>
          <w:rtl/>
        </w:rPr>
      </w:pPr>
      <w:r>
        <w:rPr>
          <w:rFonts w:hint="cs"/>
          <w:rtl/>
        </w:rPr>
        <w:t>אנחנו נביא זאת בסדר-היום בשבוע הבא ונביע אי-אמון בכנסת ונכתוב: גפני מחליף את הכנסת. אתה ת</w:t>
      </w:r>
      <w:r>
        <w:rPr>
          <w:rFonts w:hint="cs"/>
          <w:rtl/>
        </w:rPr>
        <w:t>עמוד פה יום ולילה ותדבר.</w:t>
      </w:r>
    </w:p>
    <w:p w14:paraId="489A6664" w14:textId="77777777" w:rsidR="00000000" w:rsidRDefault="00026F1C">
      <w:pPr>
        <w:pStyle w:val="a0"/>
        <w:rPr>
          <w:rFonts w:hint="cs"/>
          <w:rtl/>
        </w:rPr>
      </w:pPr>
    </w:p>
    <w:p w14:paraId="6656F061" w14:textId="77777777" w:rsidR="00000000" w:rsidRDefault="00026F1C">
      <w:pPr>
        <w:pStyle w:val="-"/>
        <w:rPr>
          <w:rtl/>
        </w:rPr>
      </w:pPr>
      <w:bookmarkStart w:id="508" w:name="FS000001047T10_12_2003_17_14_55C"/>
      <w:bookmarkEnd w:id="508"/>
      <w:r>
        <w:rPr>
          <w:rFonts w:hint="eastAsia"/>
          <w:rtl/>
        </w:rPr>
        <w:t>מל פולישוק</w:t>
      </w:r>
      <w:r>
        <w:rPr>
          <w:rtl/>
        </w:rPr>
        <w:t>-בלוך (שינוי):</w:t>
      </w:r>
    </w:p>
    <w:p w14:paraId="3050A237" w14:textId="77777777" w:rsidR="00000000" w:rsidRDefault="00026F1C">
      <w:pPr>
        <w:pStyle w:val="a0"/>
        <w:rPr>
          <w:rFonts w:hint="cs"/>
          <w:rtl/>
        </w:rPr>
      </w:pPr>
    </w:p>
    <w:p w14:paraId="206BDDD1" w14:textId="77777777" w:rsidR="00000000" w:rsidRDefault="00026F1C">
      <w:pPr>
        <w:pStyle w:val="a0"/>
        <w:rPr>
          <w:rFonts w:hint="cs"/>
          <w:rtl/>
        </w:rPr>
      </w:pPr>
      <w:r>
        <w:rPr>
          <w:rFonts w:hint="cs"/>
          <w:rtl/>
        </w:rPr>
        <w:t xml:space="preserve">חבר הכנסת גפני, אתה הבטחת בוועדת החינוך שתעשה הצגה כל פעם שאיש שינוי מדבר. אתה מצליח יפה מאוד. אבל אני בכל זאת רוצה להיות עניינית, ברשותך. </w:t>
      </w:r>
    </w:p>
    <w:p w14:paraId="6529597D" w14:textId="77777777" w:rsidR="00000000" w:rsidRDefault="00026F1C">
      <w:pPr>
        <w:pStyle w:val="a0"/>
        <w:rPr>
          <w:rFonts w:hint="cs"/>
          <w:rtl/>
        </w:rPr>
      </w:pPr>
    </w:p>
    <w:p w14:paraId="7E5B03F2" w14:textId="77777777" w:rsidR="00000000" w:rsidRDefault="00026F1C">
      <w:pPr>
        <w:pStyle w:val="af0"/>
        <w:rPr>
          <w:rtl/>
        </w:rPr>
      </w:pPr>
      <w:r>
        <w:rPr>
          <w:rFonts w:hint="eastAsia"/>
          <w:rtl/>
        </w:rPr>
        <w:t>משה</w:t>
      </w:r>
      <w:r>
        <w:rPr>
          <w:rtl/>
        </w:rPr>
        <w:t xml:space="preserve"> גפני (יהדות התורה):</w:t>
      </w:r>
    </w:p>
    <w:p w14:paraId="04B35E91" w14:textId="77777777" w:rsidR="00000000" w:rsidRDefault="00026F1C">
      <w:pPr>
        <w:pStyle w:val="a0"/>
        <w:rPr>
          <w:rFonts w:hint="cs"/>
          <w:rtl/>
        </w:rPr>
      </w:pPr>
    </w:p>
    <w:p w14:paraId="703F99B2" w14:textId="77777777" w:rsidR="00000000" w:rsidRDefault="00026F1C">
      <w:pPr>
        <w:pStyle w:val="a0"/>
        <w:rPr>
          <w:rFonts w:hint="cs"/>
          <w:rtl/>
        </w:rPr>
      </w:pPr>
      <w:r>
        <w:rPr>
          <w:rFonts w:hint="cs"/>
          <w:rtl/>
        </w:rPr>
        <w:t xml:space="preserve">לא אמרתי את זה.  </w:t>
      </w:r>
    </w:p>
    <w:p w14:paraId="52F82445" w14:textId="77777777" w:rsidR="00000000" w:rsidRDefault="00026F1C">
      <w:pPr>
        <w:pStyle w:val="a0"/>
        <w:rPr>
          <w:rFonts w:hint="cs"/>
          <w:rtl/>
        </w:rPr>
      </w:pPr>
    </w:p>
    <w:p w14:paraId="14944668" w14:textId="77777777" w:rsidR="00000000" w:rsidRDefault="00026F1C">
      <w:pPr>
        <w:pStyle w:val="af1"/>
        <w:rPr>
          <w:rtl/>
        </w:rPr>
      </w:pPr>
      <w:r>
        <w:rPr>
          <w:rtl/>
        </w:rPr>
        <w:t>היו"ר ראובן ריבלין:</w:t>
      </w:r>
    </w:p>
    <w:p w14:paraId="175DC75F" w14:textId="77777777" w:rsidR="00000000" w:rsidRDefault="00026F1C">
      <w:pPr>
        <w:pStyle w:val="a0"/>
        <w:rPr>
          <w:rtl/>
        </w:rPr>
      </w:pPr>
    </w:p>
    <w:p w14:paraId="03B634D9" w14:textId="77777777" w:rsidR="00000000" w:rsidRDefault="00026F1C">
      <w:pPr>
        <w:pStyle w:val="a0"/>
        <w:rPr>
          <w:rFonts w:hint="cs"/>
          <w:rtl/>
        </w:rPr>
      </w:pPr>
      <w:r>
        <w:rPr>
          <w:rFonts w:hint="cs"/>
          <w:rtl/>
        </w:rPr>
        <w:t xml:space="preserve">חבר הכנסת גפני, בטרם הפרעת לחברת הכנסת פולישוק נותרו לה 24 שניות, שכולן חלפו. </w:t>
      </w:r>
    </w:p>
    <w:p w14:paraId="00161831" w14:textId="77777777" w:rsidR="00000000" w:rsidRDefault="00026F1C">
      <w:pPr>
        <w:pStyle w:val="a0"/>
        <w:rPr>
          <w:rFonts w:hint="cs"/>
          <w:rtl/>
        </w:rPr>
      </w:pPr>
    </w:p>
    <w:p w14:paraId="6AAABB7B" w14:textId="77777777" w:rsidR="00000000" w:rsidRDefault="00026F1C">
      <w:pPr>
        <w:pStyle w:val="af0"/>
        <w:rPr>
          <w:rtl/>
        </w:rPr>
      </w:pPr>
      <w:r>
        <w:rPr>
          <w:rFonts w:hint="eastAsia"/>
          <w:rtl/>
        </w:rPr>
        <w:t>משה</w:t>
      </w:r>
      <w:r>
        <w:rPr>
          <w:rtl/>
        </w:rPr>
        <w:t xml:space="preserve"> גפני (יהדות התורה):</w:t>
      </w:r>
    </w:p>
    <w:p w14:paraId="32E759EB" w14:textId="77777777" w:rsidR="00000000" w:rsidRDefault="00026F1C">
      <w:pPr>
        <w:pStyle w:val="a0"/>
        <w:rPr>
          <w:rFonts w:hint="cs"/>
          <w:rtl/>
        </w:rPr>
      </w:pPr>
    </w:p>
    <w:p w14:paraId="707153A0" w14:textId="77777777" w:rsidR="00000000" w:rsidRDefault="00026F1C">
      <w:pPr>
        <w:pStyle w:val="a0"/>
        <w:rPr>
          <w:rFonts w:hint="cs"/>
          <w:rtl/>
        </w:rPr>
      </w:pPr>
      <w:r>
        <w:rPr>
          <w:rFonts w:hint="cs"/>
          <w:rtl/>
        </w:rPr>
        <w:t>היא אמרה עלי דבר חמור.</w:t>
      </w:r>
    </w:p>
    <w:p w14:paraId="46A2175D" w14:textId="77777777" w:rsidR="00000000" w:rsidRDefault="00026F1C">
      <w:pPr>
        <w:pStyle w:val="a0"/>
        <w:rPr>
          <w:rFonts w:hint="cs"/>
          <w:rtl/>
        </w:rPr>
      </w:pPr>
    </w:p>
    <w:p w14:paraId="53671689" w14:textId="77777777" w:rsidR="00000000" w:rsidRDefault="00026F1C">
      <w:pPr>
        <w:pStyle w:val="af1"/>
        <w:rPr>
          <w:rtl/>
        </w:rPr>
      </w:pPr>
      <w:r>
        <w:rPr>
          <w:rtl/>
        </w:rPr>
        <w:t>היו"ר ראובן ריבלין:</w:t>
      </w:r>
    </w:p>
    <w:p w14:paraId="34D8781C" w14:textId="77777777" w:rsidR="00000000" w:rsidRDefault="00026F1C">
      <w:pPr>
        <w:pStyle w:val="a0"/>
        <w:rPr>
          <w:rtl/>
        </w:rPr>
      </w:pPr>
    </w:p>
    <w:p w14:paraId="6F84AB0D" w14:textId="77777777" w:rsidR="00000000" w:rsidRDefault="00026F1C">
      <w:pPr>
        <w:pStyle w:val="a0"/>
        <w:rPr>
          <w:rFonts w:hint="cs"/>
          <w:rtl/>
        </w:rPr>
      </w:pPr>
      <w:r>
        <w:rPr>
          <w:rFonts w:hint="cs"/>
          <w:rtl/>
        </w:rPr>
        <w:t>עכשיו אני נותן לך דקה תמימה לסיים את נאומך. בבקשה, גברתי.</w:t>
      </w:r>
    </w:p>
    <w:p w14:paraId="4FA30C9B" w14:textId="77777777" w:rsidR="00000000" w:rsidRDefault="00026F1C">
      <w:pPr>
        <w:pStyle w:val="a0"/>
        <w:rPr>
          <w:rFonts w:hint="cs"/>
          <w:rtl/>
        </w:rPr>
      </w:pPr>
    </w:p>
    <w:p w14:paraId="3D276BF4" w14:textId="77777777" w:rsidR="00000000" w:rsidRDefault="00026F1C">
      <w:pPr>
        <w:pStyle w:val="-"/>
        <w:rPr>
          <w:rtl/>
        </w:rPr>
      </w:pPr>
      <w:bookmarkStart w:id="509" w:name="FS000001047T10_12_2003_17_16_57C"/>
      <w:bookmarkEnd w:id="509"/>
      <w:r>
        <w:rPr>
          <w:rtl/>
        </w:rPr>
        <w:t>מל פולישוק-בלוך (שינוי):</w:t>
      </w:r>
    </w:p>
    <w:p w14:paraId="2C653AB8" w14:textId="77777777" w:rsidR="00000000" w:rsidRDefault="00026F1C">
      <w:pPr>
        <w:pStyle w:val="a0"/>
        <w:rPr>
          <w:rtl/>
        </w:rPr>
      </w:pPr>
    </w:p>
    <w:p w14:paraId="428A7ED5" w14:textId="77777777" w:rsidR="00000000" w:rsidRDefault="00026F1C">
      <w:pPr>
        <w:pStyle w:val="a0"/>
        <w:rPr>
          <w:rFonts w:hint="cs"/>
          <w:rtl/>
        </w:rPr>
      </w:pPr>
      <w:r>
        <w:rPr>
          <w:rFonts w:hint="cs"/>
          <w:rtl/>
        </w:rPr>
        <w:t>תודה רבה. ובכן, אני</w:t>
      </w:r>
      <w:r>
        <w:rPr>
          <w:rFonts w:hint="cs"/>
          <w:rtl/>
        </w:rPr>
        <w:t xml:space="preserve"> כמובן מברכת את השר, את ממלא-מקום ראש הממשלה, אבל אני רוצה לומר דבר חשוב מאוד. אין לנו יותר זמן לחכות, ואנחנו חייבים להגיע לביצועים. הזמן פועל לרעתנו. אנחנו חייבים לעשות מה שטוב לאזרחי מדינת ישראל. היפרדות חד-צדדית זה המעשה הנכון לעת הזאת לאזרחי מדינת ישרא</w:t>
      </w:r>
      <w:r>
        <w:rPr>
          <w:rFonts w:hint="cs"/>
          <w:rtl/>
        </w:rPr>
        <w:t xml:space="preserve">ל. </w:t>
      </w:r>
    </w:p>
    <w:p w14:paraId="563090FD" w14:textId="77777777" w:rsidR="00000000" w:rsidRDefault="00026F1C">
      <w:pPr>
        <w:pStyle w:val="a0"/>
        <w:rPr>
          <w:rFonts w:hint="cs"/>
          <w:rtl/>
        </w:rPr>
      </w:pPr>
    </w:p>
    <w:p w14:paraId="20370B0F" w14:textId="77777777" w:rsidR="00000000" w:rsidRDefault="00026F1C">
      <w:pPr>
        <w:pStyle w:val="a0"/>
        <w:rPr>
          <w:rFonts w:hint="cs"/>
          <w:rtl/>
        </w:rPr>
      </w:pPr>
      <w:r>
        <w:rPr>
          <w:rFonts w:hint="cs"/>
          <w:rtl/>
        </w:rPr>
        <w:t>כדי שזה יתבצע, יש שתי אפשרויות. אין כאן כל כך הרבה נציגים ממפלגת העבודה, רק אחד, אז אני אומרת לך, חבר הכנסת בייגה שוחט, יש אפשרות אחת, שמפלגת העבודה תצטרף לממשלה ותעזור לנו להעביר את המהלך הזה. אבל קשה לסמוך עליכם. לכן אני מציעה מהלך אחר, לא בחירות, כ</w:t>
      </w:r>
      <w:r>
        <w:rPr>
          <w:rFonts w:hint="cs"/>
          <w:rtl/>
        </w:rPr>
        <w:t>פי שאמר חבר הכנסת יהלום, אלא משאל עם. באמצעות משאל עם נשמע מה העם רוצה באמת. אני משוכנעת, על-פי כל הסקרים שיש היום בשוק, שיש רוב גורף בציבור גם לניהול משא-ומתן לשלום, אבל לטנגו הזה צריך שניים. משאין הטנגו - אנחנו חייבים ללכת להיפרדות. נשאל את העם מה הוא או</w:t>
      </w:r>
      <w:r>
        <w:rPr>
          <w:rFonts w:hint="cs"/>
          <w:rtl/>
        </w:rPr>
        <w:t>מר, ואני אומרת שהעם יכריע שהוא רוצה היפרדות חד-צדדית.</w:t>
      </w:r>
    </w:p>
    <w:p w14:paraId="7AB00D6C" w14:textId="77777777" w:rsidR="00000000" w:rsidRDefault="00026F1C">
      <w:pPr>
        <w:pStyle w:val="af1"/>
        <w:rPr>
          <w:rtl/>
        </w:rPr>
      </w:pPr>
    </w:p>
    <w:p w14:paraId="4EFFD34E" w14:textId="77777777" w:rsidR="00000000" w:rsidRDefault="00026F1C">
      <w:pPr>
        <w:pStyle w:val="af1"/>
        <w:rPr>
          <w:rtl/>
        </w:rPr>
      </w:pPr>
      <w:r>
        <w:rPr>
          <w:rFonts w:hint="eastAsia"/>
          <w:rtl/>
        </w:rPr>
        <w:t>היו</w:t>
      </w:r>
      <w:r>
        <w:rPr>
          <w:rtl/>
        </w:rPr>
        <w:t>"ר ראובן ריבלין:</w:t>
      </w:r>
    </w:p>
    <w:p w14:paraId="475A46E7" w14:textId="77777777" w:rsidR="00000000" w:rsidRDefault="00026F1C">
      <w:pPr>
        <w:pStyle w:val="a0"/>
        <w:rPr>
          <w:rFonts w:hint="cs"/>
          <w:rtl/>
        </w:rPr>
      </w:pPr>
    </w:p>
    <w:p w14:paraId="6D5EF783" w14:textId="77777777" w:rsidR="00000000" w:rsidRDefault="00026F1C">
      <w:pPr>
        <w:pStyle w:val="a0"/>
        <w:rPr>
          <w:rFonts w:hint="cs"/>
          <w:rtl/>
        </w:rPr>
      </w:pPr>
      <w:r>
        <w:rPr>
          <w:rFonts w:hint="cs"/>
          <w:rtl/>
        </w:rPr>
        <w:t>האם גברתי רוצה משאל עם לאהוד אולמרט כמו לרמת-הגולן?</w:t>
      </w:r>
    </w:p>
    <w:p w14:paraId="6F4A567F" w14:textId="77777777" w:rsidR="00000000" w:rsidRDefault="00026F1C">
      <w:pPr>
        <w:pStyle w:val="a0"/>
        <w:rPr>
          <w:rFonts w:hint="cs"/>
          <w:rtl/>
        </w:rPr>
      </w:pPr>
      <w:r>
        <w:rPr>
          <w:rFonts w:hint="cs"/>
          <w:rtl/>
        </w:rPr>
        <w:t xml:space="preserve">  </w:t>
      </w:r>
    </w:p>
    <w:p w14:paraId="11E5345C" w14:textId="77777777" w:rsidR="00000000" w:rsidRDefault="00026F1C">
      <w:pPr>
        <w:pStyle w:val="-"/>
        <w:rPr>
          <w:rtl/>
        </w:rPr>
      </w:pPr>
      <w:bookmarkStart w:id="510" w:name="FS000001047T10_12_2003_17_20_49C"/>
      <w:bookmarkEnd w:id="510"/>
      <w:r>
        <w:rPr>
          <w:rtl/>
        </w:rPr>
        <w:t>מל פולישוק-בלוך (שינוי):</w:t>
      </w:r>
    </w:p>
    <w:p w14:paraId="21166865" w14:textId="77777777" w:rsidR="00000000" w:rsidRDefault="00026F1C">
      <w:pPr>
        <w:pStyle w:val="a0"/>
        <w:rPr>
          <w:rtl/>
        </w:rPr>
      </w:pPr>
    </w:p>
    <w:p w14:paraId="73AF9C4B" w14:textId="77777777" w:rsidR="00000000" w:rsidRDefault="00026F1C">
      <w:pPr>
        <w:pStyle w:val="a0"/>
        <w:rPr>
          <w:rFonts w:hint="cs"/>
          <w:rtl/>
        </w:rPr>
      </w:pPr>
      <w:r>
        <w:rPr>
          <w:rFonts w:hint="cs"/>
          <w:rtl/>
        </w:rPr>
        <w:t>אני רוצה משאל עם. אגב, כבר יש לי הצעת חוק מוכנה, מבוססת על הצעת חוק שהכינו קודמי פה, לפני שהגעתי לכ</w:t>
      </w:r>
      <w:r>
        <w:rPr>
          <w:rFonts w:hint="cs"/>
          <w:rtl/>
        </w:rPr>
        <w:t>נסת. יש לי הצעת חוק מוכנה.</w:t>
      </w:r>
    </w:p>
    <w:p w14:paraId="330BCC87" w14:textId="77777777" w:rsidR="00000000" w:rsidRDefault="00026F1C">
      <w:pPr>
        <w:pStyle w:val="a0"/>
        <w:rPr>
          <w:rFonts w:hint="cs"/>
          <w:rtl/>
        </w:rPr>
      </w:pPr>
    </w:p>
    <w:p w14:paraId="66B22471" w14:textId="77777777" w:rsidR="00000000" w:rsidRDefault="00026F1C">
      <w:pPr>
        <w:pStyle w:val="af1"/>
        <w:rPr>
          <w:rtl/>
        </w:rPr>
      </w:pPr>
      <w:r>
        <w:rPr>
          <w:rFonts w:hint="eastAsia"/>
          <w:rtl/>
        </w:rPr>
        <w:t>היו</w:t>
      </w:r>
      <w:r>
        <w:rPr>
          <w:rtl/>
        </w:rPr>
        <w:t>"ר ראובן ריבלין:</w:t>
      </w:r>
    </w:p>
    <w:p w14:paraId="5B2CF53D" w14:textId="77777777" w:rsidR="00000000" w:rsidRDefault="00026F1C">
      <w:pPr>
        <w:pStyle w:val="a0"/>
        <w:rPr>
          <w:rFonts w:hint="cs"/>
          <w:rtl/>
        </w:rPr>
      </w:pPr>
    </w:p>
    <w:p w14:paraId="66C91E78" w14:textId="77777777" w:rsidR="00000000" w:rsidRDefault="00026F1C">
      <w:pPr>
        <w:pStyle w:val="a0"/>
        <w:rPr>
          <w:rFonts w:hint="cs"/>
          <w:rtl/>
        </w:rPr>
      </w:pPr>
      <w:r>
        <w:rPr>
          <w:rFonts w:hint="cs"/>
          <w:rtl/>
        </w:rPr>
        <w:t>האם תומכים באולמרט או לא, זאת תהיה השאלה.</w:t>
      </w:r>
    </w:p>
    <w:p w14:paraId="4CA2BE5B" w14:textId="77777777" w:rsidR="00000000" w:rsidRDefault="00026F1C">
      <w:pPr>
        <w:pStyle w:val="a0"/>
        <w:rPr>
          <w:rFonts w:hint="cs"/>
          <w:rtl/>
        </w:rPr>
      </w:pPr>
    </w:p>
    <w:p w14:paraId="1A6D7DF4" w14:textId="77777777" w:rsidR="00000000" w:rsidRDefault="00026F1C">
      <w:pPr>
        <w:pStyle w:val="-"/>
        <w:rPr>
          <w:rtl/>
        </w:rPr>
      </w:pPr>
      <w:bookmarkStart w:id="511" w:name="FS000001047T10_12_2003_17_21_39C"/>
      <w:bookmarkEnd w:id="511"/>
      <w:r>
        <w:rPr>
          <w:rFonts w:hint="eastAsia"/>
          <w:rtl/>
        </w:rPr>
        <w:t>מל</w:t>
      </w:r>
      <w:r>
        <w:rPr>
          <w:rtl/>
        </w:rPr>
        <w:t xml:space="preserve"> פולישוק-בלוך (שינוי):</w:t>
      </w:r>
    </w:p>
    <w:p w14:paraId="7585CBC2" w14:textId="77777777" w:rsidR="00000000" w:rsidRDefault="00026F1C">
      <w:pPr>
        <w:pStyle w:val="a0"/>
        <w:rPr>
          <w:rFonts w:hint="cs"/>
          <w:rtl/>
        </w:rPr>
      </w:pPr>
    </w:p>
    <w:p w14:paraId="28E6D4AE" w14:textId="77777777" w:rsidR="00000000" w:rsidRDefault="00026F1C">
      <w:pPr>
        <w:pStyle w:val="a0"/>
        <w:rPr>
          <w:rFonts w:hint="cs"/>
          <w:rtl/>
        </w:rPr>
      </w:pPr>
      <w:r>
        <w:rPr>
          <w:rFonts w:hint="cs"/>
          <w:rtl/>
        </w:rPr>
        <w:t>השאלה היא: האם אנחנו בעד או נגד היפרדות חד-צדדית? עם כל הכבוד לממלא-מקום ראש הממשלה, הנושא הוא לא אולמרט, הנושא יותר מדי חשוב בשביל להתלוצ</w:t>
      </w:r>
      <w:r>
        <w:rPr>
          <w:rFonts w:hint="cs"/>
          <w:rtl/>
        </w:rPr>
        <w:t xml:space="preserve">ץ עליו. הנושא הוא היפרדות חד-צדדית. אני קוראת לראש הממשלה לצאת מיידית למשאל עם ולהכריע. הגיע הזמן לעשות, לא רק לדבר. </w:t>
      </w:r>
    </w:p>
    <w:p w14:paraId="3A79CCC9" w14:textId="77777777" w:rsidR="00000000" w:rsidRDefault="00026F1C">
      <w:pPr>
        <w:pStyle w:val="a0"/>
        <w:rPr>
          <w:rFonts w:hint="cs"/>
          <w:rtl/>
        </w:rPr>
      </w:pPr>
    </w:p>
    <w:p w14:paraId="6DB20FFC" w14:textId="77777777" w:rsidR="00000000" w:rsidRDefault="00026F1C">
      <w:pPr>
        <w:pStyle w:val="af1"/>
        <w:rPr>
          <w:rtl/>
        </w:rPr>
      </w:pPr>
      <w:r>
        <w:rPr>
          <w:rFonts w:hint="eastAsia"/>
          <w:rtl/>
        </w:rPr>
        <w:t>היו</w:t>
      </w:r>
      <w:r>
        <w:rPr>
          <w:rtl/>
        </w:rPr>
        <w:t>"ר ראובן ריבלין:</w:t>
      </w:r>
    </w:p>
    <w:p w14:paraId="631C3600" w14:textId="77777777" w:rsidR="00000000" w:rsidRDefault="00026F1C">
      <w:pPr>
        <w:pStyle w:val="a0"/>
        <w:rPr>
          <w:rFonts w:hint="cs"/>
          <w:rtl/>
        </w:rPr>
      </w:pPr>
    </w:p>
    <w:p w14:paraId="4C5076CA" w14:textId="77777777" w:rsidR="00000000" w:rsidRDefault="00026F1C">
      <w:pPr>
        <w:pStyle w:val="a0"/>
        <w:rPr>
          <w:rFonts w:hint="cs"/>
          <w:rtl/>
        </w:rPr>
      </w:pPr>
      <w:r>
        <w:rPr>
          <w:rFonts w:hint="cs"/>
          <w:rtl/>
        </w:rPr>
        <w:t xml:space="preserve">תודה רבה. אני מזמין את חבר הכנסת אורי אריאל. אחריו </w:t>
      </w:r>
      <w:r>
        <w:rPr>
          <w:rtl/>
        </w:rPr>
        <w:t>–</w:t>
      </w:r>
      <w:r>
        <w:rPr>
          <w:rFonts w:hint="cs"/>
          <w:rtl/>
        </w:rPr>
        <w:t xml:space="preserve"> חבר הכנסת עזמי בשארה. </w:t>
      </w:r>
    </w:p>
    <w:p w14:paraId="45EA0696" w14:textId="77777777" w:rsidR="00000000" w:rsidRDefault="00026F1C">
      <w:pPr>
        <w:pStyle w:val="a0"/>
        <w:rPr>
          <w:rFonts w:hint="cs"/>
          <w:rtl/>
        </w:rPr>
      </w:pPr>
    </w:p>
    <w:p w14:paraId="3E0B9537" w14:textId="77777777" w:rsidR="00000000" w:rsidRDefault="00026F1C">
      <w:pPr>
        <w:pStyle w:val="a0"/>
        <w:rPr>
          <w:rFonts w:hint="cs"/>
          <w:rtl/>
        </w:rPr>
      </w:pPr>
      <w:r>
        <w:rPr>
          <w:rFonts w:hint="cs"/>
          <w:rtl/>
        </w:rPr>
        <w:t>הגעתי בזמן מעניין מאוד, אני מוכרח לומר.</w:t>
      </w:r>
    </w:p>
    <w:p w14:paraId="5D6827F6" w14:textId="77777777" w:rsidR="00000000" w:rsidRDefault="00026F1C">
      <w:pPr>
        <w:pStyle w:val="a0"/>
        <w:rPr>
          <w:rFonts w:hint="cs"/>
          <w:rtl/>
        </w:rPr>
      </w:pPr>
    </w:p>
    <w:p w14:paraId="7FD1DF0E" w14:textId="77777777" w:rsidR="00000000" w:rsidRDefault="00026F1C">
      <w:pPr>
        <w:pStyle w:val="a"/>
        <w:rPr>
          <w:rtl/>
        </w:rPr>
      </w:pPr>
      <w:bookmarkStart w:id="512" w:name="FS000000713T10_12_2003_17_23_23"/>
      <w:bookmarkStart w:id="513" w:name="_Toc70328412"/>
      <w:bookmarkEnd w:id="512"/>
      <w:r>
        <w:rPr>
          <w:rFonts w:hint="eastAsia"/>
          <w:rtl/>
        </w:rPr>
        <w:t>אורי</w:t>
      </w:r>
      <w:r>
        <w:rPr>
          <w:rtl/>
        </w:rPr>
        <w:t xml:space="preserve"> יהודה אריאל (האיחוד הלאומי - ישראל ביתנו):</w:t>
      </w:r>
      <w:bookmarkEnd w:id="513"/>
    </w:p>
    <w:p w14:paraId="3167225C" w14:textId="77777777" w:rsidR="00000000" w:rsidRDefault="00026F1C">
      <w:pPr>
        <w:pStyle w:val="a0"/>
        <w:rPr>
          <w:rFonts w:hint="cs"/>
          <w:rtl/>
        </w:rPr>
      </w:pPr>
    </w:p>
    <w:p w14:paraId="5C9DEA14" w14:textId="77777777" w:rsidR="00000000" w:rsidRDefault="00026F1C">
      <w:pPr>
        <w:pStyle w:val="a0"/>
        <w:rPr>
          <w:rFonts w:hint="cs"/>
          <w:rtl/>
        </w:rPr>
      </w:pPr>
      <w:r>
        <w:rPr>
          <w:rFonts w:hint="cs"/>
          <w:rtl/>
        </w:rPr>
        <w:t xml:space="preserve">אדוני היושב-ראש, חברי חברי הכנסת, השר אולמרט, האם יש סיכוי שגם תציע, נניח, להזיז את נחאלין מתוך גוש-עציון, או שמא טרנספר שמור עמך רק ליהודים? כן, תעשה פרצוף. נשמח אם תענה על שאלתי זו. </w:t>
      </w:r>
    </w:p>
    <w:p w14:paraId="3129E61F" w14:textId="77777777" w:rsidR="00000000" w:rsidRDefault="00026F1C">
      <w:pPr>
        <w:pStyle w:val="a0"/>
        <w:rPr>
          <w:rFonts w:hint="cs"/>
          <w:rtl/>
        </w:rPr>
      </w:pPr>
    </w:p>
    <w:p w14:paraId="2F6DF979" w14:textId="77777777" w:rsidR="00000000" w:rsidRDefault="00026F1C">
      <w:pPr>
        <w:pStyle w:val="af1"/>
        <w:rPr>
          <w:rtl/>
        </w:rPr>
      </w:pPr>
      <w:r>
        <w:rPr>
          <w:rFonts w:hint="eastAsia"/>
          <w:rtl/>
        </w:rPr>
        <w:t>היו</w:t>
      </w:r>
      <w:r>
        <w:rPr>
          <w:rtl/>
        </w:rPr>
        <w:t>"ר ראובן ריבלין:</w:t>
      </w:r>
    </w:p>
    <w:p w14:paraId="29085201" w14:textId="77777777" w:rsidR="00000000" w:rsidRDefault="00026F1C">
      <w:pPr>
        <w:pStyle w:val="a0"/>
        <w:rPr>
          <w:rFonts w:hint="cs"/>
          <w:rtl/>
        </w:rPr>
      </w:pPr>
    </w:p>
    <w:p w14:paraId="3F3EA8EF" w14:textId="77777777" w:rsidR="00000000" w:rsidRDefault="00026F1C">
      <w:pPr>
        <w:pStyle w:val="a0"/>
        <w:rPr>
          <w:rFonts w:hint="cs"/>
          <w:rtl/>
        </w:rPr>
      </w:pPr>
      <w:r>
        <w:rPr>
          <w:rFonts w:hint="cs"/>
          <w:rtl/>
        </w:rPr>
        <w:t>אתה שאלת.</w:t>
      </w:r>
    </w:p>
    <w:p w14:paraId="61E3B7FB" w14:textId="77777777" w:rsidR="00000000" w:rsidRDefault="00026F1C">
      <w:pPr>
        <w:pStyle w:val="-"/>
        <w:rPr>
          <w:rtl/>
        </w:rPr>
      </w:pPr>
      <w:bookmarkStart w:id="514" w:name="FS000000713T10_12_2003_17_24_29C"/>
      <w:bookmarkEnd w:id="514"/>
    </w:p>
    <w:p w14:paraId="78160C3F" w14:textId="77777777" w:rsidR="00000000" w:rsidRDefault="00026F1C">
      <w:pPr>
        <w:pStyle w:val="-"/>
        <w:rPr>
          <w:rtl/>
        </w:rPr>
      </w:pPr>
      <w:r>
        <w:rPr>
          <w:rFonts w:hint="eastAsia"/>
          <w:rtl/>
        </w:rPr>
        <w:t>אורי</w:t>
      </w:r>
      <w:r>
        <w:rPr>
          <w:rtl/>
        </w:rPr>
        <w:t xml:space="preserve"> יהודה אריאל (האיחוד הלאומי - ישראל ביתנו):</w:t>
      </w:r>
    </w:p>
    <w:p w14:paraId="00E0B497" w14:textId="77777777" w:rsidR="00000000" w:rsidRDefault="00026F1C">
      <w:pPr>
        <w:pStyle w:val="a0"/>
        <w:rPr>
          <w:rFonts w:hint="cs"/>
          <w:rtl/>
        </w:rPr>
      </w:pPr>
    </w:p>
    <w:p w14:paraId="477CC751" w14:textId="77777777" w:rsidR="00000000" w:rsidRDefault="00026F1C">
      <w:pPr>
        <w:pStyle w:val="a0"/>
        <w:rPr>
          <w:rFonts w:hint="cs"/>
          <w:rtl/>
        </w:rPr>
      </w:pPr>
      <w:r>
        <w:rPr>
          <w:rFonts w:hint="cs"/>
          <w:rtl/>
        </w:rPr>
        <w:t xml:space="preserve">אני רוצה לחזור על השאלה. ראיתי שגבותיו של השר אולמרט הורמו. האם יכול להיות מצב, תיאורטי לרגע זה - האם עולה בדעתך מצב שיהיה טרנספר לכפר ערבי שיושב בתוך גוש יהודי מאוכלס בצפיפות? </w:t>
      </w:r>
    </w:p>
    <w:p w14:paraId="18F74CB0" w14:textId="77777777" w:rsidR="00000000" w:rsidRDefault="00026F1C">
      <w:pPr>
        <w:pStyle w:val="a0"/>
        <w:rPr>
          <w:rFonts w:hint="cs"/>
          <w:rtl/>
        </w:rPr>
      </w:pPr>
    </w:p>
    <w:p w14:paraId="6245CE35" w14:textId="77777777" w:rsidR="00000000" w:rsidRDefault="00026F1C">
      <w:pPr>
        <w:pStyle w:val="a0"/>
        <w:rPr>
          <w:rFonts w:hint="cs"/>
          <w:rtl/>
        </w:rPr>
      </w:pPr>
      <w:r>
        <w:rPr>
          <w:rFonts w:hint="cs"/>
          <w:rtl/>
        </w:rPr>
        <w:t>הרי הבריחה הזאת</w:t>
      </w:r>
      <w:r>
        <w:rPr>
          <w:rFonts w:hint="cs"/>
          <w:rtl/>
        </w:rPr>
        <w:t xml:space="preserve"> תביא לעוד טרור. לא שאתה רוצה בזה, לא מי שמציע רוצה בזה, אלה הדברים שיקרו. הרי אינך מציע פתרון. אתה מציע לצאת מאיזה מקום. בגלל זה יהיו פחות ערבים בחבל-עזה? מה יקרה בשנת 2020, כשיהיו שם כמה מיליוני ערבים, הם ישבו בשקט? הם לא יתקפו את שדרות של עמיר פרץ, של כ</w:t>
      </w:r>
      <w:r>
        <w:rPr>
          <w:rFonts w:hint="cs"/>
          <w:rtl/>
        </w:rPr>
        <w:t xml:space="preserve">ולנו? האם אתה באמת חושב שיהיה שם שקט? </w:t>
      </w:r>
    </w:p>
    <w:p w14:paraId="2B04B207" w14:textId="77777777" w:rsidR="00000000" w:rsidRDefault="00026F1C">
      <w:pPr>
        <w:pStyle w:val="a0"/>
        <w:rPr>
          <w:rFonts w:hint="cs"/>
          <w:rtl/>
        </w:rPr>
      </w:pPr>
    </w:p>
    <w:p w14:paraId="6E2E8A29" w14:textId="77777777" w:rsidR="00000000" w:rsidRDefault="00026F1C">
      <w:pPr>
        <w:pStyle w:val="a0"/>
        <w:rPr>
          <w:rFonts w:hint="cs"/>
          <w:rtl/>
        </w:rPr>
      </w:pPr>
      <w:r>
        <w:rPr>
          <w:rFonts w:hint="cs"/>
          <w:rtl/>
        </w:rPr>
        <w:t>למה לקח ליהודים אלפיים שנה עד שיצאו מהגלות? למה זה צריך לקחת עוד אלפיים שנה עד שהגלות תצא מהם? מאיפה הדבר הקשה הזה?</w:t>
      </w:r>
    </w:p>
    <w:p w14:paraId="0A773C03" w14:textId="77777777" w:rsidR="00000000" w:rsidRDefault="00026F1C">
      <w:pPr>
        <w:pStyle w:val="a0"/>
        <w:rPr>
          <w:rFonts w:hint="cs"/>
          <w:rtl/>
        </w:rPr>
      </w:pPr>
    </w:p>
    <w:p w14:paraId="1B45EEF9" w14:textId="77777777" w:rsidR="00000000" w:rsidRDefault="00026F1C">
      <w:pPr>
        <w:pStyle w:val="a0"/>
        <w:rPr>
          <w:rFonts w:hint="cs"/>
          <w:rtl/>
        </w:rPr>
      </w:pPr>
      <w:r>
        <w:rPr>
          <w:rFonts w:hint="cs"/>
          <w:rtl/>
        </w:rPr>
        <w:t xml:space="preserve">אדוני השר אולמרט, נניח שאתה בא עם תוכניתך, ואתה בא גם עם דברים חיוביים. אתה אומר: יש בעיה דמוגרפית </w:t>
      </w:r>
      <w:r>
        <w:rPr>
          <w:rFonts w:hint="cs"/>
          <w:rtl/>
        </w:rPr>
        <w:t xml:space="preserve">- אנחנו, הממשלה תעודד את הילודה. זה לא עולה על דעתך? תבוא אתה, וראש הממשלה, שמדבר בציניות על הזזת יישובים - פתאום הוא נזכר שבשנת 1988 הוא כבר היה בעד; 12 שנה, הזיכרון פרח ממנו, פתאום הוא נזכר - ותגידו: נעשה עלייה גדולה. לא שמעתי אותך מדבר על הנושא הזה מאז </w:t>
      </w:r>
      <w:r>
        <w:rPr>
          <w:rFonts w:hint="cs"/>
          <w:rtl/>
        </w:rPr>
        <w:t>כינון הממשלה. לא יזמת דיון על עלייה גדולה. מדוע תפגע בתושבי נצרים? האם הילדים שם עשו משהו רע לך או למישהו?</w:t>
      </w:r>
    </w:p>
    <w:p w14:paraId="64ED7C8E" w14:textId="77777777" w:rsidR="00000000" w:rsidRDefault="00026F1C">
      <w:pPr>
        <w:pStyle w:val="a0"/>
        <w:rPr>
          <w:rFonts w:hint="cs"/>
          <w:rtl/>
        </w:rPr>
      </w:pPr>
    </w:p>
    <w:p w14:paraId="05D032F9" w14:textId="77777777" w:rsidR="00000000" w:rsidRDefault="00026F1C">
      <w:pPr>
        <w:pStyle w:val="a0"/>
        <w:rPr>
          <w:rFonts w:hint="cs"/>
          <w:rtl/>
        </w:rPr>
      </w:pPr>
      <w:r>
        <w:rPr>
          <w:rFonts w:hint="cs"/>
          <w:rtl/>
        </w:rPr>
        <w:t>יש דבר נורא. איך אתם מגיעים באיחור כל כך גדול אחרי המחשבות של צד שמאל, או צד ימין שלי. את ג'ומס אני מבין. יש לו דרך. אני לא מסכים אתו. הוויכוח הוא ו</w:t>
      </w:r>
      <w:r>
        <w:rPr>
          <w:rFonts w:hint="cs"/>
          <w:rtl/>
        </w:rPr>
        <w:t xml:space="preserve">יכוח, זה בסדר. אבל מאיפה אתם הגעתם לדבר הזה? הבטחתם לבוחרים דבר אחד. אין לך שום בעיה להכחיש. הרי אתם מדברים כעת על דבר הפוך - אפילו לא על הסכם, אלא על בריחה חד-צדדית, בשביל איזה רווח קטן עכשיו. </w:t>
      </w:r>
    </w:p>
    <w:p w14:paraId="1F4036B4" w14:textId="77777777" w:rsidR="00000000" w:rsidRDefault="00026F1C">
      <w:pPr>
        <w:pStyle w:val="a0"/>
        <w:rPr>
          <w:rFonts w:hint="cs"/>
          <w:rtl/>
        </w:rPr>
      </w:pPr>
    </w:p>
    <w:p w14:paraId="7D7F4C5D" w14:textId="77777777" w:rsidR="00000000" w:rsidRDefault="00026F1C">
      <w:pPr>
        <w:pStyle w:val="a0"/>
        <w:rPr>
          <w:rFonts w:hint="cs"/>
          <w:rtl/>
        </w:rPr>
      </w:pPr>
      <w:r>
        <w:rPr>
          <w:rFonts w:hint="cs"/>
          <w:rtl/>
        </w:rPr>
        <w:t xml:space="preserve">אני לא מסכים עם אלה שאומרים שכל זה נעשה בגלל האי היווני, לא </w:t>
      </w:r>
      <w:r>
        <w:rPr>
          <w:rFonts w:hint="cs"/>
          <w:rtl/>
        </w:rPr>
        <w:t>מסכים. אני לא יכול לשער שראש הממשלה או מישהו ילך להחלטות כאלה בגלל נושא משפטי. זה לא עולה על דעתי. אבל איך בכלל יכול להיות מצב שמישהו אומר דבר כזה? זה דבר כמעט מדכא.</w:t>
      </w:r>
    </w:p>
    <w:p w14:paraId="17A175BD" w14:textId="77777777" w:rsidR="00000000" w:rsidRDefault="00026F1C">
      <w:pPr>
        <w:pStyle w:val="a0"/>
        <w:rPr>
          <w:rFonts w:hint="cs"/>
          <w:rtl/>
        </w:rPr>
      </w:pPr>
    </w:p>
    <w:p w14:paraId="282E8125" w14:textId="77777777" w:rsidR="00000000" w:rsidRDefault="00026F1C">
      <w:pPr>
        <w:pStyle w:val="af0"/>
        <w:rPr>
          <w:rtl/>
        </w:rPr>
      </w:pPr>
      <w:r>
        <w:rPr>
          <w:rFonts w:hint="eastAsia"/>
          <w:rtl/>
        </w:rPr>
        <w:t>חיים</w:t>
      </w:r>
      <w:r>
        <w:rPr>
          <w:rtl/>
        </w:rPr>
        <w:t xml:space="preserve"> אורון (מרצ):</w:t>
      </w:r>
    </w:p>
    <w:p w14:paraId="1B1D25BC" w14:textId="77777777" w:rsidR="00000000" w:rsidRDefault="00026F1C">
      <w:pPr>
        <w:pStyle w:val="a0"/>
        <w:rPr>
          <w:rFonts w:hint="cs"/>
          <w:rtl/>
        </w:rPr>
      </w:pPr>
    </w:p>
    <w:p w14:paraId="483D671A" w14:textId="77777777" w:rsidR="00000000" w:rsidRDefault="00026F1C">
      <w:pPr>
        <w:pStyle w:val="a0"/>
        <w:rPr>
          <w:rFonts w:hint="cs"/>
          <w:rtl/>
        </w:rPr>
      </w:pPr>
      <w:r>
        <w:rPr>
          <w:rFonts w:hint="cs"/>
          <w:rtl/>
        </w:rPr>
        <w:t>נסוגים מהאי היווני?</w:t>
      </w:r>
    </w:p>
    <w:p w14:paraId="76A9270F" w14:textId="77777777" w:rsidR="00000000" w:rsidRDefault="00026F1C">
      <w:pPr>
        <w:pStyle w:val="-"/>
        <w:rPr>
          <w:rtl/>
        </w:rPr>
      </w:pPr>
      <w:bookmarkStart w:id="515" w:name="FS000000713T10_12_2003_17_33_10C"/>
      <w:bookmarkEnd w:id="515"/>
    </w:p>
    <w:p w14:paraId="524C69C0" w14:textId="77777777" w:rsidR="00000000" w:rsidRDefault="00026F1C">
      <w:pPr>
        <w:pStyle w:val="-"/>
        <w:rPr>
          <w:rtl/>
        </w:rPr>
      </w:pPr>
      <w:r>
        <w:rPr>
          <w:rFonts w:hint="eastAsia"/>
          <w:rtl/>
        </w:rPr>
        <w:t>אורי</w:t>
      </w:r>
      <w:r>
        <w:rPr>
          <w:rtl/>
        </w:rPr>
        <w:t xml:space="preserve"> יהודה אריאל (האיחוד הלאומי - ישראל ביתנו):</w:t>
      </w:r>
    </w:p>
    <w:p w14:paraId="5881DBF7" w14:textId="77777777" w:rsidR="00000000" w:rsidRDefault="00026F1C">
      <w:pPr>
        <w:pStyle w:val="a0"/>
        <w:rPr>
          <w:rFonts w:hint="cs"/>
          <w:rtl/>
        </w:rPr>
      </w:pPr>
    </w:p>
    <w:p w14:paraId="08E07E2E" w14:textId="77777777" w:rsidR="00000000" w:rsidRDefault="00026F1C">
      <w:pPr>
        <w:pStyle w:val="a0"/>
        <w:rPr>
          <w:rFonts w:hint="cs"/>
          <w:rtl/>
        </w:rPr>
      </w:pPr>
      <w:r>
        <w:rPr>
          <w:rFonts w:hint="cs"/>
          <w:rtl/>
        </w:rPr>
        <w:t>אני מסיים ואומר לכם, שבדרך הזאת תברחו מירושלים, תברחו מכל ארץ-ישראל, כי הפצצה הדמוגרפית של האשה הערבייה, כפי שכינה אותה פעם מישהו, תנצח אתכם, כי בדברים שלכם אתם לא מציעים שום דבר חיובי, אלא רק פוגעים באנשים. תודה.</w:t>
      </w:r>
    </w:p>
    <w:p w14:paraId="27557052" w14:textId="77777777" w:rsidR="00000000" w:rsidRDefault="00026F1C">
      <w:pPr>
        <w:pStyle w:val="af1"/>
        <w:rPr>
          <w:rFonts w:hint="cs"/>
          <w:rtl/>
        </w:rPr>
      </w:pPr>
    </w:p>
    <w:p w14:paraId="13C2C9D1" w14:textId="77777777" w:rsidR="00000000" w:rsidRDefault="00026F1C">
      <w:pPr>
        <w:pStyle w:val="af1"/>
        <w:rPr>
          <w:rtl/>
        </w:rPr>
      </w:pPr>
      <w:r>
        <w:rPr>
          <w:rtl/>
        </w:rPr>
        <w:t>היו"ר ראובן ריבלין:</w:t>
      </w:r>
    </w:p>
    <w:p w14:paraId="32C50A1A" w14:textId="77777777" w:rsidR="00000000" w:rsidRDefault="00026F1C">
      <w:pPr>
        <w:pStyle w:val="a0"/>
        <w:rPr>
          <w:rtl/>
        </w:rPr>
      </w:pPr>
    </w:p>
    <w:p w14:paraId="4C21639B" w14:textId="77777777" w:rsidR="00000000" w:rsidRDefault="00026F1C">
      <w:pPr>
        <w:pStyle w:val="a0"/>
        <w:rPr>
          <w:rFonts w:hint="cs"/>
          <w:rtl/>
        </w:rPr>
      </w:pPr>
      <w:r>
        <w:rPr>
          <w:rFonts w:hint="cs"/>
          <w:rtl/>
        </w:rPr>
        <w:t>אני מאוד מודה לחבר ה</w:t>
      </w:r>
      <w:r>
        <w:rPr>
          <w:rFonts w:hint="cs"/>
          <w:rtl/>
        </w:rPr>
        <w:t xml:space="preserve">כנסת אורי אריאל. הוא ודאי מייצג דעות של אנשים בארץ. </w:t>
      </w:r>
    </w:p>
    <w:p w14:paraId="37F71B2F" w14:textId="77777777" w:rsidR="00000000" w:rsidRDefault="00026F1C">
      <w:pPr>
        <w:pStyle w:val="a0"/>
        <w:rPr>
          <w:rFonts w:hint="cs"/>
          <w:rtl/>
        </w:rPr>
      </w:pPr>
    </w:p>
    <w:p w14:paraId="1DDAA6CE" w14:textId="77777777" w:rsidR="00000000" w:rsidRDefault="00026F1C">
      <w:pPr>
        <w:pStyle w:val="a0"/>
        <w:rPr>
          <w:rFonts w:hint="cs"/>
          <w:rtl/>
        </w:rPr>
      </w:pPr>
      <w:r>
        <w:rPr>
          <w:rFonts w:hint="cs"/>
          <w:rtl/>
        </w:rPr>
        <w:t xml:space="preserve">חבר הכנסת עזמי בשארה. אחריו </w:t>
      </w:r>
      <w:r>
        <w:rPr>
          <w:rtl/>
        </w:rPr>
        <w:t>–</w:t>
      </w:r>
      <w:r>
        <w:rPr>
          <w:rFonts w:hint="cs"/>
          <w:rtl/>
        </w:rPr>
        <w:t xml:space="preserve"> חבר הכנסת אברהם בייגה שוחט. נדמה לי שאני צריך לתת למאיר פרוש לפני בייגה שוחט מפני שהוא צריך ללכת. כן, בבקשה.</w:t>
      </w:r>
    </w:p>
    <w:p w14:paraId="683DE04F" w14:textId="77777777" w:rsidR="00000000" w:rsidRDefault="00026F1C">
      <w:pPr>
        <w:pStyle w:val="a0"/>
        <w:rPr>
          <w:rFonts w:hint="cs"/>
          <w:rtl/>
        </w:rPr>
      </w:pPr>
    </w:p>
    <w:p w14:paraId="28D32EBC" w14:textId="77777777" w:rsidR="00000000" w:rsidRDefault="00026F1C">
      <w:pPr>
        <w:pStyle w:val="a"/>
        <w:rPr>
          <w:rtl/>
        </w:rPr>
      </w:pPr>
      <w:bookmarkStart w:id="516" w:name="FS000000558T10_12_2003_17_35_00"/>
      <w:bookmarkStart w:id="517" w:name="_Toc70328413"/>
      <w:bookmarkEnd w:id="516"/>
      <w:r>
        <w:rPr>
          <w:rFonts w:hint="eastAsia"/>
          <w:rtl/>
        </w:rPr>
        <w:t>עזמי</w:t>
      </w:r>
      <w:r>
        <w:rPr>
          <w:rtl/>
        </w:rPr>
        <w:t xml:space="preserve"> בשארה (בל"ד):</w:t>
      </w:r>
      <w:bookmarkEnd w:id="517"/>
    </w:p>
    <w:p w14:paraId="48B4BBB0" w14:textId="77777777" w:rsidR="00000000" w:rsidRDefault="00026F1C">
      <w:pPr>
        <w:pStyle w:val="a0"/>
        <w:rPr>
          <w:rFonts w:hint="cs"/>
          <w:rtl/>
        </w:rPr>
      </w:pPr>
    </w:p>
    <w:p w14:paraId="58911D29" w14:textId="77777777" w:rsidR="00000000" w:rsidRDefault="00026F1C">
      <w:pPr>
        <w:pStyle w:val="a0"/>
        <w:rPr>
          <w:rFonts w:hint="cs"/>
          <w:rtl/>
        </w:rPr>
      </w:pPr>
      <w:r>
        <w:rPr>
          <w:rFonts w:hint="cs"/>
          <w:rtl/>
        </w:rPr>
        <w:t>אדוני היושב-ראש, חברי הכנסת, אפשר היה להית</w:t>
      </w:r>
      <w:r>
        <w:rPr>
          <w:rFonts w:hint="cs"/>
          <w:rtl/>
        </w:rPr>
        <w:t>פס לאשליה שתהליך ההפרטה לא פוסח על המדיניות. כלומר, יש ממש הפרטה של יוזמות מדיניות מכל כיוון. אבל אל תשלו את עצמכם. פה לא מדובר ביוזמות שלום, פה מדובר בסירוב ליוזמות שלום, בשלילת יוזמות שלום ואי-אמונה ביוזמות שלום, אלא אמונה בצעד חד-צדדי כאנטי יוזמות שלום,</w:t>
      </w:r>
      <w:r>
        <w:rPr>
          <w:rFonts w:hint="cs"/>
          <w:rtl/>
        </w:rPr>
        <w:t xml:space="preserve"> מכיוון שכאשר מדובר על יוזמות שלום, מדובר על שלום בשני צדדים, והאדון אהוד אולמרט לא חושב שיש פרטנר לדעותיו.   </w:t>
      </w:r>
    </w:p>
    <w:p w14:paraId="5218A002" w14:textId="77777777" w:rsidR="00000000" w:rsidRDefault="00026F1C">
      <w:pPr>
        <w:pStyle w:val="a0"/>
        <w:rPr>
          <w:rFonts w:hint="cs"/>
          <w:rtl/>
        </w:rPr>
      </w:pPr>
    </w:p>
    <w:p w14:paraId="15BF5F12" w14:textId="77777777" w:rsidR="00000000" w:rsidRDefault="00026F1C">
      <w:pPr>
        <w:pStyle w:val="a0"/>
        <w:rPr>
          <w:rFonts w:hint="cs"/>
          <w:rtl/>
        </w:rPr>
      </w:pPr>
      <w:r>
        <w:rPr>
          <w:rFonts w:hint="cs"/>
          <w:rtl/>
        </w:rPr>
        <w:t>אין דבר כזה - אין פרטנר. הרי אין פרטנר בממשלת ישראל למדינה דמוקרטית חילונית, למשא-ומתן על הקמת מדינה פלסטינית דמוקרטית חילונית. אין פרטנר כזה במ</w:t>
      </w:r>
      <w:r>
        <w:rPr>
          <w:rFonts w:hint="cs"/>
          <w:rtl/>
        </w:rPr>
        <w:t xml:space="preserve">משלת ישראל. אין מושג כזה. לכן אני גם לא מסכים לכך שאמרו בז'נבה: עכשיו יש פרטנר. השאלה היא פרטנר למה. אין פרטנר פלסטיני לכך שיישארו התנחלויות והכיבוש יישאר על כנו.   </w:t>
      </w:r>
    </w:p>
    <w:p w14:paraId="69AEF00E" w14:textId="77777777" w:rsidR="00000000" w:rsidRDefault="00026F1C">
      <w:pPr>
        <w:pStyle w:val="a0"/>
        <w:ind w:firstLine="0"/>
        <w:rPr>
          <w:rFonts w:hint="cs"/>
          <w:rtl/>
        </w:rPr>
      </w:pPr>
    </w:p>
    <w:p w14:paraId="773C43F7" w14:textId="77777777" w:rsidR="00000000" w:rsidRDefault="00026F1C">
      <w:pPr>
        <w:pStyle w:val="a0"/>
        <w:ind w:firstLine="0"/>
        <w:rPr>
          <w:rFonts w:hint="cs"/>
          <w:rtl/>
        </w:rPr>
      </w:pPr>
      <w:r>
        <w:rPr>
          <w:rFonts w:hint="cs"/>
          <w:rtl/>
        </w:rPr>
        <w:tab/>
        <w:t>מה זאת אומרת אין פרטנר? השאלה היא - למה? לא עם מי מדברים, אלא על מה מדברים. זו השאלה. כש</w:t>
      </w:r>
      <w:r>
        <w:rPr>
          <w:rFonts w:hint="cs"/>
          <w:rtl/>
        </w:rPr>
        <w:t>קובעים על מה מדברים, קובעים גם מיניה וביה עם מי מדברים.</w:t>
      </w:r>
    </w:p>
    <w:p w14:paraId="5E0856BC" w14:textId="77777777" w:rsidR="00000000" w:rsidRDefault="00026F1C">
      <w:pPr>
        <w:pStyle w:val="a0"/>
        <w:ind w:firstLine="0"/>
        <w:rPr>
          <w:rFonts w:hint="cs"/>
          <w:rtl/>
        </w:rPr>
      </w:pPr>
    </w:p>
    <w:p w14:paraId="00F45BD1" w14:textId="77777777" w:rsidR="00000000" w:rsidRDefault="00026F1C">
      <w:pPr>
        <w:pStyle w:val="a0"/>
        <w:ind w:firstLine="0"/>
        <w:rPr>
          <w:rFonts w:hint="cs"/>
          <w:rtl/>
        </w:rPr>
      </w:pPr>
      <w:r>
        <w:rPr>
          <w:rFonts w:hint="cs"/>
          <w:rtl/>
        </w:rPr>
        <w:tab/>
        <w:t>אדוני השר אולמרט יודע, שלדעותיו של מר שרון לגבי מדינה פלסטינית על 50% מהקרקע אין פרטנר פלסטיני. הוא יודע שאי-אפשר לממש אותן חוץ מאשר בצעד חד-צדדי.</w:t>
      </w:r>
    </w:p>
    <w:p w14:paraId="39731B85" w14:textId="77777777" w:rsidR="00000000" w:rsidRDefault="00026F1C">
      <w:pPr>
        <w:pStyle w:val="a0"/>
        <w:ind w:firstLine="0"/>
        <w:rPr>
          <w:rFonts w:hint="cs"/>
          <w:rtl/>
        </w:rPr>
      </w:pPr>
    </w:p>
    <w:p w14:paraId="0FF398CF" w14:textId="77777777" w:rsidR="00000000" w:rsidRDefault="00026F1C">
      <w:pPr>
        <w:pStyle w:val="af1"/>
        <w:rPr>
          <w:rtl/>
        </w:rPr>
      </w:pPr>
      <w:r>
        <w:rPr>
          <w:rtl/>
        </w:rPr>
        <w:t>היו"ר ראובן ריבלין:</w:t>
      </w:r>
    </w:p>
    <w:p w14:paraId="0F39F3D3" w14:textId="77777777" w:rsidR="00000000" w:rsidRDefault="00026F1C">
      <w:pPr>
        <w:pStyle w:val="a0"/>
        <w:rPr>
          <w:rtl/>
        </w:rPr>
      </w:pPr>
    </w:p>
    <w:p w14:paraId="3D4BA917" w14:textId="77777777" w:rsidR="00000000" w:rsidRDefault="00026F1C">
      <w:pPr>
        <w:pStyle w:val="a0"/>
        <w:rPr>
          <w:rFonts w:hint="cs"/>
          <w:rtl/>
        </w:rPr>
      </w:pPr>
      <w:r>
        <w:rPr>
          <w:rFonts w:hint="cs"/>
          <w:rtl/>
        </w:rPr>
        <w:t>חבר הכנסת בשארה, גם אני הייתי</w:t>
      </w:r>
      <w:r>
        <w:rPr>
          <w:rFonts w:hint="cs"/>
          <w:rtl/>
        </w:rPr>
        <w:t xml:space="preserve"> חבר פרלמנט מן המניין, אז לראש הממשלה אהוד ברק היה פרטנר?</w:t>
      </w:r>
    </w:p>
    <w:p w14:paraId="1AA29D1E" w14:textId="77777777" w:rsidR="00000000" w:rsidRDefault="00026F1C">
      <w:pPr>
        <w:pStyle w:val="a0"/>
        <w:ind w:firstLine="0"/>
        <w:rPr>
          <w:rFonts w:hint="cs"/>
          <w:rtl/>
        </w:rPr>
      </w:pPr>
    </w:p>
    <w:p w14:paraId="6B723F7E" w14:textId="77777777" w:rsidR="00000000" w:rsidRDefault="00026F1C">
      <w:pPr>
        <w:pStyle w:val="-"/>
        <w:rPr>
          <w:rtl/>
        </w:rPr>
      </w:pPr>
      <w:bookmarkStart w:id="518" w:name="FS000000558T10_12_2003_16_58_03"/>
      <w:bookmarkStart w:id="519" w:name="FS000000558T10_12_2003_16_58_11C"/>
      <w:bookmarkEnd w:id="518"/>
      <w:bookmarkEnd w:id="519"/>
      <w:r>
        <w:rPr>
          <w:rtl/>
        </w:rPr>
        <w:t>עזמי בשארה (בל"ד):</w:t>
      </w:r>
    </w:p>
    <w:p w14:paraId="18FABC70" w14:textId="77777777" w:rsidR="00000000" w:rsidRDefault="00026F1C">
      <w:pPr>
        <w:pStyle w:val="a0"/>
        <w:rPr>
          <w:rtl/>
        </w:rPr>
      </w:pPr>
    </w:p>
    <w:p w14:paraId="661BCB4F" w14:textId="77777777" w:rsidR="00000000" w:rsidRDefault="00026F1C">
      <w:pPr>
        <w:pStyle w:val="a0"/>
        <w:rPr>
          <w:rFonts w:hint="cs"/>
          <w:rtl/>
        </w:rPr>
      </w:pPr>
      <w:r>
        <w:rPr>
          <w:rFonts w:hint="cs"/>
          <w:rtl/>
        </w:rPr>
        <w:t xml:space="preserve">כן. הוא דיבר אתו בקמפ-דייוויד. לדעתי הוא שם אולטימטומים בזמן שלא היה צריך לשים, והיה צריך להמשיך בהדרגתיות ולפתור את הבעיה שם. הוא שם </w:t>
      </w:r>
      <w:r>
        <w:t>package deal</w:t>
      </w:r>
      <w:r>
        <w:rPr>
          <w:rFonts w:hint="cs"/>
          <w:rtl/>
        </w:rPr>
        <w:t xml:space="preserve"> - או זה או אין לי פרטנר. אגב, </w:t>
      </w:r>
      <w:r>
        <w:rPr>
          <w:rFonts w:hint="cs"/>
          <w:rtl/>
        </w:rPr>
        <w:t>את דעותיו אנחנו לא ידענו, פיתחו את דעותיו. את דעותיו אף פעם לא שמענו, שמענו את רעיונותיו של קלינטון. את רעיונותיו של ברק, אף פעם עוד לא שמענו, מה הוא באמת רצה.</w:t>
      </w:r>
    </w:p>
    <w:p w14:paraId="53537F7F" w14:textId="77777777" w:rsidR="00000000" w:rsidRDefault="00026F1C">
      <w:pPr>
        <w:pStyle w:val="a0"/>
        <w:ind w:firstLine="0"/>
        <w:rPr>
          <w:rFonts w:hint="cs"/>
          <w:rtl/>
        </w:rPr>
      </w:pPr>
    </w:p>
    <w:p w14:paraId="454F1742" w14:textId="77777777" w:rsidR="00000000" w:rsidRDefault="00026F1C">
      <w:pPr>
        <w:pStyle w:val="af1"/>
        <w:rPr>
          <w:rtl/>
        </w:rPr>
      </w:pPr>
      <w:r>
        <w:rPr>
          <w:rtl/>
        </w:rPr>
        <w:t>היו"ר ראובן ריבלין:</w:t>
      </w:r>
    </w:p>
    <w:p w14:paraId="063C1CF1" w14:textId="77777777" w:rsidR="00000000" w:rsidRDefault="00026F1C">
      <w:pPr>
        <w:pStyle w:val="a0"/>
        <w:rPr>
          <w:rtl/>
        </w:rPr>
      </w:pPr>
    </w:p>
    <w:p w14:paraId="4B2EF47C" w14:textId="77777777" w:rsidR="00000000" w:rsidRDefault="00026F1C">
      <w:pPr>
        <w:pStyle w:val="a0"/>
        <w:rPr>
          <w:rFonts w:hint="cs"/>
          <w:rtl/>
        </w:rPr>
      </w:pPr>
      <w:r>
        <w:rPr>
          <w:rFonts w:hint="cs"/>
          <w:rtl/>
        </w:rPr>
        <w:t>ג'ומס היה אומר לנו פעם: אם לא תלכו לירושלים, בסוף יעצרו אתכם בתל-אביב.</w:t>
      </w:r>
    </w:p>
    <w:p w14:paraId="636615F5" w14:textId="77777777" w:rsidR="00000000" w:rsidRDefault="00026F1C">
      <w:pPr>
        <w:pStyle w:val="a0"/>
        <w:ind w:firstLine="0"/>
        <w:rPr>
          <w:rFonts w:hint="cs"/>
          <w:rtl/>
        </w:rPr>
      </w:pPr>
    </w:p>
    <w:p w14:paraId="5E653AD5" w14:textId="77777777" w:rsidR="00000000" w:rsidRDefault="00026F1C">
      <w:pPr>
        <w:pStyle w:val="af0"/>
        <w:rPr>
          <w:rtl/>
        </w:rPr>
      </w:pPr>
      <w:r>
        <w:rPr>
          <w:rFonts w:hint="eastAsia"/>
          <w:rtl/>
        </w:rPr>
        <w:t>אב</w:t>
      </w:r>
      <w:r>
        <w:rPr>
          <w:rFonts w:hint="eastAsia"/>
          <w:rtl/>
        </w:rPr>
        <w:t>רהם</w:t>
      </w:r>
      <w:r>
        <w:rPr>
          <w:rtl/>
        </w:rPr>
        <w:t xml:space="preserve"> בייגה שוחט (העבודה-מימד):</w:t>
      </w:r>
    </w:p>
    <w:p w14:paraId="6C8EED9E" w14:textId="77777777" w:rsidR="00000000" w:rsidRDefault="00026F1C">
      <w:pPr>
        <w:pStyle w:val="a0"/>
        <w:rPr>
          <w:rFonts w:hint="cs"/>
          <w:rtl/>
        </w:rPr>
      </w:pPr>
    </w:p>
    <w:p w14:paraId="423ECA59" w14:textId="77777777" w:rsidR="00000000" w:rsidRDefault="00026F1C">
      <w:pPr>
        <w:pStyle w:val="a0"/>
        <w:rPr>
          <w:rFonts w:hint="cs"/>
          <w:rtl/>
        </w:rPr>
      </w:pPr>
      <w:r>
        <w:rPr>
          <w:rFonts w:hint="cs"/>
          <w:rtl/>
        </w:rPr>
        <w:t>אבל הממשלה אימצה את אמנות קלינטון.</w:t>
      </w:r>
    </w:p>
    <w:p w14:paraId="7DE58D39" w14:textId="77777777" w:rsidR="00000000" w:rsidRDefault="00026F1C">
      <w:pPr>
        <w:pStyle w:val="a0"/>
        <w:ind w:firstLine="0"/>
        <w:rPr>
          <w:rFonts w:hint="cs"/>
          <w:rtl/>
        </w:rPr>
      </w:pPr>
    </w:p>
    <w:p w14:paraId="6A67BC31" w14:textId="77777777" w:rsidR="00000000" w:rsidRDefault="00026F1C">
      <w:pPr>
        <w:pStyle w:val="af1"/>
        <w:rPr>
          <w:rtl/>
        </w:rPr>
      </w:pPr>
      <w:bookmarkStart w:id="520" w:name="FS000000558T10_12_2003_17_00_41C"/>
      <w:bookmarkEnd w:id="520"/>
      <w:r>
        <w:rPr>
          <w:rtl/>
        </w:rPr>
        <w:t>היו"ר ראובן ריבלין:</w:t>
      </w:r>
    </w:p>
    <w:p w14:paraId="28AB80A4" w14:textId="77777777" w:rsidR="00000000" w:rsidRDefault="00026F1C">
      <w:pPr>
        <w:pStyle w:val="a0"/>
        <w:rPr>
          <w:rtl/>
        </w:rPr>
      </w:pPr>
    </w:p>
    <w:p w14:paraId="5672C913" w14:textId="77777777" w:rsidR="00000000" w:rsidRDefault="00026F1C">
      <w:pPr>
        <w:pStyle w:val="a0"/>
        <w:rPr>
          <w:rFonts w:hint="cs"/>
          <w:rtl/>
        </w:rPr>
      </w:pPr>
      <w:r>
        <w:rPr>
          <w:rFonts w:hint="cs"/>
          <w:rtl/>
        </w:rPr>
        <w:t>אימצה.</w:t>
      </w:r>
    </w:p>
    <w:p w14:paraId="0C98D245" w14:textId="77777777" w:rsidR="00000000" w:rsidRDefault="00026F1C">
      <w:pPr>
        <w:pStyle w:val="-"/>
        <w:rPr>
          <w:rFonts w:hint="cs"/>
          <w:rtl/>
        </w:rPr>
      </w:pPr>
    </w:p>
    <w:p w14:paraId="5DC757EA" w14:textId="77777777" w:rsidR="00000000" w:rsidRDefault="00026F1C">
      <w:pPr>
        <w:pStyle w:val="-"/>
        <w:rPr>
          <w:rtl/>
        </w:rPr>
      </w:pPr>
      <w:r>
        <w:rPr>
          <w:rtl/>
        </w:rPr>
        <w:t>עזמי בשארה (בל"ד):</w:t>
      </w:r>
    </w:p>
    <w:p w14:paraId="43848459" w14:textId="77777777" w:rsidR="00000000" w:rsidRDefault="00026F1C">
      <w:pPr>
        <w:pStyle w:val="a0"/>
        <w:rPr>
          <w:rtl/>
        </w:rPr>
      </w:pPr>
    </w:p>
    <w:p w14:paraId="4DD62A17" w14:textId="77777777" w:rsidR="00000000" w:rsidRDefault="00026F1C">
      <w:pPr>
        <w:pStyle w:val="a0"/>
        <w:rPr>
          <w:rFonts w:hint="cs"/>
          <w:rtl/>
        </w:rPr>
      </w:pPr>
      <w:r>
        <w:rPr>
          <w:rFonts w:hint="cs"/>
          <w:rtl/>
        </w:rPr>
        <w:t>על כל פנים, הוא שם את זה כאולטימטום, ובמקום להמשיך במשא-מתן, הוא חזר הביתה.</w:t>
      </w:r>
    </w:p>
    <w:p w14:paraId="2C199371" w14:textId="77777777" w:rsidR="00000000" w:rsidRDefault="00026F1C">
      <w:pPr>
        <w:pStyle w:val="a0"/>
        <w:ind w:firstLine="0"/>
        <w:rPr>
          <w:rFonts w:hint="cs"/>
          <w:rtl/>
        </w:rPr>
      </w:pPr>
    </w:p>
    <w:p w14:paraId="6C3A1CC8" w14:textId="77777777" w:rsidR="00000000" w:rsidRDefault="00026F1C">
      <w:pPr>
        <w:pStyle w:val="af0"/>
        <w:rPr>
          <w:rtl/>
        </w:rPr>
      </w:pPr>
      <w:r>
        <w:rPr>
          <w:rFonts w:hint="eastAsia"/>
          <w:rtl/>
        </w:rPr>
        <w:t>חיים</w:t>
      </w:r>
      <w:r>
        <w:rPr>
          <w:rtl/>
        </w:rPr>
        <w:t xml:space="preserve"> אורון (מרצ):</w:t>
      </w:r>
    </w:p>
    <w:p w14:paraId="0C6F107B" w14:textId="77777777" w:rsidR="00000000" w:rsidRDefault="00026F1C">
      <w:pPr>
        <w:pStyle w:val="a0"/>
        <w:rPr>
          <w:rFonts w:hint="cs"/>
          <w:rtl/>
        </w:rPr>
      </w:pPr>
    </w:p>
    <w:p w14:paraId="1BD800D9" w14:textId="77777777" w:rsidR="00000000" w:rsidRDefault="00026F1C">
      <w:pPr>
        <w:pStyle w:val="a0"/>
        <w:rPr>
          <w:rFonts w:hint="cs"/>
          <w:rtl/>
        </w:rPr>
      </w:pPr>
      <w:r>
        <w:rPr>
          <w:rFonts w:hint="cs"/>
          <w:rtl/>
        </w:rPr>
        <w:t>עד היום לא שינו את ההחלטה. יש החלטה רשמית שע</w:t>
      </w:r>
      <w:r>
        <w:rPr>
          <w:rFonts w:hint="cs"/>
          <w:rtl/>
        </w:rPr>
        <w:t>ל ממשלת ישראל לאמץ את מתווה קלינטון.</w:t>
      </w:r>
    </w:p>
    <w:p w14:paraId="48A54738" w14:textId="77777777" w:rsidR="00000000" w:rsidRDefault="00026F1C">
      <w:pPr>
        <w:pStyle w:val="a0"/>
        <w:ind w:firstLine="0"/>
        <w:rPr>
          <w:rFonts w:hint="cs"/>
          <w:rtl/>
        </w:rPr>
      </w:pPr>
    </w:p>
    <w:p w14:paraId="07AA06A4" w14:textId="77777777" w:rsidR="00000000" w:rsidRDefault="00026F1C">
      <w:pPr>
        <w:pStyle w:val="-"/>
        <w:rPr>
          <w:rtl/>
        </w:rPr>
      </w:pPr>
      <w:bookmarkStart w:id="521" w:name="FS000000558T10_12_2003_17_01_32C"/>
      <w:bookmarkEnd w:id="521"/>
      <w:r>
        <w:rPr>
          <w:rtl/>
        </w:rPr>
        <w:t>עזמי בשארה (בל"ד):</w:t>
      </w:r>
    </w:p>
    <w:p w14:paraId="20CD6625" w14:textId="77777777" w:rsidR="00000000" w:rsidRDefault="00026F1C">
      <w:pPr>
        <w:pStyle w:val="a0"/>
        <w:rPr>
          <w:rtl/>
        </w:rPr>
      </w:pPr>
    </w:p>
    <w:p w14:paraId="02D4657F" w14:textId="77777777" w:rsidR="00000000" w:rsidRDefault="00026F1C">
      <w:pPr>
        <w:pStyle w:val="a0"/>
        <w:rPr>
          <w:rFonts w:hint="cs"/>
          <w:rtl/>
        </w:rPr>
      </w:pPr>
      <w:r>
        <w:rPr>
          <w:rFonts w:hint="cs"/>
          <w:rtl/>
        </w:rPr>
        <w:t xml:space="preserve">אדוני היושב-ראש, היה עם מי לדבר, והוא שם אולטימטומים וחזר הביתה. </w:t>
      </w:r>
    </w:p>
    <w:p w14:paraId="29467AA0" w14:textId="77777777" w:rsidR="00000000" w:rsidRDefault="00026F1C">
      <w:pPr>
        <w:pStyle w:val="a0"/>
        <w:rPr>
          <w:rFonts w:hint="cs"/>
          <w:rtl/>
        </w:rPr>
      </w:pPr>
    </w:p>
    <w:p w14:paraId="0FDB1C87" w14:textId="77777777" w:rsidR="00000000" w:rsidRDefault="00026F1C">
      <w:pPr>
        <w:pStyle w:val="a0"/>
        <w:rPr>
          <w:rFonts w:hint="cs"/>
          <w:rtl/>
        </w:rPr>
      </w:pPr>
      <w:r>
        <w:rPr>
          <w:rFonts w:hint="cs"/>
          <w:rtl/>
        </w:rPr>
        <w:t>אדוני היושב- ראש, חברי הכנסת, אדון אולמרט בוודאי יודע שיש לחץ בין-לאומי ויש לחץ ציבורי. אם ריבוי היוזמות מגלה משהו, זה שיש חוסר נוח</w:t>
      </w:r>
      <w:r>
        <w:rPr>
          <w:rFonts w:hint="cs"/>
          <w:rtl/>
        </w:rPr>
        <w:t>ות בדעת הקהל הישראלית, במרכז הפוליטי הישראלי - וזה ההבדל - בשל חוסר המדיניות, בשל המחסור ברעיונות מדיניים הנוגעים למסר הפוליטי שנותנים לעולם, לעם הפלסטיני, לעם הישראלי. הוא צריך לפזול למרכז, הוא רוצה להיות מועמד לראשות הממשלה. אבל מצד שני, הוא לא יכול לאמץ</w:t>
      </w:r>
      <w:r>
        <w:rPr>
          <w:rFonts w:hint="cs"/>
          <w:rtl/>
        </w:rPr>
        <w:t xml:space="preserve"> את הקווים של ז'נבה, ולכן הוא חייב לעשות את זה חד-צדדי. רעיונותיו, אין להם פרטנר. </w:t>
      </w:r>
    </w:p>
    <w:p w14:paraId="63E22DB3" w14:textId="77777777" w:rsidR="00000000" w:rsidRDefault="00026F1C">
      <w:pPr>
        <w:pStyle w:val="a0"/>
        <w:rPr>
          <w:rFonts w:hint="cs"/>
          <w:rtl/>
        </w:rPr>
      </w:pPr>
    </w:p>
    <w:p w14:paraId="770010E1" w14:textId="77777777" w:rsidR="00000000" w:rsidRDefault="00026F1C">
      <w:pPr>
        <w:pStyle w:val="a0"/>
        <w:rPr>
          <w:rFonts w:hint="cs"/>
          <w:rtl/>
        </w:rPr>
      </w:pPr>
      <w:r>
        <w:rPr>
          <w:rFonts w:hint="cs"/>
          <w:rtl/>
        </w:rPr>
        <w:t>אבל אני שואל את השר אולמרט: אדוני, חד-צדדי לאן? מי יקבע? הרי ברק עשה יציאה חד-צדדית בלבנון, אבל אתה באמת חושב שזה היה חד-צדדי? הוא תיאם כל שעל וכל צעד עם האו"ם, שידע להגן ע</w:t>
      </w:r>
      <w:r>
        <w:rPr>
          <w:rFonts w:hint="cs"/>
          <w:rtl/>
        </w:rPr>
        <w:t>ל המקום שהוא נסוג ממנו. הוא היה יכול לעשות את הצעד החד-צדדי ואחר כך להגיד: הנה, נסוגותי? הוא תיאם את זה. עם מי תתאם את זה? לאיזה קווים, לגדר? תבנה גדר מזרחה מהגדר? בשביל מה תהיה הגדר אם תיסוג מזרחה מהגדר? תבנה עוד גדר מזרחה מהגדר? מערבה מהגדר? לא הבנתי. לא</w:t>
      </w:r>
      <w:r>
        <w:rPr>
          <w:rFonts w:hint="cs"/>
          <w:rtl/>
        </w:rPr>
        <w:t xml:space="preserve">ן תיסוג? </w:t>
      </w:r>
    </w:p>
    <w:p w14:paraId="5894744F" w14:textId="77777777" w:rsidR="00000000" w:rsidRDefault="00026F1C">
      <w:pPr>
        <w:pStyle w:val="a0"/>
        <w:rPr>
          <w:rFonts w:hint="cs"/>
          <w:rtl/>
        </w:rPr>
      </w:pPr>
    </w:p>
    <w:p w14:paraId="523EDC2E" w14:textId="77777777" w:rsidR="00000000" w:rsidRDefault="00026F1C">
      <w:pPr>
        <w:pStyle w:val="a0"/>
        <w:rPr>
          <w:rFonts w:hint="cs"/>
          <w:rtl/>
        </w:rPr>
      </w:pPr>
      <w:r>
        <w:rPr>
          <w:rFonts w:hint="cs"/>
          <w:rtl/>
        </w:rPr>
        <w:t xml:space="preserve">הפלסטינים יקבלו את הקווים ההם? בזה פתרת את הבעיה? אם חשבת שאתה נסוגות כי אתה רוצה לפתור את כאב הראש שלך, אבל להשאיר את כאב הראש לפלסטינים, אז זה לא הסכם שלום והוא לא יהיה מקובל על הפלסטינים, כי השארת להם את כאב הראש שלהם. למשל, לקחת להם את המים </w:t>
      </w:r>
      <w:r>
        <w:rPr>
          <w:rFonts w:hint="cs"/>
          <w:rtl/>
        </w:rPr>
        <w:t>או חלקים מהאדמה, או הגבלת את זכות התנועה שלהם או את הריבונות שלהם ועוד כמה דברים, כשתשלוט במעברים לירדן, תשלוט במעברים לכאן.</w:t>
      </w:r>
    </w:p>
    <w:p w14:paraId="5091B69D" w14:textId="77777777" w:rsidR="00000000" w:rsidRDefault="00026F1C">
      <w:pPr>
        <w:pStyle w:val="a0"/>
        <w:rPr>
          <w:rFonts w:hint="cs"/>
          <w:rtl/>
        </w:rPr>
      </w:pPr>
    </w:p>
    <w:p w14:paraId="01178014" w14:textId="77777777" w:rsidR="00000000" w:rsidRDefault="00026F1C">
      <w:pPr>
        <w:pStyle w:val="a0"/>
        <w:rPr>
          <w:rFonts w:hint="cs"/>
          <w:rtl/>
        </w:rPr>
      </w:pPr>
      <w:r>
        <w:rPr>
          <w:rFonts w:hint="cs"/>
          <w:rtl/>
        </w:rPr>
        <w:t>אז מה? הפלסטינים לא יקבלו - אז מה פתרת? באמת האמנתם לעצמכם שהבעיה זה בחיים ביחד והפתרון הוא היפרדות? הפרדה היא מלת הקסם? הפרדה לאן</w:t>
      </w:r>
      <w:r>
        <w:rPr>
          <w:rFonts w:hint="cs"/>
          <w:rtl/>
        </w:rPr>
        <w:t>, זו השאלה. אם תיפרד לקווי 4 ביוני 1967, אז למה שלא תעשה את זה בהסכמה? הרי מסכימים לזה בצד השני. ואם תעשה את זה לפחות מה-4 ביוני 1967, אז מי אמר שהצד השני יסכים ומי אמר שהסכסוך נפתר? אין לזה טעם. אתם פשוט פוזלים למרכז המפה הפוליטית בלי טעם. בואו תדברו עם ה</w:t>
      </w:r>
      <w:r>
        <w:rPr>
          <w:rFonts w:hint="cs"/>
          <w:rtl/>
        </w:rPr>
        <w:t xml:space="preserve">פלסטינים על נסיגה לקווי ה-4 ביוני 1967. אתה לא יכול לסמוך על הגדר. </w:t>
      </w:r>
    </w:p>
    <w:p w14:paraId="7D9926F9" w14:textId="77777777" w:rsidR="00000000" w:rsidRDefault="00026F1C">
      <w:pPr>
        <w:pStyle w:val="a0"/>
        <w:ind w:firstLine="0"/>
        <w:rPr>
          <w:rFonts w:hint="cs"/>
          <w:rtl/>
        </w:rPr>
      </w:pPr>
    </w:p>
    <w:p w14:paraId="777928FF" w14:textId="77777777" w:rsidR="00000000" w:rsidRDefault="00026F1C">
      <w:pPr>
        <w:pStyle w:val="a0"/>
        <w:ind w:firstLine="0"/>
        <w:rPr>
          <w:rFonts w:hint="cs"/>
          <w:rtl/>
        </w:rPr>
      </w:pPr>
      <w:r>
        <w:rPr>
          <w:rFonts w:hint="cs"/>
          <w:rtl/>
        </w:rPr>
        <w:tab/>
        <w:t xml:space="preserve">הדעות שהושמעו במאי, כשעשו המולה על לא מאומה מדבריו של ראש הממשלה לגבי אי-שליטה בעם אחר </w:t>
      </w:r>
      <w:r>
        <w:rPr>
          <w:rtl/>
        </w:rPr>
        <w:t>–</w:t>
      </w:r>
      <w:r>
        <w:rPr>
          <w:rFonts w:hint="cs"/>
          <w:rtl/>
        </w:rPr>
        <w:t xml:space="preserve"> מאז שנות ה-80, מאז שהוא הסכים לאוטונומיה, הוא אומר את זה. הוא לא דיבר על אדמה, על עם הוא דיבר, פל</w:t>
      </w:r>
      <w:r>
        <w:rPr>
          <w:rFonts w:hint="cs"/>
          <w:rtl/>
        </w:rPr>
        <w:t>וס הגדר, שהיא ההגשמה המגושמת ביותר של הדעות הכי מטורפות שיש במדינה הזאת. אז זה הגדר פלוס שרון, זה מה שאתה אומר, וזה לא פתרון של הסכסוך, זו אחת מצורות הביטוי של הסכסוך. תודה רבה.</w:t>
      </w:r>
    </w:p>
    <w:p w14:paraId="7E26C4D4" w14:textId="77777777" w:rsidR="00000000" w:rsidRDefault="00026F1C">
      <w:pPr>
        <w:pStyle w:val="a0"/>
        <w:ind w:firstLine="0"/>
        <w:rPr>
          <w:rFonts w:hint="cs"/>
          <w:rtl/>
        </w:rPr>
      </w:pPr>
    </w:p>
    <w:p w14:paraId="305A0582" w14:textId="77777777" w:rsidR="00000000" w:rsidRDefault="00026F1C">
      <w:pPr>
        <w:pStyle w:val="af1"/>
        <w:rPr>
          <w:rtl/>
        </w:rPr>
      </w:pPr>
      <w:r>
        <w:rPr>
          <w:rtl/>
        </w:rPr>
        <w:t>היו"ר ראובן ריבלין:</w:t>
      </w:r>
    </w:p>
    <w:p w14:paraId="089215E3" w14:textId="77777777" w:rsidR="00000000" w:rsidRDefault="00026F1C">
      <w:pPr>
        <w:pStyle w:val="a0"/>
        <w:rPr>
          <w:rtl/>
        </w:rPr>
      </w:pPr>
    </w:p>
    <w:p w14:paraId="675E47C8" w14:textId="77777777" w:rsidR="00000000" w:rsidRDefault="00026F1C">
      <w:pPr>
        <w:pStyle w:val="a0"/>
        <w:rPr>
          <w:rFonts w:hint="cs"/>
          <w:rtl/>
        </w:rPr>
      </w:pPr>
      <w:r>
        <w:rPr>
          <w:rFonts w:hint="cs"/>
          <w:rtl/>
        </w:rPr>
        <w:t>תודה רבה לחבר הכנסת בשארה. חבר הכנסת מנחם פרוש, בבקשה. ב</w:t>
      </w:r>
      <w:r>
        <w:rPr>
          <w:rFonts w:hint="cs"/>
          <w:rtl/>
        </w:rPr>
        <w:t>לי כל ספק, אנחנו רואים כאן את כל הזוויות של החברה בישראל. עוד אורי אריאל מדבר ובשארה עולה.</w:t>
      </w:r>
    </w:p>
    <w:p w14:paraId="26F4A4D7" w14:textId="77777777" w:rsidR="00000000" w:rsidRDefault="00026F1C">
      <w:pPr>
        <w:pStyle w:val="a0"/>
        <w:rPr>
          <w:rFonts w:hint="cs"/>
          <w:rtl/>
        </w:rPr>
      </w:pPr>
    </w:p>
    <w:p w14:paraId="12649623" w14:textId="77777777" w:rsidR="00000000" w:rsidRDefault="00026F1C">
      <w:pPr>
        <w:pStyle w:val="a"/>
        <w:rPr>
          <w:rtl/>
        </w:rPr>
      </w:pPr>
      <w:bookmarkStart w:id="522" w:name="FS000000563T10_12_2003_17_10_32"/>
      <w:bookmarkStart w:id="523" w:name="_Toc70328414"/>
      <w:bookmarkEnd w:id="522"/>
      <w:r>
        <w:rPr>
          <w:rFonts w:hint="eastAsia"/>
          <w:rtl/>
        </w:rPr>
        <w:t>מאיר</w:t>
      </w:r>
      <w:r>
        <w:rPr>
          <w:rtl/>
        </w:rPr>
        <w:t xml:space="preserve"> פרוש (יהדות התורה):</w:t>
      </w:r>
      <w:bookmarkEnd w:id="523"/>
    </w:p>
    <w:p w14:paraId="37E081E0" w14:textId="77777777" w:rsidR="00000000" w:rsidRDefault="00026F1C">
      <w:pPr>
        <w:pStyle w:val="a0"/>
        <w:rPr>
          <w:rFonts w:hint="cs"/>
          <w:rtl/>
        </w:rPr>
      </w:pPr>
    </w:p>
    <w:p w14:paraId="3AE33AF4" w14:textId="77777777" w:rsidR="00000000" w:rsidRDefault="00026F1C">
      <w:pPr>
        <w:pStyle w:val="a0"/>
        <w:rPr>
          <w:rFonts w:hint="cs"/>
          <w:rtl/>
        </w:rPr>
      </w:pPr>
      <w:r>
        <w:rPr>
          <w:rFonts w:hint="cs"/>
          <w:rtl/>
        </w:rPr>
        <w:t xml:space="preserve">אני פלסטיני אמיתי, דור שמיני. </w:t>
      </w:r>
    </w:p>
    <w:p w14:paraId="3A596E8B" w14:textId="77777777" w:rsidR="00000000" w:rsidRDefault="00026F1C">
      <w:pPr>
        <w:pStyle w:val="a0"/>
        <w:rPr>
          <w:rFonts w:hint="cs"/>
          <w:rtl/>
        </w:rPr>
      </w:pPr>
    </w:p>
    <w:p w14:paraId="13F2A46A" w14:textId="77777777" w:rsidR="00000000" w:rsidRDefault="00026F1C">
      <w:pPr>
        <w:pStyle w:val="a0"/>
        <w:rPr>
          <w:rFonts w:hint="cs"/>
          <w:rtl/>
        </w:rPr>
      </w:pPr>
      <w:r>
        <w:rPr>
          <w:rFonts w:hint="cs"/>
          <w:rtl/>
        </w:rPr>
        <w:t>אדוני היושב-ראש, חברי הכנסת, בעיני זה לא פלא שהשר אולמרט אמר את דבריו בריאיון לעיתון "ידיעות אחרונות" ביום</w:t>
      </w:r>
      <w:r>
        <w:rPr>
          <w:rFonts w:hint="cs"/>
          <w:rtl/>
        </w:rPr>
        <w:t xml:space="preserve"> שישי, כי אני מאמין שכאשר אין תורה, אין יחס לתורה, אין כבוד ללומדי תורה, וכזו היא הממשלה האנטי-מסורתית שיש לנו היום, שהשר אולמרט הוא ממלא-מקום ראש הממשלה בה, ובלי תורה, אין יחס לארץ-ישראל ואין יחס לאוהבי ארץ-ישראל. </w:t>
      </w:r>
    </w:p>
    <w:p w14:paraId="5E9A28C8" w14:textId="77777777" w:rsidR="00000000" w:rsidRDefault="00026F1C">
      <w:pPr>
        <w:pStyle w:val="a0"/>
        <w:rPr>
          <w:rFonts w:hint="cs"/>
          <w:rtl/>
        </w:rPr>
      </w:pPr>
    </w:p>
    <w:p w14:paraId="5B1B7C49" w14:textId="77777777" w:rsidR="00000000" w:rsidRDefault="00026F1C">
      <w:pPr>
        <w:pStyle w:val="a0"/>
        <w:rPr>
          <w:rFonts w:hint="cs"/>
          <w:rtl/>
        </w:rPr>
      </w:pPr>
      <w:r>
        <w:rPr>
          <w:rFonts w:hint="cs"/>
          <w:rtl/>
        </w:rPr>
        <w:t>דבריו המחושבים של השר אולמרט באים לכאור</w:t>
      </w:r>
      <w:r>
        <w:rPr>
          <w:rFonts w:hint="cs"/>
          <w:rtl/>
        </w:rPr>
        <w:t>ה לאור המצב הביטחוני הקשה שאנחנו נמצאים בו. אני שואל: היו בעבר פיגועים - כאשר השר אולמרט היה ראש העיר ירושלים והיו בירושלים פיגועים, פיגועים קשים, מדוע הוא לא הציע את הנסיגה החד-צדדית מ-80% משטחי יש"ע? אתם יודעים למה? כי הוא רצה להיבחר לכנסת באמצעות המרכז.</w:t>
      </w:r>
      <w:r>
        <w:rPr>
          <w:rFonts w:hint="cs"/>
          <w:rtl/>
        </w:rPr>
        <w:t xml:space="preserve"> ואם בעת היותו ראש העיר הוא היה אומר את האמירה האומללה הזאת, הוא לא היה נבחר במרכז לרשימת הליכוד במקום ה-34, אלא אולי במקום ה-68. הוא רצה בכל מחיר להיות בכנסת, ולכן הוא בא עם ההצעה שלו כפי שהוא בא, רק עכשיו. </w:t>
      </w:r>
    </w:p>
    <w:p w14:paraId="487BF17B" w14:textId="77777777" w:rsidR="00000000" w:rsidRDefault="00026F1C">
      <w:pPr>
        <w:pStyle w:val="a0"/>
        <w:rPr>
          <w:rFonts w:hint="cs"/>
          <w:rtl/>
        </w:rPr>
      </w:pPr>
    </w:p>
    <w:p w14:paraId="55EBEA47" w14:textId="77777777" w:rsidR="00000000" w:rsidRDefault="00026F1C">
      <w:pPr>
        <w:pStyle w:val="a0"/>
        <w:rPr>
          <w:rFonts w:hint="cs"/>
          <w:rtl/>
        </w:rPr>
      </w:pPr>
      <w:r>
        <w:rPr>
          <w:rFonts w:hint="cs"/>
          <w:rtl/>
        </w:rPr>
        <w:t>מזה אני למד, אדוני היושב-ראש, על קלילות הדעת ש</w:t>
      </w:r>
      <w:r>
        <w:rPr>
          <w:rFonts w:hint="cs"/>
          <w:rtl/>
        </w:rPr>
        <w:t xml:space="preserve">יש בממשלה, שבה קובעים את הנושאים המדיניים-הביטחוניים. בגלל אינטרסנטיות אישית-פוליטית לא הציע השר אולמרט לפני שנתיים להפסיק את הכיבוש, לדבריו. כיום, בהגיעו למעמד הממלא-מקום, הוא מאפשר לעצמו להתעלם ממצע הליכוד. </w:t>
      </w:r>
    </w:p>
    <w:p w14:paraId="56878387" w14:textId="77777777" w:rsidR="00000000" w:rsidRDefault="00026F1C">
      <w:pPr>
        <w:pStyle w:val="a0"/>
        <w:rPr>
          <w:rFonts w:hint="cs"/>
          <w:rtl/>
        </w:rPr>
      </w:pPr>
    </w:p>
    <w:p w14:paraId="27CDB4CD" w14:textId="77777777" w:rsidR="00000000" w:rsidRDefault="00026F1C">
      <w:pPr>
        <w:pStyle w:val="a0"/>
        <w:rPr>
          <w:rFonts w:hint="cs"/>
          <w:rtl/>
        </w:rPr>
      </w:pPr>
      <w:r>
        <w:rPr>
          <w:rFonts w:hint="cs"/>
          <w:rtl/>
        </w:rPr>
        <w:t>אני אומר, שהממשלה הזאת מחליטה באותה קלילות דע</w:t>
      </w:r>
      <w:r>
        <w:rPr>
          <w:rFonts w:hint="cs"/>
          <w:rtl/>
        </w:rPr>
        <w:t>ת שבה החליטו בממשלה לסגור את משרד הדתות, ואנחנו הזהרנו שלא יוכלו לתת את תשלומי התמיכות לישיבות ולכוללים בראשית שנת הכספים 2004. חלק הציעו לסגור, כי הם אכולי שנאה. חלק אולי חשבו על סדר חדש. חלק רצו לסגור את משרד הדתות כי חשבו שירוויחו כספית. רבים משרי הממשל</w:t>
      </w:r>
      <w:r>
        <w:rPr>
          <w:rFonts w:hint="cs"/>
          <w:rtl/>
        </w:rPr>
        <w:t>ה הצטרפו להחלטה הזאת, כי זה היה פופולרי. כיום, כאשר הם עומדים בפני שוקת שבורה, שאי-אפשר לשלם את הכסף - השבוע הציעו בממשלה שמשרד ראש הממשלה יטפל בישיבות ובכוללים. כך, בקלילות דעת מחליטים בממשלה.</w:t>
      </w:r>
    </w:p>
    <w:p w14:paraId="199DDF63" w14:textId="77777777" w:rsidR="00000000" w:rsidRDefault="00026F1C">
      <w:pPr>
        <w:pStyle w:val="a0"/>
        <w:rPr>
          <w:rFonts w:hint="cs"/>
          <w:rtl/>
        </w:rPr>
      </w:pPr>
    </w:p>
    <w:p w14:paraId="588F944F" w14:textId="77777777" w:rsidR="00000000" w:rsidRDefault="00026F1C">
      <w:pPr>
        <w:pStyle w:val="a0"/>
        <w:rPr>
          <w:rFonts w:hint="cs"/>
          <w:rtl/>
        </w:rPr>
      </w:pPr>
      <w:r>
        <w:rPr>
          <w:rFonts w:hint="cs"/>
          <w:rtl/>
        </w:rPr>
        <w:t>אבל אני שואל מהיכן לוקחים את התעוזה לוותר על 80% משטחי יהודה,</w:t>
      </w:r>
      <w:r>
        <w:rPr>
          <w:rFonts w:hint="cs"/>
          <w:rtl/>
        </w:rPr>
        <w:t xml:space="preserve"> שומרון וחבל-עזה, כביכול בגלל הבעיה הדמוגרפית. הרי פרס דיבר והזהיר כל הזמן, שישראל תהפוך להיות מדינה דו-לאומית, יהודים וערבים. הוא היה בולע את המיקרופון כשהוא היה אומר את הדברים האלה. בליכוד, כולם לגלגו עליו. פתאום זה הפך להיות ה"קייז" שבגללו צריכים נסיגה </w:t>
      </w:r>
      <w:r>
        <w:rPr>
          <w:rFonts w:hint="cs"/>
          <w:rtl/>
        </w:rPr>
        <w:t>חד-צדדית. אם כן, אני שואל שוב, מהיכן יש התעוזה והעוז, ומדוע הגנתם שנים על העמדה הזאת, החזקתם בשטחים ולא הזדרזתם להגיע לפתרון מדיני ולהפסיק את שפיכות הדמים?</w:t>
      </w:r>
    </w:p>
    <w:p w14:paraId="17396F25" w14:textId="77777777" w:rsidR="00000000" w:rsidRDefault="00026F1C">
      <w:pPr>
        <w:pStyle w:val="a0"/>
        <w:rPr>
          <w:rFonts w:hint="cs"/>
          <w:rtl/>
        </w:rPr>
      </w:pPr>
    </w:p>
    <w:p w14:paraId="1169AD1F" w14:textId="77777777" w:rsidR="00000000" w:rsidRDefault="00026F1C">
      <w:pPr>
        <w:pStyle w:val="a0"/>
        <w:rPr>
          <w:rFonts w:hint="cs"/>
          <w:rtl/>
        </w:rPr>
      </w:pPr>
      <w:r>
        <w:rPr>
          <w:rFonts w:hint="cs"/>
          <w:rtl/>
        </w:rPr>
        <w:t>אני בטוח שבמוקדם או במאוחר, אדוני היושב-ראש, תוקם מתוך הליכוד אלטרנטיבה ימנית, שתתנתק מהליכוד או שת</w:t>
      </w:r>
      <w:r>
        <w:rPr>
          <w:rFonts w:hint="cs"/>
          <w:rtl/>
        </w:rPr>
        <w:t>גרום להפיכת חצר. שמעתי אתמול שהשר אולמרט נתלה בשרון שאמר לפני הבחירות - -</w:t>
      </w:r>
    </w:p>
    <w:p w14:paraId="1E23271A" w14:textId="77777777" w:rsidR="00000000" w:rsidRDefault="00026F1C">
      <w:pPr>
        <w:pStyle w:val="a0"/>
        <w:rPr>
          <w:rFonts w:hint="cs"/>
          <w:rtl/>
        </w:rPr>
      </w:pPr>
    </w:p>
    <w:p w14:paraId="459FC3B2" w14:textId="77777777" w:rsidR="00000000" w:rsidRDefault="00026F1C">
      <w:pPr>
        <w:pStyle w:val="af1"/>
        <w:rPr>
          <w:rtl/>
        </w:rPr>
      </w:pPr>
      <w:r>
        <w:rPr>
          <w:rtl/>
        </w:rPr>
        <w:t>היו"ר ראובן ריבלין:</w:t>
      </w:r>
    </w:p>
    <w:p w14:paraId="1D2366CC" w14:textId="77777777" w:rsidR="00000000" w:rsidRDefault="00026F1C">
      <w:pPr>
        <w:pStyle w:val="a0"/>
        <w:rPr>
          <w:rtl/>
        </w:rPr>
      </w:pPr>
    </w:p>
    <w:p w14:paraId="722B5F7F" w14:textId="77777777" w:rsidR="00000000" w:rsidRDefault="00026F1C">
      <w:pPr>
        <w:pStyle w:val="a0"/>
        <w:rPr>
          <w:rFonts w:hint="cs"/>
          <w:rtl/>
        </w:rPr>
      </w:pPr>
      <w:r>
        <w:rPr>
          <w:rFonts w:hint="cs"/>
          <w:rtl/>
        </w:rPr>
        <w:t>אתה צריך לסיים, אדוני.</w:t>
      </w:r>
    </w:p>
    <w:p w14:paraId="04FB7E9B" w14:textId="77777777" w:rsidR="00000000" w:rsidRDefault="00026F1C">
      <w:pPr>
        <w:pStyle w:val="a0"/>
        <w:ind w:firstLine="0"/>
        <w:rPr>
          <w:rFonts w:hint="cs"/>
          <w:rtl/>
        </w:rPr>
      </w:pPr>
    </w:p>
    <w:p w14:paraId="3F34B057" w14:textId="77777777" w:rsidR="00000000" w:rsidRDefault="00026F1C">
      <w:pPr>
        <w:pStyle w:val="-"/>
        <w:rPr>
          <w:rtl/>
        </w:rPr>
      </w:pPr>
      <w:bookmarkStart w:id="524" w:name="FS000000563T10_12_2003_17_19_45C"/>
      <w:bookmarkEnd w:id="524"/>
      <w:r>
        <w:rPr>
          <w:rtl/>
        </w:rPr>
        <w:t>מאיר פרוש (יהדות התורה):</w:t>
      </w:r>
    </w:p>
    <w:p w14:paraId="635DBDA3" w14:textId="77777777" w:rsidR="00000000" w:rsidRDefault="00026F1C">
      <w:pPr>
        <w:pStyle w:val="a0"/>
        <w:rPr>
          <w:rtl/>
        </w:rPr>
      </w:pPr>
    </w:p>
    <w:p w14:paraId="1E4113B9" w14:textId="77777777" w:rsidR="00000000" w:rsidRDefault="00026F1C">
      <w:pPr>
        <w:pStyle w:val="a0"/>
        <w:rPr>
          <w:rFonts w:hint="cs"/>
          <w:rtl/>
        </w:rPr>
      </w:pPr>
      <w:r>
        <w:rPr>
          <w:rFonts w:hint="cs"/>
          <w:rtl/>
        </w:rPr>
        <w:t>אני כבר מסיים. - - שתוקם מדינה פלסטינית. כן, שרון דיבר בתקופת ממשלת נתניהו על מדינה פלסטינית, ואני זוכר שנתניה</w:t>
      </w:r>
      <w:r>
        <w:rPr>
          <w:rFonts w:hint="cs"/>
          <w:rtl/>
        </w:rPr>
        <w:t>ו כעס עליו. אבל מדינה פלסטינית על 40% משטחי יש"ע. תחת המטרייה הזאת של שרון מדבר היום השר אולמרט על צעדים חד-צדדיים. אני זוכר את שרון מדבר על צעדים חד-צדדיים. איזה צעדים חד-צדדיים? לספח עוד שטחים למדינת ישראל, כאשר הפלסטינים לא רוצים לשבת אתנו. לא נסיגה חד-</w:t>
      </w:r>
      <w:r>
        <w:rPr>
          <w:rFonts w:hint="cs"/>
          <w:rtl/>
        </w:rPr>
        <w:t>צדדית.</w:t>
      </w:r>
    </w:p>
    <w:p w14:paraId="419E5D33" w14:textId="77777777" w:rsidR="00000000" w:rsidRDefault="00026F1C">
      <w:pPr>
        <w:pStyle w:val="a0"/>
        <w:ind w:firstLine="0"/>
        <w:rPr>
          <w:rFonts w:hint="cs"/>
          <w:rtl/>
        </w:rPr>
      </w:pPr>
    </w:p>
    <w:p w14:paraId="736A41D2" w14:textId="77777777" w:rsidR="00000000" w:rsidRDefault="00026F1C">
      <w:pPr>
        <w:pStyle w:val="af1"/>
        <w:rPr>
          <w:rtl/>
        </w:rPr>
      </w:pPr>
      <w:r>
        <w:rPr>
          <w:rtl/>
        </w:rPr>
        <w:t>היו"ר ראובן ריבלין:</w:t>
      </w:r>
    </w:p>
    <w:p w14:paraId="4E6BFC64" w14:textId="77777777" w:rsidR="00000000" w:rsidRDefault="00026F1C">
      <w:pPr>
        <w:pStyle w:val="a0"/>
        <w:rPr>
          <w:rtl/>
        </w:rPr>
      </w:pPr>
    </w:p>
    <w:p w14:paraId="1FBE5FC6" w14:textId="77777777" w:rsidR="00000000" w:rsidRDefault="00026F1C">
      <w:pPr>
        <w:pStyle w:val="a0"/>
        <w:rPr>
          <w:rFonts w:hint="cs"/>
          <w:rtl/>
        </w:rPr>
      </w:pPr>
      <w:r>
        <w:rPr>
          <w:rFonts w:hint="cs"/>
          <w:rtl/>
        </w:rPr>
        <w:t>אדוני התחיל פרק חדש עכשיו.</w:t>
      </w:r>
    </w:p>
    <w:p w14:paraId="656CE16E" w14:textId="77777777" w:rsidR="00000000" w:rsidRDefault="00026F1C">
      <w:pPr>
        <w:pStyle w:val="a0"/>
        <w:ind w:firstLine="0"/>
        <w:rPr>
          <w:rFonts w:hint="cs"/>
          <w:rtl/>
        </w:rPr>
      </w:pPr>
    </w:p>
    <w:p w14:paraId="1D112323" w14:textId="77777777" w:rsidR="00000000" w:rsidRDefault="00026F1C">
      <w:pPr>
        <w:pStyle w:val="-"/>
        <w:rPr>
          <w:rtl/>
        </w:rPr>
      </w:pPr>
      <w:bookmarkStart w:id="525" w:name="FS000000563T10_12_2003_17_21_19C"/>
      <w:bookmarkEnd w:id="525"/>
      <w:r>
        <w:rPr>
          <w:rtl/>
        </w:rPr>
        <w:t>מאיר פרוש (יהדות התורה):</w:t>
      </w:r>
    </w:p>
    <w:p w14:paraId="357DB7F4" w14:textId="77777777" w:rsidR="00000000" w:rsidRDefault="00026F1C">
      <w:pPr>
        <w:pStyle w:val="a0"/>
        <w:rPr>
          <w:rtl/>
        </w:rPr>
      </w:pPr>
    </w:p>
    <w:p w14:paraId="3306D4FF" w14:textId="77777777" w:rsidR="00000000" w:rsidRDefault="00026F1C">
      <w:pPr>
        <w:pStyle w:val="a0"/>
        <w:rPr>
          <w:rFonts w:hint="cs"/>
          <w:rtl/>
        </w:rPr>
      </w:pPr>
      <w:r>
        <w:rPr>
          <w:rFonts w:hint="cs"/>
          <w:rtl/>
        </w:rPr>
        <w:t>לא. אני לא מבין מהיכן הולכים על חד-צדדיות. חד-צדדיות לסיפוח שטחים, את זה שמעתי משרון. לא נסיגה חד-צדדית.</w:t>
      </w:r>
    </w:p>
    <w:p w14:paraId="28260DCF" w14:textId="77777777" w:rsidR="00000000" w:rsidRDefault="00026F1C">
      <w:pPr>
        <w:pStyle w:val="a0"/>
        <w:ind w:firstLine="0"/>
        <w:rPr>
          <w:rFonts w:hint="cs"/>
          <w:rtl/>
        </w:rPr>
      </w:pPr>
    </w:p>
    <w:p w14:paraId="56EC8980" w14:textId="77777777" w:rsidR="00000000" w:rsidRDefault="00026F1C">
      <w:pPr>
        <w:pStyle w:val="af1"/>
        <w:rPr>
          <w:rtl/>
        </w:rPr>
      </w:pPr>
      <w:r>
        <w:rPr>
          <w:rtl/>
        </w:rPr>
        <w:t>היו"ר ראובן ריבלין:</w:t>
      </w:r>
    </w:p>
    <w:p w14:paraId="4B63E265" w14:textId="77777777" w:rsidR="00000000" w:rsidRDefault="00026F1C">
      <w:pPr>
        <w:pStyle w:val="a0"/>
        <w:rPr>
          <w:rtl/>
        </w:rPr>
      </w:pPr>
    </w:p>
    <w:p w14:paraId="51F10FF0" w14:textId="77777777" w:rsidR="00000000" w:rsidRDefault="00026F1C">
      <w:pPr>
        <w:pStyle w:val="a0"/>
        <w:rPr>
          <w:rFonts w:hint="cs"/>
          <w:rtl/>
        </w:rPr>
      </w:pPr>
      <w:r>
        <w:rPr>
          <w:rFonts w:hint="cs"/>
          <w:rtl/>
        </w:rPr>
        <w:t>חבר הכנסת פרוש, אני יכול להבטיח לך שעוד הרבה פ</w:t>
      </w:r>
      <w:r>
        <w:rPr>
          <w:rFonts w:hint="cs"/>
          <w:rtl/>
        </w:rPr>
        <w:t>עמים יהיו לך הזדמנויות לדבר פה לפני הנסיגה. תאמין לי.</w:t>
      </w:r>
    </w:p>
    <w:p w14:paraId="27FD3C76" w14:textId="77777777" w:rsidR="00000000" w:rsidRDefault="00026F1C">
      <w:pPr>
        <w:pStyle w:val="a0"/>
        <w:ind w:firstLine="0"/>
        <w:rPr>
          <w:rFonts w:hint="cs"/>
          <w:rtl/>
        </w:rPr>
      </w:pPr>
    </w:p>
    <w:p w14:paraId="39053F47" w14:textId="77777777" w:rsidR="00000000" w:rsidRDefault="00026F1C">
      <w:pPr>
        <w:pStyle w:val="-"/>
        <w:rPr>
          <w:rtl/>
        </w:rPr>
      </w:pPr>
      <w:bookmarkStart w:id="526" w:name="FS000000563T10_12_2003_17_22_04C"/>
      <w:bookmarkEnd w:id="526"/>
      <w:r>
        <w:rPr>
          <w:rtl/>
        </w:rPr>
        <w:t>מאיר פרוש (יהדות התורה):</w:t>
      </w:r>
    </w:p>
    <w:p w14:paraId="19595A6A" w14:textId="77777777" w:rsidR="00000000" w:rsidRDefault="00026F1C">
      <w:pPr>
        <w:pStyle w:val="a0"/>
        <w:rPr>
          <w:rtl/>
        </w:rPr>
      </w:pPr>
    </w:p>
    <w:p w14:paraId="13EE6343" w14:textId="77777777" w:rsidR="00000000" w:rsidRDefault="00026F1C">
      <w:pPr>
        <w:pStyle w:val="a0"/>
        <w:rPr>
          <w:rFonts w:hint="cs"/>
          <w:rtl/>
        </w:rPr>
      </w:pPr>
      <w:r>
        <w:rPr>
          <w:rFonts w:hint="cs"/>
          <w:rtl/>
        </w:rPr>
        <w:t>אני רוצה לשאול עוד שאלה: בלבנון נהגנו כמו שהאו"ם ביקש. 100%, ככתבו וכלשונו. ה"חיזבאללה" עושה אתנו מה שהוא רוצה, ואנחנו לא יכולים לעשות ולהגיב, כפי שמתבקש כשמישהו מפר החלטת או"</w:t>
      </w:r>
      <w:r>
        <w:rPr>
          <w:rFonts w:hint="cs"/>
          <w:rtl/>
        </w:rPr>
        <w:t>ם. מה יקרה במקרה הזה כשאנחנו ניסוג חד-צדדית והערבים לא יסכימו לנסיגה הזאת, כי הם יבקשו עוד 20%, או יותר מכך? מה אנחנו נאמר? מי יגן עלינו? זו רק תמימות לבוא ולומר שהיתה כאן כוונה לנסיגה חד-צדדית ולהגיע לאיזה  הסדר. תודה רבה.</w:t>
      </w:r>
    </w:p>
    <w:p w14:paraId="3B62B125" w14:textId="77777777" w:rsidR="00000000" w:rsidRDefault="00026F1C">
      <w:pPr>
        <w:pStyle w:val="a0"/>
        <w:ind w:firstLine="0"/>
        <w:rPr>
          <w:rFonts w:hint="cs"/>
          <w:rtl/>
        </w:rPr>
      </w:pPr>
    </w:p>
    <w:p w14:paraId="5432ADEF" w14:textId="77777777" w:rsidR="00000000" w:rsidRDefault="00026F1C">
      <w:pPr>
        <w:pStyle w:val="af1"/>
        <w:rPr>
          <w:rtl/>
        </w:rPr>
      </w:pPr>
      <w:r>
        <w:rPr>
          <w:rtl/>
        </w:rPr>
        <w:t>היו"ר ראובן ריבלין:</w:t>
      </w:r>
    </w:p>
    <w:p w14:paraId="37478D54" w14:textId="77777777" w:rsidR="00000000" w:rsidRDefault="00026F1C">
      <w:pPr>
        <w:pStyle w:val="a0"/>
        <w:rPr>
          <w:rtl/>
        </w:rPr>
      </w:pPr>
    </w:p>
    <w:p w14:paraId="4F05B1BF" w14:textId="77777777" w:rsidR="00000000" w:rsidRDefault="00026F1C">
      <w:pPr>
        <w:pStyle w:val="a0"/>
        <w:rPr>
          <w:rFonts w:hint="cs"/>
          <w:rtl/>
        </w:rPr>
      </w:pPr>
      <w:r>
        <w:rPr>
          <w:rFonts w:hint="cs"/>
          <w:rtl/>
        </w:rPr>
        <w:t xml:space="preserve">תם ומיתמם </w:t>
      </w:r>
      <w:r>
        <w:rPr>
          <w:rFonts w:hint="cs"/>
          <w:rtl/>
        </w:rPr>
        <w:t>עם תמימים. בבקשה, חבר הכנסת בייגה שוחט, ואחרונת הדוברים, חברת הכנסת דליה איציק, לה עשרד דקות. סליחה, נסים זאב עדיין לא דיבר.</w:t>
      </w:r>
    </w:p>
    <w:p w14:paraId="2880CB3F" w14:textId="77777777" w:rsidR="00000000" w:rsidRDefault="00026F1C">
      <w:pPr>
        <w:pStyle w:val="a0"/>
        <w:ind w:firstLine="0"/>
        <w:rPr>
          <w:rFonts w:hint="cs"/>
          <w:rtl/>
        </w:rPr>
      </w:pPr>
    </w:p>
    <w:p w14:paraId="70020813" w14:textId="77777777" w:rsidR="00000000" w:rsidRDefault="00026F1C">
      <w:pPr>
        <w:pStyle w:val="a"/>
        <w:rPr>
          <w:rtl/>
        </w:rPr>
      </w:pPr>
      <w:bookmarkStart w:id="527" w:name="FS000000563T10_12_2003_17_24_19"/>
      <w:bookmarkStart w:id="528" w:name="FS000000459T10_12_2003_17_25_57"/>
      <w:bookmarkStart w:id="529" w:name="_Toc70328415"/>
      <w:bookmarkEnd w:id="527"/>
      <w:bookmarkEnd w:id="528"/>
      <w:r>
        <w:rPr>
          <w:rtl/>
        </w:rPr>
        <w:t>אברהם בייגה שוחט (העבודה-מימד):</w:t>
      </w:r>
      <w:bookmarkEnd w:id="529"/>
    </w:p>
    <w:p w14:paraId="18FCB917" w14:textId="77777777" w:rsidR="00000000" w:rsidRDefault="00026F1C">
      <w:pPr>
        <w:pStyle w:val="a0"/>
        <w:rPr>
          <w:rtl/>
        </w:rPr>
      </w:pPr>
    </w:p>
    <w:p w14:paraId="32556852" w14:textId="77777777" w:rsidR="00000000" w:rsidRDefault="00026F1C">
      <w:pPr>
        <w:pStyle w:val="a0"/>
        <w:rPr>
          <w:rFonts w:hint="cs"/>
          <w:rtl/>
        </w:rPr>
      </w:pPr>
      <w:r>
        <w:rPr>
          <w:rFonts w:hint="cs"/>
          <w:rtl/>
        </w:rPr>
        <w:t>אדוני היושב-ראש, רבותי חברי הכנסת, דבריו החשובים מאוד של ממלא-מקום ראש הממשלה, אהוד אולמרט, בראיו</w:t>
      </w:r>
      <w:r>
        <w:rPr>
          <w:rFonts w:hint="cs"/>
          <w:rtl/>
        </w:rPr>
        <w:t>נות סוף השבוע, מבחינתי אינם דברים בלתי חשובים, אינם קצף על פני המים, אלא דברים חשובים, ואני מציע גם לחברי בצד השמאלי של המפה הפוליטית, וגם לאלה שממלא-מקום ראש הממשלה אכזב אותם בצד הימני, להתייחס אליהם במלוא משמעותם וחשיבותם.</w:t>
      </w:r>
    </w:p>
    <w:p w14:paraId="118FD7C6" w14:textId="77777777" w:rsidR="00000000" w:rsidRDefault="00026F1C">
      <w:pPr>
        <w:pStyle w:val="a0"/>
        <w:ind w:firstLine="0"/>
        <w:rPr>
          <w:rFonts w:hint="cs"/>
          <w:rtl/>
        </w:rPr>
      </w:pPr>
    </w:p>
    <w:p w14:paraId="5655936E" w14:textId="77777777" w:rsidR="00000000" w:rsidRDefault="00026F1C">
      <w:pPr>
        <w:pStyle w:val="af1"/>
        <w:rPr>
          <w:rtl/>
        </w:rPr>
      </w:pPr>
      <w:r>
        <w:rPr>
          <w:rtl/>
        </w:rPr>
        <w:t>היו"ר ראובן ריבלין:</w:t>
      </w:r>
    </w:p>
    <w:p w14:paraId="2C05CE43" w14:textId="77777777" w:rsidR="00000000" w:rsidRDefault="00026F1C">
      <w:pPr>
        <w:pStyle w:val="a0"/>
        <w:rPr>
          <w:rtl/>
        </w:rPr>
      </w:pPr>
    </w:p>
    <w:p w14:paraId="75C69802" w14:textId="77777777" w:rsidR="00000000" w:rsidRDefault="00026F1C">
      <w:pPr>
        <w:pStyle w:val="a0"/>
        <w:rPr>
          <w:rFonts w:hint="cs"/>
          <w:rtl/>
        </w:rPr>
      </w:pPr>
      <w:r>
        <w:rPr>
          <w:rFonts w:hint="cs"/>
          <w:rtl/>
        </w:rPr>
        <w:t>אולי יהיה</w:t>
      </w:r>
      <w:r>
        <w:rPr>
          <w:rFonts w:hint="cs"/>
          <w:rtl/>
        </w:rPr>
        <w:t xml:space="preserve"> קצת שקט. יש בחוץ ספות, ואפשר לדבר שם בקול רם.</w:t>
      </w:r>
    </w:p>
    <w:p w14:paraId="5EC2835B" w14:textId="77777777" w:rsidR="00000000" w:rsidRDefault="00026F1C">
      <w:pPr>
        <w:pStyle w:val="a0"/>
        <w:ind w:firstLine="0"/>
        <w:rPr>
          <w:rFonts w:hint="cs"/>
          <w:rtl/>
        </w:rPr>
      </w:pPr>
    </w:p>
    <w:p w14:paraId="673612FF" w14:textId="77777777" w:rsidR="00000000" w:rsidRDefault="00026F1C">
      <w:pPr>
        <w:pStyle w:val="-"/>
        <w:rPr>
          <w:rtl/>
        </w:rPr>
      </w:pPr>
      <w:bookmarkStart w:id="530" w:name="FS000000459T10_12_2003_17_26_03C"/>
      <w:bookmarkEnd w:id="530"/>
      <w:r>
        <w:rPr>
          <w:rtl/>
        </w:rPr>
        <w:t>אברהם בייגה שוחט (העבודה-מימד):</w:t>
      </w:r>
    </w:p>
    <w:p w14:paraId="2083B1C8" w14:textId="77777777" w:rsidR="00000000" w:rsidRDefault="00026F1C">
      <w:pPr>
        <w:pStyle w:val="a0"/>
        <w:rPr>
          <w:rtl/>
        </w:rPr>
      </w:pPr>
    </w:p>
    <w:p w14:paraId="774803C5" w14:textId="77777777" w:rsidR="00000000" w:rsidRDefault="00026F1C">
      <w:pPr>
        <w:pStyle w:val="a0"/>
        <w:rPr>
          <w:rFonts w:hint="cs"/>
          <w:rtl/>
        </w:rPr>
      </w:pPr>
      <w:r>
        <w:rPr>
          <w:rFonts w:hint="cs"/>
          <w:rtl/>
        </w:rPr>
        <w:t>אני לא מאלה שאומרים לשר אולמרט: אנחנו היינו שם קודם, ברוך הבא, סוף כל סוף הגעת. אני גם לא מאלה שישאלו אותו אם הוא מצטער על כך שעיניו לא נפקחו לפני כמה חודשים או לפני כמה שנים.</w:t>
      </w:r>
      <w:r>
        <w:rPr>
          <w:rFonts w:hint="cs"/>
          <w:rtl/>
        </w:rPr>
        <w:t xml:space="preserve"> אני אומר: במקום שבעלי תשובה עומדים, אין צדיקים גמורים יכולים לעמוד. מבחינתי, אהוד אולמרט, בדבריו, הוא בעל תשובה. </w:t>
      </w:r>
    </w:p>
    <w:p w14:paraId="20C58CA9" w14:textId="77777777" w:rsidR="00000000" w:rsidRDefault="00026F1C">
      <w:pPr>
        <w:pStyle w:val="a0"/>
        <w:rPr>
          <w:rFonts w:hint="cs"/>
          <w:rtl/>
        </w:rPr>
      </w:pPr>
    </w:p>
    <w:p w14:paraId="55B1FF0B" w14:textId="77777777" w:rsidR="00000000" w:rsidRDefault="00026F1C">
      <w:pPr>
        <w:pStyle w:val="a0"/>
        <w:rPr>
          <w:rFonts w:hint="cs"/>
          <w:rtl/>
        </w:rPr>
      </w:pPr>
      <w:r>
        <w:rPr>
          <w:rFonts w:hint="cs"/>
          <w:rtl/>
        </w:rPr>
        <w:t>מה הם הדברים המרכזיים שהשתנו?</w:t>
      </w:r>
    </w:p>
    <w:p w14:paraId="2892260F" w14:textId="77777777" w:rsidR="00000000" w:rsidRDefault="00026F1C">
      <w:pPr>
        <w:pStyle w:val="a0"/>
        <w:ind w:firstLine="0"/>
        <w:rPr>
          <w:rFonts w:hint="cs"/>
          <w:rtl/>
        </w:rPr>
      </w:pPr>
    </w:p>
    <w:p w14:paraId="09CAD7DB" w14:textId="77777777" w:rsidR="00000000" w:rsidRDefault="00026F1C">
      <w:pPr>
        <w:pStyle w:val="af1"/>
        <w:rPr>
          <w:rtl/>
        </w:rPr>
      </w:pPr>
      <w:r>
        <w:rPr>
          <w:rtl/>
        </w:rPr>
        <w:t>היו"ר ראובן ריבלין:</w:t>
      </w:r>
    </w:p>
    <w:p w14:paraId="45C7AE32" w14:textId="77777777" w:rsidR="00000000" w:rsidRDefault="00026F1C">
      <w:pPr>
        <w:pStyle w:val="a0"/>
        <w:rPr>
          <w:rtl/>
        </w:rPr>
      </w:pPr>
    </w:p>
    <w:p w14:paraId="18729280" w14:textId="77777777" w:rsidR="00000000" w:rsidRDefault="00026F1C">
      <w:pPr>
        <w:pStyle w:val="a0"/>
        <w:rPr>
          <w:rFonts w:hint="cs"/>
          <w:rtl/>
        </w:rPr>
      </w:pPr>
      <w:r>
        <w:rPr>
          <w:rFonts w:hint="cs"/>
          <w:rtl/>
        </w:rPr>
        <w:t>אף פעם לא ידעתי למה.</w:t>
      </w:r>
    </w:p>
    <w:p w14:paraId="7E6B0646" w14:textId="77777777" w:rsidR="00000000" w:rsidRDefault="00026F1C">
      <w:pPr>
        <w:pStyle w:val="a0"/>
        <w:ind w:firstLine="0"/>
        <w:rPr>
          <w:rFonts w:hint="cs"/>
          <w:rtl/>
        </w:rPr>
      </w:pPr>
    </w:p>
    <w:p w14:paraId="6ADC9A19" w14:textId="77777777" w:rsidR="00000000" w:rsidRDefault="00026F1C">
      <w:pPr>
        <w:pStyle w:val="-"/>
        <w:rPr>
          <w:rtl/>
        </w:rPr>
      </w:pPr>
      <w:bookmarkStart w:id="531" w:name="FS000000459T10_12_2003_17_27_15C"/>
      <w:bookmarkEnd w:id="531"/>
      <w:r>
        <w:rPr>
          <w:rtl/>
        </w:rPr>
        <w:t>אברהם בייגה שוחט (העבודה-מימד):</w:t>
      </w:r>
    </w:p>
    <w:p w14:paraId="2C1095DD" w14:textId="77777777" w:rsidR="00000000" w:rsidRDefault="00026F1C">
      <w:pPr>
        <w:pStyle w:val="a0"/>
        <w:rPr>
          <w:rtl/>
        </w:rPr>
      </w:pPr>
    </w:p>
    <w:p w14:paraId="1351FE9A" w14:textId="77777777" w:rsidR="00000000" w:rsidRDefault="00026F1C">
      <w:pPr>
        <w:pStyle w:val="a0"/>
        <w:rPr>
          <w:rFonts w:hint="cs"/>
          <w:rtl/>
        </w:rPr>
      </w:pPr>
      <w:r>
        <w:rPr>
          <w:rFonts w:hint="cs"/>
          <w:rtl/>
        </w:rPr>
        <w:t>עכשיו אתה יודע. העניין הדמוגרפי ו</w:t>
      </w:r>
      <w:r>
        <w:rPr>
          <w:rFonts w:hint="cs"/>
          <w:rtl/>
        </w:rPr>
        <w:t xml:space="preserve">הכרת הבעיה הדמוגרפית כבעיה, העניין של נסיגה חד-צדדית ועניין פרופורציות האוכלוסייה. אלה המרכיבים בדבריו, שבעיני הם החשובים ביותר. </w:t>
      </w:r>
    </w:p>
    <w:p w14:paraId="4BA12014" w14:textId="77777777" w:rsidR="00000000" w:rsidRDefault="00026F1C">
      <w:pPr>
        <w:pStyle w:val="a0"/>
        <w:rPr>
          <w:rFonts w:hint="cs"/>
          <w:rtl/>
        </w:rPr>
      </w:pPr>
    </w:p>
    <w:p w14:paraId="7F5879B3" w14:textId="77777777" w:rsidR="00000000" w:rsidRDefault="00026F1C">
      <w:pPr>
        <w:pStyle w:val="a0"/>
        <w:rPr>
          <w:rFonts w:hint="cs"/>
          <w:rtl/>
        </w:rPr>
      </w:pPr>
      <w:r>
        <w:rPr>
          <w:rFonts w:hint="cs"/>
          <w:rtl/>
        </w:rPr>
        <w:t>אני קצת מתפלא, שכן הבעיה הדמוגרפית לא נולדת כברק משמים או כצונאמי ענקי בחופי יפן. שמעתי מהשר אולמרט הרצאות רבות על דמוגרפיה ב</w:t>
      </w:r>
      <w:r>
        <w:rPr>
          <w:rFonts w:hint="cs"/>
          <w:rtl/>
        </w:rPr>
        <w:t>קשר לירושלים. היא תהליכית, היא ידועה, היא ברורה. לעניין הדמוגרפי אפשר היה להגיע גם קודם לכן, ועל כך יש בי פליאה רבה. התשובה של הימין, כמובן, על הבעיה הדמוגרפית, חבר הכנסת יהלום, היתה תמיד: נביא עוד מיליון עולים - -</w:t>
      </w:r>
    </w:p>
    <w:p w14:paraId="0041D173" w14:textId="77777777" w:rsidR="00000000" w:rsidRDefault="00026F1C">
      <w:pPr>
        <w:pStyle w:val="a0"/>
        <w:ind w:firstLine="0"/>
        <w:rPr>
          <w:rFonts w:hint="cs"/>
          <w:rtl/>
        </w:rPr>
      </w:pPr>
    </w:p>
    <w:p w14:paraId="780CE158" w14:textId="77777777" w:rsidR="00000000" w:rsidRDefault="00026F1C">
      <w:pPr>
        <w:pStyle w:val="af0"/>
        <w:rPr>
          <w:rtl/>
        </w:rPr>
      </w:pPr>
      <w:r>
        <w:rPr>
          <w:rFonts w:hint="eastAsia"/>
          <w:rtl/>
        </w:rPr>
        <w:t>שאול</w:t>
      </w:r>
      <w:r>
        <w:rPr>
          <w:rtl/>
        </w:rPr>
        <w:t xml:space="preserve"> יהלום (מפד"ל):</w:t>
      </w:r>
    </w:p>
    <w:p w14:paraId="212DF27F" w14:textId="77777777" w:rsidR="00000000" w:rsidRDefault="00026F1C">
      <w:pPr>
        <w:pStyle w:val="a0"/>
        <w:rPr>
          <w:rFonts w:hint="cs"/>
          <w:rtl/>
        </w:rPr>
      </w:pPr>
    </w:p>
    <w:p w14:paraId="7ABCA7DB" w14:textId="77777777" w:rsidR="00000000" w:rsidRDefault="00026F1C">
      <w:pPr>
        <w:pStyle w:val="a0"/>
        <w:rPr>
          <w:rFonts w:hint="cs"/>
          <w:rtl/>
        </w:rPr>
      </w:pPr>
      <w:r>
        <w:rPr>
          <w:rFonts w:hint="cs"/>
          <w:rtl/>
        </w:rPr>
        <w:t>ומיליון ילדים.</w:t>
      </w:r>
    </w:p>
    <w:p w14:paraId="328085D4" w14:textId="77777777" w:rsidR="00000000" w:rsidRDefault="00026F1C">
      <w:pPr>
        <w:pStyle w:val="a0"/>
        <w:ind w:firstLine="0"/>
        <w:rPr>
          <w:rtl/>
        </w:rPr>
      </w:pPr>
    </w:p>
    <w:p w14:paraId="079AE6DE" w14:textId="77777777" w:rsidR="00000000" w:rsidRDefault="00026F1C">
      <w:pPr>
        <w:pStyle w:val="a0"/>
        <w:ind w:firstLine="0"/>
        <w:rPr>
          <w:rFonts w:hint="cs"/>
          <w:rtl/>
        </w:rPr>
      </w:pPr>
    </w:p>
    <w:p w14:paraId="5C9785C0" w14:textId="77777777" w:rsidR="00000000" w:rsidRDefault="00026F1C">
      <w:pPr>
        <w:pStyle w:val="-"/>
        <w:rPr>
          <w:rtl/>
        </w:rPr>
      </w:pPr>
      <w:bookmarkStart w:id="532" w:name="FS000000459T10_12_2003_17_29_29C"/>
      <w:bookmarkEnd w:id="532"/>
      <w:r>
        <w:rPr>
          <w:rtl/>
        </w:rPr>
        <w:t>אב</w:t>
      </w:r>
      <w:r>
        <w:rPr>
          <w:rtl/>
        </w:rPr>
        <w:t>רהם בייגה שוחט (העבודה-מימד):</w:t>
      </w:r>
    </w:p>
    <w:p w14:paraId="3BF2EBF2" w14:textId="77777777" w:rsidR="00000000" w:rsidRDefault="00026F1C">
      <w:pPr>
        <w:pStyle w:val="a0"/>
        <w:rPr>
          <w:rtl/>
        </w:rPr>
      </w:pPr>
    </w:p>
    <w:p w14:paraId="71526A8B" w14:textId="77777777" w:rsidR="00000000" w:rsidRDefault="00026F1C">
      <w:pPr>
        <w:pStyle w:val="a0"/>
        <w:rPr>
          <w:rFonts w:hint="cs"/>
          <w:rtl/>
        </w:rPr>
      </w:pPr>
      <w:r>
        <w:rPr>
          <w:rFonts w:hint="cs"/>
          <w:rtl/>
        </w:rPr>
        <w:t>- - אחרי זה עוד מיליון עולים. עכשיו אני שומע אחד מחברי הכנסת של הליכוד שאומר בריאיון ברדיו: עזבו, יש הגירה של פלסטינים מיהודה ושומרון. אני מציע לו לבדוק במשרד הפנים איזו הגירה של ישראלים יש, ולא כמה מהגרים בצד השני, כדי להבין</w:t>
      </w:r>
      <w:r>
        <w:rPr>
          <w:rFonts w:hint="cs"/>
          <w:rtl/>
        </w:rPr>
        <w:t xml:space="preserve"> שהבעיה הדמוגרפית קיימת במלוא חומרתה. </w:t>
      </w:r>
    </w:p>
    <w:p w14:paraId="01CE4937" w14:textId="77777777" w:rsidR="00000000" w:rsidRDefault="00026F1C">
      <w:pPr>
        <w:pStyle w:val="a0"/>
        <w:rPr>
          <w:rFonts w:hint="cs"/>
          <w:rtl/>
        </w:rPr>
      </w:pPr>
    </w:p>
    <w:p w14:paraId="61DB7A0D" w14:textId="77777777" w:rsidR="00000000" w:rsidRDefault="00026F1C">
      <w:pPr>
        <w:pStyle w:val="a0"/>
        <w:rPr>
          <w:rFonts w:hint="cs"/>
          <w:rtl/>
        </w:rPr>
      </w:pPr>
      <w:r>
        <w:rPr>
          <w:rFonts w:hint="cs"/>
          <w:rtl/>
        </w:rPr>
        <w:t xml:space="preserve">נסיגה חד-צדדית היא כניעה לטרור - תזכרו בבקשה מה אמר אריק שרון למצנע על נצרים רק לפני עשרה חודשים. הוא אמר: משלט אסטרטגי, וזו כניעה לטרור. אלה שני הדברים שהוא אמר. </w:t>
      </w:r>
    </w:p>
    <w:p w14:paraId="3BE631F9" w14:textId="77777777" w:rsidR="00000000" w:rsidRDefault="00026F1C">
      <w:pPr>
        <w:pStyle w:val="a0"/>
        <w:rPr>
          <w:rFonts w:hint="cs"/>
          <w:rtl/>
        </w:rPr>
      </w:pPr>
    </w:p>
    <w:p w14:paraId="0917E17F" w14:textId="77777777" w:rsidR="00000000" w:rsidRDefault="00026F1C">
      <w:pPr>
        <w:pStyle w:val="a0"/>
        <w:rPr>
          <w:rFonts w:hint="cs"/>
          <w:rtl/>
        </w:rPr>
      </w:pPr>
      <w:r>
        <w:rPr>
          <w:rFonts w:hint="cs"/>
          <w:rtl/>
        </w:rPr>
        <w:t>חברת הכנסת פולישוק, לך אני אומר, שאני רוצה להבין בא</w:t>
      </w:r>
      <w:r>
        <w:rPr>
          <w:rFonts w:hint="cs"/>
          <w:rtl/>
        </w:rPr>
        <w:t>מת מה עמדתה של שינוי. אנשי שינוי אמרו, שפינוי חד-צדדי הוא כניעה לטרור. זה היה גם במהלך המשא-ומתן - - -</w:t>
      </w:r>
    </w:p>
    <w:p w14:paraId="743275EA" w14:textId="77777777" w:rsidR="00000000" w:rsidRDefault="00026F1C">
      <w:pPr>
        <w:pStyle w:val="a0"/>
        <w:ind w:firstLine="0"/>
        <w:rPr>
          <w:rFonts w:hint="cs"/>
          <w:rtl/>
        </w:rPr>
      </w:pPr>
    </w:p>
    <w:p w14:paraId="4EE2755D" w14:textId="77777777" w:rsidR="00000000" w:rsidRDefault="00026F1C">
      <w:pPr>
        <w:pStyle w:val="af0"/>
        <w:rPr>
          <w:rtl/>
        </w:rPr>
      </w:pPr>
      <w:r>
        <w:rPr>
          <w:rFonts w:hint="eastAsia"/>
          <w:rtl/>
        </w:rPr>
        <w:t>מל</w:t>
      </w:r>
      <w:r>
        <w:rPr>
          <w:rtl/>
        </w:rPr>
        <w:t xml:space="preserve"> פולישוק-בלוך (שינוי):</w:t>
      </w:r>
    </w:p>
    <w:p w14:paraId="60BD453A" w14:textId="77777777" w:rsidR="00000000" w:rsidRDefault="00026F1C">
      <w:pPr>
        <w:pStyle w:val="a0"/>
        <w:rPr>
          <w:rFonts w:hint="cs"/>
          <w:rtl/>
        </w:rPr>
      </w:pPr>
    </w:p>
    <w:p w14:paraId="5815B71B" w14:textId="77777777" w:rsidR="00000000" w:rsidRDefault="00026F1C">
      <w:pPr>
        <w:pStyle w:val="a0"/>
        <w:rPr>
          <w:rFonts w:hint="cs"/>
          <w:rtl/>
        </w:rPr>
      </w:pPr>
      <w:r>
        <w:rPr>
          <w:rFonts w:hint="cs"/>
          <w:rtl/>
        </w:rPr>
        <w:t>- - -</w:t>
      </w:r>
    </w:p>
    <w:p w14:paraId="541E7C5F" w14:textId="77777777" w:rsidR="00000000" w:rsidRDefault="00026F1C">
      <w:pPr>
        <w:pStyle w:val="a0"/>
        <w:ind w:firstLine="0"/>
        <w:rPr>
          <w:rFonts w:hint="cs"/>
          <w:rtl/>
        </w:rPr>
      </w:pPr>
    </w:p>
    <w:p w14:paraId="30962221" w14:textId="77777777" w:rsidR="00000000" w:rsidRDefault="00026F1C">
      <w:pPr>
        <w:pStyle w:val="-"/>
        <w:rPr>
          <w:rtl/>
        </w:rPr>
      </w:pPr>
      <w:bookmarkStart w:id="533" w:name="FS000000459T10_12_2003_17_31_37C"/>
      <w:bookmarkEnd w:id="533"/>
      <w:r>
        <w:rPr>
          <w:rtl/>
        </w:rPr>
        <w:t>אברהם בייגה שוחט (העבודה-מימד):</w:t>
      </w:r>
    </w:p>
    <w:p w14:paraId="0AA808C2" w14:textId="77777777" w:rsidR="00000000" w:rsidRDefault="00026F1C">
      <w:pPr>
        <w:pStyle w:val="a0"/>
        <w:rPr>
          <w:rtl/>
        </w:rPr>
      </w:pPr>
    </w:p>
    <w:p w14:paraId="6B64B9DD" w14:textId="77777777" w:rsidR="00000000" w:rsidRDefault="00026F1C">
      <w:pPr>
        <w:pStyle w:val="a0"/>
        <w:rPr>
          <w:rFonts w:hint="cs"/>
          <w:rtl/>
        </w:rPr>
      </w:pPr>
      <w:r>
        <w:rPr>
          <w:rFonts w:hint="cs"/>
          <w:rtl/>
        </w:rPr>
        <w:t xml:space="preserve">לכן, אני אומר לכם שהדברים חשובים. </w:t>
      </w:r>
    </w:p>
    <w:p w14:paraId="123B46C1" w14:textId="77777777" w:rsidR="00000000" w:rsidRDefault="00026F1C">
      <w:pPr>
        <w:pStyle w:val="a0"/>
        <w:rPr>
          <w:rFonts w:hint="cs"/>
          <w:rtl/>
        </w:rPr>
      </w:pPr>
    </w:p>
    <w:p w14:paraId="07160A25" w14:textId="77777777" w:rsidR="00000000" w:rsidRDefault="00026F1C">
      <w:pPr>
        <w:pStyle w:val="a0"/>
        <w:rPr>
          <w:rFonts w:hint="cs"/>
          <w:rtl/>
        </w:rPr>
      </w:pPr>
      <w:r>
        <w:rPr>
          <w:rFonts w:hint="cs"/>
          <w:rtl/>
        </w:rPr>
        <w:t>יש עוד שתי הערות קטנות. אדוני השר, הבעיה כעת היא מ</w:t>
      </w:r>
      <w:r>
        <w:rPr>
          <w:rFonts w:hint="cs"/>
          <w:rtl/>
        </w:rPr>
        <w:t xml:space="preserve">בחן ההמשך ומבחן ההתנהלות. מה שנאמר יכול להפוך לכותרת בעיתון ולחוויה חולפת, שתשאיר אצלך צלקות, וזה יכול להיות לחלופין מנוף גדול להיכנס לשפיות דעת ולמהלך שבו חוגים נרחבים נוספים במדינת ישראל אכן יבינו ויקבלו את הדעה שטעו בעמדתם במהלך השנים. </w:t>
      </w:r>
    </w:p>
    <w:p w14:paraId="738FF179" w14:textId="77777777" w:rsidR="00000000" w:rsidRDefault="00026F1C">
      <w:pPr>
        <w:pStyle w:val="a0"/>
        <w:rPr>
          <w:rFonts w:hint="cs"/>
          <w:rtl/>
        </w:rPr>
      </w:pPr>
    </w:p>
    <w:p w14:paraId="742FAC76" w14:textId="77777777" w:rsidR="00000000" w:rsidRDefault="00026F1C">
      <w:pPr>
        <w:pStyle w:val="a0"/>
        <w:rPr>
          <w:rFonts w:hint="cs"/>
          <w:rtl/>
        </w:rPr>
      </w:pPr>
      <w:r>
        <w:rPr>
          <w:rFonts w:hint="cs"/>
          <w:rtl/>
        </w:rPr>
        <w:t>מלה אחרונה, אדו</w:t>
      </w:r>
      <w:r>
        <w:rPr>
          <w:rFonts w:hint="cs"/>
          <w:rtl/>
        </w:rPr>
        <w:t>ני היושב-ראש, ואני מסיים: מאוד לא אהבתי כשראיתי את ההנחה, שאתה מחזיר אדמה וקרקע, ומלאה כוס הייסורים כשאתה עושה את זה - - -</w:t>
      </w:r>
    </w:p>
    <w:p w14:paraId="63F80E4C" w14:textId="77777777" w:rsidR="00000000" w:rsidRDefault="00026F1C">
      <w:pPr>
        <w:pStyle w:val="a0"/>
        <w:ind w:firstLine="0"/>
        <w:rPr>
          <w:rFonts w:hint="cs"/>
          <w:rtl/>
        </w:rPr>
      </w:pPr>
    </w:p>
    <w:p w14:paraId="3E4954F3" w14:textId="77777777" w:rsidR="00000000" w:rsidRDefault="00026F1C">
      <w:pPr>
        <w:pStyle w:val="af1"/>
        <w:rPr>
          <w:rtl/>
        </w:rPr>
      </w:pPr>
      <w:r>
        <w:rPr>
          <w:rtl/>
        </w:rPr>
        <w:t>היו"ר ראובן ריבלין:</w:t>
      </w:r>
    </w:p>
    <w:p w14:paraId="1E4CB1DD" w14:textId="77777777" w:rsidR="00000000" w:rsidRDefault="00026F1C">
      <w:pPr>
        <w:pStyle w:val="a0"/>
        <w:rPr>
          <w:rtl/>
        </w:rPr>
      </w:pPr>
    </w:p>
    <w:p w14:paraId="7F503EFA" w14:textId="77777777" w:rsidR="00000000" w:rsidRDefault="00026F1C">
      <w:pPr>
        <w:pStyle w:val="a0"/>
        <w:rPr>
          <w:rFonts w:hint="cs"/>
          <w:rtl/>
        </w:rPr>
      </w:pPr>
      <w:r>
        <w:rPr>
          <w:rFonts w:hint="cs"/>
          <w:rtl/>
        </w:rPr>
        <w:t>שלא יחשבו שאתה מדבר אלי. אמרת: אדוני היושב-ראש.</w:t>
      </w:r>
    </w:p>
    <w:p w14:paraId="448CF8E7" w14:textId="77777777" w:rsidR="00000000" w:rsidRDefault="00026F1C">
      <w:pPr>
        <w:pStyle w:val="a0"/>
        <w:ind w:firstLine="0"/>
        <w:rPr>
          <w:rFonts w:hint="cs"/>
          <w:rtl/>
        </w:rPr>
      </w:pPr>
    </w:p>
    <w:p w14:paraId="6F3587F6" w14:textId="77777777" w:rsidR="00000000" w:rsidRDefault="00026F1C">
      <w:pPr>
        <w:pStyle w:val="-"/>
        <w:rPr>
          <w:rtl/>
        </w:rPr>
      </w:pPr>
      <w:bookmarkStart w:id="534" w:name="FS000000459T10_12_2003_17_33_19C"/>
      <w:bookmarkEnd w:id="534"/>
      <w:r>
        <w:rPr>
          <w:rtl/>
        </w:rPr>
        <w:t>אברהם בייגה שוחט (העבודה-מימד):</w:t>
      </w:r>
    </w:p>
    <w:p w14:paraId="73ADE498" w14:textId="77777777" w:rsidR="00000000" w:rsidRDefault="00026F1C">
      <w:pPr>
        <w:pStyle w:val="a0"/>
        <w:rPr>
          <w:rtl/>
        </w:rPr>
      </w:pPr>
    </w:p>
    <w:p w14:paraId="7127A1B6" w14:textId="77777777" w:rsidR="00000000" w:rsidRDefault="00026F1C">
      <w:pPr>
        <w:pStyle w:val="a0"/>
        <w:rPr>
          <w:rFonts w:hint="cs"/>
          <w:rtl/>
        </w:rPr>
      </w:pPr>
      <w:r>
        <w:rPr>
          <w:rFonts w:hint="cs"/>
          <w:rtl/>
        </w:rPr>
        <w:t xml:space="preserve">אני מתכוון לשר אולמרט. ואילו </w:t>
      </w:r>
      <w:r>
        <w:rPr>
          <w:rFonts w:hint="cs"/>
          <w:rtl/>
        </w:rPr>
        <w:t>ג'ומס, ודליה ואני, אנחנו ממש חושבים שהדבר מרנין. הדבר חשוב ונכון לעשותו, כי אחרת אין לנו פתרון. לכן, מידת הכאב היא לא המבחן. מידת השכל להתקיים כאן כעם דמוקרטי, כעם עצמאי, כעם שיכול לחיות את חייו לצדה של מדינה ערבית פלסטינית - זה המבחן היחיד.</w:t>
      </w:r>
    </w:p>
    <w:p w14:paraId="1873C51F" w14:textId="77777777" w:rsidR="00000000" w:rsidRDefault="00026F1C">
      <w:pPr>
        <w:pStyle w:val="af1"/>
        <w:rPr>
          <w:rtl/>
        </w:rPr>
      </w:pPr>
    </w:p>
    <w:p w14:paraId="2C5DEF6F" w14:textId="77777777" w:rsidR="00000000" w:rsidRDefault="00026F1C">
      <w:pPr>
        <w:pStyle w:val="af1"/>
        <w:rPr>
          <w:rtl/>
        </w:rPr>
      </w:pPr>
      <w:r>
        <w:rPr>
          <w:rtl/>
        </w:rPr>
        <w:t>היו"ר ראובן ר</w:t>
      </w:r>
      <w:r>
        <w:rPr>
          <w:rtl/>
        </w:rPr>
        <w:t>יבלין:</w:t>
      </w:r>
    </w:p>
    <w:p w14:paraId="2AB73F81" w14:textId="77777777" w:rsidR="00000000" w:rsidRDefault="00026F1C">
      <w:pPr>
        <w:pStyle w:val="a0"/>
        <w:rPr>
          <w:rtl/>
        </w:rPr>
      </w:pPr>
    </w:p>
    <w:p w14:paraId="530C0AF5" w14:textId="77777777" w:rsidR="00000000" w:rsidRDefault="00026F1C">
      <w:pPr>
        <w:pStyle w:val="a0"/>
        <w:rPr>
          <w:rFonts w:hint="cs"/>
          <w:rtl/>
        </w:rPr>
      </w:pPr>
      <w:r>
        <w:rPr>
          <w:rFonts w:hint="cs"/>
          <w:rtl/>
        </w:rPr>
        <w:t xml:space="preserve">חבר הכנסת שוחט, אני מוכרח לומר לך, שכשנכנסתי לכנסת, קצת אחריך, יחד עם חבר הכנסת חיים אורון, בשנת 1988, הלכנו בין קבוצות שונות בארץ, ואני הצגתי בלהט את עמדותי ואת עמדות חברי לתנועה, וחבר הכנסת ג'ומס היה אומר לי: אנחנו לא נצליח, אבל אתם תחזירו הכול, </w:t>
      </w:r>
      <w:r>
        <w:rPr>
          <w:rFonts w:hint="cs"/>
          <w:rtl/>
        </w:rPr>
        <w:t>עד הסוף, ואני צחקתי.</w:t>
      </w:r>
    </w:p>
    <w:p w14:paraId="100D43B4" w14:textId="77777777" w:rsidR="00000000" w:rsidRDefault="00026F1C">
      <w:pPr>
        <w:pStyle w:val="a0"/>
        <w:ind w:firstLine="0"/>
        <w:rPr>
          <w:rFonts w:hint="cs"/>
          <w:rtl/>
        </w:rPr>
      </w:pPr>
    </w:p>
    <w:p w14:paraId="67EB1D0A" w14:textId="77777777" w:rsidR="00000000" w:rsidRDefault="00026F1C">
      <w:pPr>
        <w:pStyle w:val="af0"/>
        <w:rPr>
          <w:rtl/>
        </w:rPr>
      </w:pPr>
      <w:r>
        <w:rPr>
          <w:rFonts w:hint="eastAsia"/>
          <w:rtl/>
        </w:rPr>
        <w:t>מאיר</w:t>
      </w:r>
      <w:r>
        <w:rPr>
          <w:rtl/>
        </w:rPr>
        <w:t xml:space="preserve"> פרוש (יהדות התורה):</w:t>
      </w:r>
    </w:p>
    <w:p w14:paraId="41C601DE" w14:textId="77777777" w:rsidR="00000000" w:rsidRDefault="00026F1C">
      <w:pPr>
        <w:pStyle w:val="a0"/>
        <w:rPr>
          <w:rFonts w:hint="cs"/>
          <w:rtl/>
        </w:rPr>
      </w:pPr>
    </w:p>
    <w:p w14:paraId="64427770" w14:textId="77777777" w:rsidR="00000000" w:rsidRDefault="00026F1C">
      <w:pPr>
        <w:pStyle w:val="a0"/>
        <w:rPr>
          <w:rFonts w:hint="cs"/>
          <w:rtl/>
        </w:rPr>
      </w:pPr>
      <w:r>
        <w:rPr>
          <w:rFonts w:hint="cs"/>
          <w:rtl/>
        </w:rPr>
        <w:t>- - -</w:t>
      </w:r>
    </w:p>
    <w:p w14:paraId="64ED0310" w14:textId="77777777" w:rsidR="00000000" w:rsidRDefault="00026F1C">
      <w:pPr>
        <w:pStyle w:val="a0"/>
        <w:ind w:firstLine="0"/>
        <w:rPr>
          <w:rFonts w:hint="cs"/>
          <w:rtl/>
        </w:rPr>
      </w:pPr>
    </w:p>
    <w:p w14:paraId="739B74EB" w14:textId="77777777" w:rsidR="00000000" w:rsidRDefault="00026F1C">
      <w:pPr>
        <w:pStyle w:val="af1"/>
        <w:rPr>
          <w:rtl/>
        </w:rPr>
      </w:pPr>
      <w:r>
        <w:rPr>
          <w:rtl/>
        </w:rPr>
        <w:t>היו"ר ראובן ריבלין:</w:t>
      </w:r>
    </w:p>
    <w:p w14:paraId="2DE16218" w14:textId="77777777" w:rsidR="00000000" w:rsidRDefault="00026F1C">
      <w:pPr>
        <w:pStyle w:val="a0"/>
        <w:rPr>
          <w:rtl/>
        </w:rPr>
      </w:pPr>
    </w:p>
    <w:p w14:paraId="3A7CFCF9" w14:textId="77777777" w:rsidR="00000000" w:rsidRDefault="00026F1C">
      <w:pPr>
        <w:pStyle w:val="a0"/>
        <w:rPr>
          <w:rFonts w:hint="cs"/>
          <w:rtl/>
        </w:rPr>
      </w:pPr>
      <w:r>
        <w:rPr>
          <w:rFonts w:hint="cs"/>
          <w:rtl/>
        </w:rPr>
        <w:t>חבר הכנסת פרוש, אני מודה שבזמנו חיים אורון הצחיק אותי. רבותי, חברי הכנסת, אני מאוד מודה לאדוני. חבר הכנסת נסים זאב, בבקשה.</w:t>
      </w:r>
    </w:p>
    <w:p w14:paraId="6801B685" w14:textId="77777777" w:rsidR="00000000" w:rsidRDefault="00026F1C">
      <w:pPr>
        <w:pStyle w:val="a0"/>
        <w:ind w:firstLine="0"/>
        <w:rPr>
          <w:rFonts w:hint="cs"/>
          <w:rtl/>
        </w:rPr>
      </w:pPr>
    </w:p>
    <w:p w14:paraId="24C3F2E5" w14:textId="77777777" w:rsidR="00000000" w:rsidRDefault="00026F1C">
      <w:pPr>
        <w:pStyle w:val="af0"/>
        <w:rPr>
          <w:rtl/>
        </w:rPr>
      </w:pPr>
      <w:r>
        <w:rPr>
          <w:rtl/>
        </w:rPr>
        <w:t>קריאה:</w:t>
      </w:r>
    </w:p>
    <w:p w14:paraId="0C4A0839" w14:textId="77777777" w:rsidR="00000000" w:rsidRDefault="00026F1C">
      <w:pPr>
        <w:pStyle w:val="a0"/>
        <w:rPr>
          <w:rtl/>
        </w:rPr>
      </w:pPr>
    </w:p>
    <w:p w14:paraId="0F2A1BB2" w14:textId="77777777" w:rsidR="00000000" w:rsidRDefault="00026F1C">
      <w:pPr>
        <w:pStyle w:val="a0"/>
        <w:rPr>
          <w:rFonts w:hint="cs"/>
          <w:rtl/>
        </w:rPr>
      </w:pPr>
      <w:r>
        <w:rPr>
          <w:rFonts w:hint="cs"/>
          <w:rtl/>
        </w:rPr>
        <w:t>אל תיפול רוחך.</w:t>
      </w:r>
    </w:p>
    <w:p w14:paraId="5D753CDA" w14:textId="77777777" w:rsidR="00000000" w:rsidRDefault="00026F1C">
      <w:pPr>
        <w:pStyle w:val="a0"/>
        <w:ind w:firstLine="0"/>
        <w:rPr>
          <w:rFonts w:hint="cs"/>
          <w:rtl/>
        </w:rPr>
      </w:pPr>
    </w:p>
    <w:p w14:paraId="75AC5215" w14:textId="77777777" w:rsidR="00000000" w:rsidRDefault="00026F1C">
      <w:pPr>
        <w:pStyle w:val="af1"/>
        <w:rPr>
          <w:rtl/>
        </w:rPr>
      </w:pPr>
      <w:r>
        <w:rPr>
          <w:rtl/>
        </w:rPr>
        <w:t xml:space="preserve">היו"ר </w:t>
      </w:r>
      <w:r>
        <w:rPr>
          <w:rFonts w:hint="cs"/>
          <w:rtl/>
        </w:rPr>
        <w:t>ראובן ריבלין</w:t>
      </w:r>
      <w:r>
        <w:rPr>
          <w:rtl/>
        </w:rPr>
        <w:t>:</w:t>
      </w:r>
    </w:p>
    <w:p w14:paraId="6ED5D621" w14:textId="77777777" w:rsidR="00000000" w:rsidRDefault="00026F1C">
      <w:pPr>
        <w:pStyle w:val="a0"/>
        <w:rPr>
          <w:rtl/>
        </w:rPr>
      </w:pPr>
    </w:p>
    <w:p w14:paraId="1C849C69" w14:textId="77777777" w:rsidR="00000000" w:rsidRDefault="00026F1C">
      <w:pPr>
        <w:pStyle w:val="a0"/>
        <w:rPr>
          <w:rFonts w:hint="cs"/>
          <w:rtl/>
        </w:rPr>
      </w:pPr>
      <w:r>
        <w:rPr>
          <w:rFonts w:hint="cs"/>
          <w:rtl/>
        </w:rPr>
        <w:t>רוחי לא נופ</w:t>
      </w:r>
      <w:r>
        <w:rPr>
          <w:rFonts w:hint="cs"/>
          <w:rtl/>
        </w:rPr>
        <w:t>לת, כי אני סומך על אולמרט במאה אחוז. עכשיו אני יושב-ראש הכנסת, ואסור לי לדבר. אני מספר מה היה. זאת האמת.</w:t>
      </w:r>
    </w:p>
    <w:p w14:paraId="26713BB1" w14:textId="77777777" w:rsidR="00000000" w:rsidRDefault="00026F1C">
      <w:pPr>
        <w:pStyle w:val="a0"/>
        <w:ind w:firstLine="0"/>
        <w:rPr>
          <w:rFonts w:hint="cs"/>
          <w:rtl/>
        </w:rPr>
      </w:pPr>
    </w:p>
    <w:p w14:paraId="610BBD15" w14:textId="77777777" w:rsidR="00000000" w:rsidRDefault="00026F1C">
      <w:pPr>
        <w:pStyle w:val="a"/>
        <w:rPr>
          <w:rtl/>
        </w:rPr>
      </w:pPr>
      <w:bookmarkStart w:id="535" w:name="FS000000490T10_12_2003_17_44_30"/>
      <w:bookmarkStart w:id="536" w:name="_Toc70328416"/>
      <w:bookmarkEnd w:id="535"/>
      <w:r>
        <w:rPr>
          <w:rFonts w:hint="eastAsia"/>
          <w:rtl/>
        </w:rPr>
        <w:t>נסים</w:t>
      </w:r>
      <w:r>
        <w:rPr>
          <w:rtl/>
        </w:rPr>
        <w:t xml:space="preserve"> זאב (ש"ס):</w:t>
      </w:r>
      <w:bookmarkEnd w:id="536"/>
    </w:p>
    <w:p w14:paraId="1A61A8EC" w14:textId="77777777" w:rsidR="00000000" w:rsidRDefault="00026F1C">
      <w:pPr>
        <w:pStyle w:val="a0"/>
        <w:rPr>
          <w:rFonts w:hint="cs"/>
          <w:rtl/>
        </w:rPr>
      </w:pPr>
    </w:p>
    <w:p w14:paraId="2F9A147E" w14:textId="77777777" w:rsidR="00000000" w:rsidRDefault="00026F1C">
      <w:pPr>
        <w:pStyle w:val="a0"/>
        <w:rPr>
          <w:rFonts w:hint="cs"/>
          <w:rtl/>
        </w:rPr>
      </w:pPr>
      <w:r>
        <w:rPr>
          <w:rFonts w:hint="cs"/>
          <w:rtl/>
        </w:rPr>
        <w:t>אדוני היושב-ראש, כנסת נכבדה, אני שמעתי עכשיו מבייגה שוחט, שכבוד השר אולמרט חזר בתשובה; במקום שבעלי תשובה עומדים, אין צדיקים גדולים יכ</w:t>
      </w:r>
      <w:r>
        <w:rPr>
          <w:rFonts w:hint="cs"/>
          <w:rtl/>
        </w:rPr>
        <w:t xml:space="preserve">ולים לעמוד. אבל אני רוצה להזכיר לשר אולמרט, שיש בעלי תשובה. יש תשובה מאהבה ויש תשובה מיראה. אני בטוח שהתשובה שלך היא מאהבה ולא מיראה, ואני אסביר את עצמי. </w:t>
      </w:r>
    </w:p>
    <w:p w14:paraId="4510E670" w14:textId="77777777" w:rsidR="00000000" w:rsidRDefault="00026F1C">
      <w:pPr>
        <w:pStyle w:val="a0"/>
        <w:rPr>
          <w:rFonts w:hint="cs"/>
          <w:rtl/>
        </w:rPr>
      </w:pPr>
    </w:p>
    <w:p w14:paraId="34652729" w14:textId="77777777" w:rsidR="00000000" w:rsidRDefault="00026F1C">
      <w:pPr>
        <w:pStyle w:val="a0"/>
        <w:rPr>
          <w:rFonts w:hint="cs"/>
          <w:rtl/>
        </w:rPr>
      </w:pPr>
      <w:r>
        <w:rPr>
          <w:rFonts w:hint="cs"/>
          <w:rtl/>
        </w:rPr>
        <w:t>יש מי שחושב מבחינה אידיאולוגית, כמו השמאל, שצריך לסגת, כי אין מקום לקחת את האדמות של הרשות הפלסטינית</w:t>
      </w:r>
      <w:r>
        <w:rPr>
          <w:rFonts w:hint="cs"/>
          <w:rtl/>
        </w:rPr>
        <w:t xml:space="preserve">, וצריך להחזיר להם. אסור לנו להיות כובשים. אבל למעשה, כבוד השר ממשיך את המדיניות של ראש הממשלה. לכן, אני לא רואה טעם להקים קול זעקה על השר אולמרט. ראש הממשלה אמר לפני כמה  חודשים: די לכיבוש. אנחנו לא יכולים להמשיך ולשלוט על 3.5 מיליוני פלסטינים. אז ריבונו </w:t>
      </w:r>
      <w:r>
        <w:rPr>
          <w:rFonts w:hint="cs"/>
          <w:rtl/>
        </w:rPr>
        <w:t>של עולם, מה אתם רוצים מאולמרט? אולמרט בעצם חזר על  אותה הצהרה שראש הממשלה הצהיר בעבר.</w:t>
      </w:r>
    </w:p>
    <w:p w14:paraId="279C2CE2" w14:textId="77777777" w:rsidR="00000000" w:rsidRDefault="00026F1C">
      <w:pPr>
        <w:pStyle w:val="a0"/>
        <w:rPr>
          <w:rFonts w:hint="cs"/>
          <w:rtl/>
        </w:rPr>
      </w:pPr>
    </w:p>
    <w:p w14:paraId="2D729D8A" w14:textId="77777777" w:rsidR="00000000" w:rsidRDefault="00026F1C">
      <w:pPr>
        <w:pStyle w:val="a0"/>
        <w:rPr>
          <w:rFonts w:hint="cs"/>
          <w:rtl/>
        </w:rPr>
      </w:pPr>
      <w:r>
        <w:rPr>
          <w:rFonts w:hint="cs"/>
          <w:rtl/>
        </w:rPr>
        <w:t>אבל איפה הבעיה? הבעיה היא שאין תוכנית לממשלה הזאת, ויש כאן זיגזג, תחרות של רעיונות בין שרי הממשלה. בהעדר תוכנית מדינית, הממשלה הזאת דוהרת כל הזמן שמאלה ולתהום. אדוני היו</w:t>
      </w:r>
      <w:r>
        <w:rPr>
          <w:rFonts w:hint="cs"/>
          <w:rtl/>
        </w:rPr>
        <w:t xml:space="preserve">שב-ראש, צריך שתהיה מדיניות לממשלה, וצריך לבוא לעם ולומר אם בדעת הממשלה לסגת נסיגה חד-צדדית. העם צריך לדעת שזו החלטת ממשלה, ולא יכול להיות שחדשות לבקרים, כל יום שר כזה או אחר - מספיק יש לנו את ביילין ועוד ביילינים למיניהם, שמעלים כל מיני רעיונות והצעות. יש </w:t>
      </w:r>
      <w:r>
        <w:rPr>
          <w:rFonts w:hint="cs"/>
          <w:rtl/>
        </w:rPr>
        <w:t>הצעה של שינוי, יש בתוך הליכוד. כל שר מציע הצעות משלו. יש ממשלה בישראל, או אין ממשלה בישראל?</w:t>
      </w:r>
    </w:p>
    <w:p w14:paraId="21127CE5" w14:textId="77777777" w:rsidR="00000000" w:rsidRDefault="00026F1C">
      <w:pPr>
        <w:pStyle w:val="a0"/>
        <w:rPr>
          <w:rFonts w:hint="cs"/>
          <w:rtl/>
        </w:rPr>
      </w:pPr>
    </w:p>
    <w:p w14:paraId="5D4E14C9" w14:textId="77777777" w:rsidR="00000000" w:rsidRDefault="00026F1C">
      <w:pPr>
        <w:pStyle w:val="a0"/>
        <w:rPr>
          <w:rFonts w:hint="cs"/>
          <w:rtl/>
        </w:rPr>
      </w:pPr>
      <w:r>
        <w:rPr>
          <w:rFonts w:hint="cs"/>
          <w:rtl/>
        </w:rPr>
        <w:t>תראו איך זה משפיע על מתנחלים, שמרגישים שהם בעצם נרדפים, שאין להם ממשלה, שהם מופקרים, שהם נמצאים בין הגדר לבין הביטחון - אין גדר ואין ביטחון.</w:t>
      </w:r>
    </w:p>
    <w:p w14:paraId="17805AAF" w14:textId="77777777" w:rsidR="00000000" w:rsidRDefault="00026F1C">
      <w:pPr>
        <w:pStyle w:val="a0"/>
        <w:rPr>
          <w:rFonts w:hint="cs"/>
          <w:rtl/>
        </w:rPr>
      </w:pPr>
    </w:p>
    <w:p w14:paraId="3223A220" w14:textId="77777777" w:rsidR="00000000" w:rsidRDefault="00026F1C">
      <w:pPr>
        <w:pStyle w:val="a0"/>
        <w:rPr>
          <w:rFonts w:hint="cs"/>
          <w:rtl/>
        </w:rPr>
      </w:pPr>
      <w:r>
        <w:rPr>
          <w:rFonts w:hint="cs"/>
          <w:rtl/>
        </w:rPr>
        <w:t>בואו רק נסכם איפה הזי</w:t>
      </w:r>
      <w:r>
        <w:rPr>
          <w:rFonts w:hint="cs"/>
          <w:rtl/>
        </w:rPr>
        <w:t>גזג בעצם. בדצמבר 1996 אמר ראש הממשלה, שצריך שיהיה ברור כבר עכשיו על מה ישראל לא תוותר לעולם. היא לא תוותר על בית-אל, על עופרה, על עטרות, על נווה-צוף, על בית-אריה ועל פדואל - הם קו ההגנה האחרון של תל-אביב</w:t>
      </w:r>
      <w:r>
        <w:rPr>
          <w:rtl/>
        </w:rPr>
        <w:t>—</w:t>
      </w:r>
      <w:r>
        <w:rPr>
          <w:rFonts w:hint="cs"/>
          <w:rtl/>
        </w:rPr>
        <w:t>ירושלים.</w:t>
      </w:r>
    </w:p>
    <w:p w14:paraId="1C0F6218" w14:textId="77777777" w:rsidR="00000000" w:rsidRDefault="00026F1C">
      <w:pPr>
        <w:pStyle w:val="af0"/>
        <w:rPr>
          <w:rtl/>
        </w:rPr>
      </w:pPr>
      <w:r>
        <w:rPr>
          <w:rtl/>
        </w:rPr>
        <w:br/>
        <w:t>מאיר פרוש (יהדות התורה):</w:t>
      </w:r>
    </w:p>
    <w:p w14:paraId="1532FC9A" w14:textId="77777777" w:rsidR="00000000" w:rsidRDefault="00026F1C">
      <w:pPr>
        <w:pStyle w:val="a0"/>
        <w:rPr>
          <w:rtl/>
        </w:rPr>
      </w:pPr>
    </w:p>
    <w:p w14:paraId="6011572A" w14:textId="77777777" w:rsidR="00000000" w:rsidRDefault="00026F1C">
      <w:pPr>
        <w:pStyle w:val="a0"/>
        <w:rPr>
          <w:rFonts w:hint="cs"/>
          <w:rtl/>
        </w:rPr>
      </w:pPr>
      <w:r>
        <w:rPr>
          <w:rFonts w:hint="cs"/>
          <w:rtl/>
        </w:rPr>
        <w:t>ובקעת-הירדן?</w:t>
      </w:r>
    </w:p>
    <w:p w14:paraId="1449E171" w14:textId="77777777" w:rsidR="00000000" w:rsidRDefault="00026F1C">
      <w:pPr>
        <w:pStyle w:val="af0"/>
        <w:rPr>
          <w:rtl/>
        </w:rPr>
      </w:pPr>
      <w:r>
        <w:rPr>
          <w:rtl/>
        </w:rPr>
        <w:br/>
        <w:t>עב</w:t>
      </w:r>
      <w:r>
        <w:rPr>
          <w:rtl/>
        </w:rPr>
        <w:t>ד-אלמאלכ דהאמשה (רע"ם):</w:t>
      </w:r>
    </w:p>
    <w:p w14:paraId="715A7734" w14:textId="77777777" w:rsidR="00000000" w:rsidRDefault="00026F1C">
      <w:pPr>
        <w:pStyle w:val="a0"/>
        <w:rPr>
          <w:rtl/>
        </w:rPr>
      </w:pPr>
    </w:p>
    <w:p w14:paraId="369BE6D9" w14:textId="77777777" w:rsidR="00000000" w:rsidRDefault="00026F1C">
      <w:pPr>
        <w:pStyle w:val="a0"/>
        <w:rPr>
          <w:rFonts w:hint="cs"/>
          <w:rtl/>
        </w:rPr>
      </w:pPr>
      <w:r>
        <w:rPr>
          <w:rFonts w:hint="cs"/>
          <w:rtl/>
        </w:rPr>
        <w:t>- - -</w:t>
      </w:r>
    </w:p>
    <w:p w14:paraId="15F3EE79" w14:textId="77777777" w:rsidR="00000000" w:rsidRDefault="00026F1C">
      <w:pPr>
        <w:pStyle w:val="-"/>
        <w:rPr>
          <w:rtl/>
        </w:rPr>
      </w:pPr>
      <w:r>
        <w:rPr>
          <w:rtl/>
        </w:rPr>
        <w:br/>
      </w:r>
      <w:bookmarkStart w:id="537" w:name="FS000000490T10_12_2003_17_11_05C"/>
      <w:bookmarkEnd w:id="537"/>
      <w:r>
        <w:rPr>
          <w:rtl/>
        </w:rPr>
        <w:t>נסים זאב (ש"ס):</w:t>
      </w:r>
    </w:p>
    <w:p w14:paraId="4A10510D" w14:textId="77777777" w:rsidR="00000000" w:rsidRDefault="00026F1C">
      <w:pPr>
        <w:pStyle w:val="a0"/>
        <w:rPr>
          <w:rtl/>
        </w:rPr>
      </w:pPr>
    </w:p>
    <w:p w14:paraId="6F02494B" w14:textId="77777777" w:rsidR="00000000" w:rsidRDefault="00026F1C">
      <w:pPr>
        <w:pStyle w:val="a0"/>
        <w:rPr>
          <w:rFonts w:hint="cs"/>
          <w:rtl/>
        </w:rPr>
      </w:pPr>
      <w:r>
        <w:rPr>
          <w:rFonts w:hint="cs"/>
          <w:rtl/>
        </w:rPr>
        <w:t xml:space="preserve">ביוני 2002 הוא אמר: התמונות של מעשי הרצח הפלסטיניים חזקות יותר מכל מלה. מעניין לאיזו מדינה פלסטינית הם מתכוונים. איזו מדינה פלסטינית, על מה הם מדברים. </w:t>
      </w:r>
    </w:p>
    <w:p w14:paraId="45C2BFD3" w14:textId="77777777" w:rsidR="00000000" w:rsidRDefault="00026F1C">
      <w:pPr>
        <w:pStyle w:val="a0"/>
        <w:rPr>
          <w:rFonts w:hint="cs"/>
          <w:rtl/>
        </w:rPr>
      </w:pPr>
    </w:p>
    <w:p w14:paraId="5B45EBF9" w14:textId="77777777" w:rsidR="00000000" w:rsidRDefault="00026F1C">
      <w:pPr>
        <w:pStyle w:val="a0"/>
        <w:rPr>
          <w:rFonts w:hint="cs"/>
          <w:rtl/>
        </w:rPr>
      </w:pPr>
      <w:r>
        <w:rPr>
          <w:rFonts w:hint="cs"/>
          <w:rtl/>
        </w:rPr>
        <w:t>אולמרט, מה אמר קודם לכן? מי שמדבר על מדינה פלסטינית, מ</w:t>
      </w:r>
      <w:r>
        <w:rPr>
          <w:rFonts w:hint="cs"/>
          <w:rtl/>
        </w:rPr>
        <w:t>גלה חוסר אחריות. לאחר מכן אמר: אני מוכן להשלים עם החזרתה של עזה, אני אומר כבר שנים שאפשר לדבר על הכול. לאחר מכן, בנובמבר 1994: שום מדינה דמוקרטית אינה יכולה להרשות לעצמה עסקים עם אלה שמשימתם הזדונית היא לפגוע באוטובוסים של ילדים בדרכם לבית-הספר.</w:t>
      </w:r>
    </w:p>
    <w:p w14:paraId="247AA5FF" w14:textId="77777777" w:rsidR="00000000" w:rsidRDefault="00026F1C">
      <w:pPr>
        <w:pStyle w:val="a0"/>
        <w:rPr>
          <w:rFonts w:hint="cs"/>
          <w:rtl/>
        </w:rPr>
      </w:pPr>
    </w:p>
    <w:p w14:paraId="103EE8C1" w14:textId="77777777" w:rsidR="00000000" w:rsidRDefault="00026F1C">
      <w:pPr>
        <w:pStyle w:val="a0"/>
        <w:rPr>
          <w:rFonts w:hint="cs"/>
          <w:rtl/>
        </w:rPr>
      </w:pPr>
      <w:r>
        <w:rPr>
          <w:rFonts w:hint="cs"/>
          <w:rtl/>
        </w:rPr>
        <w:t xml:space="preserve">אני רוצה </w:t>
      </w:r>
      <w:r>
        <w:rPr>
          <w:rFonts w:hint="cs"/>
          <w:rtl/>
        </w:rPr>
        <w:t>לשאול אותך, אדוני השר, האם המתפוצצים סיימו להתפוצץ, נעלמו מהעולם? הרי כל יום אנחנו יודעים, חדשות לבקרים, שברוך השם, בסייעתא דשמיא ובכוחם של צה"ל והשב"כ, תופסים כל יום מחבלים אחרים שבאים ל"קו הירוק" כדי להתפוצץ ולהרוג את בנינו ובנותינו.</w:t>
      </w:r>
    </w:p>
    <w:p w14:paraId="5873E1AB" w14:textId="77777777" w:rsidR="00000000" w:rsidRDefault="00026F1C">
      <w:pPr>
        <w:pStyle w:val="a0"/>
        <w:rPr>
          <w:rFonts w:hint="cs"/>
          <w:rtl/>
        </w:rPr>
      </w:pPr>
    </w:p>
    <w:p w14:paraId="70A547BE" w14:textId="77777777" w:rsidR="00000000" w:rsidRDefault="00026F1C">
      <w:pPr>
        <w:pStyle w:val="a0"/>
        <w:rPr>
          <w:rFonts w:hint="cs"/>
          <w:rtl/>
        </w:rPr>
      </w:pPr>
      <w:r>
        <w:rPr>
          <w:rFonts w:hint="cs"/>
          <w:rtl/>
        </w:rPr>
        <w:t>ולכן, אדוני היושב-ר</w:t>
      </w:r>
      <w:r>
        <w:rPr>
          <w:rFonts w:hint="cs"/>
          <w:rtl/>
        </w:rPr>
        <w:t>אש, אין לי שום בעיה עם כל תוכנית שהיא, אבל הגיע הזמן שהממשלה תאמר לעם מה התוכנית שיש לה, ואם יש צורך במשאל עם - שהיא תחליט שיש צורך במשאל עם. לא יכול להיות שהמתנחלים ירגישו מופקרים, ושיזרעו בהלה חדשות לבקרים.</w:t>
      </w:r>
    </w:p>
    <w:p w14:paraId="0FBE3013" w14:textId="77777777" w:rsidR="00000000" w:rsidRDefault="00026F1C">
      <w:pPr>
        <w:pStyle w:val="af1"/>
        <w:rPr>
          <w:rtl/>
        </w:rPr>
      </w:pPr>
      <w:r>
        <w:rPr>
          <w:rtl/>
        </w:rPr>
        <w:br/>
        <w:t>היו"ר מוחמד ברכה:</w:t>
      </w:r>
    </w:p>
    <w:p w14:paraId="0E46F9AF" w14:textId="77777777" w:rsidR="00000000" w:rsidRDefault="00026F1C">
      <w:pPr>
        <w:pStyle w:val="a0"/>
        <w:rPr>
          <w:rtl/>
        </w:rPr>
      </w:pPr>
    </w:p>
    <w:p w14:paraId="53E56B91" w14:textId="77777777" w:rsidR="00000000" w:rsidRDefault="00026F1C">
      <w:pPr>
        <w:pStyle w:val="a0"/>
        <w:rPr>
          <w:rFonts w:hint="cs"/>
          <w:rtl/>
        </w:rPr>
      </w:pPr>
      <w:r>
        <w:rPr>
          <w:rFonts w:hint="cs"/>
          <w:rtl/>
        </w:rPr>
        <w:t>תודה.</w:t>
      </w:r>
    </w:p>
    <w:p w14:paraId="235C6DF9" w14:textId="77777777" w:rsidR="00000000" w:rsidRDefault="00026F1C">
      <w:pPr>
        <w:pStyle w:val="-"/>
        <w:rPr>
          <w:rFonts w:hint="cs"/>
          <w:rtl/>
        </w:rPr>
      </w:pPr>
      <w:bookmarkStart w:id="538" w:name="FS000000490T10_12_2003_17_16_16C"/>
      <w:bookmarkEnd w:id="538"/>
    </w:p>
    <w:p w14:paraId="2BF3AA32" w14:textId="77777777" w:rsidR="00000000" w:rsidRDefault="00026F1C">
      <w:pPr>
        <w:pStyle w:val="-"/>
        <w:rPr>
          <w:rtl/>
        </w:rPr>
      </w:pPr>
      <w:r>
        <w:rPr>
          <w:rtl/>
        </w:rPr>
        <w:t>נסים זאב (ש"ס):</w:t>
      </w:r>
    </w:p>
    <w:p w14:paraId="3DD5179B" w14:textId="77777777" w:rsidR="00000000" w:rsidRDefault="00026F1C">
      <w:pPr>
        <w:pStyle w:val="a0"/>
        <w:rPr>
          <w:rtl/>
        </w:rPr>
      </w:pPr>
    </w:p>
    <w:p w14:paraId="32F76E2D" w14:textId="77777777" w:rsidR="00000000" w:rsidRDefault="00026F1C">
      <w:pPr>
        <w:pStyle w:val="a0"/>
        <w:rPr>
          <w:rFonts w:hint="cs"/>
          <w:rtl/>
        </w:rPr>
      </w:pPr>
      <w:r>
        <w:rPr>
          <w:rFonts w:hint="cs"/>
          <w:rtl/>
        </w:rPr>
        <w:t xml:space="preserve">רק </w:t>
      </w:r>
      <w:r>
        <w:rPr>
          <w:rFonts w:hint="cs"/>
          <w:rtl/>
        </w:rPr>
        <w:t>הבוקר שמעתי את המתראיינים ואת השר אולמרט, ובעצם המתנחלים מביעים חששות כבדים לשלומם ולביטחונם. תודה, אדוני.</w:t>
      </w:r>
    </w:p>
    <w:p w14:paraId="594A7828" w14:textId="77777777" w:rsidR="00000000" w:rsidRDefault="00026F1C">
      <w:pPr>
        <w:pStyle w:val="af1"/>
        <w:rPr>
          <w:rtl/>
        </w:rPr>
      </w:pPr>
      <w:r>
        <w:rPr>
          <w:rtl/>
        </w:rPr>
        <w:br/>
        <w:t>היו"ר מוחמד ברכה:</w:t>
      </w:r>
    </w:p>
    <w:p w14:paraId="18F07F22" w14:textId="77777777" w:rsidR="00000000" w:rsidRDefault="00026F1C">
      <w:pPr>
        <w:pStyle w:val="a0"/>
        <w:rPr>
          <w:rtl/>
        </w:rPr>
      </w:pPr>
    </w:p>
    <w:p w14:paraId="5D4A04B4" w14:textId="77777777" w:rsidR="00000000" w:rsidRDefault="00026F1C">
      <w:pPr>
        <w:pStyle w:val="a0"/>
        <w:rPr>
          <w:rFonts w:hint="cs"/>
          <w:rtl/>
        </w:rPr>
      </w:pPr>
      <w:r>
        <w:rPr>
          <w:rFonts w:hint="cs"/>
          <w:rtl/>
        </w:rPr>
        <w:t xml:space="preserve">תודה, חבר הכנסת זאב. רשות הדיבור לחברת הכנסת דליה איציק. לרשותה, כאמור, עשר דקות, כיוון  שזו היתה הצעה רגילה. סליחה, חמש דקות. </w:t>
      </w:r>
    </w:p>
    <w:p w14:paraId="7BA366EC" w14:textId="77777777" w:rsidR="00000000" w:rsidRDefault="00026F1C">
      <w:pPr>
        <w:pStyle w:val="af0"/>
        <w:rPr>
          <w:rtl/>
        </w:rPr>
      </w:pPr>
      <w:r>
        <w:rPr>
          <w:rtl/>
        </w:rPr>
        <w:br/>
      </w:r>
      <w:bookmarkStart w:id="539" w:name="FS000000433T10_12_2003_17_17_56"/>
      <w:bookmarkEnd w:id="539"/>
      <w:r>
        <w:rPr>
          <w:rtl/>
        </w:rPr>
        <w:t>דליה איציק (העבודה-מימד):</w:t>
      </w:r>
    </w:p>
    <w:p w14:paraId="46B05D67" w14:textId="77777777" w:rsidR="00000000" w:rsidRDefault="00026F1C">
      <w:pPr>
        <w:pStyle w:val="a0"/>
        <w:rPr>
          <w:rtl/>
        </w:rPr>
      </w:pPr>
    </w:p>
    <w:p w14:paraId="76FC0105" w14:textId="77777777" w:rsidR="00000000" w:rsidRDefault="00026F1C">
      <w:pPr>
        <w:pStyle w:val="a0"/>
        <w:rPr>
          <w:rFonts w:hint="cs"/>
          <w:rtl/>
        </w:rPr>
      </w:pPr>
      <w:r>
        <w:rPr>
          <w:rFonts w:hint="cs"/>
          <w:rtl/>
        </w:rPr>
        <w:t>סליחה, עשר.</w:t>
      </w:r>
    </w:p>
    <w:p w14:paraId="3CC01D65" w14:textId="77777777" w:rsidR="00000000" w:rsidRDefault="00026F1C">
      <w:pPr>
        <w:pStyle w:val="af0"/>
        <w:rPr>
          <w:rtl/>
        </w:rPr>
      </w:pPr>
      <w:r>
        <w:rPr>
          <w:rtl/>
        </w:rPr>
        <w:br/>
        <w:t>שאול יהלום (מפד"ל):</w:t>
      </w:r>
    </w:p>
    <w:p w14:paraId="313479D8" w14:textId="77777777" w:rsidR="00000000" w:rsidRDefault="00026F1C">
      <w:pPr>
        <w:pStyle w:val="a0"/>
        <w:rPr>
          <w:rtl/>
        </w:rPr>
      </w:pPr>
    </w:p>
    <w:p w14:paraId="45331841" w14:textId="77777777" w:rsidR="00000000" w:rsidRDefault="00026F1C">
      <w:pPr>
        <w:pStyle w:val="a0"/>
        <w:rPr>
          <w:rFonts w:hint="cs"/>
          <w:rtl/>
        </w:rPr>
      </w:pPr>
      <w:r>
        <w:rPr>
          <w:rFonts w:hint="cs"/>
          <w:rtl/>
        </w:rPr>
        <w:t>מתי היא הגישה? אם היא הגישה אחרי - - -</w:t>
      </w:r>
    </w:p>
    <w:p w14:paraId="543645B6" w14:textId="77777777" w:rsidR="00000000" w:rsidRDefault="00026F1C">
      <w:pPr>
        <w:pStyle w:val="-"/>
        <w:rPr>
          <w:rtl/>
        </w:rPr>
      </w:pPr>
      <w:r>
        <w:rPr>
          <w:rtl/>
        </w:rPr>
        <w:br/>
      </w:r>
      <w:bookmarkStart w:id="540" w:name="FS000000433T10_12_2003_17_18_34C"/>
      <w:bookmarkEnd w:id="540"/>
      <w:r>
        <w:rPr>
          <w:rtl/>
        </w:rPr>
        <w:t>דליה איציק (העבודה-מימד):</w:t>
      </w:r>
    </w:p>
    <w:p w14:paraId="411D37A0" w14:textId="77777777" w:rsidR="00000000" w:rsidRDefault="00026F1C">
      <w:pPr>
        <w:pStyle w:val="a0"/>
        <w:rPr>
          <w:rtl/>
        </w:rPr>
      </w:pPr>
    </w:p>
    <w:p w14:paraId="18EBCD2B" w14:textId="77777777" w:rsidR="00000000" w:rsidRDefault="00026F1C">
      <w:pPr>
        <w:pStyle w:val="a0"/>
        <w:rPr>
          <w:rFonts w:hint="cs"/>
          <w:rtl/>
        </w:rPr>
      </w:pPr>
      <w:r>
        <w:rPr>
          <w:rFonts w:hint="cs"/>
          <w:rtl/>
        </w:rPr>
        <w:t xml:space="preserve">סליחה, הגשתי בזמן, ומגיעות לי עשר דקות. </w:t>
      </w:r>
    </w:p>
    <w:p w14:paraId="292AAE82" w14:textId="77777777" w:rsidR="00000000" w:rsidRDefault="00026F1C">
      <w:pPr>
        <w:pStyle w:val="a0"/>
        <w:rPr>
          <w:rFonts w:hint="cs"/>
          <w:rtl/>
        </w:rPr>
      </w:pPr>
      <w:r>
        <w:rPr>
          <w:rtl/>
        </w:rPr>
        <w:br/>
      </w:r>
      <w:r>
        <w:rPr>
          <w:rFonts w:hint="cs"/>
          <w:rtl/>
        </w:rPr>
        <w:tab/>
        <w:t xml:space="preserve">אדוני היושב-ראש, חברי חברי הכנסת, אדוני ממלא-מקום ראש הממשלה - זה מאוד יפה שאתה נמצא </w:t>
      </w:r>
      <w:r>
        <w:rPr>
          <w:rFonts w:hint="cs"/>
          <w:rtl/>
        </w:rPr>
        <w:t xml:space="preserve">כאן, אבל זה יהיה יותר מכובד אם לא תסתכל על ניירות ותקשיב, שהרי אתה נמצא פה בשביל להקשיב. אני מאוד מודה לך. </w:t>
      </w:r>
    </w:p>
    <w:p w14:paraId="65757A6E" w14:textId="77777777" w:rsidR="00000000" w:rsidRDefault="00026F1C">
      <w:pPr>
        <w:pStyle w:val="af0"/>
        <w:rPr>
          <w:rtl/>
        </w:rPr>
      </w:pPr>
      <w:r>
        <w:rPr>
          <w:rtl/>
        </w:rPr>
        <w:br/>
        <w:t>שר התעשייה, המסחר והתעסוקה אהוד אולמרט:</w:t>
      </w:r>
    </w:p>
    <w:p w14:paraId="66E6B98E" w14:textId="77777777" w:rsidR="00000000" w:rsidRDefault="00026F1C">
      <w:pPr>
        <w:pStyle w:val="a0"/>
        <w:rPr>
          <w:rtl/>
        </w:rPr>
      </w:pPr>
    </w:p>
    <w:p w14:paraId="3C69767F" w14:textId="77777777" w:rsidR="00000000" w:rsidRDefault="00026F1C">
      <w:pPr>
        <w:pStyle w:val="a0"/>
        <w:rPr>
          <w:rFonts w:hint="cs"/>
          <w:rtl/>
        </w:rPr>
      </w:pPr>
      <w:r>
        <w:rPr>
          <w:rFonts w:hint="cs"/>
          <w:rtl/>
        </w:rPr>
        <w:t xml:space="preserve">אין צורך שתטיפי לי מוסר. </w:t>
      </w:r>
    </w:p>
    <w:p w14:paraId="34F3ADEB" w14:textId="77777777" w:rsidR="00000000" w:rsidRDefault="00026F1C">
      <w:pPr>
        <w:pStyle w:val="-"/>
        <w:rPr>
          <w:rtl/>
        </w:rPr>
      </w:pPr>
      <w:r>
        <w:rPr>
          <w:rtl/>
        </w:rPr>
        <w:br/>
      </w:r>
      <w:bookmarkStart w:id="541" w:name="FS000000433T10_12_2003_17_20_21C"/>
      <w:bookmarkEnd w:id="541"/>
      <w:r>
        <w:rPr>
          <w:rtl/>
        </w:rPr>
        <w:t>דליה איציק (העבודה-מימד):</w:t>
      </w:r>
    </w:p>
    <w:p w14:paraId="0363EAAA" w14:textId="77777777" w:rsidR="00000000" w:rsidRDefault="00026F1C">
      <w:pPr>
        <w:pStyle w:val="a0"/>
        <w:rPr>
          <w:rtl/>
        </w:rPr>
      </w:pPr>
    </w:p>
    <w:p w14:paraId="2B2E2A84" w14:textId="77777777" w:rsidR="00000000" w:rsidRDefault="00026F1C">
      <w:pPr>
        <w:pStyle w:val="a0"/>
        <w:rPr>
          <w:rFonts w:hint="cs"/>
          <w:rtl/>
        </w:rPr>
      </w:pPr>
      <w:r>
        <w:rPr>
          <w:rFonts w:hint="cs"/>
          <w:rtl/>
        </w:rPr>
        <w:t xml:space="preserve">זה לא מוסר, אדוני, יש איזה כללי נימוס. </w:t>
      </w:r>
    </w:p>
    <w:p w14:paraId="2521CA9E" w14:textId="77777777" w:rsidR="00000000" w:rsidRDefault="00026F1C">
      <w:pPr>
        <w:pStyle w:val="af0"/>
        <w:rPr>
          <w:rtl/>
        </w:rPr>
      </w:pPr>
      <w:r>
        <w:rPr>
          <w:rtl/>
        </w:rPr>
        <w:br/>
        <w:t>שר התעשייה,</w:t>
      </w:r>
      <w:r>
        <w:rPr>
          <w:rtl/>
        </w:rPr>
        <w:t xml:space="preserve"> המסחר והתעסוקה אהוד אולמרט:</w:t>
      </w:r>
    </w:p>
    <w:p w14:paraId="1C66DFE0" w14:textId="77777777" w:rsidR="00000000" w:rsidRDefault="00026F1C">
      <w:pPr>
        <w:pStyle w:val="a0"/>
        <w:rPr>
          <w:rtl/>
        </w:rPr>
      </w:pPr>
    </w:p>
    <w:p w14:paraId="31A74B00" w14:textId="77777777" w:rsidR="00000000" w:rsidRDefault="00026F1C">
      <w:pPr>
        <w:pStyle w:val="a0"/>
        <w:rPr>
          <w:rFonts w:hint="cs"/>
          <w:rtl/>
        </w:rPr>
      </w:pPr>
      <w:r>
        <w:rPr>
          <w:rFonts w:hint="cs"/>
          <w:rtl/>
        </w:rPr>
        <w:t>אני יושב בדיון הזה, ובכל הדיון הזה לא היית נוכחת - - -</w:t>
      </w:r>
    </w:p>
    <w:p w14:paraId="79F5026F" w14:textId="77777777" w:rsidR="00000000" w:rsidRDefault="00026F1C">
      <w:pPr>
        <w:pStyle w:val="-"/>
        <w:rPr>
          <w:rtl/>
        </w:rPr>
      </w:pPr>
      <w:r>
        <w:rPr>
          <w:rtl/>
        </w:rPr>
        <w:br/>
      </w:r>
      <w:bookmarkStart w:id="542" w:name="FS000000433T10_12_2003_17_21_09C"/>
      <w:bookmarkEnd w:id="542"/>
      <w:r>
        <w:rPr>
          <w:rtl/>
        </w:rPr>
        <w:t>דליה איציק (העבודה-מימד):</w:t>
      </w:r>
    </w:p>
    <w:p w14:paraId="476B4872" w14:textId="77777777" w:rsidR="00000000" w:rsidRDefault="00026F1C">
      <w:pPr>
        <w:pStyle w:val="a0"/>
        <w:rPr>
          <w:rtl/>
        </w:rPr>
      </w:pPr>
    </w:p>
    <w:p w14:paraId="79C71B72" w14:textId="77777777" w:rsidR="00000000" w:rsidRDefault="00026F1C">
      <w:pPr>
        <w:pStyle w:val="a0"/>
        <w:rPr>
          <w:rFonts w:hint="cs"/>
          <w:rtl/>
        </w:rPr>
      </w:pPr>
      <w:r>
        <w:rPr>
          <w:rFonts w:hint="cs"/>
          <w:rtl/>
        </w:rPr>
        <w:t xml:space="preserve">אתה רואה כמה אתה לא רואה, בכל הדיון הזה הייתי נוכחת. </w:t>
      </w:r>
    </w:p>
    <w:p w14:paraId="6674E30A" w14:textId="77777777" w:rsidR="00000000" w:rsidRDefault="00026F1C">
      <w:pPr>
        <w:pStyle w:val="af0"/>
        <w:rPr>
          <w:rtl/>
        </w:rPr>
      </w:pPr>
      <w:r>
        <w:rPr>
          <w:rtl/>
        </w:rPr>
        <w:br/>
        <w:t>שר התעשייה, המסחר והתעסוקה אהוד אולמרט:</w:t>
      </w:r>
    </w:p>
    <w:p w14:paraId="2D36F5F0" w14:textId="77777777" w:rsidR="00000000" w:rsidRDefault="00026F1C">
      <w:pPr>
        <w:pStyle w:val="a0"/>
        <w:rPr>
          <w:rtl/>
        </w:rPr>
      </w:pPr>
    </w:p>
    <w:p w14:paraId="3085C2F8" w14:textId="77777777" w:rsidR="00000000" w:rsidRDefault="00026F1C">
      <w:pPr>
        <w:pStyle w:val="a0"/>
        <w:rPr>
          <w:rFonts w:hint="cs"/>
          <w:rtl/>
        </w:rPr>
      </w:pPr>
      <w:r>
        <w:rPr>
          <w:rFonts w:hint="cs"/>
          <w:rtl/>
        </w:rPr>
        <w:t xml:space="preserve">לא היית נוכחת, רובו היית בחוץ. </w:t>
      </w:r>
    </w:p>
    <w:p w14:paraId="16956236" w14:textId="77777777" w:rsidR="00000000" w:rsidRDefault="00026F1C">
      <w:pPr>
        <w:pStyle w:val="-"/>
        <w:rPr>
          <w:rtl/>
        </w:rPr>
      </w:pPr>
      <w:r>
        <w:rPr>
          <w:rtl/>
        </w:rPr>
        <w:br/>
      </w:r>
      <w:bookmarkStart w:id="543" w:name="FS000000433T10_12_2003_17_21_48C"/>
      <w:bookmarkEnd w:id="543"/>
      <w:r>
        <w:rPr>
          <w:rtl/>
        </w:rPr>
        <w:t>דליה איציק (הע</w:t>
      </w:r>
      <w:r>
        <w:rPr>
          <w:rtl/>
        </w:rPr>
        <w:t>בודה-מימד):</w:t>
      </w:r>
    </w:p>
    <w:p w14:paraId="7BE57B58" w14:textId="77777777" w:rsidR="00000000" w:rsidRDefault="00026F1C">
      <w:pPr>
        <w:pStyle w:val="a0"/>
        <w:rPr>
          <w:rtl/>
        </w:rPr>
      </w:pPr>
    </w:p>
    <w:p w14:paraId="2DB9D4FB" w14:textId="77777777" w:rsidR="00000000" w:rsidRDefault="00026F1C">
      <w:pPr>
        <w:pStyle w:val="a0"/>
        <w:rPr>
          <w:rFonts w:hint="cs"/>
          <w:rtl/>
        </w:rPr>
      </w:pPr>
      <w:r>
        <w:rPr>
          <w:rFonts w:hint="cs"/>
          <w:rtl/>
        </w:rPr>
        <w:t xml:space="preserve">תראה כמה אתה לא רואה. נכון שאני מאוד קטנה, ואתה מאוד ענק, ועדיין - חבל שלא ראית אותי. </w:t>
      </w:r>
    </w:p>
    <w:p w14:paraId="4D2C7E52" w14:textId="77777777" w:rsidR="00000000" w:rsidRDefault="00026F1C">
      <w:pPr>
        <w:pStyle w:val="af0"/>
        <w:rPr>
          <w:rtl/>
        </w:rPr>
      </w:pPr>
      <w:r>
        <w:rPr>
          <w:rtl/>
        </w:rPr>
        <w:br/>
        <w:t>שר התעשייה, המסחר והתעסוקה אהוד אולמרט:</w:t>
      </w:r>
    </w:p>
    <w:p w14:paraId="3EF6E129" w14:textId="77777777" w:rsidR="00000000" w:rsidRDefault="00026F1C">
      <w:pPr>
        <w:pStyle w:val="a0"/>
        <w:rPr>
          <w:rtl/>
        </w:rPr>
      </w:pPr>
    </w:p>
    <w:p w14:paraId="2028C5C7" w14:textId="77777777" w:rsidR="00000000" w:rsidRDefault="00026F1C">
      <w:pPr>
        <w:pStyle w:val="a0"/>
        <w:rPr>
          <w:rFonts w:hint="cs"/>
          <w:rtl/>
        </w:rPr>
      </w:pPr>
      <w:r>
        <w:rPr>
          <w:rFonts w:hint="cs"/>
          <w:rtl/>
        </w:rPr>
        <w:t>מה אני יכול לעשות...</w:t>
      </w:r>
    </w:p>
    <w:p w14:paraId="57381BA3" w14:textId="77777777" w:rsidR="00000000" w:rsidRDefault="00026F1C">
      <w:pPr>
        <w:pStyle w:val="-"/>
        <w:rPr>
          <w:rtl/>
        </w:rPr>
      </w:pPr>
      <w:r>
        <w:rPr>
          <w:rtl/>
        </w:rPr>
        <w:br/>
      </w:r>
      <w:bookmarkStart w:id="544" w:name="FS000000433T10_12_2003_17_22_20C"/>
      <w:bookmarkEnd w:id="544"/>
      <w:r>
        <w:rPr>
          <w:rtl/>
        </w:rPr>
        <w:t>דליה איציק (העבודה-מימד):</w:t>
      </w:r>
    </w:p>
    <w:p w14:paraId="1E892CD6" w14:textId="77777777" w:rsidR="00000000" w:rsidRDefault="00026F1C">
      <w:pPr>
        <w:pStyle w:val="a0"/>
        <w:rPr>
          <w:rtl/>
        </w:rPr>
      </w:pPr>
    </w:p>
    <w:p w14:paraId="0F89C172" w14:textId="77777777" w:rsidR="00000000" w:rsidRDefault="00026F1C">
      <w:pPr>
        <w:pStyle w:val="a0"/>
        <w:rPr>
          <w:rFonts w:hint="cs"/>
          <w:rtl/>
        </w:rPr>
      </w:pPr>
      <w:r>
        <w:rPr>
          <w:rFonts w:hint="cs"/>
          <w:rtl/>
        </w:rPr>
        <w:t>אדוני ממלא-מקום ראש הממשלה, כברת דרך ארוכה עברת מפתיחת המנהרה, שה</w:t>
      </w:r>
      <w:r>
        <w:rPr>
          <w:rFonts w:hint="cs"/>
          <w:rtl/>
        </w:rPr>
        <w:t xml:space="preserve">יתה סלע קיומנו. או, איזה סלע קיומנו זה היה אז. </w:t>
      </w:r>
    </w:p>
    <w:p w14:paraId="32CEF2A1" w14:textId="77777777" w:rsidR="00000000" w:rsidRDefault="00026F1C">
      <w:pPr>
        <w:pStyle w:val="af0"/>
        <w:rPr>
          <w:rtl/>
        </w:rPr>
      </w:pPr>
      <w:r>
        <w:rPr>
          <w:rtl/>
        </w:rPr>
        <w:br/>
        <w:t>אורי יהודה אריאל (האיחוד הלאומי - ישראל ביתנו):</w:t>
      </w:r>
    </w:p>
    <w:p w14:paraId="483ED784" w14:textId="77777777" w:rsidR="00000000" w:rsidRDefault="00026F1C">
      <w:pPr>
        <w:pStyle w:val="a0"/>
        <w:rPr>
          <w:rtl/>
        </w:rPr>
      </w:pPr>
    </w:p>
    <w:p w14:paraId="2DDEB24E" w14:textId="77777777" w:rsidR="00000000" w:rsidRDefault="00026F1C">
      <w:pPr>
        <w:pStyle w:val="a0"/>
        <w:rPr>
          <w:rFonts w:hint="cs"/>
          <w:rtl/>
        </w:rPr>
      </w:pPr>
      <w:r>
        <w:rPr>
          <w:rFonts w:hint="cs"/>
          <w:rtl/>
        </w:rPr>
        <w:t xml:space="preserve">עדיין. </w:t>
      </w:r>
    </w:p>
    <w:p w14:paraId="536B1B86" w14:textId="77777777" w:rsidR="00000000" w:rsidRDefault="00026F1C">
      <w:pPr>
        <w:pStyle w:val="-"/>
        <w:rPr>
          <w:rtl/>
        </w:rPr>
      </w:pPr>
      <w:r>
        <w:rPr>
          <w:rtl/>
        </w:rPr>
        <w:br/>
      </w:r>
      <w:bookmarkStart w:id="545" w:name="FS000000433T10_12_2003_17_23_15C"/>
      <w:bookmarkEnd w:id="545"/>
      <w:r>
        <w:rPr>
          <w:rtl/>
        </w:rPr>
        <w:t>דליה איציק (העבודה-מימד):</w:t>
      </w:r>
    </w:p>
    <w:p w14:paraId="4F0BBE91" w14:textId="77777777" w:rsidR="00000000" w:rsidRDefault="00026F1C">
      <w:pPr>
        <w:pStyle w:val="a0"/>
        <w:rPr>
          <w:rtl/>
        </w:rPr>
      </w:pPr>
    </w:p>
    <w:p w14:paraId="109AA72E" w14:textId="77777777" w:rsidR="00000000" w:rsidRDefault="00026F1C">
      <w:pPr>
        <w:pStyle w:val="a0"/>
        <w:rPr>
          <w:rFonts w:hint="cs"/>
          <w:rtl/>
        </w:rPr>
      </w:pPr>
      <w:r>
        <w:rPr>
          <w:rFonts w:hint="cs"/>
          <w:rtl/>
        </w:rPr>
        <w:t>וכמה מחירים שילמנו על אותו סלע קיומנו. אבל שמע, היום אני באמת לא רוצה לנהל חשבונאות קטנה. אני אומרת לך - יש לך הרבה אומץ-ל</w:t>
      </w:r>
      <w:r>
        <w:rPr>
          <w:rFonts w:hint="cs"/>
          <w:rtl/>
        </w:rPr>
        <w:t>ב ציבורי. כשאני מסתכלת על החברים שלך בליכוד - מהסגן שלך ועד אורי אריאל - -</w:t>
      </w:r>
    </w:p>
    <w:p w14:paraId="180C55C6" w14:textId="77777777" w:rsidR="00000000" w:rsidRDefault="00026F1C">
      <w:pPr>
        <w:pStyle w:val="af0"/>
        <w:rPr>
          <w:rtl/>
        </w:rPr>
      </w:pPr>
      <w:r>
        <w:rPr>
          <w:rtl/>
        </w:rPr>
        <w:br/>
        <w:t>אורי יהודה אריאל (האיחוד הלאומי - ישראל ביתנו):</w:t>
      </w:r>
    </w:p>
    <w:p w14:paraId="2C433A0A" w14:textId="77777777" w:rsidR="00000000" w:rsidRDefault="00026F1C">
      <w:pPr>
        <w:pStyle w:val="a0"/>
        <w:rPr>
          <w:rtl/>
        </w:rPr>
      </w:pPr>
    </w:p>
    <w:p w14:paraId="2A165273" w14:textId="77777777" w:rsidR="00000000" w:rsidRDefault="00026F1C">
      <w:pPr>
        <w:pStyle w:val="a0"/>
        <w:rPr>
          <w:rFonts w:hint="cs"/>
          <w:rtl/>
        </w:rPr>
      </w:pPr>
      <w:r>
        <w:rPr>
          <w:rFonts w:hint="cs"/>
          <w:rtl/>
        </w:rPr>
        <w:t xml:space="preserve">אני לא בליכוד. </w:t>
      </w:r>
    </w:p>
    <w:p w14:paraId="3565BDD3" w14:textId="77777777" w:rsidR="00000000" w:rsidRDefault="00026F1C">
      <w:pPr>
        <w:pStyle w:val="-"/>
        <w:rPr>
          <w:rtl/>
        </w:rPr>
      </w:pPr>
      <w:r>
        <w:rPr>
          <w:rtl/>
        </w:rPr>
        <w:br/>
      </w:r>
      <w:bookmarkStart w:id="546" w:name="FS000000433T10_12_2003_17_24_39C"/>
      <w:bookmarkEnd w:id="546"/>
      <w:r>
        <w:rPr>
          <w:rtl/>
        </w:rPr>
        <w:t>דליה איציק (העבודה-מימד):</w:t>
      </w:r>
    </w:p>
    <w:p w14:paraId="1B301C66" w14:textId="77777777" w:rsidR="00000000" w:rsidRDefault="00026F1C">
      <w:pPr>
        <w:pStyle w:val="a0"/>
        <w:rPr>
          <w:rtl/>
        </w:rPr>
      </w:pPr>
    </w:p>
    <w:p w14:paraId="1FBE393E" w14:textId="77777777" w:rsidR="00000000" w:rsidRDefault="00026F1C">
      <w:pPr>
        <w:pStyle w:val="a0"/>
        <w:rPr>
          <w:rFonts w:hint="cs"/>
          <w:rtl/>
        </w:rPr>
      </w:pPr>
      <w:r>
        <w:rPr>
          <w:rFonts w:hint="cs"/>
          <w:rtl/>
        </w:rPr>
        <w:t xml:space="preserve">- -  ואני חושבת לעצמי - איזה ימים קשים מחכים לך. אבל אני מכירה אותך שעה או שעתיים. אני </w:t>
      </w:r>
      <w:r>
        <w:rPr>
          <w:rFonts w:hint="cs"/>
          <w:rtl/>
        </w:rPr>
        <w:t xml:space="preserve">- איך אומרים המשפטנים - יש לי יסוד סביר להניח, שאתה לא ממש נבהל, ושהפעם לא שלפת. חשבת על הדברים טוב-טוב. </w:t>
      </w:r>
    </w:p>
    <w:p w14:paraId="5FA6BE3D" w14:textId="77777777" w:rsidR="00000000" w:rsidRDefault="00026F1C">
      <w:pPr>
        <w:pStyle w:val="a0"/>
        <w:rPr>
          <w:rFonts w:hint="cs"/>
          <w:rtl/>
        </w:rPr>
      </w:pPr>
    </w:p>
    <w:p w14:paraId="1ADD0547" w14:textId="77777777" w:rsidR="00000000" w:rsidRDefault="00026F1C">
      <w:pPr>
        <w:pStyle w:val="a0"/>
        <w:rPr>
          <w:rFonts w:hint="cs"/>
          <w:rtl/>
        </w:rPr>
      </w:pPr>
      <w:r>
        <w:rPr>
          <w:rFonts w:hint="cs"/>
          <w:rtl/>
        </w:rPr>
        <w:t>איך אני יודעת? הרי לא קמת בבוקר ופתאום ראית שהפלסטינים עושים ילדים. הרי אתה יודע את זה כבר הרבה מאוד זמן, אתה גם היית ראש עיריית ירושלים, אתה מכיר את</w:t>
      </w:r>
      <w:r>
        <w:rPr>
          <w:rFonts w:hint="cs"/>
          <w:rtl/>
        </w:rPr>
        <w:t xml:space="preserve"> מזרח-ירושלים טוב, אתה מכיר את מערב-ירושלים טוב. ואני שואלת את עצמי, בכל זאת מה קרה לך. אז מה קרה באותו לילה - או באותם שני לילות, או באותם שלושה לילות, או באותם ימים - שאתה קמת בבוקר והחלטת לתת את הריאיון לנחום ברנע.</w:t>
      </w:r>
    </w:p>
    <w:p w14:paraId="2C20237A" w14:textId="77777777" w:rsidR="00000000" w:rsidRDefault="00026F1C">
      <w:pPr>
        <w:pStyle w:val="a0"/>
        <w:rPr>
          <w:rFonts w:hint="cs"/>
          <w:rtl/>
        </w:rPr>
      </w:pPr>
    </w:p>
    <w:p w14:paraId="67FDB903" w14:textId="77777777" w:rsidR="00000000" w:rsidRDefault="00026F1C">
      <w:pPr>
        <w:pStyle w:val="a0"/>
        <w:rPr>
          <w:rFonts w:hint="cs"/>
          <w:rtl/>
        </w:rPr>
      </w:pPr>
      <w:r>
        <w:rPr>
          <w:rFonts w:hint="cs"/>
          <w:rtl/>
        </w:rPr>
        <w:t>אני אומרת לעצמי: אתה יודע, יש חברים -</w:t>
      </w:r>
      <w:r>
        <w:rPr>
          <w:rFonts w:hint="cs"/>
          <w:rtl/>
        </w:rPr>
        <w:t xml:space="preserve"> ככה ציניקנים, אבל אני לא בחלק הזה - שאומרים: אולמרט עשה חשבון. הוא אומר לעצמו: בנימין נתניהו נמצא בצד המאוד ימני, זה כבר תפוס; אני רואה עצמי מועמד לראשות הממשלה, ואני מבין מה שהרבה אנשים מבינים, את מה שאהוד ברק מבין, את מה שחברי בז'נבה לא מבינים - שבשביל </w:t>
      </w:r>
      <w:r>
        <w:rPr>
          <w:rFonts w:hint="cs"/>
          <w:rtl/>
        </w:rPr>
        <w:t xml:space="preserve">לחזור לשלטון צריך להיות קצת מרכז, כי עם שמאל לבד אי-אפשר לנצח, עם ימין לבד, גם כן אי-אפשר לנצח; אז צריך מרכז. אז אני, אהוד אולמרט, מבין בחשבונאות, ומבין חשבון טוב. אומרים עלי שאני - אני אשתמש בביטוי פרלמנטרי טוב, אני לא אגיד שועל פוליטי, כי זה לא יפה, אבל </w:t>
      </w:r>
      <w:r>
        <w:rPr>
          <w:rFonts w:hint="cs"/>
          <w:rtl/>
        </w:rPr>
        <w:t>אני אגיד שאתה איש חריף מאוד ומבין פוליטיקה לא רע.</w:t>
      </w:r>
    </w:p>
    <w:p w14:paraId="0BAFA30D" w14:textId="77777777" w:rsidR="00000000" w:rsidRDefault="00026F1C">
      <w:pPr>
        <w:pStyle w:val="a0"/>
        <w:rPr>
          <w:rFonts w:hint="cs"/>
          <w:rtl/>
        </w:rPr>
      </w:pPr>
    </w:p>
    <w:p w14:paraId="6C0EDFF8" w14:textId="77777777" w:rsidR="00000000" w:rsidRDefault="00026F1C">
      <w:pPr>
        <w:pStyle w:val="a0"/>
        <w:rPr>
          <w:rFonts w:hint="cs"/>
          <w:rtl/>
        </w:rPr>
      </w:pPr>
      <w:r>
        <w:rPr>
          <w:rFonts w:hint="cs"/>
          <w:rtl/>
        </w:rPr>
        <w:t xml:space="preserve">אבל כשאני קוראת את הריאיון הזה, אני אומרת לך שיש לך אומץ-לב ציבורי גדול מאוד, כיוון אני יודעת מה מחכה לך בליכוד, כי ראיתי מה חיכה לחברים שלך - אני שואלת את עצמי איפה דן מרידור, איפה רוני מילוא, ואני שואלת </w:t>
      </w:r>
      <w:r>
        <w:rPr>
          <w:rFonts w:hint="cs"/>
          <w:rtl/>
        </w:rPr>
        <w:t xml:space="preserve">את עצמי אם גורלך יהיה כגורלם. ואני אומרת לך, בני אלון - גורלו לא יהיה כגורלם, תרשום את מה שאמרתי לך. </w:t>
      </w:r>
    </w:p>
    <w:p w14:paraId="11B31A6B" w14:textId="77777777" w:rsidR="00000000" w:rsidRDefault="00026F1C">
      <w:pPr>
        <w:pStyle w:val="af0"/>
        <w:rPr>
          <w:rtl/>
        </w:rPr>
      </w:pPr>
      <w:r>
        <w:rPr>
          <w:rtl/>
        </w:rPr>
        <w:br/>
        <w:t>שר התיירות בנימין אלון:</w:t>
      </w:r>
    </w:p>
    <w:p w14:paraId="1F092EF3" w14:textId="77777777" w:rsidR="00000000" w:rsidRDefault="00026F1C">
      <w:pPr>
        <w:pStyle w:val="a0"/>
        <w:rPr>
          <w:rtl/>
        </w:rPr>
      </w:pPr>
    </w:p>
    <w:p w14:paraId="3E5ADCF8" w14:textId="77777777" w:rsidR="00000000" w:rsidRDefault="00026F1C">
      <w:pPr>
        <w:pStyle w:val="a0"/>
        <w:rPr>
          <w:rFonts w:hint="cs"/>
          <w:rtl/>
        </w:rPr>
      </w:pPr>
      <w:r>
        <w:rPr>
          <w:rFonts w:hint="cs"/>
          <w:rtl/>
        </w:rPr>
        <w:t>- - -</w:t>
      </w:r>
    </w:p>
    <w:p w14:paraId="3EDBF4E1" w14:textId="77777777" w:rsidR="00000000" w:rsidRDefault="00026F1C">
      <w:pPr>
        <w:pStyle w:val="-"/>
        <w:rPr>
          <w:rtl/>
        </w:rPr>
      </w:pPr>
      <w:r>
        <w:rPr>
          <w:rtl/>
        </w:rPr>
        <w:br/>
      </w:r>
      <w:bookmarkStart w:id="547" w:name="FS000000433T10_12_2003_17_31_16C"/>
      <w:bookmarkEnd w:id="547"/>
      <w:r>
        <w:rPr>
          <w:rtl/>
        </w:rPr>
        <w:t>דליה איציק (העבודה-מימד):</w:t>
      </w:r>
    </w:p>
    <w:p w14:paraId="174E2CF7" w14:textId="77777777" w:rsidR="00000000" w:rsidRDefault="00026F1C">
      <w:pPr>
        <w:pStyle w:val="a0"/>
        <w:rPr>
          <w:rtl/>
        </w:rPr>
      </w:pPr>
    </w:p>
    <w:p w14:paraId="2D1FAF50" w14:textId="77777777" w:rsidR="00000000" w:rsidRDefault="00026F1C">
      <w:pPr>
        <w:pStyle w:val="a0"/>
        <w:rPr>
          <w:rFonts w:hint="cs"/>
          <w:rtl/>
        </w:rPr>
      </w:pPr>
      <w:r>
        <w:rPr>
          <w:rFonts w:hint="cs"/>
          <w:rtl/>
        </w:rPr>
        <w:t xml:space="preserve">אל תגיד יפה. לא יהיה כגורלם. </w:t>
      </w:r>
    </w:p>
    <w:p w14:paraId="339550A7" w14:textId="77777777" w:rsidR="00000000" w:rsidRDefault="00026F1C">
      <w:pPr>
        <w:pStyle w:val="a0"/>
        <w:rPr>
          <w:rFonts w:hint="cs"/>
          <w:rtl/>
        </w:rPr>
      </w:pPr>
    </w:p>
    <w:p w14:paraId="0243E02D" w14:textId="77777777" w:rsidR="00000000" w:rsidRDefault="00026F1C">
      <w:pPr>
        <w:pStyle w:val="a0"/>
        <w:rPr>
          <w:rFonts w:hint="cs"/>
          <w:rtl/>
        </w:rPr>
      </w:pPr>
      <w:r>
        <w:rPr>
          <w:rFonts w:hint="cs"/>
          <w:rtl/>
        </w:rPr>
        <w:t>עכשיו אני רוצה להגיד משהו אחר. אני קראתי את הריאיון ומצאתי איזה</w:t>
      </w:r>
      <w:r>
        <w:rPr>
          <w:rFonts w:hint="cs"/>
          <w:rtl/>
        </w:rPr>
        <w:t xml:space="preserve"> קטע מזעזע ומזוויע, שאתה דיברת עליו. חשבתי לעצמי מה הביא אותך לדבר ככה על השמאל. קודם כול, אתה הצטרפת למועדון הזה, ואני מברכת אותך - </w:t>
      </w:r>
      <w:r>
        <w:t>welcome to the club</w:t>
      </w:r>
      <w:r>
        <w:rPr>
          <w:rFonts w:hint="cs"/>
          <w:rtl/>
        </w:rPr>
        <w:t>. אני מאוד שמחה שעכשיו אתה באותו מחנה שאני מצויה בו. אבל תראה מה אתה אומר: "המחשבה שצריך יהיה לוותר על ק</w:t>
      </w:r>
      <w:r>
        <w:rPr>
          <w:rFonts w:hint="cs"/>
          <w:rtl/>
        </w:rPr>
        <w:t xml:space="preserve">פל קרקע אחד, שוברת את לבי באמת". פה אני בכיתי. בכיתי. לקחתי את הממחטה ובכיתי בדמעות שליש. "זאת לא ססמה. אני לא ג'ומס" - ג'ומס הרי הוא מז'נבה - "שאמר שהיה במגדל-דוד בסך הכול פעמיים בכל חייו"; "לעולם לא תמצא פלסטיני שידבר כך על הארץ שלו", וכו' וכו', אבל אתה </w:t>
      </w:r>
      <w:r>
        <w:rPr>
          <w:rFonts w:hint="cs"/>
          <w:rtl/>
        </w:rPr>
        <w:t>אומר: "לשמאל שלנו אין לא גאווה לאומית ולא חוט שדרה יהודי. אני מתבייש בהם".</w:t>
      </w:r>
    </w:p>
    <w:p w14:paraId="00FBD918" w14:textId="77777777" w:rsidR="00000000" w:rsidRDefault="00026F1C">
      <w:pPr>
        <w:pStyle w:val="a0"/>
        <w:rPr>
          <w:rFonts w:hint="cs"/>
          <w:rtl/>
        </w:rPr>
      </w:pPr>
    </w:p>
    <w:p w14:paraId="58C430C8" w14:textId="77777777" w:rsidR="00000000" w:rsidRDefault="00026F1C">
      <w:pPr>
        <w:pStyle w:val="a0"/>
        <w:rPr>
          <w:rFonts w:hint="cs"/>
          <w:rtl/>
        </w:rPr>
      </w:pPr>
      <w:r>
        <w:rPr>
          <w:rFonts w:hint="cs"/>
          <w:rtl/>
        </w:rPr>
        <w:t>אדוני ממלא-מקום ראש הממשלה, אני מתביישת בך. קודם כול, אתה עכשיו שמאלני, אז הקטע הזה גם מופנה אליך. אני מתביישת בך. דבר שני, סלח לי שאני קצת אישית - אבל יש הטוענים שכמה לא מבאי ביתך</w:t>
      </w:r>
      <w:r>
        <w:rPr>
          <w:rFonts w:hint="cs"/>
          <w:rtl/>
        </w:rPr>
        <w:t xml:space="preserve">, אבל בתוך ביתך - מבני ביתך - שייכים למחנה הזה. ואני, יש לי כבוד גדול מאוד לחלק מהם, אני מכירה אותם אישית. אז אתה התכוונת גם אליהם? גם להם אין גאווה לאומית? אתה יותר גאה לאומי ממני? במה? שאני הגעתי למסקנה הזאת 20 שנה קודם? </w:t>
      </w:r>
    </w:p>
    <w:p w14:paraId="799048EE" w14:textId="77777777" w:rsidR="00000000" w:rsidRDefault="00026F1C">
      <w:pPr>
        <w:pStyle w:val="af0"/>
        <w:rPr>
          <w:rtl/>
        </w:rPr>
      </w:pPr>
      <w:r>
        <w:rPr>
          <w:rtl/>
        </w:rPr>
        <w:br/>
        <w:t>מיכאל רצון (הליכוד):</w:t>
      </w:r>
    </w:p>
    <w:p w14:paraId="2F4ACF38" w14:textId="77777777" w:rsidR="00000000" w:rsidRDefault="00026F1C">
      <w:pPr>
        <w:pStyle w:val="a0"/>
        <w:rPr>
          <w:rtl/>
        </w:rPr>
      </w:pPr>
    </w:p>
    <w:p w14:paraId="63FC5B74" w14:textId="77777777" w:rsidR="00000000" w:rsidRDefault="00026F1C">
      <w:pPr>
        <w:pStyle w:val="a0"/>
        <w:rPr>
          <w:rFonts w:hint="cs"/>
          <w:rtl/>
        </w:rPr>
      </w:pPr>
      <w:r>
        <w:rPr>
          <w:rFonts w:hint="cs"/>
          <w:rtl/>
        </w:rPr>
        <w:t>דליה, עכש</w:t>
      </w:r>
      <w:r>
        <w:rPr>
          <w:rFonts w:hint="cs"/>
          <w:rtl/>
        </w:rPr>
        <w:t>יו אנחנו מתחילים לבכות - - -</w:t>
      </w:r>
    </w:p>
    <w:p w14:paraId="634D4F40" w14:textId="77777777" w:rsidR="00000000" w:rsidRDefault="00026F1C">
      <w:pPr>
        <w:pStyle w:val="-"/>
        <w:rPr>
          <w:rtl/>
        </w:rPr>
      </w:pPr>
      <w:r>
        <w:rPr>
          <w:rtl/>
        </w:rPr>
        <w:br/>
      </w:r>
      <w:bookmarkStart w:id="548" w:name="FS000000433T10_12_2003_17_39_19C"/>
      <w:bookmarkEnd w:id="548"/>
      <w:r>
        <w:rPr>
          <w:rtl/>
        </w:rPr>
        <w:t>דליה איציק (העבודה-מימד):</w:t>
      </w:r>
    </w:p>
    <w:p w14:paraId="27E6297C" w14:textId="77777777" w:rsidR="00000000" w:rsidRDefault="00026F1C">
      <w:pPr>
        <w:pStyle w:val="a0"/>
        <w:rPr>
          <w:rtl/>
        </w:rPr>
      </w:pPr>
    </w:p>
    <w:p w14:paraId="43D24EB7" w14:textId="77777777" w:rsidR="00000000" w:rsidRDefault="00026F1C">
      <w:pPr>
        <w:pStyle w:val="a0"/>
        <w:rPr>
          <w:rFonts w:hint="cs"/>
          <w:rtl/>
        </w:rPr>
      </w:pPr>
      <w:r>
        <w:rPr>
          <w:rFonts w:hint="cs"/>
          <w:rtl/>
        </w:rPr>
        <w:t>אני גדלתי בבית דתי, אני באתי ממקום ששרו: "שנן ואל תחדל - אני בעד מפד"ל". אני לא קיבלתי בירושה את החינוך הזה, לי היה מאוד קשה. אני אוטודידקט - -</w:t>
      </w:r>
    </w:p>
    <w:p w14:paraId="7622A60F" w14:textId="77777777" w:rsidR="00000000" w:rsidRDefault="00026F1C">
      <w:pPr>
        <w:pStyle w:val="af0"/>
        <w:rPr>
          <w:rtl/>
        </w:rPr>
      </w:pPr>
      <w:r>
        <w:rPr>
          <w:rtl/>
        </w:rPr>
        <w:br/>
        <w:t>אורי יהודה אריאל (האיחוד הלאומי - ישראל ביתנו):</w:t>
      </w:r>
    </w:p>
    <w:p w14:paraId="2A4976A6" w14:textId="77777777" w:rsidR="00000000" w:rsidRDefault="00026F1C">
      <w:pPr>
        <w:pStyle w:val="a0"/>
        <w:rPr>
          <w:rtl/>
        </w:rPr>
      </w:pPr>
    </w:p>
    <w:p w14:paraId="5F59990B" w14:textId="77777777" w:rsidR="00000000" w:rsidRDefault="00026F1C">
      <w:pPr>
        <w:pStyle w:val="a0"/>
        <w:rPr>
          <w:rFonts w:hint="cs"/>
          <w:rtl/>
        </w:rPr>
      </w:pPr>
      <w:r>
        <w:rPr>
          <w:rFonts w:hint="cs"/>
          <w:rtl/>
        </w:rPr>
        <w:t>איך ש</w:t>
      </w:r>
      <w:r>
        <w:rPr>
          <w:rFonts w:hint="cs"/>
          <w:rtl/>
        </w:rPr>
        <w:t xml:space="preserve">רו? </w:t>
      </w:r>
    </w:p>
    <w:p w14:paraId="0B511391" w14:textId="77777777" w:rsidR="00000000" w:rsidRDefault="00026F1C">
      <w:pPr>
        <w:pStyle w:val="-"/>
        <w:rPr>
          <w:rtl/>
        </w:rPr>
      </w:pPr>
      <w:r>
        <w:rPr>
          <w:rtl/>
        </w:rPr>
        <w:br/>
      </w:r>
      <w:bookmarkStart w:id="549" w:name="FS000000433T10_12_2003_17_40_07C"/>
      <w:bookmarkEnd w:id="549"/>
      <w:r>
        <w:rPr>
          <w:rtl/>
        </w:rPr>
        <w:t>דליה איציק (העבודה-מימד):</w:t>
      </w:r>
    </w:p>
    <w:p w14:paraId="4068499D" w14:textId="77777777" w:rsidR="00000000" w:rsidRDefault="00026F1C">
      <w:pPr>
        <w:pStyle w:val="a0"/>
        <w:rPr>
          <w:rtl/>
        </w:rPr>
      </w:pPr>
    </w:p>
    <w:p w14:paraId="7BDCDEC1" w14:textId="77777777" w:rsidR="00000000" w:rsidRDefault="00026F1C">
      <w:pPr>
        <w:pStyle w:val="a0"/>
        <w:rPr>
          <w:rFonts w:hint="cs"/>
          <w:rtl/>
        </w:rPr>
      </w:pPr>
      <w:r>
        <w:rPr>
          <w:rFonts w:hint="cs"/>
          <w:rtl/>
        </w:rPr>
        <w:t xml:space="preserve">- -  למדתי את כל העניין הזה לבד. לא מגיעות לי המלים הללו. </w:t>
      </w:r>
    </w:p>
    <w:p w14:paraId="635A8055" w14:textId="77777777" w:rsidR="00000000" w:rsidRDefault="00026F1C">
      <w:pPr>
        <w:pStyle w:val="a0"/>
        <w:rPr>
          <w:rFonts w:hint="cs"/>
          <w:rtl/>
        </w:rPr>
      </w:pPr>
    </w:p>
    <w:p w14:paraId="21FA1E37" w14:textId="77777777" w:rsidR="00000000" w:rsidRDefault="00026F1C">
      <w:pPr>
        <w:pStyle w:val="a0"/>
        <w:rPr>
          <w:rFonts w:hint="cs"/>
          <w:rtl/>
        </w:rPr>
      </w:pPr>
      <w:r>
        <w:rPr>
          <w:rFonts w:hint="cs"/>
          <w:rtl/>
        </w:rPr>
        <w:t>עכשיו, אני יודעת למה אמרת את זה. אני שואלת את עצמי: למה הוא בכל זאת אמר את זה? הוא קצת נבהל, אז הוא צריך לייצר אויב. איך הוא יכניע את מיקי רצון? איך הוא יכניע את ג</w:t>
      </w:r>
      <w:r>
        <w:rPr>
          <w:rFonts w:hint="cs"/>
          <w:rtl/>
        </w:rPr>
        <w:t xml:space="preserve">לעד ארדן? הרי הוא צריך לייצר לו איזה אויב, אז קודם כול נאשים את השמאל, נראה להם. </w:t>
      </w:r>
    </w:p>
    <w:p w14:paraId="1365D596" w14:textId="77777777" w:rsidR="00000000" w:rsidRDefault="00026F1C">
      <w:pPr>
        <w:pStyle w:val="a0"/>
        <w:rPr>
          <w:rFonts w:hint="cs"/>
          <w:rtl/>
        </w:rPr>
      </w:pPr>
    </w:p>
    <w:p w14:paraId="44BF9869" w14:textId="77777777" w:rsidR="00000000" w:rsidRDefault="00026F1C">
      <w:pPr>
        <w:pStyle w:val="a0"/>
        <w:rPr>
          <w:rFonts w:hint="cs"/>
          <w:rtl/>
        </w:rPr>
      </w:pPr>
      <w:r>
        <w:rPr>
          <w:rFonts w:hint="cs"/>
          <w:rtl/>
        </w:rPr>
        <w:t>המלים הללו שלך לא היו מביישות את בנימין נתניהו באמירה הפרימיטיבית שלו מול הרב כדורי, שהשמאל שכח מה זה להיות יהודים. אני משוכנעת שאתה לא מאמין בזה לרגע, ועל זה היה הכאב הגדול</w:t>
      </w:r>
      <w:r>
        <w:rPr>
          <w:rFonts w:hint="cs"/>
          <w:rtl/>
        </w:rPr>
        <w:t xml:space="preserve">. </w:t>
      </w:r>
    </w:p>
    <w:p w14:paraId="0546C179" w14:textId="77777777" w:rsidR="00000000" w:rsidRDefault="00026F1C">
      <w:pPr>
        <w:pStyle w:val="a0"/>
        <w:rPr>
          <w:rFonts w:hint="cs"/>
          <w:rtl/>
        </w:rPr>
      </w:pPr>
    </w:p>
    <w:p w14:paraId="067903D2" w14:textId="77777777" w:rsidR="00000000" w:rsidRDefault="00026F1C">
      <w:pPr>
        <w:pStyle w:val="a0"/>
        <w:rPr>
          <w:rFonts w:hint="cs"/>
          <w:rtl/>
        </w:rPr>
      </w:pPr>
      <w:r>
        <w:rPr>
          <w:rFonts w:hint="cs"/>
          <w:rtl/>
        </w:rPr>
        <w:t xml:space="preserve">בכל זאת, אמרתי שאני לא אעסוק בקטנות. אני רוצה להבטיח לך שמהצד הזה - הוא צד קטן, יש בו רק 19 מנדטים, גם אתם הייתם שם פעם - אתם עוזרים לנו לעלות לשלטון כמו שאנחנו עזרנו לכם לעלות לשלטון. אבל אני אומרת לך שמהצד הזה - אני גם לא אכביר במלים, כי אני לא רוצה </w:t>
      </w:r>
      <w:r>
        <w:rPr>
          <w:rFonts w:hint="cs"/>
          <w:rtl/>
        </w:rPr>
        <w:t xml:space="preserve">לחסל אותך בתוך מרכז הליכוד המתלהם, אז אני לא אשבח אותך יותר מדי, אני אזהר מאוד. </w:t>
      </w:r>
    </w:p>
    <w:p w14:paraId="6B943FFD" w14:textId="77777777" w:rsidR="00000000" w:rsidRDefault="00026F1C">
      <w:pPr>
        <w:pStyle w:val="a0"/>
        <w:rPr>
          <w:rFonts w:hint="cs"/>
          <w:rtl/>
        </w:rPr>
      </w:pPr>
    </w:p>
    <w:p w14:paraId="3167CFA9" w14:textId="77777777" w:rsidR="00000000" w:rsidRDefault="00026F1C">
      <w:pPr>
        <w:pStyle w:val="a0"/>
        <w:rPr>
          <w:rFonts w:hint="cs"/>
          <w:rtl/>
        </w:rPr>
      </w:pPr>
      <w:r>
        <w:rPr>
          <w:rFonts w:hint="cs"/>
          <w:rtl/>
        </w:rPr>
        <w:t>אבל אני רוצה לומר לך, אדוני השר. אני מאוד מקווה שבעוד חודשיים אני לא אקרא ריאיון אחר - כי אני כבר ראיתי אולמרט אחר. ראיתי אולמרט א', שברק הוא מה זה לא מחלק את ירושלים והוא נה</w:t>
      </w:r>
      <w:r>
        <w:rPr>
          <w:rFonts w:hint="cs"/>
          <w:rtl/>
        </w:rPr>
        <w:t xml:space="preserve">דר והוא לטובת מדינת ישראל; אחר כך ראיתי אולמרט ב', שברק הוא בכלל נורא ואיום, הוא אסון למדינה, וכו וכו'; ועכשיו אני רואה אהוד אולמרט שמתקרב נורא לברק. איך אני יודעת? פגשתי את ברק - אל תספר לפרס - פגשתי את ברק ביום ראשון, אכלתי אתו צהריים. באמת, איזה מחמאות </w:t>
      </w:r>
      <w:r>
        <w:rPr>
          <w:rFonts w:hint="cs"/>
          <w:rtl/>
        </w:rPr>
        <w:t xml:space="preserve">הוא נתן לך. ממש. אמר לי: אני מכיר אותו. את, אין לך מושג על מה את מדברת. זה מחושב, הוא ילך עד הסוף, הוא איש אמיץ. אז אם תרמתי כאן איזו תרומה למרכז המפה, שיתמוך בך, אז זו תרומתי. אם הזקתי לך בליכוד  - אני מצטערת על כך. תודה. </w:t>
      </w:r>
    </w:p>
    <w:p w14:paraId="76965EE2" w14:textId="77777777" w:rsidR="00000000" w:rsidRDefault="00026F1C">
      <w:pPr>
        <w:pStyle w:val="a0"/>
        <w:rPr>
          <w:rFonts w:hint="cs"/>
          <w:rtl/>
        </w:rPr>
      </w:pPr>
    </w:p>
    <w:p w14:paraId="01C2F1CD" w14:textId="77777777" w:rsidR="00000000" w:rsidRDefault="00026F1C">
      <w:pPr>
        <w:pStyle w:val="af1"/>
        <w:rPr>
          <w:rtl/>
        </w:rPr>
      </w:pPr>
      <w:r>
        <w:rPr>
          <w:rtl/>
        </w:rPr>
        <w:t>היו"ר מוחמד ברכה:</w:t>
      </w:r>
    </w:p>
    <w:p w14:paraId="2EC2F5F4" w14:textId="77777777" w:rsidR="00000000" w:rsidRDefault="00026F1C">
      <w:pPr>
        <w:pStyle w:val="a0"/>
        <w:rPr>
          <w:rtl/>
        </w:rPr>
      </w:pPr>
    </w:p>
    <w:p w14:paraId="08625921" w14:textId="77777777" w:rsidR="00000000" w:rsidRDefault="00026F1C">
      <w:pPr>
        <w:pStyle w:val="a0"/>
        <w:rPr>
          <w:rFonts w:hint="cs"/>
          <w:rtl/>
        </w:rPr>
      </w:pPr>
      <w:r>
        <w:rPr>
          <w:rFonts w:hint="cs"/>
          <w:rtl/>
        </w:rPr>
        <w:t>תודה. ישיב ה</w:t>
      </w:r>
      <w:r>
        <w:rPr>
          <w:rFonts w:hint="cs"/>
          <w:rtl/>
        </w:rPr>
        <w:t xml:space="preserve">שר אהוד אולמרט. בבקשה, אדוני, ממלא-מקום ראש הממשלה ושר התמ"ת. </w:t>
      </w:r>
    </w:p>
    <w:p w14:paraId="4001F60B" w14:textId="77777777" w:rsidR="00000000" w:rsidRDefault="00026F1C">
      <w:pPr>
        <w:pStyle w:val="a0"/>
        <w:rPr>
          <w:rFonts w:hint="cs"/>
          <w:rtl/>
        </w:rPr>
      </w:pPr>
    </w:p>
    <w:p w14:paraId="2648E089" w14:textId="77777777" w:rsidR="00000000" w:rsidRDefault="00026F1C">
      <w:pPr>
        <w:pStyle w:val="a"/>
        <w:rPr>
          <w:rtl/>
        </w:rPr>
      </w:pPr>
      <w:bookmarkStart w:id="550" w:name="FS000001064T10_12_2003_17_13_53"/>
      <w:bookmarkStart w:id="551" w:name="_Toc70328417"/>
      <w:bookmarkEnd w:id="550"/>
      <w:r>
        <w:rPr>
          <w:rFonts w:hint="eastAsia"/>
          <w:rtl/>
        </w:rPr>
        <w:t>שר</w:t>
      </w:r>
      <w:r>
        <w:rPr>
          <w:rtl/>
        </w:rPr>
        <w:t xml:space="preserve"> התעשייה, המסחר והתעסוקה אהוד אולמרט:</w:t>
      </w:r>
      <w:bookmarkEnd w:id="551"/>
    </w:p>
    <w:p w14:paraId="54DAA7C2" w14:textId="77777777" w:rsidR="00000000" w:rsidRDefault="00026F1C">
      <w:pPr>
        <w:pStyle w:val="a0"/>
        <w:rPr>
          <w:rFonts w:hint="cs"/>
          <w:rtl/>
        </w:rPr>
      </w:pPr>
    </w:p>
    <w:p w14:paraId="63629BF6" w14:textId="77777777" w:rsidR="00000000" w:rsidRDefault="00026F1C">
      <w:pPr>
        <w:pStyle w:val="a0"/>
        <w:rPr>
          <w:rFonts w:hint="cs"/>
          <w:rtl/>
        </w:rPr>
      </w:pPr>
      <w:r>
        <w:rPr>
          <w:rFonts w:hint="cs"/>
          <w:rtl/>
        </w:rPr>
        <w:t>אדוני היושב-ראש, חברי הכנסת הנכבדים, האזנתי בקשב רב לכל הנאומים שנישאו כאן, ואני מודיע מראש - אולי זה יאכזב אחדים - אין לי כל כוונה להתמודד עם הנימה המ</w:t>
      </w:r>
      <w:r>
        <w:rPr>
          <w:rFonts w:hint="cs"/>
          <w:rtl/>
        </w:rPr>
        <w:t>תנצחת ועם הניסיונות - חלקם יותר מוצלחים, חלקם פחות מוצלחים, חלקם משופעים בעוצמה רטורית מונומנטלית כמעט, כמו הנאום האחרון, חלקם פחות. אין לי כל כוונה להתמודד עם הנימה הזאת של התנצחות, משני טעמים: טעם אחד, כי אני חושש מאוד שכוחי הרטורי לא יאפשר לי להתמודד עם</w:t>
      </w:r>
      <w:r>
        <w:rPr>
          <w:rFonts w:hint="cs"/>
          <w:rtl/>
        </w:rPr>
        <w:t xml:space="preserve"> ההישגים הללו - עם העקביות, עם השיטתיות של הדברים. אז למה לנסות משהו שאין שום סיכוי להצליח בו? </w:t>
      </w:r>
    </w:p>
    <w:p w14:paraId="59060814" w14:textId="77777777" w:rsidR="00000000" w:rsidRDefault="00026F1C">
      <w:pPr>
        <w:pStyle w:val="a0"/>
        <w:rPr>
          <w:rFonts w:hint="cs"/>
          <w:rtl/>
        </w:rPr>
      </w:pPr>
    </w:p>
    <w:p w14:paraId="5770CDB1" w14:textId="77777777" w:rsidR="00000000" w:rsidRDefault="00026F1C">
      <w:pPr>
        <w:pStyle w:val="af0"/>
        <w:rPr>
          <w:rtl/>
        </w:rPr>
      </w:pPr>
      <w:r>
        <w:rPr>
          <w:rFonts w:hint="eastAsia"/>
          <w:rtl/>
        </w:rPr>
        <w:t>דליה</w:t>
      </w:r>
      <w:r>
        <w:rPr>
          <w:rtl/>
        </w:rPr>
        <w:t xml:space="preserve"> איציק (העבודה-מימד):</w:t>
      </w:r>
    </w:p>
    <w:p w14:paraId="1D8FE4C2" w14:textId="77777777" w:rsidR="00000000" w:rsidRDefault="00026F1C">
      <w:pPr>
        <w:pStyle w:val="a0"/>
        <w:rPr>
          <w:rFonts w:hint="cs"/>
          <w:rtl/>
        </w:rPr>
      </w:pPr>
    </w:p>
    <w:p w14:paraId="344797B5" w14:textId="77777777" w:rsidR="00000000" w:rsidRDefault="00026F1C">
      <w:pPr>
        <w:pStyle w:val="a0"/>
        <w:rPr>
          <w:rFonts w:hint="cs"/>
          <w:rtl/>
        </w:rPr>
      </w:pPr>
      <w:r>
        <w:rPr>
          <w:rFonts w:hint="cs"/>
          <w:rtl/>
        </w:rPr>
        <w:t>האמת, הצניעות תמיד הרגה אותך...</w:t>
      </w:r>
    </w:p>
    <w:p w14:paraId="3993BB31" w14:textId="77777777" w:rsidR="00000000" w:rsidRDefault="00026F1C">
      <w:pPr>
        <w:pStyle w:val="a0"/>
        <w:rPr>
          <w:rFonts w:hint="cs"/>
          <w:rtl/>
        </w:rPr>
      </w:pPr>
    </w:p>
    <w:p w14:paraId="738128BB" w14:textId="77777777" w:rsidR="00000000" w:rsidRDefault="00026F1C">
      <w:pPr>
        <w:pStyle w:val="-"/>
        <w:rPr>
          <w:rtl/>
        </w:rPr>
      </w:pPr>
      <w:bookmarkStart w:id="552" w:name="FS000001064T10_12_2003_17_17_12C"/>
      <w:bookmarkEnd w:id="552"/>
      <w:r>
        <w:rPr>
          <w:rtl/>
        </w:rPr>
        <w:t>שר התעשייה, המסחר והתעסוקה אהוד אולמרט:</w:t>
      </w:r>
    </w:p>
    <w:p w14:paraId="3D047749" w14:textId="77777777" w:rsidR="00000000" w:rsidRDefault="00026F1C">
      <w:pPr>
        <w:pStyle w:val="a0"/>
        <w:rPr>
          <w:rtl/>
        </w:rPr>
      </w:pPr>
    </w:p>
    <w:p w14:paraId="6F60EDFA" w14:textId="77777777" w:rsidR="00000000" w:rsidRDefault="00026F1C">
      <w:pPr>
        <w:pStyle w:val="a0"/>
        <w:rPr>
          <w:rFonts w:hint="cs"/>
          <w:rtl/>
        </w:rPr>
      </w:pPr>
      <w:r>
        <w:rPr>
          <w:rFonts w:hint="cs"/>
          <w:rtl/>
        </w:rPr>
        <w:t>כן, כשאני רואה את הכשרונות המופלאים של חלק ממבקרי, אני באמ</w:t>
      </w:r>
      <w:r>
        <w:rPr>
          <w:rFonts w:hint="cs"/>
          <w:rtl/>
        </w:rPr>
        <w:t xml:space="preserve">ת נעשה צנוע. מה אני יכול לעשות? כמו במקרה האחרון, בהחלט. </w:t>
      </w:r>
    </w:p>
    <w:p w14:paraId="74969471" w14:textId="77777777" w:rsidR="00000000" w:rsidRDefault="00026F1C">
      <w:pPr>
        <w:pStyle w:val="a0"/>
        <w:rPr>
          <w:rFonts w:hint="cs"/>
          <w:rtl/>
        </w:rPr>
      </w:pPr>
    </w:p>
    <w:p w14:paraId="4FC9A05F" w14:textId="77777777" w:rsidR="00000000" w:rsidRDefault="00026F1C">
      <w:pPr>
        <w:pStyle w:val="a0"/>
        <w:rPr>
          <w:rFonts w:hint="cs"/>
          <w:rtl/>
        </w:rPr>
      </w:pPr>
      <w:r>
        <w:rPr>
          <w:rFonts w:hint="cs"/>
          <w:rtl/>
        </w:rPr>
        <w:t xml:space="preserve">והסיבה השנייה - והיא הרצינית </w:t>
      </w:r>
      <w:r>
        <w:rPr>
          <w:rtl/>
        </w:rPr>
        <w:t>–</w:t>
      </w:r>
      <w:r>
        <w:rPr>
          <w:rFonts w:hint="cs"/>
          <w:rtl/>
        </w:rPr>
        <w:t xml:space="preserve"> היא, כי אני חושב שגם דיון בכנסת מן הראוי שינסה להיות רציני ושיתייחס לדברים, ולא מתוך תחרות של מי יכול לעקוץ יותר ומי יכול לפגוע יותר. אני חושב שהדברים, בוודאי של אלה </w:t>
      </w:r>
      <w:r>
        <w:rPr>
          <w:rFonts w:hint="cs"/>
          <w:rtl/>
        </w:rPr>
        <w:t>שמבקרים אותי מצד ימין, בדרך כלל - מהימין האותנטי, לא מהפוזה של ימין של חברי לשעבר מעיריית ירושלים, מאיר פרוש, שאם הוא יקבל הנחיה מהאדמו"ר, הוא יהפוך את דעתו ב-180 מעלות, כי דעתו לא קיימת. אני מתכוון שאלה מחברי - - -</w:t>
      </w:r>
    </w:p>
    <w:p w14:paraId="051A36F4" w14:textId="77777777" w:rsidR="00000000" w:rsidRDefault="00026F1C">
      <w:pPr>
        <w:pStyle w:val="a0"/>
        <w:rPr>
          <w:rFonts w:hint="cs"/>
          <w:rtl/>
        </w:rPr>
      </w:pPr>
    </w:p>
    <w:p w14:paraId="59BAEB55" w14:textId="77777777" w:rsidR="00000000" w:rsidRDefault="00026F1C">
      <w:pPr>
        <w:pStyle w:val="af0"/>
        <w:rPr>
          <w:rtl/>
        </w:rPr>
      </w:pPr>
      <w:r>
        <w:rPr>
          <w:rFonts w:hint="eastAsia"/>
          <w:rtl/>
        </w:rPr>
        <w:t>משה</w:t>
      </w:r>
      <w:r>
        <w:rPr>
          <w:rtl/>
        </w:rPr>
        <w:t xml:space="preserve"> גפני (יהדות התורה):</w:t>
      </w:r>
    </w:p>
    <w:p w14:paraId="72E2FAA9" w14:textId="77777777" w:rsidR="00000000" w:rsidRDefault="00026F1C">
      <w:pPr>
        <w:pStyle w:val="a0"/>
        <w:rPr>
          <w:rFonts w:hint="cs"/>
          <w:rtl/>
        </w:rPr>
      </w:pPr>
    </w:p>
    <w:p w14:paraId="08B71CFC" w14:textId="77777777" w:rsidR="00000000" w:rsidRDefault="00026F1C">
      <w:pPr>
        <w:pStyle w:val="a0"/>
        <w:rPr>
          <w:rFonts w:hint="cs"/>
          <w:rtl/>
        </w:rPr>
      </w:pPr>
      <w:r>
        <w:rPr>
          <w:rFonts w:hint="cs"/>
          <w:rtl/>
        </w:rPr>
        <w:t>אתה מכיר את זה</w:t>
      </w:r>
      <w:r>
        <w:rPr>
          <w:rFonts w:hint="cs"/>
          <w:rtl/>
        </w:rPr>
        <w:t>, משום שהאדמו"רים אמרו לבחור בך וכפינו אותך על תושבי ירושלים, שלא רצו אותך. אתה מדבר. "בוגד" זו המלה הכי עדינה שאפשר להגיד לך.</w:t>
      </w:r>
    </w:p>
    <w:p w14:paraId="73DF9F20" w14:textId="77777777" w:rsidR="00000000" w:rsidRDefault="00026F1C">
      <w:pPr>
        <w:pStyle w:val="af0"/>
        <w:rPr>
          <w:rFonts w:hint="cs"/>
          <w:rtl/>
        </w:rPr>
      </w:pPr>
    </w:p>
    <w:p w14:paraId="64E87593" w14:textId="77777777" w:rsidR="00000000" w:rsidRDefault="00026F1C">
      <w:pPr>
        <w:pStyle w:val="af0"/>
        <w:rPr>
          <w:rFonts w:hint="cs"/>
          <w:rtl/>
        </w:rPr>
      </w:pPr>
    </w:p>
    <w:p w14:paraId="44F3786C" w14:textId="77777777" w:rsidR="00000000" w:rsidRDefault="00026F1C">
      <w:pPr>
        <w:pStyle w:val="af1"/>
        <w:rPr>
          <w:rtl/>
        </w:rPr>
      </w:pPr>
      <w:r>
        <w:rPr>
          <w:rtl/>
        </w:rPr>
        <w:t>היו"ר מוחמד ברכה:</w:t>
      </w:r>
    </w:p>
    <w:p w14:paraId="4B5F8FEA" w14:textId="77777777" w:rsidR="00000000" w:rsidRDefault="00026F1C">
      <w:pPr>
        <w:pStyle w:val="a0"/>
        <w:rPr>
          <w:rtl/>
        </w:rPr>
      </w:pPr>
    </w:p>
    <w:p w14:paraId="2C20E531" w14:textId="77777777" w:rsidR="00000000" w:rsidRDefault="00026F1C">
      <w:pPr>
        <w:pStyle w:val="a0"/>
        <w:rPr>
          <w:rFonts w:hint="cs"/>
          <w:rtl/>
        </w:rPr>
      </w:pPr>
      <w:r>
        <w:rPr>
          <w:rFonts w:hint="cs"/>
          <w:rtl/>
        </w:rPr>
        <w:t>תודה, כן.</w:t>
      </w:r>
    </w:p>
    <w:p w14:paraId="050552D5" w14:textId="77777777" w:rsidR="00000000" w:rsidRDefault="00026F1C">
      <w:pPr>
        <w:pStyle w:val="af0"/>
        <w:rPr>
          <w:rFonts w:hint="cs"/>
          <w:rtl/>
        </w:rPr>
      </w:pPr>
    </w:p>
    <w:p w14:paraId="38477A8A"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2934CCB6" w14:textId="77777777" w:rsidR="00000000" w:rsidRDefault="00026F1C">
      <w:pPr>
        <w:pStyle w:val="a0"/>
        <w:rPr>
          <w:rFonts w:hint="cs"/>
          <w:rtl/>
        </w:rPr>
      </w:pPr>
    </w:p>
    <w:p w14:paraId="699E2E04" w14:textId="77777777" w:rsidR="00000000" w:rsidRDefault="00026F1C">
      <w:pPr>
        <w:pStyle w:val="a0"/>
        <w:rPr>
          <w:rFonts w:hint="cs"/>
          <w:rtl/>
        </w:rPr>
      </w:pPr>
      <w:r>
        <w:rPr>
          <w:rFonts w:hint="cs"/>
          <w:rtl/>
        </w:rPr>
        <w:t>לא ייאמר פה "בוגד", גפני.</w:t>
      </w:r>
    </w:p>
    <w:p w14:paraId="74584FBA" w14:textId="77777777" w:rsidR="00000000" w:rsidRDefault="00026F1C">
      <w:pPr>
        <w:pStyle w:val="a0"/>
        <w:rPr>
          <w:rFonts w:hint="cs"/>
          <w:rtl/>
        </w:rPr>
      </w:pPr>
    </w:p>
    <w:p w14:paraId="7AF79192" w14:textId="77777777" w:rsidR="00000000" w:rsidRDefault="00026F1C">
      <w:pPr>
        <w:pStyle w:val="af0"/>
        <w:rPr>
          <w:rtl/>
        </w:rPr>
      </w:pPr>
      <w:r>
        <w:rPr>
          <w:rFonts w:hint="eastAsia"/>
          <w:rtl/>
        </w:rPr>
        <w:t>משה</w:t>
      </w:r>
      <w:r>
        <w:rPr>
          <w:rtl/>
        </w:rPr>
        <w:t xml:space="preserve"> גפני (יהדות התורה</w:t>
      </w:r>
      <w:r>
        <w:rPr>
          <w:rtl/>
        </w:rPr>
        <w:t>):</w:t>
      </w:r>
    </w:p>
    <w:p w14:paraId="069889C0" w14:textId="77777777" w:rsidR="00000000" w:rsidRDefault="00026F1C">
      <w:pPr>
        <w:pStyle w:val="a0"/>
        <w:rPr>
          <w:rFonts w:hint="cs"/>
          <w:rtl/>
        </w:rPr>
      </w:pPr>
    </w:p>
    <w:p w14:paraId="24E93A08" w14:textId="77777777" w:rsidR="00000000" w:rsidRDefault="00026F1C">
      <w:pPr>
        <w:pStyle w:val="a0"/>
        <w:rPr>
          <w:rFonts w:hint="cs"/>
          <w:rtl/>
        </w:rPr>
      </w:pPr>
      <w:r>
        <w:rPr>
          <w:rFonts w:hint="cs"/>
          <w:rtl/>
        </w:rPr>
        <w:t xml:space="preserve">ייאמר הכול. ייאמר הכול. </w:t>
      </w:r>
    </w:p>
    <w:p w14:paraId="22640FFD" w14:textId="77777777" w:rsidR="00000000" w:rsidRDefault="00026F1C">
      <w:pPr>
        <w:pStyle w:val="a0"/>
        <w:rPr>
          <w:rFonts w:hint="cs"/>
          <w:rtl/>
        </w:rPr>
      </w:pPr>
    </w:p>
    <w:p w14:paraId="73C61088"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10753762" w14:textId="77777777" w:rsidR="00000000" w:rsidRDefault="00026F1C">
      <w:pPr>
        <w:pStyle w:val="a0"/>
        <w:rPr>
          <w:rFonts w:hint="cs"/>
          <w:rtl/>
        </w:rPr>
      </w:pPr>
    </w:p>
    <w:p w14:paraId="7BDA5562" w14:textId="77777777" w:rsidR="00000000" w:rsidRDefault="00026F1C">
      <w:pPr>
        <w:pStyle w:val="a0"/>
        <w:rPr>
          <w:rFonts w:hint="cs"/>
          <w:rtl/>
        </w:rPr>
      </w:pPr>
      <w:r>
        <w:rPr>
          <w:rFonts w:hint="cs"/>
          <w:rtl/>
        </w:rPr>
        <w:t>- - -</w:t>
      </w:r>
    </w:p>
    <w:p w14:paraId="020A85F2" w14:textId="77777777" w:rsidR="00000000" w:rsidRDefault="00026F1C">
      <w:pPr>
        <w:pStyle w:val="a0"/>
        <w:rPr>
          <w:rFonts w:hint="cs"/>
          <w:rtl/>
        </w:rPr>
      </w:pPr>
    </w:p>
    <w:p w14:paraId="68C13368" w14:textId="77777777" w:rsidR="00000000" w:rsidRDefault="00026F1C">
      <w:pPr>
        <w:pStyle w:val="af0"/>
        <w:rPr>
          <w:rtl/>
        </w:rPr>
      </w:pPr>
      <w:r>
        <w:rPr>
          <w:rFonts w:hint="eastAsia"/>
          <w:rtl/>
        </w:rPr>
        <w:t>משה</w:t>
      </w:r>
      <w:r>
        <w:rPr>
          <w:rtl/>
        </w:rPr>
        <w:t xml:space="preserve"> גפני (יהדות התורה):</w:t>
      </w:r>
    </w:p>
    <w:p w14:paraId="56DE1A36" w14:textId="77777777" w:rsidR="00000000" w:rsidRDefault="00026F1C">
      <w:pPr>
        <w:pStyle w:val="a0"/>
        <w:rPr>
          <w:rFonts w:hint="cs"/>
          <w:rtl/>
        </w:rPr>
      </w:pPr>
    </w:p>
    <w:p w14:paraId="21A07D02" w14:textId="77777777" w:rsidR="00000000" w:rsidRDefault="00026F1C">
      <w:pPr>
        <w:pStyle w:val="a0"/>
        <w:rPr>
          <w:rFonts w:hint="cs"/>
          <w:rtl/>
        </w:rPr>
      </w:pPr>
      <w:r>
        <w:rPr>
          <w:rFonts w:hint="cs"/>
          <w:rtl/>
        </w:rPr>
        <w:t>- - -</w:t>
      </w:r>
    </w:p>
    <w:p w14:paraId="24E88514" w14:textId="77777777" w:rsidR="00000000" w:rsidRDefault="00026F1C">
      <w:pPr>
        <w:pStyle w:val="a0"/>
        <w:rPr>
          <w:rFonts w:hint="cs"/>
          <w:rtl/>
        </w:rPr>
      </w:pPr>
    </w:p>
    <w:p w14:paraId="07461175" w14:textId="77777777" w:rsidR="00000000" w:rsidRDefault="00026F1C">
      <w:pPr>
        <w:pStyle w:val="af1"/>
        <w:rPr>
          <w:rtl/>
        </w:rPr>
      </w:pPr>
      <w:r>
        <w:rPr>
          <w:rtl/>
        </w:rPr>
        <w:t>היו"ר מוחמד ברכה:</w:t>
      </w:r>
    </w:p>
    <w:p w14:paraId="26186A08" w14:textId="77777777" w:rsidR="00000000" w:rsidRDefault="00026F1C">
      <w:pPr>
        <w:pStyle w:val="a0"/>
        <w:rPr>
          <w:rtl/>
        </w:rPr>
      </w:pPr>
    </w:p>
    <w:p w14:paraId="11A8750C" w14:textId="77777777" w:rsidR="00000000" w:rsidRDefault="00026F1C">
      <w:pPr>
        <w:pStyle w:val="a0"/>
        <w:rPr>
          <w:rFonts w:hint="cs"/>
          <w:rtl/>
        </w:rPr>
      </w:pPr>
      <w:r>
        <w:rPr>
          <w:rFonts w:hint="cs"/>
          <w:rtl/>
        </w:rPr>
        <w:t xml:space="preserve">רבותי, להירגע, בבקשה. </w:t>
      </w:r>
    </w:p>
    <w:p w14:paraId="069F136C" w14:textId="77777777" w:rsidR="00000000" w:rsidRDefault="00026F1C">
      <w:pPr>
        <w:pStyle w:val="a0"/>
        <w:rPr>
          <w:rFonts w:hint="cs"/>
          <w:rtl/>
        </w:rPr>
      </w:pPr>
    </w:p>
    <w:p w14:paraId="1FB8C358" w14:textId="77777777" w:rsidR="00000000" w:rsidRDefault="00026F1C">
      <w:pPr>
        <w:pStyle w:val="-"/>
        <w:rPr>
          <w:rtl/>
        </w:rPr>
      </w:pPr>
      <w:bookmarkStart w:id="553" w:name="FS000001064T10_12_2003_17_23_29C"/>
      <w:bookmarkEnd w:id="553"/>
      <w:r>
        <w:rPr>
          <w:rtl/>
        </w:rPr>
        <w:t>שר התעשייה, המסחר והתעסוקה אהוד אולמרט:</w:t>
      </w:r>
    </w:p>
    <w:p w14:paraId="0E2AC7C9" w14:textId="77777777" w:rsidR="00000000" w:rsidRDefault="00026F1C">
      <w:pPr>
        <w:pStyle w:val="a0"/>
        <w:rPr>
          <w:rtl/>
        </w:rPr>
      </w:pPr>
    </w:p>
    <w:p w14:paraId="1A3F2212" w14:textId="77777777" w:rsidR="00000000" w:rsidRDefault="00026F1C">
      <w:pPr>
        <w:pStyle w:val="a0"/>
        <w:rPr>
          <w:rFonts w:hint="cs"/>
          <w:rtl/>
        </w:rPr>
      </w:pPr>
      <w:r>
        <w:rPr>
          <w:rFonts w:hint="cs"/>
          <w:rtl/>
        </w:rPr>
        <w:t>אדוני היושב-ראש - - -</w:t>
      </w:r>
    </w:p>
    <w:p w14:paraId="030ABAEC" w14:textId="77777777" w:rsidR="00000000" w:rsidRDefault="00026F1C">
      <w:pPr>
        <w:pStyle w:val="a0"/>
        <w:rPr>
          <w:rFonts w:hint="cs"/>
          <w:rtl/>
        </w:rPr>
      </w:pPr>
    </w:p>
    <w:p w14:paraId="4DB1B3EB" w14:textId="77777777" w:rsidR="00000000" w:rsidRDefault="00026F1C">
      <w:pPr>
        <w:pStyle w:val="af1"/>
        <w:rPr>
          <w:rtl/>
        </w:rPr>
      </w:pPr>
      <w:r>
        <w:rPr>
          <w:rtl/>
        </w:rPr>
        <w:t>היו"ר מוחמד ברכה:</w:t>
      </w:r>
    </w:p>
    <w:p w14:paraId="35502374" w14:textId="77777777" w:rsidR="00000000" w:rsidRDefault="00026F1C">
      <w:pPr>
        <w:pStyle w:val="a0"/>
        <w:rPr>
          <w:rtl/>
        </w:rPr>
      </w:pPr>
    </w:p>
    <w:p w14:paraId="5E6CE4E4" w14:textId="77777777" w:rsidR="00000000" w:rsidRDefault="00026F1C">
      <w:pPr>
        <w:pStyle w:val="a0"/>
        <w:rPr>
          <w:rFonts w:hint="cs"/>
          <w:rtl/>
        </w:rPr>
      </w:pPr>
      <w:r>
        <w:rPr>
          <w:rFonts w:hint="cs"/>
          <w:rtl/>
        </w:rPr>
        <w:t>חבר הכנסת גפ</w:t>
      </w:r>
      <w:r>
        <w:rPr>
          <w:rFonts w:hint="cs"/>
          <w:rtl/>
        </w:rPr>
        <w:t xml:space="preserve">ני, בבקשה. </w:t>
      </w:r>
    </w:p>
    <w:p w14:paraId="1295F12C" w14:textId="77777777" w:rsidR="00000000" w:rsidRDefault="00026F1C">
      <w:pPr>
        <w:pStyle w:val="a0"/>
        <w:rPr>
          <w:rFonts w:hint="cs"/>
          <w:rtl/>
        </w:rPr>
      </w:pPr>
    </w:p>
    <w:p w14:paraId="1D51DF81" w14:textId="77777777" w:rsidR="00000000" w:rsidRDefault="00026F1C">
      <w:pPr>
        <w:pStyle w:val="af0"/>
        <w:rPr>
          <w:rtl/>
        </w:rPr>
      </w:pPr>
      <w:r>
        <w:rPr>
          <w:rFonts w:hint="eastAsia"/>
          <w:rtl/>
        </w:rPr>
        <w:t>משה</w:t>
      </w:r>
      <w:r>
        <w:rPr>
          <w:rtl/>
        </w:rPr>
        <w:t xml:space="preserve"> גפני (יהדות התורה):</w:t>
      </w:r>
    </w:p>
    <w:p w14:paraId="68F82C61" w14:textId="77777777" w:rsidR="00000000" w:rsidRDefault="00026F1C">
      <w:pPr>
        <w:pStyle w:val="a0"/>
        <w:rPr>
          <w:rFonts w:hint="cs"/>
          <w:rtl/>
        </w:rPr>
      </w:pPr>
    </w:p>
    <w:p w14:paraId="13CB813F" w14:textId="77777777" w:rsidR="00000000" w:rsidRDefault="00026F1C">
      <w:pPr>
        <w:pStyle w:val="a0"/>
        <w:rPr>
          <w:rFonts w:hint="cs"/>
          <w:rtl/>
        </w:rPr>
      </w:pPr>
      <w:r>
        <w:rPr>
          <w:rFonts w:hint="cs"/>
          <w:rtl/>
        </w:rPr>
        <w:t>הוא מדבר על אדמו"רים?</w:t>
      </w:r>
    </w:p>
    <w:p w14:paraId="012A18F8" w14:textId="77777777" w:rsidR="00000000" w:rsidRDefault="00026F1C">
      <w:pPr>
        <w:pStyle w:val="a0"/>
        <w:rPr>
          <w:rFonts w:hint="cs"/>
          <w:rtl/>
        </w:rPr>
      </w:pPr>
    </w:p>
    <w:p w14:paraId="470C95B8" w14:textId="77777777" w:rsidR="00000000" w:rsidRDefault="00026F1C">
      <w:pPr>
        <w:pStyle w:val="-"/>
        <w:rPr>
          <w:rtl/>
        </w:rPr>
      </w:pPr>
      <w:bookmarkStart w:id="554" w:name="FS000001064T10_12_2003_17_24_20C"/>
      <w:bookmarkEnd w:id="554"/>
      <w:r>
        <w:rPr>
          <w:rtl/>
        </w:rPr>
        <w:t>שר התעשייה, המסחר והתעסוקה אהוד אולמרט:</w:t>
      </w:r>
    </w:p>
    <w:p w14:paraId="48D89374" w14:textId="77777777" w:rsidR="00000000" w:rsidRDefault="00026F1C">
      <w:pPr>
        <w:pStyle w:val="a0"/>
        <w:rPr>
          <w:rtl/>
        </w:rPr>
      </w:pPr>
    </w:p>
    <w:p w14:paraId="379DA5C1" w14:textId="77777777" w:rsidR="00000000" w:rsidRDefault="00026F1C">
      <w:pPr>
        <w:pStyle w:val="a0"/>
        <w:rPr>
          <w:rFonts w:hint="cs"/>
          <w:rtl/>
        </w:rPr>
      </w:pPr>
      <w:r>
        <w:rPr>
          <w:rFonts w:hint="cs"/>
          <w:rtl/>
        </w:rPr>
        <w:t xml:space="preserve">אדוני היושב-ראש, אני לא צריך להתרגש מכל מעשה ליצנות. אמרתי: אני אמשיך לדבר כפי שהתכוונתי לדבר. </w:t>
      </w:r>
    </w:p>
    <w:p w14:paraId="35ECA412" w14:textId="77777777" w:rsidR="00000000" w:rsidRDefault="00026F1C">
      <w:pPr>
        <w:pStyle w:val="a0"/>
        <w:rPr>
          <w:rFonts w:hint="cs"/>
          <w:rtl/>
        </w:rPr>
      </w:pPr>
    </w:p>
    <w:p w14:paraId="525F20E7" w14:textId="77777777" w:rsidR="00000000" w:rsidRDefault="00026F1C">
      <w:pPr>
        <w:pStyle w:val="af0"/>
        <w:rPr>
          <w:rtl/>
        </w:rPr>
      </w:pPr>
      <w:r>
        <w:rPr>
          <w:rFonts w:hint="eastAsia"/>
          <w:rtl/>
        </w:rPr>
        <w:t>ישראל</w:t>
      </w:r>
      <w:r>
        <w:rPr>
          <w:rtl/>
        </w:rPr>
        <w:t xml:space="preserve"> אייכלר (יהדות התורה):</w:t>
      </w:r>
    </w:p>
    <w:p w14:paraId="267E1A02" w14:textId="77777777" w:rsidR="00000000" w:rsidRDefault="00026F1C">
      <w:pPr>
        <w:pStyle w:val="a0"/>
        <w:rPr>
          <w:rFonts w:hint="cs"/>
          <w:rtl/>
        </w:rPr>
      </w:pPr>
    </w:p>
    <w:p w14:paraId="4EB87B45" w14:textId="77777777" w:rsidR="00000000" w:rsidRDefault="00026F1C">
      <w:pPr>
        <w:pStyle w:val="a0"/>
        <w:rPr>
          <w:rFonts w:hint="cs"/>
          <w:rtl/>
        </w:rPr>
      </w:pPr>
      <w:r>
        <w:rPr>
          <w:rFonts w:hint="cs"/>
          <w:rtl/>
        </w:rPr>
        <w:t>האדמו"רים לא משנים את דעתם א</w:t>
      </w:r>
      <w:r>
        <w:rPr>
          <w:rFonts w:hint="cs"/>
          <w:rtl/>
        </w:rPr>
        <w:t xml:space="preserve">ף פעם. </w:t>
      </w:r>
    </w:p>
    <w:p w14:paraId="165DD6EB" w14:textId="77777777" w:rsidR="00000000" w:rsidRDefault="00026F1C">
      <w:pPr>
        <w:pStyle w:val="a0"/>
        <w:rPr>
          <w:rFonts w:hint="cs"/>
          <w:rtl/>
        </w:rPr>
      </w:pPr>
    </w:p>
    <w:p w14:paraId="290AA879" w14:textId="77777777" w:rsidR="00000000" w:rsidRDefault="00026F1C">
      <w:pPr>
        <w:pStyle w:val="-"/>
        <w:rPr>
          <w:rtl/>
        </w:rPr>
      </w:pPr>
      <w:bookmarkStart w:id="555" w:name="FS000001064T10_12_2003_17_25_19C"/>
      <w:bookmarkEnd w:id="555"/>
      <w:r>
        <w:rPr>
          <w:rtl/>
        </w:rPr>
        <w:t>שר התעשייה, המסחר והתעסוקה אהוד אולמרט:</w:t>
      </w:r>
    </w:p>
    <w:p w14:paraId="18EDFF27" w14:textId="77777777" w:rsidR="00000000" w:rsidRDefault="00026F1C">
      <w:pPr>
        <w:pStyle w:val="a0"/>
        <w:rPr>
          <w:rtl/>
        </w:rPr>
      </w:pPr>
    </w:p>
    <w:p w14:paraId="7D6242CC" w14:textId="77777777" w:rsidR="00000000" w:rsidRDefault="00026F1C">
      <w:pPr>
        <w:pStyle w:val="a0"/>
        <w:rPr>
          <w:rFonts w:hint="cs"/>
          <w:rtl/>
        </w:rPr>
      </w:pPr>
      <w:r>
        <w:rPr>
          <w:rFonts w:hint="cs"/>
          <w:rtl/>
        </w:rPr>
        <w:t xml:space="preserve">אני לא אמרתי שהאדמו"רים משנים את דעתם. אמרתי שהשמשים משנים את דעתם לפי הוראות האדמו"רים, ואני דבק בניסוחי. כפי שכבר אמר פה מישהו מהדוברים, אני בדרך כלל מנסח את הדברים שלי במחשבה תחילה. </w:t>
      </w:r>
    </w:p>
    <w:p w14:paraId="3DA97ED3" w14:textId="77777777" w:rsidR="00000000" w:rsidRDefault="00026F1C">
      <w:pPr>
        <w:pStyle w:val="a0"/>
        <w:rPr>
          <w:rFonts w:hint="cs"/>
          <w:rtl/>
        </w:rPr>
      </w:pPr>
    </w:p>
    <w:p w14:paraId="2A734217" w14:textId="77777777" w:rsidR="00000000" w:rsidRDefault="00026F1C">
      <w:pPr>
        <w:pStyle w:val="af0"/>
        <w:rPr>
          <w:rtl/>
        </w:rPr>
      </w:pPr>
      <w:r>
        <w:rPr>
          <w:rFonts w:hint="eastAsia"/>
          <w:rtl/>
        </w:rPr>
        <w:t>משה</w:t>
      </w:r>
      <w:r>
        <w:rPr>
          <w:rtl/>
        </w:rPr>
        <w:t xml:space="preserve"> גפני (יהדות התו</w:t>
      </w:r>
      <w:r>
        <w:rPr>
          <w:rtl/>
        </w:rPr>
        <w:t>רה):</w:t>
      </w:r>
    </w:p>
    <w:p w14:paraId="22BB333D" w14:textId="77777777" w:rsidR="00000000" w:rsidRDefault="00026F1C">
      <w:pPr>
        <w:pStyle w:val="a0"/>
        <w:rPr>
          <w:rFonts w:hint="cs"/>
          <w:rtl/>
        </w:rPr>
      </w:pPr>
    </w:p>
    <w:p w14:paraId="02A97E8F" w14:textId="77777777" w:rsidR="00000000" w:rsidRDefault="00026F1C">
      <w:pPr>
        <w:pStyle w:val="a0"/>
        <w:rPr>
          <w:rFonts w:hint="cs"/>
          <w:rtl/>
        </w:rPr>
      </w:pPr>
      <w:r>
        <w:rPr>
          <w:rFonts w:hint="cs"/>
          <w:rtl/>
        </w:rPr>
        <w:t>מה שנוח לך אתה עושה, תמיד.</w:t>
      </w:r>
    </w:p>
    <w:p w14:paraId="3B68EDCB" w14:textId="77777777" w:rsidR="00000000" w:rsidRDefault="00026F1C">
      <w:pPr>
        <w:pStyle w:val="a0"/>
        <w:rPr>
          <w:rFonts w:hint="cs"/>
          <w:rtl/>
        </w:rPr>
      </w:pPr>
    </w:p>
    <w:p w14:paraId="43776747" w14:textId="77777777" w:rsidR="00000000" w:rsidRDefault="00026F1C">
      <w:pPr>
        <w:pStyle w:val="-"/>
        <w:rPr>
          <w:rtl/>
        </w:rPr>
      </w:pPr>
      <w:bookmarkStart w:id="556" w:name="FS000001064T10_12_2003_17_26_27C"/>
      <w:bookmarkEnd w:id="556"/>
      <w:r>
        <w:rPr>
          <w:rtl/>
        </w:rPr>
        <w:t>שר התעשייה, המסחר והתעסוקה אהוד אולמרט:</w:t>
      </w:r>
    </w:p>
    <w:p w14:paraId="56C1FA2A" w14:textId="77777777" w:rsidR="00000000" w:rsidRDefault="00026F1C">
      <w:pPr>
        <w:pStyle w:val="a0"/>
        <w:rPr>
          <w:rtl/>
        </w:rPr>
      </w:pPr>
    </w:p>
    <w:p w14:paraId="6AA70242" w14:textId="77777777" w:rsidR="00000000" w:rsidRDefault="00026F1C">
      <w:pPr>
        <w:pStyle w:val="a0"/>
        <w:rPr>
          <w:rFonts w:hint="cs"/>
          <w:rtl/>
        </w:rPr>
      </w:pPr>
      <w:r>
        <w:rPr>
          <w:rFonts w:hint="cs"/>
          <w:rtl/>
        </w:rPr>
        <w:t xml:space="preserve">ומה שאמרתי, אמרתי במדויק. לחבר הכנסת גפני אני יכול רק לומר: אני מוחל לך מראש על כל דברי החרפות שלך, אני אגיד לך למה: לפי המורשת והמסורת של היהדות, מי שאין לו הכרת הטוב, הוא יקבל את </w:t>
      </w:r>
      <w:r>
        <w:rPr>
          <w:rFonts w:hint="cs"/>
          <w:rtl/>
        </w:rPr>
        <w:t>עונשו מידי הקדוש-ברוך-הוא, ותאמין לי - אתה כבר נענשת על-ידו, אבל תיענש על-ידו עוד.</w:t>
      </w:r>
    </w:p>
    <w:p w14:paraId="240E987D" w14:textId="77777777" w:rsidR="00000000" w:rsidRDefault="00026F1C">
      <w:pPr>
        <w:pStyle w:val="a0"/>
        <w:rPr>
          <w:rFonts w:hint="cs"/>
          <w:rtl/>
        </w:rPr>
      </w:pPr>
    </w:p>
    <w:p w14:paraId="5EFCA636" w14:textId="77777777" w:rsidR="00000000" w:rsidRDefault="00026F1C">
      <w:pPr>
        <w:pStyle w:val="af0"/>
        <w:rPr>
          <w:rtl/>
        </w:rPr>
      </w:pPr>
      <w:r>
        <w:rPr>
          <w:rFonts w:hint="eastAsia"/>
          <w:rtl/>
        </w:rPr>
        <w:t>קריאות</w:t>
      </w:r>
      <w:r>
        <w:rPr>
          <w:rtl/>
        </w:rPr>
        <w:t>:</w:t>
      </w:r>
    </w:p>
    <w:p w14:paraId="1D81454E" w14:textId="77777777" w:rsidR="00000000" w:rsidRDefault="00026F1C">
      <w:pPr>
        <w:pStyle w:val="a0"/>
        <w:rPr>
          <w:rFonts w:hint="cs"/>
          <w:rtl/>
        </w:rPr>
      </w:pPr>
    </w:p>
    <w:p w14:paraId="034C7318" w14:textId="77777777" w:rsidR="00000000" w:rsidRDefault="00026F1C">
      <w:pPr>
        <w:pStyle w:val="a0"/>
        <w:rPr>
          <w:rFonts w:hint="cs"/>
          <w:rtl/>
        </w:rPr>
      </w:pPr>
      <w:r>
        <w:rPr>
          <w:rFonts w:hint="cs"/>
          <w:rtl/>
        </w:rPr>
        <w:t>- - -</w:t>
      </w:r>
    </w:p>
    <w:p w14:paraId="26E80436" w14:textId="77777777" w:rsidR="00000000" w:rsidRDefault="00026F1C">
      <w:pPr>
        <w:pStyle w:val="a0"/>
        <w:rPr>
          <w:rFonts w:hint="cs"/>
          <w:rtl/>
        </w:rPr>
      </w:pPr>
    </w:p>
    <w:p w14:paraId="2DF650B4" w14:textId="77777777" w:rsidR="00000000" w:rsidRDefault="00026F1C">
      <w:pPr>
        <w:pStyle w:val="-"/>
        <w:rPr>
          <w:rtl/>
        </w:rPr>
      </w:pPr>
      <w:bookmarkStart w:id="557" w:name="FS000001064T10_12_2003_17_28_25C"/>
      <w:bookmarkEnd w:id="557"/>
      <w:r>
        <w:rPr>
          <w:rtl/>
        </w:rPr>
        <w:t>שר התעשייה, המסחר והתעסוקה אהוד אולמרט:</w:t>
      </w:r>
    </w:p>
    <w:p w14:paraId="5D82E600" w14:textId="77777777" w:rsidR="00000000" w:rsidRDefault="00026F1C">
      <w:pPr>
        <w:pStyle w:val="a0"/>
        <w:rPr>
          <w:rtl/>
        </w:rPr>
      </w:pPr>
    </w:p>
    <w:p w14:paraId="01BE7B53" w14:textId="77777777" w:rsidR="00000000" w:rsidRDefault="00026F1C">
      <w:pPr>
        <w:pStyle w:val="a0"/>
        <w:rPr>
          <w:rFonts w:hint="cs"/>
          <w:rtl/>
        </w:rPr>
      </w:pPr>
      <w:r>
        <w:rPr>
          <w:rFonts w:hint="cs"/>
          <w:rtl/>
        </w:rPr>
        <w:t xml:space="preserve">כבר נענשת על-ידו, אבל תיענש על-ידו עוד. </w:t>
      </w:r>
    </w:p>
    <w:p w14:paraId="038DD328" w14:textId="77777777" w:rsidR="00000000" w:rsidRDefault="00026F1C">
      <w:pPr>
        <w:pStyle w:val="a0"/>
        <w:rPr>
          <w:rFonts w:hint="cs"/>
          <w:rtl/>
        </w:rPr>
      </w:pPr>
    </w:p>
    <w:p w14:paraId="72EA5B41" w14:textId="77777777" w:rsidR="00000000" w:rsidRDefault="00026F1C">
      <w:pPr>
        <w:pStyle w:val="af0"/>
        <w:rPr>
          <w:rtl/>
        </w:rPr>
      </w:pPr>
      <w:r>
        <w:rPr>
          <w:rFonts w:hint="eastAsia"/>
          <w:rtl/>
        </w:rPr>
        <w:t>דליה</w:t>
      </w:r>
      <w:r>
        <w:rPr>
          <w:rtl/>
        </w:rPr>
        <w:t xml:space="preserve"> איציק (העבודה-מימד):</w:t>
      </w:r>
    </w:p>
    <w:p w14:paraId="23BBC684" w14:textId="77777777" w:rsidR="00000000" w:rsidRDefault="00026F1C">
      <w:pPr>
        <w:pStyle w:val="a0"/>
        <w:rPr>
          <w:rFonts w:hint="cs"/>
          <w:rtl/>
        </w:rPr>
      </w:pPr>
    </w:p>
    <w:p w14:paraId="75BB6E85" w14:textId="77777777" w:rsidR="00000000" w:rsidRDefault="00026F1C">
      <w:pPr>
        <w:pStyle w:val="a0"/>
        <w:ind w:firstLine="720"/>
        <w:rPr>
          <w:rFonts w:hint="cs"/>
          <w:rtl/>
        </w:rPr>
      </w:pPr>
      <w:r>
        <w:rPr>
          <w:rFonts w:hint="cs"/>
          <w:rtl/>
        </w:rPr>
        <w:t>די, נו, די.</w:t>
      </w:r>
    </w:p>
    <w:p w14:paraId="328BE9D7" w14:textId="77777777" w:rsidR="00000000" w:rsidRDefault="00026F1C">
      <w:pPr>
        <w:pStyle w:val="a0"/>
        <w:ind w:firstLine="720"/>
        <w:rPr>
          <w:rFonts w:hint="cs"/>
          <w:rtl/>
        </w:rPr>
      </w:pPr>
    </w:p>
    <w:p w14:paraId="3C96AAF5" w14:textId="77777777" w:rsidR="00000000" w:rsidRDefault="00026F1C">
      <w:pPr>
        <w:pStyle w:val="af0"/>
        <w:rPr>
          <w:rtl/>
        </w:rPr>
      </w:pPr>
      <w:r>
        <w:rPr>
          <w:rFonts w:hint="eastAsia"/>
          <w:rtl/>
        </w:rPr>
        <w:t>משה</w:t>
      </w:r>
      <w:r>
        <w:rPr>
          <w:rtl/>
        </w:rPr>
        <w:t xml:space="preserve"> גפני (יהדות התורה):</w:t>
      </w:r>
    </w:p>
    <w:p w14:paraId="7B294846" w14:textId="77777777" w:rsidR="00000000" w:rsidRDefault="00026F1C">
      <w:pPr>
        <w:pStyle w:val="a0"/>
        <w:rPr>
          <w:rFonts w:hint="cs"/>
          <w:rtl/>
        </w:rPr>
      </w:pPr>
    </w:p>
    <w:p w14:paraId="79C6AC5F" w14:textId="77777777" w:rsidR="00000000" w:rsidRDefault="00026F1C">
      <w:pPr>
        <w:pStyle w:val="a0"/>
        <w:rPr>
          <w:rFonts w:hint="cs"/>
          <w:rtl/>
        </w:rPr>
      </w:pPr>
      <w:r>
        <w:rPr>
          <w:rFonts w:hint="cs"/>
          <w:rtl/>
        </w:rPr>
        <w:t>- - -</w:t>
      </w:r>
    </w:p>
    <w:p w14:paraId="55CFBDF5" w14:textId="77777777" w:rsidR="00000000" w:rsidRDefault="00026F1C">
      <w:pPr>
        <w:pStyle w:val="a0"/>
        <w:rPr>
          <w:rFonts w:hint="cs"/>
          <w:rtl/>
        </w:rPr>
      </w:pPr>
    </w:p>
    <w:p w14:paraId="1DB74D2D" w14:textId="77777777" w:rsidR="00000000" w:rsidRDefault="00026F1C">
      <w:pPr>
        <w:pStyle w:val="-"/>
        <w:rPr>
          <w:rtl/>
        </w:rPr>
      </w:pPr>
      <w:bookmarkStart w:id="558" w:name="FS000001064T10_12_2003_17_29_22C"/>
      <w:bookmarkEnd w:id="558"/>
      <w:r>
        <w:rPr>
          <w:rtl/>
        </w:rPr>
        <w:t>ש</w:t>
      </w:r>
      <w:r>
        <w:rPr>
          <w:rtl/>
        </w:rPr>
        <w:t>ר התעשייה, המסחר והתעסוקה אהוד אולמרט:</w:t>
      </w:r>
    </w:p>
    <w:p w14:paraId="1C1883C7" w14:textId="77777777" w:rsidR="00000000" w:rsidRDefault="00026F1C">
      <w:pPr>
        <w:pStyle w:val="a0"/>
        <w:rPr>
          <w:rtl/>
        </w:rPr>
      </w:pPr>
    </w:p>
    <w:p w14:paraId="73842741" w14:textId="77777777" w:rsidR="00000000" w:rsidRDefault="00026F1C">
      <w:pPr>
        <w:pStyle w:val="a0"/>
        <w:rPr>
          <w:rFonts w:hint="cs"/>
          <w:rtl/>
        </w:rPr>
      </w:pPr>
      <w:r>
        <w:rPr>
          <w:rFonts w:hint="cs"/>
          <w:rtl/>
        </w:rPr>
        <w:t>מה אני צריך עכשיו להתווכח אתך? אתה בחייך, חוץ מהפה המפיק מרגליות שלך, לא עשית מאית ממה שאני עשיתי למען הציבור החרדי, ואני גאה על כך. אתה, שאין לך מושג מהכרת הטוב, אמרתי לך - תיענש על-ידי הקדוש-ברוך-הוא. הוא כבר העניש</w:t>
      </w:r>
      <w:r>
        <w:rPr>
          <w:rFonts w:hint="cs"/>
          <w:rtl/>
        </w:rPr>
        <w:t xml:space="preserve"> אותך לא מעט, אבל הוא יעניש אותך עוד. </w:t>
      </w:r>
    </w:p>
    <w:p w14:paraId="2FE2F122" w14:textId="77777777" w:rsidR="00000000" w:rsidRDefault="00026F1C">
      <w:pPr>
        <w:pStyle w:val="a0"/>
        <w:rPr>
          <w:rFonts w:hint="cs"/>
          <w:rtl/>
        </w:rPr>
      </w:pPr>
    </w:p>
    <w:p w14:paraId="30497D65" w14:textId="77777777" w:rsidR="00000000" w:rsidRDefault="00026F1C">
      <w:pPr>
        <w:pStyle w:val="af0"/>
        <w:rPr>
          <w:rtl/>
        </w:rPr>
      </w:pPr>
      <w:r>
        <w:rPr>
          <w:rFonts w:hint="eastAsia"/>
          <w:rtl/>
        </w:rPr>
        <w:t>דליה</w:t>
      </w:r>
      <w:r>
        <w:rPr>
          <w:rtl/>
        </w:rPr>
        <w:t xml:space="preserve"> איציק (העבודה-מימד):</w:t>
      </w:r>
    </w:p>
    <w:p w14:paraId="0E5C4F94" w14:textId="77777777" w:rsidR="00000000" w:rsidRDefault="00026F1C">
      <w:pPr>
        <w:pStyle w:val="a0"/>
        <w:rPr>
          <w:rFonts w:hint="cs"/>
          <w:rtl/>
        </w:rPr>
      </w:pPr>
    </w:p>
    <w:p w14:paraId="0665A9F9" w14:textId="77777777" w:rsidR="00000000" w:rsidRDefault="00026F1C">
      <w:pPr>
        <w:pStyle w:val="a0"/>
        <w:rPr>
          <w:rFonts w:hint="cs"/>
          <w:rtl/>
        </w:rPr>
      </w:pPr>
      <w:r>
        <w:rPr>
          <w:rFonts w:hint="cs"/>
          <w:rtl/>
        </w:rPr>
        <w:t>די, מספיק כבר, נו.</w:t>
      </w:r>
    </w:p>
    <w:p w14:paraId="05367AB2" w14:textId="77777777" w:rsidR="00000000" w:rsidRDefault="00026F1C">
      <w:pPr>
        <w:pStyle w:val="a0"/>
        <w:rPr>
          <w:rFonts w:hint="cs"/>
          <w:rtl/>
        </w:rPr>
      </w:pPr>
    </w:p>
    <w:p w14:paraId="160DABD9"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25866B9E" w14:textId="77777777" w:rsidR="00000000" w:rsidRDefault="00026F1C">
      <w:pPr>
        <w:pStyle w:val="a0"/>
        <w:rPr>
          <w:rFonts w:hint="cs"/>
          <w:rtl/>
        </w:rPr>
      </w:pPr>
    </w:p>
    <w:p w14:paraId="30DB4053" w14:textId="77777777" w:rsidR="00000000" w:rsidRDefault="00026F1C">
      <w:pPr>
        <w:pStyle w:val="a0"/>
        <w:ind w:firstLine="720"/>
        <w:rPr>
          <w:rFonts w:hint="cs"/>
          <w:rtl/>
        </w:rPr>
      </w:pPr>
      <w:r>
        <w:rPr>
          <w:rFonts w:hint="cs"/>
          <w:rtl/>
        </w:rPr>
        <w:t>מה יהיה גורלי, השר אולמרט?</w:t>
      </w:r>
    </w:p>
    <w:p w14:paraId="663F8545" w14:textId="77777777" w:rsidR="00000000" w:rsidRDefault="00026F1C">
      <w:pPr>
        <w:pStyle w:val="a0"/>
        <w:ind w:firstLine="720"/>
        <w:rPr>
          <w:rFonts w:hint="cs"/>
          <w:rtl/>
        </w:rPr>
      </w:pPr>
    </w:p>
    <w:p w14:paraId="2DE88F18" w14:textId="77777777" w:rsidR="00000000" w:rsidRDefault="00026F1C">
      <w:pPr>
        <w:pStyle w:val="af1"/>
        <w:rPr>
          <w:rtl/>
        </w:rPr>
      </w:pPr>
      <w:r>
        <w:rPr>
          <w:rtl/>
        </w:rPr>
        <w:t>היו"ר מוחמד ברכה:</w:t>
      </w:r>
    </w:p>
    <w:p w14:paraId="4DC65C31" w14:textId="77777777" w:rsidR="00000000" w:rsidRDefault="00026F1C">
      <w:pPr>
        <w:pStyle w:val="a0"/>
        <w:rPr>
          <w:rtl/>
        </w:rPr>
      </w:pPr>
    </w:p>
    <w:p w14:paraId="4DCBA0C9" w14:textId="77777777" w:rsidR="00000000" w:rsidRDefault="00026F1C">
      <w:pPr>
        <w:pStyle w:val="a0"/>
        <w:rPr>
          <w:rFonts w:hint="cs"/>
          <w:rtl/>
        </w:rPr>
      </w:pPr>
      <w:r>
        <w:rPr>
          <w:rFonts w:hint="cs"/>
          <w:rtl/>
        </w:rPr>
        <w:t>חבר הכנסת אריאל.</w:t>
      </w:r>
    </w:p>
    <w:p w14:paraId="17E428D2" w14:textId="77777777" w:rsidR="00000000" w:rsidRDefault="00026F1C">
      <w:pPr>
        <w:pStyle w:val="a0"/>
        <w:rPr>
          <w:rFonts w:hint="cs"/>
          <w:rtl/>
        </w:rPr>
      </w:pPr>
    </w:p>
    <w:p w14:paraId="26FEC60D" w14:textId="77777777" w:rsidR="00000000" w:rsidRDefault="00026F1C">
      <w:pPr>
        <w:pStyle w:val="af0"/>
        <w:rPr>
          <w:rtl/>
        </w:rPr>
      </w:pPr>
      <w:r>
        <w:rPr>
          <w:rFonts w:hint="eastAsia"/>
          <w:rtl/>
        </w:rPr>
        <w:t>משה</w:t>
      </w:r>
      <w:r>
        <w:rPr>
          <w:rtl/>
        </w:rPr>
        <w:t xml:space="preserve"> גפני (יהדות התורה):</w:t>
      </w:r>
    </w:p>
    <w:p w14:paraId="17009853" w14:textId="77777777" w:rsidR="00000000" w:rsidRDefault="00026F1C">
      <w:pPr>
        <w:pStyle w:val="a0"/>
        <w:rPr>
          <w:rFonts w:hint="cs"/>
          <w:rtl/>
        </w:rPr>
      </w:pPr>
    </w:p>
    <w:p w14:paraId="0CE05317" w14:textId="77777777" w:rsidR="00000000" w:rsidRDefault="00026F1C">
      <w:pPr>
        <w:pStyle w:val="a0"/>
        <w:ind w:firstLine="720"/>
        <w:rPr>
          <w:rFonts w:hint="cs"/>
          <w:rtl/>
        </w:rPr>
      </w:pPr>
      <w:r>
        <w:rPr>
          <w:rFonts w:hint="cs"/>
          <w:rtl/>
        </w:rPr>
        <w:t>בשבילי אתה לא הפתעה - - -</w:t>
      </w:r>
    </w:p>
    <w:p w14:paraId="14E04FE8" w14:textId="77777777" w:rsidR="00000000" w:rsidRDefault="00026F1C">
      <w:pPr>
        <w:pStyle w:val="a0"/>
        <w:ind w:firstLine="0"/>
        <w:rPr>
          <w:rFonts w:hint="cs"/>
          <w:rtl/>
        </w:rPr>
      </w:pPr>
    </w:p>
    <w:p w14:paraId="7C6633BF" w14:textId="77777777" w:rsidR="00000000" w:rsidRDefault="00026F1C">
      <w:pPr>
        <w:pStyle w:val="-"/>
        <w:rPr>
          <w:rtl/>
        </w:rPr>
      </w:pPr>
      <w:bookmarkStart w:id="559" w:name="FS000001064T10_12_2003_17_31_53C"/>
      <w:bookmarkEnd w:id="559"/>
      <w:r>
        <w:rPr>
          <w:rtl/>
        </w:rPr>
        <w:t xml:space="preserve">שר </w:t>
      </w:r>
      <w:r>
        <w:rPr>
          <w:rtl/>
        </w:rPr>
        <w:t>התעשייה, המסחר והתעסוקה אהוד אולמרט:</w:t>
      </w:r>
    </w:p>
    <w:p w14:paraId="77DC16A0" w14:textId="77777777" w:rsidR="00000000" w:rsidRDefault="00026F1C">
      <w:pPr>
        <w:pStyle w:val="a0"/>
        <w:rPr>
          <w:rtl/>
        </w:rPr>
      </w:pPr>
    </w:p>
    <w:p w14:paraId="515CFC39" w14:textId="77777777" w:rsidR="00000000" w:rsidRDefault="00026F1C">
      <w:pPr>
        <w:pStyle w:val="a0"/>
        <w:rPr>
          <w:rFonts w:hint="cs"/>
          <w:rtl/>
        </w:rPr>
      </w:pPr>
      <w:r>
        <w:rPr>
          <w:rFonts w:hint="cs"/>
          <w:rtl/>
        </w:rPr>
        <w:t>רבותי, עכשיו אני בכל זאת רוצה - - -</w:t>
      </w:r>
    </w:p>
    <w:p w14:paraId="7744F989" w14:textId="77777777" w:rsidR="00000000" w:rsidRDefault="00026F1C">
      <w:pPr>
        <w:pStyle w:val="a0"/>
        <w:rPr>
          <w:rFonts w:hint="cs"/>
          <w:rtl/>
        </w:rPr>
      </w:pPr>
    </w:p>
    <w:p w14:paraId="2C25ED03" w14:textId="77777777" w:rsidR="00000000" w:rsidRDefault="00026F1C">
      <w:pPr>
        <w:pStyle w:val="af1"/>
        <w:rPr>
          <w:rtl/>
        </w:rPr>
      </w:pPr>
      <w:r>
        <w:rPr>
          <w:rtl/>
        </w:rPr>
        <w:t>היו"ר מוחמד ברכה:</w:t>
      </w:r>
    </w:p>
    <w:p w14:paraId="460269D3" w14:textId="77777777" w:rsidR="00000000" w:rsidRDefault="00026F1C">
      <w:pPr>
        <w:pStyle w:val="a0"/>
        <w:rPr>
          <w:rtl/>
        </w:rPr>
      </w:pPr>
    </w:p>
    <w:p w14:paraId="65A2A668" w14:textId="77777777" w:rsidR="00000000" w:rsidRDefault="00026F1C">
      <w:pPr>
        <w:pStyle w:val="a0"/>
        <w:rPr>
          <w:rFonts w:hint="cs"/>
          <w:rtl/>
        </w:rPr>
      </w:pPr>
      <w:r>
        <w:rPr>
          <w:rFonts w:hint="cs"/>
          <w:rtl/>
        </w:rPr>
        <w:t>לא מדובר פה בחלוקת קופונים של הקדוש-ברוך-הוא. תפסיקו.</w:t>
      </w:r>
    </w:p>
    <w:p w14:paraId="2BD6CD0F" w14:textId="77777777" w:rsidR="00000000" w:rsidRDefault="00026F1C">
      <w:pPr>
        <w:pStyle w:val="a0"/>
        <w:rPr>
          <w:rFonts w:hint="cs"/>
          <w:rtl/>
        </w:rPr>
      </w:pPr>
    </w:p>
    <w:p w14:paraId="6A8573CA" w14:textId="77777777" w:rsidR="00000000" w:rsidRDefault="00026F1C">
      <w:pPr>
        <w:pStyle w:val="-"/>
        <w:rPr>
          <w:rtl/>
        </w:rPr>
      </w:pPr>
      <w:bookmarkStart w:id="560" w:name="FS000001064T10_12_2003_17_32_36C"/>
      <w:bookmarkEnd w:id="560"/>
      <w:r>
        <w:rPr>
          <w:rtl/>
        </w:rPr>
        <w:t>שר התעשייה, המסחר והתעסוקה אהוד אולמרט:</w:t>
      </w:r>
    </w:p>
    <w:p w14:paraId="1CB80731" w14:textId="77777777" w:rsidR="00000000" w:rsidRDefault="00026F1C">
      <w:pPr>
        <w:pStyle w:val="a0"/>
        <w:rPr>
          <w:rtl/>
        </w:rPr>
      </w:pPr>
    </w:p>
    <w:p w14:paraId="5AF8B179" w14:textId="77777777" w:rsidR="00000000" w:rsidRDefault="00026F1C">
      <w:pPr>
        <w:pStyle w:val="a0"/>
        <w:rPr>
          <w:rFonts w:hint="cs"/>
          <w:rtl/>
        </w:rPr>
      </w:pPr>
      <w:r>
        <w:rPr>
          <w:rFonts w:hint="cs"/>
          <w:rtl/>
        </w:rPr>
        <w:t>אני לא זוכר שהשמעתי קריאת ביניים אחת בכל הדיון, שכולו כיוון אלי. א</w:t>
      </w:r>
      <w:r>
        <w:rPr>
          <w:rFonts w:hint="cs"/>
          <w:rtl/>
        </w:rPr>
        <w:t xml:space="preserve">ז כמובן, אתם רשאים להפריע לי, אני בטוח שהיושב-ראש יסייע לי להתגבר עליכם, אבל אם אתם רוצים להקשיב לי, אז תתגברו על היצר הזה, על הפיתוי הזה - אני יודע. </w:t>
      </w:r>
    </w:p>
    <w:p w14:paraId="11BD6486" w14:textId="77777777" w:rsidR="00000000" w:rsidRDefault="00026F1C">
      <w:pPr>
        <w:pStyle w:val="a0"/>
        <w:rPr>
          <w:rFonts w:hint="cs"/>
          <w:rtl/>
        </w:rPr>
      </w:pPr>
    </w:p>
    <w:p w14:paraId="29C61BEF" w14:textId="77777777" w:rsidR="00000000" w:rsidRDefault="00026F1C">
      <w:pPr>
        <w:pStyle w:val="a0"/>
        <w:rPr>
          <w:rFonts w:hint="cs"/>
          <w:rtl/>
        </w:rPr>
      </w:pPr>
      <w:r>
        <w:rPr>
          <w:rFonts w:hint="cs"/>
          <w:rtl/>
        </w:rPr>
        <w:t>אני רוצה לומר: הושמעו בכל זאת כמה הערות שמחייבות תשובה. אני אשיב עליהן בקצרה, ואחרי זה אשתדל לסכם את עמד</w:t>
      </w:r>
      <w:r>
        <w:rPr>
          <w:rFonts w:hint="cs"/>
          <w:rtl/>
        </w:rPr>
        <w:t xml:space="preserve">תי בצורה הישירה והחדה שאני חושב שצריך להביא אותה. </w:t>
      </w:r>
    </w:p>
    <w:p w14:paraId="302A5C98" w14:textId="77777777" w:rsidR="00000000" w:rsidRDefault="00026F1C">
      <w:pPr>
        <w:pStyle w:val="a0"/>
        <w:rPr>
          <w:rFonts w:hint="cs"/>
          <w:rtl/>
        </w:rPr>
      </w:pPr>
    </w:p>
    <w:p w14:paraId="642EF29B" w14:textId="77777777" w:rsidR="00000000" w:rsidRDefault="00026F1C">
      <w:pPr>
        <w:pStyle w:val="a0"/>
        <w:rPr>
          <w:rFonts w:hint="cs"/>
          <w:rtl/>
        </w:rPr>
      </w:pPr>
      <w:r>
        <w:rPr>
          <w:rFonts w:hint="cs"/>
          <w:rtl/>
        </w:rPr>
        <w:t xml:space="preserve">קודם כול, שאול יהלום כועס על זה שהטעינו את הציבור. אני חושב שזו טענה לא הוגנת. המפלגה שלנו - ובראש ובראשונה מועמדנו, ערב הבחירות לראשות הממשלה, בהיותו ראש ממשלה מכהן, נשא סדרה של נאומים, שהאחרון שבהם היה </w:t>
      </w:r>
      <w:r>
        <w:rPr>
          <w:rFonts w:hint="cs"/>
          <w:rtl/>
        </w:rPr>
        <w:t xml:space="preserve">לפני שנה בדיוק בכנס הרצלייה - - </w:t>
      </w:r>
    </w:p>
    <w:p w14:paraId="781E17C5" w14:textId="77777777" w:rsidR="00000000" w:rsidRDefault="00026F1C">
      <w:pPr>
        <w:pStyle w:val="a0"/>
        <w:rPr>
          <w:rFonts w:hint="cs"/>
          <w:rtl/>
        </w:rPr>
      </w:pPr>
    </w:p>
    <w:p w14:paraId="3582DD3F" w14:textId="77777777" w:rsidR="00000000" w:rsidRDefault="00026F1C">
      <w:pPr>
        <w:pStyle w:val="af0"/>
        <w:rPr>
          <w:rtl/>
        </w:rPr>
      </w:pPr>
      <w:r>
        <w:rPr>
          <w:rFonts w:hint="eastAsia"/>
          <w:rtl/>
        </w:rPr>
        <w:t>שאול</w:t>
      </w:r>
      <w:r>
        <w:rPr>
          <w:rtl/>
        </w:rPr>
        <w:t xml:space="preserve"> יהלום (מפד"ל):</w:t>
      </w:r>
    </w:p>
    <w:p w14:paraId="786E9D50" w14:textId="77777777" w:rsidR="00000000" w:rsidRDefault="00026F1C">
      <w:pPr>
        <w:pStyle w:val="a0"/>
        <w:rPr>
          <w:rFonts w:hint="cs"/>
          <w:rtl/>
        </w:rPr>
      </w:pPr>
    </w:p>
    <w:p w14:paraId="469607B0" w14:textId="77777777" w:rsidR="00000000" w:rsidRDefault="00026F1C">
      <w:pPr>
        <w:pStyle w:val="a0"/>
        <w:rPr>
          <w:rFonts w:hint="cs"/>
          <w:rtl/>
        </w:rPr>
      </w:pPr>
      <w:r>
        <w:rPr>
          <w:rFonts w:hint="cs"/>
          <w:rtl/>
        </w:rPr>
        <w:t>ומה אמר?</w:t>
      </w:r>
    </w:p>
    <w:p w14:paraId="04B1CE12" w14:textId="77777777" w:rsidR="00000000" w:rsidRDefault="00026F1C">
      <w:pPr>
        <w:pStyle w:val="a0"/>
        <w:rPr>
          <w:rFonts w:hint="cs"/>
          <w:rtl/>
        </w:rPr>
      </w:pPr>
    </w:p>
    <w:p w14:paraId="343B47EE" w14:textId="77777777" w:rsidR="00000000" w:rsidRDefault="00026F1C">
      <w:pPr>
        <w:pStyle w:val="-"/>
        <w:rPr>
          <w:rtl/>
        </w:rPr>
      </w:pPr>
      <w:bookmarkStart w:id="561" w:name="FS000001064T10_12_2003_17_36_41C"/>
      <w:bookmarkEnd w:id="561"/>
      <w:r>
        <w:rPr>
          <w:rtl/>
        </w:rPr>
        <w:t>שר התעשייה, המסחר והתעסוקה אהוד אולמרט:</w:t>
      </w:r>
    </w:p>
    <w:p w14:paraId="6143428F" w14:textId="77777777" w:rsidR="00000000" w:rsidRDefault="00026F1C">
      <w:pPr>
        <w:pStyle w:val="a0"/>
        <w:rPr>
          <w:rtl/>
        </w:rPr>
      </w:pPr>
    </w:p>
    <w:p w14:paraId="6C5D64A1" w14:textId="77777777" w:rsidR="00000000" w:rsidRDefault="00026F1C">
      <w:pPr>
        <w:pStyle w:val="a0"/>
        <w:rPr>
          <w:rFonts w:hint="cs"/>
          <w:rtl/>
        </w:rPr>
      </w:pPr>
      <w:r>
        <w:rPr>
          <w:rFonts w:hint="cs"/>
          <w:rtl/>
        </w:rPr>
        <w:t>- - ושם הוא אמר במפורש שאנחנו, הליכוד, נתמוך בהקמת מדינה פלסטינית.</w:t>
      </w:r>
    </w:p>
    <w:p w14:paraId="55EA57EB" w14:textId="77777777" w:rsidR="00000000" w:rsidRDefault="00026F1C">
      <w:pPr>
        <w:pStyle w:val="a0"/>
        <w:rPr>
          <w:rFonts w:hint="cs"/>
          <w:rtl/>
        </w:rPr>
      </w:pPr>
    </w:p>
    <w:p w14:paraId="1A3BADB6"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7E83E2B3" w14:textId="77777777" w:rsidR="00000000" w:rsidRDefault="00026F1C">
      <w:pPr>
        <w:pStyle w:val="a0"/>
        <w:rPr>
          <w:rFonts w:hint="cs"/>
          <w:rtl/>
        </w:rPr>
      </w:pPr>
    </w:p>
    <w:p w14:paraId="249CE716" w14:textId="77777777" w:rsidR="00000000" w:rsidRDefault="00026F1C">
      <w:pPr>
        <w:pStyle w:val="a0"/>
        <w:ind w:firstLine="0"/>
        <w:rPr>
          <w:rFonts w:hint="cs"/>
          <w:rtl/>
        </w:rPr>
      </w:pPr>
      <w:r>
        <w:rPr>
          <w:rFonts w:hint="cs"/>
          <w:rtl/>
        </w:rPr>
        <w:tab/>
        <w:t>לא חד-צדדית.</w:t>
      </w:r>
    </w:p>
    <w:p w14:paraId="325A0CC9" w14:textId="77777777" w:rsidR="00000000" w:rsidRDefault="00026F1C">
      <w:pPr>
        <w:pStyle w:val="a0"/>
        <w:ind w:firstLine="0"/>
        <w:rPr>
          <w:rFonts w:hint="cs"/>
          <w:rtl/>
        </w:rPr>
      </w:pPr>
    </w:p>
    <w:p w14:paraId="43A95409" w14:textId="77777777" w:rsidR="00000000" w:rsidRDefault="00026F1C">
      <w:pPr>
        <w:pStyle w:val="-"/>
        <w:rPr>
          <w:rtl/>
        </w:rPr>
      </w:pPr>
      <w:bookmarkStart w:id="562" w:name="FS000001064T10_12_2003_17_37_34C"/>
      <w:bookmarkEnd w:id="562"/>
      <w:r>
        <w:rPr>
          <w:rtl/>
        </w:rPr>
        <w:t xml:space="preserve">שר התעשייה, המסחר </w:t>
      </w:r>
      <w:r>
        <w:rPr>
          <w:rtl/>
        </w:rPr>
        <w:t>והתעסוקה אהוד אולמרט:</w:t>
      </w:r>
    </w:p>
    <w:p w14:paraId="5209AF04" w14:textId="77777777" w:rsidR="00000000" w:rsidRDefault="00026F1C">
      <w:pPr>
        <w:pStyle w:val="a0"/>
        <w:rPr>
          <w:rtl/>
        </w:rPr>
      </w:pPr>
    </w:p>
    <w:p w14:paraId="588C0CCF" w14:textId="77777777" w:rsidR="00000000" w:rsidRDefault="00026F1C">
      <w:pPr>
        <w:pStyle w:val="a0"/>
        <w:rPr>
          <w:rFonts w:hint="cs"/>
          <w:rtl/>
        </w:rPr>
      </w:pPr>
      <w:r>
        <w:rPr>
          <w:rFonts w:hint="cs"/>
          <w:rtl/>
        </w:rPr>
        <w:t>סליחה רגע, סליחה. רבותי, אל תפריעו לי.</w:t>
      </w:r>
    </w:p>
    <w:p w14:paraId="0FD451AB" w14:textId="77777777" w:rsidR="00000000" w:rsidRDefault="00026F1C">
      <w:pPr>
        <w:pStyle w:val="a0"/>
        <w:rPr>
          <w:rFonts w:hint="cs"/>
          <w:rtl/>
        </w:rPr>
      </w:pPr>
    </w:p>
    <w:p w14:paraId="5F4DD93F" w14:textId="77777777" w:rsidR="00000000" w:rsidRDefault="00026F1C">
      <w:pPr>
        <w:pStyle w:val="af1"/>
        <w:rPr>
          <w:rtl/>
        </w:rPr>
      </w:pPr>
      <w:r>
        <w:rPr>
          <w:rtl/>
        </w:rPr>
        <w:t>היו"ר מוחמד ברכה:</w:t>
      </w:r>
    </w:p>
    <w:p w14:paraId="489434B5" w14:textId="77777777" w:rsidR="00000000" w:rsidRDefault="00026F1C">
      <w:pPr>
        <w:pStyle w:val="a0"/>
        <w:rPr>
          <w:rtl/>
        </w:rPr>
      </w:pPr>
    </w:p>
    <w:p w14:paraId="78B6D007" w14:textId="77777777" w:rsidR="00000000" w:rsidRDefault="00026F1C">
      <w:pPr>
        <w:pStyle w:val="a0"/>
        <w:rPr>
          <w:rFonts w:hint="cs"/>
          <w:rtl/>
        </w:rPr>
      </w:pPr>
      <w:r>
        <w:rPr>
          <w:rFonts w:hint="cs"/>
          <w:rtl/>
        </w:rPr>
        <w:t xml:space="preserve">רבותי, תקשיבו. לא יזיק. </w:t>
      </w:r>
    </w:p>
    <w:p w14:paraId="1857994D" w14:textId="77777777" w:rsidR="00000000" w:rsidRDefault="00026F1C">
      <w:pPr>
        <w:pStyle w:val="a0"/>
        <w:rPr>
          <w:rFonts w:hint="cs"/>
          <w:rtl/>
        </w:rPr>
      </w:pPr>
    </w:p>
    <w:p w14:paraId="73A0E314" w14:textId="77777777" w:rsidR="00000000" w:rsidRDefault="00026F1C">
      <w:pPr>
        <w:pStyle w:val="-"/>
        <w:rPr>
          <w:rtl/>
        </w:rPr>
      </w:pPr>
      <w:bookmarkStart w:id="563" w:name="FS000001064T10_12_2003_17_37_56C"/>
      <w:bookmarkEnd w:id="563"/>
      <w:r>
        <w:rPr>
          <w:rtl/>
        </w:rPr>
        <w:t>שר התעשייה, המסחר והתעסוקה אהוד אולמרט:</w:t>
      </w:r>
    </w:p>
    <w:p w14:paraId="7E347ABC" w14:textId="77777777" w:rsidR="00000000" w:rsidRDefault="00026F1C">
      <w:pPr>
        <w:pStyle w:val="a0"/>
        <w:rPr>
          <w:rtl/>
        </w:rPr>
      </w:pPr>
    </w:p>
    <w:p w14:paraId="3E5583E5" w14:textId="77777777" w:rsidR="00000000" w:rsidRDefault="00026F1C">
      <w:pPr>
        <w:pStyle w:val="a0"/>
        <w:ind w:firstLine="720"/>
        <w:rPr>
          <w:rFonts w:hint="cs"/>
          <w:rtl/>
        </w:rPr>
      </w:pPr>
      <w:r>
        <w:rPr>
          <w:rFonts w:hint="cs"/>
          <w:rtl/>
        </w:rPr>
        <w:t>תראו, הרי זה לא יעזור. אני אגיד רק את מה שאני רוצה, לא את מה שאתם רוצים.</w:t>
      </w:r>
    </w:p>
    <w:p w14:paraId="71B1BCEF" w14:textId="77777777" w:rsidR="00000000" w:rsidRDefault="00026F1C">
      <w:pPr>
        <w:pStyle w:val="a0"/>
        <w:ind w:firstLine="720"/>
        <w:rPr>
          <w:rFonts w:hint="cs"/>
          <w:rtl/>
        </w:rPr>
      </w:pPr>
    </w:p>
    <w:p w14:paraId="4AAA075F" w14:textId="77777777" w:rsidR="00000000" w:rsidRDefault="00026F1C">
      <w:pPr>
        <w:pStyle w:val="af1"/>
        <w:rPr>
          <w:rtl/>
        </w:rPr>
      </w:pPr>
      <w:r>
        <w:rPr>
          <w:rtl/>
        </w:rPr>
        <w:t>היו"ר מוחמד ברכה:</w:t>
      </w:r>
    </w:p>
    <w:p w14:paraId="77E9ACBD" w14:textId="77777777" w:rsidR="00000000" w:rsidRDefault="00026F1C">
      <w:pPr>
        <w:pStyle w:val="a0"/>
        <w:rPr>
          <w:rtl/>
        </w:rPr>
      </w:pPr>
    </w:p>
    <w:p w14:paraId="5A94B7B5" w14:textId="77777777" w:rsidR="00000000" w:rsidRDefault="00026F1C">
      <w:pPr>
        <w:pStyle w:val="a0"/>
        <w:rPr>
          <w:rFonts w:hint="cs"/>
          <w:rtl/>
        </w:rPr>
      </w:pPr>
      <w:r>
        <w:rPr>
          <w:rFonts w:hint="cs"/>
          <w:rtl/>
        </w:rPr>
        <w:t xml:space="preserve">אם השר יסכים, </w:t>
      </w:r>
      <w:r>
        <w:rPr>
          <w:rFonts w:hint="cs"/>
          <w:rtl/>
        </w:rPr>
        <w:t>בסוף נעשה עשר דקות שאלות ותשובות. בבקשה, אדוני.</w:t>
      </w:r>
    </w:p>
    <w:p w14:paraId="16588E12" w14:textId="77777777" w:rsidR="00000000" w:rsidRDefault="00026F1C">
      <w:pPr>
        <w:pStyle w:val="a0"/>
        <w:rPr>
          <w:rFonts w:hint="cs"/>
          <w:rtl/>
        </w:rPr>
      </w:pPr>
    </w:p>
    <w:p w14:paraId="5E4F10EB" w14:textId="77777777" w:rsidR="00000000" w:rsidRDefault="00026F1C">
      <w:pPr>
        <w:pStyle w:val="-"/>
        <w:rPr>
          <w:rtl/>
        </w:rPr>
      </w:pPr>
      <w:bookmarkStart w:id="564" w:name="FS000001064T10_12_2003_17_39_01C"/>
      <w:bookmarkEnd w:id="564"/>
      <w:r>
        <w:rPr>
          <w:rtl/>
        </w:rPr>
        <w:t>שר התעשייה, המסחר והתעסוקה אהוד אולמרט:</w:t>
      </w:r>
    </w:p>
    <w:p w14:paraId="1A48F30C" w14:textId="77777777" w:rsidR="00000000" w:rsidRDefault="00026F1C">
      <w:pPr>
        <w:pStyle w:val="a0"/>
        <w:rPr>
          <w:rtl/>
        </w:rPr>
      </w:pPr>
    </w:p>
    <w:p w14:paraId="7BA0C782" w14:textId="77777777" w:rsidR="00000000" w:rsidRDefault="00026F1C">
      <w:pPr>
        <w:pStyle w:val="a0"/>
        <w:ind w:firstLine="720"/>
        <w:rPr>
          <w:rFonts w:hint="cs"/>
          <w:rtl/>
        </w:rPr>
      </w:pPr>
      <w:r>
        <w:rPr>
          <w:rFonts w:hint="cs"/>
          <w:rtl/>
        </w:rPr>
        <w:t>מה פירוש, קודם כול, מדינה פלסטינית? אני לא מדבר על הצורה שבה מגיעים לפתרון הזה, אלא על המהות של הפתרון. המהות של הפתרון היא נסיגה משטחים נרחבים. עכשיו אפשר להתווכח אם</w:t>
      </w:r>
      <w:r>
        <w:rPr>
          <w:rFonts w:hint="cs"/>
          <w:rtl/>
        </w:rPr>
        <w:t xml:space="preserve"> זה 40%, 50%, 60%, או 80%. זאת שאלה. אבל קודם כול, כל אחד מכם ידע ערב הבחירות שאריאל שרון - ואתו הליכוד - תומך במדיניות שפירושה נסיגה משטחים רבים.</w:t>
      </w:r>
    </w:p>
    <w:p w14:paraId="6212B040" w14:textId="77777777" w:rsidR="00000000" w:rsidRDefault="00026F1C">
      <w:pPr>
        <w:pStyle w:val="a0"/>
        <w:ind w:firstLine="720"/>
        <w:rPr>
          <w:rFonts w:hint="cs"/>
          <w:rtl/>
        </w:rPr>
      </w:pPr>
    </w:p>
    <w:p w14:paraId="020061FE" w14:textId="77777777" w:rsidR="00000000" w:rsidRDefault="00026F1C">
      <w:pPr>
        <w:pStyle w:val="af0"/>
        <w:rPr>
          <w:rtl/>
        </w:rPr>
      </w:pPr>
      <w:r>
        <w:rPr>
          <w:rFonts w:hint="eastAsia"/>
          <w:rtl/>
        </w:rPr>
        <w:t>שאול</w:t>
      </w:r>
      <w:r>
        <w:rPr>
          <w:rtl/>
        </w:rPr>
        <w:t xml:space="preserve"> יהלום (מפד"ל):</w:t>
      </w:r>
    </w:p>
    <w:p w14:paraId="63BBFF79" w14:textId="77777777" w:rsidR="00000000" w:rsidRDefault="00026F1C">
      <w:pPr>
        <w:pStyle w:val="a0"/>
        <w:rPr>
          <w:rFonts w:hint="cs"/>
          <w:rtl/>
        </w:rPr>
      </w:pPr>
    </w:p>
    <w:p w14:paraId="3E44B9A0" w14:textId="77777777" w:rsidR="00000000" w:rsidRDefault="00026F1C">
      <w:pPr>
        <w:pStyle w:val="a0"/>
        <w:ind w:firstLine="720"/>
        <w:rPr>
          <w:rFonts w:hint="cs"/>
          <w:rtl/>
        </w:rPr>
      </w:pPr>
      <w:r>
        <w:rPr>
          <w:rFonts w:hint="cs"/>
          <w:rtl/>
        </w:rPr>
        <w:t>אם יהיה שלום.</w:t>
      </w:r>
    </w:p>
    <w:p w14:paraId="6D91F27C" w14:textId="77777777" w:rsidR="00000000" w:rsidRDefault="00026F1C">
      <w:pPr>
        <w:pStyle w:val="a0"/>
        <w:ind w:firstLine="720"/>
        <w:rPr>
          <w:rFonts w:hint="cs"/>
          <w:rtl/>
        </w:rPr>
      </w:pPr>
    </w:p>
    <w:p w14:paraId="13106434" w14:textId="77777777" w:rsidR="00000000" w:rsidRDefault="00026F1C">
      <w:pPr>
        <w:pStyle w:val="-"/>
        <w:rPr>
          <w:rtl/>
        </w:rPr>
      </w:pPr>
      <w:bookmarkStart w:id="565" w:name="FS000001064T10_12_2003_17_41_21C"/>
      <w:bookmarkEnd w:id="565"/>
      <w:r>
        <w:rPr>
          <w:rtl/>
        </w:rPr>
        <w:t>שר התעשייה, המסחר והתעסוקה אהוד אולמרט:</w:t>
      </w:r>
    </w:p>
    <w:p w14:paraId="76E0DAC1" w14:textId="77777777" w:rsidR="00000000" w:rsidRDefault="00026F1C">
      <w:pPr>
        <w:pStyle w:val="a0"/>
        <w:rPr>
          <w:rtl/>
        </w:rPr>
      </w:pPr>
    </w:p>
    <w:p w14:paraId="2B352356" w14:textId="77777777" w:rsidR="00000000" w:rsidRDefault="00026F1C">
      <w:pPr>
        <w:pStyle w:val="a0"/>
        <w:rPr>
          <w:rFonts w:hint="cs"/>
          <w:rtl/>
        </w:rPr>
      </w:pPr>
      <w:r>
        <w:rPr>
          <w:rFonts w:hint="cs"/>
          <w:rtl/>
        </w:rPr>
        <w:t>משטחים רבים.</w:t>
      </w:r>
    </w:p>
    <w:p w14:paraId="30997295" w14:textId="77777777" w:rsidR="00000000" w:rsidRDefault="00026F1C">
      <w:pPr>
        <w:pStyle w:val="a0"/>
        <w:rPr>
          <w:rFonts w:hint="cs"/>
          <w:rtl/>
        </w:rPr>
      </w:pPr>
    </w:p>
    <w:p w14:paraId="09CD9DE4" w14:textId="77777777" w:rsidR="00000000" w:rsidRDefault="00026F1C">
      <w:pPr>
        <w:pStyle w:val="af0"/>
        <w:rPr>
          <w:rtl/>
        </w:rPr>
      </w:pPr>
      <w:r>
        <w:rPr>
          <w:rFonts w:hint="eastAsia"/>
          <w:rtl/>
        </w:rPr>
        <w:t>שאול</w:t>
      </w:r>
      <w:r>
        <w:rPr>
          <w:rtl/>
        </w:rPr>
        <w:t xml:space="preserve"> יהלום (מפד"ל</w:t>
      </w:r>
      <w:r>
        <w:rPr>
          <w:rtl/>
        </w:rPr>
        <w:t>):</w:t>
      </w:r>
    </w:p>
    <w:p w14:paraId="302EEC8D" w14:textId="77777777" w:rsidR="00000000" w:rsidRDefault="00026F1C">
      <w:pPr>
        <w:pStyle w:val="a0"/>
        <w:rPr>
          <w:rFonts w:hint="cs"/>
          <w:rtl/>
        </w:rPr>
      </w:pPr>
    </w:p>
    <w:p w14:paraId="1335A3F5" w14:textId="77777777" w:rsidR="00000000" w:rsidRDefault="00026F1C">
      <w:pPr>
        <w:pStyle w:val="a0"/>
        <w:rPr>
          <w:rFonts w:hint="cs"/>
          <w:rtl/>
        </w:rPr>
      </w:pPr>
      <w:r>
        <w:rPr>
          <w:rFonts w:hint="cs"/>
          <w:rtl/>
        </w:rPr>
        <w:t>אם יהיה שלום.</w:t>
      </w:r>
    </w:p>
    <w:p w14:paraId="0BDFB377" w14:textId="77777777" w:rsidR="00000000" w:rsidRDefault="00026F1C">
      <w:pPr>
        <w:pStyle w:val="a0"/>
        <w:rPr>
          <w:rFonts w:hint="cs"/>
          <w:rtl/>
        </w:rPr>
      </w:pPr>
    </w:p>
    <w:p w14:paraId="1FF49E52" w14:textId="77777777" w:rsidR="00000000" w:rsidRDefault="00026F1C">
      <w:pPr>
        <w:pStyle w:val="-"/>
        <w:rPr>
          <w:rtl/>
        </w:rPr>
      </w:pPr>
      <w:bookmarkStart w:id="566" w:name="FS000001064T10_12_2003_17_41_34C"/>
      <w:bookmarkEnd w:id="566"/>
      <w:r>
        <w:rPr>
          <w:rtl/>
        </w:rPr>
        <w:t>שר התעשייה, המסחר והתעסוקה אהוד אולמרט:</w:t>
      </w:r>
    </w:p>
    <w:p w14:paraId="066A6B36" w14:textId="77777777" w:rsidR="00000000" w:rsidRDefault="00026F1C">
      <w:pPr>
        <w:pStyle w:val="a0"/>
        <w:rPr>
          <w:rtl/>
        </w:rPr>
      </w:pPr>
    </w:p>
    <w:p w14:paraId="3B9FABAB" w14:textId="77777777" w:rsidR="00000000" w:rsidRDefault="00026F1C">
      <w:pPr>
        <w:pStyle w:val="a0"/>
        <w:rPr>
          <w:rFonts w:hint="cs"/>
          <w:rtl/>
        </w:rPr>
      </w:pPr>
      <w:r>
        <w:rPr>
          <w:rFonts w:hint="cs"/>
          <w:rtl/>
        </w:rPr>
        <w:t xml:space="preserve">בוודאי. רגע אחד. </w:t>
      </w:r>
    </w:p>
    <w:p w14:paraId="778989AC" w14:textId="77777777" w:rsidR="00000000" w:rsidRDefault="00026F1C">
      <w:pPr>
        <w:pStyle w:val="a0"/>
        <w:rPr>
          <w:rFonts w:hint="cs"/>
          <w:rtl/>
        </w:rPr>
      </w:pPr>
    </w:p>
    <w:p w14:paraId="7273816B" w14:textId="77777777" w:rsidR="00000000" w:rsidRDefault="00026F1C">
      <w:pPr>
        <w:pStyle w:val="af0"/>
        <w:rPr>
          <w:rtl/>
        </w:rPr>
      </w:pPr>
      <w:r>
        <w:rPr>
          <w:rFonts w:hint="eastAsia"/>
          <w:rtl/>
        </w:rPr>
        <w:t>אהוד</w:t>
      </w:r>
      <w:r>
        <w:rPr>
          <w:rtl/>
        </w:rPr>
        <w:t xml:space="preserve"> יתום (הליכוד):</w:t>
      </w:r>
    </w:p>
    <w:p w14:paraId="5438E27A" w14:textId="77777777" w:rsidR="00000000" w:rsidRDefault="00026F1C">
      <w:pPr>
        <w:pStyle w:val="a0"/>
        <w:rPr>
          <w:rFonts w:hint="cs"/>
          <w:rtl/>
        </w:rPr>
      </w:pPr>
    </w:p>
    <w:p w14:paraId="25553EDC" w14:textId="77777777" w:rsidR="00000000" w:rsidRDefault="00026F1C">
      <w:pPr>
        <w:pStyle w:val="a0"/>
        <w:ind w:firstLine="720"/>
        <w:rPr>
          <w:rFonts w:hint="cs"/>
          <w:rtl/>
        </w:rPr>
      </w:pPr>
      <w:r>
        <w:rPr>
          <w:rFonts w:hint="cs"/>
          <w:rtl/>
        </w:rPr>
        <w:t>בהסכם.</w:t>
      </w:r>
    </w:p>
    <w:p w14:paraId="52593DE9" w14:textId="77777777" w:rsidR="00000000" w:rsidRDefault="00026F1C">
      <w:pPr>
        <w:pStyle w:val="a0"/>
        <w:ind w:firstLine="720"/>
        <w:rPr>
          <w:rFonts w:hint="cs"/>
          <w:rtl/>
        </w:rPr>
      </w:pPr>
    </w:p>
    <w:p w14:paraId="44A8F221" w14:textId="77777777" w:rsidR="00000000" w:rsidRDefault="00026F1C">
      <w:pPr>
        <w:pStyle w:val="-"/>
        <w:rPr>
          <w:rtl/>
        </w:rPr>
      </w:pPr>
      <w:bookmarkStart w:id="567" w:name="FS000001064T10_12_2003_17_42_07C"/>
      <w:bookmarkEnd w:id="567"/>
      <w:r>
        <w:rPr>
          <w:rtl/>
        </w:rPr>
        <w:t>שר התעשייה, המסחר והתעסוקה אהוד אולמרט:</w:t>
      </w:r>
    </w:p>
    <w:p w14:paraId="205DB7B4" w14:textId="77777777" w:rsidR="00000000" w:rsidRDefault="00026F1C">
      <w:pPr>
        <w:pStyle w:val="a0"/>
        <w:rPr>
          <w:rtl/>
        </w:rPr>
      </w:pPr>
    </w:p>
    <w:p w14:paraId="465D3474" w14:textId="77777777" w:rsidR="00000000" w:rsidRDefault="00026F1C">
      <w:pPr>
        <w:pStyle w:val="a0"/>
        <w:ind w:firstLine="720"/>
        <w:rPr>
          <w:rFonts w:hint="cs"/>
          <w:rtl/>
        </w:rPr>
      </w:pPr>
      <w:r>
        <w:rPr>
          <w:rFonts w:hint="cs"/>
          <w:rtl/>
        </w:rPr>
        <w:t>מי שבא עכשיו לטעון שנסיגה משטחים עומדת בניגוד להתחייבויות לציבור, מנסה, במקרה הטוב ביותר, להגן על הטענה שיש</w:t>
      </w:r>
      <w:r>
        <w:rPr>
          <w:rFonts w:hint="cs"/>
          <w:rtl/>
        </w:rPr>
        <w:t>מיעו לו חבריו שלו מתוך מחנהו, אלה שאמרו לו: מה אתה מעמיד פנים? הרי אתה ביודעין הצטרפת לממשלה בראשותו של מי שהודיע שהוא מתכוון לתמוך בפתרון שעד להודעתי היה הפתרון הבלתי-מתקבל על הדעת ביותר לחלק מן הציבור, דהיינו, הקמתה של מדינה פלסטינית, שפירושה נסיגה משטחי</w:t>
      </w:r>
      <w:r>
        <w:rPr>
          <w:rFonts w:hint="cs"/>
          <w:rtl/>
        </w:rPr>
        <w:t xml:space="preserve">ם נרחבים. </w:t>
      </w:r>
    </w:p>
    <w:p w14:paraId="00B22B99" w14:textId="77777777" w:rsidR="00000000" w:rsidRDefault="00026F1C">
      <w:pPr>
        <w:pStyle w:val="a0"/>
        <w:ind w:firstLine="720"/>
        <w:rPr>
          <w:rFonts w:hint="cs"/>
          <w:rtl/>
        </w:rPr>
      </w:pPr>
    </w:p>
    <w:p w14:paraId="4E3F3DCF" w14:textId="77777777" w:rsidR="00000000" w:rsidRDefault="00026F1C">
      <w:pPr>
        <w:pStyle w:val="af0"/>
        <w:rPr>
          <w:rtl/>
        </w:rPr>
      </w:pPr>
      <w:r>
        <w:rPr>
          <w:rFonts w:hint="eastAsia"/>
          <w:rtl/>
        </w:rPr>
        <w:t>שאול</w:t>
      </w:r>
      <w:r>
        <w:rPr>
          <w:rtl/>
        </w:rPr>
        <w:t xml:space="preserve"> יהלום (מפד"ל):</w:t>
      </w:r>
    </w:p>
    <w:p w14:paraId="6B331500" w14:textId="77777777" w:rsidR="00000000" w:rsidRDefault="00026F1C">
      <w:pPr>
        <w:pStyle w:val="a0"/>
        <w:rPr>
          <w:rFonts w:hint="cs"/>
          <w:rtl/>
        </w:rPr>
      </w:pPr>
    </w:p>
    <w:p w14:paraId="21B98E66" w14:textId="77777777" w:rsidR="00000000" w:rsidRDefault="00026F1C">
      <w:pPr>
        <w:pStyle w:val="a0"/>
        <w:ind w:firstLine="720"/>
        <w:rPr>
          <w:rFonts w:hint="cs"/>
          <w:rtl/>
        </w:rPr>
      </w:pPr>
      <w:r>
        <w:rPr>
          <w:rFonts w:hint="cs"/>
          <w:rtl/>
        </w:rPr>
        <w:t>אם יהיה שלום.</w:t>
      </w:r>
    </w:p>
    <w:p w14:paraId="66989A05" w14:textId="77777777" w:rsidR="00000000" w:rsidRDefault="00026F1C">
      <w:pPr>
        <w:pStyle w:val="a0"/>
        <w:ind w:firstLine="720"/>
        <w:rPr>
          <w:rFonts w:hint="cs"/>
          <w:rtl/>
        </w:rPr>
      </w:pPr>
    </w:p>
    <w:p w14:paraId="0759B026" w14:textId="77777777" w:rsidR="00000000" w:rsidRDefault="00026F1C">
      <w:pPr>
        <w:pStyle w:val="-"/>
        <w:rPr>
          <w:rtl/>
        </w:rPr>
      </w:pPr>
      <w:bookmarkStart w:id="568" w:name="FS000001064T10_12_2003_17_44_48C"/>
      <w:bookmarkEnd w:id="568"/>
      <w:r>
        <w:rPr>
          <w:rtl/>
        </w:rPr>
        <w:t>שר התעשייה, המסחר והתעסוקה אהוד אולמרט:</w:t>
      </w:r>
    </w:p>
    <w:p w14:paraId="16C75EB9" w14:textId="77777777" w:rsidR="00000000" w:rsidRDefault="00026F1C">
      <w:pPr>
        <w:pStyle w:val="a0"/>
        <w:rPr>
          <w:rtl/>
        </w:rPr>
      </w:pPr>
    </w:p>
    <w:p w14:paraId="7989AC88" w14:textId="77777777" w:rsidR="00000000" w:rsidRDefault="00026F1C">
      <w:pPr>
        <w:pStyle w:val="a0"/>
        <w:rPr>
          <w:rFonts w:hint="cs"/>
          <w:rtl/>
        </w:rPr>
      </w:pPr>
      <w:r>
        <w:rPr>
          <w:rFonts w:hint="cs"/>
          <w:rtl/>
        </w:rPr>
        <w:t>לא רק זאת, אף זאת: בא ראש הממשלה הזה והניח על שולחן הממשלה את התוכנית שיזמה ממשלת ארצות-הברית ואושרה על-ידי הרשות הפלסטינית במקביל. הוא הביא אותה לאישור הממשלה. תוכנית</w:t>
      </w:r>
      <w:r>
        <w:rPr>
          <w:rFonts w:hint="cs"/>
          <w:rtl/>
        </w:rPr>
        <w:t xml:space="preserve"> מפת הדרכים. </w:t>
      </w:r>
    </w:p>
    <w:p w14:paraId="31ACC8A1" w14:textId="77777777" w:rsidR="00000000" w:rsidRDefault="00026F1C">
      <w:pPr>
        <w:pStyle w:val="a0"/>
        <w:rPr>
          <w:rFonts w:hint="cs"/>
          <w:rtl/>
        </w:rPr>
      </w:pPr>
    </w:p>
    <w:p w14:paraId="4C999FA1" w14:textId="77777777" w:rsidR="00000000" w:rsidRDefault="00026F1C">
      <w:pPr>
        <w:pStyle w:val="af0"/>
        <w:rPr>
          <w:rtl/>
        </w:rPr>
      </w:pPr>
      <w:r>
        <w:rPr>
          <w:rFonts w:hint="eastAsia"/>
          <w:rtl/>
        </w:rPr>
        <w:t>שר</w:t>
      </w:r>
      <w:r>
        <w:rPr>
          <w:rtl/>
        </w:rPr>
        <w:t xml:space="preserve"> התיירות בנימין אלון:</w:t>
      </w:r>
    </w:p>
    <w:p w14:paraId="3C8DC6D8" w14:textId="77777777" w:rsidR="00000000" w:rsidRDefault="00026F1C">
      <w:pPr>
        <w:pStyle w:val="a0"/>
        <w:rPr>
          <w:rFonts w:hint="cs"/>
          <w:rtl/>
        </w:rPr>
      </w:pPr>
    </w:p>
    <w:p w14:paraId="261220C4" w14:textId="77777777" w:rsidR="00000000" w:rsidRDefault="00026F1C">
      <w:pPr>
        <w:pStyle w:val="a0"/>
        <w:ind w:firstLine="720"/>
        <w:rPr>
          <w:rFonts w:hint="cs"/>
          <w:rtl/>
        </w:rPr>
      </w:pPr>
      <w:r>
        <w:rPr>
          <w:rFonts w:hint="cs"/>
          <w:rtl/>
        </w:rPr>
        <w:t>עם 14 הסתייגויות.</w:t>
      </w:r>
    </w:p>
    <w:p w14:paraId="207FBFF2" w14:textId="77777777" w:rsidR="00000000" w:rsidRDefault="00026F1C">
      <w:pPr>
        <w:pStyle w:val="a0"/>
        <w:ind w:firstLine="720"/>
        <w:rPr>
          <w:rFonts w:hint="cs"/>
          <w:rtl/>
        </w:rPr>
      </w:pPr>
    </w:p>
    <w:p w14:paraId="5FF357FE" w14:textId="77777777" w:rsidR="00000000" w:rsidRDefault="00026F1C">
      <w:pPr>
        <w:pStyle w:val="-"/>
        <w:rPr>
          <w:rtl/>
        </w:rPr>
      </w:pPr>
      <w:bookmarkStart w:id="569" w:name="FS000001064T10_12_2003_17_46_12C"/>
      <w:bookmarkEnd w:id="569"/>
      <w:r>
        <w:rPr>
          <w:rtl/>
        </w:rPr>
        <w:t>שר התעשייה, המסחר והתעסוקה אהוד אולמרט:</w:t>
      </w:r>
    </w:p>
    <w:p w14:paraId="15838424" w14:textId="77777777" w:rsidR="00000000" w:rsidRDefault="00026F1C">
      <w:pPr>
        <w:pStyle w:val="a0"/>
        <w:rPr>
          <w:rtl/>
        </w:rPr>
      </w:pPr>
    </w:p>
    <w:p w14:paraId="71711CE3" w14:textId="77777777" w:rsidR="00000000" w:rsidRDefault="00026F1C">
      <w:pPr>
        <w:pStyle w:val="a0"/>
        <w:rPr>
          <w:rFonts w:hint="cs"/>
          <w:rtl/>
        </w:rPr>
      </w:pPr>
      <w:r>
        <w:rPr>
          <w:rFonts w:hint="cs"/>
          <w:rtl/>
        </w:rPr>
        <w:t xml:space="preserve">בני, למה לך? הרי אנחנו יכולים להתווכח גם בממשלה. הרי אתה לא רוצה להפריע לי. </w:t>
      </w:r>
    </w:p>
    <w:p w14:paraId="1B6E1911" w14:textId="77777777" w:rsidR="00000000" w:rsidRDefault="00026F1C">
      <w:pPr>
        <w:pStyle w:val="a0"/>
        <w:rPr>
          <w:rFonts w:hint="cs"/>
          <w:rtl/>
        </w:rPr>
      </w:pPr>
    </w:p>
    <w:p w14:paraId="69C46A87" w14:textId="77777777" w:rsidR="00000000" w:rsidRDefault="00026F1C">
      <w:pPr>
        <w:pStyle w:val="af0"/>
        <w:rPr>
          <w:rtl/>
        </w:rPr>
      </w:pPr>
      <w:r>
        <w:rPr>
          <w:rFonts w:hint="eastAsia"/>
          <w:rtl/>
        </w:rPr>
        <w:t>צבי</w:t>
      </w:r>
      <w:r>
        <w:rPr>
          <w:rtl/>
        </w:rPr>
        <w:t xml:space="preserve"> הנדל (האיחוד הלאומי - ישראל ביתנו):</w:t>
      </w:r>
    </w:p>
    <w:p w14:paraId="2F37B694" w14:textId="77777777" w:rsidR="00000000" w:rsidRDefault="00026F1C">
      <w:pPr>
        <w:pStyle w:val="a0"/>
        <w:rPr>
          <w:rFonts w:hint="cs"/>
          <w:rtl/>
        </w:rPr>
      </w:pPr>
    </w:p>
    <w:p w14:paraId="07641713" w14:textId="77777777" w:rsidR="00000000" w:rsidRDefault="00026F1C">
      <w:pPr>
        <w:pStyle w:val="a0"/>
        <w:rPr>
          <w:rFonts w:hint="cs"/>
          <w:rtl/>
        </w:rPr>
      </w:pPr>
      <w:r>
        <w:rPr>
          <w:rFonts w:hint="cs"/>
          <w:rtl/>
        </w:rPr>
        <w:t>- - -</w:t>
      </w:r>
    </w:p>
    <w:p w14:paraId="25D5D612" w14:textId="77777777" w:rsidR="00000000" w:rsidRDefault="00026F1C">
      <w:pPr>
        <w:pStyle w:val="a0"/>
        <w:rPr>
          <w:rFonts w:hint="cs"/>
          <w:rtl/>
        </w:rPr>
      </w:pPr>
    </w:p>
    <w:p w14:paraId="178243CA" w14:textId="77777777" w:rsidR="00000000" w:rsidRDefault="00026F1C">
      <w:pPr>
        <w:pStyle w:val="-"/>
        <w:rPr>
          <w:rtl/>
        </w:rPr>
      </w:pPr>
      <w:bookmarkStart w:id="570" w:name="FS000001064T10_12_2003_17_47_15C"/>
      <w:bookmarkEnd w:id="570"/>
      <w:r>
        <w:rPr>
          <w:rtl/>
        </w:rPr>
        <w:t>שר התעשייה, המסחר והתעסוקה אהו</w:t>
      </w:r>
      <w:r>
        <w:rPr>
          <w:rtl/>
        </w:rPr>
        <w:t>ד אולמרט:</w:t>
      </w:r>
    </w:p>
    <w:p w14:paraId="7B6F484A" w14:textId="77777777" w:rsidR="00000000" w:rsidRDefault="00026F1C">
      <w:pPr>
        <w:pStyle w:val="a0"/>
        <w:rPr>
          <w:rtl/>
        </w:rPr>
      </w:pPr>
    </w:p>
    <w:p w14:paraId="773529A7" w14:textId="77777777" w:rsidR="00000000" w:rsidRDefault="00026F1C">
      <w:pPr>
        <w:pStyle w:val="a0"/>
        <w:rPr>
          <w:rFonts w:hint="cs"/>
          <w:rtl/>
        </w:rPr>
      </w:pPr>
      <w:r>
        <w:rPr>
          <w:rFonts w:hint="cs"/>
          <w:rtl/>
        </w:rPr>
        <w:t>נכון. כל אחד יודע שיש לנו הסתייגויות - -</w:t>
      </w:r>
    </w:p>
    <w:p w14:paraId="4D8BE5BA" w14:textId="77777777" w:rsidR="00000000" w:rsidRDefault="00026F1C">
      <w:pPr>
        <w:pStyle w:val="a0"/>
        <w:rPr>
          <w:rFonts w:hint="cs"/>
          <w:rtl/>
        </w:rPr>
      </w:pPr>
    </w:p>
    <w:p w14:paraId="0AF8E65E" w14:textId="77777777" w:rsidR="00000000" w:rsidRDefault="00026F1C">
      <w:pPr>
        <w:pStyle w:val="af0"/>
        <w:rPr>
          <w:rtl/>
        </w:rPr>
      </w:pPr>
      <w:r>
        <w:rPr>
          <w:rFonts w:hint="eastAsia"/>
          <w:rtl/>
        </w:rPr>
        <w:t>צבי</w:t>
      </w:r>
      <w:r>
        <w:rPr>
          <w:rtl/>
        </w:rPr>
        <w:t xml:space="preserve"> הנדל (האיחוד הלאומי - ישראל ביתנו):</w:t>
      </w:r>
    </w:p>
    <w:p w14:paraId="09AA56CE" w14:textId="77777777" w:rsidR="00000000" w:rsidRDefault="00026F1C">
      <w:pPr>
        <w:pStyle w:val="a0"/>
        <w:rPr>
          <w:rFonts w:hint="cs"/>
          <w:rtl/>
        </w:rPr>
      </w:pPr>
    </w:p>
    <w:p w14:paraId="66D0C838" w14:textId="77777777" w:rsidR="00000000" w:rsidRDefault="00026F1C">
      <w:pPr>
        <w:pStyle w:val="a0"/>
        <w:ind w:firstLine="0"/>
        <w:rPr>
          <w:rFonts w:hint="cs"/>
          <w:rtl/>
        </w:rPr>
      </w:pPr>
      <w:r>
        <w:rPr>
          <w:rFonts w:hint="cs"/>
          <w:rtl/>
        </w:rPr>
        <w:tab/>
        <w:t>- - - דמגוגיה לא פותרת בעיה אמיתית.</w:t>
      </w:r>
    </w:p>
    <w:p w14:paraId="729DECB3" w14:textId="77777777" w:rsidR="00000000" w:rsidRDefault="00026F1C">
      <w:pPr>
        <w:pStyle w:val="a0"/>
        <w:ind w:firstLine="0"/>
        <w:rPr>
          <w:rFonts w:hint="cs"/>
          <w:rtl/>
        </w:rPr>
      </w:pPr>
    </w:p>
    <w:p w14:paraId="2F8E7F7F" w14:textId="77777777" w:rsidR="00000000" w:rsidRDefault="00026F1C">
      <w:pPr>
        <w:pStyle w:val="-"/>
        <w:rPr>
          <w:rtl/>
        </w:rPr>
      </w:pPr>
      <w:bookmarkStart w:id="571" w:name="FS000001064T10_12_2003_17_47_48C"/>
      <w:bookmarkEnd w:id="571"/>
      <w:r>
        <w:rPr>
          <w:rtl/>
        </w:rPr>
        <w:t>שר התעשייה, המסחר והתעסוקה אהוד אולמרט:</w:t>
      </w:r>
    </w:p>
    <w:p w14:paraId="08BDF758" w14:textId="77777777" w:rsidR="00000000" w:rsidRDefault="00026F1C">
      <w:pPr>
        <w:pStyle w:val="a0"/>
        <w:rPr>
          <w:rtl/>
        </w:rPr>
      </w:pPr>
    </w:p>
    <w:p w14:paraId="7AC69407" w14:textId="77777777" w:rsidR="00000000" w:rsidRDefault="00026F1C">
      <w:pPr>
        <w:pStyle w:val="a0"/>
        <w:rPr>
          <w:rFonts w:hint="cs"/>
          <w:rtl/>
        </w:rPr>
      </w:pPr>
      <w:r>
        <w:rPr>
          <w:rFonts w:hint="cs"/>
          <w:rtl/>
        </w:rPr>
        <w:t xml:space="preserve">- - יש לנו הסתייגויות ממפת הדרכים - זה נכון. </w:t>
      </w:r>
    </w:p>
    <w:p w14:paraId="2F29BF10" w14:textId="77777777" w:rsidR="00000000" w:rsidRDefault="00026F1C">
      <w:pPr>
        <w:pStyle w:val="a0"/>
        <w:rPr>
          <w:rFonts w:hint="cs"/>
          <w:rtl/>
        </w:rPr>
      </w:pPr>
    </w:p>
    <w:p w14:paraId="6F939FA7" w14:textId="77777777" w:rsidR="00000000" w:rsidRDefault="00026F1C">
      <w:pPr>
        <w:pStyle w:val="af0"/>
        <w:rPr>
          <w:rtl/>
        </w:rPr>
      </w:pPr>
      <w:r>
        <w:rPr>
          <w:rFonts w:hint="eastAsia"/>
          <w:rtl/>
        </w:rPr>
        <w:t>חיים</w:t>
      </w:r>
      <w:r>
        <w:rPr>
          <w:rtl/>
        </w:rPr>
        <w:t xml:space="preserve"> אורון (מרצ):</w:t>
      </w:r>
    </w:p>
    <w:p w14:paraId="0D60B784" w14:textId="77777777" w:rsidR="00000000" w:rsidRDefault="00026F1C">
      <w:pPr>
        <w:pStyle w:val="a0"/>
        <w:rPr>
          <w:rFonts w:hint="cs"/>
          <w:rtl/>
        </w:rPr>
      </w:pPr>
    </w:p>
    <w:p w14:paraId="526D0184" w14:textId="77777777" w:rsidR="00000000" w:rsidRDefault="00026F1C">
      <w:pPr>
        <w:pStyle w:val="a0"/>
        <w:ind w:firstLine="720"/>
        <w:rPr>
          <w:rFonts w:hint="cs"/>
          <w:rtl/>
        </w:rPr>
      </w:pPr>
      <w:r>
        <w:rPr>
          <w:rFonts w:hint="cs"/>
          <w:rtl/>
        </w:rPr>
        <w:t>ברכה, אולי תהיה ר</w:t>
      </w:r>
      <w:r>
        <w:rPr>
          <w:rFonts w:hint="cs"/>
          <w:rtl/>
        </w:rPr>
        <w:t>אש ממשלה וזהו?</w:t>
      </w:r>
    </w:p>
    <w:p w14:paraId="3AE0187E" w14:textId="77777777" w:rsidR="00000000" w:rsidRDefault="00026F1C">
      <w:pPr>
        <w:pStyle w:val="a0"/>
        <w:ind w:firstLine="720"/>
        <w:rPr>
          <w:rFonts w:hint="cs"/>
          <w:rtl/>
        </w:rPr>
      </w:pPr>
    </w:p>
    <w:p w14:paraId="4218770F" w14:textId="77777777" w:rsidR="00000000" w:rsidRDefault="00026F1C">
      <w:pPr>
        <w:pStyle w:val="af1"/>
        <w:rPr>
          <w:rtl/>
        </w:rPr>
      </w:pPr>
      <w:r>
        <w:rPr>
          <w:rtl/>
        </w:rPr>
        <w:t>היו"ר מוחמד ברכה:</w:t>
      </w:r>
    </w:p>
    <w:p w14:paraId="3F9C59C2" w14:textId="77777777" w:rsidR="00000000" w:rsidRDefault="00026F1C">
      <w:pPr>
        <w:pStyle w:val="a0"/>
        <w:rPr>
          <w:rtl/>
        </w:rPr>
      </w:pPr>
    </w:p>
    <w:p w14:paraId="6C2C431D" w14:textId="77777777" w:rsidR="00000000" w:rsidRDefault="00026F1C">
      <w:pPr>
        <w:pStyle w:val="a0"/>
        <w:rPr>
          <w:rFonts w:hint="cs"/>
          <w:rtl/>
        </w:rPr>
      </w:pPr>
      <w:r>
        <w:rPr>
          <w:rFonts w:hint="cs"/>
          <w:rtl/>
        </w:rPr>
        <w:t xml:space="preserve">בחייכם. זה היום הגדול, כן. </w:t>
      </w:r>
    </w:p>
    <w:p w14:paraId="79178EFE" w14:textId="77777777" w:rsidR="00000000" w:rsidRDefault="00026F1C">
      <w:pPr>
        <w:pStyle w:val="a0"/>
        <w:rPr>
          <w:rFonts w:hint="cs"/>
          <w:rtl/>
        </w:rPr>
      </w:pPr>
    </w:p>
    <w:p w14:paraId="17D59000" w14:textId="77777777" w:rsidR="00000000" w:rsidRDefault="00026F1C">
      <w:pPr>
        <w:pStyle w:val="-"/>
        <w:rPr>
          <w:rtl/>
        </w:rPr>
      </w:pPr>
      <w:bookmarkStart w:id="572" w:name="FS000001064T10_12_2003_17_48_22C"/>
      <w:bookmarkEnd w:id="572"/>
      <w:r>
        <w:rPr>
          <w:rtl/>
        </w:rPr>
        <w:t>שר התעשייה, המסחר והתעסוקה אהוד אולמרט:</w:t>
      </w:r>
    </w:p>
    <w:p w14:paraId="77020EDD" w14:textId="77777777" w:rsidR="00000000" w:rsidRDefault="00026F1C">
      <w:pPr>
        <w:pStyle w:val="a0"/>
        <w:rPr>
          <w:rtl/>
        </w:rPr>
      </w:pPr>
    </w:p>
    <w:p w14:paraId="25011D56" w14:textId="77777777" w:rsidR="00000000" w:rsidRDefault="00026F1C">
      <w:pPr>
        <w:pStyle w:val="a0"/>
        <w:rPr>
          <w:rFonts w:hint="cs"/>
          <w:rtl/>
        </w:rPr>
      </w:pPr>
      <w:r>
        <w:rPr>
          <w:rFonts w:hint="cs"/>
          <w:rtl/>
        </w:rPr>
        <w:t>יש לנו הסתייגויות ממפת הדרכים. יש לנו, ודאי שיש לנו. אבל התוכנית של מפת הדרכים שאושרה על-ידי הממשלה, אף אחת מההסתייגויות שבה - ואני, בניגוד לך, עברתי ע</w:t>
      </w:r>
      <w:r>
        <w:rPr>
          <w:rFonts w:hint="cs"/>
          <w:rtl/>
        </w:rPr>
        <w:t xml:space="preserve">ל כל אחת מהן ואפילו השתתפתי בשלב המוקדם בניסוחן, ואני אומר לך שאף לא אחת מההסתייגויות אינה שוללת ואינה מונעת נסיגות נרחבות ביותר מאזורים רבים ביותר ביהודה, בשומרון ובעזה. </w:t>
      </w:r>
    </w:p>
    <w:p w14:paraId="36CF3932" w14:textId="77777777" w:rsidR="00000000" w:rsidRDefault="00026F1C">
      <w:pPr>
        <w:pStyle w:val="a0"/>
        <w:ind w:firstLine="0"/>
        <w:rPr>
          <w:rFonts w:hint="cs"/>
          <w:rtl/>
        </w:rPr>
      </w:pPr>
    </w:p>
    <w:p w14:paraId="46D1FB8B" w14:textId="77777777" w:rsidR="00000000" w:rsidRDefault="00026F1C">
      <w:pPr>
        <w:pStyle w:val="af0"/>
        <w:rPr>
          <w:rtl/>
        </w:rPr>
      </w:pPr>
      <w:r>
        <w:rPr>
          <w:rFonts w:hint="eastAsia"/>
          <w:rtl/>
        </w:rPr>
        <w:t>צבי</w:t>
      </w:r>
      <w:r>
        <w:rPr>
          <w:rtl/>
        </w:rPr>
        <w:t xml:space="preserve"> הנדל (האיחוד הלאומי - ישראל ביתנו):</w:t>
      </w:r>
    </w:p>
    <w:p w14:paraId="00ABEF2C" w14:textId="77777777" w:rsidR="00000000" w:rsidRDefault="00026F1C">
      <w:pPr>
        <w:pStyle w:val="a0"/>
        <w:rPr>
          <w:rFonts w:hint="cs"/>
          <w:rtl/>
        </w:rPr>
      </w:pPr>
    </w:p>
    <w:p w14:paraId="5F031F22" w14:textId="77777777" w:rsidR="00000000" w:rsidRDefault="00026F1C">
      <w:pPr>
        <w:pStyle w:val="a0"/>
        <w:rPr>
          <w:rFonts w:hint="cs"/>
          <w:rtl/>
        </w:rPr>
      </w:pPr>
      <w:r>
        <w:rPr>
          <w:rFonts w:hint="cs"/>
          <w:rtl/>
        </w:rPr>
        <w:t xml:space="preserve">- - - </w:t>
      </w:r>
    </w:p>
    <w:p w14:paraId="15CE4561" w14:textId="77777777" w:rsidR="00000000" w:rsidRDefault="00026F1C">
      <w:pPr>
        <w:pStyle w:val="a0"/>
        <w:ind w:firstLine="0"/>
        <w:rPr>
          <w:rFonts w:hint="cs"/>
          <w:rtl/>
        </w:rPr>
      </w:pPr>
    </w:p>
    <w:p w14:paraId="25485A01" w14:textId="77777777" w:rsidR="00000000" w:rsidRDefault="00026F1C">
      <w:pPr>
        <w:pStyle w:val="-"/>
        <w:rPr>
          <w:rtl/>
        </w:rPr>
      </w:pPr>
      <w:bookmarkStart w:id="573" w:name="FS000001064T10_12_2003_17_21_02"/>
      <w:bookmarkStart w:id="574" w:name="FS000001064T10_12_2003_17_21_06C"/>
      <w:bookmarkEnd w:id="573"/>
      <w:bookmarkEnd w:id="574"/>
      <w:r>
        <w:rPr>
          <w:rtl/>
        </w:rPr>
        <w:t>שר התעשייה, המסחר והתעסוקה אהוד או</w:t>
      </w:r>
      <w:r>
        <w:rPr>
          <w:rtl/>
        </w:rPr>
        <w:t>למרט:</w:t>
      </w:r>
    </w:p>
    <w:p w14:paraId="63B1A1F1" w14:textId="77777777" w:rsidR="00000000" w:rsidRDefault="00026F1C">
      <w:pPr>
        <w:pStyle w:val="a0"/>
        <w:rPr>
          <w:rtl/>
        </w:rPr>
      </w:pPr>
    </w:p>
    <w:p w14:paraId="309E82A1" w14:textId="77777777" w:rsidR="00000000" w:rsidRDefault="00026F1C">
      <w:pPr>
        <w:pStyle w:val="a0"/>
        <w:rPr>
          <w:rFonts w:hint="cs"/>
          <w:rtl/>
        </w:rPr>
      </w:pPr>
      <w:r>
        <w:rPr>
          <w:rFonts w:hint="cs"/>
          <w:rtl/>
        </w:rPr>
        <w:t>תראה, צבי, אילו היתה לי עוצמת הקול שלך, אולי הייתי מנסה להתחרות בך. אבל אני משתדל לעשות משהו שלא אצליח לעשות אף פעם מול הטרומבון הזה שבוקע מגרונך, וזה לדבר בהיגיון.</w:t>
      </w:r>
    </w:p>
    <w:p w14:paraId="4C06196D" w14:textId="77777777" w:rsidR="00000000" w:rsidRDefault="00026F1C">
      <w:pPr>
        <w:pStyle w:val="a0"/>
        <w:ind w:firstLine="0"/>
        <w:rPr>
          <w:rFonts w:hint="cs"/>
          <w:rtl/>
        </w:rPr>
      </w:pPr>
    </w:p>
    <w:p w14:paraId="210A5A9E" w14:textId="77777777" w:rsidR="00000000" w:rsidRDefault="00026F1C">
      <w:pPr>
        <w:pStyle w:val="af0"/>
        <w:rPr>
          <w:rtl/>
        </w:rPr>
      </w:pPr>
      <w:r>
        <w:rPr>
          <w:rFonts w:hint="eastAsia"/>
          <w:rtl/>
        </w:rPr>
        <w:t>משה</w:t>
      </w:r>
      <w:r>
        <w:rPr>
          <w:rtl/>
        </w:rPr>
        <w:t xml:space="preserve"> גפני (יהדות התורה):</w:t>
      </w:r>
    </w:p>
    <w:p w14:paraId="25432815" w14:textId="77777777" w:rsidR="00000000" w:rsidRDefault="00026F1C">
      <w:pPr>
        <w:pStyle w:val="a0"/>
        <w:rPr>
          <w:rFonts w:hint="cs"/>
          <w:rtl/>
        </w:rPr>
      </w:pPr>
    </w:p>
    <w:p w14:paraId="1C656873" w14:textId="77777777" w:rsidR="00000000" w:rsidRDefault="00026F1C">
      <w:pPr>
        <w:pStyle w:val="a0"/>
        <w:rPr>
          <w:rFonts w:hint="cs"/>
          <w:rtl/>
        </w:rPr>
      </w:pPr>
      <w:r>
        <w:rPr>
          <w:rFonts w:hint="cs"/>
          <w:rtl/>
        </w:rPr>
        <w:t>צבי, אל תתרגש, כשיהיה לו נוח הוא יחזור בו.</w:t>
      </w:r>
    </w:p>
    <w:p w14:paraId="7964CDCE" w14:textId="77777777" w:rsidR="00000000" w:rsidRDefault="00026F1C">
      <w:pPr>
        <w:pStyle w:val="a0"/>
        <w:ind w:firstLine="0"/>
        <w:rPr>
          <w:rFonts w:hint="cs"/>
          <w:b/>
          <w:bCs/>
          <w:sz w:val="20"/>
          <w:szCs w:val="20"/>
          <w:rtl/>
          <w:lang w:eastAsia="en-US"/>
        </w:rPr>
      </w:pPr>
    </w:p>
    <w:p w14:paraId="2B38435C" w14:textId="77777777" w:rsidR="00000000" w:rsidRDefault="00026F1C">
      <w:pPr>
        <w:pStyle w:val="af0"/>
        <w:rPr>
          <w:rtl/>
        </w:rPr>
      </w:pPr>
      <w:r>
        <w:rPr>
          <w:rFonts w:hint="eastAsia"/>
          <w:rtl/>
        </w:rPr>
        <w:t>צבי</w:t>
      </w:r>
      <w:r>
        <w:rPr>
          <w:rtl/>
        </w:rPr>
        <w:t xml:space="preserve"> הנדל (האיח</w:t>
      </w:r>
      <w:r>
        <w:rPr>
          <w:rtl/>
        </w:rPr>
        <w:t>וד הלאומי - ישראל ביתנו):</w:t>
      </w:r>
    </w:p>
    <w:p w14:paraId="287CED13" w14:textId="77777777" w:rsidR="00000000" w:rsidRDefault="00026F1C">
      <w:pPr>
        <w:pStyle w:val="a0"/>
        <w:rPr>
          <w:rFonts w:hint="cs"/>
          <w:rtl/>
        </w:rPr>
      </w:pPr>
    </w:p>
    <w:p w14:paraId="5B9FC4C6" w14:textId="77777777" w:rsidR="00000000" w:rsidRDefault="00026F1C">
      <w:pPr>
        <w:pStyle w:val="a0"/>
        <w:rPr>
          <w:rFonts w:hint="cs"/>
          <w:rtl/>
        </w:rPr>
      </w:pPr>
      <w:r>
        <w:rPr>
          <w:rFonts w:hint="cs"/>
          <w:rtl/>
        </w:rPr>
        <w:t>אני מתרגש מהיושר.</w:t>
      </w:r>
    </w:p>
    <w:p w14:paraId="1B4CB5BA" w14:textId="77777777" w:rsidR="00000000" w:rsidRDefault="00026F1C">
      <w:pPr>
        <w:pStyle w:val="a0"/>
        <w:ind w:firstLine="0"/>
        <w:rPr>
          <w:rFonts w:hint="cs"/>
          <w:rtl/>
        </w:rPr>
      </w:pPr>
    </w:p>
    <w:p w14:paraId="68E45338" w14:textId="77777777" w:rsidR="00000000" w:rsidRDefault="00026F1C">
      <w:pPr>
        <w:pStyle w:val="af1"/>
        <w:rPr>
          <w:rtl/>
        </w:rPr>
      </w:pPr>
      <w:r>
        <w:rPr>
          <w:rtl/>
        </w:rPr>
        <w:t>היו"ר מוחמד ברכה:</w:t>
      </w:r>
    </w:p>
    <w:p w14:paraId="1A598375" w14:textId="77777777" w:rsidR="00000000" w:rsidRDefault="00026F1C">
      <w:pPr>
        <w:pStyle w:val="a0"/>
        <w:rPr>
          <w:rtl/>
        </w:rPr>
      </w:pPr>
    </w:p>
    <w:p w14:paraId="7714D97F" w14:textId="77777777" w:rsidR="00000000" w:rsidRDefault="00026F1C">
      <w:pPr>
        <w:pStyle w:val="a0"/>
        <w:rPr>
          <w:rFonts w:hint="cs"/>
          <w:rtl/>
        </w:rPr>
      </w:pPr>
      <w:r>
        <w:rPr>
          <w:rFonts w:hint="cs"/>
          <w:rtl/>
        </w:rPr>
        <w:t>חבר הכנסת הנדל, בבקשה.</w:t>
      </w:r>
    </w:p>
    <w:p w14:paraId="75E8CD9A" w14:textId="77777777" w:rsidR="00000000" w:rsidRDefault="00026F1C">
      <w:pPr>
        <w:pStyle w:val="a0"/>
        <w:ind w:firstLine="0"/>
        <w:rPr>
          <w:rFonts w:hint="cs"/>
          <w:rtl/>
        </w:rPr>
      </w:pPr>
    </w:p>
    <w:p w14:paraId="7F247F82" w14:textId="77777777" w:rsidR="00000000" w:rsidRDefault="00026F1C">
      <w:pPr>
        <w:pStyle w:val="af0"/>
        <w:rPr>
          <w:rtl/>
        </w:rPr>
      </w:pPr>
      <w:r>
        <w:rPr>
          <w:rFonts w:hint="eastAsia"/>
          <w:rtl/>
        </w:rPr>
        <w:t>שאול</w:t>
      </w:r>
      <w:r>
        <w:rPr>
          <w:rtl/>
        </w:rPr>
        <w:t xml:space="preserve"> יהלום (מפד"ל):</w:t>
      </w:r>
    </w:p>
    <w:p w14:paraId="363C9417" w14:textId="77777777" w:rsidR="00000000" w:rsidRDefault="00026F1C">
      <w:pPr>
        <w:pStyle w:val="a0"/>
        <w:rPr>
          <w:rFonts w:hint="cs"/>
          <w:rtl/>
        </w:rPr>
      </w:pPr>
    </w:p>
    <w:p w14:paraId="4D0A058E" w14:textId="77777777" w:rsidR="00000000" w:rsidRDefault="00026F1C">
      <w:pPr>
        <w:pStyle w:val="a0"/>
        <w:rPr>
          <w:rFonts w:hint="cs"/>
          <w:rtl/>
        </w:rPr>
      </w:pPr>
      <w:r>
        <w:rPr>
          <w:rFonts w:hint="cs"/>
          <w:rtl/>
        </w:rPr>
        <w:t>להשוות מצב עם הסכם שלום למצב בלי הסכם שלום, זה היגיון?</w:t>
      </w:r>
    </w:p>
    <w:p w14:paraId="1483F234" w14:textId="77777777" w:rsidR="00000000" w:rsidRDefault="00026F1C">
      <w:pPr>
        <w:pStyle w:val="a0"/>
        <w:ind w:firstLine="0"/>
        <w:rPr>
          <w:rFonts w:hint="cs"/>
          <w:rtl/>
        </w:rPr>
      </w:pPr>
    </w:p>
    <w:p w14:paraId="24EF71A9" w14:textId="77777777" w:rsidR="00000000" w:rsidRDefault="00026F1C">
      <w:pPr>
        <w:pStyle w:val="-"/>
        <w:rPr>
          <w:rtl/>
        </w:rPr>
      </w:pPr>
      <w:bookmarkStart w:id="575" w:name="FS000001064T10_12_2003_17_22_45C"/>
      <w:bookmarkEnd w:id="575"/>
      <w:r>
        <w:rPr>
          <w:rtl/>
        </w:rPr>
        <w:t>שר התעשייה, המסחר והתעסוקה אהוד אולמרט:</w:t>
      </w:r>
    </w:p>
    <w:p w14:paraId="10E81FC9" w14:textId="77777777" w:rsidR="00000000" w:rsidRDefault="00026F1C">
      <w:pPr>
        <w:pStyle w:val="a0"/>
        <w:rPr>
          <w:rtl/>
        </w:rPr>
      </w:pPr>
    </w:p>
    <w:p w14:paraId="34182F1F" w14:textId="77777777" w:rsidR="00000000" w:rsidRDefault="00026F1C">
      <w:pPr>
        <w:pStyle w:val="a0"/>
        <w:rPr>
          <w:rFonts w:hint="cs"/>
          <w:rtl/>
        </w:rPr>
      </w:pPr>
      <w:r>
        <w:rPr>
          <w:rFonts w:hint="cs"/>
          <w:rtl/>
        </w:rPr>
        <w:t>שאול, קודם כול, אני שמח שלאחר מאמצים גדולים הצלחת</w:t>
      </w:r>
      <w:r>
        <w:rPr>
          <w:rFonts w:hint="cs"/>
          <w:rtl/>
        </w:rPr>
        <w:t xml:space="preserve">י להעיר אותך משנתך. אני מאוד שמח. למה? כי רציתי שתאזין לדברי. אבל כשניסיתי לנער אותך כדי שתתעורר, לא התכוונתי שמייד תתחיל לצעוק על כל משפט שלי. אני פונה רק לדבר אחד, לחוש ההגינות שלך. </w:t>
      </w:r>
    </w:p>
    <w:p w14:paraId="1ED48E95" w14:textId="77777777" w:rsidR="00000000" w:rsidRDefault="00026F1C">
      <w:pPr>
        <w:pStyle w:val="a0"/>
        <w:ind w:firstLine="0"/>
        <w:rPr>
          <w:rFonts w:hint="cs"/>
          <w:rtl/>
        </w:rPr>
      </w:pPr>
    </w:p>
    <w:p w14:paraId="5B6EA732" w14:textId="77777777" w:rsidR="00000000" w:rsidRDefault="00026F1C">
      <w:pPr>
        <w:pStyle w:val="af0"/>
        <w:rPr>
          <w:rtl/>
        </w:rPr>
      </w:pPr>
      <w:r>
        <w:rPr>
          <w:rFonts w:hint="eastAsia"/>
          <w:rtl/>
        </w:rPr>
        <w:t>שאול</w:t>
      </w:r>
      <w:r>
        <w:rPr>
          <w:rtl/>
        </w:rPr>
        <w:t xml:space="preserve"> יהלום (מפד"ל):</w:t>
      </w:r>
    </w:p>
    <w:p w14:paraId="3F11046D" w14:textId="77777777" w:rsidR="00000000" w:rsidRDefault="00026F1C">
      <w:pPr>
        <w:pStyle w:val="a0"/>
        <w:rPr>
          <w:rFonts w:hint="cs"/>
          <w:rtl/>
        </w:rPr>
      </w:pPr>
    </w:p>
    <w:p w14:paraId="0AE3AC95" w14:textId="77777777" w:rsidR="00000000" w:rsidRDefault="00026F1C">
      <w:pPr>
        <w:pStyle w:val="a0"/>
        <w:rPr>
          <w:rFonts w:hint="cs"/>
          <w:rtl/>
        </w:rPr>
      </w:pPr>
      <w:r>
        <w:rPr>
          <w:rFonts w:hint="cs"/>
          <w:rtl/>
        </w:rPr>
        <w:t xml:space="preserve">אני שואל אותך - - - </w:t>
      </w:r>
    </w:p>
    <w:p w14:paraId="5B608195" w14:textId="77777777" w:rsidR="00000000" w:rsidRDefault="00026F1C">
      <w:pPr>
        <w:pStyle w:val="-"/>
        <w:rPr>
          <w:rtl/>
        </w:rPr>
      </w:pPr>
      <w:bookmarkStart w:id="576" w:name="FS000001064T10_12_2003_17_23_34C"/>
      <w:bookmarkEnd w:id="576"/>
    </w:p>
    <w:p w14:paraId="20580679" w14:textId="77777777" w:rsidR="00000000" w:rsidRDefault="00026F1C">
      <w:pPr>
        <w:pStyle w:val="-"/>
        <w:rPr>
          <w:rtl/>
        </w:rPr>
      </w:pPr>
      <w:r>
        <w:rPr>
          <w:rtl/>
        </w:rPr>
        <w:t xml:space="preserve">שר התעשייה, המסחר והתעסוקה </w:t>
      </w:r>
      <w:r>
        <w:rPr>
          <w:rtl/>
        </w:rPr>
        <w:t>אהוד אולמרט:</w:t>
      </w:r>
    </w:p>
    <w:p w14:paraId="6BFD2586" w14:textId="77777777" w:rsidR="00000000" w:rsidRDefault="00026F1C">
      <w:pPr>
        <w:pStyle w:val="a0"/>
        <w:rPr>
          <w:rtl/>
        </w:rPr>
      </w:pPr>
    </w:p>
    <w:p w14:paraId="69957027" w14:textId="77777777" w:rsidR="00000000" w:rsidRDefault="00026F1C">
      <w:pPr>
        <w:pStyle w:val="a0"/>
        <w:rPr>
          <w:rFonts w:hint="cs"/>
          <w:rtl/>
        </w:rPr>
      </w:pPr>
      <w:r>
        <w:rPr>
          <w:rFonts w:hint="cs"/>
          <w:rtl/>
        </w:rPr>
        <w:t>לא, אתה כבר שאלת אותי יותר שאלות ממה שאני אוכל להשיב לך במסגרת הנאום הזה.</w:t>
      </w:r>
    </w:p>
    <w:p w14:paraId="24FC665B" w14:textId="77777777" w:rsidR="00000000" w:rsidRDefault="00026F1C">
      <w:pPr>
        <w:pStyle w:val="a0"/>
        <w:rPr>
          <w:rFonts w:hint="cs"/>
          <w:rtl/>
        </w:rPr>
      </w:pPr>
    </w:p>
    <w:p w14:paraId="01EF70E7" w14:textId="77777777" w:rsidR="00000000" w:rsidRDefault="00026F1C">
      <w:pPr>
        <w:pStyle w:val="af0"/>
        <w:rPr>
          <w:rtl/>
        </w:rPr>
      </w:pPr>
      <w:r>
        <w:rPr>
          <w:rFonts w:hint="eastAsia"/>
          <w:rtl/>
        </w:rPr>
        <w:t>שאול</w:t>
      </w:r>
      <w:r>
        <w:rPr>
          <w:rtl/>
        </w:rPr>
        <w:t xml:space="preserve"> יהלום (מפד"ל):</w:t>
      </w:r>
    </w:p>
    <w:p w14:paraId="59CAF81A" w14:textId="77777777" w:rsidR="00000000" w:rsidRDefault="00026F1C">
      <w:pPr>
        <w:pStyle w:val="a0"/>
        <w:rPr>
          <w:rFonts w:hint="cs"/>
          <w:rtl/>
        </w:rPr>
      </w:pPr>
    </w:p>
    <w:p w14:paraId="5A9CE167" w14:textId="77777777" w:rsidR="00000000" w:rsidRDefault="00026F1C">
      <w:pPr>
        <w:pStyle w:val="a0"/>
        <w:rPr>
          <w:rFonts w:hint="cs"/>
          <w:rtl/>
        </w:rPr>
      </w:pPr>
      <w:r>
        <w:rPr>
          <w:rFonts w:hint="cs"/>
          <w:rtl/>
        </w:rPr>
        <w:t>זה נכון.</w:t>
      </w:r>
    </w:p>
    <w:p w14:paraId="4F8002BC" w14:textId="77777777" w:rsidR="00000000" w:rsidRDefault="00026F1C">
      <w:pPr>
        <w:pStyle w:val="a0"/>
        <w:ind w:firstLine="0"/>
        <w:rPr>
          <w:rFonts w:hint="cs"/>
          <w:rtl/>
        </w:rPr>
      </w:pPr>
    </w:p>
    <w:p w14:paraId="7CF5C9B9" w14:textId="77777777" w:rsidR="00000000" w:rsidRDefault="00026F1C">
      <w:pPr>
        <w:pStyle w:val="-"/>
        <w:rPr>
          <w:rtl/>
        </w:rPr>
      </w:pPr>
      <w:bookmarkStart w:id="577" w:name="FS000001064T10_12_2003_17_24_05C"/>
      <w:bookmarkEnd w:id="577"/>
      <w:r>
        <w:rPr>
          <w:rtl/>
        </w:rPr>
        <w:t>שר התעשייה, המסחר והתעסוקה אהוד אולמרט:</w:t>
      </w:r>
    </w:p>
    <w:p w14:paraId="7C48BFD4" w14:textId="77777777" w:rsidR="00000000" w:rsidRDefault="00026F1C">
      <w:pPr>
        <w:pStyle w:val="a0"/>
        <w:rPr>
          <w:rtl/>
        </w:rPr>
      </w:pPr>
    </w:p>
    <w:p w14:paraId="0DF43183" w14:textId="77777777" w:rsidR="00000000" w:rsidRDefault="00026F1C">
      <w:pPr>
        <w:pStyle w:val="a0"/>
        <w:rPr>
          <w:rFonts w:hint="cs"/>
          <w:rtl/>
        </w:rPr>
      </w:pPr>
      <w:r>
        <w:rPr>
          <w:rFonts w:hint="cs"/>
          <w:rtl/>
        </w:rPr>
        <w:t xml:space="preserve">אז תמשיך להפריע לי. למה לא? </w:t>
      </w:r>
    </w:p>
    <w:p w14:paraId="6C1C2E0D" w14:textId="77777777" w:rsidR="00000000" w:rsidRDefault="00026F1C">
      <w:pPr>
        <w:pStyle w:val="a0"/>
        <w:ind w:firstLine="0"/>
        <w:rPr>
          <w:rFonts w:hint="cs"/>
          <w:rtl/>
        </w:rPr>
      </w:pPr>
    </w:p>
    <w:p w14:paraId="101FA329" w14:textId="77777777" w:rsidR="00000000" w:rsidRDefault="00026F1C">
      <w:pPr>
        <w:pStyle w:val="af0"/>
        <w:rPr>
          <w:rtl/>
        </w:rPr>
      </w:pPr>
      <w:r>
        <w:rPr>
          <w:rFonts w:hint="eastAsia"/>
          <w:rtl/>
        </w:rPr>
        <w:t>משה</w:t>
      </w:r>
      <w:r>
        <w:rPr>
          <w:rtl/>
        </w:rPr>
        <w:t xml:space="preserve"> גפני (יהדות התורה):</w:t>
      </w:r>
    </w:p>
    <w:p w14:paraId="28C307E1" w14:textId="77777777" w:rsidR="00000000" w:rsidRDefault="00026F1C">
      <w:pPr>
        <w:pStyle w:val="a0"/>
        <w:rPr>
          <w:rFonts w:hint="cs"/>
          <w:rtl/>
        </w:rPr>
      </w:pPr>
    </w:p>
    <w:p w14:paraId="5D120E1D" w14:textId="77777777" w:rsidR="00000000" w:rsidRDefault="00026F1C">
      <w:pPr>
        <w:pStyle w:val="a0"/>
        <w:rPr>
          <w:rFonts w:hint="cs"/>
          <w:rtl/>
        </w:rPr>
      </w:pPr>
      <w:r>
        <w:rPr>
          <w:rFonts w:hint="cs"/>
          <w:rtl/>
        </w:rPr>
        <w:t>עדיף שאול יהלום ישן מאהוד אולמרט ער.</w:t>
      </w:r>
    </w:p>
    <w:p w14:paraId="18B46466" w14:textId="77777777" w:rsidR="00000000" w:rsidRDefault="00026F1C">
      <w:pPr>
        <w:pStyle w:val="a0"/>
        <w:ind w:firstLine="0"/>
        <w:rPr>
          <w:rFonts w:hint="cs"/>
          <w:rtl/>
        </w:rPr>
      </w:pPr>
    </w:p>
    <w:p w14:paraId="5B7C6C2D" w14:textId="77777777" w:rsidR="00000000" w:rsidRDefault="00026F1C">
      <w:pPr>
        <w:pStyle w:val="af1"/>
        <w:rPr>
          <w:rtl/>
        </w:rPr>
      </w:pPr>
      <w:r>
        <w:rPr>
          <w:rtl/>
        </w:rPr>
        <w:t>הי</w:t>
      </w:r>
      <w:r>
        <w:rPr>
          <w:rtl/>
        </w:rPr>
        <w:t>ו"ר מוחמד ברכה:</w:t>
      </w:r>
    </w:p>
    <w:p w14:paraId="4F4EF35B" w14:textId="77777777" w:rsidR="00000000" w:rsidRDefault="00026F1C">
      <w:pPr>
        <w:pStyle w:val="a0"/>
        <w:rPr>
          <w:rtl/>
        </w:rPr>
      </w:pPr>
    </w:p>
    <w:p w14:paraId="22DAD150" w14:textId="77777777" w:rsidR="00000000" w:rsidRDefault="00026F1C">
      <w:pPr>
        <w:pStyle w:val="a0"/>
        <w:rPr>
          <w:rFonts w:hint="cs"/>
          <w:rtl/>
        </w:rPr>
      </w:pPr>
      <w:r>
        <w:rPr>
          <w:rFonts w:hint="cs"/>
          <w:rtl/>
        </w:rPr>
        <w:t>חבר הכנסת גפני. חבר הכנסת יהלום. רבותי חברי הכנסת.</w:t>
      </w:r>
    </w:p>
    <w:p w14:paraId="3F9CA914" w14:textId="77777777" w:rsidR="00000000" w:rsidRDefault="00026F1C">
      <w:pPr>
        <w:pStyle w:val="a0"/>
        <w:ind w:firstLine="0"/>
        <w:rPr>
          <w:rFonts w:hint="cs"/>
          <w:rtl/>
        </w:rPr>
      </w:pPr>
    </w:p>
    <w:p w14:paraId="780F34E3" w14:textId="77777777" w:rsidR="00000000" w:rsidRDefault="00026F1C">
      <w:pPr>
        <w:pStyle w:val="-"/>
        <w:rPr>
          <w:rtl/>
        </w:rPr>
      </w:pPr>
      <w:bookmarkStart w:id="578" w:name="FS000001064T10_12_2003_17_24_38C"/>
      <w:bookmarkEnd w:id="578"/>
      <w:r>
        <w:rPr>
          <w:rtl/>
        </w:rPr>
        <w:t>שר התעשייה, המסחר והתעסוקה אהוד אולמרט:</w:t>
      </w:r>
    </w:p>
    <w:p w14:paraId="7A6CD362" w14:textId="77777777" w:rsidR="00000000" w:rsidRDefault="00026F1C">
      <w:pPr>
        <w:pStyle w:val="a0"/>
        <w:rPr>
          <w:rtl/>
        </w:rPr>
      </w:pPr>
    </w:p>
    <w:p w14:paraId="3BF65E99" w14:textId="77777777" w:rsidR="00000000" w:rsidRDefault="00026F1C">
      <w:pPr>
        <w:pStyle w:val="a0"/>
        <w:rPr>
          <w:rFonts w:hint="cs"/>
          <w:rtl/>
        </w:rPr>
      </w:pPr>
      <w:r>
        <w:rPr>
          <w:rFonts w:hint="cs"/>
          <w:rtl/>
        </w:rPr>
        <w:t>מר גפני, מרגע שסיכמנו שהקדוש-ברוך-הוא יטפל בכל אלה שאין בהם הכרת הטוב, עזוב, כבר סיימנו את הוויכוח בינינו.</w:t>
      </w:r>
    </w:p>
    <w:p w14:paraId="7597E121" w14:textId="77777777" w:rsidR="00000000" w:rsidRDefault="00026F1C">
      <w:pPr>
        <w:pStyle w:val="a0"/>
        <w:ind w:firstLine="0"/>
        <w:rPr>
          <w:rFonts w:hint="cs"/>
          <w:rtl/>
        </w:rPr>
      </w:pPr>
    </w:p>
    <w:p w14:paraId="5EA4AF1D" w14:textId="77777777" w:rsidR="00000000" w:rsidRDefault="00026F1C">
      <w:pPr>
        <w:pStyle w:val="af0"/>
        <w:rPr>
          <w:rtl/>
        </w:rPr>
      </w:pPr>
      <w:r>
        <w:rPr>
          <w:rFonts w:hint="eastAsia"/>
          <w:rtl/>
        </w:rPr>
        <w:t>משה</w:t>
      </w:r>
      <w:r>
        <w:rPr>
          <w:rtl/>
        </w:rPr>
        <w:t xml:space="preserve"> גפני (יהדות התורה):</w:t>
      </w:r>
    </w:p>
    <w:p w14:paraId="6EDEDCC0" w14:textId="77777777" w:rsidR="00000000" w:rsidRDefault="00026F1C">
      <w:pPr>
        <w:pStyle w:val="a0"/>
        <w:rPr>
          <w:rFonts w:hint="cs"/>
          <w:rtl/>
        </w:rPr>
      </w:pPr>
    </w:p>
    <w:p w14:paraId="76C79D32" w14:textId="77777777" w:rsidR="00000000" w:rsidRDefault="00026F1C">
      <w:pPr>
        <w:pStyle w:val="a0"/>
        <w:rPr>
          <w:rFonts w:hint="cs"/>
          <w:rtl/>
        </w:rPr>
      </w:pPr>
      <w:r>
        <w:rPr>
          <w:rFonts w:hint="cs"/>
          <w:rtl/>
        </w:rPr>
        <w:t>יש לך מושג לג</w:t>
      </w:r>
      <w:r>
        <w:rPr>
          <w:rFonts w:hint="cs"/>
          <w:rtl/>
        </w:rPr>
        <w:t>בי הכרת הטוב?</w:t>
      </w:r>
    </w:p>
    <w:p w14:paraId="62E67349" w14:textId="77777777" w:rsidR="00000000" w:rsidRDefault="00026F1C">
      <w:pPr>
        <w:pStyle w:val="a0"/>
        <w:ind w:firstLine="0"/>
        <w:rPr>
          <w:rFonts w:hint="cs"/>
          <w:rtl/>
        </w:rPr>
      </w:pPr>
    </w:p>
    <w:p w14:paraId="3DE1958E" w14:textId="77777777" w:rsidR="00000000" w:rsidRDefault="00026F1C">
      <w:pPr>
        <w:pStyle w:val="-"/>
        <w:rPr>
          <w:rtl/>
        </w:rPr>
      </w:pPr>
      <w:bookmarkStart w:id="579" w:name="FS000001064T10_12_2003_17_25_10C"/>
      <w:bookmarkEnd w:id="579"/>
      <w:r>
        <w:rPr>
          <w:rtl/>
        </w:rPr>
        <w:t>שר התעשייה, המסחר והתעסוקה אהוד אולמרט:</w:t>
      </w:r>
    </w:p>
    <w:p w14:paraId="123340DB" w14:textId="77777777" w:rsidR="00000000" w:rsidRDefault="00026F1C">
      <w:pPr>
        <w:pStyle w:val="a0"/>
        <w:rPr>
          <w:rtl/>
        </w:rPr>
      </w:pPr>
    </w:p>
    <w:p w14:paraId="534BC3FC" w14:textId="77777777" w:rsidR="00000000" w:rsidRDefault="00026F1C">
      <w:pPr>
        <w:pStyle w:val="a0"/>
        <w:rPr>
          <w:rFonts w:hint="cs"/>
          <w:rtl/>
        </w:rPr>
      </w:pPr>
      <w:r>
        <w:rPr>
          <w:rFonts w:hint="cs"/>
          <w:rtl/>
        </w:rPr>
        <w:t>בוודאי.</w:t>
      </w:r>
    </w:p>
    <w:p w14:paraId="1CAA7DC1" w14:textId="77777777" w:rsidR="00000000" w:rsidRDefault="00026F1C">
      <w:pPr>
        <w:pStyle w:val="a0"/>
        <w:ind w:firstLine="0"/>
        <w:rPr>
          <w:rFonts w:hint="cs"/>
          <w:rtl/>
        </w:rPr>
      </w:pPr>
    </w:p>
    <w:p w14:paraId="53A71B78" w14:textId="77777777" w:rsidR="00000000" w:rsidRDefault="00026F1C">
      <w:pPr>
        <w:pStyle w:val="af0"/>
        <w:rPr>
          <w:rtl/>
        </w:rPr>
      </w:pPr>
      <w:r>
        <w:rPr>
          <w:rFonts w:hint="eastAsia"/>
          <w:rtl/>
        </w:rPr>
        <w:t>משה</w:t>
      </w:r>
      <w:r>
        <w:rPr>
          <w:rtl/>
        </w:rPr>
        <w:t xml:space="preserve"> גפני (יהדות התורה):</w:t>
      </w:r>
    </w:p>
    <w:p w14:paraId="4CD5B9F0" w14:textId="77777777" w:rsidR="00000000" w:rsidRDefault="00026F1C">
      <w:pPr>
        <w:pStyle w:val="a0"/>
        <w:rPr>
          <w:rFonts w:hint="cs"/>
          <w:rtl/>
        </w:rPr>
      </w:pPr>
    </w:p>
    <w:p w14:paraId="3E4B02E1" w14:textId="77777777" w:rsidR="00000000" w:rsidRDefault="00026F1C">
      <w:pPr>
        <w:pStyle w:val="a0"/>
        <w:rPr>
          <w:rFonts w:hint="cs"/>
          <w:rtl/>
        </w:rPr>
      </w:pPr>
      <w:r>
        <w:rPr>
          <w:rFonts w:hint="cs"/>
          <w:rtl/>
        </w:rPr>
        <w:t>ועוד קשר עם הקדוש-ברוך-הוא להכרת הטוב?</w:t>
      </w:r>
    </w:p>
    <w:p w14:paraId="5EBA51A5" w14:textId="77777777" w:rsidR="00000000" w:rsidRDefault="00026F1C">
      <w:pPr>
        <w:pStyle w:val="a0"/>
        <w:ind w:firstLine="0"/>
        <w:rPr>
          <w:rFonts w:hint="cs"/>
          <w:rtl/>
        </w:rPr>
      </w:pPr>
    </w:p>
    <w:p w14:paraId="2CDB13F7" w14:textId="77777777" w:rsidR="00000000" w:rsidRDefault="00026F1C">
      <w:pPr>
        <w:pStyle w:val="-"/>
        <w:rPr>
          <w:rtl/>
        </w:rPr>
      </w:pPr>
      <w:bookmarkStart w:id="580" w:name="FS000001064T10_12_2003_17_25_25C"/>
      <w:bookmarkEnd w:id="580"/>
      <w:r>
        <w:rPr>
          <w:rtl/>
        </w:rPr>
        <w:t>שר התעשייה, המסחר והתעסוקה אהוד אולמרט:</w:t>
      </w:r>
    </w:p>
    <w:p w14:paraId="6B99A938" w14:textId="77777777" w:rsidR="00000000" w:rsidRDefault="00026F1C">
      <w:pPr>
        <w:pStyle w:val="a0"/>
        <w:rPr>
          <w:rtl/>
        </w:rPr>
      </w:pPr>
    </w:p>
    <w:p w14:paraId="00FDB5EB" w14:textId="77777777" w:rsidR="00000000" w:rsidRDefault="00026F1C">
      <w:pPr>
        <w:pStyle w:val="a0"/>
        <w:rPr>
          <w:rFonts w:hint="cs"/>
          <w:rtl/>
        </w:rPr>
      </w:pPr>
      <w:r>
        <w:rPr>
          <w:rFonts w:hint="cs"/>
          <w:rtl/>
        </w:rPr>
        <w:t>יש לי קשר עם הקדוש-ברוך-הוא יותר טוב מאשר לך.</w:t>
      </w:r>
    </w:p>
    <w:p w14:paraId="2038B37E" w14:textId="77777777" w:rsidR="00000000" w:rsidRDefault="00026F1C">
      <w:pPr>
        <w:pStyle w:val="a0"/>
        <w:rPr>
          <w:rFonts w:hint="cs"/>
          <w:rtl/>
        </w:rPr>
      </w:pPr>
    </w:p>
    <w:p w14:paraId="3A4AA851" w14:textId="77777777" w:rsidR="00000000" w:rsidRDefault="00026F1C">
      <w:pPr>
        <w:pStyle w:val="af0"/>
        <w:rPr>
          <w:rtl/>
        </w:rPr>
      </w:pPr>
      <w:r>
        <w:rPr>
          <w:rFonts w:hint="eastAsia"/>
          <w:rtl/>
        </w:rPr>
        <w:t>משה</w:t>
      </w:r>
      <w:r>
        <w:rPr>
          <w:rtl/>
        </w:rPr>
        <w:t xml:space="preserve"> גפני (יהדות התורה):</w:t>
      </w:r>
    </w:p>
    <w:p w14:paraId="5D27EB9A" w14:textId="77777777" w:rsidR="00000000" w:rsidRDefault="00026F1C">
      <w:pPr>
        <w:pStyle w:val="a0"/>
        <w:rPr>
          <w:rFonts w:hint="cs"/>
          <w:rtl/>
        </w:rPr>
      </w:pPr>
    </w:p>
    <w:p w14:paraId="5F864FB4" w14:textId="77777777" w:rsidR="00000000" w:rsidRDefault="00026F1C">
      <w:pPr>
        <w:pStyle w:val="a0"/>
        <w:rPr>
          <w:rFonts w:hint="cs"/>
          <w:rtl/>
        </w:rPr>
      </w:pPr>
      <w:r>
        <w:rPr>
          <w:rFonts w:hint="cs"/>
          <w:rtl/>
        </w:rPr>
        <w:t>הכרת הטוב.</w:t>
      </w:r>
    </w:p>
    <w:p w14:paraId="3EACA7A6" w14:textId="77777777" w:rsidR="00000000" w:rsidRDefault="00026F1C">
      <w:pPr>
        <w:pStyle w:val="a0"/>
        <w:ind w:firstLine="0"/>
        <w:rPr>
          <w:rFonts w:hint="cs"/>
          <w:rtl/>
        </w:rPr>
      </w:pPr>
    </w:p>
    <w:p w14:paraId="00A85D6E" w14:textId="77777777" w:rsidR="00000000" w:rsidRDefault="00026F1C">
      <w:pPr>
        <w:pStyle w:val="af1"/>
        <w:rPr>
          <w:rtl/>
        </w:rPr>
      </w:pPr>
      <w:r>
        <w:rPr>
          <w:rtl/>
        </w:rPr>
        <w:t>ה</w:t>
      </w:r>
      <w:r>
        <w:rPr>
          <w:rtl/>
        </w:rPr>
        <w:t>יו"ר מוחמד ברכה:</w:t>
      </w:r>
    </w:p>
    <w:p w14:paraId="5614FB6F" w14:textId="77777777" w:rsidR="00000000" w:rsidRDefault="00026F1C">
      <w:pPr>
        <w:pStyle w:val="a0"/>
        <w:rPr>
          <w:rtl/>
        </w:rPr>
      </w:pPr>
    </w:p>
    <w:p w14:paraId="7DFEAD2F" w14:textId="77777777" w:rsidR="00000000" w:rsidRDefault="00026F1C">
      <w:pPr>
        <w:pStyle w:val="a0"/>
        <w:rPr>
          <w:rFonts w:hint="cs"/>
          <w:rtl/>
        </w:rPr>
      </w:pPr>
      <w:r>
        <w:rPr>
          <w:rFonts w:hint="cs"/>
          <w:rtl/>
        </w:rPr>
        <w:t xml:space="preserve">אדוני השר, אתה רוצה - - - </w:t>
      </w:r>
    </w:p>
    <w:p w14:paraId="2E46E3E7" w14:textId="77777777" w:rsidR="00000000" w:rsidRDefault="00026F1C">
      <w:pPr>
        <w:pStyle w:val="a0"/>
        <w:ind w:firstLine="0"/>
        <w:rPr>
          <w:rFonts w:hint="cs"/>
          <w:rtl/>
        </w:rPr>
      </w:pPr>
    </w:p>
    <w:p w14:paraId="70A1EA42" w14:textId="77777777" w:rsidR="00000000" w:rsidRDefault="00026F1C">
      <w:pPr>
        <w:pStyle w:val="-"/>
        <w:rPr>
          <w:rtl/>
        </w:rPr>
      </w:pPr>
      <w:bookmarkStart w:id="581" w:name="FS000001064T10_12_2003_17_25_53C"/>
      <w:bookmarkEnd w:id="581"/>
      <w:r>
        <w:rPr>
          <w:rtl/>
        </w:rPr>
        <w:t>שר התעשייה, המסחר והתעסוקה אהוד אולמרט:</w:t>
      </w:r>
    </w:p>
    <w:p w14:paraId="0EA4E1E9" w14:textId="77777777" w:rsidR="00000000" w:rsidRDefault="00026F1C">
      <w:pPr>
        <w:pStyle w:val="a0"/>
        <w:rPr>
          <w:rtl/>
        </w:rPr>
      </w:pPr>
    </w:p>
    <w:p w14:paraId="667B6BE7" w14:textId="77777777" w:rsidR="00000000" w:rsidRDefault="00026F1C">
      <w:pPr>
        <w:pStyle w:val="a0"/>
        <w:rPr>
          <w:rFonts w:hint="cs"/>
          <w:rtl/>
        </w:rPr>
      </w:pPr>
      <w:r>
        <w:rPr>
          <w:rFonts w:hint="cs"/>
          <w:rtl/>
        </w:rPr>
        <w:t>אני רוצה שתשתיק אותם.</w:t>
      </w:r>
    </w:p>
    <w:p w14:paraId="27E768F7" w14:textId="77777777" w:rsidR="00000000" w:rsidRDefault="00026F1C">
      <w:pPr>
        <w:pStyle w:val="a0"/>
        <w:ind w:firstLine="0"/>
        <w:rPr>
          <w:rFonts w:hint="cs"/>
          <w:rtl/>
        </w:rPr>
      </w:pPr>
    </w:p>
    <w:p w14:paraId="73B2A2B8" w14:textId="77777777" w:rsidR="00000000" w:rsidRDefault="00026F1C">
      <w:pPr>
        <w:pStyle w:val="af1"/>
        <w:rPr>
          <w:rtl/>
        </w:rPr>
      </w:pPr>
      <w:r>
        <w:rPr>
          <w:rtl/>
        </w:rPr>
        <w:t>היו"ר מוחמד ברכה:</w:t>
      </w:r>
    </w:p>
    <w:p w14:paraId="271968A1" w14:textId="77777777" w:rsidR="00000000" w:rsidRDefault="00026F1C">
      <w:pPr>
        <w:pStyle w:val="a0"/>
        <w:rPr>
          <w:rtl/>
        </w:rPr>
      </w:pPr>
    </w:p>
    <w:p w14:paraId="14CF9EAA" w14:textId="77777777" w:rsidR="00000000" w:rsidRDefault="00026F1C">
      <w:pPr>
        <w:pStyle w:val="a0"/>
        <w:rPr>
          <w:rFonts w:hint="cs"/>
          <w:rtl/>
        </w:rPr>
      </w:pPr>
      <w:r>
        <w:rPr>
          <w:rFonts w:hint="cs"/>
          <w:rtl/>
        </w:rPr>
        <w:t>בבקשה. רבותי חברי הכנסת, אני מבקש לאפשר לממלא-מקום ראש הממשלה להמשיך בדבריו. אני אתחיל לקרוא לסדר.</w:t>
      </w:r>
    </w:p>
    <w:p w14:paraId="7C069FBE" w14:textId="77777777" w:rsidR="00000000" w:rsidRDefault="00026F1C">
      <w:pPr>
        <w:pStyle w:val="a0"/>
        <w:ind w:firstLine="0"/>
        <w:rPr>
          <w:rFonts w:hint="cs"/>
          <w:rtl/>
        </w:rPr>
      </w:pPr>
    </w:p>
    <w:p w14:paraId="252B40E0" w14:textId="77777777" w:rsidR="00000000" w:rsidRDefault="00026F1C">
      <w:pPr>
        <w:pStyle w:val="-"/>
        <w:rPr>
          <w:rtl/>
        </w:rPr>
      </w:pPr>
      <w:bookmarkStart w:id="582" w:name="FS000001064T10_12_2003_17_26_11C"/>
      <w:bookmarkEnd w:id="582"/>
      <w:r>
        <w:rPr>
          <w:rtl/>
        </w:rPr>
        <w:t xml:space="preserve">שר התעשייה, המסחר והתעסוקה </w:t>
      </w:r>
      <w:r>
        <w:rPr>
          <w:rtl/>
        </w:rPr>
        <w:t>אהוד אולמרט:</w:t>
      </w:r>
    </w:p>
    <w:p w14:paraId="076486CD" w14:textId="77777777" w:rsidR="00000000" w:rsidRDefault="00026F1C">
      <w:pPr>
        <w:pStyle w:val="a0"/>
        <w:rPr>
          <w:rtl/>
        </w:rPr>
      </w:pPr>
    </w:p>
    <w:p w14:paraId="36942D81" w14:textId="77777777" w:rsidR="00000000" w:rsidRDefault="00026F1C">
      <w:pPr>
        <w:pStyle w:val="a0"/>
        <w:rPr>
          <w:rFonts w:hint="cs"/>
          <w:rtl/>
        </w:rPr>
      </w:pPr>
      <w:r>
        <w:rPr>
          <w:rFonts w:hint="cs"/>
          <w:rtl/>
        </w:rPr>
        <w:t xml:space="preserve">לא זאת אף זאת, כפי שאמרתי, הממשלה אישרה את מפת הדרכים הזאת עם ההסתייגויות האלה, שמשמעותן היא, כפי שאמרתי, והפלא ופלא </w:t>
      </w:r>
      <w:r>
        <w:rPr>
          <w:rtl/>
        </w:rPr>
        <w:t>–</w:t>
      </w:r>
      <w:r>
        <w:rPr>
          <w:rFonts w:hint="cs"/>
          <w:rtl/>
        </w:rPr>
        <w:t xml:space="preserve"> לא שמעתי למחרת בבוקר ששאול יהלום עוזב מייד את הקואליציה, ושמישהו מחבריו עוזב את הממשלה, אף שהמשמעות של מפת הדרכים עם ההסתיי</w:t>
      </w:r>
      <w:r>
        <w:rPr>
          <w:rFonts w:hint="cs"/>
          <w:rtl/>
        </w:rPr>
        <w:t>גויות היא נסיגה משטחי מולדת שהם משוכנעים שאסור לעזוב אותם בשום תנאי, אלא אם הם יגידו עכשיו, ואז אני בוודאי אשנה את ניסוחי, שתמורת הסכם שלום הם מוכנים לפנות למעלה מ-80% מהשטחים. שיגידו. אבל את הצביעות הזאת, את הפוזה הזאת, את העמדת הפנים הנפוחה הזאת, לבוא לכ</w:t>
      </w:r>
      <w:r>
        <w:rPr>
          <w:rFonts w:hint="cs"/>
          <w:rtl/>
        </w:rPr>
        <w:t>אן - - -</w:t>
      </w:r>
    </w:p>
    <w:p w14:paraId="6DA28F31" w14:textId="77777777" w:rsidR="00000000" w:rsidRDefault="00026F1C">
      <w:pPr>
        <w:pStyle w:val="a0"/>
        <w:ind w:firstLine="0"/>
        <w:rPr>
          <w:rFonts w:hint="cs"/>
          <w:rtl/>
        </w:rPr>
      </w:pPr>
    </w:p>
    <w:p w14:paraId="105C4922" w14:textId="77777777" w:rsidR="00000000" w:rsidRDefault="00026F1C">
      <w:pPr>
        <w:pStyle w:val="af0"/>
        <w:rPr>
          <w:rtl/>
        </w:rPr>
      </w:pPr>
      <w:r>
        <w:rPr>
          <w:rFonts w:hint="eastAsia"/>
          <w:rtl/>
        </w:rPr>
        <w:t>שאול</w:t>
      </w:r>
      <w:r>
        <w:rPr>
          <w:rtl/>
        </w:rPr>
        <w:t xml:space="preserve"> יהלום (מפד"ל):</w:t>
      </w:r>
    </w:p>
    <w:p w14:paraId="3F6E5A6B" w14:textId="77777777" w:rsidR="00000000" w:rsidRDefault="00026F1C">
      <w:pPr>
        <w:pStyle w:val="a0"/>
        <w:rPr>
          <w:rFonts w:hint="cs"/>
          <w:rtl/>
        </w:rPr>
      </w:pPr>
    </w:p>
    <w:p w14:paraId="078F9623" w14:textId="77777777" w:rsidR="00000000" w:rsidRDefault="00026F1C">
      <w:pPr>
        <w:pStyle w:val="a0"/>
        <w:rPr>
          <w:rFonts w:hint="cs"/>
          <w:rtl/>
        </w:rPr>
      </w:pPr>
      <w:r>
        <w:rPr>
          <w:rFonts w:hint="cs"/>
          <w:rtl/>
        </w:rPr>
        <w:t>אנחנו צבועים? תתבייש לך.</w:t>
      </w:r>
    </w:p>
    <w:p w14:paraId="2A7F7955" w14:textId="77777777" w:rsidR="00000000" w:rsidRDefault="00026F1C">
      <w:pPr>
        <w:pStyle w:val="a0"/>
        <w:ind w:firstLine="0"/>
        <w:rPr>
          <w:rFonts w:hint="cs"/>
          <w:rtl/>
        </w:rPr>
      </w:pPr>
    </w:p>
    <w:p w14:paraId="775E89B1" w14:textId="77777777" w:rsidR="00000000" w:rsidRDefault="00026F1C">
      <w:pPr>
        <w:pStyle w:val="-"/>
        <w:rPr>
          <w:rtl/>
        </w:rPr>
      </w:pPr>
      <w:bookmarkStart w:id="583" w:name="FS000001064T10_12_2003_17_28_53C"/>
      <w:bookmarkEnd w:id="583"/>
      <w:r>
        <w:rPr>
          <w:rtl/>
        </w:rPr>
        <w:t>שר התעשייה, המסחר והתעסוקה אהוד אולמרט:</w:t>
      </w:r>
    </w:p>
    <w:p w14:paraId="00D54703" w14:textId="77777777" w:rsidR="00000000" w:rsidRDefault="00026F1C">
      <w:pPr>
        <w:pStyle w:val="a0"/>
        <w:rPr>
          <w:rtl/>
        </w:rPr>
      </w:pPr>
    </w:p>
    <w:p w14:paraId="1111ED5F" w14:textId="77777777" w:rsidR="00000000" w:rsidRDefault="00026F1C">
      <w:pPr>
        <w:pStyle w:val="a0"/>
        <w:rPr>
          <w:rFonts w:hint="cs"/>
          <w:rtl/>
        </w:rPr>
      </w:pPr>
      <w:r>
        <w:rPr>
          <w:rFonts w:hint="cs"/>
          <w:rtl/>
        </w:rPr>
        <w:t xml:space="preserve">הרי אתם נגד פינוי שטחים, לא באופן חד-צדדי, לא בהסכם, לא בשלום, אז מה הסכמת לתוכנית שבמסגרת שלום חתום ייסוגו כמעט מכל השטחים? על מה אתה מטיף מוסר? </w:t>
      </w:r>
    </w:p>
    <w:p w14:paraId="77CC2097" w14:textId="77777777" w:rsidR="00000000" w:rsidRDefault="00026F1C">
      <w:pPr>
        <w:pStyle w:val="a0"/>
        <w:ind w:firstLine="0"/>
        <w:rPr>
          <w:rFonts w:hint="cs"/>
          <w:rtl/>
        </w:rPr>
      </w:pPr>
    </w:p>
    <w:p w14:paraId="6D0B2658" w14:textId="77777777" w:rsidR="00000000" w:rsidRDefault="00026F1C">
      <w:pPr>
        <w:pStyle w:val="af0"/>
        <w:rPr>
          <w:rtl/>
        </w:rPr>
      </w:pPr>
      <w:r>
        <w:rPr>
          <w:rFonts w:hint="eastAsia"/>
          <w:rtl/>
        </w:rPr>
        <w:t>שאול</w:t>
      </w:r>
      <w:r>
        <w:rPr>
          <w:rtl/>
        </w:rPr>
        <w:t xml:space="preserve"> יהלום</w:t>
      </w:r>
      <w:r>
        <w:rPr>
          <w:rtl/>
        </w:rPr>
        <w:t xml:space="preserve"> (מפד"ל):</w:t>
      </w:r>
    </w:p>
    <w:p w14:paraId="5FCAEC56" w14:textId="77777777" w:rsidR="00000000" w:rsidRDefault="00026F1C">
      <w:pPr>
        <w:pStyle w:val="a0"/>
        <w:rPr>
          <w:rFonts w:hint="cs"/>
          <w:rtl/>
        </w:rPr>
      </w:pPr>
    </w:p>
    <w:p w14:paraId="06D98E84" w14:textId="77777777" w:rsidR="00000000" w:rsidRDefault="00026F1C">
      <w:pPr>
        <w:pStyle w:val="a0"/>
        <w:rPr>
          <w:rFonts w:hint="cs"/>
          <w:rtl/>
        </w:rPr>
      </w:pPr>
      <w:r>
        <w:rPr>
          <w:rFonts w:hint="cs"/>
          <w:rtl/>
        </w:rPr>
        <w:t xml:space="preserve">- - - </w:t>
      </w:r>
    </w:p>
    <w:p w14:paraId="633D0750" w14:textId="77777777" w:rsidR="00000000" w:rsidRDefault="00026F1C">
      <w:pPr>
        <w:pStyle w:val="a0"/>
        <w:rPr>
          <w:rFonts w:hint="cs"/>
          <w:rtl/>
        </w:rPr>
      </w:pPr>
    </w:p>
    <w:p w14:paraId="374E6C18" w14:textId="77777777" w:rsidR="00000000" w:rsidRDefault="00026F1C">
      <w:pPr>
        <w:pStyle w:val="af0"/>
        <w:rPr>
          <w:rtl/>
        </w:rPr>
      </w:pPr>
      <w:r>
        <w:rPr>
          <w:rFonts w:hint="eastAsia"/>
          <w:rtl/>
        </w:rPr>
        <w:t>מל</w:t>
      </w:r>
      <w:r>
        <w:rPr>
          <w:rtl/>
        </w:rPr>
        <w:t xml:space="preserve"> פולישוק-בלוך (שינוי):</w:t>
      </w:r>
    </w:p>
    <w:p w14:paraId="56959B00" w14:textId="77777777" w:rsidR="00000000" w:rsidRDefault="00026F1C">
      <w:pPr>
        <w:pStyle w:val="a0"/>
        <w:rPr>
          <w:rFonts w:hint="cs"/>
          <w:rtl/>
        </w:rPr>
      </w:pPr>
    </w:p>
    <w:p w14:paraId="44683760" w14:textId="77777777" w:rsidR="00000000" w:rsidRDefault="00026F1C">
      <w:pPr>
        <w:pStyle w:val="a0"/>
        <w:rPr>
          <w:rFonts w:hint="cs"/>
          <w:rtl/>
        </w:rPr>
      </w:pPr>
      <w:r>
        <w:rPr>
          <w:rFonts w:hint="cs"/>
          <w:rtl/>
        </w:rPr>
        <w:t>- - - שלא יהיה פה שלום.</w:t>
      </w:r>
    </w:p>
    <w:p w14:paraId="6D2138B0" w14:textId="77777777" w:rsidR="00000000" w:rsidRDefault="00026F1C">
      <w:pPr>
        <w:pStyle w:val="a0"/>
        <w:ind w:firstLine="0"/>
        <w:rPr>
          <w:rFonts w:hint="cs"/>
          <w:rtl/>
        </w:rPr>
      </w:pPr>
    </w:p>
    <w:p w14:paraId="2E889779" w14:textId="77777777" w:rsidR="00000000" w:rsidRDefault="00026F1C">
      <w:pPr>
        <w:pStyle w:val="-"/>
        <w:rPr>
          <w:rtl/>
        </w:rPr>
      </w:pPr>
      <w:bookmarkStart w:id="584" w:name="FS000001064T10_12_2003_17_30_21C"/>
      <w:bookmarkEnd w:id="584"/>
      <w:r>
        <w:rPr>
          <w:rtl/>
        </w:rPr>
        <w:t>שר התעשייה, המסחר והתעסוקה אהוד אולמרט:</w:t>
      </w:r>
    </w:p>
    <w:p w14:paraId="4927C736" w14:textId="77777777" w:rsidR="00000000" w:rsidRDefault="00026F1C">
      <w:pPr>
        <w:pStyle w:val="a0"/>
        <w:rPr>
          <w:rtl/>
        </w:rPr>
      </w:pPr>
    </w:p>
    <w:p w14:paraId="16123CAF" w14:textId="77777777" w:rsidR="00000000" w:rsidRDefault="00026F1C">
      <w:pPr>
        <w:pStyle w:val="a0"/>
        <w:rPr>
          <w:rFonts w:hint="cs"/>
          <w:rtl/>
        </w:rPr>
      </w:pPr>
      <w:r>
        <w:rPr>
          <w:rFonts w:hint="cs"/>
          <w:rtl/>
        </w:rPr>
        <w:t xml:space="preserve">כלומר, אתם חתמתם, אישרתם, משתתפים בממשלה, ואתם ביודעין אומרים, שאתם פועלים נגד מה שעשיתם. זו הגינות? זה יושר? זו צביעות. </w:t>
      </w:r>
    </w:p>
    <w:p w14:paraId="54AEC5C9" w14:textId="77777777" w:rsidR="00000000" w:rsidRDefault="00026F1C">
      <w:pPr>
        <w:pStyle w:val="a0"/>
        <w:ind w:firstLine="0"/>
        <w:rPr>
          <w:rFonts w:hint="cs"/>
          <w:rtl/>
        </w:rPr>
      </w:pPr>
    </w:p>
    <w:p w14:paraId="4FE6A369" w14:textId="77777777" w:rsidR="00000000" w:rsidRDefault="00026F1C">
      <w:pPr>
        <w:pStyle w:val="af0"/>
        <w:rPr>
          <w:rtl/>
        </w:rPr>
      </w:pPr>
      <w:r>
        <w:rPr>
          <w:rFonts w:hint="eastAsia"/>
          <w:rtl/>
        </w:rPr>
        <w:t>שר</w:t>
      </w:r>
      <w:r>
        <w:rPr>
          <w:rtl/>
        </w:rPr>
        <w:t xml:space="preserve"> התיירות בנימין אלון</w:t>
      </w:r>
      <w:r>
        <w:rPr>
          <w:rtl/>
        </w:rPr>
        <w:t>:</w:t>
      </w:r>
    </w:p>
    <w:p w14:paraId="5E17C27E" w14:textId="77777777" w:rsidR="00000000" w:rsidRDefault="00026F1C">
      <w:pPr>
        <w:pStyle w:val="a0"/>
        <w:rPr>
          <w:rFonts w:hint="cs"/>
          <w:rtl/>
        </w:rPr>
      </w:pPr>
    </w:p>
    <w:p w14:paraId="508D4353" w14:textId="77777777" w:rsidR="00000000" w:rsidRDefault="00026F1C">
      <w:pPr>
        <w:pStyle w:val="a0"/>
        <w:rPr>
          <w:rFonts w:hint="cs"/>
          <w:rtl/>
        </w:rPr>
      </w:pPr>
      <w:r>
        <w:rPr>
          <w:rFonts w:hint="cs"/>
          <w:rtl/>
        </w:rPr>
        <w:t>זה ההסכם.</w:t>
      </w:r>
    </w:p>
    <w:p w14:paraId="565CA20A" w14:textId="77777777" w:rsidR="00000000" w:rsidRDefault="00026F1C">
      <w:pPr>
        <w:pStyle w:val="a0"/>
        <w:rPr>
          <w:rFonts w:hint="cs"/>
          <w:rtl/>
        </w:rPr>
      </w:pPr>
    </w:p>
    <w:p w14:paraId="3AC14023" w14:textId="77777777" w:rsidR="00000000" w:rsidRDefault="00026F1C">
      <w:pPr>
        <w:pStyle w:val="af0"/>
        <w:rPr>
          <w:rtl/>
        </w:rPr>
      </w:pPr>
      <w:r>
        <w:rPr>
          <w:rFonts w:hint="eastAsia"/>
          <w:rtl/>
        </w:rPr>
        <w:t>שאול</w:t>
      </w:r>
      <w:r>
        <w:rPr>
          <w:rtl/>
        </w:rPr>
        <w:t xml:space="preserve"> יהלום (מפד"ל):</w:t>
      </w:r>
    </w:p>
    <w:p w14:paraId="22C644C6" w14:textId="77777777" w:rsidR="00000000" w:rsidRDefault="00026F1C">
      <w:pPr>
        <w:pStyle w:val="a0"/>
        <w:rPr>
          <w:rFonts w:hint="cs"/>
          <w:rtl/>
        </w:rPr>
      </w:pPr>
    </w:p>
    <w:p w14:paraId="2B493367" w14:textId="77777777" w:rsidR="00000000" w:rsidRDefault="00026F1C">
      <w:pPr>
        <w:pStyle w:val="a0"/>
        <w:rPr>
          <w:rFonts w:hint="cs"/>
          <w:rtl/>
        </w:rPr>
      </w:pPr>
      <w:r>
        <w:rPr>
          <w:rFonts w:hint="cs"/>
          <w:rtl/>
        </w:rPr>
        <w:t xml:space="preserve">כל הפוסל במומו פוסל. אתה מדבר על צביעות? </w:t>
      </w:r>
    </w:p>
    <w:p w14:paraId="3245B73B" w14:textId="77777777" w:rsidR="00000000" w:rsidRDefault="00026F1C">
      <w:pPr>
        <w:pStyle w:val="a0"/>
        <w:rPr>
          <w:rFonts w:hint="cs"/>
          <w:rtl/>
        </w:rPr>
      </w:pPr>
    </w:p>
    <w:p w14:paraId="379330D8" w14:textId="77777777" w:rsidR="00000000" w:rsidRDefault="00026F1C">
      <w:pPr>
        <w:pStyle w:val="af1"/>
        <w:rPr>
          <w:rtl/>
        </w:rPr>
      </w:pPr>
      <w:r>
        <w:rPr>
          <w:rtl/>
        </w:rPr>
        <w:t>היו"ר מוחמד ברכה:</w:t>
      </w:r>
    </w:p>
    <w:p w14:paraId="24C5A337" w14:textId="77777777" w:rsidR="00000000" w:rsidRDefault="00026F1C">
      <w:pPr>
        <w:pStyle w:val="a0"/>
        <w:rPr>
          <w:rtl/>
        </w:rPr>
      </w:pPr>
    </w:p>
    <w:p w14:paraId="4D13392A" w14:textId="77777777" w:rsidR="00000000" w:rsidRDefault="00026F1C">
      <w:pPr>
        <w:pStyle w:val="a0"/>
        <w:rPr>
          <w:rFonts w:hint="cs"/>
          <w:rtl/>
        </w:rPr>
      </w:pPr>
      <w:r>
        <w:rPr>
          <w:rFonts w:hint="cs"/>
          <w:rtl/>
        </w:rPr>
        <w:t xml:space="preserve">סגני שרים ושרים, זה מעבר ליכולתי - - - </w:t>
      </w:r>
    </w:p>
    <w:p w14:paraId="7584E555" w14:textId="77777777" w:rsidR="00000000" w:rsidRDefault="00026F1C">
      <w:pPr>
        <w:pStyle w:val="a0"/>
        <w:rPr>
          <w:rFonts w:hint="cs"/>
          <w:rtl/>
        </w:rPr>
      </w:pPr>
    </w:p>
    <w:p w14:paraId="065EEF5C" w14:textId="77777777" w:rsidR="00000000" w:rsidRDefault="00026F1C">
      <w:pPr>
        <w:pStyle w:val="-"/>
        <w:rPr>
          <w:rtl/>
        </w:rPr>
      </w:pPr>
      <w:bookmarkStart w:id="585" w:name="FS000001064T10_12_2003_17_31_45C"/>
      <w:bookmarkEnd w:id="585"/>
      <w:r>
        <w:rPr>
          <w:rtl/>
        </w:rPr>
        <w:t>שר התעשייה, המסחר והתעסוקה אהוד אולמרט:</w:t>
      </w:r>
    </w:p>
    <w:p w14:paraId="03114B1B" w14:textId="77777777" w:rsidR="00000000" w:rsidRDefault="00026F1C">
      <w:pPr>
        <w:pStyle w:val="a0"/>
        <w:rPr>
          <w:rtl/>
        </w:rPr>
      </w:pPr>
    </w:p>
    <w:p w14:paraId="497B0481" w14:textId="77777777" w:rsidR="00000000" w:rsidRDefault="00026F1C">
      <w:pPr>
        <w:pStyle w:val="a0"/>
        <w:rPr>
          <w:rFonts w:hint="cs"/>
          <w:rtl/>
        </w:rPr>
      </w:pPr>
      <w:r>
        <w:rPr>
          <w:rFonts w:hint="cs"/>
          <w:rtl/>
        </w:rPr>
        <w:t>אמר פה אחד מחברי הכנסת, שאני דיברתי באיזשהו מקום ואמרתי שצריך להפסיק את הכיבו</w:t>
      </w:r>
      <w:r>
        <w:rPr>
          <w:rFonts w:hint="cs"/>
          <w:rtl/>
        </w:rPr>
        <w:t>ש. אני קובע שזה דבר שקר. אני מעולם לא השתמשתי בביטוי הזה. אני חושב שמדינת ישראל לא תוכל - ואמרתי את זה בדברי - לקיים מדינה דמוקרטית, יהודית ודמוקרטית, שבה חיים מיליוני ערבים שאינם אזרחים שווי זכויות, עם זכות הצבעה שווה. בזה אני מאמין ואת זה טענתי. אבל לא א</w:t>
      </w:r>
      <w:r>
        <w:rPr>
          <w:rFonts w:hint="cs"/>
          <w:rtl/>
        </w:rPr>
        <w:t xml:space="preserve">מרתי דבר אחר. </w:t>
      </w:r>
    </w:p>
    <w:p w14:paraId="0F689D77" w14:textId="77777777" w:rsidR="00000000" w:rsidRDefault="00026F1C">
      <w:pPr>
        <w:pStyle w:val="a0"/>
        <w:rPr>
          <w:rFonts w:hint="cs"/>
          <w:rtl/>
        </w:rPr>
      </w:pPr>
    </w:p>
    <w:p w14:paraId="3B6D851E" w14:textId="77777777" w:rsidR="00000000" w:rsidRDefault="00026F1C">
      <w:pPr>
        <w:pStyle w:val="a0"/>
        <w:rPr>
          <w:rFonts w:hint="cs"/>
          <w:rtl/>
        </w:rPr>
      </w:pPr>
      <w:r>
        <w:rPr>
          <w:rFonts w:hint="cs"/>
          <w:rtl/>
        </w:rPr>
        <w:t xml:space="preserve">אני מבקש בכל זאת להציג את עיקרי הדברים, משום שאני מעוניין שהדברים הללו יירשמו כאן - - </w:t>
      </w:r>
    </w:p>
    <w:p w14:paraId="7398B426" w14:textId="77777777" w:rsidR="00000000" w:rsidRDefault="00026F1C">
      <w:pPr>
        <w:pStyle w:val="a0"/>
        <w:ind w:firstLine="0"/>
        <w:rPr>
          <w:rFonts w:hint="cs"/>
          <w:rtl/>
        </w:rPr>
      </w:pPr>
    </w:p>
    <w:p w14:paraId="4444175B" w14:textId="77777777" w:rsidR="00000000" w:rsidRDefault="00026F1C">
      <w:pPr>
        <w:pStyle w:val="af0"/>
        <w:rPr>
          <w:rtl/>
        </w:rPr>
      </w:pPr>
      <w:r>
        <w:rPr>
          <w:rFonts w:hint="eastAsia"/>
          <w:rtl/>
        </w:rPr>
        <w:t>עסאם</w:t>
      </w:r>
      <w:r>
        <w:rPr>
          <w:rtl/>
        </w:rPr>
        <w:t xml:space="preserve"> מח'ול (חד"ש-תע"ל):</w:t>
      </w:r>
    </w:p>
    <w:p w14:paraId="0340DA26" w14:textId="77777777" w:rsidR="00000000" w:rsidRDefault="00026F1C">
      <w:pPr>
        <w:pStyle w:val="a0"/>
        <w:rPr>
          <w:rFonts w:hint="cs"/>
          <w:rtl/>
        </w:rPr>
      </w:pPr>
    </w:p>
    <w:p w14:paraId="69FDA058" w14:textId="77777777" w:rsidR="00000000" w:rsidRDefault="00026F1C">
      <w:pPr>
        <w:pStyle w:val="a0"/>
        <w:rPr>
          <w:rFonts w:hint="cs"/>
          <w:rtl/>
        </w:rPr>
      </w:pPr>
      <w:r>
        <w:rPr>
          <w:rFonts w:hint="cs"/>
          <w:rtl/>
        </w:rPr>
        <w:t>השר אלון, אתה עוזב?</w:t>
      </w:r>
    </w:p>
    <w:p w14:paraId="41FD472F" w14:textId="77777777" w:rsidR="00000000" w:rsidRDefault="00026F1C">
      <w:pPr>
        <w:pStyle w:val="a0"/>
        <w:rPr>
          <w:rFonts w:hint="cs"/>
          <w:rtl/>
        </w:rPr>
      </w:pPr>
    </w:p>
    <w:p w14:paraId="2CA0A02E" w14:textId="77777777" w:rsidR="00000000" w:rsidRDefault="00026F1C">
      <w:pPr>
        <w:pStyle w:val="af1"/>
        <w:rPr>
          <w:rtl/>
        </w:rPr>
      </w:pPr>
      <w:r>
        <w:rPr>
          <w:rtl/>
        </w:rPr>
        <w:t>היו"ר מוחמד ברכה:</w:t>
      </w:r>
    </w:p>
    <w:p w14:paraId="292DD0D7" w14:textId="77777777" w:rsidR="00000000" w:rsidRDefault="00026F1C">
      <w:pPr>
        <w:pStyle w:val="a0"/>
        <w:rPr>
          <w:rtl/>
        </w:rPr>
      </w:pPr>
    </w:p>
    <w:p w14:paraId="5DB1908F" w14:textId="77777777" w:rsidR="00000000" w:rsidRDefault="00026F1C">
      <w:pPr>
        <w:pStyle w:val="a0"/>
        <w:rPr>
          <w:rFonts w:hint="cs"/>
          <w:rtl/>
        </w:rPr>
      </w:pPr>
      <w:r>
        <w:rPr>
          <w:rFonts w:hint="cs"/>
          <w:rtl/>
        </w:rPr>
        <w:t>רבותי, נא לשתוק.</w:t>
      </w:r>
    </w:p>
    <w:p w14:paraId="0003B098" w14:textId="77777777" w:rsidR="00000000" w:rsidRDefault="00026F1C">
      <w:pPr>
        <w:pStyle w:val="a0"/>
        <w:rPr>
          <w:rFonts w:hint="cs"/>
          <w:rtl/>
        </w:rPr>
      </w:pPr>
    </w:p>
    <w:p w14:paraId="289A6740" w14:textId="77777777" w:rsidR="00000000" w:rsidRDefault="00026F1C">
      <w:pPr>
        <w:pStyle w:val="-"/>
        <w:rPr>
          <w:rtl/>
        </w:rPr>
      </w:pPr>
      <w:bookmarkStart w:id="586" w:name="FS000001064T10_12_2003_17_34_04C"/>
      <w:bookmarkEnd w:id="586"/>
      <w:r>
        <w:rPr>
          <w:rtl/>
        </w:rPr>
        <w:t>שר התעשייה, המסחר והתעסוקה אהוד אולמרט:</w:t>
      </w:r>
    </w:p>
    <w:p w14:paraId="4677C649" w14:textId="77777777" w:rsidR="00000000" w:rsidRDefault="00026F1C">
      <w:pPr>
        <w:pStyle w:val="a0"/>
        <w:rPr>
          <w:rtl/>
        </w:rPr>
      </w:pPr>
    </w:p>
    <w:p w14:paraId="7BFEC37B" w14:textId="77777777" w:rsidR="00000000" w:rsidRDefault="00026F1C">
      <w:pPr>
        <w:pStyle w:val="a0"/>
        <w:rPr>
          <w:rFonts w:hint="cs"/>
          <w:rtl/>
        </w:rPr>
      </w:pPr>
      <w:r>
        <w:rPr>
          <w:rFonts w:hint="cs"/>
          <w:rtl/>
        </w:rPr>
        <w:t xml:space="preserve">- - כפי שאני מנסח אותם וכפי </w:t>
      </w:r>
      <w:r>
        <w:rPr>
          <w:rFonts w:hint="cs"/>
          <w:rtl/>
        </w:rPr>
        <w:t>שאני מאמין בהם.</w:t>
      </w:r>
    </w:p>
    <w:p w14:paraId="779E4FD9" w14:textId="77777777" w:rsidR="00000000" w:rsidRDefault="00026F1C">
      <w:pPr>
        <w:pStyle w:val="a0"/>
        <w:rPr>
          <w:rFonts w:hint="cs"/>
          <w:rtl/>
        </w:rPr>
      </w:pPr>
    </w:p>
    <w:p w14:paraId="0F6A35F1" w14:textId="77777777" w:rsidR="00000000" w:rsidRDefault="00026F1C">
      <w:pPr>
        <w:pStyle w:val="af0"/>
        <w:rPr>
          <w:rtl/>
        </w:rPr>
      </w:pPr>
      <w:r>
        <w:rPr>
          <w:rFonts w:hint="eastAsia"/>
          <w:rtl/>
        </w:rPr>
        <w:t>נסים</w:t>
      </w:r>
      <w:r>
        <w:rPr>
          <w:rtl/>
        </w:rPr>
        <w:t xml:space="preserve"> זאב (ש"ס):</w:t>
      </w:r>
    </w:p>
    <w:p w14:paraId="78A406A2" w14:textId="77777777" w:rsidR="00000000" w:rsidRDefault="00026F1C">
      <w:pPr>
        <w:pStyle w:val="a0"/>
        <w:rPr>
          <w:rFonts w:hint="cs"/>
          <w:rtl/>
        </w:rPr>
      </w:pPr>
    </w:p>
    <w:p w14:paraId="479F7BDF" w14:textId="77777777" w:rsidR="00000000" w:rsidRDefault="00026F1C">
      <w:pPr>
        <w:pStyle w:val="a0"/>
        <w:rPr>
          <w:rFonts w:hint="cs"/>
          <w:rtl/>
        </w:rPr>
      </w:pPr>
      <w:r>
        <w:rPr>
          <w:rFonts w:hint="cs"/>
          <w:rtl/>
        </w:rPr>
        <w:t xml:space="preserve">- - - </w:t>
      </w:r>
    </w:p>
    <w:p w14:paraId="4C600023" w14:textId="77777777" w:rsidR="00000000" w:rsidRDefault="00026F1C">
      <w:pPr>
        <w:pStyle w:val="a0"/>
        <w:rPr>
          <w:rFonts w:hint="cs"/>
          <w:rtl/>
        </w:rPr>
      </w:pPr>
    </w:p>
    <w:p w14:paraId="19F22EA9" w14:textId="77777777" w:rsidR="00000000" w:rsidRDefault="00026F1C">
      <w:pPr>
        <w:pStyle w:val="-"/>
        <w:rPr>
          <w:rtl/>
        </w:rPr>
      </w:pPr>
      <w:bookmarkStart w:id="587" w:name="FS000001064T10_12_2003_17_34_21C"/>
      <w:bookmarkEnd w:id="587"/>
      <w:r>
        <w:rPr>
          <w:rtl/>
        </w:rPr>
        <w:t>שר התעשייה, המסחר והתעסוקה אהוד אולמרט:</w:t>
      </w:r>
    </w:p>
    <w:p w14:paraId="7AF4CB1A" w14:textId="77777777" w:rsidR="00000000" w:rsidRDefault="00026F1C">
      <w:pPr>
        <w:pStyle w:val="a0"/>
        <w:rPr>
          <w:rtl/>
        </w:rPr>
      </w:pPr>
    </w:p>
    <w:p w14:paraId="1C20B01D" w14:textId="77777777" w:rsidR="00000000" w:rsidRDefault="00026F1C">
      <w:pPr>
        <w:pStyle w:val="a0"/>
        <w:rPr>
          <w:rFonts w:hint="cs"/>
          <w:rtl/>
        </w:rPr>
      </w:pPr>
      <w:r>
        <w:rPr>
          <w:rFonts w:hint="cs"/>
          <w:rtl/>
        </w:rPr>
        <w:t>רבותי, יש ויכוח וירטואלי, מנותק מהמציאות, בין שתי קבוצות: בין הימין הקיצוני ובין השמאל הקיצוני. הימין הקיצוני חי במציאות וירטואלית כשהוא טוען או כשהוא מאמין שמדינת ישראל יכו</w:t>
      </w:r>
      <w:r>
        <w:rPr>
          <w:rFonts w:hint="cs"/>
          <w:rtl/>
        </w:rPr>
        <w:t>לה להמשיך ולהחזיק את כל השטחים מהירדן עד לים. הדבר הזה איננו אפשרי.</w:t>
      </w:r>
    </w:p>
    <w:p w14:paraId="2D111231" w14:textId="77777777" w:rsidR="00000000" w:rsidRDefault="00026F1C">
      <w:pPr>
        <w:pStyle w:val="a0"/>
        <w:rPr>
          <w:rFonts w:hint="cs"/>
          <w:rtl/>
        </w:rPr>
      </w:pPr>
    </w:p>
    <w:p w14:paraId="02F3AA7C" w14:textId="77777777" w:rsidR="00000000" w:rsidRDefault="00026F1C">
      <w:pPr>
        <w:pStyle w:val="af0"/>
        <w:rPr>
          <w:rtl/>
        </w:rPr>
      </w:pPr>
      <w:r>
        <w:rPr>
          <w:rFonts w:hint="eastAsia"/>
          <w:rtl/>
        </w:rPr>
        <w:t>שאול</w:t>
      </w:r>
      <w:r>
        <w:rPr>
          <w:rtl/>
        </w:rPr>
        <w:t xml:space="preserve"> יהלום (מפד"ל):</w:t>
      </w:r>
    </w:p>
    <w:p w14:paraId="58E011DD" w14:textId="77777777" w:rsidR="00000000" w:rsidRDefault="00026F1C">
      <w:pPr>
        <w:pStyle w:val="a0"/>
        <w:rPr>
          <w:rFonts w:hint="cs"/>
          <w:rtl/>
        </w:rPr>
      </w:pPr>
    </w:p>
    <w:p w14:paraId="271A3BAF" w14:textId="77777777" w:rsidR="00000000" w:rsidRDefault="00026F1C">
      <w:pPr>
        <w:pStyle w:val="a0"/>
        <w:rPr>
          <w:rFonts w:hint="cs"/>
          <w:rtl/>
        </w:rPr>
      </w:pPr>
      <w:r>
        <w:rPr>
          <w:rFonts w:hint="cs"/>
          <w:rtl/>
        </w:rPr>
        <w:t>גם ירושלים זה וירטואלי?</w:t>
      </w:r>
    </w:p>
    <w:p w14:paraId="34705E60" w14:textId="77777777" w:rsidR="00000000" w:rsidRDefault="00026F1C">
      <w:pPr>
        <w:pStyle w:val="a0"/>
        <w:rPr>
          <w:rFonts w:hint="cs"/>
          <w:rtl/>
        </w:rPr>
      </w:pPr>
    </w:p>
    <w:p w14:paraId="55E14C62" w14:textId="77777777" w:rsidR="00000000" w:rsidRDefault="00026F1C">
      <w:pPr>
        <w:pStyle w:val="-"/>
        <w:rPr>
          <w:rtl/>
        </w:rPr>
      </w:pPr>
      <w:bookmarkStart w:id="588" w:name="FS000001064T10_12_2003_17_35_13C"/>
      <w:bookmarkEnd w:id="588"/>
      <w:r>
        <w:rPr>
          <w:rtl/>
        </w:rPr>
        <w:t>שר התעשייה, המסחר והתעסוקה אהוד אולמרט:</w:t>
      </w:r>
    </w:p>
    <w:p w14:paraId="3F3C3EB1" w14:textId="77777777" w:rsidR="00000000" w:rsidRDefault="00026F1C">
      <w:pPr>
        <w:pStyle w:val="a0"/>
        <w:rPr>
          <w:rtl/>
        </w:rPr>
      </w:pPr>
    </w:p>
    <w:p w14:paraId="053DE625" w14:textId="77777777" w:rsidR="00000000" w:rsidRDefault="00026F1C">
      <w:pPr>
        <w:pStyle w:val="a0"/>
        <w:rPr>
          <w:rFonts w:hint="cs"/>
          <w:rtl/>
        </w:rPr>
      </w:pPr>
      <w:r>
        <w:rPr>
          <w:rFonts w:hint="cs"/>
          <w:rtl/>
        </w:rPr>
        <w:t>מדינת ישראל איננה יכולה, ולא תוכל, להמשיך להתקיים כמדינה יהודית ודמוקרטית ששולטת בכל השטחים שבהם יחי</w:t>
      </w:r>
      <w:r>
        <w:rPr>
          <w:rFonts w:hint="cs"/>
          <w:rtl/>
        </w:rPr>
        <w:t>ו רוב של תושבים לא-יהודים בלי שתינתן להם זכות להצבעה שווה, כפי שמקובל על-פי מערכת הערכים שאנחנו מקיימים את מדינתנו לפיה.</w:t>
      </w:r>
    </w:p>
    <w:p w14:paraId="32B2C4C0" w14:textId="77777777" w:rsidR="00000000" w:rsidRDefault="00026F1C">
      <w:pPr>
        <w:pStyle w:val="a0"/>
        <w:rPr>
          <w:rFonts w:hint="cs"/>
          <w:rtl/>
        </w:rPr>
      </w:pPr>
    </w:p>
    <w:p w14:paraId="0F32D325" w14:textId="77777777" w:rsidR="00000000" w:rsidRDefault="00026F1C">
      <w:pPr>
        <w:pStyle w:val="af0"/>
        <w:rPr>
          <w:rtl/>
        </w:rPr>
      </w:pPr>
      <w:r>
        <w:rPr>
          <w:rFonts w:hint="eastAsia"/>
          <w:rtl/>
        </w:rPr>
        <w:t>שאול</w:t>
      </w:r>
      <w:r>
        <w:rPr>
          <w:rtl/>
        </w:rPr>
        <w:t xml:space="preserve"> יהלום (מפד"ל):</w:t>
      </w:r>
    </w:p>
    <w:p w14:paraId="2BDADA4E" w14:textId="77777777" w:rsidR="00000000" w:rsidRDefault="00026F1C">
      <w:pPr>
        <w:pStyle w:val="a0"/>
        <w:rPr>
          <w:rFonts w:hint="cs"/>
          <w:rtl/>
        </w:rPr>
      </w:pPr>
    </w:p>
    <w:p w14:paraId="05F5AE18" w14:textId="77777777" w:rsidR="00000000" w:rsidRDefault="00026F1C">
      <w:pPr>
        <w:pStyle w:val="a0"/>
        <w:rPr>
          <w:rFonts w:hint="cs"/>
          <w:rtl/>
        </w:rPr>
      </w:pPr>
      <w:r>
        <w:rPr>
          <w:rFonts w:hint="cs"/>
          <w:rtl/>
        </w:rPr>
        <w:t>ומה עם ירושלים?</w:t>
      </w:r>
    </w:p>
    <w:p w14:paraId="3D247455" w14:textId="77777777" w:rsidR="00000000" w:rsidRDefault="00026F1C">
      <w:pPr>
        <w:pStyle w:val="a0"/>
        <w:rPr>
          <w:rFonts w:hint="cs"/>
          <w:rtl/>
        </w:rPr>
      </w:pPr>
    </w:p>
    <w:p w14:paraId="3A8FC1C3" w14:textId="77777777" w:rsidR="00000000" w:rsidRDefault="00026F1C">
      <w:pPr>
        <w:pStyle w:val="-"/>
        <w:rPr>
          <w:rtl/>
        </w:rPr>
      </w:pPr>
      <w:bookmarkStart w:id="589" w:name="FS000001064T10_12_2003_17_36_01C"/>
      <w:bookmarkEnd w:id="589"/>
      <w:r>
        <w:rPr>
          <w:rtl/>
        </w:rPr>
        <w:t>שר התעשייה, המסחר והתעסוקה אהוד אולמרט:</w:t>
      </w:r>
    </w:p>
    <w:p w14:paraId="38092A5C" w14:textId="77777777" w:rsidR="00000000" w:rsidRDefault="00026F1C">
      <w:pPr>
        <w:pStyle w:val="a0"/>
        <w:rPr>
          <w:rtl/>
        </w:rPr>
      </w:pPr>
    </w:p>
    <w:p w14:paraId="52AAE110" w14:textId="77777777" w:rsidR="00000000" w:rsidRDefault="00026F1C">
      <w:pPr>
        <w:pStyle w:val="a0"/>
        <w:rPr>
          <w:rFonts w:hint="cs"/>
          <w:rtl/>
        </w:rPr>
      </w:pPr>
      <w:r>
        <w:rPr>
          <w:rFonts w:hint="cs"/>
          <w:rtl/>
        </w:rPr>
        <w:t>ולכן אין ספק, וכולנו מבינים זאת, בכאב לב, לא בשמחה - -</w:t>
      </w:r>
    </w:p>
    <w:p w14:paraId="00891442" w14:textId="77777777" w:rsidR="00000000" w:rsidRDefault="00026F1C">
      <w:pPr>
        <w:pStyle w:val="a0"/>
        <w:ind w:firstLine="0"/>
        <w:rPr>
          <w:rFonts w:hint="cs"/>
          <w:rtl/>
        </w:rPr>
      </w:pPr>
    </w:p>
    <w:p w14:paraId="25DADB9B" w14:textId="77777777" w:rsidR="00000000" w:rsidRDefault="00026F1C">
      <w:pPr>
        <w:pStyle w:val="af0"/>
        <w:rPr>
          <w:rtl/>
        </w:rPr>
      </w:pPr>
      <w:bookmarkStart w:id="590" w:name="FS000001064T10_12_2003_17_36_30C"/>
      <w:bookmarkEnd w:id="590"/>
      <w:r>
        <w:rPr>
          <w:rFonts w:hint="eastAsia"/>
          <w:rtl/>
        </w:rPr>
        <w:t>ישראל</w:t>
      </w:r>
      <w:r>
        <w:rPr>
          <w:rtl/>
        </w:rPr>
        <w:t xml:space="preserve"> אייכלר (יהדות התורה):</w:t>
      </w:r>
    </w:p>
    <w:p w14:paraId="5827828E" w14:textId="77777777" w:rsidR="00000000" w:rsidRDefault="00026F1C">
      <w:pPr>
        <w:pStyle w:val="a0"/>
        <w:rPr>
          <w:rFonts w:hint="cs"/>
          <w:rtl/>
        </w:rPr>
      </w:pPr>
    </w:p>
    <w:p w14:paraId="7EC85E3B" w14:textId="77777777" w:rsidR="00000000" w:rsidRDefault="00026F1C">
      <w:pPr>
        <w:pStyle w:val="a0"/>
        <w:rPr>
          <w:rFonts w:hint="cs"/>
          <w:rtl/>
        </w:rPr>
      </w:pPr>
      <w:r>
        <w:rPr>
          <w:rFonts w:hint="cs"/>
          <w:rtl/>
        </w:rPr>
        <w:t>מה רע בזה?</w:t>
      </w:r>
    </w:p>
    <w:p w14:paraId="67D40175" w14:textId="77777777" w:rsidR="00000000" w:rsidRDefault="00026F1C">
      <w:pPr>
        <w:pStyle w:val="a0"/>
        <w:rPr>
          <w:rFonts w:hint="cs"/>
          <w:rtl/>
        </w:rPr>
      </w:pPr>
    </w:p>
    <w:p w14:paraId="4B48C171" w14:textId="77777777" w:rsidR="00000000" w:rsidRDefault="00026F1C">
      <w:pPr>
        <w:pStyle w:val="-"/>
        <w:rPr>
          <w:rtl/>
        </w:rPr>
      </w:pPr>
      <w:bookmarkStart w:id="591" w:name="FS000001064T10_12_2003_17_36_44C"/>
      <w:bookmarkEnd w:id="591"/>
      <w:r>
        <w:rPr>
          <w:rtl/>
        </w:rPr>
        <w:t>שר התעשייה, המסחר והתעסוקה אהוד אולמרט:</w:t>
      </w:r>
    </w:p>
    <w:p w14:paraId="4131E105" w14:textId="77777777" w:rsidR="00000000" w:rsidRDefault="00026F1C">
      <w:pPr>
        <w:pStyle w:val="a0"/>
        <w:rPr>
          <w:rtl/>
        </w:rPr>
      </w:pPr>
    </w:p>
    <w:p w14:paraId="319255E8" w14:textId="77777777" w:rsidR="00000000" w:rsidRDefault="00026F1C">
      <w:pPr>
        <w:pStyle w:val="a0"/>
        <w:rPr>
          <w:rFonts w:hint="cs"/>
          <w:rtl/>
        </w:rPr>
      </w:pPr>
      <w:r>
        <w:rPr>
          <w:rFonts w:hint="cs"/>
          <w:rtl/>
        </w:rPr>
        <w:t>- - שאין מנוס אלא לנסות להגיע למציאות שבה נוכל לקיים את המדינה כמדינה יהודית, לשלוט במקסימום השטחים שאנחנו יכולים לשלוט בהם, בלי לקפח את העיקרון הזה.</w:t>
      </w:r>
    </w:p>
    <w:p w14:paraId="55F67DFF" w14:textId="77777777" w:rsidR="00000000" w:rsidRDefault="00026F1C">
      <w:pPr>
        <w:pStyle w:val="a0"/>
        <w:rPr>
          <w:rFonts w:hint="cs"/>
          <w:rtl/>
        </w:rPr>
      </w:pPr>
    </w:p>
    <w:p w14:paraId="6C4C7BDF" w14:textId="77777777" w:rsidR="00000000" w:rsidRDefault="00026F1C">
      <w:pPr>
        <w:pStyle w:val="af0"/>
        <w:rPr>
          <w:rtl/>
        </w:rPr>
      </w:pPr>
      <w:r>
        <w:rPr>
          <w:rFonts w:hint="eastAsia"/>
          <w:rtl/>
        </w:rPr>
        <w:t>שאול</w:t>
      </w:r>
      <w:r>
        <w:rPr>
          <w:rtl/>
        </w:rPr>
        <w:t xml:space="preserve"> יהלום (מפד"ל):</w:t>
      </w:r>
    </w:p>
    <w:p w14:paraId="4D390ADA" w14:textId="77777777" w:rsidR="00000000" w:rsidRDefault="00026F1C">
      <w:pPr>
        <w:pStyle w:val="a0"/>
        <w:rPr>
          <w:rFonts w:hint="cs"/>
          <w:rtl/>
        </w:rPr>
      </w:pPr>
    </w:p>
    <w:p w14:paraId="20623C51" w14:textId="77777777" w:rsidR="00000000" w:rsidRDefault="00026F1C">
      <w:pPr>
        <w:pStyle w:val="a0"/>
        <w:rPr>
          <w:rFonts w:hint="cs"/>
          <w:rtl/>
        </w:rPr>
      </w:pPr>
      <w:r>
        <w:rPr>
          <w:rFonts w:hint="cs"/>
          <w:rtl/>
        </w:rPr>
        <w:t>מ</w:t>
      </w:r>
      <w:r>
        <w:rPr>
          <w:rFonts w:hint="cs"/>
          <w:rtl/>
        </w:rPr>
        <w:t xml:space="preserve">ה עם ירושלים? </w:t>
      </w:r>
    </w:p>
    <w:p w14:paraId="73B0B136" w14:textId="77777777" w:rsidR="00000000" w:rsidRDefault="00026F1C">
      <w:pPr>
        <w:pStyle w:val="a0"/>
        <w:rPr>
          <w:rFonts w:hint="cs"/>
          <w:rtl/>
        </w:rPr>
      </w:pPr>
    </w:p>
    <w:p w14:paraId="5C8B50E3" w14:textId="77777777" w:rsidR="00000000" w:rsidRDefault="00026F1C">
      <w:pPr>
        <w:pStyle w:val="af0"/>
        <w:rPr>
          <w:rtl/>
        </w:rPr>
      </w:pPr>
      <w:r>
        <w:rPr>
          <w:rFonts w:hint="eastAsia"/>
          <w:rtl/>
        </w:rPr>
        <w:t>צבי</w:t>
      </w:r>
      <w:r>
        <w:rPr>
          <w:rtl/>
        </w:rPr>
        <w:t xml:space="preserve"> הנדל (האיחוד הלאומי - ישראל ביתנו):</w:t>
      </w:r>
    </w:p>
    <w:p w14:paraId="67AB006F" w14:textId="77777777" w:rsidR="00000000" w:rsidRDefault="00026F1C">
      <w:pPr>
        <w:pStyle w:val="a0"/>
        <w:rPr>
          <w:rFonts w:hint="cs"/>
          <w:rtl/>
        </w:rPr>
      </w:pPr>
    </w:p>
    <w:p w14:paraId="263C98B6" w14:textId="77777777" w:rsidR="00000000" w:rsidRDefault="00026F1C">
      <w:pPr>
        <w:pStyle w:val="a0"/>
        <w:rPr>
          <w:rFonts w:hint="cs"/>
          <w:rtl/>
        </w:rPr>
      </w:pPr>
      <w:r>
        <w:rPr>
          <w:rFonts w:hint="cs"/>
          <w:rtl/>
        </w:rPr>
        <w:t>אולמרט יחלק את ירושלים.</w:t>
      </w:r>
    </w:p>
    <w:p w14:paraId="7DBB57A7" w14:textId="77777777" w:rsidR="00000000" w:rsidRDefault="00026F1C">
      <w:pPr>
        <w:pStyle w:val="a0"/>
        <w:rPr>
          <w:rFonts w:hint="cs"/>
          <w:rtl/>
        </w:rPr>
      </w:pPr>
    </w:p>
    <w:p w14:paraId="171EA432" w14:textId="77777777" w:rsidR="00000000" w:rsidRDefault="00026F1C">
      <w:pPr>
        <w:pStyle w:val="af1"/>
        <w:rPr>
          <w:rtl/>
        </w:rPr>
      </w:pPr>
      <w:r>
        <w:rPr>
          <w:rtl/>
        </w:rPr>
        <w:t>היו"ר מוחמד ברכה:</w:t>
      </w:r>
    </w:p>
    <w:p w14:paraId="0D8DD5D4" w14:textId="77777777" w:rsidR="00000000" w:rsidRDefault="00026F1C">
      <w:pPr>
        <w:pStyle w:val="a0"/>
        <w:rPr>
          <w:rtl/>
        </w:rPr>
      </w:pPr>
    </w:p>
    <w:p w14:paraId="1550DA52" w14:textId="77777777" w:rsidR="00000000" w:rsidRDefault="00026F1C">
      <w:pPr>
        <w:pStyle w:val="a0"/>
        <w:rPr>
          <w:rFonts w:hint="cs"/>
          <w:rtl/>
        </w:rPr>
      </w:pPr>
      <w:r>
        <w:rPr>
          <w:rFonts w:hint="cs"/>
          <w:rtl/>
        </w:rPr>
        <w:t>חבר הכנסת הנדל, אני קורא אותך לסדר פעם ראשונה.</w:t>
      </w:r>
    </w:p>
    <w:p w14:paraId="59D42705" w14:textId="77777777" w:rsidR="00000000" w:rsidRDefault="00026F1C">
      <w:pPr>
        <w:pStyle w:val="a0"/>
        <w:rPr>
          <w:rFonts w:hint="cs"/>
          <w:rtl/>
        </w:rPr>
      </w:pPr>
    </w:p>
    <w:p w14:paraId="3AE9E39A" w14:textId="77777777" w:rsidR="00000000" w:rsidRDefault="00026F1C">
      <w:pPr>
        <w:pStyle w:val="-"/>
        <w:rPr>
          <w:rtl/>
        </w:rPr>
      </w:pPr>
      <w:bookmarkStart w:id="592" w:name="FS000001064T10_12_2003_17_37_42C"/>
      <w:bookmarkEnd w:id="592"/>
      <w:r>
        <w:rPr>
          <w:rtl/>
        </w:rPr>
        <w:t>שר התעשייה, המסחר והתעסוקה אהוד אולמרט:</w:t>
      </w:r>
    </w:p>
    <w:p w14:paraId="39CD5D4B" w14:textId="77777777" w:rsidR="00000000" w:rsidRDefault="00026F1C">
      <w:pPr>
        <w:pStyle w:val="a0"/>
        <w:rPr>
          <w:rtl/>
        </w:rPr>
      </w:pPr>
    </w:p>
    <w:p w14:paraId="1680D1A0" w14:textId="77777777" w:rsidR="00000000" w:rsidRDefault="00026F1C">
      <w:pPr>
        <w:pStyle w:val="a0"/>
        <w:rPr>
          <w:rFonts w:hint="cs"/>
          <w:rtl/>
        </w:rPr>
      </w:pPr>
      <w:r>
        <w:rPr>
          <w:rFonts w:hint="cs"/>
          <w:rtl/>
        </w:rPr>
        <w:t xml:space="preserve">מן הצד השני - - - </w:t>
      </w:r>
    </w:p>
    <w:p w14:paraId="66F6B69F" w14:textId="77777777" w:rsidR="00000000" w:rsidRDefault="00026F1C">
      <w:pPr>
        <w:pStyle w:val="a0"/>
        <w:rPr>
          <w:rFonts w:hint="cs"/>
          <w:rtl/>
        </w:rPr>
      </w:pPr>
    </w:p>
    <w:p w14:paraId="21C8E740" w14:textId="77777777" w:rsidR="00000000" w:rsidRDefault="00026F1C">
      <w:pPr>
        <w:pStyle w:val="af0"/>
        <w:rPr>
          <w:rtl/>
        </w:rPr>
      </w:pPr>
      <w:r>
        <w:rPr>
          <w:rFonts w:hint="eastAsia"/>
          <w:rtl/>
        </w:rPr>
        <w:t>צבי</w:t>
      </w:r>
      <w:r>
        <w:rPr>
          <w:rtl/>
        </w:rPr>
        <w:t xml:space="preserve"> הנדל (האיחוד הלאומי - ישראל ביתנו):</w:t>
      </w:r>
    </w:p>
    <w:p w14:paraId="335C54E6" w14:textId="77777777" w:rsidR="00000000" w:rsidRDefault="00026F1C">
      <w:pPr>
        <w:pStyle w:val="a0"/>
        <w:rPr>
          <w:rFonts w:hint="cs"/>
          <w:rtl/>
        </w:rPr>
      </w:pPr>
    </w:p>
    <w:p w14:paraId="7831BC71" w14:textId="77777777" w:rsidR="00000000" w:rsidRDefault="00026F1C">
      <w:pPr>
        <w:pStyle w:val="a0"/>
        <w:rPr>
          <w:rFonts w:hint="cs"/>
          <w:rtl/>
        </w:rPr>
      </w:pPr>
      <w:r>
        <w:rPr>
          <w:rFonts w:hint="cs"/>
          <w:rtl/>
        </w:rPr>
        <w:t>- - -</w:t>
      </w:r>
      <w:r>
        <w:rPr>
          <w:rFonts w:hint="cs"/>
          <w:rtl/>
        </w:rPr>
        <w:t xml:space="preserve"> </w:t>
      </w:r>
    </w:p>
    <w:p w14:paraId="2717206E" w14:textId="77777777" w:rsidR="00000000" w:rsidRDefault="00026F1C">
      <w:pPr>
        <w:pStyle w:val="a0"/>
        <w:rPr>
          <w:rFonts w:hint="cs"/>
          <w:rtl/>
        </w:rPr>
      </w:pPr>
    </w:p>
    <w:p w14:paraId="3D43ECA9" w14:textId="77777777" w:rsidR="00000000" w:rsidRDefault="00026F1C">
      <w:pPr>
        <w:pStyle w:val="af1"/>
        <w:rPr>
          <w:rtl/>
        </w:rPr>
      </w:pPr>
      <w:r>
        <w:rPr>
          <w:rtl/>
        </w:rPr>
        <w:t>היו"ר מוחמד ברכה:</w:t>
      </w:r>
    </w:p>
    <w:p w14:paraId="71DADAEB" w14:textId="77777777" w:rsidR="00000000" w:rsidRDefault="00026F1C">
      <w:pPr>
        <w:pStyle w:val="a0"/>
        <w:rPr>
          <w:rtl/>
        </w:rPr>
      </w:pPr>
    </w:p>
    <w:p w14:paraId="740D6D2B" w14:textId="77777777" w:rsidR="00000000" w:rsidRDefault="00026F1C">
      <w:pPr>
        <w:pStyle w:val="a0"/>
        <w:rPr>
          <w:rFonts w:hint="cs"/>
          <w:rtl/>
        </w:rPr>
      </w:pPr>
      <w:r>
        <w:rPr>
          <w:rFonts w:hint="cs"/>
          <w:rtl/>
        </w:rPr>
        <w:t xml:space="preserve">תשתוק, בבקשה. </w:t>
      </w:r>
    </w:p>
    <w:p w14:paraId="4221F7F1" w14:textId="77777777" w:rsidR="00000000" w:rsidRDefault="00026F1C">
      <w:pPr>
        <w:pStyle w:val="a0"/>
        <w:rPr>
          <w:rFonts w:hint="cs"/>
          <w:rtl/>
        </w:rPr>
      </w:pPr>
    </w:p>
    <w:p w14:paraId="2C31B2FE" w14:textId="77777777" w:rsidR="00000000" w:rsidRDefault="00026F1C">
      <w:pPr>
        <w:pStyle w:val="af0"/>
        <w:rPr>
          <w:rtl/>
        </w:rPr>
      </w:pPr>
      <w:r>
        <w:rPr>
          <w:rFonts w:hint="eastAsia"/>
          <w:rtl/>
        </w:rPr>
        <w:t>צבי</w:t>
      </w:r>
      <w:r>
        <w:rPr>
          <w:rtl/>
        </w:rPr>
        <w:t xml:space="preserve"> הנדל (האיחוד הלאומי - ישראל ביתנו):</w:t>
      </w:r>
    </w:p>
    <w:p w14:paraId="09AC76F8" w14:textId="77777777" w:rsidR="00000000" w:rsidRDefault="00026F1C">
      <w:pPr>
        <w:pStyle w:val="a0"/>
        <w:rPr>
          <w:rFonts w:hint="cs"/>
          <w:rtl/>
        </w:rPr>
      </w:pPr>
    </w:p>
    <w:p w14:paraId="385CC084" w14:textId="77777777" w:rsidR="00000000" w:rsidRDefault="00026F1C">
      <w:pPr>
        <w:pStyle w:val="a0"/>
        <w:rPr>
          <w:rFonts w:hint="cs"/>
          <w:rtl/>
        </w:rPr>
      </w:pPr>
      <w:r>
        <w:rPr>
          <w:rFonts w:hint="cs"/>
          <w:rtl/>
        </w:rPr>
        <w:t>- - -</w:t>
      </w:r>
    </w:p>
    <w:p w14:paraId="5952592D" w14:textId="77777777" w:rsidR="00000000" w:rsidRDefault="00026F1C">
      <w:pPr>
        <w:pStyle w:val="a0"/>
        <w:rPr>
          <w:rFonts w:hint="cs"/>
          <w:rtl/>
        </w:rPr>
      </w:pPr>
    </w:p>
    <w:p w14:paraId="4733E94A" w14:textId="77777777" w:rsidR="00000000" w:rsidRDefault="00026F1C">
      <w:pPr>
        <w:pStyle w:val="af1"/>
        <w:rPr>
          <w:rtl/>
        </w:rPr>
      </w:pPr>
      <w:r>
        <w:rPr>
          <w:rtl/>
        </w:rPr>
        <w:t>היו"ר מוחמד ברכה:</w:t>
      </w:r>
    </w:p>
    <w:p w14:paraId="2D89A2D6" w14:textId="77777777" w:rsidR="00000000" w:rsidRDefault="00026F1C">
      <w:pPr>
        <w:pStyle w:val="a0"/>
        <w:rPr>
          <w:rtl/>
        </w:rPr>
      </w:pPr>
    </w:p>
    <w:p w14:paraId="1438B540" w14:textId="77777777" w:rsidR="00000000" w:rsidRDefault="00026F1C">
      <w:pPr>
        <w:pStyle w:val="a0"/>
        <w:rPr>
          <w:rFonts w:hint="cs"/>
          <w:rtl/>
        </w:rPr>
      </w:pPr>
      <w:r>
        <w:rPr>
          <w:rFonts w:hint="cs"/>
          <w:rtl/>
        </w:rPr>
        <w:t>אני קורא אותך לסדר פעם שנייה, או שתמצא את עצמך בחוץ עכשיו.</w:t>
      </w:r>
    </w:p>
    <w:p w14:paraId="5E8E12FE" w14:textId="77777777" w:rsidR="00000000" w:rsidRDefault="00026F1C">
      <w:pPr>
        <w:pStyle w:val="a0"/>
        <w:rPr>
          <w:rFonts w:hint="cs"/>
          <w:rtl/>
        </w:rPr>
      </w:pPr>
    </w:p>
    <w:p w14:paraId="0B7B83B3" w14:textId="77777777" w:rsidR="00000000" w:rsidRDefault="00026F1C">
      <w:pPr>
        <w:pStyle w:val="af0"/>
        <w:rPr>
          <w:rtl/>
        </w:rPr>
      </w:pPr>
      <w:r>
        <w:rPr>
          <w:rFonts w:hint="eastAsia"/>
          <w:rtl/>
        </w:rPr>
        <w:t>צבי</w:t>
      </w:r>
      <w:r>
        <w:rPr>
          <w:rtl/>
        </w:rPr>
        <w:t xml:space="preserve"> הנדל (האיחוד הלאומי - ישראל ביתנו):</w:t>
      </w:r>
    </w:p>
    <w:p w14:paraId="1C78334F" w14:textId="77777777" w:rsidR="00000000" w:rsidRDefault="00026F1C">
      <w:pPr>
        <w:pStyle w:val="a0"/>
        <w:rPr>
          <w:rFonts w:hint="cs"/>
          <w:rtl/>
        </w:rPr>
      </w:pPr>
    </w:p>
    <w:p w14:paraId="4A5529E7" w14:textId="77777777" w:rsidR="00000000" w:rsidRDefault="00026F1C">
      <w:pPr>
        <w:pStyle w:val="a0"/>
        <w:rPr>
          <w:rFonts w:hint="cs"/>
          <w:rtl/>
        </w:rPr>
      </w:pPr>
      <w:r>
        <w:rPr>
          <w:rFonts w:hint="cs"/>
          <w:rtl/>
        </w:rPr>
        <w:t xml:space="preserve">מי אתה? </w:t>
      </w:r>
    </w:p>
    <w:p w14:paraId="40355258" w14:textId="77777777" w:rsidR="00000000" w:rsidRDefault="00026F1C">
      <w:pPr>
        <w:pStyle w:val="a0"/>
        <w:rPr>
          <w:rFonts w:hint="cs"/>
          <w:rtl/>
        </w:rPr>
      </w:pPr>
    </w:p>
    <w:p w14:paraId="58A4C220" w14:textId="77777777" w:rsidR="00000000" w:rsidRDefault="00026F1C">
      <w:pPr>
        <w:pStyle w:val="af1"/>
        <w:rPr>
          <w:rtl/>
        </w:rPr>
      </w:pPr>
      <w:r>
        <w:rPr>
          <w:rtl/>
        </w:rPr>
        <w:t>היו"ר מוחמד ברכה:</w:t>
      </w:r>
    </w:p>
    <w:p w14:paraId="43B81C64" w14:textId="77777777" w:rsidR="00000000" w:rsidRDefault="00026F1C">
      <w:pPr>
        <w:pStyle w:val="a0"/>
        <w:rPr>
          <w:rtl/>
        </w:rPr>
      </w:pPr>
    </w:p>
    <w:p w14:paraId="09260F35" w14:textId="77777777" w:rsidR="00000000" w:rsidRDefault="00026F1C">
      <w:pPr>
        <w:pStyle w:val="a0"/>
        <w:rPr>
          <w:rFonts w:hint="cs"/>
          <w:rtl/>
        </w:rPr>
      </w:pPr>
      <w:r>
        <w:rPr>
          <w:rFonts w:hint="cs"/>
          <w:rtl/>
        </w:rPr>
        <w:t>אני קורא אותך לסדר פע</w:t>
      </w:r>
      <w:r>
        <w:rPr>
          <w:rFonts w:hint="cs"/>
          <w:rtl/>
        </w:rPr>
        <w:t>ם שלישית. תצא החוצה. זה אני. תצא החוצה עכשיו.</w:t>
      </w:r>
    </w:p>
    <w:p w14:paraId="142226CB" w14:textId="77777777" w:rsidR="00000000" w:rsidRDefault="00026F1C">
      <w:pPr>
        <w:pStyle w:val="a0"/>
        <w:rPr>
          <w:rFonts w:hint="cs"/>
          <w:rtl/>
        </w:rPr>
      </w:pPr>
    </w:p>
    <w:p w14:paraId="7D36F89C" w14:textId="77777777" w:rsidR="00000000" w:rsidRDefault="00026F1C">
      <w:pPr>
        <w:pStyle w:val="af0"/>
        <w:rPr>
          <w:rtl/>
        </w:rPr>
      </w:pPr>
      <w:r>
        <w:rPr>
          <w:rFonts w:hint="eastAsia"/>
          <w:rtl/>
        </w:rPr>
        <w:t>צבי</w:t>
      </w:r>
      <w:r>
        <w:rPr>
          <w:rtl/>
        </w:rPr>
        <w:t xml:space="preserve"> הנדל (האיחוד הלאומי - ישראל ביתנו):</w:t>
      </w:r>
    </w:p>
    <w:p w14:paraId="40EC61B9" w14:textId="77777777" w:rsidR="00000000" w:rsidRDefault="00026F1C">
      <w:pPr>
        <w:pStyle w:val="a0"/>
        <w:rPr>
          <w:rFonts w:hint="cs"/>
          <w:rtl/>
        </w:rPr>
      </w:pPr>
    </w:p>
    <w:p w14:paraId="476DC329" w14:textId="77777777" w:rsidR="00000000" w:rsidRDefault="00026F1C">
      <w:pPr>
        <w:pStyle w:val="a0"/>
        <w:rPr>
          <w:rFonts w:hint="cs"/>
          <w:rtl/>
        </w:rPr>
      </w:pPr>
      <w:r>
        <w:rPr>
          <w:rFonts w:hint="cs"/>
          <w:rtl/>
        </w:rPr>
        <w:t xml:space="preserve">- - - </w:t>
      </w:r>
    </w:p>
    <w:p w14:paraId="58E4C446" w14:textId="77777777" w:rsidR="00000000" w:rsidRDefault="00026F1C">
      <w:pPr>
        <w:pStyle w:val="a0"/>
        <w:rPr>
          <w:rFonts w:hint="cs"/>
          <w:rtl/>
        </w:rPr>
      </w:pPr>
    </w:p>
    <w:p w14:paraId="5B4A9D1A" w14:textId="77777777" w:rsidR="00000000" w:rsidRDefault="00026F1C">
      <w:pPr>
        <w:pStyle w:val="af1"/>
        <w:rPr>
          <w:rtl/>
        </w:rPr>
      </w:pPr>
      <w:r>
        <w:rPr>
          <w:rtl/>
        </w:rPr>
        <w:t>היו"ר מוחמד ברכה:</w:t>
      </w:r>
    </w:p>
    <w:p w14:paraId="5879C8F5" w14:textId="77777777" w:rsidR="00000000" w:rsidRDefault="00026F1C">
      <w:pPr>
        <w:pStyle w:val="a0"/>
        <w:rPr>
          <w:rtl/>
        </w:rPr>
      </w:pPr>
    </w:p>
    <w:p w14:paraId="531F4907" w14:textId="77777777" w:rsidR="00000000" w:rsidRDefault="00026F1C">
      <w:pPr>
        <w:pStyle w:val="a0"/>
        <w:rPr>
          <w:rFonts w:hint="cs"/>
          <w:rtl/>
        </w:rPr>
      </w:pPr>
      <w:r>
        <w:rPr>
          <w:rFonts w:hint="cs"/>
          <w:rtl/>
        </w:rPr>
        <w:t>אתה תצא החוצה עכשיו.</w:t>
      </w:r>
    </w:p>
    <w:p w14:paraId="72416C34" w14:textId="77777777" w:rsidR="00000000" w:rsidRDefault="00026F1C">
      <w:pPr>
        <w:pStyle w:val="a0"/>
        <w:rPr>
          <w:rFonts w:hint="cs"/>
          <w:rtl/>
        </w:rPr>
      </w:pPr>
    </w:p>
    <w:p w14:paraId="52E0FEDA" w14:textId="77777777" w:rsidR="00000000" w:rsidRDefault="00026F1C">
      <w:pPr>
        <w:pStyle w:val="-"/>
        <w:rPr>
          <w:rtl/>
        </w:rPr>
      </w:pPr>
      <w:bookmarkStart w:id="593" w:name="FS000001064T10_12_2003_17_39_40C"/>
      <w:bookmarkEnd w:id="593"/>
      <w:r>
        <w:rPr>
          <w:rtl/>
        </w:rPr>
        <w:t>שר התעשייה, המסחר והתעסוקה אהוד אולמרט:</w:t>
      </w:r>
    </w:p>
    <w:p w14:paraId="1C9DC3B2" w14:textId="77777777" w:rsidR="00000000" w:rsidRDefault="00026F1C">
      <w:pPr>
        <w:pStyle w:val="a0"/>
        <w:rPr>
          <w:rtl/>
        </w:rPr>
      </w:pPr>
    </w:p>
    <w:p w14:paraId="6B69369D" w14:textId="77777777" w:rsidR="00000000" w:rsidRDefault="00026F1C">
      <w:pPr>
        <w:pStyle w:val="a0"/>
        <w:rPr>
          <w:rFonts w:hint="cs"/>
          <w:rtl/>
        </w:rPr>
      </w:pPr>
      <w:r>
        <w:rPr>
          <w:rFonts w:hint="cs"/>
          <w:rtl/>
        </w:rPr>
        <w:t xml:space="preserve">מן הצד השני - - - </w:t>
      </w:r>
    </w:p>
    <w:p w14:paraId="3E6112A8" w14:textId="77777777" w:rsidR="00000000" w:rsidRDefault="00026F1C">
      <w:pPr>
        <w:pStyle w:val="a0"/>
        <w:rPr>
          <w:rFonts w:hint="cs"/>
          <w:rtl/>
        </w:rPr>
      </w:pPr>
    </w:p>
    <w:p w14:paraId="2D1586FB" w14:textId="77777777" w:rsidR="00000000" w:rsidRDefault="00026F1C">
      <w:pPr>
        <w:pStyle w:val="af1"/>
        <w:rPr>
          <w:rtl/>
        </w:rPr>
      </w:pPr>
      <w:r>
        <w:rPr>
          <w:rtl/>
        </w:rPr>
        <w:t>היו"ר מוחמד ברכה:</w:t>
      </w:r>
    </w:p>
    <w:p w14:paraId="2DE81DC2" w14:textId="77777777" w:rsidR="00000000" w:rsidRDefault="00026F1C">
      <w:pPr>
        <w:pStyle w:val="a0"/>
        <w:rPr>
          <w:rtl/>
        </w:rPr>
      </w:pPr>
    </w:p>
    <w:p w14:paraId="3CCA5566" w14:textId="77777777" w:rsidR="00000000" w:rsidRDefault="00026F1C">
      <w:pPr>
        <w:pStyle w:val="a0"/>
        <w:rPr>
          <w:rFonts w:hint="cs"/>
          <w:rtl/>
        </w:rPr>
      </w:pPr>
      <w:r>
        <w:rPr>
          <w:rFonts w:hint="cs"/>
          <w:rtl/>
        </w:rPr>
        <w:t xml:space="preserve">סליחה, אדוני. </w:t>
      </w:r>
    </w:p>
    <w:p w14:paraId="393AED31" w14:textId="77777777" w:rsidR="00000000" w:rsidRDefault="00026F1C">
      <w:pPr>
        <w:pStyle w:val="a0"/>
        <w:rPr>
          <w:rFonts w:hint="cs"/>
          <w:rtl/>
        </w:rPr>
      </w:pPr>
    </w:p>
    <w:p w14:paraId="24AA410D" w14:textId="77777777" w:rsidR="00000000" w:rsidRDefault="00026F1C">
      <w:pPr>
        <w:pStyle w:val="af0"/>
        <w:rPr>
          <w:rtl/>
        </w:rPr>
      </w:pPr>
      <w:r>
        <w:rPr>
          <w:rFonts w:hint="eastAsia"/>
          <w:rtl/>
        </w:rPr>
        <w:t>צבי</w:t>
      </w:r>
      <w:r>
        <w:rPr>
          <w:rtl/>
        </w:rPr>
        <w:t xml:space="preserve"> הנדל (האיחוד הלאומי</w:t>
      </w:r>
      <w:r>
        <w:rPr>
          <w:rtl/>
        </w:rPr>
        <w:t xml:space="preserve"> - ישראל ביתנו):</w:t>
      </w:r>
    </w:p>
    <w:p w14:paraId="328E57CE" w14:textId="77777777" w:rsidR="00000000" w:rsidRDefault="00026F1C">
      <w:pPr>
        <w:pStyle w:val="a0"/>
        <w:rPr>
          <w:rFonts w:hint="cs"/>
          <w:rtl/>
        </w:rPr>
      </w:pPr>
    </w:p>
    <w:p w14:paraId="19CB49A3" w14:textId="77777777" w:rsidR="00000000" w:rsidRDefault="00026F1C">
      <w:pPr>
        <w:pStyle w:val="a0"/>
        <w:rPr>
          <w:rFonts w:hint="cs"/>
          <w:rtl/>
        </w:rPr>
      </w:pPr>
      <w:r>
        <w:rPr>
          <w:rFonts w:hint="cs"/>
          <w:rtl/>
        </w:rPr>
        <w:t>אתה אפס.</w:t>
      </w:r>
    </w:p>
    <w:p w14:paraId="26D4B6DA" w14:textId="77777777" w:rsidR="00000000" w:rsidRDefault="00026F1C">
      <w:pPr>
        <w:pStyle w:val="a0"/>
        <w:ind w:firstLine="0"/>
        <w:rPr>
          <w:rFonts w:hint="cs"/>
          <w:rtl/>
        </w:rPr>
      </w:pPr>
    </w:p>
    <w:p w14:paraId="49778B5B" w14:textId="77777777" w:rsidR="00000000" w:rsidRDefault="00026F1C">
      <w:pPr>
        <w:pStyle w:val="af0"/>
        <w:rPr>
          <w:rtl/>
        </w:rPr>
      </w:pPr>
      <w:r>
        <w:rPr>
          <w:rFonts w:hint="eastAsia"/>
          <w:rtl/>
        </w:rPr>
        <w:t>דליה</w:t>
      </w:r>
      <w:r>
        <w:rPr>
          <w:rtl/>
        </w:rPr>
        <w:t xml:space="preserve"> איציק (העבודה-מימד):</w:t>
      </w:r>
    </w:p>
    <w:p w14:paraId="0A2A0AD0" w14:textId="77777777" w:rsidR="00000000" w:rsidRDefault="00026F1C">
      <w:pPr>
        <w:pStyle w:val="a0"/>
        <w:rPr>
          <w:rFonts w:hint="cs"/>
          <w:rtl/>
        </w:rPr>
      </w:pPr>
    </w:p>
    <w:p w14:paraId="09ED7E7F" w14:textId="77777777" w:rsidR="00000000" w:rsidRDefault="00026F1C">
      <w:pPr>
        <w:pStyle w:val="a0"/>
        <w:rPr>
          <w:rFonts w:hint="cs"/>
          <w:rtl/>
        </w:rPr>
      </w:pPr>
      <w:r>
        <w:rPr>
          <w:rFonts w:hint="cs"/>
          <w:rtl/>
        </w:rPr>
        <w:t>מה זה?</w:t>
      </w:r>
    </w:p>
    <w:p w14:paraId="771A72B3" w14:textId="77777777" w:rsidR="00000000" w:rsidRDefault="00026F1C">
      <w:pPr>
        <w:pStyle w:val="a0"/>
        <w:ind w:firstLine="0"/>
        <w:rPr>
          <w:rFonts w:hint="cs"/>
          <w:rtl/>
        </w:rPr>
      </w:pPr>
    </w:p>
    <w:p w14:paraId="4CAF2F71" w14:textId="77777777" w:rsidR="00000000" w:rsidRDefault="00026F1C">
      <w:pPr>
        <w:pStyle w:val="af0"/>
        <w:rPr>
          <w:rtl/>
        </w:rPr>
      </w:pPr>
      <w:r>
        <w:rPr>
          <w:rFonts w:hint="eastAsia"/>
          <w:rtl/>
        </w:rPr>
        <w:t>צבי</w:t>
      </w:r>
      <w:r>
        <w:rPr>
          <w:rtl/>
        </w:rPr>
        <w:t xml:space="preserve"> הנדל (האיחוד הלאומי - ישראל ביתנו):</w:t>
      </w:r>
    </w:p>
    <w:p w14:paraId="77BBE9F9" w14:textId="77777777" w:rsidR="00000000" w:rsidRDefault="00026F1C">
      <w:pPr>
        <w:pStyle w:val="a0"/>
        <w:ind w:firstLine="0"/>
        <w:rPr>
          <w:rFonts w:hint="cs"/>
          <w:rtl/>
        </w:rPr>
      </w:pPr>
    </w:p>
    <w:p w14:paraId="7F0BF32F" w14:textId="77777777" w:rsidR="00000000" w:rsidRDefault="00026F1C">
      <w:pPr>
        <w:pStyle w:val="a0"/>
        <w:rPr>
          <w:rFonts w:hint="cs"/>
          <w:rtl/>
        </w:rPr>
      </w:pPr>
      <w:r>
        <w:rPr>
          <w:rFonts w:hint="cs"/>
          <w:rtl/>
        </w:rPr>
        <w:t xml:space="preserve">תמיד כשהוא יושב-ראש - - - </w:t>
      </w:r>
    </w:p>
    <w:p w14:paraId="087D4A7D" w14:textId="77777777" w:rsidR="00000000" w:rsidRDefault="00026F1C">
      <w:pPr>
        <w:pStyle w:val="a0"/>
        <w:rPr>
          <w:rFonts w:hint="cs"/>
          <w:rtl/>
        </w:rPr>
      </w:pPr>
    </w:p>
    <w:p w14:paraId="499F4CFD" w14:textId="77777777" w:rsidR="00000000" w:rsidRDefault="00026F1C">
      <w:pPr>
        <w:pStyle w:val="af1"/>
        <w:rPr>
          <w:rtl/>
        </w:rPr>
      </w:pPr>
      <w:r>
        <w:rPr>
          <w:rtl/>
        </w:rPr>
        <w:t>היו"ר מוחמד ברכה:</w:t>
      </w:r>
    </w:p>
    <w:p w14:paraId="7F596CDC" w14:textId="77777777" w:rsidR="00000000" w:rsidRDefault="00026F1C">
      <w:pPr>
        <w:pStyle w:val="a0"/>
        <w:rPr>
          <w:rtl/>
        </w:rPr>
      </w:pPr>
    </w:p>
    <w:p w14:paraId="24B223CB" w14:textId="77777777" w:rsidR="00000000" w:rsidRDefault="00026F1C">
      <w:pPr>
        <w:pStyle w:val="a0"/>
        <w:rPr>
          <w:rFonts w:hint="cs"/>
          <w:rtl/>
        </w:rPr>
      </w:pPr>
      <w:r>
        <w:rPr>
          <w:rFonts w:hint="cs"/>
          <w:rtl/>
        </w:rPr>
        <w:t xml:space="preserve">תצא החוצה בלי אף מלה. תצא החוצה. </w:t>
      </w:r>
    </w:p>
    <w:p w14:paraId="6113DD90" w14:textId="77777777" w:rsidR="00000000" w:rsidRDefault="00026F1C">
      <w:pPr>
        <w:pStyle w:val="a0"/>
        <w:rPr>
          <w:rFonts w:hint="cs"/>
          <w:rtl/>
        </w:rPr>
      </w:pPr>
    </w:p>
    <w:p w14:paraId="5227CDB4" w14:textId="77777777" w:rsidR="00000000" w:rsidRDefault="00026F1C">
      <w:pPr>
        <w:pStyle w:val="af0"/>
        <w:rPr>
          <w:rtl/>
        </w:rPr>
      </w:pPr>
      <w:r>
        <w:rPr>
          <w:rFonts w:hint="eastAsia"/>
          <w:rtl/>
        </w:rPr>
        <w:t>צבי</w:t>
      </w:r>
      <w:r>
        <w:rPr>
          <w:rtl/>
        </w:rPr>
        <w:t xml:space="preserve"> הנדל (האיחוד הלאומי - ישראל ביתנו):</w:t>
      </w:r>
    </w:p>
    <w:p w14:paraId="5C0B5DE9" w14:textId="77777777" w:rsidR="00000000" w:rsidRDefault="00026F1C">
      <w:pPr>
        <w:pStyle w:val="a0"/>
        <w:rPr>
          <w:rFonts w:hint="cs"/>
          <w:rtl/>
        </w:rPr>
      </w:pPr>
    </w:p>
    <w:p w14:paraId="3B1EA696" w14:textId="77777777" w:rsidR="00000000" w:rsidRDefault="00026F1C">
      <w:pPr>
        <w:pStyle w:val="a0"/>
        <w:rPr>
          <w:rFonts w:hint="cs"/>
          <w:rtl/>
        </w:rPr>
      </w:pPr>
      <w:r>
        <w:rPr>
          <w:rFonts w:hint="cs"/>
          <w:rtl/>
        </w:rPr>
        <w:t xml:space="preserve">- - - </w:t>
      </w:r>
    </w:p>
    <w:p w14:paraId="21E99466" w14:textId="77777777" w:rsidR="00000000" w:rsidRDefault="00026F1C">
      <w:pPr>
        <w:pStyle w:val="a0"/>
        <w:rPr>
          <w:rFonts w:hint="cs"/>
          <w:rtl/>
        </w:rPr>
      </w:pPr>
    </w:p>
    <w:p w14:paraId="18EEC09C" w14:textId="77777777" w:rsidR="00000000" w:rsidRDefault="00026F1C">
      <w:pPr>
        <w:pStyle w:val="af1"/>
        <w:rPr>
          <w:rtl/>
        </w:rPr>
      </w:pPr>
      <w:r>
        <w:rPr>
          <w:rtl/>
        </w:rPr>
        <w:t>היו"ר מוחמד ברכה:</w:t>
      </w:r>
    </w:p>
    <w:p w14:paraId="1A5FD2F4" w14:textId="77777777" w:rsidR="00000000" w:rsidRDefault="00026F1C">
      <w:pPr>
        <w:pStyle w:val="a0"/>
        <w:rPr>
          <w:rtl/>
        </w:rPr>
      </w:pPr>
    </w:p>
    <w:p w14:paraId="692C898B" w14:textId="77777777" w:rsidR="00000000" w:rsidRDefault="00026F1C">
      <w:pPr>
        <w:pStyle w:val="a0"/>
        <w:rPr>
          <w:rFonts w:hint="cs"/>
          <w:rtl/>
        </w:rPr>
      </w:pPr>
      <w:r>
        <w:rPr>
          <w:rFonts w:hint="cs"/>
          <w:rtl/>
        </w:rPr>
        <w:t>אנ</w:t>
      </w:r>
      <w:r>
        <w:rPr>
          <w:rFonts w:hint="cs"/>
          <w:rtl/>
        </w:rPr>
        <w:t xml:space="preserve">י כבר שעה מחכה שתתנהג פה כמו שצריך. תצא החוצה. </w:t>
      </w:r>
    </w:p>
    <w:p w14:paraId="6CA58E75" w14:textId="77777777" w:rsidR="00000000" w:rsidRDefault="00026F1C">
      <w:pPr>
        <w:pStyle w:val="a0"/>
        <w:rPr>
          <w:rFonts w:hint="cs"/>
          <w:rtl/>
        </w:rPr>
      </w:pPr>
    </w:p>
    <w:p w14:paraId="26570D1A" w14:textId="77777777" w:rsidR="00000000" w:rsidRDefault="00026F1C">
      <w:pPr>
        <w:pStyle w:val="af0"/>
        <w:rPr>
          <w:rtl/>
        </w:rPr>
      </w:pPr>
      <w:r>
        <w:rPr>
          <w:rFonts w:hint="eastAsia"/>
          <w:rtl/>
        </w:rPr>
        <w:t>צבי</w:t>
      </w:r>
      <w:r>
        <w:rPr>
          <w:rtl/>
        </w:rPr>
        <w:t xml:space="preserve"> הנדל (האיחוד הלאומי - ישראל ביתנו):</w:t>
      </w:r>
    </w:p>
    <w:p w14:paraId="749E55D0" w14:textId="77777777" w:rsidR="00000000" w:rsidRDefault="00026F1C">
      <w:pPr>
        <w:pStyle w:val="a0"/>
        <w:rPr>
          <w:rFonts w:hint="cs"/>
          <w:rtl/>
        </w:rPr>
      </w:pPr>
    </w:p>
    <w:p w14:paraId="794F15AE" w14:textId="77777777" w:rsidR="00000000" w:rsidRDefault="00026F1C">
      <w:pPr>
        <w:pStyle w:val="a0"/>
        <w:rPr>
          <w:rFonts w:hint="cs"/>
          <w:rtl/>
        </w:rPr>
      </w:pPr>
      <w:r>
        <w:rPr>
          <w:rFonts w:hint="cs"/>
          <w:rtl/>
        </w:rPr>
        <w:t>לך לסוריה.</w:t>
      </w:r>
    </w:p>
    <w:p w14:paraId="69FF9DA2" w14:textId="77777777" w:rsidR="00000000" w:rsidRDefault="00026F1C">
      <w:pPr>
        <w:pStyle w:val="a0"/>
        <w:rPr>
          <w:rFonts w:hint="cs"/>
          <w:rtl/>
        </w:rPr>
      </w:pPr>
    </w:p>
    <w:p w14:paraId="0E4F3F93" w14:textId="77777777" w:rsidR="00000000" w:rsidRDefault="00026F1C">
      <w:pPr>
        <w:pStyle w:val="af1"/>
        <w:rPr>
          <w:rtl/>
        </w:rPr>
      </w:pPr>
      <w:r>
        <w:rPr>
          <w:rtl/>
        </w:rPr>
        <w:t>היו"ר מוחמד ברכה:</w:t>
      </w:r>
    </w:p>
    <w:p w14:paraId="11469736" w14:textId="77777777" w:rsidR="00000000" w:rsidRDefault="00026F1C">
      <w:pPr>
        <w:pStyle w:val="a0"/>
        <w:rPr>
          <w:rtl/>
        </w:rPr>
      </w:pPr>
    </w:p>
    <w:p w14:paraId="5C23BDEB" w14:textId="77777777" w:rsidR="00000000" w:rsidRDefault="00026F1C">
      <w:pPr>
        <w:pStyle w:val="a0"/>
        <w:rPr>
          <w:rFonts w:hint="cs"/>
          <w:rtl/>
        </w:rPr>
      </w:pPr>
      <w:r>
        <w:rPr>
          <w:rFonts w:hint="cs"/>
          <w:rtl/>
        </w:rPr>
        <w:t>תצא החוצה מהר. מהר. רבותי הסדרנים, הוא צריך לצאת החוצה עכשיו.</w:t>
      </w:r>
    </w:p>
    <w:p w14:paraId="6239CF43" w14:textId="77777777" w:rsidR="00000000" w:rsidRDefault="00026F1C">
      <w:pPr>
        <w:pStyle w:val="a0"/>
        <w:rPr>
          <w:rFonts w:hint="cs"/>
          <w:rtl/>
        </w:rPr>
      </w:pPr>
    </w:p>
    <w:p w14:paraId="5ED136F2" w14:textId="77777777" w:rsidR="00000000" w:rsidRDefault="00026F1C">
      <w:pPr>
        <w:pStyle w:val="af0"/>
        <w:rPr>
          <w:rtl/>
        </w:rPr>
      </w:pPr>
      <w:r>
        <w:rPr>
          <w:rFonts w:hint="eastAsia"/>
          <w:rtl/>
        </w:rPr>
        <w:t>צבי</w:t>
      </w:r>
      <w:r>
        <w:rPr>
          <w:rtl/>
        </w:rPr>
        <w:t xml:space="preserve"> הנדל (האיחוד הלאומי - ישראל ביתנו):</w:t>
      </w:r>
    </w:p>
    <w:p w14:paraId="1B35DA8D" w14:textId="77777777" w:rsidR="00000000" w:rsidRDefault="00026F1C">
      <w:pPr>
        <w:pStyle w:val="a0"/>
        <w:rPr>
          <w:rFonts w:hint="cs"/>
          <w:rtl/>
        </w:rPr>
      </w:pPr>
    </w:p>
    <w:p w14:paraId="7C0E17A1" w14:textId="77777777" w:rsidR="00000000" w:rsidRDefault="00026F1C">
      <w:pPr>
        <w:pStyle w:val="a0"/>
        <w:rPr>
          <w:rFonts w:hint="cs"/>
          <w:rtl/>
        </w:rPr>
      </w:pPr>
      <w:r>
        <w:rPr>
          <w:rFonts w:hint="cs"/>
          <w:rtl/>
        </w:rPr>
        <w:t>חוצפן אחד.</w:t>
      </w:r>
    </w:p>
    <w:p w14:paraId="43AD7579" w14:textId="77777777" w:rsidR="00000000" w:rsidRDefault="00026F1C">
      <w:pPr>
        <w:pStyle w:val="a0"/>
        <w:rPr>
          <w:rFonts w:hint="cs"/>
          <w:rtl/>
        </w:rPr>
      </w:pPr>
    </w:p>
    <w:p w14:paraId="708071B4" w14:textId="77777777" w:rsidR="00000000" w:rsidRDefault="00026F1C">
      <w:pPr>
        <w:pStyle w:val="af1"/>
        <w:rPr>
          <w:rtl/>
        </w:rPr>
      </w:pPr>
      <w:r>
        <w:rPr>
          <w:rtl/>
        </w:rPr>
        <w:t>היו"ר מוחמד ברכה:</w:t>
      </w:r>
    </w:p>
    <w:p w14:paraId="0A9702ED" w14:textId="77777777" w:rsidR="00000000" w:rsidRDefault="00026F1C">
      <w:pPr>
        <w:pStyle w:val="a0"/>
        <w:rPr>
          <w:rtl/>
        </w:rPr>
      </w:pPr>
    </w:p>
    <w:p w14:paraId="5E57ED60" w14:textId="77777777" w:rsidR="00000000" w:rsidRDefault="00026F1C">
      <w:pPr>
        <w:pStyle w:val="a0"/>
        <w:rPr>
          <w:rFonts w:hint="cs"/>
          <w:rtl/>
        </w:rPr>
      </w:pPr>
      <w:r>
        <w:rPr>
          <w:rFonts w:hint="cs"/>
          <w:rtl/>
        </w:rPr>
        <w:t>בריונות לא תלך כאן. תצא החוצה. אני מבקש להוציא אותו החוצה מייד.</w:t>
      </w:r>
    </w:p>
    <w:p w14:paraId="6E3A6D50" w14:textId="77777777" w:rsidR="00000000" w:rsidRDefault="00026F1C">
      <w:pPr>
        <w:pStyle w:val="a0"/>
        <w:rPr>
          <w:rFonts w:hint="cs"/>
          <w:rtl/>
        </w:rPr>
      </w:pPr>
    </w:p>
    <w:p w14:paraId="5280966A" w14:textId="77777777" w:rsidR="00000000" w:rsidRDefault="00026F1C">
      <w:pPr>
        <w:pStyle w:val="af0"/>
        <w:rPr>
          <w:rtl/>
        </w:rPr>
      </w:pPr>
      <w:r>
        <w:rPr>
          <w:rFonts w:hint="eastAsia"/>
          <w:rtl/>
        </w:rPr>
        <w:t>צבי</w:t>
      </w:r>
      <w:r>
        <w:rPr>
          <w:rtl/>
        </w:rPr>
        <w:t xml:space="preserve"> הנדל (האיחוד הלאומי - ישראל ביתנו):</w:t>
      </w:r>
    </w:p>
    <w:p w14:paraId="2A174031" w14:textId="77777777" w:rsidR="00000000" w:rsidRDefault="00026F1C">
      <w:pPr>
        <w:pStyle w:val="a0"/>
        <w:rPr>
          <w:rFonts w:hint="cs"/>
          <w:rtl/>
        </w:rPr>
      </w:pPr>
    </w:p>
    <w:p w14:paraId="59066FEA" w14:textId="77777777" w:rsidR="00000000" w:rsidRDefault="00026F1C">
      <w:pPr>
        <w:pStyle w:val="a0"/>
        <w:rPr>
          <w:rFonts w:hint="cs"/>
          <w:rtl/>
        </w:rPr>
      </w:pPr>
      <w:r>
        <w:rPr>
          <w:rFonts w:hint="cs"/>
          <w:rtl/>
        </w:rPr>
        <w:t>בריון מושחת.</w:t>
      </w:r>
    </w:p>
    <w:p w14:paraId="67005539" w14:textId="77777777" w:rsidR="00000000" w:rsidRDefault="00026F1C">
      <w:pPr>
        <w:pStyle w:val="a0"/>
        <w:rPr>
          <w:rFonts w:hint="cs"/>
          <w:rtl/>
        </w:rPr>
      </w:pPr>
    </w:p>
    <w:p w14:paraId="12D25728" w14:textId="77777777" w:rsidR="00000000" w:rsidRDefault="00026F1C">
      <w:pPr>
        <w:pStyle w:val="af1"/>
        <w:rPr>
          <w:rtl/>
        </w:rPr>
      </w:pPr>
      <w:r>
        <w:rPr>
          <w:rtl/>
        </w:rPr>
        <w:t>היו"ר מוחמד ברכה:</w:t>
      </w:r>
    </w:p>
    <w:p w14:paraId="2A665F24" w14:textId="77777777" w:rsidR="00000000" w:rsidRDefault="00026F1C">
      <w:pPr>
        <w:pStyle w:val="a0"/>
        <w:rPr>
          <w:rtl/>
        </w:rPr>
      </w:pPr>
    </w:p>
    <w:p w14:paraId="345CB81A" w14:textId="77777777" w:rsidR="00000000" w:rsidRDefault="00026F1C">
      <w:pPr>
        <w:pStyle w:val="a0"/>
        <w:rPr>
          <w:rFonts w:hint="cs"/>
          <w:rtl/>
        </w:rPr>
      </w:pPr>
      <w:r>
        <w:rPr>
          <w:rFonts w:hint="cs"/>
          <w:rtl/>
        </w:rPr>
        <w:t>גם אם יידרש פה כוח, תוציאו אותו. תצא כבר.</w:t>
      </w:r>
    </w:p>
    <w:p w14:paraId="640F96FC" w14:textId="77777777" w:rsidR="00000000" w:rsidRDefault="00026F1C">
      <w:pPr>
        <w:pStyle w:val="a0"/>
        <w:rPr>
          <w:rFonts w:hint="cs"/>
          <w:rtl/>
        </w:rPr>
      </w:pPr>
    </w:p>
    <w:p w14:paraId="45201DB5" w14:textId="77777777" w:rsidR="00000000" w:rsidRDefault="00026F1C">
      <w:pPr>
        <w:pStyle w:val="af0"/>
        <w:rPr>
          <w:rtl/>
        </w:rPr>
      </w:pPr>
      <w:r>
        <w:rPr>
          <w:rFonts w:hint="eastAsia"/>
          <w:rtl/>
        </w:rPr>
        <w:t>צבי</w:t>
      </w:r>
      <w:r>
        <w:rPr>
          <w:rtl/>
        </w:rPr>
        <w:t xml:space="preserve"> הנדל (האיחוד הלאומי - ישראל ביתנו):</w:t>
      </w:r>
    </w:p>
    <w:p w14:paraId="7C2092A0" w14:textId="77777777" w:rsidR="00000000" w:rsidRDefault="00026F1C">
      <w:pPr>
        <w:pStyle w:val="a0"/>
        <w:rPr>
          <w:rFonts w:hint="cs"/>
          <w:rtl/>
        </w:rPr>
      </w:pPr>
    </w:p>
    <w:p w14:paraId="08A5F738" w14:textId="77777777" w:rsidR="00000000" w:rsidRDefault="00026F1C">
      <w:pPr>
        <w:pStyle w:val="a0"/>
        <w:rPr>
          <w:rFonts w:hint="cs"/>
          <w:rtl/>
        </w:rPr>
      </w:pPr>
      <w:r>
        <w:rPr>
          <w:rFonts w:hint="cs"/>
          <w:rtl/>
        </w:rPr>
        <w:t xml:space="preserve">- - - </w:t>
      </w:r>
    </w:p>
    <w:p w14:paraId="6209D2D1" w14:textId="77777777" w:rsidR="00000000" w:rsidRDefault="00026F1C">
      <w:pPr>
        <w:pStyle w:val="a0"/>
        <w:rPr>
          <w:rFonts w:hint="cs"/>
          <w:rtl/>
        </w:rPr>
      </w:pPr>
    </w:p>
    <w:p w14:paraId="2DE993F6" w14:textId="77777777" w:rsidR="00000000" w:rsidRDefault="00026F1C">
      <w:pPr>
        <w:pStyle w:val="af1"/>
        <w:rPr>
          <w:rtl/>
        </w:rPr>
      </w:pPr>
      <w:r>
        <w:rPr>
          <w:rtl/>
        </w:rPr>
        <w:t>היו"ר מוחמד ברכה:</w:t>
      </w:r>
    </w:p>
    <w:p w14:paraId="74DE1DC1" w14:textId="77777777" w:rsidR="00000000" w:rsidRDefault="00026F1C">
      <w:pPr>
        <w:pStyle w:val="a0"/>
        <w:rPr>
          <w:rtl/>
        </w:rPr>
      </w:pPr>
    </w:p>
    <w:p w14:paraId="082869B5" w14:textId="77777777" w:rsidR="00000000" w:rsidRDefault="00026F1C">
      <w:pPr>
        <w:pStyle w:val="a0"/>
        <w:rPr>
          <w:rFonts w:hint="cs"/>
          <w:rtl/>
        </w:rPr>
      </w:pPr>
      <w:r>
        <w:rPr>
          <w:rFonts w:hint="cs"/>
          <w:rtl/>
        </w:rPr>
        <w:t>מה הוא</w:t>
      </w:r>
      <w:r>
        <w:rPr>
          <w:rFonts w:hint="cs"/>
          <w:rtl/>
        </w:rPr>
        <w:t xml:space="preserve"> אומר? אני אומר לך את זה בעברית צחה. אנשים שמתבטאים בצורה כזאת, באמת צריך לסתום להם את הפה.</w:t>
      </w:r>
    </w:p>
    <w:p w14:paraId="116BEA25" w14:textId="77777777" w:rsidR="00000000" w:rsidRDefault="00026F1C">
      <w:pPr>
        <w:pStyle w:val="a0"/>
        <w:rPr>
          <w:rFonts w:hint="cs"/>
          <w:rtl/>
        </w:rPr>
      </w:pPr>
      <w:r>
        <w:rPr>
          <w:rFonts w:hint="cs"/>
          <w:rtl/>
        </w:rPr>
        <w:t xml:space="preserve">  </w:t>
      </w:r>
    </w:p>
    <w:p w14:paraId="7402596A" w14:textId="77777777" w:rsidR="00000000" w:rsidRDefault="00026F1C">
      <w:pPr>
        <w:pStyle w:val="a0"/>
        <w:jc w:val="center"/>
        <w:rPr>
          <w:rFonts w:hint="cs"/>
          <w:rtl/>
        </w:rPr>
      </w:pPr>
      <w:r>
        <w:rPr>
          <w:rFonts w:hint="cs"/>
          <w:rtl/>
        </w:rPr>
        <w:t>(חבר הכנסת צבי הנדל יוצא מאולם המליאה.)</w:t>
      </w:r>
    </w:p>
    <w:p w14:paraId="192D3EC2" w14:textId="77777777" w:rsidR="00000000" w:rsidRDefault="00026F1C">
      <w:pPr>
        <w:pStyle w:val="a0"/>
        <w:rPr>
          <w:rFonts w:hint="cs"/>
          <w:rtl/>
        </w:rPr>
      </w:pPr>
    </w:p>
    <w:p w14:paraId="77CD46B4" w14:textId="77777777" w:rsidR="00000000" w:rsidRDefault="00026F1C">
      <w:pPr>
        <w:pStyle w:val="af0"/>
        <w:rPr>
          <w:rtl/>
        </w:rPr>
      </w:pPr>
      <w:r>
        <w:rPr>
          <w:rFonts w:hint="eastAsia"/>
          <w:rtl/>
        </w:rPr>
        <w:t>דליה</w:t>
      </w:r>
      <w:r>
        <w:rPr>
          <w:rtl/>
        </w:rPr>
        <w:t xml:space="preserve"> איציק (העבודה-מימד):</w:t>
      </w:r>
    </w:p>
    <w:p w14:paraId="191E6A5E" w14:textId="77777777" w:rsidR="00000000" w:rsidRDefault="00026F1C">
      <w:pPr>
        <w:pStyle w:val="a0"/>
        <w:rPr>
          <w:rFonts w:hint="cs"/>
          <w:rtl/>
        </w:rPr>
      </w:pPr>
    </w:p>
    <w:p w14:paraId="3EE35F1B" w14:textId="77777777" w:rsidR="00000000" w:rsidRDefault="00026F1C">
      <w:pPr>
        <w:pStyle w:val="a0"/>
        <w:rPr>
          <w:rFonts w:hint="cs"/>
          <w:rtl/>
        </w:rPr>
      </w:pPr>
      <w:r>
        <w:rPr>
          <w:rFonts w:hint="cs"/>
          <w:rtl/>
        </w:rPr>
        <w:t>בריון, סגן שר.</w:t>
      </w:r>
    </w:p>
    <w:p w14:paraId="33C4692C" w14:textId="77777777" w:rsidR="00000000" w:rsidRDefault="00026F1C">
      <w:pPr>
        <w:pStyle w:val="a0"/>
        <w:rPr>
          <w:rFonts w:hint="cs"/>
          <w:rtl/>
        </w:rPr>
      </w:pPr>
    </w:p>
    <w:p w14:paraId="11039913" w14:textId="77777777" w:rsidR="00000000" w:rsidRDefault="00026F1C">
      <w:pPr>
        <w:pStyle w:val="af0"/>
        <w:rPr>
          <w:rtl/>
        </w:rPr>
      </w:pPr>
      <w:r>
        <w:rPr>
          <w:rFonts w:hint="eastAsia"/>
          <w:rtl/>
        </w:rPr>
        <w:t>רומן</w:t>
      </w:r>
      <w:r>
        <w:rPr>
          <w:rtl/>
        </w:rPr>
        <w:t xml:space="preserve"> ברונפמן (מרצ):</w:t>
      </w:r>
    </w:p>
    <w:p w14:paraId="52142A72" w14:textId="77777777" w:rsidR="00000000" w:rsidRDefault="00026F1C">
      <w:pPr>
        <w:pStyle w:val="a0"/>
        <w:rPr>
          <w:rFonts w:hint="cs"/>
          <w:rtl/>
        </w:rPr>
      </w:pPr>
    </w:p>
    <w:p w14:paraId="6AAD2842" w14:textId="77777777" w:rsidR="00000000" w:rsidRDefault="00026F1C">
      <w:pPr>
        <w:pStyle w:val="a0"/>
        <w:rPr>
          <w:rFonts w:hint="cs"/>
          <w:rtl/>
        </w:rPr>
      </w:pPr>
      <w:r>
        <w:rPr>
          <w:rFonts w:hint="cs"/>
          <w:rtl/>
        </w:rPr>
        <w:t xml:space="preserve">סגן שר למה? </w:t>
      </w:r>
    </w:p>
    <w:p w14:paraId="0FEE6BCF" w14:textId="77777777" w:rsidR="00000000" w:rsidRDefault="00026F1C">
      <w:pPr>
        <w:pStyle w:val="af0"/>
        <w:rPr>
          <w:rFonts w:hint="cs"/>
          <w:rtl/>
        </w:rPr>
      </w:pPr>
    </w:p>
    <w:p w14:paraId="48AA9307" w14:textId="77777777" w:rsidR="00000000" w:rsidRDefault="00026F1C">
      <w:pPr>
        <w:pStyle w:val="af0"/>
        <w:rPr>
          <w:rtl/>
        </w:rPr>
      </w:pPr>
      <w:r>
        <w:rPr>
          <w:rFonts w:hint="eastAsia"/>
          <w:rtl/>
        </w:rPr>
        <w:t>דליה</w:t>
      </w:r>
      <w:r>
        <w:rPr>
          <w:rtl/>
        </w:rPr>
        <w:t xml:space="preserve"> איציק (העבודה-מימד):</w:t>
      </w:r>
    </w:p>
    <w:p w14:paraId="52D76189" w14:textId="77777777" w:rsidR="00000000" w:rsidRDefault="00026F1C">
      <w:pPr>
        <w:pStyle w:val="a0"/>
        <w:rPr>
          <w:rFonts w:hint="cs"/>
          <w:rtl/>
        </w:rPr>
      </w:pPr>
    </w:p>
    <w:p w14:paraId="2BC5B77C" w14:textId="77777777" w:rsidR="00000000" w:rsidRDefault="00026F1C">
      <w:pPr>
        <w:pStyle w:val="a0"/>
        <w:rPr>
          <w:rFonts w:hint="cs"/>
          <w:rtl/>
        </w:rPr>
      </w:pPr>
      <w:r>
        <w:rPr>
          <w:rFonts w:hint="cs"/>
          <w:rtl/>
        </w:rPr>
        <w:t>לחינוך. תתבייש.</w:t>
      </w:r>
    </w:p>
    <w:p w14:paraId="5B1CED68" w14:textId="77777777" w:rsidR="00000000" w:rsidRDefault="00026F1C">
      <w:pPr>
        <w:pStyle w:val="af0"/>
        <w:rPr>
          <w:rFonts w:hint="cs"/>
          <w:rtl/>
        </w:rPr>
      </w:pPr>
    </w:p>
    <w:p w14:paraId="7FCC950E" w14:textId="77777777" w:rsidR="00000000" w:rsidRDefault="00026F1C">
      <w:pPr>
        <w:pStyle w:val="af0"/>
        <w:rPr>
          <w:rtl/>
        </w:rPr>
      </w:pPr>
      <w:r>
        <w:rPr>
          <w:rFonts w:hint="eastAsia"/>
          <w:rtl/>
        </w:rPr>
        <w:t>רומן</w:t>
      </w:r>
      <w:r>
        <w:rPr>
          <w:rtl/>
        </w:rPr>
        <w:t xml:space="preserve"> ברונפמן (מרצ):</w:t>
      </w:r>
    </w:p>
    <w:p w14:paraId="667F37F7" w14:textId="77777777" w:rsidR="00000000" w:rsidRDefault="00026F1C">
      <w:pPr>
        <w:pStyle w:val="a0"/>
        <w:rPr>
          <w:rFonts w:hint="cs"/>
          <w:rtl/>
        </w:rPr>
      </w:pPr>
    </w:p>
    <w:p w14:paraId="3992DE91" w14:textId="77777777" w:rsidR="00000000" w:rsidRDefault="00026F1C">
      <w:pPr>
        <w:pStyle w:val="a0"/>
        <w:rPr>
          <w:rFonts w:hint="cs"/>
          <w:rtl/>
        </w:rPr>
      </w:pPr>
      <w:r>
        <w:rPr>
          <w:rFonts w:hint="cs"/>
          <w:rtl/>
        </w:rPr>
        <w:t>לתרבות.</w:t>
      </w:r>
    </w:p>
    <w:p w14:paraId="5271205D" w14:textId="77777777" w:rsidR="00000000" w:rsidRDefault="00026F1C">
      <w:pPr>
        <w:pStyle w:val="a0"/>
        <w:ind w:firstLine="0"/>
        <w:rPr>
          <w:rFonts w:hint="cs"/>
          <w:rtl/>
        </w:rPr>
      </w:pPr>
    </w:p>
    <w:p w14:paraId="58F378C2" w14:textId="77777777" w:rsidR="00000000" w:rsidRDefault="00026F1C">
      <w:pPr>
        <w:pStyle w:val="af1"/>
        <w:rPr>
          <w:rtl/>
        </w:rPr>
      </w:pPr>
      <w:r>
        <w:rPr>
          <w:rtl/>
        </w:rPr>
        <w:t>היו"ר מוחמד ברכה:</w:t>
      </w:r>
    </w:p>
    <w:p w14:paraId="0F6C96AD" w14:textId="77777777" w:rsidR="00000000" w:rsidRDefault="00026F1C">
      <w:pPr>
        <w:pStyle w:val="a0"/>
        <w:rPr>
          <w:rtl/>
        </w:rPr>
      </w:pPr>
    </w:p>
    <w:p w14:paraId="53DD2969" w14:textId="77777777" w:rsidR="00000000" w:rsidRDefault="00026F1C">
      <w:pPr>
        <w:pStyle w:val="a0"/>
        <w:rPr>
          <w:rFonts w:hint="cs"/>
          <w:rtl/>
        </w:rPr>
      </w:pPr>
      <w:r>
        <w:rPr>
          <w:rFonts w:hint="cs"/>
          <w:rtl/>
        </w:rPr>
        <w:t>רבותי, הדברים האלה יועברו לוועדת האתיקה. תירגעו. אנחנו נמשיך.</w:t>
      </w:r>
    </w:p>
    <w:p w14:paraId="668A94AF" w14:textId="77777777" w:rsidR="00000000" w:rsidRDefault="00026F1C">
      <w:pPr>
        <w:pStyle w:val="a0"/>
        <w:ind w:firstLine="0"/>
        <w:rPr>
          <w:rFonts w:hint="cs"/>
          <w:rtl/>
        </w:rPr>
      </w:pPr>
    </w:p>
    <w:p w14:paraId="6D76DADC" w14:textId="77777777" w:rsidR="00000000" w:rsidRDefault="00026F1C">
      <w:pPr>
        <w:pStyle w:val="af0"/>
        <w:rPr>
          <w:rtl/>
        </w:rPr>
      </w:pPr>
      <w:r>
        <w:rPr>
          <w:rFonts w:hint="eastAsia"/>
          <w:rtl/>
        </w:rPr>
        <w:t>טלב</w:t>
      </w:r>
      <w:r>
        <w:rPr>
          <w:rtl/>
        </w:rPr>
        <w:t xml:space="preserve"> אלסאנע (רע"ם):</w:t>
      </w:r>
    </w:p>
    <w:p w14:paraId="03B7093C" w14:textId="77777777" w:rsidR="00000000" w:rsidRDefault="00026F1C">
      <w:pPr>
        <w:pStyle w:val="a0"/>
        <w:rPr>
          <w:rFonts w:hint="cs"/>
          <w:rtl/>
        </w:rPr>
      </w:pPr>
    </w:p>
    <w:p w14:paraId="1FE9F813" w14:textId="77777777" w:rsidR="00000000" w:rsidRDefault="00026F1C">
      <w:pPr>
        <w:pStyle w:val="a0"/>
        <w:rPr>
          <w:rFonts w:hint="cs"/>
          <w:rtl/>
        </w:rPr>
      </w:pPr>
      <w:r>
        <w:rPr>
          <w:rFonts w:hint="cs"/>
          <w:rtl/>
        </w:rPr>
        <w:t>לוועדת האתיקה?</w:t>
      </w:r>
    </w:p>
    <w:p w14:paraId="6DDEA9FF" w14:textId="77777777" w:rsidR="00000000" w:rsidRDefault="00026F1C">
      <w:pPr>
        <w:pStyle w:val="a0"/>
        <w:rPr>
          <w:rFonts w:hint="cs"/>
          <w:rtl/>
        </w:rPr>
      </w:pPr>
    </w:p>
    <w:p w14:paraId="122C8537" w14:textId="77777777" w:rsidR="00000000" w:rsidRDefault="00026F1C">
      <w:pPr>
        <w:pStyle w:val="af1"/>
        <w:rPr>
          <w:rtl/>
        </w:rPr>
      </w:pPr>
      <w:r>
        <w:rPr>
          <w:rtl/>
        </w:rPr>
        <w:t>היו"ר מוחמד ברכה:</w:t>
      </w:r>
    </w:p>
    <w:p w14:paraId="50FF3FE8" w14:textId="77777777" w:rsidR="00000000" w:rsidRDefault="00026F1C">
      <w:pPr>
        <w:pStyle w:val="a0"/>
        <w:rPr>
          <w:rtl/>
        </w:rPr>
      </w:pPr>
    </w:p>
    <w:p w14:paraId="6B439892" w14:textId="77777777" w:rsidR="00000000" w:rsidRDefault="00026F1C">
      <w:pPr>
        <w:pStyle w:val="a0"/>
        <w:rPr>
          <w:rFonts w:hint="cs"/>
          <w:rtl/>
        </w:rPr>
      </w:pPr>
      <w:r>
        <w:rPr>
          <w:rFonts w:hint="cs"/>
          <w:rtl/>
        </w:rPr>
        <w:t>זה הנוהג הקיים בכנסת, וכך יהיה. אנחנו לא נעשה סדר חדש של הכנסת עכשיו. תמשיך, אדוני, בבק</w:t>
      </w:r>
      <w:r>
        <w:rPr>
          <w:rFonts w:hint="cs"/>
          <w:rtl/>
        </w:rPr>
        <w:t>שה.</w:t>
      </w:r>
    </w:p>
    <w:p w14:paraId="1B410B75" w14:textId="77777777" w:rsidR="00000000" w:rsidRDefault="00026F1C">
      <w:pPr>
        <w:pStyle w:val="a0"/>
        <w:rPr>
          <w:rFonts w:hint="cs"/>
          <w:rtl/>
        </w:rPr>
      </w:pPr>
    </w:p>
    <w:p w14:paraId="29614911" w14:textId="77777777" w:rsidR="00000000" w:rsidRDefault="00026F1C">
      <w:pPr>
        <w:pStyle w:val="af0"/>
        <w:rPr>
          <w:rtl/>
        </w:rPr>
      </w:pPr>
      <w:r>
        <w:rPr>
          <w:rFonts w:hint="eastAsia"/>
          <w:rtl/>
        </w:rPr>
        <w:t>רומן</w:t>
      </w:r>
      <w:r>
        <w:rPr>
          <w:rtl/>
        </w:rPr>
        <w:t xml:space="preserve"> ברונפמן (מרצ):</w:t>
      </w:r>
    </w:p>
    <w:p w14:paraId="143CE88C" w14:textId="77777777" w:rsidR="00000000" w:rsidRDefault="00026F1C">
      <w:pPr>
        <w:pStyle w:val="a0"/>
        <w:rPr>
          <w:rFonts w:hint="cs"/>
          <w:rtl/>
        </w:rPr>
      </w:pPr>
    </w:p>
    <w:p w14:paraId="7FB1EE64" w14:textId="77777777" w:rsidR="00000000" w:rsidRDefault="00026F1C">
      <w:pPr>
        <w:pStyle w:val="a0"/>
        <w:rPr>
          <w:rFonts w:hint="cs"/>
          <w:rtl/>
        </w:rPr>
      </w:pPr>
      <w:r>
        <w:rPr>
          <w:rFonts w:hint="cs"/>
          <w:rtl/>
        </w:rPr>
        <w:t>זו ועדת אנטי-אתיקה.</w:t>
      </w:r>
    </w:p>
    <w:p w14:paraId="6813609F" w14:textId="77777777" w:rsidR="00000000" w:rsidRDefault="00026F1C">
      <w:pPr>
        <w:pStyle w:val="a0"/>
        <w:rPr>
          <w:rFonts w:hint="cs"/>
          <w:rtl/>
        </w:rPr>
      </w:pPr>
    </w:p>
    <w:p w14:paraId="4A6E9BFD" w14:textId="77777777" w:rsidR="00000000" w:rsidRDefault="00026F1C">
      <w:pPr>
        <w:pStyle w:val="af1"/>
        <w:rPr>
          <w:rtl/>
        </w:rPr>
      </w:pPr>
      <w:r>
        <w:rPr>
          <w:rtl/>
        </w:rPr>
        <w:t>היו"ר מוחמד ברכה:</w:t>
      </w:r>
    </w:p>
    <w:p w14:paraId="106305CA" w14:textId="77777777" w:rsidR="00000000" w:rsidRDefault="00026F1C">
      <w:pPr>
        <w:pStyle w:val="a0"/>
        <w:rPr>
          <w:rtl/>
        </w:rPr>
      </w:pPr>
    </w:p>
    <w:p w14:paraId="41E1D7CC" w14:textId="77777777" w:rsidR="00000000" w:rsidRDefault="00026F1C">
      <w:pPr>
        <w:pStyle w:val="a0"/>
        <w:rPr>
          <w:rFonts w:hint="cs"/>
          <w:rtl/>
        </w:rPr>
      </w:pPr>
      <w:r>
        <w:rPr>
          <w:rFonts w:hint="cs"/>
          <w:rtl/>
        </w:rPr>
        <w:t>חבר הכנסת ברונפמן. בבקשה, אדוני השר.</w:t>
      </w:r>
    </w:p>
    <w:p w14:paraId="1020768B" w14:textId="77777777" w:rsidR="00000000" w:rsidRDefault="00026F1C">
      <w:pPr>
        <w:pStyle w:val="a0"/>
        <w:rPr>
          <w:rFonts w:hint="cs"/>
          <w:rtl/>
        </w:rPr>
      </w:pPr>
    </w:p>
    <w:p w14:paraId="48706645" w14:textId="77777777" w:rsidR="00000000" w:rsidRDefault="00026F1C">
      <w:pPr>
        <w:pStyle w:val="-"/>
        <w:rPr>
          <w:rtl/>
        </w:rPr>
      </w:pPr>
      <w:bookmarkStart w:id="594" w:name="FS000001064T10_12_2003_17_49_08C"/>
      <w:bookmarkEnd w:id="594"/>
      <w:r>
        <w:rPr>
          <w:rtl/>
        </w:rPr>
        <w:t>שר התעשייה, המסחר והתעסוקה אהוד אולמרט:</w:t>
      </w:r>
    </w:p>
    <w:p w14:paraId="1B10529D" w14:textId="77777777" w:rsidR="00000000" w:rsidRDefault="00026F1C">
      <w:pPr>
        <w:pStyle w:val="a0"/>
        <w:rPr>
          <w:rtl/>
        </w:rPr>
      </w:pPr>
    </w:p>
    <w:p w14:paraId="5C3E19F0" w14:textId="77777777" w:rsidR="00000000" w:rsidRDefault="00026F1C">
      <w:pPr>
        <w:pStyle w:val="a0"/>
        <w:rPr>
          <w:rFonts w:hint="cs"/>
          <w:rtl/>
        </w:rPr>
      </w:pPr>
      <w:r>
        <w:rPr>
          <w:rFonts w:hint="cs"/>
          <w:rtl/>
        </w:rPr>
        <w:t>מהצד השני נמצא מחנה שגם הוא מנותק מהמציאות, שחושב שאפשר יהיה לסגת לגבולות 1967, שאפשר יהיה לחלק את ירושלים, שאפ</w:t>
      </w:r>
      <w:r>
        <w:rPr>
          <w:rFonts w:hint="cs"/>
          <w:rtl/>
        </w:rPr>
        <w:t xml:space="preserve">שר יהיה לפנות מהשטחים 250,000 או 280,000 מתיישבים שחיים עשרות שנים במקומות שהם חיים בהם, ולהעביר אותם - - - </w:t>
      </w:r>
    </w:p>
    <w:p w14:paraId="55760246" w14:textId="77777777" w:rsidR="00000000" w:rsidRDefault="00026F1C">
      <w:pPr>
        <w:pStyle w:val="a0"/>
        <w:rPr>
          <w:rFonts w:hint="cs"/>
          <w:rtl/>
        </w:rPr>
      </w:pPr>
    </w:p>
    <w:p w14:paraId="2B421B76" w14:textId="77777777" w:rsidR="00000000" w:rsidRDefault="00026F1C">
      <w:pPr>
        <w:pStyle w:val="af0"/>
        <w:rPr>
          <w:rtl/>
        </w:rPr>
      </w:pPr>
      <w:r>
        <w:rPr>
          <w:rFonts w:hint="eastAsia"/>
          <w:rtl/>
        </w:rPr>
        <w:t>עמרם</w:t>
      </w:r>
      <w:r>
        <w:rPr>
          <w:rtl/>
        </w:rPr>
        <w:t xml:space="preserve"> מצנע (העבודה-מימד):</w:t>
      </w:r>
    </w:p>
    <w:p w14:paraId="22244427" w14:textId="77777777" w:rsidR="00000000" w:rsidRDefault="00026F1C">
      <w:pPr>
        <w:pStyle w:val="a0"/>
        <w:rPr>
          <w:rFonts w:hint="cs"/>
          <w:rtl/>
        </w:rPr>
      </w:pPr>
    </w:p>
    <w:p w14:paraId="64574E2E" w14:textId="77777777" w:rsidR="00000000" w:rsidRDefault="00026F1C">
      <w:pPr>
        <w:pStyle w:val="a0"/>
        <w:rPr>
          <w:rFonts w:hint="cs"/>
          <w:rtl/>
        </w:rPr>
      </w:pPr>
      <w:r>
        <w:rPr>
          <w:rFonts w:hint="cs"/>
          <w:rtl/>
        </w:rPr>
        <w:t xml:space="preserve">- - - </w:t>
      </w:r>
    </w:p>
    <w:p w14:paraId="045F1587" w14:textId="77777777" w:rsidR="00000000" w:rsidRDefault="00026F1C">
      <w:pPr>
        <w:pStyle w:val="a0"/>
        <w:rPr>
          <w:rtl/>
        </w:rPr>
      </w:pPr>
    </w:p>
    <w:p w14:paraId="4EC99536" w14:textId="77777777" w:rsidR="00000000" w:rsidRDefault="00026F1C">
      <w:pPr>
        <w:pStyle w:val="-"/>
        <w:rPr>
          <w:rtl/>
        </w:rPr>
      </w:pPr>
      <w:r>
        <w:rPr>
          <w:rtl/>
        </w:rPr>
        <w:t>שר התעשייה, המסחר והתעסוקה אהוד אולמרט:</w:t>
      </w:r>
    </w:p>
    <w:p w14:paraId="266E2929" w14:textId="77777777" w:rsidR="00000000" w:rsidRDefault="00026F1C">
      <w:pPr>
        <w:pStyle w:val="a0"/>
        <w:rPr>
          <w:rFonts w:hint="cs"/>
          <w:rtl/>
        </w:rPr>
      </w:pPr>
    </w:p>
    <w:p w14:paraId="6B2DDCFD" w14:textId="77777777" w:rsidR="00000000" w:rsidRDefault="00026F1C">
      <w:pPr>
        <w:pStyle w:val="a0"/>
        <w:rPr>
          <w:rFonts w:hint="cs"/>
          <w:rtl/>
        </w:rPr>
      </w:pPr>
      <w:r>
        <w:rPr>
          <w:rFonts w:hint="cs"/>
          <w:rtl/>
        </w:rPr>
        <w:t>אני, רבותי, מבקש, אני לא השבתי לקריאות ביניים אחרות, לא אשיב יותר. מצטע</w:t>
      </w:r>
      <w:r>
        <w:rPr>
          <w:rFonts w:hint="cs"/>
          <w:rtl/>
        </w:rPr>
        <w:t xml:space="preserve">ר. </w:t>
      </w:r>
    </w:p>
    <w:p w14:paraId="5983C09B" w14:textId="77777777" w:rsidR="00000000" w:rsidRDefault="00026F1C">
      <w:pPr>
        <w:pStyle w:val="a0"/>
        <w:rPr>
          <w:rFonts w:hint="cs"/>
          <w:rtl/>
        </w:rPr>
      </w:pPr>
    </w:p>
    <w:p w14:paraId="2E80ED53" w14:textId="77777777" w:rsidR="00000000" w:rsidRDefault="00026F1C">
      <w:pPr>
        <w:pStyle w:val="a0"/>
        <w:rPr>
          <w:rFonts w:hint="cs"/>
          <w:rtl/>
        </w:rPr>
      </w:pPr>
      <w:r>
        <w:rPr>
          <w:rFonts w:hint="cs"/>
          <w:rtl/>
        </w:rPr>
        <w:t>- - שאפשר לפנות אותן.  אין לזה שחר, אין לזה סיכוי, אין לזה שום היתכנות. זה חלום באספמיה. זה לא יקרה, מדינת ישראל לעולם לא תסכים, ובדין לא תסכים, לחזור לגבולות 1967 ולחלק את ירושלים ולהחזיר את הר-הבית למי שמעולם לא היה זכאי להחזיק בו, ולחלק את העיר העת</w:t>
      </w:r>
      <w:r>
        <w:rPr>
          <w:rFonts w:hint="cs"/>
          <w:rtl/>
        </w:rPr>
        <w:t xml:space="preserve">יקה ולתת את הר-הזיתים. </w:t>
      </w:r>
    </w:p>
    <w:p w14:paraId="231D5C06" w14:textId="77777777" w:rsidR="00000000" w:rsidRDefault="00026F1C">
      <w:pPr>
        <w:pStyle w:val="a0"/>
        <w:rPr>
          <w:rFonts w:hint="cs"/>
          <w:rtl/>
        </w:rPr>
      </w:pPr>
    </w:p>
    <w:p w14:paraId="386027F9" w14:textId="77777777" w:rsidR="00000000" w:rsidRDefault="00026F1C">
      <w:pPr>
        <w:pStyle w:val="af0"/>
        <w:rPr>
          <w:rtl/>
        </w:rPr>
      </w:pPr>
      <w:r>
        <w:rPr>
          <w:rFonts w:hint="eastAsia"/>
          <w:rtl/>
        </w:rPr>
        <w:t>ישראל</w:t>
      </w:r>
      <w:r>
        <w:rPr>
          <w:rtl/>
        </w:rPr>
        <w:t xml:space="preserve"> אייכלר (יהדות התורה):</w:t>
      </w:r>
    </w:p>
    <w:p w14:paraId="5BEA5478" w14:textId="77777777" w:rsidR="00000000" w:rsidRDefault="00026F1C">
      <w:pPr>
        <w:pStyle w:val="a0"/>
        <w:rPr>
          <w:rFonts w:hint="cs"/>
          <w:rtl/>
        </w:rPr>
      </w:pPr>
    </w:p>
    <w:p w14:paraId="47B777B4" w14:textId="77777777" w:rsidR="00000000" w:rsidRDefault="00026F1C">
      <w:pPr>
        <w:pStyle w:val="a0"/>
        <w:rPr>
          <w:rFonts w:hint="cs"/>
          <w:rtl/>
        </w:rPr>
      </w:pPr>
      <w:r>
        <w:rPr>
          <w:rFonts w:hint="cs"/>
          <w:rtl/>
        </w:rPr>
        <w:t xml:space="preserve">אמרת את זה לפני שנתיים. </w:t>
      </w:r>
    </w:p>
    <w:p w14:paraId="647814BF" w14:textId="77777777" w:rsidR="00000000" w:rsidRDefault="00026F1C">
      <w:pPr>
        <w:pStyle w:val="a0"/>
        <w:rPr>
          <w:rFonts w:hint="cs"/>
          <w:rtl/>
        </w:rPr>
      </w:pPr>
    </w:p>
    <w:p w14:paraId="6DC0D3DA" w14:textId="77777777" w:rsidR="00000000" w:rsidRDefault="00026F1C">
      <w:pPr>
        <w:pStyle w:val="-"/>
        <w:rPr>
          <w:rtl/>
        </w:rPr>
      </w:pPr>
      <w:bookmarkStart w:id="595" w:name="FS000000520T10_12_2003_17_30_41C"/>
      <w:bookmarkStart w:id="596" w:name="FS000001064T10_12_2003_17_32_53"/>
      <w:bookmarkEnd w:id="595"/>
      <w:bookmarkEnd w:id="596"/>
      <w:r>
        <w:rPr>
          <w:rtl/>
        </w:rPr>
        <w:t>שר התעשייה, המסחר והתעסוקה אהוד אולמרט:</w:t>
      </w:r>
    </w:p>
    <w:p w14:paraId="198C44B0" w14:textId="77777777" w:rsidR="00000000" w:rsidRDefault="00026F1C">
      <w:pPr>
        <w:pStyle w:val="a0"/>
        <w:rPr>
          <w:rtl/>
        </w:rPr>
      </w:pPr>
    </w:p>
    <w:p w14:paraId="3533DC65" w14:textId="77777777" w:rsidR="00000000" w:rsidRDefault="00026F1C">
      <w:pPr>
        <w:pStyle w:val="a0"/>
        <w:rPr>
          <w:rFonts w:hint="cs"/>
          <w:rtl/>
        </w:rPr>
      </w:pPr>
      <w:r>
        <w:rPr>
          <w:rFonts w:hint="cs"/>
          <w:rtl/>
        </w:rPr>
        <w:t>ואני אומר את זה גם היום. ולכן, לא הניתוק הזה מימין ולא הניתוק הזה משמאל נמצאים באמת בטווח הריאלי של המאמץ שאנחנו צריכים לעשות כדי להתמו</w:t>
      </w:r>
      <w:r>
        <w:rPr>
          <w:rFonts w:hint="cs"/>
          <w:rtl/>
        </w:rPr>
        <w:t xml:space="preserve">דד עם הבעיות האמיתיות של מדינת ישראל. </w:t>
      </w:r>
    </w:p>
    <w:p w14:paraId="219ADAF8" w14:textId="77777777" w:rsidR="00000000" w:rsidRDefault="00026F1C">
      <w:pPr>
        <w:pStyle w:val="a0"/>
        <w:rPr>
          <w:rFonts w:hint="cs"/>
          <w:rtl/>
        </w:rPr>
      </w:pPr>
    </w:p>
    <w:p w14:paraId="4CCF327C" w14:textId="77777777" w:rsidR="00000000" w:rsidRDefault="00026F1C">
      <w:pPr>
        <w:pStyle w:val="af0"/>
        <w:rPr>
          <w:rtl/>
        </w:rPr>
      </w:pPr>
      <w:r>
        <w:rPr>
          <w:rFonts w:hint="eastAsia"/>
          <w:rtl/>
        </w:rPr>
        <w:t>קריאה</w:t>
      </w:r>
      <w:r>
        <w:rPr>
          <w:rtl/>
        </w:rPr>
        <w:t>:</w:t>
      </w:r>
    </w:p>
    <w:p w14:paraId="43D0A972" w14:textId="77777777" w:rsidR="00000000" w:rsidRDefault="00026F1C">
      <w:pPr>
        <w:pStyle w:val="a0"/>
        <w:rPr>
          <w:rFonts w:hint="cs"/>
          <w:rtl/>
        </w:rPr>
      </w:pPr>
    </w:p>
    <w:p w14:paraId="3701518E" w14:textId="77777777" w:rsidR="00000000" w:rsidRDefault="00026F1C">
      <w:pPr>
        <w:pStyle w:val="a0"/>
        <w:rPr>
          <w:rFonts w:hint="cs"/>
          <w:rtl/>
        </w:rPr>
      </w:pPr>
      <w:r>
        <w:rPr>
          <w:rFonts w:hint="cs"/>
          <w:rtl/>
        </w:rPr>
        <w:t>ותעשה את</w:t>
      </w:r>
      <w:bookmarkStart w:id="597" w:name="FS000000520T10_12_2003_17_32_20C"/>
      <w:bookmarkEnd w:id="597"/>
      <w:r>
        <w:rPr>
          <w:rFonts w:hint="cs"/>
          <w:rtl/>
        </w:rPr>
        <w:t xml:space="preserve"> זה?</w:t>
      </w:r>
    </w:p>
    <w:p w14:paraId="48A297F1" w14:textId="77777777" w:rsidR="00000000" w:rsidRDefault="00026F1C">
      <w:pPr>
        <w:pStyle w:val="a0"/>
        <w:rPr>
          <w:rFonts w:hint="cs"/>
          <w:rtl/>
        </w:rPr>
      </w:pPr>
    </w:p>
    <w:p w14:paraId="20ABCCD9" w14:textId="77777777" w:rsidR="00000000" w:rsidRDefault="00026F1C">
      <w:pPr>
        <w:pStyle w:val="-"/>
        <w:rPr>
          <w:rtl/>
        </w:rPr>
      </w:pPr>
      <w:bookmarkStart w:id="598" w:name="FS000001064T10_12_2003_17_33_09C"/>
      <w:bookmarkEnd w:id="598"/>
      <w:r>
        <w:rPr>
          <w:rtl/>
        </w:rPr>
        <w:t>שר התעשייה, המסחר והתעסוקה אהוד אולמרט:</w:t>
      </w:r>
    </w:p>
    <w:p w14:paraId="79DE6191" w14:textId="77777777" w:rsidR="00000000" w:rsidRDefault="00026F1C">
      <w:pPr>
        <w:pStyle w:val="a0"/>
        <w:rPr>
          <w:rtl/>
        </w:rPr>
      </w:pPr>
    </w:p>
    <w:p w14:paraId="6351F57B" w14:textId="77777777" w:rsidR="00000000" w:rsidRDefault="00026F1C">
      <w:pPr>
        <w:pStyle w:val="a0"/>
        <w:rPr>
          <w:rFonts w:hint="cs"/>
          <w:rtl/>
        </w:rPr>
      </w:pPr>
      <w:r>
        <w:rPr>
          <w:rFonts w:hint="cs"/>
          <w:rtl/>
        </w:rPr>
        <w:t>אנחנו, שנמצאים בתווך, בין הקיצוניות הזאת לבין הקיצוניות השנייה, אומרים, ואומרים את זה שנים לא מועטות, ומאמינים שצריך היה להגיע להסדר על בסיס של פשרה; פשר</w:t>
      </w:r>
      <w:r>
        <w:rPr>
          <w:rFonts w:hint="cs"/>
          <w:rtl/>
        </w:rPr>
        <w:t>ה שפירושה שכל צד מוותר, לא רק צד אחד מוותר; פשרה שבה תהיה נסיגה ישראלית משטחים, אבל יהיה גם ויתור של האוכלוסייה של הצד הפלסטיני על תביעות, על דרישות ועל חלומות שהיו הדלק של המלחמה הבלתי-פוסקת שלו נגדנו. אנחנו שנים מנסים ומחפשים דרך להגיע לפשרה כזאת על בסיס</w:t>
      </w:r>
      <w:r>
        <w:rPr>
          <w:rFonts w:hint="cs"/>
          <w:rtl/>
        </w:rPr>
        <w:t xml:space="preserve"> של הסכם. וגם היום אין דבר שהיינו מעדיפים יותר מאשר להגיע לפשרה כזאת על בסיס של הסכם. אבל - ואני אומר את זה לחברי, לא בהטפת מוסר ולא בצדקנות וגם לא בתוקפנות, אלא בחברות ובאהבה - אני אומר לכם, הרי בתוך לבנו אנחנו יודעים את האמת: אין סיכוי להגיע להסכם כזה, ש</w:t>
      </w:r>
      <w:r>
        <w:rPr>
          <w:rFonts w:hint="cs"/>
          <w:rtl/>
        </w:rPr>
        <w:t xml:space="preserve">אנחנו, לא המחנה הזה, אנחנו, עשויים להיות מוכנים לו. </w:t>
      </w:r>
    </w:p>
    <w:p w14:paraId="5A43489F" w14:textId="77777777" w:rsidR="00000000" w:rsidRDefault="00026F1C">
      <w:pPr>
        <w:pStyle w:val="af0"/>
        <w:rPr>
          <w:rtl/>
        </w:rPr>
      </w:pPr>
    </w:p>
    <w:p w14:paraId="6245ECE7" w14:textId="77777777" w:rsidR="00000000" w:rsidRDefault="00026F1C">
      <w:pPr>
        <w:pStyle w:val="af0"/>
        <w:rPr>
          <w:rtl/>
        </w:rPr>
      </w:pPr>
      <w:r>
        <w:rPr>
          <w:rFonts w:hint="eastAsia"/>
          <w:rtl/>
        </w:rPr>
        <w:t>קריאה</w:t>
      </w:r>
      <w:r>
        <w:rPr>
          <w:rtl/>
        </w:rPr>
        <w:t>:</w:t>
      </w:r>
    </w:p>
    <w:p w14:paraId="2F9E3E66" w14:textId="77777777" w:rsidR="00000000" w:rsidRDefault="00026F1C">
      <w:pPr>
        <w:pStyle w:val="a0"/>
        <w:rPr>
          <w:rFonts w:hint="cs"/>
          <w:rtl/>
        </w:rPr>
      </w:pPr>
    </w:p>
    <w:p w14:paraId="64CC98C8" w14:textId="77777777" w:rsidR="00000000" w:rsidRDefault="00026F1C">
      <w:pPr>
        <w:pStyle w:val="a0"/>
        <w:rPr>
          <w:rFonts w:hint="cs"/>
          <w:rtl/>
        </w:rPr>
      </w:pPr>
      <w:r>
        <w:rPr>
          <w:rFonts w:hint="cs"/>
          <w:rtl/>
        </w:rPr>
        <w:t>מי זה אנחנו?</w:t>
      </w:r>
    </w:p>
    <w:p w14:paraId="180E26AC" w14:textId="77777777" w:rsidR="00000000" w:rsidRDefault="00026F1C">
      <w:pPr>
        <w:pStyle w:val="a0"/>
        <w:rPr>
          <w:rFonts w:hint="cs"/>
          <w:rtl/>
        </w:rPr>
      </w:pPr>
    </w:p>
    <w:p w14:paraId="71EE4B2E" w14:textId="77777777" w:rsidR="00000000" w:rsidRDefault="00026F1C">
      <w:pPr>
        <w:pStyle w:val="-"/>
        <w:rPr>
          <w:rtl/>
        </w:rPr>
      </w:pPr>
      <w:bookmarkStart w:id="599" w:name="FS000001064T10_12_2003_17_13_38C"/>
      <w:bookmarkEnd w:id="599"/>
      <w:r>
        <w:rPr>
          <w:rtl/>
        </w:rPr>
        <w:t>שר התעשייה, המסחר והתעסוקה אהוד אולמרט:</w:t>
      </w:r>
    </w:p>
    <w:p w14:paraId="5DC7147A" w14:textId="77777777" w:rsidR="00000000" w:rsidRDefault="00026F1C">
      <w:pPr>
        <w:pStyle w:val="a0"/>
        <w:rPr>
          <w:rtl/>
        </w:rPr>
      </w:pPr>
    </w:p>
    <w:p w14:paraId="39697465" w14:textId="77777777" w:rsidR="00000000" w:rsidRDefault="00026F1C">
      <w:pPr>
        <w:pStyle w:val="a0"/>
        <w:rPr>
          <w:rFonts w:hint="cs"/>
          <w:rtl/>
        </w:rPr>
      </w:pPr>
      <w:r>
        <w:rPr>
          <w:rFonts w:hint="cs"/>
          <w:rtl/>
        </w:rPr>
        <w:t>אנחנו זה המחנה הזה שאני נמצא בו פוליטית. אנחנו הרי יודעים את האמת. אין סיכוי להגיע להסכם כזה. לא חשוב כמה ימתחו עלי ביקורת. אגב, רוב אנשי ה</w:t>
      </w:r>
      <w:r>
        <w:rPr>
          <w:rFonts w:hint="cs"/>
          <w:rtl/>
        </w:rPr>
        <w:t xml:space="preserve">ליכוד, רוב תומכי הליכוד, רוב חברי הליכוד מאמינים בכל מלה שאני אומר. הם יודעים את האמת הזאת, וגם אתם יודעים. </w:t>
      </w:r>
    </w:p>
    <w:p w14:paraId="1DA32BFF" w14:textId="77777777" w:rsidR="00000000" w:rsidRDefault="00026F1C">
      <w:pPr>
        <w:pStyle w:val="a0"/>
        <w:rPr>
          <w:rFonts w:hint="cs"/>
          <w:rtl/>
        </w:rPr>
      </w:pPr>
    </w:p>
    <w:p w14:paraId="17DB9F4B" w14:textId="77777777" w:rsidR="00000000" w:rsidRDefault="00026F1C">
      <w:pPr>
        <w:pStyle w:val="af0"/>
        <w:rPr>
          <w:rtl/>
        </w:rPr>
      </w:pPr>
      <w:r>
        <w:rPr>
          <w:rFonts w:hint="eastAsia"/>
          <w:rtl/>
        </w:rPr>
        <w:t>יולי</w:t>
      </w:r>
      <w:r>
        <w:rPr>
          <w:rtl/>
        </w:rPr>
        <w:t>-יואל אדלשטיין (הליכוד):</w:t>
      </w:r>
    </w:p>
    <w:p w14:paraId="5F7AC8ED" w14:textId="77777777" w:rsidR="00000000" w:rsidRDefault="00026F1C">
      <w:pPr>
        <w:pStyle w:val="a0"/>
        <w:rPr>
          <w:rFonts w:hint="cs"/>
          <w:rtl/>
        </w:rPr>
      </w:pPr>
    </w:p>
    <w:p w14:paraId="047B0D49" w14:textId="77777777" w:rsidR="00000000" w:rsidRDefault="00026F1C">
      <w:pPr>
        <w:pStyle w:val="a0"/>
        <w:rPr>
          <w:rFonts w:hint="cs"/>
          <w:rtl/>
        </w:rPr>
      </w:pPr>
      <w:r>
        <w:rPr>
          <w:rFonts w:hint="cs"/>
          <w:rtl/>
        </w:rPr>
        <w:t>איפה הם?</w:t>
      </w:r>
    </w:p>
    <w:p w14:paraId="7FB94D2F" w14:textId="77777777" w:rsidR="00000000" w:rsidRDefault="00026F1C">
      <w:pPr>
        <w:pStyle w:val="a0"/>
        <w:rPr>
          <w:rFonts w:hint="cs"/>
          <w:rtl/>
        </w:rPr>
      </w:pPr>
    </w:p>
    <w:p w14:paraId="02D2EF9A" w14:textId="77777777" w:rsidR="00000000" w:rsidRDefault="00026F1C">
      <w:pPr>
        <w:pStyle w:val="-"/>
        <w:rPr>
          <w:rtl/>
        </w:rPr>
      </w:pPr>
      <w:bookmarkStart w:id="600" w:name="FS000001064T10_12_2003_17_14_03C"/>
      <w:bookmarkEnd w:id="600"/>
      <w:r>
        <w:rPr>
          <w:rtl/>
        </w:rPr>
        <w:t>שר התעשייה, המסחר והתעסוקה אהוד אולמרט:</w:t>
      </w:r>
    </w:p>
    <w:p w14:paraId="713E8D3B" w14:textId="77777777" w:rsidR="00000000" w:rsidRDefault="00026F1C">
      <w:pPr>
        <w:pStyle w:val="a0"/>
        <w:rPr>
          <w:rtl/>
        </w:rPr>
      </w:pPr>
    </w:p>
    <w:p w14:paraId="07BD09AC" w14:textId="77777777" w:rsidR="00000000" w:rsidRDefault="00026F1C">
      <w:pPr>
        <w:pStyle w:val="a0"/>
        <w:rPr>
          <w:rFonts w:hint="cs"/>
          <w:rtl/>
        </w:rPr>
      </w:pPr>
      <w:r>
        <w:rPr>
          <w:rFonts w:hint="cs"/>
          <w:rtl/>
        </w:rPr>
        <w:t>אתה הרי ליכודניק חדש, אז אתה עוד לא מכיר אותם. הם ישנם. כל חברי ה</w:t>
      </w:r>
      <w:r>
        <w:rPr>
          <w:rFonts w:hint="cs"/>
          <w:rtl/>
        </w:rPr>
        <w:t xml:space="preserve">ליכוד יודעים את האמת הזאת, רובם המכריע. לא אלה שמגלגלים עיניים וחושבים שבקריאות מתלהמות הם יכולים לזכות באיזו פופולריות. אלה שיש להם יושר פנימי להודות לעצמם, גם אם זה קשה, גם אם זה לוקח זמן; לפעמים מגיעים לזה קודם, לפעמים יותר מאוחר. </w:t>
      </w:r>
    </w:p>
    <w:p w14:paraId="7A28D1FD" w14:textId="77777777" w:rsidR="00000000" w:rsidRDefault="00026F1C">
      <w:pPr>
        <w:pStyle w:val="a0"/>
        <w:rPr>
          <w:rFonts w:hint="cs"/>
          <w:rtl/>
        </w:rPr>
      </w:pPr>
    </w:p>
    <w:p w14:paraId="0B0CD432" w14:textId="77777777" w:rsidR="00000000" w:rsidRDefault="00026F1C">
      <w:pPr>
        <w:pStyle w:val="af0"/>
        <w:rPr>
          <w:rtl/>
        </w:rPr>
      </w:pPr>
      <w:r>
        <w:rPr>
          <w:rFonts w:hint="eastAsia"/>
          <w:rtl/>
        </w:rPr>
        <w:t>משה</w:t>
      </w:r>
      <w:r>
        <w:rPr>
          <w:rtl/>
        </w:rPr>
        <w:t xml:space="preserve"> גפני (יהדות התור</w:t>
      </w:r>
      <w:r>
        <w:rPr>
          <w:rtl/>
        </w:rPr>
        <w:t>ה):</w:t>
      </w:r>
    </w:p>
    <w:p w14:paraId="06352A41" w14:textId="77777777" w:rsidR="00000000" w:rsidRDefault="00026F1C">
      <w:pPr>
        <w:pStyle w:val="a0"/>
        <w:rPr>
          <w:rFonts w:hint="cs"/>
          <w:rtl/>
        </w:rPr>
      </w:pPr>
    </w:p>
    <w:p w14:paraId="40A2B9E8" w14:textId="77777777" w:rsidR="00000000" w:rsidRDefault="00026F1C">
      <w:pPr>
        <w:pStyle w:val="a0"/>
        <w:ind w:left="719" w:firstLine="0"/>
        <w:rPr>
          <w:rFonts w:hint="cs"/>
          <w:rtl/>
        </w:rPr>
      </w:pPr>
      <w:r>
        <w:rPr>
          <w:rFonts w:hint="cs"/>
          <w:rtl/>
        </w:rPr>
        <w:t>- - -</w:t>
      </w:r>
    </w:p>
    <w:p w14:paraId="3DC2DF42" w14:textId="77777777" w:rsidR="00000000" w:rsidRDefault="00026F1C">
      <w:pPr>
        <w:pStyle w:val="a0"/>
        <w:rPr>
          <w:rFonts w:hint="cs"/>
          <w:rtl/>
        </w:rPr>
      </w:pPr>
    </w:p>
    <w:p w14:paraId="77FBC8FB" w14:textId="77777777" w:rsidR="00000000" w:rsidRDefault="00026F1C">
      <w:pPr>
        <w:pStyle w:val="-"/>
        <w:rPr>
          <w:rtl/>
        </w:rPr>
      </w:pPr>
      <w:bookmarkStart w:id="601" w:name="FS000001064T10_12_2003_17_14_43C"/>
      <w:bookmarkEnd w:id="601"/>
      <w:r>
        <w:rPr>
          <w:rtl/>
        </w:rPr>
        <w:t>שר התעשייה, המסחר והתעסוקה אהוד אולמרט:</w:t>
      </w:r>
    </w:p>
    <w:p w14:paraId="115A3581" w14:textId="77777777" w:rsidR="00000000" w:rsidRDefault="00026F1C">
      <w:pPr>
        <w:pStyle w:val="a0"/>
        <w:rPr>
          <w:rtl/>
        </w:rPr>
      </w:pPr>
    </w:p>
    <w:p w14:paraId="4CC35421" w14:textId="77777777" w:rsidR="00000000" w:rsidRDefault="00026F1C">
      <w:pPr>
        <w:pStyle w:val="a0"/>
        <w:rPr>
          <w:rFonts w:hint="cs"/>
          <w:rtl/>
        </w:rPr>
      </w:pPr>
      <w:r>
        <w:rPr>
          <w:rFonts w:hint="cs"/>
          <w:rtl/>
        </w:rPr>
        <w:t xml:space="preserve"> שואלים אותי: מה, את האמת הזאת, את הנתונים האלה, את המציאות הזאת גילית היום? מה פתאום. אנחנו הסכמנו לפשרה לפני הרבה שנים, כי ידענו שלאורך זמן לא נוכל להחזיק בכל שטחי ארץ-ישראל, משום שבסופו של דבר הדמוגרפ</w:t>
      </w:r>
      <w:r>
        <w:rPr>
          <w:rFonts w:hint="cs"/>
          <w:rtl/>
        </w:rPr>
        <w:t xml:space="preserve">יה תגבר על החלומות הזכים והטהורים והמוצדקים שלנו. אבל אילו לפני 15 שנים או 12 שנים או עשר שנים היינו אומרים את הדברים האלה, היו בצדק אומרים לנו: רגע, ניסיתם לעשות הסדר? פעלתם למען הסדר ולא הצלחתם? התחלנו במאמץ לעשות הסדר. </w:t>
      </w:r>
    </w:p>
    <w:p w14:paraId="7C7F4DA7" w14:textId="77777777" w:rsidR="00000000" w:rsidRDefault="00026F1C">
      <w:pPr>
        <w:pStyle w:val="a0"/>
        <w:rPr>
          <w:rFonts w:hint="cs"/>
          <w:rtl/>
        </w:rPr>
      </w:pPr>
    </w:p>
    <w:p w14:paraId="3AD2ED70" w14:textId="77777777" w:rsidR="00000000" w:rsidRDefault="00026F1C">
      <w:pPr>
        <w:pStyle w:val="a0"/>
        <w:rPr>
          <w:rFonts w:hint="cs"/>
          <w:rtl/>
        </w:rPr>
      </w:pPr>
      <w:r>
        <w:rPr>
          <w:rFonts w:hint="cs"/>
          <w:rtl/>
        </w:rPr>
        <w:t>את היסודות הניח מי שהיה ראש הממש</w:t>
      </w:r>
      <w:r>
        <w:rPr>
          <w:rFonts w:hint="cs"/>
          <w:rtl/>
        </w:rPr>
        <w:t>לה, מנחם בגין, עליו השלום,</w:t>
      </w:r>
      <w:r>
        <w:rPr>
          <w:rtl/>
        </w:rPr>
        <w:t xml:space="preserve"> </w:t>
      </w:r>
      <w:r>
        <w:rPr>
          <w:rFonts w:hint="cs"/>
          <w:rtl/>
        </w:rPr>
        <w:t>שהאמין שבאמצעות אוטונומיה נצליח גם לדאוג לזכויות האנושיות של תושבי השטחים הלא-יהודים וגם לא לקפח את זכותנו לריבונות עליהם. רבים מאתנו סברו שהיתה תמימות מסוימת באמונה הזאת. בכל זאת, ואני אומר את זה לנו, עכשיו כאילו לרגע אנחנו מדבר</w:t>
      </w:r>
      <w:r>
        <w:rPr>
          <w:rFonts w:hint="cs"/>
          <w:rtl/>
        </w:rPr>
        <w:t>ים בינינו ואף אחד לא שומע אותנו. רבותי, גם מנחם בגין, זיכרונו לברכה, שהיה גדול מנהיגנו, מעולם לא הביא לכנסת הצעה להחיל את הריבונות הישראלית על יהודה ושומרון. מי שנלחם, מי שדיבר, מי שחלם, מי שהטיף, מי שעמד על כל במה ציבורית וראה בריבונות הישראלית על יהודה ו</w:t>
      </w:r>
      <w:r>
        <w:rPr>
          <w:rFonts w:hint="cs"/>
          <w:rtl/>
        </w:rPr>
        <w:t xml:space="preserve">שומרון את הגשמת פסגת חלומותיו, מי שזכה להיות ראש ממשלה, הראשון בינינו, מעולם לא הביא לכנסת, את הריבונות הישראלית. מדוע? </w:t>
      </w:r>
    </w:p>
    <w:p w14:paraId="48EBBF93" w14:textId="77777777" w:rsidR="00000000" w:rsidRDefault="00026F1C">
      <w:pPr>
        <w:pStyle w:val="a0"/>
        <w:rPr>
          <w:rFonts w:hint="cs"/>
          <w:rtl/>
        </w:rPr>
      </w:pPr>
    </w:p>
    <w:p w14:paraId="172134BC" w14:textId="77777777" w:rsidR="00000000" w:rsidRDefault="00026F1C">
      <w:pPr>
        <w:pStyle w:val="af0"/>
        <w:rPr>
          <w:rtl/>
        </w:rPr>
      </w:pPr>
      <w:r>
        <w:rPr>
          <w:rFonts w:hint="eastAsia"/>
          <w:rtl/>
        </w:rPr>
        <w:t>שאול</w:t>
      </w:r>
      <w:r>
        <w:rPr>
          <w:rtl/>
        </w:rPr>
        <w:t xml:space="preserve"> יהלום (מפד"ל):</w:t>
      </w:r>
    </w:p>
    <w:p w14:paraId="6FF0CAF7" w14:textId="77777777" w:rsidR="00000000" w:rsidRDefault="00026F1C">
      <w:pPr>
        <w:pStyle w:val="a0"/>
        <w:rPr>
          <w:rFonts w:hint="cs"/>
          <w:rtl/>
        </w:rPr>
      </w:pPr>
    </w:p>
    <w:p w14:paraId="03A74831" w14:textId="77777777" w:rsidR="00000000" w:rsidRDefault="00026F1C">
      <w:pPr>
        <w:pStyle w:val="a0"/>
        <w:rPr>
          <w:rFonts w:hint="cs"/>
          <w:rtl/>
        </w:rPr>
      </w:pPr>
      <w:r>
        <w:rPr>
          <w:rFonts w:hint="cs"/>
          <w:rtl/>
        </w:rPr>
        <w:t>הוא לא - - -</w:t>
      </w:r>
    </w:p>
    <w:p w14:paraId="438926FD" w14:textId="77777777" w:rsidR="00000000" w:rsidRDefault="00026F1C">
      <w:pPr>
        <w:pStyle w:val="a0"/>
        <w:rPr>
          <w:rFonts w:hint="cs"/>
          <w:rtl/>
        </w:rPr>
      </w:pPr>
    </w:p>
    <w:p w14:paraId="7FA991AC" w14:textId="77777777" w:rsidR="00000000" w:rsidRDefault="00026F1C">
      <w:pPr>
        <w:pStyle w:val="-"/>
        <w:rPr>
          <w:rtl/>
        </w:rPr>
      </w:pPr>
      <w:bookmarkStart w:id="602" w:name="FS000001064T10_12_2003_17_16_41C"/>
      <w:bookmarkEnd w:id="602"/>
      <w:r>
        <w:rPr>
          <w:rtl/>
        </w:rPr>
        <w:t>שר התעשייה, המסחר והתעסוקה אהוד אולמרט:</w:t>
      </w:r>
    </w:p>
    <w:p w14:paraId="2746648E" w14:textId="77777777" w:rsidR="00000000" w:rsidRDefault="00026F1C">
      <w:pPr>
        <w:pStyle w:val="a0"/>
        <w:rPr>
          <w:rtl/>
        </w:rPr>
      </w:pPr>
    </w:p>
    <w:p w14:paraId="528C52CF" w14:textId="77777777" w:rsidR="00000000" w:rsidRDefault="00026F1C">
      <w:pPr>
        <w:pStyle w:val="a0"/>
        <w:rPr>
          <w:rFonts w:hint="cs"/>
          <w:rtl/>
        </w:rPr>
      </w:pPr>
      <w:r>
        <w:rPr>
          <w:rFonts w:hint="cs"/>
          <w:rtl/>
        </w:rPr>
        <w:t>כי הוא ידע את האמת הזאת, שבלי הסכם שאנחנו נוכל לקבל עליו ל</w:t>
      </w:r>
      <w:r>
        <w:rPr>
          <w:rFonts w:hint="cs"/>
          <w:rtl/>
        </w:rPr>
        <w:t xml:space="preserve">גיטימציה בין-לאומית, לא נוכל להשתית ריבונות על שטחי יהודה, שומרון ועזה. </w:t>
      </w:r>
    </w:p>
    <w:p w14:paraId="6C51A404" w14:textId="77777777" w:rsidR="00000000" w:rsidRDefault="00026F1C">
      <w:pPr>
        <w:pStyle w:val="a0"/>
        <w:rPr>
          <w:rFonts w:hint="cs"/>
          <w:rtl/>
        </w:rPr>
      </w:pPr>
    </w:p>
    <w:p w14:paraId="130E1EF9" w14:textId="77777777" w:rsidR="00000000" w:rsidRDefault="00026F1C">
      <w:pPr>
        <w:pStyle w:val="af0"/>
        <w:rPr>
          <w:rtl/>
        </w:rPr>
      </w:pPr>
      <w:r>
        <w:rPr>
          <w:rFonts w:hint="eastAsia"/>
          <w:rtl/>
        </w:rPr>
        <w:t>אהוד</w:t>
      </w:r>
      <w:r>
        <w:rPr>
          <w:rtl/>
        </w:rPr>
        <w:t xml:space="preserve"> יתום (הליכוד):</w:t>
      </w:r>
    </w:p>
    <w:p w14:paraId="1FC6F121" w14:textId="77777777" w:rsidR="00000000" w:rsidRDefault="00026F1C">
      <w:pPr>
        <w:pStyle w:val="a0"/>
        <w:rPr>
          <w:rFonts w:hint="cs"/>
          <w:rtl/>
        </w:rPr>
      </w:pPr>
    </w:p>
    <w:p w14:paraId="2E1D3B15" w14:textId="77777777" w:rsidR="00000000" w:rsidRDefault="00026F1C">
      <w:pPr>
        <w:pStyle w:val="a0"/>
        <w:rPr>
          <w:rFonts w:hint="cs"/>
          <w:rtl/>
        </w:rPr>
      </w:pPr>
      <w:r>
        <w:rPr>
          <w:rFonts w:hint="cs"/>
          <w:rtl/>
        </w:rPr>
        <w:t>אבל לא - - -</w:t>
      </w:r>
    </w:p>
    <w:p w14:paraId="32706208" w14:textId="77777777" w:rsidR="00000000" w:rsidRDefault="00026F1C">
      <w:pPr>
        <w:pStyle w:val="a0"/>
        <w:rPr>
          <w:rFonts w:hint="cs"/>
          <w:rtl/>
        </w:rPr>
      </w:pPr>
    </w:p>
    <w:p w14:paraId="1C6D98BC"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3389373E" w14:textId="77777777" w:rsidR="00000000" w:rsidRDefault="00026F1C">
      <w:pPr>
        <w:pStyle w:val="a0"/>
        <w:rPr>
          <w:rFonts w:hint="cs"/>
          <w:rtl/>
        </w:rPr>
      </w:pPr>
    </w:p>
    <w:p w14:paraId="32192249" w14:textId="77777777" w:rsidR="00000000" w:rsidRDefault="00026F1C">
      <w:pPr>
        <w:pStyle w:val="a0"/>
        <w:ind w:left="719" w:firstLine="0"/>
        <w:rPr>
          <w:rFonts w:hint="cs"/>
          <w:rtl/>
        </w:rPr>
      </w:pPr>
      <w:r>
        <w:rPr>
          <w:rFonts w:hint="cs"/>
          <w:rtl/>
        </w:rPr>
        <w:t xml:space="preserve">- - - נסיגה חד-צדדית - - - </w:t>
      </w:r>
    </w:p>
    <w:p w14:paraId="09451F6B" w14:textId="77777777" w:rsidR="00000000" w:rsidRDefault="00026F1C">
      <w:pPr>
        <w:pStyle w:val="a0"/>
        <w:rPr>
          <w:rFonts w:hint="cs"/>
          <w:rtl/>
        </w:rPr>
      </w:pPr>
    </w:p>
    <w:p w14:paraId="3BD2F7A1" w14:textId="77777777" w:rsidR="00000000" w:rsidRDefault="00026F1C">
      <w:pPr>
        <w:pStyle w:val="af1"/>
        <w:rPr>
          <w:rtl/>
        </w:rPr>
      </w:pPr>
      <w:r>
        <w:rPr>
          <w:rtl/>
        </w:rPr>
        <w:t>היו"ר מוחמד ברכה:</w:t>
      </w:r>
    </w:p>
    <w:p w14:paraId="2772B854" w14:textId="77777777" w:rsidR="00000000" w:rsidRDefault="00026F1C">
      <w:pPr>
        <w:pStyle w:val="a0"/>
        <w:rPr>
          <w:rtl/>
        </w:rPr>
      </w:pPr>
    </w:p>
    <w:p w14:paraId="77162403" w14:textId="77777777" w:rsidR="00000000" w:rsidRDefault="00026F1C">
      <w:pPr>
        <w:pStyle w:val="a0"/>
        <w:rPr>
          <w:rFonts w:hint="cs"/>
          <w:rtl/>
        </w:rPr>
      </w:pPr>
      <w:r>
        <w:rPr>
          <w:rFonts w:hint="cs"/>
          <w:rtl/>
        </w:rPr>
        <w:t xml:space="preserve">חבר הכנסת אריאל. </w:t>
      </w:r>
    </w:p>
    <w:p w14:paraId="27707B75" w14:textId="77777777" w:rsidR="00000000" w:rsidRDefault="00026F1C">
      <w:pPr>
        <w:pStyle w:val="a0"/>
        <w:rPr>
          <w:rFonts w:hint="cs"/>
          <w:rtl/>
        </w:rPr>
      </w:pPr>
    </w:p>
    <w:p w14:paraId="213CEE6E" w14:textId="77777777" w:rsidR="00000000" w:rsidRDefault="00026F1C">
      <w:pPr>
        <w:pStyle w:val="-"/>
        <w:rPr>
          <w:rtl/>
        </w:rPr>
      </w:pPr>
      <w:bookmarkStart w:id="603" w:name="FS000001064T10_12_2003_17_17_31C"/>
      <w:bookmarkEnd w:id="603"/>
      <w:r>
        <w:rPr>
          <w:rtl/>
        </w:rPr>
        <w:t>שר התעשייה, המסחר והתעסוקה אהוד</w:t>
      </w:r>
      <w:r>
        <w:rPr>
          <w:rtl/>
        </w:rPr>
        <w:t xml:space="preserve"> אולמרט:</w:t>
      </w:r>
    </w:p>
    <w:p w14:paraId="3993AAE8" w14:textId="77777777" w:rsidR="00000000" w:rsidRDefault="00026F1C">
      <w:pPr>
        <w:pStyle w:val="a0"/>
        <w:rPr>
          <w:rtl/>
        </w:rPr>
      </w:pPr>
    </w:p>
    <w:p w14:paraId="711061EA" w14:textId="77777777" w:rsidR="00000000" w:rsidRDefault="00026F1C">
      <w:pPr>
        <w:pStyle w:val="a0"/>
        <w:ind w:firstLine="0"/>
        <w:rPr>
          <w:rFonts w:hint="cs"/>
          <w:rtl/>
        </w:rPr>
      </w:pPr>
      <w:r>
        <w:rPr>
          <w:rFonts w:hint="cs"/>
          <w:rtl/>
        </w:rPr>
        <w:tab/>
        <w:t xml:space="preserve">לאחר מכן, חלפו השנים ועברו השנים, וכל הניסיונות שעשינו להגיע להסכם לא צלחו בידינו, משום שהצד שכנגד איננו מוכן להגיע להסכם שאתו אנחנו יכולים לחיות. ואנחנו יודעים את זה. עכשיו יש לנו צורך בהכרעה. </w:t>
      </w:r>
    </w:p>
    <w:p w14:paraId="1C8953D5" w14:textId="77777777" w:rsidR="00000000" w:rsidRDefault="00026F1C">
      <w:pPr>
        <w:pStyle w:val="a0"/>
        <w:ind w:firstLine="0"/>
        <w:rPr>
          <w:rFonts w:hint="cs"/>
          <w:rtl/>
        </w:rPr>
      </w:pPr>
    </w:p>
    <w:p w14:paraId="5B61D5BD" w14:textId="77777777" w:rsidR="00000000" w:rsidRDefault="00026F1C">
      <w:pPr>
        <w:pStyle w:val="af0"/>
        <w:rPr>
          <w:rtl/>
        </w:rPr>
      </w:pPr>
      <w:r>
        <w:rPr>
          <w:rFonts w:hint="eastAsia"/>
          <w:rtl/>
        </w:rPr>
        <w:t>שאול</w:t>
      </w:r>
      <w:r>
        <w:rPr>
          <w:rtl/>
        </w:rPr>
        <w:t xml:space="preserve"> יהלום (מפד"ל):</w:t>
      </w:r>
    </w:p>
    <w:p w14:paraId="535198D0" w14:textId="77777777" w:rsidR="00000000" w:rsidRDefault="00026F1C">
      <w:pPr>
        <w:pStyle w:val="a0"/>
        <w:rPr>
          <w:rFonts w:hint="cs"/>
          <w:rtl/>
        </w:rPr>
      </w:pPr>
    </w:p>
    <w:p w14:paraId="7C6045A4" w14:textId="77777777" w:rsidR="00000000" w:rsidRDefault="00026F1C">
      <w:pPr>
        <w:pStyle w:val="a0"/>
        <w:rPr>
          <w:rFonts w:hint="cs"/>
          <w:rtl/>
        </w:rPr>
      </w:pPr>
      <w:r>
        <w:rPr>
          <w:rFonts w:hint="cs"/>
          <w:rtl/>
        </w:rPr>
        <w:t xml:space="preserve">- - - </w:t>
      </w:r>
    </w:p>
    <w:p w14:paraId="145C9BDE" w14:textId="77777777" w:rsidR="00000000" w:rsidRDefault="00026F1C">
      <w:pPr>
        <w:pStyle w:val="-"/>
        <w:rPr>
          <w:rtl/>
        </w:rPr>
      </w:pPr>
      <w:bookmarkStart w:id="604" w:name="FS000001064T10_12_2003_17_59_26C"/>
      <w:bookmarkEnd w:id="604"/>
    </w:p>
    <w:p w14:paraId="3FD44DB8" w14:textId="77777777" w:rsidR="00000000" w:rsidRDefault="00026F1C">
      <w:pPr>
        <w:pStyle w:val="-"/>
        <w:rPr>
          <w:rtl/>
        </w:rPr>
      </w:pPr>
      <w:r>
        <w:rPr>
          <w:rtl/>
        </w:rPr>
        <w:t>שר התעשייה, המסחר וה</w:t>
      </w:r>
      <w:r>
        <w:rPr>
          <w:rtl/>
        </w:rPr>
        <w:t>תעסוקה אהוד אולמרט:</w:t>
      </w:r>
    </w:p>
    <w:p w14:paraId="4EB65CEA" w14:textId="77777777" w:rsidR="00000000" w:rsidRDefault="00026F1C">
      <w:pPr>
        <w:pStyle w:val="a0"/>
        <w:rPr>
          <w:rtl/>
        </w:rPr>
      </w:pPr>
    </w:p>
    <w:p w14:paraId="45176B61" w14:textId="77777777" w:rsidR="00000000" w:rsidRDefault="00026F1C">
      <w:pPr>
        <w:pStyle w:val="a0"/>
        <w:ind w:firstLine="0"/>
        <w:rPr>
          <w:rFonts w:hint="cs"/>
          <w:rtl/>
        </w:rPr>
      </w:pPr>
      <w:r>
        <w:rPr>
          <w:rFonts w:hint="cs"/>
          <w:rtl/>
        </w:rPr>
        <w:tab/>
        <w:t>מה אומרים בני-הפלוגתא שלי מימין, כמו אורי אריאל ואולי שאול יהלום ואחרים? שאול יהלום אינני בטוח שהוא מדבר בשם רוב מפלגתו. הוא עוד יופתע. הוא עוד יופתע כמה אנשי מפד"ל אחראיים, אוהבי הארץ, מתנחלים, חובשי כיפות סרוגות, כאלה שאוהבים את האר</w:t>
      </w:r>
      <w:r>
        <w:rPr>
          <w:rFonts w:hint="cs"/>
          <w:rtl/>
        </w:rPr>
        <w:t xml:space="preserve">ץ כמוהו וכמוני, כמה מהם יסכימו לפשרה שאני מציע, כי הם יודעים שהפשרה הזאת מצילה נתח חשוב מארץ-ישראל ומונעת נסיגה לגבולות 1967. אבל אני לא רוצה כרגע להתווכח על זה. בזה עוד תיווכח. </w:t>
      </w:r>
    </w:p>
    <w:p w14:paraId="2E7F3112" w14:textId="77777777" w:rsidR="00000000" w:rsidRDefault="00026F1C">
      <w:pPr>
        <w:pStyle w:val="a0"/>
        <w:ind w:firstLine="0"/>
        <w:rPr>
          <w:rFonts w:hint="cs"/>
          <w:rtl/>
        </w:rPr>
      </w:pPr>
    </w:p>
    <w:p w14:paraId="608A484B" w14:textId="77777777" w:rsidR="00000000" w:rsidRDefault="00026F1C">
      <w:pPr>
        <w:pStyle w:val="a0"/>
        <w:ind w:firstLine="720"/>
        <w:rPr>
          <w:rFonts w:hint="cs"/>
          <w:rtl/>
        </w:rPr>
      </w:pPr>
      <w:r>
        <w:rPr>
          <w:rFonts w:hint="cs"/>
          <w:rtl/>
        </w:rPr>
        <w:t>אני אומר לחברי, אורי אריאל, יש אחדים מאתנו שאומרים: אני אהיה מוכן להתפשר, אב</w:t>
      </w:r>
      <w:r>
        <w:rPr>
          <w:rFonts w:hint="cs"/>
          <w:rtl/>
        </w:rPr>
        <w:t xml:space="preserve">ל על בסיס הסכם. ובעצם, מה שהם מתכוונים הוא, שהיות שלא יהיה הסכם, נינצל, לא נצטרך לסגת, לא נצטרך לוותר, ואנחנו את נפשותינו הצלנו, כי אמרנו שאנחנו מוכנים, רק שאנחנו מוכנים תמורת הסכם. </w:t>
      </w:r>
    </w:p>
    <w:p w14:paraId="34044D66" w14:textId="77777777" w:rsidR="00000000" w:rsidRDefault="00026F1C">
      <w:pPr>
        <w:pStyle w:val="a0"/>
        <w:ind w:firstLine="720"/>
        <w:rPr>
          <w:rFonts w:hint="cs"/>
          <w:rtl/>
        </w:rPr>
      </w:pPr>
    </w:p>
    <w:p w14:paraId="241A07F7" w14:textId="77777777" w:rsidR="00000000" w:rsidRDefault="00026F1C">
      <w:pPr>
        <w:pStyle w:val="a0"/>
        <w:ind w:firstLine="720"/>
        <w:rPr>
          <w:rFonts w:hint="cs"/>
          <w:rtl/>
        </w:rPr>
      </w:pPr>
      <w:r>
        <w:rPr>
          <w:rFonts w:hint="cs"/>
          <w:rtl/>
        </w:rPr>
        <w:t>רבותי, איזה ניצחון זה? איזה הישג זה? אני שואל אתכם, אתם באמת מאמינים שאנ</w:t>
      </w:r>
      <w:r>
        <w:rPr>
          <w:rFonts w:hint="cs"/>
          <w:rtl/>
        </w:rPr>
        <w:t xml:space="preserve">חנו נמשוך את זה לנצח במציאות הדמוגרפית הזאת, ונוכל להמשיך להחזיק את כל השטחים האלה ונמשיך לחיות באורח החיים הזה, במציאות הזאת שאנחנו חיים בה, ושום דבר לא יקרה?  </w:t>
      </w:r>
    </w:p>
    <w:p w14:paraId="15B05444" w14:textId="77777777" w:rsidR="00000000" w:rsidRDefault="00026F1C">
      <w:pPr>
        <w:pStyle w:val="a0"/>
        <w:ind w:firstLine="720"/>
        <w:rPr>
          <w:rFonts w:hint="cs"/>
          <w:rtl/>
        </w:rPr>
      </w:pPr>
    </w:p>
    <w:p w14:paraId="289D7DC3" w14:textId="77777777" w:rsidR="00000000" w:rsidRDefault="00026F1C">
      <w:pPr>
        <w:pStyle w:val="af0"/>
        <w:rPr>
          <w:rtl/>
        </w:rPr>
      </w:pPr>
      <w:r>
        <w:rPr>
          <w:rFonts w:hint="eastAsia"/>
          <w:rtl/>
        </w:rPr>
        <w:t>קריאה</w:t>
      </w:r>
      <w:r>
        <w:rPr>
          <w:rtl/>
        </w:rPr>
        <w:t>:</w:t>
      </w:r>
    </w:p>
    <w:p w14:paraId="3CEE5923" w14:textId="77777777" w:rsidR="00000000" w:rsidRDefault="00026F1C">
      <w:pPr>
        <w:pStyle w:val="a0"/>
        <w:rPr>
          <w:rFonts w:hint="cs"/>
          <w:rtl/>
        </w:rPr>
      </w:pPr>
    </w:p>
    <w:p w14:paraId="1EDE6F81" w14:textId="77777777" w:rsidR="00000000" w:rsidRDefault="00026F1C">
      <w:pPr>
        <w:pStyle w:val="a0"/>
        <w:rPr>
          <w:rFonts w:hint="cs"/>
          <w:rtl/>
        </w:rPr>
      </w:pPr>
      <w:r>
        <w:rPr>
          <w:rFonts w:hint="cs"/>
          <w:rtl/>
        </w:rPr>
        <w:t>- - -</w:t>
      </w:r>
    </w:p>
    <w:p w14:paraId="56686EE5" w14:textId="77777777" w:rsidR="00000000" w:rsidRDefault="00026F1C">
      <w:pPr>
        <w:pStyle w:val="a0"/>
        <w:rPr>
          <w:rFonts w:hint="cs"/>
          <w:rtl/>
        </w:rPr>
      </w:pPr>
    </w:p>
    <w:p w14:paraId="7F732885" w14:textId="77777777" w:rsidR="00000000" w:rsidRDefault="00026F1C">
      <w:pPr>
        <w:pStyle w:val="-"/>
        <w:rPr>
          <w:rtl/>
        </w:rPr>
      </w:pPr>
      <w:bookmarkStart w:id="605" w:name="FS000001064T10_12_2003_17_48_43C"/>
      <w:bookmarkEnd w:id="605"/>
      <w:r>
        <w:rPr>
          <w:rtl/>
        </w:rPr>
        <w:t>שר התעשייה, המסחר והתעסוקה אהוד אולמרט:</w:t>
      </w:r>
    </w:p>
    <w:p w14:paraId="7FE674A4" w14:textId="77777777" w:rsidR="00000000" w:rsidRDefault="00026F1C">
      <w:pPr>
        <w:pStyle w:val="a0"/>
        <w:rPr>
          <w:rtl/>
        </w:rPr>
      </w:pPr>
    </w:p>
    <w:p w14:paraId="4715C15F" w14:textId="77777777" w:rsidR="00000000" w:rsidRDefault="00026F1C">
      <w:pPr>
        <w:pStyle w:val="a0"/>
        <w:rPr>
          <w:rFonts w:hint="cs"/>
          <w:rtl/>
        </w:rPr>
      </w:pPr>
      <w:r>
        <w:rPr>
          <w:rFonts w:hint="cs"/>
          <w:rtl/>
        </w:rPr>
        <w:t>מי שרוצה להוליך שולל את עצמו, רשאי לע</w:t>
      </w:r>
      <w:r>
        <w:rPr>
          <w:rFonts w:hint="cs"/>
          <w:rtl/>
        </w:rPr>
        <w:t>שות את זה. אני בכל לבי מרגיש שיש רגע שבו צריכים - - -</w:t>
      </w:r>
    </w:p>
    <w:p w14:paraId="28A834DA" w14:textId="77777777" w:rsidR="00000000" w:rsidRDefault="00026F1C">
      <w:pPr>
        <w:pStyle w:val="a0"/>
        <w:rPr>
          <w:rFonts w:hint="cs"/>
          <w:rtl/>
        </w:rPr>
      </w:pPr>
    </w:p>
    <w:p w14:paraId="580052C8"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1F74965A" w14:textId="77777777" w:rsidR="00000000" w:rsidRDefault="00026F1C">
      <w:pPr>
        <w:pStyle w:val="a0"/>
        <w:rPr>
          <w:rFonts w:hint="cs"/>
          <w:rtl/>
        </w:rPr>
      </w:pPr>
    </w:p>
    <w:p w14:paraId="56B8D06A" w14:textId="77777777" w:rsidR="00000000" w:rsidRDefault="00026F1C">
      <w:pPr>
        <w:pStyle w:val="a0"/>
        <w:rPr>
          <w:rFonts w:hint="cs"/>
          <w:rtl/>
        </w:rPr>
      </w:pPr>
      <w:r>
        <w:rPr>
          <w:rFonts w:hint="cs"/>
          <w:rtl/>
        </w:rPr>
        <w:t>- - -</w:t>
      </w:r>
    </w:p>
    <w:p w14:paraId="0B20448F" w14:textId="77777777" w:rsidR="00000000" w:rsidRDefault="00026F1C">
      <w:pPr>
        <w:pStyle w:val="a0"/>
        <w:rPr>
          <w:rFonts w:hint="cs"/>
          <w:rtl/>
        </w:rPr>
      </w:pPr>
    </w:p>
    <w:p w14:paraId="6FF2D173" w14:textId="77777777" w:rsidR="00000000" w:rsidRDefault="00026F1C">
      <w:pPr>
        <w:pStyle w:val="-"/>
        <w:rPr>
          <w:rtl/>
        </w:rPr>
      </w:pPr>
      <w:bookmarkStart w:id="606" w:name="FS000001064T10_12_2003_17_19_16C"/>
      <w:bookmarkEnd w:id="606"/>
      <w:r>
        <w:rPr>
          <w:rtl/>
        </w:rPr>
        <w:t>שר התעשייה, המסחר והתעסוקה אהוד אולמרט:</w:t>
      </w:r>
    </w:p>
    <w:p w14:paraId="515A2F1F" w14:textId="77777777" w:rsidR="00000000" w:rsidRDefault="00026F1C">
      <w:pPr>
        <w:pStyle w:val="a0"/>
        <w:rPr>
          <w:rtl/>
        </w:rPr>
      </w:pPr>
    </w:p>
    <w:p w14:paraId="0BCEAC54" w14:textId="77777777" w:rsidR="00000000" w:rsidRDefault="00026F1C">
      <w:pPr>
        <w:pStyle w:val="a0"/>
        <w:rPr>
          <w:rFonts w:hint="cs"/>
          <w:rtl/>
        </w:rPr>
      </w:pPr>
      <w:r>
        <w:rPr>
          <w:rFonts w:hint="cs"/>
          <w:rtl/>
        </w:rPr>
        <w:t xml:space="preserve">- - - ולחתוך, כדי להציל ולהכריע, כדי ליצור תקווה בעתיד. </w:t>
      </w:r>
    </w:p>
    <w:p w14:paraId="12B5D3DB" w14:textId="77777777" w:rsidR="00000000" w:rsidRDefault="00026F1C">
      <w:pPr>
        <w:pStyle w:val="a0"/>
        <w:rPr>
          <w:rFonts w:hint="cs"/>
          <w:rtl/>
        </w:rPr>
      </w:pPr>
    </w:p>
    <w:p w14:paraId="648D3B05" w14:textId="77777777" w:rsidR="00000000" w:rsidRDefault="00026F1C">
      <w:pPr>
        <w:pStyle w:val="af0"/>
        <w:rPr>
          <w:rtl/>
        </w:rPr>
      </w:pPr>
      <w:r>
        <w:rPr>
          <w:rFonts w:hint="eastAsia"/>
          <w:rtl/>
        </w:rPr>
        <w:t>ישראל</w:t>
      </w:r>
      <w:r>
        <w:rPr>
          <w:rtl/>
        </w:rPr>
        <w:t xml:space="preserve"> אייכלר (יהדות התורה):</w:t>
      </w:r>
    </w:p>
    <w:p w14:paraId="191E0D14" w14:textId="77777777" w:rsidR="00000000" w:rsidRDefault="00026F1C">
      <w:pPr>
        <w:pStyle w:val="a0"/>
        <w:rPr>
          <w:rFonts w:hint="cs"/>
          <w:rtl/>
        </w:rPr>
      </w:pPr>
    </w:p>
    <w:p w14:paraId="30E87F13" w14:textId="77777777" w:rsidR="00000000" w:rsidRDefault="00026F1C">
      <w:pPr>
        <w:pStyle w:val="a0"/>
        <w:rPr>
          <w:rFonts w:hint="cs"/>
          <w:rtl/>
        </w:rPr>
      </w:pPr>
      <w:r>
        <w:rPr>
          <w:rFonts w:hint="cs"/>
          <w:rtl/>
        </w:rPr>
        <w:t xml:space="preserve"> לחתוך בקצבאות הי</w:t>
      </w:r>
      <w:r>
        <w:rPr>
          <w:rFonts w:hint="cs"/>
          <w:rtl/>
        </w:rPr>
        <w:t xml:space="preserve">לדים. </w:t>
      </w:r>
    </w:p>
    <w:p w14:paraId="625FC854" w14:textId="77777777" w:rsidR="00000000" w:rsidRDefault="00026F1C">
      <w:pPr>
        <w:pStyle w:val="a0"/>
        <w:rPr>
          <w:rFonts w:hint="cs"/>
          <w:rtl/>
        </w:rPr>
      </w:pPr>
    </w:p>
    <w:p w14:paraId="0F9522D9"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67669A9F" w14:textId="77777777" w:rsidR="00000000" w:rsidRDefault="00026F1C">
      <w:pPr>
        <w:pStyle w:val="a0"/>
        <w:rPr>
          <w:rFonts w:hint="cs"/>
          <w:rtl/>
        </w:rPr>
      </w:pPr>
    </w:p>
    <w:p w14:paraId="6646C404" w14:textId="77777777" w:rsidR="00000000" w:rsidRDefault="00026F1C">
      <w:pPr>
        <w:pStyle w:val="a0"/>
        <w:rPr>
          <w:rFonts w:hint="cs"/>
          <w:rtl/>
        </w:rPr>
      </w:pPr>
      <w:r>
        <w:rPr>
          <w:rFonts w:hint="cs"/>
          <w:rtl/>
        </w:rPr>
        <w:t xml:space="preserve">ככה חשב אביך? </w:t>
      </w:r>
    </w:p>
    <w:p w14:paraId="43DAA9C4" w14:textId="77777777" w:rsidR="00000000" w:rsidRDefault="00026F1C">
      <w:pPr>
        <w:pStyle w:val="a0"/>
        <w:rPr>
          <w:rFonts w:hint="cs"/>
          <w:rtl/>
        </w:rPr>
      </w:pPr>
    </w:p>
    <w:p w14:paraId="36AF95A7" w14:textId="77777777" w:rsidR="00000000" w:rsidRDefault="00026F1C">
      <w:pPr>
        <w:pStyle w:val="-"/>
        <w:rPr>
          <w:rtl/>
        </w:rPr>
      </w:pPr>
      <w:bookmarkStart w:id="607" w:name="FS000001064T10_12_2003_17_51_36C"/>
      <w:bookmarkEnd w:id="607"/>
      <w:r>
        <w:rPr>
          <w:rtl/>
        </w:rPr>
        <w:t>שר התעשייה, המסחר והתעסוקה אהוד אולמרט:</w:t>
      </w:r>
    </w:p>
    <w:p w14:paraId="090CEC28" w14:textId="77777777" w:rsidR="00000000" w:rsidRDefault="00026F1C">
      <w:pPr>
        <w:pStyle w:val="a0"/>
        <w:rPr>
          <w:rtl/>
        </w:rPr>
      </w:pPr>
    </w:p>
    <w:p w14:paraId="4FCC6EC1" w14:textId="77777777" w:rsidR="00000000" w:rsidRDefault="00026F1C">
      <w:pPr>
        <w:pStyle w:val="a0"/>
        <w:rPr>
          <w:rFonts w:hint="cs"/>
          <w:rtl/>
        </w:rPr>
      </w:pPr>
      <w:r>
        <w:rPr>
          <w:rFonts w:hint="cs"/>
          <w:rtl/>
        </w:rPr>
        <w:t>לא, אני לא רוצה לשאול אותך על אבא שלך, אל תשאל אותי על אבא שלי.</w:t>
      </w:r>
    </w:p>
    <w:p w14:paraId="70C1D31A" w14:textId="77777777" w:rsidR="00000000" w:rsidRDefault="00026F1C">
      <w:pPr>
        <w:pStyle w:val="a0"/>
        <w:rPr>
          <w:rFonts w:hint="cs"/>
          <w:rtl/>
        </w:rPr>
      </w:pPr>
    </w:p>
    <w:p w14:paraId="56CC895A" w14:textId="77777777" w:rsidR="00000000" w:rsidRDefault="00026F1C">
      <w:pPr>
        <w:pStyle w:val="af0"/>
        <w:rPr>
          <w:rtl/>
        </w:rPr>
      </w:pPr>
      <w:r>
        <w:rPr>
          <w:rFonts w:hint="eastAsia"/>
          <w:rtl/>
        </w:rPr>
        <w:t>אורי</w:t>
      </w:r>
      <w:r>
        <w:rPr>
          <w:rtl/>
        </w:rPr>
        <w:t xml:space="preserve"> יהודה אריאל (האיחוד הלאומי - ישראל ביתנו):</w:t>
      </w:r>
    </w:p>
    <w:p w14:paraId="7FBE13BD" w14:textId="77777777" w:rsidR="00000000" w:rsidRDefault="00026F1C">
      <w:pPr>
        <w:pStyle w:val="a0"/>
        <w:rPr>
          <w:rFonts w:hint="cs"/>
          <w:rtl/>
        </w:rPr>
      </w:pPr>
    </w:p>
    <w:p w14:paraId="3A0835E4" w14:textId="77777777" w:rsidR="00000000" w:rsidRDefault="00026F1C">
      <w:pPr>
        <w:pStyle w:val="a0"/>
        <w:rPr>
          <w:rFonts w:hint="cs"/>
          <w:rtl/>
        </w:rPr>
      </w:pPr>
      <w:r>
        <w:rPr>
          <w:rFonts w:hint="cs"/>
          <w:rtl/>
        </w:rPr>
        <w:t>אתה יכול לשאול אותי על אבא ש</w:t>
      </w:r>
      <w:r>
        <w:rPr>
          <w:rFonts w:hint="cs"/>
          <w:rtl/>
        </w:rPr>
        <w:t xml:space="preserve">לי. </w:t>
      </w:r>
    </w:p>
    <w:p w14:paraId="68084BF6" w14:textId="77777777" w:rsidR="00000000" w:rsidRDefault="00026F1C">
      <w:pPr>
        <w:pStyle w:val="a0"/>
        <w:rPr>
          <w:rFonts w:hint="cs"/>
          <w:rtl/>
        </w:rPr>
      </w:pPr>
    </w:p>
    <w:p w14:paraId="2156F7EF" w14:textId="77777777" w:rsidR="00000000" w:rsidRDefault="00026F1C">
      <w:pPr>
        <w:pStyle w:val="-"/>
        <w:rPr>
          <w:rtl/>
        </w:rPr>
      </w:pPr>
      <w:bookmarkStart w:id="608" w:name="FS000001064T10_12_2003_17_19_47C"/>
      <w:bookmarkEnd w:id="608"/>
      <w:r>
        <w:rPr>
          <w:rtl/>
        </w:rPr>
        <w:t>שר התעשייה, המסחר והתעסוקה אהוד אולמרט:</w:t>
      </w:r>
    </w:p>
    <w:p w14:paraId="20723DF4" w14:textId="77777777" w:rsidR="00000000" w:rsidRDefault="00026F1C">
      <w:pPr>
        <w:pStyle w:val="a0"/>
        <w:rPr>
          <w:rtl/>
        </w:rPr>
      </w:pPr>
    </w:p>
    <w:p w14:paraId="59BF80F9" w14:textId="77777777" w:rsidR="00000000" w:rsidRDefault="00026F1C">
      <w:pPr>
        <w:pStyle w:val="a0"/>
        <w:rPr>
          <w:rFonts w:hint="cs"/>
          <w:rtl/>
        </w:rPr>
      </w:pPr>
      <w:r>
        <w:rPr>
          <w:rFonts w:hint="cs"/>
          <w:rtl/>
        </w:rPr>
        <w:t xml:space="preserve">אני גדלתי בהתנחלות ובהתיישבות בית"רית, מהיום הראשון שנולדתי בו. ואם אבי, עליו השלום, היה חי היום, אני בטוח שבראש הפרקטי שלו, החכם שלו, אוהב הארץ שלו, הוא היה אומר לי: אתה צודק, ולא מגלגלי העיניים האלה, שבשביל </w:t>
      </w:r>
      <w:r>
        <w:rPr>
          <w:rFonts w:hint="cs"/>
          <w:rtl/>
        </w:rPr>
        <w:t xml:space="preserve">מציאות בלתי אפשרית ירסקו את הארץ וירסקו את המדינה. זה מה שאבא שלי היה אומר לי, אם שאלת אותי. </w:t>
      </w:r>
    </w:p>
    <w:p w14:paraId="22C3A74D" w14:textId="77777777" w:rsidR="00000000" w:rsidRDefault="00026F1C">
      <w:pPr>
        <w:pStyle w:val="a0"/>
        <w:rPr>
          <w:rFonts w:hint="cs"/>
          <w:rtl/>
        </w:rPr>
      </w:pPr>
    </w:p>
    <w:p w14:paraId="46F5FC74" w14:textId="77777777" w:rsidR="00000000" w:rsidRDefault="00026F1C">
      <w:pPr>
        <w:pStyle w:val="af0"/>
        <w:rPr>
          <w:rtl/>
        </w:rPr>
      </w:pPr>
      <w:r>
        <w:rPr>
          <w:rFonts w:hint="eastAsia"/>
          <w:rtl/>
        </w:rPr>
        <w:t>אליעזר</w:t>
      </w:r>
      <w:r>
        <w:rPr>
          <w:rtl/>
        </w:rPr>
        <w:t xml:space="preserve"> כהן (האיחוד הלאומי - ישראל ביתנו):</w:t>
      </w:r>
    </w:p>
    <w:p w14:paraId="65E2D2EB" w14:textId="77777777" w:rsidR="00000000" w:rsidRDefault="00026F1C">
      <w:pPr>
        <w:pStyle w:val="a0"/>
        <w:rPr>
          <w:rFonts w:hint="cs"/>
          <w:rtl/>
        </w:rPr>
      </w:pPr>
    </w:p>
    <w:p w14:paraId="49C266F9" w14:textId="77777777" w:rsidR="00000000" w:rsidRDefault="00026F1C">
      <w:pPr>
        <w:pStyle w:val="a0"/>
        <w:rPr>
          <w:rFonts w:hint="cs"/>
          <w:rtl/>
        </w:rPr>
      </w:pPr>
      <w:r>
        <w:rPr>
          <w:rFonts w:hint="cs"/>
          <w:rtl/>
        </w:rPr>
        <w:t xml:space="preserve">רק תגלה לנו עם מי אתה הולך לעשות הסכם. </w:t>
      </w:r>
    </w:p>
    <w:p w14:paraId="41F543FC" w14:textId="77777777" w:rsidR="00000000" w:rsidRDefault="00026F1C">
      <w:pPr>
        <w:pStyle w:val="a0"/>
        <w:rPr>
          <w:rFonts w:hint="cs"/>
          <w:rtl/>
        </w:rPr>
      </w:pPr>
    </w:p>
    <w:p w14:paraId="793DF91A" w14:textId="77777777" w:rsidR="00000000" w:rsidRDefault="00026F1C">
      <w:pPr>
        <w:pStyle w:val="-"/>
        <w:rPr>
          <w:rtl/>
        </w:rPr>
      </w:pPr>
      <w:bookmarkStart w:id="609" w:name="FS000001064T10_12_2003_17_54_09C"/>
      <w:bookmarkEnd w:id="609"/>
      <w:r>
        <w:rPr>
          <w:rtl/>
        </w:rPr>
        <w:t>שר התעשייה, המסחר והתעסוקה אהוד אולמרט:</w:t>
      </w:r>
    </w:p>
    <w:p w14:paraId="598A637D" w14:textId="77777777" w:rsidR="00000000" w:rsidRDefault="00026F1C">
      <w:pPr>
        <w:pStyle w:val="a0"/>
        <w:rPr>
          <w:rtl/>
        </w:rPr>
      </w:pPr>
    </w:p>
    <w:p w14:paraId="2D1794CB" w14:textId="77777777" w:rsidR="00000000" w:rsidRDefault="00026F1C">
      <w:pPr>
        <w:pStyle w:val="a0"/>
        <w:rPr>
          <w:rFonts w:hint="cs"/>
          <w:rtl/>
        </w:rPr>
      </w:pPr>
      <w:r>
        <w:rPr>
          <w:rFonts w:hint="cs"/>
          <w:rtl/>
        </w:rPr>
        <w:t>ולכן, אני חוזר ואומר, מה שאני מציע ה</w:t>
      </w:r>
      <w:r>
        <w:rPr>
          <w:rFonts w:hint="cs"/>
          <w:rtl/>
        </w:rPr>
        <w:t xml:space="preserve">וא לא בחירה ראשונה. מה שאני רוצה בכל לבי - אני רוצה שיהיה הסכם. אבל אנחנו צריכים לקחת את היוזמה בידינו, ולא להיות תלויים בזה שיאסר ערפאת ירצה לנהל משא-ומתן, שאבו-עלא ירצה להילחם בטרור, שאבו-מאזן יהיה מספיק חזק </w:t>
      </w:r>
      <w:r>
        <w:rPr>
          <w:rtl/>
        </w:rPr>
        <w:t>–</w:t>
      </w:r>
      <w:r>
        <w:rPr>
          <w:rFonts w:hint="cs"/>
          <w:rtl/>
        </w:rPr>
        <w:t xml:space="preserve"> אנחנו צריכים לקחת את היוזמה בידינו ולקבוע את</w:t>
      </w:r>
      <w:r>
        <w:rPr>
          <w:rFonts w:hint="cs"/>
          <w:rtl/>
        </w:rPr>
        <w:t xml:space="preserve"> דפוסי הפתרון שאנחנו חושבים שהם חיוניים כדי להבטיח את המשך קיומה של מדינת ישראל כמדינה יהודית ודמוקרטית חזקה, בטוחה, שיכולה להמשיך לקיים את ייעודה בארצה ללא איום מצד מי שרוצה להשמיד אותה.</w:t>
      </w:r>
    </w:p>
    <w:p w14:paraId="7CB3F62D" w14:textId="77777777" w:rsidR="00000000" w:rsidRDefault="00026F1C">
      <w:pPr>
        <w:pStyle w:val="a0"/>
        <w:ind w:firstLine="0"/>
        <w:rPr>
          <w:rFonts w:hint="cs"/>
          <w:rtl/>
        </w:rPr>
      </w:pPr>
    </w:p>
    <w:p w14:paraId="1EF812A9" w14:textId="77777777" w:rsidR="00000000" w:rsidRDefault="00026F1C">
      <w:pPr>
        <w:pStyle w:val="af0"/>
        <w:rPr>
          <w:rtl/>
        </w:rPr>
      </w:pPr>
      <w:r>
        <w:rPr>
          <w:rFonts w:hint="eastAsia"/>
          <w:rtl/>
        </w:rPr>
        <w:t>ישראל</w:t>
      </w:r>
      <w:r>
        <w:rPr>
          <w:rtl/>
        </w:rPr>
        <w:t xml:space="preserve"> אייכלר (יהדות התורה):</w:t>
      </w:r>
    </w:p>
    <w:p w14:paraId="2DF0B00B" w14:textId="77777777" w:rsidR="00000000" w:rsidRDefault="00026F1C">
      <w:pPr>
        <w:pStyle w:val="a0"/>
        <w:rPr>
          <w:rFonts w:hint="cs"/>
          <w:rtl/>
        </w:rPr>
      </w:pPr>
    </w:p>
    <w:p w14:paraId="059E56E3" w14:textId="77777777" w:rsidR="00000000" w:rsidRDefault="00026F1C">
      <w:pPr>
        <w:pStyle w:val="a0"/>
        <w:rPr>
          <w:rFonts w:hint="cs"/>
          <w:rtl/>
        </w:rPr>
      </w:pPr>
      <w:r>
        <w:rPr>
          <w:rFonts w:hint="cs"/>
          <w:rtl/>
        </w:rPr>
        <w:t>איזו מדינה לאומית?</w:t>
      </w:r>
    </w:p>
    <w:p w14:paraId="2678017B" w14:textId="77777777" w:rsidR="00000000" w:rsidRDefault="00026F1C">
      <w:pPr>
        <w:pStyle w:val="a0"/>
        <w:ind w:firstLine="0"/>
        <w:rPr>
          <w:rFonts w:hint="cs"/>
          <w:rtl/>
        </w:rPr>
      </w:pPr>
    </w:p>
    <w:p w14:paraId="64DD9C4E" w14:textId="77777777" w:rsidR="00000000" w:rsidRDefault="00026F1C">
      <w:pPr>
        <w:pStyle w:val="-"/>
        <w:rPr>
          <w:rtl/>
        </w:rPr>
      </w:pPr>
      <w:bookmarkStart w:id="610" w:name="FS000001064T10_12_2003_17_40_24"/>
      <w:bookmarkStart w:id="611" w:name="FS000001064T10_12_2003_17_40_28C"/>
      <w:bookmarkEnd w:id="610"/>
      <w:bookmarkEnd w:id="611"/>
      <w:r>
        <w:rPr>
          <w:rtl/>
        </w:rPr>
        <w:t xml:space="preserve">שר התעשייה, המסחר </w:t>
      </w:r>
      <w:r>
        <w:rPr>
          <w:rtl/>
        </w:rPr>
        <w:t>והתעסוקה אהוד אולמרט:</w:t>
      </w:r>
    </w:p>
    <w:p w14:paraId="24C24743" w14:textId="77777777" w:rsidR="00000000" w:rsidRDefault="00026F1C">
      <w:pPr>
        <w:pStyle w:val="a0"/>
        <w:rPr>
          <w:rtl/>
        </w:rPr>
      </w:pPr>
    </w:p>
    <w:p w14:paraId="4C349088" w14:textId="77777777" w:rsidR="00000000" w:rsidRDefault="00026F1C">
      <w:pPr>
        <w:pStyle w:val="a0"/>
        <w:rPr>
          <w:rFonts w:hint="cs"/>
          <w:rtl/>
        </w:rPr>
      </w:pPr>
      <w:r>
        <w:rPr>
          <w:rFonts w:hint="cs"/>
          <w:rtl/>
        </w:rPr>
        <w:t>ולכן, כדי לעשות את זה, אנחנו נצטרך לסגת לקו גבול אחר מזה שיש לנו היום. ואנחנו נצטרך לעשות פשרות, כפי שאמר ראש הממשלה - כואבות מאוד. ונכון, יהיו מתיישבים, שהתיישבו בהתאם לשליחות הממשלה ובהתאם לאישור הממשלה, שיצטרכו לעבור למקומות מגורי</w:t>
      </w:r>
      <w:r>
        <w:rPr>
          <w:rFonts w:hint="cs"/>
          <w:rtl/>
        </w:rPr>
        <w:t xml:space="preserve">ם אחרים בארץ-ישראל, משום שאין דרך אחרת. </w:t>
      </w:r>
    </w:p>
    <w:p w14:paraId="17999E48" w14:textId="77777777" w:rsidR="00000000" w:rsidRDefault="00026F1C">
      <w:pPr>
        <w:pStyle w:val="a0"/>
        <w:ind w:firstLine="0"/>
        <w:rPr>
          <w:rFonts w:hint="cs"/>
          <w:rtl/>
        </w:rPr>
      </w:pPr>
    </w:p>
    <w:p w14:paraId="7B59E0B5" w14:textId="77777777" w:rsidR="00000000" w:rsidRDefault="00026F1C">
      <w:pPr>
        <w:pStyle w:val="af0"/>
        <w:rPr>
          <w:rtl/>
        </w:rPr>
      </w:pPr>
      <w:r>
        <w:rPr>
          <w:rFonts w:hint="eastAsia"/>
          <w:rtl/>
        </w:rPr>
        <w:t>ישראל</w:t>
      </w:r>
      <w:r>
        <w:rPr>
          <w:rtl/>
        </w:rPr>
        <w:t xml:space="preserve"> אייכלר (יהדות התורה):</w:t>
      </w:r>
    </w:p>
    <w:p w14:paraId="420E7491" w14:textId="77777777" w:rsidR="00000000" w:rsidRDefault="00026F1C">
      <w:pPr>
        <w:pStyle w:val="a0"/>
        <w:rPr>
          <w:rFonts w:hint="cs"/>
          <w:rtl/>
        </w:rPr>
      </w:pPr>
    </w:p>
    <w:p w14:paraId="3F9ABF69" w14:textId="77777777" w:rsidR="00000000" w:rsidRDefault="00026F1C">
      <w:pPr>
        <w:pStyle w:val="a0"/>
        <w:rPr>
          <w:rFonts w:hint="cs"/>
          <w:rtl/>
        </w:rPr>
      </w:pPr>
      <w:r>
        <w:rPr>
          <w:rFonts w:hint="cs"/>
          <w:rtl/>
        </w:rPr>
        <w:t>טרנספר.</w:t>
      </w:r>
    </w:p>
    <w:p w14:paraId="2EADE5BA" w14:textId="77777777" w:rsidR="00000000" w:rsidRDefault="00026F1C">
      <w:pPr>
        <w:pStyle w:val="a0"/>
        <w:ind w:firstLine="0"/>
        <w:rPr>
          <w:rFonts w:hint="cs"/>
          <w:rtl/>
        </w:rPr>
      </w:pPr>
    </w:p>
    <w:p w14:paraId="6052EE74" w14:textId="77777777" w:rsidR="00000000" w:rsidRDefault="00026F1C">
      <w:pPr>
        <w:pStyle w:val="-"/>
        <w:rPr>
          <w:rtl/>
        </w:rPr>
      </w:pPr>
      <w:bookmarkStart w:id="612" w:name="FS000001064T10_12_2003_17_41_13C"/>
      <w:bookmarkEnd w:id="612"/>
      <w:r>
        <w:rPr>
          <w:rtl/>
        </w:rPr>
        <w:t>שר התעשייה, המסחר והתעסוקה אהוד אולמרט:</w:t>
      </w:r>
    </w:p>
    <w:p w14:paraId="6892C8D5" w14:textId="77777777" w:rsidR="00000000" w:rsidRDefault="00026F1C">
      <w:pPr>
        <w:pStyle w:val="a0"/>
        <w:rPr>
          <w:rtl/>
        </w:rPr>
      </w:pPr>
    </w:p>
    <w:p w14:paraId="622F7469" w14:textId="77777777" w:rsidR="00000000" w:rsidRDefault="00026F1C">
      <w:pPr>
        <w:pStyle w:val="a0"/>
        <w:rPr>
          <w:rFonts w:hint="cs"/>
          <w:rtl/>
        </w:rPr>
      </w:pPr>
      <w:r>
        <w:rPr>
          <w:rFonts w:hint="cs"/>
          <w:rtl/>
        </w:rPr>
        <w:t xml:space="preserve">ואנחנו נצטרך, בהרבה אהבה, בהרבה הבנה, בהרבה התחשבות, בהרבה כאב, ללוות אותם למקומות שהם יצטרכו לחיות בהם בארץ הזאת, שלא יהיו כל המקומות </w:t>
      </w:r>
      <w:r>
        <w:rPr>
          <w:rFonts w:hint="cs"/>
          <w:rtl/>
        </w:rPr>
        <w:t xml:space="preserve">שבהם הם חיים היום. נכון. אני לא רוצה להסתיר את זה, אני לא רוצה לזלזל בזה, אני לא רוצה לטשטש את זה. זאת תהיה המציאות. אני מעדיף שאנחנו נכתיב אותה, שאנחנו לא נמתין יותר שנים, שאנחנו נגדיר אותה ושאנחנו נוכל לעצב אותה </w:t>
      </w:r>
      <w:r>
        <w:rPr>
          <w:rtl/>
        </w:rPr>
        <w:t>–</w:t>
      </w:r>
      <w:r>
        <w:rPr>
          <w:rFonts w:hint="cs"/>
          <w:rtl/>
        </w:rPr>
        <w:t xml:space="preserve"> לא מכוח של מציאות שתיכפה עלינו, אלא מכוח</w:t>
      </w:r>
      <w:r>
        <w:rPr>
          <w:rFonts w:hint="cs"/>
          <w:rtl/>
        </w:rPr>
        <w:t xml:space="preserve"> יוזמה שלנו, רצון שלנו, לוח זמנים שלנו, כפי שאנחנו נקבע אותו. </w:t>
      </w:r>
    </w:p>
    <w:p w14:paraId="5191C299" w14:textId="77777777" w:rsidR="00000000" w:rsidRDefault="00026F1C">
      <w:pPr>
        <w:pStyle w:val="a3"/>
        <w:jc w:val="left"/>
        <w:rPr>
          <w:rFonts w:hint="cs"/>
          <w:b w:val="0"/>
          <w:bCs w:val="0"/>
          <w:sz w:val="22"/>
          <w:szCs w:val="22"/>
          <w:rtl/>
          <w:lang w:eastAsia="he-IL"/>
        </w:rPr>
      </w:pPr>
    </w:p>
    <w:p w14:paraId="5FE35B58" w14:textId="77777777" w:rsidR="00000000" w:rsidRDefault="00026F1C">
      <w:pPr>
        <w:pStyle w:val="af1"/>
        <w:rPr>
          <w:rtl/>
        </w:rPr>
      </w:pPr>
      <w:r>
        <w:rPr>
          <w:rtl/>
        </w:rPr>
        <w:t>היו"ר מוחמד ברכה:</w:t>
      </w:r>
    </w:p>
    <w:p w14:paraId="30343129" w14:textId="77777777" w:rsidR="00000000" w:rsidRDefault="00026F1C">
      <w:pPr>
        <w:pStyle w:val="a0"/>
        <w:rPr>
          <w:rtl/>
        </w:rPr>
      </w:pPr>
    </w:p>
    <w:p w14:paraId="5D4EC4D7" w14:textId="77777777" w:rsidR="00000000" w:rsidRDefault="00026F1C">
      <w:pPr>
        <w:pStyle w:val="a0"/>
        <w:rPr>
          <w:rFonts w:hint="cs"/>
          <w:rtl/>
        </w:rPr>
      </w:pPr>
      <w:r>
        <w:rPr>
          <w:rFonts w:hint="cs"/>
          <w:rtl/>
        </w:rPr>
        <w:t>תודה.</w:t>
      </w:r>
    </w:p>
    <w:p w14:paraId="31E248DE" w14:textId="77777777" w:rsidR="00000000" w:rsidRDefault="00026F1C">
      <w:pPr>
        <w:pStyle w:val="a0"/>
        <w:ind w:firstLine="0"/>
        <w:rPr>
          <w:rFonts w:hint="cs"/>
          <w:rtl/>
        </w:rPr>
      </w:pPr>
    </w:p>
    <w:p w14:paraId="5112418B" w14:textId="77777777" w:rsidR="00000000" w:rsidRDefault="00026F1C">
      <w:pPr>
        <w:pStyle w:val="-"/>
        <w:rPr>
          <w:rtl/>
        </w:rPr>
      </w:pPr>
      <w:bookmarkStart w:id="613" w:name="FS000001064T10_12_2003_17_42_42C"/>
      <w:bookmarkEnd w:id="613"/>
      <w:r>
        <w:rPr>
          <w:rtl/>
        </w:rPr>
        <w:t>שר התעשייה, המסחר והתעסוקה אהוד אולמרט:</w:t>
      </w:r>
    </w:p>
    <w:p w14:paraId="4469439E" w14:textId="77777777" w:rsidR="00000000" w:rsidRDefault="00026F1C">
      <w:pPr>
        <w:pStyle w:val="a0"/>
        <w:rPr>
          <w:rtl/>
        </w:rPr>
      </w:pPr>
    </w:p>
    <w:p w14:paraId="1553E13D" w14:textId="77777777" w:rsidR="00000000" w:rsidRDefault="00026F1C">
      <w:pPr>
        <w:pStyle w:val="a0"/>
        <w:rPr>
          <w:rFonts w:hint="cs"/>
          <w:rtl/>
        </w:rPr>
      </w:pPr>
      <w:r>
        <w:rPr>
          <w:rFonts w:hint="cs"/>
          <w:rtl/>
        </w:rPr>
        <w:t>זוהי תמצית העמדה. אני לא מטיף מוסר, אני אומר את הדברים הללו בחרדה גדולה. זה לא קל, אני יודע. שמעתי את כל דברי ההבל האלה, שאני</w:t>
      </w:r>
      <w:r>
        <w:rPr>
          <w:rFonts w:hint="cs"/>
          <w:rtl/>
        </w:rPr>
        <w:t xml:space="preserve"> לא רוצה להתייחס אליהם. לא ראויים. לא אומרים דברים כאלה בשמחה רבה, ולא יוצאים יום אחד ושמים אותם על סדר-היום כי היה לי מצב רוח. צריך להתעלם מהמציאות, לרצות לטמון את הראש בקרקע, כדי לא להבין שמגיע רגע שבו מוכרחים להתמודד עם הבעיה הזאת ביושר, באחריות ובחרדה </w:t>
      </w:r>
      <w:r>
        <w:rPr>
          <w:rFonts w:hint="cs"/>
          <w:rtl/>
        </w:rPr>
        <w:t xml:space="preserve">לעתידנו. זה מה שאני מציע למדינת ישראל לעשות בימים האלה. אני מאמין שהדברים הללו - - </w:t>
      </w:r>
    </w:p>
    <w:p w14:paraId="4DF496A9" w14:textId="77777777" w:rsidR="00000000" w:rsidRDefault="00026F1C">
      <w:pPr>
        <w:pStyle w:val="a0"/>
        <w:ind w:firstLine="0"/>
        <w:rPr>
          <w:rFonts w:hint="cs"/>
          <w:rtl/>
        </w:rPr>
      </w:pPr>
    </w:p>
    <w:p w14:paraId="3B449F65" w14:textId="77777777" w:rsidR="00000000" w:rsidRDefault="00026F1C">
      <w:pPr>
        <w:pStyle w:val="af0"/>
        <w:rPr>
          <w:rtl/>
        </w:rPr>
      </w:pPr>
      <w:r>
        <w:rPr>
          <w:rFonts w:hint="eastAsia"/>
          <w:rtl/>
        </w:rPr>
        <w:t>שאול</w:t>
      </w:r>
      <w:r>
        <w:rPr>
          <w:rtl/>
        </w:rPr>
        <w:t xml:space="preserve"> יהלום (מפד"ל):</w:t>
      </w:r>
    </w:p>
    <w:p w14:paraId="52A3C2E7" w14:textId="77777777" w:rsidR="00000000" w:rsidRDefault="00026F1C">
      <w:pPr>
        <w:pStyle w:val="a0"/>
        <w:rPr>
          <w:rFonts w:hint="cs"/>
          <w:rtl/>
        </w:rPr>
      </w:pPr>
    </w:p>
    <w:p w14:paraId="6F78F041" w14:textId="77777777" w:rsidR="00000000" w:rsidRDefault="00026F1C">
      <w:pPr>
        <w:pStyle w:val="a0"/>
        <w:rPr>
          <w:rFonts w:hint="cs"/>
          <w:rtl/>
        </w:rPr>
      </w:pPr>
      <w:r>
        <w:rPr>
          <w:rFonts w:hint="cs"/>
          <w:rtl/>
        </w:rPr>
        <w:t>זה מקובל על ראש הממשלה?</w:t>
      </w:r>
    </w:p>
    <w:p w14:paraId="0DA5F3BD" w14:textId="77777777" w:rsidR="00000000" w:rsidRDefault="00026F1C">
      <w:pPr>
        <w:pStyle w:val="a0"/>
        <w:ind w:firstLine="0"/>
        <w:rPr>
          <w:rFonts w:hint="cs"/>
          <w:rtl/>
        </w:rPr>
      </w:pPr>
    </w:p>
    <w:p w14:paraId="32845288" w14:textId="77777777" w:rsidR="00000000" w:rsidRDefault="00026F1C">
      <w:pPr>
        <w:pStyle w:val="-"/>
        <w:rPr>
          <w:rtl/>
        </w:rPr>
      </w:pPr>
      <w:bookmarkStart w:id="614" w:name="FS000001064T10_12_2003_17_44_05C"/>
      <w:bookmarkEnd w:id="614"/>
      <w:r>
        <w:rPr>
          <w:rtl/>
        </w:rPr>
        <w:t>שר התעשייה, המסחר והתעסוקה אהוד אולמרט:</w:t>
      </w:r>
    </w:p>
    <w:p w14:paraId="195F0014" w14:textId="77777777" w:rsidR="00000000" w:rsidRDefault="00026F1C">
      <w:pPr>
        <w:pStyle w:val="a0"/>
        <w:rPr>
          <w:rtl/>
        </w:rPr>
      </w:pPr>
    </w:p>
    <w:p w14:paraId="6C92BC7B" w14:textId="77777777" w:rsidR="00000000" w:rsidRDefault="00026F1C">
      <w:pPr>
        <w:pStyle w:val="a0"/>
        <w:rPr>
          <w:rFonts w:hint="cs"/>
          <w:rtl/>
        </w:rPr>
      </w:pPr>
      <w:r>
        <w:rPr>
          <w:rFonts w:hint="cs"/>
          <w:rtl/>
        </w:rPr>
        <w:t>- - מציעים תקווה, מציעים אופק אחר. הם לא יהיו קלים.</w:t>
      </w:r>
    </w:p>
    <w:p w14:paraId="5455A3E2" w14:textId="77777777" w:rsidR="00000000" w:rsidRDefault="00026F1C">
      <w:pPr>
        <w:pStyle w:val="a0"/>
        <w:ind w:firstLine="0"/>
        <w:rPr>
          <w:rFonts w:hint="cs"/>
          <w:rtl/>
        </w:rPr>
      </w:pPr>
    </w:p>
    <w:p w14:paraId="747CEFD6" w14:textId="77777777" w:rsidR="00000000" w:rsidRDefault="00026F1C">
      <w:pPr>
        <w:pStyle w:val="af1"/>
        <w:rPr>
          <w:rtl/>
        </w:rPr>
      </w:pPr>
      <w:r>
        <w:rPr>
          <w:rFonts w:hint="eastAsia"/>
          <w:rtl/>
        </w:rPr>
        <w:t>היו</w:t>
      </w:r>
      <w:r>
        <w:rPr>
          <w:rtl/>
        </w:rPr>
        <w:t>"ר מוחמד ברכה:</w:t>
      </w:r>
    </w:p>
    <w:p w14:paraId="7809E3AB" w14:textId="77777777" w:rsidR="00000000" w:rsidRDefault="00026F1C">
      <w:pPr>
        <w:pStyle w:val="a0"/>
        <w:rPr>
          <w:rFonts w:hint="cs"/>
          <w:rtl/>
        </w:rPr>
      </w:pPr>
    </w:p>
    <w:p w14:paraId="2E700BF0" w14:textId="77777777" w:rsidR="00000000" w:rsidRDefault="00026F1C">
      <w:pPr>
        <w:pStyle w:val="a0"/>
        <w:rPr>
          <w:rFonts w:hint="cs"/>
          <w:rtl/>
        </w:rPr>
      </w:pPr>
      <w:r>
        <w:rPr>
          <w:rFonts w:hint="cs"/>
          <w:rtl/>
        </w:rPr>
        <w:t>תודה.</w:t>
      </w:r>
    </w:p>
    <w:p w14:paraId="1B86B08F" w14:textId="77777777" w:rsidR="00000000" w:rsidRDefault="00026F1C">
      <w:pPr>
        <w:pStyle w:val="a0"/>
        <w:rPr>
          <w:rFonts w:hint="cs"/>
          <w:rtl/>
        </w:rPr>
      </w:pPr>
    </w:p>
    <w:p w14:paraId="19302489" w14:textId="77777777" w:rsidR="00000000" w:rsidRDefault="00026F1C">
      <w:pPr>
        <w:pStyle w:val="-"/>
        <w:rPr>
          <w:rtl/>
        </w:rPr>
      </w:pPr>
      <w:bookmarkStart w:id="615" w:name="FS000001064T10_12_2003_17_44_55C"/>
      <w:bookmarkEnd w:id="615"/>
      <w:r>
        <w:rPr>
          <w:rtl/>
        </w:rPr>
        <w:t>שר הת</w:t>
      </w:r>
      <w:r>
        <w:rPr>
          <w:rtl/>
        </w:rPr>
        <w:t>עשייה, המסחר והתעסוקה אהוד אולמרט:</w:t>
      </w:r>
    </w:p>
    <w:p w14:paraId="66F6534A" w14:textId="77777777" w:rsidR="00000000" w:rsidRDefault="00026F1C">
      <w:pPr>
        <w:pStyle w:val="a0"/>
        <w:rPr>
          <w:rtl/>
        </w:rPr>
      </w:pPr>
    </w:p>
    <w:p w14:paraId="12E62E94" w14:textId="77777777" w:rsidR="00000000" w:rsidRDefault="00026F1C">
      <w:pPr>
        <w:pStyle w:val="a0"/>
        <w:ind w:firstLine="720"/>
        <w:rPr>
          <w:rFonts w:hint="cs"/>
          <w:rtl/>
        </w:rPr>
      </w:pPr>
      <w:r>
        <w:rPr>
          <w:rFonts w:hint="cs"/>
          <w:rtl/>
        </w:rPr>
        <w:t xml:space="preserve"> הם יחייבו אותנו בתוכנו לגלות מקסימום של התחשבות והבנה למצוקות של אלה שהפתרון הזה קשה להם, אבל אין לנו דרך אחרת. הדרך הזאת היא הדרך שתוביל בסופו של דבר לביטחון, היא הדרך שתוביל בסופו של דבר לצמצום דרמטי בטרור, היא הדרך ש</w:t>
      </w:r>
      <w:r>
        <w:rPr>
          <w:rFonts w:hint="cs"/>
          <w:rtl/>
        </w:rPr>
        <w:t xml:space="preserve">תוביל בסופו של דבר לשגשוג ולרווחה, שהעם הזה והמדינה הזאת ראויים להם. </w:t>
      </w:r>
    </w:p>
    <w:p w14:paraId="23959E70" w14:textId="77777777" w:rsidR="00000000" w:rsidRDefault="00026F1C">
      <w:pPr>
        <w:pStyle w:val="a0"/>
        <w:ind w:firstLine="0"/>
        <w:rPr>
          <w:rFonts w:hint="cs"/>
          <w:rtl/>
        </w:rPr>
      </w:pPr>
    </w:p>
    <w:p w14:paraId="3DEBEAC8" w14:textId="77777777" w:rsidR="00000000" w:rsidRDefault="00026F1C">
      <w:pPr>
        <w:pStyle w:val="af1"/>
        <w:rPr>
          <w:rtl/>
        </w:rPr>
      </w:pPr>
      <w:r>
        <w:rPr>
          <w:rtl/>
        </w:rPr>
        <w:t>היו"ר מוחמד ברכה:</w:t>
      </w:r>
    </w:p>
    <w:p w14:paraId="1E9AC80F" w14:textId="77777777" w:rsidR="00000000" w:rsidRDefault="00026F1C">
      <w:pPr>
        <w:pStyle w:val="a0"/>
        <w:rPr>
          <w:rtl/>
        </w:rPr>
      </w:pPr>
    </w:p>
    <w:p w14:paraId="32F9B347" w14:textId="77777777" w:rsidR="00000000" w:rsidRDefault="00026F1C">
      <w:pPr>
        <w:pStyle w:val="a0"/>
        <w:rPr>
          <w:rFonts w:hint="cs"/>
          <w:rtl/>
        </w:rPr>
      </w:pPr>
      <w:r>
        <w:rPr>
          <w:rFonts w:hint="cs"/>
          <w:rtl/>
        </w:rPr>
        <w:t>תודה.</w:t>
      </w:r>
    </w:p>
    <w:p w14:paraId="305F7DBD" w14:textId="77777777" w:rsidR="00000000" w:rsidRDefault="00026F1C">
      <w:pPr>
        <w:pStyle w:val="a0"/>
        <w:ind w:firstLine="0"/>
        <w:rPr>
          <w:rFonts w:hint="cs"/>
          <w:rtl/>
        </w:rPr>
      </w:pPr>
    </w:p>
    <w:p w14:paraId="5A67986C" w14:textId="77777777" w:rsidR="00000000" w:rsidRDefault="00026F1C">
      <w:pPr>
        <w:pStyle w:val="-"/>
        <w:rPr>
          <w:rtl/>
        </w:rPr>
      </w:pPr>
      <w:bookmarkStart w:id="616" w:name="FS000001064T10_12_2003_17_45_13C"/>
      <w:bookmarkEnd w:id="616"/>
      <w:r>
        <w:rPr>
          <w:rtl/>
        </w:rPr>
        <w:t>שר התעשייה, המסחר והתעסוקה אהוד אולמרט:</w:t>
      </w:r>
    </w:p>
    <w:p w14:paraId="534F3C21" w14:textId="77777777" w:rsidR="00000000" w:rsidRDefault="00026F1C">
      <w:pPr>
        <w:pStyle w:val="a0"/>
        <w:rPr>
          <w:rtl/>
        </w:rPr>
      </w:pPr>
    </w:p>
    <w:p w14:paraId="21C2901D" w14:textId="77777777" w:rsidR="00000000" w:rsidRDefault="00026F1C">
      <w:pPr>
        <w:pStyle w:val="a0"/>
        <w:rPr>
          <w:rFonts w:hint="cs"/>
          <w:rtl/>
        </w:rPr>
      </w:pPr>
      <w:r>
        <w:rPr>
          <w:rFonts w:hint="cs"/>
          <w:rtl/>
        </w:rPr>
        <w:t xml:space="preserve">אדוני היושב-ראש, אני מציע אכן לקבל את ההצעות ולקיים דיון  בנושא במליאת הכנסת. </w:t>
      </w:r>
    </w:p>
    <w:p w14:paraId="401F5F02" w14:textId="77777777" w:rsidR="00000000" w:rsidRDefault="00026F1C">
      <w:pPr>
        <w:pStyle w:val="a0"/>
        <w:ind w:firstLine="0"/>
        <w:rPr>
          <w:rFonts w:hint="cs"/>
          <w:rtl/>
        </w:rPr>
      </w:pPr>
    </w:p>
    <w:p w14:paraId="0E8CAB98" w14:textId="77777777" w:rsidR="00000000" w:rsidRDefault="00026F1C">
      <w:pPr>
        <w:pStyle w:val="af0"/>
        <w:rPr>
          <w:rtl/>
        </w:rPr>
      </w:pPr>
      <w:r>
        <w:rPr>
          <w:rFonts w:hint="eastAsia"/>
          <w:rtl/>
        </w:rPr>
        <w:t>שאול</w:t>
      </w:r>
      <w:r>
        <w:rPr>
          <w:rtl/>
        </w:rPr>
        <w:t xml:space="preserve"> יהלום (מפד"ל):</w:t>
      </w:r>
    </w:p>
    <w:p w14:paraId="459F8DDB" w14:textId="77777777" w:rsidR="00000000" w:rsidRDefault="00026F1C">
      <w:pPr>
        <w:pStyle w:val="a0"/>
        <w:rPr>
          <w:rFonts w:hint="cs"/>
          <w:rtl/>
        </w:rPr>
      </w:pPr>
    </w:p>
    <w:p w14:paraId="1511E7C6" w14:textId="77777777" w:rsidR="00000000" w:rsidRDefault="00026F1C">
      <w:pPr>
        <w:pStyle w:val="a0"/>
        <w:ind w:firstLine="720"/>
        <w:rPr>
          <w:rFonts w:hint="cs"/>
          <w:rtl/>
        </w:rPr>
      </w:pPr>
      <w:r>
        <w:rPr>
          <w:rFonts w:hint="cs"/>
          <w:rtl/>
        </w:rPr>
        <w:t>העמדה מקובלת על ר</w:t>
      </w:r>
      <w:r>
        <w:rPr>
          <w:rFonts w:hint="cs"/>
          <w:rtl/>
        </w:rPr>
        <w:t>אש הממשלה?</w:t>
      </w:r>
    </w:p>
    <w:p w14:paraId="6AF548E8" w14:textId="77777777" w:rsidR="00000000" w:rsidRDefault="00026F1C">
      <w:pPr>
        <w:pStyle w:val="af1"/>
        <w:rPr>
          <w:rtl/>
        </w:rPr>
      </w:pPr>
    </w:p>
    <w:p w14:paraId="5EFACC0A" w14:textId="77777777" w:rsidR="00000000" w:rsidRDefault="00026F1C">
      <w:pPr>
        <w:pStyle w:val="af1"/>
        <w:rPr>
          <w:rtl/>
        </w:rPr>
      </w:pPr>
      <w:r>
        <w:rPr>
          <w:rtl/>
        </w:rPr>
        <w:t>היו"ר מוחמד ברכה:</w:t>
      </w:r>
    </w:p>
    <w:p w14:paraId="56727ADE" w14:textId="77777777" w:rsidR="00000000" w:rsidRDefault="00026F1C">
      <w:pPr>
        <w:pStyle w:val="a0"/>
        <w:rPr>
          <w:rtl/>
        </w:rPr>
      </w:pPr>
    </w:p>
    <w:p w14:paraId="00E06B52" w14:textId="77777777" w:rsidR="00000000" w:rsidRDefault="00026F1C">
      <w:pPr>
        <w:pStyle w:val="a0"/>
        <w:ind w:firstLine="720"/>
        <w:rPr>
          <w:rFonts w:hint="cs"/>
          <w:rtl/>
        </w:rPr>
      </w:pPr>
      <w:r>
        <w:rPr>
          <w:rFonts w:hint="cs"/>
          <w:rtl/>
        </w:rPr>
        <w:t xml:space="preserve">תודה, אדוני ממלא-מקום ראש הממשלה, השר אולמרט. רבותי, חברת הכנסת איציק, תגמרו את זה אחר כך, בבקשה. </w:t>
      </w:r>
    </w:p>
    <w:p w14:paraId="3C81E602" w14:textId="77777777" w:rsidR="00000000" w:rsidRDefault="00026F1C">
      <w:pPr>
        <w:pStyle w:val="a0"/>
        <w:ind w:firstLine="720"/>
        <w:rPr>
          <w:rFonts w:hint="cs"/>
          <w:rtl/>
        </w:rPr>
      </w:pPr>
    </w:p>
    <w:p w14:paraId="5E619D90" w14:textId="77777777" w:rsidR="00000000" w:rsidRDefault="00026F1C">
      <w:pPr>
        <w:pStyle w:val="a0"/>
        <w:ind w:firstLine="720"/>
        <w:rPr>
          <w:rFonts w:hint="cs"/>
          <w:rtl/>
        </w:rPr>
      </w:pPr>
      <w:r>
        <w:rPr>
          <w:rFonts w:hint="cs"/>
          <w:rtl/>
        </w:rPr>
        <w:t>ברשותכם, רבותי חברי הכנסת, אני רוצה להגיד משפט אחד אבל לא מעבר לזה.</w:t>
      </w:r>
    </w:p>
    <w:p w14:paraId="61E68383" w14:textId="77777777" w:rsidR="00000000" w:rsidRDefault="00026F1C">
      <w:pPr>
        <w:pStyle w:val="a0"/>
        <w:ind w:firstLine="0"/>
        <w:rPr>
          <w:rFonts w:hint="cs"/>
          <w:rtl/>
        </w:rPr>
      </w:pPr>
    </w:p>
    <w:p w14:paraId="63502F80" w14:textId="77777777" w:rsidR="00000000" w:rsidRDefault="00026F1C">
      <w:pPr>
        <w:pStyle w:val="af0"/>
        <w:rPr>
          <w:rtl/>
        </w:rPr>
      </w:pPr>
      <w:r>
        <w:rPr>
          <w:rFonts w:hint="eastAsia"/>
          <w:rtl/>
        </w:rPr>
        <w:t>משה</w:t>
      </w:r>
      <w:r>
        <w:rPr>
          <w:rtl/>
        </w:rPr>
        <w:t xml:space="preserve"> גפני (יהדות התורה):</w:t>
      </w:r>
    </w:p>
    <w:p w14:paraId="163B2575" w14:textId="77777777" w:rsidR="00000000" w:rsidRDefault="00026F1C">
      <w:pPr>
        <w:pStyle w:val="a0"/>
        <w:rPr>
          <w:rFonts w:hint="cs"/>
          <w:rtl/>
        </w:rPr>
      </w:pPr>
    </w:p>
    <w:p w14:paraId="7618B8D1" w14:textId="77777777" w:rsidR="00000000" w:rsidRDefault="00026F1C">
      <w:pPr>
        <w:pStyle w:val="a0"/>
        <w:ind w:firstLine="720"/>
        <w:rPr>
          <w:rFonts w:hint="cs"/>
          <w:rtl/>
        </w:rPr>
      </w:pPr>
      <w:r>
        <w:rPr>
          <w:rFonts w:hint="cs"/>
          <w:rtl/>
        </w:rPr>
        <w:t>יש בעיה למפלגות הערביות.</w:t>
      </w:r>
    </w:p>
    <w:p w14:paraId="2D77166C" w14:textId="77777777" w:rsidR="00000000" w:rsidRDefault="00026F1C">
      <w:pPr>
        <w:pStyle w:val="a0"/>
        <w:ind w:firstLine="0"/>
        <w:rPr>
          <w:rFonts w:hint="cs"/>
          <w:rtl/>
        </w:rPr>
      </w:pPr>
    </w:p>
    <w:p w14:paraId="4CA407AC" w14:textId="77777777" w:rsidR="00000000" w:rsidRDefault="00026F1C">
      <w:pPr>
        <w:pStyle w:val="af1"/>
        <w:rPr>
          <w:rtl/>
        </w:rPr>
      </w:pPr>
      <w:r>
        <w:rPr>
          <w:rtl/>
        </w:rPr>
        <w:t>היו"ר</w:t>
      </w:r>
      <w:r>
        <w:rPr>
          <w:rtl/>
        </w:rPr>
        <w:t xml:space="preserve"> מוחמד ברכה:</w:t>
      </w:r>
    </w:p>
    <w:p w14:paraId="4BC7348A" w14:textId="77777777" w:rsidR="00000000" w:rsidRDefault="00026F1C">
      <w:pPr>
        <w:pStyle w:val="a0"/>
        <w:rPr>
          <w:rtl/>
        </w:rPr>
      </w:pPr>
    </w:p>
    <w:p w14:paraId="343770EB" w14:textId="77777777" w:rsidR="00000000" w:rsidRDefault="00026F1C">
      <w:pPr>
        <w:pStyle w:val="a0"/>
        <w:ind w:firstLine="720"/>
        <w:rPr>
          <w:rFonts w:hint="cs"/>
          <w:rtl/>
        </w:rPr>
      </w:pPr>
      <w:r>
        <w:rPr>
          <w:rFonts w:hint="cs"/>
          <w:rtl/>
        </w:rPr>
        <w:t>לגבי התקרית שהיתה לפני רגע עם חבר הכנסת הנדל - אני חושב שהדברים שהיו פה חמורים מאוד. חובתי וזכותי להגן על הדובר כשהוא עומד על הדוכן, במיוחד כשהוא ממלא-מקום ראש הממשלה ובמיוחד כשהמפריעים לו הם דווקא אנשי המחנה שלו.</w:t>
      </w:r>
    </w:p>
    <w:p w14:paraId="4DF3B898" w14:textId="77777777" w:rsidR="00000000" w:rsidRDefault="00026F1C">
      <w:pPr>
        <w:pStyle w:val="a0"/>
        <w:ind w:firstLine="0"/>
        <w:rPr>
          <w:rFonts w:hint="cs"/>
          <w:rtl/>
        </w:rPr>
      </w:pPr>
    </w:p>
    <w:p w14:paraId="19FD752A" w14:textId="77777777" w:rsidR="00000000" w:rsidRDefault="00026F1C">
      <w:pPr>
        <w:pStyle w:val="af0"/>
        <w:rPr>
          <w:rtl/>
        </w:rPr>
      </w:pPr>
      <w:r>
        <w:rPr>
          <w:rFonts w:hint="eastAsia"/>
          <w:rtl/>
        </w:rPr>
        <w:t>שר</w:t>
      </w:r>
      <w:r>
        <w:rPr>
          <w:rtl/>
        </w:rPr>
        <w:t xml:space="preserve"> התעשייה, המסחר והתעסוקה </w:t>
      </w:r>
      <w:r>
        <w:rPr>
          <w:rtl/>
        </w:rPr>
        <w:t>אהוד אולמרט:</w:t>
      </w:r>
    </w:p>
    <w:p w14:paraId="2B848CD9" w14:textId="77777777" w:rsidR="00000000" w:rsidRDefault="00026F1C">
      <w:pPr>
        <w:pStyle w:val="a0"/>
        <w:rPr>
          <w:rFonts w:hint="cs"/>
          <w:rtl/>
        </w:rPr>
      </w:pPr>
    </w:p>
    <w:p w14:paraId="171C2A57" w14:textId="77777777" w:rsidR="00000000" w:rsidRDefault="00026F1C">
      <w:pPr>
        <w:pStyle w:val="a0"/>
        <w:ind w:firstLine="720"/>
        <w:rPr>
          <w:rFonts w:hint="cs"/>
          <w:rtl/>
        </w:rPr>
      </w:pPr>
      <w:r>
        <w:rPr>
          <w:rFonts w:hint="cs"/>
          <w:rtl/>
        </w:rPr>
        <w:t>אף אחד מסיעתי לא הפריע.</w:t>
      </w:r>
    </w:p>
    <w:p w14:paraId="2E91065A" w14:textId="77777777" w:rsidR="00000000" w:rsidRDefault="00026F1C">
      <w:pPr>
        <w:pStyle w:val="a0"/>
        <w:ind w:firstLine="0"/>
        <w:rPr>
          <w:rFonts w:hint="cs"/>
          <w:rtl/>
        </w:rPr>
      </w:pPr>
    </w:p>
    <w:p w14:paraId="0CAD6DC2" w14:textId="77777777" w:rsidR="00000000" w:rsidRDefault="00026F1C">
      <w:pPr>
        <w:pStyle w:val="af1"/>
        <w:rPr>
          <w:rtl/>
        </w:rPr>
      </w:pPr>
      <w:r>
        <w:rPr>
          <w:rtl/>
        </w:rPr>
        <w:t>היו"ר מוחמד ברכה:</w:t>
      </w:r>
    </w:p>
    <w:p w14:paraId="745874C1" w14:textId="77777777" w:rsidR="00000000" w:rsidRDefault="00026F1C">
      <w:pPr>
        <w:pStyle w:val="a0"/>
        <w:rPr>
          <w:rtl/>
        </w:rPr>
      </w:pPr>
    </w:p>
    <w:p w14:paraId="008402AF" w14:textId="77777777" w:rsidR="00000000" w:rsidRDefault="00026F1C">
      <w:pPr>
        <w:pStyle w:val="a0"/>
        <w:ind w:firstLine="0"/>
        <w:rPr>
          <w:rFonts w:hint="cs"/>
          <w:rtl/>
        </w:rPr>
      </w:pPr>
      <w:r>
        <w:rPr>
          <w:rFonts w:hint="cs"/>
          <w:rtl/>
        </w:rPr>
        <w:tab/>
        <w:t>הדברים הבזויים שנאמרו הם לא לכבודה של הכנסת. אני גם לא ארד לרמה, גם בתוקף המקום שאני יושב בו ומנהל את ישיבת הכנסת - לא ארד לרמה הזאת. אבל כל חברי הכנסת צריכים להבין: יושב-ראש, תפקידו לנהל ישיבה, וח</w:t>
      </w:r>
      <w:r>
        <w:rPr>
          <w:rFonts w:hint="cs"/>
          <w:rtl/>
        </w:rPr>
        <w:t xml:space="preserve">ברי הכנסת צריכים להישמע. הייתי מאוד ליברלי בכל מה שקשור לקריאות ביניים, שהיו ללא הפסק. גם לשר היה אורך רוח רב. אבל אין מקום להפקרות בישיבות הכנסת. </w:t>
      </w:r>
    </w:p>
    <w:p w14:paraId="63679CB5" w14:textId="77777777" w:rsidR="00000000" w:rsidRDefault="00026F1C">
      <w:pPr>
        <w:pStyle w:val="a0"/>
        <w:ind w:firstLine="0"/>
        <w:rPr>
          <w:rFonts w:hint="cs"/>
          <w:rtl/>
        </w:rPr>
      </w:pPr>
    </w:p>
    <w:p w14:paraId="18F3C13F" w14:textId="77777777" w:rsidR="00000000" w:rsidRDefault="00026F1C">
      <w:pPr>
        <w:pStyle w:val="a0"/>
        <w:ind w:firstLine="720"/>
        <w:rPr>
          <w:rFonts w:hint="cs"/>
          <w:rtl/>
        </w:rPr>
      </w:pPr>
      <w:r>
        <w:rPr>
          <w:rFonts w:hint="cs"/>
          <w:rtl/>
        </w:rPr>
        <w:t xml:space="preserve">אם יש לחברים בעיה עם זהות היושב-ראש, שלא ייכנסו למליאה כשיושב-ראש מסוים לא לרוחם. הם יכולים לעשות מה שעולה </w:t>
      </w:r>
      <w:r>
        <w:rPr>
          <w:rFonts w:hint="cs"/>
          <w:rtl/>
        </w:rPr>
        <w:t xml:space="preserve">על דעתם, אבל אנרכיה לא תהיה כאן, תחת שום יושב-ראש שמנהל את הישיבה. </w:t>
      </w:r>
    </w:p>
    <w:p w14:paraId="5A4945A2" w14:textId="77777777" w:rsidR="00000000" w:rsidRDefault="00026F1C">
      <w:pPr>
        <w:pStyle w:val="a0"/>
        <w:ind w:firstLine="0"/>
        <w:rPr>
          <w:rFonts w:hint="cs"/>
          <w:rtl/>
        </w:rPr>
      </w:pPr>
    </w:p>
    <w:p w14:paraId="48013716" w14:textId="77777777" w:rsidR="00000000" w:rsidRDefault="00026F1C">
      <w:pPr>
        <w:pStyle w:val="af0"/>
        <w:rPr>
          <w:rtl/>
        </w:rPr>
      </w:pPr>
      <w:r>
        <w:rPr>
          <w:rFonts w:hint="eastAsia"/>
          <w:rtl/>
        </w:rPr>
        <w:t>דליה</w:t>
      </w:r>
      <w:r>
        <w:rPr>
          <w:rtl/>
        </w:rPr>
        <w:t xml:space="preserve"> איציק (העבודה-מימד):</w:t>
      </w:r>
    </w:p>
    <w:p w14:paraId="71AB1BA9" w14:textId="77777777" w:rsidR="00000000" w:rsidRDefault="00026F1C">
      <w:pPr>
        <w:pStyle w:val="a0"/>
        <w:rPr>
          <w:rFonts w:hint="cs"/>
          <w:rtl/>
        </w:rPr>
      </w:pPr>
    </w:p>
    <w:p w14:paraId="4C5105F9" w14:textId="77777777" w:rsidR="00000000" w:rsidRDefault="00026F1C">
      <w:pPr>
        <w:pStyle w:val="a0"/>
        <w:ind w:firstLine="720"/>
        <w:rPr>
          <w:rFonts w:hint="cs"/>
          <w:rtl/>
        </w:rPr>
      </w:pPr>
      <w:r>
        <w:rPr>
          <w:rFonts w:hint="cs"/>
          <w:rtl/>
        </w:rPr>
        <w:t xml:space="preserve">אנחנו מבקשים שתגיש תלונה לוועדת האתיקה של הכנסת. </w:t>
      </w:r>
    </w:p>
    <w:p w14:paraId="5B5F0ABB" w14:textId="77777777" w:rsidR="00000000" w:rsidRDefault="00026F1C">
      <w:pPr>
        <w:pStyle w:val="af1"/>
        <w:rPr>
          <w:rtl/>
        </w:rPr>
      </w:pPr>
    </w:p>
    <w:p w14:paraId="682B89A3" w14:textId="77777777" w:rsidR="00000000" w:rsidRDefault="00026F1C">
      <w:pPr>
        <w:pStyle w:val="af1"/>
        <w:rPr>
          <w:rtl/>
        </w:rPr>
      </w:pPr>
      <w:r>
        <w:rPr>
          <w:rtl/>
        </w:rPr>
        <w:t>היו"ר מוחמד ברכה:</w:t>
      </w:r>
    </w:p>
    <w:p w14:paraId="694C2D05" w14:textId="77777777" w:rsidR="00000000" w:rsidRDefault="00026F1C">
      <w:pPr>
        <w:pStyle w:val="a0"/>
        <w:rPr>
          <w:rtl/>
        </w:rPr>
      </w:pPr>
    </w:p>
    <w:p w14:paraId="2A680DDB" w14:textId="77777777" w:rsidR="00000000" w:rsidRDefault="00026F1C">
      <w:pPr>
        <w:pStyle w:val="a0"/>
        <w:ind w:firstLine="720"/>
        <w:rPr>
          <w:rFonts w:hint="cs"/>
          <w:rtl/>
        </w:rPr>
      </w:pPr>
      <w:r>
        <w:rPr>
          <w:rFonts w:hint="cs"/>
          <w:rtl/>
        </w:rPr>
        <w:t>זה יהיה, זה יהיה. כנראה זה לא מספיק. אני גם לא רוצה לתת רעיונות. אני גם יושב במקום שהוא די</w:t>
      </w:r>
      <w:r>
        <w:rPr>
          <w:rFonts w:hint="cs"/>
          <w:rtl/>
        </w:rPr>
        <w:t xml:space="preserve"> רגיש ומחייב, ואני צריך להיות אמון על כללים מסוימים כשאני יושב כאן, אחרת יש כל מיני תשובות שמתאימות ויאות לרמה הנחותה והבזויה שהיתה כאן. </w:t>
      </w:r>
    </w:p>
    <w:p w14:paraId="74E859C1" w14:textId="77777777" w:rsidR="00000000" w:rsidRDefault="00026F1C">
      <w:pPr>
        <w:pStyle w:val="a0"/>
        <w:ind w:firstLine="0"/>
        <w:rPr>
          <w:rFonts w:hint="cs"/>
          <w:rtl/>
        </w:rPr>
      </w:pPr>
    </w:p>
    <w:p w14:paraId="10C84118" w14:textId="77777777" w:rsidR="00000000" w:rsidRDefault="00026F1C">
      <w:pPr>
        <w:pStyle w:val="a0"/>
        <w:ind w:firstLine="720"/>
        <w:rPr>
          <w:rFonts w:hint="cs"/>
          <w:rtl/>
        </w:rPr>
      </w:pPr>
      <w:r>
        <w:rPr>
          <w:rFonts w:hint="cs"/>
          <w:rtl/>
        </w:rPr>
        <w:t>רבותי חברי הכנסת, בעקבות דבריו של ממלא-מקום ראש הממשלה נשמע גם הצעות אחרות. אגב, לחברים שכל כך רוצים, יש עכשיו אפשרות</w:t>
      </w:r>
      <w:r>
        <w:rPr>
          <w:rFonts w:hint="cs"/>
          <w:rtl/>
        </w:rPr>
        <w:t xml:space="preserve"> אפילו לתת שתי הצעות אחרות על כל הצעה. </w:t>
      </w:r>
    </w:p>
    <w:p w14:paraId="6D75F27C" w14:textId="77777777" w:rsidR="00000000" w:rsidRDefault="00026F1C">
      <w:pPr>
        <w:pStyle w:val="a0"/>
        <w:ind w:firstLine="0"/>
        <w:rPr>
          <w:rFonts w:hint="cs"/>
          <w:rtl/>
        </w:rPr>
      </w:pPr>
    </w:p>
    <w:p w14:paraId="60E464CC" w14:textId="77777777" w:rsidR="00000000" w:rsidRDefault="00026F1C">
      <w:pPr>
        <w:pStyle w:val="af0"/>
        <w:rPr>
          <w:rtl/>
        </w:rPr>
      </w:pPr>
      <w:r>
        <w:rPr>
          <w:rFonts w:hint="eastAsia"/>
          <w:rtl/>
        </w:rPr>
        <w:t>עבד</w:t>
      </w:r>
      <w:r>
        <w:rPr>
          <w:rtl/>
        </w:rPr>
        <w:t>-אלמאלכ דהאמשה (רע"ם):</w:t>
      </w:r>
    </w:p>
    <w:p w14:paraId="34FBD9BA" w14:textId="77777777" w:rsidR="00000000" w:rsidRDefault="00026F1C">
      <w:pPr>
        <w:pStyle w:val="a0"/>
        <w:rPr>
          <w:rFonts w:hint="cs"/>
          <w:rtl/>
        </w:rPr>
      </w:pPr>
    </w:p>
    <w:p w14:paraId="3CDC7276" w14:textId="77777777" w:rsidR="00000000" w:rsidRDefault="00026F1C">
      <w:pPr>
        <w:pStyle w:val="a0"/>
        <w:rPr>
          <w:rFonts w:hint="cs"/>
          <w:rtl/>
        </w:rPr>
      </w:pPr>
      <w:r>
        <w:rPr>
          <w:rFonts w:hint="cs"/>
          <w:rtl/>
        </w:rPr>
        <w:t>כל הנוכחים יוכלו לדבר.</w:t>
      </w:r>
    </w:p>
    <w:p w14:paraId="701FF40D" w14:textId="77777777" w:rsidR="00000000" w:rsidRDefault="00026F1C">
      <w:pPr>
        <w:pStyle w:val="a0"/>
        <w:rPr>
          <w:rFonts w:hint="cs"/>
          <w:rtl/>
        </w:rPr>
      </w:pPr>
    </w:p>
    <w:p w14:paraId="14E2991A" w14:textId="77777777" w:rsidR="00000000" w:rsidRDefault="00026F1C">
      <w:pPr>
        <w:pStyle w:val="af1"/>
        <w:rPr>
          <w:rtl/>
        </w:rPr>
      </w:pPr>
      <w:r>
        <w:rPr>
          <w:rtl/>
        </w:rPr>
        <w:t>היו"ר מוחמד ברכה:</w:t>
      </w:r>
    </w:p>
    <w:p w14:paraId="54183005" w14:textId="77777777" w:rsidR="00000000" w:rsidRDefault="00026F1C">
      <w:pPr>
        <w:pStyle w:val="a0"/>
        <w:rPr>
          <w:rtl/>
        </w:rPr>
      </w:pPr>
    </w:p>
    <w:p w14:paraId="3EF704C9" w14:textId="77777777" w:rsidR="00000000" w:rsidRDefault="00026F1C">
      <w:pPr>
        <w:pStyle w:val="a0"/>
        <w:rPr>
          <w:u w:val="single"/>
        </w:rPr>
      </w:pPr>
      <w:r>
        <w:rPr>
          <w:rFonts w:hint="cs"/>
          <w:rtl/>
        </w:rPr>
        <w:t xml:space="preserve">סליחה? כל הנוכחים. אנחנו מתחילים בחברת הכנסת נעמי בלומנטל - היא לא נמצאת כאן. חבר הכנסת יולי אדלשטיין - בבקשה, אדוני. </w:t>
      </w:r>
    </w:p>
    <w:p w14:paraId="257F6C1C" w14:textId="77777777" w:rsidR="00000000" w:rsidRDefault="00026F1C">
      <w:pPr>
        <w:pStyle w:val="a0"/>
        <w:ind w:firstLine="0"/>
        <w:rPr>
          <w:rFonts w:hint="cs"/>
          <w:u w:val="single"/>
          <w:rtl/>
        </w:rPr>
      </w:pPr>
    </w:p>
    <w:p w14:paraId="246346E4" w14:textId="77777777" w:rsidR="00000000" w:rsidRDefault="00026F1C">
      <w:pPr>
        <w:pStyle w:val="a"/>
        <w:rPr>
          <w:rtl/>
        </w:rPr>
      </w:pPr>
      <w:bookmarkStart w:id="617" w:name="FS000000532T10_12_2003_17_51_58"/>
      <w:bookmarkStart w:id="618" w:name="_Toc70328418"/>
      <w:bookmarkEnd w:id="617"/>
      <w:r>
        <w:rPr>
          <w:rFonts w:hint="eastAsia"/>
          <w:rtl/>
        </w:rPr>
        <w:t>יולי</w:t>
      </w:r>
      <w:r>
        <w:rPr>
          <w:rtl/>
        </w:rPr>
        <w:t>-יואל אדלשטיין (הליכו</w:t>
      </w:r>
      <w:r>
        <w:rPr>
          <w:rtl/>
        </w:rPr>
        <w:t>ד):</w:t>
      </w:r>
      <w:bookmarkEnd w:id="618"/>
    </w:p>
    <w:p w14:paraId="0FA34EB4" w14:textId="77777777" w:rsidR="00000000" w:rsidRDefault="00026F1C">
      <w:pPr>
        <w:pStyle w:val="a0"/>
        <w:rPr>
          <w:rFonts w:hint="cs"/>
          <w:rtl/>
        </w:rPr>
      </w:pPr>
    </w:p>
    <w:p w14:paraId="070F19E0" w14:textId="77777777" w:rsidR="00000000" w:rsidRDefault="00026F1C">
      <w:pPr>
        <w:pStyle w:val="a0"/>
        <w:ind w:firstLine="720"/>
        <w:rPr>
          <w:rFonts w:hint="cs"/>
          <w:rtl/>
        </w:rPr>
      </w:pPr>
      <w:r>
        <w:rPr>
          <w:rFonts w:hint="cs"/>
          <w:rtl/>
        </w:rPr>
        <w:t xml:space="preserve">תודה, אדוני היושב-ראש. </w:t>
      </w:r>
    </w:p>
    <w:p w14:paraId="6960489D" w14:textId="77777777" w:rsidR="00000000" w:rsidRDefault="00026F1C">
      <w:pPr>
        <w:pStyle w:val="a0"/>
        <w:ind w:firstLine="720"/>
        <w:rPr>
          <w:rFonts w:hint="cs"/>
          <w:rtl/>
        </w:rPr>
      </w:pPr>
    </w:p>
    <w:p w14:paraId="2DCEAF9D" w14:textId="77777777" w:rsidR="00000000" w:rsidRDefault="00026F1C">
      <w:pPr>
        <w:pStyle w:val="a0"/>
        <w:ind w:firstLine="720"/>
        <w:rPr>
          <w:rFonts w:hint="cs"/>
          <w:rtl/>
        </w:rPr>
      </w:pPr>
      <w:r>
        <w:rPr>
          <w:rFonts w:hint="cs"/>
          <w:rtl/>
        </w:rPr>
        <w:t xml:space="preserve">שמחתי מאוד לשמוע שממלא-מקום ראש הממשלה לא נבהל. יש לו כנראה גם אבטחה טובה וגם כושר עמידה. אני, לעומתו, כן נבהל, משלוש סיבות. אדוני ממלא-מקום ראש הממשלה, אמרת שלא היו קריאות ביניים, אתה מפריע לי כרגע. </w:t>
      </w:r>
    </w:p>
    <w:p w14:paraId="6D33E82F" w14:textId="77777777" w:rsidR="00000000" w:rsidRDefault="00026F1C">
      <w:pPr>
        <w:pStyle w:val="a0"/>
        <w:ind w:firstLine="720"/>
        <w:rPr>
          <w:rFonts w:hint="cs"/>
          <w:rtl/>
        </w:rPr>
      </w:pPr>
    </w:p>
    <w:p w14:paraId="7B5F3E38" w14:textId="77777777" w:rsidR="00000000" w:rsidRDefault="00026F1C">
      <w:pPr>
        <w:pStyle w:val="a0"/>
        <w:ind w:firstLine="720"/>
        <w:rPr>
          <w:rFonts w:hint="cs"/>
          <w:rtl/>
        </w:rPr>
      </w:pPr>
      <w:r>
        <w:rPr>
          <w:rFonts w:hint="cs"/>
          <w:rtl/>
        </w:rPr>
        <w:t>אדוני היושב-ראש, אני נבה</w:t>
      </w:r>
      <w:r>
        <w:rPr>
          <w:rFonts w:hint="cs"/>
          <w:rtl/>
        </w:rPr>
        <w:t xml:space="preserve">ל משלוש סיבות. האחת, למשמע הרעש הענקי כרגע - כנראה מתהפכים בקבריהם כל האבות המייסדים של תנועת החרות והליכוד, שאני אומנם חדש בה, כפי שצוין, אבל השר אולמרט ותיק בה מאוד. אני בטוח שלא נעים להם לשמוע את דבריו. </w:t>
      </w:r>
    </w:p>
    <w:p w14:paraId="0FE2E0F5" w14:textId="77777777" w:rsidR="00000000" w:rsidRDefault="00026F1C">
      <w:pPr>
        <w:pStyle w:val="a0"/>
        <w:ind w:firstLine="720"/>
        <w:rPr>
          <w:rFonts w:hint="cs"/>
          <w:rtl/>
        </w:rPr>
      </w:pPr>
    </w:p>
    <w:p w14:paraId="0DDCDF2A" w14:textId="77777777" w:rsidR="00000000" w:rsidRDefault="00026F1C">
      <w:pPr>
        <w:pStyle w:val="a0"/>
        <w:ind w:firstLine="720"/>
        <w:rPr>
          <w:rFonts w:hint="cs"/>
          <w:rtl/>
        </w:rPr>
      </w:pPr>
      <w:r>
        <w:rPr>
          <w:rFonts w:hint="cs"/>
          <w:rtl/>
        </w:rPr>
        <w:t xml:space="preserve">הסיבה השנייה היא, שהשר אולמרט, שכפי שנאמר, תמיד </w:t>
      </w:r>
      <w:r>
        <w:rPr>
          <w:rFonts w:hint="cs"/>
          <w:rtl/>
        </w:rPr>
        <w:t xml:space="preserve">בודק ובורר את דבריו לפני שהוא אומר אותם, לא טרח לבדוק </w:t>
      </w:r>
      <w:r>
        <w:rPr>
          <w:rtl/>
        </w:rPr>
        <w:t>–</w:t>
      </w:r>
      <w:r>
        <w:rPr>
          <w:rFonts w:hint="cs"/>
          <w:rtl/>
        </w:rPr>
        <w:t xml:space="preserve"> אם כבר מנפנפים במאזן הדמוגרפי </w:t>
      </w:r>
      <w:r>
        <w:rPr>
          <w:rtl/>
        </w:rPr>
        <w:t>–</w:t>
      </w:r>
      <w:r>
        <w:rPr>
          <w:rFonts w:hint="cs"/>
          <w:rtl/>
        </w:rPr>
        <w:t xml:space="preserve"> מה היה המאזן הדמוגרפי לפני 100 שנה, אדוני היושב-ראש, ומה היה המאזן הדמוגרפי בעת קום המדינה, ומה הוא עכשיו, ומתי האיום היה רציני יותר.</w:t>
      </w:r>
    </w:p>
    <w:p w14:paraId="6D69FEA9" w14:textId="77777777" w:rsidR="00000000" w:rsidRDefault="00026F1C">
      <w:pPr>
        <w:pStyle w:val="a0"/>
        <w:ind w:firstLine="0"/>
        <w:rPr>
          <w:rFonts w:hint="cs"/>
          <w:rtl/>
        </w:rPr>
      </w:pPr>
    </w:p>
    <w:p w14:paraId="165B8046" w14:textId="77777777" w:rsidR="00000000" w:rsidRDefault="00026F1C">
      <w:pPr>
        <w:pStyle w:val="a0"/>
        <w:ind w:firstLine="720"/>
        <w:rPr>
          <w:rFonts w:hint="cs"/>
          <w:rtl/>
        </w:rPr>
      </w:pPr>
      <w:r>
        <w:rPr>
          <w:rFonts w:hint="cs"/>
          <w:rtl/>
        </w:rPr>
        <w:t xml:space="preserve">הסיבה השלישית והאחרונה - התוכנית </w:t>
      </w:r>
      <w:r>
        <w:rPr>
          <w:rFonts w:hint="cs"/>
          <w:rtl/>
        </w:rPr>
        <w:t xml:space="preserve">הזאת, שכביכול, לפי דבריו של ממלא-מקום ראש הממשלה, תוביל לשלום, ודאי שתוביל לגבולות חד-צדדיים ולא מוכרים, להמשך הטרור ולתוכנית סלאמי שלנו, חלילה, שתביא לנסיגות ונסיגות ונסיגות ולהגברת הטרור. </w:t>
      </w:r>
    </w:p>
    <w:p w14:paraId="4F54C00A" w14:textId="77777777" w:rsidR="00000000" w:rsidRDefault="00026F1C">
      <w:pPr>
        <w:pStyle w:val="a0"/>
        <w:ind w:firstLine="0"/>
        <w:rPr>
          <w:rFonts w:hint="cs"/>
          <w:rtl/>
        </w:rPr>
      </w:pPr>
    </w:p>
    <w:p w14:paraId="01582BD5" w14:textId="77777777" w:rsidR="00000000" w:rsidRDefault="00026F1C">
      <w:pPr>
        <w:pStyle w:val="af1"/>
        <w:rPr>
          <w:rtl/>
        </w:rPr>
      </w:pPr>
    </w:p>
    <w:p w14:paraId="2E9648F2" w14:textId="77777777" w:rsidR="00000000" w:rsidRDefault="00026F1C">
      <w:pPr>
        <w:pStyle w:val="af1"/>
        <w:rPr>
          <w:rtl/>
        </w:rPr>
      </w:pPr>
      <w:r>
        <w:rPr>
          <w:rtl/>
        </w:rPr>
        <w:t>היו"ר משה כחלון:</w:t>
      </w:r>
    </w:p>
    <w:p w14:paraId="56793917" w14:textId="77777777" w:rsidR="00000000" w:rsidRDefault="00026F1C">
      <w:pPr>
        <w:pStyle w:val="a0"/>
        <w:rPr>
          <w:rtl/>
        </w:rPr>
      </w:pPr>
    </w:p>
    <w:p w14:paraId="03901026" w14:textId="77777777" w:rsidR="00000000" w:rsidRDefault="00026F1C">
      <w:pPr>
        <w:pStyle w:val="a0"/>
        <w:rPr>
          <w:rFonts w:hint="cs"/>
          <w:rtl/>
        </w:rPr>
      </w:pPr>
      <w:r>
        <w:rPr>
          <w:rFonts w:hint="cs"/>
          <w:rtl/>
        </w:rPr>
        <w:t>תודה רבה. חבר הכנסת אהוד יתום, בבקשה. אחריו -</w:t>
      </w:r>
      <w:r>
        <w:rPr>
          <w:rFonts w:hint="cs"/>
          <w:rtl/>
        </w:rPr>
        <w:t xml:space="preserve"> חבר הכנסת איוב קרא. </w:t>
      </w:r>
    </w:p>
    <w:p w14:paraId="48C82313" w14:textId="77777777" w:rsidR="00000000" w:rsidRDefault="00026F1C">
      <w:pPr>
        <w:pStyle w:val="a0"/>
        <w:ind w:firstLine="0"/>
        <w:rPr>
          <w:rFonts w:hint="cs"/>
          <w:rtl/>
        </w:rPr>
      </w:pPr>
    </w:p>
    <w:p w14:paraId="40F65C41" w14:textId="77777777" w:rsidR="00000000" w:rsidRDefault="00026F1C">
      <w:pPr>
        <w:pStyle w:val="a"/>
        <w:rPr>
          <w:rtl/>
        </w:rPr>
      </w:pPr>
      <w:bookmarkStart w:id="619" w:name="FS000001032T10_12_2003_17_57_28"/>
      <w:bookmarkStart w:id="620" w:name="_Toc70328419"/>
      <w:bookmarkEnd w:id="619"/>
      <w:r>
        <w:rPr>
          <w:rFonts w:hint="eastAsia"/>
          <w:rtl/>
        </w:rPr>
        <w:t>אהוד</w:t>
      </w:r>
      <w:r>
        <w:rPr>
          <w:rtl/>
        </w:rPr>
        <w:t xml:space="preserve"> יתום (הליכוד):</w:t>
      </w:r>
      <w:bookmarkEnd w:id="620"/>
    </w:p>
    <w:p w14:paraId="463E06F9" w14:textId="77777777" w:rsidR="00000000" w:rsidRDefault="00026F1C">
      <w:pPr>
        <w:pStyle w:val="a0"/>
        <w:rPr>
          <w:rFonts w:hint="cs"/>
          <w:rtl/>
        </w:rPr>
      </w:pPr>
    </w:p>
    <w:p w14:paraId="549E64BC" w14:textId="77777777" w:rsidR="00000000" w:rsidRDefault="00026F1C">
      <w:pPr>
        <w:pStyle w:val="a0"/>
        <w:ind w:firstLine="720"/>
        <w:rPr>
          <w:rFonts w:hint="cs"/>
          <w:rtl/>
        </w:rPr>
      </w:pPr>
      <w:r>
        <w:rPr>
          <w:rFonts w:hint="cs"/>
          <w:rtl/>
        </w:rPr>
        <w:t>אדוני היושב-ראש, חברי השר גדעון עזרא, אדוני ממלא-מקום ראש הממשלה, חברי חברי הכנסת, פעם אחת ננקט מהלך חד-צדדי, ואני לא יודע אם אנחנו צריכים להתגאות במהלך הזה, אבל הוא ננקט במקום שלא היו בו רבבה של יהודים. לא היו ב</w:t>
      </w:r>
      <w:r>
        <w:rPr>
          <w:rFonts w:hint="cs"/>
          <w:rtl/>
        </w:rPr>
        <w:t xml:space="preserve">ו. בהחלט צריך להביא בחשבון את המצב שבו אנו נוקטים צעד חד-צדדי, שמבחינה מוסרית אנחנו לא עושים ולא נעשה לפלסטינים: טרנספר ליהודים בשום פנים ואופן לא בא בחשבון באופן חד-צדדי. </w:t>
      </w:r>
    </w:p>
    <w:p w14:paraId="5B8B57D0" w14:textId="77777777" w:rsidR="00000000" w:rsidRDefault="00026F1C">
      <w:pPr>
        <w:pStyle w:val="a0"/>
        <w:ind w:firstLine="720"/>
        <w:rPr>
          <w:rFonts w:hint="cs"/>
          <w:rtl/>
        </w:rPr>
      </w:pPr>
    </w:p>
    <w:p w14:paraId="0BB4A666" w14:textId="77777777" w:rsidR="00000000" w:rsidRDefault="00026F1C">
      <w:pPr>
        <w:pStyle w:val="a0"/>
        <w:ind w:firstLine="720"/>
        <w:rPr>
          <w:rFonts w:hint="cs"/>
          <w:rtl/>
        </w:rPr>
      </w:pPr>
      <w:r>
        <w:rPr>
          <w:rFonts w:hint="cs"/>
          <w:rtl/>
        </w:rPr>
        <w:t xml:space="preserve"> הלכנו לבחירות האלה, אדוני ממלא-מקום ראש הממשלה, בידיעה ברורה, כואבת </w:t>
      </w:r>
      <w:r>
        <w:rPr>
          <w:rtl/>
        </w:rPr>
        <w:t>–</w:t>
      </w:r>
      <w:r>
        <w:rPr>
          <w:rFonts w:hint="cs"/>
          <w:rtl/>
        </w:rPr>
        <w:t xml:space="preserve"> אבל עם השלמ</w:t>
      </w:r>
      <w:r>
        <w:rPr>
          <w:rFonts w:hint="cs"/>
          <w:rtl/>
        </w:rPr>
        <w:t xml:space="preserve">ה. ראש הממשלה אמר שאנחנו הולכים בהסכם למדינה פלסטינית, ולא במהלך חד-צדדי, בשום פנים ואופן לא. </w:t>
      </w:r>
    </w:p>
    <w:p w14:paraId="2C6056BF" w14:textId="77777777" w:rsidR="00000000" w:rsidRDefault="00026F1C">
      <w:pPr>
        <w:pStyle w:val="a0"/>
        <w:ind w:firstLine="720"/>
        <w:rPr>
          <w:rFonts w:hint="cs"/>
          <w:rtl/>
        </w:rPr>
      </w:pPr>
    </w:p>
    <w:p w14:paraId="06ECA000" w14:textId="77777777" w:rsidR="00000000" w:rsidRDefault="00026F1C">
      <w:pPr>
        <w:pStyle w:val="a0"/>
        <w:ind w:firstLine="720"/>
        <w:rPr>
          <w:rFonts w:hint="cs"/>
          <w:rtl/>
        </w:rPr>
      </w:pPr>
      <w:r>
        <w:rPr>
          <w:rFonts w:hint="cs"/>
          <w:rtl/>
        </w:rPr>
        <w:t xml:space="preserve">מה נרוויח, צמצום אדמה וקירוב הטרור? מה נרוויח? </w:t>
      </w:r>
    </w:p>
    <w:p w14:paraId="3EC2E5D5" w14:textId="77777777" w:rsidR="00000000" w:rsidRDefault="00026F1C">
      <w:pPr>
        <w:pStyle w:val="a0"/>
        <w:ind w:firstLine="720"/>
        <w:rPr>
          <w:rFonts w:hint="cs"/>
          <w:rtl/>
        </w:rPr>
      </w:pPr>
    </w:p>
    <w:p w14:paraId="55F8014E" w14:textId="77777777" w:rsidR="00000000" w:rsidRDefault="00026F1C">
      <w:pPr>
        <w:pStyle w:val="a0"/>
        <w:ind w:firstLine="720"/>
        <w:rPr>
          <w:rFonts w:hint="cs"/>
          <w:rtl/>
        </w:rPr>
      </w:pPr>
      <w:r>
        <w:rPr>
          <w:rFonts w:hint="cs"/>
          <w:rtl/>
        </w:rPr>
        <w:t xml:space="preserve">אתם יודעים מה? הכנסת התבלבלה היום: חברים מהשמאל תומכים באהוד, חברים מהימין מתנגדים. </w:t>
      </w:r>
    </w:p>
    <w:p w14:paraId="265700E1" w14:textId="77777777" w:rsidR="00000000" w:rsidRDefault="00026F1C">
      <w:pPr>
        <w:pStyle w:val="a0"/>
        <w:ind w:firstLine="720"/>
        <w:rPr>
          <w:rFonts w:hint="cs"/>
          <w:rtl/>
        </w:rPr>
      </w:pPr>
    </w:p>
    <w:p w14:paraId="72C96EA8" w14:textId="77777777" w:rsidR="00000000" w:rsidRDefault="00026F1C">
      <w:pPr>
        <w:pStyle w:val="a0"/>
        <w:ind w:firstLine="720"/>
        <w:rPr>
          <w:rFonts w:hint="cs"/>
          <w:rtl/>
        </w:rPr>
      </w:pPr>
      <w:r>
        <w:rPr>
          <w:rFonts w:hint="cs"/>
          <w:rtl/>
        </w:rPr>
        <w:t>הצודק העיקרי הוא דווקא עז</w:t>
      </w:r>
      <w:r>
        <w:rPr>
          <w:rFonts w:hint="cs"/>
          <w:rtl/>
        </w:rPr>
        <w:t xml:space="preserve">מי בשארה. גם את המהלך החד-צדדי הזה הפלסטינים לא יקבלו, הרי הם לא יקבלו. אז הם יתקרבו אלינו, הם יגרמו לטרור יותר קרוב, יותר מסיבי, יותר אינטנסיבי. הרי אין הסכם. </w:t>
      </w:r>
    </w:p>
    <w:p w14:paraId="34A728B4" w14:textId="77777777" w:rsidR="00000000" w:rsidRDefault="00026F1C">
      <w:pPr>
        <w:pStyle w:val="a0"/>
        <w:ind w:firstLine="0"/>
        <w:rPr>
          <w:rFonts w:hint="cs"/>
          <w:rtl/>
        </w:rPr>
      </w:pPr>
    </w:p>
    <w:p w14:paraId="0BD15D08" w14:textId="77777777" w:rsidR="00000000" w:rsidRDefault="00026F1C">
      <w:pPr>
        <w:pStyle w:val="af1"/>
        <w:rPr>
          <w:rtl/>
        </w:rPr>
      </w:pPr>
      <w:r>
        <w:rPr>
          <w:rFonts w:hint="eastAsia"/>
          <w:rtl/>
        </w:rPr>
        <w:t>היו</w:t>
      </w:r>
      <w:r>
        <w:rPr>
          <w:rtl/>
        </w:rPr>
        <w:t>"ר משה כחלון:</w:t>
      </w:r>
    </w:p>
    <w:p w14:paraId="79EAB500" w14:textId="77777777" w:rsidR="00000000" w:rsidRDefault="00026F1C">
      <w:pPr>
        <w:pStyle w:val="a0"/>
        <w:rPr>
          <w:rFonts w:hint="cs"/>
          <w:rtl/>
        </w:rPr>
      </w:pPr>
    </w:p>
    <w:p w14:paraId="3C2EAA93" w14:textId="77777777" w:rsidR="00000000" w:rsidRDefault="00026F1C">
      <w:pPr>
        <w:pStyle w:val="a0"/>
        <w:rPr>
          <w:rFonts w:hint="cs"/>
          <w:rtl/>
        </w:rPr>
      </w:pPr>
      <w:r>
        <w:rPr>
          <w:rFonts w:hint="cs"/>
          <w:rtl/>
        </w:rPr>
        <w:t xml:space="preserve">תודה רבה. </w:t>
      </w:r>
    </w:p>
    <w:p w14:paraId="6552A0B1" w14:textId="77777777" w:rsidR="00000000" w:rsidRDefault="00026F1C">
      <w:pPr>
        <w:pStyle w:val="a0"/>
        <w:rPr>
          <w:rFonts w:hint="cs"/>
          <w:rtl/>
        </w:rPr>
      </w:pPr>
    </w:p>
    <w:p w14:paraId="2DEB9798" w14:textId="77777777" w:rsidR="00000000" w:rsidRDefault="00026F1C">
      <w:pPr>
        <w:pStyle w:val="-"/>
        <w:rPr>
          <w:rtl/>
        </w:rPr>
      </w:pPr>
      <w:bookmarkStart w:id="621" w:name="FS000001032T10_12_2003_18_00_01C"/>
      <w:bookmarkEnd w:id="621"/>
      <w:r>
        <w:rPr>
          <w:rtl/>
        </w:rPr>
        <w:t>אהוד יתום (הליכוד):</w:t>
      </w:r>
    </w:p>
    <w:p w14:paraId="42236E45" w14:textId="77777777" w:rsidR="00000000" w:rsidRDefault="00026F1C">
      <w:pPr>
        <w:pStyle w:val="a0"/>
        <w:rPr>
          <w:rtl/>
        </w:rPr>
      </w:pPr>
    </w:p>
    <w:p w14:paraId="644A34EA" w14:textId="77777777" w:rsidR="00000000" w:rsidRDefault="00026F1C">
      <w:pPr>
        <w:pStyle w:val="a0"/>
        <w:ind w:firstLine="720"/>
        <w:rPr>
          <w:rFonts w:hint="cs"/>
          <w:rtl/>
        </w:rPr>
      </w:pPr>
      <w:r>
        <w:rPr>
          <w:rFonts w:hint="cs"/>
          <w:rtl/>
        </w:rPr>
        <w:t xml:space="preserve"> אם היה</w:t>
      </w:r>
      <w:r>
        <w:rPr>
          <w:rFonts w:hint="cs"/>
          <w:rtl/>
        </w:rPr>
        <w:tab/>
        <w:t xml:space="preserve"> הסכם, היינו נותנים והיינו מקבלים. </w:t>
      </w:r>
      <w:r>
        <w:rPr>
          <w:rFonts w:hint="cs"/>
          <w:rtl/>
        </w:rPr>
        <w:t>אבל ללא הסכם?</w:t>
      </w:r>
    </w:p>
    <w:p w14:paraId="0DDCEBC6" w14:textId="77777777" w:rsidR="00000000" w:rsidRDefault="00026F1C">
      <w:pPr>
        <w:pStyle w:val="a0"/>
        <w:ind w:firstLine="0"/>
        <w:rPr>
          <w:rFonts w:hint="cs"/>
          <w:rtl/>
        </w:rPr>
      </w:pPr>
    </w:p>
    <w:p w14:paraId="6F4DBA95" w14:textId="77777777" w:rsidR="00000000" w:rsidRDefault="00026F1C">
      <w:pPr>
        <w:pStyle w:val="af1"/>
        <w:rPr>
          <w:rtl/>
        </w:rPr>
      </w:pPr>
      <w:r>
        <w:rPr>
          <w:rtl/>
        </w:rPr>
        <w:t>היו"ר משה כחלון:</w:t>
      </w:r>
    </w:p>
    <w:p w14:paraId="13FBD40D" w14:textId="77777777" w:rsidR="00000000" w:rsidRDefault="00026F1C">
      <w:pPr>
        <w:pStyle w:val="a0"/>
        <w:rPr>
          <w:rtl/>
        </w:rPr>
      </w:pPr>
    </w:p>
    <w:p w14:paraId="3F02BC2E" w14:textId="77777777" w:rsidR="00000000" w:rsidRDefault="00026F1C">
      <w:pPr>
        <w:pStyle w:val="a0"/>
        <w:rPr>
          <w:rFonts w:hint="cs"/>
          <w:rtl/>
        </w:rPr>
      </w:pPr>
      <w:r>
        <w:rPr>
          <w:rFonts w:hint="cs"/>
          <w:rtl/>
        </w:rPr>
        <w:t xml:space="preserve">חבר הכנסת יתום, חבר הכנסת יתום. </w:t>
      </w:r>
    </w:p>
    <w:p w14:paraId="66FA1929" w14:textId="77777777" w:rsidR="00000000" w:rsidRDefault="00026F1C">
      <w:pPr>
        <w:pStyle w:val="Header"/>
        <w:tabs>
          <w:tab w:val="clear" w:pos="4153"/>
          <w:tab w:val="clear" w:pos="8306"/>
        </w:tabs>
        <w:rPr>
          <w:rtl/>
        </w:rPr>
      </w:pPr>
    </w:p>
    <w:p w14:paraId="23A41BAE" w14:textId="77777777" w:rsidR="00000000" w:rsidRDefault="00026F1C">
      <w:pPr>
        <w:pStyle w:val="-"/>
        <w:rPr>
          <w:rtl/>
        </w:rPr>
      </w:pPr>
      <w:bookmarkStart w:id="622" w:name="FS000001032T10_12_2003_17_47_50"/>
      <w:bookmarkEnd w:id="622"/>
      <w:r>
        <w:rPr>
          <w:rFonts w:hint="eastAsia"/>
          <w:rtl/>
        </w:rPr>
        <w:t>אהוד</w:t>
      </w:r>
      <w:r>
        <w:rPr>
          <w:rtl/>
        </w:rPr>
        <w:t xml:space="preserve"> יתום (הליכוד):</w:t>
      </w:r>
    </w:p>
    <w:p w14:paraId="69C69742" w14:textId="77777777" w:rsidR="00000000" w:rsidRDefault="00026F1C">
      <w:pPr>
        <w:pStyle w:val="a0"/>
        <w:rPr>
          <w:rFonts w:hint="cs"/>
          <w:rtl/>
        </w:rPr>
      </w:pPr>
    </w:p>
    <w:p w14:paraId="02A5AFE6" w14:textId="77777777" w:rsidR="00000000" w:rsidRDefault="00026F1C">
      <w:pPr>
        <w:pStyle w:val="a0"/>
        <w:rPr>
          <w:rFonts w:hint="cs"/>
          <w:rtl/>
        </w:rPr>
      </w:pPr>
      <w:r>
        <w:rPr>
          <w:rFonts w:hint="cs"/>
          <w:rtl/>
        </w:rPr>
        <w:t>על כן אני מבקש לאמץ את הצעתה של מלי פולישוק. כל נושא שמדובר בו בעקירת יישובים לא רק שיובא לכנסת, אלא גם יובא להכרעת העם במשאל עם.</w:t>
      </w:r>
    </w:p>
    <w:p w14:paraId="2959B3C4" w14:textId="77777777" w:rsidR="00000000" w:rsidRDefault="00026F1C">
      <w:pPr>
        <w:pStyle w:val="a0"/>
        <w:rPr>
          <w:rFonts w:hint="cs"/>
          <w:rtl/>
        </w:rPr>
      </w:pPr>
    </w:p>
    <w:p w14:paraId="71523C4C" w14:textId="77777777" w:rsidR="00000000" w:rsidRDefault="00026F1C">
      <w:pPr>
        <w:pStyle w:val="af1"/>
        <w:rPr>
          <w:rtl/>
        </w:rPr>
      </w:pPr>
      <w:r>
        <w:rPr>
          <w:rtl/>
        </w:rPr>
        <w:t>היו"ר משה כחלון:</w:t>
      </w:r>
    </w:p>
    <w:p w14:paraId="7AE01522" w14:textId="77777777" w:rsidR="00000000" w:rsidRDefault="00026F1C">
      <w:pPr>
        <w:pStyle w:val="a0"/>
        <w:rPr>
          <w:rtl/>
        </w:rPr>
      </w:pPr>
    </w:p>
    <w:p w14:paraId="0197BE5A" w14:textId="77777777" w:rsidR="00000000" w:rsidRDefault="00026F1C">
      <w:pPr>
        <w:pStyle w:val="a0"/>
        <w:rPr>
          <w:rFonts w:hint="cs"/>
          <w:rtl/>
        </w:rPr>
      </w:pPr>
      <w:r>
        <w:rPr>
          <w:rFonts w:hint="cs"/>
          <w:rtl/>
        </w:rPr>
        <w:t>תודה רבה. חברת הכנס</w:t>
      </w:r>
      <w:r>
        <w:rPr>
          <w:rFonts w:hint="cs"/>
          <w:rtl/>
        </w:rPr>
        <w:t>ת גילה פינקלשטיין - אינה נוכחת. חבר הכנסת גלעד ארדן - אינו נוכח. חבר הכנסת הרב אברהם רביץ - אינו נוכח. חבר הכנסת הרב גפני, בבקשה.</w:t>
      </w:r>
    </w:p>
    <w:p w14:paraId="356E460F" w14:textId="77777777" w:rsidR="00000000" w:rsidRDefault="00026F1C">
      <w:pPr>
        <w:pStyle w:val="a0"/>
        <w:rPr>
          <w:rFonts w:hint="cs"/>
          <w:rtl/>
        </w:rPr>
      </w:pPr>
    </w:p>
    <w:p w14:paraId="62826C3D" w14:textId="77777777" w:rsidR="00000000" w:rsidRDefault="00026F1C">
      <w:pPr>
        <w:pStyle w:val="a"/>
        <w:rPr>
          <w:rtl/>
        </w:rPr>
      </w:pPr>
      <w:bookmarkStart w:id="623" w:name="FS000000526T10_12_2003_17_51_17"/>
      <w:bookmarkStart w:id="624" w:name="_Toc70328420"/>
      <w:bookmarkEnd w:id="623"/>
      <w:r>
        <w:rPr>
          <w:rFonts w:hint="eastAsia"/>
          <w:rtl/>
        </w:rPr>
        <w:t>משה</w:t>
      </w:r>
      <w:r>
        <w:rPr>
          <w:rtl/>
        </w:rPr>
        <w:t xml:space="preserve"> גפני (יהדות התורה):</w:t>
      </w:r>
      <w:bookmarkEnd w:id="624"/>
    </w:p>
    <w:p w14:paraId="407F4DB5" w14:textId="77777777" w:rsidR="00000000" w:rsidRDefault="00026F1C">
      <w:pPr>
        <w:pStyle w:val="a0"/>
        <w:rPr>
          <w:rtl/>
        </w:rPr>
      </w:pPr>
    </w:p>
    <w:p w14:paraId="6ED4E1A8" w14:textId="77777777" w:rsidR="00000000" w:rsidRDefault="00026F1C">
      <w:pPr>
        <w:pStyle w:val="a0"/>
        <w:rPr>
          <w:rFonts w:hint="cs"/>
          <w:rtl/>
        </w:rPr>
      </w:pPr>
      <w:r>
        <w:rPr>
          <w:rFonts w:hint="cs"/>
          <w:rtl/>
        </w:rPr>
        <w:t xml:space="preserve">אדוני היושב-ראש, אני מבקש להרגיע את חברי בימין ואת חברי בשמאל. אני רוצה להרגיע אתכם מניסיוני האישי, </w:t>
      </w:r>
      <w:r>
        <w:rPr>
          <w:rFonts w:hint="cs"/>
          <w:rtl/>
        </w:rPr>
        <w:t xml:space="preserve">כמייצג ציבור. אל תדאגו, אהוד אולמרט אומר היום ככה מפני שזה נוח לו, אתמול הוא אמר אחרת מפני שהיה נוח לו אחרת, מחר הוא יגיד אחרת מפני שיהיה נוח לו אחרת. כך הוא נהג כלפינו, כך הוא נוהג כלפיכם. מה שמעניין אותו זה דבר אחד - זה אהוד אולמרט. </w:t>
      </w:r>
    </w:p>
    <w:p w14:paraId="77E1E01D" w14:textId="77777777" w:rsidR="00000000" w:rsidRDefault="00026F1C">
      <w:pPr>
        <w:pStyle w:val="a0"/>
        <w:rPr>
          <w:rFonts w:hint="cs"/>
          <w:rtl/>
        </w:rPr>
      </w:pPr>
    </w:p>
    <w:p w14:paraId="2F5FC2EE" w14:textId="77777777" w:rsidR="00000000" w:rsidRDefault="00026F1C">
      <w:pPr>
        <w:pStyle w:val="a0"/>
        <w:rPr>
          <w:rFonts w:hint="cs"/>
          <w:rtl/>
        </w:rPr>
      </w:pPr>
      <w:r>
        <w:rPr>
          <w:rFonts w:hint="cs"/>
          <w:rtl/>
        </w:rPr>
        <w:t xml:space="preserve">אני רוצה להגיד לך, </w:t>
      </w:r>
      <w:r>
        <w:rPr>
          <w:rFonts w:hint="cs"/>
          <w:rtl/>
        </w:rPr>
        <w:t>אדוני היושב-ראש, ישבתי פה עם חבר הכנסת טלב אלסאנע, והוא הביע דאגה שהמלים של אהוד אולמרט יכולות לחסל את מפלגת העבודה, מפני שאנשים יצביעו לאולמרט. אמרתי לו שאני מתחיל להיות מודאג שהוא הולך לחסל את המפלגות הערביות, כי הערבים יצביעו עבורו. אז הוא אמר לי: אל תד</w:t>
      </w:r>
      <w:r>
        <w:rPr>
          <w:rFonts w:hint="cs"/>
          <w:rtl/>
        </w:rPr>
        <w:t>אג, נעקוף אותו מימין.</w:t>
      </w:r>
    </w:p>
    <w:p w14:paraId="07C5EAD3" w14:textId="77777777" w:rsidR="00000000" w:rsidRDefault="00026F1C">
      <w:pPr>
        <w:pStyle w:val="a0"/>
        <w:ind w:firstLine="0"/>
        <w:rPr>
          <w:rFonts w:hint="cs"/>
          <w:rtl/>
        </w:rPr>
      </w:pPr>
    </w:p>
    <w:p w14:paraId="4ECE4345" w14:textId="77777777" w:rsidR="00000000" w:rsidRDefault="00026F1C">
      <w:pPr>
        <w:pStyle w:val="af1"/>
        <w:rPr>
          <w:rtl/>
        </w:rPr>
      </w:pPr>
      <w:r>
        <w:rPr>
          <w:rtl/>
        </w:rPr>
        <w:t>היו"ר משה כחלון:</w:t>
      </w:r>
    </w:p>
    <w:p w14:paraId="59F784C2" w14:textId="77777777" w:rsidR="00000000" w:rsidRDefault="00026F1C">
      <w:pPr>
        <w:pStyle w:val="a0"/>
        <w:rPr>
          <w:rtl/>
        </w:rPr>
      </w:pPr>
    </w:p>
    <w:p w14:paraId="07ACE663" w14:textId="77777777" w:rsidR="00000000" w:rsidRDefault="00026F1C">
      <w:pPr>
        <w:pStyle w:val="a0"/>
        <w:rPr>
          <w:rFonts w:hint="cs"/>
          <w:rtl/>
        </w:rPr>
      </w:pPr>
      <w:r>
        <w:rPr>
          <w:rFonts w:hint="cs"/>
          <w:rtl/>
        </w:rPr>
        <w:t>תודה רבה. חבר הכנסת דוד טל - אינו נוכח. חבר הכנסת עבד-אלמאלכ דהאמשה, בבקשה.</w:t>
      </w:r>
    </w:p>
    <w:p w14:paraId="0F0F2AA0" w14:textId="77777777" w:rsidR="00000000" w:rsidRDefault="00026F1C">
      <w:pPr>
        <w:pStyle w:val="a0"/>
        <w:rPr>
          <w:rFonts w:hint="cs"/>
          <w:rtl/>
        </w:rPr>
      </w:pPr>
    </w:p>
    <w:p w14:paraId="53E2FA9D" w14:textId="77777777" w:rsidR="00000000" w:rsidRDefault="00026F1C">
      <w:pPr>
        <w:pStyle w:val="af0"/>
        <w:rPr>
          <w:rtl/>
        </w:rPr>
      </w:pPr>
      <w:bookmarkStart w:id="625" w:name="FS000000526T10_12_2003_17_55_35C"/>
      <w:bookmarkEnd w:id="625"/>
      <w:r>
        <w:rPr>
          <w:rFonts w:hint="eastAsia"/>
          <w:rtl/>
        </w:rPr>
        <w:t>משה</w:t>
      </w:r>
      <w:r>
        <w:rPr>
          <w:rtl/>
        </w:rPr>
        <w:t xml:space="preserve"> גפני (יהדות התורה):</w:t>
      </w:r>
    </w:p>
    <w:p w14:paraId="45B5459B" w14:textId="77777777" w:rsidR="00000000" w:rsidRDefault="00026F1C">
      <w:pPr>
        <w:pStyle w:val="a0"/>
        <w:rPr>
          <w:rFonts w:hint="cs"/>
          <w:rtl/>
        </w:rPr>
      </w:pPr>
    </w:p>
    <w:p w14:paraId="563C2CB7" w14:textId="77777777" w:rsidR="00000000" w:rsidRDefault="00026F1C">
      <w:pPr>
        <w:pStyle w:val="a0"/>
        <w:rPr>
          <w:rFonts w:hint="cs"/>
          <w:rtl/>
        </w:rPr>
      </w:pPr>
      <w:r>
        <w:rPr>
          <w:rFonts w:hint="cs"/>
          <w:rtl/>
        </w:rPr>
        <w:t>כשאתה מגיע לנושאים שלי, הקדוש-ברוך-הוא, סימן שהמצב קשה.</w:t>
      </w:r>
    </w:p>
    <w:p w14:paraId="5D8C476A" w14:textId="77777777" w:rsidR="00000000" w:rsidRDefault="00026F1C">
      <w:pPr>
        <w:pStyle w:val="a0"/>
        <w:rPr>
          <w:rFonts w:hint="cs"/>
          <w:rtl/>
        </w:rPr>
      </w:pPr>
    </w:p>
    <w:p w14:paraId="699C8CAA" w14:textId="77777777" w:rsidR="00000000" w:rsidRDefault="00026F1C">
      <w:pPr>
        <w:pStyle w:val="af0"/>
        <w:rPr>
          <w:rtl/>
        </w:rPr>
      </w:pPr>
      <w:bookmarkStart w:id="626" w:name="FS000000550T10_12_2003_17_57_38"/>
      <w:bookmarkEnd w:id="626"/>
      <w:r>
        <w:rPr>
          <w:rFonts w:hint="eastAsia"/>
          <w:rtl/>
        </w:rPr>
        <w:t>שר</w:t>
      </w:r>
      <w:r>
        <w:rPr>
          <w:rtl/>
        </w:rPr>
        <w:t xml:space="preserve"> התעשייה, המסחר והתעסוקה אהוד אולמרט:</w:t>
      </w:r>
    </w:p>
    <w:p w14:paraId="35CD49D3" w14:textId="77777777" w:rsidR="00000000" w:rsidRDefault="00026F1C">
      <w:pPr>
        <w:pStyle w:val="a0"/>
        <w:rPr>
          <w:rFonts w:hint="cs"/>
          <w:rtl/>
        </w:rPr>
      </w:pPr>
    </w:p>
    <w:p w14:paraId="1F95E4FE" w14:textId="77777777" w:rsidR="00000000" w:rsidRDefault="00026F1C">
      <w:pPr>
        <w:pStyle w:val="a0"/>
        <w:rPr>
          <w:rFonts w:hint="cs"/>
          <w:rtl/>
        </w:rPr>
      </w:pPr>
      <w:r>
        <w:rPr>
          <w:rFonts w:hint="cs"/>
          <w:rtl/>
        </w:rPr>
        <w:t xml:space="preserve">מעניין שאף פעם </w:t>
      </w:r>
      <w:r>
        <w:rPr>
          <w:rFonts w:hint="cs"/>
          <w:rtl/>
        </w:rPr>
        <w:t>לא ראיתי אותו אצל הרבנים הגדולים. אליהם לא היתה לו זכות כניסה.</w:t>
      </w:r>
    </w:p>
    <w:p w14:paraId="547EA6BC" w14:textId="77777777" w:rsidR="00000000" w:rsidRDefault="00026F1C">
      <w:pPr>
        <w:pStyle w:val="a"/>
        <w:rPr>
          <w:rFonts w:hint="cs"/>
          <w:rtl/>
        </w:rPr>
      </w:pPr>
    </w:p>
    <w:p w14:paraId="19CF588F" w14:textId="77777777" w:rsidR="00000000" w:rsidRDefault="00026F1C">
      <w:pPr>
        <w:pStyle w:val="a"/>
        <w:rPr>
          <w:rtl/>
        </w:rPr>
      </w:pPr>
    </w:p>
    <w:p w14:paraId="42852CC2" w14:textId="77777777" w:rsidR="00000000" w:rsidRDefault="00026F1C">
      <w:pPr>
        <w:pStyle w:val="a"/>
        <w:rPr>
          <w:rtl/>
        </w:rPr>
      </w:pPr>
      <w:bookmarkStart w:id="627" w:name="FS000000550T10_12_2003_20_43_19"/>
      <w:bookmarkStart w:id="628" w:name="_Toc70328421"/>
      <w:bookmarkEnd w:id="627"/>
      <w:r>
        <w:rPr>
          <w:rtl/>
        </w:rPr>
        <w:t>עבד-אלמאלכ דהאמשה (רע"ם):</w:t>
      </w:r>
      <w:bookmarkEnd w:id="628"/>
    </w:p>
    <w:p w14:paraId="0A12DAE8" w14:textId="77777777" w:rsidR="00000000" w:rsidRDefault="00026F1C">
      <w:pPr>
        <w:pStyle w:val="a0"/>
        <w:rPr>
          <w:rFonts w:hint="cs"/>
          <w:rtl/>
        </w:rPr>
      </w:pPr>
    </w:p>
    <w:p w14:paraId="1064B440" w14:textId="77777777" w:rsidR="00000000" w:rsidRDefault="00026F1C">
      <w:pPr>
        <w:pStyle w:val="a0"/>
        <w:rPr>
          <w:rFonts w:hint="cs"/>
          <w:rtl/>
        </w:rPr>
      </w:pPr>
      <w:r>
        <w:rPr>
          <w:rFonts w:hint="cs"/>
          <w:rtl/>
        </w:rPr>
        <w:t>כבוד היושב-ראש, מכובדי ממלא-מקום ראש הממשלה, חברי חברי הכנסת, גם מכובדי השר עזרא, אני לא אדבר בליצנות. אני לא חושב שהנושא הזה, אפשר להתלוצץ בו. היכרות</w:t>
      </w:r>
      <w:r>
        <w:rPr>
          <w:rFonts w:hint="eastAsia"/>
          <w:rtl/>
        </w:rPr>
        <w:t>י</w:t>
      </w:r>
      <w:r>
        <w:rPr>
          <w:rFonts w:hint="cs"/>
          <w:rtl/>
        </w:rPr>
        <w:t xml:space="preserve"> עם ממלא-מקום</w:t>
      </w:r>
      <w:r>
        <w:rPr>
          <w:rFonts w:hint="cs"/>
          <w:rtl/>
        </w:rPr>
        <w:t xml:space="preserve"> ראש הממשלה איננה כזאת שיכולה להרשות לי להביע דעה אם הוא אדם שאומר מה שהוא חושב או לא אומר. פוליטיקאים יש הרבה. התרשמותי, שהוא דיבר דברים נכונים, כנים, מתוך לבו, דיבר דברים שהוא מאמין בהם, בהבדל ובשונה מהרבה חברי כנסת ומובילים אחרים. אני לא יודע אם הדברים </w:t>
      </w:r>
      <w:r>
        <w:rPr>
          <w:rFonts w:hint="cs"/>
          <w:rtl/>
        </w:rPr>
        <w:t xml:space="preserve">יזיקו או לא יזיקו, אני לא יודע. אני לא רוצה להזיק לאף אחד, ואני לא רוצה לעזור לאף אחד. אני רוצה להביע את דעתי כפי שאני התרשמתי. </w:t>
      </w:r>
    </w:p>
    <w:p w14:paraId="0263B70C" w14:textId="77777777" w:rsidR="00000000" w:rsidRDefault="00026F1C">
      <w:pPr>
        <w:pStyle w:val="a0"/>
        <w:rPr>
          <w:rFonts w:hint="cs"/>
          <w:rtl/>
        </w:rPr>
      </w:pPr>
    </w:p>
    <w:p w14:paraId="4671F8E3" w14:textId="77777777" w:rsidR="00000000" w:rsidRDefault="00026F1C">
      <w:pPr>
        <w:pStyle w:val="a0"/>
        <w:rPr>
          <w:rFonts w:hint="cs"/>
          <w:rtl/>
        </w:rPr>
      </w:pPr>
      <w:r>
        <w:rPr>
          <w:rFonts w:hint="cs"/>
          <w:rtl/>
        </w:rPr>
        <w:t xml:space="preserve">אני חושב שהדברים האלה, כולנו חייבים להרהר בהם. הגיע הזמן לשעת הכרעה. מספיק עם שפיכות הדמים, מספיק עם כל מה שהיה; חייבים למצוא </w:t>
      </w:r>
      <w:r>
        <w:rPr>
          <w:rFonts w:hint="cs"/>
          <w:rtl/>
        </w:rPr>
        <w:t>דרך אחרת. אם כבוד ממלא-מקום ראש הממשלה יוכל למשוך בתוך הממשלה גם להכרעה כזאת, שתשים קץ לתוהו ובוהו שאנחנו נמצאים בו הרבה שנים, במיוחד בשנים האחרונות, אני מברך על כך. תודה רבה.</w:t>
      </w:r>
    </w:p>
    <w:p w14:paraId="1D65F8C8" w14:textId="77777777" w:rsidR="00000000" w:rsidRDefault="00026F1C">
      <w:pPr>
        <w:pStyle w:val="a0"/>
        <w:rPr>
          <w:rFonts w:hint="cs"/>
          <w:rtl/>
        </w:rPr>
      </w:pPr>
    </w:p>
    <w:p w14:paraId="6C05D2BE" w14:textId="77777777" w:rsidR="00000000" w:rsidRDefault="00026F1C">
      <w:pPr>
        <w:pStyle w:val="af1"/>
        <w:rPr>
          <w:rtl/>
        </w:rPr>
      </w:pPr>
      <w:r>
        <w:rPr>
          <w:rtl/>
        </w:rPr>
        <w:t>היו"ר משה כחלון:</w:t>
      </w:r>
    </w:p>
    <w:p w14:paraId="3672A4CE" w14:textId="77777777" w:rsidR="00000000" w:rsidRDefault="00026F1C">
      <w:pPr>
        <w:pStyle w:val="a0"/>
        <w:rPr>
          <w:rtl/>
        </w:rPr>
      </w:pPr>
    </w:p>
    <w:p w14:paraId="67294E52" w14:textId="77777777" w:rsidR="00000000" w:rsidRDefault="00026F1C">
      <w:pPr>
        <w:pStyle w:val="a0"/>
        <w:rPr>
          <w:rFonts w:hint="cs"/>
          <w:rtl/>
        </w:rPr>
      </w:pPr>
      <w:r>
        <w:rPr>
          <w:rFonts w:hint="cs"/>
          <w:rtl/>
        </w:rPr>
        <w:t>תודה רבה. חבר הכנסת עסאם מח'ול, אחריו - חבר הכנסת אייכלר, ואח</w:t>
      </w:r>
      <w:r>
        <w:rPr>
          <w:rFonts w:hint="cs"/>
          <w:rtl/>
        </w:rPr>
        <w:t>ריו - חבר הכנסת יתום.</w:t>
      </w:r>
    </w:p>
    <w:p w14:paraId="36AE97AD" w14:textId="77777777" w:rsidR="00000000" w:rsidRDefault="00026F1C">
      <w:pPr>
        <w:pStyle w:val="a0"/>
        <w:ind w:firstLine="0"/>
        <w:rPr>
          <w:rFonts w:hint="cs"/>
          <w:rtl/>
        </w:rPr>
      </w:pPr>
    </w:p>
    <w:p w14:paraId="62FD934C" w14:textId="77777777" w:rsidR="00000000" w:rsidRDefault="00026F1C">
      <w:pPr>
        <w:pStyle w:val="a"/>
        <w:rPr>
          <w:rtl/>
        </w:rPr>
      </w:pPr>
      <w:bookmarkStart w:id="629" w:name="FS000000542T10_12_2003_18_02_35"/>
      <w:bookmarkStart w:id="630" w:name="_Toc70328422"/>
      <w:bookmarkEnd w:id="629"/>
      <w:r>
        <w:rPr>
          <w:rFonts w:hint="eastAsia"/>
          <w:rtl/>
        </w:rPr>
        <w:t>עסאם</w:t>
      </w:r>
      <w:r>
        <w:rPr>
          <w:rtl/>
        </w:rPr>
        <w:t xml:space="preserve"> מח'ול (חד"ש-תע"ל):</w:t>
      </w:r>
      <w:bookmarkEnd w:id="630"/>
    </w:p>
    <w:p w14:paraId="3508C771" w14:textId="77777777" w:rsidR="00000000" w:rsidRDefault="00026F1C">
      <w:pPr>
        <w:pStyle w:val="a0"/>
        <w:rPr>
          <w:rFonts w:hint="cs"/>
          <w:rtl/>
        </w:rPr>
      </w:pPr>
    </w:p>
    <w:p w14:paraId="2CD8050E" w14:textId="77777777" w:rsidR="00000000" w:rsidRDefault="00026F1C">
      <w:pPr>
        <w:pStyle w:val="a0"/>
        <w:rPr>
          <w:rFonts w:hint="cs"/>
          <w:rtl/>
        </w:rPr>
      </w:pPr>
      <w:r>
        <w:rPr>
          <w:rFonts w:hint="cs"/>
          <w:rtl/>
        </w:rPr>
        <w:t>אדוני היושב-ראש, אדוני השר אולמרט, אני מציע לכולנו לא להתבלבל מהנאום הזה. אומנם השר אולמרט אמר בצדק שזו העמדה שהבטיח ראש הממשלה. אני טוען שזו העמדה שראש הממשלה שרון מבטיח כבר 20 שנים לפחות. זו התוכנית ההיסטור</w:t>
      </w:r>
      <w:r>
        <w:rPr>
          <w:rFonts w:hint="cs"/>
          <w:rtl/>
        </w:rPr>
        <w:t xml:space="preserve">ית שאתה הגיע לשלטון ראש הממשלה שרון, שהקול בה - כפי ששמענו היום - הוא קול של שלום, אבל הידיים הם ידיים של  המשך הכיבוש והסיפוח. </w:t>
      </w:r>
    </w:p>
    <w:p w14:paraId="7646BD1A" w14:textId="77777777" w:rsidR="00000000" w:rsidRDefault="00026F1C">
      <w:pPr>
        <w:pStyle w:val="a0"/>
        <w:rPr>
          <w:rFonts w:hint="cs"/>
          <w:rtl/>
        </w:rPr>
      </w:pPr>
    </w:p>
    <w:p w14:paraId="12D1988B" w14:textId="77777777" w:rsidR="00000000" w:rsidRDefault="00026F1C">
      <w:pPr>
        <w:pStyle w:val="a0"/>
        <w:rPr>
          <w:rFonts w:hint="cs"/>
          <w:rtl/>
        </w:rPr>
      </w:pPr>
      <w:r>
        <w:rPr>
          <w:rFonts w:hint="cs"/>
          <w:rtl/>
        </w:rPr>
        <w:t>בסופו של דבר,  כל צעד חד-צדדי הוא בלי הסכם; זה תחליף להסכם, מכיוון שכל הסכם חייב להיות מבוסס על גבולות 1967. הממשלה הזאת והיוש</w:t>
      </w:r>
      <w:r>
        <w:rPr>
          <w:rFonts w:hint="cs"/>
          <w:rtl/>
        </w:rPr>
        <w:t>ב בראשה מתנגדים לנסיגה, מתנגדים לסיים את הכיבוש, ולכן לא יהיה כאן שום פתרון ושום חידוש. לכן, אני מציע להירגע בנושא הזה.</w:t>
      </w:r>
    </w:p>
    <w:p w14:paraId="0DD5B6FC" w14:textId="77777777" w:rsidR="00000000" w:rsidRDefault="00026F1C">
      <w:pPr>
        <w:pStyle w:val="a0"/>
        <w:rPr>
          <w:rFonts w:hint="cs"/>
          <w:rtl/>
        </w:rPr>
      </w:pPr>
    </w:p>
    <w:p w14:paraId="5AD994A6" w14:textId="77777777" w:rsidR="00000000" w:rsidRDefault="00026F1C">
      <w:pPr>
        <w:pStyle w:val="af1"/>
        <w:rPr>
          <w:rtl/>
        </w:rPr>
      </w:pPr>
      <w:r>
        <w:rPr>
          <w:rtl/>
        </w:rPr>
        <w:t>היו"ר משה כחלון:</w:t>
      </w:r>
    </w:p>
    <w:p w14:paraId="6828797F" w14:textId="77777777" w:rsidR="00000000" w:rsidRDefault="00026F1C">
      <w:pPr>
        <w:pStyle w:val="a0"/>
        <w:rPr>
          <w:rtl/>
        </w:rPr>
      </w:pPr>
    </w:p>
    <w:p w14:paraId="73C9EB21" w14:textId="77777777" w:rsidR="00000000" w:rsidRDefault="00026F1C">
      <w:pPr>
        <w:pStyle w:val="a0"/>
        <w:rPr>
          <w:rFonts w:hint="cs"/>
          <w:rtl/>
        </w:rPr>
      </w:pPr>
      <w:r>
        <w:rPr>
          <w:rFonts w:hint="cs"/>
          <w:rtl/>
        </w:rPr>
        <w:t>תודה רבה. חבר הכנסת הרב ישראל אייכלר, בבקשה.</w:t>
      </w:r>
    </w:p>
    <w:p w14:paraId="244E43B5" w14:textId="77777777" w:rsidR="00000000" w:rsidRDefault="00026F1C">
      <w:pPr>
        <w:pStyle w:val="a0"/>
        <w:ind w:firstLine="0"/>
        <w:rPr>
          <w:rFonts w:hint="cs"/>
          <w:rtl/>
        </w:rPr>
      </w:pPr>
    </w:p>
    <w:p w14:paraId="69882DD3" w14:textId="77777777" w:rsidR="00000000" w:rsidRDefault="00026F1C">
      <w:pPr>
        <w:pStyle w:val="a"/>
        <w:rPr>
          <w:rtl/>
        </w:rPr>
      </w:pPr>
      <w:bookmarkStart w:id="631" w:name="FS000001057T10_12_2003_18_12_31"/>
      <w:bookmarkStart w:id="632" w:name="_Toc70328423"/>
      <w:bookmarkEnd w:id="631"/>
      <w:r>
        <w:rPr>
          <w:rFonts w:hint="eastAsia"/>
          <w:rtl/>
        </w:rPr>
        <w:t>ישראל</w:t>
      </w:r>
      <w:r>
        <w:rPr>
          <w:rtl/>
        </w:rPr>
        <w:t xml:space="preserve"> אייכלר (יהדות התורה):</w:t>
      </w:r>
      <w:bookmarkEnd w:id="632"/>
    </w:p>
    <w:p w14:paraId="2852E4E6" w14:textId="77777777" w:rsidR="00000000" w:rsidRDefault="00026F1C">
      <w:pPr>
        <w:pStyle w:val="a0"/>
        <w:rPr>
          <w:rFonts w:hint="cs"/>
          <w:rtl/>
        </w:rPr>
      </w:pPr>
    </w:p>
    <w:p w14:paraId="0F241EF4" w14:textId="77777777" w:rsidR="00000000" w:rsidRDefault="00026F1C">
      <w:pPr>
        <w:pStyle w:val="a0"/>
        <w:rPr>
          <w:rFonts w:hint="cs"/>
          <w:rtl/>
        </w:rPr>
      </w:pPr>
      <w:r>
        <w:rPr>
          <w:rFonts w:hint="cs"/>
          <w:rtl/>
        </w:rPr>
        <w:t>אדוני היושב-ראש, קודם כול, לעצם העניין אני</w:t>
      </w:r>
      <w:r>
        <w:rPr>
          <w:rFonts w:hint="cs"/>
          <w:rtl/>
        </w:rPr>
        <w:t xml:space="preserve"> רוצה לקבוע, שמי שחושב שנסיגה חד-צדדית תמנע שפיכות דמים, פשוט טועה טעות מרה. גם מי שמסכים לוויתורים כואבים למען שלום, זה כדי למנוע שפיכות דמים. נסיגה חד-צדדית בוודאי לא תמנע את זה.</w:t>
      </w:r>
    </w:p>
    <w:p w14:paraId="77C4307B" w14:textId="77777777" w:rsidR="00000000" w:rsidRDefault="00026F1C">
      <w:pPr>
        <w:pStyle w:val="a0"/>
        <w:rPr>
          <w:rFonts w:hint="cs"/>
          <w:rtl/>
        </w:rPr>
      </w:pPr>
    </w:p>
    <w:p w14:paraId="3C84E794" w14:textId="77777777" w:rsidR="00000000" w:rsidRDefault="00026F1C">
      <w:pPr>
        <w:pStyle w:val="a0"/>
        <w:rPr>
          <w:rFonts w:hint="cs"/>
          <w:rtl/>
        </w:rPr>
      </w:pPr>
      <w:r>
        <w:rPr>
          <w:rFonts w:hint="cs"/>
          <w:rtl/>
        </w:rPr>
        <w:t>אני רוצה להתייחס לטענה שהשמיע ממלא-מקום ראש הממשלה אהוד אולמרט על עניין של</w:t>
      </w:r>
      <w:r>
        <w:rPr>
          <w:rFonts w:hint="cs"/>
          <w:rtl/>
        </w:rPr>
        <w:t xml:space="preserve"> הכרת הטוב לגבי חבר הכנסת הרב גפני. אין לך כפיות טובה גדולה מזו של הוצאת הציבור החרדי - ולא הוצאת נציגיו בכנסת מהקואליציה, אלא הוצאת הציבור החרדי מן הקונסנזוס הלאומי, פגיעה בילדי ישראל ובמוסדות התורה, כשאתה היית אדריכל ההסכם הטמא בין שינוי למפד"ל. זאת כפיו</w:t>
      </w:r>
      <w:r>
        <w:rPr>
          <w:rFonts w:hint="cs"/>
          <w:rtl/>
        </w:rPr>
        <w:t xml:space="preserve">ת הטובה הנוראה ביותר, אחרי שהציבור החרדי שמר לך נאמנות, ובאמת אתה אכן היית שותף לויאלי שלו הרבה שנים, עד שהחלפת את התקליט, כמו שעכשיו אתה מחליף תקליט. </w:t>
      </w:r>
    </w:p>
    <w:p w14:paraId="51B4ED36" w14:textId="77777777" w:rsidR="00000000" w:rsidRDefault="00026F1C">
      <w:pPr>
        <w:pStyle w:val="a0"/>
        <w:rPr>
          <w:rFonts w:hint="cs"/>
          <w:rtl/>
        </w:rPr>
      </w:pPr>
    </w:p>
    <w:p w14:paraId="24FCFF4B" w14:textId="77777777" w:rsidR="00000000" w:rsidRDefault="00026F1C">
      <w:pPr>
        <w:pStyle w:val="a0"/>
        <w:rPr>
          <w:rFonts w:hint="cs"/>
          <w:rtl/>
        </w:rPr>
      </w:pPr>
      <w:r>
        <w:rPr>
          <w:rFonts w:hint="cs"/>
          <w:rtl/>
        </w:rPr>
        <w:t xml:space="preserve">אתה פתחת את המנהרות, וזה עלה ב-13 הרוגים, והיום אתה בא ואומר שאין ברירה ואין מנוס. </w:t>
      </w:r>
    </w:p>
    <w:p w14:paraId="18DAAF73" w14:textId="77777777" w:rsidR="00000000" w:rsidRDefault="00026F1C">
      <w:pPr>
        <w:pStyle w:val="a0"/>
        <w:rPr>
          <w:rFonts w:hint="cs"/>
          <w:rtl/>
        </w:rPr>
      </w:pPr>
    </w:p>
    <w:p w14:paraId="18898208" w14:textId="77777777" w:rsidR="00000000" w:rsidRDefault="00026F1C">
      <w:pPr>
        <w:pStyle w:val="a0"/>
        <w:rPr>
          <w:rFonts w:hint="cs"/>
          <w:rtl/>
        </w:rPr>
      </w:pPr>
      <w:r>
        <w:rPr>
          <w:rFonts w:hint="cs"/>
          <w:rtl/>
        </w:rPr>
        <w:t>הזכרת פה את אבא של</w:t>
      </w:r>
      <w:r>
        <w:rPr>
          <w:rFonts w:hint="cs"/>
          <w:rtl/>
        </w:rPr>
        <w:t>ך, זיכרונו לברכה. היתה אז תוכנית החלוקה. אני לא יודע אם אבא שלך תמך בתוכנית החלוקה.</w:t>
      </w:r>
    </w:p>
    <w:p w14:paraId="6E4E29AC" w14:textId="77777777" w:rsidR="00000000" w:rsidRDefault="00026F1C">
      <w:pPr>
        <w:pStyle w:val="a0"/>
        <w:rPr>
          <w:rFonts w:hint="cs"/>
          <w:rtl/>
        </w:rPr>
      </w:pPr>
    </w:p>
    <w:p w14:paraId="47A1913D" w14:textId="77777777" w:rsidR="00000000" w:rsidRDefault="00026F1C">
      <w:pPr>
        <w:pStyle w:val="af1"/>
        <w:rPr>
          <w:rtl/>
        </w:rPr>
      </w:pPr>
      <w:r>
        <w:rPr>
          <w:rtl/>
        </w:rPr>
        <w:t>היו"ר משה כחלון:</w:t>
      </w:r>
    </w:p>
    <w:p w14:paraId="1C4D9E6A" w14:textId="77777777" w:rsidR="00000000" w:rsidRDefault="00026F1C">
      <w:pPr>
        <w:pStyle w:val="a0"/>
        <w:rPr>
          <w:rtl/>
        </w:rPr>
      </w:pPr>
    </w:p>
    <w:p w14:paraId="68C30665" w14:textId="77777777" w:rsidR="00000000" w:rsidRDefault="00026F1C">
      <w:pPr>
        <w:pStyle w:val="a0"/>
        <w:rPr>
          <w:rFonts w:hint="cs"/>
          <w:rtl/>
        </w:rPr>
      </w:pPr>
      <w:r>
        <w:rPr>
          <w:rFonts w:hint="cs"/>
          <w:rtl/>
        </w:rPr>
        <w:t>אני מבקש לסיים, הרב אייכלר. משפט אחרון.</w:t>
      </w:r>
    </w:p>
    <w:p w14:paraId="1CD9523F" w14:textId="77777777" w:rsidR="00000000" w:rsidRDefault="00026F1C">
      <w:pPr>
        <w:pStyle w:val="a0"/>
        <w:rPr>
          <w:rFonts w:hint="cs"/>
          <w:rtl/>
        </w:rPr>
      </w:pPr>
    </w:p>
    <w:p w14:paraId="5834F089" w14:textId="77777777" w:rsidR="00000000" w:rsidRDefault="00026F1C">
      <w:pPr>
        <w:pStyle w:val="-"/>
        <w:rPr>
          <w:rtl/>
        </w:rPr>
      </w:pPr>
      <w:bookmarkStart w:id="633" w:name="FS000001057T10_12_2003_18_18_44C"/>
      <w:bookmarkEnd w:id="633"/>
      <w:r>
        <w:rPr>
          <w:rtl/>
        </w:rPr>
        <w:t>ישראל אייכלר (יהדות התורה):</w:t>
      </w:r>
    </w:p>
    <w:p w14:paraId="01FC93B6" w14:textId="77777777" w:rsidR="00000000" w:rsidRDefault="00026F1C">
      <w:pPr>
        <w:pStyle w:val="a0"/>
        <w:rPr>
          <w:rtl/>
        </w:rPr>
      </w:pPr>
    </w:p>
    <w:p w14:paraId="51BB5BB9" w14:textId="77777777" w:rsidR="00000000" w:rsidRDefault="00026F1C">
      <w:pPr>
        <w:pStyle w:val="a0"/>
        <w:rPr>
          <w:rFonts w:hint="cs"/>
          <w:rtl/>
        </w:rPr>
      </w:pPr>
      <w:r>
        <w:rPr>
          <w:rFonts w:hint="cs"/>
          <w:rtl/>
        </w:rPr>
        <w:t>אני רוצה לקרוא למפד"ל ולאיחוד הלאומי. אתם הרי רואים שהם מגרשים אתכם מהממשלה, אדון ש</w:t>
      </w:r>
      <w:r>
        <w:rPr>
          <w:rFonts w:hint="cs"/>
          <w:rtl/>
        </w:rPr>
        <w:t>רון ואדון אולמרט. הם לא רוצים אתכם. אולי הם כבר סגרו עם מפלגת העבודה, או יסגרו. תצאו בכבוד עכשיו, לפני שיגרשו אתכם מן העיר, וגם תאכלו דגים סרוחים וגם תגורשו מן העיר.</w:t>
      </w:r>
    </w:p>
    <w:p w14:paraId="1BBAA14D" w14:textId="77777777" w:rsidR="00000000" w:rsidRDefault="00026F1C">
      <w:pPr>
        <w:pStyle w:val="a0"/>
        <w:rPr>
          <w:rFonts w:hint="cs"/>
          <w:rtl/>
        </w:rPr>
      </w:pPr>
    </w:p>
    <w:p w14:paraId="61CAD053" w14:textId="77777777" w:rsidR="00000000" w:rsidRDefault="00026F1C">
      <w:pPr>
        <w:pStyle w:val="af1"/>
        <w:rPr>
          <w:rtl/>
        </w:rPr>
      </w:pPr>
      <w:r>
        <w:rPr>
          <w:rtl/>
        </w:rPr>
        <w:t>היו"ר משה כחלון:</w:t>
      </w:r>
    </w:p>
    <w:p w14:paraId="3CA6F9B0" w14:textId="77777777" w:rsidR="00000000" w:rsidRDefault="00026F1C">
      <w:pPr>
        <w:pStyle w:val="a0"/>
        <w:rPr>
          <w:rtl/>
        </w:rPr>
      </w:pPr>
    </w:p>
    <w:p w14:paraId="6CC5A03D" w14:textId="77777777" w:rsidR="00000000" w:rsidRDefault="00026F1C">
      <w:pPr>
        <w:pStyle w:val="a0"/>
        <w:rPr>
          <w:rFonts w:hint="cs"/>
          <w:rtl/>
        </w:rPr>
      </w:pPr>
      <w:r>
        <w:rPr>
          <w:rFonts w:hint="cs"/>
          <w:rtl/>
        </w:rPr>
        <w:t>תודה רבה. חבר הכנסת דני יתום, בבקשה. אחריו הודעה קצרה של חמש שניות לחבר</w:t>
      </w:r>
      <w:r>
        <w:rPr>
          <w:rFonts w:hint="cs"/>
          <w:rtl/>
        </w:rPr>
        <w:t xml:space="preserve"> הכנסת אריאל, ואנחנו עוברים להצבעה.</w:t>
      </w:r>
    </w:p>
    <w:p w14:paraId="74A1330D" w14:textId="77777777" w:rsidR="00000000" w:rsidRDefault="00026F1C">
      <w:pPr>
        <w:pStyle w:val="a0"/>
        <w:rPr>
          <w:rFonts w:hint="cs"/>
          <w:rtl/>
        </w:rPr>
      </w:pPr>
    </w:p>
    <w:p w14:paraId="67307354" w14:textId="77777777" w:rsidR="00000000" w:rsidRDefault="00026F1C">
      <w:pPr>
        <w:pStyle w:val="af0"/>
        <w:rPr>
          <w:rtl/>
        </w:rPr>
      </w:pPr>
      <w:r>
        <w:rPr>
          <w:rFonts w:hint="eastAsia"/>
          <w:rtl/>
        </w:rPr>
        <w:t>אליעזר</w:t>
      </w:r>
      <w:r>
        <w:rPr>
          <w:rtl/>
        </w:rPr>
        <w:t xml:space="preserve"> כהן (האיחוד הלאומי - ישראל ביתנו):</w:t>
      </w:r>
    </w:p>
    <w:p w14:paraId="48C5563A" w14:textId="77777777" w:rsidR="00000000" w:rsidRDefault="00026F1C">
      <w:pPr>
        <w:pStyle w:val="a0"/>
        <w:rPr>
          <w:rFonts w:hint="cs"/>
          <w:rtl/>
        </w:rPr>
      </w:pPr>
    </w:p>
    <w:p w14:paraId="5589BA72" w14:textId="77777777" w:rsidR="00000000" w:rsidRDefault="00026F1C">
      <w:pPr>
        <w:pStyle w:val="a0"/>
        <w:rPr>
          <w:rFonts w:hint="cs"/>
          <w:rtl/>
        </w:rPr>
      </w:pPr>
      <w:r>
        <w:rPr>
          <w:rFonts w:hint="cs"/>
          <w:rtl/>
        </w:rPr>
        <w:t>עד</w:t>
      </w:r>
      <w:r>
        <w:rPr>
          <w:rFonts w:hint="cs"/>
        </w:rPr>
        <w:t xml:space="preserve"> </w:t>
      </w:r>
      <w:r>
        <w:rPr>
          <w:rFonts w:hint="cs"/>
          <w:rtl/>
        </w:rPr>
        <w:t xml:space="preserve"> שנצא מהממשלה נוציא להם את הנשמה.</w:t>
      </w:r>
    </w:p>
    <w:p w14:paraId="1FC29D47" w14:textId="77777777" w:rsidR="00000000" w:rsidRDefault="00026F1C">
      <w:pPr>
        <w:pStyle w:val="a0"/>
        <w:rPr>
          <w:rFonts w:hint="cs"/>
          <w:rtl/>
        </w:rPr>
      </w:pPr>
    </w:p>
    <w:p w14:paraId="08187BEC" w14:textId="77777777" w:rsidR="00000000" w:rsidRDefault="00026F1C">
      <w:pPr>
        <w:pStyle w:val="a"/>
        <w:rPr>
          <w:rtl/>
        </w:rPr>
      </w:pPr>
      <w:bookmarkStart w:id="634" w:name="FS000001045T10_12_2003_18_21_01"/>
      <w:bookmarkStart w:id="635" w:name="_Toc70328424"/>
      <w:bookmarkEnd w:id="634"/>
      <w:r>
        <w:rPr>
          <w:rFonts w:hint="eastAsia"/>
          <w:rtl/>
        </w:rPr>
        <w:t>דני</w:t>
      </w:r>
      <w:r>
        <w:rPr>
          <w:rtl/>
        </w:rPr>
        <w:t xml:space="preserve"> יתום (העבודה-מימד):</w:t>
      </w:r>
      <w:bookmarkEnd w:id="635"/>
    </w:p>
    <w:p w14:paraId="2E56B905" w14:textId="77777777" w:rsidR="00000000" w:rsidRDefault="00026F1C">
      <w:pPr>
        <w:pStyle w:val="a0"/>
        <w:rPr>
          <w:rFonts w:hint="cs"/>
          <w:rtl/>
        </w:rPr>
      </w:pPr>
    </w:p>
    <w:p w14:paraId="5004B5B4" w14:textId="77777777" w:rsidR="00000000" w:rsidRDefault="00026F1C">
      <w:pPr>
        <w:pStyle w:val="a0"/>
        <w:rPr>
          <w:rFonts w:hint="cs"/>
          <w:rtl/>
        </w:rPr>
      </w:pPr>
      <w:r>
        <w:rPr>
          <w:rFonts w:hint="cs"/>
          <w:rtl/>
        </w:rPr>
        <w:t>אדוני היושב-ראש, אדוני ממלא-מקום ראש הממשלה, אדוני השר עזרא, חברותי וחברי חברי הכנסת, אני מאוד מעודד מהקו האחר שנ</w:t>
      </w:r>
      <w:r>
        <w:rPr>
          <w:rFonts w:hint="cs"/>
          <w:rtl/>
        </w:rPr>
        <w:t xml:space="preserve">שמע בימים האחרונים מפי הבכירים ביותר בתנועת הליכוד. הדברים הללו לא נשמעים רק מפיו של ממלא-מקום ראש הממשלה, הם נשמעים גם מפיו של ראש הממשלה עצמו. </w:t>
      </w:r>
    </w:p>
    <w:p w14:paraId="5FBB9FC4" w14:textId="77777777" w:rsidR="00000000" w:rsidRDefault="00026F1C">
      <w:pPr>
        <w:pStyle w:val="a0"/>
        <w:rPr>
          <w:rFonts w:hint="cs"/>
          <w:rtl/>
        </w:rPr>
      </w:pPr>
    </w:p>
    <w:p w14:paraId="3BED1931" w14:textId="77777777" w:rsidR="00000000" w:rsidRDefault="00026F1C">
      <w:pPr>
        <w:pStyle w:val="a0"/>
        <w:rPr>
          <w:rFonts w:hint="cs"/>
          <w:rtl/>
        </w:rPr>
      </w:pPr>
      <w:r>
        <w:rPr>
          <w:rFonts w:hint="cs"/>
          <w:rtl/>
        </w:rPr>
        <w:t>תמיד נטלנו את גורלנו בידינו, ואני חושב שכך צריך להיות. אנחנו מדינה חזקה, וחשוב שאת החלטותינו נקבל באומץ, ומתו</w:t>
      </w:r>
      <w:r>
        <w:rPr>
          <w:rFonts w:hint="cs"/>
          <w:rtl/>
        </w:rPr>
        <w:t xml:space="preserve">ך עמדה של עוצמה. את שטחי יהודה ושומרון ואת מדבר סיני - שממנו נותרנו ברצועת-עזה - כבשנו כתוצאה מכורח, כתוצאה ממלחמה שנכפתה עלינו. לא התכוונו להישאר שם ולא התכוונו לשלוט בעם אחר. </w:t>
      </w:r>
    </w:p>
    <w:p w14:paraId="11EC315D" w14:textId="77777777" w:rsidR="00000000" w:rsidRDefault="00026F1C">
      <w:pPr>
        <w:pStyle w:val="a0"/>
        <w:rPr>
          <w:rFonts w:hint="cs"/>
          <w:rtl/>
        </w:rPr>
      </w:pPr>
    </w:p>
    <w:p w14:paraId="2D2E77FB" w14:textId="77777777" w:rsidR="00000000" w:rsidRDefault="00026F1C">
      <w:pPr>
        <w:pStyle w:val="a0"/>
        <w:rPr>
          <w:rFonts w:hint="cs"/>
          <w:rtl/>
        </w:rPr>
      </w:pPr>
      <w:r>
        <w:rPr>
          <w:rFonts w:hint="cs"/>
          <w:rtl/>
        </w:rPr>
        <w:t>הציונות, שרק אתמול העלינו אותה על נס, איננה מזכירה אף לא במקום אחד ואיננה מטי</w:t>
      </w:r>
      <w:r>
        <w:rPr>
          <w:rFonts w:hint="cs"/>
          <w:rtl/>
        </w:rPr>
        <w:t>פה אף לא במקום אחד להרחבת שטחיה של מדינת ישראל. לכן, אנחנו נצטרך להמתין, אדוני ממלא-מקום ראש הממשלה, למעשים ולא רק לדיבורים. וכך נפעל.</w:t>
      </w:r>
    </w:p>
    <w:p w14:paraId="6ABD9EB0" w14:textId="77777777" w:rsidR="00000000" w:rsidRDefault="00026F1C">
      <w:pPr>
        <w:pStyle w:val="a0"/>
        <w:rPr>
          <w:rFonts w:hint="cs"/>
          <w:rtl/>
        </w:rPr>
      </w:pPr>
    </w:p>
    <w:p w14:paraId="077DC339" w14:textId="77777777" w:rsidR="00000000" w:rsidRDefault="00026F1C">
      <w:pPr>
        <w:pStyle w:val="af1"/>
        <w:rPr>
          <w:rtl/>
        </w:rPr>
      </w:pPr>
      <w:r>
        <w:rPr>
          <w:rtl/>
        </w:rPr>
        <w:t>היו"ר משה כחלון:</w:t>
      </w:r>
    </w:p>
    <w:p w14:paraId="7EB709CA" w14:textId="77777777" w:rsidR="00000000" w:rsidRDefault="00026F1C">
      <w:pPr>
        <w:pStyle w:val="a0"/>
        <w:rPr>
          <w:rtl/>
        </w:rPr>
      </w:pPr>
    </w:p>
    <w:p w14:paraId="4EFF9167" w14:textId="77777777" w:rsidR="00000000" w:rsidRDefault="00026F1C">
      <w:pPr>
        <w:pStyle w:val="a0"/>
        <w:rPr>
          <w:rFonts w:hint="cs"/>
          <w:rtl/>
        </w:rPr>
      </w:pPr>
      <w:r>
        <w:rPr>
          <w:rFonts w:hint="cs"/>
          <w:rtl/>
        </w:rPr>
        <w:t>תודה רבה. חבר הכנסת אריאל, הודעה קצרה, שני משפטים לא יותר.</w:t>
      </w:r>
    </w:p>
    <w:p w14:paraId="3D7A028C" w14:textId="77777777" w:rsidR="00000000" w:rsidRDefault="00026F1C">
      <w:pPr>
        <w:pStyle w:val="a0"/>
        <w:ind w:firstLine="0"/>
        <w:rPr>
          <w:rFonts w:hint="cs"/>
          <w:rtl/>
        </w:rPr>
      </w:pPr>
    </w:p>
    <w:p w14:paraId="0CC07E71" w14:textId="77777777" w:rsidR="00000000" w:rsidRDefault="00026F1C">
      <w:pPr>
        <w:pStyle w:val="a"/>
        <w:rPr>
          <w:rtl/>
        </w:rPr>
      </w:pPr>
      <w:bookmarkStart w:id="636" w:name="FS000000713T10_12_2003_18_29_11"/>
      <w:bookmarkStart w:id="637" w:name="_Toc70328425"/>
      <w:bookmarkEnd w:id="636"/>
      <w:r>
        <w:rPr>
          <w:rFonts w:hint="eastAsia"/>
          <w:rtl/>
        </w:rPr>
        <w:t>אורי</w:t>
      </w:r>
      <w:r>
        <w:rPr>
          <w:rtl/>
        </w:rPr>
        <w:t xml:space="preserve"> יהודה אריאל (האיחוד הלאומי - ישראל בי</w:t>
      </w:r>
      <w:r>
        <w:rPr>
          <w:rtl/>
        </w:rPr>
        <w:t>תנו):</w:t>
      </w:r>
      <w:bookmarkEnd w:id="637"/>
    </w:p>
    <w:p w14:paraId="4FBF76C3" w14:textId="77777777" w:rsidR="00000000" w:rsidRDefault="00026F1C">
      <w:pPr>
        <w:rPr>
          <w:rtl/>
        </w:rPr>
      </w:pPr>
    </w:p>
    <w:p w14:paraId="7F3BFC24" w14:textId="77777777" w:rsidR="00000000" w:rsidRDefault="00026F1C">
      <w:pPr>
        <w:pStyle w:val="a0"/>
        <w:rPr>
          <w:rFonts w:hint="cs"/>
          <w:rtl/>
        </w:rPr>
      </w:pPr>
      <w:r>
        <w:rPr>
          <w:rFonts w:hint="cs"/>
          <w:rtl/>
        </w:rPr>
        <w:t>אני מודה ליושב-ראש ומבקש להתנצל בפני השר אולמרט על שאלתי מה היה עושה אביו. לא התכוונתי לפגוע. סליחה. תודה.</w:t>
      </w:r>
    </w:p>
    <w:p w14:paraId="3B44E119" w14:textId="77777777" w:rsidR="00000000" w:rsidRDefault="00026F1C">
      <w:pPr>
        <w:pStyle w:val="a0"/>
        <w:rPr>
          <w:rFonts w:hint="cs"/>
          <w:rtl/>
        </w:rPr>
      </w:pPr>
    </w:p>
    <w:p w14:paraId="5C7C44D6" w14:textId="77777777" w:rsidR="00000000" w:rsidRDefault="00026F1C">
      <w:pPr>
        <w:pStyle w:val="af1"/>
        <w:rPr>
          <w:rtl/>
        </w:rPr>
      </w:pPr>
      <w:r>
        <w:rPr>
          <w:rtl/>
        </w:rPr>
        <w:t>היו"ר משה כחלון:</w:t>
      </w:r>
    </w:p>
    <w:p w14:paraId="2669ADE5" w14:textId="77777777" w:rsidR="00000000" w:rsidRDefault="00026F1C">
      <w:pPr>
        <w:pStyle w:val="a0"/>
        <w:rPr>
          <w:rtl/>
        </w:rPr>
      </w:pPr>
    </w:p>
    <w:p w14:paraId="3F40F01A" w14:textId="77777777" w:rsidR="00000000" w:rsidRDefault="00026F1C">
      <w:pPr>
        <w:pStyle w:val="a0"/>
        <w:rPr>
          <w:rFonts w:hint="cs"/>
          <w:rtl/>
        </w:rPr>
      </w:pPr>
      <w:r>
        <w:rPr>
          <w:rFonts w:hint="cs"/>
          <w:rtl/>
        </w:rPr>
        <w:t>תודה רבה. אנחנו עוברים להצבעה. נושא ההצבעה יהיה מליאה או הסרה.</w:t>
      </w:r>
    </w:p>
    <w:p w14:paraId="3947DAFB" w14:textId="77777777" w:rsidR="00000000" w:rsidRDefault="00026F1C">
      <w:pPr>
        <w:pStyle w:val="a0"/>
        <w:ind w:firstLine="0"/>
        <w:rPr>
          <w:rFonts w:hint="cs"/>
          <w:rtl/>
        </w:rPr>
      </w:pPr>
    </w:p>
    <w:p w14:paraId="14A8983E" w14:textId="77777777" w:rsidR="00000000" w:rsidRDefault="00026F1C">
      <w:pPr>
        <w:pStyle w:val="af0"/>
        <w:rPr>
          <w:rtl/>
        </w:rPr>
      </w:pPr>
      <w:r>
        <w:rPr>
          <w:rFonts w:hint="eastAsia"/>
          <w:rtl/>
        </w:rPr>
        <w:t>רוני</w:t>
      </w:r>
      <w:r>
        <w:rPr>
          <w:rtl/>
        </w:rPr>
        <w:t xml:space="preserve"> בר-און (הליכוד):</w:t>
      </w:r>
    </w:p>
    <w:p w14:paraId="22E539D3" w14:textId="77777777" w:rsidR="00000000" w:rsidRDefault="00026F1C">
      <w:pPr>
        <w:pStyle w:val="a0"/>
        <w:rPr>
          <w:rFonts w:hint="cs"/>
          <w:rtl/>
        </w:rPr>
      </w:pPr>
    </w:p>
    <w:p w14:paraId="4EE80913" w14:textId="77777777" w:rsidR="00000000" w:rsidRDefault="00026F1C">
      <w:pPr>
        <w:pStyle w:val="a0"/>
        <w:rPr>
          <w:rFonts w:hint="cs"/>
          <w:rtl/>
        </w:rPr>
      </w:pPr>
      <w:r>
        <w:rPr>
          <w:rFonts w:hint="cs"/>
          <w:rtl/>
        </w:rPr>
        <w:t>אף אחד לא הציע להסיר.</w:t>
      </w:r>
    </w:p>
    <w:p w14:paraId="36B10B4C" w14:textId="77777777" w:rsidR="00000000" w:rsidRDefault="00026F1C">
      <w:pPr>
        <w:pStyle w:val="a0"/>
        <w:rPr>
          <w:rFonts w:hint="cs"/>
          <w:rtl/>
        </w:rPr>
      </w:pPr>
    </w:p>
    <w:p w14:paraId="410B43F1" w14:textId="77777777" w:rsidR="00000000" w:rsidRDefault="00026F1C">
      <w:pPr>
        <w:pStyle w:val="af1"/>
        <w:rPr>
          <w:rtl/>
        </w:rPr>
      </w:pPr>
      <w:r>
        <w:rPr>
          <w:rtl/>
        </w:rPr>
        <w:t>היו"ר משה כחל</w:t>
      </w:r>
      <w:r>
        <w:rPr>
          <w:rtl/>
        </w:rPr>
        <w:t>ון:</w:t>
      </w:r>
    </w:p>
    <w:p w14:paraId="683A4C84" w14:textId="77777777" w:rsidR="00000000" w:rsidRDefault="00026F1C">
      <w:pPr>
        <w:pStyle w:val="a0"/>
        <w:rPr>
          <w:rtl/>
        </w:rPr>
      </w:pPr>
    </w:p>
    <w:p w14:paraId="1F96473C" w14:textId="77777777" w:rsidR="00000000" w:rsidRDefault="00026F1C">
      <w:pPr>
        <w:pStyle w:val="a0"/>
        <w:rPr>
          <w:rFonts w:hint="cs"/>
          <w:rtl/>
        </w:rPr>
      </w:pPr>
      <w:r>
        <w:rPr>
          <w:rFonts w:hint="cs"/>
          <w:rtl/>
        </w:rPr>
        <w:t>מליאה או הסרה, בבקשה. בעד זה מליאה, נגד זה הסרה.</w:t>
      </w:r>
    </w:p>
    <w:p w14:paraId="6337961F" w14:textId="77777777" w:rsidR="00000000" w:rsidRDefault="00026F1C">
      <w:pPr>
        <w:pStyle w:val="a0"/>
        <w:rPr>
          <w:rFonts w:hint="cs"/>
          <w:rtl/>
        </w:rPr>
      </w:pPr>
    </w:p>
    <w:p w14:paraId="66870E7B" w14:textId="77777777" w:rsidR="00000000" w:rsidRDefault="00026F1C">
      <w:pPr>
        <w:pStyle w:val="ab"/>
        <w:bidi/>
        <w:rPr>
          <w:rtl/>
        </w:rPr>
      </w:pPr>
    </w:p>
    <w:p w14:paraId="6643821D" w14:textId="77777777" w:rsidR="00000000" w:rsidRDefault="00026F1C">
      <w:pPr>
        <w:pStyle w:val="ab"/>
        <w:bidi/>
        <w:rPr>
          <w:rFonts w:hint="cs"/>
          <w:rtl/>
        </w:rPr>
      </w:pPr>
      <w:r>
        <w:rPr>
          <w:rFonts w:hint="cs"/>
          <w:rtl/>
        </w:rPr>
        <w:t>הצבעה</w:t>
      </w:r>
    </w:p>
    <w:p w14:paraId="46E36EEC" w14:textId="77777777" w:rsidR="00000000" w:rsidRDefault="00026F1C">
      <w:pPr>
        <w:pStyle w:val="a0"/>
        <w:rPr>
          <w:rFonts w:hint="cs"/>
          <w:rtl/>
        </w:rPr>
      </w:pPr>
    </w:p>
    <w:p w14:paraId="1E232C27" w14:textId="77777777" w:rsidR="00000000" w:rsidRDefault="00026F1C">
      <w:pPr>
        <w:pStyle w:val="ac"/>
        <w:bidi/>
        <w:rPr>
          <w:rFonts w:hint="cs"/>
          <w:rtl/>
        </w:rPr>
      </w:pPr>
      <w:r>
        <w:rPr>
          <w:rFonts w:hint="cs"/>
          <w:rtl/>
        </w:rPr>
        <w:t>בעד ההצעה לכלול את הנושא בסדר-היום - 21</w:t>
      </w:r>
    </w:p>
    <w:p w14:paraId="46619488" w14:textId="77777777" w:rsidR="00000000" w:rsidRDefault="00026F1C">
      <w:pPr>
        <w:pStyle w:val="ac"/>
        <w:bidi/>
        <w:rPr>
          <w:rFonts w:hint="cs"/>
          <w:rtl/>
        </w:rPr>
      </w:pPr>
      <w:r>
        <w:rPr>
          <w:rFonts w:hint="cs"/>
          <w:rtl/>
        </w:rPr>
        <w:t>בעד ההצעה שלא לכלול את הנושא בסדר-היום - אין</w:t>
      </w:r>
    </w:p>
    <w:p w14:paraId="288C005F" w14:textId="77777777" w:rsidR="00000000" w:rsidRDefault="00026F1C">
      <w:pPr>
        <w:pStyle w:val="ac"/>
        <w:bidi/>
        <w:rPr>
          <w:rFonts w:hint="cs"/>
          <w:rtl/>
        </w:rPr>
      </w:pPr>
      <w:r>
        <w:rPr>
          <w:rFonts w:hint="cs"/>
          <w:rtl/>
        </w:rPr>
        <w:t>נמנעים - אין</w:t>
      </w:r>
    </w:p>
    <w:p w14:paraId="1DF7039F" w14:textId="77777777" w:rsidR="00000000" w:rsidRDefault="00026F1C">
      <w:pPr>
        <w:pStyle w:val="ad"/>
        <w:bidi/>
        <w:rPr>
          <w:rFonts w:hint="cs"/>
          <w:rtl/>
        </w:rPr>
      </w:pPr>
      <w:r>
        <w:rPr>
          <w:rFonts w:hint="cs"/>
          <w:rtl/>
        </w:rPr>
        <w:t>ההצעה לכלול את הנושא בסדר-היום של הכנסת נתקבלה.</w:t>
      </w:r>
    </w:p>
    <w:p w14:paraId="2852ACB3" w14:textId="77777777" w:rsidR="00000000" w:rsidRDefault="00026F1C">
      <w:pPr>
        <w:pStyle w:val="a0"/>
        <w:rPr>
          <w:rFonts w:hint="cs"/>
          <w:rtl/>
        </w:rPr>
      </w:pPr>
    </w:p>
    <w:p w14:paraId="06B822E0" w14:textId="77777777" w:rsidR="00000000" w:rsidRDefault="00026F1C">
      <w:pPr>
        <w:pStyle w:val="af1"/>
        <w:rPr>
          <w:rtl/>
        </w:rPr>
      </w:pPr>
      <w:r>
        <w:rPr>
          <w:rtl/>
        </w:rPr>
        <w:t>היו"ר משה כחלון:</w:t>
      </w:r>
    </w:p>
    <w:p w14:paraId="611EA8AA" w14:textId="77777777" w:rsidR="00000000" w:rsidRDefault="00026F1C">
      <w:pPr>
        <w:pStyle w:val="a0"/>
        <w:rPr>
          <w:rtl/>
        </w:rPr>
      </w:pPr>
    </w:p>
    <w:p w14:paraId="703971EC" w14:textId="77777777" w:rsidR="00000000" w:rsidRDefault="00026F1C">
      <w:pPr>
        <w:pStyle w:val="a0"/>
        <w:rPr>
          <w:rFonts w:hint="cs"/>
          <w:rtl/>
        </w:rPr>
      </w:pPr>
      <w:r>
        <w:rPr>
          <w:rFonts w:hint="cs"/>
          <w:rtl/>
        </w:rPr>
        <w:t>בעד - 21, אפס מתנגדים, אפס נ</w:t>
      </w:r>
      <w:r>
        <w:rPr>
          <w:rFonts w:hint="cs"/>
          <w:rtl/>
        </w:rPr>
        <w:t xml:space="preserve">מנעים. הדיון יועבר לדיון במליאה. בתוספת קולו של חבר הכנסת בר-און - 22. תודה רבה. </w:t>
      </w:r>
    </w:p>
    <w:p w14:paraId="66D467B6" w14:textId="77777777" w:rsidR="00000000" w:rsidRDefault="00026F1C">
      <w:pPr>
        <w:pStyle w:val="a0"/>
        <w:rPr>
          <w:rFonts w:hint="cs"/>
          <w:rtl/>
        </w:rPr>
      </w:pPr>
    </w:p>
    <w:p w14:paraId="7D9BB06B" w14:textId="77777777" w:rsidR="00000000" w:rsidRDefault="00026F1C">
      <w:pPr>
        <w:pStyle w:val="a2"/>
        <w:rPr>
          <w:rtl/>
        </w:rPr>
      </w:pPr>
    </w:p>
    <w:p w14:paraId="58CBEA03" w14:textId="77777777" w:rsidR="00000000" w:rsidRDefault="00026F1C">
      <w:pPr>
        <w:pStyle w:val="a2"/>
        <w:rPr>
          <w:rFonts w:hint="cs"/>
          <w:rtl/>
        </w:rPr>
      </w:pPr>
      <w:bookmarkStart w:id="638" w:name="_Toc70328426"/>
      <w:r>
        <w:rPr>
          <w:rFonts w:hint="cs"/>
          <w:rtl/>
        </w:rPr>
        <w:t>הודעת יושב-ראש ועדת הכנסת</w:t>
      </w:r>
      <w:bookmarkEnd w:id="638"/>
    </w:p>
    <w:p w14:paraId="21DD59B9" w14:textId="77777777" w:rsidR="00000000" w:rsidRDefault="00026F1C">
      <w:pPr>
        <w:pStyle w:val="a0"/>
        <w:rPr>
          <w:rFonts w:hint="cs"/>
          <w:rtl/>
        </w:rPr>
      </w:pPr>
    </w:p>
    <w:p w14:paraId="43C7BF83" w14:textId="77777777" w:rsidR="00000000" w:rsidRDefault="00026F1C">
      <w:pPr>
        <w:pStyle w:val="af1"/>
        <w:rPr>
          <w:rtl/>
        </w:rPr>
      </w:pPr>
      <w:r>
        <w:rPr>
          <w:rFonts w:hint="eastAsia"/>
          <w:rtl/>
        </w:rPr>
        <w:t>היו</w:t>
      </w:r>
      <w:r>
        <w:rPr>
          <w:rtl/>
        </w:rPr>
        <w:t>"ר משה כחלון:</w:t>
      </w:r>
    </w:p>
    <w:p w14:paraId="610ACBFF" w14:textId="77777777" w:rsidR="00000000" w:rsidRDefault="00026F1C">
      <w:pPr>
        <w:pStyle w:val="a0"/>
        <w:rPr>
          <w:rFonts w:hint="cs"/>
          <w:rtl/>
        </w:rPr>
      </w:pPr>
    </w:p>
    <w:p w14:paraId="7640D372" w14:textId="77777777" w:rsidR="00000000" w:rsidRDefault="00026F1C">
      <w:pPr>
        <w:pStyle w:val="a0"/>
        <w:rPr>
          <w:rFonts w:hint="cs"/>
          <w:rtl/>
        </w:rPr>
      </w:pPr>
      <w:r>
        <w:rPr>
          <w:rFonts w:hint="cs"/>
          <w:rtl/>
        </w:rPr>
        <w:t>הודעה ליושב-ראש ועדת הכנסת. חבר הכנסת בר-און, בבקשה.</w:t>
      </w:r>
    </w:p>
    <w:p w14:paraId="2FFCA624" w14:textId="77777777" w:rsidR="00000000" w:rsidRDefault="00026F1C">
      <w:pPr>
        <w:pStyle w:val="a0"/>
        <w:rPr>
          <w:rFonts w:hint="cs"/>
          <w:rtl/>
        </w:rPr>
      </w:pPr>
    </w:p>
    <w:p w14:paraId="0A7E71F2" w14:textId="77777777" w:rsidR="00000000" w:rsidRDefault="00026F1C">
      <w:pPr>
        <w:pStyle w:val="a"/>
        <w:rPr>
          <w:rtl/>
        </w:rPr>
      </w:pPr>
      <w:bookmarkStart w:id="639" w:name="FS000001038T10_12_2003_18_42_04"/>
      <w:bookmarkStart w:id="640" w:name="_Toc70328427"/>
      <w:bookmarkEnd w:id="639"/>
      <w:r>
        <w:rPr>
          <w:rFonts w:hint="eastAsia"/>
          <w:rtl/>
        </w:rPr>
        <w:t>רוני</w:t>
      </w:r>
      <w:r>
        <w:rPr>
          <w:rtl/>
        </w:rPr>
        <w:t xml:space="preserve"> בר-און (יו"ר ועדת הכנסת):</w:t>
      </w:r>
      <w:bookmarkEnd w:id="640"/>
    </w:p>
    <w:p w14:paraId="2FE6139A" w14:textId="77777777" w:rsidR="00000000" w:rsidRDefault="00026F1C">
      <w:pPr>
        <w:pStyle w:val="a0"/>
        <w:rPr>
          <w:rFonts w:hint="cs"/>
          <w:rtl/>
        </w:rPr>
      </w:pPr>
    </w:p>
    <w:p w14:paraId="288AC7C0" w14:textId="77777777" w:rsidR="00000000" w:rsidRDefault="00026F1C">
      <w:pPr>
        <w:pStyle w:val="a0"/>
        <w:rPr>
          <w:rFonts w:hint="cs"/>
          <w:rtl/>
        </w:rPr>
      </w:pPr>
      <w:r>
        <w:rPr>
          <w:rFonts w:hint="cs"/>
          <w:rtl/>
        </w:rPr>
        <w:t>אדוני היושב-ראש, חברי חברי הכנסת, ועדת הכ</w:t>
      </w:r>
      <w:r>
        <w:rPr>
          <w:rFonts w:hint="cs"/>
          <w:rtl/>
        </w:rPr>
        <w:t>נסת קבעה בישיבתה היום, כי ועדת הפנים ואיכות הסביבה תדון בהצעת חוק איסור קבלת תרומות ממדינות זרות - זה קשור אליכם, דליה - איסור קבלת תרומות ממדינות זרות, התשס"ג-2003, חבר הכנסת מצנע - של חבר הכנסת אורי אריאל וקבוצת חברי הכנסת,  שמספרה פ/1244.</w:t>
      </w:r>
    </w:p>
    <w:p w14:paraId="6F1DCB31" w14:textId="77777777" w:rsidR="00000000" w:rsidRDefault="00026F1C">
      <w:pPr>
        <w:pStyle w:val="a0"/>
        <w:rPr>
          <w:rFonts w:hint="cs"/>
          <w:rtl/>
        </w:rPr>
      </w:pPr>
    </w:p>
    <w:p w14:paraId="65090AB7" w14:textId="77777777" w:rsidR="00000000" w:rsidRDefault="00026F1C">
      <w:pPr>
        <w:pStyle w:val="af0"/>
        <w:rPr>
          <w:rtl/>
        </w:rPr>
      </w:pPr>
      <w:r>
        <w:rPr>
          <w:rFonts w:hint="eastAsia"/>
          <w:rtl/>
        </w:rPr>
        <w:t>דני</w:t>
      </w:r>
      <w:r>
        <w:rPr>
          <w:rtl/>
        </w:rPr>
        <w:t xml:space="preserve"> יתום (העב</w:t>
      </w:r>
      <w:r>
        <w:rPr>
          <w:rtl/>
        </w:rPr>
        <w:t>ודה-מימד):</w:t>
      </w:r>
    </w:p>
    <w:p w14:paraId="26ECE852" w14:textId="77777777" w:rsidR="00000000" w:rsidRDefault="00026F1C">
      <w:pPr>
        <w:pStyle w:val="a0"/>
        <w:rPr>
          <w:rFonts w:hint="cs"/>
          <w:rtl/>
        </w:rPr>
      </w:pPr>
    </w:p>
    <w:p w14:paraId="69996375" w14:textId="77777777" w:rsidR="00000000" w:rsidRDefault="00026F1C">
      <w:pPr>
        <w:pStyle w:val="a0"/>
        <w:rPr>
          <w:rFonts w:hint="cs"/>
          <w:rtl/>
        </w:rPr>
      </w:pPr>
      <w:r>
        <w:rPr>
          <w:rFonts w:hint="cs"/>
          <w:rtl/>
        </w:rPr>
        <w:t>למה זה קשור אלינו?</w:t>
      </w:r>
    </w:p>
    <w:p w14:paraId="3C897F42" w14:textId="77777777" w:rsidR="00000000" w:rsidRDefault="00026F1C">
      <w:pPr>
        <w:pStyle w:val="a0"/>
        <w:rPr>
          <w:rtl/>
        </w:rPr>
      </w:pPr>
    </w:p>
    <w:p w14:paraId="01E3D535" w14:textId="77777777" w:rsidR="00000000" w:rsidRDefault="00026F1C">
      <w:pPr>
        <w:pStyle w:val="a0"/>
        <w:rPr>
          <w:color w:val="0000FF"/>
          <w:szCs w:val="28"/>
          <w:rtl/>
        </w:rPr>
      </w:pPr>
      <w:r>
        <w:rPr>
          <w:rtl/>
        </w:rPr>
        <w:tab/>
      </w:r>
    </w:p>
    <w:p w14:paraId="1C76F7A5" w14:textId="77777777" w:rsidR="00000000" w:rsidRDefault="00026F1C">
      <w:pPr>
        <w:pStyle w:val="a2"/>
        <w:rPr>
          <w:rFonts w:hint="cs"/>
          <w:rtl/>
        </w:rPr>
      </w:pPr>
      <w:bookmarkStart w:id="641" w:name="_Toc70328428"/>
      <w:r>
        <w:rPr>
          <w:rFonts w:hint="cs"/>
          <w:rtl/>
        </w:rPr>
        <w:t>מסמכים שהונחו על שולחן הכנסת</w:t>
      </w:r>
      <w:bookmarkEnd w:id="641"/>
    </w:p>
    <w:p w14:paraId="1B0740EC" w14:textId="77777777" w:rsidR="00000000" w:rsidRDefault="00026F1C">
      <w:pPr>
        <w:pStyle w:val="af1"/>
        <w:rPr>
          <w:rtl/>
        </w:rPr>
      </w:pPr>
      <w:r>
        <w:rPr>
          <w:rFonts w:hint="eastAsia"/>
          <w:rtl/>
        </w:rPr>
        <w:t>היו</w:t>
      </w:r>
      <w:r>
        <w:rPr>
          <w:rtl/>
        </w:rPr>
        <w:t>"ר משה כחלון:</w:t>
      </w:r>
    </w:p>
    <w:p w14:paraId="00526F43" w14:textId="77777777" w:rsidR="00000000" w:rsidRDefault="00026F1C">
      <w:pPr>
        <w:pStyle w:val="a0"/>
        <w:rPr>
          <w:rFonts w:hint="cs"/>
          <w:rtl/>
        </w:rPr>
      </w:pPr>
    </w:p>
    <w:p w14:paraId="7583026D" w14:textId="77777777" w:rsidR="00000000" w:rsidRDefault="00026F1C">
      <w:pPr>
        <w:pStyle w:val="a0"/>
        <w:rPr>
          <w:rFonts w:hint="cs"/>
          <w:rtl/>
        </w:rPr>
      </w:pPr>
      <w:r>
        <w:rPr>
          <w:rFonts w:hint="cs"/>
          <w:rtl/>
        </w:rPr>
        <w:t>הודעה למזכיר הכנסת, בבקשה.</w:t>
      </w:r>
    </w:p>
    <w:p w14:paraId="3E010C6E" w14:textId="77777777" w:rsidR="00000000" w:rsidRDefault="00026F1C">
      <w:pPr>
        <w:pStyle w:val="a0"/>
        <w:rPr>
          <w:rFonts w:hint="cs"/>
          <w:rtl/>
        </w:rPr>
      </w:pPr>
    </w:p>
    <w:p w14:paraId="4946B15A" w14:textId="77777777" w:rsidR="00000000" w:rsidRDefault="00026F1C">
      <w:pPr>
        <w:pStyle w:val="af0"/>
        <w:rPr>
          <w:rtl/>
        </w:rPr>
      </w:pPr>
      <w:r>
        <w:rPr>
          <w:rFonts w:hint="eastAsia"/>
          <w:rtl/>
        </w:rPr>
        <w:t>מזכיר</w:t>
      </w:r>
      <w:r>
        <w:rPr>
          <w:rtl/>
        </w:rPr>
        <w:t xml:space="preserve"> הכנסת אריה האן:</w:t>
      </w:r>
    </w:p>
    <w:p w14:paraId="380E97EC" w14:textId="77777777" w:rsidR="00000000" w:rsidRDefault="00026F1C">
      <w:pPr>
        <w:pStyle w:val="a0"/>
        <w:rPr>
          <w:rFonts w:hint="cs"/>
          <w:rtl/>
        </w:rPr>
      </w:pPr>
    </w:p>
    <w:p w14:paraId="22E7047D" w14:textId="77777777" w:rsidR="00000000" w:rsidRDefault="00026F1C">
      <w:pPr>
        <w:pStyle w:val="a0"/>
        <w:rPr>
          <w:rFonts w:hint="cs"/>
          <w:rtl/>
        </w:rPr>
      </w:pPr>
      <w:r>
        <w:rPr>
          <w:rFonts w:hint="cs"/>
          <w:rtl/>
        </w:rPr>
        <w:t>ברשות יושב-ראש הישיבה, הנני מתכבד להודיע, כי הונחו על שולחן הכנסת -</w:t>
      </w:r>
    </w:p>
    <w:p w14:paraId="13A3FB64" w14:textId="77777777" w:rsidR="00000000" w:rsidRDefault="00026F1C">
      <w:pPr>
        <w:pStyle w:val="a0"/>
        <w:rPr>
          <w:rFonts w:hint="cs"/>
          <w:rtl/>
        </w:rPr>
      </w:pPr>
    </w:p>
    <w:p w14:paraId="14EFE5DA" w14:textId="77777777" w:rsidR="00000000" w:rsidRDefault="00026F1C">
      <w:pPr>
        <w:pStyle w:val="a0"/>
        <w:rPr>
          <w:rFonts w:hint="cs"/>
          <w:rtl/>
        </w:rPr>
      </w:pPr>
      <w:r>
        <w:rPr>
          <w:rFonts w:hint="cs"/>
          <w:rtl/>
        </w:rPr>
        <w:t xml:space="preserve"> מסקנות ועדת הכלכלה בעקבות דיון מהיר בנושא: תאונות הדרכ</w:t>
      </w:r>
      <w:r>
        <w:rPr>
          <w:rFonts w:hint="cs"/>
          <w:rtl/>
        </w:rPr>
        <w:t xml:space="preserve">ים ובעיית הפיקוח על כשירות צמיגי כלי הרכב. </w:t>
      </w:r>
    </w:p>
    <w:p w14:paraId="52518A5A" w14:textId="77777777" w:rsidR="00000000" w:rsidRDefault="00026F1C">
      <w:pPr>
        <w:pStyle w:val="a0"/>
        <w:rPr>
          <w:rFonts w:hint="cs"/>
          <w:rtl/>
        </w:rPr>
      </w:pPr>
    </w:p>
    <w:p w14:paraId="1D357457" w14:textId="77777777" w:rsidR="00000000" w:rsidRDefault="00026F1C">
      <w:pPr>
        <w:pStyle w:val="a0"/>
        <w:rPr>
          <w:rFonts w:hint="cs"/>
          <w:rtl/>
        </w:rPr>
      </w:pPr>
      <w:r>
        <w:rPr>
          <w:rFonts w:hint="cs"/>
          <w:rtl/>
        </w:rPr>
        <w:t>החלטת ועדת הכנסת על מועדי הכנסים במושב השני של הכנסת השש-עשרה. תודה רבה.</w:t>
      </w:r>
    </w:p>
    <w:p w14:paraId="26BCF8AF" w14:textId="77777777" w:rsidR="00000000" w:rsidRDefault="00026F1C">
      <w:pPr>
        <w:pStyle w:val="a0"/>
        <w:rPr>
          <w:rFonts w:hint="cs"/>
          <w:rtl/>
        </w:rPr>
      </w:pPr>
    </w:p>
    <w:p w14:paraId="3A9D2B90" w14:textId="77777777" w:rsidR="00000000" w:rsidRDefault="00026F1C">
      <w:pPr>
        <w:pStyle w:val="af1"/>
        <w:rPr>
          <w:rtl/>
        </w:rPr>
      </w:pPr>
      <w:r>
        <w:rPr>
          <w:rtl/>
        </w:rPr>
        <w:t>היו"ר משה כחלון:</w:t>
      </w:r>
    </w:p>
    <w:p w14:paraId="3A9D12EC" w14:textId="77777777" w:rsidR="00000000" w:rsidRDefault="00026F1C">
      <w:pPr>
        <w:pStyle w:val="a0"/>
        <w:rPr>
          <w:rtl/>
        </w:rPr>
      </w:pPr>
    </w:p>
    <w:p w14:paraId="36EBB8E2" w14:textId="77777777" w:rsidR="00000000" w:rsidRDefault="00026F1C">
      <w:pPr>
        <w:pStyle w:val="a0"/>
        <w:rPr>
          <w:rFonts w:hint="cs"/>
          <w:rtl/>
        </w:rPr>
      </w:pPr>
      <w:r>
        <w:rPr>
          <w:rFonts w:hint="cs"/>
          <w:rtl/>
        </w:rPr>
        <w:t xml:space="preserve">תודה רבה. </w:t>
      </w:r>
    </w:p>
    <w:p w14:paraId="0C208514" w14:textId="77777777" w:rsidR="00000000" w:rsidRDefault="00026F1C">
      <w:pPr>
        <w:pStyle w:val="a0"/>
        <w:rPr>
          <w:rFonts w:hint="cs"/>
          <w:rtl/>
        </w:rPr>
      </w:pPr>
    </w:p>
    <w:p w14:paraId="569E14F9" w14:textId="77777777" w:rsidR="00000000" w:rsidRDefault="00026F1C">
      <w:pPr>
        <w:pStyle w:val="a2"/>
        <w:rPr>
          <w:rtl/>
        </w:rPr>
      </w:pPr>
    </w:p>
    <w:p w14:paraId="099783F4" w14:textId="77777777" w:rsidR="00000000" w:rsidRDefault="00026F1C">
      <w:pPr>
        <w:pStyle w:val="a2"/>
        <w:rPr>
          <w:rFonts w:hint="cs"/>
          <w:rtl/>
        </w:rPr>
      </w:pPr>
      <w:bookmarkStart w:id="642" w:name="_Toc70328429"/>
      <w:r>
        <w:rPr>
          <w:rFonts w:hint="cs"/>
          <w:rtl/>
        </w:rPr>
        <w:t>הודעה אישית של חבר הכנסת משה גפני</w:t>
      </w:r>
      <w:bookmarkEnd w:id="642"/>
    </w:p>
    <w:p w14:paraId="14ADE5E9" w14:textId="77777777" w:rsidR="00000000" w:rsidRDefault="00026F1C">
      <w:pPr>
        <w:pStyle w:val="a0"/>
        <w:rPr>
          <w:rFonts w:hint="cs"/>
          <w:rtl/>
        </w:rPr>
      </w:pPr>
    </w:p>
    <w:p w14:paraId="6E59CCF2" w14:textId="77777777" w:rsidR="00000000" w:rsidRDefault="00026F1C">
      <w:pPr>
        <w:pStyle w:val="af1"/>
        <w:rPr>
          <w:rtl/>
        </w:rPr>
      </w:pPr>
      <w:r>
        <w:rPr>
          <w:rtl/>
        </w:rPr>
        <w:t>היו"ר משה כחלון:</w:t>
      </w:r>
    </w:p>
    <w:p w14:paraId="06184DB0" w14:textId="77777777" w:rsidR="00000000" w:rsidRDefault="00026F1C">
      <w:pPr>
        <w:pStyle w:val="a0"/>
        <w:rPr>
          <w:rtl/>
        </w:rPr>
      </w:pPr>
    </w:p>
    <w:p w14:paraId="6D691075" w14:textId="77777777" w:rsidR="00000000" w:rsidRDefault="00026F1C">
      <w:pPr>
        <w:pStyle w:val="a0"/>
        <w:rPr>
          <w:rFonts w:hint="cs"/>
          <w:rtl/>
        </w:rPr>
      </w:pPr>
      <w:r>
        <w:rPr>
          <w:rFonts w:hint="cs"/>
          <w:rtl/>
        </w:rPr>
        <w:t>חבר הכנסת גפני, הודעה אישית, בבקשה.</w:t>
      </w:r>
    </w:p>
    <w:p w14:paraId="72A94931" w14:textId="77777777" w:rsidR="00000000" w:rsidRDefault="00026F1C">
      <w:pPr>
        <w:pStyle w:val="a0"/>
        <w:rPr>
          <w:rFonts w:hint="cs"/>
          <w:rtl/>
        </w:rPr>
      </w:pPr>
    </w:p>
    <w:p w14:paraId="6369E432" w14:textId="77777777" w:rsidR="00000000" w:rsidRDefault="00026F1C">
      <w:pPr>
        <w:pStyle w:val="a"/>
        <w:rPr>
          <w:rtl/>
        </w:rPr>
      </w:pPr>
      <w:bookmarkStart w:id="643" w:name="FS000000526T10_12_2003_18_01_02"/>
      <w:bookmarkStart w:id="644" w:name="_Toc70328430"/>
      <w:bookmarkEnd w:id="643"/>
      <w:r>
        <w:rPr>
          <w:rtl/>
        </w:rPr>
        <w:t xml:space="preserve">משה גפני (יהדות </w:t>
      </w:r>
      <w:r>
        <w:rPr>
          <w:rtl/>
        </w:rPr>
        <w:t>התורה):</w:t>
      </w:r>
      <w:bookmarkEnd w:id="644"/>
    </w:p>
    <w:p w14:paraId="706434B1" w14:textId="77777777" w:rsidR="00000000" w:rsidRDefault="00026F1C">
      <w:pPr>
        <w:pStyle w:val="a0"/>
        <w:rPr>
          <w:rtl/>
        </w:rPr>
      </w:pPr>
    </w:p>
    <w:p w14:paraId="4F466508" w14:textId="77777777" w:rsidR="00000000" w:rsidRDefault="00026F1C">
      <w:pPr>
        <w:pStyle w:val="a0"/>
        <w:rPr>
          <w:rFonts w:hint="cs"/>
          <w:rtl/>
        </w:rPr>
      </w:pPr>
      <w:bookmarkStart w:id="645" w:name="CS18884FI0018884T10_12_2003_17_59_02"/>
      <w:bookmarkEnd w:id="645"/>
      <w:r>
        <w:rPr>
          <w:rFonts w:hint="cs"/>
          <w:rtl/>
        </w:rPr>
        <w:t>אדוני היושב-ראש, רבותי חברי הכנסת, אני כמובן לא אתייחס לדברים שאמר ממלא-מקום ראש הממשלה, השר אולמרט, במהלך הדיון עלי, עם הקדוש-ברוך-הוא. על זה אני לא מבקש למסור הודעה אישית, משום שאני לא לוקח את הדברים שלו ברצינות בכלל, שום דבר, גם לא כשהוא פוגע.</w:t>
      </w:r>
    </w:p>
    <w:p w14:paraId="5A9ED220" w14:textId="77777777" w:rsidR="00000000" w:rsidRDefault="00026F1C">
      <w:pPr>
        <w:pStyle w:val="a0"/>
        <w:rPr>
          <w:rFonts w:hint="cs"/>
          <w:rtl/>
        </w:rPr>
      </w:pPr>
    </w:p>
    <w:p w14:paraId="19EFF6E2" w14:textId="77777777" w:rsidR="00000000" w:rsidRDefault="00026F1C">
      <w:pPr>
        <w:pStyle w:val="af0"/>
        <w:rPr>
          <w:rtl/>
        </w:rPr>
      </w:pPr>
      <w:r>
        <w:rPr>
          <w:rFonts w:hint="eastAsia"/>
          <w:rtl/>
        </w:rPr>
        <w:t>איתן</w:t>
      </w:r>
      <w:r>
        <w:rPr>
          <w:rtl/>
        </w:rPr>
        <w:t xml:space="preserve"> כבל (העבודה-מימד):</w:t>
      </w:r>
    </w:p>
    <w:p w14:paraId="25DF0D1A" w14:textId="77777777" w:rsidR="00000000" w:rsidRDefault="00026F1C">
      <w:pPr>
        <w:pStyle w:val="a0"/>
        <w:rPr>
          <w:rFonts w:hint="cs"/>
          <w:rtl/>
        </w:rPr>
      </w:pPr>
    </w:p>
    <w:p w14:paraId="79065F7B" w14:textId="77777777" w:rsidR="00000000" w:rsidRDefault="00026F1C">
      <w:pPr>
        <w:pStyle w:val="a0"/>
        <w:rPr>
          <w:rFonts w:hint="cs"/>
          <w:rtl/>
        </w:rPr>
      </w:pPr>
      <w:r>
        <w:rPr>
          <w:rFonts w:hint="cs"/>
          <w:rtl/>
        </w:rPr>
        <w:t>מה שאמר השר אולמרט על הקדוש-ברוך-הוא?</w:t>
      </w:r>
    </w:p>
    <w:p w14:paraId="0489E501" w14:textId="77777777" w:rsidR="00000000" w:rsidRDefault="00026F1C">
      <w:pPr>
        <w:pStyle w:val="a0"/>
        <w:rPr>
          <w:rFonts w:hint="cs"/>
          <w:rtl/>
        </w:rPr>
      </w:pPr>
    </w:p>
    <w:p w14:paraId="3922F975" w14:textId="77777777" w:rsidR="00000000" w:rsidRDefault="00026F1C">
      <w:pPr>
        <w:pStyle w:val="-"/>
        <w:rPr>
          <w:rtl/>
        </w:rPr>
      </w:pPr>
      <w:bookmarkStart w:id="646" w:name="FS000000526T10_12_2003_18_04_11C"/>
      <w:bookmarkEnd w:id="646"/>
      <w:r>
        <w:rPr>
          <w:rtl/>
        </w:rPr>
        <w:t>משה גפני (יהדות התורה):</w:t>
      </w:r>
    </w:p>
    <w:p w14:paraId="0DC8C9C9" w14:textId="77777777" w:rsidR="00000000" w:rsidRDefault="00026F1C">
      <w:pPr>
        <w:pStyle w:val="a0"/>
        <w:rPr>
          <w:rtl/>
        </w:rPr>
      </w:pPr>
    </w:p>
    <w:p w14:paraId="6AF1D40C" w14:textId="77777777" w:rsidR="00000000" w:rsidRDefault="00026F1C">
      <w:pPr>
        <w:pStyle w:val="a0"/>
        <w:rPr>
          <w:rFonts w:hint="cs"/>
          <w:rtl/>
        </w:rPr>
      </w:pPr>
      <w:r>
        <w:rPr>
          <w:rFonts w:hint="cs"/>
          <w:rtl/>
        </w:rPr>
        <w:t>לא, משהו אחר. לא קשור, אני פשוט לא מתייחס לדברים שלו ברצינות, במיוחד כשהוא מדבר על הקדוש-ברוך-הוא. הוא יודע מה הקדוש-ברוך-הוא יעשה לי, מה הוא לא יעשה לי.</w:t>
      </w:r>
    </w:p>
    <w:p w14:paraId="5A60BAC2" w14:textId="77777777" w:rsidR="00000000" w:rsidRDefault="00026F1C">
      <w:pPr>
        <w:pStyle w:val="a0"/>
        <w:rPr>
          <w:rFonts w:hint="cs"/>
          <w:rtl/>
        </w:rPr>
      </w:pPr>
    </w:p>
    <w:p w14:paraId="4BE97B9E" w14:textId="77777777" w:rsidR="00000000" w:rsidRDefault="00026F1C">
      <w:pPr>
        <w:pStyle w:val="af0"/>
        <w:rPr>
          <w:rtl/>
        </w:rPr>
      </w:pPr>
      <w:r>
        <w:rPr>
          <w:rFonts w:hint="eastAsia"/>
          <w:rtl/>
        </w:rPr>
        <w:t>דליה</w:t>
      </w:r>
      <w:r>
        <w:rPr>
          <w:rtl/>
        </w:rPr>
        <w:t xml:space="preserve"> איציק </w:t>
      </w:r>
      <w:r>
        <w:rPr>
          <w:rtl/>
        </w:rPr>
        <w:t>(העבודה-מימד):</w:t>
      </w:r>
    </w:p>
    <w:p w14:paraId="57383FC1" w14:textId="77777777" w:rsidR="00000000" w:rsidRDefault="00026F1C">
      <w:pPr>
        <w:pStyle w:val="a0"/>
        <w:rPr>
          <w:rFonts w:hint="cs"/>
          <w:rtl/>
        </w:rPr>
      </w:pPr>
    </w:p>
    <w:p w14:paraId="23F2A369" w14:textId="77777777" w:rsidR="00000000" w:rsidRDefault="00026F1C">
      <w:pPr>
        <w:pStyle w:val="a0"/>
        <w:rPr>
          <w:rFonts w:hint="cs"/>
          <w:rtl/>
        </w:rPr>
      </w:pPr>
      <w:r>
        <w:rPr>
          <w:rFonts w:hint="cs"/>
          <w:rtl/>
        </w:rPr>
        <w:t>הוא אמר שהוא זה הקדוש-ברוך-הוא.</w:t>
      </w:r>
    </w:p>
    <w:p w14:paraId="2E73B3E2" w14:textId="77777777" w:rsidR="00000000" w:rsidRDefault="00026F1C">
      <w:pPr>
        <w:pStyle w:val="a0"/>
        <w:rPr>
          <w:rFonts w:hint="cs"/>
          <w:rtl/>
        </w:rPr>
      </w:pPr>
    </w:p>
    <w:p w14:paraId="27C8BC8B" w14:textId="77777777" w:rsidR="00000000" w:rsidRDefault="00026F1C">
      <w:pPr>
        <w:pStyle w:val="af0"/>
        <w:rPr>
          <w:rtl/>
        </w:rPr>
      </w:pPr>
      <w:r>
        <w:rPr>
          <w:rFonts w:hint="eastAsia"/>
          <w:rtl/>
        </w:rPr>
        <w:t>איתן</w:t>
      </w:r>
      <w:r>
        <w:rPr>
          <w:rtl/>
        </w:rPr>
        <w:t xml:space="preserve"> כבל (העבודה-מימד):</w:t>
      </w:r>
    </w:p>
    <w:p w14:paraId="5AF5F95C" w14:textId="77777777" w:rsidR="00000000" w:rsidRDefault="00026F1C">
      <w:pPr>
        <w:pStyle w:val="a0"/>
        <w:rPr>
          <w:rFonts w:hint="cs"/>
          <w:rtl/>
        </w:rPr>
      </w:pPr>
    </w:p>
    <w:p w14:paraId="296C2899" w14:textId="77777777" w:rsidR="00000000" w:rsidRDefault="00026F1C">
      <w:pPr>
        <w:pStyle w:val="a0"/>
        <w:rPr>
          <w:rFonts w:hint="cs"/>
          <w:rtl/>
        </w:rPr>
      </w:pPr>
      <w:r>
        <w:rPr>
          <w:rFonts w:hint="cs"/>
          <w:rtl/>
        </w:rPr>
        <w:t>אמרתי לך שאני יכול לשלוח אותך למשרדי הקמיעות, יש לי קשרים בש"ס.</w:t>
      </w:r>
    </w:p>
    <w:p w14:paraId="355E37D2" w14:textId="77777777" w:rsidR="00000000" w:rsidRDefault="00026F1C">
      <w:pPr>
        <w:pStyle w:val="-"/>
        <w:rPr>
          <w:rFonts w:hint="cs"/>
          <w:rtl/>
        </w:rPr>
      </w:pPr>
      <w:bookmarkStart w:id="647" w:name="FS000000526T10_12_2003_18_05_57C"/>
      <w:bookmarkEnd w:id="647"/>
    </w:p>
    <w:p w14:paraId="7A903CA4" w14:textId="77777777" w:rsidR="00000000" w:rsidRDefault="00026F1C">
      <w:pPr>
        <w:pStyle w:val="-"/>
        <w:rPr>
          <w:rtl/>
        </w:rPr>
      </w:pPr>
      <w:r>
        <w:rPr>
          <w:rtl/>
        </w:rPr>
        <w:t>משה גפני (יהדות התורה):</w:t>
      </w:r>
    </w:p>
    <w:p w14:paraId="0A73591E" w14:textId="77777777" w:rsidR="00000000" w:rsidRDefault="00026F1C">
      <w:pPr>
        <w:pStyle w:val="a0"/>
        <w:rPr>
          <w:rtl/>
        </w:rPr>
      </w:pPr>
    </w:p>
    <w:p w14:paraId="062E78FE" w14:textId="77777777" w:rsidR="00000000" w:rsidRDefault="00026F1C">
      <w:pPr>
        <w:pStyle w:val="a0"/>
        <w:rPr>
          <w:rFonts w:hint="cs"/>
          <w:rtl/>
        </w:rPr>
      </w:pPr>
      <w:r>
        <w:rPr>
          <w:rFonts w:hint="cs"/>
          <w:rtl/>
        </w:rPr>
        <w:t>אדוני היושב-ראש, ביקשתי למסור הודעה אישית. עלתה כאן במהלך הדיון חברת הכנסת מלי פולישוק-בלוך,</w:t>
      </w:r>
      <w:r>
        <w:rPr>
          <w:rFonts w:hint="cs"/>
          <w:rtl/>
        </w:rPr>
        <w:t xml:space="preserve"> והיא אמרה בזו הלשון - היה לנו ויכוח בקריאות ביניים - שאני אמרתי בוועדת החינוך שבכל פעם שיעלה נציג של שינוי, אני אעשה הצגה. אפשר להתווכח רעיונית. גם אמרתי לה לאחר מכן, ואני יכול לומר לך, אדוני היושב-ראש, שהיא גם הודתה בפני שזה נכון, ואני מבקש למסור את זה.</w:t>
      </w:r>
    </w:p>
    <w:p w14:paraId="3FE45861" w14:textId="77777777" w:rsidR="00000000" w:rsidRDefault="00026F1C">
      <w:pPr>
        <w:pStyle w:val="a0"/>
        <w:rPr>
          <w:rFonts w:hint="cs"/>
          <w:rtl/>
        </w:rPr>
      </w:pPr>
    </w:p>
    <w:p w14:paraId="361F4C3E" w14:textId="77777777" w:rsidR="00000000" w:rsidRDefault="00026F1C">
      <w:pPr>
        <w:pStyle w:val="a0"/>
        <w:rPr>
          <w:rFonts w:hint="cs"/>
          <w:rtl/>
        </w:rPr>
      </w:pPr>
      <w:r>
        <w:rPr>
          <w:rFonts w:hint="cs"/>
          <w:rtl/>
        </w:rPr>
        <w:t>במהלך דיון על נושא התרבות במדינת ישראל, בעיקר על תקציב 2004, אמרתי, ואני אצטט כמעט מלה במלה, ולזה התייחסה חברת הכנסת מלי פולישוק-בלוך: כאשר אנחנו, יהדות התורה, היינו גורם מרכזי בקואליציה, תקציב התרבות היה 411 מיליון שקלים. זה היה תקציב התרבות לפני שנה. אנ</w:t>
      </w:r>
      <w:r>
        <w:rPr>
          <w:rFonts w:hint="cs"/>
          <w:rtl/>
        </w:rPr>
        <w:t>חנו היום לא בקואליציה. במקומנו, הגורם המרכזי הוא שינוי. ובשעה ששינוי היא הגורם המרכזי בקואליציה, תקציב התרבות הוא 229 מיליון, לא חס וחלילה התרבות הדתית או החרדית או היהודית, התרבות הכללית - קולנוע, תיאטרון, מוזיקה. כאשר אנחנו, יהדות התורה, היינו בקואליציה,</w:t>
      </w:r>
      <w:r>
        <w:rPr>
          <w:rFonts w:hint="cs"/>
          <w:rtl/>
        </w:rPr>
        <w:t xml:space="preserve"> לא לפני שנות דור, לפני שנה, התקציב היה כפול ממה שהוא עכשיו, כאשר שינוי נמצאת בקואליציה. כאשר אנחנו, יהדות התורה, היינו גורם מרכזי בקואליציה, היה חוק הקולנוע. כאשר שינוי בקואליציה, מבטלים את חוק הקולנוע. השרים שלהם בממשלה הצביעו בעד.</w:t>
      </w:r>
    </w:p>
    <w:p w14:paraId="69BCB98B" w14:textId="77777777" w:rsidR="00000000" w:rsidRDefault="00026F1C">
      <w:pPr>
        <w:pStyle w:val="a0"/>
        <w:rPr>
          <w:rFonts w:hint="cs"/>
          <w:rtl/>
        </w:rPr>
      </w:pPr>
    </w:p>
    <w:p w14:paraId="0826ED3B" w14:textId="77777777" w:rsidR="00000000" w:rsidRDefault="00026F1C">
      <w:pPr>
        <w:pStyle w:val="a0"/>
        <w:rPr>
          <w:rFonts w:hint="cs"/>
          <w:rtl/>
        </w:rPr>
      </w:pPr>
      <w:r>
        <w:rPr>
          <w:rFonts w:hint="cs"/>
          <w:rtl/>
        </w:rPr>
        <w:t>אמרתי בישיבה, אדוני ה</w:t>
      </w:r>
      <w:r>
        <w:rPr>
          <w:rFonts w:hint="cs"/>
          <w:rtl/>
        </w:rPr>
        <w:t xml:space="preserve">יושב-ראש, שבכל עת שיעלה נציג שינוי לדבר בנושא הזה, אני אומר לתושבי מדינת ישראל את האמת. ועם האמת העובדתית הזאת אי-אפשר להתווכח. </w:t>
      </w:r>
    </w:p>
    <w:p w14:paraId="58679AD8" w14:textId="77777777" w:rsidR="00000000" w:rsidRDefault="00026F1C">
      <w:pPr>
        <w:pStyle w:val="a0"/>
        <w:rPr>
          <w:rFonts w:hint="cs"/>
          <w:rtl/>
        </w:rPr>
      </w:pPr>
    </w:p>
    <w:p w14:paraId="19AC22F8" w14:textId="77777777" w:rsidR="00000000" w:rsidRDefault="00026F1C">
      <w:pPr>
        <w:pStyle w:val="a0"/>
        <w:rPr>
          <w:rFonts w:hint="cs"/>
          <w:rtl/>
        </w:rPr>
      </w:pPr>
      <w:r>
        <w:rPr>
          <w:rFonts w:hint="cs"/>
          <w:rtl/>
        </w:rPr>
        <w:t>לא יכול להיות שיבוא השר טומי לפיד - ואני שוב מצטט דברים שאמרתי - יחזיר כספים ייחודיים אחרי שמורידים להם למעלה מ-200 מיליון שקל</w:t>
      </w:r>
      <w:r>
        <w:rPr>
          <w:rFonts w:hint="cs"/>
          <w:rtl/>
        </w:rPr>
        <w:t xml:space="preserve">, יבוא עם איזה 45 מיליון שקלים של כספים ייחודיים, ועוד יעשו לו מסיבה. לא יכול להיות דבר כזה. </w:t>
      </w:r>
    </w:p>
    <w:p w14:paraId="7BC6370B" w14:textId="77777777" w:rsidR="00000000" w:rsidRDefault="00026F1C">
      <w:pPr>
        <w:pStyle w:val="a0"/>
        <w:rPr>
          <w:rFonts w:hint="cs"/>
          <w:rtl/>
        </w:rPr>
      </w:pPr>
    </w:p>
    <w:p w14:paraId="7E3A8E9D" w14:textId="77777777" w:rsidR="00000000" w:rsidRDefault="00026F1C">
      <w:pPr>
        <w:pStyle w:val="a0"/>
        <w:rPr>
          <w:rFonts w:hint="cs"/>
          <w:rtl/>
        </w:rPr>
      </w:pPr>
      <w:r>
        <w:rPr>
          <w:rFonts w:hint="cs"/>
          <w:rtl/>
        </w:rPr>
        <w:t>העמדה שלנו - ואני לא איש תרבות גדול כזה - העמדה שלנו היא, שכל אחד צריך לחיות, לחיות על-פי אורח חייו, שהוא יוכל להתנהל. שינוי - לא.</w:t>
      </w:r>
    </w:p>
    <w:p w14:paraId="277E1359" w14:textId="77777777" w:rsidR="00000000" w:rsidRDefault="00026F1C">
      <w:pPr>
        <w:pStyle w:val="a0"/>
        <w:rPr>
          <w:rFonts w:hint="cs"/>
          <w:rtl/>
        </w:rPr>
      </w:pPr>
    </w:p>
    <w:p w14:paraId="2AB90FFB" w14:textId="77777777" w:rsidR="00000000" w:rsidRDefault="00026F1C">
      <w:pPr>
        <w:pStyle w:val="af0"/>
        <w:rPr>
          <w:rtl/>
        </w:rPr>
      </w:pPr>
      <w:r>
        <w:rPr>
          <w:rFonts w:hint="eastAsia"/>
          <w:rtl/>
        </w:rPr>
        <w:t>חיים</w:t>
      </w:r>
      <w:r>
        <w:rPr>
          <w:rtl/>
        </w:rPr>
        <w:t xml:space="preserve"> כץ (הליכוד):</w:t>
      </w:r>
    </w:p>
    <w:p w14:paraId="18A6D113" w14:textId="77777777" w:rsidR="00000000" w:rsidRDefault="00026F1C">
      <w:pPr>
        <w:pStyle w:val="a0"/>
        <w:rPr>
          <w:rFonts w:hint="cs"/>
          <w:rtl/>
        </w:rPr>
      </w:pPr>
    </w:p>
    <w:p w14:paraId="52AF84EB" w14:textId="77777777" w:rsidR="00000000" w:rsidRDefault="00026F1C">
      <w:pPr>
        <w:pStyle w:val="a0"/>
        <w:rPr>
          <w:rFonts w:hint="cs"/>
          <w:rtl/>
        </w:rPr>
      </w:pPr>
      <w:r>
        <w:rPr>
          <w:rFonts w:hint="cs"/>
          <w:rtl/>
        </w:rPr>
        <w:t>זו הצעה רג</w:t>
      </w:r>
      <w:r>
        <w:rPr>
          <w:rFonts w:hint="cs"/>
          <w:rtl/>
        </w:rPr>
        <w:t>ילה לסדר-היום.</w:t>
      </w:r>
    </w:p>
    <w:p w14:paraId="328AFBFF" w14:textId="77777777" w:rsidR="00000000" w:rsidRDefault="00026F1C">
      <w:pPr>
        <w:pStyle w:val="a0"/>
        <w:rPr>
          <w:rFonts w:hint="cs"/>
          <w:rtl/>
        </w:rPr>
      </w:pPr>
    </w:p>
    <w:p w14:paraId="18F22A33" w14:textId="77777777" w:rsidR="00000000" w:rsidRDefault="00026F1C">
      <w:pPr>
        <w:pStyle w:val="a"/>
        <w:rPr>
          <w:rtl/>
        </w:rPr>
      </w:pPr>
      <w:bookmarkStart w:id="648" w:name="FS000000526T10_12_2003_17_44_27"/>
      <w:bookmarkStart w:id="649" w:name="_Toc70328431"/>
      <w:bookmarkEnd w:id="648"/>
      <w:r>
        <w:rPr>
          <w:rFonts w:hint="eastAsia"/>
          <w:rtl/>
        </w:rPr>
        <w:t>משה</w:t>
      </w:r>
      <w:r>
        <w:rPr>
          <w:rtl/>
        </w:rPr>
        <w:t xml:space="preserve"> גפני (יהדות התורה):</w:t>
      </w:r>
      <w:bookmarkEnd w:id="649"/>
    </w:p>
    <w:p w14:paraId="1D49A1B9" w14:textId="77777777" w:rsidR="00000000" w:rsidRDefault="00026F1C">
      <w:pPr>
        <w:pStyle w:val="a0"/>
        <w:rPr>
          <w:rFonts w:hint="cs"/>
          <w:rtl/>
        </w:rPr>
      </w:pPr>
    </w:p>
    <w:p w14:paraId="2CCDFCB7" w14:textId="77777777" w:rsidR="00000000" w:rsidRDefault="00026F1C">
      <w:pPr>
        <w:pStyle w:val="a0"/>
        <w:rPr>
          <w:rFonts w:hint="cs"/>
          <w:rtl/>
        </w:rPr>
      </w:pPr>
      <w:r>
        <w:rPr>
          <w:rFonts w:hint="cs"/>
          <w:rtl/>
        </w:rPr>
        <w:t>לא. זו הודעה אישית, לפי התקנון.</w:t>
      </w:r>
    </w:p>
    <w:p w14:paraId="7564CF65" w14:textId="77777777" w:rsidR="00000000" w:rsidRDefault="00026F1C">
      <w:pPr>
        <w:pStyle w:val="a0"/>
        <w:rPr>
          <w:rFonts w:hint="cs"/>
          <w:rtl/>
        </w:rPr>
      </w:pPr>
    </w:p>
    <w:p w14:paraId="37754A81" w14:textId="77777777" w:rsidR="00000000" w:rsidRDefault="00026F1C">
      <w:pPr>
        <w:pStyle w:val="af1"/>
        <w:rPr>
          <w:rtl/>
        </w:rPr>
      </w:pPr>
      <w:r>
        <w:rPr>
          <w:rtl/>
        </w:rPr>
        <w:t>היו"ר משה כחלון:</w:t>
      </w:r>
    </w:p>
    <w:p w14:paraId="29B81799" w14:textId="77777777" w:rsidR="00000000" w:rsidRDefault="00026F1C">
      <w:pPr>
        <w:pStyle w:val="a0"/>
        <w:rPr>
          <w:rtl/>
        </w:rPr>
      </w:pPr>
    </w:p>
    <w:p w14:paraId="166E0F2B" w14:textId="77777777" w:rsidR="00000000" w:rsidRDefault="00026F1C">
      <w:pPr>
        <w:pStyle w:val="a0"/>
        <w:rPr>
          <w:rFonts w:hint="cs"/>
          <w:rtl/>
        </w:rPr>
      </w:pPr>
      <w:r>
        <w:rPr>
          <w:rFonts w:hint="cs"/>
          <w:rtl/>
        </w:rPr>
        <w:t>יש לו עד חמש דקות.</w:t>
      </w:r>
    </w:p>
    <w:p w14:paraId="17489C25" w14:textId="77777777" w:rsidR="00000000" w:rsidRDefault="00026F1C">
      <w:pPr>
        <w:pStyle w:val="a0"/>
        <w:rPr>
          <w:rFonts w:hint="cs"/>
          <w:rtl/>
        </w:rPr>
      </w:pPr>
    </w:p>
    <w:p w14:paraId="579B01C5" w14:textId="77777777" w:rsidR="00000000" w:rsidRDefault="00026F1C">
      <w:pPr>
        <w:pStyle w:val="-"/>
        <w:rPr>
          <w:rtl/>
        </w:rPr>
      </w:pPr>
      <w:bookmarkStart w:id="650" w:name="FS000000526T10_12_2003_18_11_33C"/>
      <w:bookmarkEnd w:id="650"/>
      <w:r>
        <w:rPr>
          <w:rtl/>
        </w:rPr>
        <w:t>משה גפני (יהדות התורה):</w:t>
      </w:r>
    </w:p>
    <w:p w14:paraId="709FC399" w14:textId="77777777" w:rsidR="00000000" w:rsidRDefault="00026F1C">
      <w:pPr>
        <w:pStyle w:val="a0"/>
        <w:rPr>
          <w:rtl/>
        </w:rPr>
      </w:pPr>
    </w:p>
    <w:p w14:paraId="3C1FA70A" w14:textId="77777777" w:rsidR="00000000" w:rsidRDefault="00026F1C">
      <w:pPr>
        <w:pStyle w:val="a0"/>
        <w:rPr>
          <w:rFonts w:hint="cs"/>
          <w:rtl/>
        </w:rPr>
      </w:pPr>
      <w:r>
        <w:rPr>
          <w:rFonts w:hint="cs"/>
          <w:rtl/>
        </w:rPr>
        <w:t>העמדה שלנו - כמה שיכול להיות יותר טוב לכולם. כך נהגנו. בשינוי זה אותו מצע כמו שלנו, רק שאנחנו רוצים שלכולם יהיה טוב, וה</w:t>
      </w:r>
      <w:r>
        <w:rPr>
          <w:rFonts w:hint="cs"/>
          <w:rtl/>
        </w:rPr>
        <w:t xml:space="preserve">ם עושים שלכולם רע - רע לתרבות החרדית, רע לתרבות היהודית, רע לתרבות הכללית, רע לאמנים, רע למוזיקאים, לכולם רע. </w:t>
      </w:r>
    </w:p>
    <w:p w14:paraId="2557F830" w14:textId="77777777" w:rsidR="00000000" w:rsidRDefault="00026F1C">
      <w:pPr>
        <w:pStyle w:val="a0"/>
        <w:rPr>
          <w:rFonts w:hint="cs"/>
          <w:rtl/>
        </w:rPr>
      </w:pPr>
    </w:p>
    <w:p w14:paraId="3AD8FCD7" w14:textId="77777777" w:rsidR="00000000" w:rsidRDefault="00026F1C">
      <w:pPr>
        <w:pStyle w:val="a0"/>
        <w:rPr>
          <w:rtl/>
        </w:rPr>
      </w:pPr>
      <w:r>
        <w:rPr>
          <w:rFonts w:hint="cs"/>
          <w:rtl/>
        </w:rPr>
        <w:t xml:space="preserve">לכן אמרתי בישיבה של ועדת החינוך - אגב, חזרתי על זה פעם נוספת באמת, אני נאמן להבטחותי; אני לא כמו השר אולמרט, שבכל פעם חוזר בו ואומר מה שנוח לו, </w:t>
      </w:r>
      <w:r>
        <w:rPr>
          <w:rFonts w:hint="cs"/>
          <w:rtl/>
        </w:rPr>
        <w:t xml:space="preserve">אני אומר את האמת. הגמרא אומרת שבן-אדם לא משקר כמן ימא לטיגנא </w:t>
      </w:r>
      <w:r>
        <w:rPr>
          <w:rtl/>
        </w:rPr>
        <w:t>–</w:t>
      </w:r>
      <w:r>
        <w:rPr>
          <w:rFonts w:hint="cs"/>
          <w:rtl/>
        </w:rPr>
        <w:t xml:space="preserve"> בן-אדם לא משקר בפסק זמן כזה, שמייד יכולים להוכיח שהוא שיקר.</w:t>
      </w:r>
    </w:p>
    <w:p w14:paraId="31688ECF" w14:textId="77777777" w:rsidR="00000000" w:rsidRDefault="00026F1C">
      <w:pPr>
        <w:pStyle w:val="a0"/>
        <w:rPr>
          <w:rtl/>
        </w:rPr>
      </w:pPr>
    </w:p>
    <w:p w14:paraId="133B78B6" w14:textId="77777777" w:rsidR="00000000" w:rsidRDefault="00026F1C">
      <w:pPr>
        <w:pStyle w:val="a0"/>
        <w:rPr>
          <w:rFonts w:hint="cs"/>
          <w:rtl/>
        </w:rPr>
      </w:pPr>
      <w:r>
        <w:rPr>
          <w:rFonts w:hint="cs"/>
          <w:rtl/>
        </w:rPr>
        <w:t>אני מציע לכולנו לפתוח את ספר התקציב, לראות את התקציב שאישרה יהדות התורה - 411 מיליון שקלים לתרבות הכללית, שינוי אישרה - 229 מיליון ש</w:t>
      </w:r>
      <w:r>
        <w:rPr>
          <w:rFonts w:hint="cs"/>
          <w:rtl/>
        </w:rPr>
        <w:t xml:space="preserve">קלים; נדמה לי שזה למעלה מ-40% קיצוץ, ועוד אחרי זה עושים מסיבה לטומי לפיד. </w:t>
      </w:r>
    </w:p>
    <w:p w14:paraId="6B92ABF7" w14:textId="77777777" w:rsidR="00000000" w:rsidRDefault="00026F1C">
      <w:pPr>
        <w:pStyle w:val="a0"/>
        <w:rPr>
          <w:rFonts w:hint="cs"/>
          <w:rtl/>
        </w:rPr>
      </w:pPr>
    </w:p>
    <w:p w14:paraId="74DC185D" w14:textId="77777777" w:rsidR="00000000" w:rsidRDefault="00026F1C">
      <w:pPr>
        <w:pStyle w:val="a0"/>
        <w:rPr>
          <w:rFonts w:hint="cs"/>
          <w:rtl/>
        </w:rPr>
      </w:pPr>
      <w:r>
        <w:rPr>
          <w:rFonts w:hint="cs"/>
          <w:rtl/>
        </w:rPr>
        <w:t>זה מה שאמרתי, ואני מקווה שאם חברת הכנסת מלי פולישוק-בלוך תהיה כנה, כפי שהיא גם דיברה אתי קודם, היא תאשר את הדברים שלי. אני לא מתכוון לעשות הצגות, אני מכבד את אנשי שינוי, אני גם מכב</w:t>
      </w:r>
      <w:r>
        <w:rPr>
          <w:rFonts w:hint="cs"/>
          <w:rtl/>
        </w:rPr>
        <w:t>ד אותה, אני מתייחס לדברים שלה - מה שהיא תגיד אמת, אני אודה; אבל מה שאני אומר אמת, תודו גם כן.</w:t>
      </w:r>
    </w:p>
    <w:p w14:paraId="3A9FAEE2" w14:textId="77777777" w:rsidR="00000000" w:rsidRDefault="00026F1C">
      <w:pPr>
        <w:pStyle w:val="a0"/>
        <w:rPr>
          <w:rFonts w:hint="cs"/>
          <w:rtl/>
        </w:rPr>
      </w:pPr>
    </w:p>
    <w:p w14:paraId="1B04DAC3" w14:textId="77777777" w:rsidR="00000000" w:rsidRDefault="00026F1C">
      <w:pPr>
        <w:pStyle w:val="af1"/>
        <w:rPr>
          <w:rtl/>
        </w:rPr>
      </w:pPr>
      <w:r>
        <w:rPr>
          <w:rtl/>
        </w:rPr>
        <w:t>היו"ר משה כחלון:</w:t>
      </w:r>
    </w:p>
    <w:p w14:paraId="24492955" w14:textId="77777777" w:rsidR="00000000" w:rsidRDefault="00026F1C">
      <w:pPr>
        <w:pStyle w:val="a0"/>
        <w:rPr>
          <w:rtl/>
        </w:rPr>
      </w:pPr>
    </w:p>
    <w:p w14:paraId="25C36817" w14:textId="77777777" w:rsidR="00000000" w:rsidRDefault="00026F1C">
      <w:pPr>
        <w:pStyle w:val="a0"/>
        <w:rPr>
          <w:rFonts w:hint="cs"/>
          <w:rtl/>
        </w:rPr>
      </w:pPr>
      <w:r>
        <w:rPr>
          <w:rFonts w:hint="cs"/>
          <w:rtl/>
        </w:rPr>
        <w:t>תודה רבה.</w:t>
      </w:r>
    </w:p>
    <w:p w14:paraId="547CF566" w14:textId="77777777" w:rsidR="00000000" w:rsidRDefault="00026F1C">
      <w:pPr>
        <w:pStyle w:val="a0"/>
        <w:rPr>
          <w:rFonts w:hint="cs"/>
          <w:rtl/>
        </w:rPr>
      </w:pPr>
    </w:p>
    <w:p w14:paraId="58DF28FD" w14:textId="77777777" w:rsidR="00000000" w:rsidRDefault="00026F1C">
      <w:pPr>
        <w:pStyle w:val="a2"/>
        <w:rPr>
          <w:rtl/>
        </w:rPr>
      </w:pPr>
    </w:p>
    <w:p w14:paraId="04345113" w14:textId="77777777" w:rsidR="00000000" w:rsidRDefault="00026F1C">
      <w:pPr>
        <w:pStyle w:val="a2"/>
        <w:rPr>
          <w:rFonts w:hint="cs"/>
          <w:rtl/>
        </w:rPr>
      </w:pPr>
      <w:bookmarkStart w:id="651" w:name="_Toc70328432"/>
      <w:r>
        <w:rPr>
          <w:rtl/>
        </w:rPr>
        <w:t>הצע</w:t>
      </w:r>
      <w:r>
        <w:rPr>
          <w:rFonts w:hint="cs"/>
          <w:rtl/>
        </w:rPr>
        <w:t>ות</w:t>
      </w:r>
      <w:r>
        <w:rPr>
          <w:rtl/>
        </w:rPr>
        <w:t xml:space="preserve"> לסדר-היום</w:t>
      </w:r>
      <w:bookmarkEnd w:id="651"/>
    </w:p>
    <w:p w14:paraId="6616ED3D" w14:textId="77777777" w:rsidR="00000000" w:rsidRDefault="00026F1C">
      <w:pPr>
        <w:pStyle w:val="a2"/>
        <w:rPr>
          <w:rtl/>
        </w:rPr>
      </w:pPr>
      <w:bookmarkStart w:id="652" w:name="_Toc70328433"/>
      <w:r>
        <w:rPr>
          <w:rtl/>
        </w:rPr>
        <w:t>מערך האבטחה בבתי</w:t>
      </w:r>
      <w:r>
        <w:rPr>
          <w:rFonts w:hint="cs"/>
          <w:rtl/>
        </w:rPr>
        <w:t>-</w:t>
      </w:r>
      <w:r>
        <w:rPr>
          <w:rtl/>
        </w:rPr>
        <w:t>הספר</w:t>
      </w:r>
      <w:bookmarkEnd w:id="652"/>
      <w:r>
        <w:rPr>
          <w:rtl/>
        </w:rPr>
        <w:t xml:space="preserve"> </w:t>
      </w:r>
    </w:p>
    <w:p w14:paraId="189824DD" w14:textId="77777777" w:rsidR="00000000" w:rsidRDefault="00026F1C">
      <w:pPr>
        <w:pStyle w:val="-0"/>
        <w:rPr>
          <w:rFonts w:hint="cs"/>
          <w:rtl/>
        </w:rPr>
      </w:pPr>
    </w:p>
    <w:p w14:paraId="1FCAF4C0" w14:textId="77777777" w:rsidR="00000000" w:rsidRDefault="00026F1C">
      <w:pPr>
        <w:pStyle w:val="af1"/>
        <w:rPr>
          <w:rtl/>
        </w:rPr>
      </w:pPr>
      <w:r>
        <w:rPr>
          <w:rtl/>
        </w:rPr>
        <w:t>היו"ר משה כחלון:</w:t>
      </w:r>
    </w:p>
    <w:p w14:paraId="481C21A5" w14:textId="77777777" w:rsidR="00000000" w:rsidRDefault="00026F1C">
      <w:pPr>
        <w:pStyle w:val="a0"/>
        <w:rPr>
          <w:rtl/>
        </w:rPr>
      </w:pPr>
    </w:p>
    <w:p w14:paraId="7A43A41C" w14:textId="77777777" w:rsidR="00000000" w:rsidRDefault="00026F1C">
      <w:pPr>
        <w:pStyle w:val="a0"/>
        <w:rPr>
          <w:rFonts w:hint="cs"/>
          <w:rtl/>
        </w:rPr>
      </w:pPr>
      <w:r>
        <w:rPr>
          <w:rFonts w:hint="cs"/>
          <w:rtl/>
        </w:rPr>
        <w:t>אנחנו ממשיכים בסדר-היום. לפנינו הצעות לסדר-היום מס' 1907, 1911, 1916 ו-19</w:t>
      </w:r>
      <w:r>
        <w:rPr>
          <w:rFonts w:hint="cs"/>
          <w:rtl/>
        </w:rPr>
        <w:t>62 בנושא: מערך האבטחה בבתי-הספר - של חברי הכנסת ענבל גבריאלי, איתן כבל, יצחק וקנין ואילן ליבוביץ. חבר הכנסת איתן כבל, בבקשה. אחריו - חברת הכנסת ענבל גבריאלי.</w:t>
      </w:r>
    </w:p>
    <w:p w14:paraId="0FFBB8F7" w14:textId="77777777" w:rsidR="00000000" w:rsidRDefault="00026F1C">
      <w:pPr>
        <w:pStyle w:val="a0"/>
        <w:rPr>
          <w:rFonts w:hint="cs"/>
          <w:rtl/>
        </w:rPr>
      </w:pPr>
    </w:p>
    <w:p w14:paraId="46F399B2" w14:textId="77777777" w:rsidR="00000000" w:rsidRDefault="00026F1C">
      <w:pPr>
        <w:pStyle w:val="a"/>
        <w:rPr>
          <w:rtl/>
        </w:rPr>
      </w:pPr>
      <w:bookmarkStart w:id="653" w:name="FS000000445T10_12_2003_17_45_54"/>
      <w:bookmarkStart w:id="654" w:name="_Toc70328434"/>
      <w:bookmarkEnd w:id="653"/>
      <w:r>
        <w:rPr>
          <w:rFonts w:hint="eastAsia"/>
          <w:rtl/>
        </w:rPr>
        <w:t>איתן</w:t>
      </w:r>
      <w:r>
        <w:rPr>
          <w:rtl/>
        </w:rPr>
        <w:t xml:space="preserve"> כבל (העבודה-מימד):</w:t>
      </w:r>
      <w:bookmarkEnd w:id="654"/>
    </w:p>
    <w:p w14:paraId="0A5C23D3" w14:textId="77777777" w:rsidR="00000000" w:rsidRDefault="00026F1C">
      <w:pPr>
        <w:pStyle w:val="a0"/>
        <w:rPr>
          <w:rFonts w:hint="cs"/>
          <w:rtl/>
        </w:rPr>
      </w:pPr>
    </w:p>
    <w:p w14:paraId="0BD7072F" w14:textId="77777777" w:rsidR="00000000" w:rsidRDefault="00026F1C">
      <w:pPr>
        <w:pStyle w:val="a0"/>
        <w:rPr>
          <w:rFonts w:hint="cs"/>
          <w:rtl/>
        </w:rPr>
      </w:pPr>
      <w:r>
        <w:rPr>
          <w:rFonts w:hint="cs"/>
          <w:rtl/>
        </w:rPr>
        <w:t>אדוני היושב-ראש, חברי חברי הכנסת, הדיון הקודם עסק בהתנהלות העתידית במדינ</w:t>
      </w:r>
      <w:r>
        <w:rPr>
          <w:rFonts w:hint="cs"/>
          <w:rtl/>
        </w:rPr>
        <w:t>ת ישראל, ואני רוצה לעסוק בנושא שמטריד אותנו כתוצאה מהיכולת שלנו להתמודד עם המציאות כפי שצריך להתמודד.</w:t>
      </w:r>
    </w:p>
    <w:p w14:paraId="533B4C06" w14:textId="77777777" w:rsidR="00000000" w:rsidRDefault="00026F1C">
      <w:pPr>
        <w:pStyle w:val="a0"/>
        <w:rPr>
          <w:rFonts w:hint="cs"/>
          <w:rtl/>
        </w:rPr>
      </w:pPr>
    </w:p>
    <w:p w14:paraId="24E053A1" w14:textId="77777777" w:rsidR="00000000" w:rsidRDefault="00026F1C">
      <w:pPr>
        <w:pStyle w:val="a0"/>
        <w:rPr>
          <w:rFonts w:hint="cs"/>
          <w:rtl/>
        </w:rPr>
      </w:pPr>
      <w:r>
        <w:rPr>
          <w:rFonts w:hint="cs"/>
          <w:rtl/>
        </w:rPr>
        <w:t>נושא האבטחה בבתי-הספר, ואני מרחיב אותו גם לגני-הילדים, הוא פצצה שמונחת לפתחנו, ואני אומר את זה כאן בצורה ברורה וחד-משמעית, כיוון שרק לאחרונה נמנע אסון גד</w:t>
      </w:r>
      <w:r>
        <w:rPr>
          <w:rFonts w:hint="cs"/>
          <w:rtl/>
        </w:rPr>
        <w:t>ול ביוקנעם, כתוצאה מהיכולת הגבוהה של שירותי הביטחון, וכך בראש-העין, לפני ימים מספר נמנע אסון שם, לאחר שהמפגעים נתפסו.</w:t>
      </w:r>
    </w:p>
    <w:p w14:paraId="4CF50BF9" w14:textId="77777777" w:rsidR="00000000" w:rsidRDefault="00026F1C">
      <w:pPr>
        <w:pStyle w:val="a0"/>
        <w:rPr>
          <w:rFonts w:hint="cs"/>
          <w:rtl/>
        </w:rPr>
      </w:pPr>
    </w:p>
    <w:p w14:paraId="6FD92A0B" w14:textId="77777777" w:rsidR="00000000" w:rsidRDefault="00026F1C">
      <w:pPr>
        <w:pStyle w:val="a0"/>
        <w:rPr>
          <w:rFonts w:hint="cs"/>
          <w:rtl/>
        </w:rPr>
      </w:pPr>
      <w:r>
        <w:rPr>
          <w:rFonts w:hint="cs"/>
          <w:rtl/>
        </w:rPr>
        <w:t>נושא האבטחה בבתי-הספר ובגני-הילדים, אדוני היושב-ראש, פרוץ לחלוטין, וכמנהגנו במקומותינו, עד שלא יקרה האסון, ועד שלא ייעשה המעשה שחס וחלילה</w:t>
      </w:r>
      <w:r>
        <w:rPr>
          <w:rFonts w:hint="cs"/>
          <w:rtl/>
        </w:rPr>
        <w:t xml:space="preserve"> עלול להיעשות, אף אחד לא יקום ויתמודד עם הבעיה הזאת.</w:t>
      </w:r>
    </w:p>
    <w:p w14:paraId="792ED8FC" w14:textId="77777777" w:rsidR="00000000" w:rsidRDefault="00026F1C">
      <w:pPr>
        <w:pStyle w:val="a0"/>
        <w:rPr>
          <w:rFonts w:hint="cs"/>
          <w:rtl/>
        </w:rPr>
      </w:pPr>
    </w:p>
    <w:p w14:paraId="15473875" w14:textId="77777777" w:rsidR="00000000" w:rsidRDefault="00026F1C">
      <w:pPr>
        <w:pStyle w:val="a0"/>
        <w:rPr>
          <w:rFonts w:hint="cs"/>
          <w:rtl/>
        </w:rPr>
      </w:pPr>
      <w:r>
        <w:rPr>
          <w:rFonts w:hint="cs"/>
          <w:rtl/>
        </w:rPr>
        <w:t>אני אומר לכם את זה כאבא מודאג, שהשבוע, במשך שלוש שעות, נאלץ לשבת בסגר בראש-העין, ביישוב שלי, אחרי שהורדתי את שתי בנותי, כל אחת בגן שלה, וכשאני בא לשם איני מוצא אבטחה, כי מקום אחד הוא גן פרטי, ומקום שני,</w:t>
      </w:r>
      <w:r>
        <w:rPr>
          <w:rFonts w:hint="cs"/>
          <w:rtl/>
        </w:rPr>
        <w:t xml:space="preserve"> שהוא גן ציבורי, יש בו איזה שומר שמפטרל ומגיע אחת לכמה זמן למקום.</w:t>
      </w:r>
    </w:p>
    <w:p w14:paraId="684D8C2F" w14:textId="77777777" w:rsidR="00000000" w:rsidRDefault="00026F1C">
      <w:pPr>
        <w:pStyle w:val="a0"/>
        <w:rPr>
          <w:rFonts w:hint="cs"/>
          <w:rtl/>
        </w:rPr>
      </w:pPr>
    </w:p>
    <w:p w14:paraId="0207E34F" w14:textId="77777777" w:rsidR="00000000" w:rsidRDefault="00026F1C">
      <w:pPr>
        <w:pStyle w:val="af0"/>
        <w:rPr>
          <w:rtl/>
        </w:rPr>
      </w:pPr>
      <w:r>
        <w:rPr>
          <w:rFonts w:hint="eastAsia"/>
          <w:rtl/>
        </w:rPr>
        <w:t>ענבל</w:t>
      </w:r>
      <w:r>
        <w:rPr>
          <w:rtl/>
        </w:rPr>
        <w:t xml:space="preserve"> גבריאלי (הליכוד):</w:t>
      </w:r>
    </w:p>
    <w:p w14:paraId="03A80753" w14:textId="77777777" w:rsidR="00000000" w:rsidRDefault="00026F1C">
      <w:pPr>
        <w:pStyle w:val="a0"/>
        <w:rPr>
          <w:rFonts w:hint="cs"/>
          <w:rtl/>
        </w:rPr>
      </w:pPr>
    </w:p>
    <w:p w14:paraId="602DA26A" w14:textId="77777777" w:rsidR="00000000" w:rsidRDefault="00026F1C">
      <w:pPr>
        <w:pStyle w:val="a0"/>
        <w:rPr>
          <w:rFonts w:hint="cs"/>
          <w:rtl/>
        </w:rPr>
      </w:pPr>
      <w:r>
        <w:rPr>
          <w:rFonts w:hint="cs"/>
          <w:rtl/>
        </w:rPr>
        <w:t>הוא היה חמוש?</w:t>
      </w:r>
    </w:p>
    <w:p w14:paraId="51BCB43C" w14:textId="77777777" w:rsidR="00000000" w:rsidRDefault="00026F1C">
      <w:pPr>
        <w:pStyle w:val="a0"/>
        <w:rPr>
          <w:rFonts w:hint="cs"/>
          <w:rtl/>
        </w:rPr>
      </w:pPr>
    </w:p>
    <w:p w14:paraId="4F5B3664" w14:textId="77777777" w:rsidR="00000000" w:rsidRDefault="00026F1C">
      <w:pPr>
        <w:pStyle w:val="-"/>
        <w:rPr>
          <w:rtl/>
        </w:rPr>
      </w:pPr>
      <w:bookmarkStart w:id="655" w:name="FS000000445T10_12_2003_17_47_51C"/>
      <w:bookmarkEnd w:id="655"/>
      <w:r>
        <w:rPr>
          <w:rtl/>
        </w:rPr>
        <w:t>איתן כבל (העבודה-מימד):</w:t>
      </w:r>
    </w:p>
    <w:p w14:paraId="794276F0" w14:textId="77777777" w:rsidR="00000000" w:rsidRDefault="00026F1C">
      <w:pPr>
        <w:pStyle w:val="a0"/>
        <w:rPr>
          <w:rtl/>
        </w:rPr>
      </w:pPr>
    </w:p>
    <w:p w14:paraId="05D9C283" w14:textId="77777777" w:rsidR="00000000" w:rsidRDefault="00026F1C">
      <w:pPr>
        <w:pStyle w:val="a0"/>
        <w:rPr>
          <w:rFonts w:hint="cs"/>
          <w:rtl/>
        </w:rPr>
      </w:pPr>
      <w:r>
        <w:rPr>
          <w:rFonts w:hint="cs"/>
          <w:rtl/>
        </w:rPr>
        <w:t xml:space="preserve">אני לא זוכר אם הוא חמוש או לא. אני באמת לא זוכר. </w:t>
      </w:r>
    </w:p>
    <w:p w14:paraId="0E07CFAB" w14:textId="77777777" w:rsidR="00000000" w:rsidRDefault="00026F1C">
      <w:pPr>
        <w:pStyle w:val="a0"/>
        <w:rPr>
          <w:rFonts w:hint="cs"/>
          <w:rtl/>
        </w:rPr>
      </w:pPr>
    </w:p>
    <w:p w14:paraId="5CB68FD0" w14:textId="77777777" w:rsidR="00000000" w:rsidRDefault="00026F1C">
      <w:pPr>
        <w:pStyle w:val="a0"/>
        <w:rPr>
          <w:rFonts w:hint="cs"/>
          <w:rtl/>
        </w:rPr>
      </w:pPr>
      <w:r>
        <w:rPr>
          <w:rFonts w:hint="cs"/>
          <w:rtl/>
        </w:rPr>
        <w:t>זה לא יכול להתקבל על דעתי ולא מתקבל על דעתי. יבוא האוצר ויאמר שאנחנו ההורי</w:t>
      </w:r>
      <w:r>
        <w:rPr>
          <w:rFonts w:hint="cs"/>
          <w:rtl/>
        </w:rPr>
        <w:t>ם הם אלה שנצטרך לשאת בנטל, ואני שואל: מדוע אנחנו ההורים צריכים לשאת בנטל של האבטחה ושל השמירה על ילדינו ביישובים שלנו? אנחנו לא יצרנו את הסיטואציה הזאת, ואין שום סיבה בעולם, שום סיבה בעולם שממשלת ישראל, עם כל הבעיות - הרי זה ברור לכם, חברי חברי הכנסת, שלכש</w:t>
      </w:r>
      <w:r>
        <w:rPr>
          <w:rFonts w:hint="cs"/>
          <w:rtl/>
        </w:rPr>
        <w:t>יקרה האסון, חס וחלילה, ושלא יקרה, ישקיעו מאות מיליונים. כי אנחנו רגילים לעסוק במדיניות בדיעבד, להתמודד עם הבעיות ולתת פתרונות אחרי שהדברים קורים. אני לא איזה נביא בשער ואני לא איזה נביא זעם, אני גם לא מתיימר להיות. אבל אני אומר לכם כאן, החברים שנמצאים כאן,</w:t>
      </w:r>
      <w:r>
        <w:rPr>
          <w:rFonts w:hint="cs"/>
          <w:rtl/>
        </w:rPr>
        <w:t xml:space="preserve"> ולממשלת ישראל, שאין אף אחד ברגע זה כאן - - -</w:t>
      </w:r>
    </w:p>
    <w:p w14:paraId="62B7FD58" w14:textId="77777777" w:rsidR="00000000" w:rsidRDefault="00026F1C">
      <w:pPr>
        <w:pStyle w:val="a0"/>
        <w:rPr>
          <w:rFonts w:hint="cs"/>
          <w:rtl/>
        </w:rPr>
      </w:pPr>
    </w:p>
    <w:p w14:paraId="477F108E" w14:textId="77777777" w:rsidR="00000000" w:rsidRDefault="00026F1C">
      <w:pPr>
        <w:pStyle w:val="af0"/>
        <w:rPr>
          <w:rtl/>
        </w:rPr>
      </w:pPr>
      <w:r>
        <w:rPr>
          <w:rFonts w:hint="eastAsia"/>
          <w:rtl/>
        </w:rPr>
        <w:t>השר</w:t>
      </w:r>
      <w:r>
        <w:rPr>
          <w:rtl/>
        </w:rPr>
        <w:t xml:space="preserve"> גדעון עזרא:</w:t>
      </w:r>
    </w:p>
    <w:p w14:paraId="70AAED87" w14:textId="77777777" w:rsidR="00000000" w:rsidRDefault="00026F1C">
      <w:pPr>
        <w:pStyle w:val="a0"/>
        <w:rPr>
          <w:rFonts w:hint="cs"/>
          <w:rtl/>
        </w:rPr>
      </w:pPr>
    </w:p>
    <w:p w14:paraId="68673AFE" w14:textId="77777777" w:rsidR="00000000" w:rsidRDefault="00026F1C">
      <w:pPr>
        <w:pStyle w:val="a0"/>
        <w:rPr>
          <w:rFonts w:hint="cs"/>
          <w:rtl/>
        </w:rPr>
      </w:pPr>
      <w:r>
        <w:rPr>
          <w:rFonts w:hint="cs"/>
          <w:rtl/>
        </w:rPr>
        <w:t>לא נכון.</w:t>
      </w:r>
    </w:p>
    <w:p w14:paraId="5B4F124A" w14:textId="77777777" w:rsidR="00000000" w:rsidRDefault="00026F1C">
      <w:pPr>
        <w:pStyle w:val="a0"/>
        <w:rPr>
          <w:rFonts w:hint="cs"/>
          <w:rtl/>
        </w:rPr>
      </w:pPr>
    </w:p>
    <w:p w14:paraId="037D8FEE" w14:textId="77777777" w:rsidR="00000000" w:rsidRDefault="00026F1C">
      <w:pPr>
        <w:pStyle w:val="a"/>
        <w:rPr>
          <w:rtl/>
        </w:rPr>
      </w:pPr>
      <w:bookmarkStart w:id="656" w:name="FS000000526T10_12_2003_18_46_35C"/>
      <w:bookmarkStart w:id="657" w:name="FS000000445T10_12_2003_18_46_42"/>
      <w:bookmarkStart w:id="658" w:name="_Toc70328435"/>
      <w:bookmarkEnd w:id="656"/>
      <w:bookmarkEnd w:id="657"/>
      <w:r>
        <w:rPr>
          <w:rtl/>
        </w:rPr>
        <w:t>איתן כבל (העבודה-מימד):</w:t>
      </w:r>
      <w:bookmarkEnd w:id="658"/>
    </w:p>
    <w:p w14:paraId="03075849" w14:textId="77777777" w:rsidR="00000000" w:rsidRDefault="00026F1C">
      <w:pPr>
        <w:pStyle w:val="a0"/>
        <w:rPr>
          <w:rtl/>
        </w:rPr>
      </w:pPr>
    </w:p>
    <w:p w14:paraId="4BD28C2F" w14:textId="77777777" w:rsidR="00000000" w:rsidRDefault="00026F1C">
      <w:pPr>
        <w:pStyle w:val="a0"/>
        <w:rPr>
          <w:rFonts w:hint="cs"/>
          <w:rtl/>
        </w:rPr>
      </w:pPr>
      <w:r>
        <w:rPr>
          <w:rFonts w:hint="cs"/>
          <w:rtl/>
        </w:rPr>
        <w:t>סליחה.</w:t>
      </w:r>
    </w:p>
    <w:p w14:paraId="6758D299" w14:textId="77777777" w:rsidR="00000000" w:rsidRDefault="00026F1C">
      <w:pPr>
        <w:pStyle w:val="a0"/>
        <w:rPr>
          <w:rFonts w:hint="cs"/>
          <w:rtl/>
        </w:rPr>
      </w:pPr>
    </w:p>
    <w:p w14:paraId="55941B29" w14:textId="77777777" w:rsidR="00000000" w:rsidRDefault="00026F1C">
      <w:pPr>
        <w:pStyle w:val="af1"/>
        <w:rPr>
          <w:rtl/>
        </w:rPr>
      </w:pPr>
      <w:r>
        <w:rPr>
          <w:rtl/>
        </w:rPr>
        <w:t>היו"ר משה כחלון:</w:t>
      </w:r>
    </w:p>
    <w:p w14:paraId="2DE2DD18" w14:textId="77777777" w:rsidR="00000000" w:rsidRDefault="00026F1C">
      <w:pPr>
        <w:pStyle w:val="a0"/>
        <w:rPr>
          <w:rtl/>
        </w:rPr>
      </w:pPr>
    </w:p>
    <w:p w14:paraId="7348BC74" w14:textId="77777777" w:rsidR="00000000" w:rsidRDefault="00026F1C">
      <w:pPr>
        <w:pStyle w:val="a0"/>
        <w:rPr>
          <w:rFonts w:hint="cs"/>
          <w:rtl/>
        </w:rPr>
      </w:pPr>
      <w:r>
        <w:rPr>
          <w:rFonts w:hint="cs"/>
          <w:rtl/>
        </w:rPr>
        <w:t>השר גדעון עזרא כאן.</w:t>
      </w:r>
    </w:p>
    <w:p w14:paraId="4872AD12" w14:textId="77777777" w:rsidR="00000000" w:rsidRDefault="00026F1C">
      <w:pPr>
        <w:pStyle w:val="a0"/>
        <w:rPr>
          <w:rFonts w:hint="cs"/>
          <w:rtl/>
        </w:rPr>
      </w:pPr>
    </w:p>
    <w:p w14:paraId="726659FC" w14:textId="77777777" w:rsidR="00000000" w:rsidRDefault="00026F1C">
      <w:pPr>
        <w:pStyle w:val="-"/>
        <w:rPr>
          <w:rtl/>
        </w:rPr>
      </w:pPr>
      <w:bookmarkStart w:id="659" w:name="FS000000445T10_12_2003_18_46_56C"/>
      <w:bookmarkEnd w:id="659"/>
      <w:r>
        <w:rPr>
          <w:rtl/>
        </w:rPr>
        <w:t>איתן כבל (העבודה-מימד):</w:t>
      </w:r>
    </w:p>
    <w:p w14:paraId="5B971F91" w14:textId="77777777" w:rsidR="00000000" w:rsidRDefault="00026F1C">
      <w:pPr>
        <w:pStyle w:val="a0"/>
        <w:rPr>
          <w:rtl/>
        </w:rPr>
      </w:pPr>
    </w:p>
    <w:p w14:paraId="4FA2E3CD" w14:textId="77777777" w:rsidR="00000000" w:rsidRDefault="00026F1C">
      <w:pPr>
        <w:pStyle w:val="a0"/>
        <w:rPr>
          <w:rFonts w:hint="cs"/>
          <w:rtl/>
        </w:rPr>
      </w:pPr>
      <w:r>
        <w:rPr>
          <w:rFonts w:hint="cs"/>
          <w:rtl/>
        </w:rPr>
        <w:t>אדוני השר, אני מתנצל.</w:t>
      </w:r>
    </w:p>
    <w:p w14:paraId="370A1F6B" w14:textId="77777777" w:rsidR="00000000" w:rsidRDefault="00026F1C">
      <w:pPr>
        <w:pStyle w:val="a0"/>
        <w:rPr>
          <w:rFonts w:hint="cs"/>
          <w:rtl/>
        </w:rPr>
      </w:pPr>
    </w:p>
    <w:p w14:paraId="1A640D96" w14:textId="77777777" w:rsidR="00000000" w:rsidRDefault="00026F1C">
      <w:pPr>
        <w:pStyle w:val="af1"/>
        <w:rPr>
          <w:rtl/>
        </w:rPr>
      </w:pPr>
      <w:r>
        <w:rPr>
          <w:rtl/>
        </w:rPr>
        <w:t>היו"ר משה כחלון:</w:t>
      </w:r>
    </w:p>
    <w:p w14:paraId="0B69F26F" w14:textId="77777777" w:rsidR="00000000" w:rsidRDefault="00026F1C">
      <w:pPr>
        <w:pStyle w:val="a0"/>
        <w:rPr>
          <w:rtl/>
        </w:rPr>
      </w:pPr>
    </w:p>
    <w:p w14:paraId="7A8655FA" w14:textId="77777777" w:rsidR="00000000" w:rsidRDefault="00026F1C">
      <w:pPr>
        <w:pStyle w:val="a0"/>
        <w:rPr>
          <w:rFonts w:hint="cs"/>
          <w:rtl/>
        </w:rPr>
      </w:pPr>
      <w:r>
        <w:rPr>
          <w:rFonts w:hint="cs"/>
          <w:rtl/>
        </w:rPr>
        <w:t>אני מבקש לסיים, חבר הכנסת כבל.</w:t>
      </w:r>
    </w:p>
    <w:p w14:paraId="0E9D46DE" w14:textId="77777777" w:rsidR="00000000" w:rsidRDefault="00026F1C">
      <w:pPr>
        <w:pStyle w:val="a0"/>
        <w:rPr>
          <w:rtl/>
        </w:rPr>
      </w:pPr>
    </w:p>
    <w:p w14:paraId="42B46D9E" w14:textId="77777777" w:rsidR="00000000" w:rsidRDefault="00026F1C">
      <w:pPr>
        <w:pStyle w:val="af0"/>
        <w:rPr>
          <w:rtl/>
        </w:rPr>
      </w:pPr>
      <w:r>
        <w:rPr>
          <w:rFonts w:hint="eastAsia"/>
          <w:rtl/>
        </w:rPr>
        <w:t>רוני</w:t>
      </w:r>
      <w:r>
        <w:rPr>
          <w:rtl/>
        </w:rPr>
        <w:t xml:space="preserve"> בר-און </w:t>
      </w:r>
      <w:r>
        <w:rPr>
          <w:rtl/>
        </w:rPr>
        <w:t>(הליכוד):</w:t>
      </w:r>
    </w:p>
    <w:p w14:paraId="1EDE1E5E" w14:textId="77777777" w:rsidR="00000000" w:rsidRDefault="00026F1C">
      <w:pPr>
        <w:pStyle w:val="a0"/>
        <w:rPr>
          <w:rFonts w:hint="cs"/>
          <w:rtl/>
        </w:rPr>
      </w:pPr>
    </w:p>
    <w:p w14:paraId="4A3FB911" w14:textId="77777777" w:rsidR="00000000" w:rsidRDefault="00026F1C">
      <w:pPr>
        <w:pStyle w:val="a0"/>
        <w:rPr>
          <w:rFonts w:hint="cs"/>
          <w:rtl/>
        </w:rPr>
      </w:pPr>
      <w:r>
        <w:rPr>
          <w:rFonts w:hint="cs"/>
          <w:rtl/>
        </w:rPr>
        <w:t>הוא מאבטח אותך.</w:t>
      </w:r>
    </w:p>
    <w:p w14:paraId="09AB8E81" w14:textId="77777777" w:rsidR="00000000" w:rsidRDefault="00026F1C">
      <w:pPr>
        <w:pStyle w:val="a0"/>
        <w:rPr>
          <w:rFonts w:hint="cs"/>
          <w:rtl/>
        </w:rPr>
      </w:pPr>
    </w:p>
    <w:p w14:paraId="1586AFBA" w14:textId="77777777" w:rsidR="00000000" w:rsidRDefault="00026F1C">
      <w:pPr>
        <w:pStyle w:val="-"/>
        <w:rPr>
          <w:rtl/>
        </w:rPr>
      </w:pPr>
      <w:bookmarkStart w:id="660" w:name="FS000000445T10_12_2003_18_47_17C"/>
      <w:bookmarkEnd w:id="660"/>
      <w:r>
        <w:rPr>
          <w:rtl/>
        </w:rPr>
        <w:t>איתן כבל (העבודה-מימד):</w:t>
      </w:r>
    </w:p>
    <w:p w14:paraId="6B102345" w14:textId="77777777" w:rsidR="00000000" w:rsidRDefault="00026F1C">
      <w:pPr>
        <w:pStyle w:val="a0"/>
        <w:rPr>
          <w:rtl/>
        </w:rPr>
      </w:pPr>
    </w:p>
    <w:p w14:paraId="652610D0" w14:textId="77777777" w:rsidR="00000000" w:rsidRDefault="00026F1C">
      <w:pPr>
        <w:pStyle w:val="a0"/>
        <w:rPr>
          <w:rFonts w:hint="cs"/>
          <w:rtl/>
        </w:rPr>
      </w:pPr>
      <w:r>
        <w:rPr>
          <w:rFonts w:hint="cs"/>
          <w:rtl/>
        </w:rPr>
        <w:t>שמתי לב. מה שנקרא "אבטחה רחוקה", כמו ששומרים בגנים.</w:t>
      </w:r>
    </w:p>
    <w:p w14:paraId="005FFA6C" w14:textId="77777777" w:rsidR="00000000" w:rsidRDefault="00026F1C">
      <w:pPr>
        <w:pStyle w:val="a0"/>
        <w:rPr>
          <w:rFonts w:hint="cs"/>
          <w:rtl/>
        </w:rPr>
      </w:pPr>
    </w:p>
    <w:p w14:paraId="7D16A233" w14:textId="77777777" w:rsidR="00000000" w:rsidRDefault="00026F1C">
      <w:pPr>
        <w:pStyle w:val="af0"/>
        <w:rPr>
          <w:rtl/>
        </w:rPr>
      </w:pPr>
      <w:r>
        <w:rPr>
          <w:rFonts w:hint="eastAsia"/>
          <w:rtl/>
        </w:rPr>
        <w:t>רוני</w:t>
      </w:r>
      <w:r>
        <w:rPr>
          <w:rtl/>
        </w:rPr>
        <w:t xml:space="preserve"> בר-און (הליכוד):</w:t>
      </w:r>
    </w:p>
    <w:p w14:paraId="68597BBB" w14:textId="77777777" w:rsidR="00000000" w:rsidRDefault="00026F1C">
      <w:pPr>
        <w:pStyle w:val="a0"/>
        <w:rPr>
          <w:rFonts w:hint="cs"/>
          <w:rtl/>
        </w:rPr>
      </w:pPr>
    </w:p>
    <w:p w14:paraId="4BECB13D" w14:textId="77777777" w:rsidR="00000000" w:rsidRDefault="00026F1C">
      <w:pPr>
        <w:pStyle w:val="a0"/>
        <w:rPr>
          <w:rFonts w:hint="cs"/>
          <w:rtl/>
        </w:rPr>
      </w:pPr>
      <w:r>
        <w:rPr>
          <w:rFonts w:hint="cs"/>
          <w:rtl/>
        </w:rPr>
        <w:t>אבל טובה.</w:t>
      </w:r>
    </w:p>
    <w:p w14:paraId="5258581C" w14:textId="77777777" w:rsidR="00000000" w:rsidRDefault="00026F1C">
      <w:pPr>
        <w:pStyle w:val="-"/>
        <w:rPr>
          <w:rtl/>
        </w:rPr>
      </w:pPr>
      <w:bookmarkStart w:id="661" w:name="FS000000445T10_12_2003_17_49_30C"/>
      <w:bookmarkEnd w:id="661"/>
    </w:p>
    <w:p w14:paraId="22391A0B" w14:textId="77777777" w:rsidR="00000000" w:rsidRDefault="00026F1C">
      <w:pPr>
        <w:pStyle w:val="-"/>
        <w:rPr>
          <w:rtl/>
        </w:rPr>
      </w:pPr>
      <w:r>
        <w:rPr>
          <w:rtl/>
        </w:rPr>
        <w:t>איתן כבל (העבודה-מימד):</w:t>
      </w:r>
    </w:p>
    <w:p w14:paraId="03A8D2BE" w14:textId="77777777" w:rsidR="00000000" w:rsidRDefault="00026F1C">
      <w:pPr>
        <w:pStyle w:val="a0"/>
        <w:rPr>
          <w:rtl/>
        </w:rPr>
      </w:pPr>
    </w:p>
    <w:p w14:paraId="7EA98615" w14:textId="77777777" w:rsidR="00000000" w:rsidRDefault="00026F1C">
      <w:pPr>
        <w:pStyle w:val="a0"/>
        <w:rPr>
          <w:rFonts w:hint="cs"/>
          <w:rtl/>
        </w:rPr>
      </w:pPr>
      <w:r>
        <w:rPr>
          <w:rFonts w:hint="cs"/>
          <w:rtl/>
        </w:rPr>
        <w:t>נחיה ונראה. אני אומר את זה לכם, ואני אומר את זה כאן שוב, לא כמטיף, אני מזהיר אתכם. אדוני הש</w:t>
      </w:r>
      <w:r>
        <w:rPr>
          <w:rFonts w:hint="cs"/>
          <w:rtl/>
        </w:rPr>
        <w:t xml:space="preserve">ר, אתה איש ביטחון במהותך, ואני אומר לך, זה עלול לקרות, כי גם כשיש לנו שירות הביטחון ומערכת הביטחון הכי טובים שיכולים להיות, בסופו של עניין תמיד עלול לבוא אותו מפגע. </w:t>
      </w:r>
    </w:p>
    <w:p w14:paraId="4889C346" w14:textId="77777777" w:rsidR="00000000" w:rsidRDefault="00026F1C">
      <w:pPr>
        <w:pStyle w:val="a0"/>
        <w:rPr>
          <w:rFonts w:hint="cs"/>
          <w:rtl/>
        </w:rPr>
      </w:pPr>
    </w:p>
    <w:p w14:paraId="681520C8" w14:textId="77777777" w:rsidR="00000000" w:rsidRDefault="00026F1C">
      <w:pPr>
        <w:pStyle w:val="a0"/>
        <w:rPr>
          <w:rFonts w:hint="cs"/>
          <w:rtl/>
        </w:rPr>
      </w:pPr>
      <w:r>
        <w:rPr>
          <w:rFonts w:hint="cs"/>
          <w:rtl/>
        </w:rPr>
        <w:t>אני פונה אליכם להתכנס ולתת פתרון של אמת אחת ולתמיד. כאן, במקום שמדובר בילדינו, לא יכולה ל</w:t>
      </w:r>
      <w:r>
        <w:rPr>
          <w:rFonts w:hint="cs"/>
          <w:rtl/>
        </w:rPr>
        <w:t>היות בעיה תקציבית. תודה.</w:t>
      </w:r>
    </w:p>
    <w:p w14:paraId="0D977605" w14:textId="77777777" w:rsidR="00000000" w:rsidRDefault="00026F1C">
      <w:pPr>
        <w:pStyle w:val="a0"/>
        <w:rPr>
          <w:rFonts w:hint="cs"/>
          <w:rtl/>
        </w:rPr>
      </w:pPr>
    </w:p>
    <w:p w14:paraId="06975DBC" w14:textId="77777777" w:rsidR="00000000" w:rsidRDefault="00026F1C">
      <w:pPr>
        <w:pStyle w:val="af1"/>
        <w:rPr>
          <w:rtl/>
        </w:rPr>
      </w:pPr>
      <w:r>
        <w:rPr>
          <w:rtl/>
        </w:rPr>
        <w:t>היו"ר משה כחלון:</w:t>
      </w:r>
    </w:p>
    <w:p w14:paraId="77F3A672" w14:textId="77777777" w:rsidR="00000000" w:rsidRDefault="00026F1C">
      <w:pPr>
        <w:pStyle w:val="a0"/>
        <w:rPr>
          <w:rtl/>
        </w:rPr>
      </w:pPr>
    </w:p>
    <w:p w14:paraId="5945699C" w14:textId="77777777" w:rsidR="00000000" w:rsidRDefault="00026F1C">
      <w:pPr>
        <w:pStyle w:val="a0"/>
        <w:rPr>
          <w:rFonts w:hint="cs"/>
          <w:rtl/>
        </w:rPr>
      </w:pPr>
      <w:r>
        <w:rPr>
          <w:rFonts w:hint="cs"/>
          <w:rtl/>
        </w:rPr>
        <w:t>תודה רבה. חברת הכנסת ענבל גבריאלי, בבקשה. אחריה - חבר הכנסת יצחק וקנין.</w:t>
      </w:r>
    </w:p>
    <w:p w14:paraId="56F16BCC" w14:textId="77777777" w:rsidR="00000000" w:rsidRDefault="00026F1C">
      <w:pPr>
        <w:pStyle w:val="a0"/>
        <w:rPr>
          <w:rFonts w:hint="cs"/>
          <w:rtl/>
        </w:rPr>
      </w:pPr>
    </w:p>
    <w:p w14:paraId="06C1610E" w14:textId="77777777" w:rsidR="00000000" w:rsidRDefault="00026F1C">
      <w:pPr>
        <w:pStyle w:val="a"/>
        <w:rPr>
          <w:rtl/>
        </w:rPr>
      </w:pPr>
      <w:bookmarkStart w:id="662" w:name="FS000001039T10_12_2003_17_52_58"/>
      <w:bookmarkStart w:id="663" w:name="_Toc70328436"/>
      <w:bookmarkEnd w:id="662"/>
      <w:r>
        <w:rPr>
          <w:rtl/>
        </w:rPr>
        <w:t>ענבל גבריאלי (הליכוד):</w:t>
      </w:r>
      <w:bookmarkEnd w:id="663"/>
    </w:p>
    <w:p w14:paraId="43B517CC" w14:textId="77777777" w:rsidR="00000000" w:rsidRDefault="00026F1C">
      <w:pPr>
        <w:pStyle w:val="a0"/>
        <w:rPr>
          <w:rtl/>
        </w:rPr>
      </w:pPr>
    </w:p>
    <w:p w14:paraId="155ED26A" w14:textId="77777777" w:rsidR="00000000" w:rsidRDefault="00026F1C">
      <w:pPr>
        <w:pStyle w:val="a0"/>
        <w:rPr>
          <w:rFonts w:hint="cs"/>
          <w:rtl/>
        </w:rPr>
      </w:pPr>
      <w:r>
        <w:rPr>
          <w:rFonts w:hint="cs"/>
          <w:rtl/>
        </w:rPr>
        <w:t>אדוני היושב-ראש, כנסת נכבדה, אחרי שחילקתם כל כך הרבה שבחים לשר אולמרט, ממלא-מקום ראש הממשלה, ולממשלת ישראל, דווקא ע</w:t>
      </w:r>
      <w:r>
        <w:rPr>
          <w:rFonts w:hint="cs"/>
          <w:rtl/>
        </w:rPr>
        <w:t xml:space="preserve">כשיו אתה מתקיף את הממשלה לא במקום הנכון. האחריות כאן היא לא של הממשלה - גם אני, באופן מפתיע, לא אתקיף הפעם לא את משרד החינוך ולא את המשרד לביטחון פנים - האחריות היא של הרשויות המקומיות, ואם יורשה לי לשאול אותך, מי ראש הרשות במקום מגוריך? </w:t>
      </w:r>
    </w:p>
    <w:p w14:paraId="71BAF629" w14:textId="77777777" w:rsidR="00000000" w:rsidRDefault="00026F1C">
      <w:pPr>
        <w:pStyle w:val="a0"/>
        <w:ind w:firstLine="0"/>
        <w:rPr>
          <w:rFonts w:hint="cs"/>
          <w:rtl/>
        </w:rPr>
      </w:pPr>
    </w:p>
    <w:p w14:paraId="2C8271F1" w14:textId="77777777" w:rsidR="00000000" w:rsidRDefault="00026F1C">
      <w:pPr>
        <w:pStyle w:val="af0"/>
        <w:rPr>
          <w:rtl/>
        </w:rPr>
      </w:pPr>
      <w:r>
        <w:rPr>
          <w:rFonts w:hint="eastAsia"/>
          <w:rtl/>
        </w:rPr>
        <w:t>איתן</w:t>
      </w:r>
      <w:r>
        <w:rPr>
          <w:rtl/>
        </w:rPr>
        <w:t xml:space="preserve"> כבל (העבודה</w:t>
      </w:r>
      <w:r>
        <w:rPr>
          <w:rtl/>
        </w:rPr>
        <w:t>-מימד):</w:t>
      </w:r>
    </w:p>
    <w:p w14:paraId="2359E585" w14:textId="77777777" w:rsidR="00000000" w:rsidRDefault="00026F1C">
      <w:pPr>
        <w:pStyle w:val="a0"/>
        <w:rPr>
          <w:rFonts w:hint="cs"/>
          <w:rtl/>
        </w:rPr>
      </w:pPr>
    </w:p>
    <w:p w14:paraId="4AC6F748" w14:textId="77777777" w:rsidR="00000000" w:rsidRDefault="00026F1C">
      <w:pPr>
        <w:pStyle w:val="a0"/>
        <w:rPr>
          <w:rFonts w:hint="cs"/>
          <w:rtl/>
        </w:rPr>
      </w:pPr>
      <w:r>
        <w:rPr>
          <w:rFonts w:hint="cs"/>
          <w:rtl/>
        </w:rPr>
        <w:t xml:space="preserve">עד לפני שבועיים, יגאל יוסף, מהליכוד, במשך 20 שנה. </w:t>
      </w:r>
    </w:p>
    <w:p w14:paraId="4E096870" w14:textId="77777777" w:rsidR="00000000" w:rsidRDefault="00026F1C">
      <w:pPr>
        <w:pStyle w:val="a0"/>
        <w:ind w:firstLine="0"/>
        <w:rPr>
          <w:rFonts w:hint="cs"/>
          <w:rtl/>
        </w:rPr>
      </w:pPr>
    </w:p>
    <w:p w14:paraId="59F85E03" w14:textId="77777777" w:rsidR="00000000" w:rsidRDefault="00026F1C">
      <w:pPr>
        <w:pStyle w:val="a"/>
        <w:rPr>
          <w:rtl/>
        </w:rPr>
      </w:pPr>
      <w:bookmarkStart w:id="664" w:name="FS000001039T10_12_2003_18_17_04"/>
      <w:bookmarkStart w:id="665" w:name="_Toc70328437"/>
      <w:bookmarkEnd w:id="664"/>
      <w:r>
        <w:rPr>
          <w:rFonts w:hint="eastAsia"/>
          <w:rtl/>
        </w:rPr>
        <w:t>ענבל</w:t>
      </w:r>
      <w:r>
        <w:rPr>
          <w:rtl/>
        </w:rPr>
        <w:t xml:space="preserve"> גבריאלי (הליכוד):</w:t>
      </w:r>
      <w:bookmarkEnd w:id="665"/>
    </w:p>
    <w:p w14:paraId="283B8450" w14:textId="77777777" w:rsidR="00000000" w:rsidRDefault="00026F1C">
      <w:pPr>
        <w:pStyle w:val="a0"/>
        <w:rPr>
          <w:rFonts w:hint="cs"/>
          <w:rtl/>
        </w:rPr>
      </w:pPr>
    </w:p>
    <w:p w14:paraId="0E4FC822" w14:textId="77777777" w:rsidR="00000000" w:rsidRDefault="00026F1C">
      <w:pPr>
        <w:pStyle w:val="a0"/>
        <w:rPr>
          <w:rFonts w:hint="cs"/>
          <w:rtl/>
        </w:rPr>
      </w:pPr>
      <w:r>
        <w:rPr>
          <w:rFonts w:hint="cs"/>
          <w:rtl/>
        </w:rPr>
        <w:t xml:space="preserve">והיום? </w:t>
      </w:r>
    </w:p>
    <w:p w14:paraId="25BD7660" w14:textId="77777777" w:rsidR="00000000" w:rsidRDefault="00026F1C">
      <w:pPr>
        <w:pStyle w:val="a0"/>
        <w:ind w:firstLine="0"/>
        <w:rPr>
          <w:rFonts w:hint="cs"/>
          <w:rtl/>
        </w:rPr>
      </w:pPr>
    </w:p>
    <w:p w14:paraId="7073194A" w14:textId="77777777" w:rsidR="00000000" w:rsidRDefault="00026F1C">
      <w:pPr>
        <w:pStyle w:val="af0"/>
        <w:rPr>
          <w:rtl/>
        </w:rPr>
      </w:pPr>
      <w:r>
        <w:rPr>
          <w:rFonts w:hint="eastAsia"/>
          <w:rtl/>
        </w:rPr>
        <w:t>איתן</w:t>
      </w:r>
      <w:r>
        <w:rPr>
          <w:rtl/>
        </w:rPr>
        <w:t xml:space="preserve"> כבל (העבודה-מימד):</w:t>
      </w:r>
    </w:p>
    <w:p w14:paraId="0A9E129D" w14:textId="77777777" w:rsidR="00000000" w:rsidRDefault="00026F1C">
      <w:pPr>
        <w:pStyle w:val="a0"/>
        <w:rPr>
          <w:rFonts w:hint="cs"/>
          <w:rtl/>
        </w:rPr>
      </w:pPr>
    </w:p>
    <w:p w14:paraId="6D3CC5B5" w14:textId="77777777" w:rsidR="00000000" w:rsidRDefault="00026F1C">
      <w:pPr>
        <w:pStyle w:val="a0"/>
        <w:rPr>
          <w:rFonts w:hint="cs"/>
          <w:rtl/>
        </w:rPr>
      </w:pPr>
      <w:r>
        <w:rPr>
          <w:rFonts w:hint="cs"/>
          <w:rtl/>
        </w:rPr>
        <w:t xml:space="preserve">מהעבודה. </w:t>
      </w:r>
    </w:p>
    <w:p w14:paraId="4F79A531" w14:textId="77777777" w:rsidR="00000000" w:rsidRDefault="00026F1C">
      <w:pPr>
        <w:pStyle w:val="a0"/>
        <w:ind w:firstLine="0"/>
        <w:rPr>
          <w:rFonts w:hint="cs"/>
          <w:rtl/>
        </w:rPr>
      </w:pPr>
    </w:p>
    <w:p w14:paraId="08C32D22" w14:textId="77777777" w:rsidR="00000000" w:rsidRDefault="00026F1C">
      <w:pPr>
        <w:pStyle w:val="af1"/>
        <w:rPr>
          <w:rtl/>
        </w:rPr>
      </w:pPr>
      <w:r>
        <w:rPr>
          <w:rtl/>
        </w:rPr>
        <w:t>היו"ר משה כחלון:</w:t>
      </w:r>
    </w:p>
    <w:p w14:paraId="42A72D25" w14:textId="77777777" w:rsidR="00000000" w:rsidRDefault="00026F1C">
      <w:pPr>
        <w:pStyle w:val="a0"/>
        <w:rPr>
          <w:rtl/>
        </w:rPr>
      </w:pPr>
    </w:p>
    <w:p w14:paraId="227BBC56" w14:textId="77777777" w:rsidR="00000000" w:rsidRDefault="00026F1C">
      <w:pPr>
        <w:pStyle w:val="a0"/>
        <w:rPr>
          <w:rFonts w:hint="cs"/>
          <w:rtl/>
        </w:rPr>
      </w:pPr>
      <w:r>
        <w:rPr>
          <w:rFonts w:hint="cs"/>
          <w:rtl/>
        </w:rPr>
        <w:t xml:space="preserve">לא, הוא עוד לא מהעבודה, עדיין יש ויכוח מאיפה הוא. </w:t>
      </w:r>
    </w:p>
    <w:p w14:paraId="7FF4E530" w14:textId="77777777" w:rsidR="00000000" w:rsidRDefault="00026F1C">
      <w:pPr>
        <w:pStyle w:val="a0"/>
        <w:ind w:firstLine="0"/>
        <w:rPr>
          <w:rFonts w:hint="cs"/>
          <w:rtl/>
        </w:rPr>
      </w:pPr>
    </w:p>
    <w:p w14:paraId="71095A3F" w14:textId="77777777" w:rsidR="00000000" w:rsidRDefault="00026F1C">
      <w:pPr>
        <w:pStyle w:val="a0"/>
        <w:ind w:firstLine="0"/>
        <w:rPr>
          <w:rFonts w:hint="cs"/>
          <w:b/>
          <w:bCs/>
          <w:rtl/>
        </w:rPr>
      </w:pPr>
      <w:r>
        <w:rPr>
          <w:rFonts w:hint="cs"/>
          <w:b/>
          <w:bCs/>
          <w:u w:val="single"/>
          <w:rtl/>
        </w:rPr>
        <w:t>קריאה:</w:t>
      </w:r>
    </w:p>
    <w:p w14:paraId="0ED80DD0" w14:textId="77777777" w:rsidR="00000000" w:rsidRDefault="00026F1C">
      <w:pPr>
        <w:pStyle w:val="a0"/>
        <w:ind w:firstLine="0"/>
        <w:rPr>
          <w:rFonts w:hint="cs"/>
          <w:b/>
          <w:bCs/>
          <w:rtl/>
        </w:rPr>
      </w:pPr>
    </w:p>
    <w:p w14:paraId="11969FD5" w14:textId="77777777" w:rsidR="00000000" w:rsidRDefault="00026F1C">
      <w:pPr>
        <w:pStyle w:val="a0"/>
        <w:ind w:firstLine="0"/>
        <w:rPr>
          <w:rFonts w:hint="cs"/>
          <w:rtl/>
        </w:rPr>
      </w:pPr>
      <w:r>
        <w:rPr>
          <w:rFonts w:hint="cs"/>
          <w:b/>
          <w:bCs/>
          <w:rtl/>
        </w:rPr>
        <w:tab/>
      </w:r>
      <w:r>
        <w:rPr>
          <w:rFonts w:hint="cs"/>
          <w:rtl/>
        </w:rPr>
        <w:t xml:space="preserve">יש לי חדשות בשבילך, הוא עדיין מתפקד לליכוד. </w:t>
      </w:r>
    </w:p>
    <w:p w14:paraId="5A7E7BDA" w14:textId="77777777" w:rsidR="00000000" w:rsidRDefault="00026F1C">
      <w:pPr>
        <w:pStyle w:val="a0"/>
        <w:ind w:firstLine="0"/>
        <w:rPr>
          <w:rFonts w:hint="cs"/>
          <w:rtl/>
        </w:rPr>
      </w:pPr>
    </w:p>
    <w:p w14:paraId="4162535B" w14:textId="77777777" w:rsidR="00000000" w:rsidRDefault="00026F1C">
      <w:pPr>
        <w:pStyle w:val="-"/>
        <w:rPr>
          <w:rtl/>
        </w:rPr>
      </w:pPr>
      <w:bookmarkStart w:id="666" w:name="FS000001039T10_12_2003_18_18_03C"/>
      <w:bookmarkEnd w:id="666"/>
      <w:r>
        <w:rPr>
          <w:rtl/>
        </w:rPr>
        <w:t>ע</w:t>
      </w:r>
      <w:r>
        <w:rPr>
          <w:rtl/>
        </w:rPr>
        <w:t>נבל גבריאלי (הליכוד):</w:t>
      </w:r>
    </w:p>
    <w:p w14:paraId="742498E1" w14:textId="77777777" w:rsidR="00000000" w:rsidRDefault="00026F1C">
      <w:pPr>
        <w:pStyle w:val="a0"/>
        <w:rPr>
          <w:rtl/>
        </w:rPr>
      </w:pPr>
    </w:p>
    <w:p w14:paraId="3B09F33D" w14:textId="77777777" w:rsidR="00000000" w:rsidRDefault="00026F1C">
      <w:pPr>
        <w:pStyle w:val="a0"/>
        <w:rPr>
          <w:rFonts w:hint="cs"/>
          <w:rtl/>
        </w:rPr>
      </w:pPr>
      <w:r>
        <w:rPr>
          <w:rFonts w:hint="cs"/>
          <w:rtl/>
        </w:rPr>
        <w:t xml:space="preserve">אה, נכון, באמת, כל המנצחים ברשויות המקומיות הסתובבו כמו יתומים, וכל המפלגות עטו עליהם. אבל תבדוק את זה עם חברך מהמפלגה, אם הוא יסכים שתפרסו עליו את חסותכם. </w:t>
      </w:r>
    </w:p>
    <w:p w14:paraId="07C53C9C" w14:textId="77777777" w:rsidR="00000000" w:rsidRDefault="00026F1C">
      <w:pPr>
        <w:pStyle w:val="a0"/>
        <w:ind w:firstLine="0"/>
        <w:rPr>
          <w:rFonts w:hint="cs"/>
          <w:rtl/>
        </w:rPr>
      </w:pPr>
    </w:p>
    <w:p w14:paraId="34B2F128" w14:textId="77777777" w:rsidR="00000000" w:rsidRDefault="00026F1C">
      <w:pPr>
        <w:pStyle w:val="af0"/>
        <w:rPr>
          <w:rtl/>
        </w:rPr>
      </w:pPr>
      <w:r>
        <w:rPr>
          <w:rFonts w:hint="eastAsia"/>
          <w:rtl/>
        </w:rPr>
        <w:t>איתן</w:t>
      </w:r>
      <w:r>
        <w:rPr>
          <w:rtl/>
        </w:rPr>
        <w:t xml:space="preserve"> כבל (העבודה-מימד):</w:t>
      </w:r>
    </w:p>
    <w:p w14:paraId="4FDA661E" w14:textId="77777777" w:rsidR="00000000" w:rsidRDefault="00026F1C">
      <w:pPr>
        <w:pStyle w:val="a0"/>
        <w:rPr>
          <w:rFonts w:hint="cs"/>
          <w:rtl/>
        </w:rPr>
      </w:pPr>
    </w:p>
    <w:p w14:paraId="088C7DE5" w14:textId="77777777" w:rsidR="00000000" w:rsidRDefault="00026F1C">
      <w:pPr>
        <w:pStyle w:val="a0"/>
        <w:rPr>
          <w:rFonts w:hint="cs"/>
          <w:rtl/>
        </w:rPr>
      </w:pPr>
      <w:r>
        <w:rPr>
          <w:rFonts w:hint="cs"/>
          <w:rtl/>
        </w:rPr>
        <w:t>ברשותך, אני רוצה להעיר הערת ביניים. הרשויות המקומי</w:t>
      </w:r>
      <w:r>
        <w:rPr>
          <w:rFonts w:hint="cs"/>
          <w:rtl/>
        </w:rPr>
        <w:t xml:space="preserve">ות קורסות, אין להן אגורה, אין להן שקל - בנושא הזה של ביטחון, אי-אפשר, עם כל הכבוד. אני משלם אגרת ביטחון כדי שישימו לי ש"ג בלילות. </w:t>
      </w:r>
    </w:p>
    <w:p w14:paraId="10C66A60" w14:textId="77777777" w:rsidR="00000000" w:rsidRDefault="00026F1C">
      <w:pPr>
        <w:pStyle w:val="a0"/>
        <w:ind w:firstLine="0"/>
        <w:rPr>
          <w:rFonts w:hint="cs"/>
          <w:rtl/>
        </w:rPr>
      </w:pPr>
    </w:p>
    <w:p w14:paraId="26EB907C" w14:textId="77777777" w:rsidR="00000000" w:rsidRDefault="00026F1C">
      <w:pPr>
        <w:pStyle w:val="af1"/>
        <w:rPr>
          <w:rtl/>
        </w:rPr>
      </w:pPr>
      <w:r>
        <w:rPr>
          <w:rtl/>
        </w:rPr>
        <w:t>היו"ר משה כחלון:</w:t>
      </w:r>
    </w:p>
    <w:p w14:paraId="3612B3F3" w14:textId="77777777" w:rsidR="00000000" w:rsidRDefault="00026F1C">
      <w:pPr>
        <w:pStyle w:val="a0"/>
        <w:rPr>
          <w:rtl/>
        </w:rPr>
      </w:pPr>
    </w:p>
    <w:p w14:paraId="068E2F06" w14:textId="77777777" w:rsidR="00000000" w:rsidRDefault="00026F1C">
      <w:pPr>
        <w:pStyle w:val="a0"/>
        <w:rPr>
          <w:rFonts w:hint="cs"/>
          <w:rtl/>
        </w:rPr>
      </w:pPr>
      <w:r>
        <w:rPr>
          <w:rFonts w:hint="cs"/>
          <w:rtl/>
        </w:rPr>
        <w:t xml:space="preserve">תודה רבה, קריאת הביניים החשובה שלך נשמעה. </w:t>
      </w:r>
    </w:p>
    <w:p w14:paraId="17AEA012" w14:textId="77777777" w:rsidR="00000000" w:rsidRDefault="00026F1C">
      <w:pPr>
        <w:pStyle w:val="a0"/>
        <w:ind w:firstLine="0"/>
        <w:rPr>
          <w:rFonts w:hint="cs"/>
          <w:rtl/>
        </w:rPr>
      </w:pPr>
    </w:p>
    <w:p w14:paraId="213F906F" w14:textId="77777777" w:rsidR="00000000" w:rsidRDefault="00026F1C">
      <w:pPr>
        <w:pStyle w:val="-"/>
        <w:rPr>
          <w:rtl/>
        </w:rPr>
      </w:pPr>
      <w:bookmarkStart w:id="667" w:name="FS000001039T10_12_2003_18_20_02C"/>
      <w:bookmarkEnd w:id="667"/>
      <w:r>
        <w:rPr>
          <w:rtl/>
        </w:rPr>
        <w:t>ענבל גבריאלי (הליכוד):</w:t>
      </w:r>
    </w:p>
    <w:p w14:paraId="1E94A727" w14:textId="77777777" w:rsidR="00000000" w:rsidRDefault="00026F1C">
      <w:pPr>
        <w:pStyle w:val="a0"/>
        <w:rPr>
          <w:rtl/>
        </w:rPr>
      </w:pPr>
    </w:p>
    <w:p w14:paraId="47DD38D1" w14:textId="77777777" w:rsidR="00000000" w:rsidRDefault="00026F1C">
      <w:pPr>
        <w:pStyle w:val="a0"/>
        <w:rPr>
          <w:rFonts w:hint="cs"/>
          <w:rtl/>
        </w:rPr>
      </w:pPr>
      <w:r>
        <w:rPr>
          <w:rFonts w:hint="cs"/>
          <w:rtl/>
        </w:rPr>
        <w:t>אולי אם תפסיקו לעודד את השביתה או לתמו</w:t>
      </w:r>
      <w:r>
        <w:rPr>
          <w:rFonts w:hint="cs"/>
          <w:rtl/>
        </w:rPr>
        <w:t xml:space="preserve">ך בה, עובדי משרד הפנים יחזרו לעבודה. </w:t>
      </w:r>
    </w:p>
    <w:p w14:paraId="0CD985DE" w14:textId="77777777" w:rsidR="00000000" w:rsidRDefault="00026F1C">
      <w:pPr>
        <w:pStyle w:val="a0"/>
        <w:ind w:firstLine="0"/>
        <w:rPr>
          <w:rFonts w:hint="cs"/>
          <w:rtl/>
        </w:rPr>
      </w:pPr>
    </w:p>
    <w:p w14:paraId="0FF14442" w14:textId="77777777" w:rsidR="00000000" w:rsidRDefault="00026F1C">
      <w:pPr>
        <w:pStyle w:val="af0"/>
        <w:rPr>
          <w:rtl/>
        </w:rPr>
      </w:pPr>
      <w:r>
        <w:rPr>
          <w:rFonts w:hint="eastAsia"/>
          <w:rtl/>
        </w:rPr>
        <w:t>איתן</w:t>
      </w:r>
      <w:r>
        <w:rPr>
          <w:rtl/>
        </w:rPr>
        <w:t xml:space="preserve"> כבל (העבודה-מימד):</w:t>
      </w:r>
    </w:p>
    <w:p w14:paraId="35D44AB4" w14:textId="77777777" w:rsidR="00000000" w:rsidRDefault="00026F1C">
      <w:pPr>
        <w:pStyle w:val="a0"/>
        <w:rPr>
          <w:rFonts w:hint="cs"/>
          <w:rtl/>
        </w:rPr>
      </w:pPr>
    </w:p>
    <w:p w14:paraId="2C42B41B" w14:textId="77777777" w:rsidR="00000000" w:rsidRDefault="00026F1C">
      <w:pPr>
        <w:pStyle w:val="a0"/>
        <w:rPr>
          <w:rFonts w:hint="cs"/>
          <w:rtl/>
        </w:rPr>
      </w:pPr>
      <w:r>
        <w:rPr>
          <w:rFonts w:hint="cs"/>
          <w:rtl/>
        </w:rPr>
        <w:t xml:space="preserve">זה לא קשור, אין לזה קשר. </w:t>
      </w:r>
    </w:p>
    <w:p w14:paraId="16044C0C" w14:textId="77777777" w:rsidR="00000000" w:rsidRDefault="00026F1C">
      <w:pPr>
        <w:pStyle w:val="a0"/>
        <w:ind w:firstLine="0"/>
        <w:rPr>
          <w:rFonts w:hint="cs"/>
          <w:rtl/>
        </w:rPr>
      </w:pPr>
    </w:p>
    <w:p w14:paraId="3DE632D7" w14:textId="77777777" w:rsidR="00000000" w:rsidRDefault="00026F1C">
      <w:pPr>
        <w:pStyle w:val="-"/>
        <w:rPr>
          <w:rtl/>
        </w:rPr>
      </w:pPr>
      <w:bookmarkStart w:id="668" w:name="FS000001039T10_12_2003_18_20_30C"/>
      <w:bookmarkEnd w:id="668"/>
      <w:r>
        <w:rPr>
          <w:rtl/>
        </w:rPr>
        <w:t>ענבל גבריאלי (הליכוד):</w:t>
      </w:r>
    </w:p>
    <w:p w14:paraId="43392AB6" w14:textId="77777777" w:rsidR="00000000" w:rsidRDefault="00026F1C">
      <w:pPr>
        <w:pStyle w:val="a0"/>
        <w:rPr>
          <w:rtl/>
        </w:rPr>
      </w:pPr>
    </w:p>
    <w:p w14:paraId="03286256" w14:textId="77777777" w:rsidR="00000000" w:rsidRDefault="00026F1C">
      <w:pPr>
        <w:pStyle w:val="a0"/>
        <w:rPr>
          <w:rFonts w:hint="cs"/>
          <w:rtl/>
        </w:rPr>
      </w:pPr>
      <w:r>
        <w:rPr>
          <w:rFonts w:hint="cs"/>
          <w:rtl/>
        </w:rPr>
        <w:t xml:space="preserve">זה מאוד קשור. במקומות שבהם יש מאבטחים, הם לא חמושים, כי לא מונפקים להם רשיונות לנשיאת נשק. </w:t>
      </w:r>
    </w:p>
    <w:p w14:paraId="3F512508" w14:textId="77777777" w:rsidR="00000000" w:rsidRDefault="00026F1C">
      <w:pPr>
        <w:pStyle w:val="a0"/>
        <w:ind w:firstLine="0"/>
        <w:rPr>
          <w:rFonts w:hint="cs"/>
          <w:rtl/>
        </w:rPr>
      </w:pPr>
    </w:p>
    <w:p w14:paraId="270668B2" w14:textId="77777777" w:rsidR="00000000" w:rsidRDefault="00026F1C">
      <w:pPr>
        <w:pStyle w:val="af0"/>
        <w:rPr>
          <w:rtl/>
        </w:rPr>
      </w:pPr>
      <w:r>
        <w:rPr>
          <w:rFonts w:hint="eastAsia"/>
          <w:rtl/>
        </w:rPr>
        <w:t>איתן</w:t>
      </w:r>
      <w:r>
        <w:rPr>
          <w:rtl/>
        </w:rPr>
        <w:t xml:space="preserve"> כבל (העבודה-מימד):</w:t>
      </w:r>
    </w:p>
    <w:p w14:paraId="3BEB3567" w14:textId="77777777" w:rsidR="00000000" w:rsidRDefault="00026F1C">
      <w:pPr>
        <w:pStyle w:val="a0"/>
        <w:rPr>
          <w:rFonts w:hint="cs"/>
          <w:rtl/>
        </w:rPr>
      </w:pPr>
    </w:p>
    <w:p w14:paraId="496C87DC" w14:textId="77777777" w:rsidR="00000000" w:rsidRDefault="00026F1C">
      <w:pPr>
        <w:pStyle w:val="a0"/>
        <w:rPr>
          <w:rFonts w:hint="cs"/>
          <w:rtl/>
        </w:rPr>
      </w:pPr>
      <w:r>
        <w:rPr>
          <w:rFonts w:hint="cs"/>
          <w:rtl/>
        </w:rPr>
        <w:t>ואם יהיה נשק, אין מי שי</w:t>
      </w:r>
      <w:r>
        <w:rPr>
          <w:rFonts w:hint="cs"/>
          <w:rtl/>
        </w:rPr>
        <w:t xml:space="preserve">שמור. </w:t>
      </w:r>
    </w:p>
    <w:p w14:paraId="63A4DBC9" w14:textId="77777777" w:rsidR="00000000" w:rsidRDefault="00026F1C">
      <w:pPr>
        <w:pStyle w:val="a0"/>
        <w:ind w:firstLine="0"/>
        <w:rPr>
          <w:rFonts w:hint="cs"/>
          <w:rtl/>
        </w:rPr>
      </w:pPr>
    </w:p>
    <w:p w14:paraId="46909831" w14:textId="77777777" w:rsidR="00000000" w:rsidRDefault="00026F1C">
      <w:pPr>
        <w:pStyle w:val="-"/>
        <w:rPr>
          <w:rtl/>
        </w:rPr>
      </w:pPr>
      <w:bookmarkStart w:id="669" w:name="FS000001039T10_12_2003_18_21_07C"/>
      <w:bookmarkEnd w:id="669"/>
      <w:r>
        <w:rPr>
          <w:rtl/>
        </w:rPr>
        <w:t>ענבל גבריאלי (הליכוד):</w:t>
      </w:r>
    </w:p>
    <w:p w14:paraId="342B7867" w14:textId="77777777" w:rsidR="00000000" w:rsidRDefault="00026F1C">
      <w:pPr>
        <w:pStyle w:val="a0"/>
        <w:rPr>
          <w:rtl/>
        </w:rPr>
      </w:pPr>
    </w:p>
    <w:p w14:paraId="02B6D0C7" w14:textId="77777777" w:rsidR="00000000" w:rsidRDefault="00026F1C">
      <w:pPr>
        <w:pStyle w:val="a0"/>
        <w:rPr>
          <w:rFonts w:hint="cs"/>
          <w:rtl/>
        </w:rPr>
      </w:pPr>
      <w:r>
        <w:rPr>
          <w:rFonts w:hint="cs"/>
          <w:rtl/>
        </w:rPr>
        <w:t xml:space="preserve">אני אומרת, במקומות שיש מאבטחים. חבר הכנסת כבל, אני מסכימה אתך, אבל גם במקומות שיש מאבטחים, הם לא חמושים, כי לא מנפיקים להם רשיונות. </w:t>
      </w:r>
    </w:p>
    <w:p w14:paraId="3A740F1A" w14:textId="77777777" w:rsidR="00000000" w:rsidRDefault="00026F1C">
      <w:pPr>
        <w:pStyle w:val="a0"/>
        <w:ind w:firstLine="0"/>
        <w:rPr>
          <w:rFonts w:hint="cs"/>
          <w:rtl/>
        </w:rPr>
      </w:pPr>
    </w:p>
    <w:p w14:paraId="117423C1" w14:textId="77777777" w:rsidR="00000000" w:rsidRDefault="00026F1C">
      <w:pPr>
        <w:pStyle w:val="af1"/>
        <w:rPr>
          <w:rtl/>
        </w:rPr>
      </w:pPr>
      <w:r>
        <w:rPr>
          <w:rtl/>
        </w:rPr>
        <w:t>היו"ר משה כחלון:</w:t>
      </w:r>
    </w:p>
    <w:p w14:paraId="2F8C5C49" w14:textId="77777777" w:rsidR="00000000" w:rsidRDefault="00026F1C">
      <w:pPr>
        <w:pStyle w:val="a0"/>
        <w:rPr>
          <w:rtl/>
        </w:rPr>
      </w:pPr>
    </w:p>
    <w:p w14:paraId="36BD26B3" w14:textId="77777777" w:rsidR="00000000" w:rsidRDefault="00026F1C">
      <w:pPr>
        <w:pStyle w:val="a0"/>
        <w:rPr>
          <w:rFonts w:hint="cs"/>
          <w:rtl/>
        </w:rPr>
      </w:pPr>
      <w:r>
        <w:rPr>
          <w:rFonts w:hint="cs"/>
          <w:rtl/>
        </w:rPr>
        <w:t xml:space="preserve">חברת הכנסת גבריאלי, השעון ממשיך לרוץ מרגע זה, נותרו לך שתי דקות. </w:t>
      </w:r>
    </w:p>
    <w:p w14:paraId="11827420" w14:textId="77777777" w:rsidR="00000000" w:rsidRDefault="00026F1C">
      <w:pPr>
        <w:pStyle w:val="a0"/>
        <w:ind w:firstLine="0"/>
        <w:rPr>
          <w:rFonts w:hint="cs"/>
          <w:rtl/>
        </w:rPr>
      </w:pPr>
    </w:p>
    <w:p w14:paraId="54ADB3F5" w14:textId="77777777" w:rsidR="00000000" w:rsidRDefault="00026F1C">
      <w:pPr>
        <w:pStyle w:val="-"/>
        <w:rPr>
          <w:rtl/>
        </w:rPr>
      </w:pPr>
      <w:bookmarkStart w:id="670" w:name="FS000001039T10_12_2003_18_22_02C"/>
      <w:bookmarkEnd w:id="670"/>
      <w:r>
        <w:rPr>
          <w:rtl/>
        </w:rPr>
        <w:t xml:space="preserve">ענבל </w:t>
      </w:r>
      <w:r>
        <w:rPr>
          <w:rtl/>
        </w:rPr>
        <w:t>גבריאלי (הליכוד):</w:t>
      </w:r>
    </w:p>
    <w:p w14:paraId="26DDB105" w14:textId="77777777" w:rsidR="00000000" w:rsidRDefault="00026F1C">
      <w:pPr>
        <w:pStyle w:val="a0"/>
        <w:rPr>
          <w:rtl/>
        </w:rPr>
      </w:pPr>
    </w:p>
    <w:p w14:paraId="21DCDFB0" w14:textId="77777777" w:rsidR="00000000" w:rsidRDefault="00026F1C">
      <w:pPr>
        <w:pStyle w:val="a0"/>
        <w:rPr>
          <w:rFonts w:hint="cs"/>
          <w:rtl/>
        </w:rPr>
      </w:pPr>
      <w:r>
        <w:rPr>
          <w:rFonts w:hint="cs"/>
          <w:rtl/>
        </w:rPr>
        <w:t xml:space="preserve">כולכם בוודאי יודעים, שבשבוע שעבר יצא מחבל לכיוון בית-הספר "אורט אלון" ביוקנעם לפגע ב-1,000 התלמידים שלומדים בבית-הספר. הוא עשה זאת בהדרכה הצמודה והנאמנה של עובד לשעבר בבית-הספר. למרבה המזל, ניסיון הפיגוע הזה סוכל על-ידי כוחות הביטחון. </w:t>
      </w:r>
    </w:p>
    <w:p w14:paraId="317E38BB" w14:textId="77777777" w:rsidR="00000000" w:rsidRDefault="00026F1C">
      <w:pPr>
        <w:pStyle w:val="a0"/>
        <w:rPr>
          <w:rFonts w:hint="cs"/>
          <w:rtl/>
        </w:rPr>
      </w:pPr>
    </w:p>
    <w:p w14:paraId="525336F3" w14:textId="77777777" w:rsidR="00000000" w:rsidRDefault="00026F1C">
      <w:pPr>
        <w:pStyle w:val="a0"/>
        <w:ind w:firstLine="0"/>
        <w:rPr>
          <w:rFonts w:hint="cs"/>
          <w:rtl/>
        </w:rPr>
      </w:pPr>
      <w:r>
        <w:rPr>
          <w:rFonts w:hint="cs"/>
          <w:rtl/>
        </w:rPr>
        <w:tab/>
        <w:t>בעבר הזהירה ישראל, כי פיגוע בגן-ילדים או בבית-ספר ייחשב לפיגוע אסטרטגי, שמשמעותו בעצם שבירת כלים, וכמובן, התגובה מצד ישראל לא תבושש לבוא וגם תהיה בהתאם. אז נוכל לראות נסיגה מאוד משמעותית; נצטער על כך, אבל נראה נסיגה משמעותית בחצי צעד שהצלחנו לעשות מאז אות</w:t>
      </w:r>
      <w:r>
        <w:rPr>
          <w:rFonts w:hint="cs"/>
          <w:rtl/>
        </w:rPr>
        <w:t xml:space="preserve">ם ימים. </w:t>
      </w:r>
    </w:p>
    <w:p w14:paraId="5D6FDA06" w14:textId="77777777" w:rsidR="00000000" w:rsidRDefault="00026F1C">
      <w:pPr>
        <w:pStyle w:val="a0"/>
        <w:ind w:firstLine="0"/>
        <w:rPr>
          <w:rFonts w:hint="cs"/>
          <w:rtl/>
        </w:rPr>
      </w:pPr>
    </w:p>
    <w:p w14:paraId="270BF88A" w14:textId="77777777" w:rsidR="00000000" w:rsidRDefault="00026F1C">
      <w:pPr>
        <w:pStyle w:val="a0"/>
        <w:rPr>
          <w:rFonts w:hint="cs"/>
          <w:rtl/>
        </w:rPr>
      </w:pPr>
      <w:r>
        <w:rPr>
          <w:rFonts w:hint="cs"/>
          <w:rtl/>
        </w:rPr>
        <w:t xml:space="preserve">ניתן היה לחשוב, שלאור המחוות הגדולות שמתכנן ראש הממשלה, ומצהיר עליהן ללא הרף ממלא-מקומו השר אולמרט, היינו צריכים לזכות באיזה שקט יחסי. אבל לא שקט יחסי ולא שקט מוחלט. נהפוך הוא, תשתית "הג'יהאד" בג'נין קיבלה בשבועיים האחרונים הנחיות מהמפקדה בדמשק, </w:t>
      </w:r>
      <w:r>
        <w:rPr>
          <w:rFonts w:hint="cs"/>
          <w:rtl/>
        </w:rPr>
        <w:t xml:space="preserve">והיא מנסה באינטנסיביות להוציא לפועל פיגועים בתוך ישראל. </w:t>
      </w:r>
    </w:p>
    <w:p w14:paraId="114A903D" w14:textId="77777777" w:rsidR="00000000" w:rsidRDefault="00026F1C">
      <w:pPr>
        <w:pStyle w:val="a0"/>
        <w:rPr>
          <w:rFonts w:hint="cs"/>
          <w:rtl/>
        </w:rPr>
      </w:pPr>
    </w:p>
    <w:p w14:paraId="748C4049" w14:textId="77777777" w:rsidR="00000000" w:rsidRDefault="00026F1C">
      <w:pPr>
        <w:pStyle w:val="a0"/>
        <w:rPr>
          <w:rFonts w:hint="cs"/>
          <w:rtl/>
        </w:rPr>
      </w:pPr>
      <w:r>
        <w:rPr>
          <w:rFonts w:hint="cs"/>
          <w:rtl/>
        </w:rPr>
        <w:t xml:space="preserve">אני רק רוצה שתשערו בנפשכם את המחיר הכבד שהיו יכולים לשלם תלמידי אותו בית-ספר, ובאותה נשימה חשבו על הצעדים החד-צדדיים שישראל שוקלת לנקוט, דבר שהשר, קודם, נמנע מלגעת בו. חשבו על זה באותה נשימה ותגידו </w:t>
      </w:r>
      <w:r>
        <w:rPr>
          <w:rFonts w:hint="cs"/>
          <w:rtl/>
        </w:rPr>
        <w:t xml:space="preserve">לי, איך הדברים מתיישבים יחדיו? </w:t>
      </w:r>
    </w:p>
    <w:p w14:paraId="438B1F57" w14:textId="77777777" w:rsidR="00000000" w:rsidRDefault="00026F1C">
      <w:pPr>
        <w:pStyle w:val="a0"/>
        <w:rPr>
          <w:rFonts w:hint="cs"/>
          <w:rtl/>
        </w:rPr>
      </w:pPr>
    </w:p>
    <w:p w14:paraId="4B3E18F5" w14:textId="77777777" w:rsidR="00000000" w:rsidRDefault="00026F1C">
      <w:pPr>
        <w:pStyle w:val="a0"/>
        <w:rPr>
          <w:rFonts w:hint="cs"/>
          <w:rtl/>
        </w:rPr>
      </w:pPr>
      <w:r>
        <w:rPr>
          <w:rFonts w:hint="cs"/>
          <w:rtl/>
        </w:rPr>
        <w:t>על פניו נדמה כאילו אנחנו נמצאים בתקופה של שקט, אבל זה מצג שווא. לא ייתכן שהאבטחה במוסדות החינוך תבוצע, תיושם, תקוים, לפי מצגי השווא שמצטיירים. גם בדוח מבקר המדינה האחרון הוזכר עניין אבטחת מוסדות החינוך. נערכה בדיקה בקרב עשר</w:t>
      </w:r>
      <w:r>
        <w:rPr>
          <w:rFonts w:hint="cs"/>
          <w:rtl/>
        </w:rPr>
        <w:t xml:space="preserve"> רשויות במרכז הארץ ונמצאו ליקויים רבים בכל מוסדות החינוך, הממלכתיים, הפרטיים - הזכיר אותם קודם לכן חבר הכנסת כבל - והעירוניים. אני יכולה רק להקריא לך רשימה חלקית של הליקויים האלה - - - </w:t>
      </w:r>
    </w:p>
    <w:p w14:paraId="28504C5E" w14:textId="77777777" w:rsidR="00000000" w:rsidRDefault="00026F1C">
      <w:pPr>
        <w:pStyle w:val="a0"/>
        <w:ind w:firstLine="0"/>
        <w:rPr>
          <w:rFonts w:hint="cs"/>
          <w:rtl/>
        </w:rPr>
      </w:pPr>
    </w:p>
    <w:p w14:paraId="2B8E7210" w14:textId="77777777" w:rsidR="00000000" w:rsidRDefault="00026F1C">
      <w:pPr>
        <w:pStyle w:val="af1"/>
        <w:rPr>
          <w:rtl/>
        </w:rPr>
      </w:pPr>
      <w:r>
        <w:rPr>
          <w:rtl/>
        </w:rPr>
        <w:t>היו"ר משה כחלון:</w:t>
      </w:r>
    </w:p>
    <w:p w14:paraId="12BAA755" w14:textId="77777777" w:rsidR="00000000" w:rsidRDefault="00026F1C">
      <w:pPr>
        <w:pStyle w:val="a0"/>
        <w:rPr>
          <w:rtl/>
        </w:rPr>
      </w:pPr>
    </w:p>
    <w:p w14:paraId="1DB2215A" w14:textId="77777777" w:rsidR="00000000" w:rsidRDefault="00026F1C">
      <w:pPr>
        <w:pStyle w:val="a0"/>
        <w:rPr>
          <w:rFonts w:hint="cs"/>
          <w:rtl/>
        </w:rPr>
      </w:pPr>
      <w:r>
        <w:rPr>
          <w:rFonts w:hint="cs"/>
          <w:rtl/>
        </w:rPr>
        <w:t xml:space="preserve">אין לך זמן. </w:t>
      </w:r>
    </w:p>
    <w:p w14:paraId="55B63962" w14:textId="77777777" w:rsidR="00000000" w:rsidRDefault="00026F1C">
      <w:pPr>
        <w:pStyle w:val="a0"/>
        <w:ind w:firstLine="0"/>
        <w:rPr>
          <w:rFonts w:hint="cs"/>
          <w:rtl/>
        </w:rPr>
      </w:pPr>
    </w:p>
    <w:p w14:paraId="4AC44D93" w14:textId="77777777" w:rsidR="00000000" w:rsidRDefault="00026F1C">
      <w:pPr>
        <w:pStyle w:val="-"/>
        <w:rPr>
          <w:rtl/>
        </w:rPr>
      </w:pPr>
      <w:bookmarkStart w:id="671" w:name="FS000001039T10_12_2003_17_55_15C"/>
      <w:bookmarkEnd w:id="671"/>
      <w:r>
        <w:rPr>
          <w:rtl/>
        </w:rPr>
        <w:t>ענבל גבריאלי (הליכוד):</w:t>
      </w:r>
    </w:p>
    <w:p w14:paraId="67E0EC99" w14:textId="77777777" w:rsidR="00000000" w:rsidRDefault="00026F1C">
      <w:pPr>
        <w:pStyle w:val="a0"/>
        <w:rPr>
          <w:rtl/>
        </w:rPr>
      </w:pPr>
    </w:p>
    <w:p w14:paraId="3AE18E83" w14:textId="77777777" w:rsidR="00000000" w:rsidRDefault="00026F1C">
      <w:pPr>
        <w:pStyle w:val="a0"/>
        <w:rPr>
          <w:rFonts w:hint="cs"/>
          <w:rtl/>
        </w:rPr>
      </w:pPr>
      <w:r>
        <w:rPr>
          <w:rFonts w:hint="cs"/>
          <w:rtl/>
        </w:rPr>
        <w:t xml:space="preserve">אני לא אקריא </w:t>
      </w:r>
      <w:r>
        <w:rPr>
          <w:rFonts w:hint="cs"/>
          <w:rtl/>
        </w:rPr>
        <w:t>את הרשימה, אבל רשימה מאוד מפוקפקת ומאוד לא מחמיאה לנו, רשימה ארוכה של ליקויים. ברמה המעשית זה אומר - לפני כשבוע, כתבת של ערוץ-1 וצוותה ניסו לחדור לשלושה בתי-ספר בירושלים; ראיתי אותה כולה שרוטה, אבל הם הצליחו לעשות את זה באין מפריע. זאת רק כתבת, אבל את הכתב</w:t>
      </w:r>
      <w:r>
        <w:rPr>
          <w:rFonts w:hint="cs"/>
          <w:rtl/>
        </w:rPr>
        <w:t xml:space="preserve">ת הזאת יכול היה להחליף מחבל. </w:t>
      </w:r>
    </w:p>
    <w:p w14:paraId="7A2504C3" w14:textId="77777777" w:rsidR="00000000" w:rsidRDefault="00026F1C">
      <w:pPr>
        <w:pStyle w:val="a0"/>
        <w:rPr>
          <w:rFonts w:hint="cs"/>
          <w:rtl/>
        </w:rPr>
      </w:pPr>
    </w:p>
    <w:p w14:paraId="7934B07C" w14:textId="77777777" w:rsidR="00000000" w:rsidRDefault="00026F1C">
      <w:pPr>
        <w:pStyle w:val="a0"/>
        <w:rPr>
          <w:rFonts w:hint="cs"/>
          <w:rtl/>
        </w:rPr>
      </w:pPr>
      <w:r>
        <w:rPr>
          <w:rFonts w:hint="cs"/>
          <w:rtl/>
        </w:rPr>
        <w:t xml:space="preserve">כפי שציינתי, הטענות שלי - באופן מפתיע או לא - לא כל כך קשות למשרד החינוך. משרד החינוך קבע הוראות מאוד ברורות, משטרת ישראל קבעה הוראות מאוד ברורות, מי שאמון על הביצוע זה הרשויות המקומיות - - - </w:t>
      </w:r>
    </w:p>
    <w:p w14:paraId="75638ACA" w14:textId="77777777" w:rsidR="00000000" w:rsidRDefault="00026F1C">
      <w:pPr>
        <w:pStyle w:val="a0"/>
        <w:ind w:firstLine="0"/>
        <w:rPr>
          <w:rFonts w:hint="cs"/>
          <w:rtl/>
        </w:rPr>
      </w:pPr>
    </w:p>
    <w:p w14:paraId="06D0706E" w14:textId="77777777" w:rsidR="00000000" w:rsidRDefault="00026F1C">
      <w:pPr>
        <w:pStyle w:val="af0"/>
        <w:rPr>
          <w:rtl/>
        </w:rPr>
      </w:pPr>
      <w:r>
        <w:rPr>
          <w:rFonts w:hint="eastAsia"/>
          <w:rtl/>
        </w:rPr>
        <w:t>עמרם</w:t>
      </w:r>
      <w:r>
        <w:rPr>
          <w:rtl/>
        </w:rPr>
        <w:t xml:space="preserve"> מצנע (העבודה-מימד):</w:t>
      </w:r>
    </w:p>
    <w:p w14:paraId="0575E7FB" w14:textId="77777777" w:rsidR="00000000" w:rsidRDefault="00026F1C">
      <w:pPr>
        <w:pStyle w:val="a0"/>
        <w:rPr>
          <w:rFonts w:hint="cs"/>
          <w:rtl/>
        </w:rPr>
      </w:pPr>
    </w:p>
    <w:p w14:paraId="17514E9E" w14:textId="77777777" w:rsidR="00000000" w:rsidRDefault="00026F1C">
      <w:pPr>
        <w:pStyle w:val="a0"/>
        <w:rPr>
          <w:rFonts w:hint="cs"/>
          <w:rtl/>
        </w:rPr>
      </w:pPr>
      <w:r>
        <w:rPr>
          <w:rFonts w:hint="cs"/>
          <w:rtl/>
        </w:rPr>
        <w:t>ענבל,</w:t>
      </w:r>
      <w:r>
        <w:rPr>
          <w:rFonts w:hint="cs"/>
          <w:rtl/>
        </w:rPr>
        <w:t xml:space="preserve"> את שוכחת שהממשלה, שמונה כמעט 60%, באופן חד-צדדי לא שותפה - - - </w:t>
      </w:r>
    </w:p>
    <w:p w14:paraId="2541D359" w14:textId="77777777" w:rsidR="00000000" w:rsidRDefault="00026F1C">
      <w:pPr>
        <w:pStyle w:val="a0"/>
        <w:ind w:firstLine="0"/>
        <w:rPr>
          <w:rFonts w:hint="cs"/>
          <w:rtl/>
        </w:rPr>
      </w:pPr>
    </w:p>
    <w:p w14:paraId="6955CFE7" w14:textId="77777777" w:rsidR="00000000" w:rsidRDefault="00026F1C">
      <w:pPr>
        <w:pStyle w:val="-"/>
        <w:rPr>
          <w:rtl/>
        </w:rPr>
      </w:pPr>
      <w:bookmarkStart w:id="672" w:name="FS000001039T10_12_2003_18_30_56C"/>
      <w:bookmarkEnd w:id="672"/>
      <w:r>
        <w:rPr>
          <w:rtl/>
        </w:rPr>
        <w:t>ענבל גבריאלי (הליכוד):</w:t>
      </w:r>
    </w:p>
    <w:p w14:paraId="1C15B134" w14:textId="77777777" w:rsidR="00000000" w:rsidRDefault="00026F1C">
      <w:pPr>
        <w:pStyle w:val="a0"/>
        <w:rPr>
          <w:rtl/>
        </w:rPr>
      </w:pPr>
    </w:p>
    <w:p w14:paraId="073BDB08" w14:textId="77777777" w:rsidR="00000000" w:rsidRDefault="00026F1C">
      <w:pPr>
        <w:pStyle w:val="a0"/>
        <w:rPr>
          <w:rFonts w:hint="cs"/>
          <w:rtl/>
        </w:rPr>
      </w:pPr>
      <w:r>
        <w:rPr>
          <w:rFonts w:hint="cs"/>
          <w:rtl/>
        </w:rPr>
        <w:t xml:space="preserve">קיבלנו גם סיוע, חבר הכנסת מצנע. </w:t>
      </w:r>
    </w:p>
    <w:p w14:paraId="1E4E6BCB" w14:textId="77777777" w:rsidR="00000000" w:rsidRDefault="00026F1C">
      <w:pPr>
        <w:pStyle w:val="a0"/>
        <w:ind w:firstLine="0"/>
        <w:rPr>
          <w:rFonts w:hint="cs"/>
          <w:rtl/>
        </w:rPr>
      </w:pPr>
    </w:p>
    <w:p w14:paraId="418A12D4" w14:textId="77777777" w:rsidR="00000000" w:rsidRDefault="00026F1C">
      <w:pPr>
        <w:pStyle w:val="af0"/>
        <w:rPr>
          <w:rtl/>
        </w:rPr>
      </w:pPr>
      <w:r>
        <w:rPr>
          <w:rFonts w:hint="eastAsia"/>
          <w:rtl/>
        </w:rPr>
        <w:t>עמרם</w:t>
      </w:r>
      <w:r>
        <w:rPr>
          <w:rtl/>
        </w:rPr>
        <w:t xml:space="preserve"> מצנע (העבודה-מימד):</w:t>
      </w:r>
    </w:p>
    <w:p w14:paraId="69011ED0" w14:textId="77777777" w:rsidR="00000000" w:rsidRDefault="00026F1C">
      <w:pPr>
        <w:pStyle w:val="a0"/>
        <w:rPr>
          <w:rFonts w:hint="cs"/>
          <w:rtl/>
        </w:rPr>
      </w:pPr>
    </w:p>
    <w:p w14:paraId="6B07FC8F" w14:textId="77777777" w:rsidR="00000000" w:rsidRDefault="00026F1C">
      <w:pPr>
        <w:pStyle w:val="a0"/>
        <w:rPr>
          <w:rFonts w:hint="cs"/>
          <w:rtl/>
        </w:rPr>
      </w:pPr>
      <w:r>
        <w:rPr>
          <w:rFonts w:hint="cs"/>
          <w:rtl/>
        </w:rPr>
        <w:t xml:space="preserve">זאת הבעיה. </w:t>
      </w:r>
    </w:p>
    <w:p w14:paraId="2C70E27A" w14:textId="77777777" w:rsidR="00000000" w:rsidRDefault="00026F1C">
      <w:pPr>
        <w:pStyle w:val="a0"/>
        <w:ind w:firstLine="0"/>
        <w:rPr>
          <w:rFonts w:hint="cs"/>
          <w:rtl/>
        </w:rPr>
      </w:pPr>
    </w:p>
    <w:p w14:paraId="01AD24C9" w14:textId="77777777" w:rsidR="00000000" w:rsidRDefault="00026F1C">
      <w:pPr>
        <w:pStyle w:val="-"/>
        <w:rPr>
          <w:rtl/>
        </w:rPr>
      </w:pPr>
      <w:bookmarkStart w:id="673" w:name="FS000001039T10_12_2003_18_31_19C"/>
      <w:bookmarkEnd w:id="673"/>
      <w:r>
        <w:rPr>
          <w:rtl/>
        </w:rPr>
        <w:t>ענבל גבריאלי (הליכוד):</w:t>
      </w:r>
    </w:p>
    <w:p w14:paraId="6A68EAEA" w14:textId="77777777" w:rsidR="00000000" w:rsidRDefault="00026F1C">
      <w:pPr>
        <w:pStyle w:val="a0"/>
        <w:rPr>
          <w:rtl/>
        </w:rPr>
      </w:pPr>
    </w:p>
    <w:p w14:paraId="5609002E" w14:textId="77777777" w:rsidR="00000000" w:rsidRDefault="00026F1C">
      <w:pPr>
        <w:pStyle w:val="a0"/>
        <w:rPr>
          <w:rFonts w:hint="cs"/>
          <w:rtl/>
        </w:rPr>
      </w:pPr>
      <w:r>
        <w:rPr>
          <w:rFonts w:hint="cs"/>
          <w:rtl/>
        </w:rPr>
        <w:t>הבעיה כאן לא בהכרח תקציבית, או לפחות הבעיה העיקרית היא לא תקציבית. הב</w:t>
      </w:r>
      <w:r>
        <w:rPr>
          <w:rFonts w:hint="cs"/>
          <w:rtl/>
        </w:rPr>
        <w:t>עיה העיקרית הפעם היא ביישום - ההוראות קיימות, התקציבים קיימים, השביתה במשרד הפנים לא תורמת לזה, ואם אנחנו חושבים שילדינו שמורים בגנים ובבתי-הספר, אנחנו טועים בגדול.</w:t>
      </w:r>
    </w:p>
    <w:p w14:paraId="3258C824" w14:textId="77777777" w:rsidR="00000000" w:rsidRDefault="00026F1C">
      <w:pPr>
        <w:pStyle w:val="a0"/>
        <w:rPr>
          <w:rtl/>
        </w:rPr>
      </w:pPr>
      <w:bookmarkStart w:id="674" w:name="FS000001039T10_12_2003_17_56_15C"/>
      <w:bookmarkEnd w:id="674"/>
    </w:p>
    <w:p w14:paraId="1302E858" w14:textId="77777777" w:rsidR="00000000" w:rsidRDefault="00026F1C">
      <w:pPr>
        <w:pStyle w:val="a0"/>
        <w:rPr>
          <w:rFonts w:hint="cs"/>
          <w:rtl/>
        </w:rPr>
      </w:pPr>
      <w:r>
        <w:rPr>
          <w:rFonts w:hint="cs"/>
          <w:rtl/>
        </w:rPr>
        <w:t xml:space="preserve">אני מבקשת מכולכם להצביע ולאשר את העלאת הנושא לדיון במליאה. תודה. </w:t>
      </w:r>
    </w:p>
    <w:p w14:paraId="71983495" w14:textId="77777777" w:rsidR="00000000" w:rsidRDefault="00026F1C">
      <w:pPr>
        <w:pStyle w:val="a0"/>
        <w:ind w:firstLine="0"/>
        <w:rPr>
          <w:rFonts w:hint="cs"/>
          <w:rtl/>
        </w:rPr>
      </w:pPr>
    </w:p>
    <w:p w14:paraId="7726364E" w14:textId="77777777" w:rsidR="00000000" w:rsidRDefault="00026F1C">
      <w:pPr>
        <w:pStyle w:val="af1"/>
        <w:rPr>
          <w:rtl/>
        </w:rPr>
      </w:pPr>
      <w:r>
        <w:rPr>
          <w:rtl/>
        </w:rPr>
        <w:t>היו"ר משה כחלון:</w:t>
      </w:r>
    </w:p>
    <w:p w14:paraId="0FFE4A0C" w14:textId="77777777" w:rsidR="00000000" w:rsidRDefault="00026F1C">
      <w:pPr>
        <w:pStyle w:val="a0"/>
        <w:rPr>
          <w:rtl/>
        </w:rPr>
      </w:pPr>
    </w:p>
    <w:p w14:paraId="296B5DA4" w14:textId="77777777" w:rsidR="00000000" w:rsidRDefault="00026F1C">
      <w:pPr>
        <w:pStyle w:val="a0"/>
        <w:rPr>
          <w:rFonts w:hint="cs"/>
          <w:rtl/>
        </w:rPr>
      </w:pPr>
      <w:r>
        <w:rPr>
          <w:rFonts w:hint="cs"/>
          <w:rtl/>
        </w:rPr>
        <w:t xml:space="preserve">תודה </w:t>
      </w:r>
      <w:r>
        <w:rPr>
          <w:rFonts w:hint="cs"/>
          <w:rtl/>
        </w:rPr>
        <w:t xml:space="preserve">רבה. חבר הכנסת אילן ליבוביץ, בבקשה. </w:t>
      </w:r>
    </w:p>
    <w:p w14:paraId="16F427A9" w14:textId="77777777" w:rsidR="00000000" w:rsidRDefault="00026F1C">
      <w:pPr>
        <w:pStyle w:val="a0"/>
        <w:rPr>
          <w:rFonts w:hint="cs"/>
          <w:rtl/>
        </w:rPr>
      </w:pPr>
    </w:p>
    <w:p w14:paraId="2FA23205" w14:textId="77777777" w:rsidR="00000000" w:rsidRDefault="00026F1C">
      <w:pPr>
        <w:pStyle w:val="a"/>
        <w:rPr>
          <w:rtl/>
        </w:rPr>
      </w:pPr>
      <w:bookmarkStart w:id="675" w:name="FS000001052T10_12_2003_17_56_39"/>
      <w:bookmarkStart w:id="676" w:name="_Toc70328438"/>
      <w:bookmarkEnd w:id="675"/>
      <w:r>
        <w:rPr>
          <w:rFonts w:hint="eastAsia"/>
          <w:rtl/>
        </w:rPr>
        <w:t>אילן</w:t>
      </w:r>
      <w:r>
        <w:rPr>
          <w:rtl/>
        </w:rPr>
        <w:t xml:space="preserve"> ליבוביץ (שינוי):</w:t>
      </w:r>
      <w:bookmarkEnd w:id="676"/>
    </w:p>
    <w:p w14:paraId="7C65C96C" w14:textId="77777777" w:rsidR="00000000" w:rsidRDefault="00026F1C">
      <w:pPr>
        <w:pStyle w:val="a0"/>
        <w:rPr>
          <w:rFonts w:hint="cs"/>
          <w:rtl/>
        </w:rPr>
      </w:pPr>
    </w:p>
    <w:p w14:paraId="67ED2BBE" w14:textId="77777777" w:rsidR="00000000" w:rsidRDefault="00026F1C">
      <w:pPr>
        <w:pStyle w:val="a0"/>
        <w:rPr>
          <w:rFonts w:hint="cs"/>
          <w:rtl/>
        </w:rPr>
      </w:pPr>
      <w:r>
        <w:rPr>
          <w:rFonts w:hint="cs"/>
          <w:rtl/>
        </w:rPr>
        <w:t xml:space="preserve">אדוני היושב-ראש, חברי הכנסת, חברת הכנסת גבריאלי, צר לי לומר לך, שהנתונים שאת מציינת לא כל כך מדויקים. מרכז השלטון המקומי מדווח על כך שחסרים לו 7,000 מאבטחים לבתי-הספר. </w:t>
      </w:r>
    </w:p>
    <w:p w14:paraId="10B40D70" w14:textId="77777777" w:rsidR="00000000" w:rsidRDefault="00026F1C">
      <w:pPr>
        <w:pStyle w:val="a0"/>
        <w:ind w:firstLine="0"/>
        <w:rPr>
          <w:rFonts w:hint="cs"/>
          <w:rtl/>
        </w:rPr>
      </w:pPr>
    </w:p>
    <w:p w14:paraId="66744D5D" w14:textId="77777777" w:rsidR="00000000" w:rsidRDefault="00026F1C">
      <w:pPr>
        <w:pStyle w:val="af0"/>
        <w:rPr>
          <w:rtl/>
        </w:rPr>
      </w:pPr>
      <w:r>
        <w:rPr>
          <w:rFonts w:hint="eastAsia"/>
          <w:rtl/>
        </w:rPr>
        <w:t>ענבל</w:t>
      </w:r>
      <w:r>
        <w:rPr>
          <w:rtl/>
        </w:rPr>
        <w:t xml:space="preserve"> גבריאלי (הליכוד):</w:t>
      </w:r>
    </w:p>
    <w:p w14:paraId="16C8D429" w14:textId="77777777" w:rsidR="00000000" w:rsidRDefault="00026F1C">
      <w:pPr>
        <w:pStyle w:val="a0"/>
        <w:rPr>
          <w:rFonts w:hint="cs"/>
          <w:rtl/>
        </w:rPr>
      </w:pPr>
    </w:p>
    <w:p w14:paraId="317FE789" w14:textId="77777777" w:rsidR="00000000" w:rsidRDefault="00026F1C">
      <w:pPr>
        <w:pStyle w:val="a0"/>
        <w:rPr>
          <w:rFonts w:hint="cs"/>
          <w:rtl/>
        </w:rPr>
      </w:pPr>
      <w:r>
        <w:rPr>
          <w:rFonts w:hint="cs"/>
          <w:rtl/>
        </w:rPr>
        <w:t>מ</w:t>
      </w:r>
      <w:r>
        <w:rPr>
          <w:rFonts w:hint="cs"/>
          <w:rtl/>
        </w:rPr>
        <w:t>רכז השלטון המקומי מגלגל את האחריות למשרד הפנים.</w:t>
      </w:r>
    </w:p>
    <w:p w14:paraId="12E246EB" w14:textId="77777777" w:rsidR="00000000" w:rsidRDefault="00026F1C">
      <w:pPr>
        <w:pStyle w:val="a0"/>
        <w:ind w:firstLine="0"/>
        <w:rPr>
          <w:rFonts w:hint="cs"/>
          <w:rtl/>
        </w:rPr>
      </w:pPr>
    </w:p>
    <w:p w14:paraId="0DC7582D" w14:textId="77777777" w:rsidR="00000000" w:rsidRDefault="00026F1C">
      <w:pPr>
        <w:pStyle w:val="a"/>
        <w:rPr>
          <w:rtl/>
        </w:rPr>
      </w:pPr>
      <w:bookmarkStart w:id="677" w:name="FS000001052T10_12_2003_18_33_13"/>
      <w:bookmarkStart w:id="678" w:name="_Toc70328439"/>
      <w:bookmarkEnd w:id="677"/>
      <w:r>
        <w:rPr>
          <w:rFonts w:hint="eastAsia"/>
          <w:rtl/>
        </w:rPr>
        <w:t>אילן</w:t>
      </w:r>
      <w:r>
        <w:rPr>
          <w:rtl/>
        </w:rPr>
        <w:t xml:space="preserve"> ליבוביץ (שינוי):</w:t>
      </w:r>
      <w:bookmarkEnd w:id="678"/>
    </w:p>
    <w:p w14:paraId="338E6FAB" w14:textId="77777777" w:rsidR="00000000" w:rsidRDefault="00026F1C">
      <w:pPr>
        <w:pStyle w:val="a0"/>
        <w:rPr>
          <w:rFonts w:hint="cs"/>
          <w:rtl/>
        </w:rPr>
      </w:pPr>
    </w:p>
    <w:p w14:paraId="7A5ECB3C" w14:textId="77777777" w:rsidR="00000000" w:rsidRDefault="00026F1C">
      <w:pPr>
        <w:pStyle w:val="a0"/>
        <w:rPr>
          <w:rFonts w:hint="cs"/>
          <w:rtl/>
        </w:rPr>
      </w:pPr>
      <w:r>
        <w:rPr>
          <w:rFonts w:hint="cs"/>
          <w:rtl/>
        </w:rPr>
        <w:t xml:space="preserve">מרכז השלטון המקומי והרשויות המקומיות עדיין נסמכים על משרדי הממשלה, על משרד החינוך בנושאים של מערכת החינוך, </w:t>
      </w:r>
      <w:bookmarkStart w:id="679" w:name="FS000001052T10_12_2003_17_57_13C"/>
      <w:bookmarkEnd w:id="679"/>
      <w:r>
        <w:rPr>
          <w:rFonts w:hint="cs"/>
          <w:rtl/>
        </w:rPr>
        <w:t>על משרד הפנים ועל משרדים אחרים, ולא הכול מתוקצב רק על-ידי הרשויות המקומיות, כ</w:t>
      </w:r>
      <w:r>
        <w:rPr>
          <w:rFonts w:hint="cs"/>
          <w:rtl/>
        </w:rPr>
        <w:t xml:space="preserve">מו שאמר חבר הכנסת מצנע, ואלה פשוט קורסות. תראי כמה רשויות מקומיות נמצאות בגירעונות. </w:t>
      </w:r>
    </w:p>
    <w:p w14:paraId="21A7AE04" w14:textId="77777777" w:rsidR="00000000" w:rsidRDefault="00026F1C">
      <w:pPr>
        <w:pStyle w:val="a0"/>
        <w:rPr>
          <w:rFonts w:hint="cs"/>
          <w:rtl/>
        </w:rPr>
      </w:pPr>
    </w:p>
    <w:p w14:paraId="38CB949D" w14:textId="77777777" w:rsidR="00000000" w:rsidRDefault="00026F1C">
      <w:pPr>
        <w:pStyle w:val="a0"/>
        <w:rPr>
          <w:rFonts w:hint="cs"/>
          <w:rtl/>
        </w:rPr>
      </w:pPr>
      <w:r>
        <w:rPr>
          <w:rFonts w:hint="cs"/>
          <w:rtl/>
        </w:rPr>
        <w:t>אני יכול לומר לך, כשאני לוקח את ילדי לבית-הספר ולגן, אני מודאג. אני מודאג, כי לפני שנה, כשהמצב הביטחוני היה מעורער, בבית-הספר שבו בני לומד אספנו עוד כסף מההורים, כי זה בי</w:t>
      </w:r>
      <w:r>
        <w:rPr>
          <w:rFonts w:hint="cs"/>
          <w:rtl/>
        </w:rPr>
        <w:t>ת-ספר שבו ההורים יכולים לממן את זה, ולקחנו עוד מאבטח בשכר מעבר למה שהרשות המקומית נותנת, כי פחדנו להשאיר את הילדים עם מאבטח אחד בבית-הספר. אבל אין הרבה בתי-ספר במדינת ישראל שבהם ההורים יכולים לממן את זה, לצערנו הרב. בגן שהבת שלי נמצאת בו אין בכלל מאבטח, במ</w:t>
      </w:r>
      <w:r>
        <w:rPr>
          <w:rFonts w:hint="cs"/>
          <w:rtl/>
        </w:rPr>
        <w:t xml:space="preserve">קרה הטוב הוא מגיע פעם בשבוע. זה במקרה הטוב, כשהוא מגיע עם הסיור, עם הניידת של העירייה. </w:t>
      </w:r>
    </w:p>
    <w:p w14:paraId="7511179C" w14:textId="77777777" w:rsidR="00000000" w:rsidRDefault="00026F1C">
      <w:pPr>
        <w:pStyle w:val="a0"/>
        <w:rPr>
          <w:rFonts w:hint="cs"/>
          <w:rtl/>
        </w:rPr>
      </w:pPr>
    </w:p>
    <w:p w14:paraId="2BC3ADF0" w14:textId="77777777" w:rsidR="00000000" w:rsidRDefault="00026F1C">
      <w:pPr>
        <w:pStyle w:val="a0"/>
        <w:rPr>
          <w:rFonts w:hint="cs"/>
          <w:rtl/>
        </w:rPr>
      </w:pPr>
      <w:r>
        <w:rPr>
          <w:rFonts w:hint="cs"/>
          <w:rtl/>
        </w:rPr>
        <w:t>לכן אני מודאג כל בוקר כשאני לוקח את הילדים שלי לבית-הספר, במיוחד כשאני רואה את המאבטחת, שאני לא יודע מתי בפעם האחרונה היא עשתה מטווח או השתמשה בנשק שלה, אדוני היושב-רא</w:t>
      </w:r>
      <w:r>
        <w:rPr>
          <w:rFonts w:hint="cs"/>
          <w:rtl/>
        </w:rPr>
        <w:t xml:space="preserve">ש, כשהיא יוצאת לסיבוב ומשאירה את השער כמו שהוא; היא יוצאת לסיבוב מסביב לגדרות, ובאותו זמן כל אחד יכול להיכנס לבית-הספר. </w:t>
      </w:r>
    </w:p>
    <w:p w14:paraId="0CF4AA2E" w14:textId="77777777" w:rsidR="00000000" w:rsidRDefault="00026F1C">
      <w:pPr>
        <w:pStyle w:val="a0"/>
        <w:ind w:firstLine="0"/>
        <w:rPr>
          <w:rFonts w:hint="cs"/>
          <w:rtl/>
        </w:rPr>
      </w:pPr>
    </w:p>
    <w:p w14:paraId="21315FF5" w14:textId="77777777" w:rsidR="00000000" w:rsidRDefault="00026F1C">
      <w:pPr>
        <w:pStyle w:val="af0"/>
        <w:rPr>
          <w:rtl/>
        </w:rPr>
      </w:pPr>
      <w:r>
        <w:rPr>
          <w:rFonts w:hint="eastAsia"/>
          <w:rtl/>
        </w:rPr>
        <w:t>ענבל</w:t>
      </w:r>
      <w:r>
        <w:rPr>
          <w:rtl/>
        </w:rPr>
        <w:t xml:space="preserve"> גבריאלי (הליכוד):</w:t>
      </w:r>
    </w:p>
    <w:p w14:paraId="7E3B0B26" w14:textId="77777777" w:rsidR="00000000" w:rsidRDefault="00026F1C">
      <w:pPr>
        <w:pStyle w:val="a0"/>
        <w:rPr>
          <w:rFonts w:hint="cs"/>
          <w:rtl/>
        </w:rPr>
      </w:pPr>
    </w:p>
    <w:p w14:paraId="3A27A625" w14:textId="77777777" w:rsidR="00000000" w:rsidRDefault="00026F1C">
      <w:pPr>
        <w:pStyle w:val="a0"/>
        <w:rPr>
          <w:rFonts w:hint="cs"/>
          <w:rtl/>
        </w:rPr>
      </w:pPr>
      <w:r>
        <w:rPr>
          <w:rFonts w:hint="cs"/>
          <w:rtl/>
        </w:rPr>
        <w:t>נועלים את השער כאילו מדובר בגובה של כמה מטרים.</w:t>
      </w:r>
    </w:p>
    <w:p w14:paraId="1E1D9E4E" w14:textId="77777777" w:rsidR="00000000" w:rsidRDefault="00026F1C">
      <w:pPr>
        <w:pStyle w:val="a0"/>
        <w:ind w:firstLine="0"/>
        <w:rPr>
          <w:rFonts w:hint="cs"/>
          <w:rtl/>
        </w:rPr>
      </w:pPr>
    </w:p>
    <w:p w14:paraId="714EC709" w14:textId="77777777" w:rsidR="00000000" w:rsidRDefault="00026F1C">
      <w:pPr>
        <w:pStyle w:val="-"/>
        <w:rPr>
          <w:rtl/>
        </w:rPr>
      </w:pPr>
      <w:bookmarkStart w:id="680" w:name="FS000001052T10_12_2003_17_58_34C"/>
      <w:bookmarkEnd w:id="680"/>
      <w:r>
        <w:rPr>
          <w:rtl/>
        </w:rPr>
        <w:t>אילן ליבוביץ (שינוי):</w:t>
      </w:r>
    </w:p>
    <w:p w14:paraId="7636A704" w14:textId="77777777" w:rsidR="00000000" w:rsidRDefault="00026F1C">
      <w:pPr>
        <w:pStyle w:val="a0"/>
        <w:rPr>
          <w:rtl/>
        </w:rPr>
      </w:pPr>
    </w:p>
    <w:p w14:paraId="29B2434F" w14:textId="77777777" w:rsidR="00000000" w:rsidRDefault="00026F1C">
      <w:pPr>
        <w:pStyle w:val="a0"/>
        <w:rPr>
          <w:rFonts w:hint="cs"/>
          <w:rtl/>
        </w:rPr>
      </w:pPr>
      <w:r>
        <w:rPr>
          <w:rFonts w:hint="cs"/>
          <w:rtl/>
        </w:rPr>
        <w:t>זה שער שכל ילד יכול לטפס עליו ולעבור או</w:t>
      </w:r>
      <w:r>
        <w:rPr>
          <w:rFonts w:hint="cs"/>
          <w:rtl/>
        </w:rPr>
        <w:t xml:space="preserve">תו בקלות. לכן אני מודאג מאוד בנושא הזה. אני אומר לכם, אנחנו לא יכולים לסמוך על כך שישחק לנו מזלנו כמו שהיה בשבוע שעבר בעיר יוקנעם, כאשר נמנע הפיגוע. אי-אפשר לומר כל הזמן שישחק לנו מזלנו גם בפעם הבאה. </w:t>
      </w:r>
    </w:p>
    <w:p w14:paraId="36CCF51B" w14:textId="77777777" w:rsidR="00000000" w:rsidRDefault="00026F1C">
      <w:pPr>
        <w:pStyle w:val="a0"/>
        <w:rPr>
          <w:rFonts w:hint="cs"/>
          <w:rtl/>
        </w:rPr>
      </w:pPr>
    </w:p>
    <w:p w14:paraId="6FE3EA9E" w14:textId="77777777" w:rsidR="00000000" w:rsidRDefault="00026F1C">
      <w:pPr>
        <w:pStyle w:val="a0"/>
        <w:rPr>
          <w:rFonts w:hint="cs"/>
          <w:rtl/>
        </w:rPr>
      </w:pPr>
      <w:r>
        <w:rPr>
          <w:rFonts w:hint="cs"/>
          <w:rtl/>
        </w:rPr>
        <w:t>השאלה היא, כמובן, מה עושים. כי אם כולם מודעים למצב האב</w:t>
      </w:r>
      <w:r>
        <w:rPr>
          <w:rFonts w:hint="cs"/>
          <w:rtl/>
        </w:rPr>
        <w:t>טחה העגום ומתריעים עליו, מדוע לא חלה רוויזיה משמעותית בתחום הזה? מדוע חלק ניכר מהשומרים במוסדות הלימוד הם עדיין אנשים מבוגרים, שחלקם לא שולט בשפה העברית, וההכשרה היחידה שלהם לתפקיד היא אימון חד-פעמי?  מדוע לא נבדקות מחדש הגדרות ומערכות ההתרעה? אני יכול לספ</w:t>
      </w:r>
      <w:r>
        <w:rPr>
          <w:rFonts w:hint="cs"/>
          <w:rtl/>
        </w:rPr>
        <w:t xml:space="preserve">ר לכם על כמה בתי-ספר שבהם הגדרות לא מושלמות, וכל אחד יכול להיכנס לבית הספר מהשער האחורי, דרך הגדר האחורית. </w:t>
      </w:r>
    </w:p>
    <w:p w14:paraId="15AC9920" w14:textId="77777777" w:rsidR="00000000" w:rsidRDefault="00026F1C">
      <w:pPr>
        <w:pStyle w:val="a0"/>
        <w:rPr>
          <w:rFonts w:hint="cs"/>
          <w:rtl/>
        </w:rPr>
      </w:pPr>
    </w:p>
    <w:p w14:paraId="197B1F7E" w14:textId="77777777" w:rsidR="00000000" w:rsidRDefault="00026F1C">
      <w:pPr>
        <w:pStyle w:val="a0"/>
        <w:rPr>
          <w:rFonts w:hint="cs"/>
          <w:rtl/>
        </w:rPr>
      </w:pPr>
      <w:r>
        <w:rPr>
          <w:rFonts w:hint="cs"/>
          <w:rtl/>
        </w:rPr>
        <w:t>מדוע מערך האבטחה לא נותן מענה לבתי-ספר שיש בהם פחות מ-100 תלמידים? בית-ספר כזה לא מקבל בכלל אבטחה על-ידי שומר מטעם הרשות המקומית. גני-הילדים לא מקב</w:t>
      </w:r>
      <w:r>
        <w:rPr>
          <w:rFonts w:hint="cs"/>
          <w:rtl/>
        </w:rPr>
        <w:t>לים אבטחה, אלא אותה ניידת שמסתובבת, ויש אשכולות של גנים שגם הם לא מקבלים אבטחה, אדוני השר, לא רק הגנים הבודדים לא מקבלים אבטחה.</w:t>
      </w:r>
    </w:p>
    <w:p w14:paraId="2373E776" w14:textId="77777777" w:rsidR="00000000" w:rsidRDefault="00026F1C">
      <w:pPr>
        <w:pStyle w:val="a0"/>
        <w:rPr>
          <w:rFonts w:hint="cs"/>
          <w:rtl/>
        </w:rPr>
      </w:pPr>
    </w:p>
    <w:p w14:paraId="308366AC" w14:textId="77777777" w:rsidR="00000000" w:rsidRDefault="00026F1C">
      <w:pPr>
        <w:pStyle w:val="af1"/>
        <w:rPr>
          <w:rtl/>
        </w:rPr>
      </w:pPr>
      <w:r>
        <w:rPr>
          <w:rtl/>
        </w:rPr>
        <w:t>היו"ר משה כחלון:</w:t>
      </w:r>
    </w:p>
    <w:p w14:paraId="3C068EEE" w14:textId="77777777" w:rsidR="00000000" w:rsidRDefault="00026F1C">
      <w:pPr>
        <w:pStyle w:val="a0"/>
        <w:rPr>
          <w:rtl/>
        </w:rPr>
      </w:pPr>
    </w:p>
    <w:p w14:paraId="62A60E03" w14:textId="77777777" w:rsidR="00000000" w:rsidRDefault="00026F1C">
      <w:pPr>
        <w:pStyle w:val="a0"/>
        <w:rPr>
          <w:rFonts w:hint="cs"/>
          <w:rtl/>
        </w:rPr>
      </w:pPr>
      <w:r>
        <w:rPr>
          <w:rFonts w:hint="cs"/>
          <w:rtl/>
        </w:rPr>
        <w:t xml:space="preserve">משפט אחרון. </w:t>
      </w:r>
    </w:p>
    <w:p w14:paraId="177462DB" w14:textId="77777777" w:rsidR="00000000" w:rsidRDefault="00026F1C">
      <w:pPr>
        <w:pStyle w:val="a0"/>
        <w:ind w:firstLine="0"/>
        <w:rPr>
          <w:rFonts w:hint="cs"/>
          <w:rtl/>
        </w:rPr>
      </w:pPr>
    </w:p>
    <w:p w14:paraId="67013643" w14:textId="77777777" w:rsidR="00000000" w:rsidRDefault="00026F1C">
      <w:pPr>
        <w:pStyle w:val="-"/>
        <w:rPr>
          <w:rtl/>
        </w:rPr>
      </w:pPr>
      <w:bookmarkStart w:id="681" w:name="FS000001052T10_12_2003_17_59_59C"/>
      <w:bookmarkEnd w:id="681"/>
      <w:r>
        <w:rPr>
          <w:rtl/>
        </w:rPr>
        <w:t>אילן ליבוביץ (שינוי):</w:t>
      </w:r>
    </w:p>
    <w:p w14:paraId="348B85DA" w14:textId="77777777" w:rsidR="00000000" w:rsidRDefault="00026F1C">
      <w:pPr>
        <w:pStyle w:val="a0"/>
        <w:rPr>
          <w:rtl/>
        </w:rPr>
      </w:pPr>
    </w:p>
    <w:p w14:paraId="679ACA0B" w14:textId="77777777" w:rsidR="00000000" w:rsidRDefault="00026F1C">
      <w:pPr>
        <w:pStyle w:val="a0"/>
        <w:rPr>
          <w:rFonts w:hint="cs"/>
          <w:rtl/>
        </w:rPr>
      </w:pPr>
      <w:r>
        <w:rPr>
          <w:rFonts w:hint="cs"/>
          <w:rtl/>
        </w:rPr>
        <w:t>מדוע שעות האבטחה במוסדות החינוך לא מתארכות מעבר לשעות הלימודים הרשמיות ב</w:t>
      </w:r>
      <w:r>
        <w:rPr>
          <w:rFonts w:hint="cs"/>
          <w:rtl/>
        </w:rPr>
        <w:t>בתי-הספר, כאשר מתקיימים חוגים בבתי-הספר בשעות הצהריים, הצהרונים, בתי-התלמיד? השומרים הולכים, ואז ההורים, אם הם רוצים, נדרשים לשלם מכיסם</w:t>
      </w:r>
      <w:r>
        <w:rPr>
          <w:rtl/>
        </w:rPr>
        <w:t xml:space="preserve"> </w:t>
      </w:r>
      <w:r>
        <w:rPr>
          <w:rFonts w:hint="cs"/>
          <w:rtl/>
        </w:rPr>
        <w:t xml:space="preserve">כדי לממן את השומר. </w:t>
      </w:r>
    </w:p>
    <w:p w14:paraId="3845FDA2" w14:textId="77777777" w:rsidR="00000000" w:rsidRDefault="00026F1C">
      <w:pPr>
        <w:pStyle w:val="a0"/>
        <w:ind w:firstLine="0"/>
        <w:rPr>
          <w:rFonts w:hint="cs"/>
          <w:rtl/>
        </w:rPr>
      </w:pPr>
    </w:p>
    <w:p w14:paraId="7020106E" w14:textId="77777777" w:rsidR="00000000" w:rsidRDefault="00026F1C">
      <w:pPr>
        <w:pStyle w:val="af1"/>
        <w:rPr>
          <w:rtl/>
        </w:rPr>
      </w:pPr>
      <w:r>
        <w:rPr>
          <w:rtl/>
        </w:rPr>
        <w:t>היו"ר משה כחלון:</w:t>
      </w:r>
    </w:p>
    <w:p w14:paraId="19235156" w14:textId="77777777" w:rsidR="00000000" w:rsidRDefault="00026F1C">
      <w:pPr>
        <w:pStyle w:val="a0"/>
        <w:rPr>
          <w:rtl/>
        </w:rPr>
      </w:pPr>
    </w:p>
    <w:p w14:paraId="7AF41001" w14:textId="77777777" w:rsidR="00000000" w:rsidRDefault="00026F1C">
      <w:pPr>
        <w:pStyle w:val="a0"/>
        <w:rPr>
          <w:rFonts w:hint="cs"/>
          <w:rtl/>
        </w:rPr>
      </w:pPr>
      <w:r>
        <w:rPr>
          <w:rFonts w:hint="cs"/>
          <w:rtl/>
        </w:rPr>
        <w:t xml:space="preserve">ומשפט לסיום. </w:t>
      </w:r>
    </w:p>
    <w:p w14:paraId="0016E64F" w14:textId="77777777" w:rsidR="00000000" w:rsidRDefault="00026F1C">
      <w:pPr>
        <w:pStyle w:val="a0"/>
        <w:ind w:firstLine="0"/>
        <w:rPr>
          <w:rFonts w:hint="cs"/>
          <w:rtl/>
        </w:rPr>
      </w:pPr>
    </w:p>
    <w:p w14:paraId="098E2691" w14:textId="77777777" w:rsidR="00000000" w:rsidRDefault="00026F1C">
      <w:pPr>
        <w:pStyle w:val="-"/>
        <w:rPr>
          <w:rtl/>
        </w:rPr>
      </w:pPr>
      <w:bookmarkStart w:id="682" w:name="FS000001052T10_12_2003_18_42_21C"/>
      <w:bookmarkEnd w:id="682"/>
      <w:r>
        <w:rPr>
          <w:rtl/>
        </w:rPr>
        <w:t>אילן ליבוביץ (שינוי):</w:t>
      </w:r>
    </w:p>
    <w:p w14:paraId="2D6A2F31" w14:textId="77777777" w:rsidR="00000000" w:rsidRDefault="00026F1C">
      <w:pPr>
        <w:pStyle w:val="a0"/>
        <w:rPr>
          <w:rtl/>
        </w:rPr>
      </w:pPr>
    </w:p>
    <w:p w14:paraId="5DA139DE" w14:textId="77777777" w:rsidR="00000000" w:rsidRDefault="00026F1C">
      <w:pPr>
        <w:pStyle w:val="a0"/>
        <w:rPr>
          <w:rFonts w:hint="cs"/>
          <w:rtl/>
        </w:rPr>
      </w:pPr>
      <w:r>
        <w:rPr>
          <w:rFonts w:hint="cs"/>
          <w:rtl/>
        </w:rPr>
        <w:t>תרבות ה"סמוך" ו"יהיה בסדר", שמאפיינת אותנו,</w:t>
      </w:r>
      <w:r>
        <w:rPr>
          <w:rFonts w:hint="cs"/>
          <w:rtl/>
        </w:rPr>
        <w:t xml:space="preserve"> אסור שתתקיים במקרה הזה. כשמדובר בילדים שלנו, בנכס היקר ביותר לכל אחד מאתנו, אסור לנו להתפשר, אסור לנו להעלים עין ואסור לקוות לטוב. צריך לפעול בנחישות ובדחיפות כדי להבטיח את ההגנה הטובה ביותר לילדים וכדי להבטיח שכל ילד וילדה ישובו בשלום בסוף יום הלימודים. </w:t>
      </w:r>
    </w:p>
    <w:p w14:paraId="0D35E3D3" w14:textId="77777777" w:rsidR="00000000" w:rsidRDefault="00026F1C">
      <w:pPr>
        <w:pStyle w:val="a0"/>
        <w:rPr>
          <w:rFonts w:hint="cs"/>
          <w:rtl/>
        </w:rPr>
      </w:pPr>
    </w:p>
    <w:p w14:paraId="6771D7E3" w14:textId="77777777" w:rsidR="00000000" w:rsidRDefault="00026F1C">
      <w:pPr>
        <w:pStyle w:val="af1"/>
        <w:rPr>
          <w:rtl/>
        </w:rPr>
      </w:pPr>
      <w:r>
        <w:rPr>
          <w:rtl/>
        </w:rPr>
        <w:t>היו"ר משה כחלון:</w:t>
      </w:r>
    </w:p>
    <w:p w14:paraId="15740F30" w14:textId="77777777" w:rsidR="00000000" w:rsidRDefault="00026F1C">
      <w:pPr>
        <w:pStyle w:val="a0"/>
        <w:rPr>
          <w:rtl/>
        </w:rPr>
      </w:pPr>
    </w:p>
    <w:p w14:paraId="2077513F" w14:textId="77777777" w:rsidR="00000000" w:rsidRDefault="00026F1C">
      <w:pPr>
        <w:pStyle w:val="a0"/>
        <w:rPr>
          <w:rFonts w:hint="cs"/>
          <w:rtl/>
        </w:rPr>
      </w:pPr>
      <w:r>
        <w:rPr>
          <w:rFonts w:hint="cs"/>
          <w:rtl/>
        </w:rPr>
        <w:t>תודה רבה. בבקשה, השר גדעון עזרא.</w:t>
      </w:r>
    </w:p>
    <w:p w14:paraId="1C74A931" w14:textId="77777777" w:rsidR="00000000" w:rsidRDefault="00026F1C">
      <w:pPr>
        <w:pStyle w:val="a0"/>
        <w:rPr>
          <w:rFonts w:hint="cs"/>
          <w:rtl/>
        </w:rPr>
      </w:pPr>
    </w:p>
    <w:p w14:paraId="428B8555" w14:textId="77777777" w:rsidR="00000000" w:rsidRDefault="00026F1C">
      <w:pPr>
        <w:pStyle w:val="af0"/>
        <w:rPr>
          <w:rtl/>
        </w:rPr>
      </w:pPr>
      <w:r>
        <w:rPr>
          <w:rFonts w:hint="eastAsia"/>
          <w:rtl/>
        </w:rPr>
        <w:t>ענבל</w:t>
      </w:r>
      <w:r>
        <w:rPr>
          <w:rtl/>
        </w:rPr>
        <w:t xml:space="preserve"> גבריאלי (הליכוד):</w:t>
      </w:r>
    </w:p>
    <w:p w14:paraId="7D86E11F" w14:textId="77777777" w:rsidR="00000000" w:rsidRDefault="00026F1C">
      <w:pPr>
        <w:pStyle w:val="a0"/>
        <w:rPr>
          <w:rFonts w:hint="cs"/>
          <w:rtl/>
        </w:rPr>
      </w:pPr>
    </w:p>
    <w:p w14:paraId="3A775AE6" w14:textId="77777777" w:rsidR="00000000" w:rsidRDefault="00026F1C">
      <w:pPr>
        <w:pStyle w:val="a0"/>
        <w:rPr>
          <w:rFonts w:hint="cs"/>
          <w:rtl/>
        </w:rPr>
      </w:pPr>
      <w:r>
        <w:rPr>
          <w:rFonts w:hint="cs"/>
          <w:rtl/>
        </w:rPr>
        <w:t xml:space="preserve">מה זאת אומרת - - - </w:t>
      </w:r>
    </w:p>
    <w:p w14:paraId="0FE6EE1E" w14:textId="77777777" w:rsidR="00000000" w:rsidRDefault="00026F1C">
      <w:pPr>
        <w:pStyle w:val="a0"/>
        <w:rPr>
          <w:rFonts w:hint="cs"/>
          <w:rtl/>
        </w:rPr>
      </w:pPr>
    </w:p>
    <w:p w14:paraId="2949B018" w14:textId="77777777" w:rsidR="00000000" w:rsidRDefault="00026F1C">
      <w:pPr>
        <w:pStyle w:val="a"/>
        <w:rPr>
          <w:rtl/>
        </w:rPr>
      </w:pPr>
      <w:bookmarkStart w:id="683" w:name="FS000000474T10_12_2003_18_20_28"/>
      <w:bookmarkStart w:id="684" w:name="_Toc70328440"/>
      <w:bookmarkEnd w:id="683"/>
      <w:r>
        <w:rPr>
          <w:rFonts w:hint="eastAsia"/>
          <w:rtl/>
        </w:rPr>
        <w:t>השר</w:t>
      </w:r>
      <w:r>
        <w:rPr>
          <w:rtl/>
        </w:rPr>
        <w:t xml:space="preserve"> גדעון עזרא:</w:t>
      </w:r>
      <w:bookmarkEnd w:id="684"/>
    </w:p>
    <w:p w14:paraId="0AF54F3B" w14:textId="77777777" w:rsidR="00000000" w:rsidRDefault="00026F1C">
      <w:pPr>
        <w:pStyle w:val="a0"/>
        <w:rPr>
          <w:rFonts w:hint="cs"/>
          <w:rtl/>
        </w:rPr>
      </w:pPr>
    </w:p>
    <w:p w14:paraId="7FED3AFC" w14:textId="77777777" w:rsidR="00000000" w:rsidRDefault="00026F1C">
      <w:pPr>
        <w:pStyle w:val="a0"/>
        <w:rPr>
          <w:rFonts w:hint="cs"/>
          <w:rtl/>
        </w:rPr>
      </w:pPr>
      <w:r>
        <w:rPr>
          <w:rFonts w:hint="cs"/>
          <w:rtl/>
        </w:rPr>
        <w:t xml:space="preserve">אדוני היושב-ראש, חברי חברי הכנסת, חברי הכנסת המציעים, חברת הכנסת ענבל גבריאלי, אני רוצה להגיד לך דבר אחד </w:t>
      </w:r>
      <w:r>
        <w:rPr>
          <w:rtl/>
        </w:rPr>
        <w:t>–</w:t>
      </w:r>
      <w:r>
        <w:rPr>
          <w:rFonts w:hint="cs"/>
          <w:rtl/>
        </w:rPr>
        <w:t xml:space="preserve"> בתוקף ניסיוני בעבר, אני מכיר את כ</w:t>
      </w:r>
      <w:r>
        <w:rPr>
          <w:rFonts w:hint="cs"/>
          <w:rtl/>
        </w:rPr>
        <w:t xml:space="preserve">ל ניסיונות הפיגוע בבתי-ספר. היה ניסיון אחד שבעקבותיו הוחל באבטחת מוסדות נוער, זה היה בירושלים. לפי דעתי, בשנת 1992/93 היה ניסיון אחד, שאנשים נתפסו עוד לפני שביצעו את זממם, ואז התחילו לאבטח מוסדות במקומות מסוימים, בעיקר בירושלים. </w:t>
      </w:r>
    </w:p>
    <w:p w14:paraId="4AFCCA5C" w14:textId="77777777" w:rsidR="00000000" w:rsidRDefault="00026F1C">
      <w:pPr>
        <w:pStyle w:val="a0"/>
        <w:rPr>
          <w:rFonts w:hint="cs"/>
          <w:rtl/>
        </w:rPr>
      </w:pPr>
    </w:p>
    <w:p w14:paraId="5EEC0C27" w14:textId="77777777" w:rsidR="00000000" w:rsidRDefault="00026F1C">
      <w:pPr>
        <w:pStyle w:val="a0"/>
        <w:rPr>
          <w:rFonts w:hint="cs"/>
          <w:rtl/>
        </w:rPr>
      </w:pPr>
      <w:r>
        <w:rPr>
          <w:rFonts w:hint="cs"/>
          <w:rtl/>
        </w:rPr>
        <w:t>יש גן-ילדים ממש על קו התפ</w:t>
      </w:r>
      <w:r>
        <w:rPr>
          <w:rFonts w:hint="cs"/>
          <w:rtl/>
        </w:rPr>
        <w:t>ר בין שכונת ארמון-הנציב למקום אחר, ואני זוכר שהציבו בו איש מג"ב עם כלי נשק במשך כל שעות היום. אחר כך לא היה שום ניסיון של תקיפת מוסדות חינוך, עד תחילת המלחמה הזאת, כאשר הועמד רכב תופת ליד "אורט" בנתניה. שום מאבטח שם לא היה עוזר לעניין, וזה היה גם אחרי שעות</w:t>
      </w:r>
      <w:r>
        <w:rPr>
          <w:rFonts w:hint="cs"/>
          <w:rtl/>
        </w:rPr>
        <w:t xml:space="preserve"> הלימודים. המקרה השלישי והבולט ביותר זה המקרה שהיה ביוקנעם לפני עשרה ימים. </w:t>
      </w:r>
    </w:p>
    <w:p w14:paraId="209B211E" w14:textId="77777777" w:rsidR="00000000" w:rsidRDefault="00026F1C">
      <w:pPr>
        <w:pStyle w:val="a0"/>
        <w:rPr>
          <w:rFonts w:hint="cs"/>
          <w:rtl/>
        </w:rPr>
      </w:pPr>
    </w:p>
    <w:p w14:paraId="7A52336B" w14:textId="77777777" w:rsidR="00000000" w:rsidRDefault="00026F1C">
      <w:pPr>
        <w:pStyle w:val="a0"/>
        <w:rPr>
          <w:rFonts w:hint="cs"/>
          <w:rtl/>
        </w:rPr>
      </w:pPr>
      <w:r>
        <w:rPr>
          <w:rFonts w:hint="cs"/>
          <w:rtl/>
        </w:rPr>
        <w:t xml:space="preserve">אם אני צריך לסכם את מה שהיה במוסדות החינוך, היעדים האחרים, קרי קניונים, מסעדות ומתקנים הומי אדם אחרים היו יעדים הרבה יותר פעמים מאשר בתי-הספר. אני מסתכן בדברים שאני אומר, אבל אני </w:t>
      </w:r>
      <w:r>
        <w:rPr>
          <w:rFonts w:hint="cs"/>
          <w:rtl/>
        </w:rPr>
        <w:t xml:space="preserve">אומר אותם מפני שאני מאמין בהם. אני לא מאמין שהמחבלים יתקפו יעד שהוא ילדים, משום שהם יודעים שהם לא ירוויחו מכך. </w:t>
      </w:r>
    </w:p>
    <w:p w14:paraId="3E8B8090" w14:textId="77777777" w:rsidR="00000000" w:rsidRDefault="00026F1C">
      <w:pPr>
        <w:pStyle w:val="a0"/>
        <w:rPr>
          <w:rFonts w:hint="cs"/>
          <w:rtl/>
        </w:rPr>
      </w:pPr>
    </w:p>
    <w:p w14:paraId="08CFF559" w14:textId="77777777" w:rsidR="00000000" w:rsidRDefault="00026F1C">
      <w:pPr>
        <w:pStyle w:val="af0"/>
        <w:rPr>
          <w:rtl/>
        </w:rPr>
      </w:pPr>
      <w:r>
        <w:rPr>
          <w:rFonts w:hint="eastAsia"/>
          <w:rtl/>
        </w:rPr>
        <w:t>דני</w:t>
      </w:r>
      <w:r>
        <w:rPr>
          <w:rtl/>
        </w:rPr>
        <w:t xml:space="preserve"> יתום (העבודה-מימד):</w:t>
      </w:r>
    </w:p>
    <w:p w14:paraId="2D04136D" w14:textId="77777777" w:rsidR="00000000" w:rsidRDefault="00026F1C">
      <w:pPr>
        <w:pStyle w:val="a0"/>
        <w:rPr>
          <w:rFonts w:hint="cs"/>
          <w:rtl/>
        </w:rPr>
      </w:pPr>
    </w:p>
    <w:p w14:paraId="106A0A00" w14:textId="77777777" w:rsidR="00000000" w:rsidRDefault="00026F1C">
      <w:pPr>
        <w:pStyle w:val="a0"/>
        <w:rPr>
          <w:rFonts w:hint="cs"/>
          <w:rtl/>
        </w:rPr>
      </w:pPr>
      <w:r>
        <w:rPr>
          <w:rFonts w:hint="cs"/>
          <w:rtl/>
        </w:rPr>
        <w:t xml:space="preserve">השר עזרא, זה היה בשבוע שעבר. </w:t>
      </w:r>
    </w:p>
    <w:p w14:paraId="4F0E6DD4" w14:textId="77777777" w:rsidR="00000000" w:rsidRDefault="00026F1C">
      <w:pPr>
        <w:pStyle w:val="a0"/>
        <w:rPr>
          <w:rFonts w:hint="cs"/>
          <w:rtl/>
        </w:rPr>
      </w:pPr>
    </w:p>
    <w:p w14:paraId="779830F5" w14:textId="77777777" w:rsidR="00000000" w:rsidRDefault="00026F1C">
      <w:pPr>
        <w:pStyle w:val="-"/>
        <w:rPr>
          <w:rtl/>
        </w:rPr>
      </w:pPr>
      <w:bookmarkStart w:id="685" w:name="FS000000474T10_12_2003_18_25_09C"/>
      <w:bookmarkEnd w:id="685"/>
      <w:r>
        <w:rPr>
          <w:rtl/>
        </w:rPr>
        <w:t>השר גדעון עזרא:</w:t>
      </w:r>
    </w:p>
    <w:p w14:paraId="249B2A21" w14:textId="77777777" w:rsidR="00000000" w:rsidRDefault="00026F1C">
      <w:pPr>
        <w:pStyle w:val="a0"/>
        <w:rPr>
          <w:rtl/>
        </w:rPr>
      </w:pPr>
    </w:p>
    <w:p w14:paraId="6FAC0908" w14:textId="77777777" w:rsidR="00000000" w:rsidRDefault="00026F1C">
      <w:pPr>
        <w:pStyle w:val="a0"/>
        <w:rPr>
          <w:rFonts w:hint="cs"/>
          <w:rtl/>
        </w:rPr>
      </w:pPr>
      <w:r>
        <w:rPr>
          <w:rFonts w:hint="cs"/>
          <w:rtl/>
        </w:rPr>
        <w:t xml:space="preserve">אני אומר שזה היה הניסיון הראשון. </w:t>
      </w:r>
    </w:p>
    <w:p w14:paraId="35E357F7" w14:textId="77777777" w:rsidR="00000000" w:rsidRDefault="00026F1C">
      <w:pPr>
        <w:pStyle w:val="a0"/>
        <w:rPr>
          <w:rFonts w:hint="cs"/>
          <w:rtl/>
        </w:rPr>
      </w:pPr>
    </w:p>
    <w:p w14:paraId="6DB27379" w14:textId="77777777" w:rsidR="00000000" w:rsidRDefault="00026F1C">
      <w:pPr>
        <w:pStyle w:val="af0"/>
        <w:rPr>
          <w:rtl/>
        </w:rPr>
      </w:pPr>
      <w:r>
        <w:rPr>
          <w:rFonts w:hint="eastAsia"/>
          <w:rtl/>
        </w:rPr>
        <w:t>דני</w:t>
      </w:r>
      <w:r>
        <w:rPr>
          <w:rtl/>
        </w:rPr>
        <w:t xml:space="preserve"> יתום (העבודה-מימד):</w:t>
      </w:r>
    </w:p>
    <w:p w14:paraId="7204D381" w14:textId="77777777" w:rsidR="00000000" w:rsidRDefault="00026F1C">
      <w:pPr>
        <w:pStyle w:val="a0"/>
        <w:rPr>
          <w:rFonts w:hint="cs"/>
          <w:rtl/>
        </w:rPr>
      </w:pPr>
    </w:p>
    <w:p w14:paraId="3E32E118" w14:textId="77777777" w:rsidR="00000000" w:rsidRDefault="00026F1C">
      <w:pPr>
        <w:pStyle w:val="a0"/>
        <w:rPr>
          <w:rFonts w:hint="cs"/>
          <w:rtl/>
        </w:rPr>
      </w:pPr>
      <w:r>
        <w:rPr>
          <w:rFonts w:hint="cs"/>
          <w:rtl/>
        </w:rPr>
        <w:t>היא הנותנת</w:t>
      </w:r>
      <w:r>
        <w:rPr>
          <w:rFonts w:hint="cs"/>
          <w:rtl/>
        </w:rPr>
        <w:t xml:space="preserve">. </w:t>
      </w:r>
    </w:p>
    <w:p w14:paraId="40F2187B" w14:textId="77777777" w:rsidR="00000000" w:rsidRDefault="00026F1C">
      <w:pPr>
        <w:pStyle w:val="a0"/>
        <w:rPr>
          <w:rFonts w:hint="cs"/>
          <w:rtl/>
        </w:rPr>
      </w:pPr>
    </w:p>
    <w:p w14:paraId="22A1FA75" w14:textId="77777777" w:rsidR="00000000" w:rsidRDefault="00026F1C">
      <w:pPr>
        <w:pStyle w:val="a"/>
        <w:rPr>
          <w:rtl/>
        </w:rPr>
      </w:pPr>
      <w:bookmarkStart w:id="686" w:name="FS000001052T10_12_2003_18_03_20C"/>
      <w:bookmarkStart w:id="687" w:name="FS000000474T10_12_2003_18_03_28"/>
      <w:bookmarkStart w:id="688" w:name="_Toc70328441"/>
      <w:bookmarkEnd w:id="686"/>
      <w:bookmarkEnd w:id="687"/>
      <w:r>
        <w:rPr>
          <w:rFonts w:hint="eastAsia"/>
          <w:rtl/>
        </w:rPr>
        <w:t>השר</w:t>
      </w:r>
      <w:r>
        <w:rPr>
          <w:rtl/>
        </w:rPr>
        <w:t xml:space="preserve"> גדעון עזרא:</w:t>
      </w:r>
      <w:bookmarkEnd w:id="688"/>
    </w:p>
    <w:p w14:paraId="3B1210D4" w14:textId="77777777" w:rsidR="00000000" w:rsidRDefault="00026F1C">
      <w:pPr>
        <w:pStyle w:val="a0"/>
        <w:rPr>
          <w:rFonts w:hint="cs"/>
          <w:rtl/>
        </w:rPr>
      </w:pPr>
    </w:p>
    <w:p w14:paraId="3F1C62F1" w14:textId="77777777" w:rsidR="00000000" w:rsidRDefault="00026F1C">
      <w:pPr>
        <w:pStyle w:val="a0"/>
        <w:rPr>
          <w:rFonts w:hint="cs"/>
          <w:rtl/>
        </w:rPr>
      </w:pPr>
      <w:r>
        <w:rPr>
          <w:rFonts w:hint="cs"/>
          <w:rtl/>
        </w:rPr>
        <w:t>תן לי להגיד לך עוד דבר. מהיכרותי את המחבלים ואת דרכי פעולתם, הם מחפשים מקום הומה אדם, הקרוב ביותר למקום שבו הם נמצאים. אז באמת הסיפור של השבוע שעבר קצת הורס את התזה, אבל בכל אופן, יש היסטוריה. יש היסטוריה, ולא צריך להיכנס להיסטריה. נדמ</w:t>
      </w:r>
      <w:r>
        <w:rPr>
          <w:rFonts w:hint="cs"/>
          <w:rtl/>
        </w:rPr>
        <w:t xml:space="preserve">ה לי שמה שנעשה בכנסת על-ידי חברי הכנסת שיושבים פה, זה במידה רבה קצת יותר מדי היסטריה. </w:t>
      </w:r>
    </w:p>
    <w:p w14:paraId="3F0C8DCB" w14:textId="77777777" w:rsidR="00000000" w:rsidRDefault="00026F1C">
      <w:pPr>
        <w:pStyle w:val="a0"/>
        <w:rPr>
          <w:rFonts w:hint="cs"/>
          <w:rtl/>
        </w:rPr>
      </w:pPr>
    </w:p>
    <w:p w14:paraId="5FA88135" w14:textId="77777777" w:rsidR="00000000" w:rsidRDefault="00026F1C">
      <w:pPr>
        <w:pStyle w:val="af0"/>
        <w:rPr>
          <w:rtl/>
        </w:rPr>
      </w:pPr>
      <w:r>
        <w:rPr>
          <w:rFonts w:hint="eastAsia"/>
          <w:rtl/>
        </w:rPr>
        <w:t>אילן</w:t>
      </w:r>
      <w:r>
        <w:rPr>
          <w:rtl/>
        </w:rPr>
        <w:t xml:space="preserve"> ליבוביץ (שינוי):</w:t>
      </w:r>
    </w:p>
    <w:p w14:paraId="5E71ADA3" w14:textId="77777777" w:rsidR="00000000" w:rsidRDefault="00026F1C">
      <w:pPr>
        <w:pStyle w:val="a0"/>
        <w:rPr>
          <w:rFonts w:hint="cs"/>
          <w:rtl/>
        </w:rPr>
      </w:pPr>
    </w:p>
    <w:p w14:paraId="4A1F28D2" w14:textId="77777777" w:rsidR="00000000" w:rsidRDefault="00026F1C">
      <w:pPr>
        <w:pStyle w:val="a0"/>
        <w:rPr>
          <w:rFonts w:hint="cs"/>
          <w:rtl/>
        </w:rPr>
      </w:pPr>
      <w:r>
        <w:rPr>
          <w:rFonts w:hint="cs"/>
          <w:rtl/>
        </w:rPr>
        <w:t>תסביר את זה לאמהות - - -</w:t>
      </w:r>
    </w:p>
    <w:p w14:paraId="286DDBA1" w14:textId="77777777" w:rsidR="00000000" w:rsidRDefault="00026F1C">
      <w:pPr>
        <w:pStyle w:val="a0"/>
        <w:rPr>
          <w:rFonts w:hint="cs"/>
          <w:rtl/>
        </w:rPr>
      </w:pPr>
    </w:p>
    <w:p w14:paraId="198F7314" w14:textId="77777777" w:rsidR="00000000" w:rsidRDefault="00026F1C">
      <w:pPr>
        <w:pStyle w:val="af0"/>
        <w:rPr>
          <w:rtl/>
        </w:rPr>
      </w:pPr>
      <w:r>
        <w:rPr>
          <w:rFonts w:hint="eastAsia"/>
          <w:rtl/>
        </w:rPr>
        <w:t>ענבל</w:t>
      </w:r>
      <w:r>
        <w:rPr>
          <w:rtl/>
        </w:rPr>
        <w:t xml:space="preserve"> גבריאלי (הליכוד):</w:t>
      </w:r>
    </w:p>
    <w:p w14:paraId="2F3E7399" w14:textId="77777777" w:rsidR="00000000" w:rsidRDefault="00026F1C">
      <w:pPr>
        <w:pStyle w:val="a0"/>
        <w:rPr>
          <w:rFonts w:hint="cs"/>
          <w:rtl/>
        </w:rPr>
      </w:pPr>
    </w:p>
    <w:p w14:paraId="09E58A4E" w14:textId="77777777" w:rsidR="00000000" w:rsidRDefault="00026F1C">
      <w:pPr>
        <w:pStyle w:val="a0"/>
        <w:rPr>
          <w:rFonts w:hint="cs"/>
          <w:rtl/>
        </w:rPr>
      </w:pPr>
      <w:r>
        <w:rPr>
          <w:rFonts w:hint="cs"/>
          <w:rtl/>
        </w:rPr>
        <w:t>- - -</w:t>
      </w:r>
    </w:p>
    <w:p w14:paraId="45F77E05" w14:textId="77777777" w:rsidR="00000000" w:rsidRDefault="00026F1C">
      <w:pPr>
        <w:pStyle w:val="a0"/>
        <w:rPr>
          <w:rFonts w:hint="cs"/>
          <w:rtl/>
        </w:rPr>
      </w:pPr>
    </w:p>
    <w:p w14:paraId="42AA5BAF" w14:textId="77777777" w:rsidR="00000000" w:rsidRDefault="00026F1C">
      <w:pPr>
        <w:pStyle w:val="-"/>
        <w:rPr>
          <w:rtl/>
        </w:rPr>
      </w:pPr>
      <w:bookmarkStart w:id="689" w:name="FS000000474T10_12_2003_18_26_44C"/>
      <w:bookmarkEnd w:id="689"/>
      <w:r>
        <w:rPr>
          <w:rtl/>
        </w:rPr>
        <w:t>השר גדעון עזרא:</w:t>
      </w:r>
    </w:p>
    <w:p w14:paraId="1C8C288F" w14:textId="77777777" w:rsidR="00000000" w:rsidRDefault="00026F1C">
      <w:pPr>
        <w:pStyle w:val="a0"/>
        <w:rPr>
          <w:rtl/>
        </w:rPr>
      </w:pPr>
    </w:p>
    <w:p w14:paraId="47FCC393" w14:textId="77777777" w:rsidR="00000000" w:rsidRDefault="00026F1C">
      <w:pPr>
        <w:pStyle w:val="a0"/>
        <w:rPr>
          <w:rFonts w:hint="cs"/>
          <w:rtl/>
        </w:rPr>
      </w:pPr>
      <w:r>
        <w:rPr>
          <w:rFonts w:hint="cs"/>
          <w:rtl/>
        </w:rPr>
        <w:t xml:space="preserve">תטיפי לי מוסר אחר כך, תעשי לי טובה. </w:t>
      </w:r>
    </w:p>
    <w:p w14:paraId="46E7BF22" w14:textId="77777777" w:rsidR="00000000" w:rsidRDefault="00026F1C">
      <w:pPr>
        <w:pStyle w:val="a0"/>
        <w:rPr>
          <w:rFonts w:hint="cs"/>
          <w:rtl/>
        </w:rPr>
      </w:pPr>
    </w:p>
    <w:p w14:paraId="439C684C" w14:textId="77777777" w:rsidR="00000000" w:rsidRDefault="00026F1C">
      <w:pPr>
        <w:pStyle w:val="af0"/>
        <w:rPr>
          <w:rtl/>
        </w:rPr>
      </w:pPr>
      <w:r>
        <w:rPr>
          <w:rFonts w:hint="eastAsia"/>
          <w:rtl/>
        </w:rPr>
        <w:t>ענבל</w:t>
      </w:r>
      <w:r>
        <w:rPr>
          <w:rtl/>
        </w:rPr>
        <w:t xml:space="preserve"> גבריאלי (הליכוד):</w:t>
      </w:r>
    </w:p>
    <w:p w14:paraId="625A097E" w14:textId="77777777" w:rsidR="00000000" w:rsidRDefault="00026F1C">
      <w:pPr>
        <w:pStyle w:val="a0"/>
        <w:rPr>
          <w:rFonts w:hint="cs"/>
          <w:rtl/>
        </w:rPr>
      </w:pPr>
    </w:p>
    <w:p w14:paraId="332B1777" w14:textId="77777777" w:rsidR="00000000" w:rsidRDefault="00026F1C">
      <w:pPr>
        <w:pStyle w:val="a0"/>
        <w:rPr>
          <w:rFonts w:hint="cs"/>
          <w:rtl/>
        </w:rPr>
      </w:pPr>
      <w:r>
        <w:rPr>
          <w:rFonts w:hint="cs"/>
          <w:rtl/>
        </w:rPr>
        <w:t>אני לא מט</w:t>
      </w:r>
      <w:r>
        <w:rPr>
          <w:rFonts w:hint="cs"/>
          <w:rtl/>
        </w:rPr>
        <w:t>יפה לך. האם חצר בית-ספר הומה ב-1,000  תלמידים - זה לא מקום הומה?</w:t>
      </w:r>
    </w:p>
    <w:p w14:paraId="17301144" w14:textId="77777777" w:rsidR="00000000" w:rsidRDefault="00026F1C">
      <w:pPr>
        <w:pStyle w:val="a0"/>
        <w:rPr>
          <w:rFonts w:hint="cs"/>
          <w:rtl/>
        </w:rPr>
      </w:pPr>
    </w:p>
    <w:p w14:paraId="2A1319CC" w14:textId="77777777" w:rsidR="00000000" w:rsidRDefault="00026F1C">
      <w:pPr>
        <w:pStyle w:val="-"/>
        <w:rPr>
          <w:rtl/>
        </w:rPr>
      </w:pPr>
      <w:bookmarkStart w:id="690" w:name="FS000000474T10_12_2003_18_04_08C"/>
      <w:bookmarkEnd w:id="690"/>
      <w:r>
        <w:rPr>
          <w:rtl/>
        </w:rPr>
        <w:t>השר גדעון עזרא:</w:t>
      </w:r>
    </w:p>
    <w:p w14:paraId="39D17483" w14:textId="77777777" w:rsidR="00000000" w:rsidRDefault="00026F1C">
      <w:pPr>
        <w:pStyle w:val="a0"/>
        <w:rPr>
          <w:rtl/>
        </w:rPr>
      </w:pPr>
    </w:p>
    <w:p w14:paraId="336F916B" w14:textId="77777777" w:rsidR="00000000" w:rsidRDefault="00026F1C">
      <w:pPr>
        <w:pStyle w:val="a0"/>
        <w:rPr>
          <w:rFonts w:hint="cs"/>
          <w:rtl/>
        </w:rPr>
      </w:pPr>
      <w:r>
        <w:rPr>
          <w:rFonts w:hint="cs"/>
          <w:rtl/>
        </w:rPr>
        <w:t>אני משבח את השב"כ ואת הצבא על תפיסת החוליה. אני לא מזלזל בכוונה שלהם להגיע, אבל גם אצל המחבלים, בין להגיע לבין לפוצץ יש מרחק גדול, ובנוסף, הם מעדיפים יעד שיש בו 200 אנשים בי</w:t>
      </w:r>
      <w:r>
        <w:rPr>
          <w:rFonts w:hint="cs"/>
          <w:rtl/>
        </w:rPr>
        <w:t xml:space="preserve">חד, ובבית-ספר כמעט שאין מצב כזה, אולי בהפסקה, וגם כן באוויר הפתוח, כך שזה לא כל כך מתאים למשימות. זה כרגע לא חשוב. </w:t>
      </w:r>
    </w:p>
    <w:p w14:paraId="5A2A88D1" w14:textId="77777777" w:rsidR="00000000" w:rsidRDefault="00026F1C">
      <w:pPr>
        <w:pStyle w:val="a0"/>
        <w:rPr>
          <w:rFonts w:hint="cs"/>
          <w:rtl/>
        </w:rPr>
      </w:pPr>
    </w:p>
    <w:p w14:paraId="2CCF96B0" w14:textId="77777777" w:rsidR="00000000" w:rsidRDefault="00026F1C">
      <w:pPr>
        <w:pStyle w:val="a0"/>
        <w:rPr>
          <w:rFonts w:hint="cs"/>
          <w:rtl/>
        </w:rPr>
      </w:pPr>
      <w:r>
        <w:rPr>
          <w:rFonts w:hint="cs"/>
          <w:rtl/>
        </w:rPr>
        <w:t xml:space="preserve">אני רוצה להגיד, שקודם כול צריך לראות את חלקי הארץ השונים. יש הבדל בין בית-ספר שנמצא באזורים שבהם לא היו פיגועים ובין בתי-ספר הקרובים למרחב </w:t>
      </w:r>
      <w:r>
        <w:rPr>
          <w:rFonts w:hint="cs"/>
          <w:rtl/>
        </w:rPr>
        <w:t xml:space="preserve">התפר, וצריך ללכת לפי העדיפות הזאת. </w:t>
      </w:r>
    </w:p>
    <w:p w14:paraId="32D4B2D5" w14:textId="77777777" w:rsidR="00000000" w:rsidRDefault="00026F1C">
      <w:pPr>
        <w:pStyle w:val="a0"/>
        <w:rPr>
          <w:rFonts w:hint="cs"/>
          <w:rtl/>
        </w:rPr>
      </w:pPr>
    </w:p>
    <w:p w14:paraId="24DD6781" w14:textId="77777777" w:rsidR="00000000" w:rsidRDefault="00026F1C">
      <w:pPr>
        <w:pStyle w:val="a0"/>
        <w:rPr>
          <w:rFonts w:hint="cs"/>
          <w:rtl/>
        </w:rPr>
      </w:pPr>
      <w:r>
        <w:rPr>
          <w:rFonts w:hint="cs"/>
          <w:rtl/>
        </w:rPr>
        <w:t xml:space="preserve">לדעתי, בבתי-הספר התיכוניים צריך לשתף במידה רבה יותר את התלמידים מכיתות י"א-י"ב. לא יזיק בכלל אם הם יעסקו בנושא הזה וייקחו את זה על עצמם, כמו שעשינו בעבר בתנועות הנוער, בגדנ"ע וכיוצא בזה. </w:t>
      </w:r>
    </w:p>
    <w:p w14:paraId="5CD87656" w14:textId="77777777" w:rsidR="00000000" w:rsidRDefault="00026F1C">
      <w:pPr>
        <w:pStyle w:val="a0"/>
        <w:rPr>
          <w:rFonts w:hint="cs"/>
          <w:rtl/>
        </w:rPr>
      </w:pPr>
    </w:p>
    <w:p w14:paraId="77409D1A" w14:textId="77777777" w:rsidR="00000000" w:rsidRDefault="00026F1C">
      <w:pPr>
        <w:pStyle w:val="a0"/>
        <w:rPr>
          <w:rFonts w:hint="cs"/>
          <w:rtl/>
        </w:rPr>
      </w:pPr>
      <w:r>
        <w:rPr>
          <w:rFonts w:hint="cs"/>
          <w:rtl/>
        </w:rPr>
        <w:t xml:space="preserve">משטרת ישראל מפעילה 114 ניידות </w:t>
      </w:r>
      <w:r>
        <w:rPr>
          <w:rFonts w:hint="cs"/>
          <w:rtl/>
        </w:rPr>
        <w:t xml:space="preserve">שמסתובבות. לדעתי, הסיכוי שניידת כזאת היתה מביאה למניעת הפיגוע ביוקנעם </w:t>
      </w:r>
      <w:r>
        <w:rPr>
          <w:rtl/>
        </w:rPr>
        <w:t>–</w:t>
      </w:r>
      <w:r>
        <w:rPr>
          <w:rFonts w:hint="cs"/>
          <w:rtl/>
        </w:rPr>
        <w:t xml:space="preserve"> ושווה לבדוק את זה - מוטל בספק. מי שלא נמצא במקום ומי שלא עושה את הבדיקות, חבל על הזמן. אני רוצה להגיד להיסטוריה, שמשטרת ישראל נושאת באחריות לאבטחת מוסדות חינוך מתוקף החלטת ממשלה מיוני </w:t>
      </w:r>
      <w:r>
        <w:rPr>
          <w:rFonts w:hint="cs"/>
          <w:rtl/>
        </w:rPr>
        <w:t xml:space="preserve">1995, וזה היה אחרי אותו ניסיון פיגוע בירושלים שסיפרתי לכם עליו קודם. אז הם כמובן קיבלו את 114 הניידות, ולדעתי הנושא הזה של תקיפת בתי-ספר צריך להיות עניין של כל הניידות, של בתי-ספר ולא של בתי-ספר. זו משימה חשובה בסיבובים של כל המשטרה. </w:t>
      </w:r>
    </w:p>
    <w:p w14:paraId="04D7E2D0" w14:textId="77777777" w:rsidR="00000000" w:rsidRDefault="00026F1C">
      <w:pPr>
        <w:pStyle w:val="a0"/>
        <w:rPr>
          <w:rFonts w:hint="cs"/>
          <w:rtl/>
        </w:rPr>
      </w:pPr>
    </w:p>
    <w:p w14:paraId="6924FC7C" w14:textId="77777777" w:rsidR="00000000" w:rsidRDefault="00026F1C">
      <w:pPr>
        <w:pStyle w:val="a0"/>
        <w:rPr>
          <w:rFonts w:hint="cs"/>
          <w:rtl/>
        </w:rPr>
      </w:pPr>
      <w:r>
        <w:rPr>
          <w:rFonts w:hint="cs"/>
          <w:rtl/>
        </w:rPr>
        <w:t>בעקבות לחץ ארגוני הה</w:t>
      </w:r>
      <w:r>
        <w:rPr>
          <w:rFonts w:hint="cs"/>
          <w:rtl/>
        </w:rPr>
        <w:t>ורים והמורים, נוסף על המערך המשטרתי</w:t>
      </w:r>
      <w:r>
        <w:rPr>
          <w:rtl/>
        </w:rPr>
        <w:t xml:space="preserve"> </w:t>
      </w:r>
      <w:r>
        <w:rPr>
          <w:rFonts w:hint="cs"/>
          <w:rtl/>
        </w:rPr>
        <w:t xml:space="preserve">נקבע ב-1995 על-ידי ראש הממשלה, בהסכמת יושב-ראש מרכז השלטון המקומי, כי תוחזר האבטחה האזרחית במוסדות החינוך על בסיס קריטריונים שהיו נהוגים אז, ב-1995. </w:t>
      </w:r>
    </w:p>
    <w:p w14:paraId="4AF7005B" w14:textId="77777777" w:rsidR="00000000" w:rsidRDefault="00026F1C">
      <w:pPr>
        <w:pStyle w:val="a0"/>
        <w:rPr>
          <w:rFonts w:hint="cs"/>
          <w:rtl/>
        </w:rPr>
      </w:pPr>
    </w:p>
    <w:p w14:paraId="00D57EB3" w14:textId="77777777" w:rsidR="00000000" w:rsidRDefault="00026F1C">
      <w:pPr>
        <w:pStyle w:val="a0"/>
        <w:rPr>
          <w:rFonts w:hint="cs"/>
          <w:rtl/>
        </w:rPr>
      </w:pPr>
      <w:r>
        <w:rPr>
          <w:rFonts w:hint="cs"/>
          <w:rtl/>
        </w:rPr>
        <w:t>מה שנמצא היום ממש באחריות משרד החינוך זה קביעת סל השעות לאבטחה. למשל,</w:t>
      </w:r>
      <w:r>
        <w:rPr>
          <w:rFonts w:hint="cs"/>
          <w:rtl/>
        </w:rPr>
        <w:t xml:space="preserve"> אני יכול להגיד לכם שהאבטחה היתה נפסקת בשעה 14:00. היו בתי-הספר באים ואומרים: אבל אצלנו לומדים עד 16:00. לא משנה אם היתה כיתה, חצי כיתה או כיתה וחצי שנשארת בבית-הספר, הוסיפו סל של אבטחה לבתי-הספר הללו. נושא שני באחריות משרד החינוך הוא חלוקת נשק למורים, אימ</w:t>
      </w:r>
      <w:r>
        <w:rPr>
          <w:rFonts w:hint="cs"/>
          <w:rtl/>
        </w:rPr>
        <w:t xml:space="preserve">ונים והכשרתם לנושא הביטחון. הדבר השלישי </w:t>
      </w:r>
      <w:r>
        <w:rPr>
          <w:rtl/>
        </w:rPr>
        <w:t>–</w:t>
      </w:r>
      <w:r>
        <w:rPr>
          <w:rFonts w:hint="cs"/>
          <w:rtl/>
        </w:rPr>
        <w:t xml:space="preserve"> מינוי קב"טים ברשויות המקומיות, הכשרתם, הדרכתם ופיקוח על פעולותיהם. </w:t>
      </w:r>
    </w:p>
    <w:p w14:paraId="196A5220" w14:textId="77777777" w:rsidR="00000000" w:rsidRDefault="00026F1C">
      <w:pPr>
        <w:pStyle w:val="a0"/>
        <w:rPr>
          <w:rFonts w:hint="cs"/>
          <w:rtl/>
        </w:rPr>
      </w:pPr>
    </w:p>
    <w:p w14:paraId="1EDD58D7" w14:textId="77777777" w:rsidR="00000000" w:rsidRDefault="00026F1C">
      <w:pPr>
        <w:pStyle w:val="a0"/>
        <w:rPr>
          <w:rFonts w:hint="cs"/>
          <w:rtl/>
        </w:rPr>
      </w:pPr>
      <w:r>
        <w:rPr>
          <w:rFonts w:hint="cs"/>
          <w:rtl/>
        </w:rPr>
        <w:t xml:space="preserve">משטרת ישראל לא קיבלה תקציב לצורך הצבת מאבטח אזרחי בכל מוסדות החינוך הקיימים, ולכן קבעו קריטריונים להקצאת תקן נוסף במשטרה </w:t>
      </w:r>
      <w:r>
        <w:rPr>
          <w:rtl/>
        </w:rPr>
        <w:t>–</w:t>
      </w:r>
      <w:r>
        <w:rPr>
          <w:rFonts w:hint="cs"/>
          <w:rtl/>
        </w:rPr>
        <w:t xml:space="preserve"> קיומו של איום פח"עי, ב</w:t>
      </w:r>
      <w:r>
        <w:rPr>
          <w:rFonts w:hint="cs"/>
          <w:rtl/>
        </w:rPr>
        <w:t xml:space="preserve">ית-ספר שהינו מוסד חינוכי המוכר על-ידי משרד החינוך, בית-ספר שלומדים בו יותר מ-100 תלמידים בגיל חינוך חובה. אחר כך היתה תוספת - ואני מתייחס עכשיו לדברים שאתה דיברת עליהם </w:t>
      </w:r>
      <w:r>
        <w:rPr>
          <w:rtl/>
        </w:rPr>
        <w:t>–</w:t>
      </w:r>
      <w:r>
        <w:rPr>
          <w:rFonts w:hint="cs"/>
          <w:rtl/>
        </w:rPr>
        <w:t xml:space="preserve"> והימצאותה של חליפת מיגון תקינה, גדר בגובה 2 מטרים, שער ברזל הניתן לנעילה, לחצן מצוקה ו</w:t>
      </w:r>
      <w:r>
        <w:rPr>
          <w:rFonts w:hint="cs"/>
          <w:rtl/>
        </w:rPr>
        <w:t xml:space="preserve">עוד. לדעתי, ברוב בתי-הספר יש המתקנים הללו, ואם אינם, בחלוקת תקציב נכונה זה צריך ללכת למקומות המסוכנים, ומשם למקומות הפחות מסוכנים. </w:t>
      </w:r>
    </w:p>
    <w:p w14:paraId="2CA5EC76" w14:textId="77777777" w:rsidR="00000000" w:rsidRDefault="00026F1C">
      <w:pPr>
        <w:pStyle w:val="a0"/>
        <w:rPr>
          <w:rFonts w:hint="cs"/>
          <w:rtl/>
        </w:rPr>
      </w:pPr>
    </w:p>
    <w:p w14:paraId="746D3D79" w14:textId="77777777" w:rsidR="00000000" w:rsidRDefault="00026F1C">
      <w:pPr>
        <w:pStyle w:val="a0"/>
        <w:rPr>
          <w:rFonts w:hint="cs"/>
          <w:rtl/>
        </w:rPr>
      </w:pPr>
      <w:r>
        <w:rPr>
          <w:rFonts w:hint="cs"/>
          <w:rtl/>
        </w:rPr>
        <w:t xml:space="preserve">בשנת הלימודים הקודמת קיבלה הסוכנות תרומות לנושא אבטחת בתי-הספר, והם מעבר לקריטריונים שנקבעו למשטרת ישראל. אז נקבעו אשכולות </w:t>
      </w:r>
      <w:r>
        <w:rPr>
          <w:rFonts w:hint="cs"/>
          <w:rtl/>
        </w:rPr>
        <w:t>גנים, בהם שלוש כיתות גן ומעלה. אתה צודק בהחלט, חבר הכנסת ליבוביץ, הנושא הזה של גנים הוא בעייתי. דובר על האופן שבו ינוע המאבטח בין הגנים, בחלקו הדבר נעשה באופניים.</w:t>
      </w:r>
    </w:p>
    <w:p w14:paraId="1DDC41E8" w14:textId="77777777" w:rsidR="00000000" w:rsidRDefault="00026F1C">
      <w:pPr>
        <w:pStyle w:val="a0"/>
        <w:rPr>
          <w:rFonts w:hint="cs"/>
          <w:rtl/>
        </w:rPr>
      </w:pPr>
    </w:p>
    <w:p w14:paraId="25D93594" w14:textId="77777777" w:rsidR="00000000" w:rsidRDefault="00026F1C">
      <w:pPr>
        <w:pStyle w:val="a0"/>
        <w:rPr>
          <w:rFonts w:hint="cs"/>
          <w:rtl/>
        </w:rPr>
      </w:pPr>
      <w:r>
        <w:rPr>
          <w:rFonts w:hint="cs"/>
          <w:rtl/>
        </w:rPr>
        <w:t>דובר על בתי-ספר שבהם פחות מ-100 תלמידים, שמוכרים על-ידי משרד החינוך, ובהם יהיה מאבטח בכספי ה</w:t>
      </w:r>
      <w:r>
        <w:rPr>
          <w:rFonts w:hint="cs"/>
          <w:rtl/>
        </w:rPr>
        <w:t>תרומות. דובר על תגבור האבטחה האזרחית בשעתיים נוספות, בגלל יום לימודים ארוך יותר, ואבטחה של ניידת אזרחית שבה הרשות המקומית מקצה כלי רכב, הסוכנות היהודית מממנת את המאבטח שמוביל את הרכב, והמאבטח נושא באחריות לביצוע הפיקוח, ביקורים וכיוצא בזה. כרגע יש 128 נייד</w:t>
      </w:r>
      <w:r>
        <w:rPr>
          <w:rFonts w:hint="cs"/>
          <w:rtl/>
        </w:rPr>
        <w:t>ות כאלה, נוסף על 114 המשטרתיות שדיברתי עליהן קודם. אתה מראשון-לציון, לא?</w:t>
      </w:r>
    </w:p>
    <w:p w14:paraId="18E92F82" w14:textId="77777777" w:rsidR="00000000" w:rsidRDefault="00026F1C">
      <w:pPr>
        <w:pStyle w:val="a0"/>
        <w:rPr>
          <w:rFonts w:hint="cs"/>
          <w:rtl/>
        </w:rPr>
      </w:pPr>
    </w:p>
    <w:p w14:paraId="44D03F4E" w14:textId="77777777" w:rsidR="00000000" w:rsidRDefault="00026F1C">
      <w:pPr>
        <w:pStyle w:val="af0"/>
        <w:rPr>
          <w:rtl/>
        </w:rPr>
      </w:pPr>
      <w:r>
        <w:rPr>
          <w:rFonts w:hint="eastAsia"/>
          <w:rtl/>
        </w:rPr>
        <w:t>אילן</w:t>
      </w:r>
      <w:r>
        <w:rPr>
          <w:rtl/>
        </w:rPr>
        <w:t xml:space="preserve"> ליבוביץ (שינוי):</w:t>
      </w:r>
    </w:p>
    <w:p w14:paraId="04196C34" w14:textId="77777777" w:rsidR="00000000" w:rsidRDefault="00026F1C">
      <w:pPr>
        <w:pStyle w:val="a0"/>
        <w:rPr>
          <w:rFonts w:hint="cs"/>
          <w:rtl/>
        </w:rPr>
      </w:pPr>
    </w:p>
    <w:p w14:paraId="5E58CAB3" w14:textId="77777777" w:rsidR="00000000" w:rsidRDefault="00026F1C">
      <w:pPr>
        <w:pStyle w:val="a0"/>
        <w:rPr>
          <w:rFonts w:hint="cs"/>
          <w:rtl/>
        </w:rPr>
      </w:pPr>
      <w:r>
        <w:rPr>
          <w:rFonts w:hint="cs"/>
          <w:rtl/>
        </w:rPr>
        <w:t xml:space="preserve">רחובות. שם יש להם גם משטרה פרטית. </w:t>
      </w:r>
    </w:p>
    <w:p w14:paraId="0F651DA1" w14:textId="77777777" w:rsidR="00000000" w:rsidRDefault="00026F1C">
      <w:pPr>
        <w:pStyle w:val="a0"/>
        <w:rPr>
          <w:rFonts w:hint="cs"/>
          <w:rtl/>
        </w:rPr>
      </w:pPr>
    </w:p>
    <w:p w14:paraId="352E72D8" w14:textId="77777777" w:rsidR="00000000" w:rsidRDefault="00026F1C">
      <w:pPr>
        <w:pStyle w:val="-"/>
        <w:rPr>
          <w:rtl/>
        </w:rPr>
      </w:pPr>
      <w:bookmarkStart w:id="691" w:name="FS000000474T10_12_2003_18_09_25C"/>
      <w:bookmarkEnd w:id="691"/>
      <w:r>
        <w:rPr>
          <w:rtl/>
        </w:rPr>
        <w:t>השר גדעון עזרא:</w:t>
      </w:r>
    </w:p>
    <w:p w14:paraId="51F89BA3" w14:textId="77777777" w:rsidR="00000000" w:rsidRDefault="00026F1C">
      <w:pPr>
        <w:pStyle w:val="a0"/>
        <w:rPr>
          <w:rtl/>
        </w:rPr>
      </w:pPr>
    </w:p>
    <w:p w14:paraId="4977ADE1" w14:textId="77777777" w:rsidR="00000000" w:rsidRDefault="00026F1C">
      <w:pPr>
        <w:pStyle w:val="a0"/>
        <w:rPr>
          <w:rFonts w:hint="cs"/>
          <w:rtl/>
        </w:rPr>
      </w:pPr>
      <w:r>
        <w:rPr>
          <w:rFonts w:hint="cs"/>
          <w:rtl/>
        </w:rPr>
        <w:t xml:space="preserve">אני הייתי בראשון-לציון, העסק מאורגן שם. מה שעשו בראשון-לציון, ונדמה לי גם ברעננה, יכול לשמש דוגמה לרשויות </w:t>
      </w:r>
      <w:r>
        <w:rPr>
          <w:rFonts w:hint="cs"/>
          <w:rtl/>
        </w:rPr>
        <w:t xml:space="preserve">אחרות. קשה להגיע להישגים אם ראש הרשות לא מעורב חזק בעניין הזה ויש לו קב"ט שמתעקש בעניין הזה. ככל שהאנשים האלה עוסקים בזה יותר נקודתית, גם התוצאות יותר טובות. </w:t>
      </w:r>
    </w:p>
    <w:p w14:paraId="0F567FA3" w14:textId="77777777" w:rsidR="00000000" w:rsidRDefault="00026F1C">
      <w:pPr>
        <w:pStyle w:val="a0"/>
        <w:rPr>
          <w:rFonts w:hint="cs"/>
          <w:rtl/>
        </w:rPr>
      </w:pPr>
    </w:p>
    <w:p w14:paraId="046B3D1A" w14:textId="77777777" w:rsidR="00000000" w:rsidRDefault="00026F1C">
      <w:pPr>
        <w:pStyle w:val="a0"/>
        <w:rPr>
          <w:rFonts w:hint="cs"/>
          <w:rtl/>
        </w:rPr>
      </w:pPr>
      <w:r>
        <w:rPr>
          <w:rFonts w:hint="cs"/>
          <w:rtl/>
        </w:rPr>
        <w:t>אני מוכרח להגיד לכם, שכיום יש במוסדות החינוך בארץ 4,600 מאבטחים אזרחיים במימון המשטרה והסוכנות ה</w:t>
      </w:r>
      <w:r>
        <w:rPr>
          <w:rFonts w:hint="cs"/>
          <w:rtl/>
        </w:rPr>
        <w:t>יהודית. בכל בתי-הספר המוכרים על-ידי משרד החינוך יש מאבטח אזרחי סטטי, מעבר לאבטחה ההיקפית של המשטרה. דוח מבקר המדינה האחרון לא התייחס למערך האבטחה המשטרתי, אלא למחדלי האבטחה במוסדות החינוך בין הקב"טים ברשויות המקומיות, ואני חושב שזו נקודה שראויה להדגשה ולבד</w:t>
      </w:r>
      <w:r>
        <w:rPr>
          <w:rFonts w:hint="cs"/>
          <w:rtl/>
        </w:rPr>
        <w:t xml:space="preserve">יקה. לאחרונה היתה בעיה, שגם לא היו כלי נשק למאבטחים, והמשטרה הגיעה לסידור עם משרד הפנים שינפקו כלי נשק. </w:t>
      </w:r>
    </w:p>
    <w:p w14:paraId="2113BA5B" w14:textId="77777777" w:rsidR="00000000" w:rsidRDefault="00026F1C">
      <w:pPr>
        <w:pStyle w:val="a0"/>
        <w:rPr>
          <w:rFonts w:hint="cs"/>
          <w:rtl/>
        </w:rPr>
      </w:pPr>
    </w:p>
    <w:p w14:paraId="0CE0F979" w14:textId="77777777" w:rsidR="00000000" w:rsidRDefault="00026F1C">
      <w:pPr>
        <w:pStyle w:val="a0"/>
        <w:rPr>
          <w:rFonts w:hint="cs"/>
          <w:rtl/>
        </w:rPr>
      </w:pPr>
      <w:r>
        <w:rPr>
          <w:rFonts w:hint="cs"/>
          <w:rtl/>
        </w:rPr>
        <w:t>אין גבול להוצאות הביטחון הסטטי שאנחנו יכולים להוציא. אני חושב שכדאי לנו לנהוג בשכל. אני יודע את הקושי שיש פה במדינת ישראל לבוא ולהגיד: כאן אני מציב וכ</w:t>
      </w:r>
      <w:r>
        <w:rPr>
          <w:rFonts w:hint="cs"/>
          <w:rtl/>
        </w:rPr>
        <w:t xml:space="preserve">אן אני לא מציב. אבל אני חושב שמן הראוי לבחון את הדברים מדי פעם, לראות מה יעיל ומה לא יעיל, כיצד לבצע את העבודה ולא לבצע את העבודה. אני לא יודע מה היה קורה ביוקנעם, אם המאבטח היה מצליח למנוע את הפיגוע אם, חס וחלילה, היו מגיעים לבית-הספר. </w:t>
      </w:r>
    </w:p>
    <w:p w14:paraId="2DCF4437" w14:textId="77777777" w:rsidR="00000000" w:rsidRDefault="00026F1C">
      <w:pPr>
        <w:pStyle w:val="a0"/>
        <w:rPr>
          <w:rFonts w:hint="cs"/>
          <w:rtl/>
        </w:rPr>
      </w:pPr>
    </w:p>
    <w:p w14:paraId="0378C0BC" w14:textId="77777777" w:rsidR="00000000" w:rsidRDefault="00026F1C">
      <w:pPr>
        <w:pStyle w:val="a0"/>
        <w:rPr>
          <w:rFonts w:hint="cs"/>
          <w:rtl/>
        </w:rPr>
      </w:pPr>
      <w:r>
        <w:rPr>
          <w:rFonts w:hint="cs"/>
          <w:rtl/>
        </w:rPr>
        <w:t>אני אומר לכם לסיכ</w:t>
      </w:r>
      <w:r>
        <w:rPr>
          <w:rFonts w:hint="cs"/>
          <w:rtl/>
        </w:rPr>
        <w:t>ום הדברים, על סמך הניסיון המצטבר של הרבה מאוד שנים, תקיפה בתוך בית-ספר לא היתה. כולם זוכרים את הפעולה במעלות, שהיה טבח נורא, אבל אנחנו מדברים על חיות טרף מלבנון שהגיעו ועשו את הדברים הללו. זה כבר סיפור של 30 שנה.</w:t>
      </w:r>
    </w:p>
    <w:p w14:paraId="4A869C1A" w14:textId="77777777" w:rsidR="00000000" w:rsidRDefault="00026F1C">
      <w:pPr>
        <w:pStyle w:val="a0"/>
        <w:rPr>
          <w:rFonts w:hint="cs"/>
          <w:rtl/>
        </w:rPr>
      </w:pPr>
    </w:p>
    <w:p w14:paraId="291F66F1" w14:textId="77777777" w:rsidR="00000000" w:rsidRDefault="00026F1C">
      <w:pPr>
        <w:pStyle w:val="af0"/>
        <w:rPr>
          <w:rtl/>
        </w:rPr>
      </w:pPr>
      <w:r>
        <w:rPr>
          <w:rFonts w:hint="eastAsia"/>
          <w:rtl/>
        </w:rPr>
        <w:t>חיים</w:t>
      </w:r>
      <w:r>
        <w:rPr>
          <w:rtl/>
        </w:rPr>
        <w:t xml:space="preserve"> כץ (הליכוד):</w:t>
      </w:r>
    </w:p>
    <w:p w14:paraId="34BCE8B1" w14:textId="77777777" w:rsidR="00000000" w:rsidRDefault="00026F1C">
      <w:pPr>
        <w:pStyle w:val="a0"/>
        <w:rPr>
          <w:rFonts w:hint="cs"/>
          <w:rtl/>
        </w:rPr>
      </w:pPr>
    </w:p>
    <w:p w14:paraId="4E37B088" w14:textId="77777777" w:rsidR="00000000" w:rsidRDefault="00026F1C">
      <w:pPr>
        <w:pStyle w:val="a0"/>
        <w:rPr>
          <w:rFonts w:hint="cs"/>
          <w:rtl/>
        </w:rPr>
      </w:pPr>
      <w:r>
        <w:rPr>
          <w:rFonts w:hint="cs"/>
          <w:rtl/>
        </w:rPr>
        <w:t>יש חיות טרף גם בשכם ובג</w:t>
      </w:r>
      <w:r>
        <w:rPr>
          <w:rFonts w:hint="cs"/>
          <w:rtl/>
        </w:rPr>
        <w:t>'נין.</w:t>
      </w:r>
    </w:p>
    <w:p w14:paraId="497C3044" w14:textId="77777777" w:rsidR="00000000" w:rsidRDefault="00026F1C">
      <w:pPr>
        <w:pStyle w:val="a0"/>
        <w:rPr>
          <w:rFonts w:hint="cs"/>
          <w:rtl/>
        </w:rPr>
      </w:pPr>
    </w:p>
    <w:p w14:paraId="3C5478E5" w14:textId="77777777" w:rsidR="00000000" w:rsidRDefault="00026F1C">
      <w:pPr>
        <w:pStyle w:val="-"/>
        <w:rPr>
          <w:rtl/>
        </w:rPr>
      </w:pPr>
      <w:bookmarkStart w:id="692" w:name="FS000000474T10_12_2003_18_30_17"/>
      <w:bookmarkStart w:id="693" w:name="FS000000474T10_12_2003_18_30_30C"/>
      <w:bookmarkEnd w:id="692"/>
      <w:bookmarkEnd w:id="693"/>
      <w:r>
        <w:rPr>
          <w:rtl/>
        </w:rPr>
        <w:t>השר גדעון עזרא:</w:t>
      </w:r>
    </w:p>
    <w:p w14:paraId="0FAEBB04" w14:textId="77777777" w:rsidR="00000000" w:rsidRDefault="00026F1C">
      <w:pPr>
        <w:pStyle w:val="a0"/>
        <w:rPr>
          <w:rtl/>
        </w:rPr>
      </w:pPr>
    </w:p>
    <w:p w14:paraId="3D49496B" w14:textId="77777777" w:rsidR="00000000" w:rsidRDefault="00026F1C">
      <w:pPr>
        <w:pStyle w:val="a0"/>
        <w:rPr>
          <w:rFonts w:hint="cs"/>
          <w:rtl/>
        </w:rPr>
      </w:pPr>
      <w:r>
        <w:rPr>
          <w:rFonts w:hint="cs"/>
          <w:rtl/>
        </w:rPr>
        <w:t xml:space="preserve">אני דיברתי על ההיסטוריה של מה שהם עשו ולא עשו. </w:t>
      </w:r>
    </w:p>
    <w:p w14:paraId="3F9253DB" w14:textId="77777777" w:rsidR="00000000" w:rsidRDefault="00026F1C">
      <w:pPr>
        <w:pStyle w:val="a0"/>
        <w:rPr>
          <w:rFonts w:hint="cs"/>
          <w:rtl/>
        </w:rPr>
      </w:pPr>
    </w:p>
    <w:p w14:paraId="6BA7C50F" w14:textId="77777777" w:rsidR="00000000" w:rsidRDefault="00026F1C">
      <w:pPr>
        <w:pStyle w:val="a0"/>
        <w:rPr>
          <w:rFonts w:hint="cs"/>
          <w:rtl/>
        </w:rPr>
      </w:pPr>
      <w:r>
        <w:rPr>
          <w:rFonts w:hint="cs"/>
          <w:rtl/>
        </w:rPr>
        <w:t>חברת הכנסת ענבל, את צריכה לבוא ולהגיד באיזו עדיפות את שמה את הדבר הזה מול סדר העדיפויות של הממשלה. האם בכסף שאין לנו - איפה צריכה הממשלה לשים את הדגש בעניין הזה.</w:t>
      </w:r>
    </w:p>
    <w:p w14:paraId="1E3FBBC0" w14:textId="77777777" w:rsidR="00000000" w:rsidRDefault="00026F1C">
      <w:pPr>
        <w:pStyle w:val="a0"/>
        <w:rPr>
          <w:rFonts w:hint="cs"/>
          <w:rtl/>
        </w:rPr>
      </w:pPr>
    </w:p>
    <w:p w14:paraId="0E126C6D" w14:textId="77777777" w:rsidR="00000000" w:rsidRDefault="00026F1C">
      <w:pPr>
        <w:pStyle w:val="af0"/>
        <w:rPr>
          <w:rtl/>
        </w:rPr>
      </w:pPr>
      <w:r>
        <w:rPr>
          <w:rFonts w:hint="cs"/>
          <w:rtl/>
        </w:rPr>
        <w:t>דני</w:t>
      </w:r>
      <w:r>
        <w:rPr>
          <w:rtl/>
        </w:rPr>
        <w:t xml:space="preserve"> יתום (הליכוד):</w:t>
      </w:r>
    </w:p>
    <w:p w14:paraId="73D6437F" w14:textId="77777777" w:rsidR="00000000" w:rsidRDefault="00026F1C">
      <w:pPr>
        <w:pStyle w:val="a0"/>
        <w:rPr>
          <w:rFonts w:hint="cs"/>
          <w:rtl/>
        </w:rPr>
      </w:pPr>
    </w:p>
    <w:p w14:paraId="7DE85E49" w14:textId="77777777" w:rsidR="00000000" w:rsidRDefault="00026F1C">
      <w:pPr>
        <w:pStyle w:val="a0"/>
        <w:rPr>
          <w:rFonts w:hint="cs"/>
          <w:rtl/>
        </w:rPr>
      </w:pPr>
      <w:r>
        <w:rPr>
          <w:rFonts w:hint="cs"/>
          <w:rtl/>
        </w:rPr>
        <w:t>2.5 מיליארדי שקל להתנחלויות.</w:t>
      </w:r>
    </w:p>
    <w:p w14:paraId="56762029" w14:textId="77777777" w:rsidR="00000000" w:rsidRDefault="00026F1C">
      <w:pPr>
        <w:pStyle w:val="a0"/>
        <w:rPr>
          <w:rFonts w:hint="cs"/>
          <w:rtl/>
        </w:rPr>
      </w:pPr>
    </w:p>
    <w:p w14:paraId="0CBCB8AA" w14:textId="77777777" w:rsidR="00000000" w:rsidRDefault="00026F1C">
      <w:pPr>
        <w:pStyle w:val="af0"/>
        <w:rPr>
          <w:rtl/>
        </w:rPr>
      </w:pPr>
      <w:r>
        <w:rPr>
          <w:rFonts w:hint="eastAsia"/>
          <w:rtl/>
        </w:rPr>
        <w:t>ענבל</w:t>
      </w:r>
      <w:r>
        <w:rPr>
          <w:rtl/>
        </w:rPr>
        <w:t xml:space="preserve"> גבריאלי (הליכוד):</w:t>
      </w:r>
    </w:p>
    <w:p w14:paraId="3F04F739" w14:textId="77777777" w:rsidR="00000000" w:rsidRDefault="00026F1C">
      <w:pPr>
        <w:pStyle w:val="a0"/>
        <w:rPr>
          <w:rFonts w:hint="cs"/>
          <w:rtl/>
        </w:rPr>
      </w:pPr>
    </w:p>
    <w:p w14:paraId="3C8D18A7" w14:textId="77777777" w:rsidR="00000000" w:rsidRDefault="00026F1C">
      <w:pPr>
        <w:pStyle w:val="a0"/>
        <w:rPr>
          <w:rFonts w:hint="cs"/>
          <w:rtl/>
        </w:rPr>
      </w:pPr>
      <w:r>
        <w:rPr>
          <w:rFonts w:hint="cs"/>
          <w:rtl/>
        </w:rPr>
        <w:t>אדוני השר, מבקר המדינה הצביע על ליקויים שלחלק מהם אין משמעות תקציבית. אם אתה כבר לוקח מאבטח - - -</w:t>
      </w:r>
    </w:p>
    <w:p w14:paraId="0BF79B6F" w14:textId="77777777" w:rsidR="00000000" w:rsidRDefault="00026F1C">
      <w:pPr>
        <w:pStyle w:val="a0"/>
        <w:rPr>
          <w:rFonts w:hint="cs"/>
          <w:rtl/>
        </w:rPr>
      </w:pPr>
    </w:p>
    <w:p w14:paraId="35129FDB" w14:textId="77777777" w:rsidR="00000000" w:rsidRDefault="00026F1C">
      <w:pPr>
        <w:pStyle w:val="-"/>
        <w:rPr>
          <w:rtl/>
        </w:rPr>
      </w:pPr>
      <w:bookmarkStart w:id="694" w:name="FS000000474T10_12_2003_18_33_33C"/>
      <w:bookmarkEnd w:id="694"/>
      <w:r>
        <w:rPr>
          <w:rtl/>
        </w:rPr>
        <w:t>השר גדעון עזרא:</w:t>
      </w:r>
    </w:p>
    <w:p w14:paraId="268B66AF" w14:textId="77777777" w:rsidR="00000000" w:rsidRDefault="00026F1C">
      <w:pPr>
        <w:pStyle w:val="a0"/>
        <w:rPr>
          <w:rtl/>
        </w:rPr>
      </w:pPr>
    </w:p>
    <w:p w14:paraId="4CEEFE0C" w14:textId="77777777" w:rsidR="00000000" w:rsidRDefault="00026F1C">
      <w:pPr>
        <w:pStyle w:val="a0"/>
        <w:rPr>
          <w:rFonts w:hint="cs"/>
          <w:rtl/>
        </w:rPr>
      </w:pPr>
      <w:r>
        <w:rPr>
          <w:rFonts w:hint="cs"/>
          <w:rtl/>
        </w:rPr>
        <w:t xml:space="preserve">אמרתי לך, זה תלוי בגורמים המקומיים. </w:t>
      </w:r>
    </w:p>
    <w:p w14:paraId="0794EE3A" w14:textId="77777777" w:rsidR="00000000" w:rsidRDefault="00026F1C">
      <w:pPr>
        <w:pStyle w:val="a0"/>
        <w:rPr>
          <w:rFonts w:hint="cs"/>
          <w:rtl/>
        </w:rPr>
      </w:pPr>
    </w:p>
    <w:p w14:paraId="7783CEB4" w14:textId="77777777" w:rsidR="00000000" w:rsidRDefault="00026F1C">
      <w:pPr>
        <w:pStyle w:val="af0"/>
        <w:rPr>
          <w:rtl/>
        </w:rPr>
      </w:pPr>
      <w:r>
        <w:rPr>
          <w:rFonts w:hint="eastAsia"/>
          <w:rtl/>
        </w:rPr>
        <w:t>ענבל</w:t>
      </w:r>
      <w:r>
        <w:rPr>
          <w:rtl/>
        </w:rPr>
        <w:t xml:space="preserve"> גבריאלי (הליכוד):</w:t>
      </w:r>
    </w:p>
    <w:p w14:paraId="169DD2F8" w14:textId="77777777" w:rsidR="00000000" w:rsidRDefault="00026F1C">
      <w:pPr>
        <w:pStyle w:val="a0"/>
        <w:rPr>
          <w:rFonts w:hint="cs"/>
          <w:rtl/>
        </w:rPr>
      </w:pPr>
    </w:p>
    <w:p w14:paraId="3FB32612" w14:textId="77777777" w:rsidR="00000000" w:rsidRDefault="00026F1C">
      <w:pPr>
        <w:pStyle w:val="a0"/>
        <w:rPr>
          <w:rFonts w:hint="cs"/>
          <w:rtl/>
        </w:rPr>
      </w:pPr>
      <w:r>
        <w:rPr>
          <w:rFonts w:hint="cs"/>
          <w:rtl/>
        </w:rPr>
        <w:t>אני  מבחינתי הצעתי להטיל</w:t>
      </w:r>
      <w:r>
        <w:rPr>
          <w:rFonts w:hint="cs"/>
          <w:rtl/>
        </w:rPr>
        <w:t xml:space="preserve"> את זה על הרשויות המקומיות. </w:t>
      </w:r>
    </w:p>
    <w:p w14:paraId="56C8604C" w14:textId="77777777" w:rsidR="00000000" w:rsidRDefault="00026F1C">
      <w:pPr>
        <w:pStyle w:val="a0"/>
        <w:rPr>
          <w:rFonts w:hint="cs"/>
          <w:rtl/>
        </w:rPr>
      </w:pPr>
    </w:p>
    <w:p w14:paraId="602322B1" w14:textId="77777777" w:rsidR="00000000" w:rsidRDefault="00026F1C">
      <w:pPr>
        <w:pStyle w:val="-"/>
        <w:rPr>
          <w:rtl/>
        </w:rPr>
      </w:pPr>
      <w:bookmarkStart w:id="695" w:name="FS000000474T10_12_2003_18_34_11C"/>
      <w:bookmarkEnd w:id="695"/>
      <w:r>
        <w:rPr>
          <w:rtl/>
        </w:rPr>
        <w:t>השר גדעון עזרא:</w:t>
      </w:r>
    </w:p>
    <w:p w14:paraId="3EF6CD66" w14:textId="77777777" w:rsidR="00000000" w:rsidRDefault="00026F1C">
      <w:pPr>
        <w:pStyle w:val="a0"/>
        <w:rPr>
          <w:rtl/>
        </w:rPr>
      </w:pPr>
    </w:p>
    <w:p w14:paraId="1D328784" w14:textId="77777777" w:rsidR="00000000" w:rsidRDefault="00026F1C">
      <w:pPr>
        <w:pStyle w:val="a0"/>
        <w:rPr>
          <w:rFonts w:hint="cs"/>
          <w:rtl/>
        </w:rPr>
      </w:pPr>
      <w:r>
        <w:rPr>
          <w:rFonts w:hint="cs"/>
          <w:rtl/>
        </w:rPr>
        <w:t>אני מדבר על הקב"ט המקומי, הרשות המקומית והמשטרה שמפקחת. כל מקום במקומו. תדעי לך, מי שמזלזל ולא שומר היטב, גם לא מאמין שיגיע אליו מחבל. צריך לשים דגש חזק ולעשות בדיקות וביקורות בצורה צפופה בנושא מערך האבטחה. אנ</w:t>
      </w:r>
      <w:r>
        <w:rPr>
          <w:rFonts w:hint="cs"/>
          <w:rtl/>
        </w:rPr>
        <w:t>י מאוד מקווה שמשטרת ישראל, יחד עם משרד החינוך, יחד עם הרשויות יעשו ויבדקו את עצמם פעם נוספת בנושא של אבטחת בתי-ספר, האם החלוקה של מה שיש לנו נעשית היטב.</w:t>
      </w:r>
    </w:p>
    <w:p w14:paraId="3685950A" w14:textId="77777777" w:rsidR="00000000" w:rsidRDefault="00026F1C">
      <w:pPr>
        <w:pStyle w:val="a0"/>
        <w:rPr>
          <w:rFonts w:hint="cs"/>
          <w:rtl/>
        </w:rPr>
      </w:pPr>
    </w:p>
    <w:p w14:paraId="3DB3826A" w14:textId="77777777" w:rsidR="00000000" w:rsidRDefault="00026F1C">
      <w:pPr>
        <w:pStyle w:val="a0"/>
        <w:rPr>
          <w:rFonts w:hint="cs"/>
          <w:rtl/>
        </w:rPr>
      </w:pPr>
      <w:r>
        <w:rPr>
          <w:rFonts w:hint="cs"/>
          <w:rtl/>
        </w:rPr>
        <w:t>לעצם העניין, אני מציע שהנושא הזה יעבור, בגלל החשיבות שלו, לטיפולה של ועדת הפנים, יחד עם ועדת החינוך, ש</w:t>
      </w:r>
      <w:r>
        <w:rPr>
          <w:rFonts w:hint="cs"/>
          <w:rtl/>
        </w:rPr>
        <w:t>שתיהן עוסקות בנושא הזה. תודה.</w:t>
      </w:r>
    </w:p>
    <w:p w14:paraId="2A9EF7EC" w14:textId="77777777" w:rsidR="00000000" w:rsidRDefault="00026F1C">
      <w:pPr>
        <w:pStyle w:val="a0"/>
        <w:rPr>
          <w:rFonts w:hint="cs"/>
          <w:rtl/>
        </w:rPr>
      </w:pPr>
    </w:p>
    <w:p w14:paraId="2F99E34A" w14:textId="77777777" w:rsidR="00000000" w:rsidRDefault="00026F1C">
      <w:pPr>
        <w:pStyle w:val="af1"/>
        <w:rPr>
          <w:rtl/>
        </w:rPr>
      </w:pPr>
      <w:r>
        <w:rPr>
          <w:rtl/>
        </w:rPr>
        <w:t>היו"ר משה כחלון:</w:t>
      </w:r>
    </w:p>
    <w:p w14:paraId="3DB15D75" w14:textId="77777777" w:rsidR="00000000" w:rsidRDefault="00026F1C">
      <w:pPr>
        <w:pStyle w:val="a0"/>
        <w:rPr>
          <w:rtl/>
        </w:rPr>
      </w:pPr>
    </w:p>
    <w:p w14:paraId="585B2798" w14:textId="77777777" w:rsidR="00000000" w:rsidRDefault="00026F1C">
      <w:pPr>
        <w:pStyle w:val="a0"/>
        <w:rPr>
          <w:rFonts w:hint="cs"/>
          <w:rtl/>
        </w:rPr>
      </w:pPr>
      <w:r>
        <w:rPr>
          <w:rFonts w:hint="cs"/>
          <w:rtl/>
        </w:rPr>
        <w:t xml:space="preserve">תודה רבה. הצעה אחרת לחבר הכנסת נסים זאב. אחריו </w:t>
      </w:r>
      <w:r>
        <w:rPr>
          <w:rtl/>
        </w:rPr>
        <w:t>–</w:t>
      </w:r>
      <w:r>
        <w:rPr>
          <w:rFonts w:hint="cs"/>
          <w:rtl/>
        </w:rPr>
        <w:t xml:space="preserve"> חבר הכנסת מגלי והבה.</w:t>
      </w:r>
    </w:p>
    <w:p w14:paraId="3C0AE71C" w14:textId="77777777" w:rsidR="00000000" w:rsidRDefault="00026F1C">
      <w:pPr>
        <w:pStyle w:val="a0"/>
        <w:rPr>
          <w:rFonts w:hint="cs"/>
          <w:rtl/>
        </w:rPr>
      </w:pPr>
    </w:p>
    <w:p w14:paraId="0950DE70" w14:textId="77777777" w:rsidR="00000000" w:rsidRDefault="00026F1C">
      <w:pPr>
        <w:pStyle w:val="a"/>
        <w:rPr>
          <w:rtl/>
        </w:rPr>
      </w:pPr>
      <w:bookmarkStart w:id="696" w:name="FS000000490T10_12_2003_18_39_25"/>
      <w:bookmarkStart w:id="697" w:name="_Toc70328442"/>
      <w:bookmarkEnd w:id="696"/>
      <w:r>
        <w:rPr>
          <w:rFonts w:hint="eastAsia"/>
          <w:rtl/>
        </w:rPr>
        <w:t>נסים</w:t>
      </w:r>
      <w:r>
        <w:rPr>
          <w:rtl/>
        </w:rPr>
        <w:t xml:space="preserve"> זאב (ש"ס):</w:t>
      </w:r>
      <w:bookmarkEnd w:id="697"/>
    </w:p>
    <w:p w14:paraId="7E722A2D" w14:textId="77777777" w:rsidR="00000000" w:rsidRDefault="00026F1C">
      <w:pPr>
        <w:pStyle w:val="a0"/>
        <w:rPr>
          <w:rFonts w:hint="cs"/>
          <w:rtl/>
        </w:rPr>
      </w:pPr>
    </w:p>
    <w:p w14:paraId="7CC90917" w14:textId="77777777" w:rsidR="00000000" w:rsidRDefault="00026F1C">
      <w:pPr>
        <w:pStyle w:val="a0"/>
        <w:rPr>
          <w:rFonts w:hint="cs"/>
          <w:rtl/>
        </w:rPr>
      </w:pPr>
      <w:r>
        <w:rPr>
          <w:rFonts w:hint="cs"/>
          <w:rtl/>
        </w:rPr>
        <w:t>אדוני היושב-ראש, למעשה רמת המאבטחים גם ככה ירודה ביותר. אני רוצה לפרט ולומר - מפני  שרק יוצאי צבא מיחידות קרביות מקבלים</w:t>
      </w:r>
      <w:r>
        <w:rPr>
          <w:rFonts w:hint="cs"/>
          <w:rtl/>
        </w:rPr>
        <w:t xml:space="preserve"> את הפריווילגיה ולא כל מי שהוא יוצא צבא, לכן, בסדר העדיפויות של אותן חברות שמירה לוקחים עולים חדשים שבקושי יודעים להחזיק נשק בכלל. למעשה, כמו שאתה אמרת, אם יבוא באמת מחבל, אין להם שום ניסיון אפילו איך להודיע שמגיע מחבל. </w:t>
      </w:r>
    </w:p>
    <w:p w14:paraId="476EA43A" w14:textId="77777777" w:rsidR="00000000" w:rsidRDefault="00026F1C">
      <w:pPr>
        <w:pStyle w:val="a0"/>
        <w:rPr>
          <w:rFonts w:hint="cs"/>
          <w:rtl/>
        </w:rPr>
      </w:pPr>
    </w:p>
    <w:p w14:paraId="7A9F1C0F" w14:textId="77777777" w:rsidR="00000000" w:rsidRDefault="00026F1C">
      <w:pPr>
        <w:pStyle w:val="a0"/>
        <w:rPr>
          <w:rFonts w:hint="cs"/>
          <w:rtl/>
        </w:rPr>
      </w:pPr>
      <w:r>
        <w:rPr>
          <w:rFonts w:hint="cs"/>
          <w:rtl/>
        </w:rPr>
        <w:t>קודם כול, אני מבקש באותה הזדמנות ש</w:t>
      </w:r>
      <w:r>
        <w:rPr>
          <w:rFonts w:hint="cs"/>
          <w:rtl/>
        </w:rPr>
        <w:t xml:space="preserve">כבר מדברים על המאבטחים - אני חשבתי להביא הצעת חוק שתכיר לא רק ביחידות קרביות שהחליטה עליהן הכנסת, או אותה ועדה, אלא בכל יוצאי צבא, שסיימו צבא, שהשתמשו בנשק ויודעים להפעיל נשק לא פחות טוב מכל אדם אחר. </w:t>
      </w:r>
    </w:p>
    <w:p w14:paraId="4504673B" w14:textId="77777777" w:rsidR="00000000" w:rsidRDefault="00026F1C">
      <w:pPr>
        <w:pStyle w:val="a0"/>
        <w:rPr>
          <w:rFonts w:hint="cs"/>
          <w:rtl/>
        </w:rPr>
      </w:pPr>
    </w:p>
    <w:p w14:paraId="54F91EF8" w14:textId="77777777" w:rsidR="00000000" w:rsidRDefault="00026F1C">
      <w:pPr>
        <w:pStyle w:val="a0"/>
        <w:rPr>
          <w:rFonts w:hint="cs"/>
          <w:rtl/>
        </w:rPr>
      </w:pPr>
      <w:r>
        <w:rPr>
          <w:rFonts w:hint="cs"/>
          <w:rtl/>
        </w:rPr>
        <w:t xml:space="preserve">דבר חשוב נוסף, בעקבות כך, לחברות האבטחה יש היום מחסור </w:t>
      </w:r>
      <w:r>
        <w:rPr>
          <w:rFonts w:hint="cs"/>
          <w:rtl/>
        </w:rPr>
        <w:t>במאבטחים. וחשוב שהשר ידע את זה.</w:t>
      </w:r>
    </w:p>
    <w:p w14:paraId="7425F671" w14:textId="77777777" w:rsidR="00000000" w:rsidRDefault="00026F1C">
      <w:pPr>
        <w:pStyle w:val="a0"/>
        <w:rPr>
          <w:rFonts w:hint="cs"/>
          <w:rtl/>
        </w:rPr>
      </w:pPr>
    </w:p>
    <w:p w14:paraId="6F6C51E5" w14:textId="77777777" w:rsidR="00000000" w:rsidRDefault="00026F1C">
      <w:pPr>
        <w:pStyle w:val="af1"/>
        <w:rPr>
          <w:rtl/>
        </w:rPr>
      </w:pPr>
      <w:r>
        <w:rPr>
          <w:rFonts w:hint="eastAsia"/>
          <w:rtl/>
        </w:rPr>
        <w:t>היו</w:t>
      </w:r>
      <w:r>
        <w:rPr>
          <w:rtl/>
        </w:rPr>
        <w:t>"ר משה כחלון:</w:t>
      </w:r>
    </w:p>
    <w:p w14:paraId="298EC058" w14:textId="77777777" w:rsidR="00000000" w:rsidRDefault="00026F1C">
      <w:pPr>
        <w:pStyle w:val="a0"/>
        <w:rPr>
          <w:rFonts w:hint="cs"/>
          <w:rtl/>
        </w:rPr>
      </w:pPr>
    </w:p>
    <w:p w14:paraId="6475B713" w14:textId="77777777" w:rsidR="00000000" w:rsidRDefault="00026F1C">
      <w:pPr>
        <w:pStyle w:val="a0"/>
        <w:rPr>
          <w:rFonts w:hint="cs"/>
          <w:rtl/>
        </w:rPr>
      </w:pPr>
      <w:r>
        <w:rPr>
          <w:rFonts w:hint="cs"/>
          <w:rtl/>
        </w:rPr>
        <w:t>תודה רבה. חבר הכנסת מגלי והבה, ולאחר מכן עוברים להצבעה.</w:t>
      </w:r>
    </w:p>
    <w:p w14:paraId="12FD3C35" w14:textId="77777777" w:rsidR="00000000" w:rsidRDefault="00026F1C">
      <w:pPr>
        <w:pStyle w:val="a0"/>
        <w:rPr>
          <w:rFonts w:hint="cs"/>
          <w:rtl/>
        </w:rPr>
      </w:pPr>
    </w:p>
    <w:p w14:paraId="17FB6ABD" w14:textId="77777777" w:rsidR="00000000" w:rsidRDefault="00026F1C">
      <w:pPr>
        <w:pStyle w:val="a"/>
        <w:rPr>
          <w:rtl/>
        </w:rPr>
      </w:pPr>
      <w:bookmarkStart w:id="698" w:name="FS000001030T10_12_2003_19_01_39"/>
      <w:bookmarkStart w:id="699" w:name="_Toc70328443"/>
      <w:bookmarkEnd w:id="698"/>
      <w:r>
        <w:rPr>
          <w:rFonts w:hint="eastAsia"/>
          <w:rtl/>
        </w:rPr>
        <w:t>מגלי</w:t>
      </w:r>
      <w:r>
        <w:rPr>
          <w:rtl/>
        </w:rPr>
        <w:t xml:space="preserve"> והבה (הליכוד):</w:t>
      </w:r>
      <w:bookmarkEnd w:id="699"/>
    </w:p>
    <w:p w14:paraId="233A91F4" w14:textId="77777777" w:rsidR="00000000" w:rsidRDefault="00026F1C">
      <w:pPr>
        <w:pStyle w:val="a0"/>
        <w:rPr>
          <w:rFonts w:hint="cs"/>
          <w:rtl/>
        </w:rPr>
      </w:pPr>
    </w:p>
    <w:p w14:paraId="18FE0773" w14:textId="77777777" w:rsidR="00000000" w:rsidRDefault="00026F1C">
      <w:pPr>
        <w:pStyle w:val="a0"/>
        <w:rPr>
          <w:rFonts w:hint="cs"/>
          <w:rtl/>
        </w:rPr>
      </w:pPr>
      <w:r>
        <w:rPr>
          <w:rFonts w:hint="cs"/>
          <w:rtl/>
        </w:rPr>
        <w:t xml:space="preserve">אדוני היושב-ראש, רבותי השרים, הנושא של אבטחת מוסדות חינוך הוא בנפשנו. </w:t>
      </w:r>
    </w:p>
    <w:p w14:paraId="64707707" w14:textId="77777777" w:rsidR="00000000" w:rsidRDefault="00026F1C">
      <w:pPr>
        <w:pStyle w:val="a0"/>
        <w:rPr>
          <w:rFonts w:hint="cs"/>
          <w:rtl/>
        </w:rPr>
      </w:pPr>
    </w:p>
    <w:p w14:paraId="499346D9" w14:textId="77777777" w:rsidR="00000000" w:rsidRDefault="00026F1C">
      <w:pPr>
        <w:pStyle w:val="a0"/>
        <w:rPr>
          <w:rFonts w:hint="cs"/>
          <w:rtl/>
        </w:rPr>
      </w:pPr>
      <w:r>
        <w:rPr>
          <w:rFonts w:hint="cs"/>
          <w:rtl/>
        </w:rPr>
        <w:t>מהדברים שלך, השר גדעון עזרא, השתמע כאילו ניידות שמאבטחו</w:t>
      </w:r>
      <w:r>
        <w:rPr>
          <w:rFonts w:hint="cs"/>
          <w:rtl/>
        </w:rPr>
        <w:t xml:space="preserve">ת מרחבים מסוימים הן לא יעילות. אם הן אכן לא יעילות, ואתה היית סגן שר לביטחון פנים, היית צריך להביע שם את דעתך ולחסוך מהמשטרה ומהניידות את המשימות האלה. זו נקודה אחת. </w:t>
      </w:r>
    </w:p>
    <w:p w14:paraId="3211BD9D" w14:textId="77777777" w:rsidR="00000000" w:rsidRDefault="00026F1C">
      <w:pPr>
        <w:pStyle w:val="a0"/>
        <w:rPr>
          <w:rFonts w:hint="cs"/>
          <w:rtl/>
        </w:rPr>
      </w:pPr>
    </w:p>
    <w:p w14:paraId="6DA3EE26" w14:textId="77777777" w:rsidR="00000000" w:rsidRDefault="00026F1C">
      <w:pPr>
        <w:pStyle w:val="a0"/>
        <w:rPr>
          <w:rFonts w:hint="cs"/>
          <w:rtl/>
        </w:rPr>
      </w:pPr>
      <w:r>
        <w:rPr>
          <w:rFonts w:hint="cs"/>
          <w:rtl/>
        </w:rPr>
        <w:t>לגבי מה שאמר חבר הכנסת זאב, אני ראיתי חלק מהעולים החדשים האלה ודיברתי אתם. חלקם הגדול שי</w:t>
      </w:r>
      <w:r>
        <w:rPr>
          <w:rFonts w:hint="cs"/>
          <w:rtl/>
        </w:rPr>
        <w:t xml:space="preserve">רת בצבא ברית-המועצות לשעבר, רובם אפילו בדרגות בכירות. נכון שיש בעיית שפה, אבל את השפה הם ילמדו עם הזמן. </w:t>
      </w:r>
    </w:p>
    <w:p w14:paraId="44F417E6" w14:textId="77777777" w:rsidR="00000000" w:rsidRDefault="00026F1C">
      <w:pPr>
        <w:pStyle w:val="a0"/>
        <w:rPr>
          <w:rFonts w:hint="cs"/>
          <w:rtl/>
        </w:rPr>
      </w:pPr>
    </w:p>
    <w:p w14:paraId="6345A234" w14:textId="77777777" w:rsidR="00000000" w:rsidRDefault="00026F1C">
      <w:pPr>
        <w:pStyle w:val="a0"/>
        <w:rPr>
          <w:rFonts w:hint="cs"/>
          <w:rtl/>
        </w:rPr>
      </w:pPr>
      <w:r>
        <w:rPr>
          <w:rFonts w:hint="cs"/>
          <w:rtl/>
        </w:rPr>
        <w:t>אני טוען שמי שצריך לאבטח, צריך להיות מיומן ויוצא יחידה קרבית, כי לאבטח זו משימה חשובה, ואנחנו לא רוצים לתת רעיונות לאויבים שלנו ולאלה שמנסים לפגוע ולפ</w:t>
      </w:r>
      <w:r>
        <w:rPr>
          <w:rFonts w:hint="cs"/>
          <w:rtl/>
        </w:rPr>
        <w:t xml:space="preserve">עמים גם לא מבדילים, לדעתי, בין ילדים, נשים וזקנים. לכן צריך תמיד להיות ערוך איך לאבטח הכי טוב שיכול להיות.  </w:t>
      </w:r>
    </w:p>
    <w:p w14:paraId="016C81F5" w14:textId="77777777" w:rsidR="00000000" w:rsidRDefault="00026F1C">
      <w:pPr>
        <w:pStyle w:val="a0"/>
        <w:rPr>
          <w:rFonts w:hint="cs"/>
          <w:rtl/>
        </w:rPr>
      </w:pPr>
    </w:p>
    <w:p w14:paraId="3AC2380C" w14:textId="77777777" w:rsidR="00000000" w:rsidRDefault="00026F1C">
      <w:pPr>
        <w:pStyle w:val="af1"/>
        <w:rPr>
          <w:rtl/>
        </w:rPr>
      </w:pPr>
      <w:r>
        <w:rPr>
          <w:rtl/>
        </w:rPr>
        <w:t>היו"ר משה כחלון:</w:t>
      </w:r>
    </w:p>
    <w:p w14:paraId="47ECE5FF" w14:textId="77777777" w:rsidR="00000000" w:rsidRDefault="00026F1C">
      <w:pPr>
        <w:pStyle w:val="a0"/>
        <w:rPr>
          <w:rtl/>
        </w:rPr>
      </w:pPr>
    </w:p>
    <w:p w14:paraId="6640516F" w14:textId="77777777" w:rsidR="00000000" w:rsidRDefault="00026F1C">
      <w:pPr>
        <w:pStyle w:val="a0"/>
        <w:rPr>
          <w:rFonts w:hint="cs"/>
          <w:rtl/>
        </w:rPr>
      </w:pPr>
      <w:r>
        <w:rPr>
          <w:rFonts w:hint="cs"/>
          <w:rtl/>
        </w:rPr>
        <w:t>תודה רבה. חברת הכנסת גבריאלי, את מעוניינת שהנושא יעבור לוועדה?</w:t>
      </w:r>
    </w:p>
    <w:p w14:paraId="4C80FB72" w14:textId="77777777" w:rsidR="00000000" w:rsidRDefault="00026F1C">
      <w:pPr>
        <w:pStyle w:val="a0"/>
        <w:rPr>
          <w:rFonts w:hint="cs"/>
          <w:rtl/>
        </w:rPr>
      </w:pPr>
    </w:p>
    <w:p w14:paraId="0B3B2261" w14:textId="77777777" w:rsidR="00000000" w:rsidRDefault="00026F1C">
      <w:pPr>
        <w:pStyle w:val="af0"/>
        <w:rPr>
          <w:rtl/>
        </w:rPr>
      </w:pPr>
      <w:r>
        <w:rPr>
          <w:rFonts w:hint="eastAsia"/>
          <w:rtl/>
        </w:rPr>
        <w:t>ענבל</w:t>
      </w:r>
      <w:r>
        <w:rPr>
          <w:rtl/>
        </w:rPr>
        <w:t xml:space="preserve"> גבריאלי (הליכוד):</w:t>
      </w:r>
    </w:p>
    <w:p w14:paraId="76A28E2B" w14:textId="77777777" w:rsidR="00000000" w:rsidRDefault="00026F1C">
      <w:pPr>
        <w:pStyle w:val="a0"/>
        <w:rPr>
          <w:rFonts w:hint="cs"/>
          <w:rtl/>
        </w:rPr>
      </w:pPr>
    </w:p>
    <w:p w14:paraId="55350AE5" w14:textId="77777777" w:rsidR="00000000" w:rsidRDefault="00026F1C">
      <w:pPr>
        <w:pStyle w:val="a0"/>
        <w:rPr>
          <w:rFonts w:hint="cs"/>
          <w:rtl/>
        </w:rPr>
      </w:pPr>
      <w:r>
        <w:rPr>
          <w:rFonts w:hint="cs"/>
          <w:rtl/>
        </w:rPr>
        <w:t>לוועדת החינוך.</w:t>
      </w:r>
    </w:p>
    <w:p w14:paraId="6EEFD605" w14:textId="77777777" w:rsidR="00000000" w:rsidRDefault="00026F1C">
      <w:pPr>
        <w:pStyle w:val="a0"/>
        <w:rPr>
          <w:rFonts w:hint="cs"/>
          <w:rtl/>
        </w:rPr>
      </w:pPr>
    </w:p>
    <w:p w14:paraId="01F26E10" w14:textId="77777777" w:rsidR="00000000" w:rsidRDefault="00026F1C">
      <w:pPr>
        <w:pStyle w:val="af1"/>
        <w:rPr>
          <w:rtl/>
        </w:rPr>
      </w:pPr>
      <w:r>
        <w:rPr>
          <w:rtl/>
        </w:rPr>
        <w:t>היו"ר משה כחלון:</w:t>
      </w:r>
    </w:p>
    <w:p w14:paraId="4C75132F" w14:textId="77777777" w:rsidR="00000000" w:rsidRDefault="00026F1C">
      <w:pPr>
        <w:pStyle w:val="a0"/>
        <w:rPr>
          <w:rtl/>
        </w:rPr>
      </w:pPr>
    </w:p>
    <w:p w14:paraId="426DD4D5" w14:textId="77777777" w:rsidR="00000000" w:rsidRDefault="00026F1C">
      <w:pPr>
        <w:pStyle w:val="a0"/>
        <w:rPr>
          <w:rFonts w:hint="cs"/>
          <w:rtl/>
        </w:rPr>
      </w:pPr>
      <w:r>
        <w:rPr>
          <w:rFonts w:hint="cs"/>
          <w:rtl/>
        </w:rPr>
        <w:t>השר ממ</w:t>
      </w:r>
      <w:r>
        <w:rPr>
          <w:rFonts w:hint="cs"/>
          <w:rtl/>
        </w:rPr>
        <w:t xml:space="preserve">ליץ על ועדת הפנים וועדת החינוך יחד. יתר המציעים: חבר הכנסת כבל </w:t>
      </w:r>
      <w:r>
        <w:rPr>
          <w:rtl/>
        </w:rPr>
        <w:t>–</w:t>
      </w:r>
      <w:r>
        <w:rPr>
          <w:rFonts w:hint="cs"/>
          <w:rtl/>
        </w:rPr>
        <w:t xml:space="preserve"> אינו נוכח. חבר הכנסת יצחק וקנין </w:t>
      </w:r>
      <w:r>
        <w:rPr>
          <w:rtl/>
        </w:rPr>
        <w:t>–</w:t>
      </w:r>
      <w:r>
        <w:rPr>
          <w:rFonts w:hint="cs"/>
          <w:rtl/>
        </w:rPr>
        <w:t xml:space="preserve"> אינו נוכח. חבר הכנסת אילן ליבוביץ.</w:t>
      </w:r>
    </w:p>
    <w:p w14:paraId="0A8AC94C" w14:textId="77777777" w:rsidR="00000000" w:rsidRDefault="00026F1C">
      <w:pPr>
        <w:pStyle w:val="a0"/>
        <w:rPr>
          <w:rFonts w:hint="cs"/>
          <w:rtl/>
        </w:rPr>
      </w:pPr>
    </w:p>
    <w:p w14:paraId="09591AE4" w14:textId="77777777" w:rsidR="00000000" w:rsidRDefault="00026F1C">
      <w:pPr>
        <w:pStyle w:val="af0"/>
        <w:rPr>
          <w:rtl/>
        </w:rPr>
      </w:pPr>
      <w:r>
        <w:rPr>
          <w:rFonts w:hint="eastAsia"/>
          <w:rtl/>
        </w:rPr>
        <w:t>אילן</w:t>
      </w:r>
      <w:r>
        <w:rPr>
          <w:rtl/>
        </w:rPr>
        <w:t xml:space="preserve"> ליבוביץ (שינוי):</w:t>
      </w:r>
    </w:p>
    <w:p w14:paraId="3A694BBC" w14:textId="77777777" w:rsidR="00000000" w:rsidRDefault="00026F1C">
      <w:pPr>
        <w:pStyle w:val="a0"/>
        <w:rPr>
          <w:rFonts w:hint="cs"/>
          <w:rtl/>
        </w:rPr>
      </w:pPr>
    </w:p>
    <w:p w14:paraId="748B39E5" w14:textId="77777777" w:rsidR="00000000" w:rsidRDefault="00026F1C">
      <w:pPr>
        <w:pStyle w:val="a0"/>
        <w:rPr>
          <w:rFonts w:hint="cs"/>
          <w:rtl/>
        </w:rPr>
      </w:pPr>
      <w:r>
        <w:rPr>
          <w:rFonts w:hint="cs"/>
          <w:rtl/>
        </w:rPr>
        <w:t>ועדה.</w:t>
      </w:r>
    </w:p>
    <w:p w14:paraId="1C38F4CA" w14:textId="77777777" w:rsidR="00000000" w:rsidRDefault="00026F1C">
      <w:pPr>
        <w:pStyle w:val="a0"/>
        <w:rPr>
          <w:rFonts w:hint="cs"/>
          <w:rtl/>
        </w:rPr>
      </w:pPr>
    </w:p>
    <w:p w14:paraId="5013A0C1" w14:textId="77777777" w:rsidR="00000000" w:rsidRDefault="00026F1C">
      <w:pPr>
        <w:pStyle w:val="af1"/>
        <w:rPr>
          <w:rtl/>
        </w:rPr>
      </w:pPr>
      <w:r>
        <w:rPr>
          <w:rFonts w:hint="eastAsia"/>
          <w:rtl/>
        </w:rPr>
        <w:t>היו</w:t>
      </w:r>
      <w:r>
        <w:rPr>
          <w:rtl/>
        </w:rPr>
        <w:t>"ר משה כחלון:</w:t>
      </w:r>
    </w:p>
    <w:p w14:paraId="1C0AEEDF" w14:textId="77777777" w:rsidR="00000000" w:rsidRDefault="00026F1C">
      <w:pPr>
        <w:pStyle w:val="a0"/>
        <w:rPr>
          <w:rFonts w:hint="cs"/>
          <w:rtl/>
        </w:rPr>
      </w:pPr>
    </w:p>
    <w:p w14:paraId="6A7AA3EC" w14:textId="77777777" w:rsidR="00000000" w:rsidRDefault="00026F1C">
      <w:pPr>
        <w:pStyle w:val="a0"/>
        <w:rPr>
          <w:rFonts w:hint="cs"/>
          <w:rtl/>
        </w:rPr>
      </w:pPr>
      <w:r>
        <w:rPr>
          <w:rFonts w:hint="cs"/>
          <w:rtl/>
        </w:rPr>
        <w:t xml:space="preserve">מה שהציע השר. </w:t>
      </w:r>
    </w:p>
    <w:p w14:paraId="7DEF7670" w14:textId="77777777" w:rsidR="00000000" w:rsidRDefault="00026F1C">
      <w:pPr>
        <w:pStyle w:val="a0"/>
        <w:rPr>
          <w:rFonts w:hint="cs"/>
          <w:rtl/>
        </w:rPr>
      </w:pPr>
    </w:p>
    <w:p w14:paraId="669FA17E" w14:textId="77777777" w:rsidR="00000000" w:rsidRDefault="00026F1C">
      <w:pPr>
        <w:pStyle w:val="a0"/>
        <w:rPr>
          <w:rFonts w:hint="cs"/>
          <w:rtl/>
        </w:rPr>
      </w:pPr>
      <w:r>
        <w:rPr>
          <w:rFonts w:hint="cs"/>
          <w:rtl/>
        </w:rPr>
        <w:t>אנחנו עוברים להצבעה. בעד זה לוועדת הפנים בשיתוף ועדת החינ</w:t>
      </w:r>
      <w:r>
        <w:rPr>
          <w:rFonts w:hint="cs"/>
          <w:rtl/>
        </w:rPr>
        <w:t xml:space="preserve">וך; נגד זה נגד. </w:t>
      </w:r>
    </w:p>
    <w:p w14:paraId="150353E4" w14:textId="77777777" w:rsidR="00000000" w:rsidRDefault="00026F1C">
      <w:pPr>
        <w:pStyle w:val="a0"/>
        <w:rPr>
          <w:rFonts w:hint="cs"/>
          <w:rtl/>
        </w:rPr>
      </w:pPr>
    </w:p>
    <w:p w14:paraId="3BB601A2" w14:textId="77777777" w:rsidR="00000000" w:rsidRDefault="00026F1C">
      <w:pPr>
        <w:pStyle w:val="ab"/>
        <w:bidi/>
        <w:rPr>
          <w:rtl/>
        </w:rPr>
      </w:pPr>
    </w:p>
    <w:p w14:paraId="50697958" w14:textId="77777777" w:rsidR="00000000" w:rsidRDefault="00026F1C">
      <w:pPr>
        <w:pStyle w:val="ab"/>
        <w:bidi/>
        <w:rPr>
          <w:rFonts w:hint="cs"/>
          <w:rtl/>
        </w:rPr>
      </w:pPr>
      <w:r>
        <w:rPr>
          <w:rFonts w:hint="cs"/>
          <w:rtl/>
        </w:rPr>
        <w:t xml:space="preserve">הצבעה   </w:t>
      </w:r>
    </w:p>
    <w:p w14:paraId="79610878" w14:textId="77777777" w:rsidR="00000000" w:rsidRDefault="00026F1C">
      <w:pPr>
        <w:pStyle w:val="a0"/>
        <w:rPr>
          <w:rFonts w:hint="cs"/>
          <w:rtl/>
        </w:rPr>
      </w:pPr>
    </w:p>
    <w:p w14:paraId="1A8EEC31" w14:textId="77777777" w:rsidR="00000000" w:rsidRDefault="00026F1C">
      <w:pPr>
        <w:pStyle w:val="ac"/>
        <w:bidi/>
        <w:rPr>
          <w:rFonts w:hint="cs"/>
          <w:rtl/>
        </w:rPr>
      </w:pPr>
      <w:r>
        <w:rPr>
          <w:rFonts w:hint="cs"/>
          <w:rtl/>
        </w:rPr>
        <w:t xml:space="preserve">  בעד ההצעה להעביר את הנושא לוועדה </w:t>
      </w:r>
      <w:r>
        <w:rPr>
          <w:rtl/>
        </w:rPr>
        <w:t>–</w:t>
      </w:r>
      <w:r>
        <w:rPr>
          <w:rFonts w:hint="cs"/>
          <w:rtl/>
        </w:rPr>
        <w:t xml:space="preserve"> 10</w:t>
      </w:r>
    </w:p>
    <w:p w14:paraId="7807CC5E" w14:textId="77777777" w:rsidR="00000000" w:rsidRDefault="00026F1C">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E3837AB" w14:textId="77777777" w:rsidR="00000000" w:rsidRDefault="00026F1C">
      <w:pPr>
        <w:pStyle w:val="ac"/>
        <w:bidi/>
        <w:rPr>
          <w:rFonts w:hint="cs"/>
          <w:rtl/>
        </w:rPr>
      </w:pPr>
      <w:r>
        <w:rPr>
          <w:rFonts w:hint="cs"/>
          <w:rtl/>
        </w:rPr>
        <w:t>נמנעים - אין</w:t>
      </w:r>
    </w:p>
    <w:p w14:paraId="2DBC8F56" w14:textId="77777777" w:rsidR="00000000" w:rsidRDefault="00026F1C">
      <w:pPr>
        <w:pStyle w:val="ad"/>
        <w:bidi/>
        <w:rPr>
          <w:rFonts w:hint="cs"/>
          <w:rtl/>
        </w:rPr>
      </w:pPr>
      <w:r>
        <w:rPr>
          <w:rFonts w:hint="cs"/>
          <w:rtl/>
        </w:rPr>
        <w:t xml:space="preserve">ההצעה להעביר את הנושא שהעלו חברי הכנסת ענבל גבריאלי ואילן ליבוביץ לוועדה משותפת של ועדת הפנים ואיכות הסביבה וועדת החינוך והתרבות </w:t>
      </w:r>
      <w:r>
        <w:rPr>
          <w:rFonts w:hint="cs"/>
          <w:rtl/>
        </w:rPr>
        <w:t xml:space="preserve">נתקבלה. </w:t>
      </w:r>
    </w:p>
    <w:p w14:paraId="35D3A584" w14:textId="77777777" w:rsidR="00000000" w:rsidRDefault="00026F1C">
      <w:pPr>
        <w:pStyle w:val="a0"/>
        <w:rPr>
          <w:rtl/>
        </w:rPr>
      </w:pPr>
    </w:p>
    <w:p w14:paraId="1381998A" w14:textId="77777777" w:rsidR="00000000" w:rsidRDefault="00026F1C">
      <w:pPr>
        <w:pStyle w:val="af1"/>
        <w:rPr>
          <w:rtl/>
        </w:rPr>
      </w:pPr>
      <w:r>
        <w:rPr>
          <w:rtl/>
        </w:rPr>
        <w:t>היו"ר משה כחלון:</w:t>
      </w:r>
    </w:p>
    <w:p w14:paraId="6DEBFBC7" w14:textId="77777777" w:rsidR="00000000" w:rsidRDefault="00026F1C">
      <w:pPr>
        <w:pStyle w:val="a0"/>
        <w:rPr>
          <w:rtl/>
        </w:rPr>
      </w:pPr>
    </w:p>
    <w:p w14:paraId="1126E76C" w14:textId="77777777" w:rsidR="00000000" w:rsidRDefault="00026F1C">
      <w:pPr>
        <w:pStyle w:val="a0"/>
        <w:rPr>
          <w:rFonts w:hint="cs"/>
          <w:rtl/>
        </w:rPr>
      </w:pPr>
      <w:r>
        <w:rPr>
          <w:rFonts w:hint="cs"/>
          <w:rtl/>
        </w:rPr>
        <w:t xml:space="preserve">עשרה בעד, אין נגד. הנושא יעבור לוועדת הפנים בשיתוף עם ועדת החינוך. </w:t>
      </w:r>
    </w:p>
    <w:p w14:paraId="1C88E3E4" w14:textId="77777777" w:rsidR="00000000" w:rsidRDefault="00026F1C">
      <w:pPr>
        <w:pStyle w:val="a0"/>
        <w:rPr>
          <w:rFonts w:hint="cs"/>
          <w:rtl/>
        </w:rPr>
      </w:pPr>
    </w:p>
    <w:p w14:paraId="4A9B6A82" w14:textId="77777777" w:rsidR="00000000" w:rsidRDefault="00026F1C">
      <w:pPr>
        <w:pStyle w:val="a0"/>
        <w:rPr>
          <w:rFonts w:hint="cs"/>
          <w:rtl/>
        </w:rPr>
      </w:pPr>
    </w:p>
    <w:p w14:paraId="4751DE69" w14:textId="77777777" w:rsidR="00000000" w:rsidRDefault="00026F1C">
      <w:pPr>
        <w:pStyle w:val="a2"/>
        <w:rPr>
          <w:rtl/>
        </w:rPr>
      </w:pPr>
    </w:p>
    <w:p w14:paraId="2ACE2C2D" w14:textId="77777777" w:rsidR="00000000" w:rsidRDefault="00026F1C">
      <w:pPr>
        <w:pStyle w:val="a2"/>
        <w:rPr>
          <w:rFonts w:hint="cs"/>
          <w:rtl/>
        </w:rPr>
      </w:pPr>
      <w:bookmarkStart w:id="700" w:name="CS18574FI0018574T10_12_2003_19_12_08"/>
      <w:bookmarkStart w:id="701" w:name="_Toc70328444"/>
      <w:bookmarkEnd w:id="700"/>
      <w:r>
        <w:rPr>
          <w:rFonts w:hint="cs"/>
          <w:rtl/>
        </w:rPr>
        <w:t>הצעה לסדר-היום</w:t>
      </w:r>
      <w:bookmarkEnd w:id="701"/>
    </w:p>
    <w:p w14:paraId="42817F82" w14:textId="77777777" w:rsidR="00000000" w:rsidRDefault="00026F1C">
      <w:pPr>
        <w:pStyle w:val="a2"/>
        <w:rPr>
          <w:rFonts w:hint="cs"/>
          <w:rtl/>
        </w:rPr>
      </w:pPr>
      <w:bookmarkStart w:id="702" w:name="_Toc70328445"/>
      <w:r>
        <w:rPr>
          <w:rtl/>
        </w:rPr>
        <w:t xml:space="preserve">ניתוק מים בשל חוב הרשויות המקומיות לחברת </w:t>
      </w:r>
      <w:r>
        <w:rPr>
          <w:rFonts w:hint="cs"/>
          <w:rtl/>
        </w:rPr>
        <w:t>"</w:t>
      </w:r>
      <w:r>
        <w:rPr>
          <w:rtl/>
        </w:rPr>
        <w:t>מקורות</w:t>
      </w:r>
      <w:r>
        <w:rPr>
          <w:rFonts w:hint="cs"/>
          <w:rtl/>
        </w:rPr>
        <w:t>"</w:t>
      </w:r>
      <w:bookmarkEnd w:id="702"/>
    </w:p>
    <w:p w14:paraId="7D056ACD" w14:textId="77777777" w:rsidR="00000000" w:rsidRDefault="00026F1C">
      <w:pPr>
        <w:pStyle w:val="-0"/>
        <w:rPr>
          <w:rFonts w:hint="cs"/>
          <w:rtl/>
        </w:rPr>
      </w:pPr>
      <w:r>
        <w:rPr>
          <w:rFonts w:hint="cs"/>
          <w:rtl/>
        </w:rPr>
        <w:t xml:space="preserve"> </w:t>
      </w:r>
    </w:p>
    <w:p w14:paraId="53DF2CBD" w14:textId="77777777" w:rsidR="00000000" w:rsidRDefault="00026F1C">
      <w:pPr>
        <w:pStyle w:val="af1"/>
        <w:rPr>
          <w:rtl/>
        </w:rPr>
      </w:pPr>
      <w:r>
        <w:rPr>
          <w:rFonts w:hint="cs"/>
          <w:rtl/>
        </w:rPr>
        <w:t xml:space="preserve"> </w:t>
      </w:r>
      <w:r>
        <w:rPr>
          <w:rFonts w:hint="eastAsia"/>
          <w:rtl/>
        </w:rPr>
        <w:t>היו</w:t>
      </w:r>
      <w:r>
        <w:rPr>
          <w:rtl/>
        </w:rPr>
        <w:t>"ר משה כחלון:</w:t>
      </w:r>
    </w:p>
    <w:p w14:paraId="33C428A6" w14:textId="77777777" w:rsidR="00000000" w:rsidRDefault="00026F1C">
      <w:pPr>
        <w:pStyle w:val="a0"/>
        <w:rPr>
          <w:rtl/>
        </w:rPr>
      </w:pPr>
    </w:p>
    <w:p w14:paraId="075847EB" w14:textId="77777777" w:rsidR="00000000" w:rsidRDefault="00026F1C">
      <w:pPr>
        <w:pStyle w:val="a0"/>
        <w:rPr>
          <w:rFonts w:hint="cs"/>
          <w:rtl/>
        </w:rPr>
      </w:pPr>
      <w:r>
        <w:rPr>
          <w:rFonts w:hint="cs"/>
          <w:rtl/>
        </w:rPr>
        <w:t xml:space="preserve">נמשיך בסדר-היום. לפנינו הצעה לסדר-היום מס' 1935, של חבר הכנסת חיים כץ: </w:t>
      </w:r>
      <w:r>
        <w:rPr>
          <w:rFonts w:hint="cs"/>
          <w:rtl/>
        </w:rPr>
        <w:t>ניתוק מים בשל חוב הרשויות המקומיות לחברת "מקורות". בבקשה, חבר הכנסת חיים כץ.</w:t>
      </w:r>
    </w:p>
    <w:p w14:paraId="60CBAD27" w14:textId="77777777" w:rsidR="00000000" w:rsidRDefault="00026F1C">
      <w:pPr>
        <w:pStyle w:val="a0"/>
        <w:rPr>
          <w:rFonts w:hint="cs"/>
          <w:rtl/>
        </w:rPr>
      </w:pPr>
    </w:p>
    <w:p w14:paraId="00BEA683" w14:textId="77777777" w:rsidR="00000000" w:rsidRDefault="00026F1C">
      <w:pPr>
        <w:pStyle w:val="a"/>
        <w:rPr>
          <w:rtl/>
        </w:rPr>
      </w:pPr>
      <w:bookmarkStart w:id="703" w:name="FS000000556T10_12_2003_19_15_32"/>
      <w:bookmarkStart w:id="704" w:name="_Toc70328446"/>
      <w:bookmarkEnd w:id="703"/>
      <w:r>
        <w:rPr>
          <w:rFonts w:hint="eastAsia"/>
          <w:rtl/>
        </w:rPr>
        <w:t>חיים</w:t>
      </w:r>
      <w:r>
        <w:rPr>
          <w:rtl/>
        </w:rPr>
        <w:t xml:space="preserve"> כץ (הליכוד):</w:t>
      </w:r>
      <w:bookmarkEnd w:id="704"/>
    </w:p>
    <w:p w14:paraId="2D068DF0" w14:textId="77777777" w:rsidR="00000000" w:rsidRDefault="00026F1C">
      <w:pPr>
        <w:pStyle w:val="a0"/>
        <w:rPr>
          <w:rFonts w:hint="cs"/>
          <w:rtl/>
        </w:rPr>
      </w:pPr>
    </w:p>
    <w:p w14:paraId="6F7FF951" w14:textId="77777777" w:rsidR="00000000" w:rsidRDefault="00026F1C">
      <w:pPr>
        <w:pStyle w:val="a0"/>
        <w:rPr>
          <w:rFonts w:hint="cs"/>
          <w:rtl/>
        </w:rPr>
      </w:pPr>
      <w:r>
        <w:rPr>
          <w:rFonts w:hint="cs"/>
          <w:rtl/>
        </w:rPr>
        <w:t>אדוני היושב-ראש, חברי הכנסת, אני חושב שכולנו תמימי דעים, שהמשק הישראלי נמצא במשבר. אני חושב שהמשק הישראלי לא ידע, לפחות ב-53 השנים האחרונות, מצב כלכלי כזה גרוע</w:t>
      </w:r>
      <w:r>
        <w:rPr>
          <w:rFonts w:hint="cs"/>
          <w:rtl/>
        </w:rPr>
        <w:t xml:space="preserve">. זה משתקף כמעט בכל הפרמטרים. אין תיירות, העוני הולך ועולה, מספר המובטלים הולך ועולה, ויש מטלה לא קלה על משרד האוצר לייצב את המשק הישראלי. אבל, לצערי, במקום להגיע בתקופה קשה כזאת להידברות, אנחנו באים בכוחניות ואנחנו באים בחקיקה.  </w:t>
      </w:r>
    </w:p>
    <w:p w14:paraId="1B8C888F" w14:textId="77777777" w:rsidR="00000000" w:rsidRDefault="00026F1C">
      <w:pPr>
        <w:pStyle w:val="a0"/>
        <w:rPr>
          <w:rFonts w:hint="cs"/>
          <w:rtl/>
        </w:rPr>
      </w:pPr>
    </w:p>
    <w:p w14:paraId="795F9602" w14:textId="77777777" w:rsidR="00000000" w:rsidRDefault="00026F1C">
      <w:pPr>
        <w:pStyle w:val="a0"/>
        <w:rPr>
          <w:rFonts w:hint="cs"/>
          <w:rtl/>
        </w:rPr>
      </w:pPr>
      <w:r>
        <w:rPr>
          <w:rFonts w:hint="cs"/>
          <w:rtl/>
        </w:rPr>
        <w:t>לפני שבוע-שבועיים, אני ז</w:t>
      </w:r>
      <w:r>
        <w:rPr>
          <w:rFonts w:hint="cs"/>
          <w:rtl/>
        </w:rPr>
        <w:t>וכר שצעקנו וקראנו להגביל את זכות השביתה של הוועדים הבריונים שלא מבינים את המצב, שמאפשרים פגיעה בגמלאים, שמאפשרים לממונה על שוק ההון באוצר לנהוג בתקנות פנסיה כבתוך שלו בלי לתת דין-וחשבון לא לוועדת הכספים, לא לשר האוצר, לאף אחד, לקחת תקנות קיימות, לשנות אותן</w:t>
      </w:r>
      <w:r>
        <w:rPr>
          <w:rFonts w:hint="cs"/>
          <w:rtl/>
        </w:rPr>
        <w:t xml:space="preserve">, ואנחנו נתנו לו מנדט כזה. </w:t>
      </w:r>
    </w:p>
    <w:p w14:paraId="630AD68A" w14:textId="77777777" w:rsidR="00000000" w:rsidRDefault="00026F1C">
      <w:pPr>
        <w:pStyle w:val="a0"/>
        <w:rPr>
          <w:rFonts w:hint="cs"/>
          <w:rtl/>
        </w:rPr>
      </w:pPr>
    </w:p>
    <w:p w14:paraId="31D56A3D" w14:textId="77777777" w:rsidR="00000000" w:rsidRDefault="00026F1C">
      <w:pPr>
        <w:pStyle w:val="a0"/>
        <w:rPr>
          <w:rFonts w:hint="cs"/>
          <w:rtl/>
        </w:rPr>
      </w:pPr>
      <w:r>
        <w:rPr>
          <w:rFonts w:hint="cs"/>
          <w:rtl/>
        </w:rPr>
        <w:t>אני רואה איך מדברים על שינויים מבניים במשק בלי להתייחס לעובדים, בלי לדבר עם העובדים. לא צריך לעגן את הזכויות שלהם, אפשר בחקיקה. אני רואה איך רוצים להעלות את גיל הפרישה ל-67, בלי ליצור מקומות עבודה נוספים. הסיבה היא לא גירעון בק</w:t>
      </w:r>
      <w:r>
        <w:rPr>
          <w:rFonts w:hint="cs"/>
          <w:rtl/>
        </w:rPr>
        <w:t>רנות הפנסיה. הסיבה היא הביטוח הלאומי. רוצים לשלם לנשים רק בגיל 67 ולגברים רק בגיל 67. זו אולי לא סיבה לצאת לשביתה. אסור לשבות. ואני יכול להמשיך כך בצעדים, צעד אחרי צעד אחרי צעד.</w:t>
      </w:r>
    </w:p>
    <w:p w14:paraId="63597489" w14:textId="77777777" w:rsidR="00000000" w:rsidRDefault="00026F1C">
      <w:pPr>
        <w:pStyle w:val="a0"/>
        <w:rPr>
          <w:rFonts w:hint="cs"/>
          <w:rtl/>
        </w:rPr>
      </w:pPr>
    </w:p>
    <w:p w14:paraId="79D88575" w14:textId="77777777" w:rsidR="00000000" w:rsidRDefault="00026F1C">
      <w:pPr>
        <w:pStyle w:val="af0"/>
        <w:rPr>
          <w:rtl/>
        </w:rPr>
      </w:pPr>
      <w:r>
        <w:rPr>
          <w:rFonts w:hint="eastAsia"/>
          <w:rtl/>
        </w:rPr>
        <w:t>מרינה</w:t>
      </w:r>
      <w:r>
        <w:rPr>
          <w:rtl/>
        </w:rPr>
        <w:t xml:space="preserve"> סולודקין (הליכוד):</w:t>
      </w:r>
    </w:p>
    <w:p w14:paraId="0284C39B" w14:textId="77777777" w:rsidR="00000000" w:rsidRDefault="00026F1C">
      <w:pPr>
        <w:pStyle w:val="a0"/>
        <w:rPr>
          <w:rFonts w:hint="cs"/>
          <w:rtl/>
        </w:rPr>
      </w:pPr>
    </w:p>
    <w:p w14:paraId="3A50CC94" w14:textId="77777777" w:rsidR="00000000" w:rsidRDefault="00026F1C">
      <w:pPr>
        <w:pStyle w:val="a0"/>
        <w:rPr>
          <w:rFonts w:hint="cs"/>
          <w:rtl/>
        </w:rPr>
      </w:pPr>
      <w:r>
        <w:rPr>
          <w:rFonts w:hint="cs"/>
          <w:rtl/>
        </w:rPr>
        <w:t>- - -</w:t>
      </w:r>
    </w:p>
    <w:p w14:paraId="48C5173E" w14:textId="77777777" w:rsidR="00000000" w:rsidRDefault="00026F1C">
      <w:pPr>
        <w:pStyle w:val="a0"/>
        <w:rPr>
          <w:rFonts w:hint="cs"/>
          <w:rtl/>
        </w:rPr>
      </w:pPr>
    </w:p>
    <w:p w14:paraId="4C198F52" w14:textId="77777777" w:rsidR="00000000" w:rsidRDefault="00026F1C">
      <w:pPr>
        <w:pStyle w:val="-"/>
        <w:rPr>
          <w:rtl/>
        </w:rPr>
      </w:pPr>
      <w:r>
        <w:rPr>
          <w:rtl/>
        </w:rPr>
        <w:t>חיים כץ (הליכוד):</w:t>
      </w:r>
    </w:p>
    <w:p w14:paraId="0B9C28EA" w14:textId="77777777" w:rsidR="00000000" w:rsidRDefault="00026F1C">
      <w:pPr>
        <w:pStyle w:val="a0"/>
        <w:ind w:firstLine="0"/>
        <w:rPr>
          <w:rFonts w:hint="cs"/>
          <w:rtl/>
        </w:rPr>
      </w:pPr>
      <w:r>
        <w:rPr>
          <w:rFonts w:hint="cs"/>
          <w:rtl/>
        </w:rPr>
        <w:tab/>
      </w:r>
    </w:p>
    <w:p w14:paraId="00DA509C" w14:textId="77777777" w:rsidR="00000000" w:rsidRDefault="00026F1C">
      <w:pPr>
        <w:pStyle w:val="a0"/>
        <w:ind w:firstLine="0"/>
        <w:rPr>
          <w:rFonts w:hint="cs"/>
          <w:rtl/>
        </w:rPr>
      </w:pPr>
      <w:r>
        <w:rPr>
          <w:rFonts w:hint="cs"/>
          <w:rtl/>
        </w:rPr>
        <w:tab/>
        <w:t>וראו זה פלא, מה שאסור ל</w:t>
      </w:r>
      <w:r>
        <w:rPr>
          <w:rFonts w:hint="cs"/>
          <w:rtl/>
        </w:rPr>
        <w:t>עובדים מותר לריבון. ממשלת ישראל משביתה את המים במדינת ישראל.</w:t>
      </w:r>
    </w:p>
    <w:p w14:paraId="52531B9B" w14:textId="77777777" w:rsidR="00000000" w:rsidRDefault="00026F1C">
      <w:pPr>
        <w:pStyle w:val="a0"/>
        <w:ind w:firstLine="0"/>
        <w:rPr>
          <w:rFonts w:hint="cs"/>
          <w:rtl/>
        </w:rPr>
      </w:pPr>
    </w:p>
    <w:p w14:paraId="5956E638" w14:textId="77777777" w:rsidR="00000000" w:rsidRDefault="00026F1C">
      <w:pPr>
        <w:pStyle w:val="af0"/>
        <w:rPr>
          <w:rtl/>
        </w:rPr>
      </w:pPr>
      <w:r>
        <w:rPr>
          <w:rFonts w:hint="eastAsia"/>
          <w:rtl/>
        </w:rPr>
        <w:t>דני</w:t>
      </w:r>
      <w:r>
        <w:rPr>
          <w:rtl/>
        </w:rPr>
        <w:t xml:space="preserve"> יתום (העבודה-מימד):</w:t>
      </w:r>
    </w:p>
    <w:p w14:paraId="75CAE0A3" w14:textId="77777777" w:rsidR="00000000" w:rsidRDefault="00026F1C">
      <w:pPr>
        <w:pStyle w:val="a0"/>
        <w:rPr>
          <w:rFonts w:hint="cs"/>
          <w:rtl/>
        </w:rPr>
      </w:pPr>
    </w:p>
    <w:p w14:paraId="0318B572" w14:textId="77777777" w:rsidR="00000000" w:rsidRDefault="00026F1C">
      <w:pPr>
        <w:pStyle w:val="a0"/>
        <w:tabs>
          <w:tab w:val="left" w:pos="3266"/>
        </w:tabs>
        <w:rPr>
          <w:rFonts w:hint="cs"/>
          <w:rtl/>
        </w:rPr>
      </w:pPr>
      <w:r>
        <w:rPr>
          <w:rFonts w:hint="cs"/>
          <w:rtl/>
        </w:rPr>
        <w:t>חבר הכנסת כץ, אתה בקואליציה?</w:t>
      </w:r>
    </w:p>
    <w:p w14:paraId="65F57D00" w14:textId="77777777" w:rsidR="00000000" w:rsidRDefault="00026F1C">
      <w:pPr>
        <w:pStyle w:val="a0"/>
        <w:ind w:firstLine="0"/>
        <w:rPr>
          <w:rFonts w:hint="cs"/>
          <w:rtl/>
        </w:rPr>
      </w:pPr>
    </w:p>
    <w:p w14:paraId="15C957C0" w14:textId="77777777" w:rsidR="00000000" w:rsidRDefault="00026F1C">
      <w:pPr>
        <w:pStyle w:val="-"/>
        <w:rPr>
          <w:rtl/>
        </w:rPr>
      </w:pPr>
      <w:bookmarkStart w:id="705" w:name="FS000000556T10_12_2003_18_45_43"/>
      <w:bookmarkStart w:id="706" w:name="FS000000556T10_12_2003_18_45_50C"/>
      <w:bookmarkEnd w:id="705"/>
      <w:bookmarkEnd w:id="706"/>
      <w:r>
        <w:rPr>
          <w:rtl/>
        </w:rPr>
        <w:t>חיים כץ (הליכוד):</w:t>
      </w:r>
    </w:p>
    <w:p w14:paraId="683816B2" w14:textId="77777777" w:rsidR="00000000" w:rsidRDefault="00026F1C">
      <w:pPr>
        <w:pStyle w:val="a0"/>
        <w:rPr>
          <w:rtl/>
        </w:rPr>
      </w:pPr>
    </w:p>
    <w:p w14:paraId="4ACBA279" w14:textId="77777777" w:rsidR="00000000" w:rsidRDefault="00026F1C">
      <w:pPr>
        <w:pStyle w:val="a0"/>
        <w:rPr>
          <w:rFonts w:hint="cs"/>
          <w:rtl/>
        </w:rPr>
      </w:pPr>
      <w:r>
        <w:rPr>
          <w:rFonts w:hint="cs"/>
          <w:rtl/>
        </w:rPr>
        <w:t>אני יודע. ממשלת ישראל מנתקת את המים, משביתה. תארו לכם שוועדי העובדים משביתים את המים, מהסיבה הכי טובה בעולם. מה היה אומר</w:t>
      </w:r>
      <w:r>
        <w:rPr>
          <w:rFonts w:hint="cs"/>
          <w:rtl/>
        </w:rPr>
        <w:t xml:space="preserve"> השר פריצקי? מושחתים, פושעים, צריך לעצור אותם, איך הם לוקחים את המים? אז אנחנו מרשים לעצמנו הכול, השר פריצקי. אפשר לא לעמוד בשביתה של המכס ולעבור עם העגלה ולהגיד: בסך הכול קניתי ב-200 דולר, בלי להראות, שתי חולצות ושתי עניבות. זה מה שקניתי ב-200 דולר. למה א</w:t>
      </w:r>
      <w:r>
        <w:rPr>
          <w:rFonts w:hint="cs"/>
          <w:rtl/>
        </w:rPr>
        <w:t xml:space="preserve">ני צריך להישמע לשופטים? מה פתאום? מי אלה בכלל? מה שמותר לנו, אסור לעם. אנחנו נישאים מעם. </w:t>
      </w:r>
    </w:p>
    <w:p w14:paraId="0124E6CF" w14:textId="77777777" w:rsidR="00000000" w:rsidRDefault="00026F1C">
      <w:pPr>
        <w:pStyle w:val="a0"/>
        <w:rPr>
          <w:rFonts w:hint="cs"/>
          <w:rtl/>
        </w:rPr>
      </w:pPr>
    </w:p>
    <w:p w14:paraId="7FB7476C" w14:textId="77777777" w:rsidR="00000000" w:rsidRDefault="00026F1C">
      <w:pPr>
        <w:pStyle w:val="a0"/>
        <w:rPr>
          <w:rFonts w:hint="cs"/>
          <w:rtl/>
        </w:rPr>
      </w:pPr>
      <w:r>
        <w:rPr>
          <w:rFonts w:hint="cs"/>
          <w:rtl/>
        </w:rPr>
        <w:t>והממשלה שלנו, הבעלים על "מקורות", סוגרת את המים לאזרחים שמשלמים את הארנונה והמים. בא אזרח ומשלם מחיר מופקע. לא המחיר ש"מקורות" גובה מהעירייה. "מקורות" גובה כ-2 שקלים</w:t>
      </w:r>
      <w:r>
        <w:rPr>
          <w:rFonts w:hint="cs"/>
          <w:rtl/>
        </w:rPr>
        <w:t xml:space="preserve"> לערך, האזרח - עם הביוב - יכול להגיע גם ל-8 שקלים. האזרח משלם את מסיו, ובאים ומנתקים לו את המים. זה היה בצפת ובקריית-מלאכי, זה היה בדימונה ובקריית-שמונה וזה היה בגדרה. מה הבריונות הזאת?</w:t>
      </w:r>
    </w:p>
    <w:p w14:paraId="353BEB3A" w14:textId="77777777" w:rsidR="00000000" w:rsidRDefault="00026F1C">
      <w:pPr>
        <w:pStyle w:val="a0"/>
        <w:ind w:firstLine="0"/>
        <w:rPr>
          <w:rFonts w:hint="cs"/>
          <w:rtl/>
        </w:rPr>
      </w:pPr>
    </w:p>
    <w:p w14:paraId="56BBF226" w14:textId="77777777" w:rsidR="00000000" w:rsidRDefault="00026F1C">
      <w:pPr>
        <w:pStyle w:val="af0"/>
        <w:rPr>
          <w:rtl/>
        </w:rPr>
      </w:pPr>
      <w:r>
        <w:rPr>
          <w:rFonts w:hint="eastAsia"/>
          <w:rtl/>
        </w:rPr>
        <w:t>מרינה</w:t>
      </w:r>
      <w:r>
        <w:rPr>
          <w:rtl/>
        </w:rPr>
        <w:t xml:space="preserve"> סולודקין (הליכוד):</w:t>
      </w:r>
    </w:p>
    <w:p w14:paraId="03459318" w14:textId="77777777" w:rsidR="00000000" w:rsidRDefault="00026F1C">
      <w:pPr>
        <w:pStyle w:val="a0"/>
        <w:rPr>
          <w:rFonts w:hint="cs"/>
          <w:rtl/>
        </w:rPr>
      </w:pPr>
    </w:p>
    <w:p w14:paraId="1F28B9CA" w14:textId="77777777" w:rsidR="00000000" w:rsidRDefault="00026F1C">
      <w:pPr>
        <w:pStyle w:val="a0"/>
        <w:rPr>
          <w:rFonts w:hint="cs"/>
          <w:rtl/>
        </w:rPr>
      </w:pPr>
      <w:r>
        <w:rPr>
          <w:rFonts w:hint="cs"/>
          <w:rtl/>
        </w:rPr>
        <w:t xml:space="preserve">- - - </w:t>
      </w:r>
    </w:p>
    <w:p w14:paraId="786C4B74" w14:textId="77777777" w:rsidR="00000000" w:rsidRDefault="00026F1C">
      <w:pPr>
        <w:pStyle w:val="a0"/>
        <w:rPr>
          <w:rFonts w:hint="cs"/>
          <w:rtl/>
        </w:rPr>
      </w:pPr>
    </w:p>
    <w:p w14:paraId="6D97A683" w14:textId="77777777" w:rsidR="00000000" w:rsidRDefault="00026F1C">
      <w:pPr>
        <w:pStyle w:val="-"/>
        <w:rPr>
          <w:rtl/>
        </w:rPr>
      </w:pPr>
      <w:bookmarkStart w:id="707" w:name="FS000000556T10_12_2003_18_49_55C"/>
      <w:bookmarkEnd w:id="707"/>
      <w:r>
        <w:rPr>
          <w:rtl/>
        </w:rPr>
        <w:t>חיים כץ (הליכוד):</w:t>
      </w:r>
    </w:p>
    <w:p w14:paraId="6DDBD5B7" w14:textId="77777777" w:rsidR="00000000" w:rsidRDefault="00026F1C">
      <w:pPr>
        <w:pStyle w:val="a0"/>
        <w:rPr>
          <w:rtl/>
        </w:rPr>
      </w:pPr>
    </w:p>
    <w:p w14:paraId="25A2BD80" w14:textId="77777777" w:rsidR="00000000" w:rsidRDefault="00026F1C">
      <w:pPr>
        <w:pStyle w:val="a0"/>
        <w:rPr>
          <w:rFonts w:hint="cs"/>
          <w:rtl/>
        </w:rPr>
      </w:pPr>
      <w:r>
        <w:rPr>
          <w:rFonts w:hint="cs"/>
          <w:rtl/>
        </w:rPr>
        <w:t>מה הבריונות הזאת</w:t>
      </w:r>
      <w:r>
        <w:rPr>
          <w:rFonts w:hint="cs"/>
          <w:rtl/>
        </w:rPr>
        <w:t>? על מה? מה היה קורה, פריצקי, אם העובדים היו עושים את זה? מה הייתם אומרים פה, מהדוכן? לכלא. הם פושעים. כאילו כלום. אנחנו הממשלה, אנחנו הריבון. אז איפה אנחנו הממשלה ואנחנו הריבון כשהעובדים בקריית-מלאכי לא מקבלים משכורות כבר שמונה חודשים? באים לעבודה, קורעים</w:t>
      </w:r>
      <w:r>
        <w:rPr>
          <w:rFonts w:hint="cs"/>
          <w:rtl/>
        </w:rPr>
        <w:t xml:space="preserve"> את עצמם ולא מקבלים משכורת, ומשלמים על המים וסוגרים להם. זה נראה לך מוסרי? זו מדינה מוסרית? אנחנו יכולים להסתכל לאנשים בעיניים? </w:t>
      </w:r>
    </w:p>
    <w:p w14:paraId="6F4CA041" w14:textId="77777777" w:rsidR="00000000" w:rsidRDefault="00026F1C">
      <w:pPr>
        <w:pStyle w:val="a0"/>
        <w:rPr>
          <w:rFonts w:hint="cs"/>
          <w:rtl/>
        </w:rPr>
      </w:pPr>
    </w:p>
    <w:p w14:paraId="69ACC5C3" w14:textId="77777777" w:rsidR="00000000" w:rsidRDefault="00026F1C">
      <w:pPr>
        <w:pStyle w:val="a0"/>
        <w:rPr>
          <w:rFonts w:hint="cs"/>
          <w:rtl/>
        </w:rPr>
      </w:pPr>
      <w:r>
        <w:rPr>
          <w:rFonts w:hint="cs"/>
          <w:rtl/>
        </w:rPr>
        <w:t>אנחנו מרשים לעצמנו הכול, יש לנו הרוב הדורסני, ואנחנו יכולים לכפות הכול במדינה הזאת? כן צדק, לא צדק; כן מוסר, לא מוסר. אז מה אם</w:t>
      </w:r>
      <w:r>
        <w:rPr>
          <w:rFonts w:hint="cs"/>
          <w:rtl/>
        </w:rPr>
        <w:t xml:space="preserve"> שובתים במכס? אני שר. מי יגיד לי לעצור? אתם השובתים, לא דופק לכם חשבון, אני עובר. למה? למה זה צריך להיות? למה לא לעמוד בתור? למה לא לשים את שתי החולצות ולהגיד: קניתי שתי חולצות, קניתי שתי עניבות. לא קניתי כלום. למה? אז נעמוד שעתיים, אז נעמוד שלוש שעות. לא </w:t>
      </w:r>
      <w:r>
        <w:rPr>
          <w:rFonts w:hint="cs"/>
          <w:rtl/>
        </w:rPr>
        <w:t xml:space="preserve">מתאים לנו. אבל נבוא להידברות. </w:t>
      </w:r>
    </w:p>
    <w:p w14:paraId="242BB643" w14:textId="77777777" w:rsidR="00000000" w:rsidRDefault="00026F1C">
      <w:pPr>
        <w:pStyle w:val="a0"/>
        <w:rPr>
          <w:rFonts w:hint="cs"/>
          <w:rtl/>
        </w:rPr>
      </w:pPr>
    </w:p>
    <w:p w14:paraId="3BFBFBCF" w14:textId="77777777" w:rsidR="00000000" w:rsidRDefault="00026F1C">
      <w:pPr>
        <w:pStyle w:val="a0"/>
        <w:rPr>
          <w:rFonts w:hint="cs"/>
          <w:rtl/>
        </w:rPr>
      </w:pPr>
      <w:r>
        <w:rPr>
          <w:rFonts w:hint="cs"/>
          <w:rtl/>
        </w:rPr>
        <w:t>אני נגד שביתות. לא צריך לשבות, אבל אנחנו צריכים להוות דוגמה. אם אנחנו לא מהווים דוגמה במכס, כי אנחנו רוצים להקיא ולהוקיע את הוועדים הגדולים, בוא נהווה דוגמה בהתנהגות של הממשלה. מה זה הבריונות הזאת של סגירת המים לאנשים שמשלמי</w:t>
      </w:r>
      <w:r>
        <w:rPr>
          <w:rFonts w:hint="cs"/>
          <w:rtl/>
        </w:rPr>
        <w:t>ם? הם לא חייבים. הם שילמו את מסי המים והביוב. למה סוגרים להם את המים? איפה הממשלה הזאת? למה בבריונות? יש בעיה עם ראש העיר, יש בעיה עם מישהו - צריך לפתור את הבעיה.</w:t>
      </w:r>
    </w:p>
    <w:p w14:paraId="4CF81B60" w14:textId="77777777" w:rsidR="00000000" w:rsidRDefault="00026F1C">
      <w:pPr>
        <w:pStyle w:val="a0"/>
        <w:rPr>
          <w:rFonts w:hint="cs"/>
          <w:rtl/>
        </w:rPr>
      </w:pPr>
    </w:p>
    <w:p w14:paraId="653F1048" w14:textId="77777777" w:rsidR="00000000" w:rsidRDefault="00026F1C">
      <w:pPr>
        <w:pStyle w:val="a0"/>
        <w:rPr>
          <w:rFonts w:hint="cs"/>
          <w:rtl/>
        </w:rPr>
      </w:pPr>
      <w:r>
        <w:rPr>
          <w:rFonts w:hint="cs"/>
          <w:rtl/>
        </w:rPr>
        <w:t>אנחנו צריכים להיות מוסריים ואנחנו לא מתנהגים כמוסריים. נדמה לנו שמותר לנו הכול, ולא מותר לנו</w:t>
      </w:r>
      <w:r>
        <w:rPr>
          <w:rFonts w:hint="cs"/>
          <w:rtl/>
        </w:rPr>
        <w:t xml:space="preserve"> הכול. העיוורון הזה וחוסר הרגישות פוגעים בכל האוכלוסייה. פוגעים בזקנים, פוגעים בגמלאים, פוגעים בנכים, פוגעים בקצבאות הילדים. פוגעים בכולם. מותר לנו הכול בחקיקה, יש לנו רוב דורסני. אבל המעט שאנחנו צריכים להוות דוגמה - אנחנו לא. תנו סיבה אחת בעולם לסגור את ה</w:t>
      </w:r>
      <w:r>
        <w:rPr>
          <w:rFonts w:hint="cs"/>
          <w:rtl/>
        </w:rPr>
        <w:t xml:space="preserve">מים לתושב שמשלם מסים בקריית-מלאכי או בקריית-שמונה או בכל מקום. הוא משלם תמורת המים. תארו לכם שיבואו מהעירייה ויסגרו את הפלומבה של המים. אחד שלא משלם יביא אינסטלטור ויפתח את זה, וישימו לו ברז חדש. מה נעשה לו? נגיש תלונות? נלך למשטרה? </w:t>
      </w:r>
    </w:p>
    <w:p w14:paraId="3F609544" w14:textId="77777777" w:rsidR="00000000" w:rsidRDefault="00026F1C">
      <w:pPr>
        <w:pStyle w:val="a0"/>
        <w:rPr>
          <w:rFonts w:hint="cs"/>
          <w:rtl/>
        </w:rPr>
      </w:pPr>
    </w:p>
    <w:p w14:paraId="774B15E3" w14:textId="77777777" w:rsidR="00000000" w:rsidRDefault="00026F1C">
      <w:pPr>
        <w:pStyle w:val="a0"/>
        <w:rPr>
          <w:rFonts w:hint="cs"/>
          <w:rtl/>
        </w:rPr>
      </w:pPr>
      <w:r>
        <w:rPr>
          <w:rFonts w:hint="cs"/>
          <w:rtl/>
        </w:rPr>
        <w:t>נראה לי שאנחנו קצת מנ</w:t>
      </w:r>
      <w:r>
        <w:rPr>
          <w:rFonts w:hint="cs"/>
          <w:rtl/>
        </w:rPr>
        <w:t>וכרים. שאנחנו לא יודעים איפה אנחנו חיים. נראה לי שאנחנו בשיכרון חושים.</w:t>
      </w:r>
    </w:p>
    <w:p w14:paraId="16938A8C" w14:textId="77777777" w:rsidR="00000000" w:rsidRDefault="00026F1C">
      <w:pPr>
        <w:pStyle w:val="a0"/>
        <w:rPr>
          <w:rFonts w:hint="cs"/>
          <w:rtl/>
        </w:rPr>
      </w:pPr>
    </w:p>
    <w:p w14:paraId="3536D1AF" w14:textId="77777777" w:rsidR="00000000" w:rsidRDefault="00026F1C">
      <w:pPr>
        <w:pStyle w:val="af0"/>
        <w:rPr>
          <w:rtl/>
        </w:rPr>
      </w:pPr>
      <w:r>
        <w:rPr>
          <w:rtl/>
        </w:rPr>
        <w:t>דני יתום (העבודה-מימד):</w:t>
      </w:r>
    </w:p>
    <w:p w14:paraId="13170297" w14:textId="77777777" w:rsidR="00000000" w:rsidRDefault="00026F1C">
      <w:pPr>
        <w:pStyle w:val="a0"/>
        <w:rPr>
          <w:rtl/>
        </w:rPr>
      </w:pPr>
    </w:p>
    <w:p w14:paraId="74CB106D" w14:textId="77777777" w:rsidR="00000000" w:rsidRDefault="00026F1C">
      <w:pPr>
        <w:pStyle w:val="a0"/>
        <w:rPr>
          <w:rFonts w:hint="cs"/>
          <w:rtl/>
        </w:rPr>
      </w:pPr>
      <w:r>
        <w:rPr>
          <w:rFonts w:hint="cs"/>
          <w:rtl/>
        </w:rPr>
        <w:t>זה נקרא שיכרון כוח.</w:t>
      </w:r>
    </w:p>
    <w:p w14:paraId="2D4220EE" w14:textId="77777777" w:rsidR="00000000" w:rsidRDefault="00026F1C">
      <w:pPr>
        <w:pStyle w:val="a0"/>
        <w:ind w:firstLine="0"/>
        <w:rPr>
          <w:rFonts w:hint="cs"/>
          <w:rtl/>
        </w:rPr>
      </w:pPr>
    </w:p>
    <w:p w14:paraId="5CF623B3" w14:textId="77777777" w:rsidR="00000000" w:rsidRDefault="00026F1C">
      <w:pPr>
        <w:pStyle w:val="-"/>
        <w:rPr>
          <w:rtl/>
        </w:rPr>
      </w:pPr>
      <w:bookmarkStart w:id="708" w:name="FS000000556T10_12_2003_19_00_05C"/>
      <w:bookmarkEnd w:id="708"/>
      <w:r>
        <w:rPr>
          <w:rtl/>
        </w:rPr>
        <w:t>חיים כץ (הליכוד):</w:t>
      </w:r>
    </w:p>
    <w:p w14:paraId="69C470AD" w14:textId="77777777" w:rsidR="00000000" w:rsidRDefault="00026F1C">
      <w:pPr>
        <w:pStyle w:val="a0"/>
        <w:rPr>
          <w:rtl/>
        </w:rPr>
      </w:pPr>
    </w:p>
    <w:p w14:paraId="30239735" w14:textId="77777777" w:rsidR="00000000" w:rsidRDefault="00026F1C">
      <w:pPr>
        <w:pStyle w:val="a0"/>
        <w:rPr>
          <w:rFonts w:hint="cs"/>
          <w:rtl/>
        </w:rPr>
      </w:pPr>
      <w:r>
        <w:rPr>
          <w:rFonts w:hint="cs"/>
          <w:rtl/>
        </w:rPr>
        <w:t xml:space="preserve"> נראה לי שאנחנו צריכים לרדת קצת לעם. אנחנו, כולנו. עלינו להפסיק לטייל בעולם ולהיות פה, במקום שיש מצוקות. לנסות לעזור.</w:t>
      </w:r>
    </w:p>
    <w:p w14:paraId="606C977B" w14:textId="77777777" w:rsidR="00000000" w:rsidRDefault="00026F1C">
      <w:pPr>
        <w:pStyle w:val="a0"/>
        <w:ind w:firstLine="0"/>
        <w:rPr>
          <w:rFonts w:hint="cs"/>
          <w:rtl/>
        </w:rPr>
      </w:pPr>
    </w:p>
    <w:p w14:paraId="40FC319C" w14:textId="77777777" w:rsidR="00000000" w:rsidRDefault="00026F1C">
      <w:pPr>
        <w:pStyle w:val="af0"/>
        <w:rPr>
          <w:rtl/>
        </w:rPr>
      </w:pPr>
      <w:r>
        <w:rPr>
          <w:rFonts w:hint="eastAsia"/>
          <w:rtl/>
        </w:rPr>
        <w:t>מרינה</w:t>
      </w:r>
      <w:r>
        <w:rPr>
          <w:rtl/>
        </w:rPr>
        <w:t xml:space="preserve"> סולודקין (הליכוד):</w:t>
      </w:r>
    </w:p>
    <w:p w14:paraId="2608050A" w14:textId="77777777" w:rsidR="00000000" w:rsidRDefault="00026F1C">
      <w:pPr>
        <w:pStyle w:val="a0"/>
        <w:rPr>
          <w:rFonts w:hint="cs"/>
          <w:rtl/>
        </w:rPr>
      </w:pPr>
    </w:p>
    <w:p w14:paraId="1CB62288" w14:textId="77777777" w:rsidR="00000000" w:rsidRDefault="00026F1C">
      <w:pPr>
        <w:pStyle w:val="a0"/>
        <w:rPr>
          <w:rFonts w:hint="cs"/>
          <w:rtl/>
        </w:rPr>
      </w:pPr>
      <w:r>
        <w:rPr>
          <w:rFonts w:hint="cs"/>
          <w:rtl/>
        </w:rPr>
        <w:t xml:space="preserve">בקריית-מלאכי.   </w:t>
      </w:r>
    </w:p>
    <w:p w14:paraId="12578357" w14:textId="77777777" w:rsidR="00000000" w:rsidRDefault="00026F1C">
      <w:pPr>
        <w:pStyle w:val="a0"/>
        <w:ind w:firstLine="0"/>
        <w:rPr>
          <w:rFonts w:hint="cs"/>
          <w:rtl/>
        </w:rPr>
      </w:pPr>
    </w:p>
    <w:p w14:paraId="42566278" w14:textId="77777777" w:rsidR="00000000" w:rsidRDefault="00026F1C">
      <w:pPr>
        <w:pStyle w:val="-"/>
        <w:rPr>
          <w:rtl/>
        </w:rPr>
      </w:pPr>
      <w:bookmarkStart w:id="709" w:name="FS000000556T10_12_2003_19_00_14C"/>
      <w:bookmarkEnd w:id="709"/>
      <w:r>
        <w:rPr>
          <w:rtl/>
        </w:rPr>
        <w:t>חיים כץ (הליכוד):</w:t>
      </w:r>
    </w:p>
    <w:p w14:paraId="070C6279" w14:textId="77777777" w:rsidR="00000000" w:rsidRDefault="00026F1C">
      <w:pPr>
        <w:pStyle w:val="a0"/>
        <w:rPr>
          <w:rtl/>
        </w:rPr>
      </w:pPr>
    </w:p>
    <w:p w14:paraId="012A7D60" w14:textId="77777777" w:rsidR="00000000" w:rsidRDefault="00026F1C">
      <w:pPr>
        <w:pStyle w:val="a0"/>
        <w:rPr>
          <w:rFonts w:hint="cs"/>
          <w:rtl/>
        </w:rPr>
      </w:pPr>
      <w:r>
        <w:rPr>
          <w:rFonts w:hint="cs"/>
          <w:rtl/>
        </w:rPr>
        <w:t>בקריית-מלאכי. לדאוג למשכורות לעובדים ולחשוב שמונה פעמים לפני שמנתקים את המים ושמונה פעמים לפני שזורקים אדם לרחוב. קראתי שבשבוע האחרון זרקו 1,500 איש לרחוב.</w:t>
      </w:r>
    </w:p>
    <w:p w14:paraId="56186EF1" w14:textId="77777777" w:rsidR="00000000" w:rsidRDefault="00026F1C">
      <w:pPr>
        <w:pStyle w:val="a0"/>
        <w:ind w:firstLine="0"/>
        <w:rPr>
          <w:rFonts w:hint="cs"/>
          <w:rtl/>
        </w:rPr>
      </w:pPr>
    </w:p>
    <w:p w14:paraId="0264EDB2" w14:textId="77777777" w:rsidR="00000000" w:rsidRDefault="00026F1C">
      <w:pPr>
        <w:pStyle w:val="af0"/>
        <w:rPr>
          <w:rtl/>
        </w:rPr>
      </w:pPr>
      <w:r>
        <w:rPr>
          <w:rFonts w:hint="eastAsia"/>
          <w:rtl/>
        </w:rPr>
        <w:t>דני</w:t>
      </w:r>
      <w:r>
        <w:rPr>
          <w:rtl/>
        </w:rPr>
        <w:t xml:space="preserve"> יתום (העבודה-מימד):</w:t>
      </w:r>
    </w:p>
    <w:p w14:paraId="74FF71F2" w14:textId="77777777" w:rsidR="00000000" w:rsidRDefault="00026F1C">
      <w:pPr>
        <w:pStyle w:val="a0"/>
        <w:rPr>
          <w:rFonts w:hint="cs"/>
          <w:rtl/>
        </w:rPr>
      </w:pPr>
    </w:p>
    <w:p w14:paraId="06C3382C" w14:textId="77777777" w:rsidR="00000000" w:rsidRDefault="00026F1C">
      <w:pPr>
        <w:pStyle w:val="a0"/>
        <w:rPr>
          <w:rFonts w:hint="cs"/>
          <w:rtl/>
        </w:rPr>
      </w:pPr>
      <w:r>
        <w:rPr>
          <w:rFonts w:hint="cs"/>
          <w:rtl/>
        </w:rPr>
        <w:t>משפחות.</w:t>
      </w:r>
    </w:p>
    <w:p w14:paraId="0A4E9FB8" w14:textId="77777777" w:rsidR="00000000" w:rsidRDefault="00026F1C">
      <w:pPr>
        <w:pStyle w:val="-"/>
        <w:rPr>
          <w:rtl/>
        </w:rPr>
      </w:pPr>
      <w:bookmarkStart w:id="710" w:name="FS000000556T10_12_2003_19_01_01C"/>
      <w:bookmarkEnd w:id="710"/>
    </w:p>
    <w:p w14:paraId="0551FE02" w14:textId="77777777" w:rsidR="00000000" w:rsidRDefault="00026F1C">
      <w:pPr>
        <w:pStyle w:val="-"/>
        <w:rPr>
          <w:rtl/>
        </w:rPr>
      </w:pPr>
      <w:r>
        <w:rPr>
          <w:rFonts w:hint="eastAsia"/>
          <w:rtl/>
        </w:rPr>
        <w:t>חי</w:t>
      </w:r>
      <w:r>
        <w:rPr>
          <w:rFonts w:hint="eastAsia"/>
          <w:rtl/>
        </w:rPr>
        <w:t>ים</w:t>
      </w:r>
      <w:r>
        <w:rPr>
          <w:rtl/>
        </w:rPr>
        <w:t xml:space="preserve"> כץ (הליכוד):</w:t>
      </w:r>
    </w:p>
    <w:p w14:paraId="358A53FD" w14:textId="77777777" w:rsidR="00000000" w:rsidRDefault="00026F1C">
      <w:pPr>
        <w:pStyle w:val="a0"/>
        <w:rPr>
          <w:rFonts w:hint="cs"/>
          <w:rtl/>
        </w:rPr>
      </w:pPr>
    </w:p>
    <w:p w14:paraId="16C4F2C5" w14:textId="77777777" w:rsidR="00000000" w:rsidRDefault="00026F1C">
      <w:pPr>
        <w:pStyle w:val="a0"/>
        <w:rPr>
          <w:rFonts w:hint="cs"/>
          <w:rtl/>
        </w:rPr>
      </w:pPr>
      <w:r>
        <w:rPr>
          <w:rFonts w:hint="cs"/>
          <w:rtl/>
        </w:rPr>
        <w:t>משפחות שלא שילמו משכנתה. אולי יש סיבה שהם לא שילמו משכנתה. אבל אם אנחנו מאלצים אמא ובתה לגור בשובך יונים, אז יש לנו בעיה. אז לא צריך את הכוחניות. לא צריך את זה. צריך רגישות, לא בכוח - בהידברות, במשא-ומתן. אני יודע שזה יותר קשה. אני יודע שב</w:t>
      </w:r>
      <w:r>
        <w:rPr>
          <w:rFonts w:hint="cs"/>
          <w:rtl/>
        </w:rPr>
        <w:t>הצבעה כן - כן, לא - לא, אפשר להשיג הכול. אבל זה מה שאנחנו רוצים? זה מה שאנחנו מצפים? העם הזה ראוי להתייחסות אחרת, ליחס אחר, להרבה סבלנות, להרבה סובלנות. לכולם קשה. רק לשרים שלנו, שנוסעים קצת לטייל, אולי להם יותר קל. הם לא צריכים לספוג את המטלות. הם לא צריכ</w:t>
      </w:r>
      <w:r>
        <w:rPr>
          <w:rFonts w:hint="cs"/>
          <w:rtl/>
        </w:rPr>
        <w:t>ים לעמוד בשביתות. להם אולי לא סוגרים את המים.</w:t>
      </w:r>
    </w:p>
    <w:p w14:paraId="1CA22B96" w14:textId="77777777" w:rsidR="00000000" w:rsidRDefault="00026F1C">
      <w:pPr>
        <w:pStyle w:val="a0"/>
        <w:rPr>
          <w:rFonts w:hint="cs"/>
          <w:rtl/>
        </w:rPr>
      </w:pPr>
    </w:p>
    <w:p w14:paraId="146EDFEE" w14:textId="77777777" w:rsidR="00000000" w:rsidRDefault="00026F1C">
      <w:pPr>
        <w:pStyle w:val="a0"/>
        <w:rPr>
          <w:rFonts w:hint="cs"/>
          <w:rtl/>
        </w:rPr>
      </w:pPr>
      <w:r>
        <w:rPr>
          <w:rFonts w:hint="cs"/>
          <w:rtl/>
        </w:rPr>
        <w:t xml:space="preserve">אז אנחנו הגוף השולט. שאל חבר הכנסת יתום, אם אני בקואליציה. כן, אני בקואליציה אבל אני מוסרי. אני אגיד את מה שיש לי להגיד. </w:t>
      </w:r>
    </w:p>
    <w:p w14:paraId="7C91570B" w14:textId="77777777" w:rsidR="00000000" w:rsidRDefault="00026F1C">
      <w:pPr>
        <w:pStyle w:val="a0"/>
        <w:ind w:firstLine="0"/>
        <w:rPr>
          <w:rFonts w:hint="cs"/>
          <w:rtl/>
        </w:rPr>
      </w:pPr>
    </w:p>
    <w:p w14:paraId="6EC539EE" w14:textId="77777777" w:rsidR="00000000" w:rsidRDefault="00026F1C">
      <w:pPr>
        <w:pStyle w:val="af0"/>
        <w:rPr>
          <w:rtl/>
        </w:rPr>
      </w:pPr>
      <w:r>
        <w:rPr>
          <w:rFonts w:hint="eastAsia"/>
          <w:rtl/>
        </w:rPr>
        <w:t>דני</w:t>
      </w:r>
      <w:r>
        <w:rPr>
          <w:rtl/>
        </w:rPr>
        <w:t xml:space="preserve"> יתום (העבודה-מימד):</w:t>
      </w:r>
    </w:p>
    <w:p w14:paraId="1F4C3FE5" w14:textId="77777777" w:rsidR="00000000" w:rsidRDefault="00026F1C">
      <w:pPr>
        <w:pStyle w:val="a0"/>
        <w:rPr>
          <w:rFonts w:hint="cs"/>
          <w:rtl/>
        </w:rPr>
      </w:pPr>
    </w:p>
    <w:p w14:paraId="4B3C0557" w14:textId="77777777" w:rsidR="00000000" w:rsidRDefault="00026F1C">
      <w:pPr>
        <w:pStyle w:val="a0"/>
        <w:rPr>
          <w:rFonts w:hint="cs"/>
          <w:rtl/>
        </w:rPr>
      </w:pPr>
      <w:r>
        <w:rPr>
          <w:rFonts w:hint="cs"/>
          <w:rtl/>
        </w:rPr>
        <w:t>המבחן האמיתי יהיה בהצבעה על התקציב.</w:t>
      </w:r>
    </w:p>
    <w:p w14:paraId="58A5A994" w14:textId="77777777" w:rsidR="00000000" w:rsidRDefault="00026F1C">
      <w:pPr>
        <w:pStyle w:val="a0"/>
        <w:ind w:firstLine="0"/>
        <w:rPr>
          <w:rFonts w:hint="cs"/>
          <w:rtl/>
        </w:rPr>
      </w:pPr>
    </w:p>
    <w:p w14:paraId="66677DD6" w14:textId="77777777" w:rsidR="00000000" w:rsidRDefault="00026F1C">
      <w:pPr>
        <w:pStyle w:val="-"/>
        <w:rPr>
          <w:rtl/>
        </w:rPr>
      </w:pPr>
      <w:bookmarkStart w:id="711" w:name="FS000000556T10_12_2003_19_05_03C"/>
      <w:bookmarkEnd w:id="711"/>
      <w:r>
        <w:rPr>
          <w:rFonts w:hint="eastAsia"/>
          <w:rtl/>
        </w:rPr>
        <w:t>חיים</w:t>
      </w:r>
      <w:r>
        <w:rPr>
          <w:rtl/>
        </w:rPr>
        <w:t xml:space="preserve"> כץ (הליכוד):</w:t>
      </w:r>
    </w:p>
    <w:p w14:paraId="2B536A3D" w14:textId="77777777" w:rsidR="00000000" w:rsidRDefault="00026F1C">
      <w:pPr>
        <w:pStyle w:val="a0"/>
        <w:rPr>
          <w:rFonts w:hint="cs"/>
          <w:rtl/>
        </w:rPr>
      </w:pPr>
    </w:p>
    <w:p w14:paraId="3A1F646D" w14:textId="77777777" w:rsidR="00000000" w:rsidRDefault="00026F1C">
      <w:pPr>
        <w:pStyle w:val="a0"/>
        <w:rPr>
          <w:rFonts w:hint="cs"/>
          <w:rtl/>
        </w:rPr>
      </w:pPr>
      <w:r>
        <w:rPr>
          <w:rFonts w:hint="cs"/>
          <w:rtl/>
        </w:rPr>
        <w:t>כשאתם</w:t>
      </w:r>
      <w:r>
        <w:rPr>
          <w:rFonts w:hint="cs"/>
          <w:rtl/>
        </w:rPr>
        <w:t xml:space="preserve"> הייתם בקואליציה, ואתה לא היית אז, אתם התנהגתם אותו דבר. תראה, אתה חבר כנסת חדש ואתה צריך לדעת שהצבעה על התקציב זה אי-אמון, ואם אני אצביע נגד התקציב לא אוכל להתמודד לכנסת בשום רשימה קיימת. בהצבעה על התוכנית הכלכלית, כשאתם ברחתם, כולכם, אני הצבעתי נגד. אז ב</w:t>
      </w:r>
      <w:r>
        <w:rPr>
          <w:rFonts w:hint="cs"/>
          <w:rtl/>
        </w:rPr>
        <w:t>ואו, אל תטיפו מוסר. תתנהגו אתם כמו שצריך להתנהג - -</w:t>
      </w:r>
    </w:p>
    <w:p w14:paraId="615C8143" w14:textId="77777777" w:rsidR="00000000" w:rsidRDefault="00026F1C">
      <w:pPr>
        <w:pStyle w:val="a0"/>
        <w:ind w:firstLine="0"/>
        <w:rPr>
          <w:rFonts w:hint="cs"/>
          <w:rtl/>
        </w:rPr>
      </w:pPr>
    </w:p>
    <w:p w14:paraId="34D7D51C" w14:textId="77777777" w:rsidR="00000000" w:rsidRDefault="00026F1C">
      <w:pPr>
        <w:pStyle w:val="af0"/>
        <w:rPr>
          <w:rtl/>
        </w:rPr>
      </w:pPr>
      <w:r>
        <w:rPr>
          <w:rFonts w:hint="eastAsia"/>
          <w:rtl/>
        </w:rPr>
        <w:t>דני</w:t>
      </w:r>
      <w:r>
        <w:rPr>
          <w:rtl/>
        </w:rPr>
        <w:t xml:space="preserve"> יתום (העבודה-מימד):</w:t>
      </w:r>
    </w:p>
    <w:p w14:paraId="571770FB" w14:textId="77777777" w:rsidR="00000000" w:rsidRDefault="00026F1C">
      <w:pPr>
        <w:pStyle w:val="a0"/>
        <w:rPr>
          <w:rFonts w:hint="cs"/>
          <w:rtl/>
        </w:rPr>
      </w:pPr>
    </w:p>
    <w:p w14:paraId="395636E8" w14:textId="77777777" w:rsidR="00000000" w:rsidRDefault="00026F1C">
      <w:pPr>
        <w:pStyle w:val="a0"/>
        <w:rPr>
          <w:rFonts w:hint="cs"/>
          <w:rtl/>
        </w:rPr>
      </w:pPr>
      <w:r>
        <w:rPr>
          <w:rFonts w:hint="cs"/>
          <w:rtl/>
        </w:rPr>
        <w:t>אנחנו עזבנו לאות מחאה על הפעולה ההרסנית שאתה בעצמך מדבר עליה.</w:t>
      </w:r>
    </w:p>
    <w:p w14:paraId="3B85476F" w14:textId="77777777" w:rsidR="00000000" w:rsidRDefault="00026F1C">
      <w:pPr>
        <w:pStyle w:val="a0"/>
        <w:ind w:firstLine="0"/>
        <w:rPr>
          <w:rFonts w:hint="cs"/>
          <w:rtl/>
        </w:rPr>
      </w:pPr>
    </w:p>
    <w:p w14:paraId="03124F69" w14:textId="77777777" w:rsidR="00000000" w:rsidRDefault="00026F1C">
      <w:pPr>
        <w:pStyle w:val="-"/>
        <w:rPr>
          <w:rtl/>
        </w:rPr>
      </w:pPr>
      <w:bookmarkStart w:id="712" w:name="FS000000556T10_12_2003_19_10_01C"/>
      <w:bookmarkEnd w:id="712"/>
      <w:r>
        <w:rPr>
          <w:rFonts w:hint="eastAsia"/>
          <w:rtl/>
        </w:rPr>
        <w:t>חיים</w:t>
      </w:r>
      <w:r>
        <w:rPr>
          <w:rtl/>
        </w:rPr>
        <w:t xml:space="preserve"> כץ (הליכוד):</w:t>
      </w:r>
    </w:p>
    <w:p w14:paraId="707D19B4" w14:textId="77777777" w:rsidR="00000000" w:rsidRDefault="00026F1C">
      <w:pPr>
        <w:pStyle w:val="a0"/>
        <w:rPr>
          <w:rFonts w:hint="cs"/>
          <w:rtl/>
        </w:rPr>
      </w:pPr>
    </w:p>
    <w:p w14:paraId="0A4FEED4" w14:textId="77777777" w:rsidR="00000000" w:rsidRDefault="00026F1C">
      <w:pPr>
        <w:pStyle w:val="a0"/>
        <w:rPr>
          <w:rFonts w:hint="cs"/>
          <w:rtl/>
        </w:rPr>
      </w:pPr>
      <w:r>
        <w:rPr>
          <w:rFonts w:hint="cs"/>
          <w:rtl/>
        </w:rPr>
        <w:t>- - תהיו אופוזיציה אמיתית. אנחנו, כל הבית הזה, נגלה רגישות חברתית וניתן לעם ישראל את מה שמגיע לו</w:t>
      </w:r>
      <w:r>
        <w:rPr>
          <w:rFonts w:hint="cs"/>
          <w:rtl/>
        </w:rPr>
        <w:t xml:space="preserve"> באמת. תודה רבה.</w:t>
      </w:r>
    </w:p>
    <w:p w14:paraId="3789FCBB" w14:textId="77777777" w:rsidR="00000000" w:rsidRDefault="00026F1C">
      <w:pPr>
        <w:pStyle w:val="a0"/>
        <w:ind w:firstLine="0"/>
        <w:rPr>
          <w:rFonts w:hint="cs"/>
          <w:rtl/>
        </w:rPr>
      </w:pPr>
    </w:p>
    <w:p w14:paraId="43B150E0" w14:textId="77777777" w:rsidR="00000000" w:rsidRDefault="00026F1C">
      <w:pPr>
        <w:pStyle w:val="af1"/>
        <w:rPr>
          <w:rtl/>
        </w:rPr>
      </w:pPr>
      <w:r>
        <w:rPr>
          <w:rFonts w:hint="eastAsia"/>
          <w:rtl/>
        </w:rPr>
        <w:t>היו</w:t>
      </w:r>
      <w:r>
        <w:rPr>
          <w:rtl/>
        </w:rPr>
        <w:t>"ר משה כחלון:</w:t>
      </w:r>
    </w:p>
    <w:p w14:paraId="04786B09" w14:textId="77777777" w:rsidR="00000000" w:rsidRDefault="00026F1C">
      <w:pPr>
        <w:pStyle w:val="a0"/>
        <w:rPr>
          <w:rFonts w:hint="cs"/>
          <w:rtl/>
        </w:rPr>
      </w:pPr>
    </w:p>
    <w:p w14:paraId="1AAEDA97" w14:textId="77777777" w:rsidR="00000000" w:rsidRDefault="00026F1C">
      <w:pPr>
        <w:pStyle w:val="a0"/>
        <w:rPr>
          <w:rFonts w:hint="cs"/>
          <w:rtl/>
        </w:rPr>
      </w:pPr>
      <w:r>
        <w:rPr>
          <w:rFonts w:hint="cs"/>
          <w:rtl/>
        </w:rPr>
        <w:t>תודה רבה.שר התשתיות, בבקשה.</w:t>
      </w:r>
    </w:p>
    <w:p w14:paraId="41048DAD" w14:textId="77777777" w:rsidR="00000000" w:rsidRDefault="00026F1C">
      <w:pPr>
        <w:pStyle w:val="af0"/>
        <w:rPr>
          <w:rtl/>
        </w:rPr>
      </w:pPr>
    </w:p>
    <w:p w14:paraId="66BBEFE0" w14:textId="77777777" w:rsidR="00000000" w:rsidRDefault="00026F1C">
      <w:pPr>
        <w:pStyle w:val="af0"/>
        <w:rPr>
          <w:rtl/>
        </w:rPr>
      </w:pPr>
      <w:r>
        <w:rPr>
          <w:rFonts w:hint="eastAsia"/>
          <w:rtl/>
        </w:rPr>
        <w:t>נסים</w:t>
      </w:r>
      <w:r>
        <w:rPr>
          <w:rtl/>
        </w:rPr>
        <w:t xml:space="preserve"> דהן (ש"ס):</w:t>
      </w:r>
    </w:p>
    <w:p w14:paraId="52EE4FE5" w14:textId="77777777" w:rsidR="00000000" w:rsidRDefault="00026F1C">
      <w:pPr>
        <w:pStyle w:val="a0"/>
        <w:rPr>
          <w:rFonts w:hint="cs"/>
          <w:rtl/>
        </w:rPr>
      </w:pPr>
    </w:p>
    <w:p w14:paraId="1B7BF722" w14:textId="77777777" w:rsidR="00000000" w:rsidRDefault="00026F1C">
      <w:pPr>
        <w:pStyle w:val="a0"/>
        <w:rPr>
          <w:rFonts w:hint="cs"/>
          <w:rtl/>
        </w:rPr>
      </w:pPr>
      <w:r>
        <w:rPr>
          <w:rFonts w:hint="cs"/>
          <w:rtl/>
        </w:rPr>
        <w:t xml:space="preserve">מה אתה יכול לענות, השר פריצקי, הוא צודק.   </w:t>
      </w:r>
    </w:p>
    <w:p w14:paraId="7DC49F40" w14:textId="77777777" w:rsidR="00000000" w:rsidRDefault="00026F1C">
      <w:pPr>
        <w:pStyle w:val="a0"/>
        <w:ind w:firstLine="0"/>
        <w:rPr>
          <w:rFonts w:hint="cs"/>
          <w:rtl/>
        </w:rPr>
      </w:pPr>
    </w:p>
    <w:p w14:paraId="7B1E5A86" w14:textId="77777777" w:rsidR="00000000" w:rsidRDefault="00026F1C">
      <w:pPr>
        <w:pStyle w:val="af0"/>
        <w:rPr>
          <w:rtl/>
        </w:rPr>
      </w:pPr>
      <w:r>
        <w:rPr>
          <w:rFonts w:hint="eastAsia"/>
          <w:rtl/>
        </w:rPr>
        <w:t>דני</w:t>
      </w:r>
      <w:r>
        <w:rPr>
          <w:rtl/>
        </w:rPr>
        <w:t xml:space="preserve"> יתום (העבודה-מימד):</w:t>
      </w:r>
    </w:p>
    <w:p w14:paraId="5683C5AF" w14:textId="77777777" w:rsidR="00000000" w:rsidRDefault="00026F1C">
      <w:pPr>
        <w:pStyle w:val="a0"/>
        <w:rPr>
          <w:rFonts w:hint="cs"/>
          <w:rtl/>
        </w:rPr>
      </w:pPr>
    </w:p>
    <w:p w14:paraId="18439FEC" w14:textId="77777777" w:rsidR="00000000" w:rsidRDefault="00026F1C">
      <w:pPr>
        <w:pStyle w:val="a0"/>
        <w:rPr>
          <w:rFonts w:hint="cs"/>
          <w:rtl/>
        </w:rPr>
      </w:pPr>
      <w:r>
        <w:rPr>
          <w:rFonts w:hint="cs"/>
          <w:rtl/>
        </w:rPr>
        <w:t>השר פריצקי רוצה להתנצל.</w:t>
      </w:r>
    </w:p>
    <w:p w14:paraId="755ACFF0" w14:textId="77777777" w:rsidR="00000000" w:rsidRDefault="00026F1C">
      <w:pPr>
        <w:pStyle w:val="a0"/>
        <w:ind w:firstLine="0"/>
        <w:rPr>
          <w:rFonts w:hint="cs"/>
          <w:rtl/>
        </w:rPr>
      </w:pPr>
    </w:p>
    <w:p w14:paraId="37E814A9" w14:textId="77777777" w:rsidR="00000000" w:rsidRDefault="00026F1C">
      <w:pPr>
        <w:pStyle w:val="a"/>
        <w:rPr>
          <w:rtl/>
        </w:rPr>
      </w:pPr>
      <w:bookmarkStart w:id="713" w:name="FS000000520T10_12_2003_19_11_20"/>
      <w:bookmarkStart w:id="714" w:name="_Toc70328447"/>
      <w:bookmarkEnd w:id="713"/>
      <w:r>
        <w:rPr>
          <w:rFonts w:hint="eastAsia"/>
          <w:rtl/>
        </w:rPr>
        <w:t>שר</w:t>
      </w:r>
      <w:r>
        <w:rPr>
          <w:rtl/>
        </w:rPr>
        <w:t xml:space="preserve"> התשתיות הלאומיות יוסף פריצקי:</w:t>
      </w:r>
      <w:bookmarkEnd w:id="714"/>
    </w:p>
    <w:p w14:paraId="5D6D7594" w14:textId="77777777" w:rsidR="00000000" w:rsidRDefault="00026F1C">
      <w:pPr>
        <w:pStyle w:val="a0"/>
        <w:rPr>
          <w:rFonts w:hint="cs"/>
          <w:rtl/>
        </w:rPr>
      </w:pPr>
    </w:p>
    <w:p w14:paraId="4B4494F8" w14:textId="77777777" w:rsidR="00000000" w:rsidRDefault="00026F1C">
      <w:pPr>
        <w:pStyle w:val="a0"/>
        <w:rPr>
          <w:rFonts w:hint="cs"/>
          <w:rtl/>
        </w:rPr>
      </w:pPr>
      <w:r>
        <w:rPr>
          <w:rFonts w:hint="cs"/>
          <w:rtl/>
        </w:rPr>
        <w:t>אדוני היושב-ראש, כנסת נכבדה, אם בהתנצלות עסקי</w:t>
      </w:r>
      <w:r>
        <w:rPr>
          <w:rFonts w:hint="cs"/>
          <w:rtl/>
        </w:rPr>
        <w:t>נן, אני מתנצל בפני עם ישראל שיש לכם חבר כנסת כמו חיים כץ. זו ההתנצלות הראשונה שאני יכול לומר. דמגוג שפל ונקלה. ערמות של דמגוגיה שאין להן בסיס מחבר קואליציה. טובל ושרץ בידך.</w:t>
      </w:r>
    </w:p>
    <w:p w14:paraId="2113BEA5" w14:textId="77777777" w:rsidR="00000000" w:rsidRDefault="00026F1C">
      <w:pPr>
        <w:pStyle w:val="a0"/>
        <w:ind w:firstLine="0"/>
        <w:rPr>
          <w:rFonts w:hint="cs"/>
          <w:rtl/>
        </w:rPr>
      </w:pPr>
    </w:p>
    <w:p w14:paraId="0D857D89" w14:textId="77777777" w:rsidR="00000000" w:rsidRDefault="00026F1C">
      <w:pPr>
        <w:pStyle w:val="af0"/>
        <w:rPr>
          <w:rtl/>
        </w:rPr>
      </w:pPr>
      <w:r>
        <w:rPr>
          <w:rFonts w:hint="eastAsia"/>
          <w:rtl/>
        </w:rPr>
        <w:t>נסים</w:t>
      </w:r>
      <w:r>
        <w:rPr>
          <w:rtl/>
        </w:rPr>
        <w:t xml:space="preserve"> דהן (ש"ס):</w:t>
      </w:r>
    </w:p>
    <w:p w14:paraId="552DB015" w14:textId="77777777" w:rsidR="00000000" w:rsidRDefault="00026F1C">
      <w:pPr>
        <w:pStyle w:val="a0"/>
        <w:rPr>
          <w:rFonts w:hint="cs"/>
          <w:rtl/>
        </w:rPr>
      </w:pPr>
    </w:p>
    <w:p w14:paraId="54C90220" w14:textId="77777777" w:rsidR="00000000" w:rsidRDefault="00026F1C">
      <w:pPr>
        <w:pStyle w:val="a0"/>
        <w:rPr>
          <w:rFonts w:hint="cs"/>
          <w:rtl/>
        </w:rPr>
      </w:pPr>
      <w:r>
        <w:rPr>
          <w:rFonts w:hint="cs"/>
          <w:rtl/>
        </w:rPr>
        <w:t>השר פריצקי, זה יותר חמור מ"חזיר".</w:t>
      </w:r>
    </w:p>
    <w:p w14:paraId="3E636010" w14:textId="77777777" w:rsidR="00000000" w:rsidRDefault="00026F1C">
      <w:pPr>
        <w:pStyle w:val="a0"/>
        <w:ind w:firstLine="0"/>
        <w:rPr>
          <w:rFonts w:hint="cs"/>
          <w:rtl/>
        </w:rPr>
      </w:pPr>
    </w:p>
    <w:p w14:paraId="056928DF" w14:textId="77777777" w:rsidR="00000000" w:rsidRDefault="00026F1C">
      <w:pPr>
        <w:pStyle w:val="af0"/>
        <w:rPr>
          <w:rtl/>
        </w:rPr>
      </w:pPr>
      <w:r>
        <w:rPr>
          <w:rFonts w:hint="eastAsia"/>
          <w:rtl/>
        </w:rPr>
        <w:t>נסים</w:t>
      </w:r>
      <w:r>
        <w:rPr>
          <w:rtl/>
        </w:rPr>
        <w:t xml:space="preserve"> זאב (ש"ס):</w:t>
      </w:r>
    </w:p>
    <w:p w14:paraId="2E51AB6F" w14:textId="77777777" w:rsidR="00000000" w:rsidRDefault="00026F1C">
      <w:pPr>
        <w:pStyle w:val="a0"/>
        <w:rPr>
          <w:rFonts w:hint="cs"/>
          <w:rtl/>
        </w:rPr>
      </w:pPr>
    </w:p>
    <w:p w14:paraId="0E2A928D" w14:textId="77777777" w:rsidR="00000000" w:rsidRDefault="00026F1C">
      <w:pPr>
        <w:pStyle w:val="a0"/>
        <w:rPr>
          <w:rFonts w:hint="cs"/>
          <w:rtl/>
        </w:rPr>
      </w:pPr>
      <w:r>
        <w:rPr>
          <w:rFonts w:hint="cs"/>
          <w:rtl/>
        </w:rPr>
        <w:t>- - -</w:t>
      </w:r>
    </w:p>
    <w:p w14:paraId="1244DACE" w14:textId="77777777" w:rsidR="00000000" w:rsidRDefault="00026F1C">
      <w:pPr>
        <w:pStyle w:val="a0"/>
        <w:ind w:firstLine="0"/>
        <w:rPr>
          <w:rFonts w:hint="cs"/>
          <w:rtl/>
        </w:rPr>
      </w:pPr>
    </w:p>
    <w:p w14:paraId="768AD16C" w14:textId="77777777" w:rsidR="00000000" w:rsidRDefault="00026F1C">
      <w:pPr>
        <w:pStyle w:val="-"/>
        <w:rPr>
          <w:rtl/>
        </w:rPr>
      </w:pPr>
      <w:bookmarkStart w:id="715" w:name="FS000000520T10_12_2003_19_14_16C"/>
      <w:bookmarkEnd w:id="715"/>
      <w:r>
        <w:rPr>
          <w:rtl/>
        </w:rPr>
        <w:t>שר התש</w:t>
      </w:r>
      <w:r>
        <w:rPr>
          <w:rtl/>
        </w:rPr>
        <w:t>תיות הלאומיות יוסף פריצקי:</w:t>
      </w:r>
    </w:p>
    <w:p w14:paraId="46910C1A" w14:textId="77777777" w:rsidR="00000000" w:rsidRDefault="00026F1C">
      <w:pPr>
        <w:pStyle w:val="a0"/>
        <w:rPr>
          <w:rtl/>
        </w:rPr>
      </w:pPr>
    </w:p>
    <w:p w14:paraId="458A22A1" w14:textId="77777777" w:rsidR="00000000" w:rsidRDefault="00026F1C">
      <w:pPr>
        <w:pStyle w:val="a0"/>
        <w:rPr>
          <w:rFonts w:hint="cs"/>
          <w:rtl/>
        </w:rPr>
      </w:pPr>
      <w:r>
        <w:rPr>
          <w:rFonts w:hint="cs"/>
          <w:rtl/>
        </w:rPr>
        <w:t>טובל ושרץ בידו. חבר הקואליציה עומד כאן ותוקף - - -</w:t>
      </w:r>
    </w:p>
    <w:p w14:paraId="5F5F4484" w14:textId="77777777" w:rsidR="00000000" w:rsidRDefault="00026F1C">
      <w:pPr>
        <w:pStyle w:val="a0"/>
        <w:ind w:firstLine="0"/>
        <w:rPr>
          <w:rFonts w:hint="cs"/>
          <w:rtl/>
        </w:rPr>
      </w:pPr>
    </w:p>
    <w:p w14:paraId="64D46779" w14:textId="77777777" w:rsidR="00000000" w:rsidRDefault="00026F1C">
      <w:pPr>
        <w:pStyle w:val="af1"/>
        <w:rPr>
          <w:rtl/>
        </w:rPr>
      </w:pPr>
      <w:r>
        <w:rPr>
          <w:rtl/>
        </w:rPr>
        <w:t>היו"ר משה כחלון:</w:t>
      </w:r>
    </w:p>
    <w:p w14:paraId="43927FE6" w14:textId="77777777" w:rsidR="00000000" w:rsidRDefault="00026F1C">
      <w:pPr>
        <w:pStyle w:val="a0"/>
        <w:rPr>
          <w:rtl/>
        </w:rPr>
      </w:pPr>
    </w:p>
    <w:p w14:paraId="66416674" w14:textId="77777777" w:rsidR="00000000" w:rsidRDefault="00026F1C">
      <w:pPr>
        <w:pStyle w:val="a0"/>
        <w:rPr>
          <w:rFonts w:hint="cs"/>
          <w:rtl/>
        </w:rPr>
      </w:pPr>
      <w:r>
        <w:rPr>
          <w:rFonts w:hint="cs"/>
          <w:rtl/>
        </w:rPr>
        <w:t>חבר הכנסת זאב, אני כאן. השר פריצקי, אני חושב שהדברים שאמרת הם חמורים.</w:t>
      </w:r>
    </w:p>
    <w:p w14:paraId="7604706A" w14:textId="77777777" w:rsidR="00000000" w:rsidRDefault="00026F1C">
      <w:pPr>
        <w:pStyle w:val="a0"/>
        <w:ind w:firstLine="0"/>
        <w:rPr>
          <w:rFonts w:hint="cs"/>
          <w:rtl/>
        </w:rPr>
      </w:pPr>
    </w:p>
    <w:p w14:paraId="23599183" w14:textId="77777777" w:rsidR="00000000" w:rsidRDefault="00026F1C">
      <w:pPr>
        <w:pStyle w:val="-"/>
        <w:rPr>
          <w:rtl/>
        </w:rPr>
      </w:pPr>
      <w:bookmarkStart w:id="716" w:name="FS000000520T10_12_2003_19_15_28C"/>
      <w:bookmarkEnd w:id="716"/>
      <w:r>
        <w:rPr>
          <w:rtl/>
        </w:rPr>
        <w:t>שר התשתיות הלאומיות יוסף פריצקי:</w:t>
      </w:r>
    </w:p>
    <w:p w14:paraId="3E3023EF" w14:textId="77777777" w:rsidR="00000000" w:rsidRDefault="00026F1C">
      <w:pPr>
        <w:pStyle w:val="a0"/>
        <w:rPr>
          <w:rtl/>
        </w:rPr>
      </w:pPr>
    </w:p>
    <w:p w14:paraId="57DF5D64" w14:textId="77777777" w:rsidR="00000000" w:rsidRDefault="00026F1C">
      <w:pPr>
        <w:pStyle w:val="a0"/>
        <w:rPr>
          <w:rFonts w:hint="cs"/>
          <w:rtl/>
        </w:rPr>
      </w:pPr>
      <w:r>
        <w:rPr>
          <w:rFonts w:hint="cs"/>
          <w:rtl/>
        </w:rPr>
        <w:t>הם חמורים, הם לא מתקרבים לאפס קצהו של הדמגוג הזה. יוש</w:t>
      </w:r>
      <w:r>
        <w:rPr>
          <w:rFonts w:hint="cs"/>
          <w:rtl/>
        </w:rPr>
        <w:t xml:space="preserve">ב חבר כנסת בקואליציה ומעז לעמוד כאן, אני מוכרח לומר לך - שיעור לא רע נתת בדמגוגיה. פחות טוב ממורך ורבך, עמיר פרץ, אבל שיעור לא רע. </w:t>
      </w:r>
    </w:p>
    <w:p w14:paraId="2F0EAFCD" w14:textId="77777777" w:rsidR="00000000" w:rsidRDefault="00026F1C">
      <w:pPr>
        <w:pStyle w:val="a0"/>
        <w:rPr>
          <w:rFonts w:hint="cs"/>
          <w:rtl/>
        </w:rPr>
      </w:pPr>
    </w:p>
    <w:p w14:paraId="617B2995" w14:textId="77777777" w:rsidR="00000000" w:rsidRDefault="00026F1C">
      <w:pPr>
        <w:pStyle w:val="a0"/>
        <w:rPr>
          <w:rFonts w:hint="cs"/>
          <w:rtl/>
        </w:rPr>
      </w:pPr>
      <w:r>
        <w:rPr>
          <w:rFonts w:hint="cs"/>
          <w:rtl/>
        </w:rPr>
        <w:t>עכשיו אני אענה לך על ראשון ראשון ועל אחרון אחרון. הדבר הראשון הוא כך: נסיעתי לחוץ-לארץ היתה לכנס שרי האנרגיה של מדינות המזר</w:t>
      </w:r>
      <w:r>
        <w:rPr>
          <w:rFonts w:hint="cs"/>
          <w:rtl/>
        </w:rPr>
        <w:t>ח התיכון ואירופה. שם נחתם, לשמחתי, הסכם שיתוף פעולה בין ישראל לפלסטינים. דרך אגב, כל אירופה הריעה להסכם הזה.</w:t>
      </w:r>
    </w:p>
    <w:p w14:paraId="4CF7185D" w14:textId="77777777" w:rsidR="00000000" w:rsidRDefault="00026F1C">
      <w:pPr>
        <w:pStyle w:val="af0"/>
        <w:rPr>
          <w:rtl/>
        </w:rPr>
      </w:pPr>
      <w:r>
        <w:rPr>
          <w:rtl/>
        </w:rPr>
        <w:br/>
        <w:t>מגלי והבה (הליכוד):</w:t>
      </w:r>
    </w:p>
    <w:p w14:paraId="3E6E7C74" w14:textId="77777777" w:rsidR="00000000" w:rsidRDefault="00026F1C">
      <w:pPr>
        <w:pStyle w:val="a0"/>
        <w:rPr>
          <w:rtl/>
        </w:rPr>
      </w:pPr>
    </w:p>
    <w:p w14:paraId="2FA951B9" w14:textId="77777777" w:rsidR="00000000" w:rsidRDefault="00026F1C">
      <w:pPr>
        <w:pStyle w:val="a0"/>
        <w:rPr>
          <w:rFonts w:hint="cs"/>
          <w:rtl/>
        </w:rPr>
      </w:pPr>
      <w:r>
        <w:rPr>
          <w:rFonts w:hint="cs"/>
          <w:rtl/>
        </w:rPr>
        <w:t>- - -</w:t>
      </w:r>
    </w:p>
    <w:p w14:paraId="0DB0E90C" w14:textId="77777777" w:rsidR="00000000" w:rsidRDefault="00026F1C">
      <w:pPr>
        <w:pStyle w:val="a"/>
        <w:rPr>
          <w:rFonts w:hint="cs"/>
          <w:rtl/>
        </w:rPr>
      </w:pPr>
      <w:bookmarkStart w:id="717" w:name="FS000000520T10_12_2003_18_52_03"/>
      <w:bookmarkEnd w:id="717"/>
    </w:p>
    <w:p w14:paraId="56E925BC" w14:textId="77777777" w:rsidR="00000000" w:rsidRDefault="00026F1C">
      <w:pPr>
        <w:pStyle w:val="-"/>
        <w:rPr>
          <w:rtl/>
        </w:rPr>
      </w:pPr>
      <w:bookmarkStart w:id="718" w:name="FS000000520T10_12_2003_18_52_07C"/>
      <w:bookmarkEnd w:id="718"/>
      <w:r>
        <w:rPr>
          <w:rtl/>
        </w:rPr>
        <w:t>שר התשתיות הלאומיות יוסף פריצקי:</w:t>
      </w:r>
    </w:p>
    <w:p w14:paraId="495975DD" w14:textId="77777777" w:rsidR="00000000" w:rsidRDefault="00026F1C">
      <w:pPr>
        <w:pStyle w:val="a0"/>
        <w:rPr>
          <w:rtl/>
        </w:rPr>
      </w:pPr>
    </w:p>
    <w:p w14:paraId="080B6D97" w14:textId="77777777" w:rsidR="00000000" w:rsidRDefault="00026F1C">
      <w:pPr>
        <w:pStyle w:val="a0"/>
        <w:rPr>
          <w:rFonts w:hint="cs"/>
          <w:rtl/>
        </w:rPr>
      </w:pPr>
      <w:r>
        <w:rPr>
          <w:rFonts w:hint="cs"/>
          <w:rtl/>
        </w:rPr>
        <w:t>אף אחד לא נסע לאירופה בשביל לבלות. אני את הבילויים שלי עושה בארץ. ולעמוד כאן ליד הדו</w:t>
      </w:r>
      <w:r>
        <w:rPr>
          <w:rFonts w:hint="cs"/>
          <w:rtl/>
        </w:rPr>
        <w:t xml:space="preserve">כן, חבר הכנסת כץ - גם אתה נדמה לי נוסע לטורקיה ומבלה לא רע על חשבון הכנסת - - </w:t>
      </w:r>
    </w:p>
    <w:p w14:paraId="3977E637" w14:textId="77777777" w:rsidR="00000000" w:rsidRDefault="00026F1C">
      <w:pPr>
        <w:pStyle w:val="af0"/>
        <w:rPr>
          <w:rtl/>
        </w:rPr>
      </w:pPr>
      <w:r>
        <w:rPr>
          <w:rtl/>
        </w:rPr>
        <w:br/>
        <w:t>חיים כץ (הליכוד):</w:t>
      </w:r>
    </w:p>
    <w:p w14:paraId="47C793D6" w14:textId="77777777" w:rsidR="00000000" w:rsidRDefault="00026F1C">
      <w:pPr>
        <w:pStyle w:val="a0"/>
        <w:rPr>
          <w:rtl/>
        </w:rPr>
      </w:pPr>
    </w:p>
    <w:p w14:paraId="4E7F5A00" w14:textId="77777777" w:rsidR="00000000" w:rsidRDefault="00026F1C">
      <w:pPr>
        <w:pStyle w:val="a0"/>
        <w:rPr>
          <w:rFonts w:hint="cs"/>
          <w:rtl/>
        </w:rPr>
      </w:pPr>
      <w:r>
        <w:rPr>
          <w:rFonts w:hint="cs"/>
          <w:rtl/>
        </w:rPr>
        <w:t xml:space="preserve">בשתי כנסות נסעתי פעם אחת. </w:t>
      </w:r>
    </w:p>
    <w:p w14:paraId="06AC8300" w14:textId="77777777" w:rsidR="00000000" w:rsidRDefault="00026F1C">
      <w:pPr>
        <w:pStyle w:val="-"/>
        <w:rPr>
          <w:rtl/>
        </w:rPr>
      </w:pPr>
      <w:r>
        <w:rPr>
          <w:rtl/>
        </w:rPr>
        <w:br/>
      </w:r>
      <w:bookmarkStart w:id="719" w:name="FS000000520T10_12_2003_18_53_22C"/>
      <w:bookmarkEnd w:id="719"/>
      <w:r>
        <w:rPr>
          <w:rtl/>
        </w:rPr>
        <w:t>שר התשתיות הלאומיות יוסף פריצקי:</w:t>
      </w:r>
    </w:p>
    <w:p w14:paraId="232A580A" w14:textId="77777777" w:rsidR="00000000" w:rsidRDefault="00026F1C">
      <w:pPr>
        <w:pStyle w:val="a0"/>
        <w:rPr>
          <w:rtl/>
        </w:rPr>
      </w:pPr>
    </w:p>
    <w:p w14:paraId="2A804496" w14:textId="77777777" w:rsidR="00000000" w:rsidRDefault="00026F1C">
      <w:pPr>
        <w:pStyle w:val="a0"/>
        <w:rPr>
          <w:rFonts w:hint="cs"/>
          <w:rtl/>
        </w:rPr>
      </w:pPr>
      <w:r>
        <w:rPr>
          <w:rFonts w:hint="cs"/>
          <w:rtl/>
        </w:rPr>
        <w:t xml:space="preserve">או, באמת. </w:t>
      </w:r>
    </w:p>
    <w:p w14:paraId="15D3F6E0" w14:textId="77777777" w:rsidR="00000000" w:rsidRDefault="00026F1C">
      <w:pPr>
        <w:pStyle w:val="af0"/>
        <w:rPr>
          <w:rtl/>
        </w:rPr>
      </w:pPr>
      <w:r>
        <w:rPr>
          <w:rtl/>
        </w:rPr>
        <w:br/>
        <w:t>חיים כץ (הליכוד):</w:t>
      </w:r>
    </w:p>
    <w:p w14:paraId="7FB2B4AE" w14:textId="77777777" w:rsidR="00000000" w:rsidRDefault="00026F1C">
      <w:pPr>
        <w:pStyle w:val="a0"/>
        <w:rPr>
          <w:rtl/>
        </w:rPr>
      </w:pPr>
    </w:p>
    <w:p w14:paraId="05CA7817" w14:textId="77777777" w:rsidR="00000000" w:rsidRDefault="00026F1C">
      <w:pPr>
        <w:pStyle w:val="a0"/>
        <w:rPr>
          <w:rFonts w:hint="cs"/>
          <w:rtl/>
        </w:rPr>
      </w:pPr>
      <w:r>
        <w:rPr>
          <w:rFonts w:hint="cs"/>
          <w:rtl/>
        </w:rPr>
        <w:t>תסלח לי, זה לא ועדת הכספים - -</w:t>
      </w:r>
    </w:p>
    <w:p w14:paraId="436DCE04" w14:textId="77777777" w:rsidR="00000000" w:rsidRDefault="00026F1C">
      <w:pPr>
        <w:pStyle w:val="-"/>
        <w:rPr>
          <w:rtl/>
        </w:rPr>
      </w:pPr>
      <w:r>
        <w:rPr>
          <w:rtl/>
        </w:rPr>
        <w:br/>
      </w:r>
      <w:bookmarkStart w:id="720" w:name="FS000000520T10_12_2003_18_53_54C"/>
      <w:bookmarkEnd w:id="720"/>
      <w:r>
        <w:rPr>
          <w:rtl/>
        </w:rPr>
        <w:t>שר התשתיות הלאומיות יוסף פריצקי:</w:t>
      </w:r>
    </w:p>
    <w:p w14:paraId="66854A1D" w14:textId="77777777" w:rsidR="00000000" w:rsidRDefault="00026F1C">
      <w:pPr>
        <w:pStyle w:val="a0"/>
        <w:rPr>
          <w:rtl/>
        </w:rPr>
      </w:pPr>
    </w:p>
    <w:p w14:paraId="2279327F" w14:textId="77777777" w:rsidR="00000000" w:rsidRDefault="00026F1C">
      <w:pPr>
        <w:pStyle w:val="a0"/>
        <w:rPr>
          <w:rFonts w:hint="cs"/>
          <w:rtl/>
        </w:rPr>
      </w:pPr>
      <w:r>
        <w:rPr>
          <w:rFonts w:hint="cs"/>
          <w:rtl/>
        </w:rPr>
        <w:t>- - ומבלה יפה על חשבון העובדים, וגם - -</w:t>
      </w:r>
    </w:p>
    <w:p w14:paraId="1E93048F" w14:textId="77777777" w:rsidR="00000000" w:rsidRDefault="00026F1C">
      <w:pPr>
        <w:pStyle w:val="af0"/>
        <w:rPr>
          <w:rtl/>
        </w:rPr>
      </w:pPr>
      <w:r>
        <w:rPr>
          <w:rtl/>
        </w:rPr>
        <w:br/>
        <w:t>חיים כץ (הליכוד):</w:t>
      </w:r>
    </w:p>
    <w:p w14:paraId="0922B44D" w14:textId="77777777" w:rsidR="00000000" w:rsidRDefault="00026F1C">
      <w:pPr>
        <w:pStyle w:val="a0"/>
        <w:rPr>
          <w:rtl/>
        </w:rPr>
      </w:pPr>
    </w:p>
    <w:p w14:paraId="136B92FE" w14:textId="77777777" w:rsidR="00000000" w:rsidRDefault="00026F1C">
      <w:pPr>
        <w:pStyle w:val="a0"/>
        <w:rPr>
          <w:rFonts w:hint="cs"/>
          <w:rtl/>
        </w:rPr>
      </w:pPr>
      <w:r>
        <w:rPr>
          <w:rFonts w:hint="cs"/>
          <w:rtl/>
        </w:rPr>
        <w:t>- -  שאתה מספר סיפורים ומשקר - - -</w:t>
      </w:r>
    </w:p>
    <w:p w14:paraId="20F2C369" w14:textId="77777777" w:rsidR="00000000" w:rsidRDefault="00026F1C">
      <w:pPr>
        <w:pStyle w:val="-"/>
        <w:rPr>
          <w:rtl/>
        </w:rPr>
      </w:pPr>
      <w:r>
        <w:rPr>
          <w:rtl/>
        </w:rPr>
        <w:br/>
      </w:r>
      <w:bookmarkStart w:id="721" w:name="FS000000520T10_12_2003_18_54_30C"/>
      <w:bookmarkEnd w:id="721"/>
      <w:r>
        <w:rPr>
          <w:rtl/>
        </w:rPr>
        <w:t>שר התשתיות הלאומיות יוסף פריצקי:</w:t>
      </w:r>
    </w:p>
    <w:p w14:paraId="1C3F6245" w14:textId="77777777" w:rsidR="00000000" w:rsidRDefault="00026F1C">
      <w:pPr>
        <w:pStyle w:val="a0"/>
        <w:rPr>
          <w:rtl/>
        </w:rPr>
      </w:pPr>
    </w:p>
    <w:p w14:paraId="46A9C3B6" w14:textId="77777777" w:rsidR="00000000" w:rsidRDefault="00026F1C">
      <w:pPr>
        <w:pStyle w:val="a0"/>
        <w:rPr>
          <w:rFonts w:hint="cs"/>
          <w:rtl/>
        </w:rPr>
      </w:pPr>
      <w:r>
        <w:rPr>
          <w:rFonts w:hint="cs"/>
          <w:rtl/>
        </w:rPr>
        <w:t>- -  לבוא ולהטיף לשר - תתבייש לך. אמר פה פעם יושב-ראש הכנסת: יש חברי כנסת שמורידים את רמתו של הבית הזה מטה, אני חושב שהוא יד</w:t>
      </w:r>
      <w:r>
        <w:rPr>
          <w:rFonts w:hint="cs"/>
          <w:rtl/>
        </w:rPr>
        <w:t xml:space="preserve">ע למי הוא התכוון. </w:t>
      </w:r>
    </w:p>
    <w:p w14:paraId="79C6045D" w14:textId="77777777" w:rsidR="00000000" w:rsidRDefault="00026F1C">
      <w:pPr>
        <w:pStyle w:val="a0"/>
        <w:rPr>
          <w:rFonts w:hint="cs"/>
          <w:rtl/>
        </w:rPr>
      </w:pPr>
    </w:p>
    <w:p w14:paraId="3CA26F87" w14:textId="77777777" w:rsidR="00000000" w:rsidRDefault="00026F1C">
      <w:pPr>
        <w:pStyle w:val="a0"/>
        <w:rPr>
          <w:rFonts w:hint="cs"/>
          <w:rtl/>
        </w:rPr>
      </w:pPr>
      <w:r>
        <w:rPr>
          <w:rFonts w:hint="cs"/>
          <w:rtl/>
        </w:rPr>
        <w:t>הדבר השני - אני יצאתי בשדה התעופה ועברתי, מה שנקרא, במסלול הירוק, משום שלא היה לי על מה להצהיר. ולהפתעתי ראיתי, שאיש יחסי הציבור של בריוני שובתי המכס - חבריך - החליט להעמיד שם צלמים כדי להראות לכל מדינת ישראל איך שר מתכופף בפני שביתה פר</w:t>
      </w:r>
      <w:r>
        <w:rPr>
          <w:rFonts w:hint="cs"/>
          <w:rtl/>
        </w:rPr>
        <w:t xml:space="preserve">אית. </w:t>
      </w:r>
    </w:p>
    <w:p w14:paraId="3E9D5EBE" w14:textId="77777777" w:rsidR="00000000" w:rsidRDefault="00026F1C">
      <w:pPr>
        <w:pStyle w:val="a0"/>
        <w:rPr>
          <w:rFonts w:hint="cs"/>
          <w:rtl/>
        </w:rPr>
      </w:pPr>
    </w:p>
    <w:p w14:paraId="36486A8D" w14:textId="77777777" w:rsidR="00000000" w:rsidRDefault="00026F1C">
      <w:pPr>
        <w:pStyle w:val="a0"/>
        <w:rPr>
          <w:rFonts w:hint="cs"/>
          <w:rtl/>
        </w:rPr>
      </w:pPr>
      <w:r>
        <w:rPr>
          <w:rFonts w:hint="cs"/>
          <w:rtl/>
        </w:rPr>
        <w:t xml:space="preserve">ובכן, חבר הכנסת כץ, למה אתה בורח? </w:t>
      </w:r>
    </w:p>
    <w:p w14:paraId="132C80A9" w14:textId="77777777" w:rsidR="00000000" w:rsidRDefault="00026F1C">
      <w:pPr>
        <w:pStyle w:val="af0"/>
        <w:rPr>
          <w:rtl/>
        </w:rPr>
      </w:pPr>
      <w:r>
        <w:rPr>
          <w:rtl/>
        </w:rPr>
        <w:br/>
        <w:t>חיים כץ (הליכוד):</w:t>
      </w:r>
    </w:p>
    <w:p w14:paraId="2D509A47" w14:textId="77777777" w:rsidR="00000000" w:rsidRDefault="00026F1C">
      <w:pPr>
        <w:pStyle w:val="a0"/>
        <w:rPr>
          <w:rFonts w:hint="cs"/>
          <w:rtl/>
        </w:rPr>
      </w:pPr>
    </w:p>
    <w:p w14:paraId="083B6931" w14:textId="77777777" w:rsidR="00000000" w:rsidRDefault="00026F1C">
      <w:pPr>
        <w:pStyle w:val="a0"/>
        <w:rPr>
          <w:rFonts w:hint="cs"/>
          <w:rtl/>
        </w:rPr>
      </w:pPr>
      <w:r>
        <w:rPr>
          <w:rFonts w:hint="cs"/>
          <w:rtl/>
        </w:rPr>
        <w:t>- - -</w:t>
      </w:r>
    </w:p>
    <w:p w14:paraId="6A3F36A5" w14:textId="77777777" w:rsidR="00000000" w:rsidRDefault="00026F1C">
      <w:pPr>
        <w:pStyle w:val="-"/>
        <w:rPr>
          <w:rtl/>
        </w:rPr>
      </w:pPr>
      <w:r>
        <w:rPr>
          <w:rtl/>
        </w:rPr>
        <w:br/>
      </w:r>
      <w:bookmarkStart w:id="722" w:name="FS000000520T10_12_2003_18_56_45C"/>
      <w:bookmarkEnd w:id="722"/>
      <w:r>
        <w:rPr>
          <w:rtl/>
        </w:rPr>
        <w:t>שר התשתיות הלאומיות יוסף פריצקי:</w:t>
      </w:r>
    </w:p>
    <w:p w14:paraId="16203A7A" w14:textId="77777777" w:rsidR="00000000" w:rsidRDefault="00026F1C">
      <w:pPr>
        <w:pStyle w:val="a0"/>
        <w:rPr>
          <w:rtl/>
        </w:rPr>
      </w:pPr>
    </w:p>
    <w:p w14:paraId="6D700853" w14:textId="77777777" w:rsidR="00000000" w:rsidRDefault="00026F1C">
      <w:pPr>
        <w:pStyle w:val="a0"/>
        <w:rPr>
          <w:rFonts w:hint="cs"/>
          <w:rtl/>
        </w:rPr>
      </w:pPr>
      <w:r>
        <w:rPr>
          <w:rFonts w:hint="cs"/>
          <w:rtl/>
        </w:rPr>
        <w:t xml:space="preserve">או.קיי., ובכן, חבר הכנסת כץ, תדע לך - שר בישראל לא יתכופף בפני שביתה פראית. </w:t>
      </w:r>
    </w:p>
    <w:p w14:paraId="7DFC4638" w14:textId="77777777" w:rsidR="00000000" w:rsidRDefault="00026F1C">
      <w:pPr>
        <w:pStyle w:val="af1"/>
        <w:rPr>
          <w:rtl/>
        </w:rPr>
      </w:pPr>
      <w:r>
        <w:rPr>
          <w:rtl/>
        </w:rPr>
        <w:br/>
        <w:t>היו"ר משה כחלון:</w:t>
      </w:r>
    </w:p>
    <w:p w14:paraId="521ECC1A" w14:textId="77777777" w:rsidR="00000000" w:rsidRDefault="00026F1C">
      <w:pPr>
        <w:pStyle w:val="a0"/>
        <w:rPr>
          <w:rtl/>
        </w:rPr>
      </w:pPr>
    </w:p>
    <w:p w14:paraId="0288E1BB" w14:textId="77777777" w:rsidR="00000000" w:rsidRDefault="00026F1C">
      <w:pPr>
        <w:pStyle w:val="a0"/>
        <w:rPr>
          <w:rFonts w:hint="cs"/>
          <w:rtl/>
        </w:rPr>
      </w:pPr>
      <w:r>
        <w:rPr>
          <w:rFonts w:hint="cs"/>
          <w:rtl/>
        </w:rPr>
        <w:t>סליחה. חבר הכנסת כץ, הודעה אישית אתה צריך לבקש בכתב. תודה</w:t>
      </w:r>
      <w:r>
        <w:rPr>
          <w:rFonts w:hint="cs"/>
          <w:rtl/>
        </w:rPr>
        <w:t>.</w:t>
      </w:r>
    </w:p>
    <w:p w14:paraId="58488611" w14:textId="77777777" w:rsidR="00000000" w:rsidRDefault="00026F1C">
      <w:pPr>
        <w:pStyle w:val="-"/>
        <w:rPr>
          <w:rtl/>
        </w:rPr>
      </w:pPr>
      <w:r>
        <w:rPr>
          <w:rtl/>
        </w:rPr>
        <w:br/>
      </w:r>
      <w:bookmarkStart w:id="723" w:name="FS000000520T10_12_2003_18_57_26C"/>
      <w:bookmarkEnd w:id="723"/>
      <w:r>
        <w:rPr>
          <w:rtl/>
        </w:rPr>
        <w:t>שר התשתיות הלאומיות יוסף פריצקי:</w:t>
      </w:r>
    </w:p>
    <w:p w14:paraId="714C30C9" w14:textId="77777777" w:rsidR="00000000" w:rsidRDefault="00026F1C">
      <w:pPr>
        <w:pStyle w:val="a0"/>
        <w:rPr>
          <w:rtl/>
        </w:rPr>
      </w:pPr>
    </w:p>
    <w:p w14:paraId="12F89478" w14:textId="77777777" w:rsidR="00000000" w:rsidRDefault="00026F1C">
      <w:pPr>
        <w:pStyle w:val="a0"/>
        <w:rPr>
          <w:rFonts w:hint="cs"/>
          <w:rtl/>
        </w:rPr>
      </w:pPr>
      <w:r>
        <w:rPr>
          <w:rFonts w:hint="cs"/>
          <w:rtl/>
        </w:rPr>
        <w:t xml:space="preserve">לא יהיה. אני שר בממשלת ישראל, לא אתכופף בפני שובתים פראיים, ואין להם זכות לעצור כל אדם ואדם ולבקש ממנו לפתוח את המזוודות, אלא רק למי שיש סיבה סבירה לעשות לו את זה. זה ניצול לרעה של כוח. </w:t>
      </w:r>
    </w:p>
    <w:p w14:paraId="65648666" w14:textId="77777777" w:rsidR="00000000" w:rsidRDefault="00026F1C">
      <w:pPr>
        <w:pStyle w:val="af0"/>
        <w:rPr>
          <w:rtl/>
        </w:rPr>
      </w:pPr>
      <w:r>
        <w:rPr>
          <w:rtl/>
        </w:rPr>
        <w:br/>
        <w:t>רשף חן (שינוי):</w:t>
      </w:r>
    </w:p>
    <w:p w14:paraId="5C84E9D8" w14:textId="77777777" w:rsidR="00000000" w:rsidRDefault="00026F1C">
      <w:pPr>
        <w:pStyle w:val="a0"/>
        <w:rPr>
          <w:rtl/>
        </w:rPr>
      </w:pPr>
    </w:p>
    <w:p w14:paraId="720BE7CC" w14:textId="77777777" w:rsidR="00000000" w:rsidRDefault="00026F1C">
      <w:pPr>
        <w:pStyle w:val="a0"/>
        <w:rPr>
          <w:rFonts w:hint="cs"/>
          <w:rtl/>
        </w:rPr>
      </w:pPr>
      <w:r>
        <w:rPr>
          <w:rFonts w:hint="cs"/>
          <w:rtl/>
        </w:rPr>
        <w:t>אדוני השר אולי</w:t>
      </w:r>
      <w:r>
        <w:rPr>
          <w:rFonts w:hint="cs"/>
          <w:rtl/>
        </w:rPr>
        <w:t xml:space="preserve"> ירצה לדעת - הנחתי הצעת חוק, היא תעלה בשבוע הבא - - - שתגדיר זאת כעבירה פלילית.</w:t>
      </w:r>
    </w:p>
    <w:p w14:paraId="4DC85F44" w14:textId="77777777" w:rsidR="00000000" w:rsidRDefault="00026F1C">
      <w:pPr>
        <w:pStyle w:val="-"/>
        <w:rPr>
          <w:rtl/>
        </w:rPr>
      </w:pPr>
      <w:r>
        <w:rPr>
          <w:rtl/>
        </w:rPr>
        <w:br/>
      </w:r>
      <w:bookmarkStart w:id="724" w:name="FS000000520T10_12_2003_18_59_55C"/>
      <w:bookmarkEnd w:id="724"/>
      <w:r>
        <w:rPr>
          <w:rtl/>
        </w:rPr>
        <w:t>שר התשתיות הלאומיות יוסף פריצקי:</w:t>
      </w:r>
    </w:p>
    <w:p w14:paraId="1AFB8BBF" w14:textId="77777777" w:rsidR="00000000" w:rsidRDefault="00026F1C">
      <w:pPr>
        <w:pStyle w:val="a0"/>
        <w:rPr>
          <w:rtl/>
        </w:rPr>
      </w:pPr>
    </w:p>
    <w:p w14:paraId="3F2CE246" w14:textId="77777777" w:rsidR="00000000" w:rsidRDefault="00026F1C">
      <w:pPr>
        <w:pStyle w:val="a0"/>
        <w:rPr>
          <w:rFonts w:hint="cs"/>
          <w:rtl/>
        </w:rPr>
      </w:pPr>
      <w:r>
        <w:rPr>
          <w:rFonts w:hint="cs"/>
          <w:rtl/>
        </w:rPr>
        <w:t>תודה.</w:t>
      </w:r>
    </w:p>
    <w:p w14:paraId="37F160A3" w14:textId="77777777" w:rsidR="00000000" w:rsidRDefault="00026F1C">
      <w:pPr>
        <w:pStyle w:val="a0"/>
        <w:rPr>
          <w:rFonts w:hint="cs"/>
          <w:rtl/>
        </w:rPr>
      </w:pPr>
    </w:p>
    <w:p w14:paraId="42151273" w14:textId="77777777" w:rsidR="00000000" w:rsidRDefault="00026F1C">
      <w:pPr>
        <w:pStyle w:val="a0"/>
        <w:rPr>
          <w:rFonts w:hint="cs"/>
          <w:rtl/>
        </w:rPr>
      </w:pPr>
      <w:r>
        <w:rPr>
          <w:rFonts w:hint="cs"/>
          <w:rtl/>
        </w:rPr>
        <w:t xml:space="preserve">ודבר שלישי - מה זה קשור לעניין "מקורות"? מה זה קשור בכלל לעניין "מקורות"? מה אתה מנצל כאן את הבמה לדמגוגיה זולה? </w:t>
      </w:r>
    </w:p>
    <w:p w14:paraId="3D719953" w14:textId="77777777" w:rsidR="00000000" w:rsidRDefault="00026F1C">
      <w:pPr>
        <w:pStyle w:val="af0"/>
        <w:rPr>
          <w:rtl/>
        </w:rPr>
      </w:pPr>
      <w:r>
        <w:rPr>
          <w:rtl/>
        </w:rPr>
        <w:br/>
        <w:t>קריאה:</w:t>
      </w:r>
    </w:p>
    <w:p w14:paraId="4A13CCEF" w14:textId="77777777" w:rsidR="00000000" w:rsidRDefault="00026F1C">
      <w:pPr>
        <w:pStyle w:val="a0"/>
        <w:rPr>
          <w:rtl/>
        </w:rPr>
      </w:pPr>
    </w:p>
    <w:p w14:paraId="74A9C71C" w14:textId="77777777" w:rsidR="00000000" w:rsidRDefault="00026F1C">
      <w:pPr>
        <w:pStyle w:val="a0"/>
        <w:rPr>
          <w:rFonts w:hint="cs"/>
          <w:rtl/>
        </w:rPr>
      </w:pPr>
      <w:r>
        <w:rPr>
          <w:rFonts w:hint="cs"/>
          <w:rtl/>
        </w:rPr>
        <w:t>- - -</w:t>
      </w:r>
    </w:p>
    <w:p w14:paraId="304878A8" w14:textId="77777777" w:rsidR="00000000" w:rsidRDefault="00026F1C">
      <w:pPr>
        <w:pStyle w:val="af1"/>
        <w:rPr>
          <w:rtl/>
        </w:rPr>
      </w:pPr>
      <w:r>
        <w:rPr>
          <w:rtl/>
        </w:rPr>
        <w:br/>
        <w:t>היו"</w:t>
      </w:r>
      <w:r>
        <w:rPr>
          <w:rtl/>
        </w:rPr>
        <w:t>ר משה כחלון:</w:t>
      </w:r>
    </w:p>
    <w:p w14:paraId="674985B1" w14:textId="77777777" w:rsidR="00000000" w:rsidRDefault="00026F1C">
      <w:pPr>
        <w:pStyle w:val="a0"/>
        <w:rPr>
          <w:rtl/>
        </w:rPr>
      </w:pPr>
    </w:p>
    <w:p w14:paraId="0A9ACE24" w14:textId="77777777" w:rsidR="00000000" w:rsidRDefault="00026F1C">
      <w:pPr>
        <w:pStyle w:val="a0"/>
        <w:rPr>
          <w:rFonts w:hint="cs"/>
          <w:rtl/>
        </w:rPr>
      </w:pPr>
      <w:r>
        <w:rPr>
          <w:rFonts w:hint="cs"/>
          <w:rtl/>
        </w:rPr>
        <w:t>תסיימו את זה ביניכם. אני מבקש לאפשר לשר לדבר. בבקשה.</w:t>
      </w:r>
    </w:p>
    <w:p w14:paraId="6FE2F1B3" w14:textId="77777777" w:rsidR="00000000" w:rsidRDefault="00026F1C">
      <w:pPr>
        <w:pStyle w:val="-"/>
        <w:rPr>
          <w:rtl/>
        </w:rPr>
      </w:pPr>
      <w:r>
        <w:rPr>
          <w:rtl/>
        </w:rPr>
        <w:br/>
      </w:r>
      <w:bookmarkStart w:id="725" w:name="FS000000520T10_12_2003_19_01_33C"/>
      <w:bookmarkEnd w:id="725"/>
      <w:r>
        <w:rPr>
          <w:rtl/>
        </w:rPr>
        <w:t>שר התשתיות הלאומיות יוסף פריצקי:</w:t>
      </w:r>
    </w:p>
    <w:p w14:paraId="705F49D3" w14:textId="77777777" w:rsidR="00000000" w:rsidRDefault="00026F1C">
      <w:pPr>
        <w:pStyle w:val="a0"/>
        <w:rPr>
          <w:rtl/>
        </w:rPr>
      </w:pPr>
    </w:p>
    <w:p w14:paraId="12A00FC7" w14:textId="77777777" w:rsidR="00000000" w:rsidRDefault="00026F1C">
      <w:pPr>
        <w:pStyle w:val="a0"/>
        <w:rPr>
          <w:rFonts w:hint="cs"/>
          <w:rtl/>
        </w:rPr>
      </w:pPr>
      <w:r>
        <w:rPr>
          <w:rFonts w:hint="cs"/>
          <w:rtl/>
        </w:rPr>
        <w:t>עכשיו נענה לעניין "מקורות", אדוני היושב-ראש. קודם כול, אני מביע פליאה על נשיאות הכנסת, שמעלה את הנושא הזה שבועיים אחרי שחבר הכנסת מגלי והבה העלה אותו כאן,</w:t>
      </w:r>
      <w:r>
        <w:rPr>
          <w:rFonts w:hint="cs"/>
          <w:rtl/>
        </w:rPr>
        <w:t xml:space="preserve"> ועליתי לדוכן ועניתי, וסוכם על דעתו של חבר הכנסת והבה, שאנחנו נביא את הנושא לדיון בוועדה.</w:t>
      </w:r>
    </w:p>
    <w:p w14:paraId="2189FCF8" w14:textId="77777777" w:rsidR="00000000" w:rsidRDefault="00026F1C">
      <w:pPr>
        <w:pStyle w:val="af0"/>
        <w:rPr>
          <w:rtl/>
        </w:rPr>
      </w:pPr>
      <w:r>
        <w:rPr>
          <w:rtl/>
        </w:rPr>
        <w:br/>
        <w:t>מגלי והבה (הליכוד):</w:t>
      </w:r>
    </w:p>
    <w:p w14:paraId="45BA67FF" w14:textId="77777777" w:rsidR="00000000" w:rsidRDefault="00026F1C">
      <w:pPr>
        <w:pStyle w:val="a0"/>
        <w:rPr>
          <w:rFonts w:hint="cs"/>
          <w:rtl/>
        </w:rPr>
      </w:pPr>
    </w:p>
    <w:p w14:paraId="1B347A6E" w14:textId="77777777" w:rsidR="00000000" w:rsidRDefault="00026F1C">
      <w:pPr>
        <w:pStyle w:val="a0"/>
        <w:rPr>
          <w:rFonts w:hint="cs"/>
          <w:rtl/>
        </w:rPr>
      </w:pPr>
      <w:r>
        <w:rPr>
          <w:rFonts w:hint="cs"/>
          <w:rtl/>
        </w:rPr>
        <w:t>נקבע מועד.</w:t>
      </w:r>
    </w:p>
    <w:p w14:paraId="47498ACD" w14:textId="77777777" w:rsidR="00000000" w:rsidRDefault="00026F1C">
      <w:pPr>
        <w:pStyle w:val="-"/>
        <w:rPr>
          <w:rtl/>
        </w:rPr>
      </w:pPr>
      <w:r>
        <w:rPr>
          <w:rtl/>
        </w:rPr>
        <w:br/>
      </w:r>
      <w:bookmarkStart w:id="726" w:name="FS000000520T10_12_2003_19_02_40C"/>
      <w:bookmarkEnd w:id="726"/>
      <w:r>
        <w:rPr>
          <w:rtl/>
        </w:rPr>
        <w:t>שר התשתיות הלאומיות יוסף פריצקי:</w:t>
      </w:r>
    </w:p>
    <w:p w14:paraId="6B5EC731" w14:textId="77777777" w:rsidR="00000000" w:rsidRDefault="00026F1C">
      <w:pPr>
        <w:pStyle w:val="a0"/>
        <w:rPr>
          <w:rtl/>
        </w:rPr>
      </w:pPr>
    </w:p>
    <w:p w14:paraId="2E0C9225" w14:textId="77777777" w:rsidR="00000000" w:rsidRDefault="00026F1C">
      <w:pPr>
        <w:pStyle w:val="a0"/>
        <w:rPr>
          <w:rFonts w:hint="cs"/>
          <w:rtl/>
        </w:rPr>
      </w:pPr>
      <w:r>
        <w:rPr>
          <w:rFonts w:hint="cs"/>
          <w:rtl/>
        </w:rPr>
        <w:t xml:space="preserve">ונקבע, והנסיבות לא השתנו מלפני שבועיים ועד היום. אבל כיוון שאז חבר הכנסת כץ לא היה, אני אחזור בכל </w:t>
      </w:r>
      <w:r>
        <w:rPr>
          <w:rFonts w:hint="cs"/>
          <w:rtl/>
        </w:rPr>
        <w:t xml:space="preserve">זאת - חבר הכנסת כץ, באוזניך - על מה שהיה שם, לפני שבועיים. </w:t>
      </w:r>
    </w:p>
    <w:p w14:paraId="334F6C49" w14:textId="77777777" w:rsidR="00000000" w:rsidRDefault="00026F1C">
      <w:pPr>
        <w:pStyle w:val="a0"/>
        <w:rPr>
          <w:rFonts w:hint="cs"/>
          <w:rtl/>
        </w:rPr>
      </w:pPr>
    </w:p>
    <w:p w14:paraId="08F9F401" w14:textId="77777777" w:rsidR="00000000" w:rsidRDefault="00026F1C">
      <w:pPr>
        <w:pStyle w:val="a0"/>
        <w:rPr>
          <w:rFonts w:hint="cs"/>
          <w:rtl/>
        </w:rPr>
      </w:pPr>
      <w:r>
        <w:rPr>
          <w:rFonts w:hint="cs"/>
          <w:rtl/>
        </w:rPr>
        <w:t xml:space="preserve">המצב הוא כדלהלן: האזרח ברשויות המקומיות איננו משלם ישירות לחברת "מקורות", הוא משלם לרשות המקומית. </w:t>
      </w:r>
    </w:p>
    <w:p w14:paraId="781288C7" w14:textId="77777777" w:rsidR="00000000" w:rsidRDefault="00026F1C">
      <w:pPr>
        <w:pStyle w:val="af0"/>
        <w:rPr>
          <w:rtl/>
        </w:rPr>
      </w:pPr>
      <w:r>
        <w:rPr>
          <w:rtl/>
        </w:rPr>
        <w:br/>
        <w:t>נסים דהן (ש"ס):</w:t>
      </w:r>
    </w:p>
    <w:p w14:paraId="7A161FE4" w14:textId="77777777" w:rsidR="00000000" w:rsidRDefault="00026F1C">
      <w:pPr>
        <w:pStyle w:val="a0"/>
        <w:rPr>
          <w:rtl/>
        </w:rPr>
      </w:pPr>
    </w:p>
    <w:p w14:paraId="3DD279B8" w14:textId="77777777" w:rsidR="00000000" w:rsidRDefault="00026F1C">
      <w:pPr>
        <w:pStyle w:val="a0"/>
        <w:rPr>
          <w:rFonts w:hint="cs"/>
          <w:rtl/>
        </w:rPr>
      </w:pPr>
      <w:r>
        <w:rPr>
          <w:rFonts w:hint="cs"/>
          <w:rtl/>
        </w:rPr>
        <w:t xml:space="preserve">זו טעות. </w:t>
      </w:r>
    </w:p>
    <w:p w14:paraId="4E94667A" w14:textId="77777777" w:rsidR="00000000" w:rsidRDefault="00026F1C">
      <w:pPr>
        <w:pStyle w:val="-"/>
        <w:rPr>
          <w:rtl/>
        </w:rPr>
      </w:pPr>
      <w:r>
        <w:rPr>
          <w:rtl/>
        </w:rPr>
        <w:br/>
      </w:r>
      <w:bookmarkStart w:id="727" w:name="FS000000520T10_12_2003_19_04_07C"/>
      <w:bookmarkEnd w:id="727"/>
      <w:r>
        <w:rPr>
          <w:rtl/>
        </w:rPr>
        <w:t>שר התשתיות הלאומיות יוסף פריצקי:</w:t>
      </w:r>
    </w:p>
    <w:p w14:paraId="2E2C3FF8" w14:textId="77777777" w:rsidR="00000000" w:rsidRDefault="00026F1C">
      <w:pPr>
        <w:pStyle w:val="a0"/>
        <w:rPr>
          <w:rtl/>
        </w:rPr>
      </w:pPr>
    </w:p>
    <w:p w14:paraId="729EEB47" w14:textId="77777777" w:rsidR="00000000" w:rsidRDefault="00026F1C">
      <w:pPr>
        <w:pStyle w:val="a0"/>
        <w:rPr>
          <w:rFonts w:hint="cs"/>
          <w:rtl/>
        </w:rPr>
      </w:pPr>
      <w:r>
        <w:rPr>
          <w:rFonts w:hint="cs"/>
          <w:rtl/>
        </w:rPr>
        <w:t>מכובדי השר לשעבר דהן, זה שהוא משל</w:t>
      </w:r>
      <w:r>
        <w:rPr>
          <w:rFonts w:hint="cs"/>
          <w:rtl/>
        </w:rPr>
        <w:t xml:space="preserve">ם בשני חשבונות נפרדים, זה עדיין לא אומר שהוא משלם ל"מקורות", הוא משלם לאותה קופת עירייה בדיוק. </w:t>
      </w:r>
    </w:p>
    <w:p w14:paraId="55B4E8FF" w14:textId="77777777" w:rsidR="00000000" w:rsidRDefault="00026F1C">
      <w:pPr>
        <w:pStyle w:val="a0"/>
        <w:rPr>
          <w:rFonts w:hint="cs"/>
          <w:rtl/>
        </w:rPr>
      </w:pPr>
    </w:p>
    <w:p w14:paraId="185B4F30" w14:textId="77777777" w:rsidR="00000000" w:rsidRDefault="00026F1C">
      <w:pPr>
        <w:pStyle w:val="a0"/>
        <w:rPr>
          <w:rFonts w:hint="cs"/>
          <w:rtl/>
        </w:rPr>
      </w:pPr>
      <w:r>
        <w:rPr>
          <w:rFonts w:hint="cs"/>
          <w:rtl/>
        </w:rPr>
        <w:t xml:space="preserve">יש עיריות - אני אמרתי את זה לפני שבועיים, ואני אומר את זה שוב היום - שהקימו תאגיד מים וביוב, כגון עיריית ירושלים, שהקימה את חברת "הגיחון", ואז באמת התושב משלם </w:t>
      </w:r>
      <w:r>
        <w:rPr>
          <w:rFonts w:hint="cs"/>
          <w:rtl/>
        </w:rPr>
        <w:t xml:space="preserve">ישירות לתאגיד. וראה זה פלא, כשהתושב משלם ישירות לתאגיד, אין צווחה ואין פרץ, משום שבאמת התאגיד לוקח את כספו של התושב ומשתמש בו למים ולמערכת המים. </w:t>
      </w:r>
    </w:p>
    <w:p w14:paraId="01F9A208" w14:textId="77777777" w:rsidR="00000000" w:rsidRDefault="00026F1C">
      <w:pPr>
        <w:pStyle w:val="a0"/>
        <w:rPr>
          <w:rFonts w:hint="cs"/>
          <w:rtl/>
        </w:rPr>
      </w:pPr>
    </w:p>
    <w:p w14:paraId="60C9CC38" w14:textId="77777777" w:rsidR="00000000" w:rsidRDefault="00026F1C">
      <w:pPr>
        <w:pStyle w:val="a0"/>
        <w:rPr>
          <w:rFonts w:hint="cs"/>
          <w:rtl/>
        </w:rPr>
      </w:pPr>
      <w:r>
        <w:rPr>
          <w:rFonts w:hint="cs"/>
          <w:rtl/>
        </w:rPr>
        <w:t xml:space="preserve">חברת "מקורות" איננה הבנק של העיריות. לחברת "מקורות" יש חוב של מאות מיליוני שקלים מהרשויות המקומיות. היא פונה </w:t>
      </w:r>
      <w:r>
        <w:rPr>
          <w:rFonts w:hint="cs"/>
          <w:rtl/>
        </w:rPr>
        <w:t xml:space="preserve">פעם ופעמיים, ושלוש וארבע פעמים. </w:t>
      </w:r>
    </w:p>
    <w:p w14:paraId="38AC6CD8" w14:textId="77777777" w:rsidR="00000000" w:rsidRDefault="00026F1C">
      <w:pPr>
        <w:pStyle w:val="af0"/>
        <w:rPr>
          <w:rtl/>
        </w:rPr>
      </w:pPr>
      <w:r>
        <w:rPr>
          <w:rtl/>
        </w:rPr>
        <w:br/>
        <w:t>חיים כץ (הליכוד):</w:t>
      </w:r>
    </w:p>
    <w:p w14:paraId="49D8658C" w14:textId="77777777" w:rsidR="00000000" w:rsidRDefault="00026F1C">
      <w:pPr>
        <w:pStyle w:val="a0"/>
        <w:rPr>
          <w:rtl/>
        </w:rPr>
      </w:pPr>
    </w:p>
    <w:p w14:paraId="0DBC85DA" w14:textId="77777777" w:rsidR="00000000" w:rsidRDefault="00026F1C">
      <w:pPr>
        <w:pStyle w:val="a0"/>
        <w:rPr>
          <w:rFonts w:hint="cs"/>
          <w:rtl/>
        </w:rPr>
      </w:pPr>
      <w:r>
        <w:rPr>
          <w:rFonts w:hint="cs"/>
          <w:rtl/>
        </w:rPr>
        <w:t xml:space="preserve">700,000 שקל בדימונה, סוגרים את המים? </w:t>
      </w:r>
    </w:p>
    <w:p w14:paraId="1467B572" w14:textId="77777777" w:rsidR="00000000" w:rsidRDefault="00026F1C">
      <w:pPr>
        <w:pStyle w:val="-"/>
        <w:rPr>
          <w:rtl/>
        </w:rPr>
      </w:pPr>
      <w:r>
        <w:rPr>
          <w:rtl/>
        </w:rPr>
        <w:br/>
      </w:r>
      <w:bookmarkStart w:id="728" w:name="FS000000520T10_12_2003_19_09_11C"/>
      <w:bookmarkEnd w:id="728"/>
      <w:r>
        <w:rPr>
          <w:rtl/>
        </w:rPr>
        <w:t>שר התשתיות הלאומיות יוסף פריצקי:</w:t>
      </w:r>
    </w:p>
    <w:p w14:paraId="69A88132" w14:textId="77777777" w:rsidR="00000000" w:rsidRDefault="00026F1C">
      <w:pPr>
        <w:pStyle w:val="a0"/>
        <w:rPr>
          <w:rtl/>
        </w:rPr>
      </w:pPr>
    </w:p>
    <w:p w14:paraId="00715082" w14:textId="77777777" w:rsidR="00000000" w:rsidRDefault="00026F1C">
      <w:pPr>
        <w:pStyle w:val="a0"/>
        <w:rPr>
          <w:rFonts w:hint="cs"/>
          <w:rtl/>
        </w:rPr>
      </w:pPr>
      <w:r>
        <w:rPr>
          <w:rFonts w:hint="cs"/>
          <w:rtl/>
        </w:rPr>
        <w:t xml:space="preserve">פעם, פעמיים, שלוש וארבע פעמים. </w:t>
      </w:r>
    </w:p>
    <w:p w14:paraId="162A2993" w14:textId="77777777" w:rsidR="00000000" w:rsidRDefault="00026F1C">
      <w:pPr>
        <w:pStyle w:val="af0"/>
        <w:rPr>
          <w:rtl/>
        </w:rPr>
      </w:pPr>
      <w:r>
        <w:rPr>
          <w:rtl/>
        </w:rPr>
        <w:br/>
        <w:t>חיים כץ (הליכוד):</w:t>
      </w:r>
    </w:p>
    <w:p w14:paraId="6A89B588" w14:textId="77777777" w:rsidR="00000000" w:rsidRDefault="00026F1C">
      <w:pPr>
        <w:pStyle w:val="a0"/>
        <w:rPr>
          <w:rFonts w:hint="cs"/>
          <w:rtl/>
        </w:rPr>
      </w:pPr>
    </w:p>
    <w:p w14:paraId="40061289" w14:textId="77777777" w:rsidR="00000000" w:rsidRDefault="00026F1C">
      <w:pPr>
        <w:pStyle w:val="a0"/>
        <w:rPr>
          <w:rFonts w:hint="cs"/>
          <w:rtl/>
        </w:rPr>
      </w:pPr>
      <w:r>
        <w:rPr>
          <w:rFonts w:hint="cs"/>
          <w:rtl/>
        </w:rPr>
        <w:t>- - - דימונה - - -</w:t>
      </w:r>
    </w:p>
    <w:p w14:paraId="4401F81F" w14:textId="77777777" w:rsidR="00000000" w:rsidRDefault="00026F1C">
      <w:pPr>
        <w:pStyle w:val="-"/>
        <w:rPr>
          <w:rtl/>
        </w:rPr>
      </w:pPr>
      <w:r>
        <w:rPr>
          <w:rtl/>
        </w:rPr>
        <w:br/>
      </w:r>
      <w:bookmarkStart w:id="729" w:name="FS000000520T10_12_2003_19_09_45C"/>
      <w:bookmarkEnd w:id="729"/>
      <w:r>
        <w:rPr>
          <w:rtl/>
        </w:rPr>
        <w:t>שר התשתיות הלאומיות יוסף פריצקי:</w:t>
      </w:r>
    </w:p>
    <w:p w14:paraId="1A989BC0" w14:textId="77777777" w:rsidR="00000000" w:rsidRDefault="00026F1C">
      <w:pPr>
        <w:pStyle w:val="a0"/>
        <w:rPr>
          <w:rtl/>
        </w:rPr>
      </w:pPr>
    </w:p>
    <w:p w14:paraId="6B9BCA19" w14:textId="77777777" w:rsidR="00000000" w:rsidRDefault="00026F1C">
      <w:pPr>
        <w:pStyle w:val="a0"/>
        <w:rPr>
          <w:rFonts w:hint="cs"/>
          <w:rtl/>
        </w:rPr>
      </w:pPr>
      <w:r>
        <w:rPr>
          <w:rFonts w:hint="cs"/>
          <w:rtl/>
        </w:rPr>
        <w:t xml:space="preserve">סליחה, חבר הכנסת כץ. זה </w:t>
      </w:r>
      <w:r>
        <w:rPr>
          <w:rFonts w:hint="cs"/>
          <w:rtl/>
        </w:rPr>
        <w:t xml:space="preserve">מעט לדעתך? </w:t>
      </w:r>
    </w:p>
    <w:p w14:paraId="52A50782" w14:textId="77777777" w:rsidR="00000000" w:rsidRDefault="00026F1C">
      <w:pPr>
        <w:pStyle w:val="af0"/>
        <w:rPr>
          <w:rtl/>
        </w:rPr>
      </w:pPr>
      <w:r>
        <w:rPr>
          <w:rtl/>
        </w:rPr>
        <w:br/>
        <w:t>חיים כץ (הליכוד):</w:t>
      </w:r>
    </w:p>
    <w:p w14:paraId="201DEBC2" w14:textId="77777777" w:rsidR="00000000" w:rsidRDefault="00026F1C">
      <w:pPr>
        <w:pStyle w:val="a0"/>
        <w:rPr>
          <w:rtl/>
        </w:rPr>
      </w:pPr>
    </w:p>
    <w:p w14:paraId="36EA29AC" w14:textId="77777777" w:rsidR="00000000" w:rsidRDefault="00026F1C">
      <w:pPr>
        <w:pStyle w:val="a0"/>
        <w:rPr>
          <w:rFonts w:hint="cs"/>
          <w:rtl/>
        </w:rPr>
      </w:pPr>
      <w:r>
        <w:rPr>
          <w:rFonts w:hint="cs"/>
          <w:rtl/>
        </w:rPr>
        <w:t xml:space="preserve">לעיר כמו דימונה - כן. </w:t>
      </w:r>
    </w:p>
    <w:p w14:paraId="504D8E2A" w14:textId="77777777" w:rsidR="00000000" w:rsidRDefault="00026F1C">
      <w:pPr>
        <w:pStyle w:val="-"/>
        <w:rPr>
          <w:rtl/>
        </w:rPr>
      </w:pPr>
      <w:r>
        <w:rPr>
          <w:rtl/>
        </w:rPr>
        <w:br/>
      </w:r>
      <w:bookmarkStart w:id="730" w:name="FS000000520T10_12_2003_19_10_56C"/>
      <w:bookmarkEnd w:id="730"/>
      <w:r>
        <w:rPr>
          <w:rtl/>
        </w:rPr>
        <w:t>שר התשתיות הלאומיות יוסף פריצקי:</w:t>
      </w:r>
    </w:p>
    <w:p w14:paraId="4A53C390" w14:textId="77777777" w:rsidR="00000000" w:rsidRDefault="00026F1C">
      <w:pPr>
        <w:pStyle w:val="a0"/>
        <w:rPr>
          <w:rtl/>
        </w:rPr>
      </w:pPr>
    </w:p>
    <w:p w14:paraId="0A825125" w14:textId="77777777" w:rsidR="00000000" w:rsidRDefault="00026F1C">
      <w:pPr>
        <w:pStyle w:val="a0"/>
        <w:rPr>
          <w:rFonts w:hint="cs"/>
          <w:rtl/>
        </w:rPr>
      </w:pPr>
      <w:r>
        <w:rPr>
          <w:rFonts w:hint="cs"/>
          <w:rtl/>
        </w:rPr>
        <w:t xml:space="preserve">אז שישלמו, אם זה כל כך מעט. </w:t>
      </w:r>
    </w:p>
    <w:p w14:paraId="446FA626" w14:textId="77777777" w:rsidR="00000000" w:rsidRDefault="00026F1C">
      <w:pPr>
        <w:pStyle w:val="af0"/>
        <w:rPr>
          <w:rtl/>
        </w:rPr>
      </w:pPr>
      <w:r>
        <w:rPr>
          <w:rtl/>
        </w:rPr>
        <w:br/>
        <w:t>חיים כץ (הליכוד):</w:t>
      </w:r>
    </w:p>
    <w:p w14:paraId="0A45D201" w14:textId="77777777" w:rsidR="00000000" w:rsidRDefault="00026F1C">
      <w:pPr>
        <w:pStyle w:val="a0"/>
        <w:rPr>
          <w:rtl/>
        </w:rPr>
      </w:pPr>
    </w:p>
    <w:p w14:paraId="33962DCE" w14:textId="77777777" w:rsidR="00000000" w:rsidRDefault="00026F1C">
      <w:pPr>
        <w:pStyle w:val="a0"/>
        <w:rPr>
          <w:rFonts w:hint="cs"/>
          <w:rtl/>
        </w:rPr>
      </w:pPr>
      <w:r>
        <w:rPr>
          <w:rFonts w:hint="cs"/>
          <w:rtl/>
        </w:rPr>
        <w:t>מאה אחוז.</w:t>
      </w:r>
    </w:p>
    <w:p w14:paraId="23680F94" w14:textId="77777777" w:rsidR="00000000" w:rsidRDefault="00026F1C">
      <w:pPr>
        <w:pStyle w:val="-"/>
        <w:rPr>
          <w:rtl/>
        </w:rPr>
      </w:pPr>
      <w:r>
        <w:rPr>
          <w:rtl/>
        </w:rPr>
        <w:br/>
      </w:r>
      <w:bookmarkStart w:id="731" w:name="FS000000520T10_12_2003_19_11_15C"/>
      <w:bookmarkEnd w:id="731"/>
      <w:r>
        <w:rPr>
          <w:rtl/>
        </w:rPr>
        <w:t>שר התשתיות הלאומיות יוסף פריצקי:</w:t>
      </w:r>
    </w:p>
    <w:p w14:paraId="6A2A6F23" w14:textId="77777777" w:rsidR="00000000" w:rsidRDefault="00026F1C">
      <w:pPr>
        <w:pStyle w:val="a0"/>
        <w:rPr>
          <w:rtl/>
        </w:rPr>
      </w:pPr>
    </w:p>
    <w:p w14:paraId="78F691C4" w14:textId="77777777" w:rsidR="00000000" w:rsidRDefault="00026F1C">
      <w:pPr>
        <w:pStyle w:val="a0"/>
        <w:rPr>
          <w:rFonts w:hint="cs"/>
          <w:rtl/>
        </w:rPr>
      </w:pPr>
      <w:r>
        <w:rPr>
          <w:rFonts w:hint="cs"/>
          <w:rtl/>
        </w:rPr>
        <w:t>אם זה כל כך מעט - אז שישלמו, אבל אי-אפשר לומר לחברה כמו "מקורות" - מצד א</w:t>
      </w:r>
      <w:r>
        <w:rPr>
          <w:rFonts w:hint="cs"/>
          <w:rtl/>
        </w:rPr>
        <w:t xml:space="preserve">חד, תחזירי את כל החובות שלך, לרבות למשרד האוצר, ומצד שני - תני מים בחינם. מה הם יעשו? מה אתה רוצה שהחברה הזאת תעשה? אז היא שולחת התראה ראשונה, והיא שולחת התראה שנייה, והיא פונה לראשי העיריות, ולבסוף היא מגבילה מים. </w:t>
      </w:r>
    </w:p>
    <w:p w14:paraId="2642F64E" w14:textId="77777777" w:rsidR="00000000" w:rsidRDefault="00026F1C">
      <w:pPr>
        <w:pStyle w:val="a0"/>
        <w:rPr>
          <w:rFonts w:hint="cs"/>
          <w:rtl/>
        </w:rPr>
      </w:pPr>
    </w:p>
    <w:p w14:paraId="71EFC99A" w14:textId="77777777" w:rsidR="00000000" w:rsidRDefault="00026F1C">
      <w:pPr>
        <w:pStyle w:val="a0"/>
        <w:rPr>
          <w:rFonts w:hint="cs"/>
          <w:rtl/>
        </w:rPr>
      </w:pPr>
      <w:r>
        <w:rPr>
          <w:rFonts w:hint="cs"/>
          <w:rtl/>
        </w:rPr>
        <w:t>חברי הכנסת הנכבדים רוצים שיהיו מים בחינ</w:t>
      </w:r>
      <w:r>
        <w:rPr>
          <w:rFonts w:hint="cs"/>
          <w:rtl/>
        </w:rPr>
        <w:t xml:space="preserve">ם? שאף פעם לא תהיה הפסקת מים? שעיר שאף שאינה משלמת, יוזרם מים לתושביה? בבקשה. נא לעשות תיקונים בחוק התקציב, ואנחנו נשמח לספק מים. אנחנו - חברת "מקורות". </w:t>
      </w:r>
    </w:p>
    <w:p w14:paraId="17160CCA" w14:textId="77777777" w:rsidR="00000000" w:rsidRDefault="00026F1C">
      <w:pPr>
        <w:pStyle w:val="a0"/>
        <w:rPr>
          <w:rFonts w:hint="cs"/>
          <w:rtl/>
        </w:rPr>
      </w:pPr>
    </w:p>
    <w:p w14:paraId="43F54DF7" w14:textId="77777777" w:rsidR="00000000" w:rsidRDefault="00026F1C">
      <w:pPr>
        <w:pStyle w:val="a0"/>
        <w:rPr>
          <w:rFonts w:hint="cs"/>
          <w:rtl/>
        </w:rPr>
      </w:pPr>
      <w:r>
        <w:rPr>
          <w:rFonts w:hint="cs"/>
          <w:rtl/>
        </w:rPr>
        <w:t>אבל מה בדיוק רוצים? משרד האוצר לא משלם; משרד הפנים - יש לו קיצוץ בתקציב; הרשויות המקומיות לא יכולות ל</w:t>
      </w:r>
      <w:r>
        <w:rPr>
          <w:rFonts w:hint="cs"/>
          <w:rtl/>
        </w:rPr>
        <w:t xml:space="preserve">שלם - אז מה בדיוק רוצים? שחברת "מקורות" תממן את כל הרשויות המקומיות? זאת אומרת, שהיא תהיה הבנק? שהיא תהיה ספק שלא יקבל את הכסף? מה בדיוק מציעים כאן לעשות, חוץ מדמגוגיה? </w:t>
      </w:r>
    </w:p>
    <w:p w14:paraId="34BCD97E" w14:textId="77777777" w:rsidR="00000000" w:rsidRDefault="00026F1C">
      <w:pPr>
        <w:pStyle w:val="af1"/>
        <w:rPr>
          <w:rtl/>
        </w:rPr>
      </w:pPr>
      <w:r>
        <w:rPr>
          <w:rtl/>
        </w:rPr>
        <w:br/>
        <w:t>היו"ר משה כחלון:</w:t>
      </w:r>
    </w:p>
    <w:p w14:paraId="4BF08BAB" w14:textId="77777777" w:rsidR="00000000" w:rsidRDefault="00026F1C">
      <w:pPr>
        <w:pStyle w:val="a0"/>
        <w:rPr>
          <w:rtl/>
        </w:rPr>
      </w:pPr>
    </w:p>
    <w:p w14:paraId="662AF13E" w14:textId="77777777" w:rsidR="00000000" w:rsidRDefault="00026F1C">
      <w:pPr>
        <w:pStyle w:val="a0"/>
        <w:rPr>
          <w:rFonts w:hint="cs"/>
          <w:rtl/>
        </w:rPr>
      </w:pPr>
      <w:r>
        <w:rPr>
          <w:rFonts w:hint="cs"/>
          <w:rtl/>
        </w:rPr>
        <w:t>אני מבקש לסיים, אדוני השר.</w:t>
      </w:r>
    </w:p>
    <w:p w14:paraId="1875B45D" w14:textId="77777777" w:rsidR="00000000" w:rsidRDefault="00026F1C">
      <w:pPr>
        <w:pStyle w:val="-"/>
        <w:rPr>
          <w:rFonts w:hint="cs"/>
          <w:rtl/>
        </w:rPr>
      </w:pPr>
      <w:bookmarkStart w:id="732" w:name="FS000000520T10_12_2003_19_15_06C"/>
      <w:bookmarkEnd w:id="732"/>
    </w:p>
    <w:p w14:paraId="76950948" w14:textId="77777777" w:rsidR="00000000" w:rsidRDefault="00026F1C">
      <w:pPr>
        <w:pStyle w:val="-"/>
        <w:rPr>
          <w:rtl/>
        </w:rPr>
      </w:pPr>
      <w:r>
        <w:rPr>
          <w:rtl/>
        </w:rPr>
        <w:t>שר התשתיות הלאומיות יוסף פריצקי:</w:t>
      </w:r>
    </w:p>
    <w:p w14:paraId="4E920385" w14:textId="77777777" w:rsidR="00000000" w:rsidRDefault="00026F1C">
      <w:pPr>
        <w:pStyle w:val="a0"/>
        <w:rPr>
          <w:rtl/>
        </w:rPr>
      </w:pPr>
    </w:p>
    <w:p w14:paraId="529DE29A" w14:textId="77777777" w:rsidR="00000000" w:rsidRDefault="00026F1C">
      <w:pPr>
        <w:pStyle w:val="a0"/>
        <w:rPr>
          <w:rFonts w:hint="cs"/>
          <w:rtl/>
        </w:rPr>
      </w:pPr>
      <w:r>
        <w:rPr>
          <w:rFonts w:hint="cs"/>
          <w:rtl/>
        </w:rPr>
        <w:t>אדוני</w:t>
      </w:r>
      <w:r>
        <w:rPr>
          <w:rFonts w:hint="cs"/>
          <w:rtl/>
        </w:rPr>
        <w:t xml:space="preserve"> היושב-ראש, אני מציע להעביר את הנושא הזה - אני לא מתעלם ממנו, הוא בעייתי, ולנושא הזה צריכים להיכנס משרד הפנים ומשרד האוצר והמשרד שלי, ולהביא לפתרון, משום שיש רשויות מקומיות - כבדרך אגב, שלא משנה מה תעשה להן, לא יוכלו לשלם את החוב. וצריך להביא איזה פתרון בע</w:t>
      </w:r>
      <w:r>
        <w:rPr>
          <w:rFonts w:hint="cs"/>
          <w:rtl/>
        </w:rPr>
        <w:t xml:space="preserve">ניין הזה, לדעתי, יחד עם הפתרון של כל הרשויות המקומיות בישראל, שאני מבין מחברי השר פורז, שמצבן קשה מאוד. </w:t>
      </w:r>
    </w:p>
    <w:p w14:paraId="0E0B0D42" w14:textId="77777777" w:rsidR="00000000" w:rsidRDefault="00026F1C">
      <w:pPr>
        <w:pStyle w:val="a0"/>
        <w:rPr>
          <w:rFonts w:hint="cs"/>
          <w:rtl/>
        </w:rPr>
      </w:pPr>
    </w:p>
    <w:p w14:paraId="59085240" w14:textId="77777777" w:rsidR="00000000" w:rsidRDefault="00026F1C">
      <w:pPr>
        <w:pStyle w:val="a0"/>
        <w:rPr>
          <w:rFonts w:hint="cs"/>
          <w:rtl/>
        </w:rPr>
      </w:pPr>
      <w:r>
        <w:rPr>
          <w:rFonts w:hint="cs"/>
          <w:rtl/>
        </w:rPr>
        <w:t>אני מבין שנקבע דיון בוועדה. חבר הכנסת והבה, איזו ועדה?</w:t>
      </w:r>
    </w:p>
    <w:p w14:paraId="2F4840B6" w14:textId="77777777" w:rsidR="00000000" w:rsidRDefault="00026F1C">
      <w:pPr>
        <w:pStyle w:val="af0"/>
        <w:rPr>
          <w:rtl/>
        </w:rPr>
      </w:pPr>
      <w:r>
        <w:rPr>
          <w:rtl/>
        </w:rPr>
        <w:br/>
        <w:t>מגלי והבה (הליכוד):</w:t>
      </w:r>
    </w:p>
    <w:p w14:paraId="01E74955" w14:textId="77777777" w:rsidR="00000000" w:rsidRDefault="00026F1C">
      <w:pPr>
        <w:pStyle w:val="a0"/>
        <w:rPr>
          <w:rtl/>
        </w:rPr>
      </w:pPr>
    </w:p>
    <w:p w14:paraId="20F4F2BC" w14:textId="77777777" w:rsidR="00000000" w:rsidRDefault="00026F1C">
      <w:pPr>
        <w:pStyle w:val="a0"/>
        <w:rPr>
          <w:rFonts w:hint="cs"/>
          <w:rtl/>
        </w:rPr>
      </w:pPr>
      <w:r>
        <w:rPr>
          <w:rFonts w:hint="cs"/>
          <w:rtl/>
        </w:rPr>
        <w:t>ועדת הפנים ואיכות הסביבה.</w:t>
      </w:r>
    </w:p>
    <w:p w14:paraId="7010DA42" w14:textId="77777777" w:rsidR="00000000" w:rsidRDefault="00026F1C">
      <w:pPr>
        <w:pStyle w:val="-"/>
        <w:rPr>
          <w:rtl/>
        </w:rPr>
      </w:pPr>
      <w:r>
        <w:rPr>
          <w:rtl/>
        </w:rPr>
        <w:br/>
      </w:r>
      <w:bookmarkStart w:id="733" w:name="FS000000520T10_12_2003_19_17_54C"/>
      <w:bookmarkEnd w:id="733"/>
      <w:r>
        <w:rPr>
          <w:rtl/>
        </w:rPr>
        <w:t>שר התשתיות הלאומיות יוסף פריצקי:</w:t>
      </w:r>
    </w:p>
    <w:p w14:paraId="5191FD27" w14:textId="77777777" w:rsidR="00000000" w:rsidRDefault="00026F1C">
      <w:pPr>
        <w:pStyle w:val="a0"/>
        <w:rPr>
          <w:rtl/>
        </w:rPr>
      </w:pPr>
    </w:p>
    <w:p w14:paraId="68A99FA6" w14:textId="77777777" w:rsidR="00000000" w:rsidRDefault="00026F1C">
      <w:pPr>
        <w:pStyle w:val="a0"/>
        <w:rPr>
          <w:rFonts w:hint="cs"/>
          <w:rtl/>
        </w:rPr>
      </w:pPr>
      <w:r>
        <w:rPr>
          <w:rFonts w:hint="cs"/>
          <w:rtl/>
        </w:rPr>
        <w:t>ועדת הפנים ו</w:t>
      </w:r>
      <w:r>
        <w:rPr>
          <w:rFonts w:hint="cs"/>
          <w:rtl/>
        </w:rPr>
        <w:t>איכות הסביבה. אני מציע, אם כך, שגם הצעתו של חבר הכנסת כץ תועבר לדיון באותה ועדה, כיוון שזה אותו נושא. תודה.</w:t>
      </w:r>
    </w:p>
    <w:p w14:paraId="4E5EA561" w14:textId="77777777" w:rsidR="00000000" w:rsidRDefault="00026F1C">
      <w:pPr>
        <w:pStyle w:val="af1"/>
        <w:rPr>
          <w:rtl/>
        </w:rPr>
      </w:pPr>
      <w:r>
        <w:rPr>
          <w:rtl/>
        </w:rPr>
        <w:br/>
        <w:t>היו"ר משה כחלון:</w:t>
      </w:r>
    </w:p>
    <w:p w14:paraId="1FFB60AB" w14:textId="77777777" w:rsidR="00000000" w:rsidRDefault="00026F1C">
      <w:pPr>
        <w:pStyle w:val="a0"/>
        <w:rPr>
          <w:rtl/>
        </w:rPr>
      </w:pPr>
    </w:p>
    <w:p w14:paraId="09B83F37" w14:textId="77777777" w:rsidR="00000000" w:rsidRDefault="00026F1C">
      <w:pPr>
        <w:pStyle w:val="a0"/>
        <w:rPr>
          <w:rFonts w:hint="cs"/>
          <w:rtl/>
        </w:rPr>
      </w:pPr>
      <w:r>
        <w:rPr>
          <w:rFonts w:hint="cs"/>
          <w:rtl/>
        </w:rPr>
        <w:t xml:space="preserve">תודה רבה. הצעה אחרת - חבר הכנסת נסים זאב, בבקשה. </w:t>
      </w:r>
    </w:p>
    <w:p w14:paraId="7C5DD234" w14:textId="77777777" w:rsidR="00000000" w:rsidRDefault="00026F1C">
      <w:pPr>
        <w:pStyle w:val="af0"/>
        <w:rPr>
          <w:rFonts w:hint="cs"/>
          <w:rtl/>
        </w:rPr>
      </w:pPr>
    </w:p>
    <w:p w14:paraId="3656220E" w14:textId="77777777" w:rsidR="00000000" w:rsidRDefault="00026F1C">
      <w:pPr>
        <w:pStyle w:val="af0"/>
        <w:rPr>
          <w:rtl/>
        </w:rPr>
      </w:pPr>
      <w:r>
        <w:rPr>
          <w:rFonts w:hint="eastAsia"/>
          <w:rtl/>
        </w:rPr>
        <w:t>מגלי</w:t>
      </w:r>
      <w:r>
        <w:rPr>
          <w:rtl/>
        </w:rPr>
        <w:t xml:space="preserve"> והבה (הליכוד):</w:t>
      </w:r>
    </w:p>
    <w:p w14:paraId="21655505" w14:textId="77777777" w:rsidR="00000000" w:rsidRDefault="00026F1C">
      <w:pPr>
        <w:pStyle w:val="a0"/>
        <w:rPr>
          <w:rFonts w:hint="cs"/>
          <w:rtl/>
        </w:rPr>
      </w:pPr>
    </w:p>
    <w:p w14:paraId="477B63CD" w14:textId="77777777" w:rsidR="00000000" w:rsidRDefault="00026F1C">
      <w:pPr>
        <w:pStyle w:val="a0"/>
        <w:rPr>
          <w:rFonts w:hint="cs"/>
          <w:rtl/>
        </w:rPr>
      </w:pPr>
      <w:r>
        <w:rPr>
          <w:rFonts w:hint="cs"/>
          <w:rtl/>
        </w:rPr>
        <w:t>- - -</w:t>
      </w:r>
    </w:p>
    <w:p w14:paraId="63B09825" w14:textId="77777777" w:rsidR="00000000" w:rsidRDefault="00026F1C">
      <w:pPr>
        <w:pStyle w:val="af1"/>
        <w:rPr>
          <w:rtl/>
        </w:rPr>
      </w:pPr>
      <w:r>
        <w:rPr>
          <w:rtl/>
        </w:rPr>
        <w:br/>
        <w:t>היו"ר משה כחלון:</w:t>
      </w:r>
    </w:p>
    <w:p w14:paraId="08C9BA22" w14:textId="77777777" w:rsidR="00000000" w:rsidRDefault="00026F1C">
      <w:pPr>
        <w:pStyle w:val="a0"/>
        <w:rPr>
          <w:rtl/>
        </w:rPr>
      </w:pPr>
    </w:p>
    <w:p w14:paraId="3DF6530A" w14:textId="77777777" w:rsidR="00000000" w:rsidRDefault="00026F1C">
      <w:pPr>
        <w:pStyle w:val="a0"/>
        <w:rPr>
          <w:rFonts w:hint="cs"/>
          <w:rtl/>
        </w:rPr>
      </w:pPr>
      <w:r>
        <w:rPr>
          <w:rFonts w:hint="cs"/>
          <w:rtl/>
        </w:rPr>
        <w:t>אי-אפשר. יש מציע אחד - הצעה אחרת</w:t>
      </w:r>
      <w:r>
        <w:rPr>
          <w:rFonts w:hint="cs"/>
          <w:rtl/>
        </w:rPr>
        <w:t xml:space="preserve"> אחת. אני מתנצל, חבר הכנסת מגלי והבה, בפעם הבאה.</w:t>
      </w:r>
    </w:p>
    <w:p w14:paraId="2DDC7250" w14:textId="77777777" w:rsidR="00000000" w:rsidRDefault="00026F1C">
      <w:pPr>
        <w:pStyle w:val="af0"/>
        <w:rPr>
          <w:rtl/>
        </w:rPr>
      </w:pPr>
      <w:r>
        <w:rPr>
          <w:rtl/>
        </w:rPr>
        <w:br/>
      </w:r>
      <w:bookmarkStart w:id="734" w:name="FS000001030T10_12_2003_19_19_25"/>
      <w:bookmarkEnd w:id="734"/>
      <w:r>
        <w:rPr>
          <w:rtl/>
        </w:rPr>
        <w:t>מגלי והבה (הליכוד):</w:t>
      </w:r>
    </w:p>
    <w:p w14:paraId="7D1A2C11" w14:textId="77777777" w:rsidR="00000000" w:rsidRDefault="00026F1C">
      <w:pPr>
        <w:pStyle w:val="a0"/>
        <w:rPr>
          <w:rFonts w:hint="cs"/>
          <w:rtl/>
        </w:rPr>
      </w:pPr>
    </w:p>
    <w:p w14:paraId="7019938A" w14:textId="77777777" w:rsidR="00000000" w:rsidRDefault="00026F1C">
      <w:pPr>
        <w:pStyle w:val="a0"/>
        <w:rPr>
          <w:rFonts w:hint="cs"/>
          <w:rtl/>
        </w:rPr>
      </w:pPr>
      <w:r>
        <w:rPr>
          <w:rFonts w:hint="cs"/>
          <w:rtl/>
        </w:rPr>
        <w:t xml:space="preserve">רק להגיד - - - לפתור את הבעיה - - - </w:t>
      </w:r>
    </w:p>
    <w:p w14:paraId="203E0FA5" w14:textId="77777777" w:rsidR="00000000" w:rsidRDefault="00026F1C">
      <w:pPr>
        <w:pStyle w:val="a"/>
        <w:rPr>
          <w:rtl/>
        </w:rPr>
      </w:pPr>
      <w:r>
        <w:rPr>
          <w:rtl/>
        </w:rPr>
        <w:br/>
      </w:r>
      <w:bookmarkStart w:id="735" w:name="FS000000490T10_12_2003_19_19_39"/>
      <w:bookmarkStart w:id="736" w:name="_Toc70328448"/>
      <w:bookmarkEnd w:id="735"/>
      <w:r>
        <w:rPr>
          <w:rtl/>
        </w:rPr>
        <w:t>נסים זאב (ש"ס):</w:t>
      </w:r>
      <w:bookmarkEnd w:id="736"/>
    </w:p>
    <w:p w14:paraId="07EADFD2" w14:textId="77777777" w:rsidR="00000000" w:rsidRDefault="00026F1C">
      <w:pPr>
        <w:pStyle w:val="a0"/>
        <w:rPr>
          <w:rtl/>
        </w:rPr>
      </w:pPr>
    </w:p>
    <w:p w14:paraId="58993B94" w14:textId="77777777" w:rsidR="00000000" w:rsidRDefault="00026F1C">
      <w:pPr>
        <w:pStyle w:val="a0"/>
        <w:rPr>
          <w:rFonts w:hint="cs"/>
          <w:rtl/>
        </w:rPr>
      </w:pPr>
      <w:r>
        <w:rPr>
          <w:rFonts w:hint="cs"/>
          <w:rtl/>
        </w:rPr>
        <w:t>אדוני היושב-ראש, קודם כול, אני ממש מביע מחאה נגד השר, שביזה פה את חבר הכנסת, אף שהוא לא אמר שום מלה עליך. יכול להיות שהוא רמז שעבר</w:t>
      </w:r>
      <w:r>
        <w:rPr>
          <w:rFonts w:hint="cs"/>
          <w:rtl/>
        </w:rPr>
        <w:t>ת במכס, ולא הזכיר את המצלמות. אתה בעצם גילית את כל מה שעשית בשדה התעופה, וזה היה מיותר, לדעתי. אבל לקרוא לחבר הכנסת שפל ונבזה - "נבזה בעיניו נמאס" - אני לא חושב שזה יפה, כבוד השר. גם קודם שמענו את סגן שרת החינוך אומר: "סאכר תומכ, איפתח תומכ". מה זה פה? שוק</w:t>
      </w:r>
      <w:r>
        <w:rPr>
          <w:rFonts w:hint="cs"/>
          <w:rtl/>
        </w:rPr>
        <w:t xml:space="preserve"> מחנה-יהודה? זה בסטה? מה זה, שוק הבוכרים? באמת, קצת כבוד לכנסת הזאת. </w:t>
      </w:r>
    </w:p>
    <w:p w14:paraId="098F70C4" w14:textId="77777777" w:rsidR="00000000" w:rsidRDefault="00026F1C">
      <w:pPr>
        <w:pStyle w:val="a0"/>
        <w:rPr>
          <w:rFonts w:hint="cs"/>
          <w:rtl/>
        </w:rPr>
      </w:pPr>
    </w:p>
    <w:p w14:paraId="5EE5B411" w14:textId="77777777" w:rsidR="00000000" w:rsidRDefault="00026F1C">
      <w:pPr>
        <w:pStyle w:val="a0"/>
        <w:rPr>
          <w:rFonts w:hint="cs"/>
          <w:rtl/>
        </w:rPr>
      </w:pPr>
      <w:r>
        <w:rPr>
          <w:rFonts w:hint="cs"/>
          <w:rtl/>
        </w:rPr>
        <w:t xml:space="preserve">עכשיו לגופו של עניין. לגבי העניין של "מקורות", וכבר אמרתי את זה אז, ואני מסכים עם השר - אני חושב שירושלים היתה הראשונה שעשתה תאגיד של חברת "הגיחון",  ועל גחונך תלך,  וכולנו צריכים ללכת </w:t>
      </w:r>
      <w:r>
        <w:rPr>
          <w:rFonts w:hint="cs"/>
          <w:rtl/>
        </w:rPr>
        <w:t xml:space="preserve">באותו מישור של אותו גיחון. </w:t>
      </w:r>
    </w:p>
    <w:p w14:paraId="2D39D81A" w14:textId="77777777" w:rsidR="00000000" w:rsidRDefault="00026F1C">
      <w:pPr>
        <w:pStyle w:val="a0"/>
        <w:rPr>
          <w:rFonts w:hint="cs"/>
          <w:rtl/>
        </w:rPr>
      </w:pPr>
    </w:p>
    <w:p w14:paraId="1F2434D0" w14:textId="77777777" w:rsidR="00000000" w:rsidRDefault="00026F1C">
      <w:pPr>
        <w:pStyle w:val="a0"/>
        <w:rPr>
          <w:rFonts w:hint="cs"/>
          <w:rtl/>
        </w:rPr>
      </w:pPr>
      <w:r>
        <w:rPr>
          <w:rFonts w:hint="cs"/>
          <w:rtl/>
        </w:rPr>
        <w:t xml:space="preserve">אני אומר ככה, ואני שואל את השר. אם הוא יאמר לי כן - אני אביא הצעת חוק. לא יכול להיות שחבר הכנסת רשף חן מסיעתך הביא הצעת חוק - ואני תמכתי </w:t>
      </w:r>
      <w:r>
        <w:rPr>
          <w:rtl/>
        </w:rPr>
        <w:t>–</w:t>
      </w:r>
      <w:r>
        <w:rPr>
          <w:rFonts w:hint="cs"/>
          <w:rtl/>
        </w:rPr>
        <w:t xml:space="preserve"> שבה הוא אמר: צריך לסמן את הכספים של ההורים שמביאים למשרד החינוך או לבתי-הספר - זה כל כך </w:t>
      </w:r>
      <w:r>
        <w:rPr>
          <w:rFonts w:hint="cs"/>
          <w:rtl/>
        </w:rPr>
        <w:t xml:space="preserve">היה חשוב בעיני כל חברי הכנסת. כסף שאזרח משלם עבור מים - שהוא לא יקבל שירות, זה דבר שלא יעלה על הדעת. לכן, אדוני השר, אם אתה אומר שאתה תתמוך בהצעה שנחייב את הרשויות המקומיות בתאגידים - היום אני מכין הצעת חוק. </w:t>
      </w:r>
    </w:p>
    <w:p w14:paraId="4B0AE175" w14:textId="77777777" w:rsidR="00000000" w:rsidRDefault="00026F1C">
      <w:pPr>
        <w:pStyle w:val="af0"/>
        <w:rPr>
          <w:rtl/>
        </w:rPr>
      </w:pPr>
      <w:r>
        <w:rPr>
          <w:rtl/>
        </w:rPr>
        <w:br/>
        <w:t>עמרם מצנע (העבודה-מימד):</w:t>
      </w:r>
    </w:p>
    <w:p w14:paraId="7B7833CC" w14:textId="77777777" w:rsidR="00000000" w:rsidRDefault="00026F1C">
      <w:pPr>
        <w:pStyle w:val="a0"/>
        <w:rPr>
          <w:rtl/>
        </w:rPr>
      </w:pPr>
    </w:p>
    <w:p w14:paraId="4D680156" w14:textId="77777777" w:rsidR="00000000" w:rsidRDefault="00026F1C">
      <w:pPr>
        <w:pStyle w:val="a0"/>
        <w:rPr>
          <w:rFonts w:hint="cs"/>
          <w:rtl/>
        </w:rPr>
      </w:pPr>
      <w:r>
        <w:rPr>
          <w:rFonts w:hint="cs"/>
          <w:rtl/>
        </w:rPr>
        <w:t>יש חוק כזה.</w:t>
      </w:r>
    </w:p>
    <w:p w14:paraId="2A080D32" w14:textId="77777777" w:rsidR="00000000" w:rsidRDefault="00026F1C">
      <w:pPr>
        <w:pStyle w:val="af0"/>
        <w:rPr>
          <w:rtl/>
        </w:rPr>
      </w:pPr>
      <w:r>
        <w:rPr>
          <w:rtl/>
        </w:rPr>
        <w:br/>
        <w:t>שר התשת</w:t>
      </w:r>
      <w:r>
        <w:rPr>
          <w:rtl/>
        </w:rPr>
        <w:t>יות הלאומיות יוסף פריצקי:</w:t>
      </w:r>
    </w:p>
    <w:p w14:paraId="11EEFF8C" w14:textId="77777777" w:rsidR="00000000" w:rsidRDefault="00026F1C">
      <w:pPr>
        <w:pStyle w:val="a0"/>
        <w:rPr>
          <w:rtl/>
        </w:rPr>
      </w:pPr>
    </w:p>
    <w:p w14:paraId="18CE632C" w14:textId="77777777" w:rsidR="00000000" w:rsidRDefault="00026F1C">
      <w:pPr>
        <w:pStyle w:val="a0"/>
        <w:rPr>
          <w:rFonts w:hint="cs"/>
          <w:rtl/>
        </w:rPr>
      </w:pPr>
      <w:r>
        <w:rPr>
          <w:rFonts w:hint="cs"/>
          <w:rtl/>
        </w:rPr>
        <w:t xml:space="preserve">- - - תאגיד ביוב ומים - - - לא מביאים את זה, מה לעשות. </w:t>
      </w:r>
    </w:p>
    <w:p w14:paraId="40BF4322" w14:textId="77777777" w:rsidR="00000000" w:rsidRDefault="00026F1C">
      <w:pPr>
        <w:pStyle w:val="af1"/>
        <w:rPr>
          <w:rtl/>
        </w:rPr>
      </w:pPr>
      <w:r>
        <w:rPr>
          <w:rtl/>
        </w:rPr>
        <w:br/>
        <w:t>היו"ר משה כחלון:</w:t>
      </w:r>
    </w:p>
    <w:p w14:paraId="047F5961" w14:textId="77777777" w:rsidR="00000000" w:rsidRDefault="00026F1C">
      <w:pPr>
        <w:pStyle w:val="a0"/>
        <w:rPr>
          <w:rtl/>
        </w:rPr>
      </w:pPr>
    </w:p>
    <w:p w14:paraId="2494928A" w14:textId="77777777" w:rsidR="00000000" w:rsidRDefault="00026F1C">
      <w:pPr>
        <w:pStyle w:val="a0"/>
        <w:rPr>
          <w:rFonts w:hint="cs"/>
          <w:rtl/>
        </w:rPr>
      </w:pPr>
      <w:r>
        <w:rPr>
          <w:rFonts w:hint="cs"/>
          <w:rtl/>
        </w:rPr>
        <w:t xml:space="preserve">תודה רבה. חבר הכנסת כץ, כרגע תהיה הצבעה, לאחר מכן תתאפשר לך הודעה אישית. אתה מבקש להעביר את הנושא לדיון בוועדה, במליאה? </w:t>
      </w:r>
    </w:p>
    <w:p w14:paraId="72C689BA" w14:textId="77777777" w:rsidR="00000000" w:rsidRDefault="00026F1C">
      <w:pPr>
        <w:pStyle w:val="af0"/>
        <w:rPr>
          <w:rtl/>
        </w:rPr>
      </w:pPr>
      <w:r>
        <w:rPr>
          <w:rtl/>
        </w:rPr>
        <w:br/>
        <w:t>חיים כץ (הליכוד):</w:t>
      </w:r>
    </w:p>
    <w:p w14:paraId="459E9D5B" w14:textId="77777777" w:rsidR="00000000" w:rsidRDefault="00026F1C">
      <w:pPr>
        <w:pStyle w:val="a0"/>
        <w:rPr>
          <w:rtl/>
        </w:rPr>
      </w:pPr>
    </w:p>
    <w:p w14:paraId="71077E67" w14:textId="77777777" w:rsidR="00000000" w:rsidRDefault="00026F1C">
      <w:pPr>
        <w:pStyle w:val="a0"/>
        <w:rPr>
          <w:rFonts w:hint="cs"/>
          <w:rtl/>
        </w:rPr>
      </w:pPr>
      <w:r>
        <w:rPr>
          <w:rFonts w:hint="cs"/>
          <w:rtl/>
        </w:rPr>
        <w:t xml:space="preserve">ועדה. </w:t>
      </w:r>
    </w:p>
    <w:p w14:paraId="47892729" w14:textId="77777777" w:rsidR="00000000" w:rsidRDefault="00026F1C">
      <w:pPr>
        <w:pStyle w:val="af1"/>
        <w:rPr>
          <w:rtl/>
        </w:rPr>
      </w:pPr>
      <w:r>
        <w:rPr>
          <w:rtl/>
        </w:rPr>
        <w:br/>
        <w:t>היו"ר</w:t>
      </w:r>
      <w:r>
        <w:rPr>
          <w:rtl/>
        </w:rPr>
        <w:t xml:space="preserve"> משה כחלון:</w:t>
      </w:r>
    </w:p>
    <w:p w14:paraId="73B01F8A" w14:textId="77777777" w:rsidR="00000000" w:rsidRDefault="00026F1C">
      <w:pPr>
        <w:pStyle w:val="a0"/>
        <w:rPr>
          <w:rtl/>
        </w:rPr>
      </w:pPr>
    </w:p>
    <w:p w14:paraId="46B6F48F" w14:textId="77777777" w:rsidR="00000000" w:rsidRDefault="00026F1C">
      <w:pPr>
        <w:pStyle w:val="a0"/>
        <w:rPr>
          <w:rFonts w:hint="cs"/>
          <w:rtl/>
        </w:rPr>
      </w:pPr>
      <w:r>
        <w:rPr>
          <w:rFonts w:hint="cs"/>
          <w:rtl/>
        </w:rPr>
        <w:t>אדוני  השר, אתה אמרת שאין לך בעיה.</w:t>
      </w:r>
    </w:p>
    <w:p w14:paraId="73D0DC80" w14:textId="77777777" w:rsidR="00000000" w:rsidRDefault="00026F1C">
      <w:pPr>
        <w:pStyle w:val="af0"/>
        <w:rPr>
          <w:rtl/>
        </w:rPr>
      </w:pPr>
      <w:r>
        <w:rPr>
          <w:rtl/>
        </w:rPr>
        <w:br/>
        <w:t>שר התשתיות הלאומיות יוסף פריצקי:</w:t>
      </w:r>
    </w:p>
    <w:p w14:paraId="2EA81070" w14:textId="77777777" w:rsidR="00000000" w:rsidRDefault="00026F1C">
      <w:pPr>
        <w:pStyle w:val="a0"/>
        <w:rPr>
          <w:rtl/>
        </w:rPr>
      </w:pPr>
    </w:p>
    <w:p w14:paraId="008B6EEF" w14:textId="77777777" w:rsidR="00000000" w:rsidRDefault="00026F1C">
      <w:pPr>
        <w:pStyle w:val="a0"/>
        <w:rPr>
          <w:rFonts w:hint="cs"/>
          <w:rtl/>
        </w:rPr>
      </w:pPr>
      <w:r>
        <w:rPr>
          <w:rFonts w:hint="cs"/>
          <w:rtl/>
        </w:rPr>
        <w:t>אותו דבר.</w:t>
      </w:r>
    </w:p>
    <w:p w14:paraId="002B7CED" w14:textId="77777777" w:rsidR="00000000" w:rsidRDefault="00026F1C">
      <w:pPr>
        <w:pStyle w:val="af0"/>
        <w:rPr>
          <w:rtl/>
        </w:rPr>
      </w:pPr>
      <w:r>
        <w:rPr>
          <w:rtl/>
        </w:rPr>
        <w:br/>
        <w:t>נסים דהן (ש"ס):</w:t>
      </w:r>
    </w:p>
    <w:p w14:paraId="1F64491F" w14:textId="77777777" w:rsidR="00000000" w:rsidRDefault="00026F1C">
      <w:pPr>
        <w:pStyle w:val="a0"/>
        <w:rPr>
          <w:rtl/>
        </w:rPr>
      </w:pPr>
    </w:p>
    <w:p w14:paraId="6555F200" w14:textId="77777777" w:rsidR="00000000" w:rsidRDefault="00026F1C">
      <w:pPr>
        <w:pStyle w:val="a0"/>
        <w:rPr>
          <w:rFonts w:hint="cs"/>
          <w:rtl/>
        </w:rPr>
      </w:pPr>
      <w:r>
        <w:rPr>
          <w:rFonts w:hint="cs"/>
          <w:rtl/>
        </w:rPr>
        <w:t xml:space="preserve">השר לא יכול לבקש, הוא יכול רק להסכים. </w:t>
      </w:r>
    </w:p>
    <w:p w14:paraId="2D31E63C" w14:textId="77777777" w:rsidR="00000000" w:rsidRDefault="00026F1C">
      <w:pPr>
        <w:pStyle w:val="af1"/>
        <w:rPr>
          <w:rtl/>
        </w:rPr>
      </w:pPr>
      <w:r>
        <w:rPr>
          <w:rtl/>
        </w:rPr>
        <w:br/>
        <w:t>היו"ר משה כחלון:</w:t>
      </w:r>
    </w:p>
    <w:p w14:paraId="6E5A456A" w14:textId="77777777" w:rsidR="00000000" w:rsidRDefault="00026F1C">
      <w:pPr>
        <w:pStyle w:val="a0"/>
        <w:rPr>
          <w:rtl/>
        </w:rPr>
      </w:pPr>
    </w:p>
    <w:p w14:paraId="1825E780" w14:textId="77777777" w:rsidR="00000000" w:rsidRDefault="00026F1C">
      <w:pPr>
        <w:pStyle w:val="a0"/>
        <w:rPr>
          <w:rFonts w:hint="cs"/>
          <w:rtl/>
        </w:rPr>
      </w:pPr>
      <w:r>
        <w:rPr>
          <w:rFonts w:hint="cs"/>
          <w:rtl/>
        </w:rPr>
        <w:t xml:space="preserve">אנחנו עוברים להצבעה - ועדה או הסרה. בעד זה ועדה, נגד זה הסרה. </w:t>
      </w:r>
    </w:p>
    <w:p w14:paraId="012ED3E0" w14:textId="77777777" w:rsidR="00000000" w:rsidRDefault="00026F1C">
      <w:pPr>
        <w:pStyle w:val="af0"/>
        <w:rPr>
          <w:rtl/>
        </w:rPr>
      </w:pPr>
      <w:r>
        <w:rPr>
          <w:rtl/>
        </w:rPr>
        <w:br/>
        <w:t>קריאה:</w:t>
      </w:r>
    </w:p>
    <w:p w14:paraId="7C82D897" w14:textId="77777777" w:rsidR="00000000" w:rsidRDefault="00026F1C">
      <w:pPr>
        <w:pStyle w:val="a0"/>
        <w:rPr>
          <w:rtl/>
        </w:rPr>
      </w:pPr>
    </w:p>
    <w:p w14:paraId="42BC1D1B" w14:textId="77777777" w:rsidR="00000000" w:rsidRDefault="00026F1C">
      <w:pPr>
        <w:pStyle w:val="a0"/>
        <w:rPr>
          <w:rFonts w:hint="cs"/>
          <w:rtl/>
        </w:rPr>
      </w:pPr>
      <w:r>
        <w:rPr>
          <w:rFonts w:hint="cs"/>
          <w:rtl/>
        </w:rPr>
        <w:t>מה השר ביקש?</w:t>
      </w:r>
    </w:p>
    <w:p w14:paraId="45B56AC0" w14:textId="77777777" w:rsidR="00000000" w:rsidRDefault="00026F1C">
      <w:pPr>
        <w:pStyle w:val="af1"/>
        <w:rPr>
          <w:rtl/>
        </w:rPr>
      </w:pPr>
      <w:r>
        <w:rPr>
          <w:rtl/>
        </w:rPr>
        <w:br/>
        <w:t>ה</w:t>
      </w:r>
      <w:r>
        <w:rPr>
          <w:rtl/>
        </w:rPr>
        <w:t>יו"ר משה כחלון:</w:t>
      </w:r>
    </w:p>
    <w:p w14:paraId="5BCD2EB3" w14:textId="77777777" w:rsidR="00000000" w:rsidRDefault="00026F1C">
      <w:pPr>
        <w:pStyle w:val="a0"/>
        <w:rPr>
          <w:rtl/>
        </w:rPr>
      </w:pPr>
    </w:p>
    <w:p w14:paraId="698578E5" w14:textId="77777777" w:rsidR="00000000" w:rsidRDefault="00026F1C">
      <w:pPr>
        <w:pStyle w:val="a0"/>
        <w:rPr>
          <w:rFonts w:hint="cs"/>
          <w:rtl/>
        </w:rPr>
      </w:pPr>
      <w:r>
        <w:rPr>
          <w:rFonts w:hint="cs"/>
          <w:rtl/>
        </w:rPr>
        <w:t>השר ביקש ועדה. הוא לא התנגד לוועדה.</w:t>
      </w:r>
    </w:p>
    <w:p w14:paraId="407BCA4C" w14:textId="77777777" w:rsidR="00000000" w:rsidRDefault="00026F1C">
      <w:pPr>
        <w:pStyle w:val="ab"/>
        <w:bidi/>
        <w:rPr>
          <w:rFonts w:hint="cs"/>
          <w:rtl/>
        </w:rPr>
      </w:pPr>
      <w:r>
        <w:rPr>
          <w:rtl/>
        </w:rPr>
        <w:br/>
      </w:r>
      <w:r>
        <w:rPr>
          <w:rFonts w:hint="cs"/>
          <w:rtl/>
        </w:rPr>
        <w:t xml:space="preserve">הצבעה </w:t>
      </w:r>
    </w:p>
    <w:p w14:paraId="680CAF08" w14:textId="77777777" w:rsidR="00000000" w:rsidRDefault="00026F1C">
      <w:pPr>
        <w:pStyle w:val="ac"/>
        <w:bidi/>
        <w:rPr>
          <w:rFonts w:hint="cs"/>
          <w:rtl/>
        </w:rPr>
      </w:pPr>
      <w:r>
        <w:rPr>
          <w:rFonts w:hint="cs"/>
          <w:rtl/>
        </w:rPr>
        <w:t>בעד ההצעה להעביר את הנושא לוועדה - 12</w:t>
      </w:r>
    </w:p>
    <w:p w14:paraId="49A3B58D" w14:textId="77777777" w:rsidR="00000000" w:rsidRDefault="00026F1C">
      <w:pPr>
        <w:pStyle w:val="ac"/>
        <w:bidi/>
        <w:rPr>
          <w:rFonts w:hint="cs"/>
          <w:rtl/>
        </w:rPr>
      </w:pPr>
      <w:r>
        <w:rPr>
          <w:rFonts w:hint="cs"/>
          <w:rtl/>
        </w:rPr>
        <w:t>בעד ההצעה שלא לכלול את הנושא בסדר-היום - אין</w:t>
      </w:r>
    </w:p>
    <w:p w14:paraId="2878AE6D" w14:textId="77777777" w:rsidR="00000000" w:rsidRDefault="00026F1C">
      <w:pPr>
        <w:pStyle w:val="ac"/>
        <w:bidi/>
        <w:rPr>
          <w:rFonts w:hint="cs"/>
          <w:rtl/>
        </w:rPr>
      </w:pPr>
      <w:r>
        <w:rPr>
          <w:rFonts w:hint="cs"/>
          <w:rtl/>
        </w:rPr>
        <w:t>נמנעים - אין</w:t>
      </w:r>
    </w:p>
    <w:p w14:paraId="38C85B06" w14:textId="77777777" w:rsidR="00000000" w:rsidRDefault="00026F1C">
      <w:pPr>
        <w:pStyle w:val="ad"/>
        <w:bidi/>
        <w:rPr>
          <w:rFonts w:hint="cs"/>
          <w:rtl/>
        </w:rPr>
      </w:pPr>
      <w:r>
        <w:rPr>
          <w:rFonts w:hint="cs"/>
          <w:rtl/>
        </w:rPr>
        <w:t>ההצעה להעביר את הנושא לוועדת הפנים ואיכות הסביבה נתקבלה.</w:t>
      </w:r>
    </w:p>
    <w:p w14:paraId="7958BD55" w14:textId="77777777" w:rsidR="00000000" w:rsidRDefault="00026F1C">
      <w:pPr>
        <w:pStyle w:val="af1"/>
        <w:rPr>
          <w:rFonts w:hint="cs"/>
          <w:rtl/>
        </w:rPr>
      </w:pPr>
    </w:p>
    <w:p w14:paraId="5C646302" w14:textId="77777777" w:rsidR="00000000" w:rsidRDefault="00026F1C">
      <w:pPr>
        <w:pStyle w:val="af1"/>
        <w:rPr>
          <w:rtl/>
        </w:rPr>
      </w:pPr>
      <w:r>
        <w:rPr>
          <w:rtl/>
        </w:rPr>
        <w:br/>
        <w:t>היו"ר משה כחלון:</w:t>
      </w:r>
    </w:p>
    <w:p w14:paraId="12372AC2" w14:textId="77777777" w:rsidR="00000000" w:rsidRDefault="00026F1C">
      <w:pPr>
        <w:pStyle w:val="a0"/>
        <w:rPr>
          <w:rtl/>
        </w:rPr>
      </w:pPr>
    </w:p>
    <w:p w14:paraId="696FFE96" w14:textId="77777777" w:rsidR="00000000" w:rsidRDefault="00026F1C">
      <w:pPr>
        <w:pStyle w:val="a0"/>
        <w:rPr>
          <w:rFonts w:hint="cs"/>
          <w:rtl/>
        </w:rPr>
      </w:pPr>
      <w:r>
        <w:rPr>
          <w:rFonts w:hint="cs"/>
          <w:rtl/>
        </w:rPr>
        <w:t>12 בעד, אין מתנגדים, א</w:t>
      </w:r>
      <w:r>
        <w:rPr>
          <w:rFonts w:hint="cs"/>
          <w:rtl/>
        </w:rPr>
        <w:t xml:space="preserve">ין נמנעים. הנושא יעבור לדיון בוועדת הכלכלה, אני מניח. </w:t>
      </w:r>
    </w:p>
    <w:p w14:paraId="08869D7B" w14:textId="77777777" w:rsidR="00000000" w:rsidRDefault="00026F1C">
      <w:pPr>
        <w:pStyle w:val="af0"/>
        <w:rPr>
          <w:rtl/>
        </w:rPr>
      </w:pPr>
      <w:r>
        <w:rPr>
          <w:rtl/>
        </w:rPr>
        <w:br/>
        <w:t>שר התשתיות הלאומיות יוסף פריצקי:</w:t>
      </w:r>
    </w:p>
    <w:p w14:paraId="2F543B1F" w14:textId="77777777" w:rsidR="00000000" w:rsidRDefault="00026F1C">
      <w:pPr>
        <w:pStyle w:val="a0"/>
        <w:rPr>
          <w:rtl/>
        </w:rPr>
      </w:pPr>
    </w:p>
    <w:p w14:paraId="4D6CDA05" w14:textId="77777777" w:rsidR="00000000" w:rsidRDefault="00026F1C">
      <w:pPr>
        <w:pStyle w:val="a0"/>
        <w:rPr>
          <w:rFonts w:hint="cs"/>
          <w:rtl/>
        </w:rPr>
      </w:pPr>
      <w:r>
        <w:rPr>
          <w:rFonts w:hint="cs"/>
          <w:rtl/>
        </w:rPr>
        <w:t xml:space="preserve">יש כבר דיון בוועדת הפנים. </w:t>
      </w:r>
    </w:p>
    <w:p w14:paraId="63F4CFC6" w14:textId="77777777" w:rsidR="00000000" w:rsidRDefault="00026F1C">
      <w:pPr>
        <w:pStyle w:val="af0"/>
        <w:rPr>
          <w:rtl/>
        </w:rPr>
      </w:pPr>
      <w:r>
        <w:rPr>
          <w:rtl/>
        </w:rPr>
        <w:br/>
        <w:t>מגלי והבה (הליכוד):</w:t>
      </w:r>
    </w:p>
    <w:p w14:paraId="41D3D697" w14:textId="77777777" w:rsidR="00000000" w:rsidRDefault="00026F1C">
      <w:pPr>
        <w:pStyle w:val="a0"/>
        <w:rPr>
          <w:rtl/>
        </w:rPr>
      </w:pPr>
    </w:p>
    <w:p w14:paraId="76DC3BC3" w14:textId="77777777" w:rsidR="00000000" w:rsidRDefault="00026F1C">
      <w:pPr>
        <w:pStyle w:val="a0"/>
        <w:rPr>
          <w:rFonts w:hint="cs"/>
          <w:rtl/>
        </w:rPr>
      </w:pPr>
      <w:r>
        <w:rPr>
          <w:rFonts w:hint="cs"/>
          <w:rtl/>
        </w:rPr>
        <w:t>הפנים ואיכות הסביבה.</w:t>
      </w:r>
    </w:p>
    <w:p w14:paraId="79EDB108" w14:textId="77777777" w:rsidR="00000000" w:rsidRDefault="00026F1C">
      <w:pPr>
        <w:pStyle w:val="af1"/>
        <w:rPr>
          <w:rtl/>
        </w:rPr>
      </w:pPr>
      <w:r>
        <w:rPr>
          <w:rtl/>
        </w:rPr>
        <w:br/>
        <w:t>היו"ר משה כחלון:</w:t>
      </w:r>
    </w:p>
    <w:p w14:paraId="2EAD703A" w14:textId="77777777" w:rsidR="00000000" w:rsidRDefault="00026F1C">
      <w:pPr>
        <w:pStyle w:val="a0"/>
        <w:rPr>
          <w:rtl/>
        </w:rPr>
      </w:pPr>
    </w:p>
    <w:p w14:paraId="4EB71F56" w14:textId="77777777" w:rsidR="00000000" w:rsidRDefault="00026F1C">
      <w:pPr>
        <w:pStyle w:val="a0"/>
        <w:rPr>
          <w:rFonts w:hint="cs"/>
          <w:rtl/>
        </w:rPr>
      </w:pPr>
      <w:r>
        <w:rPr>
          <w:rFonts w:hint="cs"/>
          <w:rtl/>
        </w:rPr>
        <w:t xml:space="preserve">בוועדת הפנים ואיכות הסביבה? זה נמצא שם כרגע? </w:t>
      </w:r>
    </w:p>
    <w:p w14:paraId="6239FDE8" w14:textId="77777777" w:rsidR="00000000" w:rsidRDefault="00026F1C">
      <w:pPr>
        <w:pStyle w:val="af0"/>
        <w:rPr>
          <w:rtl/>
        </w:rPr>
      </w:pPr>
      <w:r>
        <w:rPr>
          <w:rtl/>
        </w:rPr>
        <w:br/>
        <w:t>מגלי והבה (הליכוד):</w:t>
      </w:r>
    </w:p>
    <w:p w14:paraId="65CE9B0D" w14:textId="77777777" w:rsidR="00000000" w:rsidRDefault="00026F1C">
      <w:pPr>
        <w:pStyle w:val="a0"/>
        <w:rPr>
          <w:rtl/>
        </w:rPr>
      </w:pPr>
    </w:p>
    <w:p w14:paraId="421F1F88" w14:textId="77777777" w:rsidR="00000000" w:rsidRDefault="00026F1C">
      <w:pPr>
        <w:pStyle w:val="a0"/>
        <w:rPr>
          <w:rFonts w:hint="cs"/>
          <w:rtl/>
        </w:rPr>
      </w:pPr>
      <w:r>
        <w:rPr>
          <w:rFonts w:hint="cs"/>
          <w:rtl/>
        </w:rPr>
        <w:t xml:space="preserve">כן. </w:t>
      </w:r>
    </w:p>
    <w:p w14:paraId="3F098E21" w14:textId="77777777" w:rsidR="00000000" w:rsidRDefault="00026F1C">
      <w:pPr>
        <w:pStyle w:val="af1"/>
        <w:rPr>
          <w:rtl/>
        </w:rPr>
      </w:pPr>
      <w:r>
        <w:rPr>
          <w:rtl/>
        </w:rPr>
        <w:br/>
        <w:t>היו</w:t>
      </w:r>
      <w:r>
        <w:rPr>
          <w:rtl/>
        </w:rPr>
        <w:t>"ר משה כחלון:</w:t>
      </w:r>
    </w:p>
    <w:p w14:paraId="6C9E6D24" w14:textId="77777777" w:rsidR="00000000" w:rsidRDefault="00026F1C">
      <w:pPr>
        <w:pStyle w:val="a0"/>
        <w:rPr>
          <w:rtl/>
        </w:rPr>
      </w:pPr>
    </w:p>
    <w:p w14:paraId="14CDE02A" w14:textId="77777777" w:rsidR="00000000" w:rsidRDefault="00026F1C">
      <w:pPr>
        <w:pStyle w:val="a0"/>
        <w:rPr>
          <w:rFonts w:hint="cs"/>
          <w:rtl/>
        </w:rPr>
      </w:pPr>
      <w:r>
        <w:rPr>
          <w:rFonts w:hint="cs"/>
          <w:rtl/>
        </w:rPr>
        <w:t>חבר הכנסת כץ, יש לך התנגדות שהנושא יעבור לוועדת הפנים ואיכות הסביבה?</w:t>
      </w:r>
    </w:p>
    <w:p w14:paraId="391D55E5" w14:textId="77777777" w:rsidR="00000000" w:rsidRDefault="00026F1C">
      <w:pPr>
        <w:pStyle w:val="af0"/>
        <w:rPr>
          <w:rtl/>
        </w:rPr>
      </w:pPr>
      <w:r>
        <w:rPr>
          <w:rtl/>
        </w:rPr>
        <w:br/>
        <w:t>חיים כץ (הליכוד):</w:t>
      </w:r>
    </w:p>
    <w:p w14:paraId="3574F33B" w14:textId="77777777" w:rsidR="00000000" w:rsidRDefault="00026F1C">
      <w:pPr>
        <w:pStyle w:val="a0"/>
        <w:rPr>
          <w:rtl/>
        </w:rPr>
      </w:pPr>
    </w:p>
    <w:p w14:paraId="62A3EB62" w14:textId="77777777" w:rsidR="00000000" w:rsidRDefault="00026F1C">
      <w:pPr>
        <w:pStyle w:val="a0"/>
        <w:rPr>
          <w:rFonts w:hint="cs"/>
          <w:rtl/>
        </w:rPr>
      </w:pPr>
      <w:r>
        <w:rPr>
          <w:rFonts w:hint="cs"/>
          <w:rtl/>
        </w:rPr>
        <w:t xml:space="preserve">לא. </w:t>
      </w:r>
    </w:p>
    <w:p w14:paraId="4589FD58" w14:textId="77777777" w:rsidR="00000000" w:rsidRDefault="00026F1C">
      <w:pPr>
        <w:pStyle w:val="a0"/>
        <w:rPr>
          <w:rFonts w:hint="cs"/>
          <w:rtl/>
        </w:rPr>
      </w:pPr>
    </w:p>
    <w:p w14:paraId="59C904A4" w14:textId="77777777" w:rsidR="00000000" w:rsidRDefault="00026F1C">
      <w:pPr>
        <w:pStyle w:val="a0"/>
        <w:rPr>
          <w:rFonts w:hint="cs"/>
          <w:rtl/>
        </w:rPr>
      </w:pPr>
    </w:p>
    <w:p w14:paraId="0FC3E218" w14:textId="77777777" w:rsidR="00000000" w:rsidRDefault="00026F1C">
      <w:pPr>
        <w:pStyle w:val="a2"/>
        <w:rPr>
          <w:rFonts w:hint="cs"/>
          <w:rtl/>
        </w:rPr>
      </w:pPr>
      <w:bookmarkStart w:id="737" w:name="_Toc70328449"/>
      <w:r>
        <w:rPr>
          <w:rFonts w:hint="cs"/>
          <w:rtl/>
        </w:rPr>
        <w:t>הודעה אישית של חבר הכנסת חיים כץ</w:t>
      </w:r>
      <w:bookmarkEnd w:id="737"/>
    </w:p>
    <w:p w14:paraId="68C57660" w14:textId="77777777" w:rsidR="00000000" w:rsidRDefault="00026F1C">
      <w:pPr>
        <w:pStyle w:val="af1"/>
        <w:rPr>
          <w:rtl/>
        </w:rPr>
      </w:pPr>
      <w:r>
        <w:rPr>
          <w:rtl/>
        </w:rPr>
        <w:br/>
        <w:t>היו"ר משה כחלון:</w:t>
      </w:r>
    </w:p>
    <w:p w14:paraId="7A5B41E6" w14:textId="77777777" w:rsidR="00000000" w:rsidRDefault="00026F1C">
      <w:pPr>
        <w:pStyle w:val="a0"/>
        <w:rPr>
          <w:rtl/>
        </w:rPr>
      </w:pPr>
    </w:p>
    <w:p w14:paraId="19FC0C84" w14:textId="77777777" w:rsidR="00000000" w:rsidRDefault="00026F1C">
      <w:pPr>
        <w:pStyle w:val="a0"/>
        <w:rPr>
          <w:rFonts w:hint="cs"/>
          <w:rtl/>
        </w:rPr>
      </w:pPr>
      <w:r>
        <w:rPr>
          <w:rFonts w:hint="cs"/>
          <w:rtl/>
        </w:rPr>
        <w:t>בבקשה, הודעה אישית. לאחר ההודעה האישית יש לנו איזה שינוי קל בסדר-היום, ואנחנו נעביר את נושא ר</w:t>
      </w:r>
      <w:r>
        <w:rPr>
          <w:rFonts w:hint="cs"/>
          <w:rtl/>
        </w:rPr>
        <w:t>שות השידור כנושא הבא.</w:t>
      </w:r>
    </w:p>
    <w:p w14:paraId="7578F672" w14:textId="77777777" w:rsidR="00000000" w:rsidRDefault="00026F1C">
      <w:pPr>
        <w:pStyle w:val="a"/>
        <w:rPr>
          <w:rtl/>
        </w:rPr>
      </w:pPr>
      <w:r>
        <w:rPr>
          <w:rtl/>
        </w:rPr>
        <w:br/>
      </w:r>
      <w:bookmarkStart w:id="738" w:name="FS000000556T10_12_2003_19_41_40"/>
      <w:bookmarkStart w:id="739" w:name="_Toc70328450"/>
      <w:bookmarkEnd w:id="738"/>
      <w:r>
        <w:rPr>
          <w:rtl/>
        </w:rPr>
        <w:t>חיים כץ (הליכוד):</w:t>
      </w:r>
      <w:bookmarkEnd w:id="739"/>
    </w:p>
    <w:p w14:paraId="3C937318" w14:textId="77777777" w:rsidR="00000000" w:rsidRDefault="00026F1C">
      <w:pPr>
        <w:pStyle w:val="a0"/>
        <w:rPr>
          <w:rtl/>
        </w:rPr>
      </w:pPr>
    </w:p>
    <w:p w14:paraId="7FB326F9" w14:textId="77777777" w:rsidR="00000000" w:rsidRDefault="00026F1C">
      <w:pPr>
        <w:pStyle w:val="a0"/>
        <w:rPr>
          <w:rFonts w:hint="cs"/>
          <w:rtl/>
        </w:rPr>
      </w:pPr>
      <w:r>
        <w:rPr>
          <w:rFonts w:hint="cs"/>
          <w:rtl/>
        </w:rPr>
        <w:t xml:space="preserve">אדוני היושב-ראש, חברי הכנסת, קודם כול נמצאת פה הממונה על קשרי הציבור של הכנסת, והיא יכולה להגיד - בחמש שנות חברותי בכנסת, כמה פעמים נסעתי מטעם הכנסת. תשאל אותה אחר כך אם זה היה פעם אחת או יותר. </w:t>
      </w:r>
    </w:p>
    <w:p w14:paraId="16EB14B2" w14:textId="77777777" w:rsidR="00000000" w:rsidRDefault="00026F1C">
      <w:pPr>
        <w:pStyle w:val="af0"/>
        <w:rPr>
          <w:rtl/>
        </w:rPr>
      </w:pPr>
      <w:r>
        <w:rPr>
          <w:rtl/>
        </w:rPr>
        <w:br/>
        <w:t>שר התשתיות הלאומיו</w:t>
      </w:r>
      <w:r>
        <w:rPr>
          <w:rtl/>
        </w:rPr>
        <w:t>ת יוסף פריצקי:</w:t>
      </w:r>
    </w:p>
    <w:p w14:paraId="5385BC6A" w14:textId="77777777" w:rsidR="00000000" w:rsidRDefault="00026F1C">
      <w:pPr>
        <w:pStyle w:val="a0"/>
        <w:rPr>
          <w:rtl/>
        </w:rPr>
      </w:pPr>
    </w:p>
    <w:p w14:paraId="4C9A20D9" w14:textId="77777777" w:rsidR="00000000" w:rsidRDefault="00026F1C">
      <w:pPr>
        <w:pStyle w:val="a0"/>
        <w:rPr>
          <w:rFonts w:hint="cs"/>
          <w:rtl/>
        </w:rPr>
      </w:pPr>
      <w:r>
        <w:rPr>
          <w:rFonts w:hint="cs"/>
          <w:rtl/>
        </w:rPr>
        <w:t>- - -</w:t>
      </w:r>
    </w:p>
    <w:p w14:paraId="4FEB05B7" w14:textId="77777777" w:rsidR="00000000" w:rsidRDefault="00026F1C">
      <w:pPr>
        <w:pStyle w:val="-"/>
        <w:rPr>
          <w:rtl/>
        </w:rPr>
      </w:pPr>
      <w:r>
        <w:rPr>
          <w:rtl/>
        </w:rPr>
        <w:br/>
      </w:r>
      <w:bookmarkStart w:id="740" w:name="FS000000556T10_12_2003_19_42_47C"/>
      <w:bookmarkEnd w:id="740"/>
      <w:r>
        <w:rPr>
          <w:rtl/>
        </w:rPr>
        <w:t>חיים כץ (הליכוד):</w:t>
      </w:r>
    </w:p>
    <w:p w14:paraId="06471201" w14:textId="77777777" w:rsidR="00000000" w:rsidRDefault="00026F1C">
      <w:pPr>
        <w:pStyle w:val="a0"/>
        <w:rPr>
          <w:rtl/>
        </w:rPr>
      </w:pPr>
    </w:p>
    <w:p w14:paraId="6F8A5FA4" w14:textId="77777777" w:rsidR="00000000" w:rsidRDefault="00026F1C">
      <w:pPr>
        <w:pStyle w:val="a0"/>
        <w:rPr>
          <w:rFonts w:hint="cs"/>
          <w:rtl/>
        </w:rPr>
      </w:pPr>
      <w:r>
        <w:rPr>
          <w:rFonts w:hint="cs"/>
          <w:rtl/>
        </w:rPr>
        <w:t>מאה אחוז. אני רוצה לספר לכם סיפור - מעשה שהיה כך היה. בהיותי צעיר בימים בכנסת הגשתי הצעת חוק שהיתה מותנית באישור יושב-ראש הקואליציה, מר אופיר פינס. ובאתי לוועדה, וזו היתה ועדת הכספים - זה נגע להפרטות - ואמרו לי: תש</w:t>
      </w:r>
      <w:r>
        <w:rPr>
          <w:rFonts w:hint="cs"/>
          <w:rtl/>
        </w:rPr>
        <w:t xml:space="preserve">מע, אתה ביקשת אישור, אתה סיכמת עם אופיר פינס שתקבל אישור. אתה יכול להעלות את זה פה, אבל מקובל שאם ביקשת - והוא לא מאשר לך - שלא תעלה לדיון. ניגשתי לאופיר פינס. הוא אמר: אני לא מאשר; אמרתי: מאה אחוז, אני מקבל שלא יהיה דיון בעניין. ואז, במהלך תקופה לא קצרה, </w:t>
      </w:r>
      <w:r>
        <w:rPr>
          <w:rFonts w:hint="cs"/>
          <w:rtl/>
        </w:rPr>
        <w:t>דיברתי עם אופיר פינס הלוך וחזור. והוא, אחרי תקופה לא קצרה, אמר לי: אתה יודע מה, חיים, אני מאפשר לך - - -</w:t>
      </w:r>
    </w:p>
    <w:p w14:paraId="2A840805" w14:textId="77777777" w:rsidR="00000000" w:rsidRDefault="00026F1C">
      <w:pPr>
        <w:pStyle w:val="a0"/>
        <w:rPr>
          <w:rFonts w:hint="cs"/>
          <w:rtl/>
        </w:rPr>
      </w:pPr>
    </w:p>
    <w:p w14:paraId="263481F5" w14:textId="77777777" w:rsidR="00000000" w:rsidRDefault="00026F1C">
      <w:pPr>
        <w:pStyle w:val="af1"/>
        <w:rPr>
          <w:rtl/>
        </w:rPr>
      </w:pPr>
      <w:r>
        <w:rPr>
          <w:rtl/>
        </w:rPr>
        <w:t>היו"ר משה כחלון:</w:t>
      </w:r>
    </w:p>
    <w:p w14:paraId="476A5B30" w14:textId="77777777" w:rsidR="00000000" w:rsidRDefault="00026F1C">
      <w:pPr>
        <w:pStyle w:val="a0"/>
        <w:rPr>
          <w:rtl/>
        </w:rPr>
      </w:pPr>
    </w:p>
    <w:p w14:paraId="56390957" w14:textId="77777777" w:rsidR="00000000" w:rsidRDefault="00026F1C">
      <w:pPr>
        <w:pStyle w:val="a0"/>
        <w:rPr>
          <w:rFonts w:hint="cs"/>
          <w:rtl/>
        </w:rPr>
      </w:pPr>
      <w:r>
        <w:rPr>
          <w:rFonts w:hint="cs"/>
          <w:rtl/>
        </w:rPr>
        <w:t xml:space="preserve">חבר הכנסת הרצוג, סליחה, מה זה אתה נכנס ככה? מה קרה? אתה במליאת הכנסת. </w:t>
      </w:r>
    </w:p>
    <w:p w14:paraId="652844B1" w14:textId="77777777" w:rsidR="00000000" w:rsidRDefault="00026F1C">
      <w:pPr>
        <w:pStyle w:val="a0"/>
        <w:rPr>
          <w:rFonts w:hint="cs"/>
          <w:rtl/>
        </w:rPr>
      </w:pPr>
    </w:p>
    <w:p w14:paraId="54E01E54" w14:textId="77777777" w:rsidR="00000000" w:rsidRDefault="00026F1C">
      <w:pPr>
        <w:pStyle w:val="-"/>
        <w:rPr>
          <w:rtl/>
        </w:rPr>
      </w:pPr>
      <w:bookmarkStart w:id="741" w:name="FS000000556T10_12_2003_19_17_12C"/>
      <w:bookmarkEnd w:id="741"/>
      <w:r>
        <w:rPr>
          <w:rtl/>
        </w:rPr>
        <w:t>חיים כץ (הליכוד):</w:t>
      </w:r>
    </w:p>
    <w:p w14:paraId="34F8692A" w14:textId="77777777" w:rsidR="00000000" w:rsidRDefault="00026F1C">
      <w:pPr>
        <w:pStyle w:val="a0"/>
        <w:rPr>
          <w:rtl/>
        </w:rPr>
      </w:pPr>
    </w:p>
    <w:p w14:paraId="38E73245" w14:textId="77777777" w:rsidR="00000000" w:rsidRDefault="00026F1C">
      <w:pPr>
        <w:pStyle w:val="a0"/>
        <w:rPr>
          <w:rFonts w:hint="cs"/>
          <w:rtl/>
        </w:rPr>
      </w:pPr>
      <w:r>
        <w:rPr>
          <w:rFonts w:hint="cs"/>
          <w:rtl/>
        </w:rPr>
        <w:t xml:space="preserve">- - - - אני מאפשר לך לדון בוועדת הכספים. </w:t>
      </w:r>
      <w:r>
        <w:rPr>
          <w:rFonts w:hint="cs"/>
          <w:rtl/>
        </w:rPr>
        <w:t xml:space="preserve">באתי לוועדת הכספים ואמרתי: יש לי אישור של אופיר פינס, אני רוצה לקבוע דיון, ונקבע דיון. ואמרתי את זה בתחילת הישיבה. ואז השר המכובד, מר פריצקי, שאומר לי נבזה, קרימינל ופושע - - </w:t>
      </w:r>
    </w:p>
    <w:p w14:paraId="18805BE2" w14:textId="77777777" w:rsidR="00000000" w:rsidRDefault="00026F1C">
      <w:pPr>
        <w:pStyle w:val="a0"/>
        <w:rPr>
          <w:rFonts w:hint="cs"/>
          <w:rtl/>
        </w:rPr>
      </w:pPr>
    </w:p>
    <w:p w14:paraId="0F51A646" w14:textId="77777777" w:rsidR="00000000" w:rsidRDefault="00026F1C">
      <w:pPr>
        <w:pStyle w:val="af0"/>
        <w:rPr>
          <w:rtl/>
        </w:rPr>
      </w:pPr>
      <w:r>
        <w:rPr>
          <w:rFonts w:hint="eastAsia"/>
          <w:rtl/>
        </w:rPr>
        <w:t>שר</w:t>
      </w:r>
      <w:r>
        <w:rPr>
          <w:rtl/>
        </w:rPr>
        <w:t xml:space="preserve"> התשתיות הלאומיות יוסף פריצקי:</w:t>
      </w:r>
    </w:p>
    <w:p w14:paraId="4A64959C" w14:textId="77777777" w:rsidR="00000000" w:rsidRDefault="00026F1C">
      <w:pPr>
        <w:pStyle w:val="a0"/>
        <w:rPr>
          <w:rFonts w:hint="cs"/>
          <w:rtl/>
        </w:rPr>
      </w:pPr>
    </w:p>
    <w:p w14:paraId="0FCC54C5" w14:textId="77777777" w:rsidR="00000000" w:rsidRDefault="00026F1C">
      <w:pPr>
        <w:pStyle w:val="a0"/>
        <w:rPr>
          <w:rFonts w:hint="cs"/>
          <w:rtl/>
        </w:rPr>
      </w:pPr>
      <w:r>
        <w:rPr>
          <w:rFonts w:hint="cs"/>
          <w:rtl/>
        </w:rPr>
        <w:t xml:space="preserve">לא. </w:t>
      </w:r>
    </w:p>
    <w:p w14:paraId="2CDCCDE7" w14:textId="77777777" w:rsidR="00000000" w:rsidRDefault="00026F1C">
      <w:pPr>
        <w:pStyle w:val="a0"/>
        <w:rPr>
          <w:rFonts w:hint="cs"/>
          <w:rtl/>
        </w:rPr>
      </w:pPr>
    </w:p>
    <w:p w14:paraId="2DD3E392" w14:textId="77777777" w:rsidR="00000000" w:rsidRDefault="00026F1C">
      <w:pPr>
        <w:pStyle w:val="-"/>
        <w:rPr>
          <w:rtl/>
        </w:rPr>
      </w:pPr>
      <w:bookmarkStart w:id="742" w:name="FS000000556T10_12_2003_19_18_30C"/>
      <w:bookmarkEnd w:id="742"/>
      <w:r>
        <w:rPr>
          <w:rtl/>
        </w:rPr>
        <w:t>חיים כץ (הליכוד):</w:t>
      </w:r>
    </w:p>
    <w:p w14:paraId="34CE2AE9" w14:textId="77777777" w:rsidR="00000000" w:rsidRDefault="00026F1C">
      <w:pPr>
        <w:pStyle w:val="a0"/>
        <w:rPr>
          <w:rtl/>
        </w:rPr>
      </w:pPr>
    </w:p>
    <w:p w14:paraId="6451026F" w14:textId="77777777" w:rsidR="00000000" w:rsidRDefault="00026F1C">
      <w:pPr>
        <w:pStyle w:val="a0"/>
        <w:rPr>
          <w:rFonts w:hint="cs"/>
          <w:rtl/>
        </w:rPr>
      </w:pPr>
      <w:r>
        <w:rPr>
          <w:rFonts w:hint="cs"/>
          <w:rtl/>
        </w:rPr>
        <w:t xml:space="preserve">- - יצא החוצה, חזר, </w:t>
      </w:r>
      <w:r>
        <w:rPr>
          <w:rFonts w:hint="cs"/>
          <w:rtl/>
        </w:rPr>
        <w:t>אמר: דיברתי עם אופיר פינס והוא לא אישר לך. אמרתי: סליחה? יצאתי החוצה, נכנסתי לוועדה, ניגשתי לאופיר פינס, שאלתי אותו אם פריצקי דיבר אתו בכלל ואם הוא אמר את זה. הוא אמר לי: לא, לא היו דברים מעולם. הבאתי את אופיר פינס לוועדה ואופיר פינס אמר שפריצקי בכלל לא די</w:t>
      </w:r>
      <w:r>
        <w:rPr>
          <w:rFonts w:hint="cs"/>
          <w:rtl/>
        </w:rPr>
        <w:t>בר אתו. אז לי אתה מטיף מוסר? לי אתה מטיף על יושר? לי על יושר? מה שיש בי בקצה האצבע, אין לך בכל הגוף.</w:t>
      </w:r>
    </w:p>
    <w:p w14:paraId="12D75BB5" w14:textId="77777777" w:rsidR="00000000" w:rsidRDefault="00026F1C">
      <w:pPr>
        <w:pStyle w:val="a0"/>
        <w:rPr>
          <w:rFonts w:hint="cs"/>
          <w:rtl/>
        </w:rPr>
      </w:pPr>
    </w:p>
    <w:p w14:paraId="6AE5DA23" w14:textId="77777777" w:rsidR="00000000" w:rsidRDefault="00026F1C">
      <w:pPr>
        <w:pStyle w:val="af0"/>
        <w:rPr>
          <w:rtl/>
        </w:rPr>
      </w:pPr>
      <w:r>
        <w:rPr>
          <w:rFonts w:hint="eastAsia"/>
          <w:rtl/>
        </w:rPr>
        <w:t>שר</w:t>
      </w:r>
      <w:r>
        <w:rPr>
          <w:rtl/>
        </w:rPr>
        <w:t xml:space="preserve"> התשתיות הלאומיות יוסף פריצקי:</w:t>
      </w:r>
    </w:p>
    <w:p w14:paraId="0EEE5113" w14:textId="77777777" w:rsidR="00000000" w:rsidRDefault="00026F1C">
      <w:pPr>
        <w:pStyle w:val="a0"/>
        <w:rPr>
          <w:rFonts w:hint="cs"/>
          <w:rtl/>
        </w:rPr>
      </w:pPr>
    </w:p>
    <w:p w14:paraId="67A91027" w14:textId="77777777" w:rsidR="00000000" w:rsidRDefault="00026F1C">
      <w:pPr>
        <w:pStyle w:val="a0"/>
        <w:rPr>
          <w:rFonts w:hint="cs"/>
          <w:rtl/>
        </w:rPr>
      </w:pPr>
      <w:r>
        <w:rPr>
          <w:rFonts w:hint="cs"/>
          <w:rtl/>
        </w:rPr>
        <w:t>זה נכון.</w:t>
      </w:r>
    </w:p>
    <w:p w14:paraId="5BDDA898" w14:textId="77777777" w:rsidR="00000000" w:rsidRDefault="00026F1C">
      <w:pPr>
        <w:pStyle w:val="a0"/>
        <w:rPr>
          <w:rFonts w:hint="cs"/>
          <w:rtl/>
        </w:rPr>
      </w:pPr>
    </w:p>
    <w:p w14:paraId="6199B5CB" w14:textId="77777777" w:rsidR="00000000" w:rsidRDefault="00026F1C">
      <w:pPr>
        <w:pStyle w:val="-"/>
        <w:rPr>
          <w:rtl/>
        </w:rPr>
      </w:pPr>
      <w:bookmarkStart w:id="743" w:name="FS000000556T10_12_2003_19_20_32C"/>
      <w:bookmarkEnd w:id="743"/>
      <w:r>
        <w:rPr>
          <w:rtl/>
        </w:rPr>
        <w:t>חיים כץ (הליכוד):</w:t>
      </w:r>
    </w:p>
    <w:p w14:paraId="60E02022" w14:textId="77777777" w:rsidR="00000000" w:rsidRDefault="00026F1C">
      <w:pPr>
        <w:pStyle w:val="a0"/>
        <w:rPr>
          <w:rtl/>
        </w:rPr>
      </w:pPr>
    </w:p>
    <w:p w14:paraId="113DAE11" w14:textId="77777777" w:rsidR="00000000" w:rsidRDefault="00026F1C">
      <w:pPr>
        <w:pStyle w:val="a0"/>
        <w:rPr>
          <w:rFonts w:hint="cs"/>
          <w:rtl/>
        </w:rPr>
      </w:pPr>
      <w:r>
        <w:rPr>
          <w:rFonts w:hint="cs"/>
          <w:rtl/>
        </w:rPr>
        <w:t>אתה מדבר על יושר? יש בך מוסר בכלל? אתה יכול לעמוד פה על הבמה ולהגיד את מה שאמרת? מה שאני לא</w:t>
      </w:r>
      <w:r>
        <w:rPr>
          <w:rFonts w:hint="cs"/>
          <w:rtl/>
        </w:rPr>
        <w:t xml:space="preserve"> הייתי מעז, אתה לוקח בחיוך. שיקרת במצח נחושה בוועדה בלי לדבר בכלל, ולי אתה מטיף מוסר? ועוד: הפוסל במומו פוסל. תאמין לי, אין בך 10%, 10% בכולך, מה שיש לי באצבע אחת ביושר, בכבוד, במלה. אין בך. ואתה עומד פה ומדבר, כאילו אני לא יודע מה. אז מה אם אתה שר? אז אתה</w:t>
      </w:r>
      <w:r>
        <w:rPr>
          <w:rFonts w:hint="cs"/>
          <w:rtl/>
        </w:rPr>
        <w:t xml:space="preserve"> נישא מהעם? אז אתה שונה מאחרים? אז יש לך דם אחר? אז מותר לך להגיד דברים אחרים? אז מותר לך לשקר? </w:t>
      </w:r>
    </w:p>
    <w:p w14:paraId="064B835E" w14:textId="77777777" w:rsidR="00000000" w:rsidRDefault="00026F1C">
      <w:pPr>
        <w:pStyle w:val="a0"/>
        <w:rPr>
          <w:rFonts w:hint="cs"/>
          <w:rtl/>
        </w:rPr>
      </w:pPr>
    </w:p>
    <w:p w14:paraId="19FB61AD" w14:textId="77777777" w:rsidR="00000000" w:rsidRDefault="00026F1C">
      <w:pPr>
        <w:pStyle w:val="af0"/>
        <w:rPr>
          <w:rtl/>
        </w:rPr>
      </w:pPr>
      <w:r>
        <w:rPr>
          <w:rFonts w:hint="eastAsia"/>
          <w:rtl/>
        </w:rPr>
        <w:t>שר</w:t>
      </w:r>
      <w:r>
        <w:rPr>
          <w:rtl/>
        </w:rPr>
        <w:t xml:space="preserve"> התשתיות הלאומיות יוסף פריצקי:</w:t>
      </w:r>
    </w:p>
    <w:p w14:paraId="5BDEE9FC" w14:textId="77777777" w:rsidR="00000000" w:rsidRDefault="00026F1C">
      <w:pPr>
        <w:pStyle w:val="a0"/>
        <w:rPr>
          <w:rFonts w:hint="cs"/>
          <w:rtl/>
        </w:rPr>
      </w:pPr>
    </w:p>
    <w:p w14:paraId="11C354F9" w14:textId="77777777" w:rsidR="00000000" w:rsidRDefault="00026F1C">
      <w:pPr>
        <w:pStyle w:val="a0"/>
        <w:rPr>
          <w:rFonts w:hint="cs"/>
          <w:rtl/>
        </w:rPr>
      </w:pPr>
      <w:r>
        <w:rPr>
          <w:rFonts w:hint="cs"/>
          <w:rtl/>
        </w:rPr>
        <w:t>מי שיקר?</w:t>
      </w:r>
    </w:p>
    <w:p w14:paraId="0D9F8191" w14:textId="77777777" w:rsidR="00000000" w:rsidRDefault="00026F1C">
      <w:pPr>
        <w:pStyle w:val="a0"/>
        <w:rPr>
          <w:rFonts w:hint="cs"/>
          <w:rtl/>
        </w:rPr>
      </w:pPr>
    </w:p>
    <w:p w14:paraId="3B3A587D" w14:textId="77777777" w:rsidR="00000000" w:rsidRDefault="00026F1C">
      <w:pPr>
        <w:pStyle w:val="-"/>
        <w:rPr>
          <w:rtl/>
        </w:rPr>
      </w:pPr>
      <w:bookmarkStart w:id="744" w:name="FS000000556T10_12_2003_19_23_23C"/>
      <w:bookmarkEnd w:id="744"/>
      <w:r>
        <w:rPr>
          <w:rtl/>
        </w:rPr>
        <w:t>חיים כץ (הליכוד):</w:t>
      </w:r>
    </w:p>
    <w:p w14:paraId="486191D2" w14:textId="77777777" w:rsidR="00000000" w:rsidRDefault="00026F1C">
      <w:pPr>
        <w:pStyle w:val="a0"/>
        <w:rPr>
          <w:rtl/>
        </w:rPr>
      </w:pPr>
    </w:p>
    <w:p w14:paraId="6223FA08" w14:textId="77777777" w:rsidR="00000000" w:rsidRDefault="00026F1C">
      <w:pPr>
        <w:pStyle w:val="a0"/>
        <w:rPr>
          <w:rFonts w:hint="cs"/>
          <w:rtl/>
        </w:rPr>
      </w:pPr>
      <w:r>
        <w:rPr>
          <w:rFonts w:hint="cs"/>
          <w:rtl/>
        </w:rPr>
        <w:t xml:space="preserve">אז, בוועדה. </w:t>
      </w:r>
    </w:p>
    <w:p w14:paraId="193BEF75" w14:textId="77777777" w:rsidR="00000000" w:rsidRDefault="00026F1C">
      <w:pPr>
        <w:pStyle w:val="a0"/>
        <w:rPr>
          <w:rFonts w:hint="cs"/>
          <w:rtl/>
        </w:rPr>
      </w:pPr>
    </w:p>
    <w:p w14:paraId="2B5E1A38" w14:textId="77777777" w:rsidR="00000000" w:rsidRDefault="00026F1C">
      <w:pPr>
        <w:pStyle w:val="af0"/>
        <w:rPr>
          <w:rtl/>
        </w:rPr>
      </w:pPr>
      <w:r>
        <w:rPr>
          <w:rFonts w:hint="eastAsia"/>
          <w:rtl/>
        </w:rPr>
        <w:t>שר</w:t>
      </w:r>
      <w:r>
        <w:rPr>
          <w:rtl/>
        </w:rPr>
        <w:t xml:space="preserve"> התשתיות הלאומיות יוסף פריצקי:</w:t>
      </w:r>
    </w:p>
    <w:p w14:paraId="5420B175" w14:textId="77777777" w:rsidR="00000000" w:rsidRDefault="00026F1C">
      <w:pPr>
        <w:pStyle w:val="a0"/>
        <w:rPr>
          <w:rFonts w:hint="cs"/>
          <w:rtl/>
        </w:rPr>
      </w:pPr>
    </w:p>
    <w:p w14:paraId="0544AA8D" w14:textId="77777777" w:rsidR="00000000" w:rsidRDefault="00026F1C">
      <w:pPr>
        <w:pStyle w:val="a0"/>
        <w:rPr>
          <w:rFonts w:hint="cs"/>
          <w:rtl/>
        </w:rPr>
      </w:pPr>
      <w:r>
        <w:rPr>
          <w:rFonts w:hint="cs"/>
          <w:rtl/>
        </w:rPr>
        <w:t>אה, בוועדה.</w:t>
      </w:r>
    </w:p>
    <w:p w14:paraId="364F9CEB" w14:textId="77777777" w:rsidR="00000000" w:rsidRDefault="00026F1C">
      <w:pPr>
        <w:pStyle w:val="a0"/>
        <w:rPr>
          <w:rFonts w:hint="cs"/>
          <w:rtl/>
        </w:rPr>
      </w:pPr>
    </w:p>
    <w:p w14:paraId="2743B7F8" w14:textId="77777777" w:rsidR="00000000" w:rsidRDefault="00026F1C">
      <w:pPr>
        <w:pStyle w:val="-"/>
        <w:rPr>
          <w:rtl/>
        </w:rPr>
      </w:pPr>
      <w:bookmarkStart w:id="745" w:name="FS000000556T10_12_2003_19_24_18C"/>
      <w:bookmarkEnd w:id="745"/>
      <w:r>
        <w:rPr>
          <w:rtl/>
        </w:rPr>
        <w:t>חיים כץ (הליכוד):</w:t>
      </w:r>
    </w:p>
    <w:p w14:paraId="6BF55B57" w14:textId="77777777" w:rsidR="00000000" w:rsidRDefault="00026F1C">
      <w:pPr>
        <w:pStyle w:val="a0"/>
        <w:rPr>
          <w:rtl/>
        </w:rPr>
      </w:pPr>
    </w:p>
    <w:p w14:paraId="3EBE05ED" w14:textId="77777777" w:rsidR="00000000" w:rsidRDefault="00026F1C">
      <w:pPr>
        <w:pStyle w:val="a0"/>
        <w:rPr>
          <w:rFonts w:hint="cs"/>
          <w:rtl/>
        </w:rPr>
      </w:pPr>
      <w:r>
        <w:rPr>
          <w:rFonts w:hint="cs"/>
          <w:rtl/>
        </w:rPr>
        <w:t>בלי לדבר. אתה ל</w:t>
      </w:r>
      <w:r>
        <w:rPr>
          <w:rFonts w:hint="cs"/>
          <w:rtl/>
        </w:rPr>
        <w:t>א זוכר. אתה לא זוכר - תנפנף לי בידיים וברגליים, זה לא עושה אותך תמים וזך. כי אתה יודע את האמת. אתה יודע את האמת. אתה, אני וכל אלה שהיו שם. אז אוי לה לכנסת, ובושה לה לכנסת הזאת שיש שר שעומד פה ליד הדוכן ומתבטא כמוך. תודה רבה לך.</w:t>
      </w:r>
    </w:p>
    <w:p w14:paraId="1AF62F8A" w14:textId="77777777" w:rsidR="00000000" w:rsidRDefault="00026F1C">
      <w:pPr>
        <w:pStyle w:val="a0"/>
        <w:rPr>
          <w:rFonts w:hint="cs"/>
          <w:rtl/>
        </w:rPr>
      </w:pPr>
    </w:p>
    <w:p w14:paraId="718A7DD2" w14:textId="77777777" w:rsidR="00000000" w:rsidRDefault="00026F1C">
      <w:pPr>
        <w:pStyle w:val="af1"/>
        <w:rPr>
          <w:rtl/>
        </w:rPr>
      </w:pPr>
      <w:r>
        <w:rPr>
          <w:rtl/>
        </w:rPr>
        <w:t>היו"ר משה כחלון:</w:t>
      </w:r>
    </w:p>
    <w:p w14:paraId="6909E66F" w14:textId="77777777" w:rsidR="00000000" w:rsidRDefault="00026F1C">
      <w:pPr>
        <w:pStyle w:val="a0"/>
        <w:rPr>
          <w:rtl/>
        </w:rPr>
      </w:pPr>
    </w:p>
    <w:p w14:paraId="3BDA27FC" w14:textId="77777777" w:rsidR="00000000" w:rsidRDefault="00026F1C">
      <w:pPr>
        <w:pStyle w:val="a0"/>
        <w:rPr>
          <w:rFonts w:hint="cs"/>
          <w:rtl/>
        </w:rPr>
      </w:pPr>
      <w:r>
        <w:rPr>
          <w:rFonts w:hint="cs"/>
          <w:rtl/>
        </w:rPr>
        <w:t>תודה רבה.</w:t>
      </w:r>
      <w:r>
        <w:rPr>
          <w:rFonts w:hint="cs"/>
          <w:rtl/>
        </w:rPr>
        <w:t xml:space="preserve"> </w:t>
      </w:r>
    </w:p>
    <w:p w14:paraId="3B3CCB75" w14:textId="77777777" w:rsidR="00000000" w:rsidRDefault="00026F1C">
      <w:pPr>
        <w:pStyle w:val="a0"/>
        <w:rPr>
          <w:rFonts w:hint="cs"/>
          <w:rtl/>
        </w:rPr>
      </w:pPr>
    </w:p>
    <w:p w14:paraId="26562A56" w14:textId="77777777" w:rsidR="00000000" w:rsidRDefault="00026F1C">
      <w:pPr>
        <w:pStyle w:val="af0"/>
        <w:rPr>
          <w:rtl/>
        </w:rPr>
      </w:pPr>
      <w:r>
        <w:rPr>
          <w:rFonts w:hint="eastAsia"/>
          <w:rtl/>
        </w:rPr>
        <w:t>דני</w:t>
      </w:r>
      <w:r>
        <w:rPr>
          <w:rtl/>
        </w:rPr>
        <w:t xml:space="preserve"> יתום (העבודה-מימד):</w:t>
      </w:r>
    </w:p>
    <w:p w14:paraId="52A2EF1F" w14:textId="77777777" w:rsidR="00000000" w:rsidRDefault="00026F1C">
      <w:pPr>
        <w:pStyle w:val="a0"/>
        <w:rPr>
          <w:rFonts w:hint="cs"/>
          <w:rtl/>
        </w:rPr>
      </w:pPr>
    </w:p>
    <w:p w14:paraId="4FBC55D9" w14:textId="77777777" w:rsidR="00000000" w:rsidRDefault="00026F1C">
      <w:pPr>
        <w:pStyle w:val="a0"/>
        <w:rPr>
          <w:rFonts w:hint="cs"/>
          <w:rtl/>
        </w:rPr>
      </w:pPr>
      <w:r>
        <w:rPr>
          <w:rFonts w:hint="cs"/>
          <w:rtl/>
        </w:rPr>
        <w:t>איך תצביע אמון בממשלה הזאת?</w:t>
      </w:r>
    </w:p>
    <w:p w14:paraId="07363AA8" w14:textId="77777777" w:rsidR="00000000" w:rsidRDefault="00026F1C">
      <w:pPr>
        <w:pStyle w:val="a0"/>
        <w:rPr>
          <w:rFonts w:hint="cs"/>
          <w:rtl/>
        </w:rPr>
      </w:pPr>
    </w:p>
    <w:p w14:paraId="4674E3D2" w14:textId="77777777" w:rsidR="00000000" w:rsidRDefault="00026F1C">
      <w:pPr>
        <w:pStyle w:val="a2"/>
        <w:rPr>
          <w:rtl/>
        </w:rPr>
      </w:pPr>
    </w:p>
    <w:p w14:paraId="0D54D040" w14:textId="77777777" w:rsidR="00000000" w:rsidRDefault="00026F1C">
      <w:pPr>
        <w:pStyle w:val="a2"/>
        <w:rPr>
          <w:rFonts w:hint="cs"/>
          <w:rtl/>
        </w:rPr>
      </w:pPr>
      <w:bookmarkStart w:id="746" w:name="CS18888FI0018888T10_12_2003_19_27_18"/>
      <w:bookmarkStart w:id="747" w:name="_Toc70328451"/>
      <w:bookmarkEnd w:id="746"/>
      <w:r>
        <w:rPr>
          <w:rtl/>
        </w:rPr>
        <w:t>הצע</w:t>
      </w:r>
      <w:r>
        <w:rPr>
          <w:rFonts w:hint="cs"/>
          <w:rtl/>
        </w:rPr>
        <w:t>ות</w:t>
      </w:r>
      <w:r>
        <w:rPr>
          <w:rtl/>
        </w:rPr>
        <w:t xml:space="preserve"> לסדר-היום</w:t>
      </w:r>
      <w:bookmarkEnd w:id="747"/>
    </w:p>
    <w:p w14:paraId="09C5DC61" w14:textId="77777777" w:rsidR="00000000" w:rsidRDefault="00026F1C">
      <w:pPr>
        <w:pStyle w:val="a2"/>
        <w:rPr>
          <w:rtl/>
        </w:rPr>
      </w:pPr>
      <w:bookmarkStart w:id="748" w:name="_Toc70328452"/>
      <w:r>
        <w:rPr>
          <w:rtl/>
        </w:rPr>
        <w:t>מצב</w:t>
      </w:r>
      <w:r>
        <w:rPr>
          <w:rFonts w:hint="cs"/>
          <w:rtl/>
        </w:rPr>
        <w:t>ה של</w:t>
      </w:r>
      <w:r>
        <w:rPr>
          <w:rtl/>
        </w:rPr>
        <w:t xml:space="preserve"> רשות השידור</w:t>
      </w:r>
      <w:bookmarkEnd w:id="748"/>
    </w:p>
    <w:p w14:paraId="06A42067" w14:textId="77777777" w:rsidR="00000000" w:rsidRDefault="00026F1C">
      <w:pPr>
        <w:pStyle w:val="-0"/>
        <w:rPr>
          <w:rFonts w:hint="cs"/>
          <w:rtl/>
        </w:rPr>
      </w:pPr>
    </w:p>
    <w:p w14:paraId="617BB481" w14:textId="77777777" w:rsidR="00000000" w:rsidRDefault="00026F1C">
      <w:pPr>
        <w:pStyle w:val="af1"/>
        <w:rPr>
          <w:rtl/>
        </w:rPr>
      </w:pPr>
      <w:r>
        <w:rPr>
          <w:rtl/>
        </w:rPr>
        <w:t>היו"ר משה כחלון:</w:t>
      </w:r>
    </w:p>
    <w:p w14:paraId="61C8B5B1" w14:textId="77777777" w:rsidR="00000000" w:rsidRDefault="00026F1C">
      <w:pPr>
        <w:pStyle w:val="a0"/>
        <w:rPr>
          <w:rtl/>
        </w:rPr>
      </w:pPr>
    </w:p>
    <w:p w14:paraId="6BEF38AA" w14:textId="77777777" w:rsidR="00000000" w:rsidRDefault="00026F1C">
      <w:pPr>
        <w:pStyle w:val="a0"/>
        <w:rPr>
          <w:rFonts w:hint="cs"/>
          <w:rtl/>
        </w:rPr>
      </w:pPr>
      <w:r>
        <w:rPr>
          <w:rFonts w:hint="cs"/>
          <w:rtl/>
        </w:rPr>
        <w:t>אני ממשיך להצעות לסדר-היום מס' 1892, 1900, 1920 ו-1963: מצבה של רשות השידור.  חבר הכנסת רשף חן, בבקשה. אחריו - חבר הכנסת יצחק הרצוג, ואחריו - ח</w:t>
      </w:r>
      <w:r>
        <w:rPr>
          <w:rFonts w:hint="cs"/>
          <w:rtl/>
        </w:rPr>
        <w:t xml:space="preserve">בר הכנסת נסים דהן. </w:t>
      </w:r>
    </w:p>
    <w:p w14:paraId="535DCB24" w14:textId="77777777" w:rsidR="00000000" w:rsidRDefault="00026F1C">
      <w:pPr>
        <w:pStyle w:val="a0"/>
        <w:rPr>
          <w:rFonts w:hint="cs"/>
          <w:rtl/>
        </w:rPr>
      </w:pPr>
    </w:p>
    <w:p w14:paraId="504707CF" w14:textId="77777777" w:rsidR="00000000" w:rsidRDefault="00026F1C">
      <w:pPr>
        <w:pStyle w:val="a"/>
        <w:rPr>
          <w:rtl/>
        </w:rPr>
      </w:pPr>
      <w:bookmarkStart w:id="749" w:name="FS000001048T10_12_2003_19_28_59"/>
      <w:bookmarkStart w:id="750" w:name="_Toc70328453"/>
      <w:bookmarkEnd w:id="749"/>
      <w:r>
        <w:rPr>
          <w:rFonts w:hint="eastAsia"/>
          <w:rtl/>
        </w:rPr>
        <w:t>רשף</w:t>
      </w:r>
      <w:r>
        <w:rPr>
          <w:rtl/>
        </w:rPr>
        <w:t xml:space="preserve"> חן (שינוי):</w:t>
      </w:r>
      <w:bookmarkEnd w:id="750"/>
    </w:p>
    <w:p w14:paraId="500360F9" w14:textId="77777777" w:rsidR="00000000" w:rsidRDefault="00026F1C">
      <w:pPr>
        <w:pStyle w:val="a0"/>
        <w:rPr>
          <w:rFonts w:hint="cs"/>
          <w:rtl/>
        </w:rPr>
      </w:pPr>
    </w:p>
    <w:p w14:paraId="2CAC02F4" w14:textId="77777777" w:rsidR="00000000" w:rsidRDefault="00026F1C">
      <w:pPr>
        <w:pStyle w:val="a0"/>
        <w:rPr>
          <w:rFonts w:hint="cs"/>
          <w:rtl/>
        </w:rPr>
      </w:pPr>
      <w:r>
        <w:rPr>
          <w:rFonts w:hint="cs"/>
          <w:rtl/>
        </w:rPr>
        <w:t>אדוני היושב-ראש, חברי הכנסת, לאחרונה היו כמה פרסומים מאוד מטרידים בדבר לחצים ושיקולים פוליטיים בטלוויזיה הממלכתית, ברשות השידור. אני חייב לומר לכם שאותי זה הפתיע. אני יודע שאחרים בבית הזה - זה לא הפתיע. אז כנראה אני לא</w:t>
      </w:r>
      <w:r>
        <w:rPr>
          <w:rFonts w:hint="cs"/>
          <w:rtl/>
        </w:rPr>
        <w:t xml:space="preserve"> מבין את המערכת, או תמים או מה, אבל אני באמת חשבתי שהטלוויזיה הממלכתית, הערוץ הראשון של מדינת ישראל הוא אמין ואובייקטיבי. כך התייחסתי אליו וכך האזרחים מתייחסים אליו. לכן הפרסומים האלה מאוד-מאוד הטרידו אותי ומאוד מטרידים אותי גם עכשיו. מפני שחופש הביטוי והע</w:t>
      </w:r>
      <w:r>
        <w:rPr>
          <w:rFonts w:hint="cs"/>
          <w:rtl/>
        </w:rPr>
        <w:t xml:space="preserve">יתונות זה ערך ראשון במעלה בדמוקרטיה, ולא סתם, מפני שזה הכלי העיקרי, אולי החשוב ביותר - לדעתי, יותר חשוב מהכנסת - לוודא שהממשל מתנהל בצורה תקינה ולנקות ולבער שחיתויות. </w:t>
      </w:r>
    </w:p>
    <w:p w14:paraId="5DFA23F4" w14:textId="77777777" w:rsidR="00000000" w:rsidRDefault="00026F1C">
      <w:pPr>
        <w:pStyle w:val="a0"/>
        <w:rPr>
          <w:rFonts w:hint="cs"/>
          <w:rtl/>
        </w:rPr>
      </w:pPr>
    </w:p>
    <w:p w14:paraId="60423542" w14:textId="77777777" w:rsidR="00000000" w:rsidRDefault="00026F1C">
      <w:pPr>
        <w:pStyle w:val="a0"/>
        <w:rPr>
          <w:rFonts w:hint="cs"/>
          <w:rtl/>
        </w:rPr>
      </w:pPr>
      <w:r>
        <w:rPr>
          <w:rFonts w:hint="cs"/>
          <w:rtl/>
        </w:rPr>
        <w:t>הידיעה שלנו, כאזרחים, שאם משהו באמת חמור קורה במערכת יקום העיתונאי ויצעק חמס, היא חשובה</w:t>
      </w:r>
      <w:r>
        <w:rPr>
          <w:rFonts w:hint="cs"/>
          <w:rtl/>
        </w:rPr>
        <w:t xml:space="preserve"> במידה שמצדיקה הגנה טוטלית על חופש העיתונות והאובייקטיביות של העיתונות. מצד שני, לתקשורת יש במידה מסוימת עוצמה אדירה של עיצוב דעת הקהל, ועוצמה כזאת מטבעה יש בה סכנה של ניצול העוצמה הזאת לרעה. הדבר נכון במיוחד לגבי פוליטיקאים, כי לפוליטיקאי אין כמעט שום דבר</w:t>
      </w:r>
      <w:r>
        <w:rPr>
          <w:rFonts w:hint="cs"/>
          <w:rtl/>
        </w:rPr>
        <w:t xml:space="preserve"> שהוא יקר ערך יותר מהיכולת להשפיע על דעת הקהל, היכולת להגיע לציבור, ושהציבור יחשוב שאנחנו עושים את עבודתנו בצורה טובה. השילוב של כל אלה מביא לזה שאין דבר יותר מסוכן לדמוקרטיה מתקשורת שהיא שבויה בידיו של הפוליטיקאי. כי אז אין פוליטיקאי בעולם שיכול לעמוד בפנ</w:t>
      </w:r>
      <w:r>
        <w:rPr>
          <w:rFonts w:hint="cs"/>
          <w:rtl/>
        </w:rPr>
        <w:t xml:space="preserve">י הפיתוי להשתמש בתקשורת הזאת לצרכיו הפוליטיים. </w:t>
      </w:r>
    </w:p>
    <w:p w14:paraId="67021B36" w14:textId="77777777" w:rsidR="00000000" w:rsidRDefault="00026F1C">
      <w:pPr>
        <w:pStyle w:val="a0"/>
        <w:rPr>
          <w:rFonts w:hint="cs"/>
          <w:rtl/>
        </w:rPr>
      </w:pPr>
    </w:p>
    <w:p w14:paraId="56DAD895" w14:textId="77777777" w:rsidR="00000000" w:rsidRDefault="00026F1C">
      <w:pPr>
        <w:pStyle w:val="af1"/>
        <w:rPr>
          <w:rtl/>
        </w:rPr>
      </w:pPr>
      <w:r>
        <w:rPr>
          <w:rtl/>
        </w:rPr>
        <w:t>היו"ר משה כחלון:</w:t>
      </w:r>
    </w:p>
    <w:p w14:paraId="24B3B089" w14:textId="77777777" w:rsidR="00000000" w:rsidRDefault="00026F1C">
      <w:pPr>
        <w:pStyle w:val="a0"/>
        <w:rPr>
          <w:rtl/>
        </w:rPr>
      </w:pPr>
    </w:p>
    <w:p w14:paraId="1C883A88" w14:textId="77777777" w:rsidR="00000000" w:rsidRDefault="00026F1C">
      <w:pPr>
        <w:pStyle w:val="a0"/>
        <w:rPr>
          <w:rFonts w:hint="cs"/>
          <w:rtl/>
        </w:rPr>
      </w:pPr>
      <w:r>
        <w:rPr>
          <w:rFonts w:hint="cs"/>
          <w:rtl/>
        </w:rPr>
        <w:t>חבר הכנסת חן, אני בידידות אומר לך - - -</w:t>
      </w:r>
    </w:p>
    <w:p w14:paraId="313A472D" w14:textId="77777777" w:rsidR="00000000" w:rsidRDefault="00026F1C">
      <w:pPr>
        <w:pStyle w:val="a0"/>
        <w:rPr>
          <w:rFonts w:hint="cs"/>
          <w:rtl/>
        </w:rPr>
      </w:pPr>
    </w:p>
    <w:p w14:paraId="23C96609" w14:textId="77777777" w:rsidR="00000000" w:rsidRDefault="00026F1C">
      <w:pPr>
        <w:pStyle w:val="-"/>
        <w:rPr>
          <w:rtl/>
        </w:rPr>
      </w:pPr>
      <w:bookmarkStart w:id="751" w:name="FS000001048T10_12_2003_19_38_24C"/>
      <w:bookmarkEnd w:id="751"/>
      <w:r>
        <w:rPr>
          <w:rtl/>
        </w:rPr>
        <w:t>רשף חן (שינוי):</w:t>
      </w:r>
    </w:p>
    <w:p w14:paraId="005C3533" w14:textId="77777777" w:rsidR="00000000" w:rsidRDefault="00026F1C">
      <w:pPr>
        <w:pStyle w:val="a0"/>
        <w:rPr>
          <w:rtl/>
        </w:rPr>
      </w:pPr>
    </w:p>
    <w:p w14:paraId="6C719567" w14:textId="77777777" w:rsidR="00000000" w:rsidRDefault="00026F1C">
      <w:pPr>
        <w:pStyle w:val="a0"/>
        <w:rPr>
          <w:rFonts w:hint="cs"/>
          <w:rtl/>
        </w:rPr>
      </w:pPr>
      <w:r>
        <w:rPr>
          <w:rFonts w:hint="cs"/>
          <w:rtl/>
        </w:rPr>
        <w:t>אבל אתה צריך לעצור את השעון.</w:t>
      </w:r>
    </w:p>
    <w:p w14:paraId="5C7D933E" w14:textId="77777777" w:rsidR="00000000" w:rsidRDefault="00026F1C">
      <w:pPr>
        <w:pStyle w:val="a0"/>
        <w:rPr>
          <w:rFonts w:hint="cs"/>
          <w:rtl/>
        </w:rPr>
      </w:pPr>
    </w:p>
    <w:p w14:paraId="58869F4B" w14:textId="77777777" w:rsidR="00000000" w:rsidRDefault="00026F1C">
      <w:pPr>
        <w:pStyle w:val="af1"/>
        <w:rPr>
          <w:rtl/>
        </w:rPr>
      </w:pPr>
      <w:r>
        <w:rPr>
          <w:rtl/>
        </w:rPr>
        <w:t>היו"ר משה כחלון:</w:t>
      </w:r>
    </w:p>
    <w:p w14:paraId="3F99DE0F" w14:textId="77777777" w:rsidR="00000000" w:rsidRDefault="00026F1C">
      <w:pPr>
        <w:pStyle w:val="a0"/>
        <w:rPr>
          <w:rtl/>
        </w:rPr>
      </w:pPr>
    </w:p>
    <w:p w14:paraId="0CE8A8D0" w14:textId="77777777" w:rsidR="00000000" w:rsidRDefault="00026F1C">
      <w:pPr>
        <w:pStyle w:val="a0"/>
        <w:rPr>
          <w:rFonts w:hint="cs"/>
          <w:rtl/>
        </w:rPr>
      </w:pPr>
      <w:r>
        <w:rPr>
          <w:rFonts w:hint="cs"/>
          <w:rtl/>
        </w:rPr>
        <w:t xml:space="preserve">אני אעצור את השעון, אבל תתייחס גם לתקשורת הפרטית. </w:t>
      </w:r>
    </w:p>
    <w:p w14:paraId="54A0F25A" w14:textId="77777777" w:rsidR="00000000" w:rsidRDefault="00026F1C">
      <w:pPr>
        <w:pStyle w:val="a0"/>
        <w:rPr>
          <w:rFonts w:hint="cs"/>
          <w:rtl/>
        </w:rPr>
      </w:pPr>
    </w:p>
    <w:p w14:paraId="3D7E48C7" w14:textId="77777777" w:rsidR="00000000" w:rsidRDefault="00026F1C">
      <w:pPr>
        <w:pStyle w:val="-"/>
        <w:rPr>
          <w:rtl/>
        </w:rPr>
      </w:pPr>
      <w:bookmarkStart w:id="752" w:name="FS000001048T10_12_2003_19_38_47C"/>
      <w:bookmarkEnd w:id="752"/>
      <w:r>
        <w:rPr>
          <w:rtl/>
        </w:rPr>
        <w:t>רשף חן (שינוי):</w:t>
      </w:r>
    </w:p>
    <w:p w14:paraId="30BACB37" w14:textId="77777777" w:rsidR="00000000" w:rsidRDefault="00026F1C">
      <w:pPr>
        <w:pStyle w:val="a0"/>
        <w:rPr>
          <w:rtl/>
        </w:rPr>
      </w:pPr>
    </w:p>
    <w:p w14:paraId="0912DD6B" w14:textId="77777777" w:rsidR="00000000" w:rsidRDefault="00026F1C">
      <w:pPr>
        <w:pStyle w:val="a0"/>
        <w:rPr>
          <w:rFonts w:hint="cs"/>
          <w:rtl/>
        </w:rPr>
      </w:pPr>
      <w:r>
        <w:rPr>
          <w:rFonts w:hint="cs"/>
          <w:rtl/>
        </w:rPr>
        <w:t>כן, כן. בהחלט.</w:t>
      </w:r>
      <w:r>
        <w:rPr>
          <w:rFonts w:hint="cs"/>
          <w:rtl/>
        </w:rPr>
        <w:t xml:space="preserve"> זה רשום לי כאן.</w:t>
      </w:r>
    </w:p>
    <w:p w14:paraId="33C4FC95" w14:textId="77777777" w:rsidR="00000000" w:rsidRDefault="00026F1C">
      <w:pPr>
        <w:pStyle w:val="a0"/>
        <w:rPr>
          <w:rFonts w:hint="cs"/>
          <w:rtl/>
        </w:rPr>
      </w:pPr>
    </w:p>
    <w:p w14:paraId="271AA823" w14:textId="77777777" w:rsidR="00000000" w:rsidRDefault="00026F1C">
      <w:pPr>
        <w:pStyle w:val="af1"/>
        <w:rPr>
          <w:rtl/>
        </w:rPr>
      </w:pPr>
      <w:r>
        <w:rPr>
          <w:rtl/>
        </w:rPr>
        <w:t>היו"ר משה כחלון:</w:t>
      </w:r>
    </w:p>
    <w:p w14:paraId="44B10F8C" w14:textId="77777777" w:rsidR="00000000" w:rsidRDefault="00026F1C">
      <w:pPr>
        <w:pStyle w:val="a0"/>
        <w:rPr>
          <w:rtl/>
        </w:rPr>
      </w:pPr>
    </w:p>
    <w:p w14:paraId="57AE369D" w14:textId="77777777" w:rsidR="00000000" w:rsidRDefault="00026F1C">
      <w:pPr>
        <w:pStyle w:val="a0"/>
        <w:rPr>
          <w:rFonts w:hint="cs"/>
          <w:rtl/>
        </w:rPr>
      </w:pPr>
      <w:r>
        <w:rPr>
          <w:rFonts w:hint="cs"/>
          <w:rtl/>
        </w:rPr>
        <w:t xml:space="preserve">בבקשה. שם הרבה יותר גרוע, אם זה מה שמטריד אותך. </w:t>
      </w:r>
    </w:p>
    <w:p w14:paraId="51720D2F" w14:textId="77777777" w:rsidR="00000000" w:rsidRDefault="00026F1C">
      <w:pPr>
        <w:pStyle w:val="a0"/>
        <w:rPr>
          <w:rFonts w:hint="cs"/>
          <w:rtl/>
        </w:rPr>
      </w:pPr>
    </w:p>
    <w:p w14:paraId="1F70B059" w14:textId="77777777" w:rsidR="00000000" w:rsidRDefault="00026F1C">
      <w:pPr>
        <w:pStyle w:val="af0"/>
        <w:rPr>
          <w:rtl/>
        </w:rPr>
      </w:pPr>
      <w:r>
        <w:rPr>
          <w:rFonts w:hint="eastAsia"/>
          <w:rtl/>
        </w:rPr>
        <w:t>נסים</w:t>
      </w:r>
      <w:r>
        <w:rPr>
          <w:rtl/>
        </w:rPr>
        <w:t xml:space="preserve"> דהן (ש"ס):</w:t>
      </w:r>
    </w:p>
    <w:p w14:paraId="412A0BDE" w14:textId="77777777" w:rsidR="00000000" w:rsidRDefault="00026F1C">
      <w:pPr>
        <w:pStyle w:val="a0"/>
        <w:rPr>
          <w:rFonts w:hint="cs"/>
          <w:rtl/>
        </w:rPr>
      </w:pPr>
    </w:p>
    <w:p w14:paraId="05160CB5" w14:textId="77777777" w:rsidR="00000000" w:rsidRDefault="00026F1C">
      <w:pPr>
        <w:pStyle w:val="a0"/>
        <w:rPr>
          <w:rFonts w:hint="cs"/>
          <w:rtl/>
        </w:rPr>
      </w:pPr>
      <w:r>
        <w:rPr>
          <w:rFonts w:hint="cs"/>
          <w:rtl/>
        </w:rPr>
        <w:t>זה לא הנושא. התקשורת הפרטית היא לא הנושא. הנושא הוא רשות השידור.</w:t>
      </w:r>
    </w:p>
    <w:p w14:paraId="39F2330D" w14:textId="77777777" w:rsidR="00000000" w:rsidRDefault="00026F1C">
      <w:pPr>
        <w:pStyle w:val="a0"/>
        <w:rPr>
          <w:rFonts w:hint="cs"/>
          <w:rtl/>
        </w:rPr>
      </w:pPr>
    </w:p>
    <w:p w14:paraId="1B9D5583" w14:textId="77777777" w:rsidR="00000000" w:rsidRDefault="00026F1C">
      <w:pPr>
        <w:pStyle w:val="-"/>
        <w:rPr>
          <w:rtl/>
        </w:rPr>
      </w:pPr>
      <w:bookmarkStart w:id="753" w:name="FS000001048T10_12_2003_19_39_43C"/>
      <w:bookmarkEnd w:id="753"/>
      <w:r>
        <w:rPr>
          <w:rtl/>
        </w:rPr>
        <w:t>רשף חן (שינוי):</w:t>
      </w:r>
    </w:p>
    <w:p w14:paraId="7DE6499E" w14:textId="77777777" w:rsidR="00000000" w:rsidRDefault="00026F1C">
      <w:pPr>
        <w:pStyle w:val="a0"/>
        <w:rPr>
          <w:rtl/>
        </w:rPr>
      </w:pPr>
    </w:p>
    <w:p w14:paraId="06A33A19" w14:textId="77777777" w:rsidR="00000000" w:rsidRDefault="00026F1C">
      <w:pPr>
        <w:pStyle w:val="a0"/>
        <w:rPr>
          <w:rFonts w:hint="cs"/>
          <w:rtl/>
        </w:rPr>
      </w:pPr>
      <w:r>
        <w:rPr>
          <w:rFonts w:hint="cs"/>
          <w:rtl/>
        </w:rPr>
        <w:t>התקשורת הפרטית חשובה - - -</w:t>
      </w:r>
    </w:p>
    <w:p w14:paraId="3EF882C3" w14:textId="77777777" w:rsidR="00000000" w:rsidRDefault="00026F1C">
      <w:pPr>
        <w:pStyle w:val="a0"/>
        <w:rPr>
          <w:rFonts w:hint="cs"/>
          <w:rtl/>
        </w:rPr>
      </w:pPr>
    </w:p>
    <w:p w14:paraId="5EBD36B9" w14:textId="77777777" w:rsidR="00000000" w:rsidRDefault="00026F1C">
      <w:pPr>
        <w:pStyle w:val="af1"/>
        <w:rPr>
          <w:rtl/>
        </w:rPr>
      </w:pPr>
      <w:r>
        <w:rPr>
          <w:rtl/>
        </w:rPr>
        <w:t>היו"ר משה כחלון:</w:t>
      </w:r>
    </w:p>
    <w:p w14:paraId="1BE946C7" w14:textId="77777777" w:rsidR="00000000" w:rsidRDefault="00026F1C">
      <w:pPr>
        <w:pStyle w:val="a0"/>
        <w:rPr>
          <w:rtl/>
        </w:rPr>
      </w:pPr>
    </w:p>
    <w:p w14:paraId="5F4D0586" w14:textId="77777777" w:rsidR="00000000" w:rsidRDefault="00026F1C">
      <w:pPr>
        <w:pStyle w:val="a0"/>
        <w:rPr>
          <w:rFonts w:hint="cs"/>
          <w:rtl/>
        </w:rPr>
      </w:pPr>
      <w:r>
        <w:rPr>
          <w:rFonts w:hint="cs"/>
          <w:rtl/>
        </w:rPr>
        <w:t>לא, לא. יש פה דיון רציני</w:t>
      </w:r>
      <w:r>
        <w:rPr>
          <w:rFonts w:hint="cs"/>
          <w:rtl/>
        </w:rPr>
        <w:t xml:space="preserve">, זה לא קנטרני, ואני חושב שצריך להתייחס גם לזה. </w:t>
      </w:r>
    </w:p>
    <w:p w14:paraId="28D9DF97" w14:textId="77777777" w:rsidR="00000000" w:rsidRDefault="00026F1C">
      <w:pPr>
        <w:pStyle w:val="a0"/>
        <w:rPr>
          <w:rFonts w:hint="cs"/>
          <w:rtl/>
        </w:rPr>
      </w:pPr>
    </w:p>
    <w:p w14:paraId="49636BA3" w14:textId="77777777" w:rsidR="00000000" w:rsidRDefault="00026F1C">
      <w:pPr>
        <w:pStyle w:val="-"/>
        <w:rPr>
          <w:rtl/>
        </w:rPr>
      </w:pPr>
      <w:bookmarkStart w:id="754" w:name="FS000001048T10_12_2003_19_40_16C"/>
      <w:bookmarkEnd w:id="754"/>
      <w:r>
        <w:rPr>
          <w:rtl/>
        </w:rPr>
        <w:t>רשף חן (שינוי):</w:t>
      </w:r>
    </w:p>
    <w:p w14:paraId="06252682" w14:textId="77777777" w:rsidR="00000000" w:rsidRDefault="00026F1C">
      <w:pPr>
        <w:pStyle w:val="a0"/>
        <w:rPr>
          <w:rtl/>
        </w:rPr>
      </w:pPr>
    </w:p>
    <w:p w14:paraId="5A42F7FB" w14:textId="77777777" w:rsidR="00000000" w:rsidRDefault="00026F1C">
      <w:pPr>
        <w:pStyle w:val="a0"/>
        <w:rPr>
          <w:rFonts w:hint="cs"/>
          <w:rtl/>
        </w:rPr>
      </w:pPr>
      <w:r>
        <w:rPr>
          <w:rFonts w:hint="cs"/>
          <w:rtl/>
        </w:rPr>
        <w:t xml:space="preserve">נכון, נכון. ופה בדיוק הנקודה. </w:t>
      </w:r>
    </w:p>
    <w:p w14:paraId="56303F35" w14:textId="77777777" w:rsidR="00000000" w:rsidRDefault="00026F1C">
      <w:pPr>
        <w:pStyle w:val="a0"/>
        <w:rPr>
          <w:rFonts w:hint="cs"/>
          <w:rtl/>
        </w:rPr>
      </w:pPr>
    </w:p>
    <w:p w14:paraId="13F5CB18" w14:textId="77777777" w:rsidR="00000000" w:rsidRDefault="00026F1C">
      <w:pPr>
        <w:pStyle w:val="af0"/>
        <w:rPr>
          <w:rtl/>
        </w:rPr>
      </w:pPr>
      <w:r>
        <w:rPr>
          <w:rFonts w:hint="eastAsia"/>
          <w:rtl/>
        </w:rPr>
        <w:t>נסים</w:t>
      </w:r>
      <w:r>
        <w:rPr>
          <w:rtl/>
        </w:rPr>
        <w:t xml:space="preserve"> דהן (ש"ס):</w:t>
      </w:r>
    </w:p>
    <w:p w14:paraId="577D0E57" w14:textId="77777777" w:rsidR="00000000" w:rsidRDefault="00026F1C">
      <w:pPr>
        <w:pStyle w:val="a0"/>
        <w:rPr>
          <w:rFonts w:hint="cs"/>
          <w:rtl/>
        </w:rPr>
      </w:pPr>
    </w:p>
    <w:p w14:paraId="739C0967" w14:textId="77777777" w:rsidR="00000000" w:rsidRDefault="00026F1C">
      <w:pPr>
        <w:pStyle w:val="a0"/>
        <w:rPr>
          <w:rFonts w:hint="cs"/>
          <w:rtl/>
        </w:rPr>
      </w:pPr>
      <w:r>
        <w:rPr>
          <w:rFonts w:hint="cs"/>
          <w:rtl/>
        </w:rPr>
        <w:t>אבל התקשורת הפרטית היא לא הנושא. לא לערבב.</w:t>
      </w:r>
    </w:p>
    <w:p w14:paraId="4421A08A" w14:textId="77777777" w:rsidR="00000000" w:rsidRDefault="00026F1C">
      <w:pPr>
        <w:pStyle w:val="a0"/>
        <w:rPr>
          <w:rFonts w:hint="cs"/>
          <w:rtl/>
        </w:rPr>
      </w:pPr>
    </w:p>
    <w:p w14:paraId="5918AC2B" w14:textId="77777777" w:rsidR="00000000" w:rsidRDefault="00026F1C">
      <w:pPr>
        <w:pStyle w:val="-"/>
        <w:rPr>
          <w:rtl/>
        </w:rPr>
      </w:pPr>
      <w:bookmarkStart w:id="755" w:name="FS000001048T10_12_2003_19_40_39C"/>
      <w:bookmarkEnd w:id="755"/>
      <w:r>
        <w:rPr>
          <w:rtl/>
        </w:rPr>
        <w:t>רשף חן (שינוי):</w:t>
      </w:r>
    </w:p>
    <w:p w14:paraId="2291C5E4" w14:textId="77777777" w:rsidR="00000000" w:rsidRDefault="00026F1C">
      <w:pPr>
        <w:pStyle w:val="a0"/>
        <w:rPr>
          <w:rtl/>
        </w:rPr>
      </w:pPr>
    </w:p>
    <w:p w14:paraId="4D616E41" w14:textId="77777777" w:rsidR="00000000" w:rsidRDefault="00026F1C">
      <w:pPr>
        <w:pStyle w:val="a0"/>
        <w:rPr>
          <w:rFonts w:hint="cs"/>
          <w:rtl/>
        </w:rPr>
      </w:pPr>
      <w:r>
        <w:rPr>
          <w:rFonts w:hint="cs"/>
          <w:rtl/>
        </w:rPr>
        <w:t>העוצמה הזאת חשופה לניצול לא רק של הפוליטיקאים, אלא באמת של כל מי שמשתלט על תקשו</w:t>
      </w:r>
      <w:r>
        <w:rPr>
          <w:rFonts w:hint="cs"/>
          <w:rtl/>
        </w:rPr>
        <w:t>רת. ולכן המדינה, ככלל, צריכה למצוא את הדרכים לוודא שהעוצמה הזאת מרוסנת, ואחת הדרכים היא קיומה של תקשורת ממלכתית, קיומה של תקשורת שכולנו יכולים לפתוח אותה ולדעת שהיא לא מונעת על-ידי שום אינטרס כלכלי. להאמין שכשאני פותח את ערוץ-1 ושומע את חיים יבין, אני יודע</w:t>
      </w:r>
      <w:r>
        <w:rPr>
          <w:rFonts w:hint="cs"/>
          <w:rtl/>
        </w:rPr>
        <w:t xml:space="preserve"> שזאת האמת. </w:t>
      </w:r>
    </w:p>
    <w:p w14:paraId="2DCF96D2" w14:textId="77777777" w:rsidR="00000000" w:rsidRDefault="00026F1C">
      <w:pPr>
        <w:pStyle w:val="a0"/>
        <w:rPr>
          <w:rFonts w:hint="cs"/>
          <w:rtl/>
        </w:rPr>
      </w:pPr>
    </w:p>
    <w:p w14:paraId="0FD9BCA6" w14:textId="77777777" w:rsidR="00000000" w:rsidRDefault="00026F1C">
      <w:pPr>
        <w:pStyle w:val="af0"/>
        <w:rPr>
          <w:rtl/>
        </w:rPr>
      </w:pPr>
      <w:r>
        <w:rPr>
          <w:rFonts w:hint="eastAsia"/>
          <w:rtl/>
        </w:rPr>
        <w:t>עמרם</w:t>
      </w:r>
      <w:r>
        <w:rPr>
          <w:rtl/>
        </w:rPr>
        <w:t xml:space="preserve"> מצנע (העבודה-מימד):</w:t>
      </w:r>
    </w:p>
    <w:p w14:paraId="2F26F549" w14:textId="77777777" w:rsidR="00000000" w:rsidRDefault="00026F1C">
      <w:pPr>
        <w:pStyle w:val="a0"/>
        <w:rPr>
          <w:rFonts w:hint="cs"/>
          <w:rtl/>
        </w:rPr>
      </w:pPr>
    </w:p>
    <w:p w14:paraId="049CC837" w14:textId="77777777" w:rsidR="00000000" w:rsidRDefault="00026F1C">
      <w:pPr>
        <w:pStyle w:val="a0"/>
        <w:rPr>
          <w:rFonts w:hint="cs"/>
          <w:rtl/>
        </w:rPr>
      </w:pPr>
      <w:r>
        <w:rPr>
          <w:rFonts w:hint="cs"/>
          <w:rtl/>
        </w:rPr>
        <w:t>גם כשאתה שומע את אורי דן?</w:t>
      </w:r>
    </w:p>
    <w:p w14:paraId="0DB99F87" w14:textId="77777777" w:rsidR="00000000" w:rsidRDefault="00026F1C">
      <w:pPr>
        <w:pStyle w:val="a0"/>
        <w:rPr>
          <w:rFonts w:hint="cs"/>
          <w:rtl/>
        </w:rPr>
      </w:pPr>
    </w:p>
    <w:p w14:paraId="2529C4B4" w14:textId="77777777" w:rsidR="00000000" w:rsidRDefault="00026F1C">
      <w:pPr>
        <w:pStyle w:val="-"/>
        <w:rPr>
          <w:rtl/>
        </w:rPr>
      </w:pPr>
      <w:bookmarkStart w:id="756" w:name="FS000001048T10_12_2003_19_42_43C"/>
      <w:bookmarkEnd w:id="756"/>
      <w:r>
        <w:rPr>
          <w:rtl/>
        </w:rPr>
        <w:t>רשף חן (שינוי):</w:t>
      </w:r>
    </w:p>
    <w:p w14:paraId="4E6BEBE1" w14:textId="77777777" w:rsidR="00000000" w:rsidRDefault="00026F1C">
      <w:pPr>
        <w:pStyle w:val="a0"/>
        <w:rPr>
          <w:rtl/>
        </w:rPr>
      </w:pPr>
    </w:p>
    <w:p w14:paraId="1D450350" w14:textId="77777777" w:rsidR="00000000" w:rsidRDefault="00026F1C">
      <w:pPr>
        <w:pStyle w:val="a0"/>
        <w:rPr>
          <w:rFonts w:hint="cs"/>
          <w:rtl/>
        </w:rPr>
      </w:pPr>
      <w:r>
        <w:rPr>
          <w:rFonts w:hint="cs"/>
          <w:rtl/>
        </w:rPr>
        <w:t xml:space="preserve">או, זאת בדיוק הנקודה. הייתי רוצה לחשוב שכן, ולכן אני כאן. </w:t>
      </w:r>
    </w:p>
    <w:p w14:paraId="7B9CCF1A" w14:textId="77777777" w:rsidR="00000000" w:rsidRDefault="00026F1C">
      <w:pPr>
        <w:pStyle w:val="a0"/>
        <w:rPr>
          <w:rFonts w:hint="cs"/>
          <w:rtl/>
        </w:rPr>
      </w:pPr>
    </w:p>
    <w:p w14:paraId="49C21DBE" w14:textId="77777777" w:rsidR="00000000" w:rsidRDefault="00026F1C">
      <w:pPr>
        <w:pStyle w:val="a0"/>
        <w:rPr>
          <w:rFonts w:hint="cs"/>
          <w:rtl/>
        </w:rPr>
      </w:pPr>
      <w:r>
        <w:rPr>
          <w:rFonts w:hint="cs"/>
          <w:rtl/>
        </w:rPr>
        <w:t>לשאלה של היושב-ראש: קיומה של התקשורת הממלכתית הוא בהחלט אחד הכלים שלנו להתמודד עם חוליים שיש גם בתקשורת הפרטית -</w:t>
      </w:r>
      <w:r>
        <w:rPr>
          <w:rFonts w:hint="cs"/>
          <w:rtl/>
        </w:rPr>
        <w:t xml:space="preserve"> חוליים של שטחיות, חוליים אולי גם של השתלטות של כוחות כאלה ואחרים.</w:t>
      </w:r>
    </w:p>
    <w:p w14:paraId="36FBE142" w14:textId="77777777" w:rsidR="00000000" w:rsidRDefault="00026F1C">
      <w:pPr>
        <w:pStyle w:val="a0"/>
        <w:rPr>
          <w:rFonts w:hint="cs"/>
          <w:rtl/>
        </w:rPr>
      </w:pPr>
    </w:p>
    <w:p w14:paraId="77FD75A4" w14:textId="77777777" w:rsidR="00000000" w:rsidRDefault="00026F1C">
      <w:pPr>
        <w:pStyle w:val="a0"/>
        <w:rPr>
          <w:rFonts w:hint="cs"/>
          <w:rtl/>
        </w:rPr>
      </w:pPr>
      <w:r>
        <w:rPr>
          <w:rFonts w:hint="cs"/>
          <w:rtl/>
        </w:rPr>
        <w:t xml:space="preserve">מטבע הדברים, תקשורת ממלכתית מופעלת על-ידי הממשל, והממשל, מטבע הדברים, הוא פוליטיקאים. אבל הפוליטיקאים האלה חייבים לזכור, שכשהם נוגעים בתקשורת הממלכתית, הם שמים בצד את הכובע הפוליטי. הם לא </w:t>
      </w:r>
      <w:r>
        <w:rPr>
          <w:rFonts w:hint="cs"/>
          <w:rtl/>
        </w:rPr>
        <w:t xml:space="preserve">פוליטיקאים. הם לא מנצלים לרעה את הסמכות הזאת שהציבור נתן להם והם לא מגייסים את התקשורת הממלכתית לצרכים שלהם. </w:t>
      </w:r>
    </w:p>
    <w:p w14:paraId="51971E85" w14:textId="77777777" w:rsidR="00000000" w:rsidRDefault="00026F1C">
      <w:pPr>
        <w:pStyle w:val="a0"/>
        <w:rPr>
          <w:rFonts w:hint="cs"/>
          <w:rtl/>
        </w:rPr>
      </w:pPr>
    </w:p>
    <w:p w14:paraId="2D7ABD98" w14:textId="77777777" w:rsidR="00000000" w:rsidRDefault="00026F1C">
      <w:pPr>
        <w:pStyle w:val="af1"/>
        <w:rPr>
          <w:rtl/>
        </w:rPr>
      </w:pPr>
      <w:r>
        <w:rPr>
          <w:rtl/>
        </w:rPr>
        <w:t>היו"ר משה כחלון:</w:t>
      </w:r>
    </w:p>
    <w:p w14:paraId="58C82B90" w14:textId="77777777" w:rsidR="00000000" w:rsidRDefault="00026F1C">
      <w:pPr>
        <w:pStyle w:val="a0"/>
        <w:rPr>
          <w:rtl/>
        </w:rPr>
      </w:pPr>
    </w:p>
    <w:p w14:paraId="123C07C3" w14:textId="77777777" w:rsidR="00000000" w:rsidRDefault="00026F1C">
      <w:pPr>
        <w:pStyle w:val="a0"/>
        <w:rPr>
          <w:rFonts w:hint="cs"/>
          <w:rtl/>
        </w:rPr>
      </w:pPr>
      <w:r>
        <w:rPr>
          <w:rFonts w:hint="cs"/>
          <w:rtl/>
        </w:rPr>
        <w:t xml:space="preserve">הוספתי לך דקה, זה במסגרת הפרוטקציות החיפאיות. </w:t>
      </w:r>
    </w:p>
    <w:p w14:paraId="24026C27" w14:textId="77777777" w:rsidR="00000000" w:rsidRDefault="00026F1C">
      <w:pPr>
        <w:pStyle w:val="a0"/>
        <w:rPr>
          <w:rFonts w:hint="cs"/>
          <w:rtl/>
        </w:rPr>
      </w:pPr>
    </w:p>
    <w:p w14:paraId="0BFBE35F" w14:textId="77777777" w:rsidR="00000000" w:rsidRDefault="00026F1C">
      <w:pPr>
        <w:pStyle w:val="-"/>
        <w:rPr>
          <w:rtl/>
        </w:rPr>
      </w:pPr>
      <w:bookmarkStart w:id="757" w:name="FS000001048T10_12_2003_19_46_03C"/>
      <w:bookmarkEnd w:id="757"/>
      <w:r>
        <w:rPr>
          <w:rtl/>
        </w:rPr>
        <w:t>רשף חן (שינוי):</w:t>
      </w:r>
    </w:p>
    <w:p w14:paraId="594E66C3" w14:textId="77777777" w:rsidR="00000000" w:rsidRDefault="00026F1C">
      <w:pPr>
        <w:pStyle w:val="a0"/>
        <w:rPr>
          <w:rtl/>
        </w:rPr>
      </w:pPr>
    </w:p>
    <w:p w14:paraId="2FC929F9" w14:textId="77777777" w:rsidR="00000000" w:rsidRDefault="00026F1C">
      <w:pPr>
        <w:pStyle w:val="a0"/>
        <w:ind w:firstLine="720"/>
        <w:rPr>
          <w:rFonts w:hint="cs"/>
          <w:rtl/>
        </w:rPr>
      </w:pPr>
      <w:r>
        <w:rPr>
          <w:rFonts w:hint="cs"/>
          <w:rtl/>
        </w:rPr>
        <w:t xml:space="preserve">יפה. אני ממש מודה לאדוני, ואני אגמול לו כראוי. </w:t>
      </w:r>
    </w:p>
    <w:p w14:paraId="535BF4D8" w14:textId="77777777" w:rsidR="00000000" w:rsidRDefault="00026F1C">
      <w:pPr>
        <w:pStyle w:val="a0"/>
        <w:ind w:firstLine="720"/>
        <w:rPr>
          <w:rFonts w:hint="cs"/>
          <w:rtl/>
        </w:rPr>
      </w:pPr>
    </w:p>
    <w:p w14:paraId="09CCF5F0" w14:textId="77777777" w:rsidR="00000000" w:rsidRDefault="00026F1C">
      <w:pPr>
        <w:pStyle w:val="a0"/>
        <w:ind w:firstLine="720"/>
        <w:rPr>
          <w:rFonts w:hint="cs"/>
          <w:rtl/>
        </w:rPr>
      </w:pPr>
      <w:r>
        <w:rPr>
          <w:rFonts w:hint="cs"/>
          <w:rtl/>
        </w:rPr>
        <w:t>אסור לנו כפול</w:t>
      </w:r>
      <w:r>
        <w:rPr>
          <w:rFonts w:hint="cs"/>
          <w:rtl/>
        </w:rPr>
        <w:t>יטיקאים - ואני אומר כפוליטיקאים, כי כל אחד מאתנו יכול להימצא במצב הזה בנקודה זו או אחרת - לנצל את הסמכות הזאת לרעה. אנחנו חייבים למצוא את הכלים לוודא שגם הפיתוי לא קיים. למצוא את מנגנוני הניהול, מנגנוני השליטה בתקשורת הממלכתית, שלא יאפשרו שפוליטיקאי יהיה ז</w:t>
      </w:r>
      <w:r>
        <w:rPr>
          <w:rFonts w:hint="cs"/>
          <w:rtl/>
        </w:rPr>
        <w:t>ה שמשפיע על התכנים, יהיה זה שבהינף אצבע גורם לפיטורים או להעסקה, או להחלטה כן לראיין או לא לראיין אדם זה או אחר. בתקשורת הממלכתית חייבת להיות מקצוענות נטו, בראש ובראשונה.</w:t>
      </w:r>
    </w:p>
    <w:p w14:paraId="1703A825" w14:textId="77777777" w:rsidR="00000000" w:rsidRDefault="00026F1C">
      <w:pPr>
        <w:pStyle w:val="a0"/>
        <w:ind w:firstLine="720"/>
        <w:rPr>
          <w:rFonts w:hint="cs"/>
          <w:rtl/>
        </w:rPr>
      </w:pPr>
    </w:p>
    <w:p w14:paraId="02565083" w14:textId="77777777" w:rsidR="00000000" w:rsidRDefault="00026F1C">
      <w:pPr>
        <w:pStyle w:val="af1"/>
        <w:rPr>
          <w:rtl/>
        </w:rPr>
      </w:pPr>
      <w:r>
        <w:rPr>
          <w:rtl/>
        </w:rPr>
        <w:t>היו"ר משה כחלון:</w:t>
      </w:r>
    </w:p>
    <w:p w14:paraId="445B667D" w14:textId="77777777" w:rsidR="00000000" w:rsidRDefault="00026F1C">
      <w:pPr>
        <w:pStyle w:val="a0"/>
        <w:rPr>
          <w:rtl/>
        </w:rPr>
      </w:pPr>
    </w:p>
    <w:p w14:paraId="0177AC66" w14:textId="77777777" w:rsidR="00000000" w:rsidRDefault="00026F1C">
      <w:pPr>
        <w:pStyle w:val="a0"/>
        <w:rPr>
          <w:rFonts w:hint="cs"/>
          <w:rtl/>
        </w:rPr>
      </w:pPr>
      <w:r>
        <w:rPr>
          <w:rFonts w:hint="cs"/>
          <w:rtl/>
        </w:rPr>
        <w:t>אני מבקש לסיים.</w:t>
      </w:r>
    </w:p>
    <w:p w14:paraId="671D6725" w14:textId="77777777" w:rsidR="00000000" w:rsidRDefault="00026F1C">
      <w:pPr>
        <w:pStyle w:val="a0"/>
        <w:rPr>
          <w:rFonts w:hint="cs"/>
          <w:rtl/>
        </w:rPr>
      </w:pPr>
    </w:p>
    <w:p w14:paraId="6E0AE915" w14:textId="77777777" w:rsidR="00000000" w:rsidRDefault="00026F1C">
      <w:pPr>
        <w:pStyle w:val="-"/>
        <w:rPr>
          <w:rtl/>
        </w:rPr>
      </w:pPr>
      <w:bookmarkStart w:id="758" w:name="FS000001048T10_12_2003_19_50_36C"/>
      <w:bookmarkEnd w:id="758"/>
      <w:r>
        <w:rPr>
          <w:rtl/>
        </w:rPr>
        <w:t>רשף חן (שינוי):</w:t>
      </w:r>
    </w:p>
    <w:p w14:paraId="339CAC7D" w14:textId="77777777" w:rsidR="00000000" w:rsidRDefault="00026F1C">
      <w:pPr>
        <w:pStyle w:val="a0"/>
        <w:rPr>
          <w:rtl/>
        </w:rPr>
      </w:pPr>
    </w:p>
    <w:p w14:paraId="1C91F394" w14:textId="77777777" w:rsidR="00000000" w:rsidRDefault="00026F1C">
      <w:pPr>
        <w:pStyle w:val="a0"/>
        <w:rPr>
          <w:rFonts w:hint="cs"/>
          <w:rtl/>
        </w:rPr>
      </w:pPr>
      <w:r>
        <w:rPr>
          <w:rFonts w:hint="cs"/>
          <w:rtl/>
        </w:rPr>
        <w:t>אני לא חורץ דעה, מפני שאין לי הכ</w:t>
      </w:r>
      <w:r>
        <w:rPr>
          <w:rFonts w:hint="cs"/>
          <w:rtl/>
        </w:rPr>
        <w:t>לים ואין לי האינפורמציה לחרוץ דעה, אבל אני חושב שמה ששמענו בתקשורת מחייב לכל הפחות בדיקה יסודית ועניינית של ועדת הכנסת הרלוונטית, נדמה לי שזאת ועדת הכלכלה. אני יודע שמכאן אני אמור להציע דיון במליאה. אני לא אתנגד בכלל - אני לא רואה את השר המקשר - לדיון בווע</w:t>
      </w:r>
      <w:r>
        <w:rPr>
          <w:rFonts w:hint="cs"/>
          <w:rtl/>
        </w:rPr>
        <w:t xml:space="preserve">דה, אני חושב שהוא יהיה יותר יעיל ויותר מועיל מהדיון במליאה. תודה רבה. </w:t>
      </w:r>
    </w:p>
    <w:p w14:paraId="263A4923" w14:textId="77777777" w:rsidR="00000000" w:rsidRDefault="00026F1C">
      <w:pPr>
        <w:pStyle w:val="a0"/>
        <w:rPr>
          <w:rFonts w:hint="cs"/>
          <w:rtl/>
        </w:rPr>
      </w:pPr>
    </w:p>
    <w:p w14:paraId="25148B6C" w14:textId="77777777" w:rsidR="00000000" w:rsidRDefault="00026F1C">
      <w:pPr>
        <w:pStyle w:val="af1"/>
        <w:rPr>
          <w:rtl/>
        </w:rPr>
      </w:pPr>
      <w:r>
        <w:rPr>
          <w:rtl/>
        </w:rPr>
        <w:t>היו"ר משה כחלון:</w:t>
      </w:r>
    </w:p>
    <w:p w14:paraId="2035818F" w14:textId="77777777" w:rsidR="00000000" w:rsidRDefault="00026F1C">
      <w:pPr>
        <w:pStyle w:val="a0"/>
        <w:rPr>
          <w:rtl/>
        </w:rPr>
      </w:pPr>
    </w:p>
    <w:p w14:paraId="3FB7FDD3" w14:textId="77777777" w:rsidR="00000000" w:rsidRDefault="00026F1C">
      <w:pPr>
        <w:pStyle w:val="a0"/>
        <w:rPr>
          <w:rFonts w:hint="cs"/>
          <w:rtl/>
        </w:rPr>
      </w:pPr>
      <w:r>
        <w:rPr>
          <w:rFonts w:hint="cs"/>
          <w:rtl/>
        </w:rPr>
        <w:t>תודה רבה. חבר הכנסת יצחק הרצוג, בבקשה. לאחר שנשמע מה שהשר מציע נשוב אליך, חבר הכנסת חן.</w:t>
      </w:r>
    </w:p>
    <w:p w14:paraId="10916E4F" w14:textId="77777777" w:rsidR="00000000" w:rsidRDefault="00026F1C">
      <w:pPr>
        <w:pStyle w:val="a0"/>
        <w:rPr>
          <w:rFonts w:hint="cs"/>
          <w:rtl/>
        </w:rPr>
      </w:pPr>
    </w:p>
    <w:p w14:paraId="36417A55" w14:textId="77777777" w:rsidR="00000000" w:rsidRDefault="00026F1C">
      <w:pPr>
        <w:pStyle w:val="a"/>
        <w:rPr>
          <w:rtl/>
        </w:rPr>
      </w:pPr>
      <w:bookmarkStart w:id="759" w:name="FS000001044T10_12_2003_19_52_55"/>
      <w:bookmarkStart w:id="760" w:name="_Toc70328454"/>
      <w:bookmarkEnd w:id="759"/>
      <w:r>
        <w:rPr>
          <w:rFonts w:hint="eastAsia"/>
          <w:rtl/>
        </w:rPr>
        <w:t>יצחק</w:t>
      </w:r>
      <w:r>
        <w:rPr>
          <w:rtl/>
        </w:rPr>
        <w:t xml:space="preserve"> הרצוג (העבודה-מימד):</w:t>
      </w:r>
      <w:bookmarkEnd w:id="760"/>
    </w:p>
    <w:p w14:paraId="08FEDA1C" w14:textId="77777777" w:rsidR="00000000" w:rsidRDefault="00026F1C">
      <w:pPr>
        <w:pStyle w:val="a0"/>
        <w:rPr>
          <w:rFonts w:hint="cs"/>
          <w:rtl/>
        </w:rPr>
      </w:pPr>
    </w:p>
    <w:p w14:paraId="340225BC" w14:textId="77777777" w:rsidR="00000000" w:rsidRDefault="00026F1C">
      <w:pPr>
        <w:pStyle w:val="a0"/>
        <w:ind w:firstLine="720"/>
        <w:rPr>
          <w:rFonts w:hint="cs"/>
          <w:rtl/>
        </w:rPr>
      </w:pPr>
      <w:r>
        <w:rPr>
          <w:rFonts w:hint="cs"/>
          <w:rtl/>
        </w:rPr>
        <w:t>אדוני היושב-ראש, חברות וחברי הכנסת, הדיון הזה אושר</w:t>
      </w:r>
      <w:r>
        <w:rPr>
          <w:rFonts w:hint="cs"/>
          <w:rtl/>
        </w:rPr>
        <w:t xml:space="preserve"> בעקבות ערעור של חברי חבר הכנסת רומן ברונפמן ושלי בוועדת הכנסת, מהסיבה הפשוטה שהדחיפות שלו היא מיידית. אנחנו עדים בשבועות האחרונים לריסוק מוחלט של השידור הציבורי בישראל.  </w:t>
      </w:r>
    </w:p>
    <w:p w14:paraId="516E74AA" w14:textId="77777777" w:rsidR="00000000" w:rsidRDefault="00026F1C">
      <w:pPr>
        <w:pStyle w:val="a0"/>
        <w:ind w:firstLine="0"/>
        <w:rPr>
          <w:rFonts w:hint="cs"/>
          <w:color w:val="0000FF"/>
          <w:szCs w:val="28"/>
          <w:rtl/>
        </w:rPr>
      </w:pPr>
      <w:r>
        <w:rPr>
          <w:rFonts w:hint="cs"/>
          <w:rtl/>
        </w:rPr>
        <w:tab/>
      </w:r>
    </w:p>
    <w:p w14:paraId="157E6FA8" w14:textId="77777777" w:rsidR="00000000" w:rsidRDefault="00026F1C">
      <w:pPr>
        <w:pStyle w:val="a0"/>
        <w:ind w:firstLine="0"/>
        <w:rPr>
          <w:rFonts w:hint="cs"/>
          <w:rtl/>
        </w:rPr>
      </w:pPr>
      <w:r>
        <w:rPr>
          <w:rFonts w:hint="cs"/>
          <w:rtl/>
        </w:rPr>
        <w:tab/>
        <w:t>אתה, אדוני היושב-ראש, ואני, חברים בוועדת משנה מיוחדת של ועדת הכספים, שרואה ממש נכ</w:t>
      </w:r>
      <w:r>
        <w:rPr>
          <w:rFonts w:hint="cs"/>
          <w:rtl/>
        </w:rPr>
        <w:t>וחה כיצד משרד האוצר החליט לשים קץ לשידור הציבורי בישראל, לחסל את רשות השידור באמתלות מאמתלות שונות. לא ראיתי גוף מתוקצב בצורה הזאת, שנחנק על-ידי הוראות חשב בצורה שיש בה נקמנות וקנטרנות, דבר שמשתק לחלוטין את הרשות, שהיא גוף חשוב, יקר, וגוף שסובל כל הזמן מ"נ</w:t>
      </w:r>
      <w:r>
        <w:rPr>
          <w:rFonts w:hint="cs"/>
          <w:rtl/>
        </w:rPr>
        <w:t xml:space="preserve">גחות", סליחה, מנגיחות ומהטרדות פוליטיות וממעורבות של יד ארוכה של האוצר שנועדה לחנוק את השידור הציבורי בישראל. </w:t>
      </w:r>
    </w:p>
    <w:p w14:paraId="2E8E47F7" w14:textId="77777777" w:rsidR="00000000" w:rsidRDefault="00026F1C">
      <w:pPr>
        <w:pStyle w:val="a0"/>
        <w:ind w:firstLine="0"/>
        <w:rPr>
          <w:rFonts w:hint="cs"/>
          <w:rtl/>
        </w:rPr>
      </w:pPr>
    </w:p>
    <w:p w14:paraId="236B9098" w14:textId="77777777" w:rsidR="00000000" w:rsidRDefault="00026F1C">
      <w:pPr>
        <w:pStyle w:val="a0"/>
        <w:ind w:firstLine="0"/>
        <w:rPr>
          <w:rFonts w:hint="cs"/>
          <w:rtl/>
        </w:rPr>
      </w:pPr>
      <w:r>
        <w:rPr>
          <w:rFonts w:hint="cs"/>
          <w:rtl/>
        </w:rPr>
        <w:t xml:space="preserve">            הדבר נעשה, לדעתי, מכיוון ששר האוצר מאמין שיש רק שידור פרטי. זה הכול. אני חושב שזו תפיסת עולמו. עוד כשהוא היה ראש הממשלה הוא רצה לחסל</w:t>
      </w:r>
      <w:r>
        <w:rPr>
          <w:rFonts w:hint="cs"/>
          <w:rtl/>
        </w:rPr>
        <w:t xml:space="preserve"> את השידור הציבורי ולסגור את רשות השידור.</w:t>
      </w:r>
    </w:p>
    <w:p w14:paraId="7096E418" w14:textId="77777777" w:rsidR="00000000" w:rsidRDefault="00026F1C">
      <w:pPr>
        <w:pStyle w:val="a0"/>
        <w:ind w:firstLine="0"/>
        <w:rPr>
          <w:rFonts w:hint="cs"/>
          <w:rtl/>
        </w:rPr>
      </w:pPr>
    </w:p>
    <w:p w14:paraId="67B9547E" w14:textId="77777777" w:rsidR="00000000" w:rsidRDefault="00026F1C">
      <w:pPr>
        <w:pStyle w:val="a0"/>
        <w:ind w:firstLine="0"/>
        <w:rPr>
          <w:rFonts w:hint="cs"/>
          <w:rtl/>
        </w:rPr>
      </w:pPr>
      <w:r>
        <w:rPr>
          <w:rFonts w:hint="cs"/>
          <w:rtl/>
        </w:rPr>
        <w:tab/>
        <w:t>משרד האוצר קיצץ באגרת רשות השידור, מצד אחד, ומצד שני הוא מטיל עליה מטלות שהממשלה חייבה. למשל, בתקופת הכוננות לפני מלחמת עירק נאלצה רשות השידור, בהוראה של ראש הממשלה, להכין מערכת שידורי חירום שעלתה לרשות 4 מיליוני</w:t>
      </w:r>
      <w:r>
        <w:rPr>
          <w:rFonts w:hint="cs"/>
          <w:rtl/>
        </w:rPr>
        <w:t xml:space="preserve"> שקלים, ולא היה מי שיכסה אותה. </w:t>
      </w:r>
    </w:p>
    <w:p w14:paraId="4BEB55A4" w14:textId="77777777" w:rsidR="00000000" w:rsidRDefault="00026F1C">
      <w:pPr>
        <w:pStyle w:val="a0"/>
        <w:ind w:firstLine="0"/>
        <w:rPr>
          <w:rFonts w:hint="cs"/>
          <w:rtl/>
        </w:rPr>
      </w:pPr>
    </w:p>
    <w:p w14:paraId="1E4155B0" w14:textId="77777777" w:rsidR="00000000" w:rsidRDefault="00026F1C">
      <w:pPr>
        <w:pStyle w:val="a0"/>
        <w:ind w:firstLine="720"/>
        <w:rPr>
          <w:rFonts w:hint="cs"/>
          <w:rtl/>
        </w:rPr>
      </w:pPr>
      <w:r>
        <w:rPr>
          <w:rFonts w:hint="cs"/>
          <w:rtl/>
        </w:rPr>
        <w:t xml:space="preserve">כלומר, הבעיה הראשונה היא הצורך להבטיח כאן, מהמקום הזה, שאנחנו לא נאפשר את חיסולו של השידור הציבורי, שאנחנו נמשיך להפעיל את הטלוויזיה הישראלית ואת "קול ישראל". </w:t>
      </w:r>
    </w:p>
    <w:p w14:paraId="4B8103FF" w14:textId="77777777" w:rsidR="00000000" w:rsidRDefault="00026F1C">
      <w:pPr>
        <w:pStyle w:val="a0"/>
        <w:ind w:firstLine="720"/>
        <w:rPr>
          <w:rFonts w:hint="cs"/>
          <w:rtl/>
        </w:rPr>
      </w:pPr>
    </w:p>
    <w:p w14:paraId="2F833D48" w14:textId="77777777" w:rsidR="00000000" w:rsidRDefault="00026F1C">
      <w:pPr>
        <w:pStyle w:val="a0"/>
        <w:ind w:firstLine="720"/>
        <w:rPr>
          <w:rFonts w:hint="cs"/>
          <w:rtl/>
        </w:rPr>
      </w:pPr>
      <w:r>
        <w:rPr>
          <w:rFonts w:hint="cs"/>
          <w:rtl/>
        </w:rPr>
        <w:t>הבעיה השנייה היא מערכת יחסי העבודה הפנימיים, בתוך רשות השידור,</w:t>
      </w:r>
      <w:r>
        <w:rPr>
          <w:rFonts w:hint="cs"/>
          <w:rtl/>
        </w:rPr>
        <w:t xml:space="preserve"> שנובעת מלחצים תמידיים. לא משנה מי השר הממונה, תמיד יש לחצים מלמעלה, דבר שמשתק את השדרה הניהולית האמיתית של הרשות.</w:t>
      </w:r>
    </w:p>
    <w:p w14:paraId="58D2BF5B" w14:textId="77777777" w:rsidR="00000000" w:rsidRDefault="00026F1C">
      <w:pPr>
        <w:pStyle w:val="a0"/>
        <w:ind w:firstLine="720"/>
        <w:rPr>
          <w:rFonts w:hint="cs"/>
          <w:rtl/>
        </w:rPr>
      </w:pPr>
    </w:p>
    <w:p w14:paraId="2803FBD9" w14:textId="77777777" w:rsidR="00000000" w:rsidRDefault="00026F1C">
      <w:pPr>
        <w:pStyle w:val="a0"/>
        <w:ind w:firstLine="720"/>
        <w:rPr>
          <w:rFonts w:hint="cs"/>
          <w:rtl/>
        </w:rPr>
      </w:pPr>
      <w:r>
        <w:rPr>
          <w:rFonts w:hint="cs"/>
          <w:rtl/>
        </w:rPr>
        <w:t xml:space="preserve"> אנחנו מוצאים תופעות מדהימות, מקוממות ומרגיזות. התופעה הכי מקוממת, שבולטת לנו לעין, ואנחנו רואים את זה כסיעת העבודה, והודענו שנעתור על כך גם</w:t>
      </w:r>
      <w:r>
        <w:rPr>
          <w:rFonts w:hint="cs"/>
          <w:rtl/>
        </w:rPr>
        <w:t xml:space="preserve"> לבג"ץ, היא מעורבותו של אורי דן, שהוא שופרו של ראש הממשלה, בצורה שאין עליה עוררין. כל מה שראש הממשלה יגיד, הוא יחזור אחריו כמו תוכי. </w:t>
      </w:r>
    </w:p>
    <w:p w14:paraId="3BE17BFD" w14:textId="77777777" w:rsidR="00000000" w:rsidRDefault="00026F1C">
      <w:pPr>
        <w:pStyle w:val="a0"/>
        <w:ind w:firstLine="720"/>
        <w:rPr>
          <w:rFonts w:hint="cs"/>
          <w:rtl/>
        </w:rPr>
      </w:pPr>
    </w:p>
    <w:p w14:paraId="545E6FAD" w14:textId="77777777" w:rsidR="00000000" w:rsidRDefault="00026F1C">
      <w:pPr>
        <w:pStyle w:val="af0"/>
        <w:rPr>
          <w:rtl/>
        </w:rPr>
      </w:pPr>
      <w:r>
        <w:rPr>
          <w:rFonts w:hint="eastAsia"/>
          <w:rtl/>
        </w:rPr>
        <w:t>גלעד</w:t>
      </w:r>
      <w:r>
        <w:rPr>
          <w:rtl/>
        </w:rPr>
        <w:t xml:space="preserve"> ארדן (הליכוד):</w:t>
      </w:r>
    </w:p>
    <w:p w14:paraId="45EF26B9" w14:textId="77777777" w:rsidR="00000000" w:rsidRDefault="00026F1C">
      <w:pPr>
        <w:pStyle w:val="a0"/>
        <w:rPr>
          <w:rFonts w:hint="cs"/>
          <w:rtl/>
        </w:rPr>
      </w:pPr>
    </w:p>
    <w:p w14:paraId="02AD701C" w14:textId="77777777" w:rsidR="00000000" w:rsidRDefault="00026F1C">
      <w:pPr>
        <w:pStyle w:val="a0"/>
        <w:rPr>
          <w:rFonts w:hint="cs"/>
          <w:rtl/>
        </w:rPr>
      </w:pPr>
      <w:r>
        <w:rPr>
          <w:rFonts w:hint="cs"/>
          <w:rtl/>
        </w:rPr>
        <w:t>הוא לא שופרו. הוא ממועדון המעריצים.</w:t>
      </w:r>
    </w:p>
    <w:p w14:paraId="52B2A109" w14:textId="77777777" w:rsidR="00000000" w:rsidRDefault="00026F1C">
      <w:pPr>
        <w:pStyle w:val="a0"/>
        <w:rPr>
          <w:rFonts w:hint="cs"/>
          <w:rtl/>
        </w:rPr>
      </w:pPr>
    </w:p>
    <w:p w14:paraId="29D8BF53" w14:textId="77777777" w:rsidR="00000000" w:rsidRDefault="00026F1C">
      <w:pPr>
        <w:pStyle w:val="-"/>
        <w:rPr>
          <w:rtl/>
        </w:rPr>
      </w:pPr>
      <w:bookmarkStart w:id="761" w:name="FS000001064T10_12_2003_19_14_23C"/>
      <w:bookmarkStart w:id="762" w:name="FS000001044T10_12_2003_19_14_29"/>
      <w:bookmarkStart w:id="763" w:name="FS000001044T10_12_2003_19_14_33C"/>
      <w:bookmarkEnd w:id="761"/>
      <w:bookmarkEnd w:id="762"/>
      <w:bookmarkEnd w:id="763"/>
      <w:r>
        <w:rPr>
          <w:rtl/>
        </w:rPr>
        <w:t>יצחק הרצוג (העבודה-מימד):</w:t>
      </w:r>
    </w:p>
    <w:p w14:paraId="7B309097" w14:textId="77777777" w:rsidR="00000000" w:rsidRDefault="00026F1C">
      <w:pPr>
        <w:pStyle w:val="a0"/>
        <w:rPr>
          <w:rtl/>
        </w:rPr>
      </w:pPr>
    </w:p>
    <w:p w14:paraId="1127EEF7" w14:textId="77777777" w:rsidR="00000000" w:rsidRDefault="00026F1C">
      <w:pPr>
        <w:pStyle w:val="a0"/>
        <w:rPr>
          <w:rFonts w:hint="cs"/>
          <w:rtl/>
        </w:rPr>
      </w:pPr>
      <w:r>
        <w:rPr>
          <w:rFonts w:hint="cs"/>
          <w:rtl/>
        </w:rPr>
        <w:t>הוא מופיע שם בפאנל ביום שישי בערב, ב</w:t>
      </w:r>
      <w:r>
        <w:rPr>
          <w:rFonts w:hint="cs"/>
          <w:rtl/>
        </w:rPr>
        <w:t>תוכנית שהיא תוכנית הדגל של הטלוויזיה, ואם חלילה לא מעבירים לו את השידור, מפטרים את המנחה, או את דן שילון, חלילה, כי הוא זה שצריך לשלם את המחיר על העובדה שהיה לו שיקול דעת עריכתי להחליט למי הוא פונה ולמי לא. אתה רואה פשוט אבסורדים שאתה לא מאמין שבמדינה דמוק</w:t>
      </w:r>
      <w:r>
        <w:rPr>
          <w:rFonts w:hint="cs"/>
          <w:rtl/>
        </w:rPr>
        <w:t>רטית הם יכולים להיות ריאליים.</w:t>
      </w:r>
    </w:p>
    <w:p w14:paraId="440721D1" w14:textId="77777777" w:rsidR="00000000" w:rsidRDefault="00026F1C">
      <w:pPr>
        <w:pStyle w:val="a0"/>
        <w:rPr>
          <w:rFonts w:hint="cs"/>
          <w:rtl/>
        </w:rPr>
      </w:pPr>
    </w:p>
    <w:p w14:paraId="60A92F95" w14:textId="77777777" w:rsidR="00000000" w:rsidRDefault="00026F1C">
      <w:pPr>
        <w:pStyle w:val="a0"/>
        <w:rPr>
          <w:rFonts w:hint="cs"/>
          <w:rtl/>
        </w:rPr>
      </w:pPr>
      <w:r>
        <w:rPr>
          <w:rFonts w:hint="cs"/>
          <w:rtl/>
        </w:rPr>
        <w:t xml:space="preserve">אתן לכם דוגמה. יש ערוץ רדיו מקובל ומוכר שנקרא "גלי צה"ל". כשהייתי מזכיר הממשלה, "גלי צה"ל" חתכו לנו את הצורה </w:t>
      </w:r>
      <w:r>
        <w:rPr>
          <w:rtl/>
        </w:rPr>
        <w:t>–</w:t>
      </w:r>
      <w:r>
        <w:rPr>
          <w:rFonts w:hint="cs"/>
          <w:rtl/>
        </w:rPr>
        <w:t xml:space="preserve"> אם אפשר לומר בסלנג מעל במת הכנסת. "גלי צה"ל" הביאו שידורים אופוזיציוניים, תוכניות מצוינות, עם דעות מדעות שונות, על</w:t>
      </w:r>
      <w:r>
        <w:rPr>
          <w:rFonts w:hint="cs"/>
          <w:rtl/>
        </w:rPr>
        <w:t xml:space="preserve"> כל נושא. לא היתה בעיה להביא אנשים בלי בושה. עקיבא אלדר יכול להופיע ב"גלי צה"ל", אבל הוא לא יכול להופיע ב"קול ישראל". אבל מול עקיבא אלדר הופיעו גם גורמי אופוזיציה, ותשאלו את חבריכם בליכוד. ב"גלי צה"ל" היתה במה שתקפה את השלטון כל הזמן. והרייטינג עולה, ועולה</w:t>
      </w:r>
      <w:r>
        <w:rPr>
          <w:rFonts w:hint="cs"/>
          <w:rtl/>
        </w:rPr>
        <w:t xml:space="preserve"> ועולה. למה הוא עולה? מכיוון שהתחושה היא שהערוץ המתחרה ברדיו, רשת ב' ברדיו, נמצא תחת פיקוח וסירוס ופועל משיקולים פוליטיים ומשיקולים שונים, וכל מי שרוצה להביע דעה חופשית או להביא במה חופשית, נעצר בהוראה מגבוה.  זאת התחושה. </w:t>
      </w:r>
    </w:p>
    <w:p w14:paraId="55934D1B" w14:textId="77777777" w:rsidR="00000000" w:rsidRDefault="00026F1C">
      <w:pPr>
        <w:pStyle w:val="a0"/>
        <w:rPr>
          <w:rFonts w:hint="cs"/>
          <w:rtl/>
        </w:rPr>
      </w:pPr>
    </w:p>
    <w:p w14:paraId="0F01E6D1" w14:textId="77777777" w:rsidR="00000000" w:rsidRDefault="00026F1C">
      <w:pPr>
        <w:pStyle w:val="a0"/>
        <w:rPr>
          <w:rFonts w:hint="cs"/>
          <w:rtl/>
        </w:rPr>
      </w:pPr>
      <w:r>
        <w:rPr>
          <w:rFonts w:hint="cs"/>
          <w:rtl/>
        </w:rPr>
        <w:t>אמרתי זאת גם למנהלי הרדיו וגם למ</w:t>
      </w:r>
      <w:r>
        <w:rPr>
          <w:rFonts w:hint="cs"/>
          <w:rtl/>
        </w:rPr>
        <w:t>נהלי רשות השידור. לא יכול להיות מצב שכל היום תפחדו. תעשו טלוויזיה טובה, תעשו רדיו טוב, תנו את השירות לציבור. אחר כך אתם מתפלאים שרוצים לקדם שידור פרטי בישראל?</w:t>
      </w:r>
    </w:p>
    <w:p w14:paraId="5700A9E1" w14:textId="77777777" w:rsidR="00000000" w:rsidRDefault="00026F1C">
      <w:pPr>
        <w:pStyle w:val="a0"/>
        <w:rPr>
          <w:rFonts w:hint="cs"/>
          <w:rtl/>
        </w:rPr>
      </w:pPr>
    </w:p>
    <w:p w14:paraId="4F82014B" w14:textId="77777777" w:rsidR="00000000" w:rsidRDefault="00026F1C">
      <w:pPr>
        <w:pStyle w:val="a0"/>
        <w:rPr>
          <w:rFonts w:hint="cs"/>
          <w:rtl/>
        </w:rPr>
      </w:pPr>
      <w:r>
        <w:rPr>
          <w:rFonts w:hint="cs"/>
          <w:rtl/>
        </w:rPr>
        <w:t>היות שהערך של השידור הציבורי חשוב ביותר לדמוקרטיה הישראלית, אני חושב שהבית הזה צריך להתלכד ולהוד</w:t>
      </w:r>
      <w:r>
        <w:rPr>
          <w:rFonts w:hint="cs"/>
          <w:rtl/>
        </w:rPr>
        <w:t>יע לממשלה: לא ניתן לסגור את רשות השידור, ואל תתערבו יותר בשידורים ובתכנים. תודה.</w:t>
      </w:r>
    </w:p>
    <w:p w14:paraId="49786AF2" w14:textId="77777777" w:rsidR="00000000" w:rsidRDefault="00026F1C">
      <w:pPr>
        <w:pStyle w:val="a0"/>
        <w:rPr>
          <w:rFonts w:hint="cs"/>
          <w:rtl/>
        </w:rPr>
      </w:pPr>
    </w:p>
    <w:p w14:paraId="2BAB9171" w14:textId="77777777" w:rsidR="00000000" w:rsidRDefault="00026F1C">
      <w:pPr>
        <w:pStyle w:val="af1"/>
        <w:rPr>
          <w:rtl/>
        </w:rPr>
      </w:pPr>
      <w:r>
        <w:rPr>
          <w:rtl/>
        </w:rPr>
        <w:t>היו"ר משה כחלון:</w:t>
      </w:r>
    </w:p>
    <w:p w14:paraId="6FF7797C" w14:textId="77777777" w:rsidR="00000000" w:rsidRDefault="00026F1C">
      <w:pPr>
        <w:pStyle w:val="a0"/>
        <w:rPr>
          <w:rtl/>
        </w:rPr>
      </w:pPr>
    </w:p>
    <w:p w14:paraId="03FC774C" w14:textId="77777777" w:rsidR="00000000" w:rsidRDefault="00026F1C">
      <w:pPr>
        <w:pStyle w:val="a0"/>
        <w:rPr>
          <w:rFonts w:hint="cs"/>
          <w:rtl/>
        </w:rPr>
      </w:pPr>
      <w:r>
        <w:rPr>
          <w:rFonts w:hint="cs"/>
          <w:rtl/>
        </w:rPr>
        <w:t>תודה רבה. חבר הכנסת נסים דהן, בבקשה.</w:t>
      </w:r>
    </w:p>
    <w:p w14:paraId="07794BCB" w14:textId="77777777" w:rsidR="00000000" w:rsidRDefault="00026F1C">
      <w:pPr>
        <w:pStyle w:val="a0"/>
        <w:rPr>
          <w:rFonts w:hint="cs"/>
          <w:rtl/>
        </w:rPr>
      </w:pPr>
    </w:p>
    <w:p w14:paraId="535D7287" w14:textId="77777777" w:rsidR="00000000" w:rsidRDefault="00026F1C">
      <w:pPr>
        <w:pStyle w:val="a"/>
        <w:rPr>
          <w:rFonts w:hint="cs"/>
          <w:rtl/>
        </w:rPr>
      </w:pPr>
      <w:bookmarkStart w:id="764" w:name="FS000001044T10_12_2003_19_20_15C"/>
      <w:bookmarkStart w:id="765" w:name="FS000000487T10_12_2003_19_25_45"/>
      <w:bookmarkStart w:id="766" w:name="_Toc70328455"/>
      <w:bookmarkEnd w:id="764"/>
      <w:bookmarkEnd w:id="765"/>
      <w:r>
        <w:rPr>
          <w:rtl/>
        </w:rPr>
        <w:t>נסים דהן (ש"ס):</w:t>
      </w:r>
      <w:bookmarkEnd w:id="766"/>
    </w:p>
    <w:p w14:paraId="42FF7F55" w14:textId="77777777" w:rsidR="00000000" w:rsidRDefault="00026F1C">
      <w:pPr>
        <w:pStyle w:val="a0"/>
        <w:rPr>
          <w:rtl/>
        </w:rPr>
      </w:pPr>
    </w:p>
    <w:p w14:paraId="5EC4B4FF" w14:textId="77777777" w:rsidR="00000000" w:rsidRDefault="00026F1C">
      <w:pPr>
        <w:pStyle w:val="a0"/>
        <w:rPr>
          <w:rFonts w:hint="cs"/>
          <w:rtl/>
        </w:rPr>
      </w:pPr>
      <w:r>
        <w:rPr>
          <w:rFonts w:hint="cs"/>
          <w:rtl/>
        </w:rPr>
        <w:t xml:space="preserve">אדוני היושב-ראש, חברי חברי הכנסת, ברשותך, אדוני היושב-ראש, ברשותכם, חברי, משפט על הדיון הקודם בעניין </w:t>
      </w:r>
      <w:r>
        <w:rPr>
          <w:rFonts w:hint="cs"/>
          <w:rtl/>
        </w:rPr>
        <w:t>"מקורות".</w:t>
      </w:r>
    </w:p>
    <w:p w14:paraId="3B6081AA" w14:textId="77777777" w:rsidR="00000000" w:rsidRDefault="00026F1C">
      <w:pPr>
        <w:pStyle w:val="a0"/>
        <w:rPr>
          <w:rFonts w:hint="cs"/>
          <w:rtl/>
        </w:rPr>
      </w:pPr>
    </w:p>
    <w:p w14:paraId="005B273C" w14:textId="77777777" w:rsidR="00000000" w:rsidRDefault="00026F1C">
      <w:pPr>
        <w:pStyle w:val="a0"/>
        <w:rPr>
          <w:rFonts w:hint="cs"/>
          <w:rtl/>
        </w:rPr>
      </w:pPr>
      <w:r>
        <w:rPr>
          <w:rFonts w:hint="cs"/>
          <w:rtl/>
        </w:rPr>
        <w:t>לדעתי, הפתרון האמיתי יהיה שחברת "מקורות" תהיה כמו חברת החשמל וכמו חברת הגז, שהיא תספק ישירות את המים ללקוחות, תגבה את התשלום, ורק מי שלא שילם ינתקו לו את המים. מה שקורה בפועל הוא, שמנתקים לעיר שלמה בגלל אולי 10% מתושבי העיר, שיוצרים את החוב הגדו</w:t>
      </w:r>
      <w:r>
        <w:rPr>
          <w:rFonts w:hint="cs"/>
          <w:rtl/>
        </w:rPr>
        <w:t>ל. מספיק ש-10% מתושבי העיר לא ישלמו עבור מים, וכל העיר תנותק, או תצומצם לה אספקת המים. אפשר בהחלט שחברת "מקורות", או כל חברה אחרת, תהיה הבעלים של ההולכה ושל אספקת המים, תספק מים ישירות לבתים, תגבה את התשלום, ומי שיפגר בתשלומיו או לא ישלם, ינותקו לו את המים</w:t>
      </w:r>
      <w:r>
        <w:rPr>
          <w:rFonts w:hint="cs"/>
          <w:rtl/>
        </w:rPr>
        <w:t xml:space="preserve">. למה העירייה צריכה "לעשות קופה" על המים? למה למשל העירייה לא קונה חשמל במרוכז ומוכרת אותו לבתים, אדוני ראש עיריית חיפה לשעבר, שהיית ראש עיר מאוד מוצלח? למה העירייה לא קונה את הגז מחברת "סופרגז" ומוכרת אותו לבתים? </w:t>
      </w:r>
    </w:p>
    <w:p w14:paraId="43FCDF6B" w14:textId="77777777" w:rsidR="00000000" w:rsidRDefault="00026F1C">
      <w:pPr>
        <w:pStyle w:val="a0"/>
        <w:rPr>
          <w:rFonts w:hint="cs"/>
          <w:rtl/>
        </w:rPr>
      </w:pPr>
    </w:p>
    <w:p w14:paraId="5713F5AC" w14:textId="77777777" w:rsidR="00000000" w:rsidRDefault="00026F1C">
      <w:pPr>
        <w:pStyle w:val="af0"/>
        <w:rPr>
          <w:rtl/>
        </w:rPr>
      </w:pPr>
      <w:r>
        <w:rPr>
          <w:rFonts w:hint="eastAsia"/>
          <w:rtl/>
        </w:rPr>
        <w:t>עמרם</w:t>
      </w:r>
      <w:r>
        <w:rPr>
          <w:rtl/>
        </w:rPr>
        <w:t xml:space="preserve"> מצנע (העבודה-מימד):</w:t>
      </w:r>
    </w:p>
    <w:p w14:paraId="33C49BA1" w14:textId="77777777" w:rsidR="00000000" w:rsidRDefault="00026F1C">
      <w:pPr>
        <w:pStyle w:val="a0"/>
        <w:rPr>
          <w:rFonts w:hint="cs"/>
          <w:rtl/>
        </w:rPr>
      </w:pPr>
    </w:p>
    <w:p w14:paraId="189348A8" w14:textId="77777777" w:rsidR="00000000" w:rsidRDefault="00026F1C">
      <w:pPr>
        <w:pStyle w:val="a0"/>
        <w:rPr>
          <w:rFonts w:hint="cs"/>
          <w:rtl/>
        </w:rPr>
      </w:pPr>
      <w:r>
        <w:rPr>
          <w:rFonts w:hint="cs"/>
          <w:rtl/>
        </w:rPr>
        <w:t>יש היום חוק במ</w:t>
      </w:r>
      <w:r>
        <w:rPr>
          <w:rFonts w:hint="cs"/>
          <w:rtl/>
        </w:rPr>
        <w:t>דינת ישראל, של תאגודי מים, שאמור לפתור את הבעיה. רק שהממשלה שאמונה ליישם את החוק על-ידי מתן רשיונות לרשויות ללכת לשם, עצרה את התהליך.</w:t>
      </w:r>
    </w:p>
    <w:p w14:paraId="65570E59" w14:textId="77777777" w:rsidR="00000000" w:rsidRDefault="00026F1C">
      <w:pPr>
        <w:pStyle w:val="a0"/>
        <w:rPr>
          <w:rFonts w:hint="cs"/>
          <w:rtl/>
        </w:rPr>
      </w:pPr>
    </w:p>
    <w:p w14:paraId="57CE6ACF" w14:textId="77777777" w:rsidR="00000000" w:rsidRDefault="00026F1C">
      <w:pPr>
        <w:pStyle w:val="-"/>
        <w:rPr>
          <w:rtl/>
        </w:rPr>
      </w:pPr>
      <w:bookmarkStart w:id="767" w:name="FS000001044T10_12_2003_19_25_22C"/>
      <w:bookmarkStart w:id="768" w:name="FS000000487T10_12_2003_19_25_55C"/>
      <w:bookmarkEnd w:id="767"/>
      <w:bookmarkEnd w:id="768"/>
      <w:r>
        <w:rPr>
          <w:rtl/>
        </w:rPr>
        <w:t>נסים דהן (ש"ס):</w:t>
      </w:r>
    </w:p>
    <w:p w14:paraId="24E4786B" w14:textId="77777777" w:rsidR="00000000" w:rsidRDefault="00026F1C">
      <w:pPr>
        <w:pStyle w:val="a0"/>
        <w:rPr>
          <w:rtl/>
        </w:rPr>
      </w:pPr>
    </w:p>
    <w:p w14:paraId="6BEC65F4" w14:textId="77777777" w:rsidR="00000000" w:rsidRDefault="00026F1C">
      <w:pPr>
        <w:pStyle w:val="a0"/>
        <w:rPr>
          <w:rFonts w:hint="cs"/>
          <w:rtl/>
        </w:rPr>
      </w:pPr>
      <w:r>
        <w:rPr>
          <w:rFonts w:hint="cs"/>
          <w:rtl/>
        </w:rPr>
        <w:t>זה לתפוס את האוזן ככה.</w:t>
      </w:r>
    </w:p>
    <w:p w14:paraId="67102D9C" w14:textId="77777777" w:rsidR="00000000" w:rsidRDefault="00026F1C">
      <w:pPr>
        <w:pStyle w:val="a0"/>
        <w:rPr>
          <w:rFonts w:hint="cs"/>
          <w:rtl/>
        </w:rPr>
      </w:pPr>
    </w:p>
    <w:p w14:paraId="72B2B021" w14:textId="77777777" w:rsidR="00000000" w:rsidRDefault="00026F1C">
      <w:pPr>
        <w:pStyle w:val="af0"/>
        <w:rPr>
          <w:rtl/>
        </w:rPr>
      </w:pPr>
      <w:r>
        <w:rPr>
          <w:rFonts w:hint="eastAsia"/>
          <w:rtl/>
        </w:rPr>
        <w:t>עמרם</w:t>
      </w:r>
      <w:r>
        <w:rPr>
          <w:rtl/>
        </w:rPr>
        <w:t xml:space="preserve"> מצנע (העבודה-מימד):</w:t>
      </w:r>
    </w:p>
    <w:p w14:paraId="4C1BE8DC" w14:textId="77777777" w:rsidR="00000000" w:rsidRDefault="00026F1C">
      <w:pPr>
        <w:pStyle w:val="a0"/>
        <w:rPr>
          <w:rFonts w:hint="cs"/>
          <w:rtl/>
        </w:rPr>
      </w:pPr>
    </w:p>
    <w:p w14:paraId="65C117F6" w14:textId="77777777" w:rsidR="00000000" w:rsidRDefault="00026F1C">
      <w:pPr>
        <w:pStyle w:val="a0"/>
        <w:rPr>
          <w:rFonts w:hint="cs"/>
          <w:rtl/>
        </w:rPr>
      </w:pPr>
      <w:r>
        <w:rPr>
          <w:rFonts w:hint="cs"/>
          <w:rtl/>
        </w:rPr>
        <w:t>לא.</w:t>
      </w:r>
    </w:p>
    <w:p w14:paraId="3BC1229E" w14:textId="77777777" w:rsidR="00000000" w:rsidRDefault="00026F1C">
      <w:pPr>
        <w:pStyle w:val="a0"/>
        <w:rPr>
          <w:rFonts w:hint="cs"/>
          <w:rtl/>
        </w:rPr>
      </w:pPr>
    </w:p>
    <w:p w14:paraId="7B59D09A" w14:textId="77777777" w:rsidR="00000000" w:rsidRDefault="00026F1C">
      <w:pPr>
        <w:pStyle w:val="-"/>
        <w:rPr>
          <w:rtl/>
        </w:rPr>
      </w:pPr>
      <w:bookmarkStart w:id="769" w:name="FS000000487T10_12_2003_19_26_23C"/>
      <w:bookmarkEnd w:id="769"/>
      <w:r>
        <w:rPr>
          <w:rtl/>
        </w:rPr>
        <w:t>נסים דהן (ש"ס):</w:t>
      </w:r>
    </w:p>
    <w:p w14:paraId="3FA48F8B" w14:textId="77777777" w:rsidR="00000000" w:rsidRDefault="00026F1C">
      <w:pPr>
        <w:pStyle w:val="a0"/>
        <w:rPr>
          <w:rtl/>
        </w:rPr>
      </w:pPr>
    </w:p>
    <w:p w14:paraId="27239B0B" w14:textId="77777777" w:rsidR="00000000" w:rsidRDefault="00026F1C">
      <w:pPr>
        <w:pStyle w:val="a0"/>
        <w:rPr>
          <w:rFonts w:hint="cs"/>
          <w:rtl/>
        </w:rPr>
      </w:pPr>
      <w:r>
        <w:rPr>
          <w:rFonts w:hint="cs"/>
          <w:rtl/>
        </w:rPr>
        <w:t xml:space="preserve">בשביל מה? תספק חברת "מקורות" את </w:t>
      </w:r>
      <w:r>
        <w:rPr>
          <w:rFonts w:hint="cs"/>
          <w:rtl/>
        </w:rPr>
        <w:t xml:space="preserve">המים ישירות לבתים ותגבה את התשלומים. למה בחברת החשמל זה בסדר? </w:t>
      </w:r>
    </w:p>
    <w:p w14:paraId="1BFFBCC8" w14:textId="77777777" w:rsidR="00000000" w:rsidRDefault="00026F1C">
      <w:pPr>
        <w:pStyle w:val="a0"/>
        <w:rPr>
          <w:rFonts w:hint="cs"/>
          <w:rtl/>
        </w:rPr>
      </w:pPr>
    </w:p>
    <w:p w14:paraId="3CF9F895" w14:textId="77777777" w:rsidR="00000000" w:rsidRDefault="00026F1C">
      <w:pPr>
        <w:pStyle w:val="af0"/>
        <w:rPr>
          <w:rtl/>
        </w:rPr>
      </w:pPr>
      <w:r>
        <w:rPr>
          <w:rFonts w:hint="eastAsia"/>
          <w:rtl/>
        </w:rPr>
        <w:t>עמרם</w:t>
      </w:r>
      <w:r>
        <w:rPr>
          <w:rtl/>
        </w:rPr>
        <w:t xml:space="preserve"> מצנע (העבודה-מימד):</w:t>
      </w:r>
    </w:p>
    <w:p w14:paraId="5CC2413F" w14:textId="77777777" w:rsidR="00000000" w:rsidRDefault="00026F1C">
      <w:pPr>
        <w:pStyle w:val="a0"/>
        <w:rPr>
          <w:rFonts w:hint="cs"/>
          <w:rtl/>
        </w:rPr>
      </w:pPr>
    </w:p>
    <w:p w14:paraId="234DF4EA" w14:textId="77777777" w:rsidR="00000000" w:rsidRDefault="00026F1C">
      <w:pPr>
        <w:pStyle w:val="a0"/>
        <w:rPr>
          <w:rFonts w:hint="cs"/>
          <w:rtl/>
        </w:rPr>
      </w:pPr>
      <w:r>
        <w:rPr>
          <w:rFonts w:hint="cs"/>
          <w:rtl/>
        </w:rPr>
        <w:t>- - -</w:t>
      </w:r>
    </w:p>
    <w:p w14:paraId="00B9857C" w14:textId="77777777" w:rsidR="00000000" w:rsidRDefault="00026F1C">
      <w:pPr>
        <w:pStyle w:val="a0"/>
        <w:rPr>
          <w:rFonts w:hint="cs"/>
          <w:rtl/>
        </w:rPr>
      </w:pPr>
    </w:p>
    <w:p w14:paraId="68429CAB" w14:textId="77777777" w:rsidR="00000000" w:rsidRDefault="00026F1C">
      <w:pPr>
        <w:pStyle w:val="-"/>
        <w:rPr>
          <w:rtl/>
        </w:rPr>
      </w:pPr>
      <w:bookmarkStart w:id="770" w:name="FS000000487T10_12_2003_19_26_55C"/>
      <w:bookmarkEnd w:id="770"/>
      <w:r>
        <w:rPr>
          <w:rtl/>
        </w:rPr>
        <w:t>נסים דהן (ש"ס):</w:t>
      </w:r>
    </w:p>
    <w:p w14:paraId="5E8135EB" w14:textId="77777777" w:rsidR="00000000" w:rsidRDefault="00026F1C">
      <w:pPr>
        <w:pStyle w:val="a0"/>
        <w:rPr>
          <w:rtl/>
        </w:rPr>
      </w:pPr>
    </w:p>
    <w:p w14:paraId="1DFE6FF6" w14:textId="77777777" w:rsidR="00000000" w:rsidRDefault="00026F1C">
      <w:pPr>
        <w:pStyle w:val="a0"/>
        <w:rPr>
          <w:rFonts w:hint="cs"/>
          <w:rtl/>
        </w:rPr>
      </w:pPr>
      <w:r>
        <w:rPr>
          <w:rFonts w:hint="cs"/>
          <w:rtl/>
        </w:rPr>
        <w:t>אותה חברה שמספקת מים, שתספק ישירות לבתים. להיפך, תהיה פה תחרות מצוינת. מה שחשבנו לעשות בחברת החשמל יהיה במים. אבל גם תאגידי מים וביוב הם חלק מ</w:t>
      </w:r>
      <w:r>
        <w:rPr>
          <w:rFonts w:hint="cs"/>
          <w:rtl/>
        </w:rPr>
        <w:t>ן העירייה.</w:t>
      </w:r>
    </w:p>
    <w:p w14:paraId="4519DFF2" w14:textId="77777777" w:rsidR="00000000" w:rsidRDefault="00026F1C">
      <w:pPr>
        <w:pStyle w:val="a0"/>
        <w:rPr>
          <w:rFonts w:hint="cs"/>
          <w:rtl/>
        </w:rPr>
      </w:pPr>
    </w:p>
    <w:p w14:paraId="0CB12DDE" w14:textId="77777777" w:rsidR="00000000" w:rsidRDefault="00026F1C">
      <w:pPr>
        <w:pStyle w:val="af0"/>
        <w:rPr>
          <w:rtl/>
        </w:rPr>
      </w:pPr>
      <w:r>
        <w:rPr>
          <w:rFonts w:hint="eastAsia"/>
          <w:rtl/>
        </w:rPr>
        <w:t>עמרם</w:t>
      </w:r>
      <w:r>
        <w:rPr>
          <w:rtl/>
        </w:rPr>
        <w:t xml:space="preserve"> מצנע (העבודה-מימד):</w:t>
      </w:r>
    </w:p>
    <w:p w14:paraId="04396728" w14:textId="77777777" w:rsidR="00000000" w:rsidRDefault="00026F1C">
      <w:pPr>
        <w:pStyle w:val="a0"/>
        <w:rPr>
          <w:rFonts w:hint="cs"/>
          <w:rtl/>
        </w:rPr>
      </w:pPr>
    </w:p>
    <w:p w14:paraId="29372447" w14:textId="77777777" w:rsidR="00000000" w:rsidRDefault="00026F1C">
      <w:pPr>
        <w:pStyle w:val="a0"/>
        <w:rPr>
          <w:rFonts w:hint="cs"/>
          <w:rtl/>
        </w:rPr>
      </w:pPr>
      <w:r>
        <w:rPr>
          <w:rFonts w:hint="cs"/>
          <w:rtl/>
        </w:rPr>
        <w:t>לא, התאגידים הם עצמאיים.</w:t>
      </w:r>
    </w:p>
    <w:p w14:paraId="43777ADB" w14:textId="77777777" w:rsidR="00000000" w:rsidRDefault="00026F1C">
      <w:pPr>
        <w:pStyle w:val="a0"/>
        <w:rPr>
          <w:rFonts w:hint="cs"/>
          <w:rtl/>
        </w:rPr>
      </w:pPr>
    </w:p>
    <w:p w14:paraId="59B0ECD6" w14:textId="77777777" w:rsidR="00000000" w:rsidRDefault="00026F1C">
      <w:pPr>
        <w:pStyle w:val="-"/>
        <w:rPr>
          <w:rtl/>
        </w:rPr>
      </w:pPr>
      <w:bookmarkStart w:id="771" w:name="FS000000487T10_12_2003_19_28_50C"/>
      <w:bookmarkEnd w:id="771"/>
      <w:r>
        <w:rPr>
          <w:rFonts w:hint="eastAsia"/>
          <w:rtl/>
        </w:rPr>
        <w:t>נסים</w:t>
      </w:r>
      <w:r>
        <w:rPr>
          <w:rtl/>
        </w:rPr>
        <w:t xml:space="preserve"> דהן (ש"ס):</w:t>
      </w:r>
    </w:p>
    <w:p w14:paraId="737AC04E" w14:textId="77777777" w:rsidR="00000000" w:rsidRDefault="00026F1C">
      <w:pPr>
        <w:pStyle w:val="a0"/>
        <w:rPr>
          <w:rFonts w:hint="cs"/>
          <w:rtl/>
        </w:rPr>
      </w:pPr>
    </w:p>
    <w:p w14:paraId="47306620" w14:textId="77777777" w:rsidR="00000000" w:rsidRDefault="00026F1C">
      <w:pPr>
        <w:pStyle w:val="a0"/>
        <w:rPr>
          <w:rFonts w:hint="cs"/>
          <w:rtl/>
        </w:rPr>
      </w:pPr>
      <w:r>
        <w:rPr>
          <w:rFonts w:hint="cs"/>
          <w:rtl/>
        </w:rPr>
        <w:t>עכשיו לנושא שלנו - רשות השידור.</w:t>
      </w:r>
    </w:p>
    <w:p w14:paraId="26CAA1C8" w14:textId="77777777" w:rsidR="00000000" w:rsidRDefault="00026F1C">
      <w:pPr>
        <w:pStyle w:val="a0"/>
        <w:rPr>
          <w:rFonts w:hint="cs"/>
          <w:rtl/>
        </w:rPr>
      </w:pPr>
    </w:p>
    <w:p w14:paraId="46AD4C6C" w14:textId="77777777" w:rsidR="00000000" w:rsidRDefault="00026F1C">
      <w:pPr>
        <w:pStyle w:val="af1"/>
        <w:rPr>
          <w:rtl/>
        </w:rPr>
      </w:pPr>
      <w:r>
        <w:rPr>
          <w:rFonts w:hint="eastAsia"/>
          <w:rtl/>
        </w:rPr>
        <w:t>היו</w:t>
      </w:r>
      <w:r>
        <w:rPr>
          <w:rtl/>
        </w:rPr>
        <w:t>"ר משה כחלון:</w:t>
      </w:r>
    </w:p>
    <w:p w14:paraId="0159B21D" w14:textId="77777777" w:rsidR="00000000" w:rsidRDefault="00026F1C">
      <w:pPr>
        <w:pStyle w:val="a0"/>
        <w:rPr>
          <w:rFonts w:hint="cs"/>
          <w:rtl/>
        </w:rPr>
      </w:pPr>
    </w:p>
    <w:p w14:paraId="6912C512" w14:textId="77777777" w:rsidR="00000000" w:rsidRDefault="00026F1C">
      <w:pPr>
        <w:pStyle w:val="a0"/>
        <w:rPr>
          <w:rFonts w:hint="cs"/>
          <w:rtl/>
        </w:rPr>
      </w:pPr>
      <w:r>
        <w:rPr>
          <w:rFonts w:hint="cs"/>
          <w:rtl/>
        </w:rPr>
        <w:t>נותרה לך דקה.</w:t>
      </w:r>
    </w:p>
    <w:p w14:paraId="101F28C6" w14:textId="77777777" w:rsidR="00000000" w:rsidRDefault="00026F1C">
      <w:pPr>
        <w:pStyle w:val="a0"/>
        <w:rPr>
          <w:rFonts w:hint="cs"/>
          <w:rtl/>
        </w:rPr>
      </w:pPr>
    </w:p>
    <w:p w14:paraId="166BDBB8" w14:textId="77777777" w:rsidR="00000000" w:rsidRDefault="00026F1C">
      <w:pPr>
        <w:pStyle w:val="-"/>
        <w:rPr>
          <w:rtl/>
        </w:rPr>
      </w:pPr>
      <w:bookmarkStart w:id="772" w:name="FS000000487T10_12_2003_19_29_01C"/>
      <w:bookmarkEnd w:id="772"/>
      <w:r>
        <w:rPr>
          <w:rFonts w:hint="eastAsia"/>
          <w:rtl/>
        </w:rPr>
        <w:t>נסים</w:t>
      </w:r>
      <w:r>
        <w:rPr>
          <w:rtl/>
        </w:rPr>
        <w:t xml:space="preserve"> דהן (ש"ס):</w:t>
      </w:r>
    </w:p>
    <w:p w14:paraId="42D8E6A1" w14:textId="77777777" w:rsidR="00000000" w:rsidRDefault="00026F1C">
      <w:pPr>
        <w:pStyle w:val="a0"/>
        <w:rPr>
          <w:rFonts w:hint="cs"/>
          <w:rtl/>
        </w:rPr>
      </w:pPr>
    </w:p>
    <w:p w14:paraId="16147E97" w14:textId="77777777" w:rsidR="00000000" w:rsidRDefault="00026F1C">
      <w:pPr>
        <w:pStyle w:val="a0"/>
        <w:rPr>
          <w:rFonts w:hint="cs"/>
          <w:rtl/>
        </w:rPr>
      </w:pPr>
      <w:r>
        <w:rPr>
          <w:rFonts w:hint="cs"/>
          <w:rtl/>
        </w:rPr>
        <w:t>אסתפק בשתי דקות. כיוון שאת עיקרי הדברים אמרתי בבוקר בוועדה, אחזור עליהם בקיצור במליאת הכנסת.</w:t>
      </w:r>
    </w:p>
    <w:p w14:paraId="2B492100" w14:textId="77777777" w:rsidR="00000000" w:rsidRDefault="00026F1C">
      <w:pPr>
        <w:pStyle w:val="a0"/>
        <w:rPr>
          <w:rFonts w:hint="cs"/>
          <w:rtl/>
        </w:rPr>
      </w:pPr>
    </w:p>
    <w:p w14:paraId="2F83D50B" w14:textId="77777777" w:rsidR="00000000" w:rsidRDefault="00026F1C">
      <w:pPr>
        <w:pStyle w:val="a0"/>
        <w:rPr>
          <w:rFonts w:hint="cs"/>
          <w:rtl/>
        </w:rPr>
      </w:pPr>
      <w:r>
        <w:rPr>
          <w:rFonts w:hint="cs"/>
          <w:rtl/>
        </w:rPr>
        <w:t xml:space="preserve">ידידי סגן השר, יש לי מחלוקת נוקבת עם רשות השידור, מחלוקת נוקבת כחבר כנסת שמייצג מגזר מסוים בעם ישראל. המגזר הזה הוא לא קטן, הוא לפחות 10%, אם לא יותר. יחד עם מגזרים אחרים הוא אולי אפילו 20%. בתקציבי רשות השידור ובזמן שידור של רשות השידור, המגזר הזה זוכה </w:t>
      </w:r>
      <w:r>
        <w:rPr>
          <w:rFonts w:hint="cs"/>
          <w:rtl/>
        </w:rPr>
        <w:t>לפחות מ-0.5%. גם אם תחשיבו את "פסוקו של יום" ואת "שמע ישראל" בבוקר, זמן השידור נשאר 0.5%. יש לי מחלוקת עצומה על התכנים ועל הערכים שרשות השידור משדרת לעם ישראל. אבל אני האחרון שחושב שצריך לסגור את רשות השידור. אני הראשון שחושב שרשות השידור צריכה להיות עצמאי</w:t>
      </w:r>
      <w:r>
        <w:rPr>
          <w:rFonts w:hint="cs"/>
          <w:rtl/>
        </w:rPr>
        <w:t xml:space="preserve">ת, ושבמדינת ישראל צריכים רשות שידור ממלכתית וחזקה, ושלא ניתן שתהיה מושפעת על-ידי פוליטיקאים כאלה ואחרים, עם כל המחלוקת הגדולה שיש לי. </w:t>
      </w:r>
    </w:p>
    <w:p w14:paraId="6F90CAE1" w14:textId="77777777" w:rsidR="00000000" w:rsidRDefault="00026F1C">
      <w:pPr>
        <w:pStyle w:val="a0"/>
        <w:rPr>
          <w:rFonts w:hint="cs"/>
          <w:rtl/>
        </w:rPr>
      </w:pPr>
    </w:p>
    <w:p w14:paraId="20C4094F" w14:textId="77777777" w:rsidR="00000000" w:rsidRDefault="00026F1C">
      <w:pPr>
        <w:pStyle w:val="a0"/>
        <w:rPr>
          <w:rFonts w:hint="cs"/>
          <w:rtl/>
        </w:rPr>
      </w:pPr>
      <w:r>
        <w:rPr>
          <w:rFonts w:hint="cs"/>
          <w:rtl/>
        </w:rPr>
        <w:t>לדעתי, רשות השידור צריכה להיות עצמאית, גם כשהיא לא ממלאת את ייעודה; כשהיא תמלא את ייעודה - שהוא תרבות, גם כשזה לא כלכלי;</w:t>
      </w:r>
      <w:r>
        <w:rPr>
          <w:rFonts w:hint="cs"/>
          <w:rtl/>
        </w:rPr>
        <w:t xml:space="preserve"> שהוא אמנות - גם כשזה לא כלכלי; שהוא רוח - גם כשזה לא כלכלי, וגם כשהיא מייצגת את דעת המיעוט ומביאה את דעת המיעוט לעם כולו - זה תפקידה של רשות ממלכתית. כי דברים כלכליים, יש מספיק אנשים שיעשו. שידורים שהם כלכליים במהותם, או שיש להם רייטינג גבוה והפרסומות מסב</w:t>
      </w:r>
      <w:r>
        <w:rPr>
          <w:rFonts w:hint="cs"/>
          <w:rtl/>
        </w:rPr>
        <w:t>יב לשידורים האלה מכסות, יש מספיק ערוצי שידור ותוכניות שיעשו את זה. אנחנו צריכים רשות שידור ממלכתית בשביל כל אותם דברים יפים שיש בעם, אבל הם לא כלכליים.</w:t>
      </w:r>
    </w:p>
    <w:p w14:paraId="1BA5E103" w14:textId="77777777" w:rsidR="00000000" w:rsidRDefault="00026F1C">
      <w:pPr>
        <w:pStyle w:val="a0"/>
        <w:rPr>
          <w:rFonts w:hint="cs"/>
          <w:rtl/>
        </w:rPr>
      </w:pPr>
    </w:p>
    <w:p w14:paraId="45B5E43D" w14:textId="77777777" w:rsidR="00000000" w:rsidRDefault="00026F1C">
      <w:pPr>
        <w:pStyle w:val="af1"/>
        <w:rPr>
          <w:rtl/>
        </w:rPr>
      </w:pPr>
      <w:r>
        <w:rPr>
          <w:rFonts w:hint="eastAsia"/>
          <w:rtl/>
        </w:rPr>
        <w:t>היו</w:t>
      </w:r>
      <w:r>
        <w:rPr>
          <w:rtl/>
        </w:rPr>
        <w:t>"ר משה כחלון:</w:t>
      </w:r>
    </w:p>
    <w:p w14:paraId="6E01E22E" w14:textId="77777777" w:rsidR="00000000" w:rsidRDefault="00026F1C">
      <w:pPr>
        <w:pStyle w:val="a0"/>
        <w:rPr>
          <w:rFonts w:hint="cs"/>
          <w:rtl/>
        </w:rPr>
      </w:pPr>
    </w:p>
    <w:p w14:paraId="594EFFBC" w14:textId="77777777" w:rsidR="00000000" w:rsidRDefault="00026F1C">
      <w:pPr>
        <w:pStyle w:val="a0"/>
        <w:rPr>
          <w:rFonts w:hint="cs"/>
          <w:rtl/>
        </w:rPr>
      </w:pPr>
      <w:r>
        <w:rPr>
          <w:rFonts w:hint="cs"/>
          <w:rtl/>
        </w:rPr>
        <w:t>אני מבקש לסיים.</w:t>
      </w:r>
    </w:p>
    <w:p w14:paraId="46B5C768" w14:textId="77777777" w:rsidR="00000000" w:rsidRDefault="00026F1C">
      <w:pPr>
        <w:pStyle w:val="a0"/>
        <w:rPr>
          <w:rFonts w:hint="cs"/>
          <w:rtl/>
        </w:rPr>
      </w:pPr>
    </w:p>
    <w:p w14:paraId="46AFC124" w14:textId="77777777" w:rsidR="00000000" w:rsidRDefault="00026F1C">
      <w:pPr>
        <w:pStyle w:val="-"/>
        <w:rPr>
          <w:rtl/>
        </w:rPr>
      </w:pPr>
      <w:bookmarkStart w:id="773" w:name="FS000000487T10_12_2003_19_32_44C"/>
      <w:bookmarkEnd w:id="773"/>
      <w:r>
        <w:rPr>
          <w:rFonts w:hint="eastAsia"/>
          <w:rtl/>
        </w:rPr>
        <w:t>נסים</w:t>
      </w:r>
      <w:r>
        <w:rPr>
          <w:rtl/>
        </w:rPr>
        <w:t xml:space="preserve"> דהן (ש"ס):</w:t>
      </w:r>
    </w:p>
    <w:p w14:paraId="5F914C2E" w14:textId="77777777" w:rsidR="00000000" w:rsidRDefault="00026F1C">
      <w:pPr>
        <w:pStyle w:val="a0"/>
        <w:rPr>
          <w:rFonts w:hint="cs"/>
          <w:rtl/>
        </w:rPr>
      </w:pPr>
    </w:p>
    <w:p w14:paraId="64247333" w14:textId="77777777" w:rsidR="00000000" w:rsidRDefault="00026F1C">
      <w:pPr>
        <w:pStyle w:val="a0"/>
        <w:rPr>
          <w:rFonts w:hint="cs"/>
          <w:rtl/>
        </w:rPr>
      </w:pPr>
      <w:r>
        <w:rPr>
          <w:rFonts w:hint="cs"/>
          <w:rtl/>
        </w:rPr>
        <w:t>לכן חשוב מאוד שנמשיך לשמור על רשות שידור עצמאית, ממ</w:t>
      </w:r>
      <w:r>
        <w:rPr>
          <w:rFonts w:hint="cs"/>
          <w:rtl/>
        </w:rPr>
        <w:t>לכתית, וניתן לה את התקציבים כדי שתוכל לתפקד, עם כל הוויכוח הגדול שיש לי, ושאני מקווה שיום אחד הוא יבוא לידי פתרון. הוויכוח הזה לא אומר שצריך לסגור את רשות השידור. תודה רבה.</w:t>
      </w:r>
    </w:p>
    <w:p w14:paraId="65645A58" w14:textId="77777777" w:rsidR="00000000" w:rsidRDefault="00026F1C">
      <w:pPr>
        <w:pStyle w:val="a0"/>
        <w:rPr>
          <w:rFonts w:hint="cs"/>
          <w:rtl/>
        </w:rPr>
      </w:pPr>
    </w:p>
    <w:p w14:paraId="55EAD49C" w14:textId="77777777" w:rsidR="00000000" w:rsidRDefault="00026F1C">
      <w:pPr>
        <w:pStyle w:val="af1"/>
        <w:rPr>
          <w:rtl/>
        </w:rPr>
      </w:pPr>
      <w:r>
        <w:rPr>
          <w:rFonts w:hint="eastAsia"/>
          <w:rtl/>
        </w:rPr>
        <w:t>היו</w:t>
      </w:r>
      <w:r>
        <w:rPr>
          <w:rtl/>
        </w:rPr>
        <w:t>"ר משה כחלון:</w:t>
      </w:r>
    </w:p>
    <w:p w14:paraId="2CEB3B11" w14:textId="77777777" w:rsidR="00000000" w:rsidRDefault="00026F1C">
      <w:pPr>
        <w:pStyle w:val="a0"/>
        <w:rPr>
          <w:rFonts w:hint="cs"/>
          <w:rtl/>
        </w:rPr>
      </w:pPr>
    </w:p>
    <w:p w14:paraId="5745BF36" w14:textId="77777777" w:rsidR="00000000" w:rsidRDefault="00026F1C">
      <w:pPr>
        <w:pStyle w:val="a0"/>
        <w:rPr>
          <w:rFonts w:hint="cs"/>
          <w:rtl/>
        </w:rPr>
      </w:pPr>
      <w:r>
        <w:rPr>
          <w:rFonts w:hint="cs"/>
          <w:rtl/>
        </w:rPr>
        <w:t xml:space="preserve">תודה רבה. בבקשה, סגן השר. עד שיעלה סגן השר, חבר הכנסת דהן, החלק </w:t>
      </w:r>
      <w:r>
        <w:rPr>
          <w:rFonts w:hint="cs"/>
          <w:rtl/>
        </w:rPr>
        <w:t>של "שמע ישראל" הוא של כל העם היהודי, גם בתפוצות. זאת אומרת, זה על המכסה של כל העם היהודי. יש אולי שידורים שלכם, אבל את "שמע ישראל" אני לא אתן לך. זה של כולנו.</w:t>
      </w:r>
    </w:p>
    <w:p w14:paraId="29C551C3" w14:textId="77777777" w:rsidR="00000000" w:rsidRDefault="00026F1C">
      <w:pPr>
        <w:pStyle w:val="a0"/>
        <w:rPr>
          <w:rFonts w:hint="cs"/>
          <w:rtl/>
        </w:rPr>
      </w:pPr>
    </w:p>
    <w:p w14:paraId="11DE62D6" w14:textId="77777777" w:rsidR="00000000" w:rsidRDefault="00026F1C">
      <w:pPr>
        <w:pStyle w:val="af0"/>
        <w:rPr>
          <w:rtl/>
        </w:rPr>
      </w:pPr>
      <w:r>
        <w:rPr>
          <w:rFonts w:hint="eastAsia"/>
          <w:rtl/>
        </w:rPr>
        <w:t>נסים</w:t>
      </w:r>
      <w:r>
        <w:rPr>
          <w:rtl/>
        </w:rPr>
        <w:t xml:space="preserve"> דהן (ש"ס):</w:t>
      </w:r>
    </w:p>
    <w:p w14:paraId="1B8259AD" w14:textId="77777777" w:rsidR="00000000" w:rsidRDefault="00026F1C">
      <w:pPr>
        <w:pStyle w:val="a0"/>
        <w:rPr>
          <w:rFonts w:hint="cs"/>
          <w:rtl/>
        </w:rPr>
      </w:pPr>
    </w:p>
    <w:p w14:paraId="72B70295" w14:textId="77777777" w:rsidR="00000000" w:rsidRDefault="00026F1C">
      <w:pPr>
        <w:pStyle w:val="a0"/>
        <w:rPr>
          <w:rFonts w:hint="cs"/>
          <w:rtl/>
        </w:rPr>
      </w:pPr>
      <w:r>
        <w:rPr>
          <w:rFonts w:hint="cs"/>
          <w:rtl/>
        </w:rPr>
        <w:t xml:space="preserve">רשות השידור מכניסה את זה למסגרת שידורי דת. </w:t>
      </w:r>
    </w:p>
    <w:p w14:paraId="71EB0BEE" w14:textId="77777777" w:rsidR="00000000" w:rsidRDefault="00026F1C">
      <w:pPr>
        <w:pStyle w:val="af1"/>
        <w:rPr>
          <w:rtl/>
        </w:rPr>
      </w:pPr>
    </w:p>
    <w:p w14:paraId="6135A8C3" w14:textId="77777777" w:rsidR="00000000" w:rsidRDefault="00026F1C">
      <w:pPr>
        <w:pStyle w:val="af1"/>
        <w:rPr>
          <w:rtl/>
        </w:rPr>
      </w:pPr>
      <w:r>
        <w:rPr>
          <w:rFonts w:hint="eastAsia"/>
          <w:rtl/>
        </w:rPr>
        <w:t>היו</w:t>
      </w:r>
      <w:r>
        <w:rPr>
          <w:rtl/>
        </w:rPr>
        <w:t>"ר משה כחלון:</w:t>
      </w:r>
    </w:p>
    <w:p w14:paraId="6298320E" w14:textId="77777777" w:rsidR="00000000" w:rsidRDefault="00026F1C">
      <w:pPr>
        <w:pStyle w:val="a0"/>
        <w:rPr>
          <w:rFonts w:hint="cs"/>
          <w:rtl/>
        </w:rPr>
      </w:pPr>
    </w:p>
    <w:p w14:paraId="03C52E89" w14:textId="77777777" w:rsidR="00000000" w:rsidRDefault="00026F1C">
      <w:pPr>
        <w:pStyle w:val="a0"/>
        <w:rPr>
          <w:rFonts w:hint="cs"/>
          <w:rtl/>
        </w:rPr>
      </w:pPr>
      <w:r>
        <w:rPr>
          <w:rFonts w:hint="cs"/>
          <w:rtl/>
        </w:rPr>
        <w:t xml:space="preserve">חמור מאוד. היות </w:t>
      </w:r>
      <w:r>
        <w:rPr>
          <w:rFonts w:hint="cs"/>
          <w:rtl/>
        </w:rPr>
        <w:t xml:space="preserve">שאני קצת מכיר את רשות השידור, יש לה הרבה כבוד והערכה לערכים ולדת. בבקשה, סגן השר. </w:t>
      </w:r>
    </w:p>
    <w:p w14:paraId="3E970361" w14:textId="77777777" w:rsidR="00000000" w:rsidRDefault="00026F1C">
      <w:pPr>
        <w:pStyle w:val="a0"/>
        <w:rPr>
          <w:rFonts w:hint="cs"/>
          <w:color w:val="0000FF"/>
          <w:szCs w:val="28"/>
          <w:rtl/>
        </w:rPr>
      </w:pPr>
    </w:p>
    <w:p w14:paraId="42697043" w14:textId="77777777" w:rsidR="00000000" w:rsidRDefault="00026F1C">
      <w:pPr>
        <w:pStyle w:val="a"/>
        <w:rPr>
          <w:rtl/>
        </w:rPr>
      </w:pPr>
      <w:bookmarkStart w:id="774" w:name="FS000001029T10_12_2003_19_19_54"/>
      <w:bookmarkStart w:id="775" w:name="FS000001029T10_12_2003_20_19_32"/>
      <w:bookmarkStart w:id="776" w:name="_Toc70328456"/>
      <w:bookmarkEnd w:id="775"/>
      <w:r>
        <w:rPr>
          <w:rFonts w:hint="eastAsia"/>
          <w:rtl/>
        </w:rPr>
        <w:t>סגן</w:t>
      </w:r>
      <w:r>
        <w:rPr>
          <w:rtl/>
        </w:rPr>
        <w:t xml:space="preserve"> שר התעשייה, המסחר והתעסוקה מיכאל רצון:</w:t>
      </w:r>
      <w:bookmarkEnd w:id="776"/>
    </w:p>
    <w:p w14:paraId="620493E1" w14:textId="77777777" w:rsidR="00000000" w:rsidRDefault="00026F1C">
      <w:pPr>
        <w:pStyle w:val="a0"/>
        <w:rPr>
          <w:rFonts w:hint="cs"/>
          <w:rtl/>
        </w:rPr>
      </w:pPr>
    </w:p>
    <w:bookmarkEnd w:id="774"/>
    <w:p w14:paraId="64A9FAE6" w14:textId="77777777" w:rsidR="00000000" w:rsidRDefault="00026F1C">
      <w:pPr>
        <w:pStyle w:val="a0"/>
        <w:rPr>
          <w:rFonts w:hint="cs"/>
          <w:rtl/>
        </w:rPr>
      </w:pPr>
      <w:r>
        <w:rPr>
          <w:rFonts w:hint="cs"/>
          <w:rtl/>
        </w:rPr>
        <w:t>אדוני היושב-ראש, חבר הכנסת רשף חן, חבר הכנסת הרצוג, שכבר יצא, וחבר הכנסת דהן, הממשלה הקימה ועדת רפורמה שתבחן את חוק רשות השידור.</w:t>
      </w:r>
      <w:r>
        <w:rPr>
          <w:rFonts w:hint="cs"/>
          <w:rtl/>
        </w:rPr>
        <w:t xml:space="preserve"> הוועדה הזאת, בראשה עומד מנכ"ל משרד התמ"ת, ואני מניח שהיא תגיש בקרוב את המלצותיה. אני מניח שההמלצות האלה יתפרסמו, וכולנו נשמע אותן ונדע איך הממשלה תתייחס בעתיד לחוק רשות השידור. </w:t>
      </w:r>
    </w:p>
    <w:p w14:paraId="680B336D" w14:textId="77777777" w:rsidR="00000000" w:rsidRDefault="00026F1C">
      <w:pPr>
        <w:pStyle w:val="a0"/>
        <w:rPr>
          <w:rFonts w:hint="cs"/>
          <w:rtl/>
        </w:rPr>
      </w:pPr>
    </w:p>
    <w:p w14:paraId="10C0CFB1" w14:textId="77777777" w:rsidR="00000000" w:rsidRDefault="00026F1C">
      <w:pPr>
        <w:pStyle w:val="a0"/>
        <w:rPr>
          <w:rFonts w:hint="cs"/>
          <w:rtl/>
        </w:rPr>
      </w:pPr>
      <w:r>
        <w:rPr>
          <w:rFonts w:hint="cs"/>
          <w:rtl/>
        </w:rPr>
        <w:t xml:space="preserve">נוסף על כך, בזמן הקרוב תתמנה מליאה חדשה לרשות השידור, זה כבר התפרסם. </w:t>
      </w:r>
    </w:p>
    <w:p w14:paraId="4FEC6CC7" w14:textId="77777777" w:rsidR="00000000" w:rsidRDefault="00026F1C">
      <w:pPr>
        <w:pStyle w:val="a0"/>
        <w:rPr>
          <w:rFonts w:hint="cs"/>
          <w:rtl/>
        </w:rPr>
      </w:pPr>
    </w:p>
    <w:p w14:paraId="3C15DFF7" w14:textId="77777777" w:rsidR="00000000" w:rsidRDefault="00026F1C">
      <w:pPr>
        <w:pStyle w:val="af0"/>
        <w:rPr>
          <w:rtl/>
        </w:rPr>
      </w:pPr>
      <w:r>
        <w:rPr>
          <w:rFonts w:hint="eastAsia"/>
          <w:rtl/>
        </w:rPr>
        <w:t>יצחק</w:t>
      </w:r>
      <w:r>
        <w:rPr>
          <w:rtl/>
        </w:rPr>
        <w:t xml:space="preserve"> </w:t>
      </w:r>
      <w:r>
        <w:rPr>
          <w:rtl/>
        </w:rPr>
        <w:t>הרצוג (העבודה-מימד):</w:t>
      </w:r>
    </w:p>
    <w:p w14:paraId="2E3DE01F" w14:textId="77777777" w:rsidR="00000000" w:rsidRDefault="00026F1C">
      <w:pPr>
        <w:pStyle w:val="a0"/>
        <w:rPr>
          <w:rFonts w:hint="cs"/>
          <w:rtl/>
        </w:rPr>
      </w:pPr>
    </w:p>
    <w:p w14:paraId="16CBD37D" w14:textId="77777777" w:rsidR="00000000" w:rsidRDefault="00026F1C">
      <w:pPr>
        <w:pStyle w:val="a0"/>
        <w:rPr>
          <w:rFonts w:hint="cs"/>
          <w:rtl/>
        </w:rPr>
      </w:pPr>
      <w:r>
        <w:rPr>
          <w:rFonts w:hint="cs"/>
          <w:rtl/>
        </w:rPr>
        <w:t xml:space="preserve">כשהרשימה כולה היא חד-צדדית. אני אומר לך את זה. </w:t>
      </w:r>
    </w:p>
    <w:p w14:paraId="247D2E2A" w14:textId="77777777" w:rsidR="00000000" w:rsidRDefault="00026F1C">
      <w:pPr>
        <w:pStyle w:val="a0"/>
        <w:rPr>
          <w:rFonts w:hint="cs"/>
          <w:rtl/>
        </w:rPr>
      </w:pPr>
    </w:p>
    <w:p w14:paraId="7160CD3B" w14:textId="77777777" w:rsidR="00000000" w:rsidRDefault="00026F1C">
      <w:pPr>
        <w:pStyle w:val="-"/>
        <w:rPr>
          <w:rtl/>
        </w:rPr>
      </w:pPr>
      <w:bookmarkStart w:id="777" w:name="FS000001029T10_12_2003_20_19_44C"/>
      <w:bookmarkEnd w:id="777"/>
      <w:r>
        <w:rPr>
          <w:rtl/>
        </w:rPr>
        <w:t>סגן שר התעשייה, המסחר והתעסוקה מיכאל רצון:</w:t>
      </w:r>
    </w:p>
    <w:p w14:paraId="29AE57AE" w14:textId="77777777" w:rsidR="00000000" w:rsidRDefault="00026F1C">
      <w:pPr>
        <w:pStyle w:val="a0"/>
        <w:rPr>
          <w:rtl/>
        </w:rPr>
      </w:pPr>
    </w:p>
    <w:p w14:paraId="206682CF" w14:textId="77777777" w:rsidR="00000000" w:rsidRDefault="00026F1C">
      <w:pPr>
        <w:pStyle w:val="a0"/>
        <w:rPr>
          <w:rFonts w:hint="cs"/>
          <w:rtl/>
        </w:rPr>
      </w:pPr>
      <w:bookmarkStart w:id="778" w:name="FS000001029T10_12_2003_19_22_53C"/>
      <w:bookmarkEnd w:id="778"/>
      <w:r>
        <w:rPr>
          <w:rFonts w:hint="cs"/>
          <w:rtl/>
        </w:rPr>
        <w:t xml:space="preserve">אני ראיתי את הרשימה, אני לא יודע לאיזה צדדים אתה מתכוון. </w:t>
      </w:r>
    </w:p>
    <w:p w14:paraId="17B4F573" w14:textId="77777777" w:rsidR="00000000" w:rsidRDefault="00026F1C">
      <w:pPr>
        <w:pStyle w:val="a0"/>
        <w:rPr>
          <w:rFonts w:hint="cs"/>
          <w:rtl/>
        </w:rPr>
      </w:pPr>
    </w:p>
    <w:p w14:paraId="143903BD" w14:textId="77777777" w:rsidR="00000000" w:rsidRDefault="00026F1C">
      <w:pPr>
        <w:pStyle w:val="af0"/>
        <w:rPr>
          <w:rtl/>
        </w:rPr>
      </w:pPr>
      <w:r>
        <w:rPr>
          <w:rFonts w:hint="eastAsia"/>
          <w:rtl/>
        </w:rPr>
        <w:t>יצחק</w:t>
      </w:r>
      <w:r>
        <w:rPr>
          <w:rtl/>
        </w:rPr>
        <w:t xml:space="preserve"> הרצוג (העבודה-מימד):</w:t>
      </w:r>
    </w:p>
    <w:p w14:paraId="6A511DA8" w14:textId="77777777" w:rsidR="00000000" w:rsidRDefault="00026F1C">
      <w:pPr>
        <w:pStyle w:val="a0"/>
        <w:rPr>
          <w:rFonts w:hint="cs"/>
          <w:rtl/>
        </w:rPr>
      </w:pPr>
    </w:p>
    <w:p w14:paraId="44EBB87B" w14:textId="77777777" w:rsidR="00000000" w:rsidRDefault="00026F1C">
      <w:pPr>
        <w:pStyle w:val="a0"/>
        <w:rPr>
          <w:rFonts w:hint="cs"/>
          <w:rtl/>
        </w:rPr>
      </w:pPr>
      <w:r>
        <w:rPr>
          <w:rFonts w:hint="cs"/>
          <w:rtl/>
        </w:rPr>
        <w:t xml:space="preserve">תראה איזו נוכחות יש לגופי הימין. </w:t>
      </w:r>
    </w:p>
    <w:p w14:paraId="22112997" w14:textId="77777777" w:rsidR="00000000" w:rsidRDefault="00026F1C">
      <w:pPr>
        <w:pStyle w:val="a0"/>
        <w:rPr>
          <w:rFonts w:hint="cs"/>
          <w:rtl/>
        </w:rPr>
      </w:pPr>
    </w:p>
    <w:p w14:paraId="077556B5" w14:textId="77777777" w:rsidR="00000000" w:rsidRDefault="00026F1C">
      <w:pPr>
        <w:pStyle w:val="-"/>
        <w:rPr>
          <w:rtl/>
        </w:rPr>
      </w:pPr>
      <w:bookmarkStart w:id="779" w:name="FS000001029T10_12_2003_20_19_50C"/>
      <w:bookmarkEnd w:id="779"/>
      <w:r>
        <w:rPr>
          <w:rtl/>
        </w:rPr>
        <w:t>סגן שר התעשייה, המסח</w:t>
      </w:r>
      <w:r>
        <w:rPr>
          <w:rtl/>
        </w:rPr>
        <w:t>ר והתעסוקה מיכאל רצון:</w:t>
      </w:r>
    </w:p>
    <w:p w14:paraId="3B8C10DB" w14:textId="77777777" w:rsidR="00000000" w:rsidRDefault="00026F1C">
      <w:pPr>
        <w:pStyle w:val="a0"/>
        <w:rPr>
          <w:rtl/>
        </w:rPr>
      </w:pPr>
    </w:p>
    <w:p w14:paraId="076F76C1" w14:textId="77777777" w:rsidR="00000000" w:rsidRDefault="00026F1C">
      <w:pPr>
        <w:pStyle w:val="a0"/>
        <w:rPr>
          <w:rFonts w:hint="cs"/>
          <w:rtl/>
        </w:rPr>
      </w:pPr>
      <w:bookmarkStart w:id="780" w:name="FS000001029T10_12_2003_19_23_13C"/>
      <w:bookmarkEnd w:id="780"/>
      <w:r>
        <w:rPr>
          <w:rFonts w:hint="cs"/>
          <w:rtl/>
        </w:rPr>
        <w:t xml:space="preserve">לגופי הימין? אין מספיק? אתה מתלונן?  נתקן את זה. אני אבקש מהשר אולמרט שיתקן את זה. </w:t>
      </w:r>
    </w:p>
    <w:p w14:paraId="5A2B91BE" w14:textId="77777777" w:rsidR="00000000" w:rsidRDefault="00026F1C">
      <w:pPr>
        <w:pStyle w:val="a0"/>
        <w:rPr>
          <w:rFonts w:hint="cs"/>
          <w:rtl/>
        </w:rPr>
      </w:pPr>
    </w:p>
    <w:p w14:paraId="548318BD" w14:textId="77777777" w:rsidR="00000000" w:rsidRDefault="00026F1C">
      <w:pPr>
        <w:pStyle w:val="af0"/>
        <w:rPr>
          <w:rtl/>
        </w:rPr>
      </w:pPr>
      <w:r>
        <w:rPr>
          <w:rFonts w:hint="eastAsia"/>
          <w:rtl/>
        </w:rPr>
        <w:t>עמרם</w:t>
      </w:r>
      <w:r>
        <w:rPr>
          <w:rtl/>
        </w:rPr>
        <w:t xml:space="preserve"> מצנע (העבודה-מימד):</w:t>
      </w:r>
    </w:p>
    <w:p w14:paraId="4458E805" w14:textId="77777777" w:rsidR="00000000" w:rsidRDefault="00026F1C">
      <w:pPr>
        <w:pStyle w:val="a0"/>
        <w:rPr>
          <w:rFonts w:hint="cs"/>
          <w:rtl/>
        </w:rPr>
      </w:pPr>
    </w:p>
    <w:p w14:paraId="21C9EE18" w14:textId="77777777" w:rsidR="00000000" w:rsidRDefault="00026F1C">
      <w:pPr>
        <w:pStyle w:val="a0"/>
        <w:rPr>
          <w:rFonts w:hint="cs"/>
          <w:rtl/>
        </w:rPr>
      </w:pPr>
      <w:r>
        <w:rPr>
          <w:rFonts w:hint="cs"/>
          <w:rtl/>
        </w:rPr>
        <w:t xml:space="preserve">התכוונו לגופי ימין, לא לאולמרט. </w:t>
      </w:r>
    </w:p>
    <w:p w14:paraId="5ABFE63C" w14:textId="77777777" w:rsidR="00000000" w:rsidRDefault="00026F1C">
      <w:pPr>
        <w:pStyle w:val="a0"/>
        <w:rPr>
          <w:rFonts w:hint="cs"/>
          <w:rtl/>
        </w:rPr>
      </w:pPr>
    </w:p>
    <w:p w14:paraId="0EF06BA2" w14:textId="77777777" w:rsidR="00000000" w:rsidRDefault="00026F1C">
      <w:pPr>
        <w:pStyle w:val="-"/>
        <w:rPr>
          <w:rtl/>
        </w:rPr>
      </w:pPr>
      <w:bookmarkStart w:id="781" w:name="FS000001029T10_12_2003_20_19_57C"/>
      <w:bookmarkEnd w:id="781"/>
      <w:r>
        <w:rPr>
          <w:rtl/>
        </w:rPr>
        <w:t>סגן שר התעשייה, המסחר והתעסוקה מיכאל רצון:</w:t>
      </w:r>
    </w:p>
    <w:p w14:paraId="385DE58B" w14:textId="77777777" w:rsidR="00000000" w:rsidRDefault="00026F1C">
      <w:pPr>
        <w:pStyle w:val="a0"/>
        <w:rPr>
          <w:rtl/>
        </w:rPr>
      </w:pPr>
    </w:p>
    <w:p w14:paraId="053BC81C" w14:textId="77777777" w:rsidR="00000000" w:rsidRDefault="00026F1C">
      <w:pPr>
        <w:pStyle w:val="a0"/>
        <w:rPr>
          <w:rFonts w:hint="cs"/>
          <w:rtl/>
        </w:rPr>
      </w:pPr>
      <w:bookmarkStart w:id="782" w:name="FS000001029T10_12_2003_19_24_07C"/>
      <w:bookmarkEnd w:id="782"/>
      <w:r>
        <w:rPr>
          <w:rFonts w:hint="cs"/>
          <w:rtl/>
        </w:rPr>
        <w:t>בגלל זה אמרתי שהוא מתלונן, אז כנראה צריך לש</w:t>
      </w:r>
      <w:r>
        <w:rPr>
          <w:rFonts w:hint="cs"/>
          <w:rtl/>
        </w:rPr>
        <w:t xml:space="preserve">נות את זה. אני הבנתי, תאמין לי שהבנתי. אמרתי שאני אתלונן. </w:t>
      </w:r>
    </w:p>
    <w:p w14:paraId="6178A001" w14:textId="77777777" w:rsidR="00000000" w:rsidRDefault="00026F1C">
      <w:pPr>
        <w:pStyle w:val="a0"/>
        <w:rPr>
          <w:rFonts w:hint="cs"/>
          <w:rtl/>
        </w:rPr>
      </w:pPr>
    </w:p>
    <w:p w14:paraId="6B9F2B4A" w14:textId="77777777" w:rsidR="00000000" w:rsidRDefault="00026F1C">
      <w:pPr>
        <w:pStyle w:val="af1"/>
        <w:rPr>
          <w:rtl/>
        </w:rPr>
      </w:pPr>
      <w:r>
        <w:rPr>
          <w:rtl/>
        </w:rPr>
        <w:t>היו"ר משה כחלון:</w:t>
      </w:r>
    </w:p>
    <w:p w14:paraId="544CA96C" w14:textId="77777777" w:rsidR="00000000" w:rsidRDefault="00026F1C">
      <w:pPr>
        <w:pStyle w:val="a0"/>
        <w:rPr>
          <w:rtl/>
        </w:rPr>
      </w:pPr>
    </w:p>
    <w:p w14:paraId="1C0C71AC" w14:textId="77777777" w:rsidR="00000000" w:rsidRDefault="00026F1C">
      <w:pPr>
        <w:pStyle w:val="a0"/>
        <w:rPr>
          <w:rFonts w:hint="cs"/>
          <w:rtl/>
        </w:rPr>
      </w:pPr>
      <w:r>
        <w:rPr>
          <w:rFonts w:hint="cs"/>
          <w:rtl/>
        </w:rPr>
        <w:t xml:space="preserve">השאלה היא אם הבנת מה חבר הכנסת מצנע אמר. </w:t>
      </w:r>
    </w:p>
    <w:p w14:paraId="24719A5E" w14:textId="77777777" w:rsidR="00000000" w:rsidRDefault="00026F1C">
      <w:pPr>
        <w:pStyle w:val="-"/>
        <w:rPr>
          <w:rtl/>
        </w:rPr>
      </w:pPr>
      <w:bookmarkStart w:id="783" w:name="FS000001029T10_12_2003_19_24_42C"/>
      <w:bookmarkEnd w:id="783"/>
    </w:p>
    <w:p w14:paraId="353BDB8B" w14:textId="77777777" w:rsidR="00000000" w:rsidRDefault="00026F1C">
      <w:pPr>
        <w:pStyle w:val="-"/>
        <w:rPr>
          <w:rtl/>
        </w:rPr>
      </w:pPr>
      <w:bookmarkStart w:id="784" w:name="FS000001029T10_12_2003_20_20_06C"/>
      <w:bookmarkEnd w:id="784"/>
      <w:r>
        <w:rPr>
          <w:rtl/>
        </w:rPr>
        <w:t>סגן שר התעשייה, המסחר והתעסוקה מיכאל רצון:</w:t>
      </w:r>
    </w:p>
    <w:p w14:paraId="546243B4" w14:textId="77777777" w:rsidR="00000000" w:rsidRDefault="00026F1C">
      <w:pPr>
        <w:pStyle w:val="a0"/>
        <w:rPr>
          <w:rtl/>
        </w:rPr>
      </w:pPr>
    </w:p>
    <w:p w14:paraId="58CC32EC" w14:textId="77777777" w:rsidR="00000000" w:rsidRDefault="00026F1C">
      <w:pPr>
        <w:pStyle w:val="a0"/>
        <w:rPr>
          <w:rFonts w:hint="cs"/>
          <w:rtl/>
        </w:rPr>
      </w:pPr>
      <w:r>
        <w:rPr>
          <w:rFonts w:hint="cs"/>
          <w:rtl/>
        </w:rPr>
        <w:t xml:space="preserve">תאמין לי שאני הבנתי. אני עדיין אומר את מה שאני אומר. </w:t>
      </w:r>
    </w:p>
    <w:p w14:paraId="2CCA5C1B" w14:textId="77777777" w:rsidR="00000000" w:rsidRDefault="00026F1C">
      <w:pPr>
        <w:pStyle w:val="a0"/>
        <w:rPr>
          <w:rFonts w:hint="cs"/>
          <w:rtl/>
        </w:rPr>
      </w:pPr>
    </w:p>
    <w:p w14:paraId="6A3C3F83" w14:textId="77777777" w:rsidR="00000000" w:rsidRDefault="00026F1C">
      <w:pPr>
        <w:pStyle w:val="a0"/>
        <w:rPr>
          <w:rFonts w:hint="cs"/>
          <w:rtl/>
        </w:rPr>
      </w:pPr>
      <w:r>
        <w:rPr>
          <w:rFonts w:hint="cs"/>
          <w:rtl/>
        </w:rPr>
        <w:t>בכל אופן, עד שהמליאה הזאת תתמנה, ואז</w:t>
      </w:r>
      <w:r>
        <w:rPr>
          <w:rFonts w:hint="cs"/>
          <w:rtl/>
        </w:rPr>
        <w:t xml:space="preserve"> יתמנו כל מוסדות רשות השידור - ואני מניח שהם יבחנו את כל הנושאים, ובוודאי את ההמלצות של ועדת הרפורמה, והם יטפלו בכך. </w:t>
      </w:r>
    </w:p>
    <w:p w14:paraId="245D7E47" w14:textId="77777777" w:rsidR="00000000" w:rsidRDefault="00026F1C">
      <w:pPr>
        <w:pStyle w:val="a0"/>
        <w:rPr>
          <w:rFonts w:hint="cs"/>
          <w:rtl/>
        </w:rPr>
      </w:pPr>
    </w:p>
    <w:p w14:paraId="31C21CAC" w14:textId="77777777" w:rsidR="00000000" w:rsidRDefault="00026F1C">
      <w:pPr>
        <w:pStyle w:val="a0"/>
        <w:rPr>
          <w:rFonts w:hint="cs"/>
          <w:rtl/>
        </w:rPr>
      </w:pPr>
      <w:r>
        <w:rPr>
          <w:rFonts w:hint="cs"/>
          <w:rtl/>
        </w:rPr>
        <w:t xml:space="preserve">אני מבין שכל ההצעות לסדר-היום שהעלו עמיתי חברי הכנסת נבעו בעיקר מהכתבות שהתפרסמו בסוף שבוע. בעיקר. </w:t>
      </w:r>
    </w:p>
    <w:p w14:paraId="7ED2B2C5" w14:textId="77777777" w:rsidR="00000000" w:rsidRDefault="00026F1C">
      <w:pPr>
        <w:pStyle w:val="a0"/>
        <w:rPr>
          <w:rFonts w:hint="cs"/>
          <w:rtl/>
        </w:rPr>
      </w:pPr>
    </w:p>
    <w:p w14:paraId="742129EC" w14:textId="77777777" w:rsidR="00000000" w:rsidRDefault="00026F1C">
      <w:pPr>
        <w:pStyle w:val="af0"/>
        <w:rPr>
          <w:rtl/>
        </w:rPr>
      </w:pPr>
      <w:r>
        <w:rPr>
          <w:rFonts w:hint="eastAsia"/>
          <w:rtl/>
        </w:rPr>
        <w:t>יצחק</w:t>
      </w:r>
      <w:r>
        <w:rPr>
          <w:rtl/>
        </w:rPr>
        <w:t xml:space="preserve"> הרצוג (העבודה-מימד):</w:t>
      </w:r>
    </w:p>
    <w:p w14:paraId="37523467" w14:textId="77777777" w:rsidR="00000000" w:rsidRDefault="00026F1C">
      <w:pPr>
        <w:pStyle w:val="a0"/>
        <w:rPr>
          <w:rFonts w:hint="cs"/>
          <w:rtl/>
        </w:rPr>
      </w:pPr>
    </w:p>
    <w:p w14:paraId="67B11C05" w14:textId="77777777" w:rsidR="00000000" w:rsidRDefault="00026F1C">
      <w:pPr>
        <w:pStyle w:val="a0"/>
        <w:rPr>
          <w:rFonts w:hint="cs"/>
          <w:rtl/>
        </w:rPr>
      </w:pPr>
      <w:r>
        <w:rPr>
          <w:rFonts w:hint="cs"/>
          <w:rtl/>
        </w:rPr>
        <w:t>תשאל את מ</w:t>
      </w:r>
      <w:r>
        <w:rPr>
          <w:rFonts w:hint="cs"/>
          <w:rtl/>
        </w:rPr>
        <w:t>שה, זה ממש לא בהכרח, אחרת היינו מדברים על ג'ו בראל כל הזמן.</w:t>
      </w:r>
    </w:p>
    <w:p w14:paraId="108CEC66" w14:textId="77777777" w:rsidR="00000000" w:rsidRDefault="00026F1C">
      <w:pPr>
        <w:pStyle w:val="a0"/>
        <w:rPr>
          <w:rFonts w:hint="cs"/>
          <w:rtl/>
        </w:rPr>
      </w:pPr>
    </w:p>
    <w:p w14:paraId="0955ACD8" w14:textId="77777777" w:rsidR="00000000" w:rsidRDefault="00026F1C">
      <w:pPr>
        <w:pStyle w:val="af0"/>
        <w:rPr>
          <w:rtl/>
        </w:rPr>
      </w:pPr>
      <w:r>
        <w:rPr>
          <w:rFonts w:hint="eastAsia"/>
          <w:rtl/>
        </w:rPr>
        <w:t>רשף</w:t>
      </w:r>
      <w:r>
        <w:rPr>
          <w:rtl/>
        </w:rPr>
        <w:t xml:space="preserve"> חן (שינוי):</w:t>
      </w:r>
    </w:p>
    <w:p w14:paraId="36D49F41" w14:textId="77777777" w:rsidR="00000000" w:rsidRDefault="00026F1C">
      <w:pPr>
        <w:pStyle w:val="a0"/>
        <w:rPr>
          <w:rFonts w:hint="cs"/>
          <w:rtl/>
        </w:rPr>
      </w:pPr>
    </w:p>
    <w:p w14:paraId="15EE50B7" w14:textId="77777777" w:rsidR="00000000" w:rsidRDefault="00026F1C">
      <w:pPr>
        <w:pStyle w:val="a0"/>
        <w:rPr>
          <w:rFonts w:hint="cs"/>
          <w:rtl/>
        </w:rPr>
      </w:pPr>
      <w:r>
        <w:rPr>
          <w:rFonts w:hint="cs"/>
          <w:rtl/>
        </w:rPr>
        <w:t xml:space="preserve">אני מודה. גם על זאת של הבוקר. </w:t>
      </w:r>
    </w:p>
    <w:p w14:paraId="729B369F" w14:textId="77777777" w:rsidR="00000000" w:rsidRDefault="00026F1C">
      <w:pPr>
        <w:pStyle w:val="a0"/>
        <w:rPr>
          <w:rFonts w:hint="cs"/>
          <w:rtl/>
        </w:rPr>
      </w:pPr>
    </w:p>
    <w:p w14:paraId="478B702A" w14:textId="77777777" w:rsidR="00000000" w:rsidRDefault="00026F1C">
      <w:pPr>
        <w:pStyle w:val="-"/>
        <w:rPr>
          <w:rtl/>
        </w:rPr>
      </w:pPr>
      <w:bookmarkStart w:id="785" w:name="FS000001029T10_12_2003_20_20_14C"/>
      <w:bookmarkEnd w:id="785"/>
      <w:r>
        <w:rPr>
          <w:rtl/>
        </w:rPr>
        <w:t>סגן שר התעשייה, המסחר והתעסוקה מיכאל רצון:</w:t>
      </w:r>
    </w:p>
    <w:p w14:paraId="4B5AE595" w14:textId="77777777" w:rsidR="00000000" w:rsidRDefault="00026F1C">
      <w:pPr>
        <w:pStyle w:val="a0"/>
        <w:rPr>
          <w:rtl/>
        </w:rPr>
      </w:pPr>
    </w:p>
    <w:p w14:paraId="7926554D" w14:textId="77777777" w:rsidR="00000000" w:rsidRDefault="00026F1C">
      <w:pPr>
        <w:pStyle w:val="a0"/>
        <w:rPr>
          <w:rFonts w:hint="cs"/>
          <w:rtl/>
        </w:rPr>
      </w:pPr>
      <w:bookmarkStart w:id="786" w:name="FS000001029T10_12_2003_19_26_33C"/>
      <w:bookmarkEnd w:id="786"/>
      <w:r>
        <w:rPr>
          <w:rFonts w:hint="cs"/>
          <w:rtl/>
        </w:rPr>
        <w:t xml:space="preserve">אתה מודה. יפה, יש פה לפחות אחד שמודה. חבר הכנסת דהן, גם אתה מודה? </w:t>
      </w:r>
    </w:p>
    <w:p w14:paraId="4EA35273" w14:textId="77777777" w:rsidR="00000000" w:rsidRDefault="00026F1C">
      <w:pPr>
        <w:pStyle w:val="a0"/>
        <w:rPr>
          <w:rFonts w:hint="cs"/>
          <w:rtl/>
        </w:rPr>
      </w:pPr>
    </w:p>
    <w:p w14:paraId="6A9ED9C5" w14:textId="77777777" w:rsidR="00000000" w:rsidRDefault="00026F1C">
      <w:pPr>
        <w:pStyle w:val="af0"/>
        <w:rPr>
          <w:rtl/>
        </w:rPr>
      </w:pPr>
      <w:r>
        <w:rPr>
          <w:rFonts w:hint="eastAsia"/>
          <w:rtl/>
        </w:rPr>
        <w:t>נסים</w:t>
      </w:r>
      <w:r>
        <w:rPr>
          <w:rtl/>
        </w:rPr>
        <w:t xml:space="preserve"> דהן (ש"ס):</w:t>
      </w:r>
    </w:p>
    <w:p w14:paraId="6B154C28" w14:textId="77777777" w:rsidR="00000000" w:rsidRDefault="00026F1C">
      <w:pPr>
        <w:pStyle w:val="a0"/>
        <w:rPr>
          <w:rFonts w:hint="cs"/>
          <w:rtl/>
        </w:rPr>
      </w:pPr>
    </w:p>
    <w:p w14:paraId="2B178275" w14:textId="77777777" w:rsidR="00000000" w:rsidRDefault="00026F1C">
      <w:pPr>
        <w:pStyle w:val="a0"/>
        <w:rPr>
          <w:rFonts w:hint="cs"/>
          <w:rtl/>
        </w:rPr>
      </w:pPr>
      <w:r>
        <w:rPr>
          <w:rFonts w:hint="cs"/>
          <w:rtl/>
        </w:rPr>
        <w:t xml:space="preserve">לא. </w:t>
      </w:r>
    </w:p>
    <w:p w14:paraId="3FF499F2" w14:textId="77777777" w:rsidR="00000000" w:rsidRDefault="00026F1C">
      <w:pPr>
        <w:pStyle w:val="a0"/>
        <w:rPr>
          <w:rFonts w:hint="cs"/>
          <w:rtl/>
        </w:rPr>
      </w:pPr>
    </w:p>
    <w:p w14:paraId="25C2B1C8" w14:textId="77777777" w:rsidR="00000000" w:rsidRDefault="00026F1C">
      <w:pPr>
        <w:pStyle w:val="af0"/>
        <w:rPr>
          <w:rtl/>
        </w:rPr>
      </w:pPr>
      <w:r>
        <w:rPr>
          <w:rFonts w:hint="eastAsia"/>
          <w:rtl/>
        </w:rPr>
        <w:t>יצחק</w:t>
      </w:r>
      <w:r>
        <w:rPr>
          <w:rtl/>
        </w:rPr>
        <w:t xml:space="preserve"> הרצוג </w:t>
      </w:r>
      <w:r>
        <w:rPr>
          <w:rtl/>
        </w:rPr>
        <w:t>(העבודה-מימד):</w:t>
      </w:r>
    </w:p>
    <w:p w14:paraId="392B0978" w14:textId="77777777" w:rsidR="00000000" w:rsidRDefault="00026F1C">
      <w:pPr>
        <w:pStyle w:val="a0"/>
        <w:rPr>
          <w:rFonts w:hint="cs"/>
          <w:rtl/>
        </w:rPr>
      </w:pPr>
    </w:p>
    <w:p w14:paraId="431702D5" w14:textId="77777777" w:rsidR="00000000" w:rsidRDefault="00026F1C">
      <w:pPr>
        <w:pStyle w:val="a0"/>
        <w:rPr>
          <w:rFonts w:hint="cs"/>
          <w:rtl/>
        </w:rPr>
      </w:pPr>
      <w:r>
        <w:rPr>
          <w:rFonts w:hint="cs"/>
          <w:rtl/>
        </w:rPr>
        <w:t>על זה אני מוכן - - -</w:t>
      </w:r>
    </w:p>
    <w:p w14:paraId="64D46EBB" w14:textId="77777777" w:rsidR="00000000" w:rsidRDefault="00026F1C">
      <w:pPr>
        <w:pStyle w:val="a0"/>
        <w:rPr>
          <w:rFonts w:hint="cs"/>
          <w:rtl/>
        </w:rPr>
      </w:pPr>
    </w:p>
    <w:p w14:paraId="44A8F578" w14:textId="77777777" w:rsidR="00000000" w:rsidRDefault="00026F1C">
      <w:pPr>
        <w:pStyle w:val="-"/>
        <w:rPr>
          <w:rtl/>
        </w:rPr>
      </w:pPr>
      <w:bookmarkStart w:id="787" w:name="FS000001029T10_12_2003_20_20_22C"/>
      <w:bookmarkEnd w:id="787"/>
      <w:r>
        <w:rPr>
          <w:rtl/>
        </w:rPr>
        <w:t>סגן שר התעשייה, המסחר והתעסוקה מיכאל רצון:</w:t>
      </w:r>
    </w:p>
    <w:p w14:paraId="20DDC7E6" w14:textId="77777777" w:rsidR="00000000" w:rsidRDefault="00026F1C">
      <w:pPr>
        <w:pStyle w:val="a0"/>
        <w:rPr>
          <w:rtl/>
        </w:rPr>
      </w:pPr>
    </w:p>
    <w:p w14:paraId="774A8B15" w14:textId="77777777" w:rsidR="00000000" w:rsidRDefault="00026F1C">
      <w:pPr>
        <w:pStyle w:val="a0"/>
        <w:rPr>
          <w:rFonts w:hint="cs"/>
          <w:rtl/>
        </w:rPr>
      </w:pPr>
      <w:bookmarkStart w:id="788" w:name="FS000001029T10_12_2003_19_27_10C"/>
      <w:bookmarkEnd w:id="788"/>
      <w:r>
        <w:rPr>
          <w:rFonts w:hint="cs"/>
          <w:rtl/>
        </w:rPr>
        <w:t>גם זאת של הבוקר, עם יעקב אחימאיר. בסדר, אני בהחלט מבין. אני פשוט רוצה קצת לרענן את זיכרונכם. אני אינני בטוח שאת התורה - בוודאי חבר הכנסת דהן יסכים אתי - כתבו בעיתונות. וכל הד</w:t>
      </w:r>
      <w:r>
        <w:rPr>
          <w:rFonts w:hint="cs"/>
          <w:rtl/>
        </w:rPr>
        <w:t xml:space="preserve">ברים שטוענים שם, נדמה לי שהם טעונים הוכחה. לא בהכרח כל מה שכתוב שם נכון. יש שם חשבונות, ומי שכבר קרא איזה שני עיתונים בחייו, יכול להבין שיש שם אינטרסים לכאן ואינטרסים לכאן, ולא הייתי מציע לקחת את העניין הזה ומפה לשפוט אם רשות השידור פועלת טוב או פועלת רע. </w:t>
      </w:r>
      <w:r>
        <w:rPr>
          <w:rFonts w:hint="cs"/>
          <w:rtl/>
        </w:rPr>
        <w:t xml:space="preserve">צריך לבדוק אותה ולבחון אותה לגופו של עניין, בלי שום ספק, אבל לאו דווקא העיתונות היא זו שצריכה לקבוע, מה עוד שגם הם נגועים באינטרסים כאלה ואחרים במערכות תקשורת אחרות. </w:t>
      </w:r>
    </w:p>
    <w:p w14:paraId="01C69E3E" w14:textId="77777777" w:rsidR="00000000" w:rsidRDefault="00026F1C">
      <w:pPr>
        <w:pStyle w:val="a0"/>
        <w:rPr>
          <w:rtl/>
        </w:rPr>
      </w:pPr>
    </w:p>
    <w:p w14:paraId="3BB15C82" w14:textId="77777777" w:rsidR="00000000" w:rsidRDefault="00026F1C">
      <w:pPr>
        <w:pStyle w:val="a0"/>
        <w:rPr>
          <w:rFonts w:hint="cs"/>
          <w:rtl/>
        </w:rPr>
      </w:pPr>
      <w:r>
        <w:rPr>
          <w:rFonts w:hint="cs"/>
          <w:rtl/>
        </w:rPr>
        <w:t>אני התפלאתי, חבר הכנסת חן, אתה מדבר על שידורים אובייקטיביים, אז באופן כללי אתה צודק - הש</w:t>
      </w:r>
      <w:r>
        <w:rPr>
          <w:rFonts w:hint="cs"/>
          <w:rtl/>
        </w:rPr>
        <w:t>ידורים צריכים להיות אובייקטיביים. אבל אנחנו כולנו חיים, ואנחנו כולנו בני-אדם, ואנחנו יודעים שאותו מראיין ואותו עיתונאי יש לו העמדות האישיות שלו, ולא תמיד הם חוטאים בכך שהם גם מבטאים אותן בדרך כזאת או אחרת. אני אינני יכול להגיד לך אם ההשפעה שלהם היא ימין או</w:t>
      </w:r>
      <w:r>
        <w:rPr>
          <w:rFonts w:hint="cs"/>
          <w:rtl/>
        </w:rPr>
        <w:t xml:space="preserve"> שמאל, אני רק יודע לומר לך שאני, ששייך למחנה הימין, יכול לומר שבמשך עשרות שנים, גם כשהיינו בשלטון התלוננו תמיד, ותלך היום לחברי מרכז הליכוד ויגידו לך תמיד: התקשורת השמאלנית. זה גם נכון.</w:t>
      </w:r>
    </w:p>
    <w:p w14:paraId="1E36B29C" w14:textId="77777777" w:rsidR="00000000" w:rsidRDefault="00026F1C">
      <w:pPr>
        <w:pStyle w:val="a0"/>
        <w:rPr>
          <w:rFonts w:hint="cs"/>
          <w:rtl/>
        </w:rPr>
      </w:pPr>
    </w:p>
    <w:p w14:paraId="336ECAD0" w14:textId="77777777" w:rsidR="00000000" w:rsidRDefault="00026F1C">
      <w:pPr>
        <w:pStyle w:val="af0"/>
        <w:rPr>
          <w:rtl/>
        </w:rPr>
      </w:pPr>
      <w:r>
        <w:rPr>
          <w:rFonts w:hint="eastAsia"/>
          <w:rtl/>
        </w:rPr>
        <w:t>רשף</w:t>
      </w:r>
      <w:r>
        <w:rPr>
          <w:rtl/>
        </w:rPr>
        <w:t xml:space="preserve"> חן (שינוי):</w:t>
      </w:r>
    </w:p>
    <w:p w14:paraId="3C67539F" w14:textId="77777777" w:rsidR="00000000" w:rsidRDefault="00026F1C">
      <w:pPr>
        <w:pStyle w:val="a0"/>
        <w:ind w:firstLine="0"/>
        <w:rPr>
          <w:rFonts w:hint="cs"/>
          <w:rtl/>
        </w:rPr>
      </w:pPr>
    </w:p>
    <w:p w14:paraId="62FFCE3B" w14:textId="77777777" w:rsidR="00000000" w:rsidRDefault="00026F1C">
      <w:pPr>
        <w:pStyle w:val="a0"/>
        <w:rPr>
          <w:rFonts w:hint="cs"/>
          <w:rtl/>
        </w:rPr>
      </w:pPr>
      <w:r>
        <w:rPr>
          <w:rFonts w:hint="cs"/>
          <w:rtl/>
        </w:rPr>
        <w:t>אתם 30 שנה בשלטון ועדיין מרגישים שאתם לא בשלטון.</w:t>
      </w:r>
    </w:p>
    <w:p w14:paraId="0A97949D" w14:textId="77777777" w:rsidR="00000000" w:rsidRDefault="00026F1C">
      <w:pPr>
        <w:pStyle w:val="a0"/>
        <w:rPr>
          <w:rFonts w:hint="cs"/>
          <w:rtl/>
        </w:rPr>
      </w:pPr>
    </w:p>
    <w:p w14:paraId="742D0314" w14:textId="77777777" w:rsidR="00000000" w:rsidRDefault="00026F1C">
      <w:pPr>
        <w:pStyle w:val="-"/>
        <w:rPr>
          <w:rtl/>
        </w:rPr>
      </w:pPr>
      <w:bookmarkStart w:id="789" w:name="FS000001029T10_12_2003_20_20_30C"/>
      <w:bookmarkEnd w:id="789"/>
      <w:r>
        <w:rPr>
          <w:rtl/>
        </w:rPr>
        <w:t>סג</w:t>
      </w:r>
      <w:r>
        <w:rPr>
          <w:rtl/>
        </w:rPr>
        <w:t>ן שר התעשייה, המסחר והתעסוקה מיכאל רצון:</w:t>
      </w:r>
    </w:p>
    <w:p w14:paraId="7DDC115F" w14:textId="77777777" w:rsidR="00000000" w:rsidRDefault="00026F1C">
      <w:pPr>
        <w:pStyle w:val="a0"/>
        <w:rPr>
          <w:rtl/>
        </w:rPr>
      </w:pPr>
    </w:p>
    <w:p w14:paraId="7E935422" w14:textId="77777777" w:rsidR="00000000" w:rsidRDefault="00026F1C">
      <w:pPr>
        <w:pStyle w:val="a0"/>
        <w:rPr>
          <w:rFonts w:hint="cs"/>
          <w:rtl/>
        </w:rPr>
      </w:pPr>
      <w:bookmarkStart w:id="790" w:name="FS000001029T10_12_2003_19_04_37"/>
      <w:bookmarkEnd w:id="790"/>
      <w:r>
        <w:rPr>
          <w:rFonts w:hint="cs"/>
          <w:rtl/>
        </w:rPr>
        <w:t xml:space="preserve">אז אני אינני יודע להגיד לך עכשיו אם התקשורת היום היא יותר שמאל או פחות שמאל, אבל אני בטוח שכל אחד מאתנו, כל אחד מיושבי הבית הזה, היה תמיד רוצה להיות יותר בתקשורת ויותר להופיע, ואם התקשורת היתה מזמינה אותו הרבה, אז </w:t>
      </w:r>
      <w:r>
        <w:rPr>
          <w:rFonts w:hint="cs"/>
          <w:rtl/>
        </w:rPr>
        <w:t xml:space="preserve">היא היתה נהדרת. אבל אלה החיים. אני לא יכול להתלונן שמזמינים אותי יותר מדי, ואני מניח שגם אחרים לא, אבל הרצוג בוודאי לא יכול להתלונן. אני בטוח בזה שהוא לא מתלונן. </w:t>
      </w:r>
    </w:p>
    <w:p w14:paraId="750F8878" w14:textId="77777777" w:rsidR="00000000" w:rsidRDefault="00026F1C">
      <w:pPr>
        <w:pStyle w:val="a0"/>
        <w:rPr>
          <w:rFonts w:hint="cs"/>
          <w:rtl/>
        </w:rPr>
      </w:pPr>
    </w:p>
    <w:p w14:paraId="6FF367FD" w14:textId="77777777" w:rsidR="00000000" w:rsidRDefault="00026F1C">
      <w:pPr>
        <w:pStyle w:val="af0"/>
        <w:rPr>
          <w:rtl/>
        </w:rPr>
      </w:pPr>
      <w:r>
        <w:rPr>
          <w:rFonts w:hint="eastAsia"/>
          <w:rtl/>
        </w:rPr>
        <w:t>יצחק</w:t>
      </w:r>
      <w:r>
        <w:rPr>
          <w:rtl/>
        </w:rPr>
        <w:t xml:space="preserve"> הרצוג (העבודה-מימד):</w:t>
      </w:r>
    </w:p>
    <w:p w14:paraId="67E9539D" w14:textId="77777777" w:rsidR="00000000" w:rsidRDefault="00026F1C">
      <w:pPr>
        <w:pStyle w:val="a0"/>
        <w:rPr>
          <w:rFonts w:hint="cs"/>
          <w:rtl/>
        </w:rPr>
      </w:pPr>
    </w:p>
    <w:p w14:paraId="7D398DDD" w14:textId="77777777" w:rsidR="00000000" w:rsidRDefault="00026F1C">
      <w:pPr>
        <w:pStyle w:val="a0"/>
        <w:rPr>
          <w:rFonts w:hint="cs"/>
          <w:rtl/>
        </w:rPr>
      </w:pPr>
      <w:r>
        <w:rPr>
          <w:rFonts w:hint="cs"/>
          <w:rtl/>
        </w:rPr>
        <w:t xml:space="preserve">אתה מודד לי? לא על זה אנחנו מדברים, רק שיעשו תקשורת  טובה. </w:t>
      </w:r>
    </w:p>
    <w:p w14:paraId="240463B4" w14:textId="77777777" w:rsidR="00000000" w:rsidRDefault="00026F1C">
      <w:pPr>
        <w:pStyle w:val="a0"/>
        <w:rPr>
          <w:rFonts w:hint="cs"/>
          <w:rtl/>
        </w:rPr>
      </w:pPr>
    </w:p>
    <w:p w14:paraId="5771B327" w14:textId="77777777" w:rsidR="00000000" w:rsidRDefault="00026F1C">
      <w:pPr>
        <w:pStyle w:val="-"/>
        <w:rPr>
          <w:rtl/>
        </w:rPr>
      </w:pPr>
      <w:bookmarkStart w:id="791" w:name="FS000001029T10_12_2003_20_20_46C"/>
      <w:bookmarkEnd w:id="791"/>
      <w:r>
        <w:rPr>
          <w:rtl/>
        </w:rPr>
        <w:t xml:space="preserve">סגן </w:t>
      </w:r>
      <w:r>
        <w:rPr>
          <w:rtl/>
        </w:rPr>
        <w:t>שר התעשייה, המסחר והתעסוקה מיכאל רצון:</w:t>
      </w:r>
    </w:p>
    <w:p w14:paraId="3FF2B2F0" w14:textId="77777777" w:rsidR="00000000" w:rsidRDefault="00026F1C">
      <w:pPr>
        <w:pStyle w:val="a0"/>
        <w:rPr>
          <w:rtl/>
        </w:rPr>
      </w:pPr>
      <w:bookmarkStart w:id="792" w:name="FS000001029T10_12_2003_19_05_14C"/>
      <w:bookmarkEnd w:id="792"/>
    </w:p>
    <w:p w14:paraId="5CC77DDF" w14:textId="77777777" w:rsidR="00000000" w:rsidRDefault="00026F1C">
      <w:pPr>
        <w:pStyle w:val="a0"/>
        <w:rPr>
          <w:rFonts w:hint="cs"/>
          <w:rtl/>
        </w:rPr>
      </w:pPr>
      <w:r>
        <w:rPr>
          <w:rFonts w:hint="cs"/>
          <w:rtl/>
        </w:rPr>
        <w:t>לא מדדתי, אני רק אומר, אתה לא צריך להתלונן, אני חושב שגם אין לך סיבה. אני חושב שצריך לעשות תקשורת טובה, אני חושב שבסך הכול יש לנו תקשורת לא רעה. יש לה בעיות וצריך  לטפל בהן, ולכן הוועדה הזאת בהחלט תבחן ותגיש את ההמלצ</w:t>
      </w:r>
      <w:r>
        <w:rPr>
          <w:rFonts w:hint="cs"/>
          <w:rtl/>
        </w:rPr>
        <w:t xml:space="preserve">ות, ואני מקווה שתהיינה המלצות טובות ושישביעו את רצון כולנו. </w:t>
      </w:r>
    </w:p>
    <w:p w14:paraId="6C34C84C" w14:textId="77777777" w:rsidR="00000000" w:rsidRDefault="00026F1C">
      <w:pPr>
        <w:pStyle w:val="a0"/>
        <w:rPr>
          <w:rFonts w:hint="cs"/>
          <w:rtl/>
        </w:rPr>
      </w:pPr>
    </w:p>
    <w:p w14:paraId="3FF50837" w14:textId="77777777" w:rsidR="00000000" w:rsidRDefault="00026F1C">
      <w:pPr>
        <w:pStyle w:val="a0"/>
        <w:rPr>
          <w:rFonts w:hint="cs"/>
          <w:rtl/>
        </w:rPr>
      </w:pPr>
      <w:r>
        <w:rPr>
          <w:rFonts w:hint="cs"/>
          <w:rtl/>
        </w:rPr>
        <w:t xml:space="preserve">מלה אחת אני רוצה לומר לחבר הכנסת דהן. דווקא כיהודי שומר מסורת אני אומר, שהשידורים שמשודרים בטלוויזיה או באמצעי התקשורת </w:t>
      </w:r>
      <w:r>
        <w:rPr>
          <w:rtl/>
        </w:rPr>
        <w:t>–</w:t>
      </w:r>
      <w:r>
        <w:rPr>
          <w:rFonts w:hint="cs"/>
          <w:rtl/>
        </w:rPr>
        <w:t xml:space="preserve"> מה אתה רוצה, שידורי דת ברשות הממלכתית?  </w:t>
      </w:r>
    </w:p>
    <w:p w14:paraId="36490285" w14:textId="77777777" w:rsidR="00000000" w:rsidRDefault="00026F1C">
      <w:pPr>
        <w:pStyle w:val="af0"/>
        <w:rPr>
          <w:rFonts w:hint="cs"/>
          <w:rtl/>
        </w:rPr>
      </w:pPr>
    </w:p>
    <w:p w14:paraId="29F2684F" w14:textId="77777777" w:rsidR="00000000" w:rsidRDefault="00026F1C">
      <w:pPr>
        <w:pStyle w:val="af0"/>
        <w:rPr>
          <w:rtl/>
        </w:rPr>
      </w:pPr>
      <w:r>
        <w:rPr>
          <w:rFonts w:hint="eastAsia"/>
          <w:rtl/>
        </w:rPr>
        <w:t>נסים</w:t>
      </w:r>
      <w:r>
        <w:rPr>
          <w:rtl/>
        </w:rPr>
        <w:t xml:space="preserve"> דהן (ש"ס):</w:t>
      </w:r>
    </w:p>
    <w:p w14:paraId="539856D2" w14:textId="77777777" w:rsidR="00000000" w:rsidRDefault="00026F1C">
      <w:pPr>
        <w:pStyle w:val="a0"/>
        <w:rPr>
          <w:rFonts w:hint="cs"/>
          <w:rtl/>
        </w:rPr>
      </w:pPr>
    </w:p>
    <w:p w14:paraId="16479201" w14:textId="77777777" w:rsidR="00000000" w:rsidRDefault="00026F1C">
      <w:pPr>
        <w:pStyle w:val="a0"/>
        <w:rPr>
          <w:rFonts w:hint="cs"/>
          <w:rtl/>
        </w:rPr>
      </w:pPr>
      <w:r>
        <w:rPr>
          <w:rFonts w:hint="cs"/>
          <w:rtl/>
        </w:rPr>
        <w:t>למה לא?</w:t>
      </w:r>
    </w:p>
    <w:p w14:paraId="52B8F06D" w14:textId="77777777" w:rsidR="00000000" w:rsidRDefault="00026F1C">
      <w:pPr>
        <w:pStyle w:val="a0"/>
        <w:rPr>
          <w:rFonts w:hint="cs"/>
          <w:rtl/>
        </w:rPr>
      </w:pPr>
    </w:p>
    <w:p w14:paraId="1BEC6B0E" w14:textId="77777777" w:rsidR="00000000" w:rsidRDefault="00026F1C">
      <w:pPr>
        <w:pStyle w:val="-"/>
        <w:rPr>
          <w:rtl/>
        </w:rPr>
      </w:pPr>
      <w:bookmarkStart w:id="793" w:name="FS000001029T10_12_2003_19_05_51C"/>
      <w:bookmarkStart w:id="794" w:name="FS000001029T10_12_2003_20_21_06C"/>
      <w:bookmarkEnd w:id="793"/>
      <w:bookmarkEnd w:id="794"/>
      <w:r>
        <w:rPr>
          <w:rtl/>
        </w:rPr>
        <w:t>סגן ש</w:t>
      </w:r>
      <w:r>
        <w:rPr>
          <w:rtl/>
        </w:rPr>
        <w:t>ר התעשייה, המסחר והתעסוקה מיכאל רצון:</w:t>
      </w:r>
    </w:p>
    <w:p w14:paraId="57D3A950" w14:textId="77777777" w:rsidR="00000000" w:rsidRDefault="00026F1C">
      <w:pPr>
        <w:pStyle w:val="a0"/>
        <w:rPr>
          <w:rtl/>
        </w:rPr>
      </w:pPr>
    </w:p>
    <w:p w14:paraId="6E1348DD" w14:textId="77777777" w:rsidR="00000000" w:rsidRDefault="00026F1C">
      <w:pPr>
        <w:pStyle w:val="a0"/>
        <w:rPr>
          <w:rFonts w:hint="cs"/>
          <w:rtl/>
        </w:rPr>
      </w:pPr>
      <w:r>
        <w:rPr>
          <w:rFonts w:hint="cs"/>
          <w:rtl/>
        </w:rPr>
        <w:t>יש לכם מספיק רשתות, שהן ישדרו שידורי דת. אני לא חושב שרשות השידור, הגם שיש בה שידורים כאלה ואחרים שגם מתאימים לציבור הדתי - אינני חושב שאת הציבור הדתי מעניינים בטלוויזיה רק שידורי דת. אני חושב שגם מה שקורה בכלל עם ישר</w:t>
      </w:r>
      <w:r>
        <w:rPr>
          <w:rFonts w:hint="cs"/>
          <w:rtl/>
        </w:rPr>
        <w:t xml:space="preserve">אל מעניין. לא הייתי רוצה, דווקא אני, להיכנס אתך לוויכוח הזה, אבל בסך הכול אני לא חושב שברשות השידור עושים עוול לציבור הדתי. תודה רבה. </w:t>
      </w:r>
    </w:p>
    <w:p w14:paraId="74DF2837" w14:textId="77777777" w:rsidR="00000000" w:rsidRDefault="00026F1C">
      <w:pPr>
        <w:pStyle w:val="a0"/>
        <w:rPr>
          <w:rFonts w:hint="cs"/>
          <w:rtl/>
        </w:rPr>
      </w:pPr>
    </w:p>
    <w:p w14:paraId="3016AF68" w14:textId="77777777" w:rsidR="00000000" w:rsidRDefault="00026F1C">
      <w:pPr>
        <w:pStyle w:val="af1"/>
        <w:rPr>
          <w:rtl/>
        </w:rPr>
      </w:pPr>
      <w:r>
        <w:rPr>
          <w:rtl/>
        </w:rPr>
        <w:t>היו"ר מ</w:t>
      </w:r>
      <w:r>
        <w:rPr>
          <w:rFonts w:hint="cs"/>
          <w:rtl/>
        </w:rPr>
        <w:t>שה כחלון:</w:t>
      </w:r>
    </w:p>
    <w:p w14:paraId="7153F222" w14:textId="77777777" w:rsidR="00000000" w:rsidRDefault="00026F1C">
      <w:pPr>
        <w:pStyle w:val="a0"/>
        <w:rPr>
          <w:rtl/>
        </w:rPr>
      </w:pPr>
    </w:p>
    <w:p w14:paraId="3C7CFBE3" w14:textId="77777777" w:rsidR="00000000" w:rsidRDefault="00026F1C">
      <w:pPr>
        <w:pStyle w:val="a0"/>
        <w:rPr>
          <w:rFonts w:hint="cs"/>
          <w:rtl/>
        </w:rPr>
      </w:pPr>
      <w:r>
        <w:rPr>
          <w:rFonts w:hint="cs"/>
          <w:rtl/>
        </w:rPr>
        <w:t xml:space="preserve">תודה רבה. ועדה, אני מניח. </w:t>
      </w:r>
    </w:p>
    <w:p w14:paraId="21D7FEEB" w14:textId="77777777" w:rsidR="00000000" w:rsidRDefault="00026F1C">
      <w:pPr>
        <w:pStyle w:val="a0"/>
        <w:rPr>
          <w:rFonts w:hint="cs"/>
          <w:rtl/>
        </w:rPr>
      </w:pPr>
    </w:p>
    <w:p w14:paraId="765B53D6" w14:textId="77777777" w:rsidR="00000000" w:rsidRDefault="00026F1C">
      <w:pPr>
        <w:pStyle w:val="-"/>
        <w:rPr>
          <w:rtl/>
        </w:rPr>
      </w:pPr>
      <w:bookmarkStart w:id="795" w:name="FS000001029T10_12_2003_20_21_30C"/>
      <w:bookmarkEnd w:id="795"/>
      <w:r>
        <w:rPr>
          <w:rtl/>
        </w:rPr>
        <w:t>סגן שר התעשייה, המסחר והתעסוקה מיכאל רצון:</w:t>
      </w:r>
    </w:p>
    <w:p w14:paraId="28AC2A1C" w14:textId="77777777" w:rsidR="00000000" w:rsidRDefault="00026F1C">
      <w:pPr>
        <w:pStyle w:val="a0"/>
        <w:rPr>
          <w:rtl/>
        </w:rPr>
      </w:pPr>
    </w:p>
    <w:p w14:paraId="6FD84744" w14:textId="77777777" w:rsidR="00000000" w:rsidRDefault="00026F1C">
      <w:pPr>
        <w:pStyle w:val="a0"/>
        <w:rPr>
          <w:rFonts w:hint="cs"/>
          <w:rtl/>
        </w:rPr>
      </w:pPr>
      <w:bookmarkStart w:id="796" w:name="FS000001029T10_12_2003_19_06_24C"/>
      <w:bookmarkEnd w:id="796"/>
      <w:r>
        <w:rPr>
          <w:rFonts w:hint="cs"/>
          <w:rtl/>
        </w:rPr>
        <w:t xml:space="preserve">ועדה. </w:t>
      </w:r>
    </w:p>
    <w:p w14:paraId="5732E666" w14:textId="77777777" w:rsidR="00000000" w:rsidRDefault="00026F1C">
      <w:pPr>
        <w:pStyle w:val="a0"/>
        <w:rPr>
          <w:rFonts w:hint="cs"/>
          <w:rtl/>
        </w:rPr>
      </w:pPr>
    </w:p>
    <w:p w14:paraId="56BDCA12" w14:textId="77777777" w:rsidR="00000000" w:rsidRDefault="00026F1C">
      <w:pPr>
        <w:pStyle w:val="af1"/>
        <w:rPr>
          <w:rtl/>
        </w:rPr>
      </w:pPr>
      <w:r>
        <w:rPr>
          <w:rtl/>
        </w:rPr>
        <w:t>היו"ר משה כחלון:</w:t>
      </w:r>
    </w:p>
    <w:p w14:paraId="49FDE769" w14:textId="77777777" w:rsidR="00000000" w:rsidRDefault="00026F1C">
      <w:pPr>
        <w:pStyle w:val="a0"/>
        <w:rPr>
          <w:rtl/>
        </w:rPr>
      </w:pPr>
    </w:p>
    <w:p w14:paraId="2CA37CF0" w14:textId="77777777" w:rsidR="00000000" w:rsidRDefault="00026F1C">
      <w:pPr>
        <w:pStyle w:val="a0"/>
        <w:rPr>
          <w:rFonts w:hint="cs"/>
          <w:rtl/>
        </w:rPr>
      </w:pPr>
      <w:r>
        <w:rPr>
          <w:rFonts w:hint="cs"/>
          <w:rtl/>
        </w:rPr>
        <w:t>לווע</w:t>
      </w:r>
      <w:r>
        <w:rPr>
          <w:rFonts w:hint="cs"/>
          <w:rtl/>
        </w:rPr>
        <w:t>דת הכלכלה?</w:t>
      </w:r>
    </w:p>
    <w:p w14:paraId="16FCDC35" w14:textId="77777777" w:rsidR="00000000" w:rsidRDefault="00026F1C">
      <w:pPr>
        <w:pStyle w:val="a0"/>
        <w:rPr>
          <w:rFonts w:hint="cs"/>
          <w:rtl/>
        </w:rPr>
      </w:pPr>
    </w:p>
    <w:p w14:paraId="7D9888A2" w14:textId="77777777" w:rsidR="00000000" w:rsidRDefault="00026F1C">
      <w:pPr>
        <w:pStyle w:val="-"/>
        <w:rPr>
          <w:rtl/>
        </w:rPr>
      </w:pPr>
      <w:bookmarkStart w:id="797" w:name="FS000001029T10_12_2003_19_55_00C"/>
      <w:bookmarkEnd w:id="797"/>
      <w:r>
        <w:rPr>
          <w:rtl/>
        </w:rPr>
        <w:t>סגן שר התעשייה, המסחר והתעסוקה מיכאל רצון:</w:t>
      </w:r>
    </w:p>
    <w:p w14:paraId="5FBEB592" w14:textId="77777777" w:rsidR="00000000" w:rsidRDefault="00026F1C">
      <w:pPr>
        <w:pStyle w:val="a0"/>
        <w:rPr>
          <w:rtl/>
        </w:rPr>
      </w:pPr>
    </w:p>
    <w:p w14:paraId="324892A8" w14:textId="77777777" w:rsidR="00000000" w:rsidRDefault="00026F1C">
      <w:pPr>
        <w:pStyle w:val="a0"/>
        <w:rPr>
          <w:rFonts w:hint="cs"/>
          <w:rtl/>
        </w:rPr>
      </w:pPr>
      <w:r>
        <w:rPr>
          <w:rFonts w:hint="cs"/>
          <w:rtl/>
        </w:rPr>
        <w:t xml:space="preserve">כן, לכלכלה. </w:t>
      </w:r>
    </w:p>
    <w:p w14:paraId="252F1119" w14:textId="77777777" w:rsidR="00000000" w:rsidRDefault="00026F1C">
      <w:pPr>
        <w:pStyle w:val="a0"/>
        <w:rPr>
          <w:rFonts w:hint="cs"/>
          <w:rtl/>
        </w:rPr>
      </w:pPr>
    </w:p>
    <w:p w14:paraId="19AFAC4C" w14:textId="77777777" w:rsidR="00000000" w:rsidRDefault="00026F1C">
      <w:pPr>
        <w:pStyle w:val="af1"/>
        <w:rPr>
          <w:rtl/>
        </w:rPr>
      </w:pPr>
      <w:r>
        <w:rPr>
          <w:rtl/>
        </w:rPr>
        <w:t>היו"ר מ</w:t>
      </w:r>
      <w:r>
        <w:rPr>
          <w:rFonts w:hint="cs"/>
          <w:rtl/>
        </w:rPr>
        <w:t>שה כחל</w:t>
      </w:r>
      <w:r>
        <w:rPr>
          <w:rtl/>
        </w:rPr>
        <w:t>ון:</w:t>
      </w:r>
    </w:p>
    <w:p w14:paraId="0371ACA4" w14:textId="77777777" w:rsidR="00000000" w:rsidRDefault="00026F1C">
      <w:pPr>
        <w:pStyle w:val="a0"/>
        <w:rPr>
          <w:rtl/>
        </w:rPr>
      </w:pPr>
    </w:p>
    <w:p w14:paraId="3AF8B891" w14:textId="77777777" w:rsidR="00000000" w:rsidRDefault="00026F1C">
      <w:pPr>
        <w:pStyle w:val="a0"/>
        <w:rPr>
          <w:rFonts w:hint="cs"/>
          <w:rtl/>
        </w:rPr>
      </w:pPr>
      <w:r>
        <w:rPr>
          <w:rFonts w:hint="cs"/>
          <w:rtl/>
        </w:rPr>
        <w:t xml:space="preserve">אנחנו ממשיכים בדיון. הצעה אחרת - חבר הכנסת נסים זאב. אחריו </w:t>
      </w:r>
      <w:r>
        <w:rPr>
          <w:rtl/>
        </w:rPr>
        <w:t>–</w:t>
      </w:r>
      <w:r>
        <w:rPr>
          <w:rFonts w:hint="cs"/>
          <w:rtl/>
        </w:rPr>
        <w:t xml:space="preserve"> חבר הכנסת מגלי והבה, ואחריו - חבר הכנסת איוב קרא. </w:t>
      </w:r>
    </w:p>
    <w:p w14:paraId="72CD53DC" w14:textId="77777777" w:rsidR="00000000" w:rsidRDefault="00026F1C">
      <w:pPr>
        <w:pStyle w:val="a0"/>
        <w:rPr>
          <w:rFonts w:hint="cs"/>
          <w:rtl/>
        </w:rPr>
      </w:pPr>
    </w:p>
    <w:p w14:paraId="4A17202C" w14:textId="77777777" w:rsidR="00000000" w:rsidRDefault="00026F1C">
      <w:pPr>
        <w:pStyle w:val="a"/>
        <w:rPr>
          <w:rtl/>
        </w:rPr>
      </w:pPr>
      <w:bookmarkStart w:id="798" w:name="FS000000490T10_12_2003_19_06_39"/>
      <w:bookmarkStart w:id="799" w:name="_Toc70328457"/>
      <w:bookmarkEnd w:id="798"/>
      <w:r>
        <w:rPr>
          <w:rFonts w:hint="eastAsia"/>
          <w:rtl/>
        </w:rPr>
        <w:t>נסים</w:t>
      </w:r>
      <w:r>
        <w:rPr>
          <w:rtl/>
        </w:rPr>
        <w:t xml:space="preserve"> זאב (ש"ס):</w:t>
      </w:r>
      <w:bookmarkEnd w:id="799"/>
    </w:p>
    <w:p w14:paraId="743A1E8F" w14:textId="77777777" w:rsidR="00000000" w:rsidRDefault="00026F1C">
      <w:pPr>
        <w:pStyle w:val="a0"/>
        <w:rPr>
          <w:rFonts w:hint="cs"/>
          <w:rtl/>
        </w:rPr>
      </w:pPr>
    </w:p>
    <w:p w14:paraId="74B34756" w14:textId="77777777" w:rsidR="00000000" w:rsidRDefault="00026F1C">
      <w:pPr>
        <w:pStyle w:val="a0"/>
        <w:rPr>
          <w:rFonts w:hint="cs"/>
          <w:rtl/>
        </w:rPr>
      </w:pPr>
      <w:r>
        <w:rPr>
          <w:rFonts w:hint="cs"/>
          <w:rtl/>
        </w:rPr>
        <w:t>אדוני היושב-ראש, שר האוצר אמר בזמנו שה</w:t>
      </w:r>
      <w:r>
        <w:rPr>
          <w:rFonts w:hint="cs"/>
          <w:rtl/>
        </w:rPr>
        <w:t>וא רוצה הפרטה - רוצים להפריט את המדינה, לחסל את הכול, לא להשאיר פה שום דבר ממלכתי. בהתחלה חשבנו שהממשלה הזאת רודפת רק את הערוצים החרדיים, לסתום את הפיות של החרדים. אבל אתה רואה שהצרעת הממארת הזאת מתפשטת, והיא פוגעת בסופו של דבר גם בערוץ-1, שנחשב הממלכתי שב</w:t>
      </w:r>
      <w:r>
        <w:rPr>
          <w:rFonts w:hint="cs"/>
          <w:rtl/>
        </w:rPr>
        <w:t xml:space="preserve">ממלכתי. </w:t>
      </w:r>
    </w:p>
    <w:p w14:paraId="1CC4A3F5" w14:textId="77777777" w:rsidR="00000000" w:rsidRDefault="00026F1C">
      <w:pPr>
        <w:pStyle w:val="a0"/>
        <w:rPr>
          <w:rFonts w:hint="cs"/>
          <w:rtl/>
        </w:rPr>
      </w:pPr>
    </w:p>
    <w:p w14:paraId="3ED2AF44" w14:textId="77777777" w:rsidR="00000000" w:rsidRDefault="00026F1C">
      <w:pPr>
        <w:pStyle w:val="a0"/>
        <w:rPr>
          <w:rFonts w:hint="cs"/>
          <w:rtl/>
        </w:rPr>
      </w:pPr>
      <w:r>
        <w:rPr>
          <w:rFonts w:hint="cs"/>
          <w:rtl/>
        </w:rPr>
        <w:t>לכן, אדוני היושב-ראש, כשדיבר סגן השר על זה שהדתיים יכולים להביט בטלוויזיה - אדוני סגן השר, אתה יושב בסוף שידור חדשות, מראים תחרות של פורנו, ופתאום בחורה מתפשטת בלי בושה; עדיף לסגור את זה יום קודם. ולכן אנחנו צריכים ערוץ פרטי, ערוץ שיתאים גם למגזר</w:t>
      </w:r>
      <w:r>
        <w:rPr>
          <w:rFonts w:hint="cs"/>
          <w:rtl/>
        </w:rPr>
        <w:t xml:space="preserve"> שלנו, שהציבור שלנו יוכל להסתכל בטלוויזיה בלי להתבייש. </w:t>
      </w:r>
    </w:p>
    <w:p w14:paraId="339AA590" w14:textId="77777777" w:rsidR="00000000" w:rsidRDefault="00026F1C">
      <w:pPr>
        <w:pStyle w:val="a0"/>
        <w:rPr>
          <w:rFonts w:hint="cs"/>
          <w:rtl/>
        </w:rPr>
      </w:pPr>
    </w:p>
    <w:p w14:paraId="4ECE4154" w14:textId="77777777" w:rsidR="00000000" w:rsidRDefault="00026F1C">
      <w:pPr>
        <w:pStyle w:val="af1"/>
        <w:rPr>
          <w:rtl/>
        </w:rPr>
      </w:pPr>
      <w:r>
        <w:rPr>
          <w:rtl/>
        </w:rPr>
        <w:t>היו"ר מ</w:t>
      </w:r>
      <w:r>
        <w:rPr>
          <w:rFonts w:hint="cs"/>
          <w:rtl/>
        </w:rPr>
        <w:t>שה כחלון</w:t>
      </w:r>
      <w:r>
        <w:rPr>
          <w:rtl/>
        </w:rPr>
        <w:t>:</w:t>
      </w:r>
    </w:p>
    <w:p w14:paraId="59AD204F" w14:textId="77777777" w:rsidR="00000000" w:rsidRDefault="00026F1C">
      <w:pPr>
        <w:pStyle w:val="a0"/>
        <w:rPr>
          <w:rtl/>
        </w:rPr>
      </w:pPr>
    </w:p>
    <w:p w14:paraId="61BD6D02" w14:textId="77777777" w:rsidR="00000000" w:rsidRDefault="00026F1C">
      <w:pPr>
        <w:pStyle w:val="a0"/>
        <w:rPr>
          <w:rFonts w:hint="cs"/>
          <w:rtl/>
        </w:rPr>
      </w:pPr>
      <w:r>
        <w:rPr>
          <w:rFonts w:hint="cs"/>
          <w:rtl/>
        </w:rPr>
        <w:t>תודה רבה.  חבר הכנסת מגלי והבה, בבקשה.</w:t>
      </w:r>
    </w:p>
    <w:p w14:paraId="3B0BDEA9" w14:textId="77777777" w:rsidR="00000000" w:rsidRDefault="00026F1C">
      <w:pPr>
        <w:pStyle w:val="a"/>
        <w:rPr>
          <w:rFonts w:hint="cs"/>
          <w:rtl/>
        </w:rPr>
      </w:pPr>
      <w:bookmarkStart w:id="800" w:name="FS000000490T10_12_2003_19_07_40C"/>
      <w:bookmarkStart w:id="801" w:name="FS000001030T10_12_2003_19_07_49"/>
      <w:bookmarkEnd w:id="800"/>
      <w:bookmarkEnd w:id="801"/>
    </w:p>
    <w:p w14:paraId="5169D9AD" w14:textId="77777777" w:rsidR="00000000" w:rsidRDefault="00026F1C">
      <w:pPr>
        <w:pStyle w:val="a"/>
        <w:rPr>
          <w:rtl/>
        </w:rPr>
      </w:pPr>
      <w:bookmarkStart w:id="802" w:name="_Toc70328458"/>
      <w:r>
        <w:rPr>
          <w:rFonts w:hint="eastAsia"/>
          <w:rtl/>
        </w:rPr>
        <w:t>מגלי</w:t>
      </w:r>
      <w:r>
        <w:rPr>
          <w:rtl/>
        </w:rPr>
        <w:t xml:space="preserve"> והבה (הליכוד):</w:t>
      </w:r>
      <w:bookmarkEnd w:id="802"/>
    </w:p>
    <w:p w14:paraId="64D0AB58" w14:textId="77777777" w:rsidR="00000000" w:rsidRDefault="00026F1C">
      <w:pPr>
        <w:pStyle w:val="a0"/>
        <w:rPr>
          <w:rFonts w:hint="cs"/>
          <w:rtl/>
        </w:rPr>
      </w:pPr>
    </w:p>
    <w:p w14:paraId="344A4595" w14:textId="77777777" w:rsidR="00000000" w:rsidRDefault="00026F1C">
      <w:pPr>
        <w:pStyle w:val="a0"/>
        <w:rPr>
          <w:rFonts w:hint="cs"/>
          <w:rtl/>
        </w:rPr>
      </w:pPr>
      <w:r>
        <w:rPr>
          <w:rFonts w:hint="cs"/>
          <w:rtl/>
        </w:rPr>
        <w:t xml:space="preserve">אדוני היושב-ראש, חברי הכנסת, שמעתי בקשב את דבריו של חבר הכנסת הרצוג, ונדמה לי, שעוד לפני שנעשיתי חבר הכנסת, כשאתם הייתם </w:t>
      </w:r>
      <w:r>
        <w:rPr>
          <w:rFonts w:hint="cs"/>
          <w:rtl/>
        </w:rPr>
        <w:t>בשלטון - שמענו בדיוק אותם הדברים שאתה העלית מנציגי המפלגות האחרות. אני לא צריך להזכיר לך את תקופת האחריות של הגברת, השרה לשעבר דליה איציק, ושל רענן כהן. אני יכול להגיד לך יותר מזה: אתם יודעים איך לשלוט ולהשתלט בכל חלקה בממסד כאן, ועדיין יש לכם לא פחות אנשי</w:t>
      </w:r>
      <w:r>
        <w:rPr>
          <w:rFonts w:hint="cs"/>
          <w:rtl/>
        </w:rPr>
        <w:t>ם שנמצאים שם וקובעים מדיניות. זה שאתם מדי פעם באים בטענות שכאילו רק  משמיעים צד אחד, זה לא מדויק.</w:t>
      </w:r>
    </w:p>
    <w:p w14:paraId="205C2D36" w14:textId="77777777" w:rsidR="00000000" w:rsidRDefault="00026F1C">
      <w:pPr>
        <w:pStyle w:val="a0"/>
        <w:rPr>
          <w:rFonts w:hint="cs"/>
          <w:rtl/>
        </w:rPr>
      </w:pPr>
    </w:p>
    <w:p w14:paraId="0B3F406B" w14:textId="77777777" w:rsidR="00000000" w:rsidRDefault="00026F1C">
      <w:pPr>
        <w:pStyle w:val="af1"/>
        <w:rPr>
          <w:rtl/>
        </w:rPr>
      </w:pPr>
      <w:r>
        <w:rPr>
          <w:rFonts w:hint="eastAsia"/>
          <w:rtl/>
        </w:rPr>
        <w:t>היו</w:t>
      </w:r>
      <w:r>
        <w:rPr>
          <w:rtl/>
        </w:rPr>
        <w:t>"ר משה כחלון:</w:t>
      </w:r>
    </w:p>
    <w:p w14:paraId="14970D82" w14:textId="77777777" w:rsidR="00000000" w:rsidRDefault="00026F1C">
      <w:pPr>
        <w:pStyle w:val="a0"/>
        <w:rPr>
          <w:rFonts w:hint="cs"/>
          <w:rtl/>
        </w:rPr>
      </w:pPr>
    </w:p>
    <w:p w14:paraId="01EDF664" w14:textId="77777777" w:rsidR="00000000" w:rsidRDefault="00026F1C">
      <w:pPr>
        <w:pStyle w:val="a0"/>
        <w:rPr>
          <w:rFonts w:hint="cs"/>
          <w:rtl/>
        </w:rPr>
      </w:pPr>
      <w:r>
        <w:rPr>
          <w:rFonts w:hint="cs"/>
          <w:rtl/>
        </w:rPr>
        <w:t xml:space="preserve">תודה רבה, חבר הכנסת מגלי והבה.  </w:t>
      </w:r>
    </w:p>
    <w:p w14:paraId="21121CB8" w14:textId="77777777" w:rsidR="00000000" w:rsidRDefault="00026F1C">
      <w:pPr>
        <w:pStyle w:val="a0"/>
        <w:rPr>
          <w:rFonts w:hint="cs"/>
          <w:rtl/>
        </w:rPr>
      </w:pPr>
    </w:p>
    <w:p w14:paraId="4EE46FC6" w14:textId="77777777" w:rsidR="00000000" w:rsidRDefault="00026F1C">
      <w:pPr>
        <w:pStyle w:val="af0"/>
        <w:rPr>
          <w:rtl/>
        </w:rPr>
      </w:pPr>
      <w:r>
        <w:rPr>
          <w:rFonts w:hint="eastAsia"/>
          <w:rtl/>
        </w:rPr>
        <w:t>יצחק</w:t>
      </w:r>
      <w:r>
        <w:rPr>
          <w:rtl/>
        </w:rPr>
        <w:t xml:space="preserve"> הרצוג (העבודה-מימד):</w:t>
      </w:r>
    </w:p>
    <w:p w14:paraId="2CA0E0DD" w14:textId="77777777" w:rsidR="00000000" w:rsidRDefault="00026F1C">
      <w:pPr>
        <w:pStyle w:val="a0"/>
        <w:rPr>
          <w:rFonts w:hint="cs"/>
          <w:rtl/>
        </w:rPr>
      </w:pPr>
    </w:p>
    <w:p w14:paraId="32DF4146" w14:textId="77777777" w:rsidR="00000000" w:rsidRDefault="00026F1C">
      <w:pPr>
        <w:pStyle w:val="a0"/>
        <w:rPr>
          <w:rFonts w:hint="cs"/>
          <w:rtl/>
        </w:rPr>
      </w:pPr>
      <w:r>
        <w:rPr>
          <w:rFonts w:hint="cs"/>
          <w:rtl/>
        </w:rPr>
        <w:t xml:space="preserve">אתה יודע שאני יזמתי רפורמה והחברים שלך עצרו אותי. </w:t>
      </w:r>
    </w:p>
    <w:p w14:paraId="39D7DCBE" w14:textId="77777777" w:rsidR="00000000" w:rsidRDefault="00026F1C">
      <w:pPr>
        <w:pStyle w:val="a0"/>
        <w:rPr>
          <w:rFonts w:hint="cs"/>
          <w:rtl/>
        </w:rPr>
      </w:pPr>
    </w:p>
    <w:p w14:paraId="293C3559" w14:textId="77777777" w:rsidR="00000000" w:rsidRDefault="00026F1C">
      <w:pPr>
        <w:pStyle w:val="af0"/>
        <w:rPr>
          <w:rtl/>
        </w:rPr>
      </w:pPr>
      <w:r>
        <w:rPr>
          <w:rFonts w:hint="eastAsia"/>
          <w:rtl/>
        </w:rPr>
        <w:t>עמרם</w:t>
      </w:r>
      <w:r>
        <w:rPr>
          <w:rtl/>
        </w:rPr>
        <w:t xml:space="preserve"> מצנע (העבודה-מימד):</w:t>
      </w:r>
    </w:p>
    <w:p w14:paraId="05D76663" w14:textId="77777777" w:rsidR="00000000" w:rsidRDefault="00026F1C">
      <w:pPr>
        <w:pStyle w:val="a0"/>
        <w:rPr>
          <w:rFonts w:hint="cs"/>
          <w:rtl/>
        </w:rPr>
      </w:pPr>
    </w:p>
    <w:p w14:paraId="337F8948" w14:textId="77777777" w:rsidR="00000000" w:rsidRDefault="00026F1C">
      <w:pPr>
        <w:pStyle w:val="a0"/>
        <w:rPr>
          <w:rFonts w:hint="cs"/>
          <w:rtl/>
        </w:rPr>
      </w:pPr>
      <w:r>
        <w:rPr>
          <w:rFonts w:hint="cs"/>
          <w:rtl/>
        </w:rPr>
        <w:t xml:space="preserve">לפחות לא עושים את זה מהמקפצה. </w:t>
      </w:r>
    </w:p>
    <w:p w14:paraId="3EC2542A" w14:textId="77777777" w:rsidR="00000000" w:rsidRDefault="00026F1C">
      <w:pPr>
        <w:pStyle w:val="a0"/>
        <w:rPr>
          <w:rFonts w:hint="cs"/>
          <w:rtl/>
        </w:rPr>
      </w:pPr>
    </w:p>
    <w:p w14:paraId="4023B443" w14:textId="77777777" w:rsidR="00000000" w:rsidRDefault="00026F1C">
      <w:pPr>
        <w:pStyle w:val="af1"/>
        <w:rPr>
          <w:rtl/>
        </w:rPr>
      </w:pPr>
      <w:r>
        <w:rPr>
          <w:rtl/>
        </w:rPr>
        <w:t>היו"ר מ</w:t>
      </w:r>
      <w:r>
        <w:rPr>
          <w:rFonts w:hint="cs"/>
          <w:rtl/>
        </w:rPr>
        <w:t>שה כחלון</w:t>
      </w:r>
      <w:r>
        <w:rPr>
          <w:rtl/>
        </w:rPr>
        <w:t>:</w:t>
      </w:r>
    </w:p>
    <w:p w14:paraId="34C7427C" w14:textId="77777777" w:rsidR="00000000" w:rsidRDefault="00026F1C">
      <w:pPr>
        <w:pStyle w:val="a0"/>
        <w:rPr>
          <w:rtl/>
        </w:rPr>
      </w:pPr>
    </w:p>
    <w:p w14:paraId="5B4E6836" w14:textId="77777777" w:rsidR="00000000" w:rsidRDefault="00026F1C">
      <w:pPr>
        <w:pStyle w:val="a0"/>
        <w:rPr>
          <w:rFonts w:hint="cs"/>
          <w:rtl/>
        </w:rPr>
      </w:pPr>
      <w:r>
        <w:rPr>
          <w:rFonts w:hint="cs"/>
          <w:rtl/>
        </w:rPr>
        <w:t xml:space="preserve">הצעה אחרת לאיוב קרא. בבקשה, חבר הכנסת איוב קרא. </w:t>
      </w:r>
    </w:p>
    <w:p w14:paraId="6A00BF4C" w14:textId="77777777" w:rsidR="00000000" w:rsidRDefault="00026F1C">
      <w:pPr>
        <w:pStyle w:val="a0"/>
        <w:rPr>
          <w:rFonts w:hint="cs"/>
          <w:rtl/>
        </w:rPr>
      </w:pPr>
    </w:p>
    <w:p w14:paraId="39B7C517" w14:textId="77777777" w:rsidR="00000000" w:rsidRDefault="00026F1C">
      <w:pPr>
        <w:pStyle w:val="a"/>
        <w:rPr>
          <w:rtl/>
        </w:rPr>
      </w:pPr>
      <w:bookmarkStart w:id="803" w:name="FS000000475T10_12_2003_19_09_01"/>
      <w:bookmarkStart w:id="804" w:name="_Toc70328459"/>
      <w:bookmarkEnd w:id="803"/>
      <w:r>
        <w:rPr>
          <w:rFonts w:hint="eastAsia"/>
          <w:rtl/>
        </w:rPr>
        <w:t>איוב</w:t>
      </w:r>
      <w:r>
        <w:rPr>
          <w:rtl/>
        </w:rPr>
        <w:t xml:space="preserve"> קרא (הליכוד):</w:t>
      </w:r>
      <w:bookmarkEnd w:id="804"/>
    </w:p>
    <w:p w14:paraId="5A10CE35" w14:textId="77777777" w:rsidR="00000000" w:rsidRDefault="00026F1C">
      <w:pPr>
        <w:pStyle w:val="a0"/>
        <w:rPr>
          <w:rFonts w:hint="cs"/>
          <w:rtl/>
        </w:rPr>
      </w:pPr>
    </w:p>
    <w:p w14:paraId="51C3B2B3" w14:textId="77777777" w:rsidR="00000000" w:rsidRDefault="00026F1C">
      <w:pPr>
        <w:pStyle w:val="a0"/>
        <w:rPr>
          <w:rFonts w:hint="cs"/>
          <w:rtl/>
        </w:rPr>
      </w:pPr>
      <w:r>
        <w:rPr>
          <w:rFonts w:hint="cs"/>
          <w:rtl/>
        </w:rPr>
        <w:t>מפלגת העבודה, חבר הכנסת הרצוג, היתה לאורך ההיסטוריה בנויה על-פי תורתו של בן-גוריון, זיכרונו לברכה, שכל מה שיש פה, שייך לה. היא גם לא התר</w:t>
      </w:r>
      <w:r>
        <w:rPr>
          <w:rFonts w:hint="cs"/>
          <w:rtl/>
        </w:rPr>
        <w:t xml:space="preserve">גלה לעובדה שיכולה להיות אלטרנטיבה במדינה הזאת, לצערי הרב. וגם לא תתרגלו, לצערי הרב. אומנם, חלק בתוכנו הולכים על-פי תורתו של מצנע, שלא אומצה על-ידי העם - - </w:t>
      </w:r>
    </w:p>
    <w:p w14:paraId="5BAB68FF" w14:textId="77777777" w:rsidR="00000000" w:rsidRDefault="00026F1C">
      <w:pPr>
        <w:pStyle w:val="a0"/>
        <w:rPr>
          <w:rFonts w:hint="cs"/>
          <w:rtl/>
        </w:rPr>
      </w:pPr>
    </w:p>
    <w:p w14:paraId="59E7F506" w14:textId="77777777" w:rsidR="00000000" w:rsidRDefault="00026F1C">
      <w:pPr>
        <w:pStyle w:val="af0"/>
        <w:rPr>
          <w:rtl/>
        </w:rPr>
      </w:pPr>
      <w:r>
        <w:rPr>
          <w:rFonts w:hint="eastAsia"/>
          <w:rtl/>
        </w:rPr>
        <w:t>יצחק</w:t>
      </w:r>
      <w:r>
        <w:rPr>
          <w:rtl/>
        </w:rPr>
        <w:t xml:space="preserve"> הרצוג (העבודה-מימד):</w:t>
      </w:r>
    </w:p>
    <w:p w14:paraId="32AFC0B8" w14:textId="77777777" w:rsidR="00000000" w:rsidRDefault="00026F1C">
      <w:pPr>
        <w:pStyle w:val="a0"/>
        <w:rPr>
          <w:rFonts w:hint="cs"/>
          <w:rtl/>
        </w:rPr>
      </w:pPr>
    </w:p>
    <w:p w14:paraId="1B812F02" w14:textId="77777777" w:rsidR="00000000" w:rsidRDefault="00026F1C">
      <w:pPr>
        <w:pStyle w:val="a0"/>
        <w:rPr>
          <w:rFonts w:hint="cs"/>
          <w:rtl/>
        </w:rPr>
      </w:pPr>
      <w:r>
        <w:rPr>
          <w:rFonts w:hint="cs"/>
          <w:rtl/>
        </w:rPr>
        <w:t xml:space="preserve">תגיד לי, אורי דן מוצא חן בעיניך? </w:t>
      </w:r>
    </w:p>
    <w:p w14:paraId="45F5233D" w14:textId="77777777" w:rsidR="00000000" w:rsidRDefault="00026F1C">
      <w:pPr>
        <w:pStyle w:val="a0"/>
        <w:rPr>
          <w:rFonts w:hint="cs"/>
          <w:rtl/>
        </w:rPr>
      </w:pPr>
    </w:p>
    <w:p w14:paraId="6855A7E2" w14:textId="77777777" w:rsidR="00000000" w:rsidRDefault="00026F1C">
      <w:pPr>
        <w:pStyle w:val="-"/>
        <w:rPr>
          <w:rtl/>
        </w:rPr>
      </w:pPr>
      <w:bookmarkStart w:id="805" w:name="FS000000475T10_12_2003_19_09_28C"/>
      <w:bookmarkEnd w:id="805"/>
      <w:r>
        <w:rPr>
          <w:rtl/>
        </w:rPr>
        <w:t>איוב קרא (הליכוד):</w:t>
      </w:r>
    </w:p>
    <w:p w14:paraId="3916894E" w14:textId="77777777" w:rsidR="00000000" w:rsidRDefault="00026F1C">
      <w:pPr>
        <w:pStyle w:val="a0"/>
        <w:rPr>
          <w:rtl/>
        </w:rPr>
      </w:pPr>
    </w:p>
    <w:p w14:paraId="309E4702" w14:textId="77777777" w:rsidR="00000000" w:rsidRDefault="00026F1C">
      <w:pPr>
        <w:pStyle w:val="a0"/>
        <w:rPr>
          <w:rFonts w:hint="cs"/>
          <w:rtl/>
        </w:rPr>
      </w:pPr>
      <w:r>
        <w:rPr>
          <w:rFonts w:hint="cs"/>
          <w:rtl/>
        </w:rPr>
        <w:t xml:space="preserve">- - אבל אני חושב </w:t>
      </w:r>
      <w:r>
        <w:rPr>
          <w:rFonts w:hint="cs"/>
          <w:rtl/>
        </w:rPr>
        <w:t xml:space="preserve">שהרוב המוחלט מבין, שאנחנו השפויים במדינה. אני מציע לכם ללמוד כיצד מנכ"ל רשות השידור מצליח לעשות סדר, למרות הלחצים, למרות הקיצוצים. יש פה ועדה, תמתינו שהוועדה תאמר את דברה, ואין לי ספק, עד אז אנחנו נדע לנקות את כל השמאל מתוך רשות השידור, בעזרת השם. </w:t>
      </w:r>
    </w:p>
    <w:p w14:paraId="4316F11E" w14:textId="77777777" w:rsidR="00000000" w:rsidRDefault="00026F1C">
      <w:pPr>
        <w:pStyle w:val="a0"/>
        <w:rPr>
          <w:rFonts w:hint="cs"/>
          <w:rtl/>
        </w:rPr>
      </w:pPr>
    </w:p>
    <w:p w14:paraId="622CDA1F" w14:textId="77777777" w:rsidR="00000000" w:rsidRDefault="00026F1C">
      <w:pPr>
        <w:pStyle w:val="af0"/>
        <w:rPr>
          <w:rtl/>
        </w:rPr>
      </w:pPr>
      <w:r>
        <w:rPr>
          <w:rFonts w:hint="eastAsia"/>
          <w:rtl/>
        </w:rPr>
        <w:t>יצחק</w:t>
      </w:r>
      <w:r>
        <w:rPr>
          <w:rtl/>
        </w:rPr>
        <w:t xml:space="preserve"> ה</w:t>
      </w:r>
      <w:r>
        <w:rPr>
          <w:rtl/>
        </w:rPr>
        <w:t>רצוג (העבודה-מימד):</w:t>
      </w:r>
    </w:p>
    <w:p w14:paraId="6DB8C960" w14:textId="77777777" w:rsidR="00000000" w:rsidRDefault="00026F1C">
      <w:pPr>
        <w:pStyle w:val="a0"/>
        <w:rPr>
          <w:rFonts w:hint="cs"/>
          <w:rtl/>
        </w:rPr>
      </w:pPr>
    </w:p>
    <w:p w14:paraId="65125A37" w14:textId="77777777" w:rsidR="00000000" w:rsidRDefault="00026F1C">
      <w:pPr>
        <w:pStyle w:val="a0"/>
        <w:rPr>
          <w:rFonts w:hint="cs"/>
          <w:rtl/>
        </w:rPr>
      </w:pPr>
      <w:r>
        <w:rPr>
          <w:rFonts w:hint="cs"/>
          <w:rtl/>
        </w:rPr>
        <w:t>איך מנקים את השמאל מרשות השידור? אולי נשלח אותם למחנה כפייה?</w:t>
      </w:r>
    </w:p>
    <w:p w14:paraId="0C1BD104" w14:textId="77777777" w:rsidR="00000000" w:rsidRDefault="00026F1C">
      <w:pPr>
        <w:pStyle w:val="a0"/>
        <w:rPr>
          <w:rFonts w:hint="cs"/>
          <w:rtl/>
        </w:rPr>
      </w:pPr>
    </w:p>
    <w:p w14:paraId="222E428C" w14:textId="77777777" w:rsidR="00000000" w:rsidRDefault="00026F1C">
      <w:pPr>
        <w:pStyle w:val="af1"/>
        <w:rPr>
          <w:rtl/>
        </w:rPr>
      </w:pPr>
      <w:r>
        <w:rPr>
          <w:rtl/>
        </w:rPr>
        <w:t>היו"ר מ</w:t>
      </w:r>
      <w:r>
        <w:rPr>
          <w:rFonts w:hint="cs"/>
          <w:rtl/>
        </w:rPr>
        <w:t>שה כחלון</w:t>
      </w:r>
      <w:r>
        <w:rPr>
          <w:rtl/>
        </w:rPr>
        <w:t>:</w:t>
      </w:r>
    </w:p>
    <w:p w14:paraId="63BBC242" w14:textId="77777777" w:rsidR="00000000" w:rsidRDefault="00026F1C">
      <w:pPr>
        <w:pStyle w:val="a0"/>
        <w:rPr>
          <w:rtl/>
        </w:rPr>
      </w:pPr>
    </w:p>
    <w:p w14:paraId="3518502B" w14:textId="77777777" w:rsidR="00000000" w:rsidRDefault="00026F1C">
      <w:pPr>
        <w:pStyle w:val="a0"/>
        <w:rPr>
          <w:rFonts w:hint="cs"/>
          <w:rtl/>
        </w:rPr>
      </w:pPr>
      <w:r>
        <w:rPr>
          <w:rFonts w:hint="cs"/>
          <w:rtl/>
        </w:rPr>
        <w:t xml:space="preserve">תודה רבה, חבר הכנסת קרא. </w:t>
      </w:r>
    </w:p>
    <w:p w14:paraId="00C85492" w14:textId="77777777" w:rsidR="00000000" w:rsidRDefault="00026F1C">
      <w:pPr>
        <w:pStyle w:val="a0"/>
        <w:rPr>
          <w:rFonts w:hint="cs"/>
          <w:rtl/>
        </w:rPr>
      </w:pPr>
    </w:p>
    <w:p w14:paraId="20611B70" w14:textId="77777777" w:rsidR="00000000" w:rsidRDefault="00026F1C">
      <w:pPr>
        <w:pStyle w:val="a0"/>
        <w:rPr>
          <w:rFonts w:hint="cs"/>
          <w:rtl/>
        </w:rPr>
      </w:pPr>
      <w:r>
        <w:rPr>
          <w:rFonts w:hint="cs"/>
          <w:rtl/>
        </w:rPr>
        <w:t xml:space="preserve">אנחנו עוברים להצבעה:  בעד </w:t>
      </w:r>
      <w:r>
        <w:rPr>
          <w:rtl/>
        </w:rPr>
        <w:t>–</w:t>
      </w:r>
      <w:r>
        <w:rPr>
          <w:rFonts w:hint="cs"/>
          <w:rtl/>
        </w:rPr>
        <w:t xml:space="preserve"> ועדה, או הסרה. בבקשה.</w:t>
      </w:r>
    </w:p>
    <w:p w14:paraId="48666C95" w14:textId="77777777" w:rsidR="00000000" w:rsidRDefault="00026F1C">
      <w:pPr>
        <w:pStyle w:val="a0"/>
        <w:rPr>
          <w:rFonts w:hint="cs"/>
          <w:rtl/>
        </w:rPr>
      </w:pPr>
    </w:p>
    <w:p w14:paraId="1C606DC1" w14:textId="77777777" w:rsidR="00000000" w:rsidRDefault="00026F1C">
      <w:pPr>
        <w:pStyle w:val="ab"/>
        <w:bidi/>
        <w:rPr>
          <w:rFonts w:hint="cs"/>
          <w:rtl/>
        </w:rPr>
      </w:pPr>
      <w:r>
        <w:rPr>
          <w:rFonts w:hint="cs"/>
          <w:rtl/>
        </w:rPr>
        <w:t xml:space="preserve">הצבעה  </w:t>
      </w:r>
    </w:p>
    <w:p w14:paraId="3A5F4A33" w14:textId="77777777" w:rsidR="00000000" w:rsidRDefault="00026F1C">
      <w:pPr>
        <w:pStyle w:val="a0"/>
        <w:rPr>
          <w:rFonts w:hint="cs"/>
          <w:rtl/>
        </w:rPr>
      </w:pPr>
    </w:p>
    <w:p w14:paraId="74AE4C22" w14:textId="77777777" w:rsidR="00000000" w:rsidRDefault="00026F1C">
      <w:pPr>
        <w:pStyle w:val="ac"/>
        <w:bidi/>
        <w:rPr>
          <w:rFonts w:hint="cs"/>
          <w:rtl/>
        </w:rPr>
      </w:pPr>
      <w:r>
        <w:rPr>
          <w:rFonts w:hint="cs"/>
          <w:rtl/>
        </w:rPr>
        <w:t>בעד ההצעה להעביר את הנושא לוועדה - 11</w:t>
      </w:r>
    </w:p>
    <w:p w14:paraId="5DABAABD" w14:textId="77777777" w:rsidR="00000000" w:rsidRDefault="00026F1C">
      <w:pPr>
        <w:pStyle w:val="ac"/>
        <w:bidi/>
        <w:rPr>
          <w:rFonts w:hint="cs"/>
          <w:rtl/>
        </w:rPr>
      </w:pPr>
      <w:r>
        <w:rPr>
          <w:rFonts w:hint="cs"/>
          <w:rtl/>
        </w:rPr>
        <w:t>בעד ההצעה שלא לכלול את הנושא ב</w:t>
      </w:r>
      <w:r>
        <w:rPr>
          <w:rFonts w:hint="cs"/>
          <w:rtl/>
        </w:rPr>
        <w:t>סדר-היום - אין</w:t>
      </w:r>
    </w:p>
    <w:p w14:paraId="1DC1EE34"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33DBF6B1" w14:textId="77777777" w:rsidR="00000000" w:rsidRDefault="00026F1C">
      <w:pPr>
        <w:pStyle w:val="ad"/>
        <w:bidi/>
        <w:rPr>
          <w:rFonts w:hint="cs"/>
          <w:rtl/>
        </w:rPr>
      </w:pPr>
      <w:r>
        <w:rPr>
          <w:rFonts w:hint="cs"/>
          <w:rtl/>
        </w:rPr>
        <w:t>ההצעה להעביר את הנושא לוועדת הכלכלה נתקבלה.</w:t>
      </w:r>
    </w:p>
    <w:p w14:paraId="1893A7D0" w14:textId="77777777" w:rsidR="00000000" w:rsidRDefault="00026F1C">
      <w:pPr>
        <w:pStyle w:val="a0"/>
        <w:rPr>
          <w:rFonts w:hint="cs"/>
          <w:rtl/>
        </w:rPr>
      </w:pPr>
    </w:p>
    <w:p w14:paraId="7399A349" w14:textId="77777777" w:rsidR="00000000" w:rsidRDefault="00026F1C">
      <w:pPr>
        <w:pStyle w:val="af1"/>
        <w:rPr>
          <w:rtl/>
        </w:rPr>
      </w:pPr>
      <w:r>
        <w:rPr>
          <w:rtl/>
        </w:rPr>
        <w:t>היו"ר משה כחלון:</w:t>
      </w:r>
    </w:p>
    <w:p w14:paraId="681A27B8" w14:textId="77777777" w:rsidR="00000000" w:rsidRDefault="00026F1C">
      <w:pPr>
        <w:pStyle w:val="a0"/>
        <w:rPr>
          <w:rtl/>
        </w:rPr>
      </w:pPr>
    </w:p>
    <w:p w14:paraId="4E72B5F4" w14:textId="77777777" w:rsidR="00000000" w:rsidRDefault="00026F1C">
      <w:pPr>
        <w:pStyle w:val="a0"/>
        <w:rPr>
          <w:rFonts w:hint="cs"/>
          <w:rtl/>
        </w:rPr>
      </w:pPr>
      <w:r>
        <w:rPr>
          <w:rFonts w:hint="cs"/>
          <w:rtl/>
        </w:rPr>
        <w:t xml:space="preserve">11 בעד, אפס נגד, הנושא יעבור לוועדת הכלכלה של הכנסת. </w:t>
      </w:r>
    </w:p>
    <w:p w14:paraId="21BB3200" w14:textId="77777777" w:rsidR="00000000" w:rsidRDefault="00026F1C">
      <w:pPr>
        <w:pStyle w:val="a0"/>
        <w:rPr>
          <w:rFonts w:hint="cs"/>
          <w:rtl/>
        </w:rPr>
      </w:pPr>
    </w:p>
    <w:p w14:paraId="2579F41B" w14:textId="77777777" w:rsidR="00000000" w:rsidRDefault="00026F1C">
      <w:pPr>
        <w:pStyle w:val="a0"/>
        <w:rPr>
          <w:rFonts w:hint="cs"/>
          <w:color w:val="0000FF"/>
          <w:szCs w:val="28"/>
          <w:rtl/>
        </w:rPr>
      </w:pPr>
    </w:p>
    <w:p w14:paraId="52967BEF" w14:textId="77777777" w:rsidR="00000000" w:rsidRDefault="00026F1C">
      <w:pPr>
        <w:pStyle w:val="a2"/>
        <w:rPr>
          <w:rFonts w:hint="cs"/>
          <w:rtl/>
        </w:rPr>
      </w:pPr>
      <w:bookmarkStart w:id="806" w:name="CS18885FI0018885T10_12_2003_19_40_53"/>
      <w:bookmarkStart w:id="807" w:name="_Toc70328460"/>
      <w:bookmarkEnd w:id="806"/>
      <w:r>
        <w:rPr>
          <w:rtl/>
        </w:rPr>
        <w:t>הצע</w:t>
      </w:r>
      <w:r>
        <w:rPr>
          <w:rFonts w:hint="cs"/>
          <w:rtl/>
        </w:rPr>
        <w:t>ות</w:t>
      </w:r>
      <w:r>
        <w:rPr>
          <w:rtl/>
        </w:rPr>
        <w:t xml:space="preserve"> לסדר</w:t>
      </w:r>
      <w:r>
        <w:rPr>
          <w:rFonts w:hint="cs"/>
          <w:rtl/>
        </w:rPr>
        <w:t>-</w:t>
      </w:r>
      <w:r>
        <w:rPr>
          <w:rtl/>
        </w:rPr>
        <w:t>היום</w:t>
      </w:r>
      <w:bookmarkEnd w:id="807"/>
    </w:p>
    <w:p w14:paraId="721D6EA4" w14:textId="77777777" w:rsidR="00000000" w:rsidRDefault="00026F1C">
      <w:pPr>
        <w:pStyle w:val="a2"/>
        <w:rPr>
          <w:rtl/>
        </w:rPr>
      </w:pPr>
      <w:bookmarkStart w:id="808" w:name="_Toc70328461"/>
      <w:r>
        <w:rPr>
          <w:rFonts w:hint="cs"/>
          <w:rtl/>
        </w:rPr>
        <w:t xml:space="preserve">הוצאת </w:t>
      </w:r>
      <w:r>
        <w:rPr>
          <w:rtl/>
        </w:rPr>
        <w:t>אלפי משפחות מדירותיה</w:t>
      </w:r>
      <w:r>
        <w:rPr>
          <w:rFonts w:hint="cs"/>
          <w:rtl/>
        </w:rPr>
        <w:t>ן</w:t>
      </w:r>
      <w:r>
        <w:rPr>
          <w:rtl/>
        </w:rPr>
        <w:t xml:space="preserve"> </w:t>
      </w:r>
      <w:r>
        <w:rPr>
          <w:rFonts w:hint="cs"/>
          <w:rtl/>
        </w:rPr>
        <w:t>בש</w:t>
      </w:r>
      <w:r>
        <w:rPr>
          <w:rtl/>
        </w:rPr>
        <w:t>ל</w:t>
      </w:r>
      <w:r>
        <w:rPr>
          <w:rFonts w:hint="cs"/>
          <w:rtl/>
        </w:rPr>
        <w:t xml:space="preserve"> אי-</w:t>
      </w:r>
      <w:r>
        <w:rPr>
          <w:rtl/>
        </w:rPr>
        <w:t>עמ</w:t>
      </w:r>
      <w:r>
        <w:rPr>
          <w:rFonts w:hint="cs"/>
          <w:rtl/>
        </w:rPr>
        <w:t>י</w:t>
      </w:r>
      <w:r>
        <w:rPr>
          <w:rtl/>
        </w:rPr>
        <w:t>ד</w:t>
      </w:r>
      <w:r>
        <w:rPr>
          <w:rFonts w:hint="cs"/>
          <w:rtl/>
        </w:rPr>
        <w:t>תן</w:t>
      </w:r>
      <w:r>
        <w:rPr>
          <w:rtl/>
        </w:rPr>
        <w:t xml:space="preserve"> בתשלו</w:t>
      </w:r>
      <w:r>
        <w:rPr>
          <w:rFonts w:hint="cs"/>
          <w:rtl/>
        </w:rPr>
        <w:t>מי</w:t>
      </w:r>
      <w:r>
        <w:rPr>
          <w:rtl/>
        </w:rPr>
        <w:t xml:space="preserve"> המשכנתאות</w:t>
      </w:r>
      <w:bookmarkEnd w:id="808"/>
      <w:r>
        <w:rPr>
          <w:rtl/>
        </w:rPr>
        <w:t xml:space="preserve"> </w:t>
      </w:r>
    </w:p>
    <w:p w14:paraId="6E2A7C37" w14:textId="77777777" w:rsidR="00000000" w:rsidRDefault="00026F1C">
      <w:pPr>
        <w:pStyle w:val="a0"/>
        <w:ind w:firstLine="0"/>
        <w:rPr>
          <w:rFonts w:hint="cs"/>
          <w:b/>
          <w:bCs/>
          <w:sz w:val="24"/>
          <w:szCs w:val="24"/>
          <w:u w:val="single"/>
          <w:rtl/>
          <w:lang w:eastAsia="en-US"/>
        </w:rPr>
      </w:pPr>
    </w:p>
    <w:p w14:paraId="6EEC46E2" w14:textId="77777777" w:rsidR="00000000" w:rsidRDefault="00026F1C">
      <w:pPr>
        <w:pStyle w:val="af1"/>
        <w:rPr>
          <w:rtl/>
        </w:rPr>
      </w:pPr>
      <w:r>
        <w:rPr>
          <w:rtl/>
        </w:rPr>
        <w:t>היו"ר משה כחלון:</w:t>
      </w:r>
    </w:p>
    <w:p w14:paraId="79684482" w14:textId="77777777" w:rsidR="00000000" w:rsidRDefault="00026F1C">
      <w:pPr>
        <w:pStyle w:val="a0"/>
        <w:rPr>
          <w:rtl/>
        </w:rPr>
      </w:pPr>
    </w:p>
    <w:p w14:paraId="30192B89" w14:textId="77777777" w:rsidR="00000000" w:rsidRDefault="00026F1C">
      <w:pPr>
        <w:pStyle w:val="a0"/>
        <w:rPr>
          <w:rFonts w:hint="cs"/>
          <w:rtl/>
        </w:rPr>
      </w:pPr>
      <w:r>
        <w:rPr>
          <w:rFonts w:hint="cs"/>
          <w:rtl/>
        </w:rPr>
        <w:t>אני ממשיך בסד</w:t>
      </w:r>
      <w:r>
        <w:rPr>
          <w:rFonts w:hint="cs"/>
          <w:rtl/>
        </w:rPr>
        <w:t xml:space="preserve">ר-היום. הצעות לסדר-היום מס' 1910, 1912, 1960 ו-1983. אני מניח שבדיון הזה יהיו פחות חיוכים. חברת הכנסת מרינה סולודקין, בבקשה. </w:t>
      </w:r>
    </w:p>
    <w:p w14:paraId="50A7E76F" w14:textId="77777777" w:rsidR="00000000" w:rsidRDefault="00026F1C">
      <w:pPr>
        <w:pStyle w:val="a0"/>
        <w:ind w:firstLine="0"/>
        <w:rPr>
          <w:rFonts w:hint="cs"/>
          <w:rtl/>
        </w:rPr>
      </w:pPr>
    </w:p>
    <w:p w14:paraId="54665DCC" w14:textId="77777777" w:rsidR="00000000" w:rsidRDefault="00026F1C">
      <w:pPr>
        <w:pStyle w:val="a"/>
        <w:rPr>
          <w:rtl/>
        </w:rPr>
      </w:pPr>
      <w:bookmarkStart w:id="809" w:name="FS000000533T10_12_2003_19_46_05"/>
      <w:bookmarkStart w:id="810" w:name="_Toc70328462"/>
      <w:bookmarkEnd w:id="809"/>
      <w:r>
        <w:rPr>
          <w:rFonts w:hint="eastAsia"/>
          <w:rtl/>
        </w:rPr>
        <w:t>מרינה</w:t>
      </w:r>
      <w:r>
        <w:rPr>
          <w:rtl/>
        </w:rPr>
        <w:t xml:space="preserve"> סולודקין (הליכוד):</w:t>
      </w:r>
      <w:bookmarkEnd w:id="810"/>
    </w:p>
    <w:p w14:paraId="76293818" w14:textId="77777777" w:rsidR="00000000" w:rsidRDefault="00026F1C">
      <w:pPr>
        <w:pStyle w:val="a0"/>
        <w:rPr>
          <w:rFonts w:hint="cs"/>
          <w:rtl/>
        </w:rPr>
      </w:pPr>
    </w:p>
    <w:p w14:paraId="2659DA85" w14:textId="77777777" w:rsidR="00000000" w:rsidRDefault="00026F1C">
      <w:pPr>
        <w:pStyle w:val="a0"/>
        <w:rPr>
          <w:rFonts w:hint="cs"/>
          <w:rtl/>
        </w:rPr>
      </w:pPr>
      <w:r>
        <w:rPr>
          <w:rFonts w:hint="cs"/>
          <w:rtl/>
        </w:rPr>
        <w:t xml:space="preserve">אדוני היושב-ראש, כנסת נכבדה, במדינת ישראל יש ויכוח קבוע ואופנתי בעניין הסימן המובהק ביותר למשבר הכלכלי </w:t>
      </w:r>
      <w:r>
        <w:rPr>
          <w:rFonts w:hint="cs"/>
          <w:rtl/>
        </w:rPr>
        <w:t>והחברתי. בחודשיים האחרונים דובר הרבה על משפחות רעבות ללחם, ילדים שמחפשים אוכל בפחי הזבל וכדומה. בכל מה שקשור למזון אפשר לסמוך על ארגוני המתנדבים, על בתי-תמחוי, על התרומות של האנשים הטובים. אני גם מקווה שבנושא זה יסייע חוק מפעל ההזנה בבתי-הספר, של חברת הכנס</w:t>
      </w:r>
      <w:r>
        <w:rPr>
          <w:rFonts w:hint="cs"/>
          <w:rtl/>
        </w:rPr>
        <w:t xml:space="preserve">ת יולי תמיר, שחתמתי עליו ואני תומכת בו בשתי ידי. </w:t>
      </w:r>
    </w:p>
    <w:p w14:paraId="6020E613" w14:textId="77777777" w:rsidR="00000000" w:rsidRDefault="00026F1C">
      <w:pPr>
        <w:pStyle w:val="a0"/>
        <w:rPr>
          <w:rFonts w:hint="cs"/>
          <w:rtl/>
        </w:rPr>
      </w:pPr>
    </w:p>
    <w:p w14:paraId="692744DC" w14:textId="77777777" w:rsidR="00000000" w:rsidRDefault="00026F1C">
      <w:pPr>
        <w:pStyle w:val="a0"/>
        <w:rPr>
          <w:rFonts w:hint="cs"/>
          <w:rtl/>
        </w:rPr>
      </w:pPr>
      <w:r>
        <w:rPr>
          <w:rFonts w:hint="cs"/>
          <w:rtl/>
        </w:rPr>
        <w:t xml:space="preserve">אבל מציאת קורת גג מעל לראש היא בעיה מורכבת, שדורשת תשומת לב רבה. העיתון "ידיעות אחרונות" הציג בימים אלה נתונים על כך שכבר היום יותר מ-70,000 ישראלים לא מצליחים לעמוד בתשלומי המשכנתה </w:t>
      </w:r>
      <w:r>
        <w:rPr>
          <w:rtl/>
        </w:rPr>
        <w:t>–</w:t>
      </w:r>
      <w:r>
        <w:rPr>
          <w:rFonts w:hint="cs"/>
          <w:rtl/>
        </w:rPr>
        <w:t xml:space="preserve"> 70,000. מדובר ביותר מ</w:t>
      </w:r>
      <w:r>
        <w:rPr>
          <w:rFonts w:hint="cs"/>
          <w:rtl/>
        </w:rPr>
        <w:t xml:space="preserve">-6% ממשלמי המשכנתאות בארץ. יש 16,000 צווי פינוי שכבר הוצאו נגד משפחות חייבות, ו-1,500 משפחות מתוכן כבר נזרקו לרחוב מדירותיהן. </w:t>
      </w:r>
    </w:p>
    <w:p w14:paraId="2289A396" w14:textId="77777777" w:rsidR="00000000" w:rsidRDefault="00026F1C">
      <w:pPr>
        <w:pStyle w:val="a0"/>
        <w:rPr>
          <w:rFonts w:hint="cs"/>
          <w:rtl/>
        </w:rPr>
      </w:pPr>
    </w:p>
    <w:p w14:paraId="1555680B" w14:textId="77777777" w:rsidR="00000000" w:rsidRDefault="00026F1C">
      <w:pPr>
        <w:pStyle w:val="a0"/>
        <w:rPr>
          <w:rFonts w:hint="cs"/>
          <w:rtl/>
        </w:rPr>
      </w:pPr>
      <w:r>
        <w:rPr>
          <w:rFonts w:hint="cs"/>
          <w:rtl/>
        </w:rPr>
        <w:t xml:space="preserve">כל העמותות והארגונים החברתיים המטפלים בנושא זה מאשרים את מה שאנשים רבים כותבים לי במכתבים אישיים ומספרים לי בשיחות הטלפון מלאות </w:t>
      </w:r>
      <w:r>
        <w:rPr>
          <w:rFonts w:hint="cs"/>
          <w:rtl/>
        </w:rPr>
        <w:t xml:space="preserve">הדמעות. האכזריות הבלתי-נסבלת של הבנקים ושל עורכי-דינם לא מבחינה בין נכים, קשישים, משפחות חד-הוריות ומי שפשוט פוטר מעבודתו בגלל המשבר הכלכלי. </w:t>
      </w:r>
    </w:p>
    <w:p w14:paraId="08852A78" w14:textId="77777777" w:rsidR="00000000" w:rsidRDefault="00026F1C">
      <w:pPr>
        <w:pStyle w:val="a0"/>
        <w:rPr>
          <w:rFonts w:hint="cs"/>
          <w:rtl/>
        </w:rPr>
      </w:pPr>
    </w:p>
    <w:p w14:paraId="77BAE11B" w14:textId="77777777" w:rsidR="00000000" w:rsidRDefault="00026F1C">
      <w:pPr>
        <w:pStyle w:val="a0"/>
        <w:rPr>
          <w:rFonts w:hint="cs"/>
          <w:rtl/>
        </w:rPr>
      </w:pPr>
      <w:r>
        <w:rPr>
          <w:rFonts w:hint="cs"/>
          <w:rtl/>
        </w:rPr>
        <w:t xml:space="preserve">אני רוצה להזכיר כאן, מעל במת הכנסת, שבחודשיים הקרובים נראה אלפי מקרים נוספים של אנשים שיישארו ללא קורת גג, כיוון </w:t>
      </w:r>
      <w:r>
        <w:rPr>
          <w:rFonts w:hint="cs"/>
          <w:rtl/>
        </w:rPr>
        <w:t>שנוסף על הקשיים האובייקטיביים שמכתיב המצב הכלכלי במדינה, משרד האוצר הוסיף וחייב את משרד השיכון לקצץ מאות מיליונים של שקלים מסיוע בשכר דירה שמשולם לזכאים. כן הוא חייב את החברות המשכנות, כמו "עמידר" ו"עמיגור", להעלות במאות שקלים בחודש את התשלומים עבור הדירות</w:t>
      </w:r>
      <w:r>
        <w:rPr>
          <w:rFonts w:hint="cs"/>
          <w:rtl/>
        </w:rPr>
        <w:t xml:space="preserve"> בדיור הציבורי. במקרה כזה לא יעזרו המתנדבים ולא יעזרו התרומות הפרטיות. </w:t>
      </w:r>
    </w:p>
    <w:p w14:paraId="575ACCC2" w14:textId="77777777" w:rsidR="00000000" w:rsidRDefault="00026F1C">
      <w:pPr>
        <w:pStyle w:val="a0"/>
        <w:rPr>
          <w:rFonts w:hint="cs"/>
          <w:rtl/>
        </w:rPr>
      </w:pPr>
    </w:p>
    <w:p w14:paraId="516E035F" w14:textId="77777777" w:rsidR="00000000" w:rsidRDefault="00026F1C">
      <w:pPr>
        <w:pStyle w:val="a0"/>
        <w:rPr>
          <w:rFonts w:hint="cs"/>
          <w:rtl/>
        </w:rPr>
      </w:pPr>
      <w:r>
        <w:rPr>
          <w:rFonts w:hint="cs"/>
          <w:rtl/>
        </w:rPr>
        <w:t>לפי דעתי, ממשלת ישראל</w:t>
      </w:r>
      <w:r>
        <w:rPr>
          <w:rtl/>
        </w:rPr>
        <w:t xml:space="preserve"> </w:t>
      </w:r>
      <w:r>
        <w:rPr>
          <w:rFonts w:hint="cs"/>
          <w:rtl/>
        </w:rPr>
        <w:t xml:space="preserve">צריכה לפקוח את העיניים ולהקים לאלתר מנגנון הצלה לכל אלה שיישארו ללא שום פתרון דיור חלופי. </w:t>
      </w:r>
    </w:p>
    <w:p w14:paraId="048425A3" w14:textId="77777777" w:rsidR="00000000" w:rsidRDefault="00026F1C">
      <w:pPr>
        <w:pStyle w:val="a0"/>
        <w:rPr>
          <w:rFonts w:hint="cs"/>
          <w:rtl/>
        </w:rPr>
      </w:pPr>
    </w:p>
    <w:p w14:paraId="5CA494B0" w14:textId="77777777" w:rsidR="00000000" w:rsidRDefault="00026F1C">
      <w:pPr>
        <w:pStyle w:val="a0"/>
        <w:rPr>
          <w:rFonts w:hint="cs"/>
          <w:rtl/>
        </w:rPr>
      </w:pPr>
      <w:r>
        <w:rPr>
          <w:rFonts w:hint="cs"/>
          <w:rtl/>
        </w:rPr>
        <w:t xml:space="preserve">אני מבקשת להעביר את הנושא לדיון בוועדת הכלכלה. תודה. </w:t>
      </w:r>
    </w:p>
    <w:p w14:paraId="30E8FFCD" w14:textId="77777777" w:rsidR="00000000" w:rsidRDefault="00026F1C">
      <w:pPr>
        <w:pStyle w:val="a0"/>
        <w:ind w:firstLine="0"/>
        <w:rPr>
          <w:rFonts w:hint="cs"/>
          <w:rtl/>
        </w:rPr>
      </w:pPr>
    </w:p>
    <w:p w14:paraId="75AA2978" w14:textId="77777777" w:rsidR="00000000" w:rsidRDefault="00026F1C">
      <w:pPr>
        <w:pStyle w:val="af1"/>
        <w:rPr>
          <w:rtl/>
        </w:rPr>
      </w:pPr>
      <w:r>
        <w:rPr>
          <w:rtl/>
        </w:rPr>
        <w:t>היו"ר משה כחלו</w:t>
      </w:r>
      <w:r>
        <w:rPr>
          <w:rtl/>
        </w:rPr>
        <w:t>ן:</w:t>
      </w:r>
    </w:p>
    <w:p w14:paraId="1C05E42C" w14:textId="77777777" w:rsidR="00000000" w:rsidRDefault="00026F1C">
      <w:pPr>
        <w:pStyle w:val="a0"/>
        <w:rPr>
          <w:rtl/>
        </w:rPr>
      </w:pPr>
    </w:p>
    <w:p w14:paraId="290F1DF7" w14:textId="77777777" w:rsidR="00000000" w:rsidRDefault="00026F1C">
      <w:pPr>
        <w:pStyle w:val="a0"/>
        <w:rPr>
          <w:rFonts w:hint="cs"/>
          <w:rtl/>
        </w:rPr>
      </w:pPr>
      <w:r>
        <w:rPr>
          <w:rFonts w:hint="cs"/>
          <w:rtl/>
        </w:rPr>
        <w:t xml:space="preserve">תודה רבה. חבר הכנסת אלי ישי </w:t>
      </w:r>
      <w:r>
        <w:rPr>
          <w:rtl/>
        </w:rPr>
        <w:t>–</w:t>
      </w:r>
      <w:r>
        <w:rPr>
          <w:rFonts w:hint="cs"/>
          <w:rtl/>
        </w:rPr>
        <w:t xml:space="preserve"> אינו נוכח. חבר הכנסת יעקב ליצמן </w:t>
      </w:r>
      <w:r>
        <w:rPr>
          <w:rtl/>
        </w:rPr>
        <w:t>–</w:t>
      </w:r>
      <w:r>
        <w:rPr>
          <w:rFonts w:hint="cs"/>
          <w:rtl/>
        </w:rPr>
        <w:t xml:space="preserve"> אינו נוכח. חבר הכנסת דני יתום - שלוש דקות, בבקשה.</w:t>
      </w:r>
    </w:p>
    <w:p w14:paraId="43FD4620" w14:textId="77777777" w:rsidR="00000000" w:rsidRDefault="00026F1C">
      <w:pPr>
        <w:pStyle w:val="a0"/>
        <w:ind w:firstLine="0"/>
        <w:rPr>
          <w:rFonts w:hint="cs"/>
          <w:rtl/>
        </w:rPr>
      </w:pPr>
    </w:p>
    <w:p w14:paraId="667818B5" w14:textId="77777777" w:rsidR="00000000" w:rsidRDefault="00026F1C">
      <w:pPr>
        <w:pStyle w:val="a"/>
        <w:rPr>
          <w:rtl/>
        </w:rPr>
      </w:pPr>
      <w:bookmarkStart w:id="811" w:name="FS000001045T10_12_2003_19_51_30"/>
      <w:bookmarkStart w:id="812" w:name="_Toc70328463"/>
      <w:bookmarkEnd w:id="811"/>
      <w:r>
        <w:rPr>
          <w:rFonts w:hint="eastAsia"/>
          <w:rtl/>
        </w:rPr>
        <w:t>דני</w:t>
      </w:r>
      <w:r>
        <w:rPr>
          <w:rtl/>
        </w:rPr>
        <w:t xml:space="preserve"> יתום (העבודה-מימד):</w:t>
      </w:r>
      <w:bookmarkEnd w:id="812"/>
    </w:p>
    <w:p w14:paraId="2858C4DA" w14:textId="77777777" w:rsidR="00000000" w:rsidRDefault="00026F1C">
      <w:pPr>
        <w:pStyle w:val="a0"/>
        <w:rPr>
          <w:rFonts w:hint="cs"/>
          <w:rtl/>
        </w:rPr>
      </w:pPr>
    </w:p>
    <w:p w14:paraId="7084A4A7" w14:textId="77777777" w:rsidR="00000000" w:rsidRDefault="00026F1C">
      <w:pPr>
        <w:pStyle w:val="a0"/>
        <w:ind w:firstLine="720"/>
        <w:rPr>
          <w:rFonts w:hint="cs"/>
          <w:rtl/>
        </w:rPr>
      </w:pPr>
      <w:r>
        <w:rPr>
          <w:rFonts w:hint="cs"/>
          <w:rtl/>
        </w:rPr>
        <w:t>אדוני היושב-ראש, אדוני השר, החברה במדינת ישראל הופכת להיות יותר ויותר ענייה, יותר ויותר סובלת. בשעות האחרונות הי</w:t>
      </w:r>
      <w:r>
        <w:rPr>
          <w:rFonts w:hint="cs"/>
          <w:rtl/>
        </w:rPr>
        <w:t xml:space="preserve">ינו עדים לדיונים בנושאים רבים ושונים, שלכולם יש מכנה משותף אחד: התוכנית הכלכלית. היא שמפלה את החלשים, גורמת להם לסבל רב, אינה מטפלת בהם וזורקת אותם לרחובות </w:t>
      </w:r>
      <w:r>
        <w:rPr>
          <w:rtl/>
        </w:rPr>
        <w:t>–</w:t>
      </w:r>
      <w:r>
        <w:rPr>
          <w:rFonts w:hint="cs"/>
          <w:rtl/>
        </w:rPr>
        <w:t xml:space="preserve"> תרתי משמע. רק בשנה האחרונה 1,500 משפחות </w:t>
      </w:r>
      <w:r>
        <w:rPr>
          <w:rtl/>
        </w:rPr>
        <w:t>–</w:t>
      </w:r>
      <w:r>
        <w:rPr>
          <w:rFonts w:hint="cs"/>
          <w:rtl/>
        </w:rPr>
        <w:t xml:space="preserve"> 1,500 משפחות </w:t>
      </w:r>
      <w:r>
        <w:rPr>
          <w:rtl/>
        </w:rPr>
        <w:t>–</w:t>
      </w:r>
      <w:r>
        <w:rPr>
          <w:rFonts w:hint="cs"/>
          <w:rtl/>
        </w:rPr>
        <w:t xml:space="preserve"> נזרקו לרחוב בגין אי-עמידה בתשלומי המשכנתה</w:t>
      </w:r>
      <w:r>
        <w:rPr>
          <w:rFonts w:hint="cs"/>
          <w:rtl/>
        </w:rPr>
        <w:t xml:space="preserve">, תשלומים שמגיעים לאלפי שקלים. מדובר בחלק היותר-חלש של החברה הישראלית, השכבה הבינונית שהופכת להיות חלשה, והשכבה החלשה שהופכת להיות ענייה יותר ויותר. </w:t>
      </w:r>
    </w:p>
    <w:p w14:paraId="2BAD831F" w14:textId="77777777" w:rsidR="00000000" w:rsidRDefault="00026F1C">
      <w:pPr>
        <w:pStyle w:val="a0"/>
        <w:ind w:firstLine="720"/>
        <w:rPr>
          <w:rFonts w:hint="cs"/>
          <w:rtl/>
        </w:rPr>
      </w:pPr>
    </w:p>
    <w:p w14:paraId="3A8BF7D5" w14:textId="77777777" w:rsidR="00000000" w:rsidRDefault="00026F1C">
      <w:pPr>
        <w:pStyle w:val="a0"/>
        <w:ind w:firstLine="720"/>
        <w:rPr>
          <w:rFonts w:hint="cs"/>
          <w:rtl/>
        </w:rPr>
      </w:pPr>
      <w:r>
        <w:rPr>
          <w:rFonts w:hint="cs"/>
          <w:rtl/>
        </w:rPr>
        <w:t>בעבר נהגו הבנקים להתחשב, ונענו לפריסת חובות. פריסת החובות כנראה כבר לא קיימת. והבנקים, שברבעון האחרון הרו</w:t>
      </w:r>
      <w:r>
        <w:rPr>
          <w:rFonts w:hint="cs"/>
          <w:rtl/>
        </w:rPr>
        <w:t xml:space="preserve">ויחו מיליארד ש"ח, כסף של הציבור בישראל </w:t>
      </w:r>
      <w:r>
        <w:rPr>
          <w:rtl/>
        </w:rPr>
        <w:t>–</w:t>
      </w:r>
      <w:r>
        <w:rPr>
          <w:rFonts w:hint="cs"/>
          <w:rtl/>
        </w:rPr>
        <w:t xml:space="preserve"> הבנקים האלה נטפלים אל החלשים, נטפלים אל כבשת הרש, ובאמצעות צווי פינוי זורקים אותם לרחוב. </w:t>
      </w:r>
    </w:p>
    <w:p w14:paraId="26AF695E" w14:textId="77777777" w:rsidR="00000000" w:rsidRDefault="00026F1C">
      <w:pPr>
        <w:pStyle w:val="a0"/>
        <w:ind w:firstLine="720"/>
        <w:rPr>
          <w:rFonts w:hint="cs"/>
          <w:rtl/>
        </w:rPr>
      </w:pPr>
    </w:p>
    <w:p w14:paraId="3269FD76" w14:textId="77777777" w:rsidR="00000000" w:rsidRDefault="00026F1C">
      <w:pPr>
        <w:pStyle w:val="a0"/>
        <w:ind w:firstLine="720"/>
        <w:rPr>
          <w:rFonts w:hint="cs"/>
          <w:rtl/>
        </w:rPr>
      </w:pPr>
      <w:r>
        <w:rPr>
          <w:rFonts w:hint="cs"/>
          <w:rtl/>
        </w:rPr>
        <w:t>נדמה לי שהכנסת איננה יכולה לעמוד מנגד ולא להתערב. אנחנו, כנציגי הציבור, כנציגי העם בבית הזה, חייבים לעשות מעשה, על מנת להבטי</w:t>
      </w:r>
      <w:r>
        <w:rPr>
          <w:rFonts w:hint="cs"/>
          <w:rtl/>
        </w:rPr>
        <w:t xml:space="preserve">ח שסבלן של המשפחות הללו לא יהיה כל כך גדול וכל כך קשה. </w:t>
      </w:r>
    </w:p>
    <w:p w14:paraId="272D6831" w14:textId="77777777" w:rsidR="00000000" w:rsidRDefault="00026F1C">
      <w:pPr>
        <w:pStyle w:val="a0"/>
        <w:ind w:firstLine="720"/>
        <w:rPr>
          <w:rFonts w:hint="cs"/>
          <w:rtl/>
        </w:rPr>
      </w:pPr>
    </w:p>
    <w:p w14:paraId="1402EEDA" w14:textId="77777777" w:rsidR="00000000" w:rsidRDefault="00026F1C">
      <w:pPr>
        <w:pStyle w:val="a0"/>
        <w:ind w:firstLine="720"/>
        <w:rPr>
          <w:rFonts w:hint="cs"/>
          <w:rtl/>
        </w:rPr>
      </w:pPr>
      <w:r>
        <w:rPr>
          <w:rFonts w:hint="cs"/>
          <w:rtl/>
        </w:rPr>
        <w:t>מה קורה לחסרי הבית, אדוני היושב-ראש, אלה שהופכים להיות חסרי בית כתוצאה מכך שהמשפחות נזרקות לרחוב? חסרי הבית, ללא קורת גג, חשופים לקור הנורא, לגשם, לרטיבות, למחלות. ראו נא את המספרים המזעזעים: בכל שנה</w:t>
      </w:r>
      <w:r>
        <w:rPr>
          <w:rFonts w:hint="cs"/>
          <w:rtl/>
        </w:rPr>
        <w:t xml:space="preserve"> רבים ממחוסרי הבית, אלה שפעם היו אולי בעלי בתים, מתים - מתים מקור, מתים מתשישות, מתים ממחלות. </w:t>
      </w:r>
    </w:p>
    <w:p w14:paraId="4F91ECDF" w14:textId="77777777" w:rsidR="00000000" w:rsidRDefault="00026F1C">
      <w:pPr>
        <w:pStyle w:val="a0"/>
        <w:ind w:firstLine="720"/>
        <w:rPr>
          <w:rFonts w:hint="cs"/>
          <w:rtl/>
        </w:rPr>
      </w:pPr>
    </w:p>
    <w:p w14:paraId="2C391263" w14:textId="77777777" w:rsidR="00000000" w:rsidRDefault="00026F1C">
      <w:pPr>
        <w:pStyle w:val="a0"/>
        <w:ind w:firstLine="720"/>
        <w:rPr>
          <w:rFonts w:hint="cs"/>
          <w:rtl/>
        </w:rPr>
      </w:pPr>
      <w:r>
        <w:rPr>
          <w:rFonts w:hint="cs"/>
          <w:rtl/>
        </w:rPr>
        <w:t xml:space="preserve">הזאת החברה שחוזה הציונות, בנימין זאב הרצל, שעליו דיברנו אתמול, הגה וחשב עליה? הזאת באמת, אדוני היושב-ראש, החברה שבעבר נהגנו לכנותה חברה שבה ישראל ערבים זה לזה, </w:t>
      </w:r>
      <w:r>
        <w:rPr>
          <w:rFonts w:hint="cs"/>
          <w:rtl/>
        </w:rPr>
        <w:t xml:space="preserve">חברה שבה כל ישראל אחים? לצערי, אין עוד משמעות לאמירות אלה; האמירות הללו הפכו להיות ריקות מכל תוכן. </w:t>
      </w:r>
    </w:p>
    <w:p w14:paraId="24831E9B" w14:textId="77777777" w:rsidR="00000000" w:rsidRDefault="00026F1C">
      <w:pPr>
        <w:pStyle w:val="a0"/>
        <w:ind w:firstLine="0"/>
        <w:rPr>
          <w:rFonts w:hint="cs"/>
          <w:rtl/>
        </w:rPr>
      </w:pPr>
    </w:p>
    <w:p w14:paraId="5539F474" w14:textId="77777777" w:rsidR="00000000" w:rsidRDefault="00026F1C">
      <w:pPr>
        <w:pStyle w:val="af1"/>
        <w:rPr>
          <w:rtl/>
        </w:rPr>
      </w:pPr>
      <w:r>
        <w:rPr>
          <w:rtl/>
        </w:rPr>
        <w:t>היו"ר משה כחלון:</w:t>
      </w:r>
    </w:p>
    <w:p w14:paraId="2B63DF4F" w14:textId="77777777" w:rsidR="00000000" w:rsidRDefault="00026F1C">
      <w:pPr>
        <w:pStyle w:val="a0"/>
        <w:rPr>
          <w:rtl/>
        </w:rPr>
      </w:pPr>
    </w:p>
    <w:p w14:paraId="317A9305" w14:textId="77777777" w:rsidR="00000000" w:rsidRDefault="00026F1C">
      <w:pPr>
        <w:pStyle w:val="a0"/>
        <w:ind w:firstLine="720"/>
        <w:rPr>
          <w:rFonts w:hint="cs"/>
          <w:rtl/>
        </w:rPr>
      </w:pPr>
      <w:r>
        <w:rPr>
          <w:rFonts w:hint="cs"/>
          <w:rtl/>
        </w:rPr>
        <w:t>תודה רבה. אדוני השר, בבקשה.</w:t>
      </w:r>
    </w:p>
    <w:p w14:paraId="4666FEEF" w14:textId="77777777" w:rsidR="00000000" w:rsidRDefault="00026F1C">
      <w:pPr>
        <w:pStyle w:val="a0"/>
        <w:ind w:firstLine="0"/>
        <w:rPr>
          <w:rFonts w:hint="cs"/>
          <w:rtl/>
        </w:rPr>
      </w:pPr>
    </w:p>
    <w:p w14:paraId="784EE1AD" w14:textId="77777777" w:rsidR="00000000" w:rsidRDefault="00026F1C">
      <w:pPr>
        <w:pStyle w:val="a"/>
        <w:rPr>
          <w:rtl/>
        </w:rPr>
      </w:pPr>
      <w:bookmarkStart w:id="813" w:name="FS000000474T10_12_2003_19_55_50"/>
      <w:bookmarkStart w:id="814" w:name="_Toc70328464"/>
      <w:bookmarkEnd w:id="813"/>
      <w:r>
        <w:rPr>
          <w:rFonts w:hint="eastAsia"/>
          <w:rtl/>
        </w:rPr>
        <w:t>השר</w:t>
      </w:r>
      <w:r>
        <w:rPr>
          <w:rtl/>
        </w:rPr>
        <w:t xml:space="preserve"> גדעון עזרא:</w:t>
      </w:r>
      <w:bookmarkEnd w:id="814"/>
    </w:p>
    <w:p w14:paraId="0534954C" w14:textId="77777777" w:rsidR="00000000" w:rsidRDefault="00026F1C">
      <w:pPr>
        <w:pStyle w:val="a0"/>
        <w:rPr>
          <w:rFonts w:hint="cs"/>
          <w:rtl/>
        </w:rPr>
      </w:pPr>
    </w:p>
    <w:p w14:paraId="4D504A5E" w14:textId="77777777" w:rsidR="00000000" w:rsidRDefault="00026F1C">
      <w:pPr>
        <w:pStyle w:val="a0"/>
        <w:ind w:firstLine="720"/>
        <w:rPr>
          <w:rFonts w:hint="cs"/>
          <w:rtl/>
        </w:rPr>
      </w:pPr>
      <w:r>
        <w:rPr>
          <w:rFonts w:hint="cs"/>
          <w:rtl/>
        </w:rPr>
        <w:t>אדוני היושב-ראש, חברי חברי הכנסת, אני חושב שהעליתם בעיה מאוד חשובה ומאוד כאובה: אנשים שחסכו</w:t>
      </w:r>
      <w:r>
        <w:rPr>
          <w:rFonts w:hint="cs"/>
          <w:rtl/>
        </w:rPr>
        <w:t>, התאמצו, רכשו דירה, פרעו לאורך זמן את המשכנתה, ובשל משבר זמני לא עמדו בהחזרה. היקף התופעה, חבר הכנסת דני יתום וחברת הכנסת מרינה סולודקין, 1,500 אנשים שפונו מדירותיהם. הנתונים האמיתיים - - -</w:t>
      </w:r>
    </w:p>
    <w:p w14:paraId="1C41D61C" w14:textId="77777777" w:rsidR="00000000" w:rsidRDefault="00026F1C">
      <w:pPr>
        <w:pStyle w:val="a0"/>
        <w:ind w:firstLine="0"/>
        <w:rPr>
          <w:rFonts w:hint="cs"/>
          <w:rtl/>
        </w:rPr>
      </w:pPr>
    </w:p>
    <w:p w14:paraId="24BFC179" w14:textId="77777777" w:rsidR="00000000" w:rsidRDefault="00026F1C">
      <w:pPr>
        <w:pStyle w:val="af0"/>
        <w:rPr>
          <w:rtl/>
        </w:rPr>
      </w:pPr>
      <w:r>
        <w:rPr>
          <w:rFonts w:hint="eastAsia"/>
          <w:rtl/>
        </w:rPr>
        <w:t>דני</w:t>
      </w:r>
      <w:r>
        <w:rPr>
          <w:rtl/>
        </w:rPr>
        <w:t xml:space="preserve"> יתום (העבודה-מימד):</w:t>
      </w:r>
    </w:p>
    <w:p w14:paraId="6B6DF581" w14:textId="77777777" w:rsidR="00000000" w:rsidRDefault="00026F1C">
      <w:pPr>
        <w:pStyle w:val="a0"/>
        <w:rPr>
          <w:rFonts w:hint="cs"/>
          <w:rtl/>
        </w:rPr>
      </w:pPr>
    </w:p>
    <w:p w14:paraId="747038B1" w14:textId="77777777" w:rsidR="00000000" w:rsidRDefault="00026F1C">
      <w:pPr>
        <w:pStyle w:val="a0"/>
        <w:ind w:firstLine="720"/>
        <w:rPr>
          <w:rFonts w:hint="cs"/>
          <w:rtl/>
        </w:rPr>
      </w:pPr>
      <w:r>
        <w:rPr>
          <w:rFonts w:hint="cs"/>
          <w:rtl/>
        </w:rPr>
        <w:t>משפחות.</w:t>
      </w:r>
    </w:p>
    <w:p w14:paraId="103BCE9F" w14:textId="77777777" w:rsidR="00000000" w:rsidRDefault="00026F1C">
      <w:pPr>
        <w:pStyle w:val="a0"/>
        <w:ind w:firstLine="0"/>
        <w:rPr>
          <w:rFonts w:hint="cs"/>
          <w:rtl/>
        </w:rPr>
      </w:pPr>
    </w:p>
    <w:p w14:paraId="61726807" w14:textId="77777777" w:rsidR="00000000" w:rsidRDefault="00026F1C">
      <w:pPr>
        <w:pStyle w:val="-"/>
        <w:rPr>
          <w:rtl/>
        </w:rPr>
      </w:pPr>
      <w:bookmarkStart w:id="815" w:name="FS000000474T10_12_2003_19_56_47C"/>
      <w:bookmarkEnd w:id="815"/>
      <w:r>
        <w:rPr>
          <w:rFonts w:hint="eastAsia"/>
          <w:rtl/>
        </w:rPr>
        <w:t>השר</w:t>
      </w:r>
      <w:r>
        <w:rPr>
          <w:rtl/>
        </w:rPr>
        <w:t xml:space="preserve"> גדעון עזרא:</w:t>
      </w:r>
    </w:p>
    <w:p w14:paraId="7D0DAC35" w14:textId="77777777" w:rsidR="00000000" w:rsidRDefault="00026F1C">
      <w:pPr>
        <w:pStyle w:val="a0"/>
        <w:rPr>
          <w:rFonts w:hint="cs"/>
          <w:rtl/>
        </w:rPr>
      </w:pPr>
    </w:p>
    <w:p w14:paraId="10945B07" w14:textId="77777777" w:rsidR="00000000" w:rsidRDefault="00026F1C">
      <w:pPr>
        <w:pStyle w:val="a0"/>
        <w:rPr>
          <w:rFonts w:hint="cs"/>
          <w:rtl/>
        </w:rPr>
      </w:pPr>
      <w:r>
        <w:rPr>
          <w:rFonts w:hint="cs"/>
          <w:rtl/>
        </w:rPr>
        <w:t>משפחות. אני ל</w:t>
      </w:r>
      <w:r>
        <w:rPr>
          <w:rFonts w:hint="cs"/>
          <w:rtl/>
        </w:rPr>
        <w:t xml:space="preserve">א בטוח שיש לכם הנתונים האמיתיים, וגם לי אין. אפשר לקבל את הנתונים בבנקים למשכנתאות. אני לא יודע אם ההערכה שדיברתם עליה אינה הערכה כללית. </w:t>
      </w:r>
    </w:p>
    <w:p w14:paraId="2674D311" w14:textId="77777777" w:rsidR="00000000" w:rsidRDefault="00026F1C">
      <w:pPr>
        <w:pStyle w:val="a0"/>
        <w:ind w:firstLine="0"/>
        <w:rPr>
          <w:rFonts w:hint="cs"/>
          <w:rtl/>
        </w:rPr>
      </w:pPr>
    </w:p>
    <w:p w14:paraId="6AD1FD81" w14:textId="77777777" w:rsidR="00000000" w:rsidRDefault="00026F1C">
      <w:pPr>
        <w:pStyle w:val="a0"/>
        <w:rPr>
          <w:rFonts w:hint="cs"/>
          <w:rtl/>
        </w:rPr>
      </w:pPr>
      <w:r>
        <w:rPr>
          <w:rFonts w:hint="cs"/>
          <w:rtl/>
        </w:rPr>
        <w:t>בשנים האחרונות חוקקה מדינת ישראל כמה חוקים שעוסקים בנושא זה, על מנת להקל על מקבלי המשכנתה, ואני מוכרח להגיד שעל-פי חו</w:t>
      </w:r>
      <w:r>
        <w:rPr>
          <w:rFonts w:hint="cs"/>
          <w:rtl/>
        </w:rPr>
        <w:t xml:space="preserve">ק הגנה על נוטלי משכנתה ממרס 2002, כל לווה שהלוואת המשכנתה שלו כוללת כספי מדינה </w:t>
      </w:r>
      <w:r>
        <w:rPr>
          <w:rtl/>
        </w:rPr>
        <w:t>–</w:t>
      </w:r>
      <w:r>
        <w:rPr>
          <w:rFonts w:hint="cs"/>
          <w:rtl/>
        </w:rPr>
        <w:t xml:space="preserve"> זו בדרך כלל המשכנתה הראשונה, לא משכנתה שנייה </w:t>
      </w:r>
      <w:r>
        <w:rPr>
          <w:rtl/>
        </w:rPr>
        <w:t>–</w:t>
      </w:r>
      <w:r>
        <w:rPr>
          <w:rFonts w:hint="cs"/>
          <w:rtl/>
        </w:rPr>
        <w:t xml:space="preserve"> רשאי לפנות לוועדה הבין-משרדית להקלה בהחזרי משכנתה. בוועדה הזאת יושבים נציגי משרד האוצר, משרד הבינוי והשיכון והבנקים למשכנתאות. </w:t>
      </w:r>
    </w:p>
    <w:p w14:paraId="14F71EE6" w14:textId="77777777" w:rsidR="00000000" w:rsidRDefault="00026F1C">
      <w:pPr>
        <w:pStyle w:val="a0"/>
        <w:rPr>
          <w:rFonts w:hint="cs"/>
          <w:rtl/>
        </w:rPr>
      </w:pPr>
    </w:p>
    <w:p w14:paraId="676919B8" w14:textId="77777777" w:rsidR="00000000" w:rsidRDefault="00026F1C">
      <w:pPr>
        <w:pStyle w:val="a0"/>
        <w:rPr>
          <w:rFonts w:hint="cs"/>
          <w:rtl/>
        </w:rPr>
      </w:pPr>
      <w:r>
        <w:rPr>
          <w:rFonts w:hint="cs"/>
          <w:rtl/>
        </w:rPr>
        <w:t>כמו כן, על-פי החוק על הבנק ליידע כל לווה שנמצא בפיגור תשלומי משכנתה בדבר האפשרות להגיש בקשה לאותה ועדה בין-משרדית שדיברתי עליה להקלה בהחזרי משכנתה. אם הלווה מגיש בקשה לוועדה, על הבנק לעכב את ההליכים נגדו עד לקבלת החלטה בוועדה. על-פי החוק, הוועדה חייבת לדו</w:t>
      </w:r>
      <w:r>
        <w:rPr>
          <w:rFonts w:hint="cs"/>
          <w:rtl/>
        </w:rPr>
        <w:t xml:space="preserve">ן בבקשה בתוך 60 יום. נוסף על כך, החוק מאפשר ללווה להגיש ערעור על החלטת הוועדה בתוך 15 יום מיום קבלת תשובת הוועדה הראשונה. </w:t>
      </w:r>
    </w:p>
    <w:p w14:paraId="460CA294" w14:textId="77777777" w:rsidR="00000000" w:rsidRDefault="00026F1C">
      <w:pPr>
        <w:pStyle w:val="a0"/>
        <w:ind w:firstLine="0"/>
        <w:rPr>
          <w:rFonts w:hint="cs"/>
          <w:rtl/>
        </w:rPr>
      </w:pPr>
    </w:p>
    <w:p w14:paraId="6DC5CF78" w14:textId="77777777" w:rsidR="00000000" w:rsidRDefault="00026F1C">
      <w:pPr>
        <w:pStyle w:val="a0"/>
        <w:rPr>
          <w:rFonts w:hint="cs"/>
          <w:rtl/>
        </w:rPr>
      </w:pPr>
      <w:r>
        <w:rPr>
          <w:rFonts w:hint="cs"/>
          <w:rtl/>
        </w:rPr>
        <w:t>אני מוכרח להגיד לכם, שבשנת 2003, לדוגמה, היו 5,500 פניות לוועדה; לכ-4,650 מהן, ל-85%, אישרה הוועדה הקלה כלשהי. אין לי כאן סולם ההקלו</w:t>
      </w:r>
      <w:r>
        <w:rPr>
          <w:rFonts w:hint="cs"/>
          <w:rtl/>
        </w:rPr>
        <w:t xml:space="preserve">ת שלפיו היא נהגה, בכל אופן היא עשתה זאת. </w:t>
      </w:r>
    </w:p>
    <w:p w14:paraId="58B52847" w14:textId="77777777" w:rsidR="00000000" w:rsidRDefault="00026F1C">
      <w:pPr>
        <w:pStyle w:val="a0"/>
        <w:rPr>
          <w:rFonts w:hint="cs"/>
          <w:rtl/>
        </w:rPr>
      </w:pPr>
    </w:p>
    <w:p w14:paraId="38D70509" w14:textId="77777777" w:rsidR="00000000" w:rsidRDefault="00026F1C">
      <w:pPr>
        <w:pStyle w:val="a0"/>
        <w:rPr>
          <w:rFonts w:hint="cs"/>
          <w:rtl/>
        </w:rPr>
      </w:pPr>
      <w:bookmarkStart w:id="816" w:name="FS000000474T10_12_2003_19_42_03"/>
      <w:bookmarkEnd w:id="816"/>
      <w:r>
        <w:rPr>
          <w:rFonts w:hint="cs"/>
          <w:rtl/>
        </w:rPr>
        <w:t>כאמור, לא ניתן לדעת מה הם הנתונים הנכונים לגבי אלה שפונו, אבל גם אם פונו פחות, זו בהחלט תופעה מטרידה. לבנקים למשכנתאות אין כל עניין לפרסם נתונים אלו, והנתון של 1,500 משפחות, זה נתון שמתגלגל, אבל אין לו חיזוקים עוב</w:t>
      </w:r>
      <w:r>
        <w:rPr>
          <w:rFonts w:hint="cs"/>
          <w:rtl/>
        </w:rPr>
        <w:t>דתיים חד-משמעיים.</w:t>
      </w:r>
    </w:p>
    <w:p w14:paraId="2BE8EA8F" w14:textId="77777777" w:rsidR="00000000" w:rsidRDefault="00026F1C">
      <w:pPr>
        <w:pStyle w:val="a0"/>
        <w:rPr>
          <w:rFonts w:hint="cs"/>
          <w:rtl/>
        </w:rPr>
      </w:pPr>
    </w:p>
    <w:p w14:paraId="217B43F2" w14:textId="77777777" w:rsidR="00000000" w:rsidRDefault="00026F1C">
      <w:pPr>
        <w:pStyle w:val="a0"/>
        <w:rPr>
          <w:rFonts w:hint="cs"/>
          <w:rtl/>
        </w:rPr>
      </w:pPr>
      <w:r>
        <w:rPr>
          <w:rFonts w:hint="cs"/>
          <w:rtl/>
        </w:rPr>
        <w:t xml:space="preserve">כדי לעמוד על היקף התופעה מינה שר הבינוי והשיכון צוות מקצועי שיעבוד בשיתוף עם משרד האוצר, יבדוק את הבעיה ויגיש המלצות לפעולה. במקביל פרסם המשרד מכרז למחקר שיבחן את ממדי התופעה, מאפייניה ודרך הטיפול, כדי שנתונים אלה יעמדו בפני הצוות בבואו </w:t>
      </w:r>
      <w:r>
        <w:rPr>
          <w:rFonts w:hint="cs"/>
          <w:rtl/>
        </w:rPr>
        <w:t>להעריך את החלופות השונות שיעלה.</w:t>
      </w:r>
    </w:p>
    <w:p w14:paraId="10EA6625" w14:textId="77777777" w:rsidR="00000000" w:rsidRDefault="00026F1C">
      <w:pPr>
        <w:pStyle w:val="a0"/>
        <w:rPr>
          <w:rFonts w:hint="cs"/>
          <w:rtl/>
        </w:rPr>
      </w:pPr>
    </w:p>
    <w:p w14:paraId="0B5D5B02" w14:textId="77777777" w:rsidR="00000000" w:rsidRDefault="00026F1C">
      <w:pPr>
        <w:pStyle w:val="a0"/>
        <w:rPr>
          <w:rFonts w:hint="cs"/>
          <w:rtl/>
        </w:rPr>
      </w:pPr>
      <w:r>
        <w:rPr>
          <w:rFonts w:hint="cs"/>
          <w:rtl/>
        </w:rPr>
        <w:t>אני גם בטוח, שבמידה רבה זה תלוי גם בבנקים שמהם לוקחים את ההלוואות, ואני בטוח שעמדתם בוועדה הבין-משרדית יש לה משמעות רבה, ובוודאי כולנו זוכרים את הסיפור עם מיליארד השקל, שאתה חזרת והעלית עכשיו.</w:t>
      </w:r>
    </w:p>
    <w:p w14:paraId="17790CBC" w14:textId="77777777" w:rsidR="00000000" w:rsidRDefault="00026F1C">
      <w:pPr>
        <w:pStyle w:val="a0"/>
        <w:ind w:firstLine="0"/>
        <w:rPr>
          <w:rFonts w:hint="cs"/>
          <w:rtl/>
        </w:rPr>
      </w:pPr>
    </w:p>
    <w:p w14:paraId="19EA33D5" w14:textId="77777777" w:rsidR="00000000" w:rsidRDefault="00026F1C">
      <w:pPr>
        <w:pStyle w:val="af0"/>
        <w:rPr>
          <w:rtl/>
        </w:rPr>
      </w:pPr>
      <w:r>
        <w:rPr>
          <w:rFonts w:hint="eastAsia"/>
          <w:rtl/>
        </w:rPr>
        <w:t>דני</w:t>
      </w:r>
      <w:r>
        <w:rPr>
          <w:rtl/>
        </w:rPr>
        <w:t xml:space="preserve"> יתום (העבודה-מימד):</w:t>
      </w:r>
    </w:p>
    <w:p w14:paraId="48D33A4F" w14:textId="77777777" w:rsidR="00000000" w:rsidRDefault="00026F1C">
      <w:pPr>
        <w:pStyle w:val="a0"/>
        <w:rPr>
          <w:rFonts w:hint="cs"/>
          <w:rtl/>
        </w:rPr>
      </w:pPr>
    </w:p>
    <w:p w14:paraId="6A70D0EC" w14:textId="77777777" w:rsidR="00000000" w:rsidRDefault="00026F1C">
      <w:pPr>
        <w:pStyle w:val="a0"/>
        <w:rPr>
          <w:rFonts w:hint="cs"/>
          <w:rtl/>
        </w:rPr>
      </w:pPr>
      <w:r>
        <w:rPr>
          <w:rFonts w:hint="cs"/>
          <w:rtl/>
        </w:rPr>
        <w:t>זה מ</w:t>
      </w:r>
      <w:r>
        <w:rPr>
          <w:rFonts w:hint="cs"/>
          <w:rtl/>
        </w:rPr>
        <w:t>יליארד רק לרבעון.</w:t>
      </w:r>
    </w:p>
    <w:p w14:paraId="050BE0FA" w14:textId="77777777" w:rsidR="00000000" w:rsidRDefault="00026F1C">
      <w:pPr>
        <w:pStyle w:val="a0"/>
        <w:rPr>
          <w:rFonts w:hint="cs"/>
          <w:rtl/>
        </w:rPr>
      </w:pPr>
    </w:p>
    <w:p w14:paraId="33C2983C" w14:textId="77777777" w:rsidR="00000000" w:rsidRDefault="00026F1C">
      <w:pPr>
        <w:pStyle w:val="-"/>
        <w:rPr>
          <w:rtl/>
        </w:rPr>
      </w:pPr>
      <w:bookmarkStart w:id="817" w:name="FS000000474T10_12_2003_19_46_19C"/>
      <w:bookmarkEnd w:id="817"/>
      <w:r>
        <w:rPr>
          <w:rtl/>
        </w:rPr>
        <w:t>השר גדעון עזרא:</w:t>
      </w:r>
    </w:p>
    <w:p w14:paraId="4B56FF3A" w14:textId="77777777" w:rsidR="00000000" w:rsidRDefault="00026F1C">
      <w:pPr>
        <w:pStyle w:val="a0"/>
        <w:rPr>
          <w:rtl/>
        </w:rPr>
      </w:pPr>
    </w:p>
    <w:p w14:paraId="638A2E35" w14:textId="77777777" w:rsidR="00000000" w:rsidRDefault="00026F1C">
      <w:pPr>
        <w:pStyle w:val="a0"/>
        <w:rPr>
          <w:rFonts w:hint="cs"/>
          <w:rtl/>
        </w:rPr>
      </w:pPr>
      <w:r>
        <w:rPr>
          <w:rFonts w:hint="cs"/>
          <w:rtl/>
        </w:rPr>
        <w:t xml:space="preserve">אני גם לא יודע, בסופו של דבר, כאשר אתה מפנה את האדם מהדירה, אם יש סיכויים שהבנק יראה יותר מהר כסף או פחות מהר כסף. בסוף אני לא יודע. </w:t>
      </w:r>
    </w:p>
    <w:p w14:paraId="471B94CD" w14:textId="77777777" w:rsidR="00000000" w:rsidRDefault="00026F1C">
      <w:pPr>
        <w:pStyle w:val="a0"/>
        <w:rPr>
          <w:rFonts w:hint="cs"/>
          <w:rtl/>
        </w:rPr>
      </w:pPr>
    </w:p>
    <w:p w14:paraId="08284562" w14:textId="77777777" w:rsidR="00000000" w:rsidRDefault="00026F1C">
      <w:pPr>
        <w:pStyle w:val="a0"/>
        <w:rPr>
          <w:rFonts w:hint="cs"/>
          <w:rtl/>
        </w:rPr>
      </w:pPr>
      <w:r>
        <w:rPr>
          <w:rFonts w:hint="cs"/>
          <w:rtl/>
        </w:rPr>
        <w:t>על כל פנים, אני חושב שבהחלט יש מקום לדון בעניין הזה, להעביר את הנושא לדיון בוועדת הכל</w:t>
      </w:r>
      <w:r>
        <w:rPr>
          <w:rFonts w:hint="cs"/>
          <w:rtl/>
        </w:rPr>
        <w:t>כלה. אפשר לקיים גם דיון במליאה, אבל אם אתה רוצה המלצות אופרטיביות, אני חושב שדיון בוועדה יתרום יותר. תודה.</w:t>
      </w:r>
    </w:p>
    <w:p w14:paraId="0BFA69F7" w14:textId="77777777" w:rsidR="00000000" w:rsidRDefault="00026F1C">
      <w:pPr>
        <w:pStyle w:val="a0"/>
        <w:rPr>
          <w:rFonts w:hint="cs"/>
          <w:rtl/>
        </w:rPr>
      </w:pPr>
    </w:p>
    <w:p w14:paraId="20BFE666" w14:textId="77777777" w:rsidR="00000000" w:rsidRDefault="00026F1C">
      <w:pPr>
        <w:pStyle w:val="af1"/>
        <w:rPr>
          <w:rtl/>
        </w:rPr>
      </w:pPr>
      <w:r>
        <w:rPr>
          <w:rtl/>
        </w:rPr>
        <w:t>היו"ר משה כחלון:</w:t>
      </w:r>
    </w:p>
    <w:p w14:paraId="7CF69D56" w14:textId="77777777" w:rsidR="00000000" w:rsidRDefault="00026F1C">
      <w:pPr>
        <w:pStyle w:val="a0"/>
        <w:rPr>
          <w:rtl/>
        </w:rPr>
      </w:pPr>
    </w:p>
    <w:p w14:paraId="1BFED49F" w14:textId="77777777" w:rsidR="00000000" w:rsidRDefault="00026F1C">
      <w:pPr>
        <w:pStyle w:val="a0"/>
        <w:rPr>
          <w:rFonts w:hint="cs"/>
          <w:rtl/>
        </w:rPr>
      </w:pPr>
      <w:r>
        <w:rPr>
          <w:rFonts w:hint="cs"/>
          <w:rtl/>
        </w:rPr>
        <w:t>תודה רבה. הצעה אחרת - חבר הכנסת איוב קרא אינו נוכח. חבר הכנסת עבד-אלמאלכ דהאמשה, בבקשה.</w:t>
      </w:r>
    </w:p>
    <w:p w14:paraId="1A2F8C4A" w14:textId="77777777" w:rsidR="00000000" w:rsidRDefault="00026F1C">
      <w:pPr>
        <w:pStyle w:val="a0"/>
        <w:rPr>
          <w:rFonts w:hint="cs"/>
          <w:rtl/>
        </w:rPr>
      </w:pPr>
    </w:p>
    <w:p w14:paraId="2D25B306" w14:textId="77777777" w:rsidR="00000000" w:rsidRDefault="00026F1C">
      <w:pPr>
        <w:pStyle w:val="a0"/>
        <w:rPr>
          <w:rFonts w:hint="cs"/>
          <w:rtl/>
        </w:rPr>
      </w:pPr>
      <w:r>
        <w:rPr>
          <w:rFonts w:hint="cs"/>
          <w:rtl/>
        </w:rPr>
        <w:t>אדוני השר, לגבי היקף התופעה, בוא נחליט שמ</w:t>
      </w:r>
      <w:r>
        <w:rPr>
          <w:rFonts w:hint="cs"/>
          <w:rtl/>
        </w:rPr>
        <w:t>שפחה אחת זה עולם ומלואו.</w:t>
      </w:r>
    </w:p>
    <w:p w14:paraId="1A51B33E" w14:textId="77777777" w:rsidR="00000000" w:rsidRDefault="00026F1C">
      <w:pPr>
        <w:pStyle w:val="a0"/>
        <w:rPr>
          <w:rFonts w:hint="cs"/>
          <w:rtl/>
        </w:rPr>
      </w:pPr>
    </w:p>
    <w:p w14:paraId="4B55FEA1" w14:textId="77777777" w:rsidR="00000000" w:rsidRDefault="00026F1C">
      <w:pPr>
        <w:pStyle w:val="af0"/>
        <w:rPr>
          <w:rtl/>
        </w:rPr>
      </w:pPr>
      <w:r>
        <w:rPr>
          <w:rFonts w:hint="eastAsia"/>
          <w:rtl/>
        </w:rPr>
        <w:t>השר</w:t>
      </w:r>
      <w:r>
        <w:rPr>
          <w:rtl/>
        </w:rPr>
        <w:t xml:space="preserve"> גדעון עזרא:</w:t>
      </w:r>
    </w:p>
    <w:p w14:paraId="3D164DAA" w14:textId="77777777" w:rsidR="00000000" w:rsidRDefault="00026F1C">
      <w:pPr>
        <w:pStyle w:val="a0"/>
        <w:rPr>
          <w:rFonts w:hint="cs"/>
          <w:rtl/>
        </w:rPr>
      </w:pPr>
    </w:p>
    <w:p w14:paraId="1BAE512C" w14:textId="77777777" w:rsidR="00000000" w:rsidRDefault="00026F1C">
      <w:pPr>
        <w:pStyle w:val="a0"/>
        <w:rPr>
          <w:rFonts w:hint="cs"/>
          <w:rtl/>
        </w:rPr>
      </w:pPr>
      <w:r>
        <w:rPr>
          <w:rFonts w:hint="cs"/>
          <w:rtl/>
        </w:rPr>
        <w:t>אמרתי את זה.</w:t>
      </w:r>
    </w:p>
    <w:p w14:paraId="096CB35E" w14:textId="77777777" w:rsidR="00000000" w:rsidRDefault="00026F1C">
      <w:pPr>
        <w:pStyle w:val="a0"/>
        <w:rPr>
          <w:rFonts w:hint="cs"/>
          <w:rtl/>
        </w:rPr>
      </w:pPr>
    </w:p>
    <w:p w14:paraId="2A29E156" w14:textId="77777777" w:rsidR="00000000" w:rsidRDefault="00026F1C">
      <w:pPr>
        <w:pStyle w:val="a"/>
        <w:rPr>
          <w:rtl/>
        </w:rPr>
      </w:pPr>
      <w:bookmarkStart w:id="818" w:name="FS000000550T10_12_2003_19_50_42"/>
      <w:bookmarkStart w:id="819" w:name="_Toc70328465"/>
      <w:bookmarkEnd w:id="818"/>
      <w:r>
        <w:rPr>
          <w:rFonts w:hint="eastAsia"/>
          <w:rtl/>
        </w:rPr>
        <w:t>עבד</w:t>
      </w:r>
      <w:r>
        <w:rPr>
          <w:rtl/>
        </w:rPr>
        <w:t>-אלמאלכ דהאמשה (רע"ם):</w:t>
      </w:r>
      <w:bookmarkEnd w:id="819"/>
    </w:p>
    <w:p w14:paraId="23B65EF6" w14:textId="77777777" w:rsidR="00000000" w:rsidRDefault="00026F1C">
      <w:pPr>
        <w:pStyle w:val="a0"/>
        <w:rPr>
          <w:rFonts w:hint="cs"/>
          <w:rtl/>
        </w:rPr>
      </w:pPr>
    </w:p>
    <w:p w14:paraId="2665B81E" w14:textId="77777777" w:rsidR="00000000" w:rsidRDefault="00026F1C">
      <w:pPr>
        <w:pStyle w:val="a0"/>
        <w:rPr>
          <w:rFonts w:hint="cs"/>
          <w:rtl/>
        </w:rPr>
      </w:pPr>
      <w:r>
        <w:rPr>
          <w:rFonts w:hint="cs"/>
          <w:rtl/>
        </w:rPr>
        <w:t>כבוד היושב-ראש, מכובדי השר, חברי חברי הכנסת, אני לא אדבר על המשכנתאות, אף שכואב לי על אלה שקיבלו. כאב לי יותר על אלה שלא יכלו לקבל משכנתאות, וכנראה עכשיו הם גם לא חייבים לצ</w:t>
      </w:r>
      <w:r>
        <w:rPr>
          <w:rFonts w:hint="cs"/>
          <w:rtl/>
        </w:rPr>
        <w:t xml:space="preserve">את מאיזה סידור שמצאו לעצמם. חצי נחמה. </w:t>
      </w:r>
    </w:p>
    <w:p w14:paraId="27552BF2" w14:textId="77777777" w:rsidR="00000000" w:rsidRDefault="00026F1C">
      <w:pPr>
        <w:pStyle w:val="a0"/>
        <w:rPr>
          <w:rFonts w:hint="cs"/>
          <w:rtl/>
        </w:rPr>
      </w:pPr>
    </w:p>
    <w:p w14:paraId="09839C9D" w14:textId="77777777" w:rsidR="00000000" w:rsidRDefault="00026F1C">
      <w:pPr>
        <w:pStyle w:val="a0"/>
        <w:rPr>
          <w:rFonts w:hint="cs"/>
          <w:rtl/>
        </w:rPr>
      </w:pPr>
      <w:r>
        <w:rPr>
          <w:rFonts w:hint="cs"/>
          <w:rtl/>
        </w:rPr>
        <w:t>אני רוצה יותר לדבר על הנושא הקודם, שלא יצא לי לדבר בו, בעניין של רשות השידור. העניין של רשות השידור כואב שבעתיים מכל מה שעלה כאן. הרשות הזאת מחייבת את האזרחים, גם חולים, גם מתים, גם מהגרים, גם לא נמצאים, ככה - לפי אנ</w:t>
      </w:r>
      <w:r>
        <w:rPr>
          <w:rFonts w:hint="cs"/>
          <w:rtl/>
        </w:rPr>
        <w:t xml:space="preserve">י לא יודע מה, לפי המחשב כנראה - כל אחד שבע שנים אחורה. יוצאים למגזר הערבי לגבות את החובות האלה בעיקולי מכוניות וכל מה שבא ליד. </w:t>
      </w:r>
    </w:p>
    <w:p w14:paraId="191BE145" w14:textId="77777777" w:rsidR="00000000" w:rsidRDefault="00026F1C">
      <w:pPr>
        <w:pStyle w:val="a0"/>
        <w:rPr>
          <w:rFonts w:hint="cs"/>
          <w:rtl/>
        </w:rPr>
      </w:pPr>
    </w:p>
    <w:p w14:paraId="5D9DCA50" w14:textId="77777777" w:rsidR="00000000" w:rsidRDefault="00026F1C">
      <w:pPr>
        <w:pStyle w:val="a0"/>
        <w:rPr>
          <w:rFonts w:hint="cs"/>
          <w:rtl/>
        </w:rPr>
      </w:pPr>
      <w:r>
        <w:rPr>
          <w:rFonts w:hint="cs"/>
          <w:rtl/>
        </w:rPr>
        <w:t>אני הייתי שואל איזו הצדקה יש לגבות חובות כאשר לאנשים אין מקלטי טלוויזיה, או לא רואים את הערוץ ראשון, או לא רוצים לראות אותו בכל</w:t>
      </w:r>
      <w:r>
        <w:rPr>
          <w:rFonts w:hint="cs"/>
          <w:rtl/>
        </w:rPr>
        <w:t>ל, או לא רואים אותו כל השנים. את העניין הזה חייבים לתקן. אם בכלל יש הצדקה לאגרה הזאת, אז שתהיה אגרה מותנית בשימוש. יש מאות ערוצים היום. יש ערוץ שני והפרטה - למה צריך לחייב את האזרחים, ככה "בליינד" בחוק, לשלם לרשות השידור, כאשר המצב שלה בכי רע ואנשים לא רוא</w:t>
      </w:r>
      <w:r>
        <w:rPr>
          <w:rFonts w:hint="cs"/>
          <w:rtl/>
        </w:rPr>
        <w:t>ים את התוכניות שלה?</w:t>
      </w:r>
    </w:p>
    <w:p w14:paraId="09674C63" w14:textId="77777777" w:rsidR="00000000" w:rsidRDefault="00026F1C">
      <w:pPr>
        <w:pStyle w:val="a0"/>
        <w:rPr>
          <w:rFonts w:hint="cs"/>
          <w:rtl/>
        </w:rPr>
      </w:pPr>
    </w:p>
    <w:p w14:paraId="5AEA25F7" w14:textId="77777777" w:rsidR="00000000" w:rsidRDefault="00026F1C">
      <w:pPr>
        <w:pStyle w:val="a0"/>
        <w:rPr>
          <w:rFonts w:hint="cs"/>
          <w:rtl/>
        </w:rPr>
      </w:pPr>
      <w:r>
        <w:rPr>
          <w:rFonts w:hint="cs"/>
          <w:rtl/>
        </w:rPr>
        <w:t>מלה אחרונה בנושא. הערוץ הראשון של הטלוויזיה איננו משדר מלה אחת בערבית, וכל האזרחים הערבים חייבים לערוץ הזה אגרה נטו, כל יום. איך אפשר להסתדר בעניין הזה? תודה רבה.</w:t>
      </w:r>
    </w:p>
    <w:p w14:paraId="63BF50D1" w14:textId="77777777" w:rsidR="00000000" w:rsidRDefault="00026F1C">
      <w:pPr>
        <w:pStyle w:val="a0"/>
        <w:rPr>
          <w:rFonts w:cs="David" w:hint="cs"/>
          <w:rtl/>
        </w:rPr>
      </w:pPr>
    </w:p>
    <w:p w14:paraId="3D8C44D5" w14:textId="77777777" w:rsidR="00000000" w:rsidRDefault="00026F1C">
      <w:pPr>
        <w:pStyle w:val="af1"/>
        <w:rPr>
          <w:rtl/>
        </w:rPr>
      </w:pPr>
      <w:r>
        <w:rPr>
          <w:rtl/>
        </w:rPr>
        <w:t>היו"ר משה כחלון:</w:t>
      </w:r>
    </w:p>
    <w:p w14:paraId="4939703A" w14:textId="77777777" w:rsidR="00000000" w:rsidRDefault="00026F1C">
      <w:pPr>
        <w:pStyle w:val="a0"/>
        <w:rPr>
          <w:rtl/>
        </w:rPr>
      </w:pPr>
    </w:p>
    <w:p w14:paraId="3B933A89" w14:textId="77777777" w:rsidR="00000000" w:rsidRDefault="00026F1C">
      <w:pPr>
        <w:pStyle w:val="a0"/>
        <w:rPr>
          <w:rFonts w:hint="cs"/>
          <w:rtl/>
        </w:rPr>
      </w:pPr>
      <w:r>
        <w:rPr>
          <w:rFonts w:hint="cs"/>
          <w:rtl/>
        </w:rPr>
        <w:t xml:space="preserve">תודה רבה, חבר הכנסת דהאמשה. חבר הכנסת איוב קרא, הצעה </w:t>
      </w:r>
      <w:r>
        <w:rPr>
          <w:rFonts w:hint="cs"/>
          <w:rtl/>
        </w:rPr>
        <w:t>אחרת, לפנים משורת הדין, אבל באישור. דקה, כמובן.</w:t>
      </w:r>
    </w:p>
    <w:p w14:paraId="1A396EF7" w14:textId="77777777" w:rsidR="00000000" w:rsidRDefault="00026F1C">
      <w:pPr>
        <w:pStyle w:val="a0"/>
        <w:rPr>
          <w:rFonts w:hint="cs"/>
          <w:rtl/>
        </w:rPr>
      </w:pPr>
    </w:p>
    <w:p w14:paraId="2862C15D" w14:textId="77777777" w:rsidR="00000000" w:rsidRDefault="00026F1C">
      <w:pPr>
        <w:pStyle w:val="a"/>
        <w:rPr>
          <w:rtl/>
        </w:rPr>
      </w:pPr>
      <w:bookmarkStart w:id="820" w:name="FS000000475T10_12_2003_19_59_32"/>
      <w:bookmarkStart w:id="821" w:name="_Toc70328466"/>
      <w:bookmarkEnd w:id="820"/>
      <w:r>
        <w:rPr>
          <w:rFonts w:hint="eastAsia"/>
          <w:rtl/>
        </w:rPr>
        <w:t>איוב</w:t>
      </w:r>
      <w:r>
        <w:rPr>
          <w:rtl/>
        </w:rPr>
        <w:t xml:space="preserve"> קרא (הליכוד):</w:t>
      </w:r>
      <w:bookmarkEnd w:id="821"/>
    </w:p>
    <w:p w14:paraId="6FA0D922" w14:textId="77777777" w:rsidR="00000000" w:rsidRDefault="00026F1C">
      <w:pPr>
        <w:pStyle w:val="a0"/>
        <w:rPr>
          <w:rFonts w:hint="cs"/>
          <w:rtl/>
        </w:rPr>
      </w:pPr>
    </w:p>
    <w:p w14:paraId="08B6F114" w14:textId="77777777" w:rsidR="00000000" w:rsidRDefault="00026F1C">
      <w:pPr>
        <w:pStyle w:val="a0"/>
        <w:rPr>
          <w:rFonts w:hint="cs"/>
          <w:rtl/>
        </w:rPr>
      </w:pPr>
      <w:r>
        <w:rPr>
          <w:rFonts w:hint="cs"/>
          <w:rtl/>
        </w:rPr>
        <w:t>אדוני היושב-ראש, כנסת נכבדה, אני חושב שעניין המשכנתאות חייב להיגמר בצורה אחרת. אני חושב שההטבות צריכות להיות בהתאם למרחק מהמרכז. כי אם יימשכו המגמות של שוויון  של המשכנתאות בכל הארץ - אנש</w:t>
      </w:r>
      <w:r>
        <w:rPr>
          <w:rFonts w:hint="cs"/>
          <w:rtl/>
        </w:rPr>
        <w:t>ים אין להם מקומות עבודה, אז יבואו לאזור המרכז, ואז ננהל מדינה בשתי גדות לירקון. צריך לתת העדפה מתקנת, וגם את ההטבות לפריפריה, לגליל, לנגב, לאזור קריי</w:t>
      </w:r>
      <w:r>
        <w:rPr>
          <w:rFonts w:hint="eastAsia"/>
          <w:rtl/>
        </w:rPr>
        <w:t>ת</w:t>
      </w:r>
      <w:r>
        <w:rPr>
          <w:rFonts w:hint="cs"/>
          <w:rtl/>
        </w:rPr>
        <w:t xml:space="preserve">-שמונה, לאזור כפרי הדרוזים. אלה אזורים שמחייבים הטבות, ואנחנו חייבים לחלק את זה כמו שצריך, אחרת  נחטיא את </w:t>
      </w:r>
      <w:r>
        <w:rPr>
          <w:rFonts w:hint="cs"/>
          <w:rtl/>
        </w:rPr>
        <w:t>מטרה, החלשים ייחלשו יותר והחזקים יתחזקו יותר.</w:t>
      </w:r>
    </w:p>
    <w:p w14:paraId="6D4B4C54" w14:textId="77777777" w:rsidR="00000000" w:rsidRDefault="00026F1C">
      <w:pPr>
        <w:pStyle w:val="af1"/>
        <w:rPr>
          <w:rtl/>
        </w:rPr>
      </w:pPr>
    </w:p>
    <w:p w14:paraId="7CBC17F7" w14:textId="77777777" w:rsidR="00000000" w:rsidRDefault="00026F1C">
      <w:pPr>
        <w:pStyle w:val="af1"/>
        <w:rPr>
          <w:rtl/>
        </w:rPr>
      </w:pPr>
      <w:r>
        <w:rPr>
          <w:rtl/>
        </w:rPr>
        <w:t>היו"ר משה כחלון:</w:t>
      </w:r>
    </w:p>
    <w:p w14:paraId="56F05CD5" w14:textId="77777777" w:rsidR="00000000" w:rsidRDefault="00026F1C">
      <w:pPr>
        <w:pStyle w:val="a0"/>
        <w:rPr>
          <w:rtl/>
        </w:rPr>
      </w:pPr>
    </w:p>
    <w:p w14:paraId="5E264C31" w14:textId="77777777" w:rsidR="00000000" w:rsidRDefault="00026F1C">
      <w:pPr>
        <w:pStyle w:val="a0"/>
        <w:rPr>
          <w:rFonts w:hint="cs"/>
          <w:rtl/>
        </w:rPr>
      </w:pPr>
      <w:r>
        <w:rPr>
          <w:rFonts w:hint="cs"/>
          <w:rtl/>
        </w:rPr>
        <w:t>תודה רבה. מלת הקסם - פרוגרסיביות. אנחנו עוברים להצבעה.</w:t>
      </w:r>
    </w:p>
    <w:p w14:paraId="7E45D474" w14:textId="77777777" w:rsidR="00000000" w:rsidRDefault="00026F1C">
      <w:pPr>
        <w:pStyle w:val="a0"/>
        <w:rPr>
          <w:rFonts w:hint="cs"/>
          <w:rtl/>
        </w:rPr>
      </w:pPr>
    </w:p>
    <w:p w14:paraId="57F4727B" w14:textId="77777777" w:rsidR="00000000" w:rsidRDefault="00026F1C">
      <w:pPr>
        <w:pStyle w:val="af0"/>
        <w:rPr>
          <w:rtl/>
        </w:rPr>
      </w:pPr>
      <w:r>
        <w:rPr>
          <w:rFonts w:hint="eastAsia"/>
          <w:rtl/>
        </w:rPr>
        <w:t>עסאם</w:t>
      </w:r>
      <w:r>
        <w:rPr>
          <w:rtl/>
        </w:rPr>
        <w:t xml:space="preserve"> מח'ול (חד"ש-תע"ל):</w:t>
      </w:r>
    </w:p>
    <w:p w14:paraId="57D8BAC3" w14:textId="77777777" w:rsidR="00000000" w:rsidRDefault="00026F1C">
      <w:pPr>
        <w:pStyle w:val="a0"/>
        <w:rPr>
          <w:rFonts w:hint="cs"/>
          <w:rtl/>
        </w:rPr>
      </w:pPr>
    </w:p>
    <w:p w14:paraId="3081C220" w14:textId="77777777" w:rsidR="00000000" w:rsidRDefault="00026F1C">
      <w:pPr>
        <w:pStyle w:val="a0"/>
        <w:rPr>
          <w:rFonts w:hint="cs"/>
          <w:rtl/>
        </w:rPr>
      </w:pPr>
      <w:r>
        <w:rPr>
          <w:rFonts w:hint="cs"/>
          <w:rtl/>
        </w:rPr>
        <w:t>יש עוד בקשה.</w:t>
      </w:r>
    </w:p>
    <w:p w14:paraId="7D01260E" w14:textId="77777777" w:rsidR="00000000" w:rsidRDefault="00026F1C">
      <w:pPr>
        <w:pStyle w:val="a0"/>
        <w:rPr>
          <w:rFonts w:hint="cs"/>
          <w:rtl/>
        </w:rPr>
      </w:pPr>
    </w:p>
    <w:p w14:paraId="301DDE86" w14:textId="77777777" w:rsidR="00000000" w:rsidRDefault="00026F1C">
      <w:pPr>
        <w:pStyle w:val="af1"/>
        <w:rPr>
          <w:rtl/>
        </w:rPr>
      </w:pPr>
      <w:r>
        <w:rPr>
          <w:rtl/>
        </w:rPr>
        <w:t>היו"ר משה כחלון:</w:t>
      </w:r>
    </w:p>
    <w:p w14:paraId="04EE82D7" w14:textId="77777777" w:rsidR="00000000" w:rsidRDefault="00026F1C">
      <w:pPr>
        <w:pStyle w:val="a0"/>
        <w:rPr>
          <w:rtl/>
        </w:rPr>
      </w:pPr>
    </w:p>
    <w:p w14:paraId="4D1E2282" w14:textId="77777777" w:rsidR="00000000" w:rsidRDefault="00026F1C">
      <w:pPr>
        <w:pStyle w:val="a0"/>
        <w:rPr>
          <w:rFonts w:hint="cs"/>
          <w:rtl/>
        </w:rPr>
      </w:pPr>
      <w:r>
        <w:rPr>
          <w:rFonts w:hint="cs"/>
          <w:rtl/>
        </w:rPr>
        <w:t>לא. אם השר היה מבקש דיון במליאה, היו שלוש. היו רק שני דוברים. אני מוכן לבדוק א</w:t>
      </w:r>
      <w:r>
        <w:rPr>
          <w:rFonts w:hint="cs"/>
          <w:rtl/>
        </w:rPr>
        <w:t xml:space="preserve">ת זה פעם נוספת. מי שדיברו הם חברת הכנסת מרינה סולודקין וחבר הכנסת יתום. על כל אחד יש הצעה אחרת. לא יכול להיות שאתה - - - </w:t>
      </w:r>
    </w:p>
    <w:p w14:paraId="181EBC1B" w14:textId="77777777" w:rsidR="00000000" w:rsidRDefault="00026F1C">
      <w:pPr>
        <w:pStyle w:val="a0"/>
        <w:rPr>
          <w:rFonts w:hint="cs"/>
          <w:rtl/>
        </w:rPr>
      </w:pPr>
    </w:p>
    <w:p w14:paraId="6E231A58" w14:textId="77777777" w:rsidR="00000000" w:rsidRDefault="00026F1C">
      <w:pPr>
        <w:pStyle w:val="af0"/>
        <w:rPr>
          <w:rtl/>
        </w:rPr>
      </w:pPr>
      <w:r>
        <w:rPr>
          <w:rFonts w:hint="eastAsia"/>
          <w:rtl/>
        </w:rPr>
        <w:t>עסאם</w:t>
      </w:r>
      <w:r>
        <w:rPr>
          <w:rtl/>
        </w:rPr>
        <w:t xml:space="preserve"> מח'ול (חד"ש-תע"ל):</w:t>
      </w:r>
    </w:p>
    <w:p w14:paraId="53B68732" w14:textId="77777777" w:rsidR="00000000" w:rsidRDefault="00026F1C">
      <w:pPr>
        <w:pStyle w:val="a0"/>
        <w:rPr>
          <w:rFonts w:hint="cs"/>
          <w:rtl/>
        </w:rPr>
      </w:pPr>
    </w:p>
    <w:p w14:paraId="1C6D724A" w14:textId="77777777" w:rsidR="00000000" w:rsidRDefault="00026F1C">
      <w:pPr>
        <w:pStyle w:val="a0"/>
        <w:rPr>
          <w:rFonts w:hint="cs"/>
          <w:rtl/>
        </w:rPr>
      </w:pPr>
      <w:r>
        <w:rPr>
          <w:rFonts w:hint="cs"/>
          <w:rtl/>
        </w:rPr>
        <w:t>- - - הפסיד תורות.</w:t>
      </w:r>
    </w:p>
    <w:p w14:paraId="2DC654A7" w14:textId="77777777" w:rsidR="00000000" w:rsidRDefault="00026F1C">
      <w:pPr>
        <w:pStyle w:val="a0"/>
        <w:rPr>
          <w:rFonts w:hint="cs"/>
          <w:rtl/>
        </w:rPr>
      </w:pPr>
    </w:p>
    <w:p w14:paraId="2CAA675B" w14:textId="77777777" w:rsidR="00000000" w:rsidRDefault="00026F1C">
      <w:pPr>
        <w:pStyle w:val="af1"/>
        <w:rPr>
          <w:rtl/>
        </w:rPr>
      </w:pPr>
      <w:r>
        <w:rPr>
          <w:rtl/>
        </w:rPr>
        <w:t>היו"ר משה כחלון:</w:t>
      </w:r>
    </w:p>
    <w:p w14:paraId="204BDBFC" w14:textId="77777777" w:rsidR="00000000" w:rsidRDefault="00026F1C">
      <w:pPr>
        <w:pStyle w:val="a0"/>
        <w:rPr>
          <w:rtl/>
        </w:rPr>
      </w:pPr>
    </w:p>
    <w:p w14:paraId="194328CB" w14:textId="77777777" w:rsidR="00000000" w:rsidRDefault="00026F1C">
      <w:pPr>
        <w:pStyle w:val="a0"/>
        <w:rPr>
          <w:rFonts w:hint="cs"/>
          <w:rtl/>
        </w:rPr>
      </w:pPr>
      <w:r>
        <w:rPr>
          <w:rFonts w:hint="cs"/>
          <w:rtl/>
        </w:rPr>
        <w:t>סליחה, אנחנו עוברים להצבעה. תודה רבה. בעד, זה ועדה, נגד, זה הסרה. בבקש</w:t>
      </w:r>
      <w:r>
        <w:rPr>
          <w:rFonts w:hint="cs"/>
          <w:rtl/>
        </w:rPr>
        <w:t>ה. השר הציע ועדה, ועדת הכלכלה.</w:t>
      </w:r>
    </w:p>
    <w:p w14:paraId="4080A9D8" w14:textId="77777777" w:rsidR="00000000" w:rsidRDefault="00026F1C">
      <w:pPr>
        <w:pStyle w:val="a0"/>
        <w:rPr>
          <w:rtl/>
        </w:rPr>
      </w:pPr>
    </w:p>
    <w:p w14:paraId="2300A2DB" w14:textId="77777777" w:rsidR="00000000" w:rsidRDefault="00026F1C">
      <w:pPr>
        <w:pStyle w:val="ab"/>
        <w:bidi/>
        <w:rPr>
          <w:rFonts w:hint="cs"/>
          <w:rtl/>
        </w:rPr>
      </w:pPr>
      <w:r>
        <w:rPr>
          <w:rFonts w:hint="cs"/>
          <w:rtl/>
        </w:rPr>
        <w:t xml:space="preserve">הצבעה </w:t>
      </w:r>
    </w:p>
    <w:p w14:paraId="6A7467CC" w14:textId="77777777" w:rsidR="00000000" w:rsidRDefault="00026F1C">
      <w:pPr>
        <w:pStyle w:val="a0"/>
        <w:rPr>
          <w:rFonts w:hint="cs"/>
          <w:rtl/>
        </w:rPr>
      </w:pPr>
    </w:p>
    <w:p w14:paraId="0EBEFED0" w14:textId="77777777" w:rsidR="00000000" w:rsidRDefault="00026F1C">
      <w:pPr>
        <w:pStyle w:val="ac"/>
        <w:bidi/>
        <w:rPr>
          <w:rFonts w:hint="cs"/>
          <w:rtl/>
        </w:rPr>
      </w:pPr>
      <w:r>
        <w:rPr>
          <w:rFonts w:hint="cs"/>
          <w:rtl/>
        </w:rPr>
        <w:t xml:space="preserve">בעד ההצעה להעביר את הנושא לוועדה - 11 </w:t>
      </w:r>
    </w:p>
    <w:p w14:paraId="50423526" w14:textId="77777777" w:rsidR="00000000" w:rsidRDefault="00026F1C">
      <w:pPr>
        <w:pStyle w:val="ac"/>
        <w:bidi/>
        <w:rPr>
          <w:rFonts w:hint="cs"/>
          <w:rtl/>
        </w:rPr>
      </w:pPr>
      <w:r>
        <w:rPr>
          <w:rFonts w:hint="cs"/>
          <w:rtl/>
        </w:rPr>
        <w:t>בעד ההצעה שלא לכלול את הנושא בסדר-היום - אין</w:t>
      </w:r>
    </w:p>
    <w:p w14:paraId="16FDC681" w14:textId="77777777" w:rsidR="00000000" w:rsidRDefault="00026F1C">
      <w:pPr>
        <w:pStyle w:val="ac"/>
        <w:bidi/>
        <w:rPr>
          <w:rFonts w:hint="cs"/>
          <w:rtl/>
        </w:rPr>
      </w:pPr>
      <w:r>
        <w:rPr>
          <w:rFonts w:hint="cs"/>
          <w:rtl/>
        </w:rPr>
        <w:t>נמנעים - אין</w:t>
      </w:r>
    </w:p>
    <w:p w14:paraId="20B4F238" w14:textId="77777777" w:rsidR="00000000" w:rsidRDefault="00026F1C">
      <w:pPr>
        <w:pStyle w:val="ad"/>
        <w:bidi/>
        <w:rPr>
          <w:rtl/>
        </w:rPr>
      </w:pPr>
      <w:r>
        <w:rPr>
          <w:rFonts w:hint="cs"/>
          <w:rtl/>
        </w:rPr>
        <w:t>ההצעה להעביר את הנושא לוועדת הכלכלה נתקבלה.</w:t>
      </w:r>
    </w:p>
    <w:p w14:paraId="58BD2064" w14:textId="77777777" w:rsidR="00000000" w:rsidRDefault="00026F1C">
      <w:pPr>
        <w:rPr>
          <w:rtl/>
        </w:rPr>
      </w:pPr>
    </w:p>
    <w:p w14:paraId="6A907232" w14:textId="77777777" w:rsidR="00000000" w:rsidRDefault="00026F1C">
      <w:pPr>
        <w:pStyle w:val="af1"/>
        <w:rPr>
          <w:rtl/>
        </w:rPr>
      </w:pPr>
      <w:r>
        <w:rPr>
          <w:rFonts w:hint="cs"/>
          <w:rtl/>
        </w:rPr>
        <w:t xml:space="preserve"> </w:t>
      </w:r>
      <w:r>
        <w:rPr>
          <w:rFonts w:hint="eastAsia"/>
          <w:rtl/>
        </w:rPr>
        <w:t>היו</w:t>
      </w:r>
      <w:r>
        <w:rPr>
          <w:rtl/>
        </w:rPr>
        <w:t>"ר משה כחלון:</w:t>
      </w:r>
    </w:p>
    <w:p w14:paraId="4279C826" w14:textId="77777777" w:rsidR="00000000" w:rsidRDefault="00026F1C">
      <w:pPr>
        <w:pStyle w:val="a0"/>
        <w:rPr>
          <w:rtl/>
        </w:rPr>
      </w:pPr>
    </w:p>
    <w:p w14:paraId="5500276E" w14:textId="77777777" w:rsidR="00000000" w:rsidRDefault="00026F1C">
      <w:pPr>
        <w:pStyle w:val="a0"/>
        <w:rPr>
          <w:rFonts w:hint="cs"/>
          <w:rtl/>
        </w:rPr>
      </w:pPr>
      <w:r>
        <w:rPr>
          <w:rFonts w:hint="cs"/>
          <w:rtl/>
        </w:rPr>
        <w:t>11 בעד, אין נגד. הנושא יעבור לדיון בוועדת הכלכלה. אנחנו</w:t>
      </w:r>
      <w:r>
        <w:rPr>
          <w:rFonts w:hint="cs"/>
          <w:rtl/>
        </w:rPr>
        <w:t xml:space="preserve"> ממשיכים בסדר-היום. </w:t>
      </w:r>
    </w:p>
    <w:p w14:paraId="01F587B3" w14:textId="77777777" w:rsidR="00000000" w:rsidRDefault="00026F1C">
      <w:pPr>
        <w:pStyle w:val="a0"/>
        <w:rPr>
          <w:rFonts w:hint="cs"/>
          <w:rtl/>
        </w:rPr>
      </w:pPr>
    </w:p>
    <w:p w14:paraId="43637E3F" w14:textId="77777777" w:rsidR="00000000" w:rsidRDefault="00026F1C">
      <w:pPr>
        <w:pStyle w:val="a2"/>
        <w:rPr>
          <w:rtl/>
        </w:rPr>
      </w:pPr>
    </w:p>
    <w:p w14:paraId="5AEF14C6" w14:textId="77777777" w:rsidR="00000000" w:rsidRDefault="00026F1C">
      <w:pPr>
        <w:pStyle w:val="a2"/>
        <w:rPr>
          <w:rFonts w:hint="cs"/>
          <w:rtl/>
        </w:rPr>
      </w:pPr>
      <w:bookmarkStart w:id="822" w:name="CS18886FI0018886T10_12_2003_20_12_45"/>
      <w:bookmarkStart w:id="823" w:name="_Toc70328467"/>
      <w:bookmarkEnd w:id="822"/>
      <w:r>
        <w:rPr>
          <w:rtl/>
        </w:rPr>
        <w:t>הצעה לסדר-היום</w:t>
      </w:r>
      <w:bookmarkEnd w:id="823"/>
      <w:r>
        <w:rPr>
          <w:rtl/>
        </w:rPr>
        <w:t xml:space="preserve"> </w:t>
      </w:r>
    </w:p>
    <w:p w14:paraId="20FCD144" w14:textId="77777777" w:rsidR="00000000" w:rsidRDefault="00026F1C">
      <w:pPr>
        <w:pStyle w:val="a2"/>
        <w:rPr>
          <w:rFonts w:hint="cs"/>
          <w:rtl/>
        </w:rPr>
      </w:pPr>
      <w:bookmarkStart w:id="824" w:name="_Toc70328468"/>
      <w:r>
        <w:rPr>
          <w:rtl/>
        </w:rPr>
        <w:t>החלט</w:t>
      </w:r>
      <w:r>
        <w:rPr>
          <w:rFonts w:hint="cs"/>
          <w:rtl/>
        </w:rPr>
        <w:t>ת</w:t>
      </w:r>
      <w:r>
        <w:rPr>
          <w:rtl/>
        </w:rPr>
        <w:t xml:space="preserve"> עצרת האו"ם להעביר את סוגיית </w:t>
      </w:r>
      <w:r>
        <w:rPr>
          <w:rFonts w:hint="cs"/>
          <w:rtl/>
        </w:rPr>
        <w:br/>
      </w:r>
      <w:r>
        <w:rPr>
          <w:rtl/>
        </w:rPr>
        <w:t>גדר ההפרדה לבית</w:t>
      </w:r>
      <w:r>
        <w:rPr>
          <w:rFonts w:hint="cs"/>
          <w:rtl/>
        </w:rPr>
        <w:t>-</w:t>
      </w:r>
      <w:r>
        <w:rPr>
          <w:rtl/>
        </w:rPr>
        <w:t xml:space="preserve">הדין </w:t>
      </w:r>
      <w:r>
        <w:rPr>
          <w:rFonts w:hint="cs"/>
          <w:rtl/>
        </w:rPr>
        <w:t xml:space="preserve">הבין-לאומי </w:t>
      </w:r>
      <w:r>
        <w:rPr>
          <w:rtl/>
        </w:rPr>
        <w:t>בהאג</w:t>
      </w:r>
      <w:bookmarkEnd w:id="824"/>
    </w:p>
    <w:p w14:paraId="1DF4CF4F" w14:textId="77777777" w:rsidR="00000000" w:rsidRDefault="00026F1C">
      <w:pPr>
        <w:pStyle w:val="a0"/>
        <w:rPr>
          <w:rFonts w:hint="cs"/>
          <w:rtl/>
        </w:rPr>
      </w:pPr>
    </w:p>
    <w:p w14:paraId="53C1C69D" w14:textId="77777777" w:rsidR="00000000" w:rsidRDefault="00026F1C">
      <w:pPr>
        <w:pStyle w:val="a0"/>
        <w:rPr>
          <w:rFonts w:hint="cs"/>
          <w:rtl/>
        </w:rPr>
      </w:pPr>
    </w:p>
    <w:p w14:paraId="4BED68B9" w14:textId="77777777" w:rsidR="00000000" w:rsidRDefault="00026F1C">
      <w:pPr>
        <w:pStyle w:val="af1"/>
        <w:rPr>
          <w:rtl/>
        </w:rPr>
      </w:pPr>
      <w:bookmarkStart w:id="825" w:name="FS000001068T10_12_2003_20_13_32"/>
      <w:bookmarkEnd w:id="825"/>
      <w:r>
        <w:rPr>
          <w:rtl/>
        </w:rPr>
        <w:t>היו"ר משה כחלון:</w:t>
      </w:r>
    </w:p>
    <w:p w14:paraId="6DD76C6D" w14:textId="77777777" w:rsidR="00000000" w:rsidRDefault="00026F1C">
      <w:pPr>
        <w:pStyle w:val="a0"/>
        <w:rPr>
          <w:rtl/>
        </w:rPr>
      </w:pPr>
    </w:p>
    <w:p w14:paraId="7C678F06" w14:textId="77777777" w:rsidR="00000000" w:rsidRDefault="00026F1C">
      <w:pPr>
        <w:pStyle w:val="a0"/>
        <w:rPr>
          <w:rFonts w:hint="cs"/>
          <w:rtl/>
        </w:rPr>
      </w:pPr>
      <w:r>
        <w:rPr>
          <w:rFonts w:hint="cs"/>
          <w:rtl/>
        </w:rPr>
        <w:t>הצעת ההחלטה של עצרת האו"ם להעביר את סוגיי</w:t>
      </w:r>
      <w:r>
        <w:rPr>
          <w:rFonts w:hint="eastAsia"/>
          <w:rtl/>
        </w:rPr>
        <w:t>ת</w:t>
      </w:r>
      <w:r>
        <w:rPr>
          <w:rFonts w:hint="cs"/>
          <w:rtl/>
        </w:rPr>
        <w:t xml:space="preserve"> גדר ההפרדה לבית-הדין הבין-לאומי בהאג - הצעות לסדר-היום מס' 1927, 1929, 1932, 1938,</w:t>
      </w:r>
      <w:r>
        <w:rPr>
          <w:rFonts w:hint="cs"/>
          <w:rtl/>
        </w:rPr>
        <w:t xml:space="preserve"> 1940, 1947 ו-1955. חבר הכנסת ניסן סלומינסקי, שלוש דקות, בבקשה.</w:t>
      </w:r>
    </w:p>
    <w:p w14:paraId="2BE6DC15" w14:textId="77777777" w:rsidR="00000000" w:rsidRDefault="00026F1C">
      <w:pPr>
        <w:pStyle w:val="a"/>
        <w:rPr>
          <w:rFonts w:hint="cs"/>
          <w:rtl/>
        </w:rPr>
      </w:pPr>
    </w:p>
    <w:p w14:paraId="5295D1B1" w14:textId="77777777" w:rsidR="00000000" w:rsidRDefault="00026F1C">
      <w:pPr>
        <w:pStyle w:val="a"/>
        <w:rPr>
          <w:rFonts w:hint="cs"/>
          <w:rtl/>
        </w:rPr>
      </w:pPr>
    </w:p>
    <w:p w14:paraId="589A58C1" w14:textId="77777777" w:rsidR="00000000" w:rsidRDefault="00026F1C">
      <w:pPr>
        <w:pStyle w:val="a"/>
        <w:rPr>
          <w:rtl/>
        </w:rPr>
      </w:pPr>
      <w:bookmarkStart w:id="826" w:name="FS000001068T10_12_2003_21_02_00"/>
      <w:bookmarkStart w:id="827" w:name="_Toc70328469"/>
      <w:bookmarkEnd w:id="826"/>
      <w:r>
        <w:rPr>
          <w:rFonts w:hint="eastAsia"/>
          <w:rtl/>
        </w:rPr>
        <w:t>ניסן</w:t>
      </w:r>
      <w:r>
        <w:rPr>
          <w:rtl/>
        </w:rPr>
        <w:t xml:space="preserve"> סלומינסקי (מפד"ל):</w:t>
      </w:r>
      <w:bookmarkEnd w:id="827"/>
    </w:p>
    <w:p w14:paraId="344BBBB5" w14:textId="77777777" w:rsidR="00000000" w:rsidRDefault="00026F1C">
      <w:pPr>
        <w:pStyle w:val="a0"/>
        <w:rPr>
          <w:rFonts w:hint="cs"/>
          <w:rtl/>
        </w:rPr>
      </w:pPr>
    </w:p>
    <w:p w14:paraId="586CCF31" w14:textId="77777777" w:rsidR="00000000" w:rsidRDefault="00026F1C">
      <w:pPr>
        <w:pStyle w:val="a0"/>
        <w:rPr>
          <w:rFonts w:hint="cs"/>
          <w:rtl/>
        </w:rPr>
      </w:pPr>
      <w:r>
        <w:rPr>
          <w:rFonts w:hint="cs"/>
          <w:rtl/>
        </w:rPr>
        <w:t>אדוני היושב-ראש, אדוני השר, חברי חברי הכנסת, תראו איך מתגלגל מזלה של מדינת ישראל. גדר ההפרדה - אני אומר שוב, מראש אני נגד. אני חושב שלא צריך לקבוע קו באמצע מדינת ישר</w:t>
      </w:r>
      <w:r>
        <w:rPr>
          <w:rFonts w:hint="cs"/>
          <w:rtl/>
        </w:rPr>
        <w:t>אל. ישראל, נכון, צריכה לדאוג לביטחון שלה, אבל יש אמצעים נוספים, ואני גם לא חושב שזה אמצעי שיגן באמת על ישראל, כי אפשר לתקוף בטילים ובדברים אחרים. אבל בטלה דעתי.</w:t>
      </w:r>
    </w:p>
    <w:p w14:paraId="61556CBB" w14:textId="77777777" w:rsidR="00000000" w:rsidRDefault="00026F1C">
      <w:pPr>
        <w:pStyle w:val="a0"/>
        <w:rPr>
          <w:rFonts w:hint="cs"/>
          <w:rtl/>
        </w:rPr>
      </w:pPr>
    </w:p>
    <w:p w14:paraId="25392B49" w14:textId="77777777" w:rsidR="00000000" w:rsidRDefault="00026F1C">
      <w:pPr>
        <w:pStyle w:val="a0"/>
        <w:rPr>
          <w:rFonts w:hint="cs"/>
          <w:rtl/>
        </w:rPr>
      </w:pPr>
      <w:r>
        <w:rPr>
          <w:rFonts w:hint="cs"/>
          <w:rtl/>
        </w:rPr>
        <w:t>הית</w:t>
      </w:r>
      <w:r>
        <w:rPr>
          <w:rFonts w:hint="eastAsia"/>
          <w:rtl/>
        </w:rPr>
        <w:t>ה</w:t>
      </w:r>
      <w:r>
        <w:rPr>
          <w:rFonts w:hint="cs"/>
          <w:rtl/>
        </w:rPr>
        <w:t xml:space="preserve"> תנועה אדירה בעם, שלחצה להקים גדר. ממשלת ישראל החליטה להקים גדר, ולמה היא החליטה להקים את </w:t>
      </w:r>
      <w:r>
        <w:rPr>
          <w:rFonts w:hint="cs"/>
          <w:rtl/>
        </w:rPr>
        <w:t>הגדר? מסיבה אחת בלבד - ביטחון. מחבלים מגיעים באופן חופשי לתוך מדינת ישראל, מתפוצצים, אזרחים נהרגים, ומצאו החכמים האמונים עלינו שזה האמצעי הביטחוני הטוב ביותר כדי להגן על אזרחי ישראל, ואולי אזרחי היישובים הגדולים הצמודים למה שנקרא "הקו הירוק", והחליטו להקים</w:t>
      </w:r>
      <w:r>
        <w:rPr>
          <w:rFonts w:hint="cs"/>
          <w:rtl/>
        </w:rPr>
        <w:t xml:space="preserve"> את הגדר.</w:t>
      </w:r>
    </w:p>
    <w:p w14:paraId="1D3E51D5" w14:textId="77777777" w:rsidR="00000000" w:rsidRDefault="00026F1C">
      <w:pPr>
        <w:pStyle w:val="a0"/>
        <w:rPr>
          <w:rFonts w:hint="cs"/>
          <w:rtl/>
        </w:rPr>
      </w:pPr>
    </w:p>
    <w:p w14:paraId="7AD628B3" w14:textId="77777777" w:rsidR="00000000" w:rsidRDefault="00026F1C">
      <w:pPr>
        <w:pStyle w:val="a0"/>
        <w:rPr>
          <w:rFonts w:hint="cs"/>
          <w:rtl/>
        </w:rPr>
      </w:pPr>
      <w:r>
        <w:rPr>
          <w:rFonts w:hint="cs"/>
          <w:rtl/>
        </w:rPr>
        <w:t>אז מה קורה, קודם כול השמאל - אני בכלל לא יודע מהי עמדתו. אלה שנסעו לז'נבה, האם הם בעד הגדר הזאת או נגד הגדר הזאת? מצד אחד, נדמה לי שהם היו פעם בעד. מצד שני, הם בטח לא יכולים להגיד - אבל לא חשוב. אני מסתכל על הערבים, מה הם אומרים. בגללם ובגינם הח</w:t>
      </w:r>
      <w:r>
        <w:rPr>
          <w:rFonts w:hint="cs"/>
          <w:rtl/>
        </w:rPr>
        <w:t xml:space="preserve">ליטה ממשלת ישראל - ושוב, זו לא דעתי - להקים גדר. </w:t>
      </w:r>
    </w:p>
    <w:p w14:paraId="04E45072" w14:textId="77777777" w:rsidR="00000000" w:rsidRDefault="00026F1C">
      <w:pPr>
        <w:pStyle w:val="a0"/>
        <w:rPr>
          <w:rFonts w:hint="cs"/>
          <w:rtl/>
        </w:rPr>
      </w:pPr>
    </w:p>
    <w:p w14:paraId="45EECACE" w14:textId="77777777" w:rsidR="00000000" w:rsidRDefault="00026F1C">
      <w:pPr>
        <w:pStyle w:val="a0"/>
        <w:rPr>
          <w:rFonts w:hint="cs"/>
          <w:rtl/>
        </w:rPr>
      </w:pPr>
      <w:r>
        <w:rPr>
          <w:rFonts w:hint="cs"/>
          <w:rtl/>
        </w:rPr>
        <w:t>אז במקום ללכת ולהחליט - אתם לא רוצים גדר, אין בעיה. תפסיקו את הטרור, תילחמו בטרור, יוותרו על הגדר הזאת. אף אחד לא רוצה אותה, אף אחד לא צריך אותה. תילחמו נגד הטרור. לא, במקום זה הם הולכים לאו"ם, לשופט העליו</w:t>
      </w:r>
      <w:r>
        <w:rPr>
          <w:rFonts w:hint="cs"/>
          <w:rtl/>
        </w:rPr>
        <w:t>ן. והשופט העליון, במקום להסתכל ולראות באמת את הטרור, ולראות מדינה שנאבקת בטרור בשיא המוסריות שרק אפשר בעולם, גם על חשבון דם חייליה, ומנסה, ומחוסר ברירה, ממש מחוסר ברירה הולכת להקים גדר, שמוגדרת כגדר ביטחון - אז מה האו"ם הולך ועושה? נותן גושפנקה לטיעוני הער</w:t>
      </w:r>
      <w:r>
        <w:rPr>
          <w:rFonts w:hint="cs"/>
          <w:rtl/>
        </w:rPr>
        <w:t>בים והולך להעביר את הנושא לבית-הדין בהאג, שהוא חסר משמעות בעיני ארצות-הברית, בעינינו, אבל יש לו, לצערי, משמעות בעיני האירופים. החלטה שלו יכולה להחזיר אותנו למועצת הביטחון, ושוב נזדקק לווטו אמריקני, ומצד שני, באירופה החלטה של בית-הדין וכו'.</w:t>
      </w:r>
    </w:p>
    <w:p w14:paraId="74E70CCF" w14:textId="77777777" w:rsidR="00000000" w:rsidRDefault="00026F1C">
      <w:pPr>
        <w:pStyle w:val="a0"/>
        <w:rPr>
          <w:rFonts w:hint="cs"/>
          <w:rtl/>
        </w:rPr>
      </w:pPr>
    </w:p>
    <w:p w14:paraId="5EE36871" w14:textId="77777777" w:rsidR="00000000" w:rsidRDefault="00026F1C">
      <w:pPr>
        <w:pStyle w:val="a0"/>
        <w:rPr>
          <w:rFonts w:hint="cs"/>
          <w:rtl/>
        </w:rPr>
      </w:pPr>
      <w:r>
        <w:rPr>
          <w:rFonts w:hint="cs"/>
          <w:rtl/>
        </w:rPr>
        <w:t>איזה עולם הפוך.</w:t>
      </w:r>
      <w:r>
        <w:rPr>
          <w:rFonts w:hint="cs"/>
          <w:rtl/>
        </w:rPr>
        <w:t xml:space="preserve"> מי שרוצחים יהודים, ובגינם מקימים את הגדר, בסופו של דבר עוד הולכים לאו"ם, מקבלים גיבוי מהאו"ם ומנסים לגרום לאו"ם ולבית-הדין הגבוה בהאג להתערב בדרך הגנתה של מדינה על עצמה.</w:t>
      </w:r>
    </w:p>
    <w:p w14:paraId="552AB202" w14:textId="77777777" w:rsidR="00000000" w:rsidRDefault="00026F1C">
      <w:pPr>
        <w:pStyle w:val="a0"/>
        <w:ind w:firstLine="0"/>
        <w:rPr>
          <w:rFonts w:hint="cs"/>
          <w:rtl/>
        </w:rPr>
      </w:pPr>
    </w:p>
    <w:p w14:paraId="61FBD356" w14:textId="77777777" w:rsidR="00000000" w:rsidRDefault="00026F1C">
      <w:pPr>
        <w:pStyle w:val="af1"/>
        <w:rPr>
          <w:rtl/>
        </w:rPr>
      </w:pPr>
      <w:r>
        <w:rPr>
          <w:rtl/>
        </w:rPr>
        <w:t>היו"ר משה כחלון:</w:t>
      </w:r>
    </w:p>
    <w:p w14:paraId="14E77791" w14:textId="77777777" w:rsidR="00000000" w:rsidRDefault="00026F1C">
      <w:pPr>
        <w:pStyle w:val="a0"/>
        <w:rPr>
          <w:rtl/>
        </w:rPr>
      </w:pPr>
    </w:p>
    <w:p w14:paraId="0EE2A9AE" w14:textId="77777777" w:rsidR="00000000" w:rsidRDefault="00026F1C">
      <w:pPr>
        <w:pStyle w:val="a0"/>
        <w:rPr>
          <w:rFonts w:hint="cs"/>
          <w:rtl/>
        </w:rPr>
      </w:pPr>
      <w:r>
        <w:rPr>
          <w:rFonts w:hint="cs"/>
          <w:rtl/>
        </w:rPr>
        <w:t>משפט לסיום, אם יש לך. אתה לא חייב.</w:t>
      </w:r>
    </w:p>
    <w:p w14:paraId="28942DF0" w14:textId="77777777" w:rsidR="00000000" w:rsidRDefault="00026F1C">
      <w:pPr>
        <w:pStyle w:val="a0"/>
        <w:rPr>
          <w:rFonts w:hint="cs"/>
          <w:rtl/>
        </w:rPr>
      </w:pPr>
    </w:p>
    <w:p w14:paraId="57B30CBA" w14:textId="77777777" w:rsidR="00000000" w:rsidRDefault="00026F1C">
      <w:pPr>
        <w:pStyle w:val="af0"/>
        <w:rPr>
          <w:rtl/>
        </w:rPr>
      </w:pPr>
      <w:r>
        <w:rPr>
          <w:rFonts w:hint="eastAsia"/>
          <w:rtl/>
        </w:rPr>
        <w:t>עבד</w:t>
      </w:r>
      <w:r>
        <w:rPr>
          <w:rtl/>
        </w:rPr>
        <w:t>-אלמאלכ דהאמשה (רע"ם):</w:t>
      </w:r>
    </w:p>
    <w:p w14:paraId="0AFC32C9" w14:textId="77777777" w:rsidR="00000000" w:rsidRDefault="00026F1C">
      <w:pPr>
        <w:pStyle w:val="a0"/>
        <w:rPr>
          <w:rFonts w:hint="cs"/>
          <w:rtl/>
        </w:rPr>
      </w:pPr>
    </w:p>
    <w:p w14:paraId="0834FC20" w14:textId="77777777" w:rsidR="00000000" w:rsidRDefault="00026F1C">
      <w:pPr>
        <w:pStyle w:val="a0"/>
        <w:rPr>
          <w:rFonts w:hint="cs"/>
          <w:rtl/>
        </w:rPr>
      </w:pPr>
      <w:r>
        <w:rPr>
          <w:rFonts w:hint="cs"/>
          <w:rtl/>
        </w:rPr>
        <w:t>איפ</w:t>
      </w:r>
      <w:r>
        <w:rPr>
          <w:rFonts w:hint="cs"/>
          <w:rtl/>
        </w:rPr>
        <w:t>ה תקימו את הגדר, בגבול?</w:t>
      </w:r>
    </w:p>
    <w:p w14:paraId="73B90674" w14:textId="77777777" w:rsidR="00000000" w:rsidRDefault="00026F1C">
      <w:pPr>
        <w:pStyle w:val="a0"/>
        <w:rPr>
          <w:rFonts w:hint="cs"/>
          <w:rtl/>
        </w:rPr>
      </w:pPr>
    </w:p>
    <w:p w14:paraId="1C397E23" w14:textId="77777777" w:rsidR="00000000" w:rsidRDefault="00026F1C">
      <w:pPr>
        <w:pStyle w:val="af1"/>
        <w:rPr>
          <w:rtl/>
        </w:rPr>
      </w:pPr>
      <w:r>
        <w:rPr>
          <w:rtl/>
        </w:rPr>
        <w:t>היו"ר משה כחלון:</w:t>
      </w:r>
    </w:p>
    <w:p w14:paraId="64A8D111" w14:textId="77777777" w:rsidR="00000000" w:rsidRDefault="00026F1C">
      <w:pPr>
        <w:pStyle w:val="a0"/>
        <w:rPr>
          <w:rtl/>
        </w:rPr>
      </w:pPr>
    </w:p>
    <w:p w14:paraId="3B695689" w14:textId="77777777" w:rsidR="00000000" w:rsidRDefault="00026F1C">
      <w:pPr>
        <w:pStyle w:val="a0"/>
        <w:rPr>
          <w:rFonts w:hint="cs"/>
          <w:rtl/>
        </w:rPr>
      </w:pPr>
      <w:r>
        <w:rPr>
          <w:rFonts w:hint="cs"/>
          <w:rtl/>
        </w:rPr>
        <w:t>אני מבקש לסיים. חבר הכנסת דהאמשה, אנחנו כבר בשעות המאוחרות. חבר הכנסת דהאמשה, נרשמת להצעה אחרת. אני מבקש לאפשר להריץ את הדיון. משפט אחרון, בבקשה.</w:t>
      </w:r>
    </w:p>
    <w:p w14:paraId="5329AC0C" w14:textId="77777777" w:rsidR="00000000" w:rsidRDefault="00026F1C">
      <w:pPr>
        <w:pStyle w:val="a0"/>
        <w:rPr>
          <w:rFonts w:hint="cs"/>
          <w:rtl/>
        </w:rPr>
      </w:pPr>
    </w:p>
    <w:p w14:paraId="00BA1FE1" w14:textId="77777777" w:rsidR="00000000" w:rsidRDefault="00026F1C">
      <w:pPr>
        <w:pStyle w:val="-"/>
        <w:rPr>
          <w:rtl/>
        </w:rPr>
      </w:pPr>
      <w:bookmarkStart w:id="828" w:name="FS000001068T10_12_2003_20_27_35C"/>
      <w:bookmarkEnd w:id="828"/>
      <w:r>
        <w:rPr>
          <w:rtl/>
        </w:rPr>
        <w:t>ניסן סלומינסקי (מפד"ל):</w:t>
      </w:r>
    </w:p>
    <w:p w14:paraId="7F65B434" w14:textId="77777777" w:rsidR="00000000" w:rsidRDefault="00026F1C">
      <w:pPr>
        <w:pStyle w:val="a0"/>
        <w:rPr>
          <w:rtl/>
        </w:rPr>
      </w:pPr>
    </w:p>
    <w:p w14:paraId="7BBF3B4E" w14:textId="77777777" w:rsidR="00000000" w:rsidRDefault="00026F1C">
      <w:pPr>
        <w:pStyle w:val="a0"/>
        <w:rPr>
          <w:rFonts w:hint="cs"/>
          <w:rtl/>
        </w:rPr>
      </w:pPr>
      <w:r>
        <w:rPr>
          <w:rFonts w:hint="cs"/>
          <w:rtl/>
        </w:rPr>
        <w:t>לכן, מה שאני אומר לממשלת ישראל, מה שעשו א</w:t>
      </w:r>
      <w:r>
        <w:rPr>
          <w:rFonts w:hint="cs"/>
          <w:rtl/>
        </w:rPr>
        <w:t>לה, גרמו לכל מי שהיה נגד הגדר עכשיו להתייצב לצד הממשלה ולהגיד: אם אין ברירה, תמשיכו, תבנו את הגדר, תילחמו בטרור, ומה שהעולם יגיד - יגיד. כבר אמרו מאז ומעולם, אין לנו ברירה. חיינו יותר חשובים. תודה.</w:t>
      </w:r>
    </w:p>
    <w:p w14:paraId="725313D9" w14:textId="77777777" w:rsidR="00000000" w:rsidRDefault="00026F1C">
      <w:pPr>
        <w:pStyle w:val="a0"/>
        <w:rPr>
          <w:rFonts w:hint="cs"/>
          <w:rtl/>
        </w:rPr>
      </w:pPr>
    </w:p>
    <w:p w14:paraId="782D570D" w14:textId="77777777" w:rsidR="00000000" w:rsidRDefault="00026F1C">
      <w:pPr>
        <w:pStyle w:val="af1"/>
        <w:rPr>
          <w:rtl/>
        </w:rPr>
      </w:pPr>
      <w:r>
        <w:rPr>
          <w:rtl/>
        </w:rPr>
        <w:t>היו"ר משה כחלון:</w:t>
      </w:r>
    </w:p>
    <w:p w14:paraId="7E718B39" w14:textId="77777777" w:rsidR="00000000" w:rsidRDefault="00026F1C">
      <w:pPr>
        <w:pStyle w:val="a0"/>
        <w:rPr>
          <w:rtl/>
        </w:rPr>
      </w:pPr>
    </w:p>
    <w:p w14:paraId="64F71380" w14:textId="77777777" w:rsidR="00000000" w:rsidRDefault="00026F1C">
      <w:pPr>
        <w:pStyle w:val="a0"/>
        <w:rPr>
          <w:rFonts w:hint="cs"/>
          <w:rtl/>
        </w:rPr>
      </w:pPr>
      <w:r>
        <w:rPr>
          <w:rFonts w:hint="cs"/>
          <w:rtl/>
        </w:rPr>
        <w:t>תודה רבה. חברת הכנסת זהבה גלאון, בבקשה.</w:t>
      </w:r>
    </w:p>
    <w:p w14:paraId="75B3F0D6" w14:textId="77777777" w:rsidR="00000000" w:rsidRDefault="00026F1C">
      <w:pPr>
        <w:pStyle w:val="a0"/>
        <w:rPr>
          <w:rFonts w:hint="cs"/>
          <w:rtl/>
        </w:rPr>
      </w:pPr>
    </w:p>
    <w:p w14:paraId="132B2BB2" w14:textId="77777777" w:rsidR="00000000" w:rsidRDefault="00026F1C">
      <w:pPr>
        <w:pStyle w:val="af0"/>
        <w:rPr>
          <w:rtl/>
        </w:rPr>
      </w:pPr>
      <w:r>
        <w:rPr>
          <w:rFonts w:hint="eastAsia"/>
          <w:rtl/>
        </w:rPr>
        <w:t>עבד</w:t>
      </w:r>
      <w:r>
        <w:rPr>
          <w:rtl/>
        </w:rPr>
        <w:t>-אלמאלכ דהאמשה (רע"ם):</w:t>
      </w:r>
    </w:p>
    <w:p w14:paraId="7A37F924" w14:textId="77777777" w:rsidR="00000000" w:rsidRDefault="00026F1C">
      <w:pPr>
        <w:pStyle w:val="a0"/>
        <w:rPr>
          <w:rFonts w:hint="cs"/>
          <w:rtl/>
        </w:rPr>
      </w:pPr>
    </w:p>
    <w:p w14:paraId="505DE418" w14:textId="77777777" w:rsidR="00000000" w:rsidRDefault="00026F1C">
      <w:pPr>
        <w:pStyle w:val="a0"/>
        <w:rPr>
          <w:rFonts w:hint="cs"/>
          <w:rtl/>
        </w:rPr>
      </w:pPr>
      <w:r>
        <w:rPr>
          <w:rFonts w:hint="cs"/>
          <w:rtl/>
        </w:rPr>
        <w:t>כשאתם עושים משהו, אתם עושים את זה באיחור ועושים את זה רע.</w:t>
      </w:r>
    </w:p>
    <w:p w14:paraId="3D045D09" w14:textId="77777777" w:rsidR="00000000" w:rsidRDefault="00026F1C">
      <w:pPr>
        <w:pStyle w:val="a0"/>
        <w:rPr>
          <w:rFonts w:hint="cs"/>
          <w:rtl/>
        </w:rPr>
      </w:pPr>
    </w:p>
    <w:p w14:paraId="6B7206D2" w14:textId="77777777" w:rsidR="00000000" w:rsidRDefault="00026F1C">
      <w:pPr>
        <w:pStyle w:val="af0"/>
        <w:rPr>
          <w:rtl/>
        </w:rPr>
      </w:pPr>
      <w:r>
        <w:rPr>
          <w:rFonts w:hint="eastAsia"/>
          <w:rtl/>
        </w:rPr>
        <w:t>ניסן</w:t>
      </w:r>
      <w:r>
        <w:rPr>
          <w:rtl/>
        </w:rPr>
        <w:t xml:space="preserve"> סלומינסקי (מפד"ל):</w:t>
      </w:r>
    </w:p>
    <w:p w14:paraId="107C9D5A" w14:textId="77777777" w:rsidR="00000000" w:rsidRDefault="00026F1C">
      <w:pPr>
        <w:pStyle w:val="a0"/>
        <w:rPr>
          <w:rFonts w:hint="cs"/>
          <w:rtl/>
        </w:rPr>
      </w:pPr>
    </w:p>
    <w:p w14:paraId="17AD514D" w14:textId="77777777" w:rsidR="00000000" w:rsidRDefault="00026F1C">
      <w:pPr>
        <w:pStyle w:val="a0"/>
        <w:rPr>
          <w:rFonts w:hint="cs"/>
          <w:rtl/>
        </w:rPr>
      </w:pPr>
      <w:r>
        <w:rPr>
          <w:rFonts w:hint="cs"/>
          <w:rtl/>
        </w:rPr>
        <w:t>למה אתם לא אומרים לאנשים שלכם שיפסיקו את הטרור.</w:t>
      </w:r>
    </w:p>
    <w:p w14:paraId="6F14B503" w14:textId="77777777" w:rsidR="00000000" w:rsidRDefault="00026F1C">
      <w:pPr>
        <w:pStyle w:val="af1"/>
        <w:rPr>
          <w:rtl/>
        </w:rPr>
      </w:pPr>
    </w:p>
    <w:p w14:paraId="08711D38" w14:textId="77777777" w:rsidR="00000000" w:rsidRDefault="00026F1C">
      <w:pPr>
        <w:pStyle w:val="a0"/>
        <w:rPr>
          <w:rFonts w:hint="cs"/>
          <w:rtl/>
        </w:rPr>
      </w:pPr>
    </w:p>
    <w:p w14:paraId="767A9AD2" w14:textId="77777777" w:rsidR="00000000" w:rsidRDefault="00026F1C">
      <w:pPr>
        <w:pStyle w:val="af0"/>
        <w:rPr>
          <w:rtl/>
        </w:rPr>
      </w:pPr>
      <w:r>
        <w:rPr>
          <w:rFonts w:hint="eastAsia"/>
          <w:rtl/>
        </w:rPr>
        <w:t>עבד</w:t>
      </w:r>
      <w:r>
        <w:rPr>
          <w:rtl/>
        </w:rPr>
        <w:t>-אלמאלכ דהאמשה (רע"ם):</w:t>
      </w:r>
    </w:p>
    <w:p w14:paraId="5892744E" w14:textId="77777777" w:rsidR="00000000" w:rsidRDefault="00026F1C">
      <w:pPr>
        <w:pStyle w:val="a0"/>
        <w:rPr>
          <w:rFonts w:hint="cs"/>
          <w:rtl/>
        </w:rPr>
      </w:pPr>
    </w:p>
    <w:p w14:paraId="0584C4A8" w14:textId="77777777" w:rsidR="00000000" w:rsidRDefault="00026F1C">
      <w:pPr>
        <w:pStyle w:val="a0"/>
        <w:rPr>
          <w:rFonts w:hint="cs"/>
          <w:rtl/>
        </w:rPr>
      </w:pPr>
      <w:r>
        <w:rPr>
          <w:rFonts w:hint="cs"/>
          <w:rtl/>
        </w:rPr>
        <w:t>תעשה את הגדר על הגבול. זה מה שהיה צריך לעשות בהתחלה.</w:t>
      </w:r>
    </w:p>
    <w:p w14:paraId="51791F39" w14:textId="77777777" w:rsidR="00000000" w:rsidRDefault="00026F1C">
      <w:pPr>
        <w:pStyle w:val="a0"/>
        <w:rPr>
          <w:rFonts w:hint="cs"/>
          <w:rtl/>
        </w:rPr>
      </w:pPr>
    </w:p>
    <w:p w14:paraId="2EAF9E68" w14:textId="77777777" w:rsidR="00000000" w:rsidRDefault="00026F1C">
      <w:pPr>
        <w:pStyle w:val="af1"/>
        <w:rPr>
          <w:rtl/>
        </w:rPr>
      </w:pPr>
      <w:r>
        <w:rPr>
          <w:rtl/>
        </w:rPr>
        <w:t>היו"ר משה כח</w:t>
      </w:r>
      <w:r>
        <w:rPr>
          <w:rtl/>
        </w:rPr>
        <w:t>לון:</w:t>
      </w:r>
    </w:p>
    <w:p w14:paraId="225CC750" w14:textId="77777777" w:rsidR="00000000" w:rsidRDefault="00026F1C">
      <w:pPr>
        <w:pStyle w:val="a0"/>
        <w:rPr>
          <w:rtl/>
        </w:rPr>
      </w:pPr>
    </w:p>
    <w:p w14:paraId="5C56FF22" w14:textId="77777777" w:rsidR="00000000" w:rsidRDefault="00026F1C">
      <w:pPr>
        <w:pStyle w:val="a0"/>
        <w:rPr>
          <w:rFonts w:hint="cs"/>
          <w:rtl/>
        </w:rPr>
      </w:pPr>
      <w:r>
        <w:rPr>
          <w:rFonts w:hint="cs"/>
          <w:rtl/>
        </w:rPr>
        <w:t>תודה רבה. אני מבקש לאפשר לחברת הכנסת גלאון לדבר. בבקשה, חברת הכנסת גלאון.</w:t>
      </w:r>
    </w:p>
    <w:p w14:paraId="1086A89A" w14:textId="77777777" w:rsidR="00000000" w:rsidRDefault="00026F1C">
      <w:pPr>
        <w:pStyle w:val="a0"/>
        <w:rPr>
          <w:rFonts w:hint="cs"/>
          <w:rtl/>
        </w:rPr>
      </w:pPr>
    </w:p>
    <w:p w14:paraId="18FEC8FB" w14:textId="77777777" w:rsidR="00000000" w:rsidRDefault="00026F1C">
      <w:pPr>
        <w:pStyle w:val="a"/>
        <w:rPr>
          <w:rtl/>
        </w:rPr>
      </w:pPr>
      <w:bookmarkStart w:id="829" w:name="FS000000504T10_12_2003_19_48_44"/>
      <w:bookmarkStart w:id="830" w:name="_Toc70328470"/>
      <w:bookmarkEnd w:id="829"/>
      <w:r>
        <w:rPr>
          <w:rFonts w:hint="eastAsia"/>
          <w:rtl/>
        </w:rPr>
        <w:t>זהבה</w:t>
      </w:r>
      <w:r>
        <w:rPr>
          <w:rtl/>
        </w:rPr>
        <w:t xml:space="preserve"> גלאון (מרצ):</w:t>
      </w:r>
      <w:bookmarkEnd w:id="830"/>
    </w:p>
    <w:p w14:paraId="0170FF08" w14:textId="77777777" w:rsidR="00000000" w:rsidRDefault="00026F1C">
      <w:pPr>
        <w:pStyle w:val="a0"/>
        <w:rPr>
          <w:rFonts w:hint="cs"/>
          <w:rtl/>
        </w:rPr>
      </w:pPr>
    </w:p>
    <w:p w14:paraId="66F49212" w14:textId="77777777" w:rsidR="00000000" w:rsidRDefault="00026F1C">
      <w:pPr>
        <w:pStyle w:val="a0"/>
        <w:rPr>
          <w:rFonts w:hint="cs"/>
          <w:rtl/>
        </w:rPr>
      </w:pPr>
      <w:r>
        <w:rPr>
          <w:rFonts w:hint="cs"/>
          <w:rtl/>
        </w:rPr>
        <w:t xml:space="preserve">אדוני היושב-ראש, חברי חברי הכנסת, אדוני השר, עצרת האו"ם החליטה להעביר את נושא הגדר או לבקש חוות דעת בנושא הגדר, לגבי חוקיות הגדר, מבית-הדין הבין-לאומי לצדק </w:t>
      </w:r>
      <w:r>
        <w:rPr>
          <w:rFonts w:hint="cs"/>
          <w:rtl/>
        </w:rPr>
        <w:t xml:space="preserve">בהאג. </w:t>
      </w:r>
    </w:p>
    <w:p w14:paraId="4F94B746" w14:textId="77777777" w:rsidR="00000000" w:rsidRDefault="00026F1C">
      <w:pPr>
        <w:pStyle w:val="a0"/>
        <w:rPr>
          <w:rFonts w:hint="cs"/>
          <w:rtl/>
        </w:rPr>
      </w:pPr>
    </w:p>
    <w:p w14:paraId="1747CB9A" w14:textId="77777777" w:rsidR="00000000" w:rsidRDefault="00026F1C">
      <w:pPr>
        <w:pStyle w:val="a0"/>
        <w:rPr>
          <w:rFonts w:hint="cs"/>
          <w:rtl/>
        </w:rPr>
      </w:pPr>
      <w:r>
        <w:rPr>
          <w:rFonts w:hint="cs"/>
          <w:rtl/>
        </w:rPr>
        <w:t>הגדר הזאת, שלכאורה הוקמה לצורכי ביטחון, הפכה לגדר אפרטהייד, גדר שתנציח את הכיבוש. תוואי הגדר הנוכחי, חבר הכנסת סלומינסקי, לא רק שאין בו מענה ביטחוני, לא רק שהעלות הכלכלית שלו מטורפת, תוואי הגדר הזה מוכר אשליה ביטחונית, הגדר הזאת הופכת להיות גדר מספ</w:t>
      </w:r>
      <w:r>
        <w:rPr>
          <w:rFonts w:hint="cs"/>
          <w:rtl/>
        </w:rPr>
        <w:t>חת. החטא הקדמון הוא במעשי הכיבוש ובניית ההתנחלויות.</w:t>
      </w:r>
    </w:p>
    <w:p w14:paraId="385A9E40" w14:textId="77777777" w:rsidR="00000000" w:rsidRDefault="00026F1C">
      <w:pPr>
        <w:pStyle w:val="a0"/>
        <w:rPr>
          <w:rFonts w:hint="cs"/>
          <w:rtl/>
        </w:rPr>
      </w:pPr>
    </w:p>
    <w:p w14:paraId="0775C5C9" w14:textId="77777777" w:rsidR="00000000" w:rsidRDefault="00026F1C">
      <w:pPr>
        <w:pStyle w:val="af0"/>
        <w:rPr>
          <w:rtl/>
        </w:rPr>
      </w:pPr>
      <w:r>
        <w:rPr>
          <w:rFonts w:hint="eastAsia"/>
          <w:rtl/>
        </w:rPr>
        <w:t>מגלי</w:t>
      </w:r>
      <w:r>
        <w:rPr>
          <w:rtl/>
        </w:rPr>
        <w:t xml:space="preserve"> והבה (הליכוד):</w:t>
      </w:r>
    </w:p>
    <w:p w14:paraId="4C315CE7" w14:textId="77777777" w:rsidR="00000000" w:rsidRDefault="00026F1C">
      <w:pPr>
        <w:pStyle w:val="a0"/>
        <w:rPr>
          <w:rFonts w:hint="cs"/>
          <w:rtl/>
        </w:rPr>
      </w:pPr>
    </w:p>
    <w:p w14:paraId="1CC5DC31" w14:textId="77777777" w:rsidR="00000000" w:rsidRDefault="00026F1C">
      <w:pPr>
        <w:pStyle w:val="a0"/>
        <w:rPr>
          <w:rFonts w:hint="cs"/>
          <w:rtl/>
        </w:rPr>
      </w:pPr>
      <w:r>
        <w:rPr>
          <w:rFonts w:hint="cs"/>
          <w:rtl/>
        </w:rPr>
        <w:t>למה לא דיברת כשנמנעו הרבה פיגועים באזור הרצועה?</w:t>
      </w:r>
    </w:p>
    <w:p w14:paraId="6D9D0835" w14:textId="77777777" w:rsidR="00000000" w:rsidRDefault="00026F1C">
      <w:pPr>
        <w:pStyle w:val="a0"/>
        <w:rPr>
          <w:rFonts w:hint="cs"/>
          <w:rtl/>
        </w:rPr>
      </w:pPr>
    </w:p>
    <w:p w14:paraId="3C50D33D" w14:textId="77777777" w:rsidR="00000000" w:rsidRDefault="00026F1C">
      <w:pPr>
        <w:pStyle w:val="-"/>
        <w:rPr>
          <w:rtl/>
        </w:rPr>
      </w:pPr>
      <w:bookmarkStart w:id="831" w:name="FS000000504T10_12_2003_19_51_08C"/>
      <w:bookmarkEnd w:id="831"/>
      <w:r>
        <w:rPr>
          <w:rtl/>
        </w:rPr>
        <w:t>זהבה גלאון (מרצ):</w:t>
      </w:r>
    </w:p>
    <w:p w14:paraId="03C499EA" w14:textId="77777777" w:rsidR="00000000" w:rsidRDefault="00026F1C">
      <w:pPr>
        <w:pStyle w:val="a0"/>
        <w:rPr>
          <w:rtl/>
        </w:rPr>
      </w:pPr>
    </w:p>
    <w:p w14:paraId="285155D0" w14:textId="77777777" w:rsidR="00000000" w:rsidRDefault="00026F1C">
      <w:pPr>
        <w:pStyle w:val="a0"/>
        <w:rPr>
          <w:rFonts w:hint="cs"/>
          <w:rtl/>
        </w:rPr>
      </w:pPr>
      <w:r>
        <w:rPr>
          <w:rFonts w:hint="cs"/>
          <w:rtl/>
        </w:rPr>
        <w:t xml:space="preserve">הגדר הזאת, לטעמי, לא תיתן מענה למפגע הבודד. הניסיון להיאחז בגדר הזאת הוא כמו של טובע שנאחז בקש. אבל הוחלט על גדר. </w:t>
      </w:r>
      <w:r>
        <w:rPr>
          <w:rFonts w:hint="cs"/>
          <w:rtl/>
        </w:rPr>
        <w:t xml:space="preserve">אם היו מקימים אותה בתוואי של גבולות 1967 ומפנים את ההתנחלויות ולא מספחים אלפי פלסטינים - 200,000 פלסטינים בשטח </w:t>
      </w:r>
      <w:r>
        <w:rPr>
          <w:rFonts w:hint="cs"/>
        </w:rPr>
        <w:t>B</w:t>
      </w:r>
      <w:r>
        <w:rPr>
          <w:rFonts w:hint="cs"/>
          <w:rtl/>
        </w:rPr>
        <w:t>, שעכשיו יהפכו להיות אזרחי מדינת ישראל ויחיו במובלעות - אם היו עושים את זה, הייתי אומרת שלגדר הזאת יש הצדקה.</w:t>
      </w:r>
    </w:p>
    <w:p w14:paraId="5355E20E" w14:textId="77777777" w:rsidR="00000000" w:rsidRDefault="00026F1C">
      <w:pPr>
        <w:pStyle w:val="a0"/>
        <w:rPr>
          <w:rFonts w:hint="cs"/>
          <w:rtl/>
        </w:rPr>
      </w:pPr>
    </w:p>
    <w:p w14:paraId="20CE1698" w14:textId="77777777" w:rsidR="00000000" w:rsidRDefault="00026F1C">
      <w:pPr>
        <w:pStyle w:val="af0"/>
        <w:rPr>
          <w:rtl/>
        </w:rPr>
      </w:pPr>
      <w:r>
        <w:rPr>
          <w:rFonts w:hint="eastAsia"/>
          <w:rtl/>
        </w:rPr>
        <w:t>מגלי</w:t>
      </w:r>
      <w:r>
        <w:rPr>
          <w:rtl/>
        </w:rPr>
        <w:t xml:space="preserve"> והבה (הליכוד):</w:t>
      </w:r>
    </w:p>
    <w:p w14:paraId="1D458117" w14:textId="77777777" w:rsidR="00000000" w:rsidRDefault="00026F1C">
      <w:pPr>
        <w:pStyle w:val="a0"/>
        <w:rPr>
          <w:rFonts w:hint="cs"/>
          <w:rtl/>
        </w:rPr>
      </w:pPr>
    </w:p>
    <w:p w14:paraId="0E7607DB" w14:textId="77777777" w:rsidR="00000000" w:rsidRDefault="00026F1C">
      <w:pPr>
        <w:pStyle w:val="a0"/>
        <w:rPr>
          <w:rFonts w:hint="cs"/>
          <w:rtl/>
        </w:rPr>
      </w:pPr>
      <w:r>
        <w:rPr>
          <w:rFonts w:hint="cs"/>
          <w:rtl/>
        </w:rPr>
        <w:t>עכשיו את נשמע</w:t>
      </w:r>
      <w:r>
        <w:rPr>
          <w:rFonts w:hint="cs"/>
          <w:rtl/>
        </w:rPr>
        <w:t>ת משכנעת, את מדברת על תפיסת עולם.</w:t>
      </w:r>
    </w:p>
    <w:p w14:paraId="61180E62" w14:textId="77777777" w:rsidR="00000000" w:rsidRDefault="00026F1C">
      <w:pPr>
        <w:pStyle w:val="a0"/>
        <w:rPr>
          <w:rFonts w:hint="cs"/>
          <w:rtl/>
        </w:rPr>
      </w:pPr>
    </w:p>
    <w:p w14:paraId="72ECBDC9" w14:textId="77777777" w:rsidR="00000000" w:rsidRDefault="00026F1C">
      <w:pPr>
        <w:pStyle w:val="-"/>
        <w:rPr>
          <w:rtl/>
        </w:rPr>
      </w:pPr>
      <w:bookmarkStart w:id="832" w:name="FS000000504T10_12_2003_19_52_55C"/>
      <w:bookmarkEnd w:id="832"/>
      <w:r>
        <w:rPr>
          <w:rtl/>
        </w:rPr>
        <w:t>זהבה גלאון (מרצ):</w:t>
      </w:r>
    </w:p>
    <w:p w14:paraId="7F39AF58" w14:textId="77777777" w:rsidR="00000000" w:rsidRDefault="00026F1C">
      <w:pPr>
        <w:pStyle w:val="a0"/>
        <w:rPr>
          <w:rtl/>
        </w:rPr>
      </w:pPr>
    </w:p>
    <w:p w14:paraId="6308AF63" w14:textId="77777777" w:rsidR="00000000" w:rsidRDefault="00026F1C">
      <w:pPr>
        <w:pStyle w:val="a0"/>
        <w:rPr>
          <w:rFonts w:hint="cs"/>
          <w:rtl/>
        </w:rPr>
      </w:pPr>
      <w:r>
        <w:rPr>
          <w:rFonts w:hint="cs"/>
          <w:rtl/>
        </w:rPr>
        <w:t>אני מדברת על שני דברים: הדבר הראשון, אני מפקפקת ביעילות של הגדר הזאת מבחינה ביטחונית, אבל אני מקבלת את זה. לצורך העובדה, חברי במרצ חושבים שצריך גדר ביטחונית שתיתן מענה - חציצה ביטחונית. בהנחה שמחליטים ש</w:t>
      </w:r>
      <w:r>
        <w:rPr>
          <w:rFonts w:hint="cs"/>
          <w:rtl/>
        </w:rPr>
        <w:t xml:space="preserve">צריך גדר ביטחונית, היא צריכה להיות במקומות שייחשבו מקומות ביטחוניים בגבולות 1967. אם ייקחו אותה לגבולות 1967 - - - </w:t>
      </w:r>
    </w:p>
    <w:p w14:paraId="5F3D62DF" w14:textId="77777777" w:rsidR="00000000" w:rsidRDefault="00026F1C">
      <w:pPr>
        <w:pStyle w:val="a0"/>
        <w:rPr>
          <w:rFonts w:hint="cs"/>
          <w:rtl/>
        </w:rPr>
      </w:pPr>
    </w:p>
    <w:p w14:paraId="5106F328" w14:textId="77777777" w:rsidR="00000000" w:rsidRDefault="00026F1C">
      <w:pPr>
        <w:pStyle w:val="af0"/>
        <w:rPr>
          <w:rtl/>
        </w:rPr>
      </w:pPr>
      <w:r>
        <w:rPr>
          <w:rFonts w:hint="eastAsia"/>
          <w:rtl/>
        </w:rPr>
        <w:t>ניסן</w:t>
      </w:r>
      <w:r>
        <w:rPr>
          <w:rtl/>
        </w:rPr>
        <w:t xml:space="preserve"> סלומינסקי (מפד"ל):</w:t>
      </w:r>
    </w:p>
    <w:p w14:paraId="12AB1FD3" w14:textId="77777777" w:rsidR="00000000" w:rsidRDefault="00026F1C">
      <w:pPr>
        <w:pStyle w:val="a0"/>
        <w:rPr>
          <w:rFonts w:hint="cs"/>
          <w:rtl/>
        </w:rPr>
      </w:pPr>
    </w:p>
    <w:p w14:paraId="49F09068" w14:textId="77777777" w:rsidR="00000000" w:rsidRDefault="00026F1C">
      <w:pPr>
        <w:pStyle w:val="a0"/>
        <w:rPr>
          <w:rFonts w:hint="cs"/>
          <w:rtl/>
        </w:rPr>
      </w:pPr>
      <w:r>
        <w:rPr>
          <w:rFonts w:hint="cs"/>
          <w:rtl/>
        </w:rPr>
        <w:t>אלה גבולות ביטחון?</w:t>
      </w:r>
    </w:p>
    <w:p w14:paraId="2CE0CCCF" w14:textId="77777777" w:rsidR="00000000" w:rsidRDefault="00026F1C">
      <w:pPr>
        <w:pStyle w:val="a0"/>
        <w:rPr>
          <w:rFonts w:hint="cs"/>
          <w:rtl/>
        </w:rPr>
      </w:pPr>
    </w:p>
    <w:p w14:paraId="471DF1AC" w14:textId="77777777" w:rsidR="00000000" w:rsidRDefault="00026F1C">
      <w:pPr>
        <w:pStyle w:val="-"/>
        <w:rPr>
          <w:rtl/>
        </w:rPr>
      </w:pPr>
      <w:bookmarkStart w:id="833" w:name="FS000000504T10_12_2003_19_54_15C"/>
      <w:bookmarkEnd w:id="833"/>
      <w:r>
        <w:rPr>
          <w:rtl/>
        </w:rPr>
        <w:t>זהבה גלאון (מרצ):</w:t>
      </w:r>
    </w:p>
    <w:p w14:paraId="62CD3078" w14:textId="77777777" w:rsidR="00000000" w:rsidRDefault="00026F1C">
      <w:pPr>
        <w:pStyle w:val="a0"/>
        <w:rPr>
          <w:rtl/>
        </w:rPr>
      </w:pPr>
    </w:p>
    <w:p w14:paraId="74C95564" w14:textId="77777777" w:rsidR="00000000" w:rsidRDefault="00026F1C">
      <w:pPr>
        <w:pStyle w:val="a0"/>
        <w:rPr>
          <w:rFonts w:hint="cs"/>
          <w:rtl/>
        </w:rPr>
      </w:pPr>
      <w:r>
        <w:rPr>
          <w:rFonts w:hint="cs"/>
          <w:rtl/>
        </w:rPr>
        <w:t>בעיני, כן. בעיני, כן. בעיני זה גבול - - -</w:t>
      </w:r>
    </w:p>
    <w:p w14:paraId="6ADDC973" w14:textId="77777777" w:rsidR="00000000" w:rsidRDefault="00026F1C">
      <w:pPr>
        <w:pStyle w:val="a0"/>
        <w:rPr>
          <w:rFonts w:hint="cs"/>
          <w:rtl/>
        </w:rPr>
      </w:pPr>
    </w:p>
    <w:p w14:paraId="59861ED0" w14:textId="77777777" w:rsidR="00000000" w:rsidRDefault="00026F1C">
      <w:pPr>
        <w:pStyle w:val="af0"/>
        <w:rPr>
          <w:rtl/>
        </w:rPr>
      </w:pPr>
      <w:r>
        <w:rPr>
          <w:rFonts w:hint="eastAsia"/>
          <w:rtl/>
        </w:rPr>
        <w:t>ניסן</w:t>
      </w:r>
      <w:r>
        <w:rPr>
          <w:rtl/>
        </w:rPr>
        <w:t xml:space="preserve"> סלומינסקי (מפד"ל):</w:t>
      </w:r>
    </w:p>
    <w:p w14:paraId="0958E9E8" w14:textId="77777777" w:rsidR="00000000" w:rsidRDefault="00026F1C">
      <w:pPr>
        <w:pStyle w:val="a0"/>
        <w:rPr>
          <w:rFonts w:hint="cs"/>
          <w:rtl/>
        </w:rPr>
      </w:pPr>
    </w:p>
    <w:p w14:paraId="331222AD" w14:textId="77777777" w:rsidR="00000000" w:rsidRDefault="00026F1C">
      <w:pPr>
        <w:pStyle w:val="a0"/>
        <w:rPr>
          <w:rFonts w:hint="cs"/>
          <w:rtl/>
        </w:rPr>
      </w:pPr>
      <w:r>
        <w:rPr>
          <w:rFonts w:hint="cs"/>
          <w:rtl/>
        </w:rPr>
        <w:t>- - -</w:t>
      </w:r>
    </w:p>
    <w:p w14:paraId="59C925EE" w14:textId="77777777" w:rsidR="00000000" w:rsidRDefault="00026F1C">
      <w:pPr>
        <w:pStyle w:val="a0"/>
        <w:rPr>
          <w:rFonts w:hint="cs"/>
          <w:rtl/>
        </w:rPr>
      </w:pPr>
    </w:p>
    <w:p w14:paraId="14C1088F" w14:textId="77777777" w:rsidR="00000000" w:rsidRDefault="00026F1C">
      <w:pPr>
        <w:pStyle w:val="-"/>
        <w:rPr>
          <w:rtl/>
        </w:rPr>
      </w:pPr>
      <w:bookmarkStart w:id="834" w:name="FS000000504T10_12_2003_19_54_58C"/>
      <w:bookmarkEnd w:id="834"/>
      <w:r>
        <w:rPr>
          <w:rtl/>
        </w:rPr>
        <w:t>זהבה גלאון (מרצ):</w:t>
      </w:r>
    </w:p>
    <w:p w14:paraId="4C721B68" w14:textId="77777777" w:rsidR="00000000" w:rsidRDefault="00026F1C">
      <w:pPr>
        <w:pStyle w:val="a0"/>
        <w:rPr>
          <w:rtl/>
        </w:rPr>
      </w:pPr>
    </w:p>
    <w:p w14:paraId="50924D3B" w14:textId="77777777" w:rsidR="00000000" w:rsidRDefault="00026F1C">
      <w:pPr>
        <w:pStyle w:val="a0"/>
        <w:rPr>
          <w:rFonts w:hint="cs"/>
          <w:rtl/>
        </w:rPr>
      </w:pPr>
      <w:r>
        <w:rPr>
          <w:rFonts w:hint="cs"/>
          <w:rtl/>
        </w:rPr>
        <w:t>חבר הכנסת סלומינסקי, גבולות 1967 - - -</w:t>
      </w:r>
    </w:p>
    <w:p w14:paraId="17A9B238" w14:textId="77777777" w:rsidR="00000000" w:rsidRDefault="00026F1C">
      <w:pPr>
        <w:pStyle w:val="a0"/>
        <w:rPr>
          <w:rFonts w:hint="cs"/>
          <w:rtl/>
        </w:rPr>
      </w:pPr>
    </w:p>
    <w:p w14:paraId="6426C364" w14:textId="77777777" w:rsidR="00000000" w:rsidRDefault="00026F1C">
      <w:pPr>
        <w:pStyle w:val="af0"/>
        <w:rPr>
          <w:rtl/>
        </w:rPr>
      </w:pPr>
      <w:r>
        <w:rPr>
          <w:rFonts w:hint="eastAsia"/>
          <w:rtl/>
        </w:rPr>
        <w:t>ניסן</w:t>
      </w:r>
      <w:r>
        <w:rPr>
          <w:rtl/>
        </w:rPr>
        <w:t xml:space="preserve"> סלומינסקי (מפד"ל):</w:t>
      </w:r>
    </w:p>
    <w:p w14:paraId="3E22C43F" w14:textId="77777777" w:rsidR="00000000" w:rsidRDefault="00026F1C">
      <w:pPr>
        <w:pStyle w:val="a0"/>
        <w:rPr>
          <w:rFonts w:hint="cs"/>
          <w:rtl/>
        </w:rPr>
      </w:pPr>
    </w:p>
    <w:p w14:paraId="56CF7476" w14:textId="77777777" w:rsidR="00000000" w:rsidRDefault="00026F1C">
      <w:pPr>
        <w:pStyle w:val="a0"/>
        <w:rPr>
          <w:rFonts w:hint="cs"/>
          <w:rtl/>
        </w:rPr>
      </w:pPr>
      <w:r>
        <w:rPr>
          <w:rFonts w:hint="cs"/>
          <w:rtl/>
        </w:rPr>
        <w:t>היה שם גבול, שכחת? יש לך זיכרון קצר כזה?</w:t>
      </w:r>
    </w:p>
    <w:p w14:paraId="6FB3A8F5" w14:textId="77777777" w:rsidR="00000000" w:rsidRDefault="00026F1C">
      <w:pPr>
        <w:pStyle w:val="a0"/>
        <w:rPr>
          <w:rFonts w:hint="cs"/>
          <w:rtl/>
        </w:rPr>
      </w:pPr>
    </w:p>
    <w:p w14:paraId="5A65B3E4" w14:textId="77777777" w:rsidR="00000000" w:rsidRDefault="00026F1C">
      <w:pPr>
        <w:pStyle w:val="-"/>
        <w:rPr>
          <w:rtl/>
        </w:rPr>
      </w:pPr>
      <w:bookmarkStart w:id="835" w:name="FS000000504T10_12_2003_19_56_29C"/>
      <w:bookmarkEnd w:id="835"/>
      <w:r>
        <w:rPr>
          <w:rtl/>
        </w:rPr>
        <w:t>זהבה גלאון (מרצ):</w:t>
      </w:r>
    </w:p>
    <w:p w14:paraId="0AB31975" w14:textId="77777777" w:rsidR="00000000" w:rsidRDefault="00026F1C">
      <w:pPr>
        <w:pStyle w:val="a0"/>
        <w:rPr>
          <w:rtl/>
        </w:rPr>
      </w:pPr>
    </w:p>
    <w:p w14:paraId="13E45900" w14:textId="77777777" w:rsidR="00000000" w:rsidRDefault="00026F1C">
      <w:pPr>
        <w:pStyle w:val="a0"/>
        <w:rPr>
          <w:rFonts w:hint="cs"/>
          <w:rtl/>
        </w:rPr>
      </w:pPr>
      <w:r>
        <w:rPr>
          <w:rFonts w:hint="cs"/>
          <w:rtl/>
        </w:rPr>
        <w:t xml:space="preserve">חבר הכנסת סלומינסקי, גבולות 1967, פלוס מינוס, הם גבולות ביטחון וגבולות שלום. אבל מה עושה הגדר הזאת, שבשמה כולם </w:t>
      </w:r>
      <w:r>
        <w:rPr>
          <w:rFonts w:hint="cs"/>
          <w:rtl/>
        </w:rPr>
        <w:t xml:space="preserve">מתייצבים פה, גם ממפלגת העבודה וגם מהימין </w:t>
      </w:r>
      <w:r>
        <w:rPr>
          <w:rtl/>
        </w:rPr>
        <w:t>–</w:t>
      </w:r>
      <w:r>
        <w:rPr>
          <w:rFonts w:hint="cs"/>
          <w:rtl/>
        </w:rPr>
        <w:t xml:space="preserve"> בכלל, בעיני מפלגת העבודה אשמה בעניין הזה, ובכלל כולם ביחד, כל מי שתומך בה. הגדר הזאת גרמה לאלפי פלסטינים להיות כלואים בגטאות, הגדר הזאת גרמה להפרדה בין פלסטינים לבני משפחותיהם, הגדר הזאת גרמה להפקעת אדמות, להקמת מ</w:t>
      </w:r>
      <w:r>
        <w:rPr>
          <w:rFonts w:hint="cs"/>
          <w:rtl/>
        </w:rPr>
        <w:t>חסומים.</w:t>
      </w:r>
    </w:p>
    <w:p w14:paraId="3A371105" w14:textId="77777777" w:rsidR="00000000" w:rsidRDefault="00026F1C">
      <w:pPr>
        <w:pStyle w:val="a0"/>
        <w:rPr>
          <w:rFonts w:hint="cs"/>
          <w:rtl/>
        </w:rPr>
      </w:pPr>
    </w:p>
    <w:p w14:paraId="6D94B33F" w14:textId="77777777" w:rsidR="00000000" w:rsidRDefault="00026F1C">
      <w:pPr>
        <w:pStyle w:val="af0"/>
        <w:rPr>
          <w:rtl/>
        </w:rPr>
      </w:pPr>
      <w:r>
        <w:rPr>
          <w:rFonts w:hint="eastAsia"/>
          <w:rtl/>
        </w:rPr>
        <w:t>ניסן</w:t>
      </w:r>
      <w:r>
        <w:rPr>
          <w:rtl/>
        </w:rPr>
        <w:t xml:space="preserve"> סלומינסקי (מפד"ל):</w:t>
      </w:r>
    </w:p>
    <w:p w14:paraId="7CAD6E32" w14:textId="77777777" w:rsidR="00000000" w:rsidRDefault="00026F1C">
      <w:pPr>
        <w:pStyle w:val="a0"/>
        <w:rPr>
          <w:rFonts w:hint="cs"/>
          <w:rtl/>
        </w:rPr>
      </w:pPr>
    </w:p>
    <w:p w14:paraId="24696D2D" w14:textId="77777777" w:rsidR="00000000" w:rsidRDefault="00026F1C">
      <w:pPr>
        <w:pStyle w:val="a0"/>
        <w:rPr>
          <w:rFonts w:hint="cs"/>
          <w:rtl/>
        </w:rPr>
      </w:pPr>
      <w:r>
        <w:rPr>
          <w:rFonts w:hint="cs"/>
          <w:rtl/>
        </w:rPr>
        <w:t>מתי נשמע פעם מלה אחת על הטרור שלהם, שגורם לבניית הגדר?</w:t>
      </w:r>
    </w:p>
    <w:p w14:paraId="7B8E184F" w14:textId="77777777" w:rsidR="00000000" w:rsidRDefault="00026F1C">
      <w:pPr>
        <w:pStyle w:val="a0"/>
        <w:rPr>
          <w:rFonts w:hint="cs"/>
          <w:rtl/>
        </w:rPr>
      </w:pPr>
    </w:p>
    <w:p w14:paraId="15477B0C" w14:textId="77777777" w:rsidR="00000000" w:rsidRDefault="00026F1C">
      <w:pPr>
        <w:pStyle w:val="-"/>
        <w:rPr>
          <w:rtl/>
        </w:rPr>
      </w:pPr>
      <w:bookmarkStart w:id="836" w:name="FS000000504T10_12_2003_19_59_33C"/>
      <w:bookmarkEnd w:id="836"/>
      <w:r>
        <w:rPr>
          <w:rtl/>
        </w:rPr>
        <w:t>זהבה גלאון (מרצ):</w:t>
      </w:r>
    </w:p>
    <w:p w14:paraId="72484802" w14:textId="77777777" w:rsidR="00000000" w:rsidRDefault="00026F1C">
      <w:pPr>
        <w:pStyle w:val="a0"/>
        <w:rPr>
          <w:rtl/>
        </w:rPr>
      </w:pPr>
    </w:p>
    <w:p w14:paraId="59FF6DF6" w14:textId="77777777" w:rsidR="00000000" w:rsidRDefault="00026F1C">
      <w:pPr>
        <w:pStyle w:val="a0"/>
        <w:rPr>
          <w:rFonts w:hint="cs"/>
          <w:rtl/>
        </w:rPr>
      </w:pPr>
      <w:r>
        <w:rPr>
          <w:rFonts w:hint="cs"/>
          <w:rtl/>
        </w:rPr>
        <w:t>חבר הכנסת סלומינסקי - - -</w:t>
      </w:r>
    </w:p>
    <w:p w14:paraId="372A4C50" w14:textId="77777777" w:rsidR="00000000" w:rsidRDefault="00026F1C">
      <w:pPr>
        <w:pStyle w:val="a0"/>
        <w:rPr>
          <w:rFonts w:hint="cs"/>
          <w:rtl/>
        </w:rPr>
      </w:pPr>
    </w:p>
    <w:p w14:paraId="6CBE59A6" w14:textId="77777777" w:rsidR="00000000" w:rsidRDefault="00026F1C">
      <w:pPr>
        <w:pStyle w:val="af0"/>
        <w:rPr>
          <w:rtl/>
        </w:rPr>
      </w:pPr>
      <w:r>
        <w:rPr>
          <w:rFonts w:hint="eastAsia"/>
          <w:rtl/>
        </w:rPr>
        <w:t>ניסן</w:t>
      </w:r>
      <w:r>
        <w:rPr>
          <w:rtl/>
        </w:rPr>
        <w:t xml:space="preserve"> סלומינסקי (מפד"ל):</w:t>
      </w:r>
    </w:p>
    <w:p w14:paraId="5D82252C" w14:textId="77777777" w:rsidR="00000000" w:rsidRDefault="00026F1C">
      <w:pPr>
        <w:pStyle w:val="a0"/>
        <w:rPr>
          <w:rFonts w:hint="cs"/>
          <w:rtl/>
        </w:rPr>
      </w:pPr>
    </w:p>
    <w:p w14:paraId="64D8EA2A" w14:textId="77777777" w:rsidR="00000000" w:rsidRDefault="00026F1C">
      <w:pPr>
        <w:pStyle w:val="a0"/>
        <w:rPr>
          <w:rFonts w:hint="cs"/>
          <w:rtl/>
        </w:rPr>
      </w:pPr>
      <w:r>
        <w:rPr>
          <w:rFonts w:hint="cs"/>
          <w:rtl/>
        </w:rPr>
        <w:t>שכחת את זה?</w:t>
      </w:r>
    </w:p>
    <w:p w14:paraId="709C3DA6" w14:textId="77777777" w:rsidR="00000000" w:rsidRDefault="00026F1C">
      <w:pPr>
        <w:pStyle w:val="a0"/>
        <w:rPr>
          <w:rFonts w:hint="cs"/>
          <w:rtl/>
        </w:rPr>
      </w:pPr>
    </w:p>
    <w:p w14:paraId="34F5F4D4" w14:textId="77777777" w:rsidR="00000000" w:rsidRDefault="00026F1C">
      <w:pPr>
        <w:pStyle w:val="-"/>
        <w:rPr>
          <w:rtl/>
        </w:rPr>
      </w:pPr>
      <w:bookmarkStart w:id="837" w:name="FS000000504T10_12_2003_19_59_57C"/>
      <w:bookmarkEnd w:id="837"/>
      <w:r>
        <w:rPr>
          <w:rtl/>
        </w:rPr>
        <w:t>זהבה גלאון (מרצ):</w:t>
      </w:r>
    </w:p>
    <w:p w14:paraId="5ABE35AA" w14:textId="77777777" w:rsidR="00000000" w:rsidRDefault="00026F1C">
      <w:pPr>
        <w:pStyle w:val="a0"/>
        <w:rPr>
          <w:rtl/>
        </w:rPr>
      </w:pPr>
    </w:p>
    <w:p w14:paraId="4E1DB3FE" w14:textId="77777777" w:rsidR="00000000" w:rsidRDefault="00026F1C">
      <w:pPr>
        <w:pStyle w:val="a0"/>
        <w:rPr>
          <w:rFonts w:hint="cs"/>
          <w:rtl/>
        </w:rPr>
      </w:pPr>
      <w:r>
        <w:rPr>
          <w:rFonts w:hint="cs"/>
          <w:rtl/>
        </w:rPr>
        <w:t>אני יכולה להשיב לו?</w:t>
      </w:r>
    </w:p>
    <w:p w14:paraId="648EED10" w14:textId="77777777" w:rsidR="00000000" w:rsidRDefault="00026F1C">
      <w:pPr>
        <w:pStyle w:val="a0"/>
        <w:rPr>
          <w:rFonts w:hint="cs"/>
          <w:rtl/>
        </w:rPr>
      </w:pPr>
    </w:p>
    <w:p w14:paraId="5A297E30" w14:textId="77777777" w:rsidR="00000000" w:rsidRDefault="00026F1C">
      <w:pPr>
        <w:pStyle w:val="af1"/>
        <w:rPr>
          <w:rtl/>
        </w:rPr>
      </w:pPr>
      <w:r>
        <w:rPr>
          <w:rtl/>
        </w:rPr>
        <w:t>היו"ר משה כחלון:</w:t>
      </w:r>
    </w:p>
    <w:p w14:paraId="04DAEF8D" w14:textId="77777777" w:rsidR="00000000" w:rsidRDefault="00026F1C">
      <w:pPr>
        <w:pStyle w:val="a0"/>
        <w:rPr>
          <w:rtl/>
        </w:rPr>
      </w:pPr>
    </w:p>
    <w:p w14:paraId="5E24AE37" w14:textId="77777777" w:rsidR="00000000" w:rsidRDefault="00026F1C">
      <w:pPr>
        <w:pStyle w:val="a0"/>
        <w:rPr>
          <w:rFonts w:hint="cs"/>
          <w:rtl/>
        </w:rPr>
      </w:pPr>
      <w:r>
        <w:rPr>
          <w:rFonts w:hint="cs"/>
          <w:rtl/>
        </w:rPr>
        <w:t>אני עוצר את השעון, אבל א</w:t>
      </w:r>
      <w:r>
        <w:rPr>
          <w:rFonts w:hint="cs"/>
          <w:rtl/>
        </w:rPr>
        <w:t>לה כבר שעות מאוחרות. אתם ירושלמים, אנחנו חיפאים. חבר הכנסת מצנע יכול להגיד לך כמה רחוק להגיע הביתה.</w:t>
      </w:r>
    </w:p>
    <w:p w14:paraId="403C6473" w14:textId="77777777" w:rsidR="00000000" w:rsidRDefault="00026F1C">
      <w:pPr>
        <w:pStyle w:val="a0"/>
        <w:rPr>
          <w:rFonts w:hint="cs"/>
          <w:rtl/>
        </w:rPr>
      </w:pPr>
    </w:p>
    <w:p w14:paraId="67E65BE7" w14:textId="77777777" w:rsidR="00000000" w:rsidRDefault="00026F1C">
      <w:pPr>
        <w:pStyle w:val="-"/>
        <w:rPr>
          <w:rtl/>
        </w:rPr>
      </w:pPr>
      <w:r>
        <w:rPr>
          <w:rtl/>
        </w:rPr>
        <w:t>זהבה גלאון (מרצ):</w:t>
      </w:r>
    </w:p>
    <w:p w14:paraId="0B609BBE" w14:textId="77777777" w:rsidR="00000000" w:rsidRDefault="00026F1C">
      <w:pPr>
        <w:pStyle w:val="a0"/>
        <w:rPr>
          <w:rtl/>
        </w:rPr>
      </w:pPr>
    </w:p>
    <w:p w14:paraId="14436DF1" w14:textId="77777777" w:rsidR="00000000" w:rsidRDefault="00026F1C">
      <w:pPr>
        <w:pStyle w:val="a0"/>
        <w:rPr>
          <w:rFonts w:hint="cs"/>
          <w:rtl/>
        </w:rPr>
      </w:pPr>
      <w:r>
        <w:rPr>
          <w:rFonts w:hint="cs"/>
          <w:rtl/>
        </w:rPr>
        <w:t>ואני מפתח-תקווה, אני יודעת.</w:t>
      </w:r>
    </w:p>
    <w:p w14:paraId="79DD6694" w14:textId="77777777" w:rsidR="00000000" w:rsidRDefault="00026F1C">
      <w:pPr>
        <w:pStyle w:val="a0"/>
        <w:rPr>
          <w:rFonts w:hint="cs"/>
          <w:rtl/>
        </w:rPr>
      </w:pPr>
    </w:p>
    <w:p w14:paraId="3DB5262A" w14:textId="77777777" w:rsidR="00000000" w:rsidRDefault="00026F1C">
      <w:pPr>
        <w:pStyle w:val="af0"/>
        <w:rPr>
          <w:rtl/>
        </w:rPr>
      </w:pPr>
      <w:r>
        <w:rPr>
          <w:rFonts w:hint="eastAsia"/>
          <w:rtl/>
        </w:rPr>
        <w:t>מגלי</w:t>
      </w:r>
      <w:r>
        <w:rPr>
          <w:rtl/>
        </w:rPr>
        <w:t xml:space="preserve"> והבה (הליכוד):</w:t>
      </w:r>
    </w:p>
    <w:p w14:paraId="6985F066" w14:textId="77777777" w:rsidR="00000000" w:rsidRDefault="00026F1C">
      <w:pPr>
        <w:pStyle w:val="a0"/>
        <w:rPr>
          <w:rFonts w:hint="cs"/>
          <w:rtl/>
        </w:rPr>
      </w:pPr>
    </w:p>
    <w:p w14:paraId="52645C69" w14:textId="77777777" w:rsidR="00000000" w:rsidRDefault="00026F1C">
      <w:pPr>
        <w:pStyle w:val="a0"/>
        <w:rPr>
          <w:rFonts w:hint="cs"/>
          <w:rtl/>
        </w:rPr>
      </w:pPr>
      <w:r>
        <w:rPr>
          <w:rFonts w:hint="cs"/>
          <w:rtl/>
        </w:rPr>
        <w:t>מה אני אגיד?</w:t>
      </w:r>
    </w:p>
    <w:p w14:paraId="6F39FC70" w14:textId="77777777" w:rsidR="00000000" w:rsidRDefault="00026F1C">
      <w:pPr>
        <w:pStyle w:val="a0"/>
        <w:rPr>
          <w:rFonts w:hint="cs"/>
          <w:rtl/>
        </w:rPr>
      </w:pPr>
    </w:p>
    <w:p w14:paraId="1E963BCB" w14:textId="77777777" w:rsidR="00000000" w:rsidRDefault="00026F1C">
      <w:pPr>
        <w:pStyle w:val="-"/>
        <w:rPr>
          <w:rtl/>
        </w:rPr>
      </w:pPr>
      <w:bookmarkStart w:id="838" w:name="FS000000504T10_12_2003_20_14_50C"/>
      <w:bookmarkEnd w:id="838"/>
      <w:r>
        <w:rPr>
          <w:rtl/>
        </w:rPr>
        <w:t>זהבה גלאון (מרצ):</w:t>
      </w:r>
    </w:p>
    <w:p w14:paraId="04808BD4" w14:textId="77777777" w:rsidR="00000000" w:rsidRDefault="00026F1C">
      <w:pPr>
        <w:pStyle w:val="a0"/>
        <w:rPr>
          <w:rtl/>
        </w:rPr>
      </w:pPr>
    </w:p>
    <w:p w14:paraId="5280F684" w14:textId="77777777" w:rsidR="00000000" w:rsidRDefault="00026F1C">
      <w:pPr>
        <w:pStyle w:val="a0"/>
        <w:rPr>
          <w:rFonts w:hint="cs"/>
          <w:rtl/>
        </w:rPr>
      </w:pPr>
      <w:r>
        <w:rPr>
          <w:rFonts w:hint="cs"/>
          <w:rtl/>
        </w:rPr>
        <w:t>חבר הכנסת סלומינסקי, אני רוצה שתבין אחת ולתמיד: לא אנ</w:t>
      </w:r>
      <w:r>
        <w:rPr>
          <w:rFonts w:hint="cs"/>
          <w:rtl/>
        </w:rPr>
        <w:t>י ולא החברים שלי לא עובדים אצלך ולא עובדים אצלכם, ולא צריכים לעמוד כאן כל יום ולקבל תעודת יושר והכשר על זה שאנחנו מגנים את הטרור. אחת ולתמיד: אנחנו מגנים את הטרור, אנחנו חושבים שצריך לעשות הכול נגד הטרור, אבל אנחנו חושבים שלא צריך לעשות גדר.</w:t>
      </w:r>
    </w:p>
    <w:p w14:paraId="387E1021" w14:textId="77777777" w:rsidR="00000000" w:rsidRDefault="00026F1C">
      <w:pPr>
        <w:pStyle w:val="af0"/>
        <w:rPr>
          <w:rtl/>
        </w:rPr>
      </w:pPr>
    </w:p>
    <w:p w14:paraId="573D8439" w14:textId="77777777" w:rsidR="00000000" w:rsidRDefault="00026F1C">
      <w:pPr>
        <w:pStyle w:val="af0"/>
        <w:rPr>
          <w:rtl/>
        </w:rPr>
      </w:pPr>
      <w:r>
        <w:rPr>
          <w:rFonts w:hint="eastAsia"/>
          <w:rtl/>
        </w:rPr>
        <w:t>ניסן</w:t>
      </w:r>
      <w:r>
        <w:rPr>
          <w:rtl/>
        </w:rPr>
        <w:t xml:space="preserve"> סלומינסק</w:t>
      </w:r>
      <w:r>
        <w:rPr>
          <w:rtl/>
        </w:rPr>
        <w:t>י (מפד"ל):</w:t>
      </w:r>
    </w:p>
    <w:p w14:paraId="6E066E6C" w14:textId="77777777" w:rsidR="00000000" w:rsidRDefault="00026F1C">
      <w:pPr>
        <w:pStyle w:val="a0"/>
        <w:rPr>
          <w:rFonts w:hint="cs"/>
          <w:rtl/>
        </w:rPr>
      </w:pPr>
    </w:p>
    <w:p w14:paraId="07C71EC6" w14:textId="77777777" w:rsidR="00000000" w:rsidRDefault="00026F1C">
      <w:pPr>
        <w:pStyle w:val="a0"/>
        <w:rPr>
          <w:rFonts w:hint="cs"/>
          <w:rtl/>
        </w:rPr>
      </w:pPr>
      <w:r>
        <w:rPr>
          <w:rFonts w:hint="cs"/>
          <w:rtl/>
        </w:rPr>
        <w:t>הכול?</w:t>
      </w:r>
    </w:p>
    <w:p w14:paraId="7CF43704" w14:textId="77777777" w:rsidR="00000000" w:rsidRDefault="00026F1C">
      <w:pPr>
        <w:pStyle w:val="a0"/>
        <w:rPr>
          <w:rFonts w:hint="cs"/>
          <w:rtl/>
        </w:rPr>
      </w:pPr>
    </w:p>
    <w:p w14:paraId="3FEF9149" w14:textId="77777777" w:rsidR="00000000" w:rsidRDefault="00026F1C">
      <w:pPr>
        <w:pStyle w:val="-"/>
        <w:rPr>
          <w:rtl/>
        </w:rPr>
      </w:pPr>
      <w:bookmarkStart w:id="839" w:name="FS000000504T10_12_2003_20_15_55C"/>
      <w:bookmarkEnd w:id="839"/>
      <w:r>
        <w:rPr>
          <w:rtl/>
        </w:rPr>
        <w:t>זהבה גלאון (מרצ):</w:t>
      </w:r>
    </w:p>
    <w:p w14:paraId="64A568AC" w14:textId="77777777" w:rsidR="00000000" w:rsidRDefault="00026F1C">
      <w:pPr>
        <w:pStyle w:val="a0"/>
        <w:rPr>
          <w:rtl/>
        </w:rPr>
      </w:pPr>
    </w:p>
    <w:p w14:paraId="38AD6F71" w14:textId="77777777" w:rsidR="00000000" w:rsidRDefault="00026F1C">
      <w:pPr>
        <w:pStyle w:val="a0"/>
        <w:rPr>
          <w:rFonts w:hint="cs"/>
          <w:rtl/>
        </w:rPr>
      </w:pPr>
      <w:r>
        <w:rPr>
          <w:rFonts w:hint="cs"/>
          <w:rtl/>
        </w:rPr>
        <w:t>הכול נגד הטרור.</w:t>
      </w:r>
    </w:p>
    <w:p w14:paraId="70991D89" w14:textId="77777777" w:rsidR="00000000" w:rsidRDefault="00026F1C">
      <w:pPr>
        <w:pStyle w:val="a0"/>
        <w:rPr>
          <w:rFonts w:hint="cs"/>
          <w:rtl/>
        </w:rPr>
      </w:pPr>
    </w:p>
    <w:p w14:paraId="3D0F08A8" w14:textId="77777777" w:rsidR="00000000" w:rsidRDefault="00026F1C">
      <w:pPr>
        <w:pStyle w:val="af1"/>
        <w:rPr>
          <w:rtl/>
        </w:rPr>
      </w:pPr>
      <w:r>
        <w:rPr>
          <w:rtl/>
        </w:rPr>
        <w:t>היו"ר משה כחלון:</w:t>
      </w:r>
    </w:p>
    <w:p w14:paraId="04CBE07D" w14:textId="77777777" w:rsidR="00000000" w:rsidRDefault="00026F1C">
      <w:pPr>
        <w:pStyle w:val="a0"/>
        <w:rPr>
          <w:rtl/>
        </w:rPr>
      </w:pPr>
    </w:p>
    <w:p w14:paraId="1C6FCB84" w14:textId="77777777" w:rsidR="00000000" w:rsidRDefault="00026F1C">
      <w:pPr>
        <w:pStyle w:val="a0"/>
        <w:rPr>
          <w:rFonts w:hint="cs"/>
          <w:rtl/>
        </w:rPr>
      </w:pPr>
      <w:r>
        <w:rPr>
          <w:rFonts w:hint="cs"/>
          <w:rtl/>
        </w:rPr>
        <w:t>חבר הכנסת סלומינסקי, תודה רבה. אפשרתי לכם דו-שיח, עכשיו תמשיכי בנאום עוד 18 שניות, ללא זמן פציעות. בבקשה, חברת הכנסת גלאון.</w:t>
      </w:r>
    </w:p>
    <w:p w14:paraId="07DF51F6" w14:textId="77777777" w:rsidR="00000000" w:rsidRDefault="00026F1C">
      <w:pPr>
        <w:pStyle w:val="a0"/>
        <w:rPr>
          <w:rFonts w:hint="cs"/>
          <w:rtl/>
        </w:rPr>
      </w:pPr>
    </w:p>
    <w:p w14:paraId="1D57F707" w14:textId="77777777" w:rsidR="00000000" w:rsidRDefault="00026F1C">
      <w:pPr>
        <w:pStyle w:val="af0"/>
        <w:rPr>
          <w:rtl/>
        </w:rPr>
      </w:pPr>
      <w:r>
        <w:rPr>
          <w:rFonts w:hint="eastAsia"/>
          <w:rtl/>
        </w:rPr>
        <w:t>מגלי</w:t>
      </w:r>
      <w:r>
        <w:rPr>
          <w:rtl/>
        </w:rPr>
        <w:t xml:space="preserve"> והבה (הליכוד):</w:t>
      </w:r>
    </w:p>
    <w:p w14:paraId="52AC84E9" w14:textId="77777777" w:rsidR="00000000" w:rsidRDefault="00026F1C">
      <w:pPr>
        <w:pStyle w:val="a0"/>
        <w:rPr>
          <w:rFonts w:hint="cs"/>
          <w:rtl/>
        </w:rPr>
      </w:pPr>
    </w:p>
    <w:p w14:paraId="3F73AF6B" w14:textId="77777777" w:rsidR="00000000" w:rsidRDefault="00026F1C">
      <w:pPr>
        <w:pStyle w:val="a0"/>
        <w:rPr>
          <w:rFonts w:hint="cs"/>
          <w:rtl/>
        </w:rPr>
      </w:pPr>
      <w:r>
        <w:rPr>
          <w:rFonts w:hint="cs"/>
          <w:rtl/>
        </w:rPr>
        <w:t>- - -</w:t>
      </w:r>
    </w:p>
    <w:p w14:paraId="541D6E5E" w14:textId="77777777" w:rsidR="00000000" w:rsidRDefault="00026F1C">
      <w:pPr>
        <w:pStyle w:val="a0"/>
        <w:rPr>
          <w:rFonts w:hint="cs"/>
          <w:rtl/>
        </w:rPr>
      </w:pPr>
    </w:p>
    <w:p w14:paraId="081FE577" w14:textId="77777777" w:rsidR="00000000" w:rsidRDefault="00026F1C">
      <w:pPr>
        <w:pStyle w:val="-"/>
        <w:rPr>
          <w:rtl/>
        </w:rPr>
      </w:pPr>
      <w:bookmarkStart w:id="840" w:name="FS000000504T10_12_2003_20_16_32C"/>
      <w:bookmarkEnd w:id="840"/>
      <w:r>
        <w:rPr>
          <w:rtl/>
        </w:rPr>
        <w:t>זהבה גלאון (מרצ):</w:t>
      </w:r>
    </w:p>
    <w:p w14:paraId="4AB2CD7D" w14:textId="77777777" w:rsidR="00000000" w:rsidRDefault="00026F1C">
      <w:pPr>
        <w:pStyle w:val="a0"/>
        <w:rPr>
          <w:rtl/>
        </w:rPr>
      </w:pPr>
    </w:p>
    <w:p w14:paraId="48820449" w14:textId="77777777" w:rsidR="00000000" w:rsidRDefault="00026F1C">
      <w:pPr>
        <w:pStyle w:val="a0"/>
        <w:rPr>
          <w:rFonts w:hint="cs"/>
          <w:rtl/>
        </w:rPr>
      </w:pPr>
      <w:r>
        <w:rPr>
          <w:rFonts w:hint="cs"/>
          <w:rtl/>
        </w:rPr>
        <w:t xml:space="preserve">אבל אני לא </w:t>
      </w:r>
      <w:r>
        <w:rPr>
          <w:rFonts w:hint="cs"/>
          <w:rtl/>
        </w:rPr>
        <w:t>יכולה להגיד משפט אחד רצוף.</w:t>
      </w:r>
    </w:p>
    <w:p w14:paraId="3EEB301F" w14:textId="77777777" w:rsidR="00000000" w:rsidRDefault="00026F1C">
      <w:pPr>
        <w:pStyle w:val="a0"/>
        <w:rPr>
          <w:rFonts w:hint="cs"/>
          <w:rtl/>
        </w:rPr>
      </w:pPr>
    </w:p>
    <w:p w14:paraId="5FA1F9AA" w14:textId="77777777" w:rsidR="00000000" w:rsidRDefault="00026F1C">
      <w:pPr>
        <w:pStyle w:val="af1"/>
        <w:rPr>
          <w:rtl/>
        </w:rPr>
      </w:pPr>
      <w:r>
        <w:rPr>
          <w:rtl/>
        </w:rPr>
        <w:t>היו"ר משה כחלון:</w:t>
      </w:r>
    </w:p>
    <w:p w14:paraId="63F3D7E1" w14:textId="77777777" w:rsidR="00000000" w:rsidRDefault="00026F1C">
      <w:pPr>
        <w:pStyle w:val="a0"/>
        <w:rPr>
          <w:rtl/>
        </w:rPr>
      </w:pPr>
    </w:p>
    <w:p w14:paraId="1CADCCE0" w14:textId="77777777" w:rsidR="00000000" w:rsidRDefault="00026F1C">
      <w:pPr>
        <w:pStyle w:val="a0"/>
        <w:rPr>
          <w:rFonts w:hint="cs"/>
          <w:rtl/>
        </w:rPr>
      </w:pPr>
      <w:r>
        <w:rPr>
          <w:rFonts w:hint="cs"/>
          <w:rtl/>
        </w:rPr>
        <w:t>חבר הכנסת מגלי והבה, בבקשה לאפשר לה לסיים את הדברים. כל הבירורים אחרי הנאום. בבקשה.</w:t>
      </w:r>
    </w:p>
    <w:p w14:paraId="529963B2" w14:textId="77777777" w:rsidR="00000000" w:rsidRDefault="00026F1C">
      <w:pPr>
        <w:pStyle w:val="a0"/>
        <w:rPr>
          <w:rFonts w:hint="cs"/>
          <w:rtl/>
        </w:rPr>
      </w:pPr>
    </w:p>
    <w:p w14:paraId="619297F3" w14:textId="77777777" w:rsidR="00000000" w:rsidRDefault="00026F1C">
      <w:pPr>
        <w:pStyle w:val="-"/>
        <w:rPr>
          <w:rtl/>
        </w:rPr>
      </w:pPr>
      <w:bookmarkStart w:id="841" w:name="FS000000504T10_12_2003_20_17_40C"/>
      <w:bookmarkEnd w:id="841"/>
      <w:r>
        <w:rPr>
          <w:rtl/>
        </w:rPr>
        <w:t>זהבה גלאון (מרצ):</w:t>
      </w:r>
    </w:p>
    <w:p w14:paraId="4FDC41E2" w14:textId="77777777" w:rsidR="00000000" w:rsidRDefault="00026F1C">
      <w:pPr>
        <w:pStyle w:val="a0"/>
        <w:rPr>
          <w:rtl/>
        </w:rPr>
      </w:pPr>
    </w:p>
    <w:p w14:paraId="4FD85790" w14:textId="77777777" w:rsidR="00000000" w:rsidRDefault="00026F1C">
      <w:pPr>
        <w:pStyle w:val="a0"/>
        <w:rPr>
          <w:rFonts w:hint="cs"/>
          <w:rtl/>
        </w:rPr>
      </w:pPr>
      <w:r>
        <w:rPr>
          <w:rFonts w:hint="cs"/>
          <w:rtl/>
        </w:rPr>
        <w:t>אני רוצה להגיד למה תגרום הגדר הזאת. היא תגרום לכך ש-75,000 פלסטינים ימצאו את עצמם כלואים במובלעות, היא תגר</w:t>
      </w:r>
      <w:r>
        <w:rPr>
          <w:rFonts w:hint="cs"/>
          <w:rtl/>
        </w:rPr>
        <w:t>ום לכך ש-100,000 תושבי השכונות שמצפון לירושלים ינותקו מעירם, ואחר כך אנחנו מתפלאים שיש כאן הרס ויש כאן שנאה, ואחר כך אנחנו מתפלאים שהאו"ם מקבל החלטה ומציע לבית-הדין הבין-לאומי לצדק בהאג לקבוע אם אנחנו מפירים את הדברים שנחשבים ללא-לגיטימיים מבחינה בין-לאומי</w:t>
      </w:r>
      <w:r>
        <w:rPr>
          <w:rFonts w:hint="cs"/>
          <w:rtl/>
        </w:rPr>
        <w:t>ת.</w:t>
      </w:r>
    </w:p>
    <w:p w14:paraId="39A40EB2" w14:textId="77777777" w:rsidR="00000000" w:rsidRDefault="00026F1C">
      <w:pPr>
        <w:pStyle w:val="a0"/>
        <w:rPr>
          <w:rFonts w:hint="cs"/>
          <w:rtl/>
        </w:rPr>
      </w:pPr>
    </w:p>
    <w:p w14:paraId="65D4A545" w14:textId="77777777" w:rsidR="00000000" w:rsidRDefault="00026F1C">
      <w:pPr>
        <w:pStyle w:val="a0"/>
        <w:rPr>
          <w:rFonts w:hint="cs"/>
          <w:rtl/>
        </w:rPr>
      </w:pPr>
      <w:r>
        <w:rPr>
          <w:rFonts w:hint="cs"/>
          <w:rtl/>
        </w:rPr>
        <w:t>הממשלה הזאת גוררת אותנו להאג, הממשלה הזאת צריכה לבוא בטענות רק לעצמה. תודה רבה, אדוני.</w:t>
      </w:r>
    </w:p>
    <w:p w14:paraId="29D52368" w14:textId="77777777" w:rsidR="00000000" w:rsidRDefault="00026F1C">
      <w:pPr>
        <w:pStyle w:val="af1"/>
        <w:rPr>
          <w:rtl/>
        </w:rPr>
      </w:pPr>
    </w:p>
    <w:p w14:paraId="70BC105D" w14:textId="77777777" w:rsidR="00000000" w:rsidRDefault="00026F1C">
      <w:pPr>
        <w:pStyle w:val="af1"/>
        <w:rPr>
          <w:rtl/>
        </w:rPr>
      </w:pPr>
      <w:r>
        <w:rPr>
          <w:rtl/>
        </w:rPr>
        <w:t>היו"ר משה כחלון:</w:t>
      </w:r>
    </w:p>
    <w:p w14:paraId="79CCB9D7" w14:textId="77777777" w:rsidR="00000000" w:rsidRDefault="00026F1C">
      <w:pPr>
        <w:pStyle w:val="a0"/>
        <w:rPr>
          <w:rtl/>
        </w:rPr>
      </w:pPr>
    </w:p>
    <w:p w14:paraId="3E026943" w14:textId="77777777" w:rsidR="00000000" w:rsidRDefault="00026F1C">
      <w:pPr>
        <w:pStyle w:val="a0"/>
        <w:rPr>
          <w:rFonts w:hint="cs"/>
          <w:rtl/>
        </w:rPr>
      </w:pPr>
      <w:r>
        <w:rPr>
          <w:rFonts w:hint="cs"/>
          <w:rtl/>
        </w:rPr>
        <w:t xml:space="preserve">תודה רבה. חבר הכנסת עמרם מצנע, בבקשה. אחריו - חבר הכנסת ג'מאל זחאלקה, שאני לא רואה אותו כאן, ואחריו - חבר הכנסת מיקי איתן, שאני לא רואה אותו כאן. </w:t>
      </w:r>
      <w:r>
        <w:rPr>
          <w:rFonts w:hint="cs"/>
          <w:rtl/>
        </w:rPr>
        <w:t>בבקשה.</w:t>
      </w:r>
    </w:p>
    <w:p w14:paraId="7D8D086D" w14:textId="77777777" w:rsidR="00000000" w:rsidRDefault="00026F1C">
      <w:pPr>
        <w:pStyle w:val="a0"/>
        <w:rPr>
          <w:rFonts w:hint="cs"/>
          <w:rtl/>
        </w:rPr>
      </w:pPr>
    </w:p>
    <w:p w14:paraId="26893CAE" w14:textId="77777777" w:rsidR="00000000" w:rsidRDefault="00026F1C">
      <w:pPr>
        <w:pStyle w:val="a"/>
        <w:rPr>
          <w:rtl/>
        </w:rPr>
      </w:pPr>
      <w:bookmarkStart w:id="842" w:name="FS000001042T10_12_2003_20_19_45"/>
      <w:bookmarkStart w:id="843" w:name="_Toc70328471"/>
      <w:bookmarkEnd w:id="842"/>
      <w:r>
        <w:rPr>
          <w:rFonts w:hint="eastAsia"/>
          <w:rtl/>
        </w:rPr>
        <w:t>עמרם</w:t>
      </w:r>
      <w:r>
        <w:rPr>
          <w:rtl/>
        </w:rPr>
        <w:t xml:space="preserve"> מצנע (העבודה-מימד):</w:t>
      </w:r>
      <w:bookmarkEnd w:id="843"/>
    </w:p>
    <w:p w14:paraId="79E99515" w14:textId="77777777" w:rsidR="00000000" w:rsidRDefault="00026F1C">
      <w:pPr>
        <w:pStyle w:val="a0"/>
        <w:rPr>
          <w:rFonts w:hint="cs"/>
          <w:rtl/>
        </w:rPr>
      </w:pPr>
    </w:p>
    <w:p w14:paraId="11093779" w14:textId="77777777" w:rsidR="00000000" w:rsidRDefault="00026F1C">
      <w:pPr>
        <w:pStyle w:val="a0"/>
        <w:rPr>
          <w:rFonts w:hint="cs"/>
          <w:rtl/>
        </w:rPr>
      </w:pPr>
      <w:r>
        <w:rPr>
          <w:rFonts w:hint="cs"/>
          <w:rtl/>
        </w:rPr>
        <w:t xml:space="preserve">מכובדי היושב-ראש, חברי הכנסת, אני חושב שמן הראוי להעביר למליאת הכנסת את הדיון על גדר ההפרדה. </w:t>
      </w:r>
    </w:p>
    <w:p w14:paraId="29A1E5B7" w14:textId="77777777" w:rsidR="00000000" w:rsidRDefault="00026F1C">
      <w:pPr>
        <w:pStyle w:val="a0"/>
        <w:rPr>
          <w:rFonts w:hint="cs"/>
          <w:rtl/>
        </w:rPr>
      </w:pPr>
    </w:p>
    <w:p w14:paraId="42F65F45" w14:textId="77777777" w:rsidR="00000000" w:rsidRDefault="00026F1C">
      <w:pPr>
        <w:pStyle w:val="a0"/>
        <w:rPr>
          <w:rFonts w:hint="cs"/>
          <w:rtl/>
        </w:rPr>
      </w:pPr>
      <w:r>
        <w:rPr>
          <w:rFonts w:hint="cs"/>
          <w:rtl/>
        </w:rPr>
        <w:t>אני מגנה את הרעיון לדון בנושא הזה בבית-הדין הבין-לאומי בהאג, זה לא המקום לדון במחלוקות פוליטיות, במחלוקות הכל-כך קשות שיש כאן ב</w:t>
      </w:r>
      <w:r>
        <w:rPr>
          <w:rFonts w:hint="cs"/>
          <w:rtl/>
        </w:rPr>
        <w:t xml:space="preserve">מזרח התיכון, וזה לא יוסיף כלום. </w:t>
      </w:r>
    </w:p>
    <w:p w14:paraId="00B19FFB" w14:textId="77777777" w:rsidR="00000000" w:rsidRDefault="00026F1C">
      <w:pPr>
        <w:pStyle w:val="a0"/>
        <w:rPr>
          <w:rFonts w:hint="cs"/>
          <w:rtl/>
        </w:rPr>
      </w:pPr>
    </w:p>
    <w:p w14:paraId="3952FF5B" w14:textId="77777777" w:rsidR="00000000" w:rsidRDefault="00026F1C">
      <w:pPr>
        <w:pStyle w:val="a0"/>
        <w:rPr>
          <w:rFonts w:hint="cs"/>
          <w:rtl/>
        </w:rPr>
      </w:pPr>
      <w:r>
        <w:rPr>
          <w:rFonts w:hint="cs"/>
          <w:rtl/>
        </w:rPr>
        <w:t xml:space="preserve">אבל אסור בשום אופן, אדוני היושב-ראש, שאנחנו ניתן לעצמנו הנחה או הצדקה בכך שהעולם כולו נגדנו, שמעבירים את זה לאו"ם, ועצרת האו"ם נגדנו, וכמובן בית-הדין הבין-לאומי בהאג, כי הטיפשות וחוסר האחריות הם של ממשלת ישראל, בכך שבמקום </w:t>
      </w:r>
      <w:r>
        <w:rPr>
          <w:rFonts w:hint="cs"/>
          <w:rtl/>
        </w:rPr>
        <w:t xml:space="preserve">לבנות גדר ביטחון בונים גדר פוליטית. </w:t>
      </w:r>
    </w:p>
    <w:p w14:paraId="401B0F1D" w14:textId="77777777" w:rsidR="00000000" w:rsidRDefault="00026F1C">
      <w:pPr>
        <w:pStyle w:val="a0"/>
        <w:rPr>
          <w:rFonts w:hint="cs"/>
          <w:rtl/>
        </w:rPr>
      </w:pPr>
    </w:p>
    <w:p w14:paraId="691FB4A8" w14:textId="77777777" w:rsidR="00000000" w:rsidRDefault="00026F1C">
      <w:pPr>
        <w:pStyle w:val="a0"/>
        <w:rPr>
          <w:rFonts w:hint="cs"/>
          <w:rtl/>
        </w:rPr>
      </w:pPr>
      <w:r>
        <w:rPr>
          <w:rFonts w:hint="cs"/>
          <w:rtl/>
        </w:rPr>
        <w:t>גדר ביטחון שהיתה נבנית, פלוס מינוס, לאורך "הקו הירוק" - דרך אגב, פחות או יותר כפי שנבנתה הגדר בחלקה הצפוני - לא היתה מקוממת את הפלסטינים, את האומות המאוחדות, את ארצות-הברית ואת כל העולם נגדנו, והיתה משיגה ביטחון. אבל כ</w:t>
      </w:r>
      <w:r>
        <w:rPr>
          <w:rFonts w:hint="cs"/>
          <w:rtl/>
        </w:rPr>
        <w:t xml:space="preserve">אשר בונים תוכנית על מובלעת כל כך גדולה באזור אריאל, כאשר מדברים על הגדר המזרחית - למה אנחנו מצפים? זו כבר גדר פוליטית, וכגדר פוליטית בהחלט יש מה להתנגד לה. </w:t>
      </w:r>
    </w:p>
    <w:p w14:paraId="00628B2B" w14:textId="77777777" w:rsidR="00000000" w:rsidRDefault="00026F1C">
      <w:pPr>
        <w:pStyle w:val="a0"/>
        <w:rPr>
          <w:rFonts w:hint="cs"/>
          <w:rtl/>
        </w:rPr>
      </w:pPr>
    </w:p>
    <w:p w14:paraId="5F81A6F1" w14:textId="77777777" w:rsidR="00000000" w:rsidRDefault="00026F1C">
      <w:pPr>
        <w:pStyle w:val="a0"/>
        <w:rPr>
          <w:rFonts w:hint="cs"/>
          <w:rtl/>
        </w:rPr>
      </w:pPr>
      <w:r>
        <w:rPr>
          <w:rFonts w:hint="cs"/>
          <w:rtl/>
        </w:rPr>
        <w:t>דרך אגב, אני עוזב את כל העניינים הערכיים של הפרדה בין תושבים פלסטינים לבין השירותים שהם צריכים לקב</w:t>
      </w:r>
      <w:r>
        <w:rPr>
          <w:rFonts w:hint="cs"/>
          <w:rtl/>
        </w:rPr>
        <w:t>ל; לא יהיה פה ביטחון. נוציא מיליארדים ולא נשיג ביטחון.</w:t>
      </w:r>
    </w:p>
    <w:p w14:paraId="0BEE5FD8" w14:textId="77777777" w:rsidR="00000000" w:rsidRDefault="00026F1C">
      <w:pPr>
        <w:pStyle w:val="a0"/>
        <w:rPr>
          <w:rFonts w:hint="cs"/>
          <w:rtl/>
        </w:rPr>
      </w:pPr>
    </w:p>
    <w:p w14:paraId="52DF9FBC" w14:textId="77777777" w:rsidR="00000000" w:rsidRDefault="00026F1C">
      <w:pPr>
        <w:pStyle w:val="a0"/>
        <w:rPr>
          <w:rFonts w:hint="cs"/>
          <w:rtl/>
        </w:rPr>
      </w:pPr>
      <w:r>
        <w:rPr>
          <w:rFonts w:hint="cs"/>
          <w:rtl/>
        </w:rPr>
        <w:t>חבר הכנסת סלומינסקי יצא החוצה, הוא התלבט מה העמדה של השמאל או של מפלגת העבודה. אנחנו בעד גדר, אני מהראשונים שדרשו להקים גדר, עוד לפני שנתיים, כי גדר היתה מונעת הרבה מאוד מהפיגועים ומההרוגים של השנים ה</w:t>
      </w:r>
      <w:r>
        <w:rPr>
          <w:rFonts w:hint="cs"/>
          <w:rtl/>
        </w:rPr>
        <w:t>אחרונות. אבל גדר ביטחון פחות או יותר לאורך "הקו הירוק", בתוואי הקצר ביותר, בתוואי הזול ביותר.</w:t>
      </w:r>
    </w:p>
    <w:p w14:paraId="67FFC6F6" w14:textId="77777777" w:rsidR="00000000" w:rsidRDefault="00026F1C">
      <w:pPr>
        <w:pStyle w:val="a0"/>
        <w:rPr>
          <w:rFonts w:hint="cs"/>
          <w:rtl/>
        </w:rPr>
      </w:pPr>
    </w:p>
    <w:p w14:paraId="5A80B923" w14:textId="77777777" w:rsidR="00000000" w:rsidRDefault="00026F1C">
      <w:pPr>
        <w:pStyle w:val="af0"/>
        <w:rPr>
          <w:rtl/>
        </w:rPr>
      </w:pPr>
      <w:r>
        <w:rPr>
          <w:rFonts w:hint="eastAsia"/>
          <w:rtl/>
        </w:rPr>
        <w:t>ניסן</w:t>
      </w:r>
      <w:r>
        <w:rPr>
          <w:rtl/>
        </w:rPr>
        <w:t xml:space="preserve"> סלומינסקי (מפד"ל):</w:t>
      </w:r>
    </w:p>
    <w:p w14:paraId="174B5187" w14:textId="77777777" w:rsidR="00000000" w:rsidRDefault="00026F1C">
      <w:pPr>
        <w:pStyle w:val="a0"/>
        <w:rPr>
          <w:rFonts w:hint="cs"/>
          <w:rtl/>
        </w:rPr>
      </w:pPr>
    </w:p>
    <w:p w14:paraId="3F836B67" w14:textId="77777777" w:rsidR="00000000" w:rsidRDefault="00026F1C">
      <w:pPr>
        <w:pStyle w:val="a0"/>
        <w:rPr>
          <w:rFonts w:hint="cs"/>
          <w:rtl/>
        </w:rPr>
      </w:pPr>
      <w:r>
        <w:rPr>
          <w:rFonts w:hint="cs"/>
          <w:rtl/>
        </w:rPr>
        <w:t>- - -</w:t>
      </w:r>
    </w:p>
    <w:p w14:paraId="2FBC3393" w14:textId="77777777" w:rsidR="00000000" w:rsidRDefault="00026F1C">
      <w:pPr>
        <w:pStyle w:val="a0"/>
        <w:rPr>
          <w:rFonts w:hint="cs"/>
          <w:rtl/>
        </w:rPr>
      </w:pPr>
    </w:p>
    <w:p w14:paraId="62134A1E" w14:textId="77777777" w:rsidR="00000000" w:rsidRDefault="00026F1C">
      <w:pPr>
        <w:pStyle w:val="-"/>
        <w:rPr>
          <w:rtl/>
        </w:rPr>
      </w:pPr>
      <w:bookmarkStart w:id="844" w:name="FS000001042T10_12_2003_20_24_32C"/>
      <w:bookmarkEnd w:id="844"/>
      <w:r>
        <w:rPr>
          <w:rtl/>
        </w:rPr>
        <w:t>עמרם מצנע (העבודה-מימד):</w:t>
      </w:r>
    </w:p>
    <w:p w14:paraId="190F5830" w14:textId="77777777" w:rsidR="00000000" w:rsidRDefault="00026F1C">
      <w:pPr>
        <w:pStyle w:val="a0"/>
        <w:rPr>
          <w:rtl/>
        </w:rPr>
      </w:pPr>
    </w:p>
    <w:p w14:paraId="7CB6E381" w14:textId="77777777" w:rsidR="00000000" w:rsidRDefault="00026F1C">
      <w:pPr>
        <w:pStyle w:val="a0"/>
        <w:rPr>
          <w:rFonts w:hint="cs"/>
          <w:rtl/>
        </w:rPr>
      </w:pPr>
      <w:r>
        <w:rPr>
          <w:rFonts w:hint="cs"/>
          <w:rtl/>
        </w:rPr>
        <w:t xml:space="preserve">בוודאי. בתוואי הקצר ביותר ובתוואי הזול ביותר ובתוואי שלא היה מעורר התנגדות כל כך גדולה. </w:t>
      </w:r>
    </w:p>
    <w:p w14:paraId="0F42C34D" w14:textId="77777777" w:rsidR="00000000" w:rsidRDefault="00026F1C">
      <w:pPr>
        <w:pStyle w:val="a0"/>
        <w:rPr>
          <w:rFonts w:hint="cs"/>
          <w:rtl/>
        </w:rPr>
      </w:pPr>
    </w:p>
    <w:p w14:paraId="0F4B2922" w14:textId="77777777" w:rsidR="00000000" w:rsidRDefault="00026F1C">
      <w:pPr>
        <w:pStyle w:val="a0"/>
        <w:rPr>
          <w:rFonts w:hint="cs"/>
          <w:rtl/>
        </w:rPr>
      </w:pPr>
      <w:r>
        <w:rPr>
          <w:rFonts w:hint="cs"/>
          <w:rtl/>
        </w:rPr>
        <w:t xml:space="preserve">שמעתי את ראש </w:t>
      </w:r>
      <w:r>
        <w:rPr>
          <w:rFonts w:hint="cs"/>
          <w:rtl/>
        </w:rPr>
        <w:t xml:space="preserve">הממשלה הפלסטיני רק לפני יומיים-שלושה. הוא אמר:  גדר על "הקו הירוק", פחות או יותר, בבקשה. הוא אפילו התנדב לעזור במימון. </w:t>
      </w:r>
    </w:p>
    <w:p w14:paraId="5175ADC1" w14:textId="77777777" w:rsidR="00000000" w:rsidRDefault="00026F1C">
      <w:pPr>
        <w:pStyle w:val="a0"/>
        <w:rPr>
          <w:rFonts w:hint="cs"/>
          <w:rtl/>
        </w:rPr>
      </w:pPr>
    </w:p>
    <w:p w14:paraId="2A97ABFE" w14:textId="77777777" w:rsidR="00000000" w:rsidRDefault="00026F1C">
      <w:pPr>
        <w:pStyle w:val="a0"/>
        <w:rPr>
          <w:rFonts w:hint="cs"/>
          <w:rtl/>
        </w:rPr>
      </w:pPr>
      <w:r>
        <w:rPr>
          <w:rFonts w:hint="cs"/>
          <w:rtl/>
        </w:rPr>
        <w:t>על כן, אם רוצים לעשות דברים למטרות ביטחון, היה אפשר לעשות אותם. הגדר כפי שהיא נבנית היום היא גדר מחלוקת, היא גדר שלא תביא ביטחון, היא ג</w:t>
      </w:r>
      <w:r>
        <w:rPr>
          <w:rFonts w:hint="cs"/>
          <w:rtl/>
        </w:rPr>
        <w:t xml:space="preserve">דר שתביא לבזבוז של מיליארדים והיא גדר שתעמת אותנו עם העולם. זה מה שאנחנו צריכים? המלצה של בית הדין הבין-לאומי לעצרת האומות המאוחדות? </w:t>
      </w:r>
    </w:p>
    <w:p w14:paraId="17ADF1D0" w14:textId="77777777" w:rsidR="00000000" w:rsidRDefault="00026F1C">
      <w:pPr>
        <w:pStyle w:val="a0"/>
        <w:rPr>
          <w:rFonts w:hint="cs"/>
          <w:rtl/>
        </w:rPr>
      </w:pPr>
    </w:p>
    <w:p w14:paraId="0722776E" w14:textId="77777777" w:rsidR="00000000" w:rsidRDefault="00026F1C">
      <w:pPr>
        <w:pStyle w:val="a0"/>
        <w:rPr>
          <w:rFonts w:hint="cs"/>
          <w:rtl/>
        </w:rPr>
      </w:pPr>
      <w:r>
        <w:rPr>
          <w:rFonts w:hint="cs"/>
          <w:rtl/>
        </w:rPr>
        <w:t>על כן, אני קורא לממשלת ישראל לחזור בה מתוואי הגדר ולבנות גדר ביטחון, ואני מבקש - הנושא הזה כל כך חשוב, שראוי שיידון במליא</w:t>
      </w:r>
      <w:r>
        <w:rPr>
          <w:rFonts w:hint="cs"/>
          <w:rtl/>
        </w:rPr>
        <w:t>ת הכנסת.</w:t>
      </w:r>
    </w:p>
    <w:p w14:paraId="504C79A5" w14:textId="77777777" w:rsidR="00000000" w:rsidRDefault="00026F1C">
      <w:pPr>
        <w:pStyle w:val="a0"/>
        <w:rPr>
          <w:rFonts w:hint="cs"/>
          <w:rtl/>
        </w:rPr>
      </w:pPr>
    </w:p>
    <w:p w14:paraId="20E3A21C" w14:textId="77777777" w:rsidR="00000000" w:rsidRDefault="00026F1C">
      <w:pPr>
        <w:pStyle w:val="af1"/>
        <w:rPr>
          <w:rtl/>
        </w:rPr>
      </w:pPr>
      <w:r>
        <w:rPr>
          <w:rFonts w:hint="eastAsia"/>
          <w:rtl/>
        </w:rPr>
        <w:t>היו</w:t>
      </w:r>
      <w:r>
        <w:rPr>
          <w:rtl/>
        </w:rPr>
        <w:t>"ר משה כחלון:</w:t>
      </w:r>
    </w:p>
    <w:p w14:paraId="57CEC69D" w14:textId="77777777" w:rsidR="00000000" w:rsidRDefault="00026F1C">
      <w:pPr>
        <w:pStyle w:val="a0"/>
        <w:rPr>
          <w:rFonts w:hint="cs"/>
          <w:rtl/>
        </w:rPr>
      </w:pPr>
    </w:p>
    <w:p w14:paraId="32A668F3" w14:textId="77777777" w:rsidR="00000000" w:rsidRDefault="00026F1C">
      <w:pPr>
        <w:pStyle w:val="a0"/>
        <w:rPr>
          <w:rFonts w:hint="cs"/>
          <w:rtl/>
        </w:rPr>
      </w:pPr>
      <w:r>
        <w:rPr>
          <w:rFonts w:hint="cs"/>
          <w:rtl/>
        </w:rPr>
        <w:t>תודה רבה. אדוני השר, בבקשה.</w:t>
      </w:r>
    </w:p>
    <w:p w14:paraId="35150C0B" w14:textId="77777777" w:rsidR="00000000" w:rsidRDefault="00026F1C">
      <w:pPr>
        <w:pStyle w:val="a0"/>
        <w:rPr>
          <w:rtl/>
        </w:rPr>
      </w:pPr>
    </w:p>
    <w:p w14:paraId="037BCCB4" w14:textId="77777777" w:rsidR="00000000" w:rsidRDefault="00026F1C">
      <w:pPr>
        <w:pStyle w:val="a"/>
        <w:rPr>
          <w:rtl/>
        </w:rPr>
      </w:pPr>
      <w:bookmarkStart w:id="845" w:name="FS000000474T10_12_2003_19_38_41"/>
      <w:bookmarkStart w:id="846" w:name="_Toc70328472"/>
      <w:bookmarkEnd w:id="845"/>
      <w:r>
        <w:rPr>
          <w:rFonts w:hint="eastAsia"/>
          <w:rtl/>
        </w:rPr>
        <w:t>השר</w:t>
      </w:r>
      <w:r>
        <w:rPr>
          <w:rtl/>
        </w:rPr>
        <w:t xml:space="preserve"> גדעון עזרא:</w:t>
      </w:r>
      <w:bookmarkEnd w:id="846"/>
    </w:p>
    <w:p w14:paraId="3F68CC8A" w14:textId="77777777" w:rsidR="00000000" w:rsidRDefault="00026F1C">
      <w:pPr>
        <w:pStyle w:val="a0"/>
        <w:rPr>
          <w:rFonts w:hint="cs"/>
          <w:rtl/>
        </w:rPr>
      </w:pPr>
    </w:p>
    <w:p w14:paraId="327B97FC" w14:textId="77777777" w:rsidR="00000000" w:rsidRDefault="00026F1C">
      <w:pPr>
        <w:pStyle w:val="a0"/>
        <w:rPr>
          <w:rFonts w:hint="cs"/>
          <w:rtl/>
        </w:rPr>
      </w:pPr>
      <w:r>
        <w:rPr>
          <w:rFonts w:hint="cs"/>
          <w:rtl/>
        </w:rPr>
        <w:t xml:space="preserve">אדוני היושב-ראש, חברי חברי הכנסת, אני מבקש להזכיר קצת נשכחות. כידוע, ההתקפה הראשונה על ישראל בנושא הגדר היתה על-ידי אלה שאמרו: ישראל בונה חומה. מצנע, אתה זוכר את זה. איפה החומה הזאת </w:t>
      </w:r>
      <w:r>
        <w:rPr>
          <w:rFonts w:hint="cs"/>
          <w:rtl/>
        </w:rPr>
        <w:t>נמצאת? החומה הזאת נמצאת בדיוק על "הקו הירוק", אבל זה לא הפריע לאף אחד להגיד: ישראל בונה חומה. לא לקחנו סנטימטר אחד מתחומי הרשות הפלסטינית, ואמרו שאנחנו בונים חומה והתחילו לתקוף אותנו.</w:t>
      </w:r>
    </w:p>
    <w:p w14:paraId="4A826DD2" w14:textId="77777777" w:rsidR="00000000" w:rsidRDefault="00026F1C">
      <w:pPr>
        <w:pStyle w:val="a0"/>
        <w:rPr>
          <w:rFonts w:hint="cs"/>
          <w:rtl/>
        </w:rPr>
      </w:pPr>
    </w:p>
    <w:p w14:paraId="08BBF1E0" w14:textId="77777777" w:rsidR="00000000" w:rsidRDefault="00026F1C">
      <w:pPr>
        <w:pStyle w:val="af0"/>
        <w:rPr>
          <w:rtl/>
        </w:rPr>
      </w:pPr>
      <w:r>
        <w:rPr>
          <w:rFonts w:hint="eastAsia"/>
          <w:rtl/>
        </w:rPr>
        <w:t>עסאם</w:t>
      </w:r>
      <w:r>
        <w:rPr>
          <w:rtl/>
        </w:rPr>
        <w:t xml:space="preserve"> מח'ול (חד"ש-תע"ל):</w:t>
      </w:r>
    </w:p>
    <w:p w14:paraId="2D3AD706" w14:textId="77777777" w:rsidR="00000000" w:rsidRDefault="00026F1C">
      <w:pPr>
        <w:pStyle w:val="a0"/>
        <w:rPr>
          <w:rFonts w:hint="cs"/>
          <w:rtl/>
        </w:rPr>
      </w:pPr>
    </w:p>
    <w:p w14:paraId="4557C0F2" w14:textId="77777777" w:rsidR="00000000" w:rsidRDefault="00026F1C">
      <w:pPr>
        <w:pStyle w:val="a0"/>
        <w:rPr>
          <w:rFonts w:hint="cs"/>
          <w:rtl/>
        </w:rPr>
      </w:pPr>
      <w:r>
        <w:rPr>
          <w:rFonts w:hint="cs"/>
          <w:rtl/>
        </w:rPr>
        <w:t>תמשיך לבנות חומה, אבל על "הקו הירוק".</w:t>
      </w:r>
    </w:p>
    <w:p w14:paraId="5291CD7E" w14:textId="77777777" w:rsidR="00000000" w:rsidRDefault="00026F1C">
      <w:pPr>
        <w:pStyle w:val="a0"/>
        <w:rPr>
          <w:rFonts w:hint="cs"/>
          <w:rtl/>
        </w:rPr>
      </w:pPr>
    </w:p>
    <w:p w14:paraId="3E8542D9" w14:textId="77777777" w:rsidR="00000000" w:rsidRDefault="00026F1C">
      <w:pPr>
        <w:pStyle w:val="-"/>
        <w:rPr>
          <w:rtl/>
        </w:rPr>
      </w:pPr>
      <w:bookmarkStart w:id="847" w:name="FS000001042T10_12_2003_20_29_03C"/>
      <w:bookmarkStart w:id="848" w:name="FS000000474T10_12_2003_20_29_30"/>
      <w:bookmarkEnd w:id="847"/>
      <w:bookmarkEnd w:id="848"/>
      <w:r>
        <w:rPr>
          <w:rtl/>
        </w:rPr>
        <w:t>השר גדע</w:t>
      </w:r>
      <w:r>
        <w:rPr>
          <w:rtl/>
        </w:rPr>
        <w:t>ון עזרא:</w:t>
      </w:r>
    </w:p>
    <w:p w14:paraId="19626423" w14:textId="77777777" w:rsidR="00000000" w:rsidRDefault="00026F1C">
      <w:pPr>
        <w:pStyle w:val="a0"/>
        <w:rPr>
          <w:rtl/>
        </w:rPr>
      </w:pPr>
    </w:p>
    <w:p w14:paraId="6EA85C5E" w14:textId="77777777" w:rsidR="00000000" w:rsidRDefault="00026F1C">
      <w:pPr>
        <w:pStyle w:val="a0"/>
        <w:rPr>
          <w:rFonts w:hint="cs"/>
          <w:rtl/>
        </w:rPr>
      </w:pPr>
      <w:r>
        <w:rPr>
          <w:rFonts w:hint="cs"/>
          <w:rtl/>
        </w:rPr>
        <w:t>החומה הזאת זכתה לביקורת רבה. מי לא דיבר על החומה הזאת על "הקו הירוק"?</w:t>
      </w:r>
    </w:p>
    <w:p w14:paraId="4BEC7131" w14:textId="77777777" w:rsidR="00000000" w:rsidRDefault="00026F1C">
      <w:pPr>
        <w:pStyle w:val="a0"/>
        <w:ind w:firstLine="0"/>
        <w:rPr>
          <w:rFonts w:hint="cs"/>
          <w:rtl/>
        </w:rPr>
      </w:pPr>
    </w:p>
    <w:p w14:paraId="48BF4622" w14:textId="77777777" w:rsidR="00000000" w:rsidRDefault="00026F1C">
      <w:pPr>
        <w:pStyle w:val="af0"/>
        <w:rPr>
          <w:rtl/>
        </w:rPr>
      </w:pPr>
      <w:r>
        <w:rPr>
          <w:rFonts w:hint="eastAsia"/>
          <w:rtl/>
        </w:rPr>
        <w:t>עבד</w:t>
      </w:r>
      <w:r>
        <w:rPr>
          <w:rtl/>
        </w:rPr>
        <w:t>-אלמאלכ דהאמשה (רע"ם):</w:t>
      </w:r>
    </w:p>
    <w:p w14:paraId="6CF25E51" w14:textId="77777777" w:rsidR="00000000" w:rsidRDefault="00026F1C">
      <w:pPr>
        <w:pStyle w:val="a0"/>
        <w:rPr>
          <w:rFonts w:hint="cs"/>
          <w:rtl/>
        </w:rPr>
      </w:pPr>
    </w:p>
    <w:p w14:paraId="29192CB5" w14:textId="77777777" w:rsidR="00000000" w:rsidRDefault="00026F1C">
      <w:pPr>
        <w:pStyle w:val="a0"/>
        <w:rPr>
          <w:rFonts w:hint="cs"/>
          <w:rtl/>
        </w:rPr>
      </w:pPr>
      <w:r>
        <w:rPr>
          <w:rFonts w:hint="cs"/>
          <w:rtl/>
        </w:rPr>
        <w:t>שמעת עכשיו שהם מוכנים אפילו להשתתף במימון.</w:t>
      </w:r>
    </w:p>
    <w:p w14:paraId="45D4E928" w14:textId="77777777" w:rsidR="00000000" w:rsidRDefault="00026F1C">
      <w:pPr>
        <w:pStyle w:val="a0"/>
        <w:rPr>
          <w:rFonts w:hint="cs"/>
          <w:rtl/>
        </w:rPr>
      </w:pPr>
    </w:p>
    <w:p w14:paraId="14016F5D" w14:textId="77777777" w:rsidR="00000000" w:rsidRDefault="00026F1C">
      <w:pPr>
        <w:pStyle w:val="-"/>
        <w:rPr>
          <w:rtl/>
        </w:rPr>
      </w:pPr>
      <w:bookmarkStart w:id="849" w:name="FS000000474T10_12_2003_19_39_39C"/>
      <w:bookmarkEnd w:id="849"/>
      <w:r>
        <w:rPr>
          <w:rtl/>
        </w:rPr>
        <w:t>השר גדעון עזרא:</w:t>
      </w:r>
    </w:p>
    <w:p w14:paraId="1619EF5F" w14:textId="77777777" w:rsidR="00000000" w:rsidRDefault="00026F1C">
      <w:pPr>
        <w:pStyle w:val="a0"/>
        <w:rPr>
          <w:rtl/>
        </w:rPr>
      </w:pPr>
    </w:p>
    <w:p w14:paraId="7C00C5E8" w14:textId="77777777" w:rsidR="00000000" w:rsidRDefault="00026F1C">
      <w:pPr>
        <w:pStyle w:val="a0"/>
        <w:rPr>
          <w:rFonts w:hint="cs"/>
          <w:rtl/>
        </w:rPr>
      </w:pPr>
      <w:r>
        <w:rPr>
          <w:rFonts w:hint="cs"/>
          <w:rtl/>
        </w:rPr>
        <w:t>עובדה מספר שתיים: אני מזכיר לכם את הוויכוח שהתנהל בימים האחרונים בוועידת הארגונים הפלסט</w:t>
      </w:r>
      <w:r>
        <w:rPr>
          <w:rFonts w:hint="cs"/>
          <w:rtl/>
        </w:rPr>
        <w:t>יניים בקהיר, כאשר היו חילוקי דעות רציניים מאוד אם אפשר להפסיק להרוג יהודים בישראל ולהסתפק בהריגתם של חיילים ואזרחים מעבר ל"קו הירוק". פועל יוצא מהוויכוח הזה הוא, שיש לנו אחריות, ואם לשמוע מה שהיה שם בקהיר, הסיכויים של אזרח ישראלי להיפגע</w:t>
      </w:r>
      <w:r>
        <w:rPr>
          <w:rtl/>
        </w:rPr>
        <w:t xml:space="preserve"> </w:t>
      </w:r>
      <w:r>
        <w:rPr>
          <w:rFonts w:hint="cs"/>
          <w:rtl/>
        </w:rPr>
        <w:t>הם דווקא ממחבלים שי</w:t>
      </w:r>
      <w:r>
        <w:rPr>
          <w:rFonts w:hint="cs"/>
          <w:rtl/>
        </w:rPr>
        <w:t>פגעו באזרחים מעבר ל"קו הירוק".</w:t>
      </w:r>
    </w:p>
    <w:p w14:paraId="44B5508A" w14:textId="77777777" w:rsidR="00000000" w:rsidRDefault="00026F1C">
      <w:pPr>
        <w:pStyle w:val="a0"/>
        <w:rPr>
          <w:rFonts w:hint="cs"/>
          <w:rtl/>
        </w:rPr>
      </w:pPr>
    </w:p>
    <w:p w14:paraId="7ADF9053" w14:textId="77777777" w:rsidR="00000000" w:rsidRDefault="00026F1C">
      <w:pPr>
        <w:pStyle w:val="af0"/>
        <w:rPr>
          <w:rtl/>
        </w:rPr>
      </w:pPr>
      <w:r>
        <w:rPr>
          <w:rFonts w:hint="eastAsia"/>
          <w:rtl/>
        </w:rPr>
        <w:t>עמרם</w:t>
      </w:r>
      <w:r>
        <w:rPr>
          <w:rtl/>
        </w:rPr>
        <w:t xml:space="preserve"> מצנע (העבודה-מימד):</w:t>
      </w:r>
    </w:p>
    <w:p w14:paraId="6DB0CA51" w14:textId="77777777" w:rsidR="00000000" w:rsidRDefault="00026F1C">
      <w:pPr>
        <w:pStyle w:val="a0"/>
        <w:rPr>
          <w:rFonts w:hint="cs"/>
          <w:rtl/>
        </w:rPr>
      </w:pPr>
    </w:p>
    <w:p w14:paraId="324E8388" w14:textId="77777777" w:rsidR="00000000" w:rsidRDefault="00026F1C">
      <w:pPr>
        <w:pStyle w:val="a0"/>
        <w:rPr>
          <w:rFonts w:hint="cs"/>
          <w:rtl/>
        </w:rPr>
      </w:pPr>
      <w:r>
        <w:rPr>
          <w:rFonts w:hint="cs"/>
          <w:rtl/>
        </w:rPr>
        <w:t>גדעון עזרא, ההתנחלויות כולן מוקפות בגדרות, רק מדינת ישראל מופקרת.</w:t>
      </w:r>
    </w:p>
    <w:p w14:paraId="0918C6DC" w14:textId="77777777" w:rsidR="00000000" w:rsidRDefault="00026F1C">
      <w:pPr>
        <w:pStyle w:val="a0"/>
        <w:rPr>
          <w:rFonts w:hint="cs"/>
          <w:rtl/>
        </w:rPr>
      </w:pPr>
    </w:p>
    <w:p w14:paraId="1691A038" w14:textId="77777777" w:rsidR="00000000" w:rsidRDefault="00026F1C">
      <w:pPr>
        <w:pStyle w:val="-"/>
        <w:rPr>
          <w:rtl/>
        </w:rPr>
      </w:pPr>
      <w:bookmarkStart w:id="850" w:name="FS000000474T10_12_2003_20_31_12C"/>
      <w:bookmarkEnd w:id="850"/>
      <w:r>
        <w:rPr>
          <w:rtl/>
        </w:rPr>
        <w:t>השר גדעון עזרא:</w:t>
      </w:r>
    </w:p>
    <w:p w14:paraId="6BBC43F5" w14:textId="77777777" w:rsidR="00000000" w:rsidRDefault="00026F1C">
      <w:pPr>
        <w:pStyle w:val="a0"/>
        <w:rPr>
          <w:rtl/>
        </w:rPr>
      </w:pPr>
    </w:p>
    <w:p w14:paraId="3087F003" w14:textId="77777777" w:rsidR="00000000" w:rsidRDefault="00026F1C">
      <w:pPr>
        <w:pStyle w:val="a0"/>
        <w:rPr>
          <w:rFonts w:hint="cs"/>
          <w:rtl/>
        </w:rPr>
      </w:pPr>
      <w:r>
        <w:rPr>
          <w:rFonts w:hint="cs"/>
          <w:rtl/>
        </w:rPr>
        <w:t>אני עוד אדבר אתך על זה.</w:t>
      </w:r>
    </w:p>
    <w:p w14:paraId="6A0F6D0B" w14:textId="77777777" w:rsidR="00000000" w:rsidRDefault="00026F1C">
      <w:pPr>
        <w:pStyle w:val="a0"/>
        <w:rPr>
          <w:rFonts w:hint="cs"/>
          <w:color w:val="0000FF"/>
          <w:szCs w:val="28"/>
          <w:rtl/>
        </w:rPr>
      </w:pPr>
    </w:p>
    <w:p w14:paraId="6CD7238C" w14:textId="77777777" w:rsidR="00000000" w:rsidRDefault="00026F1C">
      <w:pPr>
        <w:pStyle w:val="a0"/>
        <w:rPr>
          <w:rFonts w:hint="cs"/>
          <w:rtl/>
        </w:rPr>
      </w:pPr>
      <w:bookmarkStart w:id="851" w:name="FS000000474T10_12_2003_19_58_34"/>
      <w:bookmarkEnd w:id="851"/>
      <w:r>
        <w:rPr>
          <w:rFonts w:hint="cs"/>
          <w:rtl/>
        </w:rPr>
        <w:t xml:space="preserve">עובדה מספר שלוש: אריאל. אריאל עיר בת 16,000 תושבים. הפיגועים לא היו בתוך אריאל, הפיגועים </w:t>
      </w:r>
      <w:r>
        <w:rPr>
          <w:rFonts w:hint="cs"/>
          <w:rtl/>
        </w:rPr>
        <w:t xml:space="preserve">היו בתחנת הדלק הסמוכה לאריאל. </w:t>
      </w:r>
    </w:p>
    <w:p w14:paraId="147BA8EC" w14:textId="77777777" w:rsidR="00000000" w:rsidRDefault="00026F1C">
      <w:pPr>
        <w:pStyle w:val="a0"/>
        <w:rPr>
          <w:rFonts w:hint="cs"/>
          <w:rtl/>
        </w:rPr>
      </w:pPr>
    </w:p>
    <w:p w14:paraId="670C3156" w14:textId="77777777" w:rsidR="00000000" w:rsidRDefault="00026F1C">
      <w:pPr>
        <w:pStyle w:val="a0"/>
        <w:rPr>
          <w:rFonts w:hint="cs"/>
          <w:rtl/>
        </w:rPr>
      </w:pPr>
      <w:r>
        <w:rPr>
          <w:rFonts w:hint="cs"/>
          <w:rtl/>
        </w:rPr>
        <w:t>אנחנו יכולים להקיף את עצמנו בגדרות מפה ועד הודעה חדשה. מרבית הישראלים, אגב - אין לי סטטיסטיקה מדויקת, האזרחים שנהרגו ביהודה ושומרון לא נהרגו ביישובים, הם נהרגו בצירים. וכאן גדרות לא עוזרות. אנחנו לא רצינו גדר. אתם קראתם להקמ</w:t>
      </w:r>
      <w:r>
        <w:rPr>
          <w:rFonts w:hint="cs"/>
          <w:rtl/>
        </w:rPr>
        <w:t xml:space="preserve">ת גדר הרבה לפני שאנחנו היינו מוכנים לשמוע, גם בגלל המחיר המטורף של הגדר, וגם מסיבה נוספת, שחברת הכנסת זהבה גלאון נגעה בה, שלדעתי  חלק מכריע של הפיגועים עברו על הצירים המרכזיים בדרכם לערים הראשיות של ישראל, ולא עברו במקומות ששם אפשר לעבור בשדה. </w:t>
      </w:r>
    </w:p>
    <w:p w14:paraId="59CD94A5" w14:textId="77777777" w:rsidR="00000000" w:rsidRDefault="00026F1C">
      <w:pPr>
        <w:pStyle w:val="a0"/>
        <w:rPr>
          <w:rFonts w:hint="cs"/>
          <w:rtl/>
        </w:rPr>
      </w:pPr>
    </w:p>
    <w:p w14:paraId="3ECC6711" w14:textId="77777777" w:rsidR="00000000" w:rsidRDefault="00026F1C">
      <w:pPr>
        <w:pStyle w:val="a0"/>
        <w:rPr>
          <w:rFonts w:hint="cs"/>
          <w:rtl/>
        </w:rPr>
      </w:pPr>
      <w:r>
        <w:rPr>
          <w:rFonts w:hint="cs"/>
          <w:rtl/>
        </w:rPr>
        <w:t>לכן, כל הס</w:t>
      </w:r>
      <w:r>
        <w:rPr>
          <w:rFonts w:hint="cs"/>
          <w:rtl/>
        </w:rPr>
        <w:t xml:space="preserve">יפור שהיה בעצרת האו"ם - מדובר בפעילות פלסטינית, אנטי-ישראלית. יש ניסיון של הפלסטינים ותומכיהם לרתום את הגוף המשפטי העליון של האו"ם למאבק הפוליטי שלהם. למעשה, הם יכולים להעביר כל החלטה שהם רוצים על-ידי אותו רוב בעצרת. </w:t>
      </w:r>
    </w:p>
    <w:p w14:paraId="429ACAF2" w14:textId="77777777" w:rsidR="00000000" w:rsidRDefault="00026F1C">
      <w:pPr>
        <w:pStyle w:val="a0"/>
        <w:rPr>
          <w:rFonts w:hint="cs"/>
          <w:rtl/>
        </w:rPr>
      </w:pPr>
    </w:p>
    <w:p w14:paraId="4768829A" w14:textId="77777777" w:rsidR="00000000" w:rsidRDefault="00026F1C">
      <w:pPr>
        <w:pStyle w:val="a0"/>
        <w:rPr>
          <w:rFonts w:hint="cs"/>
          <w:rtl/>
        </w:rPr>
      </w:pPr>
      <w:r>
        <w:rPr>
          <w:rFonts w:hint="cs"/>
          <w:rtl/>
        </w:rPr>
        <w:t>לאחר קבלת ההחלטה ממשלת ישראל</w:t>
      </w:r>
      <w:r>
        <w:rPr>
          <w:rtl/>
        </w:rPr>
        <w:t xml:space="preserve"> </w:t>
      </w:r>
      <w:r>
        <w:rPr>
          <w:rFonts w:hint="cs"/>
          <w:rtl/>
        </w:rPr>
        <w:t>שוקלת את</w:t>
      </w:r>
      <w:r>
        <w:rPr>
          <w:rFonts w:hint="cs"/>
          <w:rtl/>
        </w:rPr>
        <w:t xml:space="preserve"> הדברים לעומק. נדאג להביא את דברינו ועמדותינו המוצדקות והמבוססות בפני בית-הדין. לא נשכח שהמטרה הראשונה של הממשלה הזאת היא למנוע הריגת אזרחים נוספים. </w:t>
      </w:r>
    </w:p>
    <w:p w14:paraId="0F671BE0" w14:textId="77777777" w:rsidR="00000000" w:rsidRDefault="00026F1C">
      <w:pPr>
        <w:pStyle w:val="a0"/>
        <w:rPr>
          <w:rFonts w:hint="cs"/>
          <w:rtl/>
        </w:rPr>
      </w:pPr>
    </w:p>
    <w:p w14:paraId="01A51042" w14:textId="77777777" w:rsidR="00000000" w:rsidRDefault="00026F1C">
      <w:pPr>
        <w:pStyle w:val="a0"/>
        <w:rPr>
          <w:rFonts w:hint="cs"/>
          <w:rtl/>
        </w:rPr>
      </w:pPr>
      <w:r>
        <w:rPr>
          <w:rFonts w:hint="cs"/>
          <w:rtl/>
        </w:rPr>
        <w:t>אנחנו מקווים שחוות הדעת שבית-הדין אמור לתת תשקף נכונה וללא משוא פנים את המצב המשפטי הנכון, תוך התחשבות בז</w:t>
      </w:r>
      <w:r>
        <w:rPr>
          <w:rFonts w:hint="cs"/>
          <w:rtl/>
        </w:rPr>
        <w:t xml:space="preserve">כותנו הברורה להגנה עצמית ולמאבק בטרור, ושזה לא יהפוך לדבר משני. </w:t>
      </w:r>
    </w:p>
    <w:p w14:paraId="346D6A13" w14:textId="77777777" w:rsidR="00000000" w:rsidRDefault="00026F1C">
      <w:pPr>
        <w:pStyle w:val="a0"/>
        <w:ind w:firstLine="0"/>
        <w:rPr>
          <w:rFonts w:hint="cs"/>
          <w:rtl/>
        </w:rPr>
      </w:pPr>
    </w:p>
    <w:p w14:paraId="648B3A49" w14:textId="77777777" w:rsidR="00000000" w:rsidRDefault="00026F1C">
      <w:pPr>
        <w:pStyle w:val="a0"/>
        <w:ind w:firstLine="0"/>
        <w:rPr>
          <w:rFonts w:hint="cs"/>
          <w:rtl/>
        </w:rPr>
      </w:pPr>
      <w:r>
        <w:rPr>
          <w:rFonts w:hint="cs"/>
          <w:rtl/>
        </w:rPr>
        <w:tab/>
        <w:t>המשך הפעילות בנושא הזה נעשה בין משרד הביטחון, משרד החוץ וראש הממשלה. אתה רוצה דיון בנושא הגדר, אין לי כל ספק שנושא הגדר כלול בנושאים שכבר נקבעו לדיון. על הנושא הספציפי הזה, אינני חושב שצריך</w:t>
      </w:r>
      <w:r>
        <w:rPr>
          <w:rFonts w:hint="cs"/>
          <w:rtl/>
        </w:rPr>
        <w:t xml:space="preserve"> דיון במליאה; אני חושב שדיון כזה כדאי שיתנהל עם האנשים הרלוונטיים בוועדת החוץ והביטחון. אני מציע שהנושא הזה יידון בוועדה, ונושא הגדר עוד יעלה לא אחת לדיונים במליאה. תודה רבה. </w:t>
      </w:r>
    </w:p>
    <w:p w14:paraId="4C47F0A0" w14:textId="77777777" w:rsidR="00000000" w:rsidRDefault="00026F1C">
      <w:pPr>
        <w:pStyle w:val="a0"/>
        <w:ind w:firstLine="0"/>
        <w:rPr>
          <w:rFonts w:hint="cs"/>
          <w:rtl/>
        </w:rPr>
      </w:pPr>
    </w:p>
    <w:p w14:paraId="7EE71412" w14:textId="77777777" w:rsidR="00000000" w:rsidRDefault="00026F1C">
      <w:pPr>
        <w:pStyle w:val="af1"/>
        <w:rPr>
          <w:rtl/>
        </w:rPr>
      </w:pPr>
      <w:r>
        <w:rPr>
          <w:rtl/>
        </w:rPr>
        <w:t>היו"ר משה כחלון:</w:t>
      </w:r>
    </w:p>
    <w:p w14:paraId="01F9F09A" w14:textId="77777777" w:rsidR="00000000" w:rsidRDefault="00026F1C">
      <w:pPr>
        <w:pStyle w:val="a0"/>
        <w:rPr>
          <w:rFonts w:hint="cs"/>
          <w:rtl/>
        </w:rPr>
      </w:pPr>
    </w:p>
    <w:p w14:paraId="6C8FF35F" w14:textId="77777777" w:rsidR="00000000" w:rsidRDefault="00026F1C">
      <w:pPr>
        <w:pStyle w:val="a0"/>
        <w:rPr>
          <w:rFonts w:hint="cs"/>
          <w:rtl/>
        </w:rPr>
      </w:pPr>
      <w:r>
        <w:rPr>
          <w:rFonts w:hint="cs"/>
          <w:rtl/>
        </w:rPr>
        <w:t xml:space="preserve">מה אתה מציע? </w:t>
      </w:r>
    </w:p>
    <w:p w14:paraId="697882E4" w14:textId="77777777" w:rsidR="00000000" w:rsidRDefault="00026F1C">
      <w:pPr>
        <w:pStyle w:val="a0"/>
        <w:ind w:firstLine="0"/>
        <w:rPr>
          <w:rFonts w:hint="cs"/>
          <w:rtl/>
        </w:rPr>
      </w:pPr>
    </w:p>
    <w:p w14:paraId="4F424DA7" w14:textId="77777777" w:rsidR="00000000" w:rsidRDefault="00026F1C">
      <w:pPr>
        <w:pStyle w:val="-"/>
        <w:rPr>
          <w:rtl/>
        </w:rPr>
      </w:pPr>
      <w:bookmarkStart w:id="852" w:name="FS000000474T10_12_2003_20_11_59C"/>
      <w:bookmarkEnd w:id="852"/>
      <w:r>
        <w:rPr>
          <w:rtl/>
        </w:rPr>
        <w:t>השר גדעון עזרא:</w:t>
      </w:r>
    </w:p>
    <w:p w14:paraId="3DA9DDEE" w14:textId="77777777" w:rsidR="00000000" w:rsidRDefault="00026F1C">
      <w:pPr>
        <w:pStyle w:val="a0"/>
        <w:rPr>
          <w:rtl/>
        </w:rPr>
      </w:pPr>
    </w:p>
    <w:p w14:paraId="38B3BA45" w14:textId="77777777" w:rsidR="00000000" w:rsidRDefault="00026F1C">
      <w:pPr>
        <w:pStyle w:val="a0"/>
        <w:rPr>
          <w:rFonts w:hint="cs"/>
          <w:rtl/>
        </w:rPr>
      </w:pPr>
      <w:r>
        <w:rPr>
          <w:rFonts w:hint="cs"/>
          <w:rtl/>
        </w:rPr>
        <w:t xml:space="preserve">דיון בוועדה. </w:t>
      </w:r>
    </w:p>
    <w:p w14:paraId="61FDB57E" w14:textId="77777777" w:rsidR="00000000" w:rsidRDefault="00026F1C">
      <w:pPr>
        <w:pStyle w:val="a0"/>
        <w:ind w:firstLine="0"/>
        <w:rPr>
          <w:rFonts w:hint="cs"/>
          <w:rtl/>
        </w:rPr>
      </w:pPr>
    </w:p>
    <w:p w14:paraId="5D28871A" w14:textId="77777777" w:rsidR="00000000" w:rsidRDefault="00026F1C">
      <w:pPr>
        <w:pStyle w:val="af1"/>
        <w:rPr>
          <w:rtl/>
        </w:rPr>
      </w:pPr>
      <w:r>
        <w:rPr>
          <w:rtl/>
        </w:rPr>
        <w:t>היו"ר משה כחלו</w:t>
      </w:r>
      <w:r>
        <w:rPr>
          <w:rtl/>
        </w:rPr>
        <w:t>ן:</w:t>
      </w:r>
    </w:p>
    <w:p w14:paraId="76D3D299" w14:textId="77777777" w:rsidR="00000000" w:rsidRDefault="00026F1C">
      <w:pPr>
        <w:pStyle w:val="a0"/>
        <w:rPr>
          <w:rtl/>
        </w:rPr>
      </w:pPr>
    </w:p>
    <w:p w14:paraId="374335D6" w14:textId="77777777" w:rsidR="00000000" w:rsidRDefault="00026F1C">
      <w:pPr>
        <w:pStyle w:val="a0"/>
        <w:rPr>
          <w:rFonts w:hint="cs"/>
          <w:rtl/>
        </w:rPr>
      </w:pPr>
      <w:r>
        <w:rPr>
          <w:rFonts w:hint="cs"/>
          <w:rtl/>
        </w:rPr>
        <w:t xml:space="preserve">תודה רבה. הצעה אחרת - חבר הכנסת איוב קרא, בבקשה. </w:t>
      </w:r>
    </w:p>
    <w:p w14:paraId="28752F21" w14:textId="77777777" w:rsidR="00000000" w:rsidRDefault="00026F1C">
      <w:pPr>
        <w:pStyle w:val="a0"/>
        <w:ind w:firstLine="0"/>
        <w:rPr>
          <w:rFonts w:hint="cs"/>
          <w:rtl/>
        </w:rPr>
      </w:pPr>
    </w:p>
    <w:p w14:paraId="329DDD68" w14:textId="77777777" w:rsidR="00000000" w:rsidRDefault="00026F1C">
      <w:pPr>
        <w:pStyle w:val="a"/>
        <w:rPr>
          <w:rtl/>
        </w:rPr>
      </w:pPr>
      <w:bookmarkStart w:id="853" w:name="FS000000475T10_12_2003_19_43_30"/>
      <w:bookmarkStart w:id="854" w:name="_Toc70328473"/>
      <w:bookmarkEnd w:id="853"/>
      <w:r>
        <w:rPr>
          <w:rFonts w:hint="eastAsia"/>
          <w:rtl/>
        </w:rPr>
        <w:t>איוב</w:t>
      </w:r>
      <w:r>
        <w:rPr>
          <w:rtl/>
        </w:rPr>
        <w:t xml:space="preserve"> קרא (הליכוד):</w:t>
      </w:r>
      <w:bookmarkEnd w:id="854"/>
    </w:p>
    <w:p w14:paraId="6D439F24" w14:textId="77777777" w:rsidR="00000000" w:rsidRDefault="00026F1C">
      <w:pPr>
        <w:pStyle w:val="a0"/>
        <w:rPr>
          <w:rFonts w:hint="cs"/>
          <w:rtl/>
        </w:rPr>
      </w:pPr>
    </w:p>
    <w:p w14:paraId="563D2967" w14:textId="77777777" w:rsidR="00000000" w:rsidRDefault="00026F1C">
      <w:pPr>
        <w:pStyle w:val="a0"/>
        <w:rPr>
          <w:rFonts w:hint="cs"/>
          <w:rtl/>
        </w:rPr>
      </w:pPr>
      <w:r>
        <w:rPr>
          <w:rFonts w:hint="cs"/>
          <w:rtl/>
        </w:rPr>
        <w:t>אדוני היושב-ראש, כנסת נכבדה, כאשר חבר הכנסת חיים רמון הגה את רעיון הגדר, היה פופולרי מאוד לשמאל לתמוך בכך ולא היו עוררין על כך. כעת, כאשר ממשלת הליכוד תומכת ברעיון הגדר, אוטומטית אנ</w:t>
      </w:r>
      <w:r>
        <w:rPr>
          <w:rFonts w:hint="cs"/>
          <w:rtl/>
        </w:rPr>
        <w:t xml:space="preserve">שים בצד השני משנים עמדות. הדבר הזה אסור שיקרה, זה לא טוב מבחינה פוליטית, אף שיש לי עמדה משלי בעניין הזה. אני חושב שצריך להיות עקביים וללכת עם מה שאתם מאמינים בו, אנשי השמאל.  </w:t>
      </w:r>
    </w:p>
    <w:p w14:paraId="036A420B" w14:textId="77777777" w:rsidR="00000000" w:rsidRDefault="00026F1C">
      <w:pPr>
        <w:pStyle w:val="a0"/>
        <w:rPr>
          <w:rFonts w:hint="cs"/>
          <w:rtl/>
        </w:rPr>
      </w:pPr>
    </w:p>
    <w:p w14:paraId="1E744982" w14:textId="77777777" w:rsidR="00000000" w:rsidRDefault="00026F1C">
      <w:pPr>
        <w:pStyle w:val="a0"/>
        <w:rPr>
          <w:rFonts w:hint="cs"/>
          <w:rtl/>
        </w:rPr>
      </w:pPr>
      <w:r>
        <w:rPr>
          <w:rFonts w:hint="cs"/>
          <w:rtl/>
        </w:rPr>
        <w:t xml:space="preserve">לא יכול להיות שיכתיבו לנו בהאג או בכל מקום בעולם, באיחוד האירופי, בכל פעם משהו </w:t>
      </w:r>
      <w:r>
        <w:rPr>
          <w:rFonts w:hint="cs"/>
          <w:rtl/>
        </w:rPr>
        <w:t xml:space="preserve">אחר. אתמול קבעו, שלשום קבעו, ועוד יקבעו, החל בסימון מוצרים וכלה בתכתיבים ובאולטימטום. אסור לנו לקבל אולטימטום במדינה הזאת, זה רק יביא עוד התניות ועוד דרישות. אסור לנו להתכופף, צריך לעמוד עם עמוד שדרה חזק מול כל סכנה שנשקפת למדינת ישראל. </w:t>
      </w:r>
    </w:p>
    <w:p w14:paraId="6E34CBD4" w14:textId="77777777" w:rsidR="00000000" w:rsidRDefault="00026F1C">
      <w:pPr>
        <w:pStyle w:val="a0"/>
        <w:rPr>
          <w:rFonts w:hint="cs"/>
          <w:rtl/>
        </w:rPr>
      </w:pPr>
    </w:p>
    <w:p w14:paraId="7A7C686B" w14:textId="77777777" w:rsidR="00000000" w:rsidRDefault="00026F1C">
      <w:pPr>
        <w:pStyle w:val="af1"/>
        <w:rPr>
          <w:rtl/>
        </w:rPr>
      </w:pPr>
      <w:r>
        <w:rPr>
          <w:rtl/>
        </w:rPr>
        <w:t>היו"ר משה כחלון:</w:t>
      </w:r>
    </w:p>
    <w:p w14:paraId="11BEBA00" w14:textId="77777777" w:rsidR="00000000" w:rsidRDefault="00026F1C">
      <w:pPr>
        <w:pStyle w:val="a0"/>
        <w:rPr>
          <w:rtl/>
        </w:rPr>
      </w:pPr>
    </w:p>
    <w:p w14:paraId="5CF23F7B" w14:textId="77777777" w:rsidR="00000000" w:rsidRDefault="00026F1C">
      <w:pPr>
        <w:pStyle w:val="a0"/>
        <w:rPr>
          <w:rFonts w:hint="cs"/>
          <w:rtl/>
        </w:rPr>
      </w:pPr>
      <w:r>
        <w:rPr>
          <w:rFonts w:hint="cs"/>
          <w:rtl/>
        </w:rPr>
        <w:t xml:space="preserve">תודה רבה. חבר הכנסת עבד-אלמאלכ דהאמשה, בבקשה. </w:t>
      </w:r>
    </w:p>
    <w:p w14:paraId="547A3556" w14:textId="77777777" w:rsidR="00000000" w:rsidRDefault="00026F1C">
      <w:pPr>
        <w:pStyle w:val="a0"/>
        <w:ind w:firstLine="0"/>
        <w:rPr>
          <w:rFonts w:hint="cs"/>
          <w:rtl/>
        </w:rPr>
      </w:pPr>
    </w:p>
    <w:p w14:paraId="6F5D1468" w14:textId="77777777" w:rsidR="00000000" w:rsidRDefault="00026F1C">
      <w:pPr>
        <w:pStyle w:val="a"/>
        <w:rPr>
          <w:rtl/>
        </w:rPr>
      </w:pPr>
      <w:bookmarkStart w:id="855" w:name="FS000000550T10_12_2003_19_44_54"/>
      <w:bookmarkStart w:id="856" w:name="_Toc70328474"/>
      <w:bookmarkEnd w:id="855"/>
      <w:r>
        <w:rPr>
          <w:rFonts w:hint="eastAsia"/>
          <w:rtl/>
        </w:rPr>
        <w:t>עבד</w:t>
      </w:r>
      <w:r>
        <w:rPr>
          <w:rtl/>
        </w:rPr>
        <w:t>-אלמאלכ דהאמשה (רע"ם):</w:t>
      </w:r>
      <w:bookmarkEnd w:id="856"/>
    </w:p>
    <w:p w14:paraId="60E4D6C3" w14:textId="77777777" w:rsidR="00000000" w:rsidRDefault="00026F1C">
      <w:pPr>
        <w:pStyle w:val="a0"/>
        <w:rPr>
          <w:rFonts w:hint="cs"/>
          <w:rtl/>
        </w:rPr>
      </w:pPr>
    </w:p>
    <w:p w14:paraId="460FCFC8" w14:textId="77777777" w:rsidR="00000000" w:rsidRDefault="00026F1C">
      <w:pPr>
        <w:pStyle w:val="a0"/>
        <w:rPr>
          <w:rFonts w:hint="cs"/>
          <w:rtl/>
        </w:rPr>
      </w:pPr>
      <w:r>
        <w:rPr>
          <w:rFonts w:hint="cs"/>
          <w:rtl/>
        </w:rPr>
        <w:t>אדוני היושב-ראש, חברי חברי הכנסת, כאשר הממשלה הזאת נאלצת לעשות משהו, היא עושה אותו רע ומאוחר. כאשר עלה רעיון הגדר, הממשלה הזאת אמרה, לא יקום ולא יהיה. אני כשלעצמי, בישיבה של ועדת ה</w:t>
      </w:r>
      <w:r>
        <w:rPr>
          <w:rFonts w:hint="cs"/>
          <w:rtl/>
        </w:rPr>
        <w:t xml:space="preserve">מעקב באום-אל-פחם, מייד עם תחילת הרעיון אמרתי: חברים, אם זה יהיה על "הקו הירוק", אין מה להתנגד לכך. עד עכשיו עמדתי לא השתנתה. מי שמשנה עמדות הם אלה שצועדים אחרי המציאות, אחרי שהיא טופחת על פניהם. </w:t>
      </w:r>
    </w:p>
    <w:p w14:paraId="67A2F66F" w14:textId="77777777" w:rsidR="00000000" w:rsidRDefault="00026F1C">
      <w:pPr>
        <w:pStyle w:val="a0"/>
        <w:rPr>
          <w:rFonts w:hint="cs"/>
          <w:rtl/>
        </w:rPr>
      </w:pPr>
    </w:p>
    <w:p w14:paraId="71D4E4CD" w14:textId="77777777" w:rsidR="00000000" w:rsidRDefault="00026F1C">
      <w:pPr>
        <w:pStyle w:val="a0"/>
        <w:rPr>
          <w:rFonts w:hint="cs"/>
          <w:rtl/>
        </w:rPr>
      </w:pPr>
      <w:r>
        <w:rPr>
          <w:rFonts w:hint="cs"/>
          <w:rtl/>
        </w:rPr>
        <w:t>הגדר, אם תוקם, רק על "הקו הירוק", על הגבול המוסכם. זאת הגדר</w:t>
      </w:r>
      <w:r>
        <w:rPr>
          <w:rFonts w:hint="cs"/>
          <w:rtl/>
        </w:rPr>
        <w:t xml:space="preserve"> היחידה שיכולה להיות. מי שלא רוצה התערבות של בית-הדין הבין-לאומי בהאג ומי שלא רוצה שיכפו עליו דברים, שיפעל לפי החוק, לפי הלגיטימיות הבין-לאומית והחלטות האו"ם. כל גדר אחרת רק גורמת עוול לשני הצדדים, גם לעם בישראל וגם לעם הפלסטיני. ערים שלמות הופכות לבתי-כלא</w:t>
      </w:r>
      <w:r>
        <w:rPr>
          <w:rFonts w:hint="cs"/>
          <w:rtl/>
        </w:rPr>
        <w:t xml:space="preserve"> כתוצאה מגדר עקלקלה וחסרת הצדקה. תודה. </w:t>
      </w:r>
    </w:p>
    <w:p w14:paraId="0F5A7C92" w14:textId="77777777" w:rsidR="00000000" w:rsidRDefault="00026F1C">
      <w:pPr>
        <w:pStyle w:val="a0"/>
        <w:ind w:firstLine="0"/>
        <w:rPr>
          <w:rFonts w:hint="cs"/>
          <w:rtl/>
        </w:rPr>
      </w:pPr>
    </w:p>
    <w:p w14:paraId="1D699654" w14:textId="77777777" w:rsidR="00000000" w:rsidRDefault="00026F1C">
      <w:pPr>
        <w:pStyle w:val="af1"/>
        <w:rPr>
          <w:rtl/>
        </w:rPr>
      </w:pPr>
      <w:r>
        <w:rPr>
          <w:rtl/>
        </w:rPr>
        <w:t>היו"ר משה כחלון:</w:t>
      </w:r>
    </w:p>
    <w:p w14:paraId="76B8CB36" w14:textId="77777777" w:rsidR="00000000" w:rsidRDefault="00026F1C">
      <w:pPr>
        <w:pStyle w:val="a0"/>
        <w:rPr>
          <w:rtl/>
        </w:rPr>
      </w:pPr>
    </w:p>
    <w:p w14:paraId="2A58C763" w14:textId="77777777" w:rsidR="00000000" w:rsidRDefault="00026F1C">
      <w:pPr>
        <w:pStyle w:val="a0"/>
        <w:rPr>
          <w:rFonts w:hint="cs"/>
          <w:rtl/>
        </w:rPr>
      </w:pPr>
      <w:r>
        <w:rPr>
          <w:rFonts w:hint="cs"/>
          <w:rtl/>
        </w:rPr>
        <w:t xml:space="preserve">תודה רבה, חבר הכנסת דהאמשה. חבר הכנסת נסים זאב, בבקשה. אחריו - חבר הכנסת מגלי והבה, ואחריו - חבר הכנסת עזמי בשארה. </w:t>
      </w:r>
    </w:p>
    <w:p w14:paraId="2AE5E2AE" w14:textId="77777777" w:rsidR="00000000" w:rsidRDefault="00026F1C">
      <w:pPr>
        <w:pStyle w:val="a0"/>
        <w:ind w:firstLine="0"/>
        <w:rPr>
          <w:rFonts w:hint="cs"/>
          <w:rtl/>
        </w:rPr>
      </w:pPr>
    </w:p>
    <w:p w14:paraId="5035EC26" w14:textId="77777777" w:rsidR="00000000" w:rsidRDefault="00026F1C">
      <w:pPr>
        <w:pStyle w:val="a"/>
        <w:rPr>
          <w:rtl/>
        </w:rPr>
      </w:pPr>
      <w:bookmarkStart w:id="857" w:name="FS000000490T10_12_2003_19_46_05"/>
      <w:bookmarkStart w:id="858" w:name="_Toc70328475"/>
      <w:bookmarkEnd w:id="857"/>
      <w:r>
        <w:rPr>
          <w:rFonts w:hint="eastAsia"/>
          <w:rtl/>
        </w:rPr>
        <w:t>נסים</w:t>
      </w:r>
      <w:r>
        <w:rPr>
          <w:rtl/>
        </w:rPr>
        <w:t xml:space="preserve"> זאב (ש"ס):</w:t>
      </w:r>
      <w:bookmarkEnd w:id="858"/>
    </w:p>
    <w:p w14:paraId="3FB15DD3" w14:textId="77777777" w:rsidR="00000000" w:rsidRDefault="00026F1C">
      <w:pPr>
        <w:pStyle w:val="a0"/>
        <w:rPr>
          <w:rFonts w:hint="cs"/>
          <w:rtl/>
        </w:rPr>
      </w:pPr>
    </w:p>
    <w:p w14:paraId="12693056" w14:textId="77777777" w:rsidR="00000000" w:rsidRDefault="00026F1C">
      <w:pPr>
        <w:pStyle w:val="a0"/>
        <w:rPr>
          <w:rFonts w:hint="cs"/>
          <w:rtl/>
        </w:rPr>
      </w:pPr>
      <w:r>
        <w:rPr>
          <w:rFonts w:hint="cs"/>
          <w:rtl/>
        </w:rPr>
        <w:t>אדוני היושב-ראש, אני חושב שצריך לדון בנושא בוועדת החוקה, חוק ומ</w:t>
      </w:r>
      <w:r>
        <w:rPr>
          <w:rFonts w:hint="cs"/>
          <w:rtl/>
        </w:rPr>
        <w:t xml:space="preserve">שפט, בהשתתפות היועץ המשפטי לממשלה, פרקליטות המדינה. יכול להיות שגם בעניין הזה תהיה מחלוקת ביניהם, את זה נבדוק בוועדה. </w:t>
      </w:r>
    </w:p>
    <w:p w14:paraId="68700E0F" w14:textId="77777777" w:rsidR="00000000" w:rsidRDefault="00026F1C">
      <w:pPr>
        <w:pStyle w:val="a0"/>
        <w:rPr>
          <w:rFonts w:hint="cs"/>
          <w:rtl/>
        </w:rPr>
      </w:pPr>
    </w:p>
    <w:p w14:paraId="2DD845D8" w14:textId="77777777" w:rsidR="00000000" w:rsidRDefault="00026F1C">
      <w:pPr>
        <w:pStyle w:val="a0"/>
        <w:rPr>
          <w:rFonts w:hint="cs"/>
          <w:rtl/>
        </w:rPr>
      </w:pPr>
      <w:r>
        <w:rPr>
          <w:rFonts w:hint="cs"/>
          <w:rtl/>
        </w:rPr>
        <w:t>לגופו של עניין, עד למשפט הבין-לאומי בהאג, ראש הממשלה צריך לעשות הכול כדי לסיים את ביצועה של הגדר. אחר כך נעמוד למשפט. לא משנה המשפט, אנח</w:t>
      </w:r>
      <w:r>
        <w:rPr>
          <w:rFonts w:hint="cs"/>
          <w:rtl/>
        </w:rPr>
        <w:t xml:space="preserve">נו חייבים להגן על אזרחינו, על בנינו ובנותינו. לא יעלה על הדעת שמישהו יכתיב לנו איך העם היהודי יחיה בישראל. אבוי לנו. </w:t>
      </w:r>
    </w:p>
    <w:p w14:paraId="5CFC34A0" w14:textId="77777777" w:rsidR="00000000" w:rsidRDefault="00026F1C">
      <w:pPr>
        <w:pStyle w:val="a0"/>
        <w:ind w:firstLine="0"/>
        <w:rPr>
          <w:rFonts w:hint="cs"/>
          <w:rtl/>
        </w:rPr>
      </w:pPr>
    </w:p>
    <w:p w14:paraId="527BD110" w14:textId="77777777" w:rsidR="00000000" w:rsidRDefault="00026F1C">
      <w:pPr>
        <w:pStyle w:val="af1"/>
        <w:rPr>
          <w:rtl/>
        </w:rPr>
      </w:pPr>
      <w:r>
        <w:rPr>
          <w:rtl/>
        </w:rPr>
        <w:t>היו"ר משה כחלון:</w:t>
      </w:r>
    </w:p>
    <w:p w14:paraId="73104513" w14:textId="77777777" w:rsidR="00000000" w:rsidRDefault="00026F1C">
      <w:pPr>
        <w:pStyle w:val="a0"/>
        <w:rPr>
          <w:rtl/>
        </w:rPr>
      </w:pPr>
    </w:p>
    <w:p w14:paraId="5236EA2E" w14:textId="77777777" w:rsidR="00000000" w:rsidRDefault="00026F1C">
      <w:pPr>
        <w:pStyle w:val="a0"/>
        <w:rPr>
          <w:rFonts w:hint="cs"/>
          <w:rtl/>
        </w:rPr>
      </w:pPr>
      <w:r>
        <w:rPr>
          <w:rFonts w:hint="cs"/>
          <w:rtl/>
        </w:rPr>
        <w:t xml:space="preserve">תודה רבה. חבר הכנסת מגלי והבה, בבקשה. </w:t>
      </w:r>
    </w:p>
    <w:p w14:paraId="1FC2BF5A" w14:textId="77777777" w:rsidR="00000000" w:rsidRDefault="00026F1C">
      <w:pPr>
        <w:pStyle w:val="a0"/>
        <w:rPr>
          <w:rFonts w:hint="cs"/>
          <w:rtl/>
        </w:rPr>
      </w:pPr>
    </w:p>
    <w:p w14:paraId="0D33B4F8" w14:textId="77777777" w:rsidR="00000000" w:rsidRDefault="00026F1C">
      <w:pPr>
        <w:pStyle w:val="a"/>
        <w:rPr>
          <w:rtl/>
        </w:rPr>
      </w:pPr>
      <w:bookmarkStart w:id="859" w:name="FS000001030T10_12_2003_19_47_23"/>
      <w:bookmarkStart w:id="860" w:name="_Toc70328476"/>
      <w:bookmarkEnd w:id="859"/>
      <w:r>
        <w:rPr>
          <w:rFonts w:hint="eastAsia"/>
          <w:rtl/>
        </w:rPr>
        <w:t>מגלי</w:t>
      </w:r>
      <w:r>
        <w:rPr>
          <w:rtl/>
        </w:rPr>
        <w:t xml:space="preserve"> והבה (הליכוד):</w:t>
      </w:r>
      <w:bookmarkEnd w:id="860"/>
    </w:p>
    <w:p w14:paraId="13B23655" w14:textId="77777777" w:rsidR="00000000" w:rsidRDefault="00026F1C">
      <w:pPr>
        <w:pStyle w:val="a0"/>
        <w:rPr>
          <w:rFonts w:hint="cs"/>
          <w:rtl/>
        </w:rPr>
      </w:pPr>
    </w:p>
    <w:p w14:paraId="36DB231C" w14:textId="77777777" w:rsidR="00000000" w:rsidRDefault="00026F1C">
      <w:pPr>
        <w:pStyle w:val="a0"/>
        <w:rPr>
          <w:rFonts w:hint="cs"/>
          <w:rtl/>
        </w:rPr>
      </w:pPr>
      <w:r>
        <w:rPr>
          <w:rFonts w:hint="cs"/>
          <w:rtl/>
        </w:rPr>
        <w:t>אדוני היושב-ראש, חברי חברי הכנסת, לא הבנתי את חבר הכנסת דה</w:t>
      </w:r>
      <w:r>
        <w:rPr>
          <w:rFonts w:hint="cs"/>
          <w:rtl/>
        </w:rPr>
        <w:t xml:space="preserve">אמשה, שאומר - מאוחר מדי. רצית שאת הגדר יעשו מזמן? </w:t>
      </w:r>
    </w:p>
    <w:p w14:paraId="0FDEC6E9" w14:textId="77777777" w:rsidR="00000000" w:rsidRDefault="00026F1C">
      <w:pPr>
        <w:pStyle w:val="a0"/>
        <w:ind w:firstLine="0"/>
        <w:rPr>
          <w:rFonts w:hint="cs"/>
          <w:rtl/>
        </w:rPr>
      </w:pPr>
    </w:p>
    <w:p w14:paraId="70819509" w14:textId="77777777" w:rsidR="00000000" w:rsidRDefault="00026F1C">
      <w:pPr>
        <w:pStyle w:val="af0"/>
        <w:rPr>
          <w:rFonts w:hint="cs"/>
          <w:rtl/>
        </w:rPr>
      </w:pPr>
      <w:r>
        <w:rPr>
          <w:rFonts w:hint="eastAsia"/>
          <w:rtl/>
        </w:rPr>
        <w:t>עבד</w:t>
      </w:r>
      <w:r>
        <w:rPr>
          <w:rtl/>
        </w:rPr>
        <w:t>-אלמאלכ דהאמשה (רע"ם):</w:t>
      </w:r>
    </w:p>
    <w:p w14:paraId="363F638B" w14:textId="77777777" w:rsidR="00000000" w:rsidRDefault="00026F1C">
      <w:pPr>
        <w:pStyle w:val="af0"/>
        <w:rPr>
          <w:rFonts w:hint="cs"/>
          <w:rtl/>
        </w:rPr>
      </w:pPr>
    </w:p>
    <w:p w14:paraId="38DAAD47" w14:textId="77777777" w:rsidR="00000000" w:rsidRDefault="00026F1C">
      <w:pPr>
        <w:pStyle w:val="a0"/>
        <w:rPr>
          <w:rFonts w:hint="cs"/>
          <w:rtl/>
        </w:rPr>
      </w:pPr>
      <w:r>
        <w:rPr>
          <w:rFonts w:hint="cs"/>
          <w:rtl/>
        </w:rPr>
        <w:t>- - -</w:t>
      </w:r>
    </w:p>
    <w:p w14:paraId="38365835" w14:textId="77777777" w:rsidR="00000000" w:rsidRDefault="00026F1C">
      <w:pPr>
        <w:pStyle w:val="af1"/>
        <w:rPr>
          <w:rFonts w:hint="cs"/>
          <w:rtl/>
        </w:rPr>
      </w:pPr>
    </w:p>
    <w:p w14:paraId="17E2B3CF" w14:textId="77777777" w:rsidR="00000000" w:rsidRDefault="00026F1C">
      <w:pPr>
        <w:pStyle w:val="af1"/>
        <w:rPr>
          <w:rtl/>
        </w:rPr>
      </w:pPr>
      <w:r>
        <w:rPr>
          <w:rtl/>
        </w:rPr>
        <w:t>היו"ר משה כחלון:</w:t>
      </w:r>
    </w:p>
    <w:p w14:paraId="6F18DBC5" w14:textId="77777777" w:rsidR="00000000" w:rsidRDefault="00026F1C">
      <w:pPr>
        <w:pStyle w:val="a0"/>
        <w:rPr>
          <w:rtl/>
        </w:rPr>
      </w:pPr>
    </w:p>
    <w:p w14:paraId="27B41106" w14:textId="77777777" w:rsidR="00000000" w:rsidRDefault="00026F1C">
      <w:pPr>
        <w:pStyle w:val="a0"/>
        <w:rPr>
          <w:rFonts w:hint="cs"/>
          <w:rtl/>
        </w:rPr>
      </w:pPr>
      <w:r>
        <w:rPr>
          <w:rFonts w:hint="cs"/>
          <w:rtl/>
        </w:rPr>
        <w:t xml:space="preserve">חבר הכנסת דהאמשה, חבר הכנסת מגלי והבה, בהצעה אחרת באמת זה לא דו-שיח. דקה, הזמן לרעתך, רוץ, 30 שניות.  חבר הכנסת דהאמשה, אני מבקש לא להפריע. </w:t>
      </w:r>
    </w:p>
    <w:p w14:paraId="41FDE1C8" w14:textId="77777777" w:rsidR="00000000" w:rsidRDefault="00026F1C">
      <w:pPr>
        <w:pStyle w:val="a0"/>
        <w:ind w:firstLine="0"/>
        <w:rPr>
          <w:rFonts w:hint="cs"/>
          <w:rtl/>
        </w:rPr>
      </w:pPr>
    </w:p>
    <w:p w14:paraId="43CB7DE3" w14:textId="77777777" w:rsidR="00000000" w:rsidRDefault="00026F1C">
      <w:pPr>
        <w:pStyle w:val="a"/>
        <w:rPr>
          <w:rtl/>
        </w:rPr>
      </w:pPr>
      <w:bookmarkStart w:id="861" w:name="FS000001030T10_12_2003_20_22_04"/>
      <w:bookmarkStart w:id="862" w:name="_Toc70328477"/>
      <w:bookmarkEnd w:id="861"/>
      <w:r>
        <w:rPr>
          <w:rFonts w:hint="eastAsia"/>
          <w:rtl/>
        </w:rPr>
        <w:t>מגלי</w:t>
      </w:r>
      <w:r>
        <w:rPr>
          <w:rtl/>
        </w:rPr>
        <w:t xml:space="preserve"> והבה </w:t>
      </w:r>
      <w:r>
        <w:rPr>
          <w:rtl/>
        </w:rPr>
        <w:t>(הליכוד):</w:t>
      </w:r>
      <w:bookmarkEnd w:id="862"/>
    </w:p>
    <w:p w14:paraId="70A94B33" w14:textId="77777777" w:rsidR="00000000" w:rsidRDefault="00026F1C">
      <w:pPr>
        <w:pStyle w:val="a0"/>
        <w:rPr>
          <w:rFonts w:hint="cs"/>
          <w:rtl/>
        </w:rPr>
      </w:pPr>
    </w:p>
    <w:p w14:paraId="29B6C649" w14:textId="77777777" w:rsidR="00000000" w:rsidRDefault="00026F1C">
      <w:pPr>
        <w:pStyle w:val="a0"/>
        <w:rPr>
          <w:rFonts w:hint="cs"/>
          <w:rtl/>
        </w:rPr>
      </w:pPr>
      <w:r>
        <w:rPr>
          <w:rFonts w:hint="cs"/>
          <w:rtl/>
        </w:rPr>
        <w:t>הבעיה האמיתית בהחלטות מסוג זה באו"ם - היינו לפני חודש וחצי ב-</w:t>
      </w:r>
      <w:r>
        <w:rPr>
          <w:rFonts w:hint="cs"/>
        </w:rPr>
        <w:t>IPU</w:t>
      </w:r>
      <w:r>
        <w:rPr>
          <w:rFonts w:hint="cs"/>
          <w:rtl/>
        </w:rPr>
        <w:t xml:space="preserve"> - ברגע שמתקבלת החלטה, שישראל מציבה בקשה, או הצד השני מציב בקשה אחרת, בכל נושא, למשל בנושא הגדר, אוטומטית יש לך אחד מול 80. 80 מדינות ערביות ואסלאמיות, שמצביעות אוטומטית נגדנו. אני </w:t>
      </w:r>
      <w:r>
        <w:rPr>
          <w:rFonts w:hint="cs"/>
          <w:rtl/>
        </w:rPr>
        <w:t xml:space="preserve">מציע שהנושא הזה לא יבהיל אותנו, תמיד יש אותו רוב שהוא נגדנו. תודה רבה. </w:t>
      </w:r>
    </w:p>
    <w:p w14:paraId="63E1A194" w14:textId="77777777" w:rsidR="00000000" w:rsidRDefault="00026F1C">
      <w:pPr>
        <w:pStyle w:val="a0"/>
        <w:ind w:firstLine="0"/>
        <w:rPr>
          <w:rFonts w:hint="cs"/>
          <w:rtl/>
        </w:rPr>
      </w:pPr>
    </w:p>
    <w:p w14:paraId="62009A68" w14:textId="77777777" w:rsidR="00000000" w:rsidRDefault="00026F1C">
      <w:pPr>
        <w:pStyle w:val="af1"/>
        <w:rPr>
          <w:rtl/>
        </w:rPr>
      </w:pPr>
      <w:r>
        <w:rPr>
          <w:rtl/>
        </w:rPr>
        <w:t>היו"ר משה כחלון:</w:t>
      </w:r>
    </w:p>
    <w:p w14:paraId="4C307A59" w14:textId="77777777" w:rsidR="00000000" w:rsidRDefault="00026F1C">
      <w:pPr>
        <w:pStyle w:val="a0"/>
        <w:rPr>
          <w:rtl/>
        </w:rPr>
      </w:pPr>
    </w:p>
    <w:p w14:paraId="7AD277C1" w14:textId="77777777" w:rsidR="00000000" w:rsidRDefault="00026F1C">
      <w:pPr>
        <w:pStyle w:val="a0"/>
        <w:rPr>
          <w:rFonts w:hint="cs"/>
          <w:rtl/>
        </w:rPr>
      </w:pPr>
      <w:r>
        <w:rPr>
          <w:rFonts w:hint="cs"/>
          <w:rtl/>
        </w:rPr>
        <w:t xml:space="preserve">תודה רבה. חבר הכנסת עזמי בשארה, בבקשה. אחריו - חבר הכנסת עסאם מח'ול, ואנחנו נעבור להצבעה. </w:t>
      </w:r>
    </w:p>
    <w:p w14:paraId="774915A1" w14:textId="77777777" w:rsidR="00000000" w:rsidRDefault="00026F1C">
      <w:pPr>
        <w:pStyle w:val="a0"/>
        <w:ind w:firstLine="0"/>
        <w:rPr>
          <w:rFonts w:hint="cs"/>
          <w:rtl/>
        </w:rPr>
      </w:pPr>
    </w:p>
    <w:p w14:paraId="49CFBEB1" w14:textId="77777777" w:rsidR="00000000" w:rsidRDefault="00026F1C">
      <w:pPr>
        <w:pStyle w:val="a"/>
        <w:rPr>
          <w:rtl/>
        </w:rPr>
      </w:pPr>
      <w:bookmarkStart w:id="863" w:name="FS000000558T10_12_2003_19_48_54"/>
      <w:bookmarkStart w:id="864" w:name="_Toc70328478"/>
      <w:bookmarkEnd w:id="863"/>
      <w:r>
        <w:rPr>
          <w:rFonts w:hint="eastAsia"/>
          <w:rtl/>
        </w:rPr>
        <w:t>עזמי</w:t>
      </w:r>
      <w:r>
        <w:rPr>
          <w:rtl/>
        </w:rPr>
        <w:t xml:space="preserve"> בשארה (בל"ד):</w:t>
      </w:r>
      <w:bookmarkEnd w:id="864"/>
    </w:p>
    <w:p w14:paraId="41D37A39" w14:textId="77777777" w:rsidR="00000000" w:rsidRDefault="00026F1C">
      <w:pPr>
        <w:pStyle w:val="a0"/>
        <w:rPr>
          <w:rFonts w:hint="cs"/>
          <w:rtl/>
        </w:rPr>
      </w:pPr>
    </w:p>
    <w:p w14:paraId="6904A217" w14:textId="77777777" w:rsidR="00000000" w:rsidRDefault="00026F1C">
      <w:pPr>
        <w:pStyle w:val="a0"/>
        <w:rPr>
          <w:rFonts w:hint="cs"/>
          <w:rtl/>
        </w:rPr>
      </w:pPr>
      <w:r>
        <w:rPr>
          <w:rFonts w:hint="cs"/>
          <w:rtl/>
        </w:rPr>
        <w:t xml:space="preserve">אדוני היושב-ראש, יש הקלת ראש מזלזלת. העצרת הכללית לא </w:t>
      </w:r>
      <w:r>
        <w:rPr>
          <w:rFonts w:hint="cs"/>
          <w:rtl/>
        </w:rPr>
        <w:t xml:space="preserve">אוהבת להעביר דברים להאג. אני לא יודע אם פה יודעים על מה הם מדברים; פשוט שונאים להעביר דברים להאג, זה מאבק מאוד ממושך בשביל שהם יעבירו איזה נושא להאג. העצרת הכללית לא אוהבת זאת, אנשים פה לא יודעים על מה הם מדברים. </w:t>
      </w:r>
    </w:p>
    <w:p w14:paraId="71CB2DD6" w14:textId="77777777" w:rsidR="00000000" w:rsidRDefault="00026F1C">
      <w:pPr>
        <w:pStyle w:val="a0"/>
        <w:ind w:firstLine="0"/>
        <w:rPr>
          <w:rFonts w:hint="cs"/>
          <w:rtl/>
        </w:rPr>
      </w:pPr>
    </w:p>
    <w:p w14:paraId="1AAA50A6" w14:textId="77777777" w:rsidR="00000000" w:rsidRDefault="00026F1C">
      <w:pPr>
        <w:pStyle w:val="af0"/>
        <w:rPr>
          <w:rtl/>
        </w:rPr>
      </w:pPr>
      <w:r>
        <w:rPr>
          <w:rFonts w:hint="eastAsia"/>
          <w:rtl/>
        </w:rPr>
        <w:t>מגלי</w:t>
      </w:r>
      <w:r>
        <w:rPr>
          <w:rtl/>
        </w:rPr>
        <w:t xml:space="preserve"> והבה (הליכוד):</w:t>
      </w:r>
    </w:p>
    <w:p w14:paraId="12E4A4FB" w14:textId="77777777" w:rsidR="00000000" w:rsidRDefault="00026F1C">
      <w:pPr>
        <w:pStyle w:val="a0"/>
        <w:rPr>
          <w:rFonts w:hint="cs"/>
          <w:rtl/>
        </w:rPr>
      </w:pPr>
    </w:p>
    <w:p w14:paraId="6899FF42" w14:textId="77777777" w:rsidR="00000000" w:rsidRDefault="00026F1C">
      <w:pPr>
        <w:pStyle w:val="a0"/>
        <w:rPr>
          <w:rFonts w:hint="cs"/>
          <w:rtl/>
        </w:rPr>
      </w:pPr>
      <w:r>
        <w:rPr>
          <w:rFonts w:hint="cs"/>
          <w:rtl/>
        </w:rPr>
        <w:t>אתה יודע?</w:t>
      </w:r>
    </w:p>
    <w:p w14:paraId="76E26B27" w14:textId="77777777" w:rsidR="00000000" w:rsidRDefault="00026F1C">
      <w:pPr>
        <w:pStyle w:val="a0"/>
        <w:rPr>
          <w:rFonts w:hint="cs"/>
          <w:rtl/>
        </w:rPr>
      </w:pPr>
    </w:p>
    <w:p w14:paraId="6735B1C0" w14:textId="77777777" w:rsidR="00000000" w:rsidRDefault="00026F1C">
      <w:pPr>
        <w:pStyle w:val="a"/>
        <w:rPr>
          <w:rtl/>
        </w:rPr>
      </w:pPr>
      <w:bookmarkStart w:id="865" w:name="FS000001030T10_12_2003_20_25_22C"/>
      <w:bookmarkStart w:id="866" w:name="FS000000558T10_12_2003_20_25_30"/>
      <w:bookmarkStart w:id="867" w:name="_Toc70328479"/>
      <w:bookmarkEnd w:id="865"/>
      <w:bookmarkEnd w:id="866"/>
      <w:r>
        <w:rPr>
          <w:rFonts w:hint="eastAsia"/>
          <w:rtl/>
        </w:rPr>
        <w:t>עזמי</w:t>
      </w:r>
      <w:r>
        <w:rPr>
          <w:rtl/>
        </w:rPr>
        <w:t xml:space="preserve"> בשאר</w:t>
      </w:r>
      <w:r>
        <w:rPr>
          <w:rtl/>
        </w:rPr>
        <w:t>ה (בל"ד):</w:t>
      </w:r>
      <w:bookmarkEnd w:id="867"/>
    </w:p>
    <w:p w14:paraId="11F0F2E3" w14:textId="77777777" w:rsidR="00000000" w:rsidRDefault="00026F1C">
      <w:pPr>
        <w:pStyle w:val="a0"/>
        <w:rPr>
          <w:rFonts w:hint="cs"/>
          <w:rtl/>
        </w:rPr>
      </w:pPr>
    </w:p>
    <w:p w14:paraId="63A2A3A9" w14:textId="77777777" w:rsidR="00000000" w:rsidRDefault="00026F1C">
      <w:pPr>
        <w:pStyle w:val="a0"/>
        <w:rPr>
          <w:rFonts w:hint="cs"/>
          <w:rtl/>
        </w:rPr>
      </w:pPr>
      <w:r>
        <w:rPr>
          <w:rFonts w:hint="cs"/>
          <w:rtl/>
        </w:rPr>
        <w:t xml:space="preserve">כן, אני יודע יותר ממך. </w:t>
      </w:r>
    </w:p>
    <w:p w14:paraId="716D893F" w14:textId="77777777" w:rsidR="00000000" w:rsidRDefault="00026F1C">
      <w:pPr>
        <w:pStyle w:val="a0"/>
        <w:ind w:firstLine="0"/>
        <w:rPr>
          <w:rFonts w:hint="cs"/>
          <w:rtl/>
        </w:rPr>
      </w:pPr>
    </w:p>
    <w:p w14:paraId="12372396" w14:textId="77777777" w:rsidR="00000000" w:rsidRDefault="00026F1C">
      <w:pPr>
        <w:pStyle w:val="af0"/>
        <w:rPr>
          <w:rtl/>
        </w:rPr>
      </w:pPr>
      <w:r>
        <w:rPr>
          <w:rFonts w:hint="eastAsia"/>
          <w:rtl/>
        </w:rPr>
        <w:t>מגלי</w:t>
      </w:r>
      <w:r>
        <w:rPr>
          <w:rtl/>
        </w:rPr>
        <w:t xml:space="preserve"> והבה (הליכוד):</w:t>
      </w:r>
    </w:p>
    <w:p w14:paraId="685CE1F8" w14:textId="77777777" w:rsidR="00000000" w:rsidRDefault="00026F1C">
      <w:pPr>
        <w:pStyle w:val="a0"/>
        <w:rPr>
          <w:rFonts w:hint="cs"/>
          <w:rtl/>
        </w:rPr>
      </w:pPr>
    </w:p>
    <w:p w14:paraId="4E55D4F0" w14:textId="77777777" w:rsidR="00000000" w:rsidRDefault="00026F1C">
      <w:pPr>
        <w:pStyle w:val="a0"/>
        <w:rPr>
          <w:rFonts w:hint="cs"/>
          <w:rtl/>
        </w:rPr>
      </w:pPr>
      <w:r>
        <w:rPr>
          <w:rFonts w:hint="cs"/>
          <w:rtl/>
        </w:rPr>
        <w:t xml:space="preserve">רק אתה יודע. </w:t>
      </w:r>
    </w:p>
    <w:p w14:paraId="4DD6DFF7" w14:textId="77777777" w:rsidR="00000000" w:rsidRDefault="00026F1C">
      <w:pPr>
        <w:pStyle w:val="a0"/>
        <w:rPr>
          <w:rFonts w:hint="cs"/>
          <w:rtl/>
        </w:rPr>
      </w:pPr>
    </w:p>
    <w:p w14:paraId="475AEC55" w14:textId="77777777" w:rsidR="00000000" w:rsidRDefault="00026F1C">
      <w:pPr>
        <w:pStyle w:val="af1"/>
        <w:rPr>
          <w:rtl/>
        </w:rPr>
      </w:pPr>
      <w:r>
        <w:rPr>
          <w:rtl/>
        </w:rPr>
        <w:t>היו"ר משה כחלון:</w:t>
      </w:r>
    </w:p>
    <w:p w14:paraId="06295E69" w14:textId="77777777" w:rsidR="00000000" w:rsidRDefault="00026F1C">
      <w:pPr>
        <w:pStyle w:val="a0"/>
        <w:rPr>
          <w:rtl/>
        </w:rPr>
      </w:pPr>
    </w:p>
    <w:p w14:paraId="7C179A56" w14:textId="77777777" w:rsidR="00000000" w:rsidRDefault="00026F1C">
      <w:pPr>
        <w:pStyle w:val="a0"/>
        <w:rPr>
          <w:rFonts w:hint="cs"/>
          <w:rtl/>
        </w:rPr>
      </w:pPr>
      <w:r>
        <w:rPr>
          <w:rFonts w:hint="cs"/>
          <w:rtl/>
        </w:rPr>
        <w:t xml:space="preserve">חבר הכנסת מגלי והבה, בבקשה. חבר הכנסת בשארה, אני מבקש לסיים, כי זאת הצעה אחרת. </w:t>
      </w:r>
    </w:p>
    <w:p w14:paraId="3088DE4A" w14:textId="77777777" w:rsidR="00000000" w:rsidRDefault="00026F1C">
      <w:pPr>
        <w:pStyle w:val="a0"/>
        <w:ind w:firstLine="0"/>
        <w:rPr>
          <w:rFonts w:hint="cs"/>
          <w:rtl/>
        </w:rPr>
      </w:pPr>
      <w:r>
        <w:rPr>
          <w:rFonts w:hint="cs"/>
          <w:rtl/>
        </w:rPr>
        <w:t xml:space="preserve"> </w:t>
      </w:r>
    </w:p>
    <w:p w14:paraId="0DC478E7" w14:textId="77777777" w:rsidR="00000000" w:rsidRDefault="00026F1C">
      <w:pPr>
        <w:pStyle w:val="-"/>
        <w:rPr>
          <w:rtl/>
        </w:rPr>
      </w:pPr>
      <w:bookmarkStart w:id="868" w:name="FS000000558T10_12_2003_19_49_28C"/>
      <w:bookmarkEnd w:id="868"/>
      <w:r>
        <w:rPr>
          <w:rtl/>
        </w:rPr>
        <w:t>עזמי בשארה (בל"ד):</w:t>
      </w:r>
    </w:p>
    <w:p w14:paraId="455EFC5A" w14:textId="77777777" w:rsidR="00000000" w:rsidRDefault="00026F1C">
      <w:pPr>
        <w:pStyle w:val="a0"/>
        <w:rPr>
          <w:rtl/>
        </w:rPr>
      </w:pPr>
    </w:p>
    <w:p w14:paraId="6803D8A4" w14:textId="77777777" w:rsidR="00000000" w:rsidRDefault="00026F1C">
      <w:pPr>
        <w:pStyle w:val="a0"/>
        <w:rPr>
          <w:rFonts w:hint="cs"/>
          <w:rtl/>
        </w:rPr>
      </w:pPr>
      <w:r>
        <w:rPr>
          <w:rFonts w:hint="cs"/>
          <w:rtl/>
        </w:rPr>
        <w:t xml:space="preserve">אדוני היושב-ראש, הצעד הזה הוא צעד ישראלי חד-צדדי, לא חוקי. גדר, </w:t>
      </w:r>
      <w:r>
        <w:rPr>
          <w:rFonts w:hint="cs"/>
          <w:rtl/>
        </w:rPr>
        <w:t>חומה, בונים בין שתי מדינות, כשמדינה אחת רוצה להגן על גבולה מול המדינה השנייה. כאן המדינה מסרטטת גבול עם שטח כבוש, כשהיא לא יוצאת מהשטח הכבוש, לא מורידה את ההתנחלויות. אתה יודע איך נראית הגדר בירושלים, אדוני? עד עכשיו זה היה פיקניק, עד שיתחילו לחתוך בבשר של</w:t>
      </w:r>
      <w:r>
        <w:rPr>
          <w:rFonts w:hint="cs"/>
          <w:rtl/>
        </w:rPr>
        <w:t xml:space="preserve"> שועפאט, ענתא וחיזמה. פשוט יחתכו שכונות, יחתכו בתים. אני לא יודע איך אנשים מדברים בקלות ראש על טרגדיות אנושיות כאלה. תודה רבה, אדוני. </w:t>
      </w:r>
    </w:p>
    <w:p w14:paraId="769B0482" w14:textId="77777777" w:rsidR="00000000" w:rsidRDefault="00026F1C">
      <w:pPr>
        <w:pStyle w:val="a0"/>
        <w:ind w:firstLine="0"/>
        <w:rPr>
          <w:rFonts w:hint="cs"/>
          <w:rtl/>
        </w:rPr>
      </w:pPr>
    </w:p>
    <w:p w14:paraId="3408F5E0" w14:textId="77777777" w:rsidR="00000000" w:rsidRDefault="00026F1C">
      <w:pPr>
        <w:pStyle w:val="af1"/>
        <w:rPr>
          <w:rtl/>
        </w:rPr>
      </w:pPr>
      <w:r>
        <w:rPr>
          <w:rFonts w:hint="eastAsia"/>
          <w:rtl/>
        </w:rPr>
        <w:t>היו</w:t>
      </w:r>
      <w:r>
        <w:rPr>
          <w:rtl/>
        </w:rPr>
        <w:t>"ר משה כחלון:</w:t>
      </w:r>
    </w:p>
    <w:p w14:paraId="56CD5596" w14:textId="77777777" w:rsidR="00000000" w:rsidRDefault="00026F1C">
      <w:pPr>
        <w:pStyle w:val="a0"/>
        <w:rPr>
          <w:rFonts w:hint="cs"/>
          <w:rtl/>
        </w:rPr>
      </w:pPr>
    </w:p>
    <w:p w14:paraId="1E5932B6" w14:textId="77777777" w:rsidR="00000000" w:rsidRDefault="00026F1C">
      <w:pPr>
        <w:pStyle w:val="a0"/>
        <w:rPr>
          <w:rFonts w:hint="cs"/>
          <w:rtl/>
        </w:rPr>
      </w:pPr>
      <w:r>
        <w:rPr>
          <w:rFonts w:hint="cs"/>
          <w:rtl/>
        </w:rPr>
        <w:t xml:space="preserve">תודה רבה. בבקשה, חבר הכנסת עסאם מח'ול - דקה, ואחר כך - הצבעה.  </w:t>
      </w:r>
    </w:p>
    <w:p w14:paraId="5EFB3413" w14:textId="77777777" w:rsidR="00000000" w:rsidRDefault="00026F1C">
      <w:pPr>
        <w:pStyle w:val="a0"/>
        <w:ind w:firstLine="0"/>
        <w:rPr>
          <w:rFonts w:hint="cs"/>
          <w:rtl/>
        </w:rPr>
      </w:pPr>
    </w:p>
    <w:p w14:paraId="6609B370" w14:textId="77777777" w:rsidR="00000000" w:rsidRDefault="00026F1C">
      <w:pPr>
        <w:pStyle w:val="a"/>
        <w:rPr>
          <w:rtl/>
        </w:rPr>
      </w:pPr>
      <w:bookmarkStart w:id="869" w:name="FS000000542T10_12_2003_19_50_06"/>
      <w:bookmarkStart w:id="870" w:name="_Toc70328480"/>
      <w:bookmarkEnd w:id="869"/>
      <w:r>
        <w:rPr>
          <w:rFonts w:hint="eastAsia"/>
          <w:rtl/>
        </w:rPr>
        <w:t>עסאם</w:t>
      </w:r>
      <w:r>
        <w:rPr>
          <w:rtl/>
        </w:rPr>
        <w:t xml:space="preserve"> מח'ול (חד"ש-תע"ל):</w:t>
      </w:r>
      <w:bookmarkEnd w:id="870"/>
    </w:p>
    <w:p w14:paraId="1D35B72A" w14:textId="77777777" w:rsidR="00000000" w:rsidRDefault="00026F1C">
      <w:pPr>
        <w:pStyle w:val="a0"/>
        <w:rPr>
          <w:rFonts w:hint="cs"/>
          <w:rtl/>
        </w:rPr>
      </w:pPr>
    </w:p>
    <w:p w14:paraId="30C09A2E" w14:textId="77777777" w:rsidR="00000000" w:rsidRDefault="00026F1C">
      <w:pPr>
        <w:pStyle w:val="a0"/>
        <w:rPr>
          <w:rFonts w:hint="cs"/>
          <w:rtl/>
        </w:rPr>
      </w:pPr>
      <w:r>
        <w:rPr>
          <w:rFonts w:hint="cs"/>
          <w:rtl/>
        </w:rPr>
        <w:t>אדוני היושב-</w:t>
      </w:r>
      <w:r>
        <w:rPr>
          <w:rFonts w:hint="cs"/>
          <w:rtl/>
        </w:rPr>
        <w:t xml:space="preserve">ראש, דבר אחד ברור, בהאג ראש הממשלה לא יוכל לשמור על זכות השתיקה, הוא יצטרך לדבר. </w:t>
      </w:r>
    </w:p>
    <w:p w14:paraId="67E79AF8" w14:textId="77777777" w:rsidR="00000000" w:rsidRDefault="00026F1C">
      <w:pPr>
        <w:pStyle w:val="a0"/>
        <w:rPr>
          <w:rFonts w:hint="cs"/>
          <w:rtl/>
        </w:rPr>
      </w:pPr>
    </w:p>
    <w:p w14:paraId="3B310824" w14:textId="77777777" w:rsidR="00000000" w:rsidRDefault="00026F1C">
      <w:pPr>
        <w:pStyle w:val="a0"/>
        <w:rPr>
          <w:rFonts w:hint="cs"/>
          <w:rtl/>
        </w:rPr>
      </w:pPr>
      <w:r>
        <w:rPr>
          <w:rFonts w:hint="cs"/>
          <w:rtl/>
        </w:rPr>
        <w:t>הממשלה הזאת מובילה את העם למקומות חשוכים של עבריינות, של צורך לעמוד בפני בית-הדין בהאג.</w:t>
      </w:r>
    </w:p>
    <w:p w14:paraId="63122411" w14:textId="77777777" w:rsidR="00000000" w:rsidRDefault="00026F1C">
      <w:pPr>
        <w:pStyle w:val="a0"/>
        <w:rPr>
          <w:rFonts w:hint="cs"/>
          <w:color w:val="0000FF"/>
          <w:szCs w:val="28"/>
          <w:rtl/>
        </w:rPr>
      </w:pPr>
    </w:p>
    <w:p w14:paraId="49FE9BF5" w14:textId="77777777" w:rsidR="00000000" w:rsidRDefault="00026F1C">
      <w:pPr>
        <w:pStyle w:val="a0"/>
        <w:rPr>
          <w:rFonts w:hint="cs"/>
          <w:rtl/>
        </w:rPr>
      </w:pPr>
      <w:r>
        <w:rPr>
          <w:rFonts w:hint="cs"/>
          <w:rtl/>
        </w:rPr>
        <w:t xml:space="preserve">יש לזה השפעה מוסרית חשובה. מי שרוצה לא להיות במעמד הזה, שלא ייתן לממשלה הזאת להשתמש </w:t>
      </w:r>
      <w:r>
        <w:rPr>
          <w:rFonts w:hint="cs"/>
          <w:rtl/>
        </w:rPr>
        <w:t xml:space="preserve">שימוש ציני - כך העולם מתייחס לזה </w:t>
      </w:r>
      <w:r>
        <w:rPr>
          <w:rtl/>
        </w:rPr>
        <w:t>–</w:t>
      </w:r>
      <w:r>
        <w:rPr>
          <w:rFonts w:hint="cs"/>
          <w:rtl/>
        </w:rPr>
        <w:t xml:space="preserve"> בקורבנות ובמצב הביטחוני, כדי להעביר גדר פוליטית. </w:t>
      </w:r>
    </w:p>
    <w:p w14:paraId="47B1E28A" w14:textId="77777777" w:rsidR="00000000" w:rsidRDefault="00026F1C">
      <w:pPr>
        <w:pStyle w:val="af0"/>
        <w:rPr>
          <w:rFonts w:hint="cs"/>
          <w:b w:val="0"/>
          <w:bCs w:val="0"/>
          <w:u w:val="none"/>
          <w:rtl/>
        </w:rPr>
      </w:pPr>
    </w:p>
    <w:p w14:paraId="0E4CAE7D" w14:textId="77777777" w:rsidR="00000000" w:rsidRDefault="00026F1C">
      <w:pPr>
        <w:pStyle w:val="af0"/>
        <w:rPr>
          <w:rtl/>
        </w:rPr>
      </w:pPr>
      <w:r>
        <w:rPr>
          <w:rFonts w:hint="eastAsia"/>
          <w:rtl/>
        </w:rPr>
        <w:t>מגלי</w:t>
      </w:r>
      <w:r>
        <w:rPr>
          <w:rtl/>
        </w:rPr>
        <w:t xml:space="preserve"> והבה (הליכוד):</w:t>
      </w:r>
    </w:p>
    <w:p w14:paraId="2ECEA988" w14:textId="77777777" w:rsidR="00000000" w:rsidRDefault="00026F1C">
      <w:pPr>
        <w:pStyle w:val="a0"/>
        <w:rPr>
          <w:rFonts w:hint="cs"/>
          <w:rtl/>
        </w:rPr>
      </w:pPr>
    </w:p>
    <w:p w14:paraId="494AA21E" w14:textId="77777777" w:rsidR="00000000" w:rsidRDefault="00026F1C">
      <w:pPr>
        <w:pStyle w:val="a0"/>
        <w:rPr>
          <w:rFonts w:hint="cs"/>
          <w:rtl/>
        </w:rPr>
      </w:pPr>
      <w:r>
        <w:rPr>
          <w:rFonts w:hint="cs"/>
          <w:rtl/>
        </w:rPr>
        <w:t>- - -</w:t>
      </w:r>
    </w:p>
    <w:p w14:paraId="4F3A3F53" w14:textId="77777777" w:rsidR="00000000" w:rsidRDefault="00026F1C">
      <w:pPr>
        <w:pStyle w:val="a0"/>
        <w:rPr>
          <w:rFonts w:hint="cs"/>
          <w:rtl/>
        </w:rPr>
      </w:pPr>
    </w:p>
    <w:p w14:paraId="089C389C" w14:textId="77777777" w:rsidR="00000000" w:rsidRDefault="00026F1C">
      <w:pPr>
        <w:pStyle w:val="af1"/>
        <w:rPr>
          <w:rtl/>
        </w:rPr>
      </w:pPr>
      <w:r>
        <w:rPr>
          <w:rtl/>
        </w:rPr>
        <w:t>היו"ר משה כחלון:</w:t>
      </w:r>
    </w:p>
    <w:p w14:paraId="6C3469E6" w14:textId="77777777" w:rsidR="00000000" w:rsidRDefault="00026F1C">
      <w:pPr>
        <w:pStyle w:val="a0"/>
        <w:rPr>
          <w:rtl/>
        </w:rPr>
      </w:pPr>
    </w:p>
    <w:p w14:paraId="31CF835C" w14:textId="77777777" w:rsidR="00000000" w:rsidRDefault="00026F1C">
      <w:pPr>
        <w:pStyle w:val="a0"/>
        <w:rPr>
          <w:rFonts w:hint="cs"/>
          <w:rtl/>
        </w:rPr>
      </w:pPr>
      <w:r>
        <w:rPr>
          <w:rFonts w:hint="cs"/>
          <w:rtl/>
        </w:rPr>
        <w:t xml:space="preserve">תודה רבה. כרגע יש לנו שתי הצעות: האחת למליאה, של חבר הכנסת מצנע, והשנייה לוועדה, של השר. </w:t>
      </w:r>
    </w:p>
    <w:p w14:paraId="00EF1BFE" w14:textId="77777777" w:rsidR="00000000" w:rsidRDefault="00026F1C">
      <w:pPr>
        <w:pStyle w:val="a0"/>
        <w:rPr>
          <w:rFonts w:hint="cs"/>
          <w:rtl/>
        </w:rPr>
      </w:pPr>
    </w:p>
    <w:p w14:paraId="7011A242" w14:textId="77777777" w:rsidR="00000000" w:rsidRDefault="00026F1C">
      <w:pPr>
        <w:pStyle w:val="a0"/>
        <w:rPr>
          <w:rFonts w:hint="cs"/>
          <w:rtl/>
        </w:rPr>
      </w:pPr>
      <w:r>
        <w:rPr>
          <w:rFonts w:hint="cs"/>
          <w:rtl/>
        </w:rPr>
        <w:t>אנחנו נקיים הצבעה על מליאה מול הס</w:t>
      </w:r>
      <w:r>
        <w:rPr>
          <w:rFonts w:hint="cs"/>
          <w:rtl/>
        </w:rPr>
        <w:t xml:space="preserve">רה. אם ההצעה מוסרת, הולכים לוועדה. נגד </w:t>
      </w:r>
      <w:r>
        <w:rPr>
          <w:rtl/>
        </w:rPr>
        <w:t>–</w:t>
      </w:r>
      <w:r>
        <w:rPr>
          <w:rFonts w:hint="cs"/>
          <w:rtl/>
        </w:rPr>
        <w:t xml:space="preserve"> זה הסרה, בעד </w:t>
      </w:r>
      <w:r>
        <w:rPr>
          <w:rtl/>
        </w:rPr>
        <w:t>–</w:t>
      </w:r>
      <w:r>
        <w:rPr>
          <w:rFonts w:hint="cs"/>
          <w:rtl/>
        </w:rPr>
        <w:t xml:space="preserve"> זה מליאה. </w:t>
      </w:r>
    </w:p>
    <w:p w14:paraId="6F8AA6A6" w14:textId="77777777" w:rsidR="00000000" w:rsidRDefault="00026F1C">
      <w:pPr>
        <w:pStyle w:val="af1"/>
        <w:rPr>
          <w:rFonts w:hint="cs"/>
          <w:rtl/>
        </w:rPr>
      </w:pPr>
    </w:p>
    <w:p w14:paraId="3528309B" w14:textId="77777777" w:rsidR="00000000" w:rsidRDefault="00026F1C">
      <w:pPr>
        <w:pStyle w:val="ab"/>
        <w:bidi/>
        <w:rPr>
          <w:rFonts w:hint="cs"/>
          <w:rtl/>
        </w:rPr>
      </w:pPr>
      <w:r>
        <w:rPr>
          <w:rFonts w:hint="cs"/>
          <w:rtl/>
        </w:rPr>
        <w:t xml:space="preserve">הצבעה </w:t>
      </w:r>
    </w:p>
    <w:p w14:paraId="61DD7F5A" w14:textId="77777777" w:rsidR="00000000" w:rsidRDefault="00026F1C">
      <w:pPr>
        <w:pStyle w:val="ac"/>
        <w:bidi/>
        <w:rPr>
          <w:rFonts w:hint="cs"/>
          <w:rtl/>
        </w:rPr>
      </w:pPr>
    </w:p>
    <w:p w14:paraId="096B7FC2" w14:textId="77777777" w:rsidR="00000000" w:rsidRDefault="00026F1C">
      <w:pPr>
        <w:pStyle w:val="ac"/>
        <w:bidi/>
        <w:rPr>
          <w:rFonts w:hint="cs"/>
          <w:rtl/>
        </w:rPr>
      </w:pPr>
      <w:r>
        <w:rPr>
          <w:rFonts w:hint="cs"/>
          <w:rtl/>
        </w:rPr>
        <w:t xml:space="preserve">בעד ההצעה לכלול את הנושא בסדר-היום </w:t>
      </w:r>
      <w:r>
        <w:rPr>
          <w:rtl/>
        </w:rPr>
        <w:t>–</w:t>
      </w:r>
      <w:r>
        <w:rPr>
          <w:rFonts w:hint="cs"/>
          <w:rtl/>
        </w:rPr>
        <w:t xml:space="preserve"> 7</w:t>
      </w:r>
    </w:p>
    <w:p w14:paraId="7C10E3B4" w14:textId="77777777" w:rsidR="00000000" w:rsidRDefault="00026F1C">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2EFC735E"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25E2A41C" w14:textId="77777777" w:rsidR="00000000" w:rsidRDefault="00026F1C">
      <w:pPr>
        <w:pStyle w:val="a0"/>
        <w:rPr>
          <w:rFonts w:hint="cs"/>
          <w:rtl/>
        </w:rPr>
      </w:pPr>
    </w:p>
    <w:p w14:paraId="02BE7A2D" w14:textId="77777777" w:rsidR="00000000" w:rsidRDefault="00026F1C">
      <w:pPr>
        <w:pStyle w:val="af1"/>
        <w:rPr>
          <w:rtl/>
        </w:rPr>
      </w:pPr>
      <w:r>
        <w:rPr>
          <w:rtl/>
        </w:rPr>
        <w:t>היו"ר משה כחלון:</w:t>
      </w:r>
    </w:p>
    <w:p w14:paraId="6061C612" w14:textId="77777777" w:rsidR="00000000" w:rsidRDefault="00026F1C">
      <w:pPr>
        <w:pStyle w:val="a0"/>
        <w:rPr>
          <w:rtl/>
        </w:rPr>
      </w:pPr>
    </w:p>
    <w:p w14:paraId="21F88373" w14:textId="77777777" w:rsidR="00000000" w:rsidRDefault="00026F1C">
      <w:pPr>
        <w:pStyle w:val="a0"/>
        <w:rPr>
          <w:rFonts w:hint="cs"/>
          <w:rtl/>
        </w:rPr>
      </w:pPr>
      <w:r>
        <w:rPr>
          <w:rFonts w:hint="cs"/>
          <w:rtl/>
        </w:rPr>
        <w:t xml:space="preserve">בעד </w:t>
      </w:r>
      <w:r>
        <w:rPr>
          <w:rtl/>
        </w:rPr>
        <w:t>–</w:t>
      </w:r>
      <w:r>
        <w:rPr>
          <w:rFonts w:hint="cs"/>
          <w:rtl/>
        </w:rPr>
        <w:t xml:space="preserve"> 7. הנושא לא יועבר למליאת הכנסת. אנחנו הולכים להצבעה נוספת. </w:t>
      </w:r>
    </w:p>
    <w:p w14:paraId="55D79443" w14:textId="77777777" w:rsidR="00000000" w:rsidRDefault="00026F1C">
      <w:pPr>
        <w:pStyle w:val="af0"/>
        <w:rPr>
          <w:rFonts w:hint="cs"/>
          <w:rtl/>
        </w:rPr>
      </w:pPr>
    </w:p>
    <w:p w14:paraId="4A5FC51A" w14:textId="77777777" w:rsidR="00000000" w:rsidRDefault="00026F1C">
      <w:pPr>
        <w:pStyle w:val="af0"/>
        <w:rPr>
          <w:rtl/>
        </w:rPr>
      </w:pPr>
      <w:r>
        <w:rPr>
          <w:rFonts w:hint="eastAsia"/>
          <w:rtl/>
        </w:rPr>
        <w:t>רן</w:t>
      </w:r>
      <w:r>
        <w:rPr>
          <w:rtl/>
        </w:rPr>
        <w:t xml:space="preserve"> כהן (מרצ):</w:t>
      </w:r>
    </w:p>
    <w:p w14:paraId="57194C76" w14:textId="77777777" w:rsidR="00000000" w:rsidRDefault="00026F1C">
      <w:pPr>
        <w:pStyle w:val="a0"/>
        <w:rPr>
          <w:rFonts w:hint="cs"/>
          <w:rtl/>
        </w:rPr>
      </w:pPr>
    </w:p>
    <w:p w14:paraId="009738CB" w14:textId="77777777" w:rsidR="00000000" w:rsidRDefault="00026F1C">
      <w:pPr>
        <w:pStyle w:val="a0"/>
        <w:rPr>
          <w:rFonts w:hint="cs"/>
          <w:rtl/>
        </w:rPr>
      </w:pPr>
      <w:r>
        <w:rPr>
          <w:rFonts w:hint="cs"/>
          <w:rtl/>
        </w:rPr>
        <w:t xml:space="preserve">לוועדה. </w:t>
      </w:r>
    </w:p>
    <w:p w14:paraId="446A62C4" w14:textId="77777777" w:rsidR="00000000" w:rsidRDefault="00026F1C">
      <w:pPr>
        <w:pStyle w:val="a0"/>
        <w:rPr>
          <w:rFonts w:hint="cs"/>
          <w:rtl/>
        </w:rPr>
      </w:pPr>
    </w:p>
    <w:p w14:paraId="405BDAB0" w14:textId="77777777" w:rsidR="00000000" w:rsidRDefault="00026F1C">
      <w:pPr>
        <w:pStyle w:val="af1"/>
        <w:rPr>
          <w:rtl/>
        </w:rPr>
      </w:pPr>
      <w:r>
        <w:rPr>
          <w:rtl/>
        </w:rPr>
        <w:t>היו"ר משה כחלון:</w:t>
      </w:r>
    </w:p>
    <w:p w14:paraId="1EE15CF1" w14:textId="77777777" w:rsidR="00000000" w:rsidRDefault="00026F1C">
      <w:pPr>
        <w:pStyle w:val="a0"/>
        <w:rPr>
          <w:rtl/>
        </w:rPr>
      </w:pPr>
    </w:p>
    <w:p w14:paraId="46B75C92" w14:textId="77777777" w:rsidR="00000000" w:rsidRDefault="00026F1C">
      <w:pPr>
        <w:pStyle w:val="a0"/>
        <w:rPr>
          <w:rFonts w:hint="cs"/>
          <w:rtl/>
        </w:rPr>
      </w:pPr>
      <w:r>
        <w:rPr>
          <w:rFonts w:hint="cs"/>
          <w:rtl/>
        </w:rPr>
        <w:t xml:space="preserve">אנחנו הולכים להצבעה נוספת. בעד </w:t>
      </w:r>
      <w:r>
        <w:rPr>
          <w:rtl/>
        </w:rPr>
        <w:t>–</w:t>
      </w:r>
      <w:r>
        <w:rPr>
          <w:rFonts w:hint="cs"/>
          <w:rtl/>
        </w:rPr>
        <w:t xml:space="preserve"> ועדה, נגד </w:t>
      </w:r>
      <w:r>
        <w:rPr>
          <w:rtl/>
        </w:rPr>
        <w:t>–</w:t>
      </w:r>
      <w:r>
        <w:rPr>
          <w:rFonts w:hint="cs"/>
          <w:rtl/>
        </w:rPr>
        <w:t xml:space="preserve"> הסרה. </w:t>
      </w:r>
    </w:p>
    <w:p w14:paraId="036730C6" w14:textId="77777777" w:rsidR="00000000" w:rsidRDefault="00026F1C">
      <w:pPr>
        <w:pStyle w:val="ab"/>
        <w:bidi/>
        <w:rPr>
          <w:rFonts w:hint="cs"/>
          <w:rtl/>
        </w:rPr>
      </w:pPr>
    </w:p>
    <w:p w14:paraId="28C6C657" w14:textId="77777777" w:rsidR="00000000" w:rsidRDefault="00026F1C">
      <w:pPr>
        <w:pStyle w:val="ab"/>
        <w:bidi/>
        <w:rPr>
          <w:rFonts w:hint="cs"/>
          <w:rtl/>
        </w:rPr>
      </w:pPr>
      <w:r>
        <w:rPr>
          <w:rFonts w:hint="cs"/>
          <w:rtl/>
        </w:rPr>
        <w:t xml:space="preserve">הצבעה </w:t>
      </w:r>
    </w:p>
    <w:p w14:paraId="6CB3CA19" w14:textId="77777777" w:rsidR="00000000" w:rsidRDefault="00026F1C">
      <w:pPr>
        <w:pStyle w:val="a0"/>
        <w:rPr>
          <w:rFonts w:hint="cs"/>
          <w:rtl/>
        </w:rPr>
      </w:pPr>
    </w:p>
    <w:p w14:paraId="485D20C2" w14:textId="77777777" w:rsidR="00000000" w:rsidRDefault="00026F1C">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37BEA019" w14:textId="77777777" w:rsidR="00000000" w:rsidRDefault="00026F1C">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710AEF5"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4614B89B" w14:textId="77777777" w:rsidR="00000000" w:rsidRDefault="00026F1C">
      <w:pPr>
        <w:pStyle w:val="ad"/>
        <w:bidi/>
        <w:rPr>
          <w:rFonts w:hint="cs"/>
          <w:rtl/>
        </w:rPr>
      </w:pPr>
      <w:r>
        <w:rPr>
          <w:rFonts w:hint="cs"/>
          <w:rtl/>
        </w:rPr>
        <w:t xml:space="preserve">ההצעה להעביר את הנושא לוועדת החוץ והביטחון נתקבלה. </w:t>
      </w:r>
    </w:p>
    <w:p w14:paraId="23FAF6B7" w14:textId="77777777" w:rsidR="00000000" w:rsidRDefault="00026F1C">
      <w:pPr>
        <w:pStyle w:val="a0"/>
        <w:rPr>
          <w:rFonts w:hint="cs"/>
          <w:rtl/>
        </w:rPr>
      </w:pPr>
    </w:p>
    <w:p w14:paraId="6DD78D3D" w14:textId="77777777" w:rsidR="00000000" w:rsidRDefault="00026F1C">
      <w:pPr>
        <w:pStyle w:val="af1"/>
        <w:rPr>
          <w:rtl/>
        </w:rPr>
      </w:pPr>
    </w:p>
    <w:p w14:paraId="0152574C" w14:textId="77777777" w:rsidR="00000000" w:rsidRDefault="00026F1C">
      <w:pPr>
        <w:pStyle w:val="af1"/>
        <w:rPr>
          <w:rtl/>
        </w:rPr>
      </w:pPr>
      <w:r>
        <w:rPr>
          <w:rtl/>
        </w:rPr>
        <w:t>ה</w:t>
      </w:r>
      <w:r>
        <w:rPr>
          <w:rtl/>
        </w:rPr>
        <w:t>יו"ר משה כחלון:</w:t>
      </w:r>
    </w:p>
    <w:p w14:paraId="4EEBB515" w14:textId="77777777" w:rsidR="00000000" w:rsidRDefault="00026F1C">
      <w:pPr>
        <w:pStyle w:val="a0"/>
        <w:rPr>
          <w:rtl/>
        </w:rPr>
      </w:pPr>
    </w:p>
    <w:p w14:paraId="438EC27E" w14:textId="77777777" w:rsidR="00000000" w:rsidRDefault="00026F1C">
      <w:pPr>
        <w:pStyle w:val="a0"/>
        <w:rPr>
          <w:rFonts w:hint="cs"/>
          <w:rtl/>
        </w:rPr>
      </w:pPr>
      <w:r>
        <w:rPr>
          <w:rFonts w:hint="cs"/>
          <w:rtl/>
        </w:rPr>
        <w:t xml:space="preserve">14 בעד. הנושא יועבר לוועדת החוץ והביטחון. </w:t>
      </w:r>
    </w:p>
    <w:p w14:paraId="56C8353D" w14:textId="77777777" w:rsidR="00000000" w:rsidRDefault="00026F1C">
      <w:pPr>
        <w:pStyle w:val="a0"/>
        <w:rPr>
          <w:rFonts w:hint="cs"/>
          <w:rtl/>
        </w:rPr>
      </w:pPr>
    </w:p>
    <w:p w14:paraId="59AF3A5A" w14:textId="77777777" w:rsidR="00000000" w:rsidRDefault="00026F1C">
      <w:pPr>
        <w:pStyle w:val="af0"/>
        <w:rPr>
          <w:rtl/>
        </w:rPr>
      </w:pPr>
      <w:r>
        <w:rPr>
          <w:rFonts w:hint="eastAsia"/>
          <w:rtl/>
        </w:rPr>
        <w:t>נסים</w:t>
      </w:r>
      <w:r>
        <w:rPr>
          <w:rtl/>
        </w:rPr>
        <w:t xml:space="preserve"> זאב (ש"ס):</w:t>
      </w:r>
    </w:p>
    <w:p w14:paraId="325E7CB1" w14:textId="77777777" w:rsidR="00000000" w:rsidRDefault="00026F1C">
      <w:pPr>
        <w:pStyle w:val="a0"/>
        <w:rPr>
          <w:rFonts w:hint="cs"/>
          <w:rtl/>
        </w:rPr>
      </w:pPr>
    </w:p>
    <w:p w14:paraId="6DE25EA6" w14:textId="77777777" w:rsidR="00000000" w:rsidRDefault="00026F1C">
      <w:pPr>
        <w:pStyle w:val="a0"/>
        <w:rPr>
          <w:rFonts w:hint="cs"/>
          <w:rtl/>
        </w:rPr>
      </w:pPr>
      <w:r>
        <w:rPr>
          <w:rFonts w:hint="cs"/>
          <w:rtl/>
        </w:rPr>
        <w:t xml:space="preserve">לא, אדוני, לוועדת החוקה, חוק ומשפט. </w:t>
      </w:r>
    </w:p>
    <w:p w14:paraId="20560A08" w14:textId="77777777" w:rsidR="00000000" w:rsidRDefault="00026F1C">
      <w:pPr>
        <w:pStyle w:val="a0"/>
        <w:rPr>
          <w:rFonts w:hint="cs"/>
          <w:rtl/>
        </w:rPr>
      </w:pPr>
    </w:p>
    <w:p w14:paraId="1FCB94F9" w14:textId="77777777" w:rsidR="00000000" w:rsidRDefault="00026F1C">
      <w:pPr>
        <w:pStyle w:val="af1"/>
        <w:rPr>
          <w:rtl/>
        </w:rPr>
      </w:pPr>
      <w:r>
        <w:rPr>
          <w:rtl/>
        </w:rPr>
        <w:t>היו"ר משה כחלון:</w:t>
      </w:r>
    </w:p>
    <w:p w14:paraId="601ED38C" w14:textId="77777777" w:rsidR="00000000" w:rsidRDefault="00026F1C">
      <w:pPr>
        <w:pStyle w:val="a0"/>
        <w:rPr>
          <w:rtl/>
        </w:rPr>
      </w:pPr>
    </w:p>
    <w:p w14:paraId="19A67974" w14:textId="77777777" w:rsidR="00000000" w:rsidRDefault="00026F1C">
      <w:pPr>
        <w:pStyle w:val="a0"/>
        <w:rPr>
          <w:rFonts w:hint="cs"/>
          <w:rtl/>
        </w:rPr>
      </w:pPr>
      <w:r>
        <w:rPr>
          <w:rFonts w:hint="cs"/>
          <w:rtl/>
        </w:rPr>
        <w:t xml:space="preserve">סליחה, חבר הכנסת נסים זאב, אתה לא יכול לבקש ועדת החוקה, חוק ומשפט, כי אתה לא היית מציע. </w:t>
      </w:r>
    </w:p>
    <w:p w14:paraId="228E1795" w14:textId="77777777" w:rsidR="00000000" w:rsidRDefault="00026F1C">
      <w:pPr>
        <w:pStyle w:val="a0"/>
        <w:rPr>
          <w:rFonts w:hint="cs"/>
          <w:rtl/>
        </w:rPr>
      </w:pPr>
    </w:p>
    <w:p w14:paraId="402B6AB2" w14:textId="77777777" w:rsidR="00000000" w:rsidRDefault="00026F1C">
      <w:pPr>
        <w:pStyle w:val="af0"/>
        <w:rPr>
          <w:rtl/>
        </w:rPr>
      </w:pPr>
      <w:r>
        <w:rPr>
          <w:rFonts w:hint="eastAsia"/>
          <w:rtl/>
        </w:rPr>
        <w:t>רוני</w:t>
      </w:r>
      <w:r>
        <w:rPr>
          <w:rtl/>
        </w:rPr>
        <w:t xml:space="preserve"> בר-און (הליכוד):</w:t>
      </w:r>
    </w:p>
    <w:p w14:paraId="5CA91803" w14:textId="77777777" w:rsidR="00000000" w:rsidRDefault="00026F1C">
      <w:pPr>
        <w:pStyle w:val="a0"/>
        <w:rPr>
          <w:rFonts w:hint="cs"/>
          <w:rtl/>
        </w:rPr>
      </w:pPr>
    </w:p>
    <w:p w14:paraId="5E0B13C3" w14:textId="77777777" w:rsidR="00000000" w:rsidRDefault="00026F1C">
      <w:pPr>
        <w:pStyle w:val="a0"/>
        <w:rPr>
          <w:rFonts w:hint="cs"/>
          <w:rtl/>
        </w:rPr>
      </w:pPr>
      <w:r>
        <w:rPr>
          <w:rFonts w:hint="cs"/>
          <w:rtl/>
        </w:rPr>
        <w:t>כל אחד יכ</w:t>
      </w:r>
      <w:r>
        <w:rPr>
          <w:rFonts w:hint="cs"/>
          <w:rtl/>
        </w:rPr>
        <w:t xml:space="preserve">ול להציע. </w:t>
      </w:r>
    </w:p>
    <w:p w14:paraId="6A021686" w14:textId="77777777" w:rsidR="00000000" w:rsidRDefault="00026F1C">
      <w:pPr>
        <w:pStyle w:val="a0"/>
        <w:rPr>
          <w:rFonts w:hint="cs"/>
          <w:rtl/>
        </w:rPr>
      </w:pPr>
    </w:p>
    <w:p w14:paraId="6D270817" w14:textId="77777777" w:rsidR="00000000" w:rsidRDefault="00026F1C">
      <w:pPr>
        <w:pStyle w:val="af1"/>
        <w:rPr>
          <w:rtl/>
        </w:rPr>
      </w:pPr>
      <w:r>
        <w:rPr>
          <w:rtl/>
        </w:rPr>
        <w:t>היו"ר משה כחלון:</w:t>
      </w:r>
    </w:p>
    <w:p w14:paraId="0D6E4C66" w14:textId="77777777" w:rsidR="00000000" w:rsidRDefault="00026F1C">
      <w:pPr>
        <w:pStyle w:val="a0"/>
        <w:rPr>
          <w:rtl/>
        </w:rPr>
      </w:pPr>
    </w:p>
    <w:p w14:paraId="5B75AA36" w14:textId="77777777" w:rsidR="00000000" w:rsidRDefault="00026F1C">
      <w:pPr>
        <w:pStyle w:val="a0"/>
        <w:rPr>
          <w:rFonts w:hint="cs"/>
          <w:rtl/>
        </w:rPr>
      </w:pPr>
      <w:r>
        <w:rPr>
          <w:rFonts w:hint="cs"/>
          <w:rtl/>
        </w:rPr>
        <w:t xml:space="preserve">לא, רק המציעים. הוא לא היה מציע, היתה לו הצעה אחרת. </w:t>
      </w:r>
    </w:p>
    <w:p w14:paraId="4C0FCC8F" w14:textId="77777777" w:rsidR="00000000" w:rsidRDefault="00026F1C">
      <w:pPr>
        <w:pStyle w:val="a0"/>
        <w:rPr>
          <w:rFonts w:hint="cs"/>
          <w:rtl/>
        </w:rPr>
      </w:pPr>
    </w:p>
    <w:p w14:paraId="152755DB" w14:textId="77777777" w:rsidR="00000000" w:rsidRDefault="00026F1C">
      <w:pPr>
        <w:pStyle w:val="af0"/>
        <w:rPr>
          <w:rtl/>
        </w:rPr>
      </w:pPr>
      <w:r>
        <w:rPr>
          <w:rtl/>
        </w:rPr>
        <w:t>עזמי בשארה (בל"ד):</w:t>
      </w:r>
    </w:p>
    <w:p w14:paraId="2115661D" w14:textId="77777777" w:rsidR="00000000" w:rsidRDefault="00026F1C">
      <w:pPr>
        <w:pStyle w:val="a0"/>
        <w:rPr>
          <w:rtl/>
        </w:rPr>
      </w:pPr>
    </w:p>
    <w:p w14:paraId="4CFB18D0" w14:textId="77777777" w:rsidR="00000000" w:rsidRDefault="00026F1C">
      <w:pPr>
        <w:pStyle w:val="a0"/>
        <w:rPr>
          <w:rFonts w:hint="cs"/>
          <w:rtl/>
        </w:rPr>
      </w:pPr>
      <w:r>
        <w:rPr>
          <w:rFonts w:hint="cs"/>
          <w:rtl/>
        </w:rPr>
        <w:t>בית-משפט בין-לאומי בהאג - -</w:t>
      </w:r>
    </w:p>
    <w:p w14:paraId="57F3B8D4" w14:textId="77777777" w:rsidR="00000000" w:rsidRDefault="00026F1C">
      <w:pPr>
        <w:pStyle w:val="a0"/>
        <w:rPr>
          <w:rFonts w:hint="cs"/>
          <w:rtl/>
        </w:rPr>
      </w:pPr>
    </w:p>
    <w:p w14:paraId="3C0691FB" w14:textId="77777777" w:rsidR="00000000" w:rsidRDefault="00026F1C">
      <w:pPr>
        <w:pStyle w:val="af1"/>
        <w:rPr>
          <w:rtl/>
        </w:rPr>
      </w:pPr>
      <w:r>
        <w:rPr>
          <w:rtl/>
        </w:rPr>
        <w:t>היו"ר משה כחלון:</w:t>
      </w:r>
    </w:p>
    <w:p w14:paraId="631B126A" w14:textId="77777777" w:rsidR="00000000" w:rsidRDefault="00026F1C">
      <w:pPr>
        <w:pStyle w:val="a0"/>
        <w:rPr>
          <w:rtl/>
        </w:rPr>
      </w:pPr>
    </w:p>
    <w:p w14:paraId="209E4A3F" w14:textId="77777777" w:rsidR="00000000" w:rsidRDefault="00026F1C">
      <w:pPr>
        <w:pStyle w:val="a0"/>
        <w:rPr>
          <w:rFonts w:hint="cs"/>
          <w:rtl/>
        </w:rPr>
      </w:pPr>
      <w:r>
        <w:rPr>
          <w:rFonts w:hint="cs"/>
          <w:rtl/>
        </w:rPr>
        <w:t>הנושא יעבור לוועדת החוץ והביטחון. אומנם השעה מאוחרת, אבל לשנות ככה את התקנון?</w:t>
      </w:r>
    </w:p>
    <w:p w14:paraId="73930F47" w14:textId="77777777" w:rsidR="00000000" w:rsidRDefault="00026F1C">
      <w:pPr>
        <w:pStyle w:val="a0"/>
        <w:rPr>
          <w:rFonts w:hint="cs"/>
          <w:rtl/>
        </w:rPr>
      </w:pPr>
    </w:p>
    <w:p w14:paraId="6BBE0011" w14:textId="77777777" w:rsidR="00000000" w:rsidRDefault="00026F1C">
      <w:pPr>
        <w:pStyle w:val="a2"/>
        <w:rPr>
          <w:rtl/>
        </w:rPr>
      </w:pPr>
    </w:p>
    <w:p w14:paraId="73156DF4" w14:textId="77777777" w:rsidR="00000000" w:rsidRDefault="00026F1C">
      <w:pPr>
        <w:pStyle w:val="a2"/>
        <w:rPr>
          <w:rFonts w:hint="cs"/>
          <w:rtl/>
        </w:rPr>
      </w:pPr>
      <w:bookmarkStart w:id="871" w:name="CS18887FI0018887T10_12_2003_20_26_12"/>
      <w:bookmarkStart w:id="872" w:name="_Toc70328481"/>
      <w:bookmarkEnd w:id="871"/>
      <w:r>
        <w:rPr>
          <w:rtl/>
        </w:rPr>
        <w:t>הצע</w:t>
      </w:r>
      <w:r>
        <w:rPr>
          <w:rFonts w:hint="cs"/>
          <w:rtl/>
        </w:rPr>
        <w:t>ות</w:t>
      </w:r>
      <w:r>
        <w:rPr>
          <w:rtl/>
        </w:rPr>
        <w:t xml:space="preserve"> לסדר</w:t>
      </w:r>
      <w:r>
        <w:rPr>
          <w:rFonts w:hint="cs"/>
          <w:rtl/>
        </w:rPr>
        <w:t>-</w:t>
      </w:r>
      <w:r>
        <w:rPr>
          <w:rtl/>
        </w:rPr>
        <w:t>היום</w:t>
      </w:r>
      <w:bookmarkEnd w:id="872"/>
    </w:p>
    <w:p w14:paraId="18282B7E" w14:textId="77777777" w:rsidR="00000000" w:rsidRDefault="00026F1C">
      <w:pPr>
        <w:pStyle w:val="a2"/>
        <w:rPr>
          <w:rtl/>
        </w:rPr>
      </w:pPr>
      <w:bookmarkStart w:id="873" w:name="_Toc70328482"/>
      <w:r>
        <w:rPr>
          <w:rtl/>
        </w:rPr>
        <w:t>כ</w:t>
      </w:r>
      <w:r>
        <w:rPr>
          <w:rFonts w:hint="cs"/>
          <w:rtl/>
        </w:rPr>
        <w:t>י</w:t>
      </w:r>
      <w:r>
        <w:rPr>
          <w:rtl/>
        </w:rPr>
        <w:t>שלון שי</w:t>
      </w:r>
      <w:r>
        <w:rPr>
          <w:rtl/>
        </w:rPr>
        <w:t>חות הפלגים הפל</w:t>
      </w:r>
      <w:r>
        <w:rPr>
          <w:rFonts w:hint="cs"/>
          <w:rtl/>
        </w:rPr>
        <w:t>סט</w:t>
      </w:r>
      <w:r>
        <w:rPr>
          <w:rtl/>
        </w:rPr>
        <w:t>יני</w:t>
      </w:r>
      <w:r>
        <w:rPr>
          <w:rFonts w:hint="cs"/>
          <w:rtl/>
        </w:rPr>
        <w:t>י</w:t>
      </w:r>
      <w:r>
        <w:rPr>
          <w:rtl/>
        </w:rPr>
        <w:t xml:space="preserve">ם בקהיר </w:t>
      </w:r>
      <w:r>
        <w:rPr>
          <w:rFonts w:hint="cs"/>
          <w:rtl/>
        </w:rPr>
        <w:t>ע</w:t>
      </w:r>
      <w:r>
        <w:rPr>
          <w:rtl/>
        </w:rPr>
        <w:t>ל</w:t>
      </w:r>
      <w:r>
        <w:rPr>
          <w:rFonts w:hint="cs"/>
          <w:rtl/>
        </w:rPr>
        <w:t xml:space="preserve"> </w:t>
      </w:r>
      <w:r>
        <w:rPr>
          <w:rtl/>
        </w:rPr>
        <w:t>הפסקת האש</w:t>
      </w:r>
      <w:bookmarkEnd w:id="873"/>
      <w:r>
        <w:rPr>
          <w:rtl/>
        </w:rPr>
        <w:t xml:space="preserve"> </w:t>
      </w:r>
    </w:p>
    <w:p w14:paraId="5819525F" w14:textId="77777777" w:rsidR="00000000" w:rsidRDefault="00026F1C">
      <w:pPr>
        <w:pStyle w:val="-0"/>
        <w:rPr>
          <w:rFonts w:hint="cs"/>
          <w:rtl/>
        </w:rPr>
      </w:pPr>
    </w:p>
    <w:p w14:paraId="5E79D8EE" w14:textId="77777777" w:rsidR="00000000" w:rsidRDefault="00026F1C">
      <w:pPr>
        <w:pStyle w:val="af1"/>
        <w:rPr>
          <w:rtl/>
        </w:rPr>
      </w:pPr>
      <w:r>
        <w:rPr>
          <w:rtl/>
        </w:rPr>
        <w:t>היו"ר משה כחלון:</w:t>
      </w:r>
    </w:p>
    <w:p w14:paraId="03841B2D" w14:textId="77777777" w:rsidR="00000000" w:rsidRDefault="00026F1C">
      <w:pPr>
        <w:pStyle w:val="a0"/>
        <w:rPr>
          <w:rtl/>
        </w:rPr>
      </w:pPr>
    </w:p>
    <w:p w14:paraId="7E13325C" w14:textId="77777777" w:rsidR="00000000" w:rsidRDefault="00026F1C">
      <w:pPr>
        <w:pStyle w:val="a0"/>
        <w:rPr>
          <w:rFonts w:hint="cs"/>
          <w:rtl/>
        </w:rPr>
      </w:pPr>
      <w:r>
        <w:rPr>
          <w:rFonts w:hint="cs"/>
          <w:rtl/>
        </w:rPr>
        <w:t xml:space="preserve">אנחנו ממשיכים בסדר-היום: כישלון שיחות הפלגים הפלסטיניים בקהיר על הפסקת האש - הצעות לסדר-היום מס' 1890, 1948, 1949, 1965, 1967 ו-1937. חבר הכנסת עסאם מח'ול - שלוש דקות, בבקשה. </w:t>
      </w:r>
    </w:p>
    <w:p w14:paraId="417FE949" w14:textId="77777777" w:rsidR="00000000" w:rsidRDefault="00026F1C">
      <w:pPr>
        <w:pStyle w:val="a0"/>
        <w:rPr>
          <w:rFonts w:hint="cs"/>
          <w:rtl/>
        </w:rPr>
      </w:pPr>
    </w:p>
    <w:p w14:paraId="632564B8" w14:textId="77777777" w:rsidR="00000000" w:rsidRDefault="00026F1C">
      <w:pPr>
        <w:pStyle w:val="a"/>
        <w:rPr>
          <w:rtl/>
        </w:rPr>
      </w:pPr>
      <w:bookmarkStart w:id="874" w:name="FS000000542T10_12_2003_19_53_22"/>
      <w:bookmarkStart w:id="875" w:name="_Toc70328483"/>
      <w:bookmarkEnd w:id="874"/>
      <w:r>
        <w:rPr>
          <w:rFonts w:hint="eastAsia"/>
          <w:rtl/>
        </w:rPr>
        <w:t>עסאם</w:t>
      </w:r>
      <w:r>
        <w:rPr>
          <w:rtl/>
        </w:rPr>
        <w:t xml:space="preserve"> מח'ול (חד"ש-ת</w:t>
      </w:r>
      <w:r>
        <w:rPr>
          <w:rtl/>
        </w:rPr>
        <w:t>ע"ל):</w:t>
      </w:r>
      <w:bookmarkEnd w:id="875"/>
    </w:p>
    <w:p w14:paraId="2C95C076" w14:textId="77777777" w:rsidR="00000000" w:rsidRDefault="00026F1C">
      <w:pPr>
        <w:pStyle w:val="a0"/>
        <w:rPr>
          <w:rFonts w:hint="cs"/>
          <w:rtl/>
        </w:rPr>
      </w:pPr>
    </w:p>
    <w:p w14:paraId="08052BA3" w14:textId="77777777" w:rsidR="00000000" w:rsidRDefault="00026F1C">
      <w:pPr>
        <w:pStyle w:val="a0"/>
        <w:rPr>
          <w:rFonts w:hint="cs"/>
          <w:rtl/>
        </w:rPr>
      </w:pPr>
      <w:r>
        <w:rPr>
          <w:rFonts w:hint="cs"/>
          <w:rtl/>
        </w:rPr>
        <w:t>אדוני היושב-ראש, חברי הכנסת, הדבר המעניין במשא-ומתן ובמפגשים שהיו בקהיר הוא שהיה רצון להגיע להפסקת אש. בניסיון, בחיפוש דרך להגיע להפסקת אש, יש כמה גורמים שאינם משתתפים. יש כמה גורמים שמחרימים את החיפוש אחרי מוצא משפיכות הדמים, אחרי הפסקת ההרג, הפסקת</w:t>
      </w:r>
      <w:r>
        <w:rPr>
          <w:rFonts w:hint="cs"/>
          <w:rtl/>
        </w:rPr>
        <w:t xml:space="preserve"> האלימות והפסקת פעולות האיבה. </w:t>
      </w:r>
    </w:p>
    <w:p w14:paraId="4967CB9B" w14:textId="77777777" w:rsidR="00000000" w:rsidRDefault="00026F1C">
      <w:pPr>
        <w:pStyle w:val="a0"/>
        <w:rPr>
          <w:rFonts w:hint="cs"/>
          <w:rtl/>
        </w:rPr>
      </w:pPr>
    </w:p>
    <w:p w14:paraId="2DFAC669" w14:textId="77777777" w:rsidR="00000000" w:rsidRDefault="00026F1C">
      <w:pPr>
        <w:pStyle w:val="af0"/>
        <w:rPr>
          <w:rtl/>
        </w:rPr>
      </w:pPr>
      <w:r>
        <w:rPr>
          <w:rFonts w:hint="eastAsia"/>
          <w:rtl/>
        </w:rPr>
        <w:t>רוני</w:t>
      </w:r>
      <w:r>
        <w:rPr>
          <w:rtl/>
        </w:rPr>
        <w:t xml:space="preserve"> בר-און (הליכוד):</w:t>
      </w:r>
    </w:p>
    <w:p w14:paraId="089A8077" w14:textId="77777777" w:rsidR="00000000" w:rsidRDefault="00026F1C">
      <w:pPr>
        <w:pStyle w:val="a0"/>
        <w:rPr>
          <w:rFonts w:hint="cs"/>
          <w:rtl/>
        </w:rPr>
      </w:pPr>
    </w:p>
    <w:p w14:paraId="2A3F124C" w14:textId="77777777" w:rsidR="00000000" w:rsidRDefault="00026F1C">
      <w:pPr>
        <w:pStyle w:val="a0"/>
        <w:ind w:left="719" w:firstLine="0"/>
        <w:rPr>
          <w:rFonts w:hint="cs"/>
          <w:rtl/>
        </w:rPr>
      </w:pPr>
      <w:r>
        <w:rPr>
          <w:rFonts w:hint="cs"/>
          <w:rtl/>
        </w:rPr>
        <w:t>- - -</w:t>
      </w:r>
    </w:p>
    <w:p w14:paraId="50ADC8DF" w14:textId="77777777" w:rsidR="00000000" w:rsidRDefault="00026F1C">
      <w:pPr>
        <w:pStyle w:val="a0"/>
        <w:rPr>
          <w:rFonts w:hint="cs"/>
          <w:rtl/>
        </w:rPr>
      </w:pPr>
    </w:p>
    <w:p w14:paraId="35FFF5FE" w14:textId="77777777" w:rsidR="00000000" w:rsidRDefault="00026F1C">
      <w:pPr>
        <w:pStyle w:val="-"/>
        <w:rPr>
          <w:rtl/>
        </w:rPr>
      </w:pPr>
      <w:bookmarkStart w:id="876" w:name="FS000000542T10_12_2003_19_54_23C"/>
      <w:bookmarkEnd w:id="876"/>
      <w:r>
        <w:rPr>
          <w:rtl/>
        </w:rPr>
        <w:t>עסאם מח'ול (חד"ש-תע"ל):</w:t>
      </w:r>
    </w:p>
    <w:p w14:paraId="378CE917" w14:textId="77777777" w:rsidR="00000000" w:rsidRDefault="00026F1C">
      <w:pPr>
        <w:pStyle w:val="a0"/>
        <w:rPr>
          <w:rtl/>
        </w:rPr>
      </w:pPr>
    </w:p>
    <w:p w14:paraId="33D6ECB3" w14:textId="77777777" w:rsidR="00000000" w:rsidRDefault="00026F1C">
      <w:pPr>
        <w:pStyle w:val="a0"/>
        <w:rPr>
          <w:rFonts w:hint="cs"/>
          <w:rtl/>
        </w:rPr>
      </w:pPr>
      <w:r>
        <w:rPr>
          <w:rFonts w:hint="cs"/>
          <w:rtl/>
        </w:rPr>
        <w:t>יש שני גורמים פלסטיניים שהודיעו בסוף המשא-ומתן והמגעים האלה, שהם לא מוכנים להגיע להסכמה: ה"חמאס" ו"הג'יהאד האסלאמי". אני מניח שבסיבוב נוסף, הם יהיו מוכנים להגיע גם לזה.</w:t>
      </w:r>
      <w:r>
        <w:rPr>
          <w:rFonts w:hint="cs"/>
        </w:rPr>
        <w:t xml:space="preserve"> </w:t>
      </w:r>
    </w:p>
    <w:p w14:paraId="57436498" w14:textId="77777777" w:rsidR="00000000" w:rsidRDefault="00026F1C">
      <w:pPr>
        <w:pStyle w:val="a0"/>
        <w:rPr>
          <w:rFonts w:hint="cs"/>
          <w:rtl/>
        </w:rPr>
      </w:pPr>
    </w:p>
    <w:p w14:paraId="4F7705B1" w14:textId="77777777" w:rsidR="00000000" w:rsidRDefault="00026F1C">
      <w:pPr>
        <w:pStyle w:val="af0"/>
        <w:rPr>
          <w:rtl/>
        </w:rPr>
      </w:pPr>
      <w:r>
        <w:rPr>
          <w:rFonts w:hint="eastAsia"/>
          <w:rtl/>
        </w:rPr>
        <w:t>מגלי</w:t>
      </w:r>
      <w:r>
        <w:rPr>
          <w:rtl/>
        </w:rPr>
        <w:t xml:space="preserve"> והבה (הליכוד):</w:t>
      </w:r>
    </w:p>
    <w:p w14:paraId="2422356A" w14:textId="77777777" w:rsidR="00000000" w:rsidRDefault="00026F1C">
      <w:pPr>
        <w:pStyle w:val="a0"/>
        <w:rPr>
          <w:rFonts w:hint="cs"/>
          <w:rtl/>
        </w:rPr>
      </w:pPr>
    </w:p>
    <w:p w14:paraId="4F67DC61" w14:textId="77777777" w:rsidR="00000000" w:rsidRDefault="00026F1C">
      <w:pPr>
        <w:pStyle w:val="a0"/>
        <w:ind w:left="719" w:firstLine="0"/>
        <w:rPr>
          <w:rFonts w:hint="cs"/>
          <w:rtl/>
        </w:rPr>
      </w:pPr>
      <w:r>
        <w:rPr>
          <w:rFonts w:hint="cs"/>
          <w:rtl/>
        </w:rPr>
        <w:t>- - -</w:t>
      </w:r>
    </w:p>
    <w:p w14:paraId="5E7E49E8" w14:textId="77777777" w:rsidR="00000000" w:rsidRDefault="00026F1C">
      <w:pPr>
        <w:pStyle w:val="a0"/>
        <w:rPr>
          <w:rFonts w:hint="cs"/>
          <w:rtl/>
        </w:rPr>
      </w:pPr>
    </w:p>
    <w:p w14:paraId="2DE62CDD" w14:textId="77777777" w:rsidR="00000000" w:rsidRDefault="00026F1C">
      <w:pPr>
        <w:pStyle w:val="-"/>
        <w:rPr>
          <w:rtl/>
        </w:rPr>
      </w:pPr>
      <w:bookmarkStart w:id="877" w:name="FS000000542T10_12_2003_19_54_49C"/>
      <w:bookmarkEnd w:id="877"/>
      <w:r>
        <w:rPr>
          <w:rtl/>
        </w:rPr>
        <w:t>עסאם מח'ול (חד"ש-תע"ל):</w:t>
      </w:r>
    </w:p>
    <w:p w14:paraId="7253DD1E" w14:textId="77777777" w:rsidR="00000000" w:rsidRDefault="00026F1C">
      <w:pPr>
        <w:pStyle w:val="a0"/>
        <w:rPr>
          <w:rtl/>
        </w:rPr>
      </w:pPr>
    </w:p>
    <w:p w14:paraId="1656C901" w14:textId="77777777" w:rsidR="00000000" w:rsidRDefault="00026F1C">
      <w:pPr>
        <w:pStyle w:val="a0"/>
        <w:rPr>
          <w:rFonts w:hint="cs"/>
          <w:rtl/>
        </w:rPr>
      </w:pPr>
      <w:r>
        <w:rPr>
          <w:rFonts w:hint="cs"/>
          <w:rtl/>
        </w:rPr>
        <w:t xml:space="preserve">יש צד שלישי, שגם הוא הודיע שהוא לא חלק מחיפוש מוצא משפיכות הדמים, וזאת ממשלת ישראל. ממשלת ישראל, ממשלת שרון, הופכת להיות ה"חמאס" הישראלי, "הג'יהאד האסלאמי" הישראלי.  ממשלת ישראל היא הסרבן הראשון מהרגע </w:t>
      </w:r>
      <w:r>
        <w:rPr>
          <w:rFonts w:hint="cs"/>
          <w:rtl/>
        </w:rPr>
        <w:t>- - -</w:t>
      </w:r>
    </w:p>
    <w:p w14:paraId="1A69DDA5" w14:textId="77777777" w:rsidR="00000000" w:rsidRDefault="00026F1C">
      <w:pPr>
        <w:pStyle w:val="af0"/>
        <w:rPr>
          <w:rtl/>
        </w:rPr>
      </w:pPr>
    </w:p>
    <w:p w14:paraId="6A68B1D8" w14:textId="77777777" w:rsidR="00000000" w:rsidRDefault="00026F1C">
      <w:pPr>
        <w:pStyle w:val="af0"/>
        <w:rPr>
          <w:rtl/>
        </w:rPr>
      </w:pPr>
      <w:r>
        <w:rPr>
          <w:rFonts w:hint="eastAsia"/>
          <w:rtl/>
        </w:rPr>
        <w:t>דניאל</w:t>
      </w:r>
      <w:r>
        <w:rPr>
          <w:rtl/>
        </w:rPr>
        <w:t xml:space="preserve"> בנלולו (הליכוד):</w:t>
      </w:r>
    </w:p>
    <w:p w14:paraId="4D7BA06E" w14:textId="77777777" w:rsidR="00000000" w:rsidRDefault="00026F1C">
      <w:pPr>
        <w:pStyle w:val="a0"/>
        <w:rPr>
          <w:rFonts w:hint="cs"/>
          <w:rtl/>
        </w:rPr>
      </w:pPr>
    </w:p>
    <w:p w14:paraId="1AC68A8F" w14:textId="77777777" w:rsidR="00000000" w:rsidRDefault="00026F1C">
      <w:pPr>
        <w:pStyle w:val="a0"/>
        <w:rPr>
          <w:rFonts w:hint="cs"/>
          <w:rtl/>
        </w:rPr>
      </w:pPr>
      <w:r>
        <w:rPr>
          <w:rFonts w:hint="cs"/>
          <w:rtl/>
        </w:rPr>
        <w:t xml:space="preserve">אתה משווה את ממשלת ישראל ל"חמאס"? </w:t>
      </w:r>
    </w:p>
    <w:p w14:paraId="4DBE4752" w14:textId="77777777" w:rsidR="00000000" w:rsidRDefault="00026F1C">
      <w:pPr>
        <w:pStyle w:val="a0"/>
        <w:rPr>
          <w:rFonts w:hint="cs"/>
          <w:rtl/>
        </w:rPr>
      </w:pPr>
    </w:p>
    <w:p w14:paraId="17C2F78C" w14:textId="77777777" w:rsidR="00000000" w:rsidRDefault="00026F1C">
      <w:pPr>
        <w:pStyle w:val="af0"/>
        <w:rPr>
          <w:rtl/>
        </w:rPr>
      </w:pPr>
      <w:r>
        <w:rPr>
          <w:rFonts w:hint="eastAsia"/>
          <w:rtl/>
        </w:rPr>
        <w:t>עזמי</w:t>
      </w:r>
      <w:r>
        <w:rPr>
          <w:rtl/>
        </w:rPr>
        <w:t xml:space="preserve"> בשארה (בל"ד):</w:t>
      </w:r>
    </w:p>
    <w:p w14:paraId="2D9F78C6" w14:textId="77777777" w:rsidR="00000000" w:rsidRDefault="00026F1C">
      <w:pPr>
        <w:pStyle w:val="a0"/>
        <w:rPr>
          <w:rFonts w:hint="cs"/>
          <w:rtl/>
        </w:rPr>
      </w:pPr>
    </w:p>
    <w:p w14:paraId="59E8FF46" w14:textId="77777777" w:rsidR="00000000" w:rsidRDefault="00026F1C">
      <w:pPr>
        <w:pStyle w:val="a0"/>
        <w:rPr>
          <w:rFonts w:hint="cs"/>
          <w:rtl/>
        </w:rPr>
      </w:pPr>
      <w:r>
        <w:rPr>
          <w:rFonts w:hint="cs"/>
          <w:rtl/>
        </w:rPr>
        <w:t xml:space="preserve">הכיבוש המציא את ה"חמאס". </w:t>
      </w:r>
    </w:p>
    <w:p w14:paraId="5A95F4DF" w14:textId="77777777" w:rsidR="00000000" w:rsidRDefault="00026F1C">
      <w:pPr>
        <w:pStyle w:val="a0"/>
        <w:rPr>
          <w:rFonts w:hint="cs"/>
          <w:rtl/>
        </w:rPr>
      </w:pPr>
    </w:p>
    <w:p w14:paraId="45E0040D" w14:textId="77777777" w:rsidR="00000000" w:rsidRDefault="00026F1C">
      <w:pPr>
        <w:pStyle w:val="-"/>
        <w:rPr>
          <w:rtl/>
        </w:rPr>
      </w:pPr>
      <w:bookmarkStart w:id="878" w:name="FS000000542T10_12_2003_19_55_26C"/>
      <w:bookmarkEnd w:id="878"/>
      <w:r>
        <w:rPr>
          <w:rtl/>
        </w:rPr>
        <w:t>עסאם מח'ול (חד"ש-תע"ל):</w:t>
      </w:r>
    </w:p>
    <w:p w14:paraId="3E0835EC" w14:textId="77777777" w:rsidR="00000000" w:rsidRDefault="00026F1C">
      <w:pPr>
        <w:pStyle w:val="a0"/>
        <w:rPr>
          <w:rtl/>
        </w:rPr>
      </w:pPr>
    </w:p>
    <w:p w14:paraId="5C097859" w14:textId="77777777" w:rsidR="00000000" w:rsidRDefault="00026F1C">
      <w:pPr>
        <w:pStyle w:val="a0"/>
        <w:rPr>
          <w:rFonts w:hint="cs"/>
          <w:rtl/>
        </w:rPr>
      </w:pPr>
      <w:r>
        <w:rPr>
          <w:rFonts w:hint="cs"/>
          <w:rtl/>
        </w:rPr>
        <w:t xml:space="preserve">אני מבקש שזה לא יהיה על חשבוני. </w:t>
      </w:r>
    </w:p>
    <w:p w14:paraId="725AD176" w14:textId="77777777" w:rsidR="00000000" w:rsidRDefault="00026F1C">
      <w:pPr>
        <w:pStyle w:val="a0"/>
        <w:rPr>
          <w:rFonts w:hint="cs"/>
          <w:rtl/>
        </w:rPr>
      </w:pPr>
    </w:p>
    <w:p w14:paraId="2122819F" w14:textId="77777777" w:rsidR="00000000" w:rsidRDefault="00026F1C">
      <w:pPr>
        <w:pStyle w:val="af0"/>
        <w:rPr>
          <w:rtl/>
        </w:rPr>
      </w:pPr>
      <w:r>
        <w:rPr>
          <w:rFonts w:hint="eastAsia"/>
          <w:rtl/>
        </w:rPr>
        <w:t>דניאל</w:t>
      </w:r>
      <w:r>
        <w:rPr>
          <w:rtl/>
        </w:rPr>
        <w:t xml:space="preserve"> בנלולו (הליכוד):</w:t>
      </w:r>
    </w:p>
    <w:p w14:paraId="43D37E03" w14:textId="77777777" w:rsidR="00000000" w:rsidRDefault="00026F1C">
      <w:pPr>
        <w:pStyle w:val="a0"/>
        <w:rPr>
          <w:rFonts w:hint="cs"/>
          <w:rtl/>
        </w:rPr>
      </w:pPr>
    </w:p>
    <w:p w14:paraId="23961D59" w14:textId="77777777" w:rsidR="00000000" w:rsidRDefault="00026F1C">
      <w:pPr>
        <w:pStyle w:val="a0"/>
        <w:rPr>
          <w:rFonts w:hint="cs"/>
          <w:rtl/>
        </w:rPr>
      </w:pPr>
      <w:r>
        <w:rPr>
          <w:rFonts w:hint="cs"/>
          <w:rtl/>
        </w:rPr>
        <w:t>אתה משווה?</w:t>
      </w:r>
    </w:p>
    <w:p w14:paraId="50F09428" w14:textId="77777777" w:rsidR="00000000" w:rsidRDefault="00026F1C">
      <w:pPr>
        <w:pStyle w:val="a0"/>
        <w:rPr>
          <w:rFonts w:hint="cs"/>
          <w:rtl/>
        </w:rPr>
      </w:pPr>
    </w:p>
    <w:p w14:paraId="38709E8B" w14:textId="77777777" w:rsidR="00000000" w:rsidRDefault="00026F1C">
      <w:pPr>
        <w:pStyle w:val="-"/>
        <w:rPr>
          <w:rtl/>
        </w:rPr>
      </w:pPr>
      <w:bookmarkStart w:id="879" w:name="FS000000542T10_12_2003_20_32_23"/>
      <w:bookmarkEnd w:id="879"/>
      <w:r>
        <w:rPr>
          <w:rFonts w:hint="eastAsia"/>
          <w:rtl/>
        </w:rPr>
        <w:t>עסאם</w:t>
      </w:r>
      <w:r>
        <w:rPr>
          <w:rtl/>
        </w:rPr>
        <w:t xml:space="preserve"> מח'ול (חד"ש-תע"ל):</w:t>
      </w:r>
    </w:p>
    <w:p w14:paraId="537F166F" w14:textId="77777777" w:rsidR="00000000" w:rsidRDefault="00026F1C">
      <w:pPr>
        <w:pStyle w:val="a0"/>
        <w:rPr>
          <w:rFonts w:hint="cs"/>
          <w:rtl/>
        </w:rPr>
      </w:pPr>
    </w:p>
    <w:p w14:paraId="4D8C754B" w14:textId="77777777" w:rsidR="00000000" w:rsidRDefault="00026F1C">
      <w:pPr>
        <w:pStyle w:val="a0"/>
        <w:rPr>
          <w:rFonts w:hint="cs"/>
          <w:rtl/>
        </w:rPr>
      </w:pPr>
      <w:r>
        <w:rPr>
          <w:rFonts w:hint="cs"/>
          <w:rtl/>
        </w:rPr>
        <w:t>לא, אני פוגע גם קצת ב"</w:t>
      </w:r>
      <w:r>
        <w:rPr>
          <w:rFonts w:hint="cs"/>
          <w:rtl/>
        </w:rPr>
        <w:t xml:space="preserve">חמאס", אל תדאג. הם לא כובש, אתה כובש. זאת האמת של ממשלת ישראל. </w:t>
      </w:r>
    </w:p>
    <w:p w14:paraId="207C9757" w14:textId="77777777" w:rsidR="00000000" w:rsidRDefault="00026F1C">
      <w:pPr>
        <w:pStyle w:val="af0"/>
        <w:rPr>
          <w:rFonts w:hint="cs"/>
          <w:rtl/>
        </w:rPr>
      </w:pPr>
    </w:p>
    <w:p w14:paraId="66C696F5" w14:textId="77777777" w:rsidR="00000000" w:rsidRDefault="00026F1C">
      <w:pPr>
        <w:pStyle w:val="af0"/>
        <w:rPr>
          <w:rtl/>
        </w:rPr>
      </w:pPr>
      <w:r>
        <w:rPr>
          <w:rFonts w:hint="eastAsia"/>
          <w:rtl/>
        </w:rPr>
        <w:t>רוני</w:t>
      </w:r>
      <w:r>
        <w:rPr>
          <w:rtl/>
        </w:rPr>
        <w:t xml:space="preserve"> בר-און (הליכוד):</w:t>
      </w:r>
    </w:p>
    <w:p w14:paraId="6B9A113D" w14:textId="77777777" w:rsidR="00000000" w:rsidRDefault="00026F1C">
      <w:pPr>
        <w:pStyle w:val="a0"/>
        <w:ind w:left="719" w:firstLine="0"/>
        <w:rPr>
          <w:rFonts w:hint="cs"/>
          <w:rtl/>
        </w:rPr>
      </w:pPr>
    </w:p>
    <w:p w14:paraId="10944201" w14:textId="77777777" w:rsidR="00000000" w:rsidRDefault="00026F1C">
      <w:pPr>
        <w:pStyle w:val="a0"/>
        <w:ind w:left="719" w:firstLine="0"/>
        <w:rPr>
          <w:rFonts w:hint="cs"/>
          <w:rtl/>
        </w:rPr>
      </w:pPr>
      <w:r>
        <w:rPr>
          <w:rFonts w:hint="cs"/>
          <w:rtl/>
        </w:rPr>
        <w:t>- - -</w:t>
      </w:r>
    </w:p>
    <w:p w14:paraId="22B4E91F" w14:textId="77777777" w:rsidR="00000000" w:rsidRDefault="00026F1C">
      <w:pPr>
        <w:pStyle w:val="a0"/>
        <w:rPr>
          <w:rFonts w:hint="cs"/>
          <w:rtl/>
        </w:rPr>
      </w:pPr>
    </w:p>
    <w:p w14:paraId="11600C0D" w14:textId="77777777" w:rsidR="00000000" w:rsidRDefault="00026F1C">
      <w:pPr>
        <w:pStyle w:val="af1"/>
        <w:rPr>
          <w:rtl/>
        </w:rPr>
      </w:pPr>
      <w:r>
        <w:rPr>
          <w:rtl/>
        </w:rPr>
        <w:t>היו"ר משה כחלון:</w:t>
      </w:r>
    </w:p>
    <w:p w14:paraId="2CBB14A2" w14:textId="77777777" w:rsidR="00000000" w:rsidRDefault="00026F1C">
      <w:pPr>
        <w:pStyle w:val="a0"/>
        <w:rPr>
          <w:rtl/>
        </w:rPr>
      </w:pPr>
    </w:p>
    <w:p w14:paraId="20135063" w14:textId="77777777" w:rsidR="00000000" w:rsidRDefault="00026F1C">
      <w:pPr>
        <w:pStyle w:val="a0"/>
        <w:rPr>
          <w:rFonts w:hint="cs"/>
          <w:rtl/>
        </w:rPr>
      </w:pPr>
      <w:r>
        <w:rPr>
          <w:rFonts w:hint="cs"/>
          <w:rtl/>
        </w:rPr>
        <w:t>חבר הכנסת מח'ול, אני עצרתי את השעון. לדעתי, הביטוי אינו ראוי. אם אתה רוצה לחזור, תחזור בך. אם לא, אני אעביר את זה לוועדת האתיקה. בבקשה, אדוני ה</w:t>
      </w:r>
      <w:r>
        <w:rPr>
          <w:rFonts w:hint="cs"/>
          <w:rtl/>
        </w:rPr>
        <w:t xml:space="preserve">דובר. אמרתי את דעתי לפרוטוקול, ממשיכים בדיון. </w:t>
      </w:r>
    </w:p>
    <w:p w14:paraId="1FFFAF06" w14:textId="77777777" w:rsidR="00000000" w:rsidRDefault="00026F1C">
      <w:pPr>
        <w:pStyle w:val="a0"/>
        <w:rPr>
          <w:rFonts w:hint="cs"/>
          <w:rtl/>
        </w:rPr>
      </w:pPr>
    </w:p>
    <w:p w14:paraId="2EEA307A" w14:textId="77777777" w:rsidR="00000000" w:rsidRDefault="00026F1C">
      <w:pPr>
        <w:pStyle w:val="af0"/>
        <w:rPr>
          <w:rtl/>
        </w:rPr>
      </w:pPr>
      <w:r>
        <w:rPr>
          <w:rFonts w:hint="eastAsia"/>
          <w:rtl/>
        </w:rPr>
        <w:t>דניאל</w:t>
      </w:r>
      <w:r>
        <w:rPr>
          <w:rtl/>
        </w:rPr>
        <w:t xml:space="preserve"> בנלולו (הליכוד):</w:t>
      </w:r>
    </w:p>
    <w:p w14:paraId="6952941B" w14:textId="77777777" w:rsidR="00000000" w:rsidRDefault="00026F1C">
      <w:pPr>
        <w:pStyle w:val="a0"/>
        <w:rPr>
          <w:rFonts w:hint="cs"/>
          <w:rtl/>
        </w:rPr>
      </w:pPr>
    </w:p>
    <w:p w14:paraId="2008BD35" w14:textId="77777777" w:rsidR="00000000" w:rsidRDefault="00026F1C">
      <w:pPr>
        <w:pStyle w:val="a0"/>
        <w:rPr>
          <w:rFonts w:hint="cs"/>
          <w:rtl/>
        </w:rPr>
      </w:pPr>
      <w:r>
        <w:rPr>
          <w:rFonts w:hint="cs"/>
          <w:rtl/>
        </w:rPr>
        <w:t xml:space="preserve">אני מבקש שתחזור בך, חבר הכנסת מח'ול. </w:t>
      </w:r>
    </w:p>
    <w:p w14:paraId="0A4F553A" w14:textId="77777777" w:rsidR="00000000" w:rsidRDefault="00026F1C">
      <w:pPr>
        <w:pStyle w:val="a0"/>
        <w:rPr>
          <w:rFonts w:hint="cs"/>
          <w:rtl/>
        </w:rPr>
      </w:pPr>
    </w:p>
    <w:p w14:paraId="208543AD" w14:textId="77777777" w:rsidR="00000000" w:rsidRDefault="00026F1C">
      <w:pPr>
        <w:pStyle w:val="-"/>
        <w:rPr>
          <w:rtl/>
        </w:rPr>
      </w:pPr>
      <w:bookmarkStart w:id="880" w:name="FS000000542T10_12_2003_20_33_50C"/>
      <w:bookmarkEnd w:id="880"/>
      <w:r>
        <w:rPr>
          <w:rtl/>
        </w:rPr>
        <w:t>עסאם מח'ול (חד"ש-תע"ל):</w:t>
      </w:r>
    </w:p>
    <w:p w14:paraId="338200C4" w14:textId="77777777" w:rsidR="00000000" w:rsidRDefault="00026F1C">
      <w:pPr>
        <w:pStyle w:val="a0"/>
        <w:rPr>
          <w:rtl/>
        </w:rPr>
      </w:pPr>
    </w:p>
    <w:p w14:paraId="1D642C88" w14:textId="77777777" w:rsidR="00000000" w:rsidRDefault="00026F1C">
      <w:pPr>
        <w:pStyle w:val="a0"/>
        <w:rPr>
          <w:rFonts w:hint="cs"/>
          <w:rtl/>
        </w:rPr>
      </w:pPr>
      <w:r>
        <w:rPr>
          <w:rFonts w:hint="cs"/>
          <w:rtl/>
        </w:rPr>
        <w:t xml:space="preserve">אתה יכול לבקש, אני לא רוצה - - -  </w:t>
      </w:r>
    </w:p>
    <w:p w14:paraId="270D2244" w14:textId="77777777" w:rsidR="00000000" w:rsidRDefault="00026F1C">
      <w:pPr>
        <w:pStyle w:val="af1"/>
        <w:rPr>
          <w:rFonts w:hint="cs"/>
          <w:rtl/>
        </w:rPr>
      </w:pPr>
    </w:p>
    <w:p w14:paraId="3DE861C5" w14:textId="77777777" w:rsidR="00000000" w:rsidRDefault="00026F1C">
      <w:pPr>
        <w:pStyle w:val="af1"/>
        <w:rPr>
          <w:rtl/>
        </w:rPr>
      </w:pPr>
      <w:r>
        <w:rPr>
          <w:rtl/>
        </w:rPr>
        <w:t>היו"ר משה כחלון:</w:t>
      </w:r>
    </w:p>
    <w:p w14:paraId="16FB9EF5" w14:textId="77777777" w:rsidR="00000000" w:rsidRDefault="00026F1C">
      <w:pPr>
        <w:pStyle w:val="a0"/>
        <w:rPr>
          <w:rtl/>
        </w:rPr>
      </w:pPr>
    </w:p>
    <w:p w14:paraId="4E0DCF0E" w14:textId="77777777" w:rsidR="00000000" w:rsidRDefault="00026F1C">
      <w:pPr>
        <w:pStyle w:val="a0"/>
        <w:rPr>
          <w:rFonts w:hint="cs"/>
          <w:rtl/>
        </w:rPr>
      </w:pPr>
      <w:r>
        <w:rPr>
          <w:rFonts w:hint="cs"/>
          <w:rtl/>
        </w:rPr>
        <w:t>אני אעצור את השעון, ואני אתן תשובה. ה"חמאס" זה ארגון טרור. ממשלת י</w:t>
      </w:r>
      <w:r>
        <w:rPr>
          <w:rFonts w:hint="cs"/>
          <w:rtl/>
        </w:rPr>
        <w:t xml:space="preserve">שראל היא לא ארגון טרור. אם הוא משווה אותה לארגון טרור, אני חושב שזה לא ראוי. אפשר לבקר ולמתוח ביקורת פוליטית כמה שרוצים. גוף שמוגדר בעולם כגוף טרור, אי-אפשר להשוות אליו את ממשלת ישראל. </w:t>
      </w:r>
    </w:p>
    <w:p w14:paraId="02CD32D1" w14:textId="77777777" w:rsidR="00000000" w:rsidRDefault="00026F1C">
      <w:pPr>
        <w:pStyle w:val="a0"/>
        <w:rPr>
          <w:rFonts w:hint="cs"/>
          <w:rtl/>
        </w:rPr>
      </w:pPr>
    </w:p>
    <w:p w14:paraId="15233087" w14:textId="77777777" w:rsidR="00000000" w:rsidRDefault="00026F1C">
      <w:pPr>
        <w:pStyle w:val="-"/>
        <w:rPr>
          <w:rtl/>
        </w:rPr>
      </w:pPr>
      <w:bookmarkStart w:id="881" w:name="FS000000542T10_12_2003_19_56_41C"/>
      <w:bookmarkEnd w:id="881"/>
      <w:r>
        <w:rPr>
          <w:rtl/>
        </w:rPr>
        <w:t>עסאם מח'ול (חד"ש-תע"ל):</w:t>
      </w:r>
    </w:p>
    <w:p w14:paraId="02097228" w14:textId="77777777" w:rsidR="00000000" w:rsidRDefault="00026F1C">
      <w:pPr>
        <w:pStyle w:val="a0"/>
        <w:rPr>
          <w:rtl/>
        </w:rPr>
      </w:pPr>
    </w:p>
    <w:p w14:paraId="3F6D1B1C" w14:textId="77777777" w:rsidR="00000000" w:rsidRDefault="00026F1C">
      <w:pPr>
        <w:pStyle w:val="a0"/>
        <w:rPr>
          <w:rFonts w:hint="cs"/>
          <w:rtl/>
        </w:rPr>
      </w:pPr>
      <w:r>
        <w:rPr>
          <w:rFonts w:hint="cs"/>
          <w:rtl/>
        </w:rPr>
        <w:t>אז צריך לבדוק מי הגדיר, ואם הוא לא מבצע מדינ</w:t>
      </w:r>
      <w:r>
        <w:rPr>
          <w:rFonts w:hint="cs"/>
          <w:rtl/>
        </w:rPr>
        <w:t xml:space="preserve">יות טרור נגד העם העירקי ונגד העם הפלסטיני. גם זאת שאלה. אם אתה רוצה לפתוח את זה, בבקשה. </w:t>
      </w:r>
    </w:p>
    <w:p w14:paraId="57B5CBF4" w14:textId="77777777" w:rsidR="00000000" w:rsidRDefault="00026F1C">
      <w:pPr>
        <w:pStyle w:val="a0"/>
        <w:rPr>
          <w:rFonts w:hint="cs"/>
          <w:rtl/>
        </w:rPr>
      </w:pPr>
    </w:p>
    <w:p w14:paraId="745E24C2" w14:textId="77777777" w:rsidR="00000000" w:rsidRDefault="00026F1C">
      <w:pPr>
        <w:pStyle w:val="af0"/>
        <w:rPr>
          <w:rtl/>
        </w:rPr>
      </w:pPr>
      <w:r>
        <w:rPr>
          <w:rFonts w:hint="eastAsia"/>
          <w:rtl/>
        </w:rPr>
        <w:t>עזמי</w:t>
      </w:r>
      <w:r>
        <w:rPr>
          <w:rtl/>
        </w:rPr>
        <w:t xml:space="preserve"> בשארה (בל"ד):</w:t>
      </w:r>
    </w:p>
    <w:p w14:paraId="5AB50D80" w14:textId="77777777" w:rsidR="00000000" w:rsidRDefault="00026F1C">
      <w:pPr>
        <w:pStyle w:val="a0"/>
        <w:rPr>
          <w:rFonts w:hint="cs"/>
          <w:rtl/>
        </w:rPr>
      </w:pPr>
    </w:p>
    <w:p w14:paraId="6ED3DE69" w14:textId="77777777" w:rsidR="00000000" w:rsidRDefault="00026F1C">
      <w:pPr>
        <w:pStyle w:val="a0"/>
        <w:rPr>
          <w:rFonts w:hint="cs"/>
          <w:rtl/>
        </w:rPr>
      </w:pPr>
      <w:r>
        <w:rPr>
          <w:rFonts w:hint="cs"/>
          <w:rtl/>
        </w:rPr>
        <w:t>הכיבוש הוא הטרור. הכיבוש הוא לא טרור?</w:t>
      </w:r>
    </w:p>
    <w:p w14:paraId="51084619" w14:textId="77777777" w:rsidR="00000000" w:rsidRDefault="00026F1C">
      <w:pPr>
        <w:pStyle w:val="a0"/>
        <w:rPr>
          <w:rFonts w:hint="cs"/>
          <w:rtl/>
        </w:rPr>
      </w:pPr>
    </w:p>
    <w:p w14:paraId="457612E9" w14:textId="77777777" w:rsidR="00000000" w:rsidRDefault="00026F1C">
      <w:pPr>
        <w:pStyle w:val="af1"/>
        <w:rPr>
          <w:rtl/>
        </w:rPr>
      </w:pPr>
      <w:r>
        <w:rPr>
          <w:rtl/>
        </w:rPr>
        <w:t>היו"ר משה כחלון:</w:t>
      </w:r>
    </w:p>
    <w:p w14:paraId="5DC048B6" w14:textId="77777777" w:rsidR="00000000" w:rsidRDefault="00026F1C">
      <w:pPr>
        <w:pStyle w:val="a0"/>
        <w:rPr>
          <w:rtl/>
        </w:rPr>
      </w:pPr>
    </w:p>
    <w:p w14:paraId="34B266AE" w14:textId="77777777" w:rsidR="00000000" w:rsidRDefault="00026F1C">
      <w:pPr>
        <w:pStyle w:val="a0"/>
        <w:rPr>
          <w:rFonts w:hint="cs"/>
          <w:rtl/>
        </w:rPr>
      </w:pPr>
      <w:r>
        <w:rPr>
          <w:rFonts w:hint="cs"/>
          <w:rtl/>
        </w:rPr>
        <w:t>חבר הכנסת מח'ול, אני לא מתכוון לחרוג מתפקידי. עצרתי את השעון, אמרתי מה שיש לי לומר. בבקשה</w:t>
      </w:r>
      <w:r>
        <w:rPr>
          <w:rFonts w:hint="cs"/>
          <w:rtl/>
        </w:rPr>
        <w:t xml:space="preserve">, תמשיך בדבריך. </w:t>
      </w:r>
    </w:p>
    <w:p w14:paraId="3B19DEA7" w14:textId="77777777" w:rsidR="00000000" w:rsidRDefault="00026F1C">
      <w:pPr>
        <w:pStyle w:val="a0"/>
        <w:rPr>
          <w:rFonts w:hint="cs"/>
          <w:rtl/>
        </w:rPr>
      </w:pPr>
    </w:p>
    <w:p w14:paraId="6A7F8468" w14:textId="77777777" w:rsidR="00000000" w:rsidRDefault="00026F1C">
      <w:pPr>
        <w:pStyle w:val="-"/>
        <w:rPr>
          <w:rtl/>
        </w:rPr>
      </w:pPr>
      <w:bookmarkStart w:id="882" w:name="FS000000542T10_12_2003_19_56_57C"/>
      <w:bookmarkEnd w:id="882"/>
      <w:r>
        <w:rPr>
          <w:rtl/>
        </w:rPr>
        <w:t>עסאם מח'ול (חד"ש-תע"ל):</w:t>
      </w:r>
    </w:p>
    <w:p w14:paraId="39077E85" w14:textId="77777777" w:rsidR="00000000" w:rsidRDefault="00026F1C">
      <w:pPr>
        <w:pStyle w:val="a0"/>
        <w:rPr>
          <w:rtl/>
        </w:rPr>
      </w:pPr>
    </w:p>
    <w:p w14:paraId="6F8D8E01" w14:textId="77777777" w:rsidR="00000000" w:rsidRDefault="00026F1C">
      <w:pPr>
        <w:pStyle w:val="a0"/>
        <w:rPr>
          <w:rFonts w:hint="cs"/>
          <w:rtl/>
        </w:rPr>
      </w:pPr>
      <w:r>
        <w:rPr>
          <w:rFonts w:hint="cs"/>
          <w:rtl/>
        </w:rPr>
        <w:t>אני אמרתי לא פעם, ואני חוזר ואומר, שהכיבוש הישראלי ומדיניות ההשפלה של העם הפלסטיני הם מקור הטרור ומקור האלימות במזרח התיכון. את המשוואה הזאת תצטרכו להפנים, העולם כבר מפנים. יש רק צד אחד בבית הזה שלא מפנים את זה, ו</w:t>
      </w:r>
      <w:r>
        <w:rPr>
          <w:rFonts w:hint="cs"/>
          <w:rtl/>
        </w:rPr>
        <w:t xml:space="preserve">הוא עוד יפנים את זה, אולי חלקים ממנו מתחילים להתפכח. </w:t>
      </w:r>
    </w:p>
    <w:p w14:paraId="248DA677" w14:textId="77777777" w:rsidR="00000000" w:rsidRDefault="00026F1C">
      <w:pPr>
        <w:pStyle w:val="a0"/>
        <w:rPr>
          <w:rFonts w:hint="cs"/>
          <w:rtl/>
        </w:rPr>
      </w:pPr>
    </w:p>
    <w:p w14:paraId="6937DE7F" w14:textId="77777777" w:rsidR="00000000" w:rsidRDefault="00026F1C">
      <w:pPr>
        <w:pStyle w:val="a0"/>
        <w:rPr>
          <w:rFonts w:hint="cs"/>
          <w:rtl/>
        </w:rPr>
      </w:pPr>
      <w:r>
        <w:rPr>
          <w:rFonts w:hint="cs"/>
          <w:rtl/>
        </w:rPr>
        <w:t xml:space="preserve">מי שאומר שהוא הולך לפתרונות חד-צדדיים, שלא מעניין אותו </w:t>
      </w:r>
      <w:r>
        <w:rPr>
          <w:rtl/>
        </w:rPr>
        <w:t>–</w:t>
      </w:r>
      <w:r>
        <w:rPr>
          <w:rFonts w:hint="cs"/>
          <w:rtl/>
        </w:rPr>
        <w:t xml:space="preserve"> בצורה מתנשאת כזאת - הצד השני, אומר שהוא לא רוצה שלום. הוא מנסה לברוח מפתרון מדיני, מכיוון שאין פתרון מדיני אלא על בסיס נסיגה לגבולות ה-4 ביוני. </w:t>
      </w:r>
    </w:p>
    <w:p w14:paraId="1F5FA1FA" w14:textId="77777777" w:rsidR="00000000" w:rsidRDefault="00026F1C">
      <w:pPr>
        <w:pStyle w:val="a0"/>
        <w:rPr>
          <w:rFonts w:hint="cs"/>
          <w:rtl/>
        </w:rPr>
      </w:pPr>
    </w:p>
    <w:p w14:paraId="32D5C69E" w14:textId="77777777" w:rsidR="00000000" w:rsidRDefault="00026F1C">
      <w:pPr>
        <w:pStyle w:val="af0"/>
        <w:rPr>
          <w:rtl/>
        </w:rPr>
      </w:pPr>
      <w:r>
        <w:rPr>
          <w:rFonts w:hint="eastAsia"/>
          <w:rtl/>
        </w:rPr>
        <w:t>דניאל</w:t>
      </w:r>
      <w:r>
        <w:rPr>
          <w:rtl/>
        </w:rPr>
        <w:t xml:space="preserve"> בנלולו (הליכוד):</w:t>
      </w:r>
    </w:p>
    <w:p w14:paraId="4E316A39" w14:textId="77777777" w:rsidR="00000000" w:rsidRDefault="00026F1C">
      <w:pPr>
        <w:pStyle w:val="a0"/>
        <w:rPr>
          <w:rFonts w:hint="cs"/>
          <w:rtl/>
        </w:rPr>
      </w:pPr>
    </w:p>
    <w:p w14:paraId="58C4E9D7" w14:textId="77777777" w:rsidR="00000000" w:rsidRDefault="00026F1C">
      <w:pPr>
        <w:pStyle w:val="a0"/>
        <w:rPr>
          <w:rFonts w:hint="cs"/>
          <w:rtl/>
        </w:rPr>
      </w:pPr>
      <w:r>
        <w:rPr>
          <w:rFonts w:hint="cs"/>
          <w:rtl/>
        </w:rPr>
        <w:t xml:space="preserve">תשכח מזה. </w:t>
      </w:r>
    </w:p>
    <w:p w14:paraId="154BD4D8" w14:textId="77777777" w:rsidR="00000000" w:rsidRDefault="00026F1C">
      <w:pPr>
        <w:pStyle w:val="-"/>
        <w:rPr>
          <w:rtl/>
        </w:rPr>
      </w:pPr>
      <w:bookmarkStart w:id="883" w:name="FS000000542T10_12_2003_19_57_54C"/>
      <w:bookmarkEnd w:id="883"/>
    </w:p>
    <w:p w14:paraId="19311FFD" w14:textId="77777777" w:rsidR="00000000" w:rsidRDefault="00026F1C">
      <w:pPr>
        <w:pStyle w:val="-"/>
        <w:rPr>
          <w:rtl/>
        </w:rPr>
      </w:pPr>
      <w:r>
        <w:rPr>
          <w:rtl/>
        </w:rPr>
        <w:t>עסאם מח'ול (חד"ש-תע"ל):</w:t>
      </w:r>
    </w:p>
    <w:p w14:paraId="0CA4E542" w14:textId="77777777" w:rsidR="00000000" w:rsidRDefault="00026F1C">
      <w:pPr>
        <w:pStyle w:val="a0"/>
        <w:rPr>
          <w:rtl/>
        </w:rPr>
      </w:pPr>
    </w:p>
    <w:p w14:paraId="2CFBDF3B" w14:textId="77777777" w:rsidR="00000000" w:rsidRDefault="00026F1C">
      <w:pPr>
        <w:pStyle w:val="a0"/>
        <w:rPr>
          <w:rFonts w:hint="cs"/>
          <w:rtl/>
        </w:rPr>
      </w:pPr>
      <w:r>
        <w:rPr>
          <w:rFonts w:hint="cs"/>
          <w:rtl/>
        </w:rPr>
        <w:t>מי שלא מוכן לזה, הולך ומציע מדינה על 40% מהשטחים בדמותה ובצלמה של תוכנית שרון ההיסטורית, שמבקשת להמשיך את הכיבוש על 60% משטחי הגדה המערבית, ולא לסיים את הכיבוש בשטחים שנכבשו ביוני 1967. על זה ה</w:t>
      </w:r>
      <w:r>
        <w:rPr>
          <w:rFonts w:hint="cs"/>
          <w:rtl/>
        </w:rPr>
        <w:t>וויכוח, ולא תוכלו לברוח יותר. תצטרכו להגיד לא לי, אלא לציבור בישראל, ליהודים ולא רק לערבים, מה אתם עושים כדי לעצור את שפיכות הדמים. אתם בינתיים הסיבה לכך ששפיכות הדמים נמשכת. הכיבוש הזה, ההתעקשות לא ללכת לפתרון מדיני, ההתעקשות לא ללכת למשא-ומתן אמיתי עם הצ</w:t>
      </w:r>
      <w:r>
        <w:rPr>
          <w:rFonts w:hint="cs"/>
          <w:rtl/>
        </w:rPr>
        <w:t>ד הפלסטיני - - -</w:t>
      </w:r>
    </w:p>
    <w:p w14:paraId="55AFB47F" w14:textId="77777777" w:rsidR="00000000" w:rsidRDefault="00026F1C">
      <w:pPr>
        <w:pStyle w:val="a0"/>
        <w:rPr>
          <w:rFonts w:hint="cs"/>
          <w:rtl/>
        </w:rPr>
      </w:pPr>
    </w:p>
    <w:p w14:paraId="50AC52B6" w14:textId="77777777" w:rsidR="00000000" w:rsidRDefault="00026F1C">
      <w:pPr>
        <w:pStyle w:val="af0"/>
        <w:rPr>
          <w:rtl/>
        </w:rPr>
      </w:pPr>
      <w:r>
        <w:rPr>
          <w:rFonts w:hint="eastAsia"/>
          <w:rtl/>
        </w:rPr>
        <w:t>דניאל</w:t>
      </w:r>
      <w:r>
        <w:rPr>
          <w:rtl/>
        </w:rPr>
        <w:t xml:space="preserve"> בנלולו (הליכוד):</w:t>
      </w:r>
    </w:p>
    <w:p w14:paraId="7DEE0381" w14:textId="77777777" w:rsidR="00000000" w:rsidRDefault="00026F1C">
      <w:pPr>
        <w:pStyle w:val="a0"/>
        <w:rPr>
          <w:rFonts w:hint="cs"/>
          <w:rtl/>
        </w:rPr>
      </w:pPr>
    </w:p>
    <w:p w14:paraId="2F096194" w14:textId="77777777" w:rsidR="00000000" w:rsidRDefault="00026F1C">
      <w:pPr>
        <w:pStyle w:val="a0"/>
        <w:rPr>
          <w:rFonts w:hint="cs"/>
          <w:rtl/>
        </w:rPr>
      </w:pPr>
      <w:r>
        <w:rPr>
          <w:rFonts w:hint="cs"/>
          <w:rtl/>
        </w:rPr>
        <w:t xml:space="preserve">אין עם מי לעשות משא-ומתן. </w:t>
      </w:r>
    </w:p>
    <w:p w14:paraId="15F12C08" w14:textId="77777777" w:rsidR="00000000" w:rsidRDefault="00026F1C">
      <w:pPr>
        <w:pStyle w:val="a0"/>
        <w:rPr>
          <w:rFonts w:hint="cs"/>
          <w:rtl/>
        </w:rPr>
      </w:pPr>
    </w:p>
    <w:p w14:paraId="6032EA66" w14:textId="77777777" w:rsidR="00000000" w:rsidRDefault="00026F1C">
      <w:pPr>
        <w:pStyle w:val="-"/>
        <w:rPr>
          <w:rtl/>
        </w:rPr>
      </w:pPr>
      <w:bookmarkStart w:id="884" w:name="FS000000542T10_12_2003_19_58_56C"/>
      <w:bookmarkEnd w:id="884"/>
      <w:r>
        <w:rPr>
          <w:rtl/>
        </w:rPr>
        <w:t>עסאם מח'ול (חד"ש-תע"ל):</w:t>
      </w:r>
    </w:p>
    <w:p w14:paraId="1C572D70" w14:textId="77777777" w:rsidR="00000000" w:rsidRDefault="00026F1C">
      <w:pPr>
        <w:pStyle w:val="a0"/>
        <w:rPr>
          <w:rtl/>
        </w:rPr>
      </w:pPr>
    </w:p>
    <w:p w14:paraId="5776E81E" w14:textId="77777777" w:rsidR="00000000" w:rsidRDefault="00026F1C">
      <w:pPr>
        <w:pStyle w:val="a0"/>
        <w:rPr>
          <w:rFonts w:hint="cs"/>
          <w:rtl/>
        </w:rPr>
      </w:pPr>
      <w:r>
        <w:rPr>
          <w:rFonts w:hint="cs"/>
          <w:rtl/>
        </w:rPr>
        <w:t>אתם לא פרטנר, ממשלת שרון לא פרטנר. העולם תובע מכם לבטא נכונות להיות פרטנר. אתם לא פרטנר, והמדיניות שלכם לא רלוונטית. לכן אתם אשמים, ואתם תצטרכו - - -</w:t>
      </w:r>
    </w:p>
    <w:p w14:paraId="07B3BD37" w14:textId="77777777" w:rsidR="00000000" w:rsidRDefault="00026F1C">
      <w:pPr>
        <w:pStyle w:val="a0"/>
        <w:rPr>
          <w:rFonts w:hint="cs"/>
          <w:rtl/>
        </w:rPr>
      </w:pPr>
    </w:p>
    <w:p w14:paraId="156E9331" w14:textId="77777777" w:rsidR="00000000" w:rsidRDefault="00026F1C">
      <w:pPr>
        <w:pStyle w:val="af1"/>
        <w:rPr>
          <w:rtl/>
        </w:rPr>
      </w:pPr>
      <w:r>
        <w:rPr>
          <w:rtl/>
        </w:rPr>
        <w:t xml:space="preserve">היו"ר משה </w:t>
      </w:r>
      <w:r>
        <w:rPr>
          <w:rtl/>
        </w:rPr>
        <w:t>כחלון:</w:t>
      </w:r>
    </w:p>
    <w:p w14:paraId="4E1178B8" w14:textId="77777777" w:rsidR="00000000" w:rsidRDefault="00026F1C">
      <w:pPr>
        <w:pStyle w:val="a0"/>
        <w:rPr>
          <w:rtl/>
        </w:rPr>
      </w:pPr>
    </w:p>
    <w:p w14:paraId="0F511459" w14:textId="77777777" w:rsidR="00000000" w:rsidRDefault="00026F1C">
      <w:pPr>
        <w:pStyle w:val="a0"/>
        <w:rPr>
          <w:rFonts w:hint="cs"/>
          <w:rtl/>
        </w:rPr>
      </w:pPr>
      <w:r>
        <w:rPr>
          <w:rFonts w:hint="cs"/>
          <w:rtl/>
        </w:rPr>
        <w:t xml:space="preserve">תודה רבה. חבר הכנסת רן כהן, בבקשה. </w:t>
      </w:r>
    </w:p>
    <w:p w14:paraId="34864438" w14:textId="77777777" w:rsidR="00000000" w:rsidRDefault="00026F1C">
      <w:pPr>
        <w:pStyle w:val="a0"/>
        <w:rPr>
          <w:rFonts w:hint="cs"/>
          <w:rtl/>
        </w:rPr>
      </w:pPr>
    </w:p>
    <w:p w14:paraId="1DF3E06D" w14:textId="77777777" w:rsidR="00000000" w:rsidRDefault="00026F1C">
      <w:pPr>
        <w:pStyle w:val="af0"/>
        <w:rPr>
          <w:rtl/>
        </w:rPr>
      </w:pPr>
      <w:r>
        <w:rPr>
          <w:rFonts w:hint="eastAsia"/>
          <w:rtl/>
        </w:rPr>
        <w:t>רוני</w:t>
      </w:r>
      <w:r>
        <w:rPr>
          <w:rtl/>
        </w:rPr>
        <w:t xml:space="preserve"> בר-און (הליכוד):</w:t>
      </w:r>
    </w:p>
    <w:p w14:paraId="2FF58566" w14:textId="77777777" w:rsidR="00000000" w:rsidRDefault="00026F1C">
      <w:pPr>
        <w:pStyle w:val="a0"/>
        <w:rPr>
          <w:rFonts w:hint="cs"/>
          <w:rtl/>
        </w:rPr>
      </w:pPr>
    </w:p>
    <w:p w14:paraId="790B5EB0" w14:textId="77777777" w:rsidR="00000000" w:rsidRDefault="00026F1C">
      <w:pPr>
        <w:pStyle w:val="a0"/>
        <w:rPr>
          <w:rFonts w:hint="cs"/>
          <w:rtl/>
        </w:rPr>
      </w:pPr>
      <w:r>
        <w:rPr>
          <w:rFonts w:hint="cs"/>
          <w:rtl/>
        </w:rPr>
        <w:t xml:space="preserve">הצבא שלנו עוצר כל מיני אנשים שבאים לעשות פיגועים. </w:t>
      </w:r>
    </w:p>
    <w:p w14:paraId="443C6E76" w14:textId="77777777" w:rsidR="00000000" w:rsidRDefault="00026F1C">
      <w:pPr>
        <w:pStyle w:val="a0"/>
        <w:rPr>
          <w:rFonts w:hint="cs"/>
          <w:rtl/>
        </w:rPr>
      </w:pPr>
    </w:p>
    <w:p w14:paraId="5D668DB1" w14:textId="77777777" w:rsidR="00000000" w:rsidRDefault="00026F1C">
      <w:pPr>
        <w:pStyle w:val="af0"/>
        <w:rPr>
          <w:rtl/>
        </w:rPr>
      </w:pPr>
      <w:r>
        <w:rPr>
          <w:rFonts w:hint="eastAsia"/>
          <w:rtl/>
        </w:rPr>
        <w:t>עסאם</w:t>
      </w:r>
      <w:r>
        <w:rPr>
          <w:rtl/>
        </w:rPr>
        <w:t xml:space="preserve"> מח'ול (חד"ש-תע"ל):</w:t>
      </w:r>
    </w:p>
    <w:p w14:paraId="42569D90" w14:textId="77777777" w:rsidR="00000000" w:rsidRDefault="00026F1C">
      <w:pPr>
        <w:pStyle w:val="a0"/>
        <w:rPr>
          <w:rFonts w:hint="cs"/>
          <w:rtl/>
        </w:rPr>
      </w:pPr>
    </w:p>
    <w:p w14:paraId="0FE7641F" w14:textId="77777777" w:rsidR="00000000" w:rsidRDefault="00026F1C">
      <w:pPr>
        <w:pStyle w:val="a0"/>
        <w:rPr>
          <w:rFonts w:hint="cs"/>
          <w:rtl/>
        </w:rPr>
      </w:pPr>
      <w:r>
        <w:rPr>
          <w:rFonts w:hint="cs"/>
          <w:rtl/>
        </w:rPr>
        <w:t xml:space="preserve">אתה מייצר אותם. </w:t>
      </w:r>
    </w:p>
    <w:p w14:paraId="3AF8C5B0" w14:textId="77777777" w:rsidR="00000000" w:rsidRDefault="00026F1C">
      <w:pPr>
        <w:pStyle w:val="a0"/>
        <w:rPr>
          <w:rFonts w:hint="cs"/>
          <w:rtl/>
        </w:rPr>
      </w:pPr>
    </w:p>
    <w:p w14:paraId="74C4D543" w14:textId="77777777" w:rsidR="00000000" w:rsidRDefault="00026F1C">
      <w:pPr>
        <w:pStyle w:val="af0"/>
        <w:rPr>
          <w:rtl/>
        </w:rPr>
      </w:pPr>
      <w:r>
        <w:rPr>
          <w:rFonts w:hint="eastAsia"/>
          <w:rtl/>
        </w:rPr>
        <w:t>דניאל</w:t>
      </w:r>
      <w:r>
        <w:rPr>
          <w:rtl/>
        </w:rPr>
        <w:t xml:space="preserve"> בנלולו (הליכוד):</w:t>
      </w:r>
    </w:p>
    <w:p w14:paraId="3E3673DC" w14:textId="77777777" w:rsidR="00000000" w:rsidRDefault="00026F1C">
      <w:pPr>
        <w:pStyle w:val="a0"/>
        <w:rPr>
          <w:rFonts w:hint="cs"/>
          <w:rtl/>
        </w:rPr>
      </w:pPr>
    </w:p>
    <w:p w14:paraId="4A0796F6" w14:textId="77777777" w:rsidR="00000000" w:rsidRDefault="00026F1C">
      <w:pPr>
        <w:pStyle w:val="a0"/>
        <w:rPr>
          <w:rFonts w:hint="cs"/>
          <w:rtl/>
        </w:rPr>
      </w:pPr>
      <w:r>
        <w:rPr>
          <w:rFonts w:hint="cs"/>
          <w:rtl/>
        </w:rPr>
        <w:t xml:space="preserve">אתה. </w:t>
      </w:r>
    </w:p>
    <w:p w14:paraId="2037459E" w14:textId="77777777" w:rsidR="00000000" w:rsidRDefault="00026F1C">
      <w:pPr>
        <w:pStyle w:val="a0"/>
        <w:rPr>
          <w:rFonts w:hint="cs"/>
          <w:rtl/>
        </w:rPr>
      </w:pPr>
    </w:p>
    <w:p w14:paraId="0376879B" w14:textId="77777777" w:rsidR="00000000" w:rsidRDefault="00026F1C">
      <w:pPr>
        <w:pStyle w:val="af1"/>
        <w:rPr>
          <w:rtl/>
        </w:rPr>
      </w:pPr>
      <w:r>
        <w:rPr>
          <w:rtl/>
        </w:rPr>
        <w:t>היו"ר משה כחלון:</w:t>
      </w:r>
    </w:p>
    <w:p w14:paraId="753D0A8A" w14:textId="77777777" w:rsidR="00000000" w:rsidRDefault="00026F1C">
      <w:pPr>
        <w:pStyle w:val="a0"/>
        <w:rPr>
          <w:rtl/>
        </w:rPr>
      </w:pPr>
    </w:p>
    <w:p w14:paraId="41CA4A0B" w14:textId="77777777" w:rsidR="00000000" w:rsidRDefault="00026F1C">
      <w:pPr>
        <w:pStyle w:val="a0"/>
        <w:rPr>
          <w:rFonts w:hint="cs"/>
          <w:rtl/>
        </w:rPr>
      </w:pPr>
      <w:r>
        <w:rPr>
          <w:rFonts w:hint="cs"/>
          <w:rtl/>
        </w:rPr>
        <w:t>תודה רבה לחבר הכנסת מח'ול ולחבר הכנסת בנלולו</w:t>
      </w:r>
      <w:r>
        <w:rPr>
          <w:rFonts w:hint="cs"/>
          <w:rtl/>
        </w:rPr>
        <w:t xml:space="preserve">. אנחנו ממשיכים בסדר-היום. חבר הכנסת רן כהן - שלוש דקות, בבקשה. </w:t>
      </w:r>
    </w:p>
    <w:p w14:paraId="08874FDB" w14:textId="77777777" w:rsidR="00000000" w:rsidRDefault="00026F1C">
      <w:pPr>
        <w:pStyle w:val="a"/>
        <w:rPr>
          <w:rtl/>
        </w:rPr>
      </w:pPr>
    </w:p>
    <w:p w14:paraId="4A0F3F74" w14:textId="77777777" w:rsidR="00000000" w:rsidRDefault="00026F1C">
      <w:pPr>
        <w:pStyle w:val="a"/>
        <w:rPr>
          <w:rtl/>
        </w:rPr>
      </w:pPr>
      <w:bookmarkStart w:id="885" w:name="FS000000507T10_12_2003_19_59_52"/>
      <w:bookmarkStart w:id="886" w:name="_Toc70328484"/>
      <w:bookmarkEnd w:id="885"/>
      <w:r>
        <w:rPr>
          <w:rFonts w:hint="eastAsia"/>
          <w:rtl/>
        </w:rPr>
        <w:t>רן</w:t>
      </w:r>
      <w:r>
        <w:rPr>
          <w:rtl/>
        </w:rPr>
        <w:t xml:space="preserve"> כהן (מרצ):</w:t>
      </w:r>
      <w:bookmarkEnd w:id="886"/>
    </w:p>
    <w:p w14:paraId="46021623" w14:textId="77777777" w:rsidR="00000000" w:rsidRDefault="00026F1C">
      <w:pPr>
        <w:pStyle w:val="a0"/>
        <w:rPr>
          <w:rFonts w:hint="cs"/>
          <w:rtl/>
        </w:rPr>
      </w:pPr>
    </w:p>
    <w:p w14:paraId="5918241D" w14:textId="77777777" w:rsidR="00000000" w:rsidRDefault="00026F1C">
      <w:pPr>
        <w:pStyle w:val="a0"/>
        <w:rPr>
          <w:rFonts w:hint="cs"/>
          <w:rtl/>
        </w:rPr>
      </w:pPr>
      <w:r>
        <w:rPr>
          <w:rFonts w:hint="cs"/>
          <w:rtl/>
        </w:rPr>
        <w:t>אדוני היושב-ראש, אדוני השר, חברות וחברי הכנסת, אני כידוע מתנגד לכיבוש, ואני אדבר עוד מעט על האופן שבו אנחנו רוצים לסיים אותו, אבל עד שבבית הזה לא נפנים שטרור זה טרור ורצח זה ת</w:t>
      </w:r>
      <w:r>
        <w:rPr>
          <w:rFonts w:hint="cs"/>
          <w:rtl/>
        </w:rPr>
        <w:t>ועבה, ומי שנכנסה למסעדת "מקסים" ורצחה אזרחים חפים מפשע ומשפחות, ומי שעשה את מה שעשה ב"דולפינריום" ובאוטובוסים אלה טרוריסטים, שלא צריך לחפש להם נימוקים בשום מקום אחר, אלא במה שדוחף אותם לעשות את זה - עד שלא נפנים את זה, גם לא נעקור מלבנו לא את הכיבוש ולא את</w:t>
      </w:r>
      <w:r>
        <w:rPr>
          <w:rFonts w:hint="cs"/>
          <w:rtl/>
        </w:rPr>
        <w:t xml:space="preserve"> הטרור.</w:t>
      </w:r>
    </w:p>
    <w:p w14:paraId="0E2E5FDA" w14:textId="77777777" w:rsidR="00000000" w:rsidRDefault="00026F1C">
      <w:pPr>
        <w:pStyle w:val="a0"/>
        <w:rPr>
          <w:rFonts w:hint="cs"/>
          <w:rtl/>
        </w:rPr>
      </w:pPr>
    </w:p>
    <w:p w14:paraId="241FF694" w14:textId="77777777" w:rsidR="00000000" w:rsidRDefault="00026F1C">
      <w:pPr>
        <w:pStyle w:val="a0"/>
        <w:rPr>
          <w:rFonts w:hint="cs"/>
          <w:rtl/>
        </w:rPr>
      </w:pPr>
      <w:r>
        <w:rPr>
          <w:rFonts w:hint="cs"/>
          <w:rtl/>
        </w:rPr>
        <w:t xml:space="preserve">אדוני היושב-ראש, קודם כול היה צריך לומר כאן, שמאוד חבל שלא הגיעו בקהיר להפסקת אש. ככלות הכול, נדמה לי שאדם נבון, שרוצה בארץ הזאת פתרונות כלשהם, בעיקר שאפילו מרכיבים בעם הפלסטיני ניסו להגיע להפסקת אש - ראש הממשלה הפלסטיני עשה מאמץ להגיע להפסקת אש, </w:t>
      </w:r>
      <w:r>
        <w:rPr>
          <w:rFonts w:hint="cs"/>
          <w:rtl/>
        </w:rPr>
        <w:t xml:space="preserve">נשיא מצרים רצה להגיע להפסקת אש; קודם כול, מאוד חבל, וצריך להביע את הצער הזה, שמאוד מאוד חבל שלא הגיעו להפסקת אש. </w:t>
      </w:r>
    </w:p>
    <w:p w14:paraId="79435112" w14:textId="77777777" w:rsidR="00000000" w:rsidRDefault="00026F1C">
      <w:pPr>
        <w:pStyle w:val="a0"/>
        <w:rPr>
          <w:rFonts w:hint="cs"/>
          <w:rtl/>
        </w:rPr>
      </w:pPr>
    </w:p>
    <w:p w14:paraId="268A206B" w14:textId="77777777" w:rsidR="00000000" w:rsidRDefault="00026F1C">
      <w:pPr>
        <w:pStyle w:val="a0"/>
        <w:rPr>
          <w:rFonts w:hint="cs"/>
          <w:rtl/>
        </w:rPr>
      </w:pPr>
      <w:r>
        <w:rPr>
          <w:rFonts w:hint="cs"/>
          <w:rtl/>
        </w:rPr>
        <w:t>באותה מידה, אני חושב, אנחנו צריכים באמת להצטער על שאנחנו לא מצליחים להגיע במדינת ישראל למוצא מהמצב הממולכד שאנחנו נמצאים בו. מה הוא המצב הממו</w:t>
      </w:r>
      <w:r>
        <w:rPr>
          <w:rFonts w:hint="cs"/>
          <w:rtl/>
        </w:rPr>
        <w:t xml:space="preserve">לכד בעצם? </w:t>
      </w:r>
    </w:p>
    <w:p w14:paraId="1C0A6C89" w14:textId="77777777" w:rsidR="00000000" w:rsidRDefault="00026F1C">
      <w:pPr>
        <w:pStyle w:val="a0"/>
        <w:rPr>
          <w:rFonts w:hint="cs"/>
          <w:rtl/>
        </w:rPr>
      </w:pPr>
    </w:p>
    <w:p w14:paraId="56F27812" w14:textId="77777777" w:rsidR="00000000" w:rsidRDefault="00026F1C">
      <w:pPr>
        <w:pStyle w:val="af0"/>
        <w:rPr>
          <w:rtl/>
        </w:rPr>
      </w:pPr>
      <w:r>
        <w:rPr>
          <w:rFonts w:hint="eastAsia"/>
          <w:rtl/>
        </w:rPr>
        <w:t>רוני</w:t>
      </w:r>
      <w:r>
        <w:rPr>
          <w:rtl/>
        </w:rPr>
        <w:t xml:space="preserve"> בר-און (הליכוד):</w:t>
      </w:r>
    </w:p>
    <w:p w14:paraId="2EF51C23" w14:textId="77777777" w:rsidR="00000000" w:rsidRDefault="00026F1C">
      <w:pPr>
        <w:pStyle w:val="a0"/>
        <w:rPr>
          <w:rFonts w:hint="cs"/>
          <w:rtl/>
        </w:rPr>
      </w:pPr>
    </w:p>
    <w:p w14:paraId="0C453D24" w14:textId="77777777" w:rsidR="00000000" w:rsidRDefault="00026F1C">
      <w:pPr>
        <w:pStyle w:val="a0"/>
        <w:rPr>
          <w:rFonts w:hint="cs"/>
          <w:rtl/>
        </w:rPr>
      </w:pPr>
      <w:r>
        <w:rPr>
          <w:rFonts w:hint="cs"/>
          <w:rtl/>
        </w:rPr>
        <w:t>מה זה שייך להפסקת אש?</w:t>
      </w:r>
    </w:p>
    <w:p w14:paraId="57473A0F" w14:textId="77777777" w:rsidR="00000000" w:rsidRDefault="00026F1C">
      <w:pPr>
        <w:pStyle w:val="a0"/>
        <w:rPr>
          <w:rFonts w:hint="cs"/>
          <w:rtl/>
        </w:rPr>
      </w:pPr>
    </w:p>
    <w:p w14:paraId="628B4330" w14:textId="77777777" w:rsidR="00000000" w:rsidRDefault="00026F1C">
      <w:pPr>
        <w:pStyle w:val="-"/>
        <w:rPr>
          <w:rtl/>
        </w:rPr>
      </w:pPr>
      <w:bookmarkStart w:id="887" w:name="FS000000556T10_12_2003_20_20_08C"/>
      <w:bookmarkStart w:id="888" w:name="FS000000507T10_12_2003_20_20_19"/>
      <w:bookmarkStart w:id="889" w:name="FS000000507T10_12_2003_20_20_27C"/>
      <w:bookmarkEnd w:id="887"/>
      <w:bookmarkEnd w:id="888"/>
      <w:bookmarkEnd w:id="889"/>
      <w:r>
        <w:rPr>
          <w:rtl/>
        </w:rPr>
        <w:t>רן כהן (מרצ):</w:t>
      </w:r>
    </w:p>
    <w:p w14:paraId="139D7E4E" w14:textId="77777777" w:rsidR="00000000" w:rsidRDefault="00026F1C">
      <w:pPr>
        <w:pStyle w:val="a0"/>
        <w:rPr>
          <w:rtl/>
        </w:rPr>
      </w:pPr>
    </w:p>
    <w:p w14:paraId="1C031F19" w14:textId="77777777" w:rsidR="00000000" w:rsidRDefault="00026F1C">
      <w:pPr>
        <w:pStyle w:val="a0"/>
        <w:rPr>
          <w:rFonts w:hint="cs"/>
          <w:rtl/>
        </w:rPr>
      </w:pPr>
      <w:r>
        <w:rPr>
          <w:rFonts w:hint="cs"/>
          <w:rtl/>
        </w:rPr>
        <w:t xml:space="preserve">חבר הכנסת בר-און, אני מנסה להסביר משהו. </w:t>
      </w:r>
    </w:p>
    <w:p w14:paraId="3ECCD4BA" w14:textId="77777777" w:rsidR="00000000" w:rsidRDefault="00026F1C">
      <w:pPr>
        <w:pStyle w:val="a0"/>
        <w:rPr>
          <w:rFonts w:hint="cs"/>
          <w:rtl/>
        </w:rPr>
      </w:pPr>
    </w:p>
    <w:p w14:paraId="5309CAD2" w14:textId="77777777" w:rsidR="00000000" w:rsidRDefault="00026F1C">
      <w:pPr>
        <w:pStyle w:val="af0"/>
        <w:rPr>
          <w:rtl/>
        </w:rPr>
      </w:pPr>
      <w:r>
        <w:rPr>
          <w:rFonts w:hint="eastAsia"/>
          <w:rtl/>
        </w:rPr>
        <w:t>רוני</w:t>
      </w:r>
      <w:r>
        <w:rPr>
          <w:rtl/>
        </w:rPr>
        <w:t xml:space="preserve"> בר-און (הליכוד):</w:t>
      </w:r>
    </w:p>
    <w:p w14:paraId="39B6BFAB" w14:textId="77777777" w:rsidR="00000000" w:rsidRDefault="00026F1C">
      <w:pPr>
        <w:pStyle w:val="a0"/>
        <w:rPr>
          <w:rFonts w:hint="cs"/>
          <w:rtl/>
        </w:rPr>
      </w:pPr>
    </w:p>
    <w:p w14:paraId="32E3D3BF" w14:textId="77777777" w:rsidR="00000000" w:rsidRDefault="00026F1C">
      <w:pPr>
        <w:pStyle w:val="a0"/>
        <w:rPr>
          <w:rFonts w:hint="cs"/>
          <w:rtl/>
        </w:rPr>
      </w:pPr>
      <w:r>
        <w:rPr>
          <w:rFonts w:hint="cs"/>
          <w:rtl/>
        </w:rPr>
        <w:t>- - -</w:t>
      </w:r>
    </w:p>
    <w:p w14:paraId="693F0AF2" w14:textId="77777777" w:rsidR="00000000" w:rsidRDefault="00026F1C">
      <w:pPr>
        <w:pStyle w:val="a0"/>
        <w:rPr>
          <w:rFonts w:hint="cs"/>
          <w:rtl/>
        </w:rPr>
      </w:pPr>
    </w:p>
    <w:p w14:paraId="3293C779" w14:textId="77777777" w:rsidR="00000000" w:rsidRDefault="00026F1C">
      <w:pPr>
        <w:pStyle w:val="-"/>
        <w:rPr>
          <w:rtl/>
        </w:rPr>
      </w:pPr>
      <w:bookmarkStart w:id="890" w:name="FS000000507T10_12_2003_20_21_17C"/>
      <w:bookmarkEnd w:id="890"/>
      <w:r>
        <w:rPr>
          <w:rtl/>
        </w:rPr>
        <w:t>רן כהן (מרצ):</w:t>
      </w:r>
    </w:p>
    <w:p w14:paraId="6A583376" w14:textId="77777777" w:rsidR="00000000" w:rsidRDefault="00026F1C">
      <w:pPr>
        <w:pStyle w:val="a0"/>
        <w:rPr>
          <w:rtl/>
        </w:rPr>
      </w:pPr>
    </w:p>
    <w:p w14:paraId="54BB3325" w14:textId="77777777" w:rsidR="00000000" w:rsidRDefault="00026F1C">
      <w:pPr>
        <w:pStyle w:val="a0"/>
        <w:rPr>
          <w:rFonts w:hint="cs"/>
          <w:rtl/>
        </w:rPr>
      </w:pPr>
      <w:r>
        <w:rPr>
          <w:rFonts w:hint="cs"/>
          <w:rtl/>
        </w:rPr>
        <w:t>לא, לא. נדמה לי שלא השארתי שום מקום לספק שאני מתנגד לטרור, מתנגד לטרור, מתנגד לטרור. אני משתמש ב</w:t>
      </w:r>
      <w:r>
        <w:rPr>
          <w:rFonts w:hint="cs"/>
          <w:rtl/>
        </w:rPr>
        <w:t xml:space="preserve">ביטויים הכי חריפים בעניין הזה. </w:t>
      </w:r>
    </w:p>
    <w:p w14:paraId="2CA60742" w14:textId="77777777" w:rsidR="00000000" w:rsidRDefault="00026F1C">
      <w:pPr>
        <w:pStyle w:val="a0"/>
        <w:rPr>
          <w:rFonts w:hint="cs"/>
          <w:rtl/>
        </w:rPr>
      </w:pPr>
    </w:p>
    <w:p w14:paraId="78712945" w14:textId="77777777" w:rsidR="00000000" w:rsidRDefault="00026F1C">
      <w:pPr>
        <w:pStyle w:val="a0"/>
        <w:rPr>
          <w:rFonts w:hint="cs"/>
          <w:rtl/>
        </w:rPr>
      </w:pPr>
      <w:r>
        <w:rPr>
          <w:rFonts w:hint="cs"/>
          <w:rtl/>
        </w:rPr>
        <w:t>אני רק חושב, חבר הכנסת בר-און, מה לעשות כאשר היום מובילים גדר הפרדה בתוך השטחים של הפלסטינים, עוקרים הרים ושדות ומפרידים בין נשים לבין משפחותיהן - זו עשיית שלום? זו קריאה להפסקת אש? זה עידוד להפסקת אש? הרי זה ממש מעשה תועבה</w:t>
      </w:r>
      <w:r>
        <w:rPr>
          <w:rFonts w:hint="cs"/>
          <w:rtl/>
        </w:rPr>
        <w:t xml:space="preserve">, שמוביל למשטמה ולשנאה. </w:t>
      </w:r>
    </w:p>
    <w:p w14:paraId="2849220C" w14:textId="77777777" w:rsidR="00000000" w:rsidRDefault="00026F1C">
      <w:pPr>
        <w:pStyle w:val="a0"/>
        <w:rPr>
          <w:rFonts w:hint="cs"/>
          <w:rtl/>
        </w:rPr>
      </w:pPr>
    </w:p>
    <w:p w14:paraId="18ABE214" w14:textId="77777777" w:rsidR="00000000" w:rsidRDefault="00026F1C">
      <w:pPr>
        <w:pStyle w:val="a0"/>
        <w:rPr>
          <w:rFonts w:hint="cs"/>
          <w:rtl/>
        </w:rPr>
      </w:pPr>
      <w:r>
        <w:rPr>
          <w:rFonts w:hint="cs"/>
          <w:rtl/>
        </w:rPr>
        <w:t>יותר מזה, הלוא אנחנו בעצם נמצאים במצב מאוד מדהים. הממשלה אומרת: עד שלא תהיה הפסקת אש ועד שלא תקום ממשלה אחרת אצל הפלסטינים, אנחנו נשארים בשטחים - גם בנצרים. מצד שני, ממשיכים את הבנייה בתוך ההתנחלויות ללא כל מוצא. מדוע? כי זה לא מע</w:t>
      </w:r>
      <w:r>
        <w:rPr>
          <w:rFonts w:hint="cs"/>
          <w:rtl/>
        </w:rPr>
        <w:t xml:space="preserve">ודד להגיע למשא-ומתן. כלומר, יש פה איזה מלכוד נורא של ישראל, שנמשך 36 שנה. </w:t>
      </w:r>
    </w:p>
    <w:p w14:paraId="150CEA31" w14:textId="77777777" w:rsidR="00000000" w:rsidRDefault="00026F1C">
      <w:pPr>
        <w:pStyle w:val="a0"/>
        <w:rPr>
          <w:rtl/>
        </w:rPr>
      </w:pPr>
    </w:p>
    <w:p w14:paraId="2B8113DF" w14:textId="77777777" w:rsidR="00000000" w:rsidRDefault="00026F1C">
      <w:pPr>
        <w:pStyle w:val="a0"/>
        <w:rPr>
          <w:rFonts w:hint="cs"/>
          <w:rtl/>
        </w:rPr>
      </w:pPr>
      <w:r>
        <w:rPr>
          <w:rFonts w:hint="cs"/>
          <w:rtl/>
        </w:rPr>
        <w:t>ואני אומר, אדוני היושב-ראש, חברי הכנסת, למען עצמנו אנחנו חייבים למצוא</w:t>
      </w:r>
      <w:r>
        <w:rPr>
          <w:rtl/>
        </w:rPr>
        <w:t xml:space="preserve"> </w:t>
      </w:r>
      <w:r>
        <w:rPr>
          <w:rFonts w:hint="cs"/>
          <w:rtl/>
        </w:rPr>
        <w:t xml:space="preserve">מוצא מן העניין ולא להיות תלויים בהפסקת אש או באי-הפסקת אש. מובן שאני רוצה הפסקת אש, מובן שרצוי משא-ומתן לשלום </w:t>
      </w:r>
      <w:r>
        <w:rPr>
          <w:rFonts w:hint="cs"/>
          <w:rtl/>
        </w:rPr>
        <w:t xml:space="preserve">כדי שנצא מן השטחים וניפרד לשתי מדינות. בוודאי, הכי טוב. אבל מה לעשות שבעניין הזה, כאשר השר ממלא-מקום ראש הממשלה אהוד אולמרט מדבר לא על מדינה פלסטינית בכל השטחים שנכבשו ב-1967, אלא על 60%, קמים עליו בממשלתו, במפלגתו. כלומר, יש עם מי לדבר בממשלת ישראל? </w:t>
      </w:r>
    </w:p>
    <w:p w14:paraId="11E42316" w14:textId="77777777" w:rsidR="00000000" w:rsidRDefault="00026F1C">
      <w:pPr>
        <w:pStyle w:val="a0"/>
        <w:rPr>
          <w:rFonts w:hint="cs"/>
          <w:rtl/>
        </w:rPr>
      </w:pPr>
    </w:p>
    <w:p w14:paraId="7822CAFF" w14:textId="77777777" w:rsidR="00000000" w:rsidRDefault="00026F1C">
      <w:pPr>
        <w:pStyle w:val="a0"/>
        <w:rPr>
          <w:rFonts w:hint="cs"/>
          <w:rtl/>
        </w:rPr>
      </w:pPr>
      <w:r>
        <w:rPr>
          <w:rFonts w:hint="cs"/>
          <w:rtl/>
        </w:rPr>
        <w:t>לכן</w:t>
      </w:r>
      <w:r>
        <w:rPr>
          <w:rFonts w:hint="cs"/>
          <w:rtl/>
        </w:rPr>
        <w:t>, לעניות דעתי, אדוני היושב-ראש - ואני אומר את זה באמת לחברי הכנסת, רבותי, אין לנו דרך אלא לנקוט שני מהלכים בו-זמנית: גם לחתור בכל הכוח למשא-ומתן לשלום על-פי תוכנית קלינטון, ז'נבה, נוסייבה - כל תוכנית שלום טובה; אבל באותו זמן להתחיל לצאת חד-צדדית מן השטחים,</w:t>
      </w:r>
      <w:r>
        <w:rPr>
          <w:rFonts w:hint="cs"/>
          <w:rtl/>
        </w:rPr>
        <w:t xml:space="preserve"> שהם ממילא עול אדיר. למשל ברצועת עזה מיליון ו-300,000 פלסטינים. מה אנחנו עושים בחייהם? בשביל מה אנחנו שם? למה שלא ניפרד משליש מהעם הפלסטיני ביוזמתנו? למה צריך לחכות לשלום כדי לצאת משם? ולמה צריך לצאת משם כדי לחכות לשלום? גם משא-ומתן לשלום וגם נסיגה חד-צדדי</w:t>
      </w:r>
      <w:r>
        <w:rPr>
          <w:rFonts w:hint="cs"/>
          <w:rtl/>
        </w:rPr>
        <w:t xml:space="preserve">ת ממקומות מזיקים ומיותרים. תודה רבה, אדוני.  </w:t>
      </w:r>
    </w:p>
    <w:p w14:paraId="69D287D4" w14:textId="77777777" w:rsidR="00000000" w:rsidRDefault="00026F1C">
      <w:pPr>
        <w:pStyle w:val="a0"/>
        <w:rPr>
          <w:rFonts w:hint="cs"/>
          <w:rtl/>
        </w:rPr>
      </w:pPr>
    </w:p>
    <w:p w14:paraId="4CB1BF22" w14:textId="77777777" w:rsidR="00000000" w:rsidRDefault="00026F1C">
      <w:pPr>
        <w:pStyle w:val="af1"/>
        <w:rPr>
          <w:rtl/>
        </w:rPr>
      </w:pPr>
      <w:r>
        <w:rPr>
          <w:rtl/>
        </w:rPr>
        <w:t>היו"ר משה כחלון:</w:t>
      </w:r>
    </w:p>
    <w:p w14:paraId="59FE6380" w14:textId="77777777" w:rsidR="00000000" w:rsidRDefault="00026F1C">
      <w:pPr>
        <w:pStyle w:val="a0"/>
        <w:rPr>
          <w:rtl/>
        </w:rPr>
      </w:pPr>
    </w:p>
    <w:p w14:paraId="0F3C11C6" w14:textId="77777777" w:rsidR="00000000" w:rsidRDefault="00026F1C">
      <w:pPr>
        <w:pStyle w:val="a0"/>
        <w:rPr>
          <w:rFonts w:hint="cs"/>
          <w:rtl/>
        </w:rPr>
      </w:pPr>
      <w:r>
        <w:rPr>
          <w:rFonts w:hint="cs"/>
          <w:rtl/>
        </w:rPr>
        <w:t xml:space="preserve">תודה רבה. חבר הכנסת חיים רמון </w:t>
      </w:r>
      <w:r>
        <w:rPr>
          <w:rtl/>
        </w:rPr>
        <w:t>–</w:t>
      </w:r>
      <w:r>
        <w:rPr>
          <w:rFonts w:hint="cs"/>
          <w:rtl/>
        </w:rPr>
        <w:t xml:space="preserve"> אינו נוכח. חבר הכנסת אברהם רביץ </w:t>
      </w:r>
      <w:r>
        <w:rPr>
          <w:rtl/>
        </w:rPr>
        <w:t>–</w:t>
      </w:r>
      <w:r>
        <w:rPr>
          <w:rFonts w:hint="cs"/>
          <w:rtl/>
        </w:rPr>
        <w:t xml:space="preserve"> אינו נוכח. חבר הכנסת ואסל טאהא </w:t>
      </w:r>
      <w:r>
        <w:rPr>
          <w:rtl/>
        </w:rPr>
        <w:t>–</w:t>
      </w:r>
      <w:r>
        <w:rPr>
          <w:rFonts w:hint="cs"/>
          <w:rtl/>
        </w:rPr>
        <w:t xml:space="preserve"> אינו נוכח. חבר הכנסת מגלי והבה, שלוש דקות. אחריו - השר ישיב.</w:t>
      </w:r>
    </w:p>
    <w:p w14:paraId="0E829E77" w14:textId="77777777" w:rsidR="00000000" w:rsidRDefault="00026F1C">
      <w:pPr>
        <w:pStyle w:val="a0"/>
        <w:rPr>
          <w:rFonts w:hint="cs"/>
          <w:rtl/>
        </w:rPr>
      </w:pPr>
    </w:p>
    <w:p w14:paraId="44060449" w14:textId="77777777" w:rsidR="00000000" w:rsidRDefault="00026F1C">
      <w:pPr>
        <w:pStyle w:val="a"/>
        <w:rPr>
          <w:rtl/>
        </w:rPr>
      </w:pPr>
      <w:bookmarkStart w:id="891" w:name="FS000001030T10_12_2003_20_31_59"/>
      <w:bookmarkStart w:id="892" w:name="_Toc70328485"/>
      <w:bookmarkEnd w:id="891"/>
      <w:r>
        <w:rPr>
          <w:rFonts w:hint="eastAsia"/>
          <w:rtl/>
        </w:rPr>
        <w:t>מגלי</w:t>
      </w:r>
      <w:r>
        <w:rPr>
          <w:rtl/>
        </w:rPr>
        <w:t xml:space="preserve"> והבה (הליכוד):</w:t>
      </w:r>
      <w:bookmarkEnd w:id="892"/>
    </w:p>
    <w:p w14:paraId="35DF422E" w14:textId="77777777" w:rsidR="00000000" w:rsidRDefault="00026F1C">
      <w:pPr>
        <w:pStyle w:val="a0"/>
        <w:rPr>
          <w:rFonts w:hint="cs"/>
          <w:rtl/>
        </w:rPr>
      </w:pPr>
    </w:p>
    <w:p w14:paraId="50FABA7F" w14:textId="77777777" w:rsidR="00000000" w:rsidRDefault="00026F1C">
      <w:pPr>
        <w:pStyle w:val="a0"/>
        <w:rPr>
          <w:rFonts w:hint="cs"/>
          <w:rtl/>
        </w:rPr>
      </w:pPr>
      <w:r>
        <w:rPr>
          <w:rFonts w:hint="cs"/>
          <w:rtl/>
        </w:rPr>
        <w:t>אדוני היו</w:t>
      </w:r>
      <w:r>
        <w:rPr>
          <w:rFonts w:hint="cs"/>
          <w:rtl/>
        </w:rPr>
        <w:t>שב-ראש, חברי חברי הכנסת, עקבנו אחרי השיחות על הפסקת אש בקהיר. הגיעו לשם 13 ארגונים פלסטיניים. חמישה מהם לא באו בידיים נקיות. אני יכול למנות לכם אותם. ד"ר עזמי בשארה, גם אני יודע למנות אותם; חלקם חברים שלך. "החזית העממית", "חמאס", "הג'יהאד האסלאמי" - - -</w:t>
      </w:r>
    </w:p>
    <w:p w14:paraId="3DD18788" w14:textId="77777777" w:rsidR="00000000" w:rsidRDefault="00026F1C">
      <w:pPr>
        <w:pStyle w:val="a0"/>
        <w:rPr>
          <w:rFonts w:hint="cs"/>
          <w:rtl/>
        </w:rPr>
      </w:pPr>
    </w:p>
    <w:p w14:paraId="2A494DBD" w14:textId="77777777" w:rsidR="00000000" w:rsidRDefault="00026F1C">
      <w:pPr>
        <w:pStyle w:val="af0"/>
        <w:rPr>
          <w:rtl/>
        </w:rPr>
      </w:pPr>
      <w:r>
        <w:rPr>
          <w:rFonts w:hint="eastAsia"/>
          <w:rtl/>
        </w:rPr>
        <w:t>ע</w:t>
      </w:r>
      <w:r>
        <w:rPr>
          <w:rFonts w:hint="eastAsia"/>
          <w:rtl/>
        </w:rPr>
        <w:t>זמי</w:t>
      </w:r>
      <w:r>
        <w:rPr>
          <w:rtl/>
        </w:rPr>
        <w:t xml:space="preserve"> בשארה (בל"ד):</w:t>
      </w:r>
    </w:p>
    <w:p w14:paraId="593823A0" w14:textId="77777777" w:rsidR="00000000" w:rsidRDefault="00026F1C">
      <w:pPr>
        <w:pStyle w:val="a0"/>
        <w:rPr>
          <w:rFonts w:hint="cs"/>
          <w:rtl/>
        </w:rPr>
      </w:pPr>
    </w:p>
    <w:p w14:paraId="59BB9467" w14:textId="77777777" w:rsidR="00000000" w:rsidRDefault="00026F1C">
      <w:pPr>
        <w:pStyle w:val="a0"/>
        <w:rPr>
          <w:rFonts w:hint="cs"/>
          <w:rtl/>
        </w:rPr>
      </w:pPr>
      <w:r>
        <w:rPr>
          <w:rFonts w:hint="cs"/>
          <w:rtl/>
        </w:rPr>
        <w:t>אתה יודע שהם חברים שלי מעבודתך במוסד?</w:t>
      </w:r>
    </w:p>
    <w:p w14:paraId="0C39271C" w14:textId="77777777" w:rsidR="00000000" w:rsidRDefault="00026F1C">
      <w:pPr>
        <w:pStyle w:val="a0"/>
        <w:rPr>
          <w:rFonts w:hint="cs"/>
          <w:rtl/>
        </w:rPr>
      </w:pPr>
    </w:p>
    <w:p w14:paraId="079E2209" w14:textId="77777777" w:rsidR="00000000" w:rsidRDefault="00026F1C">
      <w:pPr>
        <w:pStyle w:val="-"/>
        <w:rPr>
          <w:rtl/>
        </w:rPr>
      </w:pPr>
      <w:bookmarkStart w:id="893" w:name="FS000001030T10_12_2003_20_33_43C"/>
      <w:bookmarkEnd w:id="893"/>
      <w:r>
        <w:rPr>
          <w:rtl/>
        </w:rPr>
        <w:t>מגלי והבה (הליכוד):</w:t>
      </w:r>
    </w:p>
    <w:p w14:paraId="588C63F9" w14:textId="77777777" w:rsidR="00000000" w:rsidRDefault="00026F1C">
      <w:pPr>
        <w:pStyle w:val="a0"/>
        <w:rPr>
          <w:rtl/>
        </w:rPr>
      </w:pPr>
    </w:p>
    <w:p w14:paraId="1CE423D9" w14:textId="77777777" w:rsidR="00000000" w:rsidRDefault="00026F1C">
      <w:pPr>
        <w:pStyle w:val="a0"/>
        <w:rPr>
          <w:rFonts w:hint="cs"/>
          <w:rtl/>
        </w:rPr>
      </w:pPr>
      <w:r>
        <w:rPr>
          <w:rFonts w:hint="cs"/>
          <w:rtl/>
        </w:rPr>
        <w:t xml:space="preserve">נכון. שנינו עבדנו במוסד. </w:t>
      </w:r>
    </w:p>
    <w:p w14:paraId="773FEDE2" w14:textId="77777777" w:rsidR="00000000" w:rsidRDefault="00026F1C">
      <w:pPr>
        <w:pStyle w:val="a0"/>
        <w:rPr>
          <w:rFonts w:hint="cs"/>
          <w:rtl/>
        </w:rPr>
      </w:pPr>
    </w:p>
    <w:p w14:paraId="6A95DDD3" w14:textId="77777777" w:rsidR="00000000" w:rsidRDefault="00026F1C">
      <w:pPr>
        <w:pStyle w:val="a0"/>
        <w:rPr>
          <w:rFonts w:hint="cs"/>
          <w:rtl/>
        </w:rPr>
      </w:pPr>
      <w:r>
        <w:rPr>
          <w:rFonts w:hint="cs"/>
          <w:rtl/>
        </w:rPr>
        <w:t xml:space="preserve">הקטע הוא שאתה חושב שאתה פילוסוף של המזרח התיכון ובעולם הערבי, אבל כל הארגונים הקיצוניים האלה לא באו בידיים נקיות. הם באו מראש עם הנחיות מסוריה, מאירן </w:t>
      </w:r>
      <w:r>
        <w:rPr>
          <w:rFonts w:hint="cs"/>
          <w:rtl/>
        </w:rPr>
        <w:t>ומ"חיזבאללה": תזרמו עם המשא-ומתן, ואחרי שתזרמו עם המשא-ומתן - - -</w:t>
      </w:r>
    </w:p>
    <w:p w14:paraId="126BE90E" w14:textId="77777777" w:rsidR="00000000" w:rsidRDefault="00026F1C">
      <w:pPr>
        <w:pStyle w:val="af0"/>
        <w:rPr>
          <w:rtl/>
        </w:rPr>
      </w:pPr>
    </w:p>
    <w:p w14:paraId="50D88C29" w14:textId="77777777" w:rsidR="00000000" w:rsidRDefault="00026F1C">
      <w:pPr>
        <w:pStyle w:val="af0"/>
        <w:rPr>
          <w:rtl/>
        </w:rPr>
      </w:pPr>
      <w:r>
        <w:rPr>
          <w:rFonts w:hint="eastAsia"/>
          <w:rtl/>
        </w:rPr>
        <w:t>עסאם</w:t>
      </w:r>
      <w:r>
        <w:rPr>
          <w:rtl/>
        </w:rPr>
        <w:t xml:space="preserve"> מח'ול (חד"ש-תע"ל):</w:t>
      </w:r>
    </w:p>
    <w:p w14:paraId="1E85E513" w14:textId="77777777" w:rsidR="00000000" w:rsidRDefault="00026F1C">
      <w:pPr>
        <w:pStyle w:val="a0"/>
        <w:rPr>
          <w:rFonts w:hint="cs"/>
          <w:rtl/>
        </w:rPr>
      </w:pPr>
    </w:p>
    <w:p w14:paraId="11B1DE20" w14:textId="77777777" w:rsidR="00000000" w:rsidRDefault="00026F1C">
      <w:pPr>
        <w:pStyle w:val="a0"/>
        <w:rPr>
          <w:rFonts w:hint="cs"/>
          <w:rtl/>
        </w:rPr>
      </w:pPr>
      <w:r>
        <w:rPr>
          <w:rFonts w:hint="cs"/>
          <w:rtl/>
        </w:rPr>
        <w:t>ממשלת שרון מוכנה להפסקת אש?</w:t>
      </w:r>
    </w:p>
    <w:p w14:paraId="6FA32B64" w14:textId="77777777" w:rsidR="00000000" w:rsidRDefault="00026F1C">
      <w:pPr>
        <w:pStyle w:val="a0"/>
        <w:rPr>
          <w:rFonts w:hint="cs"/>
          <w:rtl/>
        </w:rPr>
      </w:pPr>
    </w:p>
    <w:p w14:paraId="61C49D41" w14:textId="77777777" w:rsidR="00000000" w:rsidRDefault="00026F1C">
      <w:pPr>
        <w:pStyle w:val="-"/>
        <w:rPr>
          <w:rtl/>
        </w:rPr>
      </w:pPr>
      <w:bookmarkStart w:id="894" w:name="FS000001030T10_12_2003_20_35_34C"/>
      <w:bookmarkEnd w:id="894"/>
      <w:r>
        <w:rPr>
          <w:rtl/>
        </w:rPr>
        <w:t>מגלי והבה (הליכוד):</w:t>
      </w:r>
    </w:p>
    <w:p w14:paraId="4ED19F41" w14:textId="77777777" w:rsidR="00000000" w:rsidRDefault="00026F1C">
      <w:pPr>
        <w:pStyle w:val="a0"/>
        <w:rPr>
          <w:rtl/>
        </w:rPr>
      </w:pPr>
    </w:p>
    <w:p w14:paraId="5AD755E1" w14:textId="77777777" w:rsidR="00000000" w:rsidRDefault="00026F1C">
      <w:pPr>
        <w:pStyle w:val="a0"/>
        <w:rPr>
          <w:rFonts w:hint="cs"/>
          <w:rtl/>
        </w:rPr>
      </w:pPr>
      <w:r>
        <w:rPr>
          <w:rFonts w:hint="cs"/>
          <w:rtl/>
        </w:rPr>
        <w:t>אדוני, נראה לי שלא היית בארץ. עד אוקטובר 2000 איפה היינו? על מה אתה מדבר? תתחיל לחיות את המציאות ולא להאשים צד אחד</w:t>
      </w:r>
      <w:r>
        <w:rPr>
          <w:rFonts w:hint="cs"/>
          <w:rtl/>
        </w:rPr>
        <w:t xml:space="preserve">. תתחיל להיות אובייקטיבי פעם אחת. אני שומע אותך תשעה חודשים, אותה קלטת. הגיע הזמן שתשנו את הטון הזה, תדברו על שלום ולא על חד-צדדיות. זה מה שקורה. </w:t>
      </w:r>
    </w:p>
    <w:p w14:paraId="12068DB4" w14:textId="77777777" w:rsidR="00000000" w:rsidRDefault="00026F1C">
      <w:pPr>
        <w:pStyle w:val="a0"/>
        <w:rPr>
          <w:rFonts w:hint="cs"/>
          <w:rtl/>
        </w:rPr>
      </w:pPr>
    </w:p>
    <w:p w14:paraId="2076FAA0" w14:textId="77777777" w:rsidR="00000000" w:rsidRDefault="00026F1C">
      <w:pPr>
        <w:pStyle w:val="af0"/>
        <w:rPr>
          <w:rtl/>
        </w:rPr>
      </w:pPr>
      <w:r>
        <w:rPr>
          <w:rFonts w:hint="eastAsia"/>
          <w:rtl/>
        </w:rPr>
        <w:t>עסאם</w:t>
      </w:r>
      <w:r>
        <w:rPr>
          <w:rtl/>
        </w:rPr>
        <w:t xml:space="preserve"> מח'ול (חד"ש-תע"ל):</w:t>
      </w:r>
    </w:p>
    <w:p w14:paraId="0F798380" w14:textId="77777777" w:rsidR="00000000" w:rsidRDefault="00026F1C">
      <w:pPr>
        <w:pStyle w:val="a0"/>
        <w:rPr>
          <w:rFonts w:hint="cs"/>
          <w:rtl/>
        </w:rPr>
      </w:pPr>
    </w:p>
    <w:p w14:paraId="43B681E4" w14:textId="77777777" w:rsidR="00000000" w:rsidRDefault="00026F1C">
      <w:pPr>
        <w:pStyle w:val="a0"/>
        <w:rPr>
          <w:rFonts w:hint="cs"/>
          <w:rtl/>
        </w:rPr>
      </w:pPr>
      <w:r>
        <w:rPr>
          <w:rFonts w:hint="cs"/>
          <w:rtl/>
        </w:rPr>
        <w:t>- - -</w:t>
      </w:r>
    </w:p>
    <w:p w14:paraId="4BA1F11A" w14:textId="77777777" w:rsidR="00000000" w:rsidRDefault="00026F1C">
      <w:pPr>
        <w:pStyle w:val="a0"/>
        <w:rPr>
          <w:rFonts w:hint="cs"/>
          <w:rtl/>
        </w:rPr>
      </w:pPr>
    </w:p>
    <w:p w14:paraId="1EAB5427" w14:textId="77777777" w:rsidR="00000000" w:rsidRDefault="00026F1C">
      <w:pPr>
        <w:pStyle w:val="af1"/>
        <w:rPr>
          <w:rtl/>
        </w:rPr>
      </w:pPr>
      <w:r>
        <w:rPr>
          <w:rtl/>
        </w:rPr>
        <w:t>היו"ר משה כחלון:</w:t>
      </w:r>
    </w:p>
    <w:p w14:paraId="2DC8309D" w14:textId="77777777" w:rsidR="00000000" w:rsidRDefault="00026F1C">
      <w:pPr>
        <w:pStyle w:val="a0"/>
        <w:rPr>
          <w:rtl/>
        </w:rPr>
      </w:pPr>
    </w:p>
    <w:p w14:paraId="73FDC5B5" w14:textId="77777777" w:rsidR="00000000" w:rsidRDefault="00026F1C">
      <w:pPr>
        <w:pStyle w:val="a0"/>
        <w:rPr>
          <w:rFonts w:hint="cs"/>
          <w:rtl/>
        </w:rPr>
      </w:pPr>
      <w:r>
        <w:rPr>
          <w:rFonts w:hint="cs"/>
          <w:rtl/>
        </w:rPr>
        <w:t>חבר הכנסת מח'ול, עוד רגע אני אעצור את השעון, נשמע את קריאת</w:t>
      </w:r>
      <w:r>
        <w:rPr>
          <w:rFonts w:hint="cs"/>
          <w:rtl/>
        </w:rPr>
        <w:t>ך. אתה רוצה להגיד איזה משפט, תאמר אותו לפרוטוקול, רצים קדימה ובזה זה נגמר.</w:t>
      </w:r>
    </w:p>
    <w:p w14:paraId="6996A650" w14:textId="77777777" w:rsidR="00000000" w:rsidRDefault="00026F1C">
      <w:pPr>
        <w:pStyle w:val="a0"/>
        <w:rPr>
          <w:rFonts w:hint="cs"/>
          <w:rtl/>
        </w:rPr>
      </w:pPr>
    </w:p>
    <w:p w14:paraId="53774B1D" w14:textId="77777777" w:rsidR="00000000" w:rsidRDefault="00026F1C">
      <w:pPr>
        <w:pStyle w:val="af0"/>
        <w:rPr>
          <w:rtl/>
        </w:rPr>
      </w:pPr>
      <w:r>
        <w:rPr>
          <w:rFonts w:hint="eastAsia"/>
          <w:rtl/>
        </w:rPr>
        <w:t>עבד</w:t>
      </w:r>
      <w:r>
        <w:rPr>
          <w:rtl/>
        </w:rPr>
        <w:t>-אלמאלכ דהאמשה (רע"ם):</w:t>
      </w:r>
    </w:p>
    <w:p w14:paraId="228981A3" w14:textId="77777777" w:rsidR="00000000" w:rsidRDefault="00026F1C">
      <w:pPr>
        <w:pStyle w:val="a0"/>
        <w:rPr>
          <w:rFonts w:hint="cs"/>
          <w:rtl/>
        </w:rPr>
      </w:pPr>
    </w:p>
    <w:p w14:paraId="103F057D" w14:textId="77777777" w:rsidR="00000000" w:rsidRDefault="00026F1C">
      <w:pPr>
        <w:pStyle w:val="a0"/>
        <w:rPr>
          <w:rFonts w:hint="cs"/>
          <w:rtl/>
        </w:rPr>
      </w:pPr>
      <w:r>
        <w:rPr>
          <w:rFonts w:hint="cs"/>
          <w:rtl/>
        </w:rPr>
        <w:t xml:space="preserve">הדובר מדבר אליו כל הזמן. </w:t>
      </w:r>
    </w:p>
    <w:p w14:paraId="5CC23385" w14:textId="77777777" w:rsidR="00000000" w:rsidRDefault="00026F1C">
      <w:pPr>
        <w:pStyle w:val="a0"/>
        <w:rPr>
          <w:rFonts w:hint="cs"/>
          <w:rtl/>
        </w:rPr>
      </w:pPr>
    </w:p>
    <w:p w14:paraId="213F6E7A" w14:textId="77777777" w:rsidR="00000000" w:rsidRDefault="00026F1C">
      <w:pPr>
        <w:pStyle w:val="af1"/>
        <w:rPr>
          <w:rtl/>
        </w:rPr>
      </w:pPr>
      <w:r>
        <w:rPr>
          <w:rtl/>
        </w:rPr>
        <w:t>היו"ר משה כחלון:</w:t>
      </w:r>
    </w:p>
    <w:p w14:paraId="197E0D26" w14:textId="77777777" w:rsidR="00000000" w:rsidRDefault="00026F1C">
      <w:pPr>
        <w:pStyle w:val="a0"/>
        <w:rPr>
          <w:rtl/>
        </w:rPr>
      </w:pPr>
    </w:p>
    <w:p w14:paraId="13CB2195" w14:textId="77777777" w:rsidR="00000000" w:rsidRDefault="00026F1C">
      <w:pPr>
        <w:pStyle w:val="a0"/>
        <w:rPr>
          <w:rFonts w:hint="cs"/>
          <w:rtl/>
        </w:rPr>
      </w:pPr>
      <w:r>
        <w:rPr>
          <w:rFonts w:hint="cs"/>
          <w:rtl/>
        </w:rPr>
        <w:t>חבר הכנסת דהאמשה, ההתנהגות הזאת לא יפה. אני עוצר את השעון, מאפשר לו להגיב ואתה עוד בא בטענות. די עם הבכיינות</w:t>
      </w:r>
      <w:r>
        <w:rPr>
          <w:rFonts w:hint="cs"/>
          <w:rtl/>
        </w:rPr>
        <w:t xml:space="preserve"> הזאת. אני ממש מבקש. אני מרגיש לא נוח. אני משתדל לאזן כמה שאפשר, ואתם תוקפים כל הזמן. חבר הכנסת דהאמשה, אני ממש מתנצל. עצרתי את השעון על מנת לאפשר לו לדבר, משום שפנו אליו, ואתה עוד מתבכיין. אני מבקש להפסיק עם זה ולהתבגר.</w:t>
      </w:r>
    </w:p>
    <w:p w14:paraId="72D3FC23" w14:textId="77777777" w:rsidR="00000000" w:rsidRDefault="00026F1C">
      <w:pPr>
        <w:pStyle w:val="a0"/>
        <w:rPr>
          <w:rFonts w:hint="cs"/>
          <w:rtl/>
        </w:rPr>
      </w:pPr>
    </w:p>
    <w:p w14:paraId="497CAE98" w14:textId="77777777" w:rsidR="00000000" w:rsidRDefault="00026F1C">
      <w:pPr>
        <w:pStyle w:val="af0"/>
        <w:rPr>
          <w:rtl/>
        </w:rPr>
      </w:pPr>
      <w:r>
        <w:rPr>
          <w:rFonts w:hint="eastAsia"/>
          <w:rtl/>
        </w:rPr>
        <w:t>עבד</w:t>
      </w:r>
      <w:r>
        <w:rPr>
          <w:rtl/>
        </w:rPr>
        <w:t>-אלמאלכ דהאמשה (רע"ם):</w:t>
      </w:r>
    </w:p>
    <w:p w14:paraId="4F42DC01" w14:textId="77777777" w:rsidR="00000000" w:rsidRDefault="00026F1C">
      <w:pPr>
        <w:pStyle w:val="a0"/>
        <w:rPr>
          <w:rFonts w:hint="cs"/>
          <w:rtl/>
        </w:rPr>
      </w:pPr>
    </w:p>
    <w:p w14:paraId="52FEE396" w14:textId="77777777" w:rsidR="00000000" w:rsidRDefault="00026F1C">
      <w:pPr>
        <w:pStyle w:val="a0"/>
        <w:rPr>
          <w:rFonts w:hint="cs"/>
          <w:rtl/>
        </w:rPr>
      </w:pPr>
      <w:r>
        <w:rPr>
          <w:rFonts w:hint="cs"/>
          <w:rtl/>
        </w:rPr>
        <w:t>לא ידעת</w:t>
      </w:r>
      <w:r>
        <w:rPr>
          <w:rFonts w:hint="cs"/>
          <w:rtl/>
        </w:rPr>
        <w:t>י שנתת לו לדבר. אני מבקש סליחה, כי לא היה ברור לי.</w:t>
      </w:r>
    </w:p>
    <w:p w14:paraId="176DC770" w14:textId="77777777" w:rsidR="00000000" w:rsidRDefault="00026F1C">
      <w:pPr>
        <w:pStyle w:val="af1"/>
        <w:rPr>
          <w:rtl/>
        </w:rPr>
      </w:pPr>
    </w:p>
    <w:p w14:paraId="6988D446" w14:textId="77777777" w:rsidR="00000000" w:rsidRDefault="00026F1C">
      <w:pPr>
        <w:pStyle w:val="af1"/>
        <w:rPr>
          <w:rtl/>
        </w:rPr>
      </w:pPr>
      <w:r>
        <w:rPr>
          <w:rtl/>
        </w:rPr>
        <w:t>היו"ר משה כחלון:</w:t>
      </w:r>
    </w:p>
    <w:p w14:paraId="4144714C" w14:textId="77777777" w:rsidR="00000000" w:rsidRDefault="00026F1C">
      <w:pPr>
        <w:pStyle w:val="a0"/>
        <w:rPr>
          <w:rtl/>
        </w:rPr>
      </w:pPr>
    </w:p>
    <w:p w14:paraId="79BB51B7" w14:textId="77777777" w:rsidR="00000000" w:rsidRDefault="00026F1C">
      <w:pPr>
        <w:pStyle w:val="a0"/>
        <w:rPr>
          <w:rFonts w:hint="cs"/>
          <w:rtl/>
        </w:rPr>
      </w:pPr>
      <w:r>
        <w:rPr>
          <w:rFonts w:hint="cs"/>
          <w:rtl/>
        </w:rPr>
        <w:t>תודה רבה. אני מקבל את סליחתך, אבל זה כבר מקומם. אני משתדל כל הזמן לשמור על איזונים, וכל הזמן אני מותקף. תודה רבה. אנחנו ממשיכים.</w:t>
      </w:r>
    </w:p>
    <w:p w14:paraId="223AC2E8" w14:textId="77777777" w:rsidR="00000000" w:rsidRDefault="00026F1C">
      <w:pPr>
        <w:pStyle w:val="a0"/>
        <w:rPr>
          <w:rFonts w:hint="cs"/>
          <w:rtl/>
        </w:rPr>
      </w:pPr>
    </w:p>
    <w:p w14:paraId="435407A3" w14:textId="77777777" w:rsidR="00000000" w:rsidRDefault="00026F1C">
      <w:pPr>
        <w:pStyle w:val="-"/>
        <w:rPr>
          <w:rtl/>
        </w:rPr>
      </w:pPr>
      <w:bookmarkStart w:id="895" w:name="FS000001030T10_12_2003_20_40_51C"/>
      <w:bookmarkEnd w:id="895"/>
      <w:r>
        <w:rPr>
          <w:rtl/>
        </w:rPr>
        <w:t>מגלי והבה (הליכוד):</w:t>
      </w:r>
    </w:p>
    <w:p w14:paraId="09B5CB64" w14:textId="77777777" w:rsidR="00000000" w:rsidRDefault="00026F1C">
      <w:pPr>
        <w:pStyle w:val="a0"/>
        <w:rPr>
          <w:rtl/>
        </w:rPr>
      </w:pPr>
    </w:p>
    <w:p w14:paraId="1E486045" w14:textId="77777777" w:rsidR="00000000" w:rsidRDefault="00026F1C">
      <w:pPr>
        <w:pStyle w:val="a0"/>
        <w:rPr>
          <w:rFonts w:hint="cs"/>
          <w:rtl/>
        </w:rPr>
      </w:pPr>
      <w:r>
        <w:rPr>
          <w:rFonts w:hint="cs"/>
          <w:rtl/>
        </w:rPr>
        <w:t>אדוני היושב-ראש, אני רק אשמיע לכם מ</w:t>
      </w:r>
      <w:r>
        <w:rPr>
          <w:rFonts w:hint="cs"/>
          <w:rtl/>
        </w:rPr>
        <w:t>ה אמר השיח' יאסין בעיתון "דר שפיגל". הוא אמר: אני מתנגד למדינת אפרטהייד יהודית בשטח פלסטיני, והיהודים יכולים למצוא להם מדינה באירופה. אלה אנשים שרוצים שלום אחרי 56 שנה? אלה אנשים שאתה מייצג אותם ואתה חבר שלהם, חבר הכנסת דהאמשה? אני מנסה לדבר כל הזמן כמייצג</w:t>
      </w:r>
      <w:r>
        <w:rPr>
          <w:rFonts w:hint="cs"/>
          <w:rtl/>
        </w:rPr>
        <w:t xml:space="preserve"> של מיעוט פה, שחי בתוך המדינה הזאת, שותף למדינה הזאת, ואנחנו צריכים לדבר באיזון. אל תדברו באופן חד-סטרי.</w:t>
      </w:r>
    </w:p>
    <w:p w14:paraId="59A1FF99" w14:textId="77777777" w:rsidR="00000000" w:rsidRDefault="00026F1C">
      <w:pPr>
        <w:pStyle w:val="a0"/>
        <w:rPr>
          <w:rFonts w:hint="cs"/>
          <w:rtl/>
        </w:rPr>
      </w:pPr>
    </w:p>
    <w:p w14:paraId="36D763D4" w14:textId="77777777" w:rsidR="00000000" w:rsidRDefault="00026F1C">
      <w:pPr>
        <w:pStyle w:val="af0"/>
        <w:rPr>
          <w:rtl/>
        </w:rPr>
      </w:pPr>
      <w:r>
        <w:rPr>
          <w:rFonts w:hint="eastAsia"/>
          <w:rtl/>
        </w:rPr>
        <w:t>עבד</w:t>
      </w:r>
      <w:r>
        <w:rPr>
          <w:rtl/>
        </w:rPr>
        <w:t>-אלמאלכ דהאמשה (רע"ם):</w:t>
      </w:r>
    </w:p>
    <w:p w14:paraId="001D8E4B" w14:textId="77777777" w:rsidR="00000000" w:rsidRDefault="00026F1C">
      <w:pPr>
        <w:pStyle w:val="a0"/>
        <w:rPr>
          <w:rFonts w:hint="cs"/>
          <w:rtl/>
        </w:rPr>
      </w:pPr>
    </w:p>
    <w:p w14:paraId="08E8714C" w14:textId="77777777" w:rsidR="00000000" w:rsidRDefault="00026F1C">
      <w:pPr>
        <w:pStyle w:val="a0"/>
        <w:rPr>
          <w:rFonts w:hint="cs"/>
          <w:rtl/>
        </w:rPr>
      </w:pPr>
      <w:r>
        <w:rPr>
          <w:rFonts w:hint="cs"/>
          <w:rtl/>
        </w:rPr>
        <w:t>אתה רוצה מדינת אפרטהייד?</w:t>
      </w:r>
    </w:p>
    <w:p w14:paraId="584F1DDE" w14:textId="77777777" w:rsidR="00000000" w:rsidRDefault="00026F1C">
      <w:pPr>
        <w:pStyle w:val="a0"/>
        <w:rPr>
          <w:rFonts w:hint="cs"/>
          <w:rtl/>
        </w:rPr>
      </w:pPr>
    </w:p>
    <w:p w14:paraId="6E39AAC6" w14:textId="77777777" w:rsidR="00000000" w:rsidRDefault="00026F1C">
      <w:pPr>
        <w:pStyle w:val="af0"/>
        <w:rPr>
          <w:rtl/>
        </w:rPr>
      </w:pPr>
      <w:r>
        <w:rPr>
          <w:rFonts w:hint="eastAsia"/>
          <w:rtl/>
        </w:rPr>
        <w:t>עזמי</w:t>
      </w:r>
      <w:r>
        <w:rPr>
          <w:rtl/>
        </w:rPr>
        <w:t xml:space="preserve"> בשארה (בל"ד):</w:t>
      </w:r>
    </w:p>
    <w:p w14:paraId="35595661" w14:textId="77777777" w:rsidR="00000000" w:rsidRDefault="00026F1C">
      <w:pPr>
        <w:pStyle w:val="a0"/>
        <w:rPr>
          <w:rFonts w:hint="cs"/>
          <w:rtl/>
        </w:rPr>
      </w:pPr>
    </w:p>
    <w:p w14:paraId="3F53A92C" w14:textId="77777777" w:rsidR="00000000" w:rsidRDefault="00026F1C">
      <w:pPr>
        <w:pStyle w:val="a0"/>
        <w:rPr>
          <w:rFonts w:hint="cs"/>
          <w:rtl/>
        </w:rPr>
      </w:pPr>
      <w:r>
        <w:rPr>
          <w:rFonts w:hint="cs"/>
          <w:rtl/>
        </w:rPr>
        <w:t>- - -</w:t>
      </w:r>
    </w:p>
    <w:p w14:paraId="078DBFF9" w14:textId="77777777" w:rsidR="00000000" w:rsidRDefault="00026F1C">
      <w:pPr>
        <w:pStyle w:val="a0"/>
        <w:rPr>
          <w:rFonts w:hint="cs"/>
          <w:rtl/>
        </w:rPr>
      </w:pPr>
    </w:p>
    <w:p w14:paraId="640A75C4" w14:textId="77777777" w:rsidR="00000000" w:rsidRDefault="00026F1C">
      <w:pPr>
        <w:pStyle w:val="-"/>
        <w:rPr>
          <w:rtl/>
        </w:rPr>
      </w:pPr>
      <w:bookmarkStart w:id="896" w:name="FS000001030T10_12_2003_20_44_06C"/>
      <w:bookmarkEnd w:id="896"/>
      <w:r>
        <w:rPr>
          <w:rtl/>
        </w:rPr>
        <w:t>מגלי והבה (הליכוד):</w:t>
      </w:r>
    </w:p>
    <w:p w14:paraId="0054D6E5" w14:textId="77777777" w:rsidR="00000000" w:rsidRDefault="00026F1C">
      <w:pPr>
        <w:pStyle w:val="a0"/>
        <w:rPr>
          <w:rtl/>
        </w:rPr>
      </w:pPr>
    </w:p>
    <w:p w14:paraId="51C4B7E0" w14:textId="77777777" w:rsidR="00000000" w:rsidRDefault="00026F1C">
      <w:pPr>
        <w:pStyle w:val="a0"/>
        <w:rPr>
          <w:rFonts w:hint="cs"/>
          <w:rtl/>
        </w:rPr>
      </w:pPr>
      <w:r>
        <w:rPr>
          <w:rFonts w:hint="cs"/>
          <w:rtl/>
        </w:rPr>
        <w:t xml:space="preserve">אני מדבר באיזון. אני נגד טרור ובעד שלום. </w:t>
      </w:r>
    </w:p>
    <w:p w14:paraId="02CEFE6C" w14:textId="77777777" w:rsidR="00000000" w:rsidRDefault="00026F1C">
      <w:pPr>
        <w:pStyle w:val="a0"/>
        <w:rPr>
          <w:rFonts w:hint="cs"/>
          <w:rtl/>
        </w:rPr>
      </w:pPr>
    </w:p>
    <w:p w14:paraId="5A032244" w14:textId="77777777" w:rsidR="00000000" w:rsidRDefault="00026F1C">
      <w:pPr>
        <w:pStyle w:val="af0"/>
        <w:rPr>
          <w:rtl/>
        </w:rPr>
      </w:pPr>
      <w:r>
        <w:rPr>
          <w:rFonts w:hint="eastAsia"/>
          <w:rtl/>
        </w:rPr>
        <w:t>עזמי</w:t>
      </w:r>
      <w:r>
        <w:rPr>
          <w:rtl/>
        </w:rPr>
        <w:t xml:space="preserve"> ב</w:t>
      </w:r>
      <w:r>
        <w:rPr>
          <w:rtl/>
        </w:rPr>
        <w:t>שארה (בל"ד):</w:t>
      </w:r>
    </w:p>
    <w:p w14:paraId="45466AEA" w14:textId="77777777" w:rsidR="00000000" w:rsidRDefault="00026F1C">
      <w:pPr>
        <w:pStyle w:val="a0"/>
        <w:rPr>
          <w:rFonts w:hint="cs"/>
          <w:rtl/>
        </w:rPr>
      </w:pPr>
    </w:p>
    <w:p w14:paraId="3980662E" w14:textId="77777777" w:rsidR="00000000" w:rsidRDefault="00026F1C">
      <w:pPr>
        <w:pStyle w:val="a0"/>
        <w:rPr>
          <w:rFonts w:hint="cs"/>
          <w:rtl/>
        </w:rPr>
      </w:pPr>
      <w:r>
        <w:rPr>
          <w:rFonts w:hint="cs"/>
          <w:rtl/>
        </w:rPr>
        <w:t>מה עם הכיבוש?</w:t>
      </w:r>
    </w:p>
    <w:p w14:paraId="0DDCBE04" w14:textId="77777777" w:rsidR="00000000" w:rsidRDefault="00026F1C">
      <w:pPr>
        <w:pStyle w:val="a0"/>
        <w:rPr>
          <w:rFonts w:hint="cs"/>
          <w:rtl/>
        </w:rPr>
      </w:pPr>
    </w:p>
    <w:p w14:paraId="687267FB" w14:textId="77777777" w:rsidR="00000000" w:rsidRDefault="00026F1C">
      <w:pPr>
        <w:pStyle w:val="-"/>
        <w:rPr>
          <w:rtl/>
        </w:rPr>
      </w:pPr>
      <w:bookmarkStart w:id="897" w:name="FS000001030T10_12_2003_20_45_04C"/>
      <w:bookmarkEnd w:id="897"/>
      <w:r>
        <w:rPr>
          <w:rtl/>
        </w:rPr>
        <w:t>מגלי והבה (הליכוד):</w:t>
      </w:r>
    </w:p>
    <w:p w14:paraId="080C01CC" w14:textId="77777777" w:rsidR="00000000" w:rsidRDefault="00026F1C">
      <w:pPr>
        <w:pStyle w:val="a0"/>
        <w:rPr>
          <w:rtl/>
        </w:rPr>
      </w:pPr>
    </w:p>
    <w:p w14:paraId="4FAD9B04" w14:textId="77777777" w:rsidR="00000000" w:rsidRDefault="00026F1C">
      <w:pPr>
        <w:pStyle w:val="a0"/>
        <w:rPr>
          <w:rFonts w:hint="cs"/>
          <w:rtl/>
        </w:rPr>
      </w:pPr>
      <w:r>
        <w:rPr>
          <w:rFonts w:hint="cs"/>
          <w:rtl/>
        </w:rPr>
        <w:t>הכיבוש ייגמר על-ידי משא ומתן, ליד שולחן הדיונים.</w:t>
      </w:r>
    </w:p>
    <w:p w14:paraId="5220D33A" w14:textId="77777777" w:rsidR="00000000" w:rsidRDefault="00026F1C">
      <w:pPr>
        <w:pStyle w:val="a0"/>
        <w:rPr>
          <w:rFonts w:hint="cs"/>
          <w:rtl/>
        </w:rPr>
      </w:pPr>
    </w:p>
    <w:p w14:paraId="50542BB1" w14:textId="77777777" w:rsidR="00000000" w:rsidRDefault="00026F1C">
      <w:pPr>
        <w:pStyle w:val="af0"/>
        <w:rPr>
          <w:rtl/>
        </w:rPr>
      </w:pPr>
      <w:r>
        <w:rPr>
          <w:rFonts w:hint="eastAsia"/>
          <w:rtl/>
        </w:rPr>
        <w:t>עסאם</w:t>
      </w:r>
      <w:r>
        <w:rPr>
          <w:rtl/>
        </w:rPr>
        <w:t xml:space="preserve"> מח'ול (חד"ש-תע"ל):</w:t>
      </w:r>
    </w:p>
    <w:p w14:paraId="481CF40D" w14:textId="77777777" w:rsidR="00000000" w:rsidRDefault="00026F1C">
      <w:pPr>
        <w:pStyle w:val="a0"/>
        <w:rPr>
          <w:rFonts w:hint="cs"/>
          <w:rtl/>
        </w:rPr>
      </w:pPr>
    </w:p>
    <w:p w14:paraId="19CB6CE5" w14:textId="77777777" w:rsidR="00000000" w:rsidRDefault="00026F1C">
      <w:pPr>
        <w:pStyle w:val="a0"/>
        <w:rPr>
          <w:rFonts w:hint="cs"/>
          <w:rtl/>
        </w:rPr>
      </w:pPr>
      <w:r>
        <w:rPr>
          <w:rFonts w:hint="cs"/>
          <w:rtl/>
        </w:rPr>
        <w:t>הוא לא מסכים למשא-ומתן.</w:t>
      </w:r>
    </w:p>
    <w:p w14:paraId="2C1D3C53" w14:textId="77777777" w:rsidR="00000000" w:rsidRDefault="00026F1C">
      <w:pPr>
        <w:pStyle w:val="a0"/>
        <w:rPr>
          <w:rFonts w:hint="cs"/>
          <w:rtl/>
        </w:rPr>
      </w:pPr>
    </w:p>
    <w:p w14:paraId="789FF94A" w14:textId="77777777" w:rsidR="00000000" w:rsidRDefault="00026F1C">
      <w:pPr>
        <w:pStyle w:val="af1"/>
        <w:rPr>
          <w:rtl/>
        </w:rPr>
      </w:pPr>
      <w:r>
        <w:rPr>
          <w:rtl/>
        </w:rPr>
        <w:t>היו"ר משה כחלון:</w:t>
      </w:r>
    </w:p>
    <w:p w14:paraId="2C2B947B" w14:textId="77777777" w:rsidR="00000000" w:rsidRDefault="00026F1C">
      <w:pPr>
        <w:pStyle w:val="a0"/>
        <w:rPr>
          <w:rtl/>
        </w:rPr>
      </w:pPr>
    </w:p>
    <w:p w14:paraId="1EEBEB42" w14:textId="77777777" w:rsidR="00000000" w:rsidRDefault="00026F1C">
      <w:pPr>
        <w:pStyle w:val="a0"/>
        <w:rPr>
          <w:rFonts w:hint="cs"/>
          <w:rtl/>
        </w:rPr>
      </w:pPr>
      <w:r>
        <w:rPr>
          <w:rFonts w:hint="cs"/>
          <w:rtl/>
        </w:rPr>
        <w:t>אפשר לעצור את המקהלה הזאת?</w:t>
      </w:r>
    </w:p>
    <w:p w14:paraId="5BACFBC5" w14:textId="77777777" w:rsidR="00000000" w:rsidRDefault="00026F1C">
      <w:pPr>
        <w:pStyle w:val="a0"/>
        <w:rPr>
          <w:rFonts w:hint="cs"/>
          <w:rtl/>
        </w:rPr>
      </w:pPr>
    </w:p>
    <w:p w14:paraId="1643A8A2" w14:textId="77777777" w:rsidR="00000000" w:rsidRDefault="00026F1C">
      <w:pPr>
        <w:pStyle w:val="-"/>
        <w:rPr>
          <w:rtl/>
        </w:rPr>
      </w:pPr>
      <w:bookmarkStart w:id="898" w:name="FS000001030T10_12_2003_20_45_51C"/>
      <w:bookmarkEnd w:id="898"/>
      <w:r>
        <w:rPr>
          <w:rtl/>
        </w:rPr>
        <w:t>מגלי והבה (הליכוד):</w:t>
      </w:r>
    </w:p>
    <w:p w14:paraId="3CA91031" w14:textId="77777777" w:rsidR="00000000" w:rsidRDefault="00026F1C">
      <w:pPr>
        <w:pStyle w:val="a0"/>
        <w:rPr>
          <w:rtl/>
        </w:rPr>
      </w:pPr>
    </w:p>
    <w:p w14:paraId="3CDEEA43" w14:textId="77777777" w:rsidR="00000000" w:rsidRDefault="00026F1C">
      <w:pPr>
        <w:pStyle w:val="a0"/>
        <w:rPr>
          <w:rFonts w:hint="cs"/>
          <w:rtl/>
        </w:rPr>
      </w:pPr>
      <w:r>
        <w:rPr>
          <w:rFonts w:hint="cs"/>
          <w:rtl/>
        </w:rPr>
        <w:t>אמרתי לך, כשתהיה בארץ ותדע מה קרה עד או</w:t>
      </w:r>
      <w:r>
        <w:rPr>
          <w:rFonts w:hint="cs"/>
          <w:rtl/>
        </w:rPr>
        <w:t xml:space="preserve">קטובר 2000 - דרך אגב, בניהול השיחות במשא-ומתן, אני הייתי חבר במשלחת השלום, וחתמנו על ההסכם הראשון בינינו לבין הפלסטינים. נחתם ונאמר בהסכם: כל צד שיפר חלק מההסכם, החלק השני לא יתבצע. אדוני היושב-ראש, ראינו מי התחיל בהפרות. </w:t>
      </w:r>
    </w:p>
    <w:p w14:paraId="4ECDEA99" w14:textId="77777777" w:rsidR="00000000" w:rsidRDefault="00026F1C">
      <w:pPr>
        <w:pStyle w:val="a0"/>
        <w:rPr>
          <w:rFonts w:hint="cs"/>
          <w:rtl/>
        </w:rPr>
      </w:pPr>
    </w:p>
    <w:p w14:paraId="4CADDCC1" w14:textId="77777777" w:rsidR="00000000" w:rsidRDefault="00026F1C">
      <w:pPr>
        <w:pStyle w:val="a0"/>
        <w:rPr>
          <w:rFonts w:hint="cs"/>
          <w:rtl/>
        </w:rPr>
      </w:pPr>
      <w:r>
        <w:rPr>
          <w:rFonts w:hint="cs"/>
          <w:rtl/>
        </w:rPr>
        <w:t>מי שחושב שיוכל להשיג את מדינתו ב</w:t>
      </w:r>
      <w:r>
        <w:rPr>
          <w:rFonts w:hint="cs"/>
          <w:rtl/>
        </w:rPr>
        <w:t xml:space="preserve">כוח ובשימוש בטרור ובנשק, לא יגיע לשום מקום. רק דרך משא-ומתן צודק בין שני הגורמים, ישראל והפלסטינים, נוכל להגיע לשלום. </w:t>
      </w:r>
    </w:p>
    <w:p w14:paraId="44FAA48A" w14:textId="77777777" w:rsidR="00000000" w:rsidRDefault="00026F1C">
      <w:pPr>
        <w:pStyle w:val="a0"/>
        <w:rPr>
          <w:rFonts w:hint="cs"/>
          <w:rtl/>
        </w:rPr>
      </w:pPr>
    </w:p>
    <w:p w14:paraId="5E872676" w14:textId="77777777" w:rsidR="00000000" w:rsidRDefault="00026F1C">
      <w:pPr>
        <w:pStyle w:val="af1"/>
        <w:rPr>
          <w:rtl/>
        </w:rPr>
      </w:pPr>
      <w:r>
        <w:rPr>
          <w:rtl/>
        </w:rPr>
        <w:t>היו"ר משה כחלון:</w:t>
      </w:r>
    </w:p>
    <w:p w14:paraId="01DB5F07" w14:textId="77777777" w:rsidR="00000000" w:rsidRDefault="00026F1C">
      <w:pPr>
        <w:pStyle w:val="a0"/>
        <w:rPr>
          <w:rtl/>
        </w:rPr>
      </w:pPr>
    </w:p>
    <w:p w14:paraId="57D94112" w14:textId="77777777" w:rsidR="00000000" w:rsidRDefault="00026F1C">
      <w:pPr>
        <w:pStyle w:val="a0"/>
        <w:rPr>
          <w:rFonts w:hint="cs"/>
          <w:rtl/>
        </w:rPr>
      </w:pPr>
      <w:r>
        <w:rPr>
          <w:rFonts w:hint="cs"/>
          <w:rtl/>
        </w:rPr>
        <w:t>תודה רבה. השר גדעון עזרא, בבקשה.</w:t>
      </w:r>
    </w:p>
    <w:p w14:paraId="44A22BDA" w14:textId="77777777" w:rsidR="00000000" w:rsidRDefault="00026F1C">
      <w:pPr>
        <w:pStyle w:val="a0"/>
        <w:rPr>
          <w:rFonts w:hint="cs"/>
          <w:rtl/>
        </w:rPr>
      </w:pPr>
    </w:p>
    <w:p w14:paraId="1C7932A6" w14:textId="77777777" w:rsidR="00000000" w:rsidRDefault="00026F1C">
      <w:pPr>
        <w:pStyle w:val="af0"/>
        <w:rPr>
          <w:rtl/>
        </w:rPr>
      </w:pPr>
      <w:r>
        <w:rPr>
          <w:rFonts w:hint="eastAsia"/>
          <w:rtl/>
        </w:rPr>
        <w:t>דניאל</w:t>
      </w:r>
      <w:r>
        <w:rPr>
          <w:rtl/>
        </w:rPr>
        <w:t xml:space="preserve"> בנלולו (הליכוד):</w:t>
      </w:r>
    </w:p>
    <w:p w14:paraId="7098C5B8" w14:textId="77777777" w:rsidR="00000000" w:rsidRDefault="00026F1C">
      <w:pPr>
        <w:pStyle w:val="a0"/>
        <w:rPr>
          <w:rFonts w:hint="cs"/>
          <w:rtl/>
        </w:rPr>
      </w:pPr>
    </w:p>
    <w:p w14:paraId="2FE6259F" w14:textId="77777777" w:rsidR="00000000" w:rsidRDefault="00026F1C">
      <w:pPr>
        <w:pStyle w:val="a0"/>
        <w:rPr>
          <w:rFonts w:hint="cs"/>
          <w:rtl/>
        </w:rPr>
      </w:pPr>
      <w:r>
        <w:rPr>
          <w:rFonts w:hint="cs"/>
          <w:rtl/>
        </w:rPr>
        <w:t xml:space="preserve">אין עם מי לדבר אצל הפלסטינים. </w:t>
      </w:r>
    </w:p>
    <w:p w14:paraId="2B3E0F51" w14:textId="77777777" w:rsidR="00000000" w:rsidRDefault="00026F1C">
      <w:pPr>
        <w:pStyle w:val="a0"/>
        <w:rPr>
          <w:rFonts w:hint="cs"/>
          <w:rtl/>
        </w:rPr>
      </w:pPr>
    </w:p>
    <w:p w14:paraId="06DE6601" w14:textId="77777777" w:rsidR="00000000" w:rsidRDefault="00026F1C">
      <w:pPr>
        <w:pStyle w:val="af0"/>
        <w:rPr>
          <w:rtl/>
        </w:rPr>
      </w:pPr>
      <w:r>
        <w:rPr>
          <w:rFonts w:hint="eastAsia"/>
          <w:rtl/>
        </w:rPr>
        <w:t>עבד</w:t>
      </w:r>
      <w:r>
        <w:rPr>
          <w:rtl/>
        </w:rPr>
        <w:t>-אלמאלכ דהאמשה (רע"ם):</w:t>
      </w:r>
    </w:p>
    <w:p w14:paraId="1CFBE418" w14:textId="77777777" w:rsidR="00000000" w:rsidRDefault="00026F1C">
      <w:pPr>
        <w:pStyle w:val="a0"/>
        <w:rPr>
          <w:rFonts w:hint="cs"/>
          <w:rtl/>
        </w:rPr>
      </w:pPr>
    </w:p>
    <w:p w14:paraId="066A3B3F" w14:textId="77777777" w:rsidR="00000000" w:rsidRDefault="00026F1C">
      <w:pPr>
        <w:pStyle w:val="a0"/>
        <w:rPr>
          <w:rFonts w:hint="cs"/>
          <w:rtl/>
        </w:rPr>
      </w:pPr>
      <w:r>
        <w:rPr>
          <w:rFonts w:hint="cs"/>
          <w:rtl/>
        </w:rPr>
        <w:t>י</w:t>
      </w:r>
      <w:r>
        <w:rPr>
          <w:rFonts w:hint="cs"/>
          <w:rtl/>
        </w:rPr>
        <w:t>ש עם מי לדבר פה? שרון רוצה לדבר?</w:t>
      </w:r>
    </w:p>
    <w:p w14:paraId="346FA126" w14:textId="77777777" w:rsidR="00000000" w:rsidRDefault="00026F1C">
      <w:pPr>
        <w:pStyle w:val="a0"/>
        <w:rPr>
          <w:rFonts w:hint="cs"/>
          <w:rtl/>
        </w:rPr>
      </w:pPr>
    </w:p>
    <w:p w14:paraId="398610A9" w14:textId="77777777" w:rsidR="00000000" w:rsidRDefault="00026F1C">
      <w:pPr>
        <w:pStyle w:val="af1"/>
        <w:rPr>
          <w:rtl/>
        </w:rPr>
      </w:pPr>
      <w:r>
        <w:rPr>
          <w:rtl/>
        </w:rPr>
        <w:t>היו"ר משה כחלון:</w:t>
      </w:r>
    </w:p>
    <w:p w14:paraId="673A05C6" w14:textId="77777777" w:rsidR="00000000" w:rsidRDefault="00026F1C">
      <w:pPr>
        <w:pStyle w:val="a0"/>
        <w:rPr>
          <w:rtl/>
        </w:rPr>
      </w:pPr>
    </w:p>
    <w:p w14:paraId="37FC69BA" w14:textId="77777777" w:rsidR="00000000" w:rsidRDefault="00026F1C">
      <w:pPr>
        <w:pStyle w:val="a0"/>
        <w:rPr>
          <w:rFonts w:hint="cs"/>
          <w:rtl/>
        </w:rPr>
      </w:pPr>
      <w:r>
        <w:rPr>
          <w:rFonts w:hint="cs"/>
          <w:rtl/>
        </w:rPr>
        <w:t>הנה, אפשרתי לכם. עכשיו השר מדבר, בבקשה.</w:t>
      </w:r>
    </w:p>
    <w:p w14:paraId="6970D484" w14:textId="77777777" w:rsidR="00000000" w:rsidRDefault="00026F1C">
      <w:pPr>
        <w:pStyle w:val="a0"/>
        <w:rPr>
          <w:rFonts w:hint="cs"/>
          <w:rtl/>
        </w:rPr>
      </w:pPr>
    </w:p>
    <w:p w14:paraId="2895C4E4" w14:textId="77777777" w:rsidR="00000000" w:rsidRDefault="00026F1C">
      <w:pPr>
        <w:pStyle w:val="a"/>
        <w:rPr>
          <w:rtl/>
        </w:rPr>
      </w:pPr>
      <w:bookmarkStart w:id="899" w:name="FS000000474T10_12_2003_20_50_42"/>
      <w:bookmarkStart w:id="900" w:name="_Toc70328486"/>
      <w:bookmarkEnd w:id="899"/>
      <w:r>
        <w:rPr>
          <w:rFonts w:hint="eastAsia"/>
          <w:rtl/>
        </w:rPr>
        <w:t>השר</w:t>
      </w:r>
      <w:r>
        <w:rPr>
          <w:rtl/>
        </w:rPr>
        <w:t xml:space="preserve"> גדעון עזרא:</w:t>
      </w:r>
      <w:bookmarkEnd w:id="900"/>
    </w:p>
    <w:p w14:paraId="14AF18C0" w14:textId="77777777" w:rsidR="00000000" w:rsidRDefault="00026F1C">
      <w:pPr>
        <w:pStyle w:val="a0"/>
        <w:rPr>
          <w:rFonts w:hint="cs"/>
          <w:rtl/>
        </w:rPr>
      </w:pPr>
    </w:p>
    <w:p w14:paraId="1C5540E3" w14:textId="77777777" w:rsidR="00000000" w:rsidRDefault="00026F1C">
      <w:pPr>
        <w:pStyle w:val="a0"/>
        <w:rPr>
          <w:rFonts w:hint="cs"/>
          <w:rtl/>
        </w:rPr>
      </w:pPr>
      <w:r>
        <w:rPr>
          <w:rFonts w:hint="cs"/>
          <w:rtl/>
        </w:rPr>
        <w:t>אדוני היושב-ראש, חברי חברי הכנסת, אני מוכרח לומר, שאני יושב פה כבר שעות וכל הזמן עולים אותם נושאים בווריאציות. אני אנסה להתמקד בנושא שהועלה, שיחות</w:t>
      </w:r>
      <w:r>
        <w:rPr>
          <w:rFonts w:hint="cs"/>
          <w:rtl/>
        </w:rPr>
        <w:t xml:space="preserve"> ה"הודנה" בקהיר. </w:t>
      </w:r>
    </w:p>
    <w:p w14:paraId="0DA714B7" w14:textId="77777777" w:rsidR="00000000" w:rsidRDefault="00026F1C">
      <w:pPr>
        <w:pStyle w:val="a0"/>
        <w:rPr>
          <w:rFonts w:hint="cs"/>
          <w:rtl/>
        </w:rPr>
      </w:pPr>
    </w:p>
    <w:p w14:paraId="5DD2788F" w14:textId="77777777" w:rsidR="00000000" w:rsidRDefault="00026F1C">
      <w:pPr>
        <w:pStyle w:val="a0"/>
        <w:rPr>
          <w:rFonts w:hint="cs"/>
          <w:rtl/>
        </w:rPr>
      </w:pPr>
      <w:r>
        <w:rPr>
          <w:rFonts w:hint="cs"/>
          <w:rtl/>
        </w:rPr>
        <w:t>מה רצה אבו-עלא? אבו-עלא רצה לקבל ייפוי כוח של כל הפלגים להסכים על הפסקת פעולות טרור בתוך "הקו הירוק", גם זאת בשורה על תנאים שלא היו מקובלים על ראש הממשלה ברשות הפלסטינית.</w:t>
      </w:r>
    </w:p>
    <w:p w14:paraId="6E67FC1C" w14:textId="77777777" w:rsidR="00000000" w:rsidRDefault="00026F1C">
      <w:pPr>
        <w:pStyle w:val="a0"/>
        <w:rPr>
          <w:rFonts w:hint="cs"/>
          <w:rtl/>
        </w:rPr>
      </w:pPr>
    </w:p>
    <w:p w14:paraId="263FA92C" w14:textId="77777777" w:rsidR="00000000" w:rsidRDefault="00026F1C">
      <w:pPr>
        <w:pStyle w:val="a0"/>
        <w:ind w:firstLine="0"/>
        <w:rPr>
          <w:rFonts w:hint="cs"/>
          <w:rtl/>
        </w:rPr>
      </w:pPr>
      <w:r>
        <w:rPr>
          <w:rFonts w:hint="cs"/>
          <w:rtl/>
        </w:rPr>
        <w:tab/>
        <w:t>אין זה מתפקידה של ממשלת ישראל להסביר את הסיבות לכישלון השיחות, א</w:t>
      </w:r>
      <w:r>
        <w:rPr>
          <w:rFonts w:hint="cs"/>
          <w:rtl/>
        </w:rPr>
        <w:t xml:space="preserve">ך מעניין לציין כי הנהגות חמשת הארגונים האופוזיציוניים יושבות בדמשק, וחלקן מזוהות עם אירן וסוריה -  ונושא סוריה יעלה עוד מעט מול חבר הכנסת בר-און פעם נוספת </w:t>
      </w:r>
      <w:r>
        <w:rPr>
          <w:rtl/>
        </w:rPr>
        <w:t>–</w:t>
      </w:r>
      <w:r>
        <w:rPr>
          <w:rFonts w:hint="cs"/>
          <w:rtl/>
        </w:rPr>
        <w:t xml:space="preserve"> והן אינן מעוניינות בתהליך של הפסקת אש בין ישראל לפלסטינים. נראה שבגלל ריחוקן של הנהגות אלה מהשטח, ה</w:t>
      </w:r>
      <w:r>
        <w:rPr>
          <w:rFonts w:hint="cs"/>
          <w:rtl/>
        </w:rPr>
        <w:t>ן כנראה לא חוות את התוצאות של הלחץ הכלכלי והמצוקה המתמשכת, וזה משפיע על עמדתן הקשוחה והשלילית.</w:t>
      </w:r>
    </w:p>
    <w:p w14:paraId="7349BF25" w14:textId="77777777" w:rsidR="00000000" w:rsidRDefault="00026F1C">
      <w:pPr>
        <w:pStyle w:val="a0"/>
        <w:rPr>
          <w:rFonts w:hint="cs"/>
          <w:rtl/>
        </w:rPr>
      </w:pPr>
    </w:p>
    <w:p w14:paraId="6F36D730" w14:textId="77777777" w:rsidR="00000000" w:rsidRDefault="00026F1C">
      <w:pPr>
        <w:pStyle w:val="a0"/>
        <w:rPr>
          <w:rFonts w:hint="cs"/>
          <w:rtl/>
        </w:rPr>
      </w:pPr>
      <w:r>
        <w:rPr>
          <w:rFonts w:hint="cs"/>
          <w:rtl/>
        </w:rPr>
        <w:t>השיחות בין הפלסטינים - את זה אני אומר לך, עסאם מח'ול - מעניינות אותנו, אך אינן עניין שלנו, אלא של הרש"פ והפלגים השונים. אני רוצה להגיד לך, שפעילותה של ישראל מול</w:t>
      </w:r>
      <w:r>
        <w:rPr>
          <w:rFonts w:hint="cs"/>
          <w:rtl/>
        </w:rPr>
        <w:t xml:space="preserve"> הרשות הפלסטינית, בראשות אבו-עלא, תיגזר מהמצב בשטח, ולא על-פי הסכם כזה או אחר, שינוסח על-ידי הפלגים הפלסטיניים. אנחנו מחויבים  - -</w:t>
      </w:r>
    </w:p>
    <w:p w14:paraId="25EA4A3E" w14:textId="77777777" w:rsidR="00000000" w:rsidRDefault="00026F1C">
      <w:pPr>
        <w:pStyle w:val="a0"/>
        <w:ind w:firstLine="0"/>
        <w:rPr>
          <w:rFonts w:hint="cs"/>
          <w:rtl/>
        </w:rPr>
      </w:pPr>
    </w:p>
    <w:p w14:paraId="282F0577" w14:textId="77777777" w:rsidR="00000000" w:rsidRDefault="00026F1C">
      <w:pPr>
        <w:pStyle w:val="af0"/>
        <w:rPr>
          <w:rtl/>
        </w:rPr>
      </w:pPr>
      <w:r>
        <w:rPr>
          <w:rFonts w:hint="eastAsia"/>
          <w:rtl/>
        </w:rPr>
        <w:t>עזמי</w:t>
      </w:r>
      <w:r>
        <w:rPr>
          <w:rtl/>
        </w:rPr>
        <w:t xml:space="preserve"> בשארה (בל"ד):</w:t>
      </w:r>
    </w:p>
    <w:p w14:paraId="2EF17103" w14:textId="77777777" w:rsidR="00000000" w:rsidRDefault="00026F1C">
      <w:pPr>
        <w:pStyle w:val="a0"/>
        <w:rPr>
          <w:rFonts w:hint="cs"/>
          <w:rtl/>
        </w:rPr>
      </w:pPr>
    </w:p>
    <w:p w14:paraId="7F893E34" w14:textId="77777777" w:rsidR="00000000" w:rsidRDefault="00026F1C">
      <w:pPr>
        <w:pStyle w:val="a0"/>
        <w:rPr>
          <w:rFonts w:hint="cs"/>
          <w:rtl/>
        </w:rPr>
      </w:pPr>
      <w:r>
        <w:rPr>
          <w:rFonts w:hint="cs"/>
          <w:rtl/>
        </w:rPr>
        <w:t>- - -</w:t>
      </w:r>
    </w:p>
    <w:p w14:paraId="4F2440FC" w14:textId="77777777" w:rsidR="00000000" w:rsidRDefault="00026F1C">
      <w:pPr>
        <w:pStyle w:val="a0"/>
        <w:ind w:firstLine="0"/>
        <w:rPr>
          <w:rFonts w:hint="cs"/>
          <w:rtl/>
        </w:rPr>
      </w:pPr>
    </w:p>
    <w:p w14:paraId="3CDDD332" w14:textId="77777777" w:rsidR="00000000" w:rsidRDefault="00026F1C">
      <w:pPr>
        <w:pStyle w:val="-"/>
        <w:rPr>
          <w:rtl/>
        </w:rPr>
      </w:pPr>
      <w:bookmarkStart w:id="901" w:name="FS000000474T10_12_2003_20_37_11"/>
      <w:bookmarkStart w:id="902" w:name="FS000000474T10_12_2003_20_37_17C"/>
      <w:bookmarkEnd w:id="901"/>
      <w:bookmarkEnd w:id="902"/>
      <w:r>
        <w:rPr>
          <w:rtl/>
        </w:rPr>
        <w:t>השר גדעון עזרא:</w:t>
      </w:r>
    </w:p>
    <w:p w14:paraId="24FC023A" w14:textId="77777777" w:rsidR="00000000" w:rsidRDefault="00026F1C">
      <w:pPr>
        <w:pStyle w:val="a0"/>
        <w:rPr>
          <w:rtl/>
        </w:rPr>
      </w:pPr>
    </w:p>
    <w:p w14:paraId="72EE3579" w14:textId="77777777" w:rsidR="00000000" w:rsidRDefault="00026F1C">
      <w:pPr>
        <w:pStyle w:val="a0"/>
        <w:rPr>
          <w:rFonts w:hint="cs"/>
          <w:rtl/>
        </w:rPr>
      </w:pPr>
      <w:r>
        <w:rPr>
          <w:rFonts w:hint="cs"/>
          <w:rtl/>
        </w:rPr>
        <w:t>- -  למפת הדרכים, על 14 ההסתייגויות, והדבר ידוע לרשות. הם יודעים בדיוק שישראל מו</w:t>
      </w:r>
      <w:r>
        <w:rPr>
          <w:rFonts w:hint="cs"/>
          <w:rtl/>
        </w:rPr>
        <w:t xml:space="preserve">כנה ללכת כברת דרך בנושא הזה. המטרה היא להילחם בטרור. אני גם מסכים עם עמדתו של חבר הכנסת רן כהן בעניין הזה, שטרור הוא טרור, וצריך להילחם בטרור. הבעיה היא, שאם אתה מדבר על הכיבוש, לא אנחנו התחלנו את הכיבוש מחדש. אני רוצה להגיד לך, שאתה צריך לבוא ולתת תשובה, </w:t>
      </w:r>
      <w:r>
        <w:rPr>
          <w:rFonts w:hint="cs"/>
          <w:rtl/>
        </w:rPr>
        <w:t>בהנחה שישראל היתה נסוגה מג'נין והיה יוצא טרור מג'נין - לא היית חוזר לג'נין? היית חוזר לג'נין.</w:t>
      </w:r>
    </w:p>
    <w:p w14:paraId="37864AF5" w14:textId="77777777" w:rsidR="00000000" w:rsidRDefault="00026F1C">
      <w:pPr>
        <w:pStyle w:val="a0"/>
        <w:ind w:firstLine="0"/>
        <w:rPr>
          <w:rFonts w:hint="cs"/>
          <w:rtl/>
        </w:rPr>
      </w:pPr>
    </w:p>
    <w:p w14:paraId="35F67757" w14:textId="77777777" w:rsidR="00000000" w:rsidRDefault="00026F1C">
      <w:pPr>
        <w:pStyle w:val="af0"/>
        <w:rPr>
          <w:rtl/>
        </w:rPr>
      </w:pPr>
      <w:r>
        <w:rPr>
          <w:rFonts w:hint="eastAsia"/>
          <w:rtl/>
        </w:rPr>
        <w:t>רן</w:t>
      </w:r>
      <w:r>
        <w:rPr>
          <w:rtl/>
        </w:rPr>
        <w:t xml:space="preserve"> כהן (מרצ):</w:t>
      </w:r>
    </w:p>
    <w:p w14:paraId="4B4D1261" w14:textId="77777777" w:rsidR="00000000" w:rsidRDefault="00026F1C">
      <w:pPr>
        <w:pStyle w:val="a0"/>
        <w:rPr>
          <w:rFonts w:hint="cs"/>
          <w:rtl/>
        </w:rPr>
      </w:pPr>
    </w:p>
    <w:p w14:paraId="66C701E8" w14:textId="77777777" w:rsidR="00000000" w:rsidRDefault="00026F1C">
      <w:pPr>
        <w:pStyle w:val="a0"/>
        <w:rPr>
          <w:rFonts w:hint="cs"/>
          <w:rtl/>
        </w:rPr>
      </w:pPr>
      <w:r>
        <w:rPr>
          <w:rFonts w:hint="cs"/>
          <w:rtl/>
        </w:rPr>
        <w:t>לא, למה? אני יכול להקים גדר על "הקו הירוק".</w:t>
      </w:r>
    </w:p>
    <w:p w14:paraId="7BA105FB" w14:textId="77777777" w:rsidR="00000000" w:rsidRDefault="00026F1C">
      <w:pPr>
        <w:pStyle w:val="a0"/>
        <w:ind w:firstLine="0"/>
        <w:rPr>
          <w:rFonts w:hint="cs"/>
          <w:rtl/>
        </w:rPr>
      </w:pPr>
    </w:p>
    <w:p w14:paraId="6B6F732E" w14:textId="77777777" w:rsidR="00000000" w:rsidRDefault="00026F1C">
      <w:pPr>
        <w:pStyle w:val="-"/>
        <w:rPr>
          <w:rtl/>
        </w:rPr>
      </w:pPr>
      <w:bookmarkStart w:id="903" w:name="FS000000474T10_12_2003_20_39_00C"/>
      <w:bookmarkEnd w:id="903"/>
      <w:r>
        <w:rPr>
          <w:rFonts w:hint="eastAsia"/>
          <w:rtl/>
        </w:rPr>
        <w:t>השר</w:t>
      </w:r>
      <w:r>
        <w:rPr>
          <w:rtl/>
        </w:rPr>
        <w:t xml:space="preserve"> גדעון עזרא:</w:t>
      </w:r>
    </w:p>
    <w:p w14:paraId="2DA29570" w14:textId="77777777" w:rsidR="00000000" w:rsidRDefault="00026F1C">
      <w:pPr>
        <w:pStyle w:val="a0"/>
        <w:rPr>
          <w:rFonts w:hint="cs"/>
          <w:rtl/>
        </w:rPr>
      </w:pPr>
    </w:p>
    <w:p w14:paraId="514BA88D" w14:textId="77777777" w:rsidR="00000000" w:rsidRDefault="00026F1C">
      <w:pPr>
        <w:pStyle w:val="a0"/>
        <w:rPr>
          <w:rFonts w:hint="cs"/>
          <w:rtl/>
        </w:rPr>
      </w:pPr>
      <w:r>
        <w:rPr>
          <w:rFonts w:hint="cs"/>
          <w:rtl/>
        </w:rPr>
        <w:t xml:space="preserve">הגדר היא לא חזות הכול, ואני רוצה להגיד לך, ידידי, לבוא ולהגיד מדינה פלסטינית על חלק </w:t>
      </w:r>
      <w:r>
        <w:rPr>
          <w:rFonts w:hint="cs"/>
          <w:rtl/>
        </w:rPr>
        <w:t>קטן מהשטח - אתה צריך לדעת ואתה יודע את זה יותר טוב ממני, בקעת-הירדן חייבת להיות בשליטה ישראלית - - -</w:t>
      </w:r>
    </w:p>
    <w:p w14:paraId="5E8E1245" w14:textId="77777777" w:rsidR="00000000" w:rsidRDefault="00026F1C">
      <w:pPr>
        <w:pStyle w:val="af0"/>
        <w:rPr>
          <w:rtl/>
        </w:rPr>
      </w:pPr>
    </w:p>
    <w:p w14:paraId="0B5FD43C" w14:textId="77777777" w:rsidR="00000000" w:rsidRDefault="00026F1C">
      <w:pPr>
        <w:pStyle w:val="af0"/>
        <w:rPr>
          <w:rtl/>
        </w:rPr>
      </w:pPr>
      <w:r>
        <w:rPr>
          <w:rFonts w:hint="eastAsia"/>
          <w:rtl/>
        </w:rPr>
        <w:t>רן</w:t>
      </w:r>
      <w:r>
        <w:rPr>
          <w:rtl/>
        </w:rPr>
        <w:t xml:space="preserve"> כהן (מרצ):</w:t>
      </w:r>
    </w:p>
    <w:p w14:paraId="765DBC3D" w14:textId="77777777" w:rsidR="00000000" w:rsidRDefault="00026F1C">
      <w:pPr>
        <w:pStyle w:val="a0"/>
        <w:rPr>
          <w:rFonts w:hint="cs"/>
          <w:rtl/>
        </w:rPr>
      </w:pPr>
    </w:p>
    <w:p w14:paraId="050B6414" w14:textId="77777777" w:rsidR="00000000" w:rsidRDefault="00026F1C">
      <w:pPr>
        <w:pStyle w:val="a0"/>
        <w:rPr>
          <w:rFonts w:hint="cs"/>
          <w:rtl/>
        </w:rPr>
      </w:pPr>
      <w:r>
        <w:rPr>
          <w:rFonts w:hint="cs"/>
          <w:rtl/>
        </w:rPr>
        <w:t>למה? מאיזו סיבה?</w:t>
      </w:r>
    </w:p>
    <w:p w14:paraId="210B06BE" w14:textId="77777777" w:rsidR="00000000" w:rsidRDefault="00026F1C">
      <w:pPr>
        <w:pStyle w:val="a0"/>
        <w:ind w:firstLine="0"/>
        <w:rPr>
          <w:rFonts w:hint="cs"/>
          <w:rtl/>
        </w:rPr>
      </w:pPr>
    </w:p>
    <w:p w14:paraId="3F0E78B2" w14:textId="77777777" w:rsidR="00000000" w:rsidRDefault="00026F1C">
      <w:pPr>
        <w:pStyle w:val="af0"/>
        <w:rPr>
          <w:rtl/>
        </w:rPr>
      </w:pPr>
      <w:r>
        <w:rPr>
          <w:rFonts w:hint="eastAsia"/>
          <w:rtl/>
        </w:rPr>
        <w:t>עבד</w:t>
      </w:r>
      <w:r>
        <w:rPr>
          <w:rtl/>
        </w:rPr>
        <w:t>-אלמאלכ דהאמשה (רע"ם):</w:t>
      </w:r>
    </w:p>
    <w:p w14:paraId="29391E0E" w14:textId="77777777" w:rsidR="00000000" w:rsidRDefault="00026F1C">
      <w:pPr>
        <w:pStyle w:val="a0"/>
        <w:rPr>
          <w:rFonts w:hint="cs"/>
          <w:rtl/>
        </w:rPr>
      </w:pPr>
    </w:p>
    <w:p w14:paraId="0F42CD50" w14:textId="77777777" w:rsidR="00000000" w:rsidRDefault="00026F1C">
      <w:pPr>
        <w:pStyle w:val="a0"/>
        <w:rPr>
          <w:rFonts w:hint="cs"/>
          <w:rtl/>
        </w:rPr>
      </w:pPr>
      <w:r>
        <w:rPr>
          <w:rFonts w:hint="cs"/>
          <w:rtl/>
        </w:rPr>
        <w:t>אז מה?</w:t>
      </w:r>
    </w:p>
    <w:p w14:paraId="10CB41D1" w14:textId="77777777" w:rsidR="00000000" w:rsidRDefault="00026F1C">
      <w:pPr>
        <w:pStyle w:val="a0"/>
        <w:ind w:firstLine="0"/>
        <w:rPr>
          <w:rFonts w:hint="cs"/>
          <w:rtl/>
        </w:rPr>
      </w:pPr>
    </w:p>
    <w:p w14:paraId="60A8BAE7" w14:textId="77777777" w:rsidR="00000000" w:rsidRDefault="00026F1C">
      <w:pPr>
        <w:pStyle w:val="-"/>
        <w:rPr>
          <w:rtl/>
        </w:rPr>
      </w:pPr>
      <w:bookmarkStart w:id="904" w:name="FS000000474T10_12_2003_20_39_56C"/>
      <w:bookmarkEnd w:id="904"/>
      <w:r>
        <w:rPr>
          <w:rtl/>
        </w:rPr>
        <w:t>השר גדעון עזרא:</w:t>
      </w:r>
    </w:p>
    <w:p w14:paraId="441710CD" w14:textId="77777777" w:rsidR="00000000" w:rsidRDefault="00026F1C">
      <w:pPr>
        <w:pStyle w:val="a0"/>
        <w:rPr>
          <w:rtl/>
        </w:rPr>
      </w:pPr>
    </w:p>
    <w:p w14:paraId="43EC5CFE" w14:textId="77777777" w:rsidR="00000000" w:rsidRDefault="00026F1C">
      <w:pPr>
        <w:pStyle w:val="a0"/>
        <w:rPr>
          <w:rFonts w:hint="cs"/>
          <w:rtl/>
        </w:rPr>
      </w:pPr>
      <w:r>
        <w:rPr>
          <w:rFonts w:hint="cs"/>
          <w:rtl/>
        </w:rPr>
        <w:t xml:space="preserve">אני אגיד לך למה: אם היא לא תהיה, מה שמוברח במנהרות של רפיח יהיה כאין </w:t>
      </w:r>
      <w:r>
        <w:rPr>
          <w:rFonts w:hint="cs"/>
          <w:rtl/>
        </w:rPr>
        <w:t>וכאפס לעומת המשאיות והטונות הרבות של אמצעי הלחימה שיעברו שם, ומאות אלפי פליטים ייכנסו בלי שום בקרה ושום דבר, והגבול יהיה ליד טול-כרם. אתה יודע את זה.</w:t>
      </w:r>
    </w:p>
    <w:p w14:paraId="5DB851EA" w14:textId="77777777" w:rsidR="00000000" w:rsidRDefault="00026F1C">
      <w:pPr>
        <w:pStyle w:val="a0"/>
        <w:ind w:firstLine="0"/>
        <w:rPr>
          <w:rFonts w:hint="cs"/>
          <w:rtl/>
        </w:rPr>
      </w:pPr>
    </w:p>
    <w:p w14:paraId="032B6F74" w14:textId="77777777" w:rsidR="00000000" w:rsidRDefault="00026F1C">
      <w:pPr>
        <w:pStyle w:val="af0"/>
        <w:rPr>
          <w:rtl/>
        </w:rPr>
      </w:pPr>
      <w:r>
        <w:rPr>
          <w:rFonts w:hint="eastAsia"/>
          <w:rtl/>
        </w:rPr>
        <w:t>רן</w:t>
      </w:r>
      <w:r>
        <w:rPr>
          <w:rtl/>
        </w:rPr>
        <w:t xml:space="preserve"> כהן (מרצ):</w:t>
      </w:r>
    </w:p>
    <w:p w14:paraId="345F68C4" w14:textId="77777777" w:rsidR="00000000" w:rsidRDefault="00026F1C">
      <w:pPr>
        <w:pStyle w:val="a0"/>
        <w:rPr>
          <w:rFonts w:hint="cs"/>
          <w:rtl/>
        </w:rPr>
      </w:pPr>
    </w:p>
    <w:p w14:paraId="4B4306D0" w14:textId="77777777" w:rsidR="00000000" w:rsidRDefault="00026F1C">
      <w:pPr>
        <w:pStyle w:val="a0"/>
        <w:rPr>
          <w:rFonts w:hint="cs"/>
          <w:rtl/>
        </w:rPr>
      </w:pPr>
      <w:r>
        <w:rPr>
          <w:rFonts w:hint="cs"/>
          <w:rtl/>
        </w:rPr>
        <w:t>תאמין לי שלמדינת ישראל מזל גדול בהסכם השלום בינינו לבין ירדן. ירדן היא המדינה שתעצור אפשרו</w:t>
      </w:r>
      <w:r>
        <w:rPr>
          <w:rFonts w:hint="cs"/>
          <w:rtl/>
        </w:rPr>
        <w:t>ת של ליבוי מלחמה בינינו לבין העולם הערבי, יותר מכל אחד אחר. הם יעשו את זה יותר בקלות.</w:t>
      </w:r>
    </w:p>
    <w:p w14:paraId="656941B6" w14:textId="77777777" w:rsidR="00000000" w:rsidRDefault="00026F1C">
      <w:pPr>
        <w:pStyle w:val="a0"/>
        <w:ind w:firstLine="0"/>
        <w:rPr>
          <w:rFonts w:hint="cs"/>
          <w:rtl/>
        </w:rPr>
      </w:pPr>
    </w:p>
    <w:p w14:paraId="120ACF64" w14:textId="77777777" w:rsidR="00000000" w:rsidRDefault="00026F1C">
      <w:pPr>
        <w:pStyle w:val="-"/>
        <w:rPr>
          <w:rtl/>
        </w:rPr>
      </w:pPr>
      <w:bookmarkStart w:id="905" w:name="FS000000474T10_12_2003_20_41_52C"/>
      <w:bookmarkEnd w:id="905"/>
      <w:r>
        <w:rPr>
          <w:rtl/>
        </w:rPr>
        <w:t>השר גדעון עזרא:</w:t>
      </w:r>
    </w:p>
    <w:p w14:paraId="43C2F4DD" w14:textId="77777777" w:rsidR="00000000" w:rsidRDefault="00026F1C">
      <w:pPr>
        <w:pStyle w:val="a0"/>
        <w:rPr>
          <w:rtl/>
        </w:rPr>
      </w:pPr>
    </w:p>
    <w:p w14:paraId="29388B58" w14:textId="77777777" w:rsidR="00000000" w:rsidRDefault="00026F1C">
      <w:pPr>
        <w:pStyle w:val="a0"/>
        <w:rPr>
          <w:rFonts w:hint="cs"/>
          <w:rtl/>
        </w:rPr>
      </w:pPr>
      <w:r>
        <w:rPr>
          <w:rFonts w:hint="cs"/>
          <w:rtl/>
        </w:rPr>
        <w:t>אני מאוד מעריך את ממשלת ירדן ואת פעילותה נגד הטרור, אבל ירדן היא ירדן ויש לה הבעיות שלה. היה להם פיגוע במחסום ערבה אך לפני שבועיים, ובוודאי ירדן לא רצתה</w:t>
      </w:r>
      <w:r>
        <w:rPr>
          <w:rFonts w:hint="cs"/>
          <w:rtl/>
        </w:rPr>
        <w:t xml:space="preserve"> לעודד אותו. משולש הגבולות סמוך לשם. סיפור מאוד פרובלמטי. אני חושב שסדר העדיפויות של ירדן אחר, בצורה כזאת או אחרת. אני לא בטוח שהסמיכות בין מדינה פלסטינית לירדן זה דבר שמשמח את ירדן באופן מיוחד.</w:t>
      </w:r>
    </w:p>
    <w:p w14:paraId="79466643" w14:textId="77777777" w:rsidR="00000000" w:rsidRDefault="00026F1C">
      <w:pPr>
        <w:pStyle w:val="a0"/>
        <w:ind w:firstLine="0"/>
        <w:rPr>
          <w:rFonts w:hint="cs"/>
          <w:rtl/>
        </w:rPr>
      </w:pPr>
    </w:p>
    <w:p w14:paraId="1CCE1A7E" w14:textId="77777777" w:rsidR="00000000" w:rsidRDefault="00026F1C">
      <w:pPr>
        <w:pStyle w:val="af0"/>
        <w:rPr>
          <w:rtl/>
        </w:rPr>
      </w:pPr>
      <w:r>
        <w:rPr>
          <w:rFonts w:hint="eastAsia"/>
          <w:rtl/>
        </w:rPr>
        <w:t>עסאם</w:t>
      </w:r>
      <w:r>
        <w:rPr>
          <w:rtl/>
        </w:rPr>
        <w:t xml:space="preserve"> מח'ול (חד"ש-תע"ל):</w:t>
      </w:r>
    </w:p>
    <w:p w14:paraId="29DB1AE2" w14:textId="77777777" w:rsidR="00000000" w:rsidRDefault="00026F1C">
      <w:pPr>
        <w:pStyle w:val="a0"/>
        <w:rPr>
          <w:rFonts w:hint="cs"/>
          <w:rtl/>
        </w:rPr>
      </w:pPr>
    </w:p>
    <w:p w14:paraId="55A3120A" w14:textId="77777777" w:rsidR="00000000" w:rsidRDefault="00026F1C">
      <w:pPr>
        <w:pStyle w:val="a0"/>
        <w:rPr>
          <w:rFonts w:hint="cs"/>
          <w:rtl/>
        </w:rPr>
      </w:pPr>
      <w:r>
        <w:rPr>
          <w:rFonts w:hint="cs"/>
          <w:rtl/>
        </w:rPr>
        <w:t>כמה זמן תמשיכו לפעול בסמטאות של ג'נ</w:t>
      </w:r>
      <w:r>
        <w:rPr>
          <w:rFonts w:hint="cs"/>
          <w:rtl/>
        </w:rPr>
        <w:t>ין, נבלוס וחברון?</w:t>
      </w:r>
    </w:p>
    <w:p w14:paraId="6BF7DD7A" w14:textId="77777777" w:rsidR="00000000" w:rsidRDefault="00026F1C">
      <w:pPr>
        <w:pStyle w:val="a0"/>
        <w:ind w:firstLine="0"/>
        <w:rPr>
          <w:rFonts w:hint="cs"/>
          <w:rtl/>
        </w:rPr>
      </w:pPr>
    </w:p>
    <w:p w14:paraId="1EF874FA" w14:textId="77777777" w:rsidR="00000000" w:rsidRDefault="00026F1C">
      <w:pPr>
        <w:pStyle w:val="-"/>
        <w:rPr>
          <w:rtl/>
        </w:rPr>
      </w:pPr>
      <w:bookmarkStart w:id="906" w:name="FS000000474T10_12_2003_20_43_59C"/>
      <w:bookmarkEnd w:id="906"/>
      <w:r>
        <w:rPr>
          <w:rtl/>
        </w:rPr>
        <w:t>השר גדעון עזרא:</w:t>
      </w:r>
    </w:p>
    <w:p w14:paraId="3CAC64C6" w14:textId="77777777" w:rsidR="00000000" w:rsidRDefault="00026F1C">
      <w:pPr>
        <w:pStyle w:val="a0"/>
        <w:rPr>
          <w:rtl/>
        </w:rPr>
      </w:pPr>
    </w:p>
    <w:p w14:paraId="3CA2E47C" w14:textId="77777777" w:rsidR="00000000" w:rsidRDefault="00026F1C">
      <w:pPr>
        <w:pStyle w:val="a0"/>
        <w:rPr>
          <w:rFonts w:hint="cs"/>
          <w:rtl/>
        </w:rPr>
      </w:pPr>
      <w:r>
        <w:rPr>
          <w:rFonts w:hint="cs"/>
          <w:rtl/>
        </w:rPr>
        <w:t>אני אומר לך, אתה יודע שמתוכננות עכשיו שיחות עם אבו-עלא. לדעתי, יציאת צה"ל מהערים הפלסטיניות היא רק עניין של הבנה והסכמות עם הרשות הפלסטינית. כמעט עשינו את זה, ואז היה פיגוע. אני לא זוכר איזה פיגוע זה היה, בגילה, ליד בית-</w:t>
      </w:r>
      <w:r>
        <w:rPr>
          <w:rFonts w:hint="cs"/>
          <w:rtl/>
        </w:rPr>
        <w:t>לחם, וכתוצאה מכך זה בוטל. אנחנו מוכנים לזה. לכן, אנחנו מתכננים עכשיו את השיחות עם אבו-עלא, ואני מוכרח להגיד, שאנחנו דוחים בצורה ברורה ומוחלטת כל עמדה שמפלה בין אזרחים ישראלים על-פי מקום המגורים שלהם, כי דמו של תושב אלקנה מבחינתנו אינו שונה במאומה מדמו של ת</w:t>
      </w:r>
      <w:r>
        <w:rPr>
          <w:rFonts w:hint="cs"/>
          <w:rtl/>
        </w:rPr>
        <w:t xml:space="preserve">ושב תל-אביב. </w:t>
      </w:r>
    </w:p>
    <w:p w14:paraId="502439BE" w14:textId="77777777" w:rsidR="00000000" w:rsidRDefault="00026F1C">
      <w:pPr>
        <w:pStyle w:val="a0"/>
        <w:rPr>
          <w:rFonts w:hint="cs"/>
          <w:rtl/>
        </w:rPr>
      </w:pPr>
    </w:p>
    <w:p w14:paraId="18C81FEB" w14:textId="77777777" w:rsidR="00000000" w:rsidRDefault="00026F1C">
      <w:pPr>
        <w:pStyle w:val="a0"/>
        <w:rPr>
          <w:rFonts w:hint="cs"/>
          <w:rtl/>
        </w:rPr>
      </w:pPr>
      <w:r>
        <w:rPr>
          <w:rFonts w:hint="cs"/>
          <w:rtl/>
        </w:rPr>
        <w:t>אנחנו בראש ובראשונה מחויבים לשלום האזרחים שלנו, ונילחם בנושא הזה. אנחנו רוצים לראות את אבו-עלא מצליח להנהיג את עמו במאבק נגד מבצעי הטרור ומשלחיהם. הצלחתו בשטח תסלול דרך לשיפור האווירה, להידברות פתוחה ובונה וגם ליציאה מהערים, כפי שאמרתי קודם.</w:t>
      </w:r>
      <w:r>
        <w:rPr>
          <w:rFonts w:hint="cs"/>
          <w:rtl/>
        </w:rPr>
        <w:t xml:space="preserve"> אבל האמירות של ג'יבריל רג'וב, שהוא לכל הדעות נציג נאמן של ערפאת, שעל הפלגים לנהוג בדרכו של ה"חיזבאללה" בלבנון, הוא אמר, ולתחום את מאבקם לשטחים בלבד, מעוררות חשש שגם הרשות הפלסטינית מבדילה בין אזרחים במקום א' לבין אזרחים במקום ב'.</w:t>
      </w:r>
    </w:p>
    <w:p w14:paraId="507D3171" w14:textId="77777777" w:rsidR="00000000" w:rsidRDefault="00026F1C">
      <w:pPr>
        <w:pStyle w:val="a0"/>
        <w:rPr>
          <w:rFonts w:hint="cs"/>
          <w:rtl/>
        </w:rPr>
      </w:pPr>
    </w:p>
    <w:p w14:paraId="6DDEA94B" w14:textId="77777777" w:rsidR="00000000" w:rsidRDefault="00026F1C">
      <w:pPr>
        <w:pStyle w:val="a0"/>
        <w:rPr>
          <w:rFonts w:hint="cs"/>
          <w:rtl/>
        </w:rPr>
      </w:pPr>
      <w:r>
        <w:rPr>
          <w:rFonts w:hint="cs"/>
          <w:rtl/>
        </w:rPr>
        <w:t>לגבי כישלון השיחות בקהיר</w:t>
      </w:r>
      <w:r>
        <w:rPr>
          <w:rFonts w:hint="cs"/>
          <w:rtl/>
        </w:rPr>
        <w:t xml:space="preserve"> - אני מקווה שהן תחודשנה. אין לי סיבה שלא לרצות שהשיחות תחודשנה. אנחנו נעקוב אחריהן בעירנות. נציג את עמדותינו בפני הגורמים המדיניים בקהילייה. ולעצם העניין, הנושא הזה לא כל כך תלוי בנו. אני לא יודע אם יש מקום לדון על כך באיזה שהוא פורום שלנו, ולכן אני מציע </w:t>
      </w:r>
      <w:r>
        <w:rPr>
          <w:rFonts w:hint="cs"/>
          <w:rtl/>
        </w:rPr>
        <w:t>להסתפק בדברי. תודה.</w:t>
      </w:r>
    </w:p>
    <w:p w14:paraId="12119C02" w14:textId="77777777" w:rsidR="00000000" w:rsidRDefault="00026F1C">
      <w:pPr>
        <w:pStyle w:val="a0"/>
        <w:ind w:firstLine="0"/>
        <w:rPr>
          <w:rFonts w:hint="cs"/>
          <w:rtl/>
        </w:rPr>
      </w:pPr>
    </w:p>
    <w:p w14:paraId="489AB2A5" w14:textId="77777777" w:rsidR="00000000" w:rsidRDefault="00026F1C">
      <w:pPr>
        <w:pStyle w:val="af0"/>
        <w:rPr>
          <w:rtl/>
        </w:rPr>
      </w:pPr>
      <w:r>
        <w:rPr>
          <w:rFonts w:hint="eastAsia"/>
          <w:rtl/>
        </w:rPr>
        <w:t>דניאל</w:t>
      </w:r>
      <w:r>
        <w:rPr>
          <w:rtl/>
        </w:rPr>
        <w:t xml:space="preserve"> בנלולו (הליכוד):</w:t>
      </w:r>
    </w:p>
    <w:p w14:paraId="71C44D70" w14:textId="77777777" w:rsidR="00000000" w:rsidRDefault="00026F1C">
      <w:pPr>
        <w:pStyle w:val="a0"/>
        <w:rPr>
          <w:rFonts w:hint="cs"/>
          <w:rtl/>
        </w:rPr>
      </w:pPr>
    </w:p>
    <w:p w14:paraId="12DBB84D" w14:textId="77777777" w:rsidR="00000000" w:rsidRDefault="00026F1C">
      <w:pPr>
        <w:pStyle w:val="a0"/>
        <w:rPr>
          <w:rFonts w:hint="cs"/>
          <w:rtl/>
        </w:rPr>
      </w:pPr>
      <w:r>
        <w:rPr>
          <w:rFonts w:hint="cs"/>
          <w:rtl/>
        </w:rPr>
        <w:t>אני מבקש להסיר.</w:t>
      </w:r>
    </w:p>
    <w:p w14:paraId="123A2A22" w14:textId="77777777" w:rsidR="00000000" w:rsidRDefault="00026F1C">
      <w:pPr>
        <w:pStyle w:val="a0"/>
        <w:ind w:firstLine="0"/>
        <w:rPr>
          <w:rFonts w:hint="cs"/>
          <w:rtl/>
        </w:rPr>
      </w:pPr>
    </w:p>
    <w:p w14:paraId="5C6F0AC1" w14:textId="77777777" w:rsidR="00000000" w:rsidRDefault="00026F1C">
      <w:pPr>
        <w:pStyle w:val="af1"/>
        <w:rPr>
          <w:rtl/>
        </w:rPr>
      </w:pPr>
      <w:r>
        <w:rPr>
          <w:rFonts w:hint="eastAsia"/>
          <w:rtl/>
        </w:rPr>
        <w:t>היו</w:t>
      </w:r>
      <w:r>
        <w:rPr>
          <w:rtl/>
        </w:rPr>
        <w:t>"ר משה כחלון:</w:t>
      </w:r>
    </w:p>
    <w:p w14:paraId="2AFC74FE" w14:textId="77777777" w:rsidR="00000000" w:rsidRDefault="00026F1C">
      <w:pPr>
        <w:pStyle w:val="a0"/>
        <w:rPr>
          <w:rFonts w:hint="cs"/>
          <w:rtl/>
        </w:rPr>
      </w:pPr>
    </w:p>
    <w:p w14:paraId="3220F6D0" w14:textId="77777777" w:rsidR="00000000" w:rsidRDefault="00026F1C">
      <w:pPr>
        <w:pStyle w:val="a0"/>
        <w:rPr>
          <w:rFonts w:hint="cs"/>
          <w:rtl/>
        </w:rPr>
      </w:pPr>
      <w:r>
        <w:rPr>
          <w:rFonts w:hint="cs"/>
          <w:rtl/>
        </w:rPr>
        <w:t>אנחנו עוברים להצעה אחרת. חבר הכנסת דהאמשה, ואחריו - חבר הכנסת בשארה וחבר הכנסת בר-און.</w:t>
      </w:r>
    </w:p>
    <w:p w14:paraId="35A9486E" w14:textId="77777777" w:rsidR="00000000" w:rsidRDefault="00026F1C">
      <w:pPr>
        <w:pStyle w:val="a0"/>
        <w:ind w:firstLine="0"/>
        <w:rPr>
          <w:rFonts w:hint="cs"/>
          <w:rtl/>
        </w:rPr>
      </w:pPr>
    </w:p>
    <w:p w14:paraId="3A4C66A6" w14:textId="77777777" w:rsidR="00000000" w:rsidRDefault="00026F1C">
      <w:pPr>
        <w:pStyle w:val="a"/>
        <w:rPr>
          <w:rtl/>
        </w:rPr>
      </w:pPr>
      <w:bookmarkStart w:id="907" w:name="FS000000550T10_12_2003_20_49_41"/>
      <w:bookmarkStart w:id="908" w:name="_Toc70328487"/>
      <w:bookmarkEnd w:id="907"/>
      <w:r>
        <w:rPr>
          <w:rFonts w:hint="eastAsia"/>
          <w:rtl/>
        </w:rPr>
        <w:t>עבד</w:t>
      </w:r>
      <w:r>
        <w:rPr>
          <w:rtl/>
        </w:rPr>
        <w:t>-אלמאלכ דהאמשה (רע"ם):</w:t>
      </w:r>
      <w:bookmarkEnd w:id="908"/>
    </w:p>
    <w:p w14:paraId="200ABB1C" w14:textId="77777777" w:rsidR="00000000" w:rsidRDefault="00026F1C">
      <w:pPr>
        <w:pStyle w:val="a0"/>
        <w:rPr>
          <w:rFonts w:hint="cs"/>
          <w:rtl/>
        </w:rPr>
      </w:pPr>
    </w:p>
    <w:p w14:paraId="56B8DB9D" w14:textId="77777777" w:rsidR="00000000" w:rsidRDefault="00026F1C">
      <w:pPr>
        <w:pStyle w:val="a0"/>
        <w:rPr>
          <w:rFonts w:hint="cs"/>
          <w:rtl/>
        </w:rPr>
      </w:pPr>
      <w:r>
        <w:rPr>
          <w:rFonts w:hint="cs"/>
          <w:rtl/>
        </w:rPr>
        <w:t>כבוד היושב-ראש, מכובדי השר, אנחנו שומעים את הדיבורים על ה"הוד</w:t>
      </w:r>
      <w:r>
        <w:rPr>
          <w:rFonts w:hint="cs"/>
          <w:rtl/>
        </w:rPr>
        <w:t>נה" ועל ההאשמות אל הצד הפלסטיני, כאילו הוא לא רוצה "הודנה" ולא רוצה שלום, ועל כישלון השיחות בקהיר. מה היה בקהיר? מה אמרנו להם, מה אמרה ממשלת שרון כשהלכו לקהיר? תעשו ביניכם - אני לא צד ל"הודנה". מה אמרו הפלסטינים? תהיה "הודנה" בין שני הצדדים. מה אמר אבו-עלא</w:t>
      </w:r>
      <w:r>
        <w:rPr>
          <w:rFonts w:hint="cs"/>
          <w:rtl/>
        </w:rPr>
        <w:t>? אני רוצה "הודנה" עם ישראל. אני מוכן לייצג את הפלסטינים מול ישראל. ישראל אמרה: לא. אין "הודנה" ולא מדברים על "הודנה". ואנחנו באים אליהם עכשיו בטענות. איך אתה רוצה "הודנה"? ככה לבד יעשו? הם עשו את זה כבר קודם. ממשלת אבו-מאזן עשו לבד. מה אמרתם להם? הכשלתם א</w:t>
      </w:r>
      <w:r>
        <w:rPr>
          <w:rFonts w:hint="cs"/>
          <w:rtl/>
        </w:rPr>
        <w:t xml:space="preserve">ת אבו-מאזן ואת ה"הודנה" ואת השלום. עכשיו הם לא רוצים לחזור על אותה טעות. אמרו, נעשו את ה"הודנה" עם ישראל; ישראל לא רוצה. אז מה באים אליהם בטענות? </w:t>
      </w:r>
    </w:p>
    <w:p w14:paraId="0CCE09F4" w14:textId="77777777" w:rsidR="00000000" w:rsidRDefault="00026F1C">
      <w:pPr>
        <w:pStyle w:val="a0"/>
        <w:rPr>
          <w:rFonts w:hint="cs"/>
          <w:rtl/>
        </w:rPr>
      </w:pPr>
    </w:p>
    <w:p w14:paraId="5760890A" w14:textId="77777777" w:rsidR="00000000" w:rsidRDefault="00026F1C">
      <w:pPr>
        <w:pStyle w:val="a0"/>
        <w:rPr>
          <w:rFonts w:hint="cs"/>
          <w:rtl/>
        </w:rPr>
      </w:pPr>
      <w:r>
        <w:rPr>
          <w:rFonts w:hint="cs"/>
          <w:rtl/>
        </w:rPr>
        <w:t>כולנו היינו רוצים שתהיה "הודנה" ויהיה שלום, ואז יהיו לנו מחלוקות אחרות, אבל לא בעניין הזה. תודה רבה.</w:t>
      </w:r>
    </w:p>
    <w:p w14:paraId="2D7635B3" w14:textId="77777777" w:rsidR="00000000" w:rsidRDefault="00026F1C">
      <w:pPr>
        <w:pStyle w:val="af1"/>
        <w:rPr>
          <w:rtl/>
        </w:rPr>
      </w:pPr>
    </w:p>
    <w:p w14:paraId="2AF6F18A" w14:textId="77777777" w:rsidR="00000000" w:rsidRDefault="00026F1C">
      <w:pPr>
        <w:pStyle w:val="af1"/>
        <w:rPr>
          <w:rtl/>
        </w:rPr>
      </w:pPr>
      <w:r>
        <w:rPr>
          <w:rFonts w:hint="eastAsia"/>
          <w:rtl/>
        </w:rPr>
        <w:t>היו</w:t>
      </w:r>
      <w:r>
        <w:rPr>
          <w:rtl/>
        </w:rPr>
        <w:t xml:space="preserve">"ר </w:t>
      </w:r>
      <w:r>
        <w:rPr>
          <w:rtl/>
        </w:rPr>
        <w:t>משה כחלון:</w:t>
      </w:r>
    </w:p>
    <w:p w14:paraId="5E9D08FB" w14:textId="77777777" w:rsidR="00000000" w:rsidRDefault="00026F1C">
      <w:pPr>
        <w:pStyle w:val="a0"/>
        <w:rPr>
          <w:rFonts w:hint="cs"/>
          <w:rtl/>
        </w:rPr>
      </w:pPr>
    </w:p>
    <w:p w14:paraId="496E7AD2" w14:textId="77777777" w:rsidR="00000000" w:rsidRDefault="00026F1C">
      <w:pPr>
        <w:pStyle w:val="a0"/>
        <w:rPr>
          <w:rFonts w:hint="cs"/>
          <w:rtl/>
        </w:rPr>
      </w:pPr>
      <w:r>
        <w:rPr>
          <w:rFonts w:hint="cs"/>
          <w:rtl/>
        </w:rPr>
        <w:t>תודה רבה. חבר הכנסת בשארה, בבקשה.</w:t>
      </w:r>
    </w:p>
    <w:p w14:paraId="2E6AAADF" w14:textId="77777777" w:rsidR="00000000" w:rsidRDefault="00026F1C">
      <w:pPr>
        <w:pStyle w:val="a0"/>
        <w:ind w:firstLine="0"/>
        <w:rPr>
          <w:rFonts w:hint="cs"/>
          <w:rtl/>
        </w:rPr>
      </w:pPr>
    </w:p>
    <w:p w14:paraId="4D2A0C05" w14:textId="77777777" w:rsidR="00000000" w:rsidRDefault="00026F1C">
      <w:pPr>
        <w:pStyle w:val="a"/>
        <w:rPr>
          <w:rtl/>
        </w:rPr>
      </w:pPr>
      <w:bookmarkStart w:id="909" w:name="FS000000558T10_12_2003_20_53_03"/>
      <w:bookmarkStart w:id="910" w:name="_Toc70328488"/>
      <w:bookmarkEnd w:id="909"/>
      <w:r>
        <w:rPr>
          <w:rFonts w:hint="eastAsia"/>
          <w:rtl/>
        </w:rPr>
        <w:t>עזמי</w:t>
      </w:r>
      <w:r>
        <w:rPr>
          <w:rtl/>
        </w:rPr>
        <w:t xml:space="preserve"> בשארה (בל"ד):</w:t>
      </w:r>
      <w:bookmarkEnd w:id="910"/>
    </w:p>
    <w:p w14:paraId="611C01F1" w14:textId="77777777" w:rsidR="00000000" w:rsidRDefault="00026F1C">
      <w:pPr>
        <w:pStyle w:val="a0"/>
        <w:rPr>
          <w:rFonts w:hint="cs"/>
          <w:rtl/>
        </w:rPr>
      </w:pPr>
    </w:p>
    <w:p w14:paraId="0A836A7F" w14:textId="77777777" w:rsidR="00000000" w:rsidRDefault="00026F1C">
      <w:pPr>
        <w:pStyle w:val="a0"/>
        <w:rPr>
          <w:rFonts w:hint="cs"/>
          <w:rtl/>
        </w:rPr>
      </w:pPr>
      <w:r>
        <w:rPr>
          <w:rFonts w:hint="cs"/>
          <w:rtl/>
        </w:rPr>
        <w:t>אדוני היושב-ראש, חברי הכנסת, אין "הודנה" מצד אחד, יש "הודנה" משני צדדים. יש הפסקת אש אולי מצד אחד, אבל בשביל שתהיה הפסקת אש, הפלסטינים היו צריכים להגיע למצב שיש להם אסטרטגיה מאוחדת והנהגה מ</w:t>
      </w:r>
      <w:r>
        <w:rPr>
          <w:rFonts w:hint="cs"/>
          <w:rtl/>
        </w:rPr>
        <w:t>אוחדת, שתקבע. אחרת אין טעם לדבר על "הודנה", כשהצד השני אומר מלכתחילה שהוא לא מדבר על שום הפסקת אש ועל שום "הודנה". לכן, אדוני היושב-ראש, אני חושב שהיה צפוי שזה יקרה בין הארגונים, אלא אם היו מלכתחילה מתכוונים לדבר על זה שישראל מתנגדת, להקים הנהגה מיוחדת שתק</w:t>
      </w:r>
      <w:r>
        <w:rPr>
          <w:rFonts w:hint="cs"/>
          <w:rtl/>
        </w:rPr>
        <w:t>בע אסטרטגיה מיוחדת.</w:t>
      </w:r>
    </w:p>
    <w:p w14:paraId="6E994BD9" w14:textId="77777777" w:rsidR="00000000" w:rsidRDefault="00026F1C">
      <w:pPr>
        <w:pStyle w:val="a0"/>
        <w:rPr>
          <w:rFonts w:hint="cs"/>
          <w:rtl/>
        </w:rPr>
      </w:pPr>
    </w:p>
    <w:p w14:paraId="09FFA924" w14:textId="77777777" w:rsidR="00000000" w:rsidRDefault="00026F1C">
      <w:pPr>
        <w:pStyle w:val="a0"/>
        <w:rPr>
          <w:rFonts w:hint="cs"/>
          <w:rtl/>
        </w:rPr>
      </w:pPr>
      <w:r>
        <w:rPr>
          <w:rFonts w:hint="cs"/>
          <w:rtl/>
        </w:rPr>
        <w:t>אדוני היושב-ראש, עמד פה חבר כנסת על הבמה ואמר: ידידיך מ"החזית העממית", חבר הכנסת עזמי בשארה. עוד אמר: אנשים אחרים מהצפון, שיודעים וכו'. אז אמרתי לחבר הכנסת, מאיפה ידעת את זה, משירותך במוסד כאילו? חשבתי שהאיש גאה על שירותו במנגנוני הביט</w:t>
      </w:r>
      <w:r>
        <w:rPr>
          <w:rFonts w:hint="cs"/>
          <w:rtl/>
        </w:rPr>
        <w:t>חון ושהוא עושה - - -</w:t>
      </w:r>
    </w:p>
    <w:p w14:paraId="30086D5F" w14:textId="77777777" w:rsidR="00000000" w:rsidRDefault="00026F1C">
      <w:pPr>
        <w:pStyle w:val="a0"/>
        <w:ind w:firstLine="0"/>
        <w:rPr>
          <w:rFonts w:hint="cs"/>
          <w:rtl/>
        </w:rPr>
      </w:pPr>
    </w:p>
    <w:p w14:paraId="4E589E31" w14:textId="77777777" w:rsidR="00000000" w:rsidRDefault="00026F1C">
      <w:pPr>
        <w:pStyle w:val="af0"/>
        <w:rPr>
          <w:rtl/>
        </w:rPr>
      </w:pPr>
      <w:r>
        <w:rPr>
          <w:rFonts w:hint="eastAsia"/>
          <w:rtl/>
        </w:rPr>
        <w:t>מגלי</w:t>
      </w:r>
      <w:r>
        <w:rPr>
          <w:rtl/>
        </w:rPr>
        <w:t xml:space="preserve"> והבה (הליכוד):</w:t>
      </w:r>
    </w:p>
    <w:p w14:paraId="38B99EFC" w14:textId="77777777" w:rsidR="00000000" w:rsidRDefault="00026F1C">
      <w:pPr>
        <w:pStyle w:val="a0"/>
        <w:rPr>
          <w:rFonts w:hint="cs"/>
          <w:rtl/>
        </w:rPr>
      </w:pPr>
    </w:p>
    <w:p w14:paraId="4414F393" w14:textId="77777777" w:rsidR="00000000" w:rsidRDefault="00026F1C">
      <w:pPr>
        <w:pStyle w:val="a0"/>
        <w:rPr>
          <w:rFonts w:hint="cs"/>
          <w:rtl/>
        </w:rPr>
      </w:pPr>
      <w:r>
        <w:rPr>
          <w:rFonts w:hint="cs"/>
          <w:rtl/>
        </w:rPr>
        <w:t>לא שירתתי במוסד. אני קצין בצה"ל, אזרח גאה במדינה הזאת - - -</w:t>
      </w:r>
    </w:p>
    <w:p w14:paraId="72D139EC" w14:textId="77777777" w:rsidR="00000000" w:rsidRDefault="00026F1C">
      <w:pPr>
        <w:pStyle w:val="a0"/>
        <w:ind w:firstLine="0"/>
        <w:rPr>
          <w:rFonts w:hint="cs"/>
          <w:rtl/>
        </w:rPr>
      </w:pPr>
    </w:p>
    <w:p w14:paraId="5FA805AC" w14:textId="77777777" w:rsidR="00000000" w:rsidRDefault="00026F1C">
      <w:pPr>
        <w:pStyle w:val="-"/>
        <w:rPr>
          <w:rtl/>
        </w:rPr>
      </w:pPr>
      <w:bookmarkStart w:id="911" w:name="FS000000558T10_12_2003_20_57_09C"/>
      <w:bookmarkEnd w:id="911"/>
      <w:r>
        <w:rPr>
          <w:rFonts w:hint="eastAsia"/>
          <w:rtl/>
        </w:rPr>
        <w:t>עזמי</w:t>
      </w:r>
      <w:r>
        <w:rPr>
          <w:rtl/>
        </w:rPr>
        <w:t xml:space="preserve"> בשארה (בל"ד):</w:t>
      </w:r>
    </w:p>
    <w:p w14:paraId="4BEE89E6" w14:textId="77777777" w:rsidR="00000000" w:rsidRDefault="00026F1C">
      <w:pPr>
        <w:pStyle w:val="a0"/>
        <w:rPr>
          <w:rFonts w:hint="cs"/>
          <w:rtl/>
        </w:rPr>
      </w:pPr>
    </w:p>
    <w:p w14:paraId="192D2468" w14:textId="77777777" w:rsidR="00000000" w:rsidRDefault="00026F1C">
      <w:pPr>
        <w:pStyle w:val="a0"/>
        <w:rPr>
          <w:rFonts w:hint="cs"/>
          <w:rtl/>
        </w:rPr>
      </w:pPr>
      <w:r>
        <w:rPr>
          <w:rFonts w:hint="cs"/>
          <w:rtl/>
        </w:rPr>
        <w:t>בסדר. הוא עושה דברו של שרון והוא גאה בכך. זה שהוא עומד כאן ומאשים אנשים. אתה יודע מה, אדוני היושב-ראש, זה שיש כמה חברים ב"חזית העממי</w:t>
      </w:r>
      <w:r>
        <w:rPr>
          <w:rFonts w:hint="cs"/>
          <w:rtl/>
        </w:rPr>
        <w:t>ת" שאני יותר גאה בחברותם מאשר להיות בחברתו של מגלי והבה, מבחינת הקשר שלו לעמו, למורשתו, לאינטרס של עמו וללויאליות של עמו - זה שהוא מתחיל להכפיש, זה מפליא. חשבתי שיעמוד ויתפאר. אבל זה שאתה מכפיש, זה מפליא.</w:t>
      </w:r>
    </w:p>
    <w:p w14:paraId="73DA7A2D" w14:textId="77777777" w:rsidR="00000000" w:rsidRDefault="00026F1C">
      <w:pPr>
        <w:pStyle w:val="a0"/>
        <w:ind w:firstLine="0"/>
        <w:rPr>
          <w:rFonts w:hint="cs"/>
          <w:rtl/>
        </w:rPr>
      </w:pPr>
    </w:p>
    <w:p w14:paraId="1F8E0CBB" w14:textId="77777777" w:rsidR="00000000" w:rsidRDefault="00026F1C">
      <w:pPr>
        <w:pStyle w:val="af1"/>
        <w:rPr>
          <w:rtl/>
        </w:rPr>
      </w:pPr>
      <w:r>
        <w:rPr>
          <w:rFonts w:hint="eastAsia"/>
          <w:rtl/>
        </w:rPr>
        <w:t>היו</w:t>
      </w:r>
      <w:r>
        <w:rPr>
          <w:rtl/>
        </w:rPr>
        <w:t>"ר משה כחלון:</w:t>
      </w:r>
    </w:p>
    <w:p w14:paraId="278B297E" w14:textId="77777777" w:rsidR="00000000" w:rsidRDefault="00026F1C">
      <w:pPr>
        <w:pStyle w:val="a0"/>
        <w:rPr>
          <w:rFonts w:hint="cs"/>
          <w:rtl/>
        </w:rPr>
      </w:pPr>
    </w:p>
    <w:p w14:paraId="20C38C29" w14:textId="77777777" w:rsidR="00000000" w:rsidRDefault="00026F1C">
      <w:pPr>
        <w:pStyle w:val="a0"/>
        <w:rPr>
          <w:rFonts w:hint="cs"/>
          <w:rtl/>
        </w:rPr>
      </w:pPr>
      <w:r>
        <w:rPr>
          <w:rFonts w:hint="cs"/>
          <w:rtl/>
        </w:rPr>
        <w:t>תודה רבה.</w:t>
      </w:r>
    </w:p>
    <w:p w14:paraId="08E4BC04" w14:textId="77777777" w:rsidR="00000000" w:rsidRDefault="00026F1C">
      <w:pPr>
        <w:pStyle w:val="a0"/>
        <w:ind w:firstLine="0"/>
        <w:rPr>
          <w:rFonts w:hint="cs"/>
          <w:rtl/>
        </w:rPr>
      </w:pPr>
    </w:p>
    <w:p w14:paraId="4A0DA4FE" w14:textId="77777777" w:rsidR="00000000" w:rsidRDefault="00026F1C">
      <w:pPr>
        <w:pStyle w:val="af0"/>
        <w:rPr>
          <w:rtl/>
        </w:rPr>
      </w:pPr>
      <w:r>
        <w:rPr>
          <w:rFonts w:hint="eastAsia"/>
          <w:rtl/>
        </w:rPr>
        <w:t>מגלי</w:t>
      </w:r>
      <w:r>
        <w:rPr>
          <w:rtl/>
        </w:rPr>
        <w:t xml:space="preserve"> והבה (הליכוד):</w:t>
      </w:r>
    </w:p>
    <w:p w14:paraId="087F7F51" w14:textId="77777777" w:rsidR="00000000" w:rsidRDefault="00026F1C">
      <w:pPr>
        <w:pStyle w:val="a0"/>
        <w:rPr>
          <w:rFonts w:hint="cs"/>
          <w:rtl/>
        </w:rPr>
      </w:pPr>
    </w:p>
    <w:p w14:paraId="1E43EE24" w14:textId="77777777" w:rsidR="00000000" w:rsidRDefault="00026F1C">
      <w:pPr>
        <w:pStyle w:val="a0"/>
        <w:rPr>
          <w:rFonts w:hint="cs"/>
          <w:rtl/>
        </w:rPr>
      </w:pPr>
      <w:r>
        <w:rPr>
          <w:rFonts w:hint="cs"/>
          <w:rtl/>
        </w:rPr>
        <w:t>לך לבשאר אסד, שייתן לך הנחיות.</w:t>
      </w:r>
    </w:p>
    <w:p w14:paraId="2F1398E5" w14:textId="77777777" w:rsidR="00000000" w:rsidRDefault="00026F1C">
      <w:pPr>
        <w:pStyle w:val="a0"/>
        <w:ind w:firstLine="0"/>
        <w:rPr>
          <w:rFonts w:hint="cs"/>
          <w:rtl/>
        </w:rPr>
      </w:pPr>
    </w:p>
    <w:p w14:paraId="1DDD5D6A" w14:textId="77777777" w:rsidR="00000000" w:rsidRDefault="00026F1C">
      <w:pPr>
        <w:pStyle w:val="-"/>
        <w:rPr>
          <w:rtl/>
        </w:rPr>
      </w:pPr>
      <w:bookmarkStart w:id="912" w:name="FS000000558T10_12_2003_20_59_17C"/>
      <w:bookmarkEnd w:id="912"/>
      <w:r>
        <w:rPr>
          <w:rFonts w:hint="eastAsia"/>
          <w:rtl/>
        </w:rPr>
        <w:t>עזמי</w:t>
      </w:r>
      <w:r>
        <w:rPr>
          <w:rtl/>
        </w:rPr>
        <w:t xml:space="preserve"> בשארה (בל"ד):</w:t>
      </w:r>
    </w:p>
    <w:p w14:paraId="50556547" w14:textId="77777777" w:rsidR="00000000" w:rsidRDefault="00026F1C">
      <w:pPr>
        <w:pStyle w:val="a0"/>
        <w:rPr>
          <w:rFonts w:hint="cs"/>
          <w:rtl/>
        </w:rPr>
      </w:pPr>
    </w:p>
    <w:p w14:paraId="771B305A" w14:textId="77777777" w:rsidR="00000000" w:rsidRDefault="00026F1C">
      <w:pPr>
        <w:pStyle w:val="a0"/>
        <w:rPr>
          <w:rFonts w:hint="cs"/>
          <w:rtl/>
        </w:rPr>
      </w:pPr>
      <w:r>
        <w:rPr>
          <w:rFonts w:hint="cs"/>
          <w:rtl/>
        </w:rPr>
        <w:t>אם אתה אומר שלא שירתת שם, אז לא שירתת שם.</w:t>
      </w:r>
    </w:p>
    <w:p w14:paraId="691AEB8C" w14:textId="77777777" w:rsidR="00000000" w:rsidRDefault="00026F1C">
      <w:pPr>
        <w:pStyle w:val="a0"/>
        <w:ind w:firstLine="0"/>
        <w:rPr>
          <w:rFonts w:hint="cs"/>
          <w:rtl/>
        </w:rPr>
      </w:pPr>
    </w:p>
    <w:p w14:paraId="48CB47A1" w14:textId="77777777" w:rsidR="00000000" w:rsidRDefault="00026F1C">
      <w:pPr>
        <w:pStyle w:val="af0"/>
        <w:rPr>
          <w:rtl/>
        </w:rPr>
      </w:pPr>
      <w:r>
        <w:rPr>
          <w:rFonts w:hint="eastAsia"/>
          <w:rtl/>
        </w:rPr>
        <w:t>מגלי</w:t>
      </w:r>
      <w:r>
        <w:rPr>
          <w:rtl/>
        </w:rPr>
        <w:t xml:space="preserve"> והבה (הליכוד):</w:t>
      </w:r>
    </w:p>
    <w:p w14:paraId="3987C94D" w14:textId="77777777" w:rsidR="00000000" w:rsidRDefault="00026F1C">
      <w:pPr>
        <w:pStyle w:val="a0"/>
        <w:rPr>
          <w:rFonts w:hint="cs"/>
          <w:rtl/>
        </w:rPr>
      </w:pPr>
    </w:p>
    <w:p w14:paraId="29425256" w14:textId="77777777" w:rsidR="00000000" w:rsidRDefault="00026F1C">
      <w:pPr>
        <w:pStyle w:val="a0"/>
        <w:rPr>
          <w:rFonts w:hint="cs"/>
          <w:rtl/>
        </w:rPr>
      </w:pPr>
      <w:r>
        <w:rPr>
          <w:rFonts w:hint="cs"/>
          <w:rtl/>
        </w:rPr>
        <w:t>אתה תרמת לשלום יותר ממני?</w:t>
      </w:r>
    </w:p>
    <w:p w14:paraId="705D6C08" w14:textId="77777777" w:rsidR="00000000" w:rsidRDefault="00026F1C">
      <w:pPr>
        <w:pStyle w:val="a0"/>
        <w:ind w:firstLine="0"/>
        <w:rPr>
          <w:rFonts w:hint="cs"/>
          <w:rtl/>
        </w:rPr>
      </w:pPr>
    </w:p>
    <w:p w14:paraId="4B0650FD" w14:textId="77777777" w:rsidR="00000000" w:rsidRDefault="00026F1C">
      <w:pPr>
        <w:pStyle w:val="af0"/>
        <w:rPr>
          <w:rtl/>
        </w:rPr>
      </w:pPr>
      <w:r>
        <w:rPr>
          <w:rFonts w:hint="eastAsia"/>
          <w:rtl/>
        </w:rPr>
        <w:t>עזמי</w:t>
      </w:r>
      <w:r>
        <w:rPr>
          <w:rtl/>
        </w:rPr>
        <w:t xml:space="preserve"> בשארה (בל"ד):</w:t>
      </w:r>
    </w:p>
    <w:p w14:paraId="4C5DCAE8" w14:textId="77777777" w:rsidR="00000000" w:rsidRDefault="00026F1C">
      <w:pPr>
        <w:pStyle w:val="a0"/>
        <w:rPr>
          <w:rFonts w:hint="cs"/>
          <w:rtl/>
        </w:rPr>
      </w:pPr>
    </w:p>
    <w:p w14:paraId="453E0DAF" w14:textId="77777777" w:rsidR="00000000" w:rsidRDefault="00026F1C">
      <w:pPr>
        <w:pStyle w:val="a0"/>
        <w:rPr>
          <w:rFonts w:hint="cs"/>
          <w:rtl/>
        </w:rPr>
      </w:pPr>
      <w:r>
        <w:rPr>
          <w:rFonts w:hint="cs"/>
          <w:rtl/>
        </w:rPr>
        <w:t>- - -</w:t>
      </w:r>
    </w:p>
    <w:p w14:paraId="789FBF86" w14:textId="77777777" w:rsidR="00000000" w:rsidRDefault="00026F1C">
      <w:pPr>
        <w:pStyle w:val="a0"/>
        <w:ind w:firstLine="0"/>
        <w:rPr>
          <w:rFonts w:hint="cs"/>
          <w:rtl/>
        </w:rPr>
      </w:pPr>
    </w:p>
    <w:p w14:paraId="2383666D" w14:textId="77777777" w:rsidR="00000000" w:rsidRDefault="00026F1C">
      <w:pPr>
        <w:pStyle w:val="af1"/>
        <w:rPr>
          <w:rtl/>
        </w:rPr>
      </w:pPr>
      <w:r>
        <w:rPr>
          <w:rFonts w:hint="eastAsia"/>
          <w:rtl/>
        </w:rPr>
        <w:t>היו</w:t>
      </w:r>
      <w:r>
        <w:rPr>
          <w:rtl/>
        </w:rPr>
        <w:t>"ר משה כחלון:</w:t>
      </w:r>
    </w:p>
    <w:p w14:paraId="02FD290F" w14:textId="77777777" w:rsidR="00000000" w:rsidRDefault="00026F1C">
      <w:pPr>
        <w:pStyle w:val="a0"/>
        <w:rPr>
          <w:rFonts w:hint="cs"/>
          <w:rtl/>
        </w:rPr>
      </w:pPr>
    </w:p>
    <w:p w14:paraId="451CE689" w14:textId="77777777" w:rsidR="00000000" w:rsidRDefault="00026F1C">
      <w:pPr>
        <w:pStyle w:val="a0"/>
        <w:rPr>
          <w:rFonts w:hint="cs"/>
          <w:rtl/>
        </w:rPr>
      </w:pPr>
      <w:r>
        <w:rPr>
          <w:rFonts w:hint="cs"/>
          <w:rtl/>
        </w:rPr>
        <w:t>תודה רבה. חבר הכנסת מגלי והבה, חבר הכנסת עזמי בשארה, בבקשה. הסתיים ה</w:t>
      </w:r>
      <w:r>
        <w:rPr>
          <w:rFonts w:hint="cs"/>
          <w:rtl/>
        </w:rPr>
        <w:t>וויכוח, תודה רבה. חבר הכנסת רוני בר-און, ולאחר מכן אנחנו עוברים להצבעה.</w:t>
      </w:r>
    </w:p>
    <w:p w14:paraId="00C4F78F" w14:textId="77777777" w:rsidR="00000000" w:rsidRDefault="00026F1C">
      <w:pPr>
        <w:pStyle w:val="a0"/>
        <w:ind w:firstLine="0"/>
        <w:rPr>
          <w:rFonts w:hint="cs"/>
          <w:rtl/>
        </w:rPr>
      </w:pPr>
    </w:p>
    <w:p w14:paraId="1F59CEA4" w14:textId="77777777" w:rsidR="00000000" w:rsidRDefault="00026F1C">
      <w:pPr>
        <w:pStyle w:val="a"/>
        <w:rPr>
          <w:rtl/>
        </w:rPr>
      </w:pPr>
      <w:bookmarkStart w:id="913" w:name="FS000001038T10_12_2003_20_47_43"/>
      <w:bookmarkStart w:id="914" w:name="_Toc70328489"/>
      <w:bookmarkEnd w:id="913"/>
      <w:r>
        <w:rPr>
          <w:rFonts w:hint="eastAsia"/>
          <w:rtl/>
        </w:rPr>
        <w:t>רוני</w:t>
      </w:r>
      <w:r>
        <w:rPr>
          <w:rtl/>
        </w:rPr>
        <w:t xml:space="preserve"> בר-און (הליכוד):</w:t>
      </w:r>
      <w:bookmarkEnd w:id="914"/>
    </w:p>
    <w:p w14:paraId="53592B11" w14:textId="77777777" w:rsidR="00000000" w:rsidRDefault="00026F1C">
      <w:pPr>
        <w:pStyle w:val="a0"/>
        <w:rPr>
          <w:rFonts w:hint="cs"/>
          <w:rtl/>
        </w:rPr>
      </w:pPr>
    </w:p>
    <w:p w14:paraId="1ED60714" w14:textId="77777777" w:rsidR="00000000" w:rsidRDefault="00026F1C">
      <w:pPr>
        <w:pStyle w:val="a0"/>
        <w:rPr>
          <w:rFonts w:hint="cs"/>
          <w:rtl/>
        </w:rPr>
      </w:pPr>
      <w:r>
        <w:rPr>
          <w:rFonts w:hint="cs"/>
          <w:rtl/>
        </w:rPr>
        <w:t xml:space="preserve">יש נושא על סדר-היום: כישלון שיחות ה"הודנה" בקהיר - בין הארגונים הפלסטיניים, בין המרצחים, לאבות המרצחים, לבני המרצחים, בקיצור, קונגרס של רוצחים שרוצה לדבר שלום. </w:t>
      </w:r>
      <w:r>
        <w:rPr>
          <w:rFonts w:hint="cs"/>
          <w:rtl/>
        </w:rPr>
        <w:t>עולים חברי כנסת - במדינת ישראל, בפרלמנט - ובאמצעות הדמיון האוריינטלי המפותח - סיפורי אלף לילה ולילה - עושים אותנו אשמים - - -</w:t>
      </w:r>
    </w:p>
    <w:p w14:paraId="13DA489C" w14:textId="77777777" w:rsidR="00000000" w:rsidRDefault="00026F1C">
      <w:pPr>
        <w:pStyle w:val="af0"/>
        <w:rPr>
          <w:rtl/>
        </w:rPr>
      </w:pPr>
      <w:r>
        <w:rPr>
          <w:rtl/>
        </w:rPr>
        <w:br/>
        <w:t>עזמי בשארה (בל"ד):</w:t>
      </w:r>
    </w:p>
    <w:p w14:paraId="382040F2" w14:textId="77777777" w:rsidR="00000000" w:rsidRDefault="00026F1C">
      <w:pPr>
        <w:pStyle w:val="a0"/>
        <w:rPr>
          <w:rtl/>
        </w:rPr>
      </w:pPr>
    </w:p>
    <w:p w14:paraId="48684733" w14:textId="77777777" w:rsidR="00000000" w:rsidRDefault="00026F1C">
      <w:pPr>
        <w:pStyle w:val="a0"/>
        <w:rPr>
          <w:rFonts w:hint="cs"/>
          <w:rtl/>
        </w:rPr>
      </w:pPr>
      <w:r>
        <w:rPr>
          <w:rFonts w:hint="cs"/>
          <w:rtl/>
        </w:rPr>
        <w:t>אתם מסכימים להפסקת אש? - - -</w:t>
      </w:r>
    </w:p>
    <w:p w14:paraId="63804DB6" w14:textId="77777777" w:rsidR="00000000" w:rsidRDefault="00026F1C">
      <w:pPr>
        <w:pStyle w:val="af0"/>
        <w:rPr>
          <w:rtl/>
        </w:rPr>
      </w:pPr>
      <w:r>
        <w:rPr>
          <w:rtl/>
        </w:rPr>
        <w:br/>
        <w:t>עסאם מח'ול (חד"ש-תע"ל):</w:t>
      </w:r>
    </w:p>
    <w:p w14:paraId="4C322552" w14:textId="77777777" w:rsidR="00000000" w:rsidRDefault="00026F1C">
      <w:pPr>
        <w:pStyle w:val="a0"/>
        <w:rPr>
          <w:rtl/>
        </w:rPr>
      </w:pPr>
    </w:p>
    <w:p w14:paraId="3ACE8B56" w14:textId="77777777" w:rsidR="00000000" w:rsidRDefault="00026F1C">
      <w:pPr>
        <w:pStyle w:val="a0"/>
        <w:rPr>
          <w:rFonts w:hint="cs"/>
          <w:rtl/>
        </w:rPr>
      </w:pPr>
      <w:r>
        <w:rPr>
          <w:rFonts w:hint="cs"/>
          <w:rtl/>
        </w:rPr>
        <w:t>- - -</w:t>
      </w:r>
    </w:p>
    <w:p w14:paraId="20C44633" w14:textId="77777777" w:rsidR="00000000" w:rsidRDefault="00026F1C">
      <w:pPr>
        <w:pStyle w:val="-"/>
        <w:rPr>
          <w:rtl/>
        </w:rPr>
      </w:pPr>
      <w:r>
        <w:rPr>
          <w:rtl/>
        </w:rPr>
        <w:br/>
      </w:r>
      <w:bookmarkStart w:id="915" w:name="FS000001038T10_12_2003_20_50_41C"/>
      <w:bookmarkEnd w:id="915"/>
      <w:r>
        <w:rPr>
          <w:rtl/>
        </w:rPr>
        <w:t>רוני בר-און (הליכוד):</w:t>
      </w:r>
    </w:p>
    <w:p w14:paraId="24C5D1D8" w14:textId="77777777" w:rsidR="00000000" w:rsidRDefault="00026F1C">
      <w:pPr>
        <w:pStyle w:val="a0"/>
        <w:rPr>
          <w:rtl/>
        </w:rPr>
      </w:pPr>
    </w:p>
    <w:p w14:paraId="5410119A" w14:textId="77777777" w:rsidR="00000000" w:rsidRDefault="00026F1C">
      <w:pPr>
        <w:pStyle w:val="a0"/>
        <w:rPr>
          <w:rFonts w:hint="cs"/>
          <w:rtl/>
        </w:rPr>
      </w:pPr>
      <w:r>
        <w:rPr>
          <w:rFonts w:hint="cs"/>
          <w:rtl/>
        </w:rPr>
        <w:t>- - - החברים שלכם.</w:t>
      </w:r>
    </w:p>
    <w:p w14:paraId="07801B63" w14:textId="77777777" w:rsidR="00000000" w:rsidRDefault="00026F1C">
      <w:pPr>
        <w:pStyle w:val="af0"/>
        <w:rPr>
          <w:rtl/>
        </w:rPr>
      </w:pPr>
      <w:r>
        <w:rPr>
          <w:rtl/>
        </w:rPr>
        <w:br/>
        <w:t>קריא</w:t>
      </w:r>
      <w:r>
        <w:rPr>
          <w:rtl/>
        </w:rPr>
        <w:t>ות:</w:t>
      </w:r>
    </w:p>
    <w:p w14:paraId="58A761A8" w14:textId="77777777" w:rsidR="00000000" w:rsidRDefault="00026F1C">
      <w:pPr>
        <w:pStyle w:val="a0"/>
        <w:rPr>
          <w:rtl/>
        </w:rPr>
      </w:pPr>
    </w:p>
    <w:p w14:paraId="285A48D1" w14:textId="77777777" w:rsidR="00000000" w:rsidRDefault="00026F1C">
      <w:pPr>
        <w:pStyle w:val="a0"/>
        <w:rPr>
          <w:rFonts w:hint="cs"/>
          <w:rtl/>
        </w:rPr>
      </w:pPr>
      <w:r>
        <w:rPr>
          <w:rFonts w:hint="cs"/>
          <w:rtl/>
        </w:rPr>
        <w:t>- - -</w:t>
      </w:r>
    </w:p>
    <w:p w14:paraId="2AA84B26" w14:textId="77777777" w:rsidR="00000000" w:rsidRDefault="00026F1C">
      <w:pPr>
        <w:pStyle w:val="af0"/>
        <w:rPr>
          <w:rtl/>
        </w:rPr>
      </w:pPr>
      <w:r>
        <w:rPr>
          <w:rtl/>
        </w:rPr>
        <w:br/>
      </w:r>
      <w:bookmarkStart w:id="916" w:name="FS000001038T10_12_2003_20_51_26C"/>
      <w:bookmarkEnd w:id="916"/>
      <w:r>
        <w:rPr>
          <w:rtl/>
        </w:rPr>
        <w:t>רוני בר-און (הליכוד):</w:t>
      </w:r>
    </w:p>
    <w:p w14:paraId="1557C6C0" w14:textId="77777777" w:rsidR="00000000" w:rsidRDefault="00026F1C">
      <w:pPr>
        <w:pStyle w:val="a0"/>
        <w:rPr>
          <w:rtl/>
        </w:rPr>
      </w:pPr>
    </w:p>
    <w:p w14:paraId="63707456" w14:textId="77777777" w:rsidR="00000000" w:rsidRDefault="00026F1C">
      <w:pPr>
        <w:pStyle w:val="a0"/>
        <w:rPr>
          <w:rFonts w:hint="cs"/>
          <w:rtl/>
        </w:rPr>
      </w:pPr>
      <w:r>
        <w:rPr>
          <w:rFonts w:hint="cs"/>
          <w:rtl/>
        </w:rPr>
        <w:t>תעצור את השעון.</w:t>
      </w:r>
    </w:p>
    <w:p w14:paraId="6C2BF71C" w14:textId="77777777" w:rsidR="00000000" w:rsidRDefault="00026F1C">
      <w:pPr>
        <w:pStyle w:val="af1"/>
        <w:rPr>
          <w:rtl/>
        </w:rPr>
      </w:pPr>
      <w:r>
        <w:rPr>
          <w:rtl/>
        </w:rPr>
        <w:br/>
        <w:t>היו"ר משה כחלון:</w:t>
      </w:r>
    </w:p>
    <w:p w14:paraId="6DB3CE47" w14:textId="77777777" w:rsidR="00000000" w:rsidRDefault="00026F1C">
      <w:pPr>
        <w:pStyle w:val="a0"/>
        <w:rPr>
          <w:rtl/>
        </w:rPr>
      </w:pPr>
    </w:p>
    <w:p w14:paraId="25FD6338" w14:textId="77777777" w:rsidR="00000000" w:rsidRDefault="00026F1C">
      <w:pPr>
        <w:pStyle w:val="a0"/>
        <w:rPr>
          <w:rFonts w:hint="cs"/>
          <w:rtl/>
        </w:rPr>
      </w:pPr>
      <w:r>
        <w:rPr>
          <w:rFonts w:hint="cs"/>
          <w:rtl/>
        </w:rPr>
        <w:t>אני אעצור את השעון. חבר הכנסת בשארה, יש עוד איזו קריאת ביניים?</w:t>
      </w:r>
    </w:p>
    <w:p w14:paraId="04D424B4" w14:textId="77777777" w:rsidR="00000000" w:rsidRDefault="00026F1C">
      <w:pPr>
        <w:pStyle w:val="af0"/>
        <w:rPr>
          <w:rtl/>
        </w:rPr>
      </w:pPr>
      <w:r>
        <w:rPr>
          <w:rtl/>
        </w:rPr>
        <w:br/>
        <w:t>דניאל בנלולו (הליכוד):</w:t>
      </w:r>
    </w:p>
    <w:p w14:paraId="5990BA32" w14:textId="77777777" w:rsidR="00000000" w:rsidRDefault="00026F1C">
      <w:pPr>
        <w:pStyle w:val="a0"/>
        <w:rPr>
          <w:rtl/>
        </w:rPr>
      </w:pPr>
    </w:p>
    <w:p w14:paraId="204401D5" w14:textId="77777777" w:rsidR="00000000" w:rsidRDefault="00026F1C">
      <w:pPr>
        <w:pStyle w:val="a0"/>
        <w:rPr>
          <w:rFonts w:hint="cs"/>
          <w:rtl/>
        </w:rPr>
      </w:pPr>
      <w:r>
        <w:rPr>
          <w:rFonts w:hint="cs"/>
          <w:rtl/>
        </w:rPr>
        <w:t>אתה מסכים להפסקת אש? - - -</w:t>
      </w:r>
    </w:p>
    <w:p w14:paraId="6C0710E8" w14:textId="77777777" w:rsidR="00000000" w:rsidRDefault="00026F1C">
      <w:pPr>
        <w:pStyle w:val="af1"/>
        <w:rPr>
          <w:rtl/>
        </w:rPr>
      </w:pPr>
      <w:r>
        <w:rPr>
          <w:rtl/>
        </w:rPr>
        <w:br/>
        <w:t>היו"ר משה כחלון:</w:t>
      </w:r>
    </w:p>
    <w:p w14:paraId="66208DE3" w14:textId="77777777" w:rsidR="00000000" w:rsidRDefault="00026F1C">
      <w:pPr>
        <w:pStyle w:val="a0"/>
        <w:rPr>
          <w:rtl/>
        </w:rPr>
      </w:pPr>
    </w:p>
    <w:p w14:paraId="09F0362E" w14:textId="77777777" w:rsidR="00000000" w:rsidRDefault="00026F1C">
      <w:pPr>
        <w:pStyle w:val="a0"/>
        <w:rPr>
          <w:rFonts w:hint="cs"/>
          <w:rtl/>
        </w:rPr>
      </w:pPr>
      <w:r>
        <w:rPr>
          <w:rFonts w:hint="cs"/>
          <w:rtl/>
        </w:rPr>
        <w:t xml:space="preserve">חבר הכנסת בנלולו. </w:t>
      </w:r>
    </w:p>
    <w:p w14:paraId="5F5B27B9" w14:textId="77777777" w:rsidR="00000000" w:rsidRDefault="00026F1C">
      <w:pPr>
        <w:pStyle w:val="af0"/>
        <w:rPr>
          <w:rtl/>
        </w:rPr>
      </w:pPr>
      <w:r>
        <w:rPr>
          <w:rtl/>
        </w:rPr>
        <w:br/>
        <w:t>קריאות:</w:t>
      </w:r>
    </w:p>
    <w:p w14:paraId="470FDA12" w14:textId="77777777" w:rsidR="00000000" w:rsidRDefault="00026F1C">
      <w:pPr>
        <w:pStyle w:val="a0"/>
        <w:rPr>
          <w:rtl/>
        </w:rPr>
      </w:pPr>
    </w:p>
    <w:p w14:paraId="462DB3AA" w14:textId="77777777" w:rsidR="00000000" w:rsidRDefault="00026F1C">
      <w:pPr>
        <w:pStyle w:val="a0"/>
        <w:rPr>
          <w:rFonts w:hint="cs"/>
          <w:rtl/>
        </w:rPr>
      </w:pPr>
      <w:r>
        <w:rPr>
          <w:rFonts w:hint="cs"/>
          <w:rtl/>
        </w:rPr>
        <w:t>- - -</w:t>
      </w:r>
    </w:p>
    <w:p w14:paraId="62525367" w14:textId="77777777" w:rsidR="00000000" w:rsidRDefault="00026F1C">
      <w:pPr>
        <w:pStyle w:val="af0"/>
        <w:rPr>
          <w:rtl/>
        </w:rPr>
      </w:pPr>
      <w:r>
        <w:rPr>
          <w:rtl/>
        </w:rPr>
        <w:br/>
        <w:t>עזמי בשארה (בל"ד</w:t>
      </w:r>
      <w:r>
        <w:rPr>
          <w:rtl/>
        </w:rPr>
        <w:t>):</w:t>
      </w:r>
    </w:p>
    <w:p w14:paraId="0B567DAC" w14:textId="77777777" w:rsidR="00000000" w:rsidRDefault="00026F1C">
      <w:pPr>
        <w:pStyle w:val="a0"/>
        <w:rPr>
          <w:rtl/>
        </w:rPr>
      </w:pPr>
    </w:p>
    <w:p w14:paraId="101FEE81" w14:textId="77777777" w:rsidR="00000000" w:rsidRDefault="00026F1C">
      <w:pPr>
        <w:pStyle w:val="a0"/>
        <w:rPr>
          <w:rFonts w:hint="cs"/>
          <w:rtl/>
        </w:rPr>
      </w:pPr>
      <w:r>
        <w:rPr>
          <w:rFonts w:hint="cs"/>
          <w:rtl/>
        </w:rPr>
        <w:t>- - -</w:t>
      </w:r>
    </w:p>
    <w:p w14:paraId="340D7520" w14:textId="77777777" w:rsidR="00000000" w:rsidRDefault="00026F1C">
      <w:pPr>
        <w:pStyle w:val="af0"/>
        <w:rPr>
          <w:rtl/>
        </w:rPr>
      </w:pPr>
      <w:r>
        <w:rPr>
          <w:rtl/>
        </w:rPr>
        <w:br/>
        <w:t>עבד-אלמאלכ דהאמשה (רע"ם):</w:t>
      </w:r>
    </w:p>
    <w:p w14:paraId="03531130" w14:textId="77777777" w:rsidR="00000000" w:rsidRDefault="00026F1C">
      <w:pPr>
        <w:pStyle w:val="a0"/>
        <w:rPr>
          <w:rtl/>
        </w:rPr>
      </w:pPr>
    </w:p>
    <w:p w14:paraId="24C719A2" w14:textId="77777777" w:rsidR="00000000" w:rsidRDefault="00026F1C">
      <w:pPr>
        <w:pStyle w:val="a0"/>
        <w:rPr>
          <w:rFonts w:hint="cs"/>
          <w:rtl/>
        </w:rPr>
      </w:pPr>
      <w:r>
        <w:rPr>
          <w:rFonts w:hint="cs"/>
          <w:rtl/>
        </w:rPr>
        <w:t>- - -</w:t>
      </w:r>
    </w:p>
    <w:p w14:paraId="052F225E" w14:textId="77777777" w:rsidR="00000000" w:rsidRDefault="00026F1C">
      <w:pPr>
        <w:pStyle w:val="af0"/>
        <w:rPr>
          <w:rtl/>
        </w:rPr>
      </w:pPr>
      <w:r>
        <w:rPr>
          <w:rtl/>
        </w:rPr>
        <w:br/>
        <w:t>עסאם מח'ול (חד"ש-תע"ל):</w:t>
      </w:r>
    </w:p>
    <w:p w14:paraId="7C461157" w14:textId="77777777" w:rsidR="00000000" w:rsidRDefault="00026F1C">
      <w:pPr>
        <w:pStyle w:val="a0"/>
        <w:rPr>
          <w:rtl/>
        </w:rPr>
      </w:pPr>
    </w:p>
    <w:p w14:paraId="2714225B" w14:textId="77777777" w:rsidR="00000000" w:rsidRDefault="00026F1C">
      <w:pPr>
        <w:pStyle w:val="a0"/>
        <w:rPr>
          <w:rFonts w:hint="cs"/>
          <w:rtl/>
        </w:rPr>
      </w:pPr>
      <w:r>
        <w:rPr>
          <w:rFonts w:hint="cs"/>
          <w:rtl/>
        </w:rPr>
        <w:t>- - -</w:t>
      </w:r>
    </w:p>
    <w:p w14:paraId="4A76B854" w14:textId="77777777" w:rsidR="00000000" w:rsidRDefault="00026F1C">
      <w:pPr>
        <w:pStyle w:val="af1"/>
        <w:rPr>
          <w:rtl/>
        </w:rPr>
      </w:pPr>
      <w:r>
        <w:rPr>
          <w:rtl/>
        </w:rPr>
        <w:br/>
        <w:t>היו"ר משה כחלון:</w:t>
      </w:r>
    </w:p>
    <w:p w14:paraId="478A3BFE" w14:textId="77777777" w:rsidR="00000000" w:rsidRDefault="00026F1C">
      <w:pPr>
        <w:pStyle w:val="a0"/>
        <w:rPr>
          <w:rtl/>
        </w:rPr>
      </w:pPr>
    </w:p>
    <w:p w14:paraId="1D2C5212" w14:textId="77777777" w:rsidR="00000000" w:rsidRDefault="00026F1C">
      <w:pPr>
        <w:pStyle w:val="a0"/>
        <w:rPr>
          <w:rFonts w:hint="cs"/>
          <w:rtl/>
        </w:rPr>
      </w:pPr>
      <w:r>
        <w:rPr>
          <w:rFonts w:hint="cs"/>
          <w:rtl/>
        </w:rPr>
        <w:t xml:space="preserve">זהו, הסתיימו קריאות הביניים. חבר הכנסת בנלולו, הסתיימו קריאות הביניים. חברי הכנסת מצד ימין - מהצד הימני שלי - הסתיימו קריאות הביניים. אני מבקש להמשיך, חבר הכנסת </w:t>
      </w:r>
      <w:r>
        <w:rPr>
          <w:rFonts w:hint="cs"/>
          <w:rtl/>
        </w:rPr>
        <w:t xml:space="preserve">בר-און. </w:t>
      </w:r>
    </w:p>
    <w:p w14:paraId="48554B5D" w14:textId="77777777" w:rsidR="00000000" w:rsidRDefault="00026F1C">
      <w:pPr>
        <w:pStyle w:val="-"/>
        <w:rPr>
          <w:rtl/>
        </w:rPr>
      </w:pPr>
      <w:r>
        <w:rPr>
          <w:rtl/>
        </w:rPr>
        <w:br/>
      </w:r>
      <w:bookmarkStart w:id="917" w:name="FS000001038T10_12_2003_20_53_58C"/>
      <w:bookmarkEnd w:id="917"/>
      <w:r>
        <w:rPr>
          <w:rtl/>
        </w:rPr>
        <w:t>רוני בר-און (הליכוד):</w:t>
      </w:r>
    </w:p>
    <w:p w14:paraId="0B390BED" w14:textId="77777777" w:rsidR="00000000" w:rsidRDefault="00026F1C">
      <w:pPr>
        <w:pStyle w:val="a0"/>
        <w:rPr>
          <w:rtl/>
        </w:rPr>
      </w:pPr>
    </w:p>
    <w:p w14:paraId="268B2E1C" w14:textId="77777777" w:rsidR="00000000" w:rsidRDefault="00026F1C">
      <w:pPr>
        <w:pStyle w:val="a0"/>
        <w:rPr>
          <w:rFonts w:hint="cs"/>
          <w:rtl/>
        </w:rPr>
      </w:pPr>
      <w:r>
        <w:rPr>
          <w:rFonts w:hint="cs"/>
          <w:rtl/>
        </w:rPr>
        <w:t>החברים שלכם, השותפים שלכם, השולחים שלכם - יושבים שם - - -</w:t>
      </w:r>
    </w:p>
    <w:p w14:paraId="4474A5B0" w14:textId="77777777" w:rsidR="00000000" w:rsidRDefault="00026F1C">
      <w:pPr>
        <w:pStyle w:val="af0"/>
        <w:rPr>
          <w:rtl/>
        </w:rPr>
      </w:pPr>
      <w:r>
        <w:rPr>
          <w:rtl/>
        </w:rPr>
        <w:br/>
        <w:t>עבד-אלמאלכ דהאמשה (רע"ם):</w:t>
      </w:r>
    </w:p>
    <w:p w14:paraId="4A052FA6" w14:textId="77777777" w:rsidR="00000000" w:rsidRDefault="00026F1C">
      <w:pPr>
        <w:pStyle w:val="a0"/>
        <w:rPr>
          <w:rtl/>
        </w:rPr>
      </w:pPr>
    </w:p>
    <w:p w14:paraId="4401BD8F" w14:textId="77777777" w:rsidR="00000000" w:rsidRDefault="00026F1C">
      <w:pPr>
        <w:pStyle w:val="a0"/>
        <w:rPr>
          <w:rFonts w:hint="cs"/>
          <w:rtl/>
        </w:rPr>
      </w:pPr>
      <w:r>
        <w:rPr>
          <w:rFonts w:hint="cs"/>
          <w:rtl/>
        </w:rPr>
        <w:t>- - -</w:t>
      </w:r>
    </w:p>
    <w:p w14:paraId="11D1F104" w14:textId="77777777" w:rsidR="00000000" w:rsidRDefault="00026F1C">
      <w:pPr>
        <w:pStyle w:val="af0"/>
        <w:rPr>
          <w:rtl/>
        </w:rPr>
      </w:pPr>
      <w:r>
        <w:rPr>
          <w:rtl/>
        </w:rPr>
        <w:br/>
        <w:t>עזמי בשארה (בל"ד):</w:t>
      </w:r>
    </w:p>
    <w:p w14:paraId="3E17E6AB" w14:textId="77777777" w:rsidR="00000000" w:rsidRDefault="00026F1C">
      <w:pPr>
        <w:pStyle w:val="a0"/>
        <w:rPr>
          <w:rtl/>
        </w:rPr>
      </w:pPr>
    </w:p>
    <w:p w14:paraId="35F8FB26" w14:textId="77777777" w:rsidR="00000000" w:rsidRDefault="00026F1C">
      <w:pPr>
        <w:pStyle w:val="a0"/>
        <w:rPr>
          <w:rFonts w:hint="cs"/>
          <w:rtl/>
        </w:rPr>
      </w:pPr>
      <w:r>
        <w:rPr>
          <w:rFonts w:hint="cs"/>
          <w:rtl/>
        </w:rPr>
        <w:t>- - -</w:t>
      </w:r>
    </w:p>
    <w:p w14:paraId="2BC7B028" w14:textId="77777777" w:rsidR="00000000" w:rsidRDefault="00026F1C">
      <w:pPr>
        <w:pStyle w:val="af1"/>
        <w:rPr>
          <w:rtl/>
        </w:rPr>
      </w:pPr>
      <w:r>
        <w:rPr>
          <w:rtl/>
        </w:rPr>
        <w:br/>
        <w:t>היו"ר משה כחלון:</w:t>
      </w:r>
    </w:p>
    <w:p w14:paraId="26BDAFB9" w14:textId="77777777" w:rsidR="00000000" w:rsidRDefault="00026F1C">
      <w:pPr>
        <w:pStyle w:val="a0"/>
        <w:rPr>
          <w:rtl/>
        </w:rPr>
      </w:pPr>
    </w:p>
    <w:p w14:paraId="560B00BB" w14:textId="77777777" w:rsidR="00000000" w:rsidRDefault="00026F1C">
      <w:pPr>
        <w:pStyle w:val="a0"/>
        <w:rPr>
          <w:rFonts w:hint="cs"/>
          <w:rtl/>
        </w:rPr>
      </w:pPr>
      <w:r>
        <w:rPr>
          <w:rFonts w:hint="cs"/>
          <w:rtl/>
        </w:rPr>
        <w:t>חבר הכנסת דהאמשה, קצת סבלנות.</w:t>
      </w:r>
    </w:p>
    <w:p w14:paraId="7F27EC6F" w14:textId="77777777" w:rsidR="00000000" w:rsidRDefault="00026F1C">
      <w:pPr>
        <w:pStyle w:val="af0"/>
        <w:rPr>
          <w:rtl/>
        </w:rPr>
      </w:pPr>
      <w:r>
        <w:rPr>
          <w:rtl/>
        </w:rPr>
        <w:br/>
        <w:t>עבד-אלמאלכ דהאמשה (רע"ם):</w:t>
      </w:r>
    </w:p>
    <w:p w14:paraId="39A64ABF" w14:textId="77777777" w:rsidR="00000000" w:rsidRDefault="00026F1C">
      <w:pPr>
        <w:pStyle w:val="a0"/>
        <w:rPr>
          <w:rtl/>
        </w:rPr>
      </w:pPr>
    </w:p>
    <w:p w14:paraId="3B8E54EF" w14:textId="77777777" w:rsidR="00000000" w:rsidRDefault="00026F1C">
      <w:pPr>
        <w:pStyle w:val="a0"/>
        <w:rPr>
          <w:rFonts w:hint="cs"/>
          <w:rtl/>
        </w:rPr>
      </w:pPr>
      <w:r>
        <w:rPr>
          <w:rFonts w:hint="cs"/>
          <w:rtl/>
        </w:rPr>
        <w:t xml:space="preserve">אלה דברים שלא ייאמרו. </w:t>
      </w:r>
    </w:p>
    <w:p w14:paraId="5E5D1C9B" w14:textId="77777777" w:rsidR="00000000" w:rsidRDefault="00026F1C">
      <w:pPr>
        <w:pStyle w:val="af1"/>
        <w:rPr>
          <w:rtl/>
        </w:rPr>
      </w:pPr>
      <w:r>
        <w:rPr>
          <w:rtl/>
        </w:rPr>
        <w:br/>
        <w:t>היו</w:t>
      </w:r>
      <w:r>
        <w:rPr>
          <w:rtl/>
        </w:rPr>
        <w:t>"ר משה כחלון:</w:t>
      </w:r>
    </w:p>
    <w:p w14:paraId="351F4099" w14:textId="77777777" w:rsidR="00000000" w:rsidRDefault="00026F1C">
      <w:pPr>
        <w:pStyle w:val="a0"/>
        <w:rPr>
          <w:rtl/>
        </w:rPr>
      </w:pPr>
    </w:p>
    <w:p w14:paraId="0AFE02B4" w14:textId="77777777" w:rsidR="00000000" w:rsidRDefault="00026F1C">
      <w:pPr>
        <w:pStyle w:val="a0"/>
        <w:rPr>
          <w:rFonts w:hint="cs"/>
          <w:rtl/>
        </w:rPr>
      </w:pPr>
      <w:r>
        <w:rPr>
          <w:rFonts w:hint="cs"/>
          <w:rtl/>
        </w:rPr>
        <w:t xml:space="preserve">יש לו 30 שניות. </w:t>
      </w:r>
    </w:p>
    <w:p w14:paraId="4DBA740E" w14:textId="77777777" w:rsidR="00000000" w:rsidRDefault="00026F1C">
      <w:pPr>
        <w:pStyle w:val="af0"/>
        <w:rPr>
          <w:rFonts w:hint="cs"/>
          <w:rtl/>
        </w:rPr>
      </w:pPr>
    </w:p>
    <w:p w14:paraId="05030D90" w14:textId="77777777" w:rsidR="00000000" w:rsidRDefault="00026F1C">
      <w:pPr>
        <w:pStyle w:val="af0"/>
        <w:rPr>
          <w:rtl/>
        </w:rPr>
      </w:pPr>
      <w:r>
        <w:rPr>
          <w:rtl/>
        </w:rPr>
        <w:t>עבד-אלמאלכ דהאמשה (רע"ם):</w:t>
      </w:r>
    </w:p>
    <w:p w14:paraId="612C03EF" w14:textId="77777777" w:rsidR="00000000" w:rsidRDefault="00026F1C">
      <w:pPr>
        <w:pStyle w:val="a0"/>
        <w:rPr>
          <w:rtl/>
        </w:rPr>
      </w:pPr>
    </w:p>
    <w:p w14:paraId="709FD19F" w14:textId="77777777" w:rsidR="00000000" w:rsidRDefault="00026F1C">
      <w:pPr>
        <w:pStyle w:val="a0"/>
        <w:rPr>
          <w:rFonts w:hint="cs"/>
          <w:rtl/>
        </w:rPr>
      </w:pPr>
      <w:r>
        <w:rPr>
          <w:rFonts w:hint="cs"/>
          <w:rtl/>
        </w:rPr>
        <w:t xml:space="preserve">אפשר לומר הכול ב-30 שניות. </w:t>
      </w:r>
    </w:p>
    <w:p w14:paraId="3E39ACE2" w14:textId="77777777" w:rsidR="00000000" w:rsidRDefault="00026F1C">
      <w:pPr>
        <w:pStyle w:val="af1"/>
        <w:rPr>
          <w:rtl/>
        </w:rPr>
      </w:pPr>
      <w:r>
        <w:rPr>
          <w:rtl/>
        </w:rPr>
        <w:br/>
        <w:t>היו"ר משה כחלון:</w:t>
      </w:r>
    </w:p>
    <w:p w14:paraId="45AA3823" w14:textId="77777777" w:rsidR="00000000" w:rsidRDefault="00026F1C">
      <w:pPr>
        <w:pStyle w:val="a0"/>
        <w:rPr>
          <w:rtl/>
        </w:rPr>
      </w:pPr>
    </w:p>
    <w:p w14:paraId="2E386EFB" w14:textId="77777777" w:rsidR="00000000" w:rsidRDefault="00026F1C">
      <w:pPr>
        <w:pStyle w:val="a0"/>
        <w:rPr>
          <w:rFonts w:hint="cs"/>
          <w:rtl/>
        </w:rPr>
      </w:pPr>
      <w:r>
        <w:rPr>
          <w:rFonts w:hint="cs"/>
          <w:rtl/>
        </w:rPr>
        <w:t xml:space="preserve">אז אני אעצור את השעון, תאמר מה שיש לך. </w:t>
      </w:r>
    </w:p>
    <w:p w14:paraId="46066BF9" w14:textId="77777777" w:rsidR="00000000" w:rsidRDefault="00026F1C">
      <w:pPr>
        <w:pStyle w:val="af0"/>
        <w:rPr>
          <w:rtl/>
        </w:rPr>
      </w:pPr>
      <w:r>
        <w:rPr>
          <w:rtl/>
        </w:rPr>
        <w:br/>
        <w:t>עבד-אלמאלכ דהאמשה (רע"ם):</w:t>
      </w:r>
    </w:p>
    <w:p w14:paraId="7F6912A9" w14:textId="77777777" w:rsidR="00000000" w:rsidRDefault="00026F1C">
      <w:pPr>
        <w:pStyle w:val="a0"/>
        <w:rPr>
          <w:rtl/>
        </w:rPr>
      </w:pPr>
    </w:p>
    <w:p w14:paraId="7CFDCA1D" w14:textId="77777777" w:rsidR="00000000" w:rsidRDefault="00026F1C">
      <w:pPr>
        <w:pStyle w:val="a0"/>
        <w:rPr>
          <w:rFonts w:hint="cs"/>
          <w:rtl/>
        </w:rPr>
      </w:pPr>
      <w:r>
        <w:rPr>
          <w:rFonts w:hint="cs"/>
          <w:rtl/>
        </w:rPr>
        <w:t>עוד פעם עלילות דם? - - - הבוחרים שלנו - - -</w:t>
      </w:r>
    </w:p>
    <w:p w14:paraId="2F3FA9F4" w14:textId="77777777" w:rsidR="00000000" w:rsidRDefault="00026F1C">
      <w:pPr>
        <w:pStyle w:val="-"/>
        <w:rPr>
          <w:rtl/>
        </w:rPr>
      </w:pPr>
      <w:r>
        <w:rPr>
          <w:rtl/>
        </w:rPr>
        <w:br/>
      </w:r>
      <w:bookmarkStart w:id="918" w:name="FS000001038T10_12_2003_20_56_01C"/>
      <w:bookmarkEnd w:id="918"/>
      <w:r>
        <w:rPr>
          <w:rtl/>
        </w:rPr>
        <w:t>רוני בר-און (הליכוד):</w:t>
      </w:r>
    </w:p>
    <w:p w14:paraId="3867D360" w14:textId="77777777" w:rsidR="00000000" w:rsidRDefault="00026F1C">
      <w:pPr>
        <w:pStyle w:val="a0"/>
        <w:rPr>
          <w:rtl/>
        </w:rPr>
      </w:pPr>
    </w:p>
    <w:p w14:paraId="0224ECA2" w14:textId="77777777" w:rsidR="00000000" w:rsidRDefault="00026F1C">
      <w:pPr>
        <w:pStyle w:val="a0"/>
        <w:rPr>
          <w:rFonts w:hint="cs"/>
          <w:rtl/>
        </w:rPr>
      </w:pPr>
      <w:r>
        <w:rPr>
          <w:rFonts w:hint="cs"/>
          <w:rtl/>
        </w:rPr>
        <w:t>עומד חבר הכנס</w:t>
      </w:r>
      <w:r>
        <w:rPr>
          <w:rFonts w:hint="cs"/>
          <w:rtl/>
        </w:rPr>
        <w:t>ת - - -</w:t>
      </w:r>
    </w:p>
    <w:p w14:paraId="5D96C5C3" w14:textId="77777777" w:rsidR="00000000" w:rsidRDefault="00026F1C">
      <w:pPr>
        <w:pStyle w:val="af1"/>
        <w:rPr>
          <w:rtl/>
        </w:rPr>
      </w:pPr>
      <w:r>
        <w:rPr>
          <w:rtl/>
        </w:rPr>
        <w:br/>
        <w:t>היו"ר משה כחלון:</w:t>
      </w:r>
    </w:p>
    <w:p w14:paraId="7C2DAB8C" w14:textId="77777777" w:rsidR="00000000" w:rsidRDefault="00026F1C">
      <w:pPr>
        <w:pStyle w:val="a0"/>
        <w:rPr>
          <w:rtl/>
        </w:rPr>
      </w:pPr>
    </w:p>
    <w:p w14:paraId="7F1B054E" w14:textId="77777777" w:rsidR="00000000" w:rsidRDefault="00026F1C">
      <w:pPr>
        <w:pStyle w:val="a0"/>
        <w:rPr>
          <w:rFonts w:hint="cs"/>
          <w:rtl/>
        </w:rPr>
      </w:pPr>
      <w:r>
        <w:rPr>
          <w:rFonts w:hint="cs"/>
          <w:rtl/>
        </w:rPr>
        <w:t>זהו. קריאת הביניים נשמעה. תודה. ממשיכים.</w:t>
      </w:r>
    </w:p>
    <w:p w14:paraId="4AA76D75" w14:textId="77777777" w:rsidR="00000000" w:rsidRDefault="00026F1C">
      <w:pPr>
        <w:pStyle w:val="-"/>
        <w:rPr>
          <w:rtl/>
        </w:rPr>
      </w:pPr>
      <w:r>
        <w:rPr>
          <w:rtl/>
        </w:rPr>
        <w:br/>
      </w:r>
      <w:bookmarkStart w:id="919" w:name="FS000001038T10_12_2003_20_56_40C"/>
      <w:bookmarkEnd w:id="919"/>
      <w:r>
        <w:rPr>
          <w:rtl/>
        </w:rPr>
        <w:t>רוני בר-און (הליכוד):</w:t>
      </w:r>
    </w:p>
    <w:p w14:paraId="141EFF8B" w14:textId="77777777" w:rsidR="00000000" w:rsidRDefault="00026F1C">
      <w:pPr>
        <w:pStyle w:val="a0"/>
        <w:rPr>
          <w:rtl/>
        </w:rPr>
      </w:pPr>
    </w:p>
    <w:p w14:paraId="043E2967" w14:textId="77777777" w:rsidR="00000000" w:rsidRDefault="00026F1C">
      <w:pPr>
        <w:pStyle w:val="a0"/>
        <w:rPr>
          <w:rFonts w:hint="cs"/>
          <w:rtl/>
        </w:rPr>
      </w:pPr>
      <w:r>
        <w:rPr>
          <w:rFonts w:hint="cs"/>
          <w:rtl/>
        </w:rPr>
        <w:t xml:space="preserve">עומד חבר הכנסת, מקבל שירותי הגנה אישית מוצדקים - שאסור לוותר עליהם - משירותי הביטחון הישראליים, ואומר שממשלת שרון היא "חמאס". אין גבול לבושה? </w:t>
      </w:r>
    </w:p>
    <w:p w14:paraId="5FC706D8" w14:textId="77777777" w:rsidR="00000000" w:rsidRDefault="00026F1C">
      <w:pPr>
        <w:pStyle w:val="af0"/>
        <w:rPr>
          <w:rtl/>
        </w:rPr>
      </w:pPr>
      <w:r>
        <w:rPr>
          <w:rtl/>
        </w:rPr>
        <w:br/>
        <w:t>עסאם מח'ול (חד"ש-תע"</w:t>
      </w:r>
      <w:r>
        <w:rPr>
          <w:rtl/>
        </w:rPr>
        <w:t>ל):</w:t>
      </w:r>
    </w:p>
    <w:p w14:paraId="715E6FAC" w14:textId="77777777" w:rsidR="00000000" w:rsidRDefault="00026F1C">
      <w:pPr>
        <w:pStyle w:val="a0"/>
        <w:rPr>
          <w:rtl/>
        </w:rPr>
      </w:pPr>
    </w:p>
    <w:p w14:paraId="4EEF0634" w14:textId="77777777" w:rsidR="00000000" w:rsidRDefault="00026F1C">
      <w:pPr>
        <w:pStyle w:val="a0"/>
        <w:rPr>
          <w:rFonts w:hint="cs"/>
          <w:rtl/>
        </w:rPr>
      </w:pPr>
      <w:r>
        <w:rPr>
          <w:rFonts w:hint="cs"/>
          <w:rtl/>
        </w:rPr>
        <w:t>- - -</w:t>
      </w:r>
    </w:p>
    <w:p w14:paraId="42CDE84F" w14:textId="77777777" w:rsidR="00000000" w:rsidRDefault="00026F1C">
      <w:pPr>
        <w:pStyle w:val="-"/>
        <w:rPr>
          <w:rtl/>
        </w:rPr>
      </w:pPr>
      <w:r>
        <w:rPr>
          <w:rtl/>
        </w:rPr>
        <w:br/>
      </w:r>
      <w:bookmarkStart w:id="920" w:name="FS000001038T10_12_2003_20_57_31C"/>
      <w:bookmarkEnd w:id="920"/>
      <w:r>
        <w:rPr>
          <w:rtl/>
        </w:rPr>
        <w:t>רוני בר-און (הליכוד):</w:t>
      </w:r>
    </w:p>
    <w:p w14:paraId="7055FC5B" w14:textId="77777777" w:rsidR="00000000" w:rsidRDefault="00026F1C">
      <w:pPr>
        <w:pStyle w:val="a0"/>
        <w:rPr>
          <w:rtl/>
        </w:rPr>
      </w:pPr>
    </w:p>
    <w:p w14:paraId="2DBF3136" w14:textId="77777777" w:rsidR="00000000" w:rsidRDefault="00026F1C">
      <w:pPr>
        <w:pStyle w:val="a0"/>
        <w:rPr>
          <w:rFonts w:hint="cs"/>
          <w:rtl/>
        </w:rPr>
      </w:pPr>
      <w:r>
        <w:rPr>
          <w:rFonts w:hint="cs"/>
          <w:rtl/>
        </w:rPr>
        <w:t xml:space="preserve">אין גבול לבושה? </w:t>
      </w:r>
    </w:p>
    <w:p w14:paraId="1ACFABBA" w14:textId="77777777" w:rsidR="00000000" w:rsidRDefault="00026F1C">
      <w:pPr>
        <w:pStyle w:val="af1"/>
        <w:rPr>
          <w:rtl/>
        </w:rPr>
      </w:pPr>
      <w:r>
        <w:rPr>
          <w:rtl/>
        </w:rPr>
        <w:br/>
        <w:t>היו"ר משה כחלון:</w:t>
      </w:r>
    </w:p>
    <w:p w14:paraId="2BFBC082" w14:textId="77777777" w:rsidR="00000000" w:rsidRDefault="00026F1C">
      <w:pPr>
        <w:pStyle w:val="a0"/>
        <w:rPr>
          <w:rtl/>
        </w:rPr>
      </w:pPr>
    </w:p>
    <w:p w14:paraId="74150F12" w14:textId="77777777" w:rsidR="00000000" w:rsidRDefault="00026F1C">
      <w:pPr>
        <w:pStyle w:val="a0"/>
        <w:rPr>
          <w:rFonts w:hint="cs"/>
          <w:rtl/>
        </w:rPr>
      </w:pPr>
      <w:r>
        <w:rPr>
          <w:rFonts w:hint="cs"/>
          <w:rtl/>
        </w:rPr>
        <w:t>אני מבקש לסיים, חבר הכנסת בר-און.</w:t>
      </w:r>
    </w:p>
    <w:p w14:paraId="66F00931" w14:textId="77777777" w:rsidR="00000000" w:rsidRDefault="00026F1C">
      <w:pPr>
        <w:pStyle w:val="-"/>
        <w:rPr>
          <w:rtl/>
        </w:rPr>
      </w:pPr>
      <w:r>
        <w:rPr>
          <w:rtl/>
        </w:rPr>
        <w:br/>
      </w:r>
      <w:bookmarkStart w:id="921" w:name="FS000001038T10_12_2003_20_58_04C"/>
      <w:bookmarkEnd w:id="921"/>
      <w:r>
        <w:rPr>
          <w:rtl/>
        </w:rPr>
        <w:t>רוני בר-און (הליכוד):</w:t>
      </w:r>
    </w:p>
    <w:p w14:paraId="219D8D1F" w14:textId="77777777" w:rsidR="00000000" w:rsidRDefault="00026F1C">
      <w:pPr>
        <w:pStyle w:val="a0"/>
        <w:rPr>
          <w:rtl/>
        </w:rPr>
      </w:pPr>
    </w:p>
    <w:p w14:paraId="343B9C74" w14:textId="77777777" w:rsidR="00000000" w:rsidRDefault="00026F1C">
      <w:pPr>
        <w:pStyle w:val="a0"/>
        <w:rPr>
          <w:rFonts w:hint="cs"/>
          <w:rtl/>
        </w:rPr>
      </w:pPr>
      <w:r>
        <w:rPr>
          <w:rFonts w:hint="cs"/>
          <w:rtl/>
        </w:rPr>
        <w:t xml:space="preserve">אבל, אדוני היושב-ראש, אמרת שאתה עוצר את השעון. </w:t>
      </w:r>
    </w:p>
    <w:p w14:paraId="6DEDDED6" w14:textId="77777777" w:rsidR="00000000" w:rsidRDefault="00026F1C">
      <w:pPr>
        <w:pStyle w:val="af1"/>
        <w:rPr>
          <w:rtl/>
        </w:rPr>
      </w:pPr>
      <w:r>
        <w:rPr>
          <w:rtl/>
        </w:rPr>
        <w:br/>
        <w:t>היו"ר משה כחלון:</w:t>
      </w:r>
    </w:p>
    <w:p w14:paraId="598AA9A2" w14:textId="77777777" w:rsidR="00000000" w:rsidRDefault="00026F1C">
      <w:pPr>
        <w:pStyle w:val="a0"/>
        <w:rPr>
          <w:rtl/>
        </w:rPr>
      </w:pPr>
    </w:p>
    <w:p w14:paraId="379A894A" w14:textId="77777777" w:rsidR="00000000" w:rsidRDefault="00026F1C">
      <w:pPr>
        <w:pStyle w:val="a0"/>
        <w:rPr>
          <w:rFonts w:hint="cs"/>
          <w:rtl/>
        </w:rPr>
      </w:pPr>
      <w:r>
        <w:rPr>
          <w:rFonts w:hint="cs"/>
          <w:rtl/>
        </w:rPr>
        <w:t>אני עצרתי את השעון. תמשיך בבקשה, תסיים.</w:t>
      </w:r>
    </w:p>
    <w:p w14:paraId="3E91A2C4" w14:textId="77777777" w:rsidR="00000000" w:rsidRDefault="00026F1C">
      <w:pPr>
        <w:pStyle w:val="-"/>
        <w:rPr>
          <w:rtl/>
        </w:rPr>
      </w:pPr>
      <w:r>
        <w:rPr>
          <w:rtl/>
        </w:rPr>
        <w:br/>
      </w:r>
      <w:bookmarkStart w:id="922" w:name="FS000001038T10_12_2003_20_58_28C"/>
      <w:bookmarkEnd w:id="922"/>
      <w:r>
        <w:rPr>
          <w:rtl/>
        </w:rPr>
        <w:t>רוני בר-און (הליכוד</w:t>
      </w:r>
      <w:r>
        <w:rPr>
          <w:rtl/>
        </w:rPr>
        <w:t>):</w:t>
      </w:r>
    </w:p>
    <w:p w14:paraId="741E0C98" w14:textId="77777777" w:rsidR="00000000" w:rsidRDefault="00026F1C">
      <w:pPr>
        <w:pStyle w:val="a0"/>
        <w:rPr>
          <w:rtl/>
        </w:rPr>
      </w:pPr>
    </w:p>
    <w:p w14:paraId="3FD629CA" w14:textId="77777777" w:rsidR="00000000" w:rsidRDefault="00026F1C">
      <w:pPr>
        <w:pStyle w:val="a0"/>
        <w:rPr>
          <w:rFonts w:hint="cs"/>
          <w:rtl/>
        </w:rPr>
      </w:pPr>
      <w:r>
        <w:rPr>
          <w:rFonts w:hint="cs"/>
          <w:rtl/>
        </w:rPr>
        <w:t>קצת, ברמה האישית. קצת, ברמה האישית - -</w:t>
      </w:r>
    </w:p>
    <w:p w14:paraId="160E0CEB" w14:textId="77777777" w:rsidR="00000000" w:rsidRDefault="00026F1C">
      <w:pPr>
        <w:pStyle w:val="af0"/>
        <w:rPr>
          <w:rtl/>
        </w:rPr>
      </w:pPr>
      <w:r>
        <w:rPr>
          <w:rtl/>
        </w:rPr>
        <w:br/>
        <w:t>עסאם מח'ול (חד"ש-תע"ל):</w:t>
      </w:r>
    </w:p>
    <w:p w14:paraId="34124161" w14:textId="77777777" w:rsidR="00000000" w:rsidRDefault="00026F1C">
      <w:pPr>
        <w:pStyle w:val="a0"/>
        <w:rPr>
          <w:rtl/>
        </w:rPr>
      </w:pPr>
    </w:p>
    <w:p w14:paraId="3B62EDF2" w14:textId="77777777" w:rsidR="00000000" w:rsidRDefault="00026F1C">
      <w:pPr>
        <w:pStyle w:val="a0"/>
        <w:rPr>
          <w:rFonts w:hint="cs"/>
          <w:rtl/>
        </w:rPr>
      </w:pPr>
      <w:r>
        <w:rPr>
          <w:rFonts w:hint="cs"/>
          <w:rtl/>
        </w:rPr>
        <w:t>- - -</w:t>
      </w:r>
    </w:p>
    <w:p w14:paraId="5D4F303C" w14:textId="77777777" w:rsidR="00000000" w:rsidRDefault="00026F1C">
      <w:pPr>
        <w:pStyle w:val="-"/>
        <w:rPr>
          <w:rtl/>
        </w:rPr>
      </w:pPr>
      <w:r>
        <w:rPr>
          <w:rtl/>
        </w:rPr>
        <w:br/>
      </w:r>
      <w:bookmarkStart w:id="923" w:name="FS000001038T10_12_2003_20_58_49C"/>
      <w:bookmarkEnd w:id="923"/>
      <w:r>
        <w:rPr>
          <w:rtl/>
        </w:rPr>
        <w:t>רוני בר-און (הליכוד):</w:t>
      </w:r>
    </w:p>
    <w:p w14:paraId="41FA4709" w14:textId="77777777" w:rsidR="00000000" w:rsidRDefault="00026F1C">
      <w:pPr>
        <w:pStyle w:val="a0"/>
        <w:rPr>
          <w:rtl/>
        </w:rPr>
      </w:pPr>
    </w:p>
    <w:p w14:paraId="39840AEC" w14:textId="77777777" w:rsidR="00000000" w:rsidRDefault="00026F1C">
      <w:pPr>
        <w:pStyle w:val="a0"/>
        <w:rPr>
          <w:rFonts w:hint="cs"/>
          <w:rtl/>
        </w:rPr>
      </w:pPr>
      <w:r>
        <w:rPr>
          <w:rFonts w:hint="cs"/>
          <w:rtl/>
        </w:rPr>
        <w:t>- - הרי אתה לא יודע אם ההגנה שמגינים עליך זה לא מפני אותם רוצחים. אז לקרוא לממשלה שמגינה עליך - -</w:t>
      </w:r>
    </w:p>
    <w:p w14:paraId="19A3D3BB" w14:textId="77777777" w:rsidR="00000000" w:rsidRDefault="00026F1C">
      <w:pPr>
        <w:pStyle w:val="af0"/>
        <w:rPr>
          <w:rtl/>
        </w:rPr>
      </w:pPr>
      <w:r>
        <w:rPr>
          <w:rtl/>
        </w:rPr>
        <w:br/>
        <w:t>עסאם מח'ול (חד"ש-תע"ל):</w:t>
      </w:r>
    </w:p>
    <w:p w14:paraId="3CFE782A" w14:textId="77777777" w:rsidR="00000000" w:rsidRDefault="00026F1C">
      <w:pPr>
        <w:pStyle w:val="a0"/>
        <w:rPr>
          <w:rtl/>
        </w:rPr>
      </w:pPr>
    </w:p>
    <w:p w14:paraId="0954A4D3" w14:textId="77777777" w:rsidR="00000000" w:rsidRDefault="00026F1C">
      <w:pPr>
        <w:pStyle w:val="a0"/>
        <w:rPr>
          <w:rFonts w:hint="cs"/>
          <w:rtl/>
        </w:rPr>
      </w:pPr>
      <w:r>
        <w:rPr>
          <w:rFonts w:hint="cs"/>
          <w:rtl/>
        </w:rPr>
        <w:t>- - -</w:t>
      </w:r>
    </w:p>
    <w:p w14:paraId="0F43E3A9" w14:textId="77777777" w:rsidR="00000000" w:rsidRDefault="00026F1C">
      <w:pPr>
        <w:pStyle w:val="-"/>
        <w:rPr>
          <w:rtl/>
        </w:rPr>
      </w:pPr>
      <w:r>
        <w:rPr>
          <w:rtl/>
        </w:rPr>
        <w:br/>
      </w:r>
      <w:bookmarkStart w:id="924" w:name="FS000001038T10_12_2003_20_59_36C"/>
      <w:bookmarkEnd w:id="924"/>
      <w:r>
        <w:rPr>
          <w:rtl/>
        </w:rPr>
        <w:t>רוני בר-און (הליכוד):</w:t>
      </w:r>
    </w:p>
    <w:p w14:paraId="3A8175EE" w14:textId="77777777" w:rsidR="00000000" w:rsidRDefault="00026F1C">
      <w:pPr>
        <w:pStyle w:val="a0"/>
        <w:rPr>
          <w:rtl/>
        </w:rPr>
      </w:pPr>
    </w:p>
    <w:p w14:paraId="1395F365" w14:textId="77777777" w:rsidR="00000000" w:rsidRDefault="00026F1C">
      <w:pPr>
        <w:pStyle w:val="a0"/>
        <w:rPr>
          <w:rFonts w:hint="cs"/>
          <w:rtl/>
        </w:rPr>
      </w:pPr>
      <w:r>
        <w:rPr>
          <w:rFonts w:hint="cs"/>
          <w:rtl/>
        </w:rPr>
        <w:t>- -</w:t>
      </w:r>
      <w:r>
        <w:rPr>
          <w:rFonts w:hint="cs"/>
          <w:rtl/>
        </w:rPr>
        <w:t xml:space="preserve"> והיא צריכה להגן עליך - לקרוא לה ממשלת "חמאס"? </w:t>
      </w:r>
    </w:p>
    <w:p w14:paraId="7AA72B8D" w14:textId="77777777" w:rsidR="00000000" w:rsidRDefault="00026F1C">
      <w:pPr>
        <w:pStyle w:val="a0"/>
        <w:rPr>
          <w:rFonts w:hint="cs"/>
          <w:rtl/>
        </w:rPr>
      </w:pPr>
    </w:p>
    <w:p w14:paraId="7A3EB376" w14:textId="77777777" w:rsidR="00000000" w:rsidRDefault="00026F1C">
      <w:pPr>
        <w:pStyle w:val="a0"/>
        <w:rPr>
          <w:rFonts w:hint="cs"/>
          <w:rtl/>
        </w:rPr>
      </w:pPr>
      <w:r>
        <w:rPr>
          <w:rFonts w:hint="cs"/>
          <w:rtl/>
        </w:rPr>
        <w:t xml:space="preserve">אתה באמת, חבר הכנסת רן כהן - ויש לי אליך הערכה ענקית, ואני מכיר ומוקיר אותך, אנחנו לא מסכימים כמעט על שום דבר, אבל אתה ציוני גאה, אתה לוחם מפואר בתולדות צה"ל - איך אתה חיברת אותנו לכישלון של שיחות קהיר? </w:t>
      </w:r>
    </w:p>
    <w:p w14:paraId="52779DCB" w14:textId="77777777" w:rsidR="00000000" w:rsidRDefault="00026F1C">
      <w:pPr>
        <w:pStyle w:val="af1"/>
        <w:rPr>
          <w:rtl/>
        </w:rPr>
      </w:pPr>
      <w:r>
        <w:rPr>
          <w:rtl/>
        </w:rPr>
        <w:br/>
        <w:t>הי</w:t>
      </w:r>
      <w:r>
        <w:rPr>
          <w:rtl/>
        </w:rPr>
        <w:t>ו"ר משה כחלון:</w:t>
      </w:r>
    </w:p>
    <w:p w14:paraId="51ED4C30" w14:textId="77777777" w:rsidR="00000000" w:rsidRDefault="00026F1C">
      <w:pPr>
        <w:pStyle w:val="a0"/>
        <w:rPr>
          <w:rtl/>
        </w:rPr>
      </w:pPr>
    </w:p>
    <w:p w14:paraId="1790A64E" w14:textId="77777777" w:rsidR="00000000" w:rsidRDefault="00026F1C">
      <w:pPr>
        <w:pStyle w:val="a0"/>
        <w:rPr>
          <w:rFonts w:hint="cs"/>
          <w:rtl/>
        </w:rPr>
      </w:pPr>
      <w:r>
        <w:rPr>
          <w:rFonts w:hint="cs"/>
          <w:rtl/>
        </w:rPr>
        <w:t>תודה רבה, חבר הכנסת בר-און. אנחנו עוברים להצבעה.</w:t>
      </w:r>
    </w:p>
    <w:p w14:paraId="2348C226" w14:textId="77777777" w:rsidR="00000000" w:rsidRDefault="00026F1C">
      <w:pPr>
        <w:pStyle w:val="af0"/>
        <w:rPr>
          <w:rtl/>
        </w:rPr>
      </w:pPr>
      <w:r>
        <w:rPr>
          <w:rtl/>
        </w:rPr>
        <w:br/>
        <w:t>רן כהן (מרצ):</w:t>
      </w:r>
    </w:p>
    <w:p w14:paraId="394CEE0B" w14:textId="77777777" w:rsidR="00000000" w:rsidRDefault="00026F1C">
      <w:pPr>
        <w:pStyle w:val="a0"/>
        <w:rPr>
          <w:rtl/>
        </w:rPr>
      </w:pPr>
    </w:p>
    <w:p w14:paraId="5754E55A" w14:textId="77777777" w:rsidR="00000000" w:rsidRDefault="00026F1C">
      <w:pPr>
        <w:pStyle w:val="a0"/>
        <w:rPr>
          <w:rFonts w:hint="cs"/>
          <w:rtl/>
        </w:rPr>
      </w:pPr>
      <w:r>
        <w:rPr>
          <w:rFonts w:hint="cs"/>
          <w:rtl/>
        </w:rPr>
        <w:t>אני לא צעקתי אף פעם. כל מה - - - מה צריך לעשות במצב הזה - - -</w:t>
      </w:r>
    </w:p>
    <w:p w14:paraId="6EEF80DD" w14:textId="77777777" w:rsidR="00000000" w:rsidRDefault="00026F1C">
      <w:pPr>
        <w:pStyle w:val="af1"/>
        <w:rPr>
          <w:rtl/>
        </w:rPr>
      </w:pPr>
      <w:r>
        <w:rPr>
          <w:rtl/>
        </w:rPr>
        <w:br/>
        <w:t>היו"ר משה כחלון:</w:t>
      </w:r>
    </w:p>
    <w:p w14:paraId="752F8FF3" w14:textId="77777777" w:rsidR="00000000" w:rsidRDefault="00026F1C">
      <w:pPr>
        <w:pStyle w:val="a0"/>
        <w:rPr>
          <w:rtl/>
        </w:rPr>
      </w:pPr>
    </w:p>
    <w:p w14:paraId="3CB24C3F" w14:textId="77777777" w:rsidR="00000000" w:rsidRDefault="00026F1C">
      <w:pPr>
        <w:pStyle w:val="a0"/>
        <w:rPr>
          <w:rFonts w:hint="cs"/>
          <w:rtl/>
        </w:rPr>
      </w:pPr>
      <w:r>
        <w:rPr>
          <w:rFonts w:hint="cs"/>
          <w:rtl/>
        </w:rPr>
        <w:t xml:space="preserve">רבותי, אנחנו עוברים להצבעה. </w:t>
      </w:r>
    </w:p>
    <w:p w14:paraId="1F23E72D" w14:textId="77777777" w:rsidR="00000000" w:rsidRDefault="00026F1C">
      <w:pPr>
        <w:pStyle w:val="af0"/>
        <w:rPr>
          <w:rtl/>
        </w:rPr>
      </w:pPr>
      <w:r>
        <w:rPr>
          <w:rtl/>
        </w:rPr>
        <w:br/>
        <w:t>דניאל בנלולו (הליכוד):</w:t>
      </w:r>
    </w:p>
    <w:p w14:paraId="3F687E77" w14:textId="77777777" w:rsidR="00000000" w:rsidRDefault="00026F1C">
      <w:pPr>
        <w:pStyle w:val="a0"/>
        <w:rPr>
          <w:rtl/>
        </w:rPr>
      </w:pPr>
    </w:p>
    <w:p w14:paraId="26C88242" w14:textId="77777777" w:rsidR="00000000" w:rsidRDefault="00026F1C">
      <w:pPr>
        <w:pStyle w:val="a0"/>
        <w:rPr>
          <w:rFonts w:hint="cs"/>
          <w:rtl/>
        </w:rPr>
      </w:pPr>
      <w:r>
        <w:rPr>
          <w:rFonts w:hint="cs"/>
          <w:rtl/>
        </w:rPr>
        <w:t xml:space="preserve">אני ביקשתי להציע להסיר. </w:t>
      </w:r>
    </w:p>
    <w:p w14:paraId="7539EE72" w14:textId="77777777" w:rsidR="00000000" w:rsidRDefault="00026F1C">
      <w:pPr>
        <w:pStyle w:val="af1"/>
        <w:rPr>
          <w:rFonts w:hint="cs"/>
          <w:rtl/>
        </w:rPr>
      </w:pPr>
    </w:p>
    <w:p w14:paraId="4A7D8EC3" w14:textId="77777777" w:rsidR="00000000" w:rsidRDefault="00026F1C">
      <w:pPr>
        <w:pStyle w:val="af1"/>
        <w:rPr>
          <w:rtl/>
        </w:rPr>
      </w:pPr>
      <w:r>
        <w:rPr>
          <w:rtl/>
        </w:rPr>
        <w:t>היו"ר משה כחלו</w:t>
      </w:r>
      <w:r>
        <w:rPr>
          <w:rtl/>
        </w:rPr>
        <w:t>ן:</w:t>
      </w:r>
    </w:p>
    <w:p w14:paraId="4DDAB8B7" w14:textId="77777777" w:rsidR="00000000" w:rsidRDefault="00026F1C">
      <w:pPr>
        <w:pStyle w:val="a0"/>
        <w:rPr>
          <w:rtl/>
        </w:rPr>
      </w:pPr>
    </w:p>
    <w:p w14:paraId="5AED1135" w14:textId="77777777" w:rsidR="00000000" w:rsidRDefault="00026F1C">
      <w:pPr>
        <w:pStyle w:val="a0"/>
        <w:rPr>
          <w:rFonts w:hint="cs"/>
          <w:rtl/>
        </w:rPr>
      </w:pPr>
      <w:r>
        <w:rPr>
          <w:rFonts w:hint="cs"/>
          <w:rtl/>
        </w:rPr>
        <w:t xml:space="preserve">השר הציע להסיר. חבר הכנסת רן כהן, השר ביקש להסתפק בתשובתו. </w:t>
      </w:r>
    </w:p>
    <w:p w14:paraId="53B9F818" w14:textId="77777777" w:rsidR="00000000" w:rsidRDefault="00026F1C">
      <w:pPr>
        <w:pStyle w:val="af0"/>
        <w:rPr>
          <w:rtl/>
        </w:rPr>
      </w:pPr>
      <w:r>
        <w:rPr>
          <w:rtl/>
        </w:rPr>
        <w:br/>
        <w:t>רן כהן (מרצ):</w:t>
      </w:r>
    </w:p>
    <w:p w14:paraId="206F8265" w14:textId="77777777" w:rsidR="00000000" w:rsidRDefault="00026F1C">
      <w:pPr>
        <w:pStyle w:val="a0"/>
        <w:rPr>
          <w:rtl/>
        </w:rPr>
      </w:pPr>
    </w:p>
    <w:p w14:paraId="70EA0FB7" w14:textId="77777777" w:rsidR="00000000" w:rsidRDefault="00026F1C">
      <w:pPr>
        <w:pStyle w:val="a0"/>
        <w:rPr>
          <w:rFonts w:hint="cs"/>
          <w:rtl/>
        </w:rPr>
      </w:pPr>
      <w:r>
        <w:rPr>
          <w:rFonts w:hint="cs"/>
          <w:rtl/>
        </w:rPr>
        <w:t>אני מבקש למליאה.</w:t>
      </w:r>
    </w:p>
    <w:p w14:paraId="5E69D411" w14:textId="77777777" w:rsidR="00000000" w:rsidRDefault="00026F1C">
      <w:pPr>
        <w:pStyle w:val="af1"/>
        <w:rPr>
          <w:rtl/>
        </w:rPr>
      </w:pPr>
      <w:r>
        <w:rPr>
          <w:rtl/>
        </w:rPr>
        <w:br/>
        <w:t>היו"ר משה כחלון:</w:t>
      </w:r>
    </w:p>
    <w:p w14:paraId="1CF9824B" w14:textId="77777777" w:rsidR="00000000" w:rsidRDefault="00026F1C">
      <w:pPr>
        <w:pStyle w:val="a0"/>
        <w:rPr>
          <w:rtl/>
        </w:rPr>
      </w:pPr>
    </w:p>
    <w:p w14:paraId="2B08433A" w14:textId="77777777" w:rsidR="00000000" w:rsidRDefault="00026F1C">
      <w:pPr>
        <w:pStyle w:val="a0"/>
        <w:rPr>
          <w:rFonts w:hint="cs"/>
          <w:rtl/>
        </w:rPr>
      </w:pPr>
      <w:r>
        <w:rPr>
          <w:rFonts w:hint="cs"/>
          <w:rtl/>
        </w:rPr>
        <w:t>חיים קלים יש לנו - מליאה מול הסרה. בבקשה. בעד זה מליאה, נגד זה הסרה.</w:t>
      </w:r>
    </w:p>
    <w:p w14:paraId="7707C296" w14:textId="77777777" w:rsidR="00000000" w:rsidRDefault="00026F1C">
      <w:pPr>
        <w:pStyle w:val="a0"/>
        <w:ind w:firstLine="0"/>
        <w:rPr>
          <w:rFonts w:hint="cs"/>
          <w:rtl/>
        </w:rPr>
      </w:pPr>
    </w:p>
    <w:p w14:paraId="7FC0EF5F" w14:textId="77777777" w:rsidR="00000000" w:rsidRDefault="00026F1C">
      <w:pPr>
        <w:pStyle w:val="ab"/>
        <w:bidi/>
        <w:rPr>
          <w:rFonts w:hint="cs"/>
          <w:rtl/>
        </w:rPr>
      </w:pPr>
      <w:r>
        <w:rPr>
          <w:rFonts w:hint="cs"/>
          <w:rtl/>
        </w:rPr>
        <w:t xml:space="preserve">הצבעה </w:t>
      </w:r>
    </w:p>
    <w:p w14:paraId="27AC0B85" w14:textId="77777777" w:rsidR="00000000" w:rsidRDefault="00026F1C">
      <w:pPr>
        <w:pStyle w:val="a0"/>
        <w:rPr>
          <w:rFonts w:hint="cs"/>
          <w:rtl/>
        </w:rPr>
      </w:pPr>
    </w:p>
    <w:p w14:paraId="0E42B879" w14:textId="77777777" w:rsidR="00000000" w:rsidRDefault="00026F1C">
      <w:pPr>
        <w:pStyle w:val="ac"/>
        <w:bidi/>
        <w:rPr>
          <w:rFonts w:hint="cs"/>
          <w:rtl/>
        </w:rPr>
      </w:pPr>
      <w:r>
        <w:rPr>
          <w:rFonts w:hint="cs"/>
          <w:rtl/>
        </w:rPr>
        <w:t>בעד ההצעה לכלול את הנושא בסדר-היום - 4</w:t>
      </w:r>
    </w:p>
    <w:p w14:paraId="30ABB48D" w14:textId="77777777" w:rsidR="00000000" w:rsidRDefault="00026F1C">
      <w:pPr>
        <w:pStyle w:val="ac"/>
        <w:bidi/>
        <w:rPr>
          <w:rFonts w:hint="cs"/>
          <w:rtl/>
        </w:rPr>
      </w:pPr>
      <w:r>
        <w:rPr>
          <w:rFonts w:hint="cs"/>
          <w:rtl/>
        </w:rPr>
        <w:t xml:space="preserve">בעד ההצעה שלא לכלול את </w:t>
      </w:r>
      <w:r>
        <w:rPr>
          <w:rFonts w:hint="cs"/>
          <w:rtl/>
        </w:rPr>
        <w:t>הנושא בסדר-היום - 6</w:t>
      </w:r>
    </w:p>
    <w:p w14:paraId="463A60B6" w14:textId="77777777" w:rsidR="00000000" w:rsidRDefault="00026F1C">
      <w:pPr>
        <w:pStyle w:val="ac"/>
        <w:bidi/>
        <w:rPr>
          <w:rFonts w:hint="cs"/>
          <w:rtl/>
        </w:rPr>
      </w:pPr>
      <w:r>
        <w:rPr>
          <w:rFonts w:hint="cs"/>
          <w:rtl/>
        </w:rPr>
        <w:t>נמנעים - אין</w:t>
      </w:r>
    </w:p>
    <w:p w14:paraId="489CF7A4" w14:textId="77777777" w:rsidR="00000000" w:rsidRDefault="00026F1C">
      <w:pPr>
        <w:pStyle w:val="ad"/>
        <w:bidi/>
        <w:rPr>
          <w:rFonts w:hint="cs"/>
          <w:rtl/>
        </w:rPr>
      </w:pPr>
      <w:r>
        <w:rPr>
          <w:rFonts w:hint="cs"/>
          <w:rtl/>
        </w:rPr>
        <w:t>ההצעה שלא לכלול את הנושא בסדר-היום של הכנסת נתקבלה.</w:t>
      </w:r>
    </w:p>
    <w:p w14:paraId="48D51A08" w14:textId="77777777" w:rsidR="00000000" w:rsidRDefault="00026F1C">
      <w:pPr>
        <w:pStyle w:val="af1"/>
        <w:rPr>
          <w:rtl/>
        </w:rPr>
      </w:pPr>
      <w:r>
        <w:rPr>
          <w:rtl/>
        </w:rPr>
        <w:br/>
        <w:t>היו"ר משה כחלון:</w:t>
      </w:r>
    </w:p>
    <w:p w14:paraId="32547B60" w14:textId="77777777" w:rsidR="00000000" w:rsidRDefault="00026F1C">
      <w:pPr>
        <w:pStyle w:val="a0"/>
        <w:rPr>
          <w:rtl/>
        </w:rPr>
      </w:pPr>
    </w:p>
    <w:p w14:paraId="6E0DDCE0" w14:textId="77777777" w:rsidR="00000000" w:rsidRDefault="00026F1C">
      <w:pPr>
        <w:pStyle w:val="a0"/>
        <w:rPr>
          <w:rFonts w:hint="cs"/>
          <w:rtl/>
        </w:rPr>
      </w:pPr>
      <w:r>
        <w:rPr>
          <w:rFonts w:hint="cs"/>
          <w:rtl/>
        </w:rPr>
        <w:t xml:space="preserve">ארבעה בעד, שישה נגד. מסתפקים בתשובת השר. הנושא יורד מסדר-היום. </w:t>
      </w:r>
    </w:p>
    <w:p w14:paraId="24DF76C3" w14:textId="77777777" w:rsidR="00000000" w:rsidRDefault="00026F1C">
      <w:pPr>
        <w:pStyle w:val="a0"/>
        <w:rPr>
          <w:rFonts w:hint="cs"/>
          <w:rtl/>
        </w:rPr>
      </w:pPr>
    </w:p>
    <w:p w14:paraId="2BDBD435" w14:textId="77777777" w:rsidR="00000000" w:rsidRDefault="00026F1C">
      <w:pPr>
        <w:pStyle w:val="a0"/>
        <w:rPr>
          <w:rFonts w:hint="cs"/>
          <w:rtl/>
        </w:rPr>
      </w:pPr>
    </w:p>
    <w:p w14:paraId="2B68C607" w14:textId="77777777" w:rsidR="00000000" w:rsidRDefault="00026F1C">
      <w:pPr>
        <w:pStyle w:val="a2"/>
        <w:rPr>
          <w:rtl/>
        </w:rPr>
      </w:pPr>
    </w:p>
    <w:p w14:paraId="6D81CD09" w14:textId="77777777" w:rsidR="00000000" w:rsidRDefault="00026F1C">
      <w:pPr>
        <w:pStyle w:val="a2"/>
        <w:rPr>
          <w:rFonts w:hint="cs"/>
          <w:rtl/>
        </w:rPr>
      </w:pPr>
      <w:bookmarkStart w:id="925" w:name="CS18544FI0018544T10_12_2003_21_07_51"/>
      <w:bookmarkStart w:id="926" w:name="_Toc70328490"/>
      <w:bookmarkEnd w:id="925"/>
      <w:r>
        <w:rPr>
          <w:rFonts w:hint="cs"/>
          <w:rtl/>
        </w:rPr>
        <w:t>הצעה לסדר-היום</w:t>
      </w:r>
      <w:bookmarkEnd w:id="926"/>
    </w:p>
    <w:p w14:paraId="27A3D1F3" w14:textId="77777777" w:rsidR="00000000" w:rsidRDefault="00026F1C">
      <w:pPr>
        <w:pStyle w:val="a2"/>
        <w:rPr>
          <w:rFonts w:hint="cs"/>
          <w:rtl/>
        </w:rPr>
      </w:pPr>
      <w:bookmarkStart w:id="927" w:name="_Toc70328491"/>
      <w:r>
        <w:rPr>
          <w:rtl/>
        </w:rPr>
        <w:t>הצהרות השלום של סוריה</w:t>
      </w:r>
      <w:bookmarkEnd w:id="927"/>
    </w:p>
    <w:p w14:paraId="52BA1E89" w14:textId="77777777" w:rsidR="00000000" w:rsidRDefault="00026F1C">
      <w:pPr>
        <w:pStyle w:val="af1"/>
        <w:rPr>
          <w:rtl/>
        </w:rPr>
      </w:pPr>
      <w:r>
        <w:rPr>
          <w:rtl/>
        </w:rPr>
        <w:br/>
        <w:t>היו"ר משה כחלון:</w:t>
      </w:r>
    </w:p>
    <w:p w14:paraId="49323DA5" w14:textId="77777777" w:rsidR="00000000" w:rsidRDefault="00026F1C">
      <w:pPr>
        <w:pStyle w:val="a0"/>
        <w:rPr>
          <w:rtl/>
        </w:rPr>
      </w:pPr>
    </w:p>
    <w:p w14:paraId="2773AE8C" w14:textId="77777777" w:rsidR="00000000" w:rsidRDefault="00026F1C">
      <w:pPr>
        <w:pStyle w:val="a0"/>
        <w:rPr>
          <w:rFonts w:hint="cs"/>
          <w:rtl/>
        </w:rPr>
      </w:pPr>
      <w:r>
        <w:rPr>
          <w:rFonts w:hint="cs"/>
          <w:rtl/>
        </w:rPr>
        <w:t>ממשיכים בסדר-היום: הצעה לסדר-</w:t>
      </w:r>
      <w:r>
        <w:rPr>
          <w:rFonts w:hint="cs"/>
          <w:rtl/>
        </w:rPr>
        <w:t xml:space="preserve">היום מס' 1898 - הצהרות השלום של סוריה. חבר הכנסת רוני בר-און, בבקשה. הצעה רגילה, עשר דקות. </w:t>
      </w:r>
    </w:p>
    <w:p w14:paraId="1BFBEEE7" w14:textId="77777777" w:rsidR="00000000" w:rsidRDefault="00026F1C">
      <w:pPr>
        <w:pStyle w:val="a"/>
        <w:rPr>
          <w:rFonts w:hint="cs"/>
          <w:rtl/>
        </w:rPr>
      </w:pPr>
      <w:r>
        <w:rPr>
          <w:rtl/>
        </w:rPr>
        <w:br/>
      </w:r>
      <w:bookmarkStart w:id="928" w:name="FS000001038T10_12_2003_21_09_07"/>
      <w:bookmarkStart w:id="929" w:name="_Toc70328492"/>
      <w:bookmarkEnd w:id="928"/>
      <w:r>
        <w:rPr>
          <w:rtl/>
        </w:rPr>
        <w:t>רוני בר-און (הליכוד):</w:t>
      </w:r>
      <w:bookmarkEnd w:id="929"/>
    </w:p>
    <w:p w14:paraId="2B08D6AE" w14:textId="77777777" w:rsidR="00000000" w:rsidRDefault="00026F1C">
      <w:pPr>
        <w:pStyle w:val="a0"/>
        <w:rPr>
          <w:rFonts w:hint="cs"/>
          <w:rtl/>
        </w:rPr>
      </w:pPr>
    </w:p>
    <w:p w14:paraId="0D20A4FC" w14:textId="77777777" w:rsidR="00000000" w:rsidRDefault="00026F1C">
      <w:pPr>
        <w:pStyle w:val="a0"/>
        <w:rPr>
          <w:rFonts w:hint="cs"/>
          <w:rtl/>
        </w:rPr>
      </w:pPr>
      <w:r>
        <w:rPr>
          <w:rFonts w:hint="cs"/>
          <w:rtl/>
        </w:rPr>
        <w:t>אדוני היושב-ראש, רבותי חברי הכנסת, בשבוע שעבר שמענו דיווחים של החזאים על רוח חדשה הנושבת מצפון. המפה הסינופטית של הפרשנים בעיתונות המקומית ו</w:t>
      </w:r>
      <w:r>
        <w:rPr>
          <w:rFonts w:hint="cs"/>
          <w:rtl/>
        </w:rPr>
        <w:t xml:space="preserve">הבין-לאומית, והרמיזות הדיפלומטיות, התריעו על משב רוח חדש מצפון-מזרח - רוחות שלום מדמשק, חבר הכנסת בשארה. סוריה רוצה שלום. בשאר אסד - אסד הבן - רוצה שלום. סוריה רוצה משא-ומתן לשלום בלי תנאים מוקדמים - מהמקום שבו הפסקנו, שם נמשיך. </w:t>
      </w:r>
    </w:p>
    <w:p w14:paraId="38660DDF" w14:textId="77777777" w:rsidR="00000000" w:rsidRDefault="00026F1C">
      <w:pPr>
        <w:pStyle w:val="a0"/>
        <w:rPr>
          <w:rFonts w:hint="cs"/>
          <w:rtl/>
        </w:rPr>
      </w:pPr>
    </w:p>
    <w:p w14:paraId="3E2EF1F0" w14:textId="77777777" w:rsidR="00000000" w:rsidRDefault="00026F1C">
      <w:pPr>
        <w:pStyle w:val="a0"/>
        <w:rPr>
          <w:rFonts w:hint="cs"/>
          <w:rtl/>
        </w:rPr>
      </w:pPr>
      <w:r>
        <w:rPr>
          <w:rFonts w:hint="cs"/>
          <w:rtl/>
        </w:rPr>
        <w:t>שפשפנו את העיניים בפליאה,</w:t>
      </w:r>
      <w:r>
        <w:rPr>
          <w:rFonts w:hint="cs"/>
          <w:rtl/>
        </w:rPr>
        <w:t xml:space="preserve"> לא ראינו מולנו עריץ אכזר פתאום. פתאום אנחנו רואים שם יונה תמה. אסד הילד - ככה קורא לו ראש הממשלה לשעבר אהוד ברק, הייתי אומר די בצדק - אסד הילד משחק בשלום. </w:t>
      </w:r>
    </w:p>
    <w:p w14:paraId="2A045A6E" w14:textId="77777777" w:rsidR="00000000" w:rsidRDefault="00026F1C">
      <w:pPr>
        <w:pStyle w:val="a0"/>
        <w:rPr>
          <w:rFonts w:hint="cs"/>
          <w:rtl/>
        </w:rPr>
      </w:pPr>
    </w:p>
    <w:p w14:paraId="040E0A6D" w14:textId="77777777" w:rsidR="00000000" w:rsidRDefault="00026F1C">
      <w:pPr>
        <w:pStyle w:val="a0"/>
        <w:rPr>
          <w:rFonts w:hint="cs"/>
          <w:rtl/>
        </w:rPr>
      </w:pPr>
      <w:r>
        <w:rPr>
          <w:rFonts w:hint="cs"/>
          <w:rtl/>
        </w:rPr>
        <w:t>הרבה תקוות נתלו בעבר בבשאר אסד - ד"ר בשאר אסד - הרבה תקוות נתלו, וגם הרבה מתנגדים פוליטיים נתלו. מ</w:t>
      </w:r>
      <w:r>
        <w:rPr>
          <w:rFonts w:hint="cs"/>
          <w:rtl/>
        </w:rPr>
        <w:t>נהיג צעיר, רופא בהשכלתו, התחנך ביוקרתיים שבמוסדות החינוך המערביים. לא עוד אבא חאפז אסד, שעינה את אורחיו בשעות ארוכות של שיחה - שאפילו, סליחה על הביטוי, לשירותים לא נתנו להם לצאת, לאורחים - שנים ארוכות הטריח ועינה אותנו, את מדינת ישראל, בלי שום תזוזה מדינית</w:t>
      </w:r>
      <w:r>
        <w:rPr>
          <w:rFonts w:hint="cs"/>
          <w:rtl/>
        </w:rPr>
        <w:t>. הפרשנים הבטיחו לנו נשיא חדש, שיוביל גם את סוריה וגם את המזרח התיכון לעידן חדש.</w:t>
      </w:r>
    </w:p>
    <w:p w14:paraId="29B2B09F" w14:textId="77777777" w:rsidR="00000000" w:rsidRDefault="00026F1C">
      <w:pPr>
        <w:pStyle w:val="a0"/>
        <w:rPr>
          <w:rFonts w:hint="cs"/>
          <w:rtl/>
        </w:rPr>
      </w:pPr>
    </w:p>
    <w:p w14:paraId="472E8001" w14:textId="77777777" w:rsidR="00000000" w:rsidRDefault="00026F1C">
      <w:pPr>
        <w:pStyle w:val="a0"/>
        <w:rPr>
          <w:rFonts w:hint="cs"/>
          <w:rtl/>
        </w:rPr>
      </w:pPr>
      <w:r>
        <w:rPr>
          <w:rFonts w:hint="cs"/>
          <w:rtl/>
        </w:rPr>
        <w:t>הפרשנים טעו, ורק יצחק שמיר צדק, חבר הכנסת עזמי בשארה. יצחק שמיר צדק - כי הים הוא אותו ים, והערבים הם אותם ערבים, וסוריה היא אותה סוריה, ואסד הוא אותו אסד, והשנאה היא אותה שנא</w:t>
      </w:r>
      <w:r>
        <w:rPr>
          <w:rFonts w:hint="cs"/>
          <w:rtl/>
        </w:rPr>
        <w:t>ה, ואסד הבן הוא אסד האב, ואסד האב הוא אסד הבן, ואסד מנותק מהעולם - מחרחר, מלבה, תומך טרור.</w:t>
      </w:r>
    </w:p>
    <w:p w14:paraId="5DF181B3" w14:textId="77777777" w:rsidR="00000000" w:rsidRDefault="00026F1C">
      <w:pPr>
        <w:pStyle w:val="a0"/>
        <w:rPr>
          <w:rFonts w:hint="cs"/>
          <w:rtl/>
        </w:rPr>
      </w:pPr>
    </w:p>
    <w:p w14:paraId="150999FB" w14:textId="77777777" w:rsidR="00000000" w:rsidRDefault="00026F1C">
      <w:pPr>
        <w:pStyle w:val="a0"/>
        <w:rPr>
          <w:rFonts w:hint="cs"/>
          <w:rtl/>
        </w:rPr>
      </w:pPr>
      <w:r>
        <w:rPr>
          <w:rFonts w:hint="cs"/>
          <w:rtl/>
        </w:rPr>
        <w:t>אדוני היושב-ראש, חברי חברי הכנסת, יש פה תרגיל עוקץ חדש מבית-מדרשה של משפחת אסד. בשאר אסד מדבר שלום, ועושה מלחמה; בשאר אסד מפזר ענני הבטחות, ומשלח סופת פיגועים. העוק</w:t>
      </w:r>
      <w:r>
        <w:rPr>
          <w:rFonts w:hint="cs"/>
          <w:rtl/>
        </w:rPr>
        <w:t xml:space="preserve">ץ ברור. </w:t>
      </w:r>
    </w:p>
    <w:p w14:paraId="2C64DF84" w14:textId="77777777" w:rsidR="00000000" w:rsidRDefault="00026F1C">
      <w:pPr>
        <w:pStyle w:val="af0"/>
        <w:rPr>
          <w:rtl/>
        </w:rPr>
      </w:pPr>
      <w:r>
        <w:rPr>
          <w:rtl/>
        </w:rPr>
        <w:br/>
        <w:t>עבד-אלמאלכ דהאמשה (רע"ם):</w:t>
      </w:r>
    </w:p>
    <w:p w14:paraId="34DFA0AC" w14:textId="77777777" w:rsidR="00000000" w:rsidRDefault="00026F1C">
      <w:pPr>
        <w:pStyle w:val="a0"/>
        <w:rPr>
          <w:rFonts w:hint="cs"/>
          <w:rtl/>
        </w:rPr>
      </w:pPr>
    </w:p>
    <w:p w14:paraId="0223B889" w14:textId="77777777" w:rsidR="00000000" w:rsidRDefault="00026F1C">
      <w:pPr>
        <w:pStyle w:val="a0"/>
        <w:rPr>
          <w:rFonts w:hint="cs"/>
          <w:rtl/>
        </w:rPr>
      </w:pPr>
      <w:r>
        <w:rPr>
          <w:rFonts w:hint="cs"/>
          <w:rtl/>
        </w:rPr>
        <w:t>כמה פיגועים ראינו בסוריה? - - -</w:t>
      </w:r>
    </w:p>
    <w:p w14:paraId="2F6B0F47" w14:textId="77777777" w:rsidR="00000000" w:rsidRDefault="00026F1C">
      <w:pPr>
        <w:pStyle w:val="af0"/>
        <w:rPr>
          <w:rtl/>
        </w:rPr>
      </w:pPr>
      <w:r>
        <w:rPr>
          <w:rtl/>
        </w:rPr>
        <w:br/>
        <w:t>מגלי והבה (הליכוד):</w:t>
      </w:r>
    </w:p>
    <w:p w14:paraId="3935D06A" w14:textId="77777777" w:rsidR="00000000" w:rsidRDefault="00026F1C">
      <w:pPr>
        <w:pStyle w:val="a0"/>
        <w:rPr>
          <w:rtl/>
        </w:rPr>
      </w:pPr>
    </w:p>
    <w:p w14:paraId="60895723" w14:textId="77777777" w:rsidR="00000000" w:rsidRDefault="00026F1C">
      <w:pPr>
        <w:pStyle w:val="a0"/>
        <w:rPr>
          <w:rFonts w:hint="cs"/>
          <w:rtl/>
        </w:rPr>
      </w:pPr>
      <w:r>
        <w:rPr>
          <w:rFonts w:hint="cs"/>
          <w:rtl/>
        </w:rPr>
        <w:t>אף פיגוע - - -</w:t>
      </w:r>
    </w:p>
    <w:p w14:paraId="0FE0B162" w14:textId="77777777" w:rsidR="00000000" w:rsidRDefault="00026F1C">
      <w:pPr>
        <w:pStyle w:val="-"/>
        <w:rPr>
          <w:rtl/>
        </w:rPr>
      </w:pPr>
      <w:r>
        <w:rPr>
          <w:rtl/>
        </w:rPr>
        <w:br/>
      </w:r>
      <w:bookmarkStart w:id="930" w:name="FS000001038T10_12_2003_21_17_59C"/>
      <w:bookmarkEnd w:id="930"/>
      <w:r>
        <w:rPr>
          <w:rtl/>
        </w:rPr>
        <w:t>רוני בר-און (הליכוד):</w:t>
      </w:r>
    </w:p>
    <w:p w14:paraId="3A01C402" w14:textId="77777777" w:rsidR="00000000" w:rsidRDefault="00026F1C">
      <w:pPr>
        <w:pStyle w:val="a0"/>
        <w:rPr>
          <w:rtl/>
        </w:rPr>
      </w:pPr>
    </w:p>
    <w:p w14:paraId="70C95E89" w14:textId="77777777" w:rsidR="00000000" w:rsidRDefault="00026F1C">
      <w:pPr>
        <w:pStyle w:val="a0"/>
        <w:rPr>
          <w:rFonts w:hint="cs"/>
          <w:rtl/>
        </w:rPr>
      </w:pPr>
      <w:r>
        <w:rPr>
          <w:rFonts w:hint="cs"/>
          <w:rtl/>
        </w:rPr>
        <w:t>הרודן הסורי - - -</w:t>
      </w:r>
    </w:p>
    <w:p w14:paraId="783C977E" w14:textId="77777777" w:rsidR="00000000" w:rsidRDefault="00026F1C">
      <w:pPr>
        <w:pStyle w:val="af0"/>
        <w:rPr>
          <w:rtl/>
        </w:rPr>
      </w:pPr>
      <w:r>
        <w:rPr>
          <w:rtl/>
        </w:rPr>
        <w:br/>
        <w:t>עבד-אלמאלכ דהאמשה (רע"ם):</w:t>
      </w:r>
    </w:p>
    <w:p w14:paraId="478CA200" w14:textId="77777777" w:rsidR="00000000" w:rsidRDefault="00026F1C">
      <w:pPr>
        <w:pStyle w:val="a0"/>
        <w:rPr>
          <w:rtl/>
        </w:rPr>
      </w:pPr>
    </w:p>
    <w:p w14:paraId="792FC31F" w14:textId="77777777" w:rsidR="00000000" w:rsidRDefault="00026F1C">
      <w:pPr>
        <w:pStyle w:val="a0"/>
        <w:rPr>
          <w:rFonts w:hint="cs"/>
          <w:rtl/>
        </w:rPr>
      </w:pPr>
      <w:r>
        <w:rPr>
          <w:rFonts w:hint="cs"/>
          <w:rtl/>
        </w:rPr>
        <w:t xml:space="preserve"> - - -</w:t>
      </w:r>
    </w:p>
    <w:p w14:paraId="385D7665" w14:textId="77777777" w:rsidR="00000000" w:rsidRDefault="00026F1C">
      <w:pPr>
        <w:pStyle w:val="af1"/>
        <w:rPr>
          <w:rtl/>
        </w:rPr>
      </w:pPr>
      <w:r>
        <w:rPr>
          <w:rtl/>
        </w:rPr>
        <w:br/>
        <w:t>היו"ר משה כחלון:</w:t>
      </w:r>
    </w:p>
    <w:p w14:paraId="7493DD86" w14:textId="77777777" w:rsidR="00000000" w:rsidRDefault="00026F1C">
      <w:pPr>
        <w:pStyle w:val="a0"/>
        <w:rPr>
          <w:rtl/>
        </w:rPr>
      </w:pPr>
    </w:p>
    <w:p w14:paraId="67A65FE7" w14:textId="77777777" w:rsidR="00000000" w:rsidRDefault="00026F1C">
      <w:pPr>
        <w:pStyle w:val="a0"/>
        <w:rPr>
          <w:rFonts w:hint="cs"/>
          <w:rtl/>
        </w:rPr>
      </w:pPr>
      <w:r>
        <w:rPr>
          <w:rFonts w:hint="cs"/>
          <w:rtl/>
        </w:rPr>
        <w:t>אני מבקש לאפשר לו לדבר. שאלת שאלה, הוא מחליט אם הוא מש</w:t>
      </w:r>
      <w:r>
        <w:rPr>
          <w:rFonts w:hint="cs"/>
          <w:rtl/>
        </w:rPr>
        <w:t xml:space="preserve">יב עליה או לא. </w:t>
      </w:r>
    </w:p>
    <w:p w14:paraId="74BA156E" w14:textId="77777777" w:rsidR="00000000" w:rsidRDefault="00026F1C">
      <w:pPr>
        <w:pStyle w:val="-"/>
        <w:rPr>
          <w:rtl/>
        </w:rPr>
      </w:pPr>
      <w:r>
        <w:rPr>
          <w:rtl/>
        </w:rPr>
        <w:br/>
      </w:r>
      <w:bookmarkStart w:id="931" w:name="FS000001038T10_12_2003_21_18_38C"/>
      <w:bookmarkEnd w:id="931"/>
      <w:r>
        <w:rPr>
          <w:rtl/>
        </w:rPr>
        <w:t>רוני בר-און (הליכוד):</w:t>
      </w:r>
    </w:p>
    <w:p w14:paraId="21D5081C" w14:textId="77777777" w:rsidR="00000000" w:rsidRDefault="00026F1C">
      <w:pPr>
        <w:pStyle w:val="a0"/>
        <w:rPr>
          <w:rtl/>
        </w:rPr>
      </w:pPr>
    </w:p>
    <w:p w14:paraId="04A4EA6D" w14:textId="77777777" w:rsidR="00000000" w:rsidRDefault="00026F1C">
      <w:pPr>
        <w:pStyle w:val="a0"/>
        <w:rPr>
          <w:rFonts w:hint="cs"/>
          <w:rtl/>
        </w:rPr>
      </w:pPr>
      <w:r>
        <w:rPr>
          <w:rFonts w:hint="cs"/>
          <w:rtl/>
        </w:rPr>
        <w:t>הרודן הסורי לא מכוון אלינו. הרודן הסורי לא מכוון לשום שלום - לא לשלום אמיתי ולא לשלום מזויף. הרודן הסורי מכוון את עיניו לוושינגטון. ואתם, ואנחנו - כולם יודעים את הסיבה. העורף הכלכלי של סוריה, שהתרכז בפעילות פיננסית ב</w:t>
      </w:r>
      <w:r>
        <w:rPr>
          <w:rFonts w:hint="cs"/>
          <w:rtl/>
        </w:rPr>
        <w:t xml:space="preserve">עירק - נעלם כלא היה. השוק העירקי של נפט וסחורות, שהיקפו הגיע לחצי מיליארד דולר בשנה, שוק עירקי שגרם לאופטימיות כלכלית בסוריה - נמצא כיום בשליטה אמריקנית מוחלטת. </w:t>
      </w:r>
    </w:p>
    <w:p w14:paraId="45C1F951" w14:textId="77777777" w:rsidR="00000000" w:rsidRDefault="00026F1C">
      <w:pPr>
        <w:pStyle w:val="a0"/>
        <w:rPr>
          <w:rFonts w:hint="cs"/>
          <w:rtl/>
        </w:rPr>
      </w:pPr>
    </w:p>
    <w:p w14:paraId="3D86683A" w14:textId="77777777" w:rsidR="00000000" w:rsidRDefault="00026F1C">
      <w:pPr>
        <w:pStyle w:val="a0"/>
        <w:rPr>
          <w:rFonts w:hint="cs"/>
          <w:rtl/>
        </w:rPr>
      </w:pPr>
      <w:r>
        <w:rPr>
          <w:rFonts w:hint="cs"/>
          <w:rtl/>
        </w:rPr>
        <w:t>בשאר אסד מנסה למלט בעור שיניו את ארצו מחרון אפה של ארצות-הברית. ארצות-הברית קצה בסוריה, קצה ב</w:t>
      </w:r>
      <w:r>
        <w:rPr>
          <w:rFonts w:hint="cs"/>
          <w:rtl/>
        </w:rPr>
        <w:t>מדמנת הטרור והפיגועים. ארצות-הברית קצה בסוריה, שהיא הרוח הגבית במפרשי ה"חיזבאללה".</w:t>
      </w:r>
    </w:p>
    <w:p w14:paraId="68593DB4" w14:textId="77777777" w:rsidR="00000000" w:rsidRDefault="00026F1C">
      <w:pPr>
        <w:pStyle w:val="a0"/>
        <w:rPr>
          <w:rFonts w:hint="cs"/>
          <w:rtl/>
        </w:rPr>
      </w:pPr>
    </w:p>
    <w:p w14:paraId="42A10AEA" w14:textId="77777777" w:rsidR="00000000" w:rsidRDefault="00026F1C">
      <w:pPr>
        <w:pStyle w:val="a0"/>
        <w:rPr>
          <w:rFonts w:hint="cs"/>
          <w:rtl/>
        </w:rPr>
      </w:pPr>
      <w:r>
        <w:rPr>
          <w:rFonts w:hint="cs"/>
          <w:rtl/>
        </w:rPr>
        <w:t>לאחר שהאמריקנים באו חשבון עם עירק, מבין אסד כי תמה הסבלנות של העולם החופשי כלפי מדינות מטפחות טרור. העולם שאחרי מלחמת המפרץ השנייה, העולם שאחרי פיגועי ה-11 בספטמבר ואחרי הפ</w:t>
      </w:r>
      <w:r>
        <w:rPr>
          <w:rFonts w:hint="cs"/>
          <w:rtl/>
        </w:rPr>
        <w:t>יגועים בטורקיה, הבין סוף-סוף את כללי המשחק ולא מוכן לסבול יותר את מתן החסות לטרור. סוריה, שיש לה המקום אולי המכובד ביותר ברשימת המדינות תומכות הטרור, עומדת בפני נידוי ובידוד מדיני וכלכלי, היא עומדת בפני זעם אמריקני. והזעם האמריקני הזה מפחיד אותה.</w:t>
      </w:r>
    </w:p>
    <w:p w14:paraId="372C9BC2" w14:textId="77777777" w:rsidR="00000000" w:rsidRDefault="00026F1C">
      <w:pPr>
        <w:pStyle w:val="a0"/>
        <w:rPr>
          <w:rFonts w:hint="cs"/>
          <w:rtl/>
        </w:rPr>
      </w:pPr>
    </w:p>
    <w:p w14:paraId="456038C5" w14:textId="77777777" w:rsidR="00000000" w:rsidRDefault="00026F1C">
      <w:pPr>
        <w:pStyle w:val="a0"/>
        <w:rPr>
          <w:rFonts w:hint="cs"/>
          <w:rtl/>
        </w:rPr>
      </w:pPr>
      <w:r>
        <w:rPr>
          <w:rFonts w:hint="cs"/>
          <w:rtl/>
        </w:rPr>
        <w:t>הסורים א</w:t>
      </w:r>
      <w:r>
        <w:rPr>
          <w:rFonts w:hint="cs"/>
          <w:rtl/>
        </w:rPr>
        <w:t>פשרו, חבר הכנסת דהאמשה, לראש מנגנון "הג'יהאד האסלאמי של החיזבאללה", עמאד מוע'ניה, להיכנס לשטחי עירק כדי להקים שם רשת של תאי טרור שתפעל כנגד האמריקנים. זהו אותו עמאד מורנייה שעמד מאחורי הפיגועים הנוראיים כנגד ישראל וכנגד הקהילה היהודית בבואנוס-איירס; זהו או</w:t>
      </w:r>
      <w:r>
        <w:rPr>
          <w:rFonts w:hint="cs"/>
          <w:rtl/>
        </w:rPr>
        <w:t xml:space="preserve">תו עמאד מורנייה שאחראי לפיצוץ בניין הנחתים בביירות; עמאד מורנייה, שנחשב כיום לאחד מהטרוריסטים המבוקשים והמסוכנים בעולם, שני ברמת בכירותו המתועבת רק לשטן אוסאמה בן-לאדן. </w:t>
      </w:r>
    </w:p>
    <w:p w14:paraId="176EA87F" w14:textId="77777777" w:rsidR="00000000" w:rsidRDefault="00026F1C">
      <w:pPr>
        <w:pStyle w:val="a0"/>
        <w:rPr>
          <w:rFonts w:hint="cs"/>
          <w:rtl/>
        </w:rPr>
      </w:pPr>
    </w:p>
    <w:p w14:paraId="0B42DC31" w14:textId="77777777" w:rsidR="00000000" w:rsidRDefault="00026F1C">
      <w:pPr>
        <w:pStyle w:val="a0"/>
        <w:rPr>
          <w:rFonts w:hint="cs"/>
          <w:rtl/>
        </w:rPr>
      </w:pPr>
      <w:r>
        <w:rPr>
          <w:rFonts w:hint="cs"/>
          <w:rtl/>
        </w:rPr>
        <w:t>אותו עמאד מורנייה מסתובב היום ברחבי עירק ועוסק שם בהקמת תשתיות טרור, מקים מחתרת שיעית</w:t>
      </w:r>
      <w:r>
        <w:rPr>
          <w:rFonts w:hint="cs"/>
          <w:rtl/>
        </w:rPr>
        <w:t xml:space="preserve"> שתקיז את דמה של ארצות-הברית. האיש שאחראי לכך שעמאד מורנייה נכנס לעירק, האיש שאפשר לעמאד מורנייה להיכנס לעירק - הוא הדוקטור, הרופא, הד"ר בשאר אסד,  נשיא סוריה. אסד הילד.</w:t>
      </w:r>
    </w:p>
    <w:p w14:paraId="1F06054A" w14:textId="77777777" w:rsidR="00000000" w:rsidRDefault="00026F1C">
      <w:pPr>
        <w:pStyle w:val="a0"/>
        <w:rPr>
          <w:rFonts w:hint="cs"/>
          <w:rtl/>
        </w:rPr>
      </w:pPr>
    </w:p>
    <w:p w14:paraId="4505B848" w14:textId="77777777" w:rsidR="00000000" w:rsidRDefault="00026F1C">
      <w:pPr>
        <w:pStyle w:val="a0"/>
        <w:rPr>
          <w:rFonts w:hint="cs"/>
          <w:rtl/>
        </w:rPr>
      </w:pPr>
      <w:r>
        <w:rPr>
          <w:rFonts w:hint="cs"/>
          <w:rtl/>
        </w:rPr>
        <w:t>הכעס האמריקני על סוריה, חברי חברי הכנסת, הוא כעס עצום. סוריה מבקשת לשכך את הכעס. סורי</w:t>
      </w:r>
      <w:r>
        <w:rPr>
          <w:rFonts w:hint="cs"/>
          <w:rtl/>
        </w:rPr>
        <w:t xml:space="preserve">ה מנסה לצאת מן הסבך. והאמצעי הוא פשוט, הוא טריוויאלי, רק מה - הם חושבים שהם יכולים לעבוד עלינו בזה? מפייסים, מפזרים הצהרות של פייסנות בדבר נכונות לקיום משא-ומתן עם ישראל בלי שום תנאים מוקדמים. נמשיך מהנקודה הקודמת. </w:t>
      </w:r>
    </w:p>
    <w:p w14:paraId="077B782D" w14:textId="77777777" w:rsidR="00000000" w:rsidRDefault="00026F1C">
      <w:pPr>
        <w:pStyle w:val="a0"/>
        <w:rPr>
          <w:rFonts w:hint="cs"/>
          <w:rtl/>
        </w:rPr>
      </w:pPr>
    </w:p>
    <w:p w14:paraId="26BE1DE8" w14:textId="77777777" w:rsidR="00000000" w:rsidRDefault="00026F1C">
      <w:pPr>
        <w:pStyle w:val="a0"/>
        <w:rPr>
          <w:rFonts w:hint="cs"/>
          <w:rtl/>
        </w:rPr>
      </w:pPr>
      <w:r>
        <w:rPr>
          <w:rFonts w:hint="cs"/>
          <w:rtl/>
        </w:rPr>
        <w:t>אבל, רבותי חברי הכנסת, אדוני היושב-ראש,</w:t>
      </w:r>
      <w:r>
        <w:rPr>
          <w:rFonts w:hint="cs"/>
          <w:rtl/>
        </w:rPr>
        <w:t xml:space="preserve"> השקר הסורי הוא לא רק גלוי, הוא שקר ענק. רק לפני כמה ימים, חבר הכנסת דהאמשה, ניצלנו מאסון נורא. ניצלנו בנס, או יותר נכון: ניצלנו בזכות כוחות הביטחון, מאסון נורא "</w:t>
      </w:r>
      <w:r>
        <w:t>made in Syria</w:t>
      </w:r>
      <w:r>
        <w:rPr>
          <w:rFonts w:hint="cs"/>
          <w:rtl/>
        </w:rPr>
        <w:t>". מחבל מתאבד עמד להתפוצץ בלב בית-ספר תיכון הומה תלמידים ביוקנעם. שערו בנפשם את ה</w:t>
      </w:r>
      <w:r>
        <w:rPr>
          <w:rFonts w:hint="cs"/>
          <w:rtl/>
        </w:rPr>
        <w:t xml:space="preserve">זוועה. 1,000תלמידים, איזה תופת. כל הגבולות האנושיים וגם הלא-אנושיים נחצו. מחבל-מתאבד בבית-ספר בין תלמידים? מה פשעם של תלמידים? </w:t>
      </w:r>
    </w:p>
    <w:p w14:paraId="668E12AA" w14:textId="77777777" w:rsidR="00000000" w:rsidRDefault="00026F1C">
      <w:pPr>
        <w:pStyle w:val="a0"/>
        <w:rPr>
          <w:rFonts w:hint="cs"/>
          <w:rtl/>
        </w:rPr>
      </w:pPr>
    </w:p>
    <w:p w14:paraId="736EE53D" w14:textId="77777777" w:rsidR="00000000" w:rsidRDefault="00026F1C">
      <w:pPr>
        <w:pStyle w:val="a0"/>
        <w:rPr>
          <w:rFonts w:hint="cs"/>
          <w:rtl/>
        </w:rPr>
      </w:pPr>
      <w:r>
        <w:rPr>
          <w:rFonts w:hint="cs"/>
          <w:rtl/>
        </w:rPr>
        <w:t xml:space="preserve">הפיגוע שסוכל, ברוך השם, ביוקנעם, היה פרי התכנון והביצוע של ארגון "הג'יהאד האסלאמי" הפלסטיני, אבל אל תטעו: לא מדובר באותו ארגון </w:t>
      </w:r>
      <w:r>
        <w:rPr>
          <w:rFonts w:hint="cs"/>
          <w:rtl/>
        </w:rPr>
        <w:t>מרצחים של רב-המרצחים עמאד מורנייה, מדובר בארגון אחר מבית-היוצר של הטרור הפונדמנטליסטי. לטרור האסלאמי, לדאבוננו, פנים רבות ושמות רבים עוד יותר. נחש עם 1,000 ראשים. ארגון "הג'יהאד האסלאמי" הפלסטיני, שביצע בארץ כמה מהנוראיים שבפיגועי הטרור, כמו למשל הפיגוע בד</w:t>
      </w:r>
      <w:r>
        <w:rPr>
          <w:rFonts w:hint="cs"/>
          <w:rtl/>
        </w:rPr>
        <w:t>יזנגוף-סנטר, פועל ומוכוון על-ידי ההנהגה החיצונית היושבת בחו"ל ומנחה מבחוץ את הפעילים בתחומי יהודה, שומרון ועזה. ההנהגה שלו יושבת בסוריה, בדמשק. הראש בדמשק והיד הזדונית ביוקנעם. היד נגדעה הפעם - תודה לאל ותודה לכוחות הביטחון. אבל הראש - צמרת "הג'יהאד האסלאמ</w:t>
      </w:r>
      <w:r>
        <w:rPr>
          <w:rFonts w:hint="cs"/>
          <w:rtl/>
        </w:rPr>
        <w:t xml:space="preserve">י", ראש הנחש, ממשיך לתכנן פיגועים נוספים מסוריה, מדמשק. </w:t>
      </w:r>
    </w:p>
    <w:p w14:paraId="005D3B11" w14:textId="77777777" w:rsidR="00000000" w:rsidRDefault="00026F1C">
      <w:pPr>
        <w:pStyle w:val="a0"/>
        <w:rPr>
          <w:rFonts w:hint="cs"/>
          <w:rtl/>
        </w:rPr>
      </w:pPr>
    </w:p>
    <w:p w14:paraId="13AFAFDA" w14:textId="77777777" w:rsidR="00000000" w:rsidRDefault="00026F1C">
      <w:pPr>
        <w:pStyle w:val="a0"/>
        <w:rPr>
          <w:rFonts w:hint="cs"/>
          <w:rtl/>
        </w:rPr>
      </w:pPr>
      <w:r>
        <w:rPr>
          <w:rFonts w:hint="cs"/>
          <w:rtl/>
        </w:rPr>
        <w:t xml:space="preserve">המשחק הכפול של בשאר אסד נמשך, לא רק באמצעות "הג'יהאד האסלאמי" וחזית הסירוב הפלסטינית. לא צריך לאמץ את המחשבה בזיכרונות, מספיק רק לעיין היום בעיתוני הבוקר: הטרור, חבר הכנסת דהאמשה, הטרור תוצרת סוריה </w:t>
      </w:r>
      <w:r>
        <w:rPr>
          <w:rFonts w:hint="cs"/>
          <w:rtl/>
        </w:rPr>
        <w:t>תוקף אותנו גם מלבנון. עיתוני הבוקר מדווחים על כך שהצפון שוב מתחמם, רק החודש גילו שם שתי זירות מטענים, אתמול ירו אנשי "חיזבאללה" פגזי נ"מ לעבר הגזרה המערבית - - -</w:t>
      </w:r>
    </w:p>
    <w:p w14:paraId="55FA0C45" w14:textId="77777777" w:rsidR="00000000" w:rsidRDefault="00026F1C">
      <w:pPr>
        <w:pStyle w:val="a0"/>
        <w:rPr>
          <w:rFonts w:hint="cs"/>
          <w:rtl/>
        </w:rPr>
      </w:pPr>
    </w:p>
    <w:p w14:paraId="74B5A59C" w14:textId="77777777" w:rsidR="00000000" w:rsidRDefault="00026F1C">
      <w:pPr>
        <w:pStyle w:val="af0"/>
        <w:rPr>
          <w:rtl/>
        </w:rPr>
      </w:pPr>
      <w:r>
        <w:rPr>
          <w:rtl/>
        </w:rPr>
        <w:t>עבד-אלמאלכ דהאמשה (רע"ם):</w:t>
      </w:r>
    </w:p>
    <w:p w14:paraId="779F4F53" w14:textId="77777777" w:rsidR="00000000" w:rsidRDefault="00026F1C">
      <w:pPr>
        <w:pStyle w:val="a0"/>
        <w:rPr>
          <w:rtl/>
        </w:rPr>
      </w:pPr>
    </w:p>
    <w:p w14:paraId="35B31485" w14:textId="77777777" w:rsidR="00000000" w:rsidRDefault="00026F1C">
      <w:pPr>
        <w:pStyle w:val="a0"/>
        <w:rPr>
          <w:rFonts w:hint="cs"/>
          <w:rtl/>
        </w:rPr>
      </w:pPr>
      <w:r>
        <w:rPr>
          <w:rFonts w:hint="cs"/>
          <w:rtl/>
        </w:rPr>
        <w:t>מי ירה אתמול בלבנון? שני ציידים, ציידי חוגלות. זה הטרור.</w:t>
      </w:r>
    </w:p>
    <w:p w14:paraId="3227056A" w14:textId="77777777" w:rsidR="00000000" w:rsidRDefault="00026F1C">
      <w:pPr>
        <w:pStyle w:val="a0"/>
        <w:rPr>
          <w:rFonts w:hint="cs"/>
          <w:rtl/>
        </w:rPr>
      </w:pPr>
    </w:p>
    <w:p w14:paraId="1E0777D8" w14:textId="77777777" w:rsidR="00000000" w:rsidRDefault="00026F1C">
      <w:pPr>
        <w:pStyle w:val="-"/>
        <w:rPr>
          <w:rtl/>
        </w:rPr>
      </w:pPr>
      <w:bookmarkStart w:id="932" w:name="FS000001038T10_12_2003_21_43_00C"/>
      <w:bookmarkEnd w:id="932"/>
      <w:r>
        <w:rPr>
          <w:rtl/>
        </w:rPr>
        <w:t>רוני בר-</w:t>
      </w:r>
      <w:r>
        <w:rPr>
          <w:rtl/>
        </w:rPr>
        <w:t>און (הליכוד):</w:t>
      </w:r>
    </w:p>
    <w:p w14:paraId="1F8D661F" w14:textId="77777777" w:rsidR="00000000" w:rsidRDefault="00026F1C">
      <w:pPr>
        <w:pStyle w:val="a0"/>
        <w:rPr>
          <w:rtl/>
        </w:rPr>
      </w:pPr>
    </w:p>
    <w:p w14:paraId="0E938623" w14:textId="77777777" w:rsidR="00000000" w:rsidRDefault="00026F1C">
      <w:pPr>
        <w:pStyle w:val="a0"/>
        <w:rPr>
          <w:rFonts w:hint="cs"/>
          <w:rtl/>
        </w:rPr>
      </w:pPr>
      <w:r>
        <w:rPr>
          <w:rFonts w:hint="cs"/>
          <w:rtl/>
        </w:rPr>
        <w:t>אה, ציידי חוגלות, נכון. אתה יודע - - -</w:t>
      </w:r>
    </w:p>
    <w:p w14:paraId="4C8D9C25" w14:textId="77777777" w:rsidR="00000000" w:rsidRDefault="00026F1C">
      <w:pPr>
        <w:pStyle w:val="a0"/>
        <w:rPr>
          <w:rFonts w:hint="cs"/>
          <w:rtl/>
        </w:rPr>
      </w:pPr>
    </w:p>
    <w:p w14:paraId="6FAC1074" w14:textId="77777777" w:rsidR="00000000" w:rsidRDefault="00026F1C">
      <w:pPr>
        <w:pStyle w:val="af0"/>
        <w:rPr>
          <w:rtl/>
        </w:rPr>
      </w:pPr>
      <w:r>
        <w:rPr>
          <w:rFonts w:hint="eastAsia"/>
          <w:rtl/>
        </w:rPr>
        <w:t>עבד</w:t>
      </w:r>
      <w:r>
        <w:rPr>
          <w:rtl/>
        </w:rPr>
        <w:t>-אלמאלכ דהאמשה (רע"ם):</w:t>
      </w:r>
    </w:p>
    <w:p w14:paraId="37002A40" w14:textId="77777777" w:rsidR="00000000" w:rsidRDefault="00026F1C">
      <w:pPr>
        <w:pStyle w:val="a0"/>
        <w:rPr>
          <w:rFonts w:hint="cs"/>
          <w:rtl/>
        </w:rPr>
      </w:pPr>
    </w:p>
    <w:p w14:paraId="1C61B9AF" w14:textId="77777777" w:rsidR="00000000" w:rsidRDefault="00026F1C">
      <w:pPr>
        <w:pStyle w:val="a0"/>
        <w:rPr>
          <w:rFonts w:hint="cs"/>
          <w:rtl/>
        </w:rPr>
      </w:pPr>
      <w:r>
        <w:rPr>
          <w:rFonts w:hint="cs"/>
          <w:rtl/>
        </w:rPr>
        <w:t>מה שלא נותנים לך אתה לא - - -  רק אתה בסדר. אתה הורג ציידי חוגלות. - - -</w:t>
      </w:r>
    </w:p>
    <w:p w14:paraId="6C1D3FA5" w14:textId="77777777" w:rsidR="00000000" w:rsidRDefault="00026F1C">
      <w:pPr>
        <w:pStyle w:val="a0"/>
        <w:rPr>
          <w:rFonts w:hint="cs"/>
          <w:rtl/>
        </w:rPr>
      </w:pPr>
    </w:p>
    <w:p w14:paraId="391F8B50" w14:textId="77777777" w:rsidR="00000000" w:rsidRDefault="00026F1C">
      <w:pPr>
        <w:pStyle w:val="af1"/>
        <w:rPr>
          <w:rtl/>
        </w:rPr>
      </w:pPr>
      <w:r>
        <w:rPr>
          <w:rtl/>
        </w:rPr>
        <w:t>היו"ר משה כחלון:</w:t>
      </w:r>
    </w:p>
    <w:p w14:paraId="0A3044F9" w14:textId="77777777" w:rsidR="00000000" w:rsidRDefault="00026F1C">
      <w:pPr>
        <w:pStyle w:val="a0"/>
        <w:rPr>
          <w:rtl/>
        </w:rPr>
      </w:pPr>
    </w:p>
    <w:p w14:paraId="78D2ADD0" w14:textId="77777777" w:rsidR="00000000" w:rsidRDefault="00026F1C">
      <w:pPr>
        <w:pStyle w:val="a0"/>
        <w:rPr>
          <w:rFonts w:hint="cs"/>
          <w:rtl/>
        </w:rPr>
      </w:pPr>
      <w:r>
        <w:rPr>
          <w:rFonts w:hint="cs"/>
          <w:rtl/>
        </w:rPr>
        <w:t>תודה רבה, חבר הכנסת דהאמשה. תמשיך, בבקשה.</w:t>
      </w:r>
    </w:p>
    <w:p w14:paraId="45630EF4" w14:textId="77777777" w:rsidR="00000000" w:rsidRDefault="00026F1C">
      <w:pPr>
        <w:pStyle w:val="a0"/>
        <w:rPr>
          <w:rFonts w:hint="cs"/>
          <w:rtl/>
        </w:rPr>
      </w:pPr>
    </w:p>
    <w:p w14:paraId="0441935E" w14:textId="77777777" w:rsidR="00000000" w:rsidRDefault="00026F1C">
      <w:pPr>
        <w:pStyle w:val="-"/>
        <w:rPr>
          <w:rtl/>
        </w:rPr>
      </w:pPr>
      <w:bookmarkStart w:id="933" w:name="FS000001038T10_12_2003_21_44_54C"/>
      <w:bookmarkEnd w:id="933"/>
      <w:r>
        <w:rPr>
          <w:rtl/>
        </w:rPr>
        <w:t>רוני בר-און (הליכוד):</w:t>
      </w:r>
    </w:p>
    <w:p w14:paraId="62BF1FC3" w14:textId="77777777" w:rsidR="00000000" w:rsidRDefault="00026F1C">
      <w:pPr>
        <w:pStyle w:val="a0"/>
        <w:rPr>
          <w:rtl/>
        </w:rPr>
      </w:pPr>
    </w:p>
    <w:p w14:paraId="593278E5" w14:textId="77777777" w:rsidR="00000000" w:rsidRDefault="00026F1C">
      <w:pPr>
        <w:pStyle w:val="a0"/>
        <w:rPr>
          <w:rFonts w:hint="cs"/>
          <w:rtl/>
        </w:rPr>
      </w:pPr>
      <w:r>
        <w:rPr>
          <w:rFonts w:hint="cs"/>
          <w:rtl/>
        </w:rPr>
        <w:t>"חיזבאללה", אדונ</w:t>
      </w:r>
      <w:r>
        <w:rPr>
          <w:rFonts w:hint="cs"/>
          <w:rtl/>
        </w:rPr>
        <w:t>י היושב-ראש, ממשיך בניסיונות להסב קורבנות בנפש לחיילי צה"ל, לגרום לחטיפת ישראלים נוספים - מי שולט הלכה למעשה בלבנון? מי מסוגל להכתיב, להצר או להרחיב את הפעילות של "חיזבאללה" בלבנון? סוריה. רק סוריה. אסד משחק בשסתומי הטרור שברשותו. האכסניה שפתח אסד בסוריה ו</w:t>
      </w:r>
      <w:r>
        <w:rPr>
          <w:rFonts w:hint="cs"/>
          <w:rtl/>
        </w:rPr>
        <w:t xml:space="preserve">בלבנון לארגוני "הג'יהאד האסלאמי", ה"חמאס", ה"חיזבאללה", מאפשרת לו להפעיל ארסנל מגוון של אמצעי טרור וכלי טרור נגד מדינת ישראל. אסד רוצה טרור כל הזמן, ולכן הוא מטפח את פעילות ארגוני הטרור מדמשק. </w:t>
      </w:r>
    </w:p>
    <w:p w14:paraId="0054C91B" w14:textId="77777777" w:rsidR="00000000" w:rsidRDefault="00026F1C">
      <w:pPr>
        <w:pStyle w:val="a0"/>
        <w:rPr>
          <w:rFonts w:hint="cs"/>
          <w:rtl/>
        </w:rPr>
      </w:pPr>
    </w:p>
    <w:p w14:paraId="4FB3B11A" w14:textId="77777777" w:rsidR="00000000" w:rsidRDefault="00026F1C">
      <w:pPr>
        <w:pStyle w:val="a0"/>
        <w:rPr>
          <w:rFonts w:hint="cs"/>
          <w:rtl/>
        </w:rPr>
      </w:pPr>
      <w:r>
        <w:rPr>
          <w:rFonts w:hint="cs"/>
          <w:rtl/>
        </w:rPr>
        <w:t>עכשיו הוא רוצה לחמוק מהזעם של ארצות-הברית, והאמצעי לכך, אדוני</w:t>
      </w:r>
      <w:r>
        <w:rPr>
          <w:rFonts w:hint="cs"/>
          <w:rtl/>
        </w:rPr>
        <w:t xml:space="preserve"> היושב-ראש, הוא השמעת רעשי שלום. בשמאל, שלמרבית הצער לא מיוצג פה -  אבל בוודאי גם בסיעות הערביות, ודאי ישמיעו: צריך לבחון את ההצעה הזאת עד תומה. יש להעניק לאסד הזדמנות. </w:t>
      </w:r>
    </w:p>
    <w:p w14:paraId="3B9E174D" w14:textId="77777777" w:rsidR="00000000" w:rsidRDefault="00026F1C">
      <w:pPr>
        <w:pStyle w:val="a0"/>
        <w:rPr>
          <w:rFonts w:hint="cs"/>
          <w:rtl/>
        </w:rPr>
      </w:pPr>
    </w:p>
    <w:p w14:paraId="3AF0B991" w14:textId="77777777" w:rsidR="00000000" w:rsidRDefault="00026F1C">
      <w:pPr>
        <w:pStyle w:val="af1"/>
        <w:rPr>
          <w:rtl/>
        </w:rPr>
      </w:pPr>
      <w:r>
        <w:rPr>
          <w:rtl/>
        </w:rPr>
        <w:t>היו"ר משה כחלון:</w:t>
      </w:r>
    </w:p>
    <w:p w14:paraId="400BCC4A" w14:textId="77777777" w:rsidR="00000000" w:rsidRDefault="00026F1C">
      <w:pPr>
        <w:pStyle w:val="a0"/>
        <w:rPr>
          <w:rtl/>
        </w:rPr>
      </w:pPr>
    </w:p>
    <w:p w14:paraId="1FA8F9D8" w14:textId="77777777" w:rsidR="00000000" w:rsidRDefault="00026F1C">
      <w:pPr>
        <w:pStyle w:val="a0"/>
        <w:rPr>
          <w:rFonts w:hint="cs"/>
          <w:rtl/>
        </w:rPr>
      </w:pPr>
      <w:r>
        <w:rPr>
          <w:rFonts w:hint="cs"/>
          <w:rtl/>
        </w:rPr>
        <w:t>אני מבקש לסיים, ידידי בר-און.</w:t>
      </w:r>
    </w:p>
    <w:p w14:paraId="30858778" w14:textId="77777777" w:rsidR="00000000" w:rsidRDefault="00026F1C">
      <w:pPr>
        <w:pStyle w:val="a0"/>
        <w:rPr>
          <w:rFonts w:hint="cs"/>
          <w:rtl/>
        </w:rPr>
      </w:pPr>
    </w:p>
    <w:p w14:paraId="0DAAE2AF" w14:textId="77777777" w:rsidR="00000000" w:rsidRDefault="00026F1C">
      <w:pPr>
        <w:pStyle w:val="-"/>
        <w:rPr>
          <w:rtl/>
        </w:rPr>
      </w:pPr>
      <w:bookmarkStart w:id="934" w:name="FS000001038T10_12_2003_21_50_40C"/>
      <w:bookmarkEnd w:id="934"/>
      <w:r>
        <w:rPr>
          <w:rtl/>
        </w:rPr>
        <w:t>רוני בר-און (הליכוד):</w:t>
      </w:r>
    </w:p>
    <w:p w14:paraId="6FC7101D" w14:textId="77777777" w:rsidR="00000000" w:rsidRDefault="00026F1C">
      <w:pPr>
        <w:pStyle w:val="a0"/>
        <w:rPr>
          <w:rtl/>
        </w:rPr>
      </w:pPr>
    </w:p>
    <w:p w14:paraId="42C21FBF" w14:textId="77777777" w:rsidR="00000000" w:rsidRDefault="00026F1C">
      <w:pPr>
        <w:pStyle w:val="a0"/>
        <w:rPr>
          <w:rFonts w:hint="cs"/>
          <w:rtl/>
        </w:rPr>
      </w:pPr>
      <w:r>
        <w:rPr>
          <w:rFonts w:hint="cs"/>
          <w:rtl/>
        </w:rPr>
        <w:t>בסדר. אדם שפו</w:t>
      </w:r>
      <w:r>
        <w:rPr>
          <w:rFonts w:hint="cs"/>
          <w:rtl/>
        </w:rPr>
        <w:t>רס את חסותו על ארגוני טרור כה מסוכנים, אינו ראוי להזדמנות. אדם כזה נושא רק תרעלה באמתחתו.</w:t>
      </w:r>
    </w:p>
    <w:p w14:paraId="2C48BBED" w14:textId="77777777" w:rsidR="00000000" w:rsidRDefault="00026F1C">
      <w:pPr>
        <w:pStyle w:val="a0"/>
        <w:rPr>
          <w:rFonts w:hint="cs"/>
          <w:rtl/>
        </w:rPr>
      </w:pPr>
    </w:p>
    <w:p w14:paraId="7D5E4F42" w14:textId="77777777" w:rsidR="00000000" w:rsidRDefault="00026F1C">
      <w:pPr>
        <w:pStyle w:val="af0"/>
        <w:rPr>
          <w:rtl/>
        </w:rPr>
      </w:pPr>
      <w:r>
        <w:rPr>
          <w:rFonts w:hint="eastAsia"/>
          <w:rtl/>
        </w:rPr>
        <w:t>עבד</w:t>
      </w:r>
      <w:r>
        <w:rPr>
          <w:rtl/>
        </w:rPr>
        <w:t>-אלמאלכ דהאמשה (רע"ם):</w:t>
      </w:r>
    </w:p>
    <w:p w14:paraId="261380DA" w14:textId="77777777" w:rsidR="00000000" w:rsidRDefault="00026F1C">
      <w:pPr>
        <w:pStyle w:val="a0"/>
        <w:rPr>
          <w:rFonts w:hint="cs"/>
          <w:rtl/>
        </w:rPr>
      </w:pPr>
    </w:p>
    <w:p w14:paraId="5542F7FF" w14:textId="77777777" w:rsidR="00000000" w:rsidRDefault="00026F1C">
      <w:pPr>
        <w:pStyle w:val="a0"/>
        <w:rPr>
          <w:rFonts w:hint="cs"/>
          <w:rtl/>
        </w:rPr>
      </w:pPr>
      <w:r>
        <w:rPr>
          <w:rFonts w:hint="cs"/>
          <w:rtl/>
        </w:rPr>
        <w:t>נכבוש את סוריה, עכשיו.</w:t>
      </w:r>
    </w:p>
    <w:p w14:paraId="0530D273" w14:textId="77777777" w:rsidR="00000000" w:rsidRDefault="00026F1C">
      <w:pPr>
        <w:pStyle w:val="a0"/>
        <w:rPr>
          <w:rFonts w:hint="cs"/>
          <w:rtl/>
        </w:rPr>
      </w:pPr>
    </w:p>
    <w:p w14:paraId="3D062CF7" w14:textId="77777777" w:rsidR="00000000" w:rsidRDefault="00026F1C">
      <w:pPr>
        <w:pStyle w:val="af1"/>
        <w:rPr>
          <w:rtl/>
        </w:rPr>
      </w:pPr>
      <w:r>
        <w:rPr>
          <w:rtl/>
        </w:rPr>
        <w:t>היו"ר משה כחלון:</w:t>
      </w:r>
    </w:p>
    <w:p w14:paraId="30F7D97F" w14:textId="77777777" w:rsidR="00000000" w:rsidRDefault="00026F1C">
      <w:pPr>
        <w:pStyle w:val="a0"/>
        <w:rPr>
          <w:rtl/>
        </w:rPr>
      </w:pPr>
    </w:p>
    <w:p w14:paraId="2F5FA7D7" w14:textId="77777777" w:rsidR="00000000" w:rsidRDefault="00026F1C">
      <w:pPr>
        <w:pStyle w:val="a0"/>
        <w:rPr>
          <w:rFonts w:hint="cs"/>
          <w:rtl/>
        </w:rPr>
      </w:pPr>
      <w:r>
        <w:rPr>
          <w:rFonts w:hint="cs"/>
          <w:rtl/>
        </w:rPr>
        <w:t xml:space="preserve">משפט לסיום. תאפשר לו לסיים, בבקשה. </w:t>
      </w:r>
    </w:p>
    <w:p w14:paraId="03B6C09F" w14:textId="77777777" w:rsidR="00000000" w:rsidRDefault="00026F1C">
      <w:pPr>
        <w:pStyle w:val="a0"/>
        <w:rPr>
          <w:rFonts w:hint="cs"/>
          <w:rtl/>
        </w:rPr>
      </w:pPr>
    </w:p>
    <w:p w14:paraId="15083B40" w14:textId="77777777" w:rsidR="00000000" w:rsidRDefault="00026F1C">
      <w:pPr>
        <w:pStyle w:val="-"/>
        <w:rPr>
          <w:rtl/>
        </w:rPr>
      </w:pPr>
      <w:bookmarkStart w:id="935" w:name="FS000001038T10_12_2003_21_51_54C"/>
      <w:bookmarkEnd w:id="935"/>
      <w:r>
        <w:rPr>
          <w:rtl/>
        </w:rPr>
        <w:t>רוני בר-און (הליכוד):</w:t>
      </w:r>
    </w:p>
    <w:p w14:paraId="77D5D585" w14:textId="77777777" w:rsidR="00000000" w:rsidRDefault="00026F1C">
      <w:pPr>
        <w:pStyle w:val="a0"/>
        <w:rPr>
          <w:rtl/>
        </w:rPr>
      </w:pPr>
    </w:p>
    <w:p w14:paraId="616D5643" w14:textId="77777777" w:rsidR="00000000" w:rsidRDefault="00026F1C">
      <w:pPr>
        <w:pStyle w:val="a0"/>
        <w:rPr>
          <w:rFonts w:hint="cs"/>
          <w:rtl/>
        </w:rPr>
      </w:pPr>
      <w:r>
        <w:rPr>
          <w:rFonts w:hint="cs"/>
          <w:rtl/>
        </w:rPr>
        <w:t>שלושה משפטים.</w:t>
      </w:r>
    </w:p>
    <w:p w14:paraId="3A93276D" w14:textId="77777777" w:rsidR="00000000" w:rsidRDefault="00026F1C">
      <w:pPr>
        <w:pStyle w:val="a0"/>
        <w:rPr>
          <w:rFonts w:hint="cs"/>
          <w:rtl/>
        </w:rPr>
      </w:pPr>
    </w:p>
    <w:p w14:paraId="3A5C4755" w14:textId="77777777" w:rsidR="00000000" w:rsidRDefault="00026F1C">
      <w:pPr>
        <w:pStyle w:val="af1"/>
        <w:rPr>
          <w:rtl/>
        </w:rPr>
      </w:pPr>
      <w:r>
        <w:rPr>
          <w:rtl/>
        </w:rPr>
        <w:t>היו"ר משה כחלון:</w:t>
      </w:r>
    </w:p>
    <w:p w14:paraId="01294D57" w14:textId="77777777" w:rsidR="00000000" w:rsidRDefault="00026F1C">
      <w:pPr>
        <w:pStyle w:val="a0"/>
        <w:rPr>
          <w:rtl/>
        </w:rPr>
      </w:pPr>
    </w:p>
    <w:p w14:paraId="2888C4B2" w14:textId="77777777" w:rsidR="00000000" w:rsidRDefault="00026F1C">
      <w:pPr>
        <w:pStyle w:val="a0"/>
        <w:rPr>
          <w:rFonts w:hint="cs"/>
          <w:rtl/>
        </w:rPr>
      </w:pPr>
      <w:r>
        <w:rPr>
          <w:rFonts w:hint="cs"/>
          <w:rtl/>
        </w:rPr>
        <w:t>שלו</w:t>
      </w:r>
      <w:r>
        <w:rPr>
          <w:rFonts w:hint="cs"/>
          <w:rtl/>
        </w:rPr>
        <w:t>שה משפטים, אנחנו סופרים.</w:t>
      </w:r>
    </w:p>
    <w:p w14:paraId="21EE9C16" w14:textId="77777777" w:rsidR="00000000" w:rsidRDefault="00026F1C">
      <w:pPr>
        <w:pStyle w:val="a0"/>
        <w:rPr>
          <w:rFonts w:hint="cs"/>
          <w:rtl/>
        </w:rPr>
      </w:pPr>
    </w:p>
    <w:p w14:paraId="59E6B88B" w14:textId="77777777" w:rsidR="00000000" w:rsidRDefault="00026F1C">
      <w:pPr>
        <w:pStyle w:val="-"/>
        <w:rPr>
          <w:rtl/>
        </w:rPr>
      </w:pPr>
      <w:bookmarkStart w:id="936" w:name="FS000001038T10_12_2003_21_52_13C"/>
      <w:bookmarkEnd w:id="936"/>
      <w:r>
        <w:rPr>
          <w:rtl/>
        </w:rPr>
        <w:t>רוני בר-און (הליכוד):</w:t>
      </w:r>
    </w:p>
    <w:p w14:paraId="034285B4" w14:textId="77777777" w:rsidR="00000000" w:rsidRDefault="00026F1C">
      <w:pPr>
        <w:pStyle w:val="a0"/>
        <w:rPr>
          <w:rtl/>
        </w:rPr>
      </w:pPr>
    </w:p>
    <w:p w14:paraId="2A0FF40D" w14:textId="77777777" w:rsidR="00000000" w:rsidRDefault="00026F1C">
      <w:pPr>
        <w:pStyle w:val="a0"/>
        <w:rPr>
          <w:rFonts w:hint="cs"/>
          <w:rtl/>
        </w:rPr>
      </w:pPr>
      <w:r>
        <w:rPr>
          <w:rFonts w:hint="cs"/>
          <w:rtl/>
        </w:rPr>
        <w:t>מדינת ישראל לא תהיה אמצעי בידי השלטון הסורי לצורך שיפור מעמדה של סוריה בארצות- הברית. מדינת ישראל מעוניינת בקיום משא-ומתן עם סוריה. אני אומר את זה: מעוניינת בקיום משא-ומתן עם סוריה, מעוניינת בשלום אמיתי עם ס</w:t>
      </w:r>
      <w:r>
        <w:rPr>
          <w:rFonts w:hint="cs"/>
          <w:rtl/>
        </w:rPr>
        <w:t>וריה. אבל מדינת ישראל לא תלך שולל אחרי כל מיני טריקים ומניפולציות שקריות. מדינת ישראל לא תיתן לעלה התאנה ההצהרתי של אסד - אין בו די והוא לא יכול לכסות את ערוות הטרור. אם אסד מעוניין בפיוס אמיתי, שיפסיק לאלתר את פעילות ארגוני הטרור בסוריה, יפרק את תשתיות הט</w:t>
      </w:r>
      <w:r>
        <w:rPr>
          <w:rFonts w:hint="cs"/>
          <w:rtl/>
        </w:rPr>
        <w:t>רור ויעשה מעשה. לא עוד כסות של מילות שלום למעשי טרור - -</w:t>
      </w:r>
    </w:p>
    <w:p w14:paraId="41127044" w14:textId="77777777" w:rsidR="00000000" w:rsidRDefault="00026F1C">
      <w:pPr>
        <w:pStyle w:val="a0"/>
        <w:rPr>
          <w:rFonts w:hint="cs"/>
          <w:rtl/>
        </w:rPr>
      </w:pPr>
    </w:p>
    <w:p w14:paraId="7B69AD80" w14:textId="77777777" w:rsidR="00000000" w:rsidRDefault="00026F1C">
      <w:pPr>
        <w:pStyle w:val="af1"/>
        <w:rPr>
          <w:rtl/>
        </w:rPr>
      </w:pPr>
      <w:r>
        <w:rPr>
          <w:rtl/>
        </w:rPr>
        <w:t>היו"ר משה כחלון:</w:t>
      </w:r>
    </w:p>
    <w:p w14:paraId="20320EAC" w14:textId="77777777" w:rsidR="00000000" w:rsidRDefault="00026F1C">
      <w:pPr>
        <w:pStyle w:val="a0"/>
        <w:rPr>
          <w:rtl/>
        </w:rPr>
      </w:pPr>
    </w:p>
    <w:p w14:paraId="3B69AA09" w14:textId="77777777" w:rsidR="00000000" w:rsidRDefault="00026F1C">
      <w:pPr>
        <w:pStyle w:val="a0"/>
        <w:rPr>
          <w:rFonts w:hint="cs"/>
          <w:rtl/>
        </w:rPr>
      </w:pPr>
      <w:r>
        <w:rPr>
          <w:rFonts w:hint="cs"/>
          <w:rtl/>
        </w:rPr>
        <w:t>תודה רבה, חבר הכנסת בר-און.</w:t>
      </w:r>
    </w:p>
    <w:p w14:paraId="5FACF508" w14:textId="77777777" w:rsidR="00000000" w:rsidRDefault="00026F1C">
      <w:pPr>
        <w:pStyle w:val="a0"/>
        <w:rPr>
          <w:rFonts w:hint="cs"/>
          <w:rtl/>
        </w:rPr>
      </w:pPr>
    </w:p>
    <w:p w14:paraId="094124FA" w14:textId="77777777" w:rsidR="00000000" w:rsidRDefault="00026F1C">
      <w:pPr>
        <w:pStyle w:val="-"/>
        <w:rPr>
          <w:rtl/>
        </w:rPr>
      </w:pPr>
      <w:bookmarkStart w:id="937" w:name="FS000001038T10_12_2003_21_55_03C"/>
      <w:bookmarkEnd w:id="937"/>
      <w:r>
        <w:rPr>
          <w:rtl/>
        </w:rPr>
        <w:t>רוני בר-און (הליכוד):</w:t>
      </w:r>
    </w:p>
    <w:p w14:paraId="233441F8" w14:textId="77777777" w:rsidR="00000000" w:rsidRDefault="00026F1C">
      <w:pPr>
        <w:pStyle w:val="a0"/>
        <w:rPr>
          <w:rtl/>
        </w:rPr>
      </w:pPr>
    </w:p>
    <w:p w14:paraId="26D394F2" w14:textId="77777777" w:rsidR="00000000" w:rsidRDefault="00026F1C">
      <w:pPr>
        <w:pStyle w:val="a0"/>
        <w:rPr>
          <w:rFonts w:hint="cs"/>
          <w:rtl/>
        </w:rPr>
      </w:pPr>
      <w:r>
        <w:rPr>
          <w:rFonts w:hint="cs"/>
          <w:rtl/>
        </w:rPr>
        <w:t xml:space="preserve">- - לא עוד תרגילי עוקץ. תודה רבה, אדוני היושב-ראש. </w:t>
      </w:r>
    </w:p>
    <w:p w14:paraId="1E05D731" w14:textId="77777777" w:rsidR="00000000" w:rsidRDefault="00026F1C">
      <w:pPr>
        <w:pStyle w:val="a0"/>
        <w:rPr>
          <w:rFonts w:hint="cs"/>
          <w:rtl/>
        </w:rPr>
      </w:pPr>
    </w:p>
    <w:p w14:paraId="611D2D05" w14:textId="77777777" w:rsidR="00000000" w:rsidRDefault="00026F1C">
      <w:pPr>
        <w:pStyle w:val="af1"/>
        <w:rPr>
          <w:rtl/>
        </w:rPr>
      </w:pPr>
      <w:r>
        <w:rPr>
          <w:rtl/>
        </w:rPr>
        <w:t>היו"ר משה כחלון:</w:t>
      </w:r>
    </w:p>
    <w:p w14:paraId="3754F7D4" w14:textId="77777777" w:rsidR="00000000" w:rsidRDefault="00026F1C">
      <w:pPr>
        <w:pStyle w:val="a0"/>
        <w:rPr>
          <w:rtl/>
        </w:rPr>
      </w:pPr>
    </w:p>
    <w:p w14:paraId="51B43FC7" w14:textId="77777777" w:rsidR="00000000" w:rsidRDefault="00026F1C">
      <w:pPr>
        <w:pStyle w:val="a0"/>
        <w:rPr>
          <w:rFonts w:hint="cs"/>
          <w:rtl/>
        </w:rPr>
      </w:pPr>
      <w:r>
        <w:rPr>
          <w:rFonts w:hint="cs"/>
          <w:rtl/>
        </w:rPr>
        <w:t xml:space="preserve">תודה רבה, חבר הכנסת בר-און. השר גדעון עזרא, בבקשה. </w:t>
      </w:r>
    </w:p>
    <w:p w14:paraId="0AFFA53D" w14:textId="77777777" w:rsidR="00000000" w:rsidRDefault="00026F1C">
      <w:pPr>
        <w:pStyle w:val="a0"/>
        <w:rPr>
          <w:rFonts w:hint="cs"/>
          <w:rtl/>
        </w:rPr>
      </w:pPr>
    </w:p>
    <w:p w14:paraId="0C72D6E0" w14:textId="77777777" w:rsidR="00000000" w:rsidRDefault="00026F1C">
      <w:pPr>
        <w:pStyle w:val="af0"/>
        <w:rPr>
          <w:rtl/>
        </w:rPr>
      </w:pPr>
      <w:r>
        <w:rPr>
          <w:rFonts w:hint="eastAsia"/>
          <w:rtl/>
        </w:rPr>
        <w:t>עבד</w:t>
      </w:r>
      <w:r>
        <w:rPr>
          <w:rtl/>
        </w:rPr>
        <w:t>-</w:t>
      </w:r>
      <w:r>
        <w:rPr>
          <w:rtl/>
        </w:rPr>
        <w:t>אלמאלכ דהאמשה (רע"ם):</w:t>
      </w:r>
    </w:p>
    <w:p w14:paraId="2CAA0E51" w14:textId="77777777" w:rsidR="00000000" w:rsidRDefault="00026F1C">
      <w:pPr>
        <w:pStyle w:val="a0"/>
        <w:rPr>
          <w:rFonts w:hint="cs"/>
          <w:rtl/>
        </w:rPr>
      </w:pPr>
    </w:p>
    <w:p w14:paraId="12F40315" w14:textId="77777777" w:rsidR="00000000" w:rsidRDefault="00026F1C">
      <w:pPr>
        <w:pStyle w:val="a0"/>
        <w:rPr>
          <w:rFonts w:hint="cs"/>
          <w:rtl/>
        </w:rPr>
      </w:pPr>
      <w:r>
        <w:rPr>
          <w:rFonts w:hint="cs"/>
          <w:rtl/>
        </w:rPr>
        <w:t>- - - שיוציא אותם משם - - - שלא ימשיך להיות כובש.</w:t>
      </w:r>
    </w:p>
    <w:p w14:paraId="3627054F" w14:textId="77777777" w:rsidR="00000000" w:rsidRDefault="00026F1C">
      <w:pPr>
        <w:pStyle w:val="a0"/>
        <w:rPr>
          <w:rFonts w:hint="cs"/>
          <w:rtl/>
        </w:rPr>
      </w:pPr>
    </w:p>
    <w:p w14:paraId="120388E2" w14:textId="77777777" w:rsidR="00000000" w:rsidRDefault="00026F1C">
      <w:pPr>
        <w:pStyle w:val="af0"/>
        <w:rPr>
          <w:rtl/>
        </w:rPr>
      </w:pPr>
      <w:r>
        <w:rPr>
          <w:rFonts w:hint="eastAsia"/>
          <w:rtl/>
        </w:rPr>
        <w:t>עזמי</w:t>
      </w:r>
      <w:r>
        <w:rPr>
          <w:rtl/>
        </w:rPr>
        <w:t xml:space="preserve"> בשארה (בל"ד):</w:t>
      </w:r>
    </w:p>
    <w:p w14:paraId="2CA71022" w14:textId="77777777" w:rsidR="00000000" w:rsidRDefault="00026F1C">
      <w:pPr>
        <w:pStyle w:val="a0"/>
        <w:rPr>
          <w:rFonts w:hint="cs"/>
          <w:rtl/>
        </w:rPr>
      </w:pPr>
    </w:p>
    <w:p w14:paraId="2022AD83" w14:textId="77777777" w:rsidR="00000000" w:rsidRDefault="00026F1C">
      <w:pPr>
        <w:pStyle w:val="a0"/>
        <w:rPr>
          <w:rFonts w:hint="cs"/>
          <w:rtl/>
        </w:rPr>
      </w:pPr>
      <w:r>
        <w:rPr>
          <w:rFonts w:hint="cs"/>
          <w:rtl/>
        </w:rPr>
        <w:t xml:space="preserve">הנאום שלך הוא כמעט רפלקס מותנה. </w:t>
      </w:r>
    </w:p>
    <w:p w14:paraId="6D67472A" w14:textId="77777777" w:rsidR="00000000" w:rsidRDefault="00026F1C">
      <w:pPr>
        <w:pStyle w:val="a0"/>
        <w:rPr>
          <w:rFonts w:hint="cs"/>
          <w:rtl/>
        </w:rPr>
      </w:pPr>
    </w:p>
    <w:p w14:paraId="2E220886" w14:textId="77777777" w:rsidR="00000000" w:rsidRDefault="00026F1C">
      <w:pPr>
        <w:pStyle w:val="a"/>
        <w:rPr>
          <w:rtl/>
        </w:rPr>
      </w:pPr>
      <w:bookmarkStart w:id="938" w:name="FS000000474T10_12_2003_22_03_48"/>
      <w:bookmarkStart w:id="939" w:name="_Toc70328493"/>
      <w:bookmarkEnd w:id="938"/>
      <w:r>
        <w:rPr>
          <w:rFonts w:hint="eastAsia"/>
          <w:rtl/>
        </w:rPr>
        <w:t>השר</w:t>
      </w:r>
      <w:r>
        <w:rPr>
          <w:rtl/>
        </w:rPr>
        <w:t xml:space="preserve"> גדעון עזרא:</w:t>
      </w:r>
      <w:bookmarkEnd w:id="939"/>
    </w:p>
    <w:p w14:paraId="6AADD6AB" w14:textId="77777777" w:rsidR="00000000" w:rsidRDefault="00026F1C">
      <w:pPr>
        <w:pStyle w:val="a0"/>
        <w:rPr>
          <w:rFonts w:hint="cs"/>
          <w:rtl/>
        </w:rPr>
      </w:pPr>
    </w:p>
    <w:p w14:paraId="2A113DBB" w14:textId="77777777" w:rsidR="00000000" w:rsidRDefault="00026F1C">
      <w:pPr>
        <w:pStyle w:val="a0"/>
        <w:rPr>
          <w:rFonts w:hint="cs"/>
          <w:rtl/>
        </w:rPr>
      </w:pPr>
      <w:r>
        <w:rPr>
          <w:rFonts w:hint="cs"/>
          <w:rtl/>
        </w:rPr>
        <w:t xml:space="preserve">אדוני היושב-ראש, חברי חברי הכנסת, חבר הכנסת רוני בר-און, אני חושב שרוני היטיב לתאר פה את כל חטאי דמשק. </w:t>
      </w:r>
    </w:p>
    <w:p w14:paraId="727A0014" w14:textId="77777777" w:rsidR="00000000" w:rsidRDefault="00026F1C">
      <w:pPr>
        <w:pStyle w:val="a0"/>
        <w:rPr>
          <w:rFonts w:hint="cs"/>
          <w:rtl/>
        </w:rPr>
      </w:pPr>
    </w:p>
    <w:p w14:paraId="4D61F49A" w14:textId="77777777" w:rsidR="00000000" w:rsidRDefault="00026F1C">
      <w:pPr>
        <w:pStyle w:val="a0"/>
        <w:rPr>
          <w:rFonts w:hint="cs"/>
          <w:rtl/>
        </w:rPr>
      </w:pPr>
      <w:r>
        <w:rPr>
          <w:rFonts w:hint="cs"/>
          <w:rtl/>
        </w:rPr>
        <w:t>אני מו</w:t>
      </w:r>
      <w:r>
        <w:rPr>
          <w:rFonts w:hint="cs"/>
          <w:rtl/>
        </w:rPr>
        <w:t>כרח להוסיף כמה מלים בנושא אחד שהוא לא נגע בו, והוא נוגע ממש לסביבה המיידית שלנו. ברמת-הגולן יש עד היום, למעלה מ-20 שנה, חרם על כל תושבי רמת-הגולן שברשותם תעודת זהות ישראלית. חרם, חרם. לא קונים אצלם, לא הולכים אליהם - - -</w:t>
      </w:r>
    </w:p>
    <w:p w14:paraId="41F1A32B" w14:textId="77777777" w:rsidR="00000000" w:rsidRDefault="00026F1C">
      <w:pPr>
        <w:pStyle w:val="a0"/>
        <w:rPr>
          <w:rFonts w:hint="cs"/>
          <w:rtl/>
        </w:rPr>
      </w:pPr>
    </w:p>
    <w:p w14:paraId="6E0D7FAF" w14:textId="77777777" w:rsidR="00000000" w:rsidRDefault="00026F1C">
      <w:pPr>
        <w:pStyle w:val="af0"/>
        <w:rPr>
          <w:rtl/>
        </w:rPr>
      </w:pPr>
      <w:r>
        <w:rPr>
          <w:rFonts w:hint="eastAsia"/>
          <w:rtl/>
        </w:rPr>
        <w:t>עזמי</w:t>
      </w:r>
      <w:r>
        <w:rPr>
          <w:rtl/>
        </w:rPr>
        <w:t xml:space="preserve"> בשארה (בל"ד):</w:t>
      </w:r>
    </w:p>
    <w:p w14:paraId="16E85F54" w14:textId="77777777" w:rsidR="00000000" w:rsidRDefault="00026F1C">
      <w:pPr>
        <w:pStyle w:val="a0"/>
        <w:rPr>
          <w:rFonts w:hint="cs"/>
          <w:rtl/>
        </w:rPr>
      </w:pPr>
    </w:p>
    <w:p w14:paraId="6B9DCBA4" w14:textId="77777777" w:rsidR="00000000" w:rsidRDefault="00026F1C">
      <w:pPr>
        <w:pStyle w:val="a0"/>
        <w:rPr>
          <w:rFonts w:hint="cs"/>
          <w:rtl/>
        </w:rPr>
      </w:pPr>
      <w:r>
        <w:rPr>
          <w:rFonts w:hint="cs"/>
          <w:rtl/>
        </w:rPr>
        <w:t>ודאי. אזרחים ס</w:t>
      </w:r>
      <w:r>
        <w:rPr>
          <w:rFonts w:hint="cs"/>
          <w:rtl/>
        </w:rPr>
        <w:t xml:space="preserve">ורים, מה אתה רוצה מהם. </w:t>
      </w:r>
    </w:p>
    <w:p w14:paraId="1F9A4047" w14:textId="77777777" w:rsidR="00000000" w:rsidRDefault="00026F1C">
      <w:pPr>
        <w:pStyle w:val="a0"/>
        <w:rPr>
          <w:rFonts w:hint="cs"/>
          <w:rtl/>
        </w:rPr>
      </w:pPr>
    </w:p>
    <w:p w14:paraId="7BA09445" w14:textId="77777777" w:rsidR="00000000" w:rsidRDefault="00026F1C">
      <w:pPr>
        <w:pStyle w:val="af0"/>
        <w:rPr>
          <w:rtl/>
        </w:rPr>
      </w:pPr>
      <w:r>
        <w:rPr>
          <w:rFonts w:hint="eastAsia"/>
          <w:rtl/>
        </w:rPr>
        <w:t>עבד</w:t>
      </w:r>
      <w:r>
        <w:rPr>
          <w:rtl/>
        </w:rPr>
        <w:t>-אלמאלכ דהאמשה (רע"ם):</w:t>
      </w:r>
    </w:p>
    <w:p w14:paraId="5A6508E9" w14:textId="77777777" w:rsidR="00000000" w:rsidRDefault="00026F1C">
      <w:pPr>
        <w:pStyle w:val="a0"/>
        <w:rPr>
          <w:rFonts w:hint="cs"/>
          <w:rtl/>
        </w:rPr>
      </w:pPr>
    </w:p>
    <w:p w14:paraId="7113B792" w14:textId="77777777" w:rsidR="00000000" w:rsidRDefault="00026F1C">
      <w:pPr>
        <w:pStyle w:val="a0"/>
        <w:rPr>
          <w:rFonts w:hint="cs"/>
          <w:rtl/>
        </w:rPr>
      </w:pPr>
      <w:r>
        <w:rPr>
          <w:rFonts w:hint="cs"/>
          <w:rtl/>
        </w:rPr>
        <w:t xml:space="preserve">עם נכבש. </w:t>
      </w:r>
    </w:p>
    <w:p w14:paraId="1C764F95" w14:textId="77777777" w:rsidR="00000000" w:rsidRDefault="00026F1C">
      <w:pPr>
        <w:pStyle w:val="a0"/>
        <w:rPr>
          <w:rFonts w:hint="cs"/>
          <w:rtl/>
        </w:rPr>
      </w:pPr>
    </w:p>
    <w:p w14:paraId="01D7BE35" w14:textId="77777777" w:rsidR="00000000" w:rsidRDefault="00026F1C">
      <w:pPr>
        <w:pStyle w:val="af0"/>
        <w:rPr>
          <w:rtl/>
        </w:rPr>
      </w:pPr>
      <w:r>
        <w:rPr>
          <w:rFonts w:hint="eastAsia"/>
          <w:rtl/>
        </w:rPr>
        <w:t>עזמי</w:t>
      </w:r>
      <w:r>
        <w:rPr>
          <w:rtl/>
        </w:rPr>
        <w:t xml:space="preserve"> בשארה (בל"ד):</w:t>
      </w:r>
    </w:p>
    <w:p w14:paraId="4CA897C6" w14:textId="77777777" w:rsidR="00000000" w:rsidRDefault="00026F1C">
      <w:pPr>
        <w:pStyle w:val="a0"/>
        <w:rPr>
          <w:rFonts w:hint="cs"/>
          <w:rtl/>
        </w:rPr>
      </w:pPr>
    </w:p>
    <w:p w14:paraId="7AD35A53" w14:textId="77777777" w:rsidR="00000000" w:rsidRDefault="00026F1C">
      <w:pPr>
        <w:pStyle w:val="a0"/>
        <w:rPr>
          <w:rFonts w:hint="cs"/>
          <w:rtl/>
        </w:rPr>
      </w:pPr>
      <w:r>
        <w:rPr>
          <w:rFonts w:hint="cs"/>
          <w:rtl/>
        </w:rPr>
        <w:t>עם נכבש. אני לא מבין את הקטע הזה.</w:t>
      </w:r>
    </w:p>
    <w:p w14:paraId="193D195E" w14:textId="77777777" w:rsidR="00000000" w:rsidRDefault="00026F1C">
      <w:pPr>
        <w:pStyle w:val="a0"/>
        <w:rPr>
          <w:rFonts w:hint="cs"/>
          <w:rtl/>
        </w:rPr>
      </w:pPr>
    </w:p>
    <w:p w14:paraId="5802DE53" w14:textId="77777777" w:rsidR="00000000" w:rsidRDefault="00026F1C">
      <w:pPr>
        <w:pStyle w:val="-"/>
        <w:rPr>
          <w:rtl/>
        </w:rPr>
      </w:pPr>
      <w:bookmarkStart w:id="940" w:name="FS000000474T10_12_2003_22_06_51C"/>
      <w:bookmarkEnd w:id="940"/>
      <w:r>
        <w:rPr>
          <w:rtl/>
        </w:rPr>
        <w:t>השר גדעון עזרא:</w:t>
      </w:r>
    </w:p>
    <w:p w14:paraId="0117F251" w14:textId="77777777" w:rsidR="00000000" w:rsidRDefault="00026F1C">
      <w:pPr>
        <w:pStyle w:val="a0"/>
        <w:rPr>
          <w:rtl/>
        </w:rPr>
      </w:pPr>
    </w:p>
    <w:p w14:paraId="0EB7D0F1" w14:textId="77777777" w:rsidR="00000000" w:rsidRDefault="00026F1C">
      <w:pPr>
        <w:pStyle w:val="a0"/>
        <w:rPr>
          <w:rFonts w:hint="cs"/>
          <w:rtl/>
        </w:rPr>
      </w:pPr>
      <w:r>
        <w:rPr>
          <w:rFonts w:hint="cs"/>
          <w:rtl/>
        </w:rPr>
        <w:t>לא הולכים אליהם, מחרימים אותם, חייהם אינם חיים.</w:t>
      </w:r>
    </w:p>
    <w:p w14:paraId="3CD753EA" w14:textId="77777777" w:rsidR="00000000" w:rsidRDefault="00026F1C">
      <w:pPr>
        <w:pStyle w:val="af0"/>
        <w:rPr>
          <w:rFonts w:hint="cs"/>
          <w:rtl/>
        </w:rPr>
      </w:pPr>
    </w:p>
    <w:p w14:paraId="2BBB1D5A" w14:textId="77777777" w:rsidR="00000000" w:rsidRDefault="00026F1C">
      <w:pPr>
        <w:pStyle w:val="af1"/>
        <w:rPr>
          <w:rtl/>
        </w:rPr>
      </w:pPr>
      <w:r>
        <w:rPr>
          <w:rtl/>
        </w:rPr>
        <w:t>היו"ר משה כחלון:</w:t>
      </w:r>
    </w:p>
    <w:p w14:paraId="4461BFB1" w14:textId="77777777" w:rsidR="00000000" w:rsidRDefault="00026F1C">
      <w:pPr>
        <w:pStyle w:val="a0"/>
        <w:rPr>
          <w:rtl/>
        </w:rPr>
      </w:pPr>
    </w:p>
    <w:p w14:paraId="7503B367" w14:textId="77777777" w:rsidR="00000000" w:rsidRDefault="00026F1C">
      <w:pPr>
        <w:pStyle w:val="a0"/>
        <w:rPr>
          <w:rFonts w:hint="cs"/>
          <w:rtl/>
        </w:rPr>
      </w:pPr>
      <w:r>
        <w:rPr>
          <w:rFonts w:hint="cs"/>
          <w:rtl/>
        </w:rPr>
        <w:t xml:space="preserve">תודה רבה. </w:t>
      </w:r>
    </w:p>
    <w:p w14:paraId="2A0668E9" w14:textId="77777777" w:rsidR="00000000" w:rsidRDefault="00026F1C">
      <w:pPr>
        <w:pStyle w:val="af0"/>
        <w:rPr>
          <w:rFonts w:hint="cs"/>
          <w:rtl/>
        </w:rPr>
      </w:pPr>
    </w:p>
    <w:p w14:paraId="52F37B19" w14:textId="77777777" w:rsidR="00000000" w:rsidRDefault="00026F1C">
      <w:pPr>
        <w:pStyle w:val="af0"/>
        <w:rPr>
          <w:rtl/>
        </w:rPr>
      </w:pPr>
      <w:r>
        <w:rPr>
          <w:rFonts w:hint="eastAsia"/>
          <w:rtl/>
        </w:rPr>
        <w:t>עבד</w:t>
      </w:r>
      <w:r>
        <w:rPr>
          <w:rtl/>
        </w:rPr>
        <w:t>-אלמאלכ דהאמשה (רע"ם):</w:t>
      </w:r>
    </w:p>
    <w:p w14:paraId="61C660B8" w14:textId="77777777" w:rsidR="00000000" w:rsidRDefault="00026F1C">
      <w:pPr>
        <w:pStyle w:val="a0"/>
        <w:rPr>
          <w:rFonts w:hint="cs"/>
          <w:rtl/>
        </w:rPr>
      </w:pPr>
    </w:p>
    <w:p w14:paraId="12796F9A" w14:textId="77777777" w:rsidR="00000000" w:rsidRDefault="00026F1C">
      <w:pPr>
        <w:pStyle w:val="a0"/>
        <w:rPr>
          <w:rFonts w:hint="cs"/>
          <w:rtl/>
        </w:rPr>
      </w:pPr>
      <w:r>
        <w:rPr>
          <w:rFonts w:hint="cs"/>
          <w:rtl/>
        </w:rPr>
        <w:t>ישראל חייבת לצא</w:t>
      </w:r>
      <w:r>
        <w:rPr>
          <w:rFonts w:hint="cs"/>
          <w:rtl/>
        </w:rPr>
        <w:t xml:space="preserve">ת מן הגולן. היא כובשת. </w:t>
      </w:r>
    </w:p>
    <w:p w14:paraId="57BB2AFB" w14:textId="77777777" w:rsidR="00000000" w:rsidRDefault="00026F1C">
      <w:pPr>
        <w:pStyle w:val="a0"/>
        <w:ind w:firstLine="0"/>
        <w:rPr>
          <w:rFonts w:hint="cs"/>
          <w:rtl/>
        </w:rPr>
      </w:pPr>
    </w:p>
    <w:p w14:paraId="426CB653" w14:textId="77777777" w:rsidR="00000000" w:rsidRDefault="00026F1C">
      <w:pPr>
        <w:pStyle w:val="-"/>
        <w:rPr>
          <w:rtl/>
        </w:rPr>
      </w:pPr>
      <w:bookmarkStart w:id="941" w:name="FS000000474T10_12_2003_22_08_41C"/>
      <w:bookmarkEnd w:id="941"/>
      <w:r>
        <w:rPr>
          <w:rtl/>
        </w:rPr>
        <w:t>השר גדעון עזרא:</w:t>
      </w:r>
    </w:p>
    <w:p w14:paraId="5F9B7181" w14:textId="77777777" w:rsidR="00000000" w:rsidRDefault="00026F1C">
      <w:pPr>
        <w:pStyle w:val="a0"/>
        <w:rPr>
          <w:rtl/>
        </w:rPr>
      </w:pPr>
    </w:p>
    <w:p w14:paraId="695E5C85" w14:textId="77777777" w:rsidR="00000000" w:rsidRDefault="00026F1C">
      <w:pPr>
        <w:pStyle w:val="a0"/>
        <w:rPr>
          <w:rFonts w:hint="cs"/>
          <w:rtl/>
        </w:rPr>
      </w:pPr>
      <w:r>
        <w:rPr>
          <w:rFonts w:hint="cs"/>
          <w:rtl/>
        </w:rPr>
        <w:t xml:space="preserve">מלה אחת מסוריה היתה מפסיקה את התופעה, ויש לה הזדמנות לעשות זאת. </w:t>
      </w:r>
    </w:p>
    <w:p w14:paraId="6410416A" w14:textId="77777777" w:rsidR="00000000" w:rsidRDefault="00026F1C">
      <w:pPr>
        <w:pStyle w:val="a0"/>
        <w:rPr>
          <w:rFonts w:hint="cs"/>
          <w:rtl/>
        </w:rPr>
      </w:pPr>
    </w:p>
    <w:p w14:paraId="5EAA7D50" w14:textId="77777777" w:rsidR="00000000" w:rsidRDefault="00026F1C">
      <w:pPr>
        <w:pStyle w:val="a0"/>
        <w:rPr>
          <w:rFonts w:hint="cs"/>
          <w:rtl/>
        </w:rPr>
      </w:pPr>
      <w:r>
        <w:rPr>
          <w:rFonts w:hint="cs"/>
          <w:rtl/>
        </w:rPr>
        <w:t xml:space="preserve">הדבר השני - סוריה - - </w:t>
      </w:r>
    </w:p>
    <w:p w14:paraId="4D963EED" w14:textId="77777777" w:rsidR="00000000" w:rsidRDefault="00026F1C">
      <w:pPr>
        <w:pStyle w:val="a0"/>
        <w:rPr>
          <w:rFonts w:hint="cs"/>
          <w:rtl/>
        </w:rPr>
      </w:pPr>
    </w:p>
    <w:p w14:paraId="17F8F446" w14:textId="77777777" w:rsidR="00000000" w:rsidRDefault="00026F1C">
      <w:pPr>
        <w:pStyle w:val="af0"/>
        <w:rPr>
          <w:rtl/>
        </w:rPr>
      </w:pPr>
      <w:r>
        <w:rPr>
          <w:rFonts w:hint="eastAsia"/>
          <w:rtl/>
        </w:rPr>
        <w:t>עבד</w:t>
      </w:r>
      <w:r>
        <w:rPr>
          <w:rtl/>
        </w:rPr>
        <w:t>-אלמאלכ דהאמשה (רע"ם):</w:t>
      </w:r>
    </w:p>
    <w:p w14:paraId="44BFE3AB" w14:textId="77777777" w:rsidR="00000000" w:rsidRDefault="00026F1C">
      <w:pPr>
        <w:pStyle w:val="a0"/>
        <w:rPr>
          <w:rFonts w:hint="cs"/>
          <w:rtl/>
        </w:rPr>
      </w:pPr>
    </w:p>
    <w:p w14:paraId="108DE07B" w14:textId="77777777" w:rsidR="00000000" w:rsidRDefault="00026F1C">
      <w:pPr>
        <w:pStyle w:val="a0"/>
        <w:rPr>
          <w:rFonts w:hint="cs"/>
          <w:rtl/>
        </w:rPr>
      </w:pPr>
      <w:r>
        <w:rPr>
          <w:rFonts w:hint="cs"/>
          <w:rtl/>
        </w:rPr>
        <w:t>היא חייבת לצאת משם. היא כובשת. זה הכול. אז יהיה שלום.</w:t>
      </w:r>
    </w:p>
    <w:p w14:paraId="2DE97B7E" w14:textId="77777777" w:rsidR="00000000" w:rsidRDefault="00026F1C">
      <w:pPr>
        <w:pStyle w:val="a0"/>
        <w:rPr>
          <w:rFonts w:hint="cs"/>
          <w:rtl/>
        </w:rPr>
      </w:pPr>
    </w:p>
    <w:p w14:paraId="71335C13" w14:textId="77777777" w:rsidR="00000000" w:rsidRDefault="00026F1C">
      <w:pPr>
        <w:pStyle w:val="af1"/>
        <w:rPr>
          <w:rtl/>
        </w:rPr>
      </w:pPr>
      <w:r>
        <w:rPr>
          <w:rtl/>
        </w:rPr>
        <w:t>היו"ר משה כחלון:</w:t>
      </w:r>
    </w:p>
    <w:p w14:paraId="5A6033CC" w14:textId="77777777" w:rsidR="00000000" w:rsidRDefault="00026F1C">
      <w:pPr>
        <w:pStyle w:val="a0"/>
        <w:rPr>
          <w:rtl/>
        </w:rPr>
      </w:pPr>
    </w:p>
    <w:p w14:paraId="37AFEC5B" w14:textId="77777777" w:rsidR="00000000" w:rsidRDefault="00026F1C">
      <w:pPr>
        <w:pStyle w:val="a0"/>
        <w:rPr>
          <w:rFonts w:hint="cs"/>
          <w:rtl/>
        </w:rPr>
      </w:pPr>
      <w:r>
        <w:rPr>
          <w:rFonts w:hint="cs"/>
          <w:rtl/>
        </w:rPr>
        <w:t xml:space="preserve">תודה, חבר הכנסת דהאמשה. </w:t>
      </w:r>
      <w:r>
        <w:rPr>
          <w:rFonts w:hint="cs"/>
          <w:rtl/>
        </w:rPr>
        <w:t>בבקשה, אדוני השר.</w:t>
      </w:r>
    </w:p>
    <w:p w14:paraId="730B3154" w14:textId="77777777" w:rsidR="00000000" w:rsidRDefault="00026F1C">
      <w:pPr>
        <w:pStyle w:val="a0"/>
        <w:rPr>
          <w:rFonts w:hint="cs"/>
          <w:rtl/>
        </w:rPr>
      </w:pPr>
    </w:p>
    <w:p w14:paraId="0F704E4B" w14:textId="77777777" w:rsidR="00000000" w:rsidRDefault="00026F1C">
      <w:pPr>
        <w:pStyle w:val="-"/>
        <w:rPr>
          <w:rtl/>
        </w:rPr>
      </w:pPr>
      <w:bookmarkStart w:id="942" w:name="FS000000474T10_12_2003_22_12_39C"/>
      <w:bookmarkEnd w:id="942"/>
      <w:r>
        <w:rPr>
          <w:rtl/>
        </w:rPr>
        <w:t>השר גדעון עזרא:</w:t>
      </w:r>
    </w:p>
    <w:p w14:paraId="62784093" w14:textId="77777777" w:rsidR="00000000" w:rsidRDefault="00026F1C">
      <w:pPr>
        <w:pStyle w:val="a0"/>
        <w:rPr>
          <w:rtl/>
        </w:rPr>
      </w:pPr>
    </w:p>
    <w:p w14:paraId="3A52437C" w14:textId="77777777" w:rsidR="00000000" w:rsidRDefault="00026F1C">
      <w:pPr>
        <w:pStyle w:val="a0"/>
        <w:rPr>
          <w:rFonts w:hint="cs"/>
          <w:rtl/>
        </w:rPr>
      </w:pPr>
      <w:r>
        <w:rPr>
          <w:rFonts w:hint="cs"/>
          <w:rtl/>
        </w:rPr>
        <w:t xml:space="preserve">- - שולטת בלבנון. וכל מה שקורה בלבנון בידיה של סוריה למנוע. סוריה מעבירה את אמצעי הלחימה ל"חיזבאללה" מאירן לסוריה, ללא כל הפסקה. </w:t>
      </w:r>
    </w:p>
    <w:p w14:paraId="00F3BE19" w14:textId="77777777" w:rsidR="00000000" w:rsidRDefault="00026F1C">
      <w:pPr>
        <w:pStyle w:val="a0"/>
        <w:rPr>
          <w:rFonts w:hint="cs"/>
          <w:rtl/>
        </w:rPr>
      </w:pPr>
    </w:p>
    <w:p w14:paraId="21D07497" w14:textId="77777777" w:rsidR="00000000" w:rsidRDefault="00026F1C">
      <w:pPr>
        <w:pStyle w:val="a0"/>
        <w:rPr>
          <w:rFonts w:hint="cs"/>
          <w:rtl/>
        </w:rPr>
      </w:pPr>
      <w:r>
        <w:rPr>
          <w:rFonts w:hint="cs"/>
          <w:rtl/>
        </w:rPr>
        <w:t>חבר הכנסת בר-און דיבר על מעברו של עמאד מורנייה, המפגע, לעירק, לדבריו - דרך סוריה. אני פשו</w:t>
      </w:r>
      <w:r>
        <w:rPr>
          <w:rFonts w:hint="cs"/>
          <w:rtl/>
        </w:rPr>
        <w:t xml:space="preserve">ט לא יודע את הדברים. אבל כולנו יודעים את חלקה של סוריה במלחמה שהיתה לארצות-הברית מול עירק, ושכתוצאה מכך עבר לאחרונה בקונגרס האמריקני חוק האחריות, המאפשר לנשיא האמריקני להטיל סנקציות על סוריה. </w:t>
      </w:r>
    </w:p>
    <w:p w14:paraId="55157E7A" w14:textId="77777777" w:rsidR="00000000" w:rsidRDefault="00026F1C">
      <w:pPr>
        <w:pStyle w:val="a0"/>
        <w:rPr>
          <w:rFonts w:hint="cs"/>
          <w:rtl/>
        </w:rPr>
      </w:pPr>
    </w:p>
    <w:p w14:paraId="34A1E773" w14:textId="77777777" w:rsidR="00000000" w:rsidRDefault="00026F1C">
      <w:pPr>
        <w:pStyle w:val="a0"/>
        <w:rPr>
          <w:rFonts w:hint="cs"/>
          <w:rtl/>
        </w:rPr>
      </w:pPr>
      <w:r>
        <w:rPr>
          <w:rFonts w:hint="cs"/>
          <w:rtl/>
        </w:rPr>
        <w:t>סוריה גם עשתה מעשה טוב בזמן האחרון בכך שהסגירה לטורקיה 22 מחבל</w:t>
      </w:r>
      <w:r>
        <w:rPr>
          <w:rFonts w:hint="cs"/>
          <w:rtl/>
        </w:rPr>
        <w:t xml:space="preserve">ים, כמדומני, שנטלו חלק וסייעו בפיגועים שהיו לאחרונה באיסטנבול. אני אומר את הדברים, משום שסוריה זוכרת היטב את התנהגותה של טורקיה כאשר סוריה לא הלכה בקו שטורקיה דרשה, ואת השפה הזאת היא הבינה. </w:t>
      </w:r>
    </w:p>
    <w:p w14:paraId="4238EFC2" w14:textId="77777777" w:rsidR="00000000" w:rsidRDefault="00026F1C">
      <w:pPr>
        <w:pStyle w:val="a0"/>
        <w:rPr>
          <w:rFonts w:hint="cs"/>
          <w:rtl/>
        </w:rPr>
      </w:pPr>
    </w:p>
    <w:p w14:paraId="1D52BC2C" w14:textId="77777777" w:rsidR="00000000" w:rsidRDefault="00026F1C">
      <w:pPr>
        <w:pStyle w:val="a0"/>
        <w:rPr>
          <w:rFonts w:hint="cs"/>
          <w:rtl/>
        </w:rPr>
      </w:pPr>
      <w:r>
        <w:rPr>
          <w:rFonts w:hint="cs"/>
          <w:rtl/>
        </w:rPr>
        <w:t>לאחרונה שמענו את ההצהרות של הנשיא הסורי, ואני בהחלט מסכים עם חבר</w:t>
      </w:r>
      <w:r>
        <w:rPr>
          <w:rFonts w:hint="cs"/>
          <w:rtl/>
        </w:rPr>
        <w:t xml:space="preserve"> הכנסת בר-און, באומרו שאנחנו בעד התבטאויות של שלום מחד גיסא, אבל בדיבורים אין די וצריך להפסיק את פעולות הטרור ואת התמיכה בטרור, על מנת שישראל תוכל לשוחח עם הסורים ללא כל תנאים מוקדמים. </w:t>
      </w:r>
    </w:p>
    <w:p w14:paraId="0A099D88" w14:textId="77777777" w:rsidR="00000000" w:rsidRDefault="00026F1C">
      <w:pPr>
        <w:pStyle w:val="a0"/>
        <w:rPr>
          <w:rFonts w:hint="cs"/>
          <w:rtl/>
        </w:rPr>
      </w:pPr>
    </w:p>
    <w:p w14:paraId="2DED3111" w14:textId="77777777" w:rsidR="00000000" w:rsidRDefault="00026F1C">
      <w:pPr>
        <w:pStyle w:val="a0"/>
        <w:rPr>
          <w:rFonts w:hint="cs"/>
          <w:rtl/>
        </w:rPr>
      </w:pPr>
      <w:r>
        <w:rPr>
          <w:rFonts w:hint="cs"/>
          <w:rtl/>
        </w:rPr>
        <w:t xml:space="preserve">לבסוף אני אומר: אם סוריה היתה רוצה </w:t>
      </w:r>
      <w:r>
        <w:rPr>
          <w:rtl/>
        </w:rPr>
        <w:t>–</w:t>
      </w:r>
      <w:r>
        <w:rPr>
          <w:rFonts w:hint="cs"/>
          <w:rtl/>
        </w:rPr>
        <w:t xml:space="preserve"> יש כמה דברים שלא עולים לסוריה שו</w:t>
      </w:r>
      <w:r>
        <w:rPr>
          <w:rFonts w:hint="cs"/>
          <w:rtl/>
        </w:rPr>
        <w:t xml:space="preserve">ם דבר. אני מדבר על דברים פשוטים לגמרי, כמו העלאת עצמותיו של אלי כהן הי"ד מסוריה ומתן אינפורמציה על הנעדרים שלנו, לרבות מה שידוע להם על רון ארד. </w:t>
      </w:r>
    </w:p>
    <w:p w14:paraId="7F8017AA" w14:textId="77777777" w:rsidR="00000000" w:rsidRDefault="00026F1C">
      <w:pPr>
        <w:pStyle w:val="a0"/>
        <w:rPr>
          <w:rFonts w:hint="cs"/>
          <w:rtl/>
        </w:rPr>
      </w:pPr>
    </w:p>
    <w:p w14:paraId="7018C154" w14:textId="77777777" w:rsidR="00000000" w:rsidRDefault="00026F1C">
      <w:pPr>
        <w:pStyle w:val="a0"/>
        <w:rPr>
          <w:rFonts w:hint="cs"/>
          <w:rtl/>
        </w:rPr>
      </w:pPr>
      <w:r>
        <w:rPr>
          <w:rFonts w:hint="cs"/>
          <w:rtl/>
        </w:rPr>
        <w:t>אנחנו מאוד מקווים שסוריה תסיק את המסקנות ותפיק את הלקחים שהיו עד כאן. ללא ספק נרגיש בגבולנו הצפוני אם ישתנה דב</w:t>
      </w:r>
      <w:r>
        <w:rPr>
          <w:rFonts w:hint="cs"/>
          <w:rtl/>
        </w:rPr>
        <w:t xml:space="preserve">ר מה במדיניות סוריה. </w:t>
      </w:r>
    </w:p>
    <w:p w14:paraId="00BD9500" w14:textId="77777777" w:rsidR="00000000" w:rsidRDefault="00026F1C">
      <w:pPr>
        <w:pStyle w:val="a0"/>
        <w:rPr>
          <w:rFonts w:hint="cs"/>
          <w:rtl/>
        </w:rPr>
      </w:pPr>
    </w:p>
    <w:p w14:paraId="0409E09E" w14:textId="77777777" w:rsidR="00000000" w:rsidRDefault="00026F1C">
      <w:pPr>
        <w:pStyle w:val="a0"/>
        <w:rPr>
          <w:rFonts w:hint="cs"/>
          <w:rtl/>
        </w:rPr>
      </w:pPr>
      <w:r>
        <w:rPr>
          <w:rFonts w:hint="cs"/>
          <w:rtl/>
        </w:rPr>
        <w:t>לעצם העניין - אני מציע להעביר את הנושא לדיון בוועדת החוץ והביטחון. תודה.</w:t>
      </w:r>
    </w:p>
    <w:p w14:paraId="09FAC90C" w14:textId="77777777" w:rsidR="00000000" w:rsidRDefault="00026F1C">
      <w:pPr>
        <w:pStyle w:val="a0"/>
        <w:rPr>
          <w:rFonts w:hint="cs"/>
          <w:rtl/>
        </w:rPr>
      </w:pPr>
    </w:p>
    <w:p w14:paraId="74FF8072" w14:textId="77777777" w:rsidR="00000000" w:rsidRDefault="00026F1C">
      <w:pPr>
        <w:pStyle w:val="af1"/>
        <w:rPr>
          <w:rtl/>
        </w:rPr>
      </w:pPr>
      <w:r>
        <w:rPr>
          <w:rtl/>
        </w:rPr>
        <w:t>היו"ר משה כחלון:</w:t>
      </w:r>
    </w:p>
    <w:p w14:paraId="08EF80FF" w14:textId="77777777" w:rsidR="00000000" w:rsidRDefault="00026F1C">
      <w:pPr>
        <w:pStyle w:val="a0"/>
        <w:rPr>
          <w:rtl/>
        </w:rPr>
      </w:pPr>
    </w:p>
    <w:p w14:paraId="67346BC2" w14:textId="77777777" w:rsidR="00000000" w:rsidRDefault="00026F1C">
      <w:pPr>
        <w:pStyle w:val="a0"/>
        <w:ind w:firstLine="0"/>
        <w:rPr>
          <w:rFonts w:hint="cs"/>
          <w:rtl/>
        </w:rPr>
      </w:pPr>
      <w:r>
        <w:rPr>
          <w:rFonts w:hint="cs"/>
          <w:rtl/>
        </w:rPr>
        <w:tab/>
        <w:t xml:space="preserve">תודה רבה. חבר הכנסת בשארה, בבקשה, הצעה אחרת. </w:t>
      </w:r>
    </w:p>
    <w:p w14:paraId="6116E95C" w14:textId="77777777" w:rsidR="00000000" w:rsidRDefault="00026F1C">
      <w:pPr>
        <w:pStyle w:val="a0"/>
        <w:ind w:firstLine="0"/>
        <w:rPr>
          <w:rFonts w:hint="cs"/>
          <w:rtl/>
        </w:rPr>
      </w:pPr>
    </w:p>
    <w:p w14:paraId="4703603D" w14:textId="77777777" w:rsidR="00000000" w:rsidRDefault="00026F1C">
      <w:pPr>
        <w:pStyle w:val="a"/>
        <w:rPr>
          <w:rtl/>
        </w:rPr>
      </w:pPr>
      <w:bookmarkStart w:id="943" w:name="FS000000558T10_12_2003_22_19_13"/>
      <w:bookmarkStart w:id="944" w:name="_Toc70328494"/>
      <w:bookmarkEnd w:id="943"/>
      <w:r>
        <w:rPr>
          <w:rFonts w:hint="eastAsia"/>
          <w:rtl/>
        </w:rPr>
        <w:t>עזמי</w:t>
      </w:r>
      <w:r>
        <w:rPr>
          <w:rtl/>
        </w:rPr>
        <w:t xml:space="preserve"> בשארה (בל"ד):</w:t>
      </w:r>
      <w:bookmarkEnd w:id="944"/>
    </w:p>
    <w:p w14:paraId="678FDAA0" w14:textId="77777777" w:rsidR="00000000" w:rsidRDefault="00026F1C">
      <w:pPr>
        <w:pStyle w:val="a0"/>
        <w:rPr>
          <w:rFonts w:hint="cs"/>
          <w:rtl/>
        </w:rPr>
      </w:pPr>
    </w:p>
    <w:p w14:paraId="14C31D7F" w14:textId="77777777" w:rsidR="00000000" w:rsidRDefault="00026F1C">
      <w:pPr>
        <w:pStyle w:val="a0"/>
        <w:ind w:firstLine="720"/>
        <w:rPr>
          <w:rFonts w:hint="cs"/>
          <w:rtl/>
        </w:rPr>
      </w:pPr>
      <w:r>
        <w:rPr>
          <w:rFonts w:hint="cs"/>
          <w:rtl/>
        </w:rPr>
        <w:t xml:space="preserve">אדוני היושב-ראש, אם לא הייתי שומע את הדברים באוזני, לא הייתי מאמין כמעט. </w:t>
      </w:r>
      <w:r>
        <w:rPr>
          <w:rFonts w:hint="cs"/>
          <w:rtl/>
        </w:rPr>
        <w:t xml:space="preserve">אנשים ממש מאמינים לדברים שהם חוזרים עליהם כל הזמן. כאילו זו לא אותה מדינת ישראל שניהלה משא-ומתן עם סוריה - עם אותה סוריה, עם אותו משטר, כאשר לארגונים הפלסטיניים בדמשק היתה הרבה יותר עוצמה מזו שיש להם היום. </w:t>
      </w:r>
    </w:p>
    <w:p w14:paraId="1C4F3DCC" w14:textId="77777777" w:rsidR="00000000" w:rsidRDefault="00026F1C">
      <w:pPr>
        <w:pStyle w:val="a0"/>
        <w:ind w:firstLine="720"/>
        <w:rPr>
          <w:rFonts w:hint="cs"/>
          <w:rtl/>
        </w:rPr>
      </w:pPr>
    </w:p>
    <w:p w14:paraId="2702787A" w14:textId="77777777" w:rsidR="00000000" w:rsidRDefault="00026F1C">
      <w:pPr>
        <w:pStyle w:val="a0"/>
        <w:ind w:firstLine="720"/>
        <w:rPr>
          <w:rFonts w:hint="cs"/>
          <w:rtl/>
        </w:rPr>
      </w:pPr>
      <w:r>
        <w:rPr>
          <w:rFonts w:hint="cs"/>
          <w:rtl/>
        </w:rPr>
        <w:t>אני לא מבין, אתם מאמינים לעצמכם כשאתם מדברים? זו</w:t>
      </w:r>
      <w:r>
        <w:rPr>
          <w:rFonts w:hint="cs"/>
          <w:rtl/>
        </w:rPr>
        <w:t xml:space="preserve"> אותה מדינת ישראל שהגיעה עד כדי ממש כמה מטרים לפני הגעה להסכם עם סוריה. אותה מדינת ישראל. מי ששומע את חבר הכנסת רוני בר-און חושב שזה ממש חרמות, שאף פעם מדינת ישראל לא נגעה בדבר הזה, שזה ממש דבר תועבה, דבר מאוס. על מה אתם מדברים? מדינת ישראל רצתה ויש לה עני</w:t>
      </w:r>
      <w:r>
        <w:rPr>
          <w:rFonts w:hint="cs"/>
          <w:rtl/>
        </w:rPr>
        <w:t xml:space="preserve">ין, יש לה אינטרס. </w:t>
      </w:r>
    </w:p>
    <w:p w14:paraId="24D4B118" w14:textId="77777777" w:rsidR="00000000" w:rsidRDefault="00026F1C">
      <w:pPr>
        <w:pStyle w:val="a0"/>
        <w:ind w:firstLine="720"/>
        <w:rPr>
          <w:rFonts w:hint="cs"/>
          <w:rtl/>
        </w:rPr>
      </w:pPr>
    </w:p>
    <w:p w14:paraId="0E9AB838" w14:textId="77777777" w:rsidR="00000000" w:rsidRDefault="00026F1C">
      <w:pPr>
        <w:pStyle w:val="a0"/>
        <w:ind w:firstLine="720"/>
        <w:rPr>
          <w:rFonts w:hint="cs"/>
          <w:rtl/>
        </w:rPr>
      </w:pPr>
      <w:r>
        <w:rPr>
          <w:rFonts w:hint="cs"/>
          <w:rtl/>
        </w:rPr>
        <w:t>השלום זה לא אינטרס סורי בשביל לשפר את הסטטוס של סוריה בארצות-הברית. אני לא יודע מנין אתם מביאים את זה. ודאי שיש שם בעיה. יש להם גם בעיות פנימיות. זה ודאי. אבל ממתי הבעיות הפנימיות הן הדבר שנוגע למדינת ישראל? יש לה אינטרס אסטרטגי להגיע ל</w:t>
      </w:r>
      <w:r>
        <w:rPr>
          <w:rFonts w:hint="cs"/>
          <w:rtl/>
        </w:rPr>
        <w:t>שלום עם הארצות הסובבות אותה או לא? על זה צריך לדבר. על המשטר? מה, מדינת ישראל אין לה יחסים מצוינים עם משטרים עריצים בעולם, לא באפריקה, ולא היו לה באמריקה הלטינית, והיא לא כמעט הגיעה לשיתוף פעולה גרעיני עם משטר האפרטהייד? שום דבר? זה ממש על טהרת הדמוקרטיה ה</w:t>
      </w:r>
      <w:r>
        <w:rPr>
          <w:rFonts w:hint="cs"/>
          <w:rtl/>
        </w:rPr>
        <w:t>ליברלית? אתם מאמינים לעצמכם במה שאתם מדברים?</w:t>
      </w:r>
    </w:p>
    <w:p w14:paraId="6099EF4B" w14:textId="77777777" w:rsidR="00000000" w:rsidRDefault="00026F1C">
      <w:pPr>
        <w:pStyle w:val="a0"/>
        <w:ind w:firstLine="0"/>
        <w:rPr>
          <w:rFonts w:hint="cs"/>
          <w:rtl/>
        </w:rPr>
      </w:pPr>
    </w:p>
    <w:p w14:paraId="0C7DFDDF" w14:textId="77777777" w:rsidR="00000000" w:rsidRDefault="00026F1C">
      <w:pPr>
        <w:pStyle w:val="af1"/>
        <w:rPr>
          <w:rtl/>
        </w:rPr>
      </w:pPr>
      <w:r>
        <w:rPr>
          <w:rtl/>
        </w:rPr>
        <w:t>היו"ר משה כחלון:</w:t>
      </w:r>
    </w:p>
    <w:p w14:paraId="5880FD85" w14:textId="77777777" w:rsidR="00000000" w:rsidRDefault="00026F1C">
      <w:pPr>
        <w:pStyle w:val="a0"/>
        <w:rPr>
          <w:rtl/>
        </w:rPr>
      </w:pPr>
    </w:p>
    <w:p w14:paraId="678AC948" w14:textId="77777777" w:rsidR="00000000" w:rsidRDefault="00026F1C">
      <w:pPr>
        <w:pStyle w:val="a0"/>
        <w:rPr>
          <w:rFonts w:hint="cs"/>
          <w:rtl/>
        </w:rPr>
      </w:pPr>
      <w:r>
        <w:rPr>
          <w:rFonts w:hint="cs"/>
          <w:rtl/>
        </w:rPr>
        <w:t>תודה רבה.</w:t>
      </w:r>
    </w:p>
    <w:p w14:paraId="5258B38F" w14:textId="77777777" w:rsidR="00000000" w:rsidRDefault="00026F1C">
      <w:pPr>
        <w:pStyle w:val="a0"/>
        <w:rPr>
          <w:rFonts w:hint="cs"/>
          <w:rtl/>
        </w:rPr>
      </w:pPr>
    </w:p>
    <w:p w14:paraId="2FED5E13" w14:textId="77777777" w:rsidR="00000000" w:rsidRDefault="00026F1C">
      <w:pPr>
        <w:pStyle w:val="-"/>
        <w:rPr>
          <w:rtl/>
        </w:rPr>
      </w:pPr>
      <w:bookmarkStart w:id="945" w:name="FS000000558T10_12_2003_20_57_25"/>
      <w:bookmarkStart w:id="946" w:name="FS000000558T10_12_2003_20_57_31C"/>
      <w:bookmarkEnd w:id="945"/>
      <w:bookmarkEnd w:id="946"/>
      <w:r>
        <w:rPr>
          <w:rtl/>
        </w:rPr>
        <w:t>עזמי בשארה (בל"ד):</w:t>
      </w:r>
    </w:p>
    <w:p w14:paraId="403ED2AC" w14:textId="77777777" w:rsidR="00000000" w:rsidRDefault="00026F1C">
      <w:pPr>
        <w:pStyle w:val="a0"/>
        <w:rPr>
          <w:rtl/>
        </w:rPr>
      </w:pPr>
    </w:p>
    <w:p w14:paraId="4524ED2C" w14:textId="77777777" w:rsidR="00000000" w:rsidRDefault="00026F1C">
      <w:pPr>
        <w:pStyle w:val="a0"/>
        <w:rPr>
          <w:rFonts w:hint="cs"/>
          <w:rtl/>
        </w:rPr>
      </w:pPr>
      <w:r>
        <w:rPr>
          <w:rFonts w:hint="cs"/>
          <w:rtl/>
        </w:rPr>
        <w:t>התשובה לא היתה הולמת, רוני בר-און, ועכשיו דבריך לא היו הולמים. פשוט לא היו הולמים.</w:t>
      </w:r>
    </w:p>
    <w:p w14:paraId="34AB7EE9" w14:textId="77777777" w:rsidR="00000000" w:rsidRDefault="00026F1C">
      <w:pPr>
        <w:pStyle w:val="a0"/>
        <w:rPr>
          <w:rFonts w:hint="cs"/>
          <w:rtl/>
        </w:rPr>
      </w:pPr>
    </w:p>
    <w:p w14:paraId="323086E3" w14:textId="77777777" w:rsidR="00000000" w:rsidRDefault="00026F1C">
      <w:pPr>
        <w:pStyle w:val="af1"/>
        <w:rPr>
          <w:rtl/>
        </w:rPr>
      </w:pPr>
      <w:r>
        <w:rPr>
          <w:rtl/>
        </w:rPr>
        <w:t>היו"ר משה כחלון:</w:t>
      </w:r>
    </w:p>
    <w:p w14:paraId="0AB38EEE" w14:textId="77777777" w:rsidR="00000000" w:rsidRDefault="00026F1C">
      <w:pPr>
        <w:pStyle w:val="a0"/>
        <w:rPr>
          <w:rtl/>
        </w:rPr>
      </w:pPr>
    </w:p>
    <w:p w14:paraId="257EF97C" w14:textId="77777777" w:rsidR="00000000" w:rsidRDefault="00026F1C">
      <w:pPr>
        <w:pStyle w:val="a0"/>
        <w:rPr>
          <w:rFonts w:hint="cs"/>
          <w:rtl/>
        </w:rPr>
      </w:pPr>
      <w:r>
        <w:rPr>
          <w:rFonts w:hint="cs"/>
          <w:rtl/>
        </w:rPr>
        <w:t>תודה רבה.</w:t>
      </w:r>
    </w:p>
    <w:p w14:paraId="1335C64B" w14:textId="77777777" w:rsidR="00000000" w:rsidRDefault="00026F1C">
      <w:pPr>
        <w:pStyle w:val="a0"/>
        <w:rPr>
          <w:rFonts w:hint="cs"/>
          <w:rtl/>
        </w:rPr>
      </w:pPr>
    </w:p>
    <w:p w14:paraId="1104E039" w14:textId="77777777" w:rsidR="00000000" w:rsidRDefault="00026F1C">
      <w:pPr>
        <w:pStyle w:val="-"/>
        <w:rPr>
          <w:rtl/>
        </w:rPr>
      </w:pPr>
      <w:bookmarkStart w:id="947" w:name="FS000000558T10_12_2003_20_57_47C"/>
      <w:bookmarkEnd w:id="947"/>
      <w:r>
        <w:rPr>
          <w:rtl/>
        </w:rPr>
        <w:t>עזמי בשארה (בל"ד):</w:t>
      </w:r>
    </w:p>
    <w:p w14:paraId="031AAE4C" w14:textId="77777777" w:rsidR="00000000" w:rsidRDefault="00026F1C">
      <w:pPr>
        <w:pStyle w:val="a0"/>
        <w:rPr>
          <w:rtl/>
        </w:rPr>
      </w:pPr>
    </w:p>
    <w:p w14:paraId="319D46F1" w14:textId="77777777" w:rsidR="00000000" w:rsidRDefault="00026F1C">
      <w:pPr>
        <w:pStyle w:val="a0"/>
        <w:rPr>
          <w:rFonts w:hint="cs"/>
          <w:rtl/>
        </w:rPr>
      </w:pPr>
      <w:r>
        <w:rPr>
          <w:rFonts w:hint="cs"/>
          <w:rtl/>
        </w:rPr>
        <w:t>יש לי יסוד סביר להניח - אדונ</w:t>
      </w:r>
      <w:r>
        <w:rPr>
          <w:rFonts w:hint="cs"/>
          <w:rtl/>
        </w:rPr>
        <w:t xml:space="preserve">י היושב-ראש, תרשה לי, אף שלא התבטאתי בנושא הזה מאז יצאה ההצהרה הזאת </w:t>
      </w:r>
      <w:r>
        <w:rPr>
          <w:rtl/>
        </w:rPr>
        <w:t>–</w:t>
      </w:r>
      <w:r>
        <w:rPr>
          <w:rFonts w:hint="cs"/>
          <w:rtl/>
        </w:rPr>
        <w:t xml:space="preserve"> שהאנשים רציניים, הם מדברים ברצינות. התשובה הישראלית, לרבות תשובתו של אולמרט שאנחנו עכשיו מתעסקים בה - -</w:t>
      </w:r>
    </w:p>
    <w:p w14:paraId="79B76145" w14:textId="77777777" w:rsidR="00000000" w:rsidRDefault="00026F1C">
      <w:pPr>
        <w:pStyle w:val="a0"/>
        <w:rPr>
          <w:rFonts w:hint="cs"/>
          <w:rtl/>
        </w:rPr>
      </w:pPr>
    </w:p>
    <w:p w14:paraId="0B1B7D1F" w14:textId="77777777" w:rsidR="00000000" w:rsidRDefault="00026F1C">
      <w:pPr>
        <w:pStyle w:val="af1"/>
        <w:rPr>
          <w:rtl/>
        </w:rPr>
      </w:pPr>
      <w:r>
        <w:rPr>
          <w:rtl/>
        </w:rPr>
        <w:t>היו"ר משה כחלון:</w:t>
      </w:r>
    </w:p>
    <w:p w14:paraId="389BB4DA" w14:textId="77777777" w:rsidR="00000000" w:rsidRDefault="00026F1C">
      <w:pPr>
        <w:pStyle w:val="a0"/>
        <w:rPr>
          <w:rtl/>
        </w:rPr>
      </w:pPr>
    </w:p>
    <w:p w14:paraId="4875D793" w14:textId="77777777" w:rsidR="00000000" w:rsidRDefault="00026F1C">
      <w:pPr>
        <w:pStyle w:val="a0"/>
        <w:rPr>
          <w:rFonts w:hint="cs"/>
          <w:rtl/>
        </w:rPr>
      </w:pPr>
      <w:r>
        <w:rPr>
          <w:rFonts w:hint="cs"/>
          <w:rtl/>
        </w:rPr>
        <w:t>משפט לסיום.</w:t>
      </w:r>
    </w:p>
    <w:p w14:paraId="6BDC0E12" w14:textId="77777777" w:rsidR="00000000" w:rsidRDefault="00026F1C">
      <w:pPr>
        <w:pStyle w:val="a0"/>
        <w:rPr>
          <w:rFonts w:hint="cs"/>
          <w:rtl/>
        </w:rPr>
      </w:pPr>
    </w:p>
    <w:p w14:paraId="7414C96A" w14:textId="77777777" w:rsidR="00000000" w:rsidRDefault="00026F1C">
      <w:pPr>
        <w:pStyle w:val="-"/>
        <w:rPr>
          <w:rtl/>
        </w:rPr>
      </w:pPr>
      <w:bookmarkStart w:id="948" w:name="FS000000558T10_12_2003_20_58_43C"/>
      <w:bookmarkEnd w:id="948"/>
      <w:r>
        <w:rPr>
          <w:rtl/>
        </w:rPr>
        <w:t>עזמי בשארה (בל"ד):</w:t>
      </w:r>
    </w:p>
    <w:p w14:paraId="5C7FD188" w14:textId="77777777" w:rsidR="00000000" w:rsidRDefault="00026F1C">
      <w:pPr>
        <w:pStyle w:val="a0"/>
        <w:rPr>
          <w:rtl/>
        </w:rPr>
      </w:pPr>
    </w:p>
    <w:p w14:paraId="2E962925" w14:textId="77777777" w:rsidR="00000000" w:rsidRDefault="00026F1C">
      <w:pPr>
        <w:pStyle w:val="a0"/>
        <w:rPr>
          <w:rFonts w:hint="cs"/>
          <w:rtl/>
        </w:rPr>
      </w:pPr>
      <w:r>
        <w:rPr>
          <w:rFonts w:hint="cs"/>
          <w:rtl/>
        </w:rPr>
        <w:t>- - היא שאין לנו פנאי פסיכולוג</w:t>
      </w:r>
      <w:r>
        <w:rPr>
          <w:rFonts w:hint="cs"/>
          <w:rtl/>
        </w:rPr>
        <w:t>י להתעסק - אלה התשובות שקיבלו - היא מכוכב אחר.</w:t>
      </w:r>
    </w:p>
    <w:p w14:paraId="51B54902" w14:textId="77777777" w:rsidR="00000000" w:rsidRDefault="00026F1C">
      <w:pPr>
        <w:pStyle w:val="a0"/>
        <w:rPr>
          <w:rFonts w:hint="cs"/>
          <w:rtl/>
        </w:rPr>
      </w:pPr>
    </w:p>
    <w:p w14:paraId="32BEA007" w14:textId="77777777" w:rsidR="00000000" w:rsidRDefault="00026F1C">
      <w:pPr>
        <w:pStyle w:val="af1"/>
        <w:rPr>
          <w:rtl/>
        </w:rPr>
      </w:pPr>
    </w:p>
    <w:p w14:paraId="560DFF43" w14:textId="77777777" w:rsidR="00000000" w:rsidRDefault="00026F1C">
      <w:pPr>
        <w:pStyle w:val="af1"/>
        <w:rPr>
          <w:rtl/>
        </w:rPr>
      </w:pPr>
      <w:r>
        <w:rPr>
          <w:rtl/>
        </w:rPr>
        <w:t>היו"ר משה כחלון:</w:t>
      </w:r>
    </w:p>
    <w:p w14:paraId="72069B8E" w14:textId="77777777" w:rsidR="00000000" w:rsidRDefault="00026F1C">
      <w:pPr>
        <w:pStyle w:val="a0"/>
        <w:rPr>
          <w:rtl/>
        </w:rPr>
      </w:pPr>
    </w:p>
    <w:p w14:paraId="028A9E36" w14:textId="77777777" w:rsidR="00000000" w:rsidRDefault="00026F1C">
      <w:pPr>
        <w:pStyle w:val="a0"/>
        <w:rPr>
          <w:rFonts w:hint="cs"/>
          <w:rtl/>
        </w:rPr>
      </w:pPr>
      <w:r>
        <w:rPr>
          <w:rFonts w:hint="cs"/>
          <w:rtl/>
        </w:rPr>
        <w:t xml:space="preserve">תודה רבה. </w:t>
      </w:r>
    </w:p>
    <w:p w14:paraId="1AE42867" w14:textId="77777777" w:rsidR="00000000" w:rsidRDefault="00026F1C">
      <w:pPr>
        <w:pStyle w:val="a0"/>
        <w:rPr>
          <w:rFonts w:hint="cs"/>
          <w:rtl/>
        </w:rPr>
      </w:pPr>
    </w:p>
    <w:p w14:paraId="3DEEC665" w14:textId="77777777" w:rsidR="00000000" w:rsidRDefault="00026F1C">
      <w:pPr>
        <w:pStyle w:val="a0"/>
        <w:rPr>
          <w:rFonts w:hint="cs"/>
          <w:rtl/>
        </w:rPr>
      </w:pPr>
      <w:r>
        <w:rPr>
          <w:rFonts w:hint="cs"/>
          <w:rtl/>
        </w:rPr>
        <w:t xml:space="preserve">אנחנו עוברים להצבעה. שבו במקומות. אני רוצה לעשות סדר בדברים. המציע, מטבע הדברים, מבקש דיון במליאה. הוא מסכים להצעת השר להעביר לוועדה. בעד </w:t>
      </w:r>
      <w:r>
        <w:rPr>
          <w:rtl/>
        </w:rPr>
        <w:t>–</w:t>
      </w:r>
      <w:r>
        <w:rPr>
          <w:rFonts w:hint="cs"/>
          <w:rtl/>
        </w:rPr>
        <w:t xml:space="preserve"> העברה לוועדת החוץ והביטחון, נגד </w:t>
      </w:r>
      <w:r>
        <w:rPr>
          <w:rtl/>
        </w:rPr>
        <w:t>–</w:t>
      </w:r>
      <w:r>
        <w:rPr>
          <w:rFonts w:hint="cs"/>
          <w:rtl/>
        </w:rPr>
        <w:t xml:space="preserve"> הסר</w:t>
      </w:r>
      <w:r>
        <w:rPr>
          <w:rFonts w:hint="cs"/>
          <w:rtl/>
        </w:rPr>
        <w:t>ה.</w:t>
      </w:r>
    </w:p>
    <w:p w14:paraId="0C3DEC68" w14:textId="77777777" w:rsidR="00000000" w:rsidRDefault="00026F1C">
      <w:pPr>
        <w:pStyle w:val="a0"/>
        <w:rPr>
          <w:rFonts w:hint="cs"/>
          <w:rtl/>
        </w:rPr>
      </w:pPr>
    </w:p>
    <w:p w14:paraId="3EA311D8" w14:textId="77777777" w:rsidR="00000000" w:rsidRDefault="00026F1C">
      <w:pPr>
        <w:pStyle w:val="ab"/>
        <w:bidi/>
        <w:rPr>
          <w:rFonts w:hint="cs"/>
          <w:rtl/>
        </w:rPr>
      </w:pPr>
      <w:r>
        <w:rPr>
          <w:rFonts w:hint="cs"/>
          <w:rtl/>
        </w:rPr>
        <w:t xml:space="preserve">הצבעה </w:t>
      </w:r>
    </w:p>
    <w:p w14:paraId="10F070ED" w14:textId="77777777" w:rsidR="00000000" w:rsidRDefault="00026F1C">
      <w:pPr>
        <w:pStyle w:val="a0"/>
        <w:jc w:val="center"/>
        <w:rPr>
          <w:rFonts w:hint="cs"/>
          <w:rtl/>
        </w:rPr>
      </w:pPr>
    </w:p>
    <w:p w14:paraId="7328E553" w14:textId="77777777" w:rsidR="00000000" w:rsidRDefault="00026F1C">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02F287F5" w14:textId="77777777" w:rsidR="00000000" w:rsidRDefault="00026F1C">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D567D93"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6A1C3363" w14:textId="77777777" w:rsidR="00000000" w:rsidRDefault="00026F1C">
      <w:pPr>
        <w:pStyle w:val="ad"/>
        <w:bidi/>
        <w:rPr>
          <w:rFonts w:hint="cs"/>
          <w:rtl/>
        </w:rPr>
      </w:pPr>
      <w:r>
        <w:rPr>
          <w:rFonts w:hint="cs"/>
          <w:rtl/>
        </w:rPr>
        <w:t>ההצעה להעביר את הנושא לוועדת החוץ והביטחון נתקבלה.</w:t>
      </w:r>
    </w:p>
    <w:p w14:paraId="56EC5CA4" w14:textId="77777777" w:rsidR="00000000" w:rsidRDefault="00026F1C">
      <w:pPr>
        <w:pStyle w:val="a0"/>
        <w:rPr>
          <w:rFonts w:hint="cs"/>
          <w:rtl/>
        </w:rPr>
      </w:pPr>
    </w:p>
    <w:p w14:paraId="44AAED33" w14:textId="77777777" w:rsidR="00000000" w:rsidRDefault="00026F1C">
      <w:pPr>
        <w:pStyle w:val="af1"/>
        <w:rPr>
          <w:rtl/>
        </w:rPr>
      </w:pPr>
      <w:r>
        <w:rPr>
          <w:rtl/>
        </w:rPr>
        <w:t>היו"ר משה כחלון:</w:t>
      </w:r>
    </w:p>
    <w:p w14:paraId="6C5A8D66" w14:textId="77777777" w:rsidR="00000000" w:rsidRDefault="00026F1C">
      <w:pPr>
        <w:pStyle w:val="a0"/>
        <w:rPr>
          <w:rtl/>
        </w:rPr>
      </w:pPr>
    </w:p>
    <w:p w14:paraId="68EF7405" w14:textId="77777777" w:rsidR="00000000" w:rsidRDefault="00026F1C">
      <w:pPr>
        <w:pStyle w:val="a0"/>
        <w:rPr>
          <w:rFonts w:hint="cs"/>
          <w:rtl/>
        </w:rPr>
      </w:pPr>
      <w:r>
        <w:rPr>
          <w:rFonts w:hint="cs"/>
          <w:rtl/>
        </w:rPr>
        <w:t xml:space="preserve">שמונה בעד ההצעה להעביר את הנושא לוועדת החוץ והביטחון, אין מתנגדים. הנושא הועבר </w:t>
      </w:r>
      <w:r>
        <w:rPr>
          <w:rFonts w:hint="cs"/>
          <w:rtl/>
        </w:rPr>
        <w:t xml:space="preserve">לוועדת החוץ והביטחון. </w:t>
      </w:r>
    </w:p>
    <w:p w14:paraId="4542C84C" w14:textId="77777777" w:rsidR="00000000" w:rsidRDefault="00026F1C">
      <w:pPr>
        <w:pStyle w:val="a0"/>
        <w:rPr>
          <w:rFonts w:hint="cs"/>
          <w:rtl/>
        </w:rPr>
      </w:pPr>
    </w:p>
    <w:p w14:paraId="2E0AD557" w14:textId="77777777" w:rsidR="00000000" w:rsidRDefault="00026F1C">
      <w:pPr>
        <w:pStyle w:val="a2"/>
        <w:rPr>
          <w:rtl/>
        </w:rPr>
      </w:pPr>
    </w:p>
    <w:p w14:paraId="70A73A40" w14:textId="77777777" w:rsidR="00000000" w:rsidRDefault="00026F1C">
      <w:pPr>
        <w:pStyle w:val="a2"/>
        <w:rPr>
          <w:rFonts w:hint="cs"/>
          <w:rtl/>
        </w:rPr>
      </w:pPr>
      <w:bookmarkStart w:id="949" w:name="CS18148FI0018148T10_12_2003_21_02_41"/>
      <w:bookmarkStart w:id="950" w:name="_Toc70328495"/>
      <w:bookmarkEnd w:id="949"/>
      <w:r>
        <w:rPr>
          <w:rFonts w:hint="cs"/>
          <w:rtl/>
        </w:rPr>
        <w:t>הצעה לסדר-היום</w:t>
      </w:r>
      <w:bookmarkEnd w:id="950"/>
    </w:p>
    <w:p w14:paraId="5A72ACAC" w14:textId="77777777" w:rsidR="00000000" w:rsidRDefault="00026F1C">
      <w:pPr>
        <w:pStyle w:val="a2"/>
        <w:rPr>
          <w:rtl/>
        </w:rPr>
      </w:pPr>
      <w:bookmarkStart w:id="951" w:name="_Toc70328496"/>
      <w:r>
        <w:rPr>
          <w:rtl/>
        </w:rPr>
        <w:t>המצב המדיני במזרח התיכון</w:t>
      </w:r>
      <w:bookmarkEnd w:id="951"/>
      <w:r>
        <w:rPr>
          <w:rtl/>
        </w:rPr>
        <w:t xml:space="preserve"> </w:t>
      </w:r>
    </w:p>
    <w:p w14:paraId="7C573366" w14:textId="77777777" w:rsidR="00000000" w:rsidRDefault="00026F1C">
      <w:pPr>
        <w:pStyle w:val="-0"/>
        <w:jc w:val="left"/>
        <w:rPr>
          <w:rFonts w:hint="cs"/>
          <w:rtl/>
        </w:rPr>
      </w:pPr>
    </w:p>
    <w:p w14:paraId="385BC5FE" w14:textId="77777777" w:rsidR="00000000" w:rsidRDefault="00026F1C">
      <w:pPr>
        <w:pStyle w:val="af1"/>
        <w:rPr>
          <w:rtl/>
        </w:rPr>
      </w:pPr>
      <w:r>
        <w:rPr>
          <w:rtl/>
        </w:rPr>
        <w:t>היו"ר משה כחלון:</w:t>
      </w:r>
    </w:p>
    <w:p w14:paraId="33C77784" w14:textId="77777777" w:rsidR="00000000" w:rsidRDefault="00026F1C">
      <w:pPr>
        <w:pStyle w:val="a0"/>
        <w:rPr>
          <w:rtl/>
        </w:rPr>
      </w:pPr>
    </w:p>
    <w:p w14:paraId="0640DF6B" w14:textId="77777777" w:rsidR="00000000" w:rsidRDefault="00026F1C">
      <w:pPr>
        <w:pStyle w:val="a0"/>
        <w:rPr>
          <w:rFonts w:hint="cs"/>
          <w:rtl/>
        </w:rPr>
      </w:pPr>
      <w:r>
        <w:rPr>
          <w:rFonts w:hint="cs"/>
          <w:rtl/>
        </w:rPr>
        <w:t>אנו ממשיכים בסדר-היום: המצב המדיני במזרח התיכון - הצעה רגילה לסדר-היום מס'  1862, של חבר הכנסת עזמי בשארה. בבקשה.</w:t>
      </w:r>
    </w:p>
    <w:p w14:paraId="01C7C4E5" w14:textId="77777777" w:rsidR="00000000" w:rsidRDefault="00026F1C">
      <w:pPr>
        <w:pStyle w:val="a0"/>
        <w:rPr>
          <w:rFonts w:hint="cs"/>
          <w:rtl/>
        </w:rPr>
      </w:pPr>
    </w:p>
    <w:p w14:paraId="67D9416F" w14:textId="77777777" w:rsidR="00000000" w:rsidRDefault="00026F1C">
      <w:pPr>
        <w:pStyle w:val="a"/>
        <w:rPr>
          <w:rtl/>
        </w:rPr>
      </w:pPr>
      <w:bookmarkStart w:id="952" w:name="FS000000558T10_12_2003_21_02_59C"/>
      <w:bookmarkStart w:id="953" w:name="FS000000558T10_12_2003_21_03_14"/>
      <w:bookmarkStart w:id="954" w:name="_Toc70328497"/>
      <w:bookmarkEnd w:id="952"/>
      <w:bookmarkEnd w:id="953"/>
      <w:r>
        <w:rPr>
          <w:rFonts w:hint="eastAsia"/>
          <w:rtl/>
        </w:rPr>
        <w:t>עזמי</w:t>
      </w:r>
      <w:r>
        <w:rPr>
          <w:rtl/>
        </w:rPr>
        <w:t xml:space="preserve"> בשארה (בל"ד):</w:t>
      </w:r>
      <w:bookmarkEnd w:id="954"/>
    </w:p>
    <w:p w14:paraId="14B01AAB" w14:textId="77777777" w:rsidR="00000000" w:rsidRDefault="00026F1C">
      <w:pPr>
        <w:pStyle w:val="a0"/>
        <w:rPr>
          <w:rFonts w:hint="cs"/>
          <w:rtl/>
        </w:rPr>
      </w:pPr>
    </w:p>
    <w:p w14:paraId="42FBC659" w14:textId="77777777" w:rsidR="00000000" w:rsidRDefault="00026F1C">
      <w:pPr>
        <w:pStyle w:val="a0"/>
        <w:rPr>
          <w:rFonts w:hint="cs"/>
          <w:rtl/>
        </w:rPr>
      </w:pPr>
      <w:r>
        <w:rPr>
          <w:rFonts w:hint="cs"/>
          <w:rtl/>
        </w:rPr>
        <w:t xml:space="preserve">אדוני היושב-ראש, חברי הכנסת, אין לי </w:t>
      </w:r>
      <w:r>
        <w:rPr>
          <w:rFonts w:hint="cs"/>
          <w:rtl/>
        </w:rPr>
        <w:t xml:space="preserve">מה להוסיף בעצם על הדברים שאמרתי מבחינת תיאור הנימה של הדברים שאני שומע בבית הזה, חוץ מיוהרה וארוגנטיות. ממש יוהרה וארוגנטיות. אני לא יודע על מה אנשים מסתמכים כאשר הם מדברים בארוגנטיות כזאת גם בנושאים כמו הפסקת אש, כאילו ממש זה לא נוגע למדינת ישראל. כלומר, </w:t>
      </w:r>
      <w:r>
        <w:rPr>
          <w:rFonts w:hint="cs"/>
          <w:rtl/>
        </w:rPr>
        <w:t xml:space="preserve">היא לא צד של האש, רק הם, הם, ומה שדיברו ביניהם ואיך נכשלו. ואיך היא מדברת על הצעות להתחיל משא-ומתן על שלום כאשר יש חשיבה קונספירטיבית מאחורי זה. אם היה אוריינטליסט יושב בבית הזה, והיה חושב על החשיבה הקונספירטיבית הערבית, כל זה היה מתגמד מול הקונספירטיביות </w:t>
      </w:r>
      <w:r>
        <w:rPr>
          <w:rFonts w:hint="cs"/>
          <w:rtl/>
        </w:rPr>
        <w:t>שאני שומע כאן. תמיד יש מאחורי המשפטים מין מסר כפול - לשפר את הסטטוס של סוריה בארצות-הברית וכו'. תתפסו את ה-</w:t>
      </w:r>
      <w:r>
        <w:t>challenge</w:t>
      </w:r>
      <w:r>
        <w:rPr>
          <w:rFonts w:hint="cs"/>
          <w:rtl/>
        </w:rPr>
        <w:t>, תתפסו את האתגר. הנה, נזרק אתגר, תבחנו אם הוא רציני. מה אתה מפסיד אם אתה בוחן אם הוא רציני או לא? מה מפסידים?</w:t>
      </w:r>
    </w:p>
    <w:p w14:paraId="4FF50EF6" w14:textId="77777777" w:rsidR="00000000" w:rsidRDefault="00026F1C">
      <w:pPr>
        <w:pStyle w:val="a0"/>
        <w:rPr>
          <w:rFonts w:hint="cs"/>
          <w:rtl/>
        </w:rPr>
      </w:pPr>
    </w:p>
    <w:p w14:paraId="074BC9EA" w14:textId="77777777" w:rsidR="00000000" w:rsidRDefault="00026F1C">
      <w:pPr>
        <w:pStyle w:val="a0"/>
        <w:rPr>
          <w:rFonts w:hint="cs"/>
          <w:rtl/>
        </w:rPr>
      </w:pPr>
      <w:r>
        <w:rPr>
          <w:rFonts w:hint="cs"/>
          <w:rtl/>
        </w:rPr>
        <w:t>הנימוקים ששמענו, אדוני היושב</w:t>
      </w:r>
      <w:r>
        <w:rPr>
          <w:rFonts w:hint="cs"/>
          <w:rtl/>
        </w:rPr>
        <w:t>-ראש, הם דווקא לא מהסוג הזה. מהמחנה של הליכוד לא שמעתי זאת, חוץ מרוני בר-און, וזה כמעט נמשך בכוח ההמשכיות. שמעתי דברים כמו "אין מקום לשני משאים-ומתנים", "ישראל לא יכולה לוותר בבת-אחת בשתי חזיתות", כאילו יש ויתורים צפויים. הלוואי. נרצה שהעניין יחכה בתור. אם</w:t>
      </w:r>
      <w:r>
        <w:rPr>
          <w:rFonts w:hint="cs"/>
          <w:rtl/>
        </w:rPr>
        <w:t xml:space="preserve"> באמת צפויים ויתורים מרחיקי-לכת בחזית הפלסטינית, מצוין. זה דווקא נימוק מצוין. הם לא יכולים להעביר אותו בדעת הקהל הישראלית בשתי חזיתות. או נימוק אחר שאומר: "לא צריך לעזור עכשיו לסוריה, כי סוריה נמצאת במצור מדיני". </w:t>
      </w:r>
    </w:p>
    <w:p w14:paraId="018DC19F" w14:textId="77777777" w:rsidR="00000000" w:rsidRDefault="00026F1C">
      <w:pPr>
        <w:pStyle w:val="a0"/>
        <w:rPr>
          <w:rFonts w:hint="cs"/>
          <w:rtl/>
        </w:rPr>
      </w:pPr>
    </w:p>
    <w:p w14:paraId="3649994D" w14:textId="77777777" w:rsidR="00000000" w:rsidRDefault="00026F1C">
      <w:pPr>
        <w:pStyle w:val="a0"/>
        <w:rPr>
          <w:rFonts w:hint="cs"/>
          <w:rtl/>
        </w:rPr>
      </w:pPr>
      <w:r>
        <w:rPr>
          <w:rFonts w:hint="cs"/>
          <w:rtl/>
        </w:rPr>
        <w:t>לדעתי, טועים בהערכות, אדוני היושב-ראש. טו</w:t>
      </w:r>
      <w:r>
        <w:rPr>
          <w:rFonts w:hint="cs"/>
          <w:rtl/>
        </w:rPr>
        <w:t>עים בהערכות. זו לא עירק. היא לא כבשה אדמה של ארץ אחרת. היא בעצמה כבושה. היא לא במצב מבודד בעולם הערבי, היא במצב מצוין בעולם הערבי. היא לא במצב מבודד בעולם, יש לה יחסים מצוינים עם אירופה. יש מתח ביחסים עם ארצות-הברית, ללא שום ספק, אבל לא רק מתח יש. יש עוד כ</w:t>
      </w:r>
      <w:r>
        <w:rPr>
          <w:rFonts w:hint="cs"/>
          <w:rtl/>
        </w:rPr>
        <w:t xml:space="preserve">מה דברים ביחסים בינה לבין ארצות-הברית. יש מתח ויש עוד כמה דברים, לרבות בנושאים הנוגעים לעירק עצמה, לקשריה של סוריה עם עירק, ועם האופוזיציה בעירק; מסורת ארוכה של עשרות שנים שאופוזיציה עירקית היתה אורחת בדמשק. ארצות-הברית יודעת זאת. יש עוד כמה אנשים שיודעים </w:t>
      </w:r>
      <w:r>
        <w:rPr>
          <w:rFonts w:hint="cs"/>
          <w:rtl/>
        </w:rPr>
        <w:t xml:space="preserve">זאת בעולם. הדברים הם לא בפשטות הזאת, שמדברים על סוריה כאילו היא היתה עירק. זה לא נכון. גם מבחינת מעמדה האזורי וגם מבחינת מעמדה העולמי זה לא נכון, וגם מבחינת הקשר בינה לבין מדינת ישראל. </w:t>
      </w:r>
    </w:p>
    <w:p w14:paraId="408ADCB7" w14:textId="77777777" w:rsidR="00000000" w:rsidRDefault="00026F1C">
      <w:pPr>
        <w:pStyle w:val="a0"/>
        <w:rPr>
          <w:rFonts w:hint="cs"/>
          <w:rtl/>
        </w:rPr>
      </w:pPr>
    </w:p>
    <w:p w14:paraId="2A423132" w14:textId="77777777" w:rsidR="00000000" w:rsidRDefault="00026F1C">
      <w:pPr>
        <w:pStyle w:val="a0"/>
        <w:rPr>
          <w:rFonts w:hint="cs"/>
          <w:rtl/>
        </w:rPr>
      </w:pPr>
      <w:r>
        <w:rPr>
          <w:rFonts w:hint="cs"/>
          <w:rtl/>
        </w:rPr>
        <w:t>אבל אני התחלתי בזה, אדוני, כי בזה סיים קודמי. לא תכננתי להתחיל בזה. ד</w:t>
      </w:r>
      <w:r>
        <w:rPr>
          <w:rFonts w:hint="cs"/>
          <w:rtl/>
        </w:rPr>
        <w:t>ווקא תכננתי להתחיל בנושא של ריבוי היוזמות הפוליטיות לאחרונה, עד כדי כך שאנחנו כמעט חושבים שיש פריבטיזציה, הפרטה של היוזמות המדיניות בבית הזה וגם בחברה. אני יכול להגיד, שמצד אחד, הערבים יכולים להתחיל להתבלבל, שצריך לעשות שלום לחוד עם כל כוח פוליטי ישראלי, א</w:t>
      </w:r>
      <w:r>
        <w:rPr>
          <w:rFonts w:hint="cs"/>
          <w:rtl/>
        </w:rPr>
        <w:t>ו עם כל ישראלי. מצד שני, אני לא יכול אלא לראות את הצד החיובי בדבר,  כי בחברה הישראלית יש עייפות ממסר אחד שאומר, צריך להפעיל כוח, וצריך לשבור את הרצון של העם האחר עד כדי כך שהוא יקבל את התכתיב הישראלי.</w:t>
      </w:r>
    </w:p>
    <w:p w14:paraId="48662767" w14:textId="77777777" w:rsidR="00000000" w:rsidRDefault="00026F1C">
      <w:pPr>
        <w:pStyle w:val="a0"/>
        <w:rPr>
          <w:rFonts w:hint="cs"/>
          <w:rtl/>
        </w:rPr>
      </w:pPr>
    </w:p>
    <w:p w14:paraId="120264E6" w14:textId="77777777" w:rsidR="00000000" w:rsidRDefault="00026F1C">
      <w:pPr>
        <w:pStyle w:val="a0"/>
        <w:rPr>
          <w:rFonts w:hint="cs"/>
          <w:rtl/>
        </w:rPr>
      </w:pPr>
      <w:r>
        <w:rPr>
          <w:rFonts w:hint="cs"/>
          <w:rtl/>
        </w:rPr>
        <w:t xml:space="preserve">ברור אחרי כמה שנים טובות של שלטון, בעצם כמה שנים רעות </w:t>
      </w:r>
      <w:r>
        <w:rPr>
          <w:rFonts w:hint="cs"/>
          <w:rtl/>
        </w:rPr>
        <w:t>של שלטונו של שרון, שהחברה הישראלית כבר לא מאמינה שזה אפשרי, וזה מתבטא בסקרי דעת הקהל. אני חושב שזה מדאיג אותו יותר מכל דבר אחר. לפי הסקרים, אנשים כבר לא סומכים על המסר הזה, לא רק מבחינת הביטחון האישי והביטחון החברתי, ולא רק מבחינת זה שאין רעיונות ואין שלום</w:t>
      </w:r>
      <w:r>
        <w:rPr>
          <w:rFonts w:hint="cs"/>
          <w:rtl/>
        </w:rPr>
        <w:t>, אלא גם אנשים כבר לא מאמינים שאפילו תוכניות כלכליות מרחיקות-לכת מבחינת הקיצוצים וכו'  יצליחו כל עוד המצב המדיני הוא כזה. כך אנשים מאמינים. זה כבר מביא מפלגות פוליטיות במדינת ישראל להרבות ביוזמות פוליטיות. יש תחרות. אפילו הגוף המכונה מועצת יש"ע, יצא בתוכני</w:t>
      </w:r>
      <w:r>
        <w:rPr>
          <w:rFonts w:hint="cs"/>
          <w:rtl/>
        </w:rPr>
        <w:t>ת שלום, כי יודעים שהחברה הישראלית רוצה לשמוע רעיונות מדיניים.</w:t>
      </w:r>
    </w:p>
    <w:p w14:paraId="00E5942A" w14:textId="77777777" w:rsidR="00000000" w:rsidRDefault="00026F1C">
      <w:pPr>
        <w:pStyle w:val="a0"/>
        <w:rPr>
          <w:rFonts w:hint="cs"/>
          <w:rtl/>
        </w:rPr>
      </w:pPr>
    </w:p>
    <w:p w14:paraId="0271C31D" w14:textId="77777777" w:rsidR="00000000" w:rsidRDefault="00026F1C">
      <w:pPr>
        <w:pStyle w:val="a0"/>
        <w:rPr>
          <w:rFonts w:hint="cs"/>
          <w:rtl/>
        </w:rPr>
      </w:pPr>
      <w:r>
        <w:rPr>
          <w:rFonts w:hint="cs"/>
          <w:rtl/>
        </w:rPr>
        <w:t xml:space="preserve"> שמענו כמה יוזמות שלום, ושמענו את היוזמה של סגן ראש הממשלה, השר אהוד אולמרט, בדבר נסיגה חד-צדדית, כאשר המחלוקת היא, אדוני היושב-ראש, אם אפשר להגיע להסכם עם הפלסטינים או אי-אפשר. בעצם, נקודת המו</w:t>
      </w:r>
      <w:r>
        <w:rPr>
          <w:rFonts w:hint="cs"/>
          <w:rtl/>
        </w:rPr>
        <w:t xml:space="preserve">צא של הרבה אנשים היום בליכוד היא לעשות מין הפלה, מין </w:t>
      </w:r>
      <w:r>
        <w:t>abortion</w:t>
      </w:r>
      <w:r>
        <w:rPr>
          <w:rFonts w:hint="cs"/>
          <w:rtl/>
        </w:rPr>
        <w:t xml:space="preserve"> של התהליך, בשביל לא להגיע ליוזמות מדיניות מרחיקות-לכת, כשהתהליך מוביל לכך. זה לעשות הפלה של התהליך ולעשות ניסיון חד-צדדי מצד אחד, אשר יכפה על הצד השני את הפתרון. אבל בהגדרתו, צעד חד-צדדי הוא לא </w:t>
      </w:r>
      <w:r>
        <w:rPr>
          <w:rFonts w:hint="cs"/>
          <w:rtl/>
        </w:rPr>
        <w:t xml:space="preserve">פתרון, כי הוא לא יהיה מקובל על הצד השני, ולכן הסכסוך פשוט ילבש צורות אחרות. </w:t>
      </w:r>
    </w:p>
    <w:p w14:paraId="6156D752" w14:textId="77777777" w:rsidR="00000000" w:rsidRDefault="00026F1C">
      <w:pPr>
        <w:pStyle w:val="a0"/>
        <w:rPr>
          <w:rFonts w:hint="cs"/>
          <w:rtl/>
        </w:rPr>
      </w:pPr>
    </w:p>
    <w:p w14:paraId="5B8F5B6F" w14:textId="77777777" w:rsidR="00000000" w:rsidRDefault="00026F1C">
      <w:pPr>
        <w:pStyle w:val="a0"/>
        <w:rPr>
          <w:rFonts w:hint="cs"/>
          <w:rtl/>
        </w:rPr>
      </w:pPr>
      <w:r>
        <w:rPr>
          <w:rFonts w:hint="cs"/>
          <w:rtl/>
        </w:rPr>
        <w:t>אין דרך חוץ מלהגיע להסכם. אבל בשביל להגיע להסכם יש לעשות סוויץ', יש להחליף את הגל, ולחשוב בלי ארוגנטיות ובלי יוהרה, בלי היוהרה הזאת של הכובש הכול-יכול, ששולט במחסומים ובחיי היום-</w:t>
      </w:r>
      <w:r>
        <w:rPr>
          <w:rFonts w:hint="cs"/>
          <w:rtl/>
        </w:rPr>
        <w:t xml:space="preserve">יום של האנשים ומפריד אותם מאדמתם, מבתי-הספר שלהם ומבתי-החולים שלהם, ומפעיל טרור. </w:t>
      </w:r>
    </w:p>
    <w:p w14:paraId="25B39F79" w14:textId="77777777" w:rsidR="00000000" w:rsidRDefault="00026F1C">
      <w:pPr>
        <w:pStyle w:val="a0"/>
        <w:rPr>
          <w:rFonts w:hint="cs"/>
          <w:rtl/>
        </w:rPr>
      </w:pPr>
    </w:p>
    <w:p w14:paraId="76F998E1" w14:textId="77777777" w:rsidR="00000000" w:rsidRDefault="00026F1C">
      <w:pPr>
        <w:pStyle w:val="a0"/>
        <w:rPr>
          <w:rFonts w:hint="cs"/>
          <w:rtl/>
        </w:rPr>
      </w:pPr>
      <w:r>
        <w:rPr>
          <w:rFonts w:hint="cs"/>
          <w:rtl/>
        </w:rPr>
        <w:t>כן, אדוני היושב-ראש, מה לעשות, אלימות נגד אזרחים חפים מפשע להשגת מטרות פוליטיות היא טרור, והכיבוש מפעיל טרור. הוא לא יכול לחיות בלי זה. הוא חייב לעשות הפחדה מתמדת של האוכלוס</w:t>
      </w:r>
      <w:r>
        <w:rPr>
          <w:rFonts w:hint="cs"/>
          <w:rtl/>
        </w:rPr>
        <w:t xml:space="preserve">ייה בשביל שהיא תציית ותיכנע. זו הפעלת טרור בכוח. אם לא משתחררים מדפוס החשיבה הזה בשליטה בחברה הפלסטינית ובראיית החברות הערביות מסביב, אי-אפשר להגיע לראייה מאוזנת בשאלה איך להגיע לשלום צודק באזור הזה. </w:t>
      </w:r>
    </w:p>
    <w:p w14:paraId="606AEB38" w14:textId="77777777" w:rsidR="00000000" w:rsidRDefault="00026F1C">
      <w:pPr>
        <w:pStyle w:val="a0"/>
        <w:rPr>
          <w:rFonts w:hint="cs"/>
          <w:rtl/>
        </w:rPr>
      </w:pPr>
    </w:p>
    <w:p w14:paraId="00CEAA60" w14:textId="77777777" w:rsidR="00000000" w:rsidRDefault="00026F1C">
      <w:pPr>
        <w:pStyle w:val="a0"/>
        <w:rPr>
          <w:rFonts w:hint="cs"/>
          <w:rtl/>
        </w:rPr>
      </w:pPr>
      <w:r>
        <w:rPr>
          <w:rFonts w:hint="cs"/>
          <w:rtl/>
        </w:rPr>
        <w:t>אני מתחיל להטיל ספק אם בצד השני אפשר לנהל משא-ומתן מסו</w:t>
      </w:r>
      <w:r>
        <w:rPr>
          <w:rFonts w:hint="cs"/>
          <w:rtl/>
        </w:rPr>
        <w:t>דר עם ישראל, בלי להקים הנהגה מאוחדת באסטרטגיה מאוחדת. כלומר, גם הכוחות שמכונים היום אופוזיציה פלסטינית, גם הכוחות האלה, במסגרת דיאלוג עם הרשות הפלסטינית והנהגת אש"ף, צריכים להגיע באיזו צורה לקו פוליטי מאוחד במינימום שבמינימום בשביל להגיע למשא-ומתן. אחרת אנ</w:t>
      </w:r>
      <w:r>
        <w:rPr>
          <w:rFonts w:hint="cs"/>
          <w:rtl/>
        </w:rPr>
        <w:t xml:space="preserve">י מאוד בספק אם אפשר להגיע לאיזה הסכם. ואם לא יהיה אפשרי להגיע להסכם, יהיה צורך לשמור על אחדותה הלאומית של החברה הפלסטינית ולא להגיע למלחמת אזרחים, בשביל שיהיה אפשר לפחות להסכים על שיטות המאבק בכיבוש. </w:t>
      </w:r>
    </w:p>
    <w:p w14:paraId="136ACEFD" w14:textId="77777777" w:rsidR="00000000" w:rsidRDefault="00026F1C">
      <w:pPr>
        <w:pStyle w:val="a0"/>
        <w:rPr>
          <w:rFonts w:hint="cs"/>
          <w:rtl/>
        </w:rPr>
      </w:pPr>
    </w:p>
    <w:p w14:paraId="0393768A" w14:textId="77777777" w:rsidR="00000000" w:rsidRDefault="00026F1C">
      <w:pPr>
        <w:pStyle w:val="a0"/>
        <w:rPr>
          <w:rFonts w:hint="cs"/>
          <w:rtl/>
        </w:rPr>
      </w:pPr>
      <w:r>
        <w:rPr>
          <w:rFonts w:hint="cs"/>
          <w:rtl/>
        </w:rPr>
        <w:t>השיטות של המאבק בכיבוש, הכוללות פגיעה באזרחים ישראלים,</w:t>
      </w:r>
      <w:r>
        <w:rPr>
          <w:rFonts w:hint="cs"/>
          <w:rtl/>
        </w:rPr>
        <w:t xml:space="preserve"> לא מקובלות עלינו. </w:t>
      </w:r>
    </w:p>
    <w:p w14:paraId="4B3734B5" w14:textId="77777777" w:rsidR="00000000" w:rsidRDefault="00026F1C">
      <w:pPr>
        <w:pStyle w:val="a0"/>
        <w:rPr>
          <w:rFonts w:hint="cs"/>
          <w:rtl/>
        </w:rPr>
      </w:pPr>
    </w:p>
    <w:p w14:paraId="1FEDD82A" w14:textId="77777777" w:rsidR="00000000" w:rsidRDefault="00026F1C">
      <w:pPr>
        <w:pStyle w:val="af1"/>
        <w:rPr>
          <w:rtl/>
        </w:rPr>
      </w:pPr>
      <w:r>
        <w:rPr>
          <w:rtl/>
        </w:rPr>
        <w:t>היו"ר משה כחלון:</w:t>
      </w:r>
    </w:p>
    <w:p w14:paraId="028A7B4F" w14:textId="77777777" w:rsidR="00000000" w:rsidRDefault="00026F1C">
      <w:pPr>
        <w:pStyle w:val="a0"/>
        <w:rPr>
          <w:rtl/>
        </w:rPr>
      </w:pPr>
    </w:p>
    <w:p w14:paraId="15A93415" w14:textId="77777777" w:rsidR="00000000" w:rsidRDefault="00026F1C">
      <w:pPr>
        <w:pStyle w:val="a0"/>
        <w:rPr>
          <w:rFonts w:hint="cs"/>
          <w:rtl/>
        </w:rPr>
      </w:pPr>
      <w:r>
        <w:rPr>
          <w:rFonts w:hint="cs"/>
          <w:rtl/>
        </w:rPr>
        <w:t>אדוני מזכיר הכנסת.</w:t>
      </w:r>
    </w:p>
    <w:p w14:paraId="173FCDD2" w14:textId="77777777" w:rsidR="00000000" w:rsidRDefault="00026F1C">
      <w:pPr>
        <w:pStyle w:val="a0"/>
        <w:rPr>
          <w:rFonts w:hint="cs"/>
          <w:rtl/>
        </w:rPr>
      </w:pPr>
    </w:p>
    <w:p w14:paraId="05C7A0A6" w14:textId="77777777" w:rsidR="00000000" w:rsidRDefault="00026F1C">
      <w:pPr>
        <w:pStyle w:val="-"/>
        <w:rPr>
          <w:rtl/>
        </w:rPr>
      </w:pPr>
      <w:bookmarkStart w:id="955" w:name="FS000000558T10_12_2003_20_51_01"/>
      <w:bookmarkEnd w:id="955"/>
      <w:r>
        <w:rPr>
          <w:rFonts w:hint="eastAsia"/>
          <w:rtl/>
        </w:rPr>
        <w:t>עזמי</w:t>
      </w:r>
      <w:r>
        <w:rPr>
          <w:rtl/>
        </w:rPr>
        <w:t xml:space="preserve"> בשארה (בל"ד):</w:t>
      </w:r>
    </w:p>
    <w:p w14:paraId="566AABFD" w14:textId="77777777" w:rsidR="00000000" w:rsidRDefault="00026F1C">
      <w:pPr>
        <w:pStyle w:val="a0"/>
        <w:rPr>
          <w:rFonts w:hint="cs"/>
          <w:rtl/>
        </w:rPr>
      </w:pPr>
    </w:p>
    <w:p w14:paraId="5554DEC7" w14:textId="77777777" w:rsidR="00000000" w:rsidRDefault="00026F1C">
      <w:pPr>
        <w:pStyle w:val="a0"/>
        <w:rPr>
          <w:rFonts w:hint="cs"/>
          <w:rtl/>
        </w:rPr>
      </w:pPr>
      <w:r>
        <w:rPr>
          <w:rFonts w:hint="cs"/>
          <w:rtl/>
        </w:rPr>
        <w:t>לא מקובלות עלינו, לא מקובלות על חלק גדול מהחברה הפלסטינית, אבל אי-אפשר לעצור אותן כל עוד אין תיאום ואין אסטרטגיה כוללת. לא יהיה אפשר לעצור אותן במלחמת אזרחים. זה גם לא מה שחסר ל</w:t>
      </w:r>
      <w:r>
        <w:rPr>
          <w:rFonts w:hint="cs"/>
          <w:rtl/>
        </w:rPr>
        <w:t xml:space="preserve">עם תחת כיבוש. </w:t>
      </w:r>
    </w:p>
    <w:p w14:paraId="33F35847" w14:textId="77777777" w:rsidR="00000000" w:rsidRDefault="00026F1C">
      <w:pPr>
        <w:pStyle w:val="a0"/>
        <w:rPr>
          <w:rFonts w:hint="cs"/>
          <w:rtl/>
        </w:rPr>
      </w:pPr>
    </w:p>
    <w:p w14:paraId="198E696C" w14:textId="77777777" w:rsidR="00000000" w:rsidRDefault="00026F1C">
      <w:pPr>
        <w:pStyle w:val="a0"/>
        <w:rPr>
          <w:rFonts w:hint="cs"/>
          <w:rtl/>
        </w:rPr>
      </w:pPr>
      <w:r>
        <w:rPr>
          <w:rFonts w:hint="cs"/>
          <w:rtl/>
        </w:rPr>
        <w:t>מה ששרון רוצה, שיתחיל פה יישום מפת הדרכים, מפת הדרך - להתחיל ביישומה על-ידי מלחמת אזרחים פלסטינית. אני לא יכול לתאר לעצמי דבר כזה תחת כיבוש. אפילו במדינות מסודרות זה דבר איום ונורא. תארו לעצמכם שזה צריך לקרות גם תחת כיבוש, כאשר העם עוד לא ק</w:t>
      </w:r>
      <w:r>
        <w:rPr>
          <w:rFonts w:hint="cs"/>
          <w:rtl/>
        </w:rPr>
        <w:t xml:space="preserve">יבל את עצמאותו. </w:t>
      </w:r>
    </w:p>
    <w:p w14:paraId="076F0E9B" w14:textId="77777777" w:rsidR="00000000" w:rsidRDefault="00026F1C">
      <w:pPr>
        <w:pStyle w:val="a0"/>
        <w:rPr>
          <w:rFonts w:hint="cs"/>
          <w:rtl/>
        </w:rPr>
      </w:pPr>
    </w:p>
    <w:p w14:paraId="4A9016E4" w14:textId="77777777" w:rsidR="00000000" w:rsidRDefault="00026F1C">
      <w:pPr>
        <w:pStyle w:val="a0"/>
        <w:rPr>
          <w:rFonts w:hint="cs"/>
          <w:rtl/>
        </w:rPr>
      </w:pPr>
      <w:r>
        <w:rPr>
          <w:rFonts w:hint="cs"/>
          <w:rtl/>
        </w:rPr>
        <w:t>רק תיאום, וצריך להיות תיאום בין הכוחות הפלסטיניים, בשביל שיסכימו ביניהם על דרכי  המאבק ושיטותיו, ולהוציא משיטות המאבק את השיטות המזיקות לעם הפלסטיני, לרבות פגיעה באזרחים. צריך להוציא את זה מהחשבון כשיטת מאבק. זאת דעתנו, ואני חושב שאז אפשר</w:t>
      </w:r>
      <w:r>
        <w:rPr>
          <w:rFonts w:hint="cs"/>
          <w:rtl/>
        </w:rPr>
        <w:t xml:space="preserve"> יהיה להתקדם למשא-ומתן. </w:t>
      </w:r>
    </w:p>
    <w:p w14:paraId="14CB06B7" w14:textId="77777777" w:rsidR="00000000" w:rsidRDefault="00026F1C">
      <w:pPr>
        <w:pStyle w:val="a0"/>
        <w:rPr>
          <w:rFonts w:hint="cs"/>
          <w:rtl/>
        </w:rPr>
      </w:pPr>
    </w:p>
    <w:p w14:paraId="4BCD64CF" w14:textId="77777777" w:rsidR="00000000" w:rsidRDefault="00026F1C">
      <w:pPr>
        <w:pStyle w:val="af1"/>
        <w:rPr>
          <w:rtl/>
        </w:rPr>
      </w:pPr>
      <w:r>
        <w:rPr>
          <w:rtl/>
        </w:rPr>
        <w:t>היו"ר משה כחלון:</w:t>
      </w:r>
    </w:p>
    <w:p w14:paraId="21A13A3C" w14:textId="77777777" w:rsidR="00000000" w:rsidRDefault="00026F1C">
      <w:pPr>
        <w:pStyle w:val="a0"/>
        <w:rPr>
          <w:rtl/>
        </w:rPr>
      </w:pPr>
    </w:p>
    <w:p w14:paraId="4143CBE4" w14:textId="77777777" w:rsidR="00000000" w:rsidRDefault="00026F1C">
      <w:pPr>
        <w:pStyle w:val="a0"/>
        <w:rPr>
          <w:rFonts w:hint="cs"/>
          <w:rtl/>
        </w:rPr>
      </w:pPr>
      <w:r>
        <w:rPr>
          <w:rFonts w:hint="cs"/>
          <w:rtl/>
        </w:rPr>
        <w:t xml:space="preserve">סליחה, חבר הכנסת בשארה. אני ממש מבקש, מזכיר הכנסת, אות ומופת כאן. תודה. בבקשה, חבר הכנסת בשארה. </w:t>
      </w:r>
    </w:p>
    <w:p w14:paraId="60F1B73A" w14:textId="77777777" w:rsidR="00000000" w:rsidRDefault="00026F1C">
      <w:pPr>
        <w:pStyle w:val="a0"/>
        <w:rPr>
          <w:rFonts w:hint="cs"/>
          <w:rtl/>
        </w:rPr>
      </w:pPr>
    </w:p>
    <w:p w14:paraId="340F1E43" w14:textId="77777777" w:rsidR="00000000" w:rsidRDefault="00026F1C">
      <w:pPr>
        <w:pStyle w:val="-"/>
        <w:rPr>
          <w:rtl/>
        </w:rPr>
      </w:pPr>
      <w:bookmarkStart w:id="956" w:name="FS000000558T10_12_2003_20_52_07C"/>
      <w:bookmarkEnd w:id="956"/>
      <w:r>
        <w:rPr>
          <w:rtl/>
        </w:rPr>
        <w:t>עזמי בשארה (בל"ד):</w:t>
      </w:r>
    </w:p>
    <w:p w14:paraId="4308C349" w14:textId="77777777" w:rsidR="00000000" w:rsidRDefault="00026F1C">
      <w:pPr>
        <w:pStyle w:val="a0"/>
        <w:rPr>
          <w:rtl/>
        </w:rPr>
      </w:pPr>
    </w:p>
    <w:p w14:paraId="4238A448" w14:textId="77777777" w:rsidR="00000000" w:rsidRDefault="00026F1C">
      <w:pPr>
        <w:pStyle w:val="a0"/>
        <w:rPr>
          <w:rFonts w:hint="cs"/>
          <w:rtl/>
        </w:rPr>
      </w:pPr>
      <w:r>
        <w:rPr>
          <w:rFonts w:hint="cs"/>
          <w:rtl/>
        </w:rPr>
        <w:t xml:space="preserve">ואני, אדוני היושב-ראש, חושב, שאם לא יהיה הסכם, החברה הפלסטינית צריכה להמשיך לחיות תקופה ארוכה </w:t>
      </w:r>
      <w:r>
        <w:rPr>
          <w:rFonts w:hint="cs"/>
          <w:rtl/>
        </w:rPr>
        <w:t xml:space="preserve">- לסדר את ענייניה, לסדר את האוניברסיטאות, לסדר את החיים הכלכליים והחברתיים שלה, ולחכות. לחכות זמן רב, ולא לקבל תכתיבים ישראליים. לא לקבל שלום לא צודק, גם אם החברה הפלסטינית תצטרך לחכות זמן רב. כי הזמן הוא לטובתה ולא לטובתה של ישראל. שתחכה. אני חושב, אדוני </w:t>
      </w:r>
      <w:r>
        <w:rPr>
          <w:rFonts w:hint="cs"/>
          <w:rtl/>
        </w:rPr>
        <w:t xml:space="preserve">היושב-ראש, טוב יותר לחכות, אפילו במצבים של לפני האינתיפאדה, מאשר לקבל תכתיבים מישראל. </w:t>
      </w:r>
    </w:p>
    <w:p w14:paraId="1203330E" w14:textId="77777777" w:rsidR="00000000" w:rsidRDefault="00026F1C">
      <w:pPr>
        <w:pStyle w:val="a0"/>
        <w:rPr>
          <w:rFonts w:hint="cs"/>
          <w:rtl/>
        </w:rPr>
      </w:pPr>
    </w:p>
    <w:p w14:paraId="1FCA4BD9" w14:textId="77777777" w:rsidR="00000000" w:rsidRDefault="00026F1C">
      <w:pPr>
        <w:pStyle w:val="a0"/>
        <w:rPr>
          <w:rFonts w:hint="cs"/>
          <w:rtl/>
        </w:rPr>
      </w:pPr>
      <w:r>
        <w:rPr>
          <w:rFonts w:hint="cs"/>
          <w:rtl/>
        </w:rPr>
        <w:t>וישראל, הנה, אנחנו כבר שומעים, אנשים בישראל כבר אומרים: אם אנחנו לא נצא משם תהיה מדינה דו-לאומית. בשבילי מדינה דו-לאומית זו לא קטסטרופה. בשביל הרבה אנשים כאן, זו קטסטרו</w:t>
      </w:r>
      <w:r>
        <w:rPr>
          <w:rFonts w:hint="cs"/>
          <w:rtl/>
        </w:rPr>
        <w:t>פה. אז מי שחושב שזה קטסטרופה - שיצא. אני, אגב, חושב שצריך לחיות ביחד, או שזה לא אסון אם נחיה ביחד. אזרחים שווים כולם במדינה דו-לאומית. אבל מי שחושב - - -</w:t>
      </w:r>
    </w:p>
    <w:p w14:paraId="2ECC7A4E" w14:textId="77777777" w:rsidR="00000000" w:rsidRDefault="00026F1C">
      <w:pPr>
        <w:pStyle w:val="af0"/>
        <w:rPr>
          <w:rtl/>
        </w:rPr>
      </w:pPr>
    </w:p>
    <w:p w14:paraId="757CDE32" w14:textId="77777777" w:rsidR="00000000" w:rsidRDefault="00026F1C">
      <w:pPr>
        <w:pStyle w:val="af0"/>
        <w:rPr>
          <w:rtl/>
        </w:rPr>
      </w:pPr>
      <w:r>
        <w:rPr>
          <w:rtl/>
        </w:rPr>
        <w:t>מגלי והבה (הליכוד):</w:t>
      </w:r>
    </w:p>
    <w:p w14:paraId="52651887" w14:textId="77777777" w:rsidR="00000000" w:rsidRDefault="00026F1C">
      <w:pPr>
        <w:pStyle w:val="a0"/>
        <w:rPr>
          <w:rFonts w:hint="cs"/>
          <w:rtl/>
        </w:rPr>
      </w:pPr>
    </w:p>
    <w:p w14:paraId="0B6AD055" w14:textId="77777777" w:rsidR="00000000" w:rsidRDefault="00026F1C">
      <w:pPr>
        <w:pStyle w:val="a0"/>
        <w:rPr>
          <w:rFonts w:hint="cs"/>
          <w:rtl/>
        </w:rPr>
      </w:pPr>
      <w:r>
        <w:rPr>
          <w:rFonts w:hint="cs"/>
          <w:rtl/>
        </w:rPr>
        <w:t xml:space="preserve">אמרתי שכשאתה מתייחס לנושא, אל תהיה חד-סטרי, תהיה מאוזן.  </w:t>
      </w:r>
    </w:p>
    <w:p w14:paraId="1BC705D4" w14:textId="77777777" w:rsidR="00000000" w:rsidRDefault="00026F1C">
      <w:pPr>
        <w:pStyle w:val="a0"/>
        <w:rPr>
          <w:rFonts w:hint="cs"/>
          <w:rtl/>
        </w:rPr>
      </w:pPr>
    </w:p>
    <w:p w14:paraId="3D374B4A" w14:textId="77777777" w:rsidR="00000000" w:rsidRDefault="00026F1C">
      <w:pPr>
        <w:pStyle w:val="-"/>
        <w:rPr>
          <w:rtl/>
        </w:rPr>
      </w:pPr>
      <w:bookmarkStart w:id="957" w:name="FS000000558T10_12_2003_20_53_45C"/>
      <w:bookmarkEnd w:id="957"/>
      <w:r>
        <w:rPr>
          <w:rtl/>
        </w:rPr>
        <w:t>עזמי בשארה (בל"ד):</w:t>
      </w:r>
    </w:p>
    <w:p w14:paraId="0D503558" w14:textId="77777777" w:rsidR="00000000" w:rsidRDefault="00026F1C">
      <w:pPr>
        <w:pStyle w:val="a0"/>
        <w:rPr>
          <w:rtl/>
        </w:rPr>
      </w:pPr>
    </w:p>
    <w:p w14:paraId="591B342E" w14:textId="77777777" w:rsidR="00000000" w:rsidRDefault="00026F1C">
      <w:pPr>
        <w:pStyle w:val="a0"/>
        <w:ind w:firstLine="0"/>
        <w:rPr>
          <w:rFonts w:hint="cs"/>
          <w:rtl/>
        </w:rPr>
      </w:pPr>
      <w:r>
        <w:rPr>
          <w:rFonts w:hint="cs"/>
          <w:rtl/>
        </w:rPr>
        <w:tab/>
      </w:r>
      <w:r>
        <w:rPr>
          <w:rFonts w:hint="cs"/>
          <w:rtl/>
        </w:rPr>
        <w:t>אני חד-סטרי, אבל אני חד-סטרי נגד הכיבוש. מה לעשות? אני לא מאוזן. אני בעד הנכבש נגד הכובש. גם יש לי עמדה ברורה. אני חושב שאין דבר כזה - בראשית היה טרור. יש רקע חברתי, פוליטי וכו' של כיבוש עם נגד עם אחר, ושלא עשה הרבה עוולות. עכשיו שיתחילו בישראל להסיק מסקנו</w:t>
      </w:r>
      <w:r>
        <w:rPr>
          <w:rFonts w:hint="cs"/>
          <w:rtl/>
        </w:rPr>
        <w:t xml:space="preserve">ת. והם התחילו, אדוני היושב-ראש, לחשוב: אנחנו צריכים לצאת משם, אחרת אי-אפשר לשמור על רוב יהודי. ניתן זמן למחשבה על הנושאים האלה. שייקחו זמן למחשבה. אני חושב שהפלסטינים לא צריכים להטריד את הישראלים. הפסקת אש, ותן לישראלים לחשוב על המצב. </w:t>
      </w:r>
    </w:p>
    <w:p w14:paraId="03AD9FEE" w14:textId="77777777" w:rsidR="00000000" w:rsidRDefault="00026F1C">
      <w:pPr>
        <w:pStyle w:val="a0"/>
        <w:ind w:firstLine="0"/>
        <w:rPr>
          <w:rFonts w:hint="cs"/>
          <w:rtl/>
        </w:rPr>
      </w:pPr>
    </w:p>
    <w:p w14:paraId="36DD316C" w14:textId="77777777" w:rsidR="00000000" w:rsidRDefault="00026F1C">
      <w:pPr>
        <w:pStyle w:val="af1"/>
        <w:rPr>
          <w:rtl/>
        </w:rPr>
      </w:pPr>
      <w:r>
        <w:rPr>
          <w:rtl/>
        </w:rPr>
        <w:t>היו"ר משה כחלון:</w:t>
      </w:r>
    </w:p>
    <w:p w14:paraId="5EBDCC68" w14:textId="77777777" w:rsidR="00000000" w:rsidRDefault="00026F1C">
      <w:pPr>
        <w:pStyle w:val="a0"/>
        <w:rPr>
          <w:rtl/>
        </w:rPr>
      </w:pPr>
    </w:p>
    <w:p w14:paraId="32579942" w14:textId="77777777" w:rsidR="00000000" w:rsidRDefault="00026F1C">
      <w:pPr>
        <w:pStyle w:val="a0"/>
        <w:rPr>
          <w:rFonts w:hint="cs"/>
          <w:rtl/>
        </w:rPr>
      </w:pPr>
      <w:r>
        <w:rPr>
          <w:rFonts w:hint="cs"/>
          <w:rtl/>
        </w:rPr>
        <w:t>ת</w:t>
      </w:r>
      <w:r>
        <w:rPr>
          <w:rFonts w:hint="cs"/>
          <w:rtl/>
        </w:rPr>
        <w:t xml:space="preserve">ודה רבה. </w:t>
      </w:r>
    </w:p>
    <w:p w14:paraId="659F4CE5" w14:textId="77777777" w:rsidR="00000000" w:rsidRDefault="00026F1C">
      <w:pPr>
        <w:pStyle w:val="af0"/>
        <w:rPr>
          <w:rFonts w:hint="cs"/>
          <w:rtl/>
        </w:rPr>
      </w:pPr>
    </w:p>
    <w:p w14:paraId="2B55D7D1" w14:textId="77777777" w:rsidR="00000000" w:rsidRDefault="00026F1C">
      <w:pPr>
        <w:pStyle w:val="af0"/>
        <w:rPr>
          <w:rtl/>
        </w:rPr>
      </w:pPr>
      <w:r>
        <w:rPr>
          <w:rFonts w:hint="eastAsia"/>
          <w:rtl/>
        </w:rPr>
        <w:t>דניאל</w:t>
      </w:r>
      <w:r>
        <w:rPr>
          <w:rtl/>
        </w:rPr>
        <w:t xml:space="preserve"> בנלולו (הליכוד):</w:t>
      </w:r>
    </w:p>
    <w:p w14:paraId="1745329D" w14:textId="77777777" w:rsidR="00000000" w:rsidRDefault="00026F1C">
      <w:pPr>
        <w:pStyle w:val="a0"/>
        <w:rPr>
          <w:rFonts w:hint="cs"/>
          <w:rtl/>
        </w:rPr>
      </w:pPr>
    </w:p>
    <w:p w14:paraId="54B361AA" w14:textId="77777777" w:rsidR="00000000" w:rsidRDefault="00026F1C">
      <w:pPr>
        <w:pStyle w:val="a0"/>
        <w:rPr>
          <w:rFonts w:hint="cs"/>
          <w:rtl/>
        </w:rPr>
      </w:pPr>
      <w:r>
        <w:rPr>
          <w:rFonts w:hint="cs"/>
          <w:rtl/>
        </w:rPr>
        <w:t>מה יעשו בזמן הזה שאתה אומר שהזמן לטובת הפלסטינים?</w:t>
      </w:r>
    </w:p>
    <w:p w14:paraId="00B68C2E" w14:textId="77777777" w:rsidR="00000000" w:rsidRDefault="00026F1C">
      <w:pPr>
        <w:pStyle w:val="a0"/>
        <w:rPr>
          <w:rFonts w:hint="cs"/>
          <w:rtl/>
        </w:rPr>
      </w:pPr>
    </w:p>
    <w:p w14:paraId="762C76E2" w14:textId="77777777" w:rsidR="00000000" w:rsidRDefault="00026F1C">
      <w:pPr>
        <w:pStyle w:val="-"/>
        <w:rPr>
          <w:rtl/>
        </w:rPr>
      </w:pPr>
      <w:bookmarkStart w:id="958" w:name="FS000000558T10_12_2003_20_54_47C"/>
      <w:bookmarkEnd w:id="958"/>
      <w:r>
        <w:rPr>
          <w:rtl/>
        </w:rPr>
        <w:t>עזמי בשארה (בל"ד):</w:t>
      </w:r>
    </w:p>
    <w:p w14:paraId="22D9A275" w14:textId="77777777" w:rsidR="00000000" w:rsidRDefault="00026F1C">
      <w:pPr>
        <w:pStyle w:val="a0"/>
        <w:rPr>
          <w:rtl/>
        </w:rPr>
      </w:pPr>
    </w:p>
    <w:p w14:paraId="123A262B" w14:textId="77777777" w:rsidR="00000000" w:rsidRDefault="00026F1C">
      <w:pPr>
        <w:pStyle w:val="a0"/>
        <w:rPr>
          <w:rFonts w:hint="cs"/>
          <w:rtl/>
        </w:rPr>
      </w:pPr>
      <w:r>
        <w:rPr>
          <w:rFonts w:hint="cs"/>
          <w:rtl/>
        </w:rPr>
        <w:t>יתחתנו ויולידו ילדים. ילכו לאוניברסיטה.</w:t>
      </w:r>
    </w:p>
    <w:p w14:paraId="5BD6F3EB" w14:textId="77777777" w:rsidR="00000000" w:rsidRDefault="00026F1C">
      <w:pPr>
        <w:pStyle w:val="a0"/>
        <w:rPr>
          <w:rFonts w:hint="cs"/>
          <w:rtl/>
        </w:rPr>
      </w:pPr>
    </w:p>
    <w:p w14:paraId="60587654" w14:textId="77777777" w:rsidR="00000000" w:rsidRDefault="00026F1C">
      <w:pPr>
        <w:pStyle w:val="af0"/>
        <w:rPr>
          <w:rtl/>
        </w:rPr>
      </w:pPr>
      <w:r>
        <w:rPr>
          <w:rFonts w:hint="eastAsia"/>
          <w:rtl/>
        </w:rPr>
        <w:t>דניאל</w:t>
      </w:r>
      <w:r>
        <w:rPr>
          <w:rtl/>
        </w:rPr>
        <w:t xml:space="preserve"> בנלולו (הליכוד):</w:t>
      </w:r>
    </w:p>
    <w:p w14:paraId="3CC06D4D" w14:textId="77777777" w:rsidR="00000000" w:rsidRDefault="00026F1C">
      <w:pPr>
        <w:pStyle w:val="a0"/>
        <w:rPr>
          <w:rFonts w:hint="cs"/>
          <w:rtl/>
        </w:rPr>
      </w:pPr>
    </w:p>
    <w:p w14:paraId="3D2DF552" w14:textId="77777777" w:rsidR="00000000" w:rsidRDefault="00026F1C">
      <w:pPr>
        <w:pStyle w:val="a0"/>
        <w:rPr>
          <w:rFonts w:hint="cs"/>
          <w:rtl/>
        </w:rPr>
      </w:pPr>
      <w:r>
        <w:rPr>
          <w:rFonts w:hint="cs"/>
          <w:rtl/>
        </w:rPr>
        <w:t>יעשו פיגועים.</w:t>
      </w:r>
    </w:p>
    <w:p w14:paraId="2729162B" w14:textId="77777777" w:rsidR="00000000" w:rsidRDefault="00026F1C">
      <w:pPr>
        <w:pStyle w:val="a0"/>
        <w:rPr>
          <w:rFonts w:hint="cs"/>
          <w:rtl/>
        </w:rPr>
      </w:pPr>
    </w:p>
    <w:p w14:paraId="6E443F1E" w14:textId="77777777" w:rsidR="00000000" w:rsidRDefault="00026F1C">
      <w:pPr>
        <w:pStyle w:val="af1"/>
        <w:rPr>
          <w:rtl/>
        </w:rPr>
      </w:pPr>
      <w:r>
        <w:rPr>
          <w:rtl/>
        </w:rPr>
        <w:t>היו"ר משה כחלון:</w:t>
      </w:r>
    </w:p>
    <w:p w14:paraId="4B365763" w14:textId="77777777" w:rsidR="00000000" w:rsidRDefault="00026F1C">
      <w:pPr>
        <w:pStyle w:val="a0"/>
        <w:rPr>
          <w:rtl/>
        </w:rPr>
      </w:pPr>
    </w:p>
    <w:p w14:paraId="7EC3439B" w14:textId="77777777" w:rsidR="00000000" w:rsidRDefault="00026F1C">
      <w:pPr>
        <w:pStyle w:val="a0"/>
        <w:rPr>
          <w:rFonts w:hint="cs"/>
          <w:rtl/>
        </w:rPr>
      </w:pPr>
      <w:r>
        <w:rPr>
          <w:rFonts w:hint="cs"/>
          <w:rtl/>
        </w:rPr>
        <w:t>תודה. השר עזרא, בבקשה.</w:t>
      </w:r>
    </w:p>
    <w:p w14:paraId="24059EED" w14:textId="77777777" w:rsidR="00000000" w:rsidRDefault="00026F1C">
      <w:pPr>
        <w:pStyle w:val="a0"/>
        <w:rPr>
          <w:rFonts w:hint="cs"/>
          <w:rtl/>
        </w:rPr>
      </w:pPr>
    </w:p>
    <w:p w14:paraId="06AEA944" w14:textId="77777777" w:rsidR="00000000" w:rsidRDefault="00026F1C">
      <w:pPr>
        <w:pStyle w:val="a"/>
        <w:rPr>
          <w:rtl/>
        </w:rPr>
      </w:pPr>
      <w:bookmarkStart w:id="959" w:name="FS000000474T10_12_2003_20_55_17"/>
      <w:bookmarkStart w:id="960" w:name="_Toc70328498"/>
      <w:bookmarkEnd w:id="959"/>
      <w:r>
        <w:rPr>
          <w:rFonts w:hint="eastAsia"/>
          <w:rtl/>
        </w:rPr>
        <w:t>השר</w:t>
      </w:r>
      <w:r>
        <w:rPr>
          <w:rtl/>
        </w:rPr>
        <w:t xml:space="preserve"> גדעון עזרא:</w:t>
      </w:r>
      <w:bookmarkEnd w:id="960"/>
    </w:p>
    <w:p w14:paraId="75A04DE5" w14:textId="77777777" w:rsidR="00000000" w:rsidRDefault="00026F1C">
      <w:pPr>
        <w:pStyle w:val="a0"/>
        <w:rPr>
          <w:rFonts w:hint="cs"/>
          <w:rtl/>
        </w:rPr>
      </w:pPr>
    </w:p>
    <w:p w14:paraId="21D9533D" w14:textId="77777777" w:rsidR="00000000" w:rsidRDefault="00026F1C">
      <w:pPr>
        <w:pStyle w:val="a0"/>
        <w:rPr>
          <w:rFonts w:hint="cs"/>
          <w:rtl/>
        </w:rPr>
      </w:pPr>
      <w:r>
        <w:rPr>
          <w:rFonts w:hint="cs"/>
          <w:rtl/>
        </w:rPr>
        <w:t>חבר הכנסת ע</w:t>
      </w:r>
      <w:r>
        <w:rPr>
          <w:rFonts w:hint="cs"/>
          <w:rtl/>
        </w:rPr>
        <w:t>זמי בשארה, כשהוא הגיש את ההצעה לסדר-היום, כתב כך: ראש הממשלה הצהיר על תוכניתו רק לאחר לחץ תקשורתי ופוליטי, שאין לו תוכנית מדינית. ואומנם, האם יש לו תוכנית מדינית, או הכול דיבורים? לפחות באופן רשמי אין עוד משא-ומתן על תוכנית חדשה בין ישראל לפלסטינים. ואני מ</w:t>
      </w:r>
      <w:r>
        <w:rPr>
          <w:rFonts w:hint="cs"/>
          <w:rtl/>
        </w:rPr>
        <w:t xml:space="preserve">בקש לשאול אותך. אנחנו חתמנו על מפת הדרכים. מדוע מפת הדרכים הזאת איננה מתבצעת? מדוע חודש אחרי שקובעים עם הפלסטינים ועם האמריקנים ועם האירופים מפת דרכים, ישראל צריכה לתת תוכנית חדשה? מה זה? אנחנו, מדינת ישראל, יש לנו חשש מעתיד היחסים עם הפלסטינים, על רקע מה </w:t>
      </w:r>
      <w:r>
        <w:rPr>
          <w:rFonts w:hint="cs"/>
          <w:rtl/>
        </w:rPr>
        <w:t xml:space="preserve">שהיה ב-1948, ב-1967, באינתיפאדה הראשונה ובאינתיפאדה השנייה. זה לא מוצדק?  לא מוצדק שנבדוק את עצמנו? </w:t>
      </w:r>
    </w:p>
    <w:p w14:paraId="295B072E" w14:textId="77777777" w:rsidR="00000000" w:rsidRDefault="00026F1C">
      <w:pPr>
        <w:pStyle w:val="a0"/>
        <w:rPr>
          <w:rFonts w:hint="cs"/>
          <w:rtl/>
        </w:rPr>
      </w:pPr>
    </w:p>
    <w:p w14:paraId="242F3625" w14:textId="77777777" w:rsidR="00000000" w:rsidRDefault="00026F1C">
      <w:pPr>
        <w:pStyle w:val="a0"/>
        <w:rPr>
          <w:rFonts w:hint="cs"/>
          <w:rtl/>
        </w:rPr>
      </w:pPr>
      <w:r>
        <w:rPr>
          <w:rFonts w:hint="cs"/>
          <w:rtl/>
        </w:rPr>
        <w:t>הדבר השני, אני מוכרח להגיד לך, אתה אולי לא שם לב כשאתה מדבר - אתה מדבר עלינו, הישראלים, בלשון: אתם. תתחיל להתרגל - - -</w:t>
      </w:r>
    </w:p>
    <w:p w14:paraId="423CF964" w14:textId="77777777" w:rsidR="00000000" w:rsidRDefault="00026F1C">
      <w:pPr>
        <w:pStyle w:val="a0"/>
        <w:rPr>
          <w:rFonts w:hint="cs"/>
          <w:rtl/>
        </w:rPr>
      </w:pPr>
    </w:p>
    <w:p w14:paraId="383843E6" w14:textId="77777777" w:rsidR="00000000" w:rsidRDefault="00026F1C">
      <w:pPr>
        <w:pStyle w:val="af0"/>
        <w:rPr>
          <w:rtl/>
        </w:rPr>
      </w:pPr>
      <w:r>
        <w:rPr>
          <w:rFonts w:hint="eastAsia"/>
          <w:rtl/>
        </w:rPr>
        <w:t>עזמי</w:t>
      </w:r>
      <w:r>
        <w:rPr>
          <w:rtl/>
        </w:rPr>
        <w:t xml:space="preserve"> בשארה (בל"ד):</w:t>
      </w:r>
    </w:p>
    <w:p w14:paraId="6191AED6" w14:textId="77777777" w:rsidR="00000000" w:rsidRDefault="00026F1C">
      <w:pPr>
        <w:pStyle w:val="a0"/>
        <w:rPr>
          <w:rFonts w:hint="cs"/>
          <w:rtl/>
        </w:rPr>
      </w:pPr>
    </w:p>
    <w:p w14:paraId="2CED313E" w14:textId="77777777" w:rsidR="00000000" w:rsidRDefault="00026F1C">
      <w:pPr>
        <w:pStyle w:val="a0"/>
        <w:rPr>
          <w:rFonts w:hint="cs"/>
          <w:rtl/>
        </w:rPr>
      </w:pPr>
      <w:r>
        <w:rPr>
          <w:rFonts w:hint="cs"/>
          <w:rtl/>
        </w:rPr>
        <w:t xml:space="preserve">אתם הימין. </w:t>
      </w:r>
    </w:p>
    <w:p w14:paraId="2286E7C6" w14:textId="77777777" w:rsidR="00000000" w:rsidRDefault="00026F1C">
      <w:pPr>
        <w:pStyle w:val="a0"/>
        <w:rPr>
          <w:rFonts w:hint="cs"/>
          <w:rtl/>
        </w:rPr>
      </w:pPr>
    </w:p>
    <w:p w14:paraId="2C765F03" w14:textId="77777777" w:rsidR="00000000" w:rsidRDefault="00026F1C">
      <w:pPr>
        <w:pStyle w:val="-"/>
        <w:rPr>
          <w:rtl/>
        </w:rPr>
      </w:pPr>
      <w:bookmarkStart w:id="961" w:name="FS000000474T10_12_2003_20_56_33C"/>
      <w:bookmarkEnd w:id="961"/>
      <w:r>
        <w:rPr>
          <w:rtl/>
        </w:rPr>
        <w:t>ה</w:t>
      </w:r>
      <w:r>
        <w:rPr>
          <w:rtl/>
        </w:rPr>
        <w:t>שר גדעון עזרא:</w:t>
      </w:r>
    </w:p>
    <w:p w14:paraId="5427C5E3" w14:textId="77777777" w:rsidR="00000000" w:rsidRDefault="00026F1C">
      <w:pPr>
        <w:pStyle w:val="a0"/>
        <w:rPr>
          <w:rtl/>
        </w:rPr>
      </w:pPr>
    </w:p>
    <w:p w14:paraId="14DF8077" w14:textId="77777777" w:rsidR="00000000" w:rsidRDefault="00026F1C">
      <w:pPr>
        <w:pStyle w:val="a0"/>
        <w:rPr>
          <w:rFonts w:hint="cs"/>
          <w:rtl/>
        </w:rPr>
      </w:pPr>
      <w:r>
        <w:rPr>
          <w:rFonts w:hint="cs"/>
          <w:rtl/>
        </w:rPr>
        <w:t xml:space="preserve">אני מציע, כשאתה תשתמש במלה אנחנו, אולי גם תעזור למאבק המשותף. </w:t>
      </w:r>
    </w:p>
    <w:p w14:paraId="5D501764" w14:textId="77777777" w:rsidR="00000000" w:rsidRDefault="00026F1C">
      <w:pPr>
        <w:pStyle w:val="a0"/>
        <w:rPr>
          <w:rFonts w:hint="cs"/>
          <w:rtl/>
        </w:rPr>
      </w:pPr>
    </w:p>
    <w:p w14:paraId="649E4013" w14:textId="77777777" w:rsidR="00000000" w:rsidRDefault="00026F1C">
      <w:pPr>
        <w:pStyle w:val="af0"/>
        <w:rPr>
          <w:rtl/>
        </w:rPr>
      </w:pPr>
      <w:r>
        <w:rPr>
          <w:rFonts w:hint="eastAsia"/>
          <w:rtl/>
        </w:rPr>
        <w:t>עזמי</w:t>
      </w:r>
      <w:r>
        <w:rPr>
          <w:rtl/>
        </w:rPr>
        <w:t xml:space="preserve"> בשארה (בל"ד):</w:t>
      </w:r>
    </w:p>
    <w:p w14:paraId="260D168F" w14:textId="77777777" w:rsidR="00000000" w:rsidRDefault="00026F1C">
      <w:pPr>
        <w:pStyle w:val="a0"/>
        <w:rPr>
          <w:rFonts w:hint="cs"/>
          <w:rtl/>
        </w:rPr>
      </w:pPr>
    </w:p>
    <w:p w14:paraId="5F2736E0" w14:textId="77777777" w:rsidR="00000000" w:rsidRDefault="00026F1C">
      <w:pPr>
        <w:pStyle w:val="a0"/>
        <w:rPr>
          <w:rFonts w:hint="cs"/>
          <w:rtl/>
        </w:rPr>
      </w:pPr>
      <w:r>
        <w:rPr>
          <w:rFonts w:hint="cs"/>
          <w:rtl/>
        </w:rPr>
        <w:t>עוד לא.</w:t>
      </w:r>
    </w:p>
    <w:p w14:paraId="7E7121C9" w14:textId="77777777" w:rsidR="00000000" w:rsidRDefault="00026F1C">
      <w:pPr>
        <w:pStyle w:val="a0"/>
        <w:rPr>
          <w:rFonts w:hint="cs"/>
          <w:rtl/>
        </w:rPr>
      </w:pPr>
    </w:p>
    <w:p w14:paraId="552A2A3C" w14:textId="77777777" w:rsidR="00000000" w:rsidRDefault="00026F1C">
      <w:pPr>
        <w:pStyle w:val="-"/>
        <w:rPr>
          <w:rtl/>
        </w:rPr>
      </w:pPr>
      <w:bookmarkStart w:id="962" w:name="FS000000474T10_12_2003_20_56_52C"/>
      <w:bookmarkEnd w:id="962"/>
      <w:r>
        <w:rPr>
          <w:rtl/>
        </w:rPr>
        <w:t>השר גדעון עזרא:</w:t>
      </w:r>
    </w:p>
    <w:p w14:paraId="4DA31058" w14:textId="77777777" w:rsidR="00000000" w:rsidRDefault="00026F1C">
      <w:pPr>
        <w:pStyle w:val="a0"/>
        <w:rPr>
          <w:rtl/>
        </w:rPr>
      </w:pPr>
    </w:p>
    <w:p w14:paraId="03B6E3ED" w14:textId="77777777" w:rsidR="00000000" w:rsidRDefault="00026F1C">
      <w:pPr>
        <w:pStyle w:val="a0"/>
        <w:rPr>
          <w:rFonts w:hint="cs"/>
          <w:rtl/>
        </w:rPr>
      </w:pPr>
      <w:r>
        <w:rPr>
          <w:rFonts w:hint="cs"/>
          <w:rtl/>
        </w:rPr>
        <w:t xml:space="preserve">אני בהחלט מקבל את ההצעה שלך להגיד לפלסטינים: תתחילו ללמוד ותתחילו לעבוד, אני קונה את זה בשתי ידיים. </w:t>
      </w:r>
    </w:p>
    <w:p w14:paraId="1A52BA6A" w14:textId="77777777" w:rsidR="00000000" w:rsidRDefault="00026F1C">
      <w:pPr>
        <w:pStyle w:val="a0"/>
        <w:rPr>
          <w:rFonts w:hint="cs"/>
          <w:rtl/>
        </w:rPr>
      </w:pPr>
    </w:p>
    <w:p w14:paraId="72C63AA3" w14:textId="77777777" w:rsidR="00000000" w:rsidRDefault="00026F1C">
      <w:pPr>
        <w:pStyle w:val="af1"/>
        <w:rPr>
          <w:rtl/>
        </w:rPr>
      </w:pPr>
      <w:r>
        <w:rPr>
          <w:rtl/>
        </w:rPr>
        <w:t>היו"ר משה כחלון:</w:t>
      </w:r>
    </w:p>
    <w:p w14:paraId="39C48004" w14:textId="77777777" w:rsidR="00000000" w:rsidRDefault="00026F1C">
      <w:pPr>
        <w:pStyle w:val="a0"/>
        <w:rPr>
          <w:rtl/>
        </w:rPr>
      </w:pPr>
    </w:p>
    <w:p w14:paraId="426FFC95" w14:textId="77777777" w:rsidR="00000000" w:rsidRDefault="00026F1C">
      <w:pPr>
        <w:pStyle w:val="a0"/>
        <w:rPr>
          <w:rFonts w:hint="cs"/>
          <w:rtl/>
        </w:rPr>
      </w:pPr>
      <w:r>
        <w:rPr>
          <w:rFonts w:hint="cs"/>
          <w:rtl/>
        </w:rPr>
        <w:t>אני ממש מת</w:t>
      </w:r>
      <w:r>
        <w:rPr>
          <w:rFonts w:hint="cs"/>
          <w:rtl/>
        </w:rPr>
        <w:t xml:space="preserve">נצל, אדוני השר, אתה לא הבנת מה שהוא אמר.  אני לא יודע אם מותר לי, אבל אני לוקח על עצמי - מה שאמר חבר הכנסת בשארה הוא מרשם בדוק לחיסול מדינת ישראל; לא העם היהודי, מדינת ישראל. אני חושב שאתה גם מצדיק אותי. </w:t>
      </w:r>
    </w:p>
    <w:p w14:paraId="5D39C5E1" w14:textId="77777777" w:rsidR="00000000" w:rsidRDefault="00026F1C">
      <w:pPr>
        <w:pStyle w:val="a0"/>
        <w:rPr>
          <w:rFonts w:hint="cs"/>
          <w:rtl/>
        </w:rPr>
      </w:pPr>
    </w:p>
    <w:p w14:paraId="0C693C35" w14:textId="77777777" w:rsidR="00000000" w:rsidRDefault="00026F1C">
      <w:pPr>
        <w:pStyle w:val="-"/>
        <w:rPr>
          <w:rtl/>
        </w:rPr>
      </w:pPr>
      <w:bookmarkStart w:id="963" w:name="FS000000474T10_12_2003_20_57_30C"/>
      <w:bookmarkEnd w:id="963"/>
      <w:r>
        <w:rPr>
          <w:rtl/>
        </w:rPr>
        <w:t>השר גדעון עזרא:</w:t>
      </w:r>
    </w:p>
    <w:p w14:paraId="3C376D35" w14:textId="77777777" w:rsidR="00000000" w:rsidRDefault="00026F1C">
      <w:pPr>
        <w:pStyle w:val="a0"/>
        <w:rPr>
          <w:rtl/>
        </w:rPr>
      </w:pPr>
    </w:p>
    <w:p w14:paraId="35656DAF" w14:textId="77777777" w:rsidR="00000000" w:rsidRDefault="00026F1C">
      <w:pPr>
        <w:pStyle w:val="a0"/>
        <w:rPr>
          <w:rFonts w:hint="cs"/>
          <w:rtl/>
        </w:rPr>
      </w:pPr>
      <w:r>
        <w:rPr>
          <w:rFonts w:hint="cs"/>
          <w:rtl/>
        </w:rPr>
        <w:t>אני אומר לך, את הכלים נגד זה אנחנ</w:t>
      </w:r>
      <w:r>
        <w:rPr>
          <w:rFonts w:hint="cs"/>
          <w:rtl/>
        </w:rPr>
        <w:t xml:space="preserve">ו נייצר, אבל טרור לא יהיה במצב הזה. </w:t>
      </w:r>
    </w:p>
    <w:p w14:paraId="0F2DADD7" w14:textId="77777777" w:rsidR="00000000" w:rsidRDefault="00026F1C">
      <w:pPr>
        <w:pStyle w:val="a0"/>
        <w:rPr>
          <w:rFonts w:hint="cs"/>
          <w:rtl/>
        </w:rPr>
      </w:pPr>
    </w:p>
    <w:p w14:paraId="6672CDB8" w14:textId="77777777" w:rsidR="00000000" w:rsidRDefault="00026F1C">
      <w:pPr>
        <w:pStyle w:val="af1"/>
        <w:rPr>
          <w:rtl/>
        </w:rPr>
      </w:pPr>
      <w:r>
        <w:rPr>
          <w:rtl/>
        </w:rPr>
        <w:t>היו"ר משה כחלון:</w:t>
      </w:r>
    </w:p>
    <w:p w14:paraId="5D4B0A06" w14:textId="77777777" w:rsidR="00000000" w:rsidRDefault="00026F1C">
      <w:pPr>
        <w:pStyle w:val="a0"/>
        <w:rPr>
          <w:rtl/>
        </w:rPr>
      </w:pPr>
    </w:p>
    <w:p w14:paraId="22CC5D86" w14:textId="77777777" w:rsidR="00000000" w:rsidRDefault="00026F1C">
      <w:pPr>
        <w:pStyle w:val="a0"/>
        <w:rPr>
          <w:rFonts w:hint="cs"/>
          <w:rtl/>
        </w:rPr>
      </w:pPr>
      <w:r>
        <w:rPr>
          <w:rFonts w:hint="cs"/>
          <w:rtl/>
        </w:rPr>
        <w:t xml:space="preserve">מרשם בטוח. אני ביקשתי את הפרוטוקול, את הדברים שלך, והם אחד לאחד חיסול מדינת ישראל על-ידי ילודה ועל-ידי המתנה. בבקשה. </w:t>
      </w:r>
    </w:p>
    <w:p w14:paraId="152CB340" w14:textId="77777777" w:rsidR="00000000" w:rsidRDefault="00026F1C">
      <w:pPr>
        <w:pStyle w:val="a0"/>
        <w:rPr>
          <w:rFonts w:hint="cs"/>
          <w:rtl/>
        </w:rPr>
      </w:pPr>
    </w:p>
    <w:p w14:paraId="6EE5625B" w14:textId="77777777" w:rsidR="00000000" w:rsidRDefault="00026F1C">
      <w:pPr>
        <w:pStyle w:val="-"/>
        <w:rPr>
          <w:rtl/>
        </w:rPr>
      </w:pPr>
      <w:bookmarkStart w:id="964" w:name="FS000001029T10_12_2003_21_24_23C"/>
      <w:bookmarkEnd w:id="964"/>
      <w:r>
        <w:rPr>
          <w:rFonts w:hint="cs"/>
          <w:rtl/>
        </w:rPr>
        <w:t>השר גדעון עזרא</w:t>
      </w:r>
      <w:r>
        <w:rPr>
          <w:rtl/>
        </w:rPr>
        <w:t>:</w:t>
      </w:r>
    </w:p>
    <w:p w14:paraId="70FB4187" w14:textId="77777777" w:rsidR="00000000" w:rsidRDefault="00026F1C">
      <w:pPr>
        <w:pStyle w:val="a0"/>
        <w:rPr>
          <w:rtl/>
        </w:rPr>
      </w:pPr>
    </w:p>
    <w:p w14:paraId="720DDDA3" w14:textId="77777777" w:rsidR="00000000" w:rsidRDefault="00026F1C">
      <w:pPr>
        <w:pStyle w:val="a0"/>
        <w:rPr>
          <w:rFonts w:hint="cs"/>
          <w:rtl/>
        </w:rPr>
      </w:pPr>
      <w:r>
        <w:rPr>
          <w:rFonts w:hint="cs"/>
          <w:rtl/>
        </w:rPr>
        <w:t xml:space="preserve">מאחר שאת זה אתה לא יכול לעצור, ומאחר שזה איננו טרור, אני בעד זה </w:t>
      </w:r>
      <w:r>
        <w:rPr>
          <w:rFonts w:hint="cs"/>
          <w:rtl/>
        </w:rPr>
        <w:t xml:space="preserve">שיעשו את הדברים הללו, ואנחנו נעשה את הדברים שלנו. </w:t>
      </w:r>
    </w:p>
    <w:p w14:paraId="18FCB153" w14:textId="77777777" w:rsidR="00000000" w:rsidRDefault="00026F1C">
      <w:pPr>
        <w:pStyle w:val="a0"/>
        <w:rPr>
          <w:rFonts w:hint="cs"/>
          <w:rtl/>
        </w:rPr>
      </w:pPr>
    </w:p>
    <w:p w14:paraId="312B816A" w14:textId="77777777" w:rsidR="00000000" w:rsidRDefault="00026F1C">
      <w:pPr>
        <w:pStyle w:val="a0"/>
        <w:rPr>
          <w:rFonts w:hint="cs"/>
          <w:rtl/>
        </w:rPr>
      </w:pPr>
      <w:r>
        <w:rPr>
          <w:rFonts w:hint="cs"/>
          <w:rtl/>
        </w:rPr>
        <w:t xml:space="preserve">אני רוצה להגיד לך, אני מודיע בפעם האלף בתשובה על השאלות שלכם, שאנחנו נחושים לקדם את תהליך השלום, ואין לנו תוכנית יותר טובה ממפת הדרכים ו-14 ההסתייגויות. זאת התוכנית הטובה ביותר שיש לנו, וכל הרוצה להצטרף, </w:t>
      </w:r>
      <w:r>
        <w:rPr>
          <w:rFonts w:hint="cs"/>
          <w:rtl/>
        </w:rPr>
        <w:t xml:space="preserve">אבו-עלא ואבו-מאזן ואנשי אבו-עלא, אהלן וסהלן, ואנחנו באמת רוצים שאבו-עלא ישתף פעולה בנושא הזה יחד אתנו לטובת כל תושבי האזור. </w:t>
      </w:r>
    </w:p>
    <w:p w14:paraId="6D108530" w14:textId="77777777" w:rsidR="00000000" w:rsidRDefault="00026F1C">
      <w:pPr>
        <w:pStyle w:val="a0"/>
        <w:rPr>
          <w:rFonts w:hint="cs"/>
          <w:rtl/>
        </w:rPr>
      </w:pPr>
    </w:p>
    <w:p w14:paraId="2DD27FCB" w14:textId="77777777" w:rsidR="00000000" w:rsidRDefault="00026F1C">
      <w:pPr>
        <w:pStyle w:val="a0"/>
        <w:rPr>
          <w:rFonts w:hint="cs"/>
          <w:rtl/>
        </w:rPr>
      </w:pPr>
      <w:r>
        <w:rPr>
          <w:rFonts w:hint="cs"/>
          <w:rtl/>
        </w:rPr>
        <w:t>ישראל החלה במגעים עם ממשלת אבו-עלא, והמגעים הללו נמשכים. אני מבין גם את אבו-עלא, שרצה להביא נדוניה של הפסקת אש. אני חושב שאף אחד ב</w:t>
      </w:r>
      <w:r>
        <w:rPr>
          <w:rFonts w:hint="cs"/>
          <w:rtl/>
        </w:rPr>
        <w:t>ממשלת ישראל לא היה כועס עליו אם היה מביא נדוניה של הפסקת אש, גם אם זה לא מה שכתוב במפת הדרכים; זה לפחות שלב ראשון לקראת ביצוע. אין לי כל ספק שאם היתה הסכמה כזאת, ישראל היתה מסייעת לפלסטינים בנושאים כאלה ואחרים שמטרידים אותם. אני מאוד מקווה שזה עוד יהיה, אנ</w:t>
      </w:r>
      <w:r>
        <w:rPr>
          <w:rFonts w:hint="cs"/>
          <w:rtl/>
        </w:rPr>
        <w:t xml:space="preserve">י מאוד מקווה ורוצה להגיד לך שממשלת אבו-עלא תיבחן על-פי המעשים שלה בשטח, ובמידה שהיא לא תעשה את מה שהיא התחייבה למיגור הטרור, חבר הכנסת עזמי בשארה, לנו לא תהיה ברירה אלא להמשיך במיגור הטרור. </w:t>
      </w:r>
    </w:p>
    <w:p w14:paraId="7F7D643C" w14:textId="77777777" w:rsidR="00000000" w:rsidRDefault="00026F1C">
      <w:pPr>
        <w:pStyle w:val="a0"/>
        <w:rPr>
          <w:rFonts w:hint="cs"/>
          <w:rtl/>
        </w:rPr>
      </w:pPr>
    </w:p>
    <w:p w14:paraId="087B5BAB" w14:textId="77777777" w:rsidR="00000000" w:rsidRDefault="00026F1C">
      <w:pPr>
        <w:pStyle w:val="a0"/>
        <w:rPr>
          <w:rFonts w:hint="cs"/>
          <w:rtl/>
        </w:rPr>
      </w:pPr>
      <w:r>
        <w:rPr>
          <w:rFonts w:hint="cs"/>
          <w:rtl/>
        </w:rPr>
        <w:t>אתה יודע שראש הממשלה איננו פוסל נקיטה של  צעדים חד-צדדיים כדי לח</w:t>
      </w:r>
      <w:r>
        <w:rPr>
          <w:rFonts w:hint="cs"/>
          <w:rtl/>
        </w:rPr>
        <w:t xml:space="preserve">זק את הביטחון ולשפר את מצבה של ישראל. אני לא בטוח שכל צעד חד-צדדי יהיה בסופו של דבר לטובת הפלסטינים. </w:t>
      </w:r>
    </w:p>
    <w:p w14:paraId="7F786AFC" w14:textId="77777777" w:rsidR="00000000" w:rsidRDefault="00026F1C">
      <w:pPr>
        <w:pStyle w:val="a0"/>
        <w:rPr>
          <w:rFonts w:hint="cs"/>
          <w:rtl/>
        </w:rPr>
      </w:pPr>
    </w:p>
    <w:p w14:paraId="49AD4AC5" w14:textId="77777777" w:rsidR="00000000" w:rsidRDefault="00026F1C">
      <w:pPr>
        <w:pStyle w:val="af0"/>
        <w:rPr>
          <w:rtl/>
        </w:rPr>
      </w:pPr>
      <w:r>
        <w:rPr>
          <w:rFonts w:hint="eastAsia"/>
          <w:rtl/>
        </w:rPr>
        <w:t>עזמי</w:t>
      </w:r>
      <w:r>
        <w:rPr>
          <w:rtl/>
        </w:rPr>
        <w:t xml:space="preserve"> בשארה (בל"ד):</w:t>
      </w:r>
    </w:p>
    <w:p w14:paraId="181A3FE9" w14:textId="77777777" w:rsidR="00000000" w:rsidRDefault="00026F1C">
      <w:pPr>
        <w:pStyle w:val="a0"/>
        <w:rPr>
          <w:rFonts w:hint="cs"/>
          <w:rtl/>
        </w:rPr>
      </w:pPr>
    </w:p>
    <w:p w14:paraId="4212870A" w14:textId="77777777" w:rsidR="00000000" w:rsidRDefault="00026F1C">
      <w:pPr>
        <w:pStyle w:val="a0"/>
        <w:rPr>
          <w:rFonts w:hint="cs"/>
          <w:rtl/>
        </w:rPr>
      </w:pPr>
      <w:r>
        <w:rPr>
          <w:rFonts w:hint="cs"/>
          <w:rtl/>
        </w:rPr>
        <w:t xml:space="preserve">אני בעד הסכם שלום. </w:t>
      </w:r>
    </w:p>
    <w:p w14:paraId="5BD369B7" w14:textId="77777777" w:rsidR="00000000" w:rsidRDefault="00026F1C">
      <w:pPr>
        <w:pStyle w:val="a0"/>
        <w:rPr>
          <w:rFonts w:hint="cs"/>
          <w:rtl/>
        </w:rPr>
      </w:pPr>
    </w:p>
    <w:p w14:paraId="588B7E93" w14:textId="77777777" w:rsidR="00000000" w:rsidRDefault="00026F1C">
      <w:pPr>
        <w:pStyle w:val="-"/>
        <w:rPr>
          <w:rtl/>
        </w:rPr>
      </w:pPr>
      <w:bookmarkStart w:id="965" w:name="FS000000474T10_12_2003_20_59_31C"/>
      <w:bookmarkEnd w:id="965"/>
      <w:r>
        <w:rPr>
          <w:rtl/>
        </w:rPr>
        <w:t>השר גדעון עזרא:</w:t>
      </w:r>
    </w:p>
    <w:p w14:paraId="7A83B939" w14:textId="77777777" w:rsidR="00000000" w:rsidRDefault="00026F1C">
      <w:pPr>
        <w:pStyle w:val="a0"/>
        <w:rPr>
          <w:rtl/>
        </w:rPr>
      </w:pPr>
    </w:p>
    <w:p w14:paraId="2A65A829" w14:textId="77777777" w:rsidR="00000000" w:rsidRDefault="00026F1C">
      <w:pPr>
        <w:pStyle w:val="a0"/>
        <w:rPr>
          <w:rFonts w:hint="cs"/>
          <w:rtl/>
        </w:rPr>
      </w:pPr>
      <w:r>
        <w:rPr>
          <w:rFonts w:hint="cs"/>
          <w:rtl/>
        </w:rPr>
        <w:t xml:space="preserve">אני בהחלט בעד הסכם שלום, בתנאים שישראל, שהיא כידוע לך איננה מדינה גדולה בשטח, יכולה לחיות אתם, </w:t>
      </w:r>
      <w:r>
        <w:rPr>
          <w:rFonts w:hint="cs"/>
          <w:rtl/>
        </w:rPr>
        <w:t xml:space="preserve">יכולה לחיות עם ההיסטוריה שלה, יכולה להביא את היהודים מרחבי העולם למדינת ישראל, משום שזה עדיין המקום הכי בטוח להם. אם יש לך רעיונות נוספים, אני חושב שנשמח לשמוע אותם. רעיונות יוצרים, אהלן וסהלן. תודה. </w:t>
      </w:r>
    </w:p>
    <w:p w14:paraId="18F0E877" w14:textId="77777777" w:rsidR="00000000" w:rsidRDefault="00026F1C">
      <w:pPr>
        <w:pStyle w:val="a0"/>
        <w:rPr>
          <w:rFonts w:hint="cs"/>
          <w:rtl/>
        </w:rPr>
      </w:pPr>
    </w:p>
    <w:p w14:paraId="6D12E037" w14:textId="77777777" w:rsidR="00000000" w:rsidRDefault="00026F1C">
      <w:pPr>
        <w:pStyle w:val="a0"/>
        <w:rPr>
          <w:rFonts w:hint="cs"/>
          <w:rtl/>
        </w:rPr>
      </w:pPr>
      <w:r>
        <w:rPr>
          <w:rFonts w:hint="cs"/>
          <w:rtl/>
        </w:rPr>
        <w:t>לעצם העניין, אני מציע להסתפק בהודעתי, מפני שזה נושא שא</w:t>
      </w:r>
      <w:r>
        <w:rPr>
          <w:rFonts w:hint="cs"/>
          <w:rtl/>
        </w:rPr>
        <w:t xml:space="preserve">נחנו חוזרים עליו כל הזמן. </w:t>
      </w:r>
    </w:p>
    <w:p w14:paraId="083086A9" w14:textId="77777777" w:rsidR="00000000" w:rsidRDefault="00026F1C">
      <w:pPr>
        <w:pStyle w:val="a0"/>
        <w:rPr>
          <w:rFonts w:hint="cs"/>
          <w:rtl/>
        </w:rPr>
      </w:pPr>
    </w:p>
    <w:p w14:paraId="48AAAB6E" w14:textId="77777777" w:rsidR="00000000" w:rsidRDefault="00026F1C">
      <w:pPr>
        <w:pStyle w:val="af1"/>
        <w:rPr>
          <w:rtl/>
        </w:rPr>
      </w:pPr>
      <w:r>
        <w:rPr>
          <w:rtl/>
        </w:rPr>
        <w:t>היו"ר משה כחלון:</w:t>
      </w:r>
    </w:p>
    <w:p w14:paraId="567F70FA" w14:textId="77777777" w:rsidR="00000000" w:rsidRDefault="00026F1C">
      <w:pPr>
        <w:pStyle w:val="a0"/>
        <w:rPr>
          <w:rtl/>
        </w:rPr>
      </w:pPr>
    </w:p>
    <w:p w14:paraId="721E14BD" w14:textId="77777777" w:rsidR="00000000" w:rsidRDefault="00026F1C">
      <w:pPr>
        <w:pStyle w:val="a0"/>
        <w:rPr>
          <w:rFonts w:hint="cs"/>
          <w:rtl/>
        </w:rPr>
      </w:pPr>
      <w:r>
        <w:rPr>
          <w:rFonts w:hint="cs"/>
          <w:rtl/>
        </w:rPr>
        <w:t xml:space="preserve">תודה. חבר הכנסת דהאמשה, בבקשה, יש לך הצעה אחרת. </w:t>
      </w:r>
    </w:p>
    <w:p w14:paraId="070E8269" w14:textId="77777777" w:rsidR="00000000" w:rsidRDefault="00026F1C">
      <w:pPr>
        <w:pStyle w:val="a0"/>
        <w:rPr>
          <w:rFonts w:hint="cs"/>
          <w:rtl/>
        </w:rPr>
      </w:pPr>
    </w:p>
    <w:p w14:paraId="52ADB169" w14:textId="77777777" w:rsidR="00000000" w:rsidRDefault="00026F1C">
      <w:pPr>
        <w:pStyle w:val="a"/>
        <w:rPr>
          <w:rtl/>
        </w:rPr>
      </w:pPr>
      <w:bookmarkStart w:id="966" w:name="FS000000550T10_12_2003_21_16_27"/>
      <w:bookmarkStart w:id="967" w:name="_Toc70328499"/>
      <w:bookmarkEnd w:id="966"/>
      <w:r>
        <w:rPr>
          <w:rFonts w:hint="eastAsia"/>
          <w:rtl/>
        </w:rPr>
        <w:t>עבד</w:t>
      </w:r>
      <w:r>
        <w:rPr>
          <w:rtl/>
        </w:rPr>
        <w:t>-אלמאלכ דהאמשה (רע"ם):</w:t>
      </w:r>
      <w:bookmarkEnd w:id="967"/>
    </w:p>
    <w:p w14:paraId="6C7BFCFB" w14:textId="77777777" w:rsidR="00000000" w:rsidRDefault="00026F1C">
      <w:pPr>
        <w:pStyle w:val="a0"/>
        <w:rPr>
          <w:rFonts w:hint="cs"/>
          <w:rtl/>
        </w:rPr>
      </w:pPr>
    </w:p>
    <w:p w14:paraId="6BA52257" w14:textId="77777777" w:rsidR="00000000" w:rsidRDefault="00026F1C">
      <w:pPr>
        <w:pStyle w:val="a0"/>
        <w:rPr>
          <w:rFonts w:hint="cs"/>
          <w:rtl/>
        </w:rPr>
      </w:pPr>
      <w:r>
        <w:rPr>
          <w:rFonts w:hint="cs"/>
          <w:rtl/>
        </w:rPr>
        <w:t>כבוד היושב-ראש, מכובדי השר, אנחנו בשעה מאוחרת של הערב, ואפשר גם לדבר בטון אחר. אני רוצה לצטט את שיח' עבדאללה נימר דרוויש, שהתייחס לפנ</w:t>
      </w:r>
      <w:r>
        <w:rPr>
          <w:rFonts w:hint="cs"/>
          <w:rtl/>
        </w:rPr>
        <w:t xml:space="preserve">י לא הרבה זמן לעניין הזה של מפת הדרכים. הוא שאל שאלה פשוטה: בערבית אומרים - - - באנגלית זה </w:t>
      </w:r>
      <w:r>
        <w:t>roadway</w:t>
      </w:r>
      <w:r>
        <w:rPr>
          <w:rFonts w:hint="cs"/>
          <w:rtl/>
        </w:rPr>
        <w:t xml:space="preserve">; בכל העולם זאת דרך אחת, רק בישראל קוראים לזה מפת הדרכים. למה? מישהו יודע לענות לי על זה? </w:t>
      </w:r>
    </w:p>
    <w:p w14:paraId="392358DE" w14:textId="77777777" w:rsidR="00000000" w:rsidRDefault="00026F1C">
      <w:pPr>
        <w:pStyle w:val="a0"/>
        <w:rPr>
          <w:rFonts w:hint="cs"/>
          <w:rtl/>
        </w:rPr>
      </w:pPr>
    </w:p>
    <w:p w14:paraId="1C1520D5" w14:textId="77777777" w:rsidR="00000000" w:rsidRDefault="00026F1C">
      <w:pPr>
        <w:pStyle w:val="a0"/>
        <w:rPr>
          <w:rFonts w:hint="cs"/>
          <w:rtl/>
        </w:rPr>
      </w:pPr>
      <w:r>
        <w:rPr>
          <w:rFonts w:hint="cs"/>
          <w:rtl/>
        </w:rPr>
        <w:t>התשובה שהוא הציע היא כך: ישראל מעולם לא התכוונה לבצע את המפה הזאת.</w:t>
      </w:r>
      <w:r>
        <w:rPr>
          <w:rFonts w:hint="cs"/>
          <w:rtl/>
        </w:rPr>
        <w:t xml:space="preserve"> מעולם לא רצתה ללכת ברצינות לעניין הזה. </w:t>
      </w:r>
    </w:p>
    <w:p w14:paraId="7199393B" w14:textId="77777777" w:rsidR="00000000" w:rsidRDefault="00026F1C">
      <w:pPr>
        <w:pStyle w:val="a0"/>
        <w:ind w:firstLine="0"/>
        <w:rPr>
          <w:rFonts w:hint="cs"/>
          <w:rtl/>
        </w:rPr>
      </w:pPr>
    </w:p>
    <w:p w14:paraId="1E3592EF" w14:textId="77777777" w:rsidR="00000000" w:rsidRDefault="00026F1C">
      <w:pPr>
        <w:pStyle w:val="af0"/>
        <w:rPr>
          <w:rtl/>
        </w:rPr>
      </w:pPr>
      <w:r>
        <w:rPr>
          <w:rFonts w:hint="eastAsia"/>
          <w:rtl/>
        </w:rPr>
        <w:t>עזמי</w:t>
      </w:r>
      <w:r>
        <w:rPr>
          <w:rtl/>
        </w:rPr>
        <w:t xml:space="preserve"> בשארה (בל"ד):</w:t>
      </w:r>
    </w:p>
    <w:p w14:paraId="0852901A" w14:textId="77777777" w:rsidR="00000000" w:rsidRDefault="00026F1C">
      <w:pPr>
        <w:pStyle w:val="a0"/>
        <w:rPr>
          <w:rFonts w:hint="cs"/>
          <w:rtl/>
        </w:rPr>
      </w:pPr>
    </w:p>
    <w:p w14:paraId="626EEE8A" w14:textId="77777777" w:rsidR="00000000" w:rsidRDefault="00026F1C">
      <w:pPr>
        <w:pStyle w:val="a0"/>
        <w:ind w:firstLine="0"/>
        <w:rPr>
          <w:rFonts w:hint="cs"/>
          <w:rtl/>
        </w:rPr>
      </w:pPr>
      <w:r>
        <w:rPr>
          <w:rFonts w:hint="cs"/>
          <w:rtl/>
        </w:rPr>
        <w:tab/>
        <w:t>מה זה 14 ההסתייגויות?</w:t>
      </w:r>
    </w:p>
    <w:p w14:paraId="54C20DB5" w14:textId="77777777" w:rsidR="00000000" w:rsidRDefault="00026F1C">
      <w:pPr>
        <w:pStyle w:val="a0"/>
        <w:ind w:firstLine="0"/>
        <w:rPr>
          <w:rFonts w:hint="cs"/>
          <w:rtl/>
        </w:rPr>
      </w:pPr>
    </w:p>
    <w:p w14:paraId="3394AFF9" w14:textId="77777777" w:rsidR="00000000" w:rsidRDefault="00026F1C">
      <w:pPr>
        <w:pStyle w:val="-"/>
        <w:rPr>
          <w:rtl/>
        </w:rPr>
      </w:pPr>
      <w:bookmarkStart w:id="968" w:name="FS000000550T10_12_2003_21_18_27C"/>
      <w:bookmarkEnd w:id="968"/>
      <w:r>
        <w:rPr>
          <w:rtl/>
        </w:rPr>
        <w:t>עבד-אלמאלכ דהאמשה (רע"ם):</w:t>
      </w:r>
    </w:p>
    <w:p w14:paraId="6A2FA76A" w14:textId="77777777" w:rsidR="00000000" w:rsidRDefault="00026F1C">
      <w:pPr>
        <w:pStyle w:val="a0"/>
        <w:rPr>
          <w:rtl/>
        </w:rPr>
      </w:pPr>
    </w:p>
    <w:p w14:paraId="4136840B" w14:textId="77777777" w:rsidR="00000000" w:rsidRDefault="00026F1C">
      <w:pPr>
        <w:pStyle w:val="a0"/>
        <w:rPr>
          <w:rFonts w:hint="cs"/>
          <w:rtl/>
        </w:rPr>
      </w:pPr>
      <w:r>
        <w:rPr>
          <w:rFonts w:hint="cs"/>
          <w:rtl/>
        </w:rPr>
        <w:t xml:space="preserve">זה עוד לפני ההסתייגויות. לכן, השר גדעון עזרא, אם אתה באמת מייצג את הממשלה, והממשלה הזאת באמת רוצה ללכת לשלום </w:t>
      </w:r>
      <w:r>
        <w:rPr>
          <w:rtl/>
        </w:rPr>
        <w:t>–</w:t>
      </w:r>
      <w:r>
        <w:rPr>
          <w:rFonts w:hint="cs"/>
          <w:rtl/>
        </w:rPr>
        <w:t xml:space="preserve"> תאמין לי שהצד הפלסטיני מאוד היה </w:t>
      </w:r>
      <w:r>
        <w:rPr>
          <w:rFonts w:hint="cs"/>
          <w:rtl/>
        </w:rPr>
        <w:t xml:space="preserve">רוצה ללכת לשלום, אבל איך תשכנע אותנו כאשר שרון, בוקר וערב, בנה את כל הממשלה שלו, את כל המדיניות שלו על זה שערפאת </w:t>
      </w:r>
      <w:r>
        <w:rPr>
          <w:rtl/>
        </w:rPr>
        <w:t>–</w:t>
      </w:r>
      <w:r>
        <w:rPr>
          <w:rFonts w:hint="cs"/>
          <w:rtl/>
        </w:rPr>
        <w:t xml:space="preserve"> אסור לדבר אתו; אסור ללחוץ לו יד? אז עם מי הוא יעשה שלום? מה נעשה אם הפלסטינים רוצים את ערפאת? ואין להם מנהיג אחר, גם אם ישימו את אבו-מאזן, בס</w:t>
      </w:r>
      <w:r>
        <w:rPr>
          <w:rFonts w:hint="cs"/>
          <w:rtl/>
        </w:rPr>
        <w:t xml:space="preserve">וף הולכים לערפאת. רוצים שלום </w:t>
      </w:r>
      <w:r>
        <w:rPr>
          <w:rtl/>
        </w:rPr>
        <w:t>–</w:t>
      </w:r>
      <w:r>
        <w:rPr>
          <w:rFonts w:hint="cs"/>
          <w:rtl/>
        </w:rPr>
        <w:t xml:space="preserve"> אז הראיס ממתין שם.</w:t>
      </w:r>
    </w:p>
    <w:p w14:paraId="63748178" w14:textId="77777777" w:rsidR="00000000" w:rsidRDefault="00026F1C">
      <w:pPr>
        <w:pStyle w:val="a0"/>
        <w:ind w:firstLine="0"/>
        <w:rPr>
          <w:rFonts w:hint="cs"/>
          <w:rtl/>
        </w:rPr>
      </w:pPr>
    </w:p>
    <w:p w14:paraId="0797D2E1" w14:textId="77777777" w:rsidR="00000000" w:rsidRDefault="00026F1C">
      <w:pPr>
        <w:pStyle w:val="af1"/>
        <w:rPr>
          <w:rtl/>
        </w:rPr>
      </w:pPr>
      <w:r>
        <w:rPr>
          <w:rtl/>
        </w:rPr>
        <w:t>היו"ר משה כחלון:</w:t>
      </w:r>
    </w:p>
    <w:p w14:paraId="6681C5FF" w14:textId="77777777" w:rsidR="00000000" w:rsidRDefault="00026F1C">
      <w:pPr>
        <w:pStyle w:val="a0"/>
        <w:rPr>
          <w:rtl/>
        </w:rPr>
      </w:pPr>
    </w:p>
    <w:p w14:paraId="1B95B3B0" w14:textId="77777777" w:rsidR="00000000" w:rsidRDefault="00026F1C">
      <w:pPr>
        <w:pStyle w:val="a0"/>
        <w:rPr>
          <w:rFonts w:hint="cs"/>
          <w:rtl/>
        </w:rPr>
      </w:pPr>
      <w:r>
        <w:rPr>
          <w:rFonts w:hint="cs"/>
          <w:rtl/>
        </w:rPr>
        <w:t xml:space="preserve">אני מבקש לסיים, חבר הכנסת דהאמשה. </w:t>
      </w:r>
    </w:p>
    <w:p w14:paraId="591B1791" w14:textId="77777777" w:rsidR="00000000" w:rsidRDefault="00026F1C">
      <w:pPr>
        <w:pStyle w:val="a0"/>
        <w:ind w:firstLine="0"/>
        <w:rPr>
          <w:rFonts w:hint="cs"/>
          <w:rtl/>
        </w:rPr>
      </w:pPr>
    </w:p>
    <w:p w14:paraId="7F63EB17" w14:textId="77777777" w:rsidR="00000000" w:rsidRDefault="00026F1C">
      <w:pPr>
        <w:pStyle w:val="-"/>
        <w:rPr>
          <w:rtl/>
        </w:rPr>
      </w:pPr>
      <w:bookmarkStart w:id="969" w:name="FS000000550T10_12_2003_21_20_13C"/>
      <w:bookmarkEnd w:id="969"/>
      <w:r>
        <w:rPr>
          <w:rtl/>
        </w:rPr>
        <w:t>עבד-אלמאלכ דהאמשה (רע"ם):</w:t>
      </w:r>
    </w:p>
    <w:p w14:paraId="373ED442" w14:textId="77777777" w:rsidR="00000000" w:rsidRDefault="00026F1C">
      <w:pPr>
        <w:pStyle w:val="a0"/>
        <w:rPr>
          <w:rtl/>
        </w:rPr>
      </w:pPr>
    </w:p>
    <w:p w14:paraId="0061A80B" w14:textId="77777777" w:rsidR="00000000" w:rsidRDefault="00026F1C">
      <w:pPr>
        <w:pStyle w:val="a0"/>
        <w:rPr>
          <w:rFonts w:hint="cs"/>
          <w:rtl/>
        </w:rPr>
      </w:pPr>
      <w:r>
        <w:rPr>
          <w:rFonts w:hint="cs"/>
          <w:rtl/>
        </w:rPr>
        <w:t xml:space="preserve">ואפשר לעשות את השלום, עם הפלסטינים ועם הראיס שלהם. תודה רבה. </w:t>
      </w:r>
    </w:p>
    <w:p w14:paraId="3D786D16" w14:textId="77777777" w:rsidR="00000000" w:rsidRDefault="00026F1C">
      <w:pPr>
        <w:pStyle w:val="a0"/>
        <w:ind w:firstLine="0"/>
        <w:rPr>
          <w:rFonts w:hint="cs"/>
          <w:rtl/>
        </w:rPr>
      </w:pPr>
    </w:p>
    <w:p w14:paraId="4FFDBC96" w14:textId="77777777" w:rsidR="00000000" w:rsidRDefault="00026F1C">
      <w:pPr>
        <w:pStyle w:val="af1"/>
        <w:rPr>
          <w:rtl/>
        </w:rPr>
      </w:pPr>
      <w:r>
        <w:rPr>
          <w:rtl/>
        </w:rPr>
        <w:t>היו"ר משה כחלון:</w:t>
      </w:r>
    </w:p>
    <w:p w14:paraId="54389551" w14:textId="77777777" w:rsidR="00000000" w:rsidRDefault="00026F1C">
      <w:pPr>
        <w:pStyle w:val="a0"/>
        <w:rPr>
          <w:rtl/>
        </w:rPr>
      </w:pPr>
    </w:p>
    <w:p w14:paraId="19C52190" w14:textId="77777777" w:rsidR="00000000" w:rsidRDefault="00026F1C">
      <w:pPr>
        <w:pStyle w:val="a0"/>
        <w:rPr>
          <w:rFonts w:hint="cs"/>
          <w:rtl/>
        </w:rPr>
      </w:pPr>
      <w:r>
        <w:rPr>
          <w:rFonts w:hint="cs"/>
          <w:rtl/>
        </w:rPr>
        <w:t>תודה רבה. כעת, אני מניח שחבר הכנסת בשארה מב</w:t>
      </w:r>
      <w:r>
        <w:rPr>
          <w:rFonts w:hint="cs"/>
          <w:rtl/>
        </w:rPr>
        <w:t xml:space="preserve">קש מליאה, מן הסתם. </w:t>
      </w:r>
    </w:p>
    <w:p w14:paraId="3AA562AF" w14:textId="77777777" w:rsidR="00000000" w:rsidRDefault="00026F1C">
      <w:pPr>
        <w:pStyle w:val="a0"/>
        <w:ind w:firstLine="0"/>
        <w:rPr>
          <w:rFonts w:hint="cs"/>
          <w:rtl/>
        </w:rPr>
      </w:pPr>
    </w:p>
    <w:p w14:paraId="75C7B773" w14:textId="77777777" w:rsidR="00000000" w:rsidRDefault="00026F1C">
      <w:pPr>
        <w:pStyle w:val="af0"/>
        <w:rPr>
          <w:rtl/>
        </w:rPr>
      </w:pPr>
      <w:r>
        <w:rPr>
          <w:rFonts w:hint="eastAsia"/>
          <w:rtl/>
        </w:rPr>
        <w:t>עזמי</w:t>
      </w:r>
      <w:r>
        <w:rPr>
          <w:rtl/>
        </w:rPr>
        <w:t xml:space="preserve"> בשארה (בל"ד):</w:t>
      </w:r>
    </w:p>
    <w:p w14:paraId="09D5BBDB" w14:textId="77777777" w:rsidR="00000000" w:rsidRDefault="00026F1C">
      <w:pPr>
        <w:pStyle w:val="a0"/>
        <w:rPr>
          <w:rFonts w:hint="cs"/>
          <w:rtl/>
        </w:rPr>
      </w:pPr>
    </w:p>
    <w:p w14:paraId="67946472" w14:textId="77777777" w:rsidR="00000000" w:rsidRDefault="00026F1C">
      <w:pPr>
        <w:pStyle w:val="a0"/>
        <w:rPr>
          <w:rFonts w:hint="cs"/>
          <w:rtl/>
        </w:rPr>
      </w:pPr>
      <w:r>
        <w:rPr>
          <w:rFonts w:hint="cs"/>
          <w:rtl/>
        </w:rPr>
        <w:t xml:space="preserve">אני לא יכול לעשות משהו אחר - - - להסתפק זה להסכים, אני לא יכול להסכים. </w:t>
      </w:r>
    </w:p>
    <w:p w14:paraId="42DE69D7" w14:textId="77777777" w:rsidR="00000000" w:rsidRDefault="00026F1C">
      <w:pPr>
        <w:pStyle w:val="a0"/>
        <w:ind w:firstLine="0"/>
        <w:rPr>
          <w:rFonts w:hint="cs"/>
          <w:rtl/>
        </w:rPr>
      </w:pPr>
    </w:p>
    <w:p w14:paraId="698F43AE" w14:textId="77777777" w:rsidR="00000000" w:rsidRDefault="00026F1C">
      <w:pPr>
        <w:pStyle w:val="af1"/>
        <w:rPr>
          <w:rtl/>
        </w:rPr>
      </w:pPr>
      <w:r>
        <w:rPr>
          <w:rtl/>
        </w:rPr>
        <w:t>היו"ר משה כחלון:</w:t>
      </w:r>
    </w:p>
    <w:p w14:paraId="38245D9A" w14:textId="77777777" w:rsidR="00000000" w:rsidRDefault="00026F1C">
      <w:pPr>
        <w:pStyle w:val="a0"/>
        <w:rPr>
          <w:rtl/>
        </w:rPr>
      </w:pPr>
    </w:p>
    <w:p w14:paraId="6627AC4B" w14:textId="77777777" w:rsidR="00000000" w:rsidRDefault="00026F1C">
      <w:pPr>
        <w:pStyle w:val="a0"/>
        <w:rPr>
          <w:rFonts w:hint="cs"/>
          <w:rtl/>
        </w:rPr>
      </w:pPr>
      <w:r>
        <w:rPr>
          <w:rFonts w:hint="cs"/>
          <w:rtl/>
        </w:rPr>
        <w:t>טוב, היות שאין הסכמה - - -</w:t>
      </w:r>
    </w:p>
    <w:p w14:paraId="1B09A0CD" w14:textId="77777777" w:rsidR="00000000" w:rsidRDefault="00026F1C">
      <w:pPr>
        <w:pStyle w:val="a0"/>
        <w:ind w:firstLine="0"/>
        <w:rPr>
          <w:rtl/>
        </w:rPr>
      </w:pPr>
    </w:p>
    <w:p w14:paraId="5B6A8CFF" w14:textId="77777777" w:rsidR="00000000" w:rsidRDefault="00026F1C">
      <w:pPr>
        <w:pStyle w:val="af0"/>
        <w:rPr>
          <w:rtl/>
        </w:rPr>
      </w:pPr>
      <w:r>
        <w:rPr>
          <w:rFonts w:hint="eastAsia"/>
          <w:rtl/>
        </w:rPr>
        <w:t>עבד</w:t>
      </w:r>
      <w:r>
        <w:rPr>
          <w:rtl/>
        </w:rPr>
        <w:t>-אלמאלכ דהאמשה (רע"ם):</w:t>
      </w:r>
    </w:p>
    <w:p w14:paraId="21AFF924" w14:textId="77777777" w:rsidR="00000000" w:rsidRDefault="00026F1C">
      <w:pPr>
        <w:pStyle w:val="a0"/>
        <w:rPr>
          <w:rFonts w:hint="cs"/>
          <w:rtl/>
        </w:rPr>
      </w:pPr>
    </w:p>
    <w:p w14:paraId="76F5A022" w14:textId="77777777" w:rsidR="00000000" w:rsidRDefault="00026F1C">
      <w:pPr>
        <w:pStyle w:val="a0"/>
        <w:rPr>
          <w:rFonts w:hint="cs"/>
          <w:rtl/>
        </w:rPr>
      </w:pPr>
      <w:r>
        <w:rPr>
          <w:rFonts w:hint="cs"/>
          <w:rtl/>
        </w:rPr>
        <w:t>הצעתי ועדה.</w:t>
      </w:r>
    </w:p>
    <w:p w14:paraId="480D322F" w14:textId="77777777" w:rsidR="00000000" w:rsidRDefault="00026F1C">
      <w:pPr>
        <w:pStyle w:val="a0"/>
        <w:ind w:firstLine="0"/>
        <w:rPr>
          <w:rFonts w:hint="cs"/>
          <w:rtl/>
        </w:rPr>
      </w:pPr>
    </w:p>
    <w:p w14:paraId="3D4B1C67" w14:textId="77777777" w:rsidR="00000000" w:rsidRDefault="00026F1C">
      <w:pPr>
        <w:pStyle w:val="af1"/>
        <w:rPr>
          <w:rtl/>
        </w:rPr>
      </w:pPr>
      <w:r>
        <w:rPr>
          <w:rtl/>
        </w:rPr>
        <w:t>היו"ר משה כחלון:</w:t>
      </w:r>
    </w:p>
    <w:p w14:paraId="058D6168" w14:textId="77777777" w:rsidR="00000000" w:rsidRDefault="00026F1C">
      <w:pPr>
        <w:pStyle w:val="a0"/>
        <w:rPr>
          <w:rtl/>
        </w:rPr>
      </w:pPr>
    </w:p>
    <w:p w14:paraId="1BDE78EC" w14:textId="77777777" w:rsidR="00000000" w:rsidRDefault="00026F1C">
      <w:pPr>
        <w:pStyle w:val="a0"/>
        <w:rPr>
          <w:rFonts w:hint="cs"/>
          <w:rtl/>
        </w:rPr>
      </w:pPr>
      <w:r>
        <w:rPr>
          <w:rFonts w:hint="cs"/>
          <w:rtl/>
        </w:rPr>
        <w:t>אדוני מספיק ותיק לדעת שאין לו "קייז" ל</w:t>
      </w:r>
      <w:r>
        <w:rPr>
          <w:rFonts w:hint="cs"/>
          <w:rtl/>
        </w:rPr>
        <w:t xml:space="preserve">הציע. מי שמציע זה או חבר הכנסת בשארה או השר. </w:t>
      </w:r>
    </w:p>
    <w:p w14:paraId="40D1BAAB" w14:textId="77777777" w:rsidR="00000000" w:rsidRDefault="00026F1C">
      <w:pPr>
        <w:pStyle w:val="a0"/>
        <w:rPr>
          <w:rFonts w:hint="cs"/>
          <w:rtl/>
        </w:rPr>
      </w:pPr>
    </w:p>
    <w:p w14:paraId="48F31028" w14:textId="77777777" w:rsidR="00000000" w:rsidRDefault="00026F1C">
      <w:pPr>
        <w:pStyle w:val="a0"/>
        <w:rPr>
          <w:rFonts w:hint="cs"/>
          <w:rtl/>
        </w:rPr>
      </w:pPr>
      <w:r>
        <w:rPr>
          <w:rFonts w:hint="cs"/>
          <w:rtl/>
        </w:rPr>
        <w:t xml:space="preserve">על כל פנים, אנחנו הולכים להצבעה. הסרה או מליאה: בעד זה מליאה; נגד זה הסרה. </w:t>
      </w:r>
    </w:p>
    <w:p w14:paraId="2FBFA6CC" w14:textId="77777777" w:rsidR="00000000" w:rsidRDefault="00026F1C">
      <w:pPr>
        <w:pStyle w:val="a0"/>
        <w:ind w:firstLine="0"/>
        <w:rPr>
          <w:rFonts w:hint="cs"/>
          <w:rtl/>
        </w:rPr>
      </w:pPr>
    </w:p>
    <w:p w14:paraId="666EB8E6" w14:textId="77777777" w:rsidR="00000000" w:rsidRDefault="00026F1C">
      <w:pPr>
        <w:pStyle w:val="ab"/>
        <w:bidi/>
        <w:rPr>
          <w:rFonts w:hint="cs"/>
          <w:rtl/>
        </w:rPr>
      </w:pPr>
      <w:r>
        <w:rPr>
          <w:rFonts w:hint="cs"/>
          <w:rtl/>
        </w:rPr>
        <w:t xml:space="preserve">הצבעה </w:t>
      </w:r>
    </w:p>
    <w:p w14:paraId="40B832C3" w14:textId="77777777" w:rsidR="00000000" w:rsidRDefault="00026F1C">
      <w:pPr>
        <w:pStyle w:val="a0"/>
        <w:rPr>
          <w:rFonts w:hint="cs"/>
          <w:rtl/>
        </w:rPr>
      </w:pPr>
    </w:p>
    <w:p w14:paraId="75802932" w14:textId="77777777" w:rsidR="00000000" w:rsidRDefault="00026F1C">
      <w:pPr>
        <w:pStyle w:val="ac"/>
        <w:bidi/>
        <w:rPr>
          <w:rFonts w:hint="cs"/>
          <w:rtl/>
        </w:rPr>
      </w:pPr>
      <w:r>
        <w:rPr>
          <w:rFonts w:hint="cs"/>
          <w:rtl/>
        </w:rPr>
        <w:t xml:space="preserve">בעד ההצעה לכלול את הנושא בסדר-היום </w:t>
      </w:r>
      <w:r>
        <w:rPr>
          <w:rtl/>
        </w:rPr>
        <w:t>–</w:t>
      </w:r>
      <w:r>
        <w:rPr>
          <w:rFonts w:hint="cs"/>
          <w:rtl/>
        </w:rPr>
        <w:t xml:space="preserve"> 2</w:t>
      </w:r>
    </w:p>
    <w:p w14:paraId="50B95282" w14:textId="77777777" w:rsidR="00000000" w:rsidRDefault="00026F1C">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709F1C11" w14:textId="77777777" w:rsidR="00000000" w:rsidRDefault="00026F1C">
      <w:pPr>
        <w:pStyle w:val="ac"/>
        <w:bidi/>
        <w:rPr>
          <w:rFonts w:hint="cs"/>
          <w:rtl/>
        </w:rPr>
      </w:pPr>
      <w:r>
        <w:rPr>
          <w:rFonts w:hint="cs"/>
          <w:rtl/>
        </w:rPr>
        <w:t xml:space="preserve">נמנעים </w:t>
      </w:r>
      <w:r>
        <w:rPr>
          <w:rtl/>
        </w:rPr>
        <w:t>–</w:t>
      </w:r>
      <w:r>
        <w:rPr>
          <w:rFonts w:hint="cs"/>
          <w:rtl/>
        </w:rPr>
        <w:t xml:space="preserve"> אין</w:t>
      </w:r>
    </w:p>
    <w:p w14:paraId="2304A606" w14:textId="77777777" w:rsidR="00000000" w:rsidRDefault="00026F1C">
      <w:pPr>
        <w:pStyle w:val="ad"/>
        <w:bidi/>
        <w:rPr>
          <w:rFonts w:hint="cs"/>
          <w:rtl/>
        </w:rPr>
      </w:pPr>
      <w:r>
        <w:rPr>
          <w:rFonts w:hint="cs"/>
          <w:rtl/>
        </w:rPr>
        <w:t>ההצעה שלא לכלול את הנושא בסדר</w:t>
      </w:r>
      <w:r>
        <w:rPr>
          <w:rFonts w:hint="cs"/>
          <w:rtl/>
        </w:rPr>
        <w:t xml:space="preserve">-היום של הכנסת נתקבלה. </w:t>
      </w:r>
    </w:p>
    <w:p w14:paraId="0461F2C0" w14:textId="77777777" w:rsidR="00000000" w:rsidRDefault="00026F1C">
      <w:pPr>
        <w:pStyle w:val="a0"/>
        <w:ind w:firstLine="0"/>
        <w:rPr>
          <w:rFonts w:hint="cs"/>
          <w:rtl/>
        </w:rPr>
      </w:pPr>
    </w:p>
    <w:p w14:paraId="3CAA5690" w14:textId="77777777" w:rsidR="00000000" w:rsidRDefault="00026F1C">
      <w:pPr>
        <w:pStyle w:val="af1"/>
        <w:rPr>
          <w:rtl/>
        </w:rPr>
      </w:pPr>
      <w:r>
        <w:rPr>
          <w:rtl/>
        </w:rPr>
        <w:t>היו"ר משה כחלון:</w:t>
      </w:r>
    </w:p>
    <w:p w14:paraId="6DC7AF99" w14:textId="77777777" w:rsidR="00000000" w:rsidRDefault="00026F1C">
      <w:pPr>
        <w:pStyle w:val="a0"/>
        <w:rPr>
          <w:rtl/>
        </w:rPr>
      </w:pPr>
    </w:p>
    <w:p w14:paraId="20A85FE5" w14:textId="77777777" w:rsidR="00000000" w:rsidRDefault="00026F1C">
      <w:pPr>
        <w:pStyle w:val="a0"/>
        <w:rPr>
          <w:rFonts w:hint="cs"/>
          <w:rtl/>
        </w:rPr>
      </w:pPr>
      <w:r>
        <w:rPr>
          <w:rFonts w:hint="cs"/>
          <w:rtl/>
        </w:rPr>
        <w:t xml:space="preserve">אנחנו ממשיכים בסדר-היום. </w:t>
      </w:r>
    </w:p>
    <w:p w14:paraId="76738976" w14:textId="77777777" w:rsidR="00000000" w:rsidRDefault="00026F1C">
      <w:pPr>
        <w:pStyle w:val="a0"/>
        <w:rPr>
          <w:rFonts w:hint="cs"/>
          <w:rtl/>
        </w:rPr>
      </w:pPr>
    </w:p>
    <w:p w14:paraId="496D79B0" w14:textId="77777777" w:rsidR="00000000" w:rsidRDefault="00026F1C">
      <w:pPr>
        <w:pStyle w:val="a0"/>
        <w:ind w:firstLine="0"/>
        <w:rPr>
          <w:rFonts w:hint="cs"/>
          <w:rtl/>
        </w:rPr>
      </w:pPr>
    </w:p>
    <w:p w14:paraId="07E23EAA" w14:textId="77777777" w:rsidR="00000000" w:rsidRDefault="00026F1C">
      <w:pPr>
        <w:pStyle w:val="a2"/>
        <w:rPr>
          <w:rtl/>
        </w:rPr>
      </w:pPr>
    </w:p>
    <w:p w14:paraId="0D8ABE8D" w14:textId="77777777" w:rsidR="00000000" w:rsidRDefault="00026F1C">
      <w:pPr>
        <w:pStyle w:val="a2"/>
        <w:rPr>
          <w:rFonts w:hint="cs"/>
          <w:rtl/>
        </w:rPr>
      </w:pPr>
      <w:bookmarkStart w:id="970" w:name="CS18640FI0018640T10_12_2003_21_24_15"/>
      <w:bookmarkStart w:id="971" w:name="_Toc70328500"/>
      <w:bookmarkEnd w:id="970"/>
      <w:r>
        <w:rPr>
          <w:rFonts w:hint="cs"/>
          <w:rtl/>
        </w:rPr>
        <w:t>הצעה לסדר-היום</w:t>
      </w:r>
      <w:bookmarkEnd w:id="971"/>
    </w:p>
    <w:p w14:paraId="1EBCE2F1" w14:textId="77777777" w:rsidR="00000000" w:rsidRDefault="00026F1C">
      <w:pPr>
        <w:pStyle w:val="a2"/>
        <w:rPr>
          <w:rFonts w:hint="cs"/>
          <w:rtl/>
        </w:rPr>
      </w:pPr>
      <w:bookmarkStart w:id="972" w:name="_Toc70328501"/>
      <w:r>
        <w:rPr>
          <w:rtl/>
        </w:rPr>
        <w:t>השביתות והעיצומים המתמשכים במשק ונזקיה</w:t>
      </w:r>
      <w:r>
        <w:rPr>
          <w:rFonts w:hint="cs"/>
          <w:rtl/>
        </w:rPr>
        <w:t>ם</w:t>
      </w:r>
      <w:bookmarkEnd w:id="972"/>
    </w:p>
    <w:p w14:paraId="4F5B0879" w14:textId="77777777" w:rsidR="00000000" w:rsidRDefault="00026F1C">
      <w:pPr>
        <w:pStyle w:val="a0"/>
        <w:ind w:firstLine="0"/>
        <w:rPr>
          <w:rFonts w:hint="cs"/>
          <w:b/>
          <w:bCs/>
          <w:sz w:val="24"/>
          <w:szCs w:val="24"/>
          <w:u w:val="single"/>
          <w:rtl/>
          <w:lang w:eastAsia="en-US"/>
        </w:rPr>
      </w:pPr>
    </w:p>
    <w:p w14:paraId="7260EA63" w14:textId="77777777" w:rsidR="00000000" w:rsidRDefault="00026F1C">
      <w:pPr>
        <w:pStyle w:val="af1"/>
        <w:rPr>
          <w:rtl/>
        </w:rPr>
      </w:pPr>
      <w:r>
        <w:rPr>
          <w:rtl/>
        </w:rPr>
        <w:t>היו"ר משה כחלון:</w:t>
      </w:r>
    </w:p>
    <w:p w14:paraId="0B0CCF67" w14:textId="77777777" w:rsidR="00000000" w:rsidRDefault="00026F1C">
      <w:pPr>
        <w:pStyle w:val="a0"/>
        <w:rPr>
          <w:rtl/>
        </w:rPr>
      </w:pPr>
    </w:p>
    <w:p w14:paraId="057D6A94" w14:textId="77777777" w:rsidR="00000000" w:rsidRDefault="00026F1C">
      <w:pPr>
        <w:pStyle w:val="a0"/>
        <w:rPr>
          <w:rFonts w:hint="cs"/>
          <w:rtl/>
        </w:rPr>
      </w:pPr>
      <w:r>
        <w:rPr>
          <w:rFonts w:hint="cs"/>
          <w:rtl/>
        </w:rPr>
        <w:t>הצעה לסדר-היום מס' 1936. חבר הכנסת דניאל בנלולו, הצעה רגילה, בבקשה.</w:t>
      </w:r>
    </w:p>
    <w:p w14:paraId="376E602C" w14:textId="77777777" w:rsidR="00000000" w:rsidRDefault="00026F1C">
      <w:pPr>
        <w:pStyle w:val="a0"/>
        <w:ind w:firstLine="0"/>
        <w:rPr>
          <w:rFonts w:hint="cs"/>
          <w:rtl/>
        </w:rPr>
      </w:pPr>
    </w:p>
    <w:p w14:paraId="206C3880" w14:textId="77777777" w:rsidR="00000000" w:rsidRDefault="00026F1C">
      <w:pPr>
        <w:pStyle w:val="a"/>
        <w:rPr>
          <w:rtl/>
        </w:rPr>
      </w:pPr>
      <w:bookmarkStart w:id="973" w:name="FS000001028T10_12_2003_21_25_00"/>
      <w:bookmarkStart w:id="974" w:name="_Toc70328502"/>
      <w:bookmarkEnd w:id="973"/>
      <w:r>
        <w:rPr>
          <w:rFonts w:hint="eastAsia"/>
          <w:rtl/>
        </w:rPr>
        <w:t>דניאל</w:t>
      </w:r>
      <w:r>
        <w:rPr>
          <w:rtl/>
        </w:rPr>
        <w:t xml:space="preserve"> בנלולו (הליכוד):</w:t>
      </w:r>
      <w:bookmarkEnd w:id="974"/>
    </w:p>
    <w:p w14:paraId="72C04909" w14:textId="77777777" w:rsidR="00000000" w:rsidRDefault="00026F1C">
      <w:pPr>
        <w:pStyle w:val="a0"/>
        <w:rPr>
          <w:rFonts w:hint="cs"/>
          <w:rtl/>
        </w:rPr>
      </w:pPr>
    </w:p>
    <w:p w14:paraId="55BEC37F" w14:textId="77777777" w:rsidR="00000000" w:rsidRDefault="00026F1C">
      <w:pPr>
        <w:pStyle w:val="a0"/>
        <w:rPr>
          <w:rFonts w:hint="cs"/>
          <w:rtl/>
        </w:rPr>
      </w:pPr>
      <w:r>
        <w:rPr>
          <w:rFonts w:hint="cs"/>
          <w:rtl/>
        </w:rPr>
        <w:t xml:space="preserve">אדוני היושב-ראש, </w:t>
      </w:r>
      <w:r>
        <w:rPr>
          <w:rFonts w:hint="cs"/>
          <w:rtl/>
        </w:rPr>
        <w:t xml:space="preserve">אדוני השר, ידידי חברי הכנסת, קשה לי לא להתחיל קודם כול במה שאני רואה פה כשאני נשאר בערב. כל הנושאים חוזרים על עצמם; אדוני השר, אתה בכל פעם חוזר ואומר להם את אותן תשובות. אצלם זה לא משתנה. </w:t>
      </w:r>
    </w:p>
    <w:p w14:paraId="125EC844" w14:textId="77777777" w:rsidR="00000000" w:rsidRDefault="00026F1C">
      <w:pPr>
        <w:pStyle w:val="a0"/>
        <w:ind w:firstLine="0"/>
        <w:rPr>
          <w:rFonts w:hint="cs"/>
          <w:rtl/>
        </w:rPr>
      </w:pPr>
    </w:p>
    <w:p w14:paraId="5935861C" w14:textId="77777777" w:rsidR="00000000" w:rsidRDefault="00026F1C">
      <w:pPr>
        <w:pStyle w:val="af0"/>
        <w:rPr>
          <w:rFonts w:hint="cs"/>
          <w:rtl/>
        </w:rPr>
      </w:pPr>
      <w:r>
        <w:rPr>
          <w:rFonts w:hint="cs"/>
          <w:rtl/>
        </w:rPr>
        <w:t>קריאה:</w:t>
      </w:r>
    </w:p>
    <w:p w14:paraId="7566BCDB" w14:textId="77777777" w:rsidR="00000000" w:rsidRDefault="00026F1C">
      <w:pPr>
        <w:pStyle w:val="a0"/>
        <w:rPr>
          <w:rFonts w:hint="cs"/>
          <w:rtl/>
        </w:rPr>
      </w:pPr>
    </w:p>
    <w:p w14:paraId="016811DA" w14:textId="77777777" w:rsidR="00000000" w:rsidRDefault="00026F1C">
      <w:pPr>
        <w:pStyle w:val="a0"/>
        <w:rPr>
          <w:rFonts w:hint="cs"/>
          <w:rtl/>
        </w:rPr>
      </w:pPr>
      <w:r>
        <w:rPr>
          <w:rFonts w:hint="cs"/>
          <w:rtl/>
        </w:rPr>
        <w:t xml:space="preserve">- - - </w:t>
      </w:r>
    </w:p>
    <w:p w14:paraId="10818814" w14:textId="77777777" w:rsidR="00000000" w:rsidRDefault="00026F1C">
      <w:pPr>
        <w:pStyle w:val="a0"/>
        <w:ind w:firstLine="0"/>
        <w:rPr>
          <w:rFonts w:hint="cs"/>
          <w:rtl/>
        </w:rPr>
      </w:pPr>
    </w:p>
    <w:p w14:paraId="544E1D5D" w14:textId="77777777" w:rsidR="00000000" w:rsidRDefault="00026F1C">
      <w:pPr>
        <w:pStyle w:val="-"/>
        <w:rPr>
          <w:rtl/>
        </w:rPr>
      </w:pPr>
      <w:bookmarkStart w:id="975" w:name="FS000001028T10_12_2003_21_25_57C"/>
      <w:bookmarkEnd w:id="975"/>
      <w:r>
        <w:rPr>
          <w:rtl/>
        </w:rPr>
        <w:t>דניאל בנלולו (הליכוד):</w:t>
      </w:r>
    </w:p>
    <w:p w14:paraId="53C963AB" w14:textId="77777777" w:rsidR="00000000" w:rsidRDefault="00026F1C">
      <w:pPr>
        <w:pStyle w:val="a0"/>
        <w:rPr>
          <w:rtl/>
        </w:rPr>
      </w:pPr>
    </w:p>
    <w:p w14:paraId="70018869" w14:textId="77777777" w:rsidR="00000000" w:rsidRDefault="00026F1C">
      <w:pPr>
        <w:pStyle w:val="a0"/>
        <w:rPr>
          <w:rFonts w:hint="cs"/>
          <w:rtl/>
        </w:rPr>
      </w:pPr>
      <w:r>
        <w:rPr>
          <w:rFonts w:hint="cs"/>
          <w:rtl/>
        </w:rPr>
        <w:t xml:space="preserve">אותו דיסק נשאר. אותו דבר. </w:t>
      </w:r>
      <w:r>
        <w:rPr>
          <w:rFonts w:hint="cs"/>
          <w:rtl/>
        </w:rPr>
        <w:t>לא נראה לי שהם מעוניינים בשלום. הם לא רוצים שלום. מי שרוצה שלום מגנה כל יום מה שקורה במדינה.</w:t>
      </w:r>
    </w:p>
    <w:p w14:paraId="05DB1690" w14:textId="77777777" w:rsidR="00000000" w:rsidRDefault="00026F1C">
      <w:pPr>
        <w:pStyle w:val="a0"/>
        <w:ind w:firstLine="0"/>
        <w:rPr>
          <w:rFonts w:hint="cs"/>
          <w:rtl/>
        </w:rPr>
      </w:pPr>
    </w:p>
    <w:p w14:paraId="40FD53E0" w14:textId="77777777" w:rsidR="00000000" w:rsidRDefault="00026F1C">
      <w:pPr>
        <w:pStyle w:val="af0"/>
        <w:rPr>
          <w:rtl/>
        </w:rPr>
      </w:pPr>
      <w:r>
        <w:rPr>
          <w:rFonts w:hint="eastAsia"/>
          <w:rtl/>
        </w:rPr>
        <w:t>עבד</w:t>
      </w:r>
      <w:r>
        <w:rPr>
          <w:rtl/>
        </w:rPr>
        <w:t>-אלמאלכ דהאמשה (רע"ם):</w:t>
      </w:r>
    </w:p>
    <w:p w14:paraId="51878FBE" w14:textId="77777777" w:rsidR="00000000" w:rsidRDefault="00026F1C">
      <w:pPr>
        <w:pStyle w:val="a0"/>
        <w:rPr>
          <w:rFonts w:hint="cs"/>
          <w:rtl/>
        </w:rPr>
      </w:pPr>
    </w:p>
    <w:p w14:paraId="58A23DEB" w14:textId="77777777" w:rsidR="00000000" w:rsidRDefault="00026F1C">
      <w:pPr>
        <w:pStyle w:val="a0"/>
        <w:rPr>
          <w:rFonts w:hint="cs"/>
          <w:rtl/>
        </w:rPr>
      </w:pPr>
      <w:r>
        <w:rPr>
          <w:rFonts w:hint="cs"/>
          <w:rtl/>
        </w:rPr>
        <w:t>הנושא שלך הוא נושא חברתי.</w:t>
      </w:r>
    </w:p>
    <w:p w14:paraId="632E4EAA" w14:textId="77777777" w:rsidR="00000000" w:rsidRDefault="00026F1C">
      <w:pPr>
        <w:pStyle w:val="a0"/>
        <w:ind w:firstLine="0"/>
        <w:rPr>
          <w:rFonts w:hint="cs"/>
          <w:rtl/>
        </w:rPr>
      </w:pPr>
    </w:p>
    <w:p w14:paraId="028CB7FD" w14:textId="77777777" w:rsidR="00000000" w:rsidRDefault="00026F1C">
      <w:pPr>
        <w:pStyle w:val="-"/>
        <w:rPr>
          <w:rtl/>
        </w:rPr>
      </w:pPr>
      <w:bookmarkStart w:id="976" w:name="FS000001028T10_12_2003_21_26_32C"/>
      <w:bookmarkEnd w:id="976"/>
      <w:r>
        <w:rPr>
          <w:rtl/>
        </w:rPr>
        <w:t>דניאל בנלולו (הליכוד):</w:t>
      </w:r>
    </w:p>
    <w:p w14:paraId="6B7B0B6C" w14:textId="77777777" w:rsidR="00000000" w:rsidRDefault="00026F1C">
      <w:pPr>
        <w:pStyle w:val="a0"/>
        <w:rPr>
          <w:rtl/>
        </w:rPr>
      </w:pPr>
    </w:p>
    <w:p w14:paraId="6A721603" w14:textId="77777777" w:rsidR="00000000" w:rsidRDefault="00026F1C">
      <w:pPr>
        <w:pStyle w:val="a0"/>
        <w:rPr>
          <w:rFonts w:hint="cs"/>
          <w:rtl/>
        </w:rPr>
      </w:pPr>
      <w:r>
        <w:rPr>
          <w:rFonts w:hint="cs"/>
          <w:rtl/>
        </w:rPr>
        <w:t xml:space="preserve">אני בחיים לא שמעתי אותך אומר מלה אחת לטובת השלום. אתה לא אומר שום דבר חדש. אני מכיר </w:t>
      </w:r>
      <w:r>
        <w:rPr>
          <w:rFonts w:hint="cs"/>
          <w:rtl/>
        </w:rPr>
        <w:t xml:space="preserve">את כל התשובות שלך, ואני מכיר גם את השאלות שלך. זאת הצרה. </w:t>
      </w:r>
    </w:p>
    <w:p w14:paraId="35C35186" w14:textId="77777777" w:rsidR="00000000" w:rsidRDefault="00026F1C">
      <w:pPr>
        <w:pStyle w:val="a0"/>
        <w:ind w:firstLine="0"/>
        <w:rPr>
          <w:rFonts w:hint="cs"/>
          <w:rtl/>
        </w:rPr>
      </w:pPr>
    </w:p>
    <w:p w14:paraId="211B52C1" w14:textId="77777777" w:rsidR="00000000" w:rsidRDefault="00026F1C">
      <w:pPr>
        <w:pStyle w:val="af0"/>
        <w:rPr>
          <w:rtl/>
        </w:rPr>
      </w:pPr>
      <w:r>
        <w:rPr>
          <w:rtl/>
        </w:rPr>
        <w:t>עבד-אלמאלכ דהאמשה (רע"ם):</w:t>
      </w:r>
    </w:p>
    <w:p w14:paraId="30427E1F" w14:textId="77777777" w:rsidR="00000000" w:rsidRDefault="00026F1C">
      <w:pPr>
        <w:pStyle w:val="a0"/>
        <w:rPr>
          <w:rtl/>
        </w:rPr>
      </w:pPr>
    </w:p>
    <w:p w14:paraId="01ED3419" w14:textId="77777777" w:rsidR="00000000" w:rsidRDefault="00026F1C">
      <w:pPr>
        <w:pStyle w:val="a0"/>
        <w:rPr>
          <w:rFonts w:hint="cs"/>
          <w:rtl/>
        </w:rPr>
      </w:pPr>
      <w:r>
        <w:rPr>
          <w:rFonts w:hint="cs"/>
          <w:rtl/>
        </w:rPr>
        <w:t xml:space="preserve">רוצה שלום, בטח. בנושא החברתי דווקא אפשר להסכים. </w:t>
      </w:r>
    </w:p>
    <w:p w14:paraId="03F4457A" w14:textId="77777777" w:rsidR="00000000" w:rsidRDefault="00026F1C">
      <w:pPr>
        <w:pStyle w:val="a0"/>
        <w:ind w:firstLine="0"/>
        <w:rPr>
          <w:rFonts w:hint="cs"/>
          <w:rtl/>
        </w:rPr>
      </w:pPr>
    </w:p>
    <w:p w14:paraId="4D1A1B1C" w14:textId="77777777" w:rsidR="00000000" w:rsidRDefault="00026F1C">
      <w:pPr>
        <w:pStyle w:val="-"/>
        <w:rPr>
          <w:rtl/>
        </w:rPr>
      </w:pPr>
      <w:bookmarkStart w:id="977" w:name="FS000001028T10_12_2003_21_27_24C"/>
      <w:bookmarkEnd w:id="977"/>
      <w:r>
        <w:rPr>
          <w:rtl/>
        </w:rPr>
        <w:t>דניאל בנלולו (הליכוד):</w:t>
      </w:r>
    </w:p>
    <w:p w14:paraId="7D8EDE12" w14:textId="77777777" w:rsidR="00000000" w:rsidRDefault="00026F1C">
      <w:pPr>
        <w:pStyle w:val="a0"/>
        <w:rPr>
          <w:rtl/>
        </w:rPr>
      </w:pPr>
    </w:p>
    <w:p w14:paraId="6CEA5272" w14:textId="77777777" w:rsidR="00000000" w:rsidRDefault="00026F1C">
      <w:pPr>
        <w:pStyle w:val="a0"/>
        <w:rPr>
          <w:rFonts w:hint="cs"/>
          <w:rtl/>
        </w:rPr>
      </w:pPr>
      <w:r>
        <w:rPr>
          <w:rFonts w:hint="cs"/>
          <w:rtl/>
        </w:rPr>
        <w:t xml:space="preserve">חברים, אני עובר לנושא השני. שם אני לא יודע אם אתה תתווכח אתי. אבל בבקשה. </w:t>
      </w:r>
    </w:p>
    <w:p w14:paraId="7469CDA1" w14:textId="77777777" w:rsidR="00000000" w:rsidRDefault="00026F1C">
      <w:pPr>
        <w:pStyle w:val="a0"/>
        <w:ind w:firstLine="0"/>
        <w:rPr>
          <w:rFonts w:hint="cs"/>
          <w:rtl/>
        </w:rPr>
      </w:pPr>
    </w:p>
    <w:p w14:paraId="1A02A130" w14:textId="77777777" w:rsidR="00000000" w:rsidRDefault="00026F1C">
      <w:pPr>
        <w:pStyle w:val="af0"/>
        <w:rPr>
          <w:rtl/>
        </w:rPr>
      </w:pPr>
      <w:r>
        <w:rPr>
          <w:rtl/>
        </w:rPr>
        <w:t>עבד-אלמאלכ דהאמשה (רע</w:t>
      </w:r>
      <w:r>
        <w:rPr>
          <w:rtl/>
        </w:rPr>
        <w:t>"ם):</w:t>
      </w:r>
    </w:p>
    <w:p w14:paraId="71EE601D" w14:textId="77777777" w:rsidR="00000000" w:rsidRDefault="00026F1C">
      <w:pPr>
        <w:pStyle w:val="a0"/>
        <w:rPr>
          <w:rtl/>
        </w:rPr>
      </w:pPr>
    </w:p>
    <w:p w14:paraId="60EA22C8" w14:textId="77777777" w:rsidR="00000000" w:rsidRDefault="00026F1C">
      <w:pPr>
        <w:pStyle w:val="a0"/>
        <w:rPr>
          <w:rFonts w:hint="cs"/>
          <w:rtl/>
        </w:rPr>
      </w:pPr>
      <w:r>
        <w:rPr>
          <w:rFonts w:hint="cs"/>
          <w:rtl/>
        </w:rPr>
        <w:t xml:space="preserve">לא שמעת מה אמרתי קודם. בנושא הזה אנחנו מאוחדים. חבל שתלך על הנושא שאנחנו חלוקים בו. </w:t>
      </w:r>
    </w:p>
    <w:p w14:paraId="11454261" w14:textId="77777777" w:rsidR="00000000" w:rsidRDefault="00026F1C">
      <w:pPr>
        <w:pStyle w:val="a0"/>
        <w:ind w:firstLine="0"/>
        <w:rPr>
          <w:rFonts w:hint="cs"/>
          <w:rtl/>
        </w:rPr>
      </w:pPr>
    </w:p>
    <w:p w14:paraId="2910300C" w14:textId="77777777" w:rsidR="00000000" w:rsidRDefault="00026F1C">
      <w:pPr>
        <w:pStyle w:val="-"/>
        <w:rPr>
          <w:rtl/>
        </w:rPr>
      </w:pPr>
      <w:bookmarkStart w:id="978" w:name="FS000001028T10_12_2003_21_27_59C"/>
      <w:bookmarkEnd w:id="978"/>
      <w:r>
        <w:rPr>
          <w:rFonts w:hint="eastAsia"/>
          <w:rtl/>
        </w:rPr>
        <w:t>דניאל</w:t>
      </w:r>
      <w:r>
        <w:rPr>
          <w:rtl/>
        </w:rPr>
        <w:t xml:space="preserve"> בנלולו (הליכוד):</w:t>
      </w:r>
    </w:p>
    <w:p w14:paraId="6D1007A9" w14:textId="77777777" w:rsidR="00000000" w:rsidRDefault="00026F1C">
      <w:pPr>
        <w:pStyle w:val="a0"/>
        <w:rPr>
          <w:rFonts w:hint="cs"/>
          <w:rtl/>
        </w:rPr>
      </w:pPr>
    </w:p>
    <w:p w14:paraId="1B02CD4A" w14:textId="77777777" w:rsidR="00000000" w:rsidRDefault="00026F1C">
      <w:pPr>
        <w:pStyle w:val="a0"/>
        <w:rPr>
          <w:rFonts w:hint="cs"/>
          <w:rtl/>
        </w:rPr>
      </w:pPr>
      <w:r>
        <w:rPr>
          <w:rFonts w:hint="cs"/>
          <w:rtl/>
        </w:rPr>
        <w:t xml:space="preserve">טוב, אני שמח שיש גם דברים שאנחנו מסכימים בהם. </w:t>
      </w:r>
    </w:p>
    <w:p w14:paraId="558A6321" w14:textId="77777777" w:rsidR="00000000" w:rsidRDefault="00026F1C">
      <w:pPr>
        <w:pStyle w:val="a0"/>
        <w:ind w:firstLine="0"/>
        <w:rPr>
          <w:rFonts w:hint="cs"/>
          <w:rtl/>
        </w:rPr>
      </w:pPr>
    </w:p>
    <w:p w14:paraId="3909BB43" w14:textId="77777777" w:rsidR="00000000" w:rsidRDefault="00026F1C">
      <w:pPr>
        <w:pStyle w:val="af0"/>
        <w:rPr>
          <w:rtl/>
        </w:rPr>
      </w:pPr>
      <w:r>
        <w:rPr>
          <w:rFonts w:hint="eastAsia"/>
          <w:rtl/>
        </w:rPr>
        <w:t>עבד</w:t>
      </w:r>
      <w:r>
        <w:rPr>
          <w:rtl/>
        </w:rPr>
        <w:t>-אלמאלכ דהאמשה (רע"ם):</w:t>
      </w:r>
    </w:p>
    <w:p w14:paraId="4561BDC0" w14:textId="77777777" w:rsidR="00000000" w:rsidRDefault="00026F1C">
      <w:pPr>
        <w:pStyle w:val="a0"/>
        <w:rPr>
          <w:rFonts w:hint="cs"/>
          <w:rtl/>
        </w:rPr>
      </w:pPr>
    </w:p>
    <w:p w14:paraId="51B9425F" w14:textId="77777777" w:rsidR="00000000" w:rsidRDefault="00026F1C">
      <w:pPr>
        <w:pStyle w:val="a0"/>
        <w:rPr>
          <w:rFonts w:hint="cs"/>
          <w:rtl/>
        </w:rPr>
      </w:pPr>
      <w:r>
        <w:rPr>
          <w:rFonts w:hint="cs"/>
          <w:rtl/>
        </w:rPr>
        <w:t>גם בשלום אנחנו מאוחדים, תאמין לי, אתם רק טועים בדרך. שלא יבינו מש</w:t>
      </w:r>
      <w:r>
        <w:rPr>
          <w:rFonts w:hint="cs"/>
          <w:rtl/>
        </w:rPr>
        <w:t xml:space="preserve">הו אחר. </w:t>
      </w:r>
    </w:p>
    <w:p w14:paraId="4B340543" w14:textId="77777777" w:rsidR="00000000" w:rsidRDefault="00026F1C">
      <w:pPr>
        <w:pStyle w:val="a0"/>
        <w:ind w:firstLine="0"/>
        <w:rPr>
          <w:rFonts w:hint="cs"/>
          <w:rtl/>
        </w:rPr>
      </w:pPr>
    </w:p>
    <w:p w14:paraId="25BAB182" w14:textId="77777777" w:rsidR="00000000" w:rsidRDefault="00026F1C">
      <w:pPr>
        <w:pStyle w:val="af1"/>
        <w:rPr>
          <w:rtl/>
        </w:rPr>
      </w:pPr>
      <w:r>
        <w:rPr>
          <w:rtl/>
        </w:rPr>
        <w:t>היו"ר משה כחלון:</w:t>
      </w:r>
    </w:p>
    <w:p w14:paraId="06389DB9" w14:textId="77777777" w:rsidR="00000000" w:rsidRDefault="00026F1C">
      <w:pPr>
        <w:pStyle w:val="a0"/>
        <w:rPr>
          <w:rtl/>
        </w:rPr>
      </w:pPr>
    </w:p>
    <w:p w14:paraId="45077F59" w14:textId="77777777" w:rsidR="00000000" w:rsidRDefault="00026F1C">
      <w:pPr>
        <w:pStyle w:val="a0"/>
        <w:rPr>
          <w:rFonts w:hint="cs"/>
          <w:rtl/>
        </w:rPr>
      </w:pPr>
      <w:r>
        <w:rPr>
          <w:rFonts w:hint="cs"/>
          <w:rtl/>
        </w:rPr>
        <w:t xml:space="preserve">אמן. </w:t>
      </w:r>
    </w:p>
    <w:p w14:paraId="4BAD5B90" w14:textId="77777777" w:rsidR="00000000" w:rsidRDefault="00026F1C">
      <w:pPr>
        <w:pStyle w:val="a0"/>
        <w:ind w:firstLine="0"/>
        <w:rPr>
          <w:rFonts w:hint="cs"/>
          <w:rtl/>
        </w:rPr>
      </w:pPr>
    </w:p>
    <w:p w14:paraId="549E822C" w14:textId="77777777" w:rsidR="00000000" w:rsidRDefault="00026F1C">
      <w:pPr>
        <w:pStyle w:val="-"/>
        <w:rPr>
          <w:rtl/>
        </w:rPr>
      </w:pPr>
      <w:bookmarkStart w:id="979" w:name="FS000001028T10_12_2003_21_28_23C"/>
      <w:bookmarkEnd w:id="979"/>
      <w:r>
        <w:rPr>
          <w:rtl/>
        </w:rPr>
        <w:t>דניאל בנלולו (הליכוד):</w:t>
      </w:r>
    </w:p>
    <w:p w14:paraId="5FF4AA2C" w14:textId="77777777" w:rsidR="00000000" w:rsidRDefault="00026F1C">
      <w:pPr>
        <w:pStyle w:val="a0"/>
        <w:rPr>
          <w:rtl/>
        </w:rPr>
      </w:pPr>
    </w:p>
    <w:p w14:paraId="4831522B" w14:textId="77777777" w:rsidR="00000000" w:rsidRDefault="00026F1C">
      <w:pPr>
        <w:pStyle w:val="a0"/>
        <w:rPr>
          <w:rFonts w:hint="cs"/>
          <w:rtl/>
        </w:rPr>
      </w:pPr>
      <w:r>
        <w:rPr>
          <w:rFonts w:hint="cs"/>
          <w:rtl/>
        </w:rPr>
        <w:t xml:space="preserve">הלוואי שיהיה שלום, מי לא רוצה שלום? </w:t>
      </w:r>
    </w:p>
    <w:p w14:paraId="272A22F3" w14:textId="77777777" w:rsidR="00000000" w:rsidRDefault="00026F1C">
      <w:pPr>
        <w:pStyle w:val="a0"/>
        <w:ind w:firstLine="0"/>
        <w:rPr>
          <w:rFonts w:hint="cs"/>
          <w:rtl/>
        </w:rPr>
      </w:pPr>
    </w:p>
    <w:p w14:paraId="168B8A43" w14:textId="77777777" w:rsidR="00000000" w:rsidRDefault="00026F1C">
      <w:pPr>
        <w:pStyle w:val="af0"/>
        <w:rPr>
          <w:rtl/>
        </w:rPr>
      </w:pPr>
      <w:r>
        <w:rPr>
          <w:rFonts w:hint="eastAsia"/>
          <w:rtl/>
        </w:rPr>
        <w:t>עבד</w:t>
      </w:r>
      <w:r>
        <w:rPr>
          <w:rtl/>
        </w:rPr>
        <w:t>-אלמאלכ דהאמשה (רע"ם):</w:t>
      </w:r>
    </w:p>
    <w:p w14:paraId="0243F8D9" w14:textId="77777777" w:rsidR="00000000" w:rsidRDefault="00026F1C">
      <w:pPr>
        <w:pStyle w:val="a0"/>
        <w:rPr>
          <w:rFonts w:hint="cs"/>
          <w:rtl/>
        </w:rPr>
      </w:pPr>
    </w:p>
    <w:p w14:paraId="04AE3B68" w14:textId="77777777" w:rsidR="00000000" w:rsidRDefault="00026F1C">
      <w:pPr>
        <w:pStyle w:val="a0"/>
        <w:rPr>
          <w:rFonts w:hint="cs"/>
          <w:rtl/>
        </w:rPr>
      </w:pPr>
      <w:r>
        <w:rPr>
          <w:rFonts w:hint="cs"/>
          <w:rtl/>
        </w:rPr>
        <w:t xml:space="preserve">- - - הממשלה טועה. </w:t>
      </w:r>
    </w:p>
    <w:p w14:paraId="2B29BC75" w14:textId="77777777" w:rsidR="00000000" w:rsidRDefault="00026F1C">
      <w:pPr>
        <w:pStyle w:val="a0"/>
        <w:rPr>
          <w:rFonts w:hint="cs"/>
          <w:rtl/>
        </w:rPr>
      </w:pPr>
    </w:p>
    <w:p w14:paraId="7B2F9D66" w14:textId="77777777" w:rsidR="00000000" w:rsidRDefault="00026F1C">
      <w:pPr>
        <w:pStyle w:val="-"/>
        <w:rPr>
          <w:rtl/>
        </w:rPr>
      </w:pPr>
      <w:bookmarkStart w:id="980" w:name="FS000001028T10_12_2003_21_29_42C"/>
      <w:bookmarkEnd w:id="980"/>
      <w:r>
        <w:rPr>
          <w:rtl/>
        </w:rPr>
        <w:t>דניאל בנלולו (הליכוד):</w:t>
      </w:r>
    </w:p>
    <w:p w14:paraId="6CB638E4" w14:textId="77777777" w:rsidR="00000000" w:rsidRDefault="00026F1C">
      <w:pPr>
        <w:pStyle w:val="a0"/>
        <w:rPr>
          <w:rtl/>
        </w:rPr>
      </w:pPr>
    </w:p>
    <w:p w14:paraId="25B17B8A" w14:textId="77777777" w:rsidR="00000000" w:rsidRDefault="00026F1C">
      <w:pPr>
        <w:pStyle w:val="a0"/>
        <w:rPr>
          <w:rFonts w:hint="cs"/>
          <w:rtl/>
        </w:rPr>
      </w:pPr>
      <w:r>
        <w:rPr>
          <w:rFonts w:hint="cs"/>
          <w:rtl/>
        </w:rPr>
        <w:t>מי לא רוצה שלום, תגיד לי. מדינת ישראל לא רוצה שלום? אתם לא רוצים את השלום. אתם לא מעוני</w:t>
      </w:r>
      <w:r>
        <w:rPr>
          <w:rFonts w:hint="cs"/>
          <w:rtl/>
        </w:rPr>
        <w:t xml:space="preserve">ינים בשלום, מאצלכם בכל יום יוצאים אנשים לפיגועים. אצלכם מכינים את החגורות. אצלכם זורקים אותן וכל הדברים. </w:t>
      </w:r>
    </w:p>
    <w:p w14:paraId="24DD2896" w14:textId="77777777" w:rsidR="00000000" w:rsidRDefault="00026F1C">
      <w:pPr>
        <w:pStyle w:val="a0"/>
        <w:ind w:firstLine="0"/>
        <w:rPr>
          <w:rFonts w:hint="cs"/>
          <w:rtl/>
        </w:rPr>
      </w:pPr>
    </w:p>
    <w:p w14:paraId="536AD8F5" w14:textId="77777777" w:rsidR="00000000" w:rsidRDefault="00026F1C">
      <w:pPr>
        <w:pStyle w:val="af0"/>
        <w:rPr>
          <w:rtl/>
        </w:rPr>
      </w:pPr>
      <w:r>
        <w:rPr>
          <w:rtl/>
        </w:rPr>
        <w:t>עבד-אלמאלכ דהאמשה (רע"ם):</w:t>
      </w:r>
    </w:p>
    <w:p w14:paraId="4512205F" w14:textId="77777777" w:rsidR="00000000" w:rsidRDefault="00026F1C">
      <w:pPr>
        <w:pStyle w:val="a0"/>
        <w:rPr>
          <w:rtl/>
        </w:rPr>
      </w:pPr>
    </w:p>
    <w:p w14:paraId="6370AF88" w14:textId="77777777" w:rsidR="00000000" w:rsidRDefault="00026F1C">
      <w:pPr>
        <w:pStyle w:val="a0"/>
        <w:rPr>
          <w:rFonts w:hint="cs"/>
          <w:rtl/>
        </w:rPr>
      </w:pPr>
      <w:r>
        <w:rPr>
          <w:rFonts w:hint="cs"/>
          <w:rtl/>
        </w:rPr>
        <w:t xml:space="preserve">אתה טועה עכשיו. אמרת "אתם". אני אמרתי "הממשלה". שים לב. </w:t>
      </w:r>
    </w:p>
    <w:p w14:paraId="750AD822" w14:textId="77777777" w:rsidR="00000000" w:rsidRDefault="00026F1C">
      <w:pPr>
        <w:pStyle w:val="a0"/>
        <w:rPr>
          <w:rFonts w:hint="cs"/>
          <w:rtl/>
        </w:rPr>
      </w:pPr>
    </w:p>
    <w:p w14:paraId="3C12877D" w14:textId="77777777" w:rsidR="00000000" w:rsidRDefault="00026F1C">
      <w:pPr>
        <w:pStyle w:val="-"/>
        <w:rPr>
          <w:rtl/>
        </w:rPr>
      </w:pPr>
      <w:bookmarkStart w:id="981" w:name="FS000001028T10_12_2003_21_30_35C"/>
      <w:bookmarkEnd w:id="981"/>
      <w:r>
        <w:rPr>
          <w:rtl/>
        </w:rPr>
        <w:t>דניאל בנלולו (הליכוד):</w:t>
      </w:r>
    </w:p>
    <w:p w14:paraId="2DE4990F" w14:textId="77777777" w:rsidR="00000000" w:rsidRDefault="00026F1C">
      <w:pPr>
        <w:pStyle w:val="a0"/>
        <w:rPr>
          <w:rtl/>
        </w:rPr>
      </w:pPr>
    </w:p>
    <w:p w14:paraId="35D09557" w14:textId="77777777" w:rsidR="00000000" w:rsidRDefault="00026F1C">
      <w:pPr>
        <w:pStyle w:val="a0"/>
        <w:rPr>
          <w:rFonts w:hint="cs"/>
          <w:rtl/>
        </w:rPr>
      </w:pPr>
      <w:r>
        <w:rPr>
          <w:rFonts w:hint="cs"/>
          <w:rtl/>
        </w:rPr>
        <w:t xml:space="preserve">אתם </w:t>
      </w:r>
      <w:r>
        <w:rPr>
          <w:rtl/>
        </w:rPr>
        <w:t>–</w:t>
      </w:r>
      <w:r>
        <w:rPr>
          <w:rFonts w:hint="cs"/>
          <w:rtl/>
        </w:rPr>
        <w:t xml:space="preserve"> ידידי, אני לא מתכוון אליך. זה איפה</w:t>
      </w:r>
      <w:r>
        <w:rPr>
          <w:rFonts w:hint="cs"/>
          <w:rtl/>
        </w:rPr>
        <w:t xml:space="preserve"> שאתה גר. אתה לא תתפלא שמחר בבוקר תקרא בעיתון שצה"ל, צבא-הגנה לישראל, עצר מישהו, מחבל, שיצא לפיגוע במקום כזה או אחר </w:t>
      </w:r>
      <w:r>
        <w:rPr>
          <w:rtl/>
        </w:rPr>
        <w:t>–</w:t>
      </w:r>
      <w:r>
        <w:rPr>
          <w:rFonts w:hint="cs"/>
          <w:rtl/>
        </w:rPr>
        <w:t xml:space="preserve"> יכול להיות גם מאיפה שאתה גר, אבל מה תעשה.</w:t>
      </w:r>
    </w:p>
    <w:p w14:paraId="1DFDE99F" w14:textId="77777777" w:rsidR="00000000" w:rsidRDefault="00026F1C">
      <w:pPr>
        <w:pStyle w:val="a0"/>
        <w:rPr>
          <w:rFonts w:hint="cs"/>
          <w:rtl/>
        </w:rPr>
      </w:pPr>
    </w:p>
    <w:p w14:paraId="30F84963" w14:textId="77777777" w:rsidR="00000000" w:rsidRDefault="00026F1C">
      <w:pPr>
        <w:pStyle w:val="af0"/>
        <w:rPr>
          <w:rtl/>
        </w:rPr>
      </w:pPr>
      <w:r>
        <w:rPr>
          <w:rFonts w:hint="eastAsia"/>
          <w:rtl/>
        </w:rPr>
        <w:t>עבד</w:t>
      </w:r>
      <w:r>
        <w:rPr>
          <w:rtl/>
        </w:rPr>
        <w:t>-אלמאלכ דהאמשה (רע"ם):</w:t>
      </w:r>
    </w:p>
    <w:p w14:paraId="40241F86" w14:textId="77777777" w:rsidR="00000000" w:rsidRDefault="00026F1C">
      <w:pPr>
        <w:pStyle w:val="a0"/>
        <w:rPr>
          <w:rFonts w:hint="cs"/>
          <w:rtl/>
        </w:rPr>
      </w:pPr>
    </w:p>
    <w:p w14:paraId="44DA393D" w14:textId="77777777" w:rsidR="00000000" w:rsidRDefault="00026F1C">
      <w:pPr>
        <w:pStyle w:val="a0"/>
        <w:rPr>
          <w:rFonts w:hint="cs"/>
          <w:rtl/>
        </w:rPr>
      </w:pPr>
      <w:r>
        <w:rPr>
          <w:rFonts w:hint="cs"/>
          <w:rtl/>
        </w:rPr>
        <w:t xml:space="preserve">לכן רוצים שלום, כולם רוצים שלום. הנה, הבנת את זה לבד. </w:t>
      </w:r>
    </w:p>
    <w:p w14:paraId="02D29FAC" w14:textId="77777777" w:rsidR="00000000" w:rsidRDefault="00026F1C">
      <w:pPr>
        <w:pStyle w:val="a0"/>
        <w:ind w:firstLine="0"/>
        <w:rPr>
          <w:rFonts w:hint="cs"/>
          <w:rtl/>
        </w:rPr>
      </w:pPr>
    </w:p>
    <w:p w14:paraId="65443A09" w14:textId="77777777" w:rsidR="00000000" w:rsidRDefault="00026F1C">
      <w:pPr>
        <w:pStyle w:val="-"/>
        <w:rPr>
          <w:rtl/>
        </w:rPr>
      </w:pPr>
      <w:bookmarkStart w:id="982" w:name="FS000001028T10_12_2003_21_31_44C"/>
      <w:bookmarkEnd w:id="982"/>
      <w:r>
        <w:rPr>
          <w:rtl/>
        </w:rPr>
        <w:t>דניאל בנלולו</w:t>
      </w:r>
      <w:r>
        <w:rPr>
          <w:rtl/>
        </w:rPr>
        <w:t xml:space="preserve"> (הליכוד):</w:t>
      </w:r>
    </w:p>
    <w:p w14:paraId="05736017" w14:textId="77777777" w:rsidR="00000000" w:rsidRDefault="00026F1C">
      <w:pPr>
        <w:pStyle w:val="a0"/>
        <w:rPr>
          <w:rtl/>
        </w:rPr>
      </w:pPr>
    </w:p>
    <w:p w14:paraId="3639FD4A" w14:textId="77777777" w:rsidR="00000000" w:rsidRDefault="00026F1C">
      <w:pPr>
        <w:pStyle w:val="a0"/>
        <w:rPr>
          <w:rFonts w:hint="cs"/>
          <w:rtl/>
        </w:rPr>
      </w:pPr>
      <w:r>
        <w:rPr>
          <w:rFonts w:hint="cs"/>
          <w:rtl/>
        </w:rPr>
        <w:t xml:space="preserve">תודה. חברים, אנחנו עוברים לנושא לא פחות קשה, וזה השביתות במדינת ישראל. לצערי עם ישראל התרגל: כל שני וחמישי יש שביתות או עיצומים במגזר הציבורי. </w:t>
      </w:r>
    </w:p>
    <w:p w14:paraId="69B6DCCB" w14:textId="77777777" w:rsidR="00000000" w:rsidRDefault="00026F1C">
      <w:pPr>
        <w:pStyle w:val="a0"/>
        <w:rPr>
          <w:rFonts w:hint="cs"/>
        </w:rPr>
      </w:pPr>
    </w:p>
    <w:p w14:paraId="27413A94" w14:textId="77777777" w:rsidR="00000000" w:rsidRDefault="00026F1C">
      <w:pPr>
        <w:pStyle w:val="a0"/>
        <w:rPr>
          <w:rFonts w:hint="cs"/>
          <w:rtl/>
        </w:rPr>
      </w:pPr>
      <w:r>
        <w:rPr>
          <w:rFonts w:hint="cs"/>
          <w:rtl/>
        </w:rPr>
        <w:t>אני רוצה לומר לכם, היום פנו אלי כמה חברי כנסת שיושבים אתי בוועדת הכלכלה, בהם גם יושב-ראש הוועדה, יד</w:t>
      </w:r>
      <w:r>
        <w:rPr>
          <w:rFonts w:hint="cs"/>
          <w:rtl/>
        </w:rPr>
        <w:t xml:space="preserve">ידי שלום שמחון. הוא אמר לי: דני, יש לי בקשה אליך. אני מקבל טלפונים שברשות הדואר יש עיצומים והדואר לא מגיע, דואר נע; לכל מיני מקומות מרוחקים לא מביאים דואר ויש תלונות; מבקשים אם תוכל לעזור בזה. </w:t>
      </w:r>
    </w:p>
    <w:p w14:paraId="0C7109A6" w14:textId="77777777" w:rsidR="00000000" w:rsidRDefault="00026F1C">
      <w:pPr>
        <w:pStyle w:val="a0"/>
        <w:rPr>
          <w:rFonts w:hint="cs"/>
          <w:rtl/>
        </w:rPr>
      </w:pPr>
    </w:p>
    <w:p w14:paraId="678BDC86" w14:textId="77777777" w:rsidR="00000000" w:rsidRDefault="00026F1C">
      <w:pPr>
        <w:pStyle w:val="a0"/>
        <w:rPr>
          <w:rFonts w:hint="cs"/>
          <w:rtl/>
        </w:rPr>
      </w:pPr>
      <w:r>
        <w:rPr>
          <w:rFonts w:hint="cs"/>
          <w:rtl/>
        </w:rPr>
        <w:t>אמרתי: פה אני יכול לגשת ולבקש. פניתי לידידי וחברי יושב-ראש הו</w:t>
      </w:r>
      <w:r>
        <w:rPr>
          <w:rFonts w:hint="cs"/>
          <w:rtl/>
        </w:rPr>
        <w:t>ועד ברשות הדואר - ברשות הדואר יש 7,000 עובדים - פניתי לידידי היושב-ראש, מר ראובן כראזי. הוא היה בישיבה עם כל החברים ברשות הדואר, עם נציגות העובדים. אמרתי לו: אנחנו עוברים ימים קשים במדינה. מספיק מה שאנחנו עוברים מבחינה כלכלית, מדינית; אני מבקש ממך, הנושא ש</w:t>
      </w:r>
      <w:r>
        <w:rPr>
          <w:rFonts w:hint="cs"/>
          <w:rtl/>
        </w:rPr>
        <w:t xml:space="preserve">ל הדואר, העברת מכתבים, כל הדברים האלה </w:t>
      </w:r>
      <w:r>
        <w:rPr>
          <w:rtl/>
        </w:rPr>
        <w:t>–</w:t>
      </w:r>
      <w:r>
        <w:rPr>
          <w:rFonts w:hint="cs"/>
          <w:rtl/>
        </w:rPr>
        <w:t xml:space="preserve"> זה חשוב לא פחות מכל דבר אחר, וקשה מאוד להתגבר על זה שמכתב לא מגיע, או תשובה, או כל מיני דברים כאלה שממתינים להם הרבה זמן. אני מבקש ממך, אני פונה אליך, בשמי ובשם חברי: תפסיק את העיצומים עד שאנחנו מסיימים את כל מה שקשו</w:t>
      </w:r>
      <w:r>
        <w:rPr>
          <w:rFonts w:hint="cs"/>
          <w:rtl/>
        </w:rPr>
        <w:t xml:space="preserve">ר בנושא הדואר. </w:t>
      </w:r>
    </w:p>
    <w:p w14:paraId="7B97FBDC" w14:textId="77777777" w:rsidR="00000000" w:rsidRDefault="00026F1C">
      <w:pPr>
        <w:pStyle w:val="a0"/>
        <w:rPr>
          <w:rFonts w:hint="cs"/>
          <w:rtl/>
        </w:rPr>
      </w:pPr>
    </w:p>
    <w:p w14:paraId="10A61871" w14:textId="77777777" w:rsidR="00000000" w:rsidRDefault="00026F1C">
      <w:pPr>
        <w:pStyle w:val="a0"/>
        <w:ind w:firstLine="720"/>
        <w:rPr>
          <w:rFonts w:hint="cs"/>
          <w:rtl/>
        </w:rPr>
      </w:pPr>
      <w:r>
        <w:rPr>
          <w:rFonts w:hint="cs"/>
          <w:rtl/>
        </w:rPr>
        <w:t>אני רוצה לומר לכם: נדהמתי. הוא העביר אותי למיקרופון ואמר: חבר הכנסת דניאל בנלולו מבקש מאתנו להפסיק את העיצומים עד אשר ייגמר כל נושא רשות הדואר בוועדה. אני רוצה לומר לכם, שמחתי לשמוע שכל החברים בנציגות של רשות הדואר הסכימו, ובאותו רגע הפסיק</w:t>
      </w:r>
      <w:r>
        <w:rPr>
          <w:rFonts w:hint="cs"/>
          <w:rtl/>
        </w:rPr>
        <w:t xml:space="preserve">ו את העיצומים. בהזדמנות זו אני גם מודה להם. </w:t>
      </w:r>
    </w:p>
    <w:p w14:paraId="4F0461B8" w14:textId="77777777" w:rsidR="00000000" w:rsidRDefault="00026F1C">
      <w:pPr>
        <w:pStyle w:val="a0"/>
        <w:ind w:firstLine="720"/>
        <w:rPr>
          <w:rFonts w:hint="cs"/>
          <w:rtl/>
        </w:rPr>
      </w:pPr>
    </w:p>
    <w:p w14:paraId="7625B24C" w14:textId="77777777" w:rsidR="00000000" w:rsidRDefault="00026F1C">
      <w:pPr>
        <w:pStyle w:val="a0"/>
        <w:ind w:firstLine="720"/>
        <w:rPr>
          <w:rFonts w:hint="cs"/>
          <w:rtl/>
        </w:rPr>
      </w:pPr>
      <w:r>
        <w:rPr>
          <w:rFonts w:hint="cs"/>
          <w:rtl/>
        </w:rPr>
        <w:t xml:space="preserve">אבל, חברים, אני רוצה לומר לכם כמה נתונים, שתבינו: בחמש השנים האחרונות איבד המשק 8.5 מיליוני ימי עבודה כתוצאה מהשביתות והעיצומים </w:t>
      </w:r>
      <w:r>
        <w:rPr>
          <w:rtl/>
        </w:rPr>
        <w:t>–</w:t>
      </w:r>
      <w:r>
        <w:rPr>
          <w:rFonts w:hint="cs"/>
          <w:rtl/>
        </w:rPr>
        <w:t xml:space="preserve"> 8.5 מיליונים. אתם יודעים מה זה? באופן יחסי לגודל האוכלוסייה זה פי-65 מארצות-הברי</w:t>
      </w:r>
      <w:r>
        <w:rPr>
          <w:rFonts w:hint="cs"/>
          <w:rtl/>
        </w:rPr>
        <w:t xml:space="preserve">ת, פי-81 מבריטניה, למעלה מפי-3,000 מגרמניה. כל יום של שביתה כללית עולה למשק כמיליארד ו-400  ש"ח. </w:t>
      </w:r>
    </w:p>
    <w:p w14:paraId="1F360160" w14:textId="77777777" w:rsidR="00000000" w:rsidRDefault="00026F1C">
      <w:pPr>
        <w:pStyle w:val="a0"/>
        <w:ind w:firstLine="0"/>
        <w:rPr>
          <w:rFonts w:hint="cs"/>
          <w:rtl/>
        </w:rPr>
      </w:pPr>
    </w:p>
    <w:p w14:paraId="75DF8BC6" w14:textId="77777777" w:rsidR="00000000" w:rsidRDefault="00026F1C">
      <w:pPr>
        <w:pStyle w:val="af0"/>
        <w:rPr>
          <w:rtl/>
        </w:rPr>
      </w:pPr>
      <w:r>
        <w:rPr>
          <w:rFonts w:hint="eastAsia"/>
          <w:rtl/>
        </w:rPr>
        <w:t>עבד</w:t>
      </w:r>
      <w:r>
        <w:rPr>
          <w:rtl/>
        </w:rPr>
        <w:t>-אלמאלכ דהאמשה (רע"ם):</w:t>
      </w:r>
    </w:p>
    <w:p w14:paraId="1C022B36" w14:textId="77777777" w:rsidR="00000000" w:rsidRDefault="00026F1C">
      <w:pPr>
        <w:pStyle w:val="a0"/>
        <w:rPr>
          <w:rFonts w:hint="cs"/>
          <w:rtl/>
        </w:rPr>
      </w:pPr>
    </w:p>
    <w:p w14:paraId="1A4068E6" w14:textId="77777777" w:rsidR="00000000" w:rsidRDefault="00026F1C">
      <w:pPr>
        <w:pStyle w:val="a0"/>
        <w:rPr>
          <w:rFonts w:hint="cs"/>
          <w:rtl/>
        </w:rPr>
      </w:pPr>
      <w:r>
        <w:rPr>
          <w:rFonts w:hint="cs"/>
          <w:rtl/>
        </w:rPr>
        <w:t>מיליארד ו-400 מיליון.</w:t>
      </w:r>
    </w:p>
    <w:p w14:paraId="3404EE76" w14:textId="77777777" w:rsidR="00000000" w:rsidRDefault="00026F1C">
      <w:pPr>
        <w:pStyle w:val="a0"/>
        <w:ind w:firstLine="0"/>
        <w:rPr>
          <w:rFonts w:hint="cs"/>
          <w:rtl/>
        </w:rPr>
      </w:pPr>
    </w:p>
    <w:p w14:paraId="3C3CF378" w14:textId="77777777" w:rsidR="00000000" w:rsidRDefault="00026F1C">
      <w:pPr>
        <w:pStyle w:val="-"/>
        <w:rPr>
          <w:rtl/>
        </w:rPr>
      </w:pPr>
      <w:bookmarkStart w:id="983" w:name="FS000001028T10_12_2003_21_36_17C"/>
      <w:bookmarkEnd w:id="983"/>
      <w:r>
        <w:rPr>
          <w:rtl/>
        </w:rPr>
        <w:t>דניאל בנלולו (הליכוד):</w:t>
      </w:r>
    </w:p>
    <w:p w14:paraId="09550AD4" w14:textId="77777777" w:rsidR="00000000" w:rsidRDefault="00026F1C">
      <w:pPr>
        <w:pStyle w:val="a0"/>
        <w:rPr>
          <w:rtl/>
        </w:rPr>
      </w:pPr>
    </w:p>
    <w:p w14:paraId="1E8D1E64" w14:textId="77777777" w:rsidR="00000000" w:rsidRDefault="00026F1C">
      <w:pPr>
        <w:pStyle w:val="a0"/>
        <w:rPr>
          <w:rFonts w:hint="cs"/>
          <w:rtl/>
        </w:rPr>
      </w:pPr>
      <w:r>
        <w:rPr>
          <w:rFonts w:hint="cs"/>
          <w:rtl/>
        </w:rPr>
        <w:t>אבל אני לא בא לדבר אתכם על נזקי השביתות למשק, מה זה בכלל משק. אני רוצה לדבר אתכם על</w:t>
      </w:r>
      <w:r>
        <w:rPr>
          <w:rFonts w:hint="cs"/>
          <w:rtl/>
        </w:rPr>
        <w:t xml:space="preserve"> פגיעה בנו, בנו האזרחים. השביתה פוגעת בכל אחד ואחד מאתנו. חברים, אם זה במשרד הפנים </w:t>
      </w:r>
      <w:r>
        <w:rPr>
          <w:rtl/>
        </w:rPr>
        <w:t>–</w:t>
      </w:r>
      <w:r>
        <w:rPr>
          <w:rFonts w:hint="cs"/>
          <w:rtl/>
        </w:rPr>
        <w:t xml:space="preserve"> לא יכולים להוציא תעודת זהות, לא יכולים לחדש רשיון, לא יכולים לחדש דרכון. לא מעט טלפונים אני מקבל, ואני בטוח שכל אחד ואחד מחברי הכנסת שיושבים פה שומע על בעיות. אומרים: אולי</w:t>
      </w:r>
      <w:r>
        <w:rPr>
          <w:rFonts w:hint="cs"/>
          <w:rtl/>
        </w:rPr>
        <w:t xml:space="preserve"> תוכלו לעזור לנו, אנחנו חייבים לנסוע למקום כלשהו, אנחנו צריכים תעודת זהות, אני חייב תעודת זהות, אני חייב רשיון. </w:t>
      </w:r>
    </w:p>
    <w:p w14:paraId="26D39EB9" w14:textId="77777777" w:rsidR="00000000" w:rsidRDefault="00026F1C">
      <w:pPr>
        <w:pStyle w:val="a0"/>
        <w:rPr>
          <w:rFonts w:hint="cs"/>
          <w:rtl/>
        </w:rPr>
      </w:pPr>
    </w:p>
    <w:p w14:paraId="1F7CE21F" w14:textId="77777777" w:rsidR="00000000" w:rsidRDefault="00026F1C">
      <w:pPr>
        <w:pStyle w:val="a0"/>
        <w:rPr>
          <w:rFonts w:hint="cs"/>
          <w:rtl/>
        </w:rPr>
      </w:pPr>
      <w:r>
        <w:rPr>
          <w:rFonts w:hint="cs"/>
          <w:rtl/>
        </w:rPr>
        <w:t>אתם יודעים מה? אני חושב שאלה שנותנים יד לשביתות האלה, אולי גורמים אפילו לנזק גדול, כי יש אנשים שאין באפשרותם לחדש רשיון נהיגה והם נוהגים ללא ר</w:t>
      </w:r>
      <w:r>
        <w:rPr>
          <w:rFonts w:hint="cs"/>
          <w:rtl/>
        </w:rPr>
        <w:t xml:space="preserve">שיון.  מישהו בכלל חושב מה זה יכול לגרום? </w:t>
      </w:r>
    </w:p>
    <w:p w14:paraId="14FB7A9C" w14:textId="77777777" w:rsidR="00000000" w:rsidRDefault="00026F1C">
      <w:pPr>
        <w:pStyle w:val="a0"/>
        <w:rPr>
          <w:rFonts w:hint="cs"/>
          <w:rtl/>
        </w:rPr>
      </w:pPr>
    </w:p>
    <w:p w14:paraId="0E9B60C2" w14:textId="77777777" w:rsidR="00000000" w:rsidRDefault="00026F1C">
      <w:pPr>
        <w:pStyle w:val="a0"/>
        <w:rPr>
          <w:rFonts w:hint="cs"/>
          <w:rtl/>
        </w:rPr>
      </w:pPr>
      <w:r>
        <w:rPr>
          <w:rFonts w:hint="cs"/>
          <w:rtl/>
        </w:rPr>
        <w:t xml:space="preserve">אני רוצה לומר לכם, מעבר לזה יש הנושא של קצבאות ילדים, הנושא של דמי אבטלה. באמת, עם כל המצב שלנו היום, מגיעים למקומות ואין עם מי לדבר. </w:t>
      </w:r>
    </w:p>
    <w:p w14:paraId="79DB9AC9" w14:textId="77777777" w:rsidR="00000000" w:rsidRDefault="00026F1C">
      <w:pPr>
        <w:pStyle w:val="a0"/>
        <w:rPr>
          <w:rFonts w:hint="cs"/>
          <w:rtl/>
        </w:rPr>
      </w:pPr>
    </w:p>
    <w:p w14:paraId="78CE0694" w14:textId="77777777" w:rsidR="00000000" w:rsidRDefault="00026F1C">
      <w:pPr>
        <w:pStyle w:val="a0"/>
        <w:rPr>
          <w:rFonts w:hint="cs"/>
          <w:rtl/>
        </w:rPr>
      </w:pPr>
      <w:r>
        <w:rPr>
          <w:rFonts w:hint="cs"/>
          <w:rtl/>
        </w:rPr>
        <w:t>אני רק רוצה לומר לכם שגם העובדים במקומות האלה שאני מציין במגזר הציבורי מאוד ס</w:t>
      </w:r>
      <w:r>
        <w:rPr>
          <w:rFonts w:hint="cs"/>
          <w:rtl/>
        </w:rPr>
        <w:t>ובלים מכל השביתות האלה. מי שמחליט על השביתות זה קומץ של ועדי עובדים חזקים, שבכלל לא שואלים את העובדים מה דעתם. אתם חושבים שהם רוצים לשבות? תאמינו לי שלא. העובדים הפכו להיות בני ערובה של הוועדים, שדואגים יותר לאינטרסים שלהם מאשר לאלה של העובדים.</w:t>
      </w:r>
    </w:p>
    <w:p w14:paraId="12DF5BD2" w14:textId="77777777" w:rsidR="00000000" w:rsidRDefault="00026F1C">
      <w:pPr>
        <w:pStyle w:val="a0"/>
        <w:rPr>
          <w:rFonts w:hint="cs"/>
          <w:rtl/>
        </w:rPr>
      </w:pPr>
    </w:p>
    <w:p w14:paraId="1DD24B1A" w14:textId="77777777" w:rsidR="00000000" w:rsidRDefault="00026F1C">
      <w:pPr>
        <w:pStyle w:val="a0"/>
        <w:rPr>
          <w:rFonts w:hint="cs"/>
          <w:rtl/>
        </w:rPr>
      </w:pPr>
      <w:r>
        <w:rPr>
          <w:rFonts w:hint="cs"/>
          <w:rtl/>
        </w:rPr>
        <w:t>חשוב לציין</w:t>
      </w:r>
      <w:r>
        <w:rPr>
          <w:rFonts w:hint="cs"/>
          <w:rtl/>
        </w:rPr>
        <w:t xml:space="preserve"> שרוב השביתות במשק הן במגזר הציבורי. מה המשמעות של הדבר הזה? שיתוק המדינה. אנשים משרתים במילואים, לא יכולים לקבל החזר מהביטוח הלאומי. לא מספיק שהם נכללים במיעוט שעושה מילואים, הם גם לא מקבלים תגמול. מקבלי קצבאות, שגם כך מצבם הידרדר לנוכח הקיצוצים בתקציב, ל</w:t>
      </w:r>
      <w:r>
        <w:rPr>
          <w:rFonts w:hint="cs"/>
          <w:rtl/>
        </w:rPr>
        <w:t xml:space="preserve">א יכולים לקבל את המעט שמגיע להם על-פי החוק. </w:t>
      </w:r>
    </w:p>
    <w:p w14:paraId="2797E6AF" w14:textId="77777777" w:rsidR="00000000" w:rsidRDefault="00026F1C">
      <w:pPr>
        <w:pStyle w:val="a0"/>
        <w:rPr>
          <w:rFonts w:hint="cs"/>
          <w:rtl/>
        </w:rPr>
      </w:pPr>
    </w:p>
    <w:p w14:paraId="097990EF" w14:textId="77777777" w:rsidR="00000000" w:rsidRDefault="00026F1C">
      <w:pPr>
        <w:pStyle w:val="a0"/>
        <w:rPr>
          <w:rFonts w:hint="cs"/>
          <w:rtl/>
        </w:rPr>
      </w:pPr>
      <w:r>
        <w:rPr>
          <w:rFonts w:hint="cs"/>
          <w:rtl/>
        </w:rPr>
        <w:t xml:space="preserve">איזו מדינה אנחנו? מיעוט של ועדים, שבראשם עומד חברי חבר הכנסת עמיר פרץ, משתק את המדינה. כל החלטה שלא מוצאת חן בעיניהם </w:t>
      </w:r>
      <w:r>
        <w:rPr>
          <w:rtl/>
        </w:rPr>
        <w:t>–</w:t>
      </w:r>
      <w:r>
        <w:rPr>
          <w:rFonts w:hint="cs"/>
          <w:rtl/>
        </w:rPr>
        <w:t xml:space="preserve"> הם קמים בבוקר, מחליטים. אפילו בית-הדין לעבודה קבע שמדובר בשביתות פוליטיות ולא ענייניות. את </w:t>
      </w:r>
      <w:r>
        <w:rPr>
          <w:rFonts w:hint="cs"/>
          <w:rtl/>
        </w:rPr>
        <w:t xml:space="preserve">זה לא אני אומר, את זה בית-הדין אומר. עד כדי כך זה הפך לשגרה, שאנחנו מתעלמים מזה. כל מי שרוצה לנסוע לחוץ-לארץ מכין לו דרכון מראש הרבה חודשים לפני כן, כי הוא כבר לא יודע מה עלול לקרות מחר בבוקר; אולי גם לא יהיה לו מקום ללכת ולחדש בו את הדרכון. </w:t>
      </w:r>
    </w:p>
    <w:p w14:paraId="17B9CDA2" w14:textId="77777777" w:rsidR="00000000" w:rsidRDefault="00026F1C">
      <w:pPr>
        <w:pStyle w:val="a0"/>
        <w:ind w:firstLine="0"/>
        <w:rPr>
          <w:rFonts w:hint="cs"/>
          <w:rtl/>
        </w:rPr>
      </w:pPr>
    </w:p>
    <w:p w14:paraId="4E128B27" w14:textId="77777777" w:rsidR="00000000" w:rsidRDefault="00026F1C">
      <w:pPr>
        <w:pStyle w:val="a0"/>
        <w:rPr>
          <w:rFonts w:hint="cs"/>
          <w:rtl/>
        </w:rPr>
      </w:pPr>
      <w:bookmarkStart w:id="984" w:name="FS000001028T10_12_2003_21_27_50"/>
      <w:bookmarkEnd w:id="984"/>
      <w:r>
        <w:rPr>
          <w:rFonts w:hint="cs"/>
          <w:rtl/>
        </w:rPr>
        <w:t>זה לא פלא שח</w:t>
      </w:r>
      <w:r>
        <w:rPr>
          <w:rFonts w:hint="cs"/>
          <w:rtl/>
        </w:rPr>
        <w:t>ברות תעופה זרות כבר לא רוצות לעבוד אתנו. ואכן, המדינות המתקדמות בעולם הפנימו את נזקי השביתה, ולכן יצרו מנגנונים המגבילים את הזכות לשבות. לדוגמה, בארצות-הברית חל איסור על המגזר הממשלתי והציבורי לשבות. בקנדה יש בוררות חובה המחייבת את הצדדים לפני שנוקטים שבית</w:t>
      </w:r>
      <w:r>
        <w:rPr>
          <w:rFonts w:hint="cs"/>
          <w:rtl/>
        </w:rPr>
        <w:t xml:space="preserve">ה. ביפן יש איסור רחב על שביתות בסקטור הציבורי וכל מה שפוגע בחיי היום-יום, כגון חשמל, גז ועוד. אנו רואים שמדינות אחרות מצאו פתרון לבעיית השביתות באופן שיועיל גם לעובדים, גם לתעשייה, וגם לממשלה ובעיקר לציבור. </w:t>
      </w:r>
    </w:p>
    <w:p w14:paraId="38714610" w14:textId="77777777" w:rsidR="00000000" w:rsidRDefault="00026F1C">
      <w:pPr>
        <w:pStyle w:val="a0"/>
        <w:rPr>
          <w:rFonts w:hint="cs"/>
          <w:rtl/>
        </w:rPr>
      </w:pPr>
    </w:p>
    <w:p w14:paraId="6C99A70E" w14:textId="77777777" w:rsidR="00000000" w:rsidRDefault="00026F1C">
      <w:pPr>
        <w:pStyle w:val="a0"/>
        <w:rPr>
          <w:rFonts w:hint="cs"/>
          <w:rtl/>
        </w:rPr>
      </w:pPr>
      <w:r>
        <w:rPr>
          <w:rFonts w:hint="cs"/>
          <w:rtl/>
        </w:rPr>
        <w:t>במדינת ישראל ההסתדרות מחליטה גם לעובדים, גם לממ</w:t>
      </w:r>
      <w:r>
        <w:rPr>
          <w:rFonts w:hint="cs"/>
          <w:rtl/>
        </w:rPr>
        <w:t>שלה, גם לתעשייה, ופוגעת בכולם. לכן אני מציע, אדוני היושב-ראש וידידי חברי הכנסת, שכולנו נשבות נגד השביתה. תודה רבה.</w:t>
      </w:r>
    </w:p>
    <w:p w14:paraId="5DAABCB8" w14:textId="77777777" w:rsidR="00000000" w:rsidRDefault="00026F1C">
      <w:pPr>
        <w:pStyle w:val="a0"/>
        <w:ind w:firstLine="0"/>
        <w:rPr>
          <w:rFonts w:hint="cs"/>
          <w:rtl/>
        </w:rPr>
      </w:pPr>
    </w:p>
    <w:p w14:paraId="7A16C9C3" w14:textId="77777777" w:rsidR="00000000" w:rsidRDefault="00026F1C">
      <w:pPr>
        <w:pStyle w:val="af1"/>
        <w:rPr>
          <w:rtl/>
        </w:rPr>
      </w:pPr>
      <w:r>
        <w:rPr>
          <w:rtl/>
        </w:rPr>
        <w:t>היו"ר משה כחלון:</w:t>
      </w:r>
    </w:p>
    <w:p w14:paraId="574745C2" w14:textId="77777777" w:rsidR="00000000" w:rsidRDefault="00026F1C">
      <w:pPr>
        <w:pStyle w:val="a0"/>
        <w:rPr>
          <w:rtl/>
        </w:rPr>
      </w:pPr>
    </w:p>
    <w:p w14:paraId="644C107F" w14:textId="77777777" w:rsidR="00000000" w:rsidRDefault="00026F1C">
      <w:pPr>
        <w:pStyle w:val="a0"/>
        <w:rPr>
          <w:rFonts w:hint="cs"/>
          <w:rtl/>
        </w:rPr>
      </w:pPr>
      <w:r>
        <w:rPr>
          <w:rFonts w:hint="cs"/>
          <w:rtl/>
        </w:rPr>
        <w:t>תודה רבה. השר גדעון עזרא, בבקשה.</w:t>
      </w:r>
    </w:p>
    <w:p w14:paraId="5521BCFD" w14:textId="77777777" w:rsidR="00000000" w:rsidRDefault="00026F1C">
      <w:pPr>
        <w:pStyle w:val="a0"/>
        <w:rPr>
          <w:rFonts w:hint="cs"/>
          <w:rtl/>
        </w:rPr>
      </w:pPr>
    </w:p>
    <w:p w14:paraId="0A5C227C" w14:textId="77777777" w:rsidR="00000000" w:rsidRDefault="00026F1C">
      <w:pPr>
        <w:pStyle w:val="a"/>
        <w:rPr>
          <w:rtl/>
        </w:rPr>
      </w:pPr>
      <w:bookmarkStart w:id="985" w:name="FS000000474T10_12_2003_21_33_42"/>
      <w:bookmarkStart w:id="986" w:name="_Toc70328503"/>
      <w:bookmarkEnd w:id="985"/>
      <w:r>
        <w:rPr>
          <w:rFonts w:hint="eastAsia"/>
          <w:rtl/>
        </w:rPr>
        <w:t>השר</w:t>
      </w:r>
      <w:r>
        <w:rPr>
          <w:rtl/>
        </w:rPr>
        <w:t xml:space="preserve"> גדעון עזרא:</w:t>
      </w:r>
      <w:bookmarkEnd w:id="986"/>
    </w:p>
    <w:p w14:paraId="0BA3AA18" w14:textId="77777777" w:rsidR="00000000" w:rsidRDefault="00026F1C">
      <w:pPr>
        <w:pStyle w:val="a0"/>
        <w:rPr>
          <w:rFonts w:hint="cs"/>
          <w:rtl/>
        </w:rPr>
      </w:pPr>
    </w:p>
    <w:p w14:paraId="20C1134B" w14:textId="77777777" w:rsidR="00000000" w:rsidRDefault="00026F1C">
      <w:pPr>
        <w:pStyle w:val="a0"/>
        <w:rPr>
          <w:rFonts w:hint="cs"/>
          <w:rtl/>
        </w:rPr>
      </w:pPr>
      <w:r>
        <w:rPr>
          <w:rFonts w:hint="cs"/>
          <w:rtl/>
        </w:rPr>
        <w:t>אדוני היושב-ראש, חברי חברי הכנסת, חבר הכנסת דני בנלולו היטיב לתאר את המ</w:t>
      </w:r>
      <w:r>
        <w:rPr>
          <w:rFonts w:hint="cs"/>
          <w:rtl/>
        </w:rPr>
        <w:t>צב במשק, ואני לא אחזור עליו, אני רק מציע שנכניס לעצמנו טוב-טוב לראש, שאנחנו על-ידי השביתות האלו נסוגים לאחור. בשביתות האלו אף אחד לא מרוויח, המדינה צריכה להמשיך ולהתקיים.</w:t>
      </w:r>
    </w:p>
    <w:p w14:paraId="2A0DDD0B" w14:textId="77777777" w:rsidR="00000000" w:rsidRDefault="00026F1C">
      <w:pPr>
        <w:pStyle w:val="a0"/>
        <w:rPr>
          <w:rFonts w:hint="cs"/>
          <w:rtl/>
        </w:rPr>
      </w:pPr>
    </w:p>
    <w:p w14:paraId="70E5BCB2" w14:textId="77777777" w:rsidR="00000000" w:rsidRDefault="00026F1C">
      <w:pPr>
        <w:pStyle w:val="a0"/>
        <w:rPr>
          <w:rFonts w:hint="cs"/>
          <w:rtl/>
        </w:rPr>
      </w:pPr>
      <w:r>
        <w:rPr>
          <w:rFonts w:hint="cs"/>
          <w:rtl/>
        </w:rPr>
        <w:t>אתה מנית כמה נקודות שבהן אזרחים נתקלים בקשיים. אני חושב שכל מי שרואה אותנו עכשיו, יכ</w:t>
      </w:r>
      <w:r>
        <w:rPr>
          <w:rFonts w:hint="cs"/>
          <w:rtl/>
        </w:rPr>
        <w:t>ול לעשות לעצמו רשימה של נזקים כתוצאה מהשביתות הללו. הממשלה חייבת למשול, הממשלה חייבת להוציא את המשק מהמצב שבו הוא נמצא בשנים האחרונות. יש אוכלוסייה שזה פשוט לא מעניין אותה. הם נמצאים רחוק מהעניין, פשוט לא נוגע להם. חובתנו לעשות הכול על מנת להמשיך ולהגיע למ</w:t>
      </w:r>
      <w:r>
        <w:rPr>
          <w:rFonts w:hint="cs"/>
          <w:rtl/>
        </w:rPr>
        <w:t>צב שבו השביתות במשק לא תהיינה רבות כל כך כפי שהן היום.</w:t>
      </w:r>
    </w:p>
    <w:p w14:paraId="3884E05E" w14:textId="77777777" w:rsidR="00000000" w:rsidRDefault="00026F1C">
      <w:pPr>
        <w:pStyle w:val="a0"/>
        <w:rPr>
          <w:rFonts w:hint="cs"/>
          <w:rtl/>
        </w:rPr>
      </w:pPr>
    </w:p>
    <w:p w14:paraId="5CA0389C" w14:textId="77777777" w:rsidR="00000000" w:rsidRDefault="00026F1C">
      <w:pPr>
        <w:pStyle w:val="a0"/>
        <w:rPr>
          <w:rFonts w:hint="cs"/>
          <w:rtl/>
        </w:rPr>
      </w:pPr>
      <w:r>
        <w:rPr>
          <w:rFonts w:hint="cs"/>
          <w:rtl/>
        </w:rPr>
        <w:t>חבר הכנסת בנלולו דיבר על 8.5 מיליוני ימי עבודה שהלכו לאיבוד. זה מספר אדיר, ואנחנו צריכים להקטין את המספר הזה. אני חושב שבניגוד לשביתה כלכלית, שמכוונת נגד המעסיק המבקש לצמצם זכויות של עובדים, כאן לפנינ</w:t>
      </w:r>
      <w:r>
        <w:rPr>
          <w:rFonts w:hint="cs"/>
          <w:rtl/>
        </w:rPr>
        <w:t>ו יותר ויותר איגודי עובדים שנאבקים נגד הוראות חוק והליכי חקיקה לגיטימיים של הכנסת ורשויות השלטון. אין לי כל ספק שהנושא הזה יעסיק אותנו.</w:t>
      </w:r>
    </w:p>
    <w:p w14:paraId="09A896EF" w14:textId="77777777" w:rsidR="00000000" w:rsidRDefault="00026F1C">
      <w:pPr>
        <w:pStyle w:val="a0"/>
        <w:rPr>
          <w:rFonts w:hint="cs"/>
          <w:rtl/>
        </w:rPr>
      </w:pPr>
    </w:p>
    <w:p w14:paraId="23B315A2" w14:textId="77777777" w:rsidR="00000000" w:rsidRDefault="00026F1C">
      <w:pPr>
        <w:pStyle w:val="a0"/>
        <w:rPr>
          <w:rFonts w:hint="cs"/>
          <w:rtl/>
        </w:rPr>
      </w:pPr>
      <w:r>
        <w:rPr>
          <w:rFonts w:hint="cs"/>
          <w:rtl/>
        </w:rPr>
        <w:t>אני מאוד מקווה שראשי האוצר וראשי ההסתדרות יגיעו להסכמה, ואם לא, נצטרך לדון בצעדים יותר ויותר חריפים, על מנת שגלגלי המשק</w:t>
      </w:r>
      <w:r>
        <w:rPr>
          <w:rFonts w:hint="cs"/>
          <w:rtl/>
        </w:rPr>
        <w:t xml:space="preserve"> יוכלו לפעול.</w:t>
      </w:r>
    </w:p>
    <w:p w14:paraId="2851B448" w14:textId="77777777" w:rsidR="00000000" w:rsidRDefault="00026F1C">
      <w:pPr>
        <w:pStyle w:val="a0"/>
        <w:rPr>
          <w:rFonts w:hint="cs"/>
          <w:rtl/>
        </w:rPr>
      </w:pPr>
    </w:p>
    <w:p w14:paraId="617DEC1F" w14:textId="77777777" w:rsidR="00000000" w:rsidRDefault="00026F1C">
      <w:pPr>
        <w:pStyle w:val="a0"/>
        <w:rPr>
          <w:rFonts w:hint="cs"/>
          <w:rtl/>
        </w:rPr>
      </w:pPr>
      <w:r>
        <w:rPr>
          <w:rFonts w:hint="cs"/>
          <w:rtl/>
        </w:rPr>
        <w:t>לעצם העניין, הנושא הזה חשוב מאוד. אני מציע לדון עליו אפילו במליאה. אני חושב שזה דיון ראוי במליאה, ואולי פה, במליאה, ישמע עמיר פרץ וישמע משרד האוצר רעיונות חדשים של חברי הכנסת שלא עלו עד כה. תודה.</w:t>
      </w:r>
    </w:p>
    <w:p w14:paraId="36D8436B" w14:textId="77777777" w:rsidR="00000000" w:rsidRDefault="00026F1C">
      <w:pPr>
        <w:pStyle w:val="a0"/>
        <w:rPr>
          <w:rFonts w:hint="cs"/>
          <w:rtl/>
        </w:rPr>
      </w:pPr>
    </w:p>
    <w:p w14:paraId="219F37C4" w14:textId="77777777" w:rsidR="00000000" w:rsidRDefault="00026F1C">
      <w:pPr>
        <w:pStyle w:val="af1"/>
        <w:rPr>
          <w:rtl/>
        </w:rPr>
      </w:pPr>
      <w:r>
        <w:rPr>
          <w:rtl/>
        </w:rPr>
        <w:t>היו"ר משה כחלון:</w:t>
      </w:r>
    </w:p>
    <w:p w14:paraId="742B1026" w14:textId="77777777" w:rsidR="00000000" w:rsidRDefault="00026F1C">
      <w:pPr>
        <w:pStyle w:val="a0"/>
        <w:rPr>
          <w:rtl/>
        </w:rPr>
      </w:pPr>
    </w:p>
    <w:p w14:paraId="3317799E" w14:textId="77777777" w:rsidR="00000000" w:rsidRDefault="00026F1C">
      <w:pPr>
        <w:pStyle w:val="a0"/>
        <w:rPr>
          <w:rFonts w:hint="cs"/>
          <w:rtl/>
        </w:rPr>
      </w:pPr>
      <w:r>
        <w:rPr>
          <w:rFonts w:hint="cs"/>
          <w:rtl/>
        </w:rPr>
        <w:t>תודה רבה. חבר הכנסת נסים ז</w:t>
      </w:r>
      <w:r>
        <w:rPr>
          <w:rFonts w:hint="cs"/>
          <w:rtl/>
        </w:rPr>
        <w:t>אב - הצעה אחרת, בבקשה.</w:t>
      </w:r>
    </w:p>
    <w:p w14:paraId="26A166F6" w14:textId="77777777" w:rsidR="00000000" w:rsidRDefault="00026F1C">
      <w:pPr>
        <w:pStyle w:val="a0"/>
        <w:rPr>
          <w:rFonts w:hint="cs"/>
          <w:rtl/>
        </w:rPr>
      </w:pPr>
    </w:p>
    <w:p w14:paraId="18F7A690" w14:textId="77777777" w:rsidR="00000000" w:rsidRDefault="00026F1C">
      <w:pPr>
        <w:pStyle w:val="af0"/>
        <w:rPr>
          <w:rtl/>
        </w:rPr>
      </w:pPr>
      <w:r>
        <w:rPr>
          <w:rFonts w:hint="eastAsia"/>
          <w:rtl/>
        </w:rPr>
        <w:t>עבד</w:t>
      </w:r>
      <w:r>
        <w:rPr>
          <w:rtl/>
        </w:rPr>
        <w:t>-אלמאלכ דהאמשה (רע"ם):</w:t>
      </w:r>
    </w:p>
    <w:p w14:paraId="6FBDA8D1" w14:textId="77777777" w:rsidR="00000000" w:rsidRDefault="00026F1C">
      <w:pPr>
        <w:pStyle w:val="a0"/>
        <w:rPr>
          <w:rFonts w:hint="cs"/>
          <w:rtl/>
        </w:rPr>
      </w:pPr>
    </w:p>
    <w:p w14:paraId="5A025734" w14:textId="77777777" w:rsidR="00000000" w:rsidRDefault="00026F1C">
      <w:pPr>
        <w:pStyle w:val="a0"/>
        <w:rPr>
          <w:rFonts w:hint="cs"/>
          <w:rtl/>
        </w:rPr>
      </w:pPr>
      <w:r>
        <w:rPr>
          <w:rFonts w:hint="cs"/>
          <w:rtl/>
        </w:rPr>
        <w:t>אני ביקשתי הצעה אחרת.</w:t>
      </w:r>
    </w:p>
    <w:p w14:paraId="26D85AB5" w14:textId="77777777" w:rsidR="00000000" w:rsidRDefault="00026F1C">
      <w:pPr>
        <w:pStyle w:val="a0"/>
        <w:rPr>
          <w:rFonts w:hint="cs"/>
          <w:rtl/>
        </w:rPr>
      </w:pPr>
    </w:p>
    <w:p w14:paraId="551C8C0C" w14:textId="77777777" w:rsidR="00000000" w:rsidRDefault="00026F1C">
      <w:pPr>
        <w:pStyle w:val="a"/>
        <w:rPr>
          <w:rtl/>
        </w:rPr>
      </w:pPr>
      <w:bookmarkStart w:id="987" w:name="FS000000490T10_12_2003_21_43_09"/>
      <w:bookmarkStart w:id="988" w:name="_Toc70328504"/>
      <w:bookmarkEnd w:id="987"/>
      <w:r>
        <w:rPr>
          <w:rFonts w:hint="eastAsia"/>
          <w:rtl/>
        </w:rPr>
        <w:t>נסים</w:t>
      </w:r>
      <w:r>
        <w:rPr>
          <w:rtl/>
        </w:rPr>
        <w:t xml:space="preserve"> זאב (ש"ס):</w:t>
      </w:r>
      <w:bookmarkEnd w:id="988"/>
    </w:p>
    <w:p w14:paraId="43358E56" w14:textId="77777777" w:rsidR="00000000" w:rsidRDefault="00026F1C">
      <w:pPr>
        <w:pStyle w:val="a0"/>
        <w:rPr>
          <w:rFonts w:hint="cs"/>
          <w:rtl/>
        </w:rPr>
      </w:pPr>
    </w:p>
    <w:p w14:paraId="78A25B3F" w14:textId="77777777" w:rsidR="00000000" w:rsidRDefault="00026F1C">
      <w:pPr>
        <w:pStyle w:val="a0"/>
        <w:rPr>
          <w:rFonts w:hint="cs"/>
          <w:rtl/>
        </w:rPr>
      </w:pPr>
      <w:r>
        <w:rPr>
          <w:rFonts w:hint="cs"/>
          <w:rtl/>
        </w:rPr>
        <w:t>יש לך מקום להצעה אחרת. אפשר שתיים, כי ההצעה היא למליאה.</w:t>
      </w:r>
    </w:p>
    <w:p w14:paraId="07937035" w14:textId="77777777" w:rsidR="00000000" w:rsidRDefault="00026F1C">
      <w:pPr>
        <w:pStyle w:val="a0"/>
        <w:rPr>
          <w:rFonts w:hint="cs"/>
          <w:rtl/>
        </w:rPr>
      </w:pPr>
    </w:p>
    <w:p w14:paraId="3E445F85" w14:textId="77777777" w:rsidR="00000000" w:rsidRDefault="00026F1C">
      <w:pPr>
        <w:pStyle w:val="af1"/>
        <w:rPr>
          <w:rtl/>
        </w:rPr>
      </w:pPr>
      <w:r>
        <w:rPr>
          <w:rFonts w:hint="eastAsia"/>
          <w:rtl/>
        </w:rPr>
        <w:t>היו</w:t>
      </w:r>
      <w:r>
        <w:rPr>
          <w:rtl/>
        </w:rPr>
        <w:t>"ר משה כחלון:</w:t>
      </w:r>
    </w:p>
    <w:p w14:paraId="601148FB" w14:textId="77777777" w:rsidR="00000000" w:rsidRDefault="00026F1C">
      <w:pPr>
        <w:pStyle w:val="a0"/>
        <w:rPr>
          <w:rFonts w:hint="cs"/>
          <w:rtl/>
        </w:rPr>
      </w:pPr>
    </w:p>
    <w:p w14:paraId="1229B2F5" w14:textId="77777777" w:rsidR="00000000" w:rsidRDefault="00026F1C">
      <w:pPr>
        <w:pStyle w:val="a0"/>
        <w:rPr>
          <w:rFonts w:hint="cs"/>
          <w:rtl/>
        </w:rPr>
      </w:pPr>
      <w:r>
        <w:rPr>
          <w:rFonts w:hint="cs"/>
          <w:rtl/>
        </w:rPr>
        <w:t>עוד דקה, לא יקרה כלום. ניתן עוד הצעה.</w:t>
      </w:r>
    </w:p>
    <w:p w14:paraId="64C31873" w14:textId="77777777" w:rsidR="00000000" w:rsidRDefault="00026F1C">
      <w:pPr>
        <w:pStyle w:val="a0"/>
        <w:rPr>
          <w:rFonts w:hint="cs"/>
          <w:rtl/>
        </w:rPr>
      </w:pPr>
    </w:p>
    <w:p w14:paraId="2B8DDD81" w14:textId="77777777" w:rsidR="00000000" w:rsidRDefault="00026F1C">
      <w:pPr>
        <w:pStyle w:val="-"/>
        <w:rPr>
          <w:rtl/>
        </w:rPr>
      </w:pPr>
      <w:bookmarkStart w:id="989" w:name="FS000000490T10_12_2003_21_43_35C"/>
      <w:bookmarkEnd w:id="989"/>
      <w:r>
        <w:rPr>
          <w:rFonts w:hint="eastAsia"/>
          <w:rtl/>
        </w:rPr>
        <w:t>נסים</w:t>
      </w:r>
      <w:r>
        <w:rPr>
          <w:rtl/>
        </w:rPr>
        <w:t xml:space="preserve"> זאב (ש"ס):</w:t>
      </w:r>
    </w:p>
    <w:p w14:paraId="7C775CA6" w14:textId="77777777" w:rsidR="00000000" w:rsidRDefault="00026F1C">
      <w:pPr>
        <w:pStyle w:val="a0"/>
        <w:rPr>
          <w:rFonts w:hint="cs"/>
          <w:rtl/>
        </w:rPr>
      </w:pPr>
    </w:p>
    <w:p w14:paraId="0A2A54C1" w14:textId="77777777" w:rsidR="00000000" w:rsidRDefault="00026F1C">
      <w:pPr>
        <w:pStyle w:val="a0"/>
        <w:rPr>
          <w:rFonts w:hint="cs"/>
          <w:rtl/>
        </w:rPr>
      </w:pPr>
      <w:r>
        <w:rPr>
          <w:rFonts w:hint="cs"/>
          <w:rtl/>
        </w:rPr>
        <w:t xml:space="preserve">אדוני היושב-ראש, אנחנו מתרעמים על </w:t>
      </w:r>
      <w:r>
        <w:rPr>
          <w:rFonts w:hint="cs"/>
          <w:rtl/>
        </w:rPr>
        <w:t xml:space="preserve">מי - על הממשלה? יש חוק, נתנו להם את המושכות וההסתדרות פועלת כפי שהיא רואה לנכון לפעול. זה הנשק היחיד שיש בידה. לא שאני חושב שזה בסדר. אני חושב שצריך להתמקד בשביתות כאשר באמת מגזר מסוים של עובדים, אולי הוא מקופח בשכר. לא יכול להיות שכשיש בעיה בדואר משביתים </w:t>
      </w:r>
      <w:r>
        <w:rPr>
          <w:rFonts w:hint="cs"/>
          <w:rtl/>
        </w:rPr>
        <w:t xml:space="preserve">את הנמל, כשיש בעיה בנמל משביתים את שדה התעופה. זה פשוט הפקרות. זה דבר שיוצא משליטה. </w:t>
      </w:r>
    </w:p>
    <w:p w14:paraId="15021AC0" w14:textId="77777777" w:rsidR="00000000" w:rsidRDefault="00026F1C">
      <w:pPr>
        <w:pStyle w:val="a0"/>
        <w:rPr>
          <w:rFonts w:hint="cs"/>
          <w:rtl/>
        </w:rPr>
      </w:pPr>
    </w:p>
    <w:p w14:paraId="0CC8F8CB" w14:textId="77777777" w:rsidR="00000000" w:rsidRDefault="00026F1C">
      <w:pPr>
        <w:pStyle w:val="a0"/>
        <w:rPr>
          <w:rFonts w:hint="cs"/>
          <w:rtl/>
        </w:rPr>
      </w:pPr>
      <w:r>
        <w:rPr>
          <w:rFonts w:hint="cs"/>
          <w:rtl/>
        </w:rPr>
        <w:t>לכן, חייבים להביא לפה הצעת חוק מסודרת, ממשלתית. באמת, זה נושא שראוי לדיון פעם אחת ולתמיד, כדי לצמצם את הנזקים עד כמה שניתן.</w:t>
      </w:r>
    </w:p>
    <w:p w14:paraId="14FD2A56" w14:textId="77777777" w:rsidR="00000000" w:rsidRDefault="00026F1C">
      <w:pPr>
        <w:pStyle w:val="a0"/>
        <w:rPr>
          <w:rFonts w:hint="cs"/>
          <w:rtl/>
        </w:rPr>
      </w:pPr>
    </w:p>
    <w:p w14:paraId="4F4DED9F" w14:textId="77777777" w:rsidR="00000000" w:rsidRDefault="00026F1C">
      <w:pPr>
        <w:pStyle w:val="af1"/>
        <w:rPr>
          <w:rtl/>
        </w:rPr>
      </w:pPr>
      <w:r>
        <w:rPr>
          <w:rtl/>
        </w:rPr>
        <w:t>היו"ר משה כחלון:</w:t>
      </w:r>
    </w:p>
    <w:p w14:paraId="7BA1D86E" w14:textId="77777777" w:rsidR="00000000" w:rsidRDefault="00026F1C">
      <w:pPr>
        <w:pStyle w:val="a0"/>
        <w:rPr>
          <w:rtl/>
        </w:rPr>
      </w:pPr>
    </w:p>
    <w:p w14:paraId="0AF8F4D7" w14:textId="77777777" w:rsidR="00000000" w:rsidRDefault="00026F1C">
      <w:pPr>
        <w:pStyle w:val="a0"/>
        <w:rPr>
          <w:rFonts w:hint="cs"/>
          <w:rtl/>
        </w:rPr>
      </w:pPr>
      <w:r>
        <w:rPr>
          <w:rFonts w:hint="cs"/>
          <w:rtl/>
        </w:rPr>
        <w:t>תודה רבה. חבר הכנסת דהאמשה,</w:t>
      </w:r>
      <w:r>
        <w:rPr>
          <w:rFonts w:hint="cs"/>
          <w:rtl/>
        </w:rPr>
        <w:t xml:space="preserve"> בבקשה. לאחר מכן נעבור להצבעה.</w:t>
      </w:r>
    </w:p>
    <w:p w14:paraId="0BD59FC5" w14:textId="77777777" w:rsidR="00000000" w:rsidRDefault="00026F1C">
      <w:pPr>
        <w:pStyle w:val="a0"/>
        <w:rPr>
          <w:rFonts w:hint="cs"/>
          <w:rtl/>
        </w:rPr>
      </w:pPr>
    </w:p>
    <w:p w14:paraId="1D5EFCDE" w14:textId="77777777" w:rsidR="00000000" w:rsidRDefault="00026F1C">
      <w:pPr>
        <w:pStyle w:val="a"/>
        <w:rPr>
          <w:rtl/>
        </w:rPr>
      </w:pPr>
      <w:bookmarkStart w:id="990" w:name="FS000000550T10_12_2003_21_47_18"/>
      <w:bookmarkStart w:id="991" w:name="_Toc70328505"/>
      <w:bookmarkEnd w:id="990"/>
      <w:r>
        <w:rPr>
          <w:rFonts w:hint="eastAsia"/>
          <w:rtl/>
        </w:rPr>
        <w:t>עבד</w:t>
      </w:r>
      <w:r>
        <w:rPr>
          <w:rtl/>
        </w:rPr>
        <w:t>-אלמאלכ דהאמשה (רע"ם):</w:t>
      </w:r>
      <w:bookmarkEnd w:id="991"/>
    </w:p>
    <w:p w14:paraId="6017A23E" w14:textId="77777777" w:rsidR="00000000" w:rsidRDefault="00026F1C">
      <w:pPr>
        <w:pStyle w:val="a0"/>
        <w:rPr>
          <w:rFonts w:hint="cs"/>
          <w:rtl/>
        </w:rPr>
      </w:pPr>
    </w:p>
    <w:p w14:paraId="05B81D50" w14:textId="77777777" w:rsidR="00000000" w:rsidRDefault="00026F1C">
      <w:pPr>
        <w:pStyle w:val="a0"/>
        <w:rPr>
          <w:rFonts w:hint="cs"/>
          <w:rtl/>
        </w:rPr>
      </w:pPr>
      <w:r>
        <w:rPr>
          <w:rFonts w:hint="cs"/>
          <w:rtl/>
        </w:rPr>
        <w:t xml:space="preserve">כבוד היושב-ראש, חברי חברי הכנסת, אין ספק שהשביתות האלה גורמות נזק חמור לכל התושבים. אני חושב שעכשיו יש בעיה חמורה מאוד, שבחודש הבא חייבים לעלות לרגל למכה אלפי המוסלמים. לפחות עשרות מהאנשים האלה יש </w:t>
      </w:r>
      <w:r>
        <w:rPr>
          <w:rFonts w:hint="cs"/>
          <w:rtl/>
        </w:rPr>
        <w:t>להם דרכונים שתוקפם פג או שאין להם דרכון בכלל, ויש להם מה לסדר במשרד הפנים. פניתי רק שלשום, בראשית השבוע, לעמיר פרץ, בבקשה להביא את העניין בפני ועדת חריגים ולמצוא פתרון לבעיה הזאת. הבעיה אכן מחייבת פתרון, בלי ספק.</w:t>
      </w:r>
    </w:p>
    <w:p w14:paraId="0349320D" w14:textId="77777777" w:rsidR="00000000" w:rsidRDefault="00026F1C">
      <w:pPr>
        <w:pStyle w:val="a0"/>
        <w:rPr>
          <w:rFonts w:hint="cs"/>
          <w:rtl/>
        </w:rPr>
      </w:pPr>
    </w:p>
    <w:p w14:paraId="2A11C1BD" w14:textId="77777777" w:rsidR="00000000" w:rsidRDefault="00026F1C">
      <w:pPr>
        <w:pStyle w:val="a0"/>
        <w:rPr>
          <w:rFonts w:hint="cs"/>
          <w:rtl/>
        </w:rPr>
      </w:pPr>
      <w:r>
        <w:rPr>
          <w:rFonts w:hint="cs"/>
          <w:rtl/>
        </w:rPr>
        <w:t>מלה אחת למציע הנכבד, חברי חבר הכנסת בנלולו</w:t>
      </w:r>
      <w:r>
        <w:rPr>
          <w:rFonts w:hint="cs"/>
          <w:rtl/>
        </w:rPr>
        <w:t>. אתה לא יכול לרחוץ בניקיון כפיך, כי גם הממשלה נושאת באחריות. ההסתדרות והעובדים - יש להם דרישות. צודקות, לא צודקות, בוא נגיד שלא מאה אחוז צודקות; אני לא יודע. אבל מי שאחראי למצב כולו, למדיניות הכלכלית, לעניין של הפנסיה, לכל הדברים האחרים -  זה הממשלה. אם מ</w:t>
      </w:r>
      <w:r>
        <w:rPr>
          <w:rFonts w:hint="cs"/>
          <w:rtl/>
        </w:rPr>
        <w:t>ר נתניהו, הפתרון שלו אומר: אל תולידו ילדים, כי אני רוצה לעשות קיצוץ בקצבאות - - -</w:t>
      </w:r>
    </w:p>
    <w:p w14:paraId="06423F2A" w14:textId="77777777" w:rsidR="00000000" w:rsidRDefault="00026F1C">
      <w:pPr>
        <w:pStyle w:val="a0"/>
        <w:rPr>
          <w:rFonts w:cs="David" w:hint="cs"/>
          <w:rtl/>
        </w:rPr>
      </w:pPr>
    </w:p>
    <w:p w14:paraId="367DEE06" w14:textId="77777777" w:rsidR="00000000" w:rsidRDefault="00026F1C">
      <w:pPr>
        <w:pStyle w:val="af0"/>
        <w:rPr>
          <w:rtl/>
        </w:rPr>
      </w:pPr>
      <w:r>
        <w:rPr>
          <w:rFonts w:hint="eastAsia"/>
          <w:rtl/>
        </w:rPr>
        <w:t>דניאל</w:t>
      </w:r>
      <w:r>
        <w:rPr>
          <w:rtl/>
        </w:rPr>
        <w:t xml:space="preserve"> בנלולו (הליכוד):</w:t>
      </w:r>
    </w:p>
    <w:p w14:paraId="182125C3" w14:textId="77777777" w:rsidR="00000000" w:rsidRDefault="00026F1C">
      <w:pPr>
        <w:pStyle w:val="a0"/>
        <w:rPr>
          <w:rFonts w:hint="cs"/>
          <w:rtl/>
        </w:rPr>
      </w:pPr>
    </w:p>
    <w:p w14:paraId="4AB26B8D" w14:textId="77777777" w:rsidR="00000000" w:rsidRDefault="00026F1C">
      <w:pPr>
        <w:pStyle w:val="a0"/>
        <w:rPr>
          <w:rFonts w:hint="cs"/>
          <w:rtl/>
        </w:rPr>
      </w:pPr>
      <w:r>
        <w:rPr>
          <w:rFonts w:hint="cs"/>
          <w:rtl/>
        </w:rPr>
        <w:t>מה הקשר של זה עם זה?</w:t>
      </w:r>
    </w:p>
    <w:p w14:paraId="39D4E587" w14:textId="77777777" w:rsidR="00000000" w:rsidRDefault="00026F1C">
      <w:pPr>
        <w:pStyle w:val="a0"/>
        <w:rPr>
          <w:rFonts w:hint="cs"/>
          <w:rtl/>
        </w:rPr>
      </w:pPr>
    </w:p>
    <w:p w14:paraId="377635B3" w14:textId="77777777" w:rsidR="00000000" w:rsidRDefault="00026F1C">
      <w:pPr>
        <w:pStyle w:val="-"/>
        <w:rPr>
          <w:rtl/>
        </w:rPr>
      </w:pPr>
      <w:bookmarkStart w:id="992" w:name="FS000000550T10_12_2003_21_53_20C"/>
      <w:bookmarkEnd w:id="992"/>
      <w:r>
        <w:rPr>
          <w:rtl/>
        </w:rPr>
        <w:t>עבד-אלמאלכ דהאמשה (רע"ם):</w:t>
      </w:r>
    </w:p>
    <w:p w14:paraId="4CF6DCB5" w14:textId="77777777" w:rsidR="00000000" w:rsidRDefault="00026F1C">
      <w:pPr>
        <w:pStyle w:val="a0"/>
        <w:rPr>
          <w:rtl/>
        </w:rPr>
      </w:pPr>
    </w:p>
    <w:p w14:paraId="357DECF0" w14:textId="77777777" w:rsidR="00000000" w:rsidRDefault="00026F1C">
      <w:pPr>
        <w:pStyle w:val="a0"/>
        <w:rPr>
          <w:rFonts w:hint="cs"/>
          <w:rtl/>
        </w:rPr>
      </w:pPr>
      <w:r>
        <w:rPr>
          <w:rFonts w:hint="cs"/>
          <w:rtl/>
        </w:rPr>
        <w:t>הוא אמר את זה.</w:t>
      </w:r>
    </w:p>
    <w:p w14:paraId="3AF77D38" w14:textId="77777777" w:rsidR="00000000" w:rsidRDefault="00026F1C">
      <w:pPr>
        <w:pStyle w:val="a0"/>
        <w:rPr>
          <w:rFonts w:hint="cs"/>
          <w:rtl/>
        </w:rPr>
      </w:pPr>
    </w:p>
    <w:p w14:paraId="438B9281" w14:textId="77777777" w:rsidR="00000000" w:rsidRDefault="00026F1C">
      <w:pPr>
        <w:pStyle w:val="af1"/>
        <w:rPr>
          <w:rtl/>
        </w:rPr>
      </w:pPr>
      <w:r>
        <w:rPr>
          <w:rtl/>
        </w:rPr>
        <w:t>היו"ר משה כחלון:</w:t>
      </w:r>
    </w:p>
    <w:p w14:paraId="5C802B70" w14:textId="77777777" w:rsidR="00000000" w:rsidRDefault="00026F1C">
      <w:pPr>
        <w:pStyle w:val="a0"/>
        <w:rPr>
          <w:rtl/>
        </w:rPr>
      </w:pPr>
    </w:p>
    <w:p w14:paraId="3C0F59F4" w14:textId="77777777" w:rsidR="00000000" w:rsidRDefault="00026F1C">
      <w:pPr>
        <w:pStyle w:val="a0"/>
        <w:rPr>
          <w:rFonts w:hint="cs"/>
          <w:rtl/>
        </w:rPr>
      </w:pPr>
      <w:r>
        <w:rPr>
          <w:rFonts w:hint="cs"/>
          <w:rtl/>
        </w:rPr>
        <w:t>אני מבקש לסיים, ועוברים להצבעה.</w:t>
      </w:r>
    </w:p>
    <w:p w14:paraId="33FABF8E" w14:textId="77777777" w:rsidR="00000000" w:rsidRDefault="00026F1C">
      <w:pPr>
        <w:pStyle w:val="a0"/>
        <w:rPr>
          <w:rFonts w:hint="cs"/>
          <w:rtl/>
        </w:rPr>
      </w:pPr>
    </w:p>
    <w:p w14:paraId="3593833A" w14:textId="77777777" w:rsidR="00000000" w:rsidRDefault="00026F1C">
      <w:pPr>
        <w:pStyle w:val="-"/>
        <w:rPr>
          <w:rtl/>
        </w:rPr>
      </w:pPr>
      <w:bookmarkStart w:id="993" w:name="FS000000550T10_12_2003_21_54_13C"/>
      <w:bookmarkEnd w:id="993"/>
      <w:r>
        <w:rPr>
          <w:rtl/>
        </w:rPr>
        <w:t>עבד-אלמאלכ דהאמשה (רע"ם):</w:t>
      </w:r>
    </w:p>
    <w:p w14:paraId="771E1D56" w14:textId="77777777" w:rsidR="00000000" w:rsidRDefault="00026F1C">
      <w:pPr>
        <w:pStyle w:val="a0"/>
        <w:rPr>
          <w:rtl/>
        </w:rPr>
      </w:pPr>
    </w:p>
    <w:p w14:paraId="59586134" w14:textId="77777777" w:rsidR="00000000" w:rsidRDefault="00026F1C">
      <w:pPr>
        <w:pStyle w:val="a0"/>
        <w:rPr>
          <w:rFonts w:hint="cs"/>
          <w:rtl/>
        </w:rPr>
      </w:pPr>
      <w:r>
        <w:rPr>
          <w:rFonts w:hint="cs"/>
          <w:rtl/>
        </w:rPr>
        <w:t xml:space="preserve">אז גם </w:t>
      </w:r>
      <w:r>
        <w:rPr>
          <w:rFonts w:hint="cs"/>
          <w:rtl/>
        </w:rPr>
        <w:t>בממשלה יש - אז בואו נגיד שכולנו חייבים לפנות גם לממשלה גם להסתדרות, ופשוט לשים קץ לעניין הזה. תודה.</w:t>
      </w:r>
    </w:p>
    <w:p w14:paraId="2E95F690" w14:textId="77777777" w:rsidR="00000000" w:rsidRDefault="00026F1C">
      <w:pPr>
        <w:pStyle w:val="a0"/>
        <w:rPr>
          <w:rFonts w:hint="cs"/>
          <w:rtl/>
        </w:rPr>
      </w:pPr>
    </w:p>
    <w:p w14:paraId="4A20B0A7" w14:textId="77777777" w:rsidR="00000000" w:rsidRDefault="00026F1C">
      <w:pPr>
        <w:pStyle w:val="af0"/>
        <w:rPr>
          <w:rtl/>
        </w:rPr>
      </w:pPr>
      <w:r>
        <w:rPr>
          <w:rFonts w:hint="eastAsia"/>
          <w:rtl/>
        </w:rPr>
        <w:t>נסים</w:t>
      </w:r>
      <w:r>
        <w:rPr>
          <w:rtl/>
        </w:rPr>
        <w:t xml:space="preserve"> זאב (ש"ס):</w:t>
      </w:r>
    </w:p>
    <w:p w14:paraId="6325D54D" w14:textId="77777777" w:rsidR="00000000" w:rsidRDefault="00026F1C">
      <w:pPr>
        <w:pStyle w:val="a0"/>
        <w:rPr>
          <w:rFonts w:hint="cs"/>
          <w:rtl/>
        </w:rPr>
      </w:pPr>
    </w:p>
    <w:p w14:paraId="3D74D49F" w14:textId="77777777" w:rsidR="00000000" w:rsidRDefault="00026F1C">
      <w:pPr>
        <w:pStyle w:val="a0"/>
        <w:rPr>
          <w:rFonts w:hint="cs"/>
          <w:rtl/>
        </w:rPr>
      </w:pPr>
      <w:r>
        <w:rPr>
          <w:rFonts w:hint="cs"/>
          <w:rtl/>
        </w:rPr>
        <w:t>נתניהו לא אמר את זה. הוא אמר ללדת בניתוח קיסרי.</w:t>
      </w:r>
    </w:p>
    <w:p w14:paraId="460DB5F2" w14:textId="77777777" w:rsidR="00000000" w:rsidRDefault="00026F1C">
      <w:pPr>
        <w:pStyle w:val="a0"/>
        <w:rPr>
          <w:rFonts w:hint="cs"/>
          <w:rtl/>
        </w:rPr>
      </w:pPr>
    </w:p>
    <w:p w14:paraId="1709EB1E" w14:textId="77777777" w:rsidR="00000000" w:rsidRDefault="00026F1C">
      <w:pPr>
        <w:pStyle w:val="af1"/>
        <w:rPr>
          <w:rtl/>
        </w:rPr>
      </w:pPr>
      <w:r>
        <w:rPr>
          <w:rtl/>
        </w:rPr>
        <w:t>היו"ר משה כחלון:</w:t>
      </w:r>
    </w:p>
    <w:p w14:paraId="728DAE72" w14:textId="77777777" w:rsidR="00000000" w:rsidRDefault="00026F1C">
      <w:pPr>
        <w:pStyle w:val="a0"/>
        <w:rPr>
          <w:rtl/>
        </w:rPr>
      </w:pPr>
    </w:p>
    <w:p w14:paraId="406A2F5E" w14:textId="77777777" w:rsidR="00000000" w:rsidRDefault="00026F1C">
      <w:pPr>
        <w:pStyle w:val="a0"/>
        <w:rPr>
          <w:rFonts w:hint="cs"/>
          <w:rtl/>
        </w:rPr>
      </w:pPr>
      <w:r>
        <w:rPr>
          <w:rFonts w:hint="cs"/>
          <w:rtl/>
        </w:rPr>
        <w:t xml:space="preserve">תודה רבה. </w:t>
      </w:r>
    </w:p>
    <w:p w14:paraId="44A80EFA" w14:textId="77777777" w:rsidR="00000000" w:rsidRDefault="00026F1C">
      <w:pPr>
        <w:pStyle w:val="a0"/>
        <w:rPr>
          <w:rFonts w:hint="cs"/>
          <w:rtl/>
        </w:rPr>
      </w:pPr>
    </w:p>
    <w:p w14:paraId="7E5360E3" w14:textId="77777777" w:rsidR="00000000" w:rsidRDefault="00026F1C">
      <w:pPr>
        <w:pStyle w:val="a0"/>
        <w:rPr>
          <w:rFonts w:hint="cs"/>
          <w:rtl/>
        </w:rPr>
      </w:pPr>
      <w:r>
        <w:rPr>
          <w:rFonts w:hint="cs"/>
          <w:rtl/>
        </w:rPr>
        <w:t>אנחנו עוברים להצבעה. בעד זה מליאה, נגד זה הסרה.</w:t>
      </w:r>
    </w:p>
    <w:p w14:paraId="5FB8DD06" w14:textId="77777777" w:rsidR="00000000" w:rsidRDefault="00026F1C">
      <w:pPr>
        <w:pStyle w:val="ab"/>
        <w:bidi/>
        <w:rPr>
          <w:rFonts w:hint="cs"/>
          <w:rtl/>
        </w:rPr>
      </w:pPr>
    </w:p>
    <w:p w14:paraId="5204130F" w14:textId="77777777" w:rsidR="00000000" w:rsidRDefault="00026F1C">
      <w:pPr>
        <w:pStyle w:val="ab"/>
        <w:bidi/>
        <w:rPr>
          <w:rtl/>
        </w:rPr>
      </w:pPr>
    </w:p>
    <w:p w14:paraId="015C052A" w14:textId="77777777" w:rsidR="00000000" w:rsidRDefault="00026F1C">
      <w:pPr>
        <w:pStyle w:val="ab"/>
        <w:bidi/>
        <w:rPr>
          <w:rFonts w:hint="cs"/>
          <w:rtl/>
        </w:rPr>
      </w:pPr>
      <w:r>
        <w:rPr>
          <w:rFonts w:hint="cs"/>
          <w:rtl/>
        </w:rPr>
        <w:t xml:space="preserve">הצבעה </w:t>
      </w:r>
    </w:p>
    <w:p w14:paraId="423EC026" w14:textId="77777777" w:rsidR="00000000" w:rsidRDefault="00026F1C">
      <w:pPr>
        <w:pStyle w:val="a0"/>
        <w:rPr>
          <w:rFonts w:hint="cs"/>
          <w:rtl/>
        </w:rPr>
      </w:pPr>
    </w:p>
    <w:p w14:paraId="7C5E4BDE" w14:textId="77777777" w:rsidR="00000000" w:rsidRDefault="00026F1C">
      <w:pPr>
        <w:pStyle w:val="ac"/>
        <w:bidi/>
        <w:rPr>
          <w:rFonts w:hint="cs"/>
          <w:rtl/>
        </w:rPr>
      </w:pPr>
      <w:r>
        <w:rPr>
          <w:rFonts w:hint="cs"/>
          <w:rtl/>
        </w:rPr>
        <w:t>ב</w:t>
      </w:r>
      <w:r>
        <w:rPr>
          <w:rFonts w:hint="cs"/>
          <w:rtl/>
        </w:rPr>
        <w:t>עד ההצעה לכלול את הנושא בסדר-היום - 6</w:t>
      </w:r>
    </w:p>
    <w:p w14:paraId="489175B0" w14:textId="77777777" w:rsidR="00000000" w:rsidRDefault="00026F1C">
      <w:pPr>
        <w:pStyle w:val="ac"/>
        <w:bidi/>
        <w:rPr>
          <w:rFonts w:hint="cs"/>
          <w:rtl/>
        </w:rPr>
      </w:pPr>
      <w:r>
        <w:rPr>
          <w:rFonts w:hint="cs"/>
          <w:rtl/>
        </w:rPr>
        <w:t>בעד ההצעה שלא לכלול את הנושא בסדר-היום - אין</w:t>
      </w:r>
    </w:p>
    <w:p w14:paraId="0F5CCC77" w14:textId="77777777" w:rsidR="00000000" w:rsidRDefault="00026F1C">
      <w:pPr>
        <w:pStyle w:val="ac"/>
        <w:bidi/>
        <w:rPr>
          <w:rFonts w:hint="cs"/>
          <w:rtl/>
        </w:rPr>
      </w:pPr>
      <w:r>
        <w:rPr>
          <w:rFonts w:hint="cs"/>
          <w:rtl/>
        </w:rPr>
        <w:t>נמנעים - אין</w:t>
      </w:r>
    </w:p>
    <w:p w14:paraId="761C9771" w14:textId="77777777" w:rsidR="00000000" w:rsidRDefault="00026F1C">
      <w:pPr>
        <w:pStyle w:val="ad"/>
        <w:bidi/>
        <w:rPr>
          <w:rFonts w:hint="cs"/>
          <w:rtl/>
        </w:rPr>
      </w:pPr>
      <w:r>
        <w:rPr>
          <w:rFonts w:hint="cs"/>
          <w:rtl/>
        </w:rPr>
        <w:t>ההצעה לכלול את הנושא בסדר-היום של הכנסת נתקבלה.</w:t>
      </w:r>
    </w:p>
    <w:p w14:paraId="41EABC51" w14:textId="77777777" w:rsidR="00000000" w:rsidRDefault="00026F1C">
      <w:pPr>
        <w:pStyle w:val="a0"/>
        <w:rPr>
          <w:rFonts w:hint="cs"/>
          <w:rtl/>
        </w:rPr>
      </w:pPr>
    </w:p>
    <w:p w14:paraId="6547496A" w14:textId="77777777" w:rsidR="00000000" w:rsidRDefault="00026F1C">
      <w:pPr>
        <w:pStyle w:val="af1"/>
        <w:rPr>
          <w:rtl/>
        </w:rPr>
      </w:pPr>
      <w:r>
        <w:rPr>
          <w:rtl/>
        </w:rPr>
        <w:t>היו"ר משה כחלון:</w:t>
      </w:r>
    </w:p>
    <w:p w14:paraId="7AD8471D" w14:textId="77777777" w:rsidR="00000000" w:rsidRDefault="00026F1C">
      <w:pPr>
        <w:pStyle w:val="a0"/>
        <w:rPr>
          <w:rtl/>
        </w:rPr>
      </w:pPr>
    </w:p>
    <w:p w14:paraId="562D1B0B" w14:textId="77777777" w:rsidR="00000000" w:rsidRDefault="00026F1C">
      <w:pPr>
        <w:pStyle w:val="a0"/>
        <w:rPr>
          <w:rFonts w:hint="cs"/>
          <w:rtl/>
        </w:rPr>
      </w:pPr>
      <w:r>
        <w:rPr>
          <w:rFonts w:hint="cs"/>
          <w:rtl/>
        </w:rPr>
        <w:t xml:space="preserve">שישה בעד, אפס נגד. הנושא יועבר לדיון במליאת הכנסת. </w:t>
      </w:r>
    </w:p>
    <w:p w14:paraId="1B736A69" w14:textId="77777777" w:rsidR="00000000" w:rsidRDefault="00026F1C">
      <w:pPr>
        <w:pStyle w:val="a0"/>
        <w:rPr>
          <w:rFonts w:hint="cs"/>
          <w:rtl/>
        </w:rPr>
      </w:pPr>
    </w:p>
    <w:p w14:paraId="35C609D3" w14:textId="77777777" w:rsidR="00000000" w:rsidRDefault="00026F1C">
      <w:pPr>
        <w:pStyle w:val="a0"/>
        <w:rPr>
          <w:rFonts w:hint="cs"/>
          <w:rtl/>
        </w:rPr>
      </w:pPr>
    </w:p>
    <w:p w14:paraId="0973A8AA" w14:textId="77777777" w:rsidR="00000000" w:rsidRDefault="00026F1C">
      <w:pPr>
        <w:pStyle w:val="a2"/>
        <w:rPr>
          <w:rtl/>
        </w:rPr>
      </w:pPr>
    </w:p>
    <w:p w14:paraId="351A4066" w14:textId="77777777" w:rsidR="00000000" w:rsidRDefault="00026F1C">
      <w:pPr>
        <w:pStyle w:val="a2"/>
        <w:rPr>
          <w:rFonts w:hint="cs"/>
          <w:rtl/>
        </w:rPr>
      </w:pPr>
      <w:bookmarkStart w:id="994" w:name="CS18906FI0018906T10_12_2003_22_03_42"/>
      <w:bookmarkStart w:id="995" w:name="_Toc70328506"/>
      <w:bookmarkEnd w:id="994"/>
      <w:r>
        <w:rPr>
          <w:rtl/>
        </w:rPr>
        <w:t>הצעת חוק שירות ביטחון (הגבלות קריאה לש</w:t>
      </w:r>
      <w:r>
        <w:rPr>
          <w:rtl/>
        </w:rPr>
        <w:t xml:space="preserve">ירות מילואים </w:t>
      </w:r>
      <w:r>
        <w:rPr>
          <w:rFonts w:hint="cs"/>
          <w:rtl/>
        </w:rPr>
        <w:br/>
      </w:r>
      <w:r>
        <w:rPr>
          <w:rtl/>
        </w:rPr>
        <w:t>של קצין - הוראת שעה)</w:t>
      </w:r>
      <w:r>
        <w:rPr>
          <w:rFonts w:hint="cs"/>
          <w:rtl/>
        </w:rPr>
        <w:t xml:space="preserve"> </w:t>
      </w:r>
      <w:r>
        <w:rPr>
          <w:rtl/>
        </w:rPr>
        <w:t>(תיקון מס' 3), התשס"ד-2003</w:t>
      </w:r>
      <w:bookmarkEnd w:id="995"/>
    </w:p>
    <w:p w14:paraId="4B255D33" w14:textId="77777777" w:rsidR="00000000" w:rsidRDefault="00026F1C">
      <w:pPr>
        <w:pStyle w:val="a0"/>
        <w:rPr>
          <w:rFonts w:hint="cs"/>
          <w:rtl/>
        </w:rPr>
      </w:pPr>
      <w:r>
        <w:rPr>
          <w:rtl/>
        </w:rPr>
        <w:t xml:space="preserve">[רשומות (הצעות חוק, חוב' </w:t>
      </w:r>
      <w:r>
        <w:rPr>
          <w:rFonts w:hint="cs"/>
          <w:rtl/>
        </w:rPr>
        <w:t xml:space="preserve"> מ/70</w:t>
      </w:r>
      <w:r>
        <w:rPr>
          <w:rtl/>
        </w:rPr>
        <w:t>)</w:t>
      </w:r>
      <w:r>
        <w:rPr>
          <w:rFonts w:hint="cs"/>
          <w:rtl/>
        </w:rPr>
        <w:t>.</w:t>
      </w:r>
      <w:r>
        <w:rPr>
          <w:rtl/>
        </w:rPr>
        <w:t>]</w:t>
      </w:r>
    </w:p>
    <w:p w14:paraId="737546B0" w14:textId="77777777" w:rsidR="00000000" w:rsidRDefault="00026F1C">
      <w:pPr>
        <w:pStyle w:val="-0"/>
        <w:rPr>
          <w:rFonts w:hint="cs"/>
          <w:rtl/>
        </w:rPr>
      </w:pPr>
      <w:r>
        <w:rPr>
          <w:rFonts w:hint="cs"/>
          <w:rtl/>
        </w:rPr>
        <w:t>(קריאה ראשונה)</w:t>
      </w:r>
    </w:p>
    <w:p w14:paraId="7525D3FB" w14:textId="77777777" w:rsidR="00000000" w:rsidRDefault="00026F1C">
      <w:pPr>
        <w:pStyle w:val="-0"/>
        <w:rPr>
          <w:rFonts w:hint="cs"/>
          <w:rtl/>
        </w:rPr>
      </w:pPr>
    </w:p>
    <w:p w14:paraId="474242BD" w14:textId="77777777" w:rsidR="00000000" w:rsidRDefault="00026F1C">
      <w:pPr>
        <w:pStyle w:val="a0"/>
        <w:rPr>
          <w:rFonts w:hint="cs"/>
          <w:rtl/>
        </w:rPr>
      </w:pPr>
    </w:p>
    <w:p w14:paraId="54071E8E" w14:textId="77777777" w:rsidR="00000000" w:rsidRDefault="00026F1C">
      <w:pPr>
        <w:pStyle w:val="af1"/>
        <w:rPr>
          <w:rtl/>
        </w:rPr>
      </w:pPr>
      <w:r>
        <w:rPr>
          <w:rFonts w:hint="eastAsia"/>
          <w:rtl/>
        </w:rPr>
        <w:t>היו</w:t>
      </w:r>
      <w:r>
        <w:rPr>
          <w:rtl/>
        </w:rPr>
        <w:t>"ר משה כחלון:</w:t>
      </w:r>
    </w:p>
    <w:p w14:paraId="302C1BE2" w14:textId="77777777" w:rsidR="00000000" w:rsidRDefault="00026F1C">
      <w:pPr>
        <w:pStyle w:val="a0"/>
        <w:rPr>
          <w:rFonts w:hint="cs"/>
          <w:rtl/>
        </w:rPr>
      </w:pPr>
    </w:p>
    <w:p w14:paraId="27366EF7" w14:textId="77777777" w:rsidR="00000000" w:rsidRDefault="00026F1C">
      <w:pPr>
        <w:pStyle w:val="a0"/>
        <w:rPr>
          <w:rFonts w:hint="cs"/>
          <w:rtl/>
        </w:rPr>
      </w:pPr>
      <w:r>
        <w:rPr>
          <w:rFonts w:hint="cs"/>
          <w:rtl/>
        </w:rPr>
        <w:t>אנחנו עוברים לקריאה ראשונה של הצעת חוק מטעם הממשלה, הצעת חוק שירות ביטחון (הגבלות קריאה לשירות מילואים של קצין - הוראת שעה) (</w:t>
      </w:r>
      <w:r>
        <w:rPr>
          <w:rFonts w:hint="cs"/>
          <w:rtl/>
        </w:rPr>
        <w:t>תיקון מס 3). השר גדעון עזרא, בבקשה.</w:t>
      </w:r>
    </w:p>
    <w:p w14:paraId="6E4BC69B" w14:textId="77777777" w:rsidR="00000000" w:rsidRDefault="00026F1C">
      <w:pPr>
        <w:pStyle w:val="a0"/>
        <w:rPr>
          <w:rFonts w:hint="cs"/>
          <w:rtl/>
        </w:rPr>
      </w:pPr>
    </w:p>
    <w:p w14:paraId="6C0F1015" w14:textId="77777777" w:rsidR="00000000" w:rsidRDefault="00026F1C">
      <w:pPr>
        <w:pStyle w:val="a"/>
        <w:rPr>
          <w:rtl/>
        </w:rPr>
      </w:pPr>
      <w:bookmarkStart w:id="996" w:name="FS000000474T10_12_2003_22_04_44"/>
      <w:bookmarkStart w:id="997" w:name="_Toc70328507"/>
      <w:bookmarkEnd w:id="996"/>
      <w:r>
        <w:rPr>
          <w:rFonts w:hint="eastAsia"/>
          <w:rtl/>
        </w:rPr>
        <w:t>השר</w:t>
      </w:r>
      <w:r>
        <w:rPr>
          <w:rtl/>
        </w:rPr>
        <w:t xml:space="preserve"> גדעון עזרא:</w:t>
      </w:r>
      <w:bookmarkEnd w:id="997"/>
    </w:p>
    <w:p w14:paraId="18E8E580" w14:textId="77777777" w:rsidR="00000000" w:rsidRDefault="00026F1C">
      <w:pPr>
        <w:pStyle w:val="a0"/>
        <w:rPr>
          <w:rFonts w:hint="cs"/>
          <w:rtl/>
        </w:rPr>
      </w:pPr>
    </w:p>
    <w:p w14:paraId="39B91A52" w14:textId="77777777" w:rsidR="00000000" w:rsidRDefault="00026F1C">
      <w:pPr>
        <w:pStyle w:val="a0"/>
        <w:rPr>
          <w:rFonts w:hint="cs"/>
          <w:rtl/>
        </w:rPr>
      </w:pPr>
      <w:r>
        <w:rPr>
          <w:rFonts w:hint="cs"/>
          <w:rtl/>
        </w:rPr>
        <w:t xml:space="preserve">הצעת חוק שירות ביטחון (הגבלות קריאה לשירות מילואים של קצין - הוראת שעה) (תיקון מס 3), התשס"ד-2003 - אני מתכבד להביא לאישור מליאת הכנסת בקריאה ראשונה הצעת חוק זו. </w:t>
      </w:r>
    </w:p>
    <w:p w14:paraId="0D3385D2" w14:textId="77777777" w:rsidR="00000000" w:rsidRDefault="00026F1C">
      <w:pPr>
        <w:pStyle w:val="a0"/>
        <w:rPr>
          <w:rFonts w:hint="cs"/>
          <w:rtl/>
        </w:rPr>
      </w:pPr>
    </w:p>
    <w:p w14:paraId="0CA18E74" w14:textId="77777777" w:rsidR="00000000" w:rsidRDefault="00026F1C">
      <w:pPr>
        <w:pStyle w:val="a0"/>
        <w:rPr>
          <w:rFonts w:hint="cs"/>
          <w:rtl/>
        </w:rPr>
      </w:pPr>
      <w:r>
        <w:rPr>
          <w:rFonts w:hint="cs"/>
          <w:rtl/>
        </w:rPr>
        <w:t>על-פי חוק שירות ביטחון, חייל מילואים ש</w:t>
      </w:r>
      <w:r>
        <w:rPr>
          <w:rFonts w:hint="cs"/>
          <w:rtl/>
        </w:rPr>
        <w:t>הגיע לגיל 41, והוא משרת ביחידה קרבית עשר שנים לפחות, לא ייקרא ויגויס לשירות מילואים בתעסוקה מבצעית. ניתן לקרוא לחייל כזה למילואים לשם אימונים בלבד.</w:t>
      </w:r>
    </w:p>
    <w:p w14:paraId="2CE29E5B" w14:textId="77777777" w:rsidR="00000000" w:rsidRDefault="00026F1C">
      <w:pPr>
        <w:pStyle w:val="a0"/>
        <w:rPr>
          <w:rFonts w:hint="cs"/>
          <w:rtl/>
        </w:rPr>
      </w:pPr>
    </w:p>
    <w:p w14:paraId="0CE1D4F7" w14:textId="77777777" w:rsidR="00000000" w:rsidRDefault="00026F1C">
      <w:pPr>
        <w:pStyle w:val="a0"/>
        <w:rPr>
          <w:rFonts w:hint="cs"/>
          <w:rtl/>
        </w:rPr>
      </w:pPr>
      <w:r>
        <w:rPr>
          <w:rFonts w:hint="cs"/>
          <w:rtl/>
        </w:rPr>
        <w:t>בעקבות המצב הביטחוני בשנתיים האחרונות והגידול במשימות הביטחוניות המוטלות על צה"ל, נוצר מחסור בכוח-אדם, וביי</w:t>
      </w:r>
      <w:r>
        <w:rPr>
          <w:rFonts w:hint="cs"/>
          <w:rtl/>
        </w:rPr>
        <w:t>חוד ביחידות קרביות ובתפקידי קצונה. מצב זה הוליד את הצורך בתיקון חוק שירות ביטחון באופן המאפשר לקרוא לקצינים קרביים למילואים, לתעסוקה מבצעית, גם אם מלאו להם 41 שנה. תפקידי הקצונה הבכירה, במספר ניכר של יחידות המילואים, מאוישים בקצינים שגילם 41 ומעלה. תפקוד י</w:t>
      </w:r>
      <w:r>
        <w:rPr>
          <w:rFonts w:hint="cs"/>
          <w:rtl/>
        </w:rPr>
        <w:t xml:space="preserve">חידות מילואים אלה ואחדות הפיקוד עליהן ייפגעו אם ניתן יהיה לגייס את קציני היחידה רק לצורך אימונים ולא לביצוע תעסוקה מבצעית. </w:t>
      </w:r>
    </w:p>
    <w:p w14:paraId="4EB3BB48" w14:textId="77777777" w:rsidR="00000000" w:rsidRDefault="00026F1C">
      <w:pPr>
        <w:pStyle w:val="a0"/>
        <w:rPr>
          <w:rFonts w:hint="cs"/>
          <w:rtl/>
        </w:rPr>
      </w:pPr>
    </w:p>
    <w:p w14:paraId="602491CB" w14:textId="77777777" w:rsidR="00000000" w:rsidRDefault="00026F1C">
      <w:pPr>
        <w:pStyle w:val="a0"/>
        <w:rPr>
          <w:rFonts w:hint="cs"/>
          <w:rtl/>
        </w:rPr>
      </w:pPr>
      <w:r>
        <w:rPr>
          <w:rFonts w:hint="cs"/>
          <w:rtl/>
        </w:rPr>
        <w:t>עניינה של הצעת החוק קביעת המשך הסמכות לצה"ל גם לשנת 2004, על-ידי הארכת הוראת שעה שנקבעה בדצמבר 2001, לקרוא לשירות מילואים לצורך ביצ</w:t>
      </w:r>
      <w:r>
        <w:rPr>
          <w:rFonts w:hint="cs"/>
          <w:rtl/>
        </w:rPr>
        <w:t xml:space="preserve">וע תעסוקה מבצעית קצין יוצא צבא שמלאו לו 41 שנים, המשרת שירות מילואים ביחידה קרבית תקופה כוללת של עשר שנים לפחות, אם ראה הרמטכ"ל כי קיימים טעמים המצדיקים זאת. </w:t>
      </w:r>
    </w:p>
    <w:p w14:paraId="75FA1460" w14:textId="77777777" w:rsidR="00000000" w:rsidRDefault="00026F1C">
      <w:pPr>
        <w:pStyle w:val="a0"/>
        <w:rPr>
          <w:rFonts w:hint="cs"/>
          <w:rtl/>
        </w:rPr>
      </w:pPr>
    </w:p>
    <w:p w14:paraId="15EC9BD7" w14:textId="77777777" w:rsidR="00000000" w:rsidRDefault="00026F1C">
      <w:pPr>
        <w:pStyle w:val="a0"/>
        <w:rPr>
          <w:rFonts w:hint="cs"/>
          <w:rtl/>
        </w:rPr>
      </w:pPr>
      <w:r>
        <w:rPr>
          <w:rFonts w:hint="cs"/>
          <w:rtl/>
        </w:rPr>
        <w:t>גם בעבר ניתן היה לעשות זאת לפי החוק, אולם רק במקצועות ובתפקידים חיוניים או אם קיים מחסור בכוח-אד</w:t>
      </w:r>
      <w:r>
        <w:rPr>
          <w:rFonts w:hint="cs"/>
          <w:rtl/>
        </w:rPr>
        <w:t>ם, כפי שקבע הרמטכ"ל באישור ועדת החוץ והביטחון של הכנסת. לנוכח היקף הצרכים, דרשה ועדת החוץ והביטחון שהוראה זו תיקבע בחוק ולא בצו הרמטכ"ל בלבד. מדובר בהוראת שעה, שהיתה כאמור קיימת בשנות העבודה 2002 וב-2003. אנו מצויים בשלהי שנת 2003, תוקפה של הוראת השעה הקיי</w:t>
      </w:r>
      <w:r>
        <w:rPr>
          <w:rFonts w:hint="cs"/>
          <w:rtl/>
        </w:rPr>
        <w:t>מת  נועד לפקוע ב-31 בדצמבר 2003, ונוכח המצב הביטחוני הממשלה מבקשת להאריכה לשנה נוספת, עד 31 בדצמבר 2004.</w:t>
      </w:r>
    </w:p>
    <w:p w14:paraId="31234F6A" w14:textId="77777777" w:rsidR="00000000" w:rsidRDefault="00026F1C">
      <w:pPr>
        <w:pStyle w:val="a0"/>
        <w:rPr>
          <w:rFonts w:hint="cs"/>
          <w:color w:val="0000FF"/>
          <w:szCs w:val="28"/>
          <w:rtl/>
        </w:rPr>
      </w:pPr>
    </w:p>
    <w:p w14:paraId="32AA53D9" w14:textId="77777777" w:rsidR="00000000" w:rsidRDefault="00026F1C">
      <w:pPr>
        <w:pStyle w:val="a0"/>
        <w:rPr>
          <w:rFonts w:hint="cs"/>
          <w:rtl/>
        </w:rPr>
      </w:pPr>
      <w:r>
        <w:rPr>
          <w:rFonts w:hint="cs"/>
          <w:rtl/>
        </w:rPr>
        <w:t>אני מבקש להדגיש כי הוראת השעה עוסקת רק בקבוצות הקצינים ביחידות המילואים הקרביות.</w:t>
      </w:r>
    </w:p>
    <w:p w14:paraId="4B5F8A77" w14:textId="77777777" w:rsidR="00000000" w:rsidRDefault="00026F1C">
      <w:pPr>
        <w:pStyle w:val="a0"/>
        <w:rPr>
          <w:rFonts w:hint="cs"/>
          <w:rtl/>
        </w:rPr>
      </w:pPr>
    </w:p>
    <w:p w14:paraId="2B4FE0E2" w14:textId="77777777" w:rsidR="00000000" w:rsidRDefault="00026F1C">
      <w:pPr>
        <w:pStyle w:val="a0"/>
        <w:rPr>
          <w:rFonts w:hint="cs"/>
          <w:rtl/>
        </w:rPr>
      </w:pPr>
      <w:r>
        <w:rPr>
          <w:rFonts w:hint="cs"/>
          <w:rtl/>
        </w:rPr>
        <w:t>לגבי כל שאר החיילים - לא יוארכו הוראות שעה שהאריכו את שירות המילואים</w:t>
      </w:r>
      <w:r>
        <w:rPr>
          <w:rFonts w:hint="cs"/>
          <w:rtl/>
        </w:rPr>
        <w:t>. כך החל ב-1 בינואר 2004 ישוב לתוקפו סעיף שנחקק בדצמבר 1997, שלפיו חיילי מילואים ישרתו עד 30 ימים בשנה, מתוכם עד 25 ימים בתעסוקה מבצעית, ועד חמישה ימים באימונים.</w:t>
      </w:r>
    </w:p>
    <w:p w14:paraId="3272F5ED" w14:textId="77777777" w:rsidR="00000000" w:rsidRDefault="00026F1C">
      <w:pPr>
        <w:pStyle w:val="a0"/>
        <w:rPr>
          <w:rFonts w:hint="cs"/>
          <w:rtl/>
        </w:rPr>
      </w:pPr>
    </w:p>
    <w:p w14:paraId="7F5144EF" w14:textId="77777777" w:rsidR="00000000" w:rsidRDefault="00026F1C">
      <w:pPr>
        <w:pStyle w:val="a0"/>
        <w:rPr>
          <w:rFonts w:hint="cs"/>
          <w:rtl/>
        </w:rPr>
      </w:pPr>
      <w:r>
        <w:rPr>
          <w:rFonts w:hint="cs"/>
          <w:rtl/>
        </w:rPr>
        <w:t>הדחיפות בחקיקה קיימת נוכח לוח-זמנים זה, ועל מנת לאפשר לצה"ל בשבועות הקרובים תכנון של כוח-האדם</w:t>
      </w:r>
      <w:r>
        <w:rPr>
          <w:rFonts w:hint="cs"/>
          <w:rtl/>
        </w:rPr>
        <w:t xml:space="preserve"> במערך המילואים לשנת 2004.</w:t>
      </w:r>
    </w:p>
    <w:p w14:paraId="6BCE7BBC" w14:textId="77777777" w:rsidR="00000000" w:rsidRDefault="00026F1C">
      <w:pPr>
        <w:pStyle w:val="a0"/>
        <w:rPr>
          <w:rFonts w:hint="cs"/>
          <w:rtl/>
        </w:rPr>
      </w:pPr>
    </w:p>
    <w:p w14:paraId="6B6DBF53" w14:textId="77777777" w:rsidR="00000000" w:rsidRDefault="00026F1C">
      <w:pPr>
        <w:pStyle w:val="a0"/>
        <w:rPr>
          <w:rFonts w:hint="cs"/>
          <w:rtl/>
        </w:rPr>
      </w:pPr>
      <w:r>
        <w:rPr>
          <w:rFonts w:hint="cs"/>
          <w:rtl/>
        </w:rPr>
        <w:t>הארכת הוראת השעה היא עד 31 בדצמבר 2004. במועד זה תבוצע הערכה מחדש, אם נדרש להמשיך בהוראה זו.</w:t>
      </w:r>
    </w:p>
    <w:p w14:paraId="6C51BFDF" w14:textId="77777777" w:rsidR="00000000" w:rsidRDefault="00026F1C">
      <w:pPr>
        <w:pStyle w:val="a0"/>
        <w:rPr>
          <w:rFonts w:hint="cs"/>
          <w:rtl/>
        </w:rPr>
      </w:pPr>
    </w:p>
    <w:p w14:paraId="173ABD6F" w14:textId="77777777" w:rsidR="00000000" w:rsidRDefault="00026F1C">
      <w:pPr>
        <w:pStyle w:val="a0"/>
        <w:rPr>
          <w:rFonts w:hint="cs"/>
          <w:rtl/>
        </w:rPr>
      </w:pPr>
      <w:r>
        <w:rPr>
          <w:rFonts w:hint="cs"/>
          <w:rtl/>
        </w:rPr>
        <w:t>אשר על כן, אני מבקש כי הכנסת תאשר את הצעת החוק בקריאה ראשונה, ותעביר אותה לוועדת החוץ והביטחון להכנה לקריאה שנייה ושלישית. תודה, רבותי</w:t>
      </w:r>
      <w:r>
        <w:rPr>
          <w:rFonts w:hint="cs"/>
          <w:rtl/>
        </w:rPr>
        <w:t>.</w:t>
      </w:r>
    </w:p>
    <w:p w14:paraId="438202B2" w14:textId="77777777" w:rsidR="00000000" w:rsidRDefault="00026F1C">
      <w:pPr>
        <w:pStyle w:val="a0"/>
        <w:rPr>
          <w:rFonts w:hint="cs"/>
          <w:rtl/>
        </w:rPr>
      </w:pPr>
    </w:p>
    <w:p w14:paraId="6DAE496B" w14:textId="77777777" w:rsidR="00000000" w:rsidRDefault="00026F1C">
      <w:pPr>
        <w:pStyle w:val="af1"/>
        <w:rPr>
          <w:rtl/>
        </w:rPr>
      </w:pPr>
      <w:r>
        <w:rPr>
          <w:rtl/>
        </w:rPr>
        <w:t>היו"ר משה כחלון:</w:t>
      </w:r>
    </w:p>
    <w:p w14:paraId="52437725" w14:textId="77777777" w:rsidR="00000000" w:rsidRDefault="00026F1C">
      <w:pPr>
        <w:pStyle w:val="a0"/>
        <w:rPr>
          <w:rtl/>
        </w:rPr>
      </w:pPr>
    </w:p>
    <w:p w14:paraId="013EA83A" w14:textId="77777777" w:rsidR="00000000" w:rsidRDefault="00026F1C">
      <w:pPr>
        <w:pStyle w:val="a0"/>
        <w:rPr>
          <w:rFonts w:hint="cs"/>
          <w:rtl/>
        </w:rPr>
      </w:pPr>
      <w:r>
        <w:rPr>
          <w:rFonts w:hint="cs"/>
          <w:rtl/>
        </w:rPr>
        <w:t>תודה רבה.</w:t>
      </w:r>
    </w:p>
    <w:p w14:paraId="5BC86E1E" w14:textId="77777777" w:rsidR="00000000" w:rsidRDefault="00026F1C">
      <w:pPr>
        <w:pStyle w:val="a0"/>
        <w:rPr>
          <w:rFonts w:hint="cs"/>
          <w:rtl/>
        </w:rPr>
      </w:pPr>
    </w:p>
    <w:p w14:paraId="333565D1" w14:textId="77777777" w:rsidR="00000000" w:rsidRDefault="00026F1C">
      <w:pPr>
        <w:pStyle w:val="af0"/>
        <w:rPr>
          <w:rtl/>
        </w:rPr>
      </w:pPr>
      <w:r>
        <w:rPr>
          <w:rFonts w:hint="eastAsia"/>
          <w:rtl/>
        </w:rPr>
        <w:t>נסים</w:t>
      </w:r>
      <w:r>
        <w:rPr>
          <w:rtl/>
        </w:rPr>
        <w:t xml:space="preserve"> זאב (ש"ס):</w:t>
      </w:r>
    </w:p>
    <w:p w14:paraId="228FDDF7" w14:textId="77777777" w:rsidR="00000000" w:rsidRDefault="00026F1C">
      <w:pPr>
        <w:pStyle w:val="a0"/>
        <w:rPr>
          <w:rFonts w:hint="cs"/>
          <w:rtl/>
        </w:rPr>
      </w:pPr>
    </w:p>
    <w:p w14:paraId="04431ACF" w14:textId="77777777" w:rsidR="00000000" w:rsidRDefault="00026F1C">
      <w:pPr>
        <w:pStyle w:val="a0"/>
        <w:rPr>
          <w:rFonts w:hint="cs"/>
          <w:rtl/>
        </w:rPr>
      </w:pPr>
      <w:r>
        <w:rPr>
          <w:rFonts w:hint="cs"/>
          <w:rtl/>
        </w:rPr>
        <w:t>אני אצמצם, אבל אני רוצה לשכנע את השר.</w:t>
      </w:r>
    </w:p>
    <w:p w14:paraId="1D683504" w14:textId="77777777" w:rsidR="00000000" w:rsidRDefault="00026F1C">
      <w:pPr>
        <w:pStyle w:val="a0"/>
        <w:rPr>
          <w:rFonts w:hint="cs"/>
          <w:rtl/>
        </w:rPr>
      </w:pPr>
    </w:p>
    <w:p w14:paraId="41C6AEAC" w14:textId="77777777" w:rsidR="00000000" w:rsidRDefault="00026F1C">
      <w:pPr>
        <w:pStyle w:val="af1"/>
        <w:rPr>
          <w:rtl/>
        </w:rPr>
      </w:pPr>
      <w:r>
        <w:rPr>
          <w:rtl/>
        </w:rPr>
        <w:t>היו"ר משה כחלון:</w:t>
      </w:r>
    </w:p>
    <w:p w14:paraId="7E27DC9D" w14:textId="77777777" w:rsidR="00000000" w:rsidRDefault="00026F1C">
      <w:pPr>
        <w:pStyle w:val="a0"/>
        <w:rPr>
          <w:rtl/>
        </w:rPr>
      </w:pPr>
    </w:p>
    <w:p w14:paraId="5A4774F6" w14:textId="77777777" w:rsidR="00000000" w:rsidRDefault="00026F1C">
      <w:pPr>
        <w:pStyle w:val="a0"/>
        <w:rPr>
          <w:rFonts w:hint="cs"/>
          <w:rtl/>
        </w:rPr>
      </w:pPr>
      <w:r>
        <w:rPr>
          <w:rFonts w:hint="cs"/>
          <w:rtl/>
        </w:rPr>
        <w:t>סליחה, רגע.</w:t>
      </w:r>
    </w:p>
    <w:p w14:paraId="025EDA03" w14:textId="77777777" w:rsidR="00000000" w:rsidRDefault="00026F1C">
      <w:pPr>
        <w:pStyle w:val="a0"/>
        <w:rPr>
          <w:rFonts w:hint="cs"/>
          <w:rtl/>
        </w:rPr>
      </w:pPr>
    </w:p>
    <w:p w14:paraId="0BDE5400" w14:textId="77777777" w:rsidR="00000000" w:rsidRDefault="00026F1C">
      <w:pPr>
        <w:pStyle w:val="af0"/>
        <w:rPr>
          <w:rtl/>
        </w:rPr>
      </w:pPr>
      <w:r>
        <w:rPr>
          <w:rFonts w:hint="eastAsia"/>
          <w:rtl/>
        </w:rPr>
        <w:t>עבד</w:t>
      </w:r>
      <w:r>
        <w:rPr>
          <w:rtl/>
        </w:rPr>
        <w:t>-אלמאלכ דהאמשה (רע"ם):</w:t>
      </w:r>
    </w:p>
    <w:p w14:paraId="6B492C3D" w14:textId="77777777" w:rsidR="00000000" w:rsidRDefault="00026F1C">
      <w:pPr>
        <w:pStyle w:val="a0"/>
        <w:rPr>
          <w:rFonts w:hint="cs"/>
          <w:rtl/>
        </w:rPr>
      </w:pPr>
    </w:p>
    <w:p w14:paraId="7132FF62" w14:textId="77777777" w:rsidR="00000000" w:rsidRDefault="00026F1C">
      <w:pPr>
        <w:pStyle w:val="a0"/>
        <w:rPr>
          <w:rFonts w:hint="cs"/>
          <w:rtl/>
        </w:rPr>
      </w:pPr>
      <w:r>
        <w:rPr>
          <w:rFonts w:hint="cs"/>
          <w:rtl/>
        </w:rPr>
        <w:t>סיכמנו שכולנו לא מדברים או שכולנו מדברים.</w:t>
      </w:r>
    </w:p>
    <w:p w14:paraId="4C7C3E6C" w14:textId="77777777" w:rsidR="00000000" w:rsidRDefault="00026F1C">
      <w:pPr>
        <w:pStyle w:val="a0"/>
        <w:rPr>
          <w:rFonts w:hint="cs"/>
          <w:rtl/>
        </w:rPr>
      </w:pPr>
    </w:p>
    <w:p w14:paraId="55739DC2" w14:textId="77777777" w:rsidR="00000000" w:rsidRDefault="00026F1C">
      <w:pPr>
        <w:pStyle w:val="af1"/>
        <w:rPr>
          <w:rtl/>
        </w:rPr>
      </w:pPr>
      <w:r>
        <w:rPr>
          <w:rtl/>
        </w:rPr>
        <w:t>היו"ר משה כחלון:</w:t>
      </w:r>
    </w:p>
    <w:p w14:paraId="4F78043A" w14:textId="77777777" w:rsidR="00000000" w:rsidRDefault="00026F1C">
      <w:pPr>
        <w:pStyle w:val="a0"/>
        <w:rPr>
          <w:rtl/>
        </w:rPr>
      </w:pPr>
    </w:p>
    <w:p w14:paraId="4A46FC5D" w14:textId="77777777" w:rsidR="00000000" w:rsidRDefault="00026F1C">
      <w:pPr>
        <w:pStyle w:val="a0"/>
        <w:rPr>
          <w:rFonts w:hint="cs"/>
          <w:rtl/>
        </w:rPr>
      </w:pPr>
      <w:r>
        <w:rPr>
          <w:rFonts w:hint="cs"/>
          <w:rtl/>
        </w:rPr>
        <w:t>זה בדיוק מה שרציתי לומר. חבר הכנסת דהאמשה, בבקשה.</w:t>
      </w:r>
      <w:r>
        <w:rPr>
          <w:rFonts w:hint="cs"/>
          <w:rtl/>
        </w:rPr>
        <w:t xml:space="preserve"> אחריו - חבר הכנסת נסים זאב. חבר הכנסת, מה אתה מחליט?</w:t>
      </w:r>
    </w:p>
    <w:p w14:paraId="204C46B7" w14:textId="77777777" w:rsidR="00000000" w:rsidRDefault="00026F1C">
      <w:pPr>
        <w:pStyle w:val="a0"/>
        <w:rPr>
          <w:rFonts w:hint="cs"/>
          <w:rtl/>
        </w:rPr>
      </w:pPr>
    </w:p>
    <w:p w14:paraId="2941A689" w14:textId="77777777" w:rsidR="00000000" w:rsidRDefault="00026F1C">
      <w:pPr>
        <w:pStyle w:val="af0"/>
        <w:rPr>
          <w:rtl/>
        </w:rPr>
      </w:pPr>
      <w:r>
        <w:rPr>
          <w:rFonts w:hint="eastAsia"/>
          <w:rtl/>
        </w:rPr>
        <w:t>עבד</w:t>
      </w:r>
      <w:r>
        <w:rPr>
          <w:rtl/>
        </w:rPr>
        <w:t>-אלמאלכ דהאמשה (רע"ם):</w:t>
      </w:r>
    </w:p>
    <w:p w14:paraId="569E9741" w14:textId="77777777" w:rsidR="00000000" w:rsidRDefault="00026F1C">
      <w:pPr>
        <w:pStyle w:val="a0"/>
        <w:rPr>
          <w:rFonts w:hint="cs"/>
          <w:rtl/>
        </w:rPr>
      </w:pPr>
    </w:p>
    <w:p w14:paraId="1D1D8F61" w14:textId="77777777" w:rsidR="00000000" w:rsidRDefault="00026F1C">
      <w:pPr>
        <w:pStyle w:val="a0"/>
        <w:rPr>
          <w:rFonts w:hint="cs"/>
          <w:rtl/>
        </w:rPr>
      </w:pPr>
      <w:r>
        <w:rPr>
          <w:rFonts w:hint="cs"/>
          <w:rtl/>
        </w:rPr>
        <w:t>אני מוותר.</w:t>
      </w:r>
    </w:p>
    <w:p w14:paraId="12122BE5" w14:textId="77777777" w:rsidR="00000000" w:rsidRDefault="00026F1C">
      <w:pPr>
        <w:pStyle w:val="a0"/>
        <w:rPr>
          <w:rFonts w:hint="cs"/>
          <w:rtl/>
        </w:rPr>
      </w:pPr>
    </w:p>
    <w:p w14:paraId="5E2AB7BF" w14:textId="77777777" w:rsidR="00000000" w:rsidRDefault="00026F1C">
      <w:pPr>
        <w:pStyle w:val="af1"/>
        <w:rPr>
          <w:rtl/>
        </w:rPr>
      </w:pPr>
      <w:r>
        <w:rPr>
          <w:rtl/>
        </w:rPr>
        <w:t>היו"ר משה כחלון:</w:t>
      </w:r>
    </w:p>
    <w:p w14:paraId="27D80623" w14:textId="77777777" w:rsidR="00000000" w:rsidRDefault="00026F1C">
      <w:pPr>
        <w:pStyle w:val="a0"/>
        <w:rPr>
          <w:rtl/>
        </w:rPr>
      </w:pPr>
    </w:p>
    <w:p w14:paraId="257027D6" w14:textId="77777777" w:rsidR="00000000" w:rsidRDefault="00026F1C">
      <w:pPr>
        <w:pStyle w:val="a0"/>
        <w:rPr>
          <w:rFonts w:hint="cs"/>
          <w:rtl/>
        </w:rPr>
      </w:pPr>
      <w:r>
        <w:rPr>
          <w:rFonts w:hint="cs"/>
          <w:rtl/>
        </w:rPr>
        <w:t>בבקשה, חבר הכנסת זאב. בכבוד, יעלה ויבוא.</w:t>
      </w:r>
    </w:p>
    <w:p w14:paraId="5AB4FC48" w14:textId="77777777" w:rsidR="00000000" w:rsidRDefault="00026F1C">
      <w:pPr>
        <w:pStyle w:val="a0"/>
        <w:rPr>
          <w:rFonts w:hint="cs"/>
          <w:rtl/>
        </w:rPr>
      </w:pPr>
    </w:p>
    <w:p w14:paraId="6C3F3131" w14:textId="77777777" w:rsidR="00000000" w:rsidRDefault="00026F1C">
      <w:pPr>
        <w:pStyle w:val="af0"/>
        <w:rPr>
          <w:rtl/>
        </w:rPr>
      </w:pPr>
      <w:r>
        <w:rPr>
          <w:rFonts w:hint="eastAsia"/>
          <w:rtl/>
        </w:rPr>
        <w:t>נסים</w:t>
      </w:r>
      <w:r>
        <w:rPr>
          <w:rtl/>
        </w:rPr>
        <w:t xml:space="preserve"> זאב (ש"ס):</w:t>
      </w:r>
    </w:p>
    <w:p w14:paraId="4F4F193D" w14:textId="77777777" w:rsidR="00000000" w:rsidRDefault="00026F1C">
      <w:pPr>
        <w:pStyle w:val="a0"/>
        <w:rPr>
          <w:rFonts w:hint="cs"/>
          <w:rtl/>
        </w:rPr>
      </w:pPr>
    </w:p>
    <w:p w14:paraId="28881D7E" w14:textId="77777777" w:rsidR="00000000" w:rsidRDefault="00026F1C">
      <w:pPr>
        <w:pStyle w:val="a0"/>
        <w:rPr>
          <w:rFonts w:hint="cs"/>
          <w:rtl/>
        </w:rPr>
      </w:pPr>
      <w:r>
        <w:rPr>
          <w:rFonts w:hint="cs"/>
          <w:rtl/>
        </w:rPr>
        <w:t>אתמול ויתרתי, אתה זוכר?</w:t>
      </w:r>
    </w:p>
    <w:p w14:paraId="08E02692" w14:textId="77777777" w:rsidR="00000000" w:rsidRDefault="00026F1C">
      <w:pPr>
        <w:pStyle w:val="a0"/>
        <w:rPr>
          <w:rFonts w:hint="cs"/>
          <w:rtl/>
        </w:rPr>
      </w:pPr>
    </w:p>
    <w:p w14:paraId="1A346092" w14:textId="77777777" w:rsidR="00000000" w:rsidRDefault="00026F1C">
      <w:pPr>
        <w:pStyle w:val="af1"/>
        <w:rPr>
          <w:rtl/>
        </w:rPr>
      </w:pPr>
      <w:r>
        <w:rPr>
          <w:rtl/>
        </w:rPr>
        <w:t>היו"ר משה כחלון:</w:t>
      </w:r>
    </w:p>
    <w:p w14:paraId="666976FC" w14:textId="77777777" w:rsidR="00000000" w:rsidRDefault="00026F1C">
      <w:pPr>
        <w:pStyle w:val="a0"/>
        <w:rPr>
          <w:rtl/>
        </w:rPr>
      </w:pPr>
    </w:p>
    <w:p w14:paraId="7706995B" w14:textId="77777777" w:rsidR="00000000" w:rsidRDefault="00026F1C">
      <w:pPr>
        <w:pStyle w:val="a0"/>
        <w:rPr>
          <w:rFonts w:hint="cs"/>
          <w:rtl/>
        </w:rPr>
      </w:pPr>
      <w:r>
        <w:rPr>
          <w:rFonts w:hint="cs"/>
          <w:rtl/>
        </w:rPr>
        <w:t>אני לא זוכר, כי לא הייתי פה. חבר הכנסת זאב</w:t>
      </w:r>
      <w:r>
        <w:rPr>
          <w:rFonts w:hint="cs"/>
          <w:rtl/>
        </w:rPr>
        <w:t>, כמו שצריך, פרלמנטר למופת. בבקשה, אדוני.</w:t>
      </w:r>
    </w:p>
    <w:p w14:paraId="533622E8" w14:textId="77777777" w:rsidR="00000000" w:rsidRDefault="00026F1C">
      <w:pPr>
        <w:pStyle w:val="a0"/>
        <w:rPr>
          <w:rFonts w:hint="cs"/>
          <w:rtl/>
        </w:rPr>
      </w:pPr>
    </w:p>
    <w:p w14:paraId="5EE5F905" w14:textId="77777777" w:rsidR="00000000" w:rsidRDefault="00026F1C">
      <w:pPr>
        <w:pStyle w:val="a"/>
        <w:rPr>
          <w:rtl/>
        </w:rPr>
      </w:pPr>
      <w:bookmarkStart w:id="998" w:name="FS000000490T10_12_2003_21_36_59"/>
      <w:bookmarkStart w:id="999" w:name="_Toc70328508"/>
      <w:bookmarkEnd w:id="998"/>
      <w:r>
        <w:rPr>
          <w:rFonts w:hint="eastAsia"/>
          <w:rtl/>
        </w:rPr>
        <w:t>נסים</w:t>
      </w:r>
      <w:r>
        <w:rPr>
          <w:rtl/>
        </w:rPr>
        <w:t xml:space="preserve"> זאב (ש"ס):</w:t>
      </w:r>
      <w:bookmarkEnd w:id="999"/>
    </w:p>
    <w:p w14:paraId="378F0D62" w14:textId="77777777" w:rsidR="00000000" w:rsidRDefault="00026F1C">
      <w:pPr>
        <w:pStyle w:val="a0"/>
        <w:rPr>
          <w:rFonts w:hint="cs"/>
          <w:rtl/>
        </w:rPr>
      </w:pPr>
    </w:p>
    <w:p w14:paraId="060136E8" w14:textId="77777777" w:rsidR="00000000" w:rsidRDefault="00026F1C">
      <w:pPr>
        <w:pStyle w:val="a0"/>
        <w:rPr>
          <w:rFonts w:hint="cs"/>
          <w:rtl/>
        </w:rPr>
      </w:pPr>
      <w:r>
        <w:rPr>
          <w:rFonts w:hint="cs"/>
          <w:rtl/>
        </w:rPr>
        <w:t>אדוני היושב-ראש, אני לא אגזול את זמנכם, אבל יש לי פה הערה לעניין. למעשה באים לפה להאריך את הוראת השעה בשנה אחת, ומקובל עלי, עד דצמבר 2004. אבל תראו מה שקורה בפועל. מצד אחד, כבר יש הכרזה שמשחררים מ</w:t>
      </w:r>
      <w:r>
        <w:rPr>
          <w:rFonts w:hint="cs"/>
          <w:rtl/>
        </w:rPr>
        <w:t>ילואימניקים עד גיל 40, לא צריך אותם, רק את הקצינים האלה. אני חושב שהדברים האלה יכולים להתהפך על פיהם, כי אנחנו לא יכולים ליצור אווירה שאנחנו ערב שלום, ערב הסכם שלום, ולאותם חיילי מילואים, אנחנו לא מאפשרים לעשות אלא מילואים מבצעיים - שום שירות, אלא לשם מבצע</w:t>
      </w:r>
      <w:r>
        <w:rPr>
          <w:rFonts w:hint="cs"/>
          <w:rtl/>
        </w:rPr>
        <w:t>, זאת אומרת, של שלושה ימים.</w:t>
      </w:r>
    </w:p>
    <w:p w14:paraId="77A40EA3" w14:textId="77777777" w:rsidR="00000000" w:rsidRDefault="00026F1C">
      <w:pPr>
        <w:pStyle w:val="a0"/>
        <w:rPr>
          <w:rFonts w:hint="cs"/>
          <w:rtl/>
        </w:rPr>
      </w:pPr>
    </w:p>
    <w:p w14:paraId="6BD2716F" w14:textId="77777777" w:rsidR="00000000" w:rsidRDefault="00026F1C">
      <w:pPr>
        <w:pStyle w:val="af0"/>
        <w:rPr>
          <w:rtl/>
        </w:rPr>
      </w:pPr>
      <w:r>
        <w:rPr>
          <w:rFonts w:hint="eastAsia"/>
          <w:rtl/>
        </w:rPr>
        <w:t>השר</w:t>
      </w:r>
      <w:r>
        <w:rPr>
          <w:rtl/>
        </w:rPr>
        <w:t xml:space="preserve"> גדעון עזרא:</w:t>
      </w:r>
    </w:p>
    <w:p w14:paraId="035690A9" w14:textId="77777777" w:rsidR="00000000" w:rsidRDefault="00026F1C">
      <w:pPr>
        <w:pStyle w:val="a0"/>
        <w:rPr>
          <w:rFonts w:hint="cs"/>
          <w:rtl/>
        </w:rPr>
      </w:pPr>
    </w:p>
    <w:p w14:paraId="2AF85513" w14:textId="77777777" w:rsidR="00000000" w:rsidRDefault="00026F1C">
      <w:pPr>
        <w:pStyle w:val="a0"/>
        <w:rPr>
          <w:rFonts w:hint="cs"/>
          <w:rtl/>
        </w:rPr>
      </w:pPr>
      <w:r>
        <w:rPr>
          <w:rFonts w:hint="cs"/>
          <w:rtl/>
        </w:rPr>
        <w:t>לא. יש 25 יום תעסוקה מבצעית וחמישה ימי אימון.</w:t>
      </w:r>
    </w:p>
    <w:p w14:paraId="13E47DCA" w14:textId="77777777" w:rsidR="00000000" w:rsidRDefault="00026F1C">
      <w:pPr>
        <w:pStyle w:val="a0"/>
        <w:rPr>
          <w:rFonts w:hint="cs"/>
          <w:rtl/>
        </w:rPr>
      </w:pPr>
    </w:p>
    <w:p w14:paraId="3FBA7797" w14:textId="77777777" w:rsidR="00000000" w:rsidRDefault="00026F1C">
      <w:pPr>
        <w:pStyle w:val="-"/>
        <w:rPr>
          <w:rtl/>
        </w:rPr>
      </w:pPr>
      <w:bookmarkStart w:id="1000" w:name="FS000000490T10_12_2003_21_39_11C"/>
      <w:bookmarkEnd w:id="1000"/>
      <w:r>
        <w:rPr>
          <w:rtl/>
        </w:rPr>
        <w:t>נסים זאב (ש"ס):</w:t>
      </w:r>
    </w:p>
    <w:p w14:paraId="6F8AA116" w14:textId="77777777" w:rsidR="00000000" w:rsidRDefault="00026F1C">
      <w:pPr>
        <w:pStyle w:val="a0"/>
        <w:rPr>
          <w:rtl/>
        </w:rPr>
      </w:pPr>
    </w:p>
    <w:p w14:paraId="3452C2E7" w14:textId="77777777" w:rsidR="00000000" w:rsidRDefault="00026F1C">
      <w:pPr>
        <w:pStyle w:val="a0"/>
        <w:rPr>
          <w:rFonts w:hint="cs"/>
          <w:rtl/>
        </w:rPr>
      </w:pPr>
      <w:r>
        <w:rPr>
          <w:rFonts w:hint="cs"/>
          <w:rtl/>
        </w:rPr>
        <w:t>אני מדבר על הגילים שבין 40 ל-45.</w:t>
      </w:r>
    </w:p>
    <w:p w14:paraId="660BDFC6" w14:textId="77777777" w:rsidR="00000000" w:rsidRDefault="00026F1C">
      <w:pPr>
        <w:pStyle w:val="a0"/>
        <w:rPr>
          <w:rFonts w:hint="cs"/>
          <w:rtl/>
        </w:rPr>
      </w:pPr>
    </w:p>
    <w:p w14:paraId="7094902F" w14:textId="77777777" w:rsidR="00000000" w:rsidRDefault="00026F1C">
      <w:pPr>
        <w:pStyle w:val="af1"/>
        <w:rPr>
          <w:rtl/>
        </w:rPr>
      </w:pPr>
      <w:r>
        <w:rPr>
          <w:rtl/>
        </w:rPr>
        <w:t>היו"ר משה כחלון:</w:t>
      </w:r>
    </w:p>
    <w:p w14:paraId="0E6C5270" w14:textId="77777777" w:rsidR="00000000" w:rsidRDefault="00026F1C">
      <w:pPr>
        <w:pStyle w:val="a0"/>
        <w:rPr>
          <w:rtl/>
        </w:rPr>
      </w:pPr>
    </w:p>
    <w:p w14:paraId="6CA353CC" w14:textId="77777777" w:rsidR="00000000" w:rsidRDefault="00026F1C">
      <w:pPr>
        <w:pStyle w:val="a0"/>
        <w:rPr>
          <w:rFonts w:hint="cs"/>
          <w:rtl/>
        </w:rPr>
      </w:pPr>
      <w:r>
        <w:rPr>
          <w:rFonts w:hint="cs"/>
          <w:rtl/>
        </w:rPr>
        <w:t>רק לאימון אמרת בין גיל 40 לגיל 45, לא לתעסוקה מבצעית.</w:t>
      </w:r>
    </w:p>
    <w:p w14:paraId="50D2B364" w14:textId="77777777" w:rsidR="00000000" w:rsidRDefault="00026F1C">
      <w:pPr>
        <w:pStyle w:val="af0"/>
        <w:rPr>
          <w:rtl/>
        </w:rPr>
      </w:pPr>
    </w:p>
    <w:p w14:paraId="3E38EDF4" w14:textId="77777777" w:rsidR="00000000" w:rsidRDefault="00026F1C">
      <w:pPr>
        <w:pStyle w:val="af0"/>
        <w:rPr>
          <w:rtl/>
        </w:rPr>
      </w:pPr>
      <w:r>
        <w:rPr>
          <w:rFonts w:hint="eastAsia"/>
          <w:rtl/>
        </w:rPr>
        <w:t>השר</w:t>
      </w:r>
      <w:r>
        <w:rPr>
          <w:rtl/>
        </w:rPr>
        <w:t xml:space="preserve"> גדעון עזרא:</w:t>
      </w:r>
    </w:p>
    <w:p w14:paraId="290D6F53" w14:textId="77777777" w:rsidR="00000000" w:rsidRDefault="00026F1C">
      <w:pPr>
        <w:pStyle w:val="a0"/>
        <w:rPr>
          <w:rFonts w:hint="cs"/>
          <w:rtl/>
        </w:rPr>
      </w:pPr>
    </w:p>
    <w:p w14:paraId="03749A26" w14:textId="77777777" w:rsidR="00000000" w:rsidRDefault="00026F1C">
      <w:pPr>
        <w:pStyle w:val="a0"/>
        <w:rPr>
          <w:rFonts w:hint="cs"/>
          <w:rtl/>
        </w:rPr>
      </w:pPr>
      <w:r>
        <w:rPr>
          <w:rFonts w:hint="cs"/>
          <w:rtl/>
        </w:rPr>
        <w:t>רק קצינים.</w:t>
      </w:r>
    </w:p>
    <w:p w14:paraId="2B4A52DC" w14:textId="77777777" w:rsidR="00000000" w:rsidRDefault="00026F1C">
      <w:pPr>
        <w:pStyle w:val="a0"/>
        <w:rPr>
          <w:rFonts w:hint="cs"/>
          <w:rtl/>
        </w:rPr>
      </w:pPr>
    </w:p>
    <w:p w14:paraId="5D599E75" w14:textId="77777777" w:rsidR="00000000" w:rsidRDefault="00026F1C">
      <w:pPr>
        <w:pStyle w:val="-"/>
        <w:rPr>
          <w:rtl/>
        </w:rPr>
      </w:pPr>
      <w:bookmarkStart w:id="1001" w:name="FS000000490T10_12_2003_21_39_25C"/>
      <w:bookmarkEnd w:id="1001"/>
      <w:r>
        <w:rPr>
          <w:rtl/>
        </w:rPr>
        <w:t>נסים זאב (</w:t>
      </w:r>
      <w:r>
        <w:rPr>
          <w:rtl/>
        </w:rPr>
        <w:t>ש"ס):</w:t>
      </w:r>
    </w:p>
    <w:p w14:paraId="5220D4DB" w14:textId="77777777" w:rsidR="00000000" w:rsidRDefault="00026F1C">
      <w:pPr>
        <w:pStyle w:val="a0"/>
        <w:rPr>
          <w:rtl/>
        </w:rPr>
      </w:pPr>
    </w:p>
    <w:p w14:paraId="5092B40B" w14:textId="77777777" w:rsidR="00000000" w:rsidRDefault="00026F1C">
      <w:pPr>
        <w:pStyle w:val="a0"/>
        <w:rPr>
          <w:rFonts w:hint="cs"/>
          <w:rtl/>
        </w:rPr>
      </w:pPr>
      <w:r>
        <w:rPr>
          <w:rFonts w:hint="cs"/>
          <w:rtl/>
        </w:rPr>
        <w:t>שירות פעיל, כשקוראים לחייל לשרת בקו התפר, בעזה, זה נקרא שירות פעיל. אני אומר לא לקרוא להם לשירות פעיל, אבל לפחות כן להשאיר אותם באימונים מבצעיים, כדי שאם חלילה וחס תהיה מלחמה, שאותם אנשים יהיו בכושר המינימלי. אנחנו לא נמצאים בזמן של שלום.</w:t>
      </w:r>
    </w:p>
    <w:p w14:paraId="2711E5B6" w14:textId="77777777" w:rsidR="00000000" w:rsidRDefault="00026F1C">
      <w:pPr>
        <w:pStyle w:val="a0"/>
        <w:rPr>
          <w:rFonts w:hint="cs"/>
          <w:rtl/>
        </w:rPr>
      </w:pPr>
    </w:p>
    <w:p w14:paraId="74A6372E" w14:textId="77777777" w:rsidR="00000000" w:rsidRDefault="00026F1C">
      <w:pPr>
        <w:pStyle w:val="af1"/>
        <w:rPr>
          <w:rtl/>
        </w:rPr>
      </w:pPr>
      <w:r>
        <w:rPr>
          <w:rtl/>
        </w:rPr>
        <w:t>היו"ר משה</w:t>
      </w:r>
      <w:r>
        <w:rPr>
          <w:rtl/>
        </w:rPr>
        <w:t xml:space="preserve"> כחלון:</w:t>
      </w:r>
    </w:p>
    <w:p w14:paraId="279FC52A" w14:textId="77777777" w:rsidR="00000000" w:rsidRDefault="00026F1C">
      <w:pPr>
        <w:pStyle w:val="a0"/>
        <w:rPr>
          <w:rtl/>
        </w:rPr>
      </w:pPr>
    </w:p>
    <w:p w14:paraId="375BB400" w14:textId="77777777" w:rsidR="00000000" w:rsidRDefault="00026F1C">
      <w:pPr>
        <w:pStyle w:val="a0"/>
        <w:rPr>
          <w:rFonts w:hint="cs"/>
          <w:rtl/>
        </w:rPr>
      </w:pPr>
      <w:r>
        <w:rPr>
          <w:rFonts w:hint="cs"/>
          <w:rtl/>
        </w:rPr>
        <w:t>אתה מתכוון לסדר-הכוחות הלוחם.</w:t>
      </w:r>
    </w:p>
    <w:p w14:paraId="54153260" w14:textId="77777777" w:rsidR="00000000" w:rsidRDefault="00026F1C">
      <w:pPr>
        <w:pStyle w:val="a0"/>
        <w:rPr>
          <w:rFonts w:hint="cs"/>
          <w:rtl/>
        </w:rPr>
      </w:pPr>
    </w:p>
    <w:p w14:paraId="4C3A6690" w14:textId="77777777" w:rsidR="00000000" w:rsidRDefault="00026F1C">
      <w:pPr>
        <w:pStyle w:val="-"/>
        <w:rPr>
          <w:rtl/>
        </w:rPr>
      </w:pPr>
      <w:bookmarkStart w:id="1002" w:name="FS000000490T10_12_2003_21_42_11C"/>
      <w:bookmarkEnd w:id="1002"/>
      <w:r>
        <w:rPr>
          <w:rtl/>
        </w:rPr>
        <w:t>נסים זאב (ש"ס):</w:t>
      </w:r>
    </w:p>
    <w:p w14:paraId="777D8C68" w14:textId="77777777" w:rsidR="00000000" w:rsidRDefault="00026F1C">
      <w:pPr>
        <w:pStyle w:val="a0"/>
        <w:rPr>
          <w:rtl/>
        </w:rPr>
      </w:pPr>
    </w:p>
    <w:p w14:paraId="268079C7" w14:textId="77777777" w:rsidR="00000000" w:rsidRDefault="00026F1C">
      <w:pPr>
        <w:pStyle w:val="a0"/>
        <w:rPr>
          <w:rFonts w:hint="cs"/>
          <w:rtl/>
        </w:rPr>
      </w:pPr>
      <w:r>
        <w:rPr>
          <w:rFonts w:hint="cs"/>
          <w:rtl/>
        </w:rPr>
        <w:t xml:space="preserve">כן. דבר נוסף, אדוני השר. אני חושב שהסמלים ורבי-הסמלים במילואים הם לא פחות מוכשרים מאשר קצין בשירות סדיר. יש לו הניסיון, יש לו יותר זמן שהוא מנוסה, ולכן אולי אפשר להוריד קצת מהנטל של אותם קצינים ולתת </w:t>
      </w:r>
      <w:r>
        <w:rPr>
          <w:rFonts w:hint="cs"/>
          <w:rtl/>
        </w:rPr>
        <w:t>היום אחריות לאותם סמלים, שהניסיון הרב שיש להם והשנים שיש להם אינם מביאים פחות תועלת. היום בכל מבצע קטן, בכל סיור, בכל פעולה, צריך קצין, ולכן הנטל הופך להיות יותר מדי גדול על אותם קצינים.</w:t>
      </w:r>
    </w:p>
    <w:p w14:paraId="29CC94D8" w14:textId="77777777" w:rsidR="00000000" w:rsidRDefault="00026F1C">
      <w:pPr>
        <w:pStyle w:val="a0"/>
        <w:rPr>
          <w:rFonts w:hint="cs"/>
          <w:rtl/>
        </w:rPr>
      </w:pPr>
    </w:p>
    <w:p w14:paraId="2876FC3C" w14:textId="77777777" w:rsidR="00000000" w:rsidRDefault="00026F1C">
      <w:pPr>
        <w:pStyle w:val="af1"/>
        <w:rPr>
          <w:rtl/>
        </w:rPr>
      </w:pPr>
      <w:r>
        <w:rPr>
          <w:rtl/>
        </w:rPr>
        <w:t>היו"ר משה כחלון:</w:t>
      </w:r>
    </w:p>
    <w:p w14:paraId="77B7547F" w14:textId="77777777" w:rsidR="00000000" w:rsidRDefault="00026F1C">
      <w:pPr>
        <w:pStyle w:val="a0"/>
        <w:rPr>
          <w:rtl/>
        </w:rPr>
      </w:pPr>
    </w:p>
    <w:p w14:paraId="4F319003" w14:textId="77777777" w:rsidR="00000000" w:rsidRDefault="00026F1C">
      <w:pPr>
        <w:pStyle w:val="a0"/>
        <w:rPr>
          <w:rFonts w:hint="cs"/>
          <w:rtl/>
        </w:rPr>
      </w:pPr>
      <w:r>
        <w:rPr>
          <w:rFonts w:hint="cs"/>
          <w:rtl/>
        </w:rPr>
        <w:t xml:space="preserve">תודה רבה. </w:t>
      </w:r>
    </w:p>
    <w:p w14:paraId="3B6E90F1" w14:textId="77777777" w:rsidR="00000000" w:rsidRDefault="00026F1C">
      <w:pPr>
        <w:pStyle w:val="a0"/>
        <w:rPr>
          <w:rFonts w:hint="cs"/>
          <w:rtl/>
        </w:rPr>
      </w:pPr>
    </w:p>
    <w:p w14:paraId="1BBB3CD4" w14:textId="77777777" w:rsidR="00000000" w:rsidRDefault="00026F1C">
      <w:pPr>
        <w:pStyle w:val="a0"/>
        <w:rPr>
          <w:rFonts w:hint="cs"/>
          <w:rtl/>
        </w:rPr>
      </w:pPr>
      <w:r>
        <w:rPr>
          <w:rFonts w:hint="cs"/>
          <w:rtl/>
        </w:rPr>
        <w:t>אנחנו עוברים להצבעה. אנחנו מצביעים בקר</w:t>
      </w:r>
      <w:r>
        <w:rPr>
          <w:rFonts w:hint="cs"/>
          <w:rtl/>
        </w:rPr>
        <w:t>יאה ראשונה על הצעת חוק שירות ביטחון (הגבלות קריאה לשירות מילואים של קצין - הוראת שעה) (תיקון מס 3). מי בעד? מי נגד? בבקשה.</w:t>
      </w:r>
    </w:p>
    <w:p w14:paraId="79194B3B" w14:textId="77777777" w:rsidR="00000000" w:rsidRDefault="00026F1C">
      <w:pPr>
        <w:pStyle w:val="a0"/>
        <w:rPr>
          <w:rFonts w:hint="cs"/>
          <w:rtl/>
        </w:rPr>
      </w:pPr>
    </w:p>
    <w:p w14:paraId="5A681BCE" w14:textId="77777777" w:rsidR="00000000" w:rsidRDefault="00026F1C">
      <w:pPr>
        <w:pStyle w:val="ab"/>
        <w:bidi/>
        <w:rPr>
          <w:rFonts w:hint="cs"/>
          <w:rtl/>
        </w:rPr>
      </w:pPr>
      <w:r>
        <w:rPr>
          <w:rFonts w:hint="cs"/>
          <w:rtl/>
        </w:rPr>
        <w:t>הצבעה</w:t>
      </w:r>
    </w:p>
    <w:p w14:paraId="66FF93F6" w14:textId="77777777" w:rsidR="00000000" w:rsidRDefault="00026F1C">
      <w:pPr>
        <w:pStyle w:val="a0"/>
        <w:rPr>
          <w:rFonts w:hint="cs"/>
          <w:rtl/>
        </w:rPr>
      </w:pPr>
    </w:p>
    <w:p w14:paraId="75DC344F" w14:textId="77777777" w:rsidR="00000000" w:rsidRDefault="00026F1C">
      <w:pPr>
        <w:pStyle w:val="ac"/>
        <w:bidi/>
        <w:rPr>
          <w:rFonts w:hint="cs"/>
          <w:rtl/>
        </w:rPr>
      </w:pPr>
      <w:r>
        <w:rPr>
          <w:rFonts w:hint="cs"/>
          <w:rtl/>
        </w:rPr>
        <w:t>בעד ההצעה להעביר את הצעת החוק לוועדה - 5</w:t>
      </w:r>
    </w:p>
    <w:p w14:paraId="1BCFA2C7" w14:textId="77777777" w:rsidR="00000000" w:rsidRDefault="00026F1C">
      <w:pPr>
        <w:pStyle w:val="ac"/>
        <w:bidi/>
        <w:rPr>
          <w:rFonts w:hint="cs"/>
          <w:rtl/>
        </w:rPr>
      </w:pPr>
      <w:r>
        <w:rPr>
          <w:rFonts w:hint="cs"/>
          <w:rtl/>
        </w:rPr>
        <w:t>נגד - אין</w:t>
      </w:r>
    </w:p>
    <w:p w14:paraId="07A46B50" w14:textId="77777777" w:rsidR="00000000" w:rsidRDefault="00026F1C">
      <w:pPr>
        <w:pStyle w:val="ac"/>
        <w:bidi/>
        <w:rPr>
          <w:rFonts w:hint="cs"/>
          <w:rtl/>
        </w:rPr>
      </w:pPr>
      <w:r>
        <w:rPr>
          <w:rFonts w:hint="cs"/>
          <w:rtl/>
        </w:rPr>
        <w:t>נמנעים - 1</w:t>
      </w:r>
    </w:p>
    <w:p w14:paraId="49B58652" w14:textId="77777777" w:rsidR="00000000" w:rsidRDefault="00026F1C">
      <w:pPr>
        <w:pStyle w:val="ad"/>
        <w:bidi/>
        <w:rPr>
          <w:rFonts w:hint="cs"/>
          <w:rtl/>
        </w:rPr>
      </w:pPr>
      <w:r>
        <w:rPr>
          <w:rFonts w:hint="cs"/>
          <w:rtl/>
        </w:rPr>
        <w:t>ההצעה להעביר את הצעת חוק שירות ביטחון (הגבלות קריאה לשירות מילו</w:t>
      </w:r>
      <w:r>
        <w:rPr>
          <w:rFonts w:hint="cs"/>
          <w:rtl/>
        </w:rPr>
        <w:t>אים של קצין - הוראת שעה) (תיקון מס' 3), התשס"ד-2003, לוועדת החוץ והביטחון נתקבלה.</w:t>
      </w:r>
    </w:p>
    <w:p w14:paraId="53EEE2B6" w14:textId="77777777" w:rsidR="00000000" w:rsidRDefault="00026F1C">
      <w:pPr>
        <w:pStyle w:val="a0"/>
        <w:rPr>
          <w:rFonts w:hint="cs"/>
          <w:rtl/>
        </w:rPr>
      </w:pPr>
    </w:p>
    <w:p w14:paraId="0E7C41AD" w14:textId="77777777" w:rsidR="00000000" w:rsidRDefault="00026F1C">
      <w:pPr>
        <w:pStyle w:val="af1"/>
        <w:rPr>
          <w:rtl/>
        </w:rPr>
      </w:pPr>
      <w:r>
        <w:rPr>
          <w:rtl/>
        </w:rPr>
        <w:t>היו"ר משה כחלון:</w:t>
      </w:r>
    </w:p>
    <w:p w14:paraId="4FF0505B" w14:textId="77777777" w:rsidR="00000000" w:rsidRDefault="00026F1C">
      <w:pPr>
        <w:pStyle w:val="a0"/>
        <w:rPr>
          <w:rtl/>
        </w:rPr>
      </w:pPr>
    </w:p>
    <w:p w14:paraId="514789FA" w14:textId="77777777" w:rsidR="00000000" w:rsidRDefault="00026F1C">
      <w:pPr>
        <w:pStyle w:val="a0"/>
        <w:rPr>
          <w:rFonts w:hint="cs"/>
          <w:rtl/>
        </w:rPr>
      </w:pPr>
      <w:r>
        <w:rPr>
          <w:rFonts w:hint="cs"/>
          <w:rtl/>
        </w:rPr>
        <w:t xml:space="preserve">חמישה בעד, אין נגד, אין נמנעים. הצעת החוק תעבור לעיבוד לקריאה שנייה ושלישית בוועדת החוץ והביטחון. </w:t>
      </w:r>
    </w:p>
    <w:p w14:paraId="40850A45" w14:textId="77777777" w:rsidR="00000000" w:rsidRDefault="00026F1C">
      <w:pPr>
        <w:pStyle w:val="a0"/>
        <w:rPr>
          <w:rFonts w:hint="cs"/>
          <w:rtl/>
        </w:rPr>
      </w:pPr>
    </w:p>
    <w:p w14:paraId="4AE7D9B9" w14:textId="77777777" w:rsidR="00000000" w:rsidRDefault="00026F1C">
      <w:pPr>
        <w:pStyle w:val="a0"/>
        <w:rPr>
          <w:rFonts w:hint="cs"/>
          <w:rtl/>
        </w:rPr>
      </w:pPr>
      <w:r>
        <w:rPr>
          <w:rFonts w:hint="cs"/>
          <w:rtl/>
        </w:rPr>
        <w:t>תם סדר-היום בשעה טובה. הישיבה הבאה תתקיים, בעזרת השם, ב</w:t>
      </w:r>
      <w:r>
        <w:rPr>
          <w:rFonts w:hint="cs"/>
          <w:rtl/>
        </w:rPr>
        <w:t>יום שני, כ' בכסליו התשס"ד, 15 בדצמבר 2003, בשעה 16:00. ישיבת הכנסת נעולה. שבת שלום ולהתראות.</w:t>
      </w:r>
    </w:p>
    <w:p w14:paraId="3B98742F" w14:textId="77777777" w:rsidR="00000000" w:rsidRDefault="00026F1C">
      <w:pPr>
        <w:pStyle w:val="a0"/>
        <w:rPr>
          <w:rFonts w:hint="cs"/>
          <w:rtl/>
        </w:rPr>
      </w:pPr>
    </w:p>
    <w:p w14:paraId="62AE1114" w14:textId="77777777" w:rsidR="00000000" w:rsidRDefault="00026F1C">
      <w:pPr>
        <w:pStyle w:val="a0"/>
        <w:jc w:val="center"/>
        <w:rPr>
          <w:rFonts w:hint="cs"/>
          <w:rtl/>
        </w:rPr>
      </w:pPr>
      <w:r>
        <w:rPr>
          <w:rFonts w:hint="cs"/>
          <w:rtl/>
        </w:rPr>
        <w:t>הישיבה ננעלה בשעה 21:26.</w:t>
      </w:r>
    </w:p>
    <w:p w14:paraId="4AD21C95" w14:textId="77777777" w:rsidR="00000000" w:rsidRDefault="00026F1C">
      <w:pPr>
        <w:pStyle w:val="a0"/>
        <w:rPr>
          <w:rFonts w:hint="cs"/>
          <w:rtl/>
        </w:rPr>
      </w:pPr>
    </w:p>
    <w:p w14:paraId="799F64AE" w14:textId="77777777" w:rsidR="00000000" w:rsidRDefault="00026F1C">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6794F" w14:textId="77777777" w:rsidR="00000000" w:rsidRDefault="00026F1C">
      <w:r>
        <w:separator/>
      </w:r>
    </w:p>
  </w:endnote>
  <w:endnote w:type="continuationSeparator" w:id="0">
    <w:p w14:paraId="718EC92D" w14:textId="77777777" w:rsidR="00000000" w:rsidRDefault="0002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FBC3" w14:textId="77777777" w:rsidR="00000000" w:rsidRDefault="00026F1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327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327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65E45" w14:textId="77777777" w:rsidR="00000000" w:rsidRDefault="00026F1C">
      <w:r>
        <w:separator/>
      </w:r>
    </w:p>
  </w:footnote>
  <w:footnote w:type="continuationSeparator" w:id="0">
    <w:p w14:paraId="539F6A62" w14:textId="77777777" w:rsidR="00000000" w:rsidRDefault="00026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5186A07"/>
    <w:multiLevelType w:val="hybridMultilevel"/>
    <w:tmpl w:val="C81C65C2"/>
    <w:lvl w:ilvl="0" w:tplc="FD30AE4A">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8589_1-57.doc"/>
    <w:docVar w:name="Position" w:val="Merged1-57"/>
    <w:docVar w:name="Queue" w:val="1-57"/>
    <w:docVar w:name="SaveYN" w:val="N"/>
    <w:docVar w:name="Session" w:val="18589"/>
    <w:docVar w:name="SessionDate" w:val="10/12/03"/>
    <w:docVar w:name="SpeakersNum" w:val="0"/>
    <w:docVar w:name="StartMode" w:val="4"/>
  </w:docVars>
  <w:rsids>
    <w:rsidRoot w:val="00026F1C"/>
    <w:rsid w:val="00026F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326B19"/>
  <w15:chartTrackingRefBased/>
  <w15:docId w15:val="{0F8455A4-AF29-4036-8D66-63DAE7D8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63330</Words>
  <Characters>360983</Characters>
  <Application>Microsoft Office Word</Application>
  <DocSecurity>0</DocSecurity>
  <Lines>3008</Lines>
  <Paragraphs>846</Paragraphs>
  <ScaleCrop>false</ScaleCrop>
  <HeadingPairs>
    <vt:vector size="2" baseType="variant">
      <vt:variant>
        <vt:lpstr>שם</vt:lpstr>
      </vt:variant>
      <vt:variant>
        <vt:i4>1</vt:i4>
      </vt:variant>
    </vt:vector>
  </HeadingPairs>
  <TitlesOfParts>
    <vt:vector size="1" baseType="lpstr">
      <vt:lpstr>חוב' ח'</vt:lpstr>
    </vt:vector>
  </TitlesOfParts>
  <Company>EDS</Company>
  <LinksUpToDate>false</LinksUpToDate>
  <CharactersWithSpaces>423467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81 מתאריך 10/12/2003</dc:title>
  <dc:subject/>
  <dc:creator>איטה אבן זוהר</dc:creator>
  <cp:keywords/>
  <dc:description/>
  <cp:lastModifiedBy>vladimir</cp:lastModifiedBy>
  <cp:revision>2</cp:revision>
  <cp:lastPrinted>2004-04-21T13:30:00Z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81.0000000000000</vt:lpwstr>
  </property>
  <property fmtid="{D5CDD505-2E9C-101B-9397-08002B2CF9AE}" pid="4" name="Nose">
    <vt:lpwstr>_x000d_
</vt:lpwstr>
  </property>
  <property fmtid="{D5CDD505-2E9C-101B-9397-08002B2CF9AE}" pid="5" name="TaarichYeshiva">
    <vt:lpwstr>2003-12-10T00:00:00Z</vt:lpwstr>
  </property>
  <property fmtid="{D5CDD505-2E9C-101B-9397-08002B2CF9AE}" pid="6" name="Tor">
    <vt:lpwstr>1-57</vt:lpwstr>
  </property>
  <property fmtid="{D5CDD505-2E9C-101B-9397-08002B2CF9AE}" pid="7" name="סימוכין">
    <vt:i4>3394404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3394404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