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AECAF" w14:textId="77777777" w:rsidR="00000000" w:rsidRDefault="00526D0B">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756A60E" w14:textId="77777777" w:rsidR="00000000" w:rsidRDefault="00526D0B">
      <w:pPr>
        <w:pStyle w:val="TOC1"/>
        <w:tabs>
          <w:tab w:val="right" w:leader="dot" w:pos="8296"/>
        </w:tabs>
        <w:rPr>
          <w:rFonts w:ascii="Times New Roman" w:hAnsi="Times New Roman" w:cs="Times New Roman"/>
          <w:sz w:val="24"/>
          <w:szCs w:val="24"/>
        </w:rPr>
      </w:pPr>
      <w:r>
        <w:rPr>
          <w:rtl/>
        </w:rPr>
        <w:t>ציון שלושים שנה למלחמת יום הכיפורים</w:t>
      </w:r>
      <w:r>
        <w:tab/>
      </w:r>
      <w:r>
        <w:fldChar w:fldCharType="begin"/>
      </w:r>
      <w:r>
        <w:instrText xml:space="preserve"> PAGEREF _Toc56258629 \h </w:instrText>
      </w:r>
      <w:r>
        <w:fldChar w:fldCharType="separate"/>
      </w:r>
      <w:r>
        <w:t>3</w:t>
      </w:r>
      <w:r>
        <w:fldChar w:fldCharType="end"/>
      </w:r>
    </w:p>
    <w:p w14:paraId="422D2E91" w14:textId="77777777" w:rsidR="00000000" w:rsidRDefault="00526D0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_Toc56258630 \h </w:instrText>
      </w:r>
      <w:r>
        <w:fldChar w:fldCharType="separate"/>
      </w:r>
      <w:r>
        <w:t>3</w:t>
      </w:r>
      <w:r>
        <w:fldChar w:fldCharType="end"/>
      </w:r>
    </w:p>
    <w:p w14:paraId="5A605574" w14:textId="77777777" w:rsidR="00000000" w:rsidRDefault="00526D0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_Toc56258631 \h </w:instrText>
      </w:r>
      <w:r>
        <w:fldChar w:fldCharType="separate"/>
      </w:r>
      <w:r>
        <w:t>3</w:t>
      </w:r>
      <w:r>
        <w:fldChar w:fldCharType="end"/>
      </w:r>
    </w:p>
    <w:p w14:paraId="3CBB28BE" w14:textId="77777777" w:rsidR="00000000" w:rsidRDefault="00526D0B">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w:instrText>
      </w:r>
      <w:r>
        <w:instrText xml:space="preserve">REF _Toc56258632 \h </w:instrText>
      </w:r>
      <w:r>
        <w:fldChar w:fldCharType="separate"/>
      </w:r>
      <w:r>
        <w:t>4</w:t>
      </w:r>
      <w:r>
        <w:fldChar w:fldCharType="end"/>
      </w:r>
    </w:p>
    <w:p w14:paraId="7316E68C" w14:textId="77777777" w:rsidR="00000000" w:rsidRDefault="00526D0B">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_Toc56258633 \h </w:instrText>
      </w:r>
      <w:r>
        <w:fldChar w:fldCharType="separate"/>
      </w:r>
      <w:r>
        <w:t>6</w:t>
      </w:r>
      <w:r>
        <w:fldChar w:fldCharType="end"/>
      </w:r>
    </w:p>
    <w:p w14:paraId="50978DC8" w14:textId="77777777" w:rsidR="00000000" w:rsidRDefault="00526D0B">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_Toc56258634 \h </w:instrText>
      </w:r>
      <w:r>
        <w:fldChar w:fldCharType="separate"/>
      </w:r>
      <w:r>
        <w:t>9</w:t>
      </w:r>
      <w:r>
        <w:fldChar w:fldCharType="end"/>
      </w:r>
    </w:p>
    <w:p w14:paraId="6127147C" w14:textId="77777777" w:rsidR="00000000" w:rsidRDefault="00526D0B">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w:t>
      </w:r>
      <w:r>
        <w:tab/>
      </w:r>
      <w:r>
        <w:fldChar w:fldCharType="begin"/>
      </w:r>
      <w:r>
        <w:instrText xml:space="preserve"> PAGEREF _Toc56258635 \h </w:instrText>
      </w:r>
      <w:r>
        <w:fldChar w:fldCharType="separate"/>
      </w:r>
      <w:r>
        <w:t>12</w:t>
      </w:r>
      <w:r>
        <w:fldChar w:fldCharType="end"/>
      </w:r>
    </w:p>
    <w:p w14:paraId="3349C94A" w14:textId="77777777" w:rsidR="00000000" w:rsidRDefault="00526D0B">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_Toc56258636 \</w:instrText>
      </w:r>
      <w:r>
        <w:instrText xml:space="preserve">h </w:instrText>
      </w:r>
      <w:r>
        <w:fldChar w:fldCharType="separate"/>
      </w:r>
      <w:r>
        <w:t>14</w:t>
      </w:r>
      <w:r>
        <w:fldChar w:fldCharType="end"/>
      </w:r>
    </w:p>
    <w:p w14:paraId="30BBF978" w14:textId="77777777" w:rsidR="00000000" w:rsidRDefault="00526D0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_Toc56258637 \h </w:instrText>
      </w:r>
      <w:r>
        <w:fldChar w:fldCharType="separate"/>
      </w:r>
      <w:r>
        <w:t>16</w:t>
      </w:r>
      <w:r>
        <w:fldChar w:fldCharType="end"/>
      </w:r>
    </w:p>
    <w:p w14:paraId="365E456A" w14:textId="77777777" w:rsidR="00000000" w:rsidRDefault="00526D0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_Toc56258638 \h </w:instrText>
      </w:r>
      <w:r>
        <w:fldChar w:fldCharType="separate"/>
      </w:r>
      <w:r>
        <w:t>18</w:t>
      </w:r>
      <w:r>
        <w:fldChar w:fldCharType="end"/>
      </w:r>
    </w:p>
    <w:p w14:paraId="5999BEA9" w14:textId="77777777" w:rsidR="00000000" w:rsidRDefault="00526D0B">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_Toc56258639 \h </w:instrText>
      </w:r>
      <w:r>
        <w:fldChar w:fldCharType="separate"/>
      </w:r>
      <w:r>
        <w:t>20</w:t>
      </w:r>
      <w:r>
        <w:fldChar w:fldCharType="end"/>
      </w:r>
    </w:p>
    <w:p w14:paraId="7A343A59" w14:textId="77777777" w:rsidR="00000000" w:rsidRDefault="00526D0B">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_Toc56258640 \h </w:instrText>
      </w:r>
      <w:r>
        <w:fldChar w:fldCharType="separate"/>
      </w:r>
      <w:r>
        <w:t>22</w:t>
      </w:r>
      <w:r>
        <w:fldChar w:fldCharType="end"/>
      </w:r>
    </w:p>
    <w:p w14:paraId="40AF6A2F" w14:textId="77777777" w:rsidR="00000000" w:rsidRDefault="00526D0B">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w:instrText>
      </w:r>
      <w:r>
        <w:instrText xml:space="preserve">Toc56258641 \h </w:instrText>
      </w:r>
      <w:r>
        <w:fldChar w:fldCharType="separate"/>
      </w:r>
      <w:r>
        <w:t>22</w:t>
      </w:r>
      <w:r>
        <w:fldChar w:fldCharType="end"/>
      </w:r>
    </w:p>
    <w:p w14:paraId="24895EAC" w14:textId="77777777" w:rsidR="00000000" w:rsidRDefault="00526D0B">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_Toc56258642 \h </w:instrText>
      </w:r>
      <w:r>
        <w:fldChar w:fldCharType="separate"/>
      </w:r>
      <w:r>
        <w:t>23</w:t>
      </w:r>
      <w:r>
        <w:fldChar w:fldCharType="end"/>
      </w:r>
    </w:p>
    <w:p w14:paraId="4501BEE8" w14:textId="77777777" w:rsidR="00000000" w:rsidRDefault="00526D0B">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_Toc56258643 \h </w:instrText>
      </w:r>
      <w:r>
        <w:fldChar w:fldCharType="separate"/>
      </w:r>
      <w:r>
        <w:t>23</w:t>
      </w:r>
      <w:r>
        <w:fldChar w:fldCharType="end"/>
      </w:r>
    </w:p>
    <w:p w14:paraId="6F059CA0" w14:textId="77777777" w:rsidR="00000000" w:rsidRDefault="00526D0B">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_Toc56258644 \h </w:instrText>
      </w:r>
      <w:r>
        <w:fldChar w:fldCharType="separate"/>
      </w:r>
      <w:r>
        <w:t>23</w:t>
      </w:r>
      <w:r>
        <w:fldChar w:fldCharType="end"/>
      </w:r>
    </w:p>
    <w:p w14:paraId="455697DE" w14:textId="77777777" w:rsidR="00000000" w:rsidRDefault="00526D0B">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_Toc56258645 \h </w:instrText>
      </w:r>
      <w:r>
        <w:fldChar w:fldCharType="separate"/>
      </w:r>
      <w:r>
        <w:t>23</w:t>
      </w:r>
      <w:r>
        <w:fldChar w:fldCharType="end"/>
      </w:r>
    </w:p>
    <w:p w14:paraId="260CEF4D" w14:textId="77777777" w:rsidR="00000000" w:rsidRDefault="00526D0B">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_Toc56258646 \h </w:instrText>
      </w:r>
      <w:r>
        <w:fldChar w:fldCharType="separate"/>
      </w:r>
      <w:r>
        <w:t>24</w:t>
      </w:r>
      <w:r>
        <w:fldChar w:fldCharType="end"/>
      </w:r>
    </w:p>
    <w:p w14:paraId="594513AB" w14:textId="77777777" w:rsidR="00000000" w:rsidRDefault="00526D0B">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_Toc56258647 \h </w:instrText>
      </w:r>
      <w:r>
        <w:fldChar w:fldCharType="separate"/>
      </w:r>
      <w:r>
        <w:t>25</w:t>
      </w:r>
      <w:r>
        <w:fldChar w:fldCharType="end"/>
      </w:r>
    </w:p>
    <w:p w14:paraId="4A1077E3" w14:textId="77777777" w:rsidR="00000000" w:rsidRDefault="00526D0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_Toc56258648 \h </w:instrText>
      </w:r>
      <w:r>
        <w:fldChar w:fldCharType="separate"/>
      </w:r>
      <w:r>
        <w:t>25</w:t>
      </w:r>
      <w:r>
        <w:fldChar w:fldCharType="end"/>
      </w:r>
    </w:p>
    <w:p w14:paraId="74D42776" w14:textId="77777777" w:rsidR="00000000" w:rsidRDefault="00526D0B">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_Toc56258649 \h </w:instrText>
      </w:r>
      <w:r>
        <w:fldChar w:fldCharType="separate"/>
      </w:r>
      <w:r>
        <w:t>27</w:t>
      </w:r>
      <w:r>
        <w:fldChar w:fldCharType="end"/>
      </w:r>
    </w:p>
    <w:p w14:paraId="09FADE92" w14:textId="77777777" w:rsidR="00000000" w:rsidRDefault="00526D0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_Toc56258650 \h </w:instrText>
      </w:r>
      <w:r>
        <w:fldChar w:fldCharType="separate"/>
      </w:r>
      <w:r>
        <w:t>28</w:t>
      </w:r>
      <w:r>
        <w:fldChar w:fldCharType="end"/>
      </w:r>
    </w:p>
    <w:p w14:paraId="78392E86" w14:textId="77777777" w:rsidR="00000000" w:rsidRDefault="00526D0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w:instrText>
      </w:r>
      <w:r>
        <w:instrText xml:space="preserve">PAGEREF _Toc56258651 \h </w:instrText>
      </w:r>
      <w:r>
        <w:fldChar w:fldCharType="separate"/>
      </w:r>
      <w:r>
        <w:t>28</w:t>
      </w:r>
      <w:r>
        <w:fldChar w:fldCharType="end"/>
      </w:r>
    </w:p>
    <w:p w14:paraId="44BAC051" w14:textId="77777777" w:rsidR="00000000" w:rsidRDefault="00526D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_Toc56258652 \h </w:instrText>
      </w:r>
      <w:r>
        <w:fldChar w:fldCharType="separate"/>
      </w:r>
      <w:r>
        <w:t>29</w:t>
      </w:r>
      <w:r>
        <w:fldChar w:fldCharType="end"/>
      </w:r>
    </w:p>
    <w:p w14:paraId="4B70C428" w14:textId="77777777" w:rsidR="00000000" w:rsidRDefault="00526D0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_Toc56258653 \h </w:instrText>
      </w:r>
      <w:r>
        <w:fldChar w:fldCharType="separate"/>
      </w:r>
      <w:r>
        <w:t>30</w:t>
      </w:r>
      <w:r>
        <w:fldChar w:fldCharType="end"/>
      </w:r>
    </w:p>
    <w:p w14:paraId="40221F7A" w14:textId="77777777" w:rsidR="00000000" w:rsidRDefault="00526D0B">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_Toc56258654 \h </w:instrText>
      </w:r>
      <w:r>
        <w:fldChar w:fldCharType="separate"/>
      </w:r>
      <w:r>
        <w:t>32</w:t>
      </w:r>
      <w:r>
        <w:fldChar w:fldCharType="end"/>
      </w:r>
    </w:p>
    <w:p w14:paraId="781E6934" w14:textId="77777777" w:rsidR="00000000" w:rsidRDefault="00526D0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_Toc56258655 \h </w:instrText>
      </w:r>
      <w:r>
        <w:fldChar w:fldCharType="separate"/>
      </w:r>
      <w:r>
        <w:t>32</w:t>
      </w:r>
      <w:r>
        <w:fldChar w:fldCharType="end"/>
      </w:r>
    </w:p>
    <w:p w14:paraId="41B6E095" w14:textId="77777777" w:rsidR="00000000" w:rsidRDefault="00526D0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w:t>
      </w:r>
      <w:r>
        <w:rPr>
          <w:rtl/>
        </w:rPr>
        <w:t>נוי):</w:t>
      </w:r>
      <w:r>
        <w:tab/>
      </w:r>
      <w:r>
        <w:fldChar w:fldCharType="begin"/>
      </w:r>
      <w:r>
        <w:instrText xml:space="preserve"> PAGEREF _Toc56258656 \h </w:instrText>
      </w:r>
      <w:r>
        <w:fldChar w:fldCharType="separate"/>
      </w:r>
      <w:r>
        <w:t>33</w:t>
      </w:r>
      <w:r>
        <w:fldChar w:fldCharType="end"/>
      </w:r>
    </w:p>
    <w:p w14:paraId="1FD2952A" w14:textId="77777777" w:rsidR="00000000" w:rsidRDefault="00526D0B">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_Toc56258657 \h </w:instrText>
      </w:r>
      <w:r>
        <w:fldChar w:fldCharType="separate"/>
      </w:r>
      <w:r>
        <w:t>33</w:t>
      </w:r>
      <w:r>
        <w:fldChar w:fldCharType="end"/>
      </w:r>
    </w:p>
    <w:p w14:paraId="6CB12859" w14:textId="77777777" w:rsidR="00000000" w:rsidRDefault="00526D0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_Toc56258658 \h </w:instrText>
      </w:r>
      <w:r>
        <w:fldChar w:fldCharType="separate"/>
      </w:r>
      <w:r>
        <w:t>34</w:t>
      </w:r>
      <w:r>
        <w:fldChar w:fldCharType="end"/>
      </w:r>
    </w:p>
    <w:p w14:paraId="6365D218" w14:textId="77777777" w:rsidR="00000000" w:rsidRDefault="00526D0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_Toc56258659 \h </w:instrText>
      </w:r>
      <w:r>
        <w:fldChar w:fldCharType="separate"/>
      </w:r>
      <w:r>
        <w:t>34</w:t>
      </w:r>
      <w:r>
        <w:fldChar w:fldCharType="end"/>
      </w:r>
    </w:p>
    <w:p w14:paraId="5439D4FC" w14:textId="77777777" w:rsidR="00000000" w:rsidRDefault="00526D0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w:t>
      </w:r>
      <w:r>
        <w:rPr>
          <w:rtl/>
        </w:rPr>
        <w:t>אל ביתנו):</w:t>
      </w:r>
      <w:r>
        <w:tab/>
      </w:r>
      <w:r>
        <w:fldChar w:fldCharType="begin"/>
      </w:r>
      <w:r>
        <w:instrText xml:space="preserve"> PAGEREF _Toc56258660 \h </w:instrText>
      </w:r>
      <w:r>
        <w:fldChar w:fldCharType="separate"/>
      </w:r>
      <w:r>
        <w:t>34</w:t>
      </w:r>
      <w:r>
        <w:fldChar w:fldCharType="end"/>
      </w:r>
    </w:p>
    <w:p w14:paraId="49ACA176" w14:textId="77777777" w:rsidR="00000000" w:rsidRDefault="00526D0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_Toc56258661 \h </w:instrText>
      </w:r>
      <w:r>
        <w:fldChar w:fldCharType="separate"/>
      </w:r>
      <w:r>
        <w:t>36</w:t>
      </w:r>
      <w:r>
        <w:fldChar w:fldCharType="end"/>
      </w:r>
    </w:p>
    <w:p w14:paraId="7EBB0481" w14:textId="77777777" w:rsidR="00000000" w:rsidRDefault="00526D0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_Toc56258662 \h </w:instrText>
      </w:r>
      <w:r>
        <w:fldChar w:fldCharType="separate"/>
      </w:r>
      <w:r>
        <w:t>36</w:t>
      </w:r>
      <w:r>
        <w:fldChar w:fldCharType="end"/>
      </w:r>
    </w:p>
    <w:p w14:paraId="67A8C47E" w14:textId="77777777" w:rsidR="00000000" w:rsidRDefault="00526D0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_Toc56258663 \h </w:instrText>
      </w:r>
      <w:r>
        <w:fldChar w:fldCharType="separate"/>
      </w:r>
      <w:r>
        <w:t>37</w:t>
      </w:r>
      <w:r>
        <w:fldChar w:fldCharType="end"/>
      </w:r>
    </w:p>
    <w:p w14:paraId="50870AE3" w14:textId="77777777" w:rsidR="00000000" w:rsidRDefault="00526D0B">
      <w:pPr>
        <w:pStyle w:val="TOC2"/>
        <w:tabs>
          <w:tab w:val="right" w:leader="dot" w:pos="8296"/>
        </w:tabs>
        <w:ind w:right="0"/>
        <w:rPr>
          <w:rFonts w:ascii="Times New Roman" w:hAnsi="Times New Roman" w:cs="Times New Roman"/>
          <w:sz w:val="24"/>
          <w:szCs w:val="24"/>
        </w:rPr>
      </w:pPr>
      <w:r>
        <w:rPr>
          <w:rtl/>
        </w:rPr>
        <w:lastRenderedPageBreak/>
        <w:t>רשף</w:t>
      </w:r>
      <w:r>
        <w:t xml:space="preserve"> </w:t>
      </w:r>
      <w:r>
        <w:rPr>
          <w:rtl/>
        </w:rPr>
        <w:t>חן (שינוי):</w:t>
      </w:r>
      <w:r>
        <w:tab/>
      </w:r>
      <w:r>
        <w:fldChar w:fldCharType="begin"/>
      </w:r>
      <w:r>
        <w:instrText xml:space="preserve"> PAGEREF _Toc56258664 \h </w:instrText>
      </w:r>
      <w:r>
        <w:fldChar w:fldCharType="separate"/>
      </w:r>
      <w:r>
        <w:t>37</w:t>
      </w:r>
      <w:r>
        <w:fldChar w:fldCharType="end"/>
      </w:r>
    </w:p>
    <w:p w14:paraId="67B97CA1" w14:textId="77777777" w:rsidR="00000000" w:rsidRDefault="00526D0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_Toc56258665 \h </w:instrText>
      </w:r>
      <w:r>
        <w:fldChar w:fldCharType="separate"/>
      </w:r>
      <w:r>
        <w:t>38</w:t>
      </w:r>
      <w:r>
        <w:fldChar w:fldCharType="end"/>
      </w:r>
    </w:p>
    <w:p w14:paraId="51EF2858" w14:textId="77777777" w:rsidR="00000000" w:rsidRDefault="00526D0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_Toc56258666 \h </w:instrText>
      </w:r>
      <w:r>
        <w:fldChar w:fldCharType="separate"/>
      </w:r>
      <w:r>
        <w:t>39</w:t>
      </w:r>
      <w:r>
        <w:fldChar w:fldCharType="end"/>
      </w:r>
    </w:p>
    <w:p w14:paraId="5EEB9B79" w14:textId="77777777" w:rsidR="00000000" w:rsidRDefault="00526D0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_Toc56258667 \h </w:instrText>
      </w:r>
      <w:r>
        <w:fldChar w:fldCharType="separate"/>
      </w:r>
      <w:r>
        <w:t>41</w:t>
      </w:r>
      <w:r>
        <w:fldChar w:fldCharType="end"/>
      </w:r>
    </w:p>
    <w:p w14:paraId="0FB85331" w14:textId="77777777" w:rsidR="00000000" w:rsidRDefault="00526D0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_Toc56258668 \h </w:instrText>
      </w:r>
      <w:r>
        <w:fldChar w:fldCharType="separate"/>
      </w:r>
      <w:r>
        <w:t>41</w:t>
      </w:r>
      <w:r>
        <w:fldChar w:fldCharType="end"/>
      </w:r>
    </w:p>
    <w:p w14:paraId="2D5C374C" w14:textId="77777777" w:rsidR="00000000" w:rsidRDefault="00526D0B">
      <w:pPr>
        <w:pStyle w:val="TOC1"/>
        <w:tabs>
          <w:tab w:val="right" w:leader="dot" w:pos="8296"/>
        </w:tabs>
        <w:rPr>
          <w:rFonts w:ascii="Times New Roman" w:hAnsi="Times New Roman" w:cs="Times New Roman"/>
          <w:sz w:val="24"/>
          <w:szCs w:val="24"/>
        </w:rPr>
      </w:pPr>
      <w:r>
        <w:rPr>
          <w:rtl/>
        </w:rPr>
        <w:t>הצעות לסדר</w:t>
      </w:r>
      <w:r>
        <w:t>-</w:t>
      </w:r>
      <w:r>
        <w:rPr>
          <w:rtl/>
        </w:rPr>
        <w:t>היום</w:t>
      </w:r>
      <w:r>
        <w:t xml:space="preserve"> </w:t>
      </w:r>
      <w:r>
        <w:rPr>
          <w:rtl/>
        </w:rPr>
        <w:t>הבנות ז</w:t>
      </w:r>
      <w:r>
        <w:t>'</w:t>
      </w:r>
      <w:r>
        <w:rPr>
          <w:rtl/>
        </w:rPr>
        <w:t>נבה</w:t>
      </w:r>
      <w:r>
        <w:tab/>
      </w:r>
      <w:r>
        <w:fldChar w:fldCharType="begin"/>
      </w:r>
      <w:r>
        <w:instrText xml:space="preserve"> PAGEREF</w:instrText>
      </w:r>
      <w:r>
        <w:instrText xml:space="preserve"> _Toc56258669 \h </w:instrText>
      </w:r>
      <w:r>
        <w:fldChar w:fldCharType="separate"/>
      </w:r>
      <w:r>
        <w:t>41</w:t>
      </w:r>
      <w:r>
        <w:fldChar w:fldCharType="end"/>
      </w:r>
    </w:p>
    <w:p w14:paraId="45C236CD" w14:textId="77777777" w:rsidR="00000000" w:rsidRDefault="00526D0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_Toc56258670 \h </w:instrText>
      </w:r>
      <w:r>
        <w:fldChar w:fldCharType="separate"/>
      </w:r>
      <w:r>
        <w:t>41</w:t>
      </w:r>
      <w:r>
        <w:fldChar w:fldCharType="end"/>
      </w:r>
    </w:p>
    <w:p w14:paraId="46BD284B" w14:textId="77777777" w:rsidR="00000000" w:rsidRDefault="00526D0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_Toc56258671 \h </w:instrText>
      </w:r>
      <w:r>
        <w:fldChar w:fldCharType="separate"/>
      </w:r>
      <w:r>
        <w:t>43</w:t>
      </w:r>
      <w:r>
        <w:fldChar w:fldCharType="end"/>
      </w:r>
    </w:p>
    <w:p w14:paraId="61BFAC92" w14:textId="77777777" w:rsidR="00000000" w:rsidRDefault="00526D0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_Toc56258672 \h </w:instrText>
      </w:r>
      <w:r>
        <w:fldChar w:fldCharType="separate"/>
      </w:r>
      <w:r>
        <w:t>45</w:t>
      </w:r>
      <w:r>
        <w:fldChar w:fldCharType="end"/>
      </w:r>
    </w:p>
    <w:p w14:paraId="114C4963" w14:textId="77777777" w:rsidR="00000000" w:rsidRDefault="00526D0B">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_Toc56258673 \h </w:instrText>
      </w:r>
      <w:r>
        <w:fldChar w:fldCharType="separate"/>
      </w:r>
      <w:r>
        <w:t>4</w:t>
      </w:r>
      <w:r>
        <w:t>7</w:t>
      </w:r>
      <w:r>
        <w:fldChar w:fldCharType="end"/>
      </w:r>
    </w:p>
    <w:p w14:paraId="36A82778" w14:textId="77777777" w:rsidR="00000000" w:rsidRDefault="00526D0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_Toc56258674 \h </w:instrText>
      </w:r>
      <w:r>
        <w:fldChar w:fldCharType="separate"/>
      </w:r>
      <w:r>
        <w:t>48</w:t>
      </w:r>
      <w:r>
        <w:fldChar w:fldCharType="end"/>
      </w:r>
    </w:p>
    <w:p w14:paraId="6BFEEB87" w14:textId="77777777" w:rsidR="00000000" w:rsidRDefault="00526D0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_Toc56258675 \h </w:instrText>
      </w:r>
      <w:r>
        <w:fldChar w:fldCharType="separate"/>
      </w:r>
      <w:r>
        <w:t>49</w:t>
      </w:r>
      <w:r>
        <w:fldChar w:fldCharType="end"/>
      </w:r>
    </w:p>
    <w:p w14:paraId="2D9E7814" w14:textId="77777777" w:rsidR="00000000" w:rsidRDefault="00526D0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_Toc56258676 \h </w:instrText>
      </w:r>
      <w:r>
        <w:fldChar w:fldCharType="separate"/>
      </w:r>
      <w:r>
        <w:t>52</w:t>
      </w:r>
      <w:r>
        <w:fldChar w:fldCharType="end"/>
      </w:r>
    </w:p>
    <w:p w14:paraId="33716F9B" w14:textId="77777777" w:rsidR="00000000" w:rsidRDefault="00526D0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_Toc56258677 \h </w:instrText>
      </w:r>
      <w:r>
        <w:fldChar w:fldCharType="separate"/>
      </w:r>
      <w:r>
        <w:t>53</w:t>
      </w:r>
      <w:r>
        <w:fldChar w:fldCharType="end"/>
      </w:r>
    </w:p>
    <w:p w14:paraId="21D36D12" w14:textId="77777777" w:rsidR="00000000" w:rsidRDefault="00526D0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_Toc56258678 \h </w:instrText>
      </w:r>
      <w:r>
        <w:fldChar w:fldCharType="separate"/>
      </w:r>
      <w:r>
        <w:t>55</w:t>
      </w:r>
      <w:r>
        <w:fldChar w:fldCharType="end"/>
      </w:r>
    </w:p>
    <w:p w14:paraId="470C0442" w14:textId="77777777" w:rsidR="00000000" w:rsidRDefault="00526D0B">
      <w:pPr>
        <w:pStyle w:val="TOC2"/>
        <w:tabs>
          <w:tab w:val="right" w:leader="dot" w:pos="8296"/>
        </w:tabs>
        <w:ind w:right="0"/>
        <w:rPr>
          <w:rFonts w:ascii="Times New Roman" w:hAnsi="Times New Roman" w:cs="Times New Roman"/>
          <w:sz w:val="24"/>
          <w:szCs w:val="24"/>
        </w:rPr>
      </w:pPr>
      <w:r>
        <w:rPr>
          <w:rtl/>
        </w:rPr>
        <w:t>מ</w:t>
      </w:r>
      <w:r>
        <w:rPr>
          <w:rtl/>
        </w:rPr>
        <w:t>וחמד</w:t>
      </w:r>
      <w:r>
        <w:t xml:space="preserve"> </w:t>
      </w:r>
      <w:r>
        <w:rPr>
          <w:rtl/>
        </w:rPr>
        <w:t>ברכה (חד"ש-תע"ל):</w:t>
      </w:r>
      <w:r>
        <w:tab/>
      </w:r>
      <w:r>
        <w:fldChar w:fldCharType="begin"/>
      </w:r>
      <w:r>
        <w:instrText xml:space="preserve"> PAGEREF _Toc56258679 \h </w:instrText>
      </w:r>
      <w:r>
        <w:fldChar w:fldCharType="separate"/>
      </w:r>
      <w:r>
        <w:t>56</w:t>
      </w:r>
      <w:r>
        <w:fldChar w:fldCharType="end"/>
      </w:r>
    </w:p>
    <w:p w14:paraId="330C4513" w14:textId="77777777" w:rsidR="00000000" w:rsidRDefault="00526D0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_Toc56258680 \h </w:instrText>
      </w:r>
      <w:r>
        <w:fldChar w:fldCharType="separate"/>
      </w:r>
      <w:r>
        <w:t>59</w:t>
      </w:r>
      <w:r>
        <w:fldChar w:fldCharType="end"/>
      </w:r>
    </w:p>
    <w:p w14:paraId="78C2AF5C" w14:textId="77777777" w:rsidR="00000000" w:rsidRDefault="00526D0B">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_Toc56258681 \h </w:instrText>
      </w:r>
      <w:r>
        <w:fldChar w:fldCharType="separate"/>
      </w:r>
      <w:r>
        <w:t>63</w:t>
      </w:r>
      <w:r>
        <w:fldChar w:fldCharType="end"/>
      </w:r>
    </w:p>
    <w:p w14:paraId="5FCE44DF" w14:textId="77777777" w:rsidR="00000000" w:rsidRDefault="00526D0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_Toc56258682 \h </w:instrText>
      </w:r>
      <w:r>
        <w:fldChar w:fldCharType="separate"/>
      </w:r>
      <w:r>
        <w:t>84</w:t>
      </w:r>
      <w:r>
        <w:fldChar w:fldCharType="end"/>
      </w:r>
    </w:p>
    <w:p w14:paraId="073500F2" w14:textId="77777777" w:rsidR="00000000" w:rsidRDefault="00526D0B">
      <w:pPr>
        <w:pStyle w:val="TOC2"/>
        <w:tabs>
          <w:tab w:val="right" w:leader="dot" w:pos="8296"/>
        </w:tabs>
        <w:ind w:right="0"/>
        <w:rPr>
          <w:rFonts w:ascii="Times New Roman" w:hAnsi="Times New Roman" w:cs="Times New Roman"/>
          <w:sz w:val="24"/>
          <w:szCs w:val="24"/>
        </w:rPr>
      </w:pPr>
      <w:r>
        <w:rPr>
          <w:rtl/>
        </w:rPr>
        <w:t>עבד</w:t>
      </w:r>
      <w:r>
        <w:t>-</w:t>
      </w:r>
      <w:r>
        <w:rPr>
          <w:rtl/>
        </w:rPr>
        <w:t>אלמ</w:t>
      </w:r>
      <w:r>
        <w:rPr>
          <w:rtl/>
        </w:rPr>
        <w:t>אלכ דהאמשה (רע"ם):</w:t>
      </w:r>
      <w:r>
        <w:tab/>
      </w:r>
      <w:r>
        <w:fldChar w:fldCharType="begin"/>
      </w:r>
      <w:r>
        <w:instrText xml:space="preserve"> PAGEREF _Toc56258683 \h </w:instrText>
      </w:r>
      <w:r>
        <w:fldChar w:fldCharType="separate"/>
      </w:r>
      <w:r>
        <w:t>85</w:t>
      </w:r>
      <w:r>
        <w:fldChar w:fldCharType="end"/>
      </w:r>
    </w:p>
    <w:p w14:paraId="177206E7" w14:textId="77777777" w:rsidR="00000000" w:rsidRDefault="00526D0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_Toc56258684 \h </w:instrText>
      </w:r>
      <w:r>
        <w:fldChar w:fldCharType="separate"/>
      </w:r>
      <w:r>
        <w:t>85</w:t>
      </w:r>
      <w:r>
        <w:fldChar w:fldCharType="end"/>
      </w:r>
    </w:p>
    <w:p w14:paraId="0C7F8E3C" w14:textId="77777777" w:rsidR="00000000" w:rsidRDefault="00526D0B">
      <w:pPr>
        <w:pStyle w:val="a0"/>
        <w:jc w:val="center"/>
        <w:rPr>
          <w:rtl/>
        </w:rPr>
      </w:pPr>
      <w:r>
        <w:rPr>
          <w:bCs/>
          <w:szCs w:val="36"/>
          <w:u w:val="single"/>
          <w:rtl/>
        </w:rPr>
        <w:fldChar w:fldCharType="end"/>
      </w:r>
    </w:p>
    <w:p w14:paraId="14803DC2" w14:textId="77777777" w:rsidR="00000000" w:rsidRDefault="00526D0B">
      <w:pPr>
        <w:pStyle w:val="a0"/>
        <w:rPr>
          <w:rtl/>
        </w:rPr>
      </w:pPr>
      <w:r>
        <w:rPr>
          <w:rtl/>
        </w:rPr>
        <w:br w:type="page"/>
      </w:r>
    </w:p>
    <w:p w14:paraId="16CE0A87" w14:textId="77777777" w:rsidR="00000000" w:rsidRDefault="00526D0B">
      <w:pPr>
        <w:pStyle w:val="a5"/>
        <w:bidi/>
        <w:rPr>
          <w:rFonts w:hint="cs"/>
          <w:rtl/>
        </w:rPr>
      </w:pPr>
    </w:p>
    <w:p w14:paraId="7976A8B8" w14:textId="77777777" w:rsidR="00000000" w:rsidRDefault="00526D0B">
      <w:pPr>
        <w:pStyle w:val="a0"/>
        <w:rPr>
          <w:rFonts w:hint="cs"/>
          <w:rtl/>
        </w:rPr>
      </w:pPr>
    </w:p>
    <w:p w14:paraId="58338637" w14:textId="77777777" w:rsidR="00000000" w:rsidRDefault="00526D0B">
      <w:pPr>
        <w:pStyle w:val="a0"/>
        <w:rPr>
          <w:rFonts w:hint="cs"/>
          <w:rtl/>
        </w:rPr>
      </w:pPr>
    </w:p>
    <w:p w14:paraId="4BB0D10F" w14:textId="77777777" w:rsidR="00000000" w:rsidRDefault="00526D0B">
      <w:pPr>
        <w:pStyle w:val="a0"/>
        <w:rPr>
          <w:b/>
          <w:bCs/>
          <w:rtl/>
        </w:rPr>
      </w:pPr>
      <w:r>
        <w:rPr>
          <w:rFonts w:hint="cs"/>
          <w:b/>
          <w:bCs/>
          <w:rtl/>
        </w:rPr>
        <w:t>חוברת א'</w:t>
      </w:r>
    </w:p>
    <w:p w14:paraId="59510790" w14:textId="77777777" w:rsidR="00000000" w:rsidRDefault="00526D0B">
      <w:pPr>
        <w:pStyle w:val="a0"/>
        <w:rPr>
          <w:rFonts w:hint="cs"/>
          <w:b/>
          <w:bCs/>
          <w:rtl/>
        </w:rPr>
      </w:pPr>
      <w:r>
        <w:rPr>
          <w:rFonts w:hint="cs"/>
          <w:b/>
          <w:bCs/>
          <w:rtl/>
        </w:rPr>
        <w:t>ישיבה נ"ט</w:t>
      </w:r>
    </w:p>
    <w:p w14:paraId="149BF45C" w14:textId="77777777" w:rsidR="00000000" w:rsidRDefault="00526D0B">
      <w:pPr>
        <w:pStyle w:val="a5"/>
        <w:bidi/>
        <w:rPr>
          <w:rtl/>
        </w:rPr>
      </w:pPr>
    </w:p>
    <w:p w14:paraId="3DFA271E" w14:textId="77777777" w:rsidR="00000000" w:rsidRDefault="00526D0B">
      <w:pPr>
        <w:pStyle w:val="a5"/>
        <w:bidi/>
        <w:rPr>
          <w:rFonts w:hint="cs"/>
          <w:rtl/>
        </w:rPr>
      </w:pPr>
    </w:p>
    <w:p w14:paraId="40BB7E7E" w14:textId="77777777" w:rsidR="00000000" w:rsidRDefault="00526D0B">
      <w:pPr>
        <w:pStyle w:val="a0"/>
        <w:rPr>
          <w:rFonts w:hint="cs"/>
          <w:rtl/>
        </w:rPr>
      </w:pPr>
    </w:p>
    <w:p w14:paraId="73F08462" w14:textId="77777777" w:rsidR="00000000" w:rsidRDefault="00526D0B">
      <w:pPr>
        <w:pStyle w:val="a0"/>
        <w:rPr>
          <w:rFonts w:hint="cs"/>
          <w:rtl/>
        </w:rPr>
      </w:pPr>
    </w:p>
    <w:p w14:paraId="6D1390EB" w14:textId="77777777" w:rsidR="00000000" w:rsidRDefault="00526D0B">
      <w:pPr>
        <w:pStyle w:val="a0"/>
        <w:rPr>
          <w:rFonts w:hint="cs"/>
          <w:rtl/>
        </w:rPr>
      </w:pPr>
    </w:p>
    <w:p w14:paraId="22AB882D" w14:textId="77777777" w:rsidR="00000000" w:rsidRDefault="00526D0B">
      <w:pPr>
        <w:pStyle w:val="a0"/>
        <w:rPr>
          <w:rFonts w:hint="cs"/>
          <w:rtl/>
        </w:rPr>
      </w:pPr>
    </w:p>
    <w:p w14:paraId="2993E31E" w14:textId="77777777" w:rsidR="00000000" w:rsidRDefault="00526D0B">
      <w:pPr>
        <w:pStyle w:val="a0"/>
        <w:rPr>
          <w:rFonts w:hint="cs"/>
          <w:rtl/>
        </w:rPr>
      </w:pPr>
    </w:p>
    <w:p w14:paraId="297CB54A" w14:textId="77777777" w:rsidR="00000000" w:rsidRDefault="00526D0B">
      <w:pPr>
        <w:pStyle w:val="a0"/>
        <w:rPr>
          <w:rFonts w:hint="cs"/>
          <w:rtl/>
        </w:rPr>
      </w:pPr>
    </w:p>
    <w:p w14:paraId="3043A4FC" w14:textId="77777777" w:rsidR="00000000" w:rsidRDefault="00526D0B">
      <w:pPr>
        <w:pStyle w:val="a0"/>
        <w:rPr>
          <w:rFonts w:hint="cs"/>
          <w:rtl/>
        </w:rPr>
      </w:pPr>
    </w:p>
    <w:p w14:paraId="2E1D2DDE" w14:textId="77777777" w:rsidR="00000000" w:rsidRDefault="00526D0B">
      <w:pPr>
        <w:pStyle w:val="a0"/>
        <w:rPr>
          <w:rFonts w:hint="cs"/>
          <w:rtl/>
        </w:rPr>
      </w:pPr>
    </w:p>
    <w:p w14:paraId="30755AB7" w14:textId="77777777" w:rsidR="00000000" w:rsidRDefault="00526D0B">
      <w:pPr>
        <w:pStyle w:val="a5"/>
        <w:bidi/>
        <w:rPr>
          <w:rFonts w:hint="cs"/>
          <w:rtl/>
        </w:rPr>
      </w:pPr>
      <w:r>
        <w:rPr>
          <w:rtl/>
        </w:rPr>
        <w:t>הישיבה ה</w:t>
      </w:r>
      <w:r>
        <w:rPr>
          <w:rFonts w:hint="cs"/>
          <w:rtl/>
        </w:rPr>
        <w:t>חמישים-ותשע</w:t>
      </w:r>
      <w:r>
        <w:rPr>
          <w:rtl/>
        </w:rPr>
        <w:t xml:space="preserve"> של הכנסת ה</w:t>
      </w:r>
      <w:r>
        <w:rPr>
          <w:rFonts w:hint="cs"/>
          <w:rtl/>
        </w:rPr>
        <w:t>שש-עשרה</w:t>
      </w:r>
    </w:p>
    <w:p w14:paraId="2125F9BF" w14:textId="77777777" w:rsidR="00000000" w:rsidRDefault="00526D0B">
      <w:pPr>
        <w:pStyle w:val="a6"/>
        <w:bidi/>
        <w:rPr>
          <w:rtl/>
        </w:rPr>
      </w:pPr>
      <w:r>
        <w:rPr>
          <w:rtl/>
        </w:rPr>
        <w:t>יום שלישי,</w:t>
      </w:r>
      <w:r>
        <w:rPr>
          <w:rFonts w:hint="cs"/>
          <w:rtl/>
        </w:rPr>
        <w:t xml:space="preserve"> </w:t>
      </w:r>
      <w:r>
        <w:rPr>
          <w:rtl/>
        </w:rPr>
        <w:t xml:space="preserve">כ"ה בתשרי </w:t>
      </w:r>
      <w:r>
        <w:rPr>
          <w:rFonts w:hint="cs"/>
          <w:rtl/>
        </w:rPr>
        <w:t>ה</w:t>
      </w:r>
      <w:r>
        <w:rPr>
          <w:rtl/>
        </w:rPr>
        <w:t>תשס"ד (21 באוקטובר 2003)</w:t>
      </w:r>
    </w:p>
    <w:p w14:paraId="48EAD101" w14:textId="77777777" w:rsidR="00000000" w:rsidRDefault="00526D0B">
      <w:pPr>
        <w:pStyle w:val="a7"/>
        <w:bidi/>
        <w:rPr>
          <w:rFonts w:hint="cs"/>
          <w:rtl/>
        </w:rPr>
      </w:pPr>
      <w:r>
        <w:rPr>
          <w:rtl/>
        </w:rPr>
        <w:t>ירושלים, הכנסת, שעה 15:</w:t>
      </w:r>
      <w:r>
        <w:rPr>
          <w:rFonts w:hint="cs"/>
          <w:rtl/>
        </w:rPr>
        <w:t>37</w:t>
      </w:r>
    </w:p>
    <w:p w14:paraId="7360EB2D" w14:textId="77777777" w:rsidR="00000000" w:rsidRDefault="00526D0B">
      <w:pPr>
        <w:pStyle w:val="a2"/>
        <w:rPr>
          <w:rtl/>
        </w:rPr>
      </w:pPr>
    </w:p>
    <w:p w14:paraId="682B190D" w14:textId="77777777" w:rsidR="00000000" w:rsidRDefault="00526D0B">
      <w:pPr>
        <w:pStyle w:val="a2"/>
        <w:rPr>
          <w:rFonts w:hint="cs"/>
          <w:rtl/>
        </w:rPr>
      </w:pPr>
      <w:bookmarkStart w:id="0" w:name="_Toc56258629"/>
      <w:r>
        <w:rPr>
          <w:rFonts w:hint="cs"/>
          <w:rtl/>
        </w:rPr>
        <w:t>צי</w:t>
      </w:r>
      <w:r>
        <w:rPr>
          <w:rFonts w:hint="cs"/>
          <w:rtl/>
        </w:rPr>
        <w:t>ון שלושים שנה למלחמת יום הכיפורים</w:t>
      </w:r>
      <w:bookmarkEnd w:id="0"/>
    </w:p>
    <w:p w14:paraId="586D03BA" w14:textId="77777777" w:rsidR="00000000" w:rsidRDefault="00526D0B">
      <w:pPr>
        <w:pStyle w:val="a0"/>
        <w:rPr>
          <w:rFonts w:hint="cs"/>
          <w:rtl/>
        </w:rPr>
      </w:pPr>
    </w:p>
    <w:p w14:paraId="6934E802" w14:textId="77777777" w:rsidR="00000000" w:rsidRDefault="00526D0B">
      <w:pPr>
        <w:pStyle w:val="af1"/>
        <w:rPr>
          <w:rtl/>
        </w:rPr>
      </w:pPr>
      <w:r>
        <w:rPr>
          <w:rtl/>
        </w:rPr>
        <w:t>היו"ר ראובן ריבלין:</w:t>
      </w:r>
    </w:p>
    <w:p w14:paraId="2DB59515" w14:textId="77777777" w:rsidR="00000000" w:rsidRDefault="00526D0B">
      <w:pPr>
        <w:pStyle w:val="a0"/>
        <w:rPr>
          <w:rtl/>
        </w:rPr>
      </w:pPr>
    </w:p>
    <w:p w14:paraId="2A24FFE0" w14:textId="77777777" w:rsidR="00000000" w:rsidRDefault="00526D0B">
      <w:pPr>
        <w:pStyle w:val="a0"/>
        <w:rPr>
          <w:rFonts w:hint="cs"/>
          <w:rtl/>
        </w:rPr>
      </w:pPr>
      <w:r>
        <w:rPr>
          <w:rFonts w:hint="cs"/>
          <w:rtl/>
        </w:rPr>
        <w:t>אדוני ראש הממשלה, רבותי השרים, שר הביטחון, חברי הכנסת, היום כ"ה בתשרי התשס"ד, 21 באוקטובר 2003 למניינם, אני מתכבד לפתוח ישיבה מיוחדת של הכנסת לציון 30 שנה למלחמת יום הכיפורים.</w:t>
      </w:r>
    </w:p>
    <w:p w14:paraId="68790585" w14:textId="77777777" w:rsidR="00000000" w:rsidRDefault="00526D0B">
      <w:pPr>
        <w:pStyle w:val="a0"/>
        <w:rPr>
          <w:rFonts w:hint="cs"/>
          <w:rtl/>
        </w:rPr>
      </w:pPr>
    </w:p>
    <w:p w14:paraId="05D5B4A8" w14:textId="77777777" w:rsidR="00000000" w:rsidRDefault="00526D0B">
      <w:pPr>
        <w:pStyle w:val="a"/>
        <w:rPr>
          <w:rtl/>
        </w:rPr>
      </w:pPr>
      <w:bookmarkStart w:id="1" w:name="FS000000661T21_10_2003_15_50_34"/>
      <w:bookmarkStart w:id="2" w:name="_Toc56258630"/>
      <w:bookmarkEnd w:id="1"/>
      <w:r>
        <w:rPr>
          <w:rFonts w:hint="eastAsia"/>
          <w:rtl/>
        </w:rPr>
        <w:t>מזכיר</w:t>
      </w:r>
      <w:r>
        <w:rPr>
          <w:rtl/>
        </w:rPr>
        <w:t xml:space="preserve"> הכנסת אריה האן:</w:t>
      </w:r>
      <w:bookmarkEnd w:id="2"/>
    </w:p>
    <w:p w14:paraId="728055BD" w14:textId="77777777" w:rsidR="00000000" w:rsidRDefault="00526D0B">
      <w:pPr>
        <w:pStyle w:val="a0"/>
        <w:rPr>
          <w:rFonts w:hint="cs"/>
          <w:rtl/>
        </w:rPr>
      </w:pPr>
    </w:p>
    <w:p w14:paraId="40662327" w14:textId="77777777" w:rsidR="00000000" w:rsidRDefault="00526D0B">
      <w:pPr>
        <w:pStyle w:val="a0"/>
        <w:rPr>
          <w:rFonts w:hint="cs"/>
          <w:rtl/>
        </w:rPr>
      </w:pPr>
      <w:r>
        <w:rPr>
          <w:rFonts w:hint="cs"/>
          <w:rtl/>
        </w:rPr>
        <w:t>בבקשה לקום. כבוד הנשיא!</w:t>
      </w:r>
    </w:p>
    <w:p w14:paraId="295F73CC" w14:textId="77777777" w:rsidR="00000000" w:rsidRDefault="00526D0B">
      <w:pPr>
        <w:pStyle w:val="a0"/>
        <w:rPr>
          <w:rFonts w:hint="cs"/>
          <w:rtl/>
        </w:rPr>
      </w:pPr>
    </w:p>
    <w:p w14:paraId="4DEA30C6" w14:textId="77777777" w:rsidR="00000000" w:rsidRDefault="00526D0B">
      <w:pPr>
        <w:pStyle w:val="a0"/>
        <w:rPr>
          <w:rFonts w:hint="cs"/>
          <w:rtl/>
        </w:rPr>
      </w:pPr>
      <w:r>
        <w:rPr>
          <w:rFonts w:hint="cs"/>
          <w:rtl/>
        </w:rPr>
        <w:t>(חברי הכנסת מקדמים בקימה את פני נשיא המדינה.)</w:t>
      </w:r>
    </w:p>
    <w:p w14:paraId="2C5E09B3" w14:textId="77777777" w:rsidR="00000000" w:rsidRDefault="00526D0B">
      <w:pPr>
        <w:pStyle w:val="a0"/>
        <w:rPr>
          <w:rFonts w:hint="cs"/>
          <w:rtl/>
        </w:rPr>
      </w:pPr>
    </w:p>
    <w:p w14:paraId="2EA6F5D7" w14:textId="77777777" w:rsidR="00000000" w:rsidRDefault="00526D0B">
      <w:pPr>
        <w:pStyle w:val="a"/>
        <w:rPr>
          <w:rtl/>
        </w:rPr>
      </w:pPr>
      <w:bookmarkStart w:id="3" w:name="FS000000661T21_10_2003_15_51_14"/>
      <w:bookmarkStart w:id="4" w:name="_Toc56258631"/>
      <w:bookmarkEnd w:id="3"/>
      <w:r>
        <w:rPr>
          <w:rFonts w:hint="eastAsia"/>
          <w:rtl/>
        </w:rPr>
        <w:t>מזכיר</w:t>
      </w:r>
      <w:r>
        <w:rPr>
          <w:rtl/>
        </w:rPr>
        <w:t xml:space="preserve"> הכנסת אריה האן:</w:t>
      </w:r>
      <w:bookmarkEnd w:id="4"/>
    </w:p>
    <w:p w14:paraId="5631FC77" w14:textId="77777777" w:rsidR="00000000" w:rsidRDefault="00526D0B">
      <w:pPr>
        <w:pStyle w:val="a0"/>
        <w:rPr>
          <w:rFonts w:hint="cs"/>
          <w:rtl/>
        </w:rPr>
      </w:pPr>
    </w:p>
    <w:p w14:paraId="56AF4662" w14:textId="77777777" w:rsidR="00000000" w:rsidRDefault="00526D0B">
      <w:pPr>
        <w:pStyle w:val="a0"/>
        <w:rPr>
          <w:rFonts w:hint="cs"/>
          <w:rtl/>
        </w:rPr>
      </w:pPr>
      <w:r>
        <w:rPr>
          <w:rFonts w:hint="cs"/>
          <w:rtl/>
        </w:rPr>
        <w:t>בבקשה לשבת.</w:t>
      </w:r>
    </w:p>
    <w:p w14:paraId="1D2BFFAF" w14:textId="77777777" w:rsidR="00000000" w:rsidRDefault="00526D0B">
      <w:pPr>
        <w:pStyle w:val="a0"/>
        <w:rPr>
          <w:rFonts w:hint="cs"/>
          <w:rtl/>
        </w:rPr>
      </w:pPr>
    </w:p>
    <w:p w14:paraId="3BFCAD7F" w14:textId="77777777" w:rsidR="00000000" w:rsidRDefault="00526D0B">
      <w:pPr>
        <w:pStyle w:val="a"/>
        <w:rPr>
          <w:rtl/>
        </w:rPr>
      </w:pPr>
      <w:bookmarkStart w:id="5" w:name="_Toc56258632"/>
      <w:r>
        <w:rPr>
          <w:rtl/>
        </w:rPr>
        <w:t>היו"ר ראובן ריבלין:</w:t>
      </w:r>
      <w:bookmarkEnd w:id="5"/>
    </w:p>
    <w:p w14:paraId="6798C191" w14:textId="77777777" w:rsidR="00000000" w:rsidRDefault="00526D0B">
      <w:pPr>
        <w:pStyle w:val="a0"/>
        <w:rPr>
          <w:rtl/>
        </w:rPr>
      </w:pPr>
    </w:p>
    <w:p w14:paraId="6A46CF1C" w14:textId="77777777" w:rsidR="00000000" w:rsidRDefault="00526D0B">
      <w:pPr>
        <w:pStyle w:val="a0"/>
        <w:rPr>
          <w:rFonts w:hint="cs"/>
          <w:rtl/>
        </w:rPr>
      </w:pPr>
      <w:r>
        <w:rPr>
          <w:rFonts w:hint="cs"/>
          <w:rtl/>
        </w:rPr>
        <w:t>כבוד נשיא המדינה והגברת קצב, אדוני ראש הממשלה אריאל שרון, רבותי השרים, ראש האופוזיציה וראש הממשלה לשעבר שמעון פרס, נשיאים, ראשי</w:t>
      </w:r>
      <w:r>
        <w:rPr>
          <w:rFonts w:hint="cs"/>
          <w:rtl/>
        </w:rPr>
        <w:t xml:space="preserve"> ממשלות, יושבי-ראש הכנסת לשעבר ונשותיהם, חברי הכנסת לשעבר, הרבנים הראשיים לישראל, שגרירי ארצות-הברית וגרמניה, מכובדי סגל א' של מדינת ישראל, הרמטכ"ל רב-אלוף משה בוגי יעלון, אלופי צה"ל מתקופת המלחמה, מקבלי אותות העוז, המופת והגבורה של מלחמת יום הכיפורים, חיי</w:t>
      </w:r>
      <w:r>
        <w:rPr>
          <w:rFonts w:hint="cs"/>
          <w:rtl/>
        </w:rPr>
        <w:t xml:space="preserve">לות, חיילים, לוחמים ולוחמות מחילות צה"ל, נציגים מ"יד לבנים", מארגון המשפחות השכולות, מארגון אלמנות ויתומי צה"ל ומארגון נכי צה"ל, חברי המועצה הציבורית להנצחת החייל במשרד הביטחון, אורחים נכבדים ומכובדי חברי כנסת ישראל. </w:t>
      </w:r>
    </w:p>
    <w:p w14:paraId="3984538B" w14:textId="77777777" w:rsidR="00000000" w:rsidRDefault="00526D0B">
      <w:pPr>
        <w:pStyle w:val="a0"/>
        <w:ind w:firstLine="0"/>
        <w:rPr>
          <w:rFonts w:hint="cs"/>
          <w:rtl/>
        </w:rPr>
      </w:pPr>
    </w:p>
    <w:p w14:paraId="2485C454" w14:textId="77777777" w:rsidR="00000000" w:rsidRDefault="00526D0B">
      <w:pPr>
        <w:pStyle w:val="a0"/>
        <w:rPr>
          <w:rFonts w:hint="cs"/>
          <w:rtl/>
        </w:rPr>
      </w:pPr>
      <w:r>
        <w:rPr>
          <w:rFonts w:hint="cs"/>
          <w:rtl/>
        </w:rPr>
        <w:t>עד לפני 30 שנה, בצהרי יום הכיפורים, ל</w:t>
      </w:r>
      <w:r>
        <w:rPr>
          <w:rFonts w:hint="cs"/>
          <w:rtl/>
        </w:rPr>
        <w:t xml:space="preserve">א ראינו. אומנם ראינו כיצד ניצחון ששת הימים </w:t>
      </w:r>
      <w:r>
        <w:rPr>
          <w:rtl/>
        </w:rPr>
        <w:t>–</w:t>
      </w:r>
      <w:r>
        <w:rPr>
          <w:rFonts w:hint="cs"/>
          <w:rtl/>
        </w:rPr>
        <w:t xml:space="preserve"> ניצחון גדול הפורץ את עניבת החנק - מעניק לנו לפתע תחושת רווחה עצומה, חסרת תקדים, אך לא ראינו כיצד תחושת הרווחה מתבססת כביטחון עצמי מופרז, וכיצד הביטחון העצמי הופך לשחצנות, וכיצד השחצנות מקבעת בנו סטיגמות, וכיצד ה</w:t>
      </w:r>
      <w:r>
        <w:rPr>
          <w:rFonts w:hint="cs"/>
          <w:rtl/>
        </w:rPr>
        <w:t>סטיגמות מתגבשות להנחות יסוד, וכיצד הנחות היסוד מולידות קונספציה, וכיצד הקונספציה הופכת כמעט לאמונה, וכיצד האמונה הזאת מסתירה לנו את המציאות, וכיצד המציאות הזאת משתנה לנו מול העיניים.</w:t>
      </w:r>
    </w:p>
    <w:p w14:paraId="3AC99346" w14:textId="77777777" w:rsidR="00000000" w:rsidRDefault="00526D0B">
      <w:pPr>
        <w:pStyle w:val="a0"/>
        <w:rPr>
          <w:rFonts w:hint="cs"/>
          <w:rtl/>
        </w:rPr>
      </w:pPr>
    </w:p>
    <w:p w14:paraId="6223A637" w14:textId="77777777" w:rsidR="00000000" w:rsidRDefault="00526D0B">
      <w:pPr>
        <w:pStyle w:val="a0"/>
        <w:rPr>
          <w:rFonts w:hint="cs"/>
          <w:rtl/>
        </w:rPr>
      </w:pPr>
      <w:r>
        <w:rPr>
          <w:rFonts w:hint="cs"/>
          <w:rtl/>
        </w:rPr>
        <w:t xml:space="preserve">האמת היא </w:t>
      </w:r>
      <w:r>
        <w:rPr>
          <w:rtl/>
        </w:rPr>
        <w:t>–</w:t>
      </w:r>
      <w:r>
        <w:rPr>
          <w:rFonts w:hint="cs"/>
          <w:rtl/>
        </w:rPr>
        <w:t xml:space="preserve"> וזה שיא הטרגדיה </w:t>
      </w:r>
      <w:r>
        <w:rPr>
          <w:rtl/>
        </w:rPr>
        <w:t>–</w:t>
      </w:r>
      <w:r>
        <w:rPr>
          <w:rFonts w:hint="cs"/>
          <w:rtl/>
        </w:rPr>
        <w:t xml:space="preserve"> את המציאות המשתנה לנו מול העיניים דווקא ראי</w:t>
      </w:r>
      <w:r>
        <w:rPr>
          <w:rFonts w:hint="cs"/>
          <w:rtl/>
        </w:rPr>
        <w:t xml:space="preserve">נו. ראינו את כל ההכנות המצריות לצליחה. וראינו את כל ההכנות הסוריות לתקיפה. קיבלנו את כל האזהרות מכל המקורות האפשריים. אבל הקונספציה, האמונה העיוורת והמעוורת, אמרה את שלה </w:t>
      </w:r>
      <w:r>
        <w:rPr>
          <w:rtl/>
        </w:rPr>
        <w:t>–</w:t>
      </w:r>
      <w:r>
        <w:rPr>
          <w:rFonts w:hint="cs"/>
          <w:rtl/>
        </w:rPr>
        <w:t xml:space="preserve"> ולעזאזל העובדות.</w:t>
      </w:r>
    </w:p>
    <w:p w14:paraId="0CAC7841" w14:textId="77777777" w:rsidR="00000000" w:rsidRDefault="00526D0B">
      <w:pPr>
        <w:pStyle w:val="a0"/>
        <w:rPr>
          <w:rFonts w:hint="cs"/>
          <w:rtl/>
        </w:rPr>
      </w:pPr>
    </w:p>
    <w:p w14:paraId="4F8E1B25" w14:textId="77777777" w:rsidR="00000000" w:rsidRDefault="00526D0B">
      <w:pPr>
        <w:pStyle w:val="a0"/>
        <w:rPr>
          <w:rFonts w:hint="cs"/>
          <w:rtl/>
        </w:rPr>
      </w:pPr>
      <w:r>
        <w:rPr>
          <w:rFonts w:hint="cs"/>
          <w:rtl/>
        </w:rPr>
        <w:t>לא רק מספרם הנורא של ההרוגים והפצועים במלחמה הוא שחולל את רעידת הא</w:t>
      </w:r>
      <w:r>
        <w:rPr>
          <w:rFonts w:hint="cs"/>
          <w:rtl/>
        </w:rPr>
        <w:t xml:space="preserve">דמה בחברה הישראלית. הרי מדינות רבות עמדו במבחנים קשים ונוראים יותר, ודי אם נזכיר את קורבנה וגבורתה של בריטניה במלחמת העולם השנייה. גם ישראל עצמה, כמדינה שקמה בסערת הקרב, עברה מאורעות ומוראות קשים יותר בימי מלחמת השחרור. </w:t>
      </w:r>
    </w:p>
    <w:p w14:paraId="19B449DD" w14:textId="77777777" w:rsidR="00000000" w:rsidRDefault="00526D0B">
      <w:pPr>
        <w:pStyle w:val="a0"/>
        <w:rPr>
          <w:rFonts w:hint="cs"/>
          <w:rtl/>
        </w:rPr>
      </w:pPr>
    </w:p>
    <w:p w14:paraId="34825A95" w14:textId="77777777" w:rsidR="00000000" w:rsidRDefault="00526D0B">
      <w:pPr>
        <w:pStyle w:val="a0"/>
        <w:rPr>
          <w:rFonts w:hint="cs"/>
          <w:rtl/>
        </w:rPr>
      </w:pPr>
      <w:r>
        <w:rPr>
          <w:rFonts w:hint="cs"/>
          <w:rtl/>
        </w:rPr>
        <w:t>רעידת האדמה התחוללה כאן לפני 30 שנ</w:t>
      </w:r>
      <w:r>
        <w:rPr>
          <w:rFonts w:hint="cs"/>
          <w:rtl/>
        </w:rPr>
        <w:t xml:space="preserve">ה, והדיה עדיין מורגשים, עד היום, משום שהדברים יכולים היו בקלות להיראות, חלילה, אחרת. אילו רק לא שקענו בהתבסמות העצמית המנוונת. אילו רק שעינו לסימני האזהרה הרבים. אילו רק קידמו את הטנקים. אילו רק העבירו את תמונת המודיעין לגדודים, וכך הלאה, וכך הלאה. הידיעה </w:t>
      </w:r>
      <w:r>
        <w:rPr>
          <w:rFonts w:hint="cs"/>
          <w:rtl/>
        </w:rPr>
        <w:t xml:space="preserve">שהדברים יכולים היו וצריכים היו להתגלגל אחרת, הידיעה שהיה מי שידע, שהיה מי שהתריע, שהיה אפשר אחרת </w:t>
      </w:r>
      <w:r>
        <w:rPr>
          <w:rtl/>
        </w:rPr>
        <w:t>–</w:t>
      </w:r>
      <w:r>
        <w:rPr>
          <w:rFonts w:hint="cs"/>
          <w:rtl/>
        </w:rPr>
        <w:t xml:space="preserve"> היא שאיננה נותנת לנו מנוח כבר 30 שנה. </w:t>
      </w:r>
    </w:p>
    <w:p w14:paraId="07D9E1EB" w14:textId="77777777" w:rsidR="00000000" w:rsidRDefault="00526D0B">
      <w:pPr>
        <w:pStyle w:val="a0"/>
        <w:rPr>
          <w:rFonts w:hint="cs"/>
          <w:rtl/>
        </w:rPr>
      </w:pPr>
    </w:p>
    <w:p w14:paraId="4CBCBB67" w14:textId="77777777" w:rsidR="00000000" w:rsidRDefault="00526D0B">
      <w:pPr>
        <w:pStyle w:val="a0"/>
        <w:rPr>
          <w:rFonts w:hint="cs"/>
          <w:rtl/>
        </w:rPr>
      </w:pPr>
      <w:r>
        <w:rPr>
          <w:rFonts w:hint="cs"/>
          <w:rtl/>
        </w:rPr>
        <w:t>התסכול, החרון, הרצון לתלות את האשם במישהו מתעצמים במיוחד על רקע ההשוואה למלחמת ששת הימים, שחלפה בראשו של כל לוחם בשעו</w:t>
      </w:r>
      <w:r>
        <w:rPr>
          <w:rFonts w:hint="cs"/>
          <w:rtl/>
        </w:rPr>
        <w:t xml:space="preserve">ת הראשונות של המלחמה. וההשוואה לששת הימים, לניצחון הגדול, לתשועה הגדולה, לנסים הגדולים שראו עינינו, לתחושה שיד ההשגחה מכוונת את הכול לטובה </w:t>
      </w:r>
      <w:r>
        <w:rPr>
          <w:rtl/>
        </w:rPr>
        <w:t>–</w:t>
      </w:r>
      <w:r>
        <w:rPr>
          <w:rFonts w:hint="cs"/>
          <w:rtl/>
        </w:rPr>
        <w:t xml:space="preserve"> הראתה לכל אחד מאתנו כי מלחמת יום הכיפורים, בראשיתה לפחות, היתה בבחינת ההיפוך הגמור.</w:t>
      </w:r>
    </w:p>
    <w:p w14:paraId="7F6E3FBF" w14:textId="77777777" w:rsidR="00000000" w:rsidRDefault="00526D0B">
      <w:pPr>
        <w:pStyle w:val="a0"/>
        <w:rPr>
          <w:rFonts w:hint="cs"/>
          <w:rtl/>
        </w:rPr>
      </w:pPr>
    </w:p>
    <w:p w14:paraId="439080B7" w14:textId="77777777" w:rsidR="00000000" w:rsidRDefault="00526D0B">
      <w:pPr>
        <w:pStyle w:val="a0"/>
        <w:rPr>
          <w:rFonts w:hint="cs"/>
          <w:rtl/>
        </w:rPr>
      </w:pPr>
      <w:r>
        <w:rPr>
          <w:rFonts w:hint="cs"/>
          <w:rtl/>
        </w:rPr>
        <w:t>נראה היה כאילו גם ההשגחה העליו</w:t>
      </w:r>
      <w:r>
        <w:rPr>
          <w:rFonts w:hint="cs"/>
          <w:rtl/>
        </w:rPr>
        <w:t xml:space="preserve">נה, כביכול, מסייעת לאויב, לא רק בשלב ההתעלמות מאותות האזהרה הרבים בימים שקדמו לפרוץ המלחמה, אלא אפילו בלחימה עצמה, בימים הראשונים. הכוחות נתקעים בפקק אין-סופי בדרך לתעלה. טנקים נתקעים בירידה ל"גשר אריק" בדרכם לרמה. אין מובילי טנקים. אין ציוד בימ"חים. בלגן </w:t>
      </w:r>
      <w:r>
        <w:rPr>
          <w:rFonts w:hint="cs"/>
          <w:rtl/>
        </w:rPr>
        <w:t xml:space="preserve">מוחלט בקשר. כוחות יורים אלו על אלו. והתקפות הנגד הצה"ליות מתנפצות לחלוטין, עם אבדות רבות. </w:t>
      </w:r>
    </w:p>
    <w:p w14:paraId="19A6CFEA" w14:textId="77777777" w:rsidR="00000000" w:rsidRDefault="00526D0B">
      <w:pPr>
        <w:pStyle w:val="a0"/>
        <w:rPr>
          <w:rFonts w:hint="cs"/>
          <w:rtl/>
        </w:rPr>
      </w:pPr>
    </w:p>
    <w:p w14:paraId="2F82F8E9" w14:textId="77777777" w:rsidR="00000000" w:rsidRDefault="00526D0B">
      <w:pPr>
        <w:pStyle w:val="a0"/>
        <w:rPr>
          <w:rFonts w:hint="cs"/>
          <w:rtl/>
        </w:rPr>
      </w:pPr>
      <w:r>
        <w:rPr>
          <w:rFonts w:hint="cs"/>
          <w:rtl/>
        </w:rPr>
        <w:t xml:space="preserve">לא בכדי היו מי שחשו כי חורבן הבית השלישי הוא אפשרות מוחשית עד כדי פלצות. </w:t>
      </w:r>
    </w:p>
    <w:p w14:paraId="4E93BF43" w14:textId="77777777" w:rsidR="00000000" w:rsidRDefault="00526D0B">
      <w:pPr>
        <w:pStyle w:val="a0"/>
        <w:rPr>
          <w:rFonts w:hint="cs"/>
          <w:rtl/>
        </w:rPr>
      </w:pPr>
    </w:p>
    <w:p w14:paraId="151D4529" w14:textId="77777777" w:rsidR="00000000" w:rsidRDefault="00526D0B">
      <w:pPr>
        <w:pStyle w:val="a0"/>
        <w:rPr>
          <w:rFonts w:hint="cs"/>
          <w:rtl/>
        </w:rPr>
      </w:pPr>
      <w:r>
        <w:rPr>
          <w:rFonts w:hint="cs"/>
          <w:rtl/>
        </w:rPr>
        <w:t>לא בכדי, אדוני הנשיא, לא בכדי אין אנו מסוגלים להפסיק את החיטוט האין-סופי בפצעיה של המלחמה</w:t>
      </w:r>
      <w:r>
        <w:rPr>
          <w:rFonts w:hint="cs"/>
          <w:rtl/>
        </w:rPr>
        <w:t xml:space="preserve"> ההיא. לא בכדי נמשכים הוויכוחים עד היום.</w:t>
      </w:r>
    </w:p>
    <w:p w14:paraId="1EF2E4E0" w14:textId="77777777" w:rsidR="00000000" w:rsidRDefault="00526D0B">
      <w:pPr>
        <w:pStyle w:val="a0"/>
        <w:rPr>
          <w:rFonts w:hint="cs"/>
          <w:rtl/>
        </w:rPr>
      </w:pPr>
    </w:p>
    <w:p w14:paraId="67433AF1" w14:textId="77777777" w:rsidR="00000000" w:rsidRDefault="00526D0B">
      <w:pPr>
        <w:pStyle w:val="a0"/>
        <w:rPr>
          <w:rFonts w:hint="cs"/>
          <w:rtl/>
        </w:rPr>
      </w:pPr>
      <w:r>
        <w:rPr>
          <w:rFonts w:hint="cs"/>
          <w:rtl/>
        </w:rPr>
        <w:t>אם יש לקח מרכזי המתנשא מעל כל לקחיה של המלחמה הזאת, הרי זוהי החובה שלא לשקוע באשליות נוחות, כאלו המסתדרות עם מאוויי הלב, על חשבון העובדות.</w:t>
      </w:r>
    </w:p>
    <w:p w14:paraId="19391A07" w14:textId="77777777" w:rsidR="00000000" w:rsidRDefault="00526D0B">
      <w:pPr>
        <w:pStyle w:val="a0"/>
        <w:rPr>
          <w:rFonts w:hint="cs"/>
          <w:rtl/>
        </w:rPr>
      </w:pPr>
    </w:p>
    <w:p w14:paraId="3EA8364A" w14:textId="77777777" w:rsidR="00000000" w:rsidRDefault="00526D0B">
      <w:pPr>
        <w:pStyle w:val="a0"/>
        <w:rPr>
          <w:rFonts w:hint="cs"/>
          <w:rtl/>
        </w:rPr>
      </w:pPr>
      <w:r>
        <w:rPr>
          <w:rFonts w:hint="cs"/>
          <w:rtl/>
        </w:rPr>
        <w:t>שנים רבות, אולי כל שנות המפעל הציוני, אנו כמהים לשלום, מייחלים לבואו. דורו</w:t>
      </w:r>
      <w:r>
        <w:rPr>
          <w:rFonts w:hint="cs"/>
          <w:rtl/>
        </w:rPr>
        <w:t>ת של ישראלים חונכו על החלום, ושמא על ההזיה, לנגב חומוס בדמשק ולאכול פול מצרי אמיתי בסמטאות קהיר. הניצחון הגדול של ששת הימים, מלבד כל השלכותיו ומשמעויותיו האחרות, התחבר לנקודה הזאת בדיוק, וכשהתרווחנו כולנו ב"חומוסיות" של ירושלים המזרחית, או כשערכנו קניות בש</w:t>
      </w:r>
      <w:r>
        <w:rPr>
          <w:rFonts w:hint="cs"/>
          <w:rtl/>
        </w:rPr>
        <w:t>וק של טול-כרם, התחלנו לחוש שהנה באמת הגענו סוף-סוף אל אותה מנוחה ונחלה, שהשלמת הערבים עם קיומנו ועם ניצחוננו היא רק עניין של זמן, ושאיש מהם לא יעז להפריע עוד את מנוחתנו. הקונספציה הארורה, אשר סימאה את עינינו מראות את המציאות המשתנה, נבעה לא רק, אבל בין השא</w:t>
      </w:r>
      <w:r>
        <w:rPr>
          <w:rFonts w:hint="cs"/>
          <w:rtl/>
        </w:rPr>
        <w:t>ר, גם מן הנקודה הזאת.</w:t>
      </w:r>
    </w:p>
    <w:p w14:paraId="5637941E" w14:textId="77777777" w:rsidR="00000000" w:rsidRDefault="00526D0B">
      <w:pPr>
        <w:pStyle w:val="a0"/>
        <w:rPr>
          <w:rFonts w:hint="cs"/>
          <w:rtl/>
        </w:rPr>
      </w:pPr>
    </w:p>
    <w:p w14:paraId="2D3A1792" w14:textId="77777777" w:rsidR="00000000" w:rsidRDefault="00526D0B">
      <w:pPr>
        <w:pStyle w:val="a0"/>
        <w:rPr>
          <w:rFonts w:hint="cs"/>
          <w:rtl/>
        </w:rPr>
      </w:pPr>
      <w:r>
        <w:rPr>
          <w:rFonts w:hint="cs"/>
          <w:rtl/>
        </w:rPr>
        <w:t xml:space="preserve">ומבחינה זו, אני מצטער לומר, לא למדנו הרבה ממלחמת יום הכיפורים. אותה הזיה על "חומוס בדמשק", באיזה מקום עדיין מכוונת את מעשינו. הרצון הילדותי הזה, התמים והגלותי כל כך, שיקבלו אותנו, שיאהבו אותנו, שיפסיקו לשנוא אותנו כל כך </w:t>
      </w:r>
      <w:r>
        <w:rPr>
          <w:rtl/>
        </w:rPr>
        <w:t>–</w:t>
      </w:r>
      <w:r>
        <w:rPr>
          <w:rFonts w:hint="cs"/>
          <w:rtl/>
        </w:rPr>
        <w:t xml:space="preserve"> משחק תפקיד </w:t>
      </w:r>
      <w:r>
        <w:rPr>
          <w:rFonts w:hint="cs"/>
          <w:rtl/>
        </w:rPr>
        <w:t>לא מבוטל בפסיכולוגיה המדינית שלנו ובנכונות שלנו בכל רגע לשוב ולהתמכר לאיזו אשליה חדשה.</w:t>
      </w:r>
    </w:p>
    <w:p w14:paraId="28A6F942" w14:textId="77777777" w:rsidR="00000000" w:rsidRDefault="00526D0B">
      <w:pPr>
        <w:pStyle w:val="a0"/>
        <w:rPr>
          <w:rFonts w:hint="cs"/>
          <w:rtl/>
        </w:rPr>
      </w:pPr>
    </w:p>
    <w:p w14:paraId="28B51BD0" w14:textId="77777777" w:rsidR="00000000" w:rsidRDefault="00526D0B">
      <w:pPr>
        <w:pStyle w:val="a0"/>
        <w:rPr>
          <w:rFonts w:hint="cs"/>
          <w:rtl/>
        </w:rPr>
      </w:pPr>
      <w:r>
        <w:rPr>
          <w:rFonts w:hint="cs"/>
          <w:rtl/>
        </w:rPr>
        <w:t>פעם קוראים לאשליה הזאת "הסדר ביניים", פעם קוראים לה "אוסלו", פעם "אבו-מאזן", אבל מתחת לפני השטח זה תמיד אותו "חומוס" ו"פול מדאמס", אותו חומוס שעדיין הוא ארור, והוא בדמש</w:t>
      </w:r>
      <w:r>
        <w:rPr>
          <w:rFonts w:hint="cs"/>
          <w:rtl/>
        </w:rPr>
        <w:t xml:space="preserve">ק. בשבילו, בשביל איזה "פוטו-אופ" על מדשאות הבית הלבן, בשביל איזה "בום" נחמד בבורסה שלנו, אנו מוכנים תמיד להבליג, להתעלם, לגלות הבנה, לתת צ'אנס, ולשכוח איפה אנו חיים, ומי השכנים שלנו כאן בשכונה, ולאן הם היו רוצים לזרוק אותנו; ושוב </w:t>
      </w:r>
      <w:r>
        <w:rPr>
          <w:rtl/>
        </w:rPr>
        <w:t>–</w:t>
      </w:r>
      <w:r>
        <w:rPr>
          <w:rFonts w:hint="cs"/>
          <w:rtl/>
        </w:rPr>
        <w:t xml:space="preserve"> בדיוק, אבל בדיוק כמו אז </w:t>
      </w:r>
      <w:r>
        <w:rPr>
          <w:rtl/>
        </w:rPr>
        <w:t>–</w:t>
      </w:r>
      <w:r>
        <w:rPr>
          <w:rFonts w:hint="cs"/>
          <w:rtl/>
        </w:rPr>
        <w:t xml:space="preserve"> לעזאזל העובדות. </w:t>
      </w:r>
    </w:p>
    <w:p w14:paraId="46F8D54D" w14:textId="77777777" w:rsidR="00000000" w:rsidRDefault="00526D0B">
      <w:pPr>
        <w:pStyle w:val="a0"/>
        <w:rPr>
          <w:rFonts w:hint="cs"/>
          <w:rtl/>
        </w:rPr>
      </w:pPr>
    </w:p>
    <w:p w14:paraId="531BC389" w14:textId="77777777" w:rsidR="00000000" w:rsidRDefault="00526D0B">
      <w:pPr>
        <w:pStyle w:val="a0"/>
        <w:rPr>
          <w:rFonts w:hint="cs"/>
          <w:rtl/>
        </w:rPr>
      </w:pPr>
      <w:r>
        <w:rPr>
          <w:rFonts w:hint="cs"/>
          <w:rtl/>
        </w:rPr>
        <w:t>את הנקודה הזאת, את התסמונת החולנית הזאת, כבר היו צריכים לקחי מלחמת יום הכיפורים לרפא. הלוואי, הלוואי שיבינו אלה שמבקשים את נפשנו כי באנו לארץ זאת על מנת לחיות בה לבטח ובשלום, שכן זו המדינה היחידה שהיא מקלט בטוח ליהודי העולם.</w:t>
      </w:r>
    </w:p>
    <w:p w14:paraId="6B29536E" w14:textId="77777777" w:rsidR="00000000" w:rsidRDefault="00526D0B">
      <w:pPr>
        <w:pStyle w:val="a0"/>
        <w:rPr>
          <w:rFonts w:hint="cs"/>
          <w:rtl/>
        </w:rPr>
      </w:pPr>
    </w:p>
    <w:p w14:paraId="2B729C0C" w14:textId="77777777" w:rsidR="00000000" w:rsidRDefault="00526D0B">
      <w:pPr>
        <w:pStyle w:val="a0"/>
        <w:rPr>
          <w:rFonts w:hint="cs"/>
          <w:rtl/>
        </w:rPr>
      </w:pPr>
      <w:r>
        <w:rPr>
          <w:rFonts w:hint="cs"/>
          <w:rtl/>
        </w:rPr>
        <w:t>אדוני הנשי</w:t>
      </w:r>
      <w:r>
        <w:rPr>
          <w:rFonts w:hint="cs"/>
          <w:rtl/>
        </w:rPr>
        <w:t xml:space="preserve">א, אמרתי לפני רגעים אחדים, בפתיחת הטקס באולם שאגאל הסמוך, שב-30 השנים שחלפו לא אמרנו, אדוני הנשיא, מספיק "תודה" ללוחמים, למילואימניקים, לישראלים מן השורה, שהצילו את המצב. </w:t>
      </w:r>
    </w:p>
    <w:p w14:paraId="66D94037" w14:textId="77777777" w:rsidR="00000000" w:rsidRDefault="00526D0B">
      <w:pPr>
        <w:pStyle w:val="a0"/>
        <w:rPr>
          <w:rFonts w:hint="cs"/>
          <w:rtl/>
        </w:rPr>
      </w:pPr>
    </w:p>
    <w:p w14:paraId="37815F3D" w14:textId="77777777" w:rsidR="00000000" w:rsidRDefault="00526D0B">
      <w:pPr>
        <w:pStyle w:val="a0"/>
        <w:rPr>
          <w:rFonts w:hint="cs"/>
          <w:rtl/>
        </w:rPr>
      </w:pPr>
      <w:r>
        <w:rPr>
          <w:rFonts w:hint="cs"/>
          <w:rtl/>
        </w:rPr>
        <w:t>ואני חושב שגם לא אמרנו מספיק "תודה" לידידינו האמריקנים. אינני יודע אם הישראלי המצוי</w:t>
      </w:r>
      <w:r>
        <w:rPr>
          <w:rFonts w:hint="cs"/>
          <w:rtl/>
        </w:rPr>
        <w:t xml:space="preserve"> - בוודאי זה הצעיר שזכה להיוולד אחרי שוך הקרבות, ולא חווה בעצמו את אימי אותה מלחמה - מודע לגודל הסיוע שהושיטה לנו ארצות-הברית ברגע האמת. לכן, מכובדי שגריר ארצות-הברית, זו גם ההזדמנות להודות שוב, באמצעותך, לעם האמריקני.</w:t>
      </w:r>
    </w:p>
    <w:p w14:paraId="792F7828" w14:textId="77777777" w:rsidR="00000000" w:rsidRDefault="00526D0B">
      <w:pPr>
        <w:pStyle w:val="a0"/>
        <w:rPr>
          <w:rFonts w:hint="cs"/>
          <w:rtl/>
        </w:rPr>
      </w:pPr>
    </w:p>
    <w:p w14:paraId="2D217DEF" w14:textId="77777777" w:rsidR="00000000" w:rsidRDefault="00526D0B">
      <w:pPr>
        <w:pStyle w:val="a0"/>
        <w:rPr>
          <w:rFonts w:hint="cs"/>
          <w:rtl/>
        </w:rPr>
      </w:pPr>
      <w:r>
        <w:rPr>
          <w:rFonts w:hint="cs"/>
          <w:rtl/>
        </w:rPr>
        <w:t>אני מתכבד להזמין את ראש הממשלה, והיו</w:t>
      </w:r>
      <w:r>
        <w:rPr>
          <w:rFonts w:hint="cs"/>
          <w:rtl/>
        </w:rPr>
        <w:t>ם מותר לומר,  אלוף במילואים, אריק שרון.</w:t>
      </w:r>
    </w:p>
    <w:p w14:paraId="78E906C6" w14:textId="77777777" w:rsidR="00000000" w:rsidRDefault="00526D0B">
      <w:pPr>
        <w:pStyle w:val="a0"/>
        <w:rPr>
          <w:rFonts w:hint="cs"/>
          <w:rtl/>
        </w:rPr>
      </w:pPr>
    </w:p>
    <w:p w14:paraId="1EB5C8AD" w14:textId="77777777" w:rsidR="00000000" w:rsidRDefault="00526D0B">
      <w:pPr>
        <w:pStyle w:val="a0"/>
        <w:rPr>
          <w:rFonts w:hint="cs"/>
          <w:rtl/>
        </w:rPr>
      </w:pPr>
      <w:r>
        <w:rPr>
          <w:rFonts w:hint="cs"/>
          <w:rtl/>
        </w:rPr>
        <w:t>אדוני ראש הממשלה, בבקשה.</w:t>
      </w:r>
    </w:p>
    <w:p w14:paraId="3EE05A4E" w14:textId="77777777" w:rsidR="00000000" w:rsidRDefault="00526D0B">
      <w:pPr>
        <w:pStyle w:val="a0"/>
        <w:ind w:firstLine="0"/>
        <w:rPr>
          <w:rFonts w:hint="cs"/>
          <w:rtl/>
        </w:rPr>
      </w:pPr>
    </w:p>
    <w:p w14:paraId="3FF54AC9" w14:textId="77777777" w:rsidR="00000000" w:rsidRDefault="00526D0B">
      <w:pPr>
        <w:pStyle w:val="a"/>
        <w:rPr>
          <w:rtl/>
        </w:rPr>
      </w:pPr>
      <w:bookmarkStart w:id="6" w:name="FS000000482T21_10_2003_16_11_35"/>
      <w:bookmarkStart w:id="7" w:name="_Toc56258633"/>
      <w:bookmarkEnd w:id="6"/>
      <w:r>
        <w:rPr>
          <w:rFonts w:hint="eastAsia"/>
          <w:rtl/>
        </w:rPr>
        <w:t>ראש</w:t>
      </w:r>
      <w:r>
        <w:rPr>
          <w:rtl/>
        </w:rPr>
        <w:t xml:space="preserve"> הממשלה אריאל שרון:</w:t>
      </w:r>
      <w:bookmarkEnd w:id="7"/>
    </w:p>
    <w:p w14:paraId="4042E2CD" w14:textId="77777777" w:rsidR="00000000" w:rsidRDefault="00526D0B">
      <w:pPr>
        <w:pStyle w:val="a0"/>
        <w:rPr>
          <w:rFonts w:hint="cs"/>
          <w:rtl/>
        </w:rPr>
      </w:pPr>
    </w:p>
    <w:p w14:paraId="6103ADE2" w14:textId="77777777" w:rsidR="00000000" w:rsidRDefault="00526D0B">
      <w:pPr>
        <w:pStyle w:val="a0"/>
        <w:rPr>
          <w:rFonts w:hint="cs"/>
          <w:rtl/>
        </w:rPr>
      </w:pPr>
      <w:r>
        <w:rPr>
          <w:rFonts w:hint="cs"/>
          <w:rtl/>
        </w:rPr>
        <w:t>כבוד נשיא המדינה והגברת קצב, המשפחות השכולות, אדוני היושב-ראש, ראש הממשלה לשעבר וראש האופוזיציה היום שמעון פרס, חברי, חברי הכנסת, מכובדי כולם, מעל 2,600 חללים נפלו ב</w:t>
      </w:r>
      <w:r>
        <w:rPr>
          <w:rFonts w:hint="cs"/>
          <w:rtl/>
        </w:rPr>
        <w:t xml:space="preserve">מלחמת יום הכיפורים. כ-7,500 נפצעו בה ויותר מ-300 נפלו בשבי. אלה מספרים נוראים. </w:t>
      </w:r>
    </w:p>
    <w:p w14:paraId="6532A804" w14:textId="77777777" w:rsidR="00000000" w:rsidRDefault="00526D0B">
      <w:pPr>
        <w:pStyle w:val="a0"/>
        <w:rPr>
          <w:rFonts w:hint="cs"/>
          <w:rtl/>
        </w:rPr>
      </w:pPr>
    </w:p>
    <w:p w14:paraId="63649763" w14:textId="77777777" w:rsidR="00000000" w:rsidRDefault="00526D0B">
      <w:pPr>
        <w:pStyle w:val="a0"/>
        <w:rPr>
          <w:rFonts w:hint="cs"/>
          <w:rtl/>
        </w:rPr>
      </w:pPr>
      <w:r>
        <w:rPr>
          <w:rFonts w:hint="cs"/>
          <w:rtl/>
        </w:rPr>
        <w:t>כמי שהשתתף בכל מלחמות ישראל, נטלתי חלק בלא מעט קרבות קשים ומרים, שבהם נפלו לידי רעים ואחים לנשק. אך שום דבר מכל שידעתי על אימי המלחמה לא היה בו כדי להכין אותי למראות ולרגעי הש</w:t>
      </w:r>
      <w:r>
        <w:rPr>
          <w:rFonts w:hint="cs"/>
          <w:rtl/>
        </w:rPr>
        <w:t>בר והכאב של מלחמת יום הכיפורים.</w:t>
      </w:r>
    </w:p>
    <w:p w14:paraId="2510AD6C" w14:textId="77777777" w:rsidR="00000000" w:rsidRDefault="00526D0B">
      <w:pPr>
        <w:pStyle w:val="a0"/>
        <w:rPr>
          <w:rFonts w:hint="cs"/>
          <w:rtl/>
        </w:rPr>
      </w:pPr>
    </w:p>
    <w:p w14:paraId="0BD9D6C3" w14:textId="77777777" w:rsidR="00000000" w:rsidRDefault="00526D0B">
      <w:pPr>
        <w:pStyle w:val="a0"/>
        <w:rPr>
          <w:rFonts w:hint="cs"/>
          <w:rtl/>
        </w:rPr>
      </w:pPr>
      <w:r>
        <w:rPr>
          <w:rFonts w:hint="cs"/>
          <w:rtl/>
        </w:rPr>
        <w:t>בכל מלחמה אתה שורה עם המוות. במלחמה הזאת ידענו את התופת עצמה, וזיכרו</w:t>
      </w:r>
      <w:r>
        <w:rPr>
          <w:rFonts w:hint="eastAsia"/>
          <w:rtl/>
        </w:rPr>
        <w:t>ן</w:t>
      </w:r>
      <w:r>
        <w:rPr>
          <w:rFonts w:hint="cs"/>
          <w:rtl/>
        </w:rPr>
        <w:t xml:space="preserve"> החוויה הזאת צרוב עד היום עמוק עמוק בלב כל מי שהיה שם. 30 שנה עברו, ואני זוכר כאילו היה זה אתמול את מקס ממן, איש המילואים מירושלים שכינויו בקשר "תככן". כש</w:t>
      </w:r>
      <w:r>
        <w:rPr>
          <w:rFonts w:hint="cs"/>
          <w:rtl/>
        </w:rPr>
        <w:t xml:space="preserve">זיהה את קולי ברשת הקשר אמר: "אנחנו מזהים את קולך. אנחנו בטוחים שתוציא אותנו מכאן". במשך שלושה ימים זעק, עד שנהרג. </w:t>
      </w:r>
    </w:p>
    <w:p w14:paraId="3F10B81A" w14:textId="77777777" w:rsidR="00000000" w:rsidRDefault="00526D0B">
      <w:pPr>
        <w:pStyle w:val="a0"/>
        <w:rPr>
          <w:rFonts w:hint="cs"/>
          <w:rtl/>
        </w:rPr>
      </w:pPr>
    </w:p>
    <w:p w14:paraId="7F739F4C" w14:textId="77777777" w:rsidR="00000000" w:rsidRDefault="00526D0B">
      <w:pPr>
        <w:pStyle w:val="a0"/>
        <w:rPr>
          <w:rFonts w:hint="cs"/>
          <w:rtl/>
        </w:rPr>
      </w:pPr>
      <w:r>
        <w:rPr>
          <w:rFonts w:hint="cs"/>
          <w:rtl/>
        </w:rPr>
        <w:t>סברתי אז, והיום אני בטוח בזה עוד יותר, שאסור היה להפקיר את חיילי המעוזים. היתה חשיבות עליונה לבצע את פעולות החילוץ - שלא בוצעו - בכל מקום שנ</w:t>
      </w:r>
      <w:r>
        <w:rPr>
          <w:rFonts w:hint="cs"/>
          <w:rtl/>
        </w:rPr>
        <w:t>יתן היה, או להורות להם, מייד עם הצליחה המצרית, לפנות את המעוזים, מלכודות המוות. חשיבות, הן לחיזוק המורל של הכוחות הלוחמים בשטח בתנאים הקשים ששררו אז, והן כחלק ממורשת הקרב שצה"ל מנחיל לחייליו לדורותיהם - שאין משאירים לוחמים בשטח.</w:t>
      </w:r>
    </w:p>
    <w:p w14:paraId="11B32F5B" w14:textId="77777777" w:rsidR="00000000" w:rsidRDefault="00526D0B">
      <w:pPr>
        <w:pStyle w:val="a0"/>
        <w:rPr>
          <w:rFonts w:hint="cs"/>
          <w:rtl/>
        </w:rPr>
      </w:pPr>
    </w:p>
    <w:p w14:paraId="222C7C91" w14:textId="77777777" w:rsidR="00000000" w:rsidRDefault="00526D0B">
      <w:pPr>
        <w:pStyle w:val="a0"/>
        <w:rPr>
          <w:rFonts w:hint="cs"/>
          <w:rtl/>
        </w:rPr>
      </w:pPr>
      <w:r>
        <w:rPr>
          <w:rFonts w:hint="cs"/>
          <w:rtl/>
        </w:rPr>
        <w:t>אני זוכר את מראה הטנקים של</w:t>
      </w:r>
      <w:r>
        <w:rPr>
          <w:rFonts w:hint="cs"/>
          <w:rtl/>
        </w:rPr>
        <w:t xml:space="preserve"> אוגדתי למחרת הצליחה, ביום 16 באוקטובר עם עלות השחר. מראה המלחמה הקשה ביותר שראיתי מעודי. כ-50 טנקים איבדנו בקרב הזה, והמצרים איבדו כ-150 כלי שריון, כשלעתים קנה טנק שלנו בקנה של טנק אויב נגעו, ואחריו היה השטח זרוע כולו גופי פלדה, טנקים ונגמ"שים שרופים, וחל</w:t>
      </w:r>
      <w:r>
        <w:rPr>
          <w:rFonts w:hint="cs"/>
          <w:rtl/>
        </w:rPr>
        <w:t>לים שלנו ושל המצרים, שקפצו מהטנקים הבוערים, שוכבים מתים על חול המדבר, במעורב, זה לצד זה. "איזה תופת", מלמלתי לעצמי.</w:t>
      </w:r>
    </w:p>
    <w:p w14:paraId="1FB39D98" w14:textId="77777777" w:rsidR="00000000" w:rsidRDefault="00526D0B">
      <w:pPr>
        <w:pStyle w:val="a0"/>
        <w:rPr>
          <w:rFonts w:hint="cs"/>
          <w:rtl/>
        </w:rPr>
      </w:pPr>
    </w:p>
    <w:p w14:paraId="48B19EAB" w14:textId="77777777" w:rsidR="00000000" w:rsidRDefault="00526D0B">
      <w:pPr>
        <w:pStyle w:val="a0"/>
        <w:rPr>
          <w:rFonts w:hint="cs"/>
          <w:rtl/>
        </w:rPr>
      </w:pPr>
      <w:r>
        <w:rPr>
          <w:rFonts w:hint="cs"/>
          <w:rtl/>
        </w:rPr>
        <w:t>ואני זוכר את חברי ורעי הטוב, זאב עמית, זכרו לברכה, שהתנדב ובא למלחמה - איש המוסד היה - שנפל לידי ב"חצר" שעל שפת התעלה, ואת ברוך דה-לאון, מפ</w:t>
      </w:r>
      <w:r>
        <w:rPr>
          <w:rFonts w:hint="cs"/>
          <w:rtl/>
        </w:rPr>
        <w:t xml:space="preserve">קד ההנדסה האוגדתי שנהרג תוך בניית גשר הדוברות, ואת ג'וני - אהרן טנא - מפקד ההנדסה הפיקודי שהחליפו ונהרג. את מג"ד הסיור האוגדתי,  בנצי כרמלי,  שנהרג ברכס חמדיה, ואת יואב ברום, מחליפו, שנהרג בצומת ציר "טרטור". אותם ואת כל אחי, גיבורי הצליחה, שהפכו במו ידיהם </w:t>
      </w:r>
      <w:r>
        <w:rPr>
          <w:rFonts w:hint="cs"/>
          <w:rtl/>
        </w:rPr>
        <w:t>את הקערה על פיה, ובמבצע שכולו תעוזה ואומץ רוח הוציאו את האויב משיווי משקלו והכריעו בכך את גורל המערכה כולה, והפכו כישלון לניצחון.</w:t>
      </w:r>
    </w:p>
    <w:p w14:paraId="6120E6C7" w14:textId="77777777" w:rsidR="00000000" w:rsidRDefault="00526D0B">
      <w:pPr>
        <w:pStyle w:val="a0"/>
        <w:rPr>
          <w:rFonts w:hint="cs"/>
          <w:rtl/>
        </w:rPr>
      </w:pPr>
    </w:p>
    <w:p w14:paraId="46424645" w14:textId="77777777" w:rsidR="00000000" w:rsidRDefault="00526D0B">
      <w:pPr>
        <w:pStyle w:val="a0"/>
        <w:rPr>
          <w:rFonts w:hint="cs"/>
          <w:rtl/>
        </w:rPr>
      </w:pPr>
      <w:r>
        <w:rPr>
          <w:rFonts w:hint="cs"/>
          <w:rtl/>
        </w:rPr>
        <w:t>חברי הכנסת, עיסוק בלקחי מלחמת יום הכיפורים איננו עיסוק בהיסטוריה, אלא בסוגיות המרכזיות של חיינו כמדינה, סוגיות שביכולתן לקבוע</w:t>
      </w:r>
      <w:r>
        <w:rPr>
          <w:rFonts w:hint="cs"/>
          <w:rtl/>
        </w:rPr>
        <w:t xml:space="preserve"> את עתידה וביטחונה של מדינת ישראל. </w:t>
      </w:r>
    </w:p>
    <w:p w14:paraId="778EA712" w14:textId="77777777" w:rsidR="00000000" w:rsidRDefault="00526D0B">
      <w:pPr>
        <w:pStyle w:val="a0"/>
        <w:rPr>
          <w:rFonts w:hint="cs"/>
          <w:rtl/>
        </w:rPr>
      </w:pPr>
    </w:p>
    <w:p w14:paraId="36AC4DDC" w14:textId="77777777" w:rsidR="00000000" w:rsidRDefault="00526D0B">
      <w:pPr>
        <w:pStyle w:val="a0"/>
        <w:rPr>
          <w:rFonts w:hint="cs"/>
          <w:rtl/>
        </w:rPr>
      </w:pPr>
      <w:r>
        <w:rPr>
          <w:rFonts w:hint="cs"/>
          <w:rtl/>
        </w:rPr>
        <w:t>הלקח הראשון של מלחמת יום הכיפורים הוא, שביטחון ישראל והגנה על שלומם וביטחונם של אזרחיה חייבים להיות שמורים בידי ישראל עצמה. ישראל היא המקום היחיד בעולם שבו יש ליהודים הזכות, היכולת ואף החובה להגן על עצמם בכוחות עצמם, וע</w:t>
      </w:r>
      <w:r>
        <w:rPr>
          <w:rFonts w:hint="cs"/>
          <w:rtl/>
        </w:rPr>
        <w:t xml:space="preserve">ל זכות זו יש לשמור בכל מחיר, כי היא הערובה היחידה לקיומו של הבית הלאומי היהודי מעתה ועד עולם. </w:t>
      </w:r>
    </w:p>
    <w:p w14:paraId="0B33AF31" w14:textId="77777777" w:rsidR="00000000" w:rsidRDefault="00526D0B">
      <w:pPr>
        <w:pStyle w:val="a0"/>
        <w:rPr>
          <w:rFonts w:hint="cs"/>
          <w:rtl/>
        </w:rPr>
      </w:pPr>
    </w:p>
    <w:p w14:paraId="58D49C1A" w14:textId="77777777" w:rsidR="00000000" w:rsidRDefault="00526D0B">
      <w:pPr>
        <w:pStyle w:val="a0"/>
        <w:rPr>
          <w:rFonts w:hint="cs"/>
          <w:rtl/>
        </w:rPr>
      </w:pPr>
      <w:r>
        <w:rPr>
          <w:rFonts w:hint="cs"/>
          <w:rtl/>
        </w:rPr>
        <w:t xml:space="preserve">הלקח השני הוא, שבמציאות הייחודית של המזרח התיכון, שבו השינויים והתהפוכות תכופים כל כך, יש הכרח לעמוד בקפדנות על מילוי הסכמים חתומים. לו הגיבה ישראל כבר באוגוסט </w:t>
      </w:r>
      <w:r>
        <w:rPr>
          <w:rFonts w:hint="cs"/>
          <w:rtl/>
        </w:rPr>
        <w:t xml:space="preserve">1970 בעוצמה ובנחישות, כפי שאמנם היתה חייבת להגיב,  על קידום מערך הטילים נגד מטוסים המצרי </w:t>
      </w:r>
      <w:r>
        <w:rPr>
          <w:rtl/>
        </w:rPr>
        <w:t>–</w:t>
      </w:r>
      <w:r>
        <w:rPr>
          <w:rFonts w:hint="cs"/>
          <w:rtl/>
        </w:rPr>
        <w:t xml:space="preserve"> מצרי-סובייטי - בחזית התעלה, תוך הפרת הסכם הפסקת האש של מלחמת ההתשה שאך זה נחתם, ייתכן שנתוני הפתיחה של מלחמת יום הכיפורים היו אחרים לחלוטין, והיה נחסך מאתנו המחיר הכ</w:t>
      </w:r>
      <w:r>
        <w:rPr>
          <w:rFonts w:hint="cs"/>
          <w:rtl/>
        </w:rPr>
        <w:t>בד ששילמנו בחיי אדם ובנפגעים. במזרח התיכון לא היו אז, ואין גם היום, חסד ורחמים לכל גילוי של חולשה. כל הבלגה על מעשה של תוקפנות והפרת הסכם נתפסת כחולשה שמעודדת את המשך התוקפנות ומזמינה הפרות נוספות.</w:t>
      </w:r>
    </w:p>
    <w:p w14:paraId="6F757F36" w14:textId="77777777" w:rsidR="00000000" w:rsidRDefault="00526D0B">
      <w:pPr>
        <w:pStyle w:val="a0"/>
        <w:rPr>
          <w:rFonts w:hint="cs"/>
          <w:rtl/>
        </w:rPr>
      </w:pPr>
    </w:p>
    <w:p w14:paraId="099E3ECB" w14:textId="77777777" w:rsidR="00000000" w:rsidRDefault="00526D0B">
      <w:pPr>
        <w:pStyle w:val="a0"/>
        <w:rPr>
          <w:rFonts w:hint="cs"/>
          <w:rtl/>
        </w:rPr>
      </w:pPr>
      <w:r>
        <w:rPr>
          <w:rFonts w:hint="cs"/>
          <w:rtl/>
        </w:rPr>
        <w:t>במישור המדיני הלקח הוא, כמובן, לא לקבל דבר כמובן מאליו, ל</w:t>
      </w:r>
      <w:r>
        <w:rPr>
          <w:rFonts w:hint="cs"/>
          <w:rtl/>
        </w:rPr>
        <w:t>התכונן לתרחישים הקשים ביותר ולא להאמין ולא לסמוך באופן עיוור על כל הבטחה. לו התיר הדרג המדיני לגייס את המילואים בזמן, גם אז נקודת הפתיחה של המלחמה היתה שונה. הניסיונות להפתיע אותנו הם הדבר הכי לא מפתיע במציאות שבה אנחנו חיים במזרח התיכון. ניסיונות אלה, הנמ</w:t>
      </w:r>
      <w:r>
        <w:rPr>
          <w:rFonts w:hint="cs"/>
          <w:rtl/>
        </w:rPr>
        <w:t>שכים כל הזמן, לפעול נגדנו באמצעים ובעוצמות שאין לחזותם מראש, נובעים כולם מכך שהעולם הערבי טרם השלים עד היום עם קיומה של מדינה יהודית עצמאית בארץ-ישראל. עד היום העולם הערבי טרם הכיר באמת בזכותנו הטבעית למדינה במקום הזה, שהוא ערש לידתנו כאומה.</w:t>
      </w:r>
    </w:p>
    <w:p w14:paraId="16DBB51C" w14:textId="77777777" w:rsidR="00000000" w:rsidRDefault="00526D0B">
      <w:pPr>
        <w:pStyle w:val="a0"/>
        <w:rPr>
          <w:rFonts w:hint="cs"/>
          <w:rtl/>
        </w:rPr>
      </w:pPr>
    </w:p>
    <w:p w14:paraId="05BFB1F7" w14:textId="77777777" w:rsidR="00000000" w:rsidRDefault="00526D0B">
      <w:pPr>
        <w:pStyle w:val="a0"/>
        <w:rPr>
          <w:rFonts w:hint="cs"/>
          <w:rtl/>
        </w:rPr>
      </w:pPr>
      <w:r>
        <w:rPr>
          <w:rFonts w:hint="cs"/>
          <w:rtl/>
        </w:rPr>
        <w:t>הפסקת האלימות</w:t>
      </w:r>
      <w:r>
        <w:rPr>
          <w:rFonts w:hint="cs"/>
          <w:rtl/>
        </w:rPr>
        <w:t>, הטרור וההסתה - הנמשכים גם היום ללא הפוגה - לא תוכל לבוא בלא שינוי תפיסה בסיסי בעולם הערבי. בעוד השלום הוא עבורנו יעד אסטרטגי, משאת נפש ובחירה טבעית של חברה דמוקרטית, ברוח המסורת היהודית של "בקש שלום ורדפהו", עבור מרבית מנהיגי המדינות השכנות הוא במקרה הטו</w:t>
      </w:r>
      <w:r>
        <w:rPr>
          <w:rFonts w:hint="cs"/>
          <w:rtl/>
        </w:rPr>
        <w:t>ב ברירת מחדל, ובמקרים אחרים פרי של מפלה ניצחת בשדה הקרב.</w:t>
      </w:r>
    </w:p>
    <w:p w14:paraId="261B0C73" w14:textId="77777777" w:rsidR="00000000" w:rsidRDefault="00526D0B">
      <w:pPr>
        <w:pStyle w:val="a0"/>
        <w:rPr>
          <w:rFonts w:hint="cs"/>
          <w:rtl/>
        </w:rPr>
      </w:pPr>
    </w:p>
    <w:p w14:paraId="76B968B2" w14:textId="77777777" w:rsidR="00000000" w:rsidRDefault="00526D0B">
      <w:pPr>
        <w:pStyle w:val="a0"/>
        <w:rPr>
          <w:rFonts w:hint="cs"/>
          <w:rtl/>
        </w:rPr>
      </w:pPr>
      <w:r>
        <w:rPr>
          <w:rFonts w:hint="cs"/>
          <w:rtl/>
        </w:rPr>
        <w:t>מלחמת יום הכיפורים היוותה מבחינה זו נקודת מפנה מכרעת. העובדה שגם בנתוני פתיחה אידיאליים לא הצליחו צבאות ערב לגבור על ישראל, היא שהביאה את מצרים להכרה שדרך המלחמה נכשלה. צליחת התעלה, ששינתה את פני המ</w:t>
      </w:r>
      <w:r>
        <w:rPr>
          <w:rFonts w:hint="cs"/>
          <w:rtl/>
        </w:rPr>
        <w:t>לחמה, היא שהביאה גם לתחילת תהליך השלום באזור ולחתימת הסכם השלום עם המצרים, הסכם השלום בינינו לבין המדינה הערבית הגדולה והחשובה ביותר במזרח התיכון.</w:t>
      </w:r>
    </w:p>
    <w:p w14:paraId="41F27B76" w14:textId="77777777" w:rsidR="00000000" w:rsidRDefault="00526D0B">
      <w:pPr>
        <w:pStyle w:val="a0"/>
        <w:rPr>
          <w:rFonts w:hint="cs"/>
          <w:rtl/>
        </w:rPr>
      </w:pPr>
    </w:p>
    <w:p w14:paraId="0E772F05" w14:textId="77777777" w:rsidR="00000000" w:rsidRDefault="00526D0B">
      <w:pPr>
        <w:pStyle w:val="a0"/>
        <w:rPr>
          <w:rFonts w:hint="cs"/>
          <w:rtl/>
        </w:rPr>
      </w:pPr>
      <w:r>
        <w:rPr>
          <w:rFonts w:hint="cs"/>
          <w:rtl/>
        </w:rPr>
        <w:t>לצערנו, ב-30 השנים שעברו מאז מלחמת יום הכיפורים לא חל כל שינוי יסודי בעמדת העולם הערבי כלפינו. יש להתכונן לא</w:t>
      </w:r>
      <w:r>
        <w:rPr>
          <w:rFonts w:hint="cs"/>
          <w:rtl/>
        </w:rPr>
        <w:t>פשרות שיעברו עוד שנים לא מועטות עד שיהיה העולם הערבי מוכן לקבל את קיומה של מדינת ישראל בארץ-ישראל כעובדה היסטורית שלא ניתנת לערעור. עד אז, הדרך היחידה היכולה להבטיח את האפשרות של תהליך מדיני עם שכנינו וסיכוי להגיע לדו-קיום בשלום בינינו היא דרך חיזוק כוחה ו</w:t>
      </w:r>
      <w:r>
        <w:rPr>
          <w:rFonts w:hint="cs"/>
          <w:rtl/>
        </w:rPr>
        <w:t>ביטחונה של ישראל.</w:t>
      </w:r>
    </w:p>
    <w:p w14:paraId="0D537B6E" w14:textId="77777777" w:rsidR="00000000" w:rsidRDefault="00526D0B">
      <w:pPr>
        <w:pStyle w:val="a0"/>
        <w:rPr>
          <w:rFonts w:hint="cs"/>
          <w:rtl/>
        </w:rPr>
      </w:pPr>
    </w:p>
    <w:p w14:paraId="56B2EFAB" w14:textId="77777777" w:rsidR="00000000" w:rsidRDefault="00526D0B">
      <w:pPr>
        <w:pStyle w:val="a0"/>
        <w:rPr>
          <w:rFonts w:hint="cs"/>
          <w:rtl/>
        </w:rPr>
      </w:pPr>
      <w:r>
        <w:rPr>
          <w:rFonts w:hint="cs"/>
          <w:rtl/>
        </w:rPr>
        <w:t>רק הרתעה משכנעת הבנויה על עוצמה צבאית, נחישות מדינית ויכולת עמידה לאומית יכולה להביא את שכנינו לנטוש את חלומות ההשמדה שלהם ולבחור בדרך הפיוס והדו-קיום בשלום. שמירה על כוח ההרתעה אין פירושה רק שמירה על כשירות כוחה ועוצמתה הצבאית של ישראל,</w:t>
      </w:r>
      <w:r>
        <w:rPr>
          <w:rFonts w:hint="cs"/>
          <w:rtl/>
        </w:rPr>
        <w:t xml:space="preserve"> אלא גם טיפוח יתרונה האיכותי המכריע של העוצמה הזאת. שמירה על פער האיכות בתחום הטכנולוגי ובתחום איכות הלוחם וכוח-האדם; שמירה על איכות מוסר הלחימה של צה"ל כצבא המחויב למוסר היהודי ולשמירת חוקיה של מדינה דמוקרטית </w:t>
      </w:r>
      <w:r>
        <w:rPr>
          <w:rtl/>
        </w:rPr>
        <w:t>–</w:t>
      </w:r>
      <w:r>
        <w:rPr>
          <w:rFonts w:hint="cs"/>
          <w:rtl/>
        </w:rPr>
        <w:t xml:space="preserve"> גם אם בכך הוא נוטל על עצמו מגבלות מבצעיות קש</w:t>
      </w:r>
      <w:r>
        <w:rPr>
          <w:rFonts w:hint="cs"/>
          <w:rtl/>
        </w:rPr>
        <w:t xml:space="preserve">ות. </w:t>
      </w:r>
    </w:p>
    <w:p w14:paraId="29A1629E" w14:textId="77777777" w:rsidR="00000000" w:rsidRDefault="00526D0B">
      <w:pPr>
        <w:pStyle w:val="a0"/>
        <w:rPr>
          <w:rFonts w:hint="cs"/>
          <w:rtl/>
        </w:rPr>
      </w:pPr>
    </w:p>
    <w:p w14:paraId="2F5105AA" w14:textId="77777777" w:rsidR="00000000" w:rsidRDefault="00526D0B">
      <w:pPr>
        <w:pStyle w:val="a0"/>
        <w:rPr>
          <w:rFonts w:hint="cs"/>
          <w:rtl/>
        </w:rPr>
      </w:pPr>
      <w:r>
        <w:rPr>
          <w:rFonts w:hint="cs"/>
          <w:rtl/>
        </w:rPr>
        <w:t xml:space="preserve">דיברתי על הצורך בזהירות ובכוננות. עם זאת, אני מאמין בצורך לעשות מאמץ בלתי פוסק כדי להגיע לשיתוף פעולה כלכלי, מדיני וביטחוני רחב ככל שניתן עם מדינות ערב ועם הפלסטינים, דבר שיוכל לתרום לשינוי אווירה במזרח התיכון ויקרב את השלום. אני לא נואשתי מכך. </w:t>
      </w:r>
    </w:p>
    <w:p w14:paraId="5253226C" w14:textId="77777777" w:rsidR="00000000" w:rsidRDefault="00526D0B">
      <w:pPr>
        <w:pStyle w:val="a0"/>
        <w:rPr>
          <w:rFonts w:hint="cs"/>
          <w:rtl/>
        </w:rPr>
      </w:pPr>
    </w:p>
    <w:p w14:paraId="5A5C7701" w14:textId="77777777" w:rsidR="00000000" w:rsidRDefault="00526D0B">
      <w:pPr>
        <w:pStyle w:val="a0"/>
        <w:rPr>
          <w:rFonts w:hint="cs"/>
          <w:rtl/>
        </w:rPr>
      </w:pPr>
      <w:r>
        <w:rPr>
          <w:rFonts w:hint="cs"/>
          <w:rtl/>
        </w:rPr>
        <w:t>אדו</w:t>
      </w:r>
      <w:r>
        <w:rPr>
          <w:rFonts w:hint="cs"/>
          <w:rtl/>
        </w:rPr>
        <w:t>ני היושב-ראש, חברי הכנסת, 30 שנה חלפו, ודומני שהגיעה העת להערכה מאוזנת יותר של המלחמה. כשם שהפרזנו באופוריה אחרי מלחמת ששת הימים, כך הגזמנו בדכדוך ובמועקה אחרי מלחמת יום הכיפורים. הנטייה להעצים את הכישלונות ולהמעיט בגודלן של ההצלחות רווחת אצלנו, והיא איננה</w:t>
      </w:r>
      <w:r>
        <w:rPr>
          <w:rFonts w:hint="cs"/>
          <w:rtl/>
        </w:rPr>
        <w:t xml:space="preserve"> בריאה. </w:t>
      </w:r>
    </w:p>
    <w:p w14:paraId="284E3F2D" w14:textId="77777777" w:rsidR="00000000" w:rsidRDefault="00526D0B">
      <w:pPr>
        <w:pStyle w:val="a0"/>
        <w:rPr>
          <w:rFonts w:hint="cs"/>
          <w:rtl/>
        </w:rPr>
      </w:pPr>
    </w:p>
    <w:p w14:paraId="5CDA64B5" w14:textId="77777777" w:rsidR="00000000" w:rsidRDefault="00526D0B">
      <w:pPr>
        <w:pStyle w:val="a0"/>
        <w:rPr>
          <w:rFonts w:hint="cs"/>
          <w:rtl/>
        </w:rPr>
      </w:pPr>
      <w:r>
        <w:rPr>
          <w:rFonts w:hint="cs"/>
          <w:rtl/>
        </w:rPr>
        <w:t xml:space="preserve">בסופו של חשבון, מבחינה לאומית והיסטורית, מלחמת יום הכיפורים ראויה להירשם בדפי ההישגים והניצחונות הגדולים של מדינת ישראל. אני משוכנע כי כך אומנם היא תיחקק בדברי הימים. </w:t>
      </w:r>
    </w:p>
    <w:p w14:paraId="415658E8" w14:textId="77777777" w:rsidR="00000000" w:rsidRDefault="00526D0B">
      <w:pPr>
        <w:pStyle w:val="a0"/>
        <w:rPr>
          <w:rFonts w:hint="cs"/>
          <w:rtl/>
        </w:rPr>
      </w:pPr>
    </w:p>
    <w:p w14:paraId="289D9E5D" w14:textId="77777777" w:rsidR="00000000" w:rsidRDefault="00526D0B">
      <w:pPr>
        <w:pStyle w:val="a0"/>
        <w:rPr>
          <w:rFonts w:hint="cs"/>
          <w:rtl/>
        </w:rPr>
      </w:pPr>
      <w:r>
        <w:rPr>
          <w:rFonts w:hint="cs"/>
          <w:rtl/>
        </w:rPr>
        <w:t xml:space="preserve">אם יש משפט אחד היכול לתאר בצורה קולעת את אשר אירע לפני 30 שנה, הוא המשפט שבו </w:t>
      </w:r>
      <w:r>
        <w:rPr>
          <w:rFonts w:hint="cs"/>
          <w:rtl/>
        </w:rPr>
        <w:t xml:space="preserve">בחר לתאר את עם ישראל בלעם בן בעור, כשבא לקלל ונמצא מברך: "הן עם כלביא יקום וכארי יתנשא". </w:t>
      </w:r>
    </w:p>
    <w:p w14:paraId="41D126B5" w14:textId="77777777" w:rsidR="00000000" w:rsidRDefault="00526D0B">
      <w:pPr>
        <w:pStyle w:val="a0"/>
        <w:rPr>
          <w:rFonts w:hint="cs"/>
          <w:rtl/>
        </w:rPr>
      </w:pPr>
    </w:p>
    <w:p w14:paraId="0FC6CE31" w14:textId="77777777" w:rsidR="00000000" w:rsidRDefault="00526D0B">
      <w:pPr>
        <w:pStyle w:val="a0"/>
        <w:rPr>
          <w:rFonts w:hint="cs"/>
          <w:rtl/>
        </w:rPr>
      </w:pPr>
      <w:r>
        <w:rPr>
          <w:rFonts w:hint="cs"/>
          <w:rtl/>
        </w:rPr>
        <w:t xml:space="preserve">בזכות גבורתם העילאית של חיילי צה"ל, בסדיר ובמילואים, בני כל החילות והזרועות, ולחימתם העיקשת בימים הנוראים של המלחמה הנוראה ההיא </w:t>
      </w:r>
      <w:r>
        <w:rPr>
          <w:rtl/>
        </w:rPr>
        <w:t>–</w:t>
      </w:r>
      <w:r>
        <w:rPr>
          <w:rFonts w:hint="cs"/>
          <w:rtl/>
        </w:rPr>
        <w:t xml:space="preserve"> נהדף האויב לאחור והושג הניצחון הצבא</w:t>
      </w:r>
      <w:r>
        <w:rPr>
          <w:rFonts w:hint="cs"/>
          <w:rtl/>
        </w:rPr>
        <w:t xml:space="preserve">י הגדול של צבא-הגנה לישראל. </w:t>
      </w:r>
    </w:p>
    <w:p w14:paraId="58E0D882" w14:textId="77777777" w:rsidR="00000000" w:rsidRDefault="00526D0B">
      <w:pPr>
        <w:pStyle w:val="a0"/>
        <w:rPr>
          <w:rFonts w:hint="cs"/>
          <w:rtl/>
        </w:rPr>
      </w:pPr>
    </w:p>
    <w:p w14:paraId="44DEE199" w14:textId="77777777" w:rsidR="00000000" w:rsidRDefault="00526D0B">
      <w:pPr>
        <w:pStyle w:val="a0"/>
        <w:rPr>
          <w:rFonts w:hint="cs"/>
          <w:rtl/>
        </w:rPr>
      </w:pPr>
      <w:r>
        <w:rPr>
          <w:rFonts w:hint="cs"/>
          <w:rtl/>
        </w:rPr>
        <w:t xml:space="preserve">למענם, ולמען כל חברינו שלא שבו הביתה מהקרב, נידור לעצמנו נדר בנוסח נדרו הידוע של שלונסקי: "קונם אם לריק יעבור ליל הזעם,/ קונם אם לבוקר אחזור לסורי/ ומאום לא אלמד גם הפעם". תודה רבה לכם. </w:t>
      </w:r>
    </w:p>
    <w:p w14:paraId="3581736A" w14:textId="77777777" w:rsidR="00000000" w:rsidRDefault="00526D0B">
      <w:pPr>
        <w:pStyle w:val="a0"/>
        <w:rPr>
          <w:rFonts w:hint="cs"/>
          <w:rtl/>
        </w:rPr>
      </w:pPr>
    </w:p>
    <w:p w14:paraId="42357243" w14:textId="77777777" w:rsidR="00000000" w:rsidRDefault="00526D0B">
      <w:pPr>
        <w:pStyle w:val="af1"/>
        <w:rPr>
          <w:rtl/>
        </w:rPr>
      </w:pPr>
      <w:r>
        <w:rPr>
          <w:rtl/>
        </w:rPr>
        <w:t>היו"ר ראובן ריבלין:</w:t>
      </w:r>
    </w:p>
    <w:p w14:paraId="176D5C7E" w14:textId="77777777" w:rsidR="00000000" w:rsidRDefault="00526D0B">
      <w:pPr>
        <w:pStyle w:val="a0"/>
        <w:rPr>
          <w:rtl/>
        </w:rPr>
      </w:pPr>
    </w:p>
    <w:p w14:paraId="598213AE" w14:textId="77777777" w:rsidR="00000000" w:rsidRDefault="00526D0B">
      <w:pPr>
        <w:pStyle w:val="a0"/>
        <w:rPr>
          <w:rFonts w:hint="cs"/>
          <w:rtl/>
        </w:rPr>
      </w:pPr>
      <w:r>
        <w:rPr>
          <w:rFonts w:hint="cs"/>
          <w:rtl/>
        </w:rPr>
        <w:t>תודה לראש הממשלה.</w:t>
      </w:r>
      <w:r>
        <w:rPr>
          <w:rFonts w:hint="cs"/>
          <w:rtl/>
        </w:rPr>
        <w:t xml:space="preserve"> אני מתכבד להזמין לבמה את יושב-ראש האופוזיציה, ראש הממשלה לשעבר, חבר הכנסת שמעון פרס. </w:t>
      </w:r>
    </w:p>
    <w:p w14:paraId="6E39E61B" w14:textId="77777777" w:rsidR="00000000" w:rsidRDefault="00526D0B">
      <w:pPr>
        <w:pStyle w:val="a0"/>
        <w:rPr>
          <w:rFonts w:hint="cs"/>
          <w:rtl/>
        </w:rPr>
      </w:pPr>
    </w:p>
    <w:p w14:paraId="3E3D893A" w14:textId="77777777" w:rsidR="00000000" w:rsidRDefault="00526D0B">
      <w:pPr>
        <w:pStyle w:val="a0"/>
        <w:rPr>
          <w:rFonts w:hint="cs"/>
          <w:rtl/>
        </w:rPr>
      </w:pPr>
      <w:r>
        <w:rPr>
          <w:rFonts w:hint="cs"/>
          <w:rtl/>
        </w:rPr>
        <w:t xml:space="preserve">רבותי חברי הכנסת, שר הביטחון מבקש להתנצל - עליו להשתתף בטקס האזכרה לחללי חיל הים. אני מברך את שר הביטחון. </w:t>
      </w:r>
    </w:p>
    <w:p w14:paraId="59C653CE" w14:textId="77777777" w:rsidR="00000000" w:rsidRDefault="00526D0B">
      <w:pPr>
        <w:pStyle w:val="a0"/>
        <w:rPr>
          <w:rFonts w:hint="cs"/>
          <w:rtl/>
        </w:rPr>
      </w:pPr>
    </w:p>
    <w:p w14:paraId="2889E898" w14:textId="77777777" w:rsidR="00000000" w:rsidRDefault="00526D0B">
      <w:pPr>
        <w:pStyle w:val="a"/>
        <w:rPr>
          <w:rtl/>
        </w:rPr>
      </w:pPr>
      <w:bookmarkStart w:id="8" w:name="FS000000456T21_10_2003_16_37_04"/>
      <w:bookmarkStart w:id="9" w:name="_Toc56258634"/>
      <w:bookmarkEnd w:id="8"/>
      <w:r>
        <w:rPr>
          <w:rFonts w:hint="eastAsia"/>
          <w:rtl/>
        </w:rPr>
        <w:t>שמעון</w:t>
      </w:r>
      <w:r>
        <w:rPr>
          <w:rtl/>
        </w:rPr>
        <w:t xml:space="preserve"> פרס (העבודה-מימד):</w:t>
      </w:r>
      <w:bookmarkEnd w:id="9"/>
    </w:p>
    <w:p w14:paraId="4DACD221" w14:textId="77777777" w:rsidR="00000000" w:rsidRDefault="00526D0B">
      <w:pPr>
        <w:pStyle w:val="a0"/>
        <w:rPr>
          <w:rFonts w:hint="cs"/>
          <w:rtl/>
        </w:rPr>
      </w:pPr>
    </w:p>
    <w:p w14:paraId="7A061DB1" w14:textId="77777777" w:rsidR="00000000" w:rsidRDefault="00526D0B">
      <w:pPr>
        <w:pStyle w:val="a0"/>
        <w:rPr>
          <w:rFonts w:hint="cs"/>
          <w:rtl/>
        </w:rPr>
      </w:pPr>
      <w:r>
        <w:rPr>
          <w:rFonts w:hint="cs"/>
          <w:rtl/>
        </w:rPr>
        <w:t>כבוד הנשיא ורעייתו, יושב-ראש הכנסת</w:t>
      </w:r>
      <w:r>
        <w:rPr>
          <w:rFonts w:hint="cs"/>
          <w:rtl/>
        </w:rPr>
        <w:t xml:space="preserve">, ראש הממשלה, אורחים נכבדים מאוד, במדים ושלא במדים, חברי הכנסת, לדעתי מלחמת יום הכיפורים היא פרשת דרכים בהיסטוריה של מדינת ישראל. בעיני ההיסטוריה מתחלקת לשני חלקים: 25 שנים עד מלחמת יום הכיפורים ו-30 שנים מאז מלחמת יום הכיפורים. </w:t>
      </w:r>
    </w:p>
    <w:p w14:paraId="57AE0A1B" w14:textId="77777777" w:rsidR="00000000" w:rsidRDefault="00526D0B">
      <w:pPr>
        <w:pStyle w:val="a0"/>
        <w:rPr>
          <w:rFonts w:hint="cs"/>
          <w:rtl/>
        </w:rPr>
      </w:pPr>
    </w:p>
    <w:p w14:paraId="4AC6A2EC" w14:textId="77777777" w:rsidR="00000000" w:rsidRDefault="00526D0B">
      <w:pPr>
        <w:pStyle w:val="a0"/>
        <w:rPr>
          <w:rFonts w:hint="cs"/>
          <w:rtl/>
        </w:rPr>
      </w:pPr>
      <w:r>
        <w:rPr>
          <w:rFonts w:hint="cs"/>
          <w:rtl/>
        </w:rPr>
        <w:t>עד מלחמת יום הכיפורים, בר</w:t>
      </w:r>
      <w:r>
        <w:rPr>
          <w:rFonts w:hint="cs"/>
          <w:rtl/>
        </w:rPr>
        <w:t xml:space="preserve">ירת השלום כמעט שלא היתה קיימת. עד מלחמת יום הכיפורים, רוב הערבים, צבאות ערב, הפלסטינים, האמינו שאפשר להכריע את ישראל בכוח הזרוע. ובאופן מפתיע מאוד, אבל די הגיוני, מלחמת יום הכיפורים שמה במידה רבה מאוד קץ לאמונה הזאת. </w:t>
      </w:r>
    </w:p>
    <w:p w14:paraId="41650DE7" w14:textId="77777777" w:rsidR="00000000" w:rsidRDefault="00526D0B">
      <w:pPr>
        <w:pStyle w:val="a0"/>
        <w:rPr>
          <w:rFonts w:hint="cs"/>
          <w:rtl/>
        </w:rPr>
      </w:pPr>
    </w:p>
    <w:p w14:paraId="5CD32C69" w14:textId="77777777" w:rsidR="00000000" w:rsidRDefault="00526D0B">
      <w:pPr>
        <w:pStyle w:val="a0"/>
        <w:rPr>
          <w:rFonts w:hint="cs"/>
          <w:rtl/>
        </w:rPr>
      </w:pPr>
      <w:r>
        <w:rPr>
          <w:rFonts w:hint="cs"/>
          <w:rtl/>
        </w:rPr>
        <w:t>במלחמת יום הכיפורים לכאורה הכול עמד ל</w:t>
      </w:r>
      <w:r>
        <w:rPr>
          <w:rFonts w:hint="cs"/>
          <w:rtl/>
        </w:rPr>
        <w:t xml:space="preserve">צד הערבים. היה להם יתרון ההפתעה, היה להם נשק סובייטי חדש, היתה להם תמיכה בין-לאומית די רחבה, ואצלנו כמעט הכול קרס: המערכה המדינית, המערכה הצבאית </w:t>
      </w:r>
      <w:r>
        <w:rPr>
          <w:rtl/>
        </w:rPr>
        <w:t>–</w:t>
      </w:r>
      <w:r>
        <w:rPr>
          <w:rFonts w:hint="cs"/>
          <w:rtl/>
        </w:rPr>
        <w:t xml:space="preserve"> אני מתכוון בעיקר להנהגות, אני לא מתכוון, חס ושלום, למפקדים ולחיילים </w:t>
      </w:r>
      <w:r>
        <w:rPr>
          <w:rtl/>
        </w:rPr>
        <w:t>–</w:t>
      </w:r>
      <w:r>
        <w:rPr>
          <w:rFonts w:hint="cs"/>
          <w:rtl/>
        </w:rPr>
        <w:t xml:space="preserve"> ומה היה יותר נוח? היה להם יתרון ההפתעה,</w:t>
      </w:r>
      <w:r>
        <w:rPr>
          <w:rFonts w:hint="cs"/>
          <w:rtl/>
        </w:rPr>
        <w:t xml:space="preserve"> לא היינו מוכנים, תפסו אותנו פתאום. ואחרי כל היתרונות האלה, מדינת ישראל וצה"ל ניצחו. זה שיא הניצחון ושיא ההישג, דווקא כשהכול היה נגדנו ואנחנו ניצחנו. </w:t>
      </w:r>
    </w:p>
    <w:p w14:paraId="2C5B9BA7" w14:textId="77777777" w:rsidR="00000000" w:rsidRDefault="00526D0B">
      <w:pPr>
        <w:pStyle w:val="a0"/>
        <w:rPr>
          <w:rFonts w:hint="cs"/>
          <w:rtl/>
        </w:rPr>
      </w:pPr>
    </w:p>
    <w:p w14:paraId="516F1189" w14:textId="77777777" w:rsidR="00000000" w:rsidRDefault="00526D0B">
      <w:pPr>
        <w:pStyle w:val="a0"/>
        <w:rPr>
          <w:rFonts w:hint="cs"/>
          <w:rtl/>
        </w:rPr>
      </w:pPr>
      <w:r>
        <w:rPr>
          <w:rFonts w:hint="cs"/>
          <w:rtl/>
        </w:rPr>
        <w:t xml:space="preserve">מאז, לפי דעתי, התחיל קצת ייאוש בצד הערבי בכוחם לגבור עלינו בכוח. ועל כן, לדעתי, מאז יום הכיפורים האלמנט </w:t>
      </w:r>
      <w:r>
        <w:rPr>
          <w:rFonts w:hint="cs"/>
          <w:rtl/>
        </w:rPr>
        <w:t xml:space="preserve">של שלום, אפילו שלום על כורחם, התחיל למלא תפקיד בצד האמונה החד-צדדית שהם יכולים להכריע את ישראל בכוח הזרוע. </w:t>
      </w:r>
    </w:p>
    <w:p w14:paraId="2D0093A1" w14:textId="77777777" w:rsidR="00000000" w:rsidRDefault="00526D0B">
      <w:pPr>
        <w:pStyle w:val="a0"/>
        <w:rPr>
          <w:rFonts w:hint="cs"/>
          <w:rtl/>
        </w:rPr>
      </w:pPr>
    </w:p>
    <w:p w14:paraId="0A2C5FAF" w14:textId="77777777" w:rsidR="00000000" w:rsidRDefault="00526D0B">
      <w:pPr>
        <w:pStyle w:val="a0"/>
        <w:rPr>
          <w:rFonts w:hint="cs"/>
          <w:rtl/>
        </w:rPr>
      </w:pPr>
      <w:r>
        <w:rPr>
          <w:rFonts w:hint="cs"/>
          <w:rtl/>
        </w:rPr>
        <w:t xml:space="preserve">גם לנו יש לקח מעניין מאוד. טעינו מבחינות רבות </w:t>
      </w:r>
      <w:r>
        <w:rPr>
          <w:rtl/>
        </w:rPr>
        <w:t>–</w:t>
      </w:r>
      <w:r>
        <w:rPr>
          <w:rFonts w:hint="cs"/>
          <w:rtl/>
        </w:rPr>
        <w:t xml:space="preserve"> טעינו מדינית, טעינו צבאית, טעינו מבחינת המודיעין, אולי גם טעויות אחרות. אבל מה שהתגלה במלחמת יום הכ</w:t>
      </w:r>
      <w:r>
        <w:rPr>
          <w:rFonts w:hint="cs"/>
          <w:rtl/>
        </w:rPr>
        <w:t xml:space="preserve">יפורים זה עוצמה אדירה של הנוער הלוחם במדינת ישראל, באופן חסר תקדים. כל חייל בודד, כל חייל בפינתו, המפקדים, נפלו מפקדים ומייד קמו מפקדים שרק אתמול היו חיילים פשוטים. </w:t>
      </w:r>
    </w:p>
    <w:p w14:paraId="635F6808" w14:textId="77777777" w:rsidR="00000000" w:rsidRDefault="00526D0B">
      <w:pPr>
        <w:pStyle w:val="a0"/>
        <w:rPr>
          <w:rFonts w:hint="cs"/>
          <w:rtl/>
        </w:rPr>
      </w:pPr>
    </w:p>
    <w:p w14:paraId="5E26E23B" w14:textId="77777777" w:rsidR="00000000" w:rsidRDefault="00526D0B">
      <w:pPr>
        <w:pStyle w:val="a0"/>
        <w:rPr>
          <w:rFonts w:hint="cs"/>
          <w:rtl/>
        </w:rPr>
      </w:pPr>
      <w:r>
        <w:rPr>
          <w:rFonts w:hint="cs"/>
          <w:rtl/>
        </w:rPr>
        <w:t>שמעתי ברטט, אני תמיד נרגש מחדש, את תיאורו של אביגדור קהלני, נער בן 28, עומד מול יתרון אדי</w:t>
      </w:r>
      <w:r>
        <w:rPr>
          <w:rFonts w:hint="cs"/>
          <w:rtl/>
        </w:rPr>
        <w:t xml:space="preserve">ר של טנקים, עם בני 18, ואיך הם מתנהגים. חציים שרופים, חלקם הרוגים, ובאופן הגיוני אין מה לנצח. </w:t>
      </w:r>
    </w:p>
    <w:p w14:paraId="14C1DDC8" w14:textId="77777777" w:rsidR="00000000" w:rsidRDefault="00526D0B">
      <w:pPr>
        <w:pStyle w:val="a0"/>
        <w:rPr>
          <w:rFonts w:hint="cs"/>
          <w:rtl/>
        </w:rPr>
      </w:pPr>
    </w:p>
    <w:p w14:paraId="6C660E28" w14:textId="77777777" w:rsidR="00000000" w:rsidRDefault="00526D0B">
      <w:pPr>
        <w:pStyle w:val="a0"/>
        <w:rPr>
          <w:rFonts w:hint="cs"/>
          <w:rtl/>
        </w:rPr>
      </w:pPr>
      <w:r>
        <w:rPr>
          <w:rFonts w:hint="cs"/>
          <w:rtl/>
        </w:rPr>
        <w:t>אני הייתי חבר הממשלה, וליל המפנה בעיני - ובזה אני מסכים עם ראש הממשלה - היה ליל הצניחה. זה לילה שאני אף פעם לא אשכח. בערב היו כאלה שחשבו שזהו זה, שהמערכה הוכרעה</w:t>
      </w:r>
      <w:r>
        <w:rPr>
          <w:rFonts w:hint="cs"/>
          <w:rtl/>
        </w:rPr>
        <w:t xml:space="preserve"> נגדנו, ובבוקר הכול השתנה. </w:t>
      </w:r>
    </w:p>
    <w:p w14:paraId="2239FFD5" w14:textId="77777777" w:rsidR="00000000" w:rsidRDefault="00526D0B">
      <w:pPr>
        <w:pStyle w:val="a0"/>
        <w:rPr>
          <w:rFonts w:hint="cs"/>
          <w:rtl/>
        </w:rPr>
      </w:pPr>
    </w:p>
    <w:p w14:paraId="2618460D" w14:textId="77777777" w:rsidR="00000000" w:rsidRDefault="00526D0B">
      <w:pPr>
        <w:pStyle w:val="a0"/>
        <w:rPr>
          <w:rFonts w:hint="cs"/>
          <w:rtl/>
        </w:rPr>
      </w:pPr>
      <w:r>
        <w:rPr>
          <w:rFonts w:hint="cs"/>
          <w:rtl/>
        </w:rPr>
        <w:t xml:space="preserve">אבל הגבורה הזאת של האנשים האלה, המפקדים והחיילים, הצעירים והמבוגרים </w:t>
      </w:r>
      <w:r>
        <w:rPr>
          <w:rtl/>
        </w:rPr>
        <w:t>–</w:t>
      </w:r>
      <w:r>
        <w:rPr>
          <w:rFonts w:hint="cs"/>
          <w:rtl/>
        </w:rPr>
        <w:t xml:space="preserve"> הרשו לי להעיר כאן הערה ביקורתית: אני חושב שזה מאוד לא נכון לנהל ויכוח על הקרבות שהיו עם אנשים שאינם בחיים. הם לא יכולים להשיב, ואנחנו צריכים להיות הוגנים ולא</w:t>
      </w:r>
      <w:r>
        <w:rPr>
          <w:rFonts w:hint="cs"/>
          <w:rtl/>
        </w:rPr>
        <w:t xml:space="preserve"> לנצל את יתרון חיינו על פני העובדה שהם אינם אתנו. לא מגיע להם, לא מגיע לנו. היו טעויות, אבל לא היו בגידות; היו שיקולים, אבל לא היו פחדים; היו סכנות, אבל לא היו בורחים. טעות אנוש היא טעות אנוש, ועם טעויות צריך להתווכח, אבל כשאנשים בחיים. מאוד לא אהבתי, וגם </w:t>
      </w:r>
      <w:r>
        <w:rPr>
          <w:rFonts w:hint="cs"/>
          <w:rtl/>
        </w:rPr>
        <w:t xml:space="preserve">היום אני לא אוהב, התנפלויות על אנשים שנפלו בקרב או שאינם בחיים מסיבה אחרת, ושאין להם כל יכולת לעמוד על דעתם או להסביר את עמדתם. אני מציע שהלקחים האלה ייעשו בחדרי ההיסטוריה של הצבא, בדברים שצריך באמת להפיק מהם לקחים, ונכבד לא רק את הלוחמים שראויים לכל שבח, </w:t>
      </w:r>
      <w:r>
        <w:rPr>
          <w:rFonts w:hint="cs"/>
          <w:rtl/>
        </w:rPr>
        <w:t xml:space="preserve">אלא גם את אלה שייתכן שטעו וייתכן שלא, ולא נדע עד שנשמע גם את קולם ואת דעתם. </w:t>
      </w:r>
    </w:p>
    <w:p w14:paraId="0C4438FE" w14:textId="77777777" w:rsidR="00000000" w:rsidRDefault="00526D0B">
      <w:pPr>
        <w:pStyle w:val="a0"/>
        <w:rPr>
          <w:rFonts w:hint="cs"/>
          <w:rtl/>
        </w:rPr>
      </w:pPr>
    </w:p>
    <w:p w14:paraId="304B1AB4" w14:textId="77777777" w:rsidR="00000000" w:rsidRDefault="00526D0B">
      <w:pPr>
        <w:pStyle w:val="a0"/>
        <w:rPr>
          <w:rFonts w:hint="cs"/>
          <w:rtl/>
        </w:rPr>
      </w:pPr>
      <w:r>
        <w:rPr>
          <w:rFonts w:hint="cs"/>
          <w:rtl/>
        </w:rPr>
        <w:t>מובן שטעויות קורות בכל העמים. ראש הממשלה הזכיר כמה טעויות. אני מסתכל על מלחמת העולם השנייה, כשהיטלר התחיל להשתולל ולכבוש את הסודטים, ואיך צרפת ואיך אנגליה, איך אירופה, ובהתחלה גם</w:t>
      </w:r>
      <w:r>
        <w:rPr>
          <w:rFonts w:hint="cs"/>
          <w:rtl/>
        </w:rPr>
        <w:t xml:space="preserve"> אמריקה, נתנו לנחש הזה להפוך להיות לאסון עולמי. שיקולים כאלה או אחרים ישנם. </w:t>
      </w:r>
    </w:p>
    <w:p w14:paraId="4C4C283B" w14:textId="77777777" w:rsidR="00000000" w:rsidRDefault="00526D0B">
      <w:pPr>
        <w:pStyle w:val="a0"/>
        <w:rPr>
          <w:rFonts w:hint="cs"/>
          <w:rtl/>
        </w:rPr>
      </w:pPr>
    </w:p>
    <w:p w14:paraId="20B04C28" w14:textId="77777777" w:rsidR="00000000" w:rsidRDefault="00526D0B">
      <w:pPr>
        <w:pStyle w:val="a0"/>
        <w:rPr>
          <w:rFonts w:hint="cs"/>
          <w:rtl/>
        </w:rPr>
      </w:pPr>
      <w:r>
        <w:rPr>
          <w:rFonts w:hint="cs"/>
          <w:rtl/>
        </w:rPr>
        <w:t>אני אומר גם היום: אל נהיה בטוחים שגם היום אנחנו לא שקועים בקונספציות לא נכונות, ואני מציע לכל חברי הבית, אני מציע לחברי ועדת החוץ והביטחון, אני מציע לחברי הממשלה, לגשת בגישה של א</w:t>
      </w:r>
      <w:r>
        <w:rPr>
          <w:rFonts w:hint="cs"/>
          <w:rtl/>
        </w:rPr>
        <w:t>יפכא מסתברא, לא שיהללך פיך, ולהאזין טוב לביקורת. זו לא ביקורת של אויבים. אנחנו לא נחלקים לפטריוטים וללא-פטריוטים, אנחנו נחלקים לאנשים שרואים דברים ראייה שונה, רואים ראייה בטווחים אחרים.</w:t>
      </w:r>
    </w:p>
    <w:p w14:paraId="26666383" w14:textId="77777777" w:rsidR="00000000" w:rsidRDefault="00526D0B">
      <w:pPr>
        <w:pStyle w:val="a0"/>
        <w:rPr>
          <w:rFonts w:hint="cs"/>
          <w:rtl/>
        </w:rPr>
      </w:pPr>
    </w:p>
    <w:p w14:paraId="41046F48" w14:textId="77777777" w:rsidR="00000000" w:rsidRDefault="00526D0B">
      <w:pPr>
        <w:pStyle w:val="a0"/>
        <w:rPr>
          <w:rFonts w:hint="cs"/>
          <w:rtl/>
        </w:rPr>
      </w:pPr>
      <w:r>
        <w:rPr>
          <w:rFonts w:hint="cs"/>
          <w:rtl/>
        </w:rPr>
        <w:t>אני מרשה לעצמי לקחת את הרשות גם עכשיו להזהיר מפני מה שלי נראה כלקח מר</w:t>
      </w:r>
      <w:r>
        <w:rPr>
          <w:rFonts w:hint="cs"/>
          <w:rtl/>
        </w:rPr>
        <w:t>כזי. אני יודע שרבים אומרים שצריך ללמוד את לקחי ההיסטוריה כדי שלא לחזור בעתיד על אותן שגיאות. מה שאותי מפחיד הוא לא שלא נחזור על השגיאות שהיו, אלא שלא נעשה שגיאות שלא היו, שגיאות משלנו. שגיאות חדשות אינן פחות חמורות משגיאות שהיו בעבר.</w:t>
      </w:r>
    </w:p>
    <w:p w14:paraId="622DFD10" w14:textId="77777777" w:rsidR="00000000" w:rsidRDefault="00526D0B">
      <w:pPr>
        <w:pStyle w:val="a0"/>
        <w:rPr>
          <w:rFonts w:hint="cs"/>
          <w:rtl/>
        </w:rPr>
      </w:pPr>
    </w:p>
    <w:p w14:paraId="19523BD6" w14:textId="77777777" w:rsidR="00000000" w:rsidRDefault="00526D0B">
      <w:pPr>
        <w:pStyle w:val="a0"/>
        <w:rPr>
          <w:rFonts w:hint="cs"/>
          <w:rtl/>
        </w:rPr>
      </w:pPr>
      <w:r>
        <w:rPr>
          <w:rFonts w:hint="cs"/>
          <w:rtl/>
        </w:rPr>
        <w:t>היום סכנת המלחמה נוסח</w:t>
      </w:r>
      <w:r>
        <w:rPr>
          <w:rFonts w:hint="cs"/>
          <w:rtl/>
        </w:rPr>
        <w:t xml:space="preserve"> יום הכיפורים קטנה מאוד. העובדה היא שמאז 1973 אין סימנים להתארגנות כזאת. אמר מי שאמר, שבלי מצרים אי-אפשר לעשות מלחמה ובלי סוריה אי-אפשר לעשות שלום. אבל ודאי שבלי מצרים אי-אפשר לעשות מלחמה, ואני מוכרח להגיד שהנאומים של מובארק נגד מלחמה הם מרשימים. אני לא מד</w:t>
      </w:r>
      <w:r>
        <w:rPr>
          <w:rFonts w:hint="cs"/>
          <w:rtl/>
        </w:rPr>
        <w:t xml:space="preserve">בר על הדברים האחרים. הוא אומר: אבדו לנו 150,000 אנשים צעירים. אני גם רוצה להזכיר שאין יותר מלחמה קרה. אין רוסיה שיכולה לספק נשק חדיש לארצות ערב. מה שהשתנה, שעברנו ממלחמה למלחמת טרור. זו מלחמה בעלת אופי אחר לחלוטין, היא לא פחות אזרחית או מדינית מאשר צבאית, </w:t>
      </w:r>
      <w:r>
        <w:rPr>
          <w:rFonts w:hint="cs"/>
          <w:rtl/>
        </w:rPr>
        <w:t>ואנחנו צריכים לעמוד בזה, וזה קשה, קשה לכולם.</w:t>
      </w:r>
    </w:p>
    <w:p w14:paraId="02CE3F3D" w14:textId="77777777" w:rsidR="00000000" w:rsidRDefault="00526D0B">
      <w:pPr>
        <w:pStyle w:val="a0"/>
        <w:rPr>
          <w:rFonts w:hint="cs"/>
          <w:rtl/>
        </w:rPr>
      </w:pPr>
    </w:p>
    <w:p w14:paraId="3D5CA701" w14:textId="77777777" w:rsidR="00000000" w:rsidRDefault="00526D0B">
      <w:pPr>
        <w:pStyle w:val="a0"/>
        <w:rPr>
          <w:rFonts w:hint="cs"/>
          <w:rtl/>
        </w:rPr>
      </w:pPr>
      <w:r>
        <w:rPr>
          <w:rFonts w:hint="cs"/>
          <w:rtl/>
        </w:rPr>
        <w:t>הדבר שהכי מדאיג אותי ברוב עיסוקינו בלקחי המלחמה, שאנחנו לא מרגישים שאנחנו עוברים מענן האש של המלחמה לעמוד הענן של הדמוגרפיה. אולי זהו הקרב הגדול של הציונות ושל מדינת ישראל היום, לא הקרב הצבאי בלבד.</w:t>
      </w:r>
    </w:p>
    <w:p w14:paraId="267FB2C6" w14:textId="77777777" w:rsidR="00000000" w:rsidRDefault="00526D0B">
      <w:pPr>
        <w:pStyle w:val="a0"/>
        <w:rPr>
          <w:rFonts w:hint="cs"/>
          <w:rtl/>
        </w:rPr>
      </w:pPr>
    </w:p>
    <w:p w14:paraId="0BFA2582" w14:textId="77777777" w:rsidR="00000000" w:rsidRDefault="00526D0B">
      <w:pPr>
        <w:pStyle w:val="a0"/>
        <w:rPr>
          <w:rFonts w:hint="cs"/>
          <w:rtl/>
        </w:rPr>
      </w:pPr>
      <w:r>
        <w:rPr>
          <w:rFonts w:hint="cs"/>
          <w:rtl/>
        </w:rPr>
        <w:t>אני בטוח שב</w:t>
      </w:r>
      <w:r>
        <w:rPr>
          <w:rFonts w:hint="cs"/>
          <w:rtl/>
        </w:rPr>
        <w:t>פתרון נוכל לעמוד - כואב, לא כואב, קשה, ידענו דברים קשים. אבל כאן אין אויב, כאן ההכרעה היא רק שלנו, ואני רוצה להגיד לחברי הכנסת מכל המפלגות, שלא יגידו עלינו שעשינו טעות היסטורית. אני מרגיש ביום כזה של הכאה על חטא, על החזה של עצמנו, שאין להתעלם מהשינוי העמוק</w:t>
      </w:r>
      <w:r>
        <w:rPr>
          <w:rFonts w:hint="cs"/>
          <w:rtl/>
        </w:rPr>
        <w:t xml:space="preserve"> שחל.</w:t>
      </w:r>
    </w:p>
    <w:p w14:paraId="167D9BF5" w14:textId="77777777" w:rsidR="00000000" w:rsidRDefault="00526D0B">
      <w:pPr>
        <w:pStyle w:val="a0"/>
        <w:rPr>
          <w:rFonts w:hint="cs"/>
          <w:rtl/>
        </w:rPr>
      </w:pPr>
    </w:p>
    <w:p w14:paraId="6BD4D487" w14:textId="77777777" w:rsidR="00000000" w:rsidRDefault="00526D0B">
      <w:pPr>
        <w:pStyle w:val="a0"/>
        <w:rPr>
          <w:rFonts w:hint="cs"/>
          <w:rtl/>
        </w:rPr>
      </w:pPr>
      <w:r>
        <w:rPr>
          <w:rFonts w:hint="cs"/>
          <w:rtl/>
        </w:rPr>
        <w:t xml:space="preserve">אדוני היושב-ראש, כל אדם יהודי בעולם, כל אזרח ישראלי, צריך היום להצדיע לחיילים שנפלו, למשפחות שנהיו שכולות, לנכים שנושאים את הפצעים שלהם, שלא הגלידו, ולחיילים שלחמו ונשארו בחיים וגילו גבורה נהדרת, ורשמו פרק מזהיר בתולדות העם היהודי. יהי ברוך זכרם של </w:t>
      </w:r>
      <w:r>
        <w:rPr>
          <w:rFonts w:hint="cs"/>
          <w:rtl/>
        </w:rPr>
        <w:t>אלה שנפלו, יהי נישא בפינו כבודם של כל אלה שלחמו והצילו את העם.</w:t>
      </w:r>
    </w:p>
    <w:p w14:paraId="5EEA26AB" w14:textId="77777777" w:rsidR="00000000" w:rsidRDefault="00526D0B">
      <w:pPr>
        <w:pStyle w:val="af1"/>
        <w:rPr>
          <w:rtl/>
        </w:rPr>
      </w:pPr>
    </w:p>
    <w:p w14:paraId="57DA500D" w14:textId="77777777" w:rsidR="00000000" w:rsidRDefault="00526D0B">
      <w:pPr>
        <w:pStyle w:val="af1"/>
        <w:rPr>
          <w:rtl/>
        </w:rPr>
      </w:pPr>
      <w:r>
        <w:rPr>
          <w:rtl/>
        </w:rPr>
        <w:t>היו"ר ראובן ריבלין:</w:t>
      </w:r>
    </w:p>
    <w:p w14:paraId="6D3DEC12" w14:textId="77777777" w:rsidR="00000000" w:rsidRDefault="00526D0B">
      <w:pPr>
        <w:pStyle w:val="a0"/>
        <w:rPr>
          <w:rtl/>
        </w:rPr>
      </w:pPr>
    </w:p>
    <w:p w14:paraId="7B965736" w14:textId="77777777" w:rsidR="00000000" w:rsidRDefault="00526D0B">
      <w:pPr>
        <w:pStyle w:val="a0"/>
        <w:rPr>
          <w:rFonts w:hint="cs"/>
          <w:rtl/>
        </w:rPr>
      </w:pPr>
      <w:r>
        <w:rPr>
          <w:rFonts w:hint="cs"/>
          <w:rtl/>
        </w:rPr>
        <w:t>אמן. אני מאוד מודה ליושב-ראש האופוזיציה, חבר הכנסת שמעון פרס. אני מזמין את חבר הכנסת יובל שטייניץ, יושב-ראש ועדת החוץ והביטחון, להיות ראשון הדוברים לאחר ראש הממשלה וראש הא</w:t>
      </w:r>
      <w:r>
        <w:rPr>
          <w:rFonts w:hint="cs"/>
          <w:rtl/>
        </w:rPr>
        <w:t>ופוזיציה.</w:t>
      </w:r>
    </w:p>
    <w:p w14:paraId="519CA961" w14:textId="77777777" w:rsidR="00000000" w:rsidRDefault="00526D0B">
      <w:pPr>
        <w:pStyle w:val="a0"/>
        <w:rPr>
          <w:rFonts w:hint="cs"/>
          <w:rtl/>
        </w:rPr>
      </w:pPr>
    </w:p>
    <w:p w14:paraId="021AC456" w14:textId="77777777" w:rsidR="00000000" w:rsidRDefault="00526D0B">
      <w:pPr>
        <w:pStyle w:val="a"/>
        <w:rPr>
          <w:rtl/>
        </w:rPr>
      </w:pPr>
      <w:bookmarkStart w:id="10" w:name="FS000000430T21_10_2003_16_48_41"/>
      <w:bookmarkStart w:id="11" w:name="FS000000477T21_10_2003_18_29_22"/>
      <w:bookmarkStart w:id="12" w:name="_Toc56258635"/>
      <w:bookmarkEnd w:id="10"/>
      <w:r>
        <w:rPr>
          <w:rFonts w:hint="eastAsia"/>
          <w:rtl/>
        </w:rPr>
        <w:t>יובל</w:t>
      </w:r>
      <w:r>
        <w:rPr>
          <w:rtl/>
        </w:rPr>
        <w:t xml:space="preserve"> שטייניץ (</w:t>
      </w:r>
      <w:r>
        <w:rPr>
          <w:rFonts w:hint="cs"/>
          <w:rtl/>
        </w:rPr>
        <w:t>יו"ר ועדת החוץ והביטחון</w:t>
      </w:r>
      <w:r>
        <w:rPr>
          <w:rtl/>
        </w:rPr>
        <w:t>):</w:t>
      </w:r>
      <w:bookmarkEnd w:id="12"/>
    </w:p>
    <w:p w14:paraId="57EABF67" w14:textId="77777777" w:rsidR="00000000" w:rsidRDefault="00526D0B">
      <w:pPr>
        <w:pStyle w:val="a0"/>
        <w:rPr>
          <w:rtl/>
        </w:rPr>
      </w:pPr>
    </w:p>
    <w:bookmarkEnd w:id="11"/>
    <w:p w14:paraId="63BDBA0B" w14:textId="77777777" w:rsidR="00000000" w:rsidRDefault="00526D0B">
      <w:pPr>
        <w:pStyle w:val="a0"/>
        <w:rPr>
          <w:rFonts w:hint="cs"/>
          <w:rtl/>
        </w:rPr>
      </w:pPr>
      <w:r>
        <w:rPr>
          <w:rFonts w:hint="cs"/>
          <w:rtl/>
        </w:rPr>
        <w:t>אדוני היושב-ראש, אדוני ראש הממשלה, ראש האופוזיציה, כנסת נכבדה, אורחים נכבדים, 30 שנה לאחר מלחמת יום הכיפורים אנחנו חזקים יותר, אבל באופן פרדוקסלי גם פגיעים יותר ורגישים יותר. שולי הטעות של מדינת ישראל ושל</w:t>
      </w:r>
      <w:r>
        <w:rPr>
          <w:rFonts w:hint="cs"/>
          <w:rtl/>
        </w:rPr>
        <w:t xml:space="preserve"> צה"ל תמיד היו קטנים, הם קטנו מאז, בגלל התהליך של הצטמקות העומק האסטרטגי.</w:t>
      </w:r>
    </w:p>
    <w:p w14:paraId="009730DC" w14:textId="77777777" w:rsidR="00000000" w:rsidRDefault="00526D0B">
      <w:pPr>
        <w:pStyle w:val="a0"/>
        <w:rPr>
          <w:rFonts w:hint="cs"/>
          <w:rtl/>
        </w:rPr>
      </w:pPr>
    </w:p>
    <w:p w14:paraId="433A1AE0" w14:textId="77777777" w:rsidR="00000000" w:rsidRDefault="00526D0B">
      <w:pPr>
        <w:pStyle w:val="a0"/>
        <w:rPr>
          <w:rFonts w:hint="cs"/>
          <w:rtl/>
        </w:rPr>
      </w:pPr>
      <w:r>
        <w:rPr>
          <w:rFonts w:hint="cs"/>
          <w:rtl/>
        </w:rPr>
        <w:t>מלחמת יום הכיפורים התחילה במהלך מוגבל, בגלל האי-יכולת של הצד השני לתקוף מתקנים ושדות תעופה וימ"חים בלב הארץ. שמענו את התיאור המצמרר של תקיפת שדה התעופה רפידים בסיני, גם במטוסים, אבל</w:t>
      </w:r>
      <w:r>
        <w:rPr>
          <w:rFonts w:hint="cs"/>
          <w:rtl/>
        </w:rPr>
        <w:t xml:space="preserve"> גם בקומנדו. מדינת ישראל היא בתהליך של הצטמקות טריטוריאלית מאז 1973, ולכן שולי הטעות הולכים וקטנים.</w:t>
      </w:r>
    </w:p>
    <w:p w14:paraId="2725CAA3" w14:textId="77777777" w:rsidR="00000000" w:rsidRDefault="00526D0B">
      <w:pPr>
        <w:pStyle w:val="a0"/>
        <w:rPr>
          <w:rFonts w:hint="cs"/>
          <w:rtl/>
        </w:rPr>
      </w:pPr>
    </w:p>
    <w:p w14:paraId="6FDB8430" w14:textId="77777777" w:rsidR="00000000" w:rsidRDefault="00526D0B">
      <w:pPr>
        <w:pStyle w:val="a0"/>
        <w:rPr>
          <w:rFonts w:hint="cs"/>
          <w:rtl/>
        </w:rPr>
      </w:pPr>
      <w:r>
        <w:rPr>
          <w:rFonts w:hint="cs"/>
          <w:rtl/>
        </w:rPr>
        <w:t>30 שנה לאחר מלחמת יום הכיפורים, אדוני היושב-ראש, פתחנו לפני כשבוע, גם לציבור, את הפרוטוקולים של ועדת החוץ והביטחון דאז ולמדנו כמה דברים. ראשית, והזכיר את ז</w:t>
      </w:r>
      <w:r>
        <w:rPr>
          <w:rFonts w:hint="cs"/>
          <w:rtl/>
        </w:rPr>
        <w:t>ה במידה מסוימת גם קודמי, שמעון פרס, ברמז - לא היתה שום רוח של ספקנות, אולי נקרא לה "ספקנות פילוסופית"; היתה דוגמה, היתה קונספציה, וכמי שצריכים להפיק לקחים, גם כנסת ישראל, לא רק צה"ל או ממשלת ישראל, ועדת החוץ והביטחון של אז היתה שבויה בהן, לא חקרה, לא בדקה,</w:t>
      </w:r>
      <w:r>
        <w:rPr>
          <w:rFonts w:hint="cs"/>
          <w:rtl/>
        </w:rPr>
        <w:t xml:space="preserve"> לא שלחה את מפקדי צה"ל ושר הביטחון לעשות שיעורי בית, לא ערערה על הדוגמות.</w:t>
      </w:r>
    </w:p>
    <w:p w14:paraId="536B0F63" w14:textId="77777777" w:rsidR="00000000" w:rsidRDefault="00526D0B">
      <w:pPr>
        <w:pStyle w:val="a0"/>
        <w:rPr>
          <w:rFonts w:hint="cs"/>
          <w:rtl/>
        </w:rPr>
      </w:pPr>
    </w:p>
    <w:p w14:paraId="4D3A1CCF" w14:textId="77777777" w:rsidR="00000000" w:rsidRDefault="00526D0B">
      <w:pPr>
        <w:pStyle w:val="a0"/>
        <w:rPr>
          <w:rFonts w:hint="cs"/>
          <w:rtl/>
        </w:rPr>
      </w:pPr>
      <w:r>
        <w:rPr>
          <w:rFonts w:hint="cs"/>
          <w:rtl/>
        </w:rPr>
        <w:t>30 שנה לאחר מלחמת יום הכיפורים אנחנו צריכים להיזכר אולי בפילוסופיית המדע של קרל פופר, גדול פילוסופי המדע של המאה ה-20, שאמר לגבי המדע, שהמדע לא מתקדם על-ידי תמיכה ואישוש תיאוריות מד</w:t>
      </w:r>
      <w:r>
        <w:rPr>
          <w:rFonts w:hint="cs"/>
          <w:rtl/>
        </w:rPr>
        <w:t>עיות, אלא אך ורק על-ידי תהליך של הטלת ספק וניסיון לערער ולהפריך דוגמות מדעיות, שהוא קרא להן פרדיגמות או תיאוריות. ראוי שבצה"ל, באמ"ן וגם אצלנו, בממשלה ובכנסת, נתייחס לענייני המודיעין והצבא על-פי פילוסופיית המדע של קרל פופר. כל תיאוריה וכל קונספציה שמוצגת ב</w:t>
      </w:r>
      <w:r>
        <w:rPr>
          <w:rFonts w:hint="cs"/>
          <w:rtl/>
        </w:rPr>
        <w:t>פנינו, מוצגת לא רק לראווה לשמה, אלא גם לבחינה, לביקורת ולניסיונות הפרכה.</w:t>
      </w:r>
    </w:p>
    <w:p w14:paraId="497014DB" w14:textId="77777777" w:rsidR="00000000" w:rsidRDefault="00526D0B">
      <w:pPr>
        <w:pStyle w:val="a0"/>
        <w:rPr>
          <w:rFonts w:hint="cs"/>
          <w:rtl/>
        </w:rPr>
      </w:pPr>
    </w:p>
    <w:p w14:paraId="6BDCDF5C" w14:textId="77777777" w:rsidR="00000000" w:rsidRDefault="00526D0B">
      <w:pPr>
        <w:pStyle w:val="a0"/>
        <w:rPr>
          <w:rFonts w:hint="cs"/>
          <w:rtl/>
        </w:rPr>
      </w:pPr>
      <w:r>
        <w:rPr>
          <w:rFonts w:hint="cs"/>
          <w:rtl/>
        </w:rPr>
        <w:t>הזכיר שמעון פרס, וזאת אחת הקונספציות המסוכנות בעיני, את מצרים. אני שמח על השלום עם מצרים, אבל בעולם הגדול, גם ביחסים דיפלומטיים מלאים כמו בין ארצות-הברית לברית-המועצות לשעבר או בין א</w:t>
      </w:r>
      <w:r>
        <w:rPr>
          <w:rFonts w:hint="cs"/>
          <w:rtl/>
        </w:rPr>
        <w:t>רצות-הברית לסין, מסתכלים מה קורה בצד השני, גם אם יש שגרירויות ואפילו אם השגריר חוזר.</w:t>
      </w:r>
    </w:p>
    <w:p w14:paraId="1371C968" w14:textId="77777777" w:rsidR="00000000" w:rsidRDefault="00526D0B">
      <w:pPr>
        <w:pStyle w:val="a0"/>
        <w:rPr>
          <w:rFonts w:hint="cs"/>
          <w:rtl/>
        </w:rPr>
      </w:pPr>
    </w:p>
    <w:p w14:paraId="0F484D5C" w14:textId="77777777" w:rsidR="00000000" w:rsidRDefault="00526D0B">
      <w:pPr>
        <w:pStyle w:val="a0"/>
        <w:rPr>
          <w:rFonts w:hint="cs"/>
          <w:rtl/>
        </w:rPr>
      </w:pPr>
      <w:r>
        <w:rPr>
          <w:rFonts w:hint="cs"/>
          <w:rtl/>
        </w:rPr>
        <w:t>מצרים וסעודיה נמצאות בתהליך התעצמות מדהים, בנשק מערבי מתקדם, נשק אמריקני, מדאיג, וכל הסימולציות, או לפחות מרביתם של תרגילי הצבא הגדולים, והאינדוקטרינציה היא לא מול סודן א</w:t>
      </w:r>
      <w:r>
        <w:rPr>
          <w:rFonts w:hint="cs"/>
          <w:rtl/>
        </w:rPr>
        <w:t xml:space="preserve">ו לוב, שצבאותיהן כמעט נמחקו מהמפה, כמעט אינם קיימים, אלא מולנו. כדאי שניזהר, כי אחת הקונספציות של 1973 היתה שהצד השני לא יפתח במערכה, לא כדאי להם, חבל, הרי זה יהיה לא רציונלי. גם היום לעתים אנחנו שומעים דיבורים דומים. </w:t>
      </w:r>
    </w:p>
    <w:p w14:paraId="63CC8D33" w14:textId="77777777" w:rsidR="00000000" w:rsidRDefault="00526D0B">
      <w:pPr>
        <w:pStyle w:val="a0"/>
        <w:rPr>
          <w:rFonts w:hint="cs"/>
          <w:rtl/>
        </w:rPr>
      </w:pPr>
    </w:p>
    <w:p w14:paraId="3951C202" w14:textId="77777777" w:rsidR="00000000" w:rsidRDefault="00526D0B">
      <w:pPr>
        <w:pStyle w:val="a0"/>
        <w:rPr>
          <w:rFonts w:hint="cs"/>
          <w:rtl/>
        </w:rPr>
      </w:pPr>
      <w:r>
        <w:rPr>
          <w:rFonts w:hint="cs"/>
          <w:rtl/>
        </w:rPr>
        <w:t>דרך אגב, גם לקראת האינתיפאדה שמענו ש</w:t>
      </w:r>
      <w:r>
        <w:rPr>
          <w:rFonts w:hint="cs"/>
          <w:rtl/>
        </w:rPr>
        <w:t>הפלסטינים, עם כל השגשוג הכלכלי בעזה, מדוע שילכו פתאום לעימות. כדאי להביא בחשבון את כל האפשרויות ולא לבנות סיבות ותירוצים שיורידו מאתנו איומים. זה נוח מבחינה פסיכולוגית, אולי גם תקציבית.</w:t>
      </w:r>
    </w:p>
    <w:p w14:paraId="108C9076" w14:textId="77777777" w:rsidR="00000000" w:rsidRDefault="00526D0B">
      <w:pPr>
        <w:pStyle w:val="a0"/>
        <w:rPr>
          <w:rFonts w:hint="cs"/>
          <w:rtl/>
        </w:rPr>
      </w:pPr>
    </w:p>
    <w:p w14:paraId="7B8EA826" w14:textId="77777777" w:rsidR="00000000" w:rsidRDefault="00526D0B">
      <w:pPr>
        <w:pStyle w:val="af0"/>
        <w:rPr>
          <w:rtl/>
        </w:rPr>
      </w:pPr>
      <w:r>
        <w:rPr>
          <w:rtl/>
        </w:rPr>
        <w:t>אליעזר כהן (האיחוד הלאומי - ישראל ביתנו):</w:t>
      </w:r>
    </w:p>
    <w:p w14:paraId="2AD5BD3B" w14:textId="77777777" w:rsidR="00000000" w:rsidRDefault="00526D0B">
      <w:pPr>
        <w:pStyle w:val="a0"/>
        <w:rPr>
          <w:rtl/>
        </w:rPr>
      </w:pPr>
    </w:p>
    <w:p w14:paraId="64C94AFC" w14:textId="77777777" w:rsidR="00000000" w:rsidRDefault="00526D0B">
      <w:pPr>
        <w:pStyle w:val="a0"/>
        <w:rPr>
          <w:rFonts w:hint="cs"/>
          <w:rtl/>
        </w:rPr>
      </w:pPr>
      <w:r>
        <w:rPr>
          <w:rFonts w:hint="cs"/>
          <w:rtl/>
        </w:rPr>
        <w:t>נשיא מצרים נרצח.</w:t>
      </w:r>
    </w:p>
    <w:p w14:paraId="194E9B7D" w14:textId="77777777" w:rsidR="00000000" w:rsidRDefault="00526D0B">
      <w:pPr>
        <w:pStyle w:val="a0"/>
        <w:ind w:firstLine="0"/>
        <w:rPr>
          <w:rFonts w:hint="cs"/>
          <w:rtl/>
        </w:rPr>
      </w:pPr>
    </w:p>
    <w:p w14:paraId="77AFBA23" w14:textId="77777777" w:rsidR="00000000" w:rsidRDefault="00526D0B">
      <w:pPr>
        <w:pStyle w:val="af1"/>
        <w:rPr>
          <w:rtl/>
        </w:rPr>
      </w:pPr>
      <w:r>
        <w:rPr>
          <w:rtl/>
        </w:rPr>
        <w:t>היו"ר רא</w:t>
      </w:r>
      <w:r>
        <w:rPr>
          <w:rtl/>
        </w:rPr>
        <w:t>ובן ריבלין:</w:t>
      </w:r>
    </w:p>
    <w:p w14:paraId="2B84C59B" w14:textId="77777777" w:rsidR="00000000" w:rsidRDefault="00526D0B">
      <w:pPr>
        <w:pStyle w:val="a0"/>
        <w:rPr>
          <w:rtl/>
        </w:rPr>
      </w:pPr>
    </w:p>
    <w:p w14:paraId="1F9D8C93" w14:textId="77777777" w:rsidR="00000000" w:rsidRDefault="00526D0B">
      <w:pPr>
        <w:pStyle w:val="a0"/>
        <w:rPr>
          <w:rFonts w:hint="cs"/>
          <w:rtl/>
        </w:rPr>
      </w:pPr>
      <w:r>
        <w:rPr>
          <w:rFonts w:hint="cs"/>
          <w:rtl/>
        </w:rPr>
        <w:t>זו ישיבה מיוחדת, אין קריאות ביניים.</w:t>
      </w:r>
    </w:p>
    <w:p w14:paraId="7A269EE4" w14:textId="77777777" w:rsidR="00000000" w:rsidRDefault="00526D0B">
      <w:pPr>
        <w:pStyle w:val="a0"/>
        <w:ind w:firstLine="0"/>
        <w:rPr>
          <w:rFonts w:hint="cs"/>
          <w:rtl/>
        </w:rPr>
      </w:pPr>
    </w:p>
    <w:p w14:paraId="36AA9993" w14:textId="77777777" w:rsidR="00000000" w:rsidRDefault="00526D0B">
      <w:pPr>
        <w:pStyle w:val="-"/>
        <w:rPr>
          <w:rtl/>
        </w:rPr>
      </w:pPr>
      <w:bookmarkStart w:id="13" w:name="FS000000477T21_10_2003_16_59_03"/>
      <w:bookmarkStart w:id="14" w:name="FS000000477T21_10_2003_16_59_30C"/>
      <w:bookmarkEnd w:id="13"/>
      <w:bookmarkEnd w:id="14"/>
      <w:r>
        <w:rPr>
          <w:rtl/>
        </w:rPr>
        <w:t>יובל שטייניץ (</w:t>
      </w:r>
      <w:r>
        <w:rPr>
          <w:rFonts w:hint="cs"/>
          <w:rtl/>
        </w:rPr>
        <w:t>יו"ר ועדת החוץ והביטחון</w:t>
      </w:r>
      <w:r>
        <w:rPr>
          <w:rtl/>
        </w:rPr>
        <w:t>):</w:t>
      </w:r>
    </w:p>
    <w:p w14:paraId="49D262E9" w14:textId="77777777" w:rsidR="00000000" w:rsidRDefault="00526D0B">
      <w:pPr>
        <w:pStyle w:val="a0"/>
        <w:rPr>
          <w:rtl/>
        </w:rPr>
      </w:pPr>
    </w:p>
    <w:p w14:paraId="27295B90" w14:textId="77777777" w:rsidR="00000000" w:rsidRDefault="00526D0B">
      <w:pPr>
        <w:pStyle w:val="a0"/>
        <w:rPr>
          <w:rFonts w:hint="cs"/>
          <w:rtl/>
        </w:rPr>
      </w:pPr>
      <w:r>
        <w:rPr>
          <w:rFonts w:hint="cs"/>
          <w:rtl/>
        </w:rPr>
        <w:t xml:space="preserve">אנחנו שומעים יותר מדי פעמים על כמה יהיה זה לא רציונלי מהצד השני להתעסק אתנו. לא תמיד זה עומד במבחן המציאות. </w:t>
      </w:r>
    </w:p>
    <w:p w14:paraId="78AA71C2" w14:textId="77777777" w:rsidR="00000000" w:rsidRDefault="00526D0B">
      <w:pPr>
        <w:pStyle w:val="a0"/>
        <w:rPr>
          <w:rFonts w:hint="cs"/>
          <w:rtl/>
        </w:rPr>
      </w:pPr>
    </w:p>
    <w:p w14:paraId="3DDB267F" w14:textId="77777777" w:rsidR="00000000" w:rsidRDefault="00526D0B">
      <w:pPr>
        <w:pStyle w:val="a0"/>
        <w:rPr>
          <w:rFonts w:hint="cs"/>
          <w:rtl/>
        </w:rPr>
      </w:pPr>
      <w:r>
        <w:rPr>
          <w:rFonts w:hint="cs"/>
          <w:rtl/>
        </w:rPr>
        <w:t>הזכיר קודמי, שמאז 1973 הערבים אכן פנו לטקטיקה אחרת: חלק</w:t>
      </w:r>
      <w:r>
        <w:rPr>
          <w:rFonts w:hint="cs"/>
          <w:rtl/>
        </w:rPr>
        <w:t>ם לטקטיקה של הסכמי שלום וחלקם לטקטיקה של טרור וגרילה, ולא התעמתו אתנו עוד במערכה צבאית קונבנציונלית מלאה. זה נכון. זה נכון שהצד השני, בגלל העוצמה הקונבנציונלית של ישראל, אדוני היושב-ראש, הלך לשתי קיצונויות: ניסיון להשיג נשק בלתי קונבנציונלי וניסיון לעודד מ</w:t>
      </w:r>
      <w:r>
        <w:rPr>
          <w:rFonts w:hint="cs"/>
          <w:rtl/>
        </w:rPr>
        <w:t>לחמה של טרור וגרילה נגדנו. אבל גם ההנחה הזאת עלולה לשמש בסיס לקונספציה כאילו עבר זמנן של המלחמות הקונבנציונליות. אנחנו רואים התעצמות קונבנציונלית מרשימה ביותר במדינות שסביבנו, באלה שעשו אתנו הסכמים ובאלה שעדיין לא עשינו אתן הסכמים. ראוי שלא נשגה גם בקונספצ</w:t>
      </w:r>
      <w:r>
        <w:rPr>
          <w:rFonts w:hint="cs"/>
          <w:rtl/>
        </w:rPr>
        <w:t>יות כאילו עבר זמנה של המערכה הקונבנציונלית ומ-1973 הגיעה רק זמנה של מלחמת הטרור. במלחמת ההתשה, אדוני היושב-ראש, היתה קונספציה דומה, שמתעסקים אתנו רק בהתשה.</w:t>
      </w:r>
    </w:p>
    <w:p w14:paraId="1B60BC44" w14:textId="77777777" w:rsidR="00000000" w:rsidRDefault="00526D0B">
      <w:pPr>
        <w:pStyle w:val="a0"/>
        <w:rPr>
          <w:rFonts w:hint="cs"/>
          <w:rtl/>
        </w:rPr>
      </w:pPr>
    </w:p>
    <w:p w14:paraId="69234648" w14:textId="77777777" w:rsidR="00000000" w:rsidRDefault="00526D0B">
      <w:pPr>
        <w:pStyle w:val="af1"/>
        <w:rPr>
          <w:rtl/>
        </w:rPr>
      </w:pPr>
      <w:r>
        <w:rPr>
          <w:rtl/>
        </w:rPr>
        <w:t>היו"ר ראובן ריבלין:</w:t>
      </w:r>
    </w:p>
    <w:p w14:paraId="094C203C" w14:textId="77777777" w:rsidR="00000000" w:rsidRDefault="00526D0B">
      <w:pPr>
        <w:pStyle w:val="a0"/>
        <w:rPr>
          <w:rtl/>
        </w:rPr>
      </w:pPr>
    </w:p>
    <w:p w14:paraId="487D5CBD" w14:textId="77777777" w:rsidR="00000000" w:rsidRDefault="00526D0B">
      <w:pPr>
        <w:pStyle w:val="a0"/>
        <w:rPr>
          <w:rFonts w:hint="cs"/>
          <w:rtl/>
        </w:rPr>
      </w:pPr>
      <w:r>
        <w:rPr>
          <w:rFonts w:hint="cs"/>
          <w:rtl/>
        </w:rPr>
        <w:t>נא לסכם.</w:t>
      </w:r>
    </w:p>
    <w:p w14:paraId="0C5B8851" w14:textId="77777777" w:rsidR="00000000" w:rsidRDefault="00526D0B">
      <w:pPr>
        <w:pStyle w:val="a0"/>
        <w:ind w:firstLine="0"/>
        <w:rPr>
          <w:rFonts w:hint="cs"/>
          <w:rtl/>
        </w:rPr>
      </w:pPr>
    </w:p>
    <w:p w14:paraId="2E89541C" w14:textId="77777777" w:rsidR="00000000" w:rsidRDefault="00526D0B">
      <w:pPr>
        <w:pStyle w:val="-"/>
        <w:rPr>
          <w:rtl/>
        </w:rPr>
      </w:pPr>
      <w:bookmarkStart w:id="15" w:name="FS000000477T21_10_2003_17_02_15C"/>
      <w:bookmarkEnd w:id="15"/>
      <w:r>
        <w:rPr>
          <w:rtl/>
        </w:rPr>
        <w:t>יובל שטייניץ (</w:t>
      </w:r>
      <w:r>
        <w:rPr>
          <w:rFonts w:hint="cs"/>
          <w:rtl/>
        </w:rPr>
        <w:t>יו"ר ועדת החוץ והביטחון</w:t>
      </w:r>
      <w:r>
        <w:rPr>
          <w:rtl/>
        </w:rPr>
        <w:t>):</w:t>
      </w:r>
    </w:p>
    <w:p w14:paraId="656C70FD" w14:textId="77777777" w:rsidR="00000000" w:rsidRDefault="00526D0B">
      <w:pPr>
        <w:pStyle w:val="a0"/>
        <w:rPr>
          <w:rtl/>
        </w:rPr>
      </w:pPr>
    </w:p>
    <w:p w14:paraId="0C378A4E" w14:textId="77777777" w:rsidR="00000000" w:rsidRDefault="00526D0B">
      <w:pPr>
        <w:pStyle w:val="a0"/>
        <w:rPr>
          <w:rFonts w:hint="cs"/>
          <w:rtl/>
        </w:rPr>
      </w:pPr>
      <w:r>
        <w:rPr>
          <w:rFonts w:hint="cs"/>
          <w:rtl/>
        </w:rPr>
        <w:t>שתי הערות אחרונות. ראשית, ל</w:t>
      </w:r>
      <w:r>
        <w:rPr>
          <w:rFonts w:hint="cs"/>
          <w:rtl/>
        </w:rPr>
        <w:t>גבי העומק האסטרטגי. אילו היתה פורצת היום מלחמה כמו ב-1973, לא רק רפידים היה מותקף מיידית אלא גם שדות תעופה וימ"חים בלב הארץ. מדינת ישראל, המצומצמת כל כך, הזעירה מבחינה טריטוריאלית, חסרת עומק אסטרטגי ממשי, חייבת לאמץ לה, אדוני היושב-ראש, לשקול ברצינות יצירת</w:t>
      </w:r>
      <w:r>
        <w:rPr>
          <w:rFonts w:hint="cs"/>
          <w:rtl/>
        </w:rPr>
        <w:t xml:space="preserve"> עומק אסטרטגי בים. הדבר הזה אפשרי היום מבחינה טכנולוגית, ואל לנו להסתמך רק על כך שלעולם לא נופתע ולא נעשה טעות שתאפשר איזו חדירה לשטחנו. </w:t>
      </w:r>
    </w:p>
    <w:p w14:paraId="49C1977F" w14:textId="77777777" w:rsidR="00000000" w:rsidRDefault="00526D0B">
      <w:pPr>
        <w:pStyle w:val="a0"/>
        <w:rPr>
          <w:rFonts w:hint="cs"/>
          <w:rtl/>
        </w:rPr>
      </w:pPr>
    </w:p>
    <w:p w14:paraId="22DDAFB7" w14:textId="77777777" w:rsidR="00000000" w:rsidRDefault="00526D0B">
      <w:pPr>
        <w:pStyle w:val="a0"/>
        <w:rPr>
          <w:rFonts w:hint="cs"/>
          <w:rtl/>
        </w:rPr>
      </w:pPr>
      <w:r>
        <w:rPr>
          <w:rFonts w:hint="cs"/>
          <w:rtl/>
        </w:rPr>
        <w:t>הערה אחרונה לעצמנו, אדוני היושב-ראש. אין תחליף לפיקוח פרלמנטרי יעיל על הקונספציות, על כוחות הביטחון, על כוחות המודיעי</w:t>
      </w:r>
      <w:r>
        <w:rPr>
          <w:rFonts w:hint="cs"/>
          <w:rtl/>
        </w:rPr>
        <w:t>ן, על מערכת הביטחון. לא המועצה לביטחון לאומי, שאני  תומך מאוד בחיזוקה, לא מחלקת איפכא מסתברא כזאת או אחרת, לא שום מבקר מדינה שבודק את הנהלים ואת תקינותם, ואת החסכנות או הפזרנות -  אין תחליף לוועדת חוץ וביטחון אפקטיבית, שיהיו לה הכלים לא רק לקבל את כל האינפ</w:t>
      </w:r>
      <w:r>
        <w:rPr>
          <w:rFonts w:hint="cs"/>
          <w:rtl/>
        </w:rPr>
        <w:t xml:space="preserve">ורמציה, לא רק </w:t>
      </w:r>
      <w:r>
        <w:t>input</w:t>
      </w:r>
      <w:r>
        <w:rPr>
          <w:rFonts w:hint="cs"/>
          <w:rtl/>
        </w:rPr>
        <w:t xml:space="preserve">, אלא גם לתת </w:t>
      </w:r>
      <w:r>
        <w:t>output</w:t>
      </w:r>
      <w:r>
        <w:rPr>
          <w:rFonts w:hint="cs"/>
          <w:rtl/>
        </w:rPr>
        <w:t xml:space="preserve"> שיהיה אפקטיבי. </w:t>
      </w:r>
    </w:p>
    <w:p w14:paraId="2DAACB62" w14:textId="77777777" w:rsidR="00000000" w:rsidRDefault="00526D0B">
      <w:pPr>
        <w:pStyle w:val="a0"/>
        <w:rPr>
          <w:rFonts w:hint="cs"/>
          <w:rtl/>
        </w:rPr>
      </w:pPr>
    </w:p>
    <w:p w14:paraId="0C494885" w14:textId="77777777" w:rsidR="00000000" w:rsidRDefault="00526D0B">
      <w:pPr>
        <w:pStyle w:val="a0"/>
        <w:rPr>
          <w:rFonts w:hint="cs"/>
          <w:rtl/>
        </w:rPr>
      </w:pPr>
      <w:r>
        <w:rPr>
          <w:rFonts w:hint="cs"/>
          <w:rtl/>
        </w:rPr>
        <w:t>היושב-ראש ואנוכי הקמנו לפני כשבועיים ועדה ציבורית, בראשות חברנו פרופסור אמנון רובינשטיין, שתבחן את הפיקוח הפרלמנטרי בישראל, 30 שנה אחרי שהוא נכשל, כי גם הוא נכשל ב-1973, ותציע דרכים לשיפורו. אני מקווה</w:t>
      </w:r>
      <w:r>
        <w:rPr>
          <w:rFonts w:hint="cs"/>
          <w:rtl/>
        </w:rPr>
        <w:t xml:space="preserve"> שאחרי 55 שנים של מסורת, שיש לה מעלות אבל גם חסרונות, נוכל להצעיד את הפיקוח הפרלמנטרי האפקטיבי צעד גדול קדימה. תודה רבה. </w:t>
      </w:r>
    </w:p>
    <w:p w14:paraId="726FC897" w14:textId="77777777" w:rsidR="00000000" w:rsidRDefault="00526D0B">
      <w:pPr>
        <w:pStyle w:val="a0"/>
        <w:ind w:firstLine="0"/>
        <w:rPr>
          <w:rFonts w:hint="cs"/>
          <w:rtl/>
        </w:rPr>
      </w:pPr>
    </w:p>
    <w:p w14:paraId="456F447D" w14:textId="77777777" w:rsidR="00000000" w:rsidRDefault="00526D0B">
      <w:pPr>
        <w:pStyle w:val="af1"/>
        <w:rPr>
          <w:rtl/>
        </w:rPr>
      </w:pPr>
      <w:r>
        <w:rPr>
          <w:rtl/>
        </w:rPr>
        <w:t>היו"ר ראובן ריבלין:</w:t>
      </w:r>
    </w:p>
    <w:p w14:paraId="58A33E29" w14:textId="77777777" w:rsidR="00000000" w:rsidRDefault="00526D0B">
      <w:pPr>
        <w:pStyle w:val="a0"/>
        <w:rPr>
          <w:rtl/>
        </w:rPr>
      </w:pPr>
    </w:p>
    <w:p w14:paraId="09948111" w14:textId="77777777" w:rsidR="00000000" w:rsidRDefault="00526D0B">
      <w:pPr>
        <w:pStyle w:val="a0"/>
        <w:rPr>
          <w:rFonts w:hint="cs"/>
          <w:rtl/>
        </w:rPr>
      </w:pPr>
      <w:r>
        <w:rPr>
          <w:rFonts w:hint="cs"/>
          <w:rtl/>
        </w:rPr>
        <w:t>תודה רבה ליושב-ראש ועדת החוץ והביטחון. אני מזמין את חבר הכנסת, השר לשעבר, אפרים סנה, שהוא גם תת-אלוף במילואים.</w:t>
      </w:r>
    </w:p>
    <w:p w14:paraId="2128184F" w14:textId="77777777" w:rsidR="00000000" w:rsidRDefault="00526D0B">
      <w:pPr>
        <w:pStyle w:val="a0"/>
        <w:rPr>
          <w:rFonts w:hint="cs"/>
          <w:rtl/>
        </w:rPr>
      </w:pPr>
    </w:p>
    <w:p w14:paraId="1A394BD8" w14:textId="77777777" w:rsidR="00000000" w:rsidRDefault="00526D0B">
      <w:pPr>
        <w:pStyle w:val="a"/>
        <w:rPr>
          <w:rtl/>
        </w:rPr>
      </w:pPr>
      <w:bookmarkStart w:id="16" w:name="FS000000454T21_10_2003_17_06_34"/>
      <w:bookmarkStart w:id="17" w:name="_Toc56258636"/>
      <w:bookmarkEnd w:id="16"/>
      <w:r>
        <w:rPr>
          <w:rFonts w:hint="eastAsia"/>
          <w:rtl/>
        </w:rPr>
        <w:t>אפרים</w:t>
      </w:r>
      <w:r>
        <w:rPr>
          <w:rtl/>
        </w:rPr>
        <w:t xml:space="preserve"> סנה (העבודה-מימד):</w:t>
      </w:r>
      <w:bookmarkEnd w:id="17"/>
    </w:p>
    <w:p w14:paraId="231F5957" w14:textId="77777777" w:rsidR="00000000" w:rsidRDefault="00526D0B">
      <w:pPr>
        <w:pStyle w:val="a0"/>
        <w:rPr>
          <w:rFonts w:hint="cs"/>
          <w:rtl/>
        </w:rPr>
      </w:pPr>
    </w:p>
    <w:p w14:paraId="04B3171B" w14:textId="77777777" w:rsidR="00000000" w:rsidRDefault="00526D0B">
      <w:pPr>
        <w:pStyle w:val="a0"/>
        <w:rPr>
          <w:rFonts w:hint="cs"/>
          <w:rtl/>
        </w:rPr>
      </w:pPr>
      <w:r>
        <w:rPr>
          <w:rFonts w:hint="cs"/>
          <w:rtl/>
        </w:rPr>
        <w:t>כבוד הנשיא, אדוני היושב-ראש, חברי הכנסת, הימים ימי תשרי, אוויר של סתיו בארץ. העונה הזאת, על ריח הגויאבות, פריחת החצב, היום המתקצר, נושאת לנו את זיכרון מלחמת יום הכיפורים. 30 השנים שחלפו לא מחקו בנו את המלחמה הזאת, ואנו נושאים אותה</w:t>
      </w:r>
      <w:r>
        <w:rPr>
          <w:rFonts w:hint="cs"/>
          <w:rtl/>
        </w:rPr>
        <w:t xml:space="preserve"> בגופנו ובנפשנו כמכוות אש, כצלקת. </w:t>
      </w:r>
    </w:p>
    <w:p w14:paraId="658A18A2" w14:textId="77777777" w:rsidR="00000000" w:rsidRDefault="00526D0B">
      <w:pPr>
        <w:pStyle w:val="a0"/>
        <w:rPr>
          <w:rFonts w:hint="cs"/>
          <w:rtl/>
        </w:rPr>
      </w:pPr>
    </w:p>
    <w:p w14:paraId="7DDFF708" w14:textId="77777777" w:rsidR="00000000" w:rsidRDefault="00526D0B">
      <w:pPr>
        <w:pStyle w:val="a0"/>
        <w:rPr>
          <w:rFonts w:hint="cs"/>
          <w:rtl/>
        </w:rPr>
      </w:pPr>
      <w:r>
        <w:rPr>
          <w:rFonts w:hint="cs"/>
          <w:rtl/>
        </w:rPr>
        <w:t xml:space="preserve">מדוע היתה המלחמה לחוויה המעצבת של דור שלם, ורבים בבית הזה נמנים עמו? ארבעה דברים חברו יחד: עוצמת ההפתעה, קרבת האבדון, גודל הישועה, והרביעי </w:t>
      </w:r>
      <w:r>
        <w:rPr>
          <w:rtl/>
        </w:rPr>
        <w:t>–</w:t>
      </w:r>
      <w:r>
        <w:rPr>
          <w:rFonts w:hint="cs"/>
          <w:rtl/>
        </w:rPr>
        <w:t xml:space="preserve"> המחיר הנורא. </w:t>
      </w:r>
    </w:p>
    <w:p w14:paraId="1414FB99" w14:textId="77777777" w:rsidR="00000000" w:rsidRDefault="00526D0B">
      <w:pPr>
        <w:pStyle w:val="a0"/>
        <w:rPr>
          <w:rFonts w:hint="cs"/>
          <w:rtl/>
        </w:rPr>
      </w:pPr>
    </w:p>
    <w:p w14:paraId="0404E2A5" w14:textId="77777777" w:rsidR="00000000" w:rsidRDefault="00526D0B">
      <w:pPr>
        <w:pStyle w:val="a0"/>
        <w:rPr>
          <w:rFonts w:hint="cs"/>
          <w:rtl/>
        </w:rPr>
      </w:pPr>
      <w:r>
        <w:rPr>
          <w:rFonts w:hint="cs"/>
          <w:rtl/>
        </w:rPr>
        <w:t>הצלחתם הראשונית של המצרים והסורים היתה מהלומת אגרוף בפנינו. הביט</w:t>
      </w:r>
      <w:r>
        <w:rPr>
          <w:rFonts w:hint="cs"/>
          <w:rtl/>
        </w:rPr>
        <w:t xml:space="preserve">חון העצמי המופרז, היוהרה, השאננות, התרסקו באחת וזעזעו את תפיסתנו. כברעידת אדמה קשה, הכול קרס באחת. נפילתם של סמלי העוצמה </w:t>
      </w:r>
      <w:r>
        <w:rPr>
          <w:rtl/>
        </w:rPr>
        <w:t>–</w:t>
      </w:r>
      <w:r>
        <w:rPr>
          <w:rFonts w:hint="cs"/>
          <w:rtl/>
        </w:rPr>
        <w:t xml:space="preserve"> מוצבי התעלה והחרמון, והגעתם של הסורים לנפח, אך קילומטרים ספורים מהגליל - האירו לנו את עומק התהום שעד סיפה הגענו. עוד מעט והיתה הצלחת </w:t>
      </w:r>
      <w:r>
        <w:rPr>
          <w:rFonts w:hint="cs"/>
          <w:rtl/>
        </w:rPr>
        <w:t xml:space="preserve">האויב מגיעה לנקודת אל-חזור, מבחינת קיומה של מדינת ישראל. רק מנקודת שפל נוראה זו אפשר להעריך את גודל הישועה כשהפכנו את גלגל המלחמה. צליחת התעלה, כיבוש החרמון, ההגעה לקילומטר ה-101, בואכה קהיר, ולמזרעת בית-ג'ן, בואכה דמשק, מחקו את טעם ההשפלה. </w:t>
      </w:r>
    </w:p>
    <w:p w14:paraId="4A77810C" w14:textId="77777777" w:rsidR="00000000" w:rsidRDefault="00526D0B">
      <w:pPr>
        <w:pStyle w:val="a0"/>
        <w:rPr>
          <w:rFonts w:hint="cs"/>
          <w:rtl/>
        </w:rPr>
      </w:pPr>
    </w:p>
    <w:p w14:paraId="659E9089" w14:textId="77777777" w:rsidR="00000000" w:rsidRDefault="00526D0B">
      <w:pPr>
        <w:pStyle w:val="a0"/>
        <w:rPr>
          <w:rFonts w:hint="cs"/>
          <w:rtl/>
        </w:rPr>
      </w:pPr>
      <w:r>
        <w:rPr>
          <w:rFonts w:hint="cs"/>
          <w:rtl/>
        </w:rPr>
        <w:t>"כל החיים תזכ</w:t>
      </w:r>
      <w:r>
        <w:rPr>
          <w:rFonts w:hint="cs"/>
          <w:rtl/>
        </w:rPr>
        <w:t xml:space="preserve">רו את הרגע הזה", אמרתי לאנשי בזחל"ם כשחצינו את התעלה תחת הפגזה מצרית עזה, בליל שמחת תורה. </w:t>
      </w:r>
    </w:p>
    <w:p w14:paraId="0F1BB62F" w14:textId="77777777" w:rsidR="00000000" w:rsidRDefault="00526D0B">
      <w:pPr>
        <w:pStyle w:val="a0"/>
        <w:rPr>
          <w:rFonts w:hint="cs"/>
          <w:rtl/>
        </w:rPr>
      </w:pPr>
    </w:p>
    <w:p w14:paraId="3528D775" w14:textId="77777777" w:rsidR="00000000" w:rsidRDefault="00526D0B">
      <w:pPr>
        <w:pStyle w:val="a0"/>
        <w:rPr>
          <w:rFonts w:hint="cs"/>
          <w:rtl/>
        </w:rPr>
      </w:pPr>
      <w:r>
        <w:rPr>
          <w:rFonts w:hint="cs"/>
          <w:rtl/>
        </w:rPr>
        <w:t>חשוב לא פחות, תוצאות המלחמה החזירו את מאזן הכוח האזורי  למקומו הנכון. הוחוור לכולם כי אין לגבור עלינו גם בגרועות שבנסיבות. העמידה, ההתאוששות, הפריצה, הביאו לשינוי ה</w:t>
      </w:r>
      <w:r>
        <w:rPr>
          <w:rFonts w:hint="cs"/>
          <w:rtl/>
        </w:rPr>
        <w:t xml:space="preserve">תודעתי בקהיר ובדמשק ופתחו פתח להסכמים שנחתמו עם מצרים וסוריה.  </w:t>
      </w:r>
    </w:p>
    <w:p w14:paraId="7ADE67AF" w14:textId="77777777" w:rsidR="00000000" w:rsidRDefault="00526D0B">
      <w:pPr>
        <w:pStyle w:val="a0"/>
        <w:rPr>
          <w:rFonts w:hint="cs"/>
          <w:rtl/>
        </w:rPr>
      </w:pPr>
    </w:p>
    <w:p w14:paraId="413CB004" w14:textId="77777777" w:rsidR="00000000" w:rsidRDefault="00526D0B">
      <w:pPr>
        <w:pStyle w:val="a0"/>
        <w:rPr>
          <w:rFonts w:hint="cs"/>
          <w:rtl/>
        </w:rPr>
      </w:pPr>
      <w:r>
        <w:rPr>
          <w:rFonts w:hint="cs"/>
          <w:rtl/>
        </w:rPr>
        <w:t>אבל מעל הכול ריחף כענן קודר המחיר, הקורבן. שמות החברים הגיעו אלינו מפי השמועה, אחד אחד, כעינוי סיני, והצטרפו לרשימה ארוכה. את מקצתם זיהינו בעצמנו על אלונקות שטופות דם, מסירים את השמיכה הגסה מ</w:t>
      </w:r>
      <w:r>
        <w:rPr>
          <w:rFonts w:hint="cs"/>
          <w:rtl/>
        </w:rPr>
        <w:t xml:space="preserve">פניהם הקפואות, היפות. יש והרוח שיחקה בשערם, נותנת בהם אשליה של חיים. כיסינו שוב את פניהם והמשכנו קדימה. לכל אחד מאתנו מסדר נופלים משלו, אותו הוא פוקד בלילות ללא שינה שבאו אחר כך. איש מאתנו, שהודות למזלנו הטוב שב מן המלחמה, לא שב ממנה והוא אותו  בן-אדם. </w:t>
      </w:r>
    </w:p>
    <w:p w14:paraId="503964A4" w14:textId="77777777" w:rsidR="00000000" w:rsidRDefault="00526D0B">
      <w:pPr>
        <w:pStyle w:val="a0"/>
        <w:rPr>
          <w:rFonts w:hint="cs"/>
          <w:rtl/>
        </w:rPr>
      </w:pPr>
    </w:p>
    <w:p w14:paraId="44D6C397" w14:textId="77777777" w:rsidR="00000000" w:rsidRDefault="00526D0B">
      <w:pPr>
        <w:pStyle w:val="a0"/>
        <w:rPr>
          <w:rFonts w:hint="cs"/>
          <w:rtl/>
        </w:rPr>
      </w:pPr>
      <w:r>
        <w:rPr>
          <w:rFonts w:hint="cs"/>
          <w:rtl/>
        </w:rPr>
        <w:t>א</w:t>
      </w:r>
      <w:r>
        <w:rPr>
          <w:rFonts w:hint="cs"/>
          <w:rtl/>
        </w:rPr>
        <w:t>ילו לקחים הבאנו הביתה מהמלחמה? שלושה לקחים עיקריים: הראשון, שאסור להיות שבוי בקונספציה אחת, אלא יש לבחון כל הזמן מחדש את המציאות באזור שהוא כל כך בלתי יציב. השני, שאסור להחמיץ שום סיכוי למניעת מלחמה. והשלישי, החשוב ביותר, שאסור ששוב נופתע בלתי מוכנים, חשופ</w:t>
      </w:r>
      <w:r>
        <w:rPr>
          <w:rFonts w:hint="cs"/>
          <w:rtl/>
        </w:rPr>
        <w:t xml:space="preserve">ים, חלשים. </w:t>
      </w:r>
    </w:p>
    <w:p w14:paraId="7E1A53CA" w14:textId="77777777" w:rsidR="00000000" w:rsidRDefault="00526D0B">
      <w:pPr>
        <w:pStyle w:val="a0"/>
        <w:rPr>
          <w:rFonts w:hint="cs"/>
          <w:rtl/>
        </w:rPr>
      </w:pPr>
    </w:p>
    <w:p w14:paraId="530D67B7" w14:textId="77777777" w:rsidR="00000000" w:rsidRDefault="00526D0B">
      <w:pPr>
        <w:pStyle w:val="a0"/>
        <w:rPr>
          <w:rFonts w:hint="cs"/>
          <w:rtl/>
        </w:rPr>
      </w:pPr>
      <w:r>
        <w:rPr>
          <w:rFonts w:hint="cs"/>
          <w:rtl/>
        </w:rPr>
        <w:t>"אין עם מי לדבר", זו קונספציה. "נפילת סדאם שינתה את האזור כך שהוסרו הסכנות מישראל", גם זו קונספציה. שתיהן מסוכנות. אבל הצירוף של חוסר מעש מדיני עם שאננות ביטחונית הוא המוביל לאסון לאומי. על כן אסור לנו להתפתות למקסמי שווא, אבל אסור לנו גם לסגו</w:t>
      </w:r>
      <w:r>
        <w:rPr>
          <w:rFonts w:hint="cs"/>
          <w:rtl/>
        </w:rPr>
        <w:t xml:space="preserve">ר דלת להסכם, להסדר, לשלום, גם אם היא פתוחה בסדק צר מאוד. כדי שלא נופתע שוב, שלא נובס, שלא נושפל, כדי שנישאר בחיים, אנו חייבים לשמור מכל משמר על כוחנו, על יתרוננו האיכותי, על עליונותנו הצבאית; על הכלים ועל האנשים. </w:t>
      </w:r>
    </w:p>
    <w:p w14:paraId="4450B0B8" w14:textId="77777777" w:rsidR="00000000" w:rsidRDefault="00526D0B">
      <w:pPr>
        <w:pStyle w:val="a0"/>
        <w:ind w:firstLine="0"/>
        <w:rPr>
          <w:rFonts w:hint="cs"/>
        </w:rPr>
      </w:pPr>
    </w:p>
    <w:p w14:paraId="6698697E" w14:textId="77777777" w:rsidR="00000000" w:rsidRDefault="00526D0B">
      <w:pPr>
        <w:pStyle w:val="a0"/>
        <w:ind w:firstLine="0"/>
        <w:rPr>
          <w:rFonts w:hint="cs"/>
          <w:rtl/>
        </w:rPr>
      </w:pPr>
      <w:r>
        <w:rPr>
          <w:rFonts w:hint="cs"/>
          <w:rtl/>
        </w:rPr>
        <w:tab/>
        <w:t>לפיכך, במלאות 30 שנה להפתעה המרה ההיא, א</w:t>
      </w:r>
      <w:r>
        <w:rPr>
          <w:rFonts w:hint="cs"/>
          <w:rtl/>
        </w:rPr>
        <w:t>ני קורא לממשלת ישראל, לך, ראש ממשלת ישראל: אל תשלחו ידכם בצבא ההגנה שלנו  לגמדו ולסרסו. אל תבזו את אנשיו הטובים, שכל חטאם הוא שקשרו את גורלם האישי בביטחון ישראל. אל תהרסו את מה שבנו הטובים שבמפקדים, האמיצים שבלוחמים, המחוננים שבמהנדסים, המסורים שבעובדים בת</w:t>
      </w:r>
      <w:r>
        <w:rPr>
          <w:rFonts w:hint="cs"/>
          <w:rtl/>
        </w:rPr>
        <w:t xml:space="preserve">עשייה הביטחונית. אל תשכחו את לקחי מלחמת יום הכיפורים. זו חובתנו למתים ולחיים. </w:t>
      </w:r>
    </w:p>
    <w:p w14:paraId="00140123" w14:textId="77777777" w:rsidR="00000000" w:rsidRDefault="00526D0B">
      <w:pPr>
        <w:pStyle w:val="a0"/>
        <w:ind w:firstLine="0"/>
        <w:rPr>
          <w:rFonts w:hint="cs"/>
          <w:rtl/>
        </w:rPr>
      </w:pPr>
    </w:p>
    <w:p w14:paraId="1A7C4095" w14:textId="77777777" w:rsidR="00000000" w:rsidRDefault="00526D0B">
      <w:pPr>
        <w:pStyle w:val="af1"/>
        <w:rPr>
          <w:rtl/>
        </w:rPr>
      </w:pPr>
      <w:r>
        <w:rPr>
          <w:rtl/>
        </w:rPr>
        <w:t>היו"ר ראובן ריבלין:</w:t>
      </w:r>
    </w:p>
    <w:p w14:paraId="2BC655B2" w14:textId="77777777" w:rsidR="00000000" w:rsidRDefault="00526D0B">
      <w:pPr>
        <w:pStyle w:val="a0"/>
        <w:rPr>
          <w:rtl/>
        </w:rPr>
      </w:pPr>
    </w:p>
    <w:p w14:paraId="72D24C52" w14:textId="77777777" w:rsidR="00000000" w:rsidRDefault="00526D0B">
      <w:pPr>
        <w:pStyle w:val="a0"/>
        <w:rPr>
          <w:rFonts w:hint="cs"/>
          <w:rtl/>
        </w:rPr>
      </w:pPr>
      <w:r>
        <w:rPr>
          <w:rFonts w:hint="cs"/>
          <w:rtl/>
        </w:rPr>
        <w:t xml:space="preserve">אני מאוד מודה לחבר הכנסת אפרים סנה. חבר הכנסת חמי דורון, ואחריו שני דוברים נוספים - חבר הכנסת יצחק כהן וחבר הכנסת יוסי שריד. </w:t>
      </w:r>
    </w:p>
    <w:p w14:paraId="08C6D86F" w14:textId="77777777" w:rsidR="00000000" w:rsidRDefault="00526D0B">
      <w:pPr>
        <w:pStyle w:val="a0"/>
        <w:rPr>
          <w:rFonts w:hint="cs"/>
          <w:rtl/>
        </w:rPr>
      </w:pPr>
    </w:p>
    <w:p w14:paraId="4F69CA81" w14:textId="77777777" w:rsidR="00000000" w:rsidRDefault="00526D0B">
      <w:pPr>
        <w:pStyle w:val="a"/>
        <w:rPr>
          <w:rtl/>
        </w:rPr>
      </w:pPr>
      <w:bookmarkStart w:id="18" w:name="FS000001053T21_10_2003_17_02_44"/>
      <w:bookmarkStart w:id="19" w:name="_Toc56258637"/>
      <w:bookmarkEnd w:id="18"/>
      <w:r>
        <w:rPr>
          <w:rFonts w:hint="eastAsia"/>
          <w:rtl/>
        </w:rPr>
        <w:t>חמי</w:t>
      </w:r>
      <w:r>
        <w:rPr>
          <w:rtl/>
        </w:rPr>
        <w:t xml:space="preserve"> דורון (שינוי):</w:t>
      </w:r>
      <w:bookmarkEnd w:id="19"/>
    </w:p>
    <w:p w14:paraId="288A88D6" w14:textId="77777777" w:rsidR="00000000" w:rsidRDefault="00526D0B">
      <w:pPr>
        <w:pStyle w:val="a0"/>
        <w:rPr>
          <w:rFonts w:hint="cs"/>
          <w:rtl/>
        </w:rPr>
      </w:pPr>
    </w:p>
    <w:p w14:paraId="65B048A4" w14:textId="77777777" w:rsidR="00000000" w:rsidRDefault="00526D0B">
      <w:pPr>
        <w:pStyle w:val="a0"/>
        <w:rPr>
          <w:rFonts w:hint="cs"/>
          <w:rtl/>
        </w:rPr>
      </w:pPr>
      <w:r>
        <w:rPr>
          <w:rFonts w:hint="cs"/>
          <w:rtl/>
        </w:rPr>
        <w:t>אדוני הי</w:t>
      </w:r>
      <w:r>
        <w:rPr>
          <w:rFonts w:hint="cs"/>
          <w:rtl/>
        </w:rPr>
        <w:t xml:space="preserve">ושב-ראש, אדוני הנשיא, חברי חברי הכנסת, "סבירות נמוכה", זהו צמד המלים המסמל יותר מכול את הטרגדיה של מלחמת יום הכיפורים, מלחמה אשר פרצה באוקטובר 1973, בדיוק לפני 30 שנה. </w:t>
      </w:r>
    </w:p>
    <w:p w14:paraId="36DF9FAF" w14:textId="77777777" w:rsidR="00000000" w:rsidRDefault="00526D0B">
      <w:pPr>
        <w:pStyle w:val="a0"/>
        <w:rPr>
          <w:rFonts w:hint="cs"/>
          <w:rtl/>
        </w:rPr>
      </w:pPr>
    </w:p>
    <w:p w14:paraId="3BFDC9D3" w14:textId="77777777" w:rsidR="00000000" w:rsidRDefault="00526D0B">
      <w:pPr>
        <w:pStyle w:val="a0"/>
        <w:rPr>
          <w:rFonts w:hint="cs"/>
          <w:rtl/>
        </w:rPr>
      </w:pPr>
      <w:r>
        <w:rPr>
          <w:rFonts w:hint="cs"/>
          <w:rtl/>
        </w:rPr>
        <w:t>באותו יום, כאשר המוני בית ישראל גדשו את בתי-הכנסת ברחבי הארץ, החלו להגיע המגייסים, ולא</w:t>
      </w:r>
      <w:r>
        <w:rPr>
          <w:rFonts w:hint="cs"/>
          <w:rtl/>
        </w:rPr>
        <w:t>ט לאט החלו עושים אנשי המילואים את דרכם אל נקודות הגיוס, מקומות הכינוס ומקומות ההתייצבות, ומשם במהירות האפשרית אל החזיתות. בשעה 14:00 החרידו הצופרים את השקט ברחבי הארץ. קריין החדשות ברדיו הודיע על פרוץ הקרבות, הן בגזרה המצרית והן בגזרה הסורית. בשעות הראשונו</w:t>
      </w:r>
      <w:r>
        <w:rPr>
          <w:rFonts w:hint="cs"/>
          <w:rtl/>
        </w:rPr>
        <w:t>ת הללו עוד דיברו על "לנפנף את הערבים", כפי שאמר הרמטכ"ל דאז "נשבור  להם את העצמות". זה לא בדיוק קרה. מסתבר שהמערכת לא היתה מוכנה וערוכה כלל למלחמה - טנקים שאינם מזוודים, מובילים שאינם מגיעים כדי להעמיס את הטנקים בדרך לחזית, ציוד פשוט ומינימלי ללוחמים שאיננ</w:t>
      </w:r>
      <w:r>
        <w:rPr>
          <w:rFonts w:hint="cs"/>
          <w:rtl/>
        </w:rPr>
        <w:t xml:space="preserve">ו נמצא, טנקים אשר צריכים להגיע לחזית על שרשראות והיד עוד נטויה. </w:t>
      </w:r>
    </w:p>
    <w:p w14:paraId="123487E9" w14:textId="77777777" w:rsidR="00000000" w:rsidRDefault="00526D0B">
      <w:pPr>
        <w:pStyle w:val="a0"/>
        <w:rPr>
          <w:rFonts w:hint="cs"/>
          <w:rtl/>
        </w:rPr>
      </w:pPr>
      <w:r>
        <w:rPr>
          <w:rFonts w:hint="cs"/>
          <w:rtl/>
        </w:rPr>
        <w:tab/>
      </w:r>
    </w:p>
    <w:p w14:paraId="044EAA79" w14:textId="77777777" w:rsidR="00000000" w:rsidRDefault="00526D0B">
      <w:pPr>
        <w:pStyle w:val="a0"/>
        <w:rPr>
          <w:rFonts w:hint="cs"/>
          <w:rtl/>
        </w:rPr>
      </w:pPr>
      <w:r>
        <w:rPr>
          <w:rFonts w:hint="cs"/>
          <w:rtl/>
        </w:rPr>
        <w:t>אני חייב לומר, שבמלחמת יום הכיפורים אני הייתי תלמיד כיתה י"ב בבית-ספר תיכון בראשון-לציון. חברי ואנוכי היינו מאורגנים במסגרת הגדנ"ע ככוח עזר בבית-החולים "אסף הרופא", ואכן ביום הכיפורים באותו</w:t>
      </w:r>
      <w:r>
        <w:rPr>
          <w:rFonts w:hint="cs"/>
          <w:rtl/>
        </w:rPr>
        <w:t xml:space="preserve"> לילה קלטנו את הפצועים הראשונים שהגיעו לאותו בית-חולים. התחושה היתה קשה, בעיקר לנערים ונערות בני 17, אשר גדלו על המסורת שצה"ל מנצח, צה"ל מוביל, צה"ל יוזם ופועל, ולפתע שוד ושבר. מועקה גדולה ותחושה עזה של חוסר נוחות. </w:t>
      </w:r>
    </w:p>
    <w:p w14:paraId="58EE999B" w14:textId="77777777" w:rsidR="00000000" w:rsidRDefault="00526D0B">
      <w:pPr>
        <w:pStyle w:val="a0"/>
        <w:rPr>
          <w:rFonts w:hint="cs"/>
          <w:rtl/>
        </w:rPr>
      </w:pPr>
    </w:p>
    <w:p w14:paraId="5487AB3F" w14:textId="77777777" w:rsidR="00000000" w:rsidRDefault="00526D0B">
      <w:pPr>
        <w:pStyle w:val="a0"/>
        <w:rPr>
          <w:rFonts w:hint="cs"/>
          <w:rtl/>
        </w:rPr>
      </w:pPr>
      <w:r>
        <w:rPr>
          <w:rFonts w:hint="cs"/>
          <w:rtl/>
        </w:rPr>
        <w:t xml:space="preserve">רבותי חברי הכנסת, המלחמה הזאת פרצה עקב </w:t>
      </w:r>
      <w:r>
        <w:rPr>
          <w:rFonts w:hint="cs"/>
          <w:rtl/>
        </w:rPr>
        <w:t>ההסתמכות שלנו על התפיסה של "סבירות נמוכה". "סבירות נמוכה" זהו למעשה שם קוד לתפיסת עולם מודיעינית אשר רווחה בצה"ל ובאמ"ן לפני המלחמה, וזו בדיוק הבעיה, כאשר אנו שבויים בקונספציה מסוימת, אשר מעניקה לנו אפשרות לנינוחות ונוחות, אשר אין בה רצון לראות למרחוק, אין</w:t>
      </w:r>
      <w:r>
        <w:rPr>
          <w:rFonts w:hint="cs"/>
          <w:rtl/>
        </w:rPr>
        <w:t xml:space="preserve"> נטייה לזהות ולקבל רעשים במערכת. </w:t>
      </w:r>
    </w:p>
    <w:p w14:paraId="73C164DA" w14:textId="77777777" w:rsidR="00000000" w:rsidRDefault="00526D0B">
      <w:pPr>
        <w:pStyle w:val="a0"/>
        <w:rPr>
          <w:rFonts w:hint="cs"/>
          <w:rtl/>
        </w:rPr>
      </w:pPr>
    </w:p>
    <w:p w14:paraId="5D46FEA6" w14:textId="77777777" w:rsidR="00000000" w:rsidRDefault="00526D0B">
      <w:pPr>
        <w:pStyle w:val="a0"/>
        <w:rPr>
          <w:rFonts w:hint="cs"/>
          <w:rtl/>
        </w:rPr>
      </w:pPr>
      <w:r>
        <w:rPr>
          <w:rFonts w:hint="cs"/>
          <w:rtl/>
        </w:rPr>
        <w:t>המערכת המודיעינית והביטחונית בישראל לא שיערה ולא חשבה כלל על תסריט שלפיו צבאות מצרים וסוריה יוכלו להשיג הישגים רחבים וגדולים בפתיחת מערכה בהפתעה גמורה. המערכת המודיעינית נכשלה באופן מוחלט בקריאת כל הסימנים והידיעות על אוד</w:t>
      </w:r>
      <w:r>
        <w:rPr>
          <w:rFonts w:hint="cs"/>
          <w:rtl/>
        </w:rPr>
        <w:t xml:space="preserve">ות המלחמה הקרבה ובאה, וכתוצאה מכך ננקטו פעולות שונות, אשר בסופו של יום הביאו לאחת המלחמות הקשות ביותר שבהן נאלצה לעמוד מדינת ישראל. מלחמה זו גבתה מאתנו למעלה מ-2,600 הרוגים ויותר מ-7,500 פצועים ונפגעים, אשר גם כיום "מושכים" אחריהם את תוצאות אותה מלחמה. </w:t>
      </w:r>
    </w:p>
    <w:p w14:paraId="07A3FF19" w14:textId="77777777" w:rsidR="00000000" w:rsidRDefault="00526D0B">
      <w:pPr>
        <w:pStyle w:val="a0"/>
        <w:rPr>
          <w:rFonts w:hint="cs"/>
          <w:rtl/>
        </w:rPr>
      </w:pPr>
    </w:p>
    <w:p w14:paraId="397E1EED" w14:textId="77777777" w:rsidR="00000000" w:rsidRDefault="00526D0B">
      <w:pPr>
        <w:pStyle w:val="a0"/>
        <w:rPr>
          <w:rFonts w:hint="cs"/>
          <w:rtl/>
        </w:rPr>
      </w:pPr>
      <w:r>
        <w:rPr>
          <w:rFonts w:hint="cs"/>
          <w:rtl/>
        </w:rPr>
        <w:t>א</w:t>
      </w:r>
      <w:r>
        <w:rPr>
          <w:rFonts w:hint="cs"/>
          <w:rtl/>
        </w:rPr>
        <w:t>דוני היושב-ראש, אין ספק שאילו עמדה התבונה למערכת המדינית והיה נערך גיוס מילואים בזמן, אולי אף היתה מונחתת מכת מנע, אזי פני הדברים היו שונים וייתכן שהם היו נראים אחרת. לצערי, לא היתה למדינת ישראל האפשרות והיכולת לחשיבה שונה. לא ניתן היה להשמיע ולשמוע את הקו</w:t>
      </w:r>
      <w:r>
        <w:rPr>
          <w:rFonts w:hint="cs"/>
          <w:rtl/>
        </w:rPr>
        <w:t xml:space="preserve">ל המערער, השואל, החוקר והאומר את ההיפך מהקונספציה. </w:t>
      </w:r>
    </w:p>
    <w:p w14:paraId="36753075" w14:textId="77777777" w:rsidR="00000000" w:rsidRDefault="00526D0B">
      <w:pPr>
        <w:pStyle w:val="a0"/>
        <w:rPr>
          <w:rFonts w:hint="cs"/>
          <w:rtl/>
        </w:rPr>
      </w:pPr>
    </w:p>
    <w:p w14:paraId="48D0C17C" w14:textId="77777777" w:rsidR="00000000" w:rsidRDefault="00526D0B">
      <w:pPr>
        <w:pStyle w:val="a0"/>
        <w:rPr>
          <w:rFonts w:hint="cs"/>
          <w:rtl/>
        </w:rPr>
      </w:pPr>
      <w:r>
        <w:rPr>
          <w:rFonts w:hint="cs"/>
          <w:rtl/>
        </w:rPr>
        <w:t xml:space="preserve">רבותי חברי הכנסת, ההפתעה שהיתה מנת חלקנו במלחמה ההיא אסור לה שתישכח ואסור לה שתחזור. אסור לנו להיתלות שוב בקונספציות שעל-פיהן אנו אלו המנתחים את תחושות האויב שכנגד ומחשבותיו. </w:t>
      </w:r>
    </w:p>
    <w:p w14:paraId="0B9B88BE" w14:textId="77777777" w:rsidR="00000000" w:rsidRDefault="00526D0B">
      <w:pPr>
        <w:pStyle w:val="a0"/>
        <w:rPr>
          <w:rFonts w:hint="cs"/>
          <w:rtl/>
        </w:rPr>
      </w:pPr>
    </w:p>
    <w:p w14:paraId="68D99A91" w14:textId="77777777" w:rsidR="00000000" w:rsidRDefault="00526D0B">
      <w:pPr>
        <w:pStyle w:val="a0"/>
        <w:rPr>
          <w:rFonts w:hint="cs"/>
          <w:rtl/>
        </w:rPr>
      </w:pPr>
      <w:r>
        <w:rPr>
          <w:rFonts w:hint="cs"/>
          <w:rtl/>
        </w:rPr>
        <w:t>גם בשנים האחרונות אנו ממשי</w:t>
      </w:r>
      <w:r>
        <w:rPr>
          <w:rFonts w:hint="cs"/>
          <w:rtl/>
        </w:rPr>
        <w:t>כים לעתים להיתלות בקונספציות אשר אינן עומדות במבחן הזמן. לאחר הסכמי אוסלו פשטה בציבור אופוריה, ובכך לא שמנו לב לעובדה שהפלסטינים אינם ממלאים את חלקם בהסכמים. כך גם כיום, לאחר חתימת הסכם מפת הדרכים, הפלסטינים אינם מוכנים לקיים את התחייבותם להילחם בארגוני הט</w:t>
      </w:r>
      <w:r>
        <w:rPr>
          <w:rFonts w:hint="cs"/>
          <w:rtl/>
        </w:rPr>
        <w:t xml:space="preserve">רור ולפרק את תשתית הטרור. </w:t>
      </w:r>
    </w:p>
    <w:p w14:paraId="7F0B99B1" w14:textId="77777777" w:rsidR="00000000" w:rsidRDefault="00526D0B">
      <w:pPr>
        <w:pStyle w:val="a0"/>
        <w:rPr>
          <w:rFonts w:hint="cs"/>
          <w:rtl/>
        </w:rPr>
      </w:pPr>
    </w:p>
    <w:p w14:paraId="7B142684" w14:textId="77777777" w:rsidR="00000000" w:rsidRDefault="00526D0B">
      <w:pPr>
        <w:pStyle w:val="a0"/>
        <w:rPr>
          <w:rFonts w:hint="cs"/>
          <w:rtl/>
        </w:rPr>
      </w:pPr>
      <w:r>
        <w:rPr>
          <w:rFonts w:hint="cs"/>
          <w:rtl/>
        </w:rPr>
        <w:t xml:space="preserve">במסגרת זו שומה עלינו להבין, שהמנהיגים הערבים מדברים ואומרים את מה שהם מתכוונים אליו בשפה הערבית ולא בשפות אחרות, שכן הדברים הנאמרים באנגלית לצורכי תעמולה אינם רלוונטיים. אם חפצים אנו להכיר נכון את האויב, את מי שממול, עלינו לדבר </w:t>
      </w:r>
      <w:r>
        <w:rPr>
          <w:rFonts w:hint="cs"/>
          <w:rtl/>
        </w:rPr>
        <w:t xml:space="preserve">בשפה שלו, וצריך להבין את השפה. </w:t>
      </w:r>
    </w:p>
    <w:p w14:paraId="4F1682AC" w14:textId="77777777" w:rsidR="00000000" w:rsidRDefault="00526D0B">
      <w:pPr>
        <w:pStyle w:val="a0"/>
        <w:rPr>
          <w:rFonts w:hint="cs"/>
          <w:rtl/>
        </w:rPr>
      </w:pPr>
    </w:p>
    <w:p w14:paraId="2D9FEFE7" w14:textId="77777777" w:rsidR="00000000" w:rsidRDefault="00526D0B">
      <w:pPr>
        <w:pStyle w:val="a0"/>
        <w:rPr>
          <w:rFonts w:hint="cs"/>
          <w:rtl/>
        </w:rPr>
      </w:pPr>
      <w:r>
        <w:rPr>
          <w:rFonts w:hint="cs"/>
          <w:rtl/>
        </w:rPr>
        <w:t xml:space="preserve">אדוני היושב-ראש, רבותי חברי הכנסת, בשבועות האחרונים פורסמו בכלי התקשורת השונים כתבות וגילויים חדשים על אודות המלחמה. מסתבר ש-30 שנה אחרי, עדיין יש בינינו רבים אשר נושאים את תוצאות המלחמה ההיא ואינם מצליחים להשתקם. חובתה של </w:t>
      </w:r>
      <w:r>
        <w:rPr>
          <w:rFonts w:hint="cs"/>
          <w:rtl/>
        </w:rPr>
        <w:t xml:space="preserve">מדינת ישראל ללוחמיה היא ברורה ומוחלטת. המדינה מחויבת לדאוג לאנשים אלו, כיוון שהם יצאו למלחמה בשליחות המדינה והאומה. </w:t>
      </w:r>
    </w:p>
    <w:p w14:paraId="6BC34E93" w14:textId="77777777" w:rsidR="00000000" w:rsidRDefault="00526D0B">
      <w:pPr>
        <w:pStyle w:val="a0"/>
        <w:rPr>
          <w:rFonts w:hint="cs"/>
          <w:rtl/>
        </w:rPr>
      </w:pPr>
    </w:p>
    <w:p w14:paraId="3EAA5F8E" w14:textId="77777777" w:rsidR="00000000" w:rsidRDefault="00526D0B">
      <w:pPr>
        <w:pStyle w:val="a0"/>
        <w:rPr>
          <w:rFonts w:hint="cs"/>
          <w:rtl/>
        </w:rPr>
      </w:pPr>
      <w:r>
        <w:rPr>
          <w:rFonts w:hint="cs"/>
          <w:rtl/>
        </w:rPr>
        <w:t>מהגילויים שנחשפו עולה המסקנה הברורה: חובה עלינו כחברי הכנסת לבקר, להתריע ולדאוג לכך שהשאננות לא תשכון בקרבנו, כיוון שאין לנו מדינה אחרת וא</w:t>
      </w:r>
      <w:r>
        <w:rPr>
          <w:rFonts w:hint="cs"/>
          <w:rtl/>
        </w:rPr>
        <w:t>יננו יכולים להרשות לעצמנו לאבד את המדינה היחידה שהיא שלנו. כפי שציינתי בתחילה, ואני חוזר ואומר, יש למחוק מהלקסיקון הציבורי את המושג "סבירות נמוכה", ועלינו לעמוד תמיד על המשמר, לדעת לשאול את השאלות, לפקוח עיניים, לא לפחד לזעזע את המערכת, כדי למנוע שקיעה ושא</w:t>
      </w:r>
      <w:r>
        <w:rPr>
          <w:rFonts w:hint="cs"/>
          <w:rtl/>
        </w:rPr>
        <w:t xml:space="preserve">ננות שעלולה להביא אחריה אסון. תודה. </w:t>
      </w:r>
    </w:p>
    <w:p w14:paraId="292091B2" w14:textId="77777777" w:rsidR="00000000" w:rsidRDefault="00526D0B">
      <w:pPr>
        <w:pStyle w:val="a0"/>
        <w:rPr>
          <w:rFonts w:hint="cs"/>
          <w:rtl/>
        </w:rPr>
      </w:pPr>
    </w:p>
    <w:p w14:paraId="61821B99" w14:textId="77777777" w:rsidR="00000000" w:rsidRDefault="00526D0B">
      <w:pPr>
        <w:pStyle w:val="af1"/>
        <w:rPr>
          <w:rtl/>
        </w:rPr>
      </w:pPr>
      <w:r>
        <w:rPr>
          <w:rtl/>
        </w:rPr>
        <w:t>היו"ר ראובן ריבלין:</w:t>
      </w:r>
    </w:p>
    <w:p w14:paraId="5769B6CA" w14:textId="77777777" w:rsidR="00000000" w:rsidRDefault="00526D0B">
      <w:pPr>
        <w:pStyle w:val="a0"/>
        <w:rPr>
          <w:rtl/>
        </w:rPr>
      </w:pPr>
    </w:p>
    <w:p w14:paraId="0D96470A" w14:textId="77777777" w:rsidR="00000000" w:rsidRDefault="00526D0B">
      <w:pPr>
        <w:pStyle w:val="a0"/>
        <w:rPr>
          <w:rFonts w:hint="cs"/>
          <w:rtl/>
        </w:rPr>
      </w:pPr>
      <w:r>
        <w:rPr>
          <w:rFonts w:hint="cs"/>
          <w:rtl/>
        </w:rPr>
        <w:t xml:space="preserve">אני מאוד מודה לחבר הכנסת חמי דורון. אני מזמין את חבר הכנסת יצחק כהן, ואחריו - את חבר הכנסת יוסי שריד. </w:t>
      </w:r>
    </w:p>
    <w:p w14:paraId="59301470" w14:textId="77777777" w:rsidR="00000000" w:rsidRDefault="00526D0B">
      <w:pPr>
        <w:pStyle w:val="a0"/>
        <w:rPr>
          <w:rFonts w:hint="cs"/>
          <w:rtl/>
        </w:rPr>
      </w:pPr>
    </w:p>
    <w:p w14:paraId="248CE34E" w14:textId="77777777" w:rsidR="00000000" w:rsidRDefault="00526D0B">
      <w:pPr>
        <w:pStyle w:val="a"/>
        <w:rPr>
          <w:rFonts w:hint="cs"/>
          <w:rtl/>
        </w:rPr>
      </w:pPr>
      <w:bookmarkStart w:id="20" w:name="FS000000580T21_10_2003_17_16_29"/>
      <w:bookmarkStart w:id="21" w:name="_Toc56258638"/>
      <w:bookmarkEnd w:id="20"/>
      <w:r>
        <w:rPr>
          <w:rFonts w:hint="eastAsia"/>
          <w:rtl/>
        </w:rPr>
        <w:t>יצחק</w:t>
      </w:r>
      <w:r>
        <w:rPr>
          <w:rtl/>
        </w:rPr>
        <w:t xml:space="preserve"> כהן (ש"ס):</w:t>
      </w:r>
      <w:bookmarkEnd w:id="21"/>
    </w:p>
    <w:p w14:paraId="4BF90047" w14:textId="77777777" w:rsidR="00000000" w:rsidRDefault="00526D0B">
      <w:pPr>
        <w:pStyle w:val="a0"/>
        <w:rPr>
          <w:rFonts w:hint="cs"/>
          <w:rtl/>
        </w:rPr>
      </w:pPr>
    </w:p>
    <w:p w14:paraId="2A8C6E93" w14:textId="77777777" w:rsidR="00000000" w:rsidRDefault="00526D0B">
      <w:pPr>
        <w:pStyle w:val="a0"/>
        <w:rPr>
          <w:rFonts w:hint="cs"/>
          <w:rtl/>
        </w:rPr>
      </w:pPr>
      <w:r>
        <w:rPr>
          <w:rFonts w:hint="cs"/>
          <w:rtl/>
        </w:rPr>
        <w:t>כבוד היושב-ראש, כבוד הנשיא, כבוד הרבנים הראשיים שאינם כאן, אבל כבודם פה אתנו</w:t>
      </w:r>
      <w:r>
        <w:rPr>
          <w:rFonts w:hint="cs"/>
          <w:rtl/>
        </w:rPr>
        <w:t>, אדוני ראש הממשלה, חברי חברי הכנסת, ברשותך, אדוני היושב-ראש, אני אקדים ואקרא פרק תהילים לזכרם של חיילי מלחמת יום הכיפורים:</w:t>
      </w:r>
    </w:p>
    <w:p w14:paraId="687ABB84" w14:textId="77777777" w:rsidR="00000000" w:rsidRDefault="00526D0B">
      <w:pPr>
        <w:pStyle w:val="a0"/>
        <w:rPr>
          <w:rFonts w:hint="cs"/>
          <w:rtl/>
        </w:rPr>
      </w:pPr>
    </w:p>
    <w:p w14:paraId="4778A70C" w14:textId="77777777" w:rsidR="00000000" w:rsidRDefault="00526D0B">
      <w:pPr>
        <w:pStyle w:val="a0"/>
        <w:rPr>
          <w:rFonts w:hint="cs"/>
          <w:rtl/>
        </w:rPr>
      </w:pPr>
      <w:r>
        <w:rPr>
          <w:rFonts w:hint="cs"/>
          <w:rtl/>
        </w:rPr>
        <w:t>"שיר מזמור לאסף. אלהים אל דמי לך אל תחרש ואל תשקט אל. כי הנה אויביך יהמיון ומשנאיך נשאו ראש. על עמך יערימו סוד ויתיעצו על צפוניך. א</w:t>
      </w:r>
      <w:r>
        <w:rPr>
          <w:rFonts w:hint="cs"/>
          <w:rtl/>
        </w:rPr>
        <w:t>מרו לכו ונכחידם מגוי ולא יזכר שם ישראל עוד. כי נועצו לב יחדו עליך ברית יכרתו. אהלי אדום וישמעאלים מואב והגרים. גבל ועמון ועמלק פלשת עם ישבי צור. גם אשור נלוה עמם היו זרוע לבני לוט סלה. עשה להם כמדין כסיסרא כיבין בנחל קישון. נשמדו בעין דאר היו דמן לאדמה. שי</w:t>
      </w:r>
      <w:r>
        <w:rPr>
          <w:rFonts w:hint="cs"/>
          <w:rtl/>
        </w:rPr>
        <w:t xml:space="preserve">תמו נדיבימו כערב וכזאב וכזבח וכצלמנע כל נסיכימו. אשר אמרו נירשה לנו את נאות אלהים. אלהי שיתמו כגלגל כקש לפני רוח. כאש תבער יער וכלהבה תלהט הרים. כן תרדפם בסערך ובסופתך תבהלם. מלא פניהם קלון ויבקשו שמך ה'. יבשו ויבהלו עדי עד ויחפרו ויאבדו. וידעו כי אתה שמך </w:t>
      </w:r>
      <w:r>
        <w:rPr>
          <w:rFonts w:hint="cs"/>
          <w:rtl/>
        </w:rPr>
        <w:t>ה' לבדך עליון על כל הארץ."</w:t>
      </w:r>
    </w:p>
    <w:p w14:paraId="7AAD4701" w14:textId="77777777" w:rsidR="00000000" w:rsidRDefault="00526D0B">
      <w:pPr>
        <w:pStyle w:val="a0"/>
        <w:rPr>
          <w:rFonts w:hint="cs"/>
          <w:rtl/>
        </w:rPr>
      </w:pPr>
    </w:p>
    <w:p w14:paraId="6489F4C9" w14:textId="77777777" w:rsidR="00000000" w:rsidRDefault="00526D0B">
      <w:pPr>
        <w:pStyle w:val="a0"/>
        <w:rPr>
          <w:rFonts w:hint="cs"/>
          <w:rtl/>
        </w:rPr>
      </w:pPr>
      <w:r>
        <w:rPr>
          <w:rFonts w:hint="cs"/>
          <w:rtl/>
        </w:rPr>
        <w:t xml:space="preserve">אדוני היושב-ראש, מלחמת יום הכיפורים, מן הקשות שבמלחמות ישראל, נפתחה במתקפת פתע מתואמת בשתי החזיתות, של צבאות סוריה ומצרים. אבדות חיל השריון וחיל האוויר הישראלי במלחמה היו חסרות תקדים וגרמו לחששות כבדים בסגל המדיני והצבאי הבכיר, </w:t>
      </w:r>
      <w:r>
        <w:rPr>
          <w:rFonts w:hint="cs"/>
          <w:rtl/>
        </w:rPr>
        <w:t xml:space="preserve">עד לסף פניקה בימי הלחימה הראשונים. במהלך המלחמה עבר צה"ל מהתגוננות ובלימה בשתי החזיתות למתקפת נגד - לאחר הצליחה, בחזית התעלה </w:t>
      </w:r>
      <w:r>
        <w:rPr>
          <w:rtl/>
        </w:rPr>
        <w:t>–</w:t>
      </w:r>
      <w:r>
        <w:rPr>
          <w:rFonts w:hint="cs"/>
          <w:rtl/>
        </w:rPr>
        <w:t xml:space="preserve"> בשטח האויב. </w:t>
      </w:r>
    </w:p>
    <w:p w14:paraId="1B80B3F0" w14:textId="77777777" w:rsidR="00000000" w:rsidRDefault="00526D0B">
      <w:pPr>
        <w:pStyle w:val="a0"/>
        <w:rPr>
          <w:rFonts w:hint="cs"/>
          <w:rtl/>
        </w:rPr>
      </w:pPr>
    </w:p>
    <w:p w14:paraId="3383CDC3" w14:textId="77777777" w:rsidR="00000000" w:rsidRDefault="00526D0B">
      <w:pPr>
        <w:pStyle w:val="a0"/>
        <w:rPr>
          <w:rFonts w:hint="cs"/>
          <w:rtl/>
        </w:rPr>
      </w:pPr>
      <w:r>
        <w:rPr>
          <w:rFonts w:hint="cs"/>
          <w:rtl/>
        </w:rPr>
        <w:t>בחמשת ימי הלחימה הראשונים, שבהם ניכרה השפעת ההפתעה וצה"ל ניהל קרבות בלימה מרים, ספג צה"ל כמחצית מכלל אבדותיו בלוחמי</w:t>
      </w:r>
      <w:r>
        <w:rPr>
          <w:rFonts w:hint="cs"/>
          <w:rtl/>
        </w:rPr>
        <w:t xml:space="preserve">ם, במטוסים ובטנקים. עד תום הלחימה היו לצה"ל כ-2,600 חללים, יותר  מ-7,000 פצועים, 314 שבויים ועשרות נעדרים </w:t>
      </w:r>
      <w:r>
        <w:rPr>
          <w:rtl/>
        </w:rPr>
        <w:t>–</w:t>
      </w:r>
      <w:r>
        <w:rPr>
          <w:rFonts w:hint="cs"/>
          <w:rtl/>
        </w:rPr>
        <w:t xml:space="preserve"> בהם נעדרים עד עצם היום הזה. </w:t>
      </w:r>
    </w:p>
    <w:p w14:paraId="627987EE" w14:textId="77777777" w:rsidR="00000000" w:rsidRDefault="00526D0B">
      <w:pPr>
        <w:pStyle w:val="a0"/>
        <w:rPr>
          <w:rFonts w:hint="cs"/>
          <w:rtl/>
        </w:rPr>
      </w:pPr>
    </w:p>
    <w:p w14:paraId="6B60AA59" w14:textId="77777777" w:rsidR="00000000" w:rsidRDefault="00526D0B">
      <w:pPr>
        <w:pStyle w:val="a0"/>
        <w:rPr>
          <w:rFonts w:hint="cs"/>
          <w:rtl/>
        </w:rPr>
      </w:pPr>
      <w:r>
        <w:rPr>
          <w:rFonts w:hint="cs"/>
          <w:rtl/>
        </w:rPr>
        <w:t>המלחמה הכשירה את הקרקע להסכמי קמפ-דייוויד שנחתמו שנים אחדות לאחריה ובמסגרתם נסוגה ישראל מכל חצי-האי סיני שנכבש מידי מצ</w:t>
      </w:r>
      <w:r>
        <w:rPr>
          <w:rFonts w:hint="cs"/>
          <w:rtl/>
        </w:rPr>
        <w:t xml:space="preserve">רים, וזאת בתמורה להסכם שלום בין ישראל למצרים. הנשיא אנואר סאדאת אמר בזמנו שזו היתה המטרה של מצרים מלכתחילה; זו היתה מטרתם במלחמה. </w:t>
      </w:r>
    </w:p>
    <w:p w14:paraId="7673FFF4" w14:textId="77777777" w:rsidR="00000000" w:rsidRDefault="00526D0B">
      <w:pPr>
        <w:pStyle w:val="a0"/>
        <w:rPr>
          <w:rFonts w:hint="cs"/>
          <w:rtl/>
        </w:rPr>
      </w:pPr>
    </w:p>
    <w:p w14:paraId="5B2F3BEF" w14:textId="77777777" w:rsidR="00000000" w:rsidRDefault="00526D0B">
      <w:pPr>
        <w:pStyle w:val="a0"/>
        <w:rPr>
          <w:rFonts w:hint="cs"/>
          <w:rtl/>
        </w:rPr>
      </w:pPr>
      <w:r>
        <w:rPr>
          <w:rFonts w:hint="cs"/>
          <w:rtl/>
        </w:rPr>
        <w:t>מי מהמנהיגים הישראלים שם לבו לדבריו אלה? כל המנהיגות הישראלית, שהיתה שבויה ב"כוחי ועוצם ידי עשו לי את החיל הזה",  דחתה שוב ו</w:t>
      </w:r>
      <w:r>
        <w:rPr>
          <w:rFonts w:hint="cs"/>
          <w:rtl/>
        </w:rPr>
        <w:t xml:space="preserve">שוב יוזמות מדיניות שקדמו למלחמה. </w:t>
      </w:r>
    </w:p>
    <w:p w14:paraId="3E1B2940" w14:textId="77777777" w:rsidR="00000000" w:rsidRDefault="00526D0B">
      <w:pPr>
        <w:pStyle w:val="a0"/>
        <w:rPr>
          <w:rFonts w:hint="cs"/>
          <w:rtl/>
        </w:rPr>
      </w:pPr>
    </w:p>
    <w:p w14:paraId="330A4588" w14:textId="77777777" w:rsidR="00000000" w:rsidRDefault="00526D0B">
      <w:pPr>
        <w:pStyle w:val="a0"/>
        <w:rPr>
          <w:rFonts w:hint="cs"/>
          <w:rtl/>
        </w:rPr>
      </w:pPr>
      <w:r>
        <w:rPr>
          <w:rFonts w:hint="cs"/>
          <w:rtl/>
        </w:rPr>
        <w:t xml:space="preserve">אדוני היושב-ראש, ביוזמה המדינית ב-1971/72 שקדמה למלחמה, לא ביקשו נסיגה מכל חצי-האי סיני, ביקשו נסיגה עד למעברים כדי שהם יוכלו לפתוח את התעלה ולשחרר את המיליונים שחנקו אותו בקהיר ולאפשר להם לחזור לערי התעלה. </w:t>
      </w:r>
    </w:p>
    <w:p w14:paraId="2C1A3E9C" w14:textId="77777777" w:rsidR="00000000" w:rsidRDefault="00526D0B">
      <w:pPr>
        <w:pStyle w:val="a0"/>
        <w:rPr>
          <w:rFonts w:hint="cs"/>
          <w:rtl/>
        </w:rPr>
      </w:pPr>
    </w:p>
    <w:p w14:paraId="05E0B61A" w14:textId="77777777" w:rsidR="00000000" w:rsidRDefault="00526D0B">
      <w:pPr>
        <w:pStyle w:val="a0"/>
        <w:rPr>
          <w:rFonts w:hint="cs"/>
          <w:rtl/>
        </w:rPr>
      </w:pPr>
      <w:r>
        <w:rPr>
          <w:rFonts w:hint="cs"/>
          <w:rtl/>
        </w:rPr>
        <w:t>והשאלה היום,</w:t>
      </w:r>
      <w:r>
        <w:rPr>
          <w:rFonts w:hint="cs"/>
          <w:rtl/>
        </w:rPr>
        <w:t xml:space="preserve"> אדוני היושב-ראש </w:t>
      </w:r>
      <w:r>
        <w:rPr>
          <w:rtl/>
        </w:rPr>
        <w:t>–</w:t>
      </w:r>
      <w:r>
        <w:rPr>
          <w:rFonts w:hint="cs"/>
          <w:rtl/>
        </w:rPr>
        <w:t xml:space="preserve"> אני רוצה לברך אותך על היוזמה בקיום המושב המיוחד הזה </w:t>
      </w:r>
      <w:r>
        <w:rPr>
          <w:rtl/>
        </w:rPr>
        <w:t>–</w:t>
      </w:r>
      <w:r>
        <w:rPr>
          <w:rFonts w:hint="cs"/>
          <w:rtl/>
        </w:rPr>
        <w:t xml:space="preserve"> היא זאת: אם אותה יוזמה מדינית ב-1971/72  היתה מתקבלת והתעלה היתה נפתחת באמת וערי התעלה היו מאוכלסות שוב בתושביהן, האם מלחמת יום הכיפורים היתה פורצת? התשובה היא: ודאי שלא. והשאלה היום </w:t>
      </w:r>
      <w:r>
        <w:rPr>
          <w:rFonts w:hint="cs"/>
          <w:rtl/>
        </w:rPr>
        <w:t xml:space="preserve">היא: האם מנהיגי ישראל הפיקו את הלקחים של המחדלים המדיניים שקדמו למלחמת יום הכיפורים? והתשובה היא: לא. האם לא די בחמש מלחמות עקובות מדם, שתי מלחמות התשה ושתי מערכות אכזריות של אינתיפאדה כדי להבין שיש גבול  ל"כוחי ועוצם ידי"? </w:t>
      </w:r>
    </w:p>
    <w:p w14:paraId="18B6A53E" w14:textId="77777777" w:rsidR="00000000" w:rsidRDefault="00526D0B">
      <w:pPr>
        <w:pStyle w:val="a0"/>
        <w:rPr>
          <w:rFonts w:hint="cs"/>
          <w:rtl/>
        </w:rPr>
      </w:pPr>
    </w:p>
    <w:p w14:paraId="31EDEBEE" w14:textId="77777777" w:rsidR="00000000" w:rsidRDefault="00526D0B">
      <w:pPr>
        <w:pStyle w:val="a0"/>
        <w:rPr>
          <w:rFonts w:hint="cs"/>
          <w:rtl/>
        </w:rPr>
      </w:pPr>
      <w:r>
        <w:rPr>
          <w:rFonts w:hint="cs"/>
          <w:rtl/>
        </w:rPr>
        <w:t xml:space="preserve">אדוני היושב-ראש, האם המנהיגים </w:t>
      </w:r>
      <w:r>
        <w:rPr>
          <w:rFonts w:hint="cs"/>
          <w:rtl/>
        </w:rPr>
        <w:t xml:space="preserve">לא יכולים להבין דבר כל כך פשוט, שהזמן במזרח התיכון, באופן קבוע וסיסטמתי, פועל לרעתנו ולטובת הערבים? נכסים כבירים שהיו בידיה של ישראל לפני שנים </w:t>
      </w:r>
      <w:r>
        <w:rPr>
          <w:rtl/>
        </w:rPr>
        <w:t>–</w:t>
      </w:r>
      <w:r>
        <w:rPr>
          <w:rFonts w:hint="cs"/>
          <w:rtl/>
        </w:rPr>
        <w:t xml:space="preserve"> היום הם חלומות באספמיה. האם כל כך מסובך להבין את זה? אדוני ראש הממשלה, הזמן במזרח התיכון פועל באופן קבוע לרעתנו</w:t>
      </w:r>
      <w:r>
        <w:rPr>
          <w:rFonts w:hint="cs"/>
          <w:rtl/>
        </w:rPr>
        <w:t xml:space="preserve">, ולטובת הערבים </w:t>
      </w:r>
      <w:r>
        <w:rPr>
          <w:rtl/>
        </w:rPr>
        <w:t>–</w:t>
      </w:r>
      <w:r>
        <w:rPr>
          <w:rFonts w:hint="cs"/>
          <w:rtl/>
        </w:rPr>
        <w:t xml:space="preserve"> גם אם לא נעשה שום דבר, והם לא יעשו שום דבר. וישראל מאבדת עוד ועוד ועוד נכסים אסטרטגיים, ולצערי, עוד ועוד בחורי ישראל. </w:t>
      </w:r>
    </w:p>
    <w:p w14:paraId="0F80C9FA" w14:textId="77777777" w:rsidR="00000000" w:rsidRDefault="00526D0B">
      <w:pPr>
        <w:pStyle w:val="a0"/>
        <w:rPr>
          <w:rFonts w:hint="cs"/>
          <w:rtl/>
        </w:rPr>
      </w:pPr>
    </w:p>
    <w:p w14:paraId="5AD13E5B" w14:textId="77777777" w:rsidR="00000000" w:rsidRDefault="00526D0B">
      <w:pPr>
        <w:pStyle w:val="a0"/>
        <w:rPr>
          <w:rFonts w:hint="cs"/>
          <w:rtl/>
        </w:rPr>
      </w:pPr>
      <w:r>
        <w:rPr>
          <w:rFonts w:hint="cs"/>
          <w:rtl/>
        </w:rPr>
        <w:t xml:space="preserve">התפיסות משתנות, ואצלנו שום דבר לא משתנה. לצערי, האיוולת המנהיגותית חוזרת על עצמה. מלחמת "שלום הגליל" ו-20 שנות השהייה </w:t>
      </w:r>
      <w:r>
        <w:rPr>
          <w:rFonts w:hint="cs"/>
          <w:rtl/>
        </w:rPr>
        <w:t xml:space="preserve">לאחריה </w:t>
      </w:r>
      <w:r>
        <w:rPr>
          <w:rtl/>
        </w:rPr>
        <w:t>–</w:t>
      </w:r>
      <w:r>
        <w:rPr>
          <w:rFonts w:hint="cs"/>
          <w:rtl/>
        </w:rPr>
        <w:t xml:space="preserve"> שוב, אותה תפיסה, אותה עמדה אומללה של קוצר ראות מנהיגותי, האם הפיקו לקחים מזה? ויודעים את התשובות, אף שמסתתרים מאחורי כל מיני אמרות, שזו היתה מהמוצדקות. האם לא יודעים את האמת? יודעים את האמת. ולצערי הרב, זה ממשיך עד היום. האם זה לא הזמן לשנות את הת</w:t>
      </w:r>
      <w:r>
        <w:rPr>
          <w:rFonts w:hint="cs"/>
          <w:rtl/>
        </w:rPr>
        <w:t xml:space="preserve">פיסה, את החשיבה, להפיק לקחים, לעצור את הסחף, להפסיק לאבד עוד ועוד בחורי ישראל ועוד ועוד נכסים אסטרטגיים? עד אנה, אדוני היושב-ראש, עד אנה? </w:t>
      </w:r>
    </w:p>
    <w:p w14:paraId="28520E4A" w14:textId="77777777" w:rsidR="00000000" w:rsidRDefault="00526D0B">
      <w:pPr>
        <w:pStyle w:val="a0"/>
        <w:rPr>
          <w:rFonts w:hint="cs"/>
          <w:rtl/>
        </w:rPr>
      </w:pPr>
    </w:p>
    <w:p w14:paraId="6EFAEF91" w14:textId="77777777" w:rsidR="00000000" w:rsidRDefault="00526D0B">
      <w:pPr>
        <w:pStyle w:val="a0"/>
        <w:rPr>
          <w:rFonts w:hint="cs"/>
          <w:rtl/>
        </w:rPr>
      </w:pPr>
      <w:r>
        <w:rPr>
          <w:rFonts w:hint="cs"/>
          <w:rtl/>
        </w:rPr>
        <w:t>אני אסיים בפסוק מפרשת כי-תבוא: "השקיפה ממעון קדשך מן השמים וברך את עמך את ישראל ואת האדמה אשר נתתה לנו כאשר נשבעת לא</w:t>
      </w:r>
      <w:r>
        <w:rPr>
          <w:rFonts w:hint="cs"/>
          <w:rtl/>
        </w:rPr>
        <w:t>בתינו ארץ זבת חלב ודבש". תודה, אדוני היושב-ראש.</w:t>
      </w:r>
    </w:p>
    <w:p w14:paraId="2BC580D8" w14:textId="77777777" w:rsidR="00000000" w:rsidRDefault="00526D0B">
      <w:pPr>
        <w:pStyle w:val="a0"/>
        <w:rPr>
          <w:rFonts w:hint="cs"/>
          <w:rtl/>
        </w:rPr>
      </w:pPr>
    </w:p>
    <w:p w14:paraId="52EC98FD" w14:textId="77777777" w:rsidR="00000000" w:rsidRDefault="00526D0B">
      <w:pPr>
        <w:pStyle w:val="af1"/>
        <w:rPr>
          <w:rtl/>
        </w:rPr>
      </w:pPr>
      <w:r>
        <w:rPr>
          <w:rtl/>
        </w:rPr>
        <w:t>היו"ר ראובן ריבלין:</w:t>
      </w:r>
    </w:p>
    <w:p w14:paraId="59B5F66E" w14:textId="77777777" w:rsidR="00000000" w:rsidRDefault="00526D0B">
      <w:pPr>
        <w:pStyle w:val="a0"/>
        <w:rPr>
          <w:rtl/>
        </w:rPr>
      </w:pPr>
    </w:p>
    <w:p w14:paraId="34BBAF9B" w14:textId="77777777" w:rsidR="00000000" w:rsidRDefault="00526D0B">
      <w:pPr>
        <w:pStyle w:val="a0"/>
        <w:rPr>
          <w:rFonts w:hint="cs"/>
          <w:rtl/>
        </w:rPr>
      </w:pPr>
      <w:r>
        <w:rPr>
          <w:rFonts w:hint="cs"/>
          <w:rtl/>
        </w:rPr>
        <w:t>תודה רבה. אני מזמין את חבר הכנסת יוסי שריד. בבקשה. כמובן, אני מודה לחבר הכנסת יצחק כהן.</w:t>
      </w:r>
    </w:p>
    <w:p w14:paraId="1F4C9864" w14:textId="77777777" w:rsidR="00000000" w:rsidRDefault="00526D0B">
      <w:pPr>
        <w:pStyle w:val="a0"/>
        <w:rPr>
          <w:rFonts w:hint="cs"/>
          <w:rtl/>
        </w:rPr>
      </w:pPr>
    </w:p>
    <w:p w14:paraId="587EE7F4" w14:textId="77777777" w:rsidR="00000000" w:rsidRDefault="00526D0B">
      <w:pPr>
        <w:pStyle w:val="a"/>
        <w:rPr>
          <w:rtl/>
        </w:rPr>
      </w:pPr>
      <w:bookmarkStart w:id="22" w:name="FS000000512T21_10_2003_17_50_21"/>
      <w:bookmarkStart w:id="23" w:name="_Toc56258639"/>
      <w:bookmarkEnd w:id="22"/>
      <w:r>
        <w:rPr>
          <w:rFonts w:hint="eastAsia"/>
          <w:rtl/>
        </w:rPr>
        <w:t>יוסי</w:t>
      </w:r>
      <w:r>
        <w:rPr>
          <w:rtl/>
        </w:rPr>
        <w:t xml:space="preserve"> שריד (מרצ):</w:t>
      </w:r>
      <w:bookmarkEnd w:id="23"/>
    </w:p>
    <w:p w14:paraId="17955B40" w14:textId="77777777" w:rsidR="00000000" w:rsidRDefault="00526D0B">
      <w:pPr>
        <w:pStyle w:val="a0"/>
        <w:rPr>
          <w:rFonts w:hint="cs"/>
          <w:rtl/>
        </w:rPr>
      </w:pPr>
    </w:p>
    <w:p w14:paraId="57DA7765" w14:textId="77777777" w:rsidR="00000000" w:rsidRDefault="00526D0B">
      <w:pPr>
        <w:pStyle w:val="a0"/>
        <w:rPr>
          <w:rFonts w:hint="cs"/>
          <w:rtl/>
        </w:rPr>
      </w:pPr>
      <w:r>
        <w:rPr>
          <w:rFonts w:hint="cs"/>
          <w:rtl/>
        </w:rPr>
        <w:t>כבוד נשיא המדינה והגברת קצב, כל המכובדים, אדוני היושב-ראש, חברי הכנסת, לפעמים ה</w:t>
      </w:r>
      <w:r>
        <w:rPr>
          <w:rFonts w:hint="cs"/>
          <w:rtl/>
        </w:rPr>
        <w:t xml:space="preserve">היסטוריה חומדת לה אירוניה, אירוניה מרה ומכאיבה, וזה בדיוק מה שקרה ביום הכיפורים של 1973. לא היה צריך אז מודיעין כדי לדעת ולהבין. די היה לקחת את סידור התפילה ולקרוא בתפילת יום הכיפורים. מה שקרוי אצלנו "הכתובת על הקיר" </w:t>
      </w:r>
      <w:r>
        <w:rPr>
          <w:rtl/>
        </w:rPr>
        <w:t>–</w:t>
      </w:r>
      <w:r>
        <w:rPr>
          <w:rFonts w:hint="cs"/>
          <w:rtl/>
        </w:rPr>
        <w:t xml:space="preserve"> זאת בעצם הכתובת שבתפילה. רבים כאן המת</w:t>
      </w:r>
      <w:r>
        <w:rPr>
          <w:rFonts w:hint="cs"/>
          <w:rtl/>
        </w:rPr>
        <w:t xml:space="preserve">פללים ורבות כאן התפילות, אבל כמה אנשים באמת רוצים להבין את המשמעות העמוקה של המלים, ולא רק יוצאים ידי חובת התפילה. </w:t>
      </w:r>
    </w:p>
    <w:p w14:paraId="73235307" w14:textId="77777777" w:rsidR="00000000" w:rsidRDefault="00526D0B">
      <w:pPr>
        <w:pStyle w:val="a0"/>
        <w:rPr>
          <w:rFonts w:hint="cs"/>
          <w:rtl/>
        </w:rPr>
      </w:pPr>
    </w:p>
    <w:p w14:paraId="2D351E9E" w14:textId="77777777" w:rsidR="00000000" w:rsidRDefault="00526D0B">
      <w:pPr>
        <w:pStyle w:val="a0"/>
        <w:rPr>
          <w:rFonts w:hint="cs"/>
          <w:rtl/>
        </w:rPr>
      </w:pPr>
      <w:r>
        <w:rPr>
          <w:rFonts w:hint="cs"/>
          <w:rtl/>
        </w:rPr>
        <w:t>אקרא כאן רק קטע לא רצוף מתפילת יום כיפור. אתם מכירים, אבל בכל זאת כדאי לשים לב לכל מלה:</w:t>
      </w:r>
      <w:r>
        <w:rPr>
          <w:rFonts w:hint="cs"/>
          <w:rtl/>
        </w:rPr>
        <w:tab/>
        <w:t>על חטא שחטאנו לפניך באימוץ הלב, על חטא שחטאנו לפניך</w:t>
      </w:r>
      <w:r>
        <w:rPr>
          <w:rFonts w:hint="cs"/>
          <w:rtl/>
        </w:rPr>
        <w:t xml:space="preserve"> בבלי דעת, ועל חטא שחטאנו לפניך בביטוי שפתיים, על חטא שחטאנו לפניך בדעת ובמרמה, ועל חטא שחטאנו לפניך בדיבור פה, ועל חטא שחטאנו לפניך בהונאת רע, ועל חטא שחטאנו לפניך בהרהור הלב </w:t>
      </w:r>
      <w:r>
        <w:rPr>
          <w:rtl/>
        </w:rPr>
        <w:t>–</w:t>
      </w:r>
      <w:r>
        <w:rPr>
          <w:rFonts w:hint="cs"/>
          <w:rtl/>
        </w:rPr>
        <w:t xml:space="preserve"> בפתח ובחולם, כך כתוב במקור - על חטא שחטאנו לפניך בחוזק יד, ועל חטא שחטאנו לפני</w:t>
      </w:r>
      <w:r>
        <w:rPr>
          <w:rFonts w:hint="cs"/>
          <w:rtl/>
        </w:rPr>
        <w:t xml:space="preserve">ך בטיפשות פה, על חטא שחטאנו לפניך בלצון, על חטא שחטאנו לפניך במשא ובמתן, ועל חטא שחטאנו לפניך בנטיית גרון, ועל חטא שחטאנו לפניך בשיקור עין </w:t>
      </w:r>
      <w:r>
        <w:rPr>
          <w:rtl/>
        </w:rPr>
        <w:t>–</w:t>
      </w:r>
      <w:r>
        <w:rPr>
          <w:rFonts w:hint="cs"/>
          <w:rtl/>
        </w:rPr>
        <w:t xml:space="preserve"> דרך אגב, שיקור בשי"ן. כדאי לעיין במילון כדי להבין את - - -</w:t>
      </w:r>
    </w:p>
    <w:p w14:paraId="69E45C9A" w14:textId="77777777" w:rsidR="00000000" w:rsidRDefault="00526D0B">
      <w:pPr>
        <w:pStyle w:val="a0"/>
        <w:rPr>
          <w:rFonts w:hint="cs"/>
          <w:rtl/>
        </w:rPr>
      </w:pPr>
    </w:p>
    <w:p w14:paraId="78C16B8A" w14:textId="77777777" w:rsidR="00000000" w:rsidRDefault="00526D0B">
      <w:pPr>
        <w:pStyle w:val="af1"/>
        <w:rPr>
          <w:rtl/>
        </w:rPr>
      </w:pPr>
      <w:r>
        <w:rPr>
          <w:rtl/>
        </w:rPr>
        <w:t>היו"ר ראובן ריבלין:</w:t>
      </w:r>
    </w:p>
    <w:p w14:paraId="2F47870B" w14:textId="77777777" w:rsidR="00000000" w:rsidRDefault="00526D0B">
      <w:pPr>
        <w:pStyle w:val="a0"/>
        <w:rPr>
          <w:rtl/>
        </w:rPr>
      </w:pPr>
    </w:p>
    <w:p w14:paraId="661478DA" w14:textId="77777777" w:rsidR="00000000" w:rsidRDefault="00526D0B">
      <w:pPr>
        <w:pStyle w:val="a0"/>
        <w:rPr>
          <w:rFonts w:hint="cs"/>
          <w:rtl/>
        </w:rPr>
      </w:pPr>
      <w:r>
        <w:rPr>
          <w:rFonts w:hint="cs"/>
          <w:rtl/>
        </w:rPr>
        <w:t xml:space="preserve">אבל בתפילה זה כתוב בסמ"ך. </w:t>
      </w:r>
    </w:p>
    <w:p w14:paraId="3A6D2474" w14:textId="77777777" w:rsidR="00000000" w:rsidRDefault="00526D0B">
      <w:pPr>
        <w:pStyle w:val="a0"/>
        <w:rPr>
          <w:rFonts w:hint="cs"/>
          <w:rtl/>
        </w:rPr>
      </w:pPr>
    </w:p>
    <w:p w14:paraId="081C4724" w14:textId="77777777" w:rsidR="00000000" w:rsidRDefault="00526D0B">
      <w:pPr>
        <w:pStyle w:val="-"/>
        <w:rPr>
          <w:rtl/>
        </w:rPr>
      </w:pPr>
      <w:bookmarkStart w:id="24" w:name="FS000000512T21_10_2003_17_56_07C"/>
      <w:bookmarkEnd w:id="24"/>
      <w:r>
        <w:rPr>
          <w:rtl/>
        </w:rPr>
        <w:t>יוסי ש</w:t>
      </w:r>
      <w:r>
        <w:rPr>
          <w:rtl/>
        </w:rPr>
        <w:t>ריד (מרצ):</w:t>
      </w:r>
    </w:p>
    <w:p w14:paraId="3FE1F11E" w14:textId="77777777" w:rsidR="00000000" w:rsidRDefault="00526D0B">
      <w:pPr>
        <w:pStyle w:val="a0"/>
        <w:rPr>
          <w:rFonts w:hint="cs"/>
          <w:rtl/>
        </w:rPr>
      </w:pPr>
    </w:p>
    <w:p w14:paraId="59EBD8D9" w14:textId="77777777" w:rsidR="00000000" w:rsidRDefault="00526D0B">
      <w:pPr>
        <w:pStyle w:val="a0"/>
        <w:rPr>
          <w:rFonts w:hint="cs"/>
          <w:rtl/>
        </w:rPr>
      </w:pPr>
      <w:r>
        <w:rPr>
          <w:rFonts w:hint="cs"/>
          <w:rtl/>
        </w:rPr>
        <w:t xml:space="preserve">לא, בשי"ן. </w:t>
      </w:r>
    </w:p>
    <w:p w14:paraId="47EAEB93" w14:textId="77777777" w:rsidR="00000000" w:rsidRDefault="00526D0B">
      <w:pPr>
        <w:pStyle w:val="a0"/>
        <w:rPr>
          <w:rFonts w:hint="cs"/>
          <w:rtl/>
        </w:rPr>
      </w:pPr>
    </w:p>
    <w:p w14:paraId="1A5C5214" w14:textId="77777777" w:rsidR="00000000" w:rsidRDefault="00526D0B">
      <w:pPr>
        <w:pStyle w:val="a0"/>
        <w:rPr>
          <w:rFonts w:hint="cs"/>
          <w:rtl/>
        </w:rPr>
      </w:pPr>
      <w:r>
        <w:rPr>
          <w:rFonts w:hint="cs"/>
          <w:rtl/>
        </w:rPr>
        <w:t xml:space="preserve">על חטא שחטאנו לפניך בעיניים רמות, ועל חטא שחטאנו לפניך בעזות מצח, ועל חטא שחטאנו לפניך בקשיות עורף, ועל חטא שחטאנו לפניך בקלות ראש. </w:t>
      </w:r>
    </w:p>
    <w:p w14:paraId="62C57D6A" w14:textId="77777777" w:rsidR="00000000" w:rsidRDefault="00526D0B">
      <w:pPr>
        <w:pStyle w:val="a0"/>
        <w:rPr>
          <w:rFonts w:hint="cs"/>
          <w:rtl/>
        </w:rPr>
      </w:pPr>
    </w:p>
    <w:p w14:paraId="4D693588" w14:textId="77777777" w:rsidR="00000000" w:rsidRDefault="00526D0B">
      <w:pPr>
        <w:pStyle w:val="a0"/>
        <w:rPr>
          <w:rFonts w:hint="cs"/>
          <w:rtl/>
        </w:rPr>
      </w:pPr>
      <w:r>
        <w:rPr>
          <w:rFonts w:hint="cs"/>
          <w:rtl/>
        </w:rPr>
        <w:t>זאת לשון התפילה ליום כיפור, וזאת ההתרעה הגדולה של אורות אדומים ופעמונים מצלצלים. אבל אצלנו יוצאים</w:t>
      </w:r>
      <w:r>
        <w:rPr>
          <w:rFonts w:hint="cs"/>
          <w:rtl/>
        </w:rPr>
        <w:t xml:space="preserve"> ידי חובת תפילה, אבל לא ממש ממלאים חובה. תפילה לחוד ומציאות לחוד, ומגלגלים עיניים לשמים. לו היו הדברים נכתבים בימינו, בוודאי היינו מוסיפים: על חטא שחטאנו בגבהות לב ובזחיחות הדעת ובעיוורון עיניים ובזריית אשליות של "סמוך" ושל "יהיה בסדר".</w:t>
      </w:r>
    </w:p>
    <w:p w14:paraId="58377D11" w14:textId="77777777" w:rsidR="00000000" w:rsidRDefault="00526D0B">
      <w:pPr>
        <w:pStyle w:val="a0"/>
        <w:rPr>
          <w:rFonts w:hint="cs"/>
          <w:rtl/>
        </w:rPr>
      </w:pPr>
    </w:p>
    <w:p w14:paraId="63C5ED22" w14:textId="77777777" w:rsidR="00000000" w:rsidRDefault="00526D0B">
      <w:pPr>
        <w:pStyle w:val="a0"/>
        <w:rPr>
          <w:rFonts w:hint="cs"/>
          <w:rtl/>
        </w:rPr>
      </w:pPr>
      <w:r>
        <w:rPr>
          <w:rFonts w:hint="cs"/>
          <w:rtl/>
        </w:rPr>
        <w:t>מה שקרה לפני 30 שנ</w:t>
      </w:r>
      <w:r>
        <w:rPr>
          <w:rFonts w:hint="cs"/>
          <w:rtl/>
        </w:rPr>
        <w:t xml:space="preserve">ה מעניין אותנו מאוד, אבל מעניין אותנו פחות ממה שיקרה כאן בעוד 30 שנה או שלוש שנים או שלושה חודשים. זה מה שמעניין אותנו </w:t>
      </w:r>
      <w:r>
        <w:rPr>
          <w:rtl/>
        </w:rPr>
        <w:t>–</w:t>
      </w:r>
      <w:r>
        <w:rPr>
          <w:rFonts w:hint="cs"/>
          <w:rtl/>
        </w:rPr>
        <w:t xml:space="preserve"> יום המחר. אני, על-פי ניסיוני, אינני בטוח שמשהו מהותי באמת השתנה אצלנו. אני מאוד חושש שמה שקרה עדיין קורה ועלול לקרות. אותה קונספציה ארו</w:t>
      </w:r>
      <w:r>
        <w:rPr>
          <w:rFonts w:hint="cs"/>
          <w:rtl/>
        </w:rPr>
        <w:t xml:space="preserve">רה, אותו קונסנזוס מתעתע. גם גולדה מאיר ביקשה אז לשכנע אותנו שאין דרך אחרת, אין ברירה, אין אלטרנטיבה למדיניות שלה, והרוב </w:t>
      </w:r>
      <w:r>
        <w:rPr>
          <w:rtl/>
        </w:rPr>
        <w:t>–</w:t>
      </w:r>
      <w:r>
        <w:rPr>
          <w:rFonts w:hint="cs"/>
          <w:rtl/>
        </w:rPr>
        <w:t xml:space="preserve"> צריך להודות </w:t>
      </w:r>
      <w:r>
        <w:rPr>
          <w:rtl/>
        </w:rPr>
        <w:t>–</w:t>
      </w:r>
      <w:r>
        <w:rPr>
          <w:rFonts w:hint="cs"/>
          <w:rtl/>
        </w:rPr>
        <w:t xml:space="preserve"> אומנם השתכנע. </w:t>
      </w:r>
    </w:p>
    <w:p w14:paraId="3B272A23" w14:textId="77777777" w:rsidR="00000000" w:rsidRDefault="00526D0B">
      <w:pPr>
        <w:pStyle w:val="a0"/>
        <w:rPr>
          <w:rFonts w:hint="cs"/>
          <w:rtl/>
        </w:rPr>
      </w:pPr>
    </w:p>
    <w:p w14:paraId="6888530F" w14:textId="77777777" w:rsidR="00000000" w:rsidRDefault="00526D0B">
      <w:pPr>
        <w:pStyle w:val="a0"/>
        <w:rPr>
          <w:rFonts w:hint="cs"/>
          <w:rtl/>
        </w:rPr>
      </w:pPr>
      <w:r>
        <w:rPr>
          <w:rFonts w:hint="cs"/>
          <w:rtl/>
        </w:rPr>
        <w:t>אדוני היושב-ראש, זו אומנם אמירה קשה, ואולי אפילו אכזרית, אבל אני חייב לומר אותה: את מלחמת יום הכיפורים א</w:t>
      </w:r>
      <w:r>
        <w:rPr>
          <w:rFonts w:hint="cs"/>
          <w:rtl/>
        </w:rPr>
        <w:t>פשר היה למנוע. איש כמעט לא רצה אז להאמין. והשאלה היא מה ניתן למנוע עכשיו ומי רוצה להאמין עכשיו. מי מוכן להאמין שיש ברירה ויש אלטרנטיבה ולא הכול צפוי והרשות כן נתונה והזמן לא משחק לטובתנו, הוא משחק נגדנו, ומה בדיוק אנחנו עושים עם הזמן הזה שעדיין עומד לרשותנ</w:t>
      </w:r>
      <w:r>
        <w:rPr>
          <w:rFonts w:hint="cs"/>
          <w:rtl/>
        </w:rPr>
        <w:t xml:space="preserve">ו. מלחמת 1973 לא היתה כוח עליון; מלחמת 1973 לא היתה כורח עליון; גם לא המלחמה של היום או של מחר, חלילה. </w:t>
      </w:r>
    </w:p>
    <w:p w14:paraId="50E75831" w14:textId="77777777" w:rsidR="00000000" w:rsidRDefault="00526D0B">
      <w:pPr>
        <w:pStyle w:val="a0"/>
        <w:ind w:firstLine="0"/>
        <w:rPr>
          <w:rFonts w:hint="cs"/>
          <w:rtl/>
        </w:rPr>
      </w:pPr>
    </w:p>
    <w:p w14:paraId="562F1F4C" w14:textId="77777777" w:rsidR="00000000" w:rsidRDefault="00526D0B">
      <w:pPr>
        <w:pStyle w:val="a0"/>
        <w:rPr>
          <w:rFonts w:hint="cs"/>
          <w:rtl/>
        </w:rPr>
      </w:pPr>
      <w:r>
        <w:rPr>
          <w:rFonts w:hint="cs"/>
          <w:rtl/>
        </w:rPr>
        <w:t xml:space="preserve">לפני יותר מ-20 שנה כתבתי יחד עם שותף שהיה אז בעל טור ב"הארץ", אמנון דנקנר, אופרה מודרנית על גולדה מאיר ועל מלחמת יום הכיפורים, ואני רוצה לקרוא לכם שני </w:t>
      </w:r>
      <w:r>
        <w:rPr>
          <w:rFonts w:hint="cs"/>
          <w:rtl/>
        </w:rPr>
        <w:t xml:space="preserve">קטעים קצרים מתוך האופרה הזאת. הקטע הראשון נקרא "עצומת הנופלים" והקטע השני נקרא "מכתב השמיניות" - שני קטעים קצרים. </w:t>
      </w:r>
    </w:p>
    <w:p w14:paraId="68D09C18" w14:textId="77777777" w:rsidR="00000000" w:rsidRDefault="00526D0B">
      <w:pPr>
        <w:pStyle w:val="a0"/>
        <w:rPr>
          <w:rFonts w:hint="cs"/>
          <w:rtl/>
        </w:rPr>
      </w:pPr>
    </w:p>
    <w:p w14:paraId="26013DBB" w14:textId="77777777" w:rsidR="00000000" w:rsidRDefault="00526D0B">
      <w:pPr>
        <w:pStyle w:val="a0"/>
        <w:rPr>
          <w:rFonts w:hint="cs"/>
          <w:rtl/>
        </w:rPr>
      </w:pPr>
      <w:r>
        <w:rPr>
          <w:rFonts w:hint="cs"/>
          <w:rtl/>
        </w:rPr>
        <w:t>"עצומת הנופלים" - קטע הפתיחה לתמונת המלחמה - "הפעם לא נסתפק בקבר ובמצבה/ הפעם לא נסתפק בהסברים של הצבא/ הפעם לא נסתפק בדגל על הארון/ הפעם לא</w:t>
      </w:r>
      <w:r>
        <w:rPr>
          <w:rFonts w:hint="cs"/>
          <w:rtl/>
        </w:rPr>
        <w:t xml:space="preserve"> נסתפק ביום הזיכרון/ הפעם לא נסתפק במטחי הירייה/ הפעם לא נסתפק בזרי העירייה/ הפעם לא נסתפק במסגרות שחורות./ הפעם יש לנו דרישות לגמרי אחרות:/ הפעם נוותר על כל מפעלי ההנצחה/ ולא נוותר על חשבון. חשבון נפשנו - שנרצחה."</w:t>
      </w:r>
    </w:p>
    <w:p w14:paraId="18A9EFD3" w14:textId="77777777" w:rsidR="00000000" w:rsidRDefault="00526D0B">
      <w:pPr>
        <w:pStyle w:val="a0"/>
        <w:rPr>
          <w:rFonts w:hint="cs"/>
          <w:rtl/>
        </w:rPr>
      </w:pPr>
    </w:p>
    <w:p w14:paraId="4A6230AB" w14:textId="77777777" w:rsidR="00000000" w:rsidRDefault="00526D0B">
      <w:pPr>
        <w:pStyle w:val="a0"/>
        <w:rPr>
          <w:rFonts w:hint="cs"/>
          <w:rtl/>
        </w:rPr>
      </w:pPr>
      <w:r>
        <w:rPr>
          <w:rFonts w:hint="cs"/>
          <w:rtl/>
        </w:rPr>
        <w:t xml:space="preserve">והקטע השני, אדוני היושב-ראש, נקרא "מכתב </w:t>
      </w:r>
      <w:r>
        <w:rPr>
          <w:rFonts w:hint="cs"/>
          <w:rtl/>
        </w:rPr>
        <w:t>השמיניות" - "אחרי צו הגיוס ובערב השירות/ אנחנו מודיעים שנקבל מרות./ אבל לפני שאנחנו הולכים לצבא,/ נשאיר לך, גולדה, ביד, צוואה. אנחנו נשאיר את צוואתנו רשומה,/ כדי שתהיה אחריות למותנו וגם אשמה./ המחזור הזה הוא בשבילכם בעיה עדינה,/ לפני שהוא נכנס למחזור הדם ש</w:t>
      </w:r>
      <w:r>
        <w:rPr>
          <w:rFonts w:hint="cs"/>
          <w:rtl/>
        </w:rPr>
        <w:t>ל המדינה. כתלמידים בשמינית של בית-הספר-התיכון,/ אנחנו כבר לא יודעים מה נכון ומה לא נכון:/ האם זה באמת כך שאין לנו ברירה?/ אנחנו מחכים, גולדה, לתשובה ברורה. את הצוואה הזאת את יכולה להפיץ בין השרים,/ כי מהחיים שלנו אין עותק ואין לנו חיים אחרים./ אם תרשמו אות</w:t>
      </w:r>
      <w:r>
        <w:rPr>
          <w:rFonts w:hint="cs"/>
          <w:rtl/>
        </w:rPr>
        <w:t>נו בלוח שלכם, אולי לא ניחרת בלוח הזיכרון,/ ואז גם תעשו אתנו חסד, ולא חסד אחרון".</w:t>
      </w:r>
    </w:p>
    <w:p w14:paraId="33F1E0BF" w14:textId="77777777" w:rsidR="00000000" w:rsidRDefault="00526D0B">
      <w:pPr>
        <w:pStyle w:val="a0"/>
        <w:rPr>
          <w:rFonts w:hint="cs"/>
          <w:rtl/>
        </w:rPr>
      </w:pPr>
    </w:p>
    <w:p w14:paraId="6147C3F2" w14:textId="77777777" w:rsidR="00000000" w:rsidRDefault="00526D0B">
      <w:pPr>
        <w:pStyle w:val="a0"/>
        <w:rPr>
          <w:rFonts w:hint="cs"/>
          <w:rtl/>
        </w:rPr>
      </w:pPr>
      <w:r>
        <w:rPr>
          <w:rFonts w:hint="cs"/>
          <w:rtl/>
        </w:rPr>
        <w:t>את מה שהקדשנו אז, לפני 21-22 שנה, לגולדה מאיר, אני מוצא לנכון להקדיש היום לממשלה הנוכחית. תודה, אדוני.</w:t>
      </w:r>
    </w:p>
    <w:p w14:paraId="1934FC79" w14:textId="77777777" w:rsidR="00000000" w:rsidRDefault="00526D0B">
      <w:pPr>
        <w:pStyle w:val="af1"/>
        <w:rPr>
          <w:rtl/>
        </w:rPr>
      </w:pPr>
      <w:r>
        <w:rPr>
          <w:rtl/>
        </w:rPr>
        <w:br/>
        <w:t>היו"ר ראובן ריבלין:</w:t>
      </w:r>
    </w:p>
    <w:p w14:paraId="20C67477" w14:textId="77777777" w:rsidR="00000000" w:rsidRDefault="00526D0B">
      <w:pPr>
        <w:pStyle w:val="a0"/>
        <w:rPr>
          <w:rtl/>
        </w:rPr>
      </w:pPr>
    </w:p>
    <w:p w14:paraId="786ED025" w14:textId="77777777" w:rsidR="00000000" w:rsidRDefault="00526D0B">
      <w:pPr>
        <w:pStyle w:val="a0"/>
        <w:rPr>
          <w:rFonts w:hint="cs"/>
          <w:rtl/>
        </w:rPr>
      </w:pPr>
      <w:r>
        <w:rPr>
          <w:rFonts w:hint="cs"/>
          <w:rtl/>
        </w:rPr>
        <w:t>תודה, וגם אדוני צדק בקשר לשיקור-עין.</w:t>
      </w:r>
    </w:p>
    <w:p w14:paraId="4E341041" w14:textId="77777777" w:rsidR="00000000" w:rsidRDefault="00526D0B">
      <w:pPr>
        <w:pStyle w:val="a0"/>
        <w:rPr>
          <w:rFonts w:hint="cs"/>
          <w:rtl/>
        </w:rPr>
      </w:pPr>
    </w:p>
    <w:p w14:paraId="3E606E59" w14:textId="77777777" w:rsidR="00000000" w:rsidRDefault="00526D0B">
      <w:pPr>
        <w:pStyle w:val="a0"/>
        <w:rPr>
          <w:rFonts w:hint="cs"/>
          <w:rtl/>
        </w:rPr>
      </w:pPr>
      <w:r>
        <w:rPr>
          <w:rFonts w:hint="cs"/>
          <w:rtl/>
        </w:rPr>
        <w:t>תם הדיון המ</w:t>
      </w:r>
      <w:r>
        <w:rPr>
          <w:rFonts w:hint="cs"/>
          <w:rtl/>
        </w:rPr>
        <w:t>יוחד לציון 30 שנה למלחמת יום הכיפורים.</w:t>
      </w:r>
    </w:p>
    <w:p w14:paraId="147612EB" w14:textId="77777777" w:rsidR="00000000" w:rsidRDefault="00526D0B">
      <w:pPr>
        <w:pStyle w:val="af0"/>
        <w:rPr>
          <w:rtl/>
        </w:rPr>
      </w:pPr>
      <w:r>
        <w:rPr>
          <w:rtl/>
        </w:rPr>
        <w:br/>
      </w:r>
      <w:bookmarkStart w:id="25" w:name="FS000000661T21_10_2003_17_25_20"/>
      <w:bookmarkEnd w:id="25"/>
      <w:r>
        <w:rPr>
          <w:rtl/>
        </w:rPr>
        <w:t>מזכיר הכנסת אריה האן:</w:t>
      </w:r>
    </w:p>
    <w:p w14:paraId="10C078E5" w14:textId="77777777" w:rsidR="00000000" w:rsidRDefault="00526D0B">
      <w:pPr>
        <w:pStyle w:val="a0"/>
        <w:rPr>
          <w:rtl/>
        </w:rPr>
      </w:pPr>
    </w:p>
    <w:p w14:paraId="42EAB385" w14:textId="77777777" w:rsidR="00000000" w:rsidRDefault="00526D0B">
      <w:pPr>
        <w:pStyle w:val="a0"/>
        <w:rPr>
          <w:rFonts w:hint="cs"/>
          <w:rtl/>
        </w:rPr>
      </w:pPr>
      <w:r>
        <w:rPr>
          <w:rFonts w:hint="cs"/>
          <w:rtl/>
        </w:rPr>
        <w:t>בבקשה לקום. כבוד הנשיא!</w:t>
      </w:r>
    </w:p>
    <w:p w14:paraId="40F5D659" w14:textId="77777777" w:rsidR="00000000" w:rsidRDefault="00526D0B">
      <w:pPr>
        <w:pStyle w:val="a0"/>
        <w:rPr>
          <w:rFonts w:hint="cs"/>
          <w:rtl/>
        </w:rPr>
      </w:pPr>
    </w:p>
    <w:p w14:paraId="322CF6CA" w14:textId="77777777" w:rsidR="00000000" w:rsidRDefault="00526D0B">
      <w:pPr>
        <w:pStyle w:val="a0"/>
        <w:jc w:val="center"/>
        <w:rPr>
          <w:rFonts w:hint="cs"/>
          <w:rtl/>
        </w:rPr>
      </w:pPr>
      <w:r>
        <w:rPr>
          <w:rFonts w:hint="cs"/>
          <w:rtl/>
        </w:rPr>
        <w:t>(חברי הכנסת מכבדים בקימה את צאת נשיא המדינה מאולם המליאה.)</w:t>
      </w:r>
    </w:p>
    <w:p w14:paraId="020470CA" w14:textId="77777777" w:rsidR="00000000" w:rsidRDefault="00526D0B">
      <w:pPr>
        <w:pStyle w:val="af0"/>
        <w:rPr>
          <w:rtl/>
        </w:rPr>
      </w:pPr>
      <w:r>
        <w:rPr>
          <w:rtl/>
        </w:rPr>
        <w:br/>
      </w:r>
      <w:bookmarkStart w:id="26" w:name="FS000000661T21_10_2003_17_27_20C"/>
      <w:bookmarkEnd w:id="26"/>
      <w:r>
        <w:rPr>
          <w:rtl/>
        </w:rPr>
        <w:t>מזכיר הכנסת אריה האן:</w:t>
      </w:r>
    </w:p>
    <w:p w14:paraId="7F679AD8" w14:textId="77777777" w:rsidR="00000000" w:rsidRDefault="00526D0B">
      <w:pPr>
        <w:pStyle w:val="a0"/>
        <w:rPr>
          <w:rtl/>
        </w:rPr>
      </w:pPr>
    </w:p>
    <w:p w14:paraId="44AC49C8" w14:textId="77777777" w:rsidR="00000000" w:rsidRDefault="00526D0B">
      <w:pPr>
        <w:pStyle w:val="a0"/>
        <w:rPr>
          <w:rFonts w:hint="cs"/>
          <w:rtl/>
        </w:rPr>
      </w:pPr>
      <w:r>
        <w:rPr>
          <w:rFonts w:hint="cs"/>
          <w:rtl/>
        </w:rPr>
        <w:t xml:space="preserve">תודה. אפשר לשבת. </w:t>
      </w:r>
    </w:p>
    <w:p w14:paraId="20974B0F" w14:textId="77777777" w:rsidR="00000000" w:rsidRDefault="00526D0B">
      <w:pPr>
        <w:pStyle w:val="af1"/>
        <w:rPr>
          <w:rtl/>
        </w:rPr>
      </w:pPr>
      <w:r>
        <w:rPr>
          <w:rtl/>
        </w:rPr>
        <w:br/>
        <w:t>היו"ר ראובן ריבלין:</w:t>
      </w:r>
    </w:p>
    <w:p w14:paraId="67274A46" w14:textId="77777777" w:rsidR="00000000" w:rsidRDefault="00526D0B">
      <w:pPr>
        <w:pStyle w:val="a0"/>
        <w:rPr>
          <w:rtl/>
        </w:rPr>
      </w:pPr>
    </w:p>
    <w:p w14:paraId="695958BD" w14:textId="77777777" w:rsidR="00000000" w:rsidRDefault="00526D0B">
      <w:pPr>
        <w:pStyle w:val="a0"/>
        <w:rPr>
          <w:rFonts w:hint="cs"/>
          <w:rtl/>
        </w:rPr>
      </w:pPr>
      <w:r>
        <w:rPr>
          <w:rFonts w:hint="cs"/>
          <w:rtl/>
        </w:rPr>
        <w:t>תודה רבה.</w:t>
      </w:r>
    </w:p>
    <w:p w14:paraId="23AE276C" w14:textId="77777777" w:rsidR="00000000" w:rsidRDefault="00526D0B">
      <w:pPr>
        <w:pStyle w:val="a0"/>
        <w:rPr>
          <w:rtl/>
        </w:rPr>
      </w:pPr>
    </w:p>
    <w:p w14:paraId="6B2B2F20" w14:textId="77777777" w:rsidR="00000000" w:rsidRDefault="00526D0B">
      <w:pPr>
        <w:pStyle w:val="a2"/>
        <w:rPr>
          <w:rtl/>
        </w:rPr>
      </w:pPr>
    </w:p>
    <w:p w14:paraId="72BBD71B" w14:textId="77777777" w:rsidR="00000000" w:rsidRDefault="00526D0B">
      <w:pPr>
        <w:pStyle w:val="a2"/>
        <w:rPr>
          <w:rFonts w:hint="cs"/>
          <w:rtl/>
        </w:rPr>
      </w:pPr>
      <w:bookmarkStart w:id="27" w:name="_Toc56258640"/>
      <w:r>
        <w:rPr>
          <w:rFonts w:hint="cs"/>
          <w:rtl/>
        </w:rPr>
        <w:t>הודעת יושב-ראש ועדת הכנסת</w:t>
      </w:r>
      <w:bookmarkEnd w:id="27"/>
    </w:p>
    <w:p w14:paraId="2B382A02" w14:textId="77777777" w:rsidR="00000000" w:rsidRDefault="00526D0B">
      <w:pPr>
        <w:pStyle w:val="a0"/>
        <w:jc w:val="center"/>
        <w:rPr>
          <w:rFonts w:hint="cs"/>
          <w:rtl/>
        </w:rPr>
      </w:pPr>
    </w:p>
    <w:p w14:paraId="24B06AAA" w14:textId="77777777" w:rsidR="00000000" w:rsidRDefault="00526D0B">
      <w:pPr>
        <w:pStyle w:val="af1"/>
        <w:rPr>
          <w:rtl/>
        </w:rPr>
      </w:pPr>
      <w:r>
        <w:rPr>
          <w:rtl/>
        </w:rPr>
        <w:t xml:space="preserve">היו"ר </w:t>
      </w:r>
      <w:r>
        <w:rPr>
          <w:rtl/>
        </w:rPr>
        <w:t>ראובן ריבלין:</w:t>
      </w:r>
    </w:p>
    <w:p w14:paraId="1EF8D0BB" w14:textId="77777777" w:rsidR="00000000" w:rsidRDefault="00526D0B">
      <w:pPr>
        <w:pStyle w:val="a0"/>
        <w:rPr>
          <w:rtl/>
        </w:rPr>
      </w:pPr>
    </w:p>
    <w:p w14:paraId="4A6C48A9" w14:textId="77777777" w:rsidR="00000000" w:rsidRDefault="00526D0B">
      <w:pPr>
        <w:pStyle w:val="a0"/>
        <w:rPr>
          <w:rFonts w:hint="cs"/>
          <w:rtl/>
        </w:rPr>
      </w:pPr>
      <w:r>
        <w:rPr>
          <w:rFonts w:hint="cs"/>
          <w:rtl/>
        </w:rPr>
        <w:t xml:space="preserve">רבותי חברי הכנסת, אנחנו עוברים לסדר-היום, ולפני כן, הודעה ליושב-ראש ועדת הכנסת. לאחר מכן </w:t>
      </w:r>
      <w:r>
        <w:rPr>
          <w:rtl/>
        </w:rPr>
        <w:t>–</w:t>
      </w:r>
      <w:r>
        <w:rPr>
          <w:rFonts w:hint="cs"/>
          <w:rtl/>
        </w:rPr>
        <w:t xml:space="preserve"> נאומים בני דקה. </w:t>
      </w:r>
    </w:p>
    <w:p w14:paraId="372C541C" w14:textId="77777777" w:rsidR="00000000" w:rsidRDefault="00526D0B">
      <w:pPr>
        <w:pStyle w:val="a"/>
        <w:rPr>
          <w:rtl/>
        </w:rPr>
      </w:pPr>
      <w:r>
        <w:rPr>
          <w:rtl/>
        </w:rPr>
        <w:br/>
      </w:r>
      <w:bookmarkStart w:id="28" w:name="FS000000552T21_10_2003_17_30_51"/>
      <w:bookmarkStart w:id="29" w:name="FS000001038T21_10_2003_17_30_57"/>
      <w:bookmarkStart w:id="30" w:name="_Toc56258641"/>
      <w:bookmarkEnd w:id="28"/>
      <w:bookmarkEnd w:id="29"/>
      <w:r>
        <w:rPr>
          <w:rtl/>
        </w:rPr>
        <w:t>רוני בר-און (יו"ר ועדת הכנסת):</w:t>
      </w:r>
      <w:bookmarkEnd w:id="30"/>
    </w:p>
    <w:p w14:paraId="3AA39269" w14:textId="77777777" w:rsidR="00000000" w:rsidRDefault="00526D0B">
      <w:pPr>
        <w:pStyle w:val="a0"/>
        <w:rPr>
          <w:rFonts w:hint="cs"/>
          <w:rtl/>
        </w:rPr>
      </w:pPr>
    </w:p>
    <w:p w14:paraId="303490A0" w14:textId="77777777" w:rsidR="00000000" w:rsidRDefault="00526D0B">
      <w:pPr>
        <w:pStyle w:val="a0"/>
        <w:rPr>
          <w:rFonts w:hint="cs"/>
          <w:rtl/>
        </w:rPr>
      </w:pPr>
      <w:r>
        <w:rPr>
          <w:rFonts w:hint="cs"/>
          <w:rtl/>
        </w:rPr>
        <w:t>אדוני היושב-ראש, חברי הכנסת, ועדת הכנסת קבעה בישיבתה היום את הוועדות הבאות לדיון בהצעת חוק ובהצעות ל</w:t>
      </w:r>
      <w:r>
        <w:rPr>
          <w:rFonts w:hint="cs"/>
          <w:rtl/>
        </w:rPr>
        <w:t xml:space="preserve">סדר-היום, כדלקמן: </w:t>
      </w:r>
    </w:p>
    <w:p w14:paraId="6B9D12BA" w14:textId="77777777" w:rsidR="00000000" w:rsidRDefault="00526D0B">
      <w:pPr>
        <w:pStyle w:val="a0"/>
        <w:rPr>
          <w:rFonts w:hint="cs"/>
          <w:rtl/>
        </w:rPr>
      </w:pPr>
    </w:p>
    <w:p w14:paraId="03E46A27" w14:textId="77777777" w:rsidR="00000000" w:rsidRDefault="00526D0B">
      <w:pPr>
        <w:pStyle w:val="a0"/>
        <w:rPr>
          <w:rFonts w:hint="cs"/>
          <w:rtl/>
        </w:rPr>
      </w:pPr>
      <w:r>
        <w:rPr>
          <w:rFonts w:hint="cs"/>
          <w:rtl/>
        </w:rPr>
        <w:t>ועדת העבודה, הרווחה והבריאות תדון: 1. בהצעת חוק אימוץ ילדים (תיקון מס' 4), התשס"ג-2003, שמספרה מ/49, הכנה לקריאה שנייה ולקריאה שלישית; 2. בהצעות לסדר-היום בנושא: הגידול באבטלה ובממדי העוני בישראל - הצעות חברי הכנסת יעקב ליצמן ושלום שמחו</w:t>
      </w:r>
      <w:r>
        <w:rPr>
          <w:rFonts w:hint="cs"/>
          <w:rtl/>
        </w:rPr>
        <w:t>ן.</w:t>
      </w:r>
    </w:p>
    <w:p w14:paraId="6CC901F4" w14:textId="77777777" w:rsidR="00000000" w:rsidRDefault="00526D0B">
      <w:pPr>
        <w:pStyle w:val="a0"/>
        <w:rPr>
          <w:rFonts w:hint="cs"/>
          <w:rtl/>
        </w:rPr>
      </w:pPr>
    </w:p>
    <w:p w14:paraId="765CD8C9" w14:textId="77777777" w:rsidR="00000000" w:rsidRDefault="00526D0B">
      <w:pPr>
        <w:pStyle w:val="a0"/>
        <w:rPr>
          <w:rFonts w:hint="cs"/>
          <w:rtl/>
        </w:rPr>
      </w:pPr>
      <w:r>
        <w:rPr>
          <w:rFonts w:hint="cs"/>
          <w:rtl/>
        </w:rPr>
        <w:t xml:space="preserve">ועדת הכספים תדון בהצעה לסדר-היום בנושא: הקיצוץ בקצבאות ילדים - הצעת חבר הכנסת יאיר פרץ. </w:t>
      </w:r>
    </w:p>
    <w:p w14:paraId="62F58DA1" w14:textId="77777777" w:rsidR="00000000" w:rsidRDefault="00526D0B">
      <w:pPr>
        <w:pStyle w:val="a0"/>
        <w:rPr>
          <w:rtl/>
        </w:rPr>
      </w:pPr>
      <w:r>
        <w:rPr>
          <w:rtl/>
        </w:rPr>
        <w:br/>
      </w:r>
    </w:p>
    <w:p w14:paraId="01474803" w14:textId="77777777" w:rsidR="00000000" w:rsidRDefault="00526D0B">
      <w:pPr>
        <w:pStyle w:val="a2"/>
        <w:rPr>
          <w:rFonts w:hint="cs"/>
          <w:rtl/>
        </w:rPr>
      </w:pPr>
      <w:bookmarkStart w:id="31" w:name="_Toc56258642"/>
      <w:r>
        <w:rPr>
          <w:rFonts w:hint="cs"/>
          <w:rtl/>
        </w:rPr>
        <w:t>חילופי גברי בוועדות הכנסת</w:t>
      </w:r>
      <w:bookmarkEnd w:id="31"/>
    </w:p>
    <w:p w14:paraId="26A24B7F" w14:textId="77777777" w:rsidR="00000000" w:rsidRDefault="00526D0B">
      <w:pPr>
        <w:pStyle w:val="a3"/>
        <w:rPr>
          <w:rFonts w:hint="cs"/>
          <w:rtl/>
        </w:rPr>
      </w:pPr>
    </w:p>
    <w:p w14:paraId="3B3707A7" w14:textId="77777777" w:rsidR="00000000" w:rsidRDefault="00526D0B">
      <w:pPr>
        <w:pStyle w:val="a"/>
        <w:rPr>
          <w:rtl/>
        </w:rPr>
      </w:pPr>
      <w:bookmarkStart w:id="32" w:name="FS000001038T21_10_2003_17_34_50C"/>
      <w:bookmarkStart w:id="33" w:name="_Toc56258643"/>
      <w:bookmarkEnd w:id="32"/>
      <w:r>
        <w:rPr>
          <w:rtl/>
        </w:rPr>
        <w:t>רוני בר-און (יו"ר ועדת הכנסת):</w:t>
      </w:r>
      <w:bookmarkEnd w:id="33"/>
    </w:p>
    <w:p w14:paraId="492D5FB5" w14:textId="77777777" w:rsidR="00000000" w:rsidRDefault="00526D0B">
      <w:pPr>
        <w:pStyle w:val="a0"/>
        <w:rPr>
          <w:rtl/>
        </w:rPr>
      </w:pPr>
    </w:p>
    <w:p w14:paraId="6CBD703A" w14:textId="77777777" w:rsidR="00000000" w:rsidRDefault="00526D0B">
      <w:pPr>
        <w:pStyle w:val="a0"/>
        <w:rPr>
          <w:rFonts w:hint="cs"/>
          <w:rtl/>
        </w:rPr>
      </w:pPr>
      <w:r>
        <w:rPr>
          <w:rFonts w:hint="cs"/>
          <w:rtl/>
        </w:rPr>
        <w:t>אדוני היושב-ראש, חברי הכנסת, הריני להודיע בזה על חילופי אישים בוועדה לענייני ביקורת המדינה - מטעם סיעת</w:t>
      </w:r>
      <w:r>
        <w:rPr>
          <w:rFonts w:hint="cs"/>
          <w:rtl/>
        </w:rPr>
        <w:t xml:space="preserve"> הליכוד: במקום חבר הכנסת יעקב אדרי יכהן חבר הכנסת יולי אדלשטיין. תודה רבה, אדוני היושב-ראש.</w:t>
      </w:r>
    </w:p>
    <w:p w14:paraId="3A875A3B" w14:textId="77777777" w:rsidR="00000000" w:rsidRDefault="00526D0B">
      <w:pPr>
        <w:pStyle w:val="af1"/>
        <w:rPr>
          <w:rtl/>
        </w:rPr>
      </w:pPr>
      <w:r>
        <w:rPr>
          <w:rtl/>
        </w:rPr>
        <w:br/>
        <w:t>היו"ר משה כחלון:</w:t>
      </w:r>
    </w:p>
    <w:p w14:paraId="759D5855" w14:textId="77777777" w:rsidR="00000000" w:rsidRDefault="00526D0B">
      <w:pPr>
        <w:pStyle w:val="a0"/>
        <w:rPr>
          <w:rtl/>
        </w:rPr>
      </w:pPr>
    </w:p>
    <w:p w14:paraId="305298FC" w14:textId="77777777" w:rsidR="00000000" w:rsidRDefault="00526D0B">
      <w:pPr>
        <w:pStyle w:val="a0"/>
        <w:rPr>
          <w:rFonts w:hint="cs"/>
          <w:rtl/>
        </w:rPr>
      </w:pPr>
      <w:r>
        <w:rPr>
          <w:rFonts w:hint="cs"/>
          <w:rtl/>
        </w:rPr>
        <w:t xml:space="preserve">תודה רבה. </w:t>
      </w:r>
    </w:p>
    <w:p w14:paraId="6BC3C8CC" w14:textId="77777777" w:rsidR="00000000" w:rsidRDefault="00526D0B">
      <w:pPr>
        <w:pStyle w:val="a2"/>
        <w:rPr>
          <w:rtl/>
        </w:rPr>
      </w:pPr>
      <w:r>
        <w:rPr>
          <w:rtl/>
        </w:rPr>
        <w:br/>
      </w:r>
    </w:p>
    <w:p w14:paraId="50FB1E5D" w14:textId="77777777" w:rsidR="00000000" w:rsidRDefault="00526D0B">
      <w:pPr>
        <w:pStyle w:val="a2"/>
        <w:rPr>
          <w:rtl/>
        </w:rPr>
      </w:pPr>
      <w:bookmarkStart w:id="34" w:name="CS16106FI0016106T21_10_2003_18_09_32"/>
      <w:bookmarkStart w:id="35" w:name="CS16106FI0016106T21_10_2003_18_09_45"/>
      <w:bookmarkStart w:id="36" w:name="_Toc56258644"/>
      <w:bookmarkEnd w:id="34"/>
      <w:bookmarkEnd w:id="35"/>
      <w:r>
        <w:rPr>
          <w:rtl/>
        </w:rPr>
        <w:t>נאומים בני דקה</w:t>
      </w:r>
      <w:bookmarkEnd w:id="36"/>
    </w:p>
    <w:p w14:paraId="4CC8B11F" w14:textId="77777777" w:rsidR="00000000" w:rsidRDefault="00526D0B">
      <w:pPr>
        <w:pStyle w:val="-0"/>
        <w:rPr>
          <w:rFonts w:hint="cs"/>
          <w:rtl/>
        </w:rPr>
      </w:pPr>
    </w:p>
    <w:p w14:paraId="4A3FDC36" w14:textId="77777777" w:rsidR="00000000" w:rsidRDefault="00526D0B">
      <w:pPr>
        <w:pStyle w:val="af1"/>
        <w:rPr>
          <w:rtl/>
        </w:rPr>
      </w:pPr>
      <w:r>
        <w:rPr>
          <w:rtl/>
        </w:rPr>
        <w:t>היו"ר משה כחלון:</w:t>
      </w:r>
    </w:p>
    <w:p w14:paraId="0EEFD751" w14:textId="77777777" w:rsidR="00000000" w:rsidRDefault="00526D0B">
      <w:pPr>
        <w:pStyle w:val="a0"/>
        <w:rPr>
          <w:rtl/>
        </w:rPr>
      </w:pPr>
    </w:p>
    <w:p w14:paraId="2223EDC8" w14:textId="77777777" w:rsidR="00000000" w:rsidRDefault="00526D0B">
      <w:pPr>
        <w:pStyle w:val="a0"/>
        <w:rPr>
          <w:rFonts w:hint="cs"/>
          <w:rtl/>
        </w:rPr>
      </w:pPr>
      <w:r>
        <w:rPr>
          <w:rFonts w:hint="cs"/>
          <w:rtl/>
        </w:rPr>
        <w:t>אנחנו עוברים לנאומים בני דקה. מי שמעוניין - שירים יד. אני מציע שתצביעו, בואו נעבור להצבעה. עוד רגע</w:t>
      </w:r>
      <w:r>
        <w:rPr>
          <w:rFonts w:hint="cs"/>
          <w:rtl/>
        </w:rPr>
        <w:t xml:space="preserve"> אני אוציא את הפלט, ואז תצביעו. </w:t>
      </w:r>
    </w:p>
    <w:p w14:paraId="5765E3B4" w14:textId="77777777" w:rsidR="00000000" w:rsidRDefault="00526D0B">
      <w:pPr>
        <w:pStyle w:val="af0"/>
        <w:rPr>
          <w:rtl/>
        </w:rPr>
      </w:pPr>
      <w:r>
        <w:rPr>
          <w:rtl/>
        </w:rPr>
        <w:br/>
        <w:t>חיים אורון (מרצ):</w:t>
      </w:r>
    </w:p>
    <w:p w14:paraId="7ADD4641" w14:textId="77777777" w:rsidR="00000000" w:rsidRDefault="00526D0B">
      <w:pPr>
        <w:pStyle w:val="a0"/>
        <w:rPr>
          <w:rtl/>
        </w:rPr>
      </w:pPr>
    </w:p>
    <w:p w14:paraId="15DD31F6" w14:textId="77777777" w:rsidR="00000000" w:rsidRDefault="00526D0B">
      <w:pPr>
        <w:pStyle w:val="a0"/>
        <w:rPr>
          <w:rFonts w:hint="cs"/>
          <w:rtl/>
        </w:rPr>
      </w:pPr>
      <w:r>
        <w:rPr>
          <w:rFonts w:hint="cs"/>
          <w:rtl/>
        </w:rPr>
        <w:t xml:space="preserve">- - - אם לוחצים על ההצבעה, יש פלט. </w:t>
      </w:r>
    </w:p>
    <w:p w14:paraId="61D27811" w14:textId="77777777" w:rsidR="00000000" w:rsidRDefault="00526D0B">
      <w:pPr>
        <w:pStyle w:val="af1"/>
        <w:rPr>
          <w:rtl/>
        </w:rPr>
      </w:pPr>
      <w:r>
        <w:rPr>
          <w:rtl/>
        </w:rPr>
        <w:br/>
        <w:t>היו"ר משה כחלון:</w:t>
      </w:r>
    </w:p>
    <w:p w14:paraId="62550BE0" w14:textId="77777777" w:rsidR="00000000" w:rsidRDefault="00526D0B">
      <w:pPr>
        <w:pStyle w:val="a0"/>
        <w:rPr>
          <w:rtl/>
        </w:rPr>
      </w:pPr>
    </w:p>
    <w:p w14:paraId="73B57932" w14:textId="77777777" w:rsidR="00000000" w:rsidRDefault="00526D0B">
      <w:pPr>
        <w:pStyle w:val="a0"/>
        <w:ind w:firstLine="0"/>
        <w:rPr>
          <w:rFonts w:hint="cs"/>
          <w:rtl/>
        </w:rPr>
      </w:pPr>
      <w:r>
        <w:rPr>
          <w:rFonts w:hint="cs"/>
          <w:rtl/>
        </w:rPr>
        <w:tab/>
        <w:t xml:space="preserve">חבר'ה, מערכת חדשה. </w:t>
      </w:r>
    </w:p>
    <w:p w14:paraId="13F777CA" w14:textId="77777777" w:rsidR="00000000" w:rsidRDefault="00526D0B">
      <w:pPr>
        <w:pStyle w:val="af0"/>
        <w:rPr>
          <w:rtl/>
        </w:rPr>
      </w:pPr>
      <w:r>
        <w:rPr>
          <w:rtl/>
        </w:rPr>
        <w:br/>
        <w:t>רן כהן (מרצ):</w:t>
      </w:r>
    </w:p>
    <w:p w14:paraId="17BB4758" w14:textId="77777777" w:rsidR="00000000" w:rsidRDefault="00526D0B">
      <w:pPr>
        <w:pStyle w:val="a0"/>
        <w:rPr>
          <w:rtl/>
        </w:rPr>
      </w:pPr>
    </w:p>
    <w:p w14:paraId="06ACAEF9" w14:textId="77777777" w:rsidR="00000000" w:rsidRDefault="00526D0B">
      <w:pPr>
        <w:pStyle w:val="a0"/>
        <w:rPr>
          <w:rFonts w:hint="cs"/>
          <w:rtl/>
        </w:rPr>
      </w:pPr>
      <w:r>
        <w:rPr>
          <w:rFonts w:hint="cs"/>
          <w:rtl/>
        </w:rPr>
        <w:t xml:space="preserve">אבל יש פלט. </w:t>
      </w:r>
    </w:p>
    <w:p w14:paraId="29C13C2F" w14:textId="77777777" w:rsidR="00000000" w:rsidRDefault="00526D0B">
      <w:pPr>
        <w:pStyle w:val="af1"/>
        <w:rPr>
          <w:rtl/>
        </w:rPr>
      </w:pPr>
      <w:r>
        <w:rPr>
          <w:rtl/>
        </w:rPr>
        <w:br/>
        <w:t>היו"ר משה כחלון:</w:t>
      </w:r>
    </w:p>
    <w:p w14:paraId="752E939D" w14:textId="77777777" w:rsidR="00000000" w:rsidRDefault="00526D0B">
      <w:pPr>
        <w:pStyle w:val="a0"/>
        <w:rPr>
          <w:rtl/>
        </w:rPr>
      </w:pPr>
    </w:p>
    <w:p w14:paraId="16E1E540" w14:textId="77777777" w:rsidR="00000000" w:rsidRDefault="00526D0B">
      <w:pPr>
        <w:pStyle w:val="a0"/>
        <w:rPr>
          <w:rFonts w:hint="cs"/>
          <w:rtl/>
        </w:rPr>
      </w:pPr>
      <w:r>
        <w:rPr>
          <w:rFonts w:hint="cs"/>
          <w:rtl/>
        </w:rPr>
        <w:t>חזרנו להצבעה ביד - יותר פשוט מהטכנולוגיה. חברי הכנסת מרגי, לבני, שלגי, מלי פולי</w:t>
      </w:r>
      <w:r>
        <w:rPr>
          <w:rFonts w:hint="cs"/>
          <w:rtl/>
        </w:rPr>
        <w:t xml:space="preserve">שוק, אלדד, אריאל, סער, בר-און, דהאמשה, זחאלקה, טלב אלסאנע, אייכלר, הרב יצחק כהן, הרב נסים זאב. יש עוד מישהו? תודה רבה, אנחנו מתחילים. </w:t>
      </w:r>
    </w:p>
    <w:p w14:paraId="73247B6C" w14:textId="77777777" w:rsidR="00000000" w:rsidRDefault="00526D0B">
      <w:pPr>
        <w:pStyle w:val="a"/>
        <w:rPr>
          <w:rtl/>
        </w:rPr>
      </w:pPr>
      <w:r>
        <w:rPr>
          <w:rtl/>
        </w:rPr>
        <w:br/>
      </w:r>
      <w:bookmarkStart w:id="37" w:name="FS000000493T21_10_2003_17_40_26"/>
      <w:bookmarkStart w:id="38" w:name="_Toc56258645"/>
      <w:bookmarkEnd w:id="37"/>
      <w:r>
        <w:rPr>
          <w:rtl/>
        </w:rPr>
        <w:t>דוד טל (עם אחד):</w:t>
      </w:r>
      <w:bookmarkEnd w:id="38"/>
    </w:p>
    <w:p w14:paraId="599FE0C2" w14:textId="77777777" w:rsidR="00000000" w:rsidRDefault="00526D0B">
      <w:pPr>
        <w:pStyle w:val="a0"/>
        <w:rPr>
          <w:rtl/>
        </w:rPr>
      </w:pPr>
    </w:p>
    <w:p w14:paraId="657E5C80" w14:textId="77777777" w:rsidR="00000000" w:rsidRDefault="00526D0B">
      <w:pPr>
        <w:pStyle w:val="a0"/>
        <w:rPr>
          <w:rFonts w:hint="cs"/>
          <w:rtl/>
        </w:rPr>
      </w:pPr>
      <w:r>
        <w:rPr>
          <w:rFonts w:hint="cs"/>
          <w:rtl/>
        </w:rPr>
        <w:t>אדוני היושב-ראש, עמיתי חברי הכנסת, בשנות ה-80 המאוחרות, עת חבשתי את ספסלי מועצת העיר בראשון-לציון, היה</w:t>
      </w:r>
      <w:r>
        <w:rPr>
          <w:rFonts w:hint="cs"/>
          <w:rtl/>
        </w:rPr>
        <w:t xml:space="preserve"> נהוג שם, אדוני היושב-ראש, שבפרק זמן הקבוע בפקודת העירייה - תוך שלושה ימים - העירייה היתה ממציאה כל נייר וכל מסמך לידי חבר המועצה.</w:t>
      </w:r>
    </w:p>
    <w:p w14:paraId="3BAF752A" w14:textId="77777777" w:rsidR="00000000" w:rsidRDefault="00526D0B">
      <w:pPr>
        <w:pStyle w:val="a0"/>
        <w:rPr>
          <w:rFonts w:hint="cs"/>
          <w:rtl/>
        </w:rPr>
      </w:pPr>
    </w:p>
    <w:p w14:paraId="552E9DDB" w14:textId="77777777" w:rsidR="00000000" w:rsidRDefault="00526D0B">
      <w:pPr>
        <w:pStyle w:val="a0"/>
        <w:rPr>
          <w:rFonts w:hint="cs"/>
          <w:rtl/>
        </w:rPr>
      </w:pPr>
      <w:r>
        <w:rPr>
          <w:rFonts w:hint="cs"/>
          <w:rtl/>
        </w:rPr>
        <w:t xml:space="preserve">ראה זה פלא, היום אנחנו חברי הכנסת ואנחנו מבקשים לקבל איזה מסמך - כזה או אחר - מרשות מבצעת כלשהי, לא משנה כרגע, ואתה לא מקבל </w:t>
      </w:r>
      <w:r>
        <w:rPr>
          <w:rFonts w:hint="cs"/>
          <w:rtl/>
        </w:rPr>
        <w:t>את זה; בכל מיני טענות ותואנות שונות ומשונות. היום זה קרה לנו בוועדת הכלכלה, כשבנק ישראל לא המציא לנו ניירת מתאימה, וזה קורה פעם אחר פעם, שבנק ישראל, כמו אנשי האוצר, מונעים נתונים אלמנטריים ממקבלי ההחלטות ולא מאפשרים לנו לקבל החלטה כפי שצריך.</w:t>
      </w:r>
    </w:p>
    <w:p w14:paraId="786AACFA" w14:textId="77777777" w:rsidR="00000000" w:rsidRDefault="00526D0B">
      <w:pPr>
        <w:pStyle w:val="a0"/>
        <w:rPr>
          <w:rFonts w:hint="cs"/>
          <w:rtl/>
        </w:rPr>
      </w:pPr>
    </w:p>
    <w:p w14:paraId="2F7AEB88" w14:textId="77777777" w:rsidR="00000000" w:rsidRDefault="00526D0B">
      <w:pPr>
        <w:pStyle w:val="a0"/>
        <w:rPr>
          <w:rFonts w:hint="cs"/>
          <w:rtl/>
        </w:rPr>
      </w:pPr>
      <w:r>
        <w:rPr>
          <w:rFonts w:hint="cs"/>
          <w:rtl/>
        </w:rPr>
        <w:t>כתוצאה מכך, א</w:t>
      </w:r>
      <w:r>
        <w:rPr>
          <w:rFonts w:hint="cs"/>
          <w:rtl/>
        </w:rPr>
        <w:t xml:space="preserve">נחנו מקבלים החלטות שגויות. הפעם זה היה בנושא האוברדרפט של משקי-הבית. נוכחנו לדעת שמשקי-הבית במדינת ישראל מממנים היום את האוברדרפט של אנשי עסקים. </w:t>
      </w:r>
    </w:p>
    <w:p w14:paraId="19AA8BDD" w14:textId="77777777" w:rsidR="00000000" w:rsidRDefault="00526D0B">
      <w:pPr>
        <w:pStyle w:val="af1"/>
        <w:rPr>
          <w:rtl/>
        </w:rPr>
      </w:pPr>
      <w:r>
        <w:rPr>
          <w:rtl/>
        </w:rPr>
        <w:br/>
        <w:t>היו"ר משה כחלון:</w:t>
      </w:r>
    </w:p>
    <w:p w14:paraId="3EC44D64" w14:textId="77777777" w:rsidR="00000000" w:rsidRDefault="00526D0B">
      <w:pPr>
        <w:pStyle w:val="a0"/>
        <w:rPr>
          <w:rtl/>
        </w:rPr>
      </w:pPr>
    </w:p>
    <w:p w14:paraId="0BD9C056" w14:textId="77777777" w:rsidR="00000000" w:rsidRDefault="00526D0B">
      <w:pPr>
        <w:pStyle w:val="a0"/>
        <w:rPr>
          <w:rFonts w:hint="cs"/>
          <w:rtl/>
        </w:rPr>
      </w:pPr>
      <w:r>
        <w:rPr>
          <w:rFonts w:hint="cs"/>
          <w:rtl/>
        </w:rPr>
        <w:t>תודה רבה. חבר הכנסת עזמי בשארה, בבקשה.</w:t>
      </w:r>
    </w:p>
    <w:p w14:paraId="3BB44FE6" w14:textId="77777777" w:rsidR="00000000" w:rsidRDefault="00526D0B">
      <w:pPr>
        <w:pStyle w:val="af0"/>
        <w:rPr>
          <w:rtl/>
        </w:rPr>
      </w:pPr>
      <w:r>
        <w:rPr>
          <w:rtl/>
        </w:rPr>
        <w:br/>
        <w:t>קריאה:</w:t>
      </w:r>
    </w:p>
    <w:p w14:paraId="0F6A0E4A" w14:textId="77777777" w:rsidR="00000000" w:rsidRDefault="00526D0B">
      <w:pPr>
        <w:pStyle w:val="a0"/>
        <w:rPr>
          <w:rtl/>
        </w:rPr>
      </w:pPr>
    </w:p>
    <w:p w14:paraId="72B2D74A" w14:textId="77777777" w:rsidR="00000000" w:rsidRDefault="00526D0B">
      <w:pPr>
        <w:pStyle w:val="a0"/>
        <w:rPr>
          <w:rFonts w:hint="cs"/>
          <w:rtl/>
        </w:rPr>
      </w:pPr>
      <w:r>
        <w:rPr>
          <w:rFonts w:hint="cs"/>
          <w:rtl/>
        </w:rPr>
        <w:t>ואחריו?</w:t>
      </w:r>
    </w:p>
    <w:p w14:paraId="51FA2ABE" w14:textId="77777777" w:rsidR="00000000" w:rsidRDefault="00526D0B">
      <w:pPr>
        <w:pStyle w:val="af1"/>
        <w:rPr>
          <w:rtl/>
        </w:rPr>
      </w:pPr>
      <w:r>
        <w:rPr>
          <w:rtl/>
        </w:rPr>
        <w:br/>
        <w:t>היו"ר משה כחלון:</w:t>
      </w:r>
    </w:p>
    <w:p w14:paraId="0546946B" w14:textId="77777777" w:rsidR="00000000" w:rsidRDefault="00526D0B">
      <w:pPr>
        <w:pStyle w:val="a0"/>
        <w:rPr>
          <w:rtl/>
        </w:rPr>
      </w:pPr>
    </w:p>
    <w:p w14:paraId="7FB874BB" w14:textId="77777777" w:rsidR="00000000" w:rsidRDefault="00526D0B">
      <w:pPr>
        <w:pStyle w:val="a0"/>
        <w:rPr>
          <w:rFonts w:hint="cs"/>
          <w:rtl/>
        </w:rPr>
      </w:pPr>
      <w:r>
        <w:rPr>
          <w:rFonts w:hint="cs"/>
          <w:rtl/>
        </w:rPr>
        <w:t>אחריו - חברת הכנ</w:t>
      </w:r>
      <w:r>
        <w:rPr>
          <w:rFonts w:hint="cs"/>
          <w:rtl/>
        </w:rPr>
        <w:t xml:space="preserve">סת גלאון, אחריה - חבר הכנסת אורון, ואחריו אני אעבור לאגף השני. </w:t>
      </w:r>
    </w:p>
    <w:p w14:paraId="62631C0C" w14:textId="77777777" w:rsidR="00000000" w:rsidRDefault="00526D0B">
      <w:pPr>
        <w:pStyle w:val="a"/>
        <w:rPr>
          <w:rtl/>
        </w:rPr>
      </w:pPr>
      <w:r>
        <w:rPr>
          <w:rtl/>
        </w:rPr>
        <w:br/>
      </w:r>
      <w:bookmarkStart w:id="39" w:name="FS000000558T21_10_2003_17_44_49"/>
      <w:bookmarkStart w:id="40" w:name="_Toc56258646"/>
      <w:bookmarkEnd w:id="39"/>
      <w:r>
        <w:rPr>
          <w:rtl/>
        </w:rPr>
        <w:t>עזמי בשארה (בל"ד):</w:t>
      </w:r>
      <w:bookmarkEnd w:id="40"/>
    </w:p>
    <w:p w14:paraId="0F37EAC7" w14:textId="77777777" w:rsidR="00000000" w:rsidRDefault="00526D0B">
      <w:pPr>
        <w:pStyle w:val="a0"/>
        <w:rPr>
          <w:rtl/>
        </w:rPr>
      </w:pPr>
    </w:p>
    <w:p w14:paraId="6F3695C7" w14:textId="77777777" w:rsidR="00000000" w:rsidRDefault="00526D0B">
      <w:pPr>
        <w:pStyle w:val="a0"/>
        <w:rPr>
          <w:rFonts w:hint="cs"/>
          <w:rtl/>
        </w:rPr>
      </w:pPr>
      <w:r>
        <w:rPr>
          <w:rFonts w:hint="cs"/>
          <w:rtl/>
        </w:rPr>
        <w:t>אדוני היושב-ראש, חברי הכנסת, אפילו בנאומים בני דקה אינני יכול שלא לראות את ההתקפה אתמול על עזה כדבר ששם את הכול בצלו. פשוט אי-אפשר לדבר על שום דבר אחר, כאשר נראה לי שממשלת</w:t>
      </w:r>
      <w:r>
        <w:rPr>
          <w:rFonts w:hint="cs"/>
          <w:rtl/>
        </w:rPr>
        <w:t xml:space="preserve"> ישראל כנראה קיבלה החלטה לטפל באוכלוסייה האזרחית כאילו זה בסיס צבאי. </w:t>
      </w:r>
    </w:p>
    <w:p w14:paraId="1C1CEA0F" w14:textId="77777777" w:rsidR="00000000" w:rsidRDefault="00526D0B">
      <w:pPr>
        <w:pStyle w:val="a0"/>
        <w:rPr>
          <w:rFonts w:hint="cs"/>
          <w:rtl/>
        </w:rPr>
      </w:pPr>
    </w:p>
    <w:p w14:paraId="1C4BF12E" w14:textId="77777777" w:rsidR="00000000" w:rsidRDefault="00526D0B">
      <w:pPr>
        <w:pStyle w:val="a0"/>
        <w:rPr>
          <w:rFonts w:hint="cs"/>
          <w:rtl/>
        </w:rPr>
      </w:pPr>
      <w:r>
        <w:rPr>
          <w:rFonts w:hint="cs"/>
          <w:rtl/>
        </w:rPr>
        <w:t xml:space="preserve">15 התקפות אוויר על עיר כמו עזה - 14 הרוגים, כ-100 פצועים. יש החלטה שאם הכוח לא יועיל - להשתמש ביותר כוח, זו עכשיו התזה המדינית של ממשלת ישראל, ולכן לא תועיל שום ממשלה פלסטינית, שום דבר </w:t>
      </w:r>
      <w:r>
        <w:rPr>
          <w:rFonts w:hint="cs"/>
          <w:rtl/>
        </w:rPr>
        <w:t>לא יועיל, צריך להרחיב ולהרחיב את יריעת העימות.</w:t>
      </w:r>
    </w:p>
    <w:p w14:paraId="2870403D" w14:textId="77777777" w:rsidR="00000000" w:rsidRDefault="00526D0B">
      <w:pPr>
        <w:pStyle w:val="a0"/>
        <w:rPr>
          <w:rFonts w:hint="cs"/>
          <w:rtl/>
        </w:rPr>
      </w:pPr>
    </w:p>
    <w:p w14:paraId="755D256B" w14:textId="77777777" w:rsidR="00000000" w:rsidRDefault="00526D0B">
      <w:pPr>
        <w:pStyle w:val="a0"/>
        <w:rPr>
          <w:rFonts w:hint="cs"/>
          <w:rtl/>
        </w:rPr>
      </w:pPr>
      <w:r>
        <w:rPr>
          <w:rFonts w:hint="cs"/>
          <w:rtl/>
        </w:rPr>
        <w:t>פשוט קיבלתי את הרושם שהמדינה הזאת הולכת לקטסטרופה, אדוני היושב-ראש, חברי הכנסת, כי אני לא יודע מה יצרה אתמול ההתקפה הישראלית על עזה מבחינת רצונם של העזתים לנקום. תודה רבה.</w:t>
      </w:r>
    </w:p>
    <w:p w14:paraId="11718218" w14:textId="77777777" w:rsidR="00000000" w:rsidRDefault="00526D0B">
      <w:pPr>
        <w:pStyle w:val="af1"/>
        <w:rPr>
          <w:rtl/>
        </w:rPr>
      </w:pPr>
      <w:r>
        <w:rPr>
          <w:rtl/>
        </w:rPr>
        <w:br/>
        <w:t>היו"ר משה כחלון:</w:t>
      </w:r>
    </w:p>
    <w:p w14:paraId="4A988EE3" w14:textId="77777777" w:rsidR="00000000" w:rsidRDefault="00526D0B">
      <w:pPr>
        <w:pStyle w:val="a0"/>
        <w:rPr>
          <w:rtl/>
        </w:rPr>
      </w:pPr>
    </w:p>
    <w:p w14:paraId="59AE6ED5" w14:textId="77777777" w:rsidR="00000000" w:rsidRDefault="00526D0B">
      <w:pPr>
        <w:pStyle w:val="a0"/>
        <w:rPr>
          <w:rFonts w:hint="cs"/>
          <w:rtl/>
        </w:rPr>
      </w:pPr>
      <w:r>
        <w:rPr>
          <w:rFonts w:hint="cs"/>
          <w:rtl/>
        </w:rPr>
        <w:t>תודה רבה. חברת הכ</w:t>
      </w:r>
      <w:r>
        <w:rPr>
          <w:rFonts w:hint="cs"/>
          <w:rtl/>
        </w:rPr>
        <w:t>נסת זהבה גלאון, בבקשה.</w:t>
      </w:r>
    </w:p>
    <w:p w14:paraId="13DECF74" w14:textId="77777777" w:rsidR="00000000" w:rsidRDefault="00526D0B">
      <w:pPr>
        <w:pStyle w:val="a"/>
        <w:rPr>
          <w:rtl/>
        </w:rPr>
      </w:pPr>
      <w:r>
        <w:rPr>
          <w:rtl/>
        </w:rPr>
        <w:br/>
      </w:r>
      <w:bookmarkStart w:id="41" w:name="FS000000504T21_10_2003_17_49_21"/>
      <w:bookmarkStart w:id="42" w:name="_Toc56258647"/>
      <w:bookmarkEnd w:id="41"/>
      <w:r>
        <w:rPr>
          <w:rtl/>
        </w:rPr>
        <w:t>זהבה גלאון (מרצ):</w:t>
      </w:r>
      <w:bookmarkEnd w:id="42"/>
    </w:p>
    <w:p w14:paraId="65C94218" w14:textId="77777777" w:rsidR="00000000" w:rsidRDefault="00526D0B">
      <w:pPr>
        <w:pStyle w:val="a0"/>
        <w:rPr>
          <w:rtl/>
        </w:rPr>
      </w:pPr>
    </w:p>
    <w:p w14:paraId="74F99252" w14:textId="77777777" w:rsidR="00000000" w:rsidRDefault="00526D0B">
      <w:pPr>
        <w:pStyle w:val="a0"/>
        <w:rPr>
          <w:rFonts w:hint="cs"/>
          <w:rtl/>
        </w:rPr>
      </w:pPr>
      <w:r>
        <w:rPr>
          <w:rFonts w:hint="cs"/>
          <w:rtl/>
        </w:rPr>
        <w:t>אדוני היושב-ראש, אתמול נהרגו בעזה 14 אזרחים ונפצעו מעל 100 איש - מעל 100 אזרחים - ואני חושבת שהכנסת הזאת חייבת לדרוש - - -</w:t>
      </w:r>
    </w:p>
    <w:p w14:paraId="256F3A71" w14:textId="77777777" w:rsidR="00000000" w:rsidRDefault="00526D0B">
      <w:pPr>
        <w:pStyle w:val="af0"/>
        <w:rPr>
          <w:rtl/>
        </w:rPr>
      </w:pPr>
      <w:r>
        <w:rPr>
          <w:rtl/>
        </w:rPr>
        <w:br/>
        <w:t>רוני בר-און (הליכוד):</w:t>
      </w:r>
    </w:p>
    <w:p w14:paraId="3721D532" w14:textId="77777777" w:rsidR="00000000" w:rsidRDefault="00526D0B">
      <w:pPr>
        <w:pStyle w:val="a0"/>
        <w:rPr>
          <w:rFonts w:hint="cs"/>
          <w:rtl/>
        </w:rPr>
      </w:pPr>
    </w:p>
    <w:p w14:paraId="27FCB855" w14:textId="77777777" w:rsidR="00000000" w:rsidRDefault="00526D0B">
      <w:pPr>
        <w:pStyle w:val="a0"/>
        <w:rPr>
          <w:rFonts w:hint="cs"/>
          <w:rtl/>
        </w:rPr>
      </w:pPr>
      <w:r>
        <w:rPr>
          <w:rFonts w:hint="cs"/>
          <w:rtl/>
        </w:rPr>
        <w:t>מה עם זה שנהרגו שלושה חיילים - - -</w:t>
      </w:r>
    </w:p>
    <w:p w14:paraId="25384E33" w14:textId="77777777" w:rsidR="00000000" w:rsidRDefault="00526D0B">
      <w:pPr>
        <w:pStyle w:val="af1"/>
        <w:rPr>
          <w:rtl/>
        </w:rPr>
      </w:pPr>
      <w:r>
        <w:rPr>
          <w:rtl/>
        </w:rPr>
        <w:br/>
        <w:t>היו"ר משה כחלון:</w:t>
      </w:r>
    </w:p>
    <w:p w14:paraId="7C1CD2A4" w14:textId="77777777" w:rsidR="00000000" w:rsidRDefault="00526D0B">
      <w:pPr>
        <w:pStyle w:val="a0"/>
        <w:rPr>
          <w:rtl/>
        </w:rPr>
      </w:pPr>
    </w:p>
    <w:p w14:paraId="78C9CECB" w14:textId="77777777" w:rsidR="00000000" w:rsidRDefault="00526D0B">
      <w:pPr>
        <w:pStyle w:val="a0"/>
        <w:rPr>
          <w:rFonts w:hint="cs"/>
          <w:rtl/>
        </w:rPr>
      </w:pPr>
      <w:r>
        <w:rPr>
          <w:rFonts w:hint="cs"/>
          <w:rtl/>
        </w:rPr>
        <w:t>חבר הכנסת בר</w:t>
      </w:r>
      <w:r>
        <w:rPr>
          <w:rFonts w:hint="cs"/>
          <w:rtl/>
        </w:rPr>
        <w:t>-און, זה נאום בן דקה. בבקשה.</w:t>
      </w:r>
    </w:p>
    <w:p w14:paraId="710F2D44" w14:textId="77777777" w:rsidR="00000000" w:rsidRDefault="00526D0B">
      <w:pPr>
        <w:pStyle w:val="-"/>
        <w:rPr>
          <w:rtl/>
        </w:rPr>
      </w:pPr>
      <w:r>
        <w:rPr>
          <w:rtl/>
        </w:rPr>
        <w:br/>
      </w:r>
      <w:bookmarkStart w:id="43" w:name="FS000000504T21_10_2003_17_50_30C"/>
      <w:bookmarkEnd w:id="43"/>
      <w:r>
        <w:rPr>
          <w:rtl/>
        </w:rPr>
        <w:t>זהבה גלאון (מרצ):</w:t>
      </w:r>
    </w:p>
    <w:p w14:paraId="6E487CB7" w14:textId="77777777" w:rsidR="00000000" w:rsidRDefault="00526D0B">
      <w:pPr>
        <w:pStyle w:val="a0"/>
        <w:rPr>
          <w:rtl/>
        </w:rPr>
      </w:pPr>
    </w:p>
    <w:p w14:paraId="6DE571C9" w14:textId="77777777" w:rsidR="00000000" w:rsidRDefault="00526D0B">
      <w:pPr>
        <w:pStyle w:val="a0"/>
        <w:rPr>
          <w:rFonts w:hint="cs"/>
          <w:rtl/>
        </w:rPr>
      </w:pPr>
      <w:r>
        <w:rPr>
          <w:rFonts w:hint="cs"/>
          <w:rtl/>
        </w:rPr>
        <w:t>הכנסת הזאת חייבת לדרוש ועדת בדיקה בראשותו של הפצ"ר, שתפרסם את הממצאים שלה. על-פי הערכתי והבנתי, מדובר בפעולה ובמעשה שהוא בלתי חוקי בעליל - בלתי חוקי בעליל - הפצצות בלב אוכלוסייה אזרחית, ואני מודה שנדהמתי לשמ</w:t>
      </w:r>
      <w:r>
        <w:rPr>
          <w:rFonts w:hint="cs"/>
          <w:rtl/>
        </w:rPr>
        <w:t xml:space="preserve">וע היום את דוברת צה"ל חורצת דין באשר לחוקיות הפעולה בטרם בוצעה בדיקה ובטרם קיבלה הכנסת הסברים איך נהרגו 14 אזרחים ואיך נפצעו מעל 100 איש ואיך בפעולה ברפיח קרוב ל-2,000 איש נותרו ללא קורת גג. </w:t>
      </w:r>
    </w:p>
    <w:p w14:paraId="164B2F39" w14:textId="77777777" w:rsidR="00000000" w:rsidRDefault="00526D0B">
      <w:pPr>
        <w:pStyle w:val="a0"/>
        <w:rPr>
          <w:rFonts w:hint="cs"/>
          <w:rtl/>
        </w:rPr>
      </w:pPr>
    </w:p>
    <w:p w14:paraId="5D5F5348" w14:textId="77777777" w:rsidR="00000000" w:rsidRDefault="00526D0B">
      <w:pPr>
        <w:pStyle w:val="a0"/>
        <w:rPr>
          <w:rFonts w:hint="cs"/>
          <w:rtl/>
        </w:rPr>
      </w:pPr>
      <w:r>
        <w:rPr>
          <w:rFonts w:hint="cs"/>
          <w:rtl/>
        </w:rPr>
        <w:t xml:space="preserve">מה אנחנו עושים שם? מישהו צריך לתת על זה את הדין. </w:t>
      </w:r>
    </w:p>
    <w:p w14:paraId="2D0AC620" w14:textId="77777777" w:rsidR="00000000" w:rsidRDefault="00526D0B">
      <w:pPr>
        <w:pStyle w:val="af1"/>
        <w:rPr>
          <w:rtl/>
        </w:rPr>
      </w:pPr>
      <w:r>
        <w:rPr>
          <w:rtl/>
        </w:rPr>
        <w:br/>
        <w:t>היו"ר משה כח</w:t>
      </w:r>
      <w:r>
        <w:rPr>
          <w:rtl/>
        </w:rPr>
        <w:t>לון:</w:t>
      </w:r>
    </w:p>
    <w:p w14:paraId="115F92B8" w14:textId="77777777" w:rsidR="00000000" w:rsidRDefault="00526D0B">
      <w:pPr>
        <w:pStyle w:val="a0"/>
        <w:rPr>
          <w:rtl/>
        </w:rPr>
      </w:pPr>
    </w:p>
    <w:p w14:paraId="1A8C4F33" w14:textId="77777777" w:rsidR="00000000" w:rsidRDefault="00526D0B">
      <w:pPr>
        <w:pStyle w:val="a0"/>
        <w:rPr>
          <w:rFonts w:hint="cs"/>
          <w:rtl/>
        </w:rPr>
      </w:pPr>
      <w:r>
        <w:rPr>
          <w:rFonts w:hint="cs"/>
          <w:rtl/>
        </w:rPr>
        <w:t xml:space="preserve">תודה רבה. חבר הכנסת חיים אורון, בבקשה. אחריו - חבר הכנסת גדעון סער, ואחריו - חבר הכנסת בר-און. </w:t>
      </w:r>
    </w:p>
    <w:p w14:paraId="13C70D67" w14:textId="77777777" w:rsidR="00000000" w:rsidRDefault="00526D0B">
      <w:pPr>
        <w:pStyle w:val="a0"/>
        <w:rPr>
          <w:color w:val="0000FF"/>
          <w:szCs w:val="28"/>
          <w:rtl/>
        </w:rPr>
      </w:pPr>
    </w:p>
    <w:p w14:paraId="5659F2E5" w14:textId="77777777" w:rsidR="00000000" w:rsidRDefault="00526D0B">
      <w:pPr>
        <w:pStyle w:val="a"/>
        <w:rPr>
          <w:rtl/>
        </w:rPr>
      </w:pPr>
      <w:bookmarkStart w:id="44" w:name="FS000001065T21_10_2003_17_24_35"/>
      <w:bookmarkStart w:id="45" w:name="_Toc56258648"/>
      <w:bookmarkEnd w:id="44"/>
      <w:r>
        <w:rPr>
          <w:rFonts w:hint="eastAsia"/>
          <w:rtl/>
        </w:rPr>
        <w:t>חיים</w:t>
      </w:r>
      <w:r>
        <w:rPr>
          <w:rtl/>
        </w:rPr>
        <w:t xml:space="preserve"> אורון (מרצ):</w:t>
      </w:r>
      <w:bookmarkEnd w:id="45"/>
    </w:p>
    <w:p w14:paraId="53C82A29" w14:textId="77777777" w:rsidR="00000000" w:rsidRDefault="00526D0B">
      <w:pPr>
        <w:pStyle w:val="a0"/>
        <w:rPr>
          <w:rFonts w:hint="cs"/>
          <w:rtl/>
        </w:rPr>
      </w:pPr>
    </w:p>
    <w:p w14:paraId="4106411C" w14:textId="77777777" w:rsidR="00000000" w:rsidRDefault="00526D0B">
      <w:pPr>
        <w:pStyle w:val="a0"/>
        <w:rPr>
          <w:rFonts w:hint="cs"/>
          <w:rtl/>
        </w:rPr>
      </w:pPr>
      <w:r>
        <w:rPr>
          <w:rFonts w:hint="cs"/>
          <w:rtl/>
        </w:rPr>
        <w:t>אדוני היושב-ראש, חברי הכנסת, רצף הפעולות של הימים האחרונים ברצועת-עזה מעמיד סימן שאלה חמור מאוד, לא על מידת שיקול הדעת, לא על מידת התב</w:t>
      </w:r>
      <w:r>
        <w:rPr>
          <w:rFonts w:hint="cs"/>
          <w:rtl/>
        </w:rPr>
        <w:t>ונה, אלא על מידת המוסריות שאנחנו פועלים בה ברצועת-עזה, אדוני היושב-ראש. אי-אפשר להסביר לי, שמורידים טיל ובהפרש של כמה דקות טיל שני לאזור שברור שיהיו בו אזרחים. אי-אפשר לומר שהדבר הזה, דגל שחור מאוד לא מתנוסס עליו.</w:t>
      </w:r>
    </w:p>
    <w:p w14:paraId="27FC9D53" w14:textId="77777777" w:rsidR="00000000" w:rsidRDefault="00526D0B">
      <w:pPr>
        <w:pStyle w:val="a0"/>
        <w:ind w:firstLine="0"/>
        <w:rPr>
          <w:rFonts w:hint="cs"/>
          <w:rtl/>
        </w:rPr>
      </w:pPr>
    </w:p>
    <w:p w14:paraId="212C3DF0" w14:textId="77777777" w:rsidR="00000000" w:rsidRDefault="00526D0B">
      <w:pPr>
        <w:pStyle w:val="af0"/>
        <w:rPr>
          <w:rtl/>
        </w:rPr>
      </w:pPr>
      <w:r>
        <w:rPr>
          <w:rFonts w:hint="eastAsia"/>
          <w:rtl/>
        </w:rPr>
        <w:t>השר</w:t>
      </w:r>
      <w:r>
        <w:rPr>
          <w:rtl/>
        </w:rPr>
        <w:t xml:space="preserve"> עוזי לנדאו:</w:t>
      </w:r>
    </w:p>
    <w:p w14:paraId="3950F049" w14:textId="77777777" w:rsidR="00000000" w:rsidRDefault="00526D0B">
      <w:pPr>
        <w:pStyle w:val="a0"/>
        <w:rPr>
          <w:rFonts w:hint="cs"/>
          <w:rtl/>
        </w:rPr>
      </w:pPr>
    </w:p>
    <w:p w14:paraId="711F0106" w14:textId="77777777" w:rsidR="00000000" w:rsidRDefault="00526D0B">
      <w:pPr>
        <w:pStyle w:val="a0"/>
        <w:rPr>
          <w:rFonts w:hint="cs"/>
          <w:rtl/>
        </w:rPr>
      </w:pPr>
      <w:r>
        <w:rPr>
          <w:rFonts w:hint="cs"/>
          <w:rtl/>
        </w:rPr>
        <w:t>מה אתה מדבר? היה שם מחבל</w:t>
      </w:r>
      <w:r>
        <w:rPr>
          <w:rFonts w:hint="cs"/>
          <w:rtl/>
        </w:rPr>
        <w:t xml:space="preserve"> וצריך לפגוע בו. אם אתה לא תפגע בו אתה תהיה אשם בכך שהוא - - -</w:t>
      </w:r>
    </w:p>
    <w:p w14:paraId="4D774195" w14:textId="77777777" w:rsidR="00000000" w:rsidRDefault="00526D0B">
      <w:pPr>
        <w:pStyle w:val="a0"/>
        <w:ind w:firstLine="0"/>
        <w:rPr>
          <w:rFonts w:hint="cs"/>
          <w:rtl/>
        </w:rPr>
      </w:pPr>
    </w:p>
    <w:p w14:paraId="731BDB73" w14:textId="77777777" w:rsidR="00000000" w:rsidRDefault="00526D0B">
      <w:pPr>
        <w:pStyle w:val="-"/>
        <w:rPr>
          <w:rtl/>
        </w:rPr>
      </w:pPr>
      <w:bookmarkStart w:id="46" w:name="FS000001065T21_10_2003_17_26_25C"/>
      <w:bookmarkEnd w:id="46"/>
      <w:r>
        <w:rPr>
          <w:rtl/>
        </w:rPr>
        <w:t>חיים אורון (מרצ):</w:t>
      </w:r>
    </w:p>
    <w:p w14:paraId="0EBEC151" w14:textId="77777777" w:rsidR="00000000" w:rsidRDefault="00526D0B">
      <w:pPr>
        <w:pStyle w:val="a0"/>
        <w:rPr>
          <w:rtl/>
        </w:rPr>
      </w:pPr>
    </w:p>
    <w:p w14:paraId="470B01B0" w14:textId="77777777" w:rsidR="00000000" w:rsidRDefault="00526D0B">
      <w:pPr>
        <w:pStyle w:val="a0"/>
        <w:rPr>
          <w:rFonts w:hint="cs"/>
          <w:rtl/>
        </w:rPr>
      </w:pPr>
      <w:r>
        <w:rPr>
          <w:rFonts w:hint="cs"/>
          <w:rtl/>
        </w:rPr>
        <w:t>השר עוזי לנדאו, אחרי הטיל הראשון נורה טיל שני כשבאזור כבר היו אזרחים.</w:t>
      </w:r>
    </w:p>
    <w:p w14:paraId="0C4C9ECC" w14:textId="77777777" w:rsidR="00000000" w:rsidRDefault="00526D0B">
      <w:pPr>
        <w:pStyle w:val="a0"/>
        <w:ind w:firstLine="0"/>
        <w:rPr>
          <w:rFonts w:hint="cs"/>
          <w:rtl/>
        </w:rPr>
      </w:pPr>
    </w:p>
    <w:p w14:paraId="7274B420" w14:textId="77777777" w:rsidR="00000000" w:rsidRDefault="00526D0B">
      <w:pPr>
        <w:pStyle w:val="af0"/>
        <w:rPr>
          <w:rtl/>
        </w:rPr>
      </w:pPr>
      <w:r>
        <w:rPr>
          <w:rFonts w:hint="eastAsia"/>
          <w:rtl/>
        </w:rPr>
        <w:t>השר</w:t>
      </w:r>
      <w:r>
        <w:rPr>
          <w:rtl/>
        </w:rPr>
        <w:t xml:space="preserve"> עוזי לנדאו:</w:t>
      </w:r>
    </w:p>
    <w:p w14:paraId="022F1C6D" w14:textId="77777777" w:rsidR="00000000" w:rsidRDefault="00526D0B">
      <w:pPr>
        <w:pStyle w:val="a0"/>
        <w:rPr>
          <w:rFonts w:hint="cs"/>
          <w:rtl/>
        </w:rPr>
      </w:pPr>
    </w:p>
    <w:p w14:paraId="64622B2E" w14:textId="77777777" w:rsidR="00000000" w:rsidRDefault="00526D0B">
      <w:pPr>
        <w:pStyle w:val="a0"/>
        <w:rPr>
          <w:rFonts w:hint="cs"/>
          <w:rtl/>
        </w:rPr>
      </w:pPr>
      <w:r>
        <w:rPr>
          <w:rFonts w:hint="cs"/>
          <w:rtl/>
        </w:rPr>
        <w:t>- - -</w:t>
      </w:r>
    </w:p>
    <w:p w14:paraId="251F7CA6" w14:textId="77777777" w:rsidR="00000000" w:rsidRDefault="00526D0B">
      <w:pPr>
        <w:pStyle w:val="a0"/>
        <w:ind w:firstLine="0"/>
        <w:rPr>
          <w:rFonts w:hint="cs"/>
          <w:rtl/>
        </w:rPr>
      </w:pPr>
    </w:p>
    <w:p w14:paraId="43FDBD3A" w14:textId="77777777" w:rsidR="00000000" w:rsidRDefault="00526D0B">
      <w:pPr>
        <w:pStyle w:val="-"/>
        <w:rPr>
          <w:rtl/>
        </w:rPr>
      </w:pPr>
      <w:bookmarkStart w:id="47" w:name="FS000001065T21_10_2003_17_27_17C"/>
      <w:bookmarkEnd w:id="47"/>
      <w:r>
        <w:rPr>
          <w:rtl/>
        </w:rPr>
        <w:t>חיים אורון (מרצ):</w:t>
      </w:r>
    </w:p>
    <w:p w14:paraId="78513A80" w14:textId="77777777" w:rsidR="00000000" w:rsidRDefault="00526D0B">
      <w:pPr>
        <w:pStyle w:val="a0"/>
        <w:rPr>
          <w:rtl/>
        </w:rPr>
      </w:pPr>
    </w:p>
    <w:p w14:paraId="5F3E37EF" w14:textId="77777777" w:rsidR="00000000" w:rsidRDefault="00526D0B">
      <w:pPr>
        <w:pStyle w:val="a0"/>
        <w:rPr>
          <w:rFonts w:hint="cs"/>
          <w:rtl/>
        </w:rPr>
      </w:pPr>
      <w:r>
        <w:rPr>
          <w:rFonts w:hint="cs"/>
          <w:rtl/>
        </w:rPr>
        <w:t xml:space="preserve">ואתם אמרתם - ואני יודע מה אני מדבר, אל תפריע לי. אתם אמרתם </w:t>
      </w:r>
      <w:r>
        <w:rPr>
          <w:rFonts w:hint="cs"/>
          <w:rtl/>
        </w:rPr>
        <w:t>שאתם עושים הכול כדי שלא לפגוע באזרחים חפים מפשע. זה לא רק לא הכול, זה לא כלום.</w:t>
      </w:r>
    </w:p>
    <w:p w14:paraId="70F4BA57" w14:textId="77777777" w:rsidR="00000000" w:rsidRDefault="00526D0B">
      <w:pPr>
        <w:pStyle w:val="a0"/>
        <w:ind w:firstLine="0"/>
        <w:rPr>
          <w:rFonts w:hint="cs"/>
          <w:rtl/>
        </w:rPr>
      </w:pPr>
    </w:p>
    <w:p w14:paraId="779D98BC" w14:textId="77777777" w:rsidR="00000000" w:rsidRDefault="00526D0B">
      <w:pPr>
        <w:pStyle w:val="af0"/>
        <w:rPr>
          <w:rtl/>
        </w:rPr>
      </w:pPr>
      <w:r>
        <w:rPr>
          <w:rFonts w:hint="eastAsia"/>
          <w:rtl/>
        </w:rPr>
        <w:t>השר</w:t>
      </w:r>
      <w:r>
        <w:rPr>
          <w:rtl/>
        </w:rPr>
        <w:t xml:space="preserve"> עוזי לנדאו:</w:t>
      </w:r>
    </w:p>
    <w:p w14:paraId="73F94B52" w14:textId="77777777" w:rsidR="00000000" w:rsidRDefault="00526D0B">
      <w:pPr>
        <w:pStyle w:val="a0"/>
        <w:rPr>
          <w:rFonts w:hint="cs"/>
          <w:rtl/>
        </w:rPr>
      </w:pPr>
    </w:p>
    <w:p w14:paraId="3DCB7FB3" w14:textId="77777777" w:rsidR="00000000" w:rsidRDefault="00526D0B">
      <w:pPr>
        <w:pStyle w:val="a0"/>
        <w:rPr>
          <w:rFonts w:hint="cs"/>
          <w:rtl/>
        </w:rPr>
      </w:pPr>
      <w:r>
        <w:rPr>
          <w:rFonts w:hint="cs"/>
          <w:rtl/>
        </w:rPr>
        <w:t>מי שמסתובב ליד מחבלים  - - - מה שאתה מציע זה שהמחבל ירצח ולא ניגע בו.</w:t>
      </w:r>
    </w:p>
    <w:p w14:paraId="42EEDA0F" w14:textId="77777777" w:rsidR="00000000" w:rsidRDefault="00526D0B">
      <w:pPr>
        <w:pStyle w:val="a0"/>
        <w:ind w:firstLine="0"/>
        <w:rPr>
          <w:rFonts w:hint="cs"/>
          <w:rtl/>
        </w:rPr>
      </w:pPr>
    </w:p>
    <w:p w14:paraId="603037BB" w14:textId="77777777" w:rsidR="00000000" w:rsidRDefault="00526D0B">
      <w:pPr>
        <w:pStyle w:val="af0"/>
        <w:rPr>
          <w:rtl/>
        </w:rPr>
      </w:pPr>
      <w:r>
        <w:rPr>
          <w:rFonts w:hint="eastAsia"/>
          <w:rtl/>
        </w:rPr>
        <w:t>עבד</w:t>
      </w:r>
      <w:r>
        <w:rPr>
          <w:rtl/>
        </w:rPr>
        <w:t>-אלמאלכ דהאמשה (רע"ם):</w:t>
      </w:r>
    </w:p>
    <w:p w14:paraId="34D6E94F" w14:textId="77777777" w:rsidR="00000000" w:rsidRDefault="00526D0B">
      <w:pPr>
        <w:pStyle w:val="a0"/>
        <w:rPr>
          <w:rFonts w:hint="cs"/>
          <w:rtl/>
        </w:rPr>
      </w:pPr>
    </w:p>
    <w:p w14:paraId="33C15683" w14:textId="77777777" w:rsidR="00000000" w:rsidRDefault="00526D0B">
      <w:pPr>
        <w:pStyle w:val="a0"/>
        <w:rPr>
          <w:rFonts w:hint="cs"/>
          <w:rtl/>
        </w:rPr>
      </w:pPr>
      <w:r>
        <w:rPr>
          <w:rFonts w:hint="cs"/>
          <w:rtl/>
        </w:rPr>
        <w:t>- - -</w:t>
      </w:r>
    </w:p>
    <w:p w14:paraId="1B20BF20" w14:textId="77777777" w:rsidR="00000000" w:rsidRDefault="00526D0B">
      <w:pPr>
        <w:pStyle w:val="af1"/>
        <w:rPr>
          <w:rFonts w:hint="cs"/>
          <w:rtl/>
        </w:rPr>
      </w:pPr>
    </w:p>
    <w:p w14:paraId="5250F8CE" w14:textId="77777777" w:rsidR="00000000" w:rsidRDefault="00526D0B">
      <w:pPr>
        <w:pStyle w:val="af1"/>
        <w:rPr>
          <w:rtl/>
        </w:rPr>
      </w:pPr>
      <w:r>
        <w:rPr>
          <w:rtl/>
        </w:rPr>
        <w:t>היו"ר משה כחלון:</w:t>
      </w:r>
    </w:p>
    <w:p w14:paraId="0765C9EF" w14:textId="77777777" w:rsidR="00000000" w:rsidRDefault="00526D0B">
      <w:pPr>
        <w:pStyle w:val="a0"/>
        <w:rPr>
          <w:rtl/>
        </w:rPr>
      </w:pPr>
    </w:p>
    <w:p w14:paraId="67009A28" w14:textId="77777777" w:rsidR="00000000" w:rsidRDefault="00526D0B">
      <w:pPr>
        <w:pStyle w:val="a0"/>
        <w:rPr>
          <w:rFonts w:hint="cs"/>
          <w:rtl/>
        </w:rPr>
      </w:pPr>
      <w:r>
        <w:rPr>
          <w:rFonts w:hint="cs"/>
          <w:rtl/>
        </w:rPr>
        <w:t>חבר הכנסת גדעון סער יצא. חבר הכנסת ר</w:t>
      </w:r>
      <w:r>
        <w:rPr>
          <w:rFonts w:hint="cs"/>
          <w:rtl/>
        </w:rPr>
        <w:t>וני בר-און, בבקשה.</w:t>
      </w:r>
    </w:p>
    <w:p w14:paraId="1D26E38C" w14:textId="77777777" w:rsidR="00000000" w:rsidRDefault="00526D0B">
      <w:pPr>
        <w:pStyle w:val="-"/>
        <w:rPr>
          <w:rtl/>
        </w:rPr>
      </w:pPr>
      <w:bookmarkStart w:id="48" w:name="FS000001065T21_10_2003_17_29_52C"/>
      <w:bookmarkEnd w:id="48"/>
    </w:p>
    <w:p w14:paraId="77F444BA" w14:textId="77777777" w:rsidR="00000000" w:rsidRDefault="00526D0B">
      <w:pPr>
        <w:pStyle w:val="-"/>
        <w:rPr>
          <w:rtl/>
        </w:rPr>
      </w:pPr>
      <w:r>
        <w:rPr>
          <w:rtl/>
        </w:rPr>
        <w:t>חיים אורון (מרצ):</w:t>
      </w:r>
    </w:p>
    <w:p w14:paraId="70FD8FB9" w14:textId="77777777" w:rsidR="00000000" w:rsidRDefault="00526D0B">
      <w:pPr>
        <w:pStyle w:val="a0"/>
        <w:rPr>
          <w:rtl/>
        </w:rPr>
      </w:pPr>
    </w:p>
    <w:p w14:paraId="4A7FABA9" w14:textId="77777777" w:rsidR="00000000" w:rsidRDefault="00526D0B">
      <w:pPr>
        <w:pStyle w:val="a0"/>
        <w:rPr>
          <w:rFonts w:hint="cs"/>
          <w:rtl/>
        </w:rPr>
      </w:pPr>
      <w:r>
        <w:rPr>
          <w:rFonts w:hint="cs"/>
          <w:rtl/>
        </w:rPr>
        <w:t>שר בממשלתך אמר היום, השר פורז, שאם צריך לשקול ששניים יברחו או שישה ייהרגו, אז שניים יברחו.</w:t>
      </w:r>
    </w:p>
    <w:p w14:paraId="1EE94B30" w14:textId="77777777" w:rsidR="00000000" w:rsidRDefault="00526D0B">
      <w:pPr>
        <w:pStyle w:val="af1"/>
        <w:rPr>
          <w:rFonts w:hint="cs"/>
          <w:rtl/>
        </w:rPr>
      </w:pPr>
    </w:p>
    <w:p w14:paraId="76F62D47" w14:textId="77777777" w:rsidR="00000000" w:rsidRDefault="00526D0B">
      <w:pPr>
        <w:pStyle w:val="af1"/>
        <w:rPr>
          <w:rtl/>
        </w:rPr>
      </w:pPr>
      <w:r>
        <w:rPr>
          <w:rtl/>
        </w:rPr>
        <w:t>היו"ר משה כחלון:</w:t>
      </w:r>
    </w:p>
    <w:p w14:paraId="5D33E983" w14:textId="77777777" w:rsidR="00000000" w:rsidRDefault="00526D0B">
      <w:pPr>
        <w:pStyle w:val="a0"/>
        <w:rPr>
          <w:rtl/>
        </w:rPr>
      </w:pPr>
    </w:p>
    <w:p w14:paraId="2B923603" w14:textId="77777777" w:rsidR="00000000" w:rsidRDefault="00526D0B">
      <w:pPr>
        <w:pStyle w:val="a0"/>
        <w:rPr>
          <w:rFonts w:hint="cs"/>
          <w:rtl/>
        </w:rPr>
      </w:pPr>
      <w:r>
        <w:rPr>
          <w:rFonts w:hint="cs"/>
          <w:rtl/>
        </w:rPr>
        <w:t>תודה רבה, חבר הכנסת אורון.</w:t>
      </w:r>
    </w:p>
    <w:p w14:paraId="232EC864" w14:textId="77777777" w:rsidR="00000000" w:rsidRDefault="00526D0B">
      <w:pPr>
        <w:pStyle w:val="a0"/>
        <w:ind w:firstLine="0"/>
        <w:rPr>
          <w:rFonts w:hint="cs"/>
          <w:rtl/>
        </w:rPr>
      </w:pPr>
    </w:p>
    <w:p w14:paraId="54CA59C0" w14:textId="77777777" w:rsidR="00000000" w:rsidRDefault="00526D0B">
      <w:pPr>
        <w:pStyle w:val="af0"/>
        <w:rPr>
          <w:rtl/>
        </w:rPr>
      </w:pPr>
      <w:r>
        <w:rPr>
          <w:rFonts w:hint="eastAsia"/>
          <w:rtl/>
        </w:rPr>
        <w:t>השר</w:t>
      </w:r>
      <w:r>
        <w:rPr>
          <w:rtl/>
        </w:rPr>
        <w:t xml:space="preserve"> עוזי לנדאו:</w:t>
      </w:r>
    </w:p>
    <w:p w14:paraId="71E20825" w14:textId="77777777" w:rsidR="00000000" w:rsidRDefault="00526D0B">
      <w:pPr>
        <w:pStyle w:val="a0"/>
        <w:rPr>
          <w:rFonts w:hint="cs"/>
          <w:rtl/>
        </w:rPr>
      </w:pPr>
    </w:p>
    <w:p w14:paraId="075F54C7" w14:textId="77777777" w:rsidR="00000000" w:rsidRDefault="00526D0B">
      <w:pPr>
        <w:pStyle w:val="a0"/>
        <w:rPr>
          <w:rFonts w:hint="cs"/>
          <w:rtl/>
        </w:rPr>
      </w:pPr>
      <w:r>
        <w:rPr>
          <w:rFonts w:hint="cs"/>
          <w:rtl/>
        </w:rPr>
        <w:t>אם שניים יברחו הם ירצחו עוד עשרה ועוד 20 - - -</w:t>
      </w:r>
    </w:p>
    <w:p w14:paraId="6F4407F8" w14:textId="77777777" w:rsidR="00000000" w:rsidRDefault="00526D0B">
      <w:pPr>
        <w:pStyle w:val="a0"/>
        <w:ind w:firstLine="0"/>
        <w:rPr>
          <w:rFonts w:hint="cs"/>
          <w:rtl/>
        </w:rPr>
      </w:pPr>
    </w:p>
    <w:p w14:paraId="1FF29F58" w14:textId="77777777" w:rsidR="00000000" w:rsidRDefault="00526D0B">
      <w:pPr>
        <w:pStyle w:val="af0"/>
        <w:rPr>
          <w:rtl/>
        </w:rPr>
      </w:pPr>
      <w:r>
        <w:rPr>
          <w:rFonts w:hint="eastAsia"/>
          <w:rtl/>
        </w:rPr>
        <w:t>זהבה</w:t>
      </w:r>
      <w:r>
        <w:rPr>
          <w:rtl/>
        </w:rPr>
        <w:t xml:space="preserve"> גלאון (מר</w:t>
      </w:r>
      <w:r>
        <w:rPr>
          <w:rtl/>
        </w:rPr>
        <w:t>צ):</w:t>
      </w:r>
    </w:p>
    <w:p w14:paraId="39D7BC53" w14:textId="77777777" w:rsidR="00000000" w:rsidRDefault="00526D0B">
      <w:pPr>
        <w:pStyle w:val="a0"/>
        <w:rPr>
          <w:rFonts w:hint="cs"/>
          <w:rtl/>
        </w:rPr>
      </w:pPr>
    </w:p>
    <w:p w14:paraId="24608F53" w14:textId="77777777" w:rsidR="00000000" w:rsidRDefault="00526D0B">
      <w:pPr>
        <w:pStyle w:val="a0"/>
        <w:rPr>
          <w:rFonts w:hint="cs"/>
          <w:rtl/>
        </w:rPr>
      </w:pPr>
      <w:r>
        <w:rPr>
          <w:rFonts w:hint="cs"/>
          <w:rtl/>
        </w:rPr>
        <w:t xml:space="preserve"> - - -</w:t>
      </w:r>
    </w:p>
    <w:p w14:paraId="27672E75" w14:textId="77777777" w:rsidR="00000000" w:rsidRDefault="00526D0B">
      <w:pPr>
        <w:pStyle w:val="a0"/>
        <w:ind w:firstLine="0"/>
        <w:rPr>
          <w:rFonts w:hint="cs"/>
          <w:rtl/>
        </w:rPr>
      </w:pPr>
    </w:p>
    <w:p w14:paraId="3C6E0709" w14:textId="77777777" w:rsidR="00000000" w:rsidRDefault="00526D0B">
      <w:pPr>
        <w:pStyle w:val="a"/>
        <w:rPr>
          <w:rtl/>
        </w:rPr>
      </w:pPr>
      <w:bookmarkStart w:id="49" w:name="FS000000552T21_10_2003_17_31_39"/>
      <w:bookmarkStart w:id="50" w:name="FS000001038T21_10_2003_17_31_52"/>
      <w:bookmarkStart w:id="51" w:name="_Toc56258649"/>
      <w:bookmarkEnd w:id="49"/>
      <w:bookmarkEnd w:id="50"/>
      <w:r>
        <w:rPr>
          <w:rtl/>
        </w:rPr>
        <w:t>רוני בר-און (הליכוד):</w:t>
      </w:r>
      <w:bookmarkEnd w:id="51"/>
    </w:p>
    <w:p w14:paraId="6410B783" w14:textId="77777777" w:rsidR="00000000" w:rsidRDefault="00526D0B">
      <w:pPr>
        <w:pStyle w:val="a0"/>
        <w:rPr>
          <w:rtl/>
        </w:rPr>
      </w:pPr>
    </w:p>
    <w:p w14:paraId="705D1539" w14:textId="77777777" w:rsidR="00000000" w:rsidRDefault="00526D0B">
      <w:pPr>
        <w:pStyle w:val="a0"/>
        <w:rPr>
          <w:rFonts w:hint="cs"/>
          <w:rtl/>
        </w:rPr>
      </w:pPr>
      <w:r>
        <w:rPr>
          <w:rFonts w:hint="cs"/>
          <w:rtl/>
        </w:rPr>
        <w:t xml:space="preserve">אני מקווה שזה לא על חשבון הזמן שלי. </w:t>
      </w:r>
    </w:p>
    <w:p w14:paraId="3E04167B" w14:textId="77777777" w:rsidR="00000000" w:rsidRDefault="00526D0B">
      <w:pPr>
        <w:pStyle w:val="a0"/>
        <w:ind w:firstLine="0"/>
        <w:rPr>
          <w:rFonts w:hint="cs"/>
          <w:rtl/>
        </w:rPr>
      </w:pPr>
    </w:p>
    <w:p w14:paraId="3DDF4061" w14:textId="77777777" w:rsidR="00000000" w:rsidRDefault="00526D0B">
      <w:pPr>
        <w:pStyle w:val="af1"/>
        <w:rPr>
          <w:rtl/>
        </w:rPr>
      </w:pPr>
      <w:r>
        <w:rPr>
          <w:rtl/>
        </w:rPr>
        <w:t>היו"ר משה כחלון:</w:t>
      </w:r>
    </w:p>
    <w:p w14:paraId="38B59EF5" w14:textId="77777777" w:rsidR="00000000" w:rsidRDefault="00526D0B">
      <w:pPr>
        <w:pStyle w:val="a0"/>
        <w:rPr>
          <w:rtl/>
        </w:rPr>
      </w:pPr>
    </w:p>
    <w:p w14:paraId="2A9FEF0D" w14:textId="77777777" w:rsidR="00000000" w:rsidRDefault="00526D0B">
      <w:pPr>
        <w:pStyle w:val="a0"/>
        <w:rPr>
          <w:rFonts w:hint="cs"/>
          <w:rtl/>
        </w:rPr>
      </w:pPr>
      <w:r>
        <w:rPr>
          <w:rFonts w:hint="cs"/>
          <w:rtl/>
        </w:rPr>
        <w:t>חבר הכנסת בר-און, בבקשה.</w:t>
      </w:r>
    </w:p>
    <w:p w14:paraId="54A29B97" w14:textId="77777777" w:rsidR="00000000" w:rsidRDefault="00526D0B">
      <w:pPr>
        <w:pStyle w:val="a0"/>
        <w:ind w:firstLine="0"/>
        <w:rPr>
          <w:rFonts w:hint="cs"/>
          <w:rtl/>
        </w:rPr>
      </w:pPr>
    </w:p>
    <w:p w14:paraId="7D37CFD6" w14:textId="77777777" w:rsidR="00000000" w:rsidRDefault="00526D0B">
      <w:pPr>
        <w:pStyle w:val="-"/>
        <w:rPr>
          <w:rtl/>
        </w:rPr>
      </w:pPr>
      <w:bookmarkStart w:id="52" w:name="FS000001038T21_10_2003_17_32_13C"/>
      <w:bookmarkEnd w:id="52"/>
      <w:r>
        <w:rPr>
          <w:rtl/>
        </w:rPr>
        <w:t>רוני בר-און (הליכוד):</w:t>
      </w:r>
    </w:p>
    <w:p w14:paraId="612D38BB" w14:textId="77777777" w:rsidR="00000000" w:rsidRDefault="00526D0B">
      <w:pPr>
        <w:pStyle w:val="a0"/>
        <w:rPr>
          <w:rtl/>
        </w:rPr>
      </w:pPr>
    </w:p>
    <w:p w14:paraId="1EE63EAB" w14:textId="77777777" w:rsidR="00000000" w:rsidRDefault="00526D0B">
      <w:pPr>
        <w:pStyle w:val="a0"/>
        <w:rPr>
          <w:rFonts w:hint="cs"/>
          <w:rtl/>
        </w:rPr>
      </w:pPr>
      <w:r>
        <w:rPr>
          <w:rFonts w:hint="cs"/>
          <w:rtl/>
        </w:rPr>
        <w:t>סליחה, אני לא מתכוון להתגבר עליהם. זה כמובן לא על חשבון הזמן שלי.</w:t>
      </w:r>
    </w:p>
    <w:p w14:paraId="01FEECB5" w14:textId="77777777" w:rsidR="00000000" w:rsidRDefault="00526D0B">
      <w:pPr>
        <w:pStyle w:val="a0"/>
        <w:ind w:firstLine="0"/>
        <w:rPr>
          <w:rFonts w:hint="cs"/>
          <w:rtl/>
        </w:rPr>
      </w:pPr>
    </w:p>
    <w:p w14:paraId="2BCB9347" w14:textId="77777777" w:rsidR="00000000" w:rsidRDefault="00526D0B">
      <w:pPr>
        <w:pStyle w:val="af1"/>
        <w:rPr>
          <w:rtl/>
        </w:rPr>
      </w:pPr>
      <w:r>
        <w:rPr>
          <w:rtl/>
        </w:rPr>
        <w:t>היו"ר משה כחלון:</w:t>
      </w:r>
    </w:p>
    <w:p w14:paraId="3BDDD520" w14:textId="77777777" w:rsidR="00000000" w:rsidRDefault="00526D0B">
      <w:pPr>
        <w:pStyle w:val="a0"/>
        <w:rPr>
          <w:rtl/>
        </w:rPr>
      </w:pPr>
    </w:p>
    <w:p w14:paraId="4845FE4C" w14:textId="77777777" w:rsidR="00000000" w:rsidRDefault="00526D0B">
      <w:pPr>
        <w:pStyle w:val="a0"/>
        <w:rPr>
          <w:rFonts w:hint="cs"/>
          <w:rtl/>
        </w:rPr>
      </w:pPr>
      <w:r>
        <w:rPr>
          <w:rFonts w:hint="cs"/>
          <w:rtl/>
        </w:rPr>
        <w:t>להיפך, אתה מקבל תוספת זמן.</w:t>
      </w:r>
    </w:p>
    <w:p w14:paraId="40398300" w14:textId="77777777" w:rsidR="00000000" w:rsidRDefault="00526D0B">
      <w:pPr>
        <w:pStyle w:val="a0"/>
        <w:ind w:firstLine="0"/>
        <w:rPr>
          <w:rFonts w:hint="cs"/>
          <w:rtl/>
        </w:rPr>
      </w:pPr>
    </w:p>
    <w:p w14:paraId="79636539" w14:textId="77777777" w:rsidR="00000000" w:rsidRDefault="00526D0B">
      <w:pPr>
        <w:pStyle w:val="-"/>
        <w:rPr>
          <w:rtl/>
        </w:rPr>
      </w:pPr>
      <w:bookmarkStart w:id="53" w:name="FS000001038T21_10_2003_17_32_41C"/>
      <w:bookmarkEnd w:id="53"/>
      <w:r>
        <w:rPr>
          <w:rtl/>
        </w:rPr>
        <w:t>רו</w:t>
      </w:r>
      <w:r>
        <w:rPr>
          <w:rtl/>
        </w:rPr>
        <w:t>ני בר-און (הליכוד):</w:t>
      </w:r>
    </w:p>
    <w:p w14:paraId="752F2DD2" w14:textId="77777777" w:rsidR="00000000" w:rsidRDefault="00526D0B">
      <w:pPr>
        <w:pStyle w:val="a0"/>
        <w:rPr>
          <w:rtl/>
        </w:rPr>
      </w:pPr>
    </w:p>
    <w:p w14:paraId="2DFDC3B5" w14:textId="77777777" w:rsidR="00000000" w:rsidRDefault="00526D0B">
      <w:pPr>
        <w:pStyle w:val="a0"/>
        <w:rPr>
          <w:rFonts w:hint="cs"/>
          <w:rtl/>
        </w:rPr>
      </w:pPr>
      <w:r>
        <w:rPr>
          <w:rFonts w:hint="cs"/>
          <w:rtl/>
        </w:rPr>
        <w:t>אדוני היושב-ראש, חברי חברי הכנסת, רציתי לדבר במסגרת הדקה שיש פה - - -</w:t>
      </w:r>
    </w:p>
    <w:p w14:paraId="7B49B850" w14:textId="77777777" w:rsidR="00000000" w:rsidRDefault="00526D0B">
      <w:pPr>
        <w:pStyle w:val="a0"/>
        <w:ind w:firstLine="0"/>
        <w:rPr>
          <w:rFonts w:hint="cs"/>
          <w:rtl/>
        </w:rPr>
      </w:pPr>
    </w:p>
    <w:p w14:paraId="5630D2CB" w14:textId="77777777" w:rsidR="00000000" w:rsidRDefault="00526D0B">
      <w:pPr>
        <w:pStyle w:val="af0"/>
        <w:rPr>
          <w:rtl/>
        </w:rPr>
      </w:pPr>
      <w:r>
        <w:rPr>
          <w:rFonts w:hint="eastAsia"/>
          <w:rtl/>
        </w:rPr>
        <w:t>קריאות</w:t>
      </w:r>
      <w:r>
        <w:rPr>
          <w:rtl/>
        </w:rPr>
        <w:t>:</w:t>
      </w:r>
    </w:p>
    <w:p w14:paraId="2A1387CB" w14:textId="77777777" w:rsidR="00000000" w:rsidRDefault="00526D0B">
      <w:pPr>
        <w:pStyle w:val="a0"/>
        <w:rPr>
          <w:rFonts w:hint="cs"/>
          <w:rtl/>
        </w:rPr>
      </w:pPr>
    </w:p>
    <w:p w14:paraId="4A4D4C9D" w14:textId="77777777" w:rsidR="00000000" w:rsidRDefault="00526D0B">
      <w:pPr>
        <w:pStyle w:val="a0"/>
        <w:rPr>
          <w:rFonts w:hint="cs"/>
          <w:rtl/>
        </w:rPr>
      </w:pPr>
      <w:r>
        <w:rPr>
          <w:rFonts w:hint="cs"/>
          <w:rtl/>
        </w:rPr>
        <w:t>- - -</w:t>
      </w:r>
    </w:p>
    <w:p w14:paraId="12810305" w14:textId="77777777" w:rsidR="00000000" w:rsidRDefault="00526D0B">
      <w:pPr>
        <w:pStyle w:val="a0"/>
        <w:ind w:firstLine="0"/>
        <w:rPr>
          <w:rFonts w:hint="cs"/>
          <w:rtl/>
        </w:rPr>
      </w:pPr>
    </w:p>
    <w:p w14:paraId="7A5DA470" w14:textId="77777777" w:rsidR="00000000" w:rsidRDefault="00526D0B">
      <w:pPr>
        <w:pStyle w:val="-"/>
        <w:rPr>
          <w:rtl/>
        </w:rPr>
      </w:pPr>
      <w:bookmarkStart w:id="54" w:name="FS000001038T21_10_2003_17_33_27C"/>
      <w:bookmarkEnd w:id="54"/>
      <w:r>
        <w:rPr>
          <w:rtl/>
        </w:rPr>
        <w:t>רוני בר-און (הליכוד):</w:t>
      </w:r>
    </w:p>
    <w:p w14:paraId="757A63C8" w14:textId="77777777" w:rsidR="00000000" w:rsidRDefault="00526D0B">
      <w:pPr>
        <w:pStyle w:val="a0"/>
        <w:rPr>
          <w:rtl/>
        </w:rPr>
      </w:pPr>
    </w:p>
    <w:p w14:paraId="7352DCAD" w14:textId="77777777" w:rsidR="00000000" w:rsidRDefault="00526D0B">
      <w:pPr>
        <w:pStyle w:val="a0"/>
        <w:rPr>
          <w:rFonts w:hint="cs"/>
          <w:rtl/>
        </w:rPr>
      </w:pPr>
      <w:r>
        <w:rPr>
          <w:rFonts w:hint="cs"/>
          <w:rtl/>
        </w:rPr>
        <w:t xml:space="preserve">אני לא מוכן לזה. </w:t>
      </w:r>
    </w:p>
    <w:p w14:paraId="4CE8BDC7" w14:textId="77777777" w:rsidR="00000000" w:rsidRDefault="00526D0B">
      <w:pPr>
        <w:pStyle w:val="a0"/>
        <w:rPr>
          <w:rFonts w:hint="cs"/>
          <w:rtl/>
        </w:rPr>
      </w:pPr>
    </w:p>
    <w:p w14:paraId="17C5488C" w14:textId="77777777" w:rsidR="00000000" w:rsidRDefault="00526D0B">
      <w:pPr>
        <w:pStyle w:val="a0"/>
        <w:rPr>
          <w:rFonts w:hint="cs"/>
          <w:rtl/>
        </w:rPr>
      </w:pPr>
      <w:r>
        <w:rPr>
          <w:rFonts w:hint="cs"/>
          <w:rtl/>
        </w:rPr>
        <w:t>אדוני היושב-ראש, חברי חברי הכנסת, במסגרת הדקה שהוקצבה לי ביקשתי לדבר על תופעה שקראתי עליה בעיתוני סוף השבו</w:t>
      </w:r>
      <w:r>
        <w:rPr>
          <w:rFonts w:hint="cs"/>
          <w:rtl/>
        </w:rPr>
        <w:t>ע, וזו ההחלטה של צה"ל שלא לאפשר עוד לחיילות לשמש בתפקידים קרביים, בתפקידי לוחמות. אני חושב שזו החלטה שצריך להעביר אותה מן העולם, זו החלטה לא נכונה, לא ראויה ולא רצויה.</w:t>
      </w:r>
    </w:p>
    <w:p w14:paraId="067CE0C1" w14:textId="77777777" w:rsidR="00000000" w:rsidRDefault="00526D0B">
      <w:pPr>
        <w:pStyle w:val="a0"/>
        <w:rPr>
          <w:rFonts w:hint="cs"/>
          <w:rtl/>
        </w:rPr>
      </w:pPr>
    </w:p>
    <w:p w14:paraId="7FC700EF" w14:textId="77777777" w:rsidR="00000000" w:rsidRDefault="00526D0B">
      <w:pPr>
        <w:pStyle w:val="a0"/>
        <w:rPr>
          <w:rFonts w:hint="cs"/>
          <w:rtl/>
        </w:rPr>
      </w:pPr>
      <w:r>
        <w:rPr>
          <w:rFonts w:hint="cs"/>
          <w:rtl/>
        </w:rPr>
        <w:t>במחצית הדקה שנשארה לי אני מבקש לשלוח מכאן ברכה נאמנה לשר הביטחון, לרמטכ"ל, לכוחות הביטח</w:t>
      </w:r>
      <w:r>
        <w:rPr>
          <w:rFonts w:hint="cs"/>
          <w:rtl/>
        </w:rPr>
        <w:t>ון באוויר, בים וביבשה, שעושים את מלאכתם נאמנה ובהצלחה. ברכה חזקה מכאן לכולכם. תודה רבה.</w:t>
      </w:r>
    </w:p>
    <w:p w14:paraId="107BD334" w14:textId="77777777" w:rsidR="00000000" w:rsidRDefault="00526D0B">
      <w:pPr>
        <w:pStyle w:val="a0"/>
        <w:ind w:firstLine="0"/>
        <w:rPr>
          <w:rFonts w:hint="cs"/>
          <w:rtl/>
        </w:rPr>
      </w:pPr>
    </w:p>
    <w:p w14:paraId="79622776" w14:textId="77777777" w:rsidR="00000000" w:rsidRDefault="00526D0B">
      <w:pPr>
        <w:pStyle w:val="af0"/>
        <w:rPr>
          <w:rtl/>
        </w:rPr>
      </w:pPr>
      <w:r>
        <w:rPr>
          <w:rFonts w:hint="eastAsia"/>
          <w:rtl/>
        </w:rPr>
        <w:t>עבד</w:t>
      </w:r>
      <w:r>
        <w:rPr>
          <w:rtl/>
        </w:rPr>
        <w:t>-אלמאלכ דהאמשה (רע"ם):</w:t>
      </w:r>
    </w:p>
    <w:p w14:paraId="4590D533" w14:textId="77777777" w:rsidR="00000000" w:rsidRDefault="00526D0B">
      <w:pPr>
        <w:pStyle w:val="a0"/>
        <w:rPr>
          <w:rFonts w:hint="cs"/>
          <w:rtl/>
        </w:rPr>
      </w:pPr>
    </w:p>
    <w:p w14:paraId="604FDEC4" w14:textId="77777777" w:rsidR="00000000" w:rsidRDefault="00526D0B">
      <w:pPr>
        <w:pStyle w:val="a0"/>
        <w:rPr>
          <w:rFonts w:hint="cs"/>
          <w:rtl/>
        </w:rPr>
      </w:pPr>
      <w:r>
        <w:rPr>
          <w:rFonts w:hint="cs"/>
          <w:rtl/>
        </w:rPr>
        <w:t>- - -</w:t>
      </w:r>
    </w:p>
    <w:p w14:paraId="7321EBDA" w14:textId="77777777" w:rsidR="00000000" w:rsidRDefault="00526D0B">
      <w:pPr>
        <w:pStyle w:val="af1"/>
        <w:rPr>
          <w:rFonts w:hint="cs"/>
          <w:rtl/>
        </w:rPr>
      </w:pPr>
    </w:p>
    <w:p w14:paraId="7762048D" w14:textId="77777777" w:rsidR="00000000" w:rsidRDefault="00526D0B">
      <w:pPr>
        <w:pStyle w:val="af1"/>
        <w:rPr>
          <w:rtl/>
        </w:rPr>
      </w:pPr>
      <w:r>
        <w:rPr>
          <w:rtl/>
        </w:rPr>
        <w:t>היו"ר משה כחלון:</w:t>
      </w:r>
    </w:p>
    <w:p w14:paraId="065586E5" w14:textId="77777777" w:rsidR="00000000" w:rsidRDefault="00526D0B">
      <w:pPr>
        <w:pStyle w:val="a0"/>
        <w:rPr>
          <w:rtl/>
        </w:rPr>
      </w:pPr>
    </w:p>
    <w:p w14:paraId="1A24A170" w14:textId="77777777" w:rsidR="00000000" w:rsidRDefault="00526D0B">
      <w:pPr>
        <w:pStyle w:val="a0"/>
        <w:rPr>
          <w:rFonts w:hint="cs"/>
          <w:rtl/>
        </w:rPr>
      </w:pPr>
      <w:r>
        <w:rPr>
          <w:rFonts w:hint="cs"/>
          <w:rtl/>
        </w:rPr>
        <w:t>תודה רבה. חבר הכנסת ואסל טאהא, בבקשה. אחריו - חבר הכנסת מרגי, ואחריו - חבר הכנסת דהאמשה.</w:t>
      </w:r>
    </w:p>
    <w:p w14:paraId="0A51F98B" w14:textId="77777777" w:rsidR="00000000" w:rsidRDefault="00526D0B">
      <w:pPr>
        <w:pStyle w:val="a0"/>
        <w:ind w:firstLine="0"/>
        <w:rPr>
          <w:rFonts w:hint="cs"/>
          <w:rtl/>
        </w:rPr>
      </w:pPr>
    </w:p>
    <w:p w14:paraId="05DEF149" w14:textId="77777777" w:rsidR="00000000" w:rsidRDefault="00526D0B">
      <w:pPr>
        <w:pStyle w:val="a"/>
        <w:rPr>
          <w:rtl/>
        </w:rPr>
      </w:pPr>
      <w:bookmarkStart w:id="55" w:name="FS000001062T21_10_2003_17_35_42"/>
      <w:bookmarkStart w:id="56" w:name="_Toc56258650"/>
      <w:bookmarkEnd w:id="55"/>
      <w:r>
        <w:rPr>
          <w:rFonts w:hint="eastAsia"/>
          <w:rtl/>
        </w:rPr>
        <w:t>ואסל</w:t>
      </w:r>
      <w:r>
        <w:rPr>
          <w:rtl/>
        </w:rPr>
        <w:t xml:space="preserve"> טאהא (בל"ד):</w:t>
      </w:r>
      <w:bookmarkEnd w:id="56"/>
    </w:p>
    <w:p w14:paraId="54DB424E" w14:textId="77777777" w:rsidR="00000000" w:rsidRDefault="00526D0B">
      <w:pPr>
        <w:pStyle w:val="a0"/>
        <w:rPr>
          <w:rFonts w:hint="cs"/>
          <w:rtl/>
        </w:rPr>
      </w:pPr>
    </w:p>
    <w:p w14:paraId="7A8B7A6E" w14:textId="77777777" w:rsidR="00000000" w:rsidRDefault="00526D0B">
      <w:pPr>
        <w:pStyle w:val="a0"/>
        <w:rPr>
          <w:rFonts w:hint="cs"/>
          <w:rtl/>
        </w:rPr>
      </w:pPr>
      <w:r>
        <w:rPr>
          <w:rFonts w:hint="cs"/>
          <w:rtl/>
        </w:rPr>
        <w:t xml:space="preserve">אדוני </w:t>
      </w:r>
      <w:r>
        <w:rPr>
          <w:rFonts w:hint="cs"/>
          <w:rtl/>
        </w:rPr>
        <w:t>היושב-ראש, 13 צעירים ערבים שנרצחו באוקטובר 2000, ועדת-אור פרסמה את מסקנותיה לגביהם, שוטרים הושעו וננזפו ולא נשפטו. לכן ההרג באוכלוסייה הערבית נמשך ומאז אוקטובר 2000 ועד אוקטובר 2003 נהרגו 15 צעירים ערבים חפים מפשע, על לא עוול בכפם. הם נהרגו מפני שהם ערבים.</w:t>
      </w:r>
      <w:r>
        <w:rPr>
          <w:rFonts w:hint="cs"/>
          <w:rtl/>
        </w:rPr>
        <w:t xml:space="preserve"> האחרון שבהם מתעאב מוחמד אל-נבארי מתל-שבע, לא שמענו מחאות ולא שמענו שאלות. איפה אנשי הציבור, איפה הגופים? למה לא שואלים למה נמשך ההרג באוכלוסייה הערבית? אנחנו נצטרך לבקש עוד ועדת חקירה שתחקור את ההרג הזה, המתמשך. בממוצע, בכל חודש וחצי נהרג צעיר ערבי.</w:t>
      </w:r>
    </w:p>
    <w:p w14:paraId="53E4D4D5" w14:textId="77777777" w:rsidR="00000000" w:rsidRDefault="00526D0B">
      <w:pPr>
        <w:pStyle w:val="a0"/>
        <w:rPr>
          <w:rFonts w:hint="cs"/>
          <w:rtl/>
        </w:rPr>
      </w:pPr>
    </w:p>
    <w:p w14:paraId="0CC5C76C" w14:textId="77777777" w:rsidR="00000000" w:rsidRDefault="00526D0B">
      <w:pPr>
        <w:pStyle w:val="a0"/>
        <w:rPr>
          <w:rFonts w:hint="cs"/>
          <w:rtl/>
        </w:rPr>
      </w:pPr>
      <w:r>
        <w:rPr>
          <w:rFonts w:hint="cs"/>
          <w:rtl/>
        </w:rPr>
        <w:t xml:space="preserve">אני </w:t>
      </w:r>
      <w:r>
        <w:rPr>
          <w:rFonts w:hint="cs"/>
          <w:rtl/>
        </w:rPr>
        <w:t>מעלה שאלה: מתי זה ייפסק? איפה שר המשטרה? איפה ראש הממשלה? איפה השרים? איפה הממשלה, שתגן על אזרחיה?</w:t>
      </w:r>
    </w:p>
    <w:p w14:paraId="1A803E1F" w14:textId="77777777" w:rsidR="00000000" w:rsidRDefault="00526D0B">
      <w:pPr>
        <w:pStyle w:val="a0"/>
        <w:ind w:firstLine="0"/>
        <w:rPr>
          <w:rFonts w:hint="cs"/>
          <w:rtl/>
        </w:rPr>
      </w:pPr>
    </w:p>
    <w:p w14:paraId="44DBF477" w14:textId="77777777" w:rsidR="00000000" w:rsidRDefault="00526D0B">
      <w:pPr>
        <w:pStyle w:val="af1"/>
        <w:rPr>
          <w:rtl/>
        </w:rPr>
      </w:pPr>
      <w:r>
        <w:rPr>
          <w:rtl/>
        </w:rPr>
        <w:t>היו"ר משה כחלון:</w:t>
      </w:r>
    </w:p>
    <w:p w14:paraId="453E64D4" w14:textId="77777777" w:rsidR="00000000" w:rsidRDefault="00526D0B">
      <w:pPr>
        <w:pStyle w:val="a0"/>
        <w:rPr>
          <w:rtl/>
        </w:rPr>
      </w:pPr>
    </w:p>
    <w:p w14:paraId="05AEEC91" w14:textId="77777777" w:rsidR="00000000" w:rsidRDefault="00526D0B">
      <w:pPr>
        <w:pStyle w:val="a0"/>
        <w:rPr>
          <w:rFonts w:hint="cs"/>
          <w:rtl/>
        </w:rPr>
      </w:pPr>
      <w:r>
        <w:rPr>
          <w:rFonts w:hint="cs"/>
          <w:rtl/>
        </w:rPr>
        <w:t>תודה רבה. חבר הכנסת יעקב מרגי, בבקשה.</w:t>
      </w:r>
    </w:p>
    <w:p w14:paraId="22B61819" w14:textId="77777777" w:rsidR="00000000" w:rsidRDefault="00526D0B">
      <w:pPr>
        <w:pStyle w:val="a"/>
        <w:rPr>
          <w:rtl/>
        </w:rPr>
      </w:pPr>
      <w:bookmarkStart w:id="57" w:name="FS000001056T21_10_2003_17_38_42"/>
      <w:bookmarkEnd w:id="57"/>
    </w:p>
    <w:p w14:paraId="3EC72B02" w14:textId="77777777" w:rsidR="00000000" w:rsidRDefault="00526D0B">
      <w:pPr>
        <w:pStyle w:val="a"/>
        <w:rPr>
          <w:rtl/>
        </w:rPr>
      </w:pPr>
      <w:bookmarkStart w:id="58" w:name="_Toc56258651"/>
      <w:r>
        <w:rPr>
          <w:rFonts w:hint="eastAsia"/>
          <w:rtl/>
        </w:rPr>
        <w:t>יעקב</w:t>
      </w:r>
      <w:r>
        <w:rPr>
          <w:rtl/>
        </w:rPr>
        <w:t xml:space="preserve"> מרגי (ש"ס):</w:t>
      </w:r>
      <w:bookmarkEnd w:id="58"/>
    </w:p>
    <w:p w14:paraId="79C9C0D8" w14:textId="77777777" w:rsidR="00000000" w:rsidRDefault="00526D0B">
      <w:pPr>
        <w:pStyle w:val="a0"/>
        <w:rPr>
          <w:rFonts w:hint="cs"/>
          <w:rtl/>
        </w:rPr>
      </w:pPr>
    </w:p>
    <w:p w14:paraId="4BF8057F" w14:textId="77777777" w:rsidR="00000000" w:rsidRDefault="00526D0B">
      <w:pPr>
        <w:pStyle w:val="a0"/>
        <w:rPr>
          <w:rFonts w:hint="cs"/>
          <w:rtl/>
        </w:rPr>
      </w:pPr>
      <w:r>
        <w:rPr>
          <w:rFonts w:hint="cs"/>
          <w:rtl/>
        </w:rPr>
        <w:t>אדוני היושב-ראש, כנסת נכבדה, במלאות 30 שנה למלחמת יום הכיפורים, אני קורא לראש הממ</w:t>
      </w:r>
      <w:r>
        <w:rPr>
          <w:rFonts w:hint="cs"/>
          <w:rtl/>
        </w:rPr>
        <w:t xml:space="preserve">שלה לעשות כל מאמץ להגיע לשלום בר-קיימא עם שכנינו, בני ערב, וכמובן, למצוא פתרון לבעיה הפלסטינית. </w:t>
      </w:r>
    </w:p>
    <w:p w14:paraId="04F7A9B0" w14:textId="77777777" w:rsidR="00000000" w:rsidRDefault="00526D0B">
      <w:pPr>
        <w:pStyle w:val="a0"/>
        <w:rPr>
          <w:rFonts w:hint="cs"/>
          <w:rtl/>
        </w:rPr>
      </w:pPr>
    </w:p>
    <w:p w14:paraId="2C358288" w14:textId="77777777" w:rsidR="00000000" w:rsidRDefault="00526D0B">
      <w:pPr>
        <w:pStyle w:val="a0"/>
        <w:rPr>
          <w:rFonts w:hint="cs"/>
          <w:rtl/>
        </w:rPr>
      </w:pPr>
      <w:r>
        <w:rPr>
          <w:rFonts w:hint="cs"/>
          <w:rtl/>
        </w:rPr>
        <w:t>אני יודע בידיעה גמורה, שנכון להיום בני ערב והפלסטינים אינם מעוניינים לא בשלום ולא בקיומנו. שתיית מי הים המלוחים על-ידינו היא משאת נפשם. נשאלת אם כן השאלה, הלע</w:t>
      </w:r>
      <w:r>
        <w:rPr>
          <w:rFonts w:hint="cs"/>
          <w:rtl/>
        </w:rPr>
        <w:t xml:space="preserve">ד תאכל חרב? לא ולא. אנו מצדנו נילחם על זכות קיומנו בכל הכוח הדרוש ובכל האמצעים העומדים לרשותנו ובד בבד נתבע את הזכות לשלום. </w:t>
      </w:r>
    </w:p>
    <w:p w14:paraId="1BDD5AB9" w14:textId="77777777" w:rsidR="00000000" w:rsidRDefault="00526D0B">
      <w:pPr>
        <w:pStyle w:val="a0"/>
        <w:rPr>
          <w:rFonts w:hint="cs"/>
          <w:rtl/>
        </w:rPr>
      </w:pPr>
    </w:p>
    <w:p w14:paraId="15EE3158" w14:textId="77777777" w:rsidR="00000000" w:rsidRDefault="00526D0B">
      <w:pPr>
        <w:pStyle w:val="a0"/>
        <w:rPr>
          <w:rFonts w:hint="cs"/>
          <w:rtl/>
        </w:rPr>
      </w:pPr>
      <w:r>
        <w:rPr>
          <w:rFonts w:hint="cs"/>
          <w:rtl/>
        </w:rPr>
        <w:t xml:space="preserve">אדוני היושב-ראש, לכל שוחרי השלום אני קורא, בכל אופן לאלה שאומרים שרק הם שוחרי שלום, נכון שניסינו את דרך הכוח והיא לא צלחה. אבל גם </w:t>
      </w:r>
      <w:r>
        <w:rPr>
          <w:rFonts w:hint="cs"/>
          <w:rtl/>
        </w:rPr>
        <w:t>ניסינו את דרך ההתרפסות והיא לא צלחה. אבל דבר אחד כן יביא לשלום: אחדות השורות תביא את אויבינו לשולחן המשא-ומתן וכמובן לא בז'נבה.</w:t>
      </w:r>
    </w:p>
    <w:p w14:paraId="6DE7B10B" w14:textId="77777777" w:rsidR="00000000" w:rsidRDefault="00526D0B">
      <w:pPr>
        <w:pStyle w:val="a0"/>
        <w:ind w:firstLine="0"/>
        <w:rPr>
          <w:rFonts w:hint="cs"/>
          <w:rtl/>
        </w:rPr>
      </w:pPr>
    </w:p>
    <w:p w14:paraId="6C7FD60D" w14:textId="77777777" w:rsidR="00000000" w:rsidRDefault="00526D0B">
      <w:pPr>
        <w:pStyle w:val="af1"/>
        <w:rPr>
          <w:rtl/>
        </w:rPr>
      </w:pPr>
      <w:r>
        <w:rPr>
          <w:rtl/>
        </w:rPr>
        <w:t>היו"ר משה כחלון:</w:t>
      </w:r>
    </w:p>
    <w:p w14:paraId="7F438FA7" w14:textId="77777777" w:rsidR="00000000" w:rsidRDefault="00526D0B">
      <w:pPr>
        <w:pStyle w:val="a0"/>
        <w:rPr>
          <w:rtl/>
        </w:rPr>
      </w:pPr>
    </w:p>
    <w:p w14:paraId="5DEAFF43" w14:textId="77777777" w:rsidR="00000000" w:rsidRDefault="00526D0B">
      <w:pPr>
        <w:pStyle w:val="a0"/>
        <w:rPr>
          <w:rFonts w:hint="cs"/>
          <w:rtl/>
        </w:rPr>
      </w:pPr>
      <w:r>
        <w:rPr>
          <w:rFonts w:hint="cs"/>
          <w:rtl/>
        </w:rPr>
        <w:t>תודה רבה. חבר הכנסת עבד-אלמאלכ דהאמשה, בבקשה. אחריו - חבר הכנסת גדעון סער.</w:t>
      </w:r>
    </w:p>
    <w:p w14:paraId="1B4FA873" w14:textId="77777777" w:rsidR="00000000" w:rsidRDefault="00526D0B">
      <w:pPr>
        <w:pStyle w:val="a0"/>
        <w:ind w:firstLine="0"/>
        <w:rPr>
          <w:rFonts w:hint="cs"/>
          <w:rtl/>
        </w:rPr>
      </w:pPr>
    </w:p>
    <w:p w14:paraId="59FE07F6" w14:textId="77777777" w:rsidR="00000000" w:rsidRDefault="00526D0B">
      <w:pPr>
        <w:pStyle w:val="a"/>
        <w:rPr>
          <w:rtl/>
        </w:rPr>
      </w:pPr>
      <w:bookmarkStart w:id="59" w:name="FS000000550T21_10_2003_17_41_52"/>
      <w:bookmarkStart w:id="60" w:name="_Toc56258652"/>
      <w:bookmarkEnd w:id="59"/>
      <w:r>
        <w:rPr>
          <w:rFonts w:hint="eastAsia"/>
          <w:rtl/>
        </w:rPr>
        <w:t>עבד</w:t>
      </w:r>
      <w:r>
        <w:rPr>
          <w:rtl/>
        </w:rPr>
        <w:t>-אלמאלכ דהאמשה (רע"ם):</w:t>
      </w:r>
      <w:bookmarkEnd w:id="60"/>
    </w:p>
    <w:p w14:paraId="01844D73" w14:textId="77777777" w:rsidR="00000000" w:rsidRDefault="00526D0B">
      <w:pPr>
        <w:pStyle w:val="a0"/>
        <w:rPr>
          <w:rFonts w:hint="cs"/>
          <w:rtl/>
        </w:rPr>
      </w:pPr>
    </w:p>
    <w:p w14:paraId="4B9BE987" w14:textId="77777777" w:rsidR="00000000" w:rsidRDefault="00526D0B">
      <w:pPr>
        <w:pStyle w:val="a0"/>
        <w:rPr>
          <w:rFonts w:hint="cs"/>
          <w:rtl/>
        </w:rPr>
      </w:pPr>
      <w:r>
        <w:rPr>
          <w:rFonts w:hint="cs"/>
          <w:rtl/>
        </w:rPr>
        <w:t>כבוד ה</w:t>
      </w:r>
      <w:r>
        <w:rPr>
          <w:rFonts w:hint="cs"/>
          <w:rtl/>
        </w:rPr>
        <w:t>יושב-ראש, חברי הכנסת, ההרג והפציעות ההמוניות של יותר מ-140 אזרחים אתמול בעזה האפילו על הפשע הנורא שנעשה בעיר רפיח - גילוחם והריסתם של עשרות בתים והפיכתם של כ-2,000 תושבים למחוסרי קורת גג. כל זה מאפיל על מה שקורה גם אצלנו, פה, בארץ. רק היום בבוקר, בנגב, הרס</w:t>
      </w:r>
      <w:r>
        <w:rPr>
          <w:rFonts w:hint="cs"/>
          <w:rtl/>
        </w:rPr>
        <w:t>ו כוחות הביטחון את ביתו של פארס אבו-טרבוש, אדם שבנה לו בסך הכול בית, אפילו לא מאבן. הוא עשה קירות, מעין זכוכיות כאלה, מפחים, פשוט כדי להתגונן מפני השמש ומפני הקור. ובכל זאת, כשכל זה באדמתם, שם חיו מאות שנים, באים כוחות הביטחון ואומרים: אתם פה מסיגי גבול, א</w:t>
      </w:r>
      <w:r>
        <w:rPr>
          <w:rFonts w:hint="cs"/>
          <w:rtl/>
        </w:rPr>
        <w:t xml:space="preserve">תם כפרים בלתי מוכרים ואתם חייבים הריסה. </w:t>
      </w:r>
    </w:p>
    <w:p w14:paraId="375AB517" w14:textId="77777777" w:rsidR="00000000" w:rsidRDefault="00526D0B">
      <w:pPr>
        <w:pStyle w:val="a0"/>
        <w:rPr>
          <w:rFonts w:hint="cs"/>
          <w:rtl/>
        </w:rPr>
      </w:pPr>
    </w:p>
    <w:p w14:paraId="2DE1F884" w14:textId="77777777" w:rsidR="00000000" w:rsidRDefault="00526D0B">
      <w:pPr>
        <w:pStyle w:val="a0"/>
        <w:rPr>
          <w:rFonts w:hint="cs"/>
          <w:rtl/>
        </w:rPr>
      </w:pPr>
      <w:r>
        <w:rPr>
          <w:rFonts w:hint="cs"/>
          <w:rtl/>
        </w:rPr>
        <w:t>המדיניות הזאת, הממשלה הזאת חושבת שעל-ידי המדיניות של ההריסה וההרג היא תכלה את האוכלוסייה. היא לא תכלה את האוכלוסייה - -</w:t>
      </w:r>
    </w:p>
    <w:p w14:paraId="5107AC87" w14:textId="77777777" w:rsidR="00000000" w:rsidRDefault="00526D0B">
      <w:pPr>
        <w:pStyle w:val="a0"/>
        <w:ind w:firstLine="0"/>
        <w:rPr>
          <w:rFonts w:hint="cs"/>
          <w:rtl/>
        </w:rPr>
      </w:pPr>
    </w:p>
    <w:p w14:paraId="2E72A94F" w14:textId="77777777" w:rsidR="00000000" w:rsidRDefault="00526D0B">
      <w:pPr>
        <w:pStyle w:val="af1"/>
        <w:rPr>
          <w:rtl/>
        </w:rPr>
      </w:pPr>
      <w:r>
        <w:rPr>
          <w:rFonts w:hint="eastAsia"/>
          <w:rtl/>
        </w:rPr>
        <w:t>היו</w:t>
      </w:r>
      <w:r>
        <w:rPr>
          <w:rtl/>
        </w:rPr>
        <w:t>"ר משה כחלון:</w:t>
      </w:r>
    </w:p>
    <w:p w14:paraId="7FD6159C" w14:textId="77777777" w:rsidR="00000000" w:rsidRDefault="00526D0B">
      <w:pPr>
        <w:pStyle w:val="a0"/>
        <w:rPr>
          <w:rFonts w:hint="cs"/>
          <w:rtl/>
        </w:rPr>
      </w:pPr>
    </w:p>
    <w:p w14:paraId="530800AD" w14:textId="77777777" w:rsidR="00000000" w:rsidRDefault="00526D0B">
      <w:pPr>
        <w:pStyle w:val="a0"/>
        <w:rPr>
          <w:rFonts w:hint="cs"/>
          <w:rtl/>
        </w:rPr>
      </w:pPr>
      <w:r>
        <w:rPr>
          <w:rFonts w:hint="cs"/>
          <w:rtl/>
        </w:rPr>
        <w:t>תודה רבה.</w:t>
      </w:r>
    </w:p>
    <w:p w14:paraId="750EC230" w14:textId="77777777" w:rsidR="00000000" w:rsidRDefault="00526D0B">
      <w:pPr>
        <w:pStyle w:val="a0"/>
        <w:ind w:firstLine="0"/>
        <w:rPr>
          <w:rtl/>
        </w:rPr>
      </w:pPr>
    </w:p>
    <w:p w14:paraId="523CA75E" w14:textId="77777777" w:rsidR="00000000" w:rsidRDefault="00526D0B">
      <w:pPr>
        <w:pStyle w:val="-"/>
        <w:rPr>
          <w:rtl/>
        </w:rPr>
      </w:pPr>
      <w:bookmarkStart w:id="61" w:name="FS000000550T21_10_2003_17_44_25C"/>
      <w:bookmarkEnd w:id="61"/>
      <w:r>
        <w:rPr>
          <w:rFonts w:hint="eastAsia"/>
          <w:rtl/>
        </w:rPr>
        <w:t>עבד</w:t>
      </w:r>
      <w:r>
        <w:rPr>
          <w:rtl/>
        </w:rPr>
        <w:t>-אלמאלכ דהאמשה (רע"ם):</w:t>
      </w:r>
    </w:p>
    <w:p w14:paraId="7BEDABC5" w14:textId="77777777" w:rsidR="00000000" w:rsidRDefault="00526D0B">
      <w:pPr>
        <w:pStyle w:val="a0"/>
        <w:rPr>
          <w:rFonts w:hint="cs"/>
          <w:rtl/>
        </w:rPr>
      </w:pPr>
    </w:p>
    <w:p w14:paraId="67E3909C" w14:textId="77777777" w:rsidR="00000000" w:rsidRDefault="00526D0B">
      <w:pPr>
        <w:pStyle w:val="a0"/>
        <w:rPr>
          <w:rFonts w:hint="cs"/>
          <w:rtl/>
        </w:rPr>
      </w:pPr>
      <w:r>
        <w:rPr>
          <w:rFonts w:hint="cs"/>
          <w:rtl/>
        </w:rPr>
        <w:t>- - היא רק תכלה את עצמה ותמיט חרפה וא</w:t>
      </w:r>
      <w:r>
        <w:rPr>
          <w:rFonts w:hint="cs"/>
          <w:rtl/>
        </w:rPr>
        <w:t>ות קין על מצחה של המדינה הזאת. תודה רבה.</w:t>
      </w:r>
    </w:p>
    <w:p w14:paraId="202FAE2E" w14:textId="77777777" w:rsidR="00000000" w:rsidRDefault="00526D0B">
      <w:pPr>
        <w:pStyle w:val="a0"/>
        <w:ind w:firstLine="0"/>
        <w:rPr>
          <w:rFonts w:hint="cs"/>
          <w:rtl/>
        </w:rPr>
      </w:pPr>
    </w:p>
    <w:p w14:paraId="6039D7B3" w14:textId="77777777" w:rsidR="00000000" w:rsidRDefault="00526D0B">
      <w:pPr>
        <w:pStyle w:val="af1"/>
        <w:rPr>
          <w:rtl/>
        </w:rPr>
      </w:pPr>
      <w:r>
        <w:rPr>
          <w:rFonts w:hint="eastAsia"/>
          <w:rtl/>
        </w:rPr>
        <w:t>היו</w:t>
      </w:r>
      <w:r>
        <w:rPr>
          <w:rtl/>
        </w:rPr>
        <w:t>"ר משה כחלון:</w:t>
      </w:r>
    </w:p>
    <w:p w14:paraId="2614E8B0" w14:textId="77777777" w:rsidR="00000000" w:rsidRDefault="00526D0B">
      <w:pPr>
        <w:pStyle w:val="a0"/>
        <w:rPr>
          <w:rtl/>
        </w:rPr>
      </w:pPr>
    </w:p>
    <w:p w14:paraId="0B2F68AE" w14:textId="77777777" w:rsidR="00000000" w:rsidRDefault="00526D0B">
      <w:pPr>
        <w:pStyle w:val="a0"/>
        <w:rPr>
          <w:rFonts w:hint="cs"/>
          <w:rtl/>
        </w:rPr>
      </w:pPr>
      <w:r>
        <w:rPr>
          <w:rFonts w:hint="cs"/>
          <w:rtl/>
        </w:rPr>
        <w:t>תודה רבה. חבר הכנסת גדעון סער, בבקשה. אחריו - חברת הכנסת אתי לבני.</w:t>
      </w:r>
    </w:p>
    <w:p w14:paraId="34CF8C4A" w14:textId="77777777" w:rsidR="00000000" w:rsidRDefault="00526D0B">
      <w:pPr>
        <w:pStyle w:val="a0"/>
        <w:ind w:firstLine="0"/>
        <w:rPr>
          <w:rFonts w:hint="cs"/>
          <w:rtl/>
        </w:rPr>
      </w:pPr>
    </w:p>
    <w:p w14:paraId="1945CBC0" w14:textId="77777777" w:rsidR="00000000" w:rsidRDefault="00526D0B">
      <w:pPr>
        <w:pStyle w:val="a"/>
        <w:rPr>
          <w:rtl/>
        </w:rPr>
      </w:pPr>
      <w:bookmarkStart w:id="62" w:name="FS000001027T21_10_2003_17_45_34"/>
      <w:bookmarkStart w:id="63" w:name="_Toc56258653"/>
      <w:bookmarkEnd w:id="62"/>
      <w:r>
        <w:rPr>
          <w:rFonts w:hint="eastAsia"/>
          <w:rtl/>
        </w:rPr>
        <w:t>גדעון</w:t>
      </w:r>
      <w:r>
        <w:rPr>
          <w:rtl/>
        </w:rPr>
        <w:t xml:space="preserve"> סער (הליכוד):</w:t>
      </w:r>
      <w:bookmarkEnd w:id="63"/>
    </w:p>
    <w:p w14:paraId="25A64890" w14:textId="77777777" w:rsidR="00000000" w:rsidRDefault="00526D0B">
      <w:pPr>
        <w:pStyle w:val="a0"/>
        <w:rPr>
          <w:rFonts w:hint="cs"/>
          <w:rtl/>
        </w:rPr>
      </w:pPr>
    </w:p>
    <w:p w14:paraId="773A7E8C" w14:textId="77777777" w:rsidR="00000000" w:rsidRDefault="00526D0B">
      <w:pPr>
        <w:pStyle w:val="a0"/>
        <w:rPr>
          <w:rFonts w:hint="cs"/>
          <w:rtl/>
        </w:rPr>
      </w:pPr>
      <w:r>
        <w:rPr>
          <w:rFonts w:hint="cs"/>
          <w:rtl/>
        </w:rPr>
        <w:t>אני רוצה להתייחס לדברים החמורים שאמרו פה חברי הכנסת טאהא ודהאמשה. הם מייצגים אדם שהיה מי שאמרה עליו ועדת-או</w:t>
      </w:r>
      <w:r>
        <w:rPr>
          <w:rFonts w:hint="cs"/>
          <w:rtl/>
        </w:rPr>
        <w:t>ר שהוא הסית לאלימות, שפך שמן על המדורה ותרם לאלימות - -</w:t>
      </w:r>
    </w:p>
    <w:p w14:paraId="1A15B095" w14:textId="77777777" w:rsidR="00000000" w:rsidRDefault="00526D0B">
      <w:pPr>
        <w:pStyle w:val="a0"/>
        <w:ind w:firstLine="0"/>
        <w:rPr>
          <w:rFonts w:hint="cs"/>
          <w:rtl/>
        </w:rPr>
      </w:pPr>
    </w:p>
    <w:p w14:paraId="4D23F103" w14:textId="77777777" w:rsidR="00000000" w:rsidRDefault="00526D0B">
      <w:pPr>
        <w:pStyle w:val="af0"/>
        <w:rPr>
          <w:rtl/>
        </w:rPr>
      </w:pPr>
      <w:r>
        <w:rPr>
          <w:rFonts w:hint="eastAsia"/>
          <w:rtl/>
        </w:rPr>
        <w:t>עבד</w:t>
      </w:r>
      <w:r>
        <w:rPr>
          <w:rtl/>
        </w:rPr>
        <w:t>-אלמאלכ דהאמשה (רע"ם):</w:t>
      </w:r>
    </w:p>
    <w:p w14:paraId="76E1D25C" w14:textId="77777777" w:rsidR="00000000" w:rsidRDefault="00526D0B">
      <w:pPr>
        <w:pStyle w:val="a0"/>
        <w:rPr>
          <w:rFonts w:hint="cs"/>
          <w:rtl/>
        </w:rPr>
      </w:pPr>
    </w:p>
    <w:p w14:paraId="504FFE32" w14:textId="77777777" w:rsidR="00000000" w:rsidRDefault="00526D0B">
      <w:pPr>
        <w:pStyle w:val="a0"/>
        <w:rPr>
          <w:rFonts w:hint="cs"/>
          <w:rtl/>
        </w:rPr>
      </w:pPr>
      <w:r>
        <w:rPr>
          <w:rFonts w:hint="cs"/>
          <w:rtl/>
        </w:rPr>
        <w:t>- - -</w:t>
      </w:r>
    </w:p>
    <w:p w14:paraId="27D797DC" w14:textId="77777777" w:rsidR="00000000" w:rsidRDefault="00526D0B">
      <w:pPr>
        <w:pStyle w:val="a0"/>
        <w:ind w:firstLine="0"/>
        <w:rPr>
          <w:rFonts w:hint="cs"/>
          <w:rtl/>
        </w:rPr>
      </w:pPr>
    </w:p>
    <w:p w14:paraId="14E9A8A5" w14:textId="77777777" w:rsidR="00000000" w:rsidRDefault="00526D0B">
      <w:pPr>
        <w:pStyle w:val="-"/>
        <w:rPr>
          <w:rtl/>
        </w:rPr>
      </w:pPr>
      <w:bookmarkStart w:id="64" w:name="FS000001027T21_10_2003_17_46_27C"/>
      <w:bookmarkEnd w:id="64"/>
      <w:r>
        <w:rPr>
          <w:rtl/>
        </w:rPr>
        <w:t>גדעון סער (הליכוד):</w:t>
      </w:r>
    </w:p>
    <w:p w14:paraId="62F76D9F" w14:textId="77777777" w:rsidR="00000000" w:rsidRDefault="00526D0B">
      <w:pPr>
        <w:pStyle w:val="a0"/>
        <w:rPr>
          <w:rtl/>
        </w:rPr>
      </w:pPr>
    </w:p>
    <w:p w14:paraId="493568FE" w14:textId="77777777" w:rsidR="00000000" w:rsidRDefault="00526D0B">
      <w:pPr>
        <w:pStyle w:val="a0"/>
        <w:rPr>
          <w:rFonts w:hint="cs"/>
          <w:rtl/>
        </w:rPr>
      </w:pPr>
      <w:r>
        <w:rPr>
          <w:rFonts w:hint="cs"/>
          <w:rtl/>
        </w:rPr>
        <w:t>- - אותו דבר עשה חבר הכנסת בשארה - - - אדוני היושב-ראש, לא מקובל להפריע בנאומים בני דקה.</w:t>
      </w:r>
    </w:p>
    <w:p w14:paraId="2109B842" w14:textId="77777777" w:rsidR="00000000" w:rsidRDefault="00526D0B">
      <w:pPr>
        <w:pStyle w:val="a0"/>
        <w:ind w:firstLine="0"/>
        <w:rPr>
          <w:rFonts w:hint="cs"/>
          <w:rtl/>
        </w:rPr>
      </w:pPr>
    </w:p>
    <w:p w14:paraId="0CEE899B" w14:textId="77777777" w:rsidR="00000000" w:rsidRDefault="00526D0B">
      <w:pPr>
        <w:pStyle w:val="af1"/>
        <w:rPr>
          <w:rtl/>
        </w:rPr>
      </w:pPr>
      <w:r>
        <w:rPr>
          <w:rtl/>
        </w:rPr>
        <w:t>היו"ר משה כחלון:</w:t>
      </w:r>
    </w:p>
    <w:p w14:paraId="3621B9AE" w14:textId="77777777" w:rsidR="00000000" w:rsidRDefault="00526D0B">
      <w:pPr>
        <w:pStyle w:val="a0"/>
        <w:rPr>
          <w:rtl/>
        </w:rPr>
      </w:pPr>
    </w:p>
    <w:p w14:paraId="46DD0ECB" w14:textId="77777777" w:rsidR="00000000" w:rsidRDefault="00526D0B">
      <w:pPr>
        <w:pStyle w:val="a0"/>
        <w:rPr>
          <w:rFonts w:hint="cs"/>
          <w:rtl/>
        </w:rPr>
      </w:pPr>
      <w:r>
        <w:rPr>
          <w:rFonts w:hint="cs"/>
          <w:rtl/>
        </w:rPr>
        <w:t>חבר הכנסת דהאמשה, בבקשה.</w:t>
      </w:r>
    </w:p>
    <w:p w14:paraId="298D5FA2" w14:textId="77777777" w:rsidR="00000000" w:rsidRDefault="00526D0B">
      <w:pPr>
        <w:pStyle w:val="a0"/>
        <w:ind w:firstLine="0"/>
        <w:rPr>
          <w:rFonts w:hint="cs"/>
          <w:rtl/>
        </w:rPr>
      </w:pPr>
    </w:p>
    <w:p w14:paraId="2F9A942F" w14:textId="77777777" w:rsidR="00000000" w:rsidRDefault="00526D0B">
      <w:pPr>
        <w:pStyle w:val="af0"/>
        <w:rPr>
          <w:rtl/>
        </w:rPr>
      </w:pPr>
      <w:r>
        <w:rPr>
          <w:rFonts w:hint="eastAsia"/>
          <w:rtl/>
        </w:rPr>
        <w:t>עבד</w:t>
      </w:r>
      <w:r>
        <w:rPr>
          <w:rtl/>
        </w:rPr>
        <w:t>-אלמאלכ</w:t>
      </w:r>
      <w:r>
        <w:rPr>
          <w:rtl/>
        </w:rPr>
        <w:t xml:space="preserve"> דהאמשה (רע"ם):</w:t>
      </w:r>
    </w:p>
    <w:p w14:paraId="583389BE" w14:textId="77777777" w:rsidR="00000000" w:rsidRDefault="00526D0B">
      <w:pPr>
        <w:pStyle w:val="a0"/>
        <w:rPr>
          <w:rFonts w:hint="cs"/>
          <w:rtl/>
        </w:rPr>
      </w:pPr>
    </w:p>
    <w:p w14:paraId="4C38207B" w14:textId="77777777" w:rsidR="00000000" w:rsidRDefault="00526D0B">
      <w:pPr>
        <w:pStyle w:val="a0"/>
        <w:rPr>
          <w:rFonts w:hint="cs"/>
          <w:rtl/>
        </w:rPr>
      </w:pPr>
      <w:r>
        <w:rPr>
          <w:rFonts w:hint="cs"/>
          <w:rtl/>
        </w:rPr>
        <w:t>הוא מייחס לי דברים?</w:t>
      </w:r>
    </w:p>
    <w:p w14:paraId="2042DC16" w14:textId="77777777" w:rsidR="00000000" w:rsidRDefault="00526D0B">
      <w:pPr>
        <w:pStyle w:val="a0"/>
        <w:ind w:firstLine="0"/>
        <w:rPr>
          <w:rFonts w:hint="cs"/>
          <w:rtl/>
        </w:rPr>
      </w:pPr>
    </w:p>
    <w:p w14:paraId="400203D2" w14:textId="77777777" w:rsidR="00000000" w:rsidRDefault="00526D0B">
      <w:pPr>
        <w:pStyle w:val="af1"/>
        <w:rPr>
          <w:rtl/>
        </w:rPr>
      </w:pPr>
      <w:r>
        <w:rPr>
          <w:rtl/>
        </w:rPr>
        <w:t>היו"ר משה כחלון:</w:t>
      </w:r>
    </w:p>
    <w:p w14:paraId="2859623D" w14:textId="77777777" w:rsidR="00000000" w:rsidRDefault="00526D0B">
      <w:pPr>
        <w:pStyle w:val="a0"/>
        <w:rPr>
          <w:rtl/>
        </w:rPr>
      </w:pPr>
    </w:p>
    <w:p w14:paraId="081A7490" w14:textId="77777777" w:rsidR="00000000" w:rsidRDefault="00526D0B">
      <w:pPr>
        <w:pStyle w:val="a0"/>
        <w:rPr>
          <w:rFonts w:hint="cs"/>
          <w:rtl/>
        </w:rPr>
      </w:pPr>
      <w:r>
        <w:rPr>
          <w:rFonts w:hint="cs"/>
          <w:rtl/>
        </w:rPr>
        <w:t>אני אאפשר לך להשיב. חבר הכנסת טאהא, בבקשה.</w:t>
      </w:r>
    </w:p>
    <w:p w14:paraId="79F666D7" w14:textId="77777777" w:rsidR="00000000" w:rsidRDefault="00526D0B">
      <w:pPr>
        <w:pStyle w:val="a0"/>
        <w:ind w:firstLine="0"/>
        <w:rPr>
          <w:rFonts w:hint="cs"/>
          <w:rtl/>
        </w:rPr>
      </w:pPr>
    </w:p>
    <w:p w14:paraId="7CD43E96" w14:textId="77777777" w:rsidR="00000000" w:rsidRDefault="00526D0B">
      <w:pPr>
        <w:pStyle w:val="-"/>
        <w:rPr>
          <w:rtl/>
        </w:rPr>
      </w:pPr>
      <w:bookmarkStart w:id="65" w:name="FS000001027T21_10_2003_17_47_30C"/>
      <w:bookmarkEnd w:id="65"/>
      <w:r>
        <w:rPr>
          <w:rtl/>
        </w:rPr>
        <w:t>גדעון סער (הליכוד):</w:t>
      </w:r>
    </w:p>
    <w:p w14:paraId="757203B0" w14:textId="77777777" w:rsidR="00000000" w:rsidRDefault="00526D0B">
      <w:pPr>
        <w:pStyle w:val="a0"/>
        <w:rPr>
          <w:rtl/>
        </w:rPr>
      </w:pPr>
    </w:p>
    <w:p w14:paraId="3204793D" w14:textId="77777777" w:rsidR="00000000" w:rsidRDefault="00526D0B">
      <w:pPr>
        <w:pStyle w:val="a0"/>
        <w:rPr>
          <w:rFonts w:hint="cs"/>
          <w:rtl/>
        </w:rPr>
      </w:pPr>
      <w:r>
        <w:rPr>
          <w:rFonts w:hint="cs"/>
          <w:rtl/>
        </w:rPr>
        <w:t>חבר הכנסת טאהא משתייך לסיעתו של עזמי בשארה, שגם עליו אמרה ועדת החקירה הממלכתית דברים חמורים ביותר, על תרומתו לאותם אירועים אלימים וטרגי</w:t>
      </w:r>
      <w:r>
        <w:rPr>
          <w:rFonts w:hint="cs"/>
          <w:rtl/>
        </w:rPr>
        <w:t>ים. לכן, מצד אחד אין להיות מופתעים מהדברים שאמר כאן חבר הכנסת דהאמשה, שהם בעצם עידוד לפורעי חוק. זה דבר קבוע ושיטתי אצלו. ופעם אחת אולי נשמע מכם דברים כדרבונות על הסיוע שנותנים - - -</w:t>
      </w:r>
    </w:p>
    <w:p w14:paraId="70ABEE33" w14:textId="77777777" w:rsidR="00000000" w:rsidRDefault="00526D0B">
      <w:pPr>
        <w:pStyle w:val="a0"/>
        <w:ind w:firstLine="0"/>
        <w:rPr>
          <w:rFonts w:hint="cs"/>
          <w:rtl/>
        </w:rPr>
      </w:pPr>
    </w:p>
    <w:p w14:paraId="0EDE20F4" w14:textId="77777777" w:rsidR="00000000" w:rsidRDefault="00526D0B">
      <w:pPr>
        <w:pStyle w:val="af0"/>
        <w:rPr>
          <w:rtl/>
        </w:rPr>
      </w:pPr>
      <w:r>
        <w:rPr>
          <w:rFonts w:hint="eastAsia"/>
          <w:rtl/>
        </w:rPr>
        <w:t>ואסל</w:t>
      </w:r>
      <w:r>
        <w:rPr>
          <w:rtl/>
        </w:rPr>
        <w:t xml:space="preserve"> טאהא (בל"ד):</w:t>
      </w:r>
    </w:p>
    <w:p w14:paraId="7AA2DF05" w14:textId="77777777" w:rsidR="00000000" w:rsidRDefault="00526D0B">
      <w:pPr>
        <w:pStyle w:val="a0"/>
        <w:rPr>
          <w:rFonts w:hint="cs"/>
          <w:rtl/>
        </w:rPr>
      </w:pPr>
    </w:p>
    <w:p w14:paraId="5552AD5D" w14:textId="77777777" w:rsidR="00000000" w:rsidRDefault="00526D0B">
      <w:pPr>
        <w:pStyle w:val="a0"/>
        <w:rPr>
          <w:rFonts w:hint="cs"/>
          <w:rtl/>
        </w:rPr>
      </w:pPr>
      <w:r>
        <w:rPr>
          <w:rFonts w:hint="cs"/>
          <w:rtl/>
        </w:rPr>
        <w:t>אלה שנרצחו הם פורעי חוק?</w:t>
      </w:r>
    </w:p>
    <w:p w14:paraId="5FD1AE03" w14:textId="77777777" w:rsidR="00000000" w:rsidRDefault="00526D0B">
      <w:pPr>
        <w:pStyle w:val="a0"/>
        <w:ind w:firstLine="0"/>
        <w:rPr>
          <w:rFonts w:hint="cs"/>
          <w:rtl/>
        </w:rPr>
      </w:pPr>
    </w:p>
    <w:p w14:paraId="0A0D9225" w14:textId="77777777" w:rsidR="00000000" w:rsidRDefault="00526D0B">
      <w:pPr>
        <w:pStyle w:val="af1"/>
        <w:rPr>
          <w:rtl/>
        </w:rPr>
      </w:pPr>
      <w:r>
        <w:rPr>
          <w:rtl/>
        </w:rPr>
        <w:t>היו"ר משה כחלון:</w:t>
      </w:r>
    </w:p>
    <w:p w14:paraId="45AC3BE1" w14:textId="77777777" w:rsidR="00000000" w:rsidRDefault="00526D0B">
      <w:pPr>
        <w:pStyle w:val="a0"/>
        <w:rPr>
          <w:rtl/>
        </w:rPr>
      </w:pPr>
    </w:p>
    <w:p w14:paraId="7B82078B" w14:textId="77777777" w:rsidR="00000000" w:rsidRDefault="00526D0B">
      <w:pPr>
        <w:pStyle w:val="a0"/>
        <w:rPr>
          <w:rFonts w:hint="cs"/>
          <w:rtl/>
        </w:rPr>
      </w:pPr>
      <w:r>
        <w:rPr>
          <w:rFonts w:hint="cs"/>
          <w:rtl/>
        </w:rPr>
        <w:t>חבר הכנסת</w:t>
      </w:r>
      <w:r>
        <w:rPr>
          <w:rFonts w:hint="cs"/>
          <w:rtl/>
        </w:rPr>
        <w:t xml:space="preserve"> טאהא, בבקשה.</w:t>
      </w:r>
    </w:p>
    <w:p w14:paraId="46685369" w14:textId="77777777" w:rsidR="00000000" w:rsidRDefault="00526D0B">
      <w:pPr>
        <w:pStyle w:val="a0"/>
        <w:ind w:firstLine="0"/>
        <w:rPr>
          <w:rFonts w:hint="cs"/>
          <w:rtl/>
        </w:rPr>
      </w:pPr>
    </w:p>
    <w:p w14:paraId="2B54BCFC" w14:textId="77777777" w:rsidR="00000000" w:rsidRDefault="00526D0B">
      <w:pPr>
        <w:pStyle w:val="-"/>
        <w:rPr>
          <w:rtl/>
        </w:rPr>
      </w:pPr>
      <w:bookmarkStart w:id="66" w:name="FS000001027T21_10_2003_17_49_05C"/>
      <w:bookmarkEnd w:id="66"/>
      <w:r>
        <w:rPr>
          <w:rtl/>
        </w:rPr>
        <w:t>גדעון סער (הליכוד):</w:t>
      </w:r>
    </w:p>
    <w:p w14:paraId="6CE2E137" w14:textId="77777777" w:rsidR="00000000" w:rsidRDefault="00526D0B">
      <w:pPr>
        <w:pStyle w:val="a0"/>
        <w:rPr>
          <w:rtl/>
        </w:rPr>
      </w:pPr>
    </w:p>
    <w:p w14:paraId="56E6FABB" w14:textId="77777777" w:rsidR="00000000" w:rsidRDefault="00526D0B">
      <w:pPr>
        <w:pStyle w:val="a0"/>
        <w:rPr>
          <w:rFonts w:hint="cs"/>
          <w:rtl/>
        </w:rPr>
      </w:pPr>
      <w:r>
        <w:rPr>
          <w:rFonts w:hint="cs"/>
          <w:rtl/>
        </w:rPr>
        <w:t>אתה יודע, חבר הכנסת טאהא, זה ציני במיוחד שהסיעה שאתה נמנה עמה מתייחסת בכלל לדוח ועדת-אור. הרי היית צריך לשתוק. אתם הולכים בשמש עם חמאה על הראש. אבל פעם אחת אני מחכה לשמוע אתכם - פורעי חוק, התומכים השיטתיים בפורעי חוק בבי</w:t>
      </w:r>
      <w:r>
        <w:rPr>
          <w:rFonts w:hint="cs"/>
          <w:rtl/>
        </w:rPr>
        <w:t>ת הזה, פעם אחת אני מחכה לשמוע אתכם לגבי הסיוע שנותנים ערבים אזרחי ישראל - -</w:t>
      </w:r>
    </w:p>
    <w:p w14:paraId="762DCC98" w14:textId="77777777" w:rsidR="00000000" w:rsidRDefault="00526D0B">
      <w:pPr>
        <w:pStyle w:val="a0"/>
        <w:ind w:firstLine="0"/>
        <w:rPr>
          <w:rFonts w:hint="cs"/>
          <w:rtl/>
        </w:rPr>
      </w:pPr>
    </w:p>
    <w:p w14:paraId="560EDC4D" w14:textId="77777777" w:rsidR="00000000" w:rsidRDefault="00526D0B">
      <w:pPr>
        <w:pStyle w:val="af0"/>
        <w:rPr>
          <w:rtl/>
        </w:rPr>
      </w:pPr>
      <w:r>
        <w:rPr>
          <w:rFonts w:hint="eastAsia"/>
          <w:rtl/>
        </w:rPr>
        <w:t>עבד</w:t>
      </w:r>
      <w:r>
        <w:rPr>
          <w:rtl/>
        </w:rPr>
        <w:t>-אלמאלכ דהאמשה (רע"ם):</w:t>
      </w:r>
    </w:p>
    <w:p w14:paraId="13266432" w14:textId="77777777" w:rsidR="00000000" w:rsidRDefault="00526D0B">
      <w:pPr>
        <w:pStyle w:val="a0"/>
        <w:rPr>
          <w:rFonts w:hint="cs"/>
          <w:rtl/>
        </w:rPr>
      </w:pPr>
    </w:p>
    <w:p w14:paraId="42DE8D0F" w14:textId="77777777" w:rsidR="00000000" w:rsidRDefault="00526D0B">
      <w:pPr>
        <w:pStyle w:val="a0"/>
        <w:rPr>
          <w:rFonts w:hint="cs"/>
          <w:rtl/>
        </w:rPr>
      </w:pPr>
      <w:r>
        <w:rPr>
          <w:rFonts w:hint="cs"/>
          <w:rtl/>
        </w:rPr>
        <w:t>- - -</w:t>
      </w:r>
    </w:p>
    <w:p w14:paraId="6ED64972" w14:textId="77777777" w:rsidR="00000000" w:rsidRDefault="00526D0B">
      <w:pPr>
        <w:pStyle w:val="a0"/>
        <w:ind w:firstLine="0"/>
        <w:rPr>
          <w:rFonts w:hint="cs"/>
          <w:rtl/>
        </w:rPr>
      </w:pPr>
    </w:p>
    <w:p w14:paraId="2DCC81D1" w14:textId="77777777" w:rsidR="00000000" w:rsidRDefault="00526D0B">
      <w:pPr>
        <w:pStyle w:val="af1"/>
        <w:rPr>
          <w:rtl/>
        </w:rPr>
      </w:pPr>
      <w:r>
        <w:rPr>
          <w:rtl/>
        </w:rPr>
        <w:t>היו"ר משה כחלון:</w:t>
      </w:r>
    </w:p>
    <w:p w14:paraId="199CFBE1" w14:textId="77777777" w:rsidR="00000000" w:rsidRDefault="00526D0B">
      <w:pPr>
        <w:pStyle w:val="a0"/>
        <w:rPr>
          <w:rtl/>
        </w:rPr>
      </w:pPr>
    </w:p>
    <w:p w14:paraId="3677AF1F" w14:textId="77777777" w:rsidR="00000000" w:rsidRDefault="00526D0B">
      <w:pPr>
        <w:pStyle w:val="a0"/>
        <w:rPr>
          <w:rFonts w:hint="cs"/>
          <w:rtl/>
        </w:rPr>
      </w:pPr>
      <w:r>
        <w:rPr>
          <w:rFonts w:hint="cs"/>
          <w:rtl/>
        </w:rPr>
        <w:t>חבר הכנסת דהאמשה.</w:t>
      </w:r>
    </w:p>
    <w:p w14:paraId="2885FD92" w14:textId="77777777" w:rsidR="00000000" w:rsidRDefault="00526D0B">
      <w:pPr>
        <w:pStyle w:val="a0"/>
        <w:ind w:firstLine="0"/>
        <w:rPr>
          <w:rFonts w:hint="cs"/>
          <w:rtl/>
        </w:rPr>
      </w:pPr>
    </w:p>
    <w:p w14:paraId="375DA48E" w14:textId="77777777" w:rsidR="00000000" w:rsidRDefault="00526D0B">
      <w:pPr>
        <w:pStyle w:val="-"/>
        <w:rPr>
          <w:rtl/>
        </w:rPr>
      </w:pPr>
      <w:bookmarkStart w:id="67" w:name="FS000001027T21_10_2003_17_51_07C"/>
      <w:bookmarkEnd w:id="67"/>
      <w:r>
        <w:rPr>
          <w:rtl/>
        </w:rPr>
        <w:t>גדעון סער (הליכוד):</w:t>
      </w:r>
    </w:p>
    <w:p w14:paraId="1E7E9F40" w14:textId="77777777" w:rsidR="00000000" w:rsidRDefault="00526D0B">
      <w:pPr>
        <w:pStyle w:val="a0"/>
        <w:rPr>
          <w:rtl/>
        </w:rPr>
      </w:pPr>
    </w:p>
    <w:p w14:paraId="7AB00E8C" w14:textId="77777777" w:rsidR="00000000" w:rsidRDefault="00526D0B">
      <w:pPr>
        <w:pStyle w:val="a0"/>
        <w:rPr>
          <w:rFonts w:hint="cs"/>
          <w:rtl/>
        </w:rPr>
      </w:pPr>
      <w:r>
        <w:rPr>
          <w:rFonts w:hint="cs"/>
          <w:rtl/>
        </w:rPr>
        <w:t>- - לארגוני הטרור הפלסטיניים, כמו הסיוע שניתן לפיגוע הרצחני במסעדת "מקסים" בחיפה, רק לא</w:t>
      </w:r>
      <w:r>
        <w:rPr>
          <w:rFonts w:hint="cs"/>
          <w:rtl/>
        </w:rPr>
        <w:t>חרונה. אני עדיין ממתין, ויחד אתי כל האזרחים שומרי החוק בישראל.</w:t>
      </w:r>
    </w:p>
    <w:p w14:paraId="4F2B08D2" w14:textId="77777777" w:rsidR="00000000" w:rsidRDefault="00526D0B">
      <w:pPr>
        <w:pStyle w:val="a0"/>
        <w:ind w:firstLine="0"/>
        <w:rPr>
          <w:rFonts w:hint="cs"/>
          <w:rtl/>
        </w:rPr>
      </w:pPr>
    </w:p>
    <w:p w14:paraId="40FE32C9" w14:textId="77777777" w:rsidR="00000000" w:rsidRDefault="00526D0B">
      <w:pPr>
        <w:pStyle w:val="af0"/>
        <w:rPr>
          <w:rtl/>
        </w:rPr>
      </w:pPr>
      <w:r>
        <w:rPr>
          <w:rFonts w:hint="eastAsia"/>
          <w:rtl/>
        </w:rPr>
        <w:t>עבד</w:t>
      </w:r>
      <w:r>
        <w:rPr>
          <w:rtl/>
        </w:rPr>
        <w:t>-אלמאלכ דהאמשה (רע"ם):</w:t>
      </w:r>
    </w:p>
    <w:p w14:paraId="72EF2255" w14:textId="77777777" w:rsidR="00000000" w:rsidRDefault="00526D0B">
      <w:pPr>
        <w:pStyle w:val="a0"/>
        <w:rPr>
          <w:rFonts w:hint="cs"/>
          <w:rtl/>
        </w:rPr>
      </w:pPr>
    </w:p>
    <w:p w14:paraId="5B05047F" w14:textId="77777777" w:rsidR="00000000" w:rsidRDefault="00526D0B">
      <w:pPr>
        <w:pStyle w:val="a0"/>
        <w:rPr>
          <w:rFonts w:hint="cs"/>
          <w:rtl/>
        </w:rPr>
      </w:pPr>
      <w:r>
        <w:rPr>
          <w:rFonts w:hint="cs"/>
          <w:rtl/>
        </w:rPr>
        <w:t>- - -</w:t>
      </w:r>
    </w:p>
    <w:p w14:paraId="6A8A7272" w14:textId="77777777" w:rsidR="00000000" w:rsidRDefault="00526D0B">
      <w:pPr>
        <w:pStyle w:val="a0"/>
        <w:rPr>
          <w:rFonts w:hint="cs"/>
          <w:rtl/>
        </w:rPr>
      </w:pPr>
    </w:p>
    <w:p w14:paraId="5C557859" w14:textId="77777777" w:rsidR="00000000" w:rsidRDefault="00526D0B">
      <w:pPr>
        <w:pStyle w:val="af0"/>
        <w:rPr>
          <w:rtl/>
        </w:rPr>
      </w:pPr>
      <w:r>
        <w:rPr>
          <w:rFonts w:hint="eastAsia"/>
          <w:rtl/>
        </w:rPr>
        <w:t>ואסל</w:t>
      </w:r>
      <w:r>
        <w:rPr>
          <w:rtl/>
        </w:rPr>
        <w:t xml:space="preserve"> טאהא (בל"ד):</w:t>
      </w:r>
    </w:p>
    <w:p w14:paraId="55F6CE9D" w14:textId="77777777" w:rsidR="00000000" w:rsidRDefault="00526D0B">
      <w:pPr>
        <w:pStyle w:val="a0"/>
        <w:rPr>
          <w:rFonts w:hint="cs"/>
          <w:rtl/>
        </w:rPr>
      </w:pPr>
    </w:p>
    <w:p w14:paraId="78614688" w14:textId="77777777" w:rsidR="00000000" w:rsidRDefault="00526D0B">
      <w:pPr>
        <w:pStyle w:val="a0"/>
        <w:ind w:left="719" w:firstLine="0"/>
        <w:rPr>
          <w:rFonts w:hint="cs"/>
          <w:rtl/>
        </w:rPr>
      </w:pPr>
      <w:r>
        <w:rPr>
          <w:rFonts w:hint="cs"/>
          <w:rtl/>
        </w:rPr>
        <w:t>- - -</w:t>
      </w:r>
    </w:p>
    <w:p w14:paraId="46DBC605" w14:textId="77777777" w:rsidR="00000000" w:rsidRDefault="00526D0B">
      <w:pPr>
        <w:pStyle w:val="a0"/>
        <w:ind w:left="719" w:firstLine="0"/>
        <w:rPr>
          <w:rFonts w:hint="cs"/>
          <w:rtl/>
        </w:rPr>
      </w:pPr>
    </w:p>
    <w:p w14:paraId="784875F8" w14:textId="77777777" w:rsidR="00000000" w:rsidRDefault="00526D0B">
      <w:pPr>
        <w:pStyle w:val="af1"/>
        <w:rPr>
          <w:rtl/>
        </w:rPr>
      </w:pPr>
      <w:r>
        <w:rPr>
          <w:rFonts w:hint="eastAsia"/>
          <w:rtl/>
        </w:rPr>
        <w:t>היו</w:t>
      </w:r>
      <w:r>
        <w:rPr>
          <w:rtl/>
        </w:rPr>
        <w:t>"ר משה כחלון:</w:t>
      </w:r>
    </w:p>
    <w:p w14:paraId="0EE2A83A" w14:textId="77777777" w:rsidR="00000000" w:rsidRDefault="00526D0B">
      <w:pPr>
        <w:pStyle w:val="a0"/>
        <w:rPr>
          <w:rFonts w:hint="cs"/>
          <w:rtl/>
        </w:rPr>
      </w:pPr>
    </w:p>
    <w:p w14:paraId="285C79BC" w14:textId="77777777" w:rsidR="00000000" w:rsidRDefault="00526D0B">
      <w:pPr>
        <w:pStyle w:val="a0"/>
        <w:rPr>
          <w:rFonts w:hint="cs"/>
          <w:rtl/>
        </w:rPr>
      </w:pPr>
      <w:r>
        <w:rPr>
          <w:rFonts w:hint="cs"/>
          <w:rtl/>
        </w:rPr>
        <w:t>חבר הכנסת דהאמשה, חבר הכנסת טאהא, גם בנאומים בני דקה? היות שהיתה פנייה אליכם, אני אאפשר לכם פעם נוספת. מה יותר טוב</w:t>
      </w:r>
      <w:r>
        <w:rPr>
          <w:rFonts w:hint="cs"/>
          <w:rtl/>
        </w:rPr>
        <w:t xml:space="preserve"> מזה? תהיה לכם הזדמנות להשיב. הפתרון זה להפריע?</w:t>
      </w:r>
    </w:p>
    <w:p w14:paraId="7EB6F1C4" w14:textId="77777777" w:rsidR="00000000" w:rsidRDefault="00526D0B">
      <w:pPr>
        <w:pStyle w:val="a0"/>
        <w:ind w:firstLine="0"/>
        <w:rPr>
          <w:rFonts w:hint="cs"/>
          <w:rtl/>
        </w:rPr>
      </w:pPr>
    </w:p>
    <w:p w14:paraId="4B65EF8D" w14:textId="77777777" w:rsidR="00000000" w:rsidRDefault="00526D0B">
      <w:pPr>
        <w:pStyle w:val="-"/>
        <w:rPr>
          <w:rtl/>
        </w:rPr>
      </w:pPr>
      <w:bookmarkStart w:id="68" w:name="FS000001027T21_10_2003_17_53_08C"/>
      <w:bookmarkEnd w:id="68"/>
      <w:r>
        <w:rPr>
          <w:rtl/>
        </w:rPr>
        <w:t>גדעון סער (הליכוד):</w:t>
      </w:r>
    </w:p>
    <w:p w14:paraId="20A3DE19" w14:textId="77777777" w:rsidR="00000000" w:rsidRDefault="00526D0B">
      <w:pPr>
        <w:pStyle w:val="a0"/>
        <w:rPr>
          <w:rtl/>
        </w:rPr>
      </w:pPr>
    </w:p>
    <w:p w14:paraId="498C31CF" w14:textId="77777777" w:rsidR="00000000" w:rsidRDefault="00526D0B">
      <w:pPr>
        <w:pStyle w:val="a0"/>
        <w:rPr>
          <w:rFonts w:hint="cs"/>
          <w:rtl/>
        </w:rPr>
      </w:pPr>
      <w:r>
        <w:rPr>
          <w:rFonts w:hint="cs"/>
          <w:rtl/>
        </w:rPr>
        <w:t>אני מציע שבתשובתו יתייחס חבר הכנסת דהאמשה לדברים שנאמרו עליו על-ידי ועדת החקירה, ועדת-אור, וגם אשמח אם הוא יצטט מהם.</w:t>
      </w:r>
    </w:p>
    <w:p w14:paraId="225FAC0A" w14:textId="77777777" w:rsidR="00000000" w:rsidRDefault="00526D0B">
      <w:pPr>
        <w:pStyle w:val="a0"/>
        <w:ind w:firstLine="0"/>
        <w:rPr>
          <w:rFonts w:hint="cs"/>
          <w:rtl/>
        </w:rPr>
      </w:pPr>
    </w:p>
    <w:p w14:paraId="4B57CD4E" w14:textId="77777777" w:rsidR="00000000" w:rsidRDefault="00526D0B">
      <w:pPr>
        <w:pStyle w:val="af1"/>
        <w:rPr>
          <w:rtl/>
        </w:rPr>
      </w:pPr>
      <w:r>
        <w:rPr>
          <w:rtl/>
        </w:rPr>
        <w:t>היו"ר משה כחלון:</w:t>
      </w:r>
    </w:p>
    <w:p w14:paraId="026C02BB" w14:textId="77777777" w:rsidR="00000000" w:rsidRDefault="00526D0B">
      <w:pPr>
        <w:pStyle w:val="a0"/>
        <w:rPr>
          <w:rtl/>
        </w:rPr>
      </w:pPr>
    </w:p>
    <w:p w14:paraId="04B167CD" w14:textId="77777777" w:rsidR="00000000" w:rsidRDefault="00526D0B">
      <w:pPr>
        <w:pStyle w:val="a0"/>
        <w:rPr>
          <w:rFonts w:hint="cs"/>
          <w:rtl/>
        </w:rPr>
      </w:pPr>
      <w:r>
        <w:rPr>
          <w:rFonts w:hint="cs"/>
          <w:rtl/>
        </w:rPr>
        <w:t>תודה רבה. חברת הכנסת אתי לבני, אחריה - חבר הכנסת ז</w:t>
      </w:r>
      <w:r>
        <w:rPr>
          <w:rFonts w:hint="cs"/>
          <w:rtl/>
        </w:rPr>
        <w:t>חאלקה,  אחריו - חבר הכנסת שלגי, וחברת הכנסת מלי פולישוק אחריו. אני מנסה לאזן, מה לעשות. חבר הכנסת אלדד, כל החיים שלנו זה בלנסים, אין מה לעשות. בבקשה.</w:t>
      </w:r>
    </w:p>
    <w:p w14:paraId="24E7C8DE" w14:textId="77777777" w:rsidR="00000000" w:rsidRDefault="00526D0B">
      <w:pPr>
        <w:pStyle w:val="a0"/>
        <w:ind w:firstLine="0"/>
        <w:rPr>
          <w:rFonts w:hint="cs"/>
          <w:rtl/>
        </w:rPr>
      </w:pPr>
    </w:p>
    <w:p w14:paraId="6B11A941" w14:textId="77777777" w:rsidR="00000000" w:rsidRDefault="00526D0B">
      <w:pPr>
        <w:pStyle w:val="a"/>
        <w:rPr>
          <w:rtl/>
        </w:rPr>
      </w:pPr>
      <w:bookmarkStart w:id="69" w:name="FS000001051T21_10_2003_17_53_59"/>
      <w:bookmarkStart w:id="70" w:name="_Toc56258654"/>
      <w:bookmarkEnd w:id="69"/>
      <w:r>
        <w:rPr>
          <w:rFonts w:hint="eastAsia"/>
          <w:rtl/>
        </w:rPr>
        <w:t>אתי</w:t>
      </w:r>
      <w:r>
        <w:rPr>
          <w:rtl/>
        </w:rPr>
        <w:t xml:space="preserve"> לבני (שינוי):</w:t>
      </w:r>
      <w:bookmarkEnd w:id="70"/>
    </w:p>
    <w:p w14:paraId="1F97118C" w14:textId="77777777" w:rsidR="00000000" w:rsidRDefault="00526D0B">
      <w:pPr>
        <w:pStyle w:val="a0"/>
        <w:rPr>
          <w:rFonts w:hint="cs"/>
          <w:rtl/>
        </w:rPr>
      </w:pPr>
    </w:p>
    <w:p w14:paraId="0188EB86" w14:textId="77777777" w:rsidR="00000000" w:rsidRDefault="00526D0B">
      <w:pPr>
        <w:pStyle w:val="a0"/>
        <w:rPr>
          <w:rFonts w:hint="cs"/>
          <w:rtl/>
        </w:rPr>
      </w:pPr>
      <w:r>
        <w:rPr>
          <w:rFonts w:hint="cs"/>
          <w:rtl/>
        </w:rPr>
        <w:t>אני רוצה לברך את חברי לסיעה, השר פורז, שהבוקר התבטא ברדיו נגד פעולות סיכול ממוקד שהממש</w:t>
      </w:r>
      <w:r>
        <w:rPr>
          <w:rFonts w:hint="cs"/>
          <w:rtl/>
        </w:rPr>
        <w:t>לה נוקטת וכרוכות בפגיעה באוכלוסייה אזרחית, פגיעה בלתי נסבלת.</w:t>
      </w:r>
    </w:p>
    <w:p w14:paraId="7CC027FA" w14:textId="77777777" w:rsidR="00000000" w:rsidRDefault="00526D0B">
      <w:pPr>
        <w:pStyle w:val="a0"/>
        <w:ind w:firstLine="0"/>
        <w:rPr>
          <w:rFonts w:hint="cs"/>
          <w:rtl/>
        </w:rPr>
      </w:pPr>
    </w:p>
    <w:p w14:paraId="72CA99C7" w14:textId="77777777" w:rsidR="00000000" w:rsidRDefault="00526D0B">
      <w:pPr>
        <w:pStyle w:val="a0"/>
        <w:rPr>
          <w:rFonts w:hint="cs"/>
          <w:rtl/>
        </w:rPr>
      </w:pPr>
      <w:r>
        <w:rPr>
          <w:rFonts w:hint="cs"/>
          <w:rtl/>
        </w:rPr>
        <w:t>מהנושא הזה אני רוצה לעבור לנושא של הרשויות המקומיות. בשבוע הבא יש בחירות לרשויות המקומיות. הרבה מאוד נשים מתמודדות בפעם הראשונה בבחירות לרשויות המקומיות. יש כ-30 נשים שמתמודדות לראשות עיריות ומו</w:t>
      </w:r>
      <w:r>
        <w:rPr>
          <w:rFonts w:hint="cs"/>
          <w:rtl/>
        </w:rPr>
        <w:t xml:space="preserve">עצות ויש 50 בראשות רשימות, כ-25% מהן הן נשות שינוי. </w:t>
      </w:r>
    </w:p>
    <w:p w14:paraId="617A6BB1" w14:textId="77777777" w:rsidR="00000000" w:rsidRDefault="00526D0B">
      <w:pPr>
        <w:pStyle w:val="a0"/>
        <w:rPr>
          <w:rFonts w:hint="cs"/>
          <w:rtl/>
        </w:rPr>
      </w:pPr>
    </w:p>
    <w:p w14:paraId="30823DA4" w14:textId="77777777" w:rsidR="00000000" w:rsidRDefault="00526D0B">
      <w:pPr>
        <w:pStyle w:val="a0"/>
        <w:rPr>
          <w:rFonts w:hint="cs"/>
          <w:rtl/>
        </w:rPr>
      </w:pPr>
      <w:r>
        <w:rPr>
          <w:rFonts w:hint="cs"/>
          <w:rtl/>
        </w:rPr>
        <w:t>החשיבות הגדולה בבחירת נשים בבחירות לרשויות המקומיות היא בכך שדבר מסמל מהפך מלמטה, מהפך אזרחי, כאשר הציבור רוצה לנקוט עמדה, לקחת חלק בחיים הפוליטיים, ולא להשאיר את הכול לגנרלים או לעסקנים.</w:t>
      </w:r>
    </w:p>
    <w:p w14:paraId="0F839C57" w14:textId="77777777" w:rsidR="00000000" w:rsidRDefault="00526D0B">
      <w:pPr>
        <w:pStyle w:val="a0"/>
        <w:rPr>
          <w:rFonts w:hint="cs"/>
          <w:rtl/>
        </w:rPr>
      </w:pPr>
    </w:p>
    <w:p w14:paraId="47116E53" w14:textId="77777777" w:rsidR="00000000" w:rsidRDefault="00526D0B">
      <w:pPr>
        <w:pStyle w:val="af1"/>
        <w:rPr>
          <w:rtl/>
        </w:rPr>
      </w:pPr>
      <w:r>
        <w:rPr>
          <w:rtl/>
        </w:rPr>
        <w:t>היו"ר משה כחל</w:t>
      </w:r>
      <w:r>
        <w:rPr>
          <w:rtl/>
        </w:rPr>
        <w:t>ון:</w:t>
      </w:r>
    </w:p>
    <w:p w14:paraId="02C25341" w14:textId="77777777" w:rsidR="00000000" w:rsidRDefault="00526D0B">
      <w:pPr>
        <w:pStyle w:val="a0"/>
        <w:rPr>
          <w:rtl/>
        </w:rPr>
      </w:pPr>
    </w:p>
    <w:p w14:paraId="740083B5" w14:textId="77777777" w:rsidR="00000000" w:rsidRDefault="00526D0B">
      <w:pPr>
        <w:pStyle w:val="a0"/>
        <w:rPr>
          <w:rFonts w:hint="cs"/>
          <w:rtl/>
        </w:rPr>
      </w:pPr>
      <w:r>
        <w:rPr>
          <w:rFonts w:hint="cs"/>
          <w:rtl/>
        </w:rPr>
        <w:t>תודה רבה. חבר הכנסת ג'מאל זחאלקה, בבקשה. אחריו - חבר הכנסת אילן שלגי וחברת הכנסת מלי פולישוק-בלוך.</w:t>
      </w:r>
    </w:p>
    <w:p w14:paraId="52C99F35" w14:textId="77777777" w:rsidR="00000000" w:rsidRDefault="00526D0B">
      <w:pPr>
        <w:pStyle w:val="a0"/>
        <w:rPr>
          <w:rFonts w:hint="cs"/>
          <w:rtl/>
        </w:rPr>
      </w:pPr>
    </w:p>
    <w:p w14:paraId="1BED86C1" w14:textId="77777777" w:rsidR="00000000" w:rsidRDefault="00526D0B">
      <w:pPr>
        <w:pStyle w:val="a"/>
        <w:rPr>
          <w:rtl/>
        </w:rPr>
      </w:pPr>
      <w:bookmarkStart w:id="71" w:name="FS000001061T21_10_2003_17_30_40"/>
      <w:bookmarkStart w:id="72" w:name="_Toc56258655"/>
      <w:bookmarkEnd w:id="71"/>
      <w:r>
        <w:rPr>
          <w:rFonts w:hint="eastAsia"/>
          <w:rtl/>
        </w:rPr>
        <w:t>ג</w:t>
      </w:r>
      <w:r>
        <w:rPr>
          <w:rtl/>
        </w:rPr>
        <w:t>'מאל זחאלקה (בל"ד):</w:t>
      </w:r>
      <w:bookmarkEnd w:id="72"/>
    </w:p>
    <w:p w14:paraId="02574D12" w14:textId="77777777" w:rsidR="00000000" w:rsidRDefault="00526D0B">
      <w:pPr>
        <w:pStyle w:val="a0"/>
        <w:rPr>
          <w:rFonts w:hint="cs"/>
          <w:rtl/>
        </w:rPr>
      </w:pPr>
    </w:p>
    <w:p w14:paraId="6A344C6E" w14:textId="77777777" w:rsidR="00000000" w:rsidRDefault="00526D0B">
      <w:pPr>
        <w:pStyle w:val="a0"/>
        <w:rPr>
          <w:rFonts w:hint="cs"/>
          <w:rtl/>
        </w:rPr>
      </w:pPr>
      <w:r>
        <w:rPr>
          <w:rFonts w:hint="cs"/>
          <w:rtl/>
        </w:rPr>
        <w:t>אתמול, אדוני היושב-ראש, שפך מר שרון כמות אדירה של שמן על גלגל המוות הנוראי של חיסול-פיגוע-חיסול-פיגוע-חיסול. שרשרת ההפצצות בעזה ע</w:t>
      </w:r>
      <w:r>
        <w:rPr>
          <w:rFonts w:hint="cs"/>
          <w:rtl/>
        </w:rPr>
        <w:t xml:space="preserve">ומדת בכל הקריטריונים שהעולם קבע והגדיר עבור פשע מלחמה. זהו פשוט פשע מלחמה. </w:t>
      </w:r>
    </w:p>
    <w:p w14:paraId="73650E33" w14:textId="77777777" w:rsidR="00000000" w:rsidRDefault="00526D0B">
      <w:pPr>
        <w:pStyle w:val="a0"/>
        <w:rPr>
          <w:rFonts w:hint="cs"/>
          <w:rtl/>
        </w:rPr>
      </w:pPr>
    </w:p>
    <w:p w14:paraId="06DE9D23" w14:textId="77777777" w:rsidR="00000000" w:rsidRDefault="00526D0B">
      <w:pPr>
        <w:pStyle w:val="a0"/>
        <w:rPr>
          <w:rFonts w:hint="cs"/>
          <w:rtl/>
        </w:rPr>
      </w:pPr>
      <w:r>
        <w:rPr>
          <w:rFonts w:hint="cs"/>
          <w:rtl/>
        </w:rPr>
        <w:t>בזמן שראש הממשלה דיבר על רצונו להקל את חייהם של האזרחים הפלסטינים הוא שלח את מטוסיו להפציץ בעזה. המטוסים הפציצו, היו נפגעים, באו אנשים לעזור, בהם רופא טראומה - מר אלדד - זין אל-עב</w:t>
      </w:r>
      <w:r>
        <w:rPr>
          <w:rFonts w:hint="cs"/>
          <w:rtl/>
        </w:rPr>
        <w:t xml:space="preserve">דין שהין. כל פשעו היה שהוא רצה למלא את חובתו כרופא ובא מטוס שני ופגע בו. </w:t>
      </w:r>
    </w:p>
    <w:p w14:paraId="253EFCB1" w14:textId="77777777" w:rsidR="00000000" w:rsidRDefault="00526D0B">
      <w:pPr>
        <w:pStyle w:val="a0"/>
        <w:rPr>
          <w:rFonts w:hint="cs"/>
          <w:rtl/>
        </w:rPr>
      </w:pPr>
    </w:p>
    <w:p w14:paraId="7C70D5E2" w14:textId="77777777" w:rsidR="00000000" w:rsidRDefault="00526D0B">
      <w:pPr>
        <w:pStyle w:val="a0"/>
        <w:rPr>
          <w:rFonts w:hint="cs"/>
          <w:rtl/>
        </w:rPr>
      </w:pPr>
      <w:r>
        <w:rPr>
          <w:rFonts w:hint="cs"/>
          <w:rtl/>
        </w:rPr>
        <w:t>אדוני היושב-ראש, אני רוצה להגיב על  התבטאותו החמורה של השר עוזי לנדאו על כך שאין אנשים חפים מפשע בעזה ולהגיד שכל תושבי רצועת-עזה ללא יוצא מן הכלל הם קורבנות הכיבוש וככאלה הם חפים  מ</w:t>
      </w:r>
      <w:r>
        <w:rPr>
          <w:rFonts w:hint="cs"/>
          <w:rtl/>
        </w:rPr>
        <w:t xml:space="preserve">פשע. הכיבוש צריך להסתיים, הכיבוש צריך להתחסל. זה מה שצריך לעשות. </w:t>
      </w:r>
    </w:p>
    <w:p w14:paraId="0FCA392A" w14:textId="77777777" w:rsidR="00000000" w:rsidRDefault="00526D0B">
      <w:pPr>
        <w:pStyle w:val="a0"/>
        <w:rPr>
          <w:rFonts w:hint="cs"/>
          <w:rtl/>
        </w:rPr>
      </w:pPr>
    </w:p>
    <w:p w14:paraId="5BFFAFB0" w14:textId="77777777" w:rsidR="00000000" w:rsidRDefault="00526D0B">
      <w:pPr>
        <w:pStyle w:val="af1"/>
        <w:rPr>
          <w:rtl/>
        </w:rPr>
      </w:pPr>
      <w:r>
        <w:rPr>
          <w:rtl/>
        </w:rPr>
        <w:t>היו"ר משה כחלון:</w:t>
      </w:r>
    </w:p>
    <w:p w14:paraId="7B03CBF3" w14:textId="77777777" w:rsidR="00000000" w:rsidRDefault="00526D0B">
      <w:pPr>
        <w:pStyle w:val="a0"/>
        <w:rPr>
          <w:rtl/>
        </w:rPr>
      </w:pPr>
    </w:p>
    <w:p w14:paraId="5BB42163" w14:textId="77777777" w:rsidR="00000000" w:rsidRDefault="00526D0B">
      <w:pPr>
        <w:pStyle w:val="a0"/>
        <w:rPr>
          <w:rFonts w:hint="cs"/>
          <w:rtl/>
        </w:rPr>
      </w:pPr>
      <w:r>
        <w:rPr>
          <w:rFonts w:hint="cs"/>
          <w:rtl/>
        </w:rPr>
        <w:t xml:space="preserve">תודה רבה, חבר הכנסת זחאלקה. חבר הכנסת אילן שלגי, בבקשה. </w:t>
      </w:r>
    </w:p>
    <w:p w14:paraId="2871B366" w14:textId="77777777" w:rsidR="00000000" w:rsidRDefault="00526D0B">
      <w:pPr>
        <w:pStyle w:val="a0"/>
        <w:rPr>
          <w:rFonts w:hint="cs"/>
          <w:rtl/>
        </w:rPr>
      </w:pPr>
    </w:p>
    <w:p w14:paraId="2CFC2121" w14:textId="77777777" w:rsidR="00000000" w:rsidRDefault="00526D0B">
      <w:pPr>
        <w:pStyle w:val="a"/>
        <w:rPr>
          <w:rtl/>
        </w:rPr>
      </w:pPr>
      <w:bookmarkStart w:id="73" w:name="FS000001046T21_10_2003_17_38_16"/>
      <w:bookmarkStart w:id="74" w:name="_Toc56258656"/>
      <w:bookmarkEnd w:id="73"/>
      <w:r>
        <w:rPr>
          <w:rFonts w:hint="eastAsia"/>
          <w:rtl/>
        </w:rPr>
        <w:t>אילן</w:t>
      </w:r>
      <w:r>
        <w:rPr>
          <w:rtl/>
        </w:rPr>
        <w:t xml:space="preserve"> שלגי (שינוי):</w:t>
      </w:r>
      <w:bookmarkEnd w:id="74"/>
    </w:p>
    <w:p w14:paraId="5F8FB6FE" w14:textId="77777777" w:rsidR="00000000" w:rsidRDefault="00526D0B">
      <w:pPr>
        <w:pStyle w:val="a0"/>
        <w:rPr>
          <w:rFonts w:hint="cs"/>
          <w:rtl/>
        </w:rPr>
      </w:pPr>
    </w:p>
    <w:p w14:paraId="276C1D78" w14:textId="77777777" w:rsidR="00000000" w:rsidRDefault="00526D0B">
      <w:pPr>
        <w:pStyle w:val="a0"/>
        <w:rPr>
          <w:rtl/>
        </w:rPr>
      </w:pPr>
      <w:r>
        <w:rPr>
          <w:rFonts w:hint="cs"/>
          <w:rtl/>
        </w:rPr>
        <w:t>אדוני היושב-ראש, חברות וחברי הכנסת, בשבוע הבא, לראשונה, יוכלו בני 17 להשתתף בבחירות במדינת יש</w:t>
      </w:r>
      <w:r>
        <w:rPr>
          <w:rFonts w:hint="cs"/>
          <w:rtl/>
        </w:rPr>
        <w:t>ראל, הבחירות לרשויות המקומיות. משום-מה מצאו לנכון כמה בתי-ספר במקומות שונים בישראל, למשל בגבעתיים, להוציא את תלמידי כיתות י"א וי"ב לטיול השנתי דווקא ביום ג' השבוע. פניות אליהם לא הועילו. תאריך הבחירות היה ידוע זה זמן רב ולא היה מקום לקבוע טיולים ליום הזה.</w:t>
      </w:r>
    </w:p>
    <w:p w14:paraId="79B34D59" w14:textId="77777777" w:rsidR="00000000" w:rsidRDefault="00526D0B">
      <w:pPr>
        <w:pStyle w:val="a0"/>
        <w:rPr>
          <w:rtl/>
        </w:rPr>
      </w:pPr>
    </w:p>
    <w:p w14:paraId="6EAB377B" w14:textId="77777777" w:rsidR="00000000" w:rsidRDefault="00526D0B">
      <w:pPr>
        <w:pStyle w:val="a0"/>
        <w:rPr>
          <w:rFonts w:hint="cs"/>
          <w:rtl/>
        </w:rPr>
      </w:pPr>
      <w:r>
        <w:rPr>
          <w:rFonts w:hint="cs"/>
          <w:rtl/>
        </w:rPr>
        <w:t xml:space="preserve"> אני קורא למנהלי בתי-ספר, למורים, להורים ובעיקר לתלמידים לעמוד על זכותם של תלמידים לממש את זכותם הדמוקרטית לנקוט עמדה, לעשות ככל האפשר כדי שיוכלו התלמידים לממש לראשונה בחייהם את זכותם האזרחית ולהשתתף בבחירות לרשויות המקומיות. אין חשוב מזה ואין שיעור גדול </w:t>
      </w:r>
      <w:r>
        <w:rPr>
          <w:rFonts w:hint="cs"/>
          <w:rtl/>
        </w:rPr>
        <w:t xml:space="preserve">מזה בדמוקרטיה ובאזרחות. תודה רבה. </w:t>
      </w:r>
    </w:p>
    <w:p w14:paraId="397C561B" w14:textId="77777777" w:rsidR="00000000" w:rsidRDefault="00526D0B">
      <w:pPr>
        <w:pStyle w:val="a0"/>
        <w:rPr>
          <w:rFonts w:hint="cs"/>
          <w:rtl/>
        </w:rPr>
      </w:pPr>
    </w:p>
    <w:p w14:paraId="72001D5A" w14:textId="77777777" w:rsidR="00000000" w:rsidRDefault="00526D0B">
      <w:pPr>
        <w:pStyle w:val="af1"/>
        <w:rPr>
          <w:rtl/>
        </w:rPr>
      </w:pPr>
      <w:r>
        <w:rPr>
          <w:rtl/>
        </w:rPr>
        <w:t>היו"ר משה כחלון:</w:t>
      </w:r>
    </w:p>
    <w:p w14:paraId="0972F3D8" w14:textId="77777777" w:rsidR="00000000" w:rsidRDefault="00526D0B">
      <w:pPr>
        <w:pStyle w:val="a0"/>
        <w:rPr>
          <w:rtl/>
        </w:rPr>
      </w:pPr>
    </w:p>
    <w:p w14:paraId="1A01598C" w14:textId="77777777" w:rsidR="00000000" w:rsidRDefault="00526D0B">
      <w:pPr>
        <w:pStyle w:val="a0"/>
        <w:rPr>
          <w:rFonts w:hint="cs"/>
          <w:rtl/>
        </w:rPr>
      </w:pPr>
      <w:r>
        <w:rPr>
          <w:rFonts w:hint="cs"/>
          <w:rtl/>
        </w:rPr>
        <w:t xml:space="preserve">תודה רבה. זה שיעור חשוב לחברי הכנסת - 60 שניות בול. חברת הכנסת מלי פולישוק, אחריה - חבר הכנסת אלדד, ואחריו - חבר הכנסת אלסאנע. </w:t>
      </w:r>
    </w:p>
    <w:p w14:paraId="40D50C8D" w14:textId="77777777" w:rsidR="00000000" w:rsidRDefault="00526D0B">
      <w:pPr>
        <w:pStyle w:val="a0"/>
        <w:rPr>
          <w:rFonts w:hint="cs"/>
          <w:rtl/>
        </w:rPr>
      </w:pPr>
    </w:p>
    <w:p w14:paraId="484F5C02" w14:textId="77777777" w:rsidR="00000000" w:rsidRDefault="00526D0B">
      <w:pPr>
        <w:pStyle w:val="a"/>
        <w:rPr>
          <w:rtl/>
        </w:rPr>
      </w:pPr>
      <w:bookmarkStart w:id="75" w:name="FS000001047T21_10_2003_17_42_11"/>
      <w:bookmarkStart w:id="76" w:name="_Toc56258657"/>
      <w:bookmarkEnd w:id="75"/>
      <w:r>
        <w:rPr>
          <w:rFonts w:hint="eastAsia"/>
          <w:rtl/>
        </w:rPr>
        <w:t>מל</w:t>
      </w:r>
      <w:r>
        <w:rPr>
          <w:rtl/>
        </w:rPr>
        <w:t xml:space="preserve"> פולישוק-בלוך (שינוי):</w:t>
      </w:r>
      <w:bookmarkEnd w:id="76"/>
    </w:p>
    <w:p w14:paraId="278989F3" w14:textId="77777777" w:rsidR="00000000" w:rsidRDefault="00526D0B">
      <w:pPr>
        <w:pStyle w:val="a0"/>
        <w:rPr>
          <w:rFonts w:hint="cs"/>
          <w:rtl/>
        </w:rPr>
      </w:pPr>
    </w:p>
    <w:p w14:paraId="627E0538" w14:textId="77777777" w:rsidR="00000000" w:rsidRDefault="00526D0B">
      <w:pPr>
        <w:pStyle w:val="a0"/>
        <w:rPr>
          <w:rFonts w:hint="cs"/>
          <w:rtl/>
        </w:rPr>
      </w:pPr>
      <w:r>
        <w:rPr>
          <w:rFonts w:hint="cs"/>
          <w:rtl/>
        </w:rPr>
        <w:t>ציינו היום 30 שנה למלחמת יום הכיפורים. אנחנו כב</w:t>
      </w:r>
      <w:r>
        <w:rPr>
          <w:rFonts w:hint="cs"/>
          <w:rtl/>
        </w:rPr>
        <w:t xml:space="preserve">ר מציינים 55 שנים של מלחמות, הרג, כאב ושכול הפוגעים בשני הצדדים. חייבים להפסיק זאת. אפשר להפסיק זאת אם יהיה לנו גבול. מדינה בלי גבול איננה מדינה, ואני חושבת שמדינת ישראל היא היחידה בעולם שאין לה גבול. </w:t>
      </w:r>
    </w:p>
    <w:p w14:paraId="179B1C4C" w14:textId="77777777" w:rsidR="00000000" w:rsidRDefault="00526D0B">
      <w:pPr>
        <w:pStyle w:val="a0"/>
        <w:rPr>
          <w:rFonts w:hint="cs"/>
          <w:rtl/>
        </w:rPr>
      </w:pPr>
    </w:p>
    <w:p w14:paraId="3499591D" w14:textId="77777777" w:rsidR="00000000" w:rsidRDefault="00526D0B">
      <w:pPr>
        <w:pStyle w:val="a0"/>
        <w:rPr>
          <w:rFonts w:hint="cs"/>
          <w:rtl/>
        </w:rPr>
      </w:pPr>
      <w:r>
        <w:rPr>
          <w:rFonts w:hint="cs"/>
          <w:rtl/>
        </w:rPr>
        <w:t>לצערנו הרב אין כרגע עם מי לעשות הסכם, ואת זה כבר ראינ</w:t>
      </w:r>
      <w:r>
        <w:rPr>
          <w:rFonts w:hint="cs"/>
          <w:rtl/>
        </w:rPr>
        <w:t xml:space="preserve">ו. לכן צריך לפעול חד-צדדית - צריך גדר הפרדה, מכשול פיזי, שיהיה ברור שהם שם, אנחנו פה. צריך גבול לישראל. </w:t>
      </w:r>
    </w:p>
    <w:p w14:paraId="79FC8EA4" w14:textId="77777777" w:rsidR="00000000" w:rsidRDefault="00526D0B">
      <w:pPr>
        <w:pStyle w:val="a0"/>
        <w:rPr>
          <w:rFonts w:hint="cs"/>
          <w:rtl/>
        </w:rPr>
      </w:pPr>
    </w:p>
    <w:p w14:paraId="68F91300" w14:textId="77777777" w:rsidR="00000000" w:rsidRDefault="00526D0B">
      <w:pPr>
        <w:pStyle w:val="af1"/>
        <w:rPr>
          <w:rtl/>
        </w:rPr>
      </w:pPr>
      <w:r>
        <w:rPr>
          <w:rtl/>
        </w:rPr>
        <w:t>היו"ר משה כחלון:</w:t>
      </w:r>
    </w:p>
    <w:p w14:paraId="365AD6B8" w14:textId="77777777" w:rsidR="00000000" w:rsidRDefault="00526D0B">
      <w:pPr>
        <w:pStyle w:val="a0"/>
        <w:rPr>
          <w:rtl/>
        </w:rPr>
      </w:pPr>
    </w:p>
    <w:p w14:paraId="55EC2403" w14:textId="77777777" w:rsidR="00000000" w:rsidRDefault="00526D0B">
      <w:pPr>
        <w:pStyle w:val="a0"/>
        <w:rPr>
          <w:rFonts w:hint="cs"/>
          <w:rtl/>
        </w:rPr>
      </w:pPr>
      <w:r>
        <w:rPr>
          <w:rFonts w:hint="cs"/>
          <w:rtl/>
        </w:rPr>
        <w:t xml:space="preserve">תודה רבה. חבר הכנסת אריה אלדד, בבקשה. </w:t>
      </w:r>
    </w:p>
    <w:p w14:paraId="5F2E78C1" w14:textId="77777777" w:rsidR="00000000" w:rsidRDefault="00526D0B">
      <w:pPr>
        <w:pStyle w:val="a0"/>
        <w:rPr>
          <w:rFonts w:hint="cs"/>
          <w:rtl/>
        </w:rPr>
      </w:pPr>
    </w:p>
    <w:p w14:paraId="14DB7303" w14:textId="77777777" w:rsidR="00000000" w:rsidRDefault="00526D0B">
      <w:pPr>
        <w:pStyle w:val="a"/>
        <w:rPr>
          <w:rtl/>
        </w:rPr>
      </w:pPr>
      <w:bookmarkStart w:id="77" w:name="FS000001055T21_10_2003_17_44_25"/>
      <w:bookmarkStart w:id="78" w:name="_Toc56258658"/>
      <w:bookmarkEnd w:id="77"/>
      <w:r>
        <w:rPr>
          <w:rFonts w:hint="eastAsia"/>
          <w:rtl/>
        </w:rPr>
        <w:t>אריה</w:t>
      </w:r>
      <w:r>
        <w:rPr>
          <w:rtl/>
        </w:rPr>
        <w:t xml:space="preserve"> אלדד (האיחוד הלאומי - ישראל ביתנו):</w:t>
      </w:r>
      <w:bookmarkEnd w:id="78"/>
    </w:p>
    <w:p w14:paraId="41D7E6F9" w14:textId="77777777" w:rsidR="00000000" w:rsidRDefault="00526D0B">
      <w:pPr>
        <w:pStyle w:val="a0"/>
        <w:rPr>
          <w:rFonts w:hint="cs"/>
          <w:rtl/>
        </w:rPr>
      </w:pPr>
    </w:p>
    <w:p w14:paraId="12C4B0BB" w14:textId="77777777" w:rsidR="00000000" w:rsidRDefault="00526D0B">
      <w:pPr>
        <w:pStyle w:val="a0"/>
        <w:rPr>
          <w:rFonts w:hint="cs"/>
          <w:rtl/>
        </w:rPr>
      </w:pPr>
      <w:r>
        <w:rPr>
          <w:rFonts w:hint="cs"/>
          <w:rtl/>
        </w:rPr>
        <w:t xml:space="preserve">חברי הכנסת, אדוני היושב-ראש, אתמול הונחה על שולחן </w:t>
      </w:r>
      <w:r>
        <w:rPr>
          <w:rFonts w:hint="cs"/>
          <w:rtl/>
        </w:rPr>
        <w:t>הכנסת טיוטת האמנה בין ישראל וצרפת בנושא קולנוע, כי מקובל שלפני שמאשררים אמנה שמים אותה על שולחן הכנסת. אין לי מושג מה כתוב באמנה הזאת, יכול להיות שכל אזרח ישראלי מקבל כרטיס חינם לקולנוע בצרפת. אבל דווקא בשבוע שז'אק שיראק מסרב להתנגד להצהרתו של ראש ממשלת מל</w:t>
      </w:r>
      <w:r>
        <w:rPr>
          <w:rFonts w:hint="cs"/>
          <w:rtl/>
        </w:rPr>
        <w:t xml:space="preserve">זיה ורק בלחץ דעת קהל וסערה מסכים לשלוח לו מכתב גינוי, בשבוע שיש השתוללות אנטישמית בצרפת - זה בדיוק השבוע לחתום על אמנת קולנוע עם צרפת? אולי ראוי שהכנסת במקום זה תתייחס לאנטישמיות בצרפת. תודה. </w:t>
      </w:r>
    </w:p>
    <w:p w14:paraId="1EBCBA58" w14:textId="77777777" w:rsidR="00000000" w:rsidRDefault="00526D0B">
      <w:pPr>
        <w:pStyle w:val="a0"/>
        <w:rPr>
          <w:rFonts w:hint="cs"/>
          <w:rtl/>
        </w:rPr>
      </w:pPr>
    </w:p>
    <w:p w14:paraId="49459597" w14:textId="77777777" w:rsidR="00000000" w:rsidRDefault="00526D0B">
      <w:pPr>
        <w:pStyle w:val="af1"/>
        <w:rPr>
          <w:rtl/>
        </w:rPr>
      </w:pPr>
      <w:r>
        <w:rPr>
          <w:rtl/>
        </w:rPr>
        <w:t>היו"ר משה כחלון:</w:t>
      </w:r>
    </w:p>
    <w:p w14:paraId="0D88909C" w14:textId="77777777" w:rsidR="00000000" w:rsidRDefault="00526D0B">
      <w:pPr>
        <w:pStyle w:val="a0"/>
        <w:rPr>
          <w:rtl/>
        </w:rPr>
      </w:pPr>
    </w:p>
    <w:p w14:paraId="4B20607A" w14:textId="77777777" w:rsidR="00000000" w:rsidRDefault="00526D0B">
      <w:pPr>
        <w:pStyle w:val="a0"/>
        <w:rPr>
          <w:rFonts w:hint="cs"/>
          <w:rtl/>
        </w:rPr>
      </w:pPr>
      <w:r>
        <w:rPr>
          <w:rFonts w:hint="cs"/>
          <w:rtl/>
        </w:rPr>
        <w:t xml:space="preserve">תודה רבה. חבר הכנסת טלב אלסאנע, אחריו - חבר </w:t>
      </w:r>
      <w:r>
        <w:rPr>
          <w:rFonts w:hint="cs"/>
          <w:rtl/>
        </w:rPr>
        <w:t>הכנסת אורי אריאל, ואחריו - הרב אייכלר.</w:t>
      </w:r>
    </w:p>
    <w:p w14:paraId="3421FDD1" w14:textId="77777777" w:rsidR="00000000" w:rsidRDefault="00526D0B">
      <w:pPr>
        <w:pStyle w:val="a0"/>
        <w:rPr>
          <w:rFonts w:hint="cs"/>
          <w:rtl/>
        </w:rPr>
      </w:pPr>
    </w:p>
    <w:p w14:paraId="1712F812" w14:textId="77777777" w:rsidR="00000000" w:rsidRDefault="00526D0B">
      <w:pPr>
        <w:pStyle w:val="a"/>
        <w:rPr>
          <w:rtl/>
        </w:rPr>
      </w:pPr>
      <w:bookmarkStart w:id="79" w:name="FS000000549T21_10_2003_17_47_16"/>
      <w:bookmarkStart w:id="80" w:name="_Toc56258659"/>
      <w:bookmarkEnd w:id="79"/>
      <w:r>
        <w:rPr>
          <w:rFonts w:hint="eastAsia"/>
          <w:rtl/>
        </w:rPr>
        <w:t>טלב</w:t>
      </w:r>
      <w:r>
        <w:rPr>
          <w:rtl/>
        </w:rPr>
        <w:t xml:space="preserve"> אלסאנע (רע"ם):</w:t>
      </w:r>
      <w:bookmarkEnd w:id="80"/>
    </w:p>
    <w:p w14:paraId="4DC38668" w14:textId="77777777" w:rsidR="00000000" w:rsidRDefault="00526D0B">
      <w:pPr>
        <w:pStyle w:val="a0"/>
        <w:rPr>
          <w:rFonts w:hint="cs"/>
          <w:rtl/>
        </w:rPr>
      </w:pPr>
    </w:p>
    <w:p w14:paraId="610822A4" w14:textId="77777777" w:rsidR="00000000" w:rsidRDefault="00526D0B">
      <w:pPr>
        <w:pStyle w:val="a0"/>
        <w:rPr>
          <w:rFonts w:hint="cs"/>
          <w:rtl/>
        </w:rPr>
      </w:pPr>
      <w:r>
        <w:rPr>
          <w:rFonts w:hint="cs"/>
          <w:rtl/>
        </w:rPr>
        <w:t xml:space="preserve">כבוד היושב-ראש, חברי הכנסת, מושג שגור הוא לדבר על הטרור ושולחיו, וזה מה שאמר ראש הממשלה בנאומו אתמול. השאלה הנשאלת: כשמטמינים פצצה במקום הומה אנשים והיא מתפוצצת ואנשים ואזרחים נפגעים, אז ודאי שזה </w:t>
      </w:r>
      <w:r>
        <w:rPr>
          <w:rFonts w:hint="cs"/>
          <w:rtl/>
        </w:rPr>
        <w:t>טרור. כשמסוק "אפאצ'י" או מטוס 16-</w:t>
      </w:r>
      <w:r>
        <w:rPr>
          <w:rFonts w:hint="cs"/>
        </w:rPr>
        <w:t>F</w:t>
      </w:r>
      <w:r>
        <w:rPr>
          <w:rFonts w:hint="cs"/>
          <w:rtl/>
        </w:rPr>
        <w:t xml:space="preserve"> שולח טיל לכיוון אזרחים וגורם להריגתם של עשרות ולפציעתם של מאות, אז מה ההגדרה של הדבר הזה? לדעתי, זה טרור ממוסד. המבצע הוא פושע, השולח אחראי וגם נותן ההוראה. </w:t>
      </w:r>
    </w:p>
    <w:p w14:paraId="1025C5C6" w14:textId="77777777" w:rsidR="00000000" w:rsidRDefault="00526D0B">
      <w:pPr>
        <w:pStyle w:val="a0"/>
        <w:rPr>
          <w:rFonts w:hint="cs"/>
          <w:rtl/>
        </w:rPr>
      </w:pPr>
    </w:p>
    <w:p w14:paraId="1420E864" w14:textId="77777777" w:rsidR="00000000" w:rsidRDefault="00526D0B">
      <w:pPr>
        <w:pStyle w:val="a0"/>
        <w:rPr>
          <w:rFonts w:hint="cs"/>
          <w:rtl/>
        </w:rPr>
      </w:pPr>
      <w:r>
        <w:rPr>
          <w:rFonts w:hint="cs"/>
          <w:rtl/>
        </w:rPr>
        <w:t>השאלה הנשאלת היא, מה משיגה מדינת ישראל ממעשה כזה? האם על-ידי ה</w:t>
      </w:r>
      <w:r>
        <w:rPr>
          <w:rFonts w:hint="cs"/>
          <w:rtl/>
        </w:rPr>
        <w:t>דבר הזה היא מגבירה את ביטחונה? האם היא משפרת את המצב הביטחוני? האם היא מגדילה את מחנה השלום בצד הפלסטיני? ודאי שלא. גם שולחי המטוסים יודעים זאת. הם לא רוצים שלום, הם רוצים לפגוע בשלום וגם במחנה השלום, כי הם מחרחרי מלחמה ודמים.</w:t>
      </w:r>
    </w:p>
    <w:p w14:paraId="4D80054A" w14:textId="77777777" w:rsidR="00000000" w:rsidRDefault="00526D0B">
      <w:pPr>
        <w:pStyle w:val="a0"/>
        <w:rPr>
          <w:rFonts w:hint="cs"/>
          <w:rtl/>
        </w:rPr>
      </w:pPr>
    </w:p>
    <w:p w14:paraId="4357D43B" w14:textId="77777777" w:rsidR="00000000" w:rsidRDefault="00526D0B">
      <w:pPr>
        <w:pStyle w:val="af1"/>
        <w:rPr>
          <w:rtl/>
        </w:rPr>
      </w:pPr>
      <w:r>
        <w:rPr>
          <w:rtl/>
        </w:rPr>
        <w:t>היו"ר משה כחלון:</w:t>
      </w:r>
    </w:p>
    <w:p w14:paraId="1B75A7F0" w14:textId="77777777" w:rsidR="00000000" w:rsidRDefault="00526D0B">
      <w:pPr>
        <w:pStyle w:val="a0"/>
        <w:rPr>
          <w:rtl/>
        </w:rPr>
      </w:pPr>
    </w:p>
    <w:p w14:paraId="0BB86720" w14:textId="77777777" w:rsidR="00000000" w:rsidRDefault="00526D0B">
      <w:pPr>
        <w:pStyle w:val="a0"/>
        <w:rPr>
          <w:rFonts w:hint="cs"/>
          <w:rtl/>
        </w:rPr>
      </w:pPr>
      <w:r>
        <w:rPr>
          <w:rFonts w:hint="cs"/>
          <w:rtl/>
        </w:rPr>
        <w:t xml:space="preserve">תודה רבה. </w:t>
      </w:r>
      <w:r>
        <w:rPr>
          <w:rFonts w:hint="cs"/>
          <w:rtl/>
        </w:rPr>
        <w:t xml:space="preserve"> חבר הכנסת אורי אריאל, בבקשה. </w:t>
      </w:r>
    </w:p>
    <w:p w14:paraId="3C58EE4C" w14:textId="77777777" w:rsidR="00000000" w:rsidRDefault="00526D0B">
      <w:pPr>
        <w:pStyle w:val="a0"/>
        <w:rPr>
          <w:rFonts w:hint="cs"/>
          <w:rtl/>
        </w:rPr>
      </w:pPr>
    </w:p>
    <w:p w14:paraId="3ABAB1E0" w14:textId="77777777" w:rsidR="00000000" w:rsidRDefault="00526D0B">
      <w:pPr>
        <w:pStyle w:val="a"/>
        <w:rPr>
          <w:rtl/>
        </w:rPr>
      </w:pPr>
      <w:bookmarkStart w:id="81" w:name="FS000000713T21_10_2003_17_50_45"/>
      <w:bookmarkStart w:id="82" w:name="_Toc56258660"/>
      <w:bookmarkEnd w:id="81"/>
      <w:r>
        <w:rPr>
          <w:rFonts w:hint="eastAsia"/>
          <w:rtl/>
        </w:rPr>
        <w:t>אורי</w:t>
      </w:r>
      <w:r>
        <w:rPr>
          <w:rtl/>
        </w:rPr>
        <w:t xml:space="preserve"> יהודה אריאל (האיחוד הלאומי - ישראל ביתנו):</w:t>
      </w:r>
      <w:bookmarkEnd w:id="82"/>
    </w:p>
    <w:p w14:paraId="2746B72B" w14:textId="77777777" w:rsidR="00000000" w:rsidRDefault="00526D0B">
      <w:pPr>
        <w:pStyle w:val="a0"/>
        <w:rPr>
          <w:rFonts w:hint="cs"/>
          <w:rtl/>
        </w:rPr>
      </w:pPr>
    </w:p>
    <w:p w14:paraId="5EEDA976" w14:textId="77777777" w:rsidR="00000000" w:rsidRDefault="00526D0B">
      <w:pPr>
        <w:pStyle w:val="a0"/>
        <w:rPr>
          <w:rFonts w:hint="cs"/>
          <w:rtl/>
        </w:rPr>
      </w:pPr>
      <w:r>
        <w:rPr>
          <w:rFonts w:hint="cs"/>
          <w:rtl/>
        </w:rPr>
        <w:t xml:space="preserve">אדוני היושב-ראש, חברי חברי הכנסת, מקהלת המגנים את מחסלי הטרור פה היא תופעה שיכולה לקרות רק בבית הזה. הרי מי בכלל לא נותן לכם פה לדבר? זה דבר שאין לו אח ורע.  אדוני היושב-ראש, </w:t>
      </w:r>
      <w:r>
        <w:rPr>
          <w:rFonts w:hint="cs"/>
          <w:rtl/>
        </w:rPr>
        <w:t xml:space="preserve">זכות התגובה שאתה נותן להם היא מוזרה בעיני. אני לא רוצה לחלוק על זה, אבל היא מוזרה. </w:t>
      </w:r>
    </w:p>
    <w:p w14:paraId="5E8B0096" w14:textId="77777777" w:rsidR="00000000" w:rsidRDefault="00526D0B">
      <w:pPr>
        <w:pStyle w:val="a0"/>
        <w:rPr>
          <w:rFonts w:hint="cs"/>
          <w:rtl/>
        </w:rPr>
      </w:pPr>
    </w:p>
    <w:p w14:paraId="15A269D7" w14:textId="77777777" w:rsidR="00000000" w:rsidRDefault="00526D0B">
      <w:pPr>
        <w:pStyle w:val="af0"/>
        <w:rPr>
          <w:rtl/>
        </w:rPr>
      </w:pPr>
      <w:r>
        <w:rPr>
          <w:rFonts w:hint="eastAsia"/>
          <w:rtl/>
        </w:rPr>
        <w:t>עבד</w:t>
      </w:r>
      <w:r>
        <w:rPr>
          <w:rtl/>
        </w:rPr>
        <w:t>-אלמאלכ דהאמשה (רע"ם):</w:t>
      </w:r>
    </w:p>
    <w:p w14:paraId="12C30D70" w14:textId="77777777" w:rsidR="00000000" w:rsidRDefault="00526D0B">
      <w:pPr>
        <w:pStyle w:val="a0"/>
        <w:rPr>
          <w:rFonts w:hint="cs"/>
          <w:rtl/>
        </w:rPr>
      </w:pPr>
    </w:p>
    <w:p w14:paraId="5FE73B3B" w14:textId="77777777" w:rsidR="00000000" w:rsidRDefault="00526D0B">
      <w:pPr>
        <w:pStyle w:val="a0"/>
        <w:rPr>
          <w:rFonts w:hint="cs"/>
          <w:rtl/>
        </w:rPr>
      </w:pPr>
      <w:r>
        <w:rPr>
          <w:rFonts w:hint="cs"/>
          <w:rtl/>
        </w:rPr>
        <w:t xml:space="preserve">- - - </w:t>
      </w:r>
    </w:p>
    <w:p w14:paraId="44D83374" w14:textId="77777777" w:rsidR="00000000" w:rsidRDefault="00526D0B">
      <w:pPr>
        <w:pStyle w:val="a0"/>
        <w:rPr>
          <w:rFonts w:hint="cs"/>
          <w:rtl/>
        </w:rPr>
      </w:pPr>
    </w:p>
    <w:p w14:paraId="353ACDFF" w14:textId="77777777" w:rsidR="00000000" w:rsidRDefault="00526D0B">
      <w:pPr>
        <w:pStyle w:val="-"/>
        <w:rPr>
          <w:rtl/>
        </w:rPr>
      </w:pPr>
      <w:bookmarkStart w:id="83" w:name="FS000000713T21_10_2003_17_51_58C"/>
      <w:bookmarkEnd w:id="83"/>
      <w:r>
        <w:rPr>
          <w:rtl/>
        </w:rPr>
        <w:t>אורי יהודה אריאל (האיחוד הלאומי - ישראל ביתנו):</w:t>
      </w:r>
    </w:p>
    <w:p w14:paraId="2BFD75D9" w14:textId="77777777" w:rsidR="00000000" w:rsidRDefault="00526D0B">
      <w:pPr>
        <w:pStyle w:val="a0"/>
        <w:rPr>
          <w:rtl/>
        </w:rPr>
      </w:pPr>
    </w:p>
    <w:p w14:paraId="359EC0E0" w14:textId="77777777" w:rsidR="00000000" w:rsidRDefault="00526D0B">
      <w:pPr>
        <w:pStyle w:val="a0"/>
        <w:rPr>
          <w:rFonts w:hint="cs"/>
          <w:rtl/>
        </w:rPr>
      </w:pPr>
      <w:r>
        <w:rPr>
          <w:rFonts w:hint="cs"/>
          <w:rtl/>
        </w:rPr>
        <w:t xml:space="preserve">תשתוק, זה הכול. </w:t>
      </w:r>
    </w:p>
    <w:p w14:paraId="265A3050" w14:textId="77777777" w:rsidR="00000000" w:rsidRDefault="00526D0B">
      <w:pPr>
        <w:pStyle w:val="a0"/>
        <w:rPr>
          <w:rFonts w:hint="cs"/>
          <w:rtl/>
        </w:rPr>
      </w:pPr>
    </w:p>
    <w:p w14:paraId="6CFC25DB" w14:textId="77777777" w:rsidR="00000000" w:rsidRDefault="00526D0B">
      <w:pPr>
        <w:pStyle w:val="af0"/>
        <w:rPr>
          <w:rtl/>
        </w:rPr>
      </w:pPr>
      <w:r>
        <w:rPr>
          <w:rFonts w:hint="eastAsia"/>
          <w:rtl/>
        </w:rPr>
        <w:t>ואסל</w:t>
      </w:r>
      <w:r>
        <w:rPr>
          <w:rtl/>
        </w:rPr>
        <w:t xml:space="preserve"> טאהא (בל"ד):</w:t>
      </w:r>
    </w:p>
    <w:p w14:paraId="204536A0" w14:textId="77777777" w:rsidR="00000000" w:rsidRDefault="00526D0B">
      <w:pPr>
        <w:pStyle w:val="a0"/>
        <w:rPr>
          <w:rFonts w:hint="cs"/>
          <w:rtl/>
        </w:rPr>
      </w:pPr>
    </w:p>
    <w:p w14:paraId="1A4D598A" w14:textId="77777777" w:rsidR="00000000" w:rsidRDefault="00526D0B">
      <w:pPr>
        <w:pStyle w:val="a0"/>
        <w:rPr>
          <w:rFonts w:hint="cs"/>
          <w:rtl/>
        </w:rPr>
      </w:pPr>
      <w:r>
        <w:rPr>
          <w:rFonts w:hint="cs"/>
          <w:rtl/>
        </w:rPr>
        <w:t xml:space="preserve">יש זכות לדבר. </w:t>
      </w:r>
    </w:p>
    <w:p w14:paraId="2470CC91" w14:textId="77777777" w:rsidR="00000000" w:rsidRDefault="00526D0B">
      <w:pPr>
        <w:pStyle w:val="a0"/>
        <w:rPr>
          <w:rFonts w:hint="cs"/>
          <w:rtl/>
        </w:rPr>
      </w:pPr>
    </w:p>
    <w:p w14:paraId="16648A74" w14:textId="77777777" w:rsidR="00000000" w:rsidRDefault="00526D0B">
      <w:pPr>
        <w:pStyle w:val="-"/>
        <w:rPr>
          <w:rtl/>
        </w:rPr>
      </w:pPr>
      <w:bookmarkStart w:id="84" w:name="FS000000713T21_10_2003_17_52_48C"/>
      <w:bookmarkEnd w:id="84"/>
      <w:r>
        <w:rPr>
          <w:rtl/>
        </w:rPr>
        <w:t xml:space="preserve">אורי יהודה אריאל (האיחוד הלאומי - </w:t>
      </w:r>
      <w:r>
        <w:rPr>
          <w:rtl/>
        </w:rPr>
        <w:t>ישראל ביתנו):</w:t>
      </w:r>
    </w:p>
    <w:p w14:paraId="2A204B53" w14:textId="77777777" w:rsidR="00000000" w:rsidRDefault="00526D0B">
      <w:pPr>
        <w:pStyle w:val="a0"/>
        <w:rPr>
          <w:rtl/>
        </w:rPr>
      </w:pPr>
    </w:p>
    <w:p w14:paraId="33F6780F" w14:textId="77777777" w:rsidR="00000000" w:rsidRDefault="00526D0B">
      <w:pPr>
        <w:pStyle w:val="a0"/>
        <w:rPr>
          <w:rFonts w:hint="cs"/>
          <w:rtl/>
        </w:rPr>
      </w:pPr>
      <w:r>
        <w:rPr>
          <w:rFonts w:hint="cs"/>
          <w:rtl/>
        </w:rPr>
        <w:t xml:space="preserve">תשתוק. </w:t>
      </w:r>
    </w:p>
    <w:p w14:paraId="1168A72D" w14:textId="77777777" w:rsidR="00000000" w:rsidRDefault="00526D0B">
      <w:pPr>
        <w:pStyle w:val="a0"/>
        <w:rPr>
          <w:rFonts w:hint="cs"/>
          <w:rtl/>
        </w:rPr>
      </w:pPr>
    </w:p>
    <w:p w14:paraId="76E22703" w14:textId="77777777" w:rsidR="00000000" w:rsidRDefault="00526D0B">
      <w:pPr>
        <w:pStyle w:val="af1"/>
        <w:rPr>
          <w:rtl/>
        </w:rPr>
      </w:pPr>
      <w:r>
        <w:rPr>
          <w:rtl/>
        </w:rPr>
        <w:t>היו"ר משה כחלון:</w:t>
      </w:r>
    </w:p>
    <w:p w14:paraId="5CFF8ABC" w14:textId="77777777" w:rsidR="00000000" w:rsidRDefault="00526D0B">
      <w:pPr>
        <w:pStyle w:val="a0"/>
        <w:rPr>
          <w:rtl/>
        </w:rPr>
      </w:pPr>
    </w:p>
    <w:p w14:paraId="527A36D2" w14:textId="77777777" w:rsidR="00000000" w:rsidRDefault="00526D0B">
      <w:pPr>
        <w:pStyle w:val="a0"/>
        <w:rPr>
          <w:rFonts w:hint="cs"/>
          <w:rtl/>
        </w:rPr>
      </w:pPr>
      <w:r>
        <w:rPr>
          <w:rFonts w:hint="cs"/>
          <w:rtl/>
        </w:rPr>
        <w:t xml:space="preserve">חבר הכנסת טאהא. חבר הכנסת אריאל, בבקשה. </w:t>
      </w:r>
    </w:p>
    <w:p w14:paraId="3595FF0A" w14:textId="77777777" w:rsidR="00000000" w:rsidRDefault="00526D0B">
      <w:pPr>
        <w:pStyle w:val="a0"/>
        <w:rPr>
          <w:rFonts w:hint="cs"/>
          <w:rtl/>
        </w:rPr>
      </w:pPr>
    </w:p>
    <w:p w14:paraId="5665F9EC" w14:textId="77777777" w:rsidR="00000000" w:rsidRDefault="00526D0B">
      <w:pPr>
        <w:pStyle w:val="af0"/>
        <w:rPr>
          <w:rFonts w:hint="cs"/>
          <w:rtl/>
        </w:rPr>
      </w:pPr>
    </w:p>
    <w:p w14:paraId="2131C407" w14:textId="77777777" w:rsidR="00000000" w:rsidRDefault="00526D0B">
      <w:pPr>
        <w:pStyle w:val="-"/>
        <w:rPr>
          <w:rtl/>
        </w:rPr>
      </w:pPr>
      <w:bookmarkStart w:id="85" w:name="FS000000713T21_10_2003_17_53_09C"/>
      <w:bookmarkEnd w:id="85"/>
      <w:r>
        <w:rPr>
          <w:rtl/>
        </w:rPr>
        <w:t>אורי יהודה אריאל (האיחוד הלאומי - ישראל ביתנו):</w:t>
      </w:r>
    </w:p>
    <w:p w14:paraId="0D3A0C99" w14:textId="77777777" w:rsidR="00000000" w:rsidRDefault="00526D0B">
      <w:pPr>
        <w:pStyle w:val="a0"/>
        <w:rPr>
          <w:rtl/>
        </w:rPr>
      </w:pPr>
    </w:p>
    <w:p w14:paraId="07020B13" w14:textId="77777777" w:rsidR="00000000" w:rsidRDefault="00526D0B">
      <w:pPr>
        <w:pStyle w:val="a0"/>
        <w:rPr>
          <w:rFonts w:hint="cs"/>
          <w:rtl/>
        </w:rPr>
      </w:pPr>
      <w:r>
        <w:rPr>
          <w:rFonts w:hint="cs"/>
          <w:rtl/>
        </w:rPr>
        <w:t xml:space="preserve">גם אתה תשתוק, חצוף. </w:t>
      </w:r>
    </w:p>
    <w:p w14:paraId="746F81EF" w14:textId="77777777" w:rsidR="00000000" w:rsidRDefault="00526D0B">
      <w:pPr>
        <w:pStyle w:val="a0"/>
        <w:rPr>
          <w:rFonts w:hint="cs"/>
          <w:rtl/>
        </w:rPr>
      </w:pPr>
    </w:p>
    <w:p w14:paraId="74D8AA34" w14:textId="77777777" w:rsidR="00000000" w:rsidRDefault="00526D0B">
      <w:pPr>
        <w:pStyle w:val="af0"/>
        <w:rPr>
          <w:rtl/>
        </w:rPr>
      </w:pPr>
      <w:r>
        <w:rPr>
          <w:rFonts w:hint="eastAsia"/>
          <w:rtl/>
        </w:rPr>
        <w:t>עבד</w:t>
      </w:r>
      <w:r>
        <w:rPr>
          <w:rtl/>
        </w:rPr>
        <w:t>-אלמאלכ דהאמשה (רע"ם):</w:t>
      </w:r>
    </w:p>
    <w:p w14:paraId="37067AD0" w14:textId="77777777" w:rsidR="00000000" w:rsidRDefault="00526D0B">
      <w:pPr>
        <w:pStyle w:val="a0"/>
        <w:rPr>
          <w:rFonts w:hint="cs"/>
          <w:rtl/>
        </w:rPr>
      </w:pPr>
    </w:p>
    <w:p w14:paraId="0EA24306" w14:textId="77777777" w:rsidR="00000000" w:rsidRDefault="00526D0B">
      <w:pPr>
        <w:pStyle w:val="a0"/>
        <w:rPr>
          <w:rFonts w:hint="cs"/>
          <w:rtl/>
        </w:rPr>
      </w:pPr>
      <w:r>
        <w:rPr>
          <w:rFonts w:hint="cs"/>
          <w:rtl/>
        </w:rPr>
        <w:t xml:space="preserve">פה מדברים - - - </w:t>
      </w:r>
    </w:p>
    <w:p w14:paraId="01F1FF45" w14:textId="77777777" w:rsidR="00000000" w:rsidRDefault="00526D0B">
      <w:pPr>
        <w:pStyle w:val="a0"/>
        <w:rPr>
          <w:rFonts w:hint="cs"/>
          <w:rtl/>
        </w:rPr>
      </w:pPr>
    </w:p>
    <w:p w14:paraId="3BDAB57C" w14:textId="77777777" w:rsidR="00000000" w:rsidRDefault="00526D0B">
      <w:pPr>
        <w:pStyle w:val="-"/>
        <w:rPr>
          <w:rtl/>
        </w:rPr>
      </w:pPr>
      <w:bookmarkStart w:id="86" w:name="FS000000713T21_10_2003_17_54_09C"/>
      <w:bookmarkEnd w:id="86"/>
      <w:r>
        <w:rPr>
          <w:rtl/>
        </w:rPr>
        <w:t>אורי יהודה אריאל (האיחוד הלאומי - ישראל ביתנו):</w:t>
      </w:r>
    </w:p>
    <w:p w14:paraId="50713176" w14:textId="77777777" w:rsidR="00000000" w:rsidRDefault="00526D0B">
      <w:pPr>
        <w:pStyle w:val="a0"/>
        <w:rPr>
          <w:rtl/>
        </w:rPr>
      </w:pPr>
    </w:p>
    <w:p w14:paraId="21835D6D" w14:textId="77777777" w:rsidR="00000000" w:rsidRDefault="00526D0B">
      <w:pPr>
        <w:pStyle w:val="a0"/>
        <w:rPr>
          <w:rFonts w:hint="cs"/>
          <w:rtl/>
        </w:rPr>
      </w:pPr>
      <w:r>
        <w:rPr>
          <w:rFonts w:hint="cs"/>
          <w:rtl/>
        </w:rPr>
        <w:t>הדבר ה</w:t>
      </w:r>
      <w:r>
        <w:rPr>
          <w:rFonts w:hint="cs"/>
          <w:rtl/>
        </w:rPr>
        <w:t>שני שברצוני להתייחס אליו בקצרה הוא סגירת ערוץ-7. 16 שנים נהנינו כל יום, כל ערב. לצערנו, הערוץ נסגר. ראוי ששר המשפטים, במקום לדאוג לסגור ערוצים, ידאג לשמים פתוחים גם בתקשורת, כך שכל מי שיש לו אזרחות הגונה או שהוא אזרח ישראלי יוכל לשדר במדינת ישראל. זה התפקי</w:t>
      </w:r>
      <w:r>
        <w:rPr>
          <w:rFonts w:hint="cs"/>
          <w:rtl/>
        </w:rPr>
        <w:t>ד של הממשלה. תודה.</w:t>
      </w:r>
    </w:p>
    <w:p w14:paraId="47A3E51B" w14:textId="77777777" w:rsidR="00000000" w:rsidRDefault="00526D0B">
      <w:pPr>
        <w:pStyle w:val="a0"/>
        <w:rPr>
          <w:rFonts w:hint="cs"/>
          <w:rtl/>
        </w:rPr>
      </w:pPr>
    </w:p>
    <w:p w14:paraId="759913B9" w14:textId="77777777" w:rsidR="00000000" w:rsidRDefault="00526D0B">
      <w:pPr>
        <w:pStyle w:val="af1"/>
        <w:rPr>
          <w:rtl/>
        </w:rPr>
      </w:pPr>
      <w:r>
        <w:rPr>
          <w:rtl/>
        </w:rPr>
        <w:t>היו"ר משה כחלון:</w:t>
      </w:r>
    </w:p>
    <w:p w14:paraId="0C969506" w14:textId="77777777" w:rsidR="00000000" w:rsidRDefault="00526D0B">
      <w:pPr>
        <w:pStyle w:val="a0"/>
        <w:rPr>
          <w:rtl/>
        </w:rPr>
      </w:pPr>
    </w:p>
    <w:p w14:paraId="07DFC18D" w14:textId="77777777" w:rsidR="00000000" w:rsidRDefault="00526D0B">
      <w:pPr>
        <w:pStyle w:val="a0"/>
        <w:rPr>
          <w:rFonts w:hint="cs"/>
          <w:rtl/>
        </w:rPr>
      </w:pPr>
      <w:r>
        <w:rPr>
          <w:rFonts w:hint="cs"/>
          <w:rtl/>
        </w:rPr>
        <w:t xml:space="preserve">תודה רבה. חבר הכנסת  הרב ישראל אייכלר, בבקשה. אחריו - הרב נסים זאב. </w:t>
      </w:r>
    </w:p>
    <w:p w14:paraId="2E1104CE" w14:textId="77777777" w:rsidR="00000000" w:rsidRDefault="00526D0B">
      <w:pPr>
        <w:pStyle w:val="a0"/>
        <w:rPr>
          <w:rFonts w:hint="cs"/>
          <w:rtl/>
        </w:rPr>
      </w:pPr>
    </w:p>
    <w:p w14:paraId="5DF230B8" w14:textId="77777777" w:rsidR="00000000" w:rsidRDefault="00526D0B">
      <w:pPr>
        <w:pStyle w:val="a"/>
        <w:rPr>
          <w:rtl/>
        </w:rPr>
      </w:pPr>
      <w:bookmarkStart w:id="87" w:name="FS000001057T21_10_2003_17_55_48"/>
      <w:bookmarkStart w:id="88" w:name="_Toc56258661"/>
      <w:bookmarkEnd w:id="87"/>
      <w:r>
        <w:rPr>
          <w:rFonts w:hint="eastAsia"/>
          <w:rtl/>
        </w:rPr>
        <w:t>ישראל</w:t>
      </w:r>
      <w:r>
        <w:rPr>
          <w:rtl/>
        </w:rPr>
        <w:t xml:space="preserve"> אייכלר (יהדות התורה):</w:t>
      </w:r>
      <w:bookmarkEnd w:id="88"/>
    </w:p>
    <w:p w14:paraId="2F43F38A" w14:textId="77777777" w:rsidR="00000000" w:rsidRDefault="00526D0B">
      <w:pPr>
        <w:pStyle w:val="a0"/>
        <w:rPr>
          <w:rFonts w:hint="cs"/>
          <w:rtl/>
        </w:rPr>
      </w:pPr>
    </w:p>
    <w:p w14:paraId="5CE2AFCD" w14:textId="77777777" w:rsidR="00000000" w:rsidRDefault="00526D0B">
      <w:pPr>
        <w:pStyle w:val="a0"/>
        <w:rPr>
          <w:rFonts w:hint="cs"/>
          <w:rtl/>
        </w:rPr>
      </w:pPr>
      <w:r>
        <w:rPr>
          <w:rFonts w:hint="cs"/>
          <w:rtl/>
        </w:rPr>
        <w:t>אדוני היושב-ראש, חברי הכנסת, השבוע נרשם דף שחור בתולדות הדמוקרטיה - נפלו שתי החלטות; שתי החלטות שלטוניות ומשפטיות לסתימ</w:t>
      </w:r>
      <w:r>
        <w:rPr>
          <w:rFonts w:hint="cs"/>
          <w:rtl/>
        </w:rPr>
        <w:t xml:space="preserve">ת פיות ולשליטה טוטלית של השלטון הדורסני בכל כלי התקשורת האלקטרוניים. </w:t>
      </w:r>
    </w:p>
    <w:p w14:paraId="7F7F2DED" w14:textId="77777777" w:rsidR="00000000" w:rsidRDefault="00526D0B">
      <w:pPr>
        <w:pStyle w:val="a0"/>
        <w:rPr>
          <w:rFonts w:hint="cs"/>
          <w:rtl/>
        </w:rPr>
      </w:pPr>
    </w:p>
    <w:p w14:paraId="4D11D0DD" w14:textId="77777777" w:rsidR="00000000" w:rsidRDefault="00526D0B">
      <w:pPr>
        <w:pStyle w:val="a0"/>
        <w:rPr>
          <w:rFonts w:hint="cs"/>
          <w:rtl/>
        </w:rPr>
      </w:pPr>
      <w:r>
        <w:rPr>
          <w:rFonts w:hint="cs"/>
          <w:rtl/>
        </w:rPr>
        <w:t>בארץ-ישראל היתה בעצם צריכה לקום מדינה יהודית, כי זאת ארצנו ואין לה חוקה, רק חוקת התורה, אבל אמרו שבשם הדמוקרטיה מותר לכל אזרח לעשות מה שהוא רוצה ומותר לו להפר את כל חוקי התורה ולעשות ככ</w:t>
      </w:r>
      <w:r>
        <w:rPr>
          <w:rFonts w:hint="cs"/>
          <w:rtl/>
        </w:rPr>
        <w:t xml:space="preserve">ל העולה על רוחו. יש סעיף אחד בדמוקרטיה, שהוא סעיף ראשון, והוא חופש הביטוי, כי בלי חופש ביטוי אין דמוקרטיה. לכן אני מוחה על החלטת הממשלה למנוע שידורים חופשיים של ערוצי הקודש ועל פסיקת בית-המשפט להרשיע את ראשי ערוץ-7. </w:t>
      </w:r>
    </w:p>
    <w:p w14:paraId="3F867A30" w14:textId="77777777" w:rsidR="00000000" w:rsidRDefault="00526D0B">
      <w:pPr>
        <w:pStyle w:val="a0"/>
        <w:rPr>
          <w:rFonts w:hint="cs"/>
          <w:rtl/>
        </w:rPr>
      </w:pPr>
    </w:p>
    <w:p w14:paraId="250A5D5A" w14:textId="77777777" w:rsidR="00000000" w:rsidRDefault="00526D0B">
      <w:pPr>
        <w:pStyle w:val="a0"/>
        <w:rPr>
          <w:rFonts w:hint="cs"/>
          <w:rtl/>
        </w:rPr>
      </w:pPr>
      <w:r>
        <w:rPr>
          <w:rFonts w:hint="cs"/>
          <w:rtl/>
        </w:rPr>
        <w:t>כשם שמותר לאדם לדבר בטלפון או להדפיס ע</w:t>
      </w:r>
      <w:r>
        <w:rPr>
          <w:rFonts w:hint="cs"/>
          <w:rtl/>
        </w:rPr>
        <w:t xml:space="preserve">יתון, צריך להסדיר בחוק את חופש הביטוי האלקטרוני. אני רוצה לומר לממשלה: לא תצליחו להשתיק את קול ישראל-סבא. </w:t>
      </w:r>
    </w:p>
    <w:p w14:paraId="19AC1E57" w14:textId="77777777" w:rsidR="00000000" w:rsidRDefault="00526D0B">
      <w:pPr>
        <w:pStyle w:val="a0"/>
        <w:rPr>
          <w:rFonts w:hint="cs"/>
          <w:rtl/>
        </w:rPr>
      </w:pPr>
    </w:p>
    <w:p w14:paraId="7B149E82" w14:textId="77777777" w:rsidR="00000000" w:rsidRDefault="00526D0B">
      <w:pPr>
        <w:pStyle w:val="af1"/>
        <w:rPr>
          <w:rtl/>
        </w:rPr>
      </w:pPr>
      <w:r>
        <w:rPr>
          <w:rtl/>
        </w:rPr>
        <w:t>היו"ר משה כחלון:</w:t>
      </w:r>
    </w:p>
    <w:p w14:paraId="6111D630" w14:textId="77777777" w:rsidR="00000000" w:rsidRDefault="00526D0B">
      <w:pPr>
        <w:pStyle w:val="a0"/>
        <w:rPr>
          <w:rtl/>
        </w:rPr>
      </w:pPr>
    </w:p>
    <w:p w14:paraId="0452DE1C" w14:textId="77777777" w:rsidR="00000000" w:rsidRDefault="00526D0B">
      <w:pPr>
        <w:pStyle w:val="a0"/>
        <w:rPr>
          <w:rFonts w:hint="cs"/>
          <w:rtl/>
        </w:rPr>
      </w:pPr>
      <w:r>
        <w:rPr>
          <w:rFonts w:hint="cs"/>
          <w:rtl/>
        </w:rPr>
        <w:t xml:space="preserve">תודה רבה. חבר הכנסת נסים זאב, בבקשה. אחריו - חבר הכנסת איוב קרא, ואחריו - חבר הכנסת רשף חן. </w:t>
      </w:r>
    </w:p>
    <w:p w14:paraId="7A1F9682" w14:textId="77777777" w:rsidR="00000000" w:rsidRDefault="00526D0B">
      <w:pPr>
        <w:pStyle w:val="a0"/>
        <w:rPr>
          <w:rFonts w:hint="cs"/>
          <w:rtl/>
        </w:rPr>
      </w:pPr>
    </w:p>
    <w:p w14:paraId="28DDFE3A" w14:textId="77777777" w:rsidR="00000000" w:rsidRDefault="00526D0B">
      <w:pPr>
        <w:pStyle w:val="a"/>
        <w:rPr>
          <w:rtl/>
        </w:rPr>
      </w:pPr>
      <w:bookmarkStart w:id="89" w:name="FS000000490T21_10_2003_18_00_35"/>
      <w:bookmarkStart w:id="90" w:name="_Toc56258662"/>
      <w:bookmarkEnd w:id="89"/>
      <w:r>
        <w:rPr>
          <w:rFonts w:hint="eastAsia"/>
          <w:rtl/>
        </w:rPr>
        <w:t>נסים</w:t>
      </w:r>
      <w:r>
        <w:rPr>
          <w:rtl/>
        </w:rPr>
        <w:t xml:space="preserve"> זאב (ש"ס):</w:t>
      </w:r>
      <w:bookmarkEnd w:id="90"/>
    </w:p>
    <w:p w14:paraId="676EBA6E" w14:textId="77777777" w:rsidR="00000000" w:rsidRDefault="00526D0B">
      <w:pPr>
        <w:pStyle w:val="a0"/>
        <w:rPr>
          <w:rFonts w:hint="cs"/>
          <w:rtl/>
        </w:rPr>
      </w:pPr>
    </w:p>
    <w:p w14:paraId="1DF2F31E" w14:textId="77777777" w:rsidR="00000000" w:rsidRDefault="00526D0B">
      <w:pPr>
        <w:pStyle w:val="a0"/>
        <w:rPr>
          <w:rFonts w:hint="cs"/>
          <w:rtl/>
        </w:rPr>
      </w:pPr>
      <w:r>
        <w:rPr>
          <w:rFonts w:hint="cs"/>
          <w:rtl/>
        </w:rPr>
        <w:t>אדוני היושב-ראש, אנ</w:t>
      </w:r>
      <w:r>
        <w:rPr>
          <w:rFonts w:hint="cs"/>
          <w:rtl/>
        </w:rPr>
        <w:t>חנו שוכחים מהר את ההרג הנורא, את הטבח של תינוקות ונשים וילדים בקו 2 בירושלים - 23 הרוגים - ובמסעדת "מקסים". ההרג הזה הולך ונמשך. צה"ל עושה ככל יכולתו למנוע הרג אזרחים, אבל כאשר קני המחבלים נמצאים בתוך בתים של אזרחים ולצה"ל לא נותרה ברירה, בוודאי ובוודאי חי</w:t>
      </w:r>
      <w:r>
        <w:rPr>
          <w:rFonts w:hint="cs"/>
          <w:rtl/>
        </w:rPr>
        <w:t xml:space="preserve">יבים לפעול. </w:t>
      </w:r>
    </w:p>
    <w:p w14:paraId="0C65819F" w14:textId="77777777" w:rsidR="00000000" w:rsidRDefault="00526D0B">
      <w:pPr>
        <w:pStyle w:val="a0"/>
        <w:rPr>
          <w:rFonts w:hint="cs"/>
          <w:rtl/>
        </w:rPr>
      </w:pPr>
    </w:p>
    <w:p w14:paraId="2D2A5B53" w14:textId="77777777" w:rsidR="00000000" w:rsidRDefault="00526D0B">
      <w:pPr>
        <w:pStyle w:val="a0"/>
        <w:rPr>
          <w:rFonts w:hint="cs"/>
          <w:rtl/>
        </w:rPr>
      </w:pPr>
      <w:r>
        <w:rPr>
          <w:rFonts w:hint="cs"/>
          <w:rtl/>
        </w:rPr>
        <w:t xml:space="preserve">צריך לזכור שמי שהוביל אותם מחבלים, אותם מתאבדים בקו 2, היו תושבי מזרח-ירושלים. אנחנו עדים לתופעה שמיום ליום הערבים הישראלים נסחפים ומשתפים פעולה עם כוחות האויב. לכן אין להם מה להלין על  ממשלת ישראל. </w:t>
      </w:r>
    </w:p>
    <w:p w14:paraId="4CFE3939" w14:textId="77777777" w:rsidR="00000000" w:rsidRDefault="00526D0B">
      <w:pPr>
        <w:pStyle w:val="a0"/>
        <w:rPr>
          <w:rFonts w:hint="cs"/>
          <w:rtl/>
        </w:rPr>
      </w:pPr>
    </w:p>
    <w:p w14:paraId="4FE610C7" w14:textId="77777777" w:rsidR="00000000" w:rsidRDefault="00526D0B">
      <w:pPr>
        <w:pStyle w:val="af1"/>
        <w:rPr>
          <w:rtl/>
        </w:rPr>
      </w:pPr>
      <w:r>
        <w:rPr>
          <w:rtl/>
        </w:rPr>
        <w:t>היו"ר משה כחלון:</w:t>
      </w:r>
    </w:p>
    <w:p w14:paraId="481E90AA" w14:textId="77777777" w:rsidR="00000000" w:rsidRDefault="00526D0B">
      <w:pPr>
        <w:pStyle w:val="a0"/>
        <w:rPr>
          <w:rtl/>
        </w:rPr>
      </w:pPr>
    </w:p>
    <w:p w14:paraId="57A09296" w14:textId="77777777" w:rsidR="00000000" w:rsidRDefault="00526D0B">
      <w:pPr>
        <w:pStyle w:val="a0"/>
        <w:rPr>
          <w:rFonts w:hint="cs"/>
          <w:rtl/>
        </w:rPr>
      </w:pPr>
      <w:r>
        <w:rPr>
          <w:rFonts w:hint="cs"/>
          <w:rtl/>
        </w:rPr>
        <w:t>תודה רבה. חבר הכנסת איו</w:t>
      </w:r>
      <w:r>
        <w:rPr>
          <w:rFonts w:hint="cs"/>
          <w:rtl/>
        </w:rPr>
        <w:t>ב קרא, בבקשה.</w:t>
      </w:r>
    </w:p>
    <w:p w14:paraId="4624739C" w14:textId="77777777" w:rsidR="00000000" w:rsidRDefault="00526D0B">
      <w:pPr>
        <w:pStyle w:val="a0"/>
        <w:ind w:firstLine="0"/>
        <w:rPr>
          <w:rFonts w:hint="cs"/>
          <w:rtl/>
        </w:rPr>
      </w:pPr>
    </w:p>
    <w:p w14:paraId="7F740FD2" w14:textId="77777777" w:rsidR="00000000" w:rsidRDefault="00526D0B">
      <w:pPr>
        <w:pStyle w:val="a"/>
        <w:rPr>
          <w:rtl/>
        </w:rPr>
      </w:pPr>
      <w:bookmarkStart w:id="91" w:name="FS000000475T21_10_2003_17_47_23"/>
      <w:bookmarkStart w:id="92" w:name="_Toc56258663"/>
      <w:bookmarkEnd w:id="91"/>
      <w:r>
        <w:rPr>
          <w:rFonts w:hint="eastAsia"/>
          <w:rtl/>
        </w:rPr>
        <w:t>איוב</w:t>
      </w:r>
      <w:r>
        <w:rPr>
          <w:rtl/>
        </w:rPr>
        <w:t xml:space="preserve"> קרא (הליכוד):</w:t>
      </w:r>
      <w:bookmarkEnd w:id="92"/>
    </w:p>
    <w:p w14:paraId="228FD790" w14:textId="77777777" w:rsidR="00000000" w:rsidRDefault="00526D0B">
      <w:pPr>
        <w:pStyle w:val="a0"/>
        <w:rPr>
          <w:rFonts w:hint="cs"/>
          <w:rtl/>
        </w:rPr>
      </w:pPr>
    </w:p>
    <w:p w14:paraId="034D74ED" w14:textId="77777777" w:rsidR="00000000" w:rsidRDefault="00526D0B">
      <w:pPr>
        <w:pStyle w:val="a0"/>
        <w:rPr>
          <w:rFonts w:hint="cs"/>
          <w:rtl/>
        </w:rPr>
      </w:pPr>
      <w:r>
        <w:rPr>
          <w:rFonts w:hint="cs"/>
          <w:rtl/>
        </w:rPr>
        <w:t xml:space="preserve">אדוני היושב-ראש, כנסת נכבדה, הוועדה למלחמה בנגע הסמים דנה היום בסמים ובצריכתם בקרב הספורטאים בישראל. לצערי הרב, התברר מקרה חמור ביותר, שבשנה האחרונה שלושה שופטי כדורגל הודו בשימוש בסמים, בצריכת סמים. לצערי, במקום להרחיקם </w:t>
      </w:r>
      <w:r>
        <w:rPr>
          <w:rFonts w:hint="cs"/>
          <w:rtl/>
        </w:rPr>
        <w:t>לצמיתות מלשפוט, הם המשיכו לכהן כשופטים והם מנהלים משחקי כדורגל. הם אומנם קיבלו עונש סמלי, או מזערי, אבל הם ממשיכים להיות שופטי כדורגל, לצערי הרב, דבר שלא יעלה על הדעת באובייקטיביות שצריך לגלות שופט על מגרש הכדורגל.</w:t>
      </w:r>
    </w:p>
    <w:p w14:paraId="4D8B51C2" w14:textId="77777777" w:rsidR="00000000" w:rsidRDefault="00526D0B">
      <w:pPr>
        <w:pStyle w:val="a0"/>
        <w:rPr>
          <w:rFonts w:hint="cs"/>
          <w:rtl/>
        </w:rPr>
      </w:pPr>
    </w:p>
    <w:p w14:paraId="74CC5904" w14:textId="77777777" w:rsidR="00000000" w:rsidRDefault="00526D0B">
      <w:pPr>
        <w:pStyle w:val="a0"/>
        <w:rPr>
          <w:rFonts w:hint="cs"/>
          <w:rtl/>
        </w:rPr>
      </w:pPr>
      <w:r>
        <w:rPr>
          <w:rFonts w:hint="cs"/>
          <w:rtl/>
        </w:rPr>
        <w:t>כמו כן מתברר שהבדיקות שנעשות על-ידי איגו</w:t>
      </w:r>
      <w:r>
        <w:rPr>
          <w:rFonts w:hint="cs"/>
          <w:rtl/>
        </w:rPr>
        <w:t xml:space="preserve">די הספורט בישראל אינן מספיקות. בנורבגיה, למשל, שבה שיעור האוכלוסייה הוא כמו בישראל, נעשות 3,000 בדיקות פתע, לעומת 150 בדיקות בישראל, בגלל קשיים כספיים. אני חושב שהדבר הזה מזעזע כשלעצמו. </w:t>
      </w:r>
    </w:p>
    <w:p w14:paraId="5E7FE19E" w14:textId="77777777" w:rsidR="00000000" w:rsidRDefault="00526D0B">
      <w:pPr>
        <w:pStyle w:val="a0"/>
        <w:rPr>
          <w:rFonts w:hint="cs"/>
          <w:rtl/>
        </w:rPr>
      </w:pPr>
    </w:p>
    <w:p w14:paraId="6AFF4B47" w14:textId="77777777" w:rsidR="00000000" w:rsidRDefault="00526D0B">
      <w:pPr>
        <w:pStyle w:val="a0"/>
        <w:rPr>
          <w:rFonts w:hint="cs"/>
          <w:rtl/>
        </w:rPr>
      </w:pPr>
      <w:r>
        <w:rPr>
          <w:rFonts w:hint="cs"/>
          <w:rtl/>
        </w:rPr>
        <w:t>אנחנו צריכים לתת את הדעת לסוגיה זו, ואני קורא לשרת החינוך, התרבות וה</w:t>
      </w:r>
      <w:r>
        <w:rPr>
          <w:rFonts w:hint="cs"/>
          <w:rtl/>
        </w:rPr>
        <w:t>ספורט להפנות משאבים ראויים ולהרחיק את השופטים הללו וכל מי שיש לו נגיעה לסמים לצמיתות כאשר הוא עובר עבירה כזאת.</w:t>
      </w:r>
    </w:p>
    <w:p w14:paraId="5EF7DDAC" w14:textId="77777777" w:rsidR="00000000" w:rsidRDefault="00526D0B">
      <w:pPr>
        <w:pStyle w:val="a0"/>
        <w:ind w:firstLine="0"/>
        <w:rPr>
          <w:rFonts w:hint="cs"/>
          <w:rtl/>
        </w:rPr>
      </w:pPr>
    </w:p>
    <w:p w14:paraId="66000B7D" w14:textId="77777777" w:rsidR="00000000" w:rsidRDefault="00526D0B">
      <w:pPr>
        <w:pStyle w:val="af1"/>
        <w:rPr>
          <w:rtl/>
        </w:rPr>
      </w:pPr>
      <w:bookmarkStart w:id="93" w:name="FS000000475T21_10_2003_17_50_05C"/>
      <w:bookmarkEnd w:id="93"/>
      <w:r>
        <w:rPr>
          <w:rFonts w:hint="eastAsia"/>
          <w:rtl/>
        </w:rPr>
        <w:t>היו</w:t>
      </w:r>
      <w:r>
        <w:rPr>
          <w:rtl/>
        </w:rPr>
        <w:t>"ר משה כחלון:</w:t>
      </w:r>
    </w:p>
    <w:p w14:paraId="2AC5ABDA" w14:textId="77777777" w:rsidR="00000000" w:rsidRDefault="00526D0B">
      <w:pPr>
        <w:pStyle w:val="a0"/>
        <w:rPr>
          <w:rFonts w:hint="cs"/>
          <w:rtl/>
        </w:rPr>
      </w:pPr>
    </w:p>
    <w:p w14:paraId="7C5EA42E" w14:textId="77777777" w:rsidR="00000000" w:rsidRDefault="00526D0B">
      <w:pPr>
        <w:pStyle w:val="a0"/>
        <w:rPr>
          <w:rFonts w:hint="cs"/>
          <w:rtl/>
        </w:rPr>
      </w:pPr>
      <w:r>
        <w:rPr>
          <w:rFonts w:hint="cs"/>
          <w:rtl/>
        </w:rPr>
        <w:t xml:space="preserve">תודה רבה. חבר הכנסת רשף חן, בבקשה. אחריו </w:t>
      </w:r>
      <w:r>
        <w:rPr>
          <w:rtl/>
        </w:rPr>
        <w:t>–</w:t>
      </w:r>
      <w:r>
        <w:rPr>
          <w:rFonts w:hint="cs"/>
          <w:rtl/>
        </w:rPr>
        <w:t xml:space="preserve"> חבר הכנסת ברכה. יסגור את הרשימה חבר הכנסת מגלי והבה. לאחר מכן אנחנו עוברים להצעה דח</w:t>
      </w:r>
      <w:r>
        <w:rPr>
          <w:rFonts w:hint="cs"/>
          <w:rtl/>
        </w:rPr>
        <w:t>ופה לסדר-היום.</w:t>
      </w:r>
    </w:p>
    <w:p w14:paraId="55CD7EAF" w14:textId="77777777" w:rsidR="00000000" w:rsidRDefault="00526D0B">
      <w:pPr>
        <w:pStyle w:val="a0"/>
        <w:ind w:firstLine="0"/>
        <w:rPr>
          <w:rFonts w:hint="cs"/>
          <w:rtl/>
        </w:rPr>
      </w:pPr>
    </w:p>
    <w:p w14:paraId="4781D0B9" w14:textId="77777777" w:rsidR="00000000" w:rsidRDefault="00526D0B">
      <w:pPr>
        <w:pStyle w:val="a"/>
        <w:rPr>
          <w:rtl/>
        </w:rPr>
      </w:pPr>
      <w:bookmarkStart w:id="94" w:name="FS000001048T21_10_2003_17_50_36"/>
      <w:bookmarkStart w:id="95" w:name="_Toc56258664"/>
      <w:bookmarkEnd w:id="94"/>
      <w:r>
        <w:rPr>
          <w:rFonts w:hint="eastAsia"/>
          <w:rtl/>
        </w:rPr>
        <w:t>רשף</w:t>
      </w:r>
      <w:r>
        <w:rPr>
          <w:rtl/>
        </w:rPr>
        <w:t xml:space="preserve"> חן (שינוי):</w:t>
      </w:r>
      <w:bookmarkEnd w:id="95"/>
    </w:p>
    <w:p w14:paraId="5A31182E" w14:textId="77777777" w:rsidR="00000000" w:rsidRDefault="00526D0B">
      <w:pPr>
        <w:pStyle w:val="a0"/>
        <w:rPr>
          <w:rFonts w:hint="cs"/>
          <w:rtl/>
        </w:rPr>
      </w:pPr>
    </w:p>
    <w:p w14:paraId="287987C9" w14:textId="77777777" w:rsidR="00000000" w:rsidRDefault="00526D0B">
      <w:pPr>
        <w:pStyle w:val="a0"/>
        <w:rPr>
          <w:rFonts w:hint="cs"/>
          <w:rtl/>
        </w:rPr>
      </w:pPr>
      <w:r>
        <w:rPr>
          <w:rFonts w:hint="cs"/>
          <w:rtl/>
        </w:rPr>
        <w:t>אדוני היושב-ראש, אני מבקש להתייחס לתקלה המבצעית, אם אפשר לקרוא לזה כך, שאירעה בעזה והרג הנשים והילדים שנגרם כתוצאה מכך.</w:t>
      </w:r>
    </w:p>
    <w:p w14:paraId="595AF326" w14:textId="77777777" w:rsidR="00000000" w:rsidRDefault="00526D0B">
      <w:pPr>
        <w:pStyle w:val="a0"/>
        <w:rPr>
          <w:rFonts w:hint="cs"/>
          <w:rtl/>
        </w:rPr>
      </w:pPr>
    </w:p>
    <w:p w14:paraId="112EDD70" w14:textId="77777777" w:rsidR="00000000" w:rsidRDefault="00526D0B">
      <w:pPr>
        <w:pStyle w:val="a0"/>
        <w:rPr>
          <w:rFonts w:hint="cs"/>
          <w:rtl/>
        </w:rPr>
      </w:pPr>
      <w:r>
        <w:rPr>
          <w:rFonts w:hint="cs"/>
          <w:rtl/>
        </w:rPr>
        <w:t xml:space="preserve">אין לי צל של ספק בדבר הכוונות הטובות של צה"ל ובדבר הרצון הכן והאמיתי של חיילי צה"ל וחיל האוויר להימנע </w:t>
      </w:r>
      <w:r>
        <w:rPr>
          <w:rFonts w:hint="cs"/>
          <w:rtl/>
        </w:rPr>
        <w:t xml:space="preserve">מהרג חפים מפשע. אבל אנחנו דיברנו די הרבה על מבחן התוצאה כשבאנו לדבר עם הפלסטינים. אנחנו לא יכולים להתעלם מן העובדה שבמבחן התוצאה יש לנו בעיה רצינית מאוד. </w:t>
      </w:r>
    </w:p>
    <w:p w14:paraId="4DF1C2FD" w14:textId="77777777" w:rsidR="00000000" w:rsidRDefault="00526D0B">
      <w:pPr>
        <w:pStyle w:val="a0"/>
        <w:rPr>
          <w:rFonts w:hint="cs"/>
          <w:rtl/>
        </w:rPr>
      </w:pPr>
    </w:p>
    <w:p w14:paraId="4ED251AE" w14:textId="77777777" w:rsidR="00000000" w:rsidRDefault="00526D0B">
      <w:pPr>
        <w:pStyle w:val="a0"/>
        <w:rPr>
          <w:rFonts w:hint="cs"/>
          <w:rtl/>
        </w:rPr>
      </w:pPr>
      <w:r>
        <w:rPr>
          <w:rFonts w:hint="cs"/>
          <w:rtl/>
        </w:rPr>
        <w:t xml:space="preserve">אפשר להתייחס לשאלה המוסרית הפנימית. אפשר להתייחס לשאלה ההסברתית. אפשר להתייחס לשאלה מה אנחנו חושבים </w:t>
      </w:r>
      <w:r>
        <w:rPr>
          <w:rFonts w:hint="cs"/>
          <w:rtl/>
        </w:rPr>
        <w:t xml:space="preserve">על המסר שנקלט בקרב הציבור הפלסטיני כתוצאה מהתוצאה הזאת. כל הדרכים האלה, כל הניתוחים האלה חייבים להביא אותנו למסקנה, שהתוצאה הזאת היא תוצאה רעה מאוד למדינת ישראל. </w:t>
      </w:r>
    </w:p>
    <w:p w14:paraId="75945E05" w14:textId="77777777" w:rsidR="00000000" w:rsidRDefault="00526D0B">
      <w:pPr>
        <w:pStyle w:val="a0"/>
        <w:rPr>
          <w:rFonts w:hint="cs"/>
          <w:rtl/>
        </w:rPr>
      </w:pPr>
    </w:p>
    <w:p w14:paraId="57E7CF8A" w14:textId="77777777" w:rsidR="00000000" w:rsidRDefault="00526D0B">
      <w:pPr>
        <w:pStyle w:val="a0"/>
        <w:rPr>
          <w:rFonts w:hint="cs"/>
          <w:rtl/>
        </w:rPr>
      </w:pPr>
      <w:r>
        <w:rPr>
          <w:rFonts w:hint="cs"/>
          <w:rtl/>
        </w:rPr>
        <w:t>אני חושב שאין מנוס מלשבת ולעשות חשיבה מחדש, חשיבה רצינית וטובה, ברמה המבצעית וברמה של הבית ה</w:t>
      </w:r>
      <w:r>
        <w:rPr>
          <w:rFonts w:hint="cs"/>
          <w:rtl/>
        </w:rPr>
        <w:t>זה בדבר המדיניות הזאת, כי התוצאה בעייתית מאוד.</w:t>
      </w:r>
    </w:p>
    <w:p w14:paraId="7311C65C" w14:textId="77777777" w:rsidR="00000000" w:rsidRDefault="00526D0B">
      <w:pPr>
        <w:pStyle w:val="a0"/>
        <w:rPr>
          <w:rFonts w:hint="cs"/>
          <w:rtl/>
        </w:rPr>
      </w:pPr>
    </w:p>
    <w:p w14:paraId="0BF3A07A" w14:textId="77777777" w:rsidR="00000000" w:rsidRDefault="00526D0B">
      <w:pPr>
        <w:pStyle w:val="af1"/>
        <w:rPr>
          <w:rtl/>
        </w:rPr>
      </w:pPr>
      <w:r>
        <w:rPr>
          <w:rtl/>
        </w:rPr>
        <w:t>היו"ר משה כחלון:</w:t>
      </w:r>
    </w:p>
    <w:p w14:paraId="1C600EE9" w14:textId="77777777" w:rsidR="00000000" w:rsidRDefault="00526D0B">
      <w:pPr>
        <w:pStyle w:val="a0"/>
        <w:rPr>
          <w:rtl/>
        </w:rPr>
      </w:pPr>
    </w:p>
    <w:p w14:paraId="2C28C907" w14:textId="77777777" w:rsidR="00000000" w:rsidRDefault="00526D0B">
      <w:pPr>
        <w:pStyle w:val="a0"/>
        <w:rPr>
          <w:rFonts w:hint="cs"/>
          <w:rtl/>
        </w:rPr>
      </w:pPr>
      <w:r>
        <w:rPr>
          <w:rFonts w:hint="cs"/>
          <w:rtl/>
        </w:rPr>
        <w:t xml:space="preserve">תודה רבה. חבר הכנסת מוחמד ברכה. אחריו </w:t>
      </w:r>
      <w:r>
        <w:rPr>
          <w:rtl/>
        </w:rPr>
        <w:t>–</w:t>
      </w:r>
      <w:r>
        <w:rPr>
          <w:rFonts w:hint="cs"/>
          <w:rtl/>
        </w:rPr>
        <w:t xml:space="preserve"> אחרון הדוברים, חבר הכנסת מגלי והבה.</w:t>
      </w:r>
    </w:p>
    <w:p w14:paraId="33B4D6DA" w14:textId="77777777" w:rsidR="00000000" w:rsidRDefault="00526D0B">
      <w:pPr>
        <w:pStyle w:val="a0"/>
        <w:ind w:firstLine="0"/>
        <w:rPr>
          <w:rFonts w:hint="cs"/>
          <w:rtl/>
        </w:rPr>
      </w:pPr>
    </w:p>
    <w:p w14:paraId="3BA343B6" w14:textId="77777777" w:rsidR="00000000" w:rsidRDefault="00526D0B">
      <w:pPr>
        <w:pStyle w:val="a"/>
        <w:rPr>
          <w:rtl/>
        </w:rPr>
      </w:pPr>
      <w:bookmarkStart w:id="96" w:name="FS000000540T21_10_2003_17_53_20"/>
      <w:bookmarkStart w:id="97" w:name="_Toc56258665"/>
      <w:bookmarkEnd w:id="96"/>
      <w:r>
        <w:rPr>
          <w:rFonts w:hint="eastAsia"/>
          <w:rtl/>
        </w:rPr>
        <w:t>מוחמד</w:t>
      </w:r>
      <w:r>
        <w:rPr>
          <w:rtl/>
        </w:rPr>
        <w:t xml:space="preserve"> ברכה (חד"ש-תע"ל):</w:t>
      </w:r>
      <w:bookmarkEnd w:id="97"/>
    </w:p>
    <w:p w14:paraId="016960C8" w14:textId="77777777" w:rsidR="00000000" w:rsidRDefault="00526D0B">
      <w:pPr>
        <w:pStyle w:val="a0"/>
        <w:rPr>
          <w:rFonts w:hint="cs"/>
          <w:rtl/>
        </w:rPr>
      </w:pPr>
    </w:p>
    <w:p w14:paraId="42B28CF5" w14:textId="77777777" w:rsidR="00000000" w:rsidRDefault="00526D0B">
      <w:pPr>
        <w:pStyle w:val="a0"/>
        <w:rPr>
          <w:rFonts w:hint="cs"/>
          <w:rtl/>
        </w:rPr>
      </w:pPr>
      <w:r>
        <w:rPr>
          <w:rFonts w:hint="cs"/>
          <w:rtl/>
        </w:rPr>
        <w:t xml:space="preserve">אדוני היושב-ראש, רבותי חברי הכנסת, לפני כמה ימים השתתפתי בהלווייתו של המנוח ג'ורג' מטר, </w:t>
      </w:r>
      <w:r>
        <w:rPr>
          <w:rFonts w:hint="cs"/>
          <w:rtl/>
        </w:rPr>
        <w:t xml:space="preserve">אחרון הרוגי הפיגוע במסעדת "מקסים". קולות השבר, הזעזוע והכאב שבקעו משם הם אותם קולות שבר שבקעו ובוקעים מהלוויותיהם של יהודים, ערבים, פלסטינים וישראלים, ושל אנשים חפים מפשע. </w:t>
      </w:r>
    </w:p>
    <w:p w14:paraId="56D6649A" w14:textId="77777777" w:rsidR="00000000" w:rsidRDefault="00526D0B">
      <w:pPr>
        <w:pStyle w:val="a0"/>
        <w:rPr>
          <w:rFonts w:hint="cs"/>
          <w:rtl/>
        </w:rPr>
      </w:pPr>
    </w:p>
    <w:p w14:paraId="79DE45D4" w14:textId="77777777" w:rsidR="00000000" w:rsidRDefault="00526D0B">
      <w:pPr>
        <w:pStyle w:val="a0"/>
        <w:rPr>
          <w:rFonts w:hint="cs"/>
          <w:rtl/>
        </w:rPr>
      </w:pPr>
      <w:r>
        <w:rPr>
          <w:rFonts w:hint="cs"/>
          <w:rtl/>
        </w:rPr>
        <w:t>יש הניסיון של כמה פוליטיקאים במדינת ישראל להכשיר כל רצח. השיא הגיע היום באמירתו של</w:t>
      </w:r>
      <w:r>
        <w:rPr>
          <w:rFonts w:hint="cs"/>
          <w:rtl/>
        </w:rPr>
        <w:t xml:space="preserve"> עוזי לנדאו, שר בממשלת ישראל, שאין חפים מפשע בעזה </w:t>
      </w:r>
      <w:r>
        <w:rPr>
          <w:rtl/>
        </w:rPr>
        <w:t>–</w:t>
      </w:r>
      <w:r>
        <w:rPr>
          <w:rFonts w:hint="cs"/>
          <w:rtl/>
        </w:rPr>
        <w:t xml:space="preserve"> זה המטבע השני, זו ההצדקה הישירה, הלא-מוסרית, של אלה שאומרים שאין ישראלים חפים מפשע, ולכן מותר להכות באזרחים. אני חושב שעוזי לנדאו הוציא את עצמו מקהיליית בני האנוש, בעלי מוסר מינימלי. זה ביטוי של מוסר פאשי</w:t>
      </w:r>
      <w:r>
        <w:rPr>
          <w:rFonts w:hint="cs"/>
          <w:rtl/>
        </w:rPr>
        <w:t>סטי, שאין לו מקום במשטר דמוקרטי.</w:t>
      </w:r>
    </w:p>
    <w:p w14:paraId="5F29C6B5" w14:textId="77777777" w:rsidR="00000000" w:rsidRDefault="00526D0B">
      <w:pPr>
        <w:pStyle w:val="a0"/>
        <w:ind w:firstLine="0"/>
        <w:rPr>
          <w:rFonts w:hint="cs"/>
          <w:rtl/>
        </w:rPr>
      </w:pPr>
    </w:p>
    <w:p w14:paraId="60B8EEC9" w14:textId="77777777" w:rsidR="00000000" w:rsidRDefault="00526D0B">
      <w:pPr>
        <w:pStyle w:val="af1"/>
        <w:rPr>
          <w:rtl/>
        </w:rPr>
      </w:pPr>
      <w:r>
        <w:rPr>
          <w:rtl/>
        </w:rPr>
        <w:t>היו"ר משה כחלון:</w:t>
      </w:r>
    </w:p>
    <w:p w14:paraId="31AD777A" w14:textId="77777777" w:rsidR="00000000" w:rsidRDefault="00526D0B">
      <w:pPr>
        <w:pStyle w:val="a0"/>
        <w:rPr>
          <w:rtl/>
        </w:rPr>
      </w:pPr>
    </w:p>
    <w:p w14:paraId="66CD50B8" w14:textId="77777777" w:rsidR="00000000" w:rsidRDefault="00526D0B">
      <w:pPr>
        <w:pStyle w:val="a0"/>
        <w:rPr>
          <w:rFonts w:hint="cs"/>
          <w:rtl/>
        </w:rPr>
      </w:pPr>
      <w:r>
        <w:rPr>
          <w:rFonts w:hint="cs"/>
          <w:rtl/>
        </w:rPr>
        <w:t>תודה רבה, חבר הכנסת ברכה.</w:t>
      </w:r>
    </w:p>
    <w:p w14:paraId="6D9E9508" w14:textId="77777777" w:rsidR="00000000" w:rsidRDefault="00526D0B">
      <w:pPr>
        <w:pStyle w:val="a0"/>
        <w:ind w:firstLine="0"/>
        <w:rPr>
          <w:rFonts w:hint="cs"/>
          <w:rtl/>
        </w:rPr>
      </w:pPr>
    </w:p>
    <w:p w14:paraId="77C84D36" w14:textId="77777777" w:rsidR="00000000" w:rsidRDefault="00526D0B">
      <w:pPr>
        <w:pStyle w:val="af0"/>
        <w:rPr>
          <w:rtl/>
        </w:rPr>
      </w:pPr>
      <w:r>
        <w:rPr>
          <w:rFonts w:hint="eastAsia"/>
          <w:rtl/>
        </w:rPr>
        <w:t>גלעד</w:t>
      </w:r>
      <w:r>
        <w:rPr>
          <w:rtl/>
        </w:rPr>
        <w:t xml:space="preserve"> ארדן (הליכוד):</w:t>
      </w:r>
    </w:p>
    <w:p w14:paraId="5A4713D1" w14:textId="77777777" w:rsidR="00000000" w:rsidRDefault="00526D0B">
      <w:pPr>
        <w:pStyle w:val="a0"/>
        <w:rPr>
          <w:rFonts w:hint="cs"/>
          <w:rtl/>
        </w:rPr>
      </w:pPr>
    </w:p>
    <w:p w14:paraId="73D014DC" w14:textId="77777777" w:rsidR="00000000" w:rsidRDefault="00526D0B">
      <w:pPr>
        <w:pStyle w:val="a0"/>
        <w:rPr>
          <w:rFonts w:hint="cs"/>
          <w:rtl/>
        </w:rPr>
      </w:pPr>
      <w:r>
        <w:rPr>
          <w:rFonts w:hint="cs"/>
          <w:rtl/>
        </w:rPr>
        <w:t>75% מהפלסטינים תומכים בפיגועי התאבדות.</w:t>
      </w:r>
    </w:p>
    <w:p w14:paraId="10BD3742" w14:textId="77777777" w:rsidR="00000000" w:rsidRDefault="00526D0B">
      <w:pPr>
        <w:pStyle w:val="a0"/>
        <w:ind w:firstLine="0"/>
        <w:rPr>
          <w:rFonts w:hint="cs"/>
          <w:rtl/>
        </w:rPr>
      </w:pPr>
    </w:p>
    <w:p w14:paraId="45FD91DA" w14:textId="77777777" w:rsidR="00000000" w:rsidRDefault="00526D0B">
      <w:pPr>
        <w:pStyle w:val="af0"/>
        <w:rPr>
          <w:rtl/>
        </w:rPr>
      </w:pPr>
      <w:r>
        <w:rPr>
          <w:rFonts w:hint="eastAsia"/>
          <w:rtl/>
        </w:rPr>
        <w:t>מוחמד</w:t>
      </w:r>
      <w:r>
        <w:rPr>
          <w:rtl/>
        </w:rPr>
        <w:t xml:space="preserve"> ברכה (חד"ש-תע"ל):</w:t>
      </w:r>
    </w:p>
    <w:p w14:paraId="2BD13ED9" w14:textId="77777777" w:rsidR="00000000" w:rsidRDefault="00526D0B">
      <w:pPr>
        <w:pStyle w:val="a0"/>
        <w:rPr>
          <w:rFonts w:hint="cs"/>
          <w:rtl/>
        </w:rPr>
      </w:pPr>
    </w:p>
    <w:p w14:paraId="1564DED4" w14:textId="77777777" w:rsidR="00000000" w:rsidRDefault="00526D0B">
      <w:pPr>
        <w:pStyle w:val="a0"/>
        <w:rPr>
          <w:rFonts w:hint="cs"/>
          <w:rtl/>
        </w:rPr>
      </w:pPr>
      <w:r>
        <w:rPr>
          <w:rFonts w:hint="cs"/>
          <w:rtl/>
        </w:rPr>
        <w:t>תוריד את הראש שלך לשולחן ואל תדבר. אל תאמר ביטויים כאלה.</w:t>
      </w:r>
    </w:p>
    <w:p w14:paraId="59C5363E" w14:textId="77777777" w:rsidR="00000000" w:rsidRDefault="00526D0B">
      <w:pPr>
        <w:pStyle w:val="a0"/>
        <w:ind w:firstLine="0"/>
        <w:rPr>
          <w:rFonts w:hint="cs"/>
          <w:rtl/>
        </w:rPr>
      </w:pPr>
    </w:p>
    <w:p w14:paraId="7DBED072" w14:textId="77777777" w:rsidR="00000000" w:rsidRDefault="00526D0B">
      <w:pPr>
        <w:pStyle w:val="af1"/>
        <w:rPr>
          <w:rtl/>
        </w:rPr>
      </w:pPr>
      <w:r>
        <w:rPr>
          <w:rtl/>
        </w:rPr>
        <w:t>היו"ר משה כחלון:</w:t>
      </w:r>
    </w:p>
    <w:p w14:paraId="1C4FA325" w14:textId="77777777" w:rsidR="00000000" w:rsidRDefault="00526D0B">
      <w:pPr>
        <w:pStyle w:val="a0"/>
        <w:rPr>
          <w:rtl/>
        </w:rPr>
      </w:pPr>
    </w:p>
    <w:p w14:paraId="3632947D" w14:textId="77777777" w:rsidR="00000000" w:rsidRDefault="00526D0B">
      <w:pPr>
        <w:pStyle w:val="a0"/>
        <w:rPr>
          <w:rFonts w:hint="cs"/>
          <w:rtl/>
        </w:rPr>
      </w:pPr>
      <w:r>
        <w:rPr>
          <w:rFonts w:hint="cs"/>
          <w:rtl/>
        </w:rPr>
        <w:t>תודה רבה. חבר ה</w:t>
      </w:r>
      <w:r>
        <w:rPr>
          <w:rFonts w:hint="cs"/>
          <w:rtl/>
        </w:rPr>
        <w:t>כנסת ברכה, תודה רבה.</w:t>
      </w:r>
    </w:p>
    <w:p w14:paraId="4D775547" w14:textId="77777777" w:rsidR="00000000" w:rsidRDefault="00526D0B">
      <w:pPr>
        <w:pStyle w:val="a0"/>
        <w:ind w:firstLine="0"/>
        <w:rPr>
          <w:rFonts w:hint="cs"/>
          <w:rtl/>
        </w:rPr>
      </w:pPr>
    </w:p>
    <w:p w14:paraId="760F64C6" w14:textId="77777777" w:rsidR="00000000" w:rsidRDefault="00526D0B">
      <w:pPr>
        <w:pStyle w:val="af0"/>
        <w:rPr>
          <w:rtl/>
        </w:rPr>
      </w:pPr>
      <w:r>
        <w:rPr>
          <w:rFonts w:hint="eastAsia"/>
          <w:rtl/>
        </w:rPr>
        <w:t>טלב</w:t>
      </w:r>
      <w:r>
        <w:rPr>
          <w:rtl/>
        </w:rPr>
        <w:t xml:space="preserve"> אלסאנע (רע"ם):</w:t>
      </w:r>
    </w:p>
    <w:p w14:paraId="4799F3EB" w14:textId="77777777" w:rsidR="00000000" w:rsidRDefault="00526D0B">
      <w:pPr>
        <w:pStyle w:val="a0"/>
        <w:rPr>
          <w:rFonts w:hint="cs"/>
          <w:rtl/>
        </w:rPr>
      </w:pPr>
    </w:p>
    <w:p w14:paraId="782F5F1A" w14:textId="77777777" w:rsidR="00000000" w:rsidRDefault="00526D0B">
      <w:pPr>
        <w:pStyle w:val="a0"/>
        <w:rPr>
          <w:rFonts w:hint="cs"/>
          <w:rtl/>
        </w:rPr>
      </w:pPr>
      <w:r>
        <w:rPr>
          <w:rFonts w:hint="cs"/>
          <w:rtl/>
        </w:rPr>
        <w:t xml:space="preserve">תתביישו לכם. </w:t>
      </w:r>
    </w:p>
    <w:p w14:paraId="4C605564" w14:textId="77777777" w:rsidR="00000000" w:rsidRDefault="00526D0B">
      <w:pPr>
        <w:pStyle w:val="a0"/>
        <w:ind w:firstLine="0"/>
        <w:rPr>
          <w:rFonts w:hint="cs"/>
          <w:rtl/>
        </w:rPr>
      </w:pPr>
    </w:p>
    <w:p w14:paraId="26B8BB5D" w14:textId="77777777" w:rsidR="00000000" w:rsidRDefault="00526D0B">
      <w:pPr>
        <w:pStyle w:val="af0"/>
        <w:rPr>
          <w:rtl/>
        </w:rPr>
      </w:pPr>
      <w:r>
        <w:rPr>
          <w:rFonts w:hint="eastAsia"/>
          <w:rtl/>
        </w:rPr>
        <w:t>עבד</w:t>
      </w:r>
      <w:r>
        <w:rPr>
          <w:rtl/>
        </w:rPr>
        <w:t>-אלמאלכ דהאמשה (רע"ם):</w:t>
      </w:r>
    </w:p>
    <w:p w14:paraId="17F8B70E" w14:textId="77777777" w:rsidR="00000000" w:rsidRDefault="00526D0B">
      <w:pPr>
        <w:pStyle w:val="a0"/>
        <w:rPr>
          <w:rFonts w:hint="cs"/>
          <w:rtl/>
        </w:rPr>
      </w:pPr>
    </w:p>
    <w:p w14:paraId="3B934683" w14:textId="77777777" w:rsidR="00000000" w:rsidRDefault="00526D0B">
      <w:pPr>
        <w:pStyle w:val="a0"/>
        <w:rPr>
          <w:rFonts w:hint="cs"/>
          <w:rtl/>
        </w:rPr>
      </w:pPr>
      <w:r>
        <w:rPr>
          <w:rFonts w:hint="cs"/>
          <w:rtl/>
        </w:rPr>
        <w:t xml:space="preserve">יש לך במה להתבייש. </w:t>
      </w:r>
    </w:p>
    <w:p w14:paraId="1C04F2CC" w14:textId="77777777" w:rsidR="00000000" w:rsidRDefault="00526D0B">
      <w:pPr>
        <w:pStyle w:val="a0"/>
        <w:ind w:firstLine="0"/>
        <w:rPr>
          <w:rFonts w:hint="cs"/>
          <w:rtl/>
        </w:rPr>
      </w:pPr>
    </w:p>
    <w:p w14:paraId="04E34279" w14:textId="77777777" w:rsidR="00000000" w:rsidRDefault="00526D0B">
      <w:pPr>
        <w:pStyle w:val="af0"/>
        <w:rPr>
          <w:rtl/>
        </w:rPr>
      </w:pPr>
      <w:r>
        <w:rPr>
          <w:rFonts w:hint="eastAsia"/>
          <w:rtl/>
        </w:rPr>
        <w:t>עבד</w:t>
      </w:r>
      <w:r>
        <w:rPr>
          <w:rtl/>
        </w:rPr>
        <w:t>-אלמאלכ דהאמשה (רע"ם):</w:t>
      </w:r>
    </w:p>
    <w:p w14:paraId="1D79BE94" w14:textId="77777777" w:rsidR="00000000" w:rsidRDefault="00526D0B">
      <w:pPr>
        <w:pStyle w:val="a0"/>
        <w:rPr>
          <w:rFonts w:hint="cs"/>
          <w:rtl/>
        </w:rPr>
      </w:pPr>
    </w:p>
    <w:p w14:paraId="6290E418" w14:textId="77777777" w:rsidR="00000000" w:rsidRDefault="00526D0B">
      <w:pPr>
        <w:pStyle w:val="a0"/>
        <w:rPr>
          <w:rFonts w:hint="cs"/>
          <w:rtl/>
        </w:rPr>
      </w:pPr>
      <w:r>
        <w:rPr>
          <w:rFonts w:hint="cs"/>
          <w:rtl/>
        </w:rPr>
        <w:t>- - -</w:t>
      </w:r>
    </w:p>
    <w:p w14:paraId="6B8B4CA0" w14:textId="77777777" w:rsidR="00000000" w:rsidRDefault="00526D0B">
      <w:pPr>
        <w:pStyle w:val="a0"/>
        <w:ind w:firstLine="0"/>
        <w:rPr>
          <w:rFonts w:hint="cs"/>
          <w:rtl/>
        </w:rPr>
      </w:pPr>
    </w:p>
    <w:p w14:paraId="5A078325" w14:textId="77777777" w:rsidR="00000000" w:rsidRDefault="00526D0B">
      <w:pPr>
        <w:pStyle w:val="af1"/>
        <w:rPr>
          <w:rtl/>
        </w:rPr>
      </w:pPr>
      <w:r>
        <w:rPr>
          <w:rtl/>
        </w:rPr>
        <w:t>היו"ר משה כחלון:</w:t>
      </w:r>
    </w:p>
    <w:p w14:paraId="6D3F075E" w14:textId="77777777" w:rsidR="00000000" w:rsidRDefault="00526D0B">
      <w:pPr>
        <w:pStyle w:val="a0"/>
        <w:rPr>
          <w:rtl/>
        </w:rPr>
      </w:pPr>
    </w:p>
    <w:p w14:paraId="260A94B1" w14:textId="77777777" w:rsidR="00000000" w:rsidRDefault="00526D0B">
      <w:pPr>
        <w:pStyle w:val="a0"/>
        <w:rPr>
          <w:rFonts w:hint="cs"/>
          <w:rtl/>
        </w:rPr>
      </w:pPr>
      <w:r>
        <w:rPr>
          <w:rFonts w:hint="cs"/>
          <w:rtl/>
        </w:rPr>
        <w:t>חבר הכנסת ברכה, תודה, תודה רבה.  חבר הכנסת דהאמשה, אחרי הפגרה באת עם רוח קרב.</w:t>
      </w:r>
    </w:p>
    <w:p w14:paraId="7EF7015F" w14:textId="77777777" w:rsidR="00000000" w:rsidRDefault="00526D0B">
      <w:pPr>
        <w:pStyle w:val="a0"/>
        <w:ind w:firstLine="0"/>
        <w:rPr>
          <w:rFonts w:hint="cs"/>
          <w:rtl/>
        </w:rPr>
      </w:pPr>
    </w:p>
    <w:p w14:paraId="64FC86C1" w14:textId="77777777" w:rsidR="00000000" w:rsidRDefault="00526D0B">
      <w:pPr>
        <w:pStyle w:val="af0"/>
        <w:rPr>
          <w:rtl/>
        </w:rPr>
      </w:pPr>
      <w:r>
        <w:rPr>
          <w:rFonts w:hint="eastAsia"/>
          <w:rtl/>
        </w:rPr>
        <w:t>עבד</w:t>
      </w:r>
      <w:r>
        <w:rPr>
          <w:rtl/>
        </w:rPr>
        <w:t>-אלמאלכ דהאמשה (ר</w:t>
      </w:r>
      <w:r>
        <w:rPr>
          <w:rtl/>
        </w:rPr>
        <w:t>ע"ם):</w:t>
      </w:r>
    </w:p>
    <w:p w14:paraId="46CA9406" w14:textId="77777777" w:rsidR="00000000" w:rsidRDefault="00526D0B">
      <w:pPr>
        <w:pStyle w:val="a0"/>
        <w:rPr>
          <w:rFonts w:hint="cs"/>
          <w:rtl/>
        </w:rPr>
      </w:pPr>
    </w:p>
    <w:p w14:paraId="649D71F6" w14:textId="77777777" w:rsidR="00000000" w:rsidRDefault="00526D0B">
      <w:pPr>
        <w:pStyle w:val="a0"/>
        <w:rPr>
          <w:rFonts w:hint="cs"/>
          <w:rtl/>
        </w:rPr>
      </w:pPr>
      <w:r>
        <w:rPr>
          <w:rFonts w:hint="cs"/>
          <w:rtl/>
        </w:rPr>
        <w:t>אני מתרגל את עצמי. זה מושב חדש.</w:t>
      </w:r>
    </w:p>
    <w:p w14:paraId="0729C4A9" w14:textId="77777777" w:rsidR="00000000" w:rsidRDefault="00526D0B">
      <w:pPr>
        <w:pStyle w:val="a0"/>
        <w:ind w:firstLine="0"/>
        <w:rPr>
          <w:rFonts w:hint="cs"/>
          <w:rtl/>
        </w:rPr>
      </w:pPr>
    </w:p>
    <w:p w14:paraId="686A3626" w14:textId="77777777" w:rsidR="00000000" w:rsidRDefault="00526D0B">
      <w:pPr>
        <w:pStyle w:val="af1"/>
        <w:rPr>
          <w:rtl/>
        </w:rPr>
      </w:pPr>
      <w:r>
        <w:rPr>
          <w:rtl/>
        </w:rPr>
        <w:t>היו"ר משה כחלון:</w:t>
      </w:r>
    </w:p>
    <w:p w14:paraId="4DAC36D5" w14:textId="77777777" w:rsidR="00000000" w:rsidRDefault="00526D0B">
      <w:pPr>
        <w:pStyle w:val="a0"/>
        <w:rPr>
          <w:rtl/>
        </w:rPr>
      </w:pPr>
    </w:p>
    <w:p w14:paraId="62C059DA" w14:textId="77777777" w:rsidR="00000000" w:rsidRDefault="00526D0B">
      <w:pPr>
        <w:pStyle w:val="a0"/>
        <w:rPr>
          <w:rFonts w:hint="cs"/>
          <w:rtl/>
        </w:rPr>
      </w:pPr>
      <w:r>
        <w:rPr>
          <w:rFonts w:hint="cs"/>
          <w:rtl/>
        </w:rPr>
        <w:t>אני מבין. תודה רבה. חבר הכנסת מגלי והבה, בבקשה.</w:t>
      </w:r>
    </w:p>
    <w:p w14:paraId="0843DD2F" w14:textId="77777777" w:rsidR="00000000" w:rsidRDefault="00526D0B">
      <w:pPr>
        <w:pStyle w:val="a0"/>
        <w:ind w:firstLine="0"/>
        <w:rPr>
          <w:rFonts w:hint="cs"/>
          <w:rtl/>
        </w:rPr>
      </w:pPr>
    </w:p>
    <w:p w14:paraId="2E891783" w14:textId="77777777" w:rsidR="00000000" w:rsidRDefault="00526D0B">
      <w:pPr>
        <w:pStyle w:val="a"/>
        <w:rPr>
          <w:rtl/>
        </w:rPr>
      </w:pPr>
      <w:bookmarkStart w:id="98" w:name="FS000001030T21_10_2003_17_58_09"/>
      <w:bookmarkStart w:id="99" w:name="_Toc56258666"/>
      <w:bookmarkEnd w:id="98"/>
      <w:r>
        <w:rPr>
          <w:rFonts w:hint="eastAsia"/>
          <w:rtl/>
        </w:rPr>
        <w:t>מגלי</w:t>
      </w:r>
      <w:r>
        <w:rPr>
          <w:rtl/>
        </w:rPr>
        <w:t xml:space="preserve"> והבה (הליכוד):</w:t>
      </w:r>
      <w:bookmarkEnd w:id="99"/>
    </w:p>
    <w:p w14:paraId="5C57C259" w14:textId="77777777" w:rsidR="00000000" w:rsidRDefault="00526D0B">
      <w:pPr>
        <w:pStyle w:val="a0"/>
        <w:rPr>
          <w:rFonts w:hint="cs"/>
          <w:rtl/>
        </w:rPr>
      </w:pPr>
    </w:p>
    <w:p w14:paraId="2DC7AE4B" w14:textId="77777777" w:rsidR="00000000" w:rsidRDefault="00526D0B">
      <w:pPr>
        <w:pStyle w:val="a0"/>
        <w:rPr>
          <w:rFonts w:hint="cs"/>
          <w:rtl/>
        </w:rPr>
      </w:pPr>
      <w:r>
        <w:rPr>
          <w:rFonts w:hint="cs"/>
          <w:rtl/>
        </w:rPr>
        <w:t xml:space="preserve">אדוני היושב-ראש, אני אישית נגד כל פגיעה באזרחים, ועל אחת כמה וכמה כשמדובר באנשים חפים מפשע, זקנים, נשים וטף. אבל, לצערי הרב, יש </w:t>
      </w:r>
      <w:r>
        <w:rPr>
          <w:rFonts w:hint="cs"/>
          <w:rtl/>
        </w:rPr>
        <w:t>פה חברי כנסת, אם זה מהשמאל, אם זה מחברי הכנסת הערבים, שלא מזדעקים ולא קמים כשיש פעולות טרור, ולא מגנים את הטרור הזה.</w:t>
      </w:r>
    </w:p>
    <w:p w14:paraId="6076448B" w14:textId="77777777" w:rsidR="00000000" w:rsidRDefault="00526D0B">
      <w:pPr>
        <w:pStyle w:val="a0"/>
        <w:ind w:firstLine="0"/>
        <w:rPr>
          <w:rFonts w:hint="cs"/>
          <w:rtl/>
        </w:rPr>
      </w:pPr>
    </w:p>
    <w:p w14:paraId="34306569" w14:textId="77777777" w:rsidR="00000000" w:rsidRDefault="00526D0B">
      <w:pPr>
        <w:pStyle w:val="af0"/>
        <w:rPr>
          <w:rtl/>
        </w:rPr>
      </w:pPr>
      <w:r>
        <w:rPr>
          <w:rFonts w:hint="eastAsia"/>
          <w:rtl/>
        </w:rPr>
        <w:t>חיים</w:t>
      </w:r>
      <w:r>
        <w:rPr>
          <w:rtl/>
        </w:rPr>
        <w:t xml:space="preserve"> אורון (מרצ):</w:t>
      </w:r>
    </w:p>
    <w:p w14:paraId="3FAF299D" w14:textId="77777777" w:rsidR="00000000" w:rsidRDefault="00526D0B">
      <w:pPr>
        <w:pStyle w:val="a0"/>
        <w:rPr>
          <w:rFonts w:hint="cs"/>
          <w:rtl/>
        </w:rPr>
      </w:pPr>
    </w:p>
    <w:p w14:paraId="3DDC35EA" w14:textId="77777777" w:rsidR="00000000" w:rsidRDefault="00526D0B">
      <w:pPr>
        <w:pStyle w:val="a0"/>
        <w:rPr>
          <w:rFonts w:hint="cs"/>
          <w:rtl/>
        </w:rPr>
      </w:pPr>
      <w:r>
        <w:rPr>
          <w:rFonts w:hint="cs"/>
          <w:rtl/>
        </w:rPr>
        <w:t>מי אומר את זה?</w:t>
      </w:r>
    </w:p>
    <w:p w14:paraId="440D2F98" w14:textId="77777777" w:rsidR="00000000" w:rsidRDefault="00526D0B">
      <w:pPr>
        <w:pStyle w:val="a0"/>
        <w:ind w:firstLine="0"/>
        <w:rPr>
          <w:rFonts w:hint="cs"/>
          <w:rtl/>
        </w:rPr>
      </w:pPr>
    </w:p>
    <w:p w14:paraId="48E7AF0A" w14:textId="77777777" w:rsidR="00000000" w:rsidRDefault="00526D0B">
      <w:pPr>
        <w:pStyle w:val="-"/>
        <w:rPr>
          <w:rtl/>
        </w:rPr>
      </w:pPr>
      <w:bookmarkStart w:id="100" w:name="FS000001030T21_10_2003_17_59_12C"/>
      <w:bookmarkEnd w:id="100"/>
      <w:r>
        <w:rPr>
          <w:rtl/>
        </w:rPr>
        <w:t>מגלי והבה (הליכוד):</w:t>
      </w:r>
    </w:p>
    <w:p w14:paraId="7B32DDC8" w14:textId="77777777" w:rsidR="00000000" w:rsidRDefault="00526D0B">
      <w:pPr>
        <w:pStyle w:val="a0"/>
        <w:rPr>
          <w:rtl/>
        </w:rPr>
      </w:pPr>
    </w:p>
    <w:p w14:paraId="697348F9" w14:textId="77777777" w:rsidR="00000000" w:rsidRDefault="00526D0B">
      <w:pPr>
        <w:pStyle w:val="a0"/>
        <w:rPr>
          <w:rFonts w:hint="cs"/>
          <w:rtl/>
        </w:rPr>
      </w:pPr>
      <w:r>
        <w:rPr>
          <w:rFonts w:hint="cs"/>
          <w:rtl/>
        </w:rPr>
        <w:t>לא הפרעתי לך.</w:t>
      </w:r>
    </w:p>
    <w:p w14:paraId="06C37A76" w14:textId="77777777" w:rsidR="00000000" w:rsidRDefault="00526D0B">
      <w:pPr>
        <w:pStyle w:val="a0"/>
        <w:ind w:firstLine="0"/>
        <w:rPr>
          <w:rFonts w:hint="cs"/>
          <w:rtl/>
        </w:rPr>
      </w:pPr>
    </w:p>
    <w:p w14:paraId="143DB9F7" w14:textId="77777777" w:rsidR="00000000" w:rsidRDefault="00526D0B">
      <w:pPr>
        <w:pStyle w:val="af0"/>
        <w:rPr>
          <w:rtl/>
        </w:rPr>
      </w:pPr>
      <w:r>
        <w:rPr>
          <w:rFonts w:hint="eastAsia"/>
          <w:rtl/>
        </w:rPr>
        <w:t>עבד</w:t>
      </w:r>
      <w:r>
        <w:rPr>
          <w:rtl/>
        </w:rPr>
        <w:t>-אלמאלכ דהאמשה (רע"ם):</w:t>
      </w:r>
    </w:p>
    <w:p w14:paraId="1F13FBF2" w14:textId="77777777" w:rsidR="00000000" w:rsidRDefault="00526D0B">
      <w:pPr>
        <w:pStyle w:val="a0"/>
        <w:rPr>
          <w:rFonts w:hint="cs"/>
          <w:rtl/>
        </w:rPr>
      </w:pPr>
    </w:p>
    <w:p w14:paraId="5CB523C4" w14:textId="77777777" w:rsidR="00000000" w:rsidRDefault="00526D0B">
      <w:pPr>
        <w:pStyle w:val="a0"/>
        <w:ind w:left="719" w:firstLine="0"/>
        <w:rPr>
          <w:rFonts w:hint="cs"/>
          <w:rtl/>
        </w:rPr>
      </w:pPr>
      <w:r>
        <w:rPr>
          <w:rFonts w:hint="cs"/>
          <w:rtl/>
        </w:rPr>
        <w:t>- - -</w:t>
      </w:r>
    </w:p>
    <w:p w14:paraId="2C2A0087" w14:textId="77777777" w:rsidR="00000000" w:rsidRDefault="00526D0B">
      <w:pPr>
        <w:pStyle w:val="a0"/>
        <w:ind w:firstLine="0"/>
        <w:rPr>
          <w:rFonts w:hint="cs"/>
          <w:rtl/>
        </w:rPr>
      </w:pPr>
    </w:p>
    <w:p w14:paraId="62630B37" w14:textId="77777777" w:rsidR="00000000" w:rsidRDefault="00526D0B">
      <w:pPr>
        <w:pStyle w:val="af1"/>
        <w:rPr>
          <w:rtl/>
        </w:rPr>
      </w:pPr>
      <w:r>
        <w:rPr>
          <w:rtl/>
        </w:rPr>
        <w:t>היו"ר משה כחלון:</w:t>
      </w:r>
    </w:p>
    <w:p w14:paraId="0CB22476" w14:textId="77777777" w:rsidR="00000000" w:rsidRDefault="00526D0B">
      <w:pPr>
        <w:pStyle w:val="a0"/>
        <w:rPr>
          <w:rtl/>
        </w:rPr>
      </w:pPr>
    </w:p>
    <w:p w14:paraId="292D706D" w14:textId="77777777" w:rsidR="00000000" w:rsidRDefault="00526D0B">
      <w:pPr>
        <w:pStyle w:val="a0"/>
        <w:rPr>
          <w:rFonts w:hint="cs"/>
          <w:rtl/>
        </w:rPr>
      </w:pPr>
      <w:r>
        <w:rPr>
          <w:rFonts w:hint="cs"/>
          <w:rtl/>
        </w:rPr>
        <w:t>חבר הכנסת דהאמש</w:t>
      </w:r>
      <w:r>
        <w:rPr>
          <w:rFonts w:hint="cs"/>
          <w:rtl/>
        </w:rPr>
        <w:t>ה, בבקשה.</w:t>
      </w:r>
    </w:p>
    <w:p w14:paraId="4F3EC9DB" w14:textId="77777777" w:rsidR="00000000" w:rsidRDefault="00526D0B">
      <w:pPr>
        <w:pStyle w:val="a0"/>
        <w:ind w:firstLine="0"/>
        <w:rPr>
          <w:rFonts w:hint="cs"/>
          <w:rtl/>
        </w:rPr>
      </w:pPr>
    </w:p>
    <w:p w14:paraId="36D2C29B" w14:textId="77777777" w:rsidR="00000000" w:rsidRDefault="00526D0B">
      <w:pPr>
        <w:pStyle w:val="-"/>
        <w:rPr>
          <w:rtl/>
        </w:rPr>
      </w:pPr>
      <w:bookmarkStart w:id="101" w:name="FS000001030T21_10_2003_17_59_29C"/>
      <w:bookmarkEnd w:id="101"/>
      <w:r>
        <w:rPr>
          <w:rtl/>
        </w:rPr>
        <w:t>מגלי והבה (הליכוד):</w:t>
      </w:r>
    </w:p>
    <w:p w14:paraId="4E808B4D" w14:textId="77777777" w:rsidR="00000000" w:rsidRDefault="00526D0B">
      <w:pPr>
        <w:pStyle w:val="a0"/>
        <w:rPr>
          <w:rtl/>
        </w:rPr>
      </w:pPr>
    </w:p>
    <w:p w14:paraId="346CDE64" w14:textId="77777777" w:rsidR="00000000" w:rsidRDefault="00526D0B">
      <w:pPr>
        <w:pStyle w:val="a0"/>
        <w:rPr>
          <w:rFonts w:hint="cs"/>
          <w:rtl/>
        </w:rPr>
      </w:pPr>
      <w:r>
        <w:rPr>
          <w:rFonts w:hint="cs"/>
          <w:rtl/>
        </w:rPr>
        <w:t xml:space="preserve">בשביל להיות אובייקטיביים חייבים גם להסביר למי ששולח טרוריסטים ומתאבדים לפגוע בחפים מפשע - - - </w:t>
      </w:r>
    </w:p>
    <w:p w14:paraId="4F9C7EDD" w14:textId="77777777" w:rsidR="00000000" w:rsidRDefault="00526D0B">
      <w:pPr>
        <w:pStyle w:val="a0"/>
        <w:ind w:firstLine="0"/>
        <w:rPr>
          <w:rFonts w:hint="cs"/>
          <w:rtl/>
        </w:rPr>
      </w:pPr>
    </w:p>
    <w:p w14:paraId="41BBCAA3" w14:textId="77777777" w:rsidR="00000000" w:rsidRDefault="00526D0B">
      <w:pPr>
        <w:pStyle w:val="af0"/>
        <w:rPr>
          <w:rtl/>
        </w:rPr>
      </w:pPr>
      <w:r>
        <w:rPr>
          <w:rFonts w:hint="eastAsia"/>
          <w:rtl/>
        </w:rPr>
        <w:t>מוחמד</w:t>
      </w:r>
      <w:r>
        <w:rPr>
          <w:rtl/>
        </w:rPr>
        <w:t xml:space="preserve"> ברכה (חד"ש-תע"ל):</w:t>
      </w:r>
    </w:p>
    <w:p w14:paraId="5C59ADB3" w14:textId="77777777" w:rsidR="00000000" w:rsidRDefault="00526D0B">
      <w:pPr>
        <w:pStyle w:val="a0"/>
        <w:rPr>
          <w:rFonts w:hint="cs"/>
          <w:rtl/>
        </w:rPr>
      </w:pPr>
    </w:p>
    <w:p w14:paraId="776987BD" w14:textId="77777777" w:rsidR="00000000" w:rsidRDefault="00526D0B">
      <w:pPr>
        <w:pStyle w:val="a0"/>
        <w:rPr>
          <w:rFonts w:hint="cs"/>
          <w:rtl/>
        </w:rPr>
      </w:pPr>
      <w:r>
        <w:rPr>
          <w:rFonts w:hint="cs"/>
          <w:rtl/>
        </w:rPr>
        <w:t>חבר הכנסת מגלי, כל מה שהיה חסר לך זה להצטרף למקהלה הזאת. כל הכבוד.</w:t>
      </w:r>
    </w:p>
    <w:p w14:paraId="26894417" w14:textId="77777777" w:rsidR="00000000" w:rsidRDefault="00526D0B">
      <w:pPr>
        <w:pStyle w:val="a0"/>
        <w:ind w:firstLine="0"/>
        <w:rPr>
          <w:rFonts w:hint="cs"/>
          <w:rtl/>
        </w:rPr>
      </w:pPr>
    </w:p>
    <w:p w14:paraId="7B05E584" w14:textId="77777777" w:rsidR="00000000" w:rsidRDefault="00526D0B">
      <w:pPr>
        <w:pStyle w:val="-"/>
        <w:rPr>
          <w:rtl/>
        </w:rPr>
      </w:pPr>
      <w:bookmarkStart w:id="102" w:name="FS000001030T21_10_2003_18_00_17C"/>
      <w:bookmarkEnd w:id="102"/>
      <w:r>
        <w:rPr>
          <w:rtl/>
        </w:rPr>
        <w:t>מגלי והבה (הליכוד):</w:t>
      </w:r>
    </w:p>
    <w:p w14:paraId="2C42FDE1" w14:textId="77777777" w:rsidR="00000000" w:rsidRDefault="00526D0B">
      <w:pPr>
        <w:pStyle w:val="a0"/>
        <w:rPr>
          <w:rtl/>
        </w:rPr>
      </w:pPr>
    </w:p>
    <w:p w14:paraId="21125D35" w14:textId="77777777" w:rsidR="00000000" w:rsidRDefault="00526D0B">
      <w:pPr>
        <w:pStyle w:val="a0"/>
        <w:rPr>
          <w:rFonts w:hint="cs"/>
          <w:rtl/>
        </w:rPr>
      </w:pPr>
      <w:r>
        <w:rPr>
          <w:rFonts w:hint="cs"/>
          <w:rtl/>
        </w:rPr>
        <w:t>סליחה, אני מנס</w:t>
      </w:r>
      <w:r>
        <w:rPr>
          <w:rFonts w:hint="cs"/>
          <w:rtl/>
        </w:rPr>
        <w:t>ה להסביר לך על מנת שנשיג שלום.</w:t>
      </w:r>
    </w:p>
    <w:p w14:paraId="588E8422" w14:textId="77777777" w:rsidR="00000000" w:rsidRDefault="00526D0B">
      <w:pPr>
        <w:pStyle w:val="a0"/>
        <w:ind w:firstLine="0"/>
        <w:rPr>
          <w:rFonts w:hint="cs"/>
          <w:rtl/>
        </w:rPr>
      </w:pPr>
    </w:p>
    <w:p w14:paraId="6E6FE9EF" w14:textId="77777777" w:rsidR="00000000" w:rsidRDefault="00526D0B">
      <w:pPr>
        <w:pStyle w:val="af0"/>
        <w:rPr>
          <w:rtl/>
        </w:rPr>
      </w:pPr>
      <w:r>
        <w:rPr>
          <w:rFonts w:hint="eastAsia"/>
          <w:rtl/>
        </w:rPr>
        <w:t>גדעון</w:t>
      </w:r>
      <w:r>
        <w:rPr>
          <w:rtl/>
        </w:rPr>
        <w:t xml:space="preserve"> סער (הליכוד):</w:t>
      </w:r>
    </w:p>
    <w:p w14:paraId="566E7101" w14:textId="77777777" w:rsidR="00000000" w:rsidRDefault="00526D0B">
      <w:pPr>
        <w:pStyle w:val="a0"/>
        <w:rPr>
          <w:rFonts w:hint="cs"/>
          <w:rtl/>
        </w:rPr>
      </w:pPr>
    </w:p>
    <w:p w14:paraId="65F224E1" w14:textId="77777777" w:rsidR="00000000" w:rsidRDefault="00526D0B">
      <w:pPr>
        <w:pStyle w:val="a0"/>
        <w:rPr>
          <w:rFonts w:hint="cs"/>
          <w:rtl/>
        </w:rPr>
      </w:pPr>
      <w:r>
        <w:rPr>
          <w:rFonts w:hint="cs"/>
          <w:rtl/>
        </w:rPr>
        <w:t>זה נאומים בני דקה.</w:t>
      </w:r>
    </w:p>
    <w:p w14:paraId="157DACB3" w14:textId="77777777" w:rsidR="00000000" w:rsidRDefault="00526D0B">
      <w:pPr>
        <w:pStyle w:val="a0"/>
        <w:ind w:firstLine="0"/>
        <w:rPr>
          <w:rFonts w:hint="cs"/>
          <w:rtl/>
        </w:rPr>
      </w:pPr>
    </w:p>
    <w:p w14:paraId="11570428" w14:textId="77777777" w:rsidR="00000000" w:rsidRDefault="00526D0B">
      <w:pPr>
        <w:pStyle w:val="af1"/>
        <w:rPr>
          <w:rtl/>
        </w:rPr>
      </w:pPr>
      <w:r>
        <w:rPr>
          <w:rtl/>
        </w:rPr>
        <w:t>היו"ר משה כחלון:</w:t>
      </w:r>
    </w:p>
    <w:p w14:paraId="52471DB0" w14:textId="77777777" w:rsidR="00000000" w:rsidRDefault="00526D0B">
      <w:pPr>
        <w:pStyle w:val="a0"/>
        <w:rPr>
          <w:rtl/>
        </w:rPr>
      </w:pPr>
    </w:p>
    <w:p w14:paraId="0D4ADAC2" w14:textId="77777777" w:rsidR="00000000" w:rsidRDefault="00526D0B">
      <w:pPr>
        <w:pStyle w:val="a0"/>
        <w:rPr>
          <w:rFonts w:hint="cs"/>
          <w:rtl/>
        </w:rPr>
      </w:pPr>
      <w:r>
        <w:rPr>
          <w:rFonts w:hint="cs"/>
          <w:rtl/>
        </w:rPr>
        <w:t>חבר הכנסת ברכה, זה יהיה מגוחך שאצטרך לקרוא אותך לסדר בנאומים בני דקה.</w:t>
      </w:r>
    </w:p>
    <w:p w14:paraId="0BB6F496" w14:textId="77777777" w:rsidR="00000000" w:rsidRDefault="00526D0B">
      <w:pPr>
        <w:pStyle w:val="a0"/>
        <w:ind w:firstLine="0"/>
        <w:rPr>
          <w:rFonts w:hint="cs"/>
          <w:rtl/>
        </w:rPr>
      </w:pPr>
    </w:p>
    <w:p w14:paraId="04D1C323" w14:textId="77777777" w:rsidR="00000000" w:rsidRDefault="00526D0B">
      <w:pPr>
        <w:pStyle w:val="-"/>
        <w:rPr>
          <w:rtl/>
        </w:rPr>
      </w:pPr>
      <w:bookmarkStart w:id="103" w:name="FS000001030T21_10_2003_18_02_00C"/>
      <w:bookmarkEnd w:id="103"/>
      <w:r>
        <w:rPr>
          <w:rtl/>
        </w:rPr>
        <w:t>מגלי והבה (הליכוד):</w:t>
      </w:r>
    </w:p>
    <w:p w14:paraId="7E37C25E" w14:textId="77777777" w:rsidR="00000000" w:rsidRDefault="00526D0B">
      <w:pPr>
        <w:pStyle w:val="a0"/>
        <w:rPr>
          <w:rtl/>
        </w:rPr>
      </w:pPr>
    </w:p>
    <w:p w14:paraId="3C289A3E" w14:textId="77777777" w:rsidR="00000000" w:rsidRDefault="00526D0B">
      <w:pPr>
        <w:pStyle w:val="a0"/>
        <w:rPr>
          <w:rFonts w:hint="cs"/>
          <w:rtl/>
        </w:rPr>
      </w:pPr>
      <w:r>
        <w:rPr>
          <w:rFonts w:hint="cs"/>
          <w:rtl/>
        </w:rPr>
        <w:t xml:space="preserve">אני מצטער להסביר לחבר הכנסת ברכה. אם אתה רוצה לתרום לשלום </w:t>
      </w:r>
      <w:r>
        <w:rPr>
          <w:rtl/>
        </w:rPr>
        <w:t>–</w:t>
      </w:r>
      <w:r>
        <w:rPr>
          <w:rFonts w:hint="cs"/>
          <w:rtl/>
        </w:rPr>
        <w:t xml:space="preserve"> תגנה את הטרור</w:t>
      </w:r>
      <w:r>
        <w:rPr>
          <w:rFonts w:hint="cs"/>
          <w:rtl/>
        </w:rPr>
        <w:t xml:space="preserve"> ותפעל נגד הטרור על מנת שלא נצטרך להגיב על טרור ועל פעולות של הרג אזרחים חפים מפשע. כל הזמן החד-סטריות הזאת, גם של חבר הכנסת אורון, ששמעתי אותו היום, וגם של חברי הכנסת הערבים, לא תורמת לשלום. אתם חייבים להיות אובייקטיביים, לגנות ולהוקיע את הטרור על כל צורו</w:t>
      </w:r>
      <w:r>
        <w:rPr>
          <w:rFonts w:hint="cs"/>
          <w:rtl/>
        </w:rPr>
        <w:t xml:space="preserve">תיו. ובמקביל, כמו שאני מוקיע כל פגיעה באזרחים חפים מפשע, אתם חייבים </w:t>
      </w:r>
      <w:r>
        <w:rPr>
          <w:rtl/>
        </w:rPr>
        <w:t>–</w:t>
      </w:r>
      <w:r>
        <w:rPr>
          <w:rFonts w:hint="cs"/>
          <w:rtl/>
        </w:rPr>
        <w:t xml:space="preserve"> מי שרוצה לדבר ולעשות שלום </w:t>
      </w:r>
      <w:r>
        <w:rPr>
          <w:rtl/>
        </w:rPr>
        <w:t>–</w:t>
      </w:r>
      <w:r>
        <w:rPr>
          <w:rFonts w:hint="cs"/>
          <w:rtl/>
        </w:rPr>
        <w:t xml:space="preserve"> להוקיע את פעולות הטרור והמתאבדים. כשייגמר הדבר הזה, אנחנו נוכל לשבת סביב שולחן המשא-ומתן.</w:t>
      </w:r>
    </w:p>
    <w:p w14:paraId="7CB20D5E" w14:textId="77777777" w:rsidR="00000000" w:rsidRDefault="00526D0B">
      <w:pPr>
        <w:pStyle w:val="a0"/>
        <w:ind w:firstLine="0"/>
        <w:rPr>
          <w:rFonts w:hint="cs"/>
          <w:rtl/>
        </w:rPr>
      </w:pPr>
    </w:p>
    <w:p w14:paraId="55B7CEFA" w14:textId="77777777" w:rsidR="00000000" w:rsidRDefault="00526D0B">
      <w:pPr>
        <w:pStyle w:val="af1"/>
        <w:rPr>
          <w:rtl/>
        </w:rPr>
      </w:pPr>
      <w:r>
        <w:rPr>
          <w:rtl/>
        </w:rPr>
        <w:t>היו"ר משה כחלון:</w:t>
      </w:r>
    </w:p>
    <w:p w14:paraId="078C222B" w14:textId="77777777" w:rsidR="00000000" w:rsidRDefault="00526D0B">
      <w:pPr>
        <w:pStyle w:val="a0"/>
        <w:rPr>
          <w:rtl/>
        </w:rPr>
      </w:pPr>
    </w:p>
    <w:p w14:paraId="26077AD4" w14:textId="77777777" w:rsidR="00000000" w:rsidRDefault="00526D0B">
      <w:pPr>
        <w:pStyle w:val="a0"/>
        <w:rPr>
          <w:rFonts w:hint="cs"/>
          <w:rtl/>
        </w:rPr>
      </w:pPr>
      <w:r>
        <w:rPr>
          <w:rFonts w:hint="cs"/>
          <w:rtl/>
        </w:rPr>
        <w:t>תודה רבה. הסתיימו הנאומים בני הדקה.</w:t>
      </w:r>
    </w:p>
    <w:p w14:paraId="07FFDB21" w14:textId="77777777" w:rsidR="00000000" w:rsidRDefault="00526D0B">
      <w:pPr>
        <w:pStyle w:val="a0"/>
        <w:rPr>
          <w:rFonts w:hint="cs"/>
          <w:rtl/>
        </w:rPr>
      </w:pPr>
    </w:p>
    <w:p w14:paraId="7D8638BB" w14:textId="77777777" w:rsidR="00000000" w:rsidRDefault="00526D0B">
      <w:pPr>
        <w:pStyle w:val="a0"/>
        <w:rPr>
          <w:rFonts w:hint="cs"/>
          <w:rtl/>
        </w:rPr>
      </w:pPr>
      <w:r>
        <w:rPr>
          <w:rFonts w:hint="cs"/>
          <w:rtl/>
        </w:rPr>
        <w:t>אנחנו עוברים</w:t>
      </w:r>
      <w:r>
        <w:rPr>
          <w:rFonts w:hint="cs"/>
          <w:rtl/>
        </w:rPr>
        <w:t xml:space="preserve"> לשתי הכרזות של סגן מזכיר הכנסת. לאחר מכן נעבור להצעות לסדר-היום בנושא הבנות ז'נבה. ראשון הדוברים בה יהיה חבר הכנסת גדעון סער.</w:t>
      </w:r>
    </w:p>
    <w:p w14:paraId="213B6388" w14:textId="77777777" w:rsidR="00000000" w:rsidRDefault="00526D0B">
      <w:pPr>
        <w:pStyle w:val="a0"/>
        <w:ind w:firstLine="0"/>
        <w:rPr>
          <w:rtl/>
        </w:rPr>
      </w:pPr>
    </w:p>
    <w:p w14:paraId="7E662D26" w14:textId="77777777" w:rsidR="00000000" w:rsidRDefault="00526D0B">
      <w:pPr>
        <w:pStyle w:val="a0"/>
        <w:ind w:firstLine="0"/>
        <w:rPr>
          <w:rFonts w:hint="cs"/>
          <w:rtl/>
        </w:rPr>
      </w:pPr>
    </w:p>
    <w:p w14:paraId="30DEF55B" w14:textId="77777777" w:rsidR="00000000" w:rsidRDefault="00526D0B">
      <w:pPr>
        <w:pStyle w:val="a2"/>
        <w:rPr>
          <w:rFonts w:hint="cs"/>
          <w:rtl/>
        </w:rPr>
      </w:pPr>
      <w:bookmarkStart w:id="104" w:name="_Toc56258667"/>
      <w:r>
        <w:rPr>
          <w:rFonts w:hint="cs"/>
          <w:rtl/>
        </w:rPr>
        <w:t>מסמכים שהונחו על שולחן הכנסת</w:t>
      </w:r>
      <w:bookmarkEnd w:id="104"/>
    </w:p>
    <w:p w14:paraId="747762EC" w14:textId="77777777" w:rsidR="00000000" w:rsidRDefault="00526D0B">
      <w:pPr>
        <w:pStyle w:val="a0"/>
        <w:ind w:firstLine="0"/>
        <w:rPr>
          <w:rFonts w:hint="cs"/>
          <w:rtl/>
        </w:rPr>
      </w:pPr>
    </w:p>
    <w:p w14:paraId="231AE0C9" w14:textId="77777777" w:rsidR="00000000" w:rsidRDefault="00526D0B">
      <w:pPr>
        <w:pStyle w:val="af1"/>
        <w:rPr>
          <w:rtl/>
        </w:rPr>
      </w:pPr>
      <w:r>
        <w:rPr>
          <w:rtl/>
        </w:rPr>
        <w:t>היו"ר משה כחלון:</w:t>
      </w:r>
    </w:p>
    <w:p w14:paraId="592E4BF8" w14:textId="77777777" w:rsidR="00000000" w:rsidRDefault="00526D0B">
      <w:pPr>
        <w:pStyle w:val="a0"/>
        <w:rPr>
          <w:rtl/>
        </w:rPr>
      </w:pPr>
    </w:p>
    <w:p w14:paraId="602557D6" w14:textId="77777777" w:rsidR="00000000" w:rsidRDefault="00526D0B">
      <w:pPr>
        <w:pStyle w:val="a0"/>
        <w:rPr>
          <w:rFonts w:hint="cs"/>
          <w:rtl/>
        </w:rPr>
      </w:pPr>
      <w:r>
        <w:rPr>
          <w:rFonts w:hint="cs"/>
          <w:rtl/>
        </w:rPr>
        <w:t>אדוני סגן המזכיר, בבקשה.</w:t>
      </w:r>
    </w:p>
    <w:p w14:paraId="13A7986B" w14:textId="77777777" w:rsidR="00000000" w:rsidRDefault="00526D0B">
      <w:pPr>
        <w:pStyle w:val="a0"/>
        <w:ind w:firstLine="0"/>
        <w:rPr>
          <w:rFonts w:hint="cs"/>
          <w:rtl/>
        </w:rPr>
      </w:pPr>
    </w:p>
    <w:p w14:paraId="1F8EF506" w14:textId="77777777" w:rsidR="00000000" w:rsidRDefault="00526D0B">
      <w:pPr>
        <w:pStyle w:val="a"/>
        <w:rPr>
          <w:rtl/>
        </w:rPr>
      </w:pPr>
      <w:bookmarkStart w:id="105" w:name="FS000000128T21_10_2003_18_08_49"/>
      <w:bookmarkStart w:id="106" w:name="_Toc56258668"/>
      <w:bookmarkEnd w:id="105"/>
      <w:r>
        <w:rPr>
          <w:rFonts w:hint="eastAsia"/>
          <w:rtl/>
        </w:rPr>
        <w:t>סגן</w:t>
      </w:r>
      <w:r>
        <w:rPr>
          <w:rtl/>
        </w:rPr>
        <w:t xml:space="preserve"> מזכיר הכנסת דוד לב:</w:t>
      </w:r>
      <w:bookmarkEnd w:id="106"/>
    </w:p>
    <w:p w14:paraId="4A5AAAD7" w14:textId="77777777" w:rsidR="00000000" w:rsidRDefault="00526D0B">
      <w:pPr>
        <w:pStyle w:val="a0"/>
        <w:rPr>
          <w:rFonts w:hint="cs"/>
          <w:rtl/>
        </w:rPr>
      </w:pPr>
    </w:p>
    <w:p w14:paraId="1358D4C6" w14:textId="77777777" w:rsidR="00000000" w:rsidRDefault="00526D0B">
      <w:pPr>
        <w:pStyle w:val="a0"/>
        <w:rPr>
          <w:rFonts w:hint="cs"/>
          <w:rtl/>
        </w:rPr>
      </w:pPr>
      <w:r>
        <w:rPr>
          <w:rFonts w:hint="cs"/>
          <w:rtl/>
        </w:rPr>
        <w:t xml:space="preserve">ברשות יושב-ראש הישיבה, הנני </w:t>
      </w:r>
      <w:r>
        <w:rPr>
          <w:rFonts w:hint="cs"/>
          <w:rtl/>
        </w:rPr>
        <w:t>מתכבד להודיע, כי הונחו על שולחן הכנסת:</w:t>
      </w:r>
    </w:p>
    <w:p w14:paraId="51E75B2A" w14:textId="77777777" w:rsidR="00000000" w:rsidRDefault="00526D0B">
      <w:pPr>
        <w:pStyle w:val="a0"/>
        <w:rPr>
          <w:rFonts w:hint="cs"/>
          <w:rtl/>
        </w:rPr>
      </w:pPr>
    </w:p>
    <w:p w14:paraId="33A12CAE" w14:textId="77777777" w:rsidR="00000000" w:rsidRDefault="00526D0B">
      <w:pPr>
        <w:pStyle w:val="a0"/>
        <w:rPr>
          <w:rFonts w:hint="cs"/>
          <w:rtl/>
        </w:rPr>
      </w:pPr>
      <w:r>
        <w:rPr>
          <w:rFonts w:hint="cs"/>
          <w:rtl/>
        </w:rPr>
        <w:t>קובץ חיקוקים והחלטות בדבר משכורות וגמלאות לנושאי משרה ברשויות השלטון.</w:t>
      </w:r>
    </w:p>
    <w:p w14:paraId="493BE18F" w14:textId="77777777" w:rsidR="00000000" w:rsidRDefault="00526D0B">
      <w:pPr>
        <w:pStyle w:val="a0"/>
        <w:rPr>
          <w:rFonts w:hint="cs"/>
          <w:rtl/>
        </w:rPr>
      </w:pPr>
    </w:p>
    <w:p w14:paraId="1948F654" w14:textId="77777777" w:rsidR="00000000" w:rsidRDefault="00526D0B">
      <w:pPr>
        <w:pStyle w:val="a0"/>
        <w:rPr>
          <w:rFonts w:hint="cs"/>
          <w:rtl/>
        </w:rPr>
      </w:pPr>
      <w:r>
        <w:rPr>
          <w:rFonts w:hint="cs"/>
          <w:rtl/>
        </w:rPr>
        <w:t>החלטת ועדת האתיקה מיום כ"ה בתשרי התשס"ד, 21 באוקטובר 2003, בדבר איסור הכללת פרסומת מסחרית ב"איגרת לבוחר". תודה.</w:t>
      </w:r>
    </w:p>
    <w:p w14:paraId="1F1EC404" w14:textId="77777777" w:rsidR="00000000" w:rsidRDefault="00526D0B">
      <w:pPr>
        <w:pStyle w:val="a0"/>
        <w:ind w:firstLine="0"/>
        <w:rPr>
          <w:rFonts w:hint="cs"/>
          <w:rtl/>
        </w:rPr>
      </w:pPr>
    </w:p>
    <w:p w14:paraId="7A529C93" w14:textId="77777777" w:rsidR="00000000" w:rsidRDefault="00526D0B">
      <w:pPr>
        <w:pStyle w:val="af1"/>
        <w:rPr>
          <w:rtl/>
        </w:rPr>
      </w:pPr>
      <w:r>
        <w:rPr>
          <w:rtl/>
        </w:rPr>
        <w:t>היו"ר משה כחלון:</w:t>
      </w:r>
    </w:p>
    <w:p w14:paraId="4E4DAC69" w14:textId="77777777" w:rsidR="00000000" w:rsidRDefault="00526D0B">
      <w:pPr>
        <w:pStyle w:val="a0"/>
        <w:rPr>
          <w:rtl/>
        </w:rPr>
      </w:pPr>
    </w:p>
    <w:p w14:paraId="14DC1F79" w14:textId="77777777" w:rsidR="00000000" w:rsidRDefault="00526D0B">
      <w:pPr>
        <w:pStyle w:val="a0"/>
        <w:rPr>
          <w:rFonts w:hint="cs"/>
          <w:rtl/>
        </w:rPr>
      </w:pPr>
      <w:r>
        <w:rPr>
          <w:rFonts w:hint="cs"/>
          <w:rtl/>
        </w:rPr>
        <w:t>תודה רבה.</w:t>
      </w:r>
    </w:p>
    <w:p w14:paraId="5BB02AF0" w14:textId="77777777" w:rsidR="00000000" w:rsidRDefault="00526D0B">
      <w:pPr>
        <w:pStyle w:val="a0"/>
        <w:ind w:firstLine="0"/>
        <w:rPr>
          <w:rFonts w:hint="cs"/>
          <w:rtl/>
        </w:rPr>
      </w:pPr>
    </w:p>
    <w:p w14:paraId="106C2C0E" w14:textId="77777777" w:rsidR="00000000" w:rsidRDefault="00526D0B">
      <w:pPr>
        <w:pStyle w:val="a2"/>
        <w:rPr>
          <w:rtl/>
        </w:rPr>
      </w:pPr>
    </w:p>
    <w:p w14:paraId="20E2DA06" w14:textId="77777777" w:rsidR="00000000" w:rsidRDefault="00526D0B">
      <w:pPr>
        <w:pStyle w:val="a2"/>
        <w:rPr>
          <w:rFonts w:hint="cs"/>
          <w:rtl/>
        </w:rPr>
      </w:pPr>
      <w:bookmarkStart w:id="107" w:name="CS16110FI0016110T21_10_2003_18_10_52"/>
      <w:bookmarkStart w:id="108" w:name="_Toc56258669"/>
      <w:bookmarkEnd w:id="107"/>
      <w:r>
        <w:rPr>
          <w:rtl/>
        </w:rPr>
        <w:t>הצ</w:t>
      </w:r>
      <w:r>
        <w:rPr>
          <w:rtl/>
        </w:rPr>
        <w:t>עות לסדר</w:t>
      </w:r>
      <w:r>
        <w:rPr>
          <w:rFonts w:hint="cs"/>
          <w:rtl/>
        </w:rPr>
        <w:t>-</w:t>
      </w:r>
      <w:r>
        <w:rPr>
          <w:rtl/>
        </w:rPr>
        <w:t>היום</w:t>
      </w:r>
      <w:r>
        <w:rPr>
          <w:rFonts w:hint="cs"/>
          <w:rtl/>
        </w:rPr>
        <w:br/>
      </w:r>
      <w:r>
        <w:rPr>
          <w:rtl/>
        </w:rPr>
        <w:t xml:space="preserve">הבנות </w:t>
      </w:r>
      <w:r>
        <w:rPr>
          <w:rFonts w:hint="cs"/>
          <w:rtl/>
        </w:rPr>
        <w:t>ז</w:t>
      </w:r>
      <w:r>
        <w:rPr>
          <w:rtl/>
        </w:rPr>
        <w:t>'נבה</w:t>
      </w:r>
      <w:bookmarkEnd w:id="108"/>
    </w:p>
    <w:p w14:paraId="39D2CFDA" w14:textId="77777777" w:rsidR="00000000" w:rsidRDefault="00526D0B">
      <w:pPr>
        <w:pStyle w:val="a0"/>
        <w:ind w:firstLine="0"/>
        <w:rPr>
          <w:rFonts w:hint="cs"/>
          <w:rtl/>
        </w:rPr>
      </w:pPr>
    </w:p>
    <w:p w14:paraId="677CB675" w14:textId="77777777" w:rsidR="00000000" w:rsidRDefault="00526D0B">
      <w:pPr>
        <w:pStyle w:val="af1"/>
        <w:rPr>
          <w:rtl/>
        </w:rPr>
      </w:pPr>
      <w:r>
        <w:rPr>
          <w:rtl/>
        </w:rPr>
        <w:t>היו"ר משה כחלון:</w:t>
      </w:r>
    </w:p>
    <w:p w14:paraId="3670A5A8" w14:textId="77777777" w:rsidR="00000000" w:rsidRDefault="00526D0B">
      <w:pPr>
        <w:pStyle w:val="a0"/>
        <w:rPr>
          <w:rtl/>
        </w:rPr>
      </w:pPr>
    </w:p>
    <w:p w14:paraId="1A90013D" w14:textId="77777777" w:rsidR="00000000" w:rsidRDefault="00526D0B">
      <w:pPr>
        <w:pStyle w:val="a0"/>
        <w:rPr>
          <w:rFonts w:hint="cs"/>
          <w:rtl/>
        </w:rPr>
      </w:pPr>
      <w:r>
        <w:rPr>
          <w:rFonts w:hint="cs"/>
          <w:rtl/>
        </w:rPr>
        <w:t xml:space="preserve">אנחנו עוברים לנושא הבא בסדר-היום - הצעות לסדר-היום בנושא: הבנות ז'נבה, הצעות מס' 1320, 1323, 1328, 1346, 1355, 1356, 1362, 1372, 1373 ו-1378. חבר הכנסת גדעון סער, בבקשה. אחריו </w:t>
      </w:r>
      <w:r>
        <w:rPr>
          <w:rtl/>
        </w:rPr>
        <w:t>–</w:t>
      </w:r>
      <w:r>
        <w:rPr>
          <w:rFonts w:hint="cs"/>
          <w:rtl/>
        </w:rPr>
        <w:t xml:space="preserve"> חבר הכנסת טלב אלסאנע.</w:t>
      </w:r>
    </w:p>
    <w:p w14:paraId="218C4785" w14:textId="77777777" w:rsidR="00000000" w:rsidRDefault="00526D0B">
      <w:pPr>
        <w:pStyle w:val="a0"/>
        <w:ind w:firstLine="0"/>
        <w:rPr>
          <w:rFonts w:hint="cs"/>
          <w:rtl/>
        </w:rPr>
      </w:pPr>
    </w:p>
    <w:p w14:paraId="1DA0824D" w14:textId="77777777" w:rsidR="00000000" w:rsidRDefault="00526D0B">
      <w:pPr>
        <w:pStyle w:val="a"/>
        <w:rPr>
          <w:rtl/>
        </w:rPr>
      </w:pPr>
      <w:bookmarkStart w:id="109" w:name="FS000001027T21_10_2003_18_13_14"/>
      <w:bookmarkStart w:id="110" w:name="_Toc56258670"/>
      <w:bookmarkEnd w:id="109"/>
      <w:r>
        <w:rPr>
          <w:rFonts w:hint="eastAsia"/>
          <w:rtl/>
        </w:rPr>
        <w:t>גדעון</w:t>
      </w:r>
      <w:r>
        <w:rPr>
          <w:rtl/>
        </w:rPr>
        <w:t xml:space="preserve"> סער </w:t>
      </w:r>
      <w:r>
        <w:rPr>
          <w:rtl/>
        </w:rPr>
        <w:t>(הליכוד):</w:t>
      </w:r>
      <w:bookmarkEnd w:id="110"/>
    </w:p>
    <w:p w14:paraId="31B3744D" w14:textId="77777777" w:rsidR="00000000" w:rsidRDefault="00526D0B">
      <w:pPr>
        <w:pStyle w:val="a0"/>
        <w:rPr>
          <w:rFonts w:hint="cs"/>
          <w:rtl/>
        </w:rPr>
      </w:pPr>
    </w:p>
    <w:p w14:paraId="4C818DE1" w14:textId="77777777" w:rsidR="00000000" w:rsidRDefault="00526D0B">
      <w:pPr>
        <w:pStyle w:val="a0"/>
        <w:rPr>
          <w:rFonts w:hint="cs"/>
          <w:rtl/>
        </w:rPr>
      </w:pPr>
      <w:r>
        <w:rPr>
          <w:rFonts w:hint="cs"/>
          <w:rtl/>
        </w:rPr>
        <w:t xml:space="preserve">אדוני היושב-ראש, כנסת נכבדה, אני שמח שנוכח כאן חבר הכנסת חיים אורון, שהוא מיוזמי אותן הבנות אומללות, כאשר אני מעלה כאן את הנושא הזה. </w:t>
      </w:r>
    </w:p>
    <w:p w14:paraId="212CDDC3" w14:textId="77777777" w:rsidR="00000000" w:rsidRDefault="00526D0B">
      <w:pPr>
        <w:pStyle w:val="a0"/>
        <w:rPr>
          <w:rFonts w:hint="cs"/>
          <w:rtl/>
        </w:rPr>
      </w:pPr>
    </w:p>
    <w:p w14:paraId="51444054" w14:textId="77777777" w:rsidR="00000000" w:rsidRDefault="00526D0B">
      <w:pPr>
        <w:pStyle w:val="a0"/>
        <w:rPr>
          <w:rFonts w:hint="cs"/>
          <w:rtl/>
        </w:rPr>
      </w:pPr>
      <w:r>
        <w:rPr>
          <w:rFonts w:hint="cs"/>
          <w:rtl/>
        </w:rPr>
        <w:t>על מנת להמחיש את העיוות המוסרי העמוק באותן הבנות, אני רוצה לתת כמה דוגמאות מדהימות. למשל, כאשר אנחנו מדברים על</w:t>
      </w:r>
      <w:r>
        <w:rPr>
          <w:rFonts w:hint="cs"/>
          <w:rtl/>
        </w:rPr>
        <w:t xml:space="preserve"> ההבנות בענייני ירושלים, שבהן מסרתם לריבונות פלסטינית את הר-הזיתים, את הר-הבית, את הר-חומה - - -</w:t>
      </w:r>
    </w:p>
    <w:p w14:paraId="4264C316" w14:textId="77777777" w:rsidR="00000000" w:rsidRDefault="00526D0B">
      <w:pPr>
        <w:pStyle w:val="a0"/>
        <w:ind w:firstLine="0"/>
        <w:rPr>
          <w:rFonts w:hint="cs"/>
          <w:rtl/>
        </w:rPr>
      </w:pPr>
    </w:p>
    <w:p w14:paraId="2E9D0466" w14:textId="77777777" w:rsidR="00000000" w:rsidRDefault="00526D0B">
      <w:pPr>
        <w:pStyle w:val="af0"/>
        <w:rPr>
          <w:rtl/>
        </w:rPr>
      </w:pPr>
      <w:r>
        <w:rPr>
          <w:rFonts w:hint="eastAsia"/>
          <w:rtl/>
        </w:rPr>
        <w:t>אופיר</w:t>
      </w:r>
      <w:r>
        <w:rPr>
          <w:rtl/>
        </w:rPr>
        <w:t xml:space="preserve"> פינס-פז (העבודה-מימד):</w:t>
      </w:r>
    </w:p>
    <w:p w14:paraId="58BE9BFD" w14:textId="77777777" w:rsidR="00000000" w:rsidRDefault="00526D0B">
      <w:pPr>
        <w:pStyle w:val="a0"/>
        <w:rPr>
          <w:rFonts w:hint="cs"/>
          <w:rtl/>
        </w:rPr>
      </w:pPr>
    </w:p>
    <w:p w14:paraId="23731812" w14:textId="77777777" w:rsidR="00000000" w:rsidRDefault="00526D0B">
      <w:pPr>
        <w:pStyle w:val="a0"/>
        <w:rPr>
          <w:rFonts w:hint="cs"/>
          <w:rtl/>
        </w:rPr>
      </w:pPr>
      <w:r>
        <w:rPr>
          <w:rFonts w:hint="cs"/>
          <w:rtl/>
        </w:rPr>
        <w:t>את ראס-אל-עמוד.</w:t>
      </w:r>
    </w:p>
    <w:p w14:paraId="116F383E" w14:textId="77777777" w:rsidR="00000000" w:rsidRDefault="00526D0B">
      <w:pPr>
        <w:pStyle w:val="a0"/>
        <w:ind w:firstLine="0"/>
        <w:rPr>
          <w:rFonts w:hint="cs"/>
          <w:rtl/>
        </w:rPr>
      </w:pPr>
    </w:p>
    <w:p w14:paraId="72CD63DC" w14:textId="77777777" w:rsidR="00000000" w:rsidRDefault="00526D0B">
      <w:pPr>
        <w:pStyle w:val="-"/>
        <w:rPr>
          <w:rtl/>
        </w:rPr>
      </w:pPr>
      <w:bookmarkStart w:id="111" w:name="FS000001027T21_10_2003_18_14_45C"/>
      <w:bookmarkEnd w:id="111"/>
      <w:r>
        <w:rPr>
          <w:rtl/>
        </w:rPr>
        <w:t>גדעון סער (הליכוד):</w:t>
      </w:r>
    </w:p>
    <w:p w14:paraId="4C7CD7BF" w14:textId="77777777" w:rsidR="00000000" w:rsidRDefault="00526D0B">
      <w:pPr>
        <w:pStyle w:val="a0"/>
        <w:rPr>
          <w:rtl/>
        </w:rPr>
      </w:pPr>
    </w:p>
    <w:p w14:paraId="6C6D98B8" w14:textId="77777777" w:rsidR="00000000" w:rsidRDefault="00526D0B">
      <w:pPr>
        <w:pStyle w:val="a0"/>
        <w:rPr>
          <w:rFonts w:hint="cs"/>
          <w:rtl/>
        </w:rPr>
      </w:pPr>
      <w:r>
        <w:rPr>
          <w:rFonts w:hint="cs"/>
          <w:rtl/>
        </w:rPr>
        <w:t>יש קבוצת היישום. חבר הכנסת פינס, אתה בוודאי התעמקת בסעיפים, ולעניין מימוש ההסכם בעניין ירו</w:t>
      </w:r>
      <w:r>
        <w:rPr>
          <w:rFonts w:hint="cs"/>
          <w:rtl/>
        </w:rPr>
        <w:t xml:space="preserve">שלים נאמר שתיכלל הוועידה האסלאמית. זה משעשע, כי קודם אתם מדברים בהסכם על הקדושה לכל הדתות. אבל בחרתם לכלול רק את הוועידה האסלאמית, ולא שום גוף יהודי. </w:t>
      </w:r>
    </w:p>
    <w:p w14:paraId="4388BEFC" w14:textId="77777777" w:rsidR="00000000" w:rsidRDefault="00526D0B">
      <w:pPr>
        <w:pStyle w:val="a0"/>
        <w:ind w:firstLine="0"/>
        <w:rPr>
          <w:rFonts w:hint="cs"/>
          <w:rtl/>
        </w:rPr>
      </w:pPr>
    </w:p>
    <w:p w14:paraId="70139200" w14:textId="77777777" w:rsidR="00000000" w:rsidRDefault="00526D0B">
      <w:pPr>
        <w:pStyle w:val="af0"/>
        <w:rPr>
          <w:rtl/>
        </w:rPr>
      </w:pPr>
      <w:r>
        <w:rPr>
          <w:rFonts w:hint="eastAsia"/>
          <w:rtl/>
        </w:rPr>
        <w:t>חיים</w:t>
      </w:r>
      <w:r>
        <w:rPr>
          <w:rtl/>
        </w:rPr>
        <w:t xml:space="preserve"> אורון (מרצ):</w:t>
      </w:r>
    </w:p>
    <w:p w14:paraId="39D4FCA4" w14:textId="77777777" w:rsidR="00000000" w:rsidRDefault="00526D0B">
      <w:pPr>
        <w:pStyle w:val="a0"/>
        <w:rPr>
          <w:rFonts w:hint="cs"/>
          <w:rtl/>
        </w:rPr>
      </w:pPr>
    </w:p>
    <w:p w14:paraId="3AECF61F" w14:textId="77777777" w:rsidR="00000000" w:rsidRDefault="00526D0B">
      <w:pPr>
        <w:pStyle w:val="a0"/>
        <w:rPr>
          <w:rFonts w:hint="cs"/>
          <w:rtl/>
        </w:rPr>
      </w:pPr>
      <w:r>
        <w:rPr>
          <w:rFonts w:hint="cs"/>
          <w:rtl/>
        </w:rPr>
        <w:t>כנראה לא קראת את ההסכם.</w:t>
      </w:r>
    </w:p>
    <w:p w14:paraId="2FAAD53C" w14:textId="77777777" w:rsidR="00000000" w:rsidRDefault="00526D0B">
      <w:pPr>
        <w:pStyle w:val="a0"/>
        <w:ind w:firstLine="0"/>
        <w:rPr>
          <w:rFonts w:hint="cs"/>
          <w:rtl/>
        </w:rPr>
      </w:pPr>
    </w:p>
    <w:p w14:paraId="47C32DB2" w14:textId="77777777" w:rsidR="00000000" w:rsidRDefault="00526D0B">
      <w:pPr>
        <w:pStyle w:val="-"/>
        <w:rPr>
          <w:rtl/>
        </w:rPr>
      </w:pPr>
      <w:bookmarkStart w:id="112" w:name="FS000001027T21_10_2003_18_16_03C"/>
      <w:bookmarkEnd w:id="112"/>
      <w:r>
        <w:rPr>
          <w:rtl/>
        </w:rPr>
        <w:t>גדעון סער (הליכוד):</w:t>
      </w:r>
    </w:p>
    <w:p w14:paraId="25BCE9C5" w14:textId="77777777" w:rsidR="00000000" w:rsidRDefault="00526D0B">
      <w:pPr>
        <w:pStyle w:val="a0"/>
        <w:rPr>
          <w:rtl/>
        </w:rPr>
      </w:pPr>
    </w:p>
    <w:p w14:paraId="5B60F7D1" w14:textId="77777777" w:rsidR="00000000" w:rsidRDefault="00526D0B">
      <w:pPr>
        <w:pStyle w:val="a0"/>
        <w:rPr>
          <w:rFonts w:hint="cs"/>
          <w:rtl/>
        </w:rPr>
      </w:pPr>
      <w:r>
        <w:rPr>
          <w:rFonts w:hint="cs"/>
          <w:rtl/>
        </w:rPr>
        <w:t xml:space="preserve">האמן לי שקראתי. </w:t>
      </w:r>
    </w:p>
    <w:p w14:paraId="320FF12E" w14:textId="77777777" w:rsidR="00000000" w:rsidRDefault="00526D0B">
      <w:pPr>
        <w:pStyle w:val="a0"/>
        <w:rPr>
          <w:rFonts w:hint="cs"/>
          <w:rtl/>
        </w:rPr>
      </w:pPr>
    </w:p>
    <w:p w14:paraId="28A44CE7" w14:textId="77777777" w:rsidR="00000000" w:rsidRDefault="00526D0B">
      <w:pPr>
        <w:pStyle w:val="a0"/>
        <w:rPr>
          <w:rtl/>
        </w:rPr>
      </w:pPr>
      <w:r>
        <w:rPr>
          <w:rFonts w:hint="cs"/>
          <w:rtl/>
        </w:rPr>
        <w:t>בנושא הפליטים הרי עשי</w:t>
      </w:r>
      <w:r>
        <w:rPr>
          <w:rFonts w:hint="cs"/>
          <w:rtl/>
        </w:rPr>
        <w:t xml:space="preserve">תם דבר שלא יעלה על הדעת, לא רק בנכונות שלכם שאין לה סייג מספרי להכנסת רבבות פליטים לתוככי ישראל, לא רק בהכרה העקרונית בזכות לפי החלטה 194, דבר שאף פעם אף ישראלי שפוי לא הסכים לו, אלא קודם כול בזה שהלכתם וקיבלתם את העיקרון של הפיצוי.                        </w:t>
      </w:r>
      <w:r>
        <w:rPr>
          <w:rFonts w:hint="cs"/>
          <w:rtl/>
        </w:rPr>
        <w:t xml:space="preserve">             </w:t>
      </w:r>
    </w:p>
    <w:p w14:paraId="4226EF91" w14:textId="77777777" w:rsidR="00000000" w:rsidRDefault="00526D0B">
      <w:pPr>
        <w:pStyle w:val="a0"/>
        <w:rPr>
          <w:rFonts w:hint="cs"/>
          <w:color w:val="0000FF"/>
          <w:szCs w:val="28"/>
          <w:rtl/>
        </w:rPr>
      </w:pPr>
    </w:p>
    <w:p w14:paraId="6AC1699C" w14:textId="77777777" w:rsidR="00000000" w:rsidRDefault="00526D0B">
      <w:pPr>
        <w:pStyle w:val="a0"/>
        <w:rPr>
          <w:rFonts w:hint="cs"/>
          <w:rtl/>
        </w:rPr>
      </w:pPr>
      <w:r>
        <w:rPr>
          <w:rFonts w:hint="cs"/>
          <w:rtl/>
        </w:rPr>
        <w:t xml:space="preserve">ישראל צריכה לתרום כספית לפיצוי הפליטים? על מה? על מלחמה שנכפתה עלינו, מלחמת השחרור, על-ידי כל מדינות ערב </w:t>
      </w:r>
      <w:r>
        <w:rPr>
          <w:rtl/>
        </w:rPr>
        <w:t>–</w:t>
      </w:r>
      <w:r>
        <w:rPr>
          <w:rFonts w:hint="cs"/>
          <w:rtl/>
        </w:rPr>
        <w:t xml:space="preserve"> האחריות לפיצוי מוטלת על ישראל. יתירה מזו, גם הכרה בצורך לפצות את מה שנקרא "המדינות המארחות", מדינות ערב </w:t>
      </w:r>
      <w:r>
        <w:rPr>
          <w:rtl/>
        </w:rPr>
        <w:t>–</w:t>
      </w:r>
      <w:r>
        <w:rPr>
          <w:rFonts w:hint="cs"/>
          <w:rtl/>
        </w:rPr>
        <w:t xml:space="preserve"> לא חשבתם שאתם צריכים להוסיף </w:t>
      </w:r>
      <w:r>
        <w:rPr>
          <w:rFonts w:hint="cs"/>
          <w:rtl/>
        </w:rPr>
        <w:t xml:space="preserve">משהו שנוגע לרכוש היהודי, שהיהודים שעלו לכאן השאירו במדינות ערב. עד כדי כך השתעבדתם למימוש כל תביעה ערבית. </w:t>
      </w:r>
    </w:p>
    <w:p w14:paraId="18FD8102" w14:textId="77777777" w:rsidR="00000000" w:rsidRDefault="00526D0B">
      <w:pPr>
        <w:pStyle w:val="a0"/>
        <w:rPr>
          <w:rFonts w:hint="cs"/>
          <w:rtl/>
        </w:rPr>
      </w:pPr>
    </w:p>
    <w:p w14:paraId="504ADC74" w14:textId="77777777" w:rsidR="00000000" w:rsidRDefault="00526D0B">
      <w:pPr>
        <w:pStyle w:val="a0"/>
        <w:rPr>
          <w:rFonts w:hint="cs"/>
          <w:rtl/>
        </w:rPr>
      </w:pPr>
      <w:r>
        <w:rPr>
          <w:rFonts w:hint="cs"/>
          <w:rtl/>
        </w:rPr>
        <w:t>במקומות הקדושים שלנו, שהפקרתם מאחור לריבונות פלסטינית, קבר רחל ומערת המכפלה, מי יעמוד? משטרת התיירות הפלסטינית. בכלל, הרי לכוחות הביטחון הפלסטיניים,</w:t>
      </w:r>
      <w:r>
        <w:rPr>
          <w:rFonts w:hint="cs"/>
          <w:rtl/>
        </w:rPr>
        <w:t xml:space="preserve"> יש רבים כאלה, תמיד יש שמות מוזרים ומעניינים. אז תחת חסות משטרת התיירות הפלסטינית יצטרכו בוודאי יהודים להתפלל במערת המכפלה או בקבר רחל. </w:t>
      </w:r>
    </w:p>
    <w:p w14:paraId="62F826DB" w14:textId="77777777" w:rsidR="00000000" w:rsidRDefault="00526D0B">
      <w:pPr>
        <w:pStyle w:val="a0"/>
        <w:rPr>
          <w:rFonts w:hint="cs"/>
          <w:rtl/>
        </w:rPr>
      </w:pPr>
    </w:p>
    <w:p w14:paraId="64F77BCB" w14:textId="77777777" w:rsidR="00000000" w:rsidRDefault="00526D0B">
      <w:pPr>
        <w:pStyle w:val="a0"/>
        <w:rPr>
          <w:rFonts w:hint="cs"/>
          <w:rtl/>
        </w:rPr>
      </w:pPr>
      <w:r>
        <w:rPr>
          <w:rFonts w:hint="cs"/>
          <w:rtl/>
        </w:rPr>
        <w:t xml:space="preserve">שחרור כל האסירים הביטחוניים </w:t>
      </w:r>
      <w:r>
        <w:rPr>
          <w:rtl/>
        </w:rPr>
        <w:t>–</w:t>
      </w:r>
      <w:r>
        <w:rPr>
          <w:rFonts w:hint="cs"/>
          <w:rtl/>
        </w:rPr>
        <w:t xml:space="preserve"> כך אתם קוראים למרצחים האלה </w:t>
      </w:r>
      <w:r>
        <w:rPr>
          <w:rtl/>
        </w:rPr>
        <w:t>–</w:t>
      </w:r>
      <w:r>
        <w:rPr>
          <w:rFonts w:hint="cs"/>
          <w:rtl/>
        </w:rPr>
        <w:t xml:space="preserve"> כל האסירים הביטחוניים עד אחד. אלה שרצחו לפני הסכם אוסלו, אל</w:t>
      </w:r>
      <w:r>
        <w:rPr>
          <w:rFonts w:hint="cs"/>
          <w:rtl/>
        </w:rPr>
        <w:t xml:space="preserve">ה שרצחו אחרי הסכם אוסלו. </w:t>
      </w:r>
    </w:p>
    <w:p w14:paraId="05550B98" w14:textId="77777777" w:rsidR="00000000" w:rsidRDefault="00526D0B">
      <w:pPr>
        <w:pStyle w:val="a0"/>
        <w:rPr>
          <w:rFonts w:hint="cs"/>
          <w:rtl/>
        </w:rPr>
      </w:pPr>
    </w:p>
    <w:p w14:paraId="2AAA6876" w14:textId="77777777" w:rsidR="00000000" w:rsidRDefault="00526D0B">
      <w:pPr>
        <w:pStyle w:val="af1"/>
        <w:rPr>
          <w:rtl/>
        </w:rPr>
      </w:pPr>
      <w:r>
        <w:rPr>
          <w:rtl/>
        </w:rPr>
        <w:t>היו"ר משה כחלון:</w:t>
      </w:r>
    </w:p>
    <w:p w14:paraId="66765114" w14:textId="77777777" w:rsidR="00000000" w:rsidRDefault="00526D0B">
      <w:pPr>
        <w:pStyle w:val="a0"/>
        <w:rPr>
          <w:rtl/>
        </w:rPr>
      </w:pPr>
    </w:p>
    <w:p w14:paraId="641160C7" w14:textId="77777777" w:rsidR="00000000" w:rsidRDefault="00526D0B">
      <w:pPr>
        <w:pStyle w:val="a0"/>
        <w:rPr>
          <w:rFonts w:hint="cs"/>
          <w:rtl/>
        </w:rPr>
      </w:pPr>
      <w:r>
        <w:rPr>
          <w:rFonts w:hint="cs"/>
          <w:rtl/>
        </w:rPr>
        <w:t xml:space="preserve">אני מבקש לסיים, חבר הכנסת סער. </w:t>
      </w:r>
    </w:p>
    <w:p w14:paraId="09BA9D72" w14:textId="77777777" w:rsidR="00000000" w:rsidRDefault="00526D0B">
      <w:pPr>
        <w:pStyle w:val="a0"/>
        <w:rPr>
          <w:rFonts w:hint="cs"/>
          <w:rtl/>
        </w:rPr>
      </w:pPr>
    </w:p>
    <w:p w14:paraId="5736C826" w14:textId="77777777" w:rsidR="00000000" w:rsidRDefault="00526D0B">
      <w:pPr>
        <w:pStyle w:val="-"/>
        <w:rPr>
          <w:rtl/>
        </w:rPr>
      </w:pPr>
      <w:bookmarkStart w:id="113" w:name="FS000001027T21_10_2003_17_50_02"/>
      <w:bookmarkStart w:id="114" w:name="FS000001027T21_10_2003_17_50_06C"/>
      <w:bookmarkEnd w:id="113"/>
      <w:bookmarkEnd w:id="114"/>
      <w:r>
        <w:rPr>
          <w:rtl/>
        </w:rPr>
        <w:t>גדעון סער (הליכוד):</w:t>
      </w:r>
    </w:p>
    <w:p w14:paraId="6BA93A4F" w14:textId="77777777" w:rsidR="00000000" w:rsidRDefault="00526D0B">
      <w:pPr>
        <w:pStyle w:val="a0"/>
        <w:rPr>
          <w:rtl/>
        </w:rPr>
      </w:pPr>
    </w:p>
    <w:p w14:paraId="562EE71A" w14:textId="77777777" w:rsidR="00000000" w:rsidRDefault="00526D0B">
      <w:pPr>
        <w:pStyle w:val="a0"/>
        <w:rPr>
          <w:rFonts w:hint="cs"/>
          <w:rtl/>
        </w:rPr>
      </w:pPr>
      <w:r>
        <w:rPr>
          <w:rFonts w:hint="cs"/>
          <w:rtl/>
        </w:rPr>
        <w:t>אדוני היושב-ראש, אני מייד אסיים, ואני אעשה זאת רק אחרי שאצטט ציטוט אחד ממה שחושבים הפלסטינים על האופן שבו השתעבדתם לכל גחמה שלהם. אני אביא ציטוט מפי ממדוח נו</w:t>
      </w:r>
      <w:r>
        <w:rPr>
          <w:rFonts w:hint="cs"/>
          <w:rtl/>
        </w:rPr>
        <w:t>פל, יועצו הצבאי של ערפאת.</w:t>
      </w:r>
    </w:p>
    <w:p w14:paraId="6064BAC4" w14:textId="77777777" w:rsidR="00000000" w:rsidRDefault="00526D0B">
      <w:pPr>
        <w:pStyle w:val="a0"/>
        <w:rPr>
          <w:rFonts w:hint="cs"/>
          <w:rtl/>
        </w:rPr>
      </w:pPr>
    </w:p>
    <w:p w14:paraId="135DE7BE" w14:textId="77777777" w:rsidR="00000000" w:rsidRDefault="00526D0B">
      <w:pPr>
        <w:pStyle w:val="af0"/>
        <w:rPr>
          <w:rtl/>
        </w:rPr>
      </w:pPr>
      <w:r>
        <w:rPr>
          <w:rFonts w:hint="eastAsia"/>
          <w:rtl/>
        </w:rPr>
        <w:t>אחמד</w:t>
      </w:r>
      <w:r>
        <w:rPr>
          <w:rtl/>
        </w:rPr>
        <w:t xml:space="preserve"> טיבי (חד"ש-תע"ל):</w:t>
      </w:r>
    </w:p>
    <w:p w14:paraId="14902524" w14:textId="77777777" w:rsidR="00000000" w:rsidRDefault="00526D0B">
      <w:pPr>
        <w:pStyle w:val="a0"/>
        <w:rPr>
          <w:rFonts w:hint="cs"/>
          <w:rtl/>
        </w:rPr>
      </w:pPr>
    </w:p>
    <w:p w14:paraId="78ED83A2" w14:textId="77777777" w:rsidR="00000000" w:rsidRDefault="00526D0B">
      <w:pPr>
        <w:pStyle w:val="a0"/>
        <w:rPr>
          <w:rFonts w:hint="cs"/>
          <w:rtl/>
        </w:rPr>
      </w:pPr>
      <w:r>
        <w:rPr>
          <w:rFonts w:hint="cs"/>
          <w:rtl/>
        </w:rPr>
        <w:t xml:space="preserve">היום הוא היה אצל הנשיא. </w:t>
      </w:r>
    </w:p>
    <w:p w14:paraId="4ADFC879" w14:textId="77777777" w:rsidR="00000000" w:rsidRDefault="00526D0B">
      <w:pPr>
        <w:pStyle w:val="a0"/>
        <w:rPr>
          <w:rFonts w:hint="cs"/>
          <w:rtl/>
        </w:rPr>
      </w:pPr>
    </w:p>
    <w:p w14:paraId="061AB615" w14:textId="77777777" w:rsidR="00000000" w:rsidRDefault="00526D0B">
      <w:pPr>
        <w:pStyle w:val="-"/>
        <w:rPr>
          <w:rtl/>
        </w:rPr>
      </w:pPr>
      <w:bookmarkStart w:id="115" w:name="FS000001027T21_10_2003_17_51_57C"/>
      <w:bookmarkEnd w:id="115"/>
      <w:r>
        <w:rPr>
          <w:rtl/>
        </w:rPr>
        <w:t>גדעון סער (הליכוד):</w:t>
      </w:r>
    </w:p>
    <w:p w14:paraId="49C7FB3A" w14:textId="77777777" w:rsidR="00000000" w:rsidRDefault="00526D0B">
      <w:pPr>
        <w:pStyle w:val="a0"/>
        <w:rPr>
          <w:rtl/>
        </w:rPr>
      </w:pPr>
    </w:p>
    <w:p w14:paraId="17FDB15F" w14:textId="77777777" w:rsidR="00000000" w:rsidRDefault="00526D0B">
      <w:pPr>
        <w:pStyle w:val="a0"/>
        <w:rPr>
          <w:rFonts w:hint="cs"/>
          <w:rtl/>
        </w:rPr>
      </w:pPr>
      <w:r>
        <w:rPr>
          <w:rFonts w:hint="cs"/>
          <w:rtl/>
        </w:rPr>
        <w:t>"מה שהוצע בטאבה יותר טוב ממה שהוצע בקמפ-דייוויד, אבל מה שהוצע בים-המלח מהווה התקדמות פי-שניים יותר משניהם, וגם יותר מיוזמת הנשיא לשעבר קלינטון."</w:t>
      </w:r>
    </w:p>
    <w:p w14:paraId="7A8A400E" w14:textId="77777777" w:rsidR="00000000" w:rsidRDefault="00526D0B">
      <w:pPr>
        <w:pStyle w:val="a0"/>
        <w:rPr>
          <w:rFonts w:hint="cs"/>
          <w:rtl/>
        </w:rPr>
      </w:pPr>
    </w:p>
    <w:p w14:paraId="24C86248" w14:textId="77777777" w:rsidR="00000000" w:rsidRDefault="00526D0B">
      <w:pPr>
        <w:pStyle w:val="a0"/>
        <w:rPr>
          <w:rFonts w:hint="cs"/>
          <w:rtl/>
        </w:rPr>
      </w:pPr>
      <w:r>
        <w:rPr>
          <w:rFonts w:hint="cs"/>
          <w:rtl/>
        </w:rPr>
        <w:t>וציטוט אחרון</w:t>
      </w:r>
      <w:r>
        <w:rPr>
          <w:rFonts w:hint="cs"/>
          <w:rtl/>
        </w:rPr>
        <w:t xml:space="preserve">, של חבר המועצה הלאומית הפלסטינית, חבר הכנסת טיבי: "נכון שאישים אלו" </w:t>
      </w:r>
      <w:r>
        <w:rPr>
          <w:rtl/>
        </w:rPr>
        <w:t>–</w:t>
      </w:r>
      <w:r>
        <w:rPr>
          <w:rFonts w:hint="cs"/>
          <w:rtl/>
        </w:rPr>
        <w:t xml:space="preserve"> הכוונה לך ולחבריך, כי הרי היית שר בממשלת ישראל בעבר </w:t>
      </w:r>
      <w:r>
        <w:rPr>
          <w:rtl/>
        </w:rPr>
        <w:t>–</w:t>
      </w:r>
      <w:r>
        <w:rPr>
          <w:rFonts w:hint="cs"/>
          <w:rtl/>
        </w:rPr>
        <w:t xml:space="preserve"> "ומה שהם מייצגים אינם בעמדת קבלת החלטות בישראל, אבל אף אחד בישראל גם אינו יכול להטיל ספק באישיותם ובתפקידים שבהם כיהנו במוסדות הישר</w:t>
      </w:r>
      <w:r>
        <w:rPr>
          <w:rFonts w:hint="cs"/>
          <w:rtl/>
        </w:rPr>
        <w:t xml:space="preserve">אליים השונים. לכן הם מהווים פגיעה בתוכנית הימין וממשלת שרון". זה הדבר היחיד שאולי רציתם להשיג, אבל את הסכם הנפל הזה לא יעלה בידכם לממש. </w:t>
      </w:r>
    </w:p>
    <w:p w14:paraId="366F2E1D" w14:textId="77777777" w:rsidR="00000000" w:rsidRDefault="00526D0B">
      <w:pPr>
        <w:pStyle w:val="a0"/>
        <w:rPr>
          <w:rFonts w:hint="cs"/>
          <w:rtl/>
        </w:rPr>
      </w:pPr>
    </w:p>
    <w:p w14:paraId="6248CCB9" w14:textId="77777777" w:rsidR="00000000" w:rsidRDefault="00526D0B">
      <w:pPr>
        <w:pStyle w:val="af1"/>
        <w:rPr>
          <w:rtl/>
        </w:rPr>
      </w:pPr>
      <w:r>
        <w:rPr>
          <w:rtl/>
        </w:rPr>
        <w:t>היו"ר משה כחלון:</w:t>
      </w:r>
    </w:p>
    <w:p w14:paraId="1DE2CC45" w14:textId="77777777" w:rsidR="00000000" w:rsidRDefault="00526D0B">
      <w:pPr>
        <w:pStyle w:val="a0"/>
        <w:rPr>
          <w:rtl/>
        </w:rPr>
      </w:pPr>
    </w:p>
    <w:p w14:paraId="20C33E99" w14:textId="77777777" w:rsidR="00000000" w:rsidRDefault="00526D0B">
      <w:pPr>
        <w:pStyle w:val="a0"/>
        <w:rPr>
          <w:rFonts w:hint="cs"/>
          <w:rtl/>
        </w:rPr>
      </w:pPr>
      <w:r>
        <w:rPr>
          <w:rFonts w:hint="cs"/>
          <w:rtl/>
        </w:rPr>
        <w:t xml:space="preserve">תודה רבה. חבר הכנסת טלב אלסאנע. אחריו </w:t>
      </w:r>
      <w:r>
        <w:rPr>
          <w:rtl/>
        </w:rPr>
        <w:t>–</w:t>
      </w:r>
      <w:r>
        <w:rPr>
          <w:rFonts w:hint="cs"/>
          <w:rtl/>
        </w:rPr>
        <w:t xml:space="preserve"> חבר הכנסת אופיר פינס. </w:t>
      </w:r>
    </w:p>
    <w:p w14:paraId="7D452AA7" w14:textId="77777777" w:rsidR="00000000" w:rsidRDefault="00526D0B">
      <w:pPr>
        <w:pStyle w:val="a0"/>
        <w:rPr>
          <w:rFonts w:hint="cs"/>
          <w:rtl/>
        </w:rPr>
      </w:pPr>
    </w:p>
    <w:p w14:paraId="618235E9" w14:textId="77777777" w:rsidR="00000000" w:rsidRDefault="00526D0B">
      <w:pPr>
        <w:pStyle w:val="a"/>
        <w:rPr>
          <w:rtl/>
        </w:rPr>
      </w:pPr>
      <w:bookmarkStart w:id="116" w:name="FS000000549T21_10_2003_17_55_31"/>
      <w:bookmarkStart w:id="117" w:name="_Toc56258671"/>
      <w:bookmarkEnd w:id="116"/>
      <w:r>
        <w:rPr>
          <w:rFonts w:hint="eastAsia"/>
          <w:rtl/>
        </w:rPr>
        <w:t>טלב</w:t>
      </w:r>
      <w:r>
        <w:rPr>
          <w:rtl/>
        </w:rPr>
        <w:t xml:space="preserve"> אלסאנע (רע"ם):</w:t>
      </w:r>
      <w:bookmarkEnd w:id="117"/>
    </w:p>
    <w:p w14:paraId="5B5B258D" w14:textId="77777777" w:rsidR="00000000" w:rsidRDefault="00526D0B">
      <w:pPr>
        <w:pStyle w:val="a0"/>
        <w:rPr>
          <w:rFonts w:hint="cs"/>
          <w:rtl/>
        </w:rPr>
      </w:pPr>
    </w:p>
    <w:p w14:paraId="52BC805E" w14:textId="77777777" w:rsidR="00000000" w:rsidRDefault="00526D0B">
      <w:pPr>
        <w:pStyle w:val="a0"/>
        <w:rPr>
          <w:rFonts w:hint="cs"/>
          <w:rtl/>
        </w:rPr>
      </w:pPr>
      <w:r>
        <w:rPr>
          <w:rFonts w:hint="cs"/>
          <w:rtl/>
        </w:rPr>
        <w:t>אדוני היושב-ראש,</w:t>
      </w:r>
      <w:r>
        <w:rPr>
          <w:rFonts w:hint="cs"/>
          <w:rtl/>
        </w:rPr>
        <w:t xml:space="preserve"> חברי הכנסת, אני מבין את זעמו של ראש הממשלה ואת המצוקה שלו. אני מבין גם את זעמו של גדעון סער. אומנם הוא מדבר על שרון, אבל אם נשאל אותו איזה שלום הוא רוצה, על מה הוא מוכן לוותר </w:t>
      </w:r>
      <w:r>
        <w:rPr>
          <w:rtl/>
        </w:rPr>
        <w:t>–</w:t>
      </w:r>
      <w:r>
        <w:rPr>
          <w:rFonts w:hint="cs"/>
          <w:rtl/>
        </w:rPr>
        <w:t xml:space="preserve"> על נצרים אתה מוכן לוותר? על גוש-קטיף אתה מוכן לוותר? </w:t>
      </w:r>
    </w:p>
    <w:p w14:paraId="24957070" w14:textId="77777777" w:rsidR="00000000" w:rsidRDefault="00526D0B">
      <w:pPr>
        <w:pStyle w:val="a0"/>
        <w:rPr>
          <w:rFonts w:hint="cs"/>
          <w:rtl/>
        </w:rPr>
      </w:pPr>
    </w:p>
    <w:p w14:paraId="14074DCF" w14:textId="77777777" w:rsidR="00000000" w:rsidRDefault="00526D0B">
      <w:pPr>
        <w:pStyle w:val="af0"/>
        <w:rPr>
          <w:rtl/>
        </w:rPr>
      </w:pPr>
      <w:r>
        <w:rPr>
          <w:rFonts w:hint="eastAsia"/>
          <w:rtl/>
        </w:rPr>
        <w:t>גלעד</w:t>
      </w:r>
      <w:r>
        <w:rPr>
          <w:rtl/>
        </w:rPr>
        <w:t xml:space="preserve"> ארדן (הליכוד):</w:t>
      </w:r>
    </w:p>
    <w:p w14:paraId="7740BEDC" w14:textId="77777777" w:rsidR="00000000" w:rsidRDefault="00526D0B">
      <w:pPr>
        <w:pStyle w:val="a0"/>
        <w:rPr>
          <w:rFonts w:hint="cs"/>
          <w:rtl/>
        </w:rPr>
      </w:pPr>
    </w:p>
    <w:p w14:paraId="09E6F4C3" w14:textId="77777777" w:rsidR="00000000" w:rsidRDefault="00526D0B">
      <w:pPr>
        <w:pStyle w:val="a0"/>
        <w:rPr>
          <w:rFonts w:hint="cs"/>
          <w:rtl/>
        </w:rPr>
      </w:pPr>
      <w:r>
        <w:rPr>
          <w:rFonts w:hint="cs"/>
          <w:rtl/>
        </w:rPr>
        <w:t>על</w:t>
      </w:r>
      <w:r>
        <w:rPr>
          <w:rFonts w:hint="cs"/>
          <w:rtl/>
        </w:rPr>
        <w:t xml:space="preserve"> כל ירדן. </w:t>
      </w:r>
    </w:p>
    <w:p w14:paraId="7C48939C" w14:textId="77777777" w:rsidR="00000000" w:rsidRDefault="00526D0B">
      <w:pPr>
        <w:pStyle w:val="a0"/>
        <w:rPr>
          <w:rFonts w:hint="cs"/>
          <w:rtl/>
        </w:rPr>
      </w:pPr>
    </w:p>
    <w:p w14:paraId="0753BF69" w14:textId="77777777" w:rsidR="00000000" w:rsidRDefault="00526D0B">
      <w:pPr>
        <w:pStyle w:val="-"/>
        <w:rPr>
          <w:rtl/>
        </w:rPr>
      </w:pPr>
      <w:bookmarkStart w:id="118" w:name="FS000000549T21_10_2003_17_56_58C"/>
      <w:bookmarkEnd w:id="118"/>
      <w:r>
        <w:rPr>
          <w:rtl/>
        </w:rPr>
        <w:t>טלב אלסאנע (רע"ם):</w:t>
      </w:r>
    </w:p>
    <w:p w14:paraId="32E2DCD0" w14:textId="77777777" w:rsidR="00000000" w:rsidRDefault="00526D0B">
      <w:pPr>
        <w:pStyle w:val="a0"/>
        <w:rPr>
          <w:rtl/>
        </w:rPr>
      </w:pPr>
    </w:p>
    <w:p w14:paraId="443DDDD8" w14:textId="77777777" w:rsidR="00000000" w:rsidRDefault="00526D0B">
      <w:pPr>
        <w:pStyle w:val="a0"/>
        <w:rPr>
          <w:rFonts w:hint="cs"/>
          <w:rtl/>
        </w:rPr>
      </w:pPr>
      <w:r>
        <w:rPr>
          <w:rFonts w:hint="cs"/>
          <w:rtl/>
        </w:rPr>
        <w:t xml:space="preserve">אתה לא רוצה לוותר על שום דבר, ואתה מדבר על שלום. לאיזה שלום אתה רוצה להגיע? </w:t>
      </w:r>
    </w:p>
    <w:p w14:paraId="14748FD9" w14:textId="77777777" w:rsidR="00000000" w:rsidRDefault="00526D0B">
      <w:pPr>
        <w:pStyle w:val="a0"/>
        <w:rPr>
          <w:rFonts w:hint="cs"/>
          <w:rtl/>
        </w:rPr>
      </w:pPr>
    </w:p>
    <w:p w14:paraId="56BF2C48" w14:textId="77777777" w:rsidR="00000000" w:rsidRDefault="00526D0B">
      <w:pPr>
        <w:pStyle w:val="af0"/>
        <w:rPr>
          <w:rtl/>
        </w:rPr>
      </w:pPr>
      <w:r>
        <w:rPr>
          <w:rFonts w:hint="eastAsia"/>
          <w:rtl/>
        </w:rPr>
        <w:t>השר</w:t>
      </w:r>
      <w:r>
        <w:rPr>
          <w:rtl/>
        </w:rPr>
        <w:t xml:space="preserve"> עוזי לנדאו:</w:t>
      </w:r>
    </w:p>
    <w:p w14:paraId="7F12A5B0" w14:textId="77777777" w:rsidR="00000000" w:rsidRDefault="00526D0B">
      <w:pPr>
        <w:pStyle w:val="a0"/>
        <w:rPr>
          <w:rFonts w:hint="cs"/>
          <w:rtl/>
        </w:rPr>
      </w:pPr>
    </w:p>
    <w:p w14:paraId="096B417C" w14:textId="77777777" w:rsidR="00000000" w:rsidRDefault="00526D0B">
      <w:pPr>
        <w:pStyle w:val="a0"/>
        <w:rPr>
          <w:rFonts w:hint="cs"/>
          <w:rtl/>
        </w:rPr>
      </w:pPr>
      <w:r>
        <w:rPr>
          <w:rFonts w:hint="cs"/>
          <w:rtl/>
        </w:rPr>
        <w:t>על מה אתה מוכן לוותר?</w:t>
      </w:r>
    </w:p>
    <w:p w14:paraId="72BBDEED" w14:textId="77777777" w:rsidR="00000000" w:rsidRDefault="00526D0B">
      <w:pPr>
        <w:pStyle w:val="a0"/>
        <w:rPr>
          <w:rFonts w:hint="cs"/>
          <w:rtl/>
        </w:rPr>
      </w:pPr>
    </w:p>
    <w:p w14:paraId="2C6422BC" w14:textId="77777777" w:rsidR="00000000" w:rsidRDefault="00526D0B">
      <w:pPr>
        <w:pStyle w:val="-"/>
        <w:rPr>
          <w:rtl/>
        </w:rPr>
      </w:pPr>
      <w:bookmarkStart w:id="119" w:name="FS000000549T21_10_2003_17_57_30C"/>
      <w:bookmarkEnd w:id="119"/>
      <w:r>
        <w:rPr>
          <w:rtl/>
        </w:rPr>
        <w:t>טלב אלסאנע (רע"ם):</w:t>
      </w:r>
    </w:p>
    <w:p w14:paraId="18954ADC" w14:textId="77777777" w:rsidR="00000000" w:rsidRDefault="00526D0B">
      <w:pPr>
        <w:pStyle w:val="a0"/>
        <w:rPr>
          <w:rtl/>
        </w:rPr>
      </w:pPr>
    </w:p>
    <w:p w14:paraId="3265951E" w14:textId="77777777" w:rsidR="00000000" w:rsidRDefault="00526D0B">
      <w:pPr>
        <w:pStyle w:val="a0"/>
        <w:rPr>
          <w:rFonts w:hint="cs"/>
          <w:rtl/>
        </w:rPr>
      </w:pPr>
      <w:r>
        <w:rPr>
          <w:rFonts w:hint="cs"/>
          <w:rtl/>
        </w:rPr>
        <w:t>שלום עם המשך הכיבוש, עם המשך ההתנחלויות, ושהפלסטינים ימחאו לכם כף? מי אמר שכל מקום קדו</w:t>
      </w:r>
      <w:r>
        <w:rPr>
          <w:rFonts w:hint="cs"/>
          <w:rtl/>
        </w:rPr>
        <w:t>ש ליהודים חייב להיות באחריות צה"ל?</w:t>
      </w:r>
    </w:p>
    <w:p w14:paraId="7E166667" w14:textId="77777777" w:rsidR="00000000" w:rsidRDefault="00526D0B">
      <w:pPr>
        <w:pStyle w:val="a0"/>
        <w:rPr>
          <w:rFonts w:hint="cs"/>
          <w:rtl/>
        </w:rPr>
      </w:pPr>
    </w:p>
    <w:p w14:paraId="3C637AB3" w14:textId="77777777" w:rsidR="00000000" w:rsidRDefault="00526D0B">
      <w:pPr>
        <w:pStyle w:val="af0"/>
        <w:rPr>
          <w:rtl/>
        </w:rPr>
      </w:pPr>
      <w:r>
        <w:rPr>
          <w:rFonts w:hint="eastAsia"/>
          <w:rtl/>
        </w:rPr>
        <w:t>גלעד</w:t>
      </w:r>
      <w:r>
        <w:rPr>
          <w:rtl/>
        </w:rPr>
        <w:t xml:space="preserve"> ארדן (הליכוד):</w:t>
      </w:r>
    </w:p>
    <w:p w14:paraId="4F66F37A" w14:textId="77777777" w:rsidR="00000000" w:rsidRDefault="00526D0B">
      <w:pPr>
        <w:pStyle w:val="a0"/>
        <w:rPr>
          <w:rFonts w:hint="cs"/>
          <w:rtl/>
        </w:rPr>
      </w:pPr>
    </w:p>
    <w:p w14:paraId="3B976FFA" w14:textId="77777777" w:rsidR="00000000" w:rsidRDefault="00526D0B">
      <w:pPr>
        <w:pStyle w:val="a0"/>
        <w:rPr>
          <w:rFonts w:hint="cs"/>
          <w:rtl/>
        </w:rPr>
      </w:pPr>
      <w:r>
        <w:rPr>
          <w:rFonts w:hint="cs"/>
          <w:rtl/>
        </w:rPr>
        <w:t xml:space="preserve">- - -  אתם שורפים אותם. </w:t>
      </w:r>
    </w:p>
    <w:p w14:paraId="3BAFAFCC" w14:textId="77777777" w:rsidR="00000000" w:rsidRDefault="00526D0B">
      <w:pPr>
        <w:pStyle w:val="a0"/>
        <w:rPr>
          <w:rFonts w:hint="cs"/>
          <w:rtl/>
        </w:rPr>
      </w:pPr>
    </w:p>
    <w:p w14:paraId="5DF8071D" w14:textId="77777777" w:rsidR="00000000" w:rsidRDefault="00526D0B">
      <w:pPr>
        <w:pStyle w:val="-"/>
        <w:rPr>
          <w:rtl/>
        </w:rPr>
      </w:pPr>
      <w:bookmarkStart w:id="120" w:name="FS000000549T21_10_2003_17_58_27C"/>
      <w:bookmarkEnd w:id="120"/>
      <w:r>
        <w:rPr>
          <w:rtl/>
        </w:rPr>
        <w:t>טלב אלסאנע (רע"ם):</w:t>
      </w:r>
    </w:p>
    <w:p w14:paraId="0F35D3DB" w14:textId="77777777" w:rsidR="00000000" w:rsidRDefault="00526D0B">
      <w:pPr>
        <w:pStyle w:val="a0"/>
        <w:rPr>
          <w:rtl/>
        </w:rPr>
      </w:pPr>
    </w:p>
    <w:p w14:paraId="1F0D36C0" w14:textId="77777777" w:rsidR="00000000" w:rsidRDefault="00526D0B">
      <w:pPr>
        <w:pStyle w:val="a0"/>
        <w:rPr>
          <w:rFonts w:hint="cs"/>
          <w:rtl/>
        </w:rPr>
      </w:pPr>
      <w:r>
        <w:rPr>
          <w:rFonts w:hint="cs"/>
          <w:rtl/>
        </w:rPr>
        <w:t>הרי יש מקומות קדושים ליהודים במצרים, אז אולי נשלח את צה"ל שישמור עליהם. יש מקומות קדושים ליהודים בתימן, אפשר לשלוח את צה"ל שישמור עליהם. אבל הערבים שומרי</w:t>
      </w:r>
      <w:r>
        <w:rPr>
          <w:rFonts w:hint="cs"/>
          <w:rtl/>
        </w:rPr>
        <w:t xml:space="preserve">ם על המקומות הקדושים של היהודים יותר טוב מהיהודים עצמם. </w:t>
      </w:r>
    </w:p>
    <w:p w14:paraId="58FA3472" w14:textId="77777777" w:rsidR="00000000" w:rsidRDefault="00526D0B">
      <w:pPr>
        <w:pStyle w:val="a0"/>
        <w:rPr>
          <w:rFonts w:hint="cs"/>
          <w:rtl/>
        </w:rPr>
      </w:pPr>
    </w:p>
    <w:p w14:paraId="11BAEB4F" w14:textId="77777777" w:rsidR="00000000" w:rsidRDefault="00526D0B">
      <w:pPr>
        <w:pStyle w:val="a0"/>
        <w:rPr>
          <w:rFonts w:hint="cs"/>
          <w:rtl/>
        </w:rPr>
      </w:pPr>
      <w:r>
        <w:rPr>
          <w:rFonts w:hint="cs"/>
          <w:rtl/>
        </w:rPr>
        <w:t>מה בדיוק מציק לך? שפעם אחת חושפים את הפרצוף האמיתי שלכם. כל הזמן אמרתם שאין עם מי לדבר, הפלסטינים בכלל לא רוצים מדינה, הפלסטינים רוצים להקים מדינה על חורבותיה של מדינת ישראל. והנה באים הפלסטינים ואו</w:t>
      </w:r>
      <w:r>
        <w:rPr>
          <w:rFonts w:hint="cs"/>
          <w:rtl/>
        </w:rPr>
        <w:t xml:space="preserve">מרים: בכלל לא, אנחנו רוצים להיות שכנים למדינת ישראל, אנחנו רוצים להיות ליד מדינת ישראל. </w:t>
      </w:r>
    </w:p>
    <w:p w14:paraId="4AE1ECC5" w14:textId="77777777" w:rsidR="00000000" w:rsidRDefault="00526D0B">
      <w:pPr>
        <w:pStyle w:val="a0"/>
        <w:rPr>
          <w:rFonts w:hint="cs"/>
          <w:rtl/>
        </w:rPr>
      </w:pPr>
    </w:p>
    <w:p w14:paraId="58452ED0" w14:textId="77777777" w:rsidR="00000000" w:rsidRDefault="00526D0B">
      <w:pPr>
        <w:pStyle w:val="af0"/>
        <w:rPr>
          <w:rtl/>
        </w:rPr>
      </w:pPr>
      <w:r>
        <w:rPr>
          <w:rFonts w:hint="eastAsia"/>
          <w:rtl/>
        </w:rPr>
        <w:t>השר</w:t>
      </w:r>
      <w:r>
        <w:rPr>
          <w:rtl/>
        </w:rPr>
        <w:t xml:space="preserve"> עוזי לנדאו:</w:t>
      </w:r>
    </w:p>
    <w:p w14:paraId="7121B4F4" w14:textId="77777777" w:rsidR="00000000" w:rsidRDefault="00526D0B">
      <w:pPr>
        <w:pStyle w:val="a0"/>
        <w:rPr>
          <w:rFonts w:hint="cs"/>
          <w:rtl/>
        </w:rPr>
      </w:pPr>
    </w:p>
    <w:p w14:paraId="3527FB36" w14:textId="77777777" w:rsidR="00000000" w:rsidRDefault="00526D0B">
      <w:pPr>
        <w:pStyle w:val="a0"/>
        <w:rPr>
          <w:rFonts w:hint="cs"/>
          <w:rtl/>
        </w:rPr>
      </w:pPr>
      <w:r>
        <w:rPr>
          <w:rFonts w:hint="cs"/>
          <w:rtl/>
        </w:rPr>
        <w:t xml:space="preserve">על מה אתה מוכן לוותר? אתה מוכן לקרוא לציבור שלך לשתף פעולה עם המשטרה כדי להסגיר את הרוצחים? </w:t>
      </w:r>
    </w:p>
    <w:p w14:paraId="59DD2926" w14:textId="77777777" w:rsidR="00000000" w:rsidRDefault="00526D0B">
      <w:pPr>
        <w:pStyle w:val="a0"/>
        <w:rPr>
          <w:rFonts w:hint="cs"/>
          <w:rtl/>
        </w:rPr>
      </w:pPr>
    </w:p>
    <w:p w14:paraId="14806B2D" w14:textId="77777777" w:rsidR="00000000" w:rsidRDefault="00526D0B">
      <w:pPr>
        <w:pStyle w:val="-"/>
        <w:rPr>
          <w:rtl/>
        </w:rPr>
      </w:pPr>
      <w:bookmarkStart w:id="121" w:name="FS000000549T21_10_2003_18_01_55C"/>
      <w:bookmarkEnd w:id="121"/>
      <w:r>
        <w:rPr>
          <w:rtl/>
        </w:rPr>
        <w:t>טלב אלסאנע (רע"ם):</w:t>
      </w:r>
    </w:p>
    <w:p w14:paraId="1D9C650E" w14:textId="77777777" w:rsidR="00000000" w:rsidRDefault="00526D0B">
      <w:pPr>
        <w:pStyle w:val="a0"/>
        <w:rPr>
          <w:rtl/>
        </w:rPr>
      </w:pPr>
    </w:p>
    <w:p w14:paraId="13DD9D69" w14:textId="77777777" w:rsidR="00000000" w:rsidRDefault="00526D0B">
      <w:pPr>
        <w:pStyle w:val="a0"/>
        <w:rPr>
          <w:rFonts w:hint="cs"/>
          <w:rtl/>
        </w:rPr>
      </w:pPr>
      <w:r>
        <w:rPr>
          <w:rFonts w:hint="cs"/>
          <w:rtl/>
        </w:rPr>
        <w:t>אתה שואל שאלה ואתה עונה עליה, אני ל</w:t>
      </w:r>
      <w:r>
        <w:rPr>
          <w:rFonts w:hint="cs"/>
          <w:rtl/>
        </w:rPr>
        <w:t xml:space="preserve">א מבין אותך. פעם אחת תתייחס בכבוד למי שעומד לפניך כמי שיש לו דעה אחרת. אני חושב שהדעה שלך לא מקובלת על 99% מהחברה בישראל. </w:t>
      </w:r>
    </w:p>
    <w:p w14:paraId="37EC7806" w14:textId="77777777" w:rsidR="00000000" w:rsidRDefault="00526D0B">
      <w:pPr>
        <w:pStyle w:val="a0"/>
        <w:rPr>
          <w:rFonts w:hint="cs"/>
          <w:rtl/>
        </w:rPr>
      </w:pPr>
    </w:p>
    <w:p w14:paraId="05C53E79" w14:textId="77777777" w:rsidR="00000000" w:rsidRDefault="00526D0B">
      <w:pPr>
        <w:pStyle w:val="af0"/>
        <w:rPr>
          <w:rtl/>
        </w:rPr>
      </w:pPr>
      <w:r>
        <w:rPr>
          <w:rFonts w:hint="eastAsia"/>
          <w:rtl/>
        </w:rPr>
        <w:t>השר</w:t>
      </w:r>
      <w:r>
        <w:rPr>
          <w:rtl/>
        </w:rPr>
        <w:t xml:space="preserve"> עוזי לנדאו:</w:t>
      </w:r>
    </w:p>
    <w:p w14:paraId="7AFA5596" w14:textId="77777777" w:rsidR="00000000" w:rsidRDefault="00526D0B">
      <w:pPr>
        <w:pStyle w:val="a0"/>
        <w:rPr>
          <w:rFonts w:hint="cs"/>
          <w:rtl/>
        </w:rPr>
      </w:pPr>
    </w:p>
    <w:p w14:paraId="70B24D15" w14:textId="77777777" w:rsidR="00000000" w:rsidRDefault="00526D0B">
      <w:pPr>
        <w:pStyle w:val="a0"/>
        <w:rPr>
          <w:rFonts w:hint="cs"/>
          <w:rtl/>
        </w:rPr>
      </w:pPr>
      <w:r>
        <w:rPr>
          <w:rFonts w:hint="cs"/>
          <w:rtl/>
        </w:rPr>
        <w:t xml:space="preserve">אתה לא עונה לעניין. </w:t>
      </w:r>
    </w:p>
    <w:p w14:paraId="0344068F" w14:textId="77777777" w:rsidR="00000000" w:rsidRDefault="00526D0B">
      <w:pPr>
        <w:pStyle w:val="a0"/>
        <w:rPr>
          <w:rFonts w:hint="cs"/>
          <w:rtl/>
        </w:rPr>
      </w:pPr>
    </w:p>
    <w:p w14:paraId="63BC4D07" w14:textId="77777777" w:rsidR="00000000" w:rsidRDefault="00526D0B">
      <w:pPr>
        <w:pStyle w:val="-"/>
        <w:rPr>
          <w:rtl/>
        </w:rPr>
      </w:pPr>
      <w:bookmarkStart w:id="122" w:name="FS000000549T21_10_2003_18_03_04C"/>
      <w:bookmarkEnd w:id="122"/>
      <w:r>
        <w:rPr>
          <w:rtl/>
        </w:rPr>
        <w:t>טלב אלסאנע (רע"ם):</w:t>
      </w:r>
    </w:p>
    <w:p w14:paraId="49E3DE69" w14:textId="77777777" w:rsidR="00000000" w:rsidRDefault="00526D0B">
      <w:pPr>
        <w:pStyle w:val="a0"/>
        <w:rPr>
          <w:rtl/>
        </w:rPr>
      </w:pPr>
    </w:p>
    <w:p w14:paraId="45D83CF5" w14:textId="77777777" w:rsidR="00000000" w:rsidRDefault="00526D0B">
      <w:pPr>
        <w:pStyle w:val="a0"/>
        <w:rPr>
          <w:rFonts w:hint="cs"/>
          <w:rtl/>
        </w:rPr>
      </w:pPr>
      <w:r>
        <w:rPr>
          <w:rFonts w:hint="cs"/>
          <w:rtl/>
        </w:rPr>
        <w:t xml:space="preserve">בהצהרת ז'נבה הרבה סעיפים הם קשים לפלסטינים. הם קשים ל-3.5 מיליוני פליטים </w:t>
      </w:r>
      <w:r>
        <w:rPr>
          <w:rFonts w:hint="cs"/>
          <w:rtl/>
        </w:rPr>
        <w:t xml:space="preserve">פלסטינים במחנות הפליטים בירדן, במצרים ובסוריה, ש-50 שנה חולמים לחזור לבתים שלהם. אבל הם יודעים שיש צורך בפשרה, יש צורך בוויתורים. אבל כאן רוצים שהצד הפלסטיני, ורק הצד הפלסטיני, יוותר על הכול. </w:t>
      </w:r>
    </w:p>
    <w:p w14:paraId="13A7628A" w14:textId="77777777" w:rsidR="00000000" w:rsidRDefault="00526D0B">
      <w:pPr>
        <w:pStyle w:val="a0"/>
        <w:rPr>
          <w:rFonts w:hint="cs"/>
          <w:rtl/>
        </w:rPr>
      </w:pPr>
    </w:p>
    <w:p w14:paraId="177C1251" w14:textId="77777777" w:rsidR="00000000" w:rsidRDefault="00526D0B">
      <w:pPr>
        <w:pStyle w:val="a0"/>
        <w:rPr>
          <w:rFonts w:hint="cs"/>
          <w:rtl/>
        </w:rPr>
      </w:pPr>
      <w:r>
        <w:rPr>
          <w:rFonts w:hint="cs"/>
          <w:rtl/>
        </w:rPr>
        <w:t>ומה חוצפה יותר מזה? הם דורשים מכל המפלגות בישראל שיוותרו על הר</w:t>
      </w:r>
      <w:r>
        <w:rPr>
          <w:rFonts w:hint="cs"/>
          <w:rtl/>
        </w:rPr>
        <w:t xml:space="preserve">צון לחשוב, יוותרו על הרצון שתהיה יוזמה אחרת. הממשלה הזאת גם לא יוזמת, אבל היא באה בטענות לחברים שניסו ליזום ולתת אפשרות אחרת. </w:t>
      </w:r>
    </w:p>
    <w:p w14:paraId="0DD75A29" w14:textId="77777777" w:rsidR="00000000" w:rsidRDefault="00526D0B">
      <w:pPr>
        <w:pStyle w:val="a0"/>
        <w:rPr>
          <w:rFonts w:hint="cs"/>
          <w:rtl/>
        </w:rPr>
      </w:pPr>
    </w:p>
    <w:p w14:paraId="19AA9B3B" w14:textId="77777777" w:rsidR="00000000" w:rsidRDefault="00526D0B">
      <w:pPr>
        <w:pStyle w:val="a0"/>
        <w:rPr>
          <w:rFonts w:hint="cs"/>
          <w:rtl/>
        </w:rPr>
      </w:pPr>
      <w:r>
        <w:rPr>
          <w:rFonts w:hint="cs"/>
          <w:rtl/>
        </w:rPr>
        <w:t>יש עם מי לדבר, יש על מה לדבר, יש אפשרות לפתרון מלבד ה"אפאצ'י" וה-16</w:t>
      </w:r>
      <w:r>
        <w:rPr>
          <w:rFonts w:hint="cs"/>
        </w:rPr>
        <w:t>F</w:t>
      </w:r>
      <w:r>
        <w:t>-</w:t>
      </w:r>
      <w:r>
        <w:rPr>
          <w:rFonts w:hint="cs"/>
          <w:rtl/>
        </w:rPr>
        <w:t xml:space="preserve"> והסיכול והמיקוד וכל השטויות שלכם, שכולם מובילים לדבר אחד: </w:t>
      </w:r>
      <w:r>
        <w:rPr>
          <w:rFonts w:hint="cs"/>
          <w:rtl/>
        </w:rPr>
        <w:t>רצח, דם ודמעות. זה מה שאתם רוצים, כי אתם עליתם לשלטון על הגל הזה של האלימות, ואתם רוצים להנציח את הגל הזה. זאת הסיבה האחת והיחידה ששלחתם את ה"אפאצ'י" להרוג עשרות פלסטינים, לרבות ילדים ורופאים. כי אתם מזמינים את הפיגועים הבאים. המפעל הגדול ביותר ליצירת פיגו</w:t>
      </w:r>
      <w:r>
        <w:rPr>
          <w:rFonts w:hint="cs"/>
          <w:rtl/>
        </w:rPr>
        <w:t xml:space="preserve">עים במזרח התיכון הוא המדיניות של שרון, מופז וחלוץ. הם האחראים לדמם של הפלסטינים והחפים מפשע הישראלים כאחד. תודה רבה. </w:t>
      </w:r>
    </w:p>
    <w:p w14:paraId="4111F316" w14:textId="77777777" w:rsidR="00000000" w:rsidRDefault="00526D0B">
      <w:pPr>
        <w:pStyle w:val="a0"/>
        <w:rPr>
          <w:rFonts w:hint="cs"/>
          <w:rtl/>
        </w:rPr>
      </w:pPr>
    </w:p>
    <w:p w14:paraId="68A765DC" w14:textId="77777777" w:rsidR="00000000" w:rsidRDefault="00526D0B">
      <w:pPr>
        <w:pStyle w:val="af1"/>
        <w:rPr>
          <w:rtl/>
        </w:rPr>
      </w:pPr>
      <w:r>
        <w:rPr>
          <w:rtl/>
        </w:rPr>
        <w:t>היו"ר משה כחלון:</w:t>
      </w:r>
    </w:p>
    <w:p w14:paraId="78FBA513" w14:textId="77777777" w:rsidR="00000000" w:rsidRDefault="00526D0B">
      <w:pPr>
        <w:pStyle w:val="a0"/>
        <w:rPr>
          <w:rtl/>
        </w:rPr>
      </w:pPr>
    </w:p>
    <w:p w14:paraId="68F8C947" w14:textId="77777777" w:rsidR="00000000" w:rsidRDefault="00526D0B">
      <w:pPr>
        <w:pStyle w:val="a0"/>
        <w:rPr>
          <w:rFonts w:hint="cs"/>
          <w:rtl/>
        </w:rPr>
      </w:pPr>
      <w:r>
        <w:rPr>
          <w:rFonts w:hint="cs"/>
          <w:rtl/>
        </w:rPr>
        <w:t xml:space="preserve">תודה רבה. חבר הכנסת אופיר פינס, בבקשה. אחריו </w:t>
      </w:r>
      <w:r>
        <w:rPr>
          <w:rtl/>
        </w:rPr>
        <w:t>–</w:t>
      </w:r>
      <w:r>
        <w:rPr>
          <w:rFonts w:hint="cs"/>
          <w:rtl/>
        </w:rPr>
        <w:t xml:space="preserve"> חבר הכנסת נסים זאב. </w:t>
      </w:r>
    </w:p>
    <w:p w14:paraId="2B4EA0E8" w14:textId="77777777" w:rsidR="00000000" w:rsidRDefault="00526D0B">
      <w:pPr>
        <w:pStyle w:val="a0"/>
        <w:rPr>
          <w:rFonts w:hint="cs"/>
          <w:rtl/>
        </w:rPr>
      </w:pPr>
    </w:p>
    <w:p w14:paraId="027F9E48" w14:textId="77777777" w:rsidR="00000000" w:rsidRDefault="00526D0B">
      <w:pPr>
        <w:pStyle w:val="a"/>
        <w:rPr>
          <w:rtl/>
        </w:rPr>
      </w:pPr>
      <w:bookmarkStart w:id="123" w:name="FS000000455T21_10_2003_18_11_12"/>
      <w:bookmarkStart w:id="124" w:name="_Toc56258672"/>
      <w:bookmarkEnd w:id="123"/>
      <w:r>
        <w:rPr>
          <w:rFonts w:hint="eastAsia"/>
          <w:rtl/>
        </w:rPr>
        <w:t>אופיר</w:t>
      </w:r>
      <w:r>
        <w:rPr>
          <w:rtl/>
        </w:rPr>
        <w:t xml:space="preserve"> פינס-פז (העבודה-מימד):</w:t>
      </w:r>
      <w:bookmarkEnd w:id="124"/>
    </w:p>
    <w:p w14:paraId="74E7D3E5" w14:textId="77777777" w:rsidR="00000000" w:rsidRDefault="00526D0B">
      <w:pPr>
        <w:pStyle w:val="a0"/>
        <w:rPr>
          <w:rFonts w:hint="cs"/>
          <w:rtl/>
        </w:rPr>
      </w:pPr>
    </w:p>
    <w:p w14:paraId="7CB8EAAE" w14:textId="77777777" w:rsidR="00000000" w:rsidRDefault="00526D0B">
      <w:pPr>
        <w:pStyle w:val="a0"/>
        <w:rPr>
          <w:rFonts w:hint="cs"/>
          <w:rtl/>
        </w:rPr>
      </w:pPr>
      <w:r>
        <w:rPr>
          <w:rFonts w:hint="cs"/>
          <w:rtl/>
        </w:rPr>
        <w:t xml:space="preserve">אדוני ממלא-מקום ראש </w:t>
      </w:r>
      <w:r>
        <w:rPr>
          <w:rFonts w:hint="cs"/>
          <w:rtl/>
        </w:rPr>
        <w:t xml:space="preserve">ממשלת ישראל, אדוני השר לנדאו - - - </w:t>
      </w:r>
    </w:p>
    <w:p w14:paraId="5D101B1B" w14:textId="77777777" w:rsidR="00000000" w:rsidRDefault="00526D0B">
      <w:pPr>
        <w:pStyle w:val="a0"/>
        <w:rPr>
          <w:rFonts w:hint="cs"/>
          <w:rtl/>
        </w:rPr>
      </w:pPr>
    </w:p>
    <w:p w14:paraId="4DECCB6D" w14:textId="77777777" w:rsidR="00000000" w:rsidRDefault="00526D0B">
      <w:pPr>
        <w:pStyle w:val="af0"/>
        <w:rPr>
          <w:rtl/>
        </w:rPr>
      </w:pPr>
      <w:r>
        <w:rPr>
          <w:rFonts w:hint="eastAsia"/>
          <w:rtl/>
        </w:rPr>
        <w:t>גלעד</w:t>
      </w:r>
      <w:r>
        <w:rPr>
          <w:rtl/>
        </w:rPr>
        <w:t xml:space="preserve"> ארדן (הליכוד):</w:t>
      </w:r>
    </w:p>
    <w:p w14:paraId="1044EEAA" w14:textId="77777777" w:rsidR="00000000" w:rsidRDefault="00526D0B">
      <w:pPr>
        <w:pStyle w:val="a0"/>
        <w:rPr>
          <w:rFonts w:hint="cs"/>
          <w:rtl/>
        </w:rPr>
      </w:pPr>
    </w:p>
    <w:p w14:paraId="3F84AFF9" w14:textId="77777777" w:rsidR="00000000" w:rsidRDefault="00526D0B">
      <w:pPr>
        <w:pStyle w:val="a0"/>
        <w:rPr>
          <w:rFonts w:hint="cs"/>
          <w:rtl/>
        </w:rPr>
      </w:pPr>
      <w:r>
        <w:rPr>
          <w:rFonts w:hint="cs"/>
          <w:rtl/>
        </w:rPr>
        <w:t xml:space="preserve">אם תזכיר את כל התארים שלו לא יישאר זמן לנאום. </w:t>
      </w:r>
    </w:p>
    <w:p w14:paraId="605FB07B" w14:textId="77777777" w:rsidR="00000000" w:rsidRDefault="00526D0B">
      <w:pPr>
        <w:pStyle w:val="a0"/>
        <w:rPr>
          <w:rFonts w:hint="cs"/>
          <w:rtl/>
        </w:rPr>
      </w:pPr>
    </w:p>
    <w:p w14:paraId="52025465" w14:textId="77777777" w:rsidR="00000000" w:rsidRDefault="00526D0B">
      <w:pPr>
        <w:pStyle w:val="-"/>
        <w:rPr>
          <w:rtl/>
        </w:rPr>
      </w:pPr>
      <w:bookmarkStart w:id="125" w:name="FS000000455T21_10_2003_18_12_06C"/>
      <w:bookmarkEnd w:id="125"/>
      <w:r>
        <w:rPr>
          <w:rtl/>
        </w:rPr>
        <w:t>אופיר פינס-פז (העבודה-מימד):</w:t>
      </w:r>
    </w:p>
    <w:p w14:paraId="3E6C8E3E" w14:textId="77777777" w:rsidR="00000000" w:rsidRDefault="00526D0B">
      <w:pPr>
        <w:pStyle w:val="a0"/>
        <w:rPr>
          <w:rtl/>
        </w:rPr>
      </w:pPr>
    </w:p>
    <w:p w14:paraId="6599BB69" w14:textId="77777777" w:rsidR="00000000" w:rsidRDefault="00526D0B">
      <w:pPr>
        <w:pStyle w:val="a0"/>
        <w:rPr>
          <w:rFonts w:hint="cs"/>
          <w:rtl/>
        </w:rPr>
      </w:pPr>
      <w:r>
        <w:rPr>
          <w:rFonts w:hint="cs"/>
          <w:rtl/>
        </w:rPr>
        <w:t xml:space="preserve">תזכיר לי: שר העבודה </w:t>
      </w:r>
      <w:r>
        <w:rPr>
          <w:rtl/>
        </w:rPr>
        <w:t>–</w:t>
      </w:r>
      <w:r>
        <w:rPr>
          <w:rFonts w:hint="cs"/>
          <w:rtl/>
        </w:rPr>
        <w:t xml:space="preserve"> אין עבודה, אבל לא משנה </w:t>
      </w:r>
      <w:r>
        <w:rPr>
          <w:rtl/>
        </w:rPr>
        <w:t>–</w:t>
      </w:r>
      <w:r>
        <w:rPr>
          <w:rFonts w:hint="cs"/>
          <w:rtl/>
        </w:rPr>
        <w:t xml:space="preserve"> שר התקשורת, "קוקה-קולה" </w:t>
      </w:r>
      <w:r>
        <w:rPr>
          <w:rtl/>
        </w:rPr>
        <w:t>–</w:t>
      </w:r>
      <w:r>
        <w:rPr>
          <w:rFonts w:hint="cs"/>
          <w:rtl/>
        </w:rPr>
        <w:t xml:space="preserve"> לא, "קוקה-קולה" זה לא עכשיו. </w:t>
      </w:r>
    </w:p>
    <w:p w14:paraId="55B791A5" w14:textId="77777777" w:rsidR="00000000" w:rsidRDefault="00526D0B">
      <w:pPr>
        <w:pStyle w:val="a0"/>
        <w:rPr>
          <w:rFonts w:hint="cs"/>
          <w:rtl/>
        </w:rPr>
      </w:pPr>
    </w:p>
    <w:p w14:paraId="7E5B535C" w14:textId="77777777" w:rsidR="00000000" w:rsidRDefault="00526D0B">
      <w:pPr>
        <w:pStyle w:val="a0"/>
        <w:rPr>
          <w:rFonts w:hint="cs"/>
          <w:rtl/>
        </w:rPr>
      </w:pPr>
      <w:r>
        <w:rPr>
          <w:rFonts w:hint="cs"/>
          <w:rtl/>
        </w:rPr>
        <w:t xml:space="preserve">אדוני ממלא-מקום </w:t>
      </w:r>
      <w:r>
        <w:rPr>
          <w:rFonts w:hint="cs"/>
          <w:rtl/>
        </w:rPr>
        <w:t xml:space="preserve">ראש הממשלה, חברי חברי הכנסת, אדוני היושב-ראש, אני רוצה להזכיר לכולם, שהיוזמה הזאת שנקראת יוזמת ז'נבה, היו שותפים לה חברים מכמה וכמה מפלגות, לרבות מפלגת הליכוד, חבר הכנסת ארדן. </w:t>
      </w:r>
    </w:p>
    <w:p w14:paraId="1099EA42" w14:textId="77777777" w:rsidR="00000000" w:rsidRDefault="00526D0B">
      <w:pPr>
        <w:pStyle w:val="a0"/>
        <w:rPr>
          <w:rFonts w:hint="cs"/>
          <w:rtl/>
        </w:rPr>
      </w:pPr>
    </w:p>
    <w:p w14:paraId="7BBCA6F0" w14:textId="77777777" w:rsidR="00000000" w:rsidRDefault="00526D0B">
      <w:pPr>
        <w:pStyle w:val="af0"/>
        <w:rPr>
          <w:rtl/>
        </w:rPr>
      </w:pPr>
      <w:r>
        <w:rPr>
          <w:rFonts w:hint="eastAsia"/>
          <w:rtl/>
        </w:rPr>
        <w:t>גלעד</w:t>
      </w:r>
      <w:r>
        <w:rPr>
          <w:rtl/>
        </w:rPr>
        <w:t xml:space="preserve"> ארדן (הליכוד):</w:t>
      </w:r>
    </w:p>
    <w:p w14:paraId="0F5D318A" w14:textId="77777777" w:rsidR="00000000" w:rsidRDefault="00526D0B">
      <w:pPr>
        <w:pStyle w:val="a0"/>
        <w:rPr>
          <w:rFonts w:hint="cs"/>
          <w:rtl/>
        </w:rPr>
      </w:pPr>
    </w:p>
    <w:p w14:paraId="0542216D" w14:textId="77777777" w:rsidR="00000000" w:rsidRDefault="00526D0B">
      <w:pPr>
        <w:pStyle w:val="a0"/>
        <w:rPr>
          <w:rFonts w:hint="cs"/>
          <w:rtl/>
        </w:rPr>
      </w:pPr>
      <w:r>
        <w:rPr>
          <w:rFonts w:hint="cs"/>
          <w:rtl/>
        </w:rPr>
        <w:t xml:space="preserve">בסדר, בסדר. אל תעודד כלנתריזם. </w:t>
      </w:r>
    </w:p>
    <w:p w14:paraId="5508FF1B" w14:textId="77777777" w:rsidR="00000000" w:rsidRDefault="00526D0B">
      <w:pPr>
        <w:pStyle w:val="a0"/>
        <w:rPr>
          <w:rFonts w:hint="cs"/>
          <w:rtl/>
        </w:rPr>
      </w:pPr>
    </w:p>
    <w:p w14:paraId="552F849A" w14:textId="77777777" w:rsidR="00000000" w:rsidRDefault="00526D0B">
      <w:pPr>
        <w:pStyle w:val="-"/>
        <w:rPr>
          <w:rtl/>
        </w:rPr>
      </w:pPr>
      <w:bookmarkStart w:id="126" w:name="FS000000455T21_10_2003_18_14_49C"/>
      <w:bookmarkEnd w:id="126"/>
      <w:r>
        <w:rPr>
          <w:rtl/>
        </w:rPr>
        <w:t>אופיר פינס-פז (העבודה-מי</w:t>
      </w:r>
      <w:r>
        <w:rPr>
          <w:rtl/>
        </w:rPr>
        <w:t>מד):</w:t>
      </w:r>
    </w:p>
    <w:p w14:paraId="1AFEE0F6" w14:textId="77777777" w:rsidR="00000000" w:rsidRDefault="00526D0B">
      <w:pPr>
        <w:pStyle w:val="a0"/>
        <w:rPr>
          <w:rtl/>
        </w:rPr>
      </w:pPr>
    </w:p>
    <w:p w14:paraId="3F090F1D" w14:textId="77777777" w:rsidR="00000000" w:rsidRDefault="00526D0B">
      <w:pPr>
        <w:pStyle w:val="a0"/>
        <w:rPr>
          <w:rFonts w:hint="cs"/>
          <w:rtl/>
        </w:rPr>
      </w:pPr>
      <w:r>
        <w:rPr>
          <w:rFonts w:hint="cs"/>
          <w:rtl/>
        </w:rPr>
        <w:t xml:space="preserve">בוודאי משינוי, בוודאי ממקומות אחרים. הנה השר לפיד. בשינוי היו כמה חברים שהעזו לתמוך ביוזמה, עד שלב מסוים. זאת הגדרה בסדר, שר המשפטים? עד קצה גבול המותר. </w:t>
      </w:r>
    </w:p>
    <w:p w14:paraId="5995ABE4" w14:textId="77777777" w:rsidR="00000000" w:rsidRDefault="00526D0B">
      <w:pPr>
        <w:pStyle w:val="a0"/>
        <w:rPr>
          <w:rFonts w:hint="cs"/>
          <w:rtl/>
        </w:rPr>
      </w:pPr>
    </w:p>
    <w:p w14:paraId="5DF03A4B" w14:textId="77777777" w:rsidR="00000000" w:rsidRDefault="00526D0B">
      <w:pPr>
        <w:pStyle w:val="a0"/>
        <w:rPr>
          <w:rFonts w:hint="cs"/>
          <w:rtl/>
        </w:rPr>
      </w:pPr>
      <w:r>
        <w:rPr>
          <w:rFonts w:hint="cs"/>
          <w:rtl/>
        </w:rPr>
        <w:t>אני לא אומר שזו תורה מסיני. זה לא הסדר קדוש. זה מוכיח דבר אחד, שאם הממשלה שלנו היתה עושה את מלא</w:t>
      </w:r>
      <w:r>
        <w:rPr>
          <w:rFonts w:hint="cs"/>
          <w:rtl/>
        </w:rPr>
        <w:t>כתה, יש עם מי לדבר ויש על מה לדבר בצד הפלסטיני. הבעיה, אדוני ממלא-מקום ראש הממשלה, שאין עם מי לדבר ואין על מה לדבר עם הממשלה הזאת. זאת הבושה הגדולה של כולנו. ואתה יושב שם, שר המשפטים, איך? אתה מייצג חלק ממחנה השלום, לקחת מאתנו מנדטים כדי לקדש מה? תשאל את ה</w:t>
      </w:r>
      <w:r>
        <w:rPr>
          <w:rFonts w:hint="cs"/>
          <w:rtl/>
        </w:rPr>
        <w:t xml:space="preserve">שר פריצקי לקדש מה. </w:t>
      </w:r>
    </w:p>
    <w:p w14:paraId="63F941BC" w14:textId="77777777" w:rsidR="00000000" w:rsidRDefault="00526D0B">
      <w:pPr>
        <w:pStyle w:val="a0"/>
        <w:rPr>
          <w:rFonts w:hint="cs"/>
          <w:rtl/>
        </w:rPr>
      </w:pPr>
    </w:p>
    <w:p w14:paraId="6C5BB81D" w14:textId="77777777" w:rsidR="00000000" w:rsidRDefault="00526D0B">
      <w:pPr>
        <w:pStyle w:val="af0"/>
        <w:rPr>
          <w:rtl/>
        </w:rPr>
      </w:pPr>
      <w:r>
        <w:rPr>
          <w:rFonts w:hint="eastAsia"/>
          <w:rtl/>
        </w:rPr>
        <w:t>גדעון</w:t>
      </w:r>
      <w:r>
        <w:rPr>
          <w:rtl/>
        </w:rPr>
        <w:t xml:space="preserve"> סער (הליכוד):</w:t>
      </w:r>
    </w:p>
    <w:p w14:paraId="15B3232E" w14:textId="77777777" w:rsidR="00000000" w:rsidRDefault="00526D0B">
      <w:pPr>
        <w:pStyle w:val="a0"/>
        <w:rPr>
          <w:rFonts w:hint="cs"/>
          <w:rtl/>
        </w:rPr>
      </w:pPr>
    </w:p>
    <w:p w14:paraId="14594BE5" w14:textId="77777777" w:rsidR="00000000" w:rsidRDefault="00526D0B">
      <w:pPr>
        <w:pStyle w:val="a0"/>
        <w:rPr>
          <w:rFonts w:hint="cs"/>
          <w:rtl/>
        </w:rPr>
      </w:pPr>
      <w:r>
        <w:rPr>
          <w:rFonts w:hint="cs"/>
          <w:rtl/>
        </w:rPr>
        <w:t>מה זה "לקחת"? שמעת על זה שהעם בחר?</w:t>
      </w:r>
    </w:p>
    <w:p w14:paraId="40C13BCD" w14:textId="77777777" w:rsidR="00000000" w:rsidRDefault="00526D0B">
      <w:pPr>
        <w:pStyle w:val="a0"/>
        <w:rPr>
          <w:rFonts w:hint="cs"/>
          <w:rtl/>
        </w:rPr>
      </w:pPr>
    </w:p>
    <w:p w14:paraId="501FF65F" w14:textId="77777777" w:rsidR="00000000" w:rsidRDefault="00526D0B">
      <w:pPr>
        <w:pStyle w:val="-"/>
        <w:rPr>
          <w:rtl/>
        </w:rPr>
      </w:pPr>
      <w:bookmarkStart w:id="127" w:name="FS000000455T21_10_2003_18_18_13C"/>
      <w:bookmarkEnd w:id="127"/>
      <w:r>
        <w:rPr>
          <w:rtl/>
        </w:rPr>
        <w:t>אופיר פינס-פז (העבודה-מימד):</w:t>
      </w:r>
    </w:p>
    <w:p w14:paraId="753B7E9D" w14:textId="77777777" w:rsidR="00000000" w:rsidRDefault="00526D0B">
      <w:pPr>
        <w:pStyle w:val="a0"/>
        <w:rPr>
          <w:rtl/>
        </w:rPr>
      </w:pPr>
    </w:p>
    <w:p w14:paraId="067540A7" w14:textId="77777777" w:rsidR="00000000" w:rsidRDefault="00526D0B">
      <w:pPr>
        <w:pStyle w:val="a0"/>
        <w:rPr>
          <w:rFonts w:hint="cs"/>
          <w:rtl/>
        </w:rPr>
      </w:pPr>
      <w:r>
        <w:rPr>
          <w:rFonts w:hint="cs"/>
          <w:rtl/>
        </w:rPr>
        <w:t xml:space="preserve">בושה וחרפה. ממשלה שאיבדה את עשתונותיה. מי שלא עושה מהלך מדיני, יש לו רק מהלך צבאי. וכאשר המהלך הצבאי הראשון נכשל, עושים שני. וכאשר השני נכשל, עושים </w:t>
      </w:r>
      <w:r>
        <w:rPr>
          <w:rFonts w:hint="cs"/>
          <w:rtl/>
        </w:rPr>
        <w:t>שלישי ומסתבכים ברביעי. זאת הבעיה. ממשלה שניצבת רק על רגל אחת ואין לה רגל מדינית תיפול, כי אין לה אלטרנטיבה, היא לא יכולה לספק סחורה של ביטחון לתושבים שלה. זאת ממשלה שלא יודעת להתחיל להתמודד עם הטרור, לצערי. הלוואי שהיתה יודעת, הייתי שמח לעמוד כאן ולמחוא לה</w:t>
      </w:r>
      <w:r>
        <w:rPr>
          <w:rFonts w:hint="cs"/>
          <w:rtl/>
        </w:rPr>
        <w:t xml:space="preserve"> כפיים. וזכותנו כתושבים במדינת ישראל לתבוע מהממשלה הזאת לא לשבת מחר לשולחן המשא-ומתן, אלא לעשות מאה אחוז מאמץ כדי לייצר את התנאים לחזרה לשולחן המשא-ומתן והפסקת אש.</w:t>
      </w:r>
    </w:p>
    <w:p w14:paraId="5B3E04A2" w14:textId="77777777" w:rsidR="00000000" w:rsidRDefault="00526D0B">
      <w:pPr>
        <w:pStyle w:val="a0"/>
        <w:rPr>
          <w:rFonts w:hint="cs"/>
          <w:rtl/>
        </w:rPr>
      </w:pPr>
      <w:r>
        <w:rPr>
          <w:rFonts w:hint="cs"/>
          <w:rtl/>
        </w:rPr>
        <w:t xml:space="preserve"> </w:t>
      </w:r>
    </w:p>
    <w:p w14:paraId="75449D01" w14:textId="77777777" w:rsidR="00000000" w:rsidRDefault="00526D0B">
      <w:pPr>
        <w:pStyle w:val="a0"/>
        <w:rPr>
          <w:rFonts w:hint="cs"/>
          <w:rtl/>
        </w:rPr>
      </w:pPr>
      <w:r>
        <w:rPr>
          <w:rFonts w:hint="cs"/>
          <w:rtl/>
        </w:rPr>
        <w:t xml:space="preserve">וזה ניתן, וזה אפשרי, וזה שזה לא נעשה זה רק משום שהממשלה הזאת לא מספיק רוצה שזה יקרה. </w:t>
      </w:r>
    </w:p>
    <w:p w14:paraId="64482D9E" w14:textId="77777777" w:rsidR="00000000" w:rsidRDefault="00526D0B">
      <w:pPr>
        <w:pStyle w:val="a0"/>
        <w:rPr>
          <w:rFonts w:hint="cs"/>
          <w:rtl/>
        </w:rPr>
      </w:pPr>
    </w:p>
    <w:p w14:paraId="400AE2C9" w14:textId="77777777" w:rsidR="00000000" w:rsidRDefault="00526D0B">
      <w:pPr>
        <w:pStyle w:val="a0"/>
        <w:rPr>
          <w:rFonts w:hint="cs"/>
          <w:rtl/>
        </w:rPr>
      </w:pPr>
      <w:r>
        <w:rPr>
          <w:rFonts w:hint="cs"/>
          <w:rtl/>
        </w:rPr>
        <w:t>ולח</w:t>
      </w:r>
      <w:r>
        <w:rPr>
          <w:rFonts w:hint="cs"/>
          <w:rtl/>
        </w:rPr>
        <w:t>ברי שאול יהלום - - -</w:t>
      </w:r>
    </w:p>
    <w:p w14:paraId="7CAB116E" w14:textId="77777777" w:rsidR="00000000" w:rsidRDefault="00526D0B">
      <w:pPr>
        <w:pStyle w:val="a0"/>
        <w:rPr>
          <w:rFonts w:hint="cs"/>
          <w:rtl/>
        </w:rPr>
      </w:pPr>
    </w:p>
    <w:p w14:paraId="49C8B60D" w14:textId="77777777" w:rsidR="00000000" w:rsidRDefault="00526D0B">
      <w:pPr>
        <w:pStyle w:val="af0"/>
        <w:rPr>
          <w:rtl/>
        </w:rPr>
      </w:pPr>
      <w:r>
        <w:rPr>
          <w:rFonts w:hint="eastAsia"/>
          <w:rtl/>
        </w:rPr>
        <w:t>שאול</w:t>
      </w:r>
      <w:r>
        <w:rPr>
          <w:rtl/>
        </w:rPr>
        <w:t xml:space="preserve"> יהלום (</w:t>
      </w:r>
      <w:r>
        <w:rPr>
          <w:rFonts w:hint="cs"/>
          <w:rtl/>
        </w:rPr>
        <w:t>מפד"ל</w:t>
      </w:r>
      <w:r>
        <w:rPr>
          <w:rtl/>
        </w:rPr>
        <w:t>):</w:t>
      </w:r>
    </w:p>
    <w:p w14:paraId="33FCEBC3" w14:textId="77777777" w:rsidR="00000000" w:rsidRDefault="00526D0B">
      <w:pPr>
        <w:pStyle w:val="a0"/>
        <w:rPr>
          <w:rFonts w:hint="cs"/>
          <w:rtl/>
        </w:rPr>
      </w:pPr>
    </w:p>
    <w:p w14:paraId="08ED65EB" w14:textId="77777777" w:rsidR="00000000" w:rsidRDefault="00526D0B">
      <w:pPr>
        <w:pStyle w:val="a0"/>
        <w:rPr>
          <w:rFonts w:hint="cs"/>
          <w:rtl/>
        </w:rPr>
      </w:pPr>
      <w:r>
        <w:rPr>
          <w:rFonts w:hint="cs"/>
          <w:rtl/>
        </w:rPr>
        <w:t>אני במעצר בכלל.</w:t>
      </w:r>
    </w:p>
    <w:p w14:paraId="166BA631" w14:textId="77777777" w:rsidR="00000000" w:rsidRDefault="00526D0B">
      <w:pPr>
        <w:pStyle w:val="a0"/>
        <w:ind w:firstLine="0"/>
        <w:rPr>
          <w:rFonts w:hint="cs"/>
          <w:rtl/>
        </w:rPr>
      </w:pPr>
    </w:p>
    <w:p w14:paraId="3AD353A8" w14:textId="77777777" w:rsidR="00000000" w:rsidRDefault="00526D0B">
      <w:pPr>
        <w:pStyle w:val="-"/>
        <w:rPr>
          <w:rtl/>
        </w:rPr>
      </w:pPr>
      <w:bookmarkStart w:id="128" w:name="FS000000524T21_10_2003_18_02_44"/>
      <w:bookmarkStart w:id="129" w:name="FS000000455T21_10_2003_18_02_56"/>
      <w:bookmarkStart w:id="130" w:name="FS000000455T21_10_2003_18_03_06C"/>
      <w:bookmarkEnd w:id="128"/>
      <w:bookmarkEnd w:id="129"/>
      <w:bookmarkEnd w:id="130"/>
      <w:r>
        <w:rPr>
          <w:rtl/>
        </w:rPr>
        <w:t>אופיר פינס-פז (העבודה-מימד):</w:t>
      </w:r>
    </w:p>
    <w:p w14:paraId="583D342A" w14:textId="77777777" w:rsidR="00000000" w:rsidRDefault="00526D0B">
      <w:pPr>
        <w:pStyle w:val="a0"/>
        <w:rPr>
          <w:rtl/>
        </w:rPr>
      </w:pPr>
    </w:p>
    <w:p w14:paraId="3F070AD2" w14:textId="77777777" w:rsidR="00000000" w:rsidRDefault="00526D0B">
      <w:pPr>
        <w:pStyle w:val="a0"/>
        <w:rPr>
          <w:rFonts w:hint="cs"/>
          <w:rtl/>
        </w:rPr>
      </w:pPr>
      <w:r>
        <w:rPr>
          <w:rFonts w:hint="cs"/>
          <w:rtl/>
        </w:rPr>
        <w:t>שאול, מלה אחת. תנצל את ההזדמנות עכשיו  - באמת, יושב פה ג'ומס, יושבים פה אחרים - לחזור מההתבטאות הזאת ובזה לגמור את העניין, חבל.</w:t>
      </w:r>
    </w:p>
    <w:p w14:paraId="0C36F2C8" w14:textId="77777777" w:rsidR="00000000" w:rsidRDefault="00526D0B">
      <w:pPr>
        <w:pStyle w:val="a0"/>
        <w:rPr>
          <w:rFonts w:hint="cs"/>
          <w:rtl/>
        </w:rPr>
      </w:pPr>
    </w:p>
    <w:p w14:paraId="330CA9FD" w14:textId="77777777" w:rsidR="00000000" w:rsidRDefault="00526D0B">
      <w:pPr>
        <w:pStyle w:val="a0"/>
        <w:rPr>
          <w:rFonts w:hint="cs"/>
          <w:rtl/>
        </w:rPr>
      </w:pPr>
      <w:r>
        <w:rPr>
          <w:rFonts w:hint="cs"/>
          <w:rtl/>
        </w:rPr>
        <w:t xml:space="preserve">משפט אחרון, ברשותך, אדוני היושב-ראש, </w:t>
      </w:r>
      <w:r>
        <w:rPr>
          <w:rFonts w:hint="cs"/>
          <w:rtl/>
        </w:rPr>
        <w:t xml:space="preserve">לשר פריצקי. השר פריצקי אמר היום דברים באמת אמיצים, באמת - בעיני - כנים, אבל המסקנה של הדברים שלו, שהוא לא יכול לשבת יותר סביב השולחן הזה. אני קורא לשר פריצקי להתפטר מממשלת ישראל, חד-משמעית, לחבור לספסלי האופוזיציה כדי להצליח ולייצר אלטרנטיבה לממשלה הכושלת </w:t>
      </w:r>
      <w:r>
        <w:rPr>
          <w:rFonts w:hint="cs"/>
          <w:rtl/>
        </w:rPr>
        <w:t>הזאת. תודה, אדוני היושב-ראש.</w:t>
      </w:r>
    </w:p>
    <w:p w14:paraId="07E225C1" w14:textId="77777777" w:rsidR="00000000" w:rsidRDefault="00526D0B">
      <w:pPr>
        <w:pStyle w:val="a0"/>
        <w:ind w:firstLine="0"/>
        <w:rPr>
          <w:rFonts w:hint="cs"/>
          <w:rtl/>
        </w:rPr>
      </w:pPr>
    </w:p>
    <w:p w14:paraId="09CF2499" w14:textId="77777777" w:rsidR="00000000" w:rsidRDefault="00526D0B">
      <w:pPr>
        <w:pStyle w:val="af0"/>
        <w:rPr>
          <w:rtl/>
        </w:rPr>
      </w:pPr>
      <w:r>
        <w:rPr>
          <w:rFonts w:hint="eastAsia"/>
          <w:rtl/>
        </w:rPr>
        <w:t>גלעד</w:t>
      </w:r>
      <w:r>
        <w:rPr>
          <w:rtl/>
        </w:rPr>
        <w:t xml:space="preserve"> ארדן (הליכוד):</w:t>
      </w:r>
    </w:p>
    <w:p w14:paraId="6ABBBFFF" w14:textId="77777777" w:rsidR="00000000" w:rsidRDefault="00526D0B">
      <w:pPr>
        <w:pStyle w:val="a0"/>
        <w:rPr>
          <w:rFonts w:hint="cs"/>
          <w:rtl/>
        </w:rPr>
      </w:pPr>
    </w:p>
    <w:p w14:paraId="3FC17F3D" w14:textId="77777777" w:rsidR="00000000" w:rsidRDefault="00526D0B">
      <w:pPr>
        <w:pStyle w:val="a0"/>
        <w:rPr>
          <w:rFonts w:hint="cs"/>
          <w:rtl/>
        </w:rPr>
      </w:pPr>
      <w:r>
        <w:rPr>
          <w:rFonts w:hint="cs"/>
          <w:rtl/>
        </w:rPr>
        <w:t>אנחנו מצטרפים אליך.</w:t>
      </w:r>
    </w:p>
    <w:p w14:paraId="7D3B2CAF" w14:textId="77777777" w:rsidR="00000000" w:rsidRDefault="00526D0B">
      <w:pPr>
        <w:pStyle w:val="a0"/>
        <w:rPr>
          <w:rFonts w:hint="cs"/>
          <w:rtl/>
        </w:rPr>
      </w:pPr>
    </w:p>
    <w:p w14:paraId="622E3A7F" w14:textId="77777777" w:rsidR="00000000" w:rsidRDefault="00526D0B">
      <w:pPr>
        <w:pStyle w:val="af1"/>
        <w:rPr>
          <w:rtl/>
        </w:rPr>
      </w:pPr>
      <w:r>
        <w:rPr>
          <w:rtl/>
        </w:rPr>
        <w:t>היו"ר משה כחלון:</w:t>
      </w:r>
    </w:p>
    <w:p w14:paraId="2286FCF8" w14:textId="77777777" w:rsidR="00000000" w:rsidRDefault="00526D0B">
      <w:pPr>
        <w:pStyle w:val="a0"/>
        <w:rPr>
          <w:rtl/>
        </w:rPr>
      </w:pPr>
    </w:p>
    <w:p w14:paraId="2FA37FF9" w14:textId="77777777" w:rsidR="00000000" w:rsidRDefault="00526D0B">
      <w:pPr>
        <w:pStyle w:val="a0"/>
        <w:rPr>
          <w:rFonts w:hint="cs"/>
          <w:rtl/>
        </w:rPr>
      </w:pPr>
      <w:r>
        <w:rPr>
          <w:rFonts w:hint="cs"/>
          <w:rtl/>
        </w:rPr>
        <w:t>חבר הכנסת נסים זאב, בבקשה. אחריו - חבר הכנסת שאול יהלום.</w:t>
      </w:r>
    </w:p>
    <w:p w14:paraId="2E71510B" w14:textId="77777777" w:rsidR="00000000" w:rsidRDefault="00526D0B">
      <w:pPr>
        <w:pStyle w:val="a"/>
        <w:rPr>
          <w:rFonts w:hint="cs"/>
          <w:rtl/>
        </w:rPr>
      </w:pPr>
      <w:bookmarkStart w:id="131" w:name="FS000000490T21_10_2003_18_08_44"/>
      <w:bookmarkEnd w:id="131"/>
    </w:p>
    <w:p w14:paraId="4C3EE7D1" w14:textId="77777777" w:rsidR="00000000" w:rsidRDefault="00526D0B">
      <w:pPr>
        <w:pStyle w:val="a"/>
        <w:rPr>
          <w:rFonts w:hint="cs"/>
          <w:rtl/>
        </w:rPr>
      </w:pPr>
      <w:bookmarkStart w:id="132" w:name="FS000001064T21_10_2003_22_50_01"/>
      <w:bookmarkStart w:id="133" w:name="_Toc56258673"/>
      <w:r>
        <w:rPr>
          <w:rFonts w:hint="cs"/>
          <w:rtl/>
        </w:rPr>
        <w:t>שר התעשייה, המסחר והתעסוקה אהוד אולמרט:</w:t>
      </w:r>
      <w:bookmarkEnd w:id="133"/>
    </w:p>
    <w:p w14:paraId="24500815" w14:textId="77777777" w:rsidR="00000000" w:rsidRDefault="00526D0B">
      <w:pPr>
        <w:pStyle w:val="a0"/>
        <w:rPr>
          <w:rtl/>
        </w:rPr>
      </w:pPr>
    </w:p>
    <w:bookmarkEnd w:id="132"/>
    <w:p w14:paraId="2D52C839" w14:textId="77777777" w:rsidR="00000000" w:rsidRDefault="00526D0B">
      <w:pPr>
        <w:pStyle w:val="a0"/>
        <w:rPr>
          <w:rFonts w:hint="cs"/>
          <w:rtl/>
        </w:rPr>
      </w:pPr>
      <w:r>
        <w:rPr>
          <w:rFonts w:hint="cs"/>
          <w:rtl/>
        </w:rPr>
        <w:t>חבר הכנסת פינס, שלא תחשוש לרגע שלא שמעתי כל מלה. פחדתי שאחמיץ הברה.</w:t>
      </w:r>
    </w:p>
    <w:p w14:paraId="5BD80E31" w14:textId="77777777" w:rsidR="00000000" w:rsidRDefault="00526D0B">
      <w:pPr>
        <w:pStyle w:val="a0"/>
        <w:ind w:firstLine="0"/>
        <w:rPr>
          <w:rFonts w:hint="cs"/>
          <w:rtl/>
        </w:rPr>
      </w:pPr>
    </w:p>
    <w:p w14:paraId="0AA565B1" w14:textId="77777777" w:rsidR="00000000" w:rsidRDefault="00526D0B">
      <w:pPr>
        <w:pStyle w:val="af0"/>
        <w:rPr>
          <w:rtl/>
        </w:rPr>
      </w:pPr>
      <w:r>
        <w:rPr>
          <w:rFonts w:hint="eastAsia"/>
          <w:rtl/>
        </w:rPr>
        <w:t>אופיר</w:t>
      </w:r>
      <w:r>
        <w:rPr>
          <w:rtl/>
        </w:rPr>
        <w:t xml:space="preserve"> פינס-פז (העבודה-מימד):</w:t>
      </w:r>
    </w:p>
    <w:p w14:paraId="063ADC65" w14:textId="77777777" w:rsidR="00000000" w:rsidRDefault="00526D0B">
      <w:pPr>
        <w:pStyle w:val="a0"/>
        <w:rPr>
          <w:rFonts w:hint="cs"/>
          <w:rtl/>
        </w:rPr>
      </w:pPr>
    </w:p>
    <w:p w14:paraId="1B25BECC" w14:textId="77777777" w:rsidR="00000000" w:rsidRDefault="00526D0B">
      <w:pPr>
        <w:pStyle w:val="a0"/>
        <w:rPr>
          <w:rFonts w:hint="cs"/>
          <w:rtl/>
        </w:rPr>
      </w:pPr>
      <w:r>
        <w:rPr>
          <w:rFonts w:hint="cs"/>
          <w:rtl/>
        </w:rPr>
        <w:t>אני מודה לך.</w:t>
      </w:r>
    </w:p>
    <w:p w14:paraId="1215631E" w14:textId="77777777" w:rsidR="00000000" w:rsidRDefault="00526D0B">
      <w:pPr>
        <w:pStyle w:val="a0"/>
        <w:rPr>
          <w:rFonts w:hint="cs"/>
          <w:rtl/>
        </w:rPr>
      </w:pPr>
    </w:p>
    <w:p w14:paraId="5988228E" w14:textId="77777777" w:rsidR="00000000" w:rsidRDefault="00526D0B">
      <w:pPr>
        <w:pStyle w:val="a"/>
        <w:rPr>
          <w:rtl/>
        </w:rPr>
      </w:pPr>
      <w:bookmarkStart w:id="134" w:name="_Toc56258674"/>
      <w:r>
        <w:rPr>
          <w:rFonts w:hint="eastAsia"/>
          <w:rtl/>
        </w:rPr>
        <w:t>נסים</w:t>
      </w:r>
      <w:r>
        <w:rPr>
          <w:rtl/>
        </w:rPr>
        <w:t xml:space="preserve"> זאב (ש"ס):</w:t>
      </w:r>
      <w:bookmarkEnd w:id="134"/>
    </w:p>
    <w:p w14:paraId="56A28550" w14:textId="77777777" w:rsidR="00000000" w:rsidRDefault="00526D0B">
      <w:pPr>
        <w:pStyle w:val="a0"/>
        <w:rPr>
          <w:rFonts w:hint="cs"/>
          <w:rtl/>
        </w:rPr>
      </w:pPr>
    </w:p>
    <w:p w14:paraId="33E14533" w14:textId="77777777" w:rsidR="00000000" w:rsidRDefault="00526D0B">
      <w:pPr>
        <w:pStyle w:val="a0"/>
        <w:rPr>
          <w:rFonts w:hint="cs"/>
          <w:rtl/>
        </w:rPr>
      </w:pPr>
      <w:r>
        <w:rPr>
          <w:rFonts w:hint="cs"/>
          <w:rtl/>
        </w:rPr>
        <w:t xml:space="preserve">אדוני היושב-ראש, המסמך שטרם נחתם, והוכן על-ידי גורמי שמאל, שאין להם תמיכה בציבור הישראלי - הם אותם "שועלים קטנים מחבלים כרמים". </w:t>
      </w:r>
    </w:p>
    <w:p w14:paraId="64288806" w14:textId="77777777" w:rsidR="00000000" w:rsidRDefault="00526D0B">
      <w:pPr>
        <w:pStyle w:val="a0"/>
        <w:rPr>
          <w:rFonts w:hint="cs"/>
          <w:rtl/>
        </w:rPr>
      </w:pPr>
    </w:p>
    <w:p w14:paraId="01F72780" w14:textId="77777777" w:rsidR="00000000" w:rsidRDefault="00526D0B">
      <w:pPr>
        <w:pStyle w:val="af0"/>
        <w:rPr>
          <w:rtl/>
        </w:rPr>
      </w:pPr>
      <w:r>
        <w:rPr>
          <w:rFonts w:hint="eastAsia"/>
          <w:rtl/>
        </w:rPr>
        <w:t>קולט</w:t>
      </w:r>
      <w:r>
        <w:rPr>
          <w:rtl/>
        </w:rPr>
        <w:t xml:space="preserve"> אביטל (העבודה-מימד):</w:t>
      </w:r>
    </w:p>
    <w:p w14:paraId="01B2FA66" w14:textId="77777777" w:rsidR="00000000" w:rsidRDefault="00526D0B">
      <w:pPr>
        <w:pStyle w:val="a0"/>
        <w:rPr>
          <w:rFonts w:hint="cs"/>
          <w:rtl/>
        </w:rPr>
      </w:pPr>
    </w:p>
    <w:p w14:paraId="4A3CC491" w14:textId="77777777" w:rsidR="00000000" w:rsidRDefault="00526D0B">
      <w:pPr>
        <w:pStyle w:val="a0"/>
        <w:rPr>
          <w:rFonts w:hint="cs"/>
          <w:rtl/>
        </w:rPr>
      </w:pPr>
      <w:r>
        <w:rPr>
          <w:rFonts w:hint="cs"/>
          <w:rtl/>
        </w:rPr>
        <w:t>קראת אותו?</w:t>
      </w:r>
    </w:p>
    <w:p w14:paraId="184DD148" w14:textId="77777777" w:rsidR="00000000" w:rsidRDefault="00526D0B">
      <w:pPr>
        <w:pStyle w:val="a0"/>
        <w:ind w:firstLine="0"/>
        <w:rPr>
          <w:rFonts w:hint="cs"/>
          <w:rtl/>
        </w:rPr>
      </w:pPr>
    </w:p>
    <w:p w14:paraId="7C62647C" w14:textId="77777777" w:rsidR="00000000" w:rsidRDefault="00526D0B">
      <w:pPr>
        <w:pStyle w:val="-"/>
        <w:rPr>
          <w:rtl/>
        </w:rPr>
      </w:pPr>
      <w:bookmarkStart w:id="135" w:name="FS000000490T21_10_2003_18_14_50C"/>
      <w:bookmarkEnd w:id="135"/>
      <w:r>
        <w:rPr>
          <w:rtl/>
        </w:rPr>
        <w:t>נסים זאב (ש"ס):</w:t>
      </w:r>
    </w:p>
    <w:p w14:paraId="65B5E520" w14:textId="77777777" w:rsidR="00000000" w:rsidRDefault="00526D0B">
      <w:pPr>
        <w:pStyle w:val="a0"/>
        <w:rPr>
          <w:rtl/>
        </w:rPr>
      </w:pPr>
    </w:p>
    <w:p w14:paraId="0E23F50A" w14:textId="77777777" w:rsidR="00000000" w:rsidRDefault="00526D0B">
      <w:pPr>
        <w:pStyle w:val="a0"/>
        <w:rPr>
          <w:rFonts w:hint="cs"/>
          <w:rtl/>
        </w:rPr>
      </w:pPr>
      <w:r>
        <w:rPr>
          <w:rFonts w:hint="cs"/>
          <w:rtl/>
        </w:rPr>
        <w:t>אני רוצ</w:t>
      </w:r>
      <w:r>
        <w:rPr>
          <w:rFonts w:hint="cs"/>
          <w:rtl/>
        </w:rPr>
        <w:t>ה לומר להם: "בינו בערים בעם וכסילים מתי תשכילו". לא רואים את הדם שנשפך יום-יום? עם מי אתם מנהלים משא-ומתן? עם קבוצת רוצחים טרוריסטים.</w:t>
      </w:r>
    </w:p>
    <w:p w14:paraId="147C3024" w14:textId="77777777" w:rsidR="00000000" w:rsidRDefault="00526D0B">
      <w:pPr>
        <w:pStyle w:val="a0"/>
        <w:ind w:firstLine="0"/>
        <w:rPr>
          <w:rFonts w:hint="cs"/>
          <w:rtl/>
        </w:rPr>
      </w:pPr>
    </w:p>
    <w:p w14:paraId="7B4F8EB2" w14:textId="77777777" w:rsidR="00000000" w:rsidRDefault="00526D0B">
      <w:pPr>
        <w:pStyle w:val="af0"/>
        <w:rPr>
          <w:rtl/>
        </w:rPr>
      </w:pPr>
      <w:r>
        <w:rPr>
          <w:rFonts w:hint="eastAsia"/>
          <w:rtl/>
        </w:rPr>
        <w:t>קולט</w:t>
      </w:r>
      <w:r>
        <w:rPr>
          <w:rtl/>
        </w:rPr>
        <w:t xml:space="preserve"> אביטל (העבודה-מימד):</w:t>
      </w:r>
    </w:p>
    <w:p w14:paraId="362236A7" w14:textId="77777777" w:rsidR="00000000" w:rsidRDefault="00526D0B">
      <w:pPr>
        <w:pStyle w:val="a0"/>
        <w:rPr>
          <w:rFonts w:hint="cs"/>
          <w:rtl/>
        </w:rPr>
      </w:pPr>
    </w:p>
    <w:p w14:paraId="59978566" w14:textId="77777777" w:rsidR="00000000" w:rsidRDefault="00526D0B">
      <w:pPr>
        <w:pStyle w:val="a0"/>
        <w:rPr>
          <w:rFonts w:hint="cs"/>
          <w:rtl/>
        </w:rPr>
      </w:pPr>
      <w:r>
        <w:rPr>
          <w:rFonts w:hint="cs"/>
          <w:rtl/>
        </w:rPr>
        <w:t>תפסיק להסית.</w:t>
      </w:r>
    </w:p>
    <w:p w14:paraId="24E58701" w14:textId="77777777" w:rsidR="00000000" w:rsidRDefault="00526D0B">
      <w:pPr>
        <w:pStyle w:val="a0"/>
        <w:ind w:firstLine="0"/>
        <w:rPr>
          <w:rFonts w:hint="cs"/>
          <w:rtl/>
        </w:rPr>
      </w:pPr>
    </w:p>
    <w:p w14:paraId="1478E8E3" w14:textId="77777777" w:rsidR="00000000" w:rsidRDefault="00526D0B">
      <w:pPr>
        <w:pStyle w:val="-"/>
        <w:rPr>
          <w:rtl/>
        </w:rPr>
      </w:pPr>
      <w:bookmarkStart w:id="136" w:name="FS000000490T21_10_2003_18_17_11C"/>
      <w:bookmarkEnd w:id="136"/>
      <w:r>
        <w:rPr>
          <w:rtl/>
        </w:rPr>
        <w:t>נסים זאב (ש"ס):</w:t>
      </w:r>
    </w:p>
    <w:p w14:paraId="7D8B16CA" w14:textId="77777777" w:rsidR="00000000" w:rsidRDefault="00526D0B">
      <w:pPr>
        <w:pStyle w:val="a0"/>
        <w:rPr>
          <w:rtl/>
        </w:rPr>
      </w:pPr>
    </w:p>
    <w:p w14:paraId="5BF64AC7" w14:textId="77777777" w:rsidR="00000000" w:rsidRDefault="00526D0B">
      <w:pPr>
        <w:pStyle w:val="a0"/>
        <w:rPr>
          <w:rFonts w:hint="cs"/>
          <w:rtl/>
        </w:rPr>
      </w:pPr>
      <w:r>
        <w:rPr>
          <w:rFonts w:hint="cs"/>
          <w:rtl/>
        </w:rPr>
        <w:t>המסמך, למעשה, הוא בגדר בועה. ניסיון לאכוף תוכנית מדינית על ממשל</w:t>
      </w:r>
      <w:r>
        <w:rPr>
          <w:rFonts w:hint="cs"/>
          <w:rtl/>
        </w:rPr>
        <w:t xml:space="preserve">ת ישראל, שהיא ממשלה נבחרת </w:t>
      </w:r>
      <w:r>
        <w:rPr>
          <w:rtl/>
        </w:rPr>
        <w:t>–</w:t>
      </w:r>
      <w:r>
        <w:rPr>
          <w:rFonts w:hint="cs"/>
          <w:rtl/>
        </w:rPr>
        <w:t xml:space="preserve"> אף שאני באופוזיציה, ואני לא מסכים עם הדרך שלה - אבל אי-אפשר בנושאים ביטחוניים, כשעם ישראל נתון היום במצב של רדיפה - - - אנחנו נרדפים, אנחנו לא הרודפים. אנחנו הנטבחים, ברחובותינו, בבתינו.</w:t>
      </w:r>
    </w:p>
    <w:p w14:paraId="129F96D4" w14:textId="77777777" w:rsidR="00000000" w:rsidRDefault="00526D0B">
      <w:pPr>
        <w:pStyle w:val="a0"/>
        <w:rPr>
          <w:rFonts w:hint="cs"/>
          <w:rtl/>
        </w:rPr>
      </w:pPr>
    </w:p>
    <w:p w14:paraId="0F69F106" w14:textId="77777777" w:rsidR="00000000" w:rsidRDefault="00526D0B">
      <w:pPr>
        <w:pStyle w:val="a0"/>
        <w:rPr>
          <w:rFonts w:hint="cs"/>
          <w:rtl/>
        </w:rPr>
      </w:pPr>
      <w:r>
        <w:rPr>
          <w:rFonts w:hint="cs"/>
          <w:rtl/>
        </w:rPr>
        <w:t>אפילו ראש הממשלה לשעבר - הייתי רוצה שחבר</w:t>
      </w:r>
      <w:r>
        <w:rPr>
          <w:rFonts w:hint="cs"/>
          <w:rtl/>
        </w:rPr>
        <w:t xml:space="preserve"> הכנסת פינס ישמע - מר אהוד ברק אמר, שההבנות מזיקות למדינת ישראל ולאינטרסים של מדינת ישראל. </w:t>
      </w:r>
    </w:p>
    <w:p w14:paraId="6E503AE2" w14:textId="77777777" w:rsidR="00000000" w:rsidRDefault="00526D0B">
      <w:pPr>
        <w:pStyle w:val="a0"/>
        <w:rPr>
          <w:rFonts w:hint="cs"/>
          <w:rtl/>
        </w:rPr>
      </w:pPr>
    </w:p>
    <w:p w14:paraId="16EFE9CA" w14:textId="77777777" w:rsidR="00000000" w:rsidRDefault="00526D0B">
      <w:pPr>
        <w:pStyle w:val="a0"/>
        <w:rPr>
          <w:rFonts w:hint="cs"/>
          <w:rtl/>
        </w:rPr>
      </w:pPr>
      <w:r>
        <w:rPr>
          <w:rFonts w:hint="cs"/>
          <w:rtl/>
        </w:rPr>
        <w:t xml:space="preserve">עד עתה נחשף רק חלק מהבנות ז'נבה, ואולי גם מסתירים קטעים שאינם רוצים להציג לציבור. מהמעט שנחשף בעיתונות, מסתבר שהפלסטינים - - </w:t>
      </w:r>
    </w:p>
    <w:p w14:paraId="0CE89D43" w14:textId="77777777" w:rsidR="00000000" w:rsidRDefault="00526D0B">
      <w:pPr>
        <w:pStyle w:val="a0"/>
        <w:ind w:firstLine="0"/>
        <w:rPr>
          <w:rFonts w:hint="cs"/>
          <w:rtl/>
        </w:rPr>
      </w:pPr>
    </w:p>
    <w:p w14:paraId="52E5D3A1" w14:textId="77777777" w:rsidR="00000000" w:rsidRDefault="00526D0B">
      <w:pPr>
        <w:pStyle w:val="af0"/>
        <w:rPr>
          <w:rtl/>
        </w:rPr>
      </w:pPr>
      <w:r>
        <w:rPr>
          <w:rFonts w:hint="eastAsia"/>
          <w:rtl/>
        </w:rPr>
        <w:t>חיים</w:t>
      </w:r>
      <w:r>
        <w:rPr>
          <w:rtl/>
        </w:rPr>
        <w:t xml:space="preserve"> אורון (מרצ):</w:t>
      </w:r>
    </w:p>
    <w:p w14:paraId="55F49B7B" w14:textId="77777777" w:rsidR="00000000" w:rsidRDefault="00526D0B">
      <w:pPr>
        <w:pStyle w:val="a0"/>
        <w:rPr>
          <w:rFonts w:hint="cs"/>
          <w:rtl/>
        </w:rPr>
      </w:pPr>
    </w:p>
    <w:p w14:paraId="23FDAF47" w14:textId="77777777" w:rsidR="00000000" w:rsidRDefault="00526D0B">
      <w:pPr>
        <w:pStyle w:val="a0"/>
        <w:rPr>
          <w:rFonts w:hint="cs"/>
          <w:rtl/>
        </w:rPr>
      </w:pPr>
      <w:r>
        <w:rPr>
          <w:rFonts w:hint="cs"/>
          <w:rtl/>
        </w:rPr>
        <w:t>הכול נחשף.</w:t>
      </w:r>
    </w:p>
    <w:p w14:paraId="5639F85B" w14:textId="77777777" w:rsidR="00000000" w:rsidRDefault="00526D0B">
      <w:pPr>
        <w:pStyle w:val="a0"/>
        <w:ind w:firstLine="0"/>
        <w:rPr>
          <w:rFonts w:hint="cs"/>
          <w:rtl/>
        </w:rPr>
      </w:pPr>
    </w:p>
    <w:p w14:paraId="08F9926E" w14:textId="77777777" w:rsidR="00000000" w:rsidRDefault="00526D0B">
      <w:pPr>
        <w:pStyle w:val="-"/>
        <w:rPr>
          <w:rtl/>
        </w:rPr>
      </w:pPr>
      <w:bookmarkStart w:id="137" w:name="FS000000490T21_10_2003_18_20_18C"/>
      <w:bookmarkEnd w:id="137"/>
      <w:r>
        <w:rPr>
          <w:rFonts w:hint="eastAsia"/>
          <w:rtl/>
        </w:rPr>
        <w:t>נסים</w:t>
      </w:r>
      <w:r>
        <w:rPr>
          <w:rtl/>
        </w:rPr>
        <w:t xml:space="preserve"> </w:t>
      </w:r>
      <w:r>
        <w:rPr>
          <w:rtl/>
        </w:rPr>
        <w:t>זאב (ש"ס):</w:t>
      </w:r>
    </w:p>
    <w:p w14:paraId="6973317E" w14:textId="77777777" w:rsidR="00000000" w:rsidRDefault="00526D0B">
      <w:pPr>
        <w:pStyle w:val="a0"/>
        <w:rPr>
          <w:rFonts w:hint="cs"/>
          <w:rtl/>
        </w:rPr>
      </w:pPr>
    </w:p>
    <w:p w14:paraId="033E9D12" w14:textId="77777777" w:rsidR="00000000" w:rsidRDefault="00526D0B">
      <w:pPr>
        <w:pStyle w:val="a0"/>
        <w:rPr>
          <w:rFonts w:hint="cs"/>
          <w:rtl/>
        </w:rPr>
      </w:pPr>
      <w:r>
        <w:rPr>
          <w:rFonts w:hint="cs"/>
          <w:rtl/>
        </w:rPr>
        <w:t xml:space="preserve">- - שדנו בהבנות ז'נבה לא ויתרו על זכות השיבה, חיים אורון. אני רוצה לומר לך שלא דיברו על זכות השיבה, גם לא הכירו בזכותו של העם היהודי במדינת ישראל. זו הבנה חד-צדדית. הבנות ז'נבה הן הסכמה להעביר לריבונות פלסטינית את כל השטחים, בתמורה לפיסת נייר, </w:t>
      </w:r>
      <w:r>
        <w:rPr>
          <w:rFonts w:hint="cs"/>
          <w:rtl/>
        </w:rPr>
        <w:t xml:space="preserve">והמשך הטרור וההסתה הפלסטיניים. ישראל עדיין סובלת מהסכמי אוסלו, שגרמו למעשה להגברת הטרור מצד הפלסטינים, לאבל ולשכול, ולא הביאו שלום. לכן, אין צורך כרגע בהבנות נוספות. </w:t>
      </w:r>
    </w:p>
    <w:p w14:paraId="141C7D67" w14:textId="77777777" w:rsidR="00000000" w:rsidRDefault="00526D0B">
      <w:pPr>
        <w:pStyle w:val="a0"/>
        <w:rPr>
          <w:rFonts w:hint="cs"/>
          <w:rtl/>
        </w:rPr>
      </w:pPr>
    </w:p>
    <w:p w14:paraId="2403A54C" w14:textId="77777777" w:rsidR="00000000" w:rsidRDefault="00526D0B">
      <w:pPr>
        <w:pStyle w:val="a0"/>
        <w:rPr>
          <w:rFonts w:hint="cs"/>
          <w:rtl/>
        </w:rPr>
      </w:pPr>
      <w:r>
        <w:rPr>
          <w:rFonts w:hint="cs"/>
          <w:rtl/>
        </w:rPr>
        <w:t>אני רק רוצה לחדד דבר. כשאנחנו מדברים על מדינה פלסטינית, צריך לחשוב איזו מדינה אנחנו רוצי</w:t>
      </w:r>
      <w:r>
        <w:rPr>
          <w:rFonts w:hint="cs"/>
          <w:rtl/>
        </w:rPr>
        <w:t>ם לראות. ברור שהפלסטינים רוצים לראות רצף טריטוריאלי, וזה הצירוף של הגדה המערבית עם רצועת-עזה. בעצם, מבתרים את מדינת ישראל לשניים. זה לא שאנחנו מחלקים את פלסטין לשניים, אלא בעצם מדינה פלסטינית באה על חשבון הרצף הטריטוריאלי של מדינת ישראל.</w:t>
      </w:r>
    </w:p>
    <w:p w14:paraId="3AE92D07" w14:textId="77777777" w:rsidR="00000000" w:rsidRDefault="00526D0B">
      <w:pPr>
        <w:pStyle w:val="a0"/>
        <w:ind w:firstLine="0"/>
        <w:rPr>
          <w:rFonts w:hint="cs"/>
          <w:rtl/>
        </w:rPr>
      </w:pPr>
    </w:p>
    <w:p w14:paraId="1E7125E9" w14:textId="77777777" w:rsidR="00000000" w:rsidRDefault="00526D0B">
      <w:pPr>
        <w:pStyle w:val="af0"/>
        <w:rPr>
          <w:rtl/>
        </w:rPr>
      </w:pPr>
      <w:r>
        <w:rPr>
          <w:rFonts w:hint="eastAsia"/>
          <w:rtl/>
        </w:rPr>
        <w:t>מוחמד</w:t>
      </w:r>
      <w:r>
        <w:rPr>
          <w:rtl/>
        </w:rPr>
        <w:t xml:space="preserve"> ברכה (חד"ש-</w:t>
      </w:r>
      <w:r>
        <w:rPr>
          <w:rtl/>
        </w:rPr>
        <w:t>תע"ל):</w:t>
      </w:r>
    </w:p>
    <w:p w14:paraId="75C8103E" w14:textId="77777777" w:rsidR="00000000" w:rsidRDefault="00526D0B">
      <w:pPr>
        <w:pStyle w:val="a0"/>
        <w:rPr>
          <w:rFonts w:hint="cs"/>
          <w:rtl/>
        </w:rPr>
      </w:pPr>
    </w:p>
    <w:p w14:paraId="172407FF" w14:textId="77777777" w:rsidR="00000000" w:rsidRDefault="00526D0B">
      <w:pPr>
        <w:pStyle w:val="a0"/>
        <w:rPr>
          <w:rFonts w:hint="cs"/>
          <w:rtl/>
        </w:rPr>
      </w:pPr>
      <w:r>
        <w:rPr>
          <w:rFonts w:hint="cs"/>
          <w:rtl/>
        </w:rPr>
        <w:t>- - -</w:t>
      </w:r>
    </w:p>
    <w:p w14:paraId="5C5383A6" w14:textId="77777777" w:rsidR="00000000" w:rsidRDefault="00526D0B">
      <w:pPr>
        <w:pStyle w:val="a0"/>
        <w:ind w:firstLine="0"/>
        <w:rPr>
          <w:rFonts w:hint="cs"/>
          <w:rtl/>
        </w:rPr>
      </w:pPr>
    </w:p>
    <w:p w14:paraId="0AEE521F" w14:textId="77777777" w:rsidR="00000000" w:rsidRDefault="00526D0B">
      <w:pPr>
        <w:pStyle w:val="-"/>
        <w:rPr>
          <w:rtl/>
        </w:rPr>
      </w:pPr>
      <w:bookmarkStart w:id="138" w:name="FS000000490T21_10_2003_18_24_56C"/>
      <w:bookmarkEnd w:id="138"/>
      <w:r>
        <w:rPr>
          <w:rFonts w:hint="eastAsia"/>
          <w:rtl/>
        </w:rPr>
        <w:t>נסים</w:t>
      </w:r>
      <w:r>
        <w:rPr>
          <w:rtl/>
        </w:rPr>
        <w:t xml:space="preserve"> זאב (ש"ס):</w:t>
      </w:r>
    </w:p>
    <w:p w14:paraId="73D1286E" w14:textId="77777777" w:rsidR="00000000" w:rsidRDefault="00526D0B">
      <w:pPr>
        <w:pStyle w:val="a0"/>
        <w:rPr>
          <w:rFonts w:hint="cs"/>
          <w:rtl/>
        </w:rPr>
      </w:pPr>
    </w:p>
    <w:p w14:paraId="3A08F481" w14:textId="77777777" w:rsidR="00000000" w:rsidRDefault="00526D0B">
      <w:pPr>
        <w:pStyle w:val="a0"/>
        <w:rPr>
          <w:rFonts w:hint="cs"/>
          <w:rtl/>
        </w:rPr>
      </w:pPr>
      <w:r>
        <w:rPr>
          <w:rFonts w:hint="cs"/>
          <w:rtl/>
        </w:rPr>
        <w:t>זו האמת. תגיד, איך אתה רוצה לראות את עזה מחוברת עם הגדה המערבית, באיזו צורה? לכן אני חושב, שאף שמדובר רק בהסכם טיוטה של אנשים שאינם מוסמכים, יש נזק בין-לאומי. הראיה שהיום שר החוץ הירדני מנסה להביא תמיכה רחבה ככל שניתן - על-י</w:t>
      </w:r>
      <w:r>
        <w:rPr>
          <w:rFonts w:hint="cs"/>
          <w:rtl/>
        </w:rPr>
        <w:t>די כל מדינות ערב - להסכם זה. תודה רבה.</w:t>
      </w:r>
    </w:p>
    <w:p w14:paraId="0498CC1D" w14:textId="77777777" w:rsidR="00000000" w:rsidRDefault="00526D0B">
      <w:pPr>
        <w:pStyle w:val="a0"/>
        <w:ind w:firstLine="0"/>
        <w:rPr>
          <w:rFonts w:hint="cs"/>
          <w:rtl/>
        </w:rPr>
      </w:pPr>
    </w:p>
    <w:p w14:paraId="74DB2071" w14:textId="77777777" w:rsidR="00000000" w:rsidRDefault="00526D0B">
      <w:pPr>
        <w:pStyle w:val="af1"/>
        <w:rPr>
          <w:rtl/>
        </w:rPr>
      </w:pPr>
      <w:r>
        <w:rPr>
          <w:rtl/>
        </w:rPr>
        <w:t>היו"ר משה כחלון:</w:t>
      </w:r>
    </w:p>
    <w:p w14:paraId="157879D4" w14:textId="77777777" w:rsidR="00000000" w:rsidRDefault="00526D0B">
      <w:pPr>
        <w:pStyle w:val="a0"/>
        <w:rPr>
          <w:rtl/>
        </w:rPr>
      </w:pPr>
    </w:p>
    <w:p w14:paraId="49E66759" w14:textId="77777777" w:rsidR="00000000" w:rsidRDefault="00526D0B">
      <w:pPr>
        <w:pStyle w:val="a0"/>
        <w:rPr>
          <w:rFonts w:hint="cs"/>
          <w:rtl/>
        </w:rPr>
      </w:pPr>
      <w:r>
        <w:rPr>
          <w:rFonts w:hint="cs"/>
          <w:rtl/>
        </w:rPr>
        <w:t>תודה רבה. חבר הכנסת שאול יהלום, בבקשה. אחריו - חבר הכנסת חיים אורון.</w:t>
      </w:r>
    </w:p>
    <w:p w14:paraId="2717970D" w14:textId="77777777" w:rsidR="00000000" w:rsidRDefault="00526D0B">
      <w:pPr>
        <w:pStyle w:val="a0"/>
        <w:ind w:firstLine="0"/>
        <w:rPr>
          <w:rFonts w:hint="cs"/>
          <w:rtl/>
        </w:rPr>
      </w:pPr>
    </w:p>
    <w:p w14:paraId="4F0A9FC5" w14:textId="77777777" w:rsidR="00000000" w:rsidRDefault="00526D0B">
      <w:pPr>
        <w:pStyle w:val="af0"/>
        <w:rPr>
          <w:rtl/>
        </w:rPr>
      </w:pPr>
      <w:r>
        <w:rPr>
          <w:rFonts w:hint="eastAsia"/>
          <w:rtl/>
        </w:rPr>
        <w:t>אחמד</w:t>
      </w:r>
      <w:r>
        <w:rPr>
          <w:rtl/>
        </w:rPr>
        <w:t xml:space="preserve"> טיבי (חד"ש-תע"ל):</w:t>
      </w:r>
    </w:p>
    <w:p w14:paraId="65A01E6F" w14:textId="77777777" w:rsidR="00000000" w:rsidRDefault="00526D0B">
      <w:pPr>
        <w:pStyle w:val="a0"/>
        <w:rPr>
          <w:rFonts w:hint="cs"/>
          <w:rtl/>
        </w:rPr>
      </w:pPr>
    </w:p>
    <w:p w14:paraId="4ABC684F" w14:textId="77777777" w:rsidR="00000000" w:rsidRDefault="00526D0B">
      <w:pPr>
        <w:pStyle w:val="a0"/>
        <w:rPr>
          <w:rFonts w:hint="cs"/>
          <w:rtl/>
        </w:rPr>
      </w:pPr>
      <w:r>
        <w:rPr>
          <w:rFonts w:hint="cs"/>
          <w:rtl/>
        </w:rPr>
        <w:t>תתייחס אליהם כאל חברי כנסת ערבים.</w:t>
      </w:r>
    </w:p>
    <w:p w14:paraId="38FA6C53" w14:textId="77777777" w:rsidR="00000000" w:rsidRDefault="00526D0B">
      <w:pPr>
        <w:pStyle w:val="a0"/>
        <w:rPr>
          <w:rFonts w:hint="cs"/>
          <w:rtl/>
        </w:rPr>
      </w:pPr>
    </w:p>
    <w:p w14:paraId="7A1A8CE2" w14:textId="77777777" w:rsidR="00000000" w:rsidRDefault="00526D0B">
      <w:pPr>
        <w:pStyle w:val="a"/>
        <w:rPr>
          <w:rtl/>
        </w:rPr>
      </w:pPr>
      <w:bookmarkStart w:id="139" w:name="FS000000524T21_10_2003_18_27_51"/>
      <w:bookmarkStart w:id="140" w:name="_Toc56258675"/>
      <w:bookmarkEnd w:id="139"/>
      <w:r>
        <w:rPr>
          <w:rFonts w:hint="eastAsia"/>
          <w:rtl/>
        </w:rPr>
        <w:t>שאול</w:t>
      </w:r>
      <w:r>
        <w:rPr>
          <w:rtl/>
        </w:rPr>
        <w:t xml:space="preserve"> יהלום (מפד"ל):</w:t>
      </w:r>
      <w:bookmarkEnd w:id="140"/>
    </w:p>
    <w:p w14:paraId="679BA70C" w14:textId="77777777" w:rsidR="00000000" w:rsidRDefault="00526D0B">
      <w:pPr>
        <w:pStyle w:val="a0"/>
        <w:rPr>
          <w:rFonts w:hint="cs"/>
          <w:rtl/>
        </w:rPr>
      </w:pPr>
    </w:p>
    <w:p w14:paraId="59645565" w14:textId="77777777" w:rsidR="00000000" w:rsidRDefault="00526D0B">
      <w:pPr>
        <w:pStyle w:val="a0"/>
        <w:rPr>
          <w:rFonts w:hint="cs"/>
          <w:rtl/>
        </w:rPr>
      </w:pPr>
      <w:r>
        <w:rPr>
          <w:rFonts w:hint="cs"/>
          <w:rtl/>
        </w:rPr>
        <w:t>אדוני היושב-ראש, אותה חבורה שעוסקת ויוזמת את ההס</w:t>
      </w:r>
      <w:r>
        <w:rPr>
          <w:rFonts w:hint="cs"/>
          <w:rtl/>
        </w:rPr>
        <w:t>כם שנקרא הסכם ז'נבה, עושה מעשה שלא ייעשה, ובוודאי ובוודאי עוברת על החוק. היא עוברת על החוק גם מבחינת הנוהל והמשפט הציבורי, וגם על החוק ממש, מבחינה פלילית.</w:t>
      </w:r>
    </w:p>
    <w:p w14:paraId="792CDBF4" w14:textId="77777777" w:rsidR="00000000" w:rsidRDefault="00526D0B">
      <w:pPr>
        <w:pStyle w:val="a0"/>
        <w:ind w:firstLine="0"/>
        <w:rPr>
          <w:rFonts w:hint="cs"/>
          <w:rtl/>
        </w:rPr>
      </w:pPr>
    </w:p>
    <w:p w14:paraId="48FF1ECB" w14:textId="77777777" w:rsidR="00000000" w:rsidRDefault="00526D0B">
      <w:pPr>
        <w:pStyle w:val="af0"/>
        <w:rPr>
          <w:rtl/>
        </w:rPr>
      </w:pPr>
      <w:r>
        <w:rPr>
          <w:rFonts w:hint="eastAsia"/>
          <w:rtl/>
        </w:rPr>
        <w:t>מוחמד</w:t>
      </w:r>
      <w:r>
        <w:rPr>
          <w:rtl/>
        </w:rPr>
        <w:t xml:space="preserve"> ברכה (חד"ש-תע"ל):</w:t>
      </w:r>
    </w:p>
    <w:p w14:paraId="7E4D3506" w14:textId="77777777" w:rsidR="00000000" w:rsidRDefault="00526D0B">
      <w:pPr>
        <w:pStyle w:val="a0"/>
        <w:rPr>
          <w:rFonts w:hint="cs"/>
          <w:rtl/>
        </w:rPr>
      </w:pPr>
    </w:p>
    <w:p w14:paraId="72F81ADE" w14:textId="77777777" w:rsidR="00000000" w:rsidRDefault="00526D0B">
      <w:pPr>
        <w:pStyle w:val="a0"/>
        <w:rPr>
          <w:rFonts w:hint="cs"/>
          <w:rtl/>
        </w:rPr>
      </w:pPr>
      <w:r>
        <w:rPr>
          <w:rFonts w:hint="cs"/>
          <w:rtl/>
        </w:rPr>
        <w:t>אתה בעד ערוץ-7?</w:t>
      </w:r>
    </w:p>
    <w:p w14:paraId="332BA1DF" w14:textId="77777777" w:rsidR="00000000" w:rsidRDefault="00526D0B">
      <w:pPr>
        <w:pStyle w:val="a0"/>
        <w:ind w:firstLine="0"/>
        <w:rPr>
          <w:rFonts w:hint="cs"/>
          <w:rtl/>
        </w:rPr>
      </w:pPr>
    </w:p>
    <w:p w14:paraId="2BEDBF28" w14:textId="77777777" w:rsidR="00000000" w:rsidRDefault="00526D0B">
      <w:pPr>
        <w:pStyle w:val="-"/>
        <w:rPr>
          <w:rtl/>
        </w:rPr>
      </w:pPr>
      <w:bookmarkStart w:id="141" w:name="FS000000524T21_10_2003_18_30_11C"/>
      <w:bookmarkEnd w:id="141"/>
      <w:r>
        <w:rPr>
          <w:rtl/>
        </w:rPr>
        <w:t>שאול יהלום (מפד"ל):</w:t>
      </w:r>
    </w:p>
    <w:p w14:paraId="5ACB1E86" w14:textId="77777777" w:rsidR="00000000" w:rsidRDefault="00526D0B">
      <w:pPr>
        <w:pStyle w:val="a0"/>
        <w:rPr>
          <w:rtl/>
        </w:rPr>
      </w:pPr>
    </w:p>
    <w:p w14:paraId="3D5ECEF9" w14:textId="77777777" w:rsidR="00000000" w:rsidRDefault="00526D0B">
      <w:pPr>
        <w:pStyle w:val="a0"/>
        <w:rPr>
          <w:rFonts w:hint="cs"/>
          <w:rtl/>
        </w:rPr>
      </w:pPr>
      <w:r>
        <w:rPr>
          <w:rFonts w:hint="cs"/>
          <w:rtl/>
        </w:rPr>
        <w:t xml:space="preserve">זה נושא מספיק רגיש, כדאי שתקשיב, חבר </w:t>
      </w:r>
      <w:r>
        <w:rPr>
          <w:rFonts w:hint="cs"/>
          <w:rtl/>
        </w:rPr>
        <w:t>הכנסת ברכה. כדאי שתקשיב.</w:t>
      </w:r>
    </w:p>
    <w:p w14:paraId="79370D8E" w14:textId="77777777" w:rsidR="00000000" w:rsidRDefault="00526D0B">
      <w:pPr>
        <w:pStyle w:val="a0"/>
        <w:ind w:firstLine="0"/>
        <w:rPr>
          <w:rFonts w:hint="cs"/>
          <w:rtl/>
        </w:rPr>
      </w:pPr>
    </w:p>
    <w:p w14:paraId="500FFE64" w14:textId="77777777" w:rsidR="00000000" w:rsidRDefault="00526D0B">
      <w:pPr>
        <w:pStyle w:val="af1"/>
        <w:rPr>
          <w:rtl/>
        </w:rPr>
      </w:pPr>
      <w:r>
        <w:rPr>
          <w:rtl/>
        </w:rPr>
        <w:t>היו"ר משה כחלון:</w:t>
      </w:r>
    </w:p>
    <w:p w14:paraId="109F1B45" w14:textId="77777777" w:rsidR="00000000" w:rsidRDefault="00526D0B">
      <w:pPr>
        <w:pStyle w:val="a0"/>
        <w:rPr>
          <w:rtl/>
        </w:rPr>
      </w:pPr>
    </w:p>
    <w:p w14:paraId="42E5F0D8" w14:textId="77777777" w:rsidR="00000000" w:rsidRDefault="00526D0B">
      <w:pPr>
        <w:pStyle w:val="a0"/>
        <w:rPr>
          <w:rFonts w:hint="cs"/>
          <w:rtl/>
        </w:rPr>
      </w:pPr>
      <w:r>
        <w:rPr>
          <w:rFonts w:hint="cs"/>
          <w:rtl/>
        </w:rPr>
        <w:t>חבר הכנסת ברכה, יש לנו דיון על ז'נבה. הייתי מאפשר לך קריאת ביניים אם היא הית</w:t>
      </w:r>
      <w:r>
        <w:rPr>
          <w:rFonts w:hint="eastAsia"/>
          <w:rtl/>
        </w:rPr>
        <w:t>ה</w:t>
      </w:r>
      <w:r>
        <w:rPr>
          <w:rFonts w:hint="cs"/>
          <w:rtl/>
        </w:rPr>
        <w:t xml:space="preserve"> לעניין.</w:t>
      </w:r>
    </w:p>
    <w:p w14:paraId="0A5572F4" w14:textId="77777777" w:rsidR="00000000" w:rsidRDefault="00526D0B">
      <w:pPr>
        <w:pStyle w:val="a0"/>
        <w:rPr>
          <w:rFonts w:hint="cs"/>
          <w:rtl/>
        </w:rPr>
      </w:pPr>
    </w:p>
    <w:p w14:paraId="0B279E03" w14:textId="77777777" w:rsidR="00000000" w:rsidRDefault="00526D0B">
      <w:pPr>
        <w:pStyle w:val="af0"/>
        <w:rPr>
          <w:rtl/>
        </w:rPr>
      </w:pPr>
      <w:r>
        <w:rPr>
          <w:rFonts w:hint="eastAsia"/>
          <w:rtl/>
        </w:rPr>
        <w:t>מוחמד</w:t>
      </w:r>
      <w:r>
        <w:rPr>
          <w:rtl/>
        </w:rPr>
        <w:t xml:space="preserve"> ברכה (חד"ש-תע"ל):</w:t>
      </w:r>
    </w:p>
    <w:p w14:paraId="09E58261" w14:textId="77777777" w:rsidR="00000000" w:rsidRDefault="00526D0B">
      <w:pPr>
        <w:pStyle w:val="a0"/>
        <w:rPr>
          <w:rFonts w:hint="cs"/>
          <w:rtl/>
        </w:rPr>
      </w:pPr>
    </w:p>
    <w:p w14:paraId="44C779F0" w14:textId="77777777" w:rsidR="00000000" w:rsidRDefault="00526D0B">
      <w:pPr>
        <w:pStyle w:val="a0"/>
        <w:rPr>
          <w:rFonts w:hint="cs"/>
          <w:rtl/>
        </w:rPr>
      </w:pPr>
      <w:r>
        <w:rPr>
          <w:rFonts w:hint="cs"/>
          <w:rtl/>
        </w:rPr>
        <w:t>מדברים על עבירה על החוק. אתה בעד ערוץ-7?</w:t>
      </w:r>
    </w:p>
    <w:p w14:paraId="339DB698" w14:textId="77777777" w:rsidR="00000000" w:rsidRDefault="00526D0B">
      <w:pPr>
        <w:pStyle w:val="a0"/>
        <w:ind w:firstLine="0"/>
        <w:rPr>
          <w:rFonts w:hint="cs"/>
          <w:rtl/>
        </w:rPr>
      </w:pPr>
    </w:p>
    <w:p w14:paraId="4472A6DB" w14:textId="77777777" w:rsidR="00000000" w:rsidRDefault="00526D0B">
      <w:pPr>
        <w:pStyle w:val="-"/>
        <w:rPr>
          <w:rtl/>
        </w:rPr>
      </w:pPr>
      <w:bookmarkStart w:id="142" w:name="FS000000524T21_10_2003_18_32_05C"/>
      <w:bookmarkEnd w:id="142"/>
      <w:r>
        <w:rPr>
          <w:rtl/>
        </w:rPr>
        <w:t>שאול יהלום (מפד"ל):</w:t>
      </w:r>
    </w:p>
    <w:p w14:paraId="7D77FDE4" w14:textId="77777777" w:rsidR="00000000" w:rsidRDefault="00526D0B">
      <w:pPr>
        <w:pStyle w:val="a0"/>
        <w:rPr>
          <w:rtl/>
        </w:rPr>
      </w:pPr>
    </w:p>
    <w:p w14:paraId="7F5407F7" w14:textId="77777777" w:rsidR="00000000" w:rsidRDefault="00526D0B">
      <w:pPr>
        <w:pStyle w:val="a0"/>
        <w:rPr>
          <w:rFonts w:hint="cs"/>
          <w:rtl/>
        </w:rPr>
      </w:pPr>
      <w:r>
        <w:rPr>
          <w:rFonts w:hint="cs"/>
          <w:rtl/>
        </w:rPr>
        <w:t>להתחיל לפרט לך את כל הבנייה הבלתי-חוק</w:t>
      </w:r>
      <w:r>
        <w:rPr>
          <w:rFonts w:hint="cs"/>
          <w:rtl/>
        </w:rPr>
        <w:t>ית של הציבור הערבי? מה זה שייך עכשיו? בוא נדבר לעניין.</w:t>
      </w:r>
    </w:p>
    <w:p w14:paraId="55C27D8C" w14:textId="77777777" w:rsidR="00000000" w:rsidRDefault="00526D0B">
      <w:pPr>
        <w:pStyle w:val="a0"/>
        <w:ind w:firstLine="0"/>
        <w:rPr>
          <w:rFonts w:hint="cs"/>
          <w:rtl/>
        </w:rPr>
      </w:pPr>
    </w:p>
    <w:p w14:paraId="21575694" w14:textId="77777777" w:rsidR="00000000" w:rsidRDefault="00526D0B">
      <w:pPr>
        <w:pStyle w:val="af0"/>
        <w:rPr>
          <w:rtl/>
        </w:rPr>
      </w:pPr>
      <w:r>
        <w:rPr>
          <w:rFonts w:hint="eastAsia"/>
          <w:rtl/>
        </w:rPr>
        <w:t>קולט</w:t>
      </w:r>
      <w:r>
        <w:rPr>
          <w:rtl/>
        </w:rPr>
        <w:t xml:space="preserve"> אביטל (העבודה-מימד):</w:t>
      </w:r>
    </w:p>
    <w:p w14:paraId="2EA122C4" w14:textId="77777777" w:rsidR="00000000" w:rsidRDefault="00526D0B">
      <w:pPr>
        <w:pStyle w:val="a0"/>
        <w:rPr>
          <w:rFonts w:hint="cs"/>
          <w:rtl/>
        </w:rPr>
      </w:pPr>
    </w:p>
    <w:p w14:paraId="76BF791D" w14:textId="77777777" w:rsidR="00000000" w:rsidRDefault="00526D0B">
      <w:pPr>
        <w:pStyle w:val="a0"/>
        <w:rPr>
          <w:rFonts w:hint="cs"/>
          <w:rtl/>
        </w:rPr>
      </w:pPr>
      <w:r>
        <w:rPr>
          <w:rFonts w:hint="cs"/>
          <w:rtl/>
        </w:rPr>
        <w:t>מה עם המאחזים?</w:t>
      </w:r>
    </w:p>
    <w:p w14:paraId="2A964B6B" w14:textId="77777777" w:rsidR="00000000" w:rsidRDefault="00526D0B">
      <w:pPr>
        <w:pStyle w:val="a0"/>
        <w:ind w:firstLine="0"/>
        <w:rPr>
          <w:rFonts w:hint="cs"/>
          <w:rtl/>
        </w:rPr>
      </w:pPr>
    </w:p>
    <w:p w14:paraId="62D80157" w14:textId="77777777" w:rsidR="00000000" w:rsidRDefault="00526D0B">
      <w:pPr>
        <w:pStyle w:val="af0"/>
        <w:rPr>
          <w:rtl/>
        </w:rPr>
      </w:pPr>
      <w:r>
        <w:rPr>
          <w:rFonts w:hint="eastAsia"/>
          <w:rtl/>
        </w:rPr>
        <w:t>מוחמד</w:t>
      </w:r>
      <w:r>
        <w:rPr>
          <w:rtl/>
        </w:rPr>
        <w:t xml:space="preserve"> ברכה (חד"ש-תע"ל):</w:t>
      </w:r>
    </w:p>
    <w:p w14:paraId="13B84CA9" w14:textId="77777777" w:rsidR="00000000" w:rsidRDefault="00526D0B">
      <w:pPr>
        <w:pStyle w:val="a0"/>
        <w:rPr>
          <w:rFonts w:hint="cs"/>
          <w:rtl/>
        </w:rPr>
      </w:pPr>
    </w:p>
    <w:p w14:paraId="2061B202" w14:textId="77777777" w:rsidR="00000000" w:rsidRDefault="00526D0B">
      <w:pPr>
        <w:pStyle w:val="a0"/>
        <w:rPr>
          <w:rFonts w:hint="cs"/>
          <w:rtl/>
        </w:rPr>
      </w:pPr>
      <w:r>
        <w:rPr>
          <w:rFonts w:hint="cs"/>
          <w:rtl/>
        </w:rPr>
        <w:t>שמירה על החוק.</w:t>
      </w:r>
    </w:p>
    <w:p w14:paraId="5EF6BC8F" w14:textId="77777777" w:rsidR="00000000" w:rsidRDefault="00526D0B">
      <w:pPr>
        <w:pStyle w:val="a0"/>
        <w:ind w:firstLine="0"/>
        <w:rPr>
          <w:rFonts w:hint="cs"/>
          <w:rtl/>
        </w:rPr>
      </w:pPr>
    </w:p>
    <w:p w14:paraId="3AAC9EE1" w14:textId="77777777" w:rsidR="00000000" w:rsidRDefault="00526D0B">
      <w:pPr>
        <w:pStyle w:val="-"/>
        <w:rPr>
          <w:rtl/>
        </w:rPr>
      </w:pPr>
      <w:bookmarkStart w:id="143" w:name="FS000000524T21_10_2003_18_33_29C"/>
      <w:bookmarkEnd w:id="143"/>
      <w:r>
        <w:rPr>
          <w:rtl/>
        </w:rPr>
        <w:t>שאול יהלום (מפד"ל):</w:t>
      </w:r>
    </w:p>
    <w:p w14:paraId="0B57EAEB" w14:textId="77777777" w:rsidR="00000000" w:rsidRDefault="00526D0B">
      <w:pPr>
        <w:pStyle w:val="a0"/>
        <w:rPr>
          <w:rtl/>
        </w:rPr>
      </w:pPr>
    </w:p>
    <w:p w14:paraId="46DBF04B" w14:textId="77777777" w:rsidR="00000000" w:rsidRDefault="00526D0B">
      <w:pPr>
        <w:pStyle w:val="a0"/>
        <w:rPr>
          <w:rFonts w:hint="cs"/>
          <w:rtl/>
        </w:rPr>
      </w:pPr>
      <w:r>
        <w:rPr>
          <w:rFonts w:hint="cs"/>
          <w:rtl/>
        </w:rPr>
        <w:t>אל תלמד אותי שמירה על החוק. תן לי לדבר.</w:t>
      </w:r>
    </w:p>
    <w:p w14:paraId="7E9E4C8D" w14:textId="77777777" w:rsidR="00000000" w:rsidRDefault="00526D0B">
      <w:pPr>
        <w:pStyle w:val="a0"/>
        <w:ind w:firstLine="0"/>
        <w:rPr>
          <w:rFonts w:hint="cs"/>
          <w:rtl/>
        </w:rPr>
      </w:pPr>
    </w:p>
    <w:p w14:paraId="19EBBF3A" w14:textId="77777777" w:rsidR="00000000" w:rsidRDefault="00526D0B">
      <w:pPr>
        <w:pStyle w:val="af1"/>
        <w:rPr>
          <w:rtl/>
        </w:rPr>
      </w:pPr>
      <w:r>
        <w:rPr>
          <w:rtl/>
        </w:rPr>
        <w:t>היו"ר משה כחלון:</w:t>
      </w:r>
    </w:p>
    <w:p w14:paraId="0413CD3F" w14:textId="77777777" w:rsidR="00000000" w:rsidRDefault="00526D0B">
      <w:pPr>
        <w:pStyle w:val="a0"/>
        <w:rPr>
          <w:rtl/>
        </w:rPr>
      </w:pPr>
    </w:p>
    <w:p w14:paraId="06B58DB5" w14:textId="77777777" w:rsidR="00000000" w:rsidRDefault="00526D0B">
      <w:pPr>
        <w:pStyle w:val="a0"/>
        <w:rPr>
          <w:rFonts w:hint="cs"/>
          <w:rtl/>
        </w:rPr>
      </w:pPr>
      <w:r>
        <w:rPr>
          <w:rFonts w:hint="cs"/>
          <w:rtl/>
        </w:rPr>
        <w:t>חבר הכנסת ברכה, הערתך נשמעה, תודה.</w:t>
      </w:r>
    </w:p>
    <w:p w14:paraId="7E0A057C" w14:textId="77777777" w:rsidR="00000000" w:rsidRDefault="00526D0B">
      <w:pPr>
        <w:pStyle w:val="a0"/>
        <w:ind w:firstLine="0"/>
        <w:rPr>
          <w:rFonts w:hint="cs"/>
          <w:rtl/>
        </w:rPr>
      </w:pPr>
    </w:p>
    <w:p w14:paraId="618150BE" w14:textId="77777777" w:rsidR="00000000" w:rsidRDefault="00526D0B">
      <w:pPr>
        <w:pStyle w:val="-"/>
        <w:rPr>
          <w:rtl/>
        </w:rPr>
      </w:pPr>
      <w:bookmarkStart w:id="144" w:name="FS000000524T21_10_2003_18_34_06C"/>
      <w:bookmarkEnd w:id="144"/>
      <w:r>
        <w:rPr>
          <w:rtl/>
        </w:rPr>
        <w:t>שאול יהלום (מפד"ל):</w:t>
      </w:r>
    </w:p>
    <w:p w14:paraId="39037C0A" w14:textId="77777777" w:rsidR="00000000" w:rsidRDefault="00526D0B">
      <w:pPr>
        <w:pStyle w:val="a0"/>
        <w:rPr>
          <w:rtl/>
        </w:rPr>
      </w:pPr>
    </w:p>
    <w:p w14:paraId="55BA5E81" w14:textId="77777777" w:rsidR="00000000" w:rsidRDefault="00526D0B">
      <w:pPr>
        <w:pStyle w:val="a0"/>
        <w:rPr>
          <w:rFonts w:hint="cs"/>
          <w:rtl/>
        </w:rPr>
      </w:pPr>
      <w:r>
        <w:rPr>
          <w:rFonts w:hint="cs"/>
          <w:rtl/>
        </w:rPr>
        <w:t>אתה רוצה להפריע לי, אז תעשה את זה אחרי שאני אסיים.</w:t>
      </w:r>
    </w:p>
    <w:p w14:paraId="69C850A7" w14:textId="77777777" w:rsidR="00000000" w:rsidRDefault="00526D0B">
      <w:pPr>
        <w:pStyle w:val="a0"/>
        <w:ind w:firstLine="0"/>
        <w:rPr>
          <w:rFonts w:hint="cs"/>
          <w:rtl/>
        </w:rPr>
      </w:pPr>
    </w:p>
    <w:p w14:paraId="44CB160C" w14:textId="77777777" w:rsidR="00000000" w:rsidRDefault="00526D0B">
      <w:pPr>
        <w:pStyle w:val="af1"/>
        <w:rPr>
          <w:rtl/>
        </w:rPr>
      </w:pPr>
      <w:r>
        <w:rPr>
          <w:rtl/>
        </w:rPr>
        <w:t>היו"ר משה כחלון:</w:t>
      </w:r>
    </w:p>
    <w:p w14:paraId="3E199C1B" w14:textId="77777777" w:rsidR="00000000" w:rsidRDefault="00526D0B">
      <w:pPr>
        <w:pStyle w:val="a0"/>
        <w:rPr>
          <w:rtl/>
        </w:rPr>
      </w:pPr>
    </w:p>
    <w:p w14:paraId="7786982A" w14:textId="77777777" w:rsidR="00000000" w:rsidRDefault="00526D0B">
      <w:pPr>
        <w:pStyle w:val="a0"/>
        <w:rPr>
          <w:rFonts w:hint="cs"/>
          <w:rtl/>
        </w:rPr>
      </w:pPr>
      <w:r>
        <w:rPr>
          <w:rFonts w:hint="cs"/>
          <w:rtl/>
        </w:rPr>
        <w:t>זה מעניין.</w:t>
      </w:r>
    </w:p>
    <w:p w14:paraId="018873BB" w14:textId="77777777" w:rsidR="00000000" w:rsidRDefault="00526D0B">
      <w:pPr>
        <w:pStyle w:val="a0"/>
        <w:ind w:firstLine="0"/>
        <w:rPr>
          <w:rFonts w:hint="cs"/>
          <w:rtl/>
        </w:rPr>
      </w:pPr>
    </w:p>
    <w:p w14:paraId="6ACC72C5" w14:textId="77777777" w:rsidR="00000000" w:rsidRDefault="00526D0B">
      <w:pPr>
        <w:pStyle w:val="-"/>
        <w:rPr>
          <w:rtl/>
        </w:rPr>
      </w:pPr>
      <w:bookmarkStart w:id="145" w:name="FS000000524T21_10_2003_18_34_41C"/>
      <w:bookmarkEnd w:id="145"/>
      <w:r>
        <w:rPr>
          <w:rtl/>
        </w:rPr>
        <w:t>שאול יהלום (מפד"ל):</w:t>
      </w:r>
    </w:p>
    <w:p w14:paraId="405BE55B" w14:textId="77777777" w:rsidR="00000000" w:rsidRDefault="00526D0B">
      <w:pPr>
        <w:pStyle w:val="a0"/>
        <w:rPr>
          <w:rtl/>
        </w:rPr>
      </w:pPr>
    </w:p>
    <w:p w14:paraId="207AA7C1" w14:textId="77777777" w:rsidR="00000000" w:rsidRDefault="00526D0B">
      <w:pPr>
        <w:pStyle w:val="a0"/>
        <w:rPr>
          <w:rFonts w:hint="cs"/>
          <w:rtl/>
        </w:rPr>
      </w:pPr>
      <w:r>
        <w:rPr>
          <w:rFonts w:hint="cs"/>
          <w:rtl/>
        </w:rPr>
        <w:t>קודם כול, אפשר להתנגד. אני לא בא עכשיו לרעיון. מה הבעיות? קודם כול, כאשר עורכים דיון ומשא-ומתן עם יריבים, עם אויבים, לא יכול להיות ש</w:t>
      </w:r>
      <w:r>
        <w:rPr>
          <w:rFonts w:hint="cs"/>
          <w:rtl/>
        </w:rPr>
        <w:t>תעשה את זה חבורה פוליטית של אנשים שאינם מייצגים את הממשלה. הרי זה דבר, שכל מי שמדבר על כך, כל מי שרואה - אפילו בארצות-הברית יש חוק נגד זה.  אצלנו אין חוק נגד זה, אבל ברור שזה לא יכול להיות שתבוא חבורה ותגיד: "אני יושבת עם האויב מספר אחת של מדינת ישראל היום</w:t>
      </w:r>
      <w:r>
        <w:rPr>
          <w:rFonts w:hint="cs"/>
          <w:rtl/>
        </w:rPr>
        <w:t>, ומנהלת משא-ומתן על הסכם". לא ועידה, לא יצירת איזה רעיונות, אלא הסכם.</w:t>
      </w:r>
    </w:p>
    <w:p w14:paraId="1C826CD5" w14:textId="77777777" w:rsidR="00000000" w:rsidRDefault="00526D0B">
      <w:pPr>
        <w:pStyle w:val="a0"/>
        <w:rPr>
          <w:rFonts w:hint="cs"/>
          <w:rtl/>
        </w:rPr>
      </w:pPr>
    </w:p>
    <w:p w14:paraId="5295F96D" w14:textId="77777777" w:rsidR="00000000" w:rsidRDefault="00526D0B">
      <w:pPr>
        <w:pStyle w:val="a0"/>
        <w:rPr>
          <w:rFonts w:hint="cs"/>
          <w:rtl/>
        </w:rPr>
      </w:pPr>
      <w:r>
        <w:rPr>
          <w:rFonts w:hint="cs"/>
          <w:rtl/>
        </w:rPr>
        <w:t xml:space="preserve">הפשע השני הוא פשע ההתחזות; ההתחזות של יצירת רושם שמדובר במשא-ומתן של ממשלת ישראל. הם מפיצים ניירות, טיוטות הסכמים. בהסכם כתוב: "בין צד א' - ממשלת ישראל - לבין צד ב'  - אש"ף". ברור שהם </w:t>
      </w:r>
      <w:r>
        <w:rPr>
          <w:rFonts w:hint="cs"/>
          <w:rtl/>
        </w:rPr>
        <w:t>יגידו: "זו הצעה, זו טיוטה", אבל כל מי שקורא - ולא כל אחד מתעמק - אומר: "הנה חבורה הגישה נושא, כנראה זה מקובל על מדינת ישראל".</w:t>
      </w:r>
    </w:p>
    <w:p w14:paraId="5E8EA077" w14:textId="77777777" w:rsidR="00000000" w:rsidRDefault="00526D0B">
      <w:pPr>
        <w:pStyle w:val="a0"/>
        <w:rPr>
          <w:rFonts w:hint="cs"/>
          <w:rtl/>
        </w:rPr>
      </w:pPr>
    </w:p>
    <w:p w14:paraId="20AED537" w14:textId="77777777" w:rsidR="00000000" w:rsidRDefault="00526D0B">
      <w:pPr>
        <w:pStyle w:val="a0"/>
        <w:rPr>
          <w:rFonts w:hint="cs"/>
          <w:rtl/>
        </w:rPr>
      </w:pPr>
      <w:r>
        <w:rPr>
          <w:rFonts w:hint="cs"/>
          <w:rtl/>
        </w:rPr>
        <w:t>הדבר הנוסף הוא שהם יוצרים מעשים שבסופו של דבר רוצים להביא את מדינת ישראל על-ידי לחץ להסכמה. לפתע פתאום רוצים להעביר את ההחלטה באו</w:t>
      </w:r>
      <w:r>
        <w:rPr>
          <w:rFonts w:hint="cs"/>
          <w:rtl/>
        </w:rPr>
        <w:t xml:space="preserve">"ם. מה רע אם ההסכם הזה - נניח שכבר יש הסכם - שייחתם בירושלים? לא, הוא נחתם בז'נבה כדי שתהיה חסות בין-לאומית, כדי שלפחות שווייץ ועוד מדינות ילחצו על מדינת ישראל. יוסי ביילין הולך ודאי לטפל באיחוד האירופי. למה? כדי שילחץ על מדינת ישראל. </w:t>
      </w:r>
    </w:p>
    <w:p w14:paraId="6E366C9B" w14:textId="77777777" w:rsidR="00000000" w:rsidRDefault="00526D0B">
      <w:pPr>
        <w:pStyle w:val="a0"/>
        <w:rPr>
          <w:rFonts w:hint="cs"/>
          <w:rtl/>
        </w:rPr>
      </w:pPr>
    </w:p>
    <w:p w14:paraId="38F1570B" w14:textId="77777777" w:rsidR="00000000" w:rsidRDefault="00526D0B">
      <w:pPr>
        <w:pStyle w:val="a0"/>
        <w:rPr>
          <w:rFonts w:hint="cs"/>
          <w:rtl/>
        </w:rPr>
      </w:pPr>
      <w:r>
        <w:rPr>
          <w:rFonts w:hint="cs"/>
          <w:rtl/>
        </w:rPr>
        <w:t xml:space="preserve">זאת אומרת, באה כאן </w:t>
      </w:r>
      <w:r>
        <w:rPr>
          <w:rFonts w:hint="cs"/>
          <w:rtl/>
        </w:rPr>
        <w:t xml:space="preserve">החבורה ואומרת: "אני, באמצעים דמוקרטיים, לבוא לכנסת להציע את ההצעה - - </w:t>
      </w:r>
    </w:p>
    <w:p w14:paraId="1DA507A8" w14:textId="77777777" w:rsidR="00000000" w:rsidRDefault="00526D0B">
      <w:pPr>
        <w:pStyle w:val="a0"/>
        <w:ind w:firstLine="0"/>
        <w:rPr>
          <w:rFonts w:hint="cs"/>
          <w:rtl/>
        </w:rPr>
      </w:pPr>
    </w:p>
    <w:p w14:paraId="5F237685" w14:textId="77777777" w:rsidR="00000000" w:rsidRDefault="00526D0B">
      <w:pPr>
        <w:pStyle w:val="af1"/>
        <w:rPr>
          <w:rtl/>
        </w:rPr>
      </w:pPr>
      <w:r>
        <w:rPr>
          <w:rtl/>
        </w:rPr>
        <w:t>היו"ר משה כחלון:</w:t>
      </w:r>
    </w:p>
    <w:p w14:paraId="6E86B8E3" w14:textId="77777777" w:rsidR="00000000" w:rsidRDefault="00526D0B">
      <w:pPr>
        <w:pStyle w:val="a0"/>
        <w:rPr>
          <w:rtl/>
        </w:rPr>
      </w:pPr>
    </w:p>
    <w:p w14:paraId="416FBDDF" w14:textId="77777777" w:rsidR="00000000" w:rsidRDefault="00526D0B">
      <w:pPr>
        <w:pStyle w:val="a0"/>
        <w:rPr>
          <w:rFonts w:hint="cs"/>
          <w:rtl/>
        </w:rPr>
      </w:pPr>
      <w:r>
        <w:rPr>
          <w:rFonts w:hint="cs"/>
          <w:rtl/>
        </w:rPr>
        <w:t>אני מבקש לסיים.</w:t>
      </w:r>
    </w:p>
    <w:p w14:paraId="76D3F2F1" w14:textId="77777777" w:rsidR="00000000" w:rsidRDefault="00526D0B">
      <w:pPr>
        <w:pStyle w:val="a0"/>
        <w:ind w:firstLine="0"/>
        <w:rPr>
          <w:rFonts w:hint="cs"/>
          <w:rtl/>
        </w:rPr>
      </w:pPr>
    </w:p>
    <w:p w14:paraId="3C1C0D13" w14:textId="77777777" w:rsidR="00000000" w:rsidRDefault="00526D0B">
      <w:pPr>
        <w:pStyle w:val="-"/>
        <w:rPr>
          <w:rtl/>
        </w:rPr>
      </w:pPr>
      <w:bookmarkStart w:id="146" w:name="FS000000524T21_10_2003_18_42_29C"/>
      <w:bookmarkEnd w:id="146"/>
      <w:r>
        <w:rPr>
          <w:rtl/>
        </w:rPr>
        <w:t>שאול יהלום (מפד"ל):</w:t>
      </w:r>
    </w:p>
    <w:p w14:paraId="1B2E5FC1" w14:textId="77777777" w:rsidR="00000000" w:rsidRDefault="00526D0B">
      <w:pPr>
        <w:pStyle w:val="a0"/>
        <w:rPr>
          <w:rtl/>
        </w:rPr>
      </w:pPr>
    </w:p>
    <w:p w14:paraId="5D1C3E63" w14:textId="77777777" w:rsidR="00000000" w:rsidRDefault="00526D0B">
      <w:pPr>
        <w:pStyle w:val="a0"/>
        <w:rPr>
          <w:rFonts w:hint="cs"/>
          <w:rtl/>
        </w:rPr>
      </w:pPr>
      <w:r>
        <w:rPr>
          <w:rFonts w:hint="cs"/>
          <w:rtl/>
        </w:rPr>
        <w:t xml:space="preserve">רק התחלתי. "- - ללכת לבחירות, אינני עושה. אבל אני עושה את הדברים האלה על-ידי יצירת עובדות בלחצים, בהתחזות, ועל-ידי זה אני יוצרת </w:t>
      </w:r>
      <w:r>
        <w:rPr>
          <w:rFonts w:hint="cs"/>
          <w:rtl/>
        </w:rPr>
        <w:t>עובדות שמביאות למעשים האלה".</w:t>
      </w:r>
    </w:p>
    <w:p w14:paraId="1F923C8D" w14:textId="77777777" w:rsidR="00000000" w:rsidRDefault="00526D0B">
      <w:pPr>
        <w:pStyle w:val="a0"/>
        <w:ind w:firstLine="0"/>
        <w:rPr>
          <w:rFonts w:hint="cs"/>
          <w:rtl/>
        </w:rPr>
      </w:pPr>
    </w:p>
    <w:p w14:paraId="4829A5DE" w14:textId="77777777" w:rsidR="00000000" w:rsidRDefault="00526D0B">
      <w:pPr>
        <w:pStyle w:val="af1"/>
        <w:rPr>
          <w:rtl/>
        </w:rPr>
      </w:pPr>
      <w:r>
        <w:rPr>
          <w:rtl/>
        </w:rPr>
        <w:t>היו"ר משה כחלון:</w:t>
      </w:r>
    </w:p>
    <w:p w14:paraId="00CD1BC8" w14:textId="77777777" w:rsidR="00000000" w:rsidRDefault="00526D0B">
      <w:pPr>
        <w:pStyle w:val="a0"/>
        <w:rPr>
          <w:rtl/>
        </w:rPr>
      </w:pPr>
    </w:p>
    <w:p w14:paraId="57AF6ADF" w14:textId="77777777" w:rsidR="00000000" w:rsidRDefault="00526D0B">
      <w:pPr>
        <w:pStyle w:val="a0"/>
        <w:ind w:firstLine="0"/>
        <w:rPr>
          <w:rFonts w:hint="cs"/>
          <w:rtl/>
        </w:rPr>
      </w:pPr>
      <w:r>
        <w:rPr>
          <w:rFonts w:hint="cs"/>
          <w:rtl/>
        </w:rPr>
        <w:tab/>
        <w:t>משפט סיום, בבקשה.</w:t>
      </w:r>
    </w:p>
    <w:p w14:paraId="7FA3D516" w14:textId="77777777" w:rsidR="00000000" w:rsidRDefault="00526D0B">
      <w:pPr>
        <w:pStyle w:val="a0"/>
        <w:ind w:firstLine="0"/>
        <w:rPr>
          <w:rFonts w:hint="cs"/>
          <w:rtl/>
        </w:rPr>
      </w:pPr>
    </w:p>
    <w:p w14:paraId="4B329DC2" w14:textId="77777777" w:rsidR="00000000" w:rsidRDefault="00526D0B">
      <w:pPr>
        <w:pStyle w:val="af0"/>
        <w:rPr>
          <w:rtl/>
        </w:rPr>
      </w:pPr>
      <w:r>
        <w:rPr>
          <w:rFonts w:hint="eastAsia"/>
          <w:rtl/>
        </w:rPr>
        <w:t>יוסי</w:t>
      </w:r>
      <w:r>
        <w:rPr>
          <w:rtl/>
        </w:rPr>
        <w:t xml:space="preserve"> שריד (מרצ):</w:t>
      </w:r>
    </w:p>
    <w:p w14:paraId="6FDB038D" w14:textId="77777777" w:rsidR="00000000" w:rsidRDefault="00526D0B">
      <w:pPr>
        <w:pStyle w:val="a0"/>
        <w:rPr>
          <w:rFonts w:hint="cs"/>
          <w:rtl/>
        </w:rPr>
      </w:pPr>
    </w:p>
    <w:p w14:paraId="40241D87" w14:textId="77777777" w:rsidR="00000000" w:rsidRDefault="00526D0B">
      <w:pPr>
        <w:pStyle w:val="a0"/>
        <w:rPr>
          <w:rFonts w:hint="cs"/>
          <w:rtl/>
        </w:rPr>
      </w:pPr>
      <w:r>
        <w:rPr>
          <w:rFonts w:hint="cs"/>
          <w:rtl/>
        </w:rPr>
        <w:t>אתה מציע להוציא אותם להורג?</w:t>
      </w:r>
    </w:p>
    <w:p w14:paraId="448D8DB3" w14:textId="77777777" w:rsidR="00000000" w:rsidRDefault="00526D0B">
      <w:pPr>
        <w:pStyle w:val="-"/>
        <w:rPr>
          <w:rFonts w:hint="cs"/>
          <w:rtl/>
        </w:rPr>
      </w:pPr>
      <w:bookmarkStart w:id="147" w:name="FS000000524T21_10_2003_18_43_41C"/>
      <w:bookmarkEnd w:id="147"/>
    </w:p>
    <w:p w14:paraId="0581D4B6" w14:textId="77777777" w:rsidR="00000000" w:rsidRDefault="00526D0B">
      <w:pPr>
        <w:pStyle w:val="-"/>
        <w:rPr>
          <w:rtl/>
        </w:rPr>
      </w:pPr>
      <w:r>
        <w:rPr>
          <w:rtl/>
        </w:rPr>
        <w:t>שאול יהלום (מפד"ל):</w:t>
      </w:r>
    </w:p>
    <w:p w14:paraId="60CA04EF" w14:textId="77777777" w:rsidR="00000000" w:rsidRDefault="00526D0B">
      <w:pPr>
        <w:pStyle w:val="a0"/>
        <w:rPr>
          <w:rtl/>
        </w:rPr>
      </w:pPr>
    </w:p>
    <w:p w14:paraId="412C3538" w14:textId="77777777" w:rsidR="00000000" w:rsidRDefault="00526D0B">
      <w:pPr>
        <w:pStyle w:val="a0"/>
        <w:rPr>
          <w:rFonts w:hint="cs"/>
          <w:rtl/>
        </w:rPr>
      </w:pPr>
      <w:r>
        <w:rPr>
          <w:rFonts w:hint="cs"/>
          <w:rtl/>
        </w:rPr>
        <w:t>ביקש ממני אופיר פינס, ואני אסביר. יש חוק העונשין במדינת ישראל. חוק העונשין במדינת ישראל אומר ככה. תחת הכותרת "בגידה", בס</w:t>
      </w:r>
      <w:r>
        <w:rPr>
          <w:rFonts w:hint="cs"/>
          <w:rtl/>
        </w:rPr>
        <w:t>עיף 97(ב) נאמר: מי שעשה, בכוונה ששטח כלשהו יצא מריבונותה של המדינה, מעשה שיש בו כדי להביא לכך, דינו מיתה או מאסר עולם.</w:t>
      </w:r>
    </w:p>
    <w:p w14:paraId="58026A80" w14:textId="77777777" w:rsidR="00000000" w:rsidRDefault="00526D0B">
      <w:pPr>
        <w:pStyle w:val="a0"/>
        <w:ind w:firstLine="0"/>
        <w:rPr>
          <w:rFonts w:hint="cs"/>
          <w:rtl/>
        </w:rPr>
      </w:pPr>
    </w:p>
    <w:p w14:paraId="6FBCA370" w14:textId="77777777" w:rsidR="00000000" w:rsidRDefault="00526D0B">
      <w:pPr>
        <w:pStyle w:val="af1"/>
        <w:rPr>
          <w:rtl/>
        </w:rPr>
      </w:pPr>
      <w:r>
        <w:rPr>
          <w:rtl/>
        </w:rPr>
        <w:t>היו"ר משה כחלון:</w:t>
      </w:r>
    </w:p>
    <w:p w14:paraId="32D6F1F4" w14:textId="77777777" w:rsidR="00000000" w:rsidRDefault="00526D0B">
      <w:pPr>
        <w:pStyle w:val="a0"/>
        <w:rPr>
          <w:rtl/>
        </w:rPr>
      </w:pPr>
    </w:p>
    <w:p w14:paraId="7B0CF7A0" w14:textId="77777777" w:rsidR="00000000" w:rsidRDefault="00526D0B">
      <w:pPr>
        <w:pStyle w:val="a0"/>
        <w:rPr>
          <w:rFonts w:hint="cs"/>
          <w:rtl/>
        </w:rPr>
      </w:pPr>
      <w:r>
        <w:rPr>
          <w:rFonts w:hint="cs"/>
          <w:rtl/>
        </w:rPr>
        <w:t>חבר הכנסת יהלום, אני מבקש ממש משפט אחרון.</w:t>
      </w:r>
    </w:p>
    <w:p w14:paraId="3B84BB19" w14:textId="77777777" w:rsidR="00000000" w:rsidRDefault="00526D0B">
      <w:pPr>
        <w:pStyle w:val="a0"/>
        <w:rPr>
          <w:rFonts w:hint="cs"/>
          <w:rtl/>
        </w:rPr>
      </w:pPr>
    </w:p>
    <w:p w14:paraId="6E0A7F3A" w14:textId="77777777" w:rsidR="00000000" w:rsidRDefault="00526D0B">
      <w:pPr>
        <w:pStyle w:val="af0"/>
        <w:rPr>
          <w:rtl/>
        </w:rPr>
      </w:pPr>
      <w:r>
        <w:rPr>
          <w:rFonts w:hint="eastAsia"/>
          <w:rtl/>
        </w:rPr>
        <w:t>קולט</w:t>
      </w:r>
      <w:r>
        <w:rPr>
          <w:rtl/>
        </w:rPr>
        <w:t xml:space="preserve"> אביטל (העבודה-מימד):</w:t>
      </w:r>
    </w:p>
    <w:p w14:paraId="23BFC969" w14:textId="77777777" w:rsidR="00000000" w:rsidRDefault="00526D0B">
      <w:pPr>
        <w:pStyle w:val="a0"/>
        <w:rPr>
          <w:rFonts w:hint="cs"/>
          <w:rtl/>
        </w:rPr>
      </w:pPr>
    </w:p>
    <w:p w14:paraId="0F9E8602" w14:textId="77777777" w:rsidR="00000000" w:rsidRDefault="00526D0B">
      <w:pPr>
        <w:pStyle w:val="a0"/>
        <w:rPr>
          <w:rFonts w:hint="cs"/>
          <w:rtl/>
        </w:rPr>
      </w:pPr>
      <w:r>
        <w:rPr>
          <w:rFonts w:hint="cs"/>
          <w:rtl/>
        </w:rPr>
        <w:t>מה קרה בהסכם עם ירדן?</w:t>
      </w:r>
    </w:p>
    <w:p w14:paraId="4F87AB6E" w14:textId="77777777" w:rsidR="00000000" w:rsidRDefault="00526D0B">
      <w:pPr>
        <w:pStyle w:val="a0"/>
        <w:rPr>
          <w:rFonts w:hint="cs"/>
          <w:rtl/>
        </w:rPr>
      </w:pPr>
    </w:p>
    <w:p w14:paraId="22C8775A" w14:textId="77777777" w:rsidR="00000000" w:rsidRDefault="00526D0B">
      <w:pPr>
        <w:pStyle w:val="a"/>
        <w:rPr>
          <w:rtl/>
        </w:rPr>
      </w:pPr>
      <w:bookmarkStart w:id="148" w:name="FS000000524T21_10_2003_18_12_07"/>
      <w:bookmarkStart w:id="149" w:name="_Toc56258676"/>
      <w:bookmarkEnd w:id="148"/>
      <w:r>
        <w:rPr>
          <w:rFonts w:hint="eastAsia"/>
          <w:rtl/>
        </w:rPr>
        <w:t>שאול</w:t>
      </w:r>
      <w:r>
        <w:rPr>
          <w:rtl/>
        </w:rPr>
        <w:t xml:space="preserve"> יהלום (מפד"ל):</w:t>
      </w:r>
      <w:bookmarkEnd w:id="149"/>
    </w:p>
    <w:p w14:paraId="7F9769BE" w14:textId="77777777" w:rsidR="00000000" w:rsidRDefault="00526D0B">
      <w:pPr>
        <w:pStyle w:val="a0"/>
        <w:rPr>
          <w:rFonts w:hint="cs"/>
          <w:rtl/>
        </w:rPr>
      </w:pPr>
    </w:p>
    <w:p w14:paraId="6EC0AB1C" w14:textId="77777777" w:rsidR="00000000" w:rsidRDefault="00526D0B">
      <w:pPr>
        <w:pStyle w:val="a0"/>
        <w:rPr>
          <w:rFonts w:hint="cs"/>
          <w:rtl/>
        </w:rPr>
      </w:pPr>
      <w:r>
        <w:rPr>
          <w:rFonts w:hint="cs"/>
          <w:rtl/>
        </w:rPr>
        <w:t>תסלח</w:t>
      </w:r>
      <w:r>
        <w:rPr>
          <w:rFonts w:hint="cs"/>
          <w:rtl/>
        </w:rPr>
        <w:t>י לי מאוד, אני מציע לך, והיושב-ראש לא מאפשר לי - - -</w:t>
      </w:r>
    </w:p>
    <w:p w14:paraId="70715292" w14:textId="77777777" w:rsidR="00000000" w:rsidRDefault="00526D0B">
      <w:pPr>
        <w:pStyle w:val="a0"/>
        <w:rPr>
          <w:rFonts w:hint="cs"/>
          <w:rtl/>
        </w:rPr>
      </w:pPr>
    </w:p>
    <w:p w14:paraId="46799F8D" w14:textId="77777777" w:rsidR="00000000" w:rsidRDefault="00526D0B">
      <w:pPr>
        <w:pStyle w:val="af1"/>
        <w:rPr>
          <w:rtl/>
        </w:rPr>
      </w:pPr>
      <w:r>
        <w:rPr>
          <w:rtl/>
        </w:rPr>
        <w:t>היו"ר משה כחלון:</w:t>
      </w:r>
    </w:p>
    <w:p w14:paraId="42EACF72" w14:textId="77777777" w:rsidR="00000000" w:rsidRDefault="00526D0B">
      <w:pPr>
        <w:pStyle w:val="a0"/>
        <w:rPr>
          <w:rtl/>
        </w:rPr>
      </w:pPr>
    </w:p>
    <w:p w14:paraId="45251F7B" w14:textId="77777777" w:rsidR="00000000" w:rsidRDefault="00526D0B">
      <w:pPr>
        <w:pStyle w:val="a0"/>
        <w:rPr>
          <w:rFonts w:hint="cs"/>
          <w:rtl/>
        </w:rPr>
      </w:pPr>
      <w:r>
        <w:rPr>
          <w:rFonts w:hint="cs"/>
          <w:rtl/>
        </w:rPr>
        <w:t>אני ממש מצטער, אבל יש סדר-יום.</w:t>
      </w:r>
    </w:p>
    <w:p w14:paraId="3C358E12" w14:textId="77777777" w:rsidR="00000000" w:rsidRDefault="00526D0B">
      <w:pPr>
        <w:pStyle w:val="a0"/>
        <w:rPr>
          <w:rFonts w:hint="cs"/>
          <w:rtl/>
        </w:rPr>
      </w:pPr>
    </w:p>
    <w:p w14:paraId="6D9820F4" w14:textId="77777777" w:rsidR="00000000" w:rsidRDefault="00526D0B">
      <w:pPr>
        <w:pStyle w:val="-"/>
        <w:rPr>
          <w:rtl/>
        </w:rPr>
      </w:pPr>
      <w:bookmarkStart w:id="150" w:name="FS000000524T21_10_2003_18_12_29C"/>
      <w:bookmarkEnd w:id="150"/>
      <w:r>
        <w:rPr>
          <w:rtl/>
        </w:rPr>
        <w:t>שאול יהלום (מפד"ל):</w:t>
      </w:r>
    </w:p>
    <w:p w14:paraId="0035175F" w14:textId="77777777" w:rsidR="00000000" w:rsidRDefault="00526D0B">
      <w:pPr>
        <w:pStyle w:val="a0"/>
        <w:rPr>
          <w:rtl/>
        </w:rPr>
      </w:pPr>
    </w:p>
    <w:p w14:paraId="0FCE4C31" w14:textId="77777777" w:rsidR="00000000" w:rsidRDefault="00526D0B">
      <w:pPr>
        <w:pStyle w:val="a0"/>
        <w:rPr>
          <w:rFonts w:hint="cs"/>
          <w:rtl/>
        </w:rPr>
      </w:pPr>
      <w:r>
        <w:rPr>
          <w:rFonts w:hint="cs"/>
          <w:rtl/>
        </w:rPr>
        <w:t>דקה אחת.</w:t>
      </w:r>
    </w:p>
    <w:p w14:paraId="784D9B83" w14:textId="77777777" w:rsidR="00000000" w:rsidRDefault="00526D0B">
      <w:pPr>
        <w:pStyle w:val="a0"/>
        <w:rPr>
          <w:rFonts w:hint="cs"/>
          <w:rtl/>
        </w:rPr>
      </w:pPr>
    </w:p>
    <w:p w14:paraId="5453E323" w14:textId="77777777" w:rsidR="00000000" w:rsidRDefault="00526D0B">
      <w:pPr>
        <w:pStyle w:val="af1"/>
        <w:rPr>
          <w:rtl/>
        </w:rPr>
      </w:pPr>
      <w:r>
        <w:rPr>
          <w:rtl/>
        </w:rPr>
        <w:t>היו"ר משה כחלון:</w:t>
      </w:r>
    </w:p>
    <w:p w14:paraId="313D8D02" w14:textId="77777777" w:rsidR="00000000" w:rsidRDefault="00526D0B">
      <w:pPr>
        <w:pStyle w:val="a0"/>
        <w:rPr>
          <w:rtl/>
        </w:rPr>
      </w:pPr>
    </w:p>
    <w:p w14:paraId="215750A8" w14:textId="77777777" w:rsidR="00000000" w:rsidRDefault="00526D0B">
      <w:pPr>
        <w:pStyle w:val="a0"/>
        <w:rPr>
          <w:rFonts w:hint="cs"/>
          <w:rtl/>
        </w:rPr>
      </w:pPr>
      <w:r>
        <w:rPr>
          <w:rFonts w:hint="cs"/>
          <w:rtl/>
        </w:rPr>
        <w:t>בבקשה, אתה תענה, אין לי בעיה אתך, אבל ממש לסיים.</w:t>
      </w:r>
    </w:p>
    <w:p w14:paraId="2DBE0916" w14:textId="77777777" w:rsidR="00000000" w:rsidRDefault="00526D0B">
      <w:pPr>
        <w:pStyle w:val="a0"/>
        <w:rPr>
          <w:rFonts w:hint="cs"/>
          <w:rtl/>
        </w:rPr>
      </w:pPr>
    </w:p>
    <w:p w14:paraId="6E6F527A" w14:textId="77777777" w:rsidR="00000000" w:rsidRDefault="00526D0B">
      <w:pPr>
        <w:pStyle w:val="-"/>
        <w:rPr>
          <w:rtl/>
        </w:rPr>
      </w:pPr>
      <w:bookmarkStart w:id="151" w:name="FS000000524T21_10_2003_18_12_45C"/>
      <w:bookmarkEnd w:id="151"/>
      <w:r>
        <w:rPr>
          <w:rtl/>
        </w:rPr>
        <w:t>שאול יהלום (מפד"ל):</w:t>
      </w:r>
    </w:p>
    <w:p w14:paraId="3FBC0915" w14:textId="77777777" w:rsidR="00000000" w:rsidRDefault="00526D0B">
      <w:pPr>
        <w:pStyle w:val="a0"/>
        <w:rPr>
          <w:rtl/>
        </w:rPr>
      </w:pPr>
    </w:p>
    <w:p w14:paraId="2BB540B9" w14:textId="77777777" w:rsidR="00000000" w:rsidRDefault="00526D0B">
      <w:pPr>
        <w:pStyle w:val="a0"/>
        <w:rPr>
          <w:rFonts w:hint="cs"/>
          <w:rtl/>
        </w:rPr>
      </w:pPr>
      <w:r>
        <w:rPr>
          <w:rFonts w:hint="cs"/>
          <w:rtl/>
        </w:rPr>
        <w:t>חברת הכנסת אביטל, אני מציע לך לע</w:t>
      </w:r>
      <w:r>
        <w:rPr>
          <w:rFonts w:hint="cs"/>
          <w:rtl/>
        </w:rPr>
        <w:t>יין בבג"ץ מ-10 בינואר 1993, ושם נאמר שמה שעושה ממשלה, ברשות ובסמכות היא עושה, ולכן לראש ממשלה ולממשלה מותר, למפלגה או חבורה או כנופיה או קבוצה אסור. כך כתוב, אלה ציטוטים, לא שלי. לכן, כל מה שעושה ממשלה מותר, כל מה שעושה קבוצה אסור, אז זו לא שאלה על ירדן.</w:t>
      </w:r>
    </w:p>
    <w:p w14:paraId="6380C7BB" w14:textId="77777777" w:rsidR="00000000" w:rsidRDefault="00526D0B">
      <w:pPr>
        <w:pStyle w:val="a0"/>
        <w:rPr>
          <w:rFonts w:hint="cs"/>
          <w:rtl/>
        </w:rPr>
      </w:pPr>
    </w:p>
    <w:p w14:paraId="5E7B388F" w14:textId="77777777" w:rsidR="00000000" w:rsidRDefault="00526D0B">
      <w:pPr>
        <w:pStyle w:val="a0"/>
        <w:rPr>
          <w:rFonts w:hint="cs"/>
          <w:rtl/>
        </w:rPr>
      </w:pPr>
      <w:r>
        <w:rPr>
          <w:rFonts w:hint="cs"/>
          <w:rtl/>
        </w:rPr>
        <w:t>אין ספק שבהסכם ובהפעלת לחצים יש ויתור על ריבונות של מדינת ישראל בירושלים ובשטחים חלופיים, ואני חושב שהחבורה הזאת עושה דברים כדי לקבוע עובדות ולהפעיל לחצים. המינימום שאדם יכול זה לפנות ליועץ המשפטי לממשלה ולהגיד לו: אדוני היקר, החבורה הזאת עוברת לכאורה על ה</w:t>
      </w:r>
      <w:r>
        <w:rPr>
          <w:rFonts w:hint="cs"/>
          <w:rtl/>
        </w:rPr>
        <w:t>סעיף הזה, נא פתח בהליכים נגדה. זה מה שעשיתי, ואני חושב שראוי מה שעשיתי וטוב מה שעשיתי, ואני יכול עוד להגיד הרבה, אבל היושב-ראש אינו מאפשר לי. תודה רבה.</w:t>
      </w:r>
    </w:p>
    <w:p w14:paraId="3835A7CE" w14:textId="77777777" w:rsidR="00000000" w:rsidRDefault="00526D0B">
      <w:pPr>
        <w:pStyle w:val="af1"/>
        <w:rPr>
          <w:rtl/>
        </w:rPr>
      </w:pPr>
    </w:p>
    <w:p w14:paraId="7D736C37" w14:textId="77777777" w:rsidR="00000000" w:rsidRDefault="00526D0B">
      <w:pPr>
        <w:pStyle w:val="af1"/>
        <w:rPr>
          <w:rtl/>
        </w:rPr>
      </w:pPr>
      <w:r>
        <w:rPr>
          <w:rtl/>
        </w:rPr>
        <w:t>היו"ר משה כחלון:</w:t>
      </w:r>
    </w:p>
    <w:p w14:paraId="500B66C7" w14:textId="77777777" w:rsidR="00000000" w:rsidRDefault="00526D0B">
      <w:pPr>
        <w:pStyle w:val="a0"/>
        <w:rPr>
          <w:rtl/>
        </w:rPr>
      </w:pPr>
    </w:p>
    <w:p w14:paraId="6072B03D" w14:textId="77777777" w:rsidR="00000000" w:rsidRDefault="00526D0B">
      <w:pPr>
        <w:pStyle w:val="a0"/>
        <w:rPr>
          <w:rFonts w:hint="cs"/>
          <w:rtl/>
        </w:rPr>
      </w:pPr>
      <w:r>
        <w:rPr>
          <w:rFonts w:hint="cs"/>
          <w:rtl/>
        </w:rPr>
        <w:t>תודה רבה. היושב-ראש מאפשר לך, רק השעון לא מאפשר לך. חבר הכנסת חיים אורון, בבקשה.</w:t>
      </w:r>
    </w:p>
    <w:p w14:paraId="2AE00D19" w14:textId="77777777" w:rsidR="00000000" w:rsidRDefault="00526D0B">
      <w:pPr>
        <w:pStyle w:val="a0"/>
        <w:rPr>
          <w:rFonts w:hint="cs"/>
          <w:rtl/>
        </w:rPr>
      </w:pPr>
    </w:p>
    <w:p w14:paraId="70633200" w14:textId="77777777" w:rsidR="00000000" w:rsidRDefault="00526D0B">
      <w:pPr>
        <w:pStyle w:val="a"/>
        <w:rPr>
          <w:rtl/>
        </w:rPr>
      </w:pPr>
      <w:bookmarkStart w:id="152" w:name="FS000001065T21_10_2003_18_15_45"/>
      <w:bookmarkStart w:id="153" w:name="_Toc56258677"/>
      <w:bookmarkEnd w:id="152"/>
      <w:r>
        <w:rPr>
          <w:rFonts w:hint="eastAsia"/>
          <w:rtl/>
        </w:rPr>
        <w:t>חיי</w:t>
      </w:r>
      <w:r>
        <w:rPr>
          <w:rFonts w:hint="eastAsia"/>
          <w:rtl/>
        </w:rPr>
        <w:t>ם</w:t>
      </w:r>
      <w:r>
        <w:rPr>
          <w:rtl/>
        </w:rPr>
        <w:t xml:space="preserve"> אורון (מרצ):</w:t>
      </w:r>
      <w:bookmarkEnd w:id="153"/>
    </w:p>
    <w:p w14:paraId="28821380" w14:textId="77777777" w:rsidR="00000000" w:rsidRDefault="00526D0B">
      <w:pPr>
        <w:pStyle w:val="a0"/>
        <w:rPr>
          <w:rFonts w:hint="cs"/>
          <w:rtl/>
        </w:rPr>
      </w:pPr>
    </w:p>
    <w:p w14:paraId="2132E5C0" w14:textId="77777777" w:rsidR="00000000" w:rsidRDefault="00526D0B">
      <w:pPr>
        <w:pStyle w:val="a0"/>
        <w:rPr>
          <w:rFonts w:hint="cs"/>
          <w:rtl/>
        </w:rPr>
      </w:pPr>
      <w:r>
        <w:rPr>
          <w:rFonts w:hint="cs"/>
          <w:rtl/>
        </w:rPr>
        <w:t>אדוני היושב-ראש, חברי הכנסת, אני לא אבזבז את זמני הקצר מדי כדי להתמודד עם הסעיף החוקי שהעלה חבר הכנסת יהלום. היועץ המשפטי לממשלה כבר אמר את דברו. הוא אמר שהנושא הזה הוא אולי בתחום הוויכוח הציבורי, הוא לא בתחום הפלילי. הגשת את הבקשה, כבר קיב</w:t>
      </w:r>
      <w:r>
        <w:rPr>
          <w:rFonts w:hint="cs"/>
          <w:rtl/>
        </w:rPr>
        <w:t>לת תשובה וגם השגת את הכותרת, והכול בסדר.</w:t>
      </w:r>
    </w:p>
    <w:p w14:paraId="38A4BED5" w14:textId="77777777" w:rsidR="00000000" w:rsidRDefault="00526D0B">
      <w:pPr>
        <w:pStyle w:val="a0"/>
        <w:rPr>
          <w:rFonts w:hint="cs"/>
          <w:rtl/>
        </w:rPr>
      </w:pPr>
    </w:p>
    <w:p w14:paraId="2339C12E" w14:textId="77777777" w:rsidR="00000000" w:rsidRDefault="00526D0B">
      <w:pPr>
        <w:pStyle w:val="a0"/>
        <w:rPr>
          <w:rFonts w:hint="cs"/>
          <w:rtl/>
        </w:rPr>
      </w:pPr>
      <w:r>
        <w:rPr>
          <w:rFonts w:hint="cs"/>
          <w:rtl/>
        </w:rPr>
        <w:t>אבל לשמוע את זה ממך? מה עשיתם 36 שנים, ממלון "פארק" בחברון, דרך קדום? הרי אתם  הפכתם את העבירה על החוק לשיטה, גם את קריצת העין, אפילו עכשיו. יש מושג "מאחזים לא חוקיים", לא אני אמרתי, ראש הממשלה אמר. מאחזים בלתי חוק</w:t>
      </w:r>
      <w:r>
        <w:rPr>
          <w:rFonts w:hint="cs"/>
          <w:rtl/>
        </w:rPr>
        <w:t>יים - זו הפרנסה שלכם. אתם יום-יום עושים את זה ומטיפים מוסר לכולם. לפחות בתחום הזה, שאול יהלום, שבו בשקט. זה מה שאתם עושים 36 שנים, אתם מתפארים בזה, כך פעלתם כל השנים.</w:t>
      </w:r>
    </w:p>
    <w:p w14:paraId="79B4C658" w14:textId="77777777" w:rsidR="00000000" w:rsidRDefault="00526D0B">
      <w:pPr>
        <w:pStyle w:val="a0"/>
        <w:rPr>
          <w:rFonts w:hint="cs"/>
          <w:rtl/>
        </w:rPr>
      </w:pPr>
    </w:p>
    <w:p w14:paraId="272A067F" w14:textId="77777777" w:rsidR="00000000" w:rsidRDefault="00526D0B">
      <w:pPr>
        <w:pStyle w:val="a0"/>
        <w:rPr>
          <w:rFonts w:hint="cs"/>
          <w:rtl/>
        </w:rPr>
      </w:pPr>
      <w:r>
        <w:rPr>
          <w:rFonts w:hint="cs"/>
          <w:rtl/>
        </w:rPr>
        <w:t>דבר אחד, אי-אפשר להתפלא, אדוני ממלא-מקום ראש הממשלה אהוד אולמרט וחבר הכנסת גדעון סער, שכ</w:t>
      </w:r>
      <w:r>
        <w:rPr>
          <w:rFonts w:hint="cs"/>
          <w:rtl/>
        </w:rPr>
        <w:t>בר איננו כאן, מה שהוא מצא בהבנות הללו. אין פה שום דבר חדש, אנחנו אומרים את זה זה 20 שנה. זה כתוב במצעים שלנו. אלף פעמים קראתם לי בוגד על הדברים הללו, אז מה ההפתעה? אני יודע מה ההפתעה - - -</w:t>
      </w:r>
    </w:p>
    <w:p w14:paraId="1247F89A" w14:textId="77777777" w:rsidR="00000000" w:rsidRDefault="00526D0B">
      <w:pPr>
        <w:pStyle w:val="a0"/>
        <w:rPr>
          <w:rFonts w:hint="cs"/>
          <w:rtl/>
        </w:rPr>
      </w:pPr>
    </w:p>
    <w:p w14:paraId="6E18E3D7" w14:textId="77777777" w:rsidR="00000000" w:rsidRDefault="00526D0B">
      <w:pPr>
        <w:pStyle w:val="af0"/>
        <w:rPr>
          <w:rtl/>
        </w:rPr>
      </w:pPr>
      <w:r>
        <w:rPr>
          <w:rFonts w:hint="eastAsia"/>
          <w:rtl/>
        </w:rPr>
        <w:t>שאול</w:t>
      </w:r>
      <w:r>
        <w:rPr>
          <w:rtl/>
        </w:rPr>
        <w:t xml:space="preserve"> יהלום (מפד"ל):</w:t>
      </w:r>
    </w:p>
    <w:p w14:paraId="4BE99C47" w14:textId="77777777" w:rsidR="00000000" w:rsidRDefault="00526D0B">
      <w:pPr>
        <w:pStyle w:val="a0"/>
        <w:rPr>
          <w:rFonts w:hint="cs"/>
          <w:rtl/>
        </w:rPr>
      </w:pPr>
    </w:p>
    <w:p w14:paraId="5C1D1C4B" w14:textId="77777777" w:rsidR="00000000" w:rsidRDefault="00526D0B">
      <w:pPr>
        <w:pStyle w:val="a0"/>
        <w:rPr>
          <w:rFonts w:hint="cs"/>
          <w:rtl/>
        </w:rPr>
      </w:pPr>
      <w:r>
        <w:rPr>
          <w:rFonts w:hint="cs"/>
          <w:rtl/>
        </w:rPr>
        <w:t>הפסדת בבחירות.</w:t>
      </w:r>
    </w:p>
    <w:p w14:paraId="63D3548B" w14:textId="77777777" w:rsidR="00000000" w:rsidRDefault="00526D0B">
      <w:pPr>
        <w:pStyle w:val="a0"/>
        <w:rPr>
          <w:rFonts w:hint="cs"/>
          <w:rtl/>
        </w:rPr>
      </w:pPr>
    </w:p>
    <w:p w14:paraId="3D5F3688" w14:textId="77777777" w:rsidR="00000000" w:rsidRDefault="00526D0B">
      <w:pPr>
        <w:pStyle w:val="-"/>
        <w:rPr>
          <w:rtl/>
        </w:rPr>
      </w:pPr>
      <w:bookmarkStart w:id="154" w:name="FS000001065T21_10_2003_18_21_26C"/>
      <w:bookmarkEnd w:id="154"/>
      <w:r>
        <w:rPr>
          <w:rtl/>
        </w:rPr>
        <w:t>חיים אורון (מרצ):</w:t>
      </w:r>
    </w:p>
    <w:p w14:paraId="08BBD7AD" w14:textId="77777777" w:rsidR="00000000" w:rsidRDefault="00526D0B">
      <w:pPr>
        <w:pStyle w:val="a0"/>
        <w:rPr>
          <w:rtl/>
        </w:rPr>
      </w:pPr>
    </w:p>
    <w:p w14:paraId="294DBA47" w14:textId="77777777" w:rsidR="00000000" w:rsidRDefault="00526D0B">
      <w:pPr>
        <w:pStyle w:val="a0"/>
        <w:rPr>
          <w:rFonts w:hint="cs"/>
          <w:rtl/>
        </w:rPr>
      </w:pPr>
      <w:r>
        <w:rPr>
          <w:rFonts w:hint="cs"/>
          <w:rtl/>
        </w:rPr>
        <w:t>הפסדתי בבח</w:t>
      </w:r>
      <w:r>
        <w:rPr>
          <w:rFonts w:hint="cs"/>
          <w:rtl/>
        </w:rPr>
        <w:t xml:space="preserve">ירות, אני אלך לבחירות פעם נוספת. </w:t>
      </w:r>
    </w:p>
    <w:p w14:paraId="25EFF2A3" w14:textId="77777777" w:rsidR="00000000" w:rsidRDefault="00526D0B">
      <w:pPr>
        <w:pStyle w:val="a0"/>
        <w:rPr>
          <w:rFonts w:hint="cs"/>
          <w:rtl/>
        </w:rPr>
      </w:pPr>
    </w:p>
    <w:p w14:paraId="013C1D94" w14:textId="77777777" w:rsidR="00000000" w:rsidRDefault="00526D0B">
      <w:pPr>
        <w:pStyle w:val="a0"/>
        <w:rPr>
          <w:rFonts w:hint="cs"/>
          <w:rtl/>
        </w:rPr>
      </w:pPr>
      <w:r>
        <w:rPr>
          <w:rFonts w:hint="cs"/>
          <w:rtl/>
        </w:rPr>
        <w:t>ההפתעה היא, שפתאום נמצא שותף פלסטיני - אחרי שנה וחצי של עבודה מאוד קשה, אחרי ויכוחים מאוד קשים - שהיה מוכן למצוא את נקודת המפגש בין מה שאנחנו אומרים זה שנים. אתם אמרתם שגם אתנו אי-אפשר להגיע למשא-ומתן, ומצאתם תנא דמסייע ב</w:t>
      </w:r>
      <w:r>
        <w:rPr>
          <w:rFonts w:hint="cs"/>
          <w:rtl/>
        </w:rPr>
        <w:t>אהוד ברק שאמר: גם אתכם אי-אפשר להגיע למשא-ומתן, ומצאנו. עכשיו תתמודדו עם זה.</w:t>
      </w:r>
    </w:p>
    <w:p w14:paraId="7A475961" w14:textId="77777777" w:rsidR="00000000" w:rsidRDefault="00526D0B">
      <w:pPr>
        <w:pStyle w:val="a0"/>
        <w:rPr>
          <w:rFonts w:hint="cs"/>
          <w:rtl/>
        </w:rPr>
      </w:pPr>
    </w:p>
    <w:p w14:paraId="1E3CDB4C" w14:textId="77777777" w:rsidR="00000000" w:rsidRDefault="00526D0B">
      <w:pPr>
        <w:pStyle w:val="a0"/>
        <w:rPr>
          <w:rFonts w:hint="cs"/>
          <w:rtl/>
        </w:rPr>
      </w:pPr>
      <w:r>
        <w:rPr>
          <w:rFonts w:hint="cs"/>
          <w:rtl/>
        </w:rPr>
        <w:t xml:space="preserve">אני לא מצפה שאתה תתמודד עם זה, תאמין לי. אני לא מצפה מגדעון סער שיתמודד עם זה. אני לא מצפה אפילו מעוזי לנדאו להתמודד עם זה. אבל כן מאולמרט, שכבר כן אומר "מדינה פלסטינית". </w:t>
      </w:r>
    </w:p>
    <w:p w14:paraId="1FB5B7C5" w14:textId="77777777" w:rsidR="00000000" w:rsidRDefault="00526D0B">
      <w:pPr>
        <w:pStyle w:val="a0"/>
        <w:rPr>
          <w:rFonts w:hint="cs"/>
          <w:rtl/>
        </w:rPr>
      </w:pPr>
    </w:p>
    <w:p w14:paraId="1957CD25" w14:textId="77777777" w:rsidR="00000000" w:rsidRDefault="00526D0B">
      <w:pPr>
        <w:pStyle w:val="a0"/>
        <w:rPr>
          <w:rFonts w:hint="cs"/>
          <w:rtl/>
        </w:rPr>
      </w:pPr>
      <w:r>
        <w:rPr>
          <w:rFonts w:hint="cs"/>
          <w:rtl/>
        </w:rPr>
        <w:t>מה אמ</w:t>
      </w:r>
      <w:r>
        <w:rPr>
          <w:rFonts w:hint="cs"/>
          <w:rtl/>
        </w:rPr>
        <w:t>רו לנו על מדינה פלסטינית לפני שנים? עכשיו ציינו 30 שנים למלחמת יום הכיפורים - מה אמרו לנו על פינוי סיני? מה אמרו לנו על דיבור עם אש"ף? אולי בגלל הדברים הללו נתווכח על העניין עצמו. זה מה שאנחנו רוצים. אנחנו מציגים לציבור תוכנית מוסכמת עם שותף פלסטיני. כל המ</w:t>
      </w:r>
      <w:r>
        <w:rPr>
          <w:rFonts w:hint="cs"/>
          <w:rtl/>
        </w:rPr>
        <w:t>סמכים גלויים, אין שום מסמך חסוי, המפה תהיה ברורה לכולם.</w:t>
      </w:r>
    </w:p>
    <w:p w14:paraId="5865D058" w14:textId="77777777" w:rsidR="00000000" w:rsidRDefault="00526D0B">
      <w:pPr>
        <w:pStyle w:val="a0"/>
        <w:rPr>
          <w:rFonts w:hint="cs"/>
          <w:rtl/>
        </w:rPr>
      </w:pPr>
    </w:p>
    <w:p w14:paraId="54F699E2" w14:textId="77777777" w:rsidR="00000000" w:rsidRDefault="00526D0B">
      <w:pPr>
        <w:pStyle w:val="af0"/>
        <w:rPr>
          <w:rtl/>
        </w:rPr>
      </w:pPr>
      <w:r>
        <w:rPr>
          <w:rFonts w:hint="eastAsia"/>
          <w:rtl/>
        </w:rPr>
        <w:t>שאול</w:t>
      </w:r>
      <w:r>
        <w:rPr>
          <w:rtl/>
        </w:rPr>
        <w:t xml:space="preserve"> יהלום (מפד"ל):</w:t>
      </w:r>
    </w:p>
    <w:p w14:paraId="137A4BBF" w14:textId="77777777" w:rsidR="00000000" w:rsidRDefault="00526D0B">
      <w:pPr>
        <w:pStyle w:val="a0"/>
        <w:rPr>
          <w:rFonts w:hint="cs"/>
          <w:rtl/>
        </w:rPr>
      </w:pPr>
    </w:p>
    <w:p w14:paraId="55B88D4A" w14:textId="77777777" w:rsidR="00000000" w:rsidRDefault="00526D0B">
      <w:pPr>
        <w:pStyle w:val="a0"/>
        <w:rPr>
          <w:rFonts w:hint="cs"/>
          <w:rtl/>
        </w:rPr>
      </w:pPr>
      <w:r>
        <w:rPr>
          <w:rFonts w:hint="cs"/>
          <w:rtl/>
        </w:rPr>
        <w:t>למה בז'נבה? תחתום פה, בירושלים.</w:t>
      </w:r>
    </w:p>
    <w:p w14:paraId="241144D9" w14:textId="77777777" w:rsidR="00000000" w:rsidRDefault="00526D0B">
      <w:pPr>
        <w:pStyle w:val="a0"/>
        <w:rPr>
          <w:rFonts w:hint="cs"/>
          <w:rtl/>
        </w:rPr>
      </w:pPr>
    </w:p>
    <w:p w14:paraId="458B0110" w14:textId="77777777" w:rsidR="00000000" w:rsidRDefault="00526D0B">
      <w:pPr>
        <w:pStyle w:val="-"/>
        <w:rPr>
          <w:rtl/>
        </w:rPr>
      </w:pPr>
      <w:bookmarkStart w:id="155" w:name="FS000001065T21_10_2003_18_27_15C"/>
      <w:bookmarkEnd w:id="155"/>
      <w:r>
        <w:rPr>
          <w:rtl/>
        </w:rPr>
        <w:t>חיים אורון (מרצ):</w:t>
      </w:r>
    </w:p>
    <w:p w14:paraId="00B4A08D" w14:textId="77777777" w:rsidR="00000000" w:rsidRDefault="00526D0B">
      <w:pPr>
        <w:pStyle w:val="a0"/>
        <w:rPr>
          <w:rtl/>
        </w:rPr>
      </w:pPr>
    </w:p>
    <w:p w14:paraId="2C7FFD9E" w14:textId="77777777" w:rsidR="00000000" w:rsidRDefault="00526D0B">
      <w:pPr>
        <w:pStyle w:val="a0"/>
        <w:rPr>
          <w:rFonts w:hint="cs"/>
          <w:rtl/>
        </w:rPr>
      </w:pPr>
      <w:r>
        <w:rPr>
          <w:rFonts w:hint="cs"/>
          <w:rtl/>
        </w:rPr>
        <w:t>שאול יהלום, אל תפריע לי כי זמני מתקצר.</w:t>
      </w:r>
    </w:p>
    <w:p w14:paraId="45315950" w14:textId="77777777" w:rsidR="00000000" w:rsidRDefault="00526D0B">
      <w:pPr>
        <w:pStyle w:val="a0"/>
        <w:rPr>
          <w:rFonts w:hint="cs"/>
          <w:rtl/>
        </w:rPr>
      </w:pPr>
    </w:p>
    <w:p w14:paraId="113C18E9" w14:textId="77777777" w:rsidR="00000000" w:rsidRDefault="00526D0B">
      <w:pPr>
        <w:pStyle w:val="af1"/>
        <w:rPr>
          <w:rtl/>
        </w:rPr>
      </w:pPr>
      <w:r>
        <w:rPr>
          <w:rtl/>
        </w:rPr>
        <w:t>היו"ר משה כחלון:</w:t>
      </w:r>
    </w:p>
    <w:p w14:paraId="49945F56" w14:textId="77777777" w:rsidR="00000000" w:rsidRDefault="00526D0B">
      <w:pPr>
        <w:pStyle w:val="a0"/>
        <w:rPr>
          <w:rtl/>
        </w:rPr>
      </w:pPr>
    </w:p>
    <w:p w14:paraId="5C1A4506" w14:textId="77777777" w:rsidR="00000000" w:rsidRDefault="00526D0B">
      <w:pPr>
        <w:pStyle w:val="a0"/>
        <w:rPr>
          <w:rFonts w:hint="cs"/>
          <w:rtl/>
        </w:rPr>
      </w:pPr>
      <w:r>
        <w:rPr>
          <w:rFonts w:hint="cs"/>
          <w:rtl/>
        </w:rPr>
        <w:t>זמנך תם.</w:t>
      </w:r>
    </w:p>
    <w:p w14:paraId="76D6EEC3" w14:textId="77777777" w:rsidR="00000000" w:rsidRDefault="00526D0B">
      <w:pPr>
        <w:pStyle w:val="a0"/>
        <w:rPr>
          <w:rFonts w:hint="cs"/>
          <w:rtl/>
        </w:rPr>
      </w:pPr>
    </w:p>
    <w:p w14:paraId="2E92AB26" w14:textId="77777777" w:rsidR="00000000" w:rsidRDefault="00526D0B">
      <w:pPr>
        <w:pStyle w:val="-"/>
        <w:rPr>
          <w:rtl/>
        </w:rPr>
      </w:pPr>
      <w:bookmarkStart w:id="156" w:name="FS000001065T21_10_2003_18_27_27C"/>
      <w:bookmarkEnd w:id="156"/>
      <w:r>
        <w:rPr>
          <w:rtl/>
        </w:rPr>
        <w:t>חיים אורון (מרצ):</w:t>
      </w:r>
    </w:p>
    <w:p w14:paraId="4BBC9178" w14:textId="77777777" w:rsidR="00000000" w:rsidRDefault="00526D0B">
      <w:pPr>
        <w:pStyle w:val="a0"/>
        <w:rPr>
          <w:rtl/>
        </w:rPr>
      </w:pPr>
    </w:p>
    <w:p w14:paraId="1C257912" w14:textId="77777777" w:rsidR="00000000" w:rsidRDefault="00526D0B">
      <w:pPr>
        <w:pStyle w:val="a0"/>
        <w:rPr>
          <w:rFonts w:hint="cs"/>
          <w:rtl/>
        </w:rPr>
      </w:pPr>
      <w:r>
        <w:rPr>
          <w:rFonts w:hint="cs"/>
          <w:rtl/>
        </w:rPr>
        <w:t>אתה כל הזמן מסביר לי איפה אני חותם. הבע</w:t>
      </w:r>
      <w:r>
        <w:rPr>
          <w:rFonts w:hint="cs"/>
          <w:rtl/>
        </w:rPr>
        <w:t xml:space="preserve">יה היא לא איפה אני חותם, חבר הכנסת יהלום, הבעיה היא על מה אני חותם. היות שלך אין מה להציע חוץ מארץ-ישראל השלמה ועוד טונה ועוד טונה ועוד טונה, ואתה רואה מה שקורה, נכנסת לפניקה. אתה כל כך בפניקה שאתה הולך להטיל עלי גזר-דין מוות. אני אחיה עם זה, תאמין לי. צא </w:t>
      </w:r>
      <w:r>
        <w:rPr>
          <w:rFonts w:hint="cs"/>
          <w:rtl/>
        </w:rPr>
        <w:t>מהפניקה. יש לך ויכוח ציבורי, נעלה אותו בציבור, נראה מי תומך במי. כבר ראיתי, היו הרבה עמדות שבעבר לא קיבלו, ובסוף הממשלה קיבלה אותן. זה מה שאנחנו רוצים.</w:t>
      </w:r>
    </w:p>
    <w:p w14:paraId="64A25E29" w14:textId="77777777" w:rsidR="00000000" w:rsidRDefault="00526D0B">
      <w:pPr>
        <w:pStyle w:val="a0"/>
        <w:rPr>
          <w:rFonts w:hint="cs"/>
          <w:rtl/>
        </w:rPr>
      </w:pPr>
    </w:p>
    <w:p w14:paraId="440334B1" w14:textId="77777777" w:rsidR="00000000" w:rsidRDefault="00526D0B">
      <w:pPr>
        <w:pStyle w:val="a0"/>
        <w:rPr>
          <w:rFonts w:hint="cs"/>
          <w:rtl/>
        </w:rPr>
      </w:pPr>
      <w:r>
        <w:rPr>
          <w:rFonts w:hint="cs"/>
          <w:rtl/>
        </w:rPr>
        <w:t>מי שהופתע, שיופתע. אנחנו מציגים בפני הציבור הבנות, ותפסיקו לבדוק את נאמנותנו, לא של רב-אלופים ולא של אל</w:t>
      </w:r>
      <w:r>
        <w:rPr>
          <w:rFonts w:hint="cs"/>
          <w:rtl/>
        </w:rPr>
        <w:t>ופים וגם לא של טוראים כמוני. אני לא צריך לקבל מחבר הכנסת זאב שום תעודת הכשר, לא על הציונית שלי ולא על היהדות שלי ולא על נאמנותי למדינה. תנהל ויכוח עם מה שאני אומר ולא עם מה שאתה רוצה לנהל.</w:t>
      </w:r>
    </w:p>
    <w:p w14:paraId="4A09566C" w14:textId="77777777" w:rsidR="00000000" w:rsidRDefault="00526D0B">
      <w:pPr>
        <w:pStyle w:val="a0"/>
        <w:rPr>
          <w:rFonts w:hint="cs"/>
          <w:rtl/>
        </w:rPr>
      </w:pPr>
    </w:p>
    <w:p w14:paraId="63454B31" w14:textId="77777777" w:rsidR="00000000" w:rsidRDefault="00526D0B">
      <w:pPr>
        <w:pStyle w:val="af1"/>
        <w:rPr>
          <w:rtl/>
        </w:rPr>
      </w:pPr>
      <w:r>
        <w:rPr>
          <w:rtl/>
        </w:rPr>
        <w:t>היו"ר משה כחלון:</w:t>
      </w:r>
    </w:p>
    <w:p w14:paraId="74628E75" w14:textId="77777777" w:rsidR="00000000" w:rsidRDefault="00526D0B">
      <w:pPr>
        <w:pStyle w:val="a0"/>
        <w:rPr>
          <w:rtl/>
        </w:rPr>
      </w:pPr>
    </w:p>
    <w:p w14:paraId="040021C8" w14:textId="77777777" w:rsidR="00000000" w:rsidRDefault="00526D0B">
      <w:pPr>
        <w:pStyle w:val="a0"/>
        <w:rPr>
          <w:rFonts w:hint="cs"/>
          <w:rtl/>
        </w:rPr>
      </w:pPr>
      <w:r>
        <w:rPr>
          <w:rFonts w:hint="cs"/>
          <w:rtl/>
        </w:rPr>
        <w:t xml:space="preserve">תודה רבה, חבר הכנסת אורון. חבר הכנסת ואסל טאהא, </w:t>
      </w:r>
      <w:r>
        <w:rPr>
          <w:rFonts w:hint="cs"/>
          <w:rtl/>
        </w:rPr>
        <w:t>ואחריו - חבר הכנסת מוחמד ברכה, חבר הכנסת פרוש וחבר הכנסת אלדד.</w:t>
      </w:r>
    </w:p>
    <w:p w14:paraId="141CB220" w14:textId="77777777" w:rsidR="00000000" w:rsidRDefault="00526D0B">
      <w:pPr>
        <w:pStyle w:val="a"/>
        <w:rPr>
          <w:rtl/>
        </w:rPr>
      </w:pPr>
      <w:bookmarkStart w:id="157" w:name="FS000001065T21_10_2003_18_31_08"/>
      <w:bookmarkStart w:id="158" w:name="FS000001062T21_10_2003_18_31_18"/>
      <w:bookmarkEnd w:id="157"/>
      <w:bookmarkEnd w:id="158"/>
    </w:p>
    <w:p w14:paraId="2BEA3F81" w14:textId="77777777" w:rsidR="00000000" w:rsidRDefault="00526D0B">
      <w:pPr>
        <w:pStyle w:val="a"/>
        <w:rPr>
          <w:rtl/>
        </w:rPr>
      </w:pPr>
      <w:bookmarkStart w:id="159" w:name="_Toc56258678"/>
      <w:r>
        <w:rPr>
          <w:rFonts w:hint="eastAsia"/>
          <w:rtl/>
        </w:rPr>
        <w:t>ואסל</w:t>
      </w:r>
      <w:r>
        <w:rPr>
          <w:rtl/>
        </w:rPr>
        <w:t xml:space="preserve"> טאהא (בל"ד):</w:t>
      </w:r>
      <w:bookmarkEnd w:id="159"/>
    </w:p>
    <w:p w14:paraId="54931573" w14:textId="77777777" w:rsidR="00000000" w:rsidRDefault="00526D0B">
      <w:pPr>
        <w:pStyle w:val="a0"/>
        <w:rPr>
          <w:rFonts w:hint="cs"/>
          <w:rtl/>
        </w:rPr>
      </w:pPr>
    </w:p>
    <w:p w14:paraId="29AAB199" w14:textId="77777777" w:rsidR="00000000" w:rsidRDefault="00526D0B">
      <w:pPr>
        <w:pStyle w:val="a0"/>
        <w:rPr>
          <w:rFonts w:hint="cs"/>
          <w:rtl/>
        </w:rPr>
      </w:pPr>
      <w:r>
        <w:rPr>
          <w:rFonts w:hint="cs"/>
          <w:rtl/>
        </w:rPr>
        <w:t>אדוני היושב-ראש, כנסת נכבדה, ההסכם הוא מסמך הצהרתי בעל משמעות סימבולית, שנכתב על-ידי גורמים אשר אינם בעלי סמכות לנהל משא-ומתן רשמי. אך למרות זאת, עיקר תרומתו היא בהוכחה כי ה</w:t>
      </w:r>
      <w:r>
        <w:rPr>
          <w:rFonts w:hint="cs"/>
          <w:rtl/>
        </w:rPr>
        <w:t>תנהלות ממשלת ישראל בעבר, וביתר שאת התנהלות הממשלה הנוכחית, מבוססת על אמוציות ורגשות נקם ואינה מושתתת על רצון אמיתי להוביל את שני העמים אל סוף הסכסוך המטביע את כולנו בים של דם.</w:t>
      </w:r>
    </w:p>
    <w:p w14:paraId="146C05BD" w14:textId="77777777" w:rsidR="00000000" w:rsidRDefault="00526D0B">
      <w:pPr>
        <w:pStyle w:val="a0"/>
        <w:rPr>
          <w:rFonts w:hint="cs"/>
          <w:rtl/>
        </w:rPr>
      </w:pPr>
    </w:p>
    <w:p w14:paraId="0F24DE42" w14:textId="77777777" w:rsidR="00000000" w:rsidRDefault="00526D0B">
      <w:pPr>
        <w:pStyle w:val="a0"/>
        <w:rPr>
          <w:rFonts w:hint="cs"/>
          <w:rtl/>
        </w:rPr>
      </w:pPr>
      <w:r>
        <w:rPr>
          <w:rFonts w:hint="cs"/>
          <w:rtl/>
        </w:rPr>
        <w:t>גם ממשלת ברק שיקרה לעמה, ומסמך ז'נבה מרוקן את טענותיו של ברק כי הפלסטינים הם שה</w:t>
      </w:r>
      <w:r>
        <w:rPr>
          <w:rFonts w:hint="cs"/>
          <w:rtl/>
        </w:rPr>
        <w:t>כשילו את שיחות קמפ-דייוויד. ברק תקף את המסמך ואת חותמיו, כי הם סיפקו עוד הוכחה לכך שניהל תעמולה שקרית לאחר קמפ-דייוויד ולאחר טאבה.</w:t>
      </w:r>
    </w:p>
    <w:p w14:paraId="146F3F1B" w14:textId="77777777" w:rsidR="00000000" w:rsidRDefault="00526D0B">
      <w:pPr>
        <w:pStyle w:val="a0"/>
        <w:rPr>
          <w:rFonts w:hint="cs"/>
          <w:rtl/>
        </w:rPr>
      </w:pPr>
    </w:p>
    <w:p w14:paraId="0AD499F9" w14:textId="77777777" w:rsidR="00000000" w:rsidRDefault="00526D0B">
      <w:pPr>
        <w:pStyle w:val="a0"/>
        <w:rPr>
          <w:rFonts w:hint="cs"/>
          <w:rtl/>
        </w:rPr>
      </w:pPr>
      <w:r>
        <w:rPr>
          <w:rFonts w:hint="cs"/>
          <w:rtl/>
        </w:rPr>
        <w:t>אדוני היושב-ראש, יש לשים לב להסתה הפרועה של הימין נגד הבנות ז'נבה. עד עכשיו לא היתה בימין כל התעניינות מהותית ולא הועלו הסתי</w:t>
      </w:r>
      <w:r>
        <w:rPr>
          <w:rFonts w:hint="cs"/>
          <w:rtl/>
        </w:rPr>
        <w:t>יגויות ענייניות להבנות ז'נבה. בסיס ההתנגדות הוא לעצם הדיון, השיח ושבירת הקונסנזוס הישראלי כי אין עם מי לדבר. הימין מתנגד, כי הוא לא רוצה לסיים את הכיבוש.</w:t>
      </w:r>
    </w:p>
    <w:p w14:paraId="19238A8D" w14:textId="77777777" w:rsidR="00000000" w:rsidRDefault="00526D0B">
      <w:pPr>
        <w:pStyle w:val="a0"/>
        <w:rPr>
          <w:rFonts w:hint="cs"/>
          <w:rtl/>
        </w:rPr>
      </w:pPr>
    </w:p>
    <w:p w14:paraId="0386F355" w14:textId="77777777" w:rsidR="00000000" w:rsidRDefault="00526D0B">
      <w:pPr>
        <w:pStyle w:val="a0"/>
        <w:rPr>
          <w:rFonts w:hint="cs"/>
          <w:rtl/>
        </w:rPr>
      </w:pPr>
      <w:r>
        <w:rPr>
          <w:rFonts w:hint="cs"/>
          <w:rtl/>
        </w:rPr>
        <w:t xml:space="preserve">התקפות חיל האוויר בעזה ודבריו של ראש הממשלה אמש מוכיחים כי אכן אין על מה לדבר, ולישראל אין כל תוכנית </w:t>
      </w:r>
      <w:r>
        <w:rPr>
          <w:rFonts w:hint="cs"/>
          <w:rtl/>
        </w:rPr>
        <w:t>שלום או אופק פוליטי המכוון לשלום. האלימות שלוחת הרסן נגד אזרחים חפים מפשע, כפי שהיא מתקיימת כבר יותר משנתיים, חשפה את ציפורניה גם אתמול בלילה, והיא מוכיחה רק דבר אחד, שממשלת ישראל איננה מעוניינת בהידברות, היא כן מעוניינת בהדברת סיכויי השלום. ממשלת ישראל אי</w:t>
      </w:r>
      <w:r>
        <w:rPr>
          <w:rFonts w:hint="cs"/>
          <w:rtl/>
        </w:rPr>
        <w:t>ננה מעוניינת בשלום, אלא בהסלמה, גם בגזרה הסורית. לממשלת ישראל אין מה להציע חוץ מהריסת בתים וחיזוק הכיבוש וההתנחלויות והחיסולים.</w:t>
      </w:r>
    </w:p>
    <w:p w14:paraId="6B31A884" w14:textId="77777777" w:rsidR="00000000" w:rsidRDefault="00526D0B">
      <w:pPr>
        <w:pStyle w:val="a0"/>
        <w:rPr>
          <w:rFonts w:hint="cs"/>
          <w:rtl/>
        </w:rPr>
      </w:pPr>
    </w:p>
    <w:p w14:paraId="6B1AC956" w14:textId="77777777" w:rsidR="00000000" w:rsidRDefault="00526D0B">
      <w:pPr>
        <w:pStyle w:val="a0"/>
        <w:rPr>
          <w:rFonts w:hint="cs"/>
          <w:rtl/>
        </w:rPr>
      </w:pPr>
      <w:r>
        <w:rPr>
          <w:rFonts w:hint="cs"/>
          <w:rtl/>
        </w:rPr>
        <w:t>אדוני היושב-ראש, הססמה "שלום וביטחון", שאותה הבטיחו לבוחרים ערב הבחירות, לא מיושמת והיא נכשלת יום-יום. הממשלה מוליכה את עמה שול</w:t>
      </w:r>
      <w:r>
        <w:rPr>
          <w:rFonts w:hint="cs"/>
          <w:rtl/>
        </w:rPr>
        <w:t>ל, היא משקרת במצח נחושה. המגמה הימנית הרשמית בישראל היא הכשלת כל צעד, כל כתובת, כל גורם התורם להידברות.</w:t>
      </w:r>
    </w:p>
    <w:p w14:paraId="7DAACBF8" w14:textId="77777777" w:rsidR="00000000" w:rsidRDefault="00526D0B">
      <w:pPr>
        <w:pStyle w:val="a0"/>
        <w:rPr>
          <w:rFonts w:hint="cs"/>
          <w:rtl/>
        </w:rPr>
      </w:pPr>
    </w:p>
    <w:p w14:paraId="1C5FE04F" w14:textId="77777777" w:rsidR="00000000" w:rsidRDefault="00526D0B">
      <w:pPr>
        <w:pStyle w:val="a0"/>
        <w:rPr>
          <w:rFonts w:hint="cs"/>
          <w:rtl/>
        </w:rPr>
      </w:pPr>
      <w:r>
        <w:rPr>
          <w:rFonts w:hint="cs"/>
          <w:rtl/>
        </w:rPr>
        <w:t>כולנו, אדוני היושב-ראש, יודעים שדרך ההידברות היא הדרך היחידה שתחלץ את שני העמים ממעגל הדמים הנוכחי.</w:t>
      </w:r>
    </w:p>
    <w:p w14:paraId="252CE9E1" w14:textId="77777777" w:rsidR="00000000" w:rsidRDefault="00526D0B">
      <w:pPr>
        <w:pStyle w:val="a0"/>
        <w:rPr>
          <w:rFonts w:hint="cs"/>
          <w:rtl/>
        </w:rPr>
      </w:pPr>
    </w:p>
    <w:p w14:paraId="47151289" w14:textId="77777777" w:rsidR="00000000" w:rsidRDefault="00526D0B">
      <w:pPr>
        <w:pStyle w:val="af1"/>
        <w:rPr>
          <w:rtl/>
        </w:rPr>
      </w:pPr>
      <w:r>
        <w:rPr>
          <w:rtl/>
        </w:rPr>
        <w:t>היו"ר משה כחלון:</w:t>
      </w:r>
    </w:p>
    <w:p w14:paraId="0E74FBA6" w14:textId="77777777" w:rsidR="00000000" w:rsidRDefault="00526D0B">
      <w:pPr>
        <w:pStyle w:val="a0"/>
        <w:rPr>
          <w:rtl/>
        </w:rPr>
      </w:pPr>
    </w:p>
    <w:p w14:paraId="38E6B5AB" w14:textId="77777777" w:rsidR="00000000" w:rsidRDefault="00526D0B">
      <w:pPr>
        <w:pStyle w:val="a0"/>
        <w:rPr>
          <w:rFonts w:hint="cs"/>
          <w:rtl/>
        </w:rPr>
      </w:pPr>
      <w:r>
        <w:rPr>
          <w:rFonts w:hint="cs"/>
          <w:rtl/>
        </w:rPr>
        <w:t xml:space="preserve">תודה רבה. חבר הכנסת מוחמד ברכה, </w:t>
      </w:r>
      <w:r>
        <w:rPr>
          <w:rFonts w:hint="cs"/>
          <w:rtl/>
        </w:rPr>
        <w:t xml:space="preserve">בבקשה. אחריו </w:t>
      </w:r>
      <w:r>
        <w:rPr>
          <w:rtl/>
        </w:rPr>
        <w:t>–</w:t>
      </w:r>
      <w:r>
        <w:rPr>
          <w:rFonts w:hint="cs"/>
          <w:rtl/>
        </w:rPr>
        <w:t xml:space="preserve"> חבר הכנסת מאיר פרוש, אם יהיה כאן. אחריו </w:t>
      </w:r>
      <w:r>
        <w:rPr>
          <w:rtl/>
        </w:rPr>
        <w:t>–</w:t>
      </w:r>
      <w:r>
        <w:rPr>
          <w:rFonts w:hint="cs"/>
          <w:rtl/>
        </w:rPr>
        <w:t xml:space="preserve"> חבר הכנסת אריה אלדד.</w:t>
      </w:r>
    </w:p>
    <w:p w14:paraId="05D43AF7" w14:textId="77777777" w:rsidR="00000000" w:rsidRDefault="00526D0B">
      <w:pPr>
        <w:pStyle w:val="a0"/>
        <w:rPr>
          <w:rFonts w:hint="cs"/>
          <w:rtl/>
        </w:rPr>
      </w:pPr>
    </w:p>
    <w:p w14:paraId="39E6C10A" w14:textId="77777777" w:rsidR="00000000" w:rsidRDefault="00526D0B">
      <w:pPr>
        <w:pStyle w:val="a"/>
        <w:rPr>
          <w:rtl/>
        </w:rPr>
      </w:pPr>
      <w:bookmarkStart w:id="160" w:name="FS000000540T21_10_2003_18_15_37"/>
      <w:bookmarkStart w:id="161" w:name="_Toc56258679"/>
      <w:bookmarkEnd w:id="160"/>
      <w:r>
        <w:rPr>
          <w:rFonts w:hint="eastAsia"/>
          <w:rtl/>
        </w:rPr>
        <w:t>מוחמד</w:t>
      </w:r>
      <w:r>
        <w:rPr>
          <w:rtl/>
        </w:rPr>
        <w:t xml:space="preserve"> ברכה (חד"ש-תע"ל):</w:t>
      </w:r>
      <w:bookmarkEnd w:id="161"/>
    </w:p>
    <w:p w14:paraId="64887605" w14:textId="77777777" w:rsidR="00000000" w:rsidRDefault="00526D0B">
      <w:pPr>
        <w:pStyle w:val="a0"/>
        <w:rPr>
          <w:rFonts w:hint="cs"/>
          <w:rtl/>
        </w:rPr>
      </w:pPr>
    </w:p>
    <w:p w14:paraId="62249267" w14:textId="77777777" w:rsidR="00000000" w:rsidRDefault="00526D0B">
      <w:pPr>
        <w:pStyle w:val="a0"/>
        <w:rPr>
          <w:rFonts w:hint="cs"/>
          <w:rtl/>
        </w:rPr>
      </w:pPr>
      <w:r>
        <w:rPr>
          <w:rFonts w:hint="cs"/>
          <w:rtl/>
        </w:rPr>
        <w:t>אדוני היושב-ראש, רבותי חברי הכנסת, הטבח בפלסטינים נמשך. הוויכוח שהתנהל לאחרונה בציבוריות הישראלית סביב מכתב הטייסים, והטענות נגדם שהאשמותיהם מופרכות, נר</w:t>
      </w:r>
      <w:r>
        <w:rPr>
          <w:rFonts w:hint="cs"/>
          <w:rtl/>
        </w:rPr>
        <w:t>אה ויכוח מופרך והזוי ביום שכזה. צה"ל על כל חילותיו, ובפרט טייסיו, נגוע בפשעי מלחמה בין-לאומיים ועוסק בטבח אוכלוסייה אזרחית חפה מפשע.</w:t>
      </w:r>
    </w:p>
    <w:p w14:paraId="30116B89" w14:textId="77777777" w:rsidR="00000000" w:rsidRDefault="00526D0B">
      <w:pPr>
        <w:pStyle w:val="a0"/>
        <w:rPr>
          <w:rFonts w:hint="cs"/>
          <w:rtl/>
        </w:rPr>
      </w:pPr>
    </w:p>
    <w:p w14:paraId="275732C0" w14:textId="77777777" w:rsidR="00000000" w:rsidRDefault="00526D0B">
      <w:pPr>
        <w:pStyle w:val="af0"/>
        <w:rPr>
          <w:rtl/>
        </w:rPr>
      </w:pPr>
      <w:r>
        <w:rPr>
          <w:rFonts w:hint="eastAsia"/>
          <w:rtl/>
        </w:rPr>
        <w:t>שאול</w:t>
      </w:r>
      <w:r>
        <w:rPr>
          <w:rtl/>
        </w:rPr>
        <w:t xml:space="preserve"> יהלום (מפד"ל):</w:t>
      </w:r>
    </w:p>
    <w:p w14:paraId="5742AA45" w14:textId="77777777" w:rsidR="00000000" w:rsidRDefault="00526D0B">
      <w:pPr>
        <w:pStyle w:val="a0"/>
        <w:rPr>
          <w:rFonts w:hint="cs"/>
          <w:rtl/>
        </w:rPr>
      </w:pPr>
    </w:p>
    <w:p w14:paraId="338AED96" w14:textId="77777777" w:rsidR="00000000" w:rsidRDefault="00526D0B">
      <w:pPr>
        <w:pStyle w:val="a0"/>
        <w:rPr>
          <w:rFonts w:hint="cs"/>
          <w:rtl/>
        </w:rPr>
      </w:pPr>
      <w:r>
        <w:rPr>
          <w:rFonts w:hint="cs"/>
          <w:rtl/>
        </w:rPr>
        <w:t xml:space="preserve">אל תדבר על צה"ל כאשר אתם לא שולחים את הילדים שלכם לצבא. </w:t>
      </w:r>
    </w:p>
    <w:p w14:paraId="73C96922" w14:textId="77777777" w:rsidR="00000000" w:rsidRDefault="00526D0B">
      <w:pPr>
        <w:pStyle w:val="a0"/>
        <w:rPr>
          <w:rFonts w:hint="cs"/>
          <w:rtl/>
        </w:rPr>
      </w:pPr>
    </w:p>
    <w:p w14:paraId="10D32ECC" w14:textId="77777777" w:rsidR="00000000" w:rsidRDefault="00526D0B">
      <w:pPr>
        <w:pStyle w:val="-"/>
        <w:rPr>
          <w:rtl/>
        </w:rPr>
      </w:pPr>
      <w:bookmarkStart w:id="162" w:name="FS000000540T21_10_2003_18_18_07C"/>
      <w:bookmarkEnd w:id="162"/>
      <w:r>
        <w:rPr>
          <w:rtl/>
        </w:rPr>
        <w:t>מוחמד ברכה (חד"ש-תע"ל):</w:t>
      </w:r>
    </w:p>
    <w:p w14:paraId="10B6FBE3" w14:textId="77777777" w:rsidR="00000000" w:rsidRDefault="00526D0B">
      <w:pPr>
        <w:pStyle w:val="a0"/>
        <w:rPr>
          <w:rtl/>
        </w:rPr>
      </w:pPr>
    </w:p>
    <w:p w14:paraId="56E9FAA5" w14:textId="77777777" w:rsidR="00000000" w:rsidRDefault="00526D0B">
      <w:pPr>
        <w:pStyle w:val="a0"/>
        <w:rPr>
          <w:rFonts w:hint="cs"/>
          <w:rtl/>
        </w:rPr>
      </w:pPr>
      <w:r>
        <w:rPr>
          <w:rFonts w:hint="cs"/>
          <w:rtl/>
        </w:rPr>
        <w:t>תמשיך, זה זמן ביני</w:t>
      </w:r>
      <w:r>
        <w:rPr>
          <w:rFonts w:hint="cs"/>
          <w:rtl/>
        </w:rPr>
        <w:t>ים עד שיושבי-הראש מתחלפים.</w:t>
      </w:r>
    </w:p>
    <w:p w14:paraId="69417B35" w14:textId="77777777" w:rsidR="00000000" w:rsidRDefault="00526D0B">
      <w:pPr>
        <w:pStyle w:val="a0"/>
        <w:rPr>
          <w:rFonts w:hint="cs"/>
          <w:rtl/>
        </w:rPr>
      </w:pPr>
    </w:p>
    <w:p w14:paraId="10209658" w14:textId="77777777" w:rsidR="00000000" w:rsidRDefault="00526D0B">
      <w:pPr>
        <w:pStyle w:val="af1"/>
        <w:rPr>
          <w:rtl/>
        </w:rPr>
      </w:pPr>
      <w:r>
        <w:rPr>
          <w:rtl/>
        </w:rPr>
        <w:t>היו"ר משה כחלון:</w:t>
      </w:r>
    </w:p>
    <w:p w14:paraId="4D346BA2" w14:textId="77777777" w:rsidR="00000000" w:rsidRDefault="00526D0B">
      <w:pPr>
        <w:pStyle w:val="a0"/>
        <w:rPr>
          <w:rtl/>
        </w:rPr>
      </w:pPr>
    </w:p>
    <w:p w14:paraId="6F12127F" w14:textId="77777777" w:rsidR="00000000" w:rsidRDefault="00526D0B">
      <w:pPr>
        <w:pStyle w:val="a0"/>
        <w:rPr>
          <w:rFonts w:hint="cs"/>
          <w:rtl/>
        </w:rPr>
      </w:pPr>
      <w:r>
        <w:rPr>
          <w:rFonts w:hint="cs"/>
          <w:rtl/>
        </w:rPr>
        <w:t>לא, לא, השעון רץ.</w:t>
      </w:r>
    </w:p>
    <w:p w14:paraId="235C7A84" w14:textId="77777777" w:rsidR="00000000" w:rsidRDefault="00526D0B">
      <w:pPr>
        <w:pStyle w:val="a0"/>
        <w:rPr>
          <w:rFonts w:hint="cs"/>
          <w:rtl/>
        </w:rPr>
      </w:pPr>
    </w:p>
    <w:p w14:paraId="2DD4CE7B" w14:textId="77777777" w:rsidR="00000000" w:rsidRDefault="00526D0B">
      <w:pPr>
        <w:pStyle w:val="af1"/>
        <w:rPr>
          <w:rtl/>
        </w:rPr>
      </w:pPr>
      <w:r>
        <w:rPr>
          <w:rtl/>
        </w:rPr>
        <w:t>היו"ר אתי לבני:</w:t>
      </w:r>
    </w:p>
    <w:p w14:paraId="580204D2" w14:textId="77777777" w:rsidR="00000000" w:rsidRDefault="00526D0B">
      <w:pPr>
        <w:pStyle w:val="a0"/>
        <w:rPr>
          <w:rtl/>
        </w:rPr>
      </w:pPr>
    </w:p>
    <w:p w14:paraId="607FD8B5" w14:textId="77777777" w:rsidR="00000000" w:rsidRDefault="00526D0B">
      <w:pPr>
        <w:pStyle w:val="a0"/>
        <w:rPr>
          <w:rFonts w:hint="cs"/>
          <w:rtl/>
        </w:rPr>
      </w:pPr>
      <w:r>
        <w:rPr>
          <w:rFonts w:hint="cs"/>
          <w:rtl/>
        </w:rPr>
        <w:t xml:space="preserve">תמשיך, אני אתן לך אחר כך אקס-גרציה עוד חצי דקה. </w:t>
      </w:r>
    </w:p>
    <w:p w14:paraId="23A99197" w14:textId="77777777" w:rsidR="00000000" w:rsidRDefault="00526D0B">
      <w:pPr>
        <w:pStyle w:val="a0"/>
        <w:rPr>
          <w:rFonts w:hint="cs"/>
          <w:rtl/>
        </w:rPr>
      </w:pPr>
    </w:p>
    <w:p w14:paraId="3B430EAB" w14:textId="77777777" w:rsidR="00000000" w:rsidRDefault="00526D0B">
      <w:pPr>
        <w:pStyle w:val="-"/>
        <w:rPr>
          <w:rtl/>
        </w:rPr>
      </w:pPr>
      <w:bookmarkStart w:id="163" w:name="FS000000540T21_10_2003_18_19_17C"/>
      <w:bookmarkEnd w:id="163"/>
      <w:r>
        <w:rPr>
          <w:rtl/>
        </w:rPr>
        <w:t>מוחמד ברכה (חד"ש-תע"ל):</w:t>
      </w:r>
    </w:p>
    <w:p w14:paraId="16969489" w14:textId="77777777" w:rsidR="00000000" w:rsidRDefault="00526D0B">
      <w:pPr>
        <w:pStyle w:val="a0"/>
        <w:rPr>
          <w:rtl/>
        </w:rPr>
      </w:pPr>
    </w:p>
    <w:p w14:paraId="29CCFA27" w14:textId="77777777" w:rsidR="00000000" w:rsidRDefault="00526D0B">
      <w:pPr>
        <w:pStyle w:val="a0"/>
        <w:rPr>
          <w:rFonts w:hint="cs"/>
          <w:rtl/>
        </w:rPr>
      </w:pPr>
      <w:r>
        <w:rPr>
          <w:rFonts w:hint="cs"/>
          <w:rtl/>
        </w:rPr>
        <w:t>זאת עובדה ששום מערכת תעמולה אינה יכולה לטשטש. אנחנו צוללים אל תהומות הייאוש, המשטמה גוברת, מעגל האי</w:t>
      </w:r>
      <w:r>
        <w:rPr>
          <w:rFonts w:hint="cs"/>
          <w:rtl/>
        </w:rPr>
        <w:t xml:space="preserve">מים לא נעצר, סחרורו הופך מואץ ומוטרף ביותר. </w:t>
      </w:r>
    </w:p>
    <w:p w14:paraId="37A56E5B" w14:textId="77777777" w:rsidR="00000000" w:rsidRDefault="00526D0B">
      <w:pPr>
        <w:pStyle w:val="a0"/>
        <w:rPr>
          <w:rFonts w:hint="cs"/>
          <w:rtl/>
        </w:rPr>
      </w:pPr>
    </w:p>
    <w:p w14:paraId="608757C6" w14:textId="77777777" w:rsidR="00000000" w:rsidRDefault="00526D0B">
      <w:pPr>
        <w:pStyle w:val="a0"/>
        <w:rPr>
          <w:rFonts w:hint="cs"/>
          <w:rtl/>
        </w:rPr>
      </w:pPr>
      <w:r>
        <w:rPr>
          <w:rFonts w:hint="cs"/>
          <w:rtl/>
        </w:rPr>
        <w:t>הממשלה הנוכחית איננה אלא חוליית מתאבדים בעצמה. שעה שהיא מאשרת חיסולים ורצח של חפים מפשע היא חושפת את האוכלוסייה האזרחית בתוך מדינת ישראל. זאת לא מנהיגות ואלה לא מדינאים. זו חבורה מופקרת שהפכה את האוכלוסייה בשני</w:t>
      </w:r>
      <w:r>
        <w:rPr>
          <w:rFonts w:hint="cs"/>
          <w:rtl/>
        </w:rPr>
        <w:t xml:space="preserve"> העמים לבשר תותחים. </w:t>
      </w:r>
    </w:p>
    <w:p w14:paraId="433F220B" w14:textId="77777777" w:rsidR="00000000" w:rsidRDefault="00526D0B">
      <w:pPr>
        <w:pStyle w:val="a0"/>
        <w:rPr>
          <w:rFonts w:hint="cs"/>
          <w:rtl/>
        </w:rPr>
      </w:pPr>
    </w:p>
    <w:p w14:paraId="6809D50A" w14:textId="77777777" w:rsidR="00000000" w:rsidRDefault="00526D0B">
      <w:pPr>
        <w:pStyle w:val="af0"/>
        <w:rPr>
          <w:rtl/>
        </w:rPr>
      </w:pPr>
      <w:r>
        <w:rPr>
          <w:rFonts w:hint="eastAsia"/>
          <w:rtl/>
        </w:rPr>
        <w:t>שאול</w:t>
      </w:r>
      <w:r>
        <w:rPr>
          <w:rtl/>
        </w:rPr>
        <w:t xml:space="preserve"> יהלום (מפד"ל):</w:t>
      </w:r>
    </w:p>
    <w:p w14:paraId="5C3EC0B1" w14:textId="77777777" w:rsidR="00000000" w:rsidRDefault="00526D0B">
      <w:pPr>
        <w:pStyle w:val="a0"/>
        <w:rPr>
          <w:rFonts w:hint="cs"/>
          <w:rtl/>
        </w:rPr>
      </w:pPr>
    </w:p>
    <w:p w14:paraId="6E731AE4" w14:textId="77777777" w:rsidR="00000000" w:rsidRDefault="00526D0B">
      <w:pPr>
        <w:pStyle w:val="a0"/>
        <w:rPr>
          <w:rFonts w:hint="cs"/>
          <w:rtl/>
        </w:rPr>
      </w:pPr>
      <w:r>
        <w:rPr>
          <w:rFonts w:hint="cs"/>
          <w:rtl/>
        </w:rPr>
        <w:t>הממשלה מופקרת?</w:t>
      </w:r>
    </w:p>
    <w:p w14:paraId="50DB9FCD" w14:textId="77777777" w:rsidR="00000000" w:rsidRDefault="00526D0B">
      <w:pPr>
        <w:pStyle w:val="a0"/>
        <w:rPr>
          <w:rFonts w:hint="cs"/>
          <w:rtl/>
        </w:rPr>
      </w:pPr>
    </w:p>
    <w:p w14:paraId="148E68CC" w14:textId="77777777" w:rsidR="00000000" w:rsidRDefault="00526D0B">
      <w:pPr>
        <w:pStyle w:val="-"/>
        <w:rPr>
          <w:rtl/>
        </w:rPr>
      </w:pPr>
      <w:bookmarkStart w:id="164" w:name="FS000000540T21_10_2003_18_20_49C"/>
      <w:bookmarkEnd w:id="164"/>
      <w:r>
        <w:rPr>
          <w:rtl/>
        </w:rPr>
        <w:t>מוחמד ברכה (חד"ש-תע"ל):</w:t>
      </w:r>
    </w:p>
    <w:p w14:paraId="36570E1C" w14:textId="77777777" w:rsidR="00000000" w:rsidRDefault="00526D0B">
      <w:pPr>
        <w:pStyle w:val="a0"/>
        <w:rPr>
          <w:rtl/>
        </w:rPr>
      </w:pPr>
    </w:p>
    <w:p w14:paraId="44C52442" w14:textId="77777777" w:rsidR="00000000" w:rsidRDefault="00526D0B">
      <w:pPr>
        <w:pStyle w:val="a0"/>
        <w:rPr>
          <w:rFonts w:hint="cs"/>
          <w:rtl/>
        </w:rPr>
      </w:pPr>
      <w:r>
        <w:rPr>
          <w:rFonts w:hint="cs"/>
          <w:rtl/>
        </w:rPr>
        <w:t xml:space="preserve">כן. מופקרת, ותומכיה עוד יותר מופקרים. </w:t>
      </w:r>
    </w:p>
    <w:p w14:paraId="5A0CDAE1" w14:textId="77777777" w:rsidR="00000000" w:rsidRDefault="00526D0B">
      <w:pPr>
        <w:pStyle w:val="a0"/>
        <w:rPr>
          <w:rFonts w:hint="cs"/>
          <w:rtl/>
        </w:rPr>
      </w:pPr>
    </w:p>
    <w:p w14:paraId="3A35E0F3" w14:textId="77777777" w:rsidR="00000000" w:rsidRDefault="00526D0B">
      <w:pPr>
        <w:pStyle w:val="af0"/>
        <w:rPr>
          <w:rtl/>
        </w:rPr>
      </w:pPr>
      <w:r>
        <w:rPr>
          <w:rFonts w:hint="eastAsia"/>
          <w:rtl/>
        </w:rPr>
        <w:t>שאול</w:t>
      </w:r>
      <w:r>
        <w:rPr>
          <w:rtl/>
        </w:rPr>
        <w:t xml:space="preserve"> יהלום (מפד"ל):</w:t>
      </w:r>
    </w:p>
    <w:p w14:paraId="4003A3BE" w14:textId="77777777" w:rsidR="00000000" w:rsidRDefault="00526D0B">
      <w:pPr>
        <w:pStyle w:val="a0"/>
        <w:rPr>
          <w:rFonts w:hint="cs"/>
          <w:rtl/>
        </w:rPr>
      </w:pPr>
    </w:p>
    <w:p w14:paraId="66AD8537" w14:textId="77777777" w:rsidR="00000000" w:rsidRDefault="00526D0B">
      <w:pPr>
        <w:pStyle w:val="a0"/>
        <w:rPr>
          <w:rFonts w:hint="cs"/>
          <w:rtl/>
        </w:rPr>
      </w:pPr>
      <w:r>
        <w:rPr>
          <w:rFonts w:hint="cs"/>
          <w:rtl/>
        </w:rPr>
        <w:t>חבר כנסת בכנסת ישראל אומר על ממשלה מופקרת? גברתי היושבת-ראש, אני חושב שצריך למחוק את זה מהפרוטוקול. לא יכולים ל</w:t>
      </w:r>
      <w:r>
        <w:rPr>
          <w:rFonts w:hint="cs"/>
          <w:rtl/>
        </w:rPr>
        <w:t>הגיד על הממשלה מופקרת. זה מעבר לפרוטוקול.</w:t>
      </w:r>
    </w:p>
    <w:p w14:paraId="29DC7CFA" w14:textId="77777777" w:rsidR="00000000" w:rsidRDefault="00526D0B">
      <w:pPr>
        <w:pStyle w:val="a0"/>
        <w:rPr>
          <w:rFonts w:hint="cs"/>
          <w:rtl/>
        </w:rPr>
      </w:pPr>
    </w:p>
    <w:p w14:paraId="0AB34F2D" w14:textId="77777777" w:rsidR="00000000" w:rsidRDefault="00526D0B">
      <w:pPr>
        <w:pStyle w:val="-"/>
        <w:rPr>
          <w:rtl/>
        </w:rPr>
      </w:pPr>
      <w:bookmarkStart w:id="165" w:name="FS000000540T21_10_2003_18_21_36C"/>
      <w:bookmarkEnd w:id="165"/>
      <w:r>
        <w:rPr>
          <w:rtl/>
        </w:rPr>
        <w:t>מוחמד ברכה (חד"ש-תע"ל):</w:t>
      </w:r>
    </w:p>
    <w:p w14:paraId="1BF12859" w14:textId="77777777" w:rsidR="00000000" w:rsidRDefault="00526D0B">
      <w:pPr>
        <w:pStyle w:val="a0"/>
        <w:rPr>
          <w:rtl/>
        </w:rPr>
      </w:pPr>
    </w:p>
    <w:p w14:paraId="0DA59E40" w14:textId="77777777" w:rsidR="00000000" w:rsidRDefault="00526D0B">
      <w:pPr>
        <w:pStyle w:val="a0"/>
        <w:rPr>
          <w:rFonts w:hint="cs"/>
          <w:rtl/>
        </w:rPr>
      </w:pPr>
      <w:r>
        <w:rPr>
          <w:rFonts w:hint="cs"/>
          <w:rtl/>
        </w:rPr>
        <w:t xml:space="preserve">הממשלה היא חבורה מופקרת, כולל תומכיה וח"כיה. בסדר? </w:t>
      </w:r>
    </w:p>
    <w:p w14:paraId="25B4AE68" w14:textId="77777777" w:rsidR="00000000" w:rsidRDefault="00526D0B">
      <w:pPr>
        <w:pStyle w:val="a0"/>
        <w:rPr>
          <w:rFonts w:hint="cs"/>
          <w:rtl/>
        </w:rPr>
      </w:pPr>
    </w:p>
    <w:p w14:paraId="1F938541" w14:textId="77777777" w:rsidR="00000000" w:rsidRDefault="00526D0B">
      <w:pPr>
        <w:pStyle w:val="af0"/>
        <w:rPr>
          <w:rtl/>
        </w:rPr>
      </w:pPr>
      <w:r>
        <w:rPr>
          <w:rFonts w:hint="eastAsia"/>
          <w:rtl/>
        </w:rPr>
        <w:t>שאול</w:t>
      </w:r>
      <w:r>
        <w:rPr>
          <w:rtl/>
        </w:rPr>
        <w:t xml:space="preserve"> יהלום (מפד"ל):</w:t>
      </w:r>
    </w:p>
    <w:p w14:paraId="796BCE4D" w14:textId="77777777" w:rsidR="00000000" w:rsidRDefault="00526D0B">
      <w:pPr>
        <w:pStyle w:val="a0"/>
        <w:rPr>
          <w:rFonts w:hint="cs"/>
          <w:rtl/>
        </w:rPr>
      </w:pPr>
    </w:p>
    <w:p w14:paraId="37D648F3" w14:textId="77777777" w:rsidR="00000000" w:rsidRDefault="00526D0B">
      <w:pPr>
        <w:pStyle w:val="a0"/>
        <w:rPr>
          <w:rFonts w:hint="cs"/>
          <w:rtl/>
        </w:rPr>
      </w:pPr>
      <w:r>
        <w:rPr>
          <w:rFonts w:hint="cs"/>
          <w:rtl/>
        </w:rPr>
        <w:t xml:space="preserve">הוא לא יכול להגיד ככה. </w:t>
      </w:r>
    </w:p>
    <w:p w14:paraId="32B95830" w14:textId="77777777" w:rsidR="00000000" w:rsidRDefault="00526D0B">
      <w:pPr>
        <w:pStyle w:val="a0"/>
        <w:rPr>
          <w:rFonts w:hint="cs"/>
          <w:rtl/>
        </w:rPr>
      </w:pPr>
    </w:p>
    <w:p w14:paraId="0B78EEF9" w14:textId="77777777" w:rsidR="00000000" w:rsidRDefault="00526D0B">
      <w:pPr>
        <w:pStyle w:val="-"/>
        <w:rPr>
          <w:rtl/>
        </w:rPr>
      </w:pPr>
      <w:bookmarkStart w:id="166" w:name="FS000000540T21_10_2003_18_28_37C"/>
      <w:bookmarkEnd w:id="166"/>
      <w:r>
        <w:rPr>
          <w:rtl/>
        </w:rPr>
        <w:t>מוחמד ברכה (חד"ש-תע"ל):</w:t>
      </w:r>
    </w:p>
    <w:p w14:paraId="39748F83" w14:textId="77777777" w:rsidR="00000000" w:rsidRDefault="00526D0B">
      <w:pPr>
        <w:pStyle w:val="a0"/>
        <w:rPr>
          <w:rtl/>
        </w:rPr>
      </w:pPr>
    </w:p>
    <w:p w14:paraId="47B27240" w14:textId="77777777" w:rsidR="00000000" w:rsidRDefault="00526D0B">
      <w:pPr>
        <w:pStyle w:val="a0"/>
        <w:rPr>
          <w:rFonts w:hint="cs"/>
          <w:rtl/>
        </w:rPr>
      </w:pPr>
      <w:r>
        <w:rPr>
          <w:rFonts w:hint="cs"/>
          <w:rtl/>
        </w:rPr>
        <w:t>מי שיכול להשלים עם רצח חפים מפשע, כמו השר עוזי לנדאו, ויגיד שאין</w:t>
      </w:r>
      <w:r>
        <w:rPr>
          <w:rFonts w:hint="cs"/>
          <w:rtl/>
        </w:rPr>
        <w:t xml:space="preserve"> חפים מפשע ברצועת-עזה, הוא אדם מופקר, חסר מוסר, פאשיסט קטן ובזוי.</w:t>
      </w:r>
    </w:p>
    <w:p w14:paraId="23D5DD0A" w14:textId="77777777" w:rsidR="00000000" w:rsidRDefault="00526D0B">
      <w:pPr>
        <w:pStyle w:val="a0"/>
        <w:rPr>
          <w:rFonts w:hint="cs"/>
          <w:rtl/>
        </w:rPr>
      </w:pPr>
    </w:p>
    <w:p w14:paraId="5E8D8FAA" w14:textId="77777777" w:rsidR="00000000" w:rsidRDefault="00526D0B">
      <w:pPr>
        <w:pStyle w:val="af0"/>
        <w:rPr>
          <w:rtl/>
        </w:rPr>
      </w:pPr>
      <w:r>
        <w:rPr>
          <w:rFonts w:hint="eastAsia"/>
          <w:rtl/>
        </w:rPr>
        <w:t>שאול</w:t>
      </w:r>
      <w:r>
        <w:rPr>
          <w:rtl/>
        </w:rPr>
        <w:t xml:space="preserve"> יהלום (מפד"ל):</w:t>
      </w:r>
    </w:p>
    <w:p w14:paraId="77CD4E16" w14:textId="77777777" w:rsidR="00000000" w:rsidRDefault="00526D0B">
      <w:pPr>
        <w:pStyle w:val="a0"/>
        <w:rPr>
          <w:rFonts w:hint="cs"/>
          <w:rtl/>
        </w:rPr>
      </w:pPr>
    </w:p>
    <w:p w14:paraId="1A39A053" w14:textId="77777777" w:rsidR="00000000" w:rsidRDefault="00526D0B">
      <w:pPr>
        <w:pStyle w:val="a0"/>
        <w:rPr>
          <w:rFonts w:hint="cs"/>
          <w:rtl/>
        </w:rPr>
      </w:pPr>
      <w:r>
        <w:rPr>
          <w:rFonts w:hint="cs"/>
          <w:rtl/>
        </w:rPr>
        <w:t>אתה חבר הכנסת, אתה לא יכול להגיד על הממשלה שהיא פאשיסטית, מופקרת.</w:t>
      </w:r>
    </w:p>
    <w:p w14:paraId="2FC84D38" w14:textId="77777777" w:rsidR="00000000" w:rsidRDefault="00526D0B">
      <w:pPr>
        <w:pStyle w:val="a0"/>
        <w:rPr>
          <w:rFonts w:hint="cs"/>
          <w:rtl/>
        </w:rPr>
      </w:pPr>
    </w:p>
    <w:p w14:paraId="3247389C" w14:textId="77777777" w:rsidR="00000000" w:rsidRDefault="00526D0B">
      <w:pPr>
        <w:pStyle w:val="af1"/>
        <w:rPr>
          <w:rtl/>
        </w:rPr>
      </w:pPr>
      <w:r>
        <w:rPr>
          <w:rtl/>
        </w:rPr>
        <w:t>היו"ר אתי לבני:</w:t>
      </w:r>
    </w:p>
    <w:p w14:paraId="71537549" w14:textId="77777777" w:rsidR="00000000" w:rsidRDefault="00526D0B">
      <w:pPr>
        <w:pStyle w:val="a0"/>
        <w:rPr>
          <w:rtl/>
        </w:rPr>
      </w:pPr>
    </w:p>
    <w:p w14:paraId="29C76FB3" w14:textId="77777777" w:rsidR="00000000" w:rsidRDefault="00526D0B">
      <w:pPr>
        <w:pStyle w:val="a0"/>
        <w:rPr>
          <w:rFonts w:hint="cs"/>
          <w:rtl/>
        </w:rPr>
      </w:pPr>
      <w:r>
        <w:rPr>
          <w:rFonts w:hint="cs"/>
          <w:rtl/>
        </w:rPr>
        <w:t>תן לו לסיים.</w:t>
      </w:r>
    </w:p>
    <w:p w14:paraId="6314FB5E" w14:textId="77777777" w:rsidR="00000000" w:rsidRDefault="00526D0B">
      <w:pPr>
        <w:pStyle w:val="a0"/>
        <w:rPr>
          <w:rFonts w:hint="cs"/>
          <w:rtl/>
        </w:rPr>
      </w:pPr>
    </w:p>
    <w:p w14:paraId="36FC4115" w14:textId="77777777" w:rsidR="00000000" w:rsidRDefault="00526D0B">
      <w:pPr>
        <w:pStyle w:val="af0"/>
        <w:rPr>
          <w:rtl/>
        </w:rPr>
      </w:pPr>
      <w:r>
        <w:rPr>
          <w:rFonts w:hint="eastAsia"/>
          <w:rtl/>
        </w:rPr>
        <w:t>שאול</w:t>
      </w:r>
      <w:r>
        <w:rPr>
          <w:rtl/>
        </w:rPr>
        <w:t xml:space="preserve"> יהלום (מפד"ל):</w:t>
      </w:r>
    </w:p>
    <w:p w14:paraId="065986BE" w14:textId="77777777" w:rsidR="00000000" w:rsidRDefault="00526D0B">
      <w:pPr>
        <w:pStyle w:val="a0"/>
        <w:rPr>
          <w:rFonts w:hint="cs"/>
          <w:rtl/>
        </w:rPr>
      </w:pPr>
    </w:p>
    <w:p w14:paraId="3392DEC5" w14:textId="77777777" w:rsidR="00000000" w:rsidRDefault="00526D0B">
      <w:pPr>
        <w:pStyle w:val="a0"/>
        <w:rPr>
          <w:rFonts w:hint="cs"/>
          <w:rtl/>
        </w:rPr>
      </w:pPr>
      <w:r>
        <w:rPr>
          <w:rFonts w:hint="cs"/>
          <w:rtl/>
        </w:rPr>
        <w:t>את מה?  את דברי הבלע?</w:t>
      </w:r>
    </w:p>
    <w:p w14:paraId="24790ACD" w14:textId="77777777" w:rsidR="00000000" w:rsidRDefault="00526D0B">
      <w:pPr>
        <w:pStyle w:val="a0"/>
        <w:ind w:firstLine="0"/>
        <w:rPr>
          <w:rFonts w:hint="cs"/>
          <w:rtl/>
        </w:rPr>
      </w:pPr>
    </w:p>
    <w:p w14:paraId="52A02F24" w14:textId="77777777" w:rsidR="00000000" w:rsidRDefault="00526D0B">
      <w:pPr>
        <w:pStyle w:val="af1"/>
        <w:rPr>
          <w:rtl/>
        </w:rPr>
      </w:pPr>
      <w:r>
        <w:rPr>
          <w:rtl/>
        </w:rPr>
        <w:t>היו"ר אתי לבני:</w:t>
      </w:r>
    </w:p>
    <w:p w14:paraId="663D5BA8" w14:textId="77777777" w:rsidR="00000000" w:rsidRDefault="00526D0B">
      <w:pPr>
        <w:pStyle w:val="a0"/>
        <w:rPr>
          <w:rtl/>
        </w:rPr>
      </w:pPr>
    </w:p>
    <w:p w14:paraId="5AF2253B" w14:textId="77777777" w:rsidR="00000000" w:rsidRDefault="00526D0B">
      <w:pPr>
        <w:pStyle w:val="a0"/>
        <w:rPr>
          <w:rFonts w:hint="cs"/>
          <w:rtl/>
        </w:rPr>
      </w:pPr>
      <w:r>
        <w:rPr>
          <w:rFonts w:hint="cs"/>
          <w:rtl/>
        </w:rPr>
        <w:t>את מה שהו</w:t>
      </w:r>
      <w:r>
        <w:rPr>
          <w:rFonts w:hint="cs"/>
          <w:rtl/>
        </w:rPr>
        <w:t>א אומר.</w:t>
      </w:r>
    </w:p>
    <w:p w14:paraId="168B232D" w14:textId="77777777" w:rsidR="00000000" w:rsidRDefault="00526D0B">
      <w:pPr>
        <w:pStyle w:val="a0"/>
        <w:rPr>
          <w:rFonts w:hint="cs"/>
          <w:rtl/>
        </w:rPr>
      </w:pPr>
    </w:p>
    <w:p w14:paraId="72D1278C" w14:textId="77777777" w:rsidR="00000000" w:rsidRDefault="00526D0B">
      <w:pPr>
        <w:pStyle w:val="-"/>
        <w:rPr>
          <w:rtl/>
        </w:rPr>
      </w:pPr>
      <w:bookmarkStart w:id="167" w:name="FS000000540T21_10_2003_18_29_57C"/>
      <w:bookmarkEnd w:id="167"/>
      <w:r>
        <w:rPr>
          <w:rtl/>
        </w:rPr>
        <w:t>מוחמד ברכה (חד"ש-תע"ל):</w:t>
      </w:r>
    </w:p>
    <w:p w14:paraId="5CE71A85" w14:textId="77777777" w:rsidR="00000000" w:rsidRDefault="00526D0B">
      <w:pPr>
        <w:pStyle w:val="a0"/>
        <w:rPr>
          <w:rtl/>
        </w:rPr>
      </w:pPr>
    </w:p>
    <w:p w14:paraId="28F1597A" w14:textId="77777777" w:rsidR="00000000" w:rsidRDefault="00526D0B">
      <w:pPr>
        <w:pStyle w:val="a0"/>
        <w:rPr>
          <w:rFonts w:hint="cs"/>
          <w:rtl/>
        </w:rPr>
      </w:pPr>
      <w:r>
        <w:rPr>
          <w:rFonts w:hint="cs"/>
          <w:rtl/>
        </w:rPr>
        <w:t>בנסיבות המייאשות הללו ראוי לברך על כל יוזמה שנועדה לייצר תוחלת מדינית, לסמן אופקים ולהפגין שביב של נורמליות ותקווה.</w:t>
      </w:r>
    </w:p>
    <w:p w14:paraId="4E026C25" w14:textId="77777777" w:rsidR="00000000" w:rsidRDefault="00526D0B">
      <w:pPr>
        <w:pStyle w:val="a0"/>
        <w:rPr>
          <w:rFonts w:hint="cs"/>
          <w:rtl/>
        </w:rPr>
      </w:pPr>
    </w:p>
    <w:p w14:paraId="4DFBA494" w14:textId="77777777" w:rsidR="00000000" w:rsidRDefault="00526D0B">
      <w:pPr>
        <w:pStyle w:val="a0"/>
        <w:rPr>
          <w:rFonts w:hint="cs"/>
          <w:rtl/>
        </w:rPr>
      </w:pPr>
      <w:r>
        <w:rPr>
          <w:rFonts w:hint="cs"/>
          <w:rtl/>
        </w:rPr>
        <w:t>אדוני חבר הכנסת אורון, אנשים, גם בציבור הישראלי, יהודים וערבים, וגם בציבור הפלסטיני, אינם יכולים לדבר בענ</w:t>
      </w:r>
      <w:r>
        <w:rPr>
          <w:rFonts w:hint="cs"/>
          <w:rtl/>
        </w:rPr>
        <w:t xml:space="preserve">יין הזה בשתי שפות: שפה ליהודים ושפה לערבים. אני משבח את המאמץ שלכם. אני לא יכול להגיד שאני מסכים לכל פסיק בדבר שעוד לא קראתי במלואו. אבל אין ספק שנוצר פה משהו חדש. נוצר מכנה משותף שעל בסיסו אפשר להידבר. </w:t>
      </w:r>
    </w:p>
    <w:p w14:paraId="49E59323" w14:textId="77777777" w:rsidR="00000000" w:rsidRDefault="00526D0B">
      <w:pPr>
        <w:pStyle w:val="a0"/>
        <w:rPr>
          <w:rFonts w:hint="cs"/>
          <w:rtl/>
        </w:rPr>
      </w:pPr>
    </w:p>
    <w:p w14:paraId="074A8999" w14:textId="77777777" w:rsidR="00000000" w:rsidRDefault="00526D0B">
      <w:pPr>
        <w:pStyle w:val="a0"/>
        <w:rPr>
          <w:rFonts w:hint="cs"/>
          <w:rtl/>
        </w:rPr>
      </w:pPr>
      <w:r>
        <w:rPr>
          <w:rFonts w:hint="cs"/>
          <w:rtl/>
        </w:rPr>
        <w:t xml:space="preserve">אני סבור שההתקפות על יוזמי הבנות ז'נבה הן מקארתיזם </w:t>
      </w:r>
      <w:r>
        <w:rPr>
          <w:rFonts w:hint="cs"/>
          <w:rtl/>
        </w:rPr>
        <w:t>מהזן השפל והנחות ביותר. שמעתי את הדברים של יהלום וגם של אריאל, שאיננו כאן, ואני אומר לכם, אלה חבורה של פאשיסטים שאינם יכולים לסבול דעה אחרת. כל מי שחושב אחרת דינו מיתה על-פי שיטתו של יהלום. הדמוקרטיה זרה לכם. אתם רואים בה מפגע. אין לכם מושג מה הוא תפקידה ש</w:t>
      </w:r>
      <w:r>
        <w:rPr>
          <w:rFonts w:hint="cs"/>
          <w:rtl/>
        </w:rPr>
        <w:t xml:space="preserve">ל אופוזיציה במשטר דמוקרטי. </w:t>
      </w:r>
    </w:p>
    <w:p w14:paraId="518D6AED" w14:textId="77777777" w:rsidR="00000000" w:rsidRDefault="00526D0B">
      <w:pPr>
        <w:pStyle w:val="a0"/>
        <w:rPr>
          <w:rFonts w:hint="cs"/>
          <w:rtl/>
        </w:rPr>
      </w:pPr>
    </w:p>
    <w:p w14:paraId="394BF6B7" w14:textId="77777777" w:rsidR="00000000" w:rsidRDefault="00526D0B">
      <w:pPr>
        <w:pStyle w:val="af0"/>
        <w:rPr>
          <w:rtl/>
        </w:rPr>
      </w:pPr>
      <w:r>
        <w:rPr>
          <w:rFonts w:hint="eastAsia"/>
          <w:rtl/>
        </w:rPr>
        <w:t>שאול</w:t>
      </w:r>
      <w:r>
        <w:rPr>
          <w:rtl/>
        </w:rPr>
        <w:t xml:space="preserve"> יהלום (מפד"ל):</w:t>
      </w:r>
    </w:p>
    <w:p w14:paraId="3244A48C" w14:textId="77777777" w:rsidR="00000000" w:rsidRDefault="00526D0B">
      <w:pPr>
        <w:pStyle w:val="a0"/>
        <w:rPr>
          <w:rFonts w:hint="cs"/>
          <w:rtl/>
        </w:rPr>
      </w:pPr>
    </w:p>
    <w:p w14:paraId="0E694F14" w14:textId="77777777" w:rsidR="00000000" w:rsidRDefault="00526D0B">
      <w:pPr>
        <w:pStyle w:val="a0"/>
        <w:rPr>
          <w:rFonts w:hint="cs"/>
          <w:rtl/>
        </w:rPr>
      </w:pPr>
      <w:r>
        <w:rPr>
          <w:rFonts w:hint="cs"/>
          <w:rtl/>
        </w:rPr>
        <w:t>תלמד אותנו.</w:t>
      </w:r>
    </w:p>
    <w:p w14:paraId="790B58ED" w14:textId="77777777" w:rsidR="00000000" w:rsidRDefault="00526D0B">
      <w:pPr>
        <w:pStyle w:val="a0"/>
        <w:rPr>
          <w:rFonts w:hint="cs"/>
          <w:rtl/>
        </w:rPr>
      </w:pPr>
    </w:p>
    <w:p w14:paraId="435F71CF" w14:textId="77777777" w:rsidR="00000000" w:rsidRDefault="00526D0B">
      <w:pPr>
        <w:pStyle w:val="af1"/>
        <w:rPr>
          <w:rtl/>
        </w:rPr>
      </w:pPr>
      <w:r>
        <w:rPr>
          <w:rtl/>
        </w:rPr>
        <w:t>היו"ר אתי לבני:</w:t>
      </w:r>
    </w:p>
    <w:p w14:paraId="3F9DF9D3" w14:textId="77777777" w:rsidR="00000000" w:rsidRDefault="00526D0B">
      <w:pPr>
        <w:pStyle w:val="a0"/>
        <w:rPr>
          <w:rtl/>
        </w:rPr>
      </w:pPr>
    </w:p>
    <w:p w14:paraId="2A85F583" w14:textId="77777777" w:rsidR="00000000" w:rsidRDefault="00526D0B">
      <w:pPr>
        <w:pStyle w:val="a0"/>
        <w:rPr>
          <w:rFonts w:hint="cs"/>
          <w:rtl/>
        </w:rPr>
      </w:pPr>
      <w:r>
        <w:rPr>
          <w:rFonts w:hint="cs"/>
          <w:rtl/>
        </w:rPr>
        <w:t>חבר הכנסת ברכה, אנא סיים. נתתי לך עוד חצי דקה.</w:t>
      </w:r>
    </w:p>
    <w:p w14:paraId="70285E9B" w14:textId="77777777" w:rsidR="00000000" w:rsidRDefault="00526D0B">
      <w:pPr>
        <w:pStyle w:val="a0"/>
        <w:rPr>
          <w:rFonts w:hint="cs"/>
          <w:rtl/>
        </w:rPr>
      </w:pPr>
    </w:p>
    <w:p w14:paraId="57C24D1A" w14:textId="77777777" w:rsidR="00000000" w:rsidRDefault="00526D0B">
      <w:pPr>
        <w:pStyle w:val="-"/>
        <w:rPr>
          <w:rtl/>
        </w:rPr>
      </w:pPr>
      <w:bookmarkStart w:id="168" w:name="FS000000540T21_10_2003_18_32_40C"/>
      <w:bookmarkEnd w:id="168"/>
      <w:r>
        <w:rPr>
          <w:rtl/>
        </w:rPr>
        <w:t>מוחמד ברכה (חד"ש-תע"ל):</w:t>
      </w:r>
    </w:p>
    <w:p w14:paraId="5414D4C2" w14:textId="77777777" w:rsidR="00000000" w:rsidRDefault="00526D0B">
      <w:pPr>
        <w:pStyle w:val="a0"/>
        <w:rPr>
          <w:rtl/>
        </w:rPr>
      </w:pPr>
    </w:p>
    <w:p w14:paraId="3E32E90C" w14:textId="77777777" w:rsidR="00000000" w:rsidRDefault="00526D0B">
      <w:pPr>
        <w:pStyle w:val="a0"/>
        <w:rPr>
          <w:rFonts w:hint="cs"/>
          <w:rtl/>
        </w:rPr>
      </w:pPr>
      <w:r>
        <w:rPr>
          <w:rFonts w:hint="cs"/>
          <w:rtl/>
        </w:rPr>
        <w:t>גם דבריו של ראש הממשלה, שביקש לרמוז, גם אתמול וגם בימים קודמים, שמתדייני ז'נבה מסייעים לאויב, הם הסתה פ</w:t>
      </w:r>
      <w:r>
        <w:rPr>
          <w:rFonts w:hint="cs"/>
          <w:rtl/>
        </w:rPr>
        <w:t>רועה ונבזית של מי שלא שכח דבר ולא למד דבר מאז עמד על מרפסת המוות בכיכר-ציון. השקרים של ברק שאין על מה לדבר, ושל שרון ומופז שאין עם מי לדבר, התנפצו באחת לאחר פרסום עקרונות הבנות ז'נבה.</w:t>
      </w:r>
    </w:p>
    <w:p w14:paraId="422351A4" w14:textId="77777777" w:rsidR="00000000" w:rsidRDefault="00526D0B">
      <w:pPr>
        <w:pStyle w:val="a0"/>
        <w:rPr>
          <w:rFonts w:hint="cs"/>
          <w:rtl/>
        </w:rPr>
      </w:pPr>
    </w:p>
    <w:p w14:paraId="5FFFEA13" w14:textId="77777777" w:rsidR="00000000" w:rsidRDefault="00526D0B">
      <w:pPr>
        <w:pStyle w:val="af1"/>
        <w:rPr>
          <w:rtl/>
        </w:rPr>
      </w:pPr>
      <w:r>
        <w:rPr>
          <w:rtl/>
        </w:rPr>
        <w:t>היו"ר אתי לבני:</w:t>
      </w:r>
    </w:p>
    <w:p w14:paraId="77C3D183" w14:textId="77777777" w:rsidR="00000000" w:rsidRDefault="00526D0B">
      <w:pPr>
        <w:pStyle w:val="a0"/>
        <w:rPr>
          <w:rtl/>
        </w:rPr>
      </w:pPr>
    </w:p>
    <w:p w14:paraId="2E497D09" w14:textId="77777777" w:rsidR="00000000" w:rsidRDefault="00526D0B">
      <w:pPr>
        <w:pStyle w:val="a0"/>
        <w:rPr>
          <w:rFonts w:hint="cs"/>
          <w:rtl/>
        </w:rPr>
      </w:pPr>
      <w:r>
        <w:rPr>
          <w:rFonts w:hint="cs"/>
          <w:rtl/>
        </w:rPr>
        <w:t>תודה רבה. אנא סיים.</w:t>
      </w:r>
    </w:p>
    <w:p w14:paraId="544E9238" w14:textId="77777777" w:rsidR="00000000" w:rsidRDefault="00526D0B">
      <w:pPr>
        <w:pStyle w:val="a0"/>
        <w:rPr>
          <w:rFonts w:hint="cs"/>
          <w:rtl/>
        </w:rPr>
      </w:pPr>
    </w:p>
    <w:p w14:paraId="654C40EA" w14:textId="77777777" w:rsidR="00000000" w:rsidRDefault="00526D0B">
      <w:pPr>
        <w:pStyle w:val="-"/>
        <w:rPr>
          <w:rtl/>
        </w:rPr>
      </w:pPr>
      <w:bookmarkStart w:id="169" w:name="FS000000540T21_10_2003_18_33_40C"/>
      <w:bookmarkEnd w:id="169"/>
      <w:r>
        <w:rPr>
          <w:rtl/>
        </w:rPr>
        <w:t>מוחמד ברכה (חד"ש-תע"ל):</w:t>
      </w:r>
    </w:p>
    <w:p w14:paraId="3963314B" w14:textId="77777777" w:rsidR="00000000" w:rsidRDefault="00526D0B">
      <w:pPr>
        <w:pStyle w:val="a0"/>
        <w:rPr>
          <w:rtl/>
        </w:rPr>
      </w:pPr>
    </w:p>
    <w:p w14:paraId="2D66CD62" w14:textId="77777777" w:rsidR="00000000" w:rsidRDefault="00526D0B">
      <w:pPr>
        <w:pStyle w:val="a0"/>
        <w:rPr>
          <w:rFonts w:hint="cs"/>
          <w:rtl/>
        </w:rPr>
      </w:pPr>
      <w:r>
        <w:rPr>
          <w:rFonts w:hint="cs"/>
          <w:rtl/>
        </w:rPr>
        <w:t>אני מסיי</w:t>
      </w:r>
      <w:r>
        <w:rPr>
          <w:rFonts w:hint="cs"/>
          <w:rtl/>
        </w:rPr>
        <w:t xml:space="preserve">ם, גברתי.  </w:t>
      </w:r>
    </w:p>
    <w:p w14:paraId="5BE1F8D9" w14:textId="77777777" w:rsidR="00000000" w:rsidRDefault="00526D0B">
      <w:pPr>
        <w:pStyle w:val="a0"/>
        <w:rPr>
          <w:rFonts w:hint="cs"/>
          <w:rtl/>
        </w:rPr>
      </w:pPr>
    </w:p>
    <w:p w14:paraId="07148B48" w14:textId="77777777" w:rsidR="00000000" w:rsidRDefault="00526D0B">
      <w:pPr>
        <w:pStyle w:val="a0"/>
        <w:rPr>
          <w:rFonts w:hint="cs"/>
          <w:rtl/>
        </w:rPr>
      </w:pPr>
      <w:r>
        <w:rPr>
          <w:rFonts w:hint="cs"/>
          <w:rtl/>
        </w:rPr>
        <w:t>הגיע הזמן לבנות אופוזיציה אמיתית לממשלת האין-מוצא בכלכלה, בחברה, בשלום, בביטחון. ההבנות מייצרות תקווה, וההבלים של הממשלה מייצרים שפיכות דמים.</w:t>
      </w:r>
    </w:p>
    <w:p w14:paraId="3A2FF298" w14:textId="77777777" w:rsidR="00000000" w:rsidRDefault="00526D0B">
      <w:pPr>
        <w:pStyle w:val="a0"/>
        <w:rPr>
          <w:rFonts w:hint="cs"/>
          <w:rtl/>
        </w:rPr>
      </w:pPr>
    </w:p>
    <w:p w14:paraId="5C7A75DA" w14:textId="77777777" w:rsidR="00000000" w:rsidRDefault="00526D0B">
      <w:pPr>
        <w:pStyle w:val="af1"/>
        <w:rPr>
          <w:rtl/>
        </w:rPr>
      </w:pPr>
      <w:r>
        <w:rPr>
          <w:rtl/>
        </w:rPr>
        <w:t>היו"ר אתי לבני:</w:t>
      </w:r>
    </w:p>
    <w:p w14:paraId="610814B8" w14:textId="77777777" w:rsidR="00000000" w:rsidRDefault="00526D0B">
      <w:pPr>
        <w:pStyle w:val="a0"/>
        <w:rPr>
          <w:rtl/>
        </w:rPr>
      </w:pPr>
    </w:p>
    <w:p w14:paraId="0E0FBF99" w14:textId="77777777" w:rsidR="00000000" w:rsidRDefault="00526D0B">
      <w:pPr>
        <w:pStyle w:val="a0"/>
        <w:rPr>
          <w:rFonts w:hint="cs"/>
          <w:rtl/>
        </w:rPr>
      </w:pPr>
      <w:r>
        <w:rPr>
          <w:rFonts w:hint="cs"/>
          <w:rtl/>
        </w:rPr>
        <w:t>תודה רבה.</w:t>
      </w:r>
    </w:p>
    <w:p w14:paraId="0D360183" w14:textId="77777777" w:rsidR="00000000" w:rsidRDefault="00526D0B">
      <w:pPr>
        <w:pStyle w:val="a0"/>
        <w:rPr>
          <w:rFonts w:hint="cs"/>
          <w:rtl/>
        </w:rPr>
      </w:pPr>
    </w:p>
    <w:p w14:paraId="6BE4C984" w14:textId="77777777" w:rsidR="00000000" w:rsidRDefault="00526D0B">
      <w:pPr>
        <w:pStyle w:val="-"/>
        <w:rPr>
          <w:rtl/>
        </w:rPr>
      </w:pPr>
      <w:bookmarkStart w:id="170" w:name="FS000000540T21_10_2003_18_34_25C"/>
      <w:bookmarkEnd w:id="170"/>
      <w:r>
        <w:rPr>
          <w:rtl/>
        </w:rPr>
        <w:t>מוחמד ברכה (חד"ש-תע"ל):</w:t>
      </w:r>
    </w:p>
    <w:p w14:paraId="4313BF5E" w14:textId="77777777" w:rsidR="00000000" w:rsidRDefault="00526D0B">
      <w:pPr>
        <w:pStyle w:val="a0"/>
        <w:rPr>
          <w:rtl/>
        </w:rPr>
      </w:pPr>
    </w:p>
    <w:p w14:paraId="67A16112" w14:textId="77777777" w:rsidR="00000000" w:rsidRDefault="00526D0B">
      <w:pPr>
        <w:pStyle w:val="a0"/>
        <w:rPr>
          <w:rFonts w:hint="cs"/>
          <w:rtl/>
        </w:rPr>
      </w:pPr>
      <w:r>
        <w:rPr>
          <w:rFonts w:hint="cs"/>
          <w:rtl/>
        </w:rPr>
        <w:t>גברתי היושבת-ראש, עבור הממשלה הנוכחית השלום הוא</w:t>
      </w:r>
      <w:r>
        <w:rPr>
          <w:rFonts w:hint="cs"/>
          <w:rtl/>
        </w:rPr>
        <w:t xml:space="preserve"> כנראה סכנה שיש למגר. עבור האזרחים הוא סם החיים. תודה רבה. </w:t>
      </w:r>
    </w:p>
    <w:p w14:paraId="3515ED45" w14:textId="77777777" w:rsidR="00000000" w:rsidRDefault="00526D0B">
      <w:pPr>
        <w:pStyle w:val="a0"/>
        <w:rPr>
          <w:rFonts w:hint="cs"/>
          <w:rtl/>
        </w:rPr>
      </w:pPr>
    </w:p>
    <w:p w14:paraId="253C41F7" w14:textId="77777777" w:rsidR="00000000" w:rsidRDefault="00526D0B">
      <w:pPr>
        <w:pStyle w:val="af1"/>
        <w:rPr>
          <w:rtl/>
        </w:rPr>
      </w:pPr>
      <w:r>
        <w:rPr>
          <w:rtl/>
        </w:rPr>
        <w:t>היו"ר אתי לבני:</w:t>
      </w:r>
    </w:p>
    <w:p w14:paraId="13BB68AA" w14:textId="77777777" w:rsidR="00000000" w:rsidRDefault="00526D0B">
      <w:pPr>
        <w:pStyle w:val="a0"/>
        <w:rPr>
          <w:rtl/>
        </w:rPr>
      </w:pPr>
    </w:p>
    <w:p w14:paraId="17AB039F" w14:textId="77777777" w:rsidR="00000000" w:rsidRDefault="00526D0B">
      <w:pPr>
        <w:pStyle w:val="a0"/>
        <w:rPr>
          <w:rFonts w:hint="cs"/>
          <w:rtl/>
        </w:rPr>
      </w:pPr>
      <w:r>
        <w:rPr>
          <w:rFonts w:hint="cs"/>
          <w:rtl/>
        </w:rPr>
        <w:t xml:space="preserve">תודה רבה. חבר הכנסת מאיר פרוש - איננו. אחרון הדוברים </w:t>
      </w:r>
      <w:r>
        <w:rPr>
          <w:rtl/>
        </w:rPr>
        <w:t>–</w:t>
      </w:r>
      <w:r>
        <w:rPr>
          <w:rFonts w:hint="cs"/>
          <w:rtl/>
        </w:rPr>
        <w:t xml:space="preserve"> חבר הכנסת אריה אלדד. שלוש דקות.</w:t>
      </w:r>
    </w:p>
    <w:p w14:paraId="16B6B7A4" w14:textId="77777777" w:rsidR="00000000" w:rsidRDefault="00526D0B">
      <w:pPr>
        <w:pStyle w:val="a0"/>
        <w:rPr>
          <w:rFonts w:hint="cs"/>
          <w:rtl/>
        </w:rPr>
      </w:pPr>
    </w:p>
    <w:p w14:paraId="7AAFCFFD" w14:textId="77777777" w:rsidR="00000000" w:rsidRDefault="00526D0B">
      <w:pPr>
        <w:pStyle w:val="a"/>
        <w:rPr>
          <w:rtl/>
        </w:rPr>
      </w:pPr>
      <w:bookmarkStart w:id="171" w:name="FS000001055T21_10_2003_18_35_00"/>
      <w:bookmarkStart w:id="172" w:name="_Toc56258680"/>
      <w:bookmarkEnd w:id="171"/>
      <w:r>
        <w:rPr>
          <w:rFonts w:hint="eastAsia"/>
          <w:rtl/>
        </w:rPr>
        <w:t>אריה</w:t>
      </w:r>
      <w:r>
        <w:rPr>
          <w:rtl/>
        </w:rPr>
        <w:t xml:space="preserve"> אלדד (האיחוד הלאומי - ישראל ביתנו):</w:t>
      </w:r>
      <w:bookmarkEnd w:id="172"/>
    </w:p>
    <w:p w14:paraId="45CB0CB4" w14:textId="77777777" w:rsidR="00000000" w:rsidRDefault="00526D0B">
      <w:pPr>
        <w:pStyle w:val="a0"/>
        <w:rPr>
          <w:rFonts w:hint="cs"/>
          <w:rtl/>
        </w:rPr>
      </w:pPr>
    </w:p>
    <w:p w14:paraId="19B32F88" w14:textId="77777777" w:rsidR="00000000" w:rsidRDefault="00526D0B">
      <w:pPr>
        <w:pStyle w:val="a0"/>
        <w:rPr>
          <w:rFonts w:hint="cs"/>
          <w:rtl/>
        </w:rPr>
      </w:pPr>
      <w:r>
        <w:rPr>
          <w:rFonts w:hint="cs"/>
          <w:rtl/>
        </w:rPr>
        <w:t>גברתי היושבת-ראש, חברי חברי הכנסת, חבר הכנסת יהל</w:t>
      </w:r>
      <w:r>
        <w:rPr>
          <w:rFonts w:hint="cs"/>
          <w:rtl/>
        </w:rPr>
        <w:t xml:space="preserve">ום הציע אתמול כי חותמי מסמך ז'נבה יועמדו לדין באשמת בגידה, אשמה שדינה מיתה. אינני חולק על הפרשנות של חבר הכנסת יהלום בעניין חוק העונשין, ואני סבור כי אכן מי שזומם להוציא שטח ריבוני של ישראל מידיה ולהעבירו לאויב, עושה מעשה בגידה. </w:t>
      </w:r>
    </w:p>
    <w:p w14:paraId="0A333B97" w14:textId="77777777" w:rsidR="00000000" w:rsidRDefault="00526D0B">
      <w:pPr>
        <w:pStyle w:val="a0"/>
        <w:rPr>
          <w:rFonts w:hint="cs"/>
          <w:rtl/>
        </w:rPr>
      </w:pPr>
    </w:p>
    <w:p w14:paraId="6A81D8C2" w14:textId="77777777" w:rsidR="00000000" w:rsidRDefault="00526D0B">
      <w:pPr>
        <w:pStyle w:val="a0"/>
        <w:rPr>
          <w:rFonts w:hint="cs"/>
          <w:rtl/>
        </w:rPr>
      </w:pPr>
      <w:r>
        <w:rPr>
          <w:rFonts w:hint="cs"/>
          <w:rtl/>
        </w:rPr>
        <w:t>אבל דומני שזירת ההתמודדות</w:t>
      </w:r>
      <w:r>
        <w:rPr>
          <w:rFonts w:hint="cs"/>
          <w:rtl/>
        </w:rPr>
        <w:t xml:space="preserve"> האמיתית עם מעשה כזה איננה בבית-המשפט, משום שחסר בספר החוקים של מדינת ישראל, וברשימת העונשים שלה, עונש מרתיע לניסיון התאבדות לאומית. חברי הכנסת, אי-אפשר להפחיד מי שרוצה להתאבד בעונש מוות. לכן העונש המגיע לביילין ולטרמפיסטים שלו לא צריך להיות עונש מרתיע, אפ</w:t>
      </w:r>
      <w:r>
        <w:rPr>
          <w:rFonts w:hint="cs"/>
          <w:rtl/>
        </w:rPr>
        <w:t>ילו לא עונש חינוכי. כל תכליתו של העונש המגיע לכם, חברי, צריך להיות הגנה על החברה הישראלית מפני משאלת המוות שלכם. אתם, שבאים למסור את ארץ-ישראל בידי הגרועים שבאויביה - - -</w:t>
      </w:r>
    </w:p>
    <w:p w14:paraId="12658091" w14:textId="77777777" w:rsidR="00000000" w:rsidRDefault="00526D0B">
      <w:pPr>
        <w:pStyle w:val="a0"/>
        <w:rPr>
          <w:rFonts w:hint="cs"/>
          <w:rtl/>
        </w:rPr>
      </w:pPr>
    </w:p>
    <w:p w14:paraId="5B01F857" w14:textId="77777777" w:rsidR="00000000" w:rsidRDefault="00526D0B">
      <w:pPr>
        <w:pStyle w:val="af0"/>
        <w:rPr>
          <w:rtl/>
        </w:rPr>
      </w:pPr>
      <w:r>
        <w:rPr>
          <w:rtl/>
        </w:rPr>
        <w:t>חיים אורון (מרצ):</w:t>
      </w:r>
    </w:p>
    <w:p w14:paraId="75A10E40" w14:textId="77777777" w:rsidR="00000000" w:rsidRDefault="00526D0B">
      <w:pPr>
        <w:pStyle w:val="a0"/>
        <w:rPr>
          <w:rFonts w:hint="cs"/>
          <w:rtl/>
        </w:rPr>
      </w:pPr>
    </w:p>
    <w:p w14:paraId="3EAC95A0" w14:textId="77777777" w:rsidR="00000000" w:rsidRDefault="00526D0B">
      <w:pPr>
        <w:pStyle w:val="a0"/>
        <w:rPr>
          <w:rFonts w:hint="cs"/>
          <w:rtl/>
        </w:rPr>
      </w:pPr>
      <w:r>
        <w:rPr>
          <w:rFonts w:hint="cs"/>
          <w:rtl/>
        </w:rPr>
        <w:t>ד"ר אלדד, מוסד סגור פותר את הבעיה.</w:t>
      </w:r>
    </w:p>
    <w:p w14:paraId="7DF4F602" w14:textId="77777777" w:rsidR="00000000" w:rsidRDefault="00526D0B">
      <w:pPr>
        <w:pStyle w:val="a0"/>
        <w:rPr>
          <w:rFonts w:hint="cs"/>
          <w:rtl/>
        </w:rPr>
      </w:pPr>
    </w:p>
    <w:p w14:paraId="398EB798" w14:textId="77777777" w:rsidR="00000000" w:rsidRDefault="00526D0B">
      <w:pPr>
        <w:pStyle w:val="-"/>
        <w:rPr>
          <w:rtl/>
        </w:rPr>
      </w:pPr>
      <w:bookmarkStart w:id="173" w:name="FS000001055T21_10_2003_18_38_01C"/>
      <w:bookmarkEnd w:id="173"/>
      <w:r>
        <w:rPr>
          <w:rtl/>
        </w:rPr>
        <w:t>אריה אלדד (האיחוד הלאומי - יש</w:t>
      </w:r>
      <w:r>
        <w:rPr>
          <w:rtl/>
        </w:rPr>
        <w:t>ראל ביתנו):</w:t>
      </w:r>
    </w:p>
    <w:p w14:paraId="33260847" w14:textId="77777777" w:rsidR="00000000" w:rsidRDefault="00526D0B">
      <w:pPr>
        <w:pStyle w:val="a0"/>
        <w:rPr>
          <w:rtl/>
        </w:rPr>
      </w:pPr>
    </w:p>
    <w:p w14:paraId="55185F43" w14:textId="77777777" w:rsidR="00000000" w:rsidRDefault="00526D0B">
      <w:pPr>
        <w:pStyle w:val="a0"/>
        <w:rPr>
          <w:rFonts w:hint="cs"/>
          <w:rtl/>
        </w:rPr>
      </w:pPr>
      <w:r>
        <w:rPr>
          <w:rFonts w:hint="cs"/>
          <w:rtl/>
        </w:rPr>
        <w:t>אם הייתי מאמין בכוחם של הפסיכיאטרים לרפא, הייתי ממליץ על זה, אבל אני מיואש מהם.</w:t>
      </w:r>
    </w:p>
    <w:p w14:paraId="230B7485" w14:textId="77777777" w:rsidR="00000000" w:rsidRDefault="00526D0B">
      <w:pPr>
        <w:pStyle w:val="a0"/>
        <w:rPr>
          <w:rFonts w:hint="cs"/>
          <w:rtl/>
        </w:rPr>
      </w:pPr>
    </w:p>
    <w:p w14:paraId="0981CA5E" w14:textId="77777777" w:rsidR="00000000" w:rsidRDefault="00526D0B">
      <w:pPr>
        <w:pStyle w:val="af0"/>
        <w:rPr>
          <w:rtl/>
        </w:rPr>
      </w:pPr>
      <w:r>
        <w:rPr>
          <w:rFonts w:hint="eastAsia"/>
          <w:rtl/>
        </w:rPr>
        <w:t>חיים</w:t>
      </w:r>
      <w:r>
        <w:rPr>
          <w:rtl/>
        </w:rPr>
        <w:t xml:space="preserve"> אורון (מרצ):</w:t>
      </w:r>
    </w:p>
    <w:p w14:paraId="533D2687" w14:textId="77777777" w:rsidR="00000000" w:rsidRDefault="00526D0B">
      <w:pPr>
        <w:pStyle w:val="a0"/>
        <w:rPr>
          <w:rFonts w:hint="cs"/>
          <w:rtl/>
        </w:rPr>
      </w:pPr>
    </w:p>
    <w:p w14:paraId="6BFBF397" w14:textId="77777777" w:rsidR="00000000" w:rsidRDefault="00526D0B">
      <w:pPr>
        <w:pStyle w:val="a0"/>
        <w:rPr>
          <w:rFonts w:hint="cs"/>
          <w:rtl/>
        </w:rPr>
      </w:pPr>
      <w:r>
        <w:rPr>
          <w:rFonts w:hint="cs"/>
          <w:rtl/>
        </w:rPr>
        <w:t xml:space="preserve">שם לא - - - </w:t>
      </w:r>
    </w:p>
    <w:p w14:paraId="3BBCCCEF" w14:textId="77777777" w:rsidR="00000000" w:rsidRDefault="00526D0B">
      <w:pPr>
        <w:pStyle w:val="a0"/>
        <w:rPr>
          <w:rFonts w:hint="cs"/>
          <w:rtl/>
        </w:rPr>
      </w:pPr>
    </w:p>
    <w:p w14:paraId="550EC803" w14:textId="77777777" w:rsidR="00000000" w:rsidRDefault="00526D0B">
      <w:pPr>
        <w:pStyle w:val="-"/>
        <w:rPr>
          <w:rtl/>
        </w:rPr>
      </w:pPr>
      <w:bookmarkStart w:id="174" w:name="FS000001055T21_10_2003_18_38_39C"/>
      <w:bookmarkEnd w:id="174"/>
      <w:r>
        <w:rPr>
          <w:rtl/>
        </w:rPr>
        <w:t>אריה אלדד (האיחוד הלאומי - ישראל ביתנו):</w:t>
      </w:r>
    </w:p>
    <w:p w14:paraId="331BF71A" w14:textId="77777777" w:rsidR="00000000" w:rsidRDefault="00526D0B">
      <w:pPr>
        <w:pStyle w:val="a0"/>
        <w:rPr>
          <w:rtl/>
        </w:rPr>
      </w:pPr>
    </w:p>
    <w:p w14:paraId="52E37C62" w14:textId="77777777" w:rsidR="00000000" w:rsidRDefault="00526D0B">
      <w:pPr>
        <w:pStyle w:val="a0"/>
        <w:rPr>
          <w:rFonts w:hint="cs"/>
          <w:rtl/>
        </w:rPr>
      </w:pPr>
      <w:r>
        <w:rPr>
          <w:rFonts w:hint="cs"/>
          <w:rtl/>
        </w:rPr>
        <w:t>הם משחררים כעבור חודש, לצערי.</w:t>
      </w:r>
    </w:p>
    <w:p w14:paraId="7C279091" w14:textId="77777777" w:rsidR="00000000" w:rsidRDefault="00526D0B">
      <w:pPr>
        <w:pStyle w:val="a0"/>
        <w:rPr>
          <w:rFonts w:hint="cs"/>
          <w:rtl/>
        </w:rPr>
      </w:pPr>
    </w:p>
    <w:p w14:paraId="14E20A22" w14:textId="77777777" w:rsidR="00000000" w:rsidRDefault="00526D0B">
      <w:pPr>
        <w:pStyle w:val="af0"/>
        <w:rPr>
          <w:rtl/>
        </w:rPr>
      </w:pPr>
      <w:r>
        <w:rPr>
          <w:rFonts w:hint="eastAsia"/>
          <w:rtl/>
        </w:rPr>
        <w:t>חיים</w:t>
      </w:r>
      <w:r>
        <w:rPr>
          <w:rtl/>
        </w:rPr>
        <w:t xml:space="preserve"> אורון (מרצ):</w:t>
      </w:r>
    </w:p>
    <w:p w14:paraId="3EAB6CC7" w14:textId="77777777" w:rsidR="00000000" w:rsidRDefault="00526D0B">
      <w:pPr>
        <w:pStyle w:val="a0"/>
        <w:rPr>
          <w:rFonts w:hint="cs"/>
          <w:rtl/>
        </w:rPr>
      </w:pPr>
    </w:p>
    <w:p w14:paraId="5178F17F" w14:textId="77777777" w:rsidR="00000000" w:rsidRDefault="00526D0B">
      <w:pPr>
        <w:pStyle w:val="a0"/>
        <w:rPr>
          <w:rFonts w:hint="cs"/>
          <w:rtl/>
        </w:rPr>
      </w:pPr>
      <w:r>
        <w:rPr>
          <w:rFonts w:hint="cs"/>
          <w:rtl/>
        </w:rPr>
        <w:t xml:space="preserve">מוסד סגור פותר את העניין. </w:t>
      </w:r>
    </w:p>
    <w:p w14:paraId="27D581DC" w14:textId="77777777" w:rsidR="00000000" w:rsidRDefault="00526D0B">
      <w:pPr>
        <w:pStyle w:val="a0"/>
        <w:rPr>
          <w:rFonts w:hint="cs"/>
          <w:rtl/>
        </w:rPr>
      </w:pPr>
    </w:p>
    <w:p w14:paraId="44E39DE7" w14:textId="77777777" w:rsidR="00000000" w:rsidRDefault="00526D0B">
      <w:pPr>
        <w:pStyle w:val="-"/>
        <w:rPr>
          <w:rtl/>
        </w:rPr>
      </w:pPr>
      <w:bookmarkStart w:id="175" w:name="FS000001055T21_10_2003_18_38_57C"/>
      <w:bookmarkEnd w:id="175"/>
      <w:r>
        <w:rPr>
          <w:rtl/>
        </w:rPr>
        <w:t>אריה אלדד</w:t>
      </w:r>
      <w:r>
        <w:rPr>
          <w:rtl/>
        </w:rPr>
        <w:t xml:space="preserve"> (האיחוד הלאומי - ישראל ביתנו):</w:t>
      </w:r>
    </w:p>
    <w:p w14:paraId="6B2D7D9C" w14:textId="77777777" w:rsidR="00000000" w:rsidRDefault="00526D0B">
      <w:pPr>
        <w:pStyle w:val="a0"/>
        <w:rPr>
          <w:rtl/>
        </w:rPr>
      </w:pPr>
    </w:p>
    <w:p w14:paraId="4B38A994" w14:textId="77777777" w:rsidR="00000000" w:rsidRDefault="00526D0B">
      <w:pPr>
        <w:pStyle w:val="a0"/>
        <w:rPr>
          <w:rFonts w:hint="cs"/>
          <w:rtl/>
        </w:rPr>
      </w:pPr>
      <w:r>
        <w:rPr>
          <w:rFonts w:hint="cs"/>
          <w:rtl/>
        </w:rPr>
        <w:t xml:space="preserve">אגב, זה עניין יפה לענות בו. אדם רצח - - - </w:t>
      </w:r>
    </w:p>
    <w:p w14:paraId="57CE7FC9" w14:textId="77777777" w:rsidR="00000000" w:rsidRDefault="00526D0B">
      <w:pPr>
        <w:pStyle w:val="a0"/>
        <w:rPr>
          <w:rFonts w:hint="cs"/>
          <w:rtl/>
        </w:rPr>
      </w:pPr>
    </w:p>
    <w:p w14:paraId="280926E0" w14:textId="77777777" w:rsidR="00000000" w:rsidRDefault="00526D0B">
      <w:pPr>
        <w:pStyle w:val="af0"/>
        <w:rPr>
          <w:rtl/>
        </w:rPr>
      </w:pPr>
      <w:r>
        <w:rPr>
          <w:rFonts w:hint="eastAsia"/>
          <w:rtl/>
        </w:rPr>
        <w:t>חיים</w:t>
      </w:r>
      <w:r>
        <w:rPr>
          <w:rtl/>
        </w:rPr>
        <w:t xml:space="preserve"> אורון (מרצ):</w:t>
      </w:r>
    </w:p>
    <w:p w14:paraId="02252596" w14:textId="77777777" w:rsidR="00000000" w:rsidRDefault="00526D0B">
      <w:pPr>
        <w:pStyle w:val="a0"/>
        <w:rPr>
          <w:rFonts w:hint="cs"/>
          <w:rtl/>
        </w:rPr>
      </w:pPr>
    </w:p>
    <w:p w14:paraId="661FA689" w14:textId="77777777" w:rsidR="00000000" w:rsidRDefault="00526D0B">
      <w:pPr>
        <w:pStyle w:val="a0"/>
        <w:rPr>
          <w:rFonts w:hint="cs"/>
          <w:rtl/>
        </w:rPr>
      </w:pPr>
      <w:r>
        <w:rPr>
          <w:rFonts w:hint="cs"/>
          <w:rtl/>
        </w:rPr>
        <w:t xml:space="preserve">תציע הצעת חוק אשפוז כפוי. </w:t>
      </w:r>
    </w:p>
    <w:p w14:paraId="6744B4B4" w14:textId="77777777" w:rsidR="00000000" w:rsidRDefault="00526D0B">
      <w:pPr>
        <w:pStyle w:val="a0"/>
        <w:rPr>
          <w:rFonts w:hint="cs"/>
          <w:rtl/>
        </w:rPr>
      </w:pPr>
    </w:p>
    <w:p w14:paraId="51D5538D" w14:textId="77777777" w:rsidR="00000000" w:rsidRDefault="00526D0B">
      <w:pPr>
        <w:pStyle w:val="-"/>
        <w:rPr>
          <w:rtl/>
        </w:rPr>
      </w:pPr>
      <w:bookmarkStart w:id="176" w:name="FS000001055T21_10_2003_18_39_20C"/>
      <w:bookmarkEnd w:id="176"/>
      <w:r>
        <w:rPr>
          <w:rtl/>
        </w:rPr>
        <w:t>אריה אלדד (האיחוד הלאומי - ישראל ביתנו):</w:t>
      </w:r>
    </w:p>
    <w:p w14:paraId="7FF33337" w14:textId="77777777" w:rsidR="00000000" w:rsidRDefault="00526D0B">
      <w:pPr>
        <w:pStyle w:val="a0"/>
        <w:rPr>
          <w:rtl/>
        </w:rPr>
      </w:pPr>
    </w:p>
    <w:p w14:paraId="3000D3DF" w14:textId="77777777" w:rsidR="00000000" w:rsidRDefault="00526D0B">
      <w:pPr>
        <w:pStyle w:val="a0"/>
        <w:rPr>
          <w:rFonts w:hint="cs"/>
          <w:rtl/>
        </w:rPr>
      </w:pPr>
      <w:r>
        <w:rPr>
          <w:rFonts w:hint="cs"/>
          <w:rtl/>
        </w:rPr>
        <w:t>אדם רצח ובית-משפט הרשיע אותו, אבל אמר שהוא לא היה שפוי. אשפזו אותו במחלקה סגורה, ואחרי חוד</w:t>
      </w:r>
      <w:r>
        <w:rPr>
          <w:rFonts w:hint="cs"/>
          <w:rtl/>
        </w:rPr>
        <w:t xml:space="preserve">ש הודיעו הפסיכיאטרים שהוא בסדר ושחררו אותו לרחוב. לכן זה לא פתרון. </w:t>
      </w:r>
    </w:p>
    <w:p w14:paraId="2ACCD47A" w14:textId="77777777" w:rsidR="00000000" w:rsidRDefault="00526D0B">
      <w:pPr>
        <w:pStyle w:val="a0"/>
        <w:rPr>
          <w:rFonts w:hint="cs"/>
          <w:rtl/>
        </w:rPr>
      </w:pPr>
    </w:p>
    <w:p w14:paraId="0F000438" w14:textId="77777777" w:rsidR="00000000" w:rsidRDefault="00526D0B">
      <w:pPr>
        <w:pStyle w:val="af0"/>
        <w:rPr>
          <w:rtl/>
        </w:rPr>
      </w:pPr>
      <w:r>
        <w:rPr>
          <w:rFonts w:hint="eastAsia"/>
          <w:rtl/>
        </w:rPr>
        <w:t>חיים</w:t>
      </w:r>
      <w:r>
        <w:rPr>
          <w:rtl/>
        </w:rPr>
        <w:t xml:space="preserve"> אורון (מרצ):</w:t>
      </w:r>
    </w:p>
    <w:p w14:paraId="0EAE9F28" w14:textId="77777777" w:rsidR="00000000" w:rsidRDefault="00526D0B">
      <w:pPr>
        <w:pStyle w:val="a0"/>
        <w:rPr>
          <w:rFonts w:hint="cs"/>
          <w:rtl/>
        </w:rPr>
      </w:pPr>
    </w:p>
    <w:p w14:paraId="5C1C6798" w14:textId="77777777" w:rsidR="00000000" w:rsidRDefault="00526D0B">
      <w:pPr>
        <w:pStyle w:val="a0"/>
        <w:rPr>
          <w:rFonts w:hint="cs"/>
          <w:rtl/>
        </w:rPr>
      </w:pPr>
      <w:r>
        <w:rPr>
          <w:rFonts w:hint="cs"/>
          <w:rtl/>
        </w:rPr>
        <w:t xml:space="preserve">זה פתרון טוב. </w:t>
      </w:r>
    </w:p>
    <w:p w14:paraId="48BF168C" w14:textId="77777777" w:rsidR="00000000" w:rsidRDefault="00526D0B">
      <w:pPr>
        <w:pStyle w:val="a0"/>
        <w:rPr>
          <w:rFonts w:hint="cs"/>
          <w:rtl/>
        </w:rPr>
      </w:pPr>
    </w:p>
    <w:p w14:paraId="65D0DB03" w14:textId="77777777" w:rsidR="00000000" w:rsidRDefault="00526D0B">
      <w:pPr>
        <w:pStyle w:val="af1"/>
        <w:rPr>
          <w:rtl/>
        </w:rPr>
      </w:pPr>
      <w:r>
        <w:rPr>
          <w:rtl/>
        </w:rPr>
        <w:t>היו"ר אתי לבני:</w:t>
      </w:r>
    </w:p>
    <w:p w14:paraId="186F0059" w14:textId="77777777" w:rsidR="00000000" w:rsidRDefault="00526D0B">
      <w:pPr>
        <w:pStyle w:val="a0"/>
        <w:rPr>
          <w:rtl/>
        </w:rPr>
      </w:pPr>
    </w:p>
    <w:p w14:paraId="756D0C47" w14:textId="77777777" w:rsidR="00000000" w:rsidRDefault="00526D0B">
      <w:pPr>
        <w:pStyle w:val="a0"/>
        <w:rPr>
          <w:rFonts w:hint="cs"/>
          <w:rtl/>
        </w:rPr>
      </w:pPr>
      <w:r>
        <w:rPr>
          <w:rFonts w:hint="cs"/>
          <w:rtl/>
        </w:rPr>
        <w:t>חבר הכנסת אלדד, הדיון הרפואי הוא על חשבון זמנך.</w:t>
      </w:r>
    </w:p>
    <w:p w14:paraId="737CF79A" w14:textId="77777777" w:rsidR="00000000" w:rsidRDefault="00526D0B">
      <w:pPr>
        <w:pStyle w:val="a0"/>
        <w:rPr>
          <w:rFonts w:hint="cs"/>
          <w:rtl/>
        </w:rPr>
      </w:pPr>
    </w:p>
    <w:p w14:paraId="1C33B9DF" w14:textId="77777777" w:rsidR="00000000" w:rsidRDefault="00526D0B">
      <w:pPr>
        <w:pStyle w:val="-"/>
        <w:rPr>
          <w:rtl/>
        </w:rPr>
      </w:pPr>
      <w:bookmarkStart w:id="177" w:name="FS000001055T21_10_2003_18_40_13C"/>
      <w:bookmarkEnd w:id="177"/>
      <w:r>
        <w:rPr>
          <w:rtl/>
        </w:rPr>
        <w:t>אריה אלדד (האיחוד הלאומי - ישראל ביתנו):</w:t>
      </w:r>
    </w:p>
    <w:p w14:paraId="076E5B49" w14:textId="77777777" w:rsidR="00000000" w:rsidRDefault="00526D0B">
      <w:pPr>
        <w:pStyle w:val="a0"/>
        <w:rPr>
          <w:rtl/>
        </w:rPr>
      </w:pPr>
    </w:p>
    <w:p w14:paraId="2FB0A6A2" w14:textId="77777777" w:rsidR="00000000" w:rsidRDefault="00526D0B">
      <w:pPr>
        <w:pStyle w:val="a0"/>
        <w:rPr>
          <w:rFonts w:hint="cs"/>
          <w:rtl/>
        </w:rPr>
      </w:pPr>
      <w:r>
        <w:rPr>
          <w:rFonts w:hint="cs"/>
          <w:rtl/>
        </w:rPr>
        <w:t>לא.</w:t>
      </w:r>
    </w:p>
    <w:p w14:paraId="26F567A6" w14:textId="77777777" w:rsidR="00000000" w:rsidRDefault="00526D0B">
      <w:pPr>
        <w:pStyle w:val="a0"/>
        <w:rPr>
          <w:rFonts w:hint="cs"/>
          <w:rtl/>
        </w:rPr>
      </w:pPr>
    </w:p>
    <w:p w14:paraId="2F961A21" w14:textId="77777777" w:rsidR="00000000" w:rsidRDefault="00526D0B">
      <w:pPr>
        <w:pStyle w:val="af1"/>
        <w:rPr>
          <w:rtl/>
        </w:rPr>
      </w:pPr>
      <w:r>
        <w:rPr>
          <w:rtl/>
        </w:rPr>
        <w:t>היו"ר אתי לבני:</w:t>
      </w:r>
    </w:p>
    <w:p w14:paraId="2C754120" w14:textId="77777777" w:rsidR="00000000" w:rsidRDefault="00526D0B">
      <w:pPr>
        <w:pStyle w:val="a0"/>
        <w:rPr>
          <w:rtl/>
        </w:rPr>
      </w:pPr>
    </w:p>
    <w:p w14:paraId="29503A00" w14:textId="77777777" w:rsidR="00000000" w:rsidRDefault="00526D0B">
      <w:pPr>
        <w:pStyle w:val="a0"/>
        <w:rPr>
          <w:rFonts w:hint="cs"/>
          <w:rtl/>
        </w:rPr>
      </w:pPr>
      <w:r>
        <w:rPr>
          <w:rFonts w:hint="cs"/>
          <w:rtl/>
        </w:rPr>
        <w:t>כן, זה דיון רפואי.</w:t>
      </w:r>
    </w:p>
    <w:p w14:paraId="05CDCF85" w14:textId="77777777" w:rsidR="00000000" w:rsidRDefault="00526D0B">
      <w:pPr>
        <w:pStyle w:val="a0"/>
        <w:rPr>
          <w:rFonts w:hint="cs"/>
          <w:rtl/>
        </w:rPr>
      </w:pPr>
    </w:p>
    <w:p w14:paraId="439ED9AA" w14:textId="77777777" w:rsidR="00000000" w:rsidRDefault="00526D0B">
      <w:pPr>
        <w:pStyle w:val="-"/>
        <w:rPr>
          <w:rtl/>
        </w:rPr>
      </w:pPr>
      <w:bookmarkStart w:id="178" w:name="FS000001055T21_10_2003_18_40_27C"/>
      <w:bookmarkEnd w:id="178"/>
      <w:r>
        <w:rPr>
          <w:rtl/>
        </w:rPr>
        <w:t>אר</w:t>
      </w:r>
      <w:r>
        <w:rPr>
          <w:rtl/>
        </w:rPr>
        <w:t>יה אלדד (האיחוד הלאומי - ישראל ביתנו):</w:t>
      </w:r>
    </w:p>
    <w:p w14:paraId="40111903" w14:textId="77777777" w:rsidR="00000000" w:rsidRDefault="00526D0B">
      <w:pPr>
        <w:pStyle w:val="a0"/>
        <w:rPr>
          <w:rtl/>
        </w:rPr>
      </w:pPr>
    </w:p>
    <w:p w14:paraId="6AF96227" w14:textId="77777777" w:rsidR="00000000" w:rsidRDefault="00526D0B">
      <w:pPr>
        <w:pStyle w:val="a0"/>
        <w:rPr>
          <w:rFonts w:hint="cs"/>
          <w:rtl/>
        </w:rPr>
      </w:pPr>
      <w:r>
        <w:rPr>
          <w:rFonts w:hint="cs"/>
          <w:rtl/>
        </w:rPr>
        <w:t>לא, שאלו, עניתי. אנחנו מכירים את כללי המשחק פה.</w:t>
      </w:r>
    </w:p>
    <w:p w14:paraId="7C3758BE" w14:textId="77777777" w:rsidR="00000000" w:rsidRDefault="00526D0B">
      <w:pPr>
        <w:pStyle w:val="a0"/>
        <w:rPr>
          <w:rFonts w:hint="cs"/>
          <w:rtl/>
        </w:rPr>
      </w:pPr>
    </w:p>
    <w:p w14:paraId="7254647C" w14:textId="77777777" w:rsidR="00000000" w:rsidRDefault="00526D0B">
      <w:pPr>
        <w:pStyle w:val="af1"/>
        <w:rPr>
          <w:rtl/>
        </w:rPr>
      </w:pPr>
      <w:r>
        <w:rPr>
          <w:rtl/>
        </w:rPr>
        <w:t>היו"ר אתי לבני:</w:t>
      </w:r>
    </w:p>
    <w:p w14:paraId="2A9FE5CE" w14:textId="77777777" w:rsidR="00000000" w:rsidRDefault="00526D0B">
      <w:pPr>
        <w:pStyle w:val="a0"/>
        <w:rPr>
          <w:rtl/>
        </w:rPr>
      </w:pPr>
    </w:p>
    <w:p w14:paraId="533FD3F2" w14:textId="77777777" w:rsidR="00000000" w:rsidRDefault="00526D0B">
      <w:pPr>
        <w:pStyle w:val="a0"/>
        <w:rPr>
          <w:rFonts w:hint="cs"/>
          <w:rtl/>
        </w:rPr>
      </w:pPr>
      <w:r>
        <w:rPr>
          <w:rFonts w:hint="cs"/>
          <w:rtl/>
        </w:rPr>
        <w:t xml:space="preserve">אז אל תענה. אתה רשאי להמשיך. אנא המשך. </w:t>
      </w:r>
    </w:p>
    <w:p w14:paraId="52B2C906" w14:textId="77777777" w:rsidR="00000000" w:rsidRDefault="00526D0B">
      <w:pPr>
        <w:pStyle w:val="a0"/>
        <w:rPr>
          <w:rFonts w:hint="cs"/>
          <w:rtl/>
        </w:rPr>
      </w:pPr>
    </w:p>
    <w:p w14:paraId="2FD6CA6A" w14:textId="77777777" w:rsidR="00000000" w:rsidRDefault="00526D0B">
      <w:pPr>
        <w:pStyle w:val="af0"/>
        <w:rPr>
          <w:rtl/>
        </w:rPr>
      </w:pPr>
      <w:r>
        <w:rPr>
          <w:rFonts w:hint="eastAsia"/>
          <w:rtl/>
        </w:rPr>
        <w:t>שר</w:t>
      </w:r>
      <w:r>
        <w:rPr>
          <w:rtl/>
        </w:rPr>
        <w:t xml:space="preserve"> התעשייה, המסחר והתעסוקה אהוד אולמרט:</w:t>
      </w:r>
    </w:p>
    <w:p w14:paraId="5E20192D" w14:textId="77777777" w:rsidR="00000000" w:rsidRDefault="00526D0B">
      <w:pPr>
        <w:pStyle w:val="a0"/>
        <w:rPr>
          <w:rFonts w:hint="cs"/>
          <w:rtl/>
        </w:rPr>
      </w:pPr>
    </w:p>
    <w:p w14:paraId="1072B6EE" w14:textId="77777777" w:rsidR="00000000" w:rsidRDefault="00526D0B">
      <w:pPr>
        <w:pStyle w:val="a0"/>
        <w:rPr>
          <w:rFonts w:hint="cs"/>
          <w:rtl/>
        </w:rPr>
      </w:pPr>
      <w:r>
        <w:rPr>
          <w:rFonts w:hint="cs"/>
          <w:rtl/>
        </w:rPr>
        <w:t xml:space="preserve">- - - </w:t>
      </w:r>
    </w:p>
    <w:p w14:paraId="1BE08B4D" w14:textId="77777777" w:rsidR="00000000" w:rsidRDefault="00526D0B">
      <w:pPr>
        <w:pStyle w:val="a0"/>
        <w:rPr>
          <w:rFonts w:hint="cs"/>
          <w:rtl/>
        </w:rPr>
      </w:pPr>
    </w:p>
    <w:p w14:paraId="104CBD5A" w14:textId="77777777" w:rsidR="00000000" w:rsidRDefault="00526D0B">
      <w:pPr>
        <w:pStyle w:val="-"/>
        <w:rPr>
          <w:rtl/>
        </w:rPr>
      </w:pPr>
      <w:bookmarkStart w:id="179" w:name="FS000001055T21_10_2003_18_40_54C"/>
      <w:bookmarkEnd w:id="179"/>
      <w:r>
        <w:rPr>
          <w:rtl/>
        </w:rPr>
        <w:t>אריה אלדד (האיחוד הלאומי - ישראל ביתנו):</w:t>
      </w:r>
    </w:p>
    <w:p w14:paraId="6B08D7E5" w14:textId="77777777" w:rsidR="00000000" w:rsidRDefault="00526D0B">
      <w:pPr>
        <w:pStyle w:val="a0"/>
        <w:rPr>
          <w:rtl/>
        </w:rPr>
      </w:pPr>
    </w:p>
    <w:p w14:paraId="4D4F60DB" w14:textId="77777777" w:rsidR="00000000" w:rsidRDefault="00526D0B">
      <w:pPr>
        <w:pStyle w:val="a0"/>
        <w:rPr>
          <w:rFonts w:hint="cs"/>
          <w:rtl/>
        </w:rPr>
      </w:pPr>
      <w:r>
        <w:rPr>
          <w:rFonts w:hint="cs"/>
          <w:rtl/>
        </w:rPr>
        <w:t>אלה שבאים למסור את</w:t>
      </w:r>
      <w:r>
        <w:rPr>
          <w:rFonts w:hint="cs"/>
          <w:rtl/>
        </w:rPr>
        <w:t xml:space="preserve"> ארץ-ישראל ואת ירושלים ואת הר-הבית ואת שדות נחל-עוז ואת חבל לכיש לשוליים שבשוליים של ארגון הרצח שנקרא אש"ף, וסבורים כי בכך אתם מוכיחים שיש עם מי לדבר - השאלה היא, כמובן, לא אם יש עם מי לדבר אלא על מה מדברים. אני מוכן לדבר עם יאסר ערפאת מחר בבוקר על הסדרי י</w:t>
      </w:r>
      <w:r>
        <w:rPr>
          <w:rFonts w:hint="cs"/>
          <w:rtl/>
        </w:rPr>
        <w:t xml:space="preserve">ישובם מחדש של הפליטים משכם ומעזה בירדן. אני מוכן לדבר אתו. עם אוסאמה בן-לאדן אפשר לדבר על ההתאבדות הלאומית שאתם מציעים. הבעיה היא לא אם יש עם מי לדבר, אלא על מה אתם מדברים. </w:t>
      </w:r>
    </w:p>
    <w:p w14:paraId="7943845A" w14:textId="77777777" w:rsidR="00000000" w:rsidRDefault="00526D0B">
      <w:pPr>
        <w:pStyle w:val="a0"/>
        <w:rPr>
          <w:rFonts w:hint="cs"/>
          <w:rtl/>
        </w:rPr>
      </w:pPr>
    </w:p>
    <w:p w14:paraId="2E3965E2" w14:textId="77777777" w:rsidR="00000000" w:rsidRDefault="00526D0B">
      <w:pPr>
        <w:pStyle w:val="af0"/>
        <w:rPr>
          <w:rtl/>
        </w:rPr>
      </w:pPr>
      <w:r>
        <w:rPr>
          <w:rFonts w:hint="eastAsia"/>
          <w:rtl/>
        </w:rPr>
        <w:t>מוחמד</w:t>
      </w:r>
      <w:r>
        <w:rPr>
          <w:rtl/>
        </w:rPr>
        <w:t xml:space="preserve"> ברכה (חד"ש-תע"ל):</w:t>
      </w:r>
    </w:p>
    <w:p w14:paraId="6B066C3C" w14:textId="77777777" w:rsidR="00000000" w:rsidRDefault="00526D0B">
      <w:pPr>
        <w:pStyle w:val="a0"/>
        <w:rPr>
          <w:rFonts w:hint="cs"/>
          <w:rtl/>
        </w:rPr>
      </w:pPr>
    </w:p>
    <w:p w14:paraId="70733188" w14:textId="77777777" w:rsidR="00000000" w:rsidRDefault="00526D0B">
      <w:pPr>
        <w:pStyle w:val="a0"/>
        <w:rPr>
          <w:rFonts w:hint="cs"/>
          <w:rtl/>
        </w:rPr>
      </w:pPr>
      <w:r>
        <w:rPr>
          <w:rFonts w:hint="cs"/>
          <w:rtl/>
        </w:rPr>
        <w:t xml:space="preserve">על שלום. </w:t>
      </w:r>
    </w:p>
    <w:p w14:paraId="0E401270" w14:textId="77777777" w:rsidR="00000000" w:rsidRDefault="00526D0B">
      <w:pPr>
        <w:pStyle w:val="a0"/>
        <w:rPr>
          <w:rFonts w:hint="cs"/>
          <w:rtl/>
        </w:rPr>
      </w:pPr>
    </w:p>
    <w:p w14:paraId="4B10190B" w14:textId="77777777" w:rsidR="00000000" w:rsidRDefault="00526D0B">
      <w:pPr>
        <w:pStyle w:val="af0"/>
        <w:rPr>
          <w:rtl/>
        </w:rPr>
      </w:pPr>
      <w:r>
        <w:rPr>
          <w:rFonts w:hint="eastAsia"/>
          <w:rtl/>
        </w:rPr>
        <w:t>אופיר</w:t>
      </w:r>
      <w:r>
        <w:rPr>
          <w:rtl/>
        </w:rPr>
        <w:t xml:space="preserve"> פינס-פז (העבודה-מימד):</w:t>
      </w:r>
    </w:p>
    <w:p w14:paraId="439DAA57" w14:textId="77777777" w:rsidR="00000000" w:rsidRDefault="00526D0B">
      <w:pPr>
        <w:pStyle w:val="a0"/>
        <w:rPr>
          <w:rFonts w:hint="cs"/>
          <w:rtl/>
        </w:rPr>
      </w:pPr>
    </w:p>
    <w:p w14:paraId="129CA24D" w14:textId="77777777" w:rsidR="00000000" w:rsidRDefault="00526D0B">
      <w:pPr>
        <w:pStyle w:val="a0"/>
        <w:rPr>
          <w:rFonts w:hint="cs"/>
          <w:rtl/>
        </w:rPr>
      </w:pPr>
      <w:r>
        <w:rPr>
          <w:rFonts w:hint="cs"/>
          <w:rtl/>
        </w:rPr>
        <w:t>על מה אתם מדברי</w:t>
      </w:r>
      <w:r>
        <w:rPr>
          <w:rFonts w:hint="cs"/>
          <w:rtl/>
        </w:rPr>
        <w:t>ם?</w:t>
      </w:r>
    </w:p>
    <w:p w14:paraId="1E0B1D85" w14:textId="77777777" w:rsidR="00000000" w:rsidRDefault="00526D0B">
      <w:pPr>
        <w:pStyle w:val="a0"/>
        <w:rPr>
          <w:rFonts w:hint="cs"/>
          <w:rtl/>
        </w:rPr>
      </w:pPr>
    </w:p>
    <w:p w14:paraId="2B783DFA" w14:textId="77777777" w:rsidR="00000000" w:rsidRDefault="00526D0B">
      <w:pPr>
        <w:pStyle w:val="-"/>
        <w:rPr>
          <w:rtl/>
        </w:rPr>
      </w:pPr>
      <w:bookmarkStart w:id="180" w:name="FS000001055T21_10_2003_18_42_23C"/>
      <w:bookmarkEnd w:id="180"/>
      <w:r>
        <w:rPr>
          <w:rtl/>
        </w:rPr>
        <w:t>אריה אלדד (האיחוד הלאומי - ישראל ביתנו):</w:t>
      </w:r>
    </w:p>
    <w:p w14:paraId="3EEE5E50" w14:textId="77777777" w:rsidR="00000000" w:rsidRDefault="00526D0B">
      <w:pPr>
        <w:pStyle w:val="a0"/>
        <w:rPr>
          <w:rtl/>
        </w:rPr>
      </w:pPr>
    </w:p>
    <w:p w14:paraId="59A4E945" w14:textId="77777777" w:rsidR="00000000" w:rsidRDefault="00526D0B">
      <w:pPr>
        <w:pStyle w:val="a0"/>
        <w:rPr>
          <w:rFonts w:hint="cs"/>
          <w:rtl/>
        </w:rPr>
      </w:pPr>
      <w:r>
        <w:rPr>
          <w:rFonts w:hint="cs"/>
          <w:rtl/>
        </w:rPr>
        <w:t>אתם נושאים את שם השלום לשווא, וצריך להוריד אחת ולתמיד את הטיעון הדמגוגי הזה, שפה הוכחתם שיש עם מי לדבר. אבל אתם שבתם וחשפתם לאן מובילה הפוסט-ציונות.</w:t>
      </w:r>
    </w:p>
    <w:p w14:paraId="2695DD7A" w14:textId="77777777" w:rsidR="00000000" w:rsidRDefault="00526D0B">
      <w:pPr>
        <w:pStyle w:val="a0"/>
        <w:rPr>
          <w:rFonts w:hint="cs"/>
          <w:rtl/>
        </w:rPr>
      </w:pPr>
    </w:p>
    <w:p w14:paraId="5E5E49E4" w14:textId="77777777" w:rsidR="00000000" w:rsidRDefault="00526D0B">
      <w:pPr>
        <w:pStyle w:val="af0"/>
        <w:rPr>
          <w:rtl/>
        </w:rPr>
      </w:pPr>
      <w:r>
        <w:rPr>
          <w:rFonts w:hint="eastAsia"/>
          <w:rtl/>
        </w:rPr>
        <w:t>ואסל</w:t>
      </w:r>
      <w:r>
        <w:rPr>
          <w:rtl/>
        </w:rPr>
        <w:t xml:space="preserve"> טאהא (בל"ד):</w:t>
      </w:r>
    </w:p>
    <w:p w14:paraId="62458EFC" w14:textId="77777777" w:rsidR="00000000" w:rsidRDefault="00526D0B">
      <w:pPr>
        <w:pStyle w:val="a0"/>
        <w:rPr>
          <w:rFonts w:hint="cs"/>
          <w:rtl/>
        </w:rPr>
      </w:pPr>
    </w:p>
    <w:p w14:paraId="218B4D9D" w14:textId="77777777" w:rsidR="00000000" w:rsidRDefault="00526D0B">
      <w:pPr>
        <w:pStyle w:val="a0"/>
        <w:rPr>
          <w:rFonts w:hint="cs"/>
          <w:rtl/>
        </w:rPr>
      </w:pPr>
      <w:r>
        <w:rPr>
          <w:rFonts w:hint="cs"/>
          <w:rtl/>
        </w:rPr>
        <w:t>חבר הכנסת, בבקשה תתנצל על מה שאמרת, יושב-</w:t>
      </w:r>
      <w:r>
        <w:rPr>
          <w:rFonts w:hint="cs"/>
          <w:rtl/>
        </w:rPr>
        <w:t xml:space="preserve">ראש ועדת האתיקה. </w:t>
      </w:r>
    </w:p>
    <w:p w14:paraId="782D415F" w14:textId="77777777" w:rsidR="00000000" w:rsidRDefault="00526D0B">
      <w:pPr>
        <w:pStyle w:val="a0"/>
        <w:rPr>
          <w:rFonts w:hint="cs"/>
          <w:rtl/>
        </w:rPr>
      </w:pPr>
    </w:p>
    <w:p w14:paraId="7B31C255" w14:textId="77777777" w:rsidR="00000000" w:rsidRDefault="00526D0B">
      <w:pPr>
        <w:pStyle w:val="-"/>
        <w:rPr>
          <w:rtl/>
        </w:rPr>
      </w:pPr>
      <w:bookmarkStart w:id="181" w:name="FS000001055T21_10_2003_18_43_05C"/>
      <w:bookmarkEnd w:id="181"/>
      <w:r>
        <w:rPr>
          <w:rtl/>
        </w:rPr>
        <w:t>אריה אלדד (האיחוד הלאומי - ישראל ביתנו):</w:t>
      </w:r>
    </w:p>
    <w:p w14:paraId="3EF93B94" w14:textId="77777777" w:rsidR="00000000" w:rsidRDefault="00526D0B">
      <w:pPr>
        <w:pStyle w:val="a0"/>
        <w:rPr>
          <w:rtl/>
        </w:rPr>
      </w:pPr>
    </w:p>
    <w:p w14:paraId="7A6F6A9D" w14:textId="77777777" w:rsidR="00000000" w:rsidRDefault="00526D0B">
      <w:pPr>
        <w:pStyle w:val="a0"/>
        <w:rPr>
          <w:rFonts w:hint="cs"/>
          <w:rtl/>
        </w:rPr>
      </w:pPr>
      <w:r>
        <w:rPr>
          <w:rFonts w:hint="cs"/>
          <w:rtl/>
        </w:rPr>
        <w:t xml:space="preserve">אין לי ויכוח עם חברי הכנסת הערבים. אין לי ויכוח עם אויבים, יש לי ויכוח עם אחים. אתם שבתם וחשפתם לאן מובילה אותנו - - - </w:t>
      </w:r>
    </w:p>
    <w:p w14:paraId="1F59FEAD" w14:textId="77777777" w:rsidR="00000000" w:rsidRDefault="00526D0B">
      <w:pPr>
        <w:pStyle w:val="a0"/>
        <w:rPr>
          <w:rFonts w:hint="cs"/>
          <w:rtl/>
        </w:rPr>
      </w:pPr>
    </w:p>
    <w:p w14:paraId="5A8BED37" w14:textId="77777777" w:rsidR="00000000" w:rsidRDefault="00526D0B">
      <w:pPr>
        <w:pStyle w:val="af0"/>
        <w:rPr>
          <w:rtl/>
        </w:rPr>
      </w:pPr>
      <w:r>
        <w:rPr>
          <w:rFonts w:hint="eastAsia"/>
          <w:rtl/>
        </w:rPr>
        <w:t>מוחמד</w:t>
      </w:r>
      <w:r>
        <w:rPr>
          <w:rtl/>
        </w:rPr>
        <w:t xml:space="preserve"> ברכה (חד"ש-תע"ל):</w:t>
      </w:r>
    </w:p>
    <w:p w14:paraId="451843ED" w14:textId="77777777" w:rsidR="00000000" w:rsidRDefault="00526D0B">
      <w:pPr>
        <w:pStyle w:val="a0"/>
        <w:rPr>
          <w:rFonts w:hint="cs"/>
          <w:rtl/>
        </w:rPr>
      </w:pPr>
    </w:p>
    <w:p w14:paraId="4EF2B8FB" w14:textId="77777777" w:rsidR="00000000" w:rsidRDefault="00526D0B">
      <w:pPr>
        <w:pStyle w:val="a0"/>
        <w:rPr>
          <w:rFonts w:hint="cs"/>
          <w:rtl/>
        </w:rPr>
      </w:pPr>
      <w:r>
        <w:rPr>
          <w:rFonts w:hint="cs"/>
          <w:rtl/>
        </w:rPr>
        <w:t>לא חברי כנסת, לא נבחרי ציבור, אויבים?</w:t>
      </w:r>
    </w:p>
    <w:p w14:paraId="50AF65E0" w14:textId="77777777" w:rsidR="00000000" w:rsidRDefault="00526D0B">
      <w:pPr>
        <w:pStyle w:val="a0"/>
        <w:rPr>
          <w:rFonts w:hint="cs"/>
          <w:rtl/>
        </w:rPr>
      </w:pPr>
    </w:p>
    <w:p w14:paraId="73E42367" w14:textId="77777777" w:rsidR="00000000" w:rsidRDefault="00526D0B">
      <w:pPr>
        <w:pStyle w:val="af0"/>
        <w:rPr>
          <w:rtl/>
        </w:rPr>
      </w:pPr>
      <w:r>
        <w:rPr>
          <w:rFonts w:hint="eastAsia"/>
          <w:rtl/>
        </w:rPr>
        <w:t>אופיר</w:t>
      </w:r>
      <w:r>
        <w:rPr>
          <w:rtl/>
        </w:rPr>
        <w:t xml:space="preserve"> פינס</w:t>
      </w:r>
      <w:r>
        <w:rPr>
          <w:rtl/>
        </w:rPr>
        <w:t>-פז (העבודה-מימד):</w:t>
      </w:r>
    </w:p>
    <w:p w14:paraId="122F2F3D" w14:textId="77777777" w:rsidR="00000000" w:rsidRDefault="00526D0B">
      <w:pPr>
        <w:pStyle w:val="a0"/>
        <w:rPr>
          <w:rFonts w:hint="cs"/>
          <w:rtl/>
        </w:rPr>
      </w:pPr>
    </w:p>
    <w:p w14:paraId="373404B6" w14:textId="77777777" w:rsidR="00000000" w:rsidRDefault="00526D0B">
      <w:pPr>
        <w:pStyle w:val="a0"/>
        <w:rPr>
          <w:rFonts w:hint="cs"/>
          <w:rtl/>
        </w:rPr>
      </w:pPr>
      <w:r>
        <w:rPr>
          <w:rFonts w:hint="cs"/>
          <w:rtl/>
        </w:rPr>
        <w:t xml:space="preserve">אתה מתייחס אליהם כאל אויבים? </w:t>
      </w:r>
    </w:p>
    <w:p w14:paraId="61A593E1" w14:textId="77777777" w:rsidR="00000000" w:rsidRDefault="00526D0B">
      <w:pPr>
        <w:pStyle w:val="a0"/>
        <w:rPr>
          <w:rFonts w:hint="cs"/>
          <w:rtl/>
        </w:rPr>
      </w:pPr>
    </w:p>
    <w:p w14:paraId="28270FCF" w14:textId="77777777" w:rsidR="00000000" w:rsidRDefault="00526D0B">
      <w:pPr>
        <w:pStyle w:val="-"/>
        <w:rPr>
          <w:rtl/>
        </w:rPr>
      </w:pPr>
      <w:bookmarkStart w:id="182" w:name="FS000001055T21_10_2003_18_43_55C"/>
      <w:bookmarkEnd w:id="182"/>
      <w:r>
        <w:rPr>
          <w:rtl/>
        </w:rPr>
        <w:t>אריה אלדד (האיחוד הלאומי - ישראל ביתנו):</w:t>
      </w:r>
    </w:p>
    <w:p w14:paraId="7D962F58" w14:textId="77777777" w:rsidR="00000000" w:rsidRDefault="00526D0B">
      <w:pPr>
        <w:pStyle w:val="a0"/>
        <w:rPr>
          <w:rtl/>
        </w:rPr>
      </w:pPr>
    </w:p>
    <w:p w14:paraId="05A33730" w14:textId="77777777" w:rsidR="00000000" w:rsidRDefault="00526D0B">
      <w:pPr>
        <w:pStyle w:val="a0"/>
        <w:rPr>
          <w:rFonts w:hint="cs"/>
          <w:rtl/>
        </w:rPr>
      </w:pPr>
      <w:r>
        <w:rPr>
          <w:rFonts w:hint="cs"/>
          <w:rtl/>
        </w:rPr>
        <w:t xml:space="preserve">אני מתייחס לאויבים כמי שמייחל לחורבנה של מדינת ישראל. </w:t>
      </w:r>
    </w:p>
    <w:p w14:paraId="6188D56C" w14:textId="77777777" w:rsidR="00000000" w:rsidRDefault="00526D0B">
      <w:pPr>
        <w:pStyle w:val="a0"/>
        <w:rPr>
          <w:rFonts w:hint="cs"/>
          <w:rtl/>
        </w:rPr>
      </w:pPr>
    </w:p>
    <w:p w14:paraId="597077C9" w14:textId="77777777" w:rsidR="00000000" w:rsidRDefault="00526D0B">
      <w:pPr>
        <w:pStyle w:val="af0"/>
        <w:rPr>
          <w:rtl/>
        </w:rPr>
      </w:pPr>
      <w:r>
        <w:rPr>
          <w:rFonts w:hint="eastAsia"/>
          <w:rtl/>
        </w:rPr>
        <w:t>ואסל</w:t>
      </w:r>
      <w:r>
        <w:rPr>
          <w:rtl/>
        </w:rPr>
        <w:t xml:space="preserve"> טאהא (בל"ד):</w:t>
      </w:r>
    </w:p>
    <w:p w14:paraId="4AB034E8" w14:textId="77777777" w:rsidR="00000000" w:rsidRDefault="00526D0B">
      <w:pPr>
        <w:pStyle w:val="a0"/>
        <w:rPr>
          <w:rFonts w:hint="cs"/>
          <w:rtl/>
        </w:rPr>
      </w:pPr>
    </w:p>
    <w:p w14:paraId="64EA8EC8" w14:textId="77777777" w:rsidR="00000000" w:rsidRDefault="00526D0B">
      <w:pPr>
        <w:pStyle w:val="a0"/>
        <w:rPr>
          <w:rFonts w:hint="cs"/>
          <w:rtl/>
        </w:rPr>
      </w:pPr>
      <w:r>
        <w:rPr>
          <w:rFonts w:hint="cs"/>
          <w:rtl/>
        </w:rPr>
        <w:t xml:space="preserve">תתבייש לך. </w:t>
      </w:r>
    </w:p>
    <w:p w14:paraId="15747B15" w14:textId="77777777" w:rsidR="00000000" w:rsidRDefault="00526D0B">
      <w:pPr>
        <w:pStyle w:val="a0"/>
        <w:rPr>
          <w:rFonts w:hint="cs"/>
          <w:rtl/>
        </w:rPr>
      </w:pPr>
    </w:p>
    <w:p w14:paraId="30A281BD" w14:textId="77777777" w:rsidR="00000000" w:rsidRDefault="00526D0B">
      <w:pPr>
        <w:pStyle w:val="-"/>
        <w:rPr>
          <w:rtl/>
        </w:rPr>
      </w:pPr>
      <w:bookmarkStart w:id="183" w:name="FS000001055T21_10_2003_18_44_17C"/>
      <w:bookmarkEnd w:id="183"/>
      <w:r>
        <w:rPr>
          <w:rtl/>
        </w:rPr>
        <w:t>אריה אלדד (האיחוד הלאומי - ישראל ביתנו):</w:t>
      </w:r>
    </w:p>
    <w:p w14:paraId="6557F079" w14:textId="77777777" w:rsidR="00000000" w:rsidRDefault="00526D0B">
      <w:pPr>
        <w:pStyle w:val="a0"/>
        <w:rPr>
          <w:rtl/>
        </w:rPr>
      </w:pPr>
    </w:p>
    <w:p w14:paraId="79B1305D" w14:textId="77777777" w:rsidR="00000000" w:rsidRDefault="00526D0B">
      <w:pPr>
        <w:pStyle w:val="a0"/>
        <w:rPr>
          <w:rFonts w:hint="cs"/>
          <w:rtl/>
        </w:rPr>
      </w:pPr>
      <w:r>
        <w:rPr>
          <w:rFonts w:hint="cs"/>
          <w:rtl/>
        </w:rPr>
        <w:t xml:space="preserve">מי שמייחל לחורבנה של מדינת ישראל </w:t>
      </w:r>
      <w:r>
        <w:rPr>
          <w:rFonts w:hint="cs"/>
          <w:rtl/>
        </w:rPr>
        <w:t xml:space="preserve">ורוצה להקים על חורבותיה מדינה פלסטינית נוספת על זו שאתם מתכננים לנו, אליו אני מתייחס כאל אויב. </w:t>
      </w:r>
    </w:p>
    <w:p w14:paraId="1D995AE5" w14:textId="77777777" w:rsidR="00000000" w:rsidRDefault="00526D0B">
      <w:pPr>
        <w:pStyle w:val="a0"/>
        <w:rPr>
          <w:rFonts w:hint="cs"/>
          <w:rtl/>
        </w:rPr>
      </w:pPr>
    </w:p>
    <w:p w14:paraId="1F40C774" w14:textId="77777777" w:rsidR="00000000" w:rsidRDefault="00526D0B">
      <w:pPr>
        <w:pStyle w:val="af0"/>
        <w:rPr>
          <w:rtl/>
        </w:rPr>
      </w:pPr>
      <w:r>
        <w:rPr>
          <w:rFonts w:hint="eastAsia"/>
          <w:rtl/>
        </w:rPr>
        <w:t>ואסל</w:t>
      </w:r>
      <w:r>
        <w:rPr>
          <w:rtl/>
        </w:rPr>
        <w:t xml:space="preserve"> טאהא (בל"ד):</w:t>
      </w:r>
    </w:p>
    <w:p w14:paraId="133072D4" w14:textId="77777777" w:rsidR="00000000" w:rsidRDefault="00526D0B">
      <w:pPr>
        <w:pStyle w:val="a0"/>
        <w:rPr>
          <w:rFonts w:hint="cs"/>
          <w:rtl/>
        </w:rPr>
      </w:pPr>
    </w:p>
    <w:p w14:paraId="44B1DFA5" w14:textId="77777777" w:rsidR="00000000" w:rsidRDefault="00526D0B">
      <w:pPr>
        <w:pStyle w:val="a0"/>
        <w:rPr>
          <w:rFonts w:hint="cs"/>
          <w:rtl/>
        </w:rPr>
      </w:pPr>
      <w:r>
        <w:rPr>
          <w:rFonts w:hint="cs"/>
          <w:rtl/>
        </w:rPr>
        <w:t xml:space="preserve">אנחנו רוצים שתי מדינות לשני העמים. </w:t>
      </w:r>
    </w:p>
    <w:p w14:paraId="76DD925B" w14:textId="77777777" w:rsidR="00000000" w:rsidRDefault="00526D0B">
      <w:pPr>
        <w:pStyle w:val="a0"/>
        <w:rPr>
          <w:rFonts w:hint="cs"/>
          <w:rtl/>
        </w:rPr>
      </w:pPr>
    </w:p>
    <w:p w14:paraId="2D44AFF6" w14:textId="77777777" w:rsidR="00000000" w:rsidRDefault="00526D0B">
      <w:pPr>
        <w:pStyle w:val="-"/>
        <w:rPr>
          <w:rtl/>
        </w:rPr>
      </w:pPr>
      <w:r>
        <w:rPr>
          <w:rtl/>
        </w:rPr>
        <w:t>אריה אלדד (האיחוד הלאומי - ישראל ביתנו):</w:t>
      </w:r>
    </w:p>
    <w:p w14:paraId="3F1F306E" w14:textId="77777777" w:rsidR="00000000" w:rsidRDefault="00526D0B">
      <w:pPr>
        <w:pStyle w:val="a0"/>
        <w:rPr>
          <w:rFonts w:hint="cs"/>
          <w:rtl/>
        </w:rPr>
      </w:pPr>
    </w:p>
    <w:p w14:paraId="2A91D16A" w14:textId="77777777" w:rsidR="00000000" w:rsidRDefault="00526D0B">
      <w:pPr>
        <w:pStyle w:val="a0"/>
        <w:rPr>
          <w:rFonts w:hint="cs"/>
          <w:rtl/>
        </w:rPr>
      </w:pPr>
      <w:r>
        <w:rPr>
          <w:rFonts w:hint="cs"/>
          <w:rtl/>
        </w:rPr>
        <w:t xml:space="preserve">אתם שבתם וחשפתם לאן מובילה הפוסט-ציונות. חותמי מסמך ז'נבה לא </w:t>
      </w:r>
      <w:r>
        <w:rPr>
          <w:rFonts w:hint="cs"/>
          <w:rtl/>
        </w:rPr>
        <w:t xml:space="preserve">התקשו כלל לוותר על הר-הבית ועל ירושלים ועל חברון ועל אריאל, כי מעולם לא היו שלכם. אתם מרחפים בחלל הארץ הזאת נטולי שורשים, בלי עבר, ולכן גם בלי עתיד, וסופה של התוכנית להוביל אותנו לגלות חדשה. </w:t>
      </w:r>
    </w:p>
    <w:p w14:paraId="371BA71A" w14:textId="77777777" w:rsidR="00000000" w:rsidRDefault="00526D0B">
      <w:pPr>
        <w:pStyle w:val="a0"/>
        <w:rPr>
          <w:rFonts w:hint="cs"/>
          <w:rtl/>
        </w:rPr>
      </w:pPr>
    </w:p>
    <w:p w14:paraId="3AE650E2" w14:textId="77777777" w:rsidR="00000000" w:rsidRDefault="00526D0B">
      <w:pPr>
        <w:pStyle w:val="af0"/>
        <w:rPr>
          <w:rtl/>
        </w:rPr>
      </w:pPr>
      <w:r>
        <w:rPr>
          <w:rFonts w:hint="eastAsia"/>
          <w:rtl/>
        </w:rPr>
        <w:t>מוחמד</w:t>
      </w:r>
      <w:r>
        <w:rPr>
          <w:rtl/>
        </w:rPr>
        <w:t xml:space="preserve"> ברכה (חד"ש-תע"ל):</w:t>
      </w:r>
    </w:p>
    <w:p w14:paraId="30B9D009" w14:textId="77777777" w:rsidR="00000000" w:rsidRDefault="00526D0B">
      <w:pPr>
        <w:pStyle w:val="a0"/>
        <w:rPr>
          <w:rFonts w:hint="cs"/>
          <w:rtl/>
        </w:rPr>
      </w:pPr>
    </w:p>
    <w:p w14:paraId="636EAC41" w14:textId="77777777" w:rsidR="00000000" w:rsidRDefault="00526D0B">
      <w:pPr>
        <w:pStyle w:val="a0"/>
        <w:rPr>
          <w:rFonts w:hint="cs"/>
          <w:rtl/>
        </w:rPr>
      </w:pPr>
      <w:r>
        <w:rPr>
          <w:rFonts w:hint="cs"/>
          <w:rtl/>
        </w:rPr>
        <w:t xml:space="preserve">תתנצל על מה שאמרת. </w:t>
      </w:r>
    </w:p>
    <w:p w14:paraId="27D3224A" w14:textId="77777777" w:rsidR="00000000" w:rsidRDefault="00526D0B">
      <w:pPr>
        <w:pStyle w:val="a0"/>
        <w:rPr>
          <w:rFonts w:hint="cs"/>
          <w:rtl/>
        </w:rPr>
      </w:pPr>
    </w:p>
    <w:p w14:paraId="69D74134" w14:textId="77777777" w:rsidR="00000000" w:rsidRDefault="00526D0B">
      <w:pPr>
        <w:pStyle w:val="af0"/>
        <w:rPr>
          <w:rtl/>
        </w:rPr>
      </w:pPr>
      <w:r>
        <w:rPr>
          <w:rFonts w:hint="eastAsia"/>
          <w:rtl/>
        </w:rPr>
        <w:t>שאול</w:t>
      </w:r>
      <w:r>
        <w:rPr>
          <w:rtl/>
        </w:rPr>
        <w:t xml:space="preserve"> יהלום (מפד"ל</w:t>
      </w:r>
      <w:r>
        <w:rPr>
          <w:rtl/>
        </w:rPr>
        <w:t>):</w:t>
      </w:r>
    </w:p>
    <w:p w14:paraId="01ED5D4F" w14:textId="77777777" w:rsidR="00000000" w:rsidRDefault="00526D0B">
      <w:pPr>
        <w:pStyle w:val="a0"/>
        <w:rPr>
          <w:rFonts w:hint="cs"/>
          <w:rtl/>
        </w:rPr>
      </w:pPr>
    </w:p>
    <w:p w14:paraId="0A214504" w14:textId="77777777" w:rsidR="00000000" w:rsidRDefault="00526D0B">
      <w:pPr>
        <w:pStyle w:val="a0"/>
        <w:rPr>
          <w:rFonts w:hint="cs"/>
          <w:rtl/>
        </w:rPr>
      </w:pPr>
      <w:r>
        <w:rPr>
          <w:rFonts w:hint="cs"/>
          <w:rtl/>
        </w:rPr>
        <w:t>על מה? לברכה מותר להגיד מה שהוא רוצה?</w:t>
      </w:r>
    </w:p>
    <w:p w14:paraId="39616F77" w14:textId="77777777" w:rsidR="00000000" w:rsidRDefault="00526D0B">
      <w:pPr>
        <w:pStyle w:val="a0"/>
        <w:rPr>
          <w:rFonts w:hint="cs"/>
          <w:rtl/>
        </w:rPr>
      </w:pPr>
    </w:p>
    <w:p w14:paraId="69FDFDDD" w14:textId="77777777" w:rsidR="00000000" w:rsidRDefault="00526D0B">
      <w:pPr>
        <w:pStyle w:val="af1"/>
        <w:rPr>
          <w:rtl/>
        </w:rPr>
      </w:pPr>
      <w:r>
        <w:rPr>
          <w:rtl/>
        </w:rPr>
        <w:t>היו"ר אתי לבני:</w:t>
      </w:r>
    </w:p>
    <w:p w14:paraId="5000E971" w14:textId="77777777" w:rsidR="00000000" w:rsidRDefault="00526D0B">
      <w:pPr>
        <w:pStyle w:val="a0"/>
        <w:rPr>
          <w:rtl/>
        </w:rPr>
      </w:pPr>
    </w:p>
    <w:p w14:paraId="4E086BF1" w14:textId="77777777" w:rsidR="00000000" w:rsidRDefault="00526D0B">
      <w:pPr>
        <w:pStyle w:val="a0"/>
        <w:rPr>
          <w:rFonts w:hint="cs"/>
          <w:rtl/>
        </w:rPr>
      </w:pPr>
      <w:r>
        <w:rPr>
          <w:rFonts w:hint="cs"/>
          <w:rtl/>
        </w:rPr>
        <w:t xml:space="preserve">אנא סיים, חבר הכנסת אלדד. </w:t>
      </w:r>
    </w:p>
    <w:p w14:paraId="3421D8DD" w14:textId="77777777" w:rsidR="00000000" w:rsidRDefault="00526D0B">
      <w:pPr>
        <w:pStyle w:val="a0"/>
        <w:rPr>
          <w:rFonts w:hint="cs"/>
          <w:rtl/>
        </w:rPr>
      </w:pPr>
    </w:p>
    <w:p w14:paraId="118967BC" w14:textId="77777777" w:rsidR="00000000" w:rsidRDefault="00526D0B">
      <w:pPr>
        <w:pStyle w:val="-"/>
        <w:rPr>
          <w:rFonts w:hint="cs"/>
          <w:rtl/>
        </w:rPr>
      </w:pPr>
      <w:bookmarkStart w:id="184" w:name="FS000001055T21_10_2003_18_37_31C"/>
      <w:bookmarkEnd w:id="184"/>
    </w:p>
    <w:p w14:paraId="5F5D5BC8" w14:textId="77777777" w:rsidR="00000000" w:rsidRDefault="00526D0B">
      <w:pPr>
        <w:pStyle w:val="-"/>
        <w:rPr>
          <w:rtl/>
        </w:rPr>
      </w:pPr>
      <w:r>
        <w:rPr>
          <w:rtl/>
        </w:rPr>
        <w:t>אריה אלדד (האיחוד הלאומי - ישראל ביתנו):</w:t>
      </w:r>
    </w:p>
    <w:p w14:paraId="1B96E23F" w14:textId="77777777" w:rsidR="00000000" w:rsidRDefault="00526D0B">
      <w:pPr>
        <w:pStyle w:val="a0"/>
        <w:rPr>
          <w:rtl/>
        </w:rPr>
      </w:pPr>
    </w:p>
    <w:p w14:paraId="06725585" w14:textId="77777777" w:rsidR="00000000" w:rsidRDefault="00526D0B">
      <w:pPr>
        <w:pStyle w:val="a0"/>
        <w:rPr>
          <w:rFonts w:hint="cs"/>
          <w:rtl/>
        </w:rPr>
      </w:pPr>
      <w:r>
        <w:rPr>
          <w:rFonts w:hint="cs"/>
          <w:rtl/>
        </w:rPr>
        <w:t>משפט לסיום. בימי ברק בקמפ-דייוויד, כשמשהו יהודי עוד בלם את ברק בסוגיית הר-הבית, הציע שלמה בן-עמי פתרון יצירתי: הריבונות על הר</w:t>
      </w:r>
      <w:r>
        <w:rPr>
          <w:rFonts w:hint="cs"/>
          <w:rtl/>
        </w:rPr>
        <w:t xml:space="preserve">-הבית תחולק לשניים, אבל לא שטח ההר במאונך, אלא במאוזן, ומעבה האדמה ליהודים. בהסכם ז'נבה אתם מרחיבים את הרעיון היצירתי הזה לכל הארץ: היהודים יהיו מתחת לאדמה והערבים יקבלו את פלסטין הגדולה לשיטתכם. </w:t>
      </w:r>
    </w:p>
    <w:p w14:paraId="6B477F7E" w14:textId="77777777" w:rsidR="00000000" w:rsidRDefault="00526D0B">
      <w:pPr>
        <w:pStyle w:val="a0"/>
        <w:rPr>
          <w:rFonts w:hint="cs"/>
          <w:rtl/>
        </w:rPr>
      </w:pPr>
    </w:p>
    <w:p w14:paraId="30F2FD1C" w14:textId="77777777" w:rsidR="00000000" w:rsidRDefault="00526D0B">
      <w:pPr>
        <w:pStyle w:val="af1"/>
        <w:rPr>
          <w:rtl/>
        </w:rPr>
      </w:pPr>
      <w:r>
        <w:rPr>
          <w:rtl/>
        </w:rPr>
        <w:t>היו"ר אתי לבני:</w:t>
      </w:r>
    </w:p>
    <w:p w14:paraId="74E4EA38" w14:textId="77777777" w:rsidR="00000000" w:rsidRDefault="00526D0B">
      <w:pPr>
        <w:pStyle w:val="a0"/>
        <w:rPr>
          <w:rtl/>
        </w:rPr>
      </w:pPr>
    </w:p>
    <w:p w14:paraId="0CFA5863" w14:textId="77777777" w:rsidR="00000000" w:rsidRDefault="00526D0B">
      <w:pPr>
        <w:pStyle w:val="a0"/>
        <w:rPr>
          <w:rFonts w:hint="cs"/>
          <w:rtl/>
        </w:rPr>
      </w:pPr>
      <w:r>
        <w:rPr>
          <w:rFonts w:hint="cs"/>
          <w:rtl/>
        </w:rPr>
        <w:t xml:space="preserve">תודה רבה. ישיב ממלא-מקום ראש הממשלה, השר </w:t>
      </w:r>
      <w:r>
        <w:rPr>
          <w:rFonts w:hint="cs"/>
          <w:rtl/>
        </w:rPr>
        <w:t xml:space="preserve">אהוד אולמרט. </w:t>
      </w:r>
    </w:p>
    <w:p w14:paraId="7B1D931F" w14:textId="77777777" w:rsidR="00000000" w:rsidRDefault="00526D0B">
      <w:pPr>
        <w:pStyle w:val="a0"/>
        <w:rPr>
          <w:rFonts w:hint="cs"/>
          <w:rtl/>
        </w:rPr>
      </w:pPr>
    </w:p>
    <w:p w14:paraId="38A1FF34" w14:textId="77777777" w:rsidR="00000000" w:rsidRDefault="00526D0B">
      <w:pPr>
        <w:pStyle w:val="af0"/>
        <w:rPr>
          <w:rtl/>
        </w:rPr>
      </w:pPr>
      <w:r>
        <w:rPr>
          <w:rFonts w:hint="eastAsia"/>
          <w:rtl/>
        </w:rPr>
        <w:t>אופיר</w:t>
      </w:r>
      <w:r>
        <w:rPr>
          <w:rtl/>
        </w:rPr>
        <w:t xml:space="preserve"> פינס-פז (העבודה-מימד):</w:t>
      </w:r>
    </w:p>
    <w:p w14:paraId="39C839F2" w14:textId="77777777" w:rsidR="00000000" w:rsidRDefault="00526D0B">
      <w:pPr>
        <w:pStyle w:val="a0"/>
        <w:rPr>
          <w:rFonts w:hint="cs"/>
          <w:rtl/>
        </w:rPr>
      </w:pPr>
    </w:p>
    <w:p w14:paraId="5163BA67" w14:textId="77777777" w:rsidR="00000000" w:rsidRDefault="00526D0B">
      <w:pPr>
        <w:pStyle w:val="a0"/>
        <w:rPr>
          <w:rFonts w:hint="cs"/>
          <w:rtl/>
        </w:rPr>
      </w:pPr>
      <w:r>
        <w:rPr>
          <w:rFonts w:hint="cs"/>
          <w:rtl/>
        </w:rPr>
        <w:t>אתה תתייחס גם לדוח של הלשכה המרכזית לסטטיסטיקה על האבטלה?</w:t>
      </w:r>
    </w:p>
    <w:p w14:paraId="79F2D1D0" w14:textId="77777777" w:rsidR="00000000" w:rsidRDefault="00526D0B">
      <w:pPr>
        <w:pStyle w:val="a0"/>
        <w:rPr>
          <w:rFonts w:hint="cs"/>
          <w:rtl/>
        </w:rPr>
      </w:pPr>
    </w:p>
    <w:p w14:paraId="736814F1" w14:textId="77777777" w:rsidR="00000000" w:rsidRDefault="00526D0B">
      <w:pPr>
        <w:pStyle w:val="a"/>
        <w:rPr>
          <w:rtl/>
        </w:rPr>
      </w:pPr>
      <w:bookmarkStart w:id="185" w:name="FS000001064T21_10_2003_18_40_39"/>
      <w:bookmarkStart w:id="186" w:name="_Toc56258681"/>
      <w:bookmarkEnd w:id="185"/>
      <w:r>
        <w:rPr>
          <w:rFonts w:hint="eastAsia"/>
          <w:rtl/>
        </w:rPr>
        <w:t>שר</w:t>
      </w:r>
      <w:r>
        <w:rPr>
          <w:rtl/>
        </w:rPr>
        <w:t xml:space="preserve"> התעשייה, המסחר והתעסוקה אהוד אולמרט:</w:t>
      </w:r>
      <w:bookmarkEnd w:id="186"/>
    </w:p>
    <w:p w14:paraId="7AF84F78" w14:textId="77777777" w:rsidR="00000000" w:rsidRDefault="00526D0B">
      <w:pPr>
        <w:pStyle w:val="a0"/>
        <w:rPr>
          <w:rFonts w:hint="cs"/>
          <w:rtl/>
        </w:rPr>
      </w:pPr>
    </w:p>
    <w:p w14:paraId="230D9A6B" w14:textId="77777777" w:rsidR="00000000" w:rsidRDefault="00526D0B">
      <w:pPr>
        <w:pStyle w:val="a0"/>
        <w:rPr>
          <w:rFonts w:hint="cs"/>
          <w:rtl/>
        </w:rPr>
      </w:pPr>
      <w:r>
        <w:rPr>
          <w:rFonts w:hint="cs"/>
          <w:rtl/>
        </w:rPr>
        <w:t xml:space="preserve">אתה מכבד את עצמך? </w:t>
      </w:r>
    </w:p>
    <w:p w14:paraId="5BE9BD08" w14:textId="77777777" w:rsidR="00000000" w:rsidRDefault="00526D0B">
      <w:pPr>
        <w:pStyle w:val="a0"/>
        <w:rPr>
          <w:rFonts w:hint="cs"/>
          <w:rtl/>
        </w:rPr>
      </w:pPr>
    </w:p>
    <w:p w14:paraId="3105C4A8" w14:textId="77777777" w:rsidR="00000000" w:rsidRDefault="00526D0B">
      <w:pPr>
        <w:pStyle w:val="af0"/>
        <w:rPr>
          <w:rtl/>
        </w:rPr>
      </w:pPr>
      <w:r>
        <w:rPr>
          <w:rFonts w:hint="eastAsia"/>
          <w:rtl/>
        </w:rPr>
        <w:t>אופיר</w:t>
      </w:r>
      <w:r>
        <w:rPr>
          <w:rtl/>
        </w:rPr>
        <w:t xml:space="preserve"> פינס-פז (העבודה-מימד):</w:t>
      </w:r>
    </w:p>
    <w:p w14:paraId="45563853" w14:textId="77777777" w:rsidR="00000000" w:rsidRDefault="00526D0B">
      <w:pPr>
        <w:pStyle w:val="a0"/>
        <w:rPr>
          <w:rFonts w:hint="cs"/>
          <w:rtl/>
        </w:rPr>
      </w:pPr>
    </w:p>
    <w:p w14:paraId="17BB9315" w14:textId="77777777" w:rsidR="00000000" w:rsidRDefault="00526D0B">
      <w:pPr>
        <w:pStyle w:val="a0"/>
        <w:rPr>
          <w:rFonts w:hint="cs"/>
          <w:rtl/>
        </w:rPr>
      </w:pPr>
      <w:r>
        <w:rPr>
          <w:rFonts w:hint="cs"/>
          <w:rtl/>
        </w:rPr>
        <w:t>קצת הומור...</w:t>
      </w:r>
    </w:p>
    <w:p w14:paraId="120658AF" w14:textId="77777777" w:rsidR="00000000" w:rsidRDefault="00526D0B">
      <w:pPr>
        <w:pStyle w:val="a0"/>
        <w:rPr>
          <w:rFonts w:hint="cs"/>
          <w:rtl/>
        </w:rPr>
      </w:pPr>
    </w:p>
    <w:p w14:paraId="1884F310" w14:textId="77777777" w:rsidR="00000000" w:rsidRDefault="00526D0B">
      <w:pPr>
        <w:pStyle w:val="-"/>
        <w:rPr>
          <w:rtl/>
        </w:rPr>
      </w:pPr>
      <w:bookmarkStart w:id="187" w:name="FS000001064T21_10_2003_18_41_13C"/>
      <w:bookmarkEnd w:id="187"/>
      <w:r>
        <w:rPr>
          <w:rtl/>
        </w:rPr>
        <w:t>שר התעשייה, המסחר והתעסוקה אהוד אולמרט:</w:t>
      </w:r>
    </w:p>
    <w:p w14:paraId="3F6D7D36" w14:textId="77777777" w:rsidR="00000000" w:rsidRDefault="00526D0B">
      <w:pPr>
        <w:pStyle w:val="a0"/>
        <w:rPr>
          <w:rtl/>
        </w:rPr>
      </w:pPr>
    </w:p>
    <w:p w14:paraId="666956A2" w14:textId="77777777" w:rsidR="00000000" w:rsidRDefault="00526D0B">
      <w:pPr>
        <w:pStyle w:val="a0"/>
        <w:rPr>
          <w:rFonts w:hint="cs"/>
          <w:rtl/>
        </w:rPr>
      </w:pPr>
      <w:r>
        <w:rPr>
          <w:rFonts w:hint="cs"/>
          <w:rtl/>
        </w:rPr>
        <w:t>שמע, א</w:t>
      </w:r>
      <w:r>
        <w:rPr>
          <w:rFonts w:hint="cs"/>
          <w:rtl/>
        </w:rPr>
        <w:t xml:space="preserve">ני פוחד ממך, אתה יודע את זה. לא קל לי. </w:t>
      </w:r>
    </w:p>
    <w:p w14:paraId="722D72C5" w14:textId="77777777" w:rsidR="00000000" w:rsidRDefault="00526D0B">
      <w:pPr>
        <w:pStyle w:val="a0"/>
        <w:rPr>
          <w:rFonts w:hint="cs"/>
          <w:rtl/>
        </w:rPr>
      </w:pPr>
    </w:p>
    <w:p w14:paraId="5498DB50" w14:textId="77777777" w:rsidR="00000000" w:rsidRDefault="00526D0B">
      <w:pPr>
        <w:pStyle w:val="a0"/>
        <w:rPr>
          <w:rFonts w:hint="cs"/>
          <w:rtl/>
        </w:rPr>
      </w:pPr>
      <w:r>
        <w:rPr>
          <w:rFonts w:hint="cs"/>
          <w:rtl/>
        </w:rPr>
        <w:t>גברתי היושבת-ראש, חברי כנסת נכבדים, אני מוכרח  לומר על-פי הנסיבות, שייתכן מאוד שמספר הנוכחים באולם הוא שמשקף את החשיבות האמיתית של הסכמי ז'נבה. חס וחלילה אינני רוצה לפגוע בכל אחד מהנוכחים, אבל בכל זאת, אם רק תשעה, ע</w:t>
      </w:r>
      <w:r>
        <w:rPr>
          <w:rFonts w:hint="cs"/>
          <w:rtl/>
        </w:rPr>
        <w:t xml:space="preserve">שרה חברי כנסת מתוך 120 מעניין אותם הדיון הזה, וגם חלק מהמציעים כבר לא מעוניינים להיות בו, כנראה באמת כל הנושא הזה לא כל כך חשוב. </w:t>
      </w:r>
    </w:p>
    <w:p w14:paraId="07226DB3" w14:textId="77777777" w:rsidR="00000000" w:rsidRDefault="00526D0B">
      <w:pPr>
        <w:pStyle w:val="a0"/>
        <w:rPr>
          <w:rFonts w:hint="cs"/>
          <w:rtl/>
        </w:rPr>
      </w:pPr>
    </w:p>
    <w:p w14:paraId="4ED71324" w14:textId="77777777" w:rsidR="00000000" w:rsidRDefault="00526D0B">
      <w:pPr>
        <w:pStyle w:val="a0"/>
        <w:rPr>
          <w:rFonts w:hint="cs"/>
          <w:rtl/>
        </w:rPr>
      </w:pPr>
      <w:r>
        <w:rPr>
          <w:rFonts w:hint="cs"/>
          <w:rtl/>
        </w:rPr>
        <w:t xml:space="preserve">בכל זאת, ברשותך, גברתי, אני רוצה לומר דברים מספר. אני אינני שותף </w:t>
      </w:r>
      <w:r>
        <w:rPr>
          <w:rtl/>
        </w:rPr>
        <w:t>–</w:t>
      </w:r>
      <w:r>
        <w:rPr>
          <w:rFonts w:hint="cs"/>
          <w:rtl/>
        </w:rPr>
        <w:t xml:space="preserve"> ואני אומר את זה מייד כדי לקבוע את מסגרת ההתייחסות שלי </w:t>
      </w:r>
      <w:r>
        <w:rPr>
          <w:rtl/>
        </w:rPr>
        <w:t>–</w:t>
      </w:r>
      <w:r>
        <w:rPr>
          <w:rFonts w:hint="cs"/>
          <w:rtl/>
        </w:rPr>
        <w:t xml:space="preserve"> לד</w:t>
      </w:r>
      <w:r>
        <w:rPr>
          <w:rFonts w:hint="cs"/>
          <w:rtl/>
        </w:rPr>
        <w:t xml:space="preserve">יבורים בנוסח ההעמדה לדין בכלל ולא לעבירות כאלה ואחרות בפרט. זאת לא המסגרת, זה לא האמצעי וזאת לא הדרך, ואני גם  לא מאמין בזה. אני חושב שכל אלה שהיו שותפים למהלך הזה, היו שותפים למהלך מזיק, הם שותפים למהלך בלתי נסבל, הם ישלמו על זה מחיר ציבורי כבד מאוד שנים </w:t>
      </w:r>
      <w:r>
        <w:rPr>
          <w:rFonts w:hint="cs"/>
          <w:rtl/>
        </w:rPr>
        <w:t>רבות, אבל זה נשאר במסגרת הוויכוח הציבורי שהדמוקרטיה הישראלית יכולה לשאת וצריכה לשאת.</w:t>
      </w:r>
    </w:p>
    <w:p w14:paraId="2C061EE0" w14:textId="77777777" w:rsidR="00000000" w:rsidRDefault="00526D0B">
      <w:pPr>
        <w:pStyle w:val="a0"/>
        <w:rPr>
          <w:rFonts w:hint="cs"/>
          <w:rtl/>
        </w:rPr>
      </w:pPr>
      <w:r>
        <w:rPr>
          <w:rFonts w:hint="cs"/>
          <w:rtl/>
        </w:rPr>
        <w:t xml:space="preserve"> </w:t>
      </w:r>
    </w:p>
    <w:p w14:paraId="01DB4634" w14:textId="77777777" w:rsidR="00000000" w:rsidRDefault="00526D0B">
      <w:pPr>
        <w:pStyle w:val="a0"/>
        <w:rPr>
          <w:rFonts w:hint="cs"/>
          <w:rtl/>
        </w:rPr>
      </w:pPr>
      <w:r>
        <w:rPr>
          <w:rFonts w:hint="cs"/>
          <w:rtl/>
        </w:rPr>
        <w:t>עכשיו אני רוצה לומר מלה על צד הצורה, אם כי אני אומר שבעיני זה לא הדבר המרכזי. בחיינו, בוודאי בחברה פתוחה כפי שאנחנו, וגם בדינמיקה של יחסים שבכל זאת נוצרו עם פלסטינים במש</w:t>
      </w:r>
      <w:r>
        <w:rPr>
          <w:rFonts w:hint="cs"/>
          <w:rtl/>
        </w:rPr>
        <w:t>ך שנים רבות, זה די טבעי שאנשים נפגשים ומשוחחים. אילו כל העניין היה מתמצה בדינמיקה מן הסוג הזה שאפיינה את מערכת היחסים של ישראלים עם פלסטינים מכל מיני רבדים או סקציות או מגזרים של החברה הישראלית והפלסטינית, זה כשלעצמו לא היה מעורר דרמה מיוחדת. כבר קרה שנסעו</w:t>
      </w:r>
      <w:r>
        <w:rPr>
          <w:rFonts w:hint="cs"/>
          <w:rtl/>
        </w:rPr>
        <w:t xml:space="preserve">, ואין עיר באירופה שלא התבשמה מניחוח המפגשים המשותפים הללו בזמן זה או אחר בשנים האחרונות. כל אחד מאלה שיושבים כאן, אם אני זוכר היטב, כבר השתתף בדיונים כאלה. </w:t>
      </w:r>
    </w:p>
    <w:p w14:paraId="5420EFAA" w14:textId="77777777" w:rsidR="00000000" w:rsidRDefault="00526D0B">
      <w:pPr>
        <w:pStyle w:val="a0"/>
        <w:rPr>
          <w:rFonts w:hint="cs"/>
          <w:rtl/>
        </w:rPr>
      </w:pPr>
    </w:p>
    <w:p w14:paraId="0E971E23" w14:textId="77777777" w:rsidR="00000000" w:rsidRDefault="00526D0B">
      <w:pPr>
        <w:pStyle w:val="a0"/>
        <w:rPr>
          <w:rFonts w:hint="cs"/>
          <w:rtl/>
        </w:rPr>
      </w:pPr>
      <w:r>
        <w:rPr>
          <w:rFonts w:hint="cs"/>
          <w:rtl/>
        </w:rPr>
        <w:t>פה היה משהו שהוא חריג בחומרתו, ואני חושב שאתם הנחתם את היסוד לתקדים, שאתם עצמכם עוד יבוא יום ותצט</w:t>
      </w:r>
      <w:r>
        <w:rPr>
          <w:rFonts w:hint="cs"/>
          <w:rtl/>
        </w:rPr>
        <w:t xml:space="preserve">ערו עליו מאוד. אתם לא סתם נפגשתם לשיחות של אנשים מודאגים ואזרחים חרדים שרוצים יחד עם שכנים לשבת ולדון על העניינים. אתם עירבתם ממשלות זרות. אתם גרמתם לכך שממשלות זרות קיבלו לגיטימציה לעסוק בפעולה, שעל פניה נושאת אופי חתרני נגד ממשלה ריבונית. </w:t>
      </w:r>
    </w:p>
    <w:p w14:paraId="566BD2DF" w14:textId="77777777" w:rsidR="00000000" w:rsidRDefault="00526D0B">
      <w:pPr>
        <w:pStyle w:val="a0"/>
        <w:rPr>
          <w:rFonts w:hint="cs"/>
          <w:rtl/>
        </w:rPr>
      </w:pPr>
    </w:p>
    <w:p w14:paraId="01858AA9" w14:textId="77777777" w:rsidR="00000000" w:rsidRDefault="00526D0B">
      <w:pPr>
        <w:pStyle w:val="af0"/>
        <w:rPr>
          <w:rtl/>
        </w:rPr>
      </w:pPr>
      <w:r>
        <w:rPr>
          <w:rFonts w:hint="eastAsia"/>
          <w:rtl/>
        </w:rPr>
        <w:t>מוחמד</w:t>
      </w:r>
      <w:r>
        <w:rPr>
          <w:rtl/>
        </w:rPr>
        <w:t xml:space="preserve"> ברכה (ח</w:t>
      </w:r>
      <w:r>
        <w:rPr>
          <w:rtl/>
        </w:rPr>
        <w:t>ד"ש-תע"ל):</w:t>
      </w:r>
    </w:p>
    <w:p w14:paraId="7B251A1B" w14:textId="77777777" w:rsidR="00000000" w:rsidRDefault="00526D0B">
      <w:pPr>
        <w:pStyle w:val="a0"/>
        <w:rPr>
          <w:rFonts w:hint="cs"/>
          <w:rtl/>
        </w:rPr>
      </w:pPr>
    </w:p>
    <w:p w14:paraId="59677E29" w14:textId="77777777" w:rsidR="00000000" w:rsidRDefault="00526D0B">
      <w:pPr>
        <w:pStyle w:val="a0"/>
        <w:rPr>
          <w:rFonts w:hint="cs"/>
          <w:rtl/>
        </w:rPr>
      </w:pPr>
      <w:r>
        <w:rPr>
          <w:rFonts w:hint="cs"/>
          <w:rtl/>
        </w:rPr>
        <w:t>מה חתרני פה?</w:t>
      </w:r>
    </w:p>
    <w:p w14:paraId="725FD61D" w14:textId="77777777" w:rsidR="00000000" w:rsidRDefault="00526D0B">
      <w:pPr>
        <w:pStyle w:val="a0"/>
        <w:rPr>
          <w:rFonts w:hint="cs"/>
          <w:rtl/>
        </w:rPr>
      </w:pPr>
    </w:p>
    <w:p w14:paraId="61A613F7" w14:textId="77777777" w:rsidR="00000000" w:rsidRDefault="00526D0B">
      <w:pPr>
        <w:pStyle w:val="-"/>
        <w:rPr>
          <w:rtl/>
        </w:rPr>
      </w:pPr>
      <w:bookmarkStart w:id="188" w:name="FS000001064T21_10_2003_18_46_29C"/>
      <w:bookmarkEnd w:id="188"/>
      <w:r>
        <w:rPr>
          <w:rtl/>
        </w:rPr>
        <w:t>שר התעשייה, המסחר והתעסוקה אהוד אולמרט:</w:t>
      </w:r>
    </w:p>
    <w:p w14:paraId="3B58C744" w14:textId="77777777" w:rsidR="00000000" w:rsidRDefault="00526D0B">
      <w:pPr>
        <w:pStyle w:val="a0"/>
        <w:rPr>
          <w:rtl/>
        </w:rPr>
      </w:pPr>
    </w:p>
    <w:p w14:paraId="57E1620E" w14:textId="77777777" w:rsidR="00000000" w:rsidRDefault="00526D0B">
      <w:pPr>
        <w:pStyle w:val="a0"/>
        <w:rPr>
          <w:rFonts w:hint="cs"/>
          <w:rtl/>
        </w:rPr>
      </w:pPr>
      <w:r>
        <w:rPr>
          <w:rFonts w:hint="cs"/>
          <w:rtl/>
        </w:rPr>
        <w:t>אפילו ההסכם שלכם, הטיוטה שלכם, חתומה על-ידי חותמת רשמית של ממשלה זרה. זה לא הפריע לכם בשום רגע?</w:t>
      </w:r>
    </w:p>
    <w:p w14:paraId="7C7B9191" w14:textId="77777777" w:rsidR="00000000" w:rsidRDefault="00526D0B">
      <w:pPr>
        <w:pStyle w:val="a0"/>
        <w:rPr>
          <w:rFonts w:hint="cs"/>
          <w:rtl/>
        </w:rPr>
      </w:pPr>
    </w:p>
    <w:p w14:paraId="2B8C69C1" w14:textId="77777777" w:rsidR="00000000" w:rsidRDefault="00526D0B">
      <w:pPr>
        <w:pStyle w:val="af0"/>
        <w:rPr>
          <w:rtl/>
        </w:rPr>
      </w:pPr>
      <w:r>
        <w:rPr>
          <w:rFonts w:hint="eastAsia"/>
          <w:rtl/>
        </w:rPr>
        <w:t>חיים</w:t>
      </w:r>
      <w:r>
        <w:rPr>
          <w:rtl/>
        </w:rPr>
        <w:t xml:space="preserve"> אורון (מרצ):</w:t>
      </w:r>
    </w:p>
    <w:p w14:paraId="44C1D12D" w14:textId="77777777" w:rsidR="00000000" w:rsidRDefault="00526D0B">
      <w:pPr>
        <w:pStyle w:val="a0"/>
        <w:rPr>
          <w:rFonts w:hint="cs"/>
          <w:rtl/>
        </w:rPr>
      </w:pPr>
    </w:p>
    <w:p w14:paraId="5A8290CD" w14:textId="77777777" w:rsidR="00000000" w:rsidRDefault="00526D0B">
      <w:pPr>
        <w:pStyle w:val="a0"/>
        <w:rPr>
          <w:rFonts w:hint="cs"/>
          <w:rtl/>
        </w:rPr>
      </w:pPr>
      <w:r>
        <w:rPr>
          <w:rFonts w:hint="cs"/>
          <w:rtl/>
        </w:rPr>
        <w:t xml:space="preserve">זה לא נכון מה שאתה אומר. </w:t>
      </w:r>
    </w:p>
    <w:p w14:paraId="5DF9E010" w14:textId="77777777" w:rsidR="00000000" w:rsidRDefault="00526D0B">
      <w:pPr>
        <w:pStyle w:val="a0"/>
        <w:rPr>
          <w:rFonts w:hint="cs"/>
          <w:rtl/>
        </w:rPr>
      </w:pPr>
    </w:p>
    <w:p w14:paraId="5615AC9D" w14:textId="77777777" w:rsidR="00000000" w:rsidRDefault="00526D0B">
      <w:pPr>
        <w:pStyle w:val="-"/>
        <w:rPr>
          <w:rtl/>
        </w:rPr>
      </w:pPr>
      <w:bookmarkStart w:id="189" w:name="FS000001064T21_10_2003_18_46_53C"/>
      <w:bookmarkEnd w:id="189"/>
      <w:r>
        <w:rPr>
          <w:rtl/>
        </w:rPr>
        <w:t>שר התעשייה, המסחר והתעסוקה אהוד אולמרט:</w:t>
      </w:r>
    </w:p>
    <w:p w14:paraId="188BE4F8" w14:textId="77777777" w:rsidR="00000000" w:rsidRDefault="00526D0B">
      <w:pPr>
        <w:pStyle w:val="a0"/>
        <w:rPr>
          <w:rtl/>
        </w:rPr>
      </w:pPr>
    </w:p>
    <w:p w14:paraId="49DBC114" w14:textId="77777777" w:rsidR="00000000" w:rsidRDefault="00526D0B">
      <w:pPr>
        <w:pStyle w:val="a0"/>
        <w:rPr>
          <w:rFonts w:hint="cs"/>
          <w:rtl/>
        </w:rPr>
      </w:pPr>
      <w:r>
        <w:rPr>
          <w:rFonts w:hint="cs"/>
          <w:rtl/>
        </w:rPr>
        <w:t>זה כן</w:t>
      </w:r>
      <w:r>
        <w:rPr>
          <w:rFonts w:hint="cs"/>
          <w:rtl/>
        </w:rPr>
        <w:t xml:space="preserve"> נכון. </w:t>
      </w:r>
    </w:p>
    <w:p w14:paraId="0E8B04F2" w14:textId="77777777" w:rsidR="00000000" w:rsidRDefault="00526D0B">
      <w:pPr>
        <w:pStyle w:val="a0"/>
        <w:rPr>
          <w:rFonts w:hint="cs"/>
          <w:rtl/>
        </w:rPr>
      </w:pPr>
    </w:p>
    <w:p w14:paraId="064961E1" w14:textId="77777777" w:rsidR="00000000" w:rsidRDefault="00526D0B">
      <w:pPr>
        <w:pStyle w:val="af0"/>
        <w:rPr>
          <w:rtl/>
        </w:rPr>
      </w:pPr>
      <w:r>
        <w:rPr>
          <w:rFonts w:hint="eastAsia"/>
          <w:rtl/>
        </w:rPr>
        <w:t>חיים</w:t>
      </w:r>
      <w:r>
        <w:rPr>
          <w:rtl/>
        </w:rPr>
        <w:t xml:space="preserve"> אורון (מרצ):</w:t>
      </w:r>
    </w:p>
    <w:p w14:paraId="483C9D6D" w14:textId="77777777" w:rsidR="00000000" w:rsidRDefault="00526D0B">
      <w:pPr>
        <w:pStyle w:val="a0"/>
        <w:rPr>
          <w:rFonts w:hint="cs"/>
          <w:rtl/>
        </w:rPr>
      </w:pPr>
    </w:p>
    <w:p w14:paraId="58702A46" w14:textId="77777777" w:rsidR="00000000" w:rsidRDefault="00526D0B">
      <w:pPr>
        <w:pStyle w:val="a0"/>
        <w:rPr>
          <w:rFonts w:hint="cs"/>
          <w:rtl/>
        </w:rPr>
      </w:pPr>
      <w:r>
        <w:rPr>
          <w:rFonts w:hint="cs"/>
          <w:rtl/>
        </w:rPr>
        <w:t xml:space="preserve">זה לא נכון, אהוד. </w:t>
      </w:r>
    </w:p>
    <w:p w14:paraId="6212AACD" w14:textId="77777777" w:rsidR="00000000" w:rsidRDefault="00526D0B">
      <w:pPr>
        <w:pStyle w:val="a0"/>
        <w:rPr>
          <w:rFonts w:hint="cs"/>
          <w:rtl/>
        </w:rPr>
      </w:pPr>
    </w:p>
    <w:p w14:paraId="012F5F7B" w14:textId="77777777" w:rsidR="00000000" w:rsidRDefault="00526D0B">
      <w:pPr>
        <w:pStyle w:val="-"/>
        <w:rPr>
          <w:rtl/>
        </w:rPr>
      </w:pPr>
      <w:bookmarkStart w:id="190" w:name="FS000001064T21_10_2003_18_47_03C"/>
      <w:bookmarkEnd w:id="190"/>
      <w:r>
        <w:rPr>
          <w:rtl/>
        </w:rPr>
        <w:t>שר התעשייה, המסחר והתעסוקה אהוד אולמרט:</w:t>
      </w:r>
    </w:p>
    <w:p w14:paraId="116E9F78" w14:textId="77777777" w:rsidR="00000000" w:rsidRDefault="00526D0B">
      <w:pPr>
        <w:pStyle w:val="a0"/>
        <w:rPr>
          <w:rtl/>
        </w:rPr>
      </w:pPr>
    </w:p>
    <w:p w14:paraId="5BE87165" w14:textId="77777777" w:rsidR="00000000" w:rsidRDefault="00526D0B">
      <w:pPr>
        <w:pStyle w:val="a0"/>
        <w:rPr>
          <w:rFonts w:hint="cs"/>
          <w:rtl/>
        </w:rPr>
      </w:pPr>
      <w:r>
        <w:rPr>
          <w:rFonts w:hint="cs"/>
          <w:rtl/>
        </w:rPr>
        <w:t xml:space="preserve">זה נכון, ועוד איך נכון. </w:t>
      </w:r>
    </w:p>
    <w:p w14:paraId="7F531ADF" w14:textId="77777777" w:rsidR="00000000" w:rsidRDefault="00526D0B">
      <w:pPr>
        <w:pStyle w:val="a0"/>
        <w:rPr>
          <w:rFonts w:hint="cs"/>
          <w:rtl/>
        </w:rPr>
      </w:pPr>
    </w:p>
    <w:p w14:paraId="323AEA2E" w14:textId="77777777" w:rsidR="00000000" w:rsidRDefault="00526D0B">
      <w:pPr>
        <w:pStyle w:val="af0"/>
        <w:rPr>
          <w:rtl/>
        </w:rPr>
      </w:pPr>
      <w:r>
        <w:rPr>
          <w:rFonts w:hint="eastAsia"/>
          <w:rtl/>
        </w:rPr>
        <w:t>חיים</w:t>
      </w:r>
      <w:r>
        <w:rPr>
          <w:rtl/>
        </w:rPr>
        <w:t xml:space="preserve"> אורון (מרצ):</w:t>
      </w:r>
    </w:p>
    <w:p w14:paraId="1936A248" w14:textId="77777777" w:rsidR="00000000" w:rsidRDefault="00526D0B">
      <w:pPr>
        <w:pStyle w:val="a0"/>
        <w:rPr>
          <w:rFonts w:hint="cs"/>
          <w:rtl/>
        </w:rPr>
      </w:pPr>
    </w:p>
    <w:p w14:paraId="5FFC6724" w14:textId="77777777" w:rsidR="00000000" w:rsidRDefault="00526D0B">
      <w:pPr>
        <w:pStyle w:val="a0"/>
        <w:rPr>
          <w:rFonts w:hint="cs"/>
          <w:rtl/>
        </w:rPr>
      </w:pPr>
      <w:r>
        <w:rPr>
          <w:rFonts w:hint="cs"/>
          <w:rtl/>
        </w:rPr>
        <w:t xml:space="preserve">אם היה לי זמן הייתי אומר ומסביר. היא לא נחתמה על-ידי שום ממשלה. </w:t>
      </w:r>
    </w:p>
    <w:p w14:paraId="710DB8C0" w14:textId="77777777" w:rsidR="00000000" w:rsidRDefault="00526D0B">
      <w:pPr>
        <w:pStyle w:val="a0"/>
        <w:rPr>
          <w:rFonts w:hint="cs"/>
          <w:rtl/>
        </w:rPr>
      </w:pPr>
    </w:p>
    <w:p w14:paraId="36759470" w14:textId="77777777" w:rsidR="00000000" w:rsidRDefault="00526D0B">
      <w:pPr>
        <w:pStyle w:val="-"/>
        <w:rPr>
          <w:rtl/>
        </w:rPr>
      </w:pPr>
      <w:bookmarkStart w:id="191" w:name="FS000001064T21_10_2003_18_47_41C"/>
      <w:bookmarkEnd w:id="191"/>
      <w:r>
        <w:rPr>
          <w:rtl/>
        </w:rPr>
        <w:t>שר התעשייה, המסחר והתעסוקה אהוד אולמרט:</w:t>
      </w:r>
    </w:p>
    <w:p w14:paraId="57CC5BBC" w14:textId="77777777" w:rsidR="00000000" w:rsidRDefault="00526D0B">
      <w:pPr>
        <w:pStyle w:val="a0"/>
        <w:rPr>
          <w:rtl/>
        </w:rPr>
      </w:pPr>
    </w:p>
    <w:p w14:paraId="55E82D56" w14:textId="77777777" w:rsidR="00000000" w:rsidRDefault="00526D0B">
      <w:pPr>
        <w:pStyle w:val="a0"/>
        <w:rPr>
          <w:rFonts w:hint="cs"/>
          <w:rtl/>
        </w:rPr>
      </w:pPr>
      <w:r>
        <w:rPr>
          <w:rFonts w:hint="cs"/>
          <w:rtl/>
        </w:rPr>
        <w:t>אין לי זמן בלתי</w:t>
      </w:r>
      <w:r>
        <w:rPr>
          <w:rFonts w:hint="cs"/>
          <w:rtl/>
        </w:rPr>
        <w:t xml:space="preserve"> מוגבל. מדובר בחותמת של ממשלה זרה. </w:t>
      </w:r>
    </w:p>
    <w:p w14:paraId="4720279D" w14:textId="77777777" w:rsidR="00000000" w:rsidRDefault="00526D0B">
      <w:pPr>
        <w:pStyle w:val="a0"/>
        <w:rPr>
          <w:rFonts w:hint="cs"/>
          <w:rtl/>
        </w:rPr>
      </w:pPr>
    </w:p>
    <w:p w14:paraId="379C970A" w14:textId="77777777" w:rsidR="00000000" w:rsidRDefault="00526D0B">
      <w:pPr>
        <w:pStyle w:val="af0"/>
        <w:rPr>
          <w:rtl/>
        </w:rPr>
      </w:pPr>
      <w:r>
        <w:rPr>
          <w:rFonts w:hint="eastAsia"/>
          <w:rtl/>
        </w:rPr>
        <w:t>חיים</w:t>
      </w:r>
      <w:r>
        <w:rPr>
          <w:rtl/>
        </w:rPr>
        <w:t xml:space="preserve"> אורון (מרצ):</w:t>
      </w:r>
    </w:p>
    <w:p w14:paraId="0D5B2EC8" w14:textId="77777777" w:rsidR="00000000" w:rsidRDefault="00526D0B">
      <w:pPr>
        <w:pStyle w:val="a0"/>
        <w:rPr>
          <w:rFonts w:hint="cs"/>
          <w:rtl/>
        </w:rPr>
      </w:pPr>
    </w:p>
    <w:p w14:paraId="7E1E6174" w14:textId="77777777" w:rsidR="00000000" w:rsidRDefault="00526D0B">
      <w:pPr>
        <w:pStyle w:val="a0"/>
        <w:rPr>
          <w:rFonts w:hint="cs"/>
          <w:rtl/>
        </w:rPr>
      </w:pPr>
      <w:r>
        <w:rPr>
          <w:rFonts w:hint="cs"/>
          <w:rtl/>
        </w:rPr>
        <w:t xml:space="preserve">שמאשרת שהטיוטה הזאת היא המסמך, זה הסיפור. </w:t>
      </w:r>
    </w:p>
    <w:p w14:paraId="6E8DA52F" w14:textId="77777777" w:rsidR="00000000" w:rsidRDefault="00526D0B">
      <w:pPr>
        <w:pStyle w:val="a0"/>
        <w:rPr>
          <w:rFonts w:hint="cs"/>
          <w:rtl/>
        </w:rPr>
      </w:pPr>
    </w:p>
    <w:p w14:paraId="4B06FAA1" w14:textId="77777777" w:rsidR="00000000" w:rsidRDefault="00526D0B">
      <w:pPr>
        <w:pStyle w:val="-"/>
        <w:rPr>
          <w:rtl/>
        </w:rPr>
      </w:pPr>
      <w:bookmarkStart w:id="192" w:name="FS000001064T21_10_2003_18_51_44C"/>
      <w:bookmarkEnd w:id="192"/>
      <w:r>
        <w:rPr>
          <w:rtl/>
        </w:rPr>
        <w:t>שר התעשייה, המסחר והתעסוקה אהוד אולמרט:</w:t>
      </w:r>
    </w:p>
    <w:p w14:paraId="65C9C462" w14:textId="77777777" w:rsidR="00000000" w:rsidRDefault="00526D0B">
      <w:pPr>
        <w:pStyle w:val="a0"/>
        <w:rPr>
          <w:rtl/>
        </w:rPr>
      </w:pPr>
    </w:p>
    <w:p w14:paraId="087FD1E6" w14:textId="77777777" w:rsidR="00000000" w:rsidRDefault="00526D0B">
      <w:pPr>
        <w:pStyle w:val="a0"/>
        <w:rPr>
          <w:rFonts w:hint="cs"/>
          <w:rtl/>
        </w:rPr>
      </w:pPr>
      <w:r>
        <w:rPr>
          <w:rFonts w:hint="cs"/>
          <w:rtl/>
        </w:rPr>
        <w:t>אני ישבתי פה שעה ארוכה והקשבתי לכולכם, ולא הפרעתי ולו בקריאת ביניים אחת, למעט ההודעה שהודעתי בפומבי טרם נאומו של מר</w:t>
      </w:r>
      <w:r>
        <w:rPr>
          <w:rFonts w:hint="cs"/>
          <w:rtl/>
        </w:rPr>
        <w:t xml:space="preserve"> פינס ומייד בתום נאומו של מר פינס, וזה מתוך הקשר האישי העמוק שאני חש כלפיו, אבל לא הפרעתי לאף אחד, אז אל תפריע לי. </w:t>
      </w:r>
    </w:p>
    <w:p w14:paraId="2AA4266B" w14:textId="77777777" w:rsidR="00000000" w:rsidRDefault="00526D0B">
      <w:pPr>
        <w:pStyle w:val="a0"/>
        <w:rPr>
          <w:rFonts w:hint="cs"/>
          <w:rtl/>
        </w:rPr>
      </w:pPr>
    </w:p>
    <w:p w14:paraId="7662A3BF" w14:textId="77777777" w:rsidR="00000000" w:rsidRDefault="00526D0B">
      <w:pPr>
        <w:pStyle w:val="a0"/>
        <w:rPr>
          <w:rFonts w:hint="cs"/>
          <w:rtl/>
        </w:rPr>
      </w:pPr>
      <w:r>
        <w:rPr>
          <w:rFonts w:hint="cs"/>
          <w:rtl/>
        </w:rPr>
        <w:t xml:space="preserve">אני חוזר ואומר, אתה עכשיו אומר לי שזה רק כדי לאשר שהטיוטה קיימת ושזאת הטיוטה הנכונה. עירבתם ממשלות זרות בתהליך. עירבתם כסף של ממשלות זרות. </w:t>
      </w:r>
      <w:r>
        <w:rPr>
          <w:rFonts w:hint="cs"/>
          <w:rtl/>
        </w:rPr>
        <w:t xml:space="preserve">אתם עשיתם פעולה, שאני לא רוצה לגעת בצדדים המשפטיים שלה, כי באמת לא זה הדבר החמור, אבל הוא חמור. הוא חסר תקדים. הוא גם מביש. הוא אפילו בלתי נחוץ כדי לגרום את הנזק שגרמתם ושאולי רציתם לשיטתכם לגרום לממשלת ישראל, אבל הוא מעיד על איבוד קנה המידה. </w:t>
      </w:r>
    </w:p>
    <w:p w14:paraId="4130BE2A" w14:textId="77777777" w:rsidR="00000000" w:rsidRDefault="00526D0B">
      <w:pPr>
        <w:pStyle w:val="a0"/>
        <w:rPr>
          <w:rFonts w:hint="cs"/>
          <w:rtl/>
        </w:rPr>
      </w:pPr>
    </w:p>
    <w:p w14:paraId="05FC1AC4" w14:textId="77777777" w:rsidR="00000000" w:rsidRDefault="00526D0B">
      <w:pPr>
        <w:pStyle w:val="af0"/>
        <w:rPr>
          <w:rtl/>
        </w:rPr>
      </w:pPr>
      <w:r>
        <w:rPr>
          <w:rFonts w:hint="eastAsia"/>
          <w:rtl/>
        </w:rPr>
        <w:t>מוחמד</w:t>
      </w:r>
      <w:r>
        <w:rPr>
          <w:rtl/>
        </w:rPr>
        <w:t xml:space="preserve"> ברכה </w:t>
      </w:r>
      <w:r>
        <w:rPr>
          <w:rtl/>
        </w:rPr>
        <w:t>(חד"ש-תע"ל):</w:t>
      </w:r>
    </w:p>
    <w:p w14:paraId="339B8BF3" w14:textId="77777777" w:rsidR="00000000" w:rsidRDefault="00526D0B">
      <w:pPr>
        <w:pStyle w:val="a0"/>
        <w:rPr>
          <w:rFonts w:hint="cs"/>
          <w:rtl/>
        </w:rPr>
      </w:pPr>
    </w:p>
    <w:p w14:paraId="7154AC56" w14:textId="77777777" w:rsidR="00000000" w:rsidRDefault="00526D0B">
      <w:pPr>
        <w:pStyle w:val="a0"/>
        <w:rPr>
          <w:rFonts w:hint="cs"/>
          <w:rtl/>
        </w:rPr>
      </w:pPr>
      <w:r>
        <w:rPr>
          <w:rFonts w:hint="cs"/>
          <w:rtl/>
        </w:rPr>
        <w:t xml:space="preserve">ראש הממשלה הגיע לשלטון בכסף זר. </w:t>
      </w:r>
    </w:p>
    <w:p w14:paraId="58644EE2" w14:textId="77777777" w:rsidR="00000000" w:rsidRDefault="00526D0B">
      <w:pPr>
        <w:pStyle w:val="a0"/>
        <w:rPr>
          <w:rFonts w:hint="cs"/>
          <w:rtl/>
        </w:rPr>
      </w:pPr>
    </w:p>
    <w:p w14:paraId="1B3326D2" w14:textId="77777777" w:rsidR="00000000" w:rsidRDefault="00526D0B">
      <w:pPr>
        <w:pStyle w:val="af0"/>
        <w:rPr>
          <w:rtl/>
        </w:rPr>
      </w:pPr>
      <w:r>
        <w:rPr>
          <w:rFonts w:hint="eastAsia"/>
          <w:rtl/>
        </w:rPr>
        <w:t>טלב</w:t>
      </w:r>
      <w:r>
        <w:rPr>
          <w:rtl/>
        </w:rPr>
        <w:t xml:space="preserve"> אלסאנע (רע"ם):</w:t>
      </w:r>
    </w:p>
    <w:p w14:paraId="1464FD4A" w14:textId="77777777" w:rsidR="00000000" w:rsidRDefault="00526D0B">
      <w:pPr>
        <w:pStyle w:val="a0"/>
        <w:rPr>
          <w:rFonts w:hint="cs"/>
          <w:rtl/>
        </w:rPr>
      </w:pPr>
    </w:p>
    <w:p w14:paraId="0155BFCD" w14:textId="77777777" w:rsidR="00000000" w:rsidRDefault="00526D0B">
      <w:pPr>
        <w:pStyle w:val="a0"/>
        <w:rPr>
          <w:rFonts w:hint="cs"/>
          <w:rtl/>
        </w:rPr>
      </w:pPr>
      <w:r>
        <w:rPr>
          <w:rFonts w:hint="cs"/>
          <w:rtl/>
        </w:rPr>
        <w:t>מה הנזק? תסביר לי מה הנזק בזה שמדברים שלום?</w:t>
      </w:r>
    </w:p>
    <w:p w14:paraId="51ABCCA0" w14:textId="77777777" w:rsidR="00000000" w:rsidRDefault="00526D0B">
      <w:pPr>
        <w:pStyle w:val="a0"/>
        <w:rPr>
          <w:rFonts w:hint="cs"/>
          <w:rtl/>
        </w:rPr>
      </w:pPr>
    </w:p>
    <w:p w14:paraId="46D5F5F6" w14:textId="77777777" w:rsidR="00000000" w:rsidRDefault="00526D0B">
      <w:pPr>
        <w:pStyle w:val="-"/>
        <w:rPr>
          <w:rtl/>
        </w:rPr>
      </w:pPr>
      <w:bookmarkStart w:id="193" w:name="FS000001064T21_10_2003_18_54_27C"/>
      <w:bookmarkEnd w:id="193"/>
      <w:r>
        <w:rPr>
          <w:rtl/>
        </w:rPr>
        <w:t>שר התעשייה, המסחר והתעסוקה אהוד אולמרט:</w:t>
      </w:r>
    </w:p>
    <w:p w14:paraId="1949A986" w14:textId="77777777" w:rsidR="00000000" w:rsidRDefault="00526D0B">
      <w:pPr>
        <w:pStyle w:val="a0"/>
        <w:rPr>
          <w:rtl/>
        </w:rPr>
      </w:pPr>
    </w:p>
    <w:p w14:paraId="39F93446" w14:textId="77777777" w:rsidR="00000000" w:rsidRDefault="00526D0B">
      <w:pPr>
        <w:pStyle w:val="a0"/>
        <w:rPr>
          <w:rFonts w:hint="cs"/>
          <w:rtl/>
        </w:rPr>
      </w:pPr>
      <w:r>
        <w:rPr>
          <w:rFonts w:hint="cs"/>
          <w:rtl/>
        </w:rPr>
        <w:t xml:space="preserve">אבל זה רק מעיד על איבוד מוחלט של חוש המידה, של חוש האחריות, של הרצינות שמתחייבת מקבוצת אנשים שמתיימרת </w:t>
      </w:r>
      <w:r>
        <w:rPr>
          <w:rFonts w:hint="cs"/>
          <w:rtl/>
        </w:rPr>
        <w:t xml:space="preserve">ליטול על עצמה </w:t>
      </w:r>
      <w:r>
        <w:rPr>
          <w:rtl/>
        </w:rPr>
        <w:t>–</w:t>
      </w:r>
      <w:r>
        <w:rPr>
          <w:rFonts w:hint="cs"/>
          <w:rtl/>
        </w:rPr>
        <w:t xml:space="preserve"> אף שהיא לא קיבלה את זה, אף שאין לה </w:t>
      </w:r>
      <w:r>
        <w:rPr>
          <w:rtl/>
        </w:rPr>
        <w:t>–</w:t>
      </w:r>
      <w:r>
        <w:rPr>
          <w:rFonts w:hint="cs"/>
          <w:rtl/>
        </w:rPr>
        <w:t xml:space="preserve"> איזו יומרה של סמכות לדאוג לענייני העם והמדינה. </w:t>
      </w:r>
    </w:p>
    <w:p w14:paraId="28573CEB" w14:textId="77777777" w:rsidR="00000000" w:rsidRDefault="00526D0B">
      <w:pPr>
        <w:pStyle w:val="a0"/>
        <w:rPr>
          <w:rFonts w:hint="cs"/>
          <w:rtl/>
        </w:rPr>
      </w:pPr>
    </w:p>
    <w:p w14:paraId="35C8D4E5" w14:textId="77777777" w:rsidR="00000000" w:rsidRDefault="00526D0B">
      <w:pPr>
        <w:pStyle w:val="af0"/>
        <w:rPr>
          <w:rtl/>
        </w:rPr>
      </w:pPr>
      <w:r>
        <w:rPr>
          <w:rFonts w:hint="eastAsia"/>
          <w:rtl/>
        </w:rPr>
        <w:t>טלב</w:t>
      </w:r>
      <w:r>
        <w:rPr>
          <w:rtl/>
        </w:rPr>
        <w:t xml:space="preserve"> אלסאנע (רע"ם):</w:t>
      </w:r>
    </w:p>
    <w:p w14:paraId="749C20A4" w14:textId="77777777" w:rsidR="00000000" w:rsidRDefault="00526D0B">
      <w:pPr>
        <w:pStyle w:val="a0"/>
        <w:rPr>
          <w:rFonts w:hint="cs"/>
          <w:rtl/>
        </w:rPr>
      </w:pPr>
    </w:p>
    <w:p w14:paraId="249D3069" w14:textId="77777777" w:rsidR="00000000" w:rsidRDefault="00526D0B">
      <w:pPr>
        <w:pStyle w:val="a0"/>
        <w:rPr>
          <w:rFonts w:hint="cs"/>
          <w:rtl/>
        </w:rPr>
      </w:pPr>
      <w:r>
        <w:rPr>
          <w:rFonts w:hint="cs"/>
          <w:rtl/>
        </w:rPr>
        <w:t xml:space="preserve">אז אתם בממשלה, תעשו אתם שלום. תעשו משהו מעשי. אל תבואו בטענות לאחרים, אתם בשלטון, אתם תעשו. </w:t>
      </w:r>
    </w:p>
    <w:p w14:paraId="3D56F74C" w14:textId="77777777" w:rsidR="00000000" w:rsidRDefault="00526D0B">
      <w:pPr>
        <w:pStyle w:val="a0"/>
        <w:rPr>
          <w:rFonts w:hint="cs"/>
          <w:rtl/>
        </w:rPr>
      </w:pPr>
    </w:p>
    <w:p w14:paraId="4C59FF91" w14:textId="77777777" w:rsidR="00000000" w:rsidRDefault="00526D0B">
      <w:pPr>
        <w:pStyle w:val="-"/>
        <w:rPr>
          <w:rtl/>
        </w:rPr>
      </w:pPr>
      <w:bookmarkStart w:id="194" w:name="FS000001064T21_10_2003_18_55_32C"/>
      <w:bookmarkEnd w:id="194"/>
      <w:r>
        <w:rPr>
          <w:rtl/>
        </w:rPr>
        <w:t>שר התעשייה, המסחר והתעסוקה אהוד אולמרט:</w:t>
      </w:r>
    </w:p>
    <w:p w14:paraId="33AE392A" w14:textId="77777777" w:rsidR="00000000" w:rsidRDefault="00526D0B">
      <w:pPr>
        <w:pStyle w:val="a0"/>
        <w:rPr>
          <w:rtl/>
        </w:rPr>
      </w:pPr>
    </w:p>
    <w:p w14:paraId="3DD3D1C8" w14:textId="77777777" w:rsidR="00000000" w:rsidRDefault="00526D0B">
      <w:pPr>
        <w:pStyle w:val="a0"/>
        <w:rPr>
          <w:rFonts w:hint="cs"/>
          <w:rtl/>
        </w:rPr>
      </w:pPr>
      <w:r>
        <w:rPr>
          <w:rFonts w:hint="cs"/>
          <w:rtl/>
        </w:rPr>
        <w:t xml:space="preserve">שב רגע בשקט ותן לי לדבר. </w:t>
      </w:r>
    </w:p>
    <w:p w14:paraId="0223B11D" w14:textId="77777777" w:rsidR="00000000" w:rsidRDefault="00526D0B">
      <w:pPr>
        <w:pStyle w:val="a0"/>
        <w:rPr>
          <w:rFonts w:hint="cs"/>
          <w:rtl/>
        </w:rPr>
      </w:pPr>
    </w:p>
    <w:p w14:paraId="2E4E55A4" w14:textId="77777777" w:rsidR="00000000" w:rsidRDefault="00526D0B">
      <w:pPr>
        <w:pStyle w:val="a0"/>
        <w:rPr>
          <w:rFonts w:hint="cs"/>
          <w:rtl/>
        </w:rPr>
      </w:pPr>
      <w:r>
        <w:rPr>
          <w:rFonts w:hint="cs"/>
          <w:rtl/>
        </w:rPr>
        <w:t>זה באשר לצורה. אני רוצה לומר מלה לגבי הטקטיקה. חבורת ביילין, כפי שאני קורא לה, בראשותו של המניפולטור הבלתי-נלאה יוסי ביילין - - -</w:t>
      </w:r>
    </w:p>
    <w:p w14:paraId="0E383F96" w14:textId="77777777" w:rsidR="00000000" w:rsidRDefault="00526D0B">
      <w:pPr>
        <w:pStyle w:val="a0"/>
        <w:rPr>
          <w:rFonts w:hint="cs"/>
          <w:rtl/>
        </w:rPr>
      </w:pPr>
    </w:p>
    <w:p w14:paraId="1EEC2128" w14:textId="77777777" w:rsidR="00000000" w:rsidRDefault="00526D0B">
      <w:pPr>
        <w:pStyle w:val="af0"/>
        <w:rPr>
          <w:rtl/>
        </w:rPr>
      </w:pPr>
      <w:r>
        <w:rPr>
          <w:rFonts w:hint="eastAsia"/>
          <w:rtl/>
        </w:rPr>
        <w:t>חיים</w:t>
      </w:r>
      <w:r>
        <w:rPr>
          <w:rtl/>
        </w:rPr>
        <w:t xml:space="preserve"> אורון (מרצ):</w:t>
      </w:r>
    </w:p>
    <w:p w14:paraId="63C0AFD4" w14:textId="77777777" w:rsidR="00000000" w:rsidRDefault="00526D0B">
      <w:pPr>
        <w:pStyle w:val="a0"/>
        <w:rPr>
          <w:rFonts w:hint="cs"/>
          <w:rtl/>
        </w:rPr>
      </w:pPr>
    </w:p>
    <w:p w14:paraId="72264FF9" w14:textId="77777777" w:rsidR="00000000" w:rsidRDefault="00526D0B">
      <w:pPr>
        <w:pStyle w:val="a0"/>
        <w:rPr>
          <w:rFonts w:hint="cs"/>
          <w:rtl/>
        </w:rPr>
      </w:pPr>
      <w:r>
        <w:rPr>
          <w:rFonts w:hint="cs"/>
          <w:rtl/>
        </w:rPr>
        <w:t>למה צריך לרדת לרמה הזאת? אמנון שחק, אני, מצנע.</w:t>
      </w:r>
    </w:p>
    <w:p w14:paraId="42D6FC3E" w14:textId="77777777" w:rsidR="00000000" w:rsidRDefault="00526D0B">
      <w:pPr>
        <w:pStyle w:val="a0"/>
        <w:rPr>
          <w:rFonts w:hint="cs"/>
          <w:rtl/>
        </w:rPr>
      </w:pPr>
    </w:p>
    <w:p w14:paraId="4C97A8DF" w14:textId="77777777" w:rsidR="00000000" w:rsidRDefault="00526D0B">
      <w:pPr>
        <w:pStyle w:val="-"/>
        <w:rPr>
          <w:rtl/>
        </w:rPr>
      </w:pPr>
      <w:bookmarkStart w:id="195" w:name="FS000001064T21_10_2003_18_57_27C"/>
      <w:bookmarkEnd w:id="195"/>
      <w:r>
        <w:rPr>
          <w:rtl/>
        </w:rPr>
        <w:t>שר התעשייה, המסחר והתעסוקה אהו</w:t>
      </w:r>
      <w:r>
        <w:rPr>
          <w:rtl/>
        </w:rPr>
        <w:t>ד אולמרט:</w:t>
      </w:r>
    </w:p>
    <w:p w14:paraId="71363E63" w14:textId="77777777" w:rsidR="00000000" w:rsidRDefault="00526D0B">
      <w:pPr>
        <w:pStyle w:val="a0"/>
        <w:rPr>
          <w:rtl/>
        </w:rPr>
      </w:pPr>
    </w:p>
    <w:p w14:paraId="490451D4" w14:textId="77777777" w:rsidR="00000000" w:rsidRDefault="00526D0B">
      <w:pPr>
        <w:pStyle w:val="a0"/>
        <w:rPr>
          <w:rFonts w:hint="cs"/>
          <w:rtl/>
        </w:rPr>
      </w:pPr>
      <w:r>
        <w:rPr>
          <w:rFonts w:hint="cs"/>
          <w:rtl/>
        </w:rPr>
        <w:t xml:space="preserve">חבורת ביילין. </w:t>
      </w:r>
    </w:p>
    <w:p w14:paraId="45C40137" w14:textId="77777777" w:rsidR="00000000" w:rsidRDefault="00526D0B">
      <w:pPr>
        <w:pStyle w:val="a0"/>
        <w:rPr>
          <w:rFonts w:hint="cs"/>
          <w:rtl/>
        </w:rPr>
      </w:pPr>
    </w:p>
    <w:p w14:paraId="0B6F7499" w14:textId="77777777" w:rsidR="00000000" w:rsidRDefault="00526D0B">
      <w:pPr>
        <w:pStyle w:val="af0"/>
        <w:rPr>
          <w:rtl/>
        </w:rPr>
      </w:pPr>
      <w:r>
        <w:rPr>
          <w:rFonts w:hint="eastAsia"/>
          <w:rtl/>
        </w:rPr>
        <w:t>חיים</w:t>
      </w:r>
      <w:r>
        <w:rPr>
          <w:rtl/>
        </w:rPr>
        <w:t xml:space="preserve"> אורון (מרצ):</w:t>
      </w:r>
    </w:p>
    <w:p w14:paraId="4DD8CE59" w14:textId="77777777" w:rsidR="00000000" w:rsidRDefault="00526D0B">
      <w:pPr>
        <w:pStyle w:val="a0"/>
        <w:rPr>
          <w:rFonts w:hint="cs"/>
          <w:rtl/>
        </w:rPr>
      </w:pPr>
    </w:p>
    <w:p w14:paraId="11711216" w14:textId="77777777" w:rsidR="00000000" w:rsidRDefault="00526D0B">
      <w:pPr>
        <w:pStyle w:val="a0"/>
        <w:rPr>
          <w:rFonts w:hint="cs"/>
          <w:rtl/>
        </w:rPr>
      </w:pPr>
      <w:r>
        <w:rPr>
          <w:rFonts w:hint="cs"/>
          <w:rtl/>
        </w:rPr>
        <w:t xml:space="preserve">לא, ביילין הוא אדם מאוד רציני. </w:t>
      </w:r>
    </w:p>
    <w:p w14:paraId="39CFA318" w14:textId="77777777" w:rsidR="00000000" w:rsidRDefault="00526D0B">
      <w:pPr>
        <w:pStyle w:val="a0"/>
        <w:rPr>
          <w:rFonts w:hint="cs"/>
          <w:rtl/>
        </w:rPr>
      </w:pPr>
    </w:p>
    <w:p w14:paraId="6DB0A609" w14:textId="77777777" w:rsidR="00000000" w:rsidRDefault="00526D0B">
      <w:pPr>
        <w:pStyle w:val="-"/>
        <w:rPr>
          <w:rtl/>
        </w:rPr>
      </w:pPr>
      <w:bookmarkStart w:id="196" w:name="FS000001064T21_10_2003_18_57_46C"/>
      <w:bookmarkEnd w:id="196"/>
      <w:r>
        <w:rPr>
          <w:rtl/>
        </w:rPr>
        <w:t>שר התעשייה, המסחר והתעסוקה אהוד אולמרט:</w:t>
      </w:r>
    </w:p>
    <w:p w14:paraId="2CDE8AB3" w14:textId="77777777" w:rsidR="00000000" w:rsidRDefault="00526D0B">
      <w:pPr>
        <w:pStyle w:val="a0"/>
        <w:rPr>
          <w:rtl/>
        </w:rPr>
      </w:pPr>
    </w:p>
    <w:p w14:paraId="707BD05D" w14:textId="77777777" w:rsidR="00000000" w:rsidRDefault="00526D0B">
      <w:pPr>
        <w:pStyle w:val="a0"/>
        <w:rPr>
          <w:rFonts w:hint="cs"/>
          <w:rtl/>
        </w:rPr>
      </w:pPr>
      <w:r>
        <w:rPr>
          <w:rFonts w:hint="cs"/>
          <w:rtl/>
        </w:rPr>
        <w:t>סליחה, אני אמרתי מלה אישית נגד מישהו?</w:t>
      </w:r>
    </w:p>
    <w:p w14:paraId="58F569BC" w14:textId="77777777" w:rsidR="00000000" w:rsidRDefault="00526D0B">
      <w:pPr>
        <w:pStyle w:val="a0"/>
        <w:rPr>
          <w:rFonts w:hint="cs"/>
          <w:rtl/>
        </w:rPr>
      </w:pPr>
    </w:p>
    <w:p w14:paraId="59E62524" w14:textId="77777777" w:rsidR="00000000" w:rsidRDefault="00526D0B">
      <w:pPr>
        <w:pStyle w:val="af0"/>
        <w:rPr>
          <w:rtl/>
        </w:rPr>
      </w:pPr>
      <w:r>
        <w:rPr>
          <w:rFonts w:hint="eastAsia"/>
          <w:rtl/>
        </w:rPr>
        <w:t>חיים</w:t>
      </w:r>
      <w:r>
        <w:rPr>
          <w:rtl/>
        </w:rPr>
        <w:t xml:space="preserve"> אורון (מרצ):</w:t>
      </w:r>
    </w:p>
    <w:p w14:paraId="6D2BB9BB" w14:textId="77777777" w:rsidR="00000000" w:rsidRDefault="00526D0B">
      <w:pPr>
        <w:pStyle w:val="a0"/>
        <w:rPr>
          <w:rFonts w:hint="cs"/>
          <w:rtl/>
        </w:rPr>
      </w:pPr>
    </w:p>
    <w:p w14:paraId="41812B1A" w14:textId="77777777" w:rsidR="00000000" w:rsidRDefault="00526D0B">
      <w:pPr>
        <w:pStyle w:val="a0"/>
        <w:rPr>
          <w:rFonts w:hint="cs"/>
          <w:rtl/>
        </w:rPr>
      </w:pPr>
      <w:r>
        <w:rPr>
          <w:rFonts w:hint="cs"/>
          <w:rtl/>
        </w:rPr>
        <w:t>לא, הרי כולנו חיים בארץ, תתמודד עם 30 אנשים מאנשי הרוח המרכזיים - - -</w:t>
      </w:r>
    </w:p>
    <w:p w14:paraId="135F5B24" w14:textId="77777777" w:rsidR="00000000" w:rsidRDefault="00526D0B">
      <w:pPr>
        <w:pStyle w:val="a0"/>
        <w:rPr>
          <w:rFonts w:hint="cs"/>
          <w:rtl/>
        </w:rPr>
      </w:pPr>
    </w:p>
    <w:p w14:paraId="4C382D9F" w14:textId="77777777" w:rsidR="00000000" w:rsidRDefault="00526D0B">
      <w:pPr>
        <w:pStyle w:val="-"/>
        <w:rPr>
          <w:rtl/>
        </w:rPr>
      </w:pPr>
      <w:bookmarkStart w:id="197" w:name="FS000001064T21_10_2003_19_00_30C"/>
      <w:bookmarkEnd w:id="197"/>
      <w:r>
        <w:rPr>
          <w:rtl/>
        </w:rPr>
        <w:t>שר התעש</w:t>
      </w:r>
      <w:r>
        <w:rPr>
          <w:rtl/>
        </w:rPr>
        <w:t>ייה, המסחר והתעסוקה אהוד אולמרט:</w:t>
      </w:r>
    </w:p>
    <w:p w14:paraId="223B19C9" w14:textId="77777777" w:rsidR="00000000" w:rsidRDefault="00526D0B">
      <w:pPr>
        <w:pStyle w:val="a0"/>
        <w:rPr>
          <w:rtl/>
        </w:rPr>
      </w:pPr>
    </w:p>
    <w:p w14:paraId="5058F282" w14:textId="77777777" w:rsidR="00000000" w:rsidRDefault="00526D0B">
      <w:pPr>
        <w:pStyle w:val="a0"/>
        <w:rPr>
          <w:rFonts w:hint="cs"/>
          <w:rtl/>
        </w:rPr>
      </w:pPr>
      <w:r>
        <w:rPr>
          <w:rFonts w:hint="cs"/>
          <w:rtl/>
        </w:rPr>
        <w:t xml:space="preserve">אני אומר על כולם. </w:t>
      </w:r>
    </w:p>
    <w:p w14:paraId="7F5C51CB" w14:textId="77777777" w:rsidR="00000000" w:rsidRDefault="00526D0B">
      <w:pPr>
        <w:pStyle w:val="a0"/>
        <w:rPr>
          <w:rFonts w:hint="cs"/>
          <w:rtl/>
        </w:rPr>
      </w:pPr>
    </w:p>
    <w:p w14:paraId="13BAE085" w14:textId="77777777" w:rsidR="00000000" w:rsidRDefault="00526D0B">
      <w:pPr>
        <w:pStyle w:val="af0"/>
        <w:rPr>
          <w:rtl/>
        </w:rPr>
      </w:pPr>
      <w:r>
        <w:rPr>
          <w:rFonts w:hint="eastAsia"/>
          <w:rtl/>
        </w:rPr>
        <w:t>חיים</w:t>
      </w:r>
      <w:r>
        <w:rPr>
          <w:rtl/>
        </w:rPr>
        <w:t xml:space="preserve"> אורון (מרצ):</w:t>
      </w:r>
    </w:p>
    <w:p w14:paraId="034406E4" w14:textId="77777777" w:rsidR="00000000" w:rsidRDefault="00526D0B">
      <w:pPr>
        <w:pStyle w:val="a0"/>
        <w:rPr>
          <w:rFonts w:hint="cs"/>
          <w:rtl/>
        </w:rPr>
      </w:pPr>
    </w:p>
    <w:p w14:paraId="63C9119F" w14:textId="77777777" w:rsidR="00000000" w:rsidRDefault="00526D0B">
      <w:pPr>
        <w:pStyle w:val="a0"/>
        <w:rPr>
          <w:rFonts w:hint="cs"/>
          <w:rtl/>
        </w:rPr>
      </w:pPr>
      <w:r>
        <w:rPr>
          <w:rFonts w:hint="cs"/>
          <w:rtl/>
        </w:rPr>
        <w:t xml:space="preserve">על כולם, על הגנרלים, על הסופרים, על כולם. </w:t>
      </w:r>
    </w:p>
    <w:p w14:paraId="33B5F4D4" w14:textId="77777777" w:rsidR="00000000" w:rsidRDefault="00526D0B">
      <w:pPr>
        <w:pStyle w:val="a0"/>
        <w:rPr>
          <w:rFonts w:hint="cs"/>
          <w:rtl/>
        </w:rPr>
      </w:pPr>
    </w:p>
    <w:p w14:paraId="667E415B" w14:textId="77777777" w:rsidR="00000000" w:rsidRDefault="00526D0B">
      <w:pPr>
        <w:pStyle w:val="-"/>
        <w:rPr>
          <w:rtl/>
        </w:rPr>
      </w:pPr>
      <w:bookmarkStart w:id="198" w:name="FS000001064T21_10_2003_19_01_14C"/>
      <w:bookmarkEnd w:id="198"/>
      <w:r>
        <w:rPr>
          <w:rtl/>
        </w:rPr>
        <w:t>שר התעשייה, המסחר והתעסוקה אהוד אולמרט:</w:t>
      </w:r>
    </w:p>
    <w:p w14:paraId="149E1FD2" w14:textId="77777777" w:rsidR="00000000" w:rsidRDefault="00526D0B">
      <w:pPr>
        <w:pStyle w:val="a0"/>
        <w:rPr>
          <w:rtl/>
        </w:rPr>
      </w:pPr>
    </w:p>
    <w:p w14:paraId="11377403" w14:textId="77777777" w:rsidR="00000000" w:rsidRDefault="00526D0B">
      <w:pPr>
        <w:pStyle w:val="a0"/>
        <w:rPr>
          <w:rFonts w:hint="cs"/>
          <w:rtl/>
        </w:rPr>
      </w:pPr>
      <w:r>
        <w:rPr>
          <w:rFonts w:hint="cs"/>
          <w:rtl/>
        </w:rPr>
        <w:t xml:space="preserve">נכון, על כולם בראשותו של יוסי ביילין. </w:t>
      </w:r>
    </w:p>
    <w:p w14:paraId="176A5DD3" w14:textId="77777777" w:rsidR="00000000" w:rsidRDefault="00526D0B">
      <w:pPr>
        <w:pStyle w:val="a0"/>
        <w:rPr>
          <w:rFonts w:hint="cs"/>
          <w:rtl/>
        </w:rPr>
      </w:pPr>
    </w:p>
    <w:p w14:paraId="669E2D1C" w14:textId="77777777" w:rsidR="00000000" w:rsidRDefault="00526D0B">
      <w:pPr>
        <w:pStyle w:val="af0"/>
        <w:rPr>
          <w:rtl/>
        </w:rPr>
      </w:pPr>
      <w:r>
        <w:rPr>
          <w:rFonts w:hint="eastAsia"/>
          <w:rtl/>
        </w:rPr>
        <w:t>חיים</w:t>
      </w:r>
      <w:r>
        <w:rPr>
          <w:rtl/>
        </w:rPr>
        <w:t xml:space="preserve"> אורון (מרצ):</w:t>
      </w:r>
    </w:p>
    <w:p w14:paraId="5D35739F" w14:textId="77777777" w:rsidR="00000000" w:rsidRDefault="00526D0B">
      <w:pPr>
        <w:pStyle w:val="a0"/>
        <w:rPr>
          <w:rFonts w:hint="cs"/>
          <w:rtl/>
        </w:rPr>
      </w:pPr>
    </w:p>
    <w:p w14:paraId="66A17C8B" w14:textId="77777777" w:rsidR="00000000" w:rsidRDefault="00526D0B">
      <w:pPr>
        <w:pStyle w:val="a0"/>
        <w:rPr>
          <w:rFonts w:hint="cs"/>
          <w:rtl/>
        </w:rPr>
      </w:pPr>
      <w:r>
        <w:rPr>
          <w:rFonts w:hint="cs"/>
          <w:rtl/>
        </w:rPr>
        <w:t>- - -</w:t>
      </w:r>
    </w:p>
    <w:p w14:paraId="5C33BBE8" w14:textId="77777777" w:rsidR="00000000" w:rsidRDefault="00526D0B">
      <w:pPr>
        <w:pStyle w:val="a0"/>
        <w:rPr>
          <w:rFonts w:hint="cs"/>
          <w:rtl/>
        </w:rPr>
      </w:pPr>
    </w:p>
    <w:p w14:paraId="47BCA433" w14:textId="77777777" w:rsidR="00000000" w:rsidRDefault="00526D0B">
      <w:pPr>
        <w:pStyle w:val="-"/>
        <w:rPr>
          <w:rtl/>
        </w:rPr>
      </w:pPr>
      <w:bookmarkStart w:id="199" w:name="FS000001064T21_10_2003_19_01_58C"/>
      <w:bookmarkEnd w:id="199"/>
      <w:r>
        <w:rPr>
          <w:rtl/>
        </w:rPr>
        <w:t xml:space="preserve">שר התעשייה, המסחר והתעסוקה אהוד </w:t>
      </w:r>
      <w:r>
        <w:rPr>
          <w:rtl/>
        </w:rPr>
        <w:t>אולמרט:</w:t>
      </w:r>
    </w:p>
    <w:p w14:paraId="2AF4081A" w14:textId="77777777" w:rsidR="00000000" w:rsidRDefault="00526D0B">
      <w:pPr>
        <w:pStyle w:val="a0"/>
        <w:rPr>
          <w:rtl/>
        </w:rPr>
      </w:pPr>
    </w:p>
    <w:p w14:paraId="6EE7A389" w14:textId="77777777" w:rsidR="00000000" w:rsidRDefault="00526D0B">
      <w:pPr>
        <w:pStyle w:val="a0"/>
        <w:rPr>
          <w:rFonts w:hint="cs"/>
          <w:rtl/>
        </w:rPr>
      </w:pPr>
      <w:r>
        <w:rPr>
          <w:rFonts w:hint="cs"/>
          <w:rtl/>
        </w:rPr>
        <w:t xml:space="preserve">מה אתה רוצה? תשמע מה שאני אומר. כולם שותפים להפגנה מופלאה של חוסר אחריות, של קלות דעת, של שטחיות בלתי נסבלת, וככל שדרגתם גבוהה יותר וככל שתואריהם נכבדים יותר, כך חמורה יותר ההפקרות, קלות הדעת והשטחיות שהם הפגינו. </w:t>
      </w:r>
    </w:p>
    <w:p w14:paraId="4779B3A8" w14:textId="77777777" w:rsidR="00000000" w:rsidRDefault="00526D0B">
      <w:pPr>
        <w:pStyle w:val="a0"/>
        <w:rPr>
          <w:rFonts w:hint="cs"/>
          <w:rtl/>
        </w:rPr>
      </w:pPr>
    </w:p>
    <w:p w14:paraId="22EE1BA9" w14:textId="77777777" w:rsidR="00000000" w:rsidRDefault="00526D0B">
      <w:pPr>
        <w:pStyle w:val="af0"/>
        <w:rPr>
          <w:rtl/>
        </w:rPr>
      </w:pPr>
      <w:r>
        <w:rPr>
          <w:rFonts w:hint="eastAsia"/>
          <w:rtl/>
        </w:rPr>
        <w:t>קולט</w:t>
      </w:r>
      <w:r>
        <w:rPr>
          <w:rtl/>
        </w:rPr>
        <w:t xml:space="preserve"> אביטל (העבודה-מימד):</w:t>
      </w:r>
    </w:p>
    <w:p w14:paraId="23A7DDE4" w14:textId="77777777" w:rsidR="00000000" w:rsidRDefault="00526D0B">
      <w:pPr>
        <w:pStyle w:val="a0"/>
        <w:rPr>
          <w:rFonts w:hint="cs"/>
          <w:rtl/>
        </w:rPr>
      </w:pPr>
    </w:p>
    <w:p w14:paraId="79F82FD8" w14:textId="77777777" w:rsidR="00000000" w:rsidRDefault="00526D0B">
      <w:pPr>
        <w:pStyle w:val="a0"/>
        <w:rPr>
          <w:rFonts w:hint="cs"/>
          <w:rtl/>
        </w:rPr>
      </w:pPr>
      <w:r>
        <w:rPr>
          <w:rFonts w:hint="cs"/>
          <w:rtl/>
        </w:rPr>
        <w:t>חיים,</w:t>
      </w:r>
      <w:r>
        <w:rPr>
          <w:rFonts w:hint="cs"/>
          <w:rtl/>
        </w:rPr>
        <w:t xml:space="preserve"> שים לב מי אומר את זה... </w:t>
      </w:r>
    </w:p>
    <w:p w14:paraId="41505E44" w14:textId="77777777" w:rsidR="00000000" w:rsidRDefault="00526D0B">
      <w:pPr>
        <w:pStyle w:val="a0"/>
        <w:rPr>
          <w:rFonts w:hint="cs"/>
          <w:rtl/>
        </w:rPr>
      </w:pPr>
    </w:p>
    <w:p w14:paraId="433D26A7" w14:textId="77777777" w:rsidR="00000000" w:rsidRDefault="00526D0B">
      <w:pPr>
        <w:pStyle w:val="-"/>
        <w:rPr>
          <w:rtl/>
        </w:rPr>
      </w:pPr>
      <w:bookmarkStart w:id="200" w:name="FS000001064T21_10_2003_19_02_56C"/>
      <w:bookmarkEnd w:id="200"/>
      <w:r>
        <w:rPr>
          <w:rtl/>
        </w:rPr>
        <w:t>שר התעשייה, המסחר והתעסוקה אהוד אולמרט:</w:t>
      </w:r>
    </w:p>
    <w:p w14:paraId="1C00A73E" w14:textId="77777777" w:rsidR="00000000" w:rsidRDefault="00526D0B">
      <w:pPr>
        <w:pStyle w:val="a0"/>
        <w:rPr>
          <w:rtl/>
        </w:rPr>
      </w:pPr>
    </w:p>
    <w:p w14:paraId="601CAF71" w14:textId="77777777" w:rsidR="00000000" w:rsidRDefault="00526D0B">
      <w:pPr>
        <w:pStyle w:val="a0"/>
        <w:rPr>
          <w:rFonts w:hint="cs"/>
          <w:rtl/>
        </w:rPr>
      </w:pPr>
      <w:r>
        <w:rPr>
          <w:rFonts w:hint="cs"/>
          <w:rtl/>
        </w:rPr>
        <w:t xml:space="preserve">כן, זה מעורר פלצות. עכשיו אני אומר מלה על הטקטיקה. הרי הדבר החמור ביותר הוא שאתם, אותה חבורה נכבדה שאתה מדבר עליה </w:t>
      </w:r>
      <w:r>
        <w:rPr>
          <w:rtl/>
        </w:rPr>
        <w:t>–</w:t>
      </w:r>
      <w:r>
        <w:rPr>
          <w:rFonts w:hint="cs"/>
          <w:rtl/>
        </w:rPr>
        <w:t xml:space="preserve"> שאין טעם למנות את כל שמותיה, אבל היא באמת חבורה מאוד נכבדה - במשך שנים ב</w:t>
      </w:r>
      <w:r>
        <w:rPr>
          <w:rFonts w:hint="cs"/>
          <w:rtl/>
        </w:rPr>
        <w:t xml:space="preserve">עצם הפכתם את עצמכם למכשיר בידי גורמי הסירוב הקיצוניים ביותר של המחנה האש"פיסטי, כשאתם מסייעים להם להניח את היסוד להצדקת הסירוב שלהם, משום שכל פעם שהיה סיכוי להגיע לאיזו מסגרת של הבנה, אתם הייתם חוד החנית בשירותם, כדי לתת להם הצדקה למה לא כדאי להם לעשות את </w:t>
      </w:r>
      <w:r>
        <w:rPr>
          <w:rFonts w:hint="cs"/>
          <w:rtl/>
        </w:rPr>
        <w:t xml:space="preserve">ההסכם שהיה אפשרי, כי אתם מוכנים לעוד ויתורים ולעוד התפרקות מנכסים. </w:t>
      </w:r>
    </w:p>
    <w:p w14:paraId="47836B8D" w14:textId="77777777" w:rsidR="00000000" w:rsidRDefault="00526D0B">
      <w:pPr>
        <w:pStyle w:val="a0"/>
        <w:ind w:firstLine="0"/>
        <w:rPr>
          <w:rFonts w:hint="cs"/>
          <w:rtl/>
        </w:rPr>
      </w:pPr>
    </w:p>
    <w:p w14:paraId="17C1D079" w14:textId="77777777" w:rsidR="00000000" w:rsidRDefault="00526D0B">
      <w:pPr>
        <w:pStyle w:val="af0"/>
        <w:rPr>
          <w:rtl/>
        </w:rPr>
      </w:pPr>
      <w:r>
        <w:rPr>
          <w:rFonts w:hint="eastAsia"/>
          <w:rtl/>
        </w:rPr>
        <w:t>חיים</w:t>
      </w:r>
      <w:r>
        <w:rPr>
          <w:rtl/>
        </w:rPr>
        <w:t xml:space="preserve"> אורון (מרצ):</w:t>
      </w:r>
    </w:p>
    <w:p w14:paraId="01677A0B" w14:textId="77777777" w:rsidR="00000000" w:rsidRDefault="00526D0B">
      <w:pPr>
        <w:pStyle w:val="a0"/>
        <w:rPr>
          <w:rFonts w:hint="cs"/>
          <w:rtl/>
        </w:rPr>
      </w:pPr>
    </w:p>
    <w:p w14:paraId="79C1A16E" w14:textId="77777777" w:rsidR="00000000" w:rsidRDefault="00526D0B">
      <w:pPr>
        <w:pStyle w:val="a0"/>
        <w:rPr>
          <w:rFonts w:hint="cs"/>
          <w:rtl/>
        </w:rPr>
      </w:pPr>
      <w:r>
        <w:rPr>
          <w:rFonts w:hint="cs"/>
          <w:rtl/>
        </w:rPr>
        <w:t>את זה ביבי אומר עליך, את זה שאול יהלום אומר עליך. אתה אומר את זה לי? ביבי אומר את זה עליך.</w:t>
      </w:r>
    </w:p>
    <w:p w14:paraId="145AE3F6" w14:textId="77777777" w:rsidR="00000000" w:rsidRDefault="00526D0B">
      <w:pPr>
        <w:pStyle w:val="a0"/>
        <w:rPr>
          <w:rFonts w:hint="cs"/>
          <w:rtl/>
        </w:rPr>
      </w:pPr>
    </w:p>
    <w:p w14:paraId="7DE82210" w14:textId="77777777" w:rsidR="00000000" w:rsidRDefault="00526D0B">
      <w:pPr>
        <w:pStyle w:val="-"/>
        <w:rPr>
          <w:rtl/>
        </w:rPr>
      </w:pPr>
      <w:bookmarkStart w:id="201" w:name="FS000001064T21_10_2003_18_45_33"/>
      <w:bookmarkStart w:id="202" w:name="FS000001064T21_10_2003_18_45_44C"/>
      <w:bookmarkEnd w:id="201"/>
      <w:bookmarkEnd w:id="202"/>
      <w:r>
        <w:rPr>
          <w:rtl/>
        </w:rPr>
        <w:t>שר התעשייה, המסחר והתעסוקה אהוד אולמרט:</w:t>
      </w:r>
    </w:p>
    <w:p w14:paraId="4D6FCDE0" w14:textId="77777777" w:rsidR="00000000" w:rsidRDefault="00526D0B">
      <w:pPr>
        <w:pStyle w:val="a0"/>
        <w:rPr>
          <w:rtl/>
        </w:rPr>
      </w:pPr>
    </w:p>
    <w:p w14:paraId="5539F333" w14:textId="77777777" w:rsidR="00000000" w:rsidRDefault="00526D0B">
      <w:pPr>
        <w:pStyle w:val="a0"/>
        <w:rPr>
          <w:rFonts w:hint="cs"/>
          <w:rtl/>
        </w:rPr>
      </w:pPr>
      <w:r>
        <w:rPr>
          <w:rFonts w:hint="cs"/>
          <w:rtl/>
        </w:rPr>
        <w:t>אני אגיד לך מה ההבדל.</w:t>
      </w:r>
    </w:p>
    <w:p w14:paraId="2B33C9CA" w14:textId="77777777" w:rsidR="00000000" w:rsidRDefault="00526D0B">
      <w:pPr>
        <w:pStyle w:val="a0"/>
        <w:rPr>
          <w:rFonts w:hint="cs"/>
          <w:rtl/>
        </w:rPr>
      </w:pPr>
    </w:p>
    <w:p w14:paraId="7CD11130" w14:textId="77777777" w:rsidR="00000000" w:rsidRDefault="00526D0B">
      <w:pPr>
        <w:pStyle w:val="af0"/>
        <w:rPr>
          <w:rtl/>
        </w:rPr>
      </w:pPr>
      <w:r>
        <w:rPr>
          <w:rFonts w:hint="eastAsia"/>
          <w:rtl/>
        </w:rPr>
        <w:t>חיים</w:t>
      </w:r>
      <w:r>
        <w:rPr>
          <w:rtl/>
        </w:rPr>
        <w:t xml:space="preserve"> אורון (</w:t>
      </w:r>
      <w:r>
        <w:rPr>
          <w:rtl/>
        </w:rPr>
        <w:t>מרצ):</w:t>
      </w:r>
    </w:p>
    <w:p w14:paraId="7B8D5139" w14:textId="77777777" w:rsidR="00000000" w:rsidRDefault="00526D0B">
      <w:pPr>
        <w:pStyle w:val="a0"/>
        <w:rPr>
          <w:rFonts w:hint="cs"/>
          <w:rtl/>
        </w:rPr>
      </w:pPr>
    </w:p>
    <w:p w14:paraId="77720265" w14:textId="77777777" w:rsidR="00000000" w:rsidRDefault="00526D0B">
      <w:pPr>
        <w:pStyle w:val="a0"/>
        <w:rPr>
          <w:rFonts w:hint="cs"/>
          <w:rtl/>
        </w:rPr>
      </w:pPr>
      <w:r>
        <w:rPr>
          <w:rFonts w:hint="cs"/>
          <w:rtl/>
        </w:rPr>
        <w:t>אני מקבל את זה ברצון, אבל אומרים את זה עליך.</w:t>
      </w:r>
    </w:p>
    <w:p w14:paraId="6BD2E549" w14:textId="77777777" w:rsidR="00000000" w:rsidRDefault="00526D0B">
      <w:pPr>
        <w:pStyle w:val="a0"/>
        <w:rPr>
          <w:rFonts w:hint="cs"/>
          <w:rtl/>
        </w:rPr>
      </w:pPr>
    </w:p>
    <w:p w14:paraId="14B30075" w14:textId="77777777" w:rsidR="00000000" w:rsidRDefault="00526D0B">
      <w:pPr>
        <w:pStyle w:val="-"/>
        <w:rPr>
          <w:rtl/>
        </w:rPr>
      </w:pPr>
      <w:bookmarkStart w:id="203" w:name="FS000001064T21_10_2003_18_46_08C"/>
      <w:bookmarkEnd w:id="203"/>
      <w:r>
        <w:rPr>
          <w:rtl/>
        </w:rPr>
        <w:t>שר התעשייה, המסחר והתעסוקה אהוד אולמרט:</w:t>
      </w:r>
    </w:p>
    <w:p w14:paraId="32254160" w14:textId="77777777" w:rsidR="00000000" w:rsidRDefault="00526D0B">
      <w:pPr>
        <w:pStyle w:val="a0"/>
        <w:rPr>
          <w:rtl/>
        </w:rPr>
      </w:pPr>
    </w:p>
    <w:p w14:paraId="5A49D48B" w14:textId="77777777" w:rsidR="00000000" w:rsidRDefault="00526D0B">
      <w:pPr>
        <w:pStyle w:val="a0"/>
        <w:rPr>
          <w:rFonts w:hint="cs"/>
          <w:rtl/>
        </w:rPr>
      </w:pPr>
      <w:r>
        <w:rPr>
          <w:rFonts w:hint="cs"/>
          <w:rtl/>
        </w:rPr>
        <w:t xml:space="preserve">יפה. אם אתה מקבל את זה ברצון, אז קודם כול הסכמנו מה אתה עושה. עכשיו אני אגיד לך מה ההבדל. אני, לעניין זה, מייצג ממשלה שמקבלת החלטות. אני לא מייצג מישהו שפועל ללא </w:t>
      </w:r>
      <w:r>
        <w:rPr>
          <w:rFonts w:hint="cs"/>
          <w:rtl/>
        </w:rPr>
        <w:t>סמכות, ללא מעמד מייצג, ללא גיבוי ציבורי של חלק משמעותי מהציבור הישראלי, אלא פועל נגד הממשלה. הרי זה העניין. לכן אף אחד - - -</w:t>
      </w:r>
    </w:p>
    <w:p w14:paraId="5D6BBC13" w14:textId="77777777" w:rsidR="00000000" w:rsidRDefault="00526D0B">
      <w:pPr>
        <w:pStyle w:val="a0"/>
        <w:rPr>
          <w:rFonts w:hint="cs"/>
          <w:rtl/>
        </w:rPr>
      </w:pPr>
    </w:p>
    <w:p w14:paraId="091B0E1B" w14:textId="77777777" w:rsidR="00000000" w:rsidRDefault="00526D0B">
      <w:pPr>
        <w:pStyle w:val="af0"/>
        <w:rPr>
          <w:rtl/>
        </w:rPr>
      </w:pPr>
      <w:r>
        <w:rPr>
          <w:rFonts w:hint="eastAsia"/>
          <w:rtl/>
        </w:rPr>
        <w:t>חיים</w:t>
      </w:r>
      <w:r>
        <w:rPr>
          <w:rtl/>
        </w:rPr>
        <w:t xml:space="preserve"> אורון (מרצ):</w:t>
      </w:r>
    </w:p>
    <w:p w14:paraId="6DF8D62E" w14:textId="77777777" w:rsidR="00000000" w:rsidRDefault="00526D0B">
      <w:pPr>
        <w:pStyle w:val="a0"/>
        <w:rPr>
          <w:rFonts w:hint="cs"/>
          <w:rtl/>
        </w:rPr>
      </w:pPr>
    </w:p>
    <w:p w14:paraId="7E3DA1A3" w14:textId="77777777" w:rsidR="00000000" w:rsidRDefault="00526D0B">
      <w:pPr>
        <w:pStyle w:val="a0"/>
        <w:rPr>
          <w:rFonts w:hint="cs"/>
          <w:rtl/>
        </w:rPr>
      </w:pPr>
      <w:r>
        <w:rPr>
          <w:rFonts w:hint="cs"/>
          <w:rtl/>
        </w:rPr>
        <w:t>ההסכם הוא ללא מעמד. כולם יודעים את זה - - -</w:t>
      </w:r>
    </w:p>
    <w:p w14:paraId="1D6EDF08" w14:textId="77777777" w:rsidR="00000000" w:rsidRDefault="00526D0B">
      <w:pPr>
        <w:pStyle w:val="a0"/>
        <w:rPr>
          <w:rFonts w:hint="cs"/>
          <w:rtl/>
        </w:rPr>
      </w:pPr>
    </w:p>
    <w:p w14:paraId="416EF047" w14:textId="77777777" w:rsidR="00000000" w:rsidRDefault="00526D0B">
      <w:pPr>
        <w:pStyle w:val="af0"/>
        <w:rPr>
          <w:rtl/>
        </w:rPr>
      </w:pPr>
      <w:r>
        <w:rPr>
          <w:rFonts w:hint="eastAsia"/>
          <w:rtl/>
        </w:rPr>
        <w:t>קולט</w:t>
      </w:r>
      <w:r>
        <w:rPr>
          <w:rtl/>
        </w:rPr>
        <w:t xml:space="preserve"> אביטל (העבודה-מימד):</w:t>
      </w:r>
    </w:p>
    <w:p w14:paraId="58049A60" w14:textId="77777777" w:rsidR="00000000" w:rsidRDefault="00526D0B">
      <w:pPr>
        <w:pStyle w:val="a0"/>
        <w:rPr>
          <w:rFonts w:hint="cs"/>
          <w:rtl/>
        </w:rPr>
      </w:pPr>
    </w:p>
    <w:p w14:paraId="43A332C3" w14:textId="77777777" w:rsidR="00000000" w:rsidRDefault="00526D0B">
      <w:pPr>
        <w:pStyle w:val="a0"/>
        <w:rPr>
          <w:rFonts w:hint="cs"/>
          <w:rtl/>
        </w:rPr>
      </w:pPr>
      <w:r>
        <w:rPr>
          <w:rFonts w:hint="cs"/>
          <w:rtl/>
        </w:rPr>
        <w:t>על מה אתה מדבר?</w:t>
      </w:r>
    </w:p>
    <w:p w14:paraId="66DF2D2B" w14:textId="77777777" w:rsidR="00000000" w:rsidRDefault="00526D0B">
      <w:pPr>
        <w:pStyle w:val="a0"/>
        <w:rPr>
          <w:rFonts w:hint="cs"/>
          <w:rtl/>
        </w:rPr>
      </w:pPr>
    </w:p>
    <w:p w14:paraId="1AD4ABA8" w14:textId="77777777" w:rsidR="00000000" w:rsidRDefault="00526D0B">
      <w:pPr>
        <w:pStyle w:val="-"/>
        <w:rPr>
          <w:rtl/>
        </w:rPr>
      </w:pPr>
      <w:bookmarkStart w:id="204" w:name="FS000001064T21_10_2003_18_47_34C"/>
      <w:bookmarkEnd w:id="204"/>
      <w:r>
        <w:rPr>
          <w:rtl/>
        </w:rPr>
        <w:t>שר התעשייה, המסחר והתע</w:t>
      </w:r>
      <w:r>
        <w:rPr>
          <w:rtl/>
        </w:rPr>
        <w:t>סוקה אהוד אולמרט:</w:t>
      </w:r>
    </w:p>
    <w:p w14:paraId="6BCA081F" w14:textId="77777777" w:rsidR="00000000" w:rsidRDefault="00526D0B">
      <w:pPr>
        <w:pStyle w:val="a0"/>
        <w:rPr>
          <w:rtl/>
        </w:rPr>
      </w:pPr>
    </w:p>
    <w:p w14:paraId="40A68107" w14:textId="77777777" w:rsidR="00000000" w:rsidRDefault="00526D0B">
      <w:pPr>
        <w:pStyle w:val="a0"/>
        <w:rPr>
          <w:rFonts w:hint="cs"/>
          <w:rtl/>
        </w:rPr>
      </w:pPr>
      <w:r>
        <w:rPr>
          <w:rFonts w:hint="cs"/>
          <w:rtl/>
        </w:rPr>
        <w:t xml:space="preserve">ג'ומס, אתה יכול להמשיך להפריע לי. אני מבטיח לך שגם אם תפריע לי יותר, אני לא אציע לנקוט נגדך את האמצעים שחלק ממתקיפיכם מציעים לנקוט. אני אפילו לא אציע למנוע ממך את זכות הדיבור. להיפך. </w:t>
      </w:r>
    </w:p>
    <w:p w14:paraId="4EB0B572" w14:textId="77777777" w:rsidR="00000000" w:rsidRDefault="00526D0B">
      <w:pPr>
        <w:pStyle w:val="a0"/>
        <w:rPr>
          <w:rFonts w:hint="cs"/>
          <w:rtl/>
        </w:rPr>
      </w:pPr>
    </w:p>
    <w:p w14:paraId="6C2DB053" w14:textId="77777777" w:rsidR="00000000" w:rsidRDefault="00526D0B">
      <w:pPr>
        <w:pStyle w:val="af0"/>
        <w:rPr>
          <w:rtl/>
        </w:rPr>
      </w:pPr>
      <w:r>
        <w:rPr>
          <w:rFonts w:hint="eastAsia"/>
          <w:rtl/>
        </w:rPr>
        <w:t>ג</w:t>
      </w:r>
      <w:r>
        <w:rPr>
          <w:rtl/>
        </w:rPr>
        <w:t>'מאל זחאלקה (בל"ד):</w:t>
      </w:r>
    </w:p>
    <w:p w14:paraId="2FD25F28" w14:textId="77777777" w:rsidR="00000000" w:rsidRDefault="00526D0B">
      <w:pPr>
        <w:pStyle w:val="a0"/>
        <w:rPr>
          <w:rFonts w:hint="cs"/>
          <w:rtl/>
        </w:rPr>
      </w:pPr>
    </w:p>
    <w:p w14:paraId="349956E0" w14:textId="77777777" w:rsidR="00000000" w:rsidRDefault="00526D0B">
      <w:pPr>
        <w:pStyle w:val="a0"/>
        <w:rPr>
          <w:rFonts w:hint="cs"/>
          <w:rtl/>
        </w:rPr>
      </w:pPr>
      <w:r>
        <w:rPr>
          <w:rFonts w:hint="cs"/>
          <w:rtl/>
        </w:rPr>
        <w:t>- - -</w:t>
      </w:r>
    </w:p>
    <w:p w14:paraId="79A6A4F1" w14:textId="77777777" w:rsidR="00000000" w:rsidRDefault="00526D0B">
      <w:pPr>
        <w:pStyle w:val="a0"/>
        <w:rPr>
          <w:rFonts w:hint="cs"/>
          <w:rtl/>
        </w:rPr>
      </w:pPr>
    </w:p>
    <w:p w14:paraId="09129C07" w14:textId="77777777" w:rsidR="00000000" w:rsidRDefault="00526D0B">
      <w:pPr>
        <w:pStyle w:val="-"/>
        <w:rPr>
          <w:rtl/>
        </w:rPr>
      </w:pPr>
      <w:bookmarkStart w:id="205" w:name="FS000001064T21_10_2003_18_48_45C"/>
      <w:bookmarkEnd w:id="205"/>
      <w:r>
        <w:rPr>
          <w:rtl/>
        </w:rPr>
        <w:t>שר התעשייה, המסחר והתעס</w:t>
      </w:r>
      <w:r>
        <w:rPr>
          <w:rtl/>
        </w:rPr>
        <w:t>וקה אהוד אולמרט:</w:t>
      </w:r>
    </w:p>
    <w:p w14:paraId="29F8705E" w14:textId="77777777" w:rsidR="00000000" w:rsidRDefault="00526D0B">
      <w:pPr>
        <w:pStyle w:val="a0"/>
        <w:rPr>
          <w:rtl/>
        </w:rPr>
      </w:pPr>
    </w:p>
    <w:p w14:paraId="3AFB85FD" w14:textId="77777777" w:rsidR="00000000" w:rsidRDefault="00526D0B">
      <w:pPr>
        <w:pStyle w:val="a0"/>
        <w:rPr>
          <w:rFonts w:hint="cs"/>
          <w:rtl/>
        </w:rPr>
      </w:pPr>
      <w:r>
        <w:rPr>
          <w:rFonts w:hint="cs"/>
          <w:rtl/>
        </w:rPr>
        <w:t xml:space="preserve">מבחינה פוליטית, אולי ציבורית, ככל שתדברו יותר, כך לפי דעתי תוכו יותר, אבל אם אתה רוצה,  תעשה את זה. </w:t>
      </w:r>
    </w:p>
    <w:p w14:paraId="5E500B75" w14:textId="77777777" w:rsidR="00000000" w:rsidRDefault="00526D0B">
      <w:pPr>
        <w:pStyle w:val="a0"/>
        <w:rPr>
          <w:rFonts w:hint="cs"/>
          <w:rtl/>
        </w:rPr>
      </w:pPr>
    </w:p>
    <w:p w14:paraId="3FD46B75" w14:textId="77777777" w:rsidR="00000000" w:rsidRDefault="00526D0B">
      <w:pPr>
        <w:pStyle w:val="a0"/>
        <w:rPr>
          <w:rFonts w:hint="cs"/>
          <w:rtl/>
        </w:rPr>
      </w:pPr>
      <w:r>
        <w:rPr>
          <w:rFonts w:hint="cs"/>
          <w:rtl/>
        </w:rPr>
        <w:t>זה מבחינה טקטית. אני מסתכל על התהליך הזה ואני רואה איך הם בזים לכם. ואני מוכרח לומר - - -</w:t>
      </w:r>
    </w:p>
    <w:p w14:paraId="532B4D2E" w14:textId="77777777" w:rsidR="00000000" w:rsidRDefault="00526D0B">
      <w:pPr>
        <w:pStyle w:val="a0"/>
        <w:rPr>
          <w:rFonts w:hint="cs"/>
          <w:rtl/>
        </w:rPr>
      </w:pPr>
    </w:p>
    <w:p w14:paraId="3F3CCA35" w14:textId="77777777" w:rsidR="00000000" w:rsidRDefault="00526D0B">
      <w:pPr>
        <w:pStyle w:val="af0"/>
        <w:rPr>
          <w:rtl/>
        </w:rPr>
      </w:pPr>
      <w:r>
        <w:rPr>
          <w:rFonts w:hint="eastAsia"/>
          <w:rtl/>
        </w:rPr>
        <w:t>קולט</w:t>
      </w:r>
      <w:r>
        <w:rPr>
          <w:rtl/>
        </w:rPr>
        <w:t xml:space="preserve"> אביטל (העבודה-מימד):</w:t>
      </w:r>
    </w:p>
    <w:p w14:paraId="1A262DB2" w14:textId="77777777" w:rsidR="00000000" w:rsidRDefault="00526D0B">
      <w:pPr>
        <w:pStyle w:val="a0"/>
        <w:rPr>
          <w:rFonts w:hint="cs"/>
          <w:rtl/>
        </w:rPr>
      </w:pPr>
    </w:p>
    <w:p w14:paraId="45B3C25B" w14:textId="77777777" w:rsidR="00000000" w:rsidRDefault="00526D0B">
      <w:pPr>
        <w:pStyle w:val="a0"/>
        <w:rPr>
          <w:rFonts w:hint="cs"/>
          <w:rtl/>
        </w:rPr>
      </w:pPr>
      <w:r>
        <w:rPr>
          <w:rFonts w:hint="cs"/>
          <w:rtl/>
        </w:rPr>
        <w:t>מי?</w:t>
      </w:r>
    </w:p>
    <w:p w14:paraId="1C33FBD8" w14:textId="77777777" w:rsidR="00000000" w:rsidRDefault="00526D0B">
      <w:pPr>
        <w:pStyle w:val="a0"/>
        <w:rPr>
          <w:rFonts w:hint="cs"/>
          <w:rtl/>
        </w:rPr>
      </w:pPr>
    </w:p>
    <w:p w14:paraId="11515EB2" w14:textId="77777777" w:rsidR="00000000" w:rsidRDefault="00526D0B">
      <w:pPr>
        <w:pStyle w:val="-"/>
        <w:rPr>
          <w:rtl/>
        </w:rPr>
      </w:pPr>
      <w:bookmarkStart w:id="206" w:name="FS000001064T21_10_2003_18_51_10C"/>
      <w:bookmarkEnd w:id="206"/>
      <w:r>
        <w:rPr>
          <w:rtl/>
        </w:rPr>
        <w:t>שר התעשייה, ה</w:t>
      </w:r>
      <w:r>
        <w:rPr>
          <w:rtl/>
        </w:rPr>
        <w:t>מסחר והתעסוקה אהוד אולמרט:</w:t>
      </w:r>
    </w:p>
    <w:p w14:paraId="79AA823E" w14:textId="77777777" w:rsidR="00000000" w:rsidRDefault="00526D0B">
      <w:pPr>
        <w:pStyle w:val="a0"/>
        <w:rPr>
          <w:rtl/>
        </w:rPr>
      </w:pPr>
    </w:p>
    <w:p w14:paraId="1D536B7A" w14:textId="77777777" w:rsidR="00000000" w:rsidRDefault="00526D0B">
      <w:pPr>
        <w:pStyle w:val="a0"/>
        <w:rPr>
          <w:rFonts w:hint="cs"/>
          <w:rtl/>
        </w:rPr>
      </w:pPr>
      <w:r>
        <w:rPr>
          <w:rFonts w:hint="cs"/>
          <w:rtl/>
        </w:rPr>
        <w:t xml:space="preserve">הפלסטינים האלה. </w:t>
      </w:r>
    </w:p>
    <w:p w14:paraId="244EF0FA" w14:textId="77777777" w:rsidR="00000000" w:rsidRDefault="00526D0B">
      <w:pPr>
        <w:pStyle w:val="a0"/>
        <w:rPr>
          <w:rFonts w:hint="cs"/>
          <w:rtl/>
        </w:rPr>
      </w:pPr>
    </w:p>
    <w:p w14:paraId="037F6F81" w14:textId="77777777" w:rsidR="00000000" w:rsidRDefault="00526D0B">
      <w:pPr>
        <w:pStyle w:val="af0"/>
        <w:rPr>
          <w:rtl/>
        </w:rPr>
      </w:pPr>
      <w:r>
        <w:rPr>
          <w:rFonts w:hint="eastAsia"/>
          <w:rtl/>
        </w:rPr>
        <w:t>קריאה</w:t>
      </w:r>
      <w:r>
        <w:rPr>
          <w:rtl/>
        </w:rPr>
        <w:t>:</w:t>
      </w:r>
    </w:p>
    <w:p w14:paraId="4AE562AF" w14:textId="77777777" w:rsidR="00000000" w:rsidRDefault="00526D0B">
      <w:pPr>
        <w:pStyle w:val="a0"/>
        <w:rPr>
          <w:rFonts w:hint="cs"/>
          <w:rtl/>
        </w:rPr>
      </w:pPr>
    </w:p>
    <w:p w14:paraId="5D079D9A" w14:textId="77777777" w:rsidR="00000000" w:rsidRDefault="00526D0B">
      <w:pPr>
        <w:pStyle w:val="a0"/>
        <w:rPr>
          <w:rFonts w:hint="cs"/>
          <w:rtl/>
        </w:rPr>
      </w:pPr>
      <w:r>
        <w:rPr>
          <w:rFonts w:hint="cs"/>
          <w:rtl/>
        </w:rPr>
        <w:t>- - -</w:t>
      </w:r>
    </w:p>
    <w:p w14:paraId="08360879" w14:textId="77777777" w:rsidR="00000000" w:rsidRDefault="00526D0B">
      <w:pPr>
        <w:pStyle w:val="a0"/>
        <w:rPr>
          <w:rFonts w:hint="cs"/>
          <w:rtl/>
        </w:rPr>
      </w:pPr>
    </w:p>
    <w:p w14:paraId="1BEFB02C" w14:textId="77777777" w:rsidR="00000000" w:rsidRDefault="00526D0B">
      <w:pPr>
        <w:pStyle w:val="-"/>
        <w:rPr>
          <w:rtl/>
        </w:rPr>
      </w:pPr>
      <w:bookmarkStart w:id="207" w:name="FS000001064T21_10_2003_18_51_45C"/>
      <w:bookmarkEnd w:id="207"/>
      <w:r>
        <w:rPr>
          <w:rtl/>
        </w:rPr>
        <w:t>שר התעשייה, המסחר והתעסוקה אהוד אולמרט:</w:t>
      </w:r>
    </w:p>
    <w:p w14:paraId="554653E3" w14:textId="77777777" w:rsidR="00000000" w:rsidRDefault="00526D0B">
      <w:pPr>
        <w:pStyle w:val="a0"/>
        <w:rPr>
          <w:rtl/>
        </w:rPr>
      </w:pPr>
    </w:p>
    <w:p w14:paraId="060D0562" w14:textId="77777777" w:rsidR="00000000" w:rsidRDefault="00526D0B">
      <w:pPr>
        <w:pStyle w:val="a0"/>
        <w:rPr>
          <w:rFonts w:hint="cs"/>
          <w:rtl/>
        </w:rPr>
      </w:pPr>
      <w:r>
        <w:rPr>
          <w:rFonts w:hint="cs"/>
          <w:rtl/>
        </w:rPr>
        <w:t>לא, אני לא אומר את זה עליהם. אני אומר את זה על אותם פלסטינים שאתם דיברתם אתם.</w:t>
      </w:r>
    </w:p>
    <w:p w14:paraId="3C9432E1" w14:textId="77777777" w:rsidR="00000000" w:rsidRDefault="00526D0B">
      <w:pPr>
        <w:pStyle w:val="a0"/>
        <w:rPr>
          <w:rFonts w:hint="cs"/>
          <w:rtl/>
        </w:rPr>
      </w:pPr>
    </w:p>
    <w:p w14:paraId="1C70B702" w14:textId="77777777" w:rsidR="00000000" w:rsidRDefault="00526D0B">
      <w:pPr>
        <w:pStyle w:val="a0"/>
        <w:rPr>
          <w:rFonts w:hint="cs"/>
          <w:rtl/>
        </w:rPr>
      </w:pPr>
      <w:r>
        <w:rPr>
          <w:rFonts w:hint="cs"/>
          <w:rtl/>
        </w:rPr>
        <w:t>עכשיו אני רוצה לומר לך באופן אישי שאני התביישתי בשבילך, ג'ומס, כששמעתי ציטו</w:t>
      </w:r>
      <w:r>
        <w:rPr>
          <w:rFonts w:hint="cs"/>
          <w:rtl/>
        </w:rPr>
        <w:t>ט של דבריך, ויכול להיות שלא אמרת את זה, אבל אם אמרת, אני מקווה שכאשר תחשוב על זה עוד פעם, אולי תצטער בשביל עצמך. באיזו גאווה - - -</w:t>
      </w:r>
    </w:p>
    <w:p w14:paraId="2B299654" w14:textId="77777777" w:rsidR="00000000" w:rsidRDefault="00526D0B">
      <w:pPr>
        <w:pStyle w:val="a0"/>
        <w:rPr>
          <w:rFonts w:hint="cs"/>
          <w:rtl/>
        </w:rPr>
      </w:pPr>
    </w:p>
    <w:p w14:paraId="7578DCBE" w14:textId="77777777" w:rsidR="00000000" w:rsidRDefault="00526D0B">
      <w:pPr>
        <w:pStyle w:val="af0"/>
        <w:rPr>
          <w:rtl/>
        </w:rPr>
      </w:pPr>
      <w:r>
        <w:rPr>
          <w:rFonts w:hint="eastAsia"/>
          <w:rtl/>
        </w:rPr>
        <w:t>חיים</w:t>
      </w:r>
      <w:r>
        <w:rPr>
          <w:rtl/>
        </w:rPr>
        <w:t xml:space="preserve"> אורון (מרצ):</w:t>
      </w:r>
    </w:p>
    <w:p w14:paraId="38B9691F" w14:textId="77777777" w:rsidR="00000000" w:rsidRDefault="00526D0B">
      <w:pPr>
        <w:pStyle w:val="a0"/>
        <w:rPr>
          <w:rFonts w:hint="cs"/>
          <w:rtl/>
        </w:rPr>
      </w:pPr>
    </w:p>
    <w:p w14:paraId="3C02AD18" w14:textId="77777777" w:rsidR="00000000" w:rsidRDefault="00526D0B">
      <w:pPr>
        <w:pStyle w:val="a0"/>
        <w:ind w:firstLine="0"/>
        <w:rPr>
          <w:rFonts w:hint="cs"/>
          <w:rtl/>
        </w:rPr>
      </w:pPr>
      <w:r>
        <w:rPr>
          <w:rFonts w:hint="cs"/>
          <w:rtl/>
        </w:rPr>
        <w:tab/>
        <w:t>- - -</w:t>
      </w:r>
    </w:p>
    <w:p w14:paraId="4DB73B99" w14:textId="77777777" w:rsidR="00000000" w:rsidRDefault="00526D0B">
      <w:pPr>
        <w:pStyle w:val="a0"/>
        <w:ind w:firstLine="0"/>
        <w:rPr>
          <w:rFonts w:hint="cs"/>
          <w:rtl/>
        </w:rPr>
      </w:pPr>
    </w:p>
    <w:p w14:paraId="09763A2C" w14:textId="77777777" w:rsidR="00000000" w:rsidRDefault="00526D0B">
      <w:pPr>
        <w:pStyle w:val="-"/>
        <w:rPr>
          <w:rtl/>
        </w:rPr>
      </w:pPr>
      <w:bookmarkStart w:id="208" w:name="FS000001064T21_10_2003_18_55_01C"/>
      <w:bookmarkEnd w:id="208"/>
      <w:r>
        <w:rPr>
          <w:rtl/>
        </w:rPr>
        <w:t>שר התעשייה, המסחר והתעסוקה אהוד אולמרט:</w:t>
      </w:r>
    </w:p>
    <w:p w14:paraId="17A25871" w14:textId="77777777" w:rsidR="00000000" w:rsidRDefault="00526D0B">
      <w:pPr>
        <w:pStyle w:val="a0"/>
        <w:rPr>
          <w:rtl/>
        </w:rPr>
      </w:pPr>
    </w:p>
    <w:p w14:paraId="4A27B234" w14:textId="77777777" w:rsidR="00000000" w:rsidRDefault="00526D0B">
      <w:pPr>
        <w:pStyle w:val="a0"/>
        <w:rPr>
          <w:rFonts w:hint="cs"/>
          <w:rtl/>
        </w:rPr>
      </w:pPr>
      <w:r>
        <w:rPr>
          <w:rFonts w:hint="cs"/>
          <w:rtl/>
        </w:rPr>
        <w:t>תקשיב.</w:t>
      </w:r>
    </w:p>
    <w:p w14:paraId="6FEC55D8" w14:textId="77777777" w:rsidR="00000000" w:rsidRDefault="00526D0B">
      <w:pPr>
        <w:pStyle w:val="a0"/>
        <w:rPr>
          <w:rFonts w:hint="cs"/>
          <w:rtl/>
        </w:rPr>
      </w:pPr>
    </w:p>
    <w:p w14:paraId="58A64151" w14:textId="77777777" w:rsidR="00000000" w:rsidRDefault="00526D0B">
      <w:pPr>
        <w:pStyle w:val="af0"/>
        <w:rPr>
          <w:rtl/>
        </w:rPr>
      </w:pPr>
      <w:r>
        <w:rPr>
          <w:rFonts w:hint="eastAsia"/>
          <w:rtl/>
        </w:rPr>
        <w:t>חיים</w:t>
      </w:r>
      <w:r>
        <w:rPr>
          <w:rtl/>
        </w:rPr>
        <w:t xml:space="preserve"> אורון (מרצ):</w:t>
      </w:r>
    </w:p>
    <w:p w14:paraId="7D24B862" w14:textId="77777777" w:rsidR="00000000" w:rsidRDefault="00526D0B">
      <w:pPr>
        <w:pStyle w:val="a0"/>
        <w:rPr>
          <w:rFonts w:hint="cs"/>
          <w:rtl/>
        </w:rPr>
      </w:pPr>
    </w:p>
    <w:p w14:paraId="04C28064" w14:textId="77777777" w:rsidR="00000000" w:rsidRDefault="00526D0B">
      <w:pPr>
        <w:pStyle w:val="a0"/>
        <w:rPr>
          <w:rFonts w:hint="cs"/>
          <w:rtl/>
        </w:rPr>
      </w:pPr>
      <w:r>
        <w:rPr>
          <w:rFonts w:hint="cs"/>
          <w:rtl/>
        </w:rPr>
        <w:t>אני כבר חוזר בי, לפני שתצעק.</w:t>
      </w:r>
    </w:p>
    <w:p w14:paraId="34C42850" w14:textId="77777777" w:rsidR="00000000" w:rsidRDefault="00526D0B">
      <w:pPr>
        <w:pStyle w:val="a0"/>
        <w:rPr>
          <w:rFonts w:hint="cs"/>
          <w:rtl/>
        </w:rPr>
      </w:pPr>
    </w:p>
    <w:p w14:paraId="644B5070" w14:textId="77777777" w:rsidR="00000000" w:rsidRDefault="00526D0B">
      <w:pPr>
        <w:pStyle w:val="-"/>
        <w:rPr>
          <w:rtl/>
        </w:rPr>
      </w:pPr>
      <w:bookmarkStart w:id="209" w:name="FS000001064T21_10_2003_18_55_25C"/>
      <w:bookmarkEnd w:id="209"/>
      <w:r>
        <w:rPr>
          <w:rtl/>
        </w:rPr>
        <w:t>שר התעשייה, המסחר והתעסוקה אהוד אולמרט:</w:t>
      </w:r>
    </w:p>
    <w:p w14:paraId="3859CE8D" w14:textId="77777777" w:rsidR="00000000" w:rsidRDefault="00526D0B">
      <w:pPr>
        <w:pStyle w:val="a0"/>
        <w:rPr>
          <w:rtl/>
        </w:rPr>
      </w:pPr>
    </w:p>
    <w:p w14:paraId="6855C658" w14:textId="77777777" w:rsidR="00000000" w:rsidRDefault="00526D0B">
      <w:pPr>
        <w:pStyle w:val="a0"/>
        <w:rPr>
          <w:rFonts w:hint="cs"/>
          <w:rtl/>
        </w:rPr>
      </w:pPr>
      <w:r>
        <w:rPr>
          <w:rFonts w:hint="cs"/>
          <w:rtl/>
        </w:rPr>
        <w:t>באיזו גאווה, באיזו עליצות אתה אומר: מה זה בכלל מגדל-דוד? פעמיים בחיי הייתי בו. פעם אחת בתערוכה של צ'יהולי, ופעם אחת בחתונה של הבן של דן מרידור. כלומר, מדובר על אחד המקומות המשמעותיים ביותר לעם שלך, שאתה כביכול אומר</w:t>
      </w:r>
      <w:r>
        <w:rPr>
          <w:rFonts w:hint="cs"/>
          <w:rtl/>
        </w:rPr>
        <w:t xml:space="preserve"> שיש לך קשר אליו. אתה רוצה לוותר עליו? אני חושב שאתה עושה מעשה איוולת.</w:t>
      </w:r>
    </w:p>
    <w:p w14:paraId="3DA716FA" w14:textId="77777777" w:rsidR="00000000" w:rsidRDefault="00526D0B">
      <w:pPr>
        <w:pStyle w:val="a0"/>
        <w:rPr>
          <w:rFonts w:hint="cs"/>
          <w:rtl/>
        </w:rPr>
      </w:pPr>
    </w:p>
    <w:p w14:paraId="4E295C12" w14:textId="77777777" w:rsidR="00000000" w:rsidRDefault="00526D0B">
      <w:pPr>
        <w:pStyle w:val="af0"/>
        <w:rPr>
          <w:rtl/>
        </w:rPr>
      </w:pPr>
      <w:r>
        <w:rPr>
          <w:rFonts w:hint="eastAsia"/>
          <w:rtl/>
        </w:rPr>
        <w:t>חיים</w:t>
      </w:r>
      <w:r>
        <w:rPr>
          <w:rtl/>
        </w:rPr>
        <w:t xml:space="preserve"> אורון (מרצ):</w:t>
      </w:r>
    </w:p>
    <w:p w14:paraId="23BE03EB" w14:textId="77777777" w:rsidR="00000000" w:rsidRDefault="00526D0B">
      <w:pPr>
        <w:pStyle w:val="a0"/>
        <w:rPr>
          <w:rFonts w:hint="cs"/>
          <w:rtl/>
        </w:rPr>
      </w:pPr>
    </w:p>
    <w:p w14:paraId="4BA91EFE" w14:textId="77777777" w:rsidR="00000000" w:rsidRDefault="00526D0B">
      <w:pPr>
        <w:pStyle w:val="a0"/>
        <w:rPr>
          <w:rFonts w:hint="cs"/>
          <w:rtl/>
        </w:rPr>
      </w:pPr>
      <w:r>
        <w:rPr>
          <w:rFonts w:hint="cs"/>
          <w:rtl/>
        </w:rPr>
        <w:t>- - -</w:t>
      </w:r>
    </w:p>
    <w:p w14:paraId="3216E133" w14:textId="77777777" w:rsidR="00000000" w:rsidRDefault="00526D0B">
      <w:pPr>
        <w:pStyle w:val="a0"/>
        <w:rPr>
          <w:rFonts w:hint="cs"/>
          <w:rtl/>
        </w:rPr>
      </w:pPr>
    </w:p>
    <w:p w14:paraId="32CA1CB9" w14:textId="77777777" w:rsidR="00000000" w:rsidRDefault="00526D0B">
      <w:pPr>
        <w:pStyle w:val="-"/>
        <w:rPr>
          <w:rtl/>
        </w:rPr>
      </w:pPr>
      <w:bookmarkStart w:id="210" w:name="FS000001064T21_10_2003_18_56_47C"/>
      <w:bookmarkEnd w:id="210"/>
      <w:r>
        <w:rPr>
          <w:rtl/>
        </w:rPr>
        <w:t>שר התעשייה, המסחר והתעסוקה אהוד אולמרט:</w:t>
      </w:r>
    </w:p>
    <w:p w14:paraId="0EBCABB8" w14:textId="77777777" w:rsidR="00000000" w:rsidRDefault="00526D0B">
      <w:pPr>
        <w:pStyle w:val="a0"/>
        <w:rPr>
          <w:rtl/>
        </w:rPr>
      </w:pPr>
    </w:p>
    <w:p w14:paraId="77146265" w14:textId="77777777" w:rsidR="00000000" w:rsidRDefault="00526D0B">
      <w:pPr>
        <w:pStyle w:val="a0"/>
        <w:rPr>
          <w:rFonts w:hint="cs"/>
          <w:rtl/>
        </w:rPr>
      </w:pPr>
      <w:r>
        <w:rPr>
          <w:rFonts w:hint="cs"/>
          <w:rtl/>
        </w:rPr>
        <w:t xml:space="preserve">תן לי לסיים. לא, לא, תן לי לסיים, תן לי לסיים. </w:t>
      </w:r>
    </w:p>
    <w:p w14:paraId="640FB181" w14:textId="77777777" w:rsidR="00000000" w:rsidRDefault="00526D0B">
      <w:pPr>
        <w:pStyle w:val="a0"/>
        <w:rPr>
          <w:rFonts w:hint="cs"/>
          <w:rtl/>
        </w:rPr>
      </w:pPr>
    </w:p>
    <w:p w14:paraId="49198298" w14:textId="77777777" w:rsidR="00000000" w:rsidRDefault="00526D0B">
      <w:pPr>
        <w:pStyle w:val="a0"/>
        <w:rPr>
          <w:rFonts w:hint="cs"/>
          <w:rtl/>
        </w:rPr>
      </w:pPr>
      <w:r>
        <w:rPr>
          <w:rFonts w:hint="cs"/>
          <w:rtl/>
        </w:rPr>
        <w:t>אתה רוצה לוותר עליו? אני חושב שאתה עושה מעשה איוולת בלתי אחראי. תוות</w:t>
      </w:r>
      <w:r>
        <w:rPr>
          <w:rFonts w:hint="cs"/>
          <w:rtl/>
        </w:rPr>
        <w:t xml:space="preserve">ר עליו בכאב. הרי זה של עמך. מה הביזוי העצמי הזה, חוסר כל חוט השדרה הלאומי, שלך ושל חבריך?  "מה זה בשבילי המגדל-דוד הזה? פעמיים הייתי בו. קחו, קחו את הכול". אתה הרי הופך את הוויתור שלך לחסר ערך. </w:t>
      </w:r>
    </w:p>
    <w:p w14:paraId="72B3EE29" w14:textId="77777777" w:rsidR="00000000" w:rsidRDefault="00526D0B">
      <w:pPr>
        <w:pStyle w:val="a0"/>
        <w:rPr>
          <w:rFonts w:hint="cs"/>
          <w:rtl/>
        </w:rPr>
      </w:pPr>
    </w:p>
    <w:p w14:paraId="7BC49F24" w14:textId="77777777" w:rsidR="00000000" w:rsidRDefault="00526D0B">
      <w:pPr>
        <w:pStyle w:val="af0"/>
        <w:rPr>
          <w:rtl/>
        </w:rPr>
      </w:pPr>
      <w:r>
        <w:rPr>
          <w:rFonts w:hint="eastAsia"/>
          <w:rtl/>
        </w:rPr>
        <w:t>חיים</w:t>
      </w:r>
      <w:r>
        <w:rPr>
          <w:rtl/>
        </w:rPr>
        <w:t xml:space="preserve"> אורון (מרצ):</w:t>
      </w:r>
    </w:p>
    <w:p w14:paraId="411A18D8" w14:textId="77777777" w:rsidR="00000000" w:rsidRDefault="00526D0B">
      <w:pPr>
        <w:pStyle w:val="a0"/>
        <w:rPr>
          <w:rFonts w:hint="cs"/>
          <w:rtl/>
        </w:rPr>
      </w:pPr>
    </w:p>
    <w:p w14:paraId="2137FE8C" w14:textId="77777777" w:rsidR="00000000" w:rsidRDefault="00526D0B">
      <w:pPr>
        <w:pStyle w:val="a0"/>
        <w:rPr>
          <w:rFonts w:hint="cs"/>
          <w:rtl/>
        </w:rPr>
      </w:pPr>
      <w:r>
        <w:rPr>
          <w:rFonts w:hint="cs"/>
          <w:rtl/>
        </w:rPr>
        <w:t>אתה מסכים עכשיו שאעיר הערה בשקט?</w:t>
      </w:r>
    </w:p>
    <w:p w14:paraId="7C2CFFCC" w14:textId="77777777" w:rsidR="00000000" w:rsidRDefault="00526D0B">
      <w:pPr>
        <w:pStyle w:val="a0"/>
        <w:rPr>
          <w:rFonts w:hint="cs"/>
          <w:rtl/>
        </w:rPr>
      </w:pPr>
    </w:p>
    <w:p w14:paraId="655E2520" w14:textId="77777777" w:rsidR="00000000" w:rsidRDefault="00526D0B">
      <w:pPr>
        <w:pStyle w:val="-"/>
        <w:rPr>
          <w:rtl/>
        </w:rPr>
      </w:pPr>
      <w:bookmarkStart w:id="211" w:name="FS000001064T21_10_2003_18_58_30C"/>
      <w:bookmarkEnd w:id="211"/>
      <w:r>
        <w:rPr>
          <w:rtl/>
        </w:rPr>
        <w:t>שר התעש</w:t>
      </w:r>
      <w:r>
        <w:rPr>
          <w:rtl/>
        </w:rPr>
        <w:t>ייה, המסחר והתעסוקה אהוד אולמרט:</w:t>
      </w:r>
    </w:p>
    <w:p w14:paraId="67C32BBE" w14:textId="77777777" w:rsidR="00000000" w:rsidRDefault="00526D0B">
      <w:pPr>
        <w:pStyle w:val="a0"/>
        <w:rPr>
          <w:rtl/>
        </w:rPr>
      </w:pPr>
    </w:p>
    <w:p w14:paraId="4572002C" w14:textId="77777777" w:rsidR="00000000" w:rsidRDefault="00526D0B">
      <w:pPr>
        <w:pStyle w:val="a0"/>
        <w:rPr>
          <w:rFonts w:hint="cs"/>
          <w:rtl/>
        </w:rPr>
      </w:pPr>
      <w:r>
        <w:rPr>
          <w:rFonts w:hint="cs"/>
          <w:rtl/>
        </w:rPr>
        <w:t>אם זו תהיה האחרונה.</w:t>
      </w:r>
    </w:p>
    <w:p w14:paraId="417D8442" w14:textId="77777777" w:rsidR="00000000" w:rsidRDefault="00526D0B">
      <w:pPr>
        <w:pStyle w:val="a0"/>
        <w:rPr>
          <w:rFonts w:hint="cs"/>
          <w:rtl/>
        </w:rPr>
      </w:pPr>
    </w:p>
    <w:p w14:paraId="07479D84" w14:textId="77777777" w:rsidR="00000000" w:rsidRDefault="00526D0B">
      <w:pPr>
        <w:pStyle w:val="af0"/>
        <w:rPr>
          <w:rtl/>
        </w:rPr>
      </w:pPr>
      <w:r>
        <w:rPr>
          <w:rFonts w:hint="eastAsia"/>
          <w:rtl/>
        </w:rPr>
        <w:t>חיים</w:t>
      </w:r>
      <w:r>
        <w:rPr>
          <w:rtl/>
        </w:rPr>
        <w:t xml:space="preserve"> אורון (מרצ):</w:t>
      </w:r>
    </w:p>
    <w:p w14:paraId="617273A5" w14:textId="77777777" w:rsidR="00000000" w:rsidRDefault="00526D0B">
      <w:pPr>
        <w:pStyle w:val="a0"/>
        <w:rPr>
          <w:rFonts w:hint="cs"/>
          <w:rtl/>
        </w:rPr>
      </w:pPr>
    </w:p>
    <w:p w14:paraId="7ECB5E99" w14:textId="77777777" w:rsidR="00000000" w:rsidRDefault="00526D0B">
      <w:pPr>
        <w:pStyle w:val="a0"/>
        <w:rPr>
          <w:rFonts w:hint="cs"/>
          <w:rtl/>
        </w:rPr>
      </w:pPr>
      <w:r>
        <w:rPr>
          <w:rFonts w:hint="cs"/>
          <w:rtl/>
        </w:rPr>
        <w:t>אחרונה.  אני אומר פה - - - הציטוט שצוטטתי הוא מדויק. רגע, תן לי עוד דקה.</w:t>
      </w:r>
    </w:p>
    <w:p w14:paraId="5AF915BB" w14:textId="77777777" w:rsidR="00000000" w:rsidRDefault="00526D0B">
      <w:pPr>
        <w:pStyle w:val="a0"/>
        <w:rPr>
          <w:rFonts w:hint="cs"/>
          <w:rtl/>
        </w:rPr>
      </w:pPr>
    </w:p>
    <w:p w14:paraId="20C39468" w14:textId="77777777" w:rsidR="00000000" w:rsidRDefault="00526D0B">
      <w:pPr>
        <w:pStyle w:val="-"/>
        <w:rPr>
          <w:rtl/>
        </w:rPr>
      </w:pPr>
      <w:bookmarkStart w:id="212" w:name="FS000001064T21_10_2003_18_59_42C"/>
      <w:bookmarkEnd w:id="212"/>
      <w:r>
        <w:rPr>
          <w:rtl/>
        </w:rPr>
        <w:t>שר התעשייה, המסחר והתעסוקה אהוד אולמרט:</w:t>
      </w:r>
    </w:p>
    <w:p w14:paraId="0A211BB9" w14:textId="77777777" w:rsidR="00000000" w:rsidRDefault="00526D0B">
      <w:pPr>
        <w:pStyle w:val="a0"/>
        <w:rPr>
          <w:rtl/>
        </w:rPr>
      </w:pPr>
    </w:p>
    <w:p w14:paraId="333135B1" w14:textId="77777777" w:rsidR="00000000" w:rsidRDefault="00526D0B">
      <w:pPr>
        <w:pStyle w:val="a0"/>
        <w:rPr>
          <w:rFonts w:hint="cs"/>
          <w:rtl/>
        </w:rPr>
      </w:pPr>
      <w:r>
        <w:rPr>
          <w:rFonts w:hint="cs"/>
          <w:rtl/>
        </w:rPr>
        <w:t>מה אתה רוצה? אני לא דיברתי.</w:t>
      </w:r>
    </w:p>
    <w:p w14:paraId="01E58499" w14:textId="77777777" w:rsidR="00000000" w:rsidRDefault="00526D0B">
      <w:pPr>
        <w:pStyle w:val="a0"/>
        <w:rPr>
          <w:rFonts w:hint="cs"/>
          <w:rtl/>
        </w:rPr>
      </w:pPr>
    </w:p>
    <w:p w14:paraId="5D1C8506" w14:textId="77777777" w:rsidR="00000000" w:rsidRDefault="00526D0B">
      <w:pPr>
        <w:pStyle w:val="af0"/>
        <w:rPr>
          <w:rtl/>
        </w:rPr>
      </w:pPr>
      <w:r>
        <w:rPr>
          <w:rFonts w:hint="eastAsia"/>
          <w:rtl/>
        </w:rPr>
        <w:t>חיים</w:t>
      </w:r>
      <w:r>
        <w:rPr>
          <w:rtl/>
        </w:rPr>
        <w:t xml:space="preserve"> אורון (מרצ):</w:t>
      </w:r>
    </w:p>
    <w:p w14:paraId="2A280DCD" w14:textId="77777777" w:rsidR="00000000" w:rsidRDefault="00526D0B">
      <w:pPr>
        <w:pStyle w:val="a0"/>
        <w:rPr>
          <w:rFonts w:hint="cs"/>
          <w:rtl/>
        </w:rPr>
      </w:pPr>
    </w:p>
    <w:p w14:paraId="5DA63B0D" w14:textId="77777777" w:rsidR="00000000" w:rsidRDefault="00526D0B">
      <w:pPr>
        <w:pStyle w:val="a0"/>
        <w:rPr>
          <w:rFonts w:hint="cs"/>
          <w:rtl/>
        </w:rPr>
      </w:pPr>
      <w:r>
        <w:rPr>
          <w:rFonts w:hint="cs"/>
          <w:rtl/>
        </w:rPr>
        <w:t>ההקשר היה בדיוק הפו</w:t>
      </w:r>
      <w:r>
        <w:rPr>
          <w:rFonts w:hint="cs"/>
          <w:rtl/>
        </w:rPr>
        <w:t>ך, ממש הפוך. ואני באתי ואמרתי: אני נלחם על התנחלויות שהפגנתי נגדן; אני נלחם על גבעת-זאב שארבע פעמים הפגנתי נגדה; אני נלחם על גוש-עציון שארבע פעמים נלחמתי נגדו. אני בא לפה עם כל המטען שלי כיהודי שהר-הבית ומגדל-דוד הם חלק ממורשתו, הם חלק מתפיסתו, הם חלק מערכ</w:t>
      </w:r>
      <w:r>
        <w:rPr>
          <w:rFonts w:hint="cs"/>
          <w:rtl/>
        </w:rPr>
        <w:t>יו, ולא כמישהו שהערכים הללו לא חשובים לו. ואם התיקון שלי שמופיע עכשיו בפרוטוקול - - - ואל תתחרו אתי עכשיו, לא באכפתיות לגבי חברון ולא באכפתיות לגבי ארץ-ישראל. ארץ-ישראל שייכת לי בדיוק כמו לכם, והפשרה שאני הולך עליה כואבת לי כמו לכם. רק מה? אני יודע את מחיר</w:t>
      </w:r>
      <w:r>
        <w:rPr>
          <w:rFonts w:hint="cs"/>
          <w:rtl/>
        </w:rPr>
        <w:t xml:space="preserve">ה ואני מוכן לשלם אותו. לכן התחרות למי זה כואב יותר ולמי זה כואב פחות </w:t>
      </w:r>
      <w:r>
        <w:rPr>
          <w:rtl/>
        </w:rPr>
        <w:t>–</w:t>
      </w:r>
      <w:r>
        <w:rPr>
          <w:rFonts w:hint="cs"/>
          <w:rtl/>
        </w:rPr>
        <w:t xml:space="preserve"> היא לא לעניין.</w:t>
      </w:r>
    </w:p>
    <w:p w14:paraId="4D3449CC" w14:textId="77777777" w:rsidR="00000000" w:rsidRDefault="00526D0B">
      <w:pPr>
        <w:pStyle w:val="a0"/>
        <w:rPr>
          <w:rFonts w:hint="cs"/>
          <w:rtl/>
        </w:rPr>
      </w:pPr>
    </w:p>
    <w:p w14:paraId="69FFFC69" w14:textId="77777777" w:rsidR="00000000" w:rsidRDefault="00526D0B">
      <w:pPr>
        <w:pStyle w:val="-"/>
        <w:rPr>
          <w:rtl/>
        </w:rPr>
      </w:pPr>
      <w:bookmarkStart w:id="213" w:name="FS000001064T21_10_2003_19_05_16C"/>
      <w:bookmarkEnd w:id="213"/>
      <w:r>
        <w:rPr>
          <w:rtl/>
        </w:rPr>
        <w:t>שר התעשייה, המסחר והתעסוקה אהוד אולמרט:</w:t>
      </w:r>
    </w:p>
    <w:p w14:paraId="1C83382A" w14:textId="77777777" w:rsidR="00000000" w:rsidRDefault="00526D0B">
      <w:pPr>
        <w:pStyle w:val="a0"/>
        <w:rPr>
          <w:rtl/>
        </w:rPr>
      </w:pPr>
    </w:p>
    <w:p w14:paraId="710E6BF0" w14:textId="77777777" w:rsidR="00000000" w:rsidRDefault="00526D0B">
      <w:pPr>
        <w:pStyle w:val="a0"/>
        <w:rPr>
          <w:rFonts w:hint="cs"/>
          <w:rtl/>
        </w:rPr>
      </w:pPr>
      <w:r>
        <w:rPr>
          <w:rFonts w:hint="cs"/>
          <w:rtl/>
        </w:rPr>
        <w:t xml:space="preserve">ג'ומס, נתתי לך הזדמנות לתקן את עצמך. אני שמח על דבר אחד, שלפחות בדיעבד תיקנת. הרי עד עכשיו, אף-על-פי שזה התפרסם לפני עשרה ימים, </w:t>
      </w:r>
      <w:r>
        <w:rPr>
          <w:rFonts w:hint="cs"/>
          <w:rtl/>
        </w:rPr>
        <w:t xml:space="preserve">לא חשבת שצריך לתקן את זה. זה שנתתי לך הזדמנות לתקן את זה </w:t>
      </w:r>
      <w:r>
        <w:rPr>
          <w:rtl/>
        </w:rPr>
        <w:t>–</w:t>
      </w:r>
      <w:r>
        <w:rPr>
          <w:rFonts w:hint="cs"/>
          <w:rtl/>
        </w:rPr>
        <w:t xml:space="preserve"> אולי גם משום שזה גרם לך מצוקה - זו כבר איזו תרומה לתהליך חינוכי שאולי יניב פירות טובים יותר בעתיד, אינני יודע. </w:t>
      </w:r>
    </w:p>
    <w:p w14:paraId="514FB75E" w14:textId="77777777" w:rsidR="00000000" w:rsidRDefault="00526D0B">
      <w:pPr>
        <w:pStyle w:val="a0"/>
        <w:rPr>
          <w:rFonts w:hint="cs"/>
          <w:rtl/>
        </w:rPr>
      </w:pPr>
    </w:p>
    <w:p w14:paraId="7A3A819D" w14:textId="77777777" w:rsidR="00000000" w:rsidRDefault="00526D0B">
      <w:pPr>
        <w:pStyle w:val="af0"/>
        <w:rPr>
          <w:rtl/>
        </w:rPr>
      </w:pPr>
      <w:r>
        <w:rPr>
          <w:rFonts w:hint="eastAsia"/>
          <w:rtl/>
        </w:rPr>
        <w:t>חיים</w:t>
      </w:r>
      <w:r>
        <w:rPr>
          <w:rtl/>
        </w:rPr>
        <w:t xml:space="preserve"> אורון (מרצ):</w:t>
      </w:r>
    </w:p>
    <w:p w14:paraId="318B5687" w14:textId="77777777" w:rsidR="00000000" w:rsidRDefault="00526D0B">
      <w:pPr>
        <w:pStyle w:val="a0"/>
        <w:rPr>
          <w:rFonts w:hint="cs"/>
          <w:rtl/>
        </w:rPr>
      </w:pPr>
    </w:p>
    <w:p w14:paraId="49834180" w14:textId="77777777" w:rsidR="00000000" w:rsidRDefault="00526D0B">
      <w:pPr>
        <w:pStyle w:val="a0"/>
        <w:rPr>
          <w:rFonts w:hint="cs"/>
          <w:rtl/>
        </w:rPr>
      </w:pPr>
      <w:r>
        <w:rPr>
          <w:rFonts w:hint="cs"/>
          <w:rtl/>
        </w:rPr>
        <w:t>- - -</w:t>
      </w:r>
    </w:p>
    <w:p w14:paraId="4B7497C7" w14:textId="77777777" w:rsidR="00000000" w:rsidRDefault="00526D0B">
      <w:pPr>
        <w:pStyle w:val="a0"/>
        <w:rPr>
          <w:rFonts w:hint="cs"/>
          <w:rtl/>
        </w:rPr>
      </w:pPr>
    </w:p>
    <w:p w14:paraId="52EF83AF" w14:textId="77777777" w:rsidR="00000000" w:rsidRDefault="00526D0B">
      <w:pPr>
        <w:pStyle w:val="-"/>
        <w:rPr>
          <w:rtl/>
        </w:rPr>
      </w:pPr>
      <w:bookmarkStart w:id="214" w:name="FS000001064T21_10_2003_19_07_50C"/>
      <w:bookmarkEnd w:id="214"/>
      <w:r>
        <w:rPr>
          <w:rtl/>
        </w:rPr>
        <w:t>שר התעשייה, המסחר והתעסוקה אהוד אולמרט:</w:t>
      </w:r>
    </w:p>
    <w:p w14:paraId="499BBAF9" w14:textId="77777777" w:rsidR="00000000" w:rsidRDefault="00526D0B">
      <w:pPr>
        <w:pStyle w:val="a0"/>
        <w:rPr>
          <w:rtl/>
        </w:rPr>
      </w:pPr>
    </w:p>
    <w:p w14:paraId="7660B998" w14:textId="77777777" w:rsidR="00000000" w:rsidRDefault="00526D0B">
      <w:pPr>
        <w:pStyle w:val="a0"/>
        <w:rPr>
          <w:rFonts w:hint="cs"/>
          <w:rtl/>
        </w:rPr>
      </w:pPr>
      <w:r>
        <w:rPr>
          <w:rFonts w:hint="cs"/>
          <w:rtl/>
        </w:rPr>
        <w:t>אבל אני רוצה לומר</w:t>
      </w:r>
      <w:r>
        <w:rPr>
          <w:rFonts w:hint="cs"/>
          <w:rtl/>
        </w:rPr>
        <w:t xml:space="preserve"> לך משהו. איפה אינני מקבל את הודעתך? ועכשיו גם התחייבת שלא תפריע יותר. אני אגיד לך משהו. אל תתחסד. אני לא בא לשפוט מה אתה מרגיש לגבי מורשתך. אני בא לומר לך שזה עד כדי כך חשוב לך שאתה מפקיר את כל הערכים הללו בחוסר אחריות, בצורה שמעוררת אצל כל אדם סביר </w:t>
      </w:r>
      <w:r>
        <w:rPr>
          <w:rtl/>
        </w:rPr>
        <w:t>–</w:t>
      </w:r>
      <w:r>
        <w:rPr>
          <w:rFonts w:hint="cs"/>
          <w:rtl/>
        </w:rPr>
        <w:t xml:space="preserve"> לגב</w:t>
      </w:r>
      <w:r>
        <w:rPr>
          <w:rFonts w:hint="cs"/>
          <w:rtl/>
        </w:rPr>
        <w:t xml:space="preserve">יך ולגבי כל חבריך </w:t>
      </w:r>
      <w:r>
        <w:rPr>
          <w:rtl/>
        </w:rPr>
        <w:t>–</w:t>
      </w:r>
      <w:r>
        <w:rPr>
          <w:rFonts w:hint="cs"/>
          <w:rtl/>
        </w:rPr>
        <w:t xml:space="preserve"> תחושה עמוקה, לא רק של כעס, אלא גם של חוסר הערכה לגבי הקשר בין האמירה שלך לבין מה שמסתתר מאחוריה, עם כל הכבוד, וזה נוגע לתוכן. אפשר להתווכח על הסדרי גבול כאלה או אחרים. מי נתן למישהו מכם סמכות, בשם העם היהודי, בקלות כזאת, בחוסר אחריות כז</w:t>
      </w:r>
      <w:r>
        <w:rPr>
          <w:rFonts w:hint="cs"/>
          <w:rtl/>
        </w:rPr>
        <w:t>ה, בשטחיות כזאת, להגיד על הר-הבית הזה "קחו אותו"? מה זה, זה שלך באופן פרטי? זה של החבורה הזאת, של 30 הנכבדים האלה?  היסטוריה שלמה, עם שלם - - -</w:t>
      </w:r>
    </w:p>
    <w:p w14:paraId="77BD05EF" w14:textId="77777777" w:rsidR="00000000" w:rsidRDefault="00526D0B">
      <w:pPr>
        <w:pStyle w:val="a0"/>
        <w:rPr>
          <w:rFonts w:hint="cs"/>
          <w:rtl/>
        </w:rPr>
      </w:pPr>
    </w:p>
    <w:p w14:paraId="29999CA2" w14:textId="77777777" w:rsidR="00000000" w:rsidRDefault="00526D0B">
      <w:pPr>
        <w:pStyle w:val="af0"/>
        <w:rPr>
          <w:rtl/>
        </w:rPr>
      </w:pPr>
      <w:r>
        <w:rPr>
          <w:rFonts w:hint="eastAsia"/>
          <w:rtl/>
        </w:rPr>
        <w:t>עבד</w:t>
      </w:r>
      <w:r>
        <w:rPr>
          <w:rtl/>
        </w:rPr>
        <w:t>-אלמאלכ דהאמשה (רע"ם):</w:t>
      </w:r>
    </w:p>
    <w:p w14:paraId="051AC19B" w14:textId="77777777" w:rsidR="00000000" w:rsidRDefault="00526D0B">
      <w:pPr>
        <w:pStyle w:val="a0"/>
        <w:rPr>
          <w:rFonts w:hint="cs"/>
          <w:rtl/>
        </w:rPr>
      </w:pPr>
    </w:p>
    <w:p w14:paraId="6E82071C" w14:textId="77777777" w:rsidR="00000000" w:rsidRDefault="00526D0B">
      <w:pPr>
        <w:pStyle w:val="a0"/>
        <w:rPr>
          <w:rFonts w:hint="cs"/>
          <w:rtl/>
        </w:rPr>
      </w:pPr>
      <w:r>
        <w:rPr>
          <w:rFonts w:hint="cs"/>
          <w:rtl/>
        </w:rPr>
        <w:t>- - -</w:t>
      </w:r>
    </w:p>
    <w:p w14:paraId="0D57B908" w14:textId="77777777" w:rsidR="00000000" w:rsidRDefault="00526D0B">
      <w:pPr>
        <w:pStyle w:val="a0"/>
        <w:rPr>
          <w:rFonts w:hint="cs"/>
          <w:rtl/>
        </w:rPr>
      </w:pPr>
    </w:p>
    <w:p w14:paraId="7962251F" w14:textId="77777777" w:rsidR="00000000" w:rsidRDefault="00526D0B">
      <w:pPr>
        <w:pStyle w:val="af0"/>
        <w:rPr>
          <w:rtl/>
        </w:rPr>
      </w:pPr>
      <w:r>
        <w:rPr>
          <w:rFonts w:hint="eastAsia"/>
          <w:rtl/>
        </w:rPr>
        <w:t>מוחמד</w:t>
      </w:r>
      <w:r>
        <w:rPr>
          <w:rtl/>
        </w:rPr>
        <w:t xml:space="preserve"> ברכה (חד"ש-תע"ל):</w:t>
      </w:r>
    </w:p>
    <w:p w14:paraId="4536FF76" w14:textId="77777777" w:rsidR="00000000" w:rsidRDefault="00526D0B">
      <w:pPr>
        <w:pStyle w:val="a0"/>
        <w:rPr>
          <w:rFonts w:hint="cs"/>
          <w:rtl/>
        </w:rPr>
      </w:pPr>
    </w:p>
    <w:p w14:paraId="69F32C9A" w14:textId="77777777" w:rsidR="00000000" w:rsidRDefault="00526D0B">
      <w:pPr>
        <w:pStyle w:val="a0"/>
        <w:rPr>
          <w:rFonts w:hint="cs"/>
          <w:rtl/>
        </w:rPr>
      </w:pPr>
      <w:r>
        <w:rPr>
          <w:rFonts w:hint="cs"/>
          <w:rtl/>
        </w:rPr>
        <w:t>- - -</w:t>
      </w:r>
    </w:p>
    <w:p w14:paraId="31030EE0" w14:textId="77777777" w:rsidR="00000000" w:rsidRDefault="00526D0B">
      <w:pPr>
        <w:pStyle w:val="a0"/>
        <w:rPr>
          <w:rFonts w:hint="cs"/>
          <w:rtl/>
        </w:rPr>
      </w:pPr>
    </w:p>
    <w:p w14:paraId="5D5E75AC" w14:textId="77777777" w:rsidR="00000000" w:rsidRDefault="00526D0B">
      <w:pPr>
        <w:pStyle w:val="-"/>
        <w:rPr>
          <w:rtl/>
        </w:rPr>
      </w:pPr>
      <w:bookmarkStart w:id="215" w:name="FS000001064T21_10_2003_19_11_14C"/>
      <w:bookmarkEnd w:id="215"/>
      <w:r>
        <w:rPr>
          <w:rtl/>
        </w:rPr>
        <w:t>שר התעשייה, המסחר והתעסוקה אהוד אולמרט:</w:t>
      </w:r>
    </w:p>
    <w:p w14:paraId="0BD54092" w14:textId="77777777" w:rsidR="00000000" w:rsidRDefault="00526D0B">
      <w:pPr>
        <w:pStyle w:val="a0"/>
        <w:rPr>
          <w:rtl/>
        </w:rPr>
      </w:pPr>
    </w:p>
    <w:p w14:paraId="0F1AE8E6" w14:textId="77777777" w:rsidR="00000000" w:rsidRDefault="00526D0B">
      <w:pPr>
        <w:pStyle w:val="a0"/>
        <w:ind w:firstLine="0"/>
        <w:rPr>
          <w:rFonts w:hint="cs"/>
          <w:rtl/>
        </w:rPr>
      </w:pPr>
      <w:r>
        <w:rPr>
          <w:rFonts w:hint="cs"/>
          <w:rtl/>
        </w:rPr>
        <w:tab/>
        <w:t>אני</w:t>
      </w:r>
      <w:r>
        <w:rPr>
          <w:rFonts w:hint="cs"/>
          <w:rtl/>
        </w:rPr>
        <w:t xml:space="preserve"> לא אומר את זה לכם. אל תפריעו לי. אני לא אומר את זה לכם. </w:t>
      </w:r>
    </w:p>
    <w:p w14:paraId="16657A74" w14:textId="77777777" w:rsidR="00000000" w:rsidRDefault="00526D0B">
      <w:pPr>
        <w:pStyle w:val="a0"/>
        <w:ind w:firstLine="0"/>
        <w:rPr>
          <w:rFonts w:hint="cs"/>
          <w:rtl/>
        </w:rPr>
      </w:pPr>
    </w:p>
    <w:p w14:paraId="4E175EC6" w14:textId="77777777" w:rsidR="00000000" w:rsidRDefault="00526D0B">
      <w:pPr>
        <w:pStyle w:val="af0"/>
        <w:rPr>
          <w:rtl/>
        </w:rPr>
      </w:pPr>
      <w:r>
        <w:rPr>
          <w:rFonts w:hint="eastAsia"/>
          <w:rtl/>
        </w:rPr>
        <w:t>מוחמד</w:t>
      </w:r>
      <w:r>
        <w:rPr>
          <w:rtl/>
        </w:rPr>
        <w:t xml:space="preserve"> ברכה (חד"ש-תע"ל):</w:t>
      </w:r>
    </w:p>
    <w:p w14:paraId="719BB954" w14:textId="77777777" w:rsidR="00000000" w:rsidRDefault="00526D0B">
      <w:pPr>
        <w:pStyle w:val="a0"/>
        <w:rPr>
          <w:rFonts w:hint="cs"/>
          <w:rtl/>
        </w:rPr>
      </w:pPr>
    </w:p>
    <w:p w14:paraId="7E21BED4" w14:textId="77777777" w:rsidR="00000000" w:rsidRDefault="00526D0B">
      <w:pPr>
        <w:pStyle w:val="a0"/>
        <w:rPr>
          <w:rFonts w:hint="cs"/>
          <w:rtl/>
        </w:rPr>
      </w:pPr>
      <w:r>
        <w:rPr>
          <w:rFonts w:hint="cs"/>
          <w:rtl/>
        </w:rPr>
        <w:t>- - -</w:t>
      </w:r>
    </w:p>
    <w:p w14:paraId="6FA2B9D5" w14:textId="77777777" w:rsidR="00000000" w:rsidRDefault="00526D0B">
      <w:pPr>
        <w:pStyle w:val="a0"/>
        <w:rPr>
          <w:rFonts w:hint="cs"/>
          <w:rtl/>
        </w:rPr>
      </w:pPr>
    </w:p>
    <w:p w14:paraId="50C01318" w14:textId="77777777" w:rsidR="00000000" w:rsidRDefault="00526D0B">
      <w:pPr>
        <w:pStyle w:val="af0"/>
        <w:rPr>
          <w:rtl/>
        </w:rPr>
      </w:pPr>
      <w:r>
        <w:rPr>
          <w:rFonts w:hint="eastAsia"/>
          <w:rtl/>
        </w:rPr>
        <w:t>עבד</w:t>
      </w:r>
      <w:r>
        <w:rPr>
          <w:rtl/>
        </w:rPr>
        <w:t>-אלמאלכ דהאמשה (רע"ם):</w:t>
      </w:r>
    </w:p>
    <w:p w14:paraId="73A95D27" w14:textId="77777777" w:rsidR="00000000" w:rsidRDefault="00526D0B">
      <w:pPr>
        <w:pStyle w:val="a0"/>
        <w:rPr>
          <w:rFonts w:hint="cs"/>
          <w:rtl/>
        </w:rPr>
      </w:pPr>
    </w:p>
    <w:p w14:paraId="43678E6A" w14:textId="77777777" w:rsidR="00000000" w:rsidRDefault="00526D0B">
      <w:pPr>
        <w:pStyle w:val="a0"/>
        <w:rPr>
          <w:rFonts w:hint="cs"/>
          <w:rtl/>
        </w:rPr>
      </w:pPr>
      <w:r>
        <w:rPr>
          <w:rFonts w:hint="cs"/>
          <w:rtl/>
        </w:rPr>
        <w:t>- - -</w:t>
      </w:r>
    </w:p>
    <w:p w14:paraId="76CF4C0D" w14:textId="77777777" w:rsidR="00000000" w:rsidRDefault="00526D0B">
      <w:pPr>
        <w:pStyle w:val="a0"/>
        <w:rPr>
          <w:rFonts w:hint="cs"/>
          <w:rtl/>
        </w:rPr>
      </w:pPr>
    </w:p>
    <w:p w14:paraId="09A57CDF" w14:textId="77777777" w:rsidR="00000000" w:rsidRDefault="00526D0B">
      <w:pPr>
        <w:pStyle w:val="-"/>
        <w:rPr>
          <w:rtl/>
        </w:rPr>
      </w:pPr>
      <w:bookmarkStart w:id="216" w:name="FS000001064T21_10_2003_19_12_29C"/>
      <w:bookmarkEnd w:id="216"/>
      <w:r>
        <w:rPr>
          <w:rtl/>
        </w:rPr>
        <w:t>שר התעשייה, המסחר והתעסוקה אהוד אולמרט:</w:t>
      </w:r>
    </w:p>
    <w:p w14:paraId="2CB42B17" w14:textId="77777777" w:rsidR="00000000" w:rsidRDefault="00526D0B">
      <w:pPr>
        <w:pStyle w:val="a0"/>
        <w:rPr>
          <w:rtl/>
        </w:rPr>
      </w:pPr>
    </w:p>
    <w:p w14:paraId="16E5CE0D" w14:textId="77777777" w:rsidR="00000000" w:rsidRDefault="00526D0B">
      <w:pPr>
        <w:pStyle w:val="a0"/>
        <w:rPr>
          <w:rFonts w:hint="cs"/>
          <w:rtl/>
        </w:rPr>
      </w:pPr>
      <w:r>
        <w:rPr>
          <w:rFonts w:hint="cs"/>
          <w:rtl/>
        </w:rPr>
        <w:t>זה לא היה? תשמע טוב מה שאני אומר לך. כשהעם היהודי בנה את בית-מקדשו על הר-הבית, אלף שנה אחר</w:t>
      </w:r>
      <w:r>
        <w:rPr>
          <w:rFonts w:hint="cs"/>
          <w:rtl/>
        </w:rPr>
        <w:t>י זה עוד לא נולד פלסטיני אחד, ואל תדבר אתי על העם הפלסטיני אז. אל תעוות את ההיסטוריה ואל תמציא לך היסטוריה - - -</w:t>
      </w:r>
    </w:p>
    <w:p w14:paraId="091E8126" w14:textId="77777777" w:rsidR="00000000" w:rsidRDefault="00526D0B">
      <w:pPr>
        <w:pStyle w:val="a0"/>
        <w:rPr>
          <w:rFonts w:hint="cs"/>
          <w:rtl/>
        </w:rPr>
      </w:pPr>
    </w:p>
    <w:p w14:paraId="724D39A9" w14:textId="77777777" w:rsidR="00000000" w:rsidRDefault="00526D0B">
      <w:pPr>
        <w:pStyle w:val="af0"/>
        <w:rPr>
          <w:rtl/>
        </w:rPr>
      </w:pPr>
      <w:r>
        <w:rPr>
          <w:rFonts w:hint="eastAsia"/>
          <w:rtl/>
        </w:rPr>
        <w:t>טלב</w:t>
      </w:r>
      <w:r>
        <w:rPr>
          <w:rtl/>
        </w:rPr>
        <w:t xml:space="preserve"> אלסאנע (רע"ם):</w:t>
      </w:r>
    </w:p>
    <w:p w14:paraId="17AA04B4" w14:textId="77777777" w:rsidR="00000000" w:rsidRDefault="00526D0B">
      <w:pPr>
        <w:pStyle w:val="a0"/>
        <w:rPr>
          <w:rFonts w:hint="cs"/>
          <w:rtl/>
        </w:rPr>
      </w:pPr>
    </w:p>
    <w:p w14:paraId="70832E0D" w14:textId="77777777" w:rsidR="00000000" w:rsidRDefault="00526D0B">
      <w:pPr>
        <w:pStyle w:val="a0"/>
        <w:rPr>
          <w:rFonts w:hint="cs"/>
          <w:rtl/>
        </w:rPr>
      </w:pPr>
      <w:r>
        <w:rPr>
          <w:rFonts w:hint="cs"/>
          <w:rtl/>
        </w:rPr>
        <w:t>- - -</w:t>
      </w:r>
    </w:p>
    <w:p w14:paraId="738A9F8E" w14:textId="77777777" w:rsidR="00000000" w:rsidRDefault="00526D0B">
      <w:pPr>
        <w:pStyle w:val="a0"/>
        <w:rPr>
          <w:rFonts w:hint="cs"/>
          <w:rtl/>
        </w:rPr>
      </w:pPr>
    </w:p>
    <w:p w14:paraId="28180E16" w14:textId="77777777" w:rsidR="00000000" w:rsidRDefault="00526D0B">
      <w:pPr>
        <w:pStyle w:val="af0"/>
        <w:rPr>
          <w:rtl/>
        </w:rPr>
      </w:pPr>
      <w:r>
        <w:rPr>
          <w:rFonts w:hint="eastAsia"/>
          <w:rtl/>
        </w:rPr>
        <w:t>עבד</w:t>
      </w:r>
      <w:r>
        <w:rPr>
          <w:rtl/>
        </w:rPr>
        <w:t>-אלמאלכ דהאמשה (רע"ם):</w:t>
      </w:r>
    </w:p>
    <w:p w14:paraId="3DE13371" w14:textId="77777777" w:rsidR="00000000" w:rsidRDefault="00526D0B">
      <w:pPr>
        <w:pStyle w:val="a0"/>
        <w:rPr>
          <w:rFonts w:hint="cs"/>
          <w:rtl/>
        </w:rPr>
      </w:pPr>
    </w:p>
    <w:p w14:paraId="037F3A8A" w14:textId="77777777" w:rsidR="00000000" w:rsidRDefault="00526D0B">
      <w:pPr>
        <w:pStyle w:val="a0"/>
        <w:rPr>
          <w:rFonts w:hint="cs"/>
          <w:rtl/>
        </w:rPr>
      </w:pPr>
      <w:r>
        <w:rPr>
          <w:rFonts w:hint="cs"/>
          <w:rtl/>
        </w:rPr>
        <w:t>- - -</w:t>
      </w:r>
    </w:p>
    <w:p w14:paraId="42F5745C" w14:textId="77777777" w:rsidR="00000000" w:rsidRDefault="00526D0B">
      <w:pPr>
        <w:pStyle w:val="a0"/>
        <w:rPr>
          <w:rFonts w:hint="cs"/>
          <w:rtl/>
        </w:rPr>
      </w:pPr>
    </w:p>
    <w:p w14:paraId="5D7DB80D" w14:textId="77777777" w:rsidR="00000000" w:rsidRDefault="00526D0B">
      <w:pPr>
        <w:pStyle w:val="af0"/>
        <w:rPr>
          <w:rtl/>
        </w:rPr>
      </w:pPr>
      <w:r>
        <w:rPr>
          <w:rFonts w:hint="eastAsia"/>
          <w:rtl/>
        </w:rPr>
        <w:t>מוחמד</w:t>
      </w:r>
      <w:r>
        <w:rPr>
          <w:rtl/>
        </w:rPr>
        <w:t xml:space="preserve"> ברכה (חד"ש-תע"ל):</w:t>
      </w:r>
    </w:p>
    <w:p w14:paraId="3B0AA144" w14:textId="77777777" w:rsidR="00000000" w:rsidRDefault="00526D0B">
      <w:pPr>
        <w:pStyle w:val="a0"/>
        <w:rPr>
          <w:rFonts w:hint="cs"/>
          <w:rtl/>
        </w:rPr>
      </w:pPr>
    </w:p>
    <w:p w14:paraId="21D97FAD" w14:textId="77777777" w:rsidR="00000000" w:rsidRDefault="00526D0B">
      <w:pPr>
        <w:pStyle w:val="a0"/>
        <w:rPr>
          <w:rFonts w:hint="cs"/>
          <w:rtl/>
        </w:rPr>
      </w:pPr>
      <w:r>
        <w:rPr>
          <w:rFonts w:hint="cs"/>
          <w:rtl/>
        </w:rPr>
        <w:t>- - -</w:t>
      </w:r>
    </w:p>
    <w:p w14:paraId="3003DEC0" w14:textId="77777777" w:rsidR="00000000" w:rsidRDefault="00526D0B">
      <w:pPr>
        <w:pStyle w:val="a0"/>
        <w:rPr>
          <w:rFonts w:hint="cs"/>
          <w:rtl/>
        </w:rPr>
      </w:pPr>
    </w:p>
    <w:p w14:paraId="1F85297E" w14:textId="77777777" w:rsidR="00000000" w:rsidRDefault="00526D0B">
      <w:pPr>
        <w:pStyle w:val="-"/>
        <w:rPr>
          <w:rtl/>
        </w:rPr>
      </w:pPr>
      <w:bookmarkStart w:id="217" w:name="FS000001064T21_10_2003_19_13_57C"/>
      <w:bookmarkEnd w:id="217"/>
      <w:r>
        <w:rPr>
          <w:rtl/>
        </w:rPr>
        <w:t>שר התעשייה, המסחר והתעסוקה אהוד אולמרט:</w:t>
      </w:r>
    </w:p>
    <w:p w14:paraId="52959406" w14:textId="77777777" w:rsidR="00000000" w:rsidRDefault="00526D0B">
      <w:pPr>
        <w:pStyle w:val="a0"/>
        <w:rPr>
          <w:rtl/>
        </w:rPr>
      </w:pPr>
    </w:p>
    <w:p w14:paraId="4F5C8E6F" w14:textId="77777777" w:rsidR="00000000" w:rsidRDefault="00526D0B">
      <w:pPr>
        <w:pStyle w:val="a0"/>
        <w:rPr>
          <w:rFonts w:hint="cs"/>
          <w:rtl/>
        </w:rPr>
      </w:pPr>
      <w:r>
        <w:rPr>
          <w:rFonts w:hint="cs"/>
          <w:rtl/>
        </w:rPr>
        <w:t>אל תמציא</w:t>
      </w:r>
      <w:r>
        <w:rPr>
          <w:rFonts w:hint="cs"/>
          <w:rtl/>
        </w:rPr>
        <w:t xml:space="preserve"> לך היסטוריה שאין לך, שלא היתה לך, שאיננה שייכת, שאיננה קשורה למקום הזה. </w:t>
      </w:r>
    </w:p>
    <w:p w14:paraId="2CD11383" w14:textId="77777777" w:rsidR="00000000" w:rsidRDefault="00526D0B">
      <w:pPr>
        <w:pStyle w:val="a0"/>
        <w:rPr>
          <w:rFonts w:hint="cs"/>
          <w:rtl/>
        </w:rPr>
      </w:pPr>
    </w:p>
    <w:p w14:paraId="6BE66499" w14:textId="77777777" w:rsidR="00000000" w:rsidRDefault="00526D0B">
      <w:pPr>
        <w:pStyle w:val="af0"/>
        <w:rPr>
          <w:rtl/>
        </w:rPr>
      </w:pPr>
      <w:r>
        <w:rPr>
          <w:rFonts w:hint="eastAsia"/>
          <w:rtl/>
        </w:rPr>
        <w:t>מוחמד</w:t>
      </w:r>
      <w:r>
        <w:rPr>
          <w:rtl/>
        </w:rPr>
        <w:t xml:space="preserve"> ברכה (חד"ש-תע"ל):</w:t>
      </w:r>
    </w:p>
    <w:p w14:paraId="00AE43E3" w14:textId="77777777" w:rsidR="00000000" w:rsidRDefault="00526D0B">
      <w:pPr>
        <w:pStyle w:val="a0"/>
        <w:rPr>
          <w:rFonts w:hint="cs"/>
          <w:rtl/>
        </w:rPr>
      </w:pPr>
    </w:p>
    <w:p w14:paraId="386F0A25" w14:textId="77777777" w:rsidR="00000000" w:rsidRDefault="00526D0B">
      <w:pPr>
        <w:pStyle w:val="a0"/>
        <w:rPr>
          <w:rFonts w:hint="cs"/>
          <w:rtl/>
        </w:rPr>
      </w:pPr>
      <w:r>
        <w:rPr>
          <w:rFonts w:hint="cs"/>
          <w:rtl/>
        </w:rPr>
        <w:t>40 שנה - - -</w:t>
      </w:r>
    </w:p>
    <w:p w14:paraId="16E50D81" w14:textId="77777777" w:rsidR="00000000" w:rsidRDefault="00526D0B">
      <w:pPr>
        <w:pStyle w:val="a0"/>
        <w:rPr>
          <w:rFonts w:hint="cs"/>
          <w:rtl/>
        </w:rPr>
      </w:pPr>
    </w:p>
    <w:p w14:paraId="6C43C78E" w14:textId="77777777" w:rsidR="00000000" w:rsidRDefault="00526D0B">
      <w:pPr>
        <w:pStyle w:val="-"/>
        <w:rPr>
          <w:rtl/>
        </w:rPr>
      </w:pPr>
      <w:bookmarkStart w:id="218" w:name="FS000001064T21_10_2003_19_14_44C"/>
      <w:bookmarkEnd w:id="218"/>
      <w:r>
        <w:rPr>
          <w:rtl/>
        </w:rPr>
        <w:t>שר התעשייה, המסחר והתעסוקה אהוד אולמרט:</w:t>
      </w:r>
    </w:p>
    <w:p w14:paraId="7F4B8D8A" w14:textId="77777777" w:rsidR="00000000" w:rsidRDefault="00526D0B">
      <w:pPr>
        <w:pStyle w:val="a0"/>
        <w:rPr>
          <w:rtl/>
        </w:rPr>
      </w:pPr>
    </w:p>
    <w:p w14:paraId="1081EA30" w14:textId="77777777" w:rsidR="00000000" w:rsidRDefault="00526D0B">
      <w:pPr>
        <w:pStyle w:val="a0"/>
        <w:rPr>
          <w:rFonts w:hint="cs"/>
          <w:rtl/>
        </w:rPr>
      </w:pPr>
      <w:r>
        <w:rPr>
          <w:rFonts w:hint="cs"/>
          <w:rtl/>
        </w:rPr>
        <w:t>איננה קשורה למקום הזה. על הריסות בית-מקדשנו נבנה - - -</w:t>
      </w:r>
    </w:p>
    <w:p w14:paraId="6301DB13" w14:textId="77777777" w:rsidR="00000000" w:rsidRDefault="00526D0B">
      <w:pPr>
        <w:pStyle w:val="a0"/>
        <w:rPr>
          <w:rFonts w:hint="cs"/>
          <w:rtl/>
        </w:rPr>
      </w:pPr>
    </w:p>
    <w:p w14:paraId="593E451D" w14:textId="77777777" w:rsidR="00000000" w:rsidRDefault="00526D0B">
      <w:pPr>
        <w:pStyle w:val="af0"/>
        <w:rPr>
          <w:rtl/>
        </w:rPr>
      </w:pPr>
      <w:r>
        <w:rPr>
          <w:rFonts w:hint="eastAsia"/>
          <w:rtl/>
        </w:rPr>
        <w:t>מוחמד</w:t>
      </w:r>
      <w:r>
        <w:rPr>
          <w:rtl/>
        </w:rPr>
        <w:t xml:space="preserve"> ברכה (חד"ש-תע"ל):</w:t>
      </w:r>
    </w:p>
    <w:p w14:paraId="44EE41E0" w14:textId="77777777" w:rsidR="00000000" w:rsidRDefault="00526D0B">
      <w:pPr>
        <w:pStyle w:val="a0"/>
        <w:rPr>
          <w:rFonts w:hint="cs"/>
          <w:rtl/>
        </w:rPr>
      </w:pPr>
    </w:p>
    <w:p w14:paraId="03620E23" w14:textId="77777777" w:rsidR="00000000" w:rsidRDefault="00526D0B">
      <w:pPr>
        <w:pStyle w:val="a0"/>
        <w:rPr>
          <w:rFonts w:hint="cs"/>
          <w:rtl/>
        </w:rPr>
      </w:pPr>
      <w:r>
        <w:rPr>
          <w:rFonts w:hint="cs"/>
          <w:rtl/>
        </w:rPr>
        <w:t>איפה? - - -</w:t>
      </w:r>
    </w:p>
    <w:p w14:paraId="63C50D6F" w14:textId="77777777" w:rsidR="00000000" w:rsidRDefault="00526D0B">
      <w:pPr>
        <w:pStyle w:val="a0"/>
        <w:rPr>
          <w:rFonts w:hint="cs"/>
          <w:rtl/>
        </w:rPr>
      </w:pPr>
    </w:p>
    <w:p w14:paraId="19A1486C" w14:textId="77777777" w:rsidR="00000000" w:rsidRDefault="00526D0B">
      <w:pPr>
        <w:pStyle w:val="af0"/>
        <w:rPr>
          <w:rtl/>
        </w:rPr>
      </w:pPr>
      <w:r>
        <w:rPr>
          <w:rFonts w:hint="eastAsia"/>
          <w:rtl/>
        </w:rPr>
        <w:t>טלב</w:t>
      </w:r>
      <w:r>
        <w:rPr>
          <w:rtl/>
        </w:rPr>
        <w:t xml:space="preserve"> אלס</w:t>
      </w:r>
      <w:r>
        <w:rPr>
          <w:rtl/>
        </w:rPr>
        <w:t>אנע (רע"ם):</w:t>
      </w:r>
    </w:p>
    <w:p w14:paraId="5B641CB1" w14:textId="77777777" w:rsidR="00000000" w:rsidRDefault="00526D0B">
      <w:pPr>
        <w:pStyle w:val="a0"/>
        <w:rPr>
          <w:rFonts w:hint="cs"/>
          <w:rtl/>
        </w:rPr>
      </w:pPr>
    </w:p>
    <w:p w14:paraId="2AAD9AC1" w14:textId="77777777" w:rsidR="00000000" w:rsidRDefault="00526D0B">
      <w:pPr>
        <w:pStyle w:val="a0"/>
        <w:rPr>
          <w:rFonts w:hint="cs"/>
          <w:rtl/>
        </w:rPr>
      </w:pPr>
      <w:r>
        <w:rPr>
          <w:rFonts w:hint="cs"/>
          <w:rtl/>
        </w:rPr>
        <w:t xml:space="preserve">- - - </w:t>
      </w:r>
    </w:p>
    <w:p w14:paraId="61169988" w14:textId="77777777" w:rsidR="00000000" w:rsidRDefault="00526D0B">
      <w:pPr>
        <w:pStyle w:val="a0"/>
        <w:rPr>
          <w:rFonts w:hint="cs"/>
          <w:rtl/>
        </w:rPr>
      </w:pPr>
    </w:p>
    <w:p w14:paraId="3B0CD1D2" w14:textId="77777777" w:rsidR="00000000" w:rsidRDefault="00526D0B">
      <w:pPr>
        <w:pStyle w:val="-"/>
        <w:rPr>
          <w:rtl/>
        </w:rPr>
      </w:pPr>
      <w:bookmarkStart w:id="219" w:name="FS000001064T21_10_2003_19_15_14C"/>
      <w:bookmarkEnd w:id="219"/>
      <w:r>
        <w:rPr>
          <w:rtl/>
        </w:rPr>
        <w:t>שר התעשייה, המסחר והתעסוקה אהוד אולמרט:</w:t>
      </w:r>
    </w:p>
    <w:p w14:paraId="75DA2FD7" w14:textId="77777777" w:rsidR="00000000" w:rsidRDefault="00526D0B">
      <w:pPr>
        <w:pStyle w:val="a0"/>
        <w:rPr>
          <w:rtl/>
        </w:rPr>
      </w:pPr>
    </w:p>
    <w:p w14:paraId="4E6A410B" w14:textId="77777777" w:rsidR="00000000" w:rsidRDefault="00526D0B">
      <w:pPr>
        <w:pStyle w:val="a0"/>
        <w:rPr>
          <w:rFonts w:hint="cs"/>
          <w:rtl/>
        </w:rPr>
      </w:pPr>
      <w:r>
        <w:rPr>
          <w:rFonts w:hint="cs"/>
          <w:rtl/>
        </w:rPr>
        <w:t>מוחמד, תקשיב. אל תפריעו לי, רבותי. אתם רוצים לדבר על שלום.</w:t>
      </w:r>
    </w:p>
    <w:p w14:paraId="5D4E193D" w14:textId="77777777" w:rsidR="00000000" w:rsidRDefault="00526D0B">
      <w:pPr>
        <w:pStyle w:val="a0"/>
        <w:rPr>
          <w:rFonts w:hint="cs"/>
          <w:rtl/>
        </w:rPr>
      </w:pPr>
    </w:p>
    <w:p w14:paraId="182B15A0" w14:textId="77777777" w:rsidR="00000000" w:rsidRDefault="00526D0B">
      <w:pPr>
        <w:pStyle w:val="af0"/>
        <w:rPr>
          <w:rtl/>
        </w:rPr>
      </w:pPr>
      <w:r>
        <w:rPr>
          <w:rFonts w:hint="eastAsia"/>
          <w:rtl/>
        </w:rPr>
        <w:t>עבד</w:t>
      </w:r>
      <w:r>
        <w:rPr>
          <w:rtl/>
        </w:rPr>
        <w:t>-אלמאלכ דהאמשה (רע"ם):</w:t>
      </w:r>
    </w:p>
    <w:p w14:paraId="47E95425" w14:textId="77777777" w:rsidR="00000000" w:rsidRDefault="00526D0B">
      <w:pPr>
        <w:pStyle w:val="a0"/>
        <w:rPr>
          <w:rFonts w:hint="cs"/>
          <w:rtl/>
        </w:rPr>
      </w:pPr>
    </w:p>
    <w:p w14:paraId="5D4DF20C" w14:textId="77777777" w:rsidR="00000000" w:rsidRDefault="00526D0B">
      <w:pPr>
        <w:pStyle w:val="a0"/>
        <w:rPr>
          <w:rFonts w:hint="cs"/>
          <w:rtl/>
        </w:rPr>
      </w:pPr>
      <w:r>
        <w:rPr>
          <w:rFonts w:hint="cs"/>
          <w:rtl/>
        </w:rPr>
        <w:t>ההיסטוריה - - -</w:t>
      </w:r>
    </w:p>
    <w:p w14:paraId="124B91B3" w14:textId="77777777" w:rsidR="00000000" w:rsidRDefault="00526D0B">
      <w:pPr>
        <w:pStyle w:val="a0"/>
        <w:rPr>
          <w:rFonts w:hint="cs"/>
          <w:rtl/>
        </w:rPr>
      </w:pPr>
    </w:p>
    <w:p w14:paraId="7821439C" w14:textId="77777777" w:rsidR="00000000" w:rsidRDefault="00526D0B">
      <w:pPr>
        <w:pStyle w:val="-"/>
        <w:rPr>
          <w:rtl/>
        </w:rPr>
      </w:pPr>
      <w:bookmarkStart w:id="220" w:name="FS000001064T21_10_2003_19_16_06C"/>
      <w:bookmarkEnd w:id="220"/>
      <w:r>
        <w:rPr>
          <w:rtl/>
        </w:rPr>
        <w:t>שר התעשייה, המסחר והתעסוקה אהוד אולמרט:</w:t>
      </w:r>
    </w:p>
    <w:p w14:paraId="2F2BB1BB" w14:textId="77777777" w:rsidR="00000000" w:rsidRDefault="00526D0B">
      <w:pPr>
        <w:pStyle w:val="a0"/>
        <w:rPr>
          <w:rtl/>
        </w:rPr>
      </w:pPr>
    </w:p>
    <w:p w14:paraId="3A4E28BA" w14:textId="77777777" w:rsidR="00000000" w:rsidRDefault="00526D0B">
      <w:pPr>
        <w:pStyle w:val="a0"/>
        <w:rPr>
          <w:rFonts w:hint="cs"/>
          <w:rtl/>
        </w:rPr>
      </w:pPr>
      <w:r>
        <w:rPr>
          <w:rFonts w:hint="cs"/>
          <w:rtl/>
        </w:rPr>
        <w:t>אפילו לכבד את הזכות האלמנטרית של יריב פוליטי לדבר</w:t>
      </w:r>
      <w:r>
        <w:rPr>
          <w:rFonts w:hint="cs"/>
          <w:rtl/>
        </w:rPr>
        <w:t xml:space="preserve"> בלי שתפריעו לו אתם לא מסוגלים, וזאת אחרי שישבתי כאן ושמעתי את דברי ההבל של כולכם במשך שעה ארוכה.</w:t>
      </w:r>
    </w:p>
    <w:p w14:paraId="637D4095" w14:textId="77777777" w:rsidR="00000000" w:rsidRDefault="00526D0B">
      <w:pPr>
        <w:pStyle w:val="a0"/>
        <w:rPr>
          <w:rFonts w:hint="cs"/>
          <w:rtl/>
        </w:rPr>
      </w:pPr>
    </w:p>
    <w:p w14:paraId="57238C3D" w14:textId="77777777" w:rsidR="00000000" w:rsidRDefault="00526D0B">
      <w:pPr>
        <w:pStyle w:val="af0"/>
        <w:rPr>
          <w:rtl/>
        </w:rPr>
      </w:pPr>
      <w:r>
        <w:rPr>
          <w:rFonts w:hint="eastAsia"/>
          <w:rtl/>
        </w:rPr>
        <w:t>עבד</w:t>
      </w:r>
      <w:r>
        <w:rPr>
          <w:rtl/>
        </w:rPr>
        <w:t>-אלמאלכ דהאמשה (רע"ם):</w:t>
      </w:r>
    </w:p>
    <w:p w14:paraId="09C7E086" w14:textId="77777777" w:rsidR="00000000" w:rsidRDefault="00526D0B">
      <w:pPr>
        <w:pStyle w:val="a0"/>
        <w:rPr>
          <w:rFonts w:hint="cs"/>
          <w:rtl/>
        </w:rPr>
      </w:pPr>
    </w:p>
    <w:p w14:paraId="53FD186B" w14:textId="77777777" w:rsidR="00000000" w:rsidRDefault="00526D0B">
      <w:pPr>
        <w:pStyle w:val="a0"/>
        <w:rPr>
          <w:rFonts w:hint="cs"/>
          <w:rtl/>
        </w:rPr>
      </w:pPr>
      <w:r>
        <w:rPr>
          <w:rFonts w:hint="cs"/>
          <w:rtl/>
        </w:rPr>
        <w:t>אתה מדבר - - -</w:t>
      </w:r>
    </w:p>
    <w:p w14:paraId="2F9EB35D" w14:textId="77777777" w:rsidR="00000000" w:rsidRDefault="00526D0B">
      <w:pPr>
        <w:pStyle w:val="a0"/>
        <w:rPr>
          <w:rFonts w:hint="cs"/>
          <w:rtl/>
        </w:rPr>
      </w:pPr>
    </w:p>
    <w:p w14:paraId="7653BF3D" w14:textId="77777777" w:rsidR="00000000" w:rsidRDefault="00526D0B">
      <w:pPr>
        <w:pStyle w:val="-"/>
        <w:rPr>
          <w:rtl/>
        </w:rPr>
      </w:pPr>
      <w:bookmarkStart w:id="221" w:name="FS000001064T21_10_2003_19_17_09C"/>
      <w:bookmarkEnd w:id="221"/>
      <w:r>
        <w:rPr>
          <w:rtl/>
        </w:rPr>
        <w:t>שר התעשייה, המסחר והתעסוקה אהוד אולמרט:</w:t>
      </w:r>
    </w:p>
    <w:p w14:paraId="05DC79CE" w14:textId="77777777" w:rsidR="00000000" w:rsidRDefault="00526D0B">
      <w:pPr>
        <w:pStyle w:val="a0"/>
        <w:rPr>
          <w:rtl/>
        </w:rPr>
      </w:pPr>
    </w:p>
    <w:p w14:paraId="76398403" w14:textId="77777777" w:rsidR="00000000" w:rsidRDefault="00526D0B">
      <w:pPr>
        <w:pStyle w:val="a0"/>
        <w:rPr>
          <w:rFonts w:hint="cs"/>
          <w:rtl/>
        </w:rPr>
      </w:pPr>
      <w:r>
        <w:rPr>
          <w:rFonts w:hint="cs"/>
          <w:rtl/>
        </w:rPr>
        <w:t>אתם לא מסוגלים, אבל מה? אני אגיד לך מה. בעניין הזה אני לא שונה מהפלסטינים</w:t>
      </w:r>
      <w:r>
        <w:rPr>
          <w:rFonts w:hint="cs"/>
          <w:rtl/>
        </w:rPr>
        <w:t xml:space="preserve"> שאתם מתווכחים אתם, כי אתם לא מסוגלים להאזין בכלל. גם לחברים שלכם אתם לא מסוגלים להאזין. </w:t>
      </w:r>
    </w:p>
    <w:p w14:paraId="178A5F6D" w14:textId="77777777" w:rsidR="00000000" w:rsidRDefault="00526D0B">
      <w:pPr>
        <w:pStyle w:val="a0"/>
        <w:rPr>
          <w:rFonts w:hint="cs"/>
          <w:rtl/>
        </w:rPr>
      </w:pPr>
    </w:p>
    <w:p w14:paraId="327BA7A6" w14:textId="77777777" w:rsidR="00000000" w:rsidRDefault="00526D0B">
      <w:pPr>
        <w:pStyle w:val="af0"/>
        <w:rPr>
          <w:rtl/>
        </w:rPr>
      </w:pPr>
      <w:r>
        <w:rPr>
          <w:rFonts w:hint="eastAsia"/>
          <w:rtl/>
        </w:rPr>
        <w:t>מוחמד</w:t>
      </w:r>
      <w:r>
        <w:rPr>
          <w:rtl/>
        </w:rPr>
        <w:t xml:space="preserve"> ברכה (חד"ש-תע"ל):</w:t>
      </w:r>
    </w:p>
    <w:p w14:paraId="4CDB56FB" w14:textId="77777777" w:rsidR="00000000" w:rsidRDefault="00526D0B">
      <w:pPr>
        <w:pStyle w:val="a0"/>
        <w:rPr>
          <w:rFonts w:hint="cs"/>
          <w:rtl/>
        </w:rPr>
      </w:pPr>
    </w:p>
    <w:p w14:paraId="15A4C68F" w14:textId="77777777" w:rsidR="00000000" w:rsidRDefault="00526D0B">
      <w:pPr>
        <w:pStyle w:val="a0"/>
        <w:rPr>
          <w:rFonts w:hint="cs"/>
          <w:rtl/>
        </w:rPr>
      </w:pPr>
      <w:r>
        <w:rPr>
          <w:rFonts w:hint="cs"/>
          <w:rtl/>
        </w:rPr>
        <w:t>את פרק ההטפות גמרנו - - -</w:t>
      </w:r>
    </w:p>
    <w:p w14:paraId="6D621A96" w14:textId="77777777" w:rsidR="00000000" w:rsidRDefault="00526D0B">
      <w:pPr>
        <w:pStyle w:val="a0"/>
        <w:rPr>
          <w:rFonts w:hint="cs"/>
          <w:rtl/>
        </w:rPr>
      </w:pPr>
    </w:p>
    <w:p w14:paraId="67A2E6FF" w14:textId="77777777" w:rsidR="00000000" w:rsidRDefault="00526D0B">
      <w:pPr>
        <w:pStyle w:val="-"/>
        <w:rPr>
          <w:rtl/>
        </w:rPr>
      </w:pPr>
      <w:bookmarkStart w:id="222" w:name="FS000001064T21_10_2003_19_18_03C"/>
      <w:bookmarkEnd w:id="222"/>
      <w:r>
        <w:rPr>
          <w:rtl/>
        </w:rPr>
        <w:t>שר התעשייה, המסחר והתעסוקה אהוד אולמרט:</w:t>
      </w:r>
    </w:p>
    <w:p w14:paraId="6F84C43D" w14:textId="77777777" w:rsidR="00000000" w:rsidRDefault="00526D0B">
      <w:pPr>
        <w:pStyle w:val="a0"/>
        <w:rPr>
          <w:rtl/>
        </w:rPr>
      </w:pPr>
    </w:p>
    <w:p w14:paraId="53693ED0" w14:textId="77777777" w:rsidR="00000000" w:rsidRDefault="00526D0B">
      <w:pPr>
        <w:pStyle w:val="a0"/>
        <w:rPr>
          <w:rFonts w:hint="cs"/>
          <w:rtl/>
        </w:rPr>
      </w:pPr>
      <w:r>
        <w:rPr>
          <w:rFonts w:hint="cs"/>
          <w:rtl/>
        </w:rPr>
        <w:t xml:space="preserve">תראה, אתם טוענים שיש לכם זיקה עמוקה </w:t>
      </w:r>
      <w:r>
        <w:rPr>
          <w:rtl/>
        </w:rPr>
        <w:t>–</w:t>
      </w:r>
      <w:r>
        <w:rPr>
          <w:rFonts w:hint="cs"/>
          <w:rtl/>
        </w:rPr>
        <w:t xml:space="preserve"> מי זה "לכם"? ודאי שלפלסטינים אין ו</w:t>
      </w:r>
      <w:r>
        <w:rPr>
          <w:rFonts w:hint="cs"/>
          <w:rtl/>
        </w:rPr>
        <w:t>לא היתה, אבל הדת המוסלמית, יש שם מסגד שאין ספק בחשיבותו ובמרכזיותו - - -</w:t>
      </w:r>
    </w:p>
    <w:p w14:paraId="079B85B6" w14:textId="77777777" w:rsidR="00000000" w:rsidRDefault="00526D0B">
      <w:pPr>
        <w:pStyle w:val="a0"/>
        <w:rPr>
          <w:rFonts w:hint="cs"/>
          <w:rtl/>
        </w:rPr>
      </w:pPr>
    </w:p>
    <w:p w14:paraId="746549EA" w14:textId="77777777" w:rsidR="00000000" w:rsidRDefault="00526D0B">
      <w:pPr>
        <w:pStyle w:val="af0"/>
        <w:rPr>
          <w:rtl/>
        </w:rPr>
      </w:pPr>
      <w:r>
        <w:rPr>
          <w:rFonts w:hint="eastAsia"/>
          <w:rtl/>
        </w:rPr>
        <w:t>עבד</w:t>
      </w:r>
      <w:r>
        <w:rPr>
          <w:rtl/>
        </w:rPr>
        <w:t>-אלמאלכ דהאמשה (רע"ם):</w:t>
      </w:r>
    </w:p>
    <w:p w14:paraId="6CD19C0D" w14:textId="77777777" w:rsidR="00000000" w:rsidRDefault="00526D0B">
      <w:pPr>
        <w:pStyle w:val="a0"/>
        <w:rPr>
          <w:rFonts w:hint="cs"/>
          <w:rtl/>
        </w:rPr>
      </w:pPr>
    </w:p>
    <w:p w14:paraId="405C9D47" w14:textId="77777777" w:rsidR="00000000" w:rsidRDefault="00526D0B">
      <w:pPr>
        <w:pStyle w:val="a0"/>
        <w:rPr>
          <w:rFonts w:hint="cs"/>
          <w:rtl/>
        </w:rPr>
      </w:pPr>
      <w:r>
        <w:rPr>
          <w:rFonts w:hint="cs"/>
          <w:rtl/>
        </w:rPr>
        <w:t>גם לפלסטינים - - -</w:t>
      </w:r>
    </w:p>
    <w:p w14:paraId="3C0A7EB1" w14:textId="77777777" w:rsidR="00000000" w:rsidRDefault="00526D0B">
      <w:pPr>
        <w:pStyle w:val="a0"/>
        <w:rPr>
          <w:rFonts w:hint="cs"/>
          <w:rtl/>
        </w:rPr>
      </w:pPr>
    </w:p>
    <w:p w14:paraId="79AB143B" w14:textId="77777777" w:rsidR="00000000" w:rsidRDefault="00526D0B">
      <w:pPr>
        <w:pStyle w:val="-"/>
        <w:rPr>
          <w:rtl/>
        </w:rPr>
      </w:pPr>
      <w:bookmarkStart w:id="223" w:name="FS000001064T21_10_2003_19_19_31C"/>
      <w:bookmarkEnd w:id="223"/>
      <w:r>
        <w:rPr>
          <w:rtl/>
        </w:rPr>
        <w:t>שר התעשייה, המסחר והתעסוקה אהוד אולמרט:</w:t>
      </w:r>
    </w:p>
    <w:p w14:paraId="333403A9" w14:textId="77777777" w:rsidR="00000000" w:rsidRDefault="00526D0B">
      <w:pPr>
        <w:pStyle w:val="a0"/>
        <w:rPr>
          <w:rtl/>
        </w:rPr>
      </w:pPr>
    </w:p>
    <w:p w14:paraId="6D7D3758" w14:textId="77777777" w:rsidR="00000000" w:rsidRDefault="00526D0B">
      <w:pPr>
        <w:pStyle w:val="a0"/>
        <w:rPr>
          <w:rFonts w:hint="cs"/>
          <w:rtl/>
        </w:rPr>
      </w:pPr>
      <w:r>
        <w:rPr>
          <w:rFonts w:hint="cs"/>
          <w:rtl/>
        </w:rPr>
        <w:t>תסתכל על הבוז שאתם רוחשים לרגשות הדתיים של זולתכם. הרי רק כרגע, כשאני דיברתי על בית-המקדש, אמר</w:t>
      </w:r>
      <w:r>
        <w:rPr>
          <w:rFonts w:hint="cs"/>
          <w:rtl/>
        </w:rPr>
        <w:t>ת "איפה?"</w:t>
      </w:r>
    </w:p>
    <w:p w14:paraId="77C119B6" w14:textId="77777777" w:rsidR="00000000" w:rsidRDefault="00526D0B">
      <w:pPr>
        <w:pStyle w:val="a0"/>
        <w:rPr>
          <w:rFonts w:hint="cs"/>
          <w:rtl/>
        </w:rPr>
      </w:pPr>
    </w:p>
    <w:p w14:paraId="460446F0" w14:textId="77777777" w:rsidR="00000000" w:rsidRDefault="00526D0B">
      <w:pPr>
        <w:pStyle w:val="af0"/>
        <w:rPr>
          <w:rtl/>
        </w:rPr>
      </w:pPr>
      <w:r>
        <w:rPr>
          <w:rFonts w:hint="eastAsia"/>
          <w:rtl/>
        </w:rPr>
        <w:t>מוחמד</w:t>
      </w:r>
      <w:r>
        <w:rPr>
          <w:rtl/>
        </w:rPr>
        <w:t xml:space="preserve"> ברכה (חד"ש-תע"ל):</w:t>
      </w:r>
    </w:p>
    <w:p w14:paraId="2D224DB7" w14:textId="77777777" w:rsidR="00000000" w:rsidRDefault="00526D0B">
      <w:pPr>
        <w:pStyle w:val="a0"/>
        <w:rPr>
          <w:rFonts w:hint="cs"/>
          <w:rtl/>
        </w:rPr>
      </w:pPr>
    </w:p>
    <w:p w14:paraId="180C27DF" w14:textId="77777777" w:rsidR="00000000" w:rsidRDefault="00526D0B">
      <w:pPr>
        <w:pStyle w:val="a0"/>
        <w:rPr>
          <w:rFonts w:hint="cs"/>
          <w:rtl/>
        </w:rPr>
      </w:pPr>
      <w:r>
        <w:rPr>
          <w:rFonts w:hint="cs"/>
          <w:rtl/>
        </w:rPr>
        <w:t>- - -</w:t>
      </w:r>
    </w:p>
    <w:p w14:paraId="256246F1" w14:textId="77777777" w:rsidR="00000000" w:rsidRDefault="00526D0B">
      <w:pPr>
        <w:pStyle w:val="a0"/>
        <w:rPr>
          <w:rFonts w:hint="cs"/>
          <w:rtl/>
        </w:rPr>
      </w:pPr>
    </w:p>
    <w:p w14:paraId="4648567B" w14:textId="77777777" w:rsidR="00000000" w:rsidRDefault="00526D0B">
      <w:pPr>
        <w:pStyle w:val="-"/>
        <w:rPr>
          <w:rtl/>
        </w:rPr>
      </w:pPr>
      <w:bookmarkStart w:id="224" w:name="FS000001064T21_10_2003_19_20_34C"/>
      <w:bookmarkEnd w:id="224"/>
      <w:r>
        <w:rPr>
          <w:rtl/>
        </w:rPr>
        <w:t>שר התעשייה, המסחר והתעסוקה אהוד אולמרט:</w:t>
      </w:r>
    </w:p>
    <w:p w14:paraId="602A78BC" w14:textId="77777777" w:rsidR="00000000" w:rsidRDefault="00526D0B">
      <w:pPr>
        <w:pStyle w:val="a0"/>
        <w:rPr>
          <w:rtl/>
        </w:rPr>
      </w:pPr>
    </w:p>
    <w:p w14:paraId="5866AC25" w14:textId="77777777" w:rsidR="00000000" w:rsidRDefault="00526D0B">
      <w:pPr>
        <w:pStyle w:val="a0"/>
        <w:rPr>
          <w:rFonts w:hint="cs"/>
          <w:rtl/>
        </w:rPr>
      </w:pPr>
      <w:r>
        <w:rPr>
          <w:rFonts w:hint="cs"/>
          <w:rtl/>
        </w:rPr>
        <w:t>אתה אפילו לא מקשיב לדבריך.</w:t>
      </w:r>
    </w:p>
    <w:p w14:paraId="75E6FE33" w14:textId="77777777" w:rsidR="00000000" w:rsidRDefault="00526D0B">
      <w:pPr>
        <w:pStyle w:val="a0"/>
        <w:rPr>
          <w:rFonts w:hint="cs"/>
          <w:rtl/>
        </w:rPr>
      </w:pPr>
    </w:p>
    <w:p w14:paraId="39B2E6E9" w14:textId="77777777" w:rsidR="00000000" w:rsidRDefault="00526D0B">
      <w:pPr>
        <w:pStyle w:val="af0"/>
        <w:rPr>
          <w:rtl/>
        </w:rPr>
      </w:pPr>
      <w:r>
        <w:rPr>
          <w:rFonts w:hint="eastAsia"/>
          <w:rtl/>
        </w:rPr>
        <w:t>מוחמד</w:t>
      </w:r>
      <w:r>
        <w:rPr>
          <w:rtl/>
        </w:rPr>
        <w:t xml:space="preserve"> ברכה (חד"ש-תע"ל):</w:t>
      </w:r>
    </w:p>
    <w:p w14:paraId="1F514034" w14:textId="77777777" w:rsidR="00000000" w:rsidRDefault="00526D0B">
      <w:pPr>
        <w:pStyle w:val="a0"/>
        <w:rPr>
          <w:rFonts w:hint="cs"/>
          <w:rtl/>
        </w:rPr>
      </w:pPr>
    </w:p>
    <w:p w14:paraId="0B18D047" w14:textId="77777777" w:rsidR="00000000" w:rsidRDefault="00526D0B">
      <w:pPr>
        <w:pStyle w:val="a0"/>
        <w:rPr>
          <w:rFonts w:hint="cs"/>
          <w:rtl/>
        </w:rPr>
      </w:pPr>
      <w:r>
        <w:rPr>
          <w:rFonts w:hint="cs"/>
          <w:rtl/>
        </w:rPr>
        <w:t>תשמע, 40 שנה - - -</w:t>
      </w:r>
    </w:p>
    <w:p w14:paraId="51FAEEE9" w14:textId="77777777" w:rsidR="00000000" w:rsidRDefault="00526D0B">
      <w:pPr>
        <w:pStyle w:val="a0"/>
        <w:rPr>
          <w:rFonts w:hint="cs"/>
          <w:rtl/>
        </w:rPr>
      </w:pPr>
    </w:p>
    <w:p w14:paraId="22AC468D" w14:textId="77777777" w:rsidR="00000000" w:rsidRDefault="00526D0B">
      <w:pPr>
        <w:pStyle w:val="-"/>
        <w:rPr>
          <w:rtl/>
        </w:rPr>
      </w:pPr>
      <w:bookmarkStart w:id="225" w:name="FS000001064T21_10_2003_19_20_58C"/>
      <w:bookmarkEnd w:id="225"/>
      <w:r>
        <w:rPr>
          <w:rtl/>
        </w:rPr>
        <w:t>שר התעשייה, המסחר והתעסוקה אהוד אולמרט:</w:t>
      </w:r>
    </w:p>
    <w:p w14:paraId="461B43E6" w14:textId="77777777" w:rsidR="00000000" w:rsidRDefault="00526D0B">
      <w:pPr>
        <w:pStyle w:val="a0"/>
        <w:rPr>
          <w:rtl/>
        </w:rPr>
      </w:pPr>
    </w:p>
    <w:p w14:paraId="1F089CA2" w14:textId="77777777" w:rsidR="00000000" w:rsidRDefault="00526D0B">
      <w:pPr>
        <w:pStyle w:val="a0"/>
        <w:ind w:firstLine="0"/>
        <w:rPr>
          <w:rFonts w:hint="cs"/>
          <w:rtl/>
        </w:rPr>
      </w:pPr>
      <w:r>
        <w:rPr>
          <w:rFonts w:hint="cs"/>
          <w:rtl/>
        </w:rPr>
        <w:tab/>
        <w:t>אתם אין לכם הסבלנות הבסיסית - - -</w:t>
      </w:r>
    </w:p>
    <w:p w14:paraId="286DB0AB" w14:textId="77777777" w:rsidR="00000000" w:rsidRDefault="00526D0B">
      <w:pPr>
        <w:pStyle w:val="a0"/>
        <w:ind w:firstLine="0"/>
        <w:rPr>
          <w:rFonts w:hint="cs"/>
          <w:rtl/>
        </w:rPr>
      </w:pPr>
    </w:p>
    <w:p w14:paraId="131F6458" w14:textId="77777777" w:rsidR="00000000" w:rsidRDefault="00526D0B">
      <w:pPr>
        <w:pStyle w:val="af0"/>
        <w:rPr>
          <w:rtl/>
        </w:rPr>
      </w:pPr>
      <w:r>
        <w:rPr>
          <w:rFonts w:hint="eastAsia"/>
          <w:rtl/>
        </w:rPr>
        <w:t>קריאות</w:t>
      </w:r>
      <w:r>
        <w:rPr>
          <w:rtl/>
        </w:rPr>
        <w:t>:</w:t>
      </w:r>
    </w:p>
    <w:p w14:paraId="36593DBD" w14:textId="77777777" w:rsidR="00000000" w:rsidRDefault="00526D0B">
      <w:pPr>
        <w:pStyle w:val="a0"/>
        <w:rPr>
          <w:rFonts w:hint="cs"/>
          <w:rtl/>
        </w:rPr>
      </w:pPr>
    </w:p>
    <w:p w14:paraId="18A2573A" w14:textId="77777777" w:rsidR="00000000" w:rsidRDefault="00526D0B">
      <w:pPr>
        <w:pStyle w:val="a0"/>
        <w:rPr>
          <w:rFonts w:hint="cs"/>
          <w:rtl/>
        </w:rPr>
      </w:pPr>
      <w:r>
        <w:rPr>
          <w:rFonts w:hint="cs"/>
          <w:rtl/>
        </w:rPr>
        <w:t>- - -</w:t>
      </w:r>
    </w:p>
    <w:p w14:paraId="26F8FE33" w14:textId="77777777" w:rsidR="00000000" w:rsidRDefault="00526D0B">
      <w:pPr>
        <w:pStyle w:val="a0"/>
        <w:rPr>
          <w:rFonts w:hint="cs"/>
          <w:rtl/>
        </w:rPr>
      </w:pPr>
    </w:p>
    <w:p w14:paraId="393CB1DC" w14:textId="77777777" w:rsidR="00000000" w:rsidRDefault="00526D0B">
      <w:pPr>
        <w:pStyle w:val="-"/>
        <w:rPr>
          <w:rtl/>
        </w:rPr>
      </w:pPr>
      <w:bookmarkStart w:id="226" w:name="FS000001064T21_10_2003_19_22_07C"/>
      <w:bookmarkEnd w:id="226"/>
      <w:r>
        <w:rPr>
          <w:rtl/>
        </w:rPr>
        <w:t>שר התע</w:t>
      </w:r>
      <w:r>
        <w:rPr>
          <w:rtl/>
        </w:rPr>
        <w:t>שייה, המסחר והתעסוקה אהוד אולמרט:</w:t>
      </w:r>
    </w:p>
    <w:p w14:paraId="68801BC3" w14:textId="77777777" w:rsidR="00000000" w:rsidRDefault="00526D0B">
      <w:pPr>
        <w:pStyle w:val="a0"/>
        <w:rPr>
          <w:rtl/>
        </w:rPr>
      </w:pPr>
    </w:p>
    <w:p w14:paraId="15B5F5B0" w14:textId="77777777" w:rsidR="00000000" w:rsidRDefault="00526D0B">
      <w:pPr>
        <w:pStyle w:val="a0"/>
        <w:rPr>
          <w:rFonts w:hint="cs"/>
          <w:rtl/>
        </w:rPr>
      </w:pPr>
      <w:r>
        <w:rPr>
          <w:rFonts w:hint="cs"/>
          <w:rtl/>
        </w:rPr>
        <w:t>ואתם, כשישבתם אתם, הגנתם על המורשת, הגנתם על ההיסטוריה, הגנתם על ערכי היסוד של העם היהודי, ואחרי זה ארזתם את כולם בעטיפה ואמרתם "קחו אותם". מי אתם בכלל שתיתנו אותם? מי אתם בכלל שתוותרו עליהם? מי אתם בכלל שתיטלו מהעם היהוד</w:t>
      </w:r>
      <w:r>
        <w:rPr>
          <w:rFonts w:hint="cs"/>
          <w:rtl/>
        </w:rPr>
        <w:t xml:space="preserve">י את מושא החלומות שלו והתפילות שלו, של אלפיים שנה, ותפזרו את זה? </w:t>
      </w:r>
    </w:p>
    <w:p w14:paraId="009F1F5B" w14:textId="77777777" w:rsidR="00000000" w:rsidRDefault="00526D0B">
      <w:pPr>
        <w:pStyle w:val="a0"/>
        <w:rPr>
          <w:rFonts w:hint="cs"/>
          <w:rtl/>
        </w:rPr>
      </w:pPr>
    </w:p>
    <w:p w14:paraId="7382A54C" w14:textId="77777777" w:rsidR="00000000" w:rsidRDefault="00526D0B">
      <w:pPr>
        <w:pStyle w:val="af0"/>
        <w:rPr>
          <w:rtl/>
        </w:rPr>
      </w:pPr>
      <w:r>
        <w:rPr>
          <w:rFonts w:hint="eastAsia"/>
          <w:rtl/>
        </w:rPr>
        <w:t>חיים</w:t>
      </w:r>
      <w:r>
        <w:rPr>
          <w:rtl/>
        </w:rPr>
        <w:t xml:space="preserve"> אורון (מרצ):</w:t>
      </w:r>
    </w:p>
    <w:p w14:paraId="760C3A23" w14:textId="77777777" w:rsidR="00000000" w:rsidRDefault="00526D0B">
      <w:pPr>
        <w:pStyle w:val="a0"/>
        <w:rPr>
          <w:rFonts w:hint="cs"/>
          <w:rtl/>
        </w:rPr>
      </w:pPr>
    </w:p>
    <w:p w14:paraId="4E1F3AE3" w14:textId="77777777" w:rsidR="00000000" w:rsidRDefault="00526D0B">
      <w:pPr>
        <w:pStyle w:val="a0"/>
        <w:rPr>
          <w:rFonts w:hint="cs"/>
          <w:rtl/>
        </w:rPr>
      </w:pPr>
      <w:r>
        <w:rPr>
          <w:rFonts w:hint="cs"/>
          <w:rtl/>
        </w:rPr>
        <w:t>בסוף אתה תוותר. אתה תוותר בסוף. בסוף אתה תוותר.</w:t>
      </w:r>
    </w:p>
    <w:p w14:paraId="1F22FF24" w14:textId="77777777" w:rsidR="00000000" w:rsidRDefault="00526D0B">
      <w:pPr>
        <w:pStyle w:val="a0"/>
        <w:rPr>
          <w:rFonts w:hint="cs"/>
          <w:rtl/>
        </w:rPr>
      </w:pPr>
    </w:p>
    <w:p w14:paraId="1CA2D867" w14:textId="77777777" w:rsidR="00000000" w:rsidRDefault="00526D0B">
      <w:pPr>
        <w:pStyle w:val="-"/>
        <w:rPr>
          <w:rtl/>
        </w:rPr>
      </w:pPr>
      <w:bookmarkStart w:id="227" w:name="FS000001064T21_10_2003_19_24_26C"/>
      <w:bookmarkEnd w:id="227"/>
      <w:r>
        <w:rPr>
          <w:rtl/>
        </w:rPr>
        <w:t>שר התעשייה, המסחר והתעסוקה אהוד אולמרט:</w:t>
      </w:r>
    </w:p>
    <w:p w14:paraId="2E54B678" w14:textId="77777777" w:rsidR="00000000" w:rsidRDefault="00526D0B">
      <w:pPr>
        <w:pStyle w:val="a0"/>
        <w:rPr>
          <w:rtl/>
        </w:rPr>
      </w:pPr>
    </w:p>
    <w:p w14:paraId="02E8E546" w14:textId="77777777" w:rsidR="00000000" w:rsidRDefault="00526D0B">
      <w:pPr>
        <w:pStyle w:val="a0"/>
        <w:rPr>
          <w:rFonts w:hint="cs"/>
          <w:rtl/>
        </w:rPr>
      </w:pPr>
      <w:r>
        <w:rPr>
          <w:rFonts w:hint="cs"/>
          <w:rtl/>
        </w:rPr>
        <w:t xml:space="preserve">ואתה בא אלי לכאן ואומר: אני לא יכול לעמוד מרוב כאב על הוויתור הזה. </w:t>
      </w:r>
    </w:p>
    <w:p w14:paraId="3BB07370" w14:textId="77777777" w:rsidR="00000000" w:rsidRDefault="00526D0B">
      <w:pPr>
        <w:pStyle w:val="a0"/>
        <w:rPr>
          <w:rFonts w:hint="cs"/>
          <w:rtl/>
        </w:rPr>
      </w:pPr>
    </w:p>
    <w:p w14:paraId="7B4974B1" w14:textId="77777777" w:rsidR="00000000" w:rsidRDefault="00526D0B">
      <w:pPr>
        <w:pStyle w:val="af0"/>
        <w:rPr>
          <w:rtl/>
        </w:rPr>
      </w:pPr>
      <w:r>
        <w:rPr>
          <w:rFonts w:hint="eastAsia"/>
          <w:rtl/>
        </w:rPr>
        <w:t>חיים</w:t>
      </w:r>
      <w:r>
        <w:rPr>
          <w:rtl/>
        </w:rPr>
        <w:t xml:space="preserve"> אורון </w:t>
      </w:r>
      <w:r>
        <w:rPr>
          <w:rtl/>
        </w:rPr>
        <w:t>(מרצ):</w:t>
      </w:r>
    </w:p>
    <w:p w14:paraId="4C0E9573" w14:textId="77777777" w:rsidR="00000000" w:rsidRDefault="00526D0B">
      <w:pPr>
        <w:pStyle w:val="a0"/>
        <w:rPr>
          <w:rFonts w:hint="cs"/>
          <w:rtl/>
        </w:rPr>
      </w:pPr>
    </w:p>
    <w:p w14:paraId="66882D06" w14:textId="77777777" w:rsidR="00000000" w:rsidRDefault="00526D0B">
      <w:pPr>
        <w:pStyle w:val="a0"/>
        <w:rPr>
          <w:rFonts w:hint="cs"/>
          <w:rtl/>
        </w:rPr>
      </w:pPr>
      <w:r>
        <w:rPr>
          <w:rFonts w:hint="cs"/>
          <w:rtl/>
        </w:rPr>
        <w:t>אתה תוותר בסוף.</w:t>
      </w:r>
    </w:p>
    <w:p w14:paraId="11342DA1" w14:textId="77777777" w:rsidR="00000000" w:rsidRDefault="00526D0B">
      <w:pPr>
        <w:pStyle w:val="a0"/>
        <w:rPr>
          <w:rFonts w:hint="cs"/>
          <w:rtl/>
        </w:rPr>
      </w:pPr>
    </w:p>
    <w:p w14:paraId="19C722ED" w14:textId="77777777" w:rsidR="00000000" w:rsidRDefault="00526D0B">
      <w:pPr>
        <w:pStyle w:val="-"/>
        <w:rPr>
          <w:rtl/>
        </w:rPr>
      </w:pPr>
      <w:bookmarkStart w:id="228" w:name="FS000001064T21_10_2003_19_24_50C"/>
      <w:bookmarkEnd w:id="228"/>
      <w:r>
        <w:rPr>
          <w:rtl/>
        </w:rPr>
        <w:t>שר התעשייה, המסחר והתעסוקה אהוד אולמרט:</w:t>
      </w:r>
    </w:p>
    <w:p w14:paraId="0793A2BC" w14:textId="77777777" w:rsidR="00000000" w:rsidRDefault="00526D0B">
      <w:pPr>
        <w:pStyle w:val="a0"/>
        <w:rPr>
          <w:rtl/>
        </w:rPr>
      </w:pPr>
    </w:p>
    <w:p w14:paraId="45D6C875" w14:textId="77777777" w:rsidR="00000000" w:rsidRDefault="00526D0B">
      <w:pPr>
        <w:pStyle w:val="a0"/>
        <w:rPr>
          <w:rFonts w:hint="cs"/>
          <w:rtl/>
        </w:rPr>
      </w:pPr>
      <w:r>
        <w:rPr>
          <w:rFonts w:hint="cs"/>
          <w:rtl/>
        </w:rPr>
        <w:t xml:space="preserve">אתה נראה כל כך שמח. איזה כאב יש לך? איזה כאב היה להם? כהרף עין, בהבל פה ויתרתם על הדברים האלה. </w:t>
      </w:r>
    </w:p>
    <w:p w14:paraId="5BD51941" w14:textId="77777777" w:rsidR="00000000" w:rsidRDefault="00526D0B">
      <w:pPr>
        <w:pStyle w:val="a0"/>
        <w:rPr>
          <w:rFonts w:hint="cs"/>
          <w:rtl/>
        </w:rPr>
      </w:pPr>
    </w:p>
    <w:p w14:paraId="1936A9E8" w14:textId="77777777" w:rsidR="00000000" w:rsidRDefault="00526D0B">
      <w:pPr>
        <w:pStyle w:val="af0"/>
        <w:rPr>
          <w:rtl/>
        </w:rPr>
      </w:pPr>
      <w:r>
        <w:rPr>
          <w:rFonts w:hint="eastAsia"/>
          <w:rtl/>
        </w:rPr>
        <w:t>חיים</w:t>
      </w:r>
      <w:r>
        <w:rPr>
          <w:rtl/>
        </w:rPr>
        <w:t xml:space="preserve"> אורון (מרצ):</w:t>
      </w:r>
    </w:p>
    <w:p w14:paraId="6120F435" w14:textId="77777777" w:rsidR="00000000" w:rsidRDefault="00526D0B">
      <w:pPr>
        <w:pStyle w:val="a0"/>
        <w:rPr>
          <w:rFonts w:hint="cs"/>
          <w:rtl/>
        </w:rPr>
      </w:pPr>
    </w:p>
    <w:p w14:paraId="484587AB" w14:textId="77777777" w:rsidR="00000000" w:rsidRDefault="00526D0B">
      <w:pPr>
        <w:pStyle w:val="a0"/>
        <w:rPr>
          <w:rFonts w:hint="cs"/>
          <w:rtl/>
        </w:rPr>
      </w:pPr>
      <w:r>
        <w:rPr>
          <w:rFonts w:hint="cs"/>
          <w:rtl/>
        </w:rPr>
        <w:t>אתה תוותר בסוף.</w:t>
      </w:r>
    </w:p>
    <w:p w14:paraId="2E7292F9" w14:textId="77777777" w:rsidR="00000000" w:rsidRDefault="00526D0B">
      <w:pPr>
        <w:pStyle w:val="a0"/>
        <w:rPr>
          <w:rFonts w:hint="cs"/>
          <w:rtl/>
        </w:rPr>
      </w:pPr>
    </w:p>
    <w:p w14:paraId="7C7D2ADA" w14:textId="77777777" w:rsidR="00000000" w:rsidRDefault="00526D0B">
      <w:pPr>
        <w:pStyle w:val="-"/>
        <w:rPr>
          <w:rtl/>
        </w:rPr>
      </w:pPr>
      <w:bookmarkStart w:id="229" w:name="FS000001064T21_10_2003_19_25_32C"/>
      <w:bookmarkEnd w:id="229"/>
      <w:r>
        <w:rPr>
          <w:rtl/>
        </w:rPr>
        <w:t>שר התעשייה, המסחר והתעסוקה אהוד אולמרט:</w:t>
      </w:r>
    </w:p>
    <w:p w14:paraId="68E1E993" w14:textId="77777777" w:rsidR="00000000" w:rsidRDefault="00526D0B">
      <w:pPr>
        <w:pStyle w:val="a0"/>
        <w:rPr>
          <w:rtl/>
        </w:rPr>
      </w:pPr>
    </w:p>
    <w:p w14:paraId="3DCA9A53" w14:textId="77777777" w:rsidR="00000000" w:rsidRDefault="00526D0B">
      <w:pPr>
        <w:pStyle w:val="a0"/>
        <w:rPr>
          <w:rFonts w:hint="cs"/>
          <w:rtl/>
        </w:rPr>
      </w:pPr>
      <w:r>
        <w:rPr>
          <w:rFonts w:hint="cs"/>
          <w:rtl/>
        </w:rPr>
        <w:t>גברתי היושבת-ראש</w:t>
      </w:r>
      <w:r>
        <w:rPr>
          <w:rFonts w:hint="cs"/>
          <w:rtl/>
        </w:rPr>
        <w:t>, אני יכול להמשיך עוד ועוד, אבל אני רוצה להעלות עכשיו רק עוד נקודה אחת. איפה הכזב - - -</w:t>
      </w:r>
    </w:p>
    <w:p w14:paraId="208F278A" w14:textId="77777777" w:rsidR="00000000" w:rsidRDefault="00526D0B">
      <w:pPr>
        <w:pStyle w:val="a0"/>
        <w:rPr>
          <w:rFonts w:hint="cs"/>
          <w:rtl/>
        </w:rPr>
      </w:pPr>
    </w:p>
    <w:p w14:paraId="2EEC9441" w14:textId="77777777" w:rsidR="00000000" w:rsidRDefault="00526D0B">
      <w:pPr>
        <w:pStyle w:val="af1"/>
        <w:rPr>
          <w:rtl/>
        </w:rPr>
      </w:pPr>
      <w:r>
        <w:rPr>
          <w:rtl/>
        </w:rPr>
        <w:t>היו"ר אתי לבני:</w:t>
      </w:r>
    </w:p>
    <w:p w14:paraId="45004127" w14:textId="77777777" w:rsidR="00000000" w:rsidRDefault="00526D0B">
      <w:pPr>
        <w:pStyle w:val="a0"/>
        <w:rPr>
          <w:rtl/>
        </w:rPr>
      </w:pPr>
    </w:p>
    <w:p w14:paraId="35D05035" w14:textId="77777777" w:rsidR="00000000" w:rsidRDefault="00526D0B">
      <w:pPr>
        <w:pStyle w:val="a0"/>
        <w:ind w:firstLine="0"/>
        <w:rPr>
          <w:rFonts w:hint="cs"/>
          <w:rtl/>
        </w:rPr>
      </w:pPr>
      <w:r>
        <w:rPr>
          <w:rFonts w:hint="cs"/>
          <w:rtl/>
        </w:rPr>
        <w:tab/>
        <w:t xml:space="preserve">אתה מדבר כבר 20 דקות. </w:t>
      </w:r>
    </w:p>
    <w:p w14:paraId="13A1CF55" w14:textId="77777777" w:rsidR="00000000" w:rsidRDefault="00526D0B">
      <w:pPr>
        <w:pStyle w:val="a0"/>
        <w:ind w:firstLine="0"/>
        <w:rPr>
          <w:rFonts w:hint="cs"/>
          <w:rtl/>
        </w:rPr>
      </w:pPr>
    </w:p>
    <w:p w14:paraId="419BADB2" w14:textId="77777777" w:rsidR="00000000" w:rsidRDefault="00526D0B">
      <w:pPr>
        <w:pStyle w:val="-"/>
        <w:rPr>
          <w:rtl/>
        </w:rPr>
      </w:pPr>
      <w:bookmarkStart w:id="230" w:name="FS000001064T21_10_2003_19_26_38C"/>
      <w:bookmarkEnd w:id="230"/>
      <w:r>
        <w:rPr>
          <w:rtl/>
        </w:rPr>
        <w:t>שר התעשייה, המסחר והתעסוקה אהוד אולמרט:</w:t>
      </w:r>
    </w:p>
    <w:p w14:paraId="0C6359E3" w14:textId="77777777" w:rsidR="00000000" w:rsidRDefault="00526D0B">
      <w:pPr>
        <w:pStyle w:val="a0"/>
        <w:rPr>
          <w:rtl/>
        </w:rPr>
      </w:pPr>
    </w:p>
    <w:p w14:paraId="5A7C133C" w14:textId="77777777" w:rsidR="00000000" w:rsidRDefault="00526D0B">
      <w:pPr>
        <w:pStyle w:val="a0"/>
        <w:rPr>
          <w:rFonts w:hint="cs"/>
          <w:rtl/>
        </w:rPr>
      </w:pPr>
      <w:r>
        <w:rPr>
          <w:rFonts w:hint="cs"/>
          <w:rtl/>
        </w:rPr>
        <w:t>זה בסדר, יש לי לפי התקנון, אבל - - -</w:t>
      </w:r>
    </w:p>
    <w:p w14:paraId="64FAC05B" w14:textId="77777777" w:rsidR="00000000" w:rsidRDefault="00526D0B">
      <w:pPr>
        <w:pStyle w:val="a0"/>
        <w:rPr>
          <w:rFonts w:hint="cs"/>
          <w:rtl/>
        </w:rPr>
      </w:pPr>
    </w:p>
    <w:p w14:paraId="02B261EB" w14:textId="77777777" w:rsidR="00000000" w:rsidRDefault="00526D0B">
      <w:pPr>
        <w:pStyle w:val="af0"/>
        <w:rPr>
          <w:rtl/>
        </w:rPr>
      </w:pPr>
      <w:r>
        <w:rPr>
          <w:rFonts w:hint="eastAsia"/>
          <w:rtl/>
        </w:rPr>
        <w:t>חיים</w:t>
      </w:r>
      <w:r>
        <w:rPr>
          <w:rtl/>
        </w:rPr>
        <w:t xml:space="preserve"> אורון (מרצ):</w:t>
      </w:r>
    </w:p>
    <w:p w14:paraId="10631558" w14:textId="77777777" w:rsidR="00000000" w:rsidRDefault="00526D0B">
      <w:pPr>
        <w:pStyle w:val="a0"/>
        <w:rPr>
          <w:rFonts w:hint="cs"/>
          <w:rtl/>
        </w:rPr>
      </w:pPr>
    </w:p>
    <w:p w14:paraId="44368173" w14:textId="77777777" w:rsidR="00000000" w:rsidRDefault="00526D0B">
      <w:pPr>
        <w:pStyle w:val="a0"/>
        <w:ind w:firstLine="0"/>
        <w:rPr>
          <w:rFonts w:hint="cs"/>
          <w:rtl/>
        </w:rPr>
      </w:pPr>
      <w:r>
        <w:rPr>
          <w:rFonts w:hint="cs"/>
          <w:rtl/>
        </w:rPr>
        <w:tab/>
        <w:t>לפי התקנון אין לך. יש לך ע</w:t>
      </w:r>
      <w:r>
        <w:rPr>
          <w:rFonts w:hint="cs"/>
          <w:rtl/>
        </w:rPr>
        <w:t xml:space="preserve">שר דקות. </w:t>
      </w:r>
    </w:p>
    <w:p w14:paraId="7A10F742" w14:textId="77777777" w:rsidR="00000000" w:rsidRDefault="00526D0B">
      <w:pPr>
        <w:pStyle w:val="a0"/>
        <w:rPr>
          <w:rFonts w:hint="cs"/>
          <w:rtl/>
        </w:rPr>
      </w:pPr>
    </w:p>
    <w:p w14:paraId="77EAA10D" w14:textId="77777777" w:rsidR="00000000" w:rsidRDefault="00526D0B">
      <w:pPr>
        <w:pStyle w:val="-"/>
        <w:rPr>
          <w:rtl/>
        </w:rPr>
      </w:pPr>
      <w:bookmarkStart w:id="231" w:name="FS000001064T21_10_2003_18_49_13C"/>
      <w:bookmarkEnd w:id="231"/>
      <w:r>
        <w:rPr>
          <w:rtl/>
        </w:rPr>
        <w:t>שר התעשייה, המסחר והתעסוקה אהוד אולמרט:</w:t>
      </w:r>
    </w:p>
    <w:p w14:paraId="7F315625" w14:textId="77777777" w:rsidR="00000000" w:rsidRDefault="00526D0B">
      <w:pPr>
        <w:pStyle w:val="a0"/>
        <w:rPr>
          <w:rtl/>
        </w:rPr>
      </w:pPr>
    </w:p>
    <w:p w14:paraId="22C2D556" w14:textId="77777777" w:rsidR="00000000" w:rsidRDefault="00526D0B">
      <w:pPr>
        <w:pStyle w:val="a0"/>
        <w:rPr>
          <w:rFonts w:hint="cs"/>
          <w:rtl/>
        </w:rPr>
      </w:pPr>
      <w:r>
        <w:rPr>
          <w:rFonts w:hint="cs"/>
          <w:rtl/>
        </w:rPr>
        <w:t xml:space="preserve">מתוך 20 הדקות, ב-12 לפחות היה לי שותף. </w:t>
      </w:r>
    </w:p>
    <w:p w14:paraId="277EFC84" w14:textId="77777777" w:rsidR="00000000" w:rsidRDefault="00526D0B">
      <w:pPr>
        <w:pStyle w:val="a0"/>
        <w:rPr>
          <w:rFonts w:hint="cs"/>
          <w:rtl/>
        </w:rPr>
      </w:pPr>
    </w:p>
    <w:p w14:paraId="4DAA173D" w14:textId="77777777" w:rsidR="00000000" w:rsidRDefault="00526D0B">
      <w:pPr>
        <w:pStyle w:val="a0"/>
        <w:rPr>
          <w:rFonts w:hint="cs"/>
          <w:rtl/>
        </w:rPr>
      </w:pPr>
      <w:r>
        <w:rPr>
          <w:rFonts w:hint="cs"/>
          <w:rtl/>
        </w:rPr>
        <w:t>עכשיו אני רוצה לומר מלה גם על הכזב הזה, על מצג השווא הזה, בנושא הפליטים. רק נקודה אחת - הרי אי-אפשר פה לגשת לכל הנקודות. אני גם בכל זאת רוצה לומר דבר שנדמה לי שחשו</w:t>
      </w:r>
      <w:r>
        <w:rPr>
          <w:rFonts w:hint="cs"/>
          <w:rtl/>
        </w:rPr>
        <w:t>ב שייאמר בהקשר של העתיד.</w:t>
      </w:r>
    </w:p>
    <w:p w14:paraId="114A5D59" w14:textId="77777777" w:rsidR="00000000" w:rsidRDefault="00526D0B">
      <w:pPr>
        <w:pStyle w:val="a0"/>
        <w:rPr>
          <w:rFonts w:hint="cs"/>
          <w:rtl/>
        </w:rPr>
      </w:pPr>
    </w:p>
    <w:p w14:paraId="6CEBDF2B" w14:textId="77777777" w:rsidR="00000000" w:rsidRDefault="00526D0B">
      <w:pPr>
        <w:pStyle w:val="a0"/>
        <w:rPr>
          <w:rFonts w:hint="cs"/>
          <w:rtl/>
        </w:rPr>
      </w:pPr>
      <w:r>
        <w:rPr>
          <w:rFonts w:hint="cs"/>
          <w:rtl/>
        </w:rPr>
        <w:t xml:space="preserve">הטענה היא - פתרנו את זכות השיבה, מחקנו את הנושא הזה מסדר-היום. שקר וכזב. רבותי, הדבר החמור ביותר שמופיע כאן הוא, שהצדדים מכירים בכך שהחלטת העצרת הכללית 194, החלטת מועצת הביטחון וכו', הן הנוגעות לזכויות הפליטים הפלסטינים, הן הבסיס </w:t>
      </w:r>
      <w:r>
        <w:rPr>
          <w:rFonts w:hint="cs"/>
          <w:rtl/>
        </w:rPr>
        <w:t>לפתרון נושא הפליטים.</w:t>
      </w:r>
    </w:p>
    <w:p w14:paraId="2FDD6B89" w14:textId="77777777" w:rsidR="00000000" w:rsidRDefault="00526D0B">
      <w:pPr>
        <w:pStyle w:val="af0"/>
        <w:rPr>
          <w:rtl/>
        </w:rPr>
      </w:pPr>
      <w:r>
        <w:rPr>
          <w:rtl/>
        </w:rPr>
        <w:br/>
        <w:t>חיים אורון (מרצ):</w:t>
      </w:r>
    </w:p>
    <w:p w14:paraId="5C73246F" w14:textId="77777777" w:rsidR="00000000" w:rsidRDefault="00526D0B">
      <w:pPr>
        <w:pStyle w:val="a0"/>
        <w:rPr>
          <w:rtl/>
        </w:rPr>
      </w:pPr>
    </w:p>
    <w:p w14:paraId="4849A2F8" w14:textId="77777777" w:rsidR="00000000" w:rsidRDefault="00526D0B">
      <w:pPr>
        <w:pStyle w:val="a0"/>
        <w:rPr>
          <w:rFonts w:hint="cs"/>
          <w:rtl/>
        </w:rPr>
      </w:pPr>
      <w:r>
        <w:rPr>
          <w:rFonts w:hint="cs"/>
          <w:rtl/>
        </w:rPr>
        <w:t>- - -</w:t>
      </w:r>
    </w:p>
    <w:p w14:paraId="4BFDEC78" w14:textId="77777777" w:rsidR="00000000" w:rsidRDefault="00526D0B">
      <w:pPr>
        <w:pStyle w:val="af0"/>
        <w:rPr>
          <w:rtl/>
        </w:rPr>
      </w:pPr>
      <w:r>
        <w:rPr>
          <w:rtl/>
        </w:rPr>
        <w:br/>
        <w:t>קולט אביטל (העבודה-מימד):</w:t>
      </w:r>
    </w:p>
    <w:p w14:paraId="67659268" w14:textId="77777777" w:rsidR="00000000" w:rsidRDefault="00526D0B">
      <w:pPr>
        <w:pStyle w:val="a0"/>
        <w:rPr>
          <w:rtl/>
        </w:rPr>
      </w:pPr>
    </w:p>
    <w:p w14:paraId="3EAE7F51" w14:textId="77777777" w:rsidR="00000000" w:rsidRDefault="00526D0B">
      <w:pPr>
        <w:pStyle w:val="a0"/>
        <w:rPr>
          <w:rFonts w:hint="cs"/>
          <w:rtl/>
        </w:rPr>
      </w:pPr>
      <w:r>
        <w:rPr>
          <w:rFonts w:hint="cs"/>
          <w:rtl/>
        </w:rPr>
        <w:t xml:space="preserve">- - - </w:t>
      </w:r>
    </w:p>
    <w:p w14:paraId="4757109B" w14:textId="77777777" w:rsidR="00000000" w:rsidRDefault="00526D0B">
      <w:pPr>
        <w:pStyle w:val="-"/>
        <w:rPr>
          <w:rtl/>
        </w:rPr>
      </w:pPr>
      <w:r>
        <w:rPr>
          <w:rtl/>
        </w:rPr>
        <w:br/>
      </w:r>
      <w:bookmarkStart w:id="232" w:name="FS000001064T21_10_2003_18_54_44C"/>
      <w:bookmarkEnd w:id="232"/>
      <w:r>
        <w:rPr>
          <w:rtl/>
        </w:rPr>
        <w:t>שר התעשייה, המסחר והתעסוקה אהוד אולמרט:</w:t>
      </w:r>
    </w:p>
    <w:p w14:paraId="7224DD67" w14:textId="77777777" w:rsidR="00000000" w:rsidRDefault="00526D0B">
      <w:pPr>
        <w:pStyle w:val="a0"/>
        <w:rPr>
          <w:rtl/>
        </w:rPr>
      </w:pPr>
    </w:p>
    <w:p w14:paraId="0B4EA31F" w14:textId="77777777" w:rsidR="00000000" w:rsidRDefault="00526D0B">
      <w:pPr>
        <w:pStyle w:val="a0"/>
        <w:rPr>
          <w:rFonts w:hint="cs"/>
          <w:rtl/>
        </w:rPr>
      </w:pPr>
      <w:r>
        <w:rPr>
          <w:rFonts w:hint="cs"/>
          <w:rtl/>
        </w:rPr>
        <w:t>זה נכון. נכון, נכון, נכון שאתם אחרי זה מסייגים את הביצוע, אבל אתם עושים שני דברים. אתם עושים שני דברים - קודם כול, קיבלתם את הבסיס ה</w:t>
      </w:r>
      <w:r>
        <w:rPr>
          <w:rFonts w:hint="cs"/>
          <w:rtl/>
        </w:rPr>
        <w:t>מוסרי של התביעה הפלסטינית ההיסטורית מ-1948 ועד היום, שאנחנו נושאים באחריות לבעיית הפליטים - -</w:t>
      </w:r>
    </w:p>
    <w:p w14:paraId="62D4828C" w14:textId="77777777" w:rsidR="00000000" w:rsidRDefault="00526D0B">
      <w:pPr>
        <w:pStyle w:val="af0"/>
        <w:rPr>
          <w:rtl/>
        </w:rPr>
      </w:pPr>
      <w:r>
        <w:rPr>
          <w:rtl/>
        </w:rPr>
        <w:br/>
        <w:t>חיים אורון (מרצ):</w:t>
      </w:r>
    </w:p>
    <w:p w14:paraId="0DA12E19" w14:textId="77777777" w:rsidR="00000000" w:rsidRDefault="00526D0B">
      <w:pPr>
        <w:pStyle w:val="a0"/>
        <w:rPr>
          <w:rtl/>
        </w:rPr>
      </w:pPr>
    </w:p>
    <w:p w14:paraId="7B722482" w14:textId="77777777" w:rsidR="00000000" w:rsidRDefault="00526D0B">
      <w:pPr>
        <w:pStyle w:val="a0"/>
        <w:rPr>
          <w:rFonts w:hint="cs"/>
          <w:rtl/>
        </w:rPr>
      </w:pPr>
      <w:r>
        <w:rPr>
          <w:rFonts w:hint="cs"/>
          <w:rtl/>
        </w:rPr>
        <w:t>הם לא יודעים את זה, והם - - -</w:t>
      </w:r>
    </w:p>
    <w:p w14:paraId="64EF8E9A" w14:textId="77777777" w:rsidR="00000000" w:rsidRDefault="00526D0B">
      <w:pPr>
        <w:pStyle w:val="af0"/>
        <w:rPr>
          <w:rtl/>
        </w:rPr>
      </w:pPr>
      <w:r>
        <w:rPr>
          <w:rtl/>
        </w:rPr>
        <w:br/>
        <w:t>עבד-אלמאלכ דהאמשה (רע"ם):</w:t>
      </w:r>
    </w:p>
    <w:p w14:paraId="553EA20E" w14:textId="77777777" w:rsidR="00000000" w:rsidRDefault="00526D0B">
      <w:pPr>
        <w:pStyle w:val="a0"/>
        <w:rPr>
          <w:rtl/>
        </w:rPr>
      </w:pPr>
    </w:p>
    <w:p w14:paraId="5EDBD371" w14:textId="77777777" w:rsidR="00000000" w:rsidRDefault="00526D0B">
      <w:pPr>
        <w:pStyle w:val="a0"/>
        <w:rPr>
          <w:rFonts w:hint="cs"/>
          <w:rtl/>
        </w:rPr>
      </w:pPr>
      <w:r>
        <w:rPr>
          <w:rFonts w:hint="cs"/>
          <w:rtl/>
        </w:rPr>
        <w:t>- - -</w:t>
      </w:r>
    </w:p>
    <w:p w14:paraId="324B8685" w14:textId="77777777" w:rsidR="00000000" w:rsidRDefault="00526D0B">
      <w:pPr>
        <w:pStyle w:val="-"/>
        <w:rPr>
          <w:rtl/>
        </w:rPr>
      </w:pPr>
      <w:r>
        <w:rPr>
          <w:rtl/>
        </w:rPr>
        <w:br/>
      </w:r>
      <w:bookmarkStart w:id="233" w:name="FS000001064T21_10_2003_18_56_19C"/>
      <w:bookmarkEnd w:id="233"/>
      <w:r>
        <w:rPr>
          <w:rtl/>
        </w:rPr>
        <w:t>שר התעשייה, המסחר והתעסוקה אהוד אולמרט:</w:t>
      </w:r>
    </w:p>
    <w:p w14:paraId="16746872" w14:textId="77777777" w:rsidR="00000000" w:rsidRDefault="00526D0B">
      <w:pPr>
        <w:pStyle w:val="a0"/>
        <w:rPr>
          <w:rtl/>
        </w:rPr>
      </w:pPr>
    </w:p>
    <w:p w14:paraId="0AD7A5E0" w14:textId="77777777" w:rsidR="00000000" w:rsidRDefault="00526D0B">
      <w:pPr>
        <w:pStyle w:val="a0"/>
        <w:rPr>
          <w:rFonts w:hint="cs"/>
          <w:rtl/>
        </w:rPr>
      </w:pPr>
      <w:r>
        <w:rPr>
          <w:rFonts w:hint="cs"/>
          <w:rtl/>
        </w:rPr>
        <w:t xml:space="preserve">- -  בקבלת 194. בושה עליכם. </w:t>
      </w:r>
    </w:p>
    <w:p w14:paraId="0E03284B" w14:textId="77777777" w:rsidR="00000000" w:rsidRDefault="00526D0B">
      <w:pPr>
        <w:pStyle w:val="af0"/>
        <w:rPr>
          <w:rtl/>
        </w:rPr>
      </w:pPr>
      <w:r>
        <w:rPr>
          <w:rtl/>
        </w:rPr>
        <w:br/>
        <w:t>חיים א</w:t>
      </w:r>
      <w:r>
        <w:rPr>
          <w:rtl/>
        </w:rPr>
        <w:t>ורון (מרצ):</w:t>
      </w:r>
    </w:p>
    <w:p w14:paraId="2A2D7547" w14:textId="77777777" w:rsidR="00000000" w:rsidRDefault="00526D0B">
      <w:pPr>
        <w:pStyle w:val="a0"/>
        <w:rPr>
          <w:rtl/>
        </w:rPr>
      </w:pPr>
    </w:p>
    <w:p w14:paraId="2CF8E8D4" w14:textId="77777777" w:rsidR="00000000" w:rsidRDefault="00526D0B">
      <w:pPr>
        <w:pStyle w:val="a0"/>
        <w:rPr>
          <w:rFonts w:hint="cs"/>
          <w:rtl/>
        </w:rPr>
      </w:pPr>
      <w:r>
        <w:rPr>
          <w:rFonts w:hint="cs"/>
          <w:rtl/>
        </w:rPr>
        <w:t>הם לא יודעים את זה - - -</w:t>
      </w:r>
    </w:p>
    <w:p w14:paraId="6408E428" w14:textId="77777777" w:rsidR="00000000" w:rsidRDefault="00526D0B">
      <w:pPr>
        <w:pStyle w:val="-"/>
        <w:rPr>
          <w:rtl/>
        </w:rPr>
      </w:pPr>
      <w:r>
        <w:rPr>
          <w:rtl/>
        </w:rPr>
        <w:br/>
      </w:r>
      <w:bookmarkStart w:id="234" w:name="FS000001064T21_10_2003_18_57_10C"/>
      <w:bookmarkEnd w:id="234"/>
      <w:r>
        <w:rPr>
          <w:rtl/>
        </w:rPr>
        <w:t>שר התעשייה, המסחר והתעסוקה אהוד אולמרט:</w:t>
      </w:r>
    </w:p>
    <w:p w14:paraId="4425B5E3" w14:textId="77777777" w:rsidR="00000000" w:rsidRDefault="00526D0B">
      <w:pPr>
        <w:pStyle w:val="a0"/>
        <w:rPr>
          <w:rtl/>
        </w:rPr>
      </w:pPr>
    </w:p>
    <w:p w14:paraId="75BF99C2" w14:textId="77777777" w:rsidR="00000000" w:rsidRDefault="00526D0B">
      <w:pPr>
        <w:pStyle w:val="a0"/>
        <w:rPr>
          <w:rFonts w:hint="cs"/>
          <w:rtl/>
        </w:rPr>
      </w:pPr>
      <w:r>
        <w:rPr>
          <w:rFonts w:hint="cs"/>
          <w:rtl/>
        </w:rPr>
        <w:t>הם לא יודעים את זה... הם יושבים פה עכשיו ושותקים כי הם מלגלגים עליך. הם יודעים שאו שאתה מעמיד פנים או שאתה לא מבין שום דבר.</w:t>
      </w:r>
    </w:p>
    <w:p w14:paraId="527A8E94" w14:textId="77777777" w:rsidR="00000000" w:rsidRDefault="00526D0B">
      <w:pPr>
        <w:pStyle w:val="af0"/>
        <w:rPr>
          <w:rtl/>
        </w:rPr>
      </w:pPr>
      <w:r>
        <w:rPr>
          <w:rtl/>
        </w:rPr>
        <w:br/>
        <w:t>חיים אורון (מרצ):</w:t>
      </w:r>
    </w:p>
    <w:p w14:paraId="42BC9B35" w14:textId="77777777" w:rsidR="00000000" w:rsidRDefault="00526D0B">
      <w:pPr>
        <w:pStyle w:val="a0"/>
        <w:rPr>
          <w:rtl/>
        </w:rPr>
      </w:pPr>
    </w:p>
    <w:p w14:paraId="589B191E" w14:textId="77777777" w:rsidR="00000000" w:rsidRDefault="00526D0B">
      <w:pPr>
        <w:pStyle w:val="a0"/>
        <w:rPr>
          <w:rFonts w:hint="cs"/>
          <w:rtl/>
        </w:rPr>
      </w:pPr>
      <w:r>
        <w:rPr>
          <w:rFonts w:hint="cs"/>
          <w:rtl/>
        </w:rPr>
        <w:t>אני לא מבין שום דבר...</w:t>
      </w:r>
    </w:p>
    <w:p w14:paraId="511F7E12" w14:textId="77777777" w:rsidR="00000000" w:rsidRDefault="00526D0B">
      <w:pPr>
        <w:pStyle w:val="-"/>
        <w:rPr>
          <w:rtl/>
        </w:rPr>
      </w:pPr>
      <w:r>
        <w:rPr>
          <w:rtl/>
        </w:rPr>
        <w:br/>
      </w:r>
      <w:bookmarkStart w:id="235" w:name="FS000001064T21_10_2003_18_58_00C"/>
      <w:bookmarkEnd w:id="235"/>
      <w:r>
        <w:rPr>
          <w:rtl/>
        </w:rPr>
        <w:t>שר התעשי</w:t>
      </w:r>
      <w:r>
        <w:rPr>
          <w:rtl/>
        </w:rPr>
        <w:t>יה, המסחר והתעסוקה אהוד אולמרט:</w:t>
      </w:r>
    </w:p>
    <w:p w14:paraId="40346124" w14:textId="77777777" w:rsidR="00000000" w:rsidRDefault="00526D0B">
      <w:pPr>
        <w:pStyle w:val="a0"/>
        <w:rPr>
          <w:rtl/>
        </w:rPr>
      </w:pPr>
    </w:p>
    <w:p w14:paraId="347F6B6F" w14:textId="77777777" w:rsidR="00000000" w:rsidRDefault="00526D0B">
      <w:pPr>
        <w:pStyle w:val="a0"/>
        <w:rPr>
          <w:rFonts w:hint="cs"/>
          <w:rtl/>
        </w:rPr>
      </w:pPr>
      <w:r>
        <w:rPr>
          <w:rFonts w:hint="cs"/>
          <w:rtl/>
        </w:rPr>
        <w:t>אבל זה דבר אחד. אחרי זה - - -</w:t>
      </w:r>
    </w:p>
    <w:p w14:paraId="1749547F" w14:textId="77777777" w:rsidR="00000000" w:rsidRDefault="00526D0B">
      <w:pPr>
        <w:pStyle w:val="af0"/>
        <w:rPr>
          <w:rtl/>
        </w:rPr>
      </w:pPr>
      <w:r>
        <w:rPr>
          <w:rtl/>
        </w:rPr>
        <w:br/>
        <w:t>עבד-אלמאלכ דהאמשה (רע"ם):</w:t>
      </w:r>
    </w:p>
    <w:p w14:paraId="733B5770" w14:textId="77777777" w:rsidR="00000000" w:rsidRDefault="00526D0B">
      <w:pPr>
        <w:pStyle w:val="a0"/>
        <w:rPr>
          <w:rtl/>
        </w:rPr>
      </w:pPr>
    </w:p>
    <w:p w14:paraId="46965295" w14:textId="77777777" w:rsidR="00000000" w:rsidRDefault="00526D0B">
      <w:pPr>
        <w:pStyle w:val="a0"/>
        <w:rPr>
          <w:rFonts w:hint="cs"/>
          <w:rtl/>
        </w:rPr>
      </w:pPr>
      <w:r>
        <w:rPr>
          <w:rFonts w:hint="cs"/>
          <w:rtl/>
        </w:rPr>
        <w:t xml:space="preserve">- - - </w:t>
      </w:r>
    </w:p>
    <w:p w14:paraId="0FEAF161" w14:textId="77777777" w:rsidR="00000000" w:rsidRDefault="00526D0B">
      <w:pPr>
        <w:pStyle w:val="-"/>
        <w:rPr>
          <w:rtl/>
        </w:rPr>
      </w:pPr>
      <w:r>
        <w:rPr>
          <w:rtl/>
        </w:rPr>
        <w:br/>
      </w:r>
      <w:bookmarkStart w:id="236" w:name="FS000001064T21_10_2003_18_58_27C"/>
      <w:bookmarkEnd w:id="236"/>
      <w:r>
        <w:rPr>
          <w:rtl/>
        </w:rPr>
        <w:t>שר התעשייה, המסחר והתעסוקה אהוד אולמרט:</w:t>
      </w:r>
    </w:p>
    <w:p w14:paraId="433AC225" w14:textId="77777777" w:rsidR="00000000" w:rsidRDefault="00526D0B">
      <w:pPr>
        <w:pStyle w:val="a0"/>
        <w:rPr>
          <w:rtl/>
        </w:rPr>
      </w:pPr>
    </w:p>
    <w:p w14:paraId="4036F037" w14:textId="77777777" w:rsidR="00000000" w:rsidRDefault="00526D0B">
      <w:pPr>
        <w:pStyle w:val="a0"/>
        <w:rPr>
          <w:rFonts w:hint="cs"/>
          <w:rtl/>
        </w:rPr>
      </w:pPr>
      <w:r>
        <w:rPr>
          <w:rFonts w:hint="cs"/>
          <w:rtl/>
        </w:rPr>
        <w:t xml:space="preserve">עזוב, בחייך, דהאמשה, הרי שנינו מבינים זה את זה. </w:t>
      </w:r>
    </w:p>
    <w:p w14:paraId="16AA419A" w14:textId="77777777" w:rsidR="00000000" w:rsidRDefault="00526D0B">
      <w:pPr>
        <w:pStyle w:val="af0"/>
        <w:rPr>
          <w:rFonts w:hint="cs"/>
          <w:rtl/>
        </w:rPr>
      </w:pPr>
      <w:r>
        <w:rPr>
          <w:rtl/>
        </w:rPr>
        <w:br/>
        <w:t>עבד-אלמאלכ דהאמשה (רע"ם):</w:t>
      </w:r>
    </w:p>
    <w:p w14:paraId="1CA37FB3" w14:textId="77777777" w:rsidR="00000000" w:rsidRDefault="00526D0B">
      <w:pPr>
        <w:pStyle w:val="af0"/>
        <w:rPr>
          <w:rFonts w:hint="cs"/>
          <w:rtl/>
        </w:rPr>
      </w:pPr>
    </w:p>
    <w:p w14:paraId="4766A5D5" w14:textId="77777777" w:rsidR="00000000" w:rsidRDefault="00526D0B">
      <w:pPr>
        <w:pStyle w:val="a0"/>
        <w:rPr>
          <w:rtl/>
        </w:rPr>
      </w:pPr>
    </w:p>
    <w:p w14:paraId="47F4B1DF" w14:textId="77777777" w:rsidR="00000000" w:rsidRDefault="00526D0B">
      <w:pPr>
        <w:pStyle w:val="a0"/>
        <w:rPr>
          <w:rFonts w:hint="cs"/>
          <w:rtl/>
        </w:rPr>
      </w:pPr>
      <w:r>
        <w:rPr>
          <w:rFonts w:hint="cs"/>
          <w:rtl/>
        </w:rPr>
        <w:t>- - - היא קיימת, היא נמצאת - - -</w:t>
      </w:r>
    </w:p>
    <w:p w14:paraId="11589B85" w14:textId="77777777" w:rsidR="00000000" w:rsidRDefault="00526D0B">
      <w:pPr>
        <w:pStyle w:val="-"/>
        <w:rPr>
          <w:rFonts w:hint="cs"/>
          <w:rtl/>
        </w:rPr>
      </w:pPr>
      <w:r>
        <w:rPr>
          <w:rtl/>
        </w:rPr>
        <w:br/>
      </w:r>
      <w:bookmarkStart w:id="237" w:name="FS000001064T21_10_2003_18_59_24C"/>
      <w:bookmarkEnd w:id="237"/>
      <w:r>
        <w:rPr>
          <w:rtl/>
        </w:rPr>
        <w:t>שר ה</w:t>
      </w:r>
      <w:r>
        <w:rPr>
          <w:rtl/>
        </w:rPr>
        <w:t>תעשייה, המסחר והתעסוקה אהוד אולמרט:</w:t>
      </w:r>
    </w:p>
    <w:p w14:paraId="0F52F930" w14:textId="77777777" w:rsidR="00000000" w:rsidRDefault="00526D0B">
      <w:pPr>
        <w:pStyle w:val="-"/>
        <w:rPr>
          <w:rFonts w:hint="cs"/>
          <w:rtl/>
        </w:rPr>
      </w:pPr>
    </w:p>
    <w:p w14:paraId="7D2E5EEE" w14:textId="77777777" w:rsidR="00000000" w:rsidRDefault="00526D0B">
      <w:pPr>
        <w:pStyle w:val="a0"/>
        <w:rPr>
          <w:rtl/>
        </w:rPr>
      </w:pPr>
    </w:p>
    <w:p w14:paraId="76FCCF03" w14:textId="77777777" w:rsidR="00000000" w:rsidRDefault="00526D0B">
      <w:pPr>
        <w:pStyle w:val="a0"/>
        <w:rPr>
          <w:rFonts w:hint="cs"/>
          <w:rtl/>
        </w:rPr>
      </w:pPr>
      <w:r>
        <w:rPr>
          <w:rFonts w:hint="cs"/>
          <w:rtl/>
        </w:rPr>
        <w:t xml:space="preserve">דבר אחד אתה לא תוכל להכחיש - שאתה ואני מבינים זה את זה מצוין. אל תכחיש. </w:t>
      </w:r>
    </w:p>
    <w:p w14:paraId="5B9E9E59" w14:textId="77777777" w:rsidR="00000000" w:rsidRDefault="00526D0B">
      <w:pPr>
        <w:pStyle w:val="a0"/>
        <w:rPr>
          <w:rFonts w:hint="cs"/>
          <w:rtl/>
        </w:rPr>
      </w:pPr>
    </w:p>
    <w:p w14:paraId="6F2DAAB3" w14:textId="77777777" w:rsidR="00000000" w:rsidRDefault="00526D0B">
      <w:pPr>
        <w:pStyle w:val="a0"/>
        <w:rPr>
          <w:rFonts w:hint="cs"/>
          <w:rtl/>
        </w:rPr>
      </w:pPr>
      <w:r>
        <w:rPr>
          <w:rFonts w:hint="cs"/>
          <w:rtl/>
        </w:rPr>
        <w:t>הלאה. עכשיו לא רק זה שקיבלנו את האונוס המוסרי הזה, אלא אנחנו עושים דבר נוסף - אנחנו גם מתנדבים להשתתף בפיצוי, ותראו באיזו התחכמות. מילא שנשלם כס</w:t>
      </w:r>
      <w:r>
        <w:rPr>
          <w:rFonts w:hint="cs"/>
          <w:rtl/>
        </w:rPr>
        <w:t xml:space="preserve">פים. עכשיו אומרים ככה - היות שנפרק התנחלויות, אז את ההשקעות שלנו בהתנחלויות נקזז מהסכומים שאנחנו נצטרך לשלם לקרן שתפצה את הפליטים. </w:t>
      </w:r>
    </w:p>
    <w:p w14:paraId="45FA8439" w14:textId="77777777" w:rsidR="00000000" w:rsidRDefault="00526D0B">
      <w:pPr>
        <w:pStyle w:val="a0"/>
        <w:rPr>
          <w:rFonts w:hint="cs"/>
          <w:rtl/>
        </w:rPr>
      </w:pPr>
    </w:p>
    <w:p w14:paraId="36AF4777" w14:textId="77777777" w:rsidR="00000000" w:rsidRDefault="00526D0B">
      <w:pPr>
        <w:pStyle w:val="a0"/>
        <w:rPr>
          <w:rFonts w:hint="cs"/>
          <w:rtl/>
        </w:rPr>
      </w:pPr>
      <w:r>
        <w:rPr>
          <w:rFonts w:hint="cs"/>
          <w:rtl/>
        </w:rPr>
        <w:t>ואז מוסיפים עוד דבר. זו האירוניה הקטנה של החבר'ה האלה, שהם יותר פיקחים מכם. מה לעשות, הם הרבה יותר פיקחים מכם. תראה מה הם א</w:t>
      </w:r>
      <w:r>
        <w:rPr>
          <w:rFonts w:hint="cs"/>
          <w:rtl/>
        </w:rPr>
        <w:t>ומרים - -</w:t>
      </w:r>
    </w:p>
    <w:p w14:paraId="7D556204" w14:textId="77777777" w:rsidR="00000000" w:rsidRDefault="00526D0B">
      <w:pPr>
        <w:pStyle w:val="af0"/>
        <w:rPr>
          <w:rtl/>
        </w:rPr>
      </w:pPr>
      <w:r>
        <w:rPr>
          <w:rtl/>
        </w:rPr>
        <w:br/>
        <w:t>חיים אורון (מרצ):</w:t>
      </w:r>
    </w:p>
    <w:p w14:paraId="4F9E1FB9" w14:textId="77777777" w:rsidR="00000000" w:rsidRDefault="00526D0B">
      <w:pPr>
        <w:pStyle w:val="a0"/>
        <w:rPr>
          <w:rtl/>
        </w:rPr>
      </w:pPr>
    </w:p>
    <w:p w14:paraId="0033E82F" w14:textId="77777777" w:rsidR="00000000" w:rsidRDefault="00526D0B">
      <w:pPr>
        <w:pStyle w:val="a0"/>
        <w:rPr>
          <w:rFonts w:hint="cs"/>
          <w:rtl/>
        </w:rPr>
      </w:pPr>
      <w:r>
        <w:rPr>
          <w:rFonts w:hint="cs"/>
          <w:rtl/>
        </w:rPr>
        <w:t>יותר ממך לא, נכון?</w:t>
      </w:r>
    </w:p>
    <w:p w14:paraId="625EFCBC" w14:textId="77777777" w:rsidR="00000000" w:rsidRDefault="00526D0B">
      <w:pPr>
        <w:pStyle w:val="-"/>
        <w:rPr>
          <w:rtl/>
        </w:rPr>
      </w:pPr>
      <w:r>
        <w:rPr>
          <w:rtl/>
        </w:rPr>
        <w:br/>
      </w:r>
      <w:bookmarkStart w:id="238" w:name="FS000001064T21_10_2003_19_03_59C"/>
      <w:bookmarkEnd w:id="238"/>
      <w:r>
        <w:rPr>
          <w:rtl/>
        </w:rPr>
        <w:t>שר התעשייה, המסחר והתעסוקה אהוד אולמרט:</w:t>
      </w:r>
    </w:p>
    <w:p w14:paraId="711291D6" w14:textId="77777777" w:rsidR="00000000" w:rsidRDefault="00526D0B">
      <w:pPr>
        <w:pStyle w:val="a0"/>
        <w:rPr>
          <w:rFonts w:hint="cs"/>
          <w:rtl/>
        </w:rPr>
      </w:pPr>
    </w:p>
    <w:p w14:paraId="7071A94A" w14:textId="77777777" w:rsidR="00000000" w:rsidRDefault="00526D0B">
      <w:pPr>
        <w:pStyle w:val="a0"/>
        <w:rPr>
          <w:rFonts w:hint="cs"/>
          <w:rtl/>
        </w:rPr>
      </w:pPr>
    </w:p>
    <w:p w14:paraId="5378611C" w14:textId="77777777" w:rsidR="00000000" w:rsidRDefault="00526D0B">
      <w:pPr>
        <w:pStyle w:val="a0"/>
        <w:rPr>
          <w:rFonts w:hint="cs"/>
          <w:rtl/>
        </w:rPr>
      </w:pPr>
      <w:r>
        <w:rPr>
          <w:rFonts w:hint="cs"/>
          <w:rtl/>
        </w:rPr>
        <w:t>- - למעט הנזק שההתנחלויות גרמו. כלומר, ככה בסוף הם מוסיפים איזה צ'ופצ'יק קטן. ככה - אנחנו צריכים להשתתף בקרן לפיצוי הפליטים - מי יודע, מיליארדים, עשרות מיליארדים. נ</w:t>
      </w:r>
      <w:r>
        <w:rPr>
          <w:rFonts w:hint="cs"/>
          <w:rtl/>
        </w:rPr>
        <w:t xml:space="preserve">מכור את המדינה, נמכור את הרכוש מלמעלה, מלמטה, הכול כדי לפצות את הפליטים. אבל ירד לנו קצת. מה ירד לנו? הרכוש שנשאיר בשטחים. ירד קצת, אבל בזה לא נגמר החשבון. אז הם יבדקו איזה נזק ההתנחלויות האלה גרמו, ועל הנזק הזה הם יפוצו עוד פעם, אז הוא יקזז את הערך. </w:t>
      </w:r>
    </w:p>
    <w:p w14:paraId="4C32584C" w14:textId="77777777" w:rsidR="00000000" w:rsidRDefault="00526D0B">
      <w:pPr>
        <w:pStyle w:val="a0"/>
        <w:rPr>
          <w:rFonts w:hint="cs"/>
          <w:rtl/>
        </w:rPr>
      </w:pPr>
    </w:p>
    <w:p w14:paraId="42722F61" w14:textId="77777777" w:rsidR="00000000" w:rsidRDefault="00526D0B">
      <w:pPr>
        <w:pStyle w:val="a0"/>
        <w:rPr>
          <w:rFonts w:hint="cs"/>
          <w:rtl/>
        </w:rPr>
      </w:pPr>
      <w:r>
        <w:rPr>
          <w:rFonts w:hint="cs"/>
          <w:rtl/>
        </w:rPr>
        <w:t>אני</w:t>
      </w:r>
      <w:r>
        <w:rPr>
          <w:rFonts w:hint="cs"/>
          <w:rtl/>
        </w:rPr>
        <w:t xml:space="preserve"> אומר לכם, רבותי - - -</w:t>
      </w:r>
    </w:p>
    <w:p w14:paraId="319078ED" w14:textId="77777777" w:rsidR="00000000" w:rsidRDefault="00526D0B">
      <w:pPr>
        <w:pStyle w:val="af0"/>
        <w:rPr>
          <w:rtl/>
        </w:rPr>
      </w:pPr>
      <w:r>
        <w:rPr>
          <w:rtl/>
        </w:rPr>
        <w:br/>
        <w:t>חיים אורון (מרצ):</w:t>
      </w:r>
    </w:p>
    <w:p w14:paraId="0E7BEA07" w14:textId="77777777" w:rsidR="00000000" w:rsidRDefault="00526D0B">
      <w:pPr>
        <w:pStyle w:val="a0"/>
        <w:rPr>
          <w:rtl/>
        </w:rPr>
      </w:pPr>
    </w:p>
    <w:p w14:paraId="42CDBE6C" w14:textId="77777777" w:rsidR="00000000" w:rsidRDefault="00526D0B">
      <w:pPr>
        <w:pStyle w:val="a0"/>
        <w:rPr>
          <w:rFonts w:hint="cs"/>
          <w:rtl/>
        </w:rPr>
      </w:pPr>
      <w:r>
        <w:rPr>
          <w:rFonts w:hint="cs"/>
          <w:rtl/>
        </w:rPr>
        <w:t xml:space="preserve">אין לך דעה טובה עלינו, נכון? </w:t>
      </w:r>
    </w:p>
    <w:p w14:paraId="6A0F11B2" w14:textId="77777777" w:rsidR="00000000" w:rsidRDefault="00526D0B">
      <w:pPr>
        <w:pStyle w:val="-"/>
        <w:rPr>
          <w:rtl/>
        </w:rPr>
      </w:pPr>
      <w:r>
        <w:rPr>
          <w:rtl/>
        </w:rPr>
        <w:br/>
      </w:r>
      <w:bookmarkStart w:id="239" w:name="FS000001064T21_10_2003_19_07_29C"/>
      <w:bookmarkEnd w:id="239"/>
      <w:r>
        <w:rPr>
          <w:rtl/>
        </w:rPr>
        <w:t>שר התעשייה, המסחר והתעסוקה אהוד אולמרט:</w:t>
      </w:r>
    </w:p>
    <w:p w14:paraId="5F26B90C" w14:textId="77777777" w:rsidR="00000000" w:rsidRDefault="00526D0B">
      <w:pPr>
        <w:pStyle w:val="a0"/>
        <w:rPr>
          <w:rtl/>
        </w:rPr>
      </w:pPr>
    </w:p>
    <w:p w14:paraId="6B95E3F6" w14:textId="77777777" w:rsidR="00000000" w:rsidRDefault="00526D0B">
      <w:pPr>
        <w:pStyle w:val="a0"/>
        <w:rPr>
          <w:rFonts w:hint="cs"/>
          <w:rtl/>
        </w:rPr>
      </w:pPr>
      <w:r>
        <w:rPr>
          <w:rFonts w:hint="cs"/>
          <w:rtl/>
        </w:rPr>
        <w:t>לא שאין לי. לא, תראה, ג'ומס - - -</w:t>
      </w:r>
    </w:p>
    <w:p w14:paraId="70575611" w14:textId="77777777" w:rsidR="00000000" w:rsidRDefault="00526D0B">
      <w:pPr>
        <w:pStyle w:val="af0"/>
        <w:rPr>
          <w:rtl/>
        </w:rPr>
      </w:pPr>
      <w:r>
        <w:rPr>
          <w:rtl/>
        </w:rPr>
        <w:br/>
        <w:t>חיים אורון (מרצ):</w:t>
      </w:r>
    </w:p>
    <w:p w14:paraId="618DB433" w14:textId="77777777" w:rsidR="00000000" w:rsidRDefault="00526D0B">
      <w:pPr>
        <w:pStyle w:val="a0"/>
        <w:rPr>
          <w:rtl/>
        </w:rPr>
      </w:pPr>
    </w:p>
    <w:p w14:paraId="1446E345" w14:textId="77777777" w:rsidR="00000000" w:rsidRDefault="00526D0B">
      <w:pPr>
        <w:pStyle w:val="a0"/>
        <w:rPr>
          <w:rFonts w:hint="cs"/>
          <w:rtl/>
        </w:rPr>
      </w:pPr>
      <w:r>
        <w:rPr>
          <w:rFonts w:hint="cs"/>
          <w:rtl/>
        </w:rPr>
        <w:t xml:space="preserve">לא, לא. זה בסדר דווקא. </w:t>
      </w:r>
    </w:p>
    <w:p w14:paraId="7E898044" w14:textId="77777777" w:rsidR="00000000" w:rsidRDefault="00526D0B">
      <w:pPr>
        <w:pStyle w:val="-"/>
        <w:rPr>
          <w:rtl/>
        </w:rPr>
      </w:pPr>
      <w:r>
        <w:rPr>
          <w:rtl/>
        </w:rPr>
        <w:br/>
      </w:r>
      <w:bookmarkStart w:id="240" w:name="FS000001064T21_10_2003_19_08_07C"/>
      <w:bookmarkEnd w:id="240"/>
      <w:r>
        <w:rPr>
          <w:rtl/>
        </w:rPr>
        <w:t>שר התעשייה, המסחר והתעסוקה אהוד אולמרט:</w:t>
      </w:r>
    </w:p>
    <w:p w14:paraId="7C0AA55D" w14:textId="77777777" w:rsidR="00000000" w:rsidRDefault="00526D0B">
      <w:pPr>
        <w:pStyle w:val="a0"/>
        <w:rPr>
          <w:rtl/>
        </w:rPr>
      </w:pPr>
    </w:p>
    <w:p w14:paraId="3F76D9F2" w14:textId="77777777" w:rsidR="00000000" w:rsidRDefault="00526D0B">
      <w:pPr>
        <w:pStyle w:val="a0"/>
        <w:rPr>
          <w:rFonts w:hint="cs"/>
          <w:rtl/>
        </w:rPr>
      </w:pPr>
      <w:r>
        <w:rPr>
          <w:rFonts w:hint="cs"/>
          <w:rtl/>
        </w:rPr>
        <w:t>דיברת, אמרת קודם בכאב</w:t>
      </w:r>
      <w:r>
        <w:rPr>
          <w:rFonts w:hint="cs"/>
          <w:rtl/>
        </w:rPr>
        <w:t>. אני מדבר בכאב, למה? כי אני באמת חושב - שמע, אילו החבורה הזאת, מה שאני קורא לה חבורת ביילין, וזה מרגיז אותך, אני דווקא חשבתי שאתם גאים לחיות תחת כנפיו האינטלקטואליות - אילו חשבתי שהיא מורכבת מאנשים נקלים, נטולי כל ערך, אז מה צריך להתרגז? נו... מה מרגיז או</w:t>
      </w:r>
      <w:r>
        <w:rPr>
          <w:rFonts w:hint="cs"/>
          <w:rtl/>
        </w:rPr>
        <w:t>תי? שאני חושב: איך נפלת, איך איבדתם את עשתונותיכם, איך איבדתם את חוש האחריות שלכם? איך אנשים כל כך מוכשרים, בעלי הישגים, בעלי יכולות - תרמו למדינת ישראל תרומות אדירות, אנשים שהם ממיטב הציבור הישראלי, שרשמו פרקים מפוארים בהיסטוריה הישראלית - לאיזו דרגה של ה</w:t>
      </w:r>
      <w:r>
        <w:rPr>
          <w:rFonts w:hint="cs"/>
          <w:rtl/>
        </w:rPr>
        <w:t xml:space="preserve">שתטות, של חוסר כבוד עצמי, הגעתם. לכן אני כואב. אחרת, מה אכפת לי? </w:t>
      </w:r>
    </w:p>
    <w:p w14:paraId="4D93E7D0" w14:textId="77777777" w:rsidR="00000000" w:rsidRDefault="00526D0B">
      <w:pPr>
        <w:pStyle w:val="a0"/>
        <w:rPr>
          <w:rFonts w:hint="cs"/>
          <w:rtl/>
        </w:rPr>
      </w:pPr>
    </w:p>
    <w:p w14:paraId="3E30FAAB" w14:textId="77777777" w:rsidR="00000000" w:rsidRDefault="00526D0B">
      <w:pPr>
        <w:pStyle w:val="a0"/>
        <w:rPr>
          <w:rFonts w:hint="cs"/>
          <w:rtl/>
        </w:rPr>
      </w:pPr>
      <w:r>
        <w:rPr>
          <w:rFonts w:hint="cs"/>
          <w:rtl/>
        </w:rPr>
        <w:t>עכשיו אני רוצה לומר - איפה ההונאה מגיעה לשיאה? איך הם רוצים להצדיק את עצמם? הם אומרים: תשמעו, ממשלת ישראל לא עושה שום דבר. ריבונו של עולם, לפני כמה חודשים - שלושה-ארבעה חודשים - קיימנו ויכו</w:t>
      </w:r>
      <w:r>
        <w:rPr>
          <w:rFonts w:hint="cs"/>
          <w:rtl/>
        </w:rPr>
        <w:t>ח נוקב בממשלה - דרך אגב, חלק מהממשלה לא תומך, הוא התנגד - על תוכנית מדינית, מוסכמת, עם הרשות הפלסטינית המוסמכת ועם ממשלת ארצות-הברית, בתמיכת מרבית מדינות העולם. יוזמה מדינית - - -</w:t>
      </w:r>
    </w:p>
    <w:p w14:paraId="780D3F5E" w14:textId="77777777" w:rsidR="00000000" w:rsidRDefault="00526D0B">
      <w:pPr>
        <w:pStyle w:val="af0"/>
        <w:rPr>
          <w:rtl/>
        </w:rPr>
      </w:pPr>
      <w:r>
        <w:rPr>
          <w:rtl/>
        </w:rPr>
        <w:br/>
        <w:t>טלב אלסאנע (רע"ם):</w:t>
      </w:r>
    </w:p>
    <w:p w14:paraId="2F4503C4" w14:textId="77777777" w:rsidR="00000000" w:rsidRDefault="00526D0B">
      <w:pPr>
        <w:pStyle w:val="a0"/>
        <w:rPr>
          <w:rtl/>
        </w:rPr>
      </w:pPr>
    </w:p>
    <w:p w14:paraId="05AE518B" w14:textId="77777777" w:rsidR="00000000" w:rsidRDefault="00526D0B">
      <w:pPr>
        <w:pStyle w:val="a0"/>
        <w:rPr>
          <w:rFonts w:hint="cs"/>
          <w:rtl/>
        </w:rPr>
      </w:pPr>
      <w:r>
        <w:rPr>
          <w:rFonts w:hint="cs"/>
          <w:rtl/>
        </w:rPr>
        <w:t>אבל ההסתייגויות שלכם לא היו מקובלות - -</w:t>
      </w:r>
    </w:p>
    <w:p w14:paraId="0B7B0516" w14:textId="77777777" w:rsidR="00000000" w:rsidRDefault="00526D0B">
      <w:pPr>
        <w:pStyle w:val="-"/>
        <w:rPr>
          <w:rtl/>
        </w:rPr>
      </w:pPr>
      <w:r>
        <w:rPr>
          <w:rtl/>
        </w:rPr>
        <w:br/>
      </w:r>
      <w:bookmarkStart w:id="241" w:name="FS000001064T21_10_2003_19_13_54C"/>
      <w:bookmarkEnd w:id="241"/>
      <w:r>
        <w:rPr>
          <w:rtl/>
        </w:rPr>
        <w:t>שר התעשייה, המ</w:t>
      </w:r>
      <w:r>
        <w:rPr>
          <w:rtl/>
        </w:rPr>
        <w:t>סחר והתעסוקה אהוד אולמרט:</w:t>
      </w:r>
    </w:p>
    <w:p w14:paraId="097ECA54" w14:textId="77777777" w:rsidR="00000000" w:rsidRDefault="00526D0B">
      <w:pPr>
        <w:pStyle w:val="a0"/>
        <w:rPr>
          <w:rtl/>
        </w:rPr>
      </w:pPr>
    </w:p>
    <w:p w14:paraId="6024A7DE" w14:textId="77777777" w:rsidR="00000000" w:rsidRDefault="00526D0B">
      <w:pPr>
        <w:pStyle w:val="a0"/>
        <w:rPr>
          <w:rFonts w:hint="cs"/>
          <w:rtl/>
        </w:rPr>
      </w:pPr>
      <w:r>
        <w:rPr>
          <w:rFonts w:hint="cs"/>
          <w:rtl/>
        </w:rPr>
        <w:t xml:space="preserve">נכון שהיו לנו הסתייגויות - 14 הסתייגויות - והנחנו אותן. </w:t>
      </w:r>
    </w:p>
    <w:p w14:paraId="7948E80E" w14:textId="77777777" w:rsidR="00000000" w:rsidRDefault="00526D0B">
      <w:pPr>
        <w:pStyle w:val="af0"/>
        <w:rPr>
          <w:rtl/>
        </w:rPr>
      </w:pPr>
      <w:r>
        <w:rPr>
          <w:rtl/>
        </w:rPr>
        <w:br/>
        <w:t>טלב אלסאנע (רע"ם):</w:t>
      </w:r>
    </w:p>
    <w:p w14:paraId="7CFB5D50" w14:textId="77777777" w:rsidR="00000000" w:rsidRDefault="00526D0B">
      <w:pPr>
        <w:pStyle w:val="a0"/>
        <w:rPr>
          <w:rtl/>
        </w:rPr>
      </w:pPr>
    </w:p>
    <w:p w14:paraId="5237CC8F" w14:textId="77777777" w:rsidR="00000000" w:rsidRDefault="00526D0B">
      <w:pPr>
        <w:pStyle w:val="a0"/>
        <w:rPr>
          <w:rFonts w:hint="cs"/>
          <w:rtl/>
        </w:rPr>
      </w:pPr>
      <w:r>
        <w:rPr>
          <w:rFonts w:hint="cs"/>
          <w:rtl/>
        </w:rPr>
        <w:t>- - לא על הפלסטינים ולא על - - -</w:t>
      </w:r>
    </w:p>
    <w:p w14:paraId="41AF6596" w14:textId="77777777" w:rsidR="00000000" w:rsidRDefault="00526D0B">
      <w:pPr>
        <w:pStyle w:val="-"/>
        <w:rPr>
          <w:rtl/>
        </w:rPr>
      </w:pPr>
      <w:r>
        <w:rPr>
          <w:rtl/>
        </w:rPr>
        <w:br/>
      </w:r>
      <w:bookmarkStart w:id="242" w:name="FS000001064T21_10_2003_19_15_18C"/>
      <w:bookmarkEnd w:id="242"/>
      <w:r>
        <w:rPr>
          <w:rtl/>
        </w:rPr>
        <w:t>שר התעשייה, המסחר והתעסוקה אהוד אולמרט:</w:t>
      </w:r>
    </w:p>
    <w:p w14:paraId="00D90AF4" w14:textId="77777777" w:rsidR="00000000" w:rsidRDefault="00526D0B">
      <w:pPr>
        <w:pStyle w:val="a0"/>
        <w:rPr>
          <w:rtl/>
        </w:rPr>
      </w:pPr>
    </w:p>
    <w:p w14:paraId="2185F5DA" w14:textId="77777777" w:rsidR="00000000" w:rsidRDefault="00526D0B">
      <w:pPr>
        <w:pStyle w:val="a0"/>
        <w:rPr>
          <w:rFonts w:hint="cs"/>
          <w:rtl/>
        </w:rPr>
      </w:pPr>
      <w:r>
        <w:rPr>
          <w:rFonts w:hint="cs"/>
          <w:rtl/>
        </w:rPr>
        <w:t>ובכל זאת, כל הצדדים הללו, על בסיס ההסכמות הללו והמסגרת הזאת, התחילו במהלך. ב</w:t>
      </w:r>
      <w:r>
        <w:rPr>
          <w:rFonts w:hint="cs"/>
          <w:rtl/>
        </w:rPr>
        <w:t>איזו חוצפה אתם באים ואומרים: אין יוזמה, אין מהלך, אין שום דבר - -</w:t>
      </w:r>
    </w:p>
    <w:p w14:paraId="2B35836A" w14:textId="77777777" w:rsidR="00000000" w:rsidRDefault="00526D0B">
      <w:pPr>
        <w:pStyle w:val="af0"/>
        <w:rPr>
          <w:rtl/>
        </w:rPr>
      </w:pPr>
      <w:r>
        <w:rPr>
          <w:rtl/>
        </w:rPr>
        <w:br/>
        <w:t>ג'מאל זחאלקה (בל"ד):</w:t>
      </w:r>
    </w:p>
    <w:p w14:paraId="3EFF48F8" w14:textId="77777777" w:rsidR="00000000" w:rsidRDefault="00526D0B">
      <w:pPr>
        <w:pStyle w:val="a0"/>
        <w:rPr>
          <w:rtl/>
        </w:rPr>
      </w:pPr>
    </w:p>
    <w:p w14:paraId="629F30EA" w14:textId="77777777" w:rsidR="00000000" w:rsidRDefault="00526D0B">
      <w:pPr>
        <w:pStyle w:val="a0"/>
        <w:rPr>
          <w:rFonts w:hint="cs"/>
          <w:rtl/>
        </w:rPr>
      </w:pPr>
      <w:r>
        <w:rPr>
          <w:rFonts w:hint="cs"/>
          <w:rtl/>
        </w:rPr>
        <w:t>איזה מהלך - - - על ההפצצות - - - איזה מהלך עשיתם חוץ מלהפציץ - - -</w:t>
      </w:r>
    </w:p>
    <w:p w14:paraId="102468DD" w14:textId="77777777" w:rsidR="00000000" w:rsidRDefault="00526D0B">
      <w:pPr>
        <w:pStyle w:val="-"/>
        <w:rPr>
          <w:rtl/>
        </w:rPr>
      </w:pPr>
      <w:r>
        <w:rPr>
          <w:rtl/>
        </w:rPr>
        <w:br/>
      </w:r>
      <w:bookmarkStart w:id="243" w:name="FS000001064T21_10_2003_19_16_42C"/>
      <w:bookmarkEnd w:id="243"/>
      <w:r>
        <w:rPr>
          <w:rtl/>
        </w:rPr>
        <w:t>שר התעשייה, המסחר והתעסוקה אהוד אולמרט:</w:t>
      </w:r>
    </w:p>
    <w:p w14:paraId="5FD79051" w14:textId="77777777" w:rsidR="00000000" w:rsidRDefault="00526D0B">
      <w:pPr>
        <w:pStyle w:val="a0"/>
        <w:rPr>
          <w:rtl/>
        </w:rPr>
      </w:pPr>
    </w:p>
    <w:p w14:paraId="6BC86FCE" w14:textId="77777777" w:rsidR="00000000" w:rsidRDefault="00526D0B">
      <w:pPr>
        <w:pStyle w:val="a0"/>
        <w:rPr>
          <w:rFonts w:hint="cs"/>
          <w:rtl/>
        </w:rPr>
      </w:pPr>
      <w:r>
        <w:rPr>
          <w:rFonts w:hint="cs"/>
          <w:rtl/>
        </w:rPr>
        <w:t>- -  שקר וכזב. קיבלנו החלטה, אלא מה? שימו לב. מה קורה? והה</w:t>
      </w:r>
      <w:r>
        <w:rPr>
          <w:rFonts w:hint="cs"/>
          <w:rtl/>
        </w:rPr>
        <w:t>חלטה הזאת אושרה על-ידי הרשות הפלסטינית. אושרה. עכשיו, בנוסח שאושר על-ידי הרשות הפלסטינית, לא על-ידי. מילא, אתה אומר: אני, יש לי הסתייגויות, אבל זה אושר על-ידם. הם מתחייבים לנהל מלחמה נגד הטרור. באים יוסי ביילין וג'ומס וחבריהם ואומרים: חבר'ה, למה צריך לדרוש</w:t>
      </w:r>
      <w:r>
        <w:rPr>
          <w:rFonts w:hint="cs"/>
          <w:rtl/>
        </w:rPr>
        <w:t xml:space="preserve"> מהם להתחייב להילחם נגד הטרור? לא מזכירים בכלל את הטרור. נעשה הסכם בלי להזכיר את הטרור. נו? ואתם רוצים שהפלסטינים לא יודו לכם ולא יכבדו אתכם ולא יעריכו אתכם? למה לא? </w:t>
      </w:r>
    </w:p>
    <w:p w14:paraId="03761FC3" w14:textId="77777777" w:rsidR="00000000" w:rsidRDefault="00526D0B">
      <w:pPr>
        <w:pStyle w:val="a0"/>
        <w:rPr>
          <w:rFonts w:hint="cs"/>
          <w:rtl/>
        </w:rPr>
      </w:pPr>
    </w:p>
    <w:p w14:paraId="65AD1AEF" w14:textId="77777777" w:rsidR="00000000" w:rsidRDefault="00526D0B">
      <w:pPr>
        <w:pStyle w:val="a0"/>
        <w:rPr>
          <w:rFonts w:hint="cs"/>
          <w:rtl/>
        </w:rPr>
      </w:pPr>
      <w:r>
        <w:rPr>
          <w:rFonts w:hint="cs"/>
          <w:rtl/>
        </w:rPr>
        <w:t>האמת היא שממשלת ישראל היתה מחויבת, והיא מחויבת למתווה שהתחיל הנשיא ב-24 ביוני, שגובש למה</w:t>
      </w:r>
      <w:r>
        <w:rPr>
          <w:rFonts w:hint="cs"/>
          <w:rtl/>
        </w:rPr>
        <w:t>לך מדיני של מפת הדרכים. נכון שיש לנו הסתייגויות, וההסתייגויות הללו תהיינה חלק מתהליך של בירור ושל משא-ומתן לכשיבשילו הדברים האלה. ואנחנו גם היום איננו מנצלים את ההתמוטטות הטוטלית של המשטר הפנימי, של נפילת הממשלה הראשונה, של נפילת הממשלה השנייה, של סירובו ש</w:t>
      </w:r>
      <w:r>
        <w:rPr>
          <w:rFonts w:hint="cs"/>
          <w:rtl/>
        </w:rPr>
        <w:t xml:space="preserve">ל אבו-עלא - עוזרו, שחי תחת כנפי מכנסיו של ערפאת; אבו-עלא, גם הוא כבר לא רוצה להיות ראש ממשלה, משום שהוא יודע את האמת לגבי ערפאת וכוונותיו ורצונותיו. </w:t>
      </w:r>
    </w:p>
    <w:p w14:paraId="3CEF2B46" w14:textId="77777777" w:rsidR="00000000" w:rsidRDefault="00526D0B">
      <w:pPr>
        <w:pStyle w:val="a0"/>
        <w:rPr>
          <w:rFonts w:hint="cs"/>
          <w:rtl/>
        </w:rPr>
      </w:pPr>
    </w:p>
    <w:p w14:paraId="3E5BFE36" w14:textId="77777777" w:rsidR="00000000" w:rsidRDefault="00526D0B">
      <w:pPr>
        <w:pStyle w:val="a0"/>
        <w:rPr>
          <w:rFonts w:hint="cs"/>
          <w:rtl/>
        </w:rPr>
      </w:pPr>
      <w:r>
        <w:rPr>
          <w:rFonts w:hint="cs"/>
          <w:rtl/>
        </w:rPr>
        <w:t>ובתוך כל זה, למרות הכול, אנחנו איננו אומרים: בואו נברח ממפת הדרכים. לא. אנחנו רוצים שיבשילו תנאים כדי שאפ</w:t>
      </w:r>
      <w:r>
        <w:rPr>
          <w:rFonts w:hint="cs"/>
          <w:rtl/>
        </w:rPr>
        <w:t xml:space="preserve">שר יהיה להשתמש במסגרת הזאת כבסיס להמשך. </w:t>
      </w:r>
    </w:p>
    <w:p w14:paraId="6A343907" w14:textId="77777777" w:rsidR="00000000" w:rsidRDefault="00526D0B">
      <w:pPr>
        <w:pStyle w:val="a0"/>
        <w:rPr>
          <w:rFonts w:hint="cs"/>
          <w:rtl/>
        </w:rPr>
      </w:pPr>
    </w:p>
    <w:p w14:paraId="707CB275" w14:textId="77777777" w:rsidR="00000000" w:rsidRDefault="00526D0B">
      <w:pPr>
        <w:pStyle w:val="a0"/>
        <w:rPr>
          <w:rFonts w:hint="cs"/>
          <w:rtl/>
        </w:rPr>
      </w:pPr>
      <w:r>
        <w:rPr>
          <w:rFonts w:hint="cs"/>
          <w:rtl/>
        </w:rPr>
        <w:t>להגיד שממשלת ישראל - - -? להגיד לממשלת ישראל, נכון, שאמרה שהיא תהיה מוכנה להקמת מדינה פלסטינית, הרי רק אמרת את זה - אמרת את זה לשאול יהלום, אמרת את זה לאריה אלדד, שהם הרי נגד זה. או.קיי. הם נגד זה.</w:t>
      </w:r>
    </w:p>
    <w:p w14:paraId="7AD72870" w14:textId="77777777" w:rsidR="00000000" w:rsidRDefault="00526D0B">
      <w:pPr>
        <w:pStyle w:val="af0"/>
        <w:rPr>
          <w:rtl/>
        </w:rPr>
      </w:pPr>
      <w:r>
        <w:rPr>
          <w:rtl/>
        </w:rPr>
        <w:br/>
        <w:t>חיים אורון (מרצ</w:t>
      </w:r>
      <w:r>
        <w:rPr>
          <w:rtl/>
        </w:rPr>
        <w:t>):</w:t>
      </w:r>
    </w:p>
    <w:p w14:paraId="2B374D4B" w14:textId="77777777" w:rsidR="00000000" w:rsidRDefault="00526D0B">
      <w:pPr>
        <w:pStyle w:val="a0"/>
        <w:rPr>
          <w:rtl/>
        </w:rPr>
      </w:pPr>
    </w:p>
    <w:p w14:paraId="039D12C9" w14:textId="77777777" w:rsidR="00000000" w:rsidRDefault="00526D0B">
      <w:pPr>
        <w:pStyle w:val="a0"/>
        <w:rPr>
          <w:rFonts w:hint="cs"/>
          <w:rtl/>
        </w:rPr>
      </w:pPr>
      <w:r>
        <w:rPr>
          <w:rFonts w:hint="cs"/>
          <w:rtl/>
        </w:rPr>
        <w:t>לא. אתה, נאום כזה כמו עכשיו - - - נגד מדינה פלסטינית. חכה, עוד תתבגר - - - אחרי ששכנעת אותי כל כך הרבה - - -</w:t>
      </w:r>
    </w:p>
    <w:p w14:paraId="3BE66902" w14:textId="77777777" w:rsidR="00000000" w:rsidRDefault="00526D0B">
      <w:pPr>
        <w:pStyle w:val="-"/>
        <w:rPr>
          <w:rtl/>
        </w:rPr>
      </w:pPr>
      <w:r>
        <w:rPr>
          <w:rtl/>
        </w:rPr>
        <w:br/>
      </w:r>
      <w:bookmarkStart w:id="244" w:name="FS000001064T21_10_2003_19_24_35C"/>
      <w:bookmarkEnd w:id="244"/>
      <w:r>
        <w:rPr>
          <w:rtl/>
        </w:rPr>
        <w:t>שר התעשייה, המסחר והתעסוקה אהוד אולמרט:</w:t>
      </w:r>
    </w:p>
    <w:p w14:paraId="11575037" w14:textId="77777777" w:rsidR="00000000" w:rsidRDefault="00526D0B">
      <w:pPr>
        <w:pStyle w:val="a0"/>
        <w:rPr>
          <w:rtl/>
        </w:rPr>
      </w:pPr>
    </w:p>
    <w:p w14:paraId="5DAD0354" w14:textId="77777777" w:rsidR="00000000" w:rsidRDefault="00526D0B">
      <w:pPr>
        <w:pStyle w:val="a0"/>
        <w:rPr>
          <w:rFonts w:hint="cs"/>
          <w:rtl/>
        </w:rPr>
      </w:pPr>
      <w:r>
        <w:rPr>
          <w:rFonts w:hint="cs"/>
          <w:rtl/>
        </w:rPr>
        <w:t>סליחה. תראה, הרי אני יכול להזכיר לך. הרי אני יכול להזכיר לך. תראה, ג'ומס - - -</w:t>
      </w:r>
    </w:p>
    <w:p w14:paraId="516593F1" w14:textId="77777777" w:rsidR="00000000" w:rsidRDefault="00526D0B">
      <w:pPr>
        <w:pStyle w:val="af0"/>
        <w:rPr>
          <w:rtl/>
        </w:rPr>
      </w:pPr>
      <w:r>
        <w:rPr>
          <w:rtl/>
        </w:rPr>
        <w:br/>
        <w:t>חיים אורון (מרצ):</w:t>
      </w:r>
    </w:p>
    <w:p w14:paraId="40E96A01" w14:textId="77777777" w:rsidR="00000000" w:rsidRDefault="00526D0B">
      <w:pPr>
        <w:pStyle w:val="a0"/>
        <w:rPr>
          <w:rtl/>
        </w:rPr>
      </w:pPr>
    </w:p>
    <w:p w14:paraId="55947FF4" w14:textId="77777777" w:rsidR="00000000" w:rsidRDefault="00526D0B">
      <w:pPr>
        <w:pStyle w:val="a0"/>
        <w:rPr>
          <w:rFonts w:hint="cs"/>
          <w:rtl/>
        </w:rPr>
      </w:pPr>
      <w:r>
        <w:rPr>
          <w:rFonts w:hint="cs"/>
          <w:rtl/>
        </w:rPr>
        <w:t>לא</w:t>
      </w:r>
      <w:r>
        <w:rPr>
          <w:rFonts w:hint="cs"/>
          <w:rtl/>
        </w:rPr>
        <w:t>, לא - - -</w:t>
      </w:r>
    </w:p>
    <w:p w14:paraId="3CFD9A71" w14:textId="77777777" w:rsidR="00000000" w:rsidRDefault="00526D0B">
      <w:pPr>
        <w:pStyle w:val="-"/>
        <w:rPr>
          <w:rtl/>
        </w:rPr>
      </w:pPr>
      <w:r>
        <w:rPr>
          <w:rtl/>
        </w:rPr>
        <w:br/>
      </w:r>
      <w:bookmarkStart w:id="245" w:name="FS000001064T21_10_2003_19_26_04C"/>
      <w:bookmarkEnd w:id="245"/>
      <w:r>
        <w:rPr>
          <w:rtl/>
        </w:rPr>
        <w:t>שר התעשייה, המסחר והתעסוקה אהוד אולמרט:</w:t>
      </w:r>
    </w:p>
    <w:p w14:paraId="681AC2FB" w14:textId="77777777" w:rsidR="00000000" w:rsidRDefault="00526D0B">
      <w:pPr>
        <w:pStyle w:val="a0"/>
        <w:rPr>
          <w:rtl/>
        </w:rPr>
      </w:pPr>
    </w:p>
    <w:p w14:paraId="65B70088" w14:textId="77777777" w:rsidR="00000000" w:rsidRDefault="00526D0B">
      <w:pPr>
        <w:pStyle w:val="a0"/>
        <w:rPr>
          <w:rFonts w:hint="cs"/>
          <w:rtl/>
        </w:rPr>
      </w:pPr>
      <w:r>
        <w:rPr>
          <w:rFonts w:hint="cs"/>
          <w:rtl/>
        </w:rPr>
        <w:t>אני יכול להזכיר לך. הרי הבטחת לי לא להפריע.</w:t>
      </w:r>
    </w:p>
    <w:p w14:paraId="389C4A15" w14:textId="77777777" w:rsidR="00000000" w:rsidRDefault="00526D0B">
      <w:pPr>
        <w:pStyle w:val="af0"/>
        <w:rPr>
          <w:rtl/>
        </w:rPr>
      </w:pPr>
      <w:r>
        <w:rPr>
          <w:rtl/>
        </w:rPr>
        <w:br/>
        <w:t>חיים אורון (מרצ):</w:t>
      </w:r>
    </w:p>
    <w:p w14:paraId="5ED2D7F3" w14:textId="77777777" w:rsidR="00000000" w:rsidRDefault="00526D0B">
      <w:pPr>
        <w:pStyle w:val="a0"/>
        <w:rPr>
          <w:rtl/>
        </w:rPr>
      </w:pPr>
    </w:p>
    <w:p w14:paraId="59B37AB0" w14:textId="77777777" w:rsidR="00000000" w:rsidRDefault="00526D0B">
      <w:pPr>
        <w:pStyle w:val="a0"/>
        <w:rPr>
          <w:rFonts w:hint="cs"/>
          <w:rtl/>
        </w:rPr>
      </w:pPr>
      <w:r>
        <w:rPr>
          <w:rFonts w:hint="cs"/>
          <w:rtl/>
        </w:rPr>
        <w:t>מה הבטחתי לא להפריע - - -</w:t>
      </w:r>
    </w:p>
    <w:p w14:paraId="5576A3FA" w14:textId="77777777" w:rsidR="00000000" w:rsidRDefault="00526D0B">
      <w:pPr>
        <w:pStyle w:val="-"/>
        <w:rPr>
          <w:rtl/>
        </w:rPr>
      </w:pPr>
      <w:r>
        <w:rPr>
          <w:rtl/>
        </w:rPr>
        <w:br/>
      </w:r>
      <w:bookmarkStart w:id="246" w:name="FS000001064T21_10_2003_19_26_30C"/>
      <w:bookmarkEnd w:id="246"/>
      <w:r>
        <w:rPr>
          <w:rtl/>
        </w:rPr>
        <w:t>שר התעשייה, המסחר והתעסוקה אהוד אולמרט:</w:t>
      </w:r>
    </w:p>
    <w:p w14:paraId="437D9931" w14:textId="77777777" w:rsidR="00000000" w:rsidRDefault="00526D0B">
      <w:pPr>
        <w:pStyle w:val="a0"/>
        <w:rPr>
          <w:rtl/>
        </w:rPr>
      </w:pPr>
    </w:p>
    <w:p w14:paraId="446AD1CE" w14:textId="77777777" w:rsidR="00000000" w:rsidRDefault="00526D0B">
      <w:pPr>
        <w:pStyle w:val="a0"/>
        <w:rPr>
          <w:rFonts w:hint="cs"/>
          <w:rtl/>
        </w:rPr>
      </w:pPr>
      <w:r>
        <w:rPr>
          <w:rFonts w:hint="cs"/>
          <w:rtl/>
        </w:rPr>
        <w:t xml:space="preserve">הרי אתה לא מסוגל לקיים שום התחייבות. </w:t>
      </w:r>
    </w:p>
    <w:p w14:paraId="50FF9FFB" w14:textId="77777777" w:rsidR="00000000" w:rsidRDefault="00526D0B">
      <w:pPr>
        <w:pStyle w:val="af0"/>
        <w:rPr>
          <w:rtl/>
        </w:rPr>
      </w:pPr>
      <w:r>
        <w:rPr>
          <w:rtl/>
        </w:rPr>
        <w:br/>
        <w:t>חיים אורון (מרצ):</w:t>
      </w:r>
    </w:p>
    <w:p w14:paraId="79A93958" w14:textId="77777777" w:rsidR="00000000" w:rsidRDefault="00526D0B">
      <w:pPr>
        <w:pStyle w:val="a0"/>
        <w:rPr>
          <w:rtl/>
        </w:rPr>
      </w:pPr>
    </w:p>
    <w:p w14:paraId="6C09EB03" w14:textId="77777777" w:rsidR="00000000" w:rsidRDefault="00526D0B">
      <w:pPr>
        <w:pStyle w:val="a0"/>
        <w:rPr>
          <w:rFonts w:hint="cs"/>
          <w:rtl/>
        </w:rPr>
      </w:pPr>
      <w:r>
        <w:rPr>
          <w:rFonts w:hint="cs"/>
          <w:rtl/>
        </w:rPr>
        <w:t xml:space="preserve">לא מסוגל... </w:t>
      </w:r>
    </w:p>
    <w:p w14:paraId="5389D0A5" w14:textId="77777777" w:rsidR="00000000" w:rsidRDefault="00526D0B">
      <w:pPr>
        <w:pStyle w:val="-"/>
        <w:rPr>
          <w:rtl/>
        </w:rPr>
      </w:pPr>
      <w:r>
        <w:rPr>
          <w:rtl/>
        </w:rPr>
        <w:br/>
      </w:r>
      <w:bookmarkStart w:id="247" w:name="FS000001064T21_10_2003_19_26_53C"/>
      <w:bookmarkEnd w:id="247"/>
      <w:r>
        <w:rPr>
          <w:rtl/>
        </w:rPr>
        <w:t>שר התעשייה, המסחר והתעסוקה אהוד אולמרט:</w:t>
      </w:r>
    </w:p>
    <w:p w14:paraId="69161BD6" w14:textId="77777777" w:rsidR="00000000" w:rsidRDefault="00526D0B">
      <w:pPr>
        <w:pStyle w:val="a0"/>
        <w:rPr>
          <w:rtl/>
        </w:rPr>
      </w:pPr>
    </w:p>
    <w:p w14:paraId="1036CF0A" w14:textId="77777777" w:rsidR="00000000" w:rsidRDefault="00526D0B">
      <w:pPr>
        <w:pStyle w:val="a0"/>
        <w:rPr>
          <w:rFonts w:hint="cs"/>
          <w:rtl/>
        </w:rPr>
      </w:pPr>
      <w:r>
        <w:rPr>
          <w:rFonts w:hint="cs"/>
          <w:rtl/>
        </w:rPr>
        <w:t xml:space="preserve">מה אתך? איך אתה רוצה שאני אחשוב שבדברים אחרים תוכל לקיים - אפילו פה אתה לא מסוגל. </w:t>
      </w:r>
    </w:p>
    <w:p w14:paraId="21B1747F" w14:textId="77777777" w:rsidR="00000000" w:rsidRDefault="00526D0B">
      <w:pPr>
        <w:pStyle w:val="af0"/>
        <w:rPr>
          <w:rFonts w:hint="cs"/>
          <w:rtl/>
        </w:rPr>
      </w:pPr>
    </w:p>
    <w:p w14:paraId="2FCEF904" w14:textId="77777777" w:rsidR="00000000" w:rsidRDefault="00526D0B">
      <w:pPr>
        <w:pStyle w:val="af0"/>
        <w:rPr>
          <w:rFonts w:hint="cs"/>
          <w:rtl/>
        </w:rPr>
      </w:pPr>
    </w:p>
    <w:p w14:paraId="3233CFDE" w14:textId="77777777" w:rsidR="00000000" w:rsidRDefault="00526D0B">
      <w:pPr>
        <w:pStyle w:val="af0"/>
        <w:rPr>
          <w:rtl/>
        </w:rPr>
      </w:pPr>
      <w:r>
        <w:rPr>
          <w:rtl/>
        </w:rPr>
        <w:t>חיים אורון (מרצ):</w:t>
      </w:r>
    </w:p>
    <w:p w14:paraId="08BA4115" w14:textId="77777777" w:rsidR="00000000" w:rsidRDefault="00526D0B">
      <w:pPr>
        <w:pStyle w:val="a0"/>
        <w:rPr>
          <w:rtl/>
        </w:rPr>
      </w:pPr>
    </w:p>
    <w:p w14:paraId="6C5F7667" w14:textId="77777777" w:rsidR="00000000" w:rsidRDefault="00526D0B">
      <w:pPr>
        <w:pStyle w:val="a0"/>
        <w:rPr>
          <w:rFonts w:hint="cs"/>
          <w:rtl/>
        </w:rPr>
      </w:pPr>
      <w:r>
        <w:rPr>
          <w:rFonts w:hint="cs"/>
          <w:rtl/>
        </w:rPr>
        <w:t>אז מה אתה כל כך נבהל?</w:t>
      </w:r>
    </w:p>
    <w:p w14:paraId="254E3AF7" w14:textId="77777777" w:rsidR="00000000" w:rsidRDefault="00526D0B">
      <w:pPr>
        <w:pStyle w:val="-"/>
        <w:rPr>
          <w:rtl/>
        </w:rPr>
      </w:pPr>
      <w:r>
        <w:rPr>
          <w:rtl/>
        </w:rPr>
        <w:br/>
      </w:r>
      <w:bookmarkStart w:id="248" w:name="FS000001064T21_10_2003_19_30_23C"/>
      <w:bookmarkEnd w:id="248"/>
      <w:r>
        <w:rPr>
          <w:rtl/>
        </w:rPr>
        <w:t>שר התעשייה, המסחר והתעסוקה אהוד אולמרט:</w:t>
      </w:r>
    </w:p>
    <w:p w14:paraId="4538DEC9" w14:textId="77777777" w:rsidR="00000000" w:rsidRDefault="00526D0B">
      <w:pPr>
        <w:pStyle w:val="a0"/>
        <w:rPr>
          <w:rtl/>
        </w:rPr>
      </w:pPr>
    </w:p>
    <w:p w14:paraId="31C7A2AE" w14:textId="77777777" w:rsidR="00000000" w:rsidRDefault="00526D0B">
      <w:pPr>
        <w:pStyle w:val="a0"/>
        <w:rPr>
          <w:rFonts w:hint="cs"/>
          <w:rtl/>
        </w:rPr>
      </w:pPr>
      <w:r>
        <w:rPr>
          <w:rFonts w:hint="cs"/>
          <w:rtl/>
        </w:rPr>
        <w:t>אני לא נבהל. אני רק רוצה לומר לך, אני כבר ישבת</w:t>
      </w:r>
      <w:r>
        <w:rPr>
          <w:rFonts w:hint="cs"/>
          <w:rtl/>
        </w:rPr>
        <w:t xml:space="preserve">י פה בכנסת, אתה יותר צעיר ממני, בהרבה שנים, מבחינה פרלמנטרית. </w:t>
      </w:r>
    </w:p>
    <w:p w14:paraId="52B8C8FF" w14:textId="77777777" w:rsidR="00000000" w:rsidRDefault="00526D0B">
      <w:pPr>
        <w:pStyle w:val="af0"/>
        <w:rPr>
          <w:rtl/>
        </w:rPr>
      </w:pPr>
      <w:r>
        <w:rPr>
          <w:rtl/>
        </w:rPr>
        <w:br/>
        <w:t>חיים אורון (מרצ):</w:t>
      </w:r>
    </w:p>
    <w:p w14:paraId="1603CC09" w14:textId="77777777" w:rsidR="00000000" w:rsidRDefault="00526D0B">
      <w:pPr>
        <w:pStyle w:val="a0"/>
        <w:rPr>
          <w:rtl/>
        </w:rPr>
      </w:pPr>
    </w:p>
    <w:p w14:paraId="2AB7303D" w14:textId="77777777" w:rsidR="00000000" w:rsidRDefault="00526D0B">
      <w:pPr>
        <w:pStyle w:val="a0"/>
        <w:rPr>
          <w:rFonts w:hint="cs"/>
          <w:rtl/>
        </w:rPr>
      </w:pPr>
      <w:r>
        <w:rPr>
          <w:rFonts w:hint="cs"/>
          <w:rtl/>
        </w:rPr>
        <w:t>מה לעשות. זה יתרון.</w:t>
      </w:r>
    </w:p>
    <w:p w14:paraId="50C26C20" w14:textId="77777777" w:rsidR="00000000" w:rsidRDefault="00526D0B">
      <w:pPr>
        <w:pStyle w:val="-"/>
        <w:rPr>
          <w:rtl/>
        </w:rPr>
      </w:pPr>
      <w:r>
        <w:rPr>
          <w:rtl/>
        </w:rPr>
        <w:br/>
      </w:r>
      <w:bookmarkStart w:id="249" w:name="FS000001064T21_10_2003_19_31_09C"/>
      <w:bookmarkEnd w:id="249"/>
      <w:r>
        <w:rPr>
          <w:rtl/>
        </w:rPr>
        <w:t>שר התעשייה, המסחר והתעסוקה אהוד אולמרט:</w:t>
      </w:r>
    </w:p>
    <w:p w14:paraId="4DBAEAE8" w14:textId="77777777" w:rsidR="00000000" w:rsidRDefault="00526D0B">
      <w:pPr>
        <w:pStyle w:val="a0"/>
        <w:rPr>
          <w:rtl/>
        </w:rPr>
      </w:pPr>
    </w:p>
    <w:p w14:paraId="16D2939C" w14:textId="77777777" w:rsidR="00000000" w:rsidRDefault="00526D0B">
      <w:pPr>
        <w:pStyle w:val="a0"/>
        <w:rPr>
          <w:rFonts w:hint="cs"/>
          <w:rtl/>
        </w:rPr>
      </w:pPr>
      <w:r>
        <w:rPr>
          <w:rFonts w:hint="cs"/>
          <w:rtl/>
        </w:rPr>
        <w:t>זה יתרון. אני ישבתי פה בכנסת כשנציגיך - נציגי התנועה הפוליטית שלך, מפ"ם, כי משם אתה בא - -</w:t>
      </w:r>
    </w:p>
    <w:p w14:paraId="27758C88" w14:textId="77777777" w:rsidR="00000000" w:rsidRDefault="00526D0B">
      <w:pPr>
        <w:pStyle w:val="af0"/>
        <w:rPr>
          <w:rtl/>
        </w:rPr>
      </w:pPr>
      <w:r>
        <w:rPr>
          <w:rtl/>
        </w:rPr>
        <w:br/>
        <w:t>חיים אורון (מרצ):</w:t>
      </w:r>
    </w:p>
    <w:p w14:paraId="639D1479" w14:textId="77777777" w:rsidR="00000000" w:rsidRDefault="00526D0B">
      <w:pPr>
        <w:pStyle w:val="a0"/>
        <w:rPr>
          <w:rtl/>
        </w:rPr>
      </w:pPr>
    </w:p>
    <w:p w14:paraId="1C274259" w14:textId="77777777" w:rsidR="00000000" w:rsidRDefault="00526D0B">
      <w:pPr>
        <w:pStyle w:val="a0"/>
        <w:rPr>
          <w:rFonts w:hint="cs"/>
          <w:rtl/>
        </w:rPr>
      </w:pPr>
      <w:r>
        <w:rPr>
          <w:rFonts w:hint="cs"/>
          <w:rtl/>
        </w:rPr>
        <w:t>בטח. זה כבוד - - -</w:t>
      </w:r>
    </w:p>
    <w:p w14:paraId="29290263" w14:textId="77777777" w:rsidR="00000000" w:rsidRDefault="00526D0B">
      <w:pPr>
        <w:pStyle w:val="-"/>
        <w:rPr>
          <w:rtl/>
        </w:rPr>
      </w:pPr>
      <w:r>
        <w:rPr>
          <w:rtl/>
        </w:rPr>
        <w:br/>
      </w:r>
      <w:bookmarkStart w:id="250" w:name="FS000001064T21_10_2003_19_31_51C"/>
      <w:bookmarkEnd w:id="250"/>
      <w:r>
        <w:rPr>
          <w:rtl/>
        </w:rPr>
        <w:t>שר התעשייה, המסחר והתעסוקה אהוד אולמרט:</w:t>
      </w:r>
    </w:p>
    <w:p w14:paraId="254D5055" w14:textId="77777777" w:rsidR="00000000" w:rsidRDefault="00526D0B">
      <w:pPr>
        <w:pStyle w:val="a0"/>
        <w:rPr>
          <w:rtl/>
        </w:rPr>
      </w:pPr>
    </w:p>
    <w:p w14:paraId="220F817B" w14:textId="77777777" w:rsidR="00000000" w:rsidRDefault="00526D0B">
      <w:pPr>
        <w:pStyle w:val="a0"/>
        <w:rPr>
          <w:rFonts w:hint="cs"/>
          <w:rtl/>
        </w:rPr>
      </w:pPr>
      <w:r>
        <w:rPr>
          <w:rFonts w:hint="cs"/>
          <w:rtl/>
        </w:rPr>
        <w:t>- - כן, מתנועת הקיבוץ הארצי - ישבו פה, ליד שולחן הממשלה, והצביעו ביד בוטחת ובעוצמה, יחד עם גולדה מאיר, על כל הדברים שאתה ויוסי שריד פה קרעתם אותם לגזרים. אז אני יכול להזכיר לך נאומים ויכול להזכיר</w:t>
      </w:r>
      <w:r>
        <w:rPr>
          <w:rFonts w:hint="cs"/>
          <w:rtl/>
        </w:rPr>
        <w:t xml:space="preserve"> לך מעמדים, והזיכרון שלי מתפרס על תקופת נוכחות יותר ארוכה משלך בבניין הזה. לא נעשה חשבונות.</w:t>
      </w:r>
    </w:p>
    <w:p w14:paraId="47E712CA" w14:textId="77777777" w:rsidR="00000000" w:rsidRDefault="00526D0B">
      <w:pPr>
        <w:pStyle w:val="a0"/>
        <w:rPr>
          <w:rFonts w:hint="cs"/>
          <w:rtl/>
        </w:rPr>
      </w:pPr>
    </w:p>
    <w:p w14:paraId="06C8B7B0" w14:textId="77777777" w:rsidR="00000000" w:rsidRDefault="00526D0B">
      <w:pPr>
        <w:pStyle w:val="a0"/>
        <w:rPr>
          <w:rFonts w:hint="cs"/>
          <w:rtl/>
        </w:rPr>
      </w:pPr>
      <w:r>
        <w:rPr>
          <w:rFonts w:hint="cs"/>
          <w:rtl/>
        </w:rPr>
        <w:t xml:space="preserve">העובדה היא שממשלת ישראל, בראשותו של אריק שרון - ונכון, אפשר לומר: אריק שרון אומר היום דברים שהוא לא אמר פעם. כל הכבוד. </w:t>
      </w:r>
    </w:p>
    <w:p w14:paraId="5D3B886B" w14:textId="77777777" w:rsidR="00000000" w:rsidRDefault="00526D0B">
      <w:pPr>
        <w:pStyle w:val="af0"/>
        <w:rPr>
          <w:rtl/>
        </w:rPr>
      </w:pPr>
      <w:r>
        <w:rPr>
          <w:rtl/>
        </w:rPr>
        <w:br/>
        <w:t>חיים אורון (מרצ):</w:t>
      </w:r>
    </w:p>
    <w:p w14:paraId="4FED5486" w14:textId="77777777" w:rsidR="00000000" w:rsidRDefault="00526D0B">
      <w:pPr>
        <w:pStyle w:val="a0"/>
        <w:rPr>
          <w:rtl/>
        </w:rPr>
      </w:pPr>
    </w:p>
    <w:p w14:paraId="5ED088D9" w14:textId="77777777" w:rsidR="00000000" w:rsidRDefault="00526D0B">
      <w:pPr>
        <w:pStyle w:val="a0"/>
        <w:rPr>
          <w:rFonts w:hint="cs"/>
          <w:rtl/>
        </w:rPr>
      </w:pPr>
      <w:r>
        <w:rPr>
          <w:rFonts w:hint="cs"/>
          <w:rtl/>
        </w:rPr>
        <w:t>כל הכבוד...</w:t>
      </w:r>
    </w:p>
    <w:p w14:paraId="011EC374" w14:textId="77777777" w:rsidR="00000000" w:rsidRDefault="00526D0B">
      <w:pPr>
        <w:pStyle w:val="-"/>
        <w:rPr>
          <w:rtl/>
        </w:rPr>
      </w:pPr>
      <w:r>
        <w:rPr>
          <w:rtl/>
        </w:rPr>
        <w:br/>
      </w:r>
      <w:bookmarkStart w:id="251" w:name="FS000001064T21_10_2003_19_34_21C"/>
      <w:bookmarkEnd w:id="251"/>
      <w:r>
        <w:rPr>
          <w:rtl/>
        </w:rPr>
        <w:t>שר התעשייה</w:t>
      </w:r>
      <w:r>
        <w:rPr>
          <w:rtl/>
        </w:rPr>
        <w:t>, המסחר והתעסוקה אהוד אולמרט:</w:t>
      </w:r>
    </w:p>
    <w:p w14:paraId="143CEBB8" w14:textId="77777777" w:rsidR="00000000" w:rsidRDefault="00526D0B">
      <w:pPr>
        <w:pStyle w:val="a0"/>
        <w:rPr>
          <w:rtl/>
        </w:rPr>
      </w:pPr>
    </w:p>
    <w:p w14:paraId="002BBCA1" w14:textId="77777777" w:rsidR="00000000" w:rsidRDefault="00526D0B">
      <w:pPr>
        <w:pStyle w:val="a0"/>
        <w:rPr>
          <w:rFonts w:hint="cs"/>
          <w:rtl/>
        </w:rPr>
      </w:pPr>
      <w:r>
        <w:rPr>
          <w:rFonts w:hint="cs"/>
          <w:rtl/>
        </w:rPr>
        <w:t>אז כך - אם הוא דבק בעמדה של לפני 30 שנה אתה אומר: דוגמטי, סטגנציה, לא משנה את דעותיו. אבל כשאדם משנה את דעותיו הוא צריך להתמוטט, כמו שאתם עושים? - -</w:t>
      </w:r>
    </w:p>
    <w:p w14:paraId="28F00FBE" w14:textId="77777777" w:rsidR="00000000" w:rsidRDefault="00526D0B">
      <w:pPr>
        <w:pStyle w:val="af0"/>
        <w:rPr>
          <w:rFonts w:hint="cs"/>
          <w:rtl/>
        </w:rPr>
      </w:pPr>
    </w:p>
    <w:p w14:paraId="1C98C468" w14:textId="77777777" w:rsidR="00000000" w:rsidRDefault="00526D0B">
      <w:pPr>
        <w:pStyle w:val="af0"/>
        <w:rPr>
          <w:rtl/>
        </w:rPr>
      </w:pPr>
      <w:r>
        <w:rPr>
          <w:rtl/>
        </w:rPr>
        <w:t>חיים אורון (מרצ):</w:t>
      </w:r>
    </w:p>
    <w:p w14:paraId="2BB381DE" w14:textId="77777777" w:rsidR="00000000" w:rsidRDefault="00526D0B">
      <w:pPr>
        <w:pStyle w:val="a0"/>
        <w:rPr>
          <w:rtl/>
        </w:rPr>
      </w:pPr>
    </w:p>
    <w:p w14:paraId="2089E6B2" w14:textId="77777777" w:rsidR="00000000" w:rsidRDefault="00526D0B">
      <w:pPr>
        <w:pStyle w:val="a0"/>
        <w:rPr>
          <w:rFonts w:hint="cs"/>
          <w:rtl/>
        </w:rPr>
      </w:pPr>
      <w:r>
        <w:rPr>
          <w:rFonts w:hint="cs"/>
          <w:rtl/>
        </w:rPr>
        <w:t>הוא לא משנה - - -</w:t>
      </w:r>
    </w:p>
    <w:p w14:paraId="65640FF8" w14:textId="77777777" w:rsidR="00000000" w:rsidRDefault="00526D0B">
      <w:pPr>
        <w:pStyle w:val="-"/>
        <w:rPr>
          <w:rtl/>
        </w:rPr>
      </w:pPr>
      <w:r>
        <w:rPr>
          <w:rtl/>
        </w:rPr>
        <w:br/>
      </w:r>
      <w:bookmarkStart w:id="252" w:name="FS000001064T21_10_2003_19_36_00C"/>
      <w:bookmarkEnd w:id="252"/>
      <w:r>
        <w:rPr>
          <w:rtl/>
        </w:rPr>
        <w:t>שר התעשייה, המסחר והתעסוקה אהוד אולמר</w:t>
      </w:r>
      <w:r>
        <w:rPr>
          <w:rtl/>
        </w:rPr>
        <w:t>ט:</w:t>
      </w:r>
    </w:p>
    <w:p w14:paraId="4AC5825C" w14:textId="77777777" w:rsidR="00000000" w:rsidRDefault="00526D0B">
      <w:pPr>
        <w:pStyle w:val="a0"/>
        <w:rPr>
          <w:rtl/>
        </w:rPr>
      </w:pPr>
    </w:p>
    <w:p w14:paraId="1626DCBD" w14:textId="77777777" w:rsidR="00000000" w:rsidRDefault="00526D0B">
      <w:pPr>
        <w:pStyle w:val="a0"/>
        <w:rPr>
          <w:rFonts w:hint="cs"/>
          <w:rtl/>
        </w:rPr>
      </w:pPr>
      <w:r>
        <w:rPr>
          <w:rFonts w:hint="cs"/>
          <w:rtl/>
        </w:rPr>
        <w:t xml:space="preserve">- -  הרי זאת גדולתו. הוא בהחלט שינה את דעותיו - - </w:t>
      </w:r>
    </w:p>
    <w:p w14:paraId="6BEF05EA" w14:textId="77777777" w:rsidR="00000000" w:rsidRDefault="00526D0B">
      <w:pPr>
        <w:pStyle w:val="af0"/>
        <w:rPr>
          <w:rtl/>
        </w:rPr>
      </w:pPr>
      <w:r>
        <w:rPr>
          <w:rtl/>
        </w:rPr>
        <w:br/>
        <w:t>טלב אלסאנע (רע"ם):</w:t>
      </w:r>
    </w:p>
    <w:p w14:paraId="4BC2D83F" w14:textId="77777777" w:rsidR="00000000" w:rsidRDefault="00526D0B">
      <w:pPr>
        <w:pStyle w:val="a0"/>
        <w:rPr>
          <w:rtl/>
        </w:rPr>
      </w:pPr>
    </w:p>
    <w:p w14:paraId="0CEEB4A5" w14:textId="77777777" w:rsidR="00000000" w:rsidRDefault="00526D0B">
      <w:pPr>
        <w:pStyle w:val="a0"/>
        <w:rPr>
          <w:rFonts w:hint="cs"/>
          <w:rtl/>
        </w:rPr>
      </w:pPr>
      <w:r>
        <w:rPr>
          <w:rFonts w:hint="cs"/>
          <w:rtl/>
        </w:rPr>
        <w:t>הוא שינה רק בדיבור.</w:t>
      </w:r>
    </w:p>
    <w:p w14:paraId="3C94C38E" w14:textId="77777777" w:rsidR="00000000" w:rsidRDefault="00526D0B">
      <w:pPr>
        <w:pStyle w:val="-"/>
        <w:rPr>
          <w:rtl/>
        </w:rPr>
      </w:pPr>
      <w:r>
        <w:rPr>
          <w:rtl/>
        </w:rPr>
        <w:br/>
      </w:r>
      <w:bookmarkStart w:id="253" w:name="FS000001064T21_10_2003_19_36_36C"/>
      <w:bookmarkEnd w:id="253"/>
      <w:r>
        <w:rPr>
          <w:rtl/>
        </w:rPr>
        <w:t>שר התעשייה, המסחר והתעסוקה אהוד אולמרט:</w:t>
      </w:r>
    </w:p>
    <w:p w14:paraId="321EFF78" w14:textId="77777777" w:rsidR="00000000" w:rsidRDefault="00526D0B">
      <w:pPr>
        <w:pStyle w:val="a0"/>
        <w:rPr>
          <w:rtl/>
        </w:rPr>
      </w:pPr>
    </w:p>
    <w:p w14:paraId="6A3B731C" w14:textId="77777777" w:rsidR="00000000" w:rsidRDefault="00526D0B">
      <w:pPr>
        <w:pStyle w:val="a0"/>
        <w:ind w:firstLine="0"/>
        <w:rPr>
          <w:rFonts w:hint="cs"/>
          <w:rtl/>
        </w:rPr>
      </w:pPr>
      <w:r>
        <w:rPr>
          <w:rFonts w:hint="cs"/>
          <w:rtl/>
        </w:rPr>
        <w:tab/>
        <w:t>- -  הוא אומר היום דברים שהוא לא אמר בעבר. ממשלת ישראל קיבלה החלטות שהמשמעות שלהן שונה מהמדיניות שהיתה לה בעבר. להגיד</w:t>
      </w:r>
      <w:r>
        <w:rPr>
          <w:rFonts w:hint="cs"/>
          <w:rtl/>
        </w:rPr>
        <w:t xml:space="preserve"> שאין לה תוכנית? יש לה תוכנית. יש לה תוכנית שנשיא ארצות-הברית תומך בה; יש לה תוכנית שהרשות הפלסטינית בעצם התחייבה לה; יש לה תוכנית שמרבית ארצות העולם הנאורות מבינות שהיא יכולה להיות הבסיס היחיד להמשך המשא-ומתן פה. אלא מה? אין לממשלת ישראל הזאת לא נכונות, ל</w:t>
      </w:r>
      <w:r>
        <w:rPr>
          <w:rFonts w:hint="cs"/>
          <w:rtl/>
        </w:rPr>
        <w:t xml:space="preserve">א רצון ולא הסכמה להשלים עם כוונות הרצח של גורמים שהם אויבי השלום ואויבי הסיכוי לעשות אי-פעם איזה תהליך פוליטי במזרח התיכון. </w:t>
      </w:r>
    </w:p>
    <w:p w14:paraId="05BBF52F" w14:textId="77777777" w:rsidR="00000000" w:rsidRDefault="00526D0B">
      <w:pPr>
        <w:pStyle w:val="a0"/>
        <w:rPr>
          <w:rFonts w:hint="cs"/>
          <w:rtl/>
        </w:rPr>
      </w:pPr>
      <w:r>
        <w:rPr>
          <w:rtl/>
        </w:rPr>
        <w:br/>
      </w:r>
      <w:r>
        <w:rPr>
          <w:rFonts w:hint="cs"/>
          <w:rtl/>
        </w:rPr>
        <w:tab/>
        <w:t>אנחנו בעניין הזה לעולם לא נתפשר. אנחנו נלך למפת הדרכים, אחרי שנרסק את ארגוני הטרור. הלוואי שהפלסטינים יעשו את זה כמו שהם התחייבו,</w:t>
      </w:r>
      <w:r>
        <w:rPr>
          <w:rFonts w:hint="cs"/>
          <w:rtl/>
        </w:rPr>
        <w:t xml:space="preserve"> אבל אם הם לא יעשו את זה, אנחנו נעשה את זה. ולצערי, כשעושים את זה, קורים מקרים טרגיים ששוברים את הלב לכולנו, גם לאזרחים חפים מפשע. זו לא מדיניותנו, זו לא כוונתנו, איננו רוצים בכך. אנחנו מצטערים צער עמוק. אני מביע כאן בשם ממשלת ישראל צער עמוק על כל אזרח פלס</w:t>
      </w:r>
      <w:r>
        <w:rPr>
          <w:rFonts w:hint="cs"/>
          <w:rtl/>
        </w:rPr>
        <w:t>טיני שנפגע. מעולם לא נשלח חייל ישראלי לחסל אזרחים כאזרחים. לא באוטובוסים, לא בבתי-קפה, לא במסעדות, לא בבתי-ספר ולא בבתים פרטים, כפי שהפלסטינים עושים יום-יום. זה ההבדל. אני כואב את הכאב הזה, אבל אני לא בא לכאן לרגע אחד כמתנצל או כמי שמרגיש נחיתות מוסרית, שר</w:t>
      </w:r>
      <w:r>
        <w:rPr>
          <w:rFonts w:hint="cs"/>
          <w:rtl/>
        </w:rPr>
        <w:t>אוי להטפות מוסר של מישהו.</w:t>
      </w:r>
    </w:p>
    <w:p w14:paraId="16B9B0CB" w14:textId="77777777" w:rsidR="00000000" w:rsidRDefault="00526D0B">
      <w:pPr>
        <w:pStyle w:val="a0"/>
        <w:ind w:firstLine="0"/>
        <w:rPr>
          <w:rFonts w:hint="cs"/>
          <w:rtl/>
        </w:rPr>
      </w:pPr>
    </w:p>
    <w:p w14:paraId="6CC00F5F" w14:textId="77777777" w:rsidR="00000000" w:rsidRDefault="00526D0B">
      <w:pPr>
        <w:pStyle w:val="af0"/>
        <w:rPr>
          <w:rtl/>
        </w:rPr>
      </w:pPr>
      <w:r>
        <w:rPr>
          <w:rFonts w:hint="eastAsia"/>
          <w:rtl/>
        </w:rPr>
        <w:t>אחמד</w:t>
      </w:r>
      <w:r>
        <w:rPr>
          <w:rtl/>
        </w:rPr>
        <w:t xml:space="preserve"> טיבי (חד"ש-תע"ל):</w:t>
      </w:r>
    </w:p>
    <w:p w14:paraId="1F1A8F1F" w14:textId="77777777" w:rsidR="00000000" w:rsidRDefault="00526D0B">
      <w:pPr>
        <w:pStyle w:val="a0"/>
        <w:rPr>
          <w:rFonts w:hint="cs"/>
          <w:rtl/>
        </w:rPr>
      </w:pPr>
    </w:p>
    <w:p w14:paraId="58F16968" w14:textId="77777777" w:rsidR="00000000" w:rsidRDefault="00526D0B">
      <w:pPr>
        <w:pStyle w:val="a0"/>
        <w:rPr>
          <w:rFonts w:hint="cs"/>
          <w:rtl/>
        </w:rPr>
      </w:pPr>
      <w:r>
        <w:rPr>
          <w:rFonts w:hint="cs"/>
          <w:rtl/>
        </w:rPr>
        <w:t>- - -</w:t>
      </w:r>
    </w:p>
    <w:p w14:paraId="4065B01F" w14:textId="77777777" w:rsidR="00000000" w:rsidRDefault="00526D0B">
      <w:pPr>
        <w:pStyle w:val="a0"/>
        <w:ind w:firstLine="0"/>
        <w:rPr>
          <w:rFonts w:hint="cs"/>
          <w:rtl/>
        </w:rPr>
      </w:pPr>
    </w:p>
    <w:p w14:paraId="182259F9" w14:textId="77777777" w:rsidR="00000000" w:rsidRDefault="00526D0B">
      <w:pPr>
        <w:pStyle w:val="-"/>
        <w:rPr>
          <w:rtl/>
        </w:rPr>
      </w:pPr>
      <w:bookmarkStart w:id="254" w:name="FS000001064T21_10_2003_19_02_23"/>
      <w:bookmarkEnd w:id="254"/>
      <w:r>
        <w:rPr>
          <w:rFonts w:hint="eastAsia"/>
          <w:rtl/>
        </w:rPr>
        <w:t>שר</w:t>
      </w:r>
      <w:r>
        <w:rPr>
          <w:rtl/>
        </w:rPr>
        <w:t xml:space="preserve"> התעשייה, המסחר והתעסוקה אהוד אולמרט:</w:t>
      </w:r>
    </w:p>
    <w:p w14:paraId="78E26E95" w14:textId="77777777" w:rsidR="00000000" w:rsidRDefault="00526D0B">
      <w:pPr>
        <w:pStyle w:val="a0"/>
        <w:rPr>
          <w:rFonts w:hint="cs"/>
          <w:rtl/>
        </w:rPr>
      </w:pPr>
    </w:p>
    <w:p w14:paraId="21B95520" w14:textId="77777777" w:rsidR="00000000" w:rsidRDefault="00526D0B">
      <w:pPr>
        <w:pStyle w:val="a0"/>
        <w:rPr>
          <w:rFonts w:hint="cs"/>
          <w:rtl/>
        </w:rPr>
      </w:pPr>
      <w:r>
        <w:rPr>
          <w:rFonts w:hint="cs"/>
          <w:rtl/>
        </w:rPr>
        <w:t>אני מצטער מעומק לבי - - -</w:t>
      </w:r>
    </w:p>
    <w:p w14:paraId="5E035E00" w14:textId="77777777" w:rsidR="00000000" w:rsidRDefault="00526D0B">
      <w:pPr>
        <w:pStyle w:val="a0"/>
        <w:ind w:firstLine="0"/>
        <w:rPr>
          <w:rFonts w:hint="cs"/>
          <w:rtl/>
        </w:rPr>
      </w:pPr>
    </w:p>
    <w:p w14:paraId="423A1ABD" w14:textId="77777777" w:rsidR="00000000" w:rsidRDefault="00526D0B">
      <w:pPr>
        <w:pStyle w:val="af0"/>
        <w:rPr>
          <w:rtl/>
        </w:rPr>
      </w:pPr>
      <w:r>
        <w:rPr>
          <w:rFonts w:hint="eastAsia"/>
          <w:rtl/>
        </w:rPr>
        <w:t>אחמד</w:t>
      </w:r>
      <w:r>
        <w:rPr>
          <w:rtl/>
        </w:rPr>
        <w:t xml:space="preserve"> טיבי (חד"ש-תע"ל):</w:t>
      </w:r>
    </w:p>
    <w:p w14:paraId="4A209E59" w14:textId="77777777" w:rsidR="00000000" w:rsidRDefault="00526D0B">
      <w:pPr>
        <w:pStyle w:val="a0"/>
        <w:rPr>
          <w:rFonts w:hint="cs"/>
          <w:rtl/>
        </w:rPr>
      </w:pPr>
    </w:p>
    <w:p w14:paraId="6067A66E" w14:textId="77777777" w:rsidR="00000000" w:rsidRDefault="00526D0B">
      <w:pPr>
        <w:pStyle w:val="a0"/>
        <w:rPr>
          <w:rFonts w:hint="cs"/>
          <w:rtl/>
        </w:rPr>
      </w:pPr>
      <w:r>
        <w:rPr>
          <w:rFonts w:hint="cs"/>
          <w:rtl/>
        </w:rPr>
        <w:t>זה ההבדל, להביע את הצער, אבל אתה לא מצטער.</w:t>
      </w:r>
    </w:p>
    <w:p w14:paraId="0368AB99" w14:textId="77777777" w:rsidR="00000000" w:rsidRDefault="00526D0B">
      <w:pPr>
        <w:pStyle w:val="a0"/>
        <w:ind w:firstLine="0"/>
        <w:rPr>
          <w:rFonts w:hint="cs"/>
          <w:rtl/>
        </w:rPr>
      </w:pPr>
    </w:p>
    <w:p w14:paraId="618BB3B1" w14:textId="77777777" w:rsidR="00000000" w:rsidRDefault="00526D0B">
      <w:pPr>
        <w:pStyle w:val="-"/>
        <w:rPr>
          <w:rtl/>
        </w:rPr>
      </w:pPr>
      <w:bookmarkStart w:id="255" w:name="FS000001064T21_10_2003_19_02_40C"/>
      <w:bookmarkEnd w:id="255"/>
      <w:r>
        <w:rPr>
          <w:rFonts w:hint="eastAsia"/>
          <w:rtl/>
        </w:rPr>
        <w:t>שר</w:t>
      </w:r>
      <w:r>
        <w:rPr>
          <w:rtl/>
        </w:rPr>
        <w:t xml:space="preserve"> התעשייה, המסחר והתעסוקה אהוד אולמרט:</w:t>
      </w:r>
    </w:p>
    <w:p w14:paraId="47798676" w14:textId="77777777" w:rsidR="00000000" w:rsidRDefault="00526D0B">
      <w:pPr>
        <w:pStyle w:val="a0"/>
        <w:rPr>
          <w:rFonts w:hint="cs"/>
          <w:rtl/>
        </w:rPr>
      </w:pPr>
    </w:p>
    <w:p w14:paraId="1C282BB2" w14:textId="77777777" w:rsidR="00000000" w:rsidRDefault="00526D0B">
      <w:pPr>
        <w:pStyle w:val="a0"/>
        <w:rPr>
          <w:rFonts w:hint="cs"/>
          <w:rtl/>
        </w:rPr>
      </w:pPr>
      <w:r>
        <w:rPr>
          <w:rFonts w:hint="cs"/>
          <w:rtl/>
        </w:rPr>
        <w:t xml:space="preserve">בשום פנים ואופן לא.  </w:t>
      </w:r>
    </w:p>
    <w:p w14:paraId="4C210270" w14:textId="77777777" w:rsidR="00000000" w:rsidRDefault="00526D0B">
      <w:pPr>
        <w:pStyle w:val="a0"/>
        <w:ind w:firstLine="0"/>
        <w:rPr>
          <w:rFonts w:hint="cs"/>
          <w:rtl/>
        </w:rPr>
      </w:pPr>
    </w:p>
    <w:p w14:paraId="29675410" w14:textId="77777777" w:rsidR="00000000" w:rsidRDefault="00526D0B">
      <w:pPr>
        <w:pStyle w:val="af0"/>
        <w:rPr>
          <w:rtl/>
        </w:rPr>
      </w:pPr>
      <w:r>
        <w:rPr>
          <w:rFonts w:hint="eastAsia"/>
          <w:rtl/>
        </w:rPr>
        <w:t>ג</w:t>
      </w:r>
      <w:r>
        <w:rPr>
          <w:rtl/>
        </w:rPr>
        <w:t>'מאל זחאלקה (בל"ד):</w:t>
      </w:r>
    </w:p>
    <w:p w14:paraId="7C10A753" w14:textId="77777777" w:rsidR="00000000" w:rsidRDefault="00526D0B">
      <w:pPr>
        <w:pStyle w:val="a0"/>
        <w:rPr>
          <w:rFonts w:hint="cs"/>
          <w:rtl/>
        </w:rPr>
      </w:pPr>
    </w:p>
    <w:p w14:paraId="25F0203A" w14:textId="77777777" w:rsidR="00000000" w:rsidRDefault="00526D0B">
      <w:pPr>
        <w:pStyle w:val="a0"/>
        <w:rPr>
          <w:rFonts w:hint="cs"/>
          <w:rtl/>
        </w:rPr>
      </w:pPr>
      <w:r>
        <w:rPr>
          <w:rFonts w:hint="cs"/>
          <w:rtl/>
        </w:rPr>
        <w:t>זה ההבדל. זו שפלות מוסרית.</w:t>
      </w:r>
    </w:p>
    <w:p w14:paraId="08111B54" w14:textId="77777777" w:rsidR="00000000" w:rsidRDefault="00526D0B">
      <w:pPr>
        <w:pStyle w:val="a0"/>
        <w:ind w:firstLine="0"/>
        <w:rPr>
          <w:rFonts w:hint="cs"/>
          <w:rtl/>
        </w:rPr>
      </w:pPr>
    </w:p>
    <w:p w14:paraId="13521938" w14:textId="77777777" w:rsidR="00000000" w:rsidRDefault="00526D0B">
      <w:pPr>
        <w:pStyle w:val="-"/>
        <w:rPr>
          <w:rtl/>
        </w:rPr>
      </w:pPr>
      <w:bookmarkStart w:id="256" w:name="FS000001064T21_10_2003_19_03_36C"/>
      <w:bookmarkEnd w:id="256"/>
      <w:r>
        <w:rPr>
          <w:rtl/>
        </w:rPr>
        <w:t>שר התעשייה, המסחר והתעסוקה אהוד אולמרט:</w:t>
      </w:r>
    </w:p>
    <w:p w14:paraId="4F9E398F" w14:textId="77777777" w:rsidR="00000000" w:rsidRDefault="00526D0B">
      <w:pPr>
        <w:pStyle w:val="a0"/>
        <w:rPr>
          <w:rtl/>
        </w:rPr>
      </w:pPr>
    </w:p>
    <w:p w14:paraId="0412EFFB" w14:textId="77777777" w:rsidR="00000000" w:rsidRDefault="00526D0B">
      <w:pPr>
        <w:pStyle w:val="a0"/>
        <w:rPr>
          <w:rFonts w:hint="cs"/>
          <w:rtl/>
        </w:rPr>
      </w:pPr>
      <w:r>
        <w:rPr>
          <w:rFonts w:hint="cs"/>
          <w:rtl/>
        </w:rPr>
        <w:t>אנחנו נמשיך לעשות את כל מה שדרוש כדי שאזרח ישראלי אחד לא יצטרך לחיות חס וחלילה בסכנה, שאיזה מחבל מתאבד מעזה, מג'באליה, מבית-חאנון או מיהודה ושומרון ימשיך לחדור כדי</w:t>
      </w:r>
      <w:r>
        <w:rPr>
          <w:rFonts w:hint="cs"/>
          <w:rtl/>
        </w:rPr>
        <w:t xml:space="preserve"> להרוג אזרחים ישראלים. בשום פנים ואופן.</w:t>
      </w:r>
    </w:p>
    <w:p w14:paraId="658D192B" w14:textId="77777777" w:rsidR="00000000" w:rsidRDefault="00526D0B">
      <w:pPr>
        <w:pStyle w:val="a0"/>
        <w:ind w:firstLine="0"/>
        <w:rPr>
          <w:rFonts w:hint="cs"/>
          <w:rtl/>
        </w:rPr>
      </w:pPr>
    </w:p>
    <w:p w14:paraId="710B6E2B" w14:textId="77777777" w:rsidR="00000000" w:rsidRDefault="00526D0B">
      <w:pPr>
        <w:pStyle w:val="af0"/>
        <w:rPr>
          <w:rtl/>
        </w:rPr>
      </w:pPr>
      <w:r>
        <w:rPr>
          <w:rFonts w:hint="eastAsia"/>
          <w:rtl/>
        </w:rPr>
        <w:t>ג</w:t>
      </w:r>
      <w:r>
        <w:rPr>
          <w:rtl/>
        </w:rPr>
        <w:t>'מאל זחאלקה (בל"ד):</w:t>
      </w:r>
    </w:p>
    <w:p w14:paraId="5E8E68DF" w14:textId="77777777" w:rsidR="00000000" w:rsidRDefault="00526D0B">
      <w:pPr>
        <w:pStyle w:val="a0"/>
        <w:rPr>
          <w:rFonts w:hint="cs"/>
          <w:rtl/>
        </w:rPr>
      </w:pPr>
    </w:p>
    <w:p w14:paraId="185A1997" w14:textId="77777777" w:rsidR="00000000" w:rsidRDefault="00526D0B">
      <w:pPr>
        <w:pStyle w:val="a0"/>
        <w:rPr>
          <w:rFonts w:hint="cs"/>
          <w:rtl/>
        </w:rPr>
      </w:pPr>
      <w:r>
        <w:rPr>
          <w:rFonts w:hint="cs"/>
          <w:rtl/>
        </w:rPr>
        <w:t>אז תעשה שלום. אל תדבר ככה.</w:t>
      </w:r>
    </w:p>
    <w:p w14:paraId="539482E2" w14:textId="77777777" w:rsidR="00000000" w:rsidRDefault="00526D0B">
      <w:pPr>
        <w:pStyle w:val="a0"/>
        <w:ind w:firstLine="0"/>
        <w:rPr>
          <w:rFonts w:hint="cs"/>
          <w:rtl/>
        </w:rPr>
      </w:pPr>
    </w:p>
    <w:p w14:paraId="036DE774" w14:textId="77777777" w:rsidR="00000000" w:rsidRDefault="00526D0B">
      <w:pPr>
        <w:pStyle w:val="-"/>
        <w:rPr>
          <w:rtl/>
        </w:rPr>
      </w:pPr>
      <w:bookmarkStart w:id="257" w:name="FS000001064T21_10_2003_19_04_31C"/>
      <w:bookmarkEnd w:id="257"/>
      <w:r>
        <w:rPr>
          <w:rtl/>
        </w:rPr>
        <w:t>שר התעשייה, המסחר והתעסוקה אהוד אולמרט:</w:t>
      </w:r>
    </w:p>
    <w:p w14:paraId="2A550E54" w14:textId="77777777" w:rsidR="00000000" w:rsidRDefault="00526D0B">
      <w:pPr>
        <w:pStyle w:val="a0"/>
        <w:rPr>
          <w:rtl/>
        </w:rPr>
      </w:pPr>
    </w:p>
    <w:p w14:paraId="1C138768" w14:textId="77777777" w:rsidR="00000000" w:rsidRDefault="00526D0B">
      <w:pPr>
        <w:pStyle w:val="a0"/>
        <w:rPr>
          <w:rFonts w:hint="cs"/>
          <w:rtl/>
        </w:rPr>
      </w:pPr>
      <w:r>
        <w:rPr>
          <w:rFonts w:hint="cs"/>
          <w:rtl/>
        </w:rPr>
        <w:t>גברתי היושבת-ראש, אני חוזר וקובע: ממשלת ישראל - - -</w:t>
      </w:r>
    </w:p>
    <w:p w14:paraId="343E60EC" w14:textId="77777777" w:rsidR="00000000" w:rsidRDefault="00526D0B">
      <w:pPr>
        <w:pStyle w:val="a0"/>
        <w:ind w:firstLine="0"/>
        <w:rPr>
          <w:rFonts w:hint="cs"/>
          <w:rtl/>
        </w:rPr>
      </w:pPr>
    </w:p>
    <w:p w14:paraId="581903CB" w14:textId="77777777" w:rsidR="00000000" w:rsidRDefault="00526D0B">
      <w:pPr>
        <w:pStyle w:val="af0"/>
        <w:rPr>
          <w:rtl/>
        </w:rPr>
      </w:pPr>
      <w:r>
        <w:rPr>
          <w:rFonts w:hint="eastAsia"/>
          <w:rtl/>
        </w:rPr>
        <w:t>קריאות</w:t>
      </w:r>
      <w:r>
        <w:rPr>
          <w:rtl/>
        </w:rPr>
        <w:t>:</w:t>
      </w:r>
    </w:p>
    <w:p w14:paraId="52B35637" w14:textId="77777777" w:rsidR="00000000" w:rsidRDefault="00526D0B">
      <w:pPr>
        <w:pStyle w:val="a0"/>
        <w:rPr>
          <w:rFonts w:hint="cs"/>
          <w:rtl/>
        </w:rPr>
      </w:pPr>
    </w:p>
    <w:p w14:paraId="44FF6328" w14:textId="77777777" w:rsidR="00000000" w:rsidRDefault="00526D0B">
      <w:pPr>
        <w:pStyle w:val="a0"/>
        <w:rPr>
          <w:rFonts w:hint="cs"/>
          <w:rtl/>
        </w:rPr>
      </w:pPr>
      <w:r>
        <w:rPr>
          <w:rFonts w:hint="cs"/>
          <w:rtl/>
        </w:rPr>
        <w:t>- - -</w:t>
      </w:r>
    </w:p>
    <w:p w14:paraId="148BD3F2" w14:textId="77777777" w:rsidR="00000000" w:rsidRDefault="00526D0B">
      <w:pPr>
        <w:pStyle w:val="a0"/>
        <w:ind w:firstLine="0"/>
        <w:rPr>
          <w:rFonts w:hint="cs"/>
          <w:rtl/>
        </w:rPr>
      </w:pPr>
    </w:p>
    <w:p w14:paraId="534E994B" w14:textId="77777777" w:rsidR="00000000" w:rsidRDefault="00526D0B">
      <w:pPr>
        <w:pStyle w:val="-"/>
        <w:rPr>
          <w:rtl/>
        </w:rPr>
      </w:pPr>
      <w:bookmarkStart w:id="258" w:name="FS000001064T21_10_2003_19_05_17C"/>
      <w:bookmarkEnd w:id="258"/>
      <w:r>
        <w:rPr>
          <w:rFonts w:hint="eastAsia"/>
          <w:rtl/>
        </w:rPr>
        <w:t>שר</w:t>
      </w:r>
      <w:r>
        <w:rPr>
          <w:rtl/>
        </w:rPr>
        <w:t xml:space="preserve"> התעשייה, המסחר והתעסוקה אהוד אולמרט:</w:t>
      </w:r>
    </w:p>
    <w:p w14:paraId="095BBCCC" w14:textId="77777777" w:rsidR="00000000" w:rsidRDefault="00526D0B">
      <w:pPr>
        <w:pStyle w:val="a0"/>
        <w:rPr>
          <w:rFonts w:hint="cs"/>
          <w:rtl/>
        </w:rPr>
      </w:pPr>
    </w:p>
    <w:p w14:paraId="1F669CD4" w14:textId="77777777" w:rsidR="00000000" w:rsidRDefault="00526D0B">
      <w:pPr>
        <w:pStyle w:val="a0"/>
        <w:rPr>
          <w:rFonts w:hint="cs"/>
          <w:rtl/>
        </w:rPr>
      </w:pPr>
      <w:r>
        <w:rPr>
          <w:rFonts w:hint="cs"/>
          <w:rtl/>
        </w:rPr>
        <w:t>ממשלת ישראל תמ</w:t>
      </w:r>
      <w:r>
        <w:rPr>
          <w:rFonts w:hint="cs"/>
          <w:rtl/>
        </w:rPr>
        <w:t>שיך -  תשמע, אתה לא היית פה רוב הזמן, ודווקא התנהל דיון די סביר. אתה לא צריך להתרגש.</w:t>
      </w:r>
    </w:p>
    <w:p w14:paraId="3E9B25C4" w14:textId="77777777" w:rsidR="00000000" w:rsidRDefault="00526D0B">
      <w:pPr>
        <w:pStyle w:val="a0"/>
        <w:ind w:firstLine="0"/>
        <w:rPr>
          <w:rFonts w:hint="cs"/>
          <w:rtl/>
        </w:rPr>
      </w:pPr>
    </w:p>
    <w:p w14:paraId="6104A53F" w14:textId="77777777" w:rsidR="00000000" w:rsidRDefault="00526D0B">
      <w:pPr>
        <w:pStyle w:val="af0"/>
        <w:rPr>
          <w:rtl/>
        </w:rPr>
      </w:pPr>
      <w:r>
        <w:rPr>
          <w:rFonts w:hint="eastAsia"/>
          <w:rtl/>
        </w:rPr>
        <w:t>דניאל</w:t>
      </w:r>
      <w:r>
        <w:rPr>
          <w:rtl/>
        </w:rPr>
        <w:t xml:space="preserve"> בנלולו (הליכוד):</w:t>
      </w:r>
    </w:p>
    <w:p w14:paraId="0A4441F3" w14:textId="77777777" w:rsidR="00000000" w:rsidRDefault="00526D0B">
      <w:pPr>
        <w:pStyle w:val="a0"/>
        <w:rPr>
          <w:rFonts w:hint="cs"/>
          <w:rtl/>
        </w:rPr>
      </w:pPr>
    </w:p>
    <w:p w14:paraId="77A2B581" w14:textId="77777777" w:rsidR="00000000" w:rsidRDefault="00526D0B">
      <w:pPr>
        <w:pStyle w:val="a0"/>
        <w:rPr>
          <w:rFonts w:hint="cs"/>
          <w:rtl/>
        </w:rPr>
      </w:pPr>
      <w:r>
        <w:rPr>
          <w:rFonts w:hint="cs"/>
          <w:rtl/>
        </w:rPr>
        <w:t>כבוד השר רוצה שלום, תאמינו לי.</w:t>
      </w:r>
    </w:p>
    <w:p w14:paraId="381A18D7" w14:textId="77777777" w:rsidR="00000000" w:rsidRDefault="00526D0B">
      <w:pPr>
        <w:pStyle w:val="a0"/>
        <w:ind w:firstLine="0"/>
        <w:rPr>
          <w:rFonts w:hint="cs"/>
          <w:rtl/>
        </w:rPr>
      </w:pPr>
    </w:p>
    <w:p w14:paraId="5C37B710" w14:textId="77777777" w:rsidR="00000000" w:rsidRDefault="00526D0B">
      <w:pPr>
        <w:pStyle w:val="af0"/>
        <w:rPr>
          <w:rtl/>
        </w:rPr>
      </w:pPr>
      <w:r>
        <w:rPr>
          <w:rFonts w:hint="eastAsia"/>
          <w:rtl/>
        </w:rPr>
        <w:t>ג</w:t>
      </w:r>
      <w:r>
        <w:rPr>
          <w:rtl/>
        </w:rPr>
        <w:t>'מאל זחאלקה (בל"ד):</w:t>
      </w:r>
    </w:p>
    <w:p w14:paraId="6076BB2D" w14:textId="77777777" w:rsidR="00000000" w:rsidRDefault="00526D0B">
      <w:pPr>
        <w:pStyle w:val="a0"/>
        <w:rPr>
          <w:rFonts w:hint="cs"/>
          <w:rtl/>
        </w:rPr>
      </w:pPr>
    </w:p>
    <w:p w14:paraId="45F7896F" w14:textId="77777777" w:rsidR="00000000" w:rsidRDefault="00526D0B">
      <w:pPr>
        <w:pStyle w:val="a0"/>
        <w:rPr>
          <w:rFonts w:hint="cs"/>
          <w:rtl/>
        </w:rPr>
      </w:pPr>
      <w:r>
        <w:rPr>
          <w:rFonts w:hint="cs"/>
          <w:rtl/>
        </w:rPr>
        <w:t>אנחנו לא מאמינים.</w:t>
      </w:r>
    </w:p>
    <w:p w14:paraId="44604A3B" w14:textId="77777777" w:rsidR="00000000" w:rsidRDefault="00526D0B">
      <w:pPr>
        <w:pStyle w:val="a0"/>
        <w:ind w:firstLine="0"/>
        <w:rPr>
          <w:rFonts w:hint="cs"/>
          <w:rtl/>
        </w:rPr>
      </w:pPr>
    </w:p>
    <w:p w14:paraId="3D0C8A48" w14:textId="77777777" w:rsidR="00000000" w:rsidRDefault="00526D0B">
      <w:pPr>
        <w:pStyle w:val="-"/>
        <w:rPr>
          <w:rtl/>
        </w:rPr>
      </w:pPr>
      <w:bookmarkStart w:id="259" w:name="FS000001064T21_10_2003_19_06_15C"/>
      <w:bookmarkEnd w:id="259"/>
      <w:r>
        <w:rPr>
          <w:rFonts w:hint="eastAsia"/>
          <w:rtl/>
        </w:rPr>
        <w:t>שר</w:t>
      </w:r>
      <w:r>
        <w:rPr>
          <w:rtl/>
        </w:rPr>
        <w:t xml:space="preserve"> התעשייה, המסחר והתעסוקה אהוד אולמרט:</w:t>
      </w:r>
    </w:p>
    <w:p w14:paraId="2521C59F" w14:textId="77777777" w:rsidR="00000000" w:rsidRDefault="00526D0B">
      <w:pPr>
        <w:pStyle w:val="a0"/>
        <w:rPr>
          <w:rFonts w:hint="cs"/>
          <w:rtl/>
        </w:rPr>
      </w:pPr>
    </w:p>
    <w:p w14:paraId="1BA739F5" w14:textId="77777777" w:rsidR="00000000" w:rsidRDefault="00526D0B">
      <w:pPr>
        <w:pStyle w:val="a0"/>
        <w:rPr>
          <w:rFonts w:hint="cs"/>
          <w:rtl/>
        </w:rPr>
      </w:pPr>
      <w:r>
        <w:rPr>
          <w:rFonts w:hint="cs"/>
          <w:rtl/>
        </w:rPr>
        <w:t>גברתי היושבת-ראש, אני חוזר וקובע</w:t>
      </w:r>
      <w:r>
        <w:rPr>
          <w:rFonts w:hint="cs"/>
          <w:rtl/>
        </w:rPr>
        <w:t xml:space="preserve"> בשם ממשלת ישראל, שאנחנו נמשיך לראות במפת הדרכים, על בסיס המתווה של הנשיא בוש מ-24 ביוני 2002, את הבסיס להמשך התהליך המדיני הרלוונטי היחיד למזרח התיכון וליחסים שלנו עם הפלסטינים. אנחנו נמשיך להכות בטרור, במנהיגיו ובראשיו בכל מקום, ללא הגבלה, ונעשה מאמץ עלי</w:t>
      </w:r>
      <w:r>
        <w:rPr>
          <w:rFonts w:hint="cs"/>
          <w:rtl/>
        </w:rPr>
        <w:t xml:space="preserve">ון, כפי שאנחנו עושים כל הזמן, שחס וחלילה לא ייפגעו אזרחים חפים מפשע; זאת מעולם לא היתה מטרתנו, וזה לא רצוננו, ואנחנו מצטערים צער עמוק על כל קורבן כזה. </w:t>
      </w:r>
    </w:p>
    <w:p w14:paraId="796733A2" w14:textId="77777777" w:rsidR="00000000" w:rsidRDefault="00526D0B">
      <w:pPr>
        <w:pStyle w:val="a0"/>
        <w:rPr>
          <w:rFonts w:hint="cs"/>
          <w:rtl/>
        </w:rPr>
      </w:pPr>
    </w:p>
    <w:p w14:paraId="0734C092" w14:textId="77777777" w:rsidR="00000000" w:rsidRDefault="00526D0B">
      <w:pPr>
        <w:pStyle w:val="a0"/>
        <w:rPr>
          <w:rFonts w:hint="cs"/>
          <w:rtl/>
        </w:rPr>
      </w:pPr>
      <w:r>
        <w:rPr>
          <w:rFonts w:hint="cs"/>
          <w:rtl/>
        </w:rPr>
        <w:t>מה שממשלת ישראל ורוב הישראלים סבורים, שעוד הרבה שנים הנייר הזה יישאר כאבן שאין לה הופכין בכספות של ממשל</w:t>
      </w:r>
      <w:r>
        <w:rPr>
          <w:rFonts w:hint="cs"/>
          <w:rtl/>
        </w:rPr>
        <w:t>ת שווייץ, משום שהציבור הישראלי ידחה את המסמך, את כותביו ואת חותמיו דחייה חד-משמעית - -</w:t>
      </w:r>
    </w:p>
    <w:p w14:paraId="0DCC581D" w14:textId="77777777" w:rsidR="00000000" w:rsidRDefault="00526D0B">
      <w:pPr>
        <w:pStyle w:val="a0"/>
        <w:ind w:firstLine="0"/>
        <w:rPr>
          <w:rFonts w:hint="cs"/>
          <w:rtl/>
        </w:rPr>
      </w:pPr>
    </w:p>
    <w:p w14:paraId="735D176A" w14:textId="77777777" w:rsidR="00000000" w:rsidRDefault="00526D0B">
      <w:pPr>
        <w:pStyle w:val="af0"/>
        <w:rPr>
          <w:rtl/>
        </w:rPr>
      </w:pPr>
      <w:r>
        <w:rPr>
          <w:rFonts w:hint="eastAsia"/>
          <w:rtl/>
        </w:rPr>
        <w:t>טלב</w:t>
      </w:r>
      <w:r>
        <w:rPr>
          <w:rtl/>
        </w:rPr>
        <w:t xml:space="preserve"> אלסאנע (רע"ם):</w:t>
      </w:r>
    </w:p>
    <w:p w14:paraId="55583744" w14:textId="77777777" w:rsidR="00000000" w:rsidRDefault="00526D0B">
      <w:pPr>
        <w:pStyle w:val="a0"/>
        <w:rPr>
          <w:rFonts w:hint="cs"/>
          <w:rtl/>
        </w:rPr>
      </w:pPr>
    </w:p>
    <w:p w14:paraId="344D0BFD" w14:textId="77777777" w:rsidR="00000000" w:rsidRDefault="00526D0B">
      <w:pPr>
        <w:pStyle w:val="a0"/>
        <w:rPr>
          <w:rFonts w:hint="cs"/>
          <w:rtl/>
        </w:rPr>
      </w:pPr>
      <w:r>
        <w:rPr>
          <w:rFonts w:hint="cs"/>
          <w:rtl/>
        </w:rPr>
        <w:t>תשאיר את זה לציבור.</w:t>
      </w:r>
    </w:p>
    <w:p w14:paraId="0AD1AC0D" w14:textId="77777777" w:rsidR="00000000" w:rsidRDefault="00526D0B">
      <w:pPr>
        <w:pStyle w:val="a0"/>
        <w:ind w:firstLine="0"/>
        <w:rPr>
          <w:rFonts w:hint="cs"/>
          <w:rtl/>
        </w:rPr>
      </w:pPr>
    </w:p>
    <w:p w14:paraId="28C2189C" w14:textId="77777777" w:rsidR="00000000" w:rsidRDefault="00526D0B">
      <w:pPr>
        <w:pStyle w:val="-"/>
        <w:rPr>
          <w:rtl/>
        </w:rPr>
      </w:pPr>
      <w:bookmarkStart w:id="260" w:name="FS000001064T21_10_2003_19_10_55C"/>
      <w:bookmarkEnd w:id="260"/>
      <w:r>
        <w:rPr>
          <w:rtl/>
        </w:rPr>
        <w:t>שר התעשייה, המסחר והתעסוקה אהוד אולמרט:</w:t>
      </w:r>
    </w:p>
    <w:p w14:paraId="3936E0C1" w14:textId="77777777" w:rsidR="00000000" w:rsidRDefault="00526D0B">
      <w:pPr>
        <w:pStyle w:val="a0"/>
        <w:rPr>
          <w:rtl/>
        </w:rPr>
      </w:pPr>
    </w:p>
    <w:p w14:paraId="09591BEA" w14:textId="77777777" w:rsidR="00000000" w:rsidRDefault="00526D0B">
      <w:pPr>
        <w:pStyle w:val="a0"/>
        <w:rPr>
          <w:rFonts w:hint="cs"/>
          <w:rtl/>
        </w:rPr>
      </w:pPr>
      <w:r>
        <w:rPr>
          <w:rFonts w:hint="cs"/>
          <w:rtl/>
        </w:rPr>
        <w:t>- -  ויכה אותם ציבורית, כפי שראוי להם, כשתגיע שעת המבחן.</w:t>
      </w:r>
    </w:p>
    <w:p w14:paraId="3A90A4A5" w14:textId="77777777" w:rsidR="00000000" w:rsidRDefault="00526D0B">
      <w:pPr>
        <w:pStyle w:val="a0"/>
        <w:rPr>
          <w:rFonts w:hint="cs"/>
          <w:rtl/>
        </w:rPr>
      </w:pPr>
    </w:p>
    <w:p w14:paraId="5A09101A" w14:textId="77777777" w:rsidR="00000000" w:rsidRDefault="00526D0B">
      <w:pPr>
        <w:pStyle w:val="a0"/>
        <w:rPr>
          <w:rFonts w:hint="cs"/>
          <w:rtl/>
        </w:rPr>
      </w:pPr>
      <w:r>
        <w:rPr>
          <w:rFonts w:hint="cs"/>
          <w:rtl/>
        </w:rPr>
        <w:t>אני מבקש להסיר את ההצעות מסד</w:t>
      </w:r>
      <w:r>
        <w:rPr>
          <w:rFonts w:hint="cs"/>
          <w:rtl/>
        </w:rPr>
        <w:t>ר-היום.</w:t>
      </w:r>
    </w:p>
    <w:p w14:paraId="28BB9E32" w14:textId="77777777" w:rsidR="00000000" w:rsidRDefault="00526D0B">
      <w:pPr>
        <w:pStyle w:val="a0"/>
        <w:ind w:firstLine="0"/>
        <w:rPr>
          <w:rFonts w:hint="cs"/>
          <w:rtl/>
        </w:rPr>
      </w:pPr>
    </w:p>
    <w:p w14:paraId="40B0BB75" w14:textId="77777777" w:rsidR="00000000" w:rsidRDefault="00526D0B">
      <w:pPr>
        <w:pStyle w:val="af1"/>
        <w:rPr>
          <w:rtl/>
        </w:rPr>
      </w:pPr>
      <w:r>
        <w:rPr>
          <w:rtl/>
        </w:rPr>
        <w:t>היו"ר אתי לבני:</w:t>
      </w:r>
    </w:p>
    <w:p w14:paraId="5714426E" w14:textId="77777777" w:rsidR="00000000" w:rsidRDefault="00526D0B">
      <w:pPr>
        <w:pStyle w:val="a0"/>
        <w:rPr>
          <w:rtl/>
        </w:rPr>
      </w:pPr>
    </w:p>
    <w:p w14:paraId="3F456860" w14:textId="77777777" w:rsidR="00000000" w:rsidRDefault="00526D0B">
      <w:pPr>
        <w:pStyle w:val="a0"/>
        <w:rPr>
          <w:rFonts w:hint="cs"/>
          <w:rtl/>
        </w:rPr>
      </w:pPr>
      <w:r>
        <w:rPr>
          <w:rFonts w:hint="cs"/>
          <w:rtl/>
        </w:rPr>
        <w:t>תודה רבה לכבוד השר. יש הצעות אחרות של חבר הכנסת איוב קרא, חבר הכנסת יעקב מרגי, חבר הכנסת דהאמשה וחבר הכנסת טיבי. לכל אחד יש דקה אחת. חבר הכנסת איוב קרא ישנו? לא. אחריו - חבר הכנסת מרגי.</w:t>
      </w:r>
    </w:p>
    <w:p w14:paraId="64C212B9" w14:textId="77777777" w:rsidR="00000000" w:rsidRDefault="00526D0B">
      <w:pPr>
        <w:pStyle w:val="a0"/>
        <w:ind w:firstLine="0"/>
        <w:rPr>
          <w:rFonts w:hint="cs"/>
          <w:rtl/>
        </w:rPr>
      </w:pPr>
    </w:p>
    <w:p w14:paraId="045539F9" w14:textId="77777777" w:rsidR="00000000" w:rsidRDefault="00526D0B">
      <w:pPr>
        <w:pStyle w:val="a"/>
        <w:rPr>
          <w:rtl/>
        </w:rPr>
      </w:pPr>
      <w:bookmarkStart w:id="261" w:name="FS000001056T21_10_2003_19_12_12"/>
      <w:bookmarkStart w:id="262" w:name="_Toc56258682"/>
      <w:bookmarkEnd w:id="261"/>
      <w:r>
        <w:rPr>
          <w:rFonts w:hint="eastAsia"/>
          <w:rtl/>
        </w:rPr>
        <w:t>יעקב</w:t>
      </w:r>
      <w:r>
        <w:rPr>
          <w:rtl/>
        </w:rPr>
        <w:t xml:space="preserve"> מרגי (ש"ס):</w:t>
      </w:r>
      <w:bookmarkEnd w:id="262"/>
    </w:p>
    <w:p w14:paraId="549DB51C" w14:textId="77777777" w:rsidR="00000000" w:rsidRDefault="00526D0B">
      <w:pPr>
        <w:pStyle w:val="a0"/>
        <w:rPr>
          <w:rFonts w:hint="cs"/>
          <w:rtl/>
        </w:rPr>
      </w:pPr>
    </w:p>
    <w:p w14:paraId="4139E118" w14:textId="77777777" w:rsidR="00000000" w:rsidRDefault="00526D0B">
      <w:pPr>
        <w:pStyle w:val="a0"/>
        <w:rPr>
          <w:rFonts w:hint="cs"/>
          <w:rtl/>
        </w:rPr>
      </w:pPr>
      <w:r>
        <w:rPr>
          <w:rFonts w:hint="cs"/>
          <w:rtl/>
        </w:rPr>
        <w:t xml:space="preserve">גברתי היושבת-ראש, במסגרת </w:t>
      </w:r>
      <w:r>
        <w:rPr>
          <w:rFonts w:hint="cs"/>
          <w:rtl/>
        </w:rPr>
        <w:t>נאומי הקודם קראתי לראש הממשלה לעשות הכול על מנת להגיע לשלום. אך ראינו שהעם היושב בציון הוקיע את יוזמת ז'נבה והבוחר הוקיע מעל לכול את יוסי ביילין והרחיק אותו מבית מכובד זה. אני מתפלא שאנשים חושבים שגילו את אמריקה ויש עם מי לדבר. גם באוסלו דיברנו וחתמנו. אבל</w:t>
      </w:r>
      <w:r>
        <w:rPr>
          <w:rFonts w:hint="cs"/>
          <w:rtl/>
        </w:rPr>
        <w:t>, לצערי הרב, השאלה היא לא אם יש עם מי לדבר אלא אם יש מי שיעשה טובה לעמו הנדכה.</w:t>
      </w:r>
    </w:p>
    <w:p w14:paraId="647D1B1A" w14:textId="77777777" w:rsidR="00000000" w:rsidRDefault="00526D0B">
      <w:pPr>
        <w:pStyle w:val="a0"/>
        <w:ind w:firstLine="0"/>
        <w:rPr>
          <w:rFonts w:hint="cs"/>
          <w:rtl/>
        </w:rPr>
      </w:pPr>
    </w:p>
    <w:p w14:paraId="2E8595EE" w14:textId="77777777" w:rsidR="00000000" w:rsidRDefault="00526D0B">
      <w:pPr>
        <w:pStyle w:val="af1"/>
        <w:rPr>
          <w:rtl/>
        </w:rPr>
      </w:pPr>
      <w:r>
        <w:rPr>
          <w:rtl/>
        </w:rPr>
        <w:t>היו"ר אתי לבני:</w:t>
      </w:r>
    </w:p>
    <w:p w14:paraId="55D58B00" w14:textId="77777777" w:rsidR="00000000" w:rsidRDefault="00526D0B">
      <w:pPr>
        <w:pStyle w:val="a0"/>
        <w:rPr>
          <w:rtl/>
        </w:rPr>
      </w:pPr>
    </w:p>
    <w:p w14:paraId="7C425A09" w14:textId="77777777" w:rsidR="00000000" w:rsidRDefault="00526D0B">
      <w:pPr>
        <w:pStyle w:val="a0"/>
        <w:rPr>
          <w:rFonts w:hint="cs"/>
          <w:rtl/>
        </w:rPr>
      </w:pPr>
      <w:r>
        <w:rPr>
          <w:rFonts w:hint="cs"/>
          <w:rtl/>
        </w:rPr>
        <w:t>חבר הכנסת דהאמשה.</w:t>
      </w:r>
    </w:p>
    <w:p w14:paraId="1884FFB6" w14:textId="77777777" w:rsidR="00000000" w:rsidRDefault="00526D0B">
      <w:pPr>
        <w:pStyle w:val="a0"/>
        <w:ind w:firstLine="0"/>
        <w:rPr>
          <w:rFonts w:hint="cs"/>
          <w:rtl/>
        </w:rPr>
      </w:pPr>
    </w:p>
    <w:p w14:paraId="4152A715" w14:textId="77777777" w:rsidR="00000000" w:rsidRDefault="00526D0B">
      <w:pPr>
        <w:pStyle w:val="a"/>
        <w:rPr>
          <w:rtl/>
        </w:rPr>
      </w:pPr>
      <w:bookmarkStart w:id="263" w:name="FS000000550T21_10_2003_19_13_38"/>
      <w:bookmarkStart w:id="264" w:name="_Toc56258683"/>
      <w:bookmarkEnd w:id="263"/>
      <w:r>
        <w:rPr>
          <w:rFonts w:hint="eastAsia"/>
          <w:rtl/>
        </w:rPr>
        <w:t>עבד</w:t>
      </w:r>
      <w:r>
        <w:rPr>
          <w:rtl/>
        </w:rPr>
        <w:t>-אלמאלכ דהאמשה (רע"ם):</w:t>
      </w:r>
      <w:bookmarkEnd w:id="264"/>
    </w:p>
    <w:p w14:paraId="1AE0B2CA" w14:textId="77777777" w:rsidR="00000000" w:rsidRDefault="00526D0B">
      <w:pPr>
        <w:pStyle w:val="a0"/>
        <w:rPr>
          <w:rFonts w:hint="cs"/>
          <w:rtl/>
        </w:rPr>
      </w:pPr>
    </w:p>
    <w:p w14:paraId="3937A0E9" w14:textId="77777777" w:rsidR="00000000" w:rsidRDefault="00526D0B">
      <w:pPr>
        <w:pStyle w:val="a0"/>
        <w:rPr>
          <w:rFonts w:hint="cs"/>
          <w:rtl/>
        </w:rPr>
      </w:pPr>
      <w:r>
        <w:rPr>
          <w:rFonts w:hint="cs"/>
          <w:rtl/>
        </w:rPr>
        <w:t>גברתי היושבת-ראש, מכובדי השר, טוב שחזרת - - -</w:t>
      </w:r>
    </w:p>
    <w:p w14:paraId="2624E6F5" w14:textId="77777777" w:rsidR="00000000" w:rsidRDefault="00526D0B">
      <w:pPr>
        <w:pStyle w:val="a0"/>
        <w:ind w:firstLine="0"/>
        <w:rPr>
          <w:rFonts w:hint="cs"/>
          <w:rtl/>
        </w:rPr>
      </w:pPr>
    </w:p>
    <w:p w14:paraId="70BD1673" w14:textId="77777777" w:rsidR="00000000" w:rsidRDefault="00526D0B">
      <w:pPr>
        <w:pStyle w:val="af0"/>
        <w:rPr>
          <w:rtl/>
        </w:rPr>
      </w:pPr>
      <w:r>
        <w:rPr>
          <w:rFonts w:hint="eastAsia"/>
          <w:rtl/>
        </w:rPr>
        <w:t>שר</w:t>
      </w:r>
      <w:r>
        <w:rPr>
          <w:rtl/>
        </w:rPr>
        <w:t xml:space="preserve"> התעשייה, המסחר והתעסוקה אהוד אולמרט:</w:t>
      </w:r>
    </w:p>
    <w:p w14:paraId="211324A1" w14:textId="77777777" w:rsidR="00000000" w:rsidRDefault="00526D0B">
      <w:pPr>
        <w:pStyle w:val="a0"/>
        <w:rPr>
          <w:rFonts w:hint="cs"/>
          <w:rtl/>
        </w:rPr>
      </w:pPr>
    </w:p>
    <w:p w14:paraId="7670E8DC" w14:textId="77777777" w:rsidR="00000000" w:rsidRDefault="00526D0B">
      <w:pPr>
        <w:pStyle w:val="a0"/>
        <w:rPr>
          <w:rFonts w:hint="cs"/>
          <w:rtl/>
        </w:rPr>
      </w:pPr>
      <w:r>
        <w:rPr>
          <w:rFonts w:hint="cs"/>
          <w:rtl/>
        </w:rPr>
        <w:t>לא עזבתי.</w:t>
      </w:r>
    </w:p>
    <w:p w14:paraId="64A23ED9" w14:textId="77777777" w:rsidR="00000000" w:rsidRDefault="00526D0B">
      <w:pPr>
        <w:pStyle w:val="a0"/>
        <w:ind w:firstLine="0"/>
        <w:rPr>
          <w:rFonts w:hint="cs"/>
          <w:rtl/>
        </w:rPr>
      </w:pPr>
    </w:p>
    <w:p w14:paraId="3F51FFA5" w14:textId="77777777" w:rsidR="00000000" w:rsidRDefault="00526D0B">
      <w:pPr>
        <w:pStyle w:val="-"/>
        <w:rPr>
          <w:rtl/>
        </w:rPr>
      </w:pPr>
      <w:bookmarkStart w:id="265" w:name="FS000000550T21_10_2003_19_13_54C"/>
      <w:bookmarkEnd w:id="265"/>
      <w:r>
        <w:rPr>
          <w:rtl/>
        </w:rPr>
        <w:t>עבד-אלמאלכ דהא</w:t>
      </w:r>
      <w:r>
        <w:rPr>
          <w:rtl/>
        </w:rPr>
        <w:t>משה (רע"ם):</w:t>
      </w:r>
    </w:p>
    <w:p w14:paraId="47C93D99" w14:textId="77777777" w:rsidR="00000000" w:rsidRDefault="00526D0B">
      <w:pPr>
        <w:pStyle w:val="a0"/>
        <w:rPr>
          <w:rtl/>
        </w:rPr>
      </w:pPr>
    </w:p>
    <w:p w14:paraId="0E4CFC90" w14:textId="77777777" w:rsidR="00000000" w:rsidRDefault="00526D0B">
      <w:pPr>
        <w:pStyle w:val="a0"/>
        <w:rPr>
          <w:rFonts w:hint="cs"/>
          <w:rtl/>
        </w:rPr>
      </w:pPr>
      <w:r>
        <w:rPr>
          <w:rFonts w:hint="cs"/>
          <w:rtl/>
        </w:rPr>
        <w:t xml:space="preserve">אני רוצה להגיד לך, כאשר מתעלמים מעובדות ומהמציאות כפי שהיא, מגיעים לתוצאות אבסורדיות. הממשלה הזאת, כך אמרת בדבריך עכשיו - אתה מתעלם מזה שקיימים מסגדים. יש מסגד אל-אקצא ויש חראם אל-שריף ומתפללים שם יום-יום. לא שהם עושים כאילו משהו אחר או דברים </w:t>
      </w:r>
      <w:r>
        <w:rPr>
          <w:rFonts w:hint="cs"/>
          <w:rtl/>
        </w:rPr>
        <w:t xml:space="preserve">נוספים. זה מסגד כל הזמן. עובדה היסטורית, שתלמדו אחת ולתמיד: המסגד הזה הוקם 40 שנה לאחר בריאת העולם. כאשר אדם הראשון ירד ארצה, הוא הקים את המסגד הראשון במכה ואת המסגד השני פה, בירושלים. והוא כל הזמן מסגד. זה היסטוריה. </w:t>
      </w:r>
    </w:p>
    <w:p w14:paraId="3A81DBF5" w14:textId="77777777" w:rsidR="00000000" w:rsidRDefault="00526D0B">
      <w:pPr>
        <w:pStyle w:val="a0"/>
        <w:rPr>
          <w:rFonts w:hint="cs"/>
          <w:rtl/>
        </w:rPr>
      </w:pPr>
    </w:p>
    <w:p w14:paraId="22E00FF6" w14:textId="77777777" w:rsidR="00000000" w:rsidRDefault="00526D0B">
      <w:pPr>
        <w:pStyle w:val="a0"/>
        <w:rPr>
          <w:rFonts w:hint="cs"/>
          <w:rtl/>
        </w:rPr>
      </w:pPr>
      <w:r>
        <w:rPr>
          <w:rFonts w:hint="cs"/>
          <w:rtl/>
        </w:rPr>
        <w:t xml:space="preserve">לעניין המציאות הפוליטית של היום, איך </w:t>
      </w:r>
      <w:r>
        <w:rPr>
          <w:rFonts w:hint="cs"/>
          <w:rtl/>
        </w:rPr>
        <w:t xml:space="preserve">שאתם מנהלים את העניינים: להמשיך לאחז עיניים </w:t>
      </w:r>
      <w:r>
        <w:rPr>
          <w:rtl/>
        </w:rPr>
        <w:t>–</w:t>
      </w:r>
      <w:r>
        <w:rPr>
          <w:rFonts w:hint="cs"/>
          <w:rtl/>
        </w:rPr>
        <w:t xml:space="preserve"> אי-אפשר. לרמות את כולם כל הזמן </w:t>
      </w:r>
      <w:r>
        <w:rPr>
          <w:rtl/>
        </w:rPr>
        <w:t>–</w:t>
      </w:r>
      <w:r>
        <w:rPr>
          <w:rFonts w:hint="cs"/>
          <w:rtl/>
        </w:rPr>
        <w:t xml:space="preserve"> אי-אפשר, כבר אמרו חכמים. לרמות את כולם חלק מהזמן, זה ניתן, ואת זה עשיתם עם מפלגת העבודה בממשלת האחדות; עשיתם את זה לחלק מהציבור. אבל לרמות את כולנו ולדבר יפה ולהפגין רק כוח ולעש</w:t>
      </w:r>
      <w:r>
        <w:rPr>
          <w:rFonts w:hint="cs"/>
          <w:rtl/>
        </w:rPr>
        <w:t>ות מלחמה - תראה לאילו שיאים הגעתם היום? מה ברפיח ומה בעזה ומה בכל מקום. המציאות טופחת על פניכם, ולכן - - -</w:t>
      </w:r>
    </w:p>
    <w:p w14:paraId="08D10E90" w14:textId="77777777" w:rsidR="00000000" w:rsidRDefault="00526D0B">
      <w:pPr>
        <w:pStyle w:val="a0"/>
        <w:ind w:firstLine="0"/>
        <w:rPr>
          <w:rFonts w:hint="cs"/>
          <w:rtl/>
        </w:rPr>
      </w:pPr>
    </w:p>
    <w:p w14:paraId="572854A5" w14:textId="77777777" w:rsidR="00000000" w:rsidRDefault="00526D0B">
      <w:pPr>
        <w:pStyle w:val="af1"/>
        <w:rPr>
          <w:rtl/>
        </w:rPr>
      </w:pPr>
      <w:r>
        <w:rPr>
          <w:rtl/>
        </w:rPr>
        <w:t>היו"ר אתי לבני:</w:t>
      </w:r>
    </w:p>
    <w:p w14:paraId="41442FD5" w14:textId="77777777" w:rsidR="00000000" w:rsidRDefault="00526D0B">
      <w:pPr>
        <w:pStyle w:val="a0"/>
        <w:rPr>
          <w:rtl/>
        </w:rPr>
      </w:pPr>
    </w:p>
    <w:p w14:paraId="6FEBDBD0" w14:textId="77777777" w:rsidR="00000000" w:rsidRDefault="00526D0B">
      <w:pPr>
        <w:pStyle w:val="a0"/>
        <w:rPr>
          <w:rFonts w:hint="cs"/>
          <w:rtl/>
        </w:rPr>
      </w:pPr>
      <w:r>
        <w:rPr>
          <w:rFonts w:hint="cs"/>
          <w:rtl/>
        </w:rPr>
        <w:t>אני מבקשת לסיים. חבר הכנסת אחמד טיבי, בבקשה.</w:t>
      </w:r>
    </w:p>
    <w:p w14:paraId="465CA7CF" w14:textId="77777777" w:rsidR="00000000" w:rsidRDefault="00526D0B">
      <w:pPr>
        <w:pStyle w:val="a0"/>
        <w:ind w:firstLine="0"/>
        <w:rPr>
          <w:rFonts w:hint="cs"/>
          <w:rtl/>
        </w:rPr>
      </w:pPr>
    </w:p>
    <w:p w14:paraId="6B9E83BE" w14:textId="77777777" w:rsidR="00000000" w:rsidRDefault="00526D0B">
      <w:pPr>
        <w:pStyle w:val="-"/>
        <w:rPr>
          <w:rtl/>
        </w:rPr>
      </w:pPr>
      <w:bookmarkStart w:id="266" w:name="FS000000550T21_10_2003_19_19_48C"/>
      <w:bookmarkEnd w:id="266"/>
      <w:r>
        <w:rPr>
          <w:rtl/>
        </w:rPr>
        <w:t>עבד-אלמאלכ דהאמשה (רע"ם):</w:t>
      </w:r>
    </w:p>
    <w:p w14:paraId="3B30FE2B" w14:textId="77777777" w:rsidR="00000000" w:rsidRDefault="00526D0B">
      <w:pPr>
        <w:pStyle w:val="a0"/>
        <w:rPr>
          <w:rtl/>
        </w:rPr>
      </w:pPr>
    </w:p>
    <w:p w14:paraId="6193920F" w14:textId="77777777" w:rsidR="00000000" w:rsidRDefault="00526D0B">
      <w:pPr>
        <w:pStyle w:val="a0"/>
        <w:rPr>
          <w:rFonts w:hint="cs"/>
          <w:rtl/>
        </w:rPr>
      </w:pPr>
      <w:r>
        <w:rPr>
          <w:rFonts w:hint="cs"/>
          <w:rtl/>
        </w:rPr>
        <w:t>אני מסיים, גברתי. ולכן, לא תוכלו לרמות אותנו. אתם רוצים רק</w:t>
      </w:r>
      <w:r>
        <w:rPr>
          <w:rFonts w:hint="cs"/>
          <w:rtl/>
        </w:rPr>
        <w:t xml:space="preserve"> מלחמה, לא מבינים משהו אחר ולא רוצים משהו אחר. תודה רבה.</w:t>
      </w:r>
    </w:p>
    <w:p w14:paraId="75572C80" w14:textId="77777777" w:rsidR="00000000" w:rsidRDefault="00526D0B">
      <w:pPr>
        <w:pStyle w:val="a0"/>
        <w:ind w:firstLine="0"/>
        <w:rPr>
          <w:rFonts w:hint="cs"/>
          <w:rtl/>
        </w:rPr>
      </w:pPr>
    </w:p>
    <w:p w14:paraId="2C532FA6" w14:textId="77777777" w:rsidR="00000000" w:rsidRDefault="00526D0B">
      <w:pPr>
        <w:pStyle w:val="af1"/>
        <w:rPr>
          <w:rtl/>
        </w:rPr>
      </w:pPr>
      <w:r>
        <w:rPr>
          <w:rtl/>
        </w:rPr>
        <w:t>היו"ר אתי לבני:</w:t>
      </w:r>
    </w:p>
    <w:p w14:paraId="0E57C49B" w14:textId="77777777" w:rsidR="00000000" w:rsidRDefault="00526D0B">
      <w:pPr>
        <w:pStyle w:val="a0"/>
        <w:rPr>
          <w:rtl/>
        </w:rPr>
      </w:pPr>
    </w:p>
    <w:p w14:paraId="581E24DB" w14:textId="77777777" w:rsidR="00000000" w:rsidRDefault="00526D0B">
      <w:pPr>
        <w:pStyle w:val="a0"/>
        <w:rPr>
          <w:rFonts w:hint="cs"/>
          <w:rtl/>
        </w:rPr>
      </w:pPr>
      <w:r>
        <w:rPr>
          <w:rFonts w:hint="cs"/>
          <w:rtl/>
        </w:rPr>
        <w:t>תודה רבה.</w:t>
      </w:r>
    </w:p>
    <w:p w14:paraId="1778C864" w14:textId="77777777" w:rsidR="00000000" w:rsidRDefault="00526D0B">
      <w:pPr>
        <w:pStyle w:val="a0"/>
        <w:ind w:firstLine="0"/>
        <w:rPr>
          <w:rFonts w:hint="cs"/>
          <w:rtl/>
        </w:rPr>
      </w:pPr>
    </w:p>
    <w:p w14:paraId="0FAC6E36" w14:textId="77777777" w:rsidR="00000000" w:rsidRDefault="00526D0B">
      <w:pPr>
        <w:pStyle w:val="a"/>
        <w:rPr>
          <w:rtl/>
        </w:rPr>
      </w:pPr>
      <w:bookmarkStart w:id="267" w:name="FS000000560T21_10_2003_19_20_29"/>
      <w:bookmarkStart w:id="268" w:name="_Toc56258684"/>
      <w:bookmarkEnd w:id="267"/>
      <w:r>
        <w:rPr>
          <w:rFonts w:hint="eastAsia"/>
          <w:rtl/>
        </w:rPr>
        <w:t>אחמד</w:t>
      </w:r>
      <w:r>
        <w:rPr>
          <w:rtl/>
        </w:rPr>
        <w:t xml:space="preserve"> טיבי (חד"ש-תע"ל):</w:t>
      </w:r>
      <w:bookmarkEnd w:id="268"/>
    </w:p>
    <w:p w14:paraId="650CC4D6" w14:textId="77777777" w:rsidR="00000000" w:rsidRDefault="00526D0B">
      <w:pPr>
        <w:pStyle w:val="a0"/>
        <w:rPr>
          <w:rFonts w:hint="cs"/>
          <w:rtl/>
        </w:rPr>
      </w:pPr>
    </w:p>
    <w:p w14:paraId="35E840ED" w14:textId="77777777" w:rsidR="00000000" w:rsidRDefault="00526D0B">
      <w:pPr>
        <w:pStyle w:val="a0"/>
        <w:rPr>
          <w:rFonts w:hint="cs"/>
          <w:rtl/>
        </w:rPr>
      </w:pPr>
      <w:r>
        <w:rPr>
          <w:rFonts w:hint="cs"/>
          <w:rtl/>
        </w:rPr>
        <w:t>גברתי היושבת-ראש, אין זה מקרה שהשר אולמרט סירב בתוקף להתנצל על הרג האזרחים אתמול בעזה. נהרג רופא, נפגעו ילדים, אזרחים, בהפצצה מכוונת של חיל האוויר</w:t>
      </w:r>
      <w:r>
        <w:rPr>
          <w:rFonts w:hint="cs"/>
          <w:rtl/>
        </w:rPr>
        <w:t>. כאשר מפציצים מקום אזרחי, נהרגים גם נושאי נשק. נכון, נהרגו נושאי נשק, אבל נהרגו אזרחים שהובא בחשבון מראש שהם ייהרגו. מעולם ממשלת ישראל לא התנצלה, וזה לא מקרה שהשר אולמרט המשיך בקו הזה ורק הביע צער. הבעת צער היא יציאת ידי חובה. התנצלות היא עמדה מוסרית ופול</w:t>
      </w:r>
      <w:r>
        <w:rPr>
          <w:rFonts w:hint="cs"/>
          <w:rtl/>
        </w:rPr>
        <w:t>יטית. ובמבחן הזה השר אולמרט וממשלת ישראל כושלים ונכשלים פעם אחר פעם.</w:t>
      </w:r>
    </w:p>
    <w:p w14:paraId="2A0F8F41" w14:textId="77777777" w:rsidR="00000000" w:rsidRDefault="00526D0B">
      <w:pPr>
        <w:pStyle w:val="a0"/>
        <w:ind w:firstLine="0"/>
        <w:rPr>
          <w:rFonts w:hint="cs"/>
          <w:rtl/>
        </w:rPr>
      </w:pPr>
    </w:p>
    <w:p w14:paraId="31F76B35" w14:textId="77777777" w:rsidR="00000000" w:rsidRDefault="00526D0B">
      <w:pPr>
        <w:pStyle w:val="af1"/>
        <w:rPr>
          <w:rtl/>
        </w:rPr>
      </w:pPr>
      <w:r>
        <w:rPr>
          <w:rtl/>
        </w:rPr>
        <w:t>היו"ר אתי לבני:</w:t>
      </w:r>
    </w:p>
    <w:p w14:paraId="7BD8ABBD" w14:textId="77777777" w:rsidR="00000000" w:rsidRDefault="00526D0B">
      <w:pPr>
        <w:pStyle w:val="a0"/>
        <w:rPr>
          <w:rtl/>
        </w:rPr>
      </w:pPr>
    </w:p>
    <w:p w14:paraId="4241698C" w14:textId="77777777" w:rsidR="00000000" w:rsidRDefault="00526D0B">
      <w:pPr>
        <w:pStyle w:val="a0"/>
        <w:rPr>
          <w:rFonts w:hint="cs"/>
          <w:rtl/>
        </w:rPr>
      </w:pPr>
      <w:r>
        <w:rPr>
          <w:rFonts w:hint="cs"/>
          <w:rtl/>
        </w:rPr>
        <w:t>תודה רבה. המציעים גדעון סער, טלב אלסאנע - למליאה? כולם למליאה.</w:t>
      </w:r>
    </w:p>
    <w:p w14:paraId="627AEB4F" w14:textId="77777777" w:rsidR="00000000" w:rsidRDefault="00526D0B">
      <w:pPr>
        <w:pStyle w:val="a0"/>
        <w:rPr>
          <w:rFonts w:hint="cs"/>
          <w:rtl/>
        </w:rPr>
      </w:pPr>
    </w:p>
    <w:p w14:paraId="20A23288" w14:textId="77777777" w:rsidR="00000000" w:rsidRDefault="00526D0B">
      <w:pPr>
        <w:pStyle w:val="a0"/>
        <w:rPr>
          <w:rFonts w:hint="cs"/>
          <w:rtl/>
        </w:rPr>
      </w:pPr>
      <w:r>
        <w:rPr>
          <w:rFonts w:hint="cs"/>
          <w:rtl/>
        </w:rPr>
        <w:t xml:space="preserve">אנחנו מצביעים. בעד - מליאה, נגד - להסיר. אנחנו עוברים להצבעה. </w:t>
      </w:r>
    </w:p>
    <w:p w14:paraId="0979566A" w14:textId="77777777" w:rsidR="00000000" w:rsidRDefault="00526D0B">
      <w:pPr>
        <w:pStyle w:val="a0"/>
        <w:ind w:firstLine="0"/>
        <w:rPr>
          <w:rFonts w:hint="cs"/>
          <w:rtl/>
        </w:rPr>
      </w:pPr>
    </w:p>
    <w:p w14:paraId="0EF4CD2B" w14:textId="77777777" w:rsidR="00000000" w:rsidRDefault="00526D0B">
      <w:pPr>
        <w:pStyle w:val="ab"/>
        <w:bidi/>
        <w:rPr>
          <w:rFonts w:hint="cs"/>
          <w:rtl/>
        </w:rPr>
      </w:pPr>
      <w:r>
        <w:rPr>
          <w:rFonts w:hint="cs"/>
          <w:rtl/>
        </w:rPr>
        <w:t>הצבעה מס' 2</w:t>
      </w:r>
    </w:p>
    <w:p w14:paraId="606FA7FC" w14:textId="77777777" w:rsidR="00000000" w:rsidRDefault="00526D0B">
      <w:pPr>
        <w:pStyle w:val="a0"/>
        <w:rPr>
          <w:rFonts w:hint="cs"/>
          <w:rtl/>
        </w:rPr>
      </w:pPr>
    </w:p>
    <w:p w14:paraId="368C65AF" w14:textId="77777777" w:rsidR="00000000" w:rsidRDefault="00526D0B">
      <w:pPr>
        <w:pStyle w:val="ac"/>
        <w:bidi/>
        <w:rPr>
          <w:rFonts w:hint="cs"/>
          <w:rtl/>
        </w:rPr>
      </w:pPr>
      <w:r>
        <w:rPr>
          <w:rFonts w:hint="cs"/>
          <w:rtl/>
        </w:rPr>
        <w:t>בעד ההצעה לכלול את הנושא בסד</w:t>
      </w:r>
      <w:r>
        <w:rPr>
          <w:rFonts w:hint="cs"/>
          <w:rtl/>
        </w:rPr>
        <w:t>ר-היום - 10</w:t>
      </w:r>
    </w:p>
    <w:p w14:paraId="4325BD12" w14:textId="77777777" w:rsidR="00000000" w:rsidRDefault="00526D0B">
      <w:pPr>
        <w:pStyle w:val="ac"/>
        <w:bidi/>
        <w:rPr>
          <w:rFonts w:hint="cs"/>
          <w:rtl/>
        </w:rPr>
      </w:pPr>
      <w:r>
        <w:rPr>
          <w:rFonts w:hint="cs"/>
          <w:rtl/>
        </w:rPr>
        <w:t>בעד ההצעה שלא לכלול את הנושא בסדר-היום - 4</w:t>
      </w:r>
    </w:p>
    <w:p w14:paraId="19D334DB" w14:textId="77777777" w:rsidR="00000000" w:rsidRDefault="00526D0B">
      <w:pPr>
        <w:pStyle w:val="ad"/>
        <w:bidi/>
        <w:rPr>
          <w:rFonts w:hint="cs"/>
          <w:rtl/>
        </w:rPr>
      </w:pPr>
      <w:r>
        <w:rPr>
          <w:rFonts w:hint="cs"/>
          <w:rtl/>
        </w:rPr>
        <w:t>ההצעה לכלול את הנושא בסדר-היום של הכנסת נתקבלה.</w:t>
      </w:r>
    </w:p>
    <w:p w14:paraId="569F7CD0" w14:textId="77777777" w:rsidR="00000000" w:rsidRDefault="00526D0B">
      <w:pPr>
        <w:pStyle w:val="a0"/>
        <w:ind w:firstLine="0"/>
        <w:rPr>
          <w:rFonts w:hint="cs"/>
          <w:rtl/>
        </w:rPr>
      </w:pPr>
    </w:p>
    <w:p w14:paraId="3F842DCD" w14:textId="77777777" w:rsidR="00000000" w:rsidRDefault="00526D0B">
      <w:pPr>
        <w:pStyle w:val="af1"/>
        <w:rPr>
          <w:rtl/>
        </w:rPr>
      </w:pPr>
      <w:r>
        <w:rPr>
          <w:rtl/>
        </w:rPr>
        <w:t>היו"ר אתי לבני:</w:t>
      </w:r>
    </w:p>
    <w:p w14:paraId="4CDDDD13" w14:textId="77777777" w:rsidR="00000000" w:rsidRDefault="00526D0B">
      <w:pPr>
        <w:pStyle w:val="a0"/>
        <w:rPr>
          <w:rtl/>
        </w:rPr>
      </w:pPr>
    </w:p>
    <w:p w14:paraId="7677064E" w14:textId="77777777" w:rsidR="00000000" w:rsidRDefault="00526D0B">
      <w:pPr>
        <w:pStyle w:val="a0"/>
        <w:rPr>
          <w:rFonts w:hint="cs"/>
          <w:rtl/>
        </w:rPr>
      </w:pPr>
      <w:r>
        <w:rPr>
          <w:rFonts w:hint="cs"/>
          <w:rtl/>
        </w:rPr>
        <w:t xml:space="preserve">הנושא ייכלל בסדר-היום. </w:t>
      </w:r>
    </w:p>
    <w:p w14:paraId="4F39C776" w14:textId="77777777" w:rsidR="00000000" w:rsidRDefault="00526D0B">
      <w:pPr>
        <w:pStyle w:val="a0"/>
        <w:rPr>
          <w:rFonts w:hint="cs"/>
          <w:rtl/>
        </w:rPr>
      </w:pPr>
    </w:p>
    <w:p w14:paraId="76A5CDB5" w14:textId="77777777" w:rsidR="00000000" w:rsidRDefault="00526D0B">
      <w:pPr>
        <w:pStyle w:val="a0"/>
        <w:rPr>
          <w:rFonts w:hint="cs"/>
          <w:rtl/>
        </w:rPr>
      </w:pPr>
      <w:r>
        <w:rPr>
          <w:rFonts w:hint="cs"/>
          <w:rtl/>
        </w:rPr>
        <w:t xml:space="preserve">חברי הכנסת, הישיבה נעולה. תם סדר-היום. הישיבה הבאה תתקיים מחר, יום רביעי, כ"ו בתשרי התשס"ד, 22 באוקטובר 2003, </w:t>
      </w:r>
      <w:r>
        <w:rPr>
          <w:rFonts w:hint="cs"/>
          <w:rtl/>
        </w:rPr>
        <w:t>בשעה 11:00. תודה רבה ולילה טוב.</w:t>
      </w:r>
    </w:p>
    <w:p w14:paraId="51D1A2C5" w14:textId="77777777" w:rsidR="00000000" w:rsidRDefault="00526D0B">
      <w:pPr>
        <w:pStyle w:val="a0"/>
        <w:ind w:firstLine="0"/>
        <w:rPr>
          <w:rFonts w:hint="cs"/>
          <w:rtl/>
        </w:rPr>
      </w:pPr>
    </w:p>
    <w:p w14:paraId="725E4FE2" w14:textId="77777777" w:rsidR="00000000" w:rsidRDefault="00526D0B">
      <w:pPr>
        <w:pStyle w:val="a0"/>
        <w:jc w:val="center"/>
        <w:rPr>
          <w:rFonts w:hint="cs"/>
          <w:rtl/>
        </w:rPr>
      </w:pPr>
      <w:r>
        <w:rPr>
          <w:rFonts w:hint="cs"/>
          <w:rtl/>
        </w:rPr>
        <w:t>הישיבה ננעלה בשעה 18:50.</w:t>
      </w:r>
    </w:p>
    <w:p w14:paraId="272B75A8" w14:textId="77777777" w:rsidR="00000000" w:rsidRDefault="00526D0B">
      <w:pPr>
        <w:pStyle w:val="a0"/>
        <w:rPr>
          <w:rFonts w:hint="cs"/>
          <w:rtl/>
        </w:rPr>
      </w:pPr>
    </w:p>
    <w:p w14:paraId="494D7EE1" w14:textId="77777777" w:rsidR="00000000" w:rsidRDefault="00526D0B">
      <w:pPr>
        <w:pStyle w:val="a0"/>
        <w:rPr>
          <w:rFonts w:hint="cs"/>
          <w:rtl/>
        </w:rPr>
      </w:pPr>
    </w:p>
    <w:p w14:paraId="3D095734" w14:textId="77777777" w:rsidR="00000000" w:rsidRDefault="00526D0B">
      <w:pPr>
        <w:pStyle w:val="a0"/>
        <w:ind w:firstLine="0"/>
        <w:rPr>
          <w:rFonts w:hint="cs"/>
          <w:rtl/>
        </w:rPr>
      </w:pPr>
    </w:p>
    <w:p w14:paraId="2A633B16" w14:textId="77777777" w:rsidR="00000000" w:rsidRDefault="00526D0B">
      <w:pPr>
        <w:pStyle w:val="a0"/>
        <w:rPr>
          <w:rFonts w:hint="cs"/>
          <w:rtl/>
        </w:rPr>
      </w:pPr>
      <w:r>
        <w:rPr>
          <w:rFonts w:hint="cs"/>
          <w:rtl/>
        </w:rPr>
        <w:t xml:space="preserve">  </w:t>
      </w:r>
    </w:p>
    <w:p w14:paraId="3BDE82A0" w14:textId="77777777" w:rsidR="00000000" w:rsidRDefault="00526D0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CA7EE" w14:textId="77777777" w:rsidR="00000000" w:rsidRDefault="00526D0B">
      <w:r>
        <w:separator/>
      </w:r>
    </w:p>
  </w:endnote>
  <w:endnote w:type="continuationSeparator" w:id="0">
    <w:p w14:paraId="3ABEF991" w14:textId="77777777" w:rsidR="00000000" w:rsidRDefault="0052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F6127" w14:textId="77777777" w:rsidR="00000000" w:rsidRDefault="00526D0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6007A" w14:textId="77777777" w:rsidR="00000000" w:rsidRDefault="00526D0B">
      <w:r>
        <w:separator/>
      </w:r>
    </w:p>
  </w:footnote>
  <w:footnote w:type="continuationSeparator" w:id="0">
    <w:p w14:paraId="6BEB6A7C" w14:textId="77777777" w:rsidR="00000000" w:rsidRDefault="00526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A88434"/>
    <w:lvl w:ilvl="0">
      <w:start w:val="1"/>
      <w:numFmt w:val="decimal"/>
      <w:lvlText w:val="%1."/>
      <w:lvlJc w:val="left"/>
      <w:pPr>
        <w:tabs>
          <w:tab w:val="num" w:pos="1492"/>
        </w:tabs>
        <w:ind w:left="1492" w:right="1492" w:hanging="360"/>
      </w:pPr>
    </w:lvl>
  </w:abstractNum>
  <w:abstractNum w:abstractNumId="1" w15:restartNumberingAfterBreak="0">
    <w:nsid w:val="FFFFFF7D"/>
    <w:multiLevelType w:val="singleLevel"/>
    <w:tmpl w:val="D6B095A8"/>
    <w:lvl w:ilvl="0">
      <w:start w:val="1"/>
      <w:numFmt w:val="decimal"/>
      <w:lvlText w:val="%1."/>
      <w:lvlJc w:val="left"/>
      <w:pPr>
        <w:tabs>
          <w:tab w:val="num" w:pos="1209"/>
        </w:tabs>
        <w:ind w:left="1209" w:right="1209" w:hanging="360"/>
      </w:pPr>
    </w:lvl>
  </w:abstractNum>
  <w:abstractNum w:abstractNumId="2" w15:restartNumberingAfterBreak="0">
    <w:nsid w:val="FFFFFF7E"/>
    <w:multiLevelType w:val="singleLevel"/>
    <w:tmpl w:val="B5284498"/>
    <w:lvl w:ilvl="0">
      <w:start w:val="1"/>
      <w:numFmt w:val="decimal"/>
      <w:lvlText w:val="%1."/>
      <w:lvlJc w:val="left"/>
      <w:pPr>
        <w:tabs>
          <w:tab w:val="num" w:pos="926"/>
        </w:tabs>
        <w:ind w:left="926" w:right="926" w:hanging="360"/>
      </w:pPr>
    </w:lvl>
  </w:abstractNum>
  <w:abstractNum w:abstractNumId="3" w15:restartNumberingAfterBreak="0">
    <w:nsid w:val="FFFFFF7F"/>
    <w:multiLevelType w:val="singleLevel"/>
    <w:tmpl w:val="D082C51C"/>
    <w:lvl w:ilvl="0">
      <w:start w:val="1"/>
      <w:numFmt w:val="decimal"/>
      <w:lvlText w:val="%1."/>
      <w:lvlJc w:val="left"/>
      <w:pPr>
        <w:tabs>
          <w:tab w:val="num" w:pos="643"/>
        </w:tabs>
        <w:ind w:left="643" w:right="643" w:hanging="360"/>
      </w:pPr>
    </w:lvl>
  </w:abstractNum>
  <w:abstractNum w:abstractNumId="4" w15:restartNumberingAfterBreak="0">
    <w:nsid w:val="FFFFFF80"/>
    <w:multiLevelType w:val="singleLevel"/>
    <w:tmpl w:val="25686F1C"/>
    <w:lvl w:ilvl="0">
      <w:start w:val="1"/>
      <w:numFmt w:val="bullet"/>
      <w:lvlText w:val=""/>
      <w:lvlJc w:val="left"/>
      <w:pPr>
        <w:tabs>
          <w:tab w:val="num" w:pos="1492"/>
        </w:tabs>
        <w:ind w:left="1492" w:right="1492" w:hanging="360"/>
      </w:pPr>
      <w:rPr>
        <w:rFonts w:ascii="Symbol" w:hAnsi="Symbol" w:hint="default"/>
      </w:rPr>
    </w:lvl>
  </w:abstractNum>
  <w:abstractNum w:abstractNumId="5" w15:restartNumberingAfterBreak="0">
    <w:nsid w:val="FFFFFF81"/>
    <w:multiLevelType w:val="singleLevel"/>
    <w:tmpl w:val="668A587A"/>
    <w:lvl w:ilvl="0">
      <w:start w:val="1"/>
      <w:numFmt w:val="bullet"/>
      <w:lvlText w:val=""/>
      <w:lvlJc w:val="left"/>
      <w:pPr>
        <w:tabs>
          <w:tab w:val="num" w:pos="1209"/>
        </w:tabs>
        <w:ind w:left="1209" w:right="1209" w:hanging="360"/>
      </w:pPr>
      <w:rPr>
        <w:rFonts w:ascii="Symbol" w:hAnsi="Symbol" w:hint="default"/>
      </w:rPr>
    </w:lvl>
  </w:abstractNum>
  <w:abstractNum w:abstractNumId="6" w15:restartNumberingAfterBreak="0">
    <w:nsid w:val="FFFFFF82"/>
    <w:multiLevelType w:val="singleLevel"/>
    <w:tmpl w:val="50DEBE8A"/>
    <w:lvl w:ilvl="0">
      <w:start w:val="1"/>
      <w:numFmt w:val="bullet"/>
      <w:lvlText w:val=""/>
      <w:lvlJc w:val="left"/>
      <w:pPr>
        <w:tabs>
          <w:tab w:val="num" w:pos="926"/>
        </w:tabs>
        <w:ind w:left="926" w:right="926" w:hanging="360"/>
      </w:pPr>
      <w:rPr>
        <w:rFonts w:ascii="Symbol" w:hAnsi="Symbol" w:hint="default"/>
      </w:rPr>
    </w:lvl>
  </w:abstractNum>
  <w:abstractNum w:abstractNumId="7" w15:restartNumberingAfterBreak="0">
    <w:nsid w:val="FFFFFF83"/>
    <w:multiLevelType w:val="singleLevel"/>
    <w:tmpl w:val="F79CD03C"/>
    <w:lvl w:ilvl="0">
      <w:start w:val="1"/>
      <w:numFmt w:val="bullet"/>
      <w:lvlText w:val=""/>
      <w:lvlJc w:val="left"/>
      <w:pPr>
        <w:tabs>
          <w:tab w:val="num" w:pos="643"/>
        </w:tabs>
        <w:ind w:left="643" w:right="643" w:hanging="360"/>
      </w:pPr>
      <w:rPr>
        <w:rFonts w:ascii="Symbol" w:hAnsi="Symbol" w:hint="default"/>
      </w:rPr>
    </w:lvl>
  </w:abstractNum>
  <w:abstractNum w:abstractNumId="8" w15:restartNumberingAfterBreak="0">
    <w:nsid w:val="FFFFFF88"/>
    <w:multiLevelType w:val="singleLevel"/>
    <w:tmpl w:val="17F429BA"/>
    <w:lvl w:ilvl="0">
      <w:start w:val="1"/>
      <w:numFmt w:val="decimal"/>
      <w:lvlText w:val="%1."/>
      <w:lvlJc w:val="left"/>
      <w:pPr>
        <w:tabs>
          <w:tab w:val="num" w:pos="360"/>
        </w:tabs>
        <w:ind w:left="360" w:right="360" w:hanging="360"/>
      </w:pPr>
    </w:lvl>
  </w:abstractNum>
  <w:abstractNum w:abstractNumId="9" w15:restartNumberingAfterBreak="0">
    <w:nsid w:val="FFFFFF89"/>
    <w:multiLevelType w:val="singleLevel"/>
    <w:tmpl w:val="430A37B4"/>
    <w:lvl w:ilvl="0">
      <w:start w:val="1"/>
      <w:numFmt w:val="bullet"/>
      <w:lvlText w:val=""/>
      <w:lvlJc w:val="left"/>
      <w:pPr>
        <w:tabs>
          <w:tab w:val="num" w:pos="360"/>
        </w:tabs>
        <w:ind w:left="360" w:righ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6101_1-20.doc"/>
    <w:docVar w:name="Position" w:val="Merged1-20"/>
    <w:docVar w:name="Queue" w:val="1-20"/>
    <w:docVar w:name="SaveYN" w:val="N"/>
    <w:docVar w:name="Session" w:val="16101"/>
    <w:docVar w:name="SessionDate" w:val="21/10/03"/>
    <w:docVar w:name="SpeakersNum" w:val="0"/>
    <w:docVar w:name="StartMode" w:val="4"/>
  </w:docVars>
  <w:rsids>
    <w:rsidRoot w:val="00526D0B"/>
    <w:rsid w:val="00526D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3C01E"/>
  <w15:chartTrackingRefBased/>
  <w15:docId w15:val="{D8904FB5-E7B2-49A4-BAB2-AF2E1394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17394</Words>
  <Characters>99151</Characters>
  <Application>Microsoft Office Word</Application>
  <DocSecurity>0</DocSecurity>
  <Lines>826</Lines>
  <Paragraphs>232</Paragraphs>
  <ScaleCrop>false</ScaleCrop>
  <HeadingPairs>
    <vt:vector size="2" baseType="variant">
      <vt:variant>
        <vt:lpstr>שם</vt:lpstr>
      </vt:variant>
      <vt:variant>
        <vt:i4>1</vt:i4>
      </vt:variant>
    </vt:vector>
  </HeadingPairs>
  <TitlesOfParts>
    <vt:vector size="1" baseType="lpstr">
      <vt:lpstr>חוברת א'</vt:lpstr>
    </vt:vector>
  </TitlesOfParts>
  <Company>EDS</Company>
  <LinksUpToDate>false</LinksUpToDate>
  <CharactersWithSpaces>116313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59 מתאריך 21/10/2003</dc:title>
  <dc:subject/>
  <dc:creator>איטה אבן זוהר</dc:creator>
  <cp:keywords/>
  <dc:description/>
  <cp:lastModifiedBy>vladimir</cp:lastModifiedBy>
  <cp:revision>2</cp:revision>
  <cp:lastPrinted>2004-03-14T08:35:00Z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59.0000000000000</vt:lpwstr>
  </property>
  <property fmtid="{D5CDD505-2E9C-101B-9397-08002B2CF9AE}" pid="4" name="Nose">
    <vt:lpwstr>_x000d_
</vt:lpwstr>
  </property>
  <property fmtid="{D5CDD505-2E9C-101B-9397-08002B2CF9AE}" pid="5" name="TaarichYeshiva">
    <vt:lpwstr>2003-10-21T00:00:00Z</vt:lpwstr>
  </property>
  <property fmtid="{D5CDD505-2E9C-101B-9397-08002B2CF9AE}" pid="6" name="Tor">
    <vt:lpwstr>1-20</vt:lpwstr>
  </property>
  <property fmtid="{D5CDD505-2E9C-101B-9397-08002B2CF9AE}" pid="7" name="סימוכין">
    <vt:i4>17249103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17249103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