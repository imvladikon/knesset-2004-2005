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F7274" w14:textId="77777777" w:rsidR="00000000" w:rsidRDefault="00FD3276">
      <w:pPr>
        <w:pStyle w:val="a"/>
        <w:rPr>
          <w:rtl/>
        </w:rPr>
      </w:pPr>
    </w:p>
    <w:p w14:paraId="6F06799F" w14:textId="77777777" w:rsidR="00000000" w:rsidRDefault="00FD3276">
      <w:pPr>
        <w:pStyle w:val="a"/>
        <w:rPr>
          <w:rtl/>
        </w:rPr>
      </w:pPr>
    </w:p>
    <w:p w14:paraId="6674AC6A" w14:textId="77777777" w:rsidR="00000000" w:rsidRDefault="00FD3276">
      <w:pPr>
        <w:pStyle w:val="a"/>
        <w:rPr>
          <w:rFonts w:hint="cs"/>
          <w:rtl/>
        </w:rPr>
      </w:pPr>
    </w:p>
    <w:p w14:paraId="25074ED4" w14:textId="77777777" w:rsidR="00000000" w:rsidRDefault="00FD3276">
      <w:pPr>
        <w:pStyle w:val="a5"/>
        <w:rPr>
          <w:rFonts w:hint="cs"/>
          <w:rtl/>
        </w:rPr>
      </w:pPr>
      <w:r>
        <w:rPr>
          <w:rFonts w:hint="cs"/>
          <w:rtl/>
        </w:rPr>
        <w:t>חוברת ח'</w:t>
      </w:r>
    </w:p>
    <w:p w14:paraId="2467D935" w14:textId="77777777" w:rsidR="00000000" w:rsidRDefault="00FD3276">
      <w:pPr>
        <w:pStyle w:val="a"/>
        <w:rPr>
          <w:rFonts w:hint="cs"/>
          <w:rtl/>
        </w:rPr>
      </w:pPr>
      <w:r>
        <w:rPr>
          <w:rFonts w:hint="cs"/>
          <w:rtl/>
        </w:rPr>
        <w:t>ישיבה כ'</w:t>
      </w:r>
    </w:p>
    <w:p w14:paraId="3F0496F4" w14:textId="77777777" w:rsidR="00000000" w:rsidRDefault="00FD3276">
      <w:pPr>
        <w:pStyle w:val="a"/>
        <w:rPr>
          <w:rFonts w:hint="cs"/>
          <w:rtl/>
        </w:rPr>
      </w:pPr>
    </w:p>
    <w:p w14:paraId="2E1FDA2B" w14:textId="77777777" w:rsidR="00000000" w:rsidRDefault="00FD3276">
      <w:pPr>
        <w:pStyle w:val="a"/>
        <w:rPr>
          <w:rFonts w:hint="cs"/>
          <w:rtl/>
        </w:rPr>
      </w:pPr>
    </w:p>
    <w:p w14:paraId="1701810F" w14:textId="77777777" w:rsidR="00000000" w:rsidRDefault="00FD3276">
      <w:pPr>
        <w:pStyle w:val="a"/>
        <w:rPr>
          <w:rtl/>
        </w:rPr>
      </w:pPr>
    </w:p>
    <w:p w14:paraId="2FC0E355" w14:textId="77777777" w:rsidR="00000000" w:rsidRDefault="00FD3276">
      <w:pPr>
        <w:pStyle w:val="a"/>
        <w:rPr>
          <w:rtl/>
        </w:rPr>
      </w:pPr>
    </w:p>
    <w:p w14:paraId="15DE0747" w14:textId="77777777" w:rsidR="00000000" w:rsidRDefault="00FD3276">
      <w:pPr>
        <w:pStyle w:val="a"/>
        <w:rPr>
          <w:rtl/>
        </w:rPr>
      </w:pPr>
    </w:p>
    <w:p w14:paraId="01C9E8A4" w14:textId="77777777" w:rsidR="00000000" w:rsidRDefault="00FD3276">
      <w:pPr>
        <w:pStyle w:val="a1"/>
        <w:bidi/>
        <w:rPr>
          <w:rFonts w:hint="cs"/>
          <w:rtl/>
        </w:rPr>
      </w:pPr>
      <w:r>
        <w:rPr>
          <w:rtl/>
        </w:rPr>
        <w:t>הישיבה ה</w:t>
      </w:r>
      <w:r>
        <w:rPr>
          <w:rFonts w:hint="cs"/>
          <w:rtl/>
        </w:rPr>
        <w:t xml:space="preserve">עשרים </w:t>
      </w:r>
      <w:r>
        <w:rPr>
          <w:rtl/>
        </w:rPr>
        <w:t>של הכנסת ה</w:t>
      </w:r>
      <w:r>
        <w:rPr>
          <w:rFonts w:hint="cs"/>
          <w:rtl/>
        </w:rPr>
        <w:t>שש-עשרה</w:t>
      </w:r>
    </w:p>
    <w:p w14:paraId="39EE97BF" w14:textId="77777777" w:rsidR="00000000" w:rsidRDefault="00FD3276">
      <w:pPr>
        <w:pStyle w:val="a2"/>
        <w:bidi/>
        <w:rPr>
          <w:rtl/>
        </w:rPr>
      </w:pPr>
      <w:r>
        <w:rPr>
          <w:rtl/>
        </w:rPr>
        <w:t>יום שלישי,</w:t>
      </w:r>
      <w:r>
        <w:rPr>
          <w:rFonts w:hint="cs"/>
          <w:rtl/>
        </w:rPr>
        <w:t xml:space="preserve"> </w:t>
      </w:r>
      <w:r>
        <w:rPr>
          <w:rtl/>
        </w:rPr>
        <w:t xml:space="preserve">י"א באייר </w:t>
      </w:r>
      <w:r>
        <w:rPr>
          <w:rFonts w:hint="cs"/>
          <w:rtl/>
        </w:rPr>
        <w:t>ה</w:t>
      </w:r>
      <w:r>
        <w:rPr>
          <w:rtl/>
        </w:rPr>
        <w:t>תשס"ג (13 במאי 2003)</w:t>
      </w:r>
    </w:p>
    <w:p w14:paraId="11404EC3" w14:textId="77777777" w:rsidR="00000000" w:rsidRDefault="00FD3276">
      <w:pPr>
        <w:pStyle w:val="a3"/>
        <w:bidi/>
        <w:rPr>
          <w:rFonts w:hint="cs"/>
          <w:rtl/>
        </w:rPr>
      </w:pPr>
      <w:r>
        <w:rPr>
          <w:rtl/>
        </w:rPr>
        <w:t xml:space="preserve">ירושלים, הכנסת, שעה </w:t>
      </w:r>
      <w:r>
        <w:rPr>
          <w:rFonts w:hint="cs"/>
          <w:rtl/>
        </w:rPr>
        <w:t>15:01</w:t>
      </w:r>
    </w:p>
    <w:p w14:paraId="6B1A472F" w14:textId="77777777" w:rsidR="00000000" w:rsidRDefault="00FD3276">
      <w:pPr>
        <w:pStyle w:val="Subject"/>
        <w:rPr>
          <w:rFonts w:hint="cs"/>
          <w:rtl/>
        </w:rPr>
      </w:pPr>
    </w:p>
    <w:p w14:paraId="6A29C6B0" w14:textId="77777777" w:rsidR="00000000" w:rsidRDefault="00FD3276">
      <w:pPr>
        <w:pStyle w:val="a"/>
        <w:rPr>
          <w:rFonts w:hint="cs"/>
          <w:rtl/>
        </w:rPr>
      </w:pPr>
    </w:p>
    <w:p w14:paraId="5FB84E70" w14:textId="77777777" w:rsidR="00000000" w:rsidRDefault="00FD3276">
      <w:pPr>
        <w:pStyle w:val="Subject"/>
        <w:rPr>
          <w:rFonts w:hint="cs"/>
          <w:rtl/>
        </w:rPr>
      </w:pPr>
      <w:r>
        <w:rPr>
          <w:rFonts w:hint="cs"/>
          <w:rtl/>
        </w:rPr>
        <w:t>ישיבה מיוחדת לציון חמישים-ושמונה שנים לניצחון על גרמניה הנאצית</w:t>
      </w:r>
    </w:p>
    <w:p w14:paraId="3CA60C3C" w14:textId="77777777" w:rsidR="00000000" w:rsidRDefault="00FD3276">
      <w:pPr>
        <w:pStyle w:val="Subject"/>
        <w:rPr>
          <w:rtl/>
        </w:rPr>
      </w:pPr>
    </w:p>
    <w:p w14:paraId="493022B4" w14:textId="77777777" w:rsidR="00000000" w:rsidRDefault="00FD3276">
      <w:pPr>
        <w:pStyle w:val="ad"/>
        <w:rPr>
          <w:rtl/>
        </w:rPr>
      </w:pPr>
      <w:r>
        <w:rPr>
          <w:rtl/>
        </w:rPr>
        <w:t>היו"ר ראובן ריבלין:</w:t>
      </w:r>
    </w:p>
    <w:p w14:paraId="56B0231D" w14:textId="77777777" w:rsidR="00000000" w:rsidRDefault="00FD3276">
      <w:pPr>
        <w:pStyle w:val="a"/>
        <w:rPr>
          <w:rtl/>
        </w:rPr>
      </w:pPr>
    </w:p>
    <w:p w14:paraId="3E3FF391" w14:textId="77777777" w:rsidR="00000000" w:rsidRDefault="00FD3276">
      <w:pPr>
        <w:pStyle w:val="a"/>
        <w:rPr>
          <w:rFonts w:hint="cs"/>
          <w:rtl/>
        </w:rPr>
      </w:pPr>
      <w:r>
        <w:rPr>
          <w:rFonts w:hint="cs"/>
          <w:rtl/>
        </w:rPr>
        <w:t>היום י"א באייר התשס"ג, 13 בחודש מאי 2003 ל</w:t>
      </w:r>
      <w:r>
        <w:rPr>
          <w:rFonts w:hint="cs"/>
          <w:rtl/>
        </w:rPr>
        <w:t xml:space="preserve">מניינם. אני מתכבד לפתוח את ישיבת הכנסת. </w:t>
      </w:r>
    </w:p>
    <w:p w14:paraId="366FC7F6" w14:textId="77777777" w:rsidR="00000000" w:rsidRDefault="00FD3276">
      <w:pPr>
        <w:pStyle w:val="a"/>
        <w:rPr>
          <w:rFonts w:hint="cs"/>
          <w:rtl/>
        </w:rPr>
      </w:pPr>
    </w:p>
    <w:p w14:paraId="7956EA60" w14:textId="77777777" w:rsidR="00000000" w:rsidRDefault="00FD3276">
      <w:pPr>
        <w:pStyle w:val="ac"/>
        <w:rPr>
          <w:rFonts w:hint="cs"/>
          <w:b w:val="0"/>
          <w:bCs w:val="0"/>
          <w:u w:val="none"/>
          <w:rtl/>
        </w:rPr>
      </w:pPr>
      <w:r>
        <w:rPr>
          <w:rFonts w:hint="cs"/>
          <w:rtl/>
        </w:rPr>
        <w:t>מזכיר הכנסת אריה האן:</w:t>
      </w:r>
    </w:p>
    <w:p w14:paraId="166A660E" w14:textId="77777777" w:rsidR="00000000" w:rsidRDefault="00FD3276">
      <w:pPr>
        <w:pStyle w:val="a"/>
        <w:rPr>
          <w:rFonts w:hint="cs"/>
          <w:rtl/>
        </w:rPr>
      </w:pPr>
    </w:p>
    <w:p w14:paraId="0AD9E043" w14:textId="77777777" w:rsidR="00000000" w:rsidRDefault="00FD3276">
      <w:pPr>
        <w:pStyle w:val="a"/>
        <w:rPr>
          <w:rFonts w:hint="cs"/>
          <w:rtl/>
        </w:rPr>
      </w:pPr>
      <w:r>
        <w:rPr>
          <w:rFonts w:hint="cs"/>
          <w:rtl/>
        </w:rPr>
        <w:t>אבקש לקום. כבוד הנשיא!</w:t>
      </w:r>
    </w:p>
    <w:p w14:paraId="637D0E27" w14:textId="77777777" w:rsidR="00000000" w:rsidRDefault="00FD3276">
      <w:pPr>
        <w:pStyle w:val="a"/>
        <w:rPr>
          <w:rFonts w:hint="cs"/>
          <w:rtl/>
        </w:rPr>
      </w:pPr>
    </w:p>
    <w:p w14:paraId="4F94E7A0" w14:textId="77777777" w:rsidR="00000000" w:rsidRDefault="00FD3276">
      <w:pPr>
        <w:pStyle w:val="a"/>
        <w:jc w:val="center"/>
        <w:rPr>
          <w:rFonts w:hint="cs"/>
          <w:rtl/>
        </w:rPr>
      </w:pPr>
      <w:r>
        <w:rPr>
          <w:rFonts w:hint="cs"/>
          <w:rtl/>
        </w:rPr>
        <w:t>(חברי הכנסת מקדמים בקימה את פני נשיא המדינה.)</w:t>
      </w:r>
    </w:p>
    <w:p w14:paraId="1E86CFD3" w14:textId="77777777" w:rsidR="00000000" w:rsidRDefault="00FD3276">
      <w:pPr>
        <w:pStyle w:val="a"/>
        <w:rPr>
          <w:rFonts w:hint="cs"/>
          <w:rtl/>
        </w:rPr>
      </w:pPr>
    </w:p>
    <w:p w14:paraId="34DF9E4E" w14:textId="77777777" w:rsidR="00000000" w:rsidRDefault="00FD3276">
      <w:pPr>
        <w:pStyle w:val="ad"/>
        <w:rPr>
          <w:rtl/>
        </w:rPr>
      </w:pPr>
      <w:r>
        <w:rPr>
          <w:rFonts w:hint="eastAsia"/>
          <w:rtl/>
        </w:rPr>
        <w:t>היו</w:t>
      </w:r>
      <w:r>
        <w:rPr>
          <w:rtl/>
        </w:rPr>
        <w:t>"ר ראובן ריבלין:</w:t>
      </w:r>
    </w:p>
    <w:p w14:paraId="01C8E936" w14:textId="77777777" w:rsidR="00000000" w:rsidRDefault="00FD3276">
      <w:pPr>
        <w:pStyle w:val="a"/>
        <w:rPr>
          <w:rtl/>
        </w:rPr>
      </w:pPr>
    </w:p>
    <w:p w14:paraId="13A76C0D" w14:textId="77777777" w:rsidR="00000000" w:rsidRDefault="00FD3276">
      <w:pPr>
        <w:pStyle w:val="a"/>
        <w:rPr>
          <w:rFonts w:hint="cs"/>
          <w:rtl/>
        </w:rPr>
      </w:pPr>
      <w:r>
        <w:rPr>
          <w:rFonts w:hint="cs"/>
          <w:rtl/>
        </w:rPr>
        <w:t>כבוד נשיא מדינת ישראל והגברת קצב, אדוני ראש הממשלה, שרים, חברי הכנסת, כבוד הנשיא החמישי למדינת ישרא</w:t>
      </w:r>
      <w:r>
        <w:rPr>
          <w:rFonts w:hint="cs"/>
          <w:rtl/>
        </w:rPr>
        <w:t>ל יצחק נבון, ראשי ממשלות ויושבי-ראש לשעבר הנמצאים באולם, חברי הכנסת לשעבר, זקן הסגל הדיפלומטי, מכובדי סגל א' של מדינת ישראל, וטרנים מהארגון העולמי של לוחמים יהודים, פרטיזנים ואסירי מחנות, נציגים מארגון החיילים והפרטיזנים, נכי המלחמה בנאצים, נציגים מברית ות</w:t>
      </w:r>
      <w:r>
        <w:rPr>
          <w:rFonts w:hint="cs"/>
          <w:rtl/>
        </w:rPr>
        <w:t xml:space="preserve">יקי מלחמת העולם השנייה שלחמו בנאצים, נציגים מאיגוד החיילים המשוחררים בישראל, נציגים מארגון החיילים המשוחררים של הצבא האמריקני, חברי העמותה הפרלמנטרית לזכר השואה וסיוע לניצוליה, חברי הנהלת "יד ושם", אורחים נכבדים. </w:t>
      </w:r>
    </w:p>
    <w:p w14:paraId="18E8E161" w14:textId="77777777" w:rsidR="00000000" w:rsidRDefault="00FD3276">
      <w:pPr>
        <w:pStyle w:val="a"/>
        <w:rPr>
          <w:rFonts w:hint="cs"/>
          <w:rtl/>
        </w:rPr>
      </w:pPr>
    </w:p>
    <w:p w14:paraId="391B08A0" w14:textId="77777777" w:rsidR="00000000" w:rsidRDefault="00FD3276">
      <w:pPr>
        <w:pStyle w:val="a"/>
        <w:ind w:firstLine="720"/>
        <w:rPr>
          <w:rFonts w:hint="cs"/>
          <w:rtl/>
        </w:rPr>
      </w:pPr>
      <w:r>
        <w:rPr>
          <w:rFonts w:hint="cs"/>
          <w:rtl/>
        </w:rPr>
        <w:t xml:space="preserve">מיליון וחצי לוחמים יהודים זכו לאחוז בנשק </w:t>
      </w:r>
      <w:r>
        <w:rPr>
          <w:rFonts w:hint="cs"/>
          <w:rtl/>
        </w:rPr>
        <w:t xml:space="preserve">ולהשתתף בהכרעת המפלצת הנאצית בכל החזיתות. אני אומר: "זכו לאחוז בנשק", משום שלמיליוני היהודים אשר נטבחו בעיירות, בכפרים, בגטאות, במחנות המוות ועל פני השדה, היה זה רק חלום בלתי נתפס: להכות בחיות הטרף הנאציות. </w:t>
      </w:r>
    </w:p>
    <w:p w14:paraId="5D26B96A" w14:textId="77777777" w:rsidR="00000000" w:rsidRDefault="00FD3276">
      <w:pPr>
        <w:pStyle w:val="a"/>
        <w:ind w:firstLine="720"/>
        <w:rPr>
          <w:rFonts w:hint="cs"/>
          <w:rtl/>
        </w:rPr>
      </w:pPr>
    </w:p>
    <w:p w14:paraId="31A408CD" w14:textId="77777777" w:rsidR="00000000" w:rsidRDefault="00FD3276">
      <w:pPr>
        <w:pStyle w:val="a"/>
        <w:ind w:firstLine="720"/>
        <w:rPr>
          <w:rFonts w:hint="cs"/>
          <w:rtl/>
        </w:rPr>
      </w:pPr>
      <w:r>
        <w:rPr>
          <w:rFonts w:hint="cs"/>
          <w:rtl/>
        </w:rPr>
        <w:t xml:space="preserve">האתוס הציוני האדיר את שמו של החייל העברי האוחז </w:t>
      </w:r>
      <w:r>
        <w:rPr>
          <w:rFonts w:hint="cs"/>
          <w:rtl/>
        </w:rPr>
        <w:t>בנשק ובמחרשה, המקים, הבונה את מדינת היהודים ונלחם עליה לאחר אלפיים שנות גלות. ואילו שערי ברית-המועצות שנפתחו והעלייה ארצה בעקבות זאת הוכיחו, כי שנים לפני קום המדינה היו חיילים יהודים ואף גנרלים יהודים לא מעטים. אנו חולקים היום את הכבוד הראוי להם ומצדיעים ב</w:t>
      </w:r>
      <w:r>
        <w:rPr>
          <w:rFonts w:hint="cs"/>
          <w:rtl/>
        </w:rPr>
        <w:t xml:space="preserve">יום הניצחון ה=58 על גרמניה הנאצית.  </w:t>
      </w:r>
    </w:p>
    <w:p w14:paraId="7CF26C85" w14:textId="77777777" w:rsidR="00000000" w:rsidRDefault="00FD3276">
      <w:pPr>
        <w:pStyle w:val="ac"/>
        <w:rPr>
          <w:rFonts w:hint="cs"/>
          <w:b w:val="0"/>
          <w:bCs w:val="0"/>
          <w:u w:val="none"/>
          <w:rtl/>
        </w:rPr>
      </w:pPr>
    </w:p>
    <w:p w14:paraId="7B3A3887" w14:textId="77777777" w:rsidR="00000000" w:rsidRDefault="00FD3276">
      <w:pPr>
        <w:pStyle w:val="a"/>
        <w:rPr>
          <w:rFonts w:hint="cs"/>
          <w:rtl/>
        </w:rPr>
      </w:pPr>
      <w:r>
        <w:rPr>
          <w:rFonts w:hint="cs"/>
          <w:rtl/>
        </w:rPr>
        <w:t xml:space="preserve">בישיבה חגיגית זאת ארבעה נואמים. אני מתכבד להזמין את ראש ממשלת ישראל, מר אריאל שרון, לבוא ולשאת את דבריו. אחריו </w:t>
      </w:r>
      <w:r>
        <w:rPr>
          <w:rtl/>
        </w:rPr>
        <w:t>–</w:t>
      </w:r>
      <w:r>
        <w:rPr>
          <w:rFonts w:hint="cs"/>
          <w:rtl/>
        </w:rPr>
        <w:t xml:space="preserve"> חבר הכנסת שמעון פרס.</w:t>
      </w:r>
    </w:p>
    <w:p w14:paraId="039789F5" w14:textId="77777777" w:rsidR="00000000" w:rsidRDefault="00FD3276">
      <w:pPr>
        <w:pStyle w:val="a"/>
        <w:rPr>
          <w:rFonts w:hint="cs"/>
          <w:rtl/>
        </w:rPr>
      </w:pPr>
    </w:p>
    <w:p w14:paraId="679439AB" w14:textId="77777777" w:rsidR="00000000" w:rsidRDefault="00FD3276">
      <w:pPr>
        <w:pStyle w:val="Speaker"/>
        <w:rPr>
          <w:rtl/>
        </w:rPr>
      </w:pPr>
      <w:bookmarkStart w:id="0" w:name="FS000000482T13_05_2003_15_57_14"/>
      <w:bookmarkEnd w:id="0"/>
      <w:r>
        <w:rPr>
          <w:rFonts w:hint="eastAsia"/>
          <w:rtl/>
        </w:rPr>
        <w:t>ראש</w:t>
      </w:r>
      <w:r>
        <w:rPr>
          <w:rtl/>
        </w:rPr>
        <w:t xml:space="preserve"> הממשלה אריאל שרון:</w:t>
      </w:r>
    </w:p>
    <w:p w14:paraId="3C7541C5" w14:textId="77777777" w:rsidR="00000000" w:rsidRDefault="00FD3276">
      <w:pPr>
        <w:pStyle w:val="a"/>
        <w:rPr>
          <w:rFonts w:hint="cs"/>
          <w:rtl/>
        </w:rPr>
      </w:pPr>
    </w:p>
    <w:p w14:paraId="7968E493" w14:textId="77777777" w:rsidR="00000000" w:rsidRDefault="00FD3276">
      <w:pPr>
        <w:pStyle w:val="a"/>
        <w:rPr>
          <w:rFonts w:hint="cs"/>
          <w:rtl/>
        </w:rPr>
      </w:pPr>
      <w:r>
        <w:rPr>
          <w:rFonts w:hint="cs"/>
          <w:rtl/>
        </w:rPr>
        <w:t>מכובדי נשיא מדינת ישראל והגברת קצב, אדוני היושב-ראש, אחי הל</w:t>
      </w:r>
      <w:r>
        <w:rPr>
          <w:rFonts w:hint="cs"/>
          <w:rtl/>
        </w:rPr>
        <w:t>וחמים, וטרנים, ותיקי מלחמת העולם השנייה, חברי הכנסת, אנחנו מציינים היום את יום ניצחונו של העולם החופשי במלחמה נגד גרמניה הנאצית ובעלות בריתה במלחמת העולם השנייה, ב=9 במאי 1945, לפני 58 שנים.</w:t>
      </w:r>
    </w:p>
    <w:p w14:paraId="4815DC94" w14:textId="77777777" w:rsidR="00000000" w:rsidRDefault="00FD3276">
      <w:pPr>
        <w:pStyle w:val="a"/>
        <w:rPr>
          <w:rFonts w:hint="cs"/>
          <w:rtl/>
        </w:rPr>
      </w:pPr>
    </w:p>
    <w:p w14:paraId="09BBF94E" w14:textId="77777777" w:rsidR="00000000" w:rsidRDefault="00FD3276">
      <w:pPr>
        <w:pStyle w:val="a"/>
        <w:rPr>
          <w:rFonts w:hint="cs"/>
          <w:rtl/>
        </w:rPr>
      </w:pPr>
      <w:r>
        <w:rPr>
          <w:rFonts w:hint="cs"/>
          <w:rtl/>
        </w:rPr>
        <w:t>הניצחון על גרמניה הנאצית היה הרבה יותר מניצחון צבאי. היה זה ניצח</w:t>
      </w:r>
      <w:r>
        <w:rPr>
          <w:rFonts w:hint="cs"/>
          <w:rtl/>
        </w:rPr>
        <w:t>ונה של רוח האדם על הדיכוי והרודנות, על השנאה והגזענות בצורתן החייתית והמסוכנת ביותר.</w:t>
      </w:r>
    </w:p>
    <w:p w14:paraId="0B57C928" w14:textId="77777777" w:rsidR="00000000" w:rsidRDefault="00FD3276">
      <w:pPr>
        <w:pStyle w:val="a"/>
        <w:rPr>
          <w:rFonts w:hint="cs"/>
          <w:rtl/>
        </w:rPr>
      </w:pPr>
    </w:p>
    <w:p w14:paraId="41CCB043" w14:textId="77777777" w:rsidR="00000000" w:rsidRDefault="00FD3276">
      <w:pPr>
        <w:pStyle w:val="a"/>
        <w:rPr>
          <w:rFonts w:hint="cs"/>
          <w:rtl/>
        </w:rPr>
      </w:pPr>
      <w:r>
        <w:rPr>
          <w:rFonts w:hint="cs"/>
          <w:rtl/>
        </w:rPr>
        <w:t>מיליון וחצי חיילים יהודים לחמו במלחמת העולם השנייה נגד ההיטלריזם והפאשיזם. בהם 40,000 מתנדבים מהיישוב היהודי בארץ, חיילות וחיילים. מהם לפנינו כאן ביציע. מיליון וחצי חיילי</w:t>
      </w:r>
      <w:r>
        <w:rPr>
          <w:rFonts w:hint="cs"/>
          <w:rtl/>
        </w:rPr>
        <w:t>ם וחיילות יהודים לחמו בצבאות בעלות הברית וביחידות הפרטיזנים. אין עוד עם שתרם אחוז כה גבוה מבניו לצבאות שלחמו בנאצים. אולי גם מפני שעבור הלוחמים היהודים לא היתה המלחמה הזאת רק עניין של ניצחון או תבוסה. עבורם, כבני העם היהודי, המלחמה נגד גרמניה הנאצית היתה מ</w:t>
      </w:r>
      <w:r>
        <w:rPr>
          <w:rFonts w:hint="cs"/>
          <w:rtl/>
        </w:rPr>
        <w:t xml:space="preserve">לחמה על חיים ומוות, פשוטו כמשמעו. </w:t>
      </w:r>
    </w:p>
    <w:p w14:paraId="6492E509" w14:textId="77777777" w:rsidR="00000000" w:rsidRDefault="00FD3276">
      <w:pPr>
        <w:pStyle w:val="a"/>
        <w:rPr>
          <w:rFonts w:hint="cs"/>
          <w:rtl/>
        </w:rPr>
      </w:pPr>
    </w:p>
    <w:p w14:paraId="72697D48" w14:textId="77777777" w:rsidR="00000000" w:rsidRDefault="00FD3276">
      <w:pPr>
        <w:pStyle w:val="a"/>
        <w:rPr>
          <w:rFonts w:hint="cs"/>
          <w:rtl/>
        </w:rPr>
      </w:pPr>
      <w:r>
        <w:rPr>
          <w:rFonts w:hint="cs"/>
          <w:rtl/>
        </w:rPr>
        <w:t xml:space="preserve">העולם הנאור מציין ב=9 במאי את ניצחונו ההיסטורי על ההיטלריזם. כאן, במדינת ישראל, מדינת העם היהודי, מדינתם של ניצולי השואה ובני משפחותיהם, אנחנו חוגגים את הניצחון הזה יום-יום. מדינת ישראל החזקה והמתפתחת היא ההוכחה המוחשית </w:t>
      </w:r>
      <w:r>
        <w:rPr>
          <w:rFonts w:hint="cs"/>
          <w:rtl/>
        </w:rPr>
        <w:t>ביותר לניצחון היהודי הגדול על הניסיון הנאצי לאבד ולהשמיד עד ללא הכר את הקיום היהודי.</w:t>
      </w:r>
    </w:p>
    <w:p w14:paraId="53F82C64" w14:textId="77777777" w:rsidR="00000000" w:rsidRDefault="00FD3276">
      <w:pPr>
        <w:pStyle w:val="a"/>
        <w:rPr>
          <w:rFonts w:hint="cs"/>
          <w:rtl/>
        </w:rPr>
      </w:pPr>
    </w:p>
    <w:p w14:paraId="72CBCE45" w14:textId="77777777" w:rsidR="00000000" w:rsidRDefault="00FD3276">
      <w:pPr>
        <w:pStyle w:val="a"/>
        <w:rPr>
          <w:rFonts w:hint="cs"/>
          <w:rtl/>
        </w:rPr>
      </w:pPr>
      <w:r>
        <w:rPr>
          <w:rFonts w:hint="cs"/>
          <w:rtl/>
        </w:rPr>
        <w:t>היום אנחנו זוכרים היטב, כי כאשר קמה החיה הנאצית להשמידנו, ניצבו לצדה מאות אלפי משתפי פעולה מכל הארצות שהיו תחת הכיבוש הגרמני. אין כמעט מדינה באירופה שלא שירתו תחת דגלה די</w:t>
      </w:r>
      <w:r>
        <w:rPr>
          <w:rFonts w:hint="cs"/>
          <w:rtl/>
        </w:rPr>
        <w:t>וויזיות אס.אס. של מתנדבים. ואפילו במדינות הידועות ביחסן החם אל יהודים, ניטשטשה העובדה הזאת במשך השנים. אין כמעט מדינה אחת באירופה שיחידות אס.אס. של מתנדבים שלה לא לחמו בשורות הצבא הגרמני ובפעולות השמדה נגד יהודים. משתפי פעולה התנדבו לקחת חלק לצד הנאצים במל</w:t>
      </w:r>
      <w:r>
        <w:rPr>
          <w:rFonts w:hint="cs"/>
          <w:rtl/>
        </w:rPr>
        <w:t xml:space="preserve">חמה ובהשמדת העם היהודי.    </w:t>
      </w:r>
    </w:p>
    <w:p w14:paraId="0FB51405" w14:textId="77777777" w:rsidR="00000000" w:rsidRDefault="00FD3276">
      <w:pPr>
        <w:pStyle w:val="a"/>
        <w:rPr>
          <w:rtl/>
        </w:rPr>
      </w:pPr>
    </w:p>
    <w:p w14:paraId="30CDCD79" w14:textId="77777777" w:rsidR="00000000" w:rsidRDefault="00FD3276">
      <w:pPr>
        <w:pStyle w:val="a"/>
        <w:rPr>
          <w:rFonts w:hint="cs"/>
          <w:rtl/>
        </w:rPr>
      </w:pPr>
      <w:r>
        <w:rPr>
          <w:rFonts w:hint="cs"/>
          <w:rtl/>
        </w:rPr>
        <w:t xml:space="preserve">לא נשכח כי בשעתנו הקשה ביותר היו רק מתי מעט שנחלצו לעזרתנו, וכי כל זמן המלחמה, כשהמוני פליטים יהודים שיוועו למילוט מאדמת אירופה הבוערת, היו חופי הארץ חסומים בפניהם. העולם ידע ושתק. </w:t>
      </w:r>
    </w:p>
    <w:p w14:paraId="625063A3" w14:textId="77777777" w:rsidR="00000000" w:rsidRDefault="00FD3276">
      <w:pPr>
        <w:pStyle w:val="a"/>
        <w:ind w:firstLine="0"/>
        <w:rPr>
          <w:rFonts w:hint="cs"/>
          <w:rtl/>
        </w:rPr>
      </w:pPr>
    </w:p>
    <w:p w14:paraId="410B4566" w14:textId="77777777" w:rsidR="00000000" w:rsidRDefault="00FD3276">
      <w:pPr>
        <w:bidi/>
        <w:spacing w:line="360" w:lineRule="auto"/>
        <w:jc w:val="both"/>
        <w:rPr>
          <w:rFonts w:ascii="Arial" w:hAnsi="Arial" w:cs="Arial" w:hint="cs"/>
          <w:sz w:val="22"/>
          <w:szCs w:val="22"/>
          <w:rtl/>
        </w:rPr>
      </w:pPr>
      <w:r>
        <w:rPr>
          <w:rFonts w:ascii="Arial" w:hAnsi="Arial" w:cs="Arial" w:hint="cs"/>
          <w:sz w:val="22"/>
          <w:szCs w:val="22"/>
          <w:rtl/>
        </w:rPr>
        <w:tab/>
        <w:t>60,000 לוחמים יהודים מחיילי</w:t>
      </w:r>
      <w:r>
        <w:rPr>
          <w:rFonts w:ascii="Arial" w:hAnsi="Arial" w:cs="Arial"/>
          <w:sz w:val="22"/>
          <w:szCs w:val="22"/>
        </w:rPr>
        <w:t xml:space="preserve"> </w:t>
      </w:r>
      <w:r>
        <w:rPr>
          <w:rFonts w:ascii="Arial" w:hAnsi="Arial" w:cs="Arial" w:hint="cs"/>
          <w:sz w:val="22"/>
          <w:szCs w:val="22"/>
          <w:rtl/>
        </w:rPr>
        <w:t xml:space="preserve">הצבא האדום זכו </w:t>
      </w:r>
      <w:r>
        <w:rPr>
          <w:rFonts w:ascii="Arial" w:hAnsi="Arial" w:cs="Arial" w:hint="cs"/>
          <w:sz w:val="22"/>
          <w:szCs w:val="22"/>
          <w:rtl/>
        </w:rPr>
        <w:t xml:space="preserve">למדליות על גילויי גבורה בקרב, יהודים שהגיעו לתפקידי פיקוד בכירים הן בצבא האדום והן בצבאות בעלות הברית. רבים מהם זכו לאותות הצטיינות.  לאחד מהם </w:t>
      </w:r>
      <w:r>
        <w:rPr>
          <w:rFonts w:ascii="Arial" w:hAnsi="Arial" w:cs="Arial"/>
          <w:sz w:val="22"/>
          <w:szCs w:val="22"/>
          <w:rtl/>
        </w:rPr>
        <w:t>–</w:t>
      </w:r>
      <w:r>
        <w:rPr>
          <w:rFonts w:ascii="Arial" w:hAnsi="Arial" w:cs="Arial" w:hint="cs"/>
          <w:sz w:val="22"/>
          <w:szCs w:val="22"/>
          <w:rtl/>
        </w:rPr>
        <w:t xml:space="preserve"> גנרל חסיד </w:t>
      </w:r>
      <w:r>
        <w:rPr>
          <w:rFonts w:ascii="Arial" w:hAnsi="Arial" w:cs="Arial"/>
          <w:sz w:val="22"/>
          <w:szCs w:val="22"/>
          <w:rtl/>
        </w:rPr>
        <w:t>–</w:t>
      </w:r>
      <w:r>
        <w:rPr>
          <w:rFonts w:ascii="Arial" w:hAnsi="Arial" w:cs="Arial" w:hint="cs"/>
          <w:sz w:val="22"/>
          <w:szCs w:val="22"/>
          <w:rtl/>
        </w:rPr>
        <w:t xml:space="preserve"> שצוין לשבח על ניהול התקפה ארטילרית, הקדיש נתן אלתרמן שיר מיוחד בטורו, "הטור השביעי": "הרים את ידו, </w:t>
      </w:r>
      <w:r>
        <w:rPr>
          <w:rFonts w:ascii="Arial" w:hAnsi="Arial" w:cs="Arial" w:hint="cs"/>
          <w:sz w:val="22"/>
          <w:szCs w:val="22"/>
          <w:rtl/>
        </w:rPr>
        <w:t xml:space="preserve">גנרל חסיד, וענו תותחים בשאגה המחרשת אזניים / וחסיד מאזין למאות תותחיו הקורעים אדמה ושמים / ואבות אבותיו, חסידים גם הם, ניצבים על ענן שעמד משוט הלאה / ואומרים </w:t>
      </w:r>
      <w:r>
        <w:rPr>
          <w:rFonts w:ascii="Arial" w:hAnsi="Arial" w:cs="Arial"/>
          <w:sz w:val="22"/>
          <w:szCs w:val="22"/>
          <w:rtl/>
        </w:rPr>
        <w:t>–</w:t>
      </w:r>
      <w:r>
        <w:rPr>
          <w:rFonts w:ascii="Arial" w:hAnsi="Arial" w:cs="Arial" w:hint="cs"/>
          <w:sz w:val="22"/>
          <w:szCs w:val="22"/>
          <w:rtl/>
        </w:rPr>
        <w:t xml:space="preserve"> תפילתו, ברוך השם, עושה רעש גדול בישיבה של מעלה. / זאת שומע פתאום גנרל חסיד ומחייך </w:t>
      </w:r>
      <w:r>
        <w:rPr>
          <w:rFonts w:ascii="Arial" w:hAnsi="Arial" w:cs="Arial"/>
          <w:sz w:val="22"/>
          <w:szCs w:val="22"/>
          <w:rtl/>
        </w:rPr>
        <w:t>–</w:t>
      </w:r>
      <w:r>
        <w:rPr>
          <w:rFonts w:ascii="Arial" w:hAnsi="Arial" w:cs="Arial" w:hint="cs"/>
          <w:sz w:val="22"/>
          <w:szCs w:val="22"/>
          <w:rtl/>
        </w:rPr>
        <w:t xml:space="preserve"> ורואה פני אב</w:t>
      </w:r>
      <w:r>
        <w:rPr>
          <w:rFonts w:ascii="Arial" w:hAnsi="Arial" w:cs="Arial" w:hint="cs"/>
          <w:sz w:val="22"/>
          <w:szCs w:val="22"/>
          <w:rtl/>
        </w:rPr>
        <w:t>ות בעננת / יש ערבוב של תחומים בתנאי החזית - זו עובדה משונה ומעניינת".</w:t>
      </w:r>
    </w:p>
    <w:p w14:paraId="68722415" w14:textId="77777777" w:rsidR="00000000" w:rsidRDefault="00FD3276">
      <w:pPr>
        <w:bidi/>
        <w:spacing w:line="360" w:lineRule="auto"/>
        <w:jc w:val="both"/>
        <w:rPr>
          <w:rFonts w:ascii="Arial" w:hAnsi="Arial" w:cs="Arial" w:hint="cs"/>
          <w:sz w:val="22"/>
          <w:szCs w:val="22"/>
          <w:rtl/>
        </w:rPr>
      </w:pPr>
    </w:p>
    <w:p w14:paraId="7DDF2526" w14:textId="77777777" w:rsidR="00000000" w:rsidRDefault="00FD3276">
      <w:pPr>
        <w:bidi/>
        <w:spacing w:line="360" w:lineRule="auto"/>
        <w:jc w:val="both"/>
        <w:rPr>
          <w:rFonts w:ascii="Arial" w:hAnsi="Arial" w:cs="Arial" w:hint="cs"/>
          <w:sz w:val="22"/>
          <w:szCs w:val="22"/>
          <w:rtl/>
        </w:rPr>
      </w:pPr>
      <w:r>
        <w:rPr>
          <w:rFonts w:ascii="Arial" w:hAnsi="Arial" w:cs="Arial" w:hint="cs"/>
          <w:sz w:val="22"/>
          <w:szCs w:val="22"/>
          <w:rtl/>
        </w:rPr>
        <w:tab/>
        <w:t xml:space="preserve">אינני יודע מה עלה בגורלו של גנרל חסיד, אבל עובדה מעניינת היא, ולא משונה כלל, שרבים מאוד מחבריו מצאו בסופו של דבר את דרכם אל ארץ אבותיהם, ועלו לישראל, והם חיים אתנו כאן בארץ. כמה עשרות </w:t>
      </w:r>
      <w:r>
        <w:rPr>
          <w:rFonts w:ascii="Arial" w:hAnsi="Arial" w:cs="Arial" w:hint="cs"/>
          <w:sz w:val="22"/>
          <w:szCs w:val="22"/>
          <w:rtl/>
        </w:rPr>
        <w:t>מגיבורי הקרבות המרים ההם נמצאים עמנו היום במשכן, ומכאן, מעל במת הכנסת, אני מצדיע להם ולחבריהם הישראלים ולאלה ששירתו בצבאות בעלות הברית.</w:t>
      </w:r>
    </w:p>
    <w:p w14:paraId="74A115BE" w14:textId="77777777" w:rsidR="00000000" w:rsidRDefault="00FD3276">
      <w:pPr>
        <w:bidi/>
        <w:spacing w:line="360" w:lineRule="auto"/>
        <w:jc w:val="both"/>
        <w:rPr>
          <w:rFonts w:ascii="Arial" w:hAnsi="Arial" w:cs="Arial" w:hint="cs"/>
          <w:sz w:val="22"/>
          <w:szCs w:val="22"/>
          <w:rtl/>
        </w:rPr>
      </w:pPr>
    </w:p>
    <w:p w14:paraId="62CC0C70" w14:textId="77777777" w:rsidR="00000000" w:rsidRDefault="00FD3276">
      <w:pPr>
        <w:bidi/>
        <w:spacing w:line="360" w:lineRule="auto"/>
        <w:jc w:val="both"/>
        <w:rPr>
          <w:rFonts w:ascii="Arial" w:hAnsi="Arial" w:cs="Arial" w:hint="cs"/>
          <w:sz w:val="22"/>
          <w:szCs w:val="22"/>
          <w:rtl/>
        </w:rPr>
      </w:pPr>
      <w:r>
        <w:rPr>
          <w:rFonts w:ascii="Arial" w:hAnsi="Arial" w:cs="Arial" w:hint="cs"/>
          <w:sz w:val="22"/>
          <w:szCs w:val="22"/>
          <w:rtl/>
        </w:rPr>
        <w:tab/>
        <w:t xml:space="preserve">אדוני היושב-ראש, 58 שנים אחרי הניצחון על גרמניה הנאצית נשאב כוח ואמונה מן הניצחון הגדול ההוא בהתמודדות הנמשכת גם היום </w:t>
      </w:r>
      <w:r>
        <w:rPr>
          <w:rFonts w:ascii="Arial" w:hAnsi="Arial" w:cs="Arial" w:hint="cs"/>
          <w:sz w:val="22"/>
          <w:szCs w:val="22"/>
          <w:rtl/>
        </w:rPr>
        <w:t>עם מי שמבקשים לפגוע ביהודים רק בשל היותם יהודים. נרכין ראש לזכרם של אלה שנפלו בדרך להשגת הניצחון ההיסטורי, ונתברך בווטרנים, מכל הצבאות ומישראל, החיים עמנו, אלה שבשחררם את העולם מן האימה הנאצית סללו את הדרך להקמתה של מדינת ישראל. תודה רבה.</w:t>
      </w:r>
    </w:p>
    <w:p w14:paraId="49060C9D" w14:textId="77777777" w:rsidR="00000000" w:rsidRDefault="00FD3276">
      <w:pPr>
        <w:bidi/>
        <w:jc w:val="both"/>
        <w:rPr>
          <w:rFonts w:ascii="Arial" w:hAnsi="Arial" w:cs="Arial" w:hint="cs"/>
          <w:sz w:val="22"/>
          <w:szCs w:val="22"/>
          <w:rtl/>
        </w:rPr>
      </w:pPr>
    </w:p>
    <w:p w14:paraId="081EBA68" w14:textId="77777777" w:rsidR="00000000" w:rsidRDefault="00FD3276">
      <w:pPr>
        <w:bidi/>
        <w:jc w:val="both"/>
        <w:rPr>
          <w:rFonts w:ascii="Arial" w:hAnsi="Arial" w:cs="Arial" w:hint="cs"/>
          <w:sz w:val="22"/>
          <w:szCs w:val="22"/>
          <w:rtl/>
        </w:rPr>
      </w:pPr>
    </w:p>
    <w:p w14:paraId="1DE1D351" w14:textId="77777777" w:rsidR="00000000" w:rsidRDefault="00FD3276">
      <w:pPr>
        <w:pStyle w:val="ad"/>
        <w:rPr>
          <w:rtl/>
        </w:rPr>
      </w:pPr>
      <w:r>
        <w:rPr>
          <w:rtl/>
        </w:rPr>
        <w:t>היו"ר</w:t>
      </w:r>
      <w:r>
        <w:rPr>
          <w:rFonts w:hint="cs"/>
          <w:rtl/>
        </w:rPr>
        <w:t xml:space="preserve"> ראובן ריב</w:t>
      </w:r>
      <w:r>
        <w:rPr>
          <w:rFonts w:hint="cs"/>
          <w:rtl/>
        </w:rPr>
        <w:t>לין</w:t>
      </w:r>
      <w:r>
        <w:rPr>
          <w:rtl/>
        </w:rPr>
        <w:t>:</w:t>
      </w:r>
    </w:p>
    <w:p w14:paraId="7B74925B" w14:textId="77777777" w:rsidR="00000000" w:rsidRDefault="00FD3276">
      <w:pPr>
        <w:pStyle w:val="a"/>
        <w:rPr>
          <w:rtl/>
        </w:rPr>
      </w:pPr>
    </w:p>
    <w:p w14:paraId="421F9549" w14:textId="77777777" w:rsidR="00000000" w:rsidRDefault="00FD3276">
      <w:pPr>
        <w:pStyle w:val="a"/>
        <w:rPr>
          <w:rFonts w:hint="cs"/>
          <w:rtl/>
        </w:rPr>
      </w:pPr>
      <w:r>
        <w:rPr>
          <w:rFonts w:hint="cs"/>
          <w:rtl/>
        </w:rPr>
        <w:t>אני מבקש. תודה רבה. תודה רבה. אורחינו הנכבדים, בכנסת אנחנו לא נוהגים למחוא כפיים, ואודה לכם אם תשמרו על כלל זה. תודה.</w:t>
      </w:r>
    </w:p>
    <w:p w14:paraId="50AEDE78" w14:textId="77777777" w:rsidR="00000000" w:rsidRDefault="00FD3276">
      <w:pPr>
        <w:pStyle w:val="a"/>
        <w:rPr>
          <w:rFonts w:hint="cs"/>
          <w:rtl/>
        </w:rPr>
      </w:pPr>
    </w:p>
    <w:p w14:paraId="5F999056" w14:textId="77777777" w:rsidR="00000000" w:rsidRDefault="00FD3276">
      <w:pPr>
        <w:pStyle w:val="a"/>
        <w:rPr>
          <w:rFonts w:hint="cs"/>
          <w:rtl/>
        </w:rPr>
      </w:pPr>
      <w:r>
        <w:rPr>
          <w:rFonts w:hint="cs"/>
          <w:rtl/>
        </w:rPr>
        <w:t xml:space="preserve">חבר הכנסת שמעון פרס, בבקשה. אחריו </w:t>
      </w:r>
      <w:r>
        <w:rPr>
          <w:rtl/>
        </w:rPr>
        <w:t>–</w:t>
      </w:r>
      <w:r>
        <w:rPr>
          <w:rFonts w:hint="cs"/>
          <w:rtl/>
        </w:rPr>
        <w:t xml:space="preserve"> השר אביגדור ליברמן.</w:t>
      </w:r>
    </w:p>
    <w:p w14:paraId="21431EEB" w14:textId="77777777" w:rsidR="00000000" w:rsidRDefault="00FD3276">
      <w:pPr>
        <w:pStyle w:val="a"/>
        <w:ind w:firstLine="0"/>
        <w:rPr>
          <w:rFonts w:hint="cs"/>
          <w:rtl/>
        </w:rPr>
      </w:pPr>
    </w:p>
    <w:p w14:paraId="2705D186" w14:textId="77777777" w:rsidR="00000000" w:rsidRDefault="00FD3276">
      <w:pPr>
        <w:pStyle w:val="Speaker"/>
        <w:rPr>
          <w:rtl/>
        </w:rPr>
      </w:pPr>
      <w:bookmarkStart w:id="1" w:name="FS000000456T13_05_2003_15_46_19"/>
      <w:bookmarkEnd w:id="1"/>
      <w:r>
        <w:rPr>
          <w:rFonts w:hint="eastAsia"/>
          <w:rtl/>
        </w:rPr>
        <w:t>שמעון</w:t>
      </w:r>
      <w:r>
        <w:rPr>
          <w:rtl/>
        </w:rPr>
        <w:t xml:space="preserve"> פרס (העבודה-מימד):</w:t>
      </w:r>
    </w:p>
    <w:p w14:paraId="2543C558" w14:textId="77777777" w:rsidR="00000000" w:rsidRDefault="00FD3276">
      <w:pPr>
        <w:pStyle w:val="a"/>
        <w:rPr>
          <w:rFonts w:hint="cs"/>
          <w:rtl/>
        </w:rPr>
      </w:pPr>
    </w:p>
    <w:p w14:paraId="33F67545" w14:textId="77777777" w:rsidR="00000000" w:rsidRDefault="00FD3276">
      <w:pPr>
        <w:pStyle w:val="a"/>
        <w:rPr>
          <w:rFonts w:hint="cs"/>
          <w:rtl/>
        </w:rPr>
      </w:pPr>
      <w:r>
        <w:rPr>
          <w:rFonts w:hint="cs"/>
          <w:rtl/>
        </w:rPr>
        <w:t>כבוד הנשיא, הגברת קצב, יושב-ראש הכנסת, לוחמים, ו</w:t>
      </w:r>
      <w:r>
        <w:rPr>
          <w:rFonts w:hint="cs"/>
          <w:rtl/>
        </w:rPr>
        <w:t>טרנים, מתנדבים, ניצולי השואה, קרואים יקרים, היום הזה, עד היום הזה, הוא יום של חרדה עמוקה ויום של גאווה גדולה. אי-אפשר לשכוח שהיו רגעים במלחמת העולם השנייה שחרדנו לגורלנו, לגורלנו כעם. הכול נודע לנו באיחור. הכול נודע לנו בהדרגה. וחרדנו גם לגורלנו כמדינה. כש</w:t>
      </w:r>
      <w:r>
        <w:rPr>
          <w:rFonts w:hint="cs"/>
          <w:rtl/>
        </w:rPr>
        <w:t xml:space="preserve">רומל התקרב לכאן לא היינו בטוחים לגבי מה שיקרה. ראינו את השעטות הנלהבות האלה של החיה הנאצית כובשות עיר אחרי עיר, מקום אחרי מקום, ואין עוצר. </w:t>
      </w:r>
    </w:p>
    <w:p w14:paraId="10FDA9AB" w14:textId="77777777" w:rsidR="00000000" w:rsidRDefault="00FD3276">
      <w:pPr>
        <w:pStyle w:val="a"/>
        <w:rPr>
          <w:rFonts w:hint="cs"/>
          <w:rtl/>
        </w:rPr>
      </w:pPr>
    </w:p>
    <w:p w14:paraId="6E62B12D" w14:textId="77777777" w:rsidR="00000000" w:rsidRDefault="00FD3276">
      <w:pPr>
        <w:pStyle w:val="a"/>
        <w:rPr>
          <w:rFonts w:hint="cs"/>
          <w:rtl/>
        </w:rPr>
      </w:pPr>
      <w:r>
        <w:rPr>
          <w:rFonts w:hint="cs"/>
          <w:rtl/>
        </w:rPr>
        <w:t xml:space="preserve">אדמת אירופה היא בית-הקברות הגדול ביותר של העם היהודי. שישה מיליוני יהודים קבורים שם. אבל היהודים האלה לא רק קבורים </w:t>
      </w:r>
      <w:r>
        <w:rPr>
          <w:rFonts w:hint="cs"/>
          <w:rtl/>
        </w:rPr>
        <w:t>באירופה, הם טמונים בלבנו, כאחים, כאחיות, כבני משפחה. הם חיים בלבנו כזיכרון צורב. הם חיים בלבנו כחיסרון נורא. הם חיים בלבנו כאזכרה שאין להינתק ממנה לרגע. הדבר הזה, ששליש מהעם נהרס, ש=50 מיליון אנשים אחרים שילמו בחייהם, הוא לא דבר פשוט. אני אומר גם היום שהחר</w:t>
      </w:r>
      <w:r>
        <w:rPr>
          <w:rFonts w:hint="cs"/>
          <w:rtl/>
        </w:rPr>
        <w:t xml:space="preserve">דה הזאת עדיין שולטת בכיפה אצלנו. </w:t>
      </w:r>
    </w:p>
    <w:p w14:paraId="5B34040E" w14:textId="77777777" w:rsidR="00000000" w:rsidRDefault="00FD3276">
      <w:pPr>
        <w:pStyle w:val="a"/>
        <w:rPr>
          <w:rFonts w:hint="cs"/>
          <w:rtl/>
        </w:rPr>
      </w:pPr>
    </w:p>
    <w:p w14:paraId="758C7EE6" w14:textId="77777777" w:rsidR="00000000" w:rsidRDefault="00FD3276">
      <w:pPr>
        <w:pStyle w:val="a"/>
        <w:rPr>
          <w:rFonts w:hint="cs"/>
          <w:rtl/>
        </w:rPr>
      </w:pPr>
      <w:r>
        <w:rPr>
          <w:rFonts w:hint="cs"/>
          <w:rtl/>
        </w:rPr>
        <w:t>לאור מה שקרה עכשיו בעירק אני שואל את עצמי שאלות אחדות: מה היו פני ההיסטוריה לולא מינכן, לולא צ'מברליין ודלדיה? מה היו פני ההיסטוריה ללא הסכם ריבנטרופ ומולוטוב? מה היו פני ההיסטוריה אילו ארצות-הברית היתה מגיעה לאירופה ב=19</w:t>
      </w:r>
      <w:r>
        <w:rPr>
          <w:rFonts w:hint="cs"/>
          <w:rtl/>
        </w:rPr>
        <w:t>39 ולא מאוחר יותר? מה היה, חס ושלום, אילו להיטלר היתה פצצה גרעינית לפני שהיתה לאמריקה? אני בספק אם היינו כאן. אני גם שואל את עצמי, מה היה גורל היהודים אילו כבר אז היתה קיימת מדינת ישראל, על כושר ההרתעה שלה, על יכולת הפעולה שלה, לא כדבר אמורפי, כי אם כדבר מ</w:t>
      </w:r>
      <w:r>
        <w:rPr>
          <w:rFonts w:hint="cs"/>
          <w:rtl/>
        </w:rPr>
        <w:t xml:space="preserve">וצק וחזק? אני אומר את זה לא רק בשביל להזכיר נשכחות, אלא גם כדי להסתכל  על פני המציאות של היום, המציאות כפי שהיא. </w:t>
      </w:r>
    </w:p>
    <w:p w14:paraId="29ED3A63" w14:textId="77777777" w:rsidR="00000000" w:rsidRDefault="00FD3276">
      <w:pPr>
        <w:pStyle w:val="a"/>
        <w:rPr>
          <w:rFonts w:hint="cs"/>
          <w:rtl/>
        </w:rPr>
      </w:pPr>
    </w:p>
    <w:p w14:paraId="0CE5B31F" w14:textId="77777777" w:rsidR="00000000" w:rsidRDefault="00FD3276">
      <w:pPr>
        <w:pStyle w:val="a"/>
        <w:rPr>
          <w:rFonts w:hint="cs"/>
          <w:rtl/>
        </w:rPr>
      </w:pPr>
      <w:r>
        <w:rPr>
          <w:rFonts w:hint="cs"/>
          <w:rtl/>
        </w:rPr>
        <w:t>מה שקרה במלחמת העולם השנייה זה כאילו קו חוצה בהיסטוריה. זה ניצחון אדיר. יושבים כאן אנשים שסיכנו את חייהם, ומגיעה להם תהילת עולם עבור ההישג הז</w:t>
      </w:r>
      <w:r>
        <w:rPr>
          <w:rFonts w:hint="cs"/>
          <w:rtl/>
        </w:rPr>
        <w:t xml:space="preserve">ה. זה ניצחון מכריע, אבל זה עדיין לא ניצחון סופי. </w:t>
      </w:r>
    </w:p>
    <w:p w14:paraId="631566DB" w14:textId="77777777" w:rsidR="00000000" w:rsidRDefault="00FD3276">
      <w:pPr>
        <w:pStyle w:val="a"/>
        <w:rPr>
          <w:rFonts w:hint="cs"/>
          <w:rtl/>
        </w:rPr>
      </w:pPr>
    </w:p>
    <w:p w14:paraId="4717BB0C" w14:textId="77777777" w:rsidR="00000000" w:rsidRDefault="00FD3276">
      <w:pPr>
        <w:pStyle w:val="a"/>
        <w:rPr>
          <w:rFonts w:hint="cs"/>
          <w:rtl/>
        </w:rPr>
      </w:pPr>
      <w:r>
        <w:rPr>
          <w:rFonts w:hint="cs"/>
          <w:rtl/>
        </w:rPr>
        <w:t>מלחמת העולם השנייה פרצה, כמו מלחמת העולם הראשונה, במידה רבה בגלל אידיאולוגיות וטריטוריות. עד מלחמת העולם השנייה עדיין היו אימפריות, היו מושבות והיתה שליטה בעם זר, בעמים זרים. ועד אז היו אידיאולוגיות של התנ</w:t>
      </w:r>
      <w:r>
        <w:rPr>
          <w:rFonts w:hint="cs"/>
          <w:rtl/>
        </w:rPr>
        <w:t xml:space="preserve">שאות, אידיאולוגיות של עליונות, עליונות של גזע, עליונות של מעמד, עליונות של דת, עליונות של עם. ובשם העליונות הזאת טבחו ללא רחם. תודה לאל, האידיאולוגיות קרסו כמו שקרסו האימפריות וכמו שקרסו הקולוניות. אבל עדיין לא קרסה ההתנשאות האנושית, שבשם צדק מדומה מוכנים </w:t>
      </w:r>
      <w:r>
        <w:rPr>
          <w:rFonts w:hint="cs"/>
          <w:rtl/>
        </w:rPr>
        <w:t>עוד פעם לצאת, לטבוח ולסכן בניו-יורק, בישראל, בפריס ובמקומות אחרים.</w:t>
      </w:r>
    </w:p>
    <w:p w14:paraId="746F8CE1" w14:textId="77777777" w:rsidR="00000000" w:rsidRDefault="00FD3276">
      <w:pPr>
        <w:pStyle w:val="a"/>
        <w:rPr>
          <w:rFonts w:hint="cs"/>
          <w:rtl/>
        </w:rPr>
      </w:pPr>
    </w:p>
    <w:p w14:paraId="767C858D" w14:textId="77777777" w:rsidR="00000000" w:rsidRDefault="00FD3276">
      <w:pPr>
        <w:pStyle w:val="a"/>
        <w:rPr>
          <w:rFonts w:hint="cs"/>
          <w:rtl/>
        </w:rPr>
      </w:pPr>
      <w:r>
        <w:rPr>
          <w:rFonts w:hint="cs"/>
          <w:rtl/>
        </w:rPr>
        <w:t>אני גאה בעם היהודי, מפני שאצלנו יש רק דבר עליון אחד, יש אל עליון. חוץ ממנו כולנו אנשים שווים. אין אנשים עליונים. אף פעם לא נתפסנו בדבר הנורא והחייתי הזה, שאדם אחד יותר עליון ויותר צודק, ור</w:t>
      </w:r>
      <w:r>
        <w:rPr>
          <w:rFonts w:hint="cs"/>
          <w:rtl/>
        </w:rPr>
        <w:t xml:space="preserve">ק הוא עליון, ורק הוא צודק. </w:t>
      </w:r>
    </w:p>
    <w:p w14:paraId="221C6F21" w14:textId="77777777" w:rsidR="00000000" w:rsidRDefault="00FD3276">
      <w:pPr>
        <w:pStyle w:val="a"/>
        <w:rPr>
          <w:rFonts w:hint="cs"/>
          <w:rtl/>
        </w:rPr>
      </w:pPr>
    </w:p>
    <w:p w14:paraId="37E01709" w14:textId="77777777" w:rsidR="00000000" w:rsidRDefault="00FD3276">
      <w:pPr>
        <w:pStyle w:val="a"/>
        <w:rPr>
          <w:rFonts w:hint="cs"/>
          <w:rtl/>
        </w:rPr>
      </w:pPr>
      <w:r>
        <w:rPr>
          <w:rFonts w:hint="cs"/>
          <w:rtl/>
        </w:rPr>
        <w:t xml:space="preserve">עדיין זרועים איתותים וסכנות לאורך דרכנו. נשק משמיד המונים - וצריך לזכור שהשמדת המונים זה הג'נוסייד </w:t>
      </w:r>
      <w:r>
        <w:rPr>
          <w:rtl/>
        </w:rPr>
        <w:t>–</w:t>
      </w:r>
      <w:r>
        <w:rPr>
          <w:rFonts w:hint="cs"/>
          <w:rtl/>
        </w:rPr>
        <w:t xml:space="preserve"> יכול ליפול בידי אנשים כאלה. אני שמח שארצות-הברית באה הפעם בזמן ומנעה את בואו של הנשק הזה. עדיין יש כאלה שמרגישים עצמם עליונים </w:t>
      </w:r>
      <w:r>
        <w:rPr>
          <w:rFonts w:hint="cs"/>
          <w:rtl/>
        </w:rPr>
        <w:t xml:space="preserve">על פני אחרים, שיש להם זכות להרוג ולרצוח. ועדיין מלאכתנו רבה. </w:t>
      </w:r>
    </w:p>
    <w:p w14:paraId="2AE08A24" w14:textId="77777777" w:rsidR="00000000" w:rsidRDefault="00FD3276">
      <w:pPr>
        <w:pStyle w:val="a"/>
        <w:rPr>
          <w:rFonts w:hint="cs"/>
          <w:rtl/>
        </w:rPr>
      </w:pPr>
    </w:p>
    <w:p w14:paraId="032040B4" w14:textId="77777777" w:rsidR="00000000" w:rsidRDefault="00FD3276">
      <w:pPr>
        <w:pStyle w:val="a"/>
        <w:rPr>
          <w:rFonts w:hint="cs"/>
          <w:rtl/>
        </w:rPr>
      </w:pPr>
      <w:r>
        <w:rPr>
          <w:rFonts w:hint="cs"/>
          <w:rtl/>
        </w:rPr>
        <w:t>אסור לנו, ואנחנו גם לא יכולים להיות עם רוגע. אנחנו חייבים להיות עם זהיר. אנחנו לא יכולים לסמוך רק על זולתנו, אם כי אין להתעלם מהם. אנחנו מוכרחים לשמור על מירב הכוח שאנחנו יכולים לאגור. אנחנו תמ</w:t>
      </w:r>
      <w:r>
        <w:rPr>
          <w:rFonts w:hint="cs"/>
          <w:rtl/>
        </w:rPr>
        <w:t xml:space="preserve">יד נציע לאנשים אחרים כבוד לאדם ונזכיר שלאדם יש לא רק זכויות, אלא גם חובות, לא רק זכויות שמגיעות לכל אחד, אלא גם חובה שמגיעה מכל אחד לזולתו, כדי ליצור עולם שונה ממה שהיה. </w:t>
      </w:r>
    </w:p>
    <w:p w14:paraId="075EE0A8" w14:textId="77777777" w:rsidR="00000000" w:rsidRDefault="00FD3276">
      <w:pPr>
        <w:pStyle w:val="a"/>
        <w:rPr>
          <w:rFonts w:hint="cs"/>
          <w:rtl/>
        </w:rPr>
      </w:pPr>
    </w:p>
    <w:p w14:paraId="5DDD4767" w14:textId="77777777" w:rsidR="00000000" w:rsidRDefault="00FD3276">
      <w:pPr>
        <w:pStyle w:val="a"/>
        <w:rPr>
          <w:rFonts w:hint="cs"/>
          <w:rtl/>
        </w:rPr>
      </w:pPr>
      <w:r>
        <w:rPr>
          <w:rFonts w:hint="cs"/>
          <w:rtl/>
        </w:rPr>
        <w:t>תודה לאל שיצאנו מהמבחן הזה כל עוד נשמתנו בנו, במחיר נורא, במחיר בל יישכח. אף עם לא ש</w:t>
      </w:r>
      <w:r>
        <w:rPr>
          <w:rFonts w:hint="cs"/>
          <w:rtl/>
        </w:rPr>
        <w:t xml:space="preserve">ילם כל כך הרבה. אף מטורף לא היה כל כך מטורף כמו היטלר. אנחנו יצאנו, למדנו לקח, והלקח הזה אסור שיישכח. ההשמדה, הגבורה, התקווה והרוח הגדולה כרוכות ביחד, והן צריכות להוסיף ולהורות לנו דרך לעתיד. </w:t>
      </w:r>
    </w:p>
    <w:p w14:paraId="0D0917FF" w14:textId="77777777" w:rsidR="00000000" w:rsidRDefault="00FD3276">
      <w:pPr>
        <w:pStyle w:val="a"/>
        <w:rPr>
          <w:rFonts w:hint="cs"/>
          <w:rtl/>
        </w:rPr>
      </w:pPr>
    </w:p>
    <w:p w14:paraId="30EA572C" w14:textId="77777777" w:rsidR="00000000" w:rsidRDefault="00FD3276">
      <w:pPr>
        <w:pStyle w:val="ad"/>
        <w:rPr>
          <w:rtl/>
        </w:rPr>
      </w:pPr>
      <w:r>
        <w:rPr>
          <w:rtl/>
        </w:rPr>
        <w:t>היו"ר ראובן ריבלין:</w:t>
      </w:r>
    </w:p>
    <w:p w14:paraId="291EFC0B" w14:textId="77777777" w:rsidR="00000000" w:rsidRDefault="00FD3276">
      <w:pPr>
        <w:pStyle w:val="a"/>
        <w:rPr>
          <w:rtl/>
        </w:rPr>
      </w:pPr>
    </w:p>
    <w:p w14:paraId="24B7E94C" w14:textId="77777777" w:rsidR="00000000" w:rsidRDefault="00FD3276">
      <w:pPr>
        <w:pStyle w:val="a"/>
        <w:rPr>
          <w:rFonts w:hint="cs"/>
          <w:rtl/>
        </w:rPr>
      </w:pPr>
      <w:r>
        <w:rPr>
          <w:rFonts w:hint="cs"/>
          <w:rtl/>
        </w:rPr>
        <w:t xml:space="preserve">תודה רבה לחבר הכנסת שמעון פרס. חבר הכנסת </w:t>
      </w:r>
      <w:r>
        <w:rPr>
          <w:rFonts w:hint="cs"/>
          <w:rtl/>
        </w:rPr>
        <w:t>אביגדור ליברמן, ואחריו, יסיים, חבר הכנסת מוחמד ברכה.</w:t>
      </w:r>
    </w:p>
    <w:p w14:paraId="3E7DBE09" w14:textId="77777777" w:rsidR="00000000" w:rsidRDefault="00FD3276">
      <w:pPr>
        <w:pStyle w:val="a"/>
        <w:rPr>
          <w:rFonts w:hint="cs"/>
          <w:rtl/>
        </w:rPr>
      </w:pPr>
    </w:p>
    <w:p w14:paraId="78F0264C" w14:textId="77777777" w:rsidR="00000000" w:rsidRDefault="00FD3276">
      <w:pPr>
        <w:pStyle w:val="Speaker"/>
        <w:rPr>
          <w:rFonts w:hint="cs"/>
          <w:rtl/>
        </w:rPr>
      </w:pPr>
      <w:bookmarkStart w:id="2" w:name="FS000000427T13_05_2003_16_07_24"/>
      <w:bookmarkEnd w:id="2"/>
      <w:r>
        <w:rPr>
          <w:rFonts w:hint="cs"/>
          <w:rtl/>
        </w:rPr>
        <w:t>שר התחבורה אביגדור ליברמן:</w:t>
      </w:r>
    </w:p>
    <w:p w14:paraId="2FFA394E" w14:textId="77777777" w:rsidR="00000000" w:rsidRDefault="00FD3276">
      <w:pPr>
        <w:pStyle w:val="Speaker"/>
        <w:rPr>
          <w:rFonts w:hint="cs"/>
          <w:rtl/>
        </w:rPr>
      </w:pPr>
    </w:p>
    <w:p w14:paraId="2D753D61" w14:textId="77777777" w:rsidR="00000000" w:rsidRDefault="00FD3276">
      <w:pPr>
        <w:pStyle w:val="a"/>
        <w:rPr>
          <w:rFonts w:hint="cs"/>
          <w:rtl/>
        </w:rPr>
      </w:pPr>
      <w:r>
        <w:rPr>
          <w:rFonts w:hint="cs"/>
          <w:rtl/>
        </w:rPr>
        <w:t>כבוד נשיא המדינה, כבוד הנשיא לשעבר, כבוד ראש הממשלה, יושב-ראש הכנסת, שרים, וכמובן, הכי חשובים, הכי יקרים, אותם אנשים שנלחמו במלחמת העולם השנייה, הווטרנים, וניצולי השואה, מלחמ</w:t>
      </w:r>
      <w:r>
        <w:rPr>
          <w:rFonts w:hint="cs"/>
          <w:rtl/>
        </w:rPr>
        <w:t>ת העולם השנייה היתה אירוע, אולי הטרגי ביותר שידעה האנושות. זה אירוע שנספו בו הכי הרבה אנשים, אך לצערי גם האירוע הזה עורר לא מעט מחלוקות, לא מעט ויכוחים. אפילו את יום הניצחון חלק חוגגים ב=8 במאי, חלק ב=9 במאי, ובאמת, שמעתי את קודמי ואני מאוד מסכים עם כל השא</w:t>
      </w:r>
      <w:r>
        <w:rPr>
          <w:rFonts w:hint="cs"/>
          <w:rtl/>
        </w:rPr>
        <w:t xml:space="preserve">לות שהוא שאל. אני לא בטוח שאני מסכים עם כל התשובות, אבל גם במדינת ישראל של היום כדאי מאוד לעשות אותה הפקת לקחים מאותו אירוע ולראות איך אנחנו מונעים, אולי, אסון אפשרי אחר. </w:t>
      </w:r>
    </w:p>
    <w:p w14:paraId="05C07621" w14:textId="77777777" w:rsidR="00000000" w:rsidRDefault="00FD3276">
      <w:pPr>
        <w:pStyle w:val="a"/>
        <w:rPr>
          <w:rFonts w:hint="cs"/>
          <w:rtl/>
        </w:rPr>
      </w:pPr>
    </w:p>
    <w:p w14:paraId="438072D4" w14:textId="77777777" w:rsidR="00000000" w:rsidRDefault="00FD3276">
      <w:pPr>
        <w:pStyle w:val="a"/>
        <w:rPr>
          <w:rFonts w:hint="cs"/>
          <w:rtl/>
        </w:rPr>
      </w:pPr>
      <w:r>
        <w:rPr>
          <w:rFonts w:hint="cs"/>
          <w:rtl/>
        </w:rPr>
        <w:t>לפחות לי ברורה השאלה הבסיסית: איך בכלל התאפשרה עלייתו של היטלר לשלטון? איך התאפשר ש</w:t>
      </w:r>
      <w:r>
        <w:rPr>
          <w:rFonts w:hint="cs"/>
          <w:rtl/>
        </w:rPr>
        <w:t xml:space="preserve">גרמניה, שנתנה כל כך הרבה אנשי רוח לכל העולם - פילוסופים, סופרים, מוזיקאים - איך קרה שהנאצים פיתחו אידיאולוגיה, ויותר מזה, הצליחו לא מעט ביישום אותה אידיאולוגיה? </w:t>
      </w:r>
    </w:p>
    <w:p w14:paraId="31C21A9D" w14:textId="77777777" w:rsidR="00000000" w:rsidRDefault="00FD3276">
      <w:pPr>
        <w:pStyle w:val="a"/>
        <w:rPr>
          <w:rFonts w:hint="cs"/>
          <w:rtl/>
        </w:rPr>
      </w:pPr>
    </w:p>
    <w:p w14:paraId="7E83CC94" w14:textId="77777777" w:rsidR="00000000" w:rsidRDefault="00FD3276">
      <w:pPr>
        <w:pStyle w:val="a"/>
        <w:rPr>
          <w:rFonts w:hint="cs"/>
          <w:rtl/>
        </w:rPr>
      </w:pPr>
      <w:r>
        <w:rPr>
          <w:rFonts w:hint="cs"/>
          <w:rtl/>
        </w:rPr>
        <w:t xml:space="preserve">שתי תשובות: האחת </w:t>
      </w:r>
      <w:r>
        <w:rPr>
          <w:rtl/>
        </w:rPr>
        <w:t>–</w:t>
      </w:r>
      <w:r>
        <w:rPr>
          <w:rFonts w:hint="cs"/>
          <w:rtl/>
        </w:rPr>
        <w:t xml:space="preserve"> האנטישמיות ושטיפת המוח שהיתה כמעט חלק מהמשטר או חלק אורגני של אותו משטר, א</w:t>
      </w:r>
      <w:r>
        <w:rPr>
          <w:rFonts w:hint="cs"/>
          <w:rtl/>
        </w:rPr>
        <w:t xml:space="preserve">ותה אידיאולוגיה; והדבר השני </w:t>
      </w:r>
      <w:r>
        <w:rPr>
          <w:rtl/>
        </w:rPr>
        <w:t>–</w:t>
      </w:r>
      <w:r>
        <w:rPr>
          <w:rFonts w:hint="cs"/>
          <w:rtl/>
        </w:rPr>
        <w:t xml:space="preserve"> אותה ותרנות של מדינות המערב, של מעצמות המערב, שכל הזמן ניסו לרצות את האנשים המטורפים, האכזרים, וכל הזמן ניסו לדבר אל לבם, כל הזמן ניסו להתפשר. אותם אנשים, אותם נאצים, אותו כוח הרשע תמיד ידע לנצל מחלוקות בעולם החופשי ובצד שכנגד</w:t>
      </w:r>
      <w:r>
        <w:rPr>
          <w:rFonts w:hint="cs"/>
          <w:rtl/>
        </w:rPr>
        <w:t>. לא במקרה הנאצים חתמו שני הסכמים שונים, מצד אחד - הסכם מינכן, ומצד שני - הסכם מולוטוב</w:t>
      </w:r>
      <w:r>
        <w:rPr>
          <w:rtl/>
        </w:rPr>
        <w:t>–</w:t>
      </w:r>
      <w:r>
        <w:rPr>
          <w:rFonts w:hint="cs"/>
          <w:rtl/>
        </w:rPr>
        <w:t xml:space="preserve">ריבנטרופ. </w:t>
      </w:r>
    </w:p>
    <w:p w14:paraId="214C37EA" w14:textId="77777777" w:rsidR="00000000" w:rsidRDefault="00FD3276">
      <w:pPr>
        <w:pStyle w:val="a"/>
        <w:rPr>
          <w:rFonts w:hint="cs"/>
          <w:rtl/>
        </w:rPr>
      </w:pPr>
    </w:p>
    <w:p w14:paraId="0409C016" w14:textId="77777777" w:rsidR="00000000" w:rsidRDefault="00FD3276">
      <w:pPr>
        <w:pStyle w:val="a"/>
        <w:rPr>
          <w:rFonts w:hint="cs"/>
          <w:rtl/>
        </w:rPr>
      </w:pPr>
      <w:r>
        <w:rPr>
          <w:rFonts w:hint="cs"/>
          <w:rtl/>
        </w:rPr>
        <w:t xml:space="preserve">אני מאוד מקווה שאותן מדינות המערב לא ייתנו היום לאותו כוח הרשע, לאותם כוחות שמנסים להרוס את העולם החופשי, לשחק במחלוקות הפנימיות שלו. </w:t>
      </w:r>
    </w:p>
    <w:p w14:paraId="051AC8B0" w14:textId="77777777" w:rsidR="00000000" w:rsidRDefault="00FD3276">
      <w:pPr>
        <w:pStyle w:val="a"/>
        <w:rPr>
          <w:rFonts w:hint="cs"/>
          <w:rtl/>
        </w:rPr>
      </w:pPr>
    </w:p>
    <w:p w14:paraId="6F91C05B" w14:textId="77777777" w:rsidR="00000000" w:rsidRDefault="00FD3276">
      <w:pPr>
        <w:pStyle w:val="a"/>
        <w:rPr>
          <w:rFonts w:hint="cs"/>
          <w:rtl/>
        </w:rPr>
      </w:pPr>
      <w:r>
        <w:rPr>
          <w:rFonts w:hint="cs"/>
          <w:rtl/>
        </w:rPr>
        <w:t>אני גם מאוד מקווה שאו</w:t>
      </w:r>
      <w:r>
        <w:rPr>
          <w:rFonts w:hint="cs"/>
          <w:rtl/>
        </w:rPr>
        <w:t>תם משטרים שאימצו את האנטישמיות כחלק מהמבנה האידיאולוגי שלהם, כחלק מהמשטר שלהם - שגם על זה אנחנו לא נוותר ונעיר את תשומת לב כל העולם. לפעמים, כשאתה שומע תעמולות של אותם שכנים שלנו, של הפלסטינים, כשאתה קורא את העיתונים שלהם, כשאתה רואה את ספרי הלימוד שלהם לכ</w:t>
      </w:r>
      <w:r>
        <w:rPr>
          <w:rFonts w:hint="cs"/>
          <w:rtl/>
        </w:rPr>
        <w:t xml:space="preserve">יתות א' וב', ואתה קורא את ספרי הלימוד של גבלס, אין שום הבדל; כאילו לא למדו שום דבר, לא אנחנו ולא אחרים. </w:t>
      </w:r>
    </w:p>
    <w:p w14:paraId="458D5AA5" w14:textId="77777777" w:rsidR="00000000" w:rsidRDefault="00FD3276">
      <w:pPr>
        <w:pStyle w:val="a"/>
        <w:rPr>
          <w:rFonts w:hint="cs"/>
          <w:rtl/>
        </w:rPr>
      </w:pPr>
    </w:p>
    <w:p w14:paraId="5ADB41E2" w14:textId="77777777" w:rsidR="00000000" w:rsidRDefault="00FD3276">
      <w:pPr>
        <w:pStyle w:val="a"/>
        <w:rPr>
          <w:rFonts w:hint="cs"/>
          <w:rtl/>
        </w:rPr>
      </w:pPr>
      <w:r>
        <w:rPr>
          <w:rFonts w:hint="cs"/>
          <w:rtl/>
        </w:rPr>
        <w:t xml:space="preserve">הדבר הנוסף שכדאי מאוד לציין, מעבר למחלוקות ומעבר לאי-יכולת של העולם המערבי להעמיד קו אחד נגד כוחות הרשע, שברגע של אמת אנחנו יכולים לסמוך רק על עצמנו, </w:t>
      </w:r>
      <w:r>
        <w:rPr>
          <w:rFonts w:hint="cs"/>
          <w:rtl/>
        </w:rPr>
        <w:t xml:space="preserve">לא על מעצמות ולא על כוח בין-לאומי. במלחמת העולם השנייה כל מדינות אירופה וגם ברית-המועצות ידעו בדיוק מה גורלם של היהודים, כבר באמצע המלחמה כולם ידעו שהיהודים מובלים למחנות השמדה ושורפים אותם חיים, ואף אחד לא נקף אצבע להקל עלינו, לאפשר ליהודים לצאת מאירופה, </w:t>
      </w:r>
      <w:r>
        <w:rPr>
          <w:rFonts w:hint="cs"/>
          <w:rtl/>
        </w:rPr>
        <w:t xml:space="preserve">לאפשר לצאת לארץ-ישראל. גם לפני המלחמה היו לא מעט יהודים שהבינו את הסכנה ורצו להגיע לכאן, והיו לא מעט מדינאים באותן מדינות שהבינו את הסכנה ולא נקפו אצבע ולא עשו מספיק כדי להציל את היהודים. לכן, גם זה, לדעתי, הוא לקח ברור מאוד - ברגע של אמת נוכל לסמוך רק על </w:t>
      </w:r>
      <w:r>
        <w:rPr>
          <w:rFonts w:hint="cs"/>
          <w:rtl/>
        </w:rPr>
        <w:t xml:space="preserve">עצמנו ולא על אף אחד אחר, לא על מעצמות, לא על ידידים ולא על הכוחות הבין-לאומיים. </w:t>
      </w:r>
    </w:p>
    <w:p w14:paraId="287B620E" w14:textId="77777777" w:rsidR="00000000" w:rsidRDefault="00FD3276">
      <w:pPr>
        <w:pStyle w:val="a"/>
        <w:rPr>
          <w:rFonts w:hint="cs"/>
          <w:rtl/>
        </w:rPr>
      </w:pPr>
    </w:p>
    <w:p w14:paraId="206D7C98" w14:textId="77777777" w:rsidR="00000000" w:rsidRDefault="00FD3276">
      <w:pPr>
        <w:pStyle w:val="a"/>
        <w:rPr>
          <w:rFonts w:hint="cs"/>
          <w:rtl/>
        </w:rPr>
      </w:pPr>
      <w:r>
        <w:rPr>
          <w:rFonts w:hint="cs"/>
          <w:rtl/>
        </w:rPr>
        <w:t>על דבר אחד, לדעתי, אין ויכוח, יהודים היו באמת כוח החלוץ באותו מאבק איתנים נגד כוחות הרשע, נגד הנאצים, בכל הצבאות. בצבא הבריטי, האמריקני, הרוסי, בצבא הפולני, תמיד יהודים נלחמו</w:t>
      </w:r>
      <w:r>
        <w:rPr>
          <w:rFonts w:hint="cs"/>
          <w:rtl/>
        </w:rPr>
        <w:t xml:space="preserve"> וזכו לאותות גבורה, ובאמת, לא מעט הם נתנו את הטון במלחמות ובקרבות שהכריעו את גורל המלחמה. גם בקרב הפרטיזנים, גם בקרב הרזיסטנס הצרפתי, תמיד יהודים היו בשורה הראשונה. גם גטו ורשה הוא פרק מפואר בהיסטוריה, בגבורה של העם היהודי. </w:t>
      </w:r>
    </w:p>
    <w:p w14:paraId="23518DF7" w14:textId="77777777" w:rsidR="00000000" w:rsidRDefault="00FD3276">
      <w:pPr>
        <w:pStyle w:val="a"/>
        <w:rPr>
          <w:rFonts w:hint="cs"/>
          <w:rtl/>
        </w:rPr>
      </w:pPr>
    </w:p>
    <w:p w14:paraId="0ABFFFCB" w14:textId="77777777" w:rsidR="00000000" w:rsidRDefault="00FD3276">
      <w:pPr>
        <w:pStyle w:val="a"/>
        <w:rPr>
          <w:rFonts w:hint="cs"/>
          <w:rtl/>
        </w:rPr>
      </w:pPr>
      <w:r>
        <w:rPr>
          <w:rFonts w:hint="cs"/>
          <w:rtl/>
        </w:rPr>
        <w:t>לדעתי, גם היום אין לאף אחד ספק</w:t>
      </w:r>
      <w:r>
        <w:rPr>
          <w:rFonts w:hint="cs"/>
          <w:rtl/>
        </w:rPr>
        <w:t>, שאם העם היהודי ניצל, ואם קמה מדינת ישראל, זה קודם כול בזכות אותם אנשים שנלחמו וניצחו. ללא ניצחון על גרמניה הנאצית ספק אם היתה קמה מדינת ישראל. גם לא ברור מה היה עולה בגורלו של העם היהודי. ולכן, אני חושב שהיום, עוד פעם, יש חובה מוסרית לתת כבוד ולתת מה שמג</w:t>
      </w:r>
      <w:r>
        <w:rPr>
          <w:rFonts w:hint="cs"/>
          <w:rtl/>
        </w:rPr>
        <w:t>יע לאותם אנשים, שלצערי פחות ופחות מהם נשארים וחיים אתנו; ומגיעים להם כל אותות ההערכה.</w:t>
      </w:r>
    </w:p>
    <w:p w14:paraId="02C4D808" w14:textId="77777777" w:rsidR="00000000" w:rsidRDefault="00FD3276">
      <w:pPr>
        <w:pStyle w:val="a"/>
        <w:rPr>
          <w:rFonts w:hint="cs"/>
          <w:rtl/>
        </w:rPr>
      </w:pPr>
    </w:p>
    <w:p w14:paraId="54A050BE" w14:textId="77777777" w:rsidR="00000000" w:rsidRDefault="00FD3276">
      <w:pPr>
        <w:pStyle w:val="a"/>
        <w:rPr>
          <w:rFonts w:hint="cs"/>
          <w:rtl/>
        </w:rPr>
      </w:pPr>
      <w:r>
        <w:rPr>
          <w:rFonts w:hint="cs"/>
          <w:rtl/>
        </w:rPr>
        <w:t>לצערי, גם פה, אני זוכר את כל הוויכוחים בכנסת ישראל על חוק הווטרנים, על כל מיני דברים שניסינו לתת באמת כאות כבוד לאותם אנשים. אני מקווה שלא רק בציון יום הניצחון על גרמניה</w:t>
      </w:r>
      <w:r>
        <w:rPr>
          <w:rFonts w:hint="cs"/>
          <w:rtl/>
        </w:rPr>
        <w:t xml:space="preserve"> הנאצית, אלא גם בשגרה שלנו, בדיונים בוועדות ולמרות כל האילוצים, ולמרות כל הקיצוצים, אנחנו נזכור שמגיע הרבה תודה לאותם מעטים שבזכותם אנחנו קיימים היום, שבזכותם ניצחנו במלחמה ההיא. תודה, אדוני היושב-ראש. </w:t>
      </w:r>
    </w:p>
    <w:p w14:paraId="25467ED1" w14:textId="77777777" w:rsidR="00000000" w:rsidRDefault="00FD3276">
      <w:pPr>
        <w:pStyle w:val="a"/>
        <w:rPr>
          <w:rFonts w:hint="cs"/>
          <w:rtl/>
        </w:rPr>
      </w:pPr>
    </w:p>
    <w:p w14:paraId="1C7BD0B9" w14:textId="77777777" w:rsidR="00000000" w:rsidRDefault="00FD3276">
      <w:pPr>
        <w:pStyle w:val="ad"/>
        <w:rPr>
          <w:rtl/>
        </w:rPr>
      </w:pPr>
      <w:r>
        <w:rPr>
          <w:rtl/>
        </w:rPr>
        <w:t>היו"ר ראובן ריבלין:</w:t>
      </w:r>
    </w:p>
    <w:p w14:paraId="550316E8" w14:textId="77777777" w:rsidR="00000000" w:rsidRDefault="00FD3276">
      <w:pPr>
        <w:pStyle w:val="a"/>
        <w:rPr>
          <w:rtl/>
        </w:rPr>
      </w:pPr>
    </w:p>
    <w:p w14:paraId="7292A9FB" w14:textId="77777777" w:rsidR="00000000" w:rsidRDefault="00FD3276">
      <w:pPr>
        <w:pStyle w:val="a"/>
        <w:rPr>
          <w:rFonts w:hint="cs"/>
          <w:rtl/>
        </w:rPr>
      </w:pPr>
      <w:r>
        <w:rPr>
          <w:rFonts w:hint="cs"/>
          <w:rtl/>
        </w:rPr>
        <w:t>תודה לשר אביגדור ליברמן. יעלה ו</w:t>
      </w:r>
      <w:r>
        <w:rPr>
          <w:rFonts w:hint="cs"/>
          <w:rtl/>
        </w:rPr>
        <w:t xml:space="preserve">יבוא חבר הכנסת מוחמד ברכה, אחרון הנואמים בישיבה המיוחדת לציון 58 שנים לניצחון על גרמניה הנאצית. </w:t>
      </w:r>
    </w:p>
    <w:p w14:paraId="7F8FEB01" w14:textId="77777777" w:rsidR="00000000" w:rsidRDefault="00FD3276">
      <w:pPr>
        <w:pStyle w:val="a"/>
        <w:rPr>
          <w:rFonts w:hint="cs"/>
          <w:rtl/>
        </w:rPr>
      </w:pPr>
    </w:p>
    <w:p w14:paraId="4F378A10" w14:textId="77777777" w:rsidR="00000000" w:rsidRDefault="00FD3276">
      <w:pPr>
        <w:pStyle w:val="Speaker"/>
        <w:rPr>
          <w:rtl/>
        </w:rPr>
      </w:pPr>
      <w:bookmarkStart w:id="3" w:name="FS000000540T13_05_2003_16_42_43"/>
      <w:bookmarkEnd w:id="3"/>
      <w:r>
        <w:rPr>
          <w:rFonts w:hint="eastAsia"/>
          <w:rtl/>
        </w:rPr>
        <w:t>מוחמד</w:t>
      </w:r>
      <w:r>
        <w:rPr>
          <w:rtl/>
        </w:rPr>
        <w:t xml:space="preserve"> ברכה (חד"ש-תע"ל):</w:t>
      </w:r>
    </w:p>
    <w:p w14:paraId="20B855AA" w14:textId="77777777" w:rsidR="00000000" w:rsidRDefault="00FD3276">
      <w:pPr>
        <w:pStyle w:val="a"/>
        <w:rPr>
          <w:rFonts w:hint="cs"/>
          <w:rtl/>
        </w:rPr>
      </w:pPr>
    </w:p>
    <w:p w14:paraId="5ABB2A08" w14:textId="77777777" w:rsidR="00000000" w:rsidRDefault="00FD3276">
      <w:pPr>
        <w:pStyle w:val="a"/>
        <w:rPr>
          <w:rFonts w:hint="cs"/>
          <w:rtl/>
        </w:rPr>
      </w:pPr>
      <w:r>
        <w:rPr>
          <w:rFonts w:hint="cs"/>
          <w:rtl/>
        </w:rPr>
        <w:t>כבוד הנשיא, הגברת קצב, אדוני היושב-ראש, כנסת נכבדה, וטרנים אורחים ואורחים נכבדים, כבוד הנשיא החמישי מר נבון, יום הניצחון על גרמניה הנ</w:t>
      </w:r>
      <w:r>
        <w:rPr>
          <w:rFonts w:hint="cs"/>
          <w:rtl/>
        </w:rPr>
        <w:t xml:space="preserve">אצית הוא יום נשגב. זהו יום של חשבון נפש והרהורים היסטוריים נוגים על הסכנות שאורבות למין האנושי מידי עצמו, על לאומיות שהופכת ללאומנות, על טיפוח כוח שהופך לכוחנות, ועל שעת דמדומים, על חשכת סופה ועל הסתלקותו של צלם אנוש. </w:t>
      </w:r>
    </w:p>
    <w:p w14:paraId="5948557D" w14:textId="77777777" w:rsidR="00000000" w:rsidRDefault="00FD3276">
      <w:pPr>
        <w:pStyle w:val="a"/>
        <w:rPr>
          <w:rFonts w:hint="cs"/>
          <w:rtl/>
        </w:rPr>
      </w:pPr>
    </w:p>
    <w:p w14:paraId="47047B6B" w14:textId="77777777" w:rsidR="00000000" w:rsidRDefault="00FD3276">
      <w:pPr>
        <w:pStyle w:val="a"/>
        <w:rPr>
          <w:rFonts w:hint="cs"/>
          <w:rtl/>
        </w:rPr>
      </w:pPr>
      <w:r>
        <w:rPr>
          <w:rFonts w:hint="cs"/>
          <w:rtl/>
        </w:rPr>
        <w:t>נוכחנו גם לדעת שהתרבות, הציוויליזציה</w:t>
      </w:r>
      <w:r>
        <w:rPr>
          <w:rFonts w:hint="cs"/>
          <w:rtl/>
        </w:rPr>
        <w:t xml:space="preserve"> והקידמה הטכנולוגית אינן בבחינת ערובה לצדק ולאנושיות. ראינו כיצד אומה שהצמיחה מתוכה פאר תרבותי ופילוסופי, שיצרה שירה נשגבת והגות גבוהה, הפכה באחת לחיית טרף גזענית מוכת משטמה, שיגעון גדלות; מציוויליזציה לברבריזציה. </w:t>
      </w:r>
    </w:p>
    <w:p w14:paraId="11FF9E00" w14:textId="77777777" w:rsidR="00000000" w:rsidRDefault="00FD3276">
      <w:pPr>
        <w:pStyle w:val="a"/>
        <w:rPr>
          <w:rFonts w:hint="cs"/>
          <w:rtl/>
        </w:rPr>
      </w:pPr>
    </w:p>
    <w:p w14:paraId="165D2F95" w14:textId="77777777" w:rsidR="00000000" w:rsidRDefault="00FD3276">
      <w:pPr>
        <w:pStyle w:val="a"/>
        <w:rPr>
          <w:rFonts w:hint="cs"/>
          <w:rtl/>
        </w:rPr>
      </w:pPr>
      <w:r>
        <w:rPr>
          <w:rFonts w:hint="cs"/>
          <w:rtl/>
        </w:rPr>
        <w:t>יום השואה שצוין זה לא כבר הוא יום שאני ב</w:t>
      </w:r>
      <w:r>
        <w:rPr>
          <w:rFonts w:hint="cs"/>
          <w:rtl/>
        </w:rPr>
        <w:t>החלט מתחבר לתכניו וללקחיו. זהו יום שיכולים להתחבר אליו יהודים וערבים אזרחי המדינה וכל בני המין האנושי. זהו יום בעל פנים אוניברסליות. לימוד השואה מסייע להבין פוביות וחרדות קיצוניות-קיומיות ואף להזדהות עמן. לקח למדינת ישראל ולכנסת ישראל שנים ארוכות עד שיום ה</w:t>
      </w:r>
      <w:r>
        <w:rPr>
          <w:rFonts w:hint="cs"/>
          <w:rtl/>
        </w:rPr>
        <w:t>ניצחון על גרמניה הנאצית מצא את דרכו ללוח החגים והמועדים שלה.</w:t>
      </w:r>
    </w:p>
    <w:p w14:paraId="0FF728D8" w14:textId="77777777" w:rsidR="00000000" w:rsidRDefault="00FD3276">
      <w:pPr>
        <w:pStyle w:val="a"/>
        <w:rPr>
          <w:rFonts w:hint="cs"/>
          <w:rtl/>
        </w:rPr>
      </w:pPr>
    </w:p>
    <w:p w14:paraId="17E6A569" w14:textId="77777777" w:rsidR="00000000" w:rsidRDefault="00FD3276">
      <w:pPr>
        <w:pStyle w:val="a"/>
        <w:rPr>
          <w:rFonts w:hint="cs"/>
          <w:rtl/>
        </w:rPr>
      </w:pPr>
      <w:r>
        <w:rPr>
          <w:rFonts w:hint="cs"/>
          <w:rtl/>
        </w:rPr>
        <w:t xml:space="preserve">מן הראוי להזכיר, שהיתה זו המפלגה הקומוניסטית הישראלית אשר בבדידות מזהרת שימרה וציינה יום זה לבדה, מאז קום המדינה ועד עצם הימים האלה, עד שהפך היום לנחלת הכלל. </w:t>
      </w:r>
    </w:p>
    <w:p w14:paraId="066476CE" w14:textId="77777777" w:rsidR="00000000" w:rsidRDefault="00FD3276">
      <w:pPr>
        <w:pStyle w:val="a"/>
        <w:rPr>
          <w:rFonts w:hint="cs"/>
          <w:rtl/>
        </w:rPr>
      </w:pPr>
    </w:p>
    <w:p w14:paraId="572E5F27" w14:textId="77777777" w:rsidR="00000000" w:rsidRDefault="00FD3276">
      <w:pPr>
        <w:pStyle w:val="a"/>
        <w:rPr>
          <w:rFonts w:hint="cs"/>
          <w:rtl/>
        </w:rPr>
      </w:pPr>
    </w:p>
    <w:p w14:paraId="29053C5A" w14:textId="77777777" w:rsidR="00000000" w:rsidRDefault="00FD3276">
      <w:pPr>
        <w:pStyle w:val="a"/>
        <w:rPr>
          <w:rFonts w:hint="cs"/>
          <w:rtl/>
        </w:rPr>
      </w:pPr>
    </w:p>
    <w:p w14:paraId="48E912B9" w14:textId="77777777" w:rsidR="00000000" w:rsidRDefault="00FD3276">
      <w:pPr>
        <w:pStyle w:val="a"/>
        <w:rPr>
          <w:rFonts w:hint="cs"/>
          <w:rtl/>
        </w:rPr>
      </w:pPr>
      <w:r>
        <w:rPr>
          <w:rFonts w:hint="cs"/>
          <w:rtl/>
        </w:rPr>
        <w:t>בשנים האחרונות, ביתר שאת לאחר הת</w:t>
      </w:r>
      <w:r>
        <w:rPr>
          <w:rFonts w:hint="cs"/>
          <w:rtl/>
        </w:rPr>
        <w:t>מוטטותה של ברית-המועצות, אנו עדים לשיח ציבורי מסולף ולהזניה אינטלקטואלית שעיקרם כיווץ, גימוד ופעמים מחיקה מוחלטת של תרומתו המכרעת של הצבא הסובייטי למיגור הנאציזם. מכובד וראוי יותר להימנע ממניפולציות של העובדות ההיסטוריות, במיוחד בנושא שצריך ללכד את האנושות</w:t>
      </w:r>
      <w:r>
        <w:rPr>
          <w:rFonts w:hint="cs"/>
          <w:rtl/>
        </w:rPr>
        <w:t xml:space="preserve"> כולה, ולהימנע מהגשתן באורח שחוטא לאמת. מיליון חיילים סובייטים נפלו במערכה ההירואית הזאת, ואין סיבה לשכוח אותם ולא להעלות את זכרם. </w:t>
      </w:r>
    </w:p>
    <w:p w14:paraId="30802EBB" w14:textId="77777777" w:rsidR="00000000" w:rsidRDefault="00FD3276">
      <w:pPr>
        <w:pStyle w:val="a"/>
        <w:rPr>
          <w:rFonts w:hint="cs"/>
          <w:rtl/>
        </w:rPr>
      </w:pPr>
    </w:p>
    <w:p w14:paraId="408D8883" w14:textId="77777777" w:rsidR="00000000" w:rsidRDefault="00FD3276">
      <w:pPr>
        <w:pStyle w:val="a"/>
        <w:rPr>
          <w:rFonts w:hint="cs"/>
          <w:rtl/>
        </w:rPr>
      </w:pPr>
      <w:r>
        <w:rPr>
          <w:rFonts w:hint="cs"/>
          <w:rtl/>
        </w:rPr>
        <w:t xml:space="preserve">אדוני היושב-ראש, אם אתמצת את לקח השואה, אומר כך: לא להיות קורבנות ולא להיות פושעים. המערכה נגד גילויי פאשיזם היא מלחמה שאף </w:t>
      </w:r>
      <w:r>
        <w:rPr>
          <w:rFonts w:hint="cs"/>
          <w:rtl/>
        </w:rPr>
        <w:t xml:space="preserve">פעם לא די בה. זה קרב מתמשך ומתמיד. </w:t>
      </w:r>
    </w:p>
    <w:p w14:paraId="10BAD57F" w14:textId="77777777" w:rsidR="00000000" w:rsidRDefault="00FD3276">
      <w:pPr>
        <w:pStyle w:val="a"/>
        <w:rPr>
          <w:rFonts w:hint="cs"/>
          <w:rtl/>
        </w:rPr>
      </w:pPr>
    </w:p>
    <w:p w14:paraId="6A9D1CAF" w14:textId="77777777" w:rsidR="00000000" w:rsidRDefault="00FD3276">
      <w:pPr>
        <w:pStyle w:val="a"/>
        <w:rPr>
          <w:rFonts w:hint="cs"/>
          <w:rtl/>
        </w:rPr>
      </w:pPr>
      <w:r>
        <w:rPr>
          <w:rFonts w:hint="cs"/>
          <w:rtl/>
        </w:rPr>
        <w:t xml:space="preserve">אני מעלה ביראה ובהערצה את זכר הקורבנות של החיה הנאצית והקורבנות שנפלו בניצחון על גרמניה הנאצית, ושולח ברכות ללוחמים ששרדו ועודם בחיים, חלק מהם אתנו היום. אנשים הירואיים, שאו ברכה. תודה רבה, אדוני. </w:t>
      </w:r>
    </w:p>
    <w:p w14:paraId="28626494" w14:textId="77777777" w:rsidR="00000000" w:rsidRDefault="00FD3276">
      <w:pPr>
        <w:pStyle w:val="a"/>
        <w:rPr>
          <w:rFonts w:hint="cs"/>
          <w:rtl/>
        </w:rPr>
      </w:pPr>
    </w:p>
    <w:p w14:paraId="61B95708" w14:textId="77777777" w:rsidR="00000000" w:rsidRDefault="00FD3276">
      <w:pPr>
        <w:pStyle w:val="ad"/>
        <w:rPr>
          <w:rtl/>
        </w:rPr>
      </w:pPr>
      <w:r>
        <w:rPr>
          <w:rtl/>
        </w:rPr>
        <w:t>היו"ר ראובן ריבלין:</w:t>
      </w:r>
    </w:p>
    <w:p w14:paraId="1E4CC2DF" w14:textId="77777777" w:rsidR="00000000" w:rsidRDefault="00FD3276">
      <w:pPr>
        <w:pStyle w:val="a"/>
        <w:rPr>
          <w:rtl/>
        </w:rPr>
      </w:pPr>
    </w:p>
    <w:p w14:paraId="01DCAD3F" w14:textId="77777777" w:rsidR="00000000" w:rsidRDefault="00FD3276">
      <w:pPr>
        <w:pStyle w:val="a"/>
        <w:rPr>
          <w:rFonts w:hint="cs"/>
          <w:rtl/>
        </w:rPr>
      </w:pPr>
      <w:r>
        <w:rPr>
          <w:rFonts w:hint="cs"/>
          <w:rtl/>
        </w:rPr>
        <w:t xml:space="preserve">אני מודה לחבר הכנסת מוחמד ברכה. רבותי חברי הכנסת. </w:t>
      </w:r>
    </w:p>
    <w:p w14:paraId="09EF0143" w14:textId="77777777" w:rsidR="00000000" w:rsidRDefault="00FD3276">
      <w:pPr>
        <w:pStyle w:val="a"/>
        <w:rPr>
          <w:rFonts w:hint="cs"/>
          <w:rtl/>
        </w:rPr>
      </w:pPr>
    </w:p>
    <w:p w14:paraId="311023BC" w14:textId="77777777" w:rsidR="00000000" w:rsidRDefault="00FD3276">
      <w:pPr>
        <w:pStyle w:val="ac"/>
        <w:rPr>
          <w:rFonts w:hint="cs"/>
          <w:rtl/>
        </w:rPr>
      </w:pPr>
      <w:bookmarkStart w:id="4" w:name="FS000000661T13_05_2003_16_10_38"/>
      <w:bookmarkStart w:id="5" w:name="FS000000661T13_05_2003_16_11_15"/>
      <w:bookmarkStart w:id="6" w:name="FS000000661T13_05_2003_16_11_39"/>
      <w:bookmarkStart w:id="7" w:name="FS000000661T13_05_2003_16_11_57"/>
      <w:bookmarkEnd w:id="4"/>
      <w:bookmarkEnd w:id="5"/>
      <w:bookmarkEnd w:id="6"/>
      <w:bookmarkEnd w:id="7"/>
      <w:r>
        <w:rPr>
          <w:rFonts w:hint="cs"/>
          <w:rtl/>
        </w:rPr>
        <w:t>מזכיר הכנסת אריה האן:</w:t>
      </w:r>
    </w:p>
    <w:p w14:paraId="5337BD33" w14:textId="77777777" w:rsidR="00000000" w:rsidRDefault="00FD3276">
      <w:pPr>
        <w:pStyle w:val="a"/>
        <w:rPr>
          <w:rFonts w:hint="cs"/>
          <w:rtl/>
        </w:rPr>
      </w:pPr>
    </w:p>
    <w:p w14:paraId="1C623D49" w14:textId="77777777" w:rsidR="00000000" w:rsidRDefault="00FD3276">
      <w:pPr>
        <w:pStyle w:val="a"/>
        <w:rPr>
          <w:rFonts w:hint="cs"/>
          <w:rtl/>
        </w:rPr>
      </w:pPr>
      <w:r>
        <w:rPr>
          <w:rFonts w:hint="cs"/>
          <w:rtl/>
        </w:rPr>
        <w:t>בבקשה לקום. כבוד הנשיא!</w:t>
      </w:r>
    </w:p>
    <w:p w14:paraId="7FD5DCF4" w14:textId="77777777" w:rsidR="00000000" w:rsidRDefault="00FD3276">
      <w:pPr>
        <w:pStyle w:val="a"/>
        <w:rPr>
          <w:rFonts w:hint="cs"/>
          <w:rtl/>
        </w:rPr>
      </w:pPr>
    </w:p>
    <w:p w14:paraId="4A8A68C3" w14:textId="77777777" w:rsidR="00000000" w:rsidRDefault="00FD3276">
      <w:pPr>
        <w:pStyle w:val="a"/>
        <w:jc w:val="center"/>
        <w:rPr>
          <w:rFonts w:hint="cs"/>
          <w:rtl/>
        </w:rPr>
      </w:pPr>
      <w:r>
        <w:rPr>
          <w:rFonts w:hint="cs"/>
          <w:rtl/>
        </w:rPr>
        <w:t>(חברי הכנסת מכבדים בקימה את צאת נשיא המדינה מאולם המליאה.)</w:t>
      </w:r>
    </w:p>
    <w:p w14:paraId="3AE1DEE0" w14:textId="77777777" w:rsidR="00000000" w:rsidRDefault="00FD3276">
      <w:pPr>
        <w:pStyle w:val="a"/>
        <w:rPr>
          <w:rFonts w:hint="cs"/>
          <w:rtl/>
        </w:rPr>
      </w:pPr>
    </w:p>
    <w:p w14:paraId="06300FA5" w14:textId="77777777" w:rsidR="00000000" w:rsidRDefault="00FD3276">
      <w:pPr>
        <w:pStyle w:val="ac"/>
        <w:rPr>
          <w:rFonts w:hint="cs"/>
          <w:rtl/>
        </w:rPr>
      </w:pPr>
      <w:r>
        <w:rPr>
          <w:rFonts w:hint="cs"/>
          <w:rtl/>
        </w:rPr>
        <w:t>מזכיר הכנסת אריה האן:</w:t>
      </w:r>
    </w:p>
    <w:p w14:paraId="7CD4DF5D" w14:textId="77777777" w:rsidR="00000000" w:rsidRDefault="00FD3276">
      <w:pPr>
        <w:pStyle w:val="a"/>
        <w:rPr>
          <w:rFonts w:hint="cs"/>
          <w:rtl/>
        </w:rPr>
      </w:pPr>
    </w:p>
    <w:p w14:paraId="0D89FC5B" w14:textId="77777777" w:rsidR="00000000" w:rsidRDefault="00FD3276">
      <w:pPr>
        <w:pStyle w:val="a"/>
        <w:rPr>
          <w:rFonts w:hint="cs"/>
          <w:rtl/>
        </w:rPr>
      </w:pPr>
      <w:r>
        <w:rPr>
          <w:rFonts w:hint="cs"/>
          <w:rtl/>
        </w:rPr>
        <w:t xml:space="preserve">בבקשה לשבת. </w:t>
      </w:r>
    </w:p>
    <w:p w14:paraId="01A2F56C" w14:textId="77777777" w:rsidR="00000000" w:rsidRDefault="00FD3276">
      <w:pPr>
        <w:pStyle w:val="a"/>
        <w:rPr>
          <w:rFonts w:hint="cs"/>
          <w:rtl/>
        </w:rPr>
      </w:pPr>
    </w:p>
    <w:p w14:paraId="63ADD2D9" w14:textId="77777777" w:rsidR="00000000" w:rsidRDefault="00FD3276">
      <w:pPr>
        <w:pStyle w:val="ad"/>
        <w:rPr>
          <w:rtl/>
        </w:rPr>
      </w:pPr>
      <w:r>
        <w:rPr>
          <w:rtl/>
        </w:rPr>
        <w:t>היו"ר ראובן ריבלין:</w:t>
      </w:r>
    </w:p>
    <w:p w14:paraId="1E7ECBE4" w14:textId="77777777" w:rsidR="00000000" w:rsidRDefault="00FD3276">
      <w:pPr>
        <w:pStyle w:val="a"/>
        <w:rPr>
          <w:rtl/>
        </w:rPr>
      </w:pPr>
    </w:p>
    <w:p w14:paraId="0160AED7" w14:textId="77777777" w:rsidR="00000000" w:rsidRDefault="00FD3276">
      <w:pPr>
        <w:pStyle w:val="a"/>
        <w:rPr>
          <w:rFonts w:hint="cs"/>
          <w:rtl/>
        </w:rPr>
      </w:pPr>
      <w:r>
        <w:rPr>
          <w:rFonts w:hint="cs"/>
          <w:rtl/>
        </w:rPr>
        <w:t xml:space="preserve">רבותי חברי הכנסת, הפסקה לחמש דקות. </w:t>
      </w:r>
    </w:p>
    <w:p w14:paraId="75202CBE" w14:textId="77777777" w:rsidR="00000000" w:rsidRDefault="00FD3276">
      <w:pPr>
        <w:pStyle w:val="a"/>
        <w:rPr>
          <w:rFonts w:hint="cs"/>
          <w:rtl/>
        </w:rPr>
      </w:pPr>
    </w:p>
    <w:p w14:paraId="6E616F88" w14:textId="77777777" w:rsidR="00000000" w:rsidRDefault="00FD3276">
      <w:pPr>
        <w:pStyle w:val="a"/>
        <w:ind w:firstLine="0"/>
        <w:jc w:val="center"/>
        <w:rPr>
          <w:rFonts w:hint="cs"/>
          <w:rtl/>
        </w:rPr>
      </w:pPr>
      <w:r>
        <w:rPr>
          <w:rFonts w:hint="cs"/>
          <w:rtl/>
        </w:rPr>
        <w:t>(הישיבה נפסקה בשעה 15:32 ונתחדשה בשעה 15:38.)</w:t>
      </w:r>
    </w:p>
    <w:p w14:paraId="2B009930" w14:textId="77777777" w:rsidR="00000000" w:rsidRDefault="00FD3276">
      <w:pPr>
        <w:pStyle w:val="a"/>
        <w:ind w:firstLine="0"/>
        <w:jc w:val="center"/>
        <w:rPr>
          <w:rtl/>
        </w:rPr>
      </w:pPr>
    </w:p>
    <w:p w14:paraId="510185C0" w14:textId="77777777" w:rsidR="00000000" w:rsidRDefault="00FD3276">
      <w:pPr>
        <w:pStyle w:val="a"/>
        <w:ind w:firstLine="0"/>
        <w:jc w:val="center"/>
        <w:rPr>
          <w:rFonts w:hint="cs"/>
          <w:rtl/>
        </w:rPr>
      </w:pPr>
    </w:p>
    <w:p w14:paraId="4275033F" w14:textId="77777777" w:rsidR="00000000" w:rsidRDefault="00FD3276">
      <w:pPr>
        <w:pStyle w:val="a"/>
        <w:ind w:firstLine="0"/>
        <w:rPr>
          <w:rFonts w:hint="cs"/>
          <w:rtl/>
        </w:rPr>
      </w:pPr>
    </w:p>
    <w:p w14:paraId="1E0A6254" w14:textId="77777777" w:rsidR="00000000" w:rsidRDefault="00FD3276">
      <w:pPr>
        <w:pStyle w:val="a"/>
        <w:ind w:firstLine="0"/>
        <w:rPr>
          <w:rFonts w:hint="cs"/>
          <w:rtl/>
        </w:rPr>
      </w:pPr>
    </w:p>
    <w:p w14:paraId="0F6AED36" w14:textId="77777777" w:rsidR="00000000" w:rsidRDefault="00FD3276">
      <w:pPr>
        <w:pStyle w:val="Subject"/>
        <w:rPr>
          <w:rFonts w:hint="cs"/>
          <w:rtl/>
        </w:rPr>
      </w:pPr>
      <w:r>
        <w:rPr>
          <w:rFonts w:hint="cs"/>
          <w:rtl/>
        </w:rPr>
        <w:t>הודעת יושב-ראש הכנסת</w:t>
      </w:r>
    </w:p>
    <w:p w14:paraId="141AE90B" w14:textId="77777777" w:rsidR="00000000" w:rsidRDefault="00FD3276">
      <w:pPr>
        <w:pStyle w:val="a"/>
        <w:rPr>
          <w:rFonts w:hint="cs"/>
          <w:rtl/>
        </w:rPr>
      </w:pPr>
    </w:p>
    <w:p w14:paraId="676AF5DA" w14:textId="77777777" w:rsidR="00000000" w:rsidRDefault="00FD3276">
      <w:pPr>
        <w:pStyle w:val="ad"/>
        <w:rPr>
          <w:rFonts w:hint="cs"/>
          <w:rtl/>
        </w:rPr>
      </w:pPr>
      <w:r>
        <w:rPr>
          <w:rtl/>
        </w:rPr>
        <w:t>היו"ר ראובן ריבלין:</w:t>
      </w:r>
    </w:p>
    <w:p w14:paraId="0D66A881" w14:textId="77777777" w:rsidR="00000000" w:rsidRDefault="00FD3276">
      <w:pPr>
        <w:pStyle w:val="a"/>
        <w:rPr>
          <w:rFonts w:hint="cs"/>
          <w:rtl/>
        </w:rPr>
      </w:pPr>
    </w:p>
    <w:p w14:paraId="365B1D74" w14:textId="77777777" w:rsidR="00000000" w:rsidRDefault="00FD3276">
      <w:pPr>
        <w:pStyle w:val="a"/>
        <w:rPr>
          <w:rFonts w:hint="cs"/>
          <w:rtl/>
        </w:rPr>
      </w:pPr>
      <w:r>
        <w:rPr>
          <w:rFonts w:hint="cs"/>
          <w:rtl/>
        </w:rPr>
        <w:t xml:space="preserve">רבותי חברי הכנסת, לפני שנצביע ונראה מי מבקש להיות בין הדוברים בנאומים בני דקה והרשימה תהיה לפני, נבדוק את כל העניינים. נא לשבת. </w:t>
      </w:r>
    </w:p>
    <w:p w14:paraId="6085B4A5" w14:textId="77777777" w:rsidR="00000000" w:rsidRDefault="00FD3276">
      <w:pPr>
        <w:pStyle w:val="a"/>
        <w:rPr>
          <w:rFonts w:hint="cs"/>
          <w:rtl/>
        </w:rPr>
      </w:pPr>
    </w:p>
    <w:p w14:paraId="046FFF0D" w14:textId="77777777" w:rsidR="00000000" w:rsidRDefault="00FD3276">
      <w:pPr>
        <w:pStyle w:val="a"/>
        <w:rPr>
          <w:rFonts w:hint="cs"/>
          <w:rtl/>
        </w:rPr>
      </w:pPr>
      <w:r>
        <w:rPr>
          <w:rFonts w:hint="cs"/>
          <w:rtl/>
        </w:rPr>
        <w:t>אני מבקש לחדש את ישיבת הכנסת. רבו</w:t>
      </w:r>
      <w:r>
        <w:rPr>
          <w:rFonts w:hint="cs"/>
          <w:rtl/>
        </w:rPr>
        <w:t xml:space="preserve">תי חברי הכנסת, רבותי השרים, אדוני יושב-ראש הקואליציה, יש לי הודעה מאוד חשובה לדמוקרטיה הישראלית והנוגעת גם למפלגת העבודה. </w:t>
      </w:r>
    </w:p>
    <w:p w14:paraId="579858C8" w14:textId="77777777" w:rsidR="00000000" w:rsidRDefault="00FD3276">
      <w:pPr>
        <w:pStyle w:val="a"/>
        <w:rPr>
          <w:rFonts w:hint="cs"/>
          <w:rtl/>
        </w:rPr>
      </w:pPr>
    </w:p>
    <w:p w14:paraId="0A92E04E" w14:textId="77777777" w:rsidR="00000000" w:rsidRDefault="00FD3276">
      <w:pPr>
        <w:pStyle w:val="a"/>
        <w:rPr>
          <w:rFonts w:hint="cs"/>
          <w:rtl/>
        </w:rPr>
      </w:pPr>
      <w:r>
        <w:rPr>
          <w:rFonts w:hint="cs"/>
          <w:rtl/>
        </w:rPr>
        <w:t>רבותי חברי הכנסת, בהתאם להוראות סעיף 11(ב) לחוק הכנסת, התשנ"ד-1994, אבקש להודיע, כי סיעת העבודה-מימד, הסיעה הגדולה ביותר באופוזיציה,</w:t>
      </w:r>
      <w:r>
        <w:rPr>
          <w:rFonts w:hint="cs"/>
          <w:rtl/>
        </w:rPr>
        <w:t xml:space="preserve"> הודיעה לי, כי חבר הכנסת עמרם מצנע יחדל לכהן כיושב-ראש האופוזיציה, ובמקומו תכהן חברת הכנסת דליה איציק. </w:t>
      </w:r>
    </w:p>
    <w:p w14:paraId="3FB3B62D" w14:textId="77777777" w:rsidR="00000000" w:rsidRDefault="00FD3276">
      <w:pPr>
        <w:pStyle w:val="a"/>
        <w:rPr>
          <w:rFonts w:hint="cs"/>
          <w:rtl/>
        </w:rPr>
      </w:pPr>
    </w:p>
    <w:p w14:paraId="6C60ABC5" w14:textId="77777777" w:rsidR="00000000" w:rsidRDefault="00FD3276">
      <w:pPr>
        <w:pStyle w:val="a"/>
        <w:rPr>
          <w:rFonts w:hint="cs"/>
          <w:rtl/>
        </w:rPr>
      </w:pPr>
      <w:r>
        <w:rPr>
          <w:rFonts w:hint="cs"/>
          <w:rtl/>
        </w:rPr>
        <w:t xml:space="preserve">אני מברך את דליה איציק על היותה מרגע זה ליושבת-ראש האופוזיציה, על כל המשתמע מכך. גברתי, את הופכת להיות סמל בשלטון ישראל. </w:t>
      </w:r>
    </w:p>
    <w:p w14:paraId="53AA9316" w14:textId="77777777" w:rsidR="00000000" w:rsidRDefault="00FD3276">
      <w:pPr>
        <w:pStyle w:val="a"/>
        <w:rPr>
          <w:rFonts w:hint="cs"/>
          <w:rtl/>
        </w:rPr>
      </w:pPr>
    </w:p>
    <w:p w14:paraId="51D989D5" w14:textId="77777777" w:rsidR="00000000" w:rsidRDefault="00FD3276">
      <w:pPr>
        <w:pStyle w:val="Subject"/>
        <w:rPr>
          <w:rtl/>
        </w:rPr>
      </w:pPr>
    </w:p>
    <w:p w14:paraId="21899E3A" w14:textId="77777777" w:rsidR="00000000" w:rsidRDefault="00FD3276">
      <w:pPr>
        <w:pStyle w:val="Subject"/>
        <w:rPr>
          <w:rFonts w:hint="cs"/>
          <w:rtl/>
        </w:rPr>
      </w:pPr>
      <w:r>
        <w:rPr>
          <w:rFonts w:hint="cs"/>
          <w:rtl/>
        </w:rPr>
        <w:t>מסמכים שהונחו על שולחן הכנס</w:t>
      </w:r>
      <w:r>
        <w:rPr>
          <w:rFonts w:hint="cs"/>
          <w:rtl/>
        </w:rPr>
        <w:t>ת</w:t>
      </w:r>
    </w:p>
    <w:p w14:paraId="3787D57D" w14:textId="77777777" w:rsidR="00000000" w:rsidRDefault="00FD3276">
      <w:pPr>
        <w:pStyle w:val="a"/>
        <w:rPr>
          <w:rFonts w:hint="cs"/>
          <w:u w:val="single"/>
          <w:rtl/>
        </w:rPr>
      </w:pPr>
    </w:p>
    <w:p w14:paraId="7115DBA6" w14:textId="77777777" w:rsidR="00000000" w:rsidRDefault="00FD3276">
      <w:pPr>
        <w:pStyle w:val="ad"/>
        <w:rPr>
          <w:rtl/>
        </w:rPr>
      </w:pPr>
      <w:r>
        <w:rPr>
          <w:rtl/>
        </w:rPr>
        <w:t>היו"ר ראובן ריבלין:</w:t>
      </w:r>
    </w:p>
    <w:p w14:paraId="6E9854D4" w14:textId="77777777" w:rsidR="00000000" w:rsidRDefault="00FD3276">
      <w:pPr>
        <w:pStyle w:val="a"/>
        <w:rPr>
          <w:rtl/>
        </w:rPr>
      </w:pPr>
    </w:p>
    <w:p w14:paraId="64FB4E03" w14:textId="77777777" w:rsidR="00000000" w:rsidRDefault="00FD3276">
      <w:pPr>
        <w:pStyle w:val="a"/>
        <w:rPr>
          <w:rFonts w:hint="cs"/>
          <w:rtl/>
        </w:rPr>
      </w:pPr>
      <w:r>
        <w:rPr>
          <w:rFonts w:hint="cs"/>
          <w:rtl/>
        </w:rPr>
        <w:t xml:space="preserve">הודעה למזכיר הכנסת. </w:t>
      </w:r>
    </w:p>
    <w:p w14:paraId="17ECB2D1" w14:textId="77777777" w:rsidR="00000000" w:rsidRDefault="00FD3276">
      <w:pPr>
        <w:pStyle w:val="a"/>
        <w:rPr>
          <w:rFonts w:hint="cs"/>
          <w:rtl/>
        </w:rPr>
      </w:pPr>
    </w:p>
    <w:p w14:paraId="6E94BAB7" w14:textId="77777777" w:rsidR="00000000" w:rsidRDefault="00FD3276">
      <w:pPr>
        <w:pStyle w:val="Speaker"/>
        <w:rPr>
          <w:rFonts w:hint="cs"/>
          <w:rtl/>
        </w:rPr>
      </w:pPr>
      <w:r>
        <w:rPr>
          <w:rFonts w:hint="cs"/>
          <w:rtl/>
        </w:rPr>
        <w:t>מזכיר הכנסת אריה האן:</w:t>
      </w:r>
    </w:p>
    <w:p w14:paraId="5ACBE08F" w14:textId="77777777" w:rsidR="00000000" w:rsidRDefault="00FD3276">
      <w:pPr>
        <w:pStyle w:val="a"/>
        <w:rPr>
          <w:rFonts w:hint="cs"/>
          <w:rtl/>
        </w:rPr>
      </w:pPr>
    </w:p>
    <w:p w14:paraId="5A72C54F" w14:textId="77777777" w:rsidR="00000000" w:rsidRDefault="00FD3276">
      <w:pPr>
        <w:pStyle w:val="a"/>
        <w:rPr>
          <w:rFonts w:hint="cs"/>
          <w:rtl/>
        </w:rPr>
      </w:pPr>
      <w:r>
        <w:rPr>
          <w:rFonts w:hint="cs"/>
          <w:rtl/>
        </w:rPr>
        <w:t xml:space="preserve">ברשות יושב-ראש הכנסת, הנני מתכבד להודיע, כי הונחה היום על שולחן הכנסת הצעה לתיקון סעיף 13 לתקנון הכנסת. תודה רבה. </w:t>
      </w:r>
    </w:p>
    <w:p w14:paraId="00084F1B" w14:textId="77777777" w:rsidR="00000000" w:rsidRDefault="00FD3276">
      <w:pPr>
        <w:pStyle w:val="a"/>
        <w:rPr>
          <w:rFonts w:hint="cs"/>
          <w:rtl/>
        </w:rPr>
      </w:pPr>
    </w:p>
    <w:p w14:paraId="59CF6565" w14:textId="77777777" w:rsidR="00000000" w:rsidRDefault="00FD3276">
      <w:pPr>
        <w:pStyle w:val="a"/>
        <w:ind w:firstLine="0"/>
        <w:rPr>
          <w:rFonts w:hint="cs"/>
          <w:rtl/>
        </w:rPr>
      </w:pPr>
    </w:p>
    <w:p w14:paraId="0471C271" w14:textId="77777777" w:rsidR="00000000" w:rsidRDefault="00FD3276">
      <w:pPr>
        <w:pStyle w:val="a"/>
        <w:rPr>
          <w:rFonts w:hint="cs"/>
          <w:rtl/>
        </w:rPr>
      </w:pPr>
    </w:p>
    <w:p w14:paraId="1B3D15A3" w14:textId="77777777" w:rsidR="00000000" w:rsidRDefault="00FD3276">
      <w:pPr>
        <w:pStyle w:val="a"/>
        <w:rPr>
          <w:rFonts w:hint="cs"/>
          <w:rtl/>
        </w:rPr>
      </w:pPr>
    </w:p>
    <w:p w14:paraId="1173C49E" w14:textId="77777777" w:rsidR="00000000" w:rsidRDefault="00FD3276">
      <w:pPr>
        <w:pStyle w:val="a"/>
        <w:rPr>
          <w:rFonts w:hint="cs"/>
          <w:rtl/>
        </w:rPr>
      </w:pPr>
    </w:p>
    <w:p w14:paraId="214A8FEE" w14:textId="77777777" w:rsidR="00000000" w:rsidRDefault="00FD3276">
      <w:pPr>
        <w:pStyle w:val="a"/>
        <w:rPr>
          <w:rFonts w:hint="cs"/>
          <w:rtl/>
        </w:rPr>
      </w:pPr>
    </w:p>
    <w:p w14:paraId="44806F95" w14:textId="77777777" w:rsidR="00000000" w:rsidRDefault="00FD3276">
      <w:pPr>
        <w:pStyle w:val="a"/>
        <w:rPr>
          <w:rtl/>
        </w:rPr>
      </w:pPr>
    </w:p>
    <w:p w14:paraId="0E4583F8" w14:textId="77777777" w:rsidR="00000000" w:rsidRDefault="00FD3276">
      <w:pPr>
        <w:pStyle w:val="a"/>
        <w:rPr>
          <w:rtl/>
        </w:rPr>
      </w:pPr>
    </w:p>
    <w:p w14:paraId="1BE47698" w14:textId="77777777" w:rsidR="00000000" w:rsidRDefault="00FD3276">
      <w:pPr>
        <w:pStyle w:val="a"/>
        <w:rPr>
          <w:rtl/>
        </w:rPr>
      </w:pPr>
    </w:p>
    <w:p w14:paraId="26A67339" w14:textId="77777777" w:rsidR="00000000" w:rsidRDefault="00FD3276">
      <w:pPr>
        <w:pStyle w:val="Subject"/>
        <w:bidi w:val="0"/>
        <w:rPr>
          <w:rFonts w:hint="cs"/>
          <w:u w:val="none"/>
          <w:rtl/>
        </w:rPr>
      </w:pPr>
      <w:r>
        <w:rPr>
          <w:rFonts w:hint="cs"/>
          <w:rtl/>
        </w:rPr>
        <w:t>הודעת יושב-ראש הכנסת</w:t>
      </w:r>
    </w:p>
    <w:p w14:paraId="5A9F088E" w14:textId="77777777" w:rsidR="00000000" w:rsidRDefault="00FD3276">
      <w:pPr>
        <w:pStyle w:val="ad"/>
        <w:rPr>
          <w:rtl/>
        </w:rPr>
      </w:pPr>
    </w:p>
    <w:p w14:paraId="221807EE" w14:textId="77777777" w:rsidR="00000000" w:rsidRDefault="00FD3276">
      <w:pPr>
        <w:pStyle w:val="ad"/>
        <w:rPr>
          <w:rFonts w:hint="cs"/>
          <w:rtl/>
        </w:rPr>
      </w:pPr>
    </w:p>
    <w:p w14:paraId="0EF4EEDC" w14:textId="77777777" w:rsidR="00000000" w:rsidRDefault="00FD3276">
      <w:pPr>
        <w:pStyle w:val="ad"/>
        <w:rPr>
          <w:rtl/>
        </w:rPr>
      </w:pPr>
      <w:r>
        <w:rPr>
          <w:rtl/>
        </w:rPr>
        <w:t>היו"ר ראובן ריבלין:</w:t>
      </w:r>
    </w:p>
    <w:p w14:paraId="657C26A4" w14:textId="77777777" w:rsidR="00000000" w:rsidRDefault="00FD3276">
      <w:pPr>
        <w:pStyle w:val="a"/>
        <w:rPr>
          <w:rtl/>
        </w:rPr>
      </w:pPr>
    </w:p>
    <w:p w14:paraId="66E34EAC" w14:textId="77777777" w:rsidR="00000000" w:rsidRDefault="00FD3276">
      <w:pPr>
        <w:pStyle w:val="a"/>
        <w:rPr>
          <w:rFonts w:hint="cs"/>
          <w:rtl/>
        </w:rPr>
      </w:pPr>
      <w:r>
        <w:rPr>
          <w:rFonts w:hint="cs"/>
          <w:rtl/>
        </w:rPr>
        <w:t>הודעה ליושב-ראש הכנ</w:t>
      </w:r>
      <w:r>
        <w:rPr>
          <w:rFonts w:hint="cs"/>
          <w:rtl/>
        </w:rPr>
        <w:t xml:space="preserve">סת. </w:t>
      </w:r>
    </w:p>
    <w:p w14:paraId="394E084F" w14:textId="77777777" w:rsidR="00000000" w:rsidRDefault="00FD3276">
      <w:pPr>
        <w:pStyle w:val="a"/>
        <w:rPr>
          <w:rFonts w:hint="cs"/>
          <w:rtl/>
        </w:rPr>
      </w:pPr>
    </w:p>
    <w:p w14:paraId="01A180CA" w14:textId="77777777" w:rsidR="00000000" w:rsidRDefault="00FD3276">
      <w:pPr>
        <w:pStyle w:val="a"/>
        <w:rPr>
          <w:rFonts w:hint="cs"/>
          <w:rtl/>
        </w:rPr>
      </w:pPr>
      <w:r>
        <w:rPr>
          <w:rFonts w:hint="cs"/>
          <w:rtl/>
        </w:rPr>
        <w:t>בהתאם לסעיף 9(א)(7) לחוק הממשלה, התשס"א-2001, קבעה הממשלה, בהתאם לסעיף 24(א) לחוק-יסוד: הממשלה, כי השרה לאיכות הסביבה תמלא את מקומו של שר התשתיות הלאומיות בעת היעדרו מהארץ, מיום ו' באייר התשס"ג, 8 במאי 2003 למניינם, עד יום ט"ז באייר התשס"ג, 18 במאי 2</w:t>
      </w:r>
      <w:r>
        <w:rPr>
          <w:rFonts w:hint="cs"/>
          <w:rtl/>
        </w:rPr>
        <w:t xml:space="preserve">003 למניינם. </w:t>
      </w:r>
    </w:p>
    <w:p w14:paraId="2BD680CD" w14:textId="77777777" w:rsidR="00000000" w:rsidRDefault="00FD3276">
      <w:pPr>
        <w:pStyle w:val="a"/>
        <w:rPr>
          <w:rFonts w:hint="cs"/>
          <w:rtl/>
        </w:rPr>
      </w:pPr>
    </w:p>
    <w:p w14:paraId="5F1813E3" w14:textId="77777777" w:rsidR="00000000" w:rsidRDefault="00FD3276">
      <w:pPr>
        <w:pStyle w:val="Subject"/>
        <w:rPr>
          <w:rtl/>
        </w:rPr>
      </w:pPr>
    </w:p>
    <w:p w14:paraId="39BFC185" w14:textId="77777777" w:rsidR="00000000" w:rsidRDefault="00FD3276">
      <w:pPr>
        <w:pStyle w:val="Subject"/>
        <w:rPr>
          <w:rFonts w:hint="cs"/>
          <w:rtl/>
        </w:rPr>
      </w:pPr>
      <w:r>
        <w:rPr>
          <w:rFonts w:hint="cs"/>
          <w:rtl/>
        </w:rPr>
        <w:t>הודעת יושב-ראש ועדת הכנסת</w:t>
      </w:r>
    </w:p>
    <w:p w14:paraId="0C6FE994" w14:textId="77777777" w:rsidR="00000000" w:rsidRDefault="00FD3276">
      <w:pPr>
        <w:pStyle w:val="a"/>
        <w:rPr>
          <w:rFonts w:hint="cs"/>
          <w:rtl/>
        </w:rPr>
      </w:pPr>
    </w:p>
    <w:p w14:paraId="3C609993" w14:textId="77777777" w:rsidR="00000000" w:rsidRDefault="00FD3276">
      <w:pPr>
        <w:pStyle w:val="ad"/>
        <w:rPr>
          <w:rtl/>
        </w:rPr>
      </w:pPr>
      <w:r>
        <w:rPr>
          <w:rFonts w:hint="eastAsia"/>
          <w:rtl/>
        </w:rPr>
        <w:t>היו</w:t>
      </w:r>
      <w:r>
        <w:rPr>
          <w:rtl/>
        </w:rPr>
        <w:t>"ר ראובן ריבלין:</w:t>
      </w:r>
    </w:p>
    <w:p w14:paraId="60F068D4" w14:textId="77777777" w:rsidR="00000000" w:rsidRDefault="00FD3276">
      <w:pPr>
        <w:pStyle w:val="a"/>
        <w:rPr>
          <w:rtl/>
        </w:rPr>
      </w:pPr>
    </w:p>
    <w:p w14:paraId="01F27159" w14:textId="77777777" w:rsidR="00000000" w:rsidRDefault="00FD3276">
      <w:pPr>
        <w:pStyle w:val="a"/>
        <w:rPr>
          <w:rFonts w:hint="cs"/>
          <w:rtl/>
        </w:rPr>
      </w:pPr>
      <w:r>
        <w:rPr>
          <w:rFonts w:hint="cs"/>
          <w:rtl/>
        </w:rPr>
        <w:t xml:space="preserve">הודעה ליושב-ראש ועדת הכנסת, בבקשה. </w:t>
      </w:r>
    </w:p>
    <w:p w14:paraId="4CF31F20" w14:textId="77777777" w:rsidR="00000000" w:rsidRDefault="00FD3276">
      <w:pPr>
        <w:pStyle w:val="a"/>
        <w:rPr>
          <w:rFonts w:hint="cs"/>
          <w:rtl/>
        </w:rPr>
      </w:pPr>
    </w:p>
    <w:p w14:paraId="25FDE685" w14:textId="77777777" w:rsidR="00000000" w:rsidRDefault="00FD3276">
      <w:pPr>
        <w:pStyle w:val="a"/>
        <w:rPr>
          <w:rFonts w:hint="cs"/>
          <w:rtl/>
        </w:rPr>
      </w:pPr>
      <w:r>
        <w:rPr>
          <w:rFonts w:hint="cs"/>
          <w:rtl/>
        </w:rPr>
        <w:t>רבותי חברי הכנסת, לאחר הודעתו, אנחנו נבקש מכל חבר כנסת המבקש להשתתף בנאומים בני דקה להצביע בכל סוג של הצבעה שהוא רוצה, על מנת שאני אדע מי נרשם. אני אפעיל א</w:t>
      </w:r>
      <w:r>
        <w:rPr>
          <w:rFonts w:hint="cs"/>
          <w:rtl/>
        </w:rPr>
        <w:t xml:space="preserve">ת ההצבעה האלקטרונית, ואז יהיו השמות לפני. מובן שאני אעשה את האיזון העדין בין היושבים בבית. </w:t>
      </w:r>
    </w:p>
    <w:p w14:paraId="18814945" w14:textId="77777777" w:rsidR="00000000" w:rsidRDefault="00FD3276">
      <w:pPr>
        <w:pStyle w:val="a"/>
        <w:rPr>
          <w:rFonts w:hint="cs"/>
          <w:rtl/>
        </w:rPr>
      </w:pPr>
    </w:p>
    <w:p w14:paraId="32E4A473" w14:textId="77777777" w:rsidR="00000000" w:rsidRDefault="00FD3276">
      <w:pPr>
        <w:pStyle w:val="Speaker"/>
        <w:rPr>
          <w:rtl/>
        </w:rPr>
      </w:pPr>
      <w:bookmarkStart w:id="8" w:name="FS000001038T13_05_2003_16_17_29"/>
      <w:bookmarkEnd w:id="8"/>
      <w:r>
        <w:rPr>
          <w:rFonts w:hint="eastAsia"/>
          <w:rtl/>
        </w:rPr>
        <w:t>רוני</w:t>
      </w:r>
      <w:r>
        <w:rPr>
          <w:rtl/>
        </w:rPr>
        <w:t xml:space="preserve"> בר-און (יו"ר ועדת הכנסת):</w:t>
      </w:r>
    </w:p>
    <w:p w14:paraId="08859517" w14:textId="77777777" w:rsidR="00000000" w:rsidRDefault="00FD3276">
      <w:pPr>
        <w:pStyle w:val="a"/>
        <w:rPr>
          <w:rFonts w:hint="cs"/>
          <w:rtl/>
        </w:rPr>
      </w:pPr>
    </w:p>
    <w:p w14:paraId="07B54782" w14:textId="77777777" w:rsidR="00000000" w:rsidRDefault="00FD3276">
      <w:pPr>
        <w:pStyle w:val="a"/>
        <w:rPr>
          <w:rFonts w:hint="cs"/>
          <w:rtl/>
        </w:rPr>
      </w:pPr>
      <w:r>
        <w:rPr>
          <w:rFonts w:hint="cs"/>
          <w:rtl/>
        </w:rPr>
        <w:t>אדוני היושב-ראש, חברי חברי הכנסת, הגם שזה לא נאום, זאת הפעם הראשונה שהדוכן נתפס לאחר הודעה דרמטית של אדוני בדבר היושב-ראש החדש של ה</w:t>
      </w:r>
      <w:r>
        <w:rPr>
          <w:rFonts w:hint="cs"/>
          <w:rtl/>
        </w:rPr>
        <w:t xml:space="preserve">אופוזיציה. מקרב לב ברכות לכל משך הקדנציה, שתהיה שלמה עד תומה, גם באופוזיציה וגם ליושבת-ראש. </w:t>
      </w:r>
    </w:p>
    <w:p w14:paraId="508509E3" w14:textId="77777777" w:rsidR="00000000" w:rsidRDefault="00FD3276">
      <w:pPr>
        <w:pStyle w:val="a"/>
        <w:rPr>
          <w:rFonts w:hint="cs"/>
          <w:rtl/>
        </w:rPr>
      </w:pPr>
    </w:p>
    <w:p w14:paraId="1AD92421" w14:textId="77777777" w:rsidR="00000000" w:rsidRDefault="00FD3276">
      <w:pPr>
        <w:pStyle w:val="ad"/>
        <w:rPr>
          <w:rtl/>
        </w:rPr>
      </w:pPr>
      <w:r>
        <w:rPr>
          <w:rtl/>
        </w:rPr>
        <w:t>היו"ר ראובן ריבלין:</w:t>
      </w:r>
    </w:p>
    <w:p w14:paraId="174BD797" w14:textId="77777777" w:rsidR="00000000" w:rsidRDefault="00FD3276">
      <w:pPr>
        <w:pStyle w:val="a"/>
        <w:rPr>
          <w:rtl/>
        </w:rPr>
      </w:pPr>
    </w:p>
    <w:p w14:paraId="539A67EA" w14:textId="77777777" w:rsidR="00000000" w:rsidRDefault="00FD3276">
      <w:pPr>
        <w:pStyle w:val="a"/>
        <w:rPr>
          <w:rFonts w:hint="cs"/>
          <w:rtl/>
        </w:rPr>
      </w:pPr>
      <w:r>
        <w:rPr>
          <w:rFonts w:hint="cs"/>
          <w:rtl/>
        </w:rPr>
        <w:t xml:space="preserve">אני אבקש להוסיף הערת שוליים לתקנון הכנסת, שמה שאמרת כרגע שלא במסגרת נאום הוא יוצא דופן ולא ישמש תקדים. </w:t>
      </w:r>
    </w:p>
    <w:p w14:paraId="65914E5A" w14:textId="77777777" w:rsidR="00000000" w:rsidRDefault="00FD3276">
      <w:pPr>
        <w:pStyle w:val="a"/>
        <w:rPr>
          <w:rFonts w:hint="cs"/>
          <w:rtl/>
        </w:rPr>
      </w:pPr>
    </w:p>
    <w:p w14:paraId="1277C471" w14:textId="77777777" w:rsidR="00000000" w:rsidRDefault="00FD3276">
      <w:pPr>
        <w:pStyle w:val="SpeakerCon"/>
        <w:rPr>
          <w:rtl/>
        </w:rPr>
      </w:pPr>
      <w:bookmarkStart w:id="9" w:name="FS000001038T13_05_2003_16_19_50C"/>
      <w:bookmarkEnd w:id="9"/>
      <w:r>
        <w:rPr>
          <w:rtl/>
        </w:rPr>
        <w:t>רוני בר-און (יו"ר ועדת הכנסת):</w:t>
      </w:r>
    </w:p>
    <w:p w14:paraId="17B7CC30" w14:textId="77777777" w:rsidR="00000000" w:rsidRDefault="00FD3276">
      <w:pPr>
        <w:pStyle w:val="a"/>
        <w:rPr>
          <w:rtl/>
        </w:rPr>
      </w:pPr>
    </w:p>
    <w:p w14:paraId="01211C91" w14:textId="77777777" w:rsidR="00000000" w:rsidRDefault="00FD3276">
      <w:pPr>
        <w:pStyle w:val="a"/>
        <w:rPr>
          <w:rFonts w:hint="cs"/>
          <w:rtl/>
        </w:rPr>
      </w:pPr>
      <w:r>
        <w:rPr>
          <w:rFonts w:hint="cs"/>
          <w:rtl/>
        </w:rPr>
        <w:t>לא י</w:t>
      </w:r>
      <w:r>
        <w:rPr>
          <w:rFonts w:hint="cs"/>
          <w:rtl/>
        </w:rPr>
        <w:t xml:space="preserve">שמש תקדים. </w:t>
      </w:r>
    </w:p>
    <w:p w14:paraId="6E5192F5" w14:textId="77777777" w:rsidR="00000000" w:rsidRDefault="00FD3276">
      <w:pPr>
        <w:pStyle w:val="a"/>
        <w:rPr>
          <w:rFonts w:hint="cs"/>
          <w:rtl/>
        </w:rPr>
      </w:pPr>
    </w:p>
    <w:p w14:paraId="4A7FA842" w14:textId="77777777" w:rsidR="00000000" w:rsidRDefault="00FD3276">
      <w:pPr>
        <w:pStyle w:val="a"/>
        <w:rPr>
          <w:rFonts w:hint="cs"/>
          <w:rtl/>
        </w:rPr>
      </w:pPr>
      <w:r>
        <w:rPr>
          <w:rFonts w:hint="cs"/>
          <w:rtl/>
        </w:rPr>
        <w:t xml:space="preserve">ועדת הכנסת החליטה בישיבתה היום, כי ועדת העלייה, הקליטה והתפוצות תדון בהצעה לסדר-היום בנושא: השבת האמון של קהילת יוצאי חבר המדינות במערכת המשפט, הצעת חברת הכנסת מרינה סולודקין. </w:t>
      </w:r>
    </w:p>
    <w:p w14:paraId="1E66B688" w14:textId="77777777" w:rsidR="00000000" w:rsidRDefault="00FD3276">
      <w:pPr>
        <w:pStyle w:val="a"/>
        <w:rPr>
          <w:rFonts w:hint="cs"/>
          <w:rtl/>
        </w:rPr>
      </w:pPr>
    </w:p>
    <w:p w14:paraId="65754EFA" w14:textId="77777777" w:rsidR="00000000" w:rsidRDefault="00FD3276">
      <w:pPr>
        <w:pStyle w:val="a"/>
        <w:rPr>
          <w:rFonts w:hint="cs"/>
          <w:rtl/>
        </w:rPr>
      </w:pPr>
      <w:r>
        <w:rPr>
          <w:rFonts w:hint="cs"/>
          <w:rtl/>
        </w:rPr>
        <w:t>ועדת הכנסת החליטה היום להוסיף שני חברים לוועדה המשותפת של ועדת הח</w:t>
      </w:r>
      <w:r>
        <w:rPr>
          <w:rFonts w:hint="cs"/>
          <w:rtl/>
        </w:rPr>
        <w:t xml:space="preserve">וץ והביטחון וועדת הכספים לעניין תקציב הביטחון. מספר החברים בוועדה יהיה אם כן 12. מטעם ועדת החוץ והביטחון יצורף חבר הכנסת מגלי והבה מהליכוד. מטעם ועדת הכספים יצורף חבר הכנסת אברהם בייגה שוחט מהעבודה-מימד. </w:t>
      </w:r>
    </w:p>
    <w:p w14:paraId="6063C946" w14:textId="77777777" w:rsidR="00000000" w:rsidRDefault="00FD3276">
      <w:pPr>
        <w:pStyle w:val="a"/>
        <w:rPr>
          <w:rFonts w:hint="cs"/>
          <w:rtl/>
        </w:rPr>
      </w:pPr>
    </w:p>
    <w:p w14:paraId="6F2D7751" w14:textId="77777777" w:rsidR="00000000" w:rsidRDefault="00FD3276">
      <w:pPr>
        <w:pStyle w:val="a"/>
        <w:rPr>
          <w:rFonts w:hint="cs"/>
          <w:rtl/>
        </w:rPr>
      </w:pPr>
      <w:r>
        <w:rPr>
          <w:rFonts w:hint="cs"/>
          <w:rtl/>
        </w:rPr>
        <w:t>לעניין הודעה זו, אני מבקש את אישורה של הכנסת בהצבע</w:t>
      </w:r>
      <w:r>
        <w:rPr>
          <w:rFonts w:hint="cs"/>
          <w:rtl/>
        </w:rPr>
        <w:t xml:space="preserve">ה. </w:t>
      </w:r>
    </w:p>
    <w:p w14:paraId="3E47460D" w14:textId="77777777" w:rsidR="00000000" w:rsidRDefault="00FD3276">
      <w:pPr>
        <w:pStyle w:val="a"/>
        <w:rPr>
          <w:rFonts w:hint="cs"/>
          <w:rtl/>
        </w:rPr>
      </w:pPr>
    </w:p>
    <w:p w14:paraId="4F5742A7" w14:textId="77777777" w:rsidR="00000000" w:rsidRDefault="00FD3276">
      <w:pPr>
        <w:pStyle w:val="ad"/>
        <w:rPr>
          <w:rtl/>
        </w:rPr>
      </w:pPr>
      <w:r>
        <w:rPr>
          <w:rtl/>
        </w:rPr>
        <w:t>היו"ר ראובן ריבלין:</w:t>
      </w:r>
    </w:p>
    <w:p w14:paraId="61A4EA04" w14:textId="77777777" w:rsidR="00000000" w:rsidRDefault="00FD3276">
      <w:pPr>
        <w:pStyle w:val="a"/>
        <w:rPr>
          <w:rtl/>
        </w:rPr>
      </w:pPr>
    </w:p>
    <w:p w14:paraId="0EB28422" w14:textId="77777777" w:rsidR="00000000" w:rsidRDefault="00FD3276">
      <w:pPr>
        <w:pStyle w:val="a"/>
        <w:rPr>
          <w:rFonts w:hint="cs"/>
          <w:rtl/>
        </w:rPr>
      </w:pPr>
      <w:r>
        <w:rPr>
          <w:rFonts w:hint="cs"/>
          <w:rtl/>
        </w:rPr>
        <w:t xml:space="preserve">תודה רבה. </w:t>
      </w:r>
    </w:p>
    <w:p w14:paraId="7183B64F" w14:textId="77777777" w:rsidR="00000000" w:rsidRDefault="00FD3276">
      <w:pPr>
        <w:pStyle w:val="a"/>
        <w:rPr>
          <w:rFonts w:hint="cs"/>
          <w:rtl/>
        </w:rPr>
      </w:pPr>
    </w:p>
    <w:p w14:paraId="64F5EA1C" w14:textId="77777777" w:rsidR="00000000" w:rsidRDefault="00FD3276">
      <w:pPr>
        <w:pStyle w:val="a"/>
        <w:rPr>
          <w:rFonts w:hint="cs"/>
          <w:rtl/>
        </w:rPr>
      </w:pPr>
      <w:r>
        <w:rPr>
          <w:rFonts w:hint="cs"/>
          <w:rtl/>
        </w:rPr>
        <w:t xml:space="preserve">חברי הכנסת, תתכוננו להצבעה. מי בעד? מי נגד? נא להצביע. </w:t>
      </w:r>
    </w:p>
    <w:p w14:paraId="4923264A" w14:textId="77777777" w:rsidR="00000000" w:rsidRDefault="00FD3276">
      <w:pPr>
        <w:pStyle w:val="a"/>
        <w:rPr>
          <w:rFonts w:hint="cs"/>
          <w:rtl/>
        </w:rPr>
      </w:pPr>
    </w:p>
    <w:p w14:paraId="6480B0DC" w14:textId="77777777" w:rsidR="00000000" w:rsidRDefault="00FD3276">
      <w:pPr>
        <w:pStyle w:val="a7"/>
        <w:bidi/>
        <w:rPr>
          <w:rFonts w:hint="cs"/>
          <w:rtl/>
        </w:rPr>
      </w:pPr>
      <w:r>
        <w:rPr>
          <w:rFonts w:hint="cs"/>
          <w:rtl/>
        </w:rPr>
        <w:t>הצבעה מס' 1</w:t>
      </w:r>
    </w:p>
    <w:p w14:paraId="380DC8CE" w14:textId="77777777" w:rsidR="00000000" w:rsidRDefault="00FD3276">
      <w:pPr>
        <w:pStyle w:val="a"/>
        <w:rPr>
          <w:rFonts w:hint="cs"/>
          <w:rtl/>
        </w:rPr>
      </w:pPr>
    </w:p>
    <w:p w14:paraId="03DD5B5C" w14:textId="77777777" w:rsidR="00000000" w:rsidRDefault="00FD3276">
      <w:pPr>
        <w:pStyle w:val="a8"/>
        <w:bidi/>
        <w:rPr>
          <w:rFonts w:hint="cs"/>
          <w:rtl/>
        </w:rPr>
      </w:pPr>
      <w:r>
        <w:rPr>
          <w:rFonts w:hint="cs"/>
          <w:rtl/>
        </w:rPr>
        <w:t xml:space="preserve">בעד הודעת יושב-ראש ועדת הכנסת </w:t>
      </w:r>
      <w:r>
        <w:rPr>
          <w:rtl/>
        </w:rPr>
        <w:t>–</w:t>
      </w:r>
      <w:r>
        <w:rPr>
          <w:rFonts w:hint="cs"/>
          <w:rtl/>
        </w:rPr>
        <w:t xml:space="preserve"> 20</w:t>
      </w:r>
    </w:p>
    <w:p w14:paraId="5E0687B3" w14:textId="77777777" w:rsidR="00000000" w:rsidRDefault="00FD3276">
      <w:pPr>
        <w:pStyle w:val="a8"/>
        <w:bidi/>
        <w:rPr>
          <w:rFonts w:hint="cs"/>
          <w:rtl/>
        </w:rPr>
      </w:pPr>
      <w:r>
        <w:rPr>
          <w:rFonts w:hint="cs"/>
          <w:rtl/>
        </w:rPr>
        <w:t xml:space="preserve">נגד </w:t>
      </w:r>
      <w:r>
        <w:rPr>
          <w:rtl/>
        </w:rPr>
        <w:t>–</w:t>
      </w:r>
      <w:r>
        <w:rPr>
          <w:rFonts w:hint="cs"/>
          <w:rtl/>
        </w:rPr>
        <w:t xml:space="preserve"> 2</w:t>
      </w:r>
    </w:p>
    <w:p w14:paraId="3B90CF78" w14:textId="77777777" w:rsidR="00000000" w:rsidRDefault="00FD3276">
      <w:pPr>
        <w:pStyle w:val="a8"/>
        <w:bidi/>
        <w:rPr>
          <w:rFonts w:hint="cs"/>
          <w:rtl/>
        </w:rPr>
      </w:pPr>
      <w:r>
        <w:rPr>
          <w:rFonts w:hint="cs"/>
          <w:rtl/>
        </w:rPr>
        <w:t xml:space="preserve">נמנעים </w:t>
      </w:r>
      <w:r>
        <w:rPr>
          <w:rtl/>
        </w:rPr>
        <w:t>–</w:t>
      </w:r>
      <w:r>
        <w:rPr>
          <w:rFonts w:hint="cs"/>
          <w:rtl/>
        </w:rPr>
        <w:t xml:space="preserve"> 1</w:t>
      </w:r>
    </w:p>
    <w:p w14:paraId="3D740895" w14:textId="77777777" w:rsidR="00000000" w:rsidRDefault="00FD3276">
      <w:pPr>
        <w:pStyle w:val="a9"/>
        <w:bidi/>
        <w:rPr>
          <w:rFonts w:hint="cs"/>
          <w:rtl/>
        </w:rPr>
      </w:pPr>
      <w:r>
        <w:rPr>
          <w:rFonts w:hint="cs"/>
          <w:rtl/>
        </w:rPr>
        <w:t xml:space="preserve">הודעת יושב-ראש ועדת הכנסת נתקבלה. </w:t>
      </w:r>
    </w:p>
    <w:p w14:paraId="277A1BBD" w14:textId="77777777" w:rsidR="00000000" w:rsidRDefault="00FD3276">
      <w:pPr>
        <w:pStyle w:val="ad"/>
        <w:rPr>
          <w:rFonts w:hint="cs"/>
          <w:rtl/>
        </w:rPr>
      </w:pPr>
    </w:p>
    <w:p w14:paraId="1286F2D0" w14:textId="77777777" w:rsidR="00000000" w:rsidRDefault="00FD3276">
      <w:pPr>
        <w:pStyle w:val="ad"/>
        <w:rPr>
          <w:rtl/>
        </w:rPr>
      </w:pPr>
      <w:r>
        <w:rPr>
          <w:rFonts w:hint="cs"/>
          <w:rtl/>
        </w:rPr>
        <w:t>ה</w:t>
      </w:r>
      <w:r>
        <w:rPr>
          <w:rtl/>
        </w:rPr>
        <w:t>יו"ר ראובן ריבלין:</w:t>
      </w:r>
    </w:p>
    <w:p w14:paraId="5E1DBE2C" w14:textId="77777777" w:rsidR="00000000" w:rsidRDefault="00FD3276">
      <w:pPr>
        <w:pStyle w:val="a"/>
        <w:rPr>
          <w:rtl/>
        </w:rPr>
      </w:pPr>
    </w:p>
    <w:p w14:paraId="3615890F" w14:textId="77777777" w:rsidR="00000000" w:rsidRDefault="00FD3276">
      <w:pPr>
        <w:pStyle w:val="a"/>
        <w:rPr>
          <w:rFonts w:hint="cs"/>
          <w:rtl/>
        </w:rPr>
      </w:pPr>
      <w:r>
        <w:rPr>
          <w:rFonts w:hint="cs"/>
          <w:rtl/>
        </w:rPr>
        <w:t xml:space="preserve">ברוב של 21 </w:t>
      </w:r>
      <w:r>
        <w:rPr>
          <w:rtl/>
        </w:rPr>
        <w:t>–</w:t>
      </w:r>
      <w:r>
        <w:rPr>
          <w:rFonts w:hint="cs"/>
          <w:rtl/>
        </w:rPr>
        <w:t xml:space="preserve"> בגלל הוספת שמו של יושב-ר</w:t>
      </w:r>
      <w:r>
        <w:rPr>
          <w:rFonts w:hint="cs"/>
          <w:rtl/>
        </w:rPr>
        <w:t xml:space="preserve">אש ועדת הכנסת </w:t>
      </w:r>
      <w:r>
        <w:rPr>
          <w:rtl/>
        </w:rPr>
        <w:t>–</w:t>
      </w:r>
      <w:r>
        <w:rPr>
          <w:rFonts w:hint="cs"/>
          <w:rtl/>
        </w:rPr>
        <w:t xml:space="preserve"> בהתנגדות של שניים ובהימנעות של אחד, אני קובע שהודעת יושב-ראש הוועדה קיבלה את אישורה של הכנסת בהתאם לאמור בפרוטוקול. תודה רבה. </w:t>
      </w:r>
    </w:p>
    <w:p w14:paraId="7337CD94" w14:textId="77777777" w:rsidR="00000000" w:rsidRDefault="00FD3276">
      <w:pPr>
        <w:pStyle w:val="a"/>
        <w:rPr>
          <w:rFonts w:hint="cs"/>
          <w:rtl/>
        </w:rPr>
      </w:pPr>
    </w:p>
    <w:p w14:paraId="3ED68B65" w14:textId="77777777" w:rsidR="00000000" w:rsidRDefault="00FD3276">
      <w:pPr>
        <w:pStyle w:val="Subject"/>
        <w:rPr>
          <w:rtl/>
        </w:rPr>
      </w:pPr>
    </w:p>
    <w:p w14:paraId="47AE796F" w14:textId="77777777" w:rsidR="00000000" w:rsidRDefault="00FD3276">
      <w:pPr>
        <w:pStyle w:val="Subject"/>
        <w:rPr>
          <w:rFonts w:hint="cs"/>
          <w:rtl/>
        </w:rPr>
      </w:pPr>
      <w:r>
        <w:rPr>
          <w:rFonts w:hint="cs"/>
          <w:rtl/>
        </w:rPr>
        <w:t>נאומים בני דקה</w:t>
      </w:r>
    </w:p>
    <w:p w14:paraId="0B7565B4" w14:textId="77777777" w:rsidR="00000000" w:rsidRDefault="00FD3276">
      <w:pPr>
        <w:pStyle w:val="a"/>
        <w:rPr>
          <w:rFonts w:hint="cs"/>
          <w:rtl/>
        </w:rPr>
      </w:pPr>
    </w:p>
    <w:p w14:paraId="31CB5DB8" w14:textId="77777777" w:rsidR="00000000" w:rsidRDefault="00FD3276">
      <w:pPr>
        <w:pStyle w:val="ad"/>
        <w:rPr>
          <w:rtl/>
        </w:rPr>
      </w:pPr>
      <w:r>
        <w:rPr>
          <w:rtl/>
        </w:rPr>
        <w:t>היו"ר ראובן ריבלין:</w:t>
      </w:r>
    </w:p>
    <w:p w14:paraId="61D71F94" w14:textId="77777777" w:rsidR="00000000" w:rsidRDefault="00FD3276">
      <w:pPr>
        <w:pStyle w:val="a"/>
        <w:rPr>
          <w:rtl/>
        </w:rPr>
      </w:pPr>
    </w:p>
    <w:p w14:paraId="14E35266" w14:textId="77777777" w:rsidR="00000000" w:rsidRDefault="00FD3276">
      <w:pPr>
        <w:pStyle w:val="a"/>
        <w:rPr>
          <w:rFonts w:hint="cs"/>
          <w:rtl/>
        </w:rPr>
      </w:pPr>
      <w:r>
        <w:rPr>
          <w:rFonts w:hint="cs"/>
          <w:rtl/>
        </w:rPr>
        <w:t xml:space="preserve">רבותי חברי הכנסת, כל המבקש להשתתף בנאומים בני דקה, נא להצביע. </w:t>
      </w:r>
    </w:p>
    <w:p w14:paraId="6FDCE087" w14:textId="77777777" w:rsidR="00000000" w:rsidRDefault="00FD3276">
      <w:pPr>
        <w:pStyle w:val="a"/>
        <w:rPr>
          <w:rFonts w:hint="cs"/>
          <w:rtl/>
        </w:rPr>
      </w:pPr>
    </w:p>
    <w:p w14:paraId="079E9435" w14:textId="77777777" w:rsidR="00000000" w:rsidRDefault="00FD3276">
      <w:pPr>
        <w:pStyle w:val="a"/>
        <w:rPr>
          <w:rFonts w:hint="cs"/>
          <w:rtl/>
        </w:rPr>
      </w:pPr>
      <w:r>
        <w:rPr>
          <w:rFonts w:hint="cs"/>
          <w:rtl/>
        </w:rPr>
        <w:t>ובכן, רבות</w:t>
      </w:r>
      <w:r>
        <w:rPr>
          <w:rFonts w:hint="cs"/>
          <w:rtl/>
        </w:rPr>
        <w:t xml:space="preserve">י, יביאו לפני את רשימת הדוברים. ראשון הדוברים הוא חבר הכנסת אהוד יתום, אחריו - חבר הכנסת עבד-אלמאלכ דהאמשה, ואחריו - חבר הכנסת אורי אריאל. </w:t>
      </w:r>
    </w:p>
    <w:p w14:paraId="69A85DCA" w14:textId="77777777" w:rsidR="00000000" w:rsidRDefault="00FD3276">
      <w:pPr>
        <w:pStyle w:val="a"/>
        <w:rPr>
          <w:rFonts w:hint="cs"/>
          <w:rtl/>
        </w:rPr>
      </w:pPr>
    </w:p>
    <w:p w14:paraId="7B22F27C" w14:textId="77777777" w:rsidR="00000000" w:rsidRDefault="00FD3276">
      <w:pPr>
        <w:pStyle w:val="Speaker"/>
        <w:rPr>
          <w:rtl/>
        </w:rPr>
      </w:pPr>
      <w:bookmarkStart w:id="10" w:name="FS000001032T13_05_2003_16_30_16"/>
      <w:bookmarkEnd w:id="10"/>
      <w:r>
        <w:rPr>
          <w:rFonts w:hint="eastAsia"/>
          <w:rtl/>
        </w:rPr>
        <w:t>אהוד</w:t>
      </w:r>
      <w:r>
        <w:rPr>
          <w:rtl/>
        </w:rPr>
        <w:t xml:space="preserve"> יתום (הליכוד):</w:t>
      </w:r>
    </w:p>
    <w:p w14:paraId="06BD72AA" w14:textId="77777777" w:rsidR="00000000" w:rsidRDefault="00FD3276">
      <w:pPr>
        <w:pStyle w:val="a"/>
        <w:rPr>
          <w:rFonts w:hint="cs"/>
          <w:rtl/>
        </w:rPr>
      </w:pPr>
    </w:p>
    <w:p w14:paraId="2CE4A1BA" w14:textId="77777777" w:rsidR="00000000" w:rsidRDefault="00FD3276">
      <w:pPr>
        <w:pStyle w:val="a"/>
        <w:rPr>
          <w:rFonts w:hint="cs"/>
          <w:rtl/>
        </w:rPr>
      </w:pPr>
      <w:r>
        <w:rPr>
          <w:rFonts w:hint="cs"/>
          <w:rtl/>
        </w:rPr>
        <w:t>אדוני היושב-ראש, חברי חברי הכנסת, לפנות בוקר נעצרו כ=15 ערבים ישראלים תושבי המדינה, מהפלג הצפו</w:t>
      </w:r>
      <w:r>
        <w:rPr>
          <w:rFonts w:hint="cs"/>
          <w:rtl/>
        </w:rPr>
        <w:t xml:space="preserve">ני של התנועה האסלאמית. אינני שופט ואינני בן שופט, ולא צריך לדון אותם לכף זכות או חובה בשלב זה, אבל תופעות מעין אלה, אם הן נכונות, מכניסות ומחדירות את הטרור לביתנו שלנו. </w:t>
      </w:r>
    </w:p>
    <w:p w14:paraId="5A1D185D" w14:textId="77777777" w:rsidR="00000000" w:rsidRDefault="00FD3276">
      <w:pPr>
        <w:pStyle w:val="a"/>
        <w:rPr>
          <w:rFonts w:hint="cs"/>
          <w:rtl/>
        </w:rPr>
      </w:pPr>
    </w:p>
    <w:p w14:paraId="293C7FAE" w14:textId="77777777" w:rsidR="00000000" w:rsidRDefault="00FD3276">
      <w:pPr>
        <w:pStyle w:val="a"/>
        <w:rPr>
          <w:rFonts w:hint="cs"/>
          <w:rtl/>
        </w:rPr>
      </w:pPr>
      <w:r>
        <w:rPr>
          <w:rFonts w:hint="cs"/>
          <w:rtl/>
        </w:rPr>
        <w:t>אזרחים, כמו היושבים כאן בכנסת הזאת, שיכולים לנוע, לחיות, לכלכל את עצמם באופן חופשי, ה</w:t>
      </w:r>
      <w:r>
        <w:rPr>
          <w:rFonts w:hint="cs"/>
          <w:rtl/>
        </w:rPr>
        <w:t>אם לצרינו הם? האם אוהבינו? אני מקווה ומתפלל שלא היו דברים מעולם, אבל חוששני שהיו גם היו מעצם היכרותי את הפלג הצפוני של התנועה האסלאמית ואת ההבדלים הגדולים בין הפלג הצפוני לפלג הדרומי.</w:t>
      </w:r>
    </w:p>
    <w:p w14:paraId="10FAEC2A" w14:textId="77777777" w:rsidR="00000000" w:rsidRDefault="00FD3276">
      <w:pPr>
        <w:pStyle w:val="a"/>
        <w:rPr>
          <w:rFonts w:hint="cs"/>
          <w:rtl/>
        </w:rPr>
      </w:pPr>
    </w:p>
    <w:p w14:paraId="0542B258" w14:textId="77777777" w:rsidR="00000000" w:rsidRDefault="00FD3276">
      <w:pPr>
        <w:pStyle w:val="a"/>
        <w:rPr>
          <w:rFonts w:hint="cs"/>
          <w:rtl/>
        </w:rPr>
      </w:pPr>
      <w:r>
        <w:rPr>
          <w:rFonts w:hint="cs"/>
          <w:rtl/>
        </w:rPr>
        <w:t xml:space="preserve"> בואו נתפלל כולנו, שנישאר לפחות במדינתנו שלנו נקיים מכל טרור ושנאה. תוד</w:t>
      </w:r>
      <w:r>
        <w:rPr>
          <w:rFonts w:hint="cs"/>
          <w:rtl/>
        </w:rPr>
        <w:t xml:space="preserve">ה. </w:t>
      </w:r>
    </w:p>
    <w:p w14:paraId="6AC09E73" w14:textId="77777777" w:rsidR="00000000" w:rsidRDefault="00FD3276">
      <w:pPr>
        <w:pStyle w:val="a"/>
        <w:rPr>
          <w:rFonts w:hint="cs"/>
          <w:rtl/>
        </w:rPr>
      </w:pPr>
    </w:p>
    <w:p w14:paraId="7A8BA2BA" w14:textId="77777777" w:rsidR="00000000" w:rsidRDefault="00FD3276">
      <w:pPr>
        <w:pStyle w:val="ad"/>
        <w:rPr>
          <w:rtl/>
        </w:rPr>
      </w:pPr>
      <w:r>
        <w:rPr>
          <w:rtl/>
        </w:rPr>
        <w:t>היו"ר ראובן ריבלין:</w:t>
      </w:r>
    </w:p>
    <w:p w14:paraId="59EEAA90" w14:textId="77777777" w:rsidR="00000000" w:rsidRDefault="00FD3276">
      <w:pPr>
        <w:pStyle w:val="a"/>
        <w:rPr>
          <w:rtl/>
        </w:rPr>
      </w:pPr>
    </w:p>
    <w:p w14:paraId="34122CDB" w14:textId="77777777" w:rsidR="00000000" w:rsidRDefault="00FD3276">
      <w:pPr>
        <w:pStyle w:val="a"/>
        <w:rPr>
          <w:rFonts w:hint="cs"/>
          <w:rtl/>
        </w:rPr>
      </w:pPr>
      <w:r>
        <w:rPr>
          <w:rFonts w:hint="cs"/>
          <w:rtl/>
        </w:rPr>
        <w:t xml:space="preserve">תודה.  חבר הכנסת עבד-אלמאלכ דהאמשה, בבקשה. רבותי, דקה עומדת לרשותו של כל אחד. חבר הכנסת יתום עמד בלוח הזמנים, נא להקפיד עליו. בבקשה, חבר הכנסת דהאמשה. </w:t>
      </w:r>
    </w:p>
    <w:p w14:paraId="384F9F88" w14:textId="77777777" w:rsidR="00000000" w:rsidRDefault="00FD3276">
      <w:pPr>
        <w:pStyle w:val="a"/>
        <w:rPr>
          <w:rFonts w:hint="cs"/>
          <w:rtl/>
        </w:rPr>
      </w:pPr>
    </w:p>
    <w:p w14:paraId="61A7F34E" w14:textId="77777777" w:rsidR="00000000" w:rsidRDefault="00FD3276">
      <w:pPr>
        <w:pStyle w:val="Speaker"/>
        <w:rPr>
          <w:rtl/>
        </w:rPr>
      </w:pPr>
      <w:bookmarkStart w:id="11" w:name="FS000000550T13_05_2003_16_33_07"/>
      <w:bookmarkEnd w:id="11"/>
      <w:r>
        <w:rPr>
          <w:rtl/>
        </w:rPr>
        <w:t>עבד-אלמאלכ דהאמשה (רע"ם):</w:t>
      </w:r>
    </w:p>
    <w:p w14:paraId="032DDB72" w14:textId="77777777" w:rsidR="00000000" w:rsidRDefault="00FD3276">
      <w:pPr>
        <w:pStyle w:val="a"/>
        <w:rPr>
          <w:rFonts w:hint="cs"/>
          <w:rtl/>
        </w:rPr>
      </w:pPr>
    </w:p>
    <w:p w14:paraId="11484B4E" w14:textId="77777777" w:rsidR="00000000" w:rsidRDefault="00FD3276">
      <w:pPr>
        <w:pStyle w:val="a"/>
        <w:rPr>
          <w:rFonts w:hint="cs"/>
          <w:rtl/>
        </w:rPr>
      </w:pPr>
      <w:r>
        <w:rPr>
          <w:rFonts w:hint="cs"/>
          <w:rtl/>
        </w:rPr>
        <w:t>כבוד היושב-ראש, חברי חברי הכנסת, הייתי חותם על דבר</w:t>
      </w:r>
      <w:r>
        <w:rPr>
          <w:rFonts w:hint="cs"/>
          <w:rtl/>
        </w:rPr>
        <w:t xml:space="preserve">יו של חבר הכנסת יתום לפני ה"אבל". ב"אבל" הזה הוא הכניס בי חרדות פעם נוספת. </w:t>
      </w:r>
    </w:p>
    <w:p w14:paraId="1D7DAD3B" w14:textId="77777777" w:rsidR="00000000" w:rsidRDefault="00FD3276">
      <w:pPr>
        <w:pStyle w:val="a"/>
        <w:rPr>
          <w:rFonts w:hint="cs"/>
          <w:rtl/>
        </w:rPr>
      </w:pPr>
    </w:p>
    <w:p w14:paraId="796B7C42" w14:textId="77777777" w:rsidR="00000000" w:rsidRDefault="00FD3276">
      <w:pPr>
        <w:pStyle w:val="a"/>
        <w:rPr>
          <w:rFonts w:hint="cs"/>
          <w:rtl/>
        </w:rPr>
      </w:pPr>
      <w:r>
        <w:rPr>
          <w:rFonts w:hint="cs"/>
          <w:rtl/>
        </w:rPr>
        <w:t xml:space="preserve">הבוקר אנחנו עדים למחול שדים של הסתה, של הגזמה ושל רעידת אדמה, כאשר בכל מדינת חוק </w:t>
      </w:r>
      <w:r>
        <w:rPr>
          <w:rtl/>
        </w:rPr>
        <w:t>–</w:t>
      </w:r>
      <w:r>
        <w:rPr>
          <w:rFonts w:hint="cs"/>
          <w:rtl/>
        </w:rPr>
        <w:t xml:space="preserve"> ואני מקווה שעדיין יש לנו אמות מידה של מדינת חוק </w:t>
      </w:r>
      <w:r>
        <w:rPr>
          <w:rtl/>
        </w:rPr>
        <w:t>–</w:t>
      </w:r>
      <w:r>
        <w:rPr>
          <w:rFonts w:hint="cs"/>
          <w:rtl/>
        </w:rPr>
        <w:t xml:space="preserve"> לא שופטים אנשים בתקשורת, לא מרשיעים אותם מראש </w:t>
      </w:r>
      <w:r>
        <w:rPr>
          <w:rFonts w:hint="cs"/>
          <w:rtl/>
        </w:rPr>
        <w:t xml:space="preserve">ולא גוזרים את דינם ודין ציבור שלם שהם שייכים אליו. הם גם לא מעל החוק. אם הם עברו עבירות; מי שעבר את העבירה הוא מתחת לחוק והוא יישפט לפי החוק. אבל בואו לא נמהר לשפוט אנשים, לשפוט ציבור שלם ולשפוט תנועה שלמה. </w:t>
      </w:r>
    </w:p>
    <w:p w14:paraId="2B8AE949" w14:textId="77777777" w:rsidR="00000000" w:rsidRDefault="00FD3276">
      <w:pPr>
        <w:pStyle w:val="a"/>
        <w:rPr>
          <w:rFonts w:hint="cs"/>
          <w:rtl/>
        </w:rPr>
      </w:pPr>
    </w:p>
    <w:p w14:paraId="0B24725C" w14:textId="77777777" w:rsidR="00000000" w:rsidRDefault="00FD3276">
      <w:pPr>
        <w:pStyle w:val="a"/>
        <w:rPr>
          <w:rFonts w:hint="cs"/>
          <w:rtl/>
        </w:rPr>
      </w:pPr>
      <w:r>
        <w:rPr>
          <w:rFonts w:hint="cs"/>
          <w:rtl/>
        </w:rPr>
        <w:t>אני מקווה שגם במקרה הזה, כפי שהיה במקרה קודמים,</w:t>
      </w:r>
      <w:r>
        <w:rPr>
          <w:rFonts w:hint="cs"/>
          <w:rtl/>
        </w:rPr>
        <w:t xml:space="preserve"> ההר יוליד עכבר </w:t>
      </w:r>
      <w:r>
        <w:rPr>
          <w:rtl/>
        </w:rPr>
        <w:t>–</w:t>
      </w:r>
      <w:r>
        <w:rPr>
          <w:rFonts w:hint="cs"/>
          <w:rtl/>
        </w:rPr>
        <w:t xml:space="preserve"> אולי גם פחות מזה, וזה יהיה לשמחת כולנו, אני מקווה. אני גם רוצה לומר כאן עכשיו שחלילה להכליל אנשים. כל תושבי ישראל, לרבות תומכי התנועה האסלאמית ואנשיה, הם אזרחי המדינה והם יודעים לכבד את החוק ולנהוג רק במסגרת החוק. אם מישהו יצא מהכלל הזה, </w:t>
      </w:r>
      <w:r>
        <w:rPr>
          <w:rFonts w:hint="cs"/>
          <w:rtl/>
        </w:rPr>
        <w:t xml:space="preserve">החוק יטפל בו. תודה רבה. </w:t>
      </w:r>
    </w:p>
    <w:p w14:paraId="1043E8ED" w14:textId="77777777" w:rsidR="00000000" w:rsidRDefault="00FD3276">
      <w:pPr>
        <w:pStyle w:val="a"/>
        <w:rPr>
          <w:rFonts w:hint="cs"/>
          <w:rtl/>
        </w:rPr>
      </w:pPr>
    </w:p>
    <w:p w14:paraId="184B73BD" w14:textId="77777777" w:rsidR="00000000" w:rsidRDefault="00FD3276">
      <w:pPr>
        <w:pStyle w:val="ad"/>
        <w:rPr>
          <w:rtl/>
        </w:rPr>
      </w:pPr>
      <w:r>
        <w:rPr>
          <w:rtl/>
        </w:rPr>
        <w:t>היו"ר ראובן ריבלין:</w:t>
      </w:r>
    </w:p>
    <w:p w14:paraId="21A3D083" w14:textId="77777777" w:rsidR="00000000" w:rsidRDefault="00FD3276">
      <w:pPr>
        <w:pStyle w:val="a"/>
        <w:rPr>
          <w:rtl/>
        </w:rPr>
      </w:pPr>
    </w:p>
    <w:p w14:paraId="2482E392" w14:textId="77777777" w:rsidR="00000000" w:rsidRDefault="00FD3276">
      <w:pPr>
        <w:pStyle w:val="a"/>
        <w:rPr>
          <w:rFonts w:hint="cs"/>
          <w:rtl/>
        </w:rPr>
      </w:pPr>
      <w:r>
        <w:rPr>
          <w:rFonts w:hint="cs"/>
          <w:rtl/>
        </w:rPr>
        <w:t xml:space="preserve">תודה רבה, חבר הכנסת דהאמשה.  חבר הכנסת אורי אריאל, ואחריו </w:t>
      </w:r>
      <w:r>
        <w:rPr>
          <w:rtl/>
        </w:rPr>
        <w:t>–</w:t>
      </w:r>
      <w:r>
        <w:rPr>
          <w:rFonts w:hint="cs"/>
          <w:rtl/>
        </w:rPr>
        <w:t xml:space="preserve"> חבר הכנסת גדעון סער. </w:t>
      </w:r>
    </w:p>
    <w:p w14:paraId="4C61116F" w14:textId="77777777" w:rsidR="00000000" w:rsidRDefault="00FD3276">
      <w:pPr>
        <w:pStyle w:val="Speaker"/>
        <w:rPr>
          <w:rFonts w:hint="cs"/>
          <w:rtl/>
        </w:rPr>
      </w:pPr>
    </w:p>
    <w:p w14:paraId="42E6AE69" w14:textId="77777777" w:rsidR="00000000" w:rsidRDefault="00FD3276">
      <w:pPr>
        <w:pStyle w:val="Speaker"/>
        <w:rPr>
          <w:rtl/>
        </w:rPr>
      </w:pPr>
      <w:bookmarkStart w:id="12" w:name="FS000000713T13_05_2003_16_36_22"/>
      <w:bookmarkEnd w:id="12"/>
      <w:r>
        <w:rPr>
          <w:rtl/>
        </w:rPr>
        <w:t>אורי יהודה אריאל (האיחוד הלאומי - ישראל ביתנו):</w:t>
      </w:r>
    </w:p>
    <w:p w14:paraId="26BDB8E1" w14:textId="77777777" w:rsidR="00000000" w:rsidRDefault="00FD3276">
      <w:pPr>
        <w:pStyle w:val="a"/>
        <w:rPr>
          <w:rFonts w:hint="cs"/>
          <w:rtl/>
        </w:rPr>
      </w:pPr>
    </w:p>
    <w:p w14:paraId="576A5532" w14:textId="77777777" w:rsidR="00000000" w:rsidRDefault="00FD3276">
      <w:pPr>
        <w:pStyle w:val="a"/>
        <w:rPr>
          <w:rFonts w:hint="cs"/>
          <w:rtl/>
        </w:rPr>
      </w:pPr>
      <w:r>
        <w:rPr>
          <w:rFonts w:hint="cs"/>
          <w:rtl/>
        </w:rPr>
        <w:t>אדוני היושב-ראש, חברי חברי הכנסת, 58 שנה לניצחון על גרמניה הנאצית. אני בנם של</w:t>
      </w:r>
      <w:r>
        <w:rPr>
          <w:rFonts w:hint="cs"/>
          <w:rtl/>
        </w:rPr>
        <w:t xml:space="preserve"> נעמי, זיכרונה לברכה, אמי שכל משפחתה נרצחה בשואה, ואבי יצחק, ייבדל לחיים ארוכים, שלחם בבריגדה באיטליה, בגרמניה ובמקומות אחרים ועזר להוביל יהודים אחרי השואה. כל משפחתנו, ולאחרונה טוביה </w:t>
      </w:r>
      <w:r>
        <w:rPr>
          <w:rtl/>
        </w:rPr>
        <w:t>–</w:t>
      </w:r>
      <w:r>
        <w:rPr>
          <w:rFonts w:hint="cs"/>
          <w:rtl/>
        </w:rPr>
        <w:t xml:space="preserve"> בטוב השם </w:t>
      </w:r>
      <w:r>
        <w:rPr>
          <w:rtl/>
        </w:rPr>
        <w:t>–</w:t>
      </w:r>
      <w:r>
        <w:rPr>
          <w:rFonts w:hint="cs"/>
          <w:rtl/>
        </w:rPr>
        <w:t xml:space="preserve"> הבן של בתי, הם ההוכחה הגדולה לניצחוננו על החיה הנאצית. תודה</w:t>
      </w:r>
      <w:r>
        <w:rPr>
          <w:rFonts w:hint="cs"/>
          <w:rtl/>
        </w:rPr>
        <w:t xml:space="preserve">. </w:t>
      </w:r>
    </w:p>
    <w:p w14:paraId="2553479E" w14:textId="77777777" w:rsidR="00000000" w:rsidRDefault="00FD3276">
      <w:pPr>
        <w:pStyle w:val="a"/>
        <w:rPr>
          <w:rFonts w:hint="cs"/>
          <w:rtl/>
        </w:rPr>
      </w:pPr>
    </w:p>
    <w:p w14:paraId="06EF33D2" w14:textId="77777777" w:rsidR="00000000" w:rsidRDefault="00FD3276">
      <w:pPr>
        <w:pStyle w:val="ad"/>
        <w:rPr>
          <w:rtl/>
        </w:rPr>
      </w:pPr>
      <w:r>
        <w:rPr>
          <w:rtl/>
        </w:rPr>
        <w:t>היו"ר ראובן ריבלין:</w:t>
      </w:r>
    </w:p>
    <w:p w14:paraId="21A3B457" w14:textId="77777777" w:rsidR="00000000" w:rsidRDefault="00FD3276">
      <w:pPr>
        <w:pStyle w:val="a"/>
        <w:rPr>
          <w:rtl/>
        </w:rPr>
      </w:pPr>
    </w:p>
    <w:p w14:paraId="204A3829" w14:textId="77777777" w:rsidR="00000000" w:rsidRDefault="00FD3276">
      <w:pPr>
        <w:pStyle w:val="a"/>
        <w:rPr>
          <w:rFonts w:hint="cs"/>
          <w:rtl/>
        </w:rPr>
      </w:pPr>
      <w:r>
        <w:rPr>
          <w:rFonts w:hint="cs"/>
          <w:rtl/>
        </w:rPr>
        <w:t xml:space="preserve">תודה לחבר הכנסת אריאל.  חבר הכנסת גדעון סער, ואחריו - חברת הכנסת קולט אביטל. </w:t>
      </w:r>
    </w:p>
    <w:p w14:paraId="5A594C78" w14:textId="77777777" w:rsidR="00000000" w:rsidRDefault="00FD3276">
      <w:pPr>
        <w:pStyle w:val="Speaker"/>
        <w:rPr>
          <w:rFonts w:hint="cs"/>
          <w:rtl/>
        </w:rPr>
      </w:pPr>
    </w:p>
    <w:p w14:paraId="2ED76DB0" w14:textId="77777777" w:rsidR="00000000" w:rsidRDefault="00FD3276">
      <w:pPr>
        <w:pStyle w:val="Speaker"/>
        <w:rPr>
          <w:rtl/>
        </w:rPr>
      </w:pPr>
      <w:bookmarkStart w:id="13" w:name="FS000001027T13_05_2003_16_37_48"/>
      <w:bookmarkEnd w:id="13"/>
      <w:r>
        <w:rPr>
          <w:rtl/>
        </w:rPr>
        <w:t>גדעון סער (הליכוד):</w:t>
      </w:r>
    </w:p>
    <w:p w14:paraId="1997C777" w14:textId="77777777" w:rsidR="00000000" w:rsidRDefault="00FD3276">
      <w:pPr>
        <w:pStyle w:val="a"/>
        <w:rPr>
          <w:rFonts w:hint="cs"/>
          <w:rtl/>
        </w:rPr>
      </w:pPr>
    </w:p>
    <w:p w14:paraId="6ECBE17E" w14:textId="77777777" w:rsidR="00000000" w:rsidRDefault="00FD3276">
      <w:pPr>
        <w:pStyle w:val="a"/>
        <w:rPr>
          <w:rFonts w:hint="cs"/>
          <w:rtl/>
        </w:rPr>
      </w:pPr>
      <w:r>
        <w:rPr>
          <w:rFonts w:hint="cs"/>
          <w:rtl/>
        </w:rPr>
        <w:t>אדוני היושב-ראש, חברי הכנסת, השבוע התקבלה החלטה חשובה ביותר של היועץ המשפטי לממשלה. אני מתייחס להחלטה להעמיד לדין את הפרקליטה ליאור</w:t>
      </w:r>
      <w:r>
        <w:rPr>
          <w:rFonts w:hint="cs"/>
          <w:rtl/>
        </w:rPr>
        <w:t xml:space="preserve">ה גלאט-ברקוביץ, שהדליפה במהלך מערכת הבחירות, מסיבות פוליטיות, מסמך שקיבלה מתוקף עבודתה כעובדת ציבור. </w:t>
      </w:r>
    </w:p>
    <w:p w14:paraId="1E9680A2" w14:textId="77777777" w:rsidR="00000000" w:rsidRDefault="00FD3276">
      <w:pPr>
        <w:pStyle w:val="a"/>
        <w:rPr>
          <w:rFonts w:hint="cs"/>
          <w:rtl/>
        </w:rPr>
      </w:pPr>
    </w:p>
    <w:p w14:paraId="0ED18306" w14:textId="77777777" w:rsidR="00000000" w:rsidRDefault="00FD3276">
      <w:pPr>
        <w:pStyle w:val="a"/>
        <w:rPr>
          <w:rFonts w:hint="cs"/>
          <w:rtl/>
        </w:rPr>
      </w:pPr>
      <w:r>
        <w:rPr>
          <w:rFonts w:hint="cs"/>
          <w:rtl/>
        </w:rPr>
        <w:t>בעניין הזה גילתה התביעה הכללית אחריות ונחישות לטפל בתופעות חמורות, שאם לא היה בהן טיפול נחוש, היה בהן כדי לערער את האמון הציבורי הרחב בשלטון החוק במדינה.</w:t>
      </w:r>
      <w:r>
        <w:rPr>
          <w:rFonts w:hint="cs"/>
          <w:rtl/>
        </w:rPr>
        <w:t xml:space="preserve"> אנחנו תמיד צריכים לקוות שמערכת שלטון החוק, מערכת אכיפת החוק, שהיא יקרה לכולנו, תעבוד כשלאף אחד מאנשיה </w:t>
      </w:r>
      <w:r>
        <w:rPr>
          <w:rtl/>
        </w:rPr>
        <w:t>–</w:t>
      </w:r>
      <w:r>
        <w:rPr>
          <w:rFonts w:hint="cs"/>
          <w:rtl/>
        </w:rPr>
        <w:t xml:space="preserve"> שלכל אחד מהם יש דעות פוליטיות </w:t>
      </w:r>
      <w:r>
        <w:rPr>
          <w:rtl/>
        </w:rPr>
        <w:t>–</w:t>
      </w:r>
      <w:r>
        <w:rPr>
          <w:rFonts w:hint="cs"/>
          <w:rtl/>
        </w:rPr>
        <w:t xml:space="preserve"> לא תהיה הטיה פוליטית בעבודתו המקצועית. </w:t>
      </w:r>
    </w:p>
    <w:p w14:paraId="169C2B30" w14:textId="77777777" w:rsidR="00000000" w:rsidRDefault="00FD3276">
      <w:pPr>
        <w:pStyle w:val="a"/>
        <w:rPr>
          <w:rFonts w:hint="cs"/>
          <w:rtl/>
        </w:rPr>
      </w:pPr>
    </w:p>
    <w:p w14:paraId="00319826" w14:textId="77777777" w:rsidR="00000000" w:rsidRDefault="00FD3276">
      <w:pPr>
        <w:pStyle w:val="ad"/>
        <w:rPr>
          <w:rtl/>
        </w:rPr>
      </w:pPr>
      <w:r>
        <w:rPr>
          <w:rtl/>
        </w:rPr>
        <w:t>היו"ר ראובן ריבלין:</w:t>
      </w:r>
    </w:p>
    <w:p w14:paraId="09A696C4" w14:textId="77777777" w:rsidR="00000000" w:rsidRDefault="00FD3276">
      <w:pPr>
        <w:pStyle w:val="a"/>
        <w:rPr>
          <w:rtl/>
        </w:rPr>
      </w:pPr>
    </w:p>
    <w:p w14:paraId="56F29014" w14:textId="77777777" w:rsidR="00000000" w:rsidRDefault="00FD3276">
      <w:pPr>
        <w:pStyle w:val="a"/>
        <w:rPr>
          <w:rFonts w:hint="cs"/>
          <w:rtl/>
        </w:rPr>
      </w:pPr>
      <w:r>
        <w:rPr>
          <w:rFonts w:hint="cs"/>
          <w:rtl/>
        </w:rPr>
        <w:t xml:space="preserve">תודה לחבר הכנסת גדעון סער. חברת הכנסת קולט אביטל, בבקשה. </w:t>
      </w:r>
    </w:p>
    <w:p w14:paraId="328E444C" w14:textId="77777777" w:rsidR="00000000" w:rsidRDefault="00FD3276">
      <w:pPr>
        <w:pStyle w:val="a"/>
        <w:rPr>
          <w:rtl/>
        </w:rPr>
      </w:pPr>
    </w:p>
    <w:p w14:paraId="16DED787" w14:textId="77777777" w:rsidR="00000000" w:rsidRDefault="00FD3276">
      <w:pPr>
        <w:pStyle w:val="Speaker"/>
        <w:rPr>
          <w:rtl/>
        </w:rPr>
      </w:pPr>
      <w:bookmarkStart w:id="14" w:name="FS000000431T13_05_2003_16_39_58"/>
      <w:bookmarkEnd w:id="14"/>
      <w:r>
        <w:rPr>
          <w:rFonts w:hint="eastAsia"/>
          <w:rtl/>
        </w:rPr>
        <w:t>קולט</w:t>
      </w:r>
      <w:r>
        <w:rPr>
          <w:rtl/>
        </w:rPr>
        <w:t xml:space="preserve"> אביטל (העבודה-מימד):</w:t>
      </w:r>
    </w:p>
    <w:p w14:paraId="7DFF0731" w14:textId="77777777" w:rsidR="00000000" w:rsidRDefault="00FD3276">
      <w:pPr>
        <w:pStyle w:val="a"/>
        <w:rPr>
          <w:rFonts w:hint="cs"/>
          <w:rtl/>
        </w:rPr>
      </w:pPr>
    </w:p>
    <w:p w14:paraId="3BC3E8FF" w14:textId="77777777" w:rsidR="00000000" w:rsidRDefault="00FD3276">
      <w:pPr>
        <w:pStyle w:val="a"/>
        <w:rPr>
          <w:rFonts w:hint="cs"/>
          <w:rtl/>
        </w:rPr>
      </w:pPr>
      <w:r>
        <w:rPr>
          <w:rFonts w:hint="cs"/>
          <w:rtl/>
        </w:rPr>
        <w:t>אדוני היושב-ראש, חברי חברי הכנסת,  אני קראתי בתדהמה אתמול בעיתון, שמשרד החוץ החליט, אחרי שהוא עבר למקום חדש, לתרום את כל המבנים שלו להתנחלויות. אני פשוט תוהה על ההחלטה המוזרה הזאת היום, כאשר קודם כול משרד החוץ מתעסק בהתנחלויות.</w:t>
      </w:r>
      <w:r>
        <w:rPr>
          <w:rFonts w:hint="cs"/>
          <w:rtl/>
        </w:rPr>
        <w:t xml:space="preserve"> היום, כשאנחנו צריכים לעזור לעולים ולהומלסים, נותנים מבנים למתנחלים. </w:t>
      </w:r>
    </w:p>
    <w:p w14:paraId="65CE64C3" w14:textId="77777777" w:rsidR="00000000" w:rsidRDefault="00FD3276">
      <w:pPr>
        <w:pStyle w:val="a"/>
        <w:rPr>
          <w:rFonts w:hint="cs"/>
          <w:rtl/>
        </w:rPr>
      </w:pPr>
    </w:p>
    <w:p w14:paraId="39FC7CC9" w14:textId="77777777" w:rsidR="00000000" w:rsidRDefault="00FD3276">
      <w:pPr>
        <w:pStyle w:val="a"/>
        <w:rPr>
          <w:rFonts w:hint="cs"/>
          <w:rtl/>
        </w:rPr>
      </w:pPr>
      <w:r>
        <w:rPr>
          <w:rFonts w:hint="cs"/>
          <w:rtl/>
        </w:rPr>
        <w:t xml:space="preserve">אבל מעבר לכך, אני גם תוהה על החוקיות שבהחלטה כזאת. הרי בסך הכול מדובר במבנים שנבנו מכספי הציבור. אני חושבת שאין זכותו של משרד החוץ להחליט לתרום אותם, אלא הוא היה צריך להוציא אותם למכרז </w:t>
      </w:r>
      <w:r>
        <w:rPr>
          <w:rFonts w:hint="cs"/>
          <w:rtl/>
        </w:rPr>
        <w:t xml:space="preserve">ולמכור אותם, אם הממשלה אכן חושבת שחסר לה כסף. </w:t>
      </w:r>
    </w:p>
    <w:p w14:paraId="264BECBC" w14:textId="77777777" w:rsidR="00000000" w:rsidRDefault="00FD3276">
      <w:pPr>
        <w:pStyle w:val="a"/>
        <w:rPr>
          <w:rFonts w:hint="cs"/>
          <w:rtl/>
        </w:rPr>
      </w:pPr>
    </w:p>
    <w:p w14:paraId="49C5A73D" w14:textId="77777777" w:rsidR="00000000" w:rsidRDefault="00FD3276">
      <w:pPr>
        <w:pStyle w:val="a"/>
        <w:rPr>
          <w:rFonts w:hint="cs"/>
          <w:rtl/>
        </w:rPr>
      </w:pPr>
      <w:r>
        <w:rPr>
          <w:rFonts w:hint="cs"/>
          <w:rtl/>
        </w:rPr>
        <w:t xml:space="preserve">בעידן שבו חסרים כספים במדינה, הולכים ותורמים מבנים של משרד החוץ להתנחלויות. בדעתי לפנות ליועץ המשפטי לממשלה בעניין הזה. </w:t>
      </w:r>
    </w:p>
    <w:p w14:paraId="3EAD98D1" w14:textId="77777777" w:rsidR="00000000" w:rsidRDefault="00FD3276">
      <w:pPr>
        <w:pStyle w:val="a"/>
        <w:rPr>
          <w:color w:val="0000FF"/>
          <w:szCs w:val="28"/>
          <w:rtl/>
        </w:rPr>
      </w:pPr>
    </w:p>
    <w:p w14:paraId="24CC529C" w14:textId="77777777" w:rsidR="00000000" w:rsidRDefault="00FD3276">
      <w:pPr>
        <w:pStyle w:val="ad"/>
        <w:rPr>
          <w:rtl/>
        </w:rPr>
      </w:pPr>
      <w:r>
        <w:rPr>
          <w:rtl/>
        </w:rPr>
        <w:t>היו"ר ראובן ריבלין:</w:t>
      </w:r>
    </w:p>
    <w:p w14:paraId="4D89E57D" w14:textId="77777777" w:rsidR="00000000" w:rsidRDefault="00FD3276">
      <w:pPr>
        <w:pStyle w:val="a"/>
        <w:rPr>
          <w:rtl/>
        </w:rPr>
      </w:pPr>
    </w:p>
    <w:p w14:paraId="3E35DCCE" w14:textId="77777777" w:rsidR="00000000" w:rsidRDefault="00FD3276">
      <w:pPr>
        <w:pStyle w:val="a"/>
        <w:rPr>
          <w:rFonts w:hint="cs"/>
          <w:rtl/>
        </w:rPr>
      </w:pPr>
      <w:r>
        <w:rPr>
          <w:rFonts w:hint="cs"/>
          <w:rtl/>
        </w:rPr>
        <w:t>תודה רבה. בדיוק הזמן.   חבר הכנסת אחמד טיבי, ואחריו - חבר הכנסת י</w:t>
      </w:r>
      <w:r>
        <w:rPr>
          <w:rFonts w:hint="cs"/>
          <w:rtl/>
        </w:rPr>
        <w:t>שראל אייכלר.</w:t>
      </w:r>
    </w:p>
    <w:p w14:paraId="33648FFF" w14:textId="77777777" w:rsidR="00000000" w:rsidRDefault="00FD3276">
      <w:pPr>
        <w:pStyle w:val="a"/>
        <w:ind w:firstLine="0"/>
        <w:rPr>
          <w:rFonts w:hint="cs"/>
          <w:rtl/>
        </w:rPr>
      </w:pPr>
    </w:p>
    <w:p w14:paraId="33F4F637" w14:textId="77777777" w:rsidR="00000000" w:rsidRDefault="00FD3276">
      <w:pPr>
        <w:pStyle w:val="Speaker"/>
        <w:rPr>
          <w:rtl/>
        </w:rPr>
      </w:pPr>
      <w:bookmarkStart w:id="15" w:name="FS000000560T13_05_2003_16_10_12"/>
      <w:bookmarkEnd w:id="15"/>
      <w:r>
        <w:rPr>
          <w:rFonts w:hint="eastAsia"/>
          <w:rtl/>
        </w:rPr>
        <w:t>אחמד</w:t>
      </w:r>
      <w:r>
        <w:rPr>
          <w:rtl/>
        </w:rPr>
        <w:t xml:space="preserve"> טיבי (חד"ש-תע"ל):</w:t>
      </w:r>
    </w:p>
    <w:p w14:paraId="579667E2" w14:textId="77777777" w:rsidR="00000000" w:rsidRDefault="00FD3276">
      <w:pPr>
        <w:pStyle w:val="a"/>
        <w:rPr>
          <w:rFonts w:hint="cs"/>
          <w:rtl/>
        </w:rPr>
      </w:pPr>
    </w:p>
    <w:p w14:paraId="401C2304" w14:textId="77777777" w:rsidR="00000000" w:rsidRDefault="00FD3276">
      <w:pPr>
        <w:pStyle w:val="a"/>
        <w:rPr>
          <w:rFonts w:hint="cs"/>
          <w:rtl/>
        </w:rPr>
      </w:pPr>
      <w:r>
        <w:rPr>
          <w:rFonts w:hint="cs"/>
          <w:rtl/>
        </w:rPr>
        <w:t xml:space="preserve">אדוני היושב-ראש, אין ספק שמי שעובר על החוק, החוק מעליו. אבל מאז הבוקר אנחנו עדים למתקפה גורפת, כוללת, עם סטריאוטיפים וסטיגמות, וניסיון להדביק האשמת טרור כנגד אוכלוסייה שלמה ותנועה שלמה. </w:t>
      </w:r>
    </w:p>
    <w:p w14:paraId="12782919" w14:textId="77777777" w:rsidR="00000000" w:rsidRDefault="00FD3276">
      <w:pPr>
        <w:pStyle w:val="a"/>
        <w:rPr>
          <w:rFonts w:hint="cs"/>
          <w:rtl/>
        </w:rPr>
      </w:pPr>
    </w:p>
    <w:p w14:paraId="26CD52FD" w14:textId="77777777" w:rsidR="00000000" w:rsidRDefault="00FD3276">
      <w:pPr>
        <w:pStyle w:val="a"/>
        <w:rPr>
          <w:rFonts w:hint="cs"/>
          <w:rtl/>
        </w:rPr>
      </w:pPr>
      <w:r>
        <w:rPr>
          <w:rFonts w:hint="cs"/>
          <w:rtl/>
        </w:rPr>
        <w:t xml:space="preserve">לתנועה האסלאמית יש זכות לפעול </w:t>
      </w:r>
      <w:r>
        <w:rPr>
          <w:rFonts w:hint="cs"/>
          <w:rtl/>
        </w:rPr>
        <w:t>באופן פוליטי. חשדות כאלה נבדקו בעבר והתבררו כלא נכונים.  חשדות כאלה, אם יש למערכת אכיפת החוק, יש לבדוק,  אבל נראה לי, ואני מקווה, שההר יוליד עכבר, כמו שהיה בפעמים קודמות.</w:t>
      </w:r>
    </w:p>
    <w:p w14:paraId="2DF58283" w14:textId="77777777" w:rsidR="00000000" w:rsidRDefault="00FD3276">
      <w:pPr>
        <w:pStyle w:val="a"/>
        <w:ind w:firstLine="0"/>
        <w:rPr>
          <w:rFonts w:hint="cs"/>
          <w:rtl/>
        </w:rPr>
      </w:pPr>
    </w:p>
    <w:p w14:paraId="3E9CA3D2" w14:textId="77777777" w:rsidR="00000000" w:rsidRDefault="00FD3276">
      <w:pPr>
        <w:pStyle w:val="ad"/>
        <w:rPr>
          <w:rtl/>
        </w:rPr>
      </w:pPr>
      <w:r>
        <w:rPr>
          <w:rtl/>
        </w:rPr>
        <w:t>היו"ר ראובן ריבלין:</w:t>
      </w:r>
    </w:p>
    <w:p w14:paraId="1A458D07" w14:textId="77777777" w:rsidR="00000000" w:rsidRDefault="00FD3276">
      <w:pPr>
        <w:pStyle w:val="a"/>
        <w:rPr>
          <w:rtl/>
        </w:rPr>
      </w:pPr>
    </w:p>
    <w:p w14:paraId="794001EF" w14:textId="77777777" w:rsidR="00000000" w:rsidRDefault="00FD3276">
      <w:pPr>
        <w:pStyle w:val="a"/>
        <w:rPr>
          <w:rFonts w:hint="cs"/>
          <w:rtl/>
        </w:rPr>
      </w:pPr>
      <w:r>
        <w:rPr>
          <w:rFonts w:hint="cs"/>
          <w:rtl/>
        </w:rPr>
        <w:t>תודה לחבר הכנסת אחמד טיבי. חבר הכנסת ישראל אייכלר, ואחריו - חבר</w:t>
      </w:r>
      <w:r>
        <w:rPr>
          <w:rFonts w:hint="cs"/>
          <w:rtl/>
        </w:rPr>
        <w:t>ת הכנסת דליה איציק.</w:t>
      </w:r>
    </w:p>
    <w:p w14:paraId="2797171A" w14:textId="77777777" w:rsidR="00000000" w:rsidRDefault="00FD3276">
      <w:pPr>
        <w:pStyle w:val="a"/>
        <w:ind w:firstLine="0"/>
        <w:rPr>
          <w:rFonts w:hint="cs"/>
          <w:rtl/>
        </w:rPr>
      </w:pPr>
    </w:p>
    <w:p w14:paraId="6A5DFBDC" w14:textId="77777777" w:rsidR="00000000" w:rsidRDefault="00FD3276">
      <w:pPr>
        <w:pStyle w:val="Speaker"/>
        <w:rPr>
          <w:rtl/>
        </w:rPr>
      </w:pPr>
      <w:bookmarkStart w:id="16" w:name="FS000001057T13_05_2003_16_12_03"/>
      <w:bookmarkEnd w:id="16"/>
      <w:r>
        <w:rPr>
          <w:rFonts w:hint="eastAsia"/>
          <w:rtl/>
        </w:rPr>
        <w:t>ישראל</w:t>
      </w:r>
      <w:r>
        <w:rPr>
          <w:rtl/>
        </w:rPr>
        <w:t xml:space="preserve"> אייכלר (יהדות התורה):</w:t>
      </w:r>
    </w:p>
    <w:p w14:paraId="329428B3" w14:textId="77777777" w:rsidR="00000000" w:rsidRDefault="00FD3276">
      <w:pPr>
        <w:pStyle w:val="a"/>
        <w:rPr>
          <w:rFonts w:hint="cs"/>
          <w:rtl/>
        </w:rPr>
      </w:pPr>
    </w:p>
    <w:p w14:paraId="78EA2594" w14:textId="77777777" w:rsidR="00000000" w:rsidRDefault="00FD3276">
      <w:pPr>
        <w:pStyle w:val="a"/>
        <w:rPr>
          <w:rFonts w:hint="cs"/>
          <w:rtl/>
        </w:rPr>
      </w:pPr>
      <w:r>
        <w:rPr>
          <w:rFonts w:hint="cs"/>
          <w:rtl/>
        </w:rPr>
        <w:t>אדוני היושב-ראש,  אינני מבין  מדוע לא הוזמנו היום נציגי היהדות הדתית לדבר בנושא של הניצחון על גרמניה הנאצית. אנשים ראויים דיברו - שרון, פרס, ליברמן וברכה. כולם חשובים, כולם טובים, אבל רבים-רבים מן הטבוחים ה</w:t>
      </w:r>
      <w:r>
        <w:rPr>
          <w:rFonts w:hint="cs"/>
          <w:rtl/>
        </w:rPr>
        <w:t xml:space="preserve">יו אנשים שהלכו כש"שמע ישראל ה' אלוקינו ה' אחד" על שפתותיהם, והיה מן הראוי להזמין גם אחד מהנציגים של האנשים האלה לדבר.  </w:t>
      </w:r>
    </w:p>
    <w:p w14:paraId="49B094B4" w14:textId="77777777" w:rsidR="00000000" w:rsidRDefault="00FD3276">
      <w:pPr>
        <w:pStyle w:val="a"/>
        <w:rPr>
          <w:rFonts w:hint="cs"/>
          <w:rtl/>
        </w:rPr>
      </w:pPr>
    </w:p>
    <w:p w14:paraId="164593A3" w14:textId="77777777" w:rsidR="00000000" w:rsidRDefault="00FD3276">
      <w:pPr>
        <w:pStyle w:val="a"/>
        <w:rPr>
          <w:rFonts w:hint="cs"/>
          <w:rtl/>
        </w:rPr>
      </w:pPr>
      <w:r>
        <w:rPr>
          <w:rFonts w:hint="cs"/>
          <w:rtl/>
        </w:rPr>
        <w:t>הלקח המרכזי שלי מכל השואה וממה שקרה שם, שהסתה תקשורתית ודה-לגיטימציה נגד אוכלוסייה, נגד ילדים קטנים, נגד אנשים ששומרים באדיקותם על אמונ</w:t>
      </w:r>
      <w:r>
        <w:rPr>
          <w:rFonts w:hint="cs"/>
          <w:rtl/>
        </w:rPr>
        <w:t>ה, עלולה להביא  לתוצאות הגרועות ביותר.</w:t>
      </w:r>
    </w:p>
    <w:p w14:paraId="063D8A51" w14:textId="77777777" w:rsidR="00000000" w:rsidRDefault="00FD3276">
      <w:pPr>
        <w:pStyle w:val="a"/>
        <w:rPr>
          <w:rFonts w:hint="cs"/>
          <w:rtl/>
        </w:rPr>
      </w:pPr>
    </w:p>
    <w:p w14:paraId="01EFFE73" w14:textId="77777777" w:rsidR="00000000" w:rsidRDefault="00FD3276">
      <w:pPr>
        <w:pStyle w:val="a"/>
        <w:rPr>
          <w:rFonts w:hint="cs"/>
          <w:rtl/>
        </w:rPr>
      </w:pPr>
      <w:r>
        <w:rPr>
          <w:rFonts w:hint="cs"/>
          <w:rtl/>
        </w:rPr>
        <w:t>הערה קצרה אחת נוספת, להבדיל אלף אלפי הבדלות: שמעתי שיושב-ראש הכנסת רוצה להעביר את סמכויות ועדת הכנסת להסיר חסינות מחברי הכנסת. אני חושב שזה צעד נוסף בברוטליות  של השלטון למנוע חסינות, שזה הדבר האחרון שנשאר לאנשים שאי</w:t>
      </w:r>
      <w:r>
        <w:rPr>
          <w:rFonts w:hint="cs"/>
          <w:rtl/>
        </w:rPr>
        <w:t>נם שותפים בשלטון. צריך להשאיר לדמוקרטיה, לכנסת ולציבור את מעט החסינות שעוד נותרה לחברי הכנסת.</w:t>
      </w:r>
    </w:p>
    <w:p w14:paraId="6F013E04" w14:textId="77777777" w:rsidR="00000000" w:rsidRDefault="00FD3276">
      <w:pPr>
        <w:pStyle w:val="a"/>
        <w:ind w:firstLine="0"/>
        <w:rPr>
          <w:rFonts w:hint="cs"/>
          <w:rtl/>
        </w:rPr>
      </w:pPr>
    </w:p>
    <w:p w14:paraId="1DB52129" w14:textId="77777777" w:rsidR="00000000" w:rsidRDefault="00FD3276">
      <w:pPr>
        <w:pStyle w:val="ad"/>
        <w:rPr>
          <w:rtl/>
        </w:rPr>
      </w:pPr>
      <w:r>
        <w:rPr>
          <w:rtl/>
        </w:rPr>
        <w:t>היו"ר ראובן ריבלין:</w:t>
      </w:r>
    </w:p>
    <w:p w14:paraId="48C5D61F" w14:textId="77777777" w:rsidR="00000000" w:rsidRDefault="00FD3276">
      <w:pPr>
        <w:pStyle w:val="a"/>
        <w:rPr>
          <w:rtl/>
        </w:rPr>
      </w:pPr>
    </w:p>
    <w:p w14:paraId="68B42DE3" w14:textId="77777777" w:rsidR="00000000" w:rsidRDefault="00FD3276">
      <w:pPr>
        <w:pStyle w:val="a"/>
        <w:rPr>
          <w:rFonts w:hint="cs"/>
          <w:rtl/>
        </w:rPr>
      </w:pPr>
      <w:r>
        <w:rPr>
          <w:rFonts w:hint="cs"/>
          <w:rtl/>
        </w:rPr>
        <w:t>תודה רבה. אני מחויב להשיב על ההערה הראשונה שלך ולא על השנייה, כמובן, שבה יתקיים דיון בכנסת, לגבי נושא החסינות, בעיקר החסינות הפרוצדורלית. לג</w:t>
      </w:r>
      <w:r>
        <w:rPr>
          <w:rFonts w:hint="cs"/>
          <w:rtl/>
        </w:rPr>
        <w:t xml:space="preserve">בי השאלה הראשונה שלך:  בכנסת נהוג סדר שבו מפעם לפעם, פרט לראש הממשלה וליושב-ראש האופוזיציה, אנחנו נותנים את רשות הדיבור  לחברי סיעות שונות ברוטציה. לכן לא היתה פה  - - - </w:t>
      </w:r>
    </w:p>
    <w:p w14:paraId="63515A5E" w14:textId="77777777" w:rsidR="00000000" w:rsidRDefault="00FD3276">
      <w:pPr>
        <w:pStyle w:val="a"/>
        <w:ind w:firstLine="0"/>
        <w:rPr>
          <w:rFonts w:hint="cs"/>
          <w:rtl/>
        </w:rPr>
      </w:pPr>
    </w:p>
    <w:p w14:paraId="4304C07C" w14:textId="77777777" w:rsidR="00000000" w:rsidRDefault="00FD3276">
      <w:pPr>
        <w:pStyle w:val="ac"/>
        <w:rPr>
          <w:rtl/>
        </w:rPr>
      </w:pPr>
      <w:r>
        <w:rPr>
          <w:rFonts w:hint="eastAsia"/>
          <w:rtl/>
        </w:rPr>
        <w:t>השר</w:t>
      </w:r>
      <w:r>
        <w:rPr>
          <w:rtl/>
        </w:rPr>
        <w:t xml:space="preserve"> גדעון עזרא:</w:t>
      </w:r>
    </w:p>
    <w:p w14:paraId="285923F3" w14:textId="77777777" w:rsidR="00000000" w:rsidRDefault="00FD3276">
      <w:pPr>
        <w:pStyle w:val="a"/>
        <w:rPr>
          <w:rFonts w:hint="cs"/>
          <w:rtl/>
        </w:rPr>
      </w:pPr>
    </w:p>
    <w:p w14:paraId="7EC4DF04" w14:textId="77777777" w:rsidR="00000000" w:rsidRDefault="00FD3276">
      <w:pPr>
        <w:pStyle w:val="a"/>
        <w:rPr>
          <w:rFonts w:hint="cs"/>
          <w:rtl/>
        </w:rPr>
      </w:pPr>
      <w:r>
        <w:rPr>
          <w:rFonts w:hint="cs"/>
          <w:rtl/>
        </w:rPr>
        <w:t>אבל הוא צודק.</w:t>
      </w:r>
    </w:p>
    <w:p w14:paraId="61AC9011" w14:textId="77777777" w:rsidR="00000000" w:rsidRDefault="00FD3276">
      <w:pPr>
        <w:pStyle w:val="a"/>
        <w:ind w:firstLine="0"/>
        <w:rPr>
          <w:rFonts w:hint="cs"/>
          <w:rtl/>
        </w:rPr>
      </w:pPr>
    </w:p>
    <w:p w14:paraId="341FC081" w14:textId="77777777" w:rsidR="00000000" w:rsidRDefault="00FD3276">
      <w:pPr>
        <w:pStyle w:val="ad"/>
        <w:rPr>
          <w:rtl/>
        </w:rPr>
      </w:pPr>
      <w:r>
        <w:rPr>
          <w:rtl/>
        </w:rPr>
        <w:t>היו"ר ראובן ריבלין:</w:t>
      </w:r>
    </w:p>
    <w:p w14:paraId="4128F705" w14:textId="77777777" w:rsidR="00000000" w:rsidRDefault="00FD3276">
      <w:pPr>
        <w:pStyle w:val="a"/>
        <w:rPr>
          <w:rtl/>
        </w:rPr>
      </w:pPr>
    </w:p>
    <w:p w14:paraId="5B9952B5" w14:textId="77777777" w:rsidR="00000000" w:rsidRDefault="00FD3276">
      <w:pPr>
        <w:pStyle w:val="a"/>
        <w:rPr>
          <w:rFonts w:hint="cs"/>
          <w:rtl/>
        </w:rPr>
      </w:pPr>
      <w:r>
        <w:rPr>
          <w:rFonts w:hint="cs"/>
          <w:rtl/>
        </w:rPr>
        <w:t>בהחלט יכול להיות  מצב שבו אנחנו</w:t>
      </w:r>
      <w:r>
        <w:rPr>
          <w:rFonts w:hint="cs"/>
          <w:rtl/>
        </w:rPr>
        <w:t xml:space="preserve"> מתלבטים. אנחנו לא יכולים בכל פעם לתת לאותה סיעה, גם אם היא ממגזר מסוים. </w:t>
      </w:r>
    </w:p>
    <w:p w14:paraId="2406C611" w14:textId="77777777" w:rsidR="00000000" w:rsidRDefault="00FD3276">
      <w:pPr>
        <w:pStyle w:val="a"/>
        <w:rPr>
          <w:rFonts w:hint="cs"/>
          <w:rtl/>
        </w:rPr>
      </w:pPr>
    </w:p>
    <w:p w14:paraId="32E94BA0" w14:textId="77777777" w:rsidR="00000000" w:rsidRDefault="00FD3276">
      <w:pPr>
        <w:pStyle w:val="a"/>
        <w:rPr>
          <w:rFonts w:hint="cs"/>
          <w:rtl/>
        </w:rPr>
      </w:pPr>
      <w:r>
        <w:rPr>
          <w:rFonts w:hint="cs"/>
          <w:rtl/>
        </w:rPr>
        <w:t>אני מבקש להזמין את חברת הכנסת דליה איציק. אחריה - חבר הכנסת יולי אדלשטיין. בבקשה.</w:t>
      </w:r>
    </w:p>
    <w:p w14:paraId="3B06FD9C" w14:textId="77777777" w:rsidR="00000000" w:rsidRDefault="00FD3276">
      <w:pPr>
        <w:pStyle w:val="a"/>
        <w:ind w:firstLine="0"/>
        <w:rPr>
          <w:rFonts w:hint="cs"/>
          <w:rtl/>
        </w:rPr>
      </w:pPr>
    </w:p>
    <w:p w14:paraId="163C2443" w14:textId="77777777" w:rsidR="00000000" w:rsidRDefault="00FD3276">
      <w:pPr>
        <w:pStyle w:val="Speaker"/>
        <w:rPr>
          <w:rtl/>
        </w:rPr>
      </w:pPr>
      <w:bookmarkStart w:id="17" w:name="FS000000433T13_05_2003_16_16_51"/>
      <w:bookmarkEnd w:id="17"/>
      <w:r>
        <w:rPr>
          <w:rFonts w:hint="eastAsia"/>
          <w:rtl/>
        </w:rPr>
        <w:t>דליה</w:t>
      </w:r>
      <w:r>
        <w:rPr>
          <w:rtl/>
        </w:rPr>
        <w:t xml:space="preserve"> איציק (העבודה-מימד):</w:t>
      </w:r>
    </w:p>
    <w:p w14:paraId="1C47E8F9" w14:textId="77777777" w:rsidR="00000000" w:rsidRDefault="00FD3276">
      <w:pPr>
        <w:pStyle w:val="a"/>
        <w:rPr>
          <w:rFonts w:hint="cs"/>
          <w:rtl/>
        </w:rPr>
      </w:pPr>
    </w:p>
    <w:p w14:paraId="0DC148A4" w14:textId="77777777" w:rsidR="00000000" w:rsidRDefault="00FD3276">
      <w:pPr>
        <w:pStyle w:val="a"/>
        <w:rPr>
          <w:rFonts w:hint="cs"/>
          <w:rtl/>
        </w:rPr>
      </w:pPr>
      <w:r>
        <w:rPr>
          <w:rFonts w:hint="cs"/>
          <w:rtl/>
        </w:rPr>
        <w:t>אדוני היושב-ראש, חברי חברי הכנסת, ראשית, אדוני יושב-ראש הכנסת, אני מבקש</w:t>
      </w:r>
      <w:r>
        <w:rPr>
          <w:rFonts w:hint="cs"/>
          <w:rtl/>
        </w:rPr>
        <w:t xml:space="preserve">ת להודות לך, בכלל ובפרט,  על תבונת השכל והלב שבה אתה מנהל את הבית. בהיותי אדם לא כל כך קל, אני יכולה לומר שדווקא הרוח הטובה שאתה משרה מצמצמת את חילוקי הדעות או את רמת הוויכוח בבית הזה.  </w:t>
      </w:r>
    </w:p>
    <w:p w14:paraId="4B0C6730" w14:textId="77777777" w:rsidR="00000000" w:rsidRDefault="00FD3276">
      <w:pPr>
        <w:pStyle w:val="a"/>
        <w:rPr>
          <w:rFonts w:hint="cs"/>
          <w:rtl/>
        </w:rPr>
      </w:pPr>
    </w:p>
    <w:p w14:paraId="35DF6B57" w14:textId="77777777" w:rsidR="00000000" w:rsidRDefault="00FD3276">
      <w:pPr>
        <w:pStyle w:val="a"/>
        <w:rPr>
          <w:rFonts w:hint="cs"/>
          <w:rtl/>
        </w:rPr>
      </w:pPr>
      <w:r>
        <w:rPr>
          <w:rFonts w:hint="cs"/>
          <w:rtl/>
        </w:rPr>
        <w:t>שמעתי את חבר הכנסת אייכלר, ואני מציעה, אדוני היושב-ראש, כן להקשיב לע</w:t>
      </w:r>
      <w:r>
        <w:rPr>
          <w:rFonts w:hint="cs"/>
          <w:rtl/>
        </w:rPr>
        <w:t xml:space="preserve">ניין הזה, ואולי באמת בגלל חוסר שיקול דווקא שלנו, של הנשיאות, לא הבאנו את זה בחשבון. אנחנו, כמובן בשיתוף היושב-ראש, מביאים את זה בחשבון. </w:t>
      </w:r>
    </w:p>
    <w:p w14:paraId="5725A658" w14:textId="77777777" w:rsidR="00000000" w:rsidRDefault="00FD3276">
      <w:pPr>
        <w:pStyle w:val="a"/>
        <w:rPr>
          <w:rFonts w:hint="cs"/>
          <w:rtl/>
        </w:rPr>
      </w:pPr>
    </w:p>
    <w:p w14:paraId="5A6B7195" w14:textId="77777777" w:rsidR="00000000" w:rsidRDefault="00FD3276">
      <w:pPr>
        <w:pStyle w:val="a"/>
        <w:rPr>
          <w:rFonts w:hint="cs"/>
          <w:rtl/>
        </w:rPr>
      </w:pPr>
      <w:r>
        <w:rPr>
          <w:rFonts w:hint="cs"/>
          <w:rtl/>
        </w:rPr>
        <w:t xml:space="preserve">אדוני היושב-ראש, אני רוצה לומר מה לדעתי הוא הלקח  המרכזי מהשואה. יש לנו נטייה לחשוב שיש הלימה, שיש קורלציה, שיש מיתאם </w:t>
      </w:r>
      <w:r>
        <w:rPr>
          <w:rFonts w:hint="cs"/>
          <w:rtl/>
        </w:rPr>
        <w:t>בין רמת ההשכלה של האנשים ובין מה שקוראים תרבות; שיש כאילו קורלציה בין רמת היכולת שלהם לכתוב דברים, להגיד דברים, לשיר שירים, לכתוב פרוזה. כל הדברים הללו הוכיחו, שעם שאולי הנפיק הכי הרבה יוצרים, שעם שהנפיק כאילו הכי הרבה תרבות, עשה את המעשים המזוויעים ביותר.</w:t>
      </w:r>
      <w:r>
        <w:rPr>
          <w:rFonts w:hint="cs"/>
          <w:rtl/>
        </w:rPr>
        <w:t xml:space="preserve"> הלקח הזה צריך ללמד אותנו משהו: שמעון פרס דיבר על התנשאות, ואני באה להגיד שלנו יש נטייה דווקא לחשוב, שמישהו שאולי נראה לנו פשוט, הוא איננו תרבותי. למדנו שיש כאילו אנשים תרבותיים שהם תת-אדם. </w:t>
      </w:r>
    </w:p>
    <w:p w14:paraId="66F14562" w14:textId="77777777" w:rsidR="00000000" w:rsidRDefault="00FD3276">
      <w:pPr>
        <w:pStyle w:val="a"/>
        <w:ind w:firstLine="0"/>
        <w:rPr>
          <w:rFonts w:hint="cs"/>
          <w:rtl/>
        </w:rPr>
      </w:pPr>
    </w:p>
    <w:p w14:paraId="50FF9BCA" w14:textId="77777777" w:rsidR="00000000" w:rsidRDefault="00FD3276">
      <w:pPr>
        <w:pStyle w:val="ad"/>
        <w:rPr>
          <w:rtl/>
        </w:rPr>
      </w:pPr>
      <w:r>
        <w:rPr>
          <w:rtl/>
        </w:rPr>
        <w:t>היו"ר ראובן ריבלין:</w:t>
      </w:r>
    </w:p>
    <w:p w14:paraId="79087064" w14:textId="77777777" w:rsidR="00000000" w:rsidRDefault="00FD3276">
      <w:pPr>
        <w:pStyle w:val="a"/>
        <w:rPr>
          <w:rtl/>
        </w:rPr>
      </w:pPr>
    </w:p>
    <w:p w14:paraId="53CCAEA1" w14:textId="77777777" w:rsidR="00000000" w:rsidRDefault="00FD3276">
      <w:pPr>
        <w:pStyle w:val="a"/>
        <w:rPr>
          <w:rFonts w:hint="cs"/>
          <w:rtl/>
        </w:rPr>
      </w:pPr>
      <w:r>
        <w:rPr>
          <w:rFonts w:hint="cs"/>
          <w:rtl/>
        </w:rPr>
        <w:t>תודה לחברת הכנסת איציק. חבר הכנסת יולי אדלש</w:t>
      </w:r>
      <w:r>
        <w:rPr>
          <w:rFonts w:hint="cs"/>
          <w:rtl/>
        </w:rPr>
        <w:t xml:space="preserve">טיין, ואחריו - חבר הכנסת מרגי. </w:t>
      </w:r>
    </w:p>
    <w:p w14:paraId="6E542B88" w14:textId="77777777" w:rsidR="00000000" w:rsidRDefault="00FD3276">
      <w:pPr>
        <w:pStyle w:val="a"/>
        <w:ind w:firstLine="0"/>
        <w:rPr>
          <w:rFonts w:hint="cs"/>
          <w:rtl/>
        </w:rPr>
      </w:pPr>
    </w:p>
    <w:p w14:paraId="2E16E077" w14:textId="77777777" w:rsidR="00000000" w:rsidRDefault="00FD3276">
      <w:pPr>
        <w:pStyle w:val="Speaker"/>
        <w:rPr>
          <w:rtl/>
        </w:rPr>
      </w:pPr>
      <w:bookmarkStart w:id="18" w:name="FS000000532T13_05_2003_16_22_12"/>
      <w:bookmarkEnd w:id="18"/>
      <w:r>
        <w:rPr>
          <w:rFonts w:hint="eastAsia"/>
          <w:rtl/>
        </w:rPr>
        <w:t>יולי</w:t>
      </w:r>
      <w:r>
        <w:rPr>
          <w:rtl/>
        </w:rPr>
        <w:t>-יואל אדלשטיין (הליכוד):</w:t>
      </w:r>
    </w:p>
    <w:p w14:paraId="3EAE09FA" w14:textId="77777777" w:rsidR="00000000" w:rsidRDefault="00FD3276">
      <w:pPr>
        <w:pStyle w:val="a"/>
        <w:rPr>
          <w:rFonts w:hint="cs"/>
          <w:rtl/>
        </w:rPr>
      </w:pPr>
    </w:p>
    <w:p w14:paraId="35C18002" w14:textId="77777777" w:rsidR="00000000" w:rsidRDefault="00FD3276">
      <w:pPr>
        <w:pStyle w:val="a"/>
        <w:rPr>
          <w:rFonts w:hint="cs"/>
          <w:rtl/>
        </w:rPr>
      </w:pPr>
      <w:r>
        <w:rPr>
          <w:rFonts w:hint="cs"/>
          <w:rtl/>
        </w:rPr>
        <w:t>אדוני היושב-ראש, חברי חברי הכנסת, כדרכי אני רוצה להזכיר לכולנו את גורלו המר של האסיר יונתן פולארד, שנמצא עדיין בכלאו בארצות-הברית.  אנחנו מזכירים את שמו מפעם לפעם. אני לא בטוח שהדיבורים שלנו תמ</w:t>
      </w:r>
      <w:r>
        <w:rPr>
          <w:rFonts w:hint="cs"/>
          <w:rtl/>
        </w:rPr>
        <w:t xml:space="preserve">יד מגובים במעשים. </w:t>
      </w:r>
    </w:p>
    <w:p w14:paraId="5B588B71" w14:textId="77777777" w:rsidR="00000000" w:rsidRDefault="00FD3276">
      <w:pPr>
        <w:pStyle w:val="a"/>
        <w:rPr>
          <w:rFonts w:hint="cs"/>
          <w:rtl/>
        </w:rPr>
      </w:pPr>
    </w:p>
    <w:p w14:paraId="6EEA4929" w14:textId="77777777" w:rsidR="00000000" w:rsidRDefault="00FD3276">
      <w:pPr>
        <w:pStyle w:val="a"/>
        <w:rPr>
          <w:rFonts w:hint="cs"/>
          <w:rtl/>
        </w:rPr>
      </w:pPr>
      <w:r>
        <w:rPr>
          <w:rFonts w:hint="cs"/>
          <w:rtl/>
        </w:rPr>
        <w:t>בנימה מסוימת של ציניות, אם כבר עסקנו בברית-המועצות לשעבר ותרומתה או לא תרומתה, בברית-המועצות האיומה, אחד המשטרים האפלים ביותר שידעה המאה ה=20, תקופת המאסר המקסימלית היתה 15 שנה. יונתן פולארד כבר חצה אפילו את הגבול של 15 שנה, ולדעתי, כול</w:t>
      </w:r>
      <w:r>
        <w:rPr>
          <w:rFonts w:hint="cs"/>
          <w:rtl/>
        </w:rPr>
        <w:t xml:space="preserve">נו בבית הזה צריכים לגרום לשחרורו, ויפה שעה אחת קודם. תודה. </w:t>
      </w:r>
    </w:p>
    <w:p w14:paraId="2D05A54E" w14:textId="77777777" w:rsidR="00000000" w:rsidRDefault="00FD3276">
      <w:pPr>
        <w:pStyle w:val="a"/>
        <w:ind w:firstLine="0"/>
        <w:rPr>
          <w:rFonts w:hint="cs"/>
          <w:rtl/>
        </w:rPr>
      </w:pPr>
    </w:p>
    <w:p w14:paraId="4CA35B1B" w14:textId="77777777" w:rsidR="00000000" w:rsidRDefault="00FD3276">
      <w:pPr>
        <w:pStyle w:val="ad"/>
        <w:rPr>
          <w:rtl/>
        </w:rPr>
      </w:pPr>
      <w:r>
        <w:rPr>
          <w:rtl/>
        </w:rPr>
        <w:t>היו"ר ראובן ריבלין:</w:t>
      </w:r>
    </w:p>
    <w:p w14:paraId="31EAF65F" w14:textId="77777777" w:rsidR="00000000" w:rsidRDefault="00FD3276">
      <w:pPr>
        <w:pStyle w:val="a"/>
        <w:rPr>
          <w:rtl/>
        </w:rPr>
      </w:pPr>
    </w:p>
    <w:p w14:paraId="1DFA7301" w14:textId="77777777" w:rsidR="00000000" w:rsidRDefault="00FD3276">
      <w:pPr>
        <w:pStyle w:val="a"/>
        <w:rPr>
          <w:rFonts w:hint="cs"/>
          <w:rtl/>
        </w:rPr>
      </w:pPr>
      <w:r>
        <w:rPr>
          <w:rFonts w:hint="cs"/>
          <w:rtl/>
        </w:rPr>
        <w:t xml:space="preserve">תודה לחבר הכנסת אדלשטיין. חבר הכנסת יעקב מרגי, ואחריו - חבר הכנסת כהן. </w:t>
      </w:r>
    </w:p>
    <w:p w14:paraId="2C1AB4B2" w14:textId="77777777" w:rsidR="00000000" w:rsidRDefault="00FD3276">
      <w:pPr>
        <w:pStyle w:val="a"/>
        <w:ind w:firstLine="0"/>
        <w:rPr>
          <w:rFonts w:hint="cs"/>
          <w:rtl/>
        </w:rPr>
      </w:pPr>
    </w:p>
    <w:p w14:paraId="1792E782" w14:textId="77777777" w:rsidR="00000000" w:rsidRDefault="00FD3276">
      <w:pPr>
        <w:pStyle w:val="Speaker"/>
        <w:rPr>
          <w:rtl/>
        </w:rPr>
      </w:pPr>
      <w:bookmarkStart w:id="19" w:name="FS000001056T13_05_2003_16_24_19"/>
      <w:bookmarkEnd w:id="19"/>
      <w:r>
        <w:rPr>
          <w:rFonts w:hint="eastAsia"/>
          <w:rtl/>
        </w:rPr>
        <w:t>יעקב</w:t>
      </w:r>
      <w:r>
        <w:rPr>
          <w:rtl/>
        </w:rPr>
        <w:t xml:space="preserve"> מרגי (ש"ס):</w:t>
      </w:r>
    </w:p>
    <w:p w14:paraId="79C82DB4" w14:textId="77777777" w:rsidR="00000000" w:rsidRDefault="00FD3276">
      <w:pPr>
        <w:pStyle w:val="a"/>
        <w:rPr>
          <w:rFonts w:hint="cs"/>
          <w:rtl/>
        </w:rPr>
      </w:pPr>
    </w:p>
    <w:p w14:paraId="0F8E5D89" w14:textId="77777777" w:rsidR="00000000" w:rsidRDefault="00FD3276">
      <w:pPr>
        <w:pStyle w:val="a"/>
        <w:rPr>
          <w:rFonts w:hint="cs"/>
          <w:rtl/>
        </w:rPr>
      </w:pPr>
      <w:r>
        <w:rPr>
          <w:rFonts w:hint="cs"/>
          <w:rtl/>
        </w:rPr>
        <w:t>אדוני היושב-ראש, כנסת נכבדה, ברצוני להפנות את תשומת לבכם לכך, שבדיון שהתקיים בוועדה</w:t>
      </w:r>
      <w:r>
        <w:rPr>
          <w:rFonts w:hint="cs"/>
          <w:rtl/>
        </w:rPr>
        <w:t xml:space="preserve"> לזכויות הילד הוצגו כל הסעיפים שבהם הילדים במדינת ישראל אמורים להינזק, הן בהווה, בהיותם ילדים, והן בהשלכות הכבדות על עתידם בשל התוכנית הכלכלית שעומדת לבוא.</w:t>
      </w:r>
    </w:p>
    <w:p w14:paraId="63A71015" w14:textId="77777777" w:rsidR="00000000" w:rsidRDefault="00FD3276">
      <w:pPr>
        <w:pStyle w:val="a"/>
        <w:rPr>
          <w:rFonts w:hint="cs"/>
          <w:rtl/>
        </w:rPr>
      </w:pPr>
    </w:p>
    <w:p w14:paraId="1B20E221" w14:textId="77777777" w:rsidR="00000000" w:rsidRDefault="00FD3276">
      <w:pPr>
        <w:pStyle w:val="a"/>
        <w:rPr>
          <w:rFonts w:hint="cs"/>
          <w:rtl/>
        </w:rPr>
      </w:pPr>
      <w:r>
        <w:rPr>
          <w:rFonts w:hint="cs"/>
          <w:rtl/>
        </w:rPr>
        <w:t xml:space="preserve">כמה פעמים שמענו את באי הבית הזה אומרים בצחות לשונם, שכל שקל שמושקע בילד חוסך 1,000 שקל בבגרות, וכן </w:t>
      </w:r>
      <w:r>
        <w:rPr>
          <w:rFonts w:hint="cs"/>
          <w:rtl/>
        </w:rPr>
        <w:t>ששקל שמושקע בבריאותו של הילד יחסוך אלפי שקלים בבגרותו. אני שואל גם את השר שיזם את חוק נציבות הדורות הבאים, שר המשפטים דהיום, הלוחם באדיקות רבה לקיום התוכנית הכלכלית ההרסנית הזאת לילדים ולדורות הבאים, כיצד הוא מתעלם באופן מוחלט מאי-קיום לשון החוק לגבי חוק ה</w:t>
      </w:r>
      <w:r>
        <w:rPr>
          <w:rFonts w:hint="cs"/>
          <w:rtl/>
        </w:rPr>
        <w:t>תקציב הזה.</w:t>
      </w:r>
    </w:p>
    <w:p w14:paraId="578FC010" w14:textId="77777777" w:rsidR="00000000" w:rsidRDefault="00FD3276">
      <w:pPr>
        <w:pStyle w:val="a"/>
        <w:rPr>
          <w:rFonts w:hint="cs"/>
          <w:rtl/>
        </w:rPr>
      </w:pPr>
    </w:p>
    <w:p w14:paraId="40C808DE" w14:textId="77777777" w:rsidR="00000000" w:rsidRDefault="00FD3276">
      <w:pPr>
        <w:pStyle w:val="a"/>
        <w:rPr>
          <w:rFonts w:hint="cs"/>
          <w:rtl/>
        </w:rPr>
      </w:pPr>
      <w:r>
        <w:rPr>
          <w:rFonts w:hint="cs"/>
          <w:rtl/>
        </w:rPr>
        <w:t xml:space="preserve">ברצוני להודיע לחברי הכנסת, כי חוק התקציב הזה איננו עומד בהתאם לחוק נציבות הדורות הבאים, ולכן, אם הוא לא ייפול כאן, הוא ייפול כנראה בסעד של בג"ץ.  אם בג"ץ לא ייתן את הסעד הנדרש, אני אשקול לפנות לארגון האומות המאוחדות, שיבואו להגן ולתת סעד לילדי </w:t>
      </w:r>
      <w:r>
        <w:rPr>
          <w:rFonts w:hint="cs"/>
          <w:rtl/>
        </w:rPr>
        <w:t xml:space="preserve">ישראל. </w:t>
      </w:r>
    </w:p>
    <w:p w14:paraId="55090B6F" w14:textId="77777777" w:rsidR="00000000" w:rsidRDefault="00FD3276">
      <w:pPr>
        <w:pStyle w:val="a"/>
        <w:ind w:firstLine="0"/>
        <w:rPr>
          <w:rFonts w:hint="cs"/>
          <w:rtl/>
        </w:rPr>
      </w:pPr>
    </w:p>
    <w:p w14:paraId="5708728C" w14:textId="77777777" w:rsidR="00000000" w:rsidRDefault="00FD3276">
      <w:pPr>
        <w:pStyle w:val="ad"/>
        <w:rPr>
          <w:rtl/>
        </w:rPr>
      </w:pPr>
      <w:r>
        <w:rPr>
          <w:rtl/>
        </w:rPr>
        <w:t>היו"ר ראובן ריבלין:</w:t>
      </w:r>
    </w:p>
    <w:p w14:paraId="7A1F3ACD" w14:textId="77777777" w:rsidR="00000000" w:rsidRDefault="00FD3276">
      <w:pPr>
        <w:pStyle w:val="a"/>
        <w:rPr>
          <w:rtl/>
        </w:rPr>
      </w:pPr>
    </w:p>
    <w:p w14:paraId="1B1FB16D" w14:textId="77777777" w:rsidR="00000000" w:rsidRDefault="00FD3276">
      <w:pPr>
        <w:pStyle w:val="a"/>
        <w:rPr>
          <w:rFonts w:hint="cs"/>
          <w:rtl/>
        </w:rPr>
      </w:pPr>
      <w:r>
        <w:rPr>
          <w:rFonts w:hint="cs"/>
          <w:rtl/>
        </w:rPr>
        <w:t>תודה לחבר הכנסת מרגי. אני מציע לאדוני לשקול את דבריו, כמובן, אבל אדוני אמר מה שהוא רוצה.</w:t>
      </w:r>
    </w:p>
    <w:p w14:paraId="29E66C41" w14:textId="77777777" w:rsidR="00000000" w:rsidRDefault="00FD3276">
      <w:pPr>
        <w:pStyle w:val="a"/>
        <w:rPr>
          <w:rFonts w:hint="cs"/>
          <w:rtl/>
        </w:rPr>
      </w:pPr>
    </w:p>
    <w:p w14:paraId="07D3C24C" w14:textId="77777777" w:rsidR="00000000" w:rsidRDefault="00FD3276">
      <w:pPr>
        <w:pStyle w:val="a"/>
        <w:rPr>
          <w:rFonts w:hint="cs"/>
          <w:rtl/>
        </w:rPr>
      </w:pPr>
      <w:r>
        <w:rPr>
          <w:rFonts w:hint="cs"/>
          <w:rtl/>
        </w:rPr>
        <w:t>חבר הכנסת אליעזר כהן, הידוע בעם ישראל כצ'יטה, ואחריו - חבר הכנסת בר-און.</w:t>
      </w:r>
    </w:p>
    <w:p w14:paraId="61D1986D" w14:textId="77777777" w:rsidR="00000000" w:rsidRDefault="00FD3276">
      <w:pPr>
        <w:pStyle w:val="a"/>
        <w:ind w:firstLine="0"/>
        <w:rPr>
          <w:rFonts w:hint="cs"/>
          <w:rtl/>
        </w:rPr>
      </w:pPr>
    </w:p>
    <w:p w14:paraId="40D17DFE" w14:textId="77777777" w:rsidR="00000000" w:rsidRDefault="00FD3276">
      <w:pPr>
        <w:pStyle w:val="Speaker"/>
        <w:rPr>
          <w:rFonts w:hint="cs"/>
          <w:rtl/>
        </w:rPr>
      </w:pPr>
      <w:bookmarkStart w:id="20" w:name="FS000001056T13_05_2003_16_29_06"/>
      <w:bookmarkStart w:id="21" w:name="FS000000421T13_05_2003_16_29_39"/>
      <w:bookmarkStart w:id="22" w:name="FS000000421T13_05_2003_16_30_32"/>
      <w:bookmarkStart w:id="23" w:name="FS000000421T13_05_2003_16_31_42"/>
      <w:bookmarkStart w:id="24" w:name="FS000000421T13_05_2003_16_32_21"/>
      <w:bookmarkEnd w:id="20"/>
      <w:bookmarkEnd w:id="21"/>
      <w:bookmarkEnd w:id="22"/>
      <w:bookmarkEnd w:id="23"/>
      <w:r>
        <w:rPr>
          <w:rFonts w:hint="cs"/>
          <w:rtl/>
        </w:rPr>
        <w:t>אליעזר כהן (האיחוד הלאומי - ישראל ביתנו):</w:t>
      </w:r>
    </w:p>
    <w:p w14:paraId="3FDB3E6F" w14:textId="77777777" w:rsidR="00000000" w:rsidRDefault="00FD3276">
      <w:pPr>
        <w:pStyle w:val="a"/>
        <w:rPr>
          <w:rtl/>
        </w:rPr>
      </w:pPr>
    </w:p>
    <w:p w14:paraId="58F6F4E6" w14:textId="77777777" w:rsidR="00000000" w:rsidRDefault="00FD3276">
      <w:pPr>
        <w:pStyle w:val="a"/>
        <w:rPr>
          <w:rFonts w:hint="cs"/>
          <w:rtl/>
        </w:rPr>
      </w:pPr>
      <w:r>
        <w:rPr>
          <w:rFonts w:hint="cs"/>
          <w:rtl/>
        </w:rPr>
        <w:t>אני מצטרף לברכות לד</w:t>
      </w:r>
      <w:r>
        <w:rPr>
          <w:rFonts w:hint="cs"/>
          <w:rtl/>
        </w:rPr>
        <w:t>ליה איציק. אני בטוח שהיא תעשה עבודה מצוינת. ברכותי.</w:t>
      </w:r>
    </w:p>
    <w:p w14:paraId="151E0DD3" w14:textId="77777777" w:rsidR="00000000" w:rsidRDefault="00FD3276">
      <w:pPr>
        <w:pStyle w:val="a"/>
        <w:rPr>
          <w:rFonts w:hint="cs"/>
          <w:rtl/>
        </w:rPr>
      </w:pPr>
    </w:p>
    <w:p w14:paraId="3D050B34" w14:textId="77777777" w:rsidR="00000000" w:rsidRDefault="00FD3276">
      <w:pPr>
        <w:pStyle w:val="a"/>
        <w:rPr>
          <w:rFonts w:hint="cs"/>
          <w:rtl/>
        </w:rPr>
      </w:pPr>
      <w:r>
        <w:rPr>
          <w:rFonts w:hint="cs"/>
          <w:rtl/>
        </w:rPr>
        <w:t>אדוני היושב-ראש, ביום, מלאות 58 שנים לניצחון על המפלצת  הנאצית אמר יושב-ראש האופוזיציה, חבר הכנסת שמעון פרס, מה היה קורה אילו. אני רוצה להזכיר לבית הזה מה היה קורה אילו לסדאם חוסיין היתה פצצה אטומית. אין</w:t>
      </w:r>
      <w:r>
        <w:rPr>
          <w:rFonts w:hint="cs"/>
          <w:rtl/>
        </w:rPr>
        <w:t xml:space="preserve"> לו פצצה אטומית ולא תהיה לו פצצה אטומית, מפני שחיל האוויר הישראלי ביקר בבגדד. בארבע דקות של ביקור  שמונה </w:t>
      </w:r>
      <w:r>
        <w:rPr>
          <w:rFonts w:hint="cs"/>
        </w:rPr>
        <w:t>F</w:t>
      </w:r>
      <w:r>
        <w:t>=16</w:t>
      </w:r>
      <w:r>
        <w:rPr>
          <w:rFonts w:hint="cs"/>
          <w:rtl/>
        </w:rPr>
        <w:t xml:space="preserve">  של חיל האוויר הישראלי, הושמד הכור האטומי של עירק.  כך צריך לטפל בטרור. אם אנחנו לא נחסל את הטרור בכל מקום, בכל שעה, בכל זמן בעולם, הטרור יחסל אות</w:t>
      </w:r>
      <w:r>
        <w:rPr>
          <w:rFonts w:hint="cs"/>
          <w:rtl/>
        </w:rPr>
        <w:t xml:space="preserve">נו. זאת המפלצת הבאה אחרי המפלצת הנאצית. </w:t>
      </w:r>
    </w:p>
    <w:p w14:paraId="058BA289" w14:textId="77777777" w:rsidR="00000000" w:rsidRDefault="00FD3276">
      <w:pPr>
        <w:pStyle w:val="a"/>
        <w:ind w:firstLine="0"/>
        <w:rPr>
          <w:rFonts w:hint="cs"/>
          <w:rtl/>
        </w:rPr>
      </w:pPr>
    </w:p>
    <w:p w14:paraId="58E710AC" w14:textId="77777777" w:rsidR="00000000" w:rsidRDefault="00FD3276">
      <w:pPr>
        <w:pStyle w:val="ad"/>
        <w:rPr>
          <w:rtl/>
        </w:rPr>
      </w:pPr>
      <w:r>
        <w:rPr>
          <w:rtl/>
        </w:rPr>
        <w:t>היו"ר ראובן ריבלין:</w:t>
      </w:r>
    </w:p>
    <w:p w14:paraId="33778B73" w14:textId="77777777" w:rsidR="00000000" w:rsidRDefault="00FD3276">
      <w:pPr>
        <w:pStyle w:val="a"/>
        <w:rPr>
          <w:rtl/>
        </w:rPr>
      </w:pPr>
    </w:p>
    <w:p w14:paraId="0C2D8303" w14:textId="77777777" w:rsidR="00000000" w:rsidRDefault="00FD3276">
      <w:pPr>
        <w:pStyle w:val="a"/>
        <w:rPr>
          <w:rFonts w:hint="cs"/>
          <w:rtl/>
        </w:rPr>
      </w:pPr>
      <w:r>
        <w:rPr>
          <w:rFonts w:hint="cs"/>
          <w:rtl/>
        </w:rPr>
        <w:t xml:space="preserve">תודה לחבר הכנסת אליעזר כהן. חבר הכנסת רוני בר-און, ואחריו - חבר הכנסת שלגי. אני רואה את כולם. יש לנו זמן. אני רואה אותך, חבר הכנסת מלכיאור. אתה אצלי בתור, רק נתתי קודם לחברת הכנסת דליה איציק. </w:t>
      </w:r>
    </w:p>
    <w:p w14:paraId="4907C176" w14:textId="77777777" w:rsidR="00000000" w:rsidRDefault="00FD3276">
      <w:pPr>
        <w:pStyle w:val="a"/>
        <w:ind w:firstLine="0"/>
        <w:rPr>
          <w:rFonts w:hint="cs"/>
          <w:rtl/>
        </w:rPr>
      </w:pPr>
    </w:p>
    <w:p w14:paraId="4995AE9F" w14:textId="77777777" w:rsidR="00000000" w:rsidRDefault="00FD3276">
      <w:pPr>
        <w:pStyle w:val="Speaker"/>
        <w:rPr>
          <w:rtl/>
        </w:rPr>
      </w:pPr>
      <w:bookmarkStart w:id="25" w:name="FS000001038T13_05_2003_16_37_16"/>
      <w:bookmarkEnd w:id="25"/>
      <w:r>
        <w:rPr>
          <w:rFonts w:hint="eastAsia"/>
          <w:rtl/>
        </w:rPr>
        <w:t>רוני</w:t>
      </w:r>
      <w:r>
        <w:rPr>
          <w:rtl/>
        </w:rPr>
        <w:t xml:space="preserve"> בר-און (הליכוד):</w:t>
      </w:r>
    </w:p>
    <w:p w14:paraId="0E58F30A" w14:textId="77777777" w:rsidR="00000000" w:rsidRDefault="00FD3276">
      <w:pPr>
        <w:pStyle w:val="a"/>
        <w:rPr>
          <w:rFonts w:hint="cs"/>
          <w:rtl/>
        </w:rPr>
      </w:pPr>
    </w:p>
    <w:p w14:paraId="057081FB" w14:textId="77777777" w:rsidR="00000000" w:rsidRDefault="00FD3276">
      <w:pPr>
        <w:pStyle w:val="a"/>
        <w:rPr>
          <w:rFonts w:hint="cs"/>
          <w:rtl/>
        </w:rPr>
      </w:pPr>
      <w:r>
        <w:rPr>
          <w:rFonts w:hint="cs"/>
          <w:rtl/>
        </w:rPr>
        <w:t>אדוני היושב-ראש, חברי הכנסת, גם אני שמעתי בקשב רב את דבריו של חבר הכנסת שמעון פרס, ואפילו בלי נימה מינימלית של ציניות גם אני רוצה לעשות כדרכו, ולערוך השוואה לנאומו: מה יאמרו כאן הנואמים בעוד 100 שנה - מה היה קורה אלמלא ביטלנו את הסכ</w:t>
      </w:r>
      <w:r>
        <w:rPr>
          <w:rFonts w:hint="cs"/>
          <w:rtl/>
        </w:rPr>
        <w:t xml:space="preserve">ם אוסלו. מה יאמר כאן הנואם בעוד 100 שנה - מה היה קורה אלמלא עצרנו או נעצר תהליך קמפ-דייוויד של ברק. </w:t>
      </w:r>
    </w:p>
    <w:p w14:paraId="48372844" w14:textId="77777777" w:rsidR="00000000" w:rsidRDefault="00FD3276">
      <w:pPr>
        <w:pStyle w:val="a"/>
        <w:rPr>
          <w:rFonts w:hint="cs"/>
          <w:rtl/>
        </w:rPr>
      </w:pPr>
    </w:p>
    <w:p w14:paraId="07108762" w14:textId="77777777" w:rsidR="00000000" w:rsidRDefault="00FD3276">
      <w:pPr>
        <w:pStyle w:val="a"/>
        <w:rPr>
          <w:rFonts w:hint="cs"/>
          <w:rtl/>
        </w:rPr>
      </w:pPr>
      <w:r>
        <w:rPr>
          <w:rFonts w:hint="cs"/>
          <w:rtl/>
        </w:rPr>
        <w:t>אבי זיכרונו לברכה, שהיה  ניצול השואה היחיד מכל בני משפחתי, לימד אותי בהיותי ילד, שלקיום לאומי בלי טריטוריה  במשפט העמים יש  עונש אחד: דין מוות. העם היהודי</w:t>
      </w:r>
      <w:r>
        <w:rPr>
          <w:rFonts w:hint="cs"/>
          <w:rtl/>
        </w:rPr>
        <w:t xml:space="preserve"> בשואה שילם את העונש הזה עד תומו. כל מי שרוצה לגזור מאתנו טריטוריה, חשוב שיזכור את הלקח הזה. תודה. </w:t>
      </w:r>
    </w:p>
    <w:p w14:paraId="20266371" w14:textId="77777777" w:rsidR="00000000" w:rsidRDefault="00FD3276">
      <w:pPr>
        <w:pStyle w:val="a"/>
        <w:ind w:firstLine="0"/>
        <w:rPr>
          <w:rFonts w:hint="cs"/>
          <w:rtl/>
        </w:rPr>
      </w:pPr>
    </w:p>
    <w:p w14:paraId="7BC1994C" w14:textId="77777777" w:rsidR="00000000" w:rsidRDefault="00FD3276">
      <w:pPr>
        <w:pStyle w:val="ad"/>
        <w:rPr>
          <w:rtl/>
        </w:rPr>
      </w:pPr>
      <w:r>
        <w:rPr>
          <w:rtl/>
        </w:rPr>
        <w:t>היו"ר ראובן ריבלין:</w:t>
      </w:r>
    </w:p>
    <w:p w14:paraId="4D23021A" w14:textId="77777777" w:rsidR="00000000" w:rsidRDefault="00FD3276">
      <w:pPr>
        <w:pStyle w:val="a"/>
        <w:rPr>
          <w:rtl/>
        </w:rPr>
      </w:pPr>
    </w:p>
    <w:p w14:paraId="53148546" w14:textId="77777777" w:rsidR="00000000" w:rsidRDefault="00FD3276">
      <w:pPr>
        <w:pStyle w:val="a"/>
        <w:rPr>
          <w:rFonts w:hint="cs"/>
          <w:rtl/>
        </w:rPr>
      </w:pPr>
      <w:r>
        <w:rPr>
          <w:rFonts w:hint="cs"/>
          <w:rtl/>
        </w:rPr>
        <w:t>תודה לחבר הכנסת בר-און. חבר הכנסת אילן שלגי, אחריו - חבר הכנסת מלכיאור, ואחריו - חבר הכנסת טלב אלסאנע.</w:t>
      </w:r>
    </w:p>
    <w:p w14:paraId="5549A280" w14:textId="77777777" w:rsidR="00000000" w:rsidRDefault="00FD3276">
      <w:pPr>
        <w:pStyle w:val="a"/>
        <w:rPr>
          <w:rFonts w:hint="cs"/>
          <w:rtl/>
        </w:rPr>
      </w:pPr>
      <w:r>
        <w:rPr>
          <w:rFonts w:hint="cs"/>
          <w:rtl/>
        </w:rPr>
        <w:t xml:space="preserve"> </w:t>
      </w:r>
    </w:p>
    <w:p w14:paraId="04EBDAB3" w14:textId="77777777" w:rsidR="00000000" w:rsidRDefault="00FD3276">
      <w:pPr>
        <w:pStyle w:val="ac"/>
        <w:rPr>
          <w:rtl/>
        </w:rPr>
      </w:pPr>
      <w:bookmarkStart w:id="26" w:name="FS000001046T13_05_2003_16_27_41"/>
      <w:bookmarkEnd w:id="24"/>
      <w:bookmarkEnd w:id="26"/>
      <w:r>
        <w:rPr>
          <w:rFonts w:hint="eastAsia"/>
          <w:rtl/>
        </w:rPr>
        <w:t>קולט</w:t>
      </w:r>
      <w:r>
        <w:rPr>
          <w:rtl/>
        </w:rPr>
        <w:t xml:space="preserve"> אביטל (העבודה-מימד):</w:t>
      </w:r>
    </w:p>
    <w:p w14:paraId="6731C277" w14:textId="77777777" w:rsidR="00000000" w:rsidRDefault="00FD3276">
      <w:pPr>
        <w:pStyle w:val="a"/>
        <w:rPr>
          <w:rFonts w:hint="cs"/>
          <w:rtl/>
        </w:rPr>
      </w:pPr>
    </w:p>
    <w:p w14:paraId="7AFE4D55" w14:textId="77777777" w:rsidR="00000000" w:rsidRDefault="00FD3276">
      <w:pPr>
        <w:pStyle w:val="a"/>
        <w:rPr>
          <w:rFonts w:hint="cs"/>
          <w:rtl/>
        </w:rPr>
      </w:pPr>
      <w:r>
        <w:rPr>
          <w:rFonts w:hint="cs"/>
          <w:rtl/>
        </w:rPr>
        <w:t>חב</w:t>
      </w:r>
      <w:r>
        <w:rPr>
          <w:rFonts w:hint="cs"/>
          <w:rtl/>
        </w:rPr>
        <w:t>ר הכנסת בר-און, לא ביטלנו את הסכמי אוסלו.</w:t>
      </w:r>
    </w:p>
    <w:p w14:paraId="08E9AA9F" w14:textId="77777777" w:rsidR="00000000" w:rsidRDefault="00FD3276">
      <w:pPr>
        <w:pStyle w:val="Speaker"/>
        <w:rPr>
          <w:rFonts w:hint="cs"/>
          <w:rtl/>
        </w:rPr>
      </w:pPr>
    </w:p>
    <w:p w14:paraId="0743493E" w14:textId="77777777" w:rsidR="00000000" w:rsidRDefault="00FD3276">
      <w:pPr>
        <w:pStyle w:val="Speaker"/>
        <w:rPr>
          <w:rtl/>
        </w:rPr>
      </w:pPr>
      <w:r>
        <w:rPr>
          <w:rtl/>
        </w:rPr>
        <w:t>אילן שלגי (שינוי):</w:t>
      </w:r>
    </w:p>
    <w:p w14:paraId="3B5D7AD5" w14:textId="77777777" w:rsidR="00000000" w:rsidRDefault="00FD3276">
      <w:pPr>
        <w:pStyle w:val="a"/>
        <w:rPr>
          <w:rtl/>
        </w:rPr>
      </w:pPr>
    </w:p>
    <w:p w14:paraId="0C3E16C6" w14:textId="77777777" w:rsidR="00000000" w:rsidRDefault="00FD3276">
      <w:pPr>
        <w:pStyle w:val="a"/>
        <w:rPr>
          <w:rFonts w:hint="cs"/>
          <w:rtl/>
        </w:rPr>
      </w:pPr>
      <w:r>
        <w:rPr>
          <w:rFonts w:hint="cs"/>
          <w:rtl/>
        </w:rPr>
        <w:t xml:space="preserve">אדוני היושב-ראש, חברי הכנסת, לפני שבועיים, בעת הדיון על התוכנית הכלכלית, שאלתי את חבר הכנסת פרץ וחבריו למפלגה אם אצלם בקרמלין הכול בסדר, אם אצלם אין עושים פיטורים לא ראויים ובהליך לא ראוי. </w:t>
      </w:r>
    </w:p>
    <w:p w14:paraId="44FC51CB" w14:textId="77777777" w:rsidR="00000000" w:rsidRDefault="00FD3276">
      <w:pPr>
        <w:pStyle w:val="a"/>
        <w:rPr>
          <w:rFonts w:hint="cs"/>
          <w:rtl/>
        </w:rPr>
      </w:pPr>
    </w:p>
    <w:p w14:paraId="1EDAA480" w14:textId="77777777" w:rsidR="00000000" w:rsidRDefault="00FD3276">
      <w:pPr>
        <w:pStyle w:val="a"/>
        <w:rPr>
          <w:rFonts w:hint="cs"/>
          <w:rtl/>
        </w:rPr>
      </w:pPr>
      <w:r>
        <w:rPr>
          <w:rFonts w:hint="cs"/>
          <w:rtl/>
        </w:rPr>
        <w:t>לפ</w:t>
      </w:r>
      <w:r>
        <w:rPr>
          <w:rFonts w:hint="cs"/>
          <w:rtl/>
        </w:rPr>
        <w:t xml:space="preserve">ני יומיים התפרסם פסק-דין של בית-הדין לעבודה בחיפה, אשר פסל פיטוריה של עובדת בהליך לא תקין בהסתדרות. בכתב ההגנה הודיעה ההסתדרות, שלדעתה בהסכמים הקיבוציים לפיטורי צמצום אין חובת הנמקה. בהליך כזה פוטרו כבר כ=2,000 עובדי ההסתדרות. </w:t>
      </w:r>
    </w:p>
    <w:p w14:paraId="44E58E7A" w14:textId="77777777" w:rsidR="00000000" w:rsidRDefault="00FD3276">
      <w:pPr>
        <w:pStyle w:val="a"/>
        <w:rPr>
          <w:rFonts w:hint="cs"/>
          <w:rtl/>
        </w:rPr>
      </w:pPr>
    </w:p>
    <w:p w14:paraId="3597BF34" w14:textId="77777777" w:rsidR="00000000" w:rsidRDefault="00FD3276">
      <w:pPr>
        <w:pStyle w:val="a"/>
        <w:rPr>
          <w:rFonts w:hint="cs"/>
          <w:rtl/>
        </w:rPr>
      </w:pPr>
      <w:r>
        <w:rPr>
          <w:rFonts w:hint="cs"/>
          <w:rtl/>
        </w:rPr>
        <w:t>הגברת שולה כהן, יושבת-ראש ה</w:t>
      </w:r>
      <w:r>
        <w:rPr>
          <w:rFonts w:hint="cs"/>
          <w:rtl/>
        </w:rPr>
        <w:t xml:space="preserve">מרחב, אמרה בין היתר בתצהיר שהוגש לבית-המשפט, שיש חסינות לעובדים שמשויכים למפלגת עם אחד ואפילו חדשים כאלה מובאים אל המערכת. </w:t>
      </w:r>
    </w:p>
    <w:p w14:paraId="198F026A" w14:textId="77777777" w:rsidR="00000000" w:rsidRDefault="00FD3276">
      <w:pPr>
        <w:pStyle w:val="a"/>
        <w:rPr>
          <w:rFonts w:hint="cs"/>
          <w:rtl/>
        </w:rPr>
      </w:pPr>
    </w:p>
    <w:p w14:paraId="1E5C4BCA" w14:textId="77777777" w:rsidR="00000000" w:rsidRDefault="00FD3276">
      <w:pPr>
        <w:pStyle w:val="a"/>
        <w:rPr>
          <w:rFonts w:hint="cs"/>
          <w:rtl/>
        </w:rPr>
      </w:pPr>
      <w:r>
        <w:rPr>
          <w:rFonts w:hint="cs"/>
          <w:rtl/>
        </w:rPr>
        <w:t>בסיכומו של דבר קבע בית-המשפט: בחנו את החומר שלפנינו והגענו לכלל מסקנה, כי נסיבות העניין מעלות שיש חשד סביר לשיקולים פוליטיים או שיק</w:t>
      </w:r>
      <w:r>
        <w:rPr>
          <w:rFonts w:hint="cs"/>
          <w:rtl/>
        </w:rPr>
        <w:t xml:space="preserve">ולים פסולים בהליך פיטורים בלתי תקין. תודה רבה. </w:t>
      </w:r>
    </w:p>
    <w:p w14:paraId="55D44F76" w14:textId="77777777" w:rsidR="00000000" w:rsidRDefault="00FD3276">
      <w:pPr>
        <w:pStyle w:val="a"/>
        <w:ind w:firstLine="0"/>
        <w:rPr>
          <w:rFonts w:hint="cs"/>
          <w:rtl/>
        </w:rPr>
      </w:pPr>
    </w:p>
    <w:p w14:paraId="4CF93BDB" w14:textId="77777777" w:rsidR="00000000" w:rsidRDefault="00FD3276">
      <w:pPr>
        <w:pStyle w:val="ad"/>
        <w:rPr>
          <w:rtl/>
        </w:rPr>
      </w:pPr>
      <w:r>
        <w:rPr>
          <w:rtl/>
        </w:rPr>
        <w:t>היו"ר ראובן ריבלין:</w:t>
      </w:r>
    </w:p>
    <w:p w14:paraId="107A202C" w14:textId="77777777" w:rsidR="00000000" w:rsidRDefault="00FD3276">
      <w:pPr>
        <w:pStyle w:val="a"/>
        <w:rPr>
          <w:rtl/>
        </w:rPr>
      </w:pPr>
    </w:p>
    <w:p w14:paraId="3830E2C5" w14:textId="77777777" w:rsidR="00000000" w:rsidRDefault="00FD3276">
      <w:pPr>
        <w:pStyle w:val="a"/>
        <w:rPr>
          <w:rFonts w:hint="cs"/>
          <w:rtl/>
        </w:rPr>
      </w:pPr>
      <w:r>
        <w:rPr>
          <w:rFonts w:hint="cs"/>
          <w:rtl/>
        </w:rPr>
        <w:t xml:space="preserve">תודה רבה. אדוני יושב-ראש הוועדה, אלה נאומים בני דקה, בדיוק בני דקה. </w:t>
      </w:r>
    </w:p>
    <w:p w14:paraId="46786E8A" w14:textId="77777777" w:rsidR="00000000" w:rsidRDefault="00FD3276">
      <w:pPr>
        <w:pStyle w:val="a"/>
        <w:rPr>
          <w:rFonts w:hint="cs"/>
          <w:rtl/>
        </w:rPr>
      </w:pPr>
    </w:p>
    <w:p w14:paraId="15358F35" w14:textId="77777777" w:rsidR="00000000" w:rsidRDefault="00FD3276">
      <w:pPr>
        <w:pStyle w:val="a"/>
        <w:rPr>
          <w:rFonts w:hint="cs"/>
          <w:rtl/>
        </w:rPr>
      </w:pPr>
      <w:r>
        <w:rPr>
          <w:rFonts w:hint="cs"/>
          <w:rtl/>
        </w:rPr>
        <w:t>חבר הכנסת מיכאל מלכיאור, ואחריו - חבר הכנסת טלב אלסאנע.</w:t>
      </w:r>
    </w:p>
    <w:p w14:paraId="42C3AD62" w14:textId="77777777" w:rsidR="00000000" w:rsidRDefault="00FD3276">
      <w:pPr>
        <w:pStyle w:val="a"/>
        <w:ind w:firstLine="0"/>
        <w:rPr>
          <w:rFonts w:hint="cs"/>
          <w:rtl/>
        </w:rPr>
      </w:pPr>
    </w:p>
    <w:p w14:paraId="67DF6D3A" w14:textId="77777777" w:rsidR="00000000" w:rsidRDefault="00FD3276">
      <w:pPr>
        <w:pStyle w:val="Speaker"/>
        <w:rPr>
          <w:rtl/>
        </w:rPr>
      </w:pPr>
      <w:bookmarkStart w:id="27" w:name="FS000000449T13_05_2003_16_33_35"/>
      <w:bookmarkEnd w:id="27"/>
      <w:r>
        <w:rPr>
          <w:rFonts w:hint="eastAsia"/>
          <w:rtl/>
        </w:rPr>
        <w:t>מיכאל</w:t>
      </w:r>
      <w:r>
        <w:rPr>
          <w:rtl/>
        </w:rPr>
        <w:t xml:space="preserve"> מלכיאור (העבודה-מימד):</w:t>
      </w:r>
    </w:p>
    <w:p w14:paraId="016E481B" w14:textId="77777777" w:rsidR="00000000" w:rsidRDefault="00FD3276">
      <w:pPr>
        <w:pStyle w:val="a"/>
        <w:rPr>
          <w:rFonts w:hint="cs"/>
          <w:rtl/>
        </w:rPr>
      </w:pPr>
    </w:p>
    <w:p w14:paraId="7ED0D4D9" w14:textId="77777777" w:rsidR="00000000" w:rsidRDefault="00FD3276">
      <w:pPr>
        <w:pStyle w:val="a"/>
        <w:rPr>
          <w:rFonts w:hint="cs"/>
          <w:rtl/>
        </w:rPr>
      </w:pPr>
      <w:r>
        <w:rPr>
          <w:rFonts w:hint="cs"/>
          <w:rtl/>
        </w:rPr>
        <w:t>כבוד היושב-ראש, חברי הכנסת, ב</w:t>
      </w:r>
      <w:r>
        <w:rPr>
          <w:rFonts w:hint="cs"/>
          <w:rtl/>
        </w:rPr>
        <w:t xml:space="preserve">יום ציון הניצחון על הנאצים וסיום מלחמת העולם השנייה אני חושב שגם ראוי להזכיר את מה שאנחנו רואים בשנתיים האחרונות, את האנטישמיות החדשה, שמאז מלחמת העולם השנייה אין כדוגמתה בהתקפות יומיומיות על יהודים, על קהילות יהודיות, על בתי-כנסת ברחבי העולם. </w:t>
      </w:r>
    </w:p>
    <w:p w14:paraId="2C828D02" w14:textId="77777777" w:rsidR="00000000" w:rsidRDefault="00FD3276">
      <w:pPr>
        <w:pStyle w:val="a"/>
        <w:rPr>
          <w:rFonts w:hint="cs"/>
          <w:rtl/>
        </w:rPr>
      </w:pPr>
    </w:p>
    <w:p w14:paraId="276854A1" w14:textId="77777777" w:rsidR="00000000" w:rsidRDefault="00FD3276">
      <w:pPr>
        <w:pStyle w:val="a"/>
        <w:rPr>
          <w:rFonts w:hint="cs"/>
          <w:rtl/>
        </w:rPr>
      </w:pPr>
      <w:r>
        <w:rPr>
          <w:rFonts w:hint="cs"/>
          <w:rtl/>
        </w:rPr>
        <w:t>אני חושב ש</w:t>
      </w:r>
      <w:r>
        <w:rPr>
          <w:rFonts w:hint="cs"/>
          <w:rtl/>
        </w:rPr>
        <w:t>ראוי להזכיר את זה, לא כי המצב שלנו הוא כמו בזמן מלחמת העולם השנייה, ולא כמו לפני מלחמת העולם השנייה, קודם כול הודות לכך שיש לנו היום מדינת ישראל, אבל האנטישמיות מסוכנת לא רק נגד יהודים. האנטישמיות מסוכנת והיא מתפתחת. גם אושוויץ לא התחיל באושוויץ, אלא התחיל</w:t>
      </w:r>
      <w:r>
        <w:rPr>
          <w:rFonts w:hint="cs"/>
          <w:rtl/>
        </w:rPr>
        <w:t xml:space="preserve"> עם דה-לגיטימציה, דה-הומניזציה ובסוף גם דמוניזציה של היהודי. </w:t>
      </w:r>
    </w:p>
    <w:p w14:paraId="6883623A" w14:textId="77777777" w:rsidR="00000000" w:rsidRDefault="00FD3276">
      <w:pPr>
        <w:pStyle w:val="a"/>
        <w:rPr>
          <w:rFonts w:hint="cs"/>
          <w:rtl/>
        </w:rPr>
      </w:pPr>
    </w:p>
    <w:p w14:paraId="135C3EB0" w14:textId="77777777" w:rsidR="00000000" w:rsidRDefault="00FD3276">
      <w:pPr>
        <w:pStyle w:val="a"/>
        <w:rPr>
          <w:rFonts w:hint="cs"/>
          <w:rtl/>
        </w:rPr>
      </w:pPr>
      <w:r>
        <w:rPr>
          <w:rFonts w:hint="cs"/>
          <w:rtl/>
        </w:rPr>
        <w:t>לכן אני חושב שאנחנו צריכים לעשות כל מאמץ, גם כנסת ישראל וממשלת ישראל, להילחם  בכל תופעה של גזענות, ובוודאי תופעה של אנטישמיות, שהיא חלק מאותו מטבע. צריך להילחם בכל הכוח, ויחד עם זה גם ליצור קוא</w:t>
      </w:r>
      <w:r>
        <w:rPr>
          <w:rFonts w:hint="cs"/>
          <w:rtl/>
        </w:rPr>
        <w:t xml:space="preserve">ליציות עם אנשים הגונים וטובים, לא יהודים, ברחבי העולם, וגם קואליציות בתוך החברה שלנו, כדי למגר את התופעה הכל-כך מסוכנת, שהביאה לאסון הגדול ביותר שהאנושות הכירה. תודה. </w:t>
      </w:r>
    </w:p>
    <w:p w14:paraId="54DDA3D4" w14:textId="77777777" w:rsidR="00000000" w:rsidRDefault="00FD3276">
      <w:pPr>
        <w:pStyle w:val="a"/>
        <w:ind w:firstLine="0"/>
        <w:rPr>
          <w:rFonts w:hint="cs"/>
          <w:rtl/>
        </w:rPr>
      </w:pPr>
    </w:p>
    <w:p w14:paraId="55E2D734" w14:textId="77777777" w:rsidR="00000000" w:rsidRDefault="00FD3276">
      <w:pPr>
        <w:pStyle w:val="ad"/>
        <w:rPr>
          <w:rtl/>
        </w:rPr>
      </w:pPr>
      <w:r>
        <w:rPr>
          <w:rFonts w:hint="cs"/>
          <w:rtl/>
        </w:rPr>
        <w:t xml:space="preserve"> </w:t>
      </w:r>
      <w:r>
        <w:rPr>
          <w:rFonts w:hint="eastAsia"/>
          <w:rtl/>
        </w:rPr>
        <w:t>היו</w:t>
      </w:r>
      <w:r>
        <w:rPr>
          <w:rtl/>
        </w:rPr>
        <w:t>"ר ראובן ריבלין:</w:t>
      </w:r>
    </w:p>
    <w:p w14:paraId="7A66C1E6" w14:textId="77777777" w:rsidR="00000000" w:rsidRDefault="00FD3276">
      <w:pPr>
        <w:pStyle w:val="a"/>
        <w:rPr>
          <w:rtl/>
        </w:rPr>
      </w:pPr>
    </w:p>
    <w:p w14:paraId="532996DB" w14:textId="77777777" w:rsidR="00000000" w:rsidRDefault="00FD3276">
      <w:pPr>
        <w:pStyle w:val="a"/>
        <w:rPr>
          <w:rFonts w:hint="cs"/>
          <w:rtl/>
        </w:rPr>
      </w:pPr>
      <w:r>
        <w:rPr>
          <w:rFonts w:hint="cs"/>
          <w:rtl/>
        </w:rPr>
        <w:t>תודה לחבר הכנסת מלכיאור. חבר הכנסת טלב אלסאנע, ואחריו - חבר הכנסת</w:t>
      </w:r>
      <w:r>
        <w:rPr>
          <w:rFonts w:hint="cs"/>
          <w:rtl/>
        </w:rPr>
        <w:t xml:space="preserve"> יהלום. </w:t>
      </w:r>
    </w:p>
    <w:p w14:paraId="7D8D2499" w14:textId="77777777" w:rsidR="00000000" w:rsidRDefault="00FD3276">
      <w:pPr>
        <w:pStyle w:val="a"/>
        <w:ind w:firstLine="0"/>
        <w:rPr>
          <w:rFonts w:hint="cs"/>
          <w:rtl/>
        </w:rPr>
      </w:pPr>
    </w:p>
    <w:p w14:paraId="2AC20801" w14:textId="77777777" w:rsidR="00000000" w:rsidRDefault="00FD3276">
      <w:pPr>
        <w:pStyle w:val="Speaker"/>
        <w:rPr>
          <w:rtl/>
        </w:rPr>
      </w:pPr>
      <w:bookmarkStart w:id="28" w:name="FS000000549T13_05_2003_16_39_11"/>
      <w:bookmarkEnd w:id="28"/>
      <w:r>
        <w:rPr>
          <w:rFonts w:hint="eastAsia"/>
          <w:rtl/>
        </w:rPr>
        <w:t>טלב</w:t>
      </w:r>
      <w:r>
        <w:rPr>
          <w:rtl/>
        </w:rPr>
        <w:t xml:space="preserve"> אלסאנע (רע"ם):</w:t>
      </w:r>
    </w:p>
    <w:p w14:paraId="70B9E31B" w14:textId="77777777" w:rsidR="00000000" w:rsidRDefault="00FD3276">
      <w:pPr>
        <w:pStyle w:val="a"/>
        <w:rPr>
          <w:rFonts w:hint="cs"/>
          <w:rtl/>
        </w:rPr>
      </w:pPr>
    </w:p>
    <w:p w14:paraId="264A6D5C" w14:textId="77777777" w:rsidR="00000000" w:rsidRDefault="00FD3276">
      <w:pPr>
        <w:pStyle w:val="a"/>
        <w:rPr>
          <w:rFonts w:hint="cs"/>
          <w:rtl/>
        </w:rPr>
      </w:pPr>
      <w:r>
        <w:rPr>
          <w:rFonts w:hint="cs"/>
          <w:rtl/>
        </w:rPr>
        <w:t>אדוני היושב-ראש, חברי הכנסת, אני רוצה להודות ליושב-ראש על כך שבדיון שהתקיים היום לציון יום הניצחון על גרמניה הנאצית אפשרת לחברי, חבר הכנסת ברכה, לומר את הדברים החשובים שהוא אמר. באירועים שנוגעים גם למדינת ישראל וגם באירוע כזה,</w:t>
      </w:r>
      <w:r>
        <w:rPr>
          <w:rFonts w:hint="cs"/>
          <w:rtl/>
        </w:rPr>
        <w:t xml:space="preserve"> שהוא אוניברסלי, מאוד חשוב לתת ביטוי גם לאוכלוסייה הערבית ולאפשר לה לבטא את מאווייה ואת ה"אני מאמין" שלה. זה גורם להתחברות וגם לתחושת שותפות ביום המסמל יותר מכול שסכנה אורבת כאשר מאמינים ברעיונות נפשעים כמו הרעיון הנאצי, שהוא גם קטסטרופה, שואה לעמים אחרים,</w:t>
      </w:r>
      <w:r>
        <w:rPr>
          <w:rFonts w:hint="cs"/>
          <w:rtl/>
        </w:rPr>
        <w:t xml:space="preserve"> וגם קטסטרופה למי שמאמין בו. </w:t>
      </w:r>
    </w:p>
    <w:p w14:paraId="1052214A" w14:textId="77777777" w:rsidR="00000000" w:rsidRDefault="00FD3276">
      <w:pPr>
        <w:pStyle w:val="a"/>
        <w:rPr>
          <w:rFonts w:hint="cs"/>
          <w:rtl/>
        </w:rPr>
      </w:pPr>
    </w:p>
    <w:p w14:paraId="39D3D692" w14:textId="77777777" w:rsidR="00000000" w:rsidRDefault="00FD3276">
      <w:pPr>
        <w:pStyle w:val="a"/>
        <w:rPr>
          <w:rFonts w:hint="cs"/>
          <w:rtl/>
        </w:rPr>
      </w:pPr>
      <w:r>
        <w:rPr>
          <w:rFonts w:hint="cs"/>
          <w:rtl/>
        </w:rPr>
        <w:t>אדוני היושב-ראש, היום היה אירוע חמור. אני לא מדבר על זכות המשטרה לחקור. זכותה המלאה לחקור, חובתה לעכב, לעצור ולבצע את תפקידה. הביקורת שלי היא לא על מהלך המעצר והחקירה, אלא על הדרך שבה נעשה הדבר. היו מקרים שהזמינו את שיח' ראאד</w:t>
      </w:r>
      <w:r>
        <w:rPr>
          <w:rFonts w:hint="cs"/>
          <w:rtl/>
        </w:rPr>
        <w:t xml:space="preserve"> סלאח - - -</w:t>
      </w:r>
    </w:p>
    <w:p w14:paraId="0EDB6BD8" w14:textId="77777777" w:rsidR="00000000" w:rsidRDefault="00FD3276">
      <w:pPr>
        <w:pStyle w:val="a"/>
        <w:ind w:firstLine="0"/>
        <w:rPr>
          <w:rFonts w:hint="cs"/>
          <w:rtl/>
        </w:rPr>
      </w:pPr>
    </w:p>
    <w:p w14:paraId="12C4F7EA" w14:textId="77777777" w:rsidR="00000000" w:rsidRDefault="00FD3276">
      <w:pPr>
        <w:pStyle w:val="ad"/>
        <w:rPr>
          <w:rtl/>
        </w:rPr>
      </w:pPr>
      <w:r>
        <w:rPr>
          <w:rtl/>
        </w:rPr>
        <w:t>היו"ר ראובן ריבלין:</w:t>
      </w:r>
    </w:p>
    <w:p w14:paraId="2967998F" w14:textId="77777777" w:rsidR="00000000" w:rsidRDefault="00FD3276">
      <w:pPr>
        <w:pStyle w:val="a"/>
        <w:rPr>
          <w:rtl/>
        </w:rPr>
      </w:pPr>
    </w:p>
    <w:p w14:paraId="067ADCB8" w14:textId="77777777" w:rsidR="00000000" w:rsidRDefault="00FD3276">
      <w:pPr>
        <w:pStyle w:val="a"/>
        <w:rPr>
          <w:rFonts w:hint="cs"/>
          <w:rtl/>
        </w:rPr>
      </w:pPr>
      <w:r>
        <w:rPr>
          <w:rFonts w:hint="cs"/>
          <w:rtl/>
        </w:rPr>
        <w:t xml:space="preserve">הביקורת ברורה והזמן נגמר. </w:t>
      </w:r>
    </w:p>
    <w:p w14:paraId="3272232F" w14:textId="77777777" w:rsidR="00000000" w:rsidRDefault="00FD3276">
      <w:pPr>
        <w:pStyle w:val="a"/>
        <w:ind w:firstLine="0"/>
        <w:rPr>
          <w:rFonts w:hint="cs"/>
          <w:rtl/>
        </w:rPr>
      </w:pPr>
    </w:p>
    <w:p w14:paraId="5FBC9F95" w14:textId="77777777" w:rsidR="00000000" w:rsidRDefault="00FD3276">
      <w:pPr>
        <w:pStyle w:val="SpeakerCon"/>
        <w:rPr>
          <w:rtl/>
        </w:rPr>
      </w:pPr>
      <w:bookmarkStart w:id="29" w:name="FS000000549T13_05_2003_16_44_52C"/>
      <w:bookmarkEnd w:id="29"/>
      <w:r>
        <w:rPr>
          <w:rtl/>
        </w:rPr>
        <w:t>טלב אלסאנע (רע"ם):</w:t>
      </w:r>
    </w:p>
    <w:p w14:paraId="62430B57" w14:textId="77777777" w:rsidR="00000000" w:rsidRDefault="00FD3276">
      <w:pPr>
        <w:pStyle w:val="a"/>
        <w:rPr>
          <w:rtl/>
        </w:rPr>
      </w:pPr>
    </w:p>
    <w:p w14:paraId="4116FE3E" w14:textId="77777777" w:rsidR="00000000" w:rsidRDefault="00FD3276">
      <w:pPr>
        <w:pStyle w:val="a"/>
        <w:rPr>
          <w:rFonts w:hint="cs"/>
          <w:rtl/>
        </w:rPr>
      </w:pPr>
      <w:r>
        <w:rPr>
          <w:rFonts w:hint="cs"/>
          <w:rtl/>
        </w:rPr>
        <w:t xml:space="preserve">אני מסיים. היו מקרים שהמשטרה הזמינה, המוזמן התייצב. לא היתה סיבה לבצע את המעצר בצורה שבה בוצע.  תודה רבה. </w:t>
      </w:r>
    </w:p>
    <w:p w14:paraId="2A24711C" w14:textId="77777777" w:rsidR="00000000" w:rsidRDefault="00FD3276">
      <w:pPr>
        <w:pStyle w:val="a"/>
        <w:ind w:firstLine="0"/>
        <w:rPr>
          <w:rFonts w:hint="cs"/>
          <w:rtl/>
        </w:rPr>
      </w:pPr>
    </w:p>
    <w:p w14:paraId="5313F7D1" w14:textId="77777777" w:rsidR="00000000" w:rsidRDefault="00FD3276">
      <w:pPr>
        <w:pStyle w:val="ad"/>
        <w:rPr>
          <w:rtl/>
        </w:rPr>
      </w:pPr>
      <w:r>
        <w:rPr>
          <w:rtl/>
        </w:rPr>
        <w:t>היו"ר ראובן ריבלין:</w:t>
      </w:r>
    </w:p>
    <w:p w14:paraId="4016F30E" w14:textId="77777777" w:rsidR="00000000" w:rsidRDefault="00FD3276">
      <w:pPr>
        <w:pStyle w:val="a"/>
        <w:rPr>
          <w:rtl/>
        </w:rPr>
      </w:pPr>
    </w:p>
    <w:p w14:paraId="4B7729AA" w14:textId="77777777" w:rsidR="00000000" w:rsidRDefault="00FD3276">
      <w:pPr>
        <w:pStyle w:val="a"/>
        <w:rPr>
          <w:rFonts w:hint="cs"/>
          <w:rtl/>
        </w:rPr>
      </w:pPr>
      <w:r>
        <w:rPr>
          <w:rFonts w:hint="cs"/>
          <w:rtl/>
        </w:rPr>
        <w:t>תודה רבה לחבר הכנסת טלב אלסאנע. חבר הכנסת שאו</w:t>
      </w:r>
      <w:r>
        <w:rPr>
          <w:rFonts w:hint="cs"/>
          <w:rtl/>
        </w:rPr>
        <w:t xml:space="preserve">ל יהלום, בבקשה. </w:t>
      </w:r>
    </w:p>
    <w:p w14:paraId="358646D6" w14:textId="77777777" w:rsidR="00000000" w:rsidRDefault="00FD3276">
      <w:pPr>
        <w:pStyle w:val="a"/>
        <w:rPr>
          <w:rFonts w:hint="cs"/>
          <w:rtl/>
        </w:rPr>
      </w:pPr>
    </w:p>
    <w:p w14:paraId="7B583EAE" w14:textId="77777777" w:rsidR="00000000" w:rsidRDefault="00FD3276">
      <w:pPr>
        <w:pStyle w:val="Speaker"/>
        <w:rPr>
          <w:rtl/>
        </w:rPr>
      </w:pPr>
      <w:bookmarkStart w:id="30" w:name="FS000000524T13_05_2003_16_45_47"/>
      <w:bookmarkEnd w:id="30"/>
      <w:r>
        <w:rPr>
          <w:rFonts w:hint="eastAsia"/>
          <w:rtl/>
        </w:rPr>
        <w:t>שאול</w:t>
      </w:r>
      <w:r>
        <w:rPr>
          <w:rtl/>
        </w:rPr>
        <w:t xml:space="preserve"> יהלום (מפד"ל):</w:t>
      </w:r>
    </w:p>
    <w:p w14:paraId="0369893C" w14:textId="77777777" w:rsidR="00000000" w:rsidRDefault="00FD3276">
      <w:pPr>
        <w:pStyle w:val="a"/>
        <w:rPr>
          <w:rFonts w:hint="cs"/>
          <w:rtl/>
        </w:rPr>
      </w:pPr>
    </w:p>
    <w:p w14:paraId="02C26531" w14:textId="77777777" w:rsidR="00000000" w:rsidRDefault="00FD3276">
      <w:pPr>
        <w:pStyle w:val="a"/>
        <w:rPr>
          <w:rFonts w:hint="cs"/>
          <w:rtl/>
        </w:rPr>
      </w:pPr>
      <w:r>
        <w:rPr>
          <w:rFonts w:hint="cs"/>
          <w:rtl/>
        </w:rPr>
        <w:t xml:space="preserve">אדוני היושב-ראש, אנחנו נמצאים כאן באווירה של עבודה, ועובדים ומעלים נושאים, ובחוץ שביתה, שביתה כללית זה היום השלישי. אני חושב שגם רשויות הממשלה ומשרד האוצר כבר יודעים את כוחה של ההסתדרות, ואינני חושב שהמשא-ומתן שמתנהל </w:t>
      </w:r>
      <w:r>
        <w:rPr>
          <w:rFonts w:hint="cs"/>
          <w:rtl/>
        </w:rPr>
        <w:t xml:space="preserve">מושפע מהשביתה הנמשכת הזאת. </w:t>
      </w:r>
    </w:p>
    <w:p w14:paraId="76B0CA96" w14:textId="77777777" w:rsidR="00000000" w:rsidRDefault="00FD3276">
      <w:pPr>
        <w:pStyle w:val="a"/>
        <w:rPr>
          <w:rFonts w:hint="cs"/>
          <w:rtl/>
        </w:rPr>
      </w:pPr>
    </w:p>
    <w:p w14:paraId="7758C8C3" w14:textId="77777777" w:rsidR="00000000" w:rsidRDefault="00FD3276">
      <w:pPr>
        <w:pStyle w:val="a"/>
        <w:rPr>
          <w:rFonts w:hint="cs"/>
          <w:rtl/>
        </w:rPr>
      </w:pPr>
      <w:r>
        <w:rPr>
          <w:rFonts w:hint="cs"/>
          <w:rtl/>
        </w:rPr>
        <w:t>השביתה גורמת סבל רב מאוד לאזרחי המדינה הנזקקים לשירותי משרדי הממשלה. אני קורא מכאן להסתדרות הכללית שתמשיך את המשא-ומתן עם הממשלה, אבל את השביתה תפסיק, ועל כך יודו לה כל אזרחי המדינה הזקוקים לשירותי המדינה ולמשרדי הממשלה. תודה.</w:t>
      </w:r>
    </w:p>
    <w:p w14:paraId="241AE3BE" w14:textId="77777777" w:rsidR="00000000" w:rsidRDefault="00FD3276">
      <w:pPr>
        <w:pStyle w:val="a"/>
        <w:rPr>
          <w:rFonts w:hint="cs"/>
          <w:rtl/>
        </w:rPr>
      </w:pPr>
    </w:p>
    <w:p w14:paraId="369FB017" w14:textId="77777777" w:rsidR="00000000" w:rsidRDefault="00FD3276">
      <w:pPr>
        <w:pStyle w:val="ad"/>
        <w:rPr>
          <w:rtl/>
        </w:rPr>
      </w:pPr>
      <w:r>
        <w:rPr>
          <w:rtl/>
        </w:rPr>
        <w:t>היו"ר ראובן ריבלין:</w:t>
      </w:r>
    </w:p>
    <w:p w14:paraId="27332172" w14:textId="77777777" w:rsidR="00000000" w:rsidRDefault="00FD3276">
      <w:pPr>
        <w:pStyle w:val="a"/>
        <w:rPr>
          <w:rtl/>
        </w:rPr>
      </w:pPr>
    </w:p>
    <w:p w14:paraId="6F96EA01" w14:textId="77777777" w:rsidR="00000000" w:rsidRDefault="00FD3276">
      <w:pPr>
        <w:pStyle w:val="a"/>
        <w:rPr>
          <w:rFonts w:hint="cs"/>
          <w:rtl/>
        </w:rPr>
      </w:pPr>
      <w:r>
        <w:rPr>
          <w:rFonts w:hint="cs"/>
          <w:rtl/>
        </w:rPr>
        <w:t xml:space="preserve">תודה רבה לחבר הכנסת יהלום. חבר הכנסת ואסל טאהא, ואחריו - חבר הכנסת הנדל. </w:t>
      </w:r>
    </w:p>
    <w:p w14:paraId="0B9C0F2B" w14:textId="77777777" w:rsidR="00000000" w:rsidRDefault="00FD3276">
      <w:pPr>
        <w:pStyle w:val="a"/>
        <w:ind w:firstLine="0"/>
        <w:rPr>
          <w:rFonts w:hint="cs"/>
          <w:rtl/>
        </w:rPr>
      </w:pPr>
    </w:p>
    <w:p w14:paraId="7CFEA030" w14:textId="77777777" w:rsidR="00000000" w:rsidRDefault="00FD3276">
      <w:pPr>
        <w:pStyle w:val="Speaker"/>
        <w:rPr>
          <w:rtl/>
        </w:rPr>
      </w:pPr>
      <w:bookmarkStart w:id="31" w:name="FS000001062T13_05_2003_16_48_22"/>
      <w:bookmarkEnd w:id="31"/>
      <w:r>
        <w:rPr>
          <w:rFonts w:hint="eastAsia"/>
          <w:rtl/>
        </w:rPr>
        <w:t>ואסל</w:t>
      </w:r>
      <w:r>
        <w:rPr>
          <w:rtl/>
        </w:rPr>
        <w:t xml:space="preserve"> טאהא (בל"ד):</w:t>
      </w:r>
    </w:p>
    <w:p w14:paraId="4F543AC9" w14:textId="77777777" w:rsidR="00000000" w:rsidRDefault="00FD3276">
      <w:pPr>
        <w:pStyle w:val="a"/>
        <w:rPr>
          <w:rFonts w:hint="cs"/>
          <w:rtl/>
        </w:rPr>
      </w:pPr>
    </w:p>
    <w:p w14:paraId="6D6019D7" w14:textId="77777777" w:rsidR="00000000" w:rsidRDefault="00FD3276">
      <w:pPr>
        <w:pStyle w:val="a"/>
        <w:rPr>
          <w:rFonts w:hint="cs"/>
          <w:rtl/>
        </w:rPr>
      </w:pPr>
      <w:r>
        <w:rPr>
          <w:rFonts w:hint="cs"/>
          <w:rtl/>
        </w:rPr>
        <w:t xml:space="preserve">אדוני היושב-ראש, הכנסת מחוקקת חוקים שמטרתם לשרת את האזרח ולשמור על כבודו וחירותו, אבל אכיפת חוק הגבייה של מס הכנסה, ביטוח לאומי ומע"מ פוגעת </w:t>
      </w:r>
      <w:r>
        <w:rPr>
          <w:rFonts w:hint="cs"/>
          <w:rtl/>
        </w:rPr>
        <w:t>בכבוד האדם וחירותו. הם רומסים את כבוד האדם במחסומים שהם מציבים בדרכים ובצמתים.</w:t>
      </w:r>
    </w:p>
    <w:p w14:paraId="1ACC51BB" w14:textId="77777777" w:rsidR="00000000" w:rsidRDefault="00FD3276">
      <w:pPr>
        <w:pStyle w:val="a"/>
        <w:rPr>
          <w:rFonts w:hint="cs"/>
          <w:rtl/>
        </w:rPr>
      </w:pPr>
    </w:p>
    <w:p w14:paraId="2B6839E4" w14:textId="77777777" w:rsidR="00000000" w:rsidRDefault="00FD3276">
      <w:pPr>
        <w:pStyle w:val="a"/>
        <w:rPr>
          <w:rFonts w:hint="cs"/>
          <w:rtl/>
        </w:rPr>
      </w:pPr>
      <w:r>
        <w:rPr>
          <w:rFonts w:hint="cs"/>
          <w:rtl/>
        </w:rPr>
        <w:t>אדוני היושב-ראש, לכל אדם יש כתובת או בית, ואפשר לפעול לפי הכתובת הזאת בלי לרמוס את כבוד האדם. היינו עדים לכך שבמחסומים האלה היו השפלות; השפלת אנשים מול בני משפחותיהם וילדיהם. כ</w:t>
      </w:r>
      <w:r>
        <w:rPr>
          <w:rFonts w:hint="cs"/>
          <w:rtl/>
        </w:rPr>
        <w:t>דאי מאוד לקבל את זה ולהעיר לרשויות הללו לפעול בצורה אנושית יותר ולפעול בכתובות, הרי יש לכל אחד מאתנו כתובת.  מס הכנסה יכול לבקר ולעשות את מה שהוא רוצה לפי הכתובת שיש לו, ולא לרמוס את כבוד האדם, לקחת את הרכב לעיני ילדיו, לעיני משפחתו, לעיני אנשים אחרים. בכו</w:t>
      </w:r>
      <w:r>
        <w:rPr>
          <w:rFonts w:hint="cs"/>
          <w:rtl/>
        </w:rPr>
        <w:t>ונתי לבקש כבוד לאדם ולאזרח.</w:t>
      </w:r>
    </w:p>
    <w:p w14:paraId="5881BA31" w14:textId="77777777" w:rsidR="00000000" w:rsidRDefault="00FD3276">
      <w:pPr>
        <w:pStyle w:val="a"/>
        <w:rPr>
          <w:rFonts w:hint="cs"/>
          <w:rtl/>
        </w:rPr>
      </w:pPr>
    </w:p>
    <w:p w14:paraId="03D0C5E4" w14:textId="77777777" w:rsidR="00000000" w:rsidRDefault="00FD3276">
      <w:pPr>
        <w:pStyle w:val="ad"/>
        <w:rPr>
          <w:rtl/>
        </w:rPr>
      </w:pPr>
      <w:r>
        <w:rPr>
          <w:rtl/>
        </w:rPr>
        <w:t>היו"ר ראובן ריבלין:</w:t>
      </w:r>
    </w:p>
    <w:p w14:paraId="7B44785E" w14:textId="77777777" w:rsidR="00000000" w:rsidRDefault="00FD3276">
      <w:pPr>
        <w:pStyle w:val="a"/>
        <w:rPr>
          <w:rtl/>
        </w:rPr>
      </w:pPr>
    </w:p>
    <w:p w14:paraId="0CCAA55D" w14:textId="77777777" w:rsidR="00000000" w:rsidRDefault="00FD3276">
      <w:pPr>
        <w:pStyle w:val="a"/>
        <w:rPr>
          <w:rFonts w:hint="cs"/>
          <w:rtl/>
        </w:rPr>
      </w:pPr>
      <w:r>
        <w:rPr>
          <w:rFonts w:hint="cs"/>
          <w:rtl/>
        </w:rPr>
        <w:t>תודה רבה. אני מבקש מאדוני לא להחזיק טלפונים פתוחים במליאה, כי הם מפריעים לו כשהוא נואם ומשאיר אותם על השולחן.</w:t>
      </w:r>
    </w:p>
    <w:p w14:paraId="553693F6" w14:textId="77777777" w:rsidR="00000000" w:rsidRDefault="00FD3276">
      <w:pPr>
        <w:pStyle w:val="a"/>
        <w:rPr>
          <w:rFonts w:hint="cs"/>
          <w:rtl/>
        </w:rPr>
      </w:pPr>
    </w:p>
    <w:p w14:paraId="29D72088" w14:textId="77777777" w:rsidR="00000000" w:rsidRDefault="00FD3276">
      <w:pPr>
        <w:pStyle w:val="a"/>
        <w:rPr>
          <w:rFonts w:hint="cs"/>
          <w:rtl/>
        </w:rPr>
      </w:pPr>
      <w:r>
        <w:rPr>
          <w:rFonts w:hint="cs"/>
          <w:rtl/>
        </w:rPr>
        <w:t>סגן השר צבי הנדל, בבקשה. אני לא זוכר שבנאומים בני דקה ביקש לדבר סגן שר, אבל לפי התקנון אפילו שר</w:t>
      </w:r>
      <w:r>
        <w:rPr>
          <w:rFonts w:hint="cs"/>
          <w:rtl/>
        </w:rPr>
        <w:t xml:space="preserve"> יכול לבקש.</w:t>
      </w:r>
    </w:p>
    <w:p w14:paraId="3D07C4EB" w14:textId="77777777" w:rsidR="00000000" w:rsidRDefault="00FD3276">
      <w:pPr>
        <w:pStyle w:val="a"/>
        <w:rPr>
          <w:rFonts w:hint="cs"/>
          <w:rtl/>
        </w:rPr>
      </w:pPr>
    </w:p>
    <w:p w14:paraId="6E1A3818" w14:textId="77777777" w:rsidR="00000000" w:rsidRDefault="00FD3276">
      <w:pPr>
        <w:pStyle w:val="Speaker"/>
        <w:rPr>
          <w:rtl/>
        </w:rPr>
      </w:pPr>
      <w:bookmarkStart w:id="32" w:name="FS000000412T13_05_2003_16_52_58"/>
      <w:bookmarkEnd w:id="32"/>
      <w:r>
        <w:rPr>
          <w:rFonts w:hint="eastAsia"/>
          <w:rtl/>
        </w:rPr>
        <w:t>צבי</w:t>
      </w:r>
      <w:r>
        <w:rPr>
          <w:rtl/>
        </w:rPr>
        <w:t xml:space="preserve"> הנדל (האיחוד הלאומי - ישראל ביתנו):</w:t>
      </w:r>
    </w:p>
    <w:p w14:paraId="7EE6F0EB" w14:textId="77777777" w:rsidR="00000000" w:rsidRDefault="00FD3276">
      <w:pPr>
        <w:pStyle w:val="a"/>
        <w:rPr>
          <w:rFonts w:hint="cs"/>
          <w:rtl/>
        </w:rPr>
      </w:pPr>
    </w:p>
    <w:p w14:paraId="7CB55F7A" w14:textId="77777777" w:rsidR="00000000" w:rsidRDefault="00FD3276">
      <w:pPr>
        <w:pStyle w:val="a"/>
        <w:rPr>
          <w:rFonts w:hint="cs"/>
          <w:rtl/>
        </w:rPr>
      </w:pPr>
      <w:r>
        <w:rPr>
          <w:rFonts w:hint="cs"/>
          <w:rtl/>
        </w:rPr>
        <w:t xml:space="preserve">מכובדי היושב בראש, חברי חברי הכנסת, אנחנו יושבים כאן בשקט, חשוב שנדע כולנו שכמעט אין לילה שלא נופלות פצצות מרגמה מהסוג הזה או מהסוג האחר על הדרום, והרוב המכריע נופל על חברי בגוש-קטיף. </w:t>
      </w:r>
    </w:p>
    <w:p w14:paraId="551CD21E" w14:textId="77777777" w:rsidR="00000000" w:rsidRDefault="00FD3276">
      <w:pPr>
        <w:pStyle w:val="a"/>
        <w:rPr>
          <w:rFonts w:hint="cs"/>
          <w:rtl/>
        </w:rPr>
      </w:pPr>
    </w:p>
    <w:p w14:paraId="4DB59A0C" w14:textId="77777777" w:rsidR="00000000" w:rsidRDefault="00FD3276">
      <w:pPr>
        <w:pStyle w:val="a"/>
        <w:rPr>
          <w:rFonts w:hint="cs"/>
          <w:rtl/>
        </w:rPr>
      </w:pPr>
      <w:r>
        <w:rPr>
          <w:rFonts w:hint="cs"/>
          <w:rtl/>
        </w:rPr>
        <w:t xml:space="preserve">אני רוצה להצדיע </w:t>
      </w:r>
      <w:r>
        <w:rPr>
          <w:rFonts w:hint="cs"/>
          <w:rtl/>
        </w:rPr>
        <w:t>לכולם ולהביא לידיעת הציבור כאן את כושר עמידתם הבלתי-רגיל, שבעצם רוצים לערער אותו על-ידי אותן פצצות. אבל מנגד אני בוש ונכלם שגם בעת כזאת, כאשר אנשים ניצלים בנסי נסים, לא בגלל חוכמתנו, לא בגלל מאבקנו בטרור - ניצלים בנסי נסים מרצח, לפעמים מרצח המוני, עדיין יש</w:t>
      </w:r>
      <w:r>
        <w:rPr>
          <w:rFonts w:hint="cs"/>
          <w:rtl/>
        </w:rPr>
        <w:t xml:space="preserve"> אנשים בבית הזה שדוחקים, דוחפים ולוחצים וכועסים כשראש הממשלה לא רץ מספיק מהר ולא מחבק מספיק חזק את הרוצח ואת ראש ממשלתו החדש. תודה. </w:t>
      </w:r>
    </w:p>
    <w:p w14:paraId="4AE38D55" w14:textId="77777777" w:rsidR="00000000" w:rsidRDefault="00FD3276">
      <w:pPr>
        <w:pStyle w:val="a"/>
        <w:rPr>
          <w:rFonts w:hint="cs"/>
          <w:rtl/>
        </w:rPr>
      </w:pPr>
    </w:p>
    <w:p w14:paraId="16B1E0F4" w14:textId="77777777" w:rsidR="00000000" w:rsidRDefault="00FD3276">
      <w:pPr>
        <w:pStyle w:val="ad"/>
        <w:rPr>
          <w:rtl/>
        </w:rPr>
      </w:pPr>
      <w:r>
        <w:rPr>
          <w:rtl/>
        </w:rPr>
        <w:t>היו"ר ראובן ריבלין:</w:t>
      </w:r>
    </w:p>
    <w:p w14:paraId="410FB9C5" w14:textId="77777777" w:rsidR="00000000" w:rsidRDefault="00FD3276">
      <w:pPr>
        <w:pStyle w:val="a"/>
        <w:rPr>
          <w:rtl/>
        </w:rPr>
      </w:pPr>
    </w:p>
    <w:p w14:paraId="13569F33" w14:textId="77777777" w:rsidR="00000000" w:rsidRDefault="00FD3276">
      <w:pPr>
        <w:pStyle w:val="a"/>
        <w:rPr>
          <w:rFonts w:hint="cs"/>
          <w:rtl/>
        </w:rPr>
      </w:pPr>
      <w:r>
        <w:rPr>
          <w:rFonts w:hint="cs"/>
          <w:rtl/>
        </w:rPr>
        <w:t>תודה לחבר הכנסת, סגן השר הנדל. אחריו - חבר הכנסת מוחמד ברכה, שהוא אחרון המציעים. אחריו - חברת הכנסת פ</w:t>
      </w:r>
      <w:r>
        <w:rPr>
          <w:rFonts w:hint="cs"/>
          <w:rtl/>
        </w:rPr>
        <w:t xml:space="preserve">ינקלשטיין, לאחר מכן חבר הכנסת גפני כמובן. </w:t>
      </w:r>
    </w:p>
    <w:p w14:paraId="7D2618D4" w14:textId="77777777" w:rsidR="00000000" w:rsidRDefault="00FD3276">
      <w:pPr>
        <w:pStyle w:val="a"/>
        <w:rPr>
          <w:rFonts w:hint="cs"/>
          <w:rtl/>
        </w:rPr>
      </w:pPr>
    </w:p>
    <w:p w14:paraId="39936AC9" w14:textId="77777777" w:rsidR="00000000" w:rsidRDefault="00FD3276">
      <w:pPr>
        <w:pStyle w:val="Speaker"/>
        <w:rPr>
          <w:rtl/>
        </w:rPr>
      </w:pPr>
      <w:bookmarkStart w:id="33" w:name="FS000000540T13_05_2003_16_56_34"/>
      <w:bookmarkEnd w:id="33"/>
      <w:r>
        <w:rPr>
          <w:rFonts w:hint="eastAsia"/>
          <w:rtl/>
        </w:rPr>
        <w:t>מוחמד</w:t>
      </w:r>
      <w:r>
        <w:rPr>
          <w:rtl/>
        </w:rPr>
        <w:t xml:space="preserve"> ברכה (חד"ש-תע"ל):</w:t>
      </w:r>
    </w:p>
    <w:p w14:paraId="67747EE7" w14:textId="77777777" w:rsidR="00000000" w:rsidRDefault="00FD3276">
      <w:pPr>
        <w:pStyle w:val="a"/>
        <w:rPr>
          <w:rFonts w:hint="cs"/>
          <w:rtl/>
        </w:rPr>
      </w:pPr>
    </w:p>
    <w:p w14:paraId="7B35549B" w14:textId="77777777" w:rsidR="00000000" w:rsidRDefault="00FD3276">
      <w:pPr>
        <w:pStyle w:val="a"/>
        <w:rPr>
          <w:rFonts w:hint="cs"/>
          <w:rtl/>
        </w:rPr>
      </w:pPr>
      <w:r>
        <w:rPr>
          <w:rFonts w:hint="cs"/>
          <w:rtl/>
        </w:rPr>
        <w:t>אדוני היושב-ראש, כנסת נכבדה, גם אני רוצה להידרש לנושא שממלא את התקשורת והוא מעצרם של 14 או 15 מאנשי התנועה האסלאמית - הפלג הצפוני. אני חושב שהצורה שבה נעשו המעצרים האלה אינה ראויה, אבל הר</w:t>
      </w:r>
      <w:r>
        <w:rPr>
          <w:rFonts w:hint="cs"/>
          <w:rtl/>
        </w:rPr>
        <w:t xml:space="preserve">עש סביב העניין הזה יש בו יותר מניסיון להכתים את כלל האוכלוסייה הערבית ואת התנועה האסלאמית כולה. </w:t>
      </w:r>
    </w:p>
    <w:p w14:paraId="47FBC5B4" w14:textId="77777777" w:rsidR="00000000" w:rsidRDefault="00FD3276">
      <w:pPr>
        <w:pStyle w:val="a"/>
        <w:rPr>
          <w:rFonts w:hint="cs"/>
          <w:rtl/>
        </w:rPr>
      </w:pPr>
    </w:p>
    <w:p w14:paraId="20DC6CEC" w14:textId="77777777" w:rsidR="00000000" w:rsidRDefault="00FD3276">
      <w:pPr>
        <w:pStyle w:val="a"/>
        <w:rPr>
          <w:rFonts w:hint="cs"/>
          <w:rtl/>
        </w:rPr>
      </w:pPr>
      <w:r>
        <w:rPr>
          <w:rFonts w:hint="cs"/>
          <w:rtl/>
        </w:rPr>
        <w:t xml:space="preserve">היום צוטט אחד ממנהיגי התנועה הזאת, אדוני היושב-ראש, באומרו שכל התמיכות או התרומות שהועברו לשטחים הועברו על-פי רשימה שעברה ביקורת של השב"כ. </w:t>
      </w:r>
    </w:p>
    <w:p w14:paraId="434B6E1B" w14:textId="77777777" w:rsidR="00000000" w:rsidRDefault="00FD3276">
      <w:pPr>
        <w:pStyle w:val="a"/>
        <w:rPr>
          <w:rFonts w:hint="cs"/>
          <w:rtl/>
        </w:rPr>
      </w:pPr>
    </w:p>
    <w:p w14:paraId="3FCBC984" w14:textId="77777777" w:rsidR="00000000" w:rsidRDefault="00FD3276">
      <w:pPr>
        <w:pStyle w:val="a"/>
        <w:rPr>
          <w:rFonts w:hint="cs"/>
          <w:rtl/>
        </w:rPr>
      </w:pPr>
      <w:r>
        <w:rPr>
          <w:rFonts w:hint="cs"/>
          <w:rtl/>
        </w:rPr>
        <w:t>כל עוד השב"כ, המש</w:t>
      </w:r>
      <w:r>
        <w:rPr>
          <w:rFonts w:hint="cs"/>
          <w:rtl/>
        </w:rPr>
        <w:t xml:space="preserve">טרה והפרקליטות לא הצהירו על מהות האישומים - שמתנדנדים בין העברת כספים לבין תמיכה ישירה בטרור ובין זרועות של טרור בתוך מדינת ישראל - אני חושב שאין מקום להיסחפות בעניין הזה ולהפרחת אישומים קולקטיביים כלפי האוכלוסייה הערבית. </w:t>
      </w:r>
    </w:p>
    <w:p w14:paraId="07FEA047" w14:textId="77777777" w:rsidR="00000000" w:rsidRDefault="00FD3276">
      <w:pPr>
        <w:pStyle w:val="a"/>
        <w:rPr>
          <w:rFonts w:hint="cs"/>
          <w:rtl/>
        </w:rPr>
      </w:pPr>
    </w:p>
    <w:p w14:paraId="4E5776AB" w14:textId="77777777" w:rsidR="00000000" w:rsidRDefault="00FD3276">
      <w:pPr>
        <w:pStyle w:val="a"/>
        <w:rPr>
          <w:rFonts w:hint="cs"/>
          <w:rtl/>
        </w:rPr>
      </w:pPr>
      <w:r>
        <w:rPr>
          <w:rFonts w:hint="cs"/>
          <w:rtl/>
        </w:rPr>
        <w:t>בחודשים האחרונים אנחנו עדים, אדו</w:t>
      </w:r>
      <w:r>
        <w:rPr>
          <w:rFonts w:hint="cs"/>
          <w:rtl/>
        </w:rPr>
        <w:t xml:space="preserve">ני היושב-ראש, דווקא בזמן החגים היהודיים האחרונים, לחזרה של הציבור היהודי ליישובים הערביים. אני חושב שבשום אופן אסור לפגוע במרקם היחסים בין יהודים לערבים. </w:t>
      </w:r>
    </w:p>
    <w:p w14:paraId="0C7064C7" w14:textId="77777777" w:rsidR="00000000" w:rsidRDefault="00FD3276">
      <w:pPr>
        <w:pStyle w:val="a"/>
        <w:rPr>
          <w:rFonts w:hint="cs"/>
          <w:rtl/>
        </w:rPr>
      </w:pPr>
    </w:p>
    <w:p w14:paraId="4ED6D3EC" w14:textId="77777777" w:rsidR="00000000" w:rsidRDefault="00FD3276">
      <w:pPr>
        <w:pStyle w:val="a"/>
        <w:rPr>
          <w:rFonts w:hint="cs"/>
          <w:rtl/>
        </w:rPr>
      </w:pPr>
      <w:r>
        <w:rPr>
          <w:rFonts w:hint="cs"/>
          <w:rtl/>
        </w:rPr>
        <w:t xml:space="preserve">בשבילי כל העצורים חפים מפשע כל עוד לא הוכח אחרת. תודה רבה, אדוני. </w:t>
      </w:r>
    </w:p>
    <w:p w14:paraId="228CF654" w14:textId="77777777" w:rsidR="00000000" w:rsidRDefault="00FD3276">
      <w:pPr>
        <w:pStyle w:val="a"/>
        <w:ind w:firstLine="0"/>
        <w:rPr>
          <w:rFonts w:hint="cs"/>
          <w:rtl/>
        </w:rPr>
      </w:pPr>
    </w:p>
    <w:p w14:paraId="14D2B615" w14:textId="77777777" w:rsidR="00000000" w:rsidRDefault="00FD3276">
      <w:pPr>
        <w:pStyle w:val="a"/>
        <w:ind w:firstLine="0"/>
        <w:rPr>
          <w:rFonts w:hint="cs"/>
          <w:rtl/>
        </w:rPr>
      </w:pPr>
    </w:p>
    <w:p w14:paraId="729FF4A1" w14:textId="77777777" w:rsidR="00000000" w:rsidRDefault="00FD3276">
      <w:pPr>
        <w:pStyle w:val="a"/>
        <w:ind w:firstLine="0"/>
        <w:rPr>
          <w:rFonts w:hint="cs"/>
          <w:rtl/>
        </w:rPr>
      </w:pPr>
    </w:p>
    <w:p w14:paraId="7D78BCBF" w14:textId="77777777" w:rsidR="00000000" w:rsidRDefault="00FD3276">
      <w:pPr>
        <w:pStyle w:val="ad"/>
        <w:rPr>
          <w:rtl/>
        </w:rPr>
      </w:pPr>
      <w:r>
        <w:rPr>
          <w:rtl/>
        </w:rPr>
        <w:t>היו"ר ראובן ריבלין:</w:t>
      </w:r>
    </w:p>
    <w:p w14:paraId="1BEDD9C2" w14:textId="77777777" w:rsidR="00000000" w:rsidRDefault="00FD3276">
      <w:pPr>
        <w:pStyle w:val="a"/>
        <w:ind w:firstLine="0"/>
        <w:rPr>
          <w:rFonts w:hint="cs"/>
          <w:rtl/>
        </w:rPr>
      </w:pPr>
    </w:p>
    <w:p w14:paraId="0EC7B063" w14:textId="77777777" w:rsidR="00000000" w:rsidRDefault="00FD3276">
      <w:pPr>
        <w:pStyle w:val="a"/>
        <w:ind w:firstLine="0"/>
        <w:rPr>
          <w:rFonts w:hint="cs"/>
          <w:rtl/>
        </w:rPr>
      </w:pPr>
      <w:r>
        <w:rPr>
          <w:rFonts w:hint="cs"/>
          <w:rtl/>
        </w:rPr>
        <w:tab/>
        <w:t>תודה לחב</w:t>
      </w:r>
      <w:r>
        <w:rPr>
          <w:rFonts w:hint="cs"/>
          <w:rtl/>
        </w:rPr>
        <w:t>ר הכנסת ברכה. בבקשה, חברת הכנסת גילה פינקלשטיין.</w:t>
      </w:r>
    </w:p>
    <w:p w14:paraId="1DC66F54" w14:textId="77777777" w:rsidR="00000000" w:rsidRDefault="00FD3276">
      <w:pPr>
        <w:pStyle w:val="a"/>
        <w:ind w:firstLine="0"/>
        <w:rPr>
          <w:rFonts w:hint="cs"/>
          <w:rtl/>
        </w:rPr>
      </w:pPr>
    </w:p>
    <w:p w14:paraId="60A9A72E" w14:textId="77777777" w:rsidR="00000000" w:rsidRDefault="00FD3276">
      <w:pPr>
        <w:pStyle w:val="Speaker"/>
        <w:rPr>
          <w:rtl/>
        </w:rPr>
      </w:pPr>
      <w:bookmarkStart w:id="34" w:name="FS000001059T13_05_2003_16_31_07"/>
      <w:bookmarkEnd w:id="34"/>
      <w:r>
        <w:rPr>
          <w:rFonts w:hint="eastAsia"/>
          <w:rtl/>
        </w:rPr>
        <w:t>גילה</w:t>
      </w:r>
      <w:r>
        <w:rPr>
          <w:rtl/>
        </w:rPr>
        <w:t xml:space="preserve"> פינקלשטיין (מפד"ל):</w:t>
      </w:r>
    </w:p>
    <w:p w14:paraId="677F7C5B" w14:textId="77777777" w:rsidR="00000000" w:rsidRDefault="00FD3276">
      <w:pPr>
        <w:pStyle w:val="a"/>
        <w:rPr>
          <w:rFonts w:hint="cs"/>
          <w:rtl/>
        </w:rPr>
      </w:pPr>
    </w:p>
    <w:p w14:paraId="20D29770" w14:textId="77777777" w:rsidR="00000000" w:rsidRDefault="00FD3276">
      <w:pPr>
        <w:pStyle w:val="a"/>
        <w:rPr>
          <w:rFonts w:hint="cs"/>
          <w:rtl/>
        </w:rPr>
      </w:pPr>
      <w:r>
        <w:rPr>
          <w:rFonts w:hint="cs"/>
          <w:rtl/>
        </w:rPr>
        <w:t>אדוני היושב-ראש, כנסת נכבדה, בשבוע שעבר התקיימה חגיגת סמים בפארק הירקון. מאות צעירים וצעירות לקחו סמים. זו השנה השישית שאותה מסיבה מתקיימת בפארק הירקון, בחסות "עלה ירוק", ואף אחד ל</w:t>
      </w:r>
      <w:r>
        <w:rPr>
          <w:rFonts w:hint="cs"/>
          <w:rtl/>
        </w:rPr>
        <w:t>א מגיב. להיפך, מודעות רשמיות בעיתונות מודיעות לצעירים ולצעירות שיביאו, כיאה לפיקניק, את כל מה שעושה להם טוב. בעצם, זו קריאת עידוד מפורשת לצריכת סמים, ואחד המארגנים אפילו אומר בפירוש שהוא יודע שזה לא חוקי.</w:t>
      </w:r>
    </w:p>
    <w:p w14:paraId="4A085823" w14:textId="77777777" w:rsidR="00000000" w:rsidRDefault="00FD3276">
      <w:pPr>
        <w:pStyle w:val="a"/>
        <w:rPr>
          <w:rFonts w:hint="cs"/>
          <w:rtl/>
        </w:rPr>
      </w:pPr>
    </w:p>
    <w:p w14:paraId="3D2A1640" w14:textId="77777777" w:rsidR="00000000" w:rsidRDefault="00FD3276">
      <w:pPr>
        <w:pStyle w:val="a"/>
        <w:rPr>
          <w:rFonts w:hint="cs"/>
          <w:rtl/>
        </w:rPr>
      </w:pPr>
      <w:r>
        <w:rPr>
          <w:rFonts w:hint="cs"/>
          <w:rtl/>
        </w:rPr>
        <w:t>מסתבר שאין כאן מקריות. רק במעט מאוד מקרים מסתיימים</w:t>
      </w:r>
      <w:r>
        <w:rPr>
          <w:rFonts w:hint="cs"/>
          <w:rtl/>
        </w:rPr>
        <w:t xml:space="preserve"> הליכים משפטיים נגד שימוש בסמים מן הסוג הזה בעונשים של ממש. סקר של הרשות למלחמה בסמים מתפרסם היום, והוא מעלה נתון מבהיל: 40% מהצעירים בני 22-29 התנסו בסמים מסוגים כמו מריחואנה וחשיש, סמים שאנחנו מכנים אותם קלים.</w:t>
      </w:r>
    </w:p>
    <w:p w14:paraId="12A45F6F" w14:textId="77777777" w:rsidR="00000000" w:rsidRDefault="00FD3276">
      <w:pPr>
        <w:pStyle w:val="a"/>
        <w:rPr>
          <w:rFonts w:hint="cs"/>
          <w:rtl/>
        </w:rPr>
      </w:pPr>
    </w:p>
    <w:p w14:paraId="46EDD20E" w14:textId="77777777" w:rsidR="00000000" w:rsidRDefault="00FD3276">
      <w:pPr>
        <w:pStyle w:val="a"/>
        <w:rPr>
          <w:rFonts w:hint="cs"/>
          <w:rtl/>
        </w:rPr>
      </w:pPr>
      <w:r>
        <w:rPr>
          <w:rFonts w:hint="cs"/>
          <w:rtl/>
        </w:rPr>
        <w:t>אני מתפלאת  על הסלחנות ועל אי-אכיפת החוק כל</w:t>
      </w:r>
      <w:r>
        <w:rPr>
          <w:rFonts w:hint="cs"/>
          <w:rtl/>
        </w:rPr>
        <w:t>פי החגיגה האסורה הזאת. אני רוצה לשאול אתכם, האם השלמנו עם התופעה, והאם אנחנו מוכנים לתת יד בפועל לשימוש כל כך גורף בסמים.</w:t>
      </w:r>
    </w:p>
    <w:p w14:paraId="2CA04DC9" w14:textId="77777777" w:rsidR="00000000" w:rsidRDefault="00FD3276">
      <w:pPr>
        <w:pStyle w:val="a"/>
        <w:ind w:firstLine="0"/>
        <w:rPr>
          <w:rFonts w:hint="cs"/>
          <w:rtl/>
        </w:rPr>
      </w:pPr>
    </w:p>
    <w:p w14:paraId="1CD4E4AC" w14:textId="77777777" w:rsidR="00000000" w:rsidRDefault="00FD3276">
      <w:pPr>
        <w:pStyle w:val="ad"/>
        <w:rPr>
          <w:rtl/>
        </w:rPr>
      </w:pPr>
      <w:r>
        <w:rPr>
          <w:rtl/>
        </w:rPr>
        <w:t>היו"ר ראובן ריבלין:</w:t>
      </w:r>
    </w:p>
    <w:p w14:paraId="2E556D5B" w14:textId="77777777" w:rsidR="00000000" w:rsidRDefault="00FD3276">
      <w:pPr>
        <w:pStyle w:val="a"/>
        <w:rPr>
          <w:rtl/>
        </w:rPr>
      </w:pPr>
    </w:p>
    <w:p w14:paraId="1E5111DB" w14:textId="77777777" w:rsidR="00000000" w:rsidRDefault="00FD3276">
      <w:pPr>
        <w:pStyle w:val="a"/>
        <w:rPr>
          <w:rFonts w:hint="cs"/>
          <w:rtl/>
        </w:rPr>
      </w:pPr>
      <w:r>
        <w:rPr>
          <w:rFonts w:hint="cs"/>
          <w:rtl/>
        </w:rPr>
        <w:t>תודה לחברת הכנסת פינקלשטיין. חבר הכנסת משה גפני, בבקשה.</w:t>
      </w:r>
    </w:p>
    <w:p w14:paraId="2726B136" w14:textId="77777777" w:rsidR="00000000" w:rsidRDefault="00FD3276">
      <w:pPr>
        <w:pStyle w:val="a"/>
        <w:ind w:firstLine="0"/>
        <w:rPr>
          <w:rFonts w:hint="cs"/>
          <w:rtl/>
        </w:rPr>
      </w:pPr>
    </w:p>
    <w:p w14:paraId="1269365E" w14:textId="77777777" w:rsidR="00000000" w:rsidRDefault="00FD3276">
      <w:pPr>
        <w:pStyle w:val="Speaker"/>
        <w:rPr>
          <w:rtl/>
        </w:rPr>
      </w:pPr>
      <w:bookmarkStart w:id="35" w:name="FS000000526T13_05_2003_16_36_52"/>
      <w:bookmarkEnd w:id="35"/>
      <w:r>
        <w:rPr>
          <w:rFonts w:hint="eastAsia"/>
          <w:rtl/>
        </w:rPr>
        <w:t>משה</w:t>
      </w:r>
      <w:r>
        <w:rPr>
          <w:rtl/>
        </w:rPr>
        <w:t xml:space="preserve"> גפני (יהדות התורה):</w:t>
      </w:r>
    </w:p>
    <w:p w14:paraId="69576E24" w14:textId="77777777" w:rsidR="00000000" w:rsidRDefault="00FD3276">
      <w:pPr>
        <w:pStyle w:val="a"/>
        <w:rPr>
          <w:rFonts w:hint="cs"/>
          <w:rtl/>
        </w:rPr>
      </w:pPr>
    </w:p>
    <w:p w14:paraId="5A294B8B" w14:textId="77777777" w:rsidR="00000000" w:rsidRDefault="00FD3276">
      <w:pPr>
        <w:pStyle w:val="a"/>
        <w:rPr>
          <w:rFonts w:hint="cs"/>
          <w:rtl/>
        </w:rPr>
      </w:pPr>
      <w:r>
        <w:rPr>
          <w:rFonts w:hint="cs"/>
          <w:rtl/>
        </w:rPr>
        <w:t xml:space="preserve">אדוני היושב-ראש, השבוע התפרסם </w:t>
      </w:r>
      <w:r>
        <w:rPr>
          <w:rFonts w:hint="cs"/>
          <w:rtl/>
        </w:rPr>
        <w:t>כי יושב-ראש שינוי, שר המשפטים טומי לפיד, אמר כי שופט חרדי אינו יכול לשבת בבית-המשפט העליון, מכיוון שהוא מאמין בתורת ישראל, ולכן הוא לא יכול לפסוק.</w:t>
      </w:r>
    </w:p>
    <w:p w14:paraId="7D4405FC" w14:textId="77777777" w:rsidR="00000000" w:rsidRDefault="00FD3276">
      <w:pPr>
        <w:pStyle w:val="a"/>
        <w:rPr>
          <w:rFonts w:hint="cs"/>
          <w:rtl/>
        </w:rPr>
      </w:pPr>
    </w:p>
    <w:p w14:paraId="35A6835E" w14:textId="77777777" w:rsidR="00000000" w:rsidRDefault="00FD3276">
      <w:pPr>
        <w:pStyle w:val="ac"/>
        <w:rPr>
          <w:rtl/>
        </w:rPr>
      </w:pPr>
      <w:r>
        <w:rPr>
          <w:rFonts w:hint="eastAsia"/>
          <w:rtl/>
        </w:rPr>
        <w:t>אילן</w:t>
      </w:r>
      <w:r>
        <w:rPr>
          <w:rtl/>
        </w:rPr>
        <w:t xml:space="preserve"> שלגי (שינוי):</w:t>
      </w:r>
    </w:p>
    <w:p w14:paraId="500A7980" w14:textId="77777777" w:rsidR="00000000" w:rsidRDefault="00FD3276">
      <w:pPr>
        <w:pStyle w:val="a"/>
        <w:rPr>
          <w:rFonts w:hint="cs"/>
          <w:rtl/>
        </w:rPr>
      </w:pPr>
    </w:p>
    <w:p w14:paraId="3CE400DC" w14:textId="77777777" w:rsidR="00000000" w:rsidRDefault="00FD3276">
      <w:pPr>
        <w:pStyle w:val="a"/>
        <w:rPr>
          <w:rFonts w:hint="cs"/>
          <w:rtl/>
        </w:rPr>
      </w:pPr>
      <w:r>
        <w:rPr>
          <w:rFonts w:hint="cs"/>
          <w:rtl/>
        </w:rPr>
        <w:t>מי אמר את הדברים?</w:t>
      </w:r>
    </w:p>
    <w:p w14:paraId="1201DE34" w14:textId="77777777" w:rsidR="00000000" w:rsidRDefault="00FD3276">
      <w:pPr>
        <w:pStyle w:val="a"/>
        <w:ind w:firstLine="0"/>
        <w:rPr>
          <w:rFonts w:hint="cs"/>
          <w:rtl/>
        </w:rPr>
      </w:pPr>
    </w:p>
    <w:p w14:paraId="6CB6220B" w14:textId="77777777" w:rsidR="00000000" w:rsidRDefault="00FD3276">
      <w:pPr>
        <w:pStyle w:val="SpeakerCon"/>
        <w:rPr>
          <w:rtl/>
        </w:rPr>
      </w:pPr>
      <w:bookmarkStart w:id="36" w:name="FS000000526T13_05_2003_16_38_00C"/>
      <w:bookmarkEnd w:id="36"/>
      <w:r>
        <w:rPr>
          <w:rtl/>
        </w:rPr>
        <w:t>משה גפני (יהדות התורה):</w:t>
      </w:r>
    </w:p>
    <w:p w14:paraId="2244DFD5" w14:textId="77777777" w:rsidR="00000000" w:rsidRDefault="00FD3276">
      <w:pPr>
        <w:pStyle w:val="a"/>
        <w:rPr>
          <w:rtl/>
        </w:rPr>
      </w:pPr>
    </w:p>
    <w:p w14:paraId="474BAE25" w14:textId="77777777" w:rsidR="00000000" w:rsidRDefault="00FD3276">
      <w:pPr>
        <w:pStyle w:val="a"/>
        <w:rPr>
          <w:rFonts w:hint="cs"/>
          <w:rtl/>
        </w:rPr>
      </w:pPr>
      <w:r>
        <w:rPr>
          <w:rFonts w:hint="cs"/>
          <w:rtl/>
        </w:rPr>
        <w:t>טומי לפיד.</w:t>
      </w:r>
    </w:p>
    <w:p w14:paraId="3D648B05" w14:textId="77777777" w:rsidR="00000000" w:rsidRDefault="00FD3276">
      <w:pPr>
        <w:pStyle w:val="a"/>
        <w:ind w:firstLine="0"/>
        <w:rPr>
          <w:rFonts w:hint="cs"/>
          <w:rtl/>
        </w:rPr>
      </w:pPr>
    </w:p>
    <w:p w14:paraId="553626E4" w14:textId="77777777" w:rsidR="00000000" w:rsidRDefault="00FD3276">
      <w:pPr>
        <w:pStyle w:val="ad"/>
        <w:rPr>
          <w:rtl/>
        </w:rPr>
      </w:pPr>
      <w:r>
        <w:rPr>
          <w:rtl/>
        </w:rPr>
        <w:t>היו"ר ראובן ריבלין:</w:t>
      </w:r>
    </w:p>
    <w:p w14:paraId="197EDE22" w14:textId="77777777" w:rsidR="00000000" w:rsidRDefault="00FD3276">
      <w:pPr>
        <w:pStyle w:val="a"/>
        <w:rPr>
          <w:rtl/>
        </w:rPr>
      </w:pPr>
    </w:p>
    <w:p w14:paraId="331C8802" w14:textId="77777777" w:rsidR="00000000" w:rsidRDefault="00FD3276">
      <w:pPr>
        <w:pStyle w:val="a"/>
        <w:rPr>
          <w:rFonts w:hint="cs"/>
          <w:rtl/>
        </w:rPr>
      </w:pPr>
      <w:r>
        <w:rPr>
          <w:rFonts w:hint="cs"/>
          <w:rtl/>
        </w:rPr>
        <w:t xml:space="preserve">אין קריאות </w:t>
      </w:r>
      <w:r>
        <w:rPr>
          <w:rFonts w:hint="cs"/>
          <w:rtl/>
        </w:rPr>
        <w:t>ביניים בנאומים בני דקה, אין זמן. חבר הכנסת גפני, אתה נואם, אז מי יצעק קריאות ביניים?</w:t>
      </w:r>
    </w:p>
    <w:p w14:paraId="689A7D68" w14:textId="77777777" w:rsidR="00000000" w:rsidRDefault="00FD3276">
      <w:pPr>
        <w:pStyle w:val="a"/>
        <w:ind w:firstLine="0"/>
        <w:rPr>
          <w:rFonts w:hint="cs"/>
          <w:rtl/>
        </w:rPr>
      </w:pPr>
    </w:p>
    <w:p w14:paraId="09C9DFF8" w14:textId="77777777" w:rsidR="00000000" w:rsidRDefault="00FD3276">
      <w:pPr>
        <w:pStyle w:val="SpeakerCon"/>
        <w:rPr>
          <w:rtl/>
        </w:rPr>
      </w:pPr>
      <w:bookmarkStart w:id="37" w:name="FS000000526T13_05_2003_16_38_39C"/>
      <w:bookmarkEnd w:id="37"/>
      <w:r>
        <w:rPr>
          <w:rtl/>
        </w:rPr>
        <w:t>משה גפני (יהדות התורה):</w:t>
      </w:r>
    </w:p>
    <w:p w14:paraId="20A1D0C3" w14:textId="77777777" w:rsidR="00000000" w:rsidRDefault="00FD3276">
      <w:pPr>
        <w:pStyle w:val="a"/>
        <w:rPr>
          <w:rtl/>
        </w:rPr>
      </w:pPr>
    </w:p>
    <w:p w14:paraId="7AD28DFF" w14:textId="77777777" w:rsidR="00000000" w:rsidRDefault="00FD3276">
      <w:pPr>
        <w:pStyle w:val="a"/>
        <w:rPr>
          <w:rFonts w:hint="cs"/>
          <w:rtl/>
        </w:rPr>
      </w:pPr>
      <w:r>
        <w:rPr>
          <w:rFonts w:hint="cs"/>
          <w:rtl/>
        </w:rPr>
        <w:t xml:space="preserve">חבר הכנסת אילן שלגי שאל ועניתי. </w:t>
      </w:r>
    </w:p>
    <w:p w14:paraId="7A9E6293" w14:textId="77777777" w:rsidR="00000000" w:rsidRDefault="00FD3276">
      <w:pPr>
        <w:pStyle w:val="a"/>
        <w:rPr>
          <w:rFonts w:hint="cs"/>
          <w:rtl/>
        </w:rPr>
      </w:pPr>
    </w:p>
    <w:p w14:paraId="293893D2" w14:textId="77777777" w:rsidR="00000000" w:rsidRDefault="00FD3276">
      <w:pPr>
        <w:pStyle w:val="a"/>
        <w:rPr>
          <w:rFonts w:hint="cs"/>
          <w:rtl/>
        </w:rPr>
      </w:pPr>
      <w:r>
        <w:rPr>
          <w:rFonts w:hint="cs"/>
          <w:rtl/>
        </w:rPr>
        <w:t>הוא אמר שלא יכול להיות שופט עליון חרדי, כי הוא לא יציית לחוקי המדינה.</w:t>
      </w:r>
    </w:p>
    <w:p w14:paraId="7A8BA0D9" w14:textId="77777777" w:rsidR="00000000" w:rsidRDefault="00FD3276">
      <w:pPr>
        <w:pStyle w:val="a"/>
        <w:ind w:firstLine="0"/>
        <w:rPr>
          <w:rFonts w:hint="cs"/>
          <w:rtl/>
        </w:rPr>
      </w:pPr>
    </w:p>
    <w:p w14:paraId="59A6A28F" w14:textId="77777777" w:rsidR="00000000" w:rsidRDefault="00FD3276">
      <w:pPr>
        <w:pStyle w:val="ad"/>
        <w:rPr>
          <w:rtl/>
        </w:rPr>
      </w:pPr>
      <w:r>
        <w:rPr>
          <w:rtl/>
        </w:rPr>
        <w:t>היו"ר ראובן ריבלין:</w:t>
      </w:r>
    </w:p>
    <w:p w14:paraId="68B7405B" w14:textId="77777777" w:rsidR="00000000" w:rsidRDefault="00FD3276">
      <w:pPr>
        <w:pStyle w:val="a"/>
        <w:rPr>
          <w:rtl/>
        </w:rPr>
      </w:pPr>
    </w:p>
    <w:p w14:paraId="592CDF4A" w14:textId="77777777" w:rsidR="00000000" w:rsidRDefault="00FD3276">
      <w:pPr>
        <w:pStyle w:val="a"/>
        <w:rPr>
          <w:rFonts w:hint="cs"/>
          <w:rtl/>
        </w:rPr>
      </w:pPr>
      <w:r>
        <w:rPr>
          <w:rFonts w:hint="cs"/>
          <w:rtl/>
        </w:rPr>
        <w:t>אדוני אמר מה שהוא ר</w:t>
      </w:r>
      <w:r>
        <w:rPr>
          <w:rFonts w:hint="cs"/>
          <w:rtl/>
        </w:rPr>
        <w:t>וצה, אבל הכול על חשבונו.</w:t>
      </w:r>
    </w:p>
    <w:p w14:paraId="297EF9DE" w14:textId="77777777" w:rsidR="00000000" w:rsidRDefault="00FD3276">
      <w:pPr>
        <w:pStyle w:val="a"/>
        <w:ind w:firstLine="0"/>
        <w:rPr>
          <w:rFonts w:hint="cs"/>
          <w:rtl/>
        </w:rPr>
      </w:pPr>
    </w:p>
    <w:p w14:paraId="07448747" w14:textId="77777777" w:rsidR="00000000" w:rsidRDefault="00FD3276">
      <w:pPr>
        <w:pStyle w:val="SpeakerCon"/>
        <w:rPr>
          <w:rtl/>
        </w:rPr>
      </w:pPr>
      <w:bookmarkStart w:id="38" w:name="FS000000526T13_05_2003_16_39_40C"/>
      <w:bookmarkEnd w:id="38"/>
      <w:r>
        <w:rPr>
          <w:rtl/>
        </w:rPr>
        <w:t>משה גפני (יהדות התורה):</w:t>
      </w:r>
    </w:p>
    <w:p w14:paraId="6B066929" w14:textId="77777777" w:rsidR="00000000" w:rsidRDefault="00FD3276">
      <w:pPr>
        <w:pStyle w:val="a"/>
        <w:rPr>
          <w:rtl/>
        </w:rPr>
      </w:pPr>
    </w:p>
    <w:p w14:paraId="6FFD36D6" w14:textId="77777777" w:rsidR="00000000" w:rsidRDefault="00FD3276">
      <w:pPr>
        <w:pStyle w:val="a"/>
        <w:rPr>
          <w:rFonts w:hint="cs"/>
          <w:rtl/>
        </w:rPr>
      </w:pPr>
      <w:r>
        <w:rPr>
          <w:rFonts w:hint="cs"/>
          <w:rtl/>
        </w:rPr>
        <w:t xml:space="preserve">אני מבקש שלא יפריעו לי, ואומר עוד משפט אחד. </w:t>
      </w:r>
    </w:p>
    <w:p w14:paraId="602DB424" w14:textId="77777777" w:rsidR="00000000" w:rsidRDefault="00FD3276">
      <w:pPr>
        <w:pStyle w:val="a"/>
        <w:rPr>
          <w:rFonts w:hint="cs"/>
          <w:rtl/>
        </w:rPr>
      </w:pPr>
    </w:p>
    <w:p w14:paraId="5464A16B" w14:textId="77777777" w:rsidR="00000000" w:rsidRDefault="00FD3276">
      <w:pPr>
        <w:pStyle w:val="a"/>
        <w:rPr>
          <w:rFonts w:hint="cs"/>
          <w:rtl/>
        </w:rPr>
      </w:pPr>
      <w:r>
        <w:rPr>
          <w:rFonts w:hint="cs"/>
          <w:rtl/>
        </w:rPr>
        <w:t xml:space="preserve">אדוני יושב-ראש הכנסת, רבותי חברי הכנסת, אני רוצה לומר לכם, כי מי שפוגע במעמדו של בית-המשפט העליון הוא לא הציבור החרדי. לציבור החרדי, כמו לציבורים רבים בישראל, </w:t>
      </w:r>
      <w:r>
        <w:rPr>
          <w:rFonts w:hint="cs"/>
          <w:rtl/>
        </w:rPr>
        <w:t>יש ויכוח אם בנושאי דת ומצפון ראוי שבית-המשפט העליון יפסוק, או שיש לו השקפת עולם משלו. אבל מי שפוגע במעמדו של בית-המשפט העליון כבית-משפט וכרשות שופטת הוא שר המשפטים טומי לפיד, והעמדות של חברי שינוי שפוסלים ציבור בישראל. אם יש שופט חרדי שרוצה להתמודד על מקום</w:t>
      </w:r>
      <w:r>
        <w:rPr>
          <w:rFonts w:hint="cs"/>
          <w:rtl/>
        </w:rPr>
        <w:t xml:space="preserve"> בבית-המשפט העליון, ואומרים לו שהוא לא ראוי להיות שופט בבית-המשפט העליון, אפילו אם מבחינה מקצועית הוא הטוב ביותר, וכל הפסול בו הוא שהינו חרדי - אתם הורסים את בית-המשפט. אגב, זה לא הדבר היחיד שאתם הורסים, אבל גם את זה. תודה.</w:t>
      </w:r>
    </w:p>
    <w:p w14:paraId="339165A1" w14:textId="77777777" w:rsidR="00000000" w:rsidRDefault="00FD3276">
      <w:pPr>
        <w:pStyle w:val="a"/>
        <w:ind w:firstLine="0"/>
        <w:rPr>
          <w:rFonts w:hint="cs"/>
          <w:rtl/>
        </w:rPr>
      </w:pPr>
    </w:p>
    <w:p w14:paraId="6BF4B092" w14:textId="77777777" w:rsidR="00000000" w:rsidRDefault="00FD3276">
      <w:pPr>
        <w:pStyle w:val="ad"/>
        <w:rPr>
          <w:rtl/>
        </w:rPr>
      </w:pPr>
      <w:r>
        <w:rPr>
          <w:rtl/>
        </w:rPr>
        <w:t>היו"ר ראובן ריבלין:</w:t>
      </w:r>
    </w:p>
    <w:p w14:paraId="2526BE23" w14:textId="77777777" w:rsidR="00000000" w:rsidRDefault="00FD3276">
      <w:pPr>
        <w:pStyle w:val="a"/>
        <w:rPr>
          <w:rtl/>
        </w:rPr>
      </w:pPr>
    </w:p>
    <w:p w14:paraId="5A590A2C" w14:textId="77777777" w:rsidR="00000000" w:rsidRDefault="00FD3276">
      <w:pPr>
        <w:pStyle w:val="a"/>
        <w:rPr>
          <w:rFonts w:hint="cs"/>
          <w:rtl/>
        </w:rPr>
      </w:pPr>
      <w:r>
        <w:rPr>
          <w:rFonts w:hint="cs"/>
          <w:rtl/>
        </w:rPr>
        <w:t>תודה רבה ל</w:t>
      </w:r>
      <w:r>
        <w:rPr>
          <w:rFonts w:hint="cs"/>
          <w:rtl/>
        </w:rPr>
        <w:t>חבר הכנסת גפני. חבר הכנסת נסים זאב, בבקשה, וחבר הכנסת רצאבי - אחרון הדוברים, אלא אם יש מי שעדיין לא דיבר והוא מבקש לדבר.</w:t>
      </w:r>
    </w:p>
    <w:p w14:paraId="24E82270" w14:textId="77777777" w:rsidR="00000000" w:rsidRDefault="00FD3276">
      <w:pPr>
        <w:pStyle w:val="a"/>
        <w:ind w:firstLine="0"/>
        <w:rPr>
          <w:rFonts w:hint="cs"/>
          <w:rtl/>
        </w:rPr>
      </w:pPr>
    </w:p>
    <w:p w14:paraId="787DDE1A" w14:textId="77777777" w:rsidR="00000000" w:rsidRDefault="00FD3276">
      <w:pPr>
        <w:pStyle w:val="Speaker"/>
        <w:rPr>
          <w:rtl/>
        </w:rPr>
      </w:pPr>
      <w:bookmarkStart w:id="39" w:name="FS000000490T13_05_2003_16_43_04"/>
      <w:bookmarkEnd w:id="39"/>
      <w:r>
        <w:rPr>
          <w:rFonts w:hint="eastAsia"/>
          <w:rtl/>
        </w:rPr>
        <w:t>נסים</w:t>
      </w:r>
      <w:r>
        <w:rPr>
          <w:rtl/>
        </w:rPr>
        <w:t xml:space="preserve"> זאב (ש"ס):</w:t>
      </w:r>
    </w:p>
    <w:p w14:paraId="0FBE8D39" w14:textId="77777777" w:rsidR="00000000" w:rsidRDefault="00FD3276">
      <w:pPr>
        <w:pStyle w:val="a"/>
        <w:rPr>
          <w:rFonts w:hint="cs"/>
          <w:rtl/>
        </w:rPr>
      </w:pPr>
    </w:p>
    <w:p w14:paraId="1C3C8E43" w14:textId="77777777" w:rsidR="00000000" w:rsidRDefault="00FD3276">
      <w:pPr>
        <w:pStyle w:val="a"/>
        <w:rPr>
          <w:rFonts w:hint="cs"/>
          <w:rtl/>
        </w:rPr>
      </w:pPr>
      <w:r>
        <w:rPr>
          <w:rFonts w:hint="cs"/>
          <w:rtl/>
        </w:rPr>
        <w:t>אדוני היושב-ראש, אני מנצל את ההזדמנות שסגן שר החינוך נמצא כאן כדי לדבר על נושא בתחום החינוך. בושתי ונכלמתי לראות את ה</w:t>
      </w:r>
      <w:r>
        <w:rPr>
          <w:rFonts w:hint="cs"/>
          <w:rtl/>
        </w:rPr>
        <w:t>תמונות המבישות של תלמידים ותלמידות בכיתה י"ב הנמצאים בג'קוזי, ומאמצים שיטה של לימוד מתמטיקה עם בגדי ים, כדי להתעלות ולדעת מתמטיקה הרבה יותר טוב, כאילו הם נמצאים על חוף הים, ואף גרוע מזה. מה יקרה כאשר הם יגיעו למקצועות קצת יותר קשים, אם במתמטיקה הם צריכים ל</w:t>
      </w:r>
      <w:r>
        <w:rPr>
          <w:rFonts w:hint="cs"/>
          <w:rtl/>
        </w:rPr>
        <w:t>התפשט? מה יקרה כאשר יגיעו לאנגלית או למקצועות אחרים, מה יצטרכו לעשות?</w:t>
      </w:r>
    </w:p>
    <w:p w14:paraId="5A2A6FEA" w14:textId="77777777" w:rsidR="00000000" w:rsidRDefault="00FD3276">
      <w:pPr>
        <w:pStyle w:val="a"/>
        <w:rPr>
          <w:rFonts w:hint="cs"/>
          <w:rtl/>
        </w:rPr>
      </w:pPr>
    </w:p>
    <w:p w14:paraId="29143A1A" w14:textId="77777777" w:rsidR="00000000" w:rsidRDefault="00FD3276">
      <w:pPr>
        <w:pStyle w:val="a"/>
        <w:rPr>
          <w:rFonts w:hint="cs"/>
          <w:rtl/>
        </w:rPr>
      </w:pPr>
      <w:r>
        <w:rPr>
          <w:rFonts w:hint="cs"/>
          <w:rtl/>
        </w:rPr>
        <w:t xml:space="preserve">זו חרפה למדינת ישראל, זו חרפה למוסר שלנו, חרפה למשרד החינוך, שמאפשר אף לרגע אחד לאמץ שיטה כזאת. איפה שרת החינוך? איזה חינוך הוא זה, אילו מסרים הם אלה? </w:t>
      </w:r>
    </w:p>
    <w:p w14:paraId="0805C5F9" w14:textId="77777777" w:rsidR="00000000" w:rsidRDefault="00FD3276">
      <w:pPr>
        <w:pStyle w:val="a"/>
        <w:rPr>
          <w:rFonts w:hint="cs"/>
          <w:rtl/>
        </w:rPr>
      </w:pPr>
    </w:p>
    <w:p w14:paraId="6088A2B8" w14:textId="77777777" w:rsidR="00000000" w:rsidRDefault="00FD3276">
      <w:pPr>
        <w:pStyle w:val="a"/>
        <w:rPr>
          <w:rFonts w:hint="cs"/>
          <w:rtl/>
        </w:rPr>
      </w:pPr>
      <w:r>
        <w:rPr>
          <w:rFonts w:hint="cs"/>
          <w:rtl/>
        </w:rPr>
        <w:t>אני מצפה מסגן שר החינוך, שאני יו</w:t>
      </w:r>
      <w:r>
        <w:rPr>
          <w:rFonts w:hint="cs"/>
          <w:rtl/>
        </w:rPr>
        <w:t>דע שנושא הערכים מקודש בעיניו ויש לו רגישות לנושא, שיענה על כך.</w:t>
      </w:r>
    </w:p>
    <w:p w14:paraId="74D74EB2" w14:textId="77777777" w:rsidR="00000000" w:rsidRDefault="00FD3276">
      <w:pPr>
        <w:pStyle w:val="a"/>
        <w:ind w:firstLine="0"/>
        <w:rPr>
          <w:rFonts w:hint="cs"/>
          <w:rtl/>
        </w:rPr>
      </w:pPr>
    </w:p>
    <w:p w14:paraId="02F30B6A" w14:textId="77777777" w:rsidR="00000000" w:rsidRDefault="00FD3276">
      <w:pPr>
        <w:pStyle w:val="ad"/>
        <w:rPr>
          <w:rtl/>
        </w:rPr>
      </w:pPr>
      <w:r>
        <w:rPr>
          <w:rtl/>
        </w:rPr>
        <w:t>היו"ר ראובן ריבלין:</w:t>
      </w:r>
    </w:p>
    <w:p w14:paraId="410981A7" w14:textId="77777777" w:rsidR="00000000" w:rsidRDefault="00FD3276">
      <w:pPr>
        <w:pStyle w:val="a"/>
        <w:rPr>
          <w:rtl/>
        </w:rPr>
      </w:pPr>
    </w:p>
    <w:p w14:paraId="24BFBA97" w14:textId="77777777" w:rsidR="00000000" w:rsidRDefault="00FD3276">
      <w:pPr>
        <w:pStyle w:val="a"/>
        <w:rPr>
          <w:rFonts w:hint="cs"/>
          <w:rtl/>
        </w:rPr>
      </w:pPr>
      <w:r>
        <w:rPr>
          <w:rFonts w:hint="cs"/>
          <w:rtl/>
        </w:rPr>
        <w:t>הבהרת את דבריך בצורה ברורה לחלוטין. חבר הכנסת אהוד רצאבי, ואחריו - חברת הכנסת לבני.</w:t>
      </w:r>
    </w:p>
    <w:p w14:paraId="6A65F1F1" w14:textId="77777777" w:rsidR="00000000" w:rsidRDefault="00FD3276">
      <w:pPr>
        <w:pStyle w:val="a"/>
        <w:ind w:firstLine="0"/>
        <w:rPr>
          <w:rFonts w:hint="cs"/>
          <w:rtl/>
        </w:rPr>
      </w:pPr>
    </w:p>
    <w:p w14:paraId="63FFA881" w14:textId="77777777" w:rsidR="00000000" w:rsidRDefault="00FD3276">
      <w:pPr>
        <w:pStyle w:val="Speaker"/>
        <w:rPr>
          <w:rtl/>
        </w:rPr>
      </w:pPr>
      <w:bookmarkStart w:id="40" w:name="FS000001050T13_05_2003_16_46_39"/>
      <w:bookmarkEnd w:id="40"/>
      <w:r>
        <w:rPr>
          <w:rFonts w:hint="eastAsia"/>
          <w:rtl/>
        </w:rPr>
        <w:t>אהוד</w:t>
      </w:r>
      <w:r>
        <w:rPr>
          <w:rtl/>
        </w:rPr>
        <w:t xml:space="preserve"> רצאבי (שינוי):</w:t>
      </w:r>
    </w:p>
    <w:p w14:paraId="61F043AA" w14:textId="77777777" w:rsidR="00000000" w:rsidRDefault="00FD3276">
      <w:pPr>
        <w:pStyle w:val="a"/>
        <w:rPr>
          <w:rFonts w:hint="cs"/>
          <w:rtl/>
        </w:rPr>
      </w:pPr>
    </w:p>
    <w:p w14:paraId="5960B2B0" w14:textId="77777777" w:rsidR="00000000" w:rsidRDefault="00FD3276">
      <w:pPr>
        <w:pStyle w:val="a"/>
        <w:rPr>
          <w:rFonts w:hint="cs"/>
          <w:rtl/>
        </w:rPr>
      </w:pPr>
      <w:r>
        <w:rPr>
          <w:rFonts w:hint="cs"/>
          <w:rtl/>
        </w:rPr>
        <w:t>מכובדי יושב-ראש הכנסת, כנסת נכבדה, ב=6 בפברואר שנה זו תקף תלמיד כ</w:t>
      </w:r>
      <w:r>
        <w:rPr>
          <w:rFonts w:hint="cs"/>
          <w:rtl/>
        </w:rPr>
        <w:t>יתה א' באשקלון את מנהלת בית-הספר שבו הותקפה מורה רק חודשיים קודם לכן. ב=9  במרס שנה זו, שתי צעירות בנות 15 ו=20 חשודות שהפשיטו נערה בת 16 וניסו לבצע בה מעשה סדום. הן הכריחו אותה לשתות שתן וכיבו סיגריות על ידה. ב=3 במרס שנה זו, נער בן 15 וחברו בן ה=19 חשודי</w:t>
      </w:r>
      <w:r>
        <w:rPr>
          <w:rFonts w:hint="cs"/>
          <w:rtl/>
        </w:rPr>
        <w:t>ם שניסו לסחוט תלמיד בן 17, ובאחד המקרים איימו עליו שיכו אותו ויקברו אותו בבית-הקברות אם לא ישלם להם. ב=17 בפברואר שנה זו התקבלו בתחנת המשטרה בעיר תוך פחות משבוע שלוש תלונות שונות בדבר התעללות באותה צורה. נערים רעולי פנים תקפו  תלמידים בעיר ואיימו עליהם. את</w:t>
      </w:r>
      <w:r>
        <w:rPr>
          <w:rFonts w:hint="cs"/>
          <w:rtl/>
        </w:rPr>
        <w:t xml:space="preserve"> ההשראה הם קיבלו, רבותי, מסדרת טלוויזיה פופולרית.</w:t>
      </w:r>
    </w:p>
    <w:p w14:paraId="6DB3F349" w14:textId="77777777" w:rsidR="00000000" w:rsidRDefault="00FD3276">
      <w:pPr>
        <w:pStyle w:val="a"/>
        <w:rPr>
          <w:rFonts w:hint="cs"/>
          <w:rtl/>
        </w:rPr>
      </w:pPr>
    </w:p>
    <w:p w14:paraId="2B892032" w14:textId="77777777" w:rsidR="00000000" w:rsidRDefault="00FD3276">
      <w:pPr>
        <w:pStyle w:val="a"/>
        <w:rPr>
          <w:rFonts w:hint="cs"/>
          <w:rtl/>
        </w:rPr>
      </w:pPr>
      <w:r>
        <w:rPr>
          <w:rFonts w:hint="cs"/>
          <w:rtl/>
        </w:rPr>
        <w:t>למרבה הצער, זה  רק חלק קטן מאוד מהדוגמאות המדאיגות המלוות את שגרת חיינו בשנה האחרונה. לא עובר שבוע בלי שנקרא  בעיתון על האלימות ההולכת וגוברת בקרב בני-הנוער. אין ספק שמערכת החינוך בישראל מתמודדת עם קשיים ר</w:t>
      </w:r>
      <w:r>
        <w:rPr>
          <w:rFonts w:hint="cs"/>
          <w:rtl/>
        </w:rPr>
        <w:t>בים וגדולים בכל הקשור למערכת הלימודים, לרבות אינטגרציה וקליטת עלייה. אני קורא, רבותי, לשרת החינוך, ליושב-ראש ועדת החינוך, ידידי אילן שלגי, לדון בנושא כאוב זה במהירות האפשרית. תודה.</w:t>
      </w:r>
    </w:p>
    <w:p w14:paraId="46A4EE90" w14:textId="77777777" w:rsidR="00000000" w:rsidRDefault="00FD3276">
      <w:pPr>
        <w:pStyle w:val="a"/>
        <w:ind w:firstLine="0"/>
        <w:rPr>
          <w:rFonts w:hint="cs"/>
          <w:rtl/>
        </w:rPr>
      </w:pPr>
    </w:p>
    <w:p w14:paraId="4060E055" w14:textId="77777777" w:rsidR="00000000" w:rsidRDefault="00FD3276">
      <w:pPr>
        <w:pStyle w:val="ad"/>
        <w:rPr>
          <w:rtl/>
        </w:rPr>
      </w:pPr>
      <w:r>
        <w:rPr>
          <w:rtl/>
        </w:rPr>
        <w:t>היו"ר ראובן ריבלין:</w:t>
      </w:r>
    </w:p>
    <w:p w14:paraId="5F8AE46F" w14:textId="77777777" w:rsidR="00000000" w:rsidRDefault="00FD3276">
      <w:pPr>
        <w:pStyle w:val="a"/>
        <w:rPr>
          <w:rtl/>
        </w:rPr>
      </w:pPr>
    </w:p>
    <w:p w14:paraId="6E6A6212" w14:textId="77777777" w:rsidR="00000000" w:rsidRDefault="00FD3276">
      <w:pPr>
        <w:pStyle w:val="a"/>
        <w:rPr>
          <w:rFonts w:hint="cs"/>
          <w:rtl/>
        </w:rPr>
      </w:pPr>
      <w:r>
        <w:rPr>
          <w:rFonts w:hint="cs"/>
          <w:rtl/>
        </w:rPr>
        <w:t>תודה לחבר הכנסת רצאבי. חברת הכנסת אתי לבני, סגנית יוש</w:t>
      </w:r>
      <w:r>
        <w:rPr>
          <w:rFonts w:hint="cs"/>
          <w:rtl/>
        </w:rPr>
        <w:t>ב-ראש הכנסת.</w:t>
      </w:r>
    </w:p>
    <w:p w14:paraId="02412E06" w14:textId="77777777" w:rsidR="00000000" w:rsidRDefault="00FD3276">
      <w:pPr>
        <w:pStyle w:val="a"/>
        <w:ind w:firstLine="0"/>
        <w:rPr>
          <w:rFonts w:hint="cs"/>
          <w:rtl/>
        </w:rPr>
      </w:pPr>
    </w:p>
    <w:p w14:paraId="198F5BCC" w14:textId="77777777" w:rsidR="00000000" w:rsidRDefault="00FD3276">
      <w:pPr>
        <w:pStyle w:val="Speaker"/>
        <w:rPr>
          <w:rtl/>
        </w:rPr>
      </w:pPr>
      <w:bookmarkStart w:id="41" w:name="FS000001051T13_05_2003_16_51_32"/>
      <w:bookmarkEnd w:id="41"/>
      <w:r>
        <w:rPr>
          <w:rFonts w:hint="eastAsia"/>
          <w:rtl/>
        </w:rPr>
        <w:t>אתי</w:t>
      </w:r>
      <w:r>
        <w:rPr>
          <w:rtl/>
        </w:rPr>
        <w:t xml:space="preserve"> לבני (שינוי):</w:t>
      </w:r>
    </w:p>
    <w:p w14:paraId="2BC15CC2" w14:textId="77777777" w:rsidR="00000000" w:rsidRDefault="00FD3276">
      <w:pPr>
        <w:pStyle w:val="a"/>
        <w:rPr>
          <w:rFonts w:hint="cs"/>
          <w:rtl/>
        </w:rPr>
      </w:pPr>
    </w:p>
    <w:p w14:paraId="34103912" w14:textId="77777777" w:rsidR="00000000" w:rsidRDefault="00FD3276">
      <w:pPr>
        <w:pStyle w:val="a"/>
        <w:rPr>
          <w:rFonts w:hint="cs"/>
          <w:rtl/>
        </w:rPr>
      </w:pPr>
      <w:r>
        <w:rPr>
          <w:rFonts w:hint="cs"/>
          <w:rtl/>
        </w:rPr>
        <w:t>אני רוצה להפנות את תשומת לב חברי הכנסת לכך שאחת התוצאות של מימוש מפת הדרכים וקבלת הסכם השלום היא אזור סחר חופשי עם ארצות-הברית. בנאומו של הנשיא בוש בדרום-קרוליינה לפני ימים מספר הוא הציע שתוך שנים מספר יכוננו כאן אזור סחר ח</w:t>
      </w:r>
      <w:r>
        <w:rPr>
          <w:rFonts w:hint="cs"/>
          <w:rtl/>
        </w:rPr>
        <w:t>ופשי, שמשמעותו סחר חופשי בין מדינות האזור, ייצוא חופשי לארצות-הברית וקבלת תשלום במטבע חוץ.</w:t>
      </w:r>
    </w:p>
    <w:p w14:paraId="6D6A4306" w14:textId="77777777" w:rsidR="00000000" w:rsidRDefault="00FD3276">
      <w:pPr>
        <w:pStyle w:val="a"/>
        <w:rPr>
          <w:rFonts w:hint="cs"/>
          <w:rtl/>
        </w:rPr>
      </w:pPr>
    </w:p>
    <w:p w14:paraId="209A3511" w14:textId="77777777" w:rsidR="00000000" w:rsidRDefault="00FD3276">
      <w:pPr>
        <w:pStyle w:val="a"/>
        <w:rPr>
          <w:rFonts w:hint="cs"/>
          <w:rtl/>
        </w:rPr>
      </w:pPr>
      <w:r>
        <w:rPr>
          <w:rFonts w:hint="cs"/>
          <w:rtl/>
        </w:rPr>
        <w:t>ישראל וירדן נמצאות כבר עתה בהסכם סחר חופשי עם ארצות-הברית. ההסכם הזה יהיה מנוף לכל מדינות האזור, אך יהיה מותנה במלחמה בטרור, בהפסקת החרם נגד מדינת ישראל, במלחמה בשח</w:t>
      </w:r>
      <w:r>
        <w:rPr>
          <w:rFonts w:hint="cs"/>
          <w:rtl/>
        </w:rPr>
        <w:t xml:space="preserve">יתות ובהפיכת המדינה הפלסטינית למדינה דמוקרטית מתפקדת. </w:t>
      </w:r>
    </w:p>
    <w:p w14:paraId="56F298A1" w14:textId="77777777" w:rsidR="00000000" w:rsidRDefault="00FD3276">
      <w:pPr>
        <w:pStyle w:val="a"/>
        <w:rPr>
          <w:rFonts w:hint="cs"/>
          <w:rtl/>
        </w:rPr>
      </w:pPr>
    </w:p>
    <w:p w14:paraId="33D62EF5" w14:textId="77777777" w:rsidR="00000000" w:rsidRDefault="00FD3276">
      <w:pPr>
        <w:pStyle w:val="a"/>
        <w:rPr>
          <w:rFonts w:hint="cs"/>
          <w:rtl/>
        </w:rPr>
      </w:pPr>
      <w:r>
        <w:rPr>
          <w:rFonts w:hint="cs"/>
          <w:rtl/>
        </w:rPr>
        <w:t>אני חושבת שעל ישראל להדגיש את נושא אזור הסחר החופשי והאופציות הטמונות בהסכם שלום, כדי להפוך את כל הסיטואציה הזאת לסיטואציה מושכת לעמי האזור, וזאת כחלק מהשלום. תודה.</w:t>
      </w:r>
    </w:p>
    <w:p w14:paraId="3AD43802" w14:textId="77777777" w:rsidR="00000000" w:rsidRDefault="00FD3276">
      <w:pPr>
        <w:pStyle w:val="a"/>
        <w:ind w:firstLine="0"/>
        <w:rPr>
          <w:rFonts w:hint="cs"/>
          <w:rtl/>
        </w:rPr>
      </w:pPr>
    </w:p>
    <w:p w14:paraId="7A7577BE" w14:textId="77777777" w:rsidR="00000000" w:rsidRDefault="00FD3276">
      <w:pPr>
        <w:pStyle w:val="ad"/>
        <w:rPr>
          <w:rtl/>
        </w:rPr>
      </w:pPr>
      <w:r>
        <w:rPr>
          <w:rtl/>
        </w:rPr>
        <w:t>היו"ר ראובן ריבלין:</w:t>
      </w:r>
    </w:p>
    <w:p w14:paraId="077FBE1F" w14:textId="77777777" w:rsidR="00000000" w:rsidRDefault="00FD3276">
      <w:pPr>
        <w:pStyle w:val="a"/>
        <w:rPr>
          <w:rtl/>
        </w:rPr>
      </w:pPr>
    </w:p>
    <w:p w14:paraId="4AAD55BF" w14:textId="77777777" w:rsidR="00000000" w:rsidRDefault="00FD3276">
      <w:pPr>
        <w:pStyle w:val="a"/>
        <w:rPr>
          <w:rFonts w:hint="cs"/>
          <w:rtl/>
        </w:rPr>
      </w:pPr>
      <w:r>
        <w:rPr>
          <w:rFonts w:hint="cs"/>
          <w:rtl/>
        </w:rPr>
        <w:t>תודה לחברת הכ</w:t>
      </w:r>
      <w:r>
        <w:rPr>
          <w:rFonts w:hint="cs"/>
          <w:rtl/>
        </w:rPr>
        <w:t>נסת לבני. אחרון הדוברים - חבר הכנסת דני יתום. לאחר מכן נעבור לתשובות על שאילתות שימסור סגן שר החינוך.</w:t>
      </w:r>
    </w:p>
    <w:p w14:paraId="76BF59D9" w14:textId="77777777" w:rsidR="00000000" w:rsidRDefault="00FD3276">
      <w:pPr>
        <w:pStyle w:val="a"/>
        <w:ind w:firstLine="0"/>
        <w:rPr>
          <w:rFonts w:hint="cs"/>
          <w:rtl/>
        </w:rPr>
      </w:pPr>
    </w:p>
    <w:p w14:paraId="25E6D564" w14:textId="77777777" w:rsidR="00000000" w:rsidRDefault="00FD3276">
      <w:pPr>
        <w:pStyle w:val="Speaker"/>
        <w:rPr>
          <w:rtl/>
        </w:rPr>
      </w:pPr>
      <w:bookmarkStart w:id="42" w:name="FS000001045T13_05_2003_16_55_04"/>
      <w:bookmarkEnd w:id="42"/>
      <w:r>
        <w:rPr>
          <w:rFonts w:hint="eastAsia"/>
          <w:rtl/>
        </w:rPr>
        <w:t>דני</w:t>
      </w:r>
      <w:r>
        <w:rPr>
          <w:rtl/>
        </w:rPr>
        <w:t xml:space="preserve"> יתום (העבודה-מימד):</w:t>
      </w:r>
    </w:p>
    <w:p w14:paraId="23952509" w14:textId="77777777" w:rsidR="00000000" w:rsidRDefault="00FD3276">
      <w:pPr>
        <w:pStyle w:val="a"/>
        <w:rPr>
          <w:rFonts w:hint="cs"/>
          <w:rtl/>
        </w:rPr>
      </w:pPr>
    </w:p>
    <w:p w14:paraId="2BBA9D97" w14:textId="77777777" w:rsidR="00000000" w:rsidRDefault="00FD3276">
      <w:pPr>
        <w:pStyle w:val="a"/>
        <w:rPr>
          <w:rFonts w:hint="cs"/>
          <w:rtl/>
        </w:rPr>
      </w:pPr>
      <w:r>
        <w:rPr>
          <w:rFonts w:hint="cs"/>
          <w:rtl/>
        </w:rPr>
        <w:t>תודה, אדוני יושב-ראש הכנסת. כנסת נכבדה, אנחנו עומדים היום בפני פוטנציאל של התפתחויות מרחיקות לכת במזרח התיכון, אבל אינני חש שהכנ</w:t>
      </w:r>
      <w:r>
        <w:rPr>
          <w:rFonts w:hint="cs"/>
          <w:rtl/>
        </w:rPr>
        <w:t>סת תורמת את חלקה באופן הראוי על מנת להבטיח שהתמורות שיכול להיות שנוכל לקבל כתוצאה מההתפתחויות האלה אכן תהיינה מלאות וטובות.</w:t>
      </w:r>
    </w:p>
    <w:p w14:paraId="313C8319" w14:textId="77777777" w:rsidR="00000000" w:rsidRDefault="00FD3276">
      <w:pPr>
        <w:pStyle w:val="a"/>
        <w:rPr>
          <w:rFonts w:hint="cs"/>
          <w:rtl/>
        </w:rPr>
      </w:pPr>
    </w:p>
    <w:p w14:paraId="797E165E" w14:textId="77777777" w:rsidR="00000000" w:rsidRDefault="00FD3276">
      <w:pPr>
        <w:pStyle w:val="a"/>
        <w:rPr>
          <w:rFonts w:hint="cs"/>
          <w:rtl/>
        </w:rPr>
      </w:pPr>
      <w:r>
        <w:rPr>
          <w:rFonts w:hint="cs"/>
          <w:rtl/>
        </w:rPr>
        <w:t>המזרח התיכון נמצא במשך למעלה מ=100 שנה בסכסוך דמים אלים, שאין בו מנצחים. כל אחד משני הצדדים ממשיך להגיר את דמו. ניסינו כמה וכמה פעמ</w:t>
      </w:r>
      <w:r>
        <w:rPr>
          <w:rFonts w:hint="cs"/>
          <w:rtl/>
        </w:rPr>
        <w:t>ים, ויש בבית הזה לא מעט אנשים, וחלקם לא נמצאים עמנו כאן עכשיו, אשר היו עדים ושותפים למערכת של ניסיונות להפוך כל אבן בדרך לשלום. אני חושב שאנחנו עם שוחר שלום, וכל אחד מאתנו בוודאי מעוניין בכך שהעתיד יהיה הרבה יותר ורוד וטוב.</w:t>
      </w:r>
    </w:p>
    <w:p w14:paraId="752D0E81" w14:textId="77777777" w:rsidR="00000000" w:rsidRDefault="00FD3276">
      <w:pPr>
        <w:pStyle w:val="a"/>
        <w:rPr>
          <w:rFonts w:hint="cs"/>
          <w:rtl/>
        </w:rPr>
      </w:pPr>
    </w:p>
    <w:p w14:paraId="5C925C87" w14:textId="77777777" w:rsidR="00000000" w:rsidRDefault="00FD3276">
      <w:pPr>
        <w:pStyle w:val="a"/>
        <w:rPr>
          <w:rFonts w:hint="cs"/>
          <w:rtl/>
        </w:rPr>
      </w:pPr>
      <w:r>
        <w:rPr>
          <w:rFonts w:hint="cs"/>
          <w:rtl/>
        </w:rPr>
        <w:t xml:space="preserve">אני טוען שאסור בשום פנים ואופן </w:t>
      </w:r>
      <w:r>
        <w:rPr>
          <w:rFonts w:hint="cs"/>
          <w:rtl/>
        </w:rPr>
        <w:t>לוותר על הניסיון, וצריך להמשיך ולעשות כל מה שאפשר על מנת לנצל כל הזדמנות. גם אם לא הצלחנו בעבר, גם אם נכשלנו בעבר, אסור לנו בשום פנים ואופן להחמיץ את ההזדמנות שנותנת לנו מפת הדרכים. תודה.</w:t>
      </w:r>
    </w:p>
    <w:p w14:paraId="75F49602" w14:textId="77777777" w:rsidR="00000000" w:rsidRDefault="00FD3276">
      <w:pPr>
        <w:pStyle w:val="a"/>
        <w:ind w:firstLine="0"/>
        <w:rPr>
          <w:rFonts w:hint="cs"/>
          <w:rtl/>
        </w:rPr>
      </w:pPr>
    </w:p>
    <w:p w14:paraId="432BCB4E" w14:textId="77777777" w:rsidR="00000000" w:rsidRDefault="00FD3276">
      <w:pPr>
        <w:pStyle w:val="ad"/>
        <w:rPr>
          <w:rtl/>
        </w:rPr>
      </w:pPr>
      <w:r>
        <w:rPr>
          <w:rtl/>
        </w:rPr>
        <w:t>היו"ר ראובן ריבלין:</w:t>
      </w:r>
    </w:p>
    <w:p w14:paraId="02233D7E" w14:textId="77777777" w:rsidR="00000000" w:rsidRDefault="00FD3276">
      <w:pPr>
        <w:pStyle w:val="a"/>
        <w:rPr>
          <w:rtl/>
        </w:rPr>
      </w:pPr>
    </w:p>
    <w:p w14:paraId="1CFAA932" w14:textId="77777777" w:rsidR="00000000" w:rsidRDefault="00FD3276">
      <w:pPr>
        <w:pStyle w:val="a"/>
        <w:rPr>
          <w:rFonts w:hint="cs"/>
          <w:rtl/>
        </w:rPr>
      </w:pPr>
      <w:r>
        <w:rPr>
          <w:rFonts w:hint="cs"/>
          <w:rtl/>
        </w:rPr>
        <w:t xml:space="preserve">אני מאוד מודה לחבר הכנסת דני יתום. </w:t>
      </w:r>
    </w:p>
    <w:p w14:paraId="5739B343" w14:textId="77777777" w:rsidR="00000000" w:rsidRDefault="00FD3276">
      <w:pPr>
        <w:pStyle w:val="a"/>
        <w:rPr>
          <w:rFonts w:hint="cs"/>
          <w:rtl/>
        </w:rPr>
      </w:pPr>
    </w:p>
    <w:p w14:paraId="5B9F08D9" w14:textId="77777777" w:rsidR="00000000" w:rsidRDefault="00FD3276">
      <w:pPr>
        <w:pStyle w:val="a"/>
        <w:rPr>
          <w:rFonts w:hint="cs"/>
          <w:rtl/>
        </w:rPr>
      </w:pPr>
      <w:r>
        <w:rPr>
          <w:rFonts w:hint="cs"/>
          <w:rtl/>
        </w:rPr>
        <w:t>תמו הנאומ</w:t>
      </w:r>
      <w:r>
        <w:rPr>
          <w:rFonts w:hint="cs"/>
          <w:rtl/>
        </w:rPr>
        <w:t>ים בני הדקה. היום השתתפו 31 חברי הכנסת. משך הדיון היום היה כ=45 דקות. אני מברך את כל המשתתפים. הממשלה לא ביקשה להשיב על חלק מהנאומים, לכן אני מזמין את סגן שר החינוך להשיב על שאילתות.</w:t>
      </w:r>
    </w:p>
    <w:p w14:paraId="7F23622B" w14:textId="77777777" w:rsidR="00000000" w:rsidRDefault="00FD3276">
      <w:pPr>
        <w:pStyle w:val="a"/>
        <w:rPr>
          <w:rFonts w:hint="cs"/>
          <w:rtl/>
        </w:rPr>
      </w:pPr>
    </w:p>
    <w:p w14:paraId="0B79F6B2" w14:textId="77777777" w:rsidR="00000000" w:rsidRDefault="00FD3276">
      <w:pPr>
        <w:pStyle w:val="a"/>
        <w:rPr>
          <w:rFonts w:hint="cs"/>
          <w:rtl/>
        </w:rPr>
      </w:pPr>
    </w:p>
    <w:p w14:paraId="60F9D3DE" w14:textId="77777777" w:rsidR="00000000" w:rsidRDefault="00FD3276">
      <w:pPr>
        <w:pStyle w:val="Subject"/>
        <w:rPr>
          <w:rFonts w:hint="cs"/>
          <w:rtl/>
        </w:rPr>
      </w:pPr>
      <w:r>
        <w:rPr>
          <w:rFonts w:hint="cs"/>
          <w:rtl/>
        </w:rPr>
        <w:t>שאילתות ותשובות</w:t>
      </w:r>
    </w:p>
    <w:p w14:paraId="6B41D73E" w14:textId="77777777" w:rsidR="00000000" w:rsidRDefault="00FD3276">
      <w:pPr>
        <w:pStyle w:val="a"/>
        <w:rPr>
          <w:rFonts w:hint="cs"/>
          <w:rtl/>
        </w:rPr>
      </w:pPr>
    </w:p>
    <w:p w14:paraId="57EB5F6E" w14:textId="77777777" w:rsidR="00000000" w:rsidRDefault="00FD3276">
      <w:pPr>
        <w:pStyle w:val="ad"/>
        <w:rPr>
          <w:rtl/>
        </w:rPr>
      </w:pPr>
      <w:r>
        <w:rPr>
          <w:rtl/>
        </w:rPr>
        <w:t>היו"ר ראובן ריבלין:</w:t>
      </w:r>
    </w:p>
    <w:p w14:paraId="7BB8ED2D" w14:textId="77777777" w:rsidR="00000000" w:rsidRDefault="00FD3276">
      <w:pPr>
        <w:pStyle w:val="a"/>
        <w:rPr>
          <w:rtl/>
        </w:rPr>
      </w:pPr>
    </w:p>
    <w:p w14:paraId="006FDEF9" w14:textId="77777777" w:rsidR="00000000" w:rsidRDefault="00FD3276">
      <w:pPr>
        <w:pStyle w:val="a"/>
        <w:rPr>
          <w:rFonts w:hint="cs"/>
          <w:rtl/>
        </w:rPr>
      </w:pPr>
      <w:r>
        <w:rPr>
          <w:rFonts w:hint="cs"/>
          <w:rtl/>
        </w:rPr>
        <w:t>סגן שרת החינוך ישיב על שאילתות. ב</w:t>
      </w:r>
      <w:r>
        <w:rPr>
          <w:rFonts w:hint="cs"/>
          <w:rtl/>
        </w:rPr>
        <w:t>בקשה.</w:t>
      </w:r>
    </w:p>
    <w:p w14:paraId="5EC9A13D" w14:textId="77777777" w:rsidR="00000000" w:rsidRDefault="00FD3276">
      <w:pPr>
        <w:pStyle w:val="a"/>
        <w:rPr>
          <w:rFonts w:hint="cs"/>
          <w:rtl/>
        </w:rPr>
      </w:pPr>
    </w:p>
    <w:p w14:paraId="783B967F" w14:textId="77777777" w:rsidR="00000000" w:rsidRDefault="00FD3276">
      <w:pPr>
        <w:pStyle w:val="Speaker"/>
        <w:rPr>
          <w:rtl/>
        </w:rPr>
      </w:pPr>
      <w:bookmarkStart w:id="43" w:name="FS000000412T13_05_2003_16_41_23"/>
      <w:bookmarkEnd w:id="43"/>
      <w:r>
        <w:rPr>
          <w:rFonts w:hint="eastAsia"/>
          <w:rtl/>
        </w:rPr>
        <w:t>סגן</w:t>
      </w:r>
      <w:r>
        <w:rPr>
          <w:rtl/>
        </w:rPr>
        <w:t xml:space="preserve"> שרת החינוך, התרבות והספורט צבי הנדל:</w:t>
      </w:r>
    </w:p>
    <w:p w14:paraId="21097CAD" w14:textId="77777777" w:rsidR="00000000" w:rsidRDefault="00FD3276">
      <w:pPr>
        <w:pStyle w:val="a"/>
        <w:rPr>
          <w:rFonts w:hint="cs"/>
          <w:rtl/>
        </w:rPr>
      </w:pPr>
    </w:p>
    <w:p w14:paraId="0400BA1D" w14:textId="77777777" w:rsidR="00000000" w:rsidRDefault="00FD3276">
      <w:pPr>
        <w:pStyle w:val="a"/>
        <w:rPr>
          <w:rFonts w:hint="cs"/>
          <w:rtl/>
        </w:rPr>
      </w:pPr>
      <w:r>
        <w:rPr>
          <w:rFonts w:hint="cs"/>
          <w:rtl/>
        </w:rPr>
        <w:t xml:space="preserve">מכובדי יושב-ראש הכנסת, ידידי השר, חברי חברי הכנסת, לפני שתגיד לי על אילו שאילתות אני משיב, אני רוצה לומר משפט לשאלה שהעלה ידידי  על הג'קוזי. </w:t>
      </w:r>
    </w:p>
    <w:p w14:paraId="2AF0A608" w14:textId="77777777" w:rsidR="00000000" w:rsidRDefault="00FD3276">
      <w:pPr>
        <w:pStyle w:val="a"/>
        <w:rPr>
          <w:rFonts w:hint="cs"/>
          <w:rtl/>
        </w:rPr>
      </w:pPr>
    </w:p>
    <w:p w14:paraId="6D1E3CEC" w14:textId="77777777" w:rsidR="00000000" w:rsidRDefault="00FD3276">
      <w:pPr>
        <w:pStyle w:val="a"/>
      </w:pPr>
      <w:r>
        <w:rPr>
          <w:rFonts w:hint="cs"/>
          <w:rtl/>
        </w:rPr>
        <w:t>זאת יוזמה פרטית של ראש רשות. אני יכול רק להביע צער, ואני חושב שז</w:t>
      </w:r>
      <w:r>
        <w:rPr>
          <w:rFonts w:hint="cs"/>
          <w:rtl/>
        </w:rPr>
        <w:t>את גם דעת השרה, על שמשאבים שהוא מגייס לצורך פיתוח מערכות החינוך הוא משקיע בג'קוזי. אבל העניין ייבדק, כי עכשיו קיבלתי את הכתובת. אני אלך לבדוק את זה שם.</w:t>
      </w:r>
    </w:p>
    <w:p w14:paraId="3C141688" w14:textId="77777777" w:rsidR="00000000" w:rsidRDefault="00FD3276">
      <w:pPr>
        <w:pStyle w:val="a"/>
      </w:pPr>
    </w:p>
    <w:p w14:paraId="69B12F5A" w14:textId="77777777" w:rsidR="00000000" w:rsidRDefault="00FD3276">
      <w:pPr>
        <w:pStyle w:val="ad"/>
        <w:rPr>
          <w:rtl/>
        </w:rPr>
      </w:pPr>
      <w:r>
        <w:rPr>
          <w:rFonts w:hint="eastAsia"/>
          <w:rtl/>
        </w:rPr>
        <w:t>היו</w:t>
      </w:r>
      <w:r>
        <w:rPr>
          <w:rtl/>
        </w:rPr>
        <w:t>"ר ראובן ריבלין:</w:t>
      </w:r>
    </w:p>
    <w:p w14:paraId="4D7288A1" w14:textId="77777777" w:rsidR="00000000" w:rsidRDefault="00FD3276">
      <w:pPr>
        <w:pStyle w:val="a"/>
        <w:rPr>
          <w:rFonts w:hint="cs"/>
          <w:rtl/>
        </w:rPr>
      </w:pPr>
    </w:p>
    <w:p w14:paraId="3DF068C6" w14:textId="77777777" w:rsidR="00000000" w:rsidRDefault="00FD3276">
      <w:pPr>
        <w:pStyle w:val="a"/>
        <w:rPr>
          <w:rFonts w:hint="cs"/>
          <w:rtl/>
        </w:rPr>
      </w:pPr>
      <w:r>
        <w:rPr>
          <w:rFonts w:hint="cs"/>
          <w:rtl/>
        </w:rPr>
        <w:t>זאת תשובה על שאילתא בעל-פה שלא מן המניין.</w:t>
      </w:r>
    </w:p>
    <w:p w14:paraId="4AF03711" w14:textId="77777777" w:rsidR="00000000" w:rsidRDefault="00FD3276">
      <w:pPr>
        <w:pStyle w:val="a"/>
        <w:rPr>
          <w:rFonts w:hint="cs"/>
          <w:rtl/>
        </w:rPr>
      </w:pPr>
    </w:p>
    <w:p w14:paraId="7C7D576C" w14:textId="77777777" w:rsidR="00000000" w:rsidRDefault="00FD3276">
      <w:pPr>
        <w:pStyle w:val="ac"/>
        <w:rPr>
          <w:rtl/>
        </w:rPr>
      </w:pPr>
      <w:r>
        <w:rPr>
          <w:rFonts w:hint="eastAsia"/>
          <w:rtl/>
        </w:rPr>
        <w:t>נסים</w:t>
      </w:r>
      <w:r>
        <w:rPr>
          <w:rtl/>
        </w:rPr>
        <w:t xml:space="preserve"> זאב (ש"ס):</w:t>
      </w:r>
    </w:p>
    <w:p w14:paraId="6F8FB8AD" w14:textId="77777777" w:rsidR="00000000" w:rsidRDefault="00FD3276">
      <w:pPr>
        <w:pStyle w:val="a"/>
        <w:rPr>
          <w:rFonts w:hint="cs"/>
          <w:rtl/>
        </w:rPr>
      </w:pPr>
    </w:p>
    <w:p w14:paraId="77ACBB28" w14:textId="77777777" w:rsidR="00000000" w:rsidRDefault="00FD3276">
      <w:pPr>
        <w:pStyle w:val="a"/>
        <w:rPr>
          <w:rFonts w:hint="cs"/>
          <w:rtl/>
        </w:rPr>
      </w:pPr>
      <w:r>
        <w:rPr>
          <w:rFonts w:hint="cs"/>
          <w:rtl/>
        </w:rPr>
        <w:t>- - -</w:t>
      </w:r>
    </w:p>
    <w:p w14:paraId="3894E68B" w14:textId="77777777" w:rsidR="00000000" w:rsidRDefault="00FD3276">
      <w:pPr>
        <w:pStyle w:val="a"/>
        <w:rPr>
          <w:rFonts w:hint="cs"/>
          <w:rtl/>
        </w:rPr>
      </w:pPr>
    </w:p>
    <w:p w14:paraId="435D2376" w14:textId="77777777" w:rsidR="00000000" w:rsidRDefault="00FD3276">
      <w:pPr>
        <w:pStyle w:val="ad"/>
        <w:rPr>
          <w:rtl/>
        </w:rPr>
      </w:pPr>
      <w:r>
        <w:rPr>
          <w:rFonts w:hint="eastAsia"/>
          <w:rtl/>
        </w:rPr>
        <w:t>היו</w:t>
      </w:r>
      <w:r>
        <w:rPr>
          <w:rtl/>
        </w:rPr>
        <w:t>"ר ראובן ריב</w:t>
      </w:r>
      <w:r>
        <w:rPr>
          <w:rtl/>
        </w:rPr>
        <w:t>לין:</w:t>
      </w:r>
    </w:p>
    <w:p w14:paraId="67262BD9" w14:textId="77777777" w:rsidR="00000000" w:rsidRDefault="00FD3276">
      <w:pPr>
        <w:pStyle w:val="a"/>
        <w:rPr>
          <w:rFonts w:hint="cs"/>
          <w:rtl/>
        </w:rPr>
      </w:pPr>
    </w:p>
    <w:p w14:paraId="3E6D16B3" w14:textId="77777777" w:rsidR="00000000" w:rsidRDefault="00FD3276">
      <w:pPr>
        <w:pStyle w:val="a"/>
        <w:rPr>
          <w:rFonts w:hint="cs"/>
          <w:rtl/>
        </w:rPr>
      </w:pPr>
      <w:r>
        <w:rPr>
          <w:rFonts w:hint="cs"/>
          <w:rtl/>
        </w:rPr>
        <w:t>אל תצעק כשאתה עומד. אם אתה רוצה לצעוק, שב ואז תצעק. אל תצעק כשאתה עומד. קודם כול תשב. אחרי זה, נראה אם אני ארשה לך לצעוק. חבר הכנסת נסים זאב, אם אדוני רוצה לומר דבר, רק בישיבה יאמר, כי יש רושם בציבור, כשמדברים בעמידה, שמישהו ירוץ חלילה ולהוסיף על מלי</w:t>
      </w:r>
      <w:r>
        <w:rPr>
          <w:rFonts w:hint="cs"/>
          <w:rtl/>
        </w:rPr>
        <w:t xml:space="preserve">ם גם מעשים. </w:t>
      </w:r>
    </w:p>
    <w:p w14:paraId="7A0C95F5" w14:textId="77777777" w:rsidR="00000000" w:rsidRDefault="00FD3276">
      <w:pPr>
        <w:pStyle w:val="a"/>
        <w:rPr>
          <w:rFonts w:hint="cs"/>
          <w:rtl/>
        </w:rPr>
      </w:pPr>
    </w:p>
    <w:p w14:paraId="4FE1DC67" w14:textId="77777777" w:rsidR="00000000" w:rsidRDefault="00FD3276">
      <w:pPr>
        <w:pStyle w:val="a"/>
        <w:rPr>
          <w:rFonts w:hint="cs"/>
          <w:rtl/>
        </w:rPr>
      </w:pPr>
      <w:r>
        <w:rPr>
          <w:rFonts w:hint="cs"/>
          <w:rtl/>
        </w:rPr>
        <w:t xml:space="preserve">כבוד סגן השרה ישיב על שאילתא מס' 4, של חבר הכנסת רביץ: מעבר לחמישה ימי לימוד. חבר הכנסת אינו נוכח, נא להעביר לפרוטוקול. </w:t>
      </w:r>
    </w:p>
    <w:p w14:paraId="26D133C3" w14:textId="77777777" w:rsidR="00000000" w:rsidRDefault="00FD3276">
      <w:pPr>
        <w:pStyle w:val="a"/>
        <w:rPr>
          <w:rtl/>
        </w:rPr>
      </w:pPr>
    </w:p>
    <w:p w14:paraId="42BB793C" w14:textId="77777777" w:rsidR="00000000" w:rsidRDefault="00FD3276">
      <w:pPr>
        <w:pStyle w:val="a"/>
        <w:rPr>
          <w:rFonts w:hint="cs"/>
          <w:rtl/>
        </w:rPr>
      </w:pPr>
    </w:p>
    <w:p w14:paraId="2D26D1E2" w14:textId="77777777" w:rsidR="00000000" w:rsidRDefault="00FD3276">
      <w:pPr>
        <w:pStyle w:val="Query"/>
        <w:jc w:val="center"/>
        <w:rPr>
          <w:rtl/>
        </w:rPr>
      </w:pPr>
      <w:bookmarkStart w:id="44" w:name="CQ9887FI0009887T13_05_2003_18_12_59"/>
      <w:bookmarkEnd w:id="44"/>
      <w:r>
        <w:rPr>
          <w:rtl/>
        </w:rPr>
        <w:t xml:space="preserve">4. מעבר לחמישה ימי לימוד </w:t>
      </w:r>
    </w:p>
    <w:p w14:paraId="454E91D5" w14:textId="77777777" w:rsidR="00000000" w:rsidRDefault="00FD3276">
      <w:pPr>
        <w:pStyle w:val="a"/>
        <w:rPr>
          <w:rFonts w:hint="cs"/>
          <w:rtl/>
        </w:rPr>
      </w:pPr>
    </w:p>
    <w:p w14:paraId="723D8433" w14:textId="77777777" w:rsidR="00000000" w:rsidRDefault="00FD3276">
      <w:pPr>
        <w:pStyle w:val="Heading1"/>
        <w:jc w:val="both"/>
        <w:rPr>
          <w:rFonts w:cs="Arial"/>
          <w:szCs w:val="22"/>
        </w:rPr>
      </w:pPr>
      <w:bookmarkStart w:id="45" w:name="ESQ9887"/>
      <w:bookmarkStart w:id="46" w:name="TextBody8"/>
      <w:bookmarkEnd w:id="45"/>
      <w:r>
        <w:rPr>
          <w:rFonts w:cs="Arial"/>
          <w:szCs w:val="22"/>
          <w:rtl/>
        </w:rPr>
        <w:t>חבר</w:t>
      </w:r>
      <w:bookmarkEnd w:id="46"/>
      <w:r>
        <w:rPr>
          <w:rFonts w:cs="Arial" w:hint="cs"/>
          <w:szCs w:val="22"/>
          <w:rtl/>
        </w:rPr>
        <w:t xml:space="preserve"> הכנסת </w:t>
      </w:r>
      <w:bookmarkStart w:id="47" w:name="TextBody2"/>
      <w:r>
        <w:rPr>
          <w:rFonts w:cs="Arial"/>
          <w:szCs w:val="22"/>
          <w:rtl/>
        </w:rPr>
        <w:t>אברהם רביץ</w:t>
      </w:r>
      <w:bookmarkEnd w:id="47"/>
      <w:r>
        <w:rPr>
          <w:rFonts w:cs="Arial" w:hint="cs"/>
          <w:szCs w:val="22"/>
          <w:rtl/>
        </w:rPr>
        <w:t xml:space="preserve"> </w:t>
      </w:r>
      <w:bookmarkStart w:id="48" w:name="TextBody9"/>
      <w:r>
        <w:rPr>
          <w:rFonts w:cs="Arial"/>
          <w:szCs w:val="22"/>
          <w:rtl/>
        </w:rPr>
        <w:t>שאל</w:t>
      </w:r>
      <w:bookmarkEnd w:id="48"/>
      <w:r>
        <w:rPr>
          <w:rFonts w:cs="Arial" w:hint="cs"/>
          <w:szCs w:val="22"/>
          <w:rtl/>
        </w:rPr>
        <w:t xml:space="preserve"> את</w:t>
      </w:r>
      <w:bookmarkStart w:id="49" w:name="TextBody12"/>
      <w:r>
        <w:rPr>
          <w:rFonts w:cs="Arial"/>
          <w:szCs w:val="22"/>
          <w:rtl/>
        </w:rPr>
        <w:t xml:space="preserve"> </w:t>
      </w:r>
      <w:bookmarkEnd w:id="49"/>
      <w:r>
        <w:rPr>
          <w:rFonts w:cs="Arial"/>
          <w:szCs w:val="22"/>
          <w:rtl/>
        </w:rPr>
        <w:t>שרת החינוך</w:t>
      </w:r>
      <w:r>
        <w:rPr>
          <w:rFonts w:cs="Arial" w:hint="cs"/>
          <w:szCs w:val="22"/>
          <w:rtl/>
        </w:rPr>
        <w:t>,</w:t>
      </w:r>
      <w:r>
        <w:rPr>
          <w:rFonts w:cs="Arial"/>
          <w:szCs w:val="22"/>
        </w:rPr>
        <w:t xml:space="preserve"> </w:t>
      </w:r>
      <w:r>
        <w:rPr>
          <w:rFonts w:cs="Arial"/>
          <w:szCs w:val="22"/>
          <w:rtl/>
        </w:rPr>
        <w:t>התרבות והספורט</w:t>
      </w:r>
    </w:p>
    <w:p w14:paraId="3D0580FA" w14:textId="77777777" w:rsidR="00000000" w:rsidRDefault="00FD3276">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ח'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(12 במרס 2003)</w:t>
      </w:r>
      <w:r>
        <w:rPr>
          <w:rFonts w:cs="Arial"/>
          <w:sz w:val="28"/>
          <w:szCs w:val="22"/>
          <w:rtl/>
        </w:rPr>
        <w:t>:</w:t>
      </w:r>
    </w:p>
    <w:p w14:paraId="1731D8C1" w14:textId="77777777" w:rsidR="00000000" w:rsidRDefault="00FD3276">
      <w:pPr>
        <w:bidi/>
        <w:spacing w:line="360" w:lineRule="auto"/>
        <w:ind w:firstLine="26"/>
        <w:jc w:val="both"/>
        <w:rPr>
          <w:rFonts w:cs="Arial" w:hint="cs"/>
          <w:sz w:val="28"/>
          <w:szCs w:val="22"/>
          <w:rtl/>
        </w:rPr>
      </w:pPr>
    </w:p>
    <w:p w14:paraId="6E552719" w14:textId="77777777" w:rsidR="00000000" w:rsidRDefault="00FD3276">
      <w:pPr>
        <w:bidi/>
        <w:spacing w:line="360" w:lineRule="auto"/>
        <w:ind w:firstLine="26"/>
        <w:jc w:val="both"/>
        <w:rPr>
          <w:rFonts w:cs="Arial" w:hint="cs"/>
          <w:sz w:val="28"/>
          <w:szCs w:val="22"/>
        </w:rPr>
      </w:pPr>
    </w:p>
    <w:p w14:paraId="53C9D2C2" w14:textId="77777777" w:rsidR="00000000" w:rsidRDefault="00FD3276">
      <w:pPr>
        <w:bidi/>
        <w:spacing w:line="360" w:lineRule="auto"/>
        <w:ind w:firstLine="720"/>
        <w:jc w:val="both"/>
        <w:rPr>
          <w:rFonts w:cs="Arial"/>
          <w:sz w:val="28"/>
          <w:szCs w:val="22"/>
          <w:rtl/>
        </w:rPr>
      </w:pPr>
      <w:bookmarkStart w:id="50" w:name="TextBody3"/>
      <w:r>
        <w:rPr>
          <w:rFonts w:cs="Arial"/>
          <w:sz w:val="28"/>
          <w:szCs w:val="22"/>
          <w:rtl/>
        </w:rPr>
        <w:t>לאור ההסכם הקואל</w:t>
      </w:r>
      <w:r>
        <w:rPr>
          <w:rFonts w:cs="Arial" w:hint="cs"/>
          <w:sz w:val="28"/>
          <w:szCs w:val="22"/>
          <w:rtl/>
        </w:rPr>
        <w:t>י</w:t>
      </w:r>
      <w:r>
        <w:rPr>
          <w:rFonts w:cs="Arial"/>
          <w:sz w:val="28"/>
          <w:szCs w:val="22"/>
          <w:rtl/>
        </w:rPr>
        <w:t>ציוני בין הליכוד, המפד</w:t>
      </w:r>
      <w:r>
        <w:rPr>
          <w:rFonts w:cs="Arial" w:hint="cs"/>
          <w:sz w:val="28"/>
          <w:szCs w:val="22"/>
          <w:rtl/>
        </w:rPr>
        <w:t>"</w:t>
      </w:r>
      <w:r>
        <w:rPr>
          <w:rFonts w:cs="Arial"/>
          <w:sz w:val="28"/>
          <w:szCs w:val="22"/>
          <w:rtl/>
        </w:rPr>
        <w:t xml:space="preserve">ל ושינוי, יקודם נושא יום חופשי נוסף. ביום </w:t>
      </w:r>
      <w:r>
        <w:rPr>
          <w:rFonts w:cs="Arial" w:hint="cs"/>
          <w:sz w:val="28"/>
          <w:szCs w:val="22"/>
          <w:rtl/>
        </w:rPr>
        <w:t>זה</w:t>
      </w:r>
      <w:r>
        <w:rPr>
          <w:rFonts w:cs="Arial"/>
          <w:sz w:val="28"/>
          <w:szCs w:val="22"/>
          <w:rtl/>
        </w:rPr>
        <w:t xml:space="preserve">, שיהיה יום ראשון, יהיו גם תלמידי ישראל מחוץ למסגרת הלימודים. </w:t>
      </w:r>
    </w:p>
    <w:bookmarkEnd w:id="50"/>
    <w:p w14:paraId="00A72CE1" w14:textId="77777777" w:rsidR="00000000" w:rsidRDefault="00FD3276">
      <w:pPr>
        <w:bidi/>
        <w:spacing w:line="360" w:lineRule="auto"/>
        <w:ind w:firstLine="720"/>
        <w:jc w:val="both"/>
        <w:rPr>
          <w:rFonts w:cs="Arial"/>
          <w:sz w:val="28"/>
          <w:szCs w:val="22"/>
        </w:rPr>
      </w:pPr>
    </w:p>
    <w:p w14:paraId="28716365" w14:textId="77777777" w:rsidR="00000000" w:rsidRDefault="00FD3276">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20FEE140" w14:textId="77777777" w:rsidR="00000000" w:rsidRDefault="00FD3276">
      <w:pPr>
        <w:bidi/>
        <w:spacing w:line="360" w:lineRule="auto"/>
        <w:ind w:firstLine="720"/>
        <w:jc w:val="both"/>
        <w:rPr>
          <w:rFonts w:cs="Arial"/>
          <w:sz w:val="28"/>
          <w:szCs w:val="22"/>
        </w:rPr>
      </w:pPr>
    </w:p>
    <w:p w14:paraId="6D142522" w14:textId="77777777" w:rsidR="00000000" w:rsidRDefault="00FD3276">
      <w:pPr>
        <w:pStyle w:val="BodyTextIndent2"/>
        <w:ind w:left="0" w:firstLine="720"/>
        <w:jc w:val="both"/>
        <w:rPr>
          <w:rFonts w:cs="Arial" w:hint="cs"/>
          <w:szCs w:val="22"/>
          <w:rtl/>
        </w:rPr>
      </w:pPr>
      <w:bookmarkStart w:id="51" w:name="TextBody5"/>
      <w:r>
        <w:rPr>
          <w:rFonts w:cs="Arial" w:hint="cs"/>
          <w:szCs w:val="22"/>
          <w:rtl/>
        </w:rPr>
        <w:t xml:space="preserve">1. </w:t>
      </w:r>
      <w:r>
        <w:rPr>
          <w:rFonts w:cs="Arial"/>
          <w:szCs w:val="22"/>
          <w:rtl/>
        </w:rPr>
        <w:t xml:space="preserve">האם משרד החינוך נותן דעתו </w:t>
      </w:r>
      <w:r>
        <w:rPr>
          <w:rFonts w:cs="Arial" w:hint="cs"/>
          <w:szCs w:val="22"/>
          <w:rtl/>
        </w:rPr>
        <w:t>למצב שבו תחסר</w:t>
      </w:r>
      <w:r>
        <w:rPr>
          <w:rFonts w:cs="Arial"/>
          <w:szCs w:val="22"/>
          <w:rtl/>
        </w:rPr>
        <w:t xml:space="preserve"> מסגרת לתלמידים ביום החופשי הנוסף</w:t>
      </w:r>
      <w:r>
        <w:rPr>
          <w:rFonts w:cs="Arial" w:hint="cs"/>
          <w:szCs w:val="22"/>
          <w:rtl/>
        </w:rPr>
        <w:t>?</w:t>
      </w:r>
    </w:p>
    <w:p w14:paraId="38E1797C" w14:textId="77777777" w:rsidR="00000000" w:rsidRDefault="00FD3276">
      <w:pPr>
        <w:bidi/>
        <w:spacing w:line="360" w:lineRule="auto"/>
        <w:ind w:firstLine="720"/>
        <w:jc w:val="both"/>
        <w:rPr>
          <w:rFonts w:cs="Arial"/>
          <w:sz w:val="28"/>
          <w:szCs w:val="22"/>
          <w:rtl/>
        </w:rPr>
      </w:pPr>
    </w:p>
    <w:p w14:paraId="3CFE4A1C" w14:textId="77777777" w:rsidR="00000000" w:rsidRDefault="00FD3276">
      <w:pPr>
        <w:bidi/>
        <w:spacing w:line="360" w:lineRule="auto"/>
        <w:ind w:firstLine="720"/>
        <w:jc w:val="both"/>
        <w:rPr>
          <w:rFonts w:cs="Arial" w:hint="cs"/>
          <w:sz w:val="28"/>
          <w:szCs w:val="22"/>
          <w:rtl/>
        </w:rPr>
      </w:pPr>
      <w:r>
        <w:rPr>
          <w:rFonts w:cs="Arial" w:hint="cs"/>
          <w:sz w:val="28"/>
          <w:szCs w:val="22"/>
          <w:rtl/>
        </w:rPr>
        <w:t xml:space="preserve">2. </w:t>
      </w:r>
      <w:r>
        <w:rPr>
          <w:rFonts w:cs="Arial"/>
          <w:sz w:val="28"/>
          <w:szCs w:val="22"/>
          <w:rtl/>
        </w:rPr>
        <w:t xml:space="preserve">האם משרד </w:t>
      </w:r>
      <w:r>
        <w:rPr>
          <w:rFonts w:cs="Arial"/>
          <w:sz w:val="28"/>
          <w:szCs w:val="22"/>
          <w:rtl/>
        </w:rPr>
        <w:t>החינוך מכין ת</w:t>
      </w:r>
      <w:r>
        <w:rPr>
          <w:rFonts w:cs="Arial" w:hint="cs"/>
          <w:sz w:val="28"/>
          <w:szCs w:val="22"/>
          <w:rtl/>
        </w:rPr>
        <w:t>ו</w:t>
      </w:r>
      <w:r>
        <w:rPr>
          <w:rFonts w:cs="Arial"/>
          <w:sz w:val="28"/>
          <w:szCs w:val="22"/>
          <w:rtl/>
        </w:rPr>
        <w:t>כנית אלטרנטיבית ליום הח</w:t>
      </w:r>
      <w:r>
        <w:rPr>
          <w:rFonts w:cs="Arial" w:hint="cs"/>
          <w:sz w:val="28"/>
          <w:szCs w:val="22"/>
          <w:rtl/>
        </w:rPr>
        <w:t>ו</w:t>
      </w:r>
      <w:r>
        <w:rPr>
          <w:rFonts w:cs="Arial"/>
          <w:sz w:val="28"/>
          <w:szCs w:val="22"/>
          <w:rtl/>
        </w:rPr>
        <w:t>פשי וכיצד הוא נערך לכך תקציבית</w:t>
      </w:r>
      <w:r>
        <w:rPr>
          <w:rFonts w:cs="Arial" w:hint="cs"/>
          <w:sz w:val="28"/>
          <w:szCs w:val="22"/>
          <w:rtl/>
        </w:rPr>
        <w:t>?</w:t>
      </w:r>
    </w:p>
    <w:p w14:paraId="026DF9A1" w14:textId="77777777" w:rsidR="00000000" w:rsidRDefault="00FD3276">
      <w:pPr>
        <w:bidi/>
        <w:spacing w:line="360" w:lineRule="auto"/>
        <w:ind w:firstLine="720"/>
        <w:jc w:val="both"/>
        <w:rPr>
          <w:rFonts w:cs="Arial"/>
          <w:sz w:val="28"/>
          <w:szCs w:val="22"/>
          <w:rtl/>
        </w:rPr>
      </w:pPr>
    </w:p>
    <w:p w14:paraId="500E46B7" w14:textId="77777777" w:rsidR="00000000" w:rsidRDefault="00FD3276">
      <w:pPr>
        <w:bidi/>
        <w:spacing w:line="360" w:lineRule="auto"/>
        <w:ind w:firstLine="720"/>
        <w:jc w:val="both"/>
        <w:rPr>
          <w:rFonts w:cs="Arial" w:hint="cs"/>
          <w:sz w:val="28"/>
          <w:szCs w:val="22"/>
          <w:rtl/>
        </w:rPr>
      </w:pPr>
      <w:r>
        <w:rPr>
          <w:rFonts w:cs="Arial" w:hint="cs"/>
          <w:sz w:val="28"/>
          <w:szCs w:val="22"/>
          <w:rtl/>
        </w:rPr>
        <w:t xml:space="preserve">3. </w:t>
      </w:r>
      <w:r>
        <w:rPr>
          <w:rFonts w:cs="Arial"/>
          <w:sz w:val="28"/>
          <w:szCs w:val="22"/>
          <w:rtl/>
        </w:rPr>
        <w:t>מה יהיה דינם של בתי</w:t>
      </w:r>
      <w:r>
        <w:rPr>
          <w:rFonts w:cs="Arial" w:hint="cs"/>
          <w:sz w:val="28"/>
          <w:szCs w:val="22"/>
          <w:rtl/>
        </w:rPr>
        <w:t>-</w:t>
      </w:r>
      <w:r>
        <w:rPr>
          <w:rFonts w:cs="Arial"/>
          <w:sz w:val="28"/>
          <w:szCs w:val="22"/>
          <w:rtl/>
        </w:rPr>
        <w:t xml:space="preserve">ספר שיבחרו להמשיך ולקיים </w:t>
      </w:r>
      <w:r>
        <w:rPr>
          <w:rFonts w:cs="Arial" w:hint="cs"/>
          <w:sz w:val="28"/>
          <w:szCs w:val="22"/>
          <w:rtl/>
        </w:rPr>
        <w:t xml:space="preserve">לימודים </w:t>
      </w:r>
      <w:r>
        <w:rPr>
          <w:rFonts w:cs="Arial"/>
          <w:sz w:val="28"/>
          <w:szCs w:val="22"/>
          <w:rtl/>
        </w:rPr>
        <w:t>ביום החופשי</w:t>
      </w:r>
      <w:r>
        <w:rPr>
          <w:rFonts w:cs="Arial" w:hint="cs"/>
          <w:sz w:val="28"/>
          <w:szCs w:val="22"/>
          <w:rtl/>
        </w:rPr>
        <w:t>?</w:t>
      </w:r>
    </w:p>
    <w:p w14:paraId="4EBBC149" w14:textId="77777777" w:rsidR="00000000" w:rsidRDefault="00FD3276">
      <w:pPr>
        <w:bidi/>
        <w:spacing w:line="360" w:lineRule="auto"/>
        <w:ind w:firstLine="720"/>
        <w:jc w:val="both"/>
        <w:rPr>
          <w:rFonts w:cs="Arial" w:hint="cs"/>
          <w:sz w:val="28"/>
          <w:szCs w:val="22"/>
          <w:rtl/>
        </w:rPr>
      </w:pPr>
    </w:p>
    <w:p w14:paraId="13F2E018" w14:textId="77777777" w:rsidR="00000000" w:rsidRDefault="00FD3276">
      <w:pPr>
        <w:pStyle w:val="SpeakerCon"/>
        <w:rPr>
          <w:rFonts w:hint="cs"/>
          <w:rtl/>
        </w:rPr>
      </w:pPr>
      <w:r>
        <w:rPr>
          <w:rFonts w:hint="cs"/>
          <w:rtl/>
        </w:rPr>
        <w:t>תשובת סגן שרת החינוך, התרבות והספורט צבי הנדל:</w:t>
      </w:r>
    </w:p>
    <w:p w14:paraId="678BB2A3" w14:textId="77777777" w:rsidR="00000000" w:rsidRDefault="00FD3276">
      <w:pPr>
        <w:pStyle w:val="a"/>
        <w:ind w:firstLine="0"/>
      </w:pPr>
      <w:r>
        <w:rPr>
          <w:rFonts w:hint="cs"/>
          <w:rtl/>
        </w:rPr>
        <w:t>(לא נקראה, נמסרה לפרוטוקול)</w:t>
      </w:r>
    </w:p>
    <w:p w14:paraId="755100B6" w14:textId="77777777" w:rsidR="00000000" w:rsidRDefault="00FD3276">
      <w:pPr>
        <w:pStyle w:val="a"/>
        <w:rPr>
          <w:rtl/>
        </w:rPr>
      </w:pPr>
    </w:p>
    <w:p w14:paraId="3F953CBB" w14:textId="77777777" w:rsidR="00000000" w:rsidRDefault="00FD3276">
      <w:pPr>
        <w:pStyle w:val="a"/>
        <w:rPr>
          <w:rFonts w:hint="cs"/>
          <w:rtl/>
        </w:rPr>
      </w:pPr>
      <w:r>
        <w:rPr>
          <w:rFonts w:hint="cs"/>
          <w:rtl/>
        </w:rPr>
        <w:t>1-3. לא ידוע לי על הסכם קואליציוני לפיו</w:t>
      </w:r>
      <w:r>
        <w:rPr>
          <w:rFonts w:hint="cs"/>
          <w:rtl/>
        </w:rPr>
        <w:t xml:space="preserve"> ייקבע יום ראשון כיום חופשי נוסף.</w:t>
      </w:r>
    </w:p>
    <w:p w14:paraId="5B479A17" w14:textId="77777777" w:rsidR="00000000" w:rsidRDefault="00FD3276">
      <w:pPr>
        <w:pStyle w:val="a"/>
        <w:rPr>
          <w:rtl/>
        </w:rPr>
      </w:pPr>
    </w:p>
    <w:p w14:paraId="64EF3B1F" w14:textId="77777777" w:rsidR="00000000" w:rsidRDefault="00FD3276">
      <w:pPr>
        <w:pStyle w:val="a"/>
        <w:rPr>
          <w:rFonts w:hint="cs"/>
          <w:rtl/>
        </w:rPr>
      </w:pPr>
      <w:r>
        <w:rPr>
          <w:rFonts w:hint="cs"/>
          <w:rtl/>
        </w:rPr>
        <w:t>עם זאת יצוין, שכבר כיום רשויות מקומיות שונות בארץ מקיימות חמישה ימי לימוד במוסדות החינוך שבתחומן, והיום הפנוי הוא יום שישי. רשויות מקומיות נוספות שוקלות להצטרף להסדר זה.</w:t>
      </w:r>
    </w:p>
    <w:p w14:paraId="48BBFB23" w14:textId="77777777" w:rsidR="00000000" w:rsidRDefault="00FD3276">
      <w:pPr>
        <w:pStyle w:val="a"/>
        <w:rPr>
          <w:rtl/>
        </w:rPr>
      </w:pPr>
    </w:p>
    <w:p w14:paraId="6E9E569D" w14:textId="77777777" w:rsidR="00000000" w:rsidRDefault="00FD3276">
      <w:pPr>
        <w:pStyle w:val="a"/>
        <w:rPr>
          <w:rtl/>
        </w:rPr>
      </w:pPr>
      <w:r>
        <w:rPr>
          <w:rFonts w:hint="cs"/>
          <w:rtl/>
        </w:rPr>
        <w:t>השאלות שהעלית הן אכן כבדות משקל ואין לי ספק שהן תע</w:t>
      </w:r>
      <w:r>
        <w:rPr>
          <w:rFonts w:hint="cs"/>
          <w:rtl/>
        </w:rPr>
        <w:t>לינה במסגרת הדיונים שיתקיימו בסוגיית המעבר לחמישה ימי לימוד.</w:t>
      </w:r>
    </w:p>
    <w:p w14:paraId="4B6DAA43" w14:textId="77777777" w:rsidR="00000000" w:rsidRDefault="00FD3276">
      <w:pPr>
        <w:pStyle w:val="a"/>
        <w:rPr>
          <w:rFonts w:hint="cs"/>
          <w:rtl/>
        </w:rPr>
      </w:pPr>
    </w:p>
    <w:p w14:paraId="4929B577" w14:textId="77777777" w:rsidR="00000000" w:rsidRDefault="00FD3276">
      <w:pPr>
        <w:pStyle w:val="a"/>
        <w:rPr>
          <w:rFonts w:hint="cs"/>
          <w:rtl/>
        </w:rPr>
      </w:pPr>
      <w:r>
        <w:rPr>
          <w:rFonts w:hint="cs"/>
          <w:rtl/>
        </w:rPr>
        <w:t>בשלב זה הנושא נדון בשני היבטים בלבד: התאמת ימי הלימודים לימי העבודה במשק; בדיקת האפשרויות לחיסכון בתפעול מוסדות החינוך ולמזעור הפגיעה בשעות הלימוד.</w:t>
      </w:r>
    </w:p>
    <w:p w14:paraId="60236A00" w14:textId="77777777" w:rsidR="00000000" w:rsidRDefault="00FD3276">
      <w:pPr>
        <w:pStyle w:val="a"/>
        <w:rPr>
          <w:rFonts w:hint="cs"/>
          <w:rtl/>
        </w:rPr>
      </w:pPr>
    </w:p>
    <w:p w14:paraId="49A65EB0" w14:textId="77777777" w:rsidR="00000000" w:rsidRDefault="00FD3276">
      <w:pPr>
        <w:pStyle w:val="a"/>
        <w:rPr>
          <w:rFonts w:hint="cs"/>
          <w:rtl/>
        </w:rPr>
      </w:pPr>
      <w:r>
        <w:rPr>
          <w:rFonts w:hint="cs"/>
          <w:rtl/>
        </w:rPr>
        <w:t>טרם התקבלה כל החלטה בנושא, וכשתתקבל החלטה עקר</w:t>
      </w:r>
      <w:r>
        <w:rPr>
          <w:rFonts w:hint="cs"/>
          <w:rtl/>
        </w:rPr>
        <w:t>ונית, יציע משרד החינוך לתלמידים מגוון חלופות לפעילות חינוכית ביום הפנוי.</w:t>
      </w:r>
    </w:p>
    <w:p w14:paraId="0E8B53DE" w14:textId="77777777" w:rsidR="00000000" w:rsidRDefault="00FD3276">
      <w:pPr>
        <w:pStyle w:val="a"/>
      </w:pPr>
    </w:p>
    <w:bookmarkEnd w:id="51"/>
    <w:p w14:paraId="121D1B88" w14:textId="77777777" w:rsidR="00000000" w:rsidRDefault="00FD3276">
      <w:pPr>
        <w:pStyle w:val="ad"/>
        <w:rPr>
          <w:rtl/>
        </w:rPr>
      </w:pPr>
      <w:r>
        <w:rPr>
          <w:rFonts w:hint="eastAsia"/>
          <w:rtl/>
        </w:rPr>
        <w:t>היו</w:t>
      </w:r>
      <w:r>
        <w:rPr>
          <w:rtl/>
        </w:rPr>
        <w:t>"ר ראובן ריבלין:</w:t>
      </w:r>
    </w:p>
    <w:p w14:paraId="01B5E682" w14:textId="77777777" w:rsidR="00000000" w:rsidRDefault="00FD3276">
      <w:pPr>
        <w:pStyle w:val="a"/>
        <w:rPr>
          <w:rFonts w:hint="cs"/>
          <w:rtl/>
        </w:rPr>
      </w:pPr>
    </w:p>
    <w:p w14:paraId="3A58C23F" w14:textId="77777777" w:rsidR="00000000" w:rsidRDefault="00FD3276">
      <w:pPr>
        <w:pStyle w:val="a"/>
        <w:rPr>
          <w:rFonts w:hint="cs"/>
          <w:rtl/>
        </w:rPr>
      </w:pPr>
      <w:r>
        <w:rPr>
          <w:rFonts w:hint="cs"/>
          <w:rtl/>
        </w:rPr>
        <w:t>סגן שרת החינוך ישיב על שאילתא מס' 5, של חבר הכנסת אורי יהודה אריאל: קיצוץ בחוגים בעיירות פיתוח.</w:t>
      </w:r>
    </w:p>
    <w:p w14:paraId="7A20CD7E" w14:textId="77777777" w:rsidR="00000000" w:rsidRDefault="00FD3276">
      <w:pPr>
        <w:pStyle w:val="a"/>
        <w:rPr>
          <w:rFonts w:hint="cs"/>
          <w:rtl/>
        </w:rPr>
      </w:pPr>
    </w:p>
    <w:p w14:paraId="57784D1D" w14:textId="77777777" w:rsidR="00000000" w:rsidRDefault="00FD3276">
      <w:pPr>
        <w:pStyle w:val="Query"/>
        <w:jc w:val="center"/>
        <w:rPr>
          <w:rtl/>
        </w:rPr>
      </w:pPr>
      <w:bookmarkStart w:id="52" w:name="CQ9677FI0009677T13_05_2003_18_29_04"/>
      <w:bookmarkEnd w:id="52"/>
      <w:r>
        <w:rPr>
          <w:rtl/>
        </w:rPr>
        <w:t>5. קיצוץ בחוגים בעיירות פיתוח</w:t>
      </w:r>
    </w:p>
    <w:p w14:paraId="3D333291" w14:textId="77777777" w:rsidR="00000000" w:rsidRDefault="00FD3276">
      <w:pPr>
        <w:pStyle w:val="a"/>
        <w:rPr>
          <w:rFonts w:hint="cs"/>
          <w:rtl/>
        </w:rPr>
      </w:pPr>
    </w:p>
    <w:p w14:paraId="7027C721" w14:textId="77777777" w:rsidR="00000000" w:rsidRDefault="00FD3276">
      <w:pPr>
        <w:pStyle w:val="Heading1"/>
        <w:jc w:val="both"/>
        <w:rPr>
          <w:rFonts w:cs="Arial"/>
          <w:szCs w:val="22"/>
        </w:rPr>
      </w:pPr>
      <w:bookmarkStart w:id="53" w:name="ESQ9677"/>
      <w:bookmarkEnd w:id="53"/>
      <w:r>
        <w:rPr>
          <w:rFonts w:cs="Arial"/>
          <w:szCs w:val="22"/>
          <w:rtl/>
        </w:rPr>
        <w:t>חבר</w:t>
      </w:r>
      <w:r>
        <w:rPr>
          <w:rFonts w:cs="Arial" w:hint="cs"/>
          <w:szCs w:val="22"/>
          <w:rtl/>
        </w:rPr>
        <w:t xml:space="preserve"> הכנסת </w:t>
      </w:r>
      <w:r>
        <w:rPr>
          <w:rFonts w:cs="Arial"/>
          <w:szCs w:val="22"/>
          <w:rtl/>
        </w:rPr>
        <w:t>אורי יהודה אריאל</w:t>
      </w:r>
      <w:r>
        <w:rPr>
          <w:rFonts w:cs="Arial" w:hint="cs"/>
          <w:szCs w:val="22"/>
          <w:rtl/>
        </w:rPr>
        <w:t xml:space="preserve"> </w:t>
      </w:r>
      <w:r>
        <w:rPr>
          <w:rFonts w:cs="Arial"/>
          <w:szCs w:val="22"/>
          <w:rtl/>
        </w:rPr>
        <w:t>שאל</w:t>
      </w:r>
      <w:r>
        <w:rPr>
          <w:rFonts w:cs="Arial" w:hint="cs"/>
          <w:szCs w:val="22"/>
          <w:rtl/>
        </w:rPr>
        <w:t xml:space="preserve"> את</w:t>
      </w:r>
      <w:r>
        <w:rPr>
          <w:rFonts w:cs="Arial"/>
          <w:szCs w:val="22"/>
          <w:rtl/>
        </w:rPr>
        <w:t xml:space="preserve"> שרת החינוך</w:t>
      </w:r>
      <w:r>
        <w:rPr>
          <w:rFonts w:cs="Arial" w:hint="cs"/>
          <w:szCs w:val="22"/>
          <w:rtl/>
        </w:rPr>
        <w:t>,</w:t>
      </w:r>
      <w:r>
        <w:rPr>
          <w:rFonts w:cs="Arial"/>
          <w:szCs w:val="22"/>
        </w:rPr>
        <w:t xml:space="preserve"> </w:t>
      </w:r>
      <w:r>
        <w:rPr>
          <w:rFonts w:cs="Arial"/>
          <w:szCs w:val="22"/>
          <w:rtl/>
        </w:rPr>
        <w:t>התרבות והספורט</w:t>
      </w:r>
    </w:p>
    <w:p w14:paraId="410F30C1" w14:textId="77777777" w:rsidR="00000000" w:rsidRDefault="00FD3276">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ח'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(12 במרס 2003):</w:t>
      </w:r>
    </w:p>
    <w:p w14:paraId="7ECE2803" w14:textId="77777777" w:rsidR="00000000" w:rsidRDefault="00FD3276">
      <w:pPr>
        <w:bidi/>
        <w:spacing w:line="360" w:lineRule="auto"/>
        <w:ind w:firstLine="523"/>
        <w:jc w:val="both"/>
        <w:rPr>
          <w:rFonts w:cs="Arial" w:hint="cs"/>
          <w:sz w:val="28"/>
          <w:szCs w:val="22"/>
          <w:rtl/>
        </w:rPr>
      </w:pPr>
    </w:p>
    <w:p w14:paraId="45E1FB5E" w14:textId="77777777" w:rsidR="00000000" w:rsidRDefault="00FD3276">
      <w:pPr>
        <w:bidi/>
        <w:spacing w:line="360" w:lineRule="auto"/>
        <w:ind w:firstLine="720"/>
        <w:jc w:val="both"/>
        <w:rPr>
          <w:rFonts w:cs="Arial" w:hint="cs"/>
          <w:sz w:val="28"/>
          <w:szCs w:val="22"/>
          <w:rtl/>
        </w:rPr>
      </w:pPr>
      <w:r>
        <w:rPr>
          <w:rFonts w:cs="Arial" w:hint="cs"/>
          <w:sz w:val="28"/>
          <w:szCs w:val="22"/>
          <w:rtl/>
        </w:rPr>
        <w:t xml:space="preserve">ב"ידיעות אחרונות" </w:t>
      </w:r>
      <w:r>
        <w:rPr>
          <w:rFonts w:cs="Arial"/>
          <w:sz w:val="28"/>
          <w:szCs w:val="22"/>
          <w:rtl/>
        </w:rPr>
        <w:t>פורסם</w:t>
      </w:r>
      <w:r>
        <w:rPr>
          <w:rFonts w:cs="Arial" w:hint="cs"/>
          <w:sz w:val="28"/>
          <w:szCs w:val="22"/>
          <w:rtl/>
        </w:rPr>
        <w:t>,</w:t>
      </w:r>
      <w:r>
        <w:rPr>
          <w:rFonts w:cs="Arial"/>
          <w:sz w:val="28"/>
          <w:szCs w:val="22"/>
          <w:rtl/>
        </w:rPr>
        <w:t xml:space="preserve"> כי יופסקו החוגים </w:t>
      </w:r>
      <w:r>
        <w:rPr>
          <w:rFonts w:cs="Arial" w:hint="cs"/>
          <w:sz w:val="28"/>
          <w:szCs w:val="22"/>
          <w:rtl/>
        </w:rPr>
        <w:t>ב</w:t>
      </w:r>
      <w:r>
        <w:rPr>
          <w:rFonts w:cs="Arial"/>
          <w:sz w:val="28"/>
          <w:szCs w:val="22"/>
          <w:rtl/>
        </w:rPr>
        <w:t>עיירות פיתוח בשל קיצוץ בהקצבה</w:t>
      </w:r>
      <w:r>
        <w:rPr>
          <w:rFonts w:cs="Arial" w:hint="cs"/>
          <w:sz w:val="28"/>
          <w:szCs w:val="22"/>
          <w:rtl/>
        </w:rPr>
        <w:t xml:space="preserve"> </w:t>
      </w:r>
      <w:r>
        <w:rPr>
          <w:rFonts w:cs="Arial"/>
          <w:sz w:val="28"/>
          <w:szCs w:val="22"/>
          <w:rtl/>
        </w:rPr>
        <w:t>לקרן</w:t>
      </w:r>
      <w:r>
        <w:rPr>
          <w:rFonts w:cs="Arial" w:hint="cs"/>
          <w:sz w:val="28"/>
          <w:szCs w:val="22"/>
          <w:rtl/>
        </w:rPr>
        <w:t>-</w:t>
      </w:r>
      <w:r>
        <w:rPr>
          <w:rFonts w:cs="Arial"/>
          <w:sz w:val="28"/>
          <w:szCs w:val="22"/>
          <w:rtl/>
        </w:rPr>
        <w:t>קר</w:t>
      </w:r>
      <w:r>
        <w:rPr>
          <w:rFonts w:cs="Arial" w:hint="cs"/>
          <w:sz w:val="28"/>
          <w:szCs w:val="22"/>
          <w:rtl/>
        </w:rPr>
        <w:t>ב</w:t>
      </w:r>
      <w:r>
        <w:rPr>
          <w:rFonts w:cs="Arial"/>
          <w:sz w:val="28"/>
          <w:szCs w:val="22"/>
          <w:rtl/>
        </w:rPr>
        <w:t xml:space="preserve">. </w:t>
      </w:r>
    </w:p>
    <w:p w14:paraId="09751DCB" w14:textId="77777777" w:rsidR="00000000" w:rsidRDefault="00FD3276">
      <w:pPr>
        <w:bidi/>
        <w:spacing w:line="360" w:lineRule="auto"/>
        <w:ind w:firstLine="720"/>
        <w:jc w:val="both"/>
        <w:rPr>
          <w:rFonts w:cs="Arial" w:hint="cs"/>
          <w:sz w:val="28"/>
          <w:szCs w:val="22"/>
          <w:rtl/>
        </w:rPr>
      </w:pPr>
    </w:p>
    <w:p w14:paraId="6D04A3A6" w14:textId="77777777" w:rsidR="00000000" w:rsidRDefault="00FD3276">
      <w:pPr>
        <w:bidi/>
        <w:spacing w:line="360" w:lineRule="auto"/>
        <w:ind w:firstLine="720"/>
        <w:jc w:val="both"/>
        <w:rPr>
          <w:rFonts w:cs="Arial"/>
          <w:sz w:val="28"/>
          <w:szCs w:val="22"/>
          <w:rtl/>
        </w:rPr>
      </w:pPr>
      <w:r>
        <w:rPr>
          <w:rFonts w:cs="Arial"/>
          <w:sz w:val="28"/>
          <w:szCs w:val="22"/>
          <w:rtl/>
        </w:rPr>
        <w:t>כמו</w:t>
      </w:r>
      <w:r>
        <w:rPr>
          <w:rFonts w:cs="Arial" w:hint="cs"/>
          <w:sz w:val="28"/>
          <w:szCs w:val="22"/>
          <w:rtl/>
        </w:rPr>
        <w:t>-</w:t>
      </w:r>
      <w:r>
        <w:rPr>
          <w:rFonts w:cs="Arial"/>
          <w:sz w:val="28"/>
          <w:szCs w:val="22"/>
          <w:rtl/>
        </w:rPr>
        <w:t>כן נמסר</w:t>
      </w:r>
      <w:r>
        <w:rPr>
          <w:rFonts w:cs="Arial" w:hint="cs"/>
          <w:sz w:val="28"/>
          <w:szCs w:val="22"/>
          <w:rtl/>
        </w:rPr>
        <w:t>,</w:t>
      </w:r>
      <w:r>
        <w:rPr>
          <w:rFonts w:cs="Arial"/>
          <w:sz w:val="28"/>
          <w:szCs w:val="22"/>
          <w:rtl/>
        </w:rPr>
        <w:t xml:space="preserve"> כי מנכ"לית המשרד מקיימת </w:t>
      </w:r>
      <w:r>
        <w:rPr>
          <w:rFonts w:cs="Arial" w:hint="cs"/>
          <w:sz w:val="28"/>
          <w:szCs w:val="22"/>
          <w:rtl/>
        </w:rPr>
        <w:t>"</w:t>
      </w:r>
      <w:r>
        <w:rPr>
          <w:rFonts w:cs="Arial"/>
          <w:sz w:val="28"/>
          <w:szCs w:val="22"/>
          <w:rtl/>
        </w:rPr>
        <w:t>דיונים על מנת לתקן את העיוותים</w:t>
      </w:r>
      <w:r>
        <w:rPr>
          <w:rFonts w:cs="Arial" w:hint="cs"/>
          <w:sz w:val="28"/>
          <w:szCs w:val="22"/>
          <w:rtl/>
        </w:rPr>
        <w:t>"</w:t>
      </w:r>
      <w:r>
        <w:rPr>
          <w:rFonts w:cs="Arial"/>
          <w:sz w:val="28"/>
          <w:szCs w:val="22"/>
          <w:rtl/>
        </w:rPr>
        <w:t xml:space="preserve">. </w:t>
      </w:r>
    </w:p>
    <w:p w14:paraId="66070C44" w14:textId="77777777" w:rsidR="00000000" w:rsidRDefault="00FD3276">
      <w:pPr>
        <w:bidi/>
        <w:spacing w:line="360" w:lineRule="auto"/>
        <w:ind w:firstLine="720"/>
        <w:jc w:val="both"/>
        <w:rPr>
          <w:rFonts w:cs="Arial"/>
          <w:sz w:val="28"/>
          <w:szCs w:val="22"/>
          <w:rtl/>
        </w:rPr>
      </w:pPr>
    </w:p>
    <w:p w14:paraId="376E7B60" w14:textId="77777777" w:rsidR="00000000" w:rsidRDefault="00FD3276">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247FD038" w14:textId="77777777" w:rsidR="00000000" w:rsidRDefault="00FD3276">
      <w:pPr>
        <w:bidi/>
        <w:spacing w:line="360" w:lineRule="auto"/>
        <w:ind w:firstLine="720"/>
        <w:jc w:val="both"/>
        <w:rPr>
          <w:rFonts w:cs="Arial" w:hint="cs"/>
          <w:sz w:val="28"/>
          <w:szCs w:val="22"/>
          <w:rtl/>
        </w:rPr>
      </w:pPr>
    </w:p>
    <w:p w14:paraId="5663AC9D" w14:textId="77777777" w:rsidR="00000000" w:rsidRDefault="00FD3276">
      <w:pPr>
        <w:bidi/>
        <w:spacing w:line="360" w:lineRule="auto"/>
        <w:ind w:firstLine="720"/>
        <w:jc w:val="both"/>
        <w:rPr>
          <w:rFonts w:cs="Arial" w:hint="cs"/>
          <w:sz w:val="28"/>
          <w:szCs w:val="22"/>
          <w:rtl/>
        </w:rPr>
      </w:pPr>
      <w:r>
        <w:rPr>
          <w:rFonts w:cs="Arial" w:hint="cs"/>
          <w:sz w:val="28"/>
          <w:szCs w:val="22"/>
          <w:rtl/>
        </w:rPr>
        <w:t>1. האם הידיעה נכ</w:t>
      </w:r>
      <w:r>
        <w:rPr>
          <w:rFonts w:cs="Arial" w:hint="cs"/>
          <w:sz w:val="28"/>
          <w:szCs w:val="22"/>
          <w:rtl/>
        </w:rPr>
        <w:t>ונה?</w:t>
      </w:r>
    </w:p>
    <w:p w14:paraId="48E1ECAF" w14:textId="77777777" w:rsidR="00000000" w:rsidRDefault="00FD3276">
      <w:pPr>
        <w:bidi/>
        <w:spacing w:line="360" w:lineRule="auto"/>
        <w:ind w:firstLine="720"/>
        <w:jc w:val="both"/>
        <w:rPr>
          <w:rFonts w:cs="Arial" w:hint="cs"/>
          <w:sz w:val="28"/>
          <w:szCs w:val="22"/>
          <w:rtl/>
        </w:rPr>
      </w:pPr>
    </w:p>
    <w:p w14:paraId="1E41D3C3" w14:textId="77777777" w:rsidR="00000000" w:rsidRDefault="00FD3276">
      <w:pPr>
        <w:bidi/>
        <w:spacing w:line="360" w:lineRule="auto"/>
        <w:ind w:firstLine="720"/>
        <w:jc w:val="both"/>
        <w:rPr>
          <w:rFonts w:cs="Arial"/>
          <w:sz w:val="28"/>
          <w:szCs w:val="22"/>
          <w:rtl/>
        </w:rPr>
      </w:pPr>
      <w:r>
        <w:rPr>
          <w:rFonts w:cs="Arial" w:hint="cs"/>
          <w:sz w:val="28"/>
          <w:szCs w:val="22"/>
          <w:rtl/>
        </w:rPr>
        <w:t xml:space="preserve">2. אם כן </w:t>
      </w:r>
      <w:r>
        <w:rPr>
          <w:rFonts w:cs="Arial"/>
          <w:sz w:val="28"/>
          <w:szCs w:val="22"/>
          <w:rtl/>
        </w:rPr>
        <w:t>–</w:t>
      </w:r>
      <w:r>
        <w:rPr>
          <w:rFonts w:cs="Arial" w:hint="cs"/>
          <w:sz w:val="28"/>
          <w:szCs w:val="22"/>
          <w:rtl/>
        </w:rPr>
        <w:t xml:space="preserve"> </w:t>
      </w:r>
      <w:r>
        <w:rPr>
          <w:rFonts w:cs="Arial"/>
          <w:sz w:val="28"/>
          <w:szCs w:val="22"/>
          <w:rtl/>
        </w:rPr>
        <w:t xml:space="preserve">האם הצליחה מנכ"לית המשרד במטרתה זו? </w:t>
      </w:r>
    </w:p>
    <w:p w14:paraId="5E659FAD" w14:textId="77777777" w:rsidR="00000000" w:rsidRDefault="00FD3276">
      <w:pPr>
        <w:bidi/>
        <w:spacing w:line="360" w:lineRule="auto"/>
        <w:ind w:firstLine="720"/>
        <w:jc w:val="both"/>
        <w:rPr>
          <w:rFonts w:cs="Arial"/>
          <w:sz w:val="28"/>
          <w:szCs w:val="22"/>
          <w:rtl/>
        </w:rPr>
      </w:pPr>
    </w:p>
    <w:p w14:paraId="7BABA6C1" w14:textId="77777777" w:rsidR="00000000" w:rsidRDefault="00FD3276">
      <w:pPr>
        <w:pStyle w:val="Heading2"/>
        <w:numPr>
          <w:ilvl w:val="0"/>
          <w:numId w:val="0"/>
        </w:numPr>
        <w:ind w:right="0" w:firstLine="720"/>
        <w:jc w:val="both"/>
        <w:rPr>
          <w:rFonts w:cs="Arial"/>
          <w:szCs w:val="22"/>
          <w:rtl/>
        </w:rPr>
      </w:pPr>
      <w:r>
        <w:rPr>
          <w:rFonts w:cs="Arial" w:hint="cs"/>
          <w:szCs w:val="22"/>
          <w:rtl/>
        </w:rPr>
        <w:t xml:space="preserve">3. </w:t>
      </w:r>
      <w:r>
        <w:rPr>
          <w:rFonts w:cs="Arial"/>
          <w:szCs w:val="22"/>
          <w:rtl/>
        </w:rPr>
        <w:t>מה עוד עושה המשרד כדי לצמצם פערים בחינוך?</w:t>
      </w:r>
    </w:p>
    <w:p w14:paraId="0329446F" w14:textId="77777777" w:rsidR="00000000" w:rsidRDefault="00FD3276">
      <w:pPr>
        <w:spacing w:line="360" w:lineRule="auto"/>
        <w:jc w:val="both"/>
        <w:rPr>
          <w:rFonts w:cs="Arial"/>
          <w:szCs w:val="22"/>
          <w:rtl/>
        </w:rPr>
      </w:pPr>
    </w:p>
    <w:p w14:paraId="613315C9" w14:textId="77777777" w:rsidR="00000000" w:rsidRDefault="00FD3276">
      <w:pPr>
        <w:pStyle w:val="SpeakerCon"/>
        <w:rPr>
          <w:rFonts w:hint="cs"/>
          <w:rtl/>
        </w:rPr>
      </w:pPr>
      <w:r>
        <w:rPr>
          <w:rFonts w:hint="cs"/>
          <w:rtl/>
        </w:rPr>
        <w:t>תשובת סגן שרת  החינוך, התרבות והספורט צבי הנדל:</w:t>
      </w:r>
    </w:p>
    <w:p w14:paraId="7FD7BA73" w14:textId="77777777" w:rsidR="00000000" w:rsidRDefault="00FD3276">
      <w:pPr>
        <w:pStyle w:val="a"/>
        <w:ind w:firstLine="0"/>
        <w:rPr>
          <w:rFonts w:hint="cs"/>
          <w:rtl/>
        </w:rPr>
      </w:pPr>
      <w:r>
        <w:rPr>
          <w:rFonts w:hint="cs"/>
          <w:rtl/>
        </w:rPr>
        <w:t>(לא נקראה, נמסרה לפרוטוקול)</w:t>
      </w:r>
    </w:p>
    <w:p w14:paraId="1218DD58" w14:textId="77777777" w:rsidR="00000000" w:rsidRDefault="00FD3276">
      <w:pPr>
        <w:pStyle w:val="a"/>
        <w:rPr>
          <w:rtl/>
        </w:rPr>
      </w:pPr>
    </w:p>
    <w:p w14:paraId="5EF02D58" w14:textId="77777777" w:rsidR="00000000" w:rsidRDefault="00FD3276">
      <w:pPr>
        <w:pStyle w:val="a"/>
      </w:pPr>
      <w:r>
        <w:rPr>
          <w:rFonts w:hint="cs"/>
          <w:rtl/>
        </w:rPr>
        <w:t>1-2. הקיצוצים הכואבים שהושתו על תקציב החינוך במהלך השנתיים האחרונות, בסך של למ</w:t>
      </w:r>
      <w:r>
        <w:rPr>
          <w:rFonts w:hint="cs"/>
          <w:rtl/>
        </w:rPr>
        <w:t>עלה  ממיליארד וחצי ש"ח, חייבו אותנו לקצץ באורח משמעותי בשורה ארוכה של פעילויות, יוזמות ותוכניות חינוכיות, בכל רמות הגיל ובכל המגזרים. חלקן  של התוכניות הללו מתקיים מטבע הדברים  בעיירות הפיתוח ובקרב אוכלוסיות חלשות.</w:t>
      </w:r>
    </w:p>
    <w:p w14:paraId="3F086189" w14:textId="77777777" w:rsidR="00000000" w:rsidRDefault="00FD3276">
      <w:pPr>
        <w:pStyle w:val="a"/>
        <w:rPr>
          <w:rFonts w:hint="cs"/>
          <w:rtl/>
        </w:rPr>
      </w:pPr>
    </w:p>
    <w:p w14:paraId="3F929312" w14:textId="77777777" w:rsidR="00000000" w:rsidRDefault="00FD3276">
      <w:pPr>
        <w:pStyle w:val="a"/>
        <w:rPr>
          <w:rFonts w:hint="cs"/>
          <w:rtl/>
        </w:rPr>
      </w:pPr>
      <w:r>
        <w:rPr>
          <w:rFonts w:hint="cs"/>
          <w:rtl/>
        </w:rPr>
        <w:t>אנו ערים ומודעים לעומק הפגיעה, בעיקר בתל</w:t>
      </w:r>
      <w:r>
        <w:rPr>
          <w:rFonts w:hint="cs"/>
          <w:rtl/>
        </w:rPr>
        <w:t>מידים שבשבילם התוכניות הללו הן אמצעי העשרה יחיד.</w:t>
      </w:r>
    </w:p>
    <w:p w14:paraId="7520EC42" w14:textId="77777777" w:rsidR="00000000" w:rsidRDefault="00FD3276">
      <w:pPr>
        <w:pStyle w:val="a"/>
        <w:rPr>
          <w:rFonts w:hint="cs"/>
          <w:rtl/>
        </w:rPr>
      </w:pPr>
    </w:p>
    <w:p w14:paraId="0B148E33" w14:textId="77777777" w:rsidR="00000000" w:rsidRDefault="00FD3276">
      <w:pPr>
        <w:pStyle w:val="a"/>
        <w:rPr>
          <w:rFonts w:hint="cs"/>
          <w:rtl/>
        </w:rPr>
      </w:pPr>
      <w:r>
        <w:rPr>
          <w:rFonts w:hint="cs"/>
          <w:rtl/>
        </w:rPr>
        <w:t>בעצם ימים אלה אנו מקיימים דיונים אינטנסיביים כדי למצוא חלופות ולמזער ככל הניתן את הנזק שייגרם לתלמידים.</w:t>
      </w:r>
    </w:p>
    <w:p w14:paraId="2E9FF57F" w14:textId="77777777" w:rsidR="00000000" w:rsidRDefault="00FD3276">
      <w:pPr>
        <w:pStyle w:val="a"/>
        <w:rPr>
          <w:rFonts w:hint="cs"/>
          <w:rtl/>
        </w:rPr>
      </w:pPr>
    </w:p>
    <w:p w14:paraId="4999E11A" w14:textId="77777777" w:rsidR="00000000" w:rsidRDefault="00FD3276">
      <w:pPr>
        <w:pStyle w:val="a"/>
        <w:rPr>
          <w:rFonts w:hint="cs"/>
          <w:rtl/>
        </w:rPr>
      </w:pPr>
      <w:r>
        <w:rPr>
          <w:rFonts w:hint="cs"/>
          <w:rtl/>
        </w:rPr>
        <w:t>אחד הנושאים הנבדקים קשור לפעילות תוכנית-קרב, שאותה אנו מעריכים ומוקירים. הנחיתי את מנכ"לית המשרד לעשו</w:t>
      </w:r>
      <w:r>
        <w:rPr>
          <w:rFonts w:hint="cs"/>
          <w:rtl/>
        </w:rPr>
        <w:t>ת הכול כדי לצמצם את הפגיעה בתוכנית ולהחזיר לה חלק מהתקציב שקוצץ,  וכפי שנמסר לי, אכן כך נעשה.</w:t>
      </w:r>
    </w:p>
    <w:p w14:paraId="2F5D85BA" w14:textId="77777777" w:rsidR="00000000" w:rsidRDefault="00FD3276">
      <w:pPr>
        <w:pStyle w:val="a"/>
        <w:rPr>
          <w:rFonts w:hint="cs"/>
          <w:rtl/>
        </w:rPr>
      </w:pPr>
    </w:p>
    <w:p w14:paraId="31DFFDE6" w14:textId="77777777" w:rsidR="00000000" w:rsidRDefault="00FD3276">
      <w:pPr>
        <w:pStyle w:val="a"/>
        <w:rPr>
          <w:rFonts w:hint="cs"/>
          <w:rtl/>
        </w:rPr>
      </w:pPr>
      <w:r>
        <w:rPr>
          <w:rFonts w:hint="cs"/>
          <w:rtl/>
        </w:rPr>
        <w:t>3. צמצום פערים בחינוך הוא אחד מששת הדגלים החינוכיים שהמשרד מניף. המשרד מפעיל תוכניות מגוונות, בכל רמות הגיל, כדי לקדם את ההישגים הלימודיים של התלמידים במערכת החי</w:t>
      </w:r>
      <w:r>
        <w:rPr>
          <w:rFonts w:hint="cs"/>
          <w:rtl/>
        </w:rPr>
        <w:t>נוך ולהביא לשוויון הזדמנויות אמיתי.</w:t>
      </w:r>
    </w:p>
    <w:p w14:paraId="791C2569" w14:textId="77777777" w:rsidR="00000000" w:rsidRDefault="00FD3276">
      <w:pPr>
        <w:pStyle w:val="a"/>
        <w:rPr>
          <w:rFonts w:hint="cs"/>
          <w:rtl/>
        </w:rPr>
      </w:pPr>
    </w:p>
    <w:p w14:paraId="47D42A93" w14:textId="77777777" w:rsidR="00000000" w:rsidRDefault="00FD3276">
      <w:pPr>
        <w:pStyle w:val="a"/>
        <w:rPr>
          <w:rFonts w:hint="cs"/>
        </w:rPr>
      </w:pPr>
      <w:r>
        <w:rPr>
          <w:rFonts w:hint="cs"/>
          <w:rtl/>
        </w:rPr>
        <w:t>להלן אפרט כמה מהתוכניות הבולטות בתחום זה: תוספת מועדי היבחנות שהביאו לעלייה של 5.2%, שהם 7,581 תלמידים, הזכאים לבגרות - מועדי ב', מועדי חורף, סמסטר קיץ; מפעל השאלת ספרי לימוד;  החלת שיטת הצבירה - בין 1 יח"ל ל=5 יח"ל - ב</w:t>
      </w:r>
      <w:r>
        <w:rPr>
          <w:rFonts w:hint="cs"/>
          <w:rtl/>
        </w:rPr>
        <w:t xml:space="preserve">בחינות, בכל מקצועות הלימוד; מוכנות לקריאה  בגני-ילדים </w:t>
      </w:r>
      <w:r>
        <w:rPr>
          <w:rtl/>
        </w:rPr>
        <w:t>–</w:t>
      </w:r>
      <w:r>
        <w:rPr>
          <w:rFonts w:hint="cs"/>
          <w:rtl/>
        </w:rPr>
        <w:t xml:space="preserve"> ב=1,000 גנים; הוראת יסודות הקריאה הפונטית - במקום הוראה של קריאת ה"שפה כמכלול" - שמשמעותה הוראה ישירה ומדורגת של האותיות והתנועות וצירופן למלים ולמשפטים; הוראת אנגלית בכיתות א'; התאמות לתלמידים בעלי ל</w:t>
      </w:r>
      <w:r>
        <w:rPr>
          <w:rFonts w:hint="cs"/>
          <w:rtl/>
        </w:rPr>
        <w:t xml:space="preserve">קויות למידה; התאמת תוכניות, שיטות הוראה ובחינות לתלמידים עולים; שילוב תלמידי החינוך המיוחד במסגרת החינוך הרגיל; תוכנית "נחשון" למניעת נשירה - תוספת של 5,083 תלמידים במערכת; עיצוב תוכנית ליבה משותפת ומחייבת לכל המגזרים - לקראת תשס"ד; סטנדרדים - קביעת תוצרי </w:t>
      </w:r>
      <w:r>
        <w:rPr>
          <w:rFonts w:hint="cs"/>
          <w:rtl/>
        </w:rPr>
        <w:t xml:space="preserve">למידה מצופים;  מבחני משוב - מיצ"ב </w:t>
      </w:r>
      <w:r>
        <w:rPr>
          <w:rtl/>
        </w:rPr>
        <w:t>–</w:t>
      </w:r>
      <w:r>
        <w:rPr>
          <w:rFonts w:hint="cs"/>
          <w:rtl/>
        </w:rPr>
        <w:t xml:space="preserve"> ארציים - בכיתות ב', ה' וח'; עידן חדש לחינוך שווה - תקצוב אישי דיפרנציאלי לתלמיד על-פי רקע סוציו-אקונומי - לקראת תשס"ד; תוספת של 5,000 תלמידים לפנימיות-יום בפריפריה; אישור בנייה של 4,230  כיתות לתשס"ד,  מתוכן 2,412 כיתות </w:t>
      </w:r>
      <w:r>
        <w:rPr>
          <w:rFonts w:hint="cs"/>
          <w:rtl/>
        </w:rPr>
        <w:t>לצמצום פערים במגזר הערבי, הבדואי והחרדי;  מלגות לספרים, גיוס קרן של 10 מיליון ש"ח לרכישת ספרים ל=30,000 תלמידים ממשפחות נזקקות; מלגות לטיולים - העמדת  קרן מלגות של 9 מיליוני ש"ח לסיוע לתלמידים נזקקים; מלגות למסע לפולין - הגדלת קרן המלגות בחצי מיליון ש"ח, ו</w:t>
      </w:r>
      <w:r>
        <w:rPr>
          <w:rFonts w:hint="cs"/>
          <w:rtl/>
        </w:rPr>
        <w:t>בכך הוכפל מספרן מ=400 ל=900.</w:t>
      </w:r>
    </w:p>
    <w:p w14:paraId="317225F1" w14:textId="77777777" w:rsidR="00000000" w:rsidRDefault="00FD3276">
      <w:pPr>
        <w:pStyle w:val="a"/>
        <w:rPr>
          <w:rFonts w:hint="cs"/>
          <w:rtl/>
        </w:rPr>
      </w:pPr>
      <w:r>
        <w:rPr>
          <w:rFonts w:hint="cs"/>
          <w:rtl/>
        </w:rPr>
        <w:t xml:space="preserve">    </w:t>
      </w:r>
    </w:p>
    <w:p w14:paraId="03264E8B" w14:textId="77777777" w:rsidR="00000000" w:rsidRDefault="00FD3276">
      <w:pPr>
        <w:pStyle w:val="ad"/>
        <w:rPr>
          <w:rtl/>
        </w:rPr>
      </w:pPr>
      <w:r>
        <w:rPr>
          <w:rtl/>
        </w:rPr>
        <w:t>היו"ר ראובן ריבלין:</w:t>
      </w:r>
    </w:p>
    <w:p w14:paraId="6F9FE29D" w14:textId="77777777" w:rsidR="00000000" w:rsidRDefault="00FD3276">
      <w:pPr>
        <w:pStyle w:val="a"/>
        <w:rPr>
          <w:rtl/>
        </w:rPr>
      </w:pPr>
    </w:p>
    <w:p w14:paraId="63C5A31C" w14:textId="77777777" w:rsidR="00000000" w:rsidRDefault="00FD3276">
      <w:pPr>
        <w:pStyle w:val="a"/>
        <w:rPr>
          <w:rFonts w:hint="cs"/>
          <w:rtl/>
        </w:rPr>
      </w:pPr>
      <w:r>
        <w:rPr>
          <w:rFonts w:hint="cs"/>
          <w:rtl/>
        </w:rPr>
        <w:t>סגן שרת החינוך ישיב על שאילתא מס' 17, של חבר הכנסת טלב אלסאנע: שירותי הבריאות בבתי-הספר היסודיים ביישובים הלא-מוכרים בנגב. חבר הכנסת טלב אלסאנע נוכח. נא להשיב.</w:t>
      </w:r>
    </w:p>
    <w:p w14:paraId="300F66AE" w14:textId="77777777" w:rsidR="00000000" w:rsidRDefault="00FD3276">
      <w:pPr>
        <w:pStyle w:val="a"/>
        <w:rPr>
          <w:rtl/>
        </w:rPr>
      </w:pPr>
    </w:p>
    <w:p w14:paraId="59E2DE34" w14:textId="77777777" w:rsidR="00000000" w:rsidRDefault="00FD3276">
      <w:pPr>
        <w:pStyle w:val="a"/>
        <w:rPr>
          <w:rFonts w:hint="cs"/>
          <w:rtl/>
        </w:rPr>
      </w:pPr>
    </w:p>
    <w:p w14:paraId="6F73452F" w14:textId="77777777" w:rsidR="00000000" w:rsidRDefault="00FD3276">
      <w:pPr>
        <w:pStyle w:val="Query"/>
        <w:jc w:val="center"/>
        <w:rPr>
          <w:rtl/>
        </w:rPr>
      </w:pPr>
      <w:bookmarkStart w:id="54" w:name="CQ10006FI0010006T13_05_2003_18_29_39"/>
      <w:bookmarkEnd w:id="54"/>
      <w:r>
        <w:rPr>
          <w:rtl/>
        </w:rPr>
        <w:t xml:space="preserve">17. שירותי הבריאות בבתי-הספר היסודיים </w:t>
      </w:r>
      <w:r>
        <w:rPr>
          <w:rFonts w:hint="cs"/>
          <w:rtl/>
        </w:rPr>
        <w:t>ב</w:t>
      </w:r>
      <w:r>
        <w:rPr>
          <w:rFonts w:hint="cs"/>
          <w:rtl/>
        </w:rPr>
        <w:t xml:space="preserve">יישובים הלא-מוכרים </w:t>
      </w:r>
      <w:r>
        <w:rPr>
          <w:rtl/>
        </w:rPr>
        <w:t>בנגב</w:t>
      </w:r>
    </w:p>
    <w:p w14:paraId="3432032D" w14:textId="77777777" w:rsidR="00000000" w:rsidRDefault="00FD3276">
      <w:pPr>
        <w:pStyle w:val="a"/>
        <w:rPr>
          <w:rFonts w:hint="cs"/>
          <w:rtl/>
        </w:rPr>
      </w:pPr>
    </w:p>
    <w:p w14:paraId="7DB0ACC9" w14:textId="77777777" w:rsidR="00000000" w:rsidRDefault="00FD3276">
      <w:pPr>
        <w:pStyle w:val="Heading1"/>
        <w:jc w:val="both"/>
        <w:rPr>
          <w:rFonts w:cs="Arial"/>
          <w:szCs w:val="22"/>
        </w:rPr>
      </w:pPr>
      <w:bookmarkStart w:id="55" w:name="ESQ10006"/>
      <w:bookmarkEnd w:id="55"/>
      <w:r>
        <w:rPr>
          <w:rFonts w:cs="Arial"/>
          <w:szCs w:val="22"/>
          <w:rtl/>
        </w:rPr>
        <w:t>חבר</w:t>
      </w:r>
      <w:r>
        <w:rPr>
          <w:rFonts w:cs="Arial" w:hint="cs"/>
          <w:szCs w:val="22"/>
          <w:rtl/>
        </w:rPr>
        <w:t xml:space="preserve"> הכנסת </w:t>
      </w:r>
      <w:r>
        <w:rPr>
          <w:rFonts w:cs="Arial"/>
          <w:szCs w:val="22"/>
          <w:rtl/>
        </w:rPr>
        <w:t>טלב אלסאנע</w:t>
      </w:r>
      <w:r>
        <w:rPr>
          <w:rFonts w:cs="Arial" w:hint="cs"/>
          <w:szCs w:val="22"/>
          <w:rtl/>
        </w:rPr>
        <w:t xml:space="preserve"> </w:t>
      </w:r>
      <w:r>
        <w:rPr>
          <w:rFonts w:cs="Arial"/>
          <w:szCs w:val="22"/>
          <w:rtl/>
        </w:rPr>
        <w:t>שאל</w:t>
      </w:r>
      <w:r>
        <w:rPr>
          <w:rFonts w:cs="Arial" w:hint="cs"/>
          <w:szCs w:val="22"/>
          <w:rtl/>
        </w:rPr>
        <w:t xml:space="preserve"> את</w:t>
      </w:r>
      <w:r>
        <w:rPr>
          <w:rFonts w:cs="Arial"/>
          <w:szCs w:val="22"/>
          <w:rtl/>
        </w:rPr>
        <w:t xml:space="preserve"> שרת החינוך</w:t>
      </w:r>
      <w:r>
        <w:rPr>
          <w:rFonts w:cs="Arial" w:hint="cs"/>
          <w:szCs w:val="22"/>
          <w:rtl/>
        </w:rPr>
        <w:t>,</w:t>
      </w:r>
      <w:r>
        <w:rPr>
          <w:rFonts w:cs="Arial"/>
          <w:szCs w:val="22"/>
        </w:rPr>
        <w:t xml:space="preserve"> </w:t>
      </w:r>
      <w:r>
        <w:rPr>
          <w:rFonts w:cs="Arial"/>
          <w:szCs w:val="22"/>
          <w:rtl/>
        </w:rPr>
        <w:t>התרבות והספורט</w:t>
      </w:r>
    </w:p>
    <w:p w14:paraId="7DE19A3F" w14:textId="77777777" w:rsidR="00000000" w:rsidRDefault="00FD3276">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ח'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(12 במרס 2003):</w:t>
      </w:r>
    </w:p>
    <w:p w14:paraId="52E74D36" w14:textId="77777777" w:rsidR="00000000" w:rsidRDefault="00FD3276">
      <w:pPr>
        <w:bidi/>
        <w:spacing w:line="360" w:lineRule="auto"/>
        <w:ind w:firstLine="523"/>
        <w:jc w:val="both"/>
        <w:rPr>
          <w:rFonts w:cs="Arial" w:hint="cs"/>
          <w:sz w:val="28"/>
          <w:szCs w:val="22"/>
          <w:rtl/>
        </w:rPr>
      </w:pPr>
    </w:p>
    <w:p w14:paraId="0E89E0DE" w14:textId="77777777" w:rsidR="00000000" w:rsidRDefault="00FD3276">
      <w:pPr>
        <w:bidi/>
        <w:spacing w:line="360" w:lineRule="auto"/>
        <w:ind w:firstLine="523"/>
        <w:jc w:val="both"/>
        <w:rPr>
          <w:rFonts w:cs="Arial" w:hint="cs"/>
          <w:sz w:val="28"/>
          <w:szCs w:val="22"/>
        </w:rPr>
      </w:pPr>
    </w:p>
    <w:p w14:paraId="5A846CBA" w14:textId="77777777" w:rsidR="00000000" w:rsidRDefault="00FD3276">
      <w:pPr>
        <w:bidi/>
        <w:spacing w:line="360" w:lineRule="auto"/>
        <w:ind w:firstLine="720"/>
        <w:jc w:val="both"/>
        <w:rPr>
          <w:rFonts w:cs="Arial"/>
          <w:sz w:val="28"/>
          <w:szCs w:val="22"/>
        </w:rPr>
      </w:pPr>
      <w:r>
        <w:rPr>
          <w:rFonts w:cs="Arial"/>
          <w:sz w:val="28"/>
          <w:szCs w:val="22"/>
          <w:rtl/>
        </w:rPr>
        <w:t>בבתי-הספר היסודיים בי</w:t>
      </w:r>
      <w:r>
        <w:rPr>
          <w:rFonts w:cs="Arial" w:hint="cs"/>
          <w:sz w:val="28"/>
          <w:szCs w:val="22"/>
          <w:rtl/>
        </w:rPr>
        <w:t>י</w:t>
      </w:r>
      <w:r>
        <w:rPr>
          <w:rFonts w:cs="Arial"/>
          <w:sz w:val="28"/>
          <w:szCs w:val="22"/>
          <w:rtl/>
        </w:rPr>
        <w:t>שובים הלא</w:t>
      </w:r>
      <w:r>
        <w:rPr>
          <w:rFonts w:cs="Arial" w:hint="cs"/>
          <w:sz w:val="28"/>
          <w:szCs w:val="22"/>
          <w:rtl/>
        </w:rPr>
        <w:t>-</w:t>
      </w:r>
      <w:r>
        <w:rPr>
          <w:rFonts w:cs="Arial"/>
          <w:sz w:val="28"/>
          <w:szCs w:val="22"/>
          <w:rtl/>
        </w:rPr>
        <w:t>מוכרים בנגב לומדים כ</w:t>
      </w:r>
      <w:r>
        <w:rPr>
          <w:rFonts w:cs="Arial" w:hint="cs"/>
          <w:sz w:val="28"/>
          <w:szCs w:val="22"/>
          <w:rtl/>
        </w:rPr>
        <w:t>=</w:t>
      </w:r>
      <w:r>
        <w:rPr>
          <w:rFonts w:cs="Arial"/>
          <w:sz w:val="28"/>
          <w:szCs w:val="22"/>
          <w:rtl/>
        </w:rPr>
        <w:t>15</w:t>
      </w:r>
      <w:r>
        <w:rPr>
          <w:rFonts w:cs="Arial" w:hint="cs"/>
          <w:sz w:val="28"/>
          <w:szCs w:val="22"/>
          <w:rtl/>
        </w:rPr>
        <w:t>,</w:t>
      </w:r>
      <w:r>
        <w:rPr>
          <w:rFonts w:cs="Arial"/>
          <w:sz w:val="28"/>
          <w:szCs w:val="22"/>
          <w:rtl/>
        </w:rPr>
        <w:t xml:space="preserve">000 תלמידים </w:t>
      </w:r>
      <w:r>
        <w:rPr>
          <w:rFonts w:cs="Arial" w:hint="cs"/>
          <w:sz w:val="28"/>
          <w:szCs w:val="22"/>
          <w:rtl/>
        </w:rPr>
        <w:t>ב=</w:t>
      </w:r>
      <w:r>
        <w:rPr>
          <w:rFonts w:cs="Arial"/>
          <w:sz w:val="28"/>
          <w:szCs w:val="22"/>
          <w:rtl/>
        </w:rPr>
        <w:t xml:space="preserve">17 </w:t>
      </w:r>
      <w:r>
        <w:rPr>
          <w:rFonts w:cs="Arial" w:hint="cs"/>
          <w:sz w:val="28"/>
          <w:szCs w:val="22"/>
          <w:rtl/>
        </w:rPr>
        <w:br/>
      </w:r>
      <w:r>
        <w:rPr>
          <w:rFonts w:cs="Arial"/>
          <w:sz w:val="28"/>
          <w:szCs w:val="22"/>
          <w:rtl/>
        </w:rPr>
        <w:t>בתי-ספר יסודיים. בבתי-הספר הנ"ל אין ש</w:t>
      </w:r>
      <w:r>
        <w:rPr>
          <w:rFonts w:cs="Arial" w:hint="cs"/>
          <w:sz w:val="28"/>
          <w:szCs w:val="22"/>
          <w:rtl/>
        </w:rPr>
        <w:t>י</w:t>
      </w:r>
      <w:r>
        <w:rPr>
          <w:rFonts w:cs="Arial"/>
          <w:sz w:val="28"/>
          <w:szCs w:val="22"/>
          <w:rtl/>
        </w:rPr>
        <w:t>רותי בריאות</w:t>
      </w:r>
      <w:r>
        <w:rPr>
          <w:rFonts w:cs="Arial" w:hint="cs"/>
          <w:sz w:val="28"/>
          <w:szCs w:val="22"/>
          <w:rtl/>
        </w:rPr>
        <w:t>,</w:t>
      </w:r>
      <w:r>
        <w:rPr>
          <w:rFonts w:cs="Arial"/>
          <w:sz w:val="28"/>
          <w:szCs w:val="22"/>
          <w:rtl/>
        </w:rPr>
        <w:t xml:space="preserve"> אין אחיות</w:t>
      </w:r>
      <w:r>
        <w:rPr>
          <w:rFonts w:cs="Arial" w:hint="cs"/>
          <w:sz w:val="28"/>
          <w:szCs w:val="22"/>
          <w:rtl/>
        </w:rPr>
        <w:t>,</w:t>
      </w:r>
      <w:r>
        <w:rPr>
          <w:rFonts w:cs="Arial"/>
          <w:sz w:val="28"/>
          <w:szCs w:val="22"/>
          <w:rtl/>
        </w:rPr>
        <w:t xml:space="preserve"> </w:t>
      </w:r>
      <w:r>
        <w:rPr>
          <w:rFonts w:cs="Arial" w:hint="cs"/>
          <w:sz w:val="28"/>
          <w:szCs w:val="22"/>
          <w:rtl/>
        </w:rPr>
        <w:t>ו</w:t>
      </w:r>
      <w:r>
        <w:rPr>
          <w:rFonts w:cs="Arial"/>
          <w:sz w:val="28"/>
          <w:szCs w:val="22"/>
          <w:rtl/>
        </w:rPr>
        <w:t>התלמידים אינם עוברים בדיקות רפואיות ו</w:t>
      </w:r>
      <w:r>
        <w:rPr>
          <w:rFonts w:cs="Arial" w:hint="cs"/>
          <w:sz w:val="28"/>
          <w:szCs w:val="22"/>
          <w:rtl/>
        </w:rPr>
        <w:t xml:space="preserve">אינם מקבלים </w:t>
      </w:r>
      <w:r>
        <w:rPr>
          <w:rFonts w:cs="Arial"/>
          <w:sz w:val="28"/>
          <w:szCs w:val="22"/>
          <w:rtl/>
        </w:rPr>
        <w:t>שירותי בריאות כנהוג בשאר בתי-הספר במדינה.</w:t>
      </w:r>
    </w:p>
    <w:p w14:paraId="254C11BC" w14:textId="77777777" w:rsidR="00000000" w:rsidRDefault="00FD3276">
      <w:pPr>
        <w:bidi/>
        <w:spacing w:line="360" w:lineRule="auto"/>
        <w:ind w:firstLine="720"/>
        <w:jc w:val="both"/>
        <w:rPr>
          <w:rFonts w:cs="Arial"/>
          <w:sz w:val="28"/>
          <w:szCs w:val="22"/>
        </w:rPr>
      </w:pPr>
    </w:p>
    <w:p w14:paraId="72511DEE" w14:textId="77777777" w:rsidR="00000000" w:rsidRDefault="00FD3276">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2CF61BFD" w14:textId="77777777" w:rsidR="00000000" w:rsidRDefault="00FD3276">
      <w:pPr>
        <w:bidi/>
        <w:spacing w:line="360" w:lineRule="auto"/>
        <w:ind w:firstLine="720"/>
        <w:jc w:val="both"/>
        <w:rPr>
          <w:rFonts w:cs="Arial"/>
          <w:sz w:val="28"/>
          <w:szCs w:val="22"/>
        </w:rPr>
      </w:pPr>
    </w:p>
    <w:p w14:paraId="789C7B5E" w14:textId="77777777" w:rsidR="00000000" w:rsidRDefault="00FD3276">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מדוע אין אחיות בבתי-הספר הנ"ל?</w:t>
      </w:r>
    </w:p>
    <w:p w14:paraId="2635C9C6" w14:textId="77777777" w:rsidR="00000000" w:rsidRDefault="00FD3276">
      <w:pPr>
        <w:bidi/>
        <w:spacing w:line="360" w:lineRule="auto"/>
        <w:ind w:firstLine="720"/>
        <w:jc w:val="both"/>
        <w:rPr>
          <w:rFonts w:cs="Arial"/>
          <w:sz w:val="28"/>
          <w:szCs w:val="22"/>
          <w:rtl/>
        </w:rPr>
      </w:pPr>
    </w:p>
    <w:p w14:paraId="788A77E2" w14:textId="77777777" w:rsidR="00000000" w:rsidRDefault="00FD3276">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 xml:space="preserve">מה </w:t>
      </w:r>
      <w:r>
        <w:rPr>
          <w:rFonts w:cs="Arial" w:hint="cs"/>
          <w:sz w:val="28"/>
          <w:szCs w:val="22"/>
          <w:rtl/>
        </w:rPr>
        <w:t>ייעשה</w:t>
      </w:r>
      <w:r>
        <w:rPr>
          <w:rFonts w:cs="Arial"/>
          <w:sz w:val="28"/>
          <w:szCs w:val="22"/>
          <w:rtl/>
        </w:rPr>
        <w:t xml:space="preserve"> על מנת שהתלמידים יקבלו ש</w:t>
      </w:r>
      <w:r>
        <w:rPr>
          <w:rFonts w:cs="Arial" w:hint="cs"/>
          <w:sz w:val="28"/>
          <w:szCs w:val="22"/>
          <w:rtl/>
        </w:rPr>
        <w:t>י</w:t>
      </w:r>
      <w:r>
        <w:rPr>
          <w:rFonts w:cs="Arial"/>
          <w:sz w:val="28"/>
          <w:szCs w:val="22"/>
          <w:rtl/>
        </w:rPr>
        <w:t>רותי בריאות כ</w:t>
      </w:r>
      <w:r>
        <w:rPr>
          <w:rFonts w:cs="Arial" w:hint="cs"/>
          <w:sz w:val="28"/>
          <w:szCs w:val="22"/>
          <w:rtl/>
        </w:rPr>
        <w:t>שא</w:t>
      </w:r>
      <w:r>
        <w:rPr>
          <w:rFonts w:cs="Arial"/>
          <w:sz w:val="28"/>
          <w:szCs w:val="22"/>
          <w:rtl/>
        </w:rPr>
        <w:t>ר התלמידים במדינה?</w:t>
      </w:r>
    </w:p>
    <w:p w14:paraId="732619D3" w14:textId="77777777" w:rsidR="00000000" w:rsidRDefault="00FD3276">
      <w:pPr>
        <w:bidi/>
        <w:spacing w:line="360" w:lineRule="auto"/>
        <w:ind w:firstLine="720"/>
        <w:jc w:val="both"/>
        <w:rPr>
          <w:rFonts w:cs="Arial"/>
          <w:sz w:val="28"/>
          <w:szCs w:val="22"/>
          <w:rtl/>
        </w:rPr>
      </w:pPr>
    </w:p>
    <w:p w14:paraId="17B9B641" w14:textId="77777777" w:rsidR="00000000" w:rsidRDefault="00FD3276">
      <w:pPr>
        <w:pStyle w:val="SpeakerCon"/>
        <w:rPr>
          <w:rtl/>
        </w:rPr>
      </w:pPr>
      <w:bookmarkStart w:id="56" w:name="FS000000412T13_05_2003_16_52_40C"/>
      <w:bookmarkEnd w:id="56"/>
      <w:r>
        <w:rPr>
          <w:rtl/>
        </w:rPr>
        <w:t>סגן שרת החינוך, התרבות והספורט צבי הנדל:</w:t>
      </w:r>
    </w:p>
    <w:p w14:paraId="4A91A62B" w14:textId="77777777" w:rsidR="00000000" w:rsidRDefault="00FD3276">
      <w:pPr>
        <w:pStyle w:val="a"/>
        <w:rPr>
          <w:rtl/>
        </w:rPr>
      </w:pPr>
    </w:p>
    <w:p w14:paraId="50A08F32" w14:textId="77777777" w:rsidR="00000000" w:rsidRDefault="00FD3276">
      <w:pPr>
        <w:pStyle w:val="a"/>
        <w:rPr>
          <w:rFonts w:hint="cs"/>
          <w:rtl/>
        </w:rPr>
      </w:pPr>
      <w:r>
        <w:rPr>
          <w:rFonts w:hint="cs"/>
          <w:rtl/>
        </w:rPr>
        <w:t xml:space="preserve">1-2. עמדת משרד החינוך, התרבות והספורט היא ברורה וחד-משמעית. גם התלמידים </w:t>
      </w:r>
      <w:r>
        <w:rPr>
          <w:rtl/>
        </w:rPr>
        <w:br/>
      </w:r>
      <w:r>
        <w:rPr>
          <w:rFonts w:hint="cs"/>
          <w:rtl/>
        </w:rPr>
        <w:t>בבתי-הספר ביישובים הלא-מוכרים בנגב, ואתה יודע את דעתי עליהם, זכאים לשירותי בריאות בדיוק כמו כל האחרים.</w:t>
      </w:r>
    </w:p>
    <w:p w14:paraId="3AA24742" w14:textId="77777777" w:rsidR="00000000" w:rsidRDefault="00FD3276">
      <w:pPr>
        <w:pStyle w:val="a"/>
        <w:rPr>
          <w:rFonts w:hint="cs"/>
          <w:rtl/>
        </w:rPr>
      </w:pPr>
    </w:p>
    <w:p w14:paraId="7E947D7F" w14:textId="77777777" w:rsidR="00000000" w:rsidRDefault="00FD3276">
      <w:pPr>
        <w:pStyle w:val="a"/>
        <w:rPr>
          <w:rFonts w:hint="cs"/>
          <w:rtl/>
        </w:rPr>
      </w:pPr>
      <w:r>
        <w:rPr>
          <w:rFonts w:hint="cs"/>
          <w:rtl/>
        </w:rPr>
        <w:t xml:space="preserve">יתירה מכך, נמסר לי שהתלמידים הללו אכן מקבלים את השירותים באמצעות לשכת הבריאות </w:t>
      </w:r>
      <w:r>
        <w:rPr>
          <w:rFonts w:hint="cs"/>
          <w:rtl/>
        </w:rPr>
        <w:t>בבאר-שבע, ובבתי-הספר בפזורה קיימת תשתית ארגונית-מינהלית לעבודתן של האחיות, הכוללת חדר אחות, ציוד נחוץ, על-פי הנחיות משרד הבריאות, וכן שירותי עזר ומזכירות.</w:t>
      </w:r>
    </w:p>
    <w:p w14:paraId="219F7F21" w14:textId="77777777" w:rsidR="00000000" w:rsidRDefault="00FD3276">
      <w:pPr>
        <w:pStyle w:val="a"/>
        <w:rPr>
          <w:rFonts w:hint="cs"/>
          <w:rtl/>
        </w:rPr>
      </w:pPr>
    </w:p>
    <w:p w14:paraId="7EDCD08E" w14:textId="77777777" w:rsidR="00000000" w:rsidRDefault="00FD3276">
      <w:pPr>
        <w:pStyle w:val="a"/>
        <w:rPr>
          <w:rFonts w:hint="cs"/>
          <w:rtl/>
        </w:rPr>
      </w:pPr>
      <w:r>
        <w:rPr>
          <w:rFonts w:hint="cs"/>
          <w:rtl/>
        </w:rPr>
        <w:t>עם זאת, חשוב לציין כי משרד הבריאות הוא האחראי להענקת שירותי הבריאות לתלמידי מוסדות החינוך, הוא הקובע</w:t>
      </w:r>
      <w:r>
        <w:rPr>
          <w:rFonts w:hint="cs"/>
          <w:rtl/>
        </w:rPr>
        <w:t xml:space="preserve"> את התקנים להפעלתם ואחראי לאיתור הכוח הרפואי ושיבוץ האחיות בבתי-הספר. אשר על כן אני מציע, אם תשובתי אינה מספקת ואכן לא ניתנים בחלק מהמוסדות שירותי בריאות, שתפנה את השאילתא לשר הבריאות, כי הדבר בתחום אחריותו.  </w:t>
      </w:r>
    </w:p>
    <w:p w14:paraId="7839C0EF" w14:textId="77777777" w:rsidR="00000000" w:rsidRDefault="00FD3276">
      <w:pPr>
        <w:pStyle w:val="a"/>
        <w:rPr>
          <w:rFonts w:hint="cs"/>
          <w:rtl/>
        </w:rPr>
      </w:pPr>
    </w:p>
    <w:p w14:paraId="5AAB79A6" w14:textId="77777777" w:rsidR="00000000" w:rsidRDefault="00FD3276">
      <w:pPr>
        <w:pStyle w:val="ad"/>
        <w:rPr>
          <w:rtl/>
        </w:rPr>
      </w:pPr>
      <w:r>
        <w:rPr>
          <w:rtl/>
        </w:rPr>
        <w:t>היו"ר ראובן ריבלין:</w:t>
      </w:r>
    </w:p>
    <w:p w14:paraId="7F66B3A3" w14:textId="77777777" w:rsidR="00000000" w:rsidRDefault="00FD3276">
      <w:pPr>
        <w:pStyle w:val="a"/>
        <w:rPr>
          <w:rtl/>
        </w:rPr>
      </w:pPr>
    </w:p>
    <w:p w14:paraId="2206685B" w14:textId="77777777" w:rsidR="00000000" w:rsidRDefault="00FD3276">
      <w:pPr>
        <w:pStyle w:val="a"/>
        <w:rPr>
          <w:rFonts w:hint="cs"/>
          <w:rtl/>
        </w:rPr>
      </w:pPr>
      <w:r>
        <w:rPr>
          <w:rFonts w:hint="cs"/>
          <w:rtl/>
        </w:rPr>
        <w:t>אדוני סגן השרה, אני רוצה</w:t>
      </w:r>
      <w:r>
        <w:rPr>
          <w:rFonts w:hint="cs"/>
          <w:rtl/>
        </w:rPr>
        <w:t xml:space="preserve"> להפנות את תשומת לבו, שגם אם חבר הכנסת לא נוכח ואדוני רוצה להשיב, הוא יכול אם הוא מבקש ממני.</w:t>
      </w:r>
    </w:p>
    <w:p w14:paraId="6ADE3383" w14:textId="77777777" w:rsidR="00000000" w:rsidRDefault="00FD3276">
      <w:pPr>
        <w:pStyle w:val="a"/>
        <w:rPr>
          <w:rFonts w:hint="cs"/>
          <w:rtl/>
        </w:rPr>
      </w:pPr>
    </w:p>
    <w:p w14:paraId="696B1B3A" w14:textId="77777777" w:rsidR="00000000" w:rsidRDefault="00FD3276">
      <w:pPr>
        <w:pStyle w:val="a"/>
        <w:rPr>
          <w:rFonts w:hint="cs"/>
          <w:rtl/>
        </w:rPr>
      </w:pPr>
      <w:r>
        <w:rPr>
          <w:rFonts w:hint="cs"/>
          <w:rtl/>
        </w:rPr>
        <w:t xml:space="preserve">אדוני ישיב על השאילתא מס' 24, של חבר הכנסת אהוד רצאבי: ריבוי מעשי אלימות בקרב בני- הנוער. חבר הכנסת רצאבי אינו נוכח. התשובה תועבר לפרוטוקול, אלא אם כן אדוני רוצה </w:t>
      </w:r>
      <w:r>
        <w:rPr>
          <w:rFonts w:hint="cs"/>
          <w:rtl/>
        </w:rPr>
        <w:t xml:space="preserve">בכל זאת להשיב. </w:t>
      </w:r>
    </w:p>
    <w:p w14:paraId="4D007CFA" w14:textId="77777777" w:rsidR="00000000" w:rsidRDefault="00FD3276">
      <w:pPr>
        <w:pStyle w:val="a"/>
        <w:rPr>
          <w:rFonts w:hint="cs"/>
          <w:rtl/>
        </w:rPr>
      </w:pPr>
    </w:p>
    <w:p w14:paraId="26C754CB" w14:textId="77777777" w:rsidR="00000000" w:rsidRDefault="00FD3276">
      <w:pPr>
        <w:pStyle w:val="Query"/>
        <w:jc w:val="center"/>
        <w:rPr>
          <w:rFonts w:hint="cs"/>
          <w:rtl/>
        </w:rPr>
      </w:pPr>
      <w:bookmarkStart w:id="57" w:name="CQ10232FI0010232T13_05_2003_18_29_58"/>
      <w:bookmarkEnd w:id="57"/>
    </w:p>
    <w:p w14:paraId="480CBEA5" w14:textId="77777777" w:rsidR="00000000" w:rsidRDefault="00FD3276">
      <w:pPr>
        <w:pStyle w:val="Query"/>
        <w:jc w:val="center"/>
        <w:rPr>
          <w:rtl/>
        </w:rPr>
      </w:pPr>
      <w:r>
        <w:rPr>
          <w:rtl/>
        </w:rPr>
        <w:t xml:space="preserve">24. ריבוי מעשי האלימות בקרב בני הנוער </w:t>
      </w:r>
    </w:p>
    <w:p w14:paraId="2BFAA40C" w14:textId="77777777" w:rsidR="00000000" w:rsidRDefault="00FD3276">
      <w:pPr>
        <w:pStyle w:val="a"/>
        <w:rPr>
          <w:rFonts w:hint="cs"/>
          <w:rtl/>
        </w:rPr>
      </w:pPr>
    </w:p>
    <w:p w14:paraId="49742D9C" w14:textId="77777777" w:rsidR="00000000" w:rsidRDefault="00FD3276">
      <w:pPr>
        <w:pStyle w:val="Heading1"/>
        <w:jc w:val="both"/>
        <w:rPr>
          <w:rFonts w:cs="Arial"/>
          <w:szCs w:val="22"/>
        </w:rPr>
      </w:pPr>
      <w:bookmarkStart w:id="58" w:name="ESQ10232"/>
      <w:bookmarkEnd w:id="58"/>
      <w:r>
        <w:rPr>
          <w:rFonts w:cs="Arial"/>
          <w:szCs w:val="22"/>
          <w:rtl/>
        </w:rPr>
        <w:t>חבר</w:t>
      </w:r>
      <w:r>
        <w:rPr>
          <w:rFonts w:cs="Arial" w:hint="cs"/>
          <w:szCs w:val="22"/>
          <w:rtl/>
        </w:rPr>
        <w:t xml:space="preserve"> הכנסת </w:t>
      </w:r>
      <w:r>
        <w:rPr>
          <w:rFonts w:cs="Arial"/>
          <w:szCs w:val="22"/>
          <w:rtl/>
        </w:rPr>
        <w:t>אהוד רצאבי</w:t>
      </w:r>
      <w:r>
        <w:rPr>
          <w:rFonts w:cs="Arial" w:hint="cs"/>
          <w:szCs w:val="22"/>
          <w:rtl/>
        </w:rPr>
        <w:t xml:space="preserve"> </w:t>
      </w:r>
      <w:r>
        <w:rPr>
          <w:rFonts w:cs="Arial"/>
          <w:szCs w:val="22"/>
          <w:rtl/>
        </w:rPr>
        <w:t>שאל</w:t>
      </w:r>
      <w:r>
        <w:rPr>
          <w:rFonts w:cs="Arial" w:hint="cs"/>
          <w:szCs w:val="22"/>
          <w:rtl/>
        </w:rPr>
        <w:t xml:space="preserve"> את</w:t>
      </w:r>
      <w:r>
        <w:rPr>
          <w:rFonts w:cs="Arial"/>
          <w:szCs w:val="22"/>
          <w:rtl/>
        </w:rPr>
        <w:t xml:space="preserve"> שרת החינוך</w:t>
      </w:r>
      <w:r>
        <w:rPr>
          <w:rFonts w:cs="Arial" w:hint="cs"/>
          <w:szCs w:val="22"/>
          <w:rtl/>
        </w:rPr>
        <w:t>,</w:t>
      </w:r>
      <w:r>
        <w:rPr>
          <w:rFonts w:cs="Arial"/>
          <w:szCs w:val="22"/>
        </w:rPr>
        <w:t xml:space="preserve"> </w:t>
      </w:r>
      <w:r>
        <w:rPr>
          <w:rFonts w:cs="Arial"/>
          <w:szCs w:val="22"/>
          <w:rtl/>
        </w:rPr>
        <w:t>התרבות והספורט</w:t>
      </w:r>
    </w:p>
    <w:p w14:paraId="09069DEE" w14:textId="77777777" w:rsidR="00000000" w:rsidRDefault="00FD3276">
      <w:pPr>
        <w:bidi/>
        <w:spacing w:line="360" w:lineRule="auto"/>
        <w:ind w:firstLine="720"/>
        <w:jc w:val="both"/>
        <w:rPr>
          <w:rFonts w:cs="Arial"/>
          <w:sz w:val="28"/>
          <w:szCs w:val="22"/>
        </w:rPr>
      </w:pPr>
      <w:r>
        <w:rPr>
          <w:rFonts w:cs="Arial" w:hint="eastAsia"/>
          <w:sz w:val="28"/>
          <w:szCs w:val="22"/>
          <w:rtl/>
        </w:rPr>
        <w:t>ביום</w:t>
      </w:r>
      <w:r>
        <w:rPr>
          <w:rFonts w:cs="Arial"/>
          <w:sz w:val="28"/>
          <w:szCs w:val="22"/>
          <w:rtl/>
        </w:rPr>
        <w:t xml:space="preserve"> ט"</w:t>
      </w:r>
      <w:r>
        <w:rPr>
          <w:rFonts w:cs="Arial" w:hint="eastAsia"/>
          <w:sz w:val="28"/>
          <w:szCs w:val="22"/>
          <w:rtl/>
        </w:rPr>
        <w:t>ו</w:t>
      </w:r>
      <w:r>
        <w:rPr>
          <w:rFonts w:cs="Arial"/>
          <w:sz w:val="28"/>
          <w:szCs w:val="22"/>
          <w:rtl/>
        </w:rPr>
        <w:t xml:space="preserve">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(19 במרס 2003):</w:t>
      </w:r>
    </w:p>
    <w:p w14:paraId="5DE56849" w14:textId="77777777" w:rsidR="00000000" w:rsidRDefault="00FD3276">
      <w:pPr>
        <w:bidi/>
        <w:spacing w:line="360" w:lineRule="auto"/>
        <w:ind w:firstLine="523"/>
        <w:jc w:val="both"/>
        <w:rPr>
          <w:rFonts w:cs="Arial" w:hint="cs"/>
          <w:sz w:val="28"/>
          <w:szCs w:val="22"/>
          <w:rtl/>
        </w:rPr>
      </w:pPr>
    </w:p>
    <w:p w14:paraId="44DE9488" w14:textId="77777777" w:rsidR="00000000" w:rsidRDefault="00FD3276">
      <w:pPr>
        <w:bidi/>
        <w:spacing w:line="360" w:lineRule="auto"/>
        <w:ind w:firstLine="523"/>
        <w:jc w:val="both"/>
        <w:rPr>
          <w:rFonts w:cs="Arial" w:hint="cs"/>
          <w:sz w:val="28"/>
          <w:szCs w:val="22"/>
        </w:rPr>
      </w:pPr>
    </w:p>
    <w:p w14:paraId="29F50158" w14:textId="77777777" w:rsidR="00000000" w:rsidRDefault="00FD3276">
      <w:pPr>
        <w:bidi/>
        <w:spacing w:line="360" w:lineRule="auto"/>
        <w:ind w:firstLine="720"/>
        <w:jc w:val="both"/>
        <w:rPr>
          <w:rFonts w:cs="Arial"/>
          <w:sz w:val="28"/>
          <w:szCs w:val="22"/>
        </w:rPr>
      </w:pPr>
      <w:r>
        <w:rPr>
          <w:rFonts w:cs="Arial"/>
          <w:sz w:val="28"/>
          <w:szCs w:val="22"/>
          <w:rtl/>
        </w:rPr>
        <w:t xml:space="preserve">לאחרונה </w:t>
      </w:r>
      <w:r>
        <w:rPr>
          <w:rFonts w:cs="Arial" w:hint="cs"/>
          <w:sz w:val="28"/>
          <w:szCs w:val="22"/>
          <w:rtl/>
        </w:rPr>
        <w:t>ניכר</w:t>
      </w:r>
      <w:r>
        <w:rPr>
          <w:rFonts w:cs="Arial"/>
          <w:sz w:val="28"/>
          <w:szCs w:val="22"/>
          <w:rtl/>
        </w:rPr>
        <w:t>ת מגמת על</w:t>
      </w:r>
      <w:r>
        <w:rPr>
          <w:rFonts w:cs="Arial" w:hint="cs"/>
          <w:sz w:val="28"/>
          <w:szCs w:val="22"/>
          <w:rtl/>
        </w:rPr>
        <w:t>י</w:t>
      </w:r>
      <w:r>
        <w:rPr>
          <w:rFonts w:cs="Arial"/>
          <w:sz w:val="28"/>
          <w:szCs w:val="22"/>
          <w:rtl/>
        </w:rPr>
        <w:t>יה באלימות ו</w:t>
      </w:r>
      <w:r>
        <w:rPr>
          <w:rFonts w:cs="Arial" w:hint="cs"/>
          <w:sz w:val="28"/>
          <w:szCs w:val="22"/>
          <w:rtl/>
        </w:rPr>
        <w:t>ב</w:t>
      </w:r>
      <w:r>
        <w:rPr>
          <w:rFonts w:cs="Arial"/>
          <w:sz w:val="28"/>
          <w:szCs w:val="22"/>
          <w:rtl/>
        </w:rPr>
        <w:t>מקרי ההתעללות בקרב בני</w:t>
      </w:r>
      <w:r>
        <w:rPr>
          <w:rFonts w:cs="Arial" w:hint="cs"/>
          <w:sz w:val="28"/>
          <w:szCs w:val="22"/>
          <w:rtl/>
        </w:rPr>
        <w:t>-</w:t>
      </w:r>
      <w:r>
        <w:rPr>
          <w:rFonts w:cs="Arial"/>
          <w:sz w:val="28"/>
          <w:szCs w:val="22"/>
          <w:rtl/>
        </w:rPr>
        <w:t>הנוער בישראל.</w:t>
      </w:r>
    </w:p>
    <w:p w14:paraId="374161F0" w14:textId="77777777" w:rsidR="00000000" w:rsidRDefault="00FD3276">
      <w:pPr>
        <w:bidi/>
        <w:spacing w:line="360" w:lineRule="auto"/>
        <w:ind w:firstLine="720"/>
        <w:jc w:val="both"/>
        <w:rPr>
          <w:rFonts w:cs="Arial"/>
          <w:sz w:val="28"/>
          <w:szCs w:val="22"/>
        </w:rPr>
      </w:pPr>
    </w:p>
    <w:p w14:paraId="62570D47" w14:textId="77777777" w:rsidR="00000000" w:rsidRDefault="00FD3276">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40A53582" w14:textId="77777777" w:rsidR="00000000" w:rsidRDefault="00FD3276">
      <w:pPr>
        <w:bidi/>
        <w:spacing w:line="360" w:lineRule="auto"/>
        <w:ind w:firstLine="720"/>
        <w:jc w:val="both"/>
        <w:rPr>
          <w:rFonts w:cs="Arial"/>
          <w:sz w:val="28"/>
          <w:szCs w:val="22"/>
        </w:rPr>
      </w:pPr>
    </w:p>
    <w:p w14:paraId="1D029877" w14:textId="77777777" w:rsidR="00000000" w:rsidRDefault="00FD3276">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 xml:space="preserve">מה </w:t>
      </w:r>
      <w:r>
        <w:rPr>
          <w:rFonts w:cs="Arial" w:hint="cs"/>
          <w:sz w:val="28"/>
          <w:szCs w:val="22"/>
          <w:rtl/>
        </w:rPr>
        <w:t>יעשה</w:t>
      </w:r>
      <w:r>
        <w:rPr>
          <w:rFonts w:cs="Arial"/>
          <w:sz w:val="28"/>
          <w:szCs w:val="22"/>
          <w:rtl/>
        </w:rPr>
        <w:t xml:space="preserve"> </w:t>
      </w:r>
      <w:r>
        <w:rPr>
          <w:rFonts w:cs="Arial" w:hint="cs"/>
          <w:sz w:val="28"/>
          <w:szCs w:val="22"/>
          <w:rtl/>
        </w:rPr>
        <w:t>משר</w:t>
      </w:r>
      <w:r>
        <w:rPr>
          <w:rFonts w:cs="Arial" w:hint="cs"/>
          <w:sz w:val="28"/>
          <w:szCs w:val="22"/>
          <w:rtl/>
        </w:rPr>
        <w:t>דך</w:t>
      </w:r>
      <w:r>
        <w:rPr>
          <w:rFonts w:cs="Arial"/>
          <w:sz w:val="28"/>
          <w:szCs w:val="22"/>
          <w:rtl/>
        </w:rPr>
        <w:t xml:space="preserve"> כדי למגר תופעה חמורה זו?</w:t>
      </w:r>
    </w:p>
    <w:p w14:paraId="079FD7B7" w14:textId="77777777" w:rsidR="00000000" w:rsidRDefault="00FD3276">
      <w:pPr>
        <w:bidi/>
        <w:spacing w:line="360" w:lineRule="auto"/>
        <w:ind w:firstLine="720"/>
        <w:jc w:val="both"/>
        <w:rPr>
          <w:rFonts w:cs="Arial"/>
          <w:sz w:val="28"/>
          <w:szCs w:val="22"/>
          <w:rtl/>
        </w:rPr>
      </w:pPr>
    </w:p>
    <w:p w14:paraId="1A2329BA" w14:textId="77777777" w:rsidR="00000000" w:rsidRDefault="00FD3276">
      <w:pPr>
        <w:bidi/>
        <w:spacing w:line="360" w:lineRule="auto"/>
        <w:ind w:firstLine="720"/>
        <w:jc w:val="both"/>
        <w:rPr>
          <w:rFonts w:cs="Arial" w:hint="cs"/>
          <w:sz w:val="28"/>
          <w:szCs w:val="22"/>
          <w:rtl/>
        </w:rPr>
      </w:pPr>
      <w:r>
        <w:rPr>
          <w:rFonts w:cs="Arial" w:hint="cs"/>
          <w:sz w:val="28"/>
          <w:szCs w:val="22"/>
          <w:rtl/>
        </w:rPr>
        <w:t xml:space="preserve">2. </w:t>
      </w:r>
      <w:r>
        <w:rPr>
          <w:rFonts w:cs="Arial"/>
          <w:sz w:val="28"/>
          <w:szCs w:val="22"/>
          <w:rtl/>
        </w:rPr>
        <w:t>האם קיימת תוכנית</w:t>
      </w:r>
      <w:r>
        <w:rPr>
          <w:rFonts w:cs="Arial" w:hint="cs"/>
          <w:sz w:val="28"/>
          <w:szCs w:val="22"/>
          <w:rtl/>
        </w:rPr>
        <w:t>,</w:t>
      </w:r>
      <w:r>
        <w:rPr>
          <w:rFonts w:cs="Arial"/>
          <w:sz w:val="28"/>
          <w:szCs w:val="22"/>
          <w:rtl/>
        </w:rPr>
        <w:t xml:space="preserve"> כחלק ממערכת הלימודים</w:t>
      </w:r>
      <w:r>
        <w:rPr>
          <w:rFonts w:cs="Arial" w:hint="cs"/>
          <w:sz w:val="28"/>
          <w:szCs w:val="22"/>
          <w:rtl/>
        </w:rPr>
        <w:t>,</w:t>
      </w:r>
      <w:r>
        <w:rPr>
          <w:rFonts w:cs="Arial"/>
          <w:sz w:val="28"/>
          <w:szCs w:val="22"/>
          <w:rtl/>
        </w:rPr>
        <w:t xml:space="preserve"> אשר עוסקת בנושא האלימות?</w:t>
      </w:r>
    </w:p>
    <w:p w14:paraId="5204786B" w14:textId="77777777" w:rsidR="00000000" w:rsidRDefault="00FD3276">
      <w:pPr>
        <w:bidi/>
        <w:spacing w:line="360" w:lineRule="auto"/>
        <w:ind w:firstLine="720"/>
        <w:jc w:val="both"/>
        <w:rPr>
          <w:rFonts w:cs="Arial" w:hint="cs"/>
          <w:sz w:val="28"/>
          <w:szCs w:val="22"/>
          <w:rtl/>
        </w:rPr>
      </w:pPr>
    </w:p>
    <w:p w14:paraId="108C9563" w14:textId="77777777" w:rsidR="00000000" w:rsidRDefault="00FD3276">
      <w:pPr>
        <w:pStyle w:val="SpeakerCon"/>
        <w:rPr>
          <w:rtl/>
        </w:rPr>
      </w:pPr>
      <w:r>
        <w:rPr>
          <w:rFonts w:hint="cs"/>
          <w:rtl/>
        </w:rPr>
        <w:t>תשובת סגן שרת החינוך, התרבות והספורט צבי הנדל:</w:t>
      </w:r>
    </w:p>
    <w:p w14:paraId="7C4BBBBF" w14:textId="77777777" w:rsidR="00000000" w:rsidRDefault="00FD3276">
      <w:pPr>
        <w:pStyle w:val="a"/>
        <w:ind w:firstLine="0"/>
      </w:pPr>
      <w:r>
        <w:rPr>
          <w:rFonts w:hint="cs"/>
          <w:rtl/>
        </w:rPr>
        <w:t>(לא נקראה, נמסרה לפרוטוקול)</w:t>
      </w:r>
    </w:p>
    <w:p w14:paraId="006E84DA" w14:textId="77777777" w:rsidR="00000000" w:rsidRDefault="00FD3276">
      <w:pPr>
        <w:pStyle w:val="a"/>
        <w:rPr>
          <w:rFonts w:hint="cs"/>
          <w:rtl/>
        </w:rPr>
      </w:pPr>
    </w:p>
    <w:p w14:paraId="2AEB596B" w14:textId="77777777" w:rsidR="00000000" w:rsidRDefault="00FD3276">
      <w:pPr>
        <w:pStyle w:val="a"/>
        <w:rPr>
          <w:rFonts w:hint="cs"/>
          <w:rtl/>
        </w:rPr>
      </w:pPr>
      <w:r>
        <w:rPr>
          <w:rFonts w:hint="cs"/>
          <w:rtl/>
        </w:rPr>
        <w:t>1-2. האלימות בקרב בני נוער והמאבק לצמצום ממדיה אינם יורדים מסדר-היום של משרד החינו</w:t>
      </w:r>
      <w:r>
        <w:rPr>
          <w:rFonts w:hint="cs"/>
          <w:rtl/>
        </w:rPr>
        <w:t xml:space="preserve">ך ונחשבים לנושאים בקדימה גבוהה בעבודתנו. </w:t>
      </w:r>
    </w:p>
    <w:p w14:paraId="21D21685" w14:textId="77777777" w:rsidR="00000000" w:rsidRDefault="00FD3276">
      <w:pPr>
        <w:pStyle w:val="a"/>
        <w:rPr>
          <w:rFonts w:hint="cs"/>
          <w:rtl/>
        </w:rPr>
      </w:pPr>
    </w:p>
    <w:p w14:paraId="13B6B796" w14:textId="77777777" w:rsidR="00000000" w:rsidRDefault="00FD3276">
      <w:pPr>
        <w:pStyle w:val="a"/>
        <w:rPr>
          <w:rFonts w:hint="cs"/>
          <w:rtl/>
        </w:rPr>
      </w:pPr>
      <w:r>
        <w:rPr>
          <w:rFonts w:hint="cs"/>
          <w:rtl/>
        </w:rPr>
        <w:t>יתירה מכך, כשהתמנתה שרת החינוך לימור לבנת לתפקידה, התברר לה להוותה שלא נעשה דבר ליישום דוח-וילנאי, שנועד לטפל טיפול שורש בסוגיית האלימות במערכת החינוך. השרה יזמה מפגש עם השר לביטחון פנים, ובישיבה משותפת שהתקיימה ב</w:t>
      </w:r>
      <w:r>
        <w:rPr>
          <w:rFonts w:hint="cs"/>
          <w:rtl/>
        </w:rPr>
        <w:t>ין הגורמים המקצועיים בשני המשרדים סוכם על יישום הדוח באורח הדרגתי, על-פי האפשרויות התקציביות.</w:t>
      </w:r>
    </w:p>
    <w:p w14:paraId="63ADA75B" w14:textId="77777777" w:rsidR="00000000" w:rsidRDefault="00FD3276">
      <w:pPr>
        <w:pStyle w:val="a"/>
        <w:rPr>
          <w:rFonts w:hint="cs"/>
          <w:rtl/>
        </w:rPr>
      </w:pPr>
    </w:p>
    <w:p w14:paraId="17FA368D" w14:textId="77777777" w:rsidR="00000000" w:rsidRDefault="00FD3276">
      <w:pPr>
        <w:pStyle w:val="a"/>
        <w:rPr>
          <w:rFonts w:hint="cs"/>
          <w:rtl/>
        </w:rPr>
      </w:pPr>
      <w:r>
        <w:rPr>
          <w:rFonts w:hint="cs"/>
          <w:rtl/>
        </w:rPr>
        <w:t>מנתונים שמסרה המשטרה, המתייחסים למספר החקירות שעשתה, ניכרת בשנת 2001 עלייה בולטת במספר הקטינים המעורבים בעבירות אלימות וסמים. הדבר בולט במיוחד בקרב בני נוער צעיר</w:t>
      </w:r>
      <w:r>
        <w:rPr>
          <w:rFonts w:hint="cs"/>
          <w:rtl/>
        </w:rPr>
        <w:t>ים ובקרב נוער עולה. גם נתוני מחקר שהציג פרופסור רמי בנבנישתי - אלימות במערכת החינוך בישראל, דוח ממצאים מסכם, יולי 2002 - מצביעים על רמה גבוהה של אלימות, המדאיגה אותנו מאוד.</w:t>
      </w:r>
    </w:p>
    <w:p w14:paraId="750B6AFA" w14:textId="77777777" w:rsidR="00000000" w:rsidRDefault="00FD3276">
      <w:pPr>
        <w:pStyle w:val="a"/>
        <w:rPr>
          <w:rFonts w:hint="cs"/>
          <w:rtl/>
        </w:rPr>
      </w:pPr>
    </w:p>
    <w:p w14:paraId="5213FC05" w14:textId="77777777" w:rsidR="00000000" w:rsidRDefault="00FD3276">
      <w:pPr>
        <w:pStyle w:val="a"/>
        <w:rPr>
          <w:rFonts w:hint="cs"/>
          <w:rtl/>
        </w:rPr>
      </w:pPr>
      <w:r>
        <w:rPr>
          <w:rFonts w:hint="cs"/>
          <w:rtl/>
        </w:rPr>
        <w:t>עם זאת, יש לשים לב לעובדה, שבמרבית המדדים שנבחנו ניכרת בשנים 1998-2001 ירידה בממדי</w:t>
      </w:r>
      <w:r>
        <w:rPr>
          <w:rFonts w:hint="cs"/>
          <w:rtl/>
        </w:rPr>
        <w:t xml:space="preserve"> האלימות. ייתכן שיש לייחס זאת לפעולות מקיפות שנקט המשרד בשלוש השנים האחרונות בטיפולו בתופעה.</w:t>
      </w:r>
    </w:p>
    <w:p w14:paraId="63B827C0" w14:textId="77777777" w:rsidR="00000000" w:rsidRDefault="00FD3276">
      <w:pPr>
        <w:pStyle w:val="a"/>
        <w:rPr>
          <w:rFonts w:hint="cs"/>
          <w:rtl/>
        </w:rPr>
      </w:pPr>
    </w:p>
    <w:p w14:paraId="2AD9EC15" w14:textId="77777777" w:rsidR="00000000" w:rsidRDefault="00FD3276">
      <w:pPr>
        <w:pStyle w:val="a"/>
        <w:rPr>
          <w:rFonts w:hint="cs"/>
          <w:rtl/>
        </w:rPr>
      </w:pPr>
      <w:r>
        <w:rPr>
          <w:rFonts w:hint="cs"/>
          <w:rtl/>
        </w:rPr>
        <w:t xml:space="preserve">מן הפעולות הרבות שמבצע המשרד בתחום זה, אציין את העיקריות: </w:t>
      </w:r>
    </w:p>
    <w:p w14:paraId="0542BAB9" w14:textId="77777777" w:rsidR="00000000" w:rsidRDefault="00FD3276">
      <w:pPr>
        <w:pStyle w:val="a"/>
        <w:rPr>
          <w:rFonts w:hint="cs"/>
          <w:rtl/>
        </w:rPr>
      </w:pPr>
    </w:p>
    <w:p w14:paraId="6C01FD8E" w14:textId="77777777" w:rsidR="00000000" w:rsidRDefault="00FD3276">
      <w:pPr>
        <w:pStyle w:val="a"/>
        <w:rPr>
          <w:rFonts w:hint="cs"/>
          <w:rtl/>
        </w:rPr>
      </w:pPr>
      <w:r>
        <w:rPr>
          <w:rFonts w:hint="cs"/>
          <w:rtl/>
        </w:rPr>
        <w:t>הטמעת חוזר מנכ"ל בנושא מניעת אלימות במוסד החינוכי, הפעלת השתלמויות של צוותי חינוך, בהתאם להמלצות דוח-ו</w:t>
      </w:r>
      <w:r>
        <w:rPr>
          <w:rFonts w:hint="cs"/>
          <w:rtl/>
        </w:rPr>
        <w:t>ילנאי, והפעלת תהליכי בקרה באמצעות ועדות מחוזיות. קיום תחרות בין בתי-הספר בנושא אקלים בטוח וצמצום האלימות במוסד החינוכי, והעברת מסר ברור בנושא מניעת האלימות. לקראת התחרות הופצו קריטריונים, שבאמצעותם יימדדו בתי-הספר בשלבים השונים של התחרות. קביעת סטנדרדים של</w:t>
      </w:r>
      <w:r>
        <w:rPr>
          <w:rFonts w:hint="cs"/>
          <w:rtl/>
        </w:rPr>
        <w:t xml:space="preserve"> אקלים בית-ספר. הפצת חומרי עזר לחדרי המורים ליישום תוכנית מערכתית לצמצום אלימות במוסד החינוכי. </w:t>
      </w:r>
    </w:p>
    <w:p w14:paraId="23693330" w14:textId="77777777" w:rsidR="00000000" w:rsidRDefault="00FD3276">
      <w:pPr>
        <w:pStyle w:val="a"/>
        <w:rPr>
          <w:rFonts w:hint="cs"/>
          <w:rtl/>
        </w:rPr>
      </w:pPr>
    </w:p>
    <w:p w14:paraId="15DD82FE" w14:textId="77777777" w:rsidR="00000000" w:rsidRDefault="00FD3276">
      <w:pPr>
        <w:pStyle w:val="a"/>
        <w:rPr>
          <w:rFonts w:hint="cs"/>
          <w:rtl/>
        </w:rPr>
      </w:pPr>
      <w:r>
        <w:rPr>
          <w:rFonts w:hint="cs"/>
          <w:rtl/>
        </w:rPr>
        <w:t>מתחילת השנה הופצו לכל בתי-הספר: תקליטור בשם "יצירת אקלים בטוח וצמצום האלימות במוסדות החינוך" הכולל, בין היתר, רעיונות, נקודות לדיון והצעות לסדנאות הטמעה של חוז</w:t>
      </w:r>
      <w:r>
        <w:rPr>
          <w:rFonts w:hint="cs"/>
          <w:rtl/>
        </w:rPr>
        <w:t>ר המנכ"ל, לאוכלוסיות היעד הרלוונטיות - מורים, תלמידים והורים. מצגת נתונים להרצאות ולדיון בחדרי המורים על נתוני המחקרים בנושא אלימות ומשמעותם לתהליך ההתערבות; נושאים, נקודות ושאלות לדיון בכיתה; רעיונות להפעלת התלמידים  בנושא. סרטי הנפשה המציגים את הסכנות הט</w:t>
      </w:r>
      <w:r>
        <w:rPr>
          <w:rFonts w:hint="cs"/>
          <w:rtl/>
        </w:rPr>
        <w:t xml:space="preserve">מונות בתופעת האלימות ורעיונות להפעלה. גיליון "כשרים וקשרים לחיים" בנושא "זכות הילד להגנה - עוצרים את האלימות", הכולל אוסף של אירועי אלימות קשים וכלים לניתוח אירועים אלה בכיתות. תקליטור בנושא טיפוח תקשורת בין-אישית בכיתות א'-ו'. </w:t>
      </w:r>
    </w:p>
    <w:p w14:paraId="6DF719D8" w14:textId="77777777" w:rsidR="00000000" w:rsidRDefault="00FD3276">
      <w:pPr>
        <w:pStyle w:val="a"/>
        <w:rPr>
          <w:rFonts w:hint="cs"/>
          <w:rtl/>
        </w:rPr>
      </w:pPr>
    </w:p>
    <w:p w14:paraId="3BA76FED" w14:textId="77777777" w:rsidR="00000000" w:rsidRDefault="00FD3276">
      <w:pPr>
        <w:pStyle w:val="a"/>
        <w:rPr>
          <w:rFonts w:hint="cs"/>
          <w:rtl/>
        </w:rPr>
      </w:pPr>
      <w:r>
        <w:rPr>
          <w:rFonts w:hint="cs"/>
          <w:rtl/>
        </w:rPr>
        <w:t>הפעלת תוכנית מערכתית בתשעה</w:t>
      </w:r>
      <w:r>
        <w:rPr>
          <w:rFonts w:hint="cs"/>
          <w:rtl/>
        </w:rPr>
        <w:t xml:space="preserve"> יישובים,  לטיפול באלימות ובשימוש לרעה בחומרים פסיכואקטיביים - מתוך תפיסה שחלק גדול ממקרי האלימות מתרחש לאחר שעות הלימודים, שהטיפול באלימות היא עניינה של הקהילה כולה, מופעלת תוכנית יישובית, המשלבת את החינוך הפורמלי והחינוך הבלתי-פורמלי. תוכנית זו מופעלת בר</w:t>
      </w:r>
      <w:r>
        <w:rPr>
          <w:rFonts w:hint="cs"/>
          <w:rtl/>
        </w:rPr>
        <w:t xml:space="preserve">שויות הבאות: חצור-הגלילית, חיפה - קריית-חיים, יהוד, תל-אביב, רחובות, כפר-קרע, מעלה-אדומים, באר-שבע ואילת. התוכנית מופעלת בשיתוף פעולה של משרד החינוך, משטרת ישראל, מציל"ה </w:t>
      </w:r>
      <w:r>
        <w:rPr>
          <w:rtl/>
        </w:rPr>
        <w:t>–</w:t>
      </w:r>
      <w:r>
        <w:rPr>
          <w:rFonts w:hint="cs"/>
          <w:rtl/>
        </w:rPr>
        <w:t xml:space="preserve"> מועצה ציבורית לצמצום העבריינות בישראל, מרכז השלטון המקומי והרשות למלחמה בסמים.</w:t>
      </w:r>
    </w:p>
    <w:p w14:paraId="217DA5B3" w14:textId="77777777" w:rsidR="00000000" w:rsidRDefault="00FD3276">
      <w:pPr>
        <w:pStyle w:val="a"/>
        <w:rPr>
          <w:rFonts w:hint="cs"/>
          <w:rtl/>
        </w:rPr>
      </w:pPr>
    </w:p>
    <w:p w14:paraId="6C4A8C41" w14:textId="77777777" w:rsidR="00000000" w:rsidRDefault="00FD3276">
      <w:pPr>
        <w:pStyle w:val="a"/>
        <w:rPr>
          <w:rFonts w:hint="cs"/>
          <w:rtl/>
        </w:rPr>
      </w:pPr>
      <w:r>
        <w:rPr>
          <w:rFonts w:hint="cs"/>
          <w:rtl/>
        </w:rPr>
        <w:t>הפעל</w:t>
      </w:r>
      <w:r>
        <w:rPr>
          <w:rFonts w:hint="cs"/>
          <w:rtl/>
        </w:rPr>
        <w:t>ה של תוכניות בבתי-הספר, בשיתוף משרדי ממשלה נוספים, כמו:  תוכנית בית-הספר הבטוח - פעולה משותפת עם משטרת ישראל; טיפול באלימות באמצעות טיפוח היחס לבעלי חיים - פעולה עם המשרד לאיכות הסביבה; חברות וזוגיות ללא אלימות - תוכנית משותפת עם משרד העבודה והרווחה.</w:t>
      </w:r>
    </w:p>
    <w:p w14:paraId="02F39DB7" w14:textId="77777777" w:rsidR="00000000" w:rsidRDefault="00FD3276">
      <w:pPr>
        <w:pStyle w:val="a"/>
        <w:rPr>
          <w:rFonts w:hint="cs"/>
          <w:rtl/>
        </w:rPr>
      </w:pPr>
    </w:p>
    <w:p w14:paraId="56F631F2" w14:textId="77777777" w:rsidR="00000000" w:rsidRDefault="00FD3276">
      <w:pPr>
        <w:pStyle w:val="a"/>
        <w:rPr>
          <w:rFonts w:hint="cs"/>
          <w:rtl/>
        </w:rPr>
      </w:pPr>
      <w:r>
        <w:rPr>
          <w:rFonts w:hint="cs"/>
          <w:rtl/>
        </w:rPr>
        <w:t>בכמה</w:t>
      </w:r>
      <w:r>
        <w:rPr>
          <w:rFonts w:hint="cs"/>
          <w:rtl/>
        </w:rPr>
        <w:t xml:space="preserve"> בתי-ספר ובכמה יישובים מופעל תהליך התערבות, המבוסס על אבחון שנערך בבית-הספר לגבי תפיסת התלמידים את אקלים בית-הספר ואת רמת האלימות בו. על בסיס ממצאי האבחון נבנות תוכניות התערבות ייחודיות על-ידי הצוות החינוכי. בתי-הספר מקבלים הדרכה ממדריכים מקצועיים שהוכשרו </w:t>
      </w:r>
      <w:r>
        <w:rPr>
          <w:rFonts w:hint="cs"/>
          <w:rtl/>
        </w:rPr>
        <w:t>לנושא.</w:t>
      </w:r>
    </w:p>
    <w:p w14:paraId="3DE70129" w14:textId="77777777" w:rsidR="00000000" w:rsidRDefault="00FD3276">
      <w:pPr>
        <w:pStyle w:val="a"/>
        <w:rPr>
          <w:rFonts w:hint="cs"/>
          <w:rtl/>
        </w:rPr>
      </w:pPr>
    </w:p>
    <w:p w14:paraId="6224501E" w14:textId="77777777" w:rsidR="00000000" w:rsidRDefault="00FD3276">
      <w:pPr>
        <w:pStyle w:val="a"/>
        <w:rPr>
          <w:rFonts w:hint="cs"/>
          <w:rtl/>
        </w:rPr>
      </w:pPr>
      <w:r>
        <w:rPr>
          <w:rFonts w:hint="cs"/>
          <w:rtl/>
        </w:rPr>
        <w:t>כפי שציינתי לא אחת מעל בימה זו, ושבתי והדגשתי, רק בכוחות משותפים של כל הגורמים השותפים למעשה החינוכי ניתן יהיה לצמצם את ממדי הנגע הזה בקרבנו.</w:t>
      </w:r>
    </w:p>
    <w:p w14:paraId="26228104" w14:textId="77777777" w:rsidR="00000000" w:rsidRDefault="00FD3276">
      <w:pPr>
        <w:pStyle w:val="a"/>
        <w:rPr>
          <w:rFonts w:hint="cs"/>
          <w:rtl/>
        </w:rPr>
      </w:pPr>
    </w:p>
    <w:p w14:paraId="14BC426F" w14:textId="77777777" w:rsidR="00000000" w:rsidRDefault="00FD3276">
      <w:pPr>
        <w:pStyle w:val="ad"/>
        <w:rPr>
          <w:rtl/>
        </w:rPr>
      </w:pPr>
      <w:r>
        <w:rPr>
          <w:rFonts w:hint="eastAsia"/>
          <w:rtl/>
        </w:rPr>
        <w:t>היו</w:t>
      </w:r>
      <w:r>
        <w:rPr>
          <w:rtl/>
        </w:rPr>
        <w:t>"ר ראובן ריבלין:</w:t>
      </w:r>
    </w:p>
    <w:p w14:paraId="154D56D9" w14:textId="77777777" w:rsidR="00000000" w:rsidRDefault="00FD3276">
      <w:pPr>
        <w:pStyle w:val="a"/>
        <w:rPr>
          <w:rFonts w:hint="cs"/>
          <w:rtl/>
        </w:rPr>
      </w:pPr>
    </w:p>
    <w:p w14:paraId="530970FD" w14:textId="77777777" w:rsidR="00000000" w:rsidRDefault="00FD3276">
      <w:pPr>
        <w:pStyle w:val="a"/>
        <w:rPr>
          <w:rFonts w:hint="cs"/>
          <w:rtl/>
        </w:rPr>
      </w:pPr>
      <w:r>
        <w:rPr>
          <w:rFonts w:hint="cs"/>
          <w:rtl/>
        </w:rPr>
        <w:t>שאילתא מס' 28, של חבר הכנסת אליהו ישי: סמים בקרב תלמידי בתי-ספר. חבר הכנסת אלי ישי א</w:t>
      </w:r>
      <w:r>
        <w:rPr>
          <w:rFonts w:hint="cs"/>
          <w:rtl/>
        </w:rPr>
        <w:t>ינו נוכח, נא להעביר את התשובה לפרוטוקול.</w:t>
      </w:r>
    </w:p>
    <w:p w14:paraId="2C406F8E" w14:textId="77777777" w:rsidR="00000000" w:rsidRDefault="00FD3276">
      <w:pPr>
        <w:pStyle w:val="a"/>
        <w:rPr>
          <w:rFonts w:hint="cs"/>
          <w:rtl/>
        </w:rPr>
      </w:pPr>
    </w:p>
    <w:p w14:paraId="3F0465AA" w14:textId="77777777" w:rsidR="00000000" w:rsidRDefault="00FD3276">
      <w:pPr>
        <w:pStyle w:val="Query"/>
        <w:jc w:val="center"/>
        <w:rPr>
          <w:rtl/>
        </w:rPr>
      </w:pPr>
      <w:bookmarkStart w:id="59" w:name="CQ10271FI0010271T13_05_2003_18_30_35"/>
      <w:bookmarkEnd w:id="59"/>
      <w:r>
        <w:rPr>
          <w:rtl/>
        </w:rPr>
        <w:t>28. סמים בקרב תלמידי בתי-ספר</w:t>
      </w:r>
    </w:p>
    <w:p w14:paraId="26BD04C0" w14:textId="77777777" w:rsidR="00000000" w:rsidRDefault="00FD3276">
      <w:pPr>
        <w:pStyle w:val="a"/>
        <w:rPr>
          <w:rFonts w:hint="cs"/>
          <w:rtl/>
        </w:rPr>
      </w:pPr>
    </w:p>
    <w:p w14:paraId="3C6BF2FF" w14:textId="77777777" w:rsidR="00000000" w:rsidRDefault="00FD3276">
      <w:pPr>
        <w:pStyle w:val="Heading1"/>
        <w:jc w:val="both"/>
        <w:rPr>
          <w:rFonts w:cs="Arial"/>
          <w:szCs w:val="22"/>
        </w:rPr>
      </w:pPr>
      <w:bookmarkStart w:id="60" w:name="ESQ10271"/>
      <w:bookmarkEnd w:id="60"/>
      <w:r>
        <w:rPr>
          <w:rFonts w:cs="Arial"/>
          <w:szCs w:val="22"/>
          <w:rtl/>
        </w:rPr>
        <w:t>חבר</w:t>
      </w:r>
      <w:r>
        <w:rPr>
          <w:rFonts w:cs="Arial" w:hint="cs"/>
          <w:szCs w:val="22"/>
          <w:rtl/>
        </w:rPr>
        <w:t xml:space="preserve"> הכנסת </w:t>
      </w:r>
      <w:r>
        <w:rPr>
          <w:rFonts w:cs="Arial"/>
          <w:szCs w:val="22"/>
          <w:rtl/>
        </w:rPr>
        <w:t>אליהו ישי</w:t>
      </w:r>
      <w:r>
        <w:rPr>
          <w:rFonts w:cs="Arial" w:hint="cs"/>
          <w:szCs w:val="22"/>
          <w:rtl/>
        </w:rPr>
        <w:t xml:space="preserve"> </w:t>
      </w:r>
      <w:r>
        <w:rPr>
          <w:rFonts w:cs="Arial"/>
          <w:szCs w:val="22"/>
          <w:rtl/>
        </w:rPr>
        <w:t>שאל</w:t>
      </w:r>
      <w:r>
        <w:rPr>
          <w:rFonts w:cs="Arial" w:hint="cs"/>
          <w:szCs w:val="22"/>
          <w:rtl/>
        </w:rPr>
        <w:t xml:space="preserve"> את</w:t>
      </w:r>
      <w:r>
        <w:rPr>
          <w:rFonts w:cs="Arial"/>
          <w:szCs w:val="22"/>
          <w:rtl/>
        </w:rPr>
        <w:t xml:space="preserve"> שרת החינוך</w:t>
      </w:r>
      <w:r>
        <w:rPr>
          <w:rFonts w:cs="Arial" w:hint="cs"/>
          <w:szCs w:val="22"/>
          <w:rtl/>
        </w:rPr>
        <w:t>,</w:t>
      </w:r>
      <w:r>
        <w:rPr>
          <w:rFonts w:cs="Arial"/>
          <w:szCs w:val="22"/>
        </w:rPr>
        <w:t xml:space="preserve"> </w:t>
      </w:r>
      <w:r>
        <w:rPr>
          <w:rFonts w:cs="Arial"/>
          <w:szCs w:val="22"/>
          <w:rtl/>
        </w:rPr>
        <w:t>התרבות והספורט</w:t>
      </w:r>
    </w:p>
    <w:p w14:paraId="1455F1C9" w14:textId="77777777" w:rsidR="00000000" w:rsidRDefault="00FD3276">
      <w:pPr>
        <w:bidi/>
        <w:spacing w:line="360" w:lineRule="auto"/>
        <w:ind w:firstLine="720"/>
        <w:jc w:val="both"/>
        <w:rPr>
          <w:rFonts w:cs="Arial"/>
          <w:sz w:val="28"/>
          <w:szCs w:val="22"/>
        </w:rPr>
      </w:pPr>
      <w:bookmarkStart w:id="61" w:name="TextBody4"/>
      <w:r>
        <w:rPr>
          <w:rFonts w:cs="Arial"/>
          <w:sz w:val="28"/>
          <w:szCs w:val="22"/>
          <w:rtl/>
        </w:rPr>
        <w:t>ביום ט"ו באדר ב</w:t>
      </w:r>
      <w:r>
        <w:rPr>
          <w:rFonts w:cs="Arial" w:hint="cs"/>
          <w:sz w:val="28"/>
          <w:szCs w:val="22"/>
          <w:rtl/>
        </w:rPr>
        <w:t>'</w:t>
      </w:r>
      <w:r>
        <w:rPr>
          <w:rFonts w:cs="Arial"/>
          <w:sz w:val="28"/>
          <w:szCs w:val="22"/>
          <w:rtl/>
        </w:rPr>
        <w:t xml:space="preserve"> התשס"ג (19 במר</w:t>
      </w:r>
      <w:r>
        <w:rPr>
          <w:rFonts w:cs="Arial" w:hint="cs"/>
          <w:sz w:val="28"/>
          <w:szCs w:val="22"/>
          <w:rtl/>
        </w:rPr>
        <w:t>ס</w:t>
      </w:r>
      <w:r>
        <w:rPr>
          <w:rFonts w:cs="Arial"/>
          <w:sz w:val="28"/>
          <w:szCs w:val="22"/>
          <w:rtl/>
        </w:rPr>
        <w:t xml:space="preserve"> 2003):</w:t>
      </w:r>
      <w:bookmarkEnd w:id="61"/>
    </w:p>
    <w:p w14:paraId="40297AFF" w14:textId="77777777" w:rsidR="00000000" w:rsidRDefault="00FD3276">
      <w:pPr>
        <w:bidi/>
        <w:spacing w:line="360" w:lineRule="auto"/>
        <w:ind w:firstLine="523"/>
        <w:jc w:val="both"/>
        <w:rPr>
          <w:rFonts w:cs="Arial" w:hint="cs"/>
          <w:sz w:val="28"/>
          <w:szCs w:val="22"/>
          <w:rtl/>
        </w:rPr>
      </w:pPr>
    </w:p>
    <w:p w14:paraId="12604D59" w14:textId="77777777" w:rsidR="00000000" w:rsidRDefault="00FD3276">
      <w:pPr>
        <w:bidi/>
        <w:spacing w:line="360" w:lineRule="auto"/>
        <w:ind w:firstLine="720"/>
        <w:jc w:val="both"/>
        <w:rPr>
          <w:rFonts w:cs="Arial" w:hint="cs"/>
          <w:sz w:val="28"/>
          <w:szCs w:val="22"/>
        </w:rPr>
      </w:pPr>
      <w:r>
        <w:rPr>
          <w:rFonts w:cs="Arial" w:hint="cs"/>
          <w:sz w:val="28"/>
          <w:szCs w:val="22"/>
          <w:rtl/>
        </w:rPr>
        <w:t>בכתבת תחקיר שהתפרסמה ב</w:t>
      </w:r>
      <w:r>
        <w:rPr>
          <w:rFonts w:cs="Arial"/>
          <w:sz w:val="28"/>
          <w:szCs w:val="22"/>
          <w:rtl/>
        </w:rPr>
        <w:t xml:space="preserve">שבועון "אנשים" </w:t>
      </w:r>
      <w:r>
        <w:rPr>
          <w:rFonts w:cs="Arial" w:hint="cs"/>
          <w:sz w:val="28"/>
          <w:szCs w:val="22"/>
          <w:rtl/>
        </w:rPr>
        <w:t>נטען, כי</w:t>
      </w:r>
      <w:r>
        <w:rPr>
          <w:rFonts w:cs="Arial"/>
          <w:sz w:val="28"/>
          <w:szCs w:val="22"/>
          <w:rtl/>
        </w:rPr>
        <w:t xml:space="preserve"> אין בית-ספר שאין בו סמים</w:t>
      </w:r>
      <w:r>
        <w:rPr>
          <w:rFonts w:cs="Arial" w:hint="cs"/>
          <w:sz w:val="28"/>
          <w:szCs w:val="22"/>
          <w:rtl/>
        </w:rPr>
        <w:t>, וכי</w:t>
      </w:r>
      <w:r>
        <w:rPr>
          <w:rFonts w:cs="Arial"/>
          <w:sz w:val="28"/>
          <w:szCs w:val="22"/>
          <w:rtl/>
        </w:rPr>
        <w:t xml:space="preserve"> </w:t>
      </w:r>
      <w:r>
        <w:rPr>
          <w:rFonts w:cs="Arial" w:hint="cs"/>
          <w:sz w:val="28"/>
          <w:szCs w:val="22"/>
          <w:rtl/>
        </w:rPr>
        <w:t>תופעה זו מהוו</w:t>
      </w:r>
      <w:r>
        <w:rPr>
          <w:rFonts w:cs="Arial" w:hint="cs"/>
          <w:sz w:val="28"/>
          <w:szCs w:val="22"/>
          <w:rtl/>
        </w:rPr>
        <w:t>ה "</w:t>
      </w:r>
      <w:r>
        <w:rPr>
          <w:rFonts w:cs="Arial"/>
          <w:sz w:val="28"/>
          <w:szCs w:val="22"/>
          <w:rtl/>
        </w:rPr>
        <w:t>איום אסטרטגי</w:t>
      </w:r>
      <w:r>
        <w:rPr>
          <w:rFonts w:cs="Arial" w:hint="cs"/>
          <w:sz w:val="28"/>
          <w:szCs w:val="22"/>
          <w:rtl/>
        </w:rPr>
        <w:t>"</w:t>
      </w:r>
      <w:r>
        <w:rPr>
          <w:rFonts w:cs="Arial"/>
          <w:sz w:val="28"/>
          <w:szCs w:val="22"/>
          <w:rtl/>
        </w:rPr>
        <w:t xml:space="preserve"> על </w:t>
      </w:r>
      <w:r>
        <w:rPr>
          <w:rFonts w:cs="Arial" w:hint="cs"/>
          <w:sz w:val="28"/>
          <w:szCs w:val="22"/>
          <w:rtl/>
        </w:rPr>
        <w:t>המדינה. עוד דווח, כי תקציב משרדך למיגור התופעה הוגדל פי-חמישה.</w:t>
      </w:r>
    </w:p>
    <w:p w14:paraId="13841877" w14:textId="77777777" w:rsidR="00000000" w:rsidRDefault="00FD3276">
      <w:pPr>
        <w:bidi/>
        <w:spacing w:line="360" w:lineRule="auto"/>
        <w:ind w:firstLine="720"/>
        <w:jc w:val="both"/>
        <w:rPr>
          <w:rFonts w:cs="Arial"/>
          <w:sz w:val="28"/>
          <w:szCs w:val="22"/>
        </w:rPr>
      </w:pPr>
    </w:p>
    <w:p w14:paraId="4DAB4B7F" w14:textId="77777777" w:rsidR="00000000" w:rsidRDefault="00FD3276">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3F7C1ECE" w14:textId="77777777" w:rsidR="00000000" w:rsidRDefault="00FD3276">
      <w:pPr>
        <w:bidi/>
        <w:spacing w:line="360" w:lineRule="auto"/>
        <w:ind w:firstLine="720"/>
        <w:jc w:val="both"/>
        <w:rPr>
          <w:rFonts w:cs="Arial"/>
          <w:sz w:val="28"/>
          <w:szCs w:val="22"/>
        </w:rPr>
      </w:pPr>
    </w:p>
    <w:p w14:paraId="17B68C3F" w14:textId="77777777" w:rsidR="00000000" w:rsidRDefault="00FD3276">
      <w:pPr>
        <w:bidi/>
        <w:spacing w:line="360" w:lineRule="auto"/>
        <w:ind w:firstLine="720"/>
        <w:jc w:val="both"/>
        <w:rPr>
          <w:rFonts w:cs="Arial"/>
          <w:sz w:val="28"/>
          <w:szCs w:val="22"/>
          <w:rtl/>
        </w:rPr>
      </w:pPr>
      <w:r>
        <w:rPr>
          <w:rFonts w:cs="Arial" w:hint="cs"/>
          <w:sz w:val="28"/>
          <w:szCs w:val="22"/>
          <w:rtl/>
        </w:rPr>
        <w:t>1. האם ידיעות אלו נכונות</w:t>
      </w:r>
      <w:r>
        <w:rPr>
          <w:rFonts w:cs="Arial"/>
          <w:sz w:val="28"/>
          <w:szCs w:val="22"/>
          <w:rtl/>
        </w:rPr>
        <w:t>?</w:t>
      </w:r>
    </w:p>
    <w:p w14:paraId="512F0455" w14:textId="77777777" w:rsidR="00000000" w:rsidRDefault="00FD3276">
      <w:pPr>
        <w:bidi/>
        <w:spacing w:line="360" w:lineRule="auto"/>
        <w:ind w:firstLine="720"/>
        <w:jc w:val="both"/>
        <w:rPr>
          <w:rFonts w:cs="Arial"/>
          <w:sz w:val="28"/>
          <w:szCs w:val="22"/>
          <w:rtl/>
        </w:rPr>
      </w:pPr>
    </w:p>
    <w:p w14:paraId="13C61A9B" w14:textId="77777777" w:rsidR="00000000" w:rsidRDefault="00FD3276">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 xml:space="preserve">בכמה ילדים מדובר </w:t>
      </w:r>
      <w:r>
        <w:rPr>
          <w:rFonts w:cs="Arial" w:hint="cs"/>
          <w:sz w:val="28"/>
          <w:szCs w:val="22"/>
          <w:rtl/>
        </w:rPr>
        <w:t>בארבעת</w:t>
      </w:r>
      <w:r>
        <w:rPr>
          <w:rFonts w:cs="Arial"/>
          <w:sz w:val="28"/>
          <w:szCs w:val="22"/>
          <w:rtl/>
        </w:rPr>
        <w:t xml:space="preserve"> השנתונים האחרונים</w:t>
      </w:r>
      <w:r>
        <w:rPr>
          <w:rFonts w:cs="Arial" w:hint="cs"/>
          <w:sz w:val="28"/>
          <w:szCs w:val="22"/>
          <w:rtl/>
        </w:rPr>
        <w:t>, ומה היא החלוקה לפי זרמי החינוך</w:t>
      </w:r>
      <w:r>
        <w:rPr>
          <w:rFonts w:cs="Arial"/>
          <w:sz w:val="28"/>
          <w:szCs w:val="22"/>
          <w:rtl/>
        </w:rPr>
        <w:t>?</w:t>
      </w:r>
    </w:p>
    <w:p w14:paraId="31F76B1A" w14:textId="77777777" w:rsidR="00000000" w:rsidRDefault="00FD3276">
      <w:pPr>
        <w:pStyle w:val="SpeakerCon"/>
        <w:rPr>
          <w:rtl/>
        </w:rPr>
      </w:pPr>
    </w:p>
    <w:p w14:paraId="7BD48029" w14:textId="77777777" w:rsidR="00000000" w:rsidRDefault="00FD3276">
      <w:pPr>
        <w:pStyle w:val="SpeakerCon"/>
      </w:pPr>
      <w:r>
        <w:rPr>
          <w:rFonts w:hint="cs"/>
          <w:rtl/>
        </w:rPr>
        <w:t>תשובת סגן שרת החינוך, התרבות והספורט צבי הנדל:</w:t>
      </w:r>
    </w:p>
    <w:p w14:paraId="22459C2F" w14:textId="77777777" w:rsidR="00000000" w:rsidRDefault="00FD3276">
      <w:pPr>
        <w:pStyle w:val="a"/>
        <w:ind w:firstLine="0"/>
        <w:rPr>
          <w:rFonts w:hint="cs"/>
          <w:rtl/>
        </w:rPr>
      </w:pPr>
      <w:r>
        <w:rPr>
          <w:rFonts w:hint="cs"/>
          <w:rtl/>
        </w:rPr>
        <w:t>(לא נ</w:t>
      </w:r>
      <w:r>
        <w:rPr>
          <w:rFonts w:hint="cs"/>
          <w:rtl/>
        </w:rPr>
        <w:t>קראה, נמסרה לפרוטוקול)</w:t>
      </w:r>
    </w:p>
    <w:p w14:paraId="63857124" w14:textId="77777777" w:rsidR="00000000" w:rsidRDefault="00FD3276">
      <w:pPr>
        <w:pStyle w:val="a"/>
        <w:rPr>
          <w:rtl/>
        </w:rPr>
      </w:pPr>
    </w:p>
    <w:p w14:paraId="11526984" w14:textId="77777777" w:rsidR="00000000" w:rsidRDefault="00FD3276">
      <w:pPr>
        <w:pStyle w:val="a"/>
        <w:rPr>
          <w:rFonts w:hint="cs"/>
          <w:rtl/>
        </w:rPr>
      </w:pPr>
      <w:r>
        <w:rPr>
          <w:rFonts w:hint="cs"/>
          <w:rtl/>
        </w:rPr>
        <w:t>1. אנו רואים בחומרה רבה את תופעת השימוש בסמים בקרב תלמידים ובני נוער, שכפי שציינת, יש לה השלכות מרחיקות לכת על חוסנה של החברה בישראל. אשר על כן קבע משרד החינוך את המאבק בסמים כאחד הנושאים בעלי הקדימה במערכת, וכדי להגביר את הטיפול הח</w:t>
      </w:r>
      <w:r>
        <w:rPr>
          <w:rFonts w:hint="cs"/>
          <w:rtl/>
        </w:rPr>
        <w:t xml:space="preserve">ינוכי בתופעה, הגדיל החל מ=2001 את תקציב הפעולות בנושא בשיעור של פי=חמישה </w:t>
      </w:r>
      <w:r>
        <w:rPr>
          <w:rtl/>
        </w:rPr>
        <w:t>–</w:t>
      </w:r>
      <w:r>
        <w:rPr>
          <w:rFonts w:hint="cs"/>
          <w:rtl/>
        </w:rPr>
        <w:t xml:space="preserve"> מ=0.5 מיליון ל=2.5 מיליוני ש"ח. למרות הקיצוצים הכואבים שהושתו על מערכת החינוך כולה, התקציבים המוקצים למאבק בסמים לא יפגעו.</w:t>
      </w:r>
    </w:p>
    <w:p w14:paraId="21A6B4F6" w14:textId="77777777" w:rsidR="00000000" w:rsidRDefault="00FD3276">
      <w:pPr>
        <w:pStyle w:val="a"/>
        <w:rPr>
          <w:rFonts w:hint="cs"/>
          <w:rtl/>
        </w:rPr>
      </w:pPr>
    </w:p>
    <w:p w14:paraId="13790A33" w14:textId="77777777" w:rsidR="00000000" w:rsidRDefault="00FD3276">
      <w:pPr>
        <w:pStyle w:val="a"/>
        <w:rPr>
          <w:rFonts w:hint="cs"/>
          <w:rtl/>
        </w:rPr>
      </w:pPr>
      <w:r>
        <w:rPr>
          <w:rFonts w:hint="cs"/>
          <w:rtl/>
        </w:rPr>
        <w:t xml:space="preserve">2.  נתונים מחקריים על היקף השימוש בסמים בקרב תלמידים בני </w:t>
      </w:r>
      <w:r>
        <w:rPr>
          <w:rFonts w:hint="cs"/>
          <w:rtl/>
        </w:rPr>
        <w:t>12-18 נערכים אחת לשלוש שנים על-ידי הרשות למלחמה בסמים.</w:t>
      </w:r>
    </w:p>
    <w:p w14:paraId="25890F49" w14:textId="77777777" w:rsidR="00000000" w:rsidRDefault="00FD3276">
      <w:pPr>
        <w:pStyle w:val="a"/>
        <w:rPr>
          <w:rFonts w:hint="cs"/>
          <w:rtl/>
        </w:rPr>
      </w:pPr>
    </w:p>
    <w:p w14:paraId="161C254F" w14:textId="77777777" w:rsidR="00000000" w:rsidRDefault="00FD3276">
      <w:pPr>
        <w:pStyle w:val="a"/>
        <w:rPr>
          <w:rFonts w:hint="cs"/>
          <w:rtl/>
        </w:rPr>
      </w:pPr>
      <w:r>
        <w:rPr>
          <w:rFonts w:hint="cs"/>
          <w:rtl/>
        </w:rPr>
        <w:t>על-פי דוח מחקר  מסכם על השימוש בחומרים פסיכואקטיביים בקרב תושבי מדינת ישראל, שנערך בשנת 2001 - מחקר אפידמיולוגי מס' 5, שנערך על-ידי הרשות למלחמה בסמים, אוניברסיטת תל-אביב ופור"י - מחקרי דעת קהל בישראל</w:t>
      </w:r>
      <w:r>
        <w:rPr>
          <w:rFonts w:hint="cs"/>
          <w:rtl/>
        </w:rPr>
        <w:t xml:space="preserve"> -  ופורסם בשנת 2002, נמצא שכ=65,000 תלמידים, שהם כ=10.5%  מכלל התלמידים מכל זרמי החינוך, עשו  שימוש לא חוקי כלשהו בסמים פעם אחת או יותר בשנה. בחינוך הממלכתי מגיע השימוש ל=10.6% ובחינוך הממלכתי-דתי ל=7.3%. לגבי החינוך המוכר שאינו רשמי - הנושא לא נבדק.</w:t>
      </w:r>
    </w:p>
    <w:p w14:paraId="50D00D9B" w14:textId="77777777" w:rsidR="00000000" w:rsidRDefault="00FD3276">
      <w:pPr>
        <w:pStyle w:val="a"/>
        <w:rPr>
          <w:rFonts w:hint="cs"/>
          <w:rtl/>
        </w:rPr>
      </w:pPr>
    </w:p>
    <w:p w14:paraId="58A6DF34" w14:textId="77777777" w:rsidR="00000000" w:rsidRDefault="00FD3276">
      <w:pPr>
        <w:pStyle w:val="a"/>
        <w:rPr>
          <w:rFonts w:hint="cs"/>
        </w:rPr>
      </w:pPr>
      <w:r>
        <w:rPr>
          <w:rFonts w:hint="cs"/>
          <w:rtl/>
        </w:rPr>
        <w:t>במח</w:t>
      </w:r>
      <w:r>
        <w:rPr>
          <w:rFonts w:hint="cs"/>
          <w:rtl/>
        </w:rPr>
        <w:t>קר פור"י שפורסם ב=1998 הגיע שיעור המשתמשים ל=9.8%, שהם 64,000 תלמידים.</w:t>
      </w:r>
    </w:p>
    <w:p w14:paraId="14CDBD50" w14:textId="77777777" w:rsidR="00000000" w:rsidRDefault="00FD3276">
      <w:pPr>
        <w:pStyle w:val="a"/>
        <w:rPr>
          <w:rFonts w:hint="cs"/>
          <w:bCs/>
          <w:rtl/>
        </w:rPr>
      </w:pPr>
    </w:p>
    <w:p w14:paraId="33E45D5C" w14:textId="77777777" w:rsidR="00000000" w:rsidRDefault="00FD3276">
      <w:pPr>
        <w:pStyle w:val="ad"/>
        <w:rPr>
          <w:rtl/>
        </w:rPr>
      </w:pPr>
      <w:r>
        <w:rPr>
          <w:rFonts w:hint="eastAsia"/>
          <w:rtl/>
        </w:rPr>
        <w:t>היו</w:t>
      </w:r>
      <w:r>
        <w:rPr>
          <w:rtl/>
        </w:rPr>
        <w:t>"ר ראובן ריבלין:</w:t>
      </w:r>
    </w:p>
    <w:p w14:paraId="5ADE6E35" w14:textId="77777777" w:rsidR="00000000" w:rsidRDefault="00FD3276">
      <w:pPr>
        <w:pStyle w:val="a"/>
        <w:rPr>
          <w:rFonts w:hint="cs"/>
          <w:rtl/>
        </w:rPr>
      </w:pPr>
    </w:p>
    <w:p w14:paraId="2236D4A7" w14:textId="77777777" w:rsidR="00000000" w:rsidRDefault="00FD3276">
      <w:pPr>
        <w:pStyle w:val="a"/>
        <w:rPr>
          <w:rFonts w:hint="cs"/>
          <w:rtl/>
        </w:rPr>
      </w:pPr>
      <w:r>
        <w:rPr>
          <w:rFonts w:hint="cs"/>
          <w:rtl/>
        </w:rPr>
        <w:t xml:space="preserve">חבר הכנסת עבד-אלמאלכ דהאמשה שאל שאילתא מס' 91, בדבר תשלום דמי כניסה למשכן הכנסת ולבית-המשפט העליון. חבר הכנסת דהאמשה אינו נוכח, והתשובה מועברת לפרוטוקול. </w:t>
      </w:r>
    </w:p>
    <w:p w14:paraId="2C88C5A3" w14:textId="77777777" w:rsidR="00000000" w:rsidRDefault="00FD3276">
      <w:pPr>
        <w:pStyle w:val="a"/>
        <w:rPr>
          <w:rFonts w:hint="cs"/>
          <w:rtl/>
        </w:rPr>
      </w:pPr>
    </w:p>
    <w:p w14:paraId="1612D62F" w14:textId="77777777" w:rsidR="00000000" w:rsidRDefault="00FD3276">
      <w:pPr>
        <w:pStyle w:val="Query"/>
        <w:jc w:val="center"/>
        <w:rPr>
          <w:rtl/>
        </w:rPr>
      </w:pPr>
      <w:bookmarkStart w:id="62" w:name="CQ10724FI0010724T13_05_2003_18_31_01"/>
      <w:bookmarkEnd w:id="62"/>
      <w:r>
        <w:rPr>
          <w:rtl/>
        </w:rPr>
        <w:t>91. תשל</w:t>
      </w:r>
      <w:r>
        <w:rPr>
          <w:rtl/>
        </w:rPr>
        <w:t xml:space="preserve">ום דמי כניסה </w:t>
      </w:r>
      <w:r>
        <w:rPr>
          <w:rFonts w:hint="cs"/>
          <w:rtl/>
        </w:rPr>
        <w:t>למשכן הכנסת ולבית-המשפט העליון</w:t>
      </w:r>
      <w:r>
        <w:rPr>
          <w:rtl/>
        </w:rPr>
        <w:t xml:space="preserve"> </w:t>
      </w:r>
    </w:p>
    <w:p w14:paraId="6BAF85FD" w14:textId="77777777" w:rsidR="00000000" w:rsidRDefault="00FD3276">
      <w:pPr>
        <w:pStyle w:val="a"/>
        <w:rPr>
          <w:rFonts w:hint="cs"/>
          <w:rtl/>
        </w:rPr>
      </w:pPr>
    </w:p>
    <w:p w14:paraId="47B42E99" w14:textId="77777777" w:rsidR="00000000" w:rsidRDefault="00FD3276">
      <w:pPr>
        <w:pStyle w:val="Heading1"/>
        <w:jc w:val="both"/>
        <w:rPr>
          <w:rFonts w:cs="Arial"/>
          <w:szCs w:val="22"/>
        </w:rPr>
      </w:pPr>
      <w:bookmarkStart w:id="63" w:name="ESQ10724"/>
      <w:bookmarkEnd w:id="63"/>
      <w:r>
        <w:rPr>
          <w:rFonts w:cs="Arial"/>
          <w:szCs w:val="22"/>
          <w:rtl/>
        </w:rPr>
        <w:t>חבר</w:t>
      </w:r>
      <w:r>
        <w:rPr>
          <w:rFonts w:cs="Arial" w:hint="cs"/>
          <w:szCs w:val="22"/>
          <w:rtl/>
        </w:rPr>
        <w:t xml:space="preserve"> הכנסת </w:t>
      </w:r>
      <w:r>
        <w:rPr>
          <w:rFonts w:cs="Arial"/>
          <w:szCs w:val="22"/>
          <w:rtl/>
        </w:rPr>
        <w:t>עבד-אלמאלכ דהאמשה</w:t>
      </w:r>
      <w:r>
        <w:rPr>
          <w:rFonts w:cs="Arial" w:hint="cs"/>
          <w:szCs w:val="22"/>
          <w:rtl/>
        </w:rPr>
        <w:t xml:space="preserve"> </w:t>
      </w:r>
      <w:r>
        <w:rPr>
          <w:rFonts w:cs="Arial"/>
          <w:szCs w:val="22"/>
          <w:rtl/>
        </w:rPr>
        <w:t>שאל</w:t>
      </w:r>
      <w:r>
        <w:rPr>
          <w:rFonts w:cs="Arial" w:hint="cs"/>
          <w:szCs w:val="22"/>
          <w:rtl/>
        </w:rPr>
        <w:t xml:space="preserve"> את</w:t>
      </w:r>
      <w:r>
        <w:rPr>
          <w:rFonts w:cs="Arial"/>
          <w:szCs w:val="22"/>
          <w:rtl/>
        </w:rPr>
        <w:t xml:space="preserve"> שרת החינוך,</w:t>
      </w:r>
      <w:r>
        <w:rPr>
          <w:rFonts w:cs="Arial"/>
          <w:szCs w:val="22"/>
        </w:rPr>
        <w:t xml:space="preserve"> </w:t>
      </w:r>
      <w:r>
        <w:rPr>
          <w:rFonts w:cs="Arial"/>
          <w:szCs w:val="22"/>
          <w:rtl/>
        </w:rPr>
        <w:t>התרבות והספורט</w:t>
      </w:r>
    </w:p>
    <w:p w14:paraId="666C8ECD" w14:textId="77777777" w:rsidR="00000000" w:rsidRDefault="00FD3276">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כ"</w:t>
      </w:r>
      <w:r>
        <w:rPr>
          <w:rFonts w:cs="Arial" w:hint="eastAsia"/>
          <w:sz w:val="28"/>
          <w:szCs w:val="22"/>
          <w:rtl/>
        </w:rPr>
        <w:t>ט</w:t>
      </w:r>
      <w:r>
        <w:rPr>
          <w:rFonts w:cs="Arial"/>
          <w:sz w:val="28"/>
          <w:szCs w:val="22"/>
          <w:rtl/>
        </w:rPr>
        <w:t xml:space="preserve">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(2 באפריל 2003):</w:t>
      </w:r>
    </w:p>
    <w:p w14:paraId="6DAF4BE6" w14:textId="77777777" w:rsidR="00000000" w:rsidRDefault="00FD3276">
      <w:pPr>
        <w:bidi/>
        <w:spacing w:line="360" w:lineRule="auto"/>
        <w:ind w:firstLine="523"/>
        <w:jc w:val="both"/>
        <w:rPr>
          <w:rFonts w:cs="Arial" w:hint="cs"/>
          <w:sz w:val="28"/>
          <w:szCs w:val="22"/>
        </w:rPr>
      </w:pPr>
    </w:p>
    <w:p w14:paraId="78FFB94D" w14:textId="77777777" w:rsidR="00000000" w:rsidRDefault="00FD3276">
      <w:pPr>
        <w:bidi/>
        <w:spacing w:line="360" w:lineRule="auto"/>
        <w:ind w:firstLine="720"/>
        <w:jc w:val="both"/>
        <w:rPr>
          <w:rFonts w:cs="Arial"/>
          <w:sz w:val="28"/>
          <w:szCs w:val="22"/>
          <w:rtl/>
        </w:rPr>
      </w:pPr>
      <w:r>
        <w:rPr>
          <w:rFonts w:cs="Arial"/>
          <w:sz w:val="28"/>
          <w:szCs w:val="22"/>
          <w:rtl/>
        </w:rPr>
        <w:t>מאות בתי</w:t>
      </w:r>
      <w:r>
        <w:rPr>
          <w:rFonts w:cs="Arial" w:hint="cs"/>
          <w:sz w:val="28"/>
          <w:szCs w:val="22"/>
          <w:rtl/>
        </w:rPr>
        <w:t>-</w:t>
      </w:r>
      <w:r>
        <w:rPr>
          <w:rFonts w:cs="Arial"/>
          <w:sz w:val="28"/>
          <w:szCs w:val="22"/>
          <w:rtl/>
        </w:rPr>
        <w:t>ספר ותלמידים מבקרים בכל שנה במשכן הכנסת ובבית</w:t>
      </w:r>
      <w:r>
        <w:rPr>
          <w:rFonts w:cs="Arial" w:hint="cs"/>
          <w:sz w:val="28"/>
          <w:szCs w:val="22"/>
          <w:rtl/>
        </w:rPr>
        <w:t>-</w:t>
      </w:r>
      <w:r>
        <w:rPr>
          <w:rFonts w:cs="Arial"/>
          <w:sz w:val="28"/>
          <w:szCs w:val="22"/>
          <w:rtl/>
        </w:rPr>
        <w:t>המשפט העליון להיכרות חינוך ולימודים. כל כניסה כרוכה</w:t>
      </w:r>
      <w:r>
        <w:rPr>
          <w:rFonts w:cs="Arial" w:hint="cs"/>
          <w:sz w:val="28"/>
          <w:szCs w:val="22"/>
          <w:rtl/>
        </w:rPr>
        <w:t xml:space="preserve"> בתשלום,</w:t>
      </w:r>
      <w:r>
        <w:rPr>
          <w:rFonts w:cs="Arial"/>
          <w:sz w:val="28"/>
          <w:szCs w:val="22"/>
          <w:rtl/>
        </w:rPr>
        <w:t xml:space="preserve"> וקבוצה של 25 תלמידים משלמת 330 </w:t>
      </w:r>
      <w:r>
        <w:rPr>
          <w:rFonts w:cs="Arial" w:hint="cs"/>
          <w:sz w:val="28"/>
          <w:szCs w:val="22"/>
          <w:rtl/>
        </w:rPr>
        <w:t xml:space="preserve">ש"ח. </w:t>
      </w:r>
      <w:r>
        <w:rPr>
          <w:rFonts w:cs="Arial"/>
          <w:sz w:val="28"/>
          <w:szCs w:val="22"/>
          <w:rtl/>
        </w:rPr>
        <w:t>התשלום נגבה ע</w:t>
      </w:r>
      <w:r>
        <w:rPr>
          <w:rFonts w:cs="Arial" w:hint="cs"/>
          <w:sz w:val="28"/>
          <w:szCs w:val="22"/>
          <w:rtl/>
        </w:rPr>
        <w:t>ל-יד</w:t>
      </w:r>
      <w:r>
        <w:rPr>
          <w:rFonts w:cs="Arial"/>
          <w:sz w:val="28"/>
          <w:szCs w:val="22"/>
          <w:rtl/>
        </w:rPr>
        <w:t>י המרכזי</w:t>
      </w:r>
      <w:r>
        <w:rPr>
          <w:rFonts w:cs="Arial" w:hint="cs"/>
          <w:sz w:val="28"/>
          <w:szCs w:val="22"/>
          <w:rtl/>
        </w:rPr>
        <w:t>ם</w:t>
      </w:r>
      <w:r>
        <w:rPr>
          <w:rFonts w:cs="Arial"/>
          <w:sz w:val="28"/>
          <w:szCs w:val="22"/>
          <w:rtl/>
        </w:rPr>
        <w:t xml:space="preserve"> הלימודיים באחריות משרדך.</w:t>
      </w:r>
    </w:p>
    <w:p w14:paraId="0574BDD5" w14:textId="77777777" w:rsidR="00000000" w:rsidRDefault="00FD3276">
      <w:pPr>
        <w:bidi/>
        <w:spacing w:line="360" w:lineRule="auto"/>
        <w:ind w:firstLine="720"/>
        <w:jc w:val="both"/>
        <w:rPr>
          <w:rFonts w:cs="Arial"/>
          <w:sz w:val="28"/>
          <w:szCs w:val="22"/>
        </w:rPr>
      </w:pPr>
    </w:p>
    <w:p w14:paraId="6AA3356C" w14:textId="77777777" w:rsidR="00000000" w:rsidRDefault="00FD3276">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12454E0C" w14:textId="77777777" w:rsidR="00000000" w:rsidRDefault="00FD3276">
      <w:pPr>
        <w:bidi/>
        <w:spacing w:line="360" w:lineRule="auto"/>
        <w:ind w:firstLine="720"/>
        <w:jc w:val="both"/>
        <w:rPr>
          <w:rFonts w:cs="Arial"/>
          <w:sz w:val="28"/>
          <w:szCs w:val="22"/>
        </w:rPr>
      </w:pPr>
    </w:p>
    <w:p w14:paraId="07CFE5B9" w14:textId="77777777" w:rsidR="00000000" w:rsidRDefault="00FD3276">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על סמך מה נקבעו התעריפים האלה</w:t>
      </w:r>
      <w:r>
        <w:rPr>
          <w:rFonts w:cs="Arial" w:hint="cs"/>
          <w:sz w:val="28"/>
          <w:szCs w:val="22"/>
          <w:rtl/>
        </w:rPr>
        <w:t>, ומדוע</w:t>
      </w:r>
      <w:r>
        <w:rPr>
          <w:rFonts w:cs="Arial"/>
          <w:sz w:val="28"/>
          <w:szCs w:val="22"/>
          <w:rtl/>
        </w:rPr>
        <w:t>?</w:t>
      </w:r>
    </w:p>
    <w:p w14:paraId="4DACA8FF" w14:textId="77777777" w:rsidR="00000000" w:rsidRDefault="00FD3276">
      <w:pPr>
        <w:bidi/>
        <w:spacing w:line="360" w:lineRule="auto"/>
        <w:ind w:firstLine="720"/>
        <w:jc w:val="both"/>
        <w:rPr>
          <w:rFonts w:cs="Arial"/>
          <w:sz w:val="28"/>
          <w:szCs w:val="22"/>
          <w:rtl/>
        </w:rPr>
      </w:pPr>
    </w:p>
    <w:p w14:paraId="73DC20B7" w14:textId="77777777" w:rsidR="00000000" w:rsidRDefault="00FD3276">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 xml:space="preserve">לאן </w:t>
      </w:r>
      <w:r>
        <w:rPr>
          <w:rFonts w:cs="Arial" w:hint="cs"/>
          <w:sz w:val="28"/>
          <w:szCs w:val="22"/>
          <w:rtl/>
        </w:rPr>
        <w:t>מ</w:t>
      </w:r>
      <w:r>
        <w:rPr>
          <w:rFonts w:cs="Arial"/>
          <w:sz w:val="28"/>
          <w:szCs w:val="22"/>
          <w:rtl/>
        </w:rPr>
        <w:t>ו</w:t>
      </w:r>
      <w:r>
        <w:rPr>
          <w:rFonts w:cs="Arial" w:hint="cs"/>
          <w:sz w:val="28"/>
          <w:szCs w:val="22"/>
          <w:rtl/>
        </w:rPr>
        <w:t>פנה</w:t>
      </w:r>
      <w:r>
        <w:rPr>
          <w:rFonts w:cs="Arial"/>
          <w:sz w:val="28"/>
          <w:szCs w:val="22"/>
          <w:rtl/>
        </w:rPr>
        <w:t xml:space="preserve"> </w:t>
      </w:r>
      <w:r>
        <w:rPr>
          <w:rFonts w:cs="Arial" w:hint="cs"/>
          <w:sz w:val="28"/>
          <w:szCs w:val="22"/>
          <w:rtl/>
        </w:rPr>
        <w:t>ה</w:t>
      </w:r>
      <w:r>
        <w:rPr>
          <w:rFonts w:cs="Arial"/>
          <w:sz w:val="28"/>
          <w:szCs w:val="22"/>
          <w:rtl/>
        </w:rPr>
        <w:t>כסף הנ"ל?</w:t>
      </w:r>
    </w:p>
    <w:p w14:paraId="5EE003C4" w14:textId="77777777" w:rsidR="00000000" w:rsidRDefault="00FD3276">
      <w:pPr>
        <w:bidi/>
        <w:spacing w:line="360" w:lineRule="auto"/>
        <w:ind w:firstLine="720"/>
        <w:jc w:val="both"/>
        <w:rPr>
          <w:rFonts w:cs="Arial"/>
          <w:sz w:val="28"/>
          <w:szCs w:val="22"/>
          <w:rtl/>
        </w:rPr>
      </w:pPr>
    </w:p>
    <w:p w14:paraId="52FD56A3" w14:textId="77777777" w:rsidR="00000000" w:rsidRDefault="00FD3276">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 xml:space="preserve">האם ניתן לקיים את </w:t>
      </w:r>
      <w:r>
        <w:rPr>
          <w:rFonts w:cs="Arial" w:hint="cs"/>
          <w:sz w:val="28"/>
          <w:szCs w:val="22"/>
          <w:rtl/>
        </w:rPr>
        <w:t>ה</w:t>
      </w:r>
      <w:r>
        <w:rPr>
          <w:rFonts w:cs="Arial"/>
          <w:sz w:val="28"/>
          <w:szCs w:val="22"/>
          <w:rtl/>
        </w:rPr>
        <w:t>ביקורים ללא תשלום?</w:t>
      </w:r>
    </w:p>
    <w:p w14:paraId="5BF17C49" w14:textId="77777777" w:rsidR="00000000" w:rsidRDefault="00FD3276">
      <w:pPr>
        <w:bidi/>
        <w:spacing w:line="360" w:lineRule="auto"/>
        <w:ind w:firstLine="720"/>
        <w:jc w:val="both"/>
        <w:rPr>
          <w:rFonts w:cs="Arial"/>
          <w:sz w:val="28"/>
          <w:szCs w:val="22"/>
          <w:rtl/>
        </w:rPr>
      </w:pPr>
    </w:p>
    <w:p w14:paraId="5A39EAE3" w14:textId="77777777" w:rsidR="00000000" w:rsidRDefault="00FD3276">
      <w:pPr>
        <w:bidi/>
        <w:spacing w:line="360" w:lineRule="auto"/>
        <w:ind w:firstLine="720"/>
        <w:jc w:val="both"/>
        <w:rPr>
          <w:rFonts w:cs="Arial"/>
          <w:sz w:val="28"/>
          <w:szCs w:val="22"/>
          <w:rtl/>
        </w:rPr>
      </w:pPr>
      <w:r>
        <w:rPr>
          <w:rFonts w:cs="Arial" w:hint="cs"/>
          <w:sz w:val="28"/>
          <w:szCs w:val="22"/>
          <w:rtl/>
        </w:rPr>
        <w:t xml:space="preserve">4. </w:t>
      </w:r>
      <w:r>
        <w:rPr>
          <w:rFonts w:cs="Arial"/>
          <w:sz w:val="28"/>
          <w:szCs w:val="22"/>
          <w:rtl/>
        </w:rPr>
        <w:t>מה ייעשה בנדון?</w:t>
      </w:r>
    </w:p>
    <w:p w14:paraId="7AF4F5A8" w14:textId="77777777" w:rsidR="00000000" w:rsidRDefault="00FD3276">
      <w:pPr>
        <w:pStyle w:val="SpeakerCon"/>
        <w:rPr>
          <w:rtl/>
        </w:rPr>
      </w:pPr>
    </w:p>
    <w:p w14:paraId="22811D27" w14:textId="77777777" w:rsidR="00000000" w:rsidRDefault="00FD3276">
      <w:pPr>
        <w:pStyle w:val="SpeakerCon"/>
      </w:pPr>
      <w:r>
        <w:rPr>
          <w:rFonts w:hint="cs"/>
          <w:rtl/>
        </w:rPr>
        <w:t>תשובת סגן שרת ה</w:t>
      </w:r>
      <w:r>
        <w:rPr>
          <w:rFonts w:hint="cs"/>
          <w:rtl/>
        </w:rPr>
        <w:t>חינוך, התרבות והספורט צבי הנדל:</w:t>
      </w:r>
    </w:p>
    <w:p w14:paraId="4E482308" w14:textId="77777777" w:rsidR="00000000" w:rsidRDefault="00FD3276">
      <w:pPr>
        <w:pStyle w:val="a"/>
        <w:ind w:firstLine="0"/>
        <w:rPr>
          <w:rFonts w:hint="cs"/>
        </w:rPr>
      </w:pPr>
      <w:r>
        <w:rPr>
          <w:rFonts w:hint="cs"/>
          <w:rtl/>
        </w:rPr>
        <w:t>(לא נקראה, נמסרה לפרוטוקול)</w:t>
      </w:r>
    </w:p>
    <w:p w14:paraId="4074B6C8" w14:textId="77777777" w:rsidR="00000000" w:rsidRDefault="00FD3276">
      <w:pPr>
        <w:pStyle w:val="a"/>
        <w:rPr>
          <w:rFonts w:hint="cs"/>
          <w:rtl/>
        </w:rPr>
      </w:pPr>
    </w:p>
    <w:p w14:paraId="5894FE6E" w14:textId="77777777" w:rsidR="00000000" w:rsidRDefault="00FD3276">
      <w:pPr>
        <w:pStyle w:val="a"/>
        <w:rPr>
          <w:rFonts w:hint="cs"/>
          <w:rtl/>
        </w:rPr>
      </w:pPr>
      <w:r>
        <w:rPr>
          <w:rFonts w:hint="cs"/>
          <w:rtl/>
        </w:rPr>
        <w:t>1-2.  המידע שציינת אינו מדויק. לא מדובר בדמי כניסה  לכנסת ולבית-המשפט העליון, אלא בדמי השתתפות סמליים בפעילות לימודית הנערכת במוסדות הללו, בהיקף של כחצי יום, בנושא אזרחות, שלטון וממשל.</w:t>
      </w:r>
    </w:p>
    <w:p w14:paraId="66F1B1C0" w14:textId="77777777" w:rsidR="00000000" w:rsidRDefault="00FD3276">
      <w:pPr>
        <w:pStyle w:val="a"/>
        <w:rPr>
          <w:rFonts w:hint="cs"/>
          <w:rtl/>
        </w:rPr>
      </w:pPr>
    </w:p>
    <w:p w14:paraId="613D1340" w14:textId="77777777" w:rsidR="00000000" w:rsidRDefault="00FD3276">
      <w:pPr>
        <w:pStyle w:val="a"/>
        <w:rPr>
          <w:rFonts w:hint="cs"/>
          <w:rtl/>
        </w:rPr>
      </w:pPr>
      <w:r>
        <w:rPr>
          <w:rFonts w:hint="cs"/>
          <w:rtl/>
        </w:rPr>
        <w:t>הסכומים ש</w:t>
      </w:r>
      <w:r>
        <w:rPr>
          <w:rFonts w:hint="cs"/>
          <w:rtl/>
        </w:rPr>
        <w:t>נקבעו, בגובה של 13 ש"ח לתלמיד - 330 ש"ח לקבוצה של 25 תלמידים - נועדו להרחיב את מעגל התלמידים המשתתפים בפעילויות חינוכיות אלו, העומד כיום על כ=45,000 תלמידים בשנה, וכן על מנת ליצור מחויבות של בתי-הספר להשתתף בפעילויות החינוכיות המוזמנות על-ידם.</w:t>
      </w:r>
    </w:p>
    <w:p w14:paraId="7F186BCB" w14:textId="77777777" w:rsidR="00000000" w:rsidRDefault="00FD3276">
      <w:pPr>
        <w:pStyle w:val="a"/>
        <w:rPr>
          <w:rFonts w:hint="cs"/>
          <w:rtl/>
        </w:rPr>
      </w:pPr>
    </w:p>
    <w:p w14:paraId="66EC3A03" w14:textId="77777777" w:rsidR="00000000" w:rsidRDefault="00FD3276">
      <w:pPr>
        <w:pStyle w:val="a"/>
        <w:rPr>
          <w:rFonts w:hint="cs"/>
          <w:rtl/>
        </w:rPr>
      </w:pPr>
      <w:r>
        <w:rPr>
          <w:rFonts w:hint="cs"/>
          <w:rtl/>
        </w:rPr>
        <w:t>כל יתר הוצא</w:t>
      </w:r>
      <w:r>
        <w:rPr>
          <w:rFonts w:hint="cs"/>
          <w:rtl/>
        </w:rPr>
        <w:t>ות התפעול של המרכזים ללימודי האזרחות, שהסיורים הללו נכללים במסגרת פעילותם, באים מתקציב משרד החינוך - העסקת עובדים, פיתוח אמצעי הדרכה מיוחדים לפעילויות, הפקה של סרטים, מצגות, סדנאות מיוחדות, פרויקטים מיוחדים כמו "הפרלמנטר הצעיר" וכו'.</w:t>
      </w:r>
    </w:p>
    <w:p w14:paraId="0F7A7B41" w14:textId="77777777" w:rsidR="00000000" w:rsidRDefault="00FD3276">
      <w:pPr>
        <w:pStyle w:val="a"/>
        <w:rPr>
          <w:rFonts w:hint="cs"/>
          <w:rtl/>
        </w:rPr>
      </w:pPr>
    </w:p>
    <w:p w14:paraId="68D7313F" w14:textId="77777777" w:rsidR="00000000" w:rsidRDefault="00FD3276">
      <w:pPr>
        <w:pStyle w:val="a"/>
        <w:rPr>
          <w:rFonts w:hint="cs"/>
          <w:rtl/>
        </w:rPr>
      </w:pPr>
      <w:r>
        <w:rPr>
          <w:rFonts w:hint="cs"/>
          <w:rtl/>
        </w:rPr>
        <w:t>3-4.  הפעילות מתקיימת</w:t>
      </w:r>
      <w:r>
        <w:rPr>
          <w:rFonts w:hint="cs"/>
          <w:rtl/>
        </w:rPr>
        <w:t xml:space="preserve"> בשיתוף פעולה מלא עם הכנסת ועם הנהלת בתי-המשפט. כל הגופים השותפים בפעילות מוצאים חשיבות רבה בקיום תוכניות לימודיות איכותיות לבני-הנוער, המותאמות לתוכנית הלימודים באזרחות, לצד הסתפקות בסיורים, ללא תשלום, המתמקדים במבנה הארכיטקטוני, והנערכים לבתי-הספר  היסוד</w:t>
      </w:r>
      <w:r>
        <w:rPr>
          <w:rFonts w:hint="cs"/>
          <w:rtl/>
        </w:rPr>
        <w:t>יים ולקבוצות אוכלוסייה אחרות. השקפה זו מקובלת עלי.</w:t>
      </w:r>
    </w:p>
    <w:p w14:paraId="2289266A" w14:textId="77777777" w:rsidR="00000000" w:rsidRDefault="00FD3276">
      <w:pPr>
        <w:pStyle w:val="a"/>
        <w:rPr>
          <w:rFonts w:hint="cs"/>
        </w:rPr>
      </w:pPr>
      <w:r>
        <w:rPr>
          <w:rFonts w:hint="cs"/>
          <w:rtl/>
        </w:rPr>
        <w:tab/>
      </w:r>
    </w:p>
    <w:p w14:paraId="029372E6" w14:textId="77777777" w:rsidR="00000000" w:rsidRDefault="00FD3276">
      <w:pPr>
        <w:pStyle w:val="ad"/>
        <w:rPr>
          <w:rtl/>
        </w:rPr>
      </w:pPr>
      <w:r>
        <w:rPr>
          <w:rtl/>
        </w:rPr>
        <w:t>היו"ר ראובן ריבלין:</w:t>
      </w:r>
    </w:p>
    <w:p w14:paraId="6DAB927B" w14:textId="77777777" w:rsidR="00000000" w:rsidRDefault="00FD3276">
      <w:pPr>
        <w:pStyle w:val="a"/>
        <w:rPr>
          <w:rtl/>
        </w:rPr>
      </w:pPr>
    </w:p>
    <w:p w14:paraId="6A1F69FA" w14:textId="77777777" w:rsidR="00000000" w:rsidRDefault="00FD3276">
      <w:pPr>
        <w:pStyle w:val="a"/>
        <w:rPr>
          <w:rFonts w:hint="cs"/>
          <w:rtl/>
        </w:rPr>
      </w:pPr>
      <w:r>
        <w:rPr>
          <w:rFonts w:hint="cs"/>
          <w:rtl/>
        </w:rPr>
        <w:t>חבר הכנסת מתן וילנאי - שאילתא מס' 104: מסקנות הוועדה לבדיקת מצב ענף הכדורגל בישראל. חבר הכנסת מתן וילנאי אינו נוכח, והתשובה מועברת לפרוטוקול.</w:t>
      </w:r>
    </w:p>
    <w:p w14:paraId="52317EF3" w14:textId="77777777" w:rsidR="00000000" w:rsidRDefault="00FD3276">
      <w:pPr>
        <w:pStyle w:val="a"/>
        <w:rPr>
          <w:rFonts w:hint="cs"/>
          <w:rtl/>
        </w:rPr>
      </w:pPr>
    </w:p>
    <w:p w14:paraId="4FE01608" w14:textId="77777777" w:rsidR="00000000" w:rsidRDefault="00FD3276">
      <w:pPr>
        <w:pStyle w:val="Query"/>
        <w:jc w:val="center"/>
        <w:rPr>
          <w:rtl/>
        </w:rPr>
      </w:pPr>
      <w:bookmarkStart w:id="64" w:name="CQ10034FI0010034T13_05_2003_18_31_24"/>
      <w:bookmarkEnd w:id="64"/>
      <w:r>
        <w:rPr>
          <w:rtl/>
        </w:rPr>
        <w:t xml:space="preserve">104. מסקנות הוועדה לבדיקת מצב </w:t>
      </w:r>
      <w:r>
        <w:rPr>
          <w:rFonts w:hint="cs"/>
          <w:rtl/>
        </w:rPr>
        <w:t xml:space="preserve">ענף </w:t>
      </w:r>
      <w:r>
        <w:rPr>
          <w:rtl/>
        </w:rPr>
        <w:t>הכדור</w:t>
      </w:r>
      <w:r>
        <w:rPr>
          <w:rtl/>
        </w:rPr>
        <w:t>גל בישראל</w:t>
      </w:r>
    </w:p>
    <w:p w14:paraId="62B9FE01" w14:textId="77777777" w:rsidR="00000000" w:rsidRDefault="00FD3276">
      <w:pPr>
        <w:pStyle w:val="a"/>
        <w:rPr>
          <w:rFonts w:hint="cs"/>
          <w:rtl/>
        </w:rPr>
      </w:pPr>
    </w:p>
    <w:p w14:paraId="1452690C" w14:textId="77777777" w:rsidR="00000000" w:rsidRDefault="00FD3276">
      <w:pPr>
        <w:pStyle w:val="Heading1"/>
        <w:jc w:val="both"/>
        <w:rPr>
          <w:rFonts w:cs="Arial"/>
          <w:szCs w:val="22"/>
        </w:rPr>
      </w:pPr>
      <w:bookmarkStart w:id="65" w:name="ESQ10034"/>
      <w:bookmarkEnd w:id="65"/>
      <w:r>
        <w:rPr>
          <w:rFonts w:cs="Arial"/>
          <w:szCs w:val="22"/>
          <w:rtl/>
        </w:rPr>
        <w:t>חבר</w:t>
      </w:r>
      <w:r>
        <w:rPr>
          <w:rFonts w:cs="Arial" w:hint="cs"/>
          <w:szCs w:val="22"/>
          <w:rtl/>
        </w:rPr>
        <w:t xml:space="preserve"> הכנסת </w:t>
      </w:r>
      <w:r>
        <w:rPr>
          <w:rFonts w:cs="Arial"/>
          <w:szCs w:val="22"/>
          <w:rtl/>
        </w:rPr>
        <w:t>מתן וילנאי</w:t>
      </w:r>
      <w:r>
        <w:rPr>
          <w:rFonts w:cs="Arial" w:hint="cs"/>
          <w:szCs w:val="22"/>
          <w:rtl/>
        </w:rPr>
        <w:t xml:space="preserve"> </w:t>
      </w:r>
      <w:r>
        <w:rPr>
          <w:rFonts w:cs="Arial"/>
          <w:szCs w:val="22"/>
          <w:rtl/>
        </w:rPr>
        <w:t>שאל</w:t>
      </w:r>
      <w:r>
        <w:rPr>
          <w:rFonts w:cs="Arial" w:hint="cs"/>
          <w:szCs w:val="22"/>
          <w:rtl/>
        </w:rPr>
        <w:t xml:space="preserve"> את</w:t>
      </w:r>
      <w:r>
        <w:rPr>
          <w:rFonts w:cs="Arial"/>
          <w:szCs w:val="22"/>
          <w:rtl/>
        </w:rPr>
        <w:t xml:space="preserve"> שרת החינוך, התרבות והספורט</w:t>
      </w:r>
    </w:p>
    <w:p w14:paraId="3894AE6D" w14:textId="77777777" w:rsidR="00000000" w:rsidRDefault="00FD3276">
      <w:pPr>
        <w:bidi/>
        <w:spacing w:line="360" w:lineRule="auto"/>
        <w:ind w:firstLine="720"/>
        <w:jc w:val="both"/>
        <w:rPr>
          <w:rFonts w:cs="Arial"/>
          <w:sz w:val="28"/>
          <w:szCs w:val="22"/>
        </w:rPr>
      </w:pPr>
      <w:r>
        <w:rPr>
          <w:rFonts w:cs="Arial"/>
          <w:sz w:val="28"/>
          <w:szCs w:val="22"/>
          <w:rtl/>
        </w:rPr>
        <w:t>ביום כ"ט באדר ב</w:t>
      </w:r>
      <w:r>
        <w:rPr>
          <w:rFonts w:cs="Arial" w:hint="cs"/>
          <w:sz w:val="28"/>
          <w:szCs w:val="22"/>
          <w:rtl/>
        </w:rPr>
        <w:t>'</w:t>
      </w:r>
      <w:r>
        <w:rPr>
          <w:rFonts w:cs="Arial"/>
          <w:sz w:val="28"/>
          <w:szCs w:val="22"/>
          <w:rtl/>
        </w:rPr>
        <w:t xml:space="preserve"> התשס"ג (2 באפריל 2003):</w:t>
      </w:r>
    </w:p>
    <w:p w14:paraId="3AF466DC" w14:textId="77777777" w:rsidR="00000000" w:rsidRDefault="00FD3276">
      <w:pPr>
        <w:bidi/>
        <w:spacing w:line="360" w:lineRule="auto"/>
        <w:ind w:firstLine="523"/>
        <w:jc w:val="both"/>
        <w:rPr>
          <w:rFonts w:cs="Arial" w:hint="cs"/>
          <w:sz w:val="28"/>
          <w:szCs w:val="22"/>
          <w:rtl/>
        </w:rPr>
      </w:pPr>
    </w:p>
    <w:p w14:paraId="4D1AE8E7" w14:textId="77777777" w:rsidR="00000000" w:rsidRDefault="00FD3276">
      <w:pPr>
        <w:bidi/>
        <w:spacing w:line="360" w:lineRule="auto"/>
        <w:ind w:firstLine="523"/>
        <w:jc w:val="both"/>
        <w:rPr>
          <w:rFonts w:cs="Arial" w:hint="cs"/>
          <w:sz w:val="28"/>
          <w:szCs w:val="22"/>
        </w:rPr>
      </w:pPr>
    </w:p>
    <w:p w14:paraId="1C65BDBD" w14:textId="77777777" w:rsidR="00000000" w:rsidRDefault="00FD3276">
      <w:pPr>
        <w:bidi/>
        <w:spacing w:line="360" w:lineRule="auto"/>
        <w:ind w:firstLine="720"/>
        <w:jc w:val="both"/>
        <w:rPr>
          <w:rFonts w:cs="Arial"/>
          <w:sz w:val="28"/>
          <w:szCs w:val="22"/>
          <w:rtl/>
        </w:rPr>
      </w:pPr>
      <w:r>
        <w:rPr>
          <w:rFonts w:cs="Arial" w:hint="cs"/>
          <w:sz w:val="28"/>
          <w:szCs w:val="22"/>
          <w:rtl/>
        </w:rPr>
        <w:t>הוועדה לבדיקת מצב ענף הכדורגל בישראל</w:t>
      </w:r>
      <w:r>
        <w:rPr>
          <w:rFonts w:cs="Arial"/>
          <w:sz w:val="28"/>
          <w:szCs w:val="22"/>
          <w:rtl/>
        </w:rPr>
        <w:t>, בראשות השופט בדימוס אמנון סטרשנוב, הגישה בנובמבר 2002 את מסקנותיה</w:t>
      </w:r>
      <w:r>
        <w:rPr>
          <w:rFonts w:cs="Arial" w:hint="cs"/>
          <w:sz w:val="28"/>
          <w:szCs w:val="22"/>
          <w:rtl/>
        </w:rPr>
        <w:t>. ר</w:t>
      </w:r>
      <w:r>
        <w:rPr>
          <w:rFonts w:cs="Arial"/>
          <w:sz w:val="28"/>
          <w:szCs w:val="22"/>
          <w:rtl/>
        </w:rPr>
        <w:t>אש הממשלה</w:t>
      </w:r>
      <w:r>
        <w:rPr>
          <w:rFonts w:cs="Arial" w:hint="cs"/>
          <w:sz w:val="28"/>
          <w:szCs w:val="22"/>
          <w:rtl/>
        </w:rPr>
        <w:t>,</w:t>
      </w:r>
      <w:r>
        <w:rPr>
          <w:rFonts w:cs="Arial"/>
          <w:sz w:val="28"/>
          <w:szCs w:val="22"/>
          <w:rtl/>
        </w:rPr>
        <w:t xml:space="preserve"> ש</w:t>
      </w:r>
      <w:r>
        <w:rPr>
          <w:rFonts w:cs="Arial" w:hint="cs"/>
          <w:sz w:val="28"/>
          <w:szCs w:val="22"/>
          <w:rtl/>
        </w:rPr>
        <w:t>כיהן</w:t>
      </w:r>
      <w:r>
        <w:rPr>
          <w:rFonts w:cs="Arial"/>
          <w:sz w:val="28"/>
          <w:szCs w:val="22"/>
          <w:rtl/>
        </w:rPr>
        <w:t xml:space="preserve"> באותה עת </w:t>
      </w:r>
      <w:r>
        <w:rPr>
          <w:rFonts w:cs="Arial" w:hint="cs"/>
          <w:sz w:val="28"/>
          <w:szCs w:val="22"/>
          <w:rtl/>
        </w:rPr>
        <w:t>כ</w:t>
      </w:r>
      <w:r>
        <w:rPr>
          <w:rFonts w:cs="Arial"/>
          <w:sz w:val="28"/>
          <w:szCs w:val="22"/>
          <w:rtl/>
        </w:rPr>
        <w:t>שר המדע, התרבו</w:t>
      </w:r>
      <w:r>
        <w:rPr>
          <w:rFonts w:cs="Arial"/>
          <w:sz w:val="28"/>
          <w:szCs w:val="22"/>
          <w:rtl/>
        </w:rPr>
        <w:t>ת והספורט</w:t>
      </w:r>
      <w:r>
        <w:rPr>
          <w:rFonts w:cs="Arial" w:hint="cs"/>
          <w:sz w:val="28"/>
          <w:szCs w:val="22"/>
          <w:rtl/>
        </w:rPr>
        <w:t>, קיבל את המסקנות</w:t>
      </w:r>
      <w:r>
        <w:rPr>
          <w:rFonts w:cs="Arial"/>
          <w:sz w:val="28"/>
          <w:szCs w:val="22"/>
          <w:rtl/>
        </w:rPr>
        <w:t xml:space="preserve">. </w:t>
      </w:r>
    </w:p>
    <w:p w14:paraId="062CAAA5" w14:textId="77777777" w:rsidR="00000000" w:rsidRDefault="00FD3276">
      <w:pPr>
        <w:bidi/>
        <w:spacing w:line="360" w:lineRule="auto"/>
        <w:ind w:firstLine="720"/>
        <w:jc w:val="both"/>
        <w:rPr>
          <w:rFonts w:cs="Arial"/>
          <w:sz w:val="28"/>
          <w:szCs w:val="22"/>
        </w:rPr>
      </w:pPr>
    </w:p>
    <w:p w14:paraId="7A9B2B25" w14:textId="77777777" w:rsidR="00000000" w:rsidRDefault="00FD3276">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2DD314EA" w14:textId="77777777" w:rsidR="00000000" w:rsidRDefault="00FD3276">
      <w:pPr>
        <w:bidi/>
        <w:spacing w:line="360" w:lineRule="auto"/>
        <w:ind w:firstLine="720"/>
        <w:jc w:val="both"/>
        <w:rPr>
          <w:rFonts w:cs="Arial"/>
          <w:sz w:val="28"/>
          <w:szCs w:val="22"/>
        </w:rPr>
      </w:pPr>
    </w:p>
    <w:p w14:paraId="15D63332" w14:textId="77777777" w:rsidR="00000000" w:rsidRDefault="00FD3276">
      <w:pPr>
        <w:bidi/>
        <w:spacing w:line="360" w:lineRule="auto"/>
        <w:ind w:firstLine="720"/>
        <w:jc w:val="both"/>
        <w:rPr>
          <w:rFonts w:cs="Arial" w:hint="cs"/>
          <w:sz w:val="28"/>
          <w:szCs w:val="22"/>
        </w:rPr>
      </w:pPr>
      <w:r>
        <w:rPr>
          <w:rFonts w:cs="Arial" w:hint="cs"/>
          <w:sz w:val="28"/>
          <w:szCs w:val="22"/>
          <w:rtl/>
        </w:rPr>
        <w:t xml:space="preserve">1. </w:t>
      </w:r>
      <w:r>
        <w:rPr>
          <w:rFonts w:cs="Arial"/>
          <w:sz w:val="28"/>
          <w:szCs w:val="22"/>
          <w:rtl/>
        </w:rPr>
        <w:t xml:space="preserve">כיצד </w:t>
      </w:r>
      <w:r>
        <w:rPr>
          <w:rFonts w:cs="Arial" w:hint="cs"/>
          <w:sz w:val="28"/>
          <w:szCs w:val="22"/>
          <w:rtl/>
        </w:rPr>
        <w:t xml:space="preserve">מתקדם יישום </w:t>
      </w:r>
      <w:r>
        <w:rPr>
          <w:rFonts w:cs="Arial"/>
          <w:sz w:val="28"/>
          <w:szCs w:val="22"/>
          <w:rtl/>
        </w:rPr>
        <w:t>הדוח?</w:t>
      </w:r>
    </w:p>
    <w:p w14:paraId="5576C501" w14:textId="77777777" w:rsidR="00000000" w:rsidRDefault="00FD3276">
      <w:pPr>
        <w:bidi/>
        <w:spacing w:line="360" w:lineRule="auto"/>
        <w:ind w:firstLine="720"/>
        <w:jc w:val="both"/>
        <w:rPr>
          <w:rFonts w:cs="Arial" w:hint="cs"/>
          <w:sz w:val="28"/>
          <w:szCs w:val="22"/>
          <w:rtl/>
        </w:rPr>
      </w:pPr>
    </w:p>
    <w:p w14:paraId="487087E9" w14:textId="77777777" w:rsidR="00000000" w:rsidRDefault="00FD3276">
      <w:pPr>
        <w:bidi/>
        <w:spacing w:line="360" w:lineRule="auto"/>
        <w:ind w:firstLine="720"/>
        <w:jc w:val="both"/>
        <w:rPr>
          <w:rFonts w:cs="Arial" w:hint="cs"/>
          <w:sz w:val="28"/>
          <w:szCs w:val="22"/>
          <w:rtl/>
        </w:rPr>
      </w:pPr>
      <w:r>
        <w:rPr>
          <w:rFonts w:cs="Arial" w:hint="cs"/>
          <w:sz w:val="28"/>
          <w:szCs w:val="22"/>
          <w:rtl/>
        </w:rPr>
        <w:t>2. כיצד יוודא משרדך את ביצוע המלצת הדוח לערוך בחירות חוזרות בהתאחדות לכדורגל?</w:t>
      </w:r>
    </w:p>
    <w:p w14:paraId="201AD99A" w14:textId="77777777" w:rsidR="00000000" w:rsidRDefault="00FD3276">
      <w:pPr>
        <w:pStyle w:val="a"/>
        <w:rPr>
          <w:rtl/>
        </w:rPr>
      </w:pPr>
    </w:p>
    <w:p w14:paraId="411AA843" w14:textId="77777777" w:rsidR="00000000" w:rsidRDefault="00FD3276">
      <w:pPr>
        <w:pStyle w:val="a"/>
        <w:ind w:firstLine="0"/>
        <w:rPr>
          <w:b/>
          <w:bCs/>
        </w:rPr>
      </w:pPr>
      <w:r>
        <w:rPr>
          <w:rFonts w:hint="cs"/>
          <w:b/>
          <w:bCs/>
          <w:u w:val="single"/>
          <w:rtl/>
        </w:rPr>
        <w:t>תשובת סגן שרת החינוך, התרבות והספורט צבי הנדל:</w:t>
      </w:r>
    </w:p>
    <w:p w14:paraId="36B5D879" w14:textId="77777777" w:rsidR="00000000" w:rsidRDefault="00FD3276">
      <w:pPr>
        <w:pStyle w:val="a"/>
        <w:ind w:firstLine="0"/>
      </w:pPr>
      <w:r>
        <w:rPr>
          <w:rFonts w:hint="cs"/>
          <w:rtl/>
        </w:rPr>
        <w:t>(לא נקראה, נמסרה לפרוטוקול)</w:t>
      </w:r>
    </w:p>
    <w:p w14:paraId="793E7464" w14:textId="77777777" w:rsidR="00000000" w:rsidRDefault="00FD3276">
      <w:pPr>
        <w:pStyle w:val="a"/>
        <w:rPr>
          <w:rtl/>
        </w:rPr>
      </w:pPr>
    </w:p>
    <w:p w14:paraId="6C0429BF" w14:textId="77777777" w:rsidR="00000000" w:rsidRDefault="00FD3276">
      <w:pPr>
        <w:pStyle w:val="a"/>
      </w:pPr>
      <w:r>
        <w:rPr>
          <w:rFonts w:hint="cs"/>
          <w:rtl/>
        </w:rPr>
        <w:t>1-2. בעקבות פגישה שהתקיימה לאח</w:t>
      </w:r>
      <w:r>
        <w:rPr>
          <w:rFonts w:hint="cs"/>
          <w:rtl/>
        </w:rPr>
        <w:t xml:space="preserve">רונה בלשכת שרת החינוך, התרבות והספורט, החליטה השרה למנות את אביגדור יצחקי, מנכ"ל משרד ראש הממשלה, לרכז בידיו האמונות את הטיפול ביישום </w:t>
      </w:r>
      <w:r>
        <w:rPr>
          <w:rtl/>
        </w:rPr>
        <w:br/>
      </w:r>
      <w:r>
        <w:rPr>
          <w:rFonts w:hint="cs"/>
          <w:rtl/>
        </w:rPr>
        <w:t>דוח-סטרשנוב לשיפור  פני הכדורגל במדינת ישראל, בשיתוף ובהתייעצות עם הדרג המקצועי במשרד החינוך.</w:t>
      </w:r>
    </w:p>
    <w:p w14:paraId="76C26351" w14:textId="77777777" w:rsidR="00000000" w:rsidRDefault="00FD3276">
      <w:pPr>
        <w:jc w:val="both"/>
      </w:pPr>
    </w:p>
    <w:p w14:paraId="1A692007" w14:textId="77777777" w:rsidR="00000000" w:rsidRDefault="00FD3276">
      <w:pPr>
        <w:pStyle w:val="ad"/>
        <w:rPr>
          <w:rtl/>
        </w:rPr>
      </w:pPr>
      <w:r>
        <w:rPr>
          <w:rFonts w:hint="eastAsia"/>
          <w:rtl/>
        </w:rPr>
        <w:t>היו</w:t>
      </w:r>
      <w:r>
        <w:rPr>
          <w:rtl/>
        </w:rPr>
        <w:t>"ר ראובן ריבלין:</w:t>
      </w:r>
    </w:p>
    <w:p w14:paraId="4DFE5AEC" w14:textId="77777777" w:rsidR="00000000" w:rsidRDefault="00FD3276">
      <w:pPr>
        <w:pStyle w:val="a"/>
        <w:rPr>
          <w:rFonts w:hint="cs"/>
          <w:rtl/>
        </w:rPr>
      </w:pPr>
    </w:p>
    <w:p w14:paraId="31F2FA49" w14:textId="77777777" w:rsidR="00000000" w:rsidRDefault="00FD3276">
      <w:pPr>
        <w:pStyle w:val="a"/>
        <w:rPr>
          <w:rFonts w:hint="cs"/>
          <w:rtl/>
        </w:rPr>
      </w:pPr>
      <w:r>
        <w:rPr>
          <w:rFonts w:hint="cs"/>
          <w:rtl/>
        </w:rPr>
        <w:t>שאילת</w:t>
      </w:r>
      <w:r>
        <w:rPr>
          <w:rFonts w:hint="cs"/>
          <w:rtl/>
        </w:rPr>
        <w:t>א מס' 117, של חבר הכנסת אבשלום וילן, בנושא: בתי-ספר המוצעים לתושבי הקיבוצים במטה-יהודה. חבר הכנסת וילן הגיע. נא להשיב, אדוני.</w:t>
      </w:r>
    </w:p>
    <w:p w14:paraId="5178813C" w14:textId="77777777" w:rsidR="00000000" w:rsidRDefault="00FD3276">
      <w:pPr>
        <w:pStyle w:val="a"/>
        <w:rPr>
          <w:rFonts w:hint="cs"/>
          <w:rtl/>
        </w:rPr>
      </w:pPr>
    </w:p>
    <w:p w14:paraId="1702B5EA" w14:textId="77777777" w:rsidR="00000000" w:rsidRDefault="00FD3276">
      <w:pPr>
        <w:pStyle w:val="SpeakerCon"/>
        <w:rPr>
          <w:rtl/>
        </w:rPr>
      </w:pPr>
      <w:bookmarkStart w:id="66" w:name="FS000000412T13_05_2003_17_03_11C"/>
      <w:bookmarkEnd w:id="66"/>
      <w:r>
        <w:rPr>
          <w:rFonts w:hint="eastAsia"/>
          <w:rtl/>
        </w:rPr>
        <w:t>סגן</w:t>
      </w:r>
      <w:r>
        <w:rPr>
          <w:rtl/>
        </w:rPr>
        <w:t xml:space="preserve"> שרת החינוך, התרבות והספורט צבי הנדל:</w:t>
      </w:r>
    </w:p>
    <w:p w14:paraId="5E0980B0" w14:textId="77777777" w:rsidR="00000000" w:rsidRDefault="00FD3276">
      <w:pPr>
        <w:pStyle w:val="a"/>
        <w:rPr>
          <w:rFonts w:hint="cs"/>
          <w:rtl/>
        </w:rPr>
      </w:pPr>
    </w:p>
    <w:p w14:paraId="2D9ABFFF" w14:textId="77777777" w:rsidR="00000000" w:rsidRDefault="00FD3276">
      <w:pPr>
        <w:pStyle w:val="a"/>
        <w:rPr>
          <w:rFonts w:hint="cs"/>
          <w:rtl/>
        </w:rPr>
      </w:pPr>
      <w:r>
        <w:rPr>
          <w:rFonts w:hint="cs"/>
          <w:rtl/>
        </w:rPr>
        <w:t>הצלת את המצב.</w:t>
      </w:r>
    </w:p>
    <w:p w14:paraId="24C46E3C" w14:textId="77777777" w:rsidR="00000000" w:rsidRDefault="00FD3276">
      <w:pPr>
        <w:pStyle w:val="a"/>
        <w:rPr>
          <w:rFonts w:hint="cs"/>
          <w:rtl/>
        </w:rPr>
      </w:pPr>
    </w:p>
    <w:p w14:paraId="1EC5AA0C" w14:textId="77777777" w:rsidR="00000000" w:rsidRDefault="00FD3276">
      <w:pPr>
        <w:pStyle w:val="ad"/>
        <w:rPr>
          <w:rtl/>
        </w:rPr>
      </w:pPr>
      <w:r>
        <w:rPr>
          <w:rFonts w:hint="eastAsia"/>
          <w:rtl/>
        </w:rPr>
        <w:t>היו</w:t>
      </w:r>
      <w:r>
        <w:rPr>
          <w:rtl/>
        </w:rPr>
        <w:t>"ר ראובן ריבלין:</w:t>
      </w:r>
    </w:p>
    <w:p w14:paraId="20195552" w14:textId="77777777" w:rsidR="00000000" w:rsidRDefault="00FD3276">
      <w:pPr>
        <w:pStyle w:val="a"/>
        <w:rPr>
          <w:rFonts w:hint="cs"/>
          <w:rtl/>
        </w:rPr>
      </w:pPr>
    </w:p>
    <w:p w14:paraId="06EADECB" w14:textId="77777777" w:rsidR="00000000" w:rsidRDefault="00FD3276">
      <w:pPr>
        <w:pStyle w:val="a"/>
        <w:rPr>
          <w:rFonts w:hint="cs"/>
          <w:rtl/>
        </w:rPr>
      </w:pPr>
      <w:r>
        <w:rPr>
          <w:rFonts w:hint="cs"/>
          <w:rtl/>
        </w:rPr>
        <w:t>הוא הציל את כבוד הכנסת. חברי הכנסת שואלים שאילתות ו</w:t>
      </w:r>
      <w:r>
        <w:rPr>
          <w:rFonts w:hint="cs"/>
          <w:rtl/>
        </w:rPr>
        <w:t>הם אינם.</w:t>
      </w:r>
    </w:p>
    <w:p w14:paraId="7B71C777" w14:textId="77777777" w:rsidR="00000000" w:rsidRDefault="00FD3276">
      <w:pPr>
        <w:pStyle w:val="a"/>
        <w:rPr>
          <w:rFonts w:hint="cs"/>
          <w:rtl/>
        </w:rPr>
      </w:pPr>
    </w:p>
    <w:p w14:paraId="56FE297F" w14:textId="77777777" w:rsidR="00000000" w:rsidRDefault="00FD3276">
      <w:pPr>
        <w:pStyle w:val="ac"/>
        <w:rPr>
          <w:rtl/>
        </w:rPr>
      </w:pPr>
      <w:r>
        <w:rPr>
          <w:rFonts w:hint="eastAsia"/>
          <w:rtl/>
        </w:rPr>
        <w:t>אבשלום</w:t>
      </w:r>
      <w:r>
        <w:rPr>
          <w:rtl/>
        </w:rPr>
        <w:t xml:space="preserve"> וילן (מרצ):</w:t>
      </w:r>
    </w:p>
    <w:p w14:paraId="6F8AE458" w14:textId="77777777" w:rsidR="00000000" w:rsidRDefault="00FD3276">
      <w:pPr>
        <w:pStyle w:val="a"/>
        <w:rPr>
          <w:rFonts w:hint="cs"/>
          <w:rtl/>
        </w:rPr>
      </w:pPr>
    </w:p>
    <w:p w14:paraId="3E6703CC" w14:textId="77777777" w:rsidR="00000000" w:rsidRDefault="00FD3276">
      <w:pPr>
        <w:pStyle w:val="a"/>
        <w:rPr>
          <w:rFonts w:hint="cs"/>
          <w:rtl/>
        </w:rPr>
      </w:pPr>
      <w:r>
        <w:rPr>
          <w:rFonts w:hint="cs"/>
          <w:rtl/>
        </w:rPr>
        <w:t>אישרת לוועדת הכספים לשבת בזמן המליאה.</w:t>
      </w:r>
    </w:p>
    <w:p w14:paraId="11097E75" w14:textId="77777777" w:rsidR="00000000" w:rsidRDefault="00FD3276">
      <w:pPr>
        <w:pStyle w:val="a"/>
        <w:rPr>
          <w:rFonts w:hint="cs"/>
          <w:rtl/>
        </w:rPr>
      </w:pPr>
    </w:p>
    <w:p w14:paraId="3444FDB6" w14:textId="77777777" w:rsidR="00000000" w:rsidRDefault="00FD3276">
      <w:pPr>
        <w:pStyle w:val="ad"/>
        <w:rPr>
          <w:rtl/>
        </w:rPr>
      </w:pPr>
      <w:r>
        <w:rPr>
          <w:rFonts w:hint="eastAsia"/>
          <w:rtl/>
        </w:rPr>
        <w:t>היו</w:t>
      </w:r>
      <w:r>
        <w:rPr>
          <w:rtl/>
        </w:rPr>
        <w:t>"ר ראובן ריבלין:</w:t>
      </w:r>
    </w:p>
    <w:p w14:paraId="55C5F33A" w14:textId="77777777" w:rsidR="00000000" w:rsidRDefault="00FD3276">
      <w:pPr>
        <w:pStyle w:val="a"/>
        <w:rPr>
          <w:rFonts w:hint="cs"/>
          <w:rtl/>
        </w:rPr>
      </w:pPr>
    </w:p>
    <w:p w14:paraId="2610D62F" w14:textId="77777777" w:rsidR="00000000" w:rsidRDefault="00FD3276">
      <w:pPr>
        <w:pStyle w:val="a"/>
        <w:rPr>
          <w:rFonts w:hint="cs"/>
          <w:rtl/>
        </w:rPr>
      </w:pPr>
      <w:r>
        <w:rPr>
          <w:rFonts w:hint="cs"/>
          <w:rtl/>
        </w:rPr>
        <w:t>אני יודע. אתה צודק. אני רק אומר. צריך להתחשב בכל אלה הצופים בנו ולציין שבגלל התוכנית הכלכלית אושר לוועדת הכספים ולוועדות המשותפות לוועדת הכספים ולוועדת החינוך, ועדת ה</w:t>
      </w:r>
      <w:r>
        <w:rPr>
          <w:rFonts w:hint="cs"/>
          <w:rtl/>
        </w:rPr>
        <w:t xml:space="preserve">כלכלה, ועדת הפנים וועדת החוקה, חוק ומשפט לקיים דיונים בזמן מליאת הכנסת. לכן כמה חברי הכנסת לא נוכחים היום, ואתם הסליחה, וגם אתכם. בבקשה, אדוני סגן השרה.          </w:t>
      </w:r>
    </w:p>
    <w:p w14:paraId="6EF581F1" w14:textId="77777777" w:rsidR="00000000" w:rsidRDefault="00FD3276">
      <w:pPr>
        <w:pStyle w:val="a"/>
        <w:rPr>
          <w:rFonts w:hint="cs"/>
          <w:rtl/>
        </w:rPr>
      </w:pPr>
    </w:p>
    <w:p w14:paraId="5B86F595" w14:textId="77777777" w:rsidR="00000000" w:rsidRDefault="00FD3276">
      <w:pPr>
        <w:pStyle w:val="Query"/>
        <w:jc w:val="center"/>
        <w:rPr>
          <w:rtl/>
        </w:rPr>
      </w:pPr>
      <w:bookmarkStart w:id="67" w:name="CQ10915FI0010915T13_05_2003_18_31_57"/>
      <w:bookmarkEnd w:id="67"/>
      <w:r>
        <w:rPr>
          <w:rtl/>
        </w:rPr>
        <w:t xml:space="preserve">117. </w:t>
      </w:r>
      <w:r>
        <w:rPr>
          <w:rFonts w:hint="cs"/>
          <w:rtl/>
        </w:rPr>
        <w:t>בית-ספר ל</w:t>
      </w:r>
      <w:r>
        <w:rPr>
          <w:rtl/>
        </w:rPr>
        <w:t>י</w:t>
      </w:r>
      <w:r>
        <w:rPr>
          <w:rFonts w:hint="cs"/>
          <w:rtl/>
        </w:rPr>
        <w:t>לדי</w:t>
      </w:r>
      <w:r>
        <w:rPr>
          <w:rtl/>
        </w:rPr>
        <w:t xml:space="preserve"> הקיבוצים במטה-יהודה</w:t>
      </w:r>
    </w:p>
    <w:p w14:paraId="638838DB" w14:textId="77777777" w:rsidR="00000000" w:rsidRDefault="00FD3276">
      <w:pPr>
        <w:pStyle w:val="a"/>
        <w:rPr>
          <w:rFonts w:hint="cs"/>
          <w:rtl/>
        </w:rPr>
      </w:pPr>
    </w:p>
    <w:p w14:paraId="7BFA20B1" w14:textId="77777777" w:rsidR="00000000" w:rsidRDefault="00FD3276">
      <w:pPr>
        <w:pStyle w:val="Heading1"/>
        <w:jc w:val="both"/>
        <w:rPr>
          <w:rFonts w:cs="Arial"/>
          <w:szCs w:val="22"/>
        </w:rPr>
      </w:pPr>
      <w:bookmarkStart w:id="68" w:name="ESQ10915"/>
      <w:bookmarkEnd w:id="68"/>
      <w:r>
        <w:rPr>
          <w:rFonts w:cs="Arial"/>
          <w:szCs w:val="22"/>
          <w:rtl/>
        </w:rPr>
        <w:t>חבר</w:t>
      </w:r>
      <w:r>
        <w:rPr>
          <w:rFonts w:cs="Arial" w:hint="cs"/>
          <w:szCs w:val="22"/>
          <w:rtl/>
        </w:rPr>
        <w:t xml:space="preserve"> הכנסת </w:t>
      </w:r>
      <w:r>
        <w:rPr>
          <w:rFonts w:cs="Arial"/>
          <w:szCs w:val="22"/>
          <w:rtl/>
        </w:rPr>
        <w:t>אבשלום וילן</w:t>
      </w:r>
      <w:r>
        <w:rPr>
          <w:rFonts w:cs="Arial" w:hint="cs"/>
          <w:szCs w:val="22"/>
          <w:rtl/>
        </w:rPr>
        <w:t xml:space="preserve"> </w:t>
      </w:r>
      <w:r>
        <w:rPr>
          <w:rFonts w:cs="Arial"/>
          <w:szCs w:val="22"/>
          <w:rtl/>
        </w:rPr>
        <w:t>שאל</w:t>
      </w:r>
      <w:r>
        <w:rPr>
          <w:rFonts w:cs="Arial" w:hint="cs"/>
          <w:szCs w:val="22"/>
          <w:rtl/>
        </w:rPr>
        <w:t xml:space="preserve"> את</w:t>
      </w:r>
      <w:r>
        <w:rPr>
          <w:rFonts w:cs="Arial"/>
          <w:szCs w:val="22"/>
          <w:rtl/>
        </w:rPr>
        <w:t xml:space="preserve"> שרת</w:t>
      </w:r>
      <w:r>
        <w:rPr>
          <w:rFonts w:cs="Arial" w:hint="cs"/>
          <w:szCs w:val="22"/>
          <w:rtl/>
        </w:rPr>
        <w:t xml:space="preserve"> </w:t>
      </w:r>
      <w:bookmarkStart w:id="69" w:name="GMGOVMINISTRYNAME"/>
      <w:r>
        <w:rPr>
          <w:rFonts w:cs="Arial"/>
          <w:szCs w:val="22"/>
          <w:rtl/>
        </w:rPr>
        <w:t>החינוך, התרבות והספ</w:t>
      </w:r>
      <w:r>
        <w:rPr>
          <w:rFonts w:cs="Arial"/>
          <w:szCs w:val="22"/>
          <w:rtl/>
        </w:rPr>
        <w:t>ורט</w:t>
      </w:r>
      <w:bookmarkEnd w:id="69"/>
    </w:p>
    <w:p w14:paraId="45C51F29" w14:textId="77777777" w:rsidR="00000000" w:rsidRDefault="00FD3276">
      <w:pPr>
        <w:bidi/>
        <w:spacing w:line="360" w:lineRule="auto"/>
        <w:ind w:firstLine="720"/>
        <w:jc w:val="both"/>
        <w:rPr>
          <w:rFonts w:cs="Arial"/>
          <w:sz w:val="28"/>
          <w:szCs w:val="22"/>
        </w:rPr>
      </w:pPr>
      <w:r>
        <w:rPr>
          <w:rFonts w:cs="Arial"/>
          <w:sz w:val="28"/>
          <w:szCs w:val="22"/>
          <w:rtl/>
        </w:rPr>
        <w:t>ביום י"ד בניסן התשס"ג (16 באפריל 2003):</w:t>
      </w:r>
    </w:p>
    <w:p w14:paraId="36494149" w14:textId="77777777" w:rsidR="00000000" w:rsidRDefault="00FD3276">
      <w:pPr>
        <w:bidi/>
        <w:spacing w:line="360" w:lineRule="auto"/>
        <w:ind w:firstLine="523"/>
        <w:jc w:val="both"/>
        <w:rPr>
          <w:rFonts w:cs="Arial" w:hint="cs"/>
          <w:sz w:val="28"/>
          <w:szCs w:val="22"/>
          <w:rtl/>
        </w:rPr>
      </w:pPr>
    </w:p>
    <w:p w14:paraId="335A5BBF" w14:textId="77777777" w:rsidR="00000000" w:rsidRDefault="00FD3276">
      <w:pPr>
        <w:bidi/>
        <w:spacing w:line="360" w:lineRule="auto"/>
        <w:ind w:firstLine="523"/>
        <w:jc w:val="both"/>
        <w:rPr>
          <w:rFonts w:cs="Arial" w:hint="cs"/>
          <w:sz w:val="28"/>
          <w:szCs w:val="22"/>
        </w:rPr>
      </w:pPr>
    </w:p>
    <w:p w14:paraId="2C7E7A24" w14:textId="77777777" w:rsidR="00000000" w:rsidRDefault="00FD3276">
      <w:pPr>
        <w:bidi/>
        <w:spacing w:line="360" w:lineRule="auto"/>
        <w:ind w:firstLine="720"/>
        <w:jc w:val="both"/>
        <w:rPr>
          <w:rFonts w:cs="Arial" w:hint="cs"/>
          <w:sz w:val="28"/>
          <w:szCs w:val="22"/>
          <w:rtl/>
        </w:rPr>
      </w:pPr>
      <w:r>
        <w:rPr>
          <w:rFonts w:cs="Arial" w:hint="cs"/>
          <w:sz w:val="28"/>
          <w:szCs w:val="22"/>
          <w:rtl/>
        </w:rPr>
        <w:t>ב</w:t>
      </w:r>
      <w:r>
        <w:rPr>
          <w:rFonts w:cs="Arial"/>
          <w:sz w:val="28"/>
          <w:szCs w:val="22"/>
          <w:rtl/>
        </w:rPr>
        <w:t>עקבות החלטת משרד</w:t>
      </w:r>
      <w:r>
        <w:rPr>
          <w:rFonts w:cs="Arial" w:hint="cs"/>
          <w:sz w:val="28"/>
          <w:szCs w:val="22"/>
          <w:rtl/>
        </w:rPr>
        <w:t>ך,</w:t>
      </w:r>
      <w:r>
        <w:rPr>
          <w:rFonts w:cs="Arial"/>
          <w:sz w:val="28"/>
          <w:szCs w:val="22"/>
          <w:rtl/>
        </w:rPr>
        <w:t xml:space="preserve"> כי כל ילדי המועצה </w:t>
      </w:r>
      <w:r>
        <w:rPr>
          <w:rFonts w:cs="Arial" w:hint="cs"/>
          <w:sz w:val="28"/>
          <w:szCs w:val="22"/>
          <w:rtl/>
        </w:rPr>
        <w:t>האזורית</w:t>
      </w:r>
      <w:r>
        <w:rPr>
          <w:rFonts w:cs="Arial"/>
          <w:sz w:val="28"/>
          <w:szCs w:val="22"/>
          <w:rtl/>
        </w:rPr>
        <w:t xml:space="preserve"> </w:t>
      </w:r>
      <w:r>
        <w:rPr>
          <w:rFonts w:cs="Arial" w:hint="cs"/>
          <w:sz w:val="28"/>
          <w:szCs w:val="22"/>
          <w:rtl/>
        </w:rPr>
        <w:t xml:space="preserve">מטה-יהודה </w:t>
      </w:r>
      <w:r>
        <w:rPr>
          <w:rFonts w:cs="Arial"/>
          <w:sz w:val="28"/>
          <w:szCs w:val="22"/>
          <w:rtl/>
        </w:rPr>
        <w:t>ילמדו בשתי חטיבות ביניים</w:t>
      </w:r>
      <w:r>
        <w:rPr>
          <w:rFonts w:cs="Arial" w:hint="cs"/>
          <w:sz w:val="28"/>
          <w:szCs w:val="22"/>
          <w:rtl/>
        </w:rPr>
        <w:t>, נודע לי כי לא ניתנת ה</w:t>
      </w:r>
      <w:r>
        <w:rPr>
          <w:rFonts w:cs="Arial"/>
          <w:sz w:val="28"/>
          <w:szCs w:val="22"/>
          <w:rtl/>
        </w:rPr>
        <w:t xml:space="preserve">אפשרות להמשיך ולקבל את החינוך הרעיוני וההתיישבותי כפי שהיה עד </w:t>
      </w:r>
      <w:r>
        <w:rPr>
          <w:rFonts w:cs="Arial" w:hint="cs"/>
          <w:sz w:val="28"/>
          <w:szCs w:val="22"/>
          <w:rtl/>
        </w:rPr>
        <w:t>כה.</w:t>
      </w:r>
    </w:p>
    <w:p w14:paraId="0B20830F" w14:textId="77777777" w:rsidR="00000000" w:rsidRDefault="00FD3276">
      <w:pPr>
        <w:bidi/>
        <w:spacing w:line="360" w:lineRule="auto"/>
        <w:ind w:firstLine="720"/>
        <w:jc w:val="both"/>
        <w:rPr>
          <w:rFonts w:cs="Arial" w:hint="cs"/>
          <w:sz w:val="28"/>
          <w:szCs w:val="22"/>
          <w:rtl/>
        </w:rPr>
      </w:pPr>
    </w:p>
    <w:p w14:paraId="795090F7" w14:textId="77777777" w:rsidR="00000000" w:rsidRDefault="00FD3276">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22D64E9D" w14:textId="77777777" w:rsidR="00000000" w:rsidRDefault="00FD3276">
      <w:pPr>
        <w:bidi/>
        <w:spacing w:line="360" w:lineRule="auto"/>
        <w:ind w:firstLine="720"/>
        <w:jc w:val="both"/>
        <w:rPr>
          <w:rFonts w:cs="Arial"/>
          <w:sz w:val="28"/>
          <w:szCs w:val="22"/>
        </w:rPr>
      </w:pPr>
    </w:p>
    <w:p w14:paraId="1292B2AE" w14:textId="77777777" w:rsidR="00000000" w:rsidRDefault="00FD3276">
      <w:pPr>
        <w:bidi/>
        <w:spacing w:line="360" w:lineRule="auto"/>
        <w:ind w:firstLine="720"/>
        <w:jc w:val="both"/>
        <w:rPr>
          <w:rFonts w:cs="Arial" w:hint="cs"/>
          <w:sz w:val="28"/>
          <w:szCs w:val="22"/>
          <w:rtl/>
        </w:rPr>
      </w:pPr>
      <w:r>
        <w:rPr>
          <w:rFonts w:cs="Arial" w:hint="cs"/>
          <w:sz w:val="28"/>
          <w:szCs w:val="22"/>
          <w:rtl/>
        </w:rPr>
        <w:t xml:space="preserve">האם הידיעה נכונה, ואם כן </w:t>
      </w:r>
      <w:r>
        <w:rPr>
          <w:rFonts w:cs="Arial"/>
          <w:sz w:val="28"/>
          <w:szCs w:val="22"/>
          <w:rtl/>
        </w:rPr>
        <w:t>–</w:t>
      </w:r>
      <w:r>
        <w:rPr>
          <w:rFonts w:cs="Arial" w:hint="cs"/>
          <w:sz w:val="28"/>
          <w:szCs w:val="22"/>
          <w:rtl/>
        </w:rPr>
        <w:t xml:space="preserve"> מדוע?</w:t>
      </w:r>
    </w:p>
    <w:p w14:paraId="20DD884B" w14:textId="77777777" w:rsidR="00000000" w:rsidRDefault="00FD3276">
      <w:pPr>
        <w:bidi/>
        <w:spacing w:line="360" w:lineRule="auto"/>
        <w:ind w:firstLine="720"/>
        <w:jc w:val="both"/>
        <w:rPr>
          <w:rFonts w:cs="Arial" w:hint="cs"/>
          <w:sz w:val="28"/>
          <w:szCs w:val="22"/>
          <w:rtl/>
        </w:rPr>
      </w:pPr>
    </w:p>
    <w:p w14:paraId="6DC258DF" w14:textId="77777777" w:rsidR="00000000" w:rsidRDefault="00FD3276">
      <w:pPr>
        <w:pStyle w:val="SpeakerCon"/>
        <w:rPr>
          <w:rtl/>
        </w:rPr>
      </w:pPr>
      <w:bookmarkStart w:id="70" w:name="FS000000412T13_05_2003_17_06_07C"/>
      <w:bookmarkEnd w:id="70"/>
      <w:r>
        <w:rPr>
          <w:rtl/>
        </w:rPr>
        <w:t>סגן שרת החינוך, התרבות והספורט צבי הנדל:</w:t>
      </w:r>
    </w:p>
    <w:p w14:paraId="53D8429F" w14:textId="77777777" w:rsidR="00000000" w:rsidRDefault="00FD3276">
      <w:pPr>
        <w:pStyle w:val="a"/>
        <w:rPr>
          <w:rtl/>
        </w:rPr>
      </w:pPr>
    </w:p>
    <w:p w14:paraId="2A809EE9" w14:textId="77777777" w:rsidR="00000000" w:rsidRDefault="00FD3276">
      <w:pPr>
        <w:pStyle w:val="a"/>
        <w:rPr>
          <w:rFonts w:hint="cs"/>
          <w:rtl/>
        </w:rPr>
      </w:pPr>
      <w:r>
        <w:rPr>
          <w:rFonts w:hint="cs"/>
          <w:rtl/>
        </w:rPr>
        <w:t>ידידי חבר הכנסת אבשלום וילן, לידיעה בעיתון בנושא המוסד החינוכי המדובר במטה-יהודה אין בסיס. אבל אענה לך.</w:t>
      </w:r>
    </w:p>
    <w:p w14:paraId="235D1F9F" w14:textId="77777777" w:rsidR="00000000" w:rsidRDefault="00FD3276">
      <w:pPr>
        <w:pStyle w:val="a"/>
        <w:rPr>
          <w:rFonts w:hint="cs"/>
          <w:rtl/>
        </w:rPr>
      </w:pPr>
    </w:p>
    <w:p w14:paraId="4692DB79" w14:textId="77777777" w:rsidR="00000000" w:rsidRDefault="00FD3276">
      <w:pPr>
        <w:pStyle w:val="a"/>
        <w:rPr>
          <w:rFonts w:hint="cs"/>
          <w:rtl/>
        </w:rPr>
      </w:pPr>
      <w:r>
        <w:rPr>
          <w:rFonts w:hint="cs"/>
          <w:rtl/>
        </w:rPr>
        <w:t xml:space="preserve">מדובר ביישום תוכנית שסוכמה לפני זמן רב על דעת אנשי המועצה ועל בסיס המלצות הוועדה למיפוי מערכת החינוך </w:t>
      </w:r>
      <w:r>
        <w:rPr>
          <w:rFonts w:hint="cs"/>
          <w:rtl/>
        </w:rPr>
        <w:t>במטה-יהודה, ולפיה כל ילדי המועצה, לרבות ילדי הקיבוצים הגרים בתחומה, ילמדו בכפיפה אחת בבית-הספר השייך למועצה. בכך יובטח מקום לימודים בטוח לכל תלמיד ותלמידה הגרים בתחום המועצה עד כיתה י"ב, וילדי הקיבוצים לא ייאלצו לנסוע לבתי-ספר מחוץ לתחום המועצה.</w:t>
      </w:r>
    </w:p>
    <w:p w14:paraId="0AFA7A17" w14:textId="77777777" w:rsidR="00000000" w:rsidRDefault="00FD3276">
      <w:pPr>
        <w:pStyle w:val="a"/>
        <w:rPr>
          <w:rFonts w:hint="cs"/>
          <w:rtl/>
        </w:rPr>
      </w:pPr>
    </w:p>
    <w:p w14:paraId="462A829F" w14:textId="77777777" w:rsidR="00000000" w:rsidRDefault="00FD3276">
      <w:pPr>
        <w:pStyle w:val="a"/>
        <w:rPr>
          <w:rFonts w:hint="cs"/>
          <w:rtl/>
        </w:rPr>
      </w:pPr>
      <w:r>
        <w:rPr>
          <w:rFonts w:hint="cs"/>
          <w:rtl/>
        </w:rPr>
        <w:t>לצורך מימ</w:t>
      </w:r>
      <w:r>
        <w:rPr>
          <w:rFonts w:hint="cs"/>
          <w:rtl/>
        </w:rPr>
        <w:t>וש המלצה זו הוקם בית ספר שש-שנתי, המיועד לקלוט תלמידים מכיתה ז' ועד י"ב בבעלות משותפת למשרד החינוך ולמועצה האזורית מטה-יהודה ובפיקוח המינהל לחינוך התיישבותי. בכך נשמר הרצף הרעיוני בין בתי-הספר שבהם לומדים עתה חלק מילדי מטה-יהודה, בעצם הפיקוח של המינהל ההתי</w:t>
      </w:r>
      <w:r>
        <w:rPr>
          <w:rFonts w:hint="cs"/>
          <w:rtl/>
        </w:rPr>
        <w:t>ישבותי, לבין בית-הספר העל-יסודי שאליו יופנו התלמידים הללו.</w:t>
      </w:r>
    </w:p>
    <w:p w14:paraId="67E1E56D" w14:textId="77777777" w:rsidR="00000000" w:rsidRDefault="00FD3276">
      <w:pPr>
        <w:pStyle w:val="a"/>
        <w:rPr>
          <w:rFonts w:hint="cs"/>
          <w:rtl/>
        </w:rPr>
      </w:pPr>
    </w:p>
    <w:p w14:paraId="602B745E" w14:textId="77777777" w:rsidR="00000000" w:rsidRDefault="00FD3276">
      <w:pPr>
        <w:pStyle w:val="a"/>
        <w:rPr>
          <w:rFonts w:hint="cs"/>
          <w:rtl/>
        </w:rPr>
      </w:pPr>
      <w:r>
        <w:rPr>
          <w:rFonts w:hint="cs"/>
          <w:rtl/>
        </w:rPr>
        <w:t xml:space="preserve">יתירה מכך, בכוונת המשרד והמועצה האזורית לאפשר לתלמידים שהחלו ללמוד בבתי-ספר </w:t>
      </w:r>
      <w:r>
        <w:rPr>
          <w:rtl/>
        </w:rPr>
        <w:br/>
      </w:r>
      <w:r>
        <w:rPr>
          <w:rFonts w:hint="cs"/>
          <w:rtl/>
        </w:rPr>
        <w:t>על-יסודיים מחוץ למועצה לסיים את מסלול לימודיהם בבתי-ספר אלה. לא מדובר על הוצאת ילדים באמצע מסלול הלימודים.</w:t>
      </w:r>
    </w:p>
    <w:p w14:paraId="7E1C17F5" w14:textId="77777777" w:rsidR="00000000" w:rsidRDefault="00FD3276">
      <w:pPr>
        <w:pStyle w:val="a"/>
        <w:rPr>
          <w:rFonts w:hint="cs"/>
          <w:rtl/>
        </w:rPr>
      </w:pPr>
    </w:p>
    <w:p w14:paraId="16CFFBBB" w14:textId="77777777" w:rsidR="00000000" w:rsidRDefault="00FD3276">
      <w:pPr>
        <w:pStyle w:val="a"/>
        <w:rPr>
          <w:rFonts w:hint="cs"/>
          <w:rtl/>
        </w:rPr>
      </w:pPr>
      <w:r>
        <w:rPr>
          <w:rFonts w:hint="cs"/>
          <w:rtl/>
        </w:rPr>
        <w:t>אני רואה ית</w:t>
      </w:r>
      <w:r>
        <w:rPr>
          <w:rFonts w:hint="cs"/>
          <w:rtl/>
        </w:rPr>
        <w:t xml:space="preserve">רונות חינוכיים-חברתיים משמעותיים ביישום התוכניות הללו ותרומה משמעותית למרקם החיים בתחומי המועצה. גם שרת החינוך, גם ראש המועצה האזורית וגם אנוכי הקטן מברכים עליהן.  </w:t>
      </w:r>
    </w:p>
    <w:p w14:paraId="43F8F3CC" w14:textId="77777777" w:rsidR="00000000" w:rsidRDefault="00FD3276">
      <w:pPr>
        <w:pStyle w:val="a"/>
        <w:rPr>
          <w:rFonts w:hint="cs"/>
          <w:rtl/>
        </w:rPr>
      </w:pPr>
      <w:r>
        <w:rPr>
          <w:rFonts w:hint="cs"/>
          <w:rtl/>
        </w:rPr>
        <w:tab/>
        <w:t xml:space="preserve"> </w:t>
      </w:r>
    </w:p>
    <w:p w14:paraId="40ADC229" w14:textId="77777777" w:rsidR="00000000" w:rsidRDefault="00FD3276">
      <w:pPr>
        <w:pStyle w:val="ad"/>
        <w:rPr>
          <w:rtl/>
        </w:rPr>
      </w:pPr>
      <w:r>
        <w:rPr>
          <w:rtl/>
        </w:rPr>
        <w:t>היו"ר ראובן ריבלין:</w:t>
      </w:r>
    </w:p>
    <w:p w14:paraId="64FE6BB2" w14:textId="77777777" w:rsidR="00000000" w:rsidRDefault="00FD3276">
      <w:pPr>
        <w:pStyle w:val="a"/>
        <w:rPr>
          <w:rtl/>
        </w:rPr>
      </w:pPr>
    </w:p>
    <w:p w14:paraId="0F766C7A" w14:textId="77777777" w:rsidR="00000000" w:rsidRDefault="00FD3276">
      <w:pPr>
        <w:pStyle w:val="a"/>
        <w:rPr>
          <w:rFonts w:hint="cs"/>
          <w:rtl/>
        </w:rPr>
      </w:pPr>
      <w:r>
        <w:rPr>
          <w:rFonts w:hint="cs"/>
          <w:rtl/>
        </w:rPr>
        <w:t>שאלה נוספת לחבר הכנסת אבשלום וילן.</w:t>
      </w:r>
    </w:p>
    <w:p w14:paraId="4D2C2B82" w14:textId="77777777" w:rsidR="00000000" w:rsidRDefault="00FD3276">
      <w:pPr>
        <w:pStyle w:val="a"/>
        <w:rPr>
          <w:rFonts w:hint="cs"/>
          <w:rtl/>
        </w:rPr>
      </w:pPr>
    </w:p>
    <w:p w14:paraId="328DF3FE" w14:textId="77777777" w:rsidR="00000000" w:rsidRDefault="00FD3276">
      <w:pPr>
        <w:pStyle w:val="ac"/>
        <w:rPr>
          <w:rtl/>
        </w:rPr>
      </w:pPr>
      <w:r>
        <w:rPr>
          <w:rFonts w:hint="eastAsia"/>
          <w:rtl/>
        </w:rPr>
        <w:t>אבשלום</w:t>
      </w:r>
      <w:r>
        <w:rPr>
          <w:rtl/>
        </w:rPr>
        <w:t xml:space="preserve"> וילן (מרצ):</w:t>
      </w:r>
    </w:p>
    <w:p w14:paraId="0AD621FB" w14:textId="77777777" w:rsidR="00000000" w:rsidRDefault="00FD3276">
      <w:pPr>
        <w:pStyle w:val="a"/>
        <w:rPr>
          <w:rFonts w:hint="cs"/>
          <w:rtl/>
        </w:rPr>
      </w:pPr>
    </w:p>
    <w:p w14:paraId="53E25154" w14:textId="77777777" w:rsidR="00000000" w:rsidRDefault="00FD3276">
      <w:pPr>
        <w:pStyle w:val="a"/>
        <w:rPr>
          <w:rFonts w:hint="cs"/>
          <w:rtl/>
        </w:rPr>
      </w:pPr>
      <w:r>
        <w:rPr>
          <w:rFonts w:hint="cs"/>
          <w:rtl/>
        </w:rPr>
        <w:t xml:space="preserve">שאלה נוספת </w:t>
      </w:r>
      <w:r>
        <w:rPr>
          <w:rFonts w:hint="cs"/>
          <w:rtl/>
        </w:rPr>
        <w:t xml:space="preserve">לסגן שרת החינוך. אתה הזכרת שלוש פעמים במהלך התשובה שהפיקוח יהיה במסגרת המינהל לחינוך התיישבותי. למיטב ידיעתי, השרה עושה כמעט כל מאמץ אפשרי כדי להעביר את המינהל לחינוך התיישבותי מן העולם בשנת הלימודים הבאה. </w:t>
      </w:r>
      <w:r>
        <w:rPr>
          <w:rFonts w:hint="cs"/>
          <w:rtl/>
        </w:rPr>
        <w:tab/>
        <w:t>מה יש לך לומר לכנסת ישראל בנושא זה? כיצד יתרחש הפ</w:t>
      </w:r>
      <w:r>
        <w:rPr>
          <w:rFonts w:hint="cs"/>
          <w:rtl/>
        </w:rPr>
        <w:t>יקוח במינהל לחינוך התיישבותי?</w:t>
      </w:r>
    </w:p>
    <w:p w14:paraId="2C56F7BB" w14:textId="77777777" w:rsidR="00000000" w:rsidRDefault="00FD3276">
      <w:pPr>
        <w:pStyle w:val="a"/>
        <w:rPr>
          <w:rFonts w:hint="cs"/>
          <w:rtl/>
        </w:rPr>
      </w:pPr>
    </w:p>
    <w:p w14:paraId="1F6A9036" w14:textId="77777777" w:rsidR="00000000" w:rsidRDefault="00FD3276">
      <w:pPr>
        <w:pStyle w:val="ad"/>
        <w:rPr>
          <w:rtl/>
        </w:rPr>
      </w:pPr>
      <w:r>
        <w:rPr>
          <w:rtl/>
        </w:rPr>
        <w:t>היו"ר ראובן ריבלין:</w:t>
      </w:r>
    </w:p>
    <w:p w14:paraId="562B21D6" w14:textId="77777777" w:rsidR="00000000" w:rsidRDefault="00FD3276">
      <w:pPr>
        <w:pStyle w:val="a"/>
        <w:rPr>
          <w:rtl/>
        </w:rPr>
      </w:pPr>
    </w:p>
    <w:p w14:paraId="4FBDEDC0" w14:textId="77777777" w:rsidR="00000000" w:rsidRDefault="00FD3276">
      <w:pPr>
        <w:pStyle w:val="a"/>
        <w:rPr>
          <w:rFonts w:hint="cs"/>
          <w:rtl/>
        </w:rPr>
      </w:pPr>
      <w:r>
        <w:rPr>
          <w:rFonts w:hint="cs"/>
          <w:rtl/>
        </w:rPr>
        <w:t>ישיב סגן השרה, בבקשה.</w:t>
      </w:r>
    </w:p>
    <w:p w14:paraId="4456C4E1" w14:textId="77777777" w:rsidR="00000000" w:rsidRDefault="00FD3276">
      <w:pPr>
        <w:pStyle w:val="a"/>
        <w:rPr>
          <w:rFonts w:hint="cs"/>
          <w:rtl/>
        </w:rPr>
      </w:pPr>
    </w:p>
    <w:p w14:paraId="4FCBB551" w14:textId="77777777" w:rsidR="00000000" w:rsidRDefault="00FD3276">
      <w:pPr>
        <w:pStyle w:val="SpeakerCon"/>
        <w:rPr>
          <w:rtl/>
        </w:rPr>
      </w:pPr>
      <w:bookmarkStart w:id="71" w:name="FS000000412T13_05_2003_17_15_22C"/>
      <w:bookmarkEnd w:id="71"/>
      <w:r>
        <w:rPr>
          <w:rtl/>
        </w:rPr>
        <w:t>סגן שרת החינוך, התרבות והספורט צבי הנדל:</w:t>
      </w:r>
    </w:p>
    <w:p w14:paraId="54F7CC80" w14:textId="77777777" w:rsidR="00000000" w:rsidRDefault="00FD3276">
      <w:pPr>
        <w:pStyle w:val="a"/>
        <w:rPr>
          <w:rtl/>
        </w:rPr>
      </w:pPr>
    </w:p>
    <w:p w14:paraId="416D2FCE" w14:textId="77777777" w:rsidR="00000000" w:rsidRDefault="00FD3276">
      <w:pPr>
        <w:pStyle w:val="a"/>
        <w:rPr>
          <w:rFonts w:hint="cs"/>
          <w:rtl/>
        </w:rPr>
      </w:pPr>
      <w:r>
        <w:rPr>
          <w:rFonts w:hint="cs"/>
          <w:rtl/>
        </w:rPr>
        <w:t>המינהל לחינוך התיישבותי הוא גוף מחוץ למשרד. הוא נקרא יחידת סמך. המשרד עושה רה-ארגון בהיקף גדול מאוד, על מנת למנוע עד כמה שאפשר את הקיצוץ שה</w:t>
      </w:r>
      <w:r>
        <w:rPr>
          <w:rFonts w:hint="cs"/>
          <w:rtl/>
        </w:rPr>
        <w:t xml:space="preserve">יינו צריכים להשית על התלמיד. זה נעשה במסגרת הרה-ארגון ובמסגרת ישיבות אין-ספור עם מי שעוסק בחינוך ההתיישבותי. </w:t>
      </w:r>
    </w:p>
    <w:p w14:paraId="14CFBB7E" w14:textId="77777777" w:rsidR="00000000" w:rsidRDefault="00FD3276">
      <w:pPr>
        <w:pStyle w:val="a"/>
        <w:rPr>
          <w:rFonts w:hint="cs"/>
          <w:rtl/>
        </w:rPr>
      </w:pPr>
    </w:p>
    <w:p w14:paraId="00589975" w14:textId="77777777" w:rsidR="00000000" w:rsidRDefault="00FD3276">
      <w:pPr>
        <w:pStyle w:val="a"/>
        <w:rPr>
          <w:rFonts w:hint="cs"/>
          <w:rtl/>
        </w:rPr>
      </w:pPr>
      <w:r>
        <w:rPr>
          <w:rFonts w:hint="cs"/>
          <w:rtl/>
        </w:rPr>
        <w:t>המסקנה המתבקשת היא כזאת: מאחר שבחינוך ההתיישבותי יש בתי-ספר אזוריים ויש מוסדות פנימייתיים, על מנת שלא יהיו מיפוי כפול ומחוזות נפרדים, בית-הספר בח</w:t>
      </w:r>
      <w:r>
        <w:rPr>
          <w:rFonts w:hint="cs"/>
          <w:rtl/>
        </w:rPr>
        <w:t>ינוך ההתיישבותי ימשיך לקבל את תקציבו כפי שהוא מקבל היום, עם התוכן החינוכי כפי שהוא היום, אבל כל בית-ספר יהיה שייך למחוז שבו הוא נמצא, על מנת שלא תיווצר לפעמים כפילות מדהימה. מאחר שגופים שונים, מחוזות שונים עושים את המיפוי, נופל בית-ספר אחד ליד רעהו ללא צור</w:t>
      </w:r>
      <w:r>
        <w:rPr>
          <w:rFonts w:hint="cs"/>
          <w:rtl/>
        </w:rPr>
        <w:t>ך. כך המחוז יהיה אחראי בלי לפגוע בבית-הספר בתקנים ובשעות. אתה ודאי מבין על מה אני מדבר.</w:t>
      </w:r>
    </w:p>
    <w:p w14:paraId="6203D852" w14:textId="77777777" w:rsidR="00000000" w:rsidRDefault="00FD3276">
      <w:pPr>
        <w:pStyle w:val="ad"/>
        <w:rPr>
          <w:rFonts w:hint="cs"/>
          <w:rtl/>
        </w:rPr>
      </w:pPr>
    </w:p>
    <w:p w14:paraId="488EB22F" w14:textId="77777777" w:rsidR="00000000" w:rsidRDefault="00FD3276">
      <w:pPr>
        <w:pStyle w:val="ad"/>
        <w:rPr>
          <w:rtl/>
        </w:rPr>
      </w:pPr>
      <w:r>
        <w:rPr>
          <w:rFonts w:hint="eastAsia"/>
          <w:rtl/>
        </w:rPr>
        <w:t>היו</w:t>
      </w:r>
      <w:r>
        <w:rPr>
          <w:rtl/>
        </w:rPr>
        <w:t>"ר ראובן ריבלין:</w:t>
      </w:r>
    </w:p>
    <w:p w14:paraId="2556889F" w14:textId="77777777" w:rsidR="00000000" w:rsidRDefault="00FD3276">
      <w:pPr>
        <w:pStyle w:val="a"/>
        <w:rPr>
          <w:rFonts w:hint="cs"/>
          <w:rtl/>
        </w:rPr>
      </w:pPr>
    </w:p>
    <w:p w14:paraId="03C4038C" w14:textId="77777777" w:rsidR="00000000" w:rsidRDefault="00FD3276">
      <w:pPr>
        <w:pStyle w:val="a"/>
        <w:rPr>
          <w:rFonts w:hint="cs"/>
          <w:rtl/>
        </w:rPr>
      </w:pPr>
      <w:r>
        <w:rPr>
          <w:rFonts w:hint="cs"/>
          <w:rtl/>
        </w:rPr>
        <w:t>אני מאוד מודה לסגן שרת החינוך.</w:t>
      </w:r>
    </w:p>
    <w:p w14:paraId="11C8C5CA" w14:textId="77777777" w:rsidR="00000000" w:rsidRDefault="00FD3276">
      <w:pPr>
        <w:pStyle w:val="a"/>
        <w:rPr>
          <w:rFonts w:hint="cs"/>
          <w:rtl/>
        </w:rPr>
      </w:pPr>
      <w:r>
        <w:rPr>
          <w:rFonts w:hint="cs"/>
          <w:rtl/>
        </w:rPr>
        <w:t xml:space="preserve">   </w:t>
      </w:r>
    </w:p>
    <w:p w14:paraId="5E588523" w14:textId="77777777" w:rsidR="00000000" w:rsidRDefault="00FD3276">
      <w:pPr>
        <w:pStyle w:val="Subject"/>
        <w:rPr>
          <w:rtl/>
        </w:rPr>
      </w:pPr>
    </w:p>
    <w:p w14:paraId="04F876BF" w14:textId="77777777" w:rsidR="00000000" w:rsidRDefault="00FD3276">
      <w:pPr>
        <w:pStyle w:val="Subject"/>
        <w:rPr>
          <w:rFonts w:hint="cs"/>
          <w:rtl/>
        </w:rPr>
      </w:pPr>
      <w:r>
        <w:rPr>
          <w:rFonts w:hint="cs"/>
          <w:rtl/>
        </w:rPr>
        <w:t>הצעות לסדר-היום</w:t>
      </w:r>
    </w:p>
    <w:p w14:paraId="4AF0277F" w14:textId="77777777" w:rsidR="00000000" w:rsidRDefault="00FD3276">
      <w:pPr>
        <w:pStyle w:val="SubjectSub"/>
        <w:rPr>
          <w:rFonts w:hint="cs"/>
          <w:rtl/>
        </w:rPr>
      </w:pPr>
      <w:r>
        <w:rPr>
          <w:rFonts w:hint="cs"/>
          <w:rtl/>
        </w:rPr>
        <w:t xml:space="preserve">ביקור מזכיר המדינה האמריקני קולין פאואל ופגישותיו עם </w:t>
      </w:r>
      <w:r>
        <w:rPr>
          <w:rtl/>
        </w:rPr>
        <w:br/>
      </w:r>
      <w:r>
        <w:rPr>
          <w:rFonts w:hint="cs"/>
          <w:rtl/>
        </w:rPr>
        <w:t>ראש הממשלה אריאל שרון וראש ממשלת הרשות ה</w:t>
      </w:r>
      <w:r>
        <w:rPr>
          <w:rFonts w:hint="cs"/>
          <w:rtl/>
        </w:rPr>
        <w:t>פלסטינית אבו-מאזן</w:t>
      </w:r>
    </w:p>
    <w:p w14:paraId="7A28101F" w14:textId="77777777" w:rsidR="00000000" w:rsidRDefault="00FD3276">
      <w:pPr>
        <w:pStyle w:val="a"/>
        <w:rPr>
          <w:rFonts w:hint="cs"/>
          <w:rtl/>
        </w:rPr>
      </w:pPr>
    </w:p>
    <w:p w14:paraId="6DFF5F0F" w14:textId="77777777" w:rsidR="00000000" w:rsidRDefault="00FD3276">
      <w:pPr>
        <w:pStyle w:val="ad"/>
        <w:rPr>
          <w:rtl/>
        </w:rPr>
      </w:pPr>
      <w:r>
        <w:rPr>
          <w:rtl/>
        </w:rPr>
        <w:t>היו"ר ראובן ריבלין:</w:t>
      </w:r>
    </w:p>
    <w:p w14:paraId="78EEAE91" w14:textId="77777777" w:rsidR="00000000" w:rsidRDefault="00FD3276">
      <w:pPr>
        <w:pStyle w:val="a"/>
        <w:rPr>
          <w:rtl/>
        </w:rPr>
      </w:pPr>
    </w:p>
    <w:p w14:paraId="77ABF512" w14:textId="77777777" w:rsidR="00000000" w:rsidRDefault="00FD3276">
      <w:pPr>
        <w:pStyle w:val="a"/>
        <w:rPr>
          <w:rFonts w:hint="cs"/>
          <w:rtl/>
        </w:rPr>
      </w:pPr>
      <w:r>
        <w:rPr>
          <w:rFonts w:hint="cs"/>
          <w:rtl/>
        </w:rPr>
        <w:t>אנחנו ממשיכים, ועל סדר-היום הצעות לסדר-היום מס' 327, 330, 336, 338, 350, 357, 376, 380, 383, 385, 391 ו=394: ביקור מזכיר המדינה האמריקני קולין פאואל ופגישותיו עם ראש הממשלה אריאל שרון וראש ממשלת הרשות הפלסטינית אבו-מ</w:t>
      </w:r>
      <w:r>
        <w:rPr>
          <w:rFonts w:hint="cs"/>
          <w:rtl/>
        </w:rPr>
        <w:t xml:space="preserve">אזן. ראשון הדוברים בהצעה לסדר-היום - חבר הכנסת טלב אלסאנע. אחריו </w:t>
      </w:r>
      <w:r>
        <w:rPr>
          <w:rtl/>
        </w:rPr>
        <w:t>–</w:t>
      </w:r>
      <w:r>
        <w:rPr>
          <w:rFonts w:hint="cs"/>
          <w:rtl/>
        </w:rPr>
        <w:t xml:space="preserve"> חבר הכנסת אחמד טיבי.</w:t>
      </w:r>
    </w:p>
    <w:p w14:paraId="1AE5B23F" w14:textId="77777777" w:rsidR="00000000" w:rsidRDefault="00FD3276">
      <w:pPr>
        <w:pStyle w:val="a"/>
        <w:rPr>
          <w:rFonts w:hint="cs"/>
          <w:rtl/>
        </w:rPr>
      </w:pPr>
    </w:p>
    <w:p w14:paraId="78F3D45B" w14:textId="77777777" w:rsidR="00000000" w:rsidRDefault="00FD3276">
      <w:pPr>
        <w:pStyle w:val="ac"/>
        <w:rPr>
          <w:rtl/>
        </w:rPr>
      </w:pPr>
      <w:r>
        <w:rPr>
          <w:rFonts w:hint="eastAsia"/>
          <w:rtl/>
        </w:rPr>
        <w:t>אחמד</w:t>
      </w:r>
      <w:r>
        <w:rPr>
          <w:rtl/>
        </w:rPr>
        <w:t xml:space="preserve"> טיבי (חד"ש-תע"ל):</w:t>
      </w:r>
    </w:p>
    <w:p w14:paraId="3D268D1D" w14:textId="77777777" w:rsidR="00000000" w:rsidRDefault="00FD3276">
      <w:pPr>
        <w:pStyle w:val="a"/>
        <w:rPr>
          <w:rFonts w:hint="cs"/>
          <w:rtl/>
        </w:rPr>
      </w:pPr>
    </w:p>
    <w:p w14:paraId="0B00544D" w14:textId="77777777" w:rsidR="00000000" w:rsidRDefault="00FD3276">
      <w:pPr>
        <w:pStyle w:val="a"/>
        <w:rPr>
          <w:rFonts w:hint="cs"/>
          <w:rtl/>
        </w:rPr>
      </w:pPr>
      <w:r>
        <w:rPr>
          <w:rFonts w:hint="cs"/>
          <w:rtl/>
        </w:rPr>
        <w:t xml:space="preserve">אחרי חבר הכנסת טלב אלסאנע אין לי מה להגיד. </w:t>
      </w:r>
    </w:p>
    <w:p w14:paraId="26AEBB62" w14:textId="77777777" w:rsidR="00000000" w:rsidRDefault="00FD3276">
      <w:pPr>
        <w:pStyle w:val="a"/>
        <w:rPr>
          <w:rFonts w:hint="cs"/>
          <w:rtl/>
        </w:rPr>
      </w:pPr>
    </w:p>
    <w:p w14:paraId="185754ED" w14:textId="77777777" w:rsidR="00000000" w:rsidRDefault="00FD3276">
      <w:pPr>
        <w:pStyle w:val="ad"/>
        <w:rPr>
          <w:rtl/>
        </w:rPr>
      </w:pPr>
      <w:r>
        <w:rPr>
          <w:rtl/>
        </w:rPr>
        <w:t>היו"ר ראובן ריבלין:</w:t>
      </w:r>
    </w:p>
    <w:p w14:paraId="6961D605" w14:textId="77777777" w:rsidR="00000000" w:rsidRDefault="00FD3276">
      <w:pPr>
        <w:pStyle w:val="a"/>
        <w:rPr>
          <w:rtl/>
        </w:rPr>
      </w:pPr>
    </w:p>
    <w:p w14:paraId="695C7A6C" w14:textId="77777777" w:rsidR="00000000" w:rsidRDefault="00FD3276">
      <w:pPr>
        <w:pStyle w:val="a"/>
        <w:rPr>
          <w:rFonts w:hint="cs"/>
          <w:rtl/>
        </w:rPr>
      </w:pPr>
      <w:r>
        <w:rPr>
          <w:rFonts w:hint="cs"/>
          <w:rtl/>
        </w:rPr>
        <w:t xml:space="preserve">אם כך, אחריו </w:t>
      </w:r>
      <w:r>
        <w:rPr>
          <w:rtl/>
        </w:rPr>
        <w:t>–</w:t>
      </w:r>
      <w:r>
        <w:rPr>
          <w:rFonts w:hint="cs"/>
          <w:rtl/>
        </w:rPr>
        <w:t xml:space="preserve"> חבר הכנסת גדעון סער. </w:t>
      </w:r>
    </w:p>
    <w:p w14:paraId="1BD15DB3" w14:textId="77777777" w:rsidR="00000000" w:rsidRDefault="00FD3276">
      <w:pPr>
        <w:pStyle w:val="a"/>
        <w:rPr>
          <w:rFonts w:hint="cs"/>
          <w:rtl/>
        </w:rPr>
      </w:pPr>
    </w:p>
    <w:p w14:paraId="4A04550C" w14:textId="77777777" w:rsidR="00000000" w:rsidRDefault="00FD3276">
      <w:pPr>
        <w:pStyle w:val="ac"/>
        <w:rPr>
          <w:rtl/>
        </w:rPr>
      </w:pPr>
      <w:r>
        <w:rPr>
          <w:rFonts w:hint="eastAsia"/>
          <w:rtl/>
        </w:rPr>
        <w:t>אחמד</w:t>
      </w:r>
      <w:r>
        <w:rPr>
          <w:rtl/>
        </w:rPr>
        <w:t xml:space="preserve"> טיבי (חד"ש-תע"ל):</w:t>
      </w:r>
    </w:p>
    <w:p w14:paraId="233F8FF8" w14:textId="77777777" w:rsidR="00000000" w:rsidRDefault="00FD3276">
      <w:pPr>
        <w:pStyle w:val="a"/>
        <w:rPr>
          <w:rFonts w:hint="cs"/>
          <w:rtl/>
        </w:rPr>
      </w:pPr>
    </w:p>
    <w:p w14:paraId="5882D211" w14:textId="77777777" w:rsidR="00000000" w:rsidRDefault="00FD3276">
      <w:pPr>
        <w:pStyle w:val="a"/>
        <w:rPr>
          <w:rFonts w:hint="cs"/>
          <w:rtl/>
        </w:rPr>
      </w:pPr>
      <w:r>
        <w:rPr>
          <w:rFonts w:hint="cs"/>
          <w:rtl/>
        </w:rPr>
        <w:t>יש לי הרבה מה ל</w:t>
      </w:r>
      <w:r>
        <w:rPr>
          <w:rFonts w:hint="cs"/>
          <w:rtl/>
        </w:rPr>
        <w:t xml:space="preserve">הגיד לפני חבר הכנסת גדעון סער. </w:t>
      </w:r>
    </w:p>
    <w:p w14:paraId="2DC1C020" w14:textId="77777777" w:rsidR="00000000" w:rsidRDefault="00FD3276">
      <w:pPr>
        <w:pStyle w:val="a"/>
        <w:ind w:firstLine="0"/>
        <w:rPr>
          <w:rFonts w:hint="cs"/>
          <w:rtl/>
        </w:rPr>
      </w:pPr>
    </w:p>
    <w:p w14:paraId="7CF45F51" w14:textId="77777777" w:rsidR="00000000" w:rsidRDefault="00FD3276">
      <w:pPr>
        <w:pStyle w:val="ad"/>
        <w:rPr>
          <w:rtl/>
        </w:rPr>
      </w:pPr>
      <w:r>
        <w:rPr>
          <w:rtl/>
        </w:rPr>
        <w:t>היו"ר ראובן ריבלין:</w:t>
      </w:r>
    </w:p>
    <w:p w14:paraId="45F9A282" w14:textId="77777777" w:rsidR="00000000" w:rsidRDefault="00FD3276">
      <w:pPr>
        <w:pStyle w:val="a"/>
        <w:rPr>
          <w:rtl/>
        </w:rPr>
      </w:pPr>
    </w:p>
    <w:p w14:paraId="14DC2747" w14:textId="77777777" w:rsidR="00000000" w:rsidRDefault="00FD3276">
      <w:pPr>
        <w:pStyle w:val="a"/>
        <w:rPr>
          <w:rFonts w:hint="cs"/>
          <w:rtl/>
        </w:rPr>
      </w:pPr>
      <w:r>
        <w:rPr>
          <w:rFonts w:hint="cs"/>
          <w:rtl/>
        </w:rPr>
        <w:t>בבקשה, חבר הכנסת טלב אלסאנע. רבותי, זו הצעה לסדר-היום, שלוש דקות לכל נואם. בבקשה.</w:t>
      </w:r>
    </w:p>
    <w:p w14:paraId="5CDB7E4C" w14:textId="77777777" w:rsidR="00000000" w:rsidRDefault="00FD3276">
      <w:pPr>
        <w:pStyle w:val="a"/>
        <w:ind w:firstLine="0"/>
        <w:rPr>
          <w:rFonts w:hint="cs"/>
          <w:rtl/>
        </w:rPr>
      </w:pPr>
    </w:p>
    <w:p w14:paraId="6B890997" w14:textId="77777777" w:rsidR="00000000" w:rsidRDefault="00FD3276">
      <w:pPr>
        <w:pStyle w:val="Speaker"/>
        <w:rPr>
          <w:rtl/>
        </w:rPr>
      </w:pPr>
      <w:bookmarkStart w:id="72" w:name="FS000000549T13_05_2003_16_57_46"/>
      <w:bookmarkEnd w:id="72"/>
      <w:r>
        <w:rPr>
          <w:rFonts w:hint="eastAsia"/>
          <w:rtl/>
        </w:rPr>
        <w:t>טלב</w:t>
      </w:r>
      <w:r>
        <w:rPr>
          <w:rtl/>
        </w:rPr>
        <w:t xml:space="preserve"> אלסאנע (רע"ם):</w:t>
      </w:r>
    </w:p>
    <w:p w14:paraId="0341D9D9" w14:textId="77777777" w:rsidR="00000000" w:rsidRDefault="00FD3276">
      <w:pPr>
        <w:pStyle w:val="a"/>
        <w:rPr>
          <w:rFonts w:hint="cs"/>
          <w:rtl/>
        </w:rPr>
      </w:pPr>
    </w:p>
    <w:p w14:paraId="104F1434" w14:textId="77777777" w:rsidR="00000000" w:rsidRDefault="00FD3276">
      <w:pPr>
        <w:pStyle w:val="a"/>
        <w:rPr>
          <w:rFonts w:hint="cs"/>
          <w:rtl/>
        </w:rPr>
      </w:pPr>
      <w:r>
        <w:rPr>
          <w:rFonts w:hint="cs"/>
          <w:rtl/>
        </w:rPr>
        <w:t>אדוני היושב-ראש, חברי הכנסת, כשאני שומע את דבריו של ראש הממשלה על סוגיית הביטחון כתנאי מקדים לקידום</w:t>
      </w:r>
      <w:r>
        <w:rPr>
          <w:rFonts w:hint="cs"/>
          <w:rtl/>
        </w:rPr>
        <w:t xml:space="preserve"> תהליך השלום, אני בעצם שואל את עצמי, מה משמעות המושג שלום? כנראה ראש הממשלה יש לו פרשנות אחרת למושג שלום. מה זאת אומרת שלום? לעשות למישהו ביי-ביי ביד, זה שלום? הרי אין שלום ללא ביטחון. הביטחון האמיתי זה השלום. לכן, אי-אפשר לעשות הפרדה בין הביטחון לבין השלו</w:t>
      </w:r>
      <w:r>
        <w:rPr>
          <w:rFonts w:hint="cs"/>
          <w:rtl/>
        </w:rPr>
        <w:t xml:space="preserve">ם. מה שיביא את הביטחון האמיתי למדינת ישראל ולעמים באזור הוא השלום ורק הוא. אנחנו רוצים קודם כול ביטחון, על מנת להשיג את השלום. בעצם, לעולם לא נשיג לא את הביטחון ולא את השלום, כי אנחנו שמים תנאי מקדים להשגת השלום, שאי-אפשר להשיג אותו ללא השלום עצמו. המרכיב </w:t>
      </w:r>
      <w:r>
        <w:rPr>
          <w:rFonts w:hint="cs"/>
          <w:rtl/>
        </w:rPr>
        <w:t>המהותי של השלום הוא הקניית ביטחון. אי-אפשר להגיע לביטחון ואי-אפשר להגיע לשלום ללא פתרון בעיית הכיבוש, שהיא הבעיה האמיתית.</w:t>
      </w:r>
    </w:p>
    <w:p w14:paraId="44C6D57A" w14:textId="77777777" w:rsidR="00000000" w:rsidRDefault="00FD3276">
      <w:pPr>
        <w:pStyle w:val="a"/>
        <w:ind w:firstLine="0"/>
        <w:rPr>
          <w:rFonts w:hint="cs"/>
          <w:rtl/>
        </w:rPr>
      </w:pPr>
    </w:p>
    <w:p w14:paraId="1AF877D9" w14:textId="77777777" w:rsidR="00000000" w:rsidRDefault="00FD3276">
      <w:pPr>
        <w:pStyle w:val="ac"/>
        <w:rPr>
          <w:rtl/>
        </w:rPr>
      </w:pPr>
      <w:r>
        <w:rPr>
          <w:rFonts w:hint="eastAsia"/>
          <w:rtl/>
        </w:rPr>
        <w:t>אילן</w:t>
      </w:r>
      <w:r>
        <w:rPr>
          <w:rtl/>
        </w:rPr>
        <w:t xml:space="preserve"> שלגי (שינוי):</w:t>
      </w:r>
    </w:p>
    <w:p w14:paraId="491A8118" w14:textId="77777777" w:rsidR="00000000" w:rsidRDefault="00FD3276">
      <w:pPr>
        <w:pStyle w:val="a"/>
        <w:rPr>
          <w:rFonts w:hint="cs"/>
          <w:rtl/>
        </w:rPr>
      </w:pPr>
    </w:p>
    <w:p w14:paraId="18D75794" w14:textId="77777777" w:rsidR="00000000" w:rsidRDefault="00FD3276">
      <w:pPr>
        <w:pStyle w:val="a"/>
        <w:rPr>
          <w:rFonts w:hint="cs"/>
          <w:rtl/>
        </w:rPr>
      </w:pPr>
      <w:r>
        <w:rPr>
          <w:rFonts w:hint="cs"/>
          <w:rtl/>
        </w:rPr>
        <w:t>למה לא היה שלום לפני 1967?</w:t>
      </w:r>
    </w:p>
    <w:p w14:paraId="184784C9" w14:textId="77777777" w:rsidR="00000000" w:rsidRDefault="00FD3276">
      <w:pPr>
        <w:pStyle w:val="a"/>
        <w:ind w:firstLine="0"/>
        <w:rPr>
          <w:rFonts w:hint="cs"/>
          <w:rtl/>
        </w:rPr>
      </w:pPr>
    </w:p>
    <w:p w14:paraId="0ABDD975" w14:textId="77777777" w:rsidR="00000000" w:rsidRDefault="00FD3276">
      <w:pPr>
        <w:pStyle w:val="SpeakerCon"/>
        <w:rPr>
          <w:rtl/>
        </w:rPr>
      </w:pPr>
      <w:bookmarkStart w:id="73" w:name="FS000000549T13_05_2003_17_04_46"/>
      <w:bookmarkEnd w:id="73"/>
      <w:r>
        <w:rPr>
          <w:rFonts w:hint="eastAsia"/>
          <w:rtl/>
        </w:rPr>
        <w:t>טלב</w:t>
      </w:r>
      <w:r>
        <w:rPr>
          <w:rtl/>
        </w:rPr>
        <w:t xml:space="preserve"> אלסאנע (רע"ם):</w:t>
      </w:r>
    </w:p>
    <w:p w14:paraId="304C0717" w14:textId="77777777" w:rsidR="00000000" w:rsidRDefault="00FD3276">
      <w:pPr>
        <w:pStyle w:val="a"/>
        <w:rPr>
          <w:rFonts w:hint="cs"/>
          <w:rtl/>
        </w:rPr>
      </w:pPr>
    </w:p>
    <w:p w14:paraId="6FB8CFED" w14:textId="77777777" w:rsidR="00000000" w:rsidRDefault="00FD3276">
      <w:pPr>
        <w:pStyle w:val="a"/>
        <w:rPr>
          <w:rFonts w:hint="cs"/>
          <w:rtl/>
        </w:rPr>
      </w:pPr>
      <w:r>
        <w:rPr>
          <w:rFonts w:hint="cs"/>
          <w:rtl/>
        </w:rPr>
        <w:t>חבר הכנסת שלגי, יושב-ראש ועדת החינוך, בוא ואגיד לך: עד 2002 לא הי</w:t>
      </w:r>
      <w:r>
        <w:rPr>
          <w:rFonts w:hint="cs"/>
          <w:rtl/>
        </w:rPr>
        <w:t xml:space="preserve">ו פיגועים, נכון? לא היו פיגועים בקנה המידה שאנחנו רואים היום, גדעון עזרא. מאז חתימת הסכמי אוסלו ב=1993 ועד האינתיפאדה השנייה בתחילת אוקטובר 2002, כמעט שלא היו. </w:t>
      </w:r>
    </w:p>
    <w:p w14:paraId="200D9762" w14:textId="77777777" w:rsidR="00000000" w:rsidRDefault="00FD3276">
      <w:pPr>
        <w:pStyle w:val="a"/>
        <w:ind w:firstLine="0"/>
        <w:rPr>
          <w:rFonts w:hint="cs"/>
          <w:rtl/>
        </w:rPr>
      </w:pPr>
    </w:p>
    <w:p w14:paraId="44754DD0" w14:textId="77777777" w:rsidR="00000000" w:rsidRDefault="00FD3276">
      <w:pPr>
        <w:pStyle w:val="ac"/>
        <w:rPr>
          <w:rtl/>
        </w:rPr>
      </w:pPr>
      <w:r>
        <w:rPr>
          <w:rFonts w:hint="eastAsia"/>
          <w:rtl/>
        </w:rPr>
        <w:t>השר</w:t>
      </w:r>
      <w:r>
        <w:rPr>
          <w:rtl/>
        </w:rPr>
        <w:t xml:space="preserve"> גדעון עזרא:</w:t>
      </w:r>
    </w:p>
    <w:p w14:paraId="6336FBC7" w14:textId="77777777" w:rsidR="00000000" w:rsidRDefault="00FD3276">
      <w:pPr>
        <w:pStyle w:val="a"/>
        <w:rPr>
          <w:rFonts w:hint="cs"/>
          <w:rtl/>
        </w:rPr>
      </w:pPr>
    </w:p>
    <w:p w14:paraId="4F65EB9E" w14:textId="77777777" w:rsidR="00000000" w:rsidRDefault="00FD3276">
      <w:pPr>
        <w:pStyle w:val="a"/>
        <w:rPr>
          <w:rFonts w:hint="cs"/>
          <w:rtl/>
        </w:rPr>
      </w:pPr>
      <w:r>
        <w:rPr>
          <w:rFonts w:hint="cs"/>
          <w:rtl/>
        </w:rPr>
        <w:t>לא היה לו נשק.</w:t>
      </w:r>
    </w:p>
    <w:p w14:paraId="140CDC93" w14:textId="77777777" w:rsidR="00000000" w:rsidRDefault="00FD3276">
      <w:pPr>
        <w:pStyle w:val="a"/>
        <w:ind w:firstLine="0"/>
        <w:rPr>
          <w:rFonts w:hint="cs"/>
          <w:rtl/>
        </w:rPr>
      </w:pPr>
    </w:p>
    <w:p w14:paraId="4C76B484" w14:textId="77777777" w:rsidR="00000000" w:rsidRDefault="00FD3276">
      <w:pPr>
        <w:pStyle w:val="SpeakerCon"/>
        <w:rPr>
          <w:rtl/>
        </w:rPr>
      </w:pPr>
      <w:bookmarkStart w:id="74" w:name="FS000000549T13_05_2003_17_08_31"/>
      <w:bookmarkEnd w:id="74"/>
      <w:r>
        <w:rPr>
          <w:rFonts w:hint="eastAsia"/>
          <w:rtl/>
        </w:rPr>
        <w:t>טלב</w:t>
      </w:r>
      <w:r>
        <w:rPr>
          <w:rtl/>
        </w:rPr>
        <w:t xml:space="preserve"> אלסאנע (רע"ם):</w:t>
      </w:r>
    </w:p>
    <w:p w14:paraId="00F7FFE1" w14:textId="77777777" w:rsidR="00000000" w:rsidRDefault="00FD3276">
      <w:pPr>
        <w:pStyle w:val="a"/>
        <w:rPr>
          <w:rFonts w:hint="cs"/>
          <w:rtl/>
        </w:rPr>
      </w:pPr>
    </w:p>
    <w:p w14:paraId="451FF8A2" w14:textId="77777777" w:rsidR="00000000" w:rsidRDefault="00FD3276">
      <w:pPr>
        <w:pStyle w:val="a"/>
        <w:rPr>
          <w:rFonts w:hint="cs"/>
          <w:rtl/>
        </w:rPr>
      </w:pPr>
      <w:r>
        <w:rPr>
          <w:rFonts w:hint="cs"/>
          <w:rtl/>
        </w:rPr>
        <w:t>במשך הזמן הזה, אתה רוצה להגיד לי שלעם הפל</w:t>
      </w:r>
      <w:r>
        <w:rPr>
          <w:rFonts w:hint="cs"/>
          <w:rtl/>
        </w:rPr>
        <w:t>סטיני לא היתה יכולת לבצע פיגועים? היתה לו יכולת והיה לו נשק, אלא שלא היה לו הרצון לבצע פיגועים. לכן, יש הבחנה בין העניין של הרצון לבין העניין של היכולת. יכולת תמיד היתה ותמיד תהיה. העניין הוא הרצון. אז לא היה להם רצון, ולמה? כי היתה להם תקווה. עכשיו, כשאין</w:t>
      </w:r>
      <w:r>
        <w:rPr>
          <w:rFonts w:hint="cs"/>
          <w:rtl/>
        </w:rPr>
        <w:t xml:space="preserve"> תקווה, יש להם רצון. וכשיש רצון ויש יכולת, יהיו פיגועים. </w:t>
      </w:r>
    </w:p>
    <w:p w14:paraId="76924AE5" w14:textId="77777777" w:rsidR="00000000" w:rsidRDefault="00FD3276">
      <w:pPr>
        <w:pStyle w:val="a"/>
        <w:rPr>
          <w:rFonts w:hint="cs"/>
          <w:rtl/>
        </w:rPr>
      </w:pPr>
    </w:p>
    <w:p w14:paraId="65503C02" w14:textId="77777777" w:rsidR="00000000" w:rsidRDefault="00FD3276">
      <w:pPr>
        <w:pStyle w:val="a"/>
        <w:rPr>
          <w:rFonts w:hint="cs"/>
          <w:rtl/>
        </w:rPr>
      </w:pPr>
      <w:r>
        <w:rPr>
          <w:rFonts w:hint="cs"/>
          <w:rtl/>
        </w:rPr>
        <w:t xml:space="preserve">ממשלת ישראל אומרת היום: אנחנו נשלול מהעם הפלסטיני את היכולת. לעולם אי-אפשר לשלול ממנו את היכולת; אפשר לשלול ממנו את הרצון. הדרך הזאת לשלול ממנו את הרצון לבצע פיגועים היא אך ורק על-ידי מתן תקווה. </w:t>
      </w:r>
    </w:p>
    <w:p w14:paraId="521B0CA4" w14:textId="77777777" w:rsidR="00000000" w:rsidRDefault="00FD3276">
      <w:pPr>
        <w:pStyle w:val="a"/>
        <w:rPr>
          <w:rFonts w:hint="cs"/>
          <w:rtl/>
        </w:rPr>
      </w:pPr>
    </w:p>
    <w:p w14:paraId="72C0C957" w14:textId="77777777" w:rsidR="00000000" w:rsidRDefault="00FD3276">
      <w:pPr>
        <w:pStyle w:val="a"/>
        <w:rPr>
          <w:rFonts w:hint="cs"/>
          <w:rtl/>
        </w:rPr>
      </w:pPr>
      <w:r>
        <w:rPr>
          <w:rFonts w:hint="cs"/>
          <w:rtl/>
        </w:rPr>
        <w:t>העצמאות של הפלסטינים היא הביטחון של מדינת ישראל. יש כאן שני עמים, שאחד דורש עצמאות והשני דורש ביטחון. מצד אחד, מי שיכול לתת לעם הפלסטיני את עצמאותו זה לא ארצות-הברית ולא מצרים ולא שום מדינה אחרת. מי שיכול לתת לעם הפלסטיני את עצמאותו זה מדינת ישראל. ומצד שנ</w:t>
      </w:r>
      <w:r>
        <w:rPr>
          <w:rFonts w:hint="cs"/>
          <w:rtl/>
        </w:rPr>
        <w:t>י, מי שיכול לתת לעם בישראל את ביטחונו זה לא ארצות-הברית ולא אנגליה ולא שום מדינה אחרת, רק הפלסטינים. אז ככל שתיתנו לעם הפלסטיני את העצמאות, מדינת ישראל תקבל את הביטחון.</w:t>
      </w:r>
    </w:p>
    <w:p w14:paraId="68F8FFAC" w14:textId="77777777" w:rsidR="00000000" w:rsidRDefault="00FD3276">
      <w:pPr>
        <w:pStyle w:val="a"/>
        <w:rPr>
          <w:rFonts w:hint="cs"/>
          <w:rtl/>
        </w:rPr>
      </w:pPr>
    </w:p>
    <w:p w14:paraId="33754712" w14:textId="77777777" w:rsidR="00000000" w:rsidRDefault="00FD3276">
      <w:pPr>
        <w:pStyle w:val="a"/>
        <w:rPr>
          <w:rFonts w:hint="cs"/>
          <w:rtl/>
        </w:rPr>
      </w:pPr>
      <w:r>
        <w:rPr>
          <w:rFonts w:hint="cs"/>
          <w:rtl/>
        </w:rPr>
        <w:t>לצערי הרב, אדוני היושב-ראש, שמתי לב שאנשים כאן, במדינה, אחרי הביקור - - -</w:t>
      </w:r>
    </w:p>
    <w:p w14:paraId="3534525C" w14:textId="77777777" w:rsidR="00000000" w:rsidRDefault="00FD3276">
      <w:pPr>
        <w:pStyle w:val="a"/>
        <w:ind w:firstLine="0"/>
        <w:rPr>
          <w:rFonts w:hint="cs"/>
          <w:rtl/>
        </w:rPr>
      </w:pPr>
    </w:p>
    <w:p w14:paraId="33485E93" w14:textId="77777777" w:rsidR="00000000" w:rsidRDefault="00FD3276">
      <w:pPr>
        <w:pStyle w:val="ac"/>
        <w:rPr>
          <w:rtl/>
        </w:rPr>
      </w:pPr>
      <w:r>
        <w:rPr>
          <w:rFonts w:hint="eastAsia"/>
          <w:rtl/>
        </w:rPr>
        <w:t>צבי</w:t>
      </w:r>
      <w:r>
        <w:rPr>
          <w:rtl/>
        </w:rPr>
        <w:t xml:space="preserve"> הנדל (ה</w:t>
      </w:r>
      <w:r>
        <w:rPr>
          <w:rtl/>
        </w:rPr>
        <w:t>איחוד הלאומי - ישראל ביתנו):</w:t>
      </w:r>
    </w:p>
    <w:p w14:paraId="7A610E5B" w14:textId="77777777" w:rsidR="00000000" w:rsidRDefault="00FD3276">
      <w:pPr>
        <w:pStyle w:val="a"/>
        <w:rPr>
          <w:rFonts w:hint="cs"/>
          <w:rtl/>
        </w:rPr>
      </w:pPr>
    </w:p>
    <w:p w14:paraId="7870BAE8" w14:textId="77777777" w:rsidR="00000000" w:rsidRDefault="00FD3276">
      <w:pPr>
        <w:pStyle w:val="a"/>
        <w:rPr>
          <w:rFonts w:hint="cs"/>
          <w:rtl/>
        </w:rPr>
      </w:pPr>
      <w:r>
        <w:rPr>
          <w:rFonts w:hint="cs"/>
          <w:rtl/>
        </w:rPr>
        <w:t>יש מדינה פלסטינית בירדן, מה הבעיה?</w:t>
      </w:r>
    </w:p>
    <w:p w14:paraId="17BF4E3F" w14:textId="77777777" w:rsidR="00000000" w:rsidRDefault="00FD3276">
      <w:pPr>
        <w:pStyle w:val="a"/>
        <w:ind w:firstLine="0"/>
        <w:rPr>
          <w:rFonts w:hint="cs"/>
          <w:rtl/>
        </w:rPr>
      </w:pPr>
    </w:p>
    <w:p w14:paraId="21297306" w14:textId="77777777" w:rsidR="00000000" w:rsidRDefault="00FD3276">
      <w:pPr>
        <w:pStyle w:val="ac"/>
        <w:rPr>
          <w:rtl/>
        </w:rPr>
      </w:pPr>
      <w:r>
        <w:rPr>
          <w:rFonts w:hint="eastAsia"/>
          <w:rtl/>
        </w:rPr>
        <w:t>השר</w:t>
      </w:r>
      <w:r>
        <w:rPr>
          <w:rtl/>
        </w:rPr>
        <w:t xml:space="preserve"> גדעון עזרא:</w:t>
      </w:r>
    </w:p>
    <w:p w14:paraId="4E2E6021" w14:textId="77777777" w:rsidR="00000000" w:rsidRDefault="00FD3276">
      <w:pPr>
        <w:pStyle w:val="a"/>
        <w:rPr>
          <w:rFonts w:hint="cs"/>
          <w:rtl/>
        </w:rPr>
      </w:pPr>
    </w:p>
    <w:p w14:paraId="642ABF9B" w14:textId="77777777" w:rsidR="00000000" w:rsidRDefault="00FD3276">
      <w:pPr>
        <w:pStyle w:val="a"/>
        <w:rPr>
          <w:rFonts w:hint="cs"/>
          <w:rtl/>
        </w:rPr>
      </w:pPr>
      <w:r>
        <w:rPr>
          <w:rFonts w:hint="cs"/>
          <w:rtl/>
        </w:rPr>
        <w:t>מה אתה מציע?</w:t>
      </w:r>
    </w:p>
    <w:p w14:paraId="5705938B" w14:textId="77777777" w:rsidR="00000000" w:rsidRDefault="00FD3276">
      <w:pPr>
        <w:pStyle w:val="a"/>
        <w:ind w:firstLine="0"/>
        <w:rPr>
          <w:rFonts w:hint="cs"/>
          <w:rtl/>
        </w:rPr>
      </w:pPr>
    </w:p>
    <w:p w14:paraId="0BFA2D77" w14:textId="77777777" w:rsidR="00000000" w:rsidRDefault="00FD3276">
      <w:pPr>
        <w:pStyle w:val="SpeakerCon"/>
        <w:rPr>
          <w:rtl/>
        </w:rPr>
      </w:pPr>
      <w:bookmarkStart w:id="75" w:name="FS000000549T13_05_2003_17_14_48"/>
      <w:bookmarkEnd w:id="75"/>
      <w:r>
        <w:rPr>
          <w:rFonts w:hint="eastAsia"/>
          <w:rtl/>
        </w:rPr>
        <w:t>טלב</w:t>
      </w:r>
      <w:r>
        <w:rPr>
          <w:rtl/>
        </w:rPr>
        <w:t xml:space="preserve"> אלסאנע (רע"ם):</w:t>
      </w:r>
    </w:p>
    <w:p w14:paraId="17AEEC46" w14:textId="77777777" w:rsidR="00000000" w:rsidRDefault="00FD3276">
      <w:pPr>
        <w:pStyle w:val="a"/>
        <w:rPr>
          <w:rFonts w:hint="cs"/>
          <w:rtl/>
        </w:rPr>
      </w:pPr>
    </w:p>
    <w:p w14:paraId="2CAAFC31" w14:textId="77777777" w:rsidR="00000000" w:rsidRDefault="00FD3276">
      <w:pPr>
        <w:pStyle w:val="a"/>
        <w:rPr>
          <w:rFonts w:hint="cs"/>
          <w:rtl/>
        </w:rPr>
      </w:pPr>
      <w:r>
        <w:rPr>
          <w:rFonts w:hint="cs"/>
          <w:rtl/>
        </w:rPr>
        <w:t>לזה אני רוצה להגיע. אחרי הביקור של מזכיר המדינה היתה כאן שמחה. על מה השמחה? תשמעו, הוא ממש לא לחץ על מדינת ישראל. הוא נתן אור ירוק לעשות מה</w:t>
      </w:r>
      <w:r>
        <w:rPr>
          <w:rFonts w:hint="cs"/>
          <w:rtl/>
        </w:rPr>
        <w:t xml:space="preserve"> שהם רוצים.</w:t>
      </w:r>
    </w:p>
    <w:p w14:paraId="3699B792" w14:textId="77777777" w:rsidR="00000000" w:rsidRDefault="00FD3276">
      <w:pPr>
        <w:pStyle w:val="a"/>
        <w:rPr>
          <w:rFonts w:hint="cs"/>
          <w:rtl/>
        </w:rPr>
      </w:pPr>
    </w:p>
    <w:p w14:paraId="422438BA" w14:textId="77777777" w:rsidR="00000000" w:rsidRDefault="00FD3276">
      <w:pPr>
        <w:pStyle w:val="a"/>
        <w:rPr>
          <w:rFonts w:hint="cs"/>
          <w:rtl/>
        </w:rPr>
      </w:pPr>
      <w:r>
        <w:rPr>
          <w:rFonts w:hint="cs"/>
          <w:rtl/>
        </w:rPr>
        <w:t>אדוני היושב-ראש, האם זה שלא משיגים את השלום זו סיבה לשמחה? האם זה שמנציחים את המצב האומלל של דם ודמעות ויזע זו סיבה לשמחה? לדעתי, אם ארצות-הברית היא ידידה טובה של מדינת ישראל, היא צריכה ללחוץ ולהתערב על מנת שיושם קץ לשפיכות הדמים, ועל-ידי זה ל</w:t>
      </w:r>
      <w:r>
        <w:rPr>
          <w:rFonts w:hint="cs"/>
          <w:rtl/>
        </w:rPr>
        <w:t>הביא לסיום הכיבוש. זה שהיא נותנת לשני העמים כאן להקיז זה את דמו של זה, זה סימן שהיא לא ידיד אמיתי. ידיד אמיתי מתערב על מנת לקדם את השלום באזור. תודה רבה.</w:t>
      </w:r>
    </w:p>
    <w:p w14:paraId="02A10580" w14:textId="77777777" w:rsidR="00000000" w:rsidRDefault="00FD3276">
      <w:pPr>
        <w:pStyle w:val="a"/>
        <w:ind w:firstLine="0"/>
        <w:rPr>
          <w:rFonts w:hint="cs"/>
          <w:rtl/>
        </w:rPr>
      </w:pPr>
    </w:p>
    <w:p w14:paraId="765CAF60" w14:textId="77777777" w:rsidR="00000000" w:rsidRDefault="00FD3276">
      <w:pPr>
        <w:pStyle w:val="ad"/>
        <w:rPr>
          <w:rtl/>
        </w:rPr>
      </w:pPr>
      <w:r>
        <w:rPr>
          <w:rFonts w:hint="eastAsia"/>
          <w:rtl/>
        </w:rPr>
        <w:t>היו</w:t>
      </w:r>
      <w:r>
        <w:rPr>
          <w:rtl/>
        </w:rPr>
        <w:t>"ר ראובן ריבלין:</w:t>
      </w:r>
    </w:p>
    <w:p w14:paraId="5CC0F8B3" w14:textId="77777777" w:rsidR="00000000" w:rsidRDefault="00FD3276">
      <w:pPr>
        <w:pStyle w:val="a"/>
        <w:rPr>
          <w:rFonts w:hint="cs"/>
          <w:rtl/>
        </w:rPr>
      </w:pPr>
    </w:p>
    <w:p w14:paraId="7211E17C" w14:textId="77777777" w:rsidR="00000000" w:rsidRDefault="00FD3276">
      <w:pPr>
        <w:pStyle w:val="a"/>
        <w:rPr>
          <w:rFonts w:hint="cs"/>
          <w:rtl/>
        </w:rPr>
      </w:pPr>
      <w:r>
        <w:rPr>
          <w:rFonts w:hint="cs"/>
          <w:rtl/>
        </w:rPr>
        <w:t xml:space="preserve">תודה. אני מאוד מודה לחבר הכנסת טלב אלסאנע, ומזמין את חבר הכנסת אחמד טיבי, שלאחר </w:t>
      </w:r>
      <w:r>
        <w:rPr>
          <w:rFonts w:hint="cs"/>
          <w:rtl/>
        </w:rPr>
        <w:t>שיקול נוסף בכל זאת אולי רוצה להוסיף לעובדות שהציג בפנינו חבר הכנסת טלב אלסאנע. כל אחד והעובדות לפי ראות עיניו. תודה רבה.</w:t>
      </w:r>
    </w:p>
    <w:p w14:paraId="330458EB" w14:textId="77777777" w:rsidR="00000000" w:rsidRDefault="00FD3276">
      <w:pPr>
        <w:pStyle w:val="a"/>
        <w:rPr>
          <w:rFonts w:hint="cs"/>
          <w:rtl/>
        </w:rPr>
      </w:pPr>
    </w:p>
    <w:p w14:paraId="48D40769" w14:textId="77777777" w:rsidR="00000000" w:rsidRDefault="00FD3276">
      <w:pPr>
        <w:pStyle w:val="a"/>
        <w:rPr>
          <w:rFonts w:hint="cs"/>
          <w:rtl/>
        </w:rPr>
      </w:pPr>
      <w:r>
        <w:rPr>
          <w:rFonts w:hint="cs"/>
          <w:rtl/>
        </w:rPr>
        <w:t>חבר הכנסת אלי בן-מנחם, אני מודה לך על שאתה מחליף אותי.</w:t>
      </w:r>
    </w:p>
    <w:p w14:paraId="092D3166" w14:textId="77777777" w:rsidR="00000000" w:rsidRDefault="00FD3276">
      <w:pPr>
        <w:pStyle w:val="a"/>
        <w:ind w:firstLine="0"/>
        <w:rPr>
          <w:rFonts w:hint="cs"/>
          <w:rtl/>
        </w:rPr>
      </w:pPr>
    </w:p>
    <w:p w14:paraId="25CCB8E6" w14:textId="77777777" w:rsidR="00000000" w:rsidRDefault="00FD3276">
      <w:pPr>
        <w:pStyle w:val="SpeakerCon"/>
        <w:rPr>
          <w:rtl/>
        </w:rPr>
      </w:pPr>
      <w:bookmarkStart w:id="76" w:name="FS000000560T13_05_2003_17_20_02"/>
      <w:bookmarkEnd w:id="76"/>
    </w:p>
    <w:p w14:paraId="39DE14CA" w14:textId="77777777" w:rsidR="00000000" w:rsidRDefault="00FD3276">
      <w:pPr>
        <w:pStyle w:val="SpeakerCon"/>
        <w:rPr>
          <w:rtl/>
        </w:rPr>
      </w:pPr>
      <w:r>
        <w:rPr>
          <w:rtl/>
        </w:rPr>
        <w:t>אחמד טיבי (חד"ש-תע"ל):</w:t>
      </w:r>
    </w:p>
    <w:p w14:paraId="17D05CEE" w14:textId="77777777" w:rsidR="00000000" w:rsidRDefault="00FD3276">
      <w:pPr>
        <w:pStyle w:val="a"/>
        <w:rPr>
          <w:rtl/>
        </w:rPr>
      </w:pPr>
    </w:p>
    <w:p w14:paraId="2F89DE3E" w14:textId="77777777" w:rsidR="00000000" w:rsidRDefault="00FD3276">
      <w:pPr>
        <w:pStyle w:val="a"/>
        <w:rPr>
          <w:rFonts w:hint="cs"/>
          <w:rtl/>
        </w:rPr>
      </w:pPr>
      <w:r>
        <w:rPr>
          <w:rFonts w:hint="cs"/>
          <w:rtl/>
        </w:rPr>
        <w:t>אני מודה לאדוני. זו עמדה אישית?</w:t>
      </w:r>
    </w:p>
    <w:p w14:paraId="571FCAD0" w14:textId="77777777" w:rsidR="00000000" w:rsidRDefault="00FD3276">
      <w:pPr>
        <w:pStyle w:val="a"/>
        <w:ind w:firstLine="0"/>
        <w:rPr>
          <w:rFonts w:hint="cs"/>
          <w:rtl/>
        </w:rPr>
      </w:pPr>
    </w:p>
    <w:p w14:paraId="79B462AE" w14:textId="77777777" w:rsidR="00000000" w:rsidRDefault="00FD3276">
      <w:pPr>
        <w:pStyle w:val="a"/>
        <w:ind w:firstLine="0"/>
        <w:rPr>
          <w:b/>
          <w:bCs/>
          <w:rtl/>
        </w:rPr>
      </w:pPr>
      <w:r>
        <w:rPr>
          <w:rFonts w:hint="cs"/>
          <w:b/>
          <w:bCs/>
          <w:u w:val="single"/>
          <w:rtl/>
        </w:rPr>
        <w:t>היו"ר ראובן ריבלין:</w:t>
      </w:r>
    </w:p>
    <w:p w14:paraId="183A943D" w14:textId="77777777" w:rsidR="00000000" w:rsidRDefault="00FD3276">
      <w:pPr>
        <w:pStyle w:val="a"/>
        <w:ind w:firstLine="0"/>
        <w:rPr>
          <w:rFonts w:hint="cs"/>
          <w:b/>
          <w:bCs/>
          <w:rtl/>
        </w:rPr>
      </w:pPr>
    </w:p>
    <w:p w14:paraId="1A55B8B6" w14:textId="77777777" w:rsidR="00000000" w:rsidRDefault="00FD3276">
      <w:pPr>
        <w:pStyle w:val="a"/>
        <w:ind w:firstLine="0"/>
        <w:rPr>
          <w:rFonts w:hint="cs"/>
          <w:rtl/>
        </w:rPr>
      </w:pPr>
      <w:r>
        <w:rPr>
          <w:rFonts w:hint="cs"/>
          <w:rtl/>
        </w:rPr>
        <w:tab/>
        <w:t>לא, חלילה. אני צריך לצאת ב=16:30.</w:t>
      </w:r>
    </w:p>
    <w:p w14:paraId="659BDBB5" w14:textId="77777777" w:rsidR="00000000" w:rsidRDefault="00FD3276">
      <w:pPr>
        <w:pStyle w:val="a"/>
        <w:ind w:firstLine="0"/>
        <w:rPr>
          <w:rFonts w:hint="cs"/>
          <w:rtl/>
        </w:rPr>
      </w:pPr>
    </w:p>
    <w:p w14:paraId="2748946F" w14:textId="77777777" w:rsidR="00000000" w:rsidRDefault="00FD3276">
      <w:pPr>
        <w:pStyle w:val="ac"/>
        <w:rPr>
          <w:rtl/>
        </w:rPr>
      </w:pPr>
      <w:r>
        <w:rPr>
          <w:rFonts w:hint="eastAsia"/>
          <w:rtl/>
        </w:rPr>
        <w:t>צבי</w:t>
      </w:r>
      <w:r>
        <w:rPr>
          <w:rtl/>
        </w:rPr>
        <w:t xml:space="preserve"> הנדל (האיחוד הלאומי - ישראל ביתנו):</w:t>
      </w:r>
    </w:p>
    <w:p w14:paraId="26732C76" w14:textId="77777777" w:rsidR="00000000" w:rsidRDefault="00FD3276">
      <w:pPr>
        <w:pStyle w:val="a"/>
        <w:rPr>
          <w:rFonts w:hint="cs"/>
          <w:rtl/>
        </w:rPr>
      </w:pPr>
    </w:p>
    <w:p w14:paraId="2B7D5EF2" w14:textId="77777777" w:rsidR="00000000" w:rsidRDefault="00FD3276">
      <w:pPr>
        <w:pStyle w:val="a"/>
        <w:rPr>
          <w:rFonts w:hint="cs"/>
          <w:rtl/>
        </w:rPr>
      </w:pPr>
      <w:r>
        <w:rPr>
          <w:rFonts w:hint="cs"/>
          <w:rtl/>
        </w:rPr>
        <w:t>אף שאתה יכול להבין אותו שקשה לו לשמוע אותך.</w:t>
      </w:r>
    </w:p>
    <w:p w14:paraId="03B0269C" w14:textId="77777777" w:rsidR="00000000" w:rsidRDefault="00FD3276">
      <w:pPr>
        <w:pStyle w:val="a"/>
        <w:ind w:firstLine="0"/>
        <w:rPr>
          <w:rFonts w:hint="cs"/>
          <w:rtl/>
        </w:rPr>
      </w:pPr>
    </w:p>
    <w:p w14:paraId="17C5E718" w14:textId="77777777" w:rsidR="00000000" w:rsidRDefault="00FD3276">
      <w:pPr>
        <w:pStyle w:val="ad"/>
        <w:rPr>
          <w:rtl/>
        </w:rPr>
      </w:pPr>
      <w:r>
        <w:rPr>
          <w:rtl/>
        </w:rPr>
        <w:t>היו"ר אלי בן-מנחם:</w:t>
      </w:r>
    </w:p>
    <w:p w14:paraId="1E3F54F2" w14:textId="77777777" w:rsidR="00000000" w:rsidRDefault="00FD3276">
      <w:pPr>
        <w:pStyle w:val="a"/>
        <w:rPr>
          <w:rtl/>
        </w:rPr>
      </w:pPr>
    </w:p>
    <w:p w14:paraId="7EAA777D" w14:textId="77777777" w:rsidR="00000000" w:rsidRDefault="00FD3276">
      <w:pPr>
        <w:pStyle w:val="a"/>
        <w:rPr>
          <w:rFonts w:hint="cs"/>
          <w:rtl/>
        </w:rPr>
      </w:pPr>
      <w:r>
        <w:rPr>
          <w:rFonts w:hint="cs"/>
          <w:rtl/>
        </w:rPr>
        <w:t>זמנך החל, חבר הכנסת טיבי.</w:t>
      </w:r>
    </w:p>
    <w:p w14:paraId="6CB703B9" w14:textId="77777777" w:rsidR="00000000" w:rsidRDefault="00FD3276">
      <w:pPr>
        <w:pStyle w:val="a"/>
        <w:ind w:firstLine="0"/>
        <w:rPr>
          <w:rFonts w:hint="cs"/>
          <w:rtl/>
        </w:rPr>
      </w:pPr>
    </w:p>
    <w:p w14:paraId="4416C03A" w14:textId="77777777" w:rsidR="00000000" w:rsidRDefault="00FD3276">
      <w:pPr>
        <w:pStyle w:val="SpeakerCon"/>
        <w:rPr>
          <w:rtl/>
        </w:rPr>
      </w:pPr>
      <w:bookmarkStart w:id="77" w:name="FS000000560T13_05_2003_17_22_11"/>
      <w:bookmarkEnd w:id="77"/>
      <w:r>
        <w:rPr>
          <w:rFonts w:hint="eastAsia"/>
          <w:rtl/>
        </w:rPr>
        <w:t>אחמד</w:t>
      </w:r>
      <w:r>
        <w:rPr>
          <w:rtl/>
        </w:rPr>
        <w:t xml:space="preserve"> טיבי (חד"ש-תע"ל):</w:t>
      </w:r>
    </w:p>
    <w:p w14:paraId="37D939D4" w14:textId="77777777" w:rsidR="00000000" w:rsidRDefault="00FD3276">
      <w:pPr>
        <w:pStyle w:val="a"/>
        <w:rPr>
          <w:rFonts w:hint="cs"/>
          <w:rtl/>
        </w:rPr>
      </w:pPr>
    </w:p>
    <w:p w14:paraId="238C3BCE" w14:textId="77777777" w:rsidR="00000000" w:rsidRDefault="00FD3276">
      <w:pPr>
        <w:pStyle w:val="a"/>
        <w:rPr>
          <w:rFonts w:hint="cs"/>
          <w:rtl/>
        </w:rPr>
      </w:pPr>
      <w:r>
        <w:rPr>
          <w:rFonts w:hint="cs"/>
          <w:rtl/>
        </w:rPr>
        <w:t xml:space="preserve">אתה מאוד אובייקטיבי, אדוני סגן השרה. </w:t>
      </w:r>
    </w:p>
    <w:p w14:paraId="55DF13BE" w14:textId="77777777" w:rsidR="00000000" w:rsidRDefault="00FD3276">
      <w:pPr>
        <w:pStyle w:val="a"/>
        <w:rPr>
          <w:rFonts w:hint="cs"/>
          <w:rtl/>
        </w:rPr>
      </w:pPr>
    </w:p>
    <w:p w14:paraId="6A054BEB" w14:textId="77777777" w:rsidR="00000000" w:rsidRDefault="00FD3276">
      <w:pPr>
        <w:pStyle w:val="a"/>
        <w:rPr>
          <w:rFonts w:hint="cs"/>
          <w:rtl/>
        </w:rPr>
      </w:pPr>
      <w:r>
        <w:rPr>
          <w:rFonts w:hint="cs"/>
          <w:rtl/>
        </w:rPr>
        <w:t xml:space="preserve">הביקור של מזכיר המדינה </w:t>
      </w:r>
      <w:r>
        <w:rPr>
          <w:rFonts w:hint="cs"/>
          <w:rtl/>
        </w:rPr>
        <w:t>קולין פאואל לא ענה על הציפיות של אלה שרצו שמהביקור יצאו תוצאות מוחשיות. מה זו תוצאה מוחשית? ששני הצדדים יקבלו את מפת הדרך - - -</w:t>
      </w:r>
    </w:p>
    <w:p w14:paraId="683E65CA" w14:textId="77777777" w:rsidR="00000000" w:rsidRDefault="00FD3276">
      <w:pPr>
        <w:pStyle w:val="a"/>
        <w:ind w:firstLine="0"/>
        <w:rPr>
          <w:rFonts w:hint="cs"/>
          <w:rtl/>
        </w:rPr>
      </w:pPr>
    </w:p>
    <w:p w14:paraId="3CD3D40B" w14:textId="77777777" w:rsidR="00000000" w:rsidRDefault="00FD3276">
      <w:pPr>
        <w:pStyle w:val="ac"/>
        <w:rPr>
          <w:rtl/>
        </w:rPr>
      </w:pPr>
      <w:r>
        <w:rPr>
          <w:rtl/>
        </w:rPr>
        <w:t>גדעון סער (הליכוד):</w:t>
      </w:r>
    </w:p>
    <w:p w14:paraId="257A85C9" w14:textId="77777777" w:rsidR="00000000" w:rsidRDefault="00FD3276">
      <w:pPr>
        <w:pStyle w:val="a"/>
        <w:rPr>
          <w:rtl/>
        </w:rPr>
      </w:pPr>
    </w:p>
    <w:p w14:paraId="686B370D" w14:textId="77777777" w:rsidR="00000000" w:rsidRDefault="00FD3276">
      <w:pPr>
        <w:pStyle w:val="a"/>
        <w:ind w:left="719" w:firstLine="0"/>
        <w:rPr>
          <w:rFonts w:hint="cs"/>
          <w:rtl/>
        </w:rPr>
      </w:pPr>
      <w:r>
        <w:rPr>
          <w:rFonts w:hint="cs"/>
          <w:rtl/>
        </w:rPr>
        <w:t>- - -</w:t>
      </w:r>
    </w:p>
    <w:p w14:paraId="742BCF0D" w14:textId="77777777" w:rsidR="00000000" w:rsidRDefault="00FD3276">
      <w:pPr>
        <w:pStyle w:val="a"/>
        <w:ind w:firstLine="0"/>
        <w:rPr>
          <w:rFonts w:hint="cs"/>
          <w:rtl/>
        </w:rPr>
      </w:pPr>
    </w:p>
    <w:p w14:paraId="4FB3240D" w14:textId="77777777" w:rsidR="00000000" w:rsidRDefault="00FD3276">
      <w:pPr>
        <w:pStyle w:val="SpeakerCon"/>
        <w:rPr>
          <w:rFonts w:hint="cs"/>
          <w:rtl/>
        </w:rPr>
      </w:pPr>
      <w:bookmarkStart w:id="78" w:name="FS000000560T13_05_2003_17_23_28"/>
      <w:bookmarkEnd w:id="78"/>
      <w:r>
        <w:rPr>
          <w:rFonts w:hint="eastAsia"/>
          <w:rtl/>
        </w:rPr>
        <w:t>אחמד</w:t>
      </w:r>
      <w:r>
        <w:rPr>
          <w:rtl/>
        </w:rPr>
        <w:t xml:space="preserve"> טיבי (חד"ש-תע"ל):</w:t>
      </w:r>
    </w:p>
    <w:p w14:paraId="267AEA28" w14:textId="77777777" w:rsidR="00000000" w:rsidRDefault="00FD3276">
      <w:pPr>
        <w:pStyle w:val="a"/>
        <w:rPr>
          <w:rFonts w:hint="cs"/>
        </w:rPr>
      </w:pPr>
    </w:p>
    <w:p w14:paraId="5475B56E" w14:textId="77777777" w:rsidR="00000000" w:rsidRDefault="00FD3276">
      <w:pPr>
        <w:pStyle w:val="a"/>
        <w:ind w:firstLine="720"/>
        <w:rPr>
          <w:rtl/>
        </w:rPr>
      </w:pPr>
      <w:r>
        <w:rPr>
          <w:rFonts w:hint="cs"/>
          <w:rtl/>
        </w:rPr>
        <w:t xml:space="preserve">תיכף אני אתייחס להצלחה שלך, חבר הכנסת סער. מפת הדרך. אני אומר מפת הדרך ולא </w:t>
      </w:r>
      <w:r>
        <w:rPr>
          <w:rFonts w:hint="cs"/>
          <w:rtl/>
        </w:rPr>
        <w:t>מפת הדרכים, כי באנגלית זה</w:t>
      </w:r>
      <w:r>
        <w:rPr>
          <w:rFonts w:hint="cs"/>
        </w:rPr>
        <w:t xml:space="preserve">ROAD MAP </w:t>
      </w:r>
      <w:r>
        <w:rPr>
          <w:rFonts w:hint="cs"/>
          <w:rtl/>
        </w:rPr>
        <w:t>, ובערבית זה "ח'ריטת אלטריק". רק בעברית זה מפת הדרכים.</w:t>
      </w:r>
    </w:p>
    <w:p w14:paraId="42BE1FF1" w14:textId="77777777" w:rsidR="00000000" w:rsidRDefault="00FD3276">
      <w:pPr>
        <w:pStyle w:val="a"/>
        <w:ind w:firstLine="0"/>
        <w:rPr>
          <w:rFonts w:hint="cs"/>
          <w:rtl/>
        </w:rPr>
      </w:pPr>
    </w:p>
    <w:p w14:paraId="12DC385F" w14:textId="77777777" w:rsidR="00000000" w:rsidRDefault="00FD3276">
      <w:pPr>
        <w:pStyle w:val="ac"/>
        <w:rPr>
          <w:rtl/>
        </w:rPr>
      </w:pPr>
      <w:r>
        <w:rPr>
          <w:rFonts w:hint="eastAsia"/>
          <w:rtl/>
        </w:rPr>
        <w:t>צבי</w:t>
      </w:r>
      <w:r>
        <w:rPr>
          <w:rtl/>
        </w:rPr>
        <w:t xml:space="preserve"> הנדל (האיחוד הלאומי - ישראל ביתנו):</w:t>
      </w:r>
    </w:p>
    <w:p w14:paraId="256B437E" w14:textId="77777777" w:rsidR="00000000" w:rsidRDefault="00FD3276">
      <w:pPr>
        <w:pStyle w:val="a"/>
        <w:rPr>
          <w:rFonts w:hint="cs"/>
          <w:rtl/>
        </w:rPr>
      </w:pPr>
    </w:p>
    <w:p w14:paraId="1F090E58" w14:textId="77777777" w:rsidR="00000000" w:rsidRDefault="00FD3276">
      <w:pPr>
        <w:pStyle w:val="a"/>
        <w:rPr>
          <w:rFonts w:hint="cs"/>
          <w:rtl/>
        </w:rPr>
      </w:pPr>
      <w:r>
        <w:rPr>
          <w:rFonts w:hint="cs"/>
          <w:rtl/>
        </w:rPr>
        <w:t>בעברית זה "חארטה ברתה".</w:t>
      </w:r>
    </w:p>
    <w:p w14:paraId="39780A14" w14:textId="77777777" w:rsidR="00000000" w:rsidRDefault="00FD3276">
      <w:pPr>
        <w:pStyle w:val="a"/>
        <w:ind w:firstLine="0"/>
        <w:rPr>
          <w:rFonts w:hint="cs"/>
          <w:rtl/>
        </w:rPr>
      </w:pPr>
    </w:p>
    <w:p w14:paraId="4D277F60" w14:textId="77777777" w:rsidR="00000000" w:rsidRDefault="00FD3276">
      <w:pPr>
        <w:pStyle w:val="SpeakerCon"/>
        <w:rPr>
          <w:rtl/>
        </w:rPr>
      </w:pPr>
      <w:bookmarkStart w:id="79" w:name="FS000000560T13_05_2003_17_25_59"/>
      <w:bookmarkEnd w:id="79"/>
      <w:r>
        <w:rPr>
          <w:rFonts w:hint="eastAsia"/>
          <w:rtl/>
        </w:rPr>
        <w:t>אחמד</w:t>
      </w:r>
      <w:r>
        <w:rPr>
          <w:rtl/>
        </w:rPr>
        <w:t xml:space="preserve"> טיבי (חד"ש-תע"ל):</w:t>
      </w:r>
    </w:p>
    <w:p w14:paraId="7F4E651B" w14:textId="77777777" w:rsidR="00000000" w:rsidRDefault="00FD3276">
      <w:pPr>
        <w:pStyle w:val="a"/>
        <w:rPr>
          <w:rFonts w:hint="cs"/>
          <w:rtl/>
        </w:rPr>
      </w:pPr>
    </w:p>
    <w:p w14:paraId="7D89B7D6" w14:textId="77777777" w:rsidR="00000000" w:rsidRDefault="00FD3276">
      <w:pPr>
        <w:pStyle w:val="a"/>
        <w:rPr>
          <w:rFonts w:hint="cs"/>
          <w:rtl/>
        </w:rPr>
      </w:pPr>
      <w:r>
        <w:rPr>
          <w:rFonts w:hint="cs"/>
          <w:rtl/>
        </w:rPr>
        <w:t>זה יהיה "חארטה ברתה" אם ראש הממשלה ימשיך להתייחס למפת הדרכים כך.</w:t>
      </w:r>
    </w:p>
    <w:p w14:paraId="275E96D6" w14:textId="77777777" w:rsidR="00000000" w:rsidRDefault="00FD3276">
      <w:pPr>
        <w:pStyle w:val="a"/>
        <w:rPr>
          <w:rFonts w:hint="cs"/>
          <w:rtl/>
        </w:rPr>
      </w:pPr>
    </w:p>
    <w:p w14:paraId="72CD6096" w14:textId="77777777" w:rsidR="00000000" w:rsidRDefault="00FD3276">
      <w:pPr>
        <w:pStyle w:val="ac"/>
        <w:rPr>
          <w:rtl/>
        </w:rPr>
      </w:pPr>
      <w:r>
        <w:rPr>
          <w:rtl/>
        </w:rPr>
        <w:t xml:space="preserve">אהוד יתום </w:t>
      </w:r>
      <w:r>
        <w:rPr>
          <w:rtl/>
        </w:rPr>
        <w:t>(הליכוד):</w:t>
      </w:r>
    </w:p>
    <w:p w14:paraId="4BFF5A52" w14:textId="77777777" w:rsidR="00000000" w:rsidRDefault="00FD3276">
      <w:pPr>
        <w:pStyle w:val="a"/>
        <w:rPr>
          <w:rtl/>
        </w:rPr>
      </w:pPr>
    </w:p>
    <w:p w14:paraId="1E38D123" w14:textId="77777777" w:rsidR="00000000" w:rsidRDefault="00FD3276">
      <w:pPr>
        <w:pStyle w:val="a"/>
        <w:rPr>
          <w:rFonts w:hint="cs"/>
          <w:rtl/>
        </w:rPr>
      </w:pPr>
      <w:r>
        <w:rPr>
          <w:rFonts w:hint="cs"/>
          <w:rtl/>
        </w:rPr>
        <w:t>דיברנו על זה אתמול. מפת הדרך של ערפאת ומפת הדרך של  אבו-מאזן, זה מפת דרכים, מה לעשות?</w:t>
      </w:r>
    </w:p>
    <w:p w14:paraId="04BBDAEC" w14:textId="77777777" w:rsidR="00000000" w:rsidRDefault="00FD3276">
      <w:pPr>
        <w:pStyle w:val="a"/>
        <w:ind w:firstLine="0"/>
        <w:rPr>
          <w:rFonts w:hint="cs"/>
          <w:rtl/>
        </w:rPr>
      </w:pPr>
    </w:p>
    <w:p w14:paraId="35CA53D8" w14:textId="77777777" w:rsidR="00000000" w:rsidRDefault="00FD3276">
      <w:pPr>
        <w:pStyle w:val="SpeakerCon"/>
        <w:rPr>
          <w:rtl/>
        </w:rPr>
      </w:pPr>
      <w:bookmarkStart w:id="80" w:name="FS000000560T13_05_2003_17_27_57"/>
      <w:bookmarkEnd w:id="80"/>
      <w:r>
        <w:rPr>
          <w:rFonts w:hint="eastAsia"/>
          <w:rtl/>
        </w:rPr>
        <w:t>אחמד</w:t>
      </w:r>
      <w:r>
        <w:rPr>
          <w:rtl/>
        </w:rPr>
        <w:t xml:space="preserve"> טיבי (חד"ש-תע"ל):</w:t>
      </w:r>
    </w:p>
    <w:p w14:paraId="2DFF6395" w14:textId="77777777" w:rsidR="00000000" w:rsidRDefault="00FD3276">
      <w:pPr>
        <w:pStyle w:val="a"/>
        <w:rPr>
          <w:rFonts w:hint="cs"/>
          <w:rtl/>
        </w:rPr>
      </w:pPr>
    </w:p>
    <w:p w14:paraId="399C0400" w14:textId="77777777" w:rsidR="00000000" w:rsidRDefault="00FD3276">
      <w:pPr>
        <w:pStyle w:val="a"/>
        <w:rPr>
          <w:rFonts w:hint="cs"/>
          <w:rtl/>
        </w:rPr>
      </w:pPr>
      <w:r>
        <w:rPr>
          <w:rFonts w:hint="cs"/>
          <w:rtl/>
        </w:rPr>
        <w:t>זה למי שרוצה להשליך ישראליות על כל דבר, אפילו על העם הפלסטיני. לכן אני אמשיך בנאומי, אדוני היושב-ראש, אם יושב-ראש הקואליציה ייתן לי לה</w:t>
      </w:r>
      <w:r>
        <w:rPr>
          <w:rFonts w:hint="cs"/>
          <w:rtl/>
        </w:rPr>
        <w:t>משיך.</w:t>
      </w:r>
    </w:p>
    <w:p w14:paraId="315248AC" w14:textId="77777777" w:rsidR="00000000" w:rsidRDefault="00FD3276">
      <w:pPr>
        <w:pStyle w:val="ac"/>
        <w:rPr>
          <w:rFonts w:hint="cs"/>
          <w:rtl/>
        </w:rPr>
      </w:pPr>
    </w:p>
    <w:p w14:paraId="3CBAABB4" w14:textId="77777777" w:rsidR="00000000" w:rsidRDefault="00FD3276">
      <w:pPr>
        <w:pStyle w:val="ac"/>
        <w:rPr>
          <w:rtl/>
        </w:rPr>
      </w:pPr>
      <w:r>
        <w:rPr>
          <w:rFonts w:hint="eastAsia"/>
          <w:rtl/>
        </w:rPr>
        <w:t>גדעון</w:t>
      </w:r>
      <w:r>
        <w:rPr>
          <w:rtl/>
        </w:rPr>
        <w:t xml:space="preserve"> סער (הליכוד):</w:t>
      </w:r>
    </w:p>
    <w:p w14:paraId="6059DB3A" w14:textId="77777777" w:rsidR="00000000" w:rsidRDefault="00FD3276">
      <w:pPr>
        <w:pStyle w:val="a"/>
        <w:rPr>
          <w:rFonts w:hint="cs"/>
          <w:rtl/>
        </w:rPr>
      </w:pPr>
    </w:p>
    <w:p w14:paraId="723C1ACE" w14:textId="77777777" w:rsidR="00000000" w:rsidRDefault="00FD3276">
      <w:pPr>
        <w:pStyle w:val="a"/>
        <w:rPr>
          <w:rFonts w:hint="cs"/>
          <w:rtl/>
        </w:rPr>
      </w:pPr>
      <w:r>
        <w:rPr>
          <w:rFonts w:hint="cs"/>
          <w:rtl/>
        </w:rPr>
        <w:t>עם ערפאת זה דרך ללא מוצא. אין דרכים.</w:t>
      </w:r>
    </w:p>
    <w:p w14:paraId="06DD4FC5" w14:textId="77777777" w:rsidR="00000000" w:rsidRDefault="00FD3276">
      <w:pPr>
        <w:pStyle w:val="a"/>
        <w:ind w:firstLine="0"/>
        <w:rPr>
          <w:rFonts w:hint="cs"/>
          <w:rtl/>
        </w:rPr>
      </w:pPr>
    </w:p>
    <w:p w14:paraId="7349E0A6" w14:textId="77777777" w:rsidR="00000000" w:rsidRDefault="00FD3276">
      <w:pPr>
        <w:pStyle w:val="SpeakerCon"/>
        <w:rPr>
          <w:rtl/>
        </w:rPr>
      </w:pPr>
      <w:bookmarkStart w:id="81" w:name="FS000000560T13_05_2003_17_27_23"/>
      <w:bookmarkEnd w:id="81"/>
      <w:r>
        <w:rPr>
          <w:rFonts w:hint="eastAsia"/>
          <w:rtl/>
        </w:rPr>
        <w:t>אחמד</w:t>
      </w:r>
      <w:r>
        <w:rPr>
          <w:rtl/>
        </w:rPr>
        <w:t xml:space="preserve"> טיבי (חד"ש-תע"ל):</w:t>
      </w:r>
    </w:p>
    <w:p w14:paraId="743C4753" w14:textId="77777777" w:rsidR="00000000" w:rsidRDefault="00FD3276">
      <w:pPr>
        <w:pStyle w:val="a"/>
        <w:rPr>
          <w:rFonts w:hint="cs"/>
          <w:rtl/>
        </w:rPr>
      </w:pPr>
    </w:p>
    <w:p w14:paraId="47892148" w14:textId="77777777" w:rsidR="00000000" w:rsidRDefault="00FD3276">
      <w:pPr>
        <w:pStyle w:val="a"/>
        <w:rPr>
          <w:rFonts w:hint="cs"/>
          <w:rtl/>
        </w:rPr>
      </w:pPr>
      <w:r>
        <w:rPr>
          <w:rFonts w:hint="cs"/>
          <w:rtl/>
        </w:rPr>
        <w:t>ראש הממשלה, במסיבת העיתונאים, נאם נאום ארוך ולא הזכיר את מפת הדרכים. זה היחס שלו למפת הדרכים. קולין פאואל הלך לאבו-מאזן ולמשלחת הפלסטינית, ומה אמר להם? אדוני יושב-ראש</w:t>
      </w:r>
      <w:r>
        <w:rPr>
          <w:rFonts w:hint="cs"/>
          <w:rtl/>
        </w:rPr>
        <w:t xml:space="preserve"> הקואליציה, זה נוגע גם לך. הוא אמר להם שיש בעיות קואליציוניות לראש הממשלה בכל מה שקשור לקבלת מפת הדרכים. היא לא תעבור בממשלה, כך אמרו לי אלה שנפגשתי אתם. </w:t>
      </w:r>
    </w:p>
    <w:p w14:paraId="72CE90CF" w14:textId="77777777" w:rsidR="00000000" w:rsidRDefault="00FD3276">
      <w:pPr>
        <w:pStyle w:val="a"/>
        <w:rPr>
          <w:rFonts w:hint="cs"/>
          <w:rtl/>
        </w:rPr>
      </w:pPr>
    </w:p>
    <w:p w14:paraId="7996443D" w14:textId="77777777" w:rsidR="00000000" w:rsidRDefault="00FD3276">
      <w:pPr>
        <w:pStyle w:val="a"/>
        <w:rPr>
          <w:rFonts w:hint="cs"/>
          <w:rtl/>
        </w:rPr>
      </w:pPr>
      <w:r>
        <w:rPr>
          <w:rFonts w:hint="cs"/>
          <w:rtl/>
        </w:rPr>
        <w:t>מתברר ששר החוץ, ואולי גם ראש הממשלה אמר לו, שמפת הדרך לא תעבור בממשלה. והיות שיש בעיות קואליציוניות,</w:t>
      </w:r>
      <w:r>
        <w:rPr>
          <w:rFonts w:hint="cs"/>
          <w:rtl/>
        </w:rPr>
        <w:t xml:space="preserve"> אז המזרח התיכון צריך לשקוט על השמרים. הוא צריך להקפיא כל פעילות מדינית, והקפאת כל פעילות מדינית משמרת את המצב הנוכחי. כלומר, שפיכות דמים. ובשל השיקולים הקואליציוניים האלה, על מנת שהשר בני אלון ימשיך להיות שר ועל מנת שליברמן ימשיך להיות שר ועל מנת שסגן שרת</w:t>
      </w:r>
      <w:r>
        <w:rPr>
          <w:rFonts w:hint="cs"/>
          <w:rtl/>
        </w:rPr>
        <w:t xml:space="preserve"> החינוך ימשיך להיות שר ויתגורר בחוץ-לארץ, אז חייבים לומר לא לארצות-הברית, חייבים לומר לא לאפשרות הקלושה הזאת של התקדמות בתהליך המדיני. </w:t>
      </w:r>
    </w:p>
    <w:p w14:paraId="14C4DFDC" w14:textId="77777777" w:rsidR="00000000" w:rsidRDefault="00FD3276">
      <w:pPr>
        <w:pStyle w:val="a"/>
        <w:ind w:firstLine="0"/>
        <w:rPr>
          <w:rFonts w:hint="cs"/>
          <w:rtl/>
        </w:rPr>
      </w:pPr>
    </w:p>
    <w:p w14:paraId="5FCCAC99" w14:textId="77777777" w:rsidR="00000000" w:rsidRDefault="00FD3276">
      <w:pPr>
        <w:pStyle w:val="ac"/>
        <w:rPr>
          <w:rtl/>
        </w:rPr>
      </w:pPr>
      <w:r>
        <w:rPr>
          <w:rFonts w:hint="eastAsia"/>
          <w:rtl/>
        </w:rPr>
        <w:t>שר</w:t>
      </w:r>
      <w:r>
        <w:rPr>
          <w:rtl/>
        </w:rPr>
        <w:t xml:space="preserve"> התיירות בנימין אלון:</w:t>
      </w:r>
    </w:p>
    <w:p w14:paraId="4A0653D4" w14:textId="77777777" w:rsidR="00000000" w:rsidRDefault="00FD3276">
      <w:pPr>
        <w:pStyle w:val="a"/>
        <w:rPr>
          <w:rFonts w:hint="cs"/>
          <w:rtl/>
        </w:rPr>
      </w:pPr>
    </w:p>
    <w:p w14:paraId="6FCADB95" w14:textId="77777777" w:rsidR="00000000" w:rsidRDefault="00FD3276">
      <w:pPr>
        <w:pStyle w:val="a"/>
        <w:rPr>
          <w:rFonts w:hint="cs"/>
          <w:rtl/>
        </w:rPr>
      </w:pPr>
      <w:r>
        <w:rPr>
          <w:rFonts w:hint="cs"/>
          <w:rtl/>
        </w:rPr>
        <w:t>תשתדלו לא לשפוך דם.</w:t>
      </w:r>
    </w:p>
    <w:p w14:paraId="5456CEBA" w14:textId="77777777" w:rsidR="00000000" w:rsidRDefault="00FD3276">
      <w:pPr>
        <w:pStyle w:val="a"/>
        <w:ind w:firstLine="0"/>
        <w:rPr>
          <w:rFonts w:hint="cs"/>
          <w:rtl/>
        </w:rPr>
      </w:pPr>
    </w:p>
    <w:p w14:paraId="2145891E" w14:textId="77777777" w:rsidR="00000000" w:rsidRDefault="00FD3276">
      <w:pPr>
        <w:pStyle w:val="SpeakerCon"/>
        <w:rPr>
          <w:rtl/>
        </w:rPr>
      </w:pPr>
      <w:bookmarkStart w:id="82" w:name="FS000000560T13_05_2003_17_32_28"/>
      <w:bookmarkEnd w:id="82"/>
      <w:r>
        <w:rPr>
          <w:rFonts w:hint="eastAsia"/>
          <w:rtl/>
        </w:rPr>
        <w:t>אחמד</w:t>
      </w:r>
      <w:r>
        <w:rPr>
          <w:rtl/>
        </w:rPr>
        <w:t xml:space="preserve"> טיבי (חד"ש-תע"ל):</w:t>
      </w:r>
    </w:p>
    <w:p w14:paraId="03AA0BAF" w14:textId="77777777" w:rsidR="00000000" w:rsidRDefault="00FD3276">
      <w:pPr>
        <w:pStyle w:val="a"/>
        <w:rPr>
          <w:rFonts w:hint="cs"/>
          <w:rtl/>
        </w:rPr>
      </w:pPr>
    </w:p>
    <w:p w14:paraId="2D8EEC80" w14:textId="77777777" w:rsidR="00000000" w:rsidRDefault="00FD3276">
      <w:pPr>
        <w:pStyle w:val="a"/>
        <w:rPr>
          <w:rFonts w:hint="cs"/>
          <w:rtl/>
        </w:rPr>
      </w:pPr>
      <w:r>
        <w:rPr>
          <w:rFonts w:hint="cs"/>
          <w:rtl/>
        </w:rPr>
        <w:t>אגב, כל הצדדים צריכים להימנע - ולא רק להשתדל - מש</w:t>
      </w:r>
      <w:r>
        <w:rPr>
          <w:rFonts w:hint="cs"/>
          <w:rtl/>
        </w:rPr>
        <w:t>פיכות דמים. זה מקובל. זו לא התרסה בפני שאתה אומר את זה. זו לא התרסה, זו השקפת חיים.</w:t>
      </w:r>
    </w:p>
    <w:p w14:paraId="5F13BF9E" w14:textId="77777777" w:rsidR="00000000" w:rsidRDefault="00FD3276">
      <w:pPr>
        <w:pStyle w:val="a"/>
        <w:ind w:firstLine="0"/>
        <w:rPr>
          <w:rFonts w:hint="cs"/>
          <w:rtl/>
        </w:rPr>
      </w:pPr>
    </w:p>
    <w:p w14:paraId="13AAF76E" w14:textId="77777777" w:rsidR="00000000" w:rsidRDefault="00FD3276">
      <w:pPr>
        <w:pStyle w:val="ac"/>
        <w:rPr>
          <w:rtl/>
        </w:rPr>
      </w:pPr>
    </w:p>
    <w:p w14:paraId="20E2E113" w14:textId="77777777" w:rsidR="00000000" w:rsidRDefault="00FD3276">
      <w:pPr>
        <w:pStyle w:val="ac"/>
        <w:rPr>
          <w:rtl/>
        </w:rPr>
      </w:pPr>
      <w:r>
        <w:rPr>
          <w:rFonts w:hint="eastAsia"/>
          <w:rtl/>
        </w:rPr>
        <w:t>גדעון</w:t>
      </w:r>
      <w:r>
        <w:rPr>
          <w:rtl/>
        </w:rPr>
        <w:t xml:space="preserve"> סער (הליכוד):</w:t>
      </w:r>
    </w:p>
    <w:p w14:paraId="3AE14C87" w14:textId="77777777" w:rsidR="00000000" w:rsidRDefault="00FD3276">
      <w:pPr>
        <w:pStyle w:val="a"/>
        <w:rPr>
          <w:rFonts w:hint="cs"/>
          <w:rtl/>
        </w:rPr>
      </w:pPr>
    </w:p>
    <w:p w14:paraId="70419A7A" w14:textId="77777777" w:rsidR="00000000" w:rsidRDefault="00FD3276">
      <w:pPr>
        <w:pStyle w:val="a"/>
        <w:rPr>
          <w:rFonts w:hint="cs"/>
          <w:rtl/>
        </w:rPr>
      </w:pPr>
      <w:r>
        <w:rPr>
          <w:rFonts w:hint="cs"/>
          <w:rtl/>
        </w:rPr>
        <w:t>מיליון שהידים צועדים לירושלים.</w:t>
      </w:r>
    </w:p>
    <w:p w14:paraId="1FD02672" w14:textId="77777777" w:rsidR="00000000" w:rsidRDefault="00FD3276">
      <w:pPr>
        <w:pStyle w:val="a"/>
        <w:ind w:firstLine="0"/>
        <w:rPr>
          <w:rFonts w:hint="cs"/>
          <w:rtl/>
        </w:rPr>
      </w:pPr>
    </w:p>
    <w:p w14:paraId="0F5F9B17" w14:textId="77777777" w:rsidR="00000000" w:rsidRDefault="00FD3276">
      <w:pPr>
        <w:pStyle w:val="SpeakerCon"/>
        <w:rPr>
          <w:rtl/>
        </w:rPr>
      </w:pPr>
      <w:bookmarkStart w:id="83" w:name="FS000000560T13_05_2003_17_33_24"/>
      <w:bookmarkEnd w:id="83"/>
      <w:r>
        <w:rPr>
          <w:rFonts w:hint="eastAsia"/>
          <w:rtl/>
        </w:rPr>
        <w:t>אחמד</w:t>
      </w:r>
      <w:r>
        <w:rPr>
          <w:rtl/>
        </w:rPr>
        <w:t xml:space="preserve"> טיבי (חד"ש-תע"ל):</w:t>
      </w:r>
    </w:p>
    <w:p w14:paraId="61CD7342" w14:textId="77777777" w:rsidR="00000000" w:rsidRDefault="00FD3276">
      <w:pPr>
        <w:pStyle w:val="a"/>
        <w:rPr>
          <w:rFonts w:hint="cs"/>
          <w:rtl/>
        </w:rPr>
      </w:pPr>
    </w:p>
    <w:p w14:paraId="21CB83C5" w14:textId="77777777" w:rsidR="00000000" w:rsidRDefault="00FD3276">
      <w:pPr>
        <w:pStyle w:val="a"/>
        <w:rPr>
          <w:rFonts w:hint="cs"/>
          <w:rtl/>
        </w:rPr>
      </w:pPr>
      <w:r>
        <w:rPr>
          <w:rFonts w:hint="cs"/>
          <w:rtl/>
        </w:rPr>
        <w:t>זו השקפת חיים. אני מתפלא עליך, חבר הכנסת סער. אני שומע אותך בפינה הקבועה שלך כל שבת בבוקר אצל</w:t>
      </w:r>
      <w:r>
        <w:rPr>
          <w:rFonts w:hint="cs"/>
          <w:rtl/>
        </w:rPr>
        <w:t xml:space="preserve"> פאר-לי שחר ואתה נוקט קו ניצי. אתה יותר ימינה מראש הממשלה.</w:t>
      </w:r>
    </w:p>
    <w:p w14:paraId="178AD969" w14:textId="77777777" w:rsidR="00000000" w:rsidRDefault="00FD3276">
      <w:pPr>
        <w:pStyle w:val="a"/>
        <w:ind w:firstLine="0"/>
        <w:rPr>
          <w:rFonts w:hint="cs"/>
          <w:rtl/>
        </w:rPr>
      </w:pPr>
    </w:p>
    <w:p w14:paraId="44C35781" w14:textId="77777777" w:rsidR="00000000" w:rsidRDefault="00FD3276">
      <w:pPr>
        <w:pStyle w:val="ac"/>
        <w:rPr>
          <w:rtl/>
        </w:rPr>
      </w:pPr>
      <w:r>
        <w:rPr>
          <w:rFonts w:hint="eastAsia"/>
          <w:rtl/>
        </w:rPr>
        <w:t>גדעון</w:t>
      </w:r>
      <w:r>
        <w:rPr>
          <w:rtl/>
        </w:rPr>
        <w:t xml:space="preserve"> סער (הליכוד):</w:t>
      </w:r>
    </w:p>
    <w:p w14:paraId="1500B8D9" w14:textId="77777777" w:rsidR="00000000" w:rsidRDefault="00FD3276">
      <w:pPr>
        <w:pStyle w:val="a"/>
        <w:rPr>
          <w:rFonts w:hint="cs"/>
          <w:rtl/>
        </w:rPr>
      </w:pPr>
    </w:p>
    <w:p w14:paraId="57C00D29" w14:textId="77777777" w:rsidR="00000000" w:rsidRDefault="00FD3276">
      <w:pPr>
        <w:pStyle w:val="a"/>
        <w:rPr>
          <w:rFonts w:hint="cs"/>
          <w:rtl/>
        </w:rPr>
      </w:pPr>
      <w:r>
        <w:rPr>
          <w:rFonts w:hint="cs"/>
          <w:rtl/>
        </w:rPr>
        <w:t>טוב שאתה אומר את זה, כי חבר הכנסת אלון לא יכול לשמוע בשבת.</w:t>
      </w:r>
    </w:p>
    <w:p w14:paraId="7DC5BDCD" w14:textId="77777777" w:rsidR="00000000" w:rsidRDefault="00FD3276">
      <w:pPr>
        <w:pStyle w:val="a"/>
        <w:ind w:firstLine="0"/>
        <w:rPr>
          <w:rFonts w:hint="cs"/>
          <w:rtl/>
        </w:rPr>
      </w:pPr>
    </w:p>
    <w:p w14:paraId="260F4E7F" w14:textId="77777777" w:rsidR="00000000" w:rsidRDefault="00FD3276">
      <w:pPr>
        <w:pStyle w:val="SpeakerCon"/>
        <w:rPr>
          <w:rtl/>
        </w:rPr>
      </w:pPr>
      <w:bookmarkStart w:id="84" w:name="FS000000560T13_05_2003_17_34_18"/>
      <w:bookmarkEnd w:id="84"/>
      <w:r>
        <w:rPr>
          <w:rFonts w:hint="eastAsia"/>
          <w:rtl/>
        </w:rPr>
        <w:t>אחמד</w:t>
      </w:r>
      <w:r>
        <w:rPr>
          <w:rtl/>
        </w:rPr>
        <w:t xml:space="preserve"> טיבי (חד"ש-תע"ל):</w:t>
      </w:r>
    </w:p>
    <w:p w14:paraId="34431CB4" w14:textId="77777777" w:rsidR="00000000" w:rsidRDefault="00FD3276">
      <w:pPr>
        <w:pStyle w:val="a"/>
        <w:rPr>
          <w:rFonts w:hint="cs"/>
          <w:rtl/>
        </w:rPr>
      </w:pPr>
    </w:p>
    <w:p w14:paraId="0DB0F292" w14:textId="77777777" w:rsidR="00000000" w:rsidRDefault="00FD3276">
      <w:pPr>
        <w:pStyle w:val="a"/>
        <w:rPr>
          <w:rFonts w:hint="cs"/>
          <w:rtl/>
        </w:rPr>
      </w:pPr>
      <w:r>
        <w:rPr>
          <w:rFonts w:hint="cs"/>
          <w:rtl/>
        </w:rPr>
        <w:t>לכן, אולי תשכילו גם אתה וגם חבריך לדעת, שסטטוס-קוו עולה בחייהם של אנשים, גם ישראלים וגם פלס</w:t>
      </w:r>
      <w:r>
        <w:rPr>
          <w:rFonts w:hint="cs"/>
          <w:rtl/>
        </w:rPr>
        <w:t>טינים. אולי אחרי שנכשלתם בתוכנית הכלכלית, והכלכלה כיום היא במצב הכי גרוע מאז 1953, וכולנו על סף תהום כלכלית, אולי, אולי, תעשו חסד עם עצמכם ועם כלל הציבור במדינת ישראל ותצילו אולי את המדינה מהמדיניות שלכם ותשנו כיוון. תודה רבה.</w:t>
      </w:r>
    </w:p>
    <w:p w14:paraId="585681F6" w14:textId="77777777" w:rsidR="00000000" w:rsidRDefault="00FD3276">
      <w:pPr>
        <w:pStyle w:val="a"/>
        <w:ind w:firstLine="0"/>
        <w:rPr>
          <w:rFonts w:hint="cs"/>
          <w:rtl/>
        </w:rPr>
      </w:pPr>
    </w:p>
    <w:p w14:paraId="09C499AE" w14:textId="77777777" w:rsidR="00000000" w:rsidRDefault="00FD3276">
      <w:pPr>
        <w:pStyle w:val="ad"/>
        <w:rPr>
          <w:rtl/>
        </w:rPr>
      </w:pPr>
      <w:r>
        <w:rPr>
          <w:rtl/>
        </w:rPr>
        <w:t>היו"ר אלי בן-מנחם:</w:t>
      </w:r>
    </w:p>
    <w:p w14:paraId="56485D7C" w14:textId="77777777" w:rsidR="00000000" w:rsidRDefault="00FD3276">
      <w:pPr>
        <w:pStyle w:val="a"/>
        <w:rPr>
          <w:rtl/>
        </w:rPr>
      </w:pPr>
    </w:p>
    <w:p w14:paraId="31373D82" w14:textId="77777777" w:rsidR="00000000" w:rsidRDefault="00FD3276">
      <w:pPr>
        <w:pStyle w:val="a"/>
        <w:rPr>
          <w:rFonts w:hint="cs"/>
          <w:rtl/>
        </w:rPr>
      </w:pPr>
      <w:r>
        <w:rPr>
          <w:rFonts w:hint="cs"/>
          <w:rtl/>
        </w:rPr>
        <w:t>תודה לחב</w:t>
      </w:r>
      <w:r>
        <w:rPr>
          <w:rFonts w:hint="cs"/>
          <w:rtl/>
        </w:rPr>
        <w:t>ר הכנסת טיבי. אני מזמין את חבר הכנסת גדעון סער. מוקצבות לך שלוש דקות. אחריו - חבר הכנסת אלי ישי.</w:t>
      </w:r>
    </w:p>
    <w:p w14:paraId="2F3F6770" w14:textId="77777777" w:rsidR="00000000" w:rsidRDefault="00FD3276">
      <w:pPr>
        <w:pStyle w:val="a"/>
        <w:ind w:firstLine="0"/>
        <w:rPr>
          <w:rFonts w:hint="cs"/>
          <w:rtl/>
        </w:rPr>
      </w:pPr>
    </w:p>
    <w:p w14:paraId="2E700AE8" w14:textId="77777777" w:rsidR="00000000" w:rsidRDefault="00FD3276">
      <w:pPr>
        <w:pStyle w:val="Speaker"/>
        <w:rPr>
          <w:rtl/>
        </w:rPr>
      </w:pPr>
      <w:bookmarkStart w:id="85" w:name="FS000001027T13_05_2003_16_59_10"/>
      <w:bookmarkEnd w:id="85"/>
      <w:r>
        <w:rPr>
          <w:rtl/>
        </w:rPr>
        <w:t>גדעון סער (הליכוד):</w:t>
      </w:r>
    </w:p>
    <w:p w14:paraId="1B5F2A3E" w14:textId="77777777" w:rsidR="00000000" w:rsidRDefault="00FD3276">
      <w:pPr>
        <w:pStyle w:val="a"/>
        <w:rPr>
          <w:rtl/>
        </w:rPr>
      </w:pPr>
    </w:p>
    <w:p w14:paraId="2CE45CB3" w14:textId="77777777" w:rsidR="00000000" w:rsidRDefault="00FD3276">
      <w:pPr>
        <w:pStyle w:val="a"/>
        <w:ind w:left="26" w:firstLine="693"/>
        <w:rPr>
          <w:rFonts w:hint="cs"/>
          <w:rtl/>
        </w:rPr>
      </w:pPr>
      <w:r>
        <w:rPr>
          <w:rFonts w:hint="cs"/>
          <w:rtl/>
        </w:rPr>
        <w:t xml:space="preserve">אדוני היושב-ראש, כנסת נכבדה, כאשר עמדנו במערכת הבחירות של 2001, האופוזיציה של השמאל שבה והתריעה שממשלת שרון תוביל את ישראל לבידוד מדיני, </w:t>
      </w:r>
      <w:r>
        <w:rPr>
          <w:rFonts w:hint="cs"/>
          <w:rtl/>
        </w:rPr>
        <w:t>תהרוס את היחסים עם ארצות-הברית של אמריקה. נדמה לי שעכשיו כבר יש פרספקטיבה מסוימת לומר שלא היתה ממשלה בישראל שהיו לה יחסים כל כך איתנים עם ארצות-הברית של אמריקה ועם הממשל בארצות-הברית, שמבוססים על אמינות בלי לוותר על האינטרסים החיוניים למדינת ישראל. כולנו ז</w:t>
      </w:r>
      <w:r>
        <w:rPr>
          <w:rFonts w:hint="cs"/>
          <w:rtl/>
        </w:rPr>
        <w:t xml:space="preserve">וכרים את היקף הטרור שהיה עד לפני שנה - הורדנו את היקף הטרור, כוחות הביטחון שלנו פועלים באופן חופשי במקום כנופיות הטרור של חבריו של חבר הכנסת טיבי ברמאללה, בג'נין ובשכם, והיחסים עם ארצות-הברית הם מצוינים. </w:t>
      </w:r>
    </w:p>
    <w:p w14:paraId="4FC50024" w14:textId="77777777" w:rsidR="00000000" w:rsidRDefault="00FD3276">
      <w:pPr>
        <w:pStyle w:val="a"/>
        <w:ind w:left="26" w:firstLine="693"/>
        <w:rPr>
          <w:rFonts w:hint="cs"/>
          <w:rtl/>
        </w:rPr>
      </w:pPr>
    </w:p>
    <w:p w14:paraId="53A338FF" w14:textId="77777777" w:rsidR="00000000" w:rsidRDefault="00FD3276">
      <w:pPr>
        <w:pStyle w:val="a"/>
        <w:ind w:left="26" w:firstLine="693"/>
        <w:rPr>
          <w:rFonts w:hint="cs"/>
          <w:rtl/>
        </w:rPr>
      </w:pPr>
      <w:r>
        <w:rPr>
          <w:rFonts w:hint="cs"/>
          <w:rtl/>
        </w:rPr>
        <w:t>אני מבין למה זה לצנינים בעיני חבר הכנסת טיבי שלמזכ</w:t>
      </w:r>
      <w:r>
        <w:rPr>
          <w:rFonts w:hint="cs"/>
          <w:rtl/>
        </w:rPr>
        <w:t>יר המדינה האמריקני היה ביקור מוצלח.</w:t>
      </w:r>
    </w:p>
    <w:p w14:paraId="37CE7943" w14:textId="77777777" w:rsidR="00000000" w:rsidRDefault="00FD3276">
      <w:pPr>
        <w:pStyle w:val="a"/>
        <w:ind w:left="26" w:firstLine="693"/>
        <w:rPr>
          <w:rFonts w:hint="cs"/>
          <w:rtl/>
        </w:rPr>
      </w:pPr>
    </w:p>
    <w:p w14:paraId="070EC507" w14:textId="77777777" w:rsidR="00000000" w:rsidRDefault="00FD3276">
      <w:pPr>
        <w:pStyle w:val="ac"/>
        <w:rPr>
          <w:rtl/>
        </w:rPr>
      </w:pPr>
      <w:r>
        <w:rPr>
          <w:rFonts w:hint="eastAsia"/>
          <w:rtl/>
        </w:rPr>
        <w:t>אחמד</w:t>
      </w:r>
      <w:r>
        <w:rPr>
          <w:rtl/>
        </w:rPr>
        <w:t xml:space="preserve"> טיבי (חד"ש-תע"ל):</w:t>
      </w:r>
    </w:p>
    <w:p w14:paraId="5CA94E2C" w14:textId="77777777" w:rsidR="00000000" w:rsidRDefault="00FD3276">
      <w:pPr>
        <w:pStyle w:val="a"/>
        <w:rPr>
          <w:rFonts w:hint="cs"/>
          <w:rtl/>
        </w:rPr>
      </w:pPr>
    </w:p>
    <w:p w14:paraId="6628C367" w14:textId="77777777" w:rsidR="00000000" w:rsidRDefault="00FD3276">
      <w:pPr>
        <w:pStyle w:val="a"/>
        <w:rPr>
          <w:rFonts w:hint="cs"/>
          <w:rtl/>
        </w:rPr>
      </w:pPr>
      <w:r>
        <w:rPr>
          <w:rFonts w:hint="cs"/>
          <w:rtl/>
        </w:rPr>
        <w:t xml:space="preserve">ביקור מוצלח? כישלון אדיר. </w:t>
      </w:r>
    </w:p>
    <w:p w14:paraId="44DD22F4" w14:textId="77777777" w:rsidR="00000000" w:rsidRDefault="00FD3276">
      <w:pPr>
        <w:pStyle w:val="a"/>
        <w:rPr>
          <w:rFonts w:hint="cs"/>
          <w:rtl/>
        </w:rPr>
      </w:pPr>
    </w:p>
    <w:p w14:paraId="7292D0FD" w14:textId="77777777" w:rsidR="00000000" w:rsidRDefault="00FD3276">
      <w:pPr>
        <w:pStyle w:val="SpeakerCon"/>
        <w:rPr>
          <w:rtl/>
        </w:rPr>
      </w:pPr>
      <w:bookmarkStart w:id="86" w:name="FS000001027T13_05_2003_17_08_29"/>
      <w:bookmarkEnd w:id="86"/>
      <w:r>
        <w:rPr>
          <w:rFonts w:hint="eastAsia"/>
          <w:rtl/>
        </w:rPr>
        <w:t>גדעון</w:t>
      </w:r>
      <w:r>
        <w:rPr>
          <w:rtl/>
        </w:rPr>
        <w:t xml:space="preserve"> סער (הליכוד):</w:t>
      </w:r>
    </w:p>
    <w:p w14:paraId="05687EC3" w14:textId="77777777" w:rsidR="00000000" w:rsidRDefault="00FD3276">
      <w:pPr>
        <w:pStyle w:val="a"/>
        <w:rPr>
          <w:rFonts w:hint="cs"/>
          <w:rtl/>
        </w:rPr>
      </w:pPr>
    </w:p>
    <w:p w14:paraId="14D3B444" w14:textId="77777777" w:rsidR="00000000" w:rsidRDefault="00FD3276">
      <w:pPr>
        <w:pStyle w:val="a"/>
        <w:rPr>
          <w:rFonts w:hint="cs"/>
          <w:rtl/>
        </w:rPr>
      </w:pPr>
      <w:r>
        <w:rPr>
          <w:rFonts w:hint="cs"/>
          <w:rtl/>
        </w:rPr>
        <w:t>הם פשוט כל פעם טועים בהערכת המצב המדינית שלהם. והשמאל, לעומת זה, גם נכנע, גם קיבל אינתיפאדה, גם לא הביא הסכם מדיני וגם לא הביא שלום. זאת אומרת, שכ</w:t>
      </w:r>
      <w:r>
        <w:rPr>
          <w:rFonts w:hint="cs"/>
          <w:rtl/>
        </w:rPr>
        <w:t xml:space="preserve">די להגיע לתהליך מדיני וכדי להגיע לשלום אנחנו צריכים סבלנות, זהירות. </w:t>
      </w:r>
    </w:p>
    <w:p w14:paraId="18B75BBD" w14:textId="77777777" w:rsidR="00000000" w:rsidRDefault="00FD3276">
      <w:pPr>
        <w:pStyle w:val="a"/>
        <w:rPr>
          <w:rFonts w:hint="cs"/>
          <w:rtl/>
        </w:rPr>
      </w:pPr>
    </w:p>
    <w:p w14:paraId="4D471CA1" w14:textId="77777777" w:rsidR="00000000" w:rsidRDefault="00FD3276">
      <w:pPr>
        <w:pStyle w:val="a"/>
        <w:rPr>
          <w:rFonts w:hint="cs"/>
          <w:rtl/>
        </w:rPr>
      </w:pPr>
      <w:r>
        <w:rPr>
          <w:rFonts w:hint="cs"/>
          <w:rtl/>
        </w:rPr>
        <w:t>זה לא סטטוס-קוו, חבר הכנסת טיבי. אנחנו רוצים לשנות את הסטטוס-קוו, ואיך אנחנו רוצים לשנות את הסטטוס-קוו? פעם אחת שהפלסטינים יעמדו במחויבויות שלהם. כי הסטטוס-קוו הוא שהם לעולם לא מקיימים א</w:t>
      </w:r>
      <w:r>
        <w:rPr>
          <w:rFonts w:hint="cs"/>
          <w:rtl/>
        </w:rPr>
        <w:t xml:space="preserve">ת הדברים שהם חותמים עליהם, ולכן אנחנו רוצים לשנות את הסטטוס-קוו. </w:t>
      </w:r>
    </w:p>
    <w:p w14:paraId="3C222474" w14:textId="77777777" w:rsidR="00000000" w:rsidRDefault="00FD3276">
      <w:pPr>
        <w:pStyle w:val="a"/>
        <w:rPr>
          <w:rFonts w:hint="cs"/>
          <w:rtl/>
        </w:rPr>
      </w:pPr>
    </w:p>
    <w:p w14:paraId="04DD596D" w14:textId="77777777" w:rsidR="00000000" w:rsidRDefault="00FD3276">
      <w:pPr>
        <w:pStyle w:val="ac"/>
        <w:rPr>
          <w:rtl/>
        </w:rPr>
      </w:pPr>
      <w:r>
        <w:rPr>
          <w:rFonts w:hint="eastAsia"/>
          <w:rtl/>
        </w:rPr>
        <w:t>אחמד</w:t>
      </w:r>
      <w:r>
        <w:rPr>
          <w:rtl/>
        </w:rPr>
        <w:t xml:space="preserve"> טיבי (חד"ש-תע"ל):</w:t>
      </w:r>
    </w:p>
    <w:p w14:paraId="3ABC5190" w14:textId="77777777" w:rsidR="00000000" w:rsidRDefault="00FD3276">
      <w:pPr>
        <w:pStyle w:val="a"/>
        <w:rPr>
          <w:rFonts w:hint="cs"/>
          <w:rtl/>
        </w:rPr>
      </w:pPr>
    </w:p>
    <w:p w14:paraId="6591C62B" w14:textId="77777777" w:rsidR="00000000" w:rsidRDefault="00FD3276">
      <w:pPr>
        <w:pStyle w:val="a"/>
        <w:rPr>
          <w:rFonts w:hint="cs"/>
          <w:rtl/>
        </w:rPr>
      </w:pPr>
      <w:r>
        <w:rPr>
          <w:rFonts w:hint="cs"/>
          <w:rtl/>
        </w:rPr>
        <w:t>שמעת על "וויי ריבר"?</w:t>
      </w:r>
    </w:p>
    <w:p w14:paraId="246C5D0E" w14:textId="77777777" w:rsidR="00000000" w:rsidRDefault="00FD3276">
      <w:pPr>
        <w:pStyle w:val="a"/>
        <w:rPr>
          <w:rFonts w:hint="cs"/>
          <w:rtl/>
        </w:rPr>
      </w:pPr>
    </w:p>
    <w:p w14:paraId="6C3A981B" w14:textId="77777777" w:rsidR="00000000" w:rsidRDefault="00FD3276">
      <w:pPr>
        <w:pStyle w:val="SpeakerCon"/>
        <w:rPr>
          <w:rtl/>
        </w:rPr>
      </w:pPr>
      <w:bookmarkStart w:id="87" w:name="FS000001027T13_05_2003_17_15_05"/>
      <w:bookmarkEnd w:id="87"/>
      <w:r>
        <w:rPr>
          <w:rFonts w:hint="eastAsia"/>
          <w:rtl/>
        </w:rPr>
        <w:t>גדעון</w:t>
      </w:r>
      <w:r>
        <w:rPr>
          <w:rtl/>
        </w:rPr>
        <w:t xml:space="preserve"> סער (הליכוד):</w:t>
      </w:r>
    </w:p>
    <w:p w14:paraId="1EEA4297" w14:textId="77777777" w:rsidR="00000000" w:rsidRDefault="00FD3276">
      <w:pPr>
        <w:pStyle w:val="a"/>
        <w:rPr>
          <w:rFonts w:hint="cs"/>
          <w:rtl/>
        </w:rPr>
      </w:pPr>
    </w:p>
    <w:p w14:paraId="1C095B39" w14:textId="77777777" w:rsidR="00000000" w:rsidRDefault="00FD3276">
      <w:pPr>
        <w:pStyle w:val="a"/>
        <w:rPr>
          <w:rFonts w:hint="cs"/>
          <w:rtl/>
        </w:rPr>
      </w:pPr>
      <w:r>
        <w:rPr>
          <w:rFonts w:hint="cs"/>
          <w:rtl/>
        </w:rPr>
        <w:t>את כל המחויבויות הביטחוניות שחתם עליהם זה שאתם קוראים לו "הנשיא" בהסכם "וויי ריבר", שהיה לך בו חלק מסוים; אומנם לא בצד היש</w:t>
      </w:r>
      <w:r>
        <w:rPr>
          <w:rFonts w:hint="cs"/>
          <w:rtl/>
        </w:rPr>
        <w:t xml:space="preserve">ראלי, כפי שהיה ראוי כאזרח ישראלי, אבל היה לך שם חלק. </w:t>
      </w:r>
    </w:p>
    <w:p w14:paraId="2DFD4E4F" w14:textId="77777777" w:rsidR="00000000" w:rsidRDefault="00FD3276">
      <w:pPr>
        <w:pStyle w:val="a"/>
        <w:rPr>
          <w:rFonts w:hint="cs"/>
          <w:rtl/>
        </w:rPr>
      </w:pPr>
    </w:p>
    <w:p w14:paraId="69B1F3CE" w14:textId="77777777" w:rsidR="00000000" w:rsidRDefault="00FD3276">
      <w:pPr>
        <w:pStyle w:val="a"/>
        <w:rPr>
          <w:rFonts w:hint="cs"/>
          <w:rtl/>
        </w:rPr>
      </w:pPr>
      <w:r>
        <w:rPr>
          <w:rFonts w:hint="cs"/>
          <w:rtl/>
        </w:rPr>
        <w:t>זה המזרח התיכון החדש. במזרח התיכון החדש היהודים מפנימים נורמות של האזור. למשל סבלנות, למשל איך צריך לנהל משא-ומתן. לא תמיד צריך לומר מראש כל דבר. לכן אנחנו בסך הכול מחפשים פרטנר אחראי בצד הפלסטיני. אנח</w:t>
      </w:r>
      <w:r>
        <w:rPr>
          <w:rFonts w:hint="cs"/>
          <w:rtl/>
        </w:rPr>
        <w:t>נו לא נוותר בענייני הביטחון ולא נעשה כל ויתור כאשר אנחנו יודעים שאין לנו פרטנר ויהיה ואקום ואנחנו נחזור למצב שלפני "חומת מגן". יש לנו הסבלנות, כי הסבלנות הזאת מחויבת כדי לשמור על ביטחונם של אזרחי ישראל. זה היסוד לעמדה של הממשלה הנוכחית, לא רצוננו בהמשך כהו</w:t>
      </w:r>
      <w:r>
        <w:rPr>
          <w:rFonts w:hint="cs"/>
          <w:rtl/>
        </w:rPr>
        <w:t xml:space="preserve">נתו של השר בני אלון, שהוא שר מצוין, וכמובן השר ליברמן וסגן השרה צבי הנדל, שכולם תורמים תרומה חשובה ביותר, איכותית, לממשלה. </w:t>
      </w:r>
    </w:p>
    <w:p w14:paraId="6AE30E22" w14:textId="77777777" w:rsidR="00000000" w:rsidRDefault="00FD3276">
      <w:pPr>
        <w:pStyle w:val="a"/>
        <w:rPr>
          <w:rFonts w:hint="cs"/>
          <w:rtl/>
        </w:rPr>
      </w:pPr>
    </w:p>
    <w:p w14:paraId="23A22890" w14:textId="77777777" w:rsidR="00000000" w:rsidRDefault="00FD3276">
      <w:pPr>
        <w:pStyle w:val="ac"/>
        <w:rPr>
          <w:rtl/>
        </w:rPr>
      </w:pPr>
      <w:r>
        <w:rPr>
          <w:rFonts w:hint="eastAsia"/>
          <w:rtl/>
        </w:rPr>
        <w:t>אחמד</w:t>
      </w:r>
      <w:r>
        <w:rPr>
          <w:rtl/>
        </w:rPr>
        <w:t xml:space="preserve"> טיבי (חד"ש-תע"ל):</w:t>
      </w:r>
    </w:p>
    <w:p w14:paraId="1EFAD9AE" w14:textId="77777777" w:rsidR="00000000" w:rsidRDefault="00FD3276">
      <w:pPr>
        <w:pStyle w:val="a"/>
        <w:rPr>
          <w:rFonts w:hint="cs"/>
          <w:rtl/>
        </w:rPr>
      </w:pPr>
    </w:p>
    <w:p w14:paraId="187DB8FD" w14:textId="77777777" w:rsidR="00000000" w:rsidRDefault="00FD3276">
      <w:pPr>
        <w:pStyle w:val="a"/>
        <w:rPr>
          <w:rFonts w:hint="cs"/>
          <w:rtl/>
        </w:rPr>
      </w:pPr>
      <w:r>
        <w:rPr>
          <w:rFonts w:hint="cs"/>
          <w:rtl/>
        </w:rPr>
        <w:t>הם גרים בחוץ-לארץ.</w:t>
      </w:r>
    </w:p>
    <w:p w14:paraId="2A2E6E0B" w14:textId="77777777" w:rsidR="00000000" w:rsidRDefault="00FD3276">
      <w:pPr>
        <w:pStyle w:val="a"/>
        <w:rPr>
          <w:rFonts w:hint="cs"/>
          <w:rtl/>
        </w:rPr>
      </w:pPr>
    </w:p>
    <w:p w14:paraId="5240754F" w14:textId="77777777" w:rsidR="00000000" w:rsidRDefault="00FD3276">
      <w:pPr>
        <w:pStyle w:val="SpeakerCon"/>
        <w:rPr>
          <w:rtl/>
        </w:rPr>
      </w:pPr>
      <w:bookmarkStart w:id="88" w:name="FS000001027T13_05_2003_17_22_22"/>
      <w:bookmarkEnd w:id="88"/>
      <w:r>
        <w:rPr>
          <w:rFonts w:hint="eastAsia"/>
          <w:rtl/>
        </w:rPr>
        <w:t>גדעון</w:t>
      </w:r>
      <w:r>
        <w:rPr>
          <w:rtl/>
        </w:rPr>
        <w:t xml:space="preserve"> סער (הליכוד):</w:t>
      </w:r>
    </w:p>
    <w:p w14:paraId="0DE14553" w14:textId="77777777" w:rsidR="00000000" w:rsidRDefault="00FD3276">
      <w:pPr>
        <w:pStyle w:val="a"/>
        <w:rPr>
          <w:rFonts w:hint="cs"/>
          <w:rtl/>
        </w:rPr>
      </w:pPr>
    </w:p>
    <w:p w14:paraId="162D2AAA" w14:textId="77777777" w:rsidR="00000000" w:rsidRDefault="00FD3276">
      <w:pPr>
        <w:pStyle w:val="a"/>
        <w:rPr>
          <w:rFonts w:hint="cs"/>
          <w:rtl/>
        </w:rPr>
      </w:pPr>
      <w:r>
        <w:rPr>
          <w:rFonts w:hint="cs"/>
          <w:rtl/>
        </w:rPr>
        <w:t xml:space="preserve">הם גרים בחלק מארץ-ישראל, שנמצא בידי ישראל. </w:t>
      </w:r>
    </w:p>
    <w:p w14:paraId="5DCA875C" w14:textId="77777777" w:rsidR="00000000" w:rsidRDefault="00FD3276">
      <w:pPr>
        <w:pStyle w:val="a"/>
        <w:rPr>
          <w:rFonts w:hint="cs"/>
          <w:rtl/>
        </w:rPr>
      </w:pPr>
    </w:p>
    <w:p w14:paraId="3DB7B8D4" w14:textId="77777777" w:rsidR="00000000" w:rsidRDefault="00FD3276">
      <w:pPr>
        <w:pStyle w:val="ac"/>
        <w:rPr>
          <w:rtl/>
        </w:rPr>
      </w:pPr>
      <w:r>
        <w:rPr>
          <w:rFonts w:hint="eastAsia"/>
          <w:rtl/>
        </w:rPr>
        <w:t>אחמד</w:t>
      </w:r>
      <w:r>
        <w:rPr>
          <w:rtl/>
        </w:rPr>
        <w:t xml:space="preserve"> טיבי (חד"ש-תע"ל)</w:t>
      </w:r>
      <w:r>
        <w:rPr>
          <w:rtl/>
        </w:rPr>
        <w:t>:</w:t>
      </w:r>
    </w:p>
    <w:p w14:paraId="4C3A5FC7" w14:textId="77777777" w:rsidR="00000000" w:rsidRDefault="00FD3276">
      <w:pPr>
        <w:pStyle w:val="a"/>
        <w:rPr>
          <w:rFonts w:hint="cs"/>
          <w:rtl/>
        </w:rPr>
      </w:pPr>
    </w:p>
    <w:p w14:paraId="7679290F" w14:textId="77777777" w:rsidR="00000000" w:rsidRDefault="00FD3276">
      <w:pPr>
        <w:pStyle w:val="a"/>
        <w:rPr>
          <w:rFonts w:hint="cs"/>
          <w:rtl/>
        </w:rPr>
      </w:pPr>
      <w:r>
        <w:rPr>
          <w:rFonts w:hint="cs"/>
          <w:rtl/>
        </w:rPr>
        <w:t xml:space="preserve">לפי החוק הם גרים בחוץ-לארץ. אתה משפטן, אתה מכיר את החוק הבין-לאומי. </w:t>
      </w:r>
    </w:p>
    <w:p w14:paraId="21292780" w14:textId="77777777" w:rsidR="00000000" w:rsidRDefault="00FD3276">
      <w:pPr>
        <w:pStyle w:val="a"/>
        <w:rPr>
          <w:rFonts w:hint="cs"/>
          <w:rtl/>
        </w:rPr>
      </w:pPr>
    </w:p>
    <w:p w14:paraId="42DD2780" w14:textId="77777777" w:rsidR="00000000" w:rsidRDefault="00FD3276">
      <w:pPr>
        <w:pStyle w:val="SpeakerCon"/>
        <w:rPr>
          <w:rtl/>
        </w:rPr>
      </w:pPr>
      <w:bookmarkStart w:id="89" w:name="FS000001027T13_05_2003_17_23_02"/>
      <w:bookmarkEnd w:id="89"/>
      <w:r>
        <w:rPr>
          <w:rFonts w:hint="eastAsia"/>
          <w:rtl/>
        </w:rPr>
        <w:t>גדעון</w:t>
      </w:r>
      <w:r>
        <w:rPr>
          <w:rtl/>
        </w:rPr>
        <w:t xml:space="preserve"> סער (הליכוד):</w:t>
      </w:r>
    </w:p>
    <w:p w14:paraId="394136B6" w14:textId="77777777" w:rsidR="00000000" w:rsidRDefault="00FD3276">
      <w:pPr>
        <w:pStyle w:val="a"/>
        <w:rPr>
          <w:rFonts w:hint="cs"/>
          <w:rtl/>
        </w:rPr>
      </w:pPr>
    </w:p>
    <w:p w14:paraId="15DCBC76" w14:textId="77777777" w:rsidR="00000000" w:rsidRDefault="00FD3276">
      <w:pPr>
        <w:pStyle w:val="a"/>
        <w:rPr>
          <w:rFonts w:hint="cs"/>
          <w:rtl/>
        </w:rPr>
      </w:pPr>
      <w:r>
        <w:rPr>
          <w:rFonts w:hint="cs"/>
          <w:rtl/>
        </w:rPr>
        <w:t xml:space="preserve">אתה יודע שזה לא נכון. הייתי יכול להיכנס לניתוח מדוקדק של המשפט הבין-לאומי, אבל הם גם שרים בממשלה והם גם גרים איפה שהם גרים. </w:t>
      </w:r>
    </w:p>
    <w:p w14:paraId="5036B443" w14:textId="77777777" w:rsidR="00000000" w:rsidRDefault="00FD3276">
      <w:pPr>
        <w:pStyle w:val="a"/>
        <w:rPr>
          <w:rFonts w:hint="cs"/>
          <w:rtl/>
        </w:rPr>
      </w:pPr>
    </w:p>
    <w:p w14:paraId="5DAE4D6C" w14:textId="77777777" w:rsidR="00000000" w:rsidRDefault="00FD3276">
      <w:pPr>
        <w:pStyle w:val="a"/>
        <w:rPr>
          <w:rFonts w:hint="cs"/>
          <w:rtl/>
        </w:rPr>
      </w:pPr>
      <w:r>
        <w:rPr>
          <w:rFonts w:hint="cs"/>
          <w:rtl/>
        </w:rPr>
        <w:t>אנחנו נמשיך לעמוד על אותם דברים עד ש</w:t>
      </w:r>
      <w:r>
        <w:rPr>
          <w:rFonts w:hint="cs"/>
          <w:rtl/>
        </w:rPr>
        <w:t xml:space="preserve">אתם תבינו שיש ממשלה אחרת במדינת ישראל, שהיא רצינית והיא גם תובעת מהשותף שלה למשא-ומתן לקיים דברים ולבצע דברים. </w:t>
      </w:r>
    </w:p>
    <w:p w14:paraId="02DD1556" w14:textId="77777777" w:rsidR="00000000" w:rsidRDefault="00FD3276">
      <w:pPr>
        <w:pStyle w:val="a"/>
        <w:rPr>
          <w:rFonts w:hint="cs"/>
          <w:rtl/>
        </w:rPr>
      </w:pPr>
    </w:p>
    <w:p w14:paraId="76882356" w14:textId="77777777" w:rsidR="00000000" w:rsidRDefault="00FD3276">
      <w:pPr>
        <w:pStyle w:val="a"/>
        <w:rPr>
          <w:rFonts w:hint="cs"/>
          <w:rtl/>
        </w:rPr>
      </w:pPr>
      <w:r>
        <w:rPr>
          <w:rFonts w:hint="cs"/>
          <w:rtl/>
        </w:rPr>
        <w:t>אדוני היושב-ראש, הסברנו לפני שעה קלה את הנושאים האלה, יחד עם שר החוץ שלנו, בארוחת צהריים עם שר החוץ היווני. נדמה לי שהוא הצליח להבין היטב את הב</w:t>
      </w:r>
      <w:r>
        <w:rPr>
          <w:rFonts w:hint="cs"/>
          <w:rtl/>
        </w:rPr>
        <w:t>עייתיות.</w:t>
      </w:r>
    </w:p>
    <w:p w14:paraId="5FC082B1" w14:textId="77777777" w:rsidR="00000000" w:rsidRDefault="00FD3276">
      <w:pPr>
        <w:pStyle w:val="a"/>
        <w:rPr>
          <w:rFonts w:hint="cs"/>
          <w:rtl/>
        </w:rPr>
      </w:pPr>
    </w:p>
    <w:p w14:paraId="7762B928" w14:textId="77777777" w:rsidR="00000000" w:rsidRDefault="00FD3276">
      <w:pPr>
        <w:pStyle w:val="ac"/>
        <w:rPr>
          <w:rtl/>
        </w:rPr>
      </w:pPr>
      <w:r>
        <w:rPr>
          <w:rFonts w:hint="eastAsia"/>
          <w:rtl/>
        </w:rPr>
        <w:t>אחמד</w:t>
      </w:r>
      <w:r>
        <w:rPr>
          <w:rtl/>
        </w:rPr>
        <w:t xml:space="preserve"> טיבי (חד"ש-תע"ל):</w:t>
      </w:r>
    </w:p>
    <w:p w14:paraId="21663336" w14:textId="77777777" w:rsidR="00000000" w:rsidRDefault="00FD3276">
      <w:pPr>
        <w:pStyle w:val="a"/>
        <w:rPr>
          <w:rFonts w:hint="cs"/>
          <w:rtl/>
        </w:rPr>
      </w:pPr>
    </w:p>
    <w:p w14:paraId="68C765DF" w14:textId="77777777" w:rsidR="00000000" w:rsidRDefault="00FD3276">
      <w:pPr>
        <w:pStyle w:val="a"/>
        <w:ind w:left="719" w:firstLine="0"/>
        <w:rPr>
          <w:rFonts w:hint="cs"/>
          <w:rtl/>
        </w:rPr>
      </w:pPr>
      <w:r>
        <w:rPr>
          <w:rFonts w:hint="cs"/>
          <w:rtl/>
        </w:rPr>
        <w:t>- - - להיפגש עם ערפאת?</w:t>
      </w:r>
    </w:p>
    <w:p w14:paraId="449C1240" w14:textId="77777777" w:rsidR="00000000" w:rsidRDefault="00FD3276">
      <w:pPr>
        <w:pStyle w:val="a"/>
        <w:rPr>
          <w:rFonts w:hint="cs"/>
          <w:rtl/>
        </w:rPr>
      </w:pPr>
    </w:p>
    <w:p w14:paraId="3274ECDB" w14:textId="77777777" w:rsidR="00000000" w:rsidRDefault="00FD3276">
      <w:pPr>
        <w:pStyle w:val="SpeakerCon"/>
        <w:rPr>
          <w:rtl/>
        </w:rPr>
      </w:pPr>
      <w:bookmarkStart w:id="90" w:name="FS000001027T13_05_2003_17_25_30"/>
      <w:bookmarkEnd w:id="90"/>
      <w:r>
        <w:rPr>
          <w:rFonts w:hint="eastAsia"/>
          <w:rtl/>
        </w:rPr>
        <w:t>גדעון</w:t>
      </w:r>
      <w:r>
        <w:rPr>
          <w:rtl/>
        </w:rPr>
        <w:t xml:space="preserve"> סער (הליכוד):</w:t>
      </w:r>
    </w:p>
    <w:p w14:paraId="4AAF4B99" w14:textId="77777777" w:rsidR="00000000" w:rsidRDefault="00FD3276">
      <w:pPr>
        <w:pStyle w:val="a"/>
        <w:rPr>
          <w:rFonts w:hint="cs"/>
          <w:rtl/>
        </w:rPr>
      </w:pPr>
    </w:p>
    <w:p w14:paraId="41F415B5" w14:textId="77777777" w:rsidR="00000000" w:rsidRDefault="00FD3276">
      <w:pPr>
        <w:pStyle w:val="a"/>
        <w:rPr>
          <w:rFonts w:hint="cs"/>
          <w:rtl/>
        </w:rPr>
      </w:pPr>
      <w:r>
        <w:rPr>
          <w:rFonts w:hint="cs"/>
          <w:rtl/>
        </w:rPr>
        <w:t>לא. בסך הכול חלק מהתרגילים שלכם למנוע משא-ומתן זה לחזק את ערפאת באופן הזה, כדי שהוא יטרפד את חיזוקו של אבו-מאזן, שרוצה בחידושו של התהליך המדיני. לכן בעניין הזה הפלסטינים רק מכשי</w:t>
      </w:r>
      <w:r>
        <w:rPr>
          <w:rFonts w:hint="cs"/>
          <w:rtl/>
        </w:rPr>
        <w:t xml:space="preserve">לים את עצמם ומונעים מעצמם להתקדם ומעדיפים להישאר באותו מצב אומלל שהם הביאו על עצמם. </w:t>
      </w:r>
    </w:p>
    <w:p w14:paraId="4BF19486" w14:textId="77777777" w:rsidR="00000000" w:rsidRDefault="00FD3276">
      <w:pPr>
        <w:pStyle w:val="a"/>
        <w:rPr>
          <w:rFonts w:hint="cs"/>
          <w:rtl/>
        </w:rPr>
      </w:pPr>
    </w:p>
    <w:p w14:paraId="0DDBB55F" w14:textId="77777777" w:rsidR="00000000" w:rsidRDefault="00FD3276">
      <w:pPr>
        <w:pStyle w:val="ad"/>
        <w:rPr>
          <w:rtl/>
        </w:rPr>
      </w:pPr>
      <w:r>
        <w:rPr>
          <w:rtl/>
        </w:rPr>
        <w:t>היו"ר אלי בן-מנחם:</w:t>
      </w:r>
    </w:p>
    <w:p w14:paraId="40C9A513" w14:textId="77777777" w:rsidR="00000000" w:rsidRDefault="00FD3276">
      <w:pPr>
        <w:pStyle w:val="a"/>
        <w:rPr>
          <w:rtl/>
        </w:rPr>
      </w:pPr>
    </w:p>
    <w:p w14:paraId="12CEA026" w14:textId="77777777" w:rsidR="00000000" w:rsidRDefault="00FD3276">
      <w:pPr>
        <w:pStyle w:val="a"/>
        <w:rPr>
          <w:rFonts w:hint="cs"/>
          <w:rtl/>
        </w:rPr>
      </w:pPr>
      <w:r>
        <w:rPr>
          <w:rFonts w:hint="cs"/>
          <w:rtl/>
        </w:rPr>
        <w:t>תודה לחבר הכנסת גדעון סער. חבר הכנסת אלי ישי - איננו נוכח. חבר הכנסת עזמי בשארה - איננו נוכח. חבר הכנסת אבשלום וילן, בבקשה, הוקצבו לך שלוש דקות. אחריו</w:t>
      </w:r>
      <w:r>
        <w:rPr>
          <w:rFonts w:hint="cs"/>
          <w:rtl/>
        </w:rPr>
        <w:t xml:space="preserve"> - חבר הכנסת אלי בן-מנחם. </w:t>
      </w:r>
    </w:p>
    <w:p w14:paraId="1BE287E8" w14:textId="77777777" w:rsidR="00000000" w:rsidRDefault="00FD3276">
      <w:pPr>
        <w:pStyle w:val="a"/>
        <w:rPr>
          <w:rFonts w:hint="cs"/>
          <w:rtl/>
        </w:rPr>
      </w:pPr>
    </w:p>
    <w:p w14:paraId="5C84884D" w14:textId="77777777" w:rsidR="00000000" w:rsidRDefault="00FD3276">
      <w:pPr>
        <w:pStyle w:val="Speaker"/>
        <w:rPr>
          <w:rtl/>
        </w:rPr>
      </w:pPr>
      <w:bookmarkStart w:id="91" w:name="FS000000505T13_05_2003_17_28_26"/>
      <w:bookmarkEnd w:id="91"/>
      <w:r>
        <w:rPr>
          <w:rFonts w:hint="eastAsia"/>
          <w:rtl/>
        </w:rPr>
        <w:t>אבשלום</w:t>
      </w:r>
      <w:r>
        <w:rPr>
          <w:rtl/>
        </w:rPr>
        <w:t xml:space="preserve"> וילן (מרצ):</w:t>
      </w:r>
    </w:p>
    <w:p w14:paraId="636DD494" w14:textId="77777777" w:rsidR="00000000" w:rsidRDefault="00FD3276">
      <w:pPr>
        <w:pStyle w:val="a"/>
        <w:rPr>
          <w:rFonts w:hint="cs"/>
          <w:rtl/>
        </w:rPr>
      </w:pPr>
    </w:p>
    <w:p w14:paraId="07810D1B" w14:textId="77777777" w:rsidR="00000000" w:rsidRDefault="00FD3276">
      <w:pPr>
        <w:pStyle w:val="a"/>
        <w:rPr>
          <w:rFonts w:hint="cs"/>
          <w:rtl/>
        </w:rPr>
      </w:pPr>
      <w:r>
        <w:rPr>
          <w:rFonts w:hint="cs"/>
          <w:rtl/>
        </w:rPr>
        <w:t>כבוד היושב-ראש, רבותי חברי הכנסת, חבר הכנסת גדעון סער, שדיבר לפני ובאופן מאוד בלתי פרלמנטרי עוזב את האולם, טען שהפלסטינים, באמצעות חיזוקו של ערפאת, יוצרים קשיים במשא-ומתן בשל ביקור פאואל להגשמת מפת הדרכים, וה</w:t>
      </w:r>
      <w:r>
        <w:rPr>
          <w:rFonts w:hint="cs"/>
          <w:rtl/>
        </w:rPr>
        <w:t>וא צודק. אין ספק שבעיית הבעיות היא העובדה, שממשלת אבו-מאזן, כבולות ידיה ורגליה על-ידי ערפאת, שאיננו מוכן להתיר לה את חופש הפעולה לגבי המאבק בטרור.</w:t>
      </w:r>
    </w:p>
    <w:p w14:paraId="7CE08864" w14:textId="77777777" w:rsidR="00000000" w:rsidRDefault="00FD3276">
      <w:pPr>
        <w:pStyle w:val="a"/>
        <w:rPr>
          <w:rFonts w:hint="cs"/>
          <w:rtl/>
        </w:rPr>
      </w:pPr>
    </w:p>
    <w:p w14:paraId="4CDD5E63" w14:textId="77777777" w:rsidR="00000000" w:rsidRDefault="00FD3276">
      <w:pPr>
        <w:pStyle w:val="a"/>
        <w:rPr>
          <w:rFonts w:hint="cs"/>
          <w:rtl/>
        </w:rPr>
      </w:pPr>
      <w:r>
        <w:rPr>
          <w:rFonts w:hint="cs"/>
          <w:rtl/>
        </w:rPr>
        <w:t xml:space="preserve"> אבל, לא פחות מכך, חבר הכנסת סער, ראש ממשלתך, בפגישתו עם פאואל לפני יומיים, ניסה להסביר לו לאורך כל השיחה שה</w:t>
      </w:r>
      <w:r>
        <w:rPr>
          <w:rFonts w:hint="cs"/>
          <w:rtl/>
        </w:rPr>
        <w:t xml:space="preserve">בעיה היא מימוש זכות השיבה, ובעצם מתמרן חזור ותמרן כדי לשים מקלות ביציאת התהליך המדיני לדרך, אם בתחום המשך אישורים רגיל של מדיניות חיסולים ואם בתחום אי-טיפול במאחזים בלתי חוקיים, שקמו בעשרת הימים האחרונים באופן בלתי חוקי והוא לא נתן כל הוראה להורידם. </w:t>
      </w:r>
    </w:p>
    <w:p w14:paraId="637AD1C2" w14:textId="77777777" w:rsidR="00000000" w:rsidRDefault="00FD3276">
      <w:pPr>
        <w:pStyle w:val="a"/>
        <w:rPr>
          <w:rFonts w:hint="cs"/>
          <w:rtl/>
        </w:rPr>
      </w:pPr>
    </w:p>
    <w:p w14:paraId="79CDD87D" w14:textId="77777777" w:rsidR="00000000" w:rsidRDefault="00FD3276">
      <w:pPr>
        <w:pStyle w:val="a"/>
        <w:rPr>
          <w:rFonts w:hint="cs"/>
          <w:rtl/>
        </w:rPr>
      </w:pPr>
      <w:r>
        <w:rPr>
          <w:rFonts w:hint="cs"/>
          <w:rtl/>
        </w:rPr>
        <w:t xml:space="preserve">אני </w:t>
      </w:r>
      <w:r>
        <w:rPr>
          <w:rFonts w:hint="cs"/>
          <w:rtl/>
        </w:rPr>
        <w:t xml:space="preserve">אישית חושב שמפת הדרכים היא נכס בעבור מדינת ישראל, אבל אפילו לשיטתו של ראש הממשלה, תן לפלסטינים לנהל בתוכם-עצמם את הוויכוח המר והנמהר. תן להם פעם ראשונה בהיסטוריה שלהם לנסות להגיע להתמודדות פנימית, האם מטפלים בטרור - כן או לא. במקום לעשות את זה, ראש הממשלה </w:t>
      </w:r>
      <w:r>
        <w:rPr>
          <w:rFonts w:hint="cs"/>
          <w:rtl/>
        </w:rPr>
        <w:t xml:space="preserve">יוצר סימטריה חסרת אחריות. </w:t>
      </w:r>
    </w:p>
    <w:p w14:paraId="68F72B85" w14:textId="77777777" w:rsidR="00000000" w:rsidRDefault="00FD3276">
      <w:pPr>
        <w:pStyle w:val="a"/>
        <w:rPr>
          <w:rFonts w:hint="cs"/>
          <w:rtl/>
        </w:rPr>
      </w:pPr>
    </w:p>
    <w:p w14:paraId="6D4D6DBF" w14:textId="77777777" w:rsidR="00000000" w:rsidRDefault="00FD3276">
      <w:pPr>
        <w:pStyle w:val="a"/>
        <w:rPr>
          <w:rFonts w:hint="cs"/>
          <w:rtl/>
        </w:rPr>
      </w:pPr>
      <w:r>
        <w:rPr>
          <w:rFonts w:hint="cs"/>
          <w:rtl/>
        </w:rPr>
        <w:t xml:space="preserve">נכון, בסוף השבוע הבא ראש הממשלה יהיה בארצות-הברית לפגישה עם הנשיא בוש. אני מפנה אותך, גברתי היושבת-ראש, וגם את חברי הכנסת מהימין, למאמרו של תומס פרידמן ב"ניו-יורק טיימס", שהסביר בשפה בהירה וברורה מאוד, וזה התפרסם היום גם בעברית </w:t>
      </w:r>
      <w:r>
        <w:rPr>
          <w:rFonts w:hint="cs"/>
          <w:rtl/>
        </w:rPr>
        <w:t>ב"הארץ", מה פירושו של דבר שבוש הצעיר לא יקשיב לבוש הזקן. ומי שתולה תקוות בכך שאריאל שרון, ראש ממשלתנו, מהלך אימים או קסם על בוש הצעיר, ובעצם יקבל שדה פעולה חופשי, כדאי לו שיזכור מה אמר בוש הזקן ב=1991 לראש ממשלת ישראל דאז, יצחק שמיר, לאחר מלחמת המפרץ הראשו</w:t>
      </w:r>
      <w:r>
        <w:rPr>
          <w:rFonts w:hint="cs"/>
          <w:rtl/>
        </w:rPr>
        <w:t xml:space="preserve">נה. מה שהוא אמר הוא מאוד פשוט: מדיניות ההתנחלויות בטווח הארוך גורמת נזק ניכר לישראל. האמונה כי ישראל יכולה להחזיק את כל השטחים, להמשיך את הכיבוש ולהפוך למדינה דו-לאומית, גורמת נזק ארוך טווח למדינת ישראל כמדינה יהודית ודמוקרטית, שחיה בשוויון זכויות גמור עם </w:t>
      </w:r>
      <w:r>
        <w:rPr>
          <w:rFonts w:hint="cs"/>
          <w:rtl/>
        </w:rPr>
        <w:t xml:space="preserve">אזרחיה הלא-יהודים בתוך מדינת ישראל. </w:t>
      </w:r>
    </w:p>
    <w:p w14:paraId="4E782FD2" w14:textId="77777777" w:rsidR="00000000" w:rsidRDefault="00FD3276">
      <w:pPr>
        <w:pStyle w:val="a"/>
        <w:rPr>
          <w:rFonts w:hint="cs"/>
          <w:rtl/>
        </w:rPr>
      </w:pPr>
    </w:p>
    <w:p w14:paraId="73CF79CE" w14:textId="77777777" w:rsidR="00000000" w:rsidRDefault="00FD3276">
      <w:pPr>
        <w:pStyle w:val="a"/>
        <w:rPr>
          <w:rFonts w:hint="cs"/>
          <w:rtl/>
        </w:rPr>
      </w:pPr>
      <w:r>
        <w:rPr>
          <w:rFonts w:hint="cs"/>
          <w:rtl/>
        </w:rPr>
        <w:t xml:space="preserve">לא יעזור כלום, תשע שנים מעכשיו, בין הירדן לים התיכון הפלסטינים, לרבות הפלסטינים תושבי ישראל, יהיו פה רוב. </w:t>
      </w:r>
    </w:p>
    <w:p w14:paraId="7980D0F7" w14:textId="77777777" w:rsidR="00000000" w:rsidRDefault="00FD3276">
      <w:pPr>
        <w:pStyle w:val="a"/>
        <w:rPr>
          <w:rFonts w:hint="cs"/>
          <w:rtl/>
        </w:rPr>
      </w:pPr>
    </w:p>
    <w:p w14:paraId="5DDD7AC1" w14:textId="77777777" w:rsidR="00000000" w:rsidRDefault="00FD3276">
      <w:pPr>
        <w:pStyle w:val="a"/>
        <w:rPr>
          <w:rFonts w:hint="cs"/>
          <w:rtl/>
        </w:rPr>
      </w:pPr>
      <w:r>
        <w:rPr>
          <w:rFonts w:hint="cs"/>
          <w:rtl/>
        </w:rPr>
        <w:t>אני אומר לימין יותר: מה אתם באמת חושבים, שבעולם הפתוח הזה דורות שלמים של צעירים ישראלים ימשיכו לחיות פה, ולנצח</w:t>
      </w:r>
      <w:r>
        <w:rPr>
          <w:rFonts w:hint="cs"/>
          <w:rtl/>
        </w:rPr>
        <w:t xml:space="preserve"> תאכל חרב עם רעיונות משיחיים מטורפים על קדושת הארץ וארץ-ישראל השלמה, בלי שפעם נוכל להגיע לפתרון של הסדר שלום? אתם חושבים שעל זה אפשר יהיה להחזיק פה דורות? אתם תהרסו את החברה הישראלית מבפנים. תראו את המחיר הכלכלי הנורא, את המצב הכלכלי ואת התוכניות האנטי-חבר</w:t>
      </w:r>
      <w:r>
        <w:rPr>
          <w:rFonts w:hint="cs"/>
          <w:rtl/>
        </w:rPr>
        <w:t xml:space="preserve">תיות בעליל שאתם כרגע מובילים, ותבינו שהאינטרס להגיע להפסקת אש, האינטרס להוציא לפועל את מפת הדרכים הוא קודם כול אינטרס ישראלי, וכל זמן שאנחנו חזקים ואנחנו בעלי היתרון הצבאי האדיר, זה הזמן לעשות את זה. </w:t>
      </w:r>
    </w:p>
    <w:p w14:paraId="14BB3507" w14:textId="77777777" w:rsidR="00000000" w:rsidRDefault="00FD3276">
      <w:pPr>
        <w:pStyle w:val="a"/>
        <w:rPr>
          <w:rFonts w:hint="cs"/>
          <w:rtl/>
        </w:rPr>
      </w:pPr>
    </w:p>
    <w:p w14:paraId="6CEE0B22" w14:textId="77777777" w:rsidR="00000000" w:rsidRDefault="00FD3276">
      <w:pPr>
        <w:pStyle w:val="ac"/>
        <w:rPr>
          <w:rtl/>
        </w:rPr>
      </w:pPr>
      <w:r>
        <w:rPr>
          <w:rFonts w:hint="eastAsia"/>
          <w:rtl/>
        </w:rPr>
        <w:t>השר</w:t>
      </w:r>
      <w:r>
        <w:rPr>
          <w:rtl/>
        </w:rPr>
        <w:t xml:space="preserve"> גדעון עזרא:</w:t>
      </w:r>
    </w:p>
    <w:p w14:paraId="032DFD09" w14:textId="77777777" w:rsidR="00000000" w:rsidRDefault="00FD3276">
      <w:pPr>
        <w:pStyle w:val="a"/>
        <w:rPr>
          <w:rFonts w:hint="cs"/>
          <w:rtl/>
        </w:rPr>
      </w:pPr>
    </w:p>
    <w:p w14:paraId="1650E21E" w14:textId="77777777" w:rsidR="00000000" w:rsidRDefault="00FD3276">
      <w:pPr>
        <w:pStyle w:val="a"/>
        <w:rPr>
          <w:rFonts w:hint="cs"/>
          <w:rtl/>
        </w:rPr>
      </w:pPr>
      <w:r>
        <w:rPr>
          <w:rFonts w:hint="cs"/>
          <w:rtl/>
        </w:rPr>
        <w:t>אבו, מה לעשות?</w:t>
      </w:r>
    </w:p>
    <w:p w14:paraId="37FF53F2" w14:textId="77777777" w:rsidR="00000000" w:rsidRDefault="00FD3276">
      <w:pPr>
        <w:pStyle w:val="a"/>
        <w:rPr>
          <w:rFonts w:hint="cs"/>
          <w:rtl/>
        </w:rPr>
      </w:pPr>
    </w:p>
    <w:p w14:paraId="59443A7D" w14:textId="77777777" w:rsidR="00000000" w:rsidRDefault="00FD3276">
      <w:pPr>
        <w:pStyle w:val="SpeakerCon"/>
        <w:rPr>
          <w:rtl/>
        </w:rPr>
      </w:pPr>
      <w:bookmarkStart w:id="92" w:name="FS000000505T13_05_2003_17_49_30"/>
      <w:bookmarkEnd w:id="92"/>
      <w:r>
        <w:rPr>
          <w:rFonts w:hint="eastAsia"/>
          <w:rtl/>
        </w:rPr>
        <w:t>אבשלום</w:t>
      </w:r>
      <w:r>
        <w:rPr>
          <w:rtl/>
        </w:rPr>
        <w:t xml:space="preserve"> וילן (מרצ):</w:t>
      </w:r>
    </w:p>
    <w:p w14:paraId="2984A381" w14:textId="77777777" w:rsidR="00000000" w:rsidRDefault="00FD3276">
      <w:pPr>
        <w:pStyle w:val="a"/>
        <w:rPr>
          <w:rFonts w:hint="cs"/>
          <w:rtl/>
        </w:rPr>
      </w:pPr>
    </w:p>
    <w:p w14:paraId="60815A63" w14:textId="77777777" w:rsidR="00000000" w:rsidRDefault="00FD3276">
      <w:pPr>
        <w:pStyle w:val="a"/>
        <w:rPr>
          <w:rFonts w:hint="cs"/>
          <w:rtl/>
        </w:rPr>
      </w:pPr>
      <w:r>
        <w:rPr>
          <w:rFonts w:hint="cs"/>
          <w:rtl/>
        </w:rPr>
        <w:t>7</w:t>
      </w:r>
      <w:r>
        <w:rPr>
          <w:rFonts w:hint="cs"/>
          <w:rtl/>
        </w:rPr>
        <w:t>0% מהמצביעים שלך חושבים כמוני. מה לעשות? לתת ברצינות לפלסטינים, לאבו-מאזן ולדחלאן, לנסות להתמודד, להפסיק לכמה שבועות את מדיניות החיסולים, לא לתת כרגע לשום מאחז בלתי חוקי לעלות, להגיע לבוש בשבוע הבא ולהתחיל לדבר ברצינות, איך מניעים תהליך מדיני אמיתי, איך מג</w:t>
      </w:r>
      <w:r>
        <w:rPr>
          <w:rFonts w:hint="cs"/>
          <w:rtl/>
        </w:rPr>
        <w:t xml:space="preserve">יעים לפתרון מדיני אמיתי, לשיטתכם, לא לשיטתי. </w:t>
      </w:r>
    </w:p>
    <w:p w14:paraId="5D756F97" w14:textId="77777777" w:rsidR="00000000" w:rsidRDefault="00FD3276">
      <w:pPr>
        <w:pStyle w:val="a"/>
        <w:rPr>
          <w:rFonts w:hint="cs"/>
          <w:rtl/>
        </w:rPr>
      </w:pPr>
    </w:p>
    <w:p w14:paraId="7D46D5B5" w14:textId="77777777" w:rsidR="00000000" w:rsidRDefault="00FD3276">
      <w:pPr>
        <w:pStyle w:val="ac"/>
        <w:rPr>
          <w:rtl/>
        </w:rPr>
      </w:pPr>
      <w:r>
        <w:rPr>
          <w:rFonts w:hint="eastAsia"/>
          <w:rtl/>
        </w:rPr>
        <w:t>אהוד</w:t>
      </w:r>
      <w:r>
        <w:rPr>
          <w:rtl/>
        </w:rPr>
        <w:t xml:space="preserve"> יתום (הליכוד):</w:t>
      </w:r>
    </w:p>
    <w:p w14:paraId="21818980" w14:textId="77777777" w:rsidR="00000000" w:rsidRDefault="00FD3276">
      <w:pPr>
        <w:pStyle w:val="a"/>
        <w:rPr>
          <w:rFonts w:hint="cs"/>
          <w:rtl/>
        </w:rPr>
      </w:pPr>
    </w:p>
    <w:p w14:paraId="0184BA03" w14:textId="77777777" w:rsidR="00000000" w:rsidRDefault="00FD3276">
      <w:pPr>
        <w:pStyle w:val="a"/>
        <w:rPr>
          <w:rFonts w:hint="cs"/>
          <w:rtl/>
        </w:rPr>
      </w:pPr>
      <w:r>
        <w:rPr>
          <w:rFonts w:hint="cs"/>
          <w:rtl/>
        </w:rPr>
        <w:t>גם לגבי אלה שהם בדרכם לפיגוע?</w:t>
      </w:r>
    </w:p>
    <w:p w14:paraId="5BE0B5A4" w14:textId="77777777" w:rsidR="00000000" w:rsidRDefault="00FD3276">
      <w:pPr>
        <w:pStyle w:val="a"/>
        <w:rPr>
          <w:rFonts w:hint="cs"/>
          <w:rtl/>
        </w:rPr>
      </w:pPr>
    </w:p>
    <w:p w14:paraId="56A54964" w14:textId="77777777" w:rsidR="00000000" w:rsidRDefault="00FD3276">
      <w:pPr>
        <w:pStyle w:val="SpeakerCon"/>
        <w:rPr>
          <w:rtl/>
        </w:rPr>
      </w:pPr>
      <w:bookmarkStart w:id="93" w:name="FS000000505T13_05_2003_17_51_26"/>
      <w:bookmarkEnd w:id="93"/>
      <w:r>
        <w:rPr>
          <w:rFonts w:hint="eastAsia"/>
          <w:rtl/>
        </w:rPr>
        <w:t>אבשלום</w:t>
      </w:r>
      <w:r>
        <w:rPr>
          <w:rtl/>
        </w:rPr>
        <w:t xml:space="preserve"> וילן (מרצ):</w:t>
      </w:r>
    </w:p>
    <w:p w14:paraId="1DFD6D74" w14:textId="77777777" w:rsidR="00000000" w:rsidRDefault="00FD3276">
      <w:pPr>
        <w:pStyle w:val="a"/>
        <w:rPr>
          <w:rFonts w:hint="cs"/>
          <w:rtl/>
        </w:rPr>
      </w:pPr>
    </w:p>
    <w:p w14:paraId="1E5CB2BD" w14:textId="77777777" w:rsidR="00000000" w:rsidRDefault="00FD3276">
      <w:pPr>
        <w:pStyle w:val="a"/>
        <w:rPr>
          <w:rFonts w:hint="cs"/>
          <w:rtl/>
        </w:rPr>
      </w:pPr>
      <w:r>
        <w:rPr>
          <w:rFonts w:hint="cs"/>
          <w:rtl/>
        </w:rPr>
        <w:t xml:space="preserve">לא, אין ויכוח, מי שבדרכו לפיגוע צריך להיעצר, ובכל האמצעים. </w:t>
      </w:r>
    </w:p>
    <w:p w14:paraId="6541CDF5" w14:textId="77777777" w:rsidR="00000000" w:rsidRDefault="00FD3276">
      <w:pPr>
        <w:pStyle w:val="a"/>
        <w:rPr>
          <w:rFonts w:hint="cs"/>
          <w:rtl/>
        </w:rPr>
      </w:pPr>
    </w:p>
    <w:p w14:paraId="28870CEB" w14:textId="77777777" w:rsidR="00000000" w:rsidRDefault="00FD3276">
      <w:pPr>
        <w:pStyle w:val="ac"/>
        <w:rPr>
          <w:rtl/>
        </w:rPr>
      </w:pPr>
      <w:r>
        <w:rPr>
          <w:rFonts w:hint="eastAsia"/>
          <w:rtl/>
        </w:rPr>
        <w:t>אהוד</w:t>
      </w:r>
      <w:r>
        <w:rPr>
          <w:rtl/>
        </w:rPr>
        <w:t xml:space="preserve"> יתום (הליכוד):</w:t>
      </w:r>
    </w:p>
    <w:p w14:paraId="60074FD6" w14:textId="77777777" w:rsidR="00000000" w:rsidRDefault="00FD3276">
      <w:pPr>
        <w:pStyle w:val="a"/>
        <w:rPr>
          <w:rFonts w:hint="cs"/>
          <w:rtl/>
        </w:rPr>
      </w:pPr>
    </w:p>
    <w:p w14:paraId="138EB4FD" w14:textId="77777777" w:rsidR="00000000" w:rsidRDefault="00FD3276">
      <w:pPr>
        <w:pStyle w:val="a"/>
        <w:rPr>
          <w:rFonts w:hint="cs"/>
          <w:rtl/>
        </w:rPr>
      </w:pPr>
      <w:r>
        <w:rPr>
          <w:rFonts w:hint="cs"/>
          <w:rtl/>
        </w:rPr>
        <w:t xml:space="preserve">זאת המדיניות. </w:t>
      </w:r>
      <w:bookmarkStart w:id="94" w:name="FS000000505T13_05_2003_17_52_03"/>
      <w:bookmarkEnd w:id="94"/>
    </w:p>
    <w:p w14:paraId="64C20521" w14:textId="77777777" w:rsidR="00000000" w:rsidRDefault="00FD3276">
      <w:pPr>
        <w:pStyle w:val="a"/>
        <w:rPr>
          <w:rFonts w:hint="cs"/>
          <w:rtl/>
        </w:rPr>
      </w:pPr>
    </w:p>
    <w:p w14:paraId="024BBE2D" w14:textId="77777777" w:rsidR="00000000" w:rsidRDefault="00FD3276">
      <w:pPr>
        <w:pStyle w:val="SpeakerCon"/>
        <w:rPr>
          <w:rtl/>
        </w:rPr>
      </w:pPr>
      <w:bookmarkStart w:id="95" w:name="FS000000505T13_05_2003_17_10_55"/>
      <w:bookmarkEnd w:id="95"/>
      <w:r>
        <w:rPr>
          <w:rtl/>
        </w:rPr>
        <w:t>אבשלום וילן (מרצ):</w:t>
      </w:r>
    </w:p>
    <w:p w14:paraId="2ECB6924" w14:textId="77777777" w:rsidR="00000000" w:rsidRDefault="00FD3276">
      <w:pPr>
        <w:pStyle w:val="a"/>
        <w:rPr>
          <w:rtl/>
        </w:rPr>
      </w:pPr>
    </w:p>
    <w:p w14:paraId="4C8D44AD" w14:textId="77777777" w:rsidR="00000000" w:rsidRDefault="00FD3276">
      <w:pPr>
        <w:pStyle w:val="a"/>
        <w:rPr>
          <w:rFonts w:hint="cs"/>
          <w:rtl/>
        </w:rPr>
      </w:pPr>
      <w:r>
        <w:rPr>
          <w:rFonts w:hint="cs"/>
          <w:rtl/>
        </w:rPr>
        <w:t>חבר הכנסת אהוד יתום</w:t>
      </w:r>
      <w:r>
        <w:rPr>
          <w:rFonts w:hint="cs"/>
          <w:rtl/>
        </w:rPr>
        <w:t>, זה לא הוויכוח. אתה יודע בדיוק איך מתנהלת מדיניות החיסולים, אני לא רוצה להרחיב עליה את הדיון; אני חושב שאתם הולכים בה רחוק מדי ומוגזם מדי. הרי אבו-מאזן נתן לכם את תשובת המחץ. אריאל שרון אמר לפני שבוע לאבו-מאזן: מה אתה רוצה, החיסולים עוזרים לי לעזור לך להי</w:t>
      </w:r>
      <w:r>
        <w:rPr>
          <w:rFonts w:hint="cs"/>
          <w:rtl/>
        </w:rPr>
        <w:t xml:space="preserve">לחם בטרור. זה כמו שתגיד שחיסולו של גנדי, זיכרונו לברכה, הועיל לך מכיוון שהוא היה סמן קיצוני ממך. זו רמת הטיעון וזו האמת. </w:t>
      </w:r>
    </w:p>
    <w:p w14:paraId="62906CF9" w14:textId="77777777" w:rsidR="00000000" w:rsidRDefault="00FD3276">
      <w:pPr>
        <w:pStyle w:val="a"/>
        <w:rPr>
          <w:rFonts w:hint="cs"/>
          <w:rtl/>
        </w:rPr>
      </w:pPr>
    </w:p>
    <w:p w14:paraId="59B17B46" w14:textId="77777777" w:rsidR="00000000" w:rsidRDefault="00FD3276">
      <w:pPr>
        <w:pStyle w:val="ad"/>
        <w:rPr>
          <w:rtl/>
        </w:rPr>
      </w:pPr>
      <w:r>
        <w:rPr>
          <w:rtl/>
        </w:rPr>
        <w:t>היו"ר אתי לבני:</w:t>
      </w:r>
    </w:p>
    <w:p w14:paraId="08D31F13" w14:textId="77777777" w:rsidR="00000000" w:rsidRDefault="00FD3276">
      <w:pPr>
        <w:pStyle w:val="a"/>
        <w:rPr>
          <w:rtl/>
        </w:rPr>
      </w:pPr>
    </w:p>
    <w:p w14:paraId="265BCBEF" w14:textId="77777777" w:rsidR="00000000" w:rsidRDefault="00FD3276">
      <w:pPr>
        <w:pStyle w:val="a"/>
        <w:rPr>
          <w:rFonts w:hint="cs"/>
          <w:rtl/>
        </w:rPr>
      </w:pPr>
      <w:r>
        <w:rPr>
          <w:rFonts w:hint="cs"/>
          <w:rtl/>
        </w:rPr>
        <w:t xml:space="preserve">תודה רבה. </w:t>
      </w:r>
    </w:p>
    <w:p w14:paraId="2AAB53DC" w14:textId="77777777" w:rsidR="00000000" w:rsidRDefault="00FD3276">
      <w:pPr>
        <w:pStyle w:val="a"/>
        <w:rPr>
          <w:rFonts w:hint="cs"/>
          <w:rtl/>
        </w:rPr>
      </w:pPr>
    </w:p>
    <w:p w14:paraId="09BCF611" w14:textId="77777777" w:rsidR="00000000" w:rsidRDefault="00FD3276">
      <w:pPr>
        <w:pStyle w:val="SpeakerCon"/>
        <w:rPr>
          <w:rtl/>
        </w:rPr>
      </w:pPr>
      <w:bookmarkStart w:id="96" w:name="FS000000505T13_05_2003_17_14_12C"/>
      <w:bookmarkEnd w:id="96"/>
      <w:r>
        <w:rPr>
          <w:rtl/>
        </w:rPr>
        <w:t>אבשלום וילן (מרצ):</w:t>
      </w:r>
    </w:p>
    <w:p w14:paraId="3138A72B" w14:textId="77777777" w:rsidR="00000000" w:rsidRDefault="00FD3276">
      <w:pPr>
        <w:pStyle w:val="a"/>
        <w:rPr>
          <w:rtl/>
        </w:rPr>
      </w:pPr>
    </w:p>
    <w:p w14:paraId="6571F0EA" w14:textId="77777777" w:rsidR="00000000" w:rsidRDefault="00FD3276">
      <w:pPr>
        <w:pStyle w:val="a"/>
        <w:rPr>
          <w:rFonts w:hint="cs"/>
          <w:rtl/>
        </w:rPr>
      </w:pPr>
      <w:r>
        <w:rPr>
          <w:rFonts w:hint="cs"/>
          <w:rtl/>
        </w:rPr>
        <w:t>אני רק אענה לחבר הכנסת יתום, לשר גדעון עזרא ולאחרים. בסופו של דבר לא נוכל לברוח מהחש</w:t>
      </w:r>
      <w:r>
        <w:rPr>
          <w:rFonts w:hint="cs"/>
          <w:rtl/>
        </w:rPr>
        <w:t xml:space="preserve">בון הפנימי הישראלי. אתם משחקים על זמן שאול ויקר, ולדעתי המדיניות שלכם גורמת נזק כבד לאינטרס הישראלי ארוך הטווח. תודה. </w:t>
      </w:r>
    </w:p>
    <w:p w14:paraId="5F34281C" w14:textId="77777777" w:rsidR="00000000" w:rsidRDefault="00FD3276">
      <w:pPr>
        <w:pStyle w:val="a"/>
        <w:rPr>
          <w:rFonts w:hint="cs"/>
          <w:rtl/>
        </w:rPr>
      </w:pPr>
    </w:p>
    <w:p w14:paraId="6EF3919C" w14:textId="77777777" w:rsidR="00000000" w:rsidRDefault="00FD3276">
      <w:pPr>
        <w:pStyle w:val="ad"/>
        <w:rPr>
          <w:rtl/>
        </w:rPr>
      </w:pPr>
      <w:r>
        <w:rPr>
          <w:rtl/>
        </w:rPr>
        <w:t>היו"ר אתי לבני:</w:t>
      </w:r>
    </w:p>
    <w:p w14:paraId="11260CE7" w14:textId="77777777" w:rsidR="00000000" w:rsidRDefault="00FD3276">
      <w:pPr>
        <w:pStyle w:val="a"/>
        <w:rPr>
          <w:rtl/>
        </w:rPr>
      </w:pPr>
    </w:p>
    <w:p w14:paraId="7BC9BDE0" w14:textId="77777777" w:rsidR="00000000" w:rsidRDefault="00FD3276">
      <w:pPr>
        <w:pStyle w:val="a"/>
        <w:rPr>
          <w:rFonts w:hint="cs"/>
          <w:rtl/>
        </w:rPr>
      </w:pPr>
      <w:r>
        <w:rPr>
          <w:rFonts w:hint="cs"/>
          <w:rtl/>
        </w:rPr>
        <w:t xml:space="preserve">תודה רבה.  חבר הכנסת אלי בן-מנחם. אחריו </w:t>
      </w:r>
      <w:r>
        <w:rPr>
          <w:rtl/>
        </w:rPr>
        <w:t>–</w:t>
      </w:r>
      <w:r>
        <w:rPr>
          <w:rFonts w:hint="cs"/>
          <w:rtl/>
        </w:rPr>
        <w:t xml:space="preserve"> חבר הכנסת עזמי בשארה. </w:t>
      </w:r>
    </w:p>
    <w:p w14:paraId="058630EA" w14:textId="77777777" w:rsidR="00000000" w:rsidRDefault="00FD3276">
      <w:pPr>
        <w:pStyle w:val="a"/>
        <w:rPr>
          <w:rFonts w:hint="cs"/>
          <w:rtl/>
        </w:rPr>
      </w:pPr>
    </w:p>
    <w:p w14:paraId="080F4246" w14:textId="77777777" w:rsidR="00000000" w:rsidRDefault="00FD3276">
      <w:pPr>
        <w:pStyle w:val="Speaker"/>
        <w:rPr>
          <w:rtl/>
        </w:rPr>
      </w:pPr>
      <w:bookmarkStart w:id="97" w:name="FS000000437T13_05_2003_17_15_37"/>
      <w:bookmarkEnd w:id="97"/>
      <w:r>
        <w:rPr>
          <w:rFonts w:hint="eastAsia"/>
          <w:rtl/>
        </w:rPr>
        <w:t>אלי</w:t>
      </w:r>
      <w:r>
        <w:rPr>
          <w:rtl/>
        </w:rPr>
        <w:t xml:space="preserve"> בן-מנחם (העבודה-מימד):</w:t>
      </w:r>
    </w:p>
    <w:p w14:paraId="4C6E32EC" w14:textId="77777777" w:rsidR="00000000" w:rsidRDefault="00FD3276">
      <w:pPr>
        <w:pStyle w:val="a"/>
        <w:rPr>
          <w:rFonts w:hint="cs"/>
          <w:rtl/>
        </w:rPr>
      </w:pPr>
    </w:p>
    <w:p w14:paraId="3AA46A1E" w14:textId="77777777" w:rsidR="00000000" w:rsidRDefault="00FD3276">
      <w:pPr>
        <w:pStyle w:val="a"/>
        <w:rPr>
          <w:rFonts w:hint="cs"/>
          <w:rtl/>
        </w:rPr>
      </w:pPr>
      <w:r>
        <w:rPr>
          <w:rFonts w:hint="cs"/>
          <w:rtl/>
        </w:rPr>
        <w:t>גברתי היושבת-ראש, חברי הכ</w:t>
      </w:r>
      <w:r>
        <w:rPr>
          <w:rFonts w:hint="cs"/>
          <w:rtl/>
        </w:rPr>
        <w:t>נסת, אתמול, אחרי ביקור פאואל, אמר השליח האמריקני דייוויד סאתרפילד, שנשאר באזור לשיחות המשך, מה ששר החוץ פאואל לא אמר בביקורו. בביקורת על מדיניות ישראל הוא טען, כי ראש הממשלה אריק שרון מתעלם ממפת הדרכים.  כלומר, ממשלת ישראל והעומדים בראשה דוחים למעשה את יוז</w:t>
      </w:r>
      <w:r>
        <w:rPr>
          <w:rFonts w:hint="cs"/>
          <w:rtl/>
        </w:rPr>
        <w:t>מת השלום של ארצות-הברית, או בעצם כל יוזמת שלום. שרון נשאר כבול בידיו של מיעוט מתנחלים קיצוני, במקום להיות כבול לתקוות השלום של העם כולו.</w:t>
      </w:r>
    </w:p>
    <w:p w14:paraId="5087C755" w14:textId="77777777" w:rsidR="00000000" w:rsidRDefault="00FD3276">
      <w:pPr>
        <w:pStyle w:val="a"/>
        <w:rPr>
          <w:rFonts w:hint="cs"/>
          <w:rtl/>
        </w:rPr>
      </w:pPr>
    </w:p>
    <w:p w14:paraId="03F6D7D5" w14:textId="77777777" w:rsidR="00000000" w:rsidRDefault="00FD3276">
      <w:pPr>
        <w:pStyle w:val="a"/>
        <w:rPr>
          <w:rFonts w:hint="cs"/>
          <w:rtl/>
        </w:rPr>
      </w:pPr>
      <w:r>
        <w:rPr>
          <w:rFonts w:hint="cs"/>
          <w:rtl/>
        </w:rPr>
        <w:t>כל בר-דעת שקרא את דברי שרון לפאואל מבין שהיה כאן תרגיל. לפני הביקור פיזר שרון דברים פייסניים בעד שלום וויתורים כואבים.</w:t>
      </w:r>
      <w:r>
        <w:rPr>
          <w:rFonts w:hint="cs"/>
          <w:rtl/>
        </w:rPr>
        <w:t xml:space="preserve"> עכשיו מתברר שהכול עורבא פרח, דיבורים ללא כיסוי. ברור עכשיו שלשרון אין שום כוונה לפנות שום התנחלות, אין לו כוונה להביא לשלום, ולכן גם לא לביטחון. לעיתון "ג'רוזלם פוסט" הוא כבר גילה, שבית-אל ושילה יישארו לעד בריבונות ישראלית. </w:t>
      </w:r>
    </w:p>
    <w:p w14:paraId="2FC2B297" w14:textId="77777777" w:rsidR="00000000" w:rsidRDefault="00FD3276">
      <w:pPr>
        <w:pStyle w:val="a"/>
        <w:rPr>
          <w:rFonts w:hint="cs"/>
          <w:rtl/>
        </w:rPr>
      </w:pPr>
    </w:p>
    <w:p w14:paraId="5B4A04C6" w14:textId="77777777" w:rsidR="00000000" w:rsidRDefault="00FD3276">
      <w:pPr>
        <w:pStyle w:val="a"/>
        <w:rPr>
          <w:rFonts w:hint="cs"/>
          <w:rtl/>
        </w:rPr>
      </w:pPr>
      <w:r>
        <w:rPr>
          <w:rFonts w:hint="cs"/>
          <w:rtl/>
        </w:rPr>
        <w:t>לשר החוץ  פאואל הוא הציג את ה</w:t>
      </w:r>
      <w:r>
        <w:rPr>
          <w:rFonts w:hint="cs"/>
          <w:rtl/>
        </w:rPr>
        <w:t xml:space="preserve">צורך בהמשך פיתוח ההתנחלויות כדי לא לעשות הפלות. זה נראה הגיוני או סביר? האם על כל ילד שנולד בשטחים מקימים עוד היאחזות? כובשים עוד גבעה? בונים עוד בתים? שרון אפילו לא הסכים  לכינוי "התנחלויות", כי אם "יישובים יהודיים", וישובים יהודיים הוא לעולם לא יפנה. </w:t>
      </w:r>
    </w:p>
    <w:p w14:paraId="41A6096E" w14:textId="77777777" w:rsidR="00000000" w:rsidRDefault="00FD3276">
      <w:pPr>
        <w:pStyle w:val="a"/>
        <w:rPr>
          <w:rFonts w:hint="cs"/>
          <w:rtl/>
        </w:rPr>
      </w:pPr>
    </w:p>
    <w:p w14:paraId="19C49136" w14:textId="77777777" w:rsidR="00000000" w:rsidRDefault="00FD3276">
      <w:pPr>
        <w:pStyle w:val="a"/>
        <w:rPr>
          <w:rFonts w:hint="cs"/>
          <w:rtl/>
        </w:rPr>
      </w:pPr>
      <w:r>
        <w:rPr>
          <w:rFonts w:hint="cs"/>
          <w:rtl/>
        </w:rPr>
        <w:t>מ</w:t>
      </w:r>
      <w:r>
        <w:rPr>
          <w:rFonts w:hint="cs"/>
          <w:rtl/>
        </w:rPr>
        <w:t>משלת ישראל הימנית חושבת שהצליחה לסדר את ארצות-הברית. אבל לא את ארצות-הברית סידרנו, אלא את עצמנו. הביקור נחל כישלון, ועמו הסיכוי לשלום, לביטחון, לצמיחה.</w:t>
      </w:r>
    </w:p>
    <w:p w14:paraId="25038CB3" w14:textId="77777777" w:rsidR="00000000" w:rsidRDefault="00FD3276">
      <w:pPr>
        <w:pStyle w:val="a"/>
        <w:rPr>
          <w:rFonts w:hint="cs"/>
          <w:rtl/>
        </w:rPr>
      </w:pPr>
    </w:p>
    <w:p w14:paraId="14397ED4" w14:textId="77777777" w:rsidR="00000000" w:rsidRDefault="00FD3276">
      <w:pPr>
        <w:pStyle w:val="a"/>
        <w:rPr>
          <w:rFonts w:hint="cs"/>
          <w:rtl/>
        </w:rPr>
      </w:pPr>
      <w:r>
        <w:rPr>
          <w:rFonts w:hint="cs"/>
          <w:rtl/>
        </w:rPr>
        <w:t>העיתונאי היהודי האמריקני הנודע תומס פרידמן כותב, כי הנשיא בוש ייזכר כמי שהביא לשחיקה של מדינת ישראל, מש</w:t>
      </w:r>
      <w:r>
        <w:rPr>
          <w:rFonts w:hint="cs"/>
          <w:rtl/>
        </w:rPr>
        <w:t xml:space="preserve">ום שנכרך אחרי ראש הממשלה שרון, ובסלחנותו גרם לישראל להאמין שהיא יכולה לקבל הכול </w:t>
      </w:r>
      <w:r>
        <w:rPr>
          <w:rtl/>
        </w:rPr>
        <w:t>–</w:t>
      </w:r>
      <w:r>
        <w:rPr>
          <w:rFonts w:hint="cs"/>
          <w:rtl/>
        </w:rPr>
        <w:t xml:space="preserve"> התנחלויות, שגשוג, שלום ודמוקרטיה. אין שקר גדול מזה.</w:t>
      </w:r>
    </w:p>
    <w:p w14:paraId="7CC34FA6" w14:textId="77777777" w:rsidR="00000000" w:rsidRDefault="00FD3276">
      <w:pPr>
        <w:pStyle w:val="a"/>
        <w:rPr>
          <w:rFonts w:hint="cs"/>
          <w:rtl/>
        </w:rPr>
      </w:pPr>
    </w:p>
    <w:p w14:paraId="6BD37BD4" w14:textId="77777777" w:rsidR="00000000" w:rsidRDefault="00FD3276">
      <w:pPr>
        <w:pStyle w:val="a"/>
        <w:rPr>
          <w:rFonts w:hint="cs"/>
          <w:rtl/>
        </w:rPr>
      </w:pPr>
      <w:r>
        <w:rPr>
          <w:rFonts w:hint="cs"/>
          <w:rtl/>
        </w:rPr>
        <w:t xml:space="preserve">כבר היום הציבור האמריקני מגלה סימנים שנמאס לו מהמעורבות בסכסוכים בין-לאומיים. גם מנהיגיו ימשכו ידיהם בקרוב מהמזרח התיכון </w:t>
      </w:r>
      <w:r>
        <w:rPr>
          <w:rFonts w:hint="cs"/>
          <w:rtl/>
        </w:rPr>
        <w:t>וישאירו אותנו ואת שכנינו הפלסטינים להתבוסס בדמנו אם לא תיראה התקדמות.</w:t>
      </w:r>
    </w:p>
    <w:p w14:paraId="2B425CD8" w14:textId="77777777" w:rsidR="00000000" w:rsidRDefault="00FD3276">
      <w:pPr>
        <w:pStyle w:val="a"/>
        <w:rPr>
          <w:rFonts w:hint="cs"/>
          <w:rtl/>
        </w:rPr>
      </w:pPr>
    </w:p>
    <w:p w14:paraId="2BF08271" w14:textId="77777777" w:rsidR="00000000" w:rsidRDefault="00FD3276">
      <w:pPr>
        <w:pStyle w:val="a"/>
        <w:rPr>
          <w:rFonts w:hint="cs"/>
          <w:rtl/>
        </w:rPr>
      </w:pPr>
      <w:r>
        <w:rPr>
          <w:rFonts w:hint="cs"/>
          <w:rtl/>
        </w:rPr>
        <w:t>שרון אומר כי לא יבצע דבר עד שלא תהיה התקדמות בצד השני. הרי מדובר במתכון בטוח לקיפאון. אם כל צד ימתין לצד השני והצעדים לא ייעשו במקביל, לעולם לא תהיה התקדמות. במו ידינו אנחנו דוחים כל הז</w:t>
      </w:r>
      <w:r>
        <w:rPr>
          <w:rFonts w:hint="cs"/>
          <w:rtl/>
        </w:rPr>
        <w:t>דמנות לשלום. כבר היום נוצרת בשטחים אווירה שבה ערפאת נלחם בכיבוש הישראלי ואילו אבו-מאזן משתף פעולה עם ישראל וארצות-הברית. אנחנו בעצמנו מחזקים את הכוחות הקיצוניים, מחזקים את ערפאת ומחזקים את הטרור, במקום לחזק את הכוחות המבקשים להתנער מדרך הטרור.</w:t>
      </w:r>
    </w:p>
    <w:p w14:paraId="44C8F6D4" w14:textId="77777777" w:rsidR="00000000" w:rsidRDefault="00FD3276">
      <w:pPr>
        <w:pStyle w:val="a"/>
        <w:rPr>
          <w:rFonts w:hint="cs"/>
          <w:rtl/>
        </w:rPr>
      </w:pPr>
    </w:p>
    <w:p w14:paraId="6CB1EB52" w14:textId="77777777" w:rsidR="00000000" w:rsidRDefault="00FD3276">
      <w:pPr>
        <w:pStyle w:val="a"/>
        <w:rPr>
          <w:rFonts w:hint="cs"/>
          <w:rtl/>
        </w:rPr>
      </w:pPr>
      <w:r>
        <w:rPr>
          <w:rFonts w:hint="cs"/>
          <w:rtl/>
        </w:rPr>
        <w:t>לצערנו, אפי</w:t>
      </w:r>
      <w:r>
        <w:rPr>
          <w:rFonts w:hint="cs"/>
          <w:rtl/>
        </w:rPr>
        <w:t>לו הזרמים המתונים בחברה הפלסטינית מתחילים לאבד תקווה ולהאמין שאין סיכוי להגיע להסדר עם הממשלה בירושלים בהרכבה הנוכחי. הטרור יחד עם הקיפאון המדיני הם מתכון בטוח להידרדרות נוספת במצב הכלכלי.</w:t>
      </w:r>
    </w:p>
    <w:p w14:paraId="009D8D7F" w14:textId="77777777" w:rsidR="00000000" w:rsidRDefault="00FD3276">
      <w:pPr>
        <w:pStyle w:val="a"/>
        <w:rPr>
          <w:rFonts w:hint="cs"/>
          <w:rtl/>
        </w:rPr>
      </w:pPr>
    </w:p>
    <w:p w14:paraId="3749F969" w14:textId="77777777" w:rsidR="00000000" w:rsidRDefault="00FD3276">
      <w:pPr>
        <w:pStyle w:val="a"/>
        <w:rPr>
          <w:rFonts w:hint="cs"/>
          <w:rtl/>
        </w:rPr>
      </w:pPr>
      <w:r>
        <w:rPr>
          <w:rFonts w:hint="cs"/>
          <w:rtl/>
        </w:rPr>
        <w:t>הניצחון הקטן של שרון, הנוקט טקטיקת השהיה, הוא ההפסד של כל עם ישראל</w:t>
      </w:r>
      <w:r>
        <w:rPr>
          <w:rFonts w:hint="cs"/>
          <w:rtl/>
        </w:rPr>
        <w:t>. העולם הערבי יתנתק מתהליך השלום והניצחון בעירק ייתפס כתוכנית אמריקנית וישראלית להבטיח את המשך ההתנחלויות.  ברור שאז הקיצונים ישתלטו לגמרי על המחנה הערבי ונישאר עם מדינה שבה מיעוט יהודי שולט בכוח ברוב ערבי.</w:t>
      </w:r>
    </w:p>
    <w:p w14:paraId="2BF1F46F" w14:textId="77777777" w:rsidR="00000000" w:rsidRDefault="00FD3276">
      <w:pPr>
        <w:pStyle w:val="a"/>
        <w:rPr>
          <w:rFonts w:hint="cs"/>
          <w:rtl/>
        </w:rPr>
      </w:pPr>
    </w:p>
    <w:p w14:paraId="7C3B099B" w14:textId="77777777" w:rsidR="00000000" w:rsidRDefault="00FD3276">
      <w:pPr>
        <w:pStyle w:val="a"/>
        <w:rPr>
          <w:rFonts w:hint="cs"/>
          <w:rtl/>
        </w:rPr>
      </w:pPr>
      <w:r>
        <w:rPr>
          <w:rFonts w:hint="cs"/>
          <w:rtl/>
        </w:rPr>
        <w:t>לסיום, גברתי היושבת-ראש, אני רוצה להיות אופטימי.</w:t>
      </w:r>
      <w:r>
        <w:rPr>
          <w:rFonts w:hint="cs"/>
          <w:rtl/>
        </w:rPr>
        <w:t xml:space="preserve"> עדיין לא מאוחר להציל את המצב. כפי שהרוב הפלסטיני חייב לעקור את הטרור מקרבו, כך ראש הממשלה חייב לספק לאבו-מאזן שיפור מיידי בחיי היום-יום של רוב הציבור הפלסטיני והסכמה לפנות התנחלויות. אם ייעשה כן, אני בטוח ששרון ימצא תמיכה רחבה גם באופוזיציה.  תודה. </w:t>
      </w:r>
    </w:p>
    <w:p w14:paraId="7FEC83DA" w14:textId="77777777" w:rsidR="00000000" w:rsidRDefault="00FD3276">
      <w:pPr>
        <w:pStyle w:val="ad"/>
        <w:rPr>
          <w:rtl/>
        </w:rPr>
      </w:pPr>
    </w:p>
    <w:p w14:paraId="2F8B4ED6" w14:textId="77777777" w:rsidR="00000000" w:rsidRDefault="00FD3276">
      <w:pPr>
        <w:pStyle w:val="ad"/>
        <w:rPr>
          <w:rtl/>
        </w:rPr>
      </w:pPr>
      <w:r>
        <w:rPr>
          <w:rtl/>
        </w:rPr>
        <w:t>היו"</w:t>
      </w:r>
      <w:r>
        <w:rPr>
          <w:rtl/>
        </w:rPr>
        <w:t>ר אתי לבני:</w:t>
      </w:r>
    </w:p>
    <w:p w14:paraId="0E5C3F56" w14:textId="77777777" w:rsidR="00000000" w:rsidRDefault="00FD3276">
      <w:pPr>
        <w:pStyle w:val="a"/>
        <w:rPr>
          <w:rtl/>
        </w:rPr>
      </w:pPr>
    </w:p>
    <w:p w14:paraId="03F686AF" w14:textId="77777777" w:rsidR="00000000" w:rsidRDefault="00FD3276">
      <w:pPr>
        <w:pStyle w:val="a"/>
        <w:rPr>
          <w:rFonts w:hint="cs"/>
          <w:rtl/>
        </w:rPr>
      </w:pPr>
      <w:r>
        <w:rPr>
          <w:rFonts w:hint="cs"/>
          <w:rtl/>
        </w:rPr>
        <w:t xml:space="preserve">תודה. חבר הכנסת עזמי בשארה, בבקשה. אחריו </w:t>
      </w:r>
      <w:r>
        <w:rPr>
          <w:rtl/>
        </w:rPr>
        <w:t>–</w:t>
      </w:r>
      <w:r>
        <w:rPr>
          <w:rFonts w:hint="cs"/>
          <w:rtl/>
        </w:rPr>
        <w:t xml:space="preserve"> חבר הכנסת ניסן סלומינסקי, ואחריו </w:t>
      </w:r>
      <w:r>
        <w:rPr>
          <w:rtl/>
        </w:rPr>
        <w:t>–</w:t>
      </w:r>
      <w:r>
        <w:rPr>
          <w:rFonts w:hint="cs"/>
          <w:rtl/>
        </w:rPr>
        <w:t xml:space="preserve"> חבר הכנסת אייכלר.</w:t>
      </w:r>
    </w:p>
    <w:p w14:paraId="2399A325" w14:textId="77777777" w:rsidR="00000000" w:rsidRDefault="00FD3276">
      <w:pPr>
        <w:pStyle w:val="a"/>
        <w:rPr>
          <w:rFonts w:hint="cs"/>
          <w:rtl/>
        </w:rPr>
      </w:pPr>
    </w:p>
    <w:p w14:paraId="5814856D" w14:textId="77777777" w:rsidR="00000000" w:rsidRDefault="00FD3276">
      <w:pPr>
        <w:pStyle w:val="Speaker"/>
        <w:rPr>
          <w:rtl/>
        </w:rPr>
      </w:pPr>
      <w:bookmarkStart w:id="98" w:name="FS000000558T13_05_2003_17_27_21"/>
      <w:bookmarkEnd w:id="98"/>
      <w:r>
        <w:rPr>
          <w:rFonts w:hint="eastAsia"/>
          <w:rtl/>
        </w:rPr>
        <w:t>עזמי</w:t>
      </w:r>
      <w:r>
        <w:rPr>
          <w:rtl/>
        </w:rPr>
        <w:t xml:space="preserve"> בשארה (בל"ד):</w:t>
      </w:r>
    </w:p>
    <w:p w14:paraId="264F8F46" w14:textId="77777777" w:rsidR="00000000" w:rsidRDefault="00FD3276">
      <w:pPr>
        <w:pStyle w:val="a"/>
        <w:rPr>
          <w:rFonts w:hint="cs"/>
          <w:rtl/>
        </w:rPr>
      </w:pPr>
    </w:p>
    <w:p w14:paraId="553840C0" w14:textId="77777777" w:rsidR="00000000" w:rsidRDefault="00FD3276">
      <w:pPr>
        <w:pStyle w:val="a"/>
        <w:rPr>
          <w:rFonts w:hint="cs"/>
          <w:rtl/>
        </w:rPr>
      </w:pPr>
      <w:r>
        <w:rPr>
          <w:rFonts w:hint="cs"/>
          <w:rtl/>
        </w:rPr>
        <w:t xml:space="preserve">גברתי היושבת בראש, חברי הכנסת, בחלק מהעיתונות הזרה כבר עושים צחוק מהמחוות הישראליות. האריכו את הסגר על עזה בשביל שיורידו אותו </w:t>
      </w:r>
      <w:r>
        <w:rPr>
          <w:rFonts w:hint="cs"/>
          <w:rtl/>
        </w:rPr>
        <w:t xml:space="preserve">בזמן שפאואל פה. הסגר שהיה אמור להיגמר אחרי פסח, האריכו אותו ביממה אחת, בשביל לעשות זאת כשפאואל פה. </w:t>
      </w:r>
    </w:p>
    <w:p w14:paraId="6A18FB29" w14:textId="77777777" w:rsidR="00000000" w:rsidRDefault="00FD3276">
      <w:pPr>
        <w:pStyle w:val="a"/>
        <w:rPr>
          <w:rFonts w:hint="cs"/>
          <w:rtl/>
        </w:rPr>
      </w:pPr>
    </w:p>
    <w:p w14:paraId="5B6845EF" w14:textId="77777777" w:rsidR="00000000" w:rsidRDefault="00FD3276">
      <w:pPr>
        <w:pStyle w:val="a"/>
        <w:rPr>
          <w:rFonts w:hint="cs"/>
          <w:rtl/>
        </w:rPr>
      </w:pPr>
      <w:r>
        <w:rPr>
          <w:rFonts w:hint="cs"/>
          <w:rtl/>
        </w:rPr>
        <w:t>בעצם אין מחוות, להיפך, יש הצרת צעדים. יש צפיפות בבתי-הסוהר, חלק גדול מהעצורים ממילא היו אמורים להשתחרר בתוך כמה שבועות. זה ממש לעג לרש. יש פה בעיה עם אמינו</w:t>
      </w:r>
      <w:r>
        <w:rPr>
          <w:rFonts w:hint="cs"/>
          <w:rtl/>
        </w:rPr>
        <w:t xml:space="preserve">ת ועם דיבור אמת. מוציאים את דיבתו של יאסר ערפאת? יש פה בעיה של דיבור אמת לגבי מחוות ולגבי מה שעושים, ולאט לאט יש אובדן אמינות. </w:t>
      </w:r>
    </w:p>
    <w:p w14:paraId="4A4FCD32" w14:textId="77777777" w:rsidR="00000000" w:rsidRDefault="00FD3276">
      <w:pPr>
        <w:pStyle w:val="a"/>
        <w:rPr>
          <w:rFonts w:hint="cs"/>
          <w:rtl/>
        </w:rPr>
      </w:pPr>
    </w:p>
    <w:p w14:paraId="727FDC2A" w14:textId="77777777" w:rsidR="00000000" w:rsidRDefault="00FD3276">
      <w:pPr>
        <w:pStyle w:val="a"/>
        <w:rPr>
          <w:rFonts w:hint="cs"/>
          <w:rtl/>
        </w:rPr>
      </w:pPr>
      <w:r>
        <w:rPr>
          <w:rFonts w:hint="cs"/>
          <w:rtl/>
        </w:rPr>
        <w:t>לשרון יש אומנם עצבים חזקים ביותר ויש לו כושר ראייה חד, אבל שרון הוא כישלון. הוא כישלון פוליטי אדיר; לא היה עוד כישלון כזה בהיסט</w:t>
      </w:r>
      <w:r>
        <w:rPr>
          <w:rFonts w:hint="cs"/>
          <w:rtl/>
        </w:rPr>
        <w:t xml:space="preserve">וריה של מדינת ישראל, גם ביטחונית וגם כלכלית. זו התקופה הכי סוערת בהיסטוריה של מדינת ישראל מאז מלחמת ההתשה, גם כלכלית. </w:t>
      </w:r>
    </w:p>
    <w:p w14:paraId="2E2E31C4" w14:textId="77777777" w:rsidR="00000000" w:rsidRDefault="00FD3276">
      <w:pPr>
        <w:pStyle w:val="a"/>
        <w:rPr>
          <w:rFonts w:hint="cs"/>
          <w:rtl/>
        </w:rPr>
      </w:pPr>
    </w:p>
    <w:p w14:paraId="3D380571" w14:textId="77777777" w:rsidR="00000000" w:rsidRDefault="00FD3276">
      <w:pPr>
        <w:pStyle w:val="a"/>
        <w:rPr>
          <w:rFonts w:hint="cs"/>
          <w:rtl/>
        </w:rPr>
      </w:pPr>
      <w:r>
        <w:rPr>
          <w:rFonts w:hint="cs"/>
          <w:rtl/>
        </w:rPr>
        <w:t>מה שמחבק את שרון הוא החיבוק של ה=11 בספטמבר. הוא נהנה מהמזג האמריקני אחרי ה=11 בספטמבר. לא ייאמן. צרתם של אחרים היא זו שממנה הוא הפיק תו</w:t>
      </w:r>
      <w:r>
        <w:rPr>
          <w:rFonts w:hint="cs"/>
          <w:rtl/>
        </w:rPr>
        <w:t xml:space="preserve">עלת, זה הכול. אולי בונים על הכנסיות הפרוטסטנטיות הפונדמנטליסטיות בארצות-הברית. </w:t>
      </w:r>
    </w:p>
    <w:p w14:paraId="2935A6B4" w14:textId="77777777" w:rsidR="00000000" w:rsidRDefault="00FD3276">
      <w:pPr>
        <w:pStyle w:val="a"/>
        <w:rPr>
          <w:rFonts w:hint="cs"/>
          <w:rtl/>
        </w:rPr>
      </w:pPr>
    </w:p>
    <w:p w14:paraId="0A491B64" w14:textId="77777777" w:rsidR="00000000" w:rsidRDefault="00FD3276">
      <w:pPr>
        <w:pStyle w:val="a"/>
        <w:rPr>
          <w:rFonts w:hint="cs"/>
          <w:rtl/>
        </w:rPr>
      </w:pPr>
      <w:r>
        <w:rPr>
          <w:rFonts w:hint="cs"/>
          <w:rtl/>
        </w:rPr>
        <w:t>יש בעיה במדינת ישראל. זו לא כוויית, אף אחד לא כבש אותה, אין פה נשק כימי, הפלסטינים לא הולכים לייצר נשק כימי, הם לא כבשו מדינה אחרת, אין להם דיקטטורה. עם כל הביקורת על יאסר ערפ</w:t>
      </w:r>
      <w:r>
        <w:rPr>
          <w:rFonts w:hint="cs"/>
          <w:rtl/>
        </w:rPr>
        <w:t xml:space="preserve">את, אין בעיה של ערפאת--אבו-מאזן. יאסר ערפאת לא רוצה יותר ממדינה פלסטינית בגבולות ה=4 ביוני 1967 ואבו-מאזן לא יכול להסתפק בפחות מזה. יש בעיה. הבעיה עכשיו היא לעזור לאבו-מאזן? מה השטויות האלה? בעצם זה שעומדים פה ואומרים שצריך לעזור לאבו-מאזן </w:t>
      </w:r>
      <w:r>
        <w:rPr>
          <w:rtl/>
        </w:rPr>
        <w:t>–</w:t>
      </w:r>
      <w:r>
        <w:rPr>
          <w:rFonts w:hint="cs"/>
          <w:rtl/>
        </w:rPr>
        <w:t xml:space="preserve"> מזיקים לו. מה </w:t>
      </w:r>
      <w:r>
        <w:rPr>
          <w:rFonts w:hint="cs"/>
          <w:rtl/>
        </w:rPr>
        <w:t xml:space="preserve">השטויות האלה? יש נשיא נבחר, הוא רוצה מדינה בגבולות ה=4 ביוני 1967, ואבו-מאזן לא יכול להסתפק בפחות מכך. </w:t>
      </w:r>
    </w:p>
    <w:p w14:paraId="31AC7032" w14:textId="77777777" w:rsidR="00000000" w:rsidRDefault="00FD3276">
      <w:pPr>
        <w:pStyle w:val="a"/>
        <w:rPr>
          <w:rFonts w:hint="cs"/>
          <w:rtl/>
        </w:rPr>
      </w:pPr>
    </w:p>
    <w:p w14:paraId="3F58EFBA" w14:textId="77777777" w:rsidR="00000000" w:rsidRDefault="00FD3276">
      <w:pPr>
        <w:pStyle w:val="a"/>
        <w:rPr>
          <w:rFonts w:hint="cs"/>
          <w:rtl/>
        </w:rPr>
      </w:pPr>
      <w:r>
        <w:rPr>
          <w:rFonts w:hint="cs"/>
          <w:rtl/>
        </w:rPr>
        <w:t xml:space="preserve">מישהו משלה את עצמו פה. על מה מדברים? על כך שחלק מהפלסטינים אולי ייכנסו לאשליה של אגודות הכפרים ויתחילו להוות משטרה בשביל מדינת ישראל? אחר כך נחזור עוד </w:t>
      </w:r>
      <w:r>
        <w:rPr>
          <w:rFonts w:hint="cs"/>
          <w:rtl/>
        </w:rPr>
        <w:t xml:space="preserve">פעם לארבע השאלות של אוסלו. מה היא מפת הדרך? אותן ארבע שאלות: גבולות, ירושלים, התנחלויות, פליטים. לפני זה רוצים שהפלסטינים יהפכו לאגודות כפרים ויעשו ביטחון בשביל מדינת ישראל.         </w:t>
      </w:r>
    </w:p>
    <w:p w14:paraId="51F189F0" w14:textId="77777777" w:rsidR="00000000" w:rsidRDefault="00FD3276">
      <w:pPr>
        <w:pStyle w:val="a"/>
        <w:rPr>
          <w:rFonts w:hint="cs"/>
          <w:rtl/>
        </w:rPr>
      </w:pPr>
    </w:p>
    <w:p w14:paraId="3A458E16" w14:textId="77777777" w:rsidR="00000000" w:rsidRDefault="00FD3276">
      <w:pPr>
        <w:pStyle w:val="a"/>
        <w:rPr>
          <w:rFonts w:hint="cs"/>
          <w:rtl/>
        </w:rPr>
      </w:pPr>
      <w:r>
        <w:rPr>
          <w:rFonts w:hint="cs"/>
          <w:rtl/>
        </w:rPr>
        <w:t>יש פה מלה נעלמת, שקוראים לה "כיבוש", והעם הפלסטיני הוא תחת כיבוש. אגב, י</w:t>
      </w:r>
      <w:r>
        <w:rPr>
          <w:rFonts w:hint="cs"/>
          <w:rtl/>
        </w:rPr>
        <w:t xml:space="preserve">ש בעולם קונסנזוס שיש פה בעיה קולוניאלית. יש ביקורת פה ושם על השיטות שנוקטים הפלסטינים, אבל אף אחד לא חושב שאצל הפלסטינים זו דיקטטורה כמו בעירק, להיפך, יש היום קונסנזוס בין-לאומי שהפלסטינים הם </w:t>
      </w:r>
      <w:r>
        <w:t xml:space="preserve">underdog </w:t>
      </w:r>
      <w:r>
        <w:rPr>
          <w:rFonts w:hint="cs"/>
          <w:rtl/>
        </w:rPr>
        <w:t xml:space="preserve"> בקונטקסט הישראלי-הפלסטיני ובקונטקסט הפלסטיני-האמריקני.</w:t>
      </w:r>
      <w:r>
        <w:rPr>
          <w:rFonts w:hint="cs"/>
          <w:rtl/>
        </w:rPr>
        <w:t xml:space="preserve"> יש פה בעיה. </w:t>
      </w:r>
    </w:p>
    <w:p w14:paraId="1968A9ED" w14:textId="77777777" w:rsidR="00000000" w:rsidRDefault="00FD3276">
      <w:pPr>
        <w:pStyle w:val="a"/>
        <w:ind w:firstLine="0"/>
        <w:rPr>
          <w:rFonts w:hint="cs"/>
          <w:rtl/>
        </w:rPr>
      </w:pPr>
    </w:p>
    <w:p w14:paraId="5F4BAAF5" w14:textId="77777777" w:rsidR="00000000" w:rsidRDefault="00FD3276">
      <w:pPr>
        <w:pStyle w:val="a"/>
        <w:rPr>
          <w:rFonts w:hint="cs"/>
          <w:rtl/>
        </w:rPr>
      </w:pPr>
      <w:r>
        <w:rPr>
          <w:rFonts w:hint="cs"/>
          <w:rtl/>
        </w:rPr>
        <w:t>סומכים על ה=11 בספטמבר? זה ימשיך להזין את מדיניות הכיבוש? החיבוק האמריקני לשרון שאפילו מונע את כישלונו בבחירות? מה הוא יכול היה להגיש לבוחר הישראלי אם לא היה החיבוק האמריקני שמכסה על הכישלונות שלו גם בביטחון, גם בכלכלה, גם במדיניות וגם בעניי</w:t>
      </w:r>
      <w:r>
        <w:rPr>
          <w:rFonts w:hint="cs"/>
          <w:rtl/>
        </w:rPr>
        <w:t xml:space="preserve">נים הפוליטיים? יש פה כישלון. </w:t>
      </w:r>
    </w:p>
    <w:p w14:paraId="74EA6C3E" w14:textId="77777777" w:rsidR="00000000" w:rsidRDefault="00FD3276">
      <w:pPr>
        <w:pStyle w:val="a"/>
        <w:rPr>
          <w:rFonts w:hint="cs"/>
          <w:rtl/>
        </w:rPr>
      </w:pPr>
    </w:p>
    <w:p w14:paraId="60476E4C" w14:textId="77777777" w:rsidR="00000000" w:rsidRDefault="00FD3276">
      <w:pPr>
        <w:pStyle w:val="a"/>
        <w:rPr>
          <w:rFonts w:hint="cs"/>
          <w:rtl/>
        </w:rPr>
      </w:pPr>
      <w:r>
        <w:rPr>
          <w:rFonts w:hint="cs"/>
          <w:rtl/>
        </w:rPr>
        <w:t>כמובן יש כישלון של מפלגת העבודה, שאהוד ברק סחב אותה לקמפ-דייוויד, עשה את ההרפתקה שקוראים לה קמפ-דייוויד וגמר עם המפלגה. לא היתה לו כוונה לגמור עם מפלגת העבודה, אבל הוא יצר את הרושם שהפרויקט שלה נכשל. אבל זו הרפתקנות שלו.</w:t>
      </w:r>
    </w:p>
    <w:p w14:paraId="2F5F497B" w14:textId="77777777" w:rsidR="00000000" w:rsidRDefault="00FD3276">
      <w:pPr>
        <w:pStyle w:val="a"/>
        <w:rPr>
          <w:rFonts w:hint="cs"/>
          <w:rtl/>
        </w:rPr>
      </w:pPr>
    </w:p>
    <w:p w14:paraId="7592AE6D" w14:textId="77777777" w:rsidR="00000000" w:rsidRDefault="00FD3276">
      <w:pPr>
        <w:pStyle w:val="ad"/>
        <w:rPr>
          <w:rtl/>
        </w:rPr>
      </w:pPr>
      <w:r>
        <w:rPr>
          <w:rtl/>
        </w:rPr>
        <w:t>היו</w:t>
      </w:r>
      <w:r>
        <w:rPr>
          <w:rtl/>
        </w:rPr>
        <w:t>"ר אלי בן-מנחם:</w:t>
      </w:r>
    </w:p>
    <w:p w14:paraId="173A7506" w14:textId="77777777" w:rsidR="00000000" w:rsidRDefault="00FD3276">
      <w:pPr>
        <w:pStyle w:val="a"/>
        <w:rPr>
          <w:rtl/>
        </w:rPr>
      </w:pPr>
    </w:p>
    <w:p w14:paraId="38A83089" w14:textId="77777777" w:rsidR="00000000" w:rsidRDefault="00FD3276">
      <w:pPr>
        <w:pStyle w:val="a"/>
        <w:rPr>
          <w:rFonts w:hint="cs"/>
          <w:rtl/>
        </w:rPr>
      </w:pPr>
      <w:r>
        <w:rPr>
          <w:rFonts w:hint="cs"/>
          <w:rtl/>
        </w:rPr>
        <w:t>חבר הכנסת בשארה, בלי קשר לכך שהזכרת את מפלגת העבודה, זמנך תם.</w:t>
      </w:r>
    </w:p>
    <w:p w14:paraId="275ACAF1" w14:textId="77777777" w:rsidR="00000000" w:rsidRDefault="00FD3276">
      <w:pPr>
        <w:pStyle w:val="a"/>
        <w:rPr>
          <w:rtl/>
        </w:rPr>
      </w:pPr>
    </w:p>
    <w:p w14:paraId="61284ADA" w14:textId="77777777" w:rsidR="00000000" w:rsidRDefault="00FD3276">
      <w:pPr>
        <w:pStyle w:val="SpeakerCon"/>
        <w:rPr>
          <w:rtl/>
        </w:rPr>
      </w:pPr>
      <w:bookmarkStart w:id="99" w:name="FS000000558T13_05_2003_17_46_37C"/>
      <w:bookmarkEnd w:id="99"/>
      <w:r>
        <w:rPr>
          <w:rtl/>
        </w:rPr>
        <w:t>עזמי בשארה (בל"ד):</w:t>
      </w:r>
    </w:p>
    <w:p w14:paraId="61CC7C16" w14:textId="77777777" w:rsidR="00000000" w:rsidRDefault="00FD3276">
      <w:pPr>
        <w:pStyle w:val="a"/>
        <w:rPr>
          <w:rtl/>
        </w:rPr>
      </w:pPr>
    </w:p>
    <w:p w14:paraId="7CC15199" w14:textId="77777777" w:rsidR="00000000" w:rsidRDefault="00FD3276">
      <w:pPr>
        <w:pStyle w:val="a"/>
        <w:rPr>
          <w:rFonts w:hint="cs"/>
          <w:rtl/>
        </w:rPr>
      </w:pPr>
      <w:r>
        <w:rPr>
          <w:rFonts w:hint="cs"/>
          <w:rtl/>
        </w:rPr>
        <w:t xml:space="preserve">אני רוצה עוד משפט ועוד משפט, אבל אני אומר לך תודה, אדוני היושב-ראש, ויורד. </w:t>
      </w:r>
    </w:p>
    <w:p w14:paraId="1F645338" w14:textId="77777777" w:rsidR="00000000" w:rsidRDefault="00FD3276">
      <w:pPr>
        <w:pStyle w:val="a"/>
        <w:rPr>
          <w:rFonts w:hint="cs"/>
          <w:rtl/>
        </w:rPr>
      </w:pPr>
    </w:p>
    <w:p w14:paraId="66D94FE7" w14:textId="77777777" w:rsidR="00000000" w:rsidRDefault="00FD3276">
      <w:pPr>
        <w:pStyle w:val="ad"/>
        <w:rPr>
          <w:rtl/>
        </w:rPr>
      </w:pPr>
      <w:r>
        <w:rPr>
          <w:rtl/>
        </w:rPr>
        <w:t>היו"ר אלי בן-מנחם:</w:t>
      </w:r>
    </w:p>
    <w:p w14:paraId="39DB327A" w14:textId="77777777" w:rsidR="00000000" w:rsidRDefault="00FD3276">
      <w:pPr>
        <w:pStyle w:val="a"/>
        <w:rPr>
          <w:rtl/>
        </w:rPr>
      </w:pPr>
    </w:p>
    <w:p w14:paraId="292C38D4" w14:textId="77777777" w:rsidR="00000000" w:rsidRDefault="00FD3276">
      <w:pPr>
        <w:pStyle w:val="a"/>
        <w:rPr>
          <w:rFonts w:hint="cs"/>
          <w:rtl/>
        </w:rPr>
      </w:pPr>
      <w:r>
        <w:rPr>
          <w:rFonts w:hint="cs"/>
          <w:rtl/>
        </w:rPr>
        <w:t>תודה. אני מזמין את חבר הכנסת ניסן סלומינסקי - הוקצבו לך שלו</w:t>
      </w:r>
      <w:r>
        <w:rPr>
          <w:rFonts w:hint="cs"/>
          <w:rtl/>
        </w:rPr>
        <w:t xml:space="preserve">ש דקות. אחריו </w:t>
      </w:r>
      <w:r>
        <w:rPr>
          <w:rtl/>
        </w:rPr>
        <w:t>–</w:t>
      </w:r>
      <w:r>
        <w:rPr>
          <w:rFonts w:hint="cs"/>
          <w:rtl/>
        </w:rPr>
        <w:t xml:space="preserve"> חבר הכנסת ישראל אייכלר. </w:t>
      </w:r>
    </w:p>
    <w:p w14:paraId="208CF3EF" w14:textId="77777777" w:rsidR="00000000" w:rsidRDefault="00FD3276">
      <w:pPr>
        <w:pStyle w:val="a"/>
        <w:rPr>
          <w:rFonts w:hint="cs"/>
          <w:rtl/>
        </w:rPr>
      </w:pPr>
    </w:p>
    <w:p w14:paraId="5A76E646" w14:textId="77777777" w:rsidR="00000000" w:rsidRDefault="00FD3276">
      <w:pPr>
        <w:pStyle w:val="Speaker"/>
        <w:rPr>
          <w:rFonts w:hint="cs"/>
          <w:rtl/>
        </w:rPr>
      </w:pPr>
      <w:bookmarkStart w:id="100" w:name="FS000001068T13_05_2003_17_41_33"/>
      <w:bookmarkEnd w:id="100"/>
      <w:r>
        <w:rPr>
          <w:rtl/>
        </w:rPr>
        <w:t>ניסן סלומינסקי (מפד"ל):</w:t>
      </w:r>
    </w:p>
    <w:p w14:paraId="1E6CEC17" w14:textId="77777777" w:rsidR="00000000" w:rsidRDefault="00FD3276">
      <w:pPr>
        <w:pStyle w:val="a"/>
        <w:rPr>
          <w:rFonts w:hint="cs"/>
          <w:rtl/>
        </w:rPr>
      </w:pPr>
    </w:p>
    <w:p w14:paraId="53A9EDF8" w14:textId="77777777" w:rsidR="00000000" w:rsidRDefault="00FD3276">
      <w:pPr>
        <w:pStyle w:val="a"/>
        <w:rPr>
          <w:rFonts w:hint="cs"/>
          <w:rtl/>
        </w:rPr>
      </w:pPr>
      <w:r>
        <w:rPr>
          <w:rFonts w:hint="cs"/>
          <w:rtl/>
        </w:rPr>
        <w:t xml:space="preserve">אדוני היושב-ראש, כבוד השר, חברי חברי הכנסת, אני לא יודע מה קרה לנו היהודים. אני עומד כאן ושומע את הדוברים לפני ועומד נדהם. בואו ונראה מה קרה לארצות-הברית. לארצות-הברית קרה אירוע טרור גדול, </w:t>
      </w:r>
      <w:r>
        <w:rPr>
          <w:rFonts w:hint="cs"/>
          <w:rtl/>
        </w:rPr>
        <w:t>אבל אירוע אחד, וכתוצאה מזה נפקחו עיניהם. פתאום הם הבינו שיש בעיה של טרור שצריך לפתור. לוקחים ומגדירים מי הן ארצות הטרור - לקחו את עירק והגדירו אותה כמדינת טרור - ומחליטים לחסל את הטרור. הציעו להם לקיים משא-ומתן וכו', ואמרו: אין משא-ומתן ואין כלום. אתם, האי</w:t>
      </w:r>
      <w:r>
        <w:rPr>
          <w:rFonts w:hint="cs"/>
          <w:rtl/>
        </w:rPr>
        <w:t>רופים, תשבו בשקט. אנחנו הולכים לחסל את הטרור. הם עשו את זה. נכנסו בגדול ועשו.</w:t>
      </w:r>
    </w:p>
    <w:p w14:paraId="391B251A" w14:textId="77777777" w:rsidR="00000000" w:rsidRDefault="00FD3276">
      <w:pPr>
        <w:pStyle w:val="a"/>
        <w:rPr>
          <w:rFonts w:hint="cs"/>
          <w:rtl/>
        </w:rPr>
      </w:pPr>
    </w:p>
    <w:p w14:paraId="616B2066" w14:textId="77777777" w:rsidR="00000000" w:rsidRDefault="00FD3276">
      <w:pPr>
        <w:pStyle w:val="a"/>
        <w:rPr>
          <w:rFonts w:hint="cs"/>
          <w:rtl/>
        </w:rPr>
      </w:pPr>
      <w:r>
        <w:rPr>
          <w:rFonts w:hint="cs"/>
          <w:rtl/>
        </w:rPr>
        <w:t xml:space="preserve">בואו ותראו אותנו. צמודים אלינו אנשי טרור אמיתיים פי-אלף יותר מאשר עירק. עירק היא אולי מדינת טרור, אבל פה יושבים כל הטרוריסטים. פה זה בית-החרושת של המתאבדים, של כל הפילוסופיה של </w:t>
      </w:r>
      <w:r>
        <w:rPr>
          <w:rFonts w:hint="cs"/>
          <w:rtl/>
        </w:rPr>
        <w:t>המתאבדים בפועל ושל הרוצחים. באים אלינו ואומרים לנו: אתם, ישראל, לא ארצות-הברית. אתם אל תעשו מה שאנחנו עושים בארצות-הברית. באים ונותנים לנו תוכנית, שארצות-הברית עצמה, כשמדובר עליה, דחתה אותה בשתי ידיים. ארצות-הברית סירבה למשא-ומתן עם עירק. אמרו: קודם נחסל א</w:t>
      </w:r>
      <w:r>
        <w:rPr>
          <w:rFonts w:hint="cs"/>
          <w:rtl/>
        </w:rPr>
        <w:t xml:space="preserve">ת הטרור. והטרור בעירק הוא הרבה יותר צעיר, קטן וזעיר מהטרור של המתאבדים שצמוד אלינו. היא לא הסכימה לנהל משא-ומתן, והיא לא הסכימה לפשרות </w:t>
      </w:r>
      <w:r>
        <w:rPr>
          <w:rtl/>
        </w:rPr>
        <w:t>–</w:t>
      </w:r>
      <w:r>
        <w:rPr>
          <w:rFonts w:hint="cs"/>
          <w:rtl/>
        </w:rPr>
        <w:t xml:space="preserve"> אמרו: חיסול הטרור הוא דבר ראשון, ואחר כך נראה הלאה. אז מה הם רוצים מאתנו עכשיו?</w:t>
      </w:r>
    </w:p>
    <w:p w14:paraId="65C6CD9B" w14:textId="77777777" w:rsidR="00000000" w:rsidRDefault="00FD3276">
      <w:pPr>
        <w:pStyle w:val="a"/>
        <w:rPr>
          <w:rFonts w:hint="cs"/>
          <w:rtl/>
        </w:rPr>
      </w:pPr>
    </w:p>
    <w:p w14:paraId="16CAAA5F" w14:textId="77777777" w:rsidR="00000000" w:rsidRDefault="00FD3276">
      <w:pPr>
        <w:pStyle w:val="a"/>
        <w:rPr>
          <w:rFonts w:hint="cs"/>
          <w:rtl/>
        </w:rPr>
      </w:pPr>
      <w:r>
        <w:rPr>
          <w:rFonts w:hint="cs"/>
          <w:rtl/>
        </w:rPr>
        <w:t>מה זו מפת הדרכים? באים אלינו ורוצים שנ</w:t>
      </w:r>
      <w:r>
        <w:rPr>
          <w:rFonts w:hint="cs"/>
          <w:rtl/>
        </w:rPr>
        <w:t>נהל משא-ומתן, נתחיל להצהיר הצהרות ונתחיל להקים מדינה פלסטינית זמנית, אפילו כשהטרור עדיין פועל. שאולי מישהו יגיד שאני שואף ורוצה להדביר את הטרור - לא להדביר בפועל. למה אנחנו צריכים להיות ה"פראיירים"? למה אנחנו צריכים לשלם את המחיר הזה שהאמריקנים עצמם לא רוצ</w:t>
      </w:r>
      <w:r>
        <w:rPr>
          <w:rFonts w:hint="cs"/>
          <w:rtl/>
        </w:rPr>
        <w:t>ים לשלם?</w:t>
      </w:r>
    </w:p>
    <w:p w14:paraId="77F6CA09" w14:textId="77777777" w:rsidR="00000000" w:rsidRDefault="00FD3276">
      <w:pPr>
        <w:pStyle w:val="a"/>
        <w:rPr>
          <w:rFonts w:hint="cs"/>
          <w:rtl/>
        </w:rPr>
      </w:pPr>
    </w:p>
    <w:p w14:paraId="51B1BF11" w14:textId="77777777" w:rsidR="00000000" w:rsidRDefault="00FD3276">
      <w:pPr>
        <w:pStyle w:val="a"/>
        <w:rPr>
          <w:rFonts w:hint="cs"/>
          <w:rtl/>
        </w:rPr>
      </w:pPr>
      <w:r>
        <w:rPr>
          <w:rFonts w:hint="cs"/>
          <w:rtl/>
        </w:rPr>
        <w:t xml:space="preserve">אני אומר לכם שוב באחריות: האמריקנים והנשיא בוש לא היו מעלים בדעתם להציע תוכנית כזאת. הוא יודע היטב מה משמעות מדינה פלסטינית. מעולם לא הוצעה על-ידם מדינה פלסטינית, כי להקים מדינה פלסטינית צמודה לישראל - הכוונה היא להכביד על ישראל. אם היום יש טרור </w:t>
      </w:r>
      <w:r>
        <w:rPr>
          <w:rFonts w:hint="cs"/>
          <w:rtl/>
        </w:rPr>
        <w:t>בישראל, יהיה פי-אלף יותר טרור. תהיה להם מדינה, יוכלו להביא נשק, ולא יהיה אפשר לעשות שום דבר, כי זו מדינה ורצים לאו"ם. הם לא היו מעלים זאת בדעתם. אחרי אירועי ה=11 בספטמבר הם ודאי היו מבינים כל פעולה שאנחנו היינו עושים כדי להדביר את הטרור. אלא מה? היהודים תמ</w:t>
      </w:r>
      <w:r>
        <w:rPr>
          <w:rFonts w:hint="cs"/>
          <w:rtl/>
        </w:rPr>
        <w:t>יד כאלו. חלק מאתנו, לא אנחנו, הלך ונתן להם רעיונות והציע להם את הרעיונות על מדינה פלסטינית ועל כל הדברים האלה - הם "קונים". הנשיא אומר: אם אתם, הישראלים, מסכימים לזה, מה אתם רוצים ממני?.</w:t>
      </w:r>
    </w:p>
    <w:p w14:paraId="2AFBDC7F" w14:textId="77777777" w:rsidR="00000000" w:rsidRDefault="00FD3276">
      <w:pPr>
        <w:pStyle w:val="a"/>
        <w:rPr>
          <w:rFonts w:hint="cs"/>
          <w:rtl/>
        </w:rPr>
      </w:pPr>
    </w:p>
    <w:p w14:paraId="1B46CE81" w14:textId="77777777" w:rsidR="00000000" w:rsidRDefault="00FD3276">
      <w:pPr>
        <w:pStyle w:val="a"/>
        <w:rPr>
          <w:rFonts w:hint="cs"/>
          <w:rtl/>
        </w:rPr>
      </w:pPr>
      <w:r>
        <w:rPr>
          <w:rFonts w:hint="cs"/>
          <w:rtl/>
        </w:rPr>
        <w:t xml:space="preserve">אני אומר לכם שוב: הצרה שלנו היא מבית פנימה. זה התחיל עם הסכם אוסלו. </w:t>
      </w:r>
      <w:r>
        <w:rPr>
          <w:rFonts w:hint="cs"/>
          <w:rtl/>
        </w:rPr>
        <w:t>עד הסכם אוסלו אני הסתובבתי בכפרים עם כל המוכתרים. הייתי השופט שלהם. לפעמים הם באו אלי זבי דם בשתים-עשרה בלילה כדי שאהיה הפוסק במריבות בין החמולות. הסתובבנו שם, והיו לנו יחסים נפלאים אתם.</w:t>
      </w:r>
    </w:p>
    <w:p w14:paraId="066CE097" w14:textId="77777777" w:rsidR="00000000" w:rsidRDefault="00FD3276">
      <w:pPr>
        <w:pStyle w:val="a"/>
        <w:rPr>
          <w:rFonts w:hint="cs"/>
          <w:rtl/>
        </w:rPr>
      </w:pPr>
    </w:p>
    <w:p w14:paraId="19F0BD66" w14:textId="77777777" w:rsidR="00000000" w:rsidRDefault="00FD3276">
      <w:pPr>
        <w:pStyle w:val="ad"/>
        <w:rPr>
          <w:rtl/>
        </w:rPr>
      </w:pPr>
      <w:r>
        <w:rPr>
          <w:rtl/>
        </w:rPr>
        <w:t>היו"ר אלי בן-מנחם:</w:t>
      </w:r>
    </w:p>
    <w:p w14:paraId="439EC2E7" w14:textId="77777777" w:rsidR="00000000" w:rsidRDefault="00FD3276">
      <w:pPr>
        <w:pStyle w:val="a"/>
        <w:rPr>
          <w:rtl/>
        </w:rPr>
      </w:pPr>
    </w:p>
    <w:p w14:paraId="3CA7F162" w14:textId="77777777" w:rsidR="00000000" w:rsidRDefault="00FD3276">
      <w:pPr>
        <w:pStyle w:val="a"/>
        <w:rPr>
          <w:rFonts w:hint="cs"/>
          <w:rtl/>
        </w:rPr>
      </w:pPr>
      <w:r>
        <w:rPr>
          <w:rFonts w:hint="cs"/>
          <w:rtl/>
        </w:rPr>
        <w:t>חבר הכנסת סלומינסקי, אני מבקש שתסיים.</w:t>
      </w:r>
    </w:p>
    <w:p w14:paraId="11E411CC" w14:textId="77777777" w:rsidR="00000000" w:rsidRDefault="00FD3276">
      <w:pPr>
        <w:pStyle w:val="a"/>
        <w:rPr>
          <w:rFonts w:hint="cs"/>
          <w:rtl/>
        </w:rPr>
      </w:pPr>
    </w:p>
    <w:p w14:paraId="758B86BD" w14:textId="77777777" w:rsidR="00000000" w:rsidRDefault="00FD3276">
      <w:pPr>
        <w:pStyle w:val="SpeakerCon"/>
        <w:rPr>
          <w:rtl/>
        </w:rPr>
      </w:pPr>
      <w:bookmarkStart w:id="101" w:name="FS000001068T13_05_2003_17_52_56C"/>
      <w:bookmarkEnd w:id="101"/>
      <w:r>
        <w:rPr>
          <w:rtl/>
        </w:rPr>
        <w:t>ניסן סלומ</w:t>
      </w:r>
      <w:r>
        <w:rPr>
          <w:rtl/>
        </w:rPr>
        <w:t>ינסקי (מפד"ל):</w:t>
      </w:r>
    </w:p>
    <w:p w14:paraId="04BCF361" w14:textId="77777777" w:rsidR="00000000" w:rsidRDefault="00FD3276">
      <w:pPr>
        <w:pStyle w:val="a"/>
        <w:rPr>
          <w:rtl/>
        </w:rPr>
      </w:pPr>
    </w:p>
    <w:p w14:paraId="5FD1874F" w14:textId="77777777" w:rsidR="00000000" w:rsidRDefault="00FD3276">
      <w:pPr>
        <w:pStyle w:val="a"/>
        <w:rPr>
          <w:rFonts w:hint="cs"/>
          <w:rtl/>
        </w:rPr>
      </w:pPr>
      <w:r>
        <w:rPr>
          <w:rFonts w:hint="cs"/>
          <w:rtl/>
        </w:rPr>
        <w:t>זה היה עד שהתחיל נושא אוסלו. אוסלו בא ואמר להם, ופתאום הכניסו להם לראש בכוח עם פטישים: תפסיקו. יש לכם סיכוי למדינה. תילחמו, תעשו טרור, תקבלו מדינה, ואז התחיל כל העסק. אנחנו, היהודים, "סופר" - אני לא רוצה להגיד מה - תמיד החכמים. כך היה בהסכם</w:t>
      </w:r>
      <w:r>
        <w:rPr>
          <w:rFonts w:hint="cs"/>
          <w:rtl/>
        </w:rPr>
        <w:t xml:space="preserve"> אוסלו, וכך הכנסנו את הטרור לכאן. מי שחושב שאם נלך עם כל מיני הסכמים משוגעים כאלו נדביר את הטרור ונביא שלום, לא מבין מה שהוא אומר, לא מכיר את העם הערבי ולא מכיר עם מי יש לנו עסק. הדרך היחידה היא מה שהאמריקנים אמרו: קודם כול להדביר את הטרור, ואחר כך נתחיל ל</w:t>
      </w:r>
      <w:r>
        <w:rPr>
          <w:rFonts w:hint="cs"/>
          <w:rtl/>
        </w:rPr>
        <w:t>דבר. כך היה בהסכם אוסלו, וכך גם עכשיו עם האמריקנים.</w:t>
      </w:r>
    </w:p>
    <w:p w14:paraId="0440CEF3" w14:textId="77777777" w:rsidR="00000000" w:rsidRDefault="00FD3276">
      <w:pPr>
        <w:pStyle w:val="a"/>
        <w:rPr>
          <w:rFonts w:hint="cs"/>
          <w:rtl/>
        </w:rPr>
      </w:pPr>
    </w:p>
    <w:p w14:paraId="454FED4F" w14:textId="77777777" w:rsidR="00000000" w:rsidRDefault="00FD3276">
      <w:pPr>
        <w:pStyle w:val="a"/>
        <w:rPr>
          <w:rFonts w:hint="cs"/>
          <w:rtl/>
        </w:rPr>
      </w:pPr>
      <w:r>
        <w:rPr>
          <w:rFonts w:hint="cs"/>
          <w:rtl/>
        </w:rPr>
        <w:t xml:space="preserve">לכן, ממשלת ישראל, כנסת ישראל, צריכה להודיע לנשיא ארצות-הברית ולשר החוץ: אנחנו, בשום פנים ואופן, לא נעשה צעד אחד ולא נפתח שום דו-שיח. קודם כול, הדברת הטרור. דבר שני - לא יעלה על הדעת ולא יקום שתקום מדינת </w:t>
      </w:r>
      <w:r>
        <w:rPr>
          <w:rFonts w:hint="cs"/>
          <w:rtl/>
        </w:rPr>
        <w:t>טרור צמודה אלינו. אם הם רוצים להקים בירדן את מדינת פלסטין או את מדינת ירדן, בבקשה. בינתיים, שם יש 70% - - -</w:t>
      </w:r>
    </w:p>
    <w:p w14:paraId="264FCFE9" w14:textId="77777777" w:rsidR="00000000" w:rsidRDefault="00FD3276">
      <w:pPr>
        <w:pStyle w:val="a"/>
        <w:rPr>
          <w:rFonts w:hint="cs"/>
          <w:rtl/>
        </w:rPr>
      </w:pPr>
    </w:p>
    <w:p w14:paraId="5EE7D9CF" w14:textId="77777777" w:rsidR="00000000" w:rsidRDefault="00FD3276">
      <w:pPr>
        <w:pStyle w:val="ad"/>
        <w:rPr>
          <w:rtl/>
        </w:rPr>
      </w:pPr>
      <w:r>
        <w:rPr>
          <w:rtl/>
        </w:rPr>
        <w:t>היו"ר אלי בן-מנחם:</w:t>
      </w:r>
    </w:p>
    <w:p w14:paraId="7F9BD4EE" w14:textId="77777777" w:rsidR="00000000" w:rsidRDefault="00FD3276">
      <w:pPr>
        <w:pStyle w:val="a"/>
        <w:rPr>
          <w:rtl/>
        </w:rPr>
      </w:pPr>
    </w:p>
    <w:p w14:paraId="18449C89" w14:textId="77777777" w:rsidR="00000000" w:rsidRDefault="00FD3276">
      <w:pPr>
        <w:pStyle w:val="a"/>
        <w:rPr>
          <w:rFonts w:hint="cs"/>
          <w:rtl/>
        </w:rPr>
      </w:pPr>
      <w:r>
        <w:rPr>
          <w:rFonts w:hint="cs"/>
          <w:rtl/>
        </w:rPr>
        <w:t>חבר הכנסת סלומינסקי, תם הזמן.</w:t>
      </w:r>
    </w:p>
    <w:p w14:paraId="1B35E0CE" w14:textId="77777777" w:rsidR="00000000" w:rsidRDefault="00FD3276">
      <w:pPr>
        <w:pStyle w:val="a"/>
        <w:rPr>
          <w:rFonts w:hint="cs"/>
          <w:rtl/>
        </w:rPr>
      </w:pPr>
    </w:p>
    <w:p w14:paraId="7CFDF8AD" w14:textId="77777777" w:rsidR="00000000" w:rsidRDefault="00FD3276">
      <w:pPr>
        <w:pStyle w:val="SpeakerCon"/>
        <w:rPr>
          <w:rtl/>
        </w:rPr>
      </w:pPr>
      <w:bookmarkStart w:id="102" w:name="FS000001068T13_05_2003_17_57_34C"/>
      <w:bookmarkEnd w:id="102"/>
      <w:r>
        <w:rPr>
          <w:rtl/>
        </w:rPr>
        <w:t>ניסן סלומינסקי (מפד"ל):</w:t>
      </w:r>
    </w:p>
    <w:p w14:paraId="363A0DBE" w14:textId="77777777" w:rsidR="00000000" w:rsidRDefault="00FD3276">
      <w:pPr>
        <w:pStyle w:val="a"/>
        <w:rPr>
          <w:rtl/>
        </w:rPr>
      </w:pPr>
    </w:p>
    <w:p w14:paraId="6C2E0677" w14:textId="77777777" w:rsidR="00000000" w:rsidRDefault="00FD3276">
      <w:pPr>
        <w:pStyle w:val="a"/>
        <w:rPr>
          <w:rFonts w:hint="cs"/>
          <w:rtl/>
        </w:rPr>
      </w:pPr>
      <w:r>
        <w:rPr>
          <w:rFonts w:hint="cs"/>
          <w:rtl/>
        </w:rPr>
        <w:t xml:space="preserve">לכן, שוב, אני פונה בקריאה שאנחנו, הכנסת, נפנה לארצות-הברית ונודיע: אין </w:t>
      </w:r>
      <w:r>
        <w:rPr>
          <w:rFonts w:hint="cs"/>
          <w:rtl/>
        </w:rPr>
        <w:t>שום שיחות לפני הדברת הטרור, ולא יקום ולא תהיה מדינה פלסטינית - לא זמנית ולא לא-זמנית.</w:t>
      </w:r>
    </w:p>
    <w:p w14:paraId="3CBAF845" w14:textId="77777777" w:rsidR="00000000" w:rsidRDefault="00FD3276">
      <w:pPr>
        <w:pStyle w:val="a"/>
        <w:rPr>
          <w:rFonts w:hint="cs"/>
          <w:rtl/>
        </w:rPr>
      </w:pPr>
    </w:p>
    <w:p w14:paraId="6BD33E6A" w14:textId="77777777" w:rsidR="00000000" w:rsidRDefault="00FD3276">
      <w:pPr>
        <w:pStyle w:val="ad"/>
        <w:rPr>
          <w:rtl/>
        </w:rPr>
      </w:pPr>
      <w:r>
        <w:rPr>
          <w:rtl/>
        </w:rPr>
        <w:t>היו"ר אלי בן-מנחם:</w:t>
      </w:r>
    </w:p>
    <w:p w14:paraId="220E5010" w14:textId="77777777" w:rsidR="00000000" w:rsidRDefault="00FD3276">
      <w:pPr>
        <w:pStyle w:val="a"/>
        <w:rPr>
          <w:rtl/>
        </w:rPr>
      </w:pPr>
    </w:p>
    <w:p w14:paraId="1A222A7D" w14:textId="77777777" w:rsidR="00000000" w:rsidRDefault="00FD3276">
      <w:pPr>
        <w:pStyle w:val="a"/>
        <w:rPr>
          <w:rFonts w:hint="cs"/>
          <w:rtl/>
        </w:rPr>
      </w:pPr>
      <w:r>
        <w:rPr>
          <w:rFonts w:hint="cs"/>
          <w:rtl/>
        </w:rPr>
        <w:t>תודה לחבר הכנסת סלומינסקי. אני מזמין את חבר הכנסת ישראל אייכלר. אחריו - חברי הכנסת אריה אלדד ודליה איציק.</w:t>
      </w:r>
    </w:p>
    <w:p w14:paraId="2BC4CB7D" w14:textId="77777777" w:rsidR="00000000" w:rsidRDefault="00FD3276">
      <w:pPr>
        <w:pStyle w:val="a"/>
        <w:rPr>
          <w:rtl/>
        </w:rPr>
      </w:pPr>
    </w:p>
    <w:p w14:paraId="37BF383A" w14:textId="77777777" w:rsidR="00000000" w:rsidRDefault="00FD3276">
      <w:pPr>
        <w:pStyle w:val="a"/>
        <w:rPr>
          <w:rFonts w:hint="cs"/>
          <w:rtl/>
        </w:rPr>
      </w:pPr>
    </w:p>
    <w:p w14:paraId="3DDCDD4A" w14:textId="77777777" w:rsidR="00000000" w:rsidRDefault="00FD3276">
      <w:pPr>
        <w:pStyle w:val="Speaker"/>
        <w:rPr>
          <w:rtl/>
        </w:rPr>
      </w:pPr>
      <w:bookmarkStart w:id="103" w:name="FS000001057T13_05_2003_17_58_46"/>
      <w:bookmarkEnd w:id="103"/>
      <w:r>
        <w:rPr>
          <w:rFonts w:hint="eastAsia"/>
          <w:rtl/>
        </w:rPr>
        <w:t>ישראל</w:t>
      </w:r>
      <w:r>
        <w:rPr>
          <w:rtl/>
        </w:rPr>
        <w:t xml:space="preserve"> אייכלר (יהדות התורה):</w:t>
      </w:r>
    </w:p>
    <w:p w14:paraId="5D224004" w14:textId="77777777" w:rsidR="00000000" w:rsidRDefault="00FD3276">
      <w:pPr>
        <w:pStyle w:val="a"/>
        <w:rPr>
          <w:rFonts w:hint="cs"/>
          <w:rtl/>
        </w:rPr>
      </w:pPr>
    </w:p>
    <w:p w14:paraId="05FEB505" w14:textId="77777777" w:rsidR="00000000" w:rsidRDefault="00FD3276">
      <w:pPr>
        <w:pStyle w:val="a"/>
        <w:rPr>
          <w:rFonts w:hint="cs"/>
          <w:rtl/>
        </w:rPr>
      </w:pPr>
      <w:r>
        <w:rPr>
          <w:rFonts w:hint="cs"/>
          <w:rtl/>
        </w:rPr>
        <w:t>אדוני היושב-</w:t>
      </w:r>
      <w:r>
        <w:rPr>
          <w:rFonts w:hint="cs"/>
          <w:rtl/>
        </w:rPr>
        <w:t>ראש, חברי הכנסת, חזרתי עכשיו  מארצות-הברית. רציתי לומר לכם, שאם התקשורת הישראלית היתה כל כך פרו-ישראלית כמו האמריקנית, אף שגם שם יש ביקורת קשה ואי-צדק כלפי ישראל, מצבנו היה הרבה יותר טוב.</w:t>
      </w:r>
    </w:p>
    <w:p w14:paraId="177332F2" w14:textId="77777777" w:rsidR="00000000" w:rsidRDefault="00FD3276">
      <w:pPr>
        <w:pStyle w:val="a"/>
        <w:rPr>
          <w:rFonts w:hint="cs"/>
          <w:rtl/>
        </w:rPr>
      </w:pPr>
    </w:p>
    <w:p w14:paraId="3976353F" w14:textId="77777777" w:rsidR="00000000" w:rsidRDefault="00FD3276">
      <w:pPr>
        <w:pStyle w:val="a"/>
        <w:rPr>
          <w:rFonts w:hint="cs"/>
          <w:rtl/>
        </w:rPr>
      </w:pPr>
      <w:r>
        <w:rPr>
          <w:rFonts w:hint="cs"/>
          <w:rtl/>
        </w:rPr>
        <w:t>שמעתי שהשר אלון עשה שם נפשות נגד מפת הדרכים, וראש הממשלה שלח לו אזה</w:t>
      </w:r>
      <w:r>
        <w:rPr>
          <w:rFonts w:hint="cs"/>
          <w:rtl/>
        </w:rPr>
        <w:t>רה: או שאתה מפסיק את הפעילות או שאתה מפוטר. והנה, הוא כאן חזרה בחיק הממשלה, ונראה שאם כבודו יכול לשבת בממשלה שעושה גזירות כאלה נגד העם, הוא יוכל להמשיך לשבת גם אם תהיה מפת הדרכים.</w:t>
      </w:r>
    </w:p>
    <w:p w14:paraId="06E588BB" w14:textId="77777777" w:rsidR="00000000" w:rsidRDefault="00FD3276">
      <w:pPr>
        <w:pStyle w:val="a"/>
        <w:rPr>
          <w:rFonts w:hint="cs"/>
          <w:rtl/>
        </w:rPr>
      </w:pPr>
    </w:p>
    <w:p w14:paraId="2EBB356B" w14:textId="77777777" w:rsidR="00000000" w:rsidRDefault="00FD3276">
      <w:pPr>
        <w:pStyle w:val="a"/>
        <w:rPr>
          <w:rFonts w:hint="cs"/>
          <w:rtl/>
        </w:rPr>
      </w:pPr>
      <w:r>
        <w:rPr>
          <w:rFonts w:hint="cs"/>
          <w:rtl/>
        </w:rPr>
        <w:t xml:space="preserve">הממשלה הזאת מנסרת את הבסיס הקיומי של עם ישראל, ולכן היא לא תוכל גם להתמודד </w:t>
      </w:r>
      <w:r>
        <w:rPr>
          <w:rFonts w:hint="cs"/>
          <w:rtl/>
        </w:rPr>
        <w:t>עם מפת הדרכים. מי שהורס את עולם התורה, מי שמכריז על עקירת היהדות, הפסח, השבת והאמונה - הם לא יצליחו: לא להביא שלום וגם לא להביא ביטחון.</w:t>
      </w:r>
    </w:p>
    <w:p w14:paraId="5EFD0849" w14:textId="77777777" w:rsidR="00000000" w:rsidRDefault="00FD3276">
      <w:pPr>
        <w:pStyle w:val="a"/>
        <w:rPr>
          <w:rFonts w:hint="cs"/>
          <w:rtl/>
        </w:rPr>
      </w:pPr>
    </w:p>
    <w:p w14:paraId="2C33BE20" w14:textId="77777777" w:rsidR="00000000" w:rsidRDefault="00FD3276">
      <w:pPr>
        <w:pStyle w:val="a"/>
        <w:rPr>
          <w:rFonts w:hint="cs"/>
          <w:rtl/>
        </w:rPr>
      </w:pPr>
      <w:r>
        <w:rPr>
          <w:rFonts w:hint="cs"/>
          <w:rtl/>
        </w:rPr>
        <w:t>חבר הכנסת אריאל, גם הוא מהאיחוד הלאומי, ארגן נסיעות לקבר-רחל, וזאת לאחר שהוא וחברו, חבר הכנסת סלומינסקי, הניפו בוועדת ה</w:t>
      </w:r>
      <w:r>
        <w:rPr>
          <w:rFonts w:hint="cs"/>
          <w:rtl/>
        </w:rPr>
        <w:t xml:space="preserve">כספים את גרזן הקיצוץ של יותר מ=200 מיליון שקלים מלומדי התורה בישיבות ובכוללים. הם גם יתמכו בקיצוץ קצבאות הילדים. ורחל מבכה על בניה, על האם היהודייה שגוזלים מידיה את פת הלחם של הילדים הקטנים של העניים. </w:t>
      </w:r>
    </w:p>
    <w:p w14:paraId="581190CA" w14:textId="77777777" w:rsidR="00000000" w:rsidRDefault="00FD3276">
      <w:pPr>
        <w:pStyle w:val="a"/>
        <w:rPr>
          <w:rFonts w:hint="cs"/>
          <w:rtl/>
        </w:rPr>
      </w:pPr>
    </w:p>
    <w:p w14:paraId="34EC73F1" w14:textId="77777777" w:rsidR="00000000" w:rsidRDefault="00FD3276">
      <w:pPr>
        <w:pStyle w:val="a"/>
        <w:rPr>
          <w:rFonts w:hint="cs"/>
          <w:rtl/>
        </w:rPr>
      </w:pPr>
      <w:r>
        <w:rPr>
          <w:rFonts w:hint="cs"/>
          <w:rtl/>
        </w:rPr>
        <w:t>מה זה קשור למפת הדרכים? בשני מישורים: גם במישור האמונ</w:t>
      </w:r>
      <w:r>
        <w:rPr>
          <w:rFonts w:hint="cs"/>
          <w:rtl/>
        </w:rPr>
        <w:t>י וגם במישור המעשי. במישור המעשי, צריך לדעת שהאמריקנים בכלל והנשיא בוש בפרט רואים במדינת ישראל, בארץ-ישראל, עניין דתי. הם מאמינים בתנ"ך. אחרת, אין להם שום תשובה על טענת המוסלמים שכל המדינה הזאת קיימת על פלסטין הכבושה, ולא רק ביהודה ושומרון, אלא גם במקום שא</w:t>
      </w:r>
      <w:r>
        <w:rPr>
          <w:rFonts w:hint="cs"/>
          <w:rtl/>
        </w:rPr>
        <w:t>נחנו יושבים.</w:t>
      </w:r>
    </w:p>
    <w:p w14:paraId="6E28C73B" w14:textId="77777777" w:rsidR="00000000" w:rsidRDefault="00FD3276">
      <w:pPr>
        <w:pStyle w:val="a"/>
        <w:rPr>
          <w:rFonts w:hint="cs"/>
          <w:rtl/>
        </w:rPr>
      </w:pPr>
    </w:p>
    <w:p w14:paraId="2D7004BE" w14:textId="77777777" w:rsidR="00000000" w:rsidRDefault="00FD3276">
      <w:pPr>
        <w:pStyle w:val="ac"/>
        <w:rPr>
          <w:rtl/>
        </w:rPr>
      </w:pPr>
      <w:r>
        <w:rPr>
          <w:rFonts w:hint="eastAsia"/>
          <w:rtl/>
        </w:rPr>
        <w:t>עזמי</w:t>
      </w:r>
      <w:r>
        <w:rPr>
          <w:rtl/>
        </w:rPr>
        <w:t xml:space="preserve"> בשארה (בל"ד):</w:t>
      </w:r>
    </w:p>
    <w:p w14:paraId="3D72AC7D" w14:textId="77777777" w:rsidR="00000000" w:rsidRDefault="00FD3276">
      <w:pPr>
        <w:pStyle w:val="a"/>
        <w:rPr>
          <w:rFonts w:hint="cs"/>
          <w:rtl/>
        </w:rPr>
      </w:pPr>
    </w:p>
    <w:p w14:paraId="73500B7A" w14:textId="77777777" w:rsidR="00000000" w:rsidRDefault="00FD3276">
      <w:pPr>
        <w:pStyle w:val="a"/>
        <w:rPr>
          <w:rFonts w:hint="cs"/>
          <w:rtl/>
        </w:rPr>
      </w:pPr>
      <w:r>
        <w:rPr>
          <w:rFonts w:hint="cs"/>
          <w:rtl/>
        </w:rPr>
        <w:t>זה משהו שאתה היית אמור להתנגד לו מאוד. - - - זה דתי.</w:t>
      </w:r>
    </w:p>
    <w:p w14:paraId="60D53FE1" w14:textId="77777777" w:rsidR="00000000" w:rsidRDefault="00FD3276">
      <w:pPr>
        <w:pStyle w:val="a"/>
        <w:rPr>
          <w:rFonts w:hint="cs"/>
          <w:rtl/>
        </w:rPr>
      </w:pPr>
    </w:p>
    <w:p w14:paraId="70007E9D" w14:textId="77777777" w:rsidR="00000000" w:rsidRDefault="00FD3276">
      <w:pPr>
        <w:pStyle w:val="SpeakerCon"/>
        <w:rPr>
          <w:rtl/>
        </w:rPr>
      </w:pPr>
      <w:bookmarkStart w:id="104" w:name="FS000001057T13_05_2003_17_59_12C"/>
      <w:bookmarkEnd w:id="104"/>
      <w:r>
        <w:rPr>
          <w:rtl/>
        </w:rPr>
        <w:t>ישראל אייכלר (יהדות התורה):</w:t>
      </w:r>
    </w:p>
    <w:p w14:paraId="5E06521B" w14:textId="77777777" w:rsidR="00000000" w:rsidRDefault="00FD3276">
      <w:pPr>
        <w:pStyle w:val="a"/>
        <w:rPr>
          <w:rtl/>
        </w:rPr>
      </w:pPr>
    </w:p>
    <w:p w14:paraId="3388C66D" w14:textId="77777777" w:rsidR="00000000" w:rsidRDefault="00FD3276">
      <w:pPr>
        <w:pStyle w:val="a"/>
        <w:rPr>
          <w:rFonts w:hint="cs"/>
          <w:rtl/>
        </w:rPr>
      </w:pPr>
      <w:r>
        <w:rPr>
          <w:rFonts w:hint="cs"/>
          <w:rtl/>
        </w:rPr>
        <w:t>נכון, אני לא מקבל את הדת שלהם, אבל אנחנו צריכים לדעת שהגישה שלהם היא גישה אמונית.</w:t>
      </w:r>
    </w:p>
    <w:p w14:paraId="21311DAA" w14:textId="77777777" w:rsidR="00000000" w:rsidRDefault="00FD3276">
      <w:pPr>
        <w:pStyle w:val="a"/>
        <w:rPr>
          <w:rFonts w:hint="cs"/>
          <w:rtl/>
        </w:rPr>
      </w:pPr>
    </w:p>
    <w:p w14:paraId="744BC2F8" w14:textId="77777777" w:rsidR="00000000" w:rsidRDefault="00FD3276">
      <w:pPr>
        <w:pStyle w:val="ac"/>
        <w:rPr>
          <w:rtl/>
        </w:rPr>
      </w:pPr>
      <w:r>
        <w:rPr>
          <w:rFonts w:hint="eastAsia"/>
          <w:rtl/>
        </w:rPr>
        <w:t>עזמי</w:t>
      </w:r>
      <w:r>
        <w:rPr>
          <w:rtl/>
        </w:rPr>
        <w:t xml:space="preserve"> בשארה (בל"ד):</w:t>
      </w:r>
    </w:p>
    <w:p w14:paraId="1983977C" w14:textId="77777777" w:rsidR="00000000" w:rsidRDefault="00FD3276">
      <w:pPr>
        <w:pStyle w:val="a"/>
        <w:rPr>
          <w:rFonts w:hint="cs"/>
          <w:rtl/>
        </w:rPr>
      </w:pPr>
    </w:p>
    <w:p w14:paraId="68573F65" w14:textId="77777777" w:rsidR="00000000" w:rsidRDefault="00FD3276">
      <w:pPr>
        <w:pStyle w:val="a"/>
        <w:rPr>
          <w:rFonts w:hint="cs"/>
          <w:rtl/>
        </w:rPr>
      </w:pPr>
      <w:r>
        <w:rPr>
          <w:rFonts w:hint="cs"/>
          <w:rtl/>
        </w:rPr>
        <w:t>זה הבסיס הדתי.</w:t>
      </w:r>
    </w:p>
    <w:p w14:paraId="7627ED3D" w14:textId="77777777" w:rsidR="00000000" w:rsidRDefault="00FD3276">
      <w:pPr>
        <w:pStyle w:val="SpeakerCon"/>
        <w:rPr>
          <w:rtl/>
        </w:rPr>
      </w:pPr>
    </w:p>
    <w:p w14:paraId="74C53E69" w14:textId="77777777" w:rsidR="00000000" w:rsidRDefault="00FD3276">
      <w:pPr>
        <w:pStyle w:val="SpeakerCon"/>
        <w:rPr>
          <w:rtl/>
        </w:rPr>
      </w:pPr>
      <w:bookmarkStart w:id="105" w:name="FS000001057T13_05_2003_18_06_18C"/>
      <w:bookmarkEnd w:id="105"/>
      <w:r>
        <w:rPr>
          <w:rtl/>
        </w:rPr>
        <w:t xml:space="preserve">ישראל אייכלר (יהדות </w:t>
      </w:r>
      <w:r>
        <w:rPr>
          <w:rtl/>
        </w:rPr>
        <w:t>התורה):</w:t>
      </w:r>
    </w:p>
    <w:p w14:paraId="4DF828B9" w14:textId="77777777" w:rsidR="00000000" w:rsidRDefault="00FD3276">
      <w:pPr>
        <w:pStyle w:val="a"/>
        <w:rPr>
          <w:rFonts w:hint="cs"/>
          <w:rtl/>
        </w:rPr>
      </w:pPr>
    </w:p>
    <w:p w14:paraId="443F0E4F" w14:textId="77777777" w:rsidR="00000000" w:rsidRDefault="00FD3276">
      <w:pPr>
        <w:pStyle w:val="a"/>
        <w:rPr>
          <w:rFonts w:hint="cs"/>
          <w:rtl/>
        </w:rPr>
      </w:pPr>
      <w:r>
        <w:rPr>
          <w:rFonts w:hint="cs"/>
          <w:rtl/>
        </w:rPr>
        <w:t>אחרת, אנחנו נמצאים פה בשיח'-באדר הכבושה.</w:t>
      </w:r>
    </w:p>
    <w:p w14:paraId="4214C304" w14:textId="77777777" w:rsidR="00000000" w:rsidRDefault="00FD3276">
      <w:pPr>
        <w:pStyle w:val="a"/>
        <w:rPr>
          <w:rFonts w:hint="cs"/>
          <w:rtl/>
        </w:rPr>
      </w:pPr>
    </w:p>
    <w:p w14:paraId="318A53E2" w14:textId="77777777" w:rsidR="00000000" w:rsidRDefault="00FD3276">
      <w:pPr>
        <w:pStyle w:val="ac"/>
        <w:rPr>
          <w:rtl/>
        </w:rPr>
      </w:pPr>
      <w:r>
        <w:rPr>
          <w:rFonts w:hint="eastAsia"/>
          <w:rtl/>
        </w:rPr>
        <w:t>עזמי</w:t>
      </w:r>
      <w:r>
        <w:rPr>
          <w:rtl/>
        </w:rPr>
        <w:t xml:space="preserve"> בשארה (בל"ד):</w:t>
      </w:r>
    </w:p>
    <w:p w14:paraId="22C0E05E" w14:textId="77777777" w:rsidR="00000000" w:rsidRDefault="00FD3276">
      <w:pPr>
        <w:pStyle w:val="a"/>
        <w:rPr>
          <w:rFonts w:hint="cs"/>
          <w:rtl/>
        </w:rPr>
      </w:pPr>
    </w:p>
    <w:p w14:paraId="5C6C32C4" w14:textId="77777777" w:rsidR="00000000" w:rsidRDefault="00FD3276">
      <w:pPr>
        <w:pStyle w:val="a"/>
        <w:rPr>
          <w:rFonts w:hint="cs"/>
          <w:rtl/>
        </w:rPr>
      </w:pPr>
      <w:r>
        <w:rPr>
          <w:rFonts w:hint="cs"/>
          <w:rtl/>
        </w:rPr>
        <w:t>היית צריך לומר. אתה מאמין - - -?</w:t>
      </w:r>
    </w:p>
    <w:p w14:paraId="3DE46105" w14:textId="77777777" w:rsidR="00000000" w:rsidRDefault="00FD3276">
      <w:pPr>
        <w:pStyle w:val="a"/>
        <w:rPr>
          <w:rFonts w:hint="cs"/>
          <w:rtl/>
        </w:rPr>
      </w:pPr>
    </w:p>
    <w:p w14:paraId="7D6AD228" w14:textId="77777777" w:rsidR="00000000" w:rsidRDefault="00FD3276">
      <w:pPr>
        <w:pStyle w:val="SpeakerCon"/>
        <w:rPr>
          <w:rtl/>
        </w:rPr>
      </w:pPr>
      <w:bookmarkStart w:id="106" w:name="FS000001057T13_05_2003_18_06_51C"/>
      <w:bookmarkEnd w:id="106"/>
      <w:r>
        <w:rPr>
          <w:rtl/>
        </w:rPr>
        <w:t>ישראל אייכלר (יהדות התורה):</w:t>
      </w:r>
    </w:p>
    <w:p w14:paraId="060D4477" w14:textId="77777777" w:rsidR="00000000" w:rsidRDefault="00FD3276">
      <w:pPr>
        <w:pStyle w:val="a"/>
        <w:rPr>
          <w:rtl/>
        </w:rPr>
      </w:pPr>
    </w:p>
    <w:p w14:paraId="46084D7D" w14:textId="77777777" w:rsidR="00000000" w:rsidRDefault="00FD3276">
      <w:pPr>
        <w:pStyle w:val="a"/>
        <w:rPr>
          <w:rFonts w:hint="cs"/>
          <w:rtl/>
        </w:rPr>
      </w:pPr>
      <w:r>
        <w:rPr>
          <w:rFonts w:hint="cs"/>
          <w:rtl/>
        </w:rPr>
        <w:t>לכן, אני רוצה שנבין את זה. ארצות-הברית רואה חשיבות גדולה בביטחונה של ישראל, והיא השקיעה 80 ביליון דולר, 80 מיליארד דולר, ב</w:t>
      </w:r>
      <w:r>
        <w:rPr>
          <w:rFonts w:hint="cs"/>
          <w:rtl/>
        </w:rPr>
        <w:t>מלחמה נגד עירק מחשש שיש שם נשק להשמדה המונית. נגד מי? נגד וושינגטון? לא. נגד ארץ-ישראל. סדאם חוסיין לא יכול היה להגיע לוושינגטון. גם הפלסטינים אינם מסכנים את ארצות-הברית. אמריקה רוצה לחזק את מדינת ישראל, והיא רוצה להשיג שלום יחד עם הערבים, כדי שיהודים יוכל</w:t>
      </w:r>
      <w:r>
        <w:rPr>
          <w:rFonts w:hint="cs"/>
          <w:rtl/>
        </w:rPr>
        <w:t>ו לחיות פה, כי זה רצון הבורא לפי אמונתם.</w:t>
      </w:r>
    </w:p>
    <w:p w14:paraId="4791A075" w14:textId="77777777" w:rsidR="00000000" w:rsidRDefault="00FD3276">
      <w:pPr>
        <w:pStyle w:val="a"/>
        <w:rPr>
          <w:rFonts w:hint="cs"/>
          <w:rtl/>
        </w:rPr>
      </w:pPr>
    </w:p>
    <w:p w14:paraId="38C57F7F" w14:textId="77777777" w:rsidR="00000000" w:rsidRDefault="00FD3276">
      <w:pPr>
        <w:pStyle w:val="a"/>
        <w:rPr>
          <w:rFonts w:hint="cs"/>
          <w:rtl/>
        </w:rPr>
      </w:pPr>
      <w:r>
        <w:rPr>
          <w:rFonts w:hint="cs"/>
          <w:rtl/>
        </w:rPr>
        <w:t>כאשר הם שומעים שבמדינה הזאת, במדינת היהודים, קמה ממשלת זדון שנלחמת נגד היהדות בפומבי - מוחקת את הפסח ומרעיבה את ילדי העניים, לא רק של החרדים - הם לא מבינים את זה. הייתי בארצות-הברית, והם פשוט לא מבינים. הממשלה הזאת</w:t>
      </w:r>
      <w:r>
        <w:rPr>
          <w:rFonts w:hint="cs"/>
          <w:rtl/>
        </w:rPr>
        <w:t xml:space="preserve"> משקרת לעם, אומרת שקונדוליסה רייס דורשת לקצץ בסיוע לעניים, והם לא מאמינים למשמע אוזניהם. הם פשוט נעלבים. ארצות-הברית מזרימה מיליארדים לעניים מכל האומות שחיים באמריקה.</w:t>
      </w:r>
    </w:p>
    <w:p w14:paraId="0BB9008F" w14:textId="77777777" w:rsidR="00000000" w:rsidRDefault="00FD3276">
      <w:pPr>
        <w:pStyle w:val="a"/>
        <w:rPr>
          <w:rFonts w:hint="cs"/>
          <w:rtl/>
        </w:rPr>
      </w:pPr>
    </w:p>
    <w:p w14:paraId="5357241F" w14:textId="77777777" w:rsidR="00000000" w:rsidRDefault="00FD3276">
      <w:pPr>
        <w:pStyle w:val="ad"/>
        <w:rPr>
          <w:rtl/>
        </w:rPr>
      </w:pPr>
      <w:r>
        <w:rPr>
          <w:rtl/>
        </w:rPr>
        <w:t>היו"ר אלי בן-מנחם:</w:t>
      </w:r>
    </w:p>
    <w:p w14:paraId="51119F9D" w14:textId="77777777" w:rsidR="00000000" w:rsidRDefault="00FD3276">
      <w:pPr>
        <w:pStyle w:val="a"/>
        <w:rPr>
          <w:rtl/>
        </w:rPr>
      </w:pPr>
    </w:p>
    <w:p w14:paraId="2C252885" w14:textId="77777777" w:rsidR="00000000" w:rsidRDefault="00FD3276">
      <w:pPr>
        <w:pStyle w:val="a"/>
        <w:rPr>
          <w:rFonts w:hint="cs"/>
          <w:rtl/>
        </w:rPr>
      </w:pPr>
      <w:r>
        <w:rPr>
          <w:rFonts w:hint="cs"/>
          <w:rtl/>
        </w:rPr>
        <w:t xml:space="preserve">חבר הכנסת אייכלר, תסיים. סיימת את הזמן, ואתן לך לומר עוד כמה משפטים </w:t>
      </w:r>
      <w:r>
        <w:rPr>
          <w:rFonts w:hint="cs"/>
          <w:rtl/>
        </w:rPr>
        <w:t>לסיום.</w:t>
      </w:r>
    </w:p>
    <w:p w14:paraId="28905208" w14:textId="77777777" w:rsidR="00000000" w:rsidRDefault="00FD3276">
      <w:pPr>
        <w:pStyle w:val="a"/>
        <w:rPr>
          <w:rFonts w:hint="cs"/>
          <w:rtl/>
        </w:rPr>
      </w:pPr>
    </w:p>
    <w:p w14:paraId="43A7BCF8" w14:textId="77777777" w:rsidR="00000000" w:rsidRDefault="00FD3276">
      <w:pPr>
        <w:pStyle w:val="SpeakerCon"/>
        <w:rPr>
          <w:rtl/>
        </w:rPr>
      </w:pPr>
      <w:bookmarkStart w:id="107" w:name="FS000001057T13_05_2003_18_10_12C"/>
      <w:bookmarkEnd w:id="107"/>
      <w:r>
        <w:rPr>
          <w:rtl/>
        </w:rPr>
        <w:t>ישראל אייכלר (יהדות התורה):</w:t>
      </w:r>
    </w:p>
    <w:p w14:paraId="15095B8D" w14:textId="77777777" w:rsidR="00000000" w:rsidRDefault="00FD3276">
      <w:pPr>
        <w:pStyle w:val="a"/>
        <w:rPr>
          <w:rtl/>
        </w:rPr>
      </w:pPr>
    </w:p>
    <w:p w14:paraId="2309E174" w14:textId="77777777" w:rsidR="00000000" w:rsidRDefault="00FD3276">
      <w:pPr>
        <w:pStyle w:val="a"/>
        <w:rPr>
          <w:rFonts w:hint="cs"/>
          <w:rtl/>
        </w:rPr>
      </w:pPr>
      <w:r>
        <w:rPr>
          <w:rFonts w:hint="cs"/>
          <w:rtl/>
        </w:rPr>
        <w:t>יש בארצות-הברית הפרדת דת ממדינה. אני רוצה שתדעו, שילדי הישיבות והאחרים מקבלים פי-שניים מכפי שנותנים פה, לפני הקיצוצים, במזון, בתחבורה, בספרים וגם בשכר דירה.</w:t>
      </w:r>
    </w:p>
    <w:p w14:paraId="4D1ADF94" w14:textId="77777777" w:rsidR="00000000" w:rsidRDefault="00FD3276">
      <w:pPr>
        <w:pStyle w:val="a"/>
        <w:rPr>
          <w:rFonts w:hint="cs"/>
          <w:rtl/>
        </w:rPr>
      </w:pPr>
    </w:p>
    <w:p w14:paraId="1B0012B3" w14:textId="77777777" w:rsidR="00000000" w:rsidRDefault="00FD3276">
      <w:pPr>
        <w:pStyle w:val="a"/>
        <w:rPr>
          <w:rFonts w:hint="cs"/>
          <w:rtl/>
        </w:rPr>
      </w:pPr>
      <w:r>
        <w:rPr>
          <w:rFonts w:hint="cs"/>
          <w:rtl/>
        </w:rPr>
        <w:t xml:space="preserve">אני רוצה לומר, שגם במישור האמוני אנחנו צריכים לדעת שבלי שלום </w:t>
      </w:r>
      <w:r>
        <w:rPr>
          <w:rFonts w:hint="cs"/>
          <w:rtl/>
        </w:rPr>
        <w:t>אין כלכלה, כמו שאומר רש"י: גם אם יש מזון ומשקה, אם אין שלום אין כלום.</w:t>
      </w:r>
    </w:p>
    <w:p w14:paraId="6CDA2003" w14:textId="77777777" w:rsidR="00000000" w:rsidRDefault="00FD3276">
      <w:pPr>
        <w:pStyle w:val="a"/>
        <w:rPr>
          <w:rFonts w:hint="cs"/>
          <w:rtl/>
        </w:rPr>
      </w:pPr>
    </w:p>
    <w:p w14:paraId="070AFBC5" w14:textId="77777777" w:rsidR="00000000" w:rsidRDefault="00FD3276">
      <w:pPr>
        <w:pStyle w:val="a"/>
        <w:rPr>
          <w:rFonts w:hint="cs"/>
          <w:rtl/>
        </w:rPr>
      </w:pPr>
      <w:r>
        <w:rPr>
          <w:rFonts w:hint="cs"/>
          <w:rtl/>
        </w:rPr>
        <w:t>אנחנו יודעים ומאמינים - השר אלון, אני רוצה שאתה, כיהודי דתי, תדע - שעל כל כולל שחס וחלילה יקרוס וכל ישיבה שתקרוס, כל כולל שייסגר, יפונו שתי התנחלויות ולא יהיה שלום, כי כך אמר הנביא: "אם</w:t>
      </w:r>
      <w:r>
        <w:rPr>
          <w:rFonts w:hint="cs"/>
          <w:rtl/>
        </w:rPr>
        <w:t xml:space="preserve"> תאבו ושמעתם טוב הארץ תאכלו", יהיה לנו טוב, "ואם תמאנו ומריתם חרב תאכלו", רחמנא ליצלן. אין לך מרי ומרד נגד בורא עולם, חוץ מאשר ממשלה שמחליטה להילחם נגד זכות הלידה של ילד ולקחת את מענק הלידה מאמא שיולדת ילד בארץ-ישראל. מבטלים את מענק הלידה, מרעיבים ילדים, מ</w:t>
      </w:r>
      <w:r>
        <w:rPr>
          <w:rFonts w:hint="cs"/>
          <w:rtl/>
        </w:rPr>
        <w:t xml:space="preserve">טילים מס בריאות על אמהות ועקרות-בית שאינן מרוויחות, מציגים תוכנית כלכלית נגד העניים ונגד העולים ומזרימים מיליארדים לבזבוזים בקרב המקורבים לשלטון. זהו פשע מאורגן נגד העם. </w:t>
      </w:r>
    </w:p>
    <w:p w14:paraId="4B695E9A" w14:textId="77777777" w:rsidR="00000000" w:rsidRDefault="00FD3276">
      <w:pPr>
        <w:pStyle w:val="a"/>
        <w:rPr>
          <w:rFonts w:hint="cs"/>
          <w:rtl/>
        </w:rPr>
      </w:pPr>
    </w:p>
    <w:p w14:paraId="245F0FF7" w14:textId="77777777" w:rsidR="00000000" w:rsidRDefault="00FD3276">
      <w:pPr>
        <w:pStyle w:val="a"/>
        <w:rPr>
          <w:rFonts w:hint="cs"/>
          <w:rtl/>
        </w:rPr>
      </w:pPr>
      <w:r>
        <w:rPr>
          <w:rFonts w:hint="cs"/>
          <w:rtl/>
        </w:rPr>
        <w:t>כלכלה כזאת לא תוכל לעמוד במלחמה, והיא גם לא תוכל להשיג שלום. רק בחסד וברחמים, רק בלב</w:t>
      </w:r>
      <w:r>
        <w:rPr>
          <w:rFonts w:hint="cs"/>
          <w:rtl/>
        </w:rPr>
        <w:t xml:space="preserve"> חם לדלים מכל הסוגים, נזכה לשלום ולשלווה, לשגשוג כלכלי וגם לביטחון. תודה רבה.</w:t>
      </w:r>
    </w:p>
    <w:p w14:paraId="6DF43E49" w14:textId="77777777" w:rsidR="00000000" w:rsidRDefault="00FD3276">
      <w:pPr>
        <w:pStyle w:val="a"/>
        <w:rPr>
          <w:rFonts w:hint="cs"/>
          <w:rtl/>
        </w:rPr>
      </w:pPr>
    </w:p>
    <w:p w14:paraId="4E066244" w14:textId="77777777" w:rsidR="00000000" w:rsidRDefault="00FD3276">
      <w:pPr>
        <w:pStyle w:val="ad"/>
        <w:rPr>
          <w:rtl/>
        </w:rPr>
      </w:pPr>
      <w:r>
        <w:rPr>
          <w:rtl/>
        </w:rPr>
        <w:t>היו"ר אלי בן-מנחם:</w:t>
      </w:r>
    </w:p>
    <w:p w14:paraId="65F4AC55" w14:textId="77777777" w:rsidR="00000000" w:rsidRDefault="00FD3276">
      <w:pPr>
        <w:pStyle w:val="a"/>
        <w:rPr>
          <w:rtl/>
        </w:rPr>
      </w:pPr>
    </w:p>
    <w:p w14:paraId="76842CB7" w14:textId="77777777" w:rsidR="00000000" w:rsidRDefault="00FD3276">
      <w:pPr>
        <w:pStyle w:val="a"/>
        <w:rPr>
          <w:rFonts w:hint="cs"/>
          <w:rtl/>
        </w:rPr>
      </w:pPr>
      <w:r>
        <w:rPr>
          <w:rFonts w:hint="cs"/>
          <w:rtl/>
        </w:rPr>
        <w:t>תודה לחבר הכנסת ישראל אייכלר. אני מזמין את חבר הכנסת אריה אלדד - איננו. אני מזמין את חברת הכנסת דליה איציק. זו הצעה רגילה, והוספנו לך עוד חמש דקות.</w:t>
      </w:r>
    </w:p>
    <w:p w14:paraId="47B461A4" w14:textId="77777777" w:rsidR="00000000" w:rsidRDefault="00FD3276">
      <w:pPr>
        <w:pStyle w:val="a"/>
        <w:rPr>
          <w:rFonts w:hint="cs"/>
          <w:rtl/>
        </w:rPr>
      </w:pPr>
    </w:p>
    <w:p w14:paraId="6E129F7A" w14:textId="77777777" w:rsidR="00000000" w:rsidRDefault="00FD3276">
      <w:pPr>
        <w:pStyle w:val="Speaker"/>
        <w:rPr>
          <w:rtl/>
        </w:rPr>
      </w:pPr>
      <w:bookmarkStart w:id="108" w:name="FS000000433T13_05_2003_18_16_08"/>
      <w:bookmarkEnd w:id="108"/>
      <w:r>
        <w:rPr>
          <w:rFonts w:hint="eastAsia"/>
          <w:rtl/>
        </w:rPr>
        <w:t>דליה</w:t>
      </w:r>
      <w:r>
        <w:rPr>
          <w:rtl/>
        </w:rPr>
        <w:t xml:space="preserve"> איצ</w:t>
      </w:r>
      <w:r>
        <w:rPr>
          <w:rtl/>
        </w:rPr>
        <w:t>יק (העבודה-מימד):</w:t>
      </w:r>
    </w:p>
    <w:p w14:paraId="5B7CEF6C" w14:textId="77777777" w:rsidR="00000000" w:rsidRDefault="00FD3276">
      <w:pPr>
        <w:pStyle w:val="a"/>
        <w:rPr>
          <w:rFonts w:hint="cs"/>
          <w:rtl/>
        </w:rPr>
      </w:pPr>
    </w:p>
    <w:p w14:paraId="62F9F5D9" w14:textId="77777777" w:rsidR="00000000" w:rsidRDefault="00FD3276">
      <w:pPr>
        <w:pStyle w:val="a"/>
        <w:rPr>
          <w:rFonts w:hint="cs"/>
          <w:rtl/>
        </w:rPr>
      </w:pPr>
      <w:r>
        <w:rPr>
          <w:rFonts w:hint="cs"/>
          <w:rtl/>
        </w:rPr>
        <w:t>אדוני היושב-ראש, חברי חברי הכנסת, אדוני השר, ביקור פאואל בישראל ביום א' - - -</w:t>
      </w:r>
    </w:p>
    <w:p w14:paraId="2A596A16" w14:textId="77777777" w:rsidR="00000000" w:rsidRDefault="00FD3276">
      <w:pPr>
        <w:pStyle w:val="a"/>
        <w:rPr>
          <w:rFonts w:hint="cs"/>
          <w:rtl/>
        </w:rPr>
      </w:pPr>
    </w:p>
    <w:p w14:paraId="4347A92E" w14:textId="77777777" w:rsidR="00000000" w:rsidRDefault="00FD3276">
      <w:pPr>
        <w:pStyle w:val="a"/>
        <w:rPr>
          <w:rFonts w:hint="cs"/>
          <w:rtl/>
        </w:rPr>
      </w:pPr>
      <w:r>
        <w:rPr>
          <w:rFonts w:hint="cs"/>
          <w:rtl/>
        </w:rPr>
        <w:t>אדוני סגן שר הביטחון, חבל שיושב-ראש הנהלת הקואליציה לא נמצא כאן אתנו כדי לשמוע גם כמה דברים שמתוקף תפקידו כיושב-ראש הנהלת הקואליציה, או כמי שהיה מזכיר הממשלה,</w:t>
      </w:r>
      <w:r>
        <w:rPr>
          <w:rFonts w:hint="cs"/>
          <w:rtl/>
        </w:rPr>
        <w:t xml:space="preserve"> אולי יכול היה להשפיע עליהם. </w:t>
      </w:r>
    </w:p>
    <w:p w14:paraId="2F3225B9" w14:textId="77777777" w:rsidR="00000000" w:rsidRDefault="00FD3276">
      <w:pPr>
        <w:pStyle w:val="a"/>
        <w:rPr>
          <w:rFonts w:hint="cs"/>
          <w:rtl/>
        </w:rPr>
      </w:pPr>
    </w:p>
    <w:p w14:paraId="31DE0625" w14:textId="77777777" w:rsidR="00000000" w:rsidRDefault="00FD3276">
      <w:pPr>
        <w:pStyle w:val="ac"/>
        <w:rPr>
          <w:rtl/>
        </w:rPr>
      </w:pPr>
      <w:r>
        <w:rPr>
          <w:rFonts w:hint="eastAsia"/>
          <w:rtl/>
        </w:rPr>
        <w:t>זאב</w:t>
      </w:r>
      <w:r>
        <w:rPr>
          <w:rtl/>
        </w:rPr>
        <w:t xml:space="preserve"> בוים (הליכוד):</w:t>
      </w:r>
    </w:p>
    <w:p w14:paraId="2D9E8E69" w14:textId="77777777" w:rsidR="00000000" w:rsidRDefault="00FD3276">
      <w:pPr>
        <w:pStyle w:val="a"/>
        <w:rPr>
          <w:rFonts w:hint="cs"/>
          <w:rtl/>
        </w:rPr>
      </w:pPr>
    </w:p>
    <w:p w14:paraId="36CA2B3C" w14:textId="77777777" w:rsidR="00000000" w:rsidRDefault="00FD3276">
      <w:pPr>
        <w:pStyle w:val="a"/>
        <w:rPr>
          <w:rFonts w:hint="cs"/>
          <w:rtl/>
        </w:rPr>
      </w:pPr>
      <w:r>
        <w:rPr>
          <w:rFonts w:hint="cs"/>
          <w:rtl/>
        </w:rPr>
        <w:t>אנו נעביר.</w:t>
      </w:r>
    </w:p>
    <w:p w14:paraId="04E97584" w14:textId="77777777" w:rsidR="00000000" w:rsidRDefault="00FD3276">
      <w:pPr>
        <w:pStyle w:val="a"/>
        <w:rPr>
          <w:rFonts w:hint="cs"/>
          <w:rtl/>
        </w:rPr>
      </w:pPr>
    </w:p>
    <w:p w14:paraId="0B4DFED5" w14:textId="77777777" w:rsidR="00000000" w:rsidRDefault="00FD3276">
      <w:pPr>
        <w:pStyle w:val="SpeakerCon"/>
        <w:rPr>
          <w:rtl/>
        </w:rPr>
      </w:pPr>
      <w:bookmarkStart w:id="109" w:name="FS000000433T13_05_2003_18_16_11C"/>
      <w:bookmarkEnd w:id="109"/>
      <w:r>
        <w:rPr>
          <w:rtl/>
        </w:rPr>
        <w:t>דליה איציק (העבודה-מימד):</w:t>
      </w:r>
    </w:p>
    <w:p w14:paraId="4A35D57E" w14:textId="77777777" w:rsidR="00000000" w:rsidRDefault="00FD3276">
      <w:pPr>
        <w:pStyle w:val="a"/>
        <w:rPr>
          <w:rFonts w:hint="cs"/>
          <w:rtl/>
        </w:rPr>
      </w:pPr>
    </w:p>
    <w:p w14:paraId="0E4C31BF" w14:textId="77777777" w:rsidR="00000000" w:rsidRDefault="00FD3276">
      <w:pPr>
        <w:pStyle w:val="a"/>
        <w:rPr>
          <w:rFonts w:hint="cs"/>
          <w:rtl/>
        </w:rPr>
      </w:pPr>
      <w:r>
        <w:rPr>
          <w:rFonts w:hint="cs"/>
          <w:rtl/>
        </w:rPr>
        <w:t>חברי השרים, אדוני סגן השר, אני מוכרחה לומר ששרונולוגים - ואני לא מחשיבה עצמי כזו - אומרים שיש שתי שאלות יסוד לגבי שרון. שאלה אחת היא שאלת מיליון הדולר: האם ראש הממשלה</w:t>
      </w:r>
      <w:r>
        <w:rPr>
          <w:rFonts w:hint="cs"/>
          <w:rtl/>
        </w:rPr>
        <w:t xml:space="preserve"> בדיבוריו, ברטוריקה האחרונה שלו, כי הוא מבין ששלום תובע כאבים גדולים, באמת ילך - - -</w:t>
      </w:r>
    </w:p>
    <w:p w14:paraId="1C1D203D" w14:textId="77777777" w:rsidR="00000000" w:rsidRDefault="00FD3276">
      <w:pPr>
        <w:pStyle w:val="a"/>
        <w:rPr>
          <w:rFonts w:hint="cs"/>
          <w:rtl/>
        </w:rPr>
      </w:pPr>
    </w:p>
    <w:p w14:paraId="246A9250" w14:textId="77777777" w:rsidR="00000000" w:rsidRDefault="00FD3276">
      <w:pPr>
        <w:pStyle w:val="a"/>
        <w:rPr>
          <w:rFonts w:hint="cs"/>
          <w:rtl/>
        </w:rPr>
      </w:pPr>
      <w:r>
        <w:rPr>
          <w:rFonts w:hint="cs"/>
          <w:rtl/>
        </w:rPr>
        <w:t>חבר הכנסת גדעון סער, שלום לך. זה מאוד מרשים שאתה שועה לקריאתי, והגעת מייד. זה יפה מאוד. אדוני יושב-ראש הנהלת הקואליציה, אני מברכת אותך על זה.</w:t>
      </w:r>
    </w:p>
    <w:p w14:paraId="277BCBD9" w14:textId="77777777" w:rsidR="00000000" w:rsidRDefault="00FD3276">
      <w:pPr>
        <w:pStyle w:val="a"/>
        <w:rPr>
          <w:rFonts w:hint="cs"/>
          <w:rtl/>
        </w:rPr>
      </w:pPr>
    </w:p>
    <w:p w14:paraId="534813EE" w14:textId="77777777" w:rsidR="00000000" w:rsidRDefault="00FD3276">
      <w:pPr>
        <w:pStyle w:val="ac"/>
        <w:rPr>
          <w:rtl/>
        </w:rPr>
      </w:pPr>
      <w:r>
        <w:rPr>
          <w:rFonts w:hint="eastAsia"/>
          <w:rtl/>
        </w:rPr>
        <w:t>גדעון</w:t>
      </w:r>
      <w:r>
        <w:rPr>
          <w:rtl/>
        </w:rPr>
        <w:t xml:space="preserve"> סער (הליכוד):</w:t>
      </w:r>
    </w:p>
    <w:p w14:paraId="0F3171F9" w14:textId="77777777" w:rsidR="00000000" w:rsidRDefault="00FD3276">
      <w:pPr>
        <w:pStyle w:val="a"/>
        <w:rPr>
          <w:rFonts w:hint="cs"/>
          <w:rtl/>
        </w:rPr>
      </w:pPr>
    </w:p>
    <w:p w14:paraId="76EE0F22" w14:textId="77777777" w:rsidR="00000000" w:rsidRDefault="00FD3276">
      <w:pPr>
        <w:pStyle w:val="a"/>
        <w:rPr>
          <w:rFonts w:hint="cs"/>
          <w:rtl/>
        </w:rPr>
      </w:pPr>
      <w:r>
        <w:rPr>
          <w:rFonts w:hint="cs"/>
          <w:rtl/>
        </w:rPr>
        <w:t>- - -</w:t>
      </w:r>
    </w:p>
    <w:p w14:paraId="25C7759A" w14:textId="77777777" w:rsidR="00000000" w:rsidRDefault="00FD3276">
      <w:pPr>
        <w:pStyle w:val="a"/>
        <w:rPr>
          <w:rFonts w:hint="cs"/>
          <w:rtl/>
        </w:rPr>
      </w:pPr>
    </w:p>
    <w:p w14:paraId="6FF75E4C" w14:textId="77777777" w:rsidR="00000000" w:rsidRDefault="00FD3276">
      <w:pPr>
        <w:pStyle w:val="SpeakerCon"/>
        <w:rPr>
          <w:rtl/>
        </w:rPr>
      </w:pPr>
      <w:bookmarkStart w:id="110" w:name="FS000000433T13_05_2003_18_18_09C"/>
      <w:bookmarkEnd w:id="110"/>
      <w:r>
        <w:rPr>
          <w:rtl/>
        </w:rPr>
        <w:t>דליה איציק (העבודה-מימד):</w:t>
      </w:r>
    </w:p>
    <w:p w14:paraId="7FE98324" w14:textId="77777777" w:rsidR="00000000" w:rsidRDefault="00FD3276">
      <w:pPr>
        <w:pStyle w:val="a"/>
        <w:rPr>
          <w:rtl/>
        </w:rPr>
      </w:pPr>
    </w:p>
    <w:p w14:paraId="3C58EDE5" w14:textId="77777777" w:rsidR="00000000" w:rsidRDefault="00FD3276">
      <w:pPr>
        <w:pStyle w:val="a"/>
        <w:rPr>
          <w:rFonts w:hint="cs"/>
          <w:rtl/>
        </w:rPr>
      </w:pPr>
      <w:r>
        <w:rPr>
          <w:rFonts w:hint="cs"/>
          <w:rtl/>
        </w:rPr>
        <w:t>אתה יודע, לא נכנסים עם כוס.</w:t>
      </w:r>
    </w:p>
    <w:p w14:paraId="3AAB40BC" w14:textId="77777777" w:rsidR="00000000" w:rsidRDefault="00FD3276">
      <w:pPr>
        <w:pStyle w:val="a"/>
        <w:rPr>
          <w:rFonts w:hint="cs"/>
          <w:rtl/>
        </w:rPr>
      </w:pPr>
    </w:p>
    <w:p w14:paraId="56DF3E44" w14:textId="77777777" w:rsidR="00000000" w:rsidRDefault="00FD3276">
      <w:pPr>
        <w:pStyle w:val="ad"/>
        <w:rPr>
          <w:rtl/>
        </w:rPr>
      </w:pPr>
      <w:r>
        <w:rPr>
          <w:rtl/>
        </w:rPr>
        <w:t>היו"ר אלי בן-מנחם:</w:t>
      </w:r>
    </w:p>
    <w:p w14:paraId="4D64ABF7" w14:textId="77777777" w:rsidR="00000000" w:rsidRDefault="00FD3276">
      <w:pPr>
        <w:pStyle w:val="a"/>
        <w:rPr>
          <w:rtl/>
        </w:rPr>
      </w:pPr>
    </w:p>
    <w:p w14:paraId="2A2606D6" w14:textId="77777777" w:rsidR="00000000" w:rsidRDefault="00FD3276">
      <w:pPr>
        <w:pStyle w:val="a"/>
        <w:rPr>
          <w:rFonts w:hint="cs"/>
          <w:rtl/>
        </w:rPr>
      </w:pPr>
      <w:r>
        <w:rPr>
          <w:rFonts w:hint="cs"/>
          <w:rtl/>
        </w:rPr>
        <w:t>הוא חבר כנסת חדש - הוא ילמד.</w:t>
      </w:r>
    </w:p>
    <w:p w14:paraId="0FE10CFF" w14:textId="77777777" w:rsidR="00000000" w:rsidRDefault="00FD3276">
      <w:pPr>
        <w:pStyle w:val="a"/>
        <w:rPr>
          <w:rFonts w:hint="cs"/>
          <w:rtl/>
        </w:rPr>
      </w:pPr>
    </w:p>
    <w:p w14:paraId="47BC5087" w14:textId="77777777" w:rsidR="00000000" w:rsidRDefault="00FD3276">
      <w:pPr>
        <w:pStyle w:val="SpeakerCon"/>
        <w:rPr>
          <w:rtl/>
        </w:rPr>
      </w:pPr>
      <w:bookmarkStart w:id="111" w:name="FS000000433T13_05_2003_18_20_33C"/>
      <w:bookmarkEnd w:id="111"/>
      <w:r>
        <w:rPr>
          <w:rtl/>
        </w:rPr>
        <w:t>דליה איציק (העבודה-מימד):</w:t>
      </w:r>
    </w:p>
    <w:p w14:paraId="1E6A263C" w14:textId="77777777" w:rsidR="00000000" w:rsidRDefault="00FD3276">
      <w:pPr>
        <w:pStyle w:val="a"/>
        <w:rPr>
          <w:rtl/>
        </w:rPr>
      </w:pPr>
    </w:p>
    <w:p w14:paraId="69498171" w14:textId="77777777" w:rsidR="00000000" w:rsidRDefault="00FD3276">
      <w:pPr>
        <w:pStyle w:val="a"/>
        <w:rPr>
          <w:rFonts w:hint="cs"/>
          <w:rtl/>
        </w:rPr>
      </w:pPr>
      <w:r>
        <w:rPr>
          <w:rFonts w:hint="cs"/>
          <w:rtl/>
        </w:rPr>
        <w:t>חברי השרים, אומר ראש הממשלה, ואמר כמה פעמים גם לי, בהיותי אצלו שרה בממשלה, ואמר גם לך, השר בני אלון: אני אלך לכאבים גדולים</w:t>
      </w:r>
      <w:r>
        <w:rPr>
          <w:rFonts w:hint="cs"/>
          <w:rtl/>
        </w:rPr>
        <w:t xml:space="preserve">. אני אלך לוויתורים גדולים תוך כאבים גדולים. אני יודע גם יודע מה מחירו של השלום. אומר עוד ראש הממשלה, ואפילו ציין שמות של מקומות שאתה מאוד קשור אליהם: אני מוכן לוותר גם עליהם, ובלבד שאני אדע שיש שלום. שרונולוגים אחרים אומרים: אל תשימו לב למה שהוא אומר. יש </w:t>
      </w:r>
      <w:r>
        <w:rPr>
          <w:rFonts w:hint="cs"/>
          <w:rtl/>
        </w:rPr>
        <w:t>פער גדול בין איך שהוא מדבר לבין מה שהוא אומר, ובעיקר פער גדול בין מה שהוא אומר לבין המעשים שלו.</w:t>
      </w:r>
    </w:p>
    <w:p w14:paraId="43F7CE5A" w14:textId="77777777" w:rsidR="00000000" w:rsidRDefault="00FD3276">
      <w:pPr>
        <w:pStyle w:val="a"/>
        <w:rPr>
          <w:rFonts w:hint="cs"/>
          <w:rtl/>
        </w:rPr>
      </w:pPr>
    </w:p>
    <w:p w14:paraId="14B427AB" w14:textId="77777777" w:rsidR="00000000" w:rsidRDefault="00FD3276">
      <w:pPr>
        <w:pStyle w:val="a"/>
        <w:rPr>
          <w:rFonts w:hint="cs"/>
          <w:rtl/>
        </w:rPr>
      </w:pPr>
      <w:r>
        <w:rPr>
          <w:rFonts w:hint="cs"/>
          <w:rtl/>
        </w:rPr>
        <w:t xml:space="preserve">לי יש איזו נטייה לא לחשוד באדם אם ממש לא מוכרחים, אף-על-פי שבשנתיים האחרונות לא ראיתי שפניו לשלום. לא ראיתי שפניו  לשנות את פניה של המדינה הזאת. </w:t>
      </w:r>
    </w:p>
    <w:p w14:paraId="5E627DD9" w14:textId="77777777" w:rsidR="00000000" w:rsidRDefault="00FD3276">
      <w:pPr>
        <w:pStyle w:val="a"/>
        <w:rPr>
          <w:rFonts w:hint="cs"/>
          <w:rtl/>
        </w:rPr>
      </w:pPr>
    </w:p>
    <w:p w14:paraId="0382C68D" w14:textId="77777777" w:rsidR="00000000" w:rsidRDefault="00FD3276">
      <w:pPr>
        <w:pStyle w:val="a"/>
        <w:rPr>
          <w:rFonts w:hint="cs"/>
          <w:rtl/>
        </w:rPr>
      </w:pPr>
      <w:r>
        <w:rPr>
          <w:rFonts w:hint="cs"/>
          <w:rtl/>
        </w:rPr>
        <w:t>השר בני אלון</w:t>
      </w:r>
      <w:r>
        <w:rPr>
          <w:rFonts w:hint="cs"/>
          <w:rtl/>
        </w:rPr>
        <w:t>, שמעתי את חבריך אומרים: אנחנו לא נעזוב את הממשלה על דיבורים. אנחנו נעזוב את הממשלה רק על מעשים. עוד אומרים לי חברים שלך: אנחנו לא נקל עליכם להיכנס.</w:t>
      </w:r>
    </w:p>
    <w:p w14:paraId="4B07C519" w14:textId="77777777" w:rsidR="00000000" w:rsidRDefault="00FD3276">
      <w:pPr>
        <w:pStyle w:val="a"/>
        <w:rPr>
          <w:rFonts w:hint="cs"/>
          <w:rtl/>
        </w:rPr>
      </w:pPr>
    </w:p>
    <w:p w14:paraId="04211A91" w14:textId="77777777" w:rsidR="00000000" w:rsidRDefault="00FD3276">
      <w:pPr>
        <w:pStyle w:val="ac"/>
        <w:rPr>
          <w:rtl/>
        </w:rPr>
      </w:pPr>
      <w:r>
        <w:rPr>
          <w:rFonts w:hint="eastAsia"/>
          <w:rtl/>
        </w:rPr>
        <w:t>גדעון</w:t>
      </w:r>
      <w:r>
        <w:rPr>
          <w:rtl/>
        </w:rPr>
        <w:t xml:space="preserve"> סער (הליכוד):</w:t>
      </w:r>
    </w:p>
    <w:p w14:paraId="0504CEEC" w14:textId="77777777" w:rsidR="00000000" w:rsidRDefault="00FD3276">
      <w:pPr>
        <w:pStyle w:val="a"/>
        <w:rPr>
          <w:rFonts w:hint="cs"/>
          <w:rtl/>
        </w:rPr>
      </w:pPr>
    </w:p>
    <w:p w14:paraId="2482E796" w14:textId="77777777" w:rsidR="00000000" w:rsidRDefault="00FD3276">
      <w:pPr>
        <w:pStyle w:val="a"/>
        <w:rPr>
          <w:rFonts w:hint="cs"/>
          <w:rtl/>
        </w:rPr>
      </w:pPr>
      <w:r>
        <w:rPr>
          <w:rFonts w:hint="cs"/>
          <w:rtl/>
        </w:rPr>
        <w:t>אתם עזבתם את הממשלה רק על דיבורים, ולא על מעשים. מה יצא לכם?</w:t>
      </w:r>
    </w:p>
    <w:p w14:paraId="4CFB33A4" w14:textId="77777777" w:rsidR="00000000" w:rsidRDefault="00FD3276">
      <w:pPr>
        <w:pStyle w:val="a"/>
        <w:rPr>
          <w:rFonts w:hint="cs"/>
          <w:rtl/>
        </w:rPr>
      </w:pPr>
    </w:p>
    <w:p w14:paraId="5BF905B9" w14:textId="77777777" w:rsidR="00000000" w:rsidRDefault="00FD3276">
      <w:pPr>
        <w:pStyle w:val="SpeakerCon"/>
        <w:rPr>
          <w:rtl/>
        </w:rPr>
      </w:pPr>
      <w:bookmarkStart w:id="112" w:name="FS000000433T13_05_2003_18_23_38C"/>
      <w:bookmarkEnd w:id="112"/>
      <w:r>
        <w:rPr>
          <w:rtl/>
        </w:rPr>
        <w:t>דליה איציק (העבודה-מימד</w:t>
      </w:r>
      <w:r>
        <w:rPr>
          <w:rtl/>
        </w:rPr>
        <w:t>):</w:t>
      </w:r>
    </w:p>
    <w:p w14:paraId="7B5D80AA" w14:textId="77777777" w:rsidR="00000000" w:rsidRDefault="00FD3276">
      <w:pPr>
        <w:pStyle w:val="a"/>
        <w:rPr>
          <w:rtl/>
        </w:rPr>
      </w:pPr>
    </w:p>
    <w:p w14:paraId="4D1E00A1" w14:textId="77777777" w:rsidR="00000000" w:rsidRDefault="00FD3276">
      <w:pPr>
        <w:pStyle w:val="a"/>
        <w:rPr>
          <w:rFonts w:hint="cs"/>
          <w:rtl/>
        </w:rPr>
      </w:pPr>
      <w:r>
        <w:rPr>
          <w:rFonts w:hint="cs"/>
          <w:rtl/>
        </w:rPr>
        <w:t>אומר לי אחד החברים שלך: אנחנו נצא רק כשהמדינה הפלסטינית תקום. דרך אגב, זו דרך לא רעה לכבס את האידיאולוגיה: מצד אחד - אני בפנים ואני יושב, ומצד שני - אני כאילו שומר. אבל, יום אחד ודאי נדבר על זה.</w:t>
      </w:r>
    </w:p>
    <w:p w14:paraId="130AF888" w14:textId="77777777" w:rsidR="00000000" w:rsidRDefault="00FD3276">
      <w:pPr>
        <w:pStyle w:val="a"/>
        <w:rPr>
          <w:rFonts w:hint="cs"/>
          <w:rtl/>
        </w:rPr>
      </w:pPr>
    </w:p>
    <w:p w14:paraId="26ED3D4B" w14:textId="77777777" w:rsidR="00000000" w:rsidRDefault="00FD3276">
      <w:pPr>
        <w:pStyle w:val="a"/>
        <w:rPr>
          <w:rFonts w:hint="cs"/>
          <w:rtl/>
        </w:rPr>
      </w:pPr>
      <w:r>
        <w:rPr>
          <w:rFonts w:hint="cs"/>
          <w:rtl/>
        </w:rPr>
        <w:t>חברי השרים, הייתי רוצה לדעת האם אתם סבורים שכששרון אומר:</w:t>
      </w:r>
      <w:r>
        <w:rPr>
          <w:rFonts w:hint="cs"/>
          <w:rtl/>
        </w:rPr>
        <w:t xml:space="preserve"> אני מוכן ללכת לוויתורים גדולים, אני אהיה האיש שישנה את פני המדינה הזאת, הוא מתכוון לזה. אני מודה שאין לי תשובה. יש לי ויכוח עם חברי. אני מאמינה ששרון באמת ייכנס להיסטוריה. אולי רק הוא יכול בעיתוי הזה, אף-על-פי שאני מודה שחלק מחברי אומרים: תראו מה עשיתם. י</w:t>
      </w:r>
      <w:r>
        <w:rPr>
          <w:rFonts w:hint="cs"/>
          <w:rtl/>
        </w:rPr>
        <w:t>צאתם מן הממשלה. היתה אולי הזדמנות פז, אם הייתם מסייעים לו. יכול שראש הממשלה יעשה את השלום בלעדיכם. ייקח לכם את האג'נדה. ישנה את פני המדינה, ואפילו אולי ייתר אתכם - יהפוך אתכם מיותרים.</w:t>
      </w:r>
    </w:p>
    <w:p w14:paraId="76552F73" w14:textId="77777777" w:rsidR="00000000" w:rsidRDefault="00FD3276">
      <w:pPr>
        <w:pStyle w:val="a"/>
        <w:rPr>
          <w:rFonts w:hint="cs"/>
          <w:rtl/>
        </w:rPr>
      </w:pPr>
    </w:p>
    <w:p w14:paraId="3D0A3A60" w14:textId="77777777" w:rsidR="00000000" w:rsidRDefault="00FD3276">
      <w:pPr>
        <w:pStyle w:val="ac"/>
        <w:rPr>
          <w:rtl/>
        </w:rPr>
      </w:pPr>
      <w:r>
        <w:rPr>
          <w:rFonts w:hint="eastAsia"/>
          <w:rtl/>
        </w:rPr>
        <w:t>גדעון</w:t>
      </w:r>
      <w:r>
        <w:rPr>
          <w:rtl/>
        </w:rPr>
        <w:t xml:space="preserve"> סער (הליכוד):</w:t>
      </w:r>
    </w:p>
    <w:p w14:paraId="4C6E486B" w14:textId="77777777" w:rsidR="00000000" w:rsidRDefault="00FD3276">
      <w:pPr>
        <w:pStyle w:val="a"/>
        <w:rPr>
          <w:rFonts w:hint="cs"/>
          <w:rtl/>
        </w:rPr>
      </w:pPr>
    </w:p>
    <w:p w14:paraId="3DDD1F04" w14:textId="77777777" w:rsidR="00000000" w:rsidRDefault="00FD3276">
      <w:pPr>
        <w:pStyle w:val="a"/>
        <w:rPr>
          <w:rFonts w:hint="cs"/>
          <w:rtl/>
        </w:rPr>
      </w:pPr>
      <w:r>
        <w:rPr>
          <w:rFonts w:hint="cs"/>
          <w:rtl/>
        </w:rPr>
        <w:t xml:space="preserve">חברת הכנסת איציק, מותר לומר שטעיתם. היום את יודעת </w:t>
      </w:r>
      <w:r>
        <w:rPr>
          <w:rFonts w:hint="cs"/>
          <w:rtl/>
        </w:rPr>
        <w:t>שטעיתם.</w:t>
      </w:r>
    </w:p>
    <w:p w14:paraId="66FBB6BD" w14:textId="77777777" w:rsidR="00000000" w:rsidRDefault="00FD3276">
      <w:pPr>
        <w:pStyle w:val="a"/>
        <w:rPr>
          <w:rFonts w:hint="cs"/>
          <w:rtl/>
        </w:rPr>
      </w:pPr>
    </w:p>
    <w:p w14:paraId="619E6C24" w14:textId="77777777" w:rsidR="00000000" w:rsidRDefault="00FD3276">
      <w:pPr>
        <w:pStyle w:val="SpeakerCon"/>
        <w:rPr>
          <w:rtl/>
        </w:rPr>
      </w:pPr>
      <w:bookmarkStart w:id="113" w:name="FS000000433T13_05_2003_18_26_33C"/>
      <w:bookmarkEnd w:id="113"/>
      <w:r>
        <w:rPr>
          <w:rtl/>
        </w:rPr>
        <w:t>דליה איציק (העבודה-מימד):</w:t>
      </w:r>
    </w:p>
    <w:p w14:paraId="15A7881C" w14:textId="77777777" w:rsidR="00000000" w:rsidRDefault="00FD3276">
      <w:pPr>
        <w:pStyle w:val="a"/>
        <w:rPr>
          <w:rtl/>
        </w:rPr>
      </w:pPr>
    </w:p>
    <w:p w14:paraId="571D4448" w14:textId="77777777" w:rsidR="00000000" w:rsidRDefault="00FD3276">
      <w:pPr>
        <w:pStyle w:val="a"/>
        <w:rPr>
          <w:rFonts w:hint="cs"/>
          <w:rtl/>
        </w:rPr>
      </w:pPr>
      <w:r>
        <w:rPr>
          <w:rFonts w:hint="cs"/>
          <w:rtl/>
        </w:rPr>
        <w:t>חבר הכנסת גדעון סער, אני אומרת לך: הלוואי שראש הממשלה יביא שלום. אני אעמוד כל יום על-יד ביתו יחד עם חברים נוספים, וכל יום הוא יקבל זר פרחים. הלוואי שהוא ייתר אותנו. הלוואי שהוא ייקח את האג'נדה שלנו.</w:t>
      </w:r>
    </w:p>
    <w:p w14:paraId="18D15B25" w14:textId="77777777" w:rsidR="00000000" w:rsidRDefault="00FD3276">
      <w:pPr>
        <w:pStyle w:val="a"/>
        <w:rPr>
          <w:rFonts w:hint="cs"/>
          <w:rtl/>
        </w:rPr>
      </w:pPr>
    </w:p>
    <w:p w14:paraId="32A25DE1" w14:textId="77777777" w:rsidR="00000000" w:rsidRDefault="00FD3276">
      <w:pPr>
        <w:pStyle w:val="ac"/>
        <w:rPr>
          <w:rtl/>
        </w:rPr>
      </w:pPr>
      <w:r>
        <w:rPr>
          <w:rFonts w:hint="eastAsia"/>
          <w:rtl/>
        </w:rPr>
        <w:t>גדעון</w:t>
      </w:r>
      <w:r>
        <w:rPr>
          <w:rtl/>
        </w:rPr>
        <w:t xml:space="preserve"> סער (הליכוד):</w:t>
      </w:r>
    </w:p>
    <w:p w14:paraId="19F84680" w14:textId="77777777" w:rsidR="00000000" w:rsidRDefault="00FD3276">
      <w:pPr>
        <w:pStyle w:val="a"/>
        <w:rPr>
          <w:rFonts w:hint="cs"/>
          <w:rtl/>
        </w:rPr>
      </w:pPr>
    </w:p>
    <w:p w14:paraId="64B55418" w14:textId="77777777" w:rsidR="00000000" w:rsidRDefault="00FD3276">
      <w:pPr>
        <w:pStyle w:val="a"/>
        <w:rPr>
          <w:rFonts w:hint="cs"/>
          <w:rtl/>
        </w:rPr>
      </w:pPr>
      <w:r>
        <w:rPr>
          <w:rFonts w:hint="cs"/>
          <w:rtl/>
        </w:rPr>
        <w:t>גם - - - בממשלה את יכולת לשלוח לו.</w:t>
      </w:r>
    </w:p>
    <w:p w14:paraId="1B681462" w14:textId="77777777" w:rsidR="00000000" w:rsidRDefault="00FD3276">
      <w:pPr>
        <w:pStyle w:val="a"/>
        <w:rPr>
          <w:rFonts w:hint="cs"/>
          <w:rtl/>
        </w:rPr>
      </w:pPr>
    </w:p>
    <w:p w14:paraId="02E2AA27" w14:textId="77777777" w:rsidR="00000000" w:rsidRDefault="00FD3276">
      <w:pPr>
        <w:pStyle w:val="SpeakerCon"/>
        <w:rPr>
          <w:rtl/>
        </w:rPr>
      </w:pPr>
      <w:bookmarkStart w:id="114" w:name="FS000000433T13_05_2003_18_27_18C"/>
      <w:bookmarkEnd w:id="114"/>
      <w:r>
        <w:rPr>
          <w:rtl/>
        </w:rPr>
        <w:t>דליה איציק (העבודה-מימד):</w:t>
      </w:r>
    </w:p>
    <w:p w14:paraId="4CA656A2" w14:textId="77777777" w:rsidR="00000000" w:rsidRDefault="00FD3276">
      <w:pPr>
        <w:pStyle w:val="a"/>
        <w:rPr>
          <w:rtl/>
        </w:rPr>
      </w:pPr>
    </w:p>
    <w:p w14:paraId="24567519" w14:textId="77777777" w:rsidR="00000000" w:rsidRDefault="00FD3276">
      <w:pPr>
        <w:pStyle w:val="a"/>
        <w:rPr>
          <w:rFonts w:hint="cs"/>
          <w:rtl/>
        </w:rPr>
      </w:pPr>
      <w:r>
        <w:rPr>
          <w:rFonts w:hint="cs"/>
          <w:rtl/>
        </w:rPr>
        <w:t>אז זה לא עזר לי כל כך. לא היה לי כל כך על מה. ניסיתי. הוא לא נתן לי כל כך הרבה סיבות. אני מקווה שהוא יעניק לי את הסיבות הללו, ואנחנו נבוא אליכם ונגיד: אתה יודע מה? האג'נדה המרכזית של מפלגת העב</w:t>
      </w:r>
      <w:r>
        <w:rPr>
          <w:rFonts w:hint="cs"/>
          <w:rtl/>
        </w:rPr>
        <w:t xml:space="preserve">ודה התחסלה. מי לקח אותה? - שרון. מי הביא את השלום? </w:t>
      </w:r>
      <w:r>
        <w:rPr>
          <w:rtl/>
        </w:rPr>
        <w:t>–</w:t>
      </w:r>
      <w:r>
        <w:rPr>
          <w:rFonts w:hint="cs"/>
          <w:rtl/>
        </w:rPr>
        <w:t xml:space="preserve"> שרון. והססמה "שרון יביא שלום" באמת תהיה מציאותית. כולנו, ממש כולנו, נעלה אליו ונבקש סליחה. אבל זה לא עושה רושם שזה הולך להיות. תשאל את השר בני אלון. הוא יגיד לך: אני לא אאפשר לו.</w:t>
      </w:r>
    </w:p>
    <w:p w14:paraId="23D70E4F" w14:textId="77777777" w:rsidR="00000000" w:rsidRDefault="00FD3276">
      <w:pPr>
        <w:pStyle w:val="a"/>
        <w:rPr>
          <w:rFonts w:hint="cs"/>
          <w:rtl/>
        </w:rPr>
      </w:pPr>
    </w:p>
    <w:p w14:paraId="0C4CB875" w14:textId="77777777" w:rsidR="00000000" w:rsidRDefault="00FD3276">
      <w:pPr>
        <w:pStyle w:val="ac"/>
        <w:rPr>
          <w:rtl/>
        </w:rPr>
      </w:pPr>
      <w:r>
        <w:rPr>
          <w:rFonts w:hint="eastAsia"/>
          <w:rtl/>
        </w:rPr>
        <w:t>זאב</w:t>
      </w:r>
      <w:r>
        <w:rPr>
          <w:rtl/>
        </w:rPr>
        <w:t xml:space="preserve"> בוים (הליכוד):</w:t>
      </w:r>
    </w:p>
    <w:p w14:paraId="764D061D" w14:textId="77777777" w:rsidR="00000000" w:rsidRDefault="00FD3276">
      <w:pPr>
        <w:pStyle w:val="a"/>
        <w:rPr>
          <w:rFonts w:hint="cs"/>
          <w:rtl/>
        </w:rPr>
      </w:pPr>
    </w:p>
    <w:p w14:paraId="03F08DC9" w14:textId="77777777" w:rsidR="00000000" w:rsidRDefault="00FD3276">
      <w:pPr>
        <w:pStyle w:val="a"/>
        <w:rPr>
          <w:rFonts w:hint="cs"/>
          <w:rtl/>
        </w:rPr>
      </w:pPr>
      <w:r>
        <w:rPr>
          <w:rFonts w:hint="cs"/>
          <w:rtl/>
        </w:rPr>
        <w:t>לפי</w:t>
      </w:r>
      <w:r>
        <w:rPr>
          <w:rFonts w:hint="cs"/>
          <w:rtl/>
        </w:rPr>
        <w:t xml:space="preserve"> המצב במפלגת העבודה, זה כן עושה רושם כזה.</w:t>
      </w:r>
    </w:p>
    <w:p w14:paraId="3E7C0640" w14:textId="77777777" w:rsidR="00000000" w:rsidRDefault="00FD3276">
      <w:pPr>
        <w:pStyle w:val="a"/>
        <w:rPr>
          <w:rFonts w:hint="cs"/>
          <w:rtl/>
        </w:rPr>
      </w:pPr>
    </w:p>
    <w:p w14:paraId="3708A1DD" w14:textId="77777777" w:rsidR="00000000" w:rsidRDefault="00FD3276">
      <w:pPr>
        <w:pStyle w:val="SpeakerCon"/>
        <w:rPr>
          <w:rtl/>
        </w:rPr>
      </w:pPr>
      <w:bookmarkStart w:id="115" w:name="FS000000433T13_05_2003_18_29_09C"/>
      <w:bookmarkEnd w:id="115"/>
      <w:r>
        <w:rPr>
          <w:rtl/>
        </w:rPr>
        <w:t>דליה איציק (העבודה-מימד):</w:t>
      </w:r>
    </w:p>
    <w:p w14:paraId="6136623E" w14:textId="77777777" w:rsidR="00000000" w:rsidRDefault="00FD3276">
      <w:pPr>
        <w:pStyle w:val="a"/>
        <w:rPr>
          <w:rtl/>
        </w:rPr>
      </w:pPr>
    </w:p>
    <w:p w14:paraId="7E63BEE2" w14:textId="77777777" w:rsidR="00000000" w:rsidRDefault="00FD3276">
      <w:pPr>
        <w:pStyle w:val="a"/>
        <w:rPr>
          <w:rFonts w:hint="cs"/>
          <w:rtl/>
        </w:rPr>
      </w:pPr>
      <w:r>
        <w:rPr>
          <w:rFonts w:hint="cs"/>
          <w:rtl/>
        </w:rPr>
        <w:t>תשאל אותם. הוא יגיד לך: אנחנו לא נאפשר לו.</w:t>
      </w:r>
    </w:p>
    <w:p w14:paraId="539EE68D" w14:textId="77777777" w:rsidR="00000000" w:rsidRDefault="00FD3276">
      <w:pPr>
        <w:pStyle w:val="a"/>
        <w:rPr>
          <w:rtl/>
        </w:rPr>
      </w:pPr>
    </w:p>
    <w:p w14:paraId="11FF9235" w14:textId="77777777" w:rsidR="00000000" w:rsidRDefault="00FD3276">
      <w:pPr>
        <w:pStyle w:val="a"/>
        <w:rPr>
          <w:rFonts w:hint="cs"/>
          <w:rtl/>
        </w:rPr>
      </w:pPr>
      <w:r>
        <w:rPr>
          <w:rFonts w:hint="cs"/>
          <w:rtl/>
        </w:rPr>
        <w:t>לכן, יש פה אשליה ששרון כנראה משלה את הציבור הישראלי. אני שואלת את עצמי, חבר הכנסת גדעון סער, אתה עבדת אתו שנתיים. אם באמת היית צריך לפענח את ה</w:t>
      </w:r>
      <w:r>
        <w:rPr>
          <w:rFonts w:hint="cs"/>
          <w:rtl/>
        </w:rPr>
        <w:t>איש, מה אתה אומר? האיש מבין שנפתח פה באמת חלון הזדמנויות? שיש פה ראש ממשלה פלסטיני - ואני מדגישה: לא ישראלי, הוא לא בא לשרת את ישראל, הוא לא ראש ממשלת ישראל. שמעתי את שר החוץ לא מזמן אומר: הוא נבחר, ולכן אנחנו מצפים ממנו שהוא יעשה את העבודה. הוא לא עושה את</w:t>
      </w:r>
      <w:r>
        <w:rPr>
          <w:rFonts w:hint="cs"/>
          <w:rtl/>
        </w:rPr>
        <w:t xml:space="preserve"> העבודה לנו. זה גם לא נכון להציג זאת כך, לא כלפיו, אבל גם לא כלפי העם הפלסטיני וגם לא כלפינו. אני לא דורשת ממנו שהוא ישמור עלינו.</w:t>
      </w:r>
    </w:p>
    <w:p w14:paraId="1498ACB6" w14:textId="77777777" w:rsidR="00000000" w:rsidRDefault="00FD3276">
      <w:pPr>
        <w:pStyle w:val="a"/>
        <w:rPr>
          <w:rFonts w:hint="cs"/>
          <w:rtl/>
        </w:rPr>
      </w:pPr>
    </w:p>
    <w:p w14:paraId="40267119" w14:textId="77777777" w:rsidR="00000000" w:rsidRDefault="00FD3276">
      <w:pPr>
        <w:pStyle w:val="ac"/>
        <w:rPr>
          <w:rtl/>
        </w:rPr>
      </w:pPr>
      <w:r>
        <w:rPr>
          <w:rFonts w:hint="eastAsia"/>
          <w:rtl/>
        </w:rPr>
        <w:t>גדעון</w:t>
      </w:r>
      <w:r>
        <w:rPr>
          <w:rtl/>
        </w:rPr>
        <w:t xml:space="preserve"> סער (הליכוד):</w:t>
      </w:r>
    </w:p>
    <w:p w14:paraId="1DCDA1A7" w14:textId="77777777" w:rsidR="00000000" w:rsidRDefault="00FD3276">
      <w:pPr>
        <w:pStyle w:val="a"/>
        <w:rPr>
          <w:rFonts w:hint="cs"/>
          <w:rtl/>
        </w:rPr>
      </w:pPr>
    </w:p>
    <w:p w14:paraId="74BF47C6" w14:textId="77777777" w:rsidR="00000000" w:rsidRDefault="00FD3276">
      <w:pPr>
        <w:pStyle w:val="a"/>
        <w:rPr>
          <w:rFonts w:hint="cs"/>
          <w:rtl/>
        </w:rPr>
      </w:pPr>
      <w:r>
        <w:rPr>
          <w:rFonts w:hint="cs"/>
          <w:rtl/>
        </w:rPr>
        <w:t>איזו עבודה הוא עושה?</w:t>
      </w:r>
    </w:p>
    <w:p w14:paraId="69317B67" w14:textId="77777777" w:rsidR="00000000" w:rsidRDefault="00FD3276">
      <w:pPr>
        <w:pStyle w:val="a"/>
        <w:rPr>
          <w:rFonts w:hint="cs"/>
          <w:rtl/>
        </w:rPr>
      </w:pPr>
    </w:p>
    <w:p w14:paraId="2A57FDA7" w14:textId="77777777" w:rsidR="00000000" w:rsidRDefault="00FD3276">
      <w:pPr>
        <w:pStyle w:val="SpeakerCon"/>
        <w:rPr>
          <w:rtl/>
        </w:rPr>
      </w:pPr>
      <w:bookmarkStart w:id="116" w:name="FS000000433T13_05_2003_18_16_12C"/>
      <w:bookmarkEnd w:id="116"/>
      <w:r>
        <w:rPr>
          <w:rtl/>
        </w:rPr>
        <w:t>דליה איציק (העבודה-מימד):</w:t>
      </w:r>
    </w:p>
    <w:p w14:paraId="0CAAC457" w14:textId="77777777" w:rsidR="00000000" w:rsidRDefault="00FD3276">
      <w:pPr>
        <w:pStyle w:val="a"/>
        <w:rPr>
          <w:rtl/>
        </w:rPr>
      </w:pPr>
    </w:p>
    <w:p w14:paraId="0E3AFAD3" w14:textId="77777777" w:rsidR="00000000" w:rsidRDefault="00FD3276">
      <w:pPr>
        <w:pStyle w:val="a"/>
        <w:rPr>
          <w:rFonts w:hint="cs"/>
          <w:rtl/>
        </w:rPr>
      </w:pPr>
      <w:r>
        <w:rPr>
          <w:rFonts w:hint="cs"/>
          <w:rtl/>
        </w:rPr>
        <w:t>אם הוא יעשה.</w:t>
      </w:r>
    </w:p>
    <w:p w14:paraId="07B5337E" w14:textId="77777777" w:rsidR="00000000" w:rsidRDefault="00FD3276">
      <w:pPr>
        <w:pStyle w:val="a"/>
        <w:rPr>
          <w:rFonts w:hint="cs"/>
          <w:rtl/>
        </w:rPr>
      </w:pPr>
    </w:p>
    <w:p w14:paraId="4D851D26" w14:textId="77777777" w:rsidR="00000000" w:rsidRDefault="00FD3276">
      <w:pPr>
        <w:pStyle w:val="ac"/>
        <w:rPr>
          <w:rtl/>
        </w:rPr>
      </w:pPr>
      <w:r>
        <w:rPr>
          <w:rFonts w:hint="eastAsia"/>
          <w:rtl/>
        </w:rPr>
        <w:t>גדעון</w:t>
      </w:r>
      <w:r>
        <w:rPr>
          <w:rtl/>
        </w:rPr>
        <w:t xml:space="preserve"> סער (הליכוד):</w:t>
      </w:r>
    </w:p>
    <w:p w14:paraId="06BC1360" w14:textId="77777777" w:rsidR="00000000" w:rsidRDefault="00FD3276">
      <w:pPr>
        <w:pStyle w:val="a"/>
        <w:rPr>
          <w:rFonts w:hint="cs"/>
          <w:rtl/>
        </w:rPr>
      </w:pPr>
    </w:p>
    <w:p w14:paraId="783FF1CF" w14:textId="77777777" w:rsidR="00000000" w:rsidRDefault="00FD3276">
      <w:pPr>
        <w:pStyle w:val="a"/>
        <w:rPr>
          <w:rFonts w:hint="cs"/>
          <w:rtl/>
        </w:rPr>
      </w:pPr>
      <w:r>
        <w:rPr>
          <w:rFonts w:hint="cs"/>
          <w:rtl/>
        </w:rPr>
        <w:t>אם הוא יעשה.</w:t>
      </w:r>
    </w:p>
    <w:p w14:paraId="482C8B48" w14:textId="77777777" w:rsidR="00000000" w:rsidRDefault="00FD3276">
      <w:pPr>
        <w:pStyle w:val="a"/>
        <w:rPr>
          <w:rFonts w:hint="cs"/>
          <w:rtl/>
        </w:rPr>
      </w:pPr>
    </w:p>
    <w:p w14:paraId="6FE83760" w14:textId="77777777" w:rsidR="00000000" w:rsidRDefault="00FD3276">
      <w:pPr>
        <w:pStyle w:val="ad"/>
        <w:rPr>
          <w:rtl/>
        </w:rPr>
      </w:pPr>
      <w:r>
        <w:rPr>
          <w:rtl/>
        </w:rPr>
        <w:t xml:space="preserve">היו"ר </w:t>
      </w:r>
      <w:r>
        <w:rPr>
          <w:rtl/>
        </w:rPr>
        <w:t>אלי בן-מנחם:</w:t>
      </w:r>
    </w:p>
    <w:p w14:paraId="3AA13F22" w14:textId="77777777" w:rsidR="00000000" w:rsidRDefault="00FD3276">
      <w:pPr>
        <w:pStyle w:val="a"/>
        <w:rPr>
          <w:rtl/>
        </w:rPr>
      </w:pPr>
    </w:p>
    <w:p w14:paraId="56FFCC7F" w14:textId="77777777" w:rsidR="00000000" w:rsidRDefault="00FD3276">
      <w:pPr>
        <w:pStyle w:val="a"/>
        <w:rPr>
          <w:rFonts w:hint="cs"/>
          <w:rtl/>
        </w:rPr>
      </w:pPr>
      <w:r>
        <w:rPr>
          <w:rFonts w:hint="cs"/>
          <w:rtl/>
        </w:rPr>
        <w:t>חברת הכנסת דליה איציק, אני מבקש.</w:t>
      </w:r>
    </w:p>
    <w:p w14:paraId="2E55197A" w14:textId="77777777" w:rsidR="00000000" w:rsidRDefault="00FD3276">
      <w:pPr>
        <w:pStyle w:val="a"/>
        <w:rPr>
          <w:rFonts w:hint="cs"/>
          <w:rtl/>
        </w:rPr>
      </w:pPr>
    </w:p>
    <w:p w14:paraId="11BF2208" w14:textId="77777777" w:rsidR="00000000" w:rsidRDefault="00FD3276">
      <w:pPr>
        <w:pStyle w:val="SpeakerCon"/>
        <w:rPr>
          <w:rtl/>
        </w:rPr>
      </w:pPr>
      <w:bookmarkStart w:id="117" w:name="FS000000433T13_05_2003_18_32_11C"/>
      <w:bookmarkEnd w:id="117"/>
      <w:r>
        <w:rPr>
          <w:rtl/>
        </w:rPr>
        <w:t>דליה איציק (העבודה-מימד):</w:t>
      </w:r>
    </w:p>
    <w:p w14:paraId="6C895609" w14:textId="77777777" w:rsidR="00000000" w:rsidRDefault="00FD3276">
      <w:pPr>
        <w:pStyle w:val="a"/>
        <w:rPr>
          <w:rtl/>
        </w:rPr>
      </w:pPr>
    </w:p>
    <w:p w14:paraId="6BB67BE5" w14:textId="77777777" w:rsidR="00000000" w:rsidRDefault="00FD3276">
      <w:pPr>
        <w:pStyle w:val="a"/>
        <w:rPr>
          <w:rFonts w:hint="cs"/>
          <w:rtl/>
        </w:rPr>
      </w:pPr>
      <w:r>
        <w:rPr>
          <w:rFonts w:hint="cs"/>
          <w:rtl/>
        </w:rPr>
        <w:t xml:space="preserve">האם ראש הממשלה מתכוון לעשות כמה מחוות של ממש, כדי לאפשר לאיש לפתוח באמת צוהר חדש ולשנות את הסגנון האלים והברוטלי שהפלסטינים התחילו בו? זאת השאלה. האם הוא באמת מתכוון לעסקים של ממש, </w:t>
      </w:r>
      <w:r>
        <w:rPr>
          <w:rFonts w:hint="cs"/>
          <w:rtl/>
        </w:rPr>
        <w:t>כדי שסוף-סוף השנתיים העכורות והאיומות הללו שעברו עלינו, יצאו מחיינו? זו השאלה המרכזית. אני אינני יודעת לתת תשובה. אני רק יודעת להגיד שאני נותנת לו קרדיט. יכול להיות שיום אחד אני אבוא לחברי ואגיד: תדעו לכם שטעיתי טעות גדולה באיש. הוויכוחים בתוך מפלגת העבודה</w:t>
      </w:r>
      <w:r>
        <w:rPr>
          <w:rFonts w:hint="cs"/>
          <w:rtl/>
        </w:rPr>
        <w:t xml:space="preserve"> קשים מאוד, את חלקם אתם רואים ויודעים. חלק מרכזי היה, האם להתקרב או להיכנס לממשלת אחדות לאומית, והנושא המרכזי היה, האם באמת להעניק לראש הממשלה אותה רשת שהוא צריך לה, כי הוא לא יכול לסמוך על השר בני אלון, כי בני אלון לא יכול לסמוך על בוחריו, כי הם לא יסלחו </w:t>
      </w:r>
      <w:r>
        <w:rPr>
          <w:rFonts w:hint="cs"/>
          <w:rtl/>
        </w:rPr>
        <w:t>לו. לכן, אין לו הרבה מוצא. המוצא היחיד הוא באמת לסמוך עלינו. אני שואלת את עצמי: אני תמימה? אני תמימה, שהוא דיבר אתי כל כך הרבה פעמים? האם אני יכולה להאמין לו?</w:t>
      </w:r>
    </w:p>
    <w:p w14:paraId="52BBFE4B" w14:textId="77777777" w:rsidR="00000000" w:rsidRDefault="00FD3276">
      <w:pPr>
        <w:pStyle w:val="a"/>
        <w:rPr>
          <w:rFonts w:hint="cs"/>
          <w:rtl/>
        </w:rPr>
      </w:pPr>
    </w:p>
    <w:p w14:paraId="11177810" w14:textId="77777777" w:rsidR="00000000" w:rsidRDefault="00FD3276">
      <w:pPr>
        <w:pStyle w:val="ad"/>
        <w:rPr>
          <w:rtl/>
        </w:rPr>
      </w:pPr>
      <w:r>
        <w:rPr>
          <w:rtl/>
        </w:rPr>
        <w:t>היו"ר אלי בן-מנחם:</w:t>
      </w:r>
    </w:p>
    <w:p w14:paraId="4C65B81B" w14:textId="77777777" w:rsidR="00000000" w:rsidRDefault="00FD3276">
      <w:pPr>
        <w:pStyle w:val="a"/>
        <w:rPr>
          <w:rtl/>
        </w:rPr>
      </w:pPr>
    </w:p>
    <w:p w14:paraId="7554C9C8" w14:textId="77777777" w:rsidR="00000000" w:rsidRDefault="00FD3276">
      <w:pPr>
        <w:pStyle w:val="a"/>
        <w:rPr>
          <w:rFonts w:hint="cs"/>
          <w:rtl/>
        </w:rPr>
      </w:pPr>
      <w:r>
        <w:rPr>
          <w:rFonts w:hint="cs"/>
          <w:rtl/>
        </w:rPr>
        <w:t>חברת הכנסת, ידידתי דליה איציק, משפט הסיום היה יפה.</w:t>
      </w:r>
    </w:p>
    <w:p w14:paraId="50CE0606" w14:textId="77777777" w:rsidR="00000000" w:rsidRDefault="00FD3276">
      <w:pPr>
        <w:pStyle w:val="a"/>
        <w:rPr>
          <w:rFonts w:hint="cs"/>
          <w:rtl/>
        </w:rPr>
      </w:pPr>
    </w:p>
    <w:p w14:paraId="0ACA0480" w14:textId="77777777" w:rsidR="00000000" w:rsidRDefault="00FD3276">
      <w:pPr>
        <w:pStyle w:val="SpeakerCon"/>
        <w:rPr>
          <w:rtl/>
        </w:rPr>
      </w:pPr>
      <w:bookmarkStart w:id="118" w:name="FS000000433T13_05_2003_18_36_37C"/>
      <w:bookmarkEnd w:id="118"/>
      <w:r>
        <w:rPr>
          <w:rtl/>
        </w:rPr>
        <w:t>דליה איציק (העבודה-מימד)</w:t>
      </w:r>
      <w:r>
        <w:rPr>
          <w:rtl/>
        </w:rPr>
        <w:t>:</w:t>
      </w:r>
    </w:p>
    <w:p w14:paraId="031B60B2" w14:textId="77777777" w:rsidR="00000000" w:rsidRDefault="00FD3276">
      <w:pPr>
        <w:pStyle w:val="a"/>
        <w:rPr>
          <w:rtl/>
        </w:rPr>
      </w:pPr>
    </w:p>
    <w:p w14:paraId="4C593700" w14:textId="77777777" w:rsidR="00000000" w:rsidRDefault="00FD3276">
      <w:pPr>
        <w:pStyle w:val="a"/>
        <w:rPr>
          <w:rFonts w:hint="cs"/>
          <w:rtl/>
        </w:rPr>
      </w:pPr>
      <w:r>
        <w:rPr>
          <w:rFonts w:hint="cs"/>
          <w:rtl/>
        </w:rPr>
        <w:t>המשפט: האם אני תמימה?</w:t>
      </w:r>
    </w:p>
    <w:p w14:paraId="159FC688" w14:textId="77777777" w:rsidR="00000000" w:rsidRDefault="00FD3276">
      <w:pPr>
        <w:pStyle w:val="a"/>
        <w:rPr>
          <w:rFonts w:hint="cs"/>
          <w:rtl/>
        </w:rPr>
      </w:pPr>
    </w:p>
    <w:p w14:paraId="2D901D7C" w14:textId="77777777" w:rsidR="00000000" w:rsidRDefault="00FD3276">
      <w:pPr>
        <w:pStyle w:val="ad"/>
        <w:rPr>
          <w:rtl/>
        </w:rPr>
      </w:pPr>
      <w:r>
        <w:rPr>
          <w:rtl/>
        </w:rPr>
        <w:t>היו"ר אלי בן-מנחם:</w:t>
      </w:r>
    </w:p>
    <w:p w14:paraId="0CC7DBDE" w14:textId="77777777" w:rsidR="00000000" w:rsidRDefault="00FD3276">
      <w:pPr>
        <w:pStyle w:val="a"/>
        <w:rPr>
          <w:rtl/>
        </w:rPr>
      </w:pPr>
    </w:p>
    <w:p w14:paraId="6A4A8181" w14:textId="77777777" w:rsidR="00000000" w:rsidRDefault="00FD3276">
      <w:pPr>
        <w:pStyle w:val="a"/>
        <w:rPr>
          <w:rFonts w:hint="cs"/>
          <w:rtl/>
        </w:rPr>
      </w:pPr>
      <w:r>
        <w:rPr>
          <w:rFonts w:hint="cs"/>
          <w:rtl/>
        </w:rPr>
        <w:t>לא, הכוונה למשפט: הוא יכול לסמוך עלינו.</w:t>
      </w:r>
    </w:p>
    <w:p w14:paraId="475711FF" w14:textId="77777777" w:rsidR="00000000" w:rsidRDefault="00FD3276">
      <w:pPr>
        <w:pStyle w:val="a"/>
        <w:rPr>
          <w:rFonts w:hint="cs"/>
          <w:rtl/>
        </w:rPr>
      </w:pPr>
    </w:p>
    <w:p w14:paraId="725A3F32" w14:textId="77777777" w:rsidR="00000000" w:rsidRDefault="00FD3276">
      <w:pPr>
        <w:pStyle w:val="ac"/>
        <w:rPr>
          <w:rtl/>
        </w:rPr>
      </w:pPr>
      <w:r>
        <w:rPr>
          <w:rFonts w:hint="eastAsia"/>
          <w:rtl/>
        </w:rPr>
        <w:t>ישראל</w:t>
      </w:r>
      <w:r>
        <w:rPr>
          <w:rtl/>
        </w:rPr>
        <w:t xml:space="preserve"> אייכלר (יהדות התורה):</w:t>
      </w:r>
    </w:p>
    <w:p w14:paraId="0B376005" w14:textId="77777777" w:rsidR="00000000" w:rsidRDefault="00FD3276">
      <w:pPr>
        <w:pStyle w:val="a"/>
        <w:rPr>
          <w:rFonts w:hint="cs"/>
          <w:rtl/>
        </w:rPr>
      </w:pPr>
    </w:p>
    <w:p w14:paraId="666B6739" w14:textId="77777777" w:rsidR="00000000" w:rsidRDefault="00FD3276">
      <w:pPr>
        <w:pStyle w:val="a"/>
        <w:rPr>
          <w:rFonts w:hint="cs"/>
          <w:rtl/>
        </w:rPr>
      </w:pPr>
      <w:r>
        <w:rPr>
          <w:rFonts w:hint="cs"/>
          <w:rtl/>
        </w:rPr>
        <w:t>אתם כבר יכולים - - -</w:t>
      </w:r>
    </w:p>
    <w:p w14:paraId="4163D384" w14:textId="77777777" w:rsidR="00000000" w:rsidRDefault="00FD3276">
      <w:pPr>
        <w:pStyle w:val="a"/>
        <w:rPr>
          <w:rFonts w:hint="cs"/>
          <w:rtl/>
        </w:rPr>
      </w:pPr>
    </w:p>
    <w:p w14:paraId="2DB658AE" w14:textId="77777777" w:rsidR="00000000" w:rsidRDefault="00FD3276">
      <w:pPr>
        <w:pStyle w:val="SpeakerCon"/>
        <w:rPr>
          <w:rtl/>
        </w:rPr>
      </w:pPr>
      <w:bookmarkStart w:id="119" w:name="FS000000433T13_05_2003_18_37_40C"/>
      <w:bookmarkEnd w:id="119"/>
      <w:r>
        <w:rPr>
          <w:rtl/>
        </w:rPr>
        <w:t>דליה איציק (העבודה-מימד):</w:t>
      </w:r>
    </w:p>
    <w:p w14:paraId="4774CA00" w14:textId="77777777" w:rsidR="00000000" w:rsidRDefault="00FD3276">
      <w:pPr>
        <w:pStyle w:val="a"/>
        <w:rPr>
          <w:rtl/>
        </w:rPr>
      </w:pPr>
    </w:p>
    <w:p w14:paraId="66764414" w14:textId="77777777" w:rsidR="00000000" w:rsidRDefault="00FD3276">
      <w:pPr>
        <w:pStyle w:val="a"/>
        <w:rPr>
          <w:rFonts w:hint="cs"/>
          <w:rtl/>
        </w:rPr>
      </w:pPr>
      <w:r>
        <w:rPr>
          <w:rFonts w:hint="cs"/>
          <w:rtl/>
        </w:rPr>
        <w:t>המשפט האחרון של ראש הממשלה, שביד אחת הוא מנפנף לשלום ופתאום אתה רואה גם פרשנים מתלהבים מאוד</w:t>
      </w:r>
      <w:r>
        <w:rPr>
          <w:rFonts w:hint="cs"/>
          <w:rtl/>
        </w:rPr>
        <w:t xml:space="preserve"> מהמלים שלו ואומרים: אתם רואים? אמרנו לכם. הוא יעשה את זה בסוף, או-טו-טו הוא עומד לעשות את זה - וביד השנייה ממש הוא מודיע לקולין פאואל: אין סיכוי להוריד מאחזים בלתי חוקיים, ואני מדגישה: בלתי חוקיים, ואין אפילו לעשות כמה ג'סטות היסטוריות שישנו פה את הסגנון </w:t>
      </w:r>
      <w:r>
        <w:rPr>
          <w:rFonts w:hint="cs"/>
          <w:rtl/>
        </w:rPr>
        <w:t>של האלימות, ואני באמת מודה שהפלסטינים התחילו בו.</w:t>
      </w:r>
    </w:p>
    <w:p w14:paraId="621EAA8D" w14:textId="77777777" w:rsidR="00000000" w:rsidRDefault="00FD3276">
      <w:pPr>
        <w:pStyle w:val="a"/>
        <w:rPr>
          <w:rFonts w:hint="cs"/>
          <w:rtl/>
        </w:rPr>
      </w:pPr>
    </w:p>
    <w:p w14:paraId="4D81C3A8" w14:textId="77777777" w:rsidR="00000000" w:rsidRDefault="00FD3276">
      <w:pPr>
        <w:pStyle w:val="ac"/>
        <w:rPr>
          <w:rtl/>
        </w:rPr>
      </w:pPr>
      <w:r>
        <w:rPr>
          <w:rFonts w:hint="eastAsia"/>
          <w:rtl/>
        </w:rPr>
        <w:t>גדעון</w:t>
      </w:r>
      <w:r>
        <w:rPr>
          <w:rtl/>
        </w:rPr>
        <w:t xml:space="preserve"> סער (הליכוד):</w:t>
      </w:r>
    </w:p>
    <w:p w14:paraId="063BD51C" w14:textId="77777777" w:rsidR="00000000" w:rsidRDefault="00FD3276">
      <w:pPr>
        <w:pStyle w:val="a"/>
        <w:rPr>
          <w:rFonts w:hint="cs"/>
          <w:rtl/>
        </w:rPr>
      </w:pPr>
    </w:p>
    <w:p w14:paraId="406B34D1" w14:textId="77777777" w:rsidR="00000000" w:rsidRDefault="00FD3276">
      <w:pPr>
        <w:pStyle w:val="a"/>
        <w:rPr>
          <w:rFonts w:hint="cs"/>
          <w:rtl/>
        </w:rPr>
      </w:pPr>
      <w:r>
        <w:rPr>
          <w:rFonts w:hint="cs"/>
          <w:rtl/>
        </w:rPr>
        <w:t>- - - מזכיר המדינה.</w:t>
      </w:r>
    </w:p>
    <w:p w14:paraId="6BD5FEC1" w14:textId="77777777" w:rsidR="00000000" w:rsidRDefault="00FD3276">
      <w:pPr>
        <w:pStyle w:val="a"/>
        <w:rPr>
          <w:rFonts w:hint="cs"/>
          <w:rtl/>
        </w:rPr>
      </w:pPr>
    </w:p>
    <w:p w14:paraId="0B9B213C" w14:textId="77777777" w:rsidR="00000000" w:rsidRDefault="00FD3276">
      <w:pPr>
        <w:pStyle w:val="SpeakerCon"/>
        <w:rPr>
          <w:rtl/>
        </w:rPr>
      </w:pPr>
      <w:bookmarkStart w:id="120" w:name="FS000000433T13_05_2003_18_39_53C"/>
      <w:bookmarkEnd w:id="120"/>
      <w:r>
        <w:rPr>
          <w:rFonts w:hint="eastAsia"/>
          <w:rtl/>
        </w:rPr>
        <w:t>דליה</w:t>
      </w:r>
      <w:r>
        <w:rPr>
          <w:rtl/>
        </w:rPr>
        <w:t xml:space="preserve"> איציק (העבודה-מימד):</w:t>
      </w:r>
    </w:p>
    <w:p w14:paraId="5956BCA8" w14:textId="77777777" w:rsidR="00000000" w:rsidRDefault="00FD3276">
      <w:pPr>
        <w:pStyle w:val="a"/>
        <w:rPr>
          <w:rFonts w:hint="cs"/>
          <w:rtl/>
        </w:rPr>
      </w:pPr>
    </w:p>
    <w:p w14:paraId="6F906C45" w14:textId="77777777" w:rsidR="00000000" w:rsidRDefault="00FD3276">
      <w:pPr>
        <w:pStyle w:val="a"/>
        <w:rPr>
          <w:rFonts w:hint="cs"/>
          <w:rtl/>
        </w:rPr>
      </w:pPr>
      <w:r>
        <w:rPr>
          <w:rFonts w:hint="cs"/>
          <w:rtl/>
        </w:rPr>
        <w:t>אדוני היושב-ראש, אני מסיימת.</w:t>
      </w:r>
    </w:p>
    <w:p w14:paraId="12967AD8" w14:textId="77777777" w:rsidR="00000000" w:rsidRDefault="00FD3276">
      <w:pPr>
        <w:pStyle w:val="a"/>
        <w:rPr>
          <w:rFonts w:hint="cs"/>
          <w:rtl/>
        </w:rPr>
      </w:pPr>
    </w:p>
    <w:p w14:paraId="31F379F9" w14:textId="77777777" w:rsidR="00000000" w:rsidRDefault="00FD3276">
      <w:pPr>
        <w:pStyle w:val="a"/>
        <w:rPr>
          <w:rFonts w:hint="cs"/>
          <w:rtl/>
        </w:rPr>
      </w:pPr>
      <w:r>
        <w:rPr>
          <w:rFonts w:hint="cs"/>
          <w:rtl/>
        </w:rPr>
        <w:t>חבר הכנסת גדעון סער, יכול מאוד להיות שיש לו על מי לסמוך בצד הפלסטיני, כי שם תמיד ידעו להתחבר לימין הקיצוני.</w:t>
      </w:r>
      <w:r>
        <w:rPr>
          <w:rFonts w:hint="cs"/>
          <w:rtl/>
        </w:rPr>
        <w:t xml:space="preserve"> תמיד הם ידעו לחרב. כשהיה או-טו-טו תהליך, הם עזרו לימין הקיצוני כדי שהימין הקיצוני יגיד: אמרנו לכם? אמרנו לכם שאין עם מי לדבר?. לכן, שרון, כשהוא הולך לישון בלילה, צריך לשאול את עצמו את השאלה האמיתית: האם אני מסוגל להוביל, להנהיג ולעבור פה חוויה לא פשוטה מו</w:t>
      </w:r>
      <w:r>
        <w:rPr>
          <w:rFonts w:hint="cs"/>
          <w:rtl/>
        </w:rPr>
        <w:t>ל הימין הקיצוני - שלא יעשה לו הנחות, שיפגין נגדו, שיקרא לו אולי "רוצח" ושיקרא לו אולי "בוגד", בדיוק כפי שחלק מכם קראתם לראש הממשלה המנוח יצחק רבין, זכרו לברכה.</w:t>
      </w:r>
    </w:p>
    <w:p w14:paraId="649B2690" w14:textId="77777777" w:rsidR="00000000" w:rsidRDefault="00FD3276">
      <w:pPr>
        <w:pStyle w:val="a"/>
        <w:rPr>
          <w:rFonts w:hint="cs"/>
          <w:rtl/>
        </w:rPr>
      </w:pPr>
    </w:p>
    <w:p w14:paraId="2F234BBD" w14:textId="77777777" w:rsidR="00000000" w:rsidRDefault="00FD3276">
      <w:pPr>
        <w:pStyle w:val="ac"/>
        <w:rPr>
          <w:rtl/>
        </w:rPr>
      </w:pPr>
      <w:r>
        <w:rPr>
          <w:rFonts w:hint="eastAsia"/>
          <w:rtl/>
        </w:rPr>
        <w:t>גדעון</w:t>
      </w:r>
      <w:r>
        <w:rPr>
          <w:rtl/>
        </w:rPr>
        <w:t xml:space="preserve"> סער (הליכוד):</w:t>
      </w:r>
    </w:p>
    <w:p w14:paraId="781D5AF0" w14:textId="77777777" w:rsidR="00000000" w:rsidRDefault="00FD3276">
      <w:pPr>
        <w:pStyle w:val="a"/>
        <w:rPr>
          <w:rFonts w:hint="cs"/>
          <w:rtl/>
        </w:rPr>
      </w:pPr>
    </w:p>
    <w:p w14:paraId="19369BC1" w14:textId="77777777" w:rsidR="00000000" w:rsidRDefault="00FD3276">
      <w:pPr>
        <w:pStyle w:val="a"/>
        <w:rPr>
          <w:rFonts w:hint="cs"/>
          <w:rtl/>
        </w:rPr>
      </w:pPr>
      <w:r>
        <w:rPr>
          <w:rFonts w:hint="cs"/>
          <w:rtl/>
        </w:rPr>
        <w:t>תחזרי בך.</w:t>
      </w:r>
    </w:p>
    <w:p w14:paraId="5F020A9C" w14:textId="77777777" w:rsidR="00000000" w:rsidRDefault="00FD3276">
      <w:pPr>
        <w:pStyle w:val="a"/>
        <w:rPr>
          <w:rFonts w:hint="cs"/>
          <w:rtl/>
        </w:rPr>
      </w:pPr>
    </w:p>
    <w:p w14:paraId="6C5DF828" w14:textId="77777777" w:rsidR="00000000" w:rsidRDefault="00FD3276">
      <w:pPr>
        <w:pStyle w:val="ad"/>
        <w:rPr>
          <w:rtl/>
        </w:rPr>
      </w:pPr>
      <w:r>
        <w:rPr>
          <w:rtl/>
        </w:rPr>
        <w:t>היו"ר אלי בן-מנחם:</w:t>
      </w:r>
    </w:p>
    <w:p w14:paraId="6C060F8A" w14:textId="77777777" w:rsidR="00000000" w:rsidRDefault="00FD3276">
      <w:pPr>
        <w:pStyle w:val="a"/>
        <w:rPr>
          <w:rtl/>
        </w:rPr>
      </w:pPr>
    </w:p>
    <w:p w14:paraId="3F8F0876" w14:textId="77777777" w:rsidR="00000000" w:rsidRDefault="00FD3276">
      <w:pPr>
        <w:pStyle w:val="a"/>
        <w:rPr>
          <w:rFonts w:hint="cs"/>
          <w:rtl/>
        </w:rPr>
      </w:pPr>
      <w:r>
        <w:rPr>
          <w:rFonts w:hint="cs"/>
          <w:rtl/>
        </w:rPr>
        <w:t xml:space="preserve">תודה לחברת הכנסת דליה איציק. </w:t>
      </w:r>
      <w:r>
        <w:rPr>
          <w:rFonts w:hint="cs"/>
          <w:rtl/>
        </w:rPr>
        <w:tab/>
        <w:t xml:space="preserve">אני מזמין את </w:t>
      </w:r>
      <w:r>
        <w:rPr>
          <w:rFonts w:hint="cs"/>
          <w:rtl/>
        </w:rPr>
        <w:t>השר גדעון עזרא לענות בשם הממשלה.</w:t>
      </w:r>
    </w:p>
    <w:p w14:paraId="6D445CEC" w14:textId="77777777" w:rsidR="00000000" w:rsidRDefault="00FD3276">
      <w:pPr>
        <w:pStyle w:val="a"/>
        <w:rPr>
          <w:rFonts w:hint="cs"/>
          <w:rtl/>
        </w:rPr>
      </w:pPr>
    </w:p>
    <w:p w14:paraId="72ADC391" w14:textId="77777777" w:rsidR="00000000" w:rsidRDefault="00FD3276">
      <w:pPr>
        <w:pStyle w:val="Speaker"/>
        <w:rPr>
          <w:rtl/>
        </w:rPr>
      </w:pPr>
      <w:bookmarkStart w:id="121" w:name="FS000000474T13_05_2003_18_43_06"/>
      <w:bookmarkEnd w:id="121"/>
      <w:r>
        <w:rPr>
          <w:rFonts w:hint="eastAsia"/>
          <w:rtl/>
        </w:rPr>
        <w:t>השר</w:t>
      </w:r>
      <w:r>
        <w:rPr>
          <w:rtl/>
        </w:rPr>
        <w:t xml:space="preserve"> גדעון עזרא:</w:t>
      </w:r>
    </w:p>
    <w:p w14:paraId="0F347901" w14:textId="77777777" w:rsidR="00000000" w:rsidRDefault="00FD3276">
      <w:pPr>
        <w:pStyle w:val="a"/>
        <w:rPr>
          <w:rFonts w:hint="cs"/>
          <w:rtl/>
        </w:rPr>
      </w:pPr>
    </w:p>
    <w:p w14:paraId="6B12E16B" w14:textId="77777777" w:rsidR="00000000" w:rsidRDefault="00FD3276">
      <w:pPr>
        <w:pStyle w:val="a"/>
        <w:rPr>
          <w:rFonts w:hint="cs"/>
          <w:rtl/>
        </w:rPr>
      </w:pPr>
      <w:r>
        <w:rPr>
          <w:rFonts w:hint="cs"/>
          <w:rtl/>
        </w:rPr>
        <w:t xml:space="preserve">אדוני היושב-ראש, חברי חברי הכנסת, קיבלנו פה שיעור איך להתייחס לרשות הפלסטינית, לאבו-מאזן, ושמענו את ההצעות המאוד נדיבות של חברי הכנסת, בעיקר מהצד השמאלי של המפה, כיצד לתת לאבו-מאזן. </w:t>
      </w:r>
    </w:p>
    <w:p w14:paraId="4E5EBFB4" w14:textId="77777777" w:rsidR="00000000" w:rsidRDefault="00FD3276">
      <w:pPr>
        <w:pStyle w:val="a"/>
        <w:rPr>
          <w:rFonts w:hint="cs"/>
          <w:rtl/>
        </w:rPr>
      </w:pPr>
    </w:p>
    <w:p w14:paraId="23ED43B8" w14:textId="77777777" w:rsidR="00000000" w:rsidRDefault="00FD3276">
      <w:pPr>
        <w:pStyle w:val="a"/>
        <w:rPr>
          <w:rFonts w:hint="cs"/>
          <w:rtl/>
        </w:rPr>
      </w:pPr>
      <w:r>
        <w:rPr>
          <w:rFonts w:hint="cs"/>
          <w:rtl/>
        </w:rPr>
        <w:t>אני מבקש לומר, שמאתמו</w:t>
      </w:r>
      <w:r>
        <w:rPr>
          <w:rFonts w:hint="cs"/>
          <w:rtl/>
        </w:rPr>
        <w:t xml:space="preserve">ל עד היום, ולא צריך ללכת הרבה אחורה - עשרה חיילים שלנו נפצעו הלילה בגוש-קטיף. האם ממשלת ישראל, לדעתך, חברת הכנסת דליה איציק, צריכה להבליג? האם צריך לבוא ולהגיד: לחכות לאבו-מאזן שיעשה את זה, כדי שמחר יהיה עוד מעשה דומה, או שאם יודעים מי האיש ששלח את הטילים </w:t>
      </w:r>
      <w:r>
        <w:rPr>
          <w:rFonts w:hint="cs"/>
          <w:rtl/>
        </w:rPr>
        <w:t>האלו צריך להגיב?</w:t>
      </w:r>
    </w:p>
    <w:p w14:paraId="604BAFD3" w14:textId="77777777" w:rsidR="00000000" w:rsidRDefault="00FD3276">
      <w:pPr>
        <w:pStyle w:val="a"/>
        <w:rPr>
          <w:rFonts w:hint="cs"/>
          <w:rtl/>
        </w:rPr>
      </w:pPr>
    </w:p>
    <w:p w14:paraId="52A52484" w14:textId="77777777" w:rsidR="00000000" w:rsidRDefault="00FD3276">
      <w:pPr>
        <w:pStyle w:val="a"/>
        <w:rPr>
          <w:rFonts w:hint="cs"/>
          <w:rtl/>
        </w:rPr>
      </w:pPr>
      <w:r>
        <w:rPr>
          <w:rFonts w:hint="cs"/>
          <w:rtl/>
        </w:rPr>
        <w:t xml:space="preserve">שמענו היום ברדיו על אודות שני מטענים שנמצאו הבוקר בכפר זיתא, שהיו צריכים להימסר לשני מתאבדים שנתפסו יומיים קודם. האם ישראל היתה צריכה לצאת לזיתא לחפש את המטענים ולהתנגש עם מחבלים כאלה ואחרים, כן או לא? היום, לא אתמול, לא מחר. </w:t>
      </w:r>
    </w:p>
    <w:p w14:paraId="2476C741" w14:textId="77777777" w:rsidR="00000000" w:rsidRDefault="00FD3276">
      <w:pPr>
        <w:pStyle w:val="a"/>
        <w:rPr>
          <w:rFonts w:hint="cs"/>
          <w:rtl/>
        </w:rPr>
      </w:pPr>
    </w:p>
    <w:p w14:paraId="7BC6C048" w14:textId="77777777" w:rsidR="00000000" w:rsidRDefault="00FD3276">
      <w:pPr>
        <w:pStyle w:val="a"/>
        <w:rPr>
          <w:rFonts w:hint="cs"/>
          <w:rtl/>
        </w:rPr>
      </w:pPr>
      <w:r>
        <w:rPr>
          <w:rFonts w:hint="cs"/>
          <w:rtl/>
        </w:rPr>
        <w:t>אני רוצה ל</w:t>
      </w:r>
      <w:r>
        <w:rPr>
          <w:rFonts w:hint="cs"/>
          <w:rtl/>
        </w:rPr>
        <w:t>הגיד לך, שאם חס וחלילה מערכת הביטחון לא היתה עולה על המחבלים הללו ומחבל כזה היה מגיע לנתניה או חס וחלילה למקום אחר, והמטען הזה היה מתפוצץ, האם זה היה מקדם או לא מקדם את מפת הדרכים? התשובה היא שזה לא היה מקדם לשום דבר, זה היה מוליך אותנו אחורנית. לכן, עם כל</w:t>
      </w:r>
      <w:r>
        <w:rPr>
          <w:rFonts w:hint="cs"/>
          <w:rtl/>
        </w:rPr>
        <w:t xml:space="preserve"> הכבוד והרצון שלנו לתת לאבו-מאזן להילחם בטרור, עד אשר הוא לא לוקח את המושכות לידיו, אנחנו חייבים להוביל את המושכות ולא לעשות מעשים לא חשובים. </w:t>
      </w:r>
    </w:p>
    <w:p w14:paraId="12CB88CA" w14:textId="77777777" w:rsidR="00000000" w:rsidRDefault="00FD3276">
      <w:pPr>
        <w:pStyle w:val="a"/>
        <w:rPr>
          <w:rFonts w:hint="cs"/>
          <w:rtl/>
        </w:rPr>
      </w:pPr>
    </w:p>
    <w:p w14:paraId="254B5FF6" w14:textId="77777777" w:rsidR="00000000" w:rsidRDefault="00FD3276">
      <w:pPr>
        <w:pStyle w:val="a"/>
        <w:rPr>
          <w:rFonts w:hint="cs"/>
          <w:rtl/>
        </w:rPr>
      </w:pPr>
      <w:r>
        <w:rPr>
          <w:rFonts w:hint="cs"/>
          <w:rtl/>
        </w:rPr>
        <w:t xml:space="preserve">אני גם מסכים עם אותה מגמה שאומרת, שבמקומות שאני יכול לעשות הנחות לפלסטינים ולא לפגוע בביטחון, צריך לעשות את זה. </w:t>
      </w:r>
      <w:r>
        <w:rPr>
          <w:rFonts w:hint="cs"/>
          <w:rtl/>
        </w:rPr>
        <w:t xml:space="preserve">חבר הכנסת עזמי בשארה, אתה נתת את הדוגמה של הסגר בעזה. ישראל הורידה את הסגר בעזה על מנת לאפשר לפועלים לצאת החוצה. מה לעשות, התקבלה התרעה, אז מה נעשה? נפתח ונגיד שיהיה פיגוע לטובת אבו-מאזן? לכן, לנו אין ברירה. </w:t>
      </w:r>
    </w:p>
    <w:p w14:paraId="57AD2B25" w14:textId="77777777" w:rsidR="00000000" w:rsidRDefault="00FD3276">
      <w:pPr>
        <w:pStyle w:val="a"/>
        <w:rPr>
          <w:rFonts w:hint="cs"/>
          <w:rtl/>
        </w:rPr>
      </w:pPr>
    </w:p>
    <w:p w14:paraId="295D0EEC" w14:textId="77777777" w:rsidR="00000000" w:rsidRDefault="00FD3276">
      <w:pPr>
        <w:pStyle w:val="a"/>
        <w:rPr>
          <w:rFonts w:hint="cs"/>
          <w:rtl/>
        </w:rPr>
      </w:pPr>
      <w:r>
        <w:rPr>
          <w:rFonts w:hint="cs"/>
          <w:rtl/>
        </w:rPr>
        <w:t>עכשיו אני רוצה להגיד לכם משהו על ביקורו של פאו</w:t>
      </w:r>
      <w:r>
        <w:rPr>
          <w:rFonts w:hint="cs"/>
          <w:rtl/>
        </w:rPr>
        <w:t>אל באזור. אני אומר לכם עכשיו, שמטרת הביקור של פאואל באזור לא היתה דיון על מפת הדרכים. מטרת הביקור של פאואל פה באזור היתה עניינו של הממשל האמריקני - - -</w:t>
      </w:r>
    </w:p>
    <w:p w14:paraId="72123D76" w14:textId="77777777" w:rsidR="00000000" w:rsidRDefault="00FD3276">
      <w:pPr>
        <w:pStyle w:val="a"/>
        <w:rPr>
          <w:rFonts w:hint="cs"/>
          <w:rtl/>
        </w:rPr>
      </w:pPr>
    </w:p>
    <w:p w14:paraId="40CCCDE1" w14:textId="77777777" w:rsidR="00000000" w:rsidRDefault="00FD3276">
      <w:pPr>
        <w:pStyle w:val="ac"/>
        <w:rPr>
          <w:rtl/>
        </w:rPr>
      </w:pPr>
      <w:r>
        <w:rPr>
          <w:rFonts w:hint="eastAsia"/>
          <w:rtl/>
        </w:rPr>
        <w:t>דליה</w:t>
      </w:r>
      <w:r>
        <w:rPr>
          <w:rtl/>
        </w:rPr>
        <w:t xml:space="preserve"> איציק (העבודה-מימד):</w:t>
      </w:r>
    </w:p>
    <w:p w14:paraId="0C030DE1" w14:textId="77777777" w:rsidR="00000000" w:rsidRDefault="00FD3276">
      <w:pPr>
        <w:pStyle w:val="a"/>
        <w:rPr>
          <w:rFonts w:hint="cs"/>
          <w:rtl/>
        </w:rPr>
      </w:pPr>
    </w:p>
    <w:p w14:paraId="6C381BBF" w14:textId="77777777" w:rsidR="00000000" w:rsidRDefault="00FD3276">
      <w:pPr>
        <w:pStyle w:val="a"/>
        <w:rPr>
          <w:rFonts w:hint="cs"/>
          <w:rtl/>
        </w:rPr>
      </w:pPr>
      <w:r>
        <w:rPr>
          <w:rFonts w:hint="cs"/>
          <w:rtl/>
        </w:rPr>
        <w:t>אפשר לשאול שאלה אחת? השאלה היא למה באמת לא דאגו שקולין פאואל ייפגש גם עם יוש</w:t>
      </w:r>
      <w:r>
        <w:rPr>
          <w:rFonts w:hint="cs"/>
          <w:rtl/>
        </w:rPr>
        <w:t xml:space="preserve">ב-ראש האופוזיציה. </w:t>
      </w:r>
    </w:p>
    <w:p w14:paraId="3F8D5244" w14:textId="77777777" w:rsidR="00000000" w:rsidRDefault="00FD3276">
      <w:pPr>
        <w:pStyle w:val="a"/>
        <w:rPr>
          <w:rFonts w:hint="cs"/>
          <w:rtl/>
        </w:rPr>
      </w:pPr>
    </w:p>
    <w:p w14:paraId="2B99D97D" w14:textId="77777777" w:rsidR="00000000" w:rsidRDefault="00FD3276">
      <w:pPr>
        <w:pStyle w:val="SpeakerCon"/>
        <w:rPr>
          <w:rtl/>
        </w:rPr>
      </w:pPr>
      <w:bookmarkStart w:id="122" w:name="FS000000431T13_05_2003_18_04_25C"/>
      <w:bookmarkStart w:id="123" w:name="FS000000431T13_05_2003_18_04_33C"/>
      <w:bookmarkStart w:id="124" w:name="FS000000474T13_05_2003_18_04_49"/>
      <w:bookmarkEnd w:id="122"/>
      <w:bookmarkEnd w:id="123"/>
      <w:bookmarkEnd w:id="124"/>
      <w:r>
        <w:rPr>
          <w:rFonts w:hint="eastAsia"/>
          <w:rtl/>
        </w:rPr>
        <w:t>השר</w:t>
      </w:r>
      <w:r>
        <w:rPr>
          <w:rtl/>
        </w:rPr>
        <w:t xml:space="preserve"> גדעון עזרא:</w:t>
      </w:r>
    </w:p>
    <w:p w14:paraId="483961A2" w14:textId="77777777" w:rsidR="00000000" w:rsidRDefault="00FD3276">
      <w:pPr>
        <w:pStyle w:val="a"/>
        <w:rPr>
          <w:rFonts w:hint="cs"/>
          <w:rtl/>
        </w:rPr>
      </w:pPr>
    </w:p>
    <w:p w14:paraId="5C6359CB" w14:textId="77777777" w:rsidR="00000000" w:rsidRDefault="00FD3276">
      <w:pPr>
        <w:pStyle w:val="a"/>
        <w:rPr>
          <w:rFonts w:hint="cs"/>
          <w:rtl/>
        </w:rPr>
      </w:pPr>
      <w:r>
        <w:rPr>
          <w:rFonts w:hint="cs"/>
          <w:rtl/>
        </w:rPr>
        <w:t xml:space="preserve">אני לא יודע, אל תשאלי אותי. </w:t>
      </w:r>
    </w:p>
    <w:p w14:paraId="6A78A7B2" w14:textId="77777777" w:rsidR="00000000" w:rsidRDefault="00FD3276">
      <w:pPr>
        <w:pStyle w:val="a"/>
        <w:rPr>
          <w:rFonts w:hint="cs"/>
          <w:rtl/>
        </w:rPr>
      </w:pPr>
    </w:p>
    <w:p w14:paraId="31C64788" w14:textId="77777777" w:rsidR="00000000" w:rsidRDefault="00FD3276">
      <w:pPr>
        <w:pStyle w:val="ac"/>
        <w:rPr>
          <w:rtl/>
        </w:rPr>
      </w:pPr>
      <w:r>
        <w:rPr>
          <w:rFonts w:hint="eastAsia"/>
          <w:rtl/>
        </w:rPr>
        <w:t>דליה</w:t>
      </w:r>
      <w:r>
        <w:rPr>
          <w:rtl/>
        </w:rPr>
        <w:t xml:space="preserve"> איציק (העבודה-מימד):</w:t>
      </w:r>
    </w:p>
    <w:p w14:paraId="1EB30D84" w14:textId="77777777" w:rsidR="00000000" w:rsidRDefault="00FD3276">
      <w:pPr>
        <w:pStyle w:val="a"/>
        <w:rPr>
          <w:rFonts w:hint="cs"/>
          <w:rtl/>
        </w:rPr>
      </w:pPr>
    </w:p>
    <w:p w14:paraId="561A4403" w14:textId="77777777" w:rsidR="00000000" w:rsidRDefault="00FD3276">
      <w:pPr>
        <w:pStyle w:val="a"/>
        <w:rPr>
          <w:rFonts w:hint="cs"/>
          <w:rtl/>
        </w:rPr>
      </w:pPr>
      <w:r>
        <w:rPr>
          <w:rFonts w:hint="cs"/>
          <w:rtl/>
        </w:rPr>
        <w:t xml:space="preserve">אתה שר בממשלה. </w:t>
      </w:r>
    </w:p>
    <w:p w14:paraId="48B016BC" w14:textId="77777777" w:rsidR="00000000" w:rsidRDefault="00FD3276">
      <w:pPr>
        <w:pStyle w:val="a"/>
        <w:rPr>
          <w:rFonts w:hint="cs"/>
          <w:rtl/>
        </w:rPr>
      </w:pPr>
    </w:p>
    <w:p w14:paraId="2664F680" w14:textId="77777777" w:rsidR="00000000" w:rsidRDefault="00FD3276">
      <w:pPr>
        <w:pStyle w:val="SpeakerCon"/>
        <w:rPr>
          <w:rtl/>
        </w:rPr>
      </w:pPr>
      <w:bookmarkStart w:id="125" w:name="FS000000474T13_05_2003_18_05_08C"/>
      <w:bookmarkEnd w:id="125"/>
      <w:r>
        <w:rPr>
          <w:rtl/>
        </w:rPr>
        <w:t>השר גדעון עזרא:</w:t>
      </w:r>
    </w:p>
    <w:p w14:paraId="0A515BED" w14:textId="77777777" w:rsidR="00000000" w:rsidRDefault="00FD3276">
      <w:pPr>
        <w:pStyle w:val="a"/>
        <w:rPr>
          <w:rtl/>
        </w:rPr>
      </w:pPr>
    </w:p>
    <w:p w14:paraId="6E405B40" w14:textId="77777777" w:rsidR="00000000" w:rsidRDefault="00FD3276">
      <w:pPr>
        <w:pStyle w:val="a"/>
        <w:rPr>
          <w:rFonts w:hint="cs"/>
          <w:rtl/>
        </w:rPr>
      </w:pPr>
      <w:r>
        <w:rPr>
          <w:rFonts w:hint="cs"/>
          <w:rtl/>
        </w:rPr>
        <w:t xml:space="preserve">אני חושב שהוא פשוט לא ידע עם מי אפשר להיפגש. </w:t>
      </w:r>
    </w:p>
    <w:p w14:paraId="35F9A362" w14:textId="77777777" w:rsidR="00000000" w:rsidRDefault="00FD3276">
      <w:pPr>
        <w:pStyle w:val="a"/>
        <w:rPr>
          <w:rFonts w:hint="cs"/>
          <w:rtl/>
        </w:rPr>
      </w:pPr>
    </w:p>
    <w:p w14:paraId="44FDA744" w14:textId="77777777" w:rsidR="00000000" w:rsidRDefault="00FD3276">
      <w:pPr>
        <w:pStyle w:val="ad"/>
        <w:rPr>
          <w:rtl/>
        </w:rPr>
      </w:pPr>
      <w:r>
        <w:rPr>
          <w:rtl/>
        </w:rPr>
        <w:t>היו"ר אלי בן-מנחם:</w:t>
      </w:r>
    </w:p>
    <w:p w14:paraId="5206AC2D" w14:textId="77777777" w:rsidR="00000000" w:rsidRDefault="00FD3276">
      <w:pPr>
        <w:pStyle w:val="a"/>
        <w:rPr>
          <w:rtl/>
        </w:rPr>
      </w:pPr>
    </w:p>
    <w:p w14:paraId="65081755" w14:textId="77777777" w:rsidR="00000000" w:rsidRDefault="00FD3276">
      <w:pPr>
        <w:pStyle w:val="a"/>
        <w:rPr>
          <w:rFonts w:hint="cs"/>
          <w:rtl/>
        </w:rPr>
      </w:pPr>
      <w:r>
        <w:rPr>
          <w:rFonts w:hint="cs"/>
          <w:rtl/>
        </w:rPr>
        <w:t xml:space="preserve">מאתמול </w:t>
      </w:r>
      <w:r>
        <w:rPr>
          <w:rtl/>
        </w:rPr>
        <w:t>–</w:t>
      </w:r>
      <w:r>
        <w:rPr>
          <w:rFonts w:hint="cs"/>
          <w:rtl/>
        </w:rPr>
        <w:t xml:space="preserve"> דליה איציק. </w:t>
      </w:r>
    </w:p>
    <w:p w14:paraId="027401AF" w14:textId="77777777" w:rsidR="00000000" w:rsidRDefault="00FD3276">
      <w:pPr>
        <w:pStyle w:val="a"/>
        <w:rPr>
          <w:rFonts w:hint="cs"/>
          <w:rtl/>
        </w:rPr>
      </w:pPr>
    </w:p>
    <w:p w14:paraId="377135F8" w14:textId="77777777" w:rsidR="00000000" w:rsidRDefault="00FD3276">
      <w:pPr>
        <w:pStyle w:val="ac"/>
        <w:rPr>
          <w:rtl/>
        </w:rPr>
      </w:pPr>
      <w:r>
        <w:rPr>
          <w:rFonts w:hint="eastAsia"/>
          <w:rtl/>
        </w:rPr>
        <w:t>דליה</w:t>
      </w:r>
      <w:r>
        <w:rPr>
          <w:rtl/>
        </w:rPr>
        <w:t xml:space="preserve"> איציק (העבודה-מימד):</w:t>
      </w:r>
    </w:p>
    <w:p w14:paraId="0D30490F" w14:textId="77777777" w:rsidR="00000000" w:rsidRDefault="00FD3276">
      <w:pPr>
        <w:pStyle w:val="a"/>
        <w:rPr>
          <w:rFonts w:hint="cs"/>
          <w:rtl/>
        </w:rPr>
      </w:pPr>
    </w:p>
    <w:p w14:paraId="106F8664" w14:textId="77777777" w:rsidR="00000000" w:rsidRDefault="00FD3276">
      <w:pPr>
        <w:pStyle w:val="a"/>
        <w:rPr>
          <w:rFonts w:hint="cs"/>
          <w:rtl/>
        </w:rPr>
      </w:pPr>
      <w:r>
        <w:rPr>
          <w:rFonts w:hint="cs"/>
          <w:rtl/>
        </w:rPr>
        <w:t xml:space="preserve">התשובה שלך </w:t>
      </w:r>
      <w:r>
        <w:rPr>
          <w:rFonts w:hint="cs"/>
          <w:rtl/>
        </w:rPr>
        <w:t xml:space="preserve">נורא נחמדה ונורא משעשעת. אני מציעה לך לבדוק את זה ולענות לי באופן רציני. </w:t>
      </w:r>
    </w:p>
    <w:p w14:paraId="218357D0" w14:textId="77777777" w:rsidR="00000000" w:rsidRDefault="00FD3276">
      <w:pPr>
        <w:pStyle w:val="a"/>
        <w:rPr>
          <w:rFonts w:hint="cs"/>
          <w:rtl/>
        </w:rPr>
      </w:pPr>
    </w:p>
    <w:p w14:paraId="46CC83DB" w14:textId="77777777" w:rsidR="00000000" w:rsidRDefault="00FD3276">
      <w:pPr>
        <w:pStyle w:val="SpeakerCon"/>
        <w:rPr>
          <w:rtl/>
        </w:rPr>
      </w:pPr>
      <w:bookmarkStart w:id="126" w:name="FS000000474T13_05_2003_18_08_26C"/>
      <w:bookmarkEnd w:id="126"/>
      <w:r>
        <w:rPr>
          <w:rtl/>
        </w:rPr>
        <w:t>השר גדעון עזרא:</w:t>
      </w:r>
    </w:p>
    <w:p w14:paraId="2EEB325D" w14:textId="77777777" w:rsidR="00000000" w:rsidRDefault="00FD3276">
      <w:pPr>
        <w:pStyle w:val="a"/>
        <w:rPr>
          <w:rtl/>
        </w:rPr>
      </w:pPr>
    </w:p>
    <w:p w14:paraId="0FF7F068" w14:textId="77777777" w:rsidR="00000000" w:rsidRDefault="00FD3276">
      <w:pPr>
        <w:pStyle w:val="a"/>
        <w:rPr>
          <w:rFonts w:hint="cs"/>
          <w:rtl/>
        </w:rPr>
      </w:pPr>
      <w:r>
        <w:rPr>
          <w:rFonts w:hint="cs"/>
          <w:rtl/>
        </w:rPr>
        <w:t xml:space="preserve">אני רוצה להגיד לך, כפי שאני מכיר את ראש הממשלה שרון, הוא מאוד מאוד דמוקרט בעניינים הללו, ואם ההצעה הזאת היתה עולה, אני בטוח שהוא לא היה דוחה אותה על הסף. </w:t>
      </w:r>
    </w:p>
    <w:p w14:paraId="35CE785C" w14:textId="77777777" w:rsidR="00000000" w:rsidRDefault="00FD3276">
      <w:pPr>
        <w:pStyle w:val="a"/>
        <w:rPr>
          <w:rFonts w:hint="cs"/>
          <w:rtl/>
        </w:rPr>
      </w:pPr>
    </w:p>
    <w:p w14:paraId="4CEC2C33" w14:textId="77777777" w:rsidR="00000000" w:rsidRDefault="00FD3276">
      <w:pPr>
        <w:pStyle w:val="ac"/>
        <w:rPr>
          <w:rtl/>
        </w:rPr>
      </w:pPr>
      <w:r>
        <w:rPr>
          <w:rFonts w:hint="eastAsia"/>
          <w:rtl/>
        </w:rPr>
        <w:t>דליה</w:t>
      </w:r>
      <w:r>
        <w:rPr>
          <w:rtl/>
        </w:rPr>
        <w:t xml:space="preserve"> איצ</w:t>
      </w:r>
      <w:r>
        <w:rPr>
          <w:rtl/>
        </w:rPr>
        <w:t>יק (העבודה-מימד):</w:t>
      </w:r>
    </w:p>
    <w:p w14:paraId="1B688502" w14:textId="77777777" w:rsidR="00000000" w:rsidRDefault="00FD3276">
      <w:pPr>
        <w:pStyle w:val="a"/>
        <w:rPr>
          <w:rFonts w:hint="cs"/>
          <w:rtl/>
        </w:rPr>
      </w:pPr>
    </w:p>
    <w:p w14:paraId="13C36776" w14:textId="77777777" w:rsidR="00000000" w:rsidRDefault="00FD3276">
      <w:pPr>
        <w:pStyle w:val="a"/>
        <w:rPr>
          <w:rFonts w:hint="cs"/>
          <w:rtl/>
        </w:rPr>
      </w:pPr>
      <w:r>
        <w:rPr>
          <w:rFonts w:hint="cs"/>
          <w:rtl/>
        </w:rPr>
        <w:t xml:space="preserve">אם אתה לא בקיא, תגיד שאתה לא בקיא, ושתבדוק. זה לא נורא להגיד את זה. </w:t>
      </w:r>
    </w:p>
    <w:p w14:paraId="4A64C327" w14:textId="77777777" w:rsidR="00000000" w:rsidRDefault="00FD3276">
      <w:pPr>
        <w:pStyle w:val="a"/>
        <w:rPr>
          <w:rFonts w:hint="cs"/>
          <w:rtl/>
        </w:rPr>
      </w:pPr>
    </w:p>
    <w:p w14:paraId="169F8C3B" w14:textId="77777777" w:rsidR="00000000" w:rsidRDefault="00FD3276">
      <w:pPr>
        <w:pStyle w:val="SpeakerCon"/>
        <w:rPr>
          <w:rtl/>
        </w:rPr>
      </w:pPr>
      <w:bookmarkStart w:id="127" w:name="FS000000474T13_05_2003_18_09_18C"/>
      <w:bookmarkEnd w:id="127"/>
      <w:r>
        <w:rPr>
          <w:rtl/>
        </w:rPr>
        <w:t>השר גדעון עזרא:</w:t>
      </w:r>
    </w:p>
    <w:p w14:paraId="01D37DD7" w14:textId="77777777" w:rsidR="00000000" w:rsidRDefault="00FD3276">
      <w:pPr>
        <w:pStyle w:val="a"/>
        <w:rPr>
          <w:rtl/>
        </w:rPr>
      </w:pPr>
    </w:p>
    <w:p w14:paraId="298F62BF" w14:textId="77777777" w:rsidR="00000000" w:rsidRDefault="00FD3276">
      <w:pPr>
        <w:pStyle w:val="a"/>
        <w:rPr>
          <w:rFonts w:hint="cs"/>
          <w:rtl/>
        </w:rPr>
      </w:pPr>
      <w:r>
        <w:rPr>
          <w:rFonts w:hint="cs"/>
          <w:rtl/>
        </w:rPr>
        <w:t>אני אמרתי לך שאני בקיא?</w:t>
      </w:r>
    </w:p>
    <w:p w14:paraId="7CCBF15B" w14:textId="77777777" w:rsidR="00000000" w:rsidRDefault="00FD3276">
      <w:pPr>
        <w:pStyle w:val="a"/>
        <w:rPr>
          <w:rFonts w:hint="cs"/>
          <w:rtl/>
        </w:rPr>
      </w:pPr>
    </w:p>
    <w:p w14:paraId="36F73B34" w14:textId="77777777" w:rsidR="00000000" w:rsidRDefault="00FD3276">
      <w:pPr>
        <w:pStyle w:val="ac"/>
        <w:rPr>
          <w:rtl/>
        </w:rPr>
      </w:pPr>
      <w:r>
        <w:rPr>
          <w:rFonts w:hint="eastAsia"/>
          <w:rtl/>
        </w:rPr>
        <w:t>דליה</w:t>
      </w:r>
      <w:r>
        <w:rPr>
          <w:rtl/>
        </w:rPr>
        <w:t xml:space="preserve"> איציק (העבודה-מימד):</w:t>
      </w:r>
    </w:p>
    <w:p w14:paraId="45A6F934" w14:textId="77777777" w:rsidR="00000000" w:rsidRDefault="00FD3276">
      <w:pPr>
        <w:pStyle w:val="a"/>
        <w:rPr>
          <w:rFonts w:hint="cs"/>
          <w:rtl/>
        </w:rPr>
      </w:pPr>
    </w:p>
    <w:p w14:paraId="31B32C63" w14:textId="77777777" w:rsidR="00000000" w:rsidRDefault="00FD3276">
      <w:pPr>
        <w:pStyle w:val="a"/>
        <w:rPr>
          <w:rFonts w:hint="cs"/>
          <w:rtl/>
        </w:rPr>
      </w:pPr>
      <w:r>
        <w:rPr>
          <w:rFonts w:hint="cs"/>
          <w:rtl/>
        </w:rPr>
        <w:t xml:space="preserve">לא, נתת לי תשובה כאילו אתה בקיא. </w:t>
      </w:r>
    </w:p>
    <w:p w14:paraId="41BAAC67" w14:textId="77777777" w:rsidR="00000000" w:rsidRDefault="00FD3276">
      <w:pPr>
        <w:pStyle w:val="a"/>
        <w:rPr>
          <w:rFonts w:hint="cs"/>
          <w:rtl/>
        </w:rPr>
      </w:pPr>
    </w:p>
    <w:p w14:paraId="3174CE79" w14:textId="77777777" w:rsidR="00000000" w:rsidRDefault="00FD3276">
      <w:pPr>
        <w:pStyle w:val="SpeakerCon"/>
        <w:rPr>
          <w:rtl/>
        </w:rPr>
      </w:pPr>
      <w:bookmarkStart w:id="128" w:name="FS000000474T13_05_2003_18_09_43C"/>
      <w:bookmarkEnd w:id="128"/>
      <w:r>
        <w:rPr>
          <w:rtl/>
        </w:rPr>
        <w:t>השר גדעון עזרא:</w:t>
      </w:r>
    </w:p>
    <w:p w14:paraId="6921D6BD" w14:textId="77777777" w:rsidR="00000000" w:rsidRDefault="00FD3276">
      <w:pPr>
        <w:pStyle w:val="a"/>
        <w:rPr>
          <w:rtl/>
        </w:rPr>
      </w:pPr>
    </w:p>
    <w:p w14:paraId="5238083F" w14:textId="77777777" w:rsidR="00000000" w:rsidRDefault="00FD3276">
      <w:pPr>
        <w:pStyle w:val="a"/>
        <w:rPr>
          <w:rFonts w:hint="cs"/>
          <w:rtl/>
        </w:rPr>
      </w:pPr>
      <w:r>
        <w:rPr>
          <w:rFonts w:hint="cs"/>
          <w:rtl/>
        </w:rPr>
        <w:t>אני אמרתי לך שאני חושב שבמפלגת העבודה לא היה ל</w:t>
      </w:r>
      <w:r>
        <w:rPr>
          <w:rFonts w:hint="cs"/>
          <w:rtl/>
        </w:rPr>
        <w:t xml:space="preserve">ו עם מי לדבר. זה מה שאמרתי, לא אמרתי דברים אחרים. </w:t>
      </w:r>
    </w:p>
    <w:p w14:paraId="4AA12ED4" w14:textId="77777777" w:rsidR="00000000" w:rsidRDefault="00FD3276">
      <w:pPr>
        <w:pStyle w:val="a"/>
        <w:rPr>
          <w:rFonts w:hint="cs"/>
          <w:rtl/>
        </w:rPr>
      </w:pPr>
    </w:p>
    <w:p w14:paraId="248E61F8" w14:textId="77777777" w:rsidR="00000000" w:rsidRDefault="00FD3276">
      <w:pPr>
        <w:pStyle w:val="ac"/>
        <w:rPr>
          <w:rtl/>
        </w:rPr>
      </w:pPr>
      <w:r>
        <w:rPr>
          <w:rFonts w:hint="eastAsia"/>
          <w:rtl/>
        </w:rPr>
        <w:t>שלום</w:t>
      </w:r>
      <w:r>
        <w:rPr>
          <w:rtl/>
        </w:rPr>
        <w:t xml:space="preserve"> שמחון (העבודה-מימד):</w:t>
      </w:r>
    </w:p>
    <w:p w14:paraId="0551309A" w14:textId="77777777" w:rsidR="00000000" w:rsidRDefault="00FD3276">
      <w:pPr>
        <w:pStyle w:val="a"/>
        <w:rPr>
          <w:rFonts w:hint="cs"/>
          <w:rtl/>
        </w:rPr>
      </w:pPr>
    </w:p>
    <w:p w14:paraId="16C23EB1" w14:textId="77777777" w:rsidR="00000000" w:rsidRDefault="00FD3276">
      <w:pPr>
        <w:pStyle w:val="a"/>
        <w:rPr>
          <w:rFonts w:hint="cs"/>
          <w:rtl/>
        </w:rPr>
      </w:pPr>
      <w:r>
        <w:rPr>
          <w:rFonts w:hint="cs"/>
          <w:rtl/>
        </w:rPr>
        <w:t>הוא התקשר ואמרו לו שאין עם מי לדבר?</w:t>
      </w:r>
    </w:p>
    <w:p w14:paraId="34EBCF5D" w14:textId="77777777" w:rsidR="00000000" w:rsidRDefault="00FD3276">
      <w:pPr>
        <w:pStyle w:val="SpeakerCon"/>
        <w:rPr>
          <w:rFonts w:hint="cs"/>
          <w:rtl/>
        </w:rPr>
      </w:pPr>
      <w:bookmarkStart w:id="129" w:name="FS000000474T13_05_2003_18_10_20C"/>
      <w:bookmarkEnd w:id="129"/>
    </w:p>
    <w:p w14:paraId="557EEC10" w14:textId="77777777" w:rsidR="00000000" w:rsidRDefault="00FD3276">
      <w:pPr>
        <w:pStyle w:val="SpeakerCon"/>
        <w:rPr>
          <w:rtl/>
        </w:rPr>
      </w:pPr>
    </w:p>
    <w:p w14:paraId="01331462" w14:textId="77777777" w:rsidR="00000000" w:rsidRDefault="00FD3276">
      <w:pPr>
        <w:pStyle w:val="SpeakerCon"/>
        <w:rPr>
          <w:rtl/>
        </w:rPr>
      </w:pPr>
      <w:r>
        <w:rPr>
          <w:rtl/>
        </w:rPr>
        <w:t>השר גדעון עזרא:</w:t>
      </w:r>
    </w:p>
    <w:p w14:paraId="1FA19CAA" w14:textId="77777777" w:rsidR="00000000" w:rsidRDefault="00FD3276">
      <w:pPr>
        <w:pStyle w:val="a"/>
        <w:rPr>
          <w:rtl/>
        </w:rPr>
      </w:pPr>
    </w:p>
    <w:p w14:paraId="1603EDEB" w14:textId="77777777" w:rsidR="00000000" w:rsidRDefault="00FD3276">
      <w:pPr>
        <w:pStyle w:val="a"/>
        <w:rPr>
          <w:rFonts w:hint="cs"/>
          <w:rtl/>
        </w:rPr>
      </w:pPr>
      <w:r>
        <w:rPr>
          <w:rFonts w:hint="cs"/>
          <w:rtl/>
        </w:rPr>
        <w:t xml:space="preserve">כן, אמרו שיש שביתה... </w:t>
      </w:r>
    </w:p>
    <w:p w14:paraId="2FCB0C47" w14:textId="77777777" w:rsidR="00000000" w:rsidRDefault="00FD3276">
      <w:pPr>
        <w:pStyle w:val="a"/>
        <w:rPr>
          <w:rFonts w:hint="cs"/>
          <w:rtl/>
        </w:rPr>
      </w:pPr>
    </w:p>
    <w:p w14:paraId="1BA2CEF5" w14:textId="77777777" w:rsidR="00000000" w:rsidRDefault="00FD3276">
      <w:pPr>
        <w:pStyle w:val="a"/>
        <w:rPr>
          <w:rFonts w:hint="cs"/>
          <w:rtl/>
        </w:rPr>
      </w:pPr>
      <w:r>
        <w:rPr>
          <w:rFonts w:hint="cs"/>
          <w:rtl/>
        </w:rPr>
        <w:t>מטרת ביקורו של פאואל היתה: עניינו של הממשל האמריקני לקדם פתרון לסכסוך, שאיפתה של ארצות-הברית לראות</w:t>
      </w:r>
      <w:r>
        <w:rPr>
          <w:rFonts w:hint="cs"/>
          <w:rtl/>
        </w:rPr>
        <w:t xml:space="preserve"> את הצדדים מתקדמים במתווה של חזון בוש, והדגשת המסר שלפיו לא תהיה התקדמות ללא מאבק נחוש בטרור, לרבות פירוק תשתית הטרור. </w:t>
      </w:r>
    </w:p>
    <w:p w14:paraId="4FEA4FF4" w14:textId="77777777" w:rsidR="00000000" w:rsidRDefault="00FD3276">
      <w:pPr>
        <w:pStyle w:val="a"/>
        <w:rPr>
          <w:rFonts w:hint="cs"/>
          <w:rtl/>
        </w:rPr>
      </w:pPr>
    </w:p>
    <w:p w14:paraId="6B0A15A6" w14:textId="77777777" w:rsidR="00000000" w:rsidRDefault="00FD3276">
      <w:pPr>
        <w:pStyle w:val="a"/>
        <w:rPr>
          <w:rFonts w:hint="cs"/>
          <w:rtl/>
        </w:rPr>
      </w:pPr>
      <w:r>
        <w:rPr>
          <w:rFonts w:hint="cs"/>
          <w:rtl/>
        </w:rPr>
        <w:t xml:space="preserve">שמענו הבוקר מה קרה הלילה בסעודיה, שגם כן נמצאת באזורנו, כאשר ארגון כזה או אחר </w:t>
      </w:r>
      <w:r>
        <w:rPr>
          <w:rtl/>
        </w:rPr>
        <w:t>–</w:t>
      </w:r>
      <w:r>
        <w:rPr>
          <w:rFonts w:hint="cs"/>
          <w:rtl/>
        </w:rPr>
        <w:t xml:space="preserve"> "אל-קאעידה" </w:t>
      </w:r>
      <w:r>
        <w:rPr>
          <w:rtl/>
        </w:rPr>
        <w:t>–</w:t>
      </w:r>
      <w:r>
        <w:rPr>
          <w:rFonts w:hint="cs"/>
          <w:rtl/>
        </w:rPr>
        <w:t xml:space="preserve"> לקח על עצמו אחריות. שלוש מכוניות תופת, הר</w:t>
      </w:r>
      <w:r>
        <w:rPr>
          <w:rFonts w:hint="cs"/>
          <w:rtl/>
        </w:rPr>
        <w:t xml:space="preserve">וגים, פצועים, פה באזור שלנו. וכמובן הוא מבקש גיוס תמיכה אזורית למהלכים המדיניים. </w:t>
      </w:r>
    </w:p>
    <w:p w14:paraId="7CED66E7" w14:textId="77777777" w:rsidR="00000000" w:rsidRDefault="00FD3276">
      <w:pPr>
        <w:pStyle w:val="a"/>
        <w:rPr>
          <w:rFonts w:hint="cs"/>
          <w:rtl/>
        </w:rPr>
      </w:pPr>
    </w:p>
    <w:p w14:paraId="3A91B7CF" w14:textId="77777777" w:rsidR="00000000" w:rsidRDefault="00FD3276">
      <w:pPr>
        <w:pStyle w:val="a"/>
        <w:rPr>
          <w:rFonts w:hint="cs"/>
          <w:rtl/>
        </w:rPr>
      </w:pPr>
      <w:r>
        <w:rPr>
          <w:rFonts w:hint="cs"/>
          <w:rtl/>
        </w:rPr>
        <w:t>רבותי, שמענו הבוקר בחדשות שאבו-מאזן ביקש אישור מערפאת להיפגש עם שרון. אין לי בעיה עם העניין הזה, אבל זו איננה הכוונה של פאואל, שנפגש עם אבו-מאזן ולא נפגש עם ערפאת. לפי דעתי,</w:t>
      </w:r>
      <w:r>
        <w:rPr>
          <w:rFonts w:hint="cs"/>
          <w:rtl/>
        </w:rPr>
        <w:t xml:space="preserve"> הממשל האמריקני התכוון שתהיה מנהיגות אחרת, ואני לא בטוח שזאת היתה הכוונה של הנשיא בוש בחזון, שלגבי כל "הליכה" וכל בקשה וכל אמצעי כזה או אחר אבו-מאזן ילך ויבקש את אישורו של ערפאת. </w:t>
      </w:r>
    </w:p>
    <w:p w14:paraId="03455ED6" w14:textId="77777777" w:rsidR="00000000" w:rsidRDefault="00FD3276">
      <w:pPr>
        <w:pStyle w:val="a"/>
        <w:rPr>
          <w:rFonts w:hint="cs"/>
          <w:rtl/>
        </w:rPr>
      </w:pPr>
    </w:p>
    <w:p w14:paraId="1753FB08" w14:textId="77777777" w:rsidR="00000000" w:rsidRDefault="00FD3276">
      <w:pPr>
        <w:pStyle w:val="a"/>
        <w:rPr>
          <w:rFonts w:hint="cs"/>
          <w:rtl/>
        </w:rPr>
      </w:pPr>
      <w:r>
        <w:rPr>
          <w:rFonts w:hint="cs"/>
          <w:rtl/>
        </w:rPr>
        <w:t>אני רוצה להסתמך על דבריו של חבר הכנסת עזמי בשארה. חבר הכנסת עזמי בשארה אומר</w:t>
      </w:r>
      <w:r>
        <w:rPr>
          <w:rFonts w:hint="cs"/>
          <w:rtl/>
        </w:rPr>
        <w:t xml:space="preserve">, שעד שלא נחזור לגבולות 1967, עד שלא נפתור את בעיית הפליטים, את בעיית ירושלים, את בעיית הכיבוש ואת בעיית היישובים, עד אז הבעיה לא תיפתר; וצריך באיזה מקום להתחיל, והמקום שבו צריך להתחיל זה הפסקת הטרור. </w:t>
      </w:r>
    </w:p>
    <w:p w14:paraId="0BD219BC" w14:textId="77777777" w:rsidR="00000000" w:rsidRDefault="00FD3276">
      <w:pPr>
        <w:pStyle w:val="a"/>
        <w:rPr>
          <w:rFonts w:hint="cs"/>
          <w:rtl/>
        </w:rPr>
      </w:pPr>
    </w:p>
    <w:p w14:paraId="1631F1C7" w14:textId="77777777" w:rsidR="00000000" w:rsidRDefault="00FD3276">
      <w:pPr>
        <w:pStyle w:val="ac"/>
        <w:rPr>
          <w:rtl/>
        </w:rPr>
      </w:pPr>
      <w:r>
        <w:rPr>
          <w:rFonts w:hint="eastAsia"/>
          <w:rtl/>
        </w:rPr>
        <w:t>עזמי</w:t>
      </w:r>
      <w:r>
        <w:rPr>
          <w:rtl/>
        </w:rPr>
        <w:t xml:space="preserve"> בשארה (בל"ד):</w:t>
      </w:r>
    </w:p>
    <w:p w14:paraId="151526C7" w14:textId="77777777" w:rsidR="00000000" w:rsidRDefault="00FD3276">
      <w:pPr>
        <w:pStyle w:val="a"/>
        <w:rPr>
          <w:rFonts w:hint="cs"/>
          <w:rtl/>
        </w:rPr>
      </w:pPr>
    </w:p>
    <w:p w14:paraId="677D5EB5" w14:textId="77777777" w:rsidR="00000000" w:rsidRDefault="00FD3276">
      <w:pPr>
        <w:pStyle w:val="a"/>
        <w:rPr>
          <w:rFonts w:hint="cs"/>
          <w:rtl/>
        </w:rPr>
      </w:pPr>
      <w:r>
        <w:rPr>
          <w:rFonts w:hint="cs"/>
          <w:rtl/>
        </w:rPr>
        <w:t>הפסקת אש - - -</w:t>
      </w:r>
    </w:p>
    <w:p w14:paraId="4FA72B5B" w14:textId="77777777" w:rsidR="00000000" w:rsidRDefault="00FD3276">
      <w:pPr>
        <w:pStyle w:val="a"/>
        <w:rPr>
          <w:rFonts w:hint="cs"/>
          <w:rtl/>
        </w:rPr>
      </w:pPr>
    </w:p>
    <w:p w14:paraId="5B372796" w14:textId="77777777" w:rsidR="00000000" w:rsidRDefault="00FD3276">
      <w:pPr>
        <w:pStyle w:val="SpeakerCon"/>
        <w:rPr>
          <w:rtl/>
        </w:rPr>
      </w:pPr>
      <w:bookmarkStart w:id="130" w:name="FS000000474T13_05_2003_18_21_48C"/>
      <w:bookmarkEnd w:id="130"/>
      <w:r>
        <w:rPr>
          <w:rFonts w:hint="cs"/>
          <w:rtl/>
        </w:rPr>
        <w:t>הש</w:t>
      </w:r>
      <w:r>
        <w:rPr>
          <w:rtl/>
        </w:rPr>
        <w:t>ר גדעון עזרא:</w:t>
      </w:r>
    </w:p>
    <w:p w14:paraId="6DF6840D" w14:textId="77777777" w:rsidR="00000000" w:rsidRDefault="00FD3276">
      <w:pPr>
        <w:pStyle w:val="a"/>
        <w:rPr>
          <w:rtl/>
        </w:rPr>
      </w:pPr>
    </w:p>
    <w:p w14:paraId="2534C968" w14:textId="77777777" w:rsidR="00000000" w:rsidRDefault="00FD3276">
      <w:pPr>
        <w:pStyle w:val="a"/>
        <w:rPr>
          <w:rFonts w:hint="cs"/>
          <w:rtl/>
        </w:rPr>
      </w:pPr>
      <w:r>
        <w:rPr>
          <w:rFonts w:hint="cs"/>
          <w:rtl/>
        </w:rPr>
        <w:t>חבר הכנסת בשארה, תדע לך שהממשלה הקודמת בראשות שרון - - -</w:t>
      </w:r>
    </w:p>
    <w:p w14:paraId="751F56CC" w14:textId="77777777" w:rsidR="00000000" w:rsidRDefault="00FD3276">
      <w:pPr>
        <w:pStyle w:val="a"/>
        <w:rPr>
          <w:rFonts w:hint="cs"/>
          <w:rtl/>
        </w:rPr>
      </w:pPr>
    </w:p>
    <w:p w14:paraId="4E51BCE8" w14:textId="77777777" w:rsidR="00000000" w:rsidRDefault="00FD3276">
      <w:pPr>
        <w:pStyle w:val="ac"/>
        <w:rPr>
          <w:rtl/>
        </w:rPr>
      </w:pPr>
      <w:r>
        <w:rPr>
          <w:rFonts w:hint="eastAsia"/>
          <w:rtl/>
        </w:rPr>
        <w:t>עזמי</w:t>
      </w:r>
      <w:r>
        <w:rPr>
          <w:rtl/>
        </w:rPr>
        <w:t xml:space="preserve"> בשארה (בל"ד):</w:t>
      </w:r>
    </w:p>
    <w:p w14:paraId="30C8E03B" w14:textId="77777777" w:rsidR="00000000" w:rsidRDefault="00FD3276">
      <w:pPr>
        <w:pStyle w:val="a"/>
        <w:rPr>
          <w:rFonts w:hint="cs"/>
          <w:rtl/>
        </w:rPr>
      </w:pPr>
    </w:p>
    <w:p w14:paraId="254F0A02" w14:textId="77777777" w:rsidR="00000000" w:rsidRDefault="00FD3276">
      <w:pPr>
        <w:pStyle w:val="a"/>
        <w:rPr>
          <w:rFonts w:hint="cs"/>
          <w:rtl/>
        </w:rPr>
      </w:pPr>
      <w:r>
        <w:rPr>
          <w:rFonts w:hint="cs"/>
          <w:rtl/>
        </w:rPr>
        <w:t>- - -</w:t>
      </w:r>
    </w:p>
    <w:p w14:paraId="643FA8A5" w14:textId="77777777" w:rsidR="00000000" w:rsidRDefault="00FD3276">
      <w:pPr>
        <w:pStyle w:val="a"/>
        <w:rPr>
          <w:rFonts w:hint="cs"/>
          <w:rtl/>
        </w:rPr>
      </w:pPr>
    </w:p>
    <w:p w14:paraId="7935AB70" w14:textId="77777777" w:rsidR="00000000" w:rsidRDefault="00FD3276">
      <w:pPr>
        <w:pStyle w:val="ac"/>
        <w:rPr>
          <w:rtl/>
        </w:rPr>
      </w:pPr>
      <w:r>
        <w:rPr>
          <w:rFonts w:hint="eastAsia"/>
          <w:rtl/>
        </w:rPr>
        <w:t>גדעון</w:t>
      </w:r>
      <w:r>
        <w:rPr>
          <w:rtl/>
        </w:rPr>
        <w:t xml:space="preserve"> סער (הליכוד):</w:t>
      </w:r>
    </w:p>
    <w:p w14:paraId="1AFEDE4D" w14:textId="77777777" w:rsidR="00000000" w:rsidRDefault="00FD3276">
      <w:pPr>
        <w:pStyle w:val="a"/>
        <w:rPr>
          <w:rFonts w:hint="cs"/>
          <w:rtl/>
        </w:rPr>
      </w:pPr>
    </w:p>
    <w:p w14:paraId="3EA2F821" w14:textId="77777777" w:rsidR="00000000" w:rsidRDefault="00FD3276">
      <w:pPr>
        <w:pStyle w:val="a"/>
        <w:rPr>
          <w:rFonts w:hint="cs"/>
          <w:rtl/>
        </w:rPr>
      </w:pPr>
      <w:r>
        <w:rPr>
          <w:rFonts w:hint="cs"/>
          <w:rtl/>
        </w:rPr>
        <w:t>ארגוני הטרור - - -</w:t>
      </w:r>
    </w:p>
    <w:p w14:paraId="0D15E0C2" w14:textId="77777777" w:rsidR="00000000" w:rsidRDefault="00FD3276">
      <w:pPr>
        <w:pStyle w:val="a"/>
        <w:rPr>
          <w:rFonts w:hint="cs"/>
          <w:rtl/>
        </w:rPr>
      </w:pPr>
    </w:p>
    <w:p w14:paraId="1B5C32FE" w14:textId="77777777" w:rsidR="00000000" w:rsidRDefault="00FD3276">
      <w:pPr>
        <w:pStyle w:val="SpeakerCon"/>
        <w:rPr>
          <w:rtl/>
        </w:rPr>
      </w:pPr>
      <w:bookmarkStart w:id="131" w:name="FS000000474T13_05_2003_18_22_09C"/>
      <w:bookmarkEnd w:id="131"/>
      <w:r>
        <w:rPr>
          <w:rtl/>
        </w:rPr>
        <w:t>השר גדעון עזרא:</w:t>
      </w:r>
    </w:p>
    <w:p w14:paraId="3B1CFCCF" w14:textId="77777777" w:rsidR="00000000" w:rsidRDefault="00FD3276">
      <w:pPr>
        <w:pStyle w:val="a"/>
        <w:rPr>
          <w:rtl/>
        </w:rPr>
      </w:pPr>
    </w:p>
    <w:p w14:paraId="621B766D" w14:textId="77777777" w:rsidR="00000000" w:rsidRDefault="00FD3276">
      <w:pPr>
        <w:pStyle w:val="a"/>
        <w:rPr>
          <w:rFonts w:hint="cs"/>
          <w:rtl/>
        </w:rPr>
      </w:pPr>
      <w:r>
        <w:rPr>
          <w:rFonts w:hint="cs"/>
          <w:rtl/>
        </w:rPr>
        <w:t xml:space="preserve">אני רוצה להגיד לך מלה. תדע לך שממשלת ישראל </w:t>
      </w:r>
      <w:r>
        <w:rPr>
          <w:rtl/>
        </w:rPr>
        <w:t>–</w:t>
      </w:r>
      <w:r>
        <w:rPr>
          <w:rFonts w:hint="cs"/>
          <w:rtl/>
        </w:rPr>
        <w:t xml:space="preserve"> ואתה בטח זוכר את התקופה הזאת </w:t>
      </w:r>
      <w:r>
        <w:rPr>
          <w:rtl/>
        </w:rPr>
        <w:t>–</w:t>
      </w:r>
      <w:r>
        <w:rPr>
          <w:rFonts w:hint="cs"/>
          <w:rtl/>
        </w:rPr>
        <w:t xml:space="preserve"> לא נכנסה לשטחי </w:t>
      </w:r>
      <w:r>
        <w:rPr>
          <w:rFonts w:hint="cs"/>
        </w:rPr>
        <w:t>A</w:t>
      </w:r>
      <w:r>
        <w:rPr>
          <w:rFonts w:hint="cs"/>
          <w:rtl/>
        </w:rPr>
        <w:t xml:space="preserve">. לקח לה הרבה זמן עד </w:t>
      </w:r>
      <w:r>
        <w:rPr>
          <w:rFonts w:hint="cs"/>
          <w:rtl/>
        </w:rPr>
        <w:t xml:space="preserve">אותה פעולה ראשונה, נדמה לי שזה היה בבית-חאנון, כשנכנסנו לבית-חאנון ושאלו כמה שעות נהיה שם ומתי נצא. ישראל כיבדה את אזורי </w:t>
      </w:r>
      <w:r>
        <w:rPr>
          <w:rFonts w:hint="cs"/>
        </w:rPr>
        <w:t>A</w:t>
      </w:r>
      <w:r>
        <w:rPr>
          <w:rFonts w:hint="cs"/>
          <w:rtl/>
        </w:rPr>
        <w:t xml:space="preserve">, עד שזה הגיע כאן למעלה, וכשזה הגיע כאן למעלה, התחלנו להיכנס לשטחי </w:t>
      </w:r>
      <w:r>
        <w:rPr>
          <w:rFonts w:hint="cs"/>
        </w:rPr>
        <w:t>A</w:t>
      </w:r>
      <w:r>
        <w:rPr>
          <w:rFonts w:hint="cs"/>
          <w:rtl/>
        </w:rPr>
        <w:t xml:space="preserve">, וזה לא בגללנו. </w:t>
      </w:r>
    </w:p>
    <w:p w14:paraId="529B1CA5" w14:textId="77777777" w:rsidR="00000000" w:rsidRDefault="00FD3276">
      <w:pPr>
        <w:pStyle w:val="a"/>
        <w:rPr>
          <w:rFonts w:hint="cs"/>
          <w:rtl/>
        </w:rPr>
      </w:pPr>
    </w:p>
    <w:p w14:paraId="23A6D91C" w14:textId="77777777" w:rsidR="00000000" w:rsidRDefault="00FD3276">
      <w:pPr>
        <w:pStyle w:val="ac"/>
        <w:rPr>
          <w:rFonts w:hint="cs"/>
          <w:b w:val="0"/>
          <w:bCs w:val="0"/>
          <w:u w:val="none"/>
          <w:rtl/>
        </w:rPr>
      </w:pPr>
      <w:r>
        <w:rPr>
          <w:rFonts w:hint="cs"/>
          <w:b w:val="0"/>
          <w:bCs w:val="0"/>
          <w:u w:val="none"/>
          <w:rtl/>
        </w:rPr>
        <w:tab/>
        <w:t>אני אומר לך שאין לי כל ספק, שאם תהיה בקשה הגיו</w:t>
      </w:r>
      <w:r>
        <w:rPr>
          <w:rFonts w:hint="cs"/>
          <w:b w:val="0"/>
          <w:bCs w:val="0"/>
          <w:u w:val="none"/>
          <w:rtl/>
        </w:rPr>
        <w:t>נית - - -</w:t>
      </w:r>
    </w:p>
    <w:p w14:paraId="52E3C19D" w14:textId="77777777" w:rsidR="00000000" w:rsidRDefault="00FD3276">
      <w:pPr>
        <w:pStyle w:val="a"/>
        <w:rPr>
          <w:rFonts w:hint="cs"/>
          <w:rtl/>
        </w:rPr>
      </w:pPr>
    </w:p>
    <w:p w14:paraId="068797F4" w14:textId="77777777" w:rsidR="00000000" w:rsidRDefault="00FD3276">
      <w:pPr>
        <w:pStyle w:val="ac"/>
        <w:rPr>
          <w:rtl/>
        </w:rPr>
      </w:pPr>
      <w:r>
        <w:rPr>
          <w:rFonts w:hint="eastAsia"/>
          <w:rtl/>
        </w:rPr>
        <w:t>עזמי</w:t>
      </w:r>
      <w:r>
        <w:rPr>
          <w:rtl/>
        </w:rPr>
        <w:t xml:space="preserve"> בשארה (בל"ד):</w:t>
      </w:r>
    </w:p>
    <w:p w14:paraId="1ADD1F0B" w14:textId="77777777" w:rsidR="00000000" w:rsidRDefault="00FD3276">
      <w:pPr>
        <w:pStyle w:val="a"/>
        <w:rPr>
          <w:rFonts w:hint="cs"/>
          <w:rtl/>
        </w:rPr>
      </w:pPr>
    </w:p>
    <w:p w14:paraId="2FFCB3B3" w14:textId="77777777" w:rsidR="00000000" w:rsidRDefault="00FD3276">
      <w:pPr>
        <w:pStyle w:val="a"/>
        <w:rPr>
          <w:rFonts w:hint="cs"/>
          <w:rtl/>
        </w:rPr>
      </w:pPr>
      <w:r>
        <w:rPr>
          <w:rFonts w:hint="cs"/>
          <w:rtl/>
        </w:rPr>
        <w:t>המלה היא כיבוש; כיבוש הוא כיבוש - - -</w:t>
      </w:r>
    </w:p>
    <w:p w14:paraId="0C86B78B" w14:textId="77777777" w:rsidR="00000000" w:rsidRDefault="00FD3276">
      <w:pPr>
        <w:pStyle w:val="a"/>
        <w:rPr>
          <w:rFonts w:hint="cs"/>
          <w:rtl/>
        </w:rPr>
      </w:pPr>
    </w:p>
    <w:p w14:paraId="273BF6FC" w14:textId="77777777" w:rsidR="00000000" w:rsidRDefault="00FD3276">
      <w:pPr>
        <w:pStyle w:val="ac"/>
        <w:rPr>
          <w:rtl/>
        </w:rPr>
      </w:pPr>
      <w:r>
        <w:rPr>
          <w:rFonts w:hint="eastAsia"/>
          <w:rtl/>
        </w:rPr>
        <w:t>אילן</w:t>
      </w:r>
      <w:r>
        <w:rPr>
          <w:rtl/>
        </w:rPr>
        <w:t xml:space="preserve"> שלגי (שינוי):</w:t>
      </w:r>
    </w:p>
    <w:p w14:paraId="427EF0D2" w14:textId="77777777" w:rsidR="00000000" w:rsidRDefault="00FD3276">
      <w:pPr>
        <w:pStyle w:val="a"/>
        <w:rPr>
          <w:rFonts w:hint="cs"/>
          <w:rtl/>
        </w:rPr>
      </w:pPr>
    </w:p>
    <w:p w14:paraId="1AE988E0" w14:textId="77777777" w:rsidR="00000000" w:rsidRDefault="00FD3276">
      <w:pPr>
        <w:pStyle w:val="a"/>
        <w:rPr>
          <w:rFonts w:hint="cs"/>
          <w:rtl/>
        </w:rPr>
      </w:pPr>
      <w:r>
        <w:rPr>
          <w:rFonts w:hint="cs"/>
          <w:rtl/>
        </w:rPr>
        <w:t xml:space="preserve">למה לא היה שלום עד 1967? תפסיק עם הרמאות הזאת. </w:t>
      </w:r>
    </w:p>
    <w:p w14:paraId="0C34B206" w14:textId="77777777" w:rsidR="00000000" w:rsidRDefault="00FD3276">
      <w:pPr>
        <w:pStyle w:val="a"/>
        <w:rPr>
          <w:rFonts w:hint="cs"/>
          <w:rtl/>
        </w:rPr>
      </w:pPr>
    </w:p>
    <w:p w14:paraId="5C9E4FF1" w14:textId="77777777" w:rsidR="00000000" w:rsidRDefault="00FD3276">
      <w:pPr>
        <w:pStyle w:val="SpeakerCon"/>
        <w:rPr>
          <w:rtl/>
        </w:rPr>
      </w:pPr>
      <w:bookmarkStart w:id="132" w:name="FS000000474T13_05_2003_18_24_53C"/>
      <w:bookmarkEnd w:id="132"/>
      <w:r>
        <w:rPr>
          <w:rtl/>
        </w:rPr>
        <w:t>השר גדעון עזרא:</w:t>
      </w:r>
    </w:p>
    <w:p w14:paraId="406DC07E" w14:textId="77777777" w:rsidR="00000000" w:rsidRDefault="00FD3276">
      <w:pPr>
        <w:pStyle w:val="a"/>
        <w:rPr>
          <w:rFonts w:hint="cs"/>
          <w:rtl/>
        </w:rPr>
      </w:pPr>
    </w:p>
    <w:p w14:paraId="4D7E89D9" w14:textId="77777777" w:rsidR="00000000" w:rsidRDefault="00FD3276">
      <w:pPr>
        <w:pStyle w:val="a"/>
        <w:rPr>
          <w:rFonts w:hint="cs"/>
          <w:rtl/>
        </w:rPr>
      </w:pPr>
      <w:r>
        <w:rPr>
          <w:rFonts w:hint="cs"/>
          <w:rtl/>
        </w:rPr>
        <w:t>חבר הכנסת עזמי בשארה, אם אתה חושב שכתוצאה מכך שאבו-מאזן הפך להיות ראש ממשלה, ישראל תבוא ותגיד שהיא נ</w:t>
      </w:r>
      <w:r>
        <w:rPr>
          <w:rFonts w:hint="cs"/>
          <w:rtl/>
        </w:rPr>
        <w:t xml:space="preserve">ותנת אמון מלא באבו-מאזן והיא יוצאת מכל האזורים ומפרקת את כל היישובים, אתה יודע שזה לא נכון, אבל צריך ללכת על משהו אחר. </w:t>
      </w:r>
    </w:p>
    <w:p w14:paraId="0A7B2F24" w14:textId="77777777" w:rsidR="00000000" w:rsidRDefault="00FD3276">
      <w:pPr>
        <w:pStyle w:val="a"/>
        <w:rPr>
          <w:rFonts w:hint="cs"/>
          <w:rtl/>
        </w:rPr>
      </w:pPr>
    </w:p>
    <w:p w14:paraId="32CC1B5F" w14:textId="77777777" w:rsidR="00000000" w:rsidRDefault="00FD3276">
      <w:pPr>
        <w:pStyle w:val="a"/>
        <w:rPr>
          <w:rFonts w:hint="cs"/>
          <w:rtl/>
        </w:rPr>
      </w:pPr>
      <w:r>
        <w:rPr>
          <w:rFonts w:hint="cs"/>
          <w:rtl/>
        </w:rPr>
        <w:t>הגדיל היום כמאל ח'טיב, סגן ראש הפלג הצפוני, וכרך את הטיפול של ישראל בתנועה האסלאמית בביקור של פאואל באזור. את זה אני כבר בכלל לא הבנתי.</w:t>
      </w:r>
      <w:r>
        <w:rPr>
          <w:rFonts w:hint="cs"/>
          <w:rtl/>
        </w:rPr>
        <w:t xml:space="preserve"> הוא גם קשר את ערביי ישראל לסיפור של הנשיא בוש. </w:t>
      </w:r>
    </w:p>
    <w:p w14:paraId="5B42D431" w14:textId="77777777" w:rsidR="00000000" w:rsidRDefault="00FD3276">
      <w:pPr>
        <w:pStyle w:val="a"/>
        <w:rPr>
          <w:rFonts w:hint="cs"/>
          <w:rtl/>
        </w:rPr>
      </w:pPr>
    </w:p>
    <w:p w14:paraId="2DD33CFC" w14:textId="77777777" w:rsidR="00000000" w:rsidRDefault="00FD3276">
      <w:pPr>
        <w:pStyle w:val="a"/>
        <w:rPr>
          <w:rFonts w:hint="cs"/>
          <w:rtl/>
        </w:rPr>
      </w:pPr>
      <w:r>
        <w:rPr>
          <w:rFonts w:hint="cs"/>
          <w:rtl/>
        </w:rPr>
        <w:t xml:space="preserve"> אחת - רבותי, אני אומר לכם שהממשלה הזאת תשמח לקבל כל הצעה לסיוע לפלסטינים, שאין בה סכנה לביטחון. </w:t>
      </w:r>
    </w:p>
    <w:p w14:paraId="1BD75994" w14:textId="77777777" w:rsidR="00000000" w:rsidRDefault="00FD3276">
      <w:pPr>
        <w:pStyle w:val="a"/>
        <w:rPr>
          <w:rFonts w:hint="cs"/>
          <w:rtl/>
        </w:rPr>
      </w:pPr>
    </w:p>
    <w:p w14:paraId="2F9447ED" w14:textId="77777777" w:rsidR="00000000" w:rsidRDefault="00FD3276">
      <w:pPr>
        <w:pStyle w:val="a"/>
        <w:rPr>
          <w:rFonts w:hint="cs"/>
          <w:rtl/>
        </w:rPr>
      </w:pPr>
      <w:r>
        <w:rPr>
          <w:rFonts w:hint="cs"/>
          <w:rtl/>
        </w:rPr>
        <w:t xml:space="preserve">שתיים - הממשלה הזאת תשמח לאפשר לאבו-מאזן להילחם בטרור, ולבוא ולהגיד שמכאן ואילך ייתנו לו את המושכות בנקודה </w:t>
      </w:r>
      <w:r>
        <w:rPr>
          <w:rFonts w:hint="cs"/>
          <w:rtl/>
        </w:rPr>
        <w:t xml:space="preserve">כזאת או אחרת. ישראל תבדוק את המעשים, ועל-פי המעשים נקבע. מה שקורה בפועל זה שאבו-מאזן עדיין לא עשה דבר. הוא אומר שהוא מקבל את החזון של הנשיא בוש, אבל הוא לא טיפל בהסתות, לא טיפל ברפורמה, והוא ממשיך ללכת לערפאת כאילו לא היה דבר. </w:t>
      </w:r>
    </w:p>
    <w:p w14:paraId="66981BAC" w14:textId="77777777" w:rsidR="00000000" w:rsidRDefault="00FD3276">
      <w:pPr>
        <w:pStyle w:val="a"/>
        <w:rPr>
          <w:rFonts w:hint="cs"/>
          <w:rtl/>
        </w:rPr>
      </w:pPr>
    </w:p>
    <w:p w14:paraId="746A87BF" w14:textId="77777777" w:rsidR="00000000" w:rsidRDefault="00FD3276">
      <w:pPr>
        <w:pStyle w:val="ac"/>
        <w:rPr>
          <w:rtl/>
        </w:rPr>
      </w:pPr>
      <w:r>
        <w:rPr>
          <w:rFonts w:hint="eastAsia"/>
          <w:rtl/>
        </w:rPr>
        <w:t>עזמי</w:t>
      </w:r>
      <w:r>
        <w:rPr>
          <w:rtl/>
        </w:rPr>
        <w:t xml:space="preserve"> בשארה (בל"ד):</w:t>
      </w:r>
    </w:p>
    <w:p w14:paraId="35E6AAAA" w14:textId="77777777" w:rsidR="00000000" w:rsidRDefault="00FD3276">
      <w:pPr>
        <w:pStyle w:val="a"/>
        <w:rPr>
          <w:rFonts w:hint="cs"/>
          <w:rtl/>
        </w:rPr>
      </w:pPr>
    </w:p>
    <w:p w14:paraId="6D2E1465" w14:textId="77777777" w:rsidR="00000000" w:rsidRDefault="00FD3276">
      <w:pPr>
        <w:pStyle w:val="a"/>
        <w:rPr>
          <w:rFonts w:hint="cs"/>
          <w:rtl/>
        </w:rPr>
      </w:pPr>
      <w:r>
        <w:rPr>
          <w:rFonts w:hint="cs"/>
          <w:rtl/>
        </w:rPr>
        <w:t>יש כיבו</w:t>
      </w:r>
      <w:r>
        <w:rPr>
          <w:rFonts w:hint="cs"/>
          <w:rtl/>
        </w:rPr>
        <w:t>ש, יש התנגדות לכיבוש.</w:t>
      </w:r>
    </w:p>
    <w:p w14:paraId="1BD16253" w14:textId="77777777" w:rsidR="00000000" w:rsidRDefault="00FD3276">
      <w:pPr>
        <w:pStyle w:val="a"/>
        <w:rPr>
          <w:rFonts w:hint="cs"/>
          <w:rtl/>
        </w:rPr>
      </w:pPr>
      <w:r>
        <w:rPr>
          <w:rFonts w:hint="cs"/>
          <w:rtl/>
        </w:rPr>
        <w:t xml:space="preserve"> </w:t>
      </w:r>
    </w:p>
    <w:p w14:paraId="4AB5D8E7" w14:textId="77777777" w:rsidR="00000000" w:rsidRDefault="00FD3276">
      <w:pPr>
        <w:pStyle w:val="SpeakerCon"/>
        <w:rPr>
          <w:rtl/>
        </w:rPr>
      </w:pPr>
      <w:bookmarkStart w:id="133" w:name="FS000000474T13_05_2003_18_31_50C"/>
      <w:bookmarkEnd w:id="133"/>
      <w:r>
        <w:rPr>
          <w:rtl/>
        </w:rPr>
        <w:t>השר גדעון עזרא:</w:t>
      </w:r>
    </w:p>
    <w:p w14:paraId="3D4EEC16" w14:textId="77777777" w:rsidR="00000000" w:rsidRDefault="00FD3276">
      <w:pPr>
        <w:pStyle w:val="a"/>
        <w:rPr>
          <w:rtl/>
        </w:rPr>
      </w:pPr>
    </w:p>
    <w:p w14:paraId="17C3DD7D" w14:textId="77777777" w:rsidR="00000000" w:rsidRDefault="00FD3276">
      <w:pPr>
        <w:pStyle w:val="a"/>
        <w:rPr>
          <w:rFonts w:hint="cs"/>
          <w:rtl/>
        </w:rPr>
      </w:pPr>
      <w:r>
        <w:rPr>
          <w:rFonts w:hint="cs"/>
          <w:rtl/>
        </w:rPr>
        <w:t xml:space="preserve">סלח לי, גם לפי מפת הדרכים, הנושא של סיום הכיבוש, אתה יודע אחרי איזה שלב הוא מגיע. </w:t>
      </w:r>
    </w:p>
    <w:p w14:paraId="5014C18D" w14:textId="77777777" w:rsidR="00000000" w:rsidRDefault="00FD3276">
      <w:pPr>
        <w:pStyle w:val="a"/>
        <w:rPr>
          <w:rFonts w:hint="cs"/>
          <w:rtl/>
        </w:rPr>
      </w:pPr>
    </w:p>
    <w:p w14:paraId="47522074" w14:textId="77777777" w:rsidR="00000000" w:rsidRDefault="00FD3276">
      <w:pPr>
        <w:pStyle w:val="ac"/>
        <w:rPr>
          <w:rtl/>
        </w:rPr>
      </w:pPr>
      <w:r>
        <w:rPr>
          <w:rFonts w:hint="eastAsia"/>
          <w:rtl/>
        </w:rPr>
        <w:t>עזמי</w:t>
      </w:r>
      <w:r>
        <w:rPr>
          <w:rtl/>
        </w:rPr>
        <w:t xml:space="preserve"> בשארה (בל"ד):</w:t>
      </w:r>
    </w:p>
    <w:p w14:paraId="34B3E100" w14:textId="77777777" w:rsidR="00000000" w:rsidRDefault="00FD3276">
      <w:pPr>
        <w:pStyle w:val="a"/>
        <w:rPr>
          <w:rFonts w:hint="cs"/>
          <w:rtl/>
        </w:rPr>
      </w:pPr>
    </w:p>
    <w:p w14:paraId="73CB9530" w14:textId="77777777" w:rsidR="00000000" w:rsidRDefault="00FD3276">
      <w:pPr>
        <w:pStyle w:val="a"/>
        <w:rPr>
          <w:rFonts w:hint="cs"/>
          <w:rtl/>
        </w:rPr>
      </w:pPr>
      <w:r>
        <w:rPr>
          <w:rFonts w:hint="cs"/>
          <w:rtl/>
        </w:rPr>
        <w:t>- - -</w:t>
      </w:r>
    </w:p>
    <w:p w14:paraId="64274A9F" w14:textId="77777777" w:rsidR="00000000" w:rsidRDefault="00FD3276">
      <w:pPr>
        <w:pStyle w:val="a"/>
        <w:rPr>
          <w:rFonts w:hint="cs"/>
          <w:rtl/>
        </w:rPr>
      </w:pPr>
    </w:p>
    <w:p w14:paraId="52669D16" w14:textId="77777777" w:rsidR="00000000" w:rsidRDefault="00FD3276">
      <w:pPr>
        <w:pStyle w:val="ac"/>
        <w:rPr>
          <w:rtl/>
        </w:rPr>
      </w:pPr>
      <w:r>
        <w:rPr>
          <w:rFonts w:hint="eastAsia"/>
          <w:rtl/>
        </w:rPr>
        <w:t>גדעון</w:t>
      </w:r>
      <w:r>
        <w:rPr>
          <w:rtl/>
        </w:rPr>
        <w:t xml:space="preserve"> סער (הליכוד):</w:t>
      </w:r>
    </w:p>
    <w:p w14:paraId="45A54157" w14:textId="77777777" w:rsidR="00000000" w:rsidRDefault="00FD3276">
      <w:pPr>
        <w:pStyle w:val="a"/>
        <w:rPr>
          <w:rFonts w:hint="cs"/>
          <w:rtl/>
        </w:rPr>
      </w:pPr>
    </w:p>
    <w:p w14:paraId="6FC8731B" w14:textId="77777777" w:rsidR="00000000" w:rsidRDefault="00FD3276">
      <w:pPr>
        <w:pStyle w:val="a"/>
        <w:rPr>
          <w:rFonts w:hint="cs"/>
          <w:rtl/>
        </w:rPr>
      </w:pPr>
      <w:r>
        <w:rPr>
          <w:rFonts w:hint="cs"/>
          <w:rtl/>
        </w:rPr>
        <w:t>- - -</w:t>
      </w:r>
    </w:p>
    <w:p w14:paraId="77F4BE1A" w14:textId="77777777" w:rsidR="00000000" w:rsidRDefault="00FD3276">
      <w:pPr>
        <w:pStyle w:val="a"/>
        <w:rPr>
          <w:rFonts w:hint="cs"/>
          <w:rtl/>
        </w:rPr>
      </w:pPr>
    </w:p>
    <w:p w14:paraId="032DEFD9" w14:textId="77777777" w:rsidR="00000000" w:rsidRDefault="00FD3276">
      <w:pPr>
        <w:pStyle w:val="SpeakerCon"/>
        <w:rPr>
          <w:rtl/>
        </w:rPr>
      </w:pPr>
      <w:bookmarkStart w:id="134" w:name="FS000000474T13_05_2003_18_32_37C"/>
      <w:bookmarkEnd w:id="134"/>
      <w:r>
        <w:rPr>
          <w:rtl/>
        </w:rPr>
        <w:t>השר גדעון עזרא:</w:t>
      </w:r>
    </w:p>
    <w:p w14:paraId="145709D0" w14:textId="77777777" w:rsidR="00000000" w:rsidRDefault="00FD3276">
      <w:pPr>
        <w:pStyle w:val="a"/>
        <w:rPr>
          <w:rtl/>
        </w:rPr>
      </w:pPr>
    </w:p>
    <w:p w14:paraId="6A2029F5" w14:textId="77777777" w:rsidR="00000000" w:rsidRDefault="00FD3276">
      <w:pPr>
        <w:pStyle w:val="a"/>
        <w:rPr>
          <w:rFonts w:hint="cs"/>
          <w:rtl/>
        </w:rPr>
      </w:pPr>
      <w:r>
        <w:rPr>
          <w:rFonts w:hint="cs"/>
          <w:rtl/>
        </w:rPr>
        <w:t>לכן אני יודע שהממשלה תידרש בכל ישיבת כנסת בצורה כזאת או אחר</w:t>
      </w:r>
      <w:r>
        <w:rPr>
          <w:rFonts w:hint="cs"/>
          <w:rtl/>
        </w:rPr>
        <w:t xml:space="preserve">ת לנושא הזה. </w:t>
      </w:r>
    </w:p>
    <w:p w14:paraId="6EF69217" w14:textId="77777777" w:rsidR="00000000" w:rsidRDefault="00FD3276">
      <w:pPr>
        <w:pStyle w:val="a"/>
        <w:rPr>
          <w:rFonts w:hint="cs"/>
          <w:rtl/>
        </w:rPr>
      </w:pPr>
    </w:p>
    <w:p w14:paraId="044F6064" w14:textId="77777777" w:rsidR="00000000" w:rsidRDefault="00FD3276">
      <w:pPr>
        <w:pStyle w:val="a"/>
        <w:rPr>
          <w:rFonts w:hint="cs"/>
          <w:rtl/>
        </w:rPr>
      </w:pPr>
      <w:r>
        <w:rPr>
          <w:rFonts w:hint="cs"/>
          <w:rtl/>
        </w:rPr>
        <w:t xml:space="preserve">אני מציע ואני מתחייב, שכל הצעה טובה שתביאו להקלות על הפלסטינים, כל הצעה טובה שתביאו לאופן שבו יש למגר את הטרור, כל הצעה טובה שיש לכם כדי לשפר את היחסים בין יהודים לערבים - אני מבטיח להעביר אותה לממשלה. תודה רבה. </w:t>
      </w:r>
    </w:p>
    <w:p w14:paraId="74317C52" w14:textId="77777777" w:rsidR="00000000" w:rsidRDefault="00FD3276">
      <w:pPr>
        <w:pStyle w:val="a"/>
        <w:rPr>
          <w:rFonts w:hint="cs"/>
          <w:rtl/>
        </w:rPr>
      </w:pPr>
    </w:p>
    <w:p w14:paraId="297B4522" w14:textId="77777777" w:rsidR="00000000" w:rsidRDefault="00FD3276">
      <w:pPr>
        <w:pStyle w:val="ad"/>
        <w:rPr>
          <w:rtl/>
        </w:rPr>
      </w:pPr>
      <w:r>
        <w:rPr>
          <w:rtl/>
        </w:rPr>
        <w:t>היו"ר אלי בן-מנחם:</w:t>
      </w:r>
    </w:p>
    <w:p w14:paraId="79180031" w14:textId="77777777" w:rsidR="00000000" w:rsidRDefault="00FD3276">
      <w:pPr>
        <w:pStyle w:val="a"/>
        <w:rPr>
          <w:rtl/>
        </w:rPr>
      </w:pPr>
    </w:p>
    <w:p w14:paraId="28CC45A6" w14:textId="77777777" w:rsidR="00000000" w:rsidRDefault="00FD3276">
      <w:pPr>
        <w:pStyle w:val="a"/>
        <w:rPr>
          <w:rFonts w:hint="cs"/>
          <w:rtl/>
        </w:rPr>
      </w:pPr>
      <w:r>
        <w:rPr>
          <w:rFonts w:hint="cs"/>
          <w:rtl/>
        </w:rPr>
        <w:t>השר גדע</w:t>
      </w:r>
      <w:r>
        <w:rPr>
          <w:rFonts w:hint="cs"/>
          <w:rtl/>
        </w:rPr>
        <w:t>ון עזרא, מה אתה מציע?</w:t>
      </w:r>
    </w:p>
    <w:p w14:paraId="3F98AFDF" w14:textId="77777777" w:rsidR="00000000" w:rsidRDefault="00FD3276">
      <w:pPr>
        <w:pStyle w:val="a"/>
        <w:rPr>
          <w:rFonts w:hint="cs"/>
          <w:rtl/>
        </w:rPr>
      </w:pPr>
    </w:p>
    <w:p w14:paraId="5F9FCB30" w14:textId="77777777" w:rsidR="00000000" w:rsidRDefault="00FD3276">
      <w:pPr>
        <w:pStyle w:val="SpeakerCon"/>
        <w:rPr>
          <w:rtl/>
        </w:rPr>
      </w:pPr>
      <w:bookmarkStart w:id="135" w:name="FS000000474T13_05_2003_18_34_00C"/>
      <w:bookmarkEnd w:id="135"/>
      <w:r>
        <w:rPr>
          <w:rtl/>
        </w:rPr>
        <w:t>השר גדעון עזרא:</w:t>
      </w:r>
    </w:p>
    <w:p w14:paraId="1042CDBA" w14:textId="77777777" w:rsidR="00000000" w:rsidRDefault="00FD3276">
      <w:pPr>
        <w:pStyle w:val="a"/>
        <w:rPr>
          <w:rtl/>
        </w:rPr>
      </w:pPr>
    </w:p>
    <w:p w14:paraId="6DDB1183" w14:textId="77777777" w:rsidR="00000000" w:rsidRDefault="00FD3276">
      <w:pPr>
        <w:pStyle w:val="a"/>
        <w:rPr>
          <w:rFonts w:hint="cs"/>
          <w:rtl/>
        </w:rPr>
      </w:pPr>
      <w:r>
        <w:rPr>
          <w:rFonts w:hint="cs"/>
          <w:rtl/>
        </w:rPr>
        <w:t>מאחר שהנושא הזה חוזר - - -</w:t>
      </w:r>
    </w:p>
    <w:p w14:paraId="083BD098" w14:textId="77777777" w:rsidR="00000000" w:rsidRDefault="00FD3276">
      <w:pPr>
        <w:pStyle w:val="a"/>
        <w:rPr>
          <w:rFonts w:hint="cs"/>
          <w:rtl/>
        </w:rPr>
      </w:pPr>
    </w:p>
    <w:p w14:paraId="79BE1063" w14:textId="77777777" w:rsidR="00000000" w:rsidRDefault="00FD3276">
      <w:pPr>
        <w:pStyle w:val="ac"/>
        <w:rPr>
          <w:rtl/>
        </w:rPr>
      </w:pPr>
      <w:r>
        <w:rPr>
          <w:rFonts w:hint="eastAsia"/>
          <w:rtl/>
        </w:rPr>
        <w:t>עבד</w:t>
      </w:r>
      <w:r>
        <w:rPr>
          <w:rtl/>
        </w:rPr>
        <w:t>-אלמאלכ דהאמשה (רע"ם):</w:t>
      </w:r>
    </w:p>
    <w:p w14:paraId="0B879683" w14:textId="77777777" w:rsidR="00000000" w:rsidRDefault="00FD3276">
      <w:pPr>
        <w:pStyle w:val="a"/>
        <w:rPr>
          <w:rFonts w:hint="cs"/>
          <w:rtl/>
        </w:rPr>
      </w:pPr>
    </w:p>
    <w:p w14:paraId="6BA5CC78" w14:textId="77777777" w:rsidR="00000000" w:rsidRDefault="00FD3276">
      <w:pPr>
        <w:pStyle w:val="a"/>
        <w:rPr>
          <w:rFonts w:hint="cs"/>
          <w:rtl/>
        </w:rPr>
      </w:pPr>
      <w:r>
        <w:rPr>
          <w:rFonts w:hint="cs"/>
          <w:rtl/>
        </w:rPr>
        <w:t>עם סיום הכיבוש - - -</w:t>
      </w:r>
    </w:p>
    <w:p w14:paraId="52A2103A" w14:textId="77777777" w:rsidR="00000000" w:rsidRDefault="00FD3276">
      <w:pPr>
        <w:pStyle w:val="a"/>
        <w:rPr>
          <w:rFonts w:hint="cs"/>
          <w:rtl/>
        </w:rPr>
      </w:pPr>
    </w:p>
    <w:p w14:paraId="2E556BFF" w14:textId="77777777" w:rsidR="00000000" w:rsidRDefault="00FD3276">
      <w:pPr>
        <w:pStyle w:val="ac"/>
        <w:rPr>
          <w:rtl/>
        </w:rPr>
      </w:pPr>
      <w:r>
        <w:rPr>
          <w:rFonts w:hint="eastAsia"/>
          <w:rtl/>
        </w:rPr>
        <w:t>גדעון</w:t>
      </w:r>
      <w:r>
        <w:rPr>
          <w:rtl/>
        </w:rPr>
        <w:t xml:space="preserve"> סער (הליכוד):</w:t>
      </w:r>
    </w:p>
    <w:p w14:paraId="1E1CD0D5" w14:textId="77777777" w:rsidR="00000000" w:rsidRDefault="00FD3276">
      <w:pPr>
        <w:pStyle w:val="a"/>
        <w:rPr>
          <w:rFonts w:hint="cs"/>
          <w:rtl/>
        </w:rPr>
      </w:pPr>
    </w:p>
    <w:p w14:paraId="528441E3" w14:textId="77777777" w:rsidR="00000000" w:rsidRDefault="00FD3276">
      <w:pPr>
        <w:pStyle w:val="a"/>
        <w:rPr>
          <w:rFonts w:hint="cs"/>
          <w:rtl/>
        </w:rPr>
      </w:pPr>
      <w:r>
        <w:rPr>
          <w:rFonts w:hint="cs"/>
          <w:rtl/>
        </w:rPr>
        <w:t xml:space="preserve">עם סיום הטרור של התנועה האסלאמית. </w:t>
      </w:r>
    </w:p>
    <w:p w14:paraId="36E07862" w14:textId="77777777" w:rsidR="00000000" w:rsidRDefault="00FD3276">
      <w:pPr>
        <w:pStyle w:val="a"/>
        <w:rPr>
          <w:rFonts w:hint="cs"/>
          <w:rtl/>
        </w:rPr>
      </w:pPr>
    </w:p>
    <w:p w14:paraId="5C77160D" w14:textId="77777777" w:rsidR="00000000" w:rsidRDefault="00FD3276">
      <w:pPr>
        <w:pStyle w:val="ac"/>
        <w:rPr>
          <w:rtl/>
        </w:rPr>
      </w:pPr>
      <w:r>
        <w:rPr>
          <w:rFonts w:hint="eastAsia"/>
          <w:rtl/>
        </w:rPr>
        <w:t>עבד</w:t>
      </w:r>
      <w:r>
        <w:rPr>
          <w:rtl/>
        </w:rPr>
        <w:t>-אלמאלכ דהאמשה (רע"ם):</w:t>
      </w:r>
    </w:p>
    <w:p w14:paraId="5F95D161" w14:textId="77777777" w:rsidR="00000000" w:rsidRDefault="00FD3276">
      <w:pPr>
        <w:pStyle w:val="a"/>
        <w:rPr>
          <w:rFonts w:hint="cs"/>
          <w:rtl/>
        </w:rPr>
      </w:pPr>
    </w:p>
    <w:p w14:paraId="118E5C38" w14:textId="77777777" w:rsidR="00000000" w:rsidRDefault="00FD3276">
      <w:pPr>
        <w:pStyle w:val="a"/>
        <w:rPr>
          <w:rFonts w:hint="cs"/>
          <w:rtl/>
        </w:rPr>
      </w:pPr>
      <w:r>
        <w:rPr>
          <w:rFonts w:hint="cs"/>
          <w:rtl/>
        </w:rPr>
        <w:t>שמענו את ההסתה הזאת מהבוקר.</w:t>
      </w:r>
    </w:p>
    <w:p w14:paraId="1D748BFD" w14:textId="77777777" w:rsidR="00000000" w:rsidRDefault="00FD3276">
      <w:pPr>
        <w:pStyle w:val="a"/>
        <w:rPr>
          <w:rFonts w:hint="cs"/>
          <w:rtl/>
        </w:rPr>
      </w:pPr>
      <w:r>
        <w:rPr>
          <w:rFonts w:hint="cs"/>
          <w:rtl/>
        </w:rPr>
        <w:t xml:space="preserve"> </w:t>
      </w:r>
    </w:p>
    <w:p w14:paraId="1B2B32DE" w14:textId="77777777" w:rsidR="00000000" w:rsidRDefault="00FD3276">
      <w:pPr>
        <w:pStyle w:val="ac"/>
        <w:rPr>
          <w:rtl/>
        </w:rPr>
      </w:pPr>
      <w:r>
        <w:rPr>
          <w:rFonts w:hint="eastAsia"/>
          <w:rtl/>
        </w:rPr>
        <w:t>עזמי</w:t>
      </w:r>
      <w:r>
        <w:rPr>
          <w:rtl/>
        </w:rPr>
        <w:t xml:space="preserve"> בשארה (בל"ד):</w:t>
      </w:r>
    </w:p>
    <w:p w14:paraId="634B2CD6" w14:textId="77777777" w:rsidR="00000000" w:rsidRDefault="00FD3276">
      <w:pPr>
        <w:pStyle w:val="a"/>
        <w:rPr>
          <w:rFonts w:hint="cs"/>
          <w:rtl/>
        </w:rPr>
      </w:pPr>
    </w:p>
    <w:p w14:paraId="560404CD" w14:textId="77777777" w:rsidR="00000000" w:rsidRDefault="00FD3276">
      <w:pPr>
        <w:pStyle w:val="a"/>
        <w:rPr>
          <w:rFonts w:hint="cs"/>
          <w:rtl/>
        </w:rPr>
      </w:pPr>
      <w:r>
        <w:rPr>
          <w:rFonts w:hint="cs"/>
          <w:rtl/>
        </w:rPr>
        <w:t>התנוע</w:t>
      </w:r>
      <w:r>
        <w:rPr>
          <w:rFonts w:hint="cs"/>
          <w:rtl/>
        </w:rPr>
        <w:t>ה הציונית התחילה להרוג אזרחים. הטרור זאת התנועה הציונית - - -</w:t>
      </w:r>
    </w:p>
    <w:p w14:paraId="73391E5C" w14:textId="77777777" w:rsidR="00000000" w:rsidRDefault="00FD3276">
      <w:pPr>
        <w:pStyle w:val="a"/>
        <w:rPr>
          <w:rFonts w:hint="cs"/>
          <w:rtl/>
        </w:rPr>
      </w:pPr>
    </w:p>
    <w:p w14:paraId="714EB338" w14:textId="77777777" w:rsidR="00000000" w:rsidRDefault="00FD3276">
      <w:pPr>
        <w:pStyle w:val="ad"/>
        <w:rPr>
          <w:rtl/>
        </w:rPr>
      </w:pPr>
      <w:r>
        <w:rPr>
          <w:rtl/>
        </w:rPr>
        <w:t>היו"ר אלי בן-מנחם:</w:t>
      </w:r>
    </w:p>
    <w:p w14:paraId="733E58A9" w14:textId="77777777" w:rsidR="00000000" w:rsidRDefault="00FD3276">
      <w:pPr>
        <w:pStyle w:val="a"/>
        <w:rPr>
          <w:rtl/>
        </w:rPr>
      </w:pPr>
    </w:p>
    <w:p w14:paraId="39DC4C32" w14:textId="77777777" w:rsidR="00000000" w:rsidRDefault="00FD3276">
      <w:pPr>
        <w:pStyle w:val="a"/>
        <w:rPr>
          <w:rFonts w:hint="cs"/>
          <w:rtl/>
        </w:rPr>
      </w:pPr>
      <w:r>
        <w:rPr>
          <w:rFonts w:hint="cs"/>
          <w:rtl/>
        </w:rPr>
        <w:t xml:space="preserve">חבר הכנסת גדעון סער, חבר הכנסת דהאמשה, חבר הכנסת בשארה, אתם מפריעים לשר. </w:t>
      </w:r>
    </w:p>
    <w:p w14:paraId="5363FD4B" w14:textId="77777777" w:rsidR="00000000" w:rsidRDefault="00FD3276">
      <w:pPr>
        <w:pStyle w:val="a"/>
        <w:rPr>
          <w:rFonts w:hint="cs"/>
          <w:rtl/>
        </w:rPr>
      </w:pPr>
    </w:p>
    <w:p w14:paraId="3DF90C00" w14:textId="77777777" w:rsidR="00000000" w:rsidRDefault="00FD3276">
      <w:pPr>
        <w:pStyle w:val="ac"/>
        <w:rPr>
          <w:rtl/>
        </w:rPr>
      </w:pPr>
      <w:r>
        <w:rPr>
          <w:rFonts w:hint="eastAsia"/>
          <w:rtl/>
        </w:rPr>
        <w:t>עבד</w:t>
      </w:r>
      <w:r>
        <w:rPr>
          <w:rtl/>
        </w:rPr>
        <w:t>-אלמאלכ דהאמשה (רע"ם):</w:t>
      </w:r>
    </w:p>
    <w:p w14:paraId="164E291B" w14:textId="77777777" w:rsidR="00000000" w:rsidRDefault="00FD3276">
      <w:pPr>
        <w:pStyle w:val="a"/>
        <w:rPr>
          <w:rFonts w:hint="cs"/>
          <w:rtl/>
        </w:rPr>
      </w:pPr>
    </w:p>
    <w:p w14:paraId="4F8BA0C3" w14:textId="77777777" w:rsidR="00000000" w:rsidRDefault="00FD3276">
      <w:pPr>
        <w:pStyle w:val="a"/>
        <w:rPr>
          <w:rFonts w:hint="cs"/>
          <w:rtl/>
        </w:rPr>
      </w:pPr>
      <w:r>
        <w:rPr>
          <w:rFonts w:hint="cs"/>
          <w:rtl/>
        </w:rPr>
        <w:t xml:space="preserve">המורים הגדולים נמצאים שם. </w:t>
      </w:r>
    </w:p>
    <w:p w14:paraId="3AA33C45" w14:textId="77777777" w:rsidR="00000000" w:rsidRDefault="00FD3276">
      <w:pPr>
        <w:pStyle w:val="a"/>
        <w:rPr>
          <w:rFonts w:hint="cs"/>
          <w:rtl/>
        </w:rPr>
      </w:pPr>
    </w:p>
    <w:p w14:paraId="234BFE55" w14:textId="77777777" w:rsidR="00000000" w:rsidRDefault="00FD3276">
      <w:pPr>
        <w:pStyle w:val="ac"/>
        <w:rPr>
          <w:rtl/>
        </w:rPr>
      </w:pPr>
      <w:r>
        <w:rPr>
          <w:rFonts w:hint="eastAsia"/>
          <w:rtl/>
        </w:rPr>
        <w:t>עזמי</w:t>
      </w:r>
      <w:r>
        <w:rPr>
          <w:rtl/>
        </w:rPr>
        <w:t xml:space="preserve"> בשארה (בל"ד):</w:t>
      </w:r>
    </w:p>
    <w:p w14:paraId="3568BF7F" w14:textId="77777777" w:rsidR="00000000" w:rsidRDefault="00FD3276">
      <w:pPr>
        <w:pStyle w:val="a"/>
        <w:rPr>
          <w:rFonts w:hint="cs"/>
          <w:rtl/>
        </w:rPr>
      </w:pPr>
    </w:p>
    <w:p w14:paraId="0E8742F5" w14:textId="77777777" w:rsidR="00000000" w:rsidRDefault="00FD3276">
      <w:pPr>
        <w:pStyle w:val="a"/>
        <w:rPr>
          <w:rFonts w:hint="cs"/>
          <w:rtl/>
        </w:rPr>
      </w:pPr>
      <w:r>
        <w:rPr>
          <w:rFonts w:hint="cs"/>
          <w:rtl/>
        </w:rPr>
        <w:t xml:space="preserve">- - - אבי אבות הטרור. </w:t>
      </w:r>
    </w:p>
    <w:p w14:paraId="76205FFB" w14:textId="77777777" w:rsidR="00000000" w:rsidRDefault="00FD3276">
      <w:pPr>
        <w:pStyle w:val="a"/>
        <w:rPr>
          <w:rFonts w:hint="cs"/>
          <w:rtl/>
        </w:rPr>
      </w:pPr>
    </w:p>
    <w:p w14:paraId="530F1C1D" w14:textId="77777777" w:rsidR="00000000" w:rsidRDefault="00FD3276">
      <w:pPr>
        <w:pStyle w:val="ac"/>
        <w:rPr>
          <w:rtl/>
        </w:rPr>
      </w:pPr>
      <w:r>
        <w:rPr>
          <w:rFonts w:hint="eastAsia"/>
          <w:rtl/>
        </w:rPr>
        <w:t>אילן</w:t>
      </w:r>
      <w:r>
        <w:rPr>
          <w:rtl/>
        </w:rPr>
        <w:t xml:space="preserve"> שלגי (שינוי):</w:t>
      </w:r>
    </w:p>
    <w:p w14:paraId="05B66F29" w14:textId="77777777" w:rsidR="00000000" w:rsidRDefault="00FD3276">
      <w:pPr>
        <w:pStyle w:val="a"/>
        <w:rPr>
          <w:rFonts w:hint="cs"/>
          <w:rtl/>
        </w:rPr>
      </w:pPr>
    </w:p>
    <w:p w14:paraId="42D33D94" w14:textId="77777777" w:rsidR="00000000" w:rsidRDefault="00FD3276">
      <w:pPr>
        <w:pStyle w:val="a"/>
        <w:rPr>
          <w:rFonts w:hint="cs"/>
          <w:rtl/>
        </w:rPr>
      </w:pPr>
      <w:r>
        <w:rPr>
          <w:rFonts w:hint="cs"/>
          <w:rtl/>
        </w:rPr>
        <w:t>הפרלמנט הפלסטיני - - -</w:t>
      </w:r>
    </w:p>
    <w:p w14:paraId="3CEE2DC2" w14:textId="77777777" w:rsidR="00000000" w:rsidRDefault="00FD3276">
      <w:pPr>
        <w:pStyle w:val="a"/>
        <w:rPr>
          <w:rFonts w:hint="cs"/>
          <w:rtl/>
        </w:rPr>
      </w:pPr>
    </w:p>
    <w:p w14:paraId="185E40E6" w14:textId="77777777" w:rsidR="00000000" w:rsidRDefault="00FD3276">
      <w:pPr>
        <w:pStyle w:val="ad"/>
        <w:rPr>
          <w:rtl/>
        </w:rPr>
      </w:pPr>
      <w:r>
        <w:rPr>
          <w:rtl/>
        </w:rPr>
        <w:t>היו"ר אלי בן-מנחם:</w:t>
      </w:r>
    </w:p>
    <w:p w14:paraId="72EC6DBA" w14:textId="77777777" w:rsidR="00000000" w:rsidRDefault="00FD3276">
      <w:pPr>
        <w:pStyle w:val="a"/>
        <w:rPr>
          <w:rtl/>
        </w:rPr>
      </w:pPr>
    </w:p>
    <w:p w14:paraId="733A5EEB" w14:textId="77777777" w:rsidR="00000000" w:rsidRDefault="00FD3276">
      <w:pPr>
        <w:pStyle w:val="a"/>
        <w:rPr>
          <w:rFonts w:hint="cs"/>
          <w:rtl/>
        </w:rPr>
      </w:pPr>
      <w:r>
        <w:rPr>
          <w:rFonts w:hint="cs"/>
          <w:rtl/>
        </w:rPr>
        <w:t xml:space="preserve">חבר הכנסת בשארה, אני קורא אותך לסדר פעם ראשונה. </w:t>
      </w:r>
    </w:p>
    <w:p w14:paraId="2158625F" w14:textId="77777777" w:rsidR="00000000" w:rsidRDefault="00FD3276">
      <w:pPr>
        <w:pStyle w:val="a"/>
        <w:rPr>
          <w:rFonts w:hint="cs"/>
          <w:rtl/>
        </w:rPr>
      </w:pPr>
    </w:p>
    <w:p w14:paraId="56C299DF" w14:textId="77777777" w:rsidR="00000000" w:rsidRDefault="00FD3276">
      <w:pPr>
        <w:pStyle w:val="SpeakerCon"/>
        <w:rPr>
          <w:rtl/>
        </w:rPr>
      </w:pPr>
      <w:bookmarkStart w:id="136" w:name="FS000000474T13_05_2003_18_38_16C"/>
      <w:bookmarkEnd w:id="136"/>
      <w:r>
        <w:rPr>
          <w:rtl/>
        </w:rPr>
        <w:t>השר גדעון עזרא:</w:t>
      </w:r>
    </w:p>
    <w:p w14:paraId="0295E52B" w14:textId="77777777" w:rsidR="00000000" w:rsidRDefault="00FD3276">
      <w:pPr>
        <w:pStyle w:val="a"/>
        <w:rPr>
          <w:rtl/>
        </w:rPr>
      </w:pPr>
    </w:p>
    <w:p w14:paraId="4B855E57" w14:textId="77777777" w:rsidR="00000000" w:rsidRDefault="00FD3276">
      <w:pPr>
        <w:pStyle w:val="a"/>
        <w:rPr>
          <w:rFonts w:hint="cs"/>
          <w:rtl/>
        </w:rPr>
      </w:pPr>
      <w:r>
        <w:rPr>
          <w:rFonts w:hint="cs"/>
          <w:rtl/>
        </w:rPr>
        <w:t xml:space="preserve">מאחר שהנושא הזה חוזר ועולה בווריאציות כאלה ואחרות כל שבוע, אני מציע להסתפק בהודעה זו. תודה. </w:t>
      </w:r>
    </w:p>
    <w:p w14:paraId="56810088" w14:textId="77777777" w:rsidR="00000000" w:rsidRDefault="00FD3276">
      <w:pPr>
        <w:pStyle w:val="a"/>
        <w:rPr>
          <w:rFonts w:hint="cs"/>
          <w:rtl/>
        </w:rPr>
      </w:pPr>
    </w:p>
    <w:p w14:paraId="2DFE327B" w14:textId="77777777" w:rsidR="00000000" w:rsidRDefault="00FD3276">
      <w:pPr>
        <w:pStyle w:val="ad"/>
        <w:rPr>
          <w:rtl/>
        </w:rPr>
      </w:pPr>
      <w:r>
        <w:rPr>
          <w:rtl/>
        </w:rPr>
        <w:t>היו"ר אלי בן-מנחם:</w:t>
      </w:r>
    </w:p>
    <w:p w14:paraId="0BE360B1" w14:textId="77777777" w:rsidR="00000000" w:rsidRDefault="00FD3276">
      <w:pPr>
        <w:pStyle w:val="a"/>
        <w:rPr>
          <w:rtl/>
        </w:rPr>
      </w:pPr>
    </w:p>
    <w:p w14:paraId="2D012F22" w14:textId="77777777" w:rsidR="00000000" w:rsidRDefault="00FD3276">
      <w:pPr>
        <w:pStyle w:val="a"/>
        <w:rPr>
          <w:rFonts w:hint="cs"/>
          <w:rtl/>
        </w:rPr>
      </w:pPr>
      <w:r>
        <w:rPr>
          <w:rFonts w:hint="cs"/>
          <w:rtl/>
        </w:rPr>
        <w:t>השר הציע ל</w:t>
      </w:r>
      <w:r>
        <w:rPr>
          <w:rFonts w:hint="cs"/>
          <w:rtl/>
        </w:rPr>
        <w:t xml:space="preserve">הסתפק בדבריו. </w:t>
      </w:r>
    </w:p>
    <w:p w14:paraId="2179F41C" w14:textId="77777777" w:rsidR="00000000" w:rsidRDefault="00FD3276">
      <w:pPr>
        <w:pStyle w:val="a"/>
        <w:rPr>
          <w:rFonts w:hint="cs"/>
          <w:rtl/>
        </w:rPr>
      </w:pPr>
    </w:p>
    <w:p w14:paraId="5E9697F5" w14:textId="77777777" w:rsidR="00000000" w:rsidRDefault="00FD3276">
      <w:pPr>
        <w:pStyle w:val="a"/>
        <w:rPr>
          <w:rFonts w:hint="cs"/>
          <w:rtl/>
        </w:rPr>
      </w:pPr>
      <w:r>
        <w:rPr>
          <w:rFonts w:hint="cs"/>
          <w:rtl/>
        </w:rPr>
        <w:t xml:space="preserve">אני פונה למציעים, אם הם מסכימים </w:t>
      </w:r>
      <w:r>
        <w:rPr>
          <w:rtl/>
        </w:rPr>
        <w:t>–</w:t>
      </w:r>
      <w:r>
        <w:rPr>
          <w:rFonts w:hint="cs"/>
          <w:rtl/>
        </w:rPr>
        <w:t xml:space="preserve"> חבר הכנסת טלב אלסאנע. חבר הכנסת טיבי נמצא?</w:t>
      </w:r>
    </w:p>
    <w:p w14:paraId="52507E46" w14:textId="77777777" w:rsidR="00000000" w:rsidRDefault="00FD3276">
      <w:pPr>
        <w:pStyle w:val="a"/>
        <w:rPr>
          <w:rFonts w:hint="cs"/>
          <w:rtl/>
        </w:rPr>
      </w:pPr>
    </w:p>
    <w:p w14:paraId="75092F53" w14:textId="77777777" w:rsidR="00000000" w:rsidRDefault="00FD3276">
      <w:pPr>
        <w:pStyle w:val="ac"/>
        <w:rPr>
          <w:rtl/>
        </w:rPr>
      </w:pPr>
      <w:r>
        <w:rPr>
          <w:rFonts w:hint="eastAsia"/>
          <w:rtl/>
        </w:rPr>
        <w:t>דני</w:t>
      </w:r>
      <w:r>
        <w:rPr>
          <w:rtl/>
        </w:rPr>
        <w:t xml:space="preserve"> יתום (העבודה-מימד):</w:t>
      </w:r>
    </w:p>
    <w:p w14:paraId="7C697291" w14:textId="77777777" w:rsidR="00000000" w:rsidRDefault="00FD3276">
      <w:pPr>
        <w:pStyle w:val="a"/>
        <w:rPr>
          <w:rFonts w:hint="cs"/>
          <w:rtl/>
        </w:rPr>
      </w:pPr>
    </w:p>
    <w:p w14:paraId="745D28C6" w14:textId="77777777" w:rsidR="00000000" w:rsidRDefault="00FD3276">
      <w:pPr>
        <w:pStyle w:val="a"/>
        <w:rPr>
          <w:rFonts w:hint="cs"/>
          <w:rtl/>
        </w:rPr>
      </w:pPr>
      <w:r>
        <w:rPr>
          <w:rFonts w:hint="cs"/>
          <w:rtl/>
        </w:rPr>
        <w:t xml:space="preserve">אבל יש הצעות אחרות, אדוני היושב-ראש. </w:t>
      </w:r>
    </w:p>
    <w:p w14:paraId="34F216C3" w14:textId="77777777" w:rsidR="00000000" w:rsidRDefault="00FD3276">
      <w:pPr>
        <w:pStyle w:val="a"/>
        <w:rPr>
          <w:rFonts w:hint="cs"/>
          <w:rtl/>
        </w:rPr>
      </w:pPr>
    </w:p>
    <w:p w14:paraId="466000CB" w14:textId="77777777" w:rsidR="00000000" w:rsidRDefault="00FD3276">
      <w:pPr>
        <w:pStyle w:val="ad"/>
        <w:rPr>
          <w:rtl/>
        </w:rPr>
      </w:pPr>
      <w:r>
        <w:rPr>
          <w:rtl/>
        </w:rPr>
        <w:t>היו"ר אלי בן-מנחם:</w:t>
      </w:r>
    </w:p>
    <w:p w14:paraId="6C0B504C" w14:textId="77777777" w:rsidR="00000000" w:rsidRDefault="00FD3276">
      <w:pPr>
        <w:pStyle w:val="a"/>
        <w:rPr>
          <w:rtl/>
        </w:rPr>
      </w:pPr>
    </w:p>
    <w:p w14:paraId="09146AAD" w14:textId="77777777" w:rsidR="00000000" w:rsidRDefault="00FD3276">
      <w:pPr>
        <w:pStyle w:val="a"/>
        <w:rPr>
          <w:rFonts w:hint="cs"/>
          <w:rtl/>
        </w:rPr>
      </w:pPr>
      <w:r>
        <w:rPr>
          <w:rFonts w:hint="cs"/>
          <w:rtl/>
        </w:rPr>
        <w:t xml:space="preserve">הוא לא מסכים. </w:t>
      </w:r>
    </w:p>
    <w:p w14:paraId="6F4D1416" w14:textId="77777777" w:rsidR="00000000" w:rsidRDefault="00FD3276">
      <w:pPr>
        <w:pStyle w:val="ac"/>
        <w:rPr>
          <w:rFonts w:hint="cs"/>
          <w:rtl/>
        </w:rPr>
      </w:pPr>
    </w:p>
    <w:p w14:paraId="7B087465" w14:textId="77777777" w:rsidR="00000000" w:rsidRDefault="00FD3276">
      <w:pPr>
        <w:pStyle w:val="ac"/>
        <w:rPr>
          <w:rtl/>
        </w:rPr>
      </w:pPr>
      <w:r>
        <w:rPr>
          <w:rFonts w:hint="eastAsia"/>
          <w:rtl/>
        </w:rPr>
        <w:t>גדעון</w:t>
      </w:r>
      <w:r>
        <w:rPr>
          <w:rtl/>
        </w:rPr>
        <w:t xml:space="preserve"> סער (הליכוד):</w:t>
      </w:r>
    </w:p>
    <w:p w14:paraId="0E662FD2" w14:textId="77777777" w:rsidR="00000000" w:rsidRDefault="00FD3276">
      <w:pPr>
        <w:pStyle w:val="a"/>
        <w:rPr>
          <w:rFonts w:hint="cs"/>
          <w:rtl/>
        </w:rPr>
      </w:pPr>
    </w:p>
    <w:p w14:paraId="014538C6" w14:textId="77777777" w:rsidR="00000000" w:rsidRDefault="00FD3276">
      <w:pPr>
        <w:pStyle w:val="a"/>
        <w:rPr>
          <w:rFonts w:hint="cs"/>
          <w:rtl/>
        </w:rPr>
      </w:pPr>
      <w:r>
        <w:rPr>
          <w:rFonts w:hint="cs"/>
          <w:rtl/>
        </w:rPr>
        <w:t>- - -</w:t>
      </w:r>
    </w:p>
    <w:p w14:paraId="579FC138" w14:textId="77777777" w:rsidR="00000000" w:rsidRDefault="00FD3276">
      <w:pPr>
        <w:pStyle w:val="a"/>
        <w:rPr>
          <w:rFonts w:hint="cs"/>
          <w:rtl/>
        </w:rPr>
      </w:pPr>
    </w:p>
    <w:p w14:paraId="26C47184" w14:textId="77777777" w:rsidR="00000000" w:rsidRDefault="00FD3276">
      <w:pPr>
        <w:pStyle w:val="ad"/>
        <w:rPr>
          <w:rtl/>
        </w:rPr>
      </w:pPr>
      <w:r>
        <w:rPr>
          <w:rtl/>
        </w:rPr>
        <w:t>היו"ר אלי בן-מנחם:</w:t>
      </w:r>
    </w:p>
    <w:p w14:paraId="594390AB" w14:textId="77777777" w:rsidR="00000000" w:rsidRDefault="00FD3276">
      <w:pPr>
        <w:pStyle w:val="a"/>
        <w:rPr>
          <w:rtl/>
        </w:rPr>
      </w:pPr>
    </w:p>
    <w:p w14:paraId="1011E769" w14:textId="77777777" w:rsidR="00000000" w:rsidRDefault="00FD3276">
      <w:pPr>
        <w:pStyle w:val="a"/>
        <w:rPr>
          <w:rFonts w:hint="cs"/>
          <w:rtl/>
        </w:rPr>
      </w:pPr>
      <w:r>
        <w:rPr>
          <w:rFonts w:hint="cs"/>
          <w:rtl/>
        </w:rPr>
        <w:t>רבותי, אם חברי</w:t>
      </w:r>
      <w:r>
        <w:rPr>
          <w:rFonts w:hint="cs"/>
          <w:rtl/>
        </w:rPr>
        <w:t xml:space="preserve"> הכנסת המציעים מסתפקים בדברי השר, אין הצעות אחרות. על כן אני פונה לחברי הכנסת. </w:t>
      </w:r>
    </w:p>
    <w:p w14:paraId="19E76137" w14:textId="77777777" w:rsidR="00000000" w:rsidRDefault="00FD3276">
      <w:pPr>
        <w:pStyle w:val="a"/>
        <w:ind w:firstLine="0"/>
        <w:rPr>
          <w:rFonts w:hint="cs"/>
          <w:rtl/>
        </w:rPr>
      </w:pPr>
    </w:p>
    <w:p w14:paraId="5C894C0D" w14:textId="77777777" w:rsidR="00000000" w:rsidRDefault="00FD3276">
      <w:pPr>
        <w:pStyle w:val="ac"/>
        <w:rPr>
          <w:rtl/>
        </w:rPr>
      </w:pPr>
      <w:r>
        <w:rPr>
          <w:rFonts w:hint="eastAsia"/>
          <w:rtl/>
        </w:rPr>
        <w:t>אחמד</w:t>
      </w:r>
      <w:r>
        <w:rPr>
          <w:rtl/>
        </w:rPr>
        <w:t xml:space="preserve"> טיבי (חד"ש-תע"ל):</w:t>
      </w:r>
    </w:p>
    <w:p w14:paraId="1A377D18" w14:textId="77777777" w:rsidR="00000000" w:rsidRDefault="00FD3276">
      <w:pPr>
        <w:pStyle w:val="a"/>
        <w:rPr>
          <w:rFonts w:hint="cs"/>
          <w:rtl/>
        </w:rPr>
      </w:pPr>
    </w:p>
    <w:p w14:paraId="5DC6CA8C" w14:textId="77777777" w:rsidR="00000000" w:rsidRDefault="00FD3276">
      <w:pPr>
        <w:pStyle w:val="a"/>
        <w:rPr>
          <w:rFonts w:hint="cs"/>
          <w:rtl/>
        </w:rPr>
      </w:pPr>
      <w:r>
        <w:rPr>
          <w:rFonts w:hint="cs"/>
          <w:rtl/>
        </w:rPr>
        <w:t>לא מסתפקים.</w:t>
      </w:r>
    </w:p>
    <w:p w14:paraId="2E554BFB" w14:textId="77777777" w:rsidR="00000000" w:rsidRDefault="00FD3276">
      <w:pPr>
        <w:pStyle w:val="a"/>
        <w:ind w:firstLine="0"/>
        <w:rPr>
          <w:rFonts w:hint="cs"/>
          <w:rtl/>
        </w:rPr>
      </w:pPr>
    </w:p>
    <w:p w14:paraId="19509DF9" w14:textId="77777777" w:rsidR="00000000" w:rsidRDefault="00FD3276">
      <w:pPr>
        <w:pStyle w:val="ac"/>
        <w:rPr>
          <w:rtl/>
        </w:rPr>
      </w:pPr>
      <w:r>
        <w:rPr>
          <w:rFonts w:hint="eastAsia"/>
          <w:rtl/>
        </w:rPr>
        <w:t>השר</w:t>
      </w:r>
      <w:r>
        <w:rPr>
          <w:rtl/>
        </w:rPr>
        <w:t xml:space="preserve"> גדעון עזרא:</w:t>
      </w:r>
    </w:p>
    <w:p w14:paraId="44C91F5D" w14:textId="77777777" w:rsidR="00000000" w:rsidRDefault="00FD3276">
      <w:pPr>
        <w:pStyle w:val="a"/>
        <w:rPr>
          <w:rFonts w:hint="cs"/>
          <w:rtl/>
        </w:rPr>
      </w:pPr>
    </w:p>
    <w:p w14:paraId="72C51EAE" w14:textId="77777777" w:rsidR="00000000" w:rsidRDefault="00FD3276">
      <w:pPr>
        <w:pStyle w:val="a"/>
        <w:rPr>
          <w:rFonts w:hint="cs"/>
          <w:rtl/>
        </w:rPr>
      </w:pPr>
      <w:r>
        <w:rPr>
          <w:rFonts w:hint="cs"/>
          <w:rtl/>
        </w:rPr>
        <w:t xml:space="preserve">זה עולה כל שבוע - - - </w:t>
      </w:r>
    </w:p>
    <w:p w14:paraId="0F36E8A2" w14:textId="77777777" w:rsidR="00000000" w:rsidRDefault="00FD3276">
      <w:pPr>
        <w:pStyle w:val="a"/>
        <w:rPr>
          <w:rFonts w:hint="cs"/>
          <w:rtl/>
        </w:rPr>
      </w:pPr>
    </w:p>
    <w:p w14:paraId="48874639" w14:textId="77777777" w:rsidR="00000000" w:rsidRDefault="00FD3276">
      <w:pPr>
        <w:pStyle w:val="ad"/>
        <w:rPr>
          <w:rtl/>
        </w:rPr>
      </w:pPr>
      <w:r>
        <w:rPr>
          <w:rtl/>
        </w:rPr>
        <w:t>היו"ר אלי בן-מנחם:</w:t>
      </w:r>
    </w:p>
    <w:p w14:paraId="089DDB77" w14:textId="77777777" w:rsidR="00000000" w:rsidRDefault="00FD3276">
      <w:pPr>
        <w:pStyle w:val="a"/>
        <w:rPr>
          <w:rtl/>
        </w:rPr>
      </w:pPr>
    </w:p>
    <w:p w14:paraId="2AF92725" w14:textId="77777777" w:rsidR="00000000" w:rsidRDefault="00FD3276">
      <w:pPr>
        <w:pStyle w:val="a"/>
        <w:rPr>
          <w:rFonts w:hint="cs"/>
          <w:rtl/>
        </w:rPr>
      </w:pPr>
      <w:r>
        <w:rPr>
          <w:rFonts w:hint="cs"/>
          <w:rtl/>
        </w:rPr>
        <w:t xml:space="preserve">אדוני השר, זה הנוהל של הכנסת, גם אם זה עולה כל שבוע. פנה אליך יושב-ראש הנהלת </w:t>
      </w:r>
      <w:r>
        <w:rPr>
          <w:rFonts w:hint="cs"/>
          <w:rtl/>
        </w:rPr>
        <w:t>הקואליציה.</w:t>
      </w:r>
    </w:p>
    <w:p w14:paraId="335F71C9" w14:textId="77777777" w:rsidR="00000000" w:rsidRDefault="00FD3276">
      <w:pPr>
        <w:pStyle w:val="a"/>
        <w:ind w:firstLine="0"/>
        <w:rPr>
          <w:rFonts w:hint="cs"/>
          <w:rtl/>
        </w:rPr>
      </w:pPr>
    </w:p>
    <w:p w14:paraId="6F9D0076" w14:textId="77777777" w:rsidR="00000000" w:rsidRDefault="00FD3276">
      <w:pPr>
        <w:pStyle w:val="ac"/>
        <w:rPr>
          <w:rtl/>
        </w:rPr>
      </w:pPr>
      <w:r>
        <w:rPr>
          <w:rFonts w:hint="eastAsia"/>
          <w:rtl/>
        </w:rPr>
        <w:t>גדעון</w:t>
      </w:r>
      <w:r>
        <w:rPr>
          <w:rtl/>
        </w:rPr>
        <w:t xml:space="preserve"> סער (הליכוד):</w:t>
      </w:r>
    </w:p>
    <w:p w14:paraId="7527A3E7" w14:textId="77777777" w:rsidR="00000000" w:rsidRDefault="00FD3276">
      <w:pPr>
        <w:pStyle w:val="a"/>
        <w:rPr>
          <w:rFonts w:hint="cs"/>
          <w:rtl/>
        </w:rPr>
      </w:pPr>
    </w:p>
    <w:p w14:paraId="0CC7CAA2" w14:textId="77777777" w:rsidR="00000000" w:rsidRDefault="00FD3276">
      <w:pPr>
        <w:pStyle w:val="a"/>
        <w:rPr>
          <w:rFonts w:hint="cs"/>
          <w:rtl/>
        </w:rPr>
      </w:pPr>
      <w:r>
        <w:rPr>
          <w:rFonts w:hint="cs"/>
          <w:rtl/>
        </w:rPr>
        <w:t>אני פונה, אני מציע לשקול.</w:t>
      </w:r>
    </w:p>
    <w:p w14:paraId="67B56A1D" w14:textId="77777777" w:rsidR="00000000" w:rsidRDefault="00FD3276">
      <w:pPr>
        <w:pStyle w:val="a"/>
        <w:ind w:firstLine="0"/>
        <w:rPr>
          <w:rFonts w:hint="cs"/>
          <w:rtl/>
        </w:rPr>
      </w:pPr>
    </w:p>
    <w:p w14:paraId="35B4BC64" w14:textId="77777777" w:rsidR="00000000" w:rsidRDefault="00FD3276">
      <w:pPr>
        <w:pStyle w:val="ad"/>
        <w:rPr>
          <w:rtl/>
        </w:rPr>
      </w:pPr>
      <w:r>
        <w:rPr>
          <w:rtl/>
        </w:rPr>
        <w:t>היו"ר אלי בן-מנחם:</w:t>
      </w:r>
    </w:p>
    <w:p w14:paraId="71AC2AB5" w14:textId="77777777" w:rsidR="00000000" w:rsidRDefault="00FD3276">
      <w:pPr>
        <w:pStyle w:val="a"/>
        <w:rPr>
          <w:rtl/>
        </w:rPr>
      </w:pPr>
    </w:p>
    <w:p w14:paraId="74EF4E8C" w14:textId="77777777" w:rsidR="00000000" w:rsidRDefault="00FD3276">
      <w:pPr>
        <w:pStyle w:val="a"/>
        <w:rPr>
          <w:rFonts w:hint="cs"/>
          <w:rtl/>
        </w:rPr>
      </w:pPr>
      <w:r>
        <w:rPr>
          <w:rFonts w:hint="cs"/>
          <w:rtl/>
        </w:rPr>
        <w:t>רבותי, יש הצעות אחרות. אני מזמין את חבר הכנסת יולי אדלשטיין להצעה אחרת. אחריו - חבר הכנסת דני יתום.</w:t>
      </w:r>
    </w:p>
    <w:p w14:paraId="1BA5472C" w14:textId="77777777" w:rsidR="00000000" w:rsidRDefault="00FD3276">
      <w:pPr>
        <w:pStyle w:val="a"/>
        <w:ind w:firstLine="0"/>
        <w:rPr>
          <w:rFonts w:hint="cs"/>
          <w:rtl/>
        </w:rPr>
      </w:pPr>
    </w:p>
    <w:p w14:paraId="2EA835A2" w14:textId="77777777" w:rsidR="00000000" w:rsidRDefault="00FD3276">
      <w:pPr>
        <w:pStyle w:val="Speaker"/>
        <w:rPr>
          <w:rtl/>
        </w:rPr>
      </w:pPr>
      <w:bookmarkStart w:id="137" w:name="FS000000532T13_05_2003_18_10_01"/>
      <w:bookmarkEnd w:id="137"/>
      <w:r>
        <w:rPr>
          <w:rFonts w:hint="eastAsia"/>
          <w:rtl/>
        </w:rPr>
        <w:t>יולי</w:t>
      </w:r>
      <w:r>
        <w:rPr>
          <w:rtl/>
        </w:rPr>
        <w:t>-יואל אדלשטיין (הליכוד):</w:t>
      </w:r>
    </w:p>
    <w:p w14:paraId="061E48BE" w14:textId="77777777" w:rsidR="00000000" w:rsidRDefault="00FD3276">
      <w:pPr>
        <w:pStyle w:val="a"/>
        <w:rPr>
          <w:rFonts w:hint="cs"/>
          <w:rtl/>
        </w:rPr>
      </w:pPr>
    </w:p>
    <w:p w14:paraId="52D9600A" w14:textId="77777777" w:rsidR="00000000" w:rsidRDefault="00FD3276">
      <w:pPr>
        <w:pStyle w:val="a"/>
        <w:rPr>
          <w:rFonts w:hint="cs"/>
          <w:rtl/>
        </w:rPr>
      </w:pPr>
      <w:r>
        <w:rPr>
          <w:rFonts w:hint="cs"/>
          <w:rtl/>
        </w:rPr>
        <w:t>אדוני היושב-ראש, חברי חברי הכנסת, בדקה שיש לי</w:t>
      </w:r>
      <w:r>
        <w:rPr>
          <w:rFonts w:hint="cs"/>
          <w:rtl/>
        </w:rPr>
        <w:t xml:space="preserve"> אני רוצה לעזור קצת לחברת הכנסת דליה איציק עם כל הדילמות שהיא הציגה והשאלות שהיא שאלה.</w:t>
      </w:r>
    </w:p>
    <w:p w14:paraId="78463041" w14:textId="77777777" w:rsidR="00000000" w:rsidRDefault="00FD3276">
      <w:pPr>
        <w:pStyle w:val="a"/>
        <w:rPr>
          <w:rFonts w:hint="cs"/>
          <w:rtl/>
        </w:rPr>
      </w:pPr>
    </w:p>
    <w:p w14:paraId="37B61889" w14:textId="77777777" w:rsidR="00000000" w:rsidRDefault="00FD3276">
      <w:pPr>
        <w:pStyle w:val="a"/>
        <w:rPr>
          <w:rFonts w:hint="cs"/>
          <w:rtl/>
        </w:rPr>
      </w:pPr>
      <w:r>
        <w:rPr>
          <w:rFonts w:hint="cs"/>
          <w:rtl/>
        </w:rPr>
        <w:t>עובדתית, פשוט, אם יהיו ויתורים כואבים, לרבות בית-אל, שילה וכל מיני מקומות שהוזכרו, פירוש הדבר שלא יהיה שלום. שלום זה לא מולך, זה לא אליל, זה לא חיה טורפת שצריך לתת לה ק</w:t>
      </w:r>
      <w:r>
        <w:rPr>
          <w:rFonts w:hint="cs"/>
          <w:rtl/>
        </w:rPr>
        <w:t xml:space="preserve">ורבנות כל הזמן, מה שרבין המנוח היה מגדיר "קורבנות השלום" באותה תקופה נוראית של 1994-1995. אין קורבנות של שלום. שלום זה מצב טוב. נכון שיכול להיות שיהיו גם ויתורים משני הצדדים, אבל הם לא יהיו לפי ההגדרה ויתורים כואבים,  כי שלום זה שאיפה למצב טוב. </w:t>
      </w:r>
    </w:p>
    <w:p w14:paraId="5FD82166" w14:textId="77777777" w:rsidR="00000000" w:rsidRDefault="00FD3276">
      <w:pPr>
        <w:pStyle w:val="a"/>
        <w:ind w:firstLine="0"/>
        <w:rPr>
          <w:rFonts w:hint="cs"/>
          <w:rtl/>
        </w:rPr>
      </w:pPr>
    </w:p>
    <w:p w14:paraId="018639E6" w14:textId="77777777" w:rsidR="00000000" w:rsidRDefault="00FD3276">
      <w:pPr>
        <w:pStyle w:val="ac"/>
        <w:rPr>
          <w:rtl/>
        </w:rPr>
      </w:pPr>
      <w:r>
        <w:rPr>
          <w:rFonts w:hint="eastAsia"/>
          <w:rtl/>
        </w:rPr>
        <w:t>דליה</w:t>
      </w:r>
      <w:r>
        <w:rPr>
          <w:rtl/>
        </w:rPr>
        <w:t xml:space="preserve"> איצי</w:t>
      </w:r>
      <w:r>
        <w:rPr>
          <w:rtl/>
        </w:rPr>
        <w:t>ק (העבודה-מימד):</w:t>
      </w:r>
    </w:p>
    <w:p w14:paraId="1567D8FD" w14:textId="77777777" w:rsidR="00000000" w:rsidRDefault="00FD3276">
      <w:pPr>
        <w:pStyle w:val="a"/>
        <w:rPr>
          <w:rFonts w:hint="cs"/>
          <w:rtl/>
        </w:rPr>
      </w:pPr>
    </w:p>
    <w:p w14:paraId="4BFC30BC" w14:textId="77777777" w:rsidR="00000000" w:rsidRDefault="00FD3276">
      <w:pPr>
        <w:pStyle w:val="a"/>
        <w:rPr>
          <w:rFonts w:hint="cs"/>
          <w:rtl/>
        </w:rPr>
      </w:pPr>
      <w:r>
        <w:rPr>
          <w:rFonts w:hint="cs"/>
          <w:rtl/>
        </w:rPr>
        <w:t xml:space="preserve">- - - </w:t>
      </w:r>
    </w:p>
    <w:p w14:paraId="24E684F0" w14:textId="77777777" w:rsidR="00000000" w:rsidRDefault="00FD3276">
      <w:pPr>
        <w:pStyle w:val="a"/>
        <w:ind w:firstLine="0"/>
        <w:rPr>
          <w:rFonts w:hint="cs"/>
          <w:rtl/>
        </w:rPr>
      </w:pPr>
    </w:p>
    <w:p w14:paraId="3A86A4E2" w14:textId="77777777" w:rsidR="00000000" w:rsidRDefault="00FD3276">
      <w:pPr>
        <w:pStyle w:val="ad"/>
        <w:rPr>
          <w:rtl/>
        </w:rPr>
      </w:pPr>
      <w:r>
        <w:rPr>
          <w:rtl/>
        </w:rPr>
        <w:t>היו"ר אלי בן-מנחם:</w:t>
      </w:r>
    </w:p>
    <w:p w14:paraId="5A7046B2" w14:textId="77777777" w:rsidR="00000000" w:rsidRDefault="00FD3276">
      <w:pPr>
        <w:pStyle w:val="a"/>
        <w:rPr>
          <w:rtl/>
        </w:rPr>
      </w:pPr>
    </w:p>
    <w:p w14:paraId="2054F747" w14:textId="77777777" w:rsidR="00000000" w:rsidRDefault="00FD3276">
      <w:pPr>
        <w:pStyle w:val="a"/>
        <w:rPr>
          <w:rFonts w:hint="cs"/>
          <w:rtl/>
        </w:rPr>
      </w:pPr>
      <w:r>
        <w:rPr>
          <w:rFonts w:hint="cs"/>
          <w:rtl/>
        </w:rPr>
        <w:t xml:space="preserve">חברת הכנסת דליה איציק, אי-אפשר, יש לו רק דקה אחת.  </w:t>
      </w:r>
    </w:p>
    <w:p w14:paraId="769F25BF" w14:textId="77777777" w:rsidR="00000000" w:rsidRDefault="00FD3276">
      <w:pPr>
        <w:pStyle w:val="a"/>
        <w:ind w:firstLine="0"/>
        <w:rPr>
          <w:rFonts w:hint="cs"/>
          <w:rtl/>
        </w:rPr>
      </w:pPr>
    </w:p>
    <w:p w14:paraId="5278111D" w14:textId="77777777" w:rsidR="00000000" w:rsidRDefault="00FD3276">
      <w:pPr>
        <w:pStyle w:val="ac"/>
        <w:rPr>
          <w:rtl/>
        </w:rPr>
      </w:pPr>
      <w:r>
        <w:rPr>
          <w:rFonts w:hint="eastAsia"/>
          <w:rtl/>
        </w:rPr>
        <w:t>דליה</w:t>
      </w:r>
      <w:r>
        <w:rPr>
          <w:rtl/>
        </w:rPr>
        <w:t xml:space="preserve"> איציק (העבודה-מימד):</w:t>
      </w:r>
    </w:p>
    <w:p w14:paraId="633561C5" w14:textId="77777777" w:rsidR="00000000" w:rsidRDefault="00FD3276">
      <w:pPr>
        <w:pStyle w:val="a"/>
        <w:rPr>
          <w:rFonts w:hint="cs"/>
          <w:rtl/>
        </w:rPr>
      </w:pPr>
    </w:p>
    <w:p w14:paraId="11F4B369" w14:textId="77777777" w:rsidR="00000000" w:rsidRDefault="00FD3276">
      <w:pPr>
        <w:pStyle w:val="a"/>
        <w:rPr>
          <w:rFonts w:hint="cs"/>
          <w:rtl/>
        </w:rPr>
      </w:pPr>
      <w:r>
        <w:rPr>
          <w:rFonts w:hint="cs"/>
          <w:rtl/>
        </w:rPr>
        <w:t xml:space="preserve">- - - </w:t>
      </w:r>
    </w:p>
    <w:p w14:paraId="73938BBF" w14:textId="77777777" w:rsidR="00000000" w:rsidRDefault="00FD3276">
      <w:pPr>
        <w:pStyle w:val="a"/>
        <w:ind w:firstLine="0"/>
        <w:rPr>
          <w:rFonts w:hint="cs"/>
          <w:rtl/>
        </w:rPr>
      </w:pPr>
    </w:p>
    <w:p w14:paraId="7E651EF6" w14:textId="77777777" w:rsidR="00000000" w:rsidRDefault="00FD3276">
      <w:pPr>
        <w:pStyle w:val="ad"/>
        <w:rPr>
          <w:rtl/>
        </w:rPr>
      </w:pPr>
      <w:r>
        <w:rPr>
          <w:rtl/>
        </w:rPr>
        <w:t>היו"ר אלי בן-מנחם:</w:t>
      </w:r>
    </w:p>
    <w:p w14:paraId="0861B7E2" w14:textId="77777777" w:rsidR="00000000" w:rsidRDefault="00FD3276">
      <w:pPr>
        <w:pStyle w:val="a"/>
        <w:rPr>
          <w:rtl/>
        </w:rPr>
      </w:pPr>
    </w:p>
    <w:p w14:paraId="27D81DF6" w14:textId="77777777" w:rsidR="00000000" w:rsidRDefault="00FD3276">
      <w:pPr>
        <w:pStyle w:val="a"/>
        <w:rPr>
          <w:rFonts w:hint="cs"/>
          <w:rtl/>
        </w:rPr>
      </w:pPr>
      <w:r>
        <w:rPr>
          <w:rFonts w:hint="cs"/>
          <w:rtl/>
        </w:rPr>
        <w:t>חברת הכנסת איציק, תבקשי רשות. אני מבקש ממך. יש לו רק דקה.</w:t>
      </w:r>
    </w:p>
    <w:p w14:paraId="29023D70" w14:textId="77777777" w:rsidR="00000000" w:rsidRDefault="00FD3276">
      <w:pPr>
        <w:pStyle w:val="a"/>
        <w:ind w:firstLine="0"/>
        <w:rPr>
          <w:rFonts w:hint="cs"/>
          <w:rtl/>
        </w:rPr>
      </w:pPr>
    </w:p>
    <w:p w14:paraId="55FBA7B6" w14:textId="77777777" w:rsidR="00000000" w:rsidRDefault="00FD3276">
      <w:pPr>
        <w:pStyle w:val="ac"/>
        <w:rPr>
          <w:rtl/>
        </w:rPr>
      </w:pPr>
      <w:r>
        <w:rPr>
          <w:rFonts w:hint="eastAsia"/>
          <w:rtl/>
        </w:rPr>
        <w:t>דליה</w:t>
      </w:r>
      <w:r>
        <w:rPr>
          <w:rtl/>
        </w:rPr>
        <w:t xml:space="preserve"> איציק (העבודה-מימד):</w:t>
      </w:r>
    </w:p>
    <w:p w14:paraId="325DC989" w14:textId="77777777" w:rsidR="00000000" w:rsidRDefault="00FD3276">
      <w:pPr>
        <w:pStyle w:val="a"/>
        <w:rPr>
          <w:rFonts w:hint="cs"/>
          <w:rtl/>
        </w:rPr>
      </w:pPr>
    </w:p>
    <w:p w14:paraId="53094D22" w14:textId="77777777" w:rsidR="00000000" w:rsidRDefault="00FD3276">
      <w:pPr>
        <w:pStyle w:val="a"/>
        <w:rPr>
          <w:rFonts w:hint="cs"/>
          <w:rtl/>
        </w:rPr>
      </w:pPr>
      <w:r>
        <w:rPr>
          <w:rFonts w:hint="cs"/>
          <w:rtl/>
        </w:rPr>
        <w:t>אני רק רוצה להגי</w:t>
      </w:r>
      <w:r>
        <w:rPr>
          <w:rFonts w:hint="cs"/>
          <w:rtl/>
        </w:rPr>
        <w:t xml:space="preserve">ד, שאף פעם רבין לא השתמש בביטוי הזה. </w:t>
      </w:r>
    </w:p>
    <w:p w14:paraId="26E0EC51" w14:textId="77777777" w:rsidR="00000000" w:rsidRDefault="00FD3276">
      <w:pPr>
        <w:pStyle w:val="a"/>
        <w:ind w:firstLine="0"/>
        <w:rPr>
          <w:rFonts w:hint="cs"/>
          <w:rtl/>
        </w:rPr>
      </w:pPr>
    </w:p>
    <w:p w14:paraId="1DD6A689" w14:textId="77777777" w:rsidR="00000000" w:rsidRDefault="00FD3276">
      <w:pPr>
        <w:pStyle w:val="SpeakerCon"/>
        <w:rPr>
          <w:rtl/>
        </w:rPr>
      </w:pPr>
      <w:bookmarkStart w:id="138" w:name="FS000000532T13_05_2003_18_13_21C"/>
      <w:bookmarkEnd w:id="138"/>
      <w:r>
        <w:rPr>
          <w:rtl/>
        </w:rPr>
        <w:t>יולי-יואל אדלשטיין (הליכוד):</w:t>
      </w:r>
    </w:p>
    <w:p w14:paraId="4EBF97B5" w14:textId="77777777" w:rsidR="00000000" w:rsidRDefault="00FD3276">
      <w:pPr>
        <w:pStyle w:val="a"/>
        <w:rPr>
          <w:rtl/>
        </w:rPr>
      </w:pPr>
    </w:p>
    <w:p w14:paraId="272BCE9A" w14:textId="77777777" w:rsidR="00000000" w:rsidRDefault="00FD3276">
      <w:pPr>
        <w:pStyle w:val="a"/>
        <w:rPr>
          <w:rFonts w:hint="cs"/>
          <w:rtl/>
        </w:rPr>
      </w:pPr>
      <w:r>
        <w:rPr>
          <w:rFonts w:hint="cs"/>
          <w:rtl/>
        </w:rPr>
        <w:t xml:space="preserve">"קורבנות השלום" היה ביטויו של רבין המנוח, עם כל הכבוד שאני רוחש לו.  </w:t>
      </w:r>
    </w:p>
    <w:p w14:paraId="56A1A73C" w14:textId="77777777" w:rsidR="00000000" w:rsidRDefault="00FD3276">
      <w:pPr>
        <w:pStyle w:val="a"/>
        <w:rPr>
          <w:rFonts w:hint="cs"/>
          <w:rtl/>
        </w:rPr>
      </w:pPr>
    </w:p>
    <w:p w14:paraId="129998F8" w14:textId="77777777" w:rsidR="00000000" w:rsidRDefault="00FD3276">
      <w:pPr>
        <w:pStyle w:val="a"/>
        <w:rPr>
          <w:rFonts w:hint="cs"/>
          <w:rtl/>
        </w:rPr>
      </w:pPr>
      <w:r>
        <w:rPr>
          <w:rFonts w:hint="cs"/>
          <w:rtl/>
        </w:rPr>
        <w:t>אבל הייתי רוצה, אדוני היושב-ראש, בשניות שנותרו לי להשלים עוד דבר. אנחנו כל הזמן מדברים על המחוות כלפי אבו-מאזן, ודור</w:t>
      </w:r>
      <w:r>
        <w:rPr>
          <w:rFonts w:hint="cs"/>
          <w:rtl/>
        </w:rPr>
        <w:t xml:space="preserve">שים לדעת  מה המחויבות שלו לתהליך השלום. זה ממש לא רלוונטי. המחויבות של אבו-מאזן בשלב זה צריכה להיות לדבר אחד: רפורמות ברשות הפלסטינית. אם יבשילו התנאים לא נצטרך למחוות, יהיה תהליך שלום אמיתי.  תודה רבה. </w:t>
      </w:r>
    </w:p>
    <w:p w14:paraId="298E1259" w14:textId="77777777" w:rsidR="00000000" w:rsidRDefault="00FD3276">
      <w:pPr>
        <w:pStyle w:val="a"/>
        <w:ind w:firstLine="0"/>
        <w:rPr>
          <w:rFonts w:hint="cs"/>
          <w:rtl/>
        </w:rPr>
      </w:pPr>
    </w:p>
    <w:p w14:paraId="4A62B946" w14:textId="77777777" w:rsidR="00000000" w:rsidRDefault="00FD3276">
      <w:pPr>
        <w:pStyle w:val="ad"/>
        <w:rPr>
          <w:rtl/>
        </w:rPr>
      </w:pPr>
      <w:r>
        <w:rPr>
          <w:rtl/>
        </w:rPr>
        <w:t>היו"ר אלי בן-מנחם:</w:t>
      </w:r>
    </w:p>
    <w:p w14:paraId="486A7D35" w14:textId="77777777" w:rsidR="00000000" w:rsidRDefault="00FD3276">
      <w:pPr>
        <w:pStyle w:val="a"/>
        <w:rPr>
          <w:rtl/>
        </w:rPr>
      </w:pPr>
    </w:p>
    <w:p w14:paraId="38523EBC" w14:textId="77777777" w:rsidR="00000000" w:rsidRDefault="00FD3276">
      <w:pPr>
        <w:pStyle w:val="a"/>
        <w:rPr>
          <w:rFonts w:hint="cs"/>
          <w:rtl/>
        </w:rPr>
      </w:pPr>
      <w:r>
        <w:rPr>
          <w:rFonts w:hint="cs"/>
          <w:rtl/>
        </w:rPr>
        <w:t xml:space="preserve">תודה לחבר הכנסת יולי אדלשטיין. </w:t>
      </w:r>
      <w:r>
        <w:rPr>
          <w:rFonts w:hint="cs"/>
          <w:rtl/>
        </w:rPr>
        <w:t xml:space="preserve">  אני מזמין את חבר הכנסת דני יתום. יש לך דקה. </w:t>
      </w:r>
    </w:p>
    <w:p w14:paraId="463D7C07" w14:textId="77777777" w:rsidR="00000000" w:rsidRDefault="00FD3276">
      <w:pPr>
        <w:pStyle w:val="a"/>
        <w:ind w:firstLine="0"/>
        <w:rPr>
          <w:rFonts w:hint="cs"/>
          <w:rtl/>
        </w:rPr>
      </w:pPr>
    </w:p>
    <w:p w14:paraId="3FCBE831" w14:textId="77777777" w:rsidR="00000000" w:rsidRDefault="00FD3276">
      <w:pPr>
        <w:pStyle w:val="Speaker"/>
        <w:rPr>
          <w:rtl/>
        </w:rPr>
      </w:pPr>
      <w:bookmarkStart w:id="139" w:name="FS000001045T13_05_2003_18_14_40"/>
      <w:bookmarkEnd w:id="139"/>
      <w:r>
        <w:rPr>
          <w:rFonts w:hint="eastAsia"/>
          <w:rtl/>
        </w:rPr>
        <w:t>דני</w:t>
      </w:r>
      <w:r>
        <w:rPr>
          <w:rtl/>
        </w:rPr>
        <w:t xml:space="preserve"> יתום (העבודה-מימד):</w:t>
      </w:r>
    </w:p>
    <w:p w14:paraId="0C977CDD" w14:textId="77777777" w:rsidR="00000000" w:rsidRDefault="00FD3276">
      <w:pPr>
        <w:pStyle w:val="a"/>
        <w:rPr>
          <w:rFonts w:hint="cs"/>
          <w:rtl/>
        </w:rPr>
      </w:pPr>
    </w:p>
    <w:p w14:paraId="2A9DF4B1" w14:textId="77777777" w:rsidR="00000000" w:rsidRDefault="00FD3276">
      <w:pPr>
        <w:pStyle w:val="a"/>
        <w:rPr>
          <w:rFonts w:hint="cs"/>
          <w:rtl/>
        </w:rPr>
      </w:pPr>
      <w:r>
        <w:rPr>
          <w:rFonts w:hint="cs"/>
          <w:rtl/>
        </w:rPr>
        <w:t>אדוני היושב-ראש, כנסת נכבדה, כל מי שחי בארץ הזאת מבין שחשוב מאוד לנצל כל הזדמנות שנקרית על דרכנו כדי לנסות ולסיים את הסכסוך בינינו לבין הפלסטינים. אני שומע גם קולות מהצד הזה של הבית ו</w:t>
      </w:r>
      <w:r>
        <w:rPr>
          <w:rFonts w:hint="cs"/>
          <w:rtl/>
        </w:rPr>
        <w:t>גם מהצד הזה של הבית, שאכן כולנו רוצים שלום. השאלה אם כולנו אומרים שאנחנו רוצים שלום, או שאנחנו אומרים אבל לא מתכוונים.</w:t>
      </w:r>
    </w:p>
    <w:p w14:paraId="08C0EBF1" w14:textId="77777777" w:rsidR="00000000" w:rsidRDefault="00FD3276">
      <w:pPr>
        <w:pStyle w:val="a"/>
        <w:rPr>
          <w:rFonts w:hint="cs"/>
          <w:rtl/>
        </w:rPr>
      </w:pPr>
    </w:p>
    <w:p w14:paraId="6C283485" w14:textId="77777777" w:rsidR="00000000" w:rsidRDefault="00FD3276">
      <w:pPr>
        <w:pStyle w:val="a"/>
        <w:rPr>
          <w:rFonts w:hint="cs"/>
          <w:rtl/>
        </w:rPr>
      </w:pPr>
      <w:r>
        <w:rPr>
          <w:rFonts w:hint="cs"/>
          <w:rtl/>
        </w:rPr>
        <w:t>מפת הדרכים היא הרע במיעוטו. אפשר להציג עכשיו הרבה מאוד מכשלות כדי למנוע את תחילתו של התהליך. אני אומר שהיא הרע במיעוטו, כיוון שאם נציג ת</w:t>
      </w:r>
      <w:r>
        <w:rPr>
          <w:rFonts w:hint="cs"/>
          <w:rtl/>
        </w:rPr>
        <w:t>נאים מקדימים, מפת הדרכים לא תיכנס אף פעם למסלול של התדיינות בינינו לבין הפלסטינים. לכן נדמה לי שלא נכון לדבר עכשיו על מה אנחנו רוצים להשיג ומה איננו רוצים להשיג. כי ברור לגמרי שמדינת ישראל לא תסכים לממש את זכות השיבה של הפליטים הפלסטינים למדינת ישראל. ברור</w:t>
      </w:r>
      <w:r>
        <w:rPr>
          <w:rFonts w:hint="cs"/>
          <w:rtl/>
        </w:rPr>
        <w:t xml:space="preserve"> לגמרי שמדינת ישראל היא גם זו שצריכה לייצר את התנאים ואת האווירה כדי שהפלסטינים יוכלו להילחם בטרור.  </w:t>
      </w:r>
    </w:p>
    <w:p w14:paraId="5D73C674" w14:textId="77777777" w:rsidR="00000000" w:rsidRDefault="00FD3276">
      <w:pPr>
        <w:pStyle w:val="a"/>
        <w:rPr>
          <w:rFonts w:hint="cs"/>
          <w:rtl/>
        </w:rPr>
      </w:pPr>
    </w:p>
    <w:p w14:paraId="3D913EF6" w14:textId="77777777" w:rsidR="00000000" w:rsidRDefault="00FD3276">
      <w:pPr>
        <w:pStyle w:val="a"/>
        <w:rPr>
          <w:rFonts w:hint="cs"/>
          <w:rtl/>
        </w:rPr>
      </w:pPr>
      <w:r>
        <w:rPr>
          <w:rFonts w:hint="cs"/>
          <w:rtl/>
        </w:rPr>
        <w:t>לכן אני בעצם מציע שממשלת ישראל, בלי שום תנאים מוקדמים, תתיישב אל שולחן המשא-ומתן, תדון עם הפלסטינים על מפת הדרכים, לא תגרור את העניין הזה, ויפה שעה אחת ק</w:t>
      </w:r>
      <w:r>
        <w:rPr>
          <w:rFonts w:hint="cs"/>
          <w:rtl/>
        </w:rPr>
        <w:t xml:space="preserve">ודם. </w:t>
      </w:r>
    </w:p>
    <w:p w14:paraId="08292FA6" w14:textId="77777777" w:rsidR="00000000" w:rsidRDefault="00FD3276">
      <w:pPr>
        <w:pStyle w:val="a"/>
        <w:rPr>
          <w:rFonts w:hint="cs"/>
          <w:rtl/>
        </w:rPr>
      </w:pPr>
    </w:p>
    <w:p w14:paraId="2F15A356" w14:textId="77777777" w:rsidR="00000000" w:rsidRDefault="00FD3276">
      <w:pPr>
        <w:pStyle w:val="a"/>
        <w:rPr>
          <w:rFonts w:hint="cs"/>
          <w:rtl/>
        </w:rPr>
      </w:pPr>
      <w:r>
        <w:rPr>
          <w:rFonts w:hint="cs"/>
          <w:rtl/>
        </w:rPr>
        <w:t>ההצעה שלי היא להעביר את הדיון לוועדת החוץ והביטחון.</w:t>
      </w:r>
    </w:p>
    <w:p w14:paraId="6C27DE46" w14:textId="77777777" w:rsidR="00000000" w:rsidRDefault="00FD3276">
      <w:pPr>
        <w:pStyle w:val="a"/>
        <w:ind w:firstLine="0"/>
        <w:rPr>
          <w:rFonts w:hint="cs"/>
          <w:rtl/>
        </w:rPr>
      </w:pPr>
    </w:p>
    <w:p w14:paraId="508720EF" w14:textId="77777777" w:rsidR="00000000" w:rsidRDefault="00FD3276">
      <w:pPr>
        <w:pStyle w:val="ad"/>
        <w:rPr>
          <w:rtl/>
        </w:rPr>
      </w:pPr>
      <w:r>
        <w:rPr>
          <w:rtl/>
        </w:rPr>
        <w:t>היו"ר אלי בן-מנחם:</w:t>
      </w:r>
    </w:p>
    <w:p w14:paraId="6B075440" w14:textId="77777777" w:rsidR="00000000" w:rsidRDefault="00FD3276">
      <w:pPr>
        <w:pStyle w:val="a"/>
        <w:rPr>
          <w:rtl/>
        </w:rPr>
      </w:pPr>
    </w:p>
    <w:p w14:paraId="13381CE1" w14:textId="77777777" w:rsidR="00000000" w:rsidRDefault="00FD3276">
      <w:pPr>
        <w:pStyle w:val="a"/>
        <w:rPr>
          <w:rFonts w:hint="cs"/>
          <w:rtl/>
        </w:rPr>
      </w:pPr>
      <w:r>
        <w:rPr>
          <w:rFonts w:hint="cs"/>
          <w:rtl/>
        </w:rPr>
        <w:t>תודה לחבר הכנסת דני יתום. אני מזמין את חבר הכנסת נסים זאב. יש לך דקה אחת. אחריו - חבר הכנסת עבד-אלמאלכ דהאמשה.</w:t>
      </w:r>
    </w:p>
    <w:p w14:paraId="6AB8A081" w14:textId="77777777" w:rsidR="00000000" w:rsidRDefault="00FD3276">
      <w:pPr>
        <w:pStyle w:val="a"/>
        <w:ind w:firstLine="0"/>
        <w:rPr>
          <w:rFonts w:hint="cs"/>
          <w:rtl/>
        </w:rPr>
      </w:pPr>
    </w:p>
    <w:p w14:paraId="47F25A9E" w14:textId="77777777" w:rsidR="00000000" w:rsidRDefault="00FD3276">
      <w:pPr>
        <w:pStyle w:val="Speaker"/>
        <w:rPr>
          <w:rtl/>
        </w:rPr>
      </w:pPr>
      <w:bookmarkStart w:id="140" w:name="FS000000490T13_05_2003_18_18_13"/>
      <w:bookmarkEnd w:id="140"/>
      <w:r>
        <w:rPr>
          <w:rFonts w:hint="eastAsia"/>
          <w:rtl/>
        </w:rPr>
        <w:t>נסים</w:t>
      </w:r>
      <w:r>
        <w:rPr>
          <w:rtl/>
        </w:rPr>
        <w:t xml:space="preserve"> זאב (ש"ס):</w:t>
      </w:r>
    </w:p>
    <w:p w14:paraId="378B2C80" w14:textId="77777777" w:rsidR="00000000" w:rsidRDefault="00FD3276">
      <w:pPr>
        <w:pStyle w:val="a"/>
        <w:rPr>
          <w:rFonts w:hint="cs"/>
          <w:rtl/>
        </w:rPr>
      </w:pPr>
    </w:p>
    <w:p w14:paraId="713700D1" w14:textId="77777777" w:rsidR="00000000" w:rsidRDefault="00FD3276">
      <w:pPr>
        <w:pStyle w:val="a"/>
        <w:rPr>
          <w:rFonts w:hint="cs"/>
          <w:rtl/>
        </w:rPr>
      </w:pPr>
      <w:r>
        <w:rPr>
          <w:rFonts w:hint="cs"/>
          <w:rtl/>
        </w:rPr>
        <w:t>אדוני היושב-ראש, כבוד השר, ייתכן שפאואל הגיע לכ</w:t>
      </w:r>
      <w:r>
        <w:rPr>
          <w:rFonts w:hint="cs"/>
          <w:rtl/>
        </w:rPr>
        <w:t xml:space="preserve">אן רק כדי לטייל ולהכיר את ראש הממשלה שלנו ואת אבו-מאזן, האיש הנכבד מכל עם. השאלה המרכזית היא מי שולט בשטח: האם הטרור, כפי שהוכח בפיגועים האחרונים, כפי שהוכיחו לנו היום ערביי ארץ-ישראל, שהם שותפים עם התנועה האסלאמית הקיצונית  - - - </w:t>
      </w:r>
    </w:p>
    <w:p w14:paraId="6627355B" w14:textId="77777777" w:rsidR="00000000" w:rsidRDefault="00FD3276">
      <w:pPr>
        <w:pStyle w:val="a"/>
        <w:ind w:firstLine="0"/>
        <w:rPr>
          <w:rFonts w:hint="cs"/>
          <w:rtl/>
        </w:rPr>
      </w:pPr>
    </w:p>
    <w:p w14:paraId="0936BF66" w14:textId="77777777" w:rsidR="00000000" w:rsidRDefault="00FD3276">
      <w:pPr>
        <w:pStyle w:val="ac"/>
        <w:rPr>
          <w:rtl/>
        </w:rPr>
      </w:pPr>
      <w:r>
        <w:rPr>
          <w:rFonts w:hint="eastAsia"/>
          <w:rtl/>
        </w:rPr>
        <w:t>עבד</w:t>
      </w:r>
      <w:r>
        <w:rPr>
          <w:rtl/>
        </w:rPr>
        <w:t>-אלמאלכ דהאמשה (רע"ם</w:t>
      </w:r>
      <w:r>
        <w:rPr>
          <w:rtl/>
        </w:rPr>
        <w:t>):</w:t>
      </w:r>
    </w:p>
    <w:p w14:paraId="14596FA5" w14:textId="77777777" w:rsidR="00000000" w:rsidRDefault="00FD3276">
      <w:pPr>
        <w:pStyle w:val="a"/>
        <w:rPr>
          <w:rFonts w:hint="cs"/>
          <w:rtl/>
        </w:rPr>
      </w:pPr>
    </w:p>
    <w:p w14:paraId="461CBA46" w14:textId="77777777" w:rsidR="00000000" w:rsidRDefault="00FD3276">
      <w:pPr>
        <w:pStyle w:val="a"/>
        <w:rPr>
          <w:rFonts w:hint="cs"/>
          <w:rtl/>
        </w:rPr>
      </w:pPr>
      <w:r>
        <w:rPr>
          <w:rFonts w:hint="cs"/>
          <w:rtl/>
        </w:rPr>
        <w:t xml:space="preserve">- - - </w:t>
      </w:r>
    </w:p>
    <w:p w14:paraId="5722E526" w14:textId="77777777" w:rsidR="00000000" w:rsidRDefault="00FD3276">
      <w:pPr>
        <w:pStyle w:val="a"/>
        <w:ind w:firstLine="0"/>
        <w:rPr>
          <w:rFonts w:hint="cs"/>
          <w:rtl/>
        </w:rPr>
      </w:pPr>
    </w:p>
    <w:p w14:paraId="70BDB4D9" w14:textId="77777777" w:rsidR="00000000" w:rsidRDefault="00FD3276">
      <w:pPr>
        <w:pStyle w:val="SpeakerCon"/>
        <w:rPr>
          <w:rtl/>
        </w:rPr>
      </w:pPr>
      <w:bookmarkStart w:id="141" w:name="FS000000490T13_05_2003_18_19_15C"/>
      <w:bookmarkEnd w:id="141"/>
      <w:r>
        <w:rPr>
          <w:rtl/>
        </w:rPr>
        <w:t>נסים זאב (ש"ס):</w:t>
      </w:r>
    </w:p>
    <w:p w14:paraId="38CFE510" w14:textId="77777777" w:rsidR="00000000" w:rsidRDefault="00FD3276">
      <w:pPr>
        <w:pStyle w:val="a"/>
        <w:rPr>
          <w:rtl/>
        </w:rPr>
      </w:pPr>
    </w:p>
    <w:p w14:paraId="1A9376F3" w14:textId="77777777" w:rsidR="00000000" w:rsidRDefault="00FD3276">
      <w:pPr>
        <w:pStyle w:val="a"/>
        <w:rPr>
          <w:rFonts w:hint="cs"/>
          <w:rtl/>
        </w:rPr>
      </w:pPr>
      <w:r>
        <w:rPr>
          <w:rFonts w:hint="cs"/>
          <w:rtl/>
        </w:rPr>
        <w:t>- - - הם שולטים בשטח, או הרצונות של אבו-מאזן, או האשליות של אבו-מאזן.  השאלה היא מי מכתיב פה את המדיניות.</w:t>
      </w:r>
    </w:p>
    <w:p w14:paraId="2646FD7A" w14:textId="77777777" w:rsidR="00000000" w:rsidRDefault="00FD3276">
      <w:pPr>
        <w:pStyle w:val="a"/>
        <w:rPr>
          <w:rFonts w:hint="cs"/>
          <w:rtl/>
        </w:rPr>
      </w:pPr>
    </w:p>
    <w:p w14:paraId="0C7709D0" w14:textId="77777777" w:rsidR="00000000" w:rsidRDefault="00FD3276">
      <w:pPr>
        <w:pStyle w:val="a"/>
        <w:rPr>
          <w:rFonts w:hint="cs"/>
          <w:rtl/>
        </w:rPr>
      </w:pPr>
      <w:r>
        <w:rPr>
          <w:rFonts w:hint="cs"/>
          <w:rtl/>
        </w:rPr>
        <w:t>אדוני השר, דבר אחד עם ישראל רוצה לדעת: האם הממשלה הזאת ויתרה על הקווים האדומים שלה, שאחד מהם הוא הנושא של זכות השיבה. אם</w:t>
      </w:r>
      <w:r>
        <w:rPr>
          <w:rFonts w:hint="cs"/>
          <w:rtl/>
        </w:rPr>
        <w:t xml:space="preserve"> ראש הממשלה מתחיל במשא-ומתן בלי שהוא מתנה שנושא זכות השיבה אינו עומד על הפרק - אין מקום להתחיל במשא-ומתן.</w:t>
      </w:r>
    </w:p>
    <w:p w14:paraId="4DC037E5" w14:textId="77777777" w:rsidR="00000000" w:rsidRDefault="00FD3276">
      <w:pPr>
        <w:pStyle w:val="a"/>
        <w:ind w:firstLine="0"/>
        <w:rPr>
          <w:rFonts w:hint="cs"/>
          <w:rtl/>
        </w:rPr>
      </w:pPr>
    </w:p>
    <w:p w14:paraId="622D2308" w14:textId="77777777" w:rsidR="00000000" w:rsidRDefault="00FD3276">
      <w:pPr>
        <w:pStyle w:val="ad"/>
        <w:rPr>
          <w:rtl/>
        </w:rPr>
      </w:pPr>
      <w:r>
        <w:rPr>
          <w:rtl/>
        </w:rPr>
        <w:t>היו"ר אלי בן-מנחם:</w:t>
      </w:r>
    </w:p>
    <w:p w14:paraId="78A5D7BF" w14:textId="77777777" w:rsidR="00000000" w:rsidRDefault="00FD3276">
      <w:pPr>
        <w:pStyle w:val="a"/>
        <w:rPr>
          <w:rtl/>
        </w:rPr>
      </w:pPr>
    </w:p>
    <w:p w14:paraId="0D52C588" w14:textId="77777777" w:rsidR="00000000" w:rsidRDefault="00FD3276">
      <w:pPr>
        <w:pStyle w:val="a"/>
        <w:rPr>
          <w:rFonts w:hint="cs"/>
          <w:rtl/>
        </w:rPr>
      </w:pPr>
      <w:r>
        <w:rPr>
          <w:rFonts w:hint="cs"/>
          <w:rtl/>
        </w:rPr>
        <w:t>תודה לחבר הכנסת זאב. אני מזמין את חבר הכנסת עבד-אלמאלכ דהאמשה. יש לך דקה. בבקשה.</w:t>
      </w:r>
    </w:p>
    <w:p w14:paraId="3B70B1B9" w14:textId="77777777" w:rsidR="00000000" w:rsidRDefault="00FD3276">
      <w:pPr>
        <w:pStyle w:val="a"/>
        <w:ind w:firstLine="0"/>
        <w:rPr>
          <w:rFonts w:hint="cs"/>
          <w:rtl/>
        </w:rPr>
      </w:pPr>
    </w:p>
    <w:p w14:paraId="6D5ECC56" w14:textId="77777777" w:rsidR="00000000" w:rsidRDefault="00FD3276">
      <w:pPr>
        <w:pStyle w:val="Speaker"/>
        <w:rPr>
          <w:rtl/>
        </w:rPr>
      </w:pPr>
      <w:bookmarkStart w:id="142" w:name="FS000000550T13_05_2003_18_20_33"/>
      <w:bookmarkEnd w:id="142"/>
      <w:r>
        <w:rPr>
          <w:rFonts w:hint="eastAsia"/>
          <w:rtl/>
        </w:rPr>
        <w:t>עבד</w:t>
      </w:r>
      <w:r>
        <w:rPr>
          <w:rtl/>
        </w:rPr>
        <w:t>-אלמאלכ דהאמשה (רע"ם):</w:t>
      </w:r>
    </w:p>
    <w:p w14:paraId="68D2000B" w14:textId="77777777" w:rsidR="00000000" w:rsidRDefault="00FD3276">
      <w:pPr>
        <w:pStyle w:val="a"/>
        <w:rPr>
          <w:rFonts w:hint="cs"/>
          <w:rtl/>
        </w:rPr>
      </w:pPr>
    </w:p>
    <w:p w14:paraId="5B588920" w14:textId="77777777" w:rsidR="00000000" w:rsidRDefault="00FD3276">
      <w:pPr>
        <w:pStyle w:val="a"/>
        <w:rPr>
          <w:rFonts w:hint="cs"/>
          <w:rtl/>
        </w:rPr>
      </w:pPr>
      <w:r>
        <w:rPr>
          <w:rFonts w:hint="cs"/>
          <w:rtl/>
        </w:rPr>
        <w:t>כבוד היושב-ראש, מכוב</w:t>
      </w:r>
      <w:r>
        <w:rPr>
          <w:rFonts w:hint="cs"/>
          <w:rtl/>
        </w:rPr>
        <w:t>די השרים, חברי חברי הכנסת, אני מסכים עם דבריו של חבר הכנסת יתום,  שעכשיו הכדור רובץ בשטחה של ממשלת ישראל. עד הרגע הזה הממשלה הזאת לא אמרה שהיא אפילו מקבלת, אפילו בשפת הדיבורים, את מפת הדרכים או מפת השלום.</w:t>
      </w:r>
    </w:p>
    <w:p w14:paraId="6E917660" w14:textId="77777777" w:rsidR="00000000" w:rsidRDefault="00FD3276">
      <w:pPr>
        <w:pStyle w:val="a"/>
        <w:rPr>
          <w:rFonts w:hint="cs"/>
          <w:rtl/>
        </w:rPr>
      </w:pPr>
    </w:p>
    <w:p w14:paraId="5D773457" w14:textId="77777777" w:rsidR="00000000" w:rsidRDefault="00FD3276">
      <w:pPr>
        <w:pStyle w:val="a"/>
        <w:rPr>
          <w:rFonts w:hint="cs"/>
          <w:rtl/>
        </w:rPr>
      </w:pPr>
      <w:r>
        <w:rPr>
          <w:rFonts w:hint="cs"/>
          <w:rtl/>
        </w:rPr>
        <w:t>מי שקובע ומי ששולט בשטח, חבר הכנסת  זאב, זה רק ישר</w:t>
      </w:r>
      <w:r>
        <w:rPr>
          <w:rFonts w:hint="cs"/>
          <w:rtl/>
        </w:rPr>
        <w:t xml:space="preserve">אל, ממשלת ישראל. מי שעכשיו עושה את כל הפיגועים ואת כל הדברים, זה ממשלת ישראל. לא עניין של מחוות - - - </w:t>
      </w:r>
    </w:p>
    <w:p w14:paraId="411FC400" w14:textId="77777777" w:rsidR="00000000" w:rsidRDefault="00FD3276">
      <w:pPr>
        <w:pStyle w:val="a"/>
        <w:ind w:firstLine="0"/>
        <w:rPr>
          <w:rFonts w:hint="cs"/>
          <w:rtl/>
        </w:rPr>
      </w:pPr>
    </w:p>
    <w:p w14:paraId="7AAEF808" w14:textId="77777777" w:rsidR="00000000" w:rsidRDefault="00FD3276">
      <w:pPr>
        <w:pStyle w:val="ac"/>
        <w:rPr>
          <w:rtl/>
        </w:rPr>
      </w:pPr>
      <w:r>
        <w:rPr>
          <w:rFonts w:hint="eastAsia"/>
          <w:rtl/>
        </w:rPr>
        <w:t>יחיאל</w:t>
      </w:r>
      <w:r>
        <w:rPr>
          <w:rtl/>
        </w:rPr>
        <w:t xml:space="preserve"> חזן (הליכוד):</w:t>
      </w:r>
    </w:p>
    <w:p w14:paraId="256E486A" w14:textId="77777777" w:rsidR="00000000" w:rsidRDefault="00FD3276">
      <w:pPr>
        <w:pStyle w:val="a"/>
        <w:rPr>
          <w:rFonts w:hint="cs"/>
          <w:rtl/>
        </w:rPr>
      </w:pPr>
    </w:p>
    <w:p w14:paraId="12DCC794" w14:textId="77777777" w:rsidR="00000000" w:rsidRDefault="00FD3276">
      <w:pPr>
        <w:pStyle w:val="a"/>
        <w:rPr>
          <w:rFonts w:hint="cs"/>
          <w:rtl/>
        </w:rPr>
      </w:pPr>
      <w:r>
        <w:rPr>
          <w:rFonts w:hint="cs"/>
          <w:rtl/>
        </w:rPr>
        <w:t>תתבייש לך.</w:t>
      </w:r>
    </w:p>
    <w:p w14:paraId="3AE12DAA" w14:textId="77777777" w:rsidR="00000000" w:rsidRDefault="00FD3276">
      <w:pPr>
        <w:pStyle w:val="a"/>
        <w:ind w:firstLine="0"/>
        <w:rPr>
          <w:rFonts w:hint="cs"/>
          <w:rtl/>
        </w:rPr>
      </w:pPr>
    </w:p>
    <w:p w14:paraId="6BA1B5BC" w14:textId="77777777" w:rsidR="00000000" w:rsidRDefault="00FD3276">
      <w:pPr>
        <w:pStyle w:val="SpeakerCon"/>
        <w:rPr>
          <w:rtl/>
        </w:rPr>
      </w:pPr>
      <w:bookmarkStart w:id="143" w:name="FS000000550T13_05_2003_18_21_47C"/>
      <w:bookmarkEnd w:id="143"/>
      <w:r>
        <w:rPr>
          <w:rtl/>
        </w:rPr>
        <w:t>עבד-אלמאלכ דהאמשה (רע"ם):</w:t>
      </w:r>
    </w:p>
    <w:p w14:paraId="35C5EB7A" w14:textId="77777777" w:rsidR="00000000" w:rsidRDefault="00FD3276">
      <w:pPr>
        <w:pStyle w:val="a"/>
        <w:rPr>
          <w:rtl/>
        </w:rPr>
      </w:pPr>
    </w:p>
    <w:p w14:paraId="04E77CAB" w14:textId="77777777" w:rsidR="00000000" w:rsidRDefault="00FD3276">
      <w:pPr>
        <w:pStyle w:val="a"/>
        <w:rPr>
          <w:rFonts w:hint="cs"/>
          <w:rtl/>
        </w:rPr>
      </w:pPr>
      <w:r>
        <w:rPr>
          <w:rFonts w:hint="cs"/>
          <w:rtl/>
        </w:rPr>
        <w:t>אני מדבר על עובדות. תתבייש לך אתה. כל יום הולכים והורסים ורוצחים. צבא שלם עוסק בזה שנים, ואת</w:t>
      </w:r>
      <w:r>
        <w:rPr>
          <w:rFonts w:hint="cs"/>
          <w:rtl/>
        </w:rPr>
        <w:t xml:space="preserve">ם לא - - - </w:t>
      </w:r>
    </w:p>
    <w:p w14:paraId="3FA65B54" w14:textId="77777777" w:rsidR="00000000" w:rsidRDefault="00FD3276">
      <w:pPr>
        <w:pStyle w:val="a"/>
        <w:ind w:firstLine="0"/>
        <w:rPr>
          <w:rFonts w:hint="cs"/>
          <w:rtl/>
        </w:rPr>
      </w:pPr>
    </w:p>
    <w:p w14:paraId="6C0A69A0" w14:textId="77777777" w:rsidR="00000000" w:rsidRDefault="00FD3276">
      <w:pPr>
        <w:pStyle w:val="ac"/>
        <w:rPr>
          <w:rtl/>
        </w:rPr>
      </w:pPr>
      <w:r>
        <w:rPr>
          <w:rFonts w:hint="eastAsia"/>
          <w:rtl/>
        </w:rPr>
        <w:t>יחיאל</w:t>
      </w:r>
      <w:r>
        <w:rPr>
          <w:rtl/>
        </w:rPr>
        <w:t xml:space="preserve"> חזן (הליכוד):</w:t>
      </w:r>
    </w:p>
    <w:p w14:paraId="6682FD3C" w14:textId="77777777" w:rsidR="00000000" w:rsidRDefault="00FD3276">
      <w:pPr>
        <w:pStyle w:val="a"/>
        <w:rPr>
          <w:rFonts w:hint="cs"/>
          <w:rtl/>
        </w:rPr>
      </w:pPr>
    </w:p>
    <w:p w14:paraId="4A39C608" w14:textId="77777777" w:rsidR="00000000" w:rsidRDefault="00FD3276">
      <w:pPr>
        <w:pStyle w:val="a"/>
        <w:rPr>
          <w:rFonts w:hint="cs"/>
          <w:rtl/>
        </w:rPr>
      </w:pPr>
      <w:r>
        <w:rPr>
          <w:rFonts w:hint="cs"/>
          <w:rtl/>
        </w:rPr>
        <w:t>תתבייש לך.</w:t>
      </w:r>
    </w:p>
    <w:p w14:paraId="256EF594" w14:textId="77777777" w:rsidR="00000000" w:rsidRDefault="00FD3276">
      <w:pPr>
        <w:pStyle w:val="a"/>
        <w:ind w:firstLine="0"/>
        <w:rPr>
          <w:rFonts w:hint="cs"/>
          <w:rtl/>
        </w:rPr>
      </w:pPr>
    </w:p>
    <w:p w14:paraId="2CCFEBFC" w14:textId="77777777" w:rsidR="00000000" w:rsidRDefault="00FD3276">
      <w:pPr>
        <w:pStyle w:val="SpeakerCon"/>
        <w:rPr>
          <w:rtl/>
        </w:rPr>
      </w:pPr>
      <w:bookmarkStart w:id="144" w:name="FS000000550T13_05_2003_18_22_29C"/>
      <w:bookmarkEnd w:id="144"/>
      <w:r>
        <w:rPr>
          <w:rtl/>
        </w:rPr>
        <w:t>עבד-אלמאלכ דהאמשה (רע"ם):</w:t>
      </w:r>
    </w:p>
    <w:p w14:paraId="3F9CE562" w14:textId="77777777" w:rsidR="00000000" w:rsidRDefault="00FD3276">
      <w:pPr>
        <w:pStyle w:val="a"/>
        <w:rPr>
          <w:rtl/>
        </w:rPr>
      </w:pPr>
    </w:p>
    <w:p w14:paraId="0118BB58" w14:textId="77777777" w:rsidR="00000000" w:rsidRDefault="00FD3276">
      <w:pPr>
        <w:pStyle w:val="a"/>
        <w:rPr>
          <w:rFonts w:hint="cs"/>
          <w:rtl/>
        </w:rPr>
      </w:pPr>
      <w:r>
        <w:rPr>
          <w:rFonts w:hint="cs"/>
          <w:rtl/>
        </w:rPr>
        <w:t>אתה תתבייש לך.  אני מדבר על המציאות, על העובדות.</w:t>
      </w:r>
    </w:p>
    <w:p w14:paraId="2CD7D12C" w14:textId="77777777" w:rsidR="00000000" w:rsidRDefault="00FD3276">
      <w:pPr>
        <w:pStyle w:val="a"/>
        <w:ind w:firstLine="0"/>
        <w:rPr>
          <w:rFonts w:hint="cs"/>
          <w:rtl/>
        </w:rPr>
      </w:pPr>
    </w:p>
    <w:p w14:paraId="6E805348" w14:textId="77777777" w:rsidR="00000000" w:rsidRDefault="00FD3276">
      <w:pPr>
        <w:pStyle w:val="ac"/>
        <w:rPr>
          <w:rtl/>
        </w:rPr>
      </w:pPr>
      <w:r>
        <w:rPr>
          <w:rFonts w:hint="eastAsia"/>
          <w:rtl/>
        </w:rPr>
        <w:t>יחיאל</w:t>
      </w:r>
      <w:r>
        <w:rPr>
          <w:rtl/>
        </w:rPr>
        <w:t xml:space="preserve"> חזן (הליכוד):</w:t>
      </w:r>
    </w:p>
    <w:p w14:paraId="4C07F5BE" w14:textId="77777777" w:rsidR="00000000" w:rsidRDefault="00FD3276">
      <w:pPr>
        <w:pStyle w:val="a"/>
        <w:rPr>
          <w:rFonts w:hint="cs"/>
          <w:rtl/>
        </w:rPr>
      </w:pPr>
    </w:p>
    <w:p w14:paraId="686B5090" w14:textId="77777777" w:rsidR="00000000" w:rsidRDefault="00FD3276">
      <w:pPr>
        <w:pStyle w:val="a"/>
        <w:rPr>
          <w:rFonts w:hint="cs"/>
          <w:rtl/>
        </w:rPr>
      </w:pPr>
      <w:r>
        <w:rPr>
          <w:rFonts w:hint="cs"/>
          <w:rtl/>
        </w:rPr>
        <w:t>- - -  תתבייש לך.</w:t>
      </w:r>
    </w:p>
    <w:p w14:paraId="77FE9CA5" w14:textId="77777777" w:rsidR="00000000" w:rsidRDefault="00FD3276">
      <w:pPr>
        <w:pStyle w:val="a"/>
        <w:ind w:firstLine="0"/>
        <w:rPr>
          <w:rFonts w:hint="cs"/>
          <w:rtl/>
        </w:rPr>
      </w:pPr>
    </w:p>
    <w:p w14:paraId="7DCC5B33" w14:textId="77777777" w:rsidR="00000000" w:rsidRDefault="00FD3276">
      <w:pPr>
        <w:pStyle w:val="SpeakerCon"/>
        <w:rPr>
          <w:rtl/>
        </w:rPr>
      </w:pPr>
      <w:bookmarkStart w:id="145" w:name="FS000000550T13_05_2003_18_23_26C"/>
      <w:bookmarkEnd w:id="145"/>
      <w:r>
        <w:rPr>
          <w:rtl/>
        </w:rPr>
        <w:t>עבד-אלמאלכ דהאמשה (רע"ם):</w:t>
      </w:r>
    </w:p>
    <w:p w14:paraId="23D3BE12" w14:textId="77777777" w:rsidR="00000000" w:rsidRDefault="00FD3276">
      <w:pPr>
        <w:pStyle w:val="a"/>
        <w:rPr>
          <w:rtl/>
        </w:rPr>
      </w:pPr>
    </w:p>
    <w:p w14:paraId="0D2F8CD6" w14:textId="77777777" w:rsidR="00000000" w:rsidRDefault="00FD3276">
      <w:pPr>
        <w:pStyle w:val="a"/>
        <w:rPr>
          <w:rFonts w:hint="cs"/>
          <w:rtl/>
        </w:rPr>
      </w:pPr>
      <w:r>
        <w:rPr>
          <w:rFonts w:hint="cs"/>
          <w:rtl/>
        </w:rPr>
        <w:t>אני מדבר על העובדות. אתה צריך להתבייש ולא להפריע לי. אתה חייב לשמו</w:t>
      </w:r>
      <w:r>
        <w:rPr>
          <w:rFonts w:hint="cs"/>
          <w:rtl/>
        </w:rPr>
        <w:t xml:space="preserve">ע גם את זה. </w:t>
      </w:r>
    </w:p>
    <w:p w14:paraId="743AAE7A" w14:textId="77777777" w:rsidR="00000000" w:rsidRDefault="00FD3276">
      <w:pPr>
        <w:pStyle w:val="a"/>
        <w:ind w:firstLine="0"/>
        <w:rPr>
          <w:rFonts w:hint="cs"/>
          <w:rtl/>
        </w:rPr>
      </w:pPr>
    </w:p>
    <w:p w14:paraId="0A447C21" w14:textId="77777777" w:rsidR="00000000" w:rsidRDefault="00FD3276">
      <w:pPr>
        <w:pStyle w:val="ac"/>
        <w:rPr>
          <w:rtl/>
        </w:rPr>
      </w:pPr>
      <w:r>
        <w:rPr>
          <w:rFonts w:hint="eastAsia"/>
          <w:rtl/>
        </w:rPr>
        <w:t>יחיאל</w:t>
      </w:r>
      <w:r>
        <w:rPr>
          <w:rtl/>
        </w:rPr>
        <w:t xml:space="preserve"> חזן (הליכוד):</w:t>
      </w:r>
    </w:p>
    <w:p w14:paraId="005AB092" w14:textId="77777777" w:rsidR="00000000" w:rsidRDefault="00FD3276">
      <w:pPr>
        <w:pStyle w:val="a"/>
        <w:rPr>
          <w:rFonts w:hint="cs"/>
          <w:rtl/>
        </w:rPr>
      </w:pPr>
    </w:p>
    <w:p w14:paraId="32347575" w14:textId="77777777" w:rsidR="00000000" w:rsidRDefault="00FD3276">
      <w:pPr>
        <w:pStyle w:val="a"/>
        <w:rPr>
          <w:rFonts w:hint="cs"/>
          <w:rtl/>
        </w:rPr>
      </w:pPr>
      <w:r>
        <w:rPr>
          <w:rFonts w:hint="cs"/>
          <w:rtl/>
        </w:rPr>
        <w:t>אין לך זכות קיום. תתבייש לך.</w:t>
      </w:r>
    </w:p>
    <w:p w14:paraId="218AC7A0" w14:textId="77777777" w:rsidR="00000000" w:rsidRDefault="00FD3276">
      <w:pPr>
        <w:pStyle w:val="a"/>
        <w:ind w:firstLine="0"/>
        <w:rPr>
          <w:rFonts w:hint="cs"/>
          <w:rtl/>
        </w:rPr>
      </w:pPr>
    </w:p>
    <w:p w14:paraId="6418F6E0" w14:textId="77777777" w:rsidR="00000000" w:rsidRDefault="00FD3276">
      <w:pPr>
        <w:pStyle w:val="SpeakerCon"/>
        <w:rPr>
          <w:rtl/>
        </w:rPr>
      </w:pPr>
      <w:bookmarkStart w:id="146" w:name="FS000000550T13_05_2003_18_24_05C"/>
      <w:bookmarkEnd w:id="146"/>
      <w:r>
        <w:rPr>
          <w:rtl/>
        </w:rPr>
        <w:t>עבד-אלמאלכ דהאמשה (רע"ם):</w:t>
      </w:r>
    </w:p>
    <w:p w14:paraId="2CC3E098" w14:textId="77777777" w:rsidR="00000000" w:rsidRDefault="00FD3276">
      <w:pPr>
        <w:pStyle w:val="a"/>
        <w:rPr>
          <w:rtl/>
        </w:rPr>
      </w:pPr>
    </w:p>
    <w:p w14:paraId="718BEC4D" w14:textId="77777777" w:rsidR="00000000" w:rsidRDefault="00FD3276">
      <w:pPr>
        <w:pStyle w:val="a"/>
        <w:rPr>
          <w:rFonts w:hint="cs"/>
          <w:rtl/>
        </w:rPr>
      </w:pPr>
      <w:r>
        <w:rPr>
          <w:rFonts w:hint="cs"/>
          <w:rtl/>
        </w:rPr>
        <w:t>לא מדובר פה במחוות ואף אחד לא עושה טובה. טובת כולם היא לעשות שלום. אם רוצים לעשות שלום, הדרך ברורה.</w:t>
      </w:r>
    </w:p>
    <w:p w14:paraId="1FF531F2" w14:textId="77777777" w:rsidR="00000000" w:rsidRDefault="00FD3276">
      <w:pPr>
        <w:pStyle w:val="a"/>
        <w:ind w:firstLine="0"/>
        <w:rPr>
          <w:rFonts w:hint="cs"/>
          <w:rtl/>
        </w:rPr>
      </w:pPr>
    </w:p>
    <w:p w14:paraId="1C89E104" w14:textId="77777777" w:rsidR="00000000" w:rsidRDefault="00FD3276">
      <w:pPr>
        <w:pStyle w:val="ac"/>
        <w:rPr>
          <w:rtl/>
        </w:rPr>
      </w:pPr>
      <w:r>
        <w:rPr>
          <w:rFonts w:hint="eastAsia"/>
          <w:rtl/>
        </w:rPr>
        <w:t>יחיאל</w:t>
      </w:r>
      <w:r>
        <w:rPr>
          <w:rtl/>
        </w:rPr>
        <w:t xml:space="preserve"> חזן (הליכוד):</w:t>
      </w:r>
    </w:p>
    <w:p w14:paraId="708A1098" w14:textId="77777777" w:rsidR="00000000" w:rsidRDefault="00FD3276">
      <w:pPr>
        <w:pStyle w:val="a"/>
        <w:rPr>
          <w:rFonts w:hint="cs"/>
          <w:rtl/>
        </w:rPr>
      </w:pPr>
    </w:p>
    <w:p w14:paraId="7BAB959F" w14:textId="77777777" w:rsidR="00000000" w:rsidRDefault="00FD3276">
      <w:pPr>
        <w:pStyle w:val="a"/>
        <w:rPr>
          <w:rFonts w:hint="cs"/>
          <w:rtl/>
        </w:rPr>
      </w:pPr>
      <w:r>
        <w:rPr>
          <w:rFonts w:hint="cs"/>
          <w:rtl/>
        </w:rPr>
        <w:t xml:space="preserve">- - - </w:t>
      </w:r>
    </w:p>
    <w:p w14:paraId="0097DF17" w14:textId="77777777" w:rsidR="00000000" w:rsidRDefault="00FD3276">
      <w:pPr>
        <w:pStyle w:val="a"/>
        <w:ind w:firstLine="0"/>
        <w:rPr>
          <w:rFonts w:hint="cs"/>
          <w:rtl/>
        </w:rPr>
      </w:pPr>
    </w:p>
    <w:p w14:paraId="5D561F3D" w14:textId="77777777" w:rsidR="00000000" w:rsidRDefault="00FD3276">
      <w:pPr>
        <w:pStyle w:val="ad"/>
        <w:rPr>
          <w:rtl/>
        </w:rPr>
      </w:pPr>
      <w:r>
        <w:rPr>
          <w:rFonts w:hint="eastAsia"/>
          <w:rtl/>
        </w:rPr>
        <w:t>היו</w:t>
      </w:r>
      <w:r>
        <w:rPr>
          <w:rtl/>
        </w:rPr>
        <w:t>"ר אלי בן-מנחם:</w:t>
      </w:r>
    </w:p>
    <w:p w14:paraId="4BF9559B" w14:textId="77777777" w:rsidR="00000000" w:rsidRDefault="00FD3276">
      <w:pPr>
        <w:pStyle w:val="a"/>
        <w:rPr>
          <w:rFonts w:hint="cs"/>
          <w:rtl/>
        </w:rPr>
      </w:pPr>
    </w:p>
    <w:p w14:paraId="3755F692" w14:textId="77777777" w:rsidR="00000000" w:rsidRDefault="00FD3276">
      <w:pPr>
        <w:pStyle w:val="a"/>
        <w:rPr>
          <w:rFonts w:hint="cs"/>
          <w:rtl/>
        </w:rPr>
      </w:pPr>
      <w:r>
        <w:rPr>
          <w:rFonts w:hint="cs"/>
          <w:rtl/>
        </w:rPr>
        <w:t>חבר הכנסת חזן.</w:t>
      </w:r>
    </w:p>
    <w:p w14:paraId="77E12204" w14:textId="77777777" w:rsidR="00000000" w:rsidRDefault="00FD3276">
      <w:pPr>
        <w:pStyle w:val="a"/>
        <w:ind w:firstLine="0"/>
        <w:rPr>
          <w:rFonts w:hint="cs"/>
          <w:rtl/>
        </w:rPr>
      </w:pPr>
    </w:p>
    <w:p w14:paraId="12E2F1A3" w14:textId="77777777" w:rsidR="00000000" w:rsidRDefault="00FD3276">
      <w:pPr>
        <w:pStyle w:val="SpeakerCon"/>
        <w:rPr>
          <w:rtl/>
        </w:rPr>
      </w:pPr>
      <w:bookmarkStart w:id="147" w:name="FS000000550T13_05_2003_18_25_08C"/>
      <w:bookmarkEnd w:id="147"/>
      <w:r>
        <w:rPr>
          <w:rtl/>
        </w:rPr>
        <w:t>עבד-אלמאלכ דהאמשה (רע"ם):</w:t>
      </w:r>
    </w:p>
    <w:p w14:paraId="275CA932" w14:textId="77777777" w:rsidR="00000000" w:rsidRDefault="00FD3276">
      <w:pPr>
        <w:pStyle w:val="a"/>
        <w:rPr>
          <w:rtl/>
        </w:rPr>
      </w:pPr>
    </w:p>
    <w:p w14:paraId="28D3B8BC" w14:textId="77777777" w:rsidR="00000000" w:rsidRDefault="00FD3276">
      <w:pPr>
        <w:pStyle w:val="a"/>
        <w:rPr>
          <w:rFonts w:hint="cs"/>
          <w:rtl/>
        </w:rPr>
      </w:pPr>
      <w:r>
        <w:rPr>
          <w:rFonts w:hint="cs"/>
          <w:rtl/>
        </w:rPr>
        <w:t>לא על-ידי דיכוי ולא על-ידי כיבוש ולא על-ידי המשך הרציחות, אלא במדיניות אחרת לגמרי.  אל תעשו מחוות. אף אחד לא עושה מחוות, כל אחד יעשה את המחויבות שלו לעמו ולעתיד שלו. זה מה שצריך לעשות וזה מה שממשלת ישראל נדרשת לעשות, ואתה תתביי</w:t>
      </w:r>
      <w:r>
        <w:rPr>
          <w:rFonts w:hint="cs"/>
          <w:rtl/>
        </w:rPr>
        <w:t xml:space="preserve">ש.  תודה רבה. </w:t>
      </w:r>
    </w:p>
    <w:p w14:paraId="5D62C868" w14:textId="77777777" w:rsidR="00000000" w:rsidRDefault="00FD3276">
      <w:pPr>
        <w:pStyle w:val="a"/>
        <w:ind w:firstLine="0"/>
        <w:rPr>
          <w:rFonts w:hint="cs"/>
          <w:rtl/>
        </w:rPr>
      </w:pPr>
    </w:p>
    <w:p w14:paraId="31AF1BE4" w14:textId="77777777" w:rsidR="00000000" w:rsidRDefault="00FD3276">
      <w:pPr>
        <w:pStyle w:val="ac"/>
        <w:rPr>
          <w:rtl/>
        </w:rPr>
      </w:pPr>
      <w:r>
        <w:rPr>
          <w:rFonts w:hint="eastAsia"/>
          <w:rtl/>
        </w:rPr>
        <w:t>יחיאל</w:t>
      </w:r>
      <w:r>
        <w:rPr>
          <w:rtl/>
        </w:rPr>
        <w:t xml:space="preserve"> חזן (הליכוד):</w:t>
      </w:r>
    </w:p>
    <w:p w14:paraId="25CDD910" w14:textId="77777777" w:rsidR="00000000" w:rsidRDefault="00FD3276">
      <w:pPr>
        <w:pStyle w:val="a"/>
        <w:rPr>
          <w:rFonts w:hint="cs"/>
          <w:rtl/>
        </w:rPr>
      </w:pPr>
    </w:p>
    <w:p w14:paraId="650D0F7B" w14:textId="77777777" w:rsidR="00000000" w:rsidRDefault="00FD3276">
      <w:pPr>
        <w:pStyle w:val="a"/>
        <w:rPr>
          <w:rFonts w:hint="cs"/>
          <w:rtl/>
        </w:rPr>
      </w:pPr>
      <w:r>
        <w:rPr>
          <w:rFonts w:hint="cs"/>
          <w:rtl/>
        </w:rPr>
        <w:t xml:space="preserve">- - - </w:t>
      </w:r>
    </w:p>
    <w:p w14:paraId="4117C543" w14:textId="77777777" w:rsidR="00000000" w:rsidRDefault="00FD3276">
      <w:pPr>
        <w:pStyle w:val="a"/>
        <w:ind w:firstLine="0"/>
        <w:rPr>
          <w:rFonts w:hint="cs"/>
          <w:rtl/>
        </w:rPr>
      </w:pPr>
    </w:p>
    <w:p w14:paraId="47F7848A" w14:textId="77777777" w:rsidR="00000000" w:rsidRDefault="00FD3276">
      <w:pPr>
        <w:pStyle w:val="ad"/>
        <w:rPr>
          <w:rtl/>
        </w:rPr>
      </w:pPr>
      <w:r>
        <w:rPr>
          <w:rtl/>
        </w:rPr>
        <w:t>היו"ר אלי בן-מנחם:</w:t>
      </w:r>
    </w:p>
    <w:p w14:paraId="7DA47CDE" w14:textId="77777777" w:rsidR="00000000" w:rsidRDefault="00FD3276">
      <w:pPr>
        <w:pStyle w:val="a"/>
        <w:rPr>
          <w:rtl/>
        </w:rPr>
      </w:pPr>
    </w:p>
    <w:p w14:paraId="2A574F94" w14:textId="77777777" w:rsidR="00000000" w:rsidRDefault="00FD3276">
      <w:pPr>
        <w:pStyle w:val="a"/>
        <w:rPr>
          <w:rFonts w:hint="cs"/>
          <w:rtl/>
        </w:rPr>
      </w:pPr>
      <w:r>
        <w:rPr>
          <w:rFonts w:hint="cs"/>
          <w:rtl/>
        </w:rPr>
        <w:t>חבר הכנסת חזן, אנחנו עוברים להצבעה.</w:t>
      </w:r>
    </w:p>
    <w:p w14:paraId="7294AF36" w14:textId="77777777" w:rsidR="00000000" w:rsidRDefault="00FD3276">
      <w:pPr>
        <w:pStyle w:val="a"/>
        <w:ind w:firstLine="0"/>
        <w:rPr>
          <w:rFonts w:hint="cs"/>
          <w:rtl/>
        </w:rPr>
      </w:pPr>
    </w:p>
    <w:p w14:paraId="4D12B1A3" w14:textId="77777777" w:rsidR="00000000" w:rsidRDefault="00FD3276">
      <w:pPr>
        <w:pStyle w:val="ac"/>
        <w:rPr>
          <w:rtl/>
        </w:rPr>
      </w:pPr>
      <w:r>
        <w:rPr>
          <w:rFonts w:hint="eastAsia"/>
          <w:rtl/>
        </w:rPr>
        <w:t>יחיאל</w:t>
      </w:r>
      <w:r>
        <w:rPr>
          <w:rtl/>
        </w:rPr>
        <w:t xml:space="preserve"> חזן (הליכוד):</w:t>
      </w:r>
    </w:p>
    <w:p w14:paraId="6135A057" w14:textId="77777777" w:rsidR="00000000" w:rsidRDefault="00FD3276">
      <w:pPr>
        <w:pStyle w:val="a"/>
        <w:rPr>
          <w:rFonts w:hint="cs"/>
          <w:rtl/>
        </w:rPr>
      </w:pPr>
    </w:p>
    <w:p w14:paraId="6155198C" w14:textId="77777777" w:rsidR="00000000" w:rsidRDefault="00FD3276">
      <w:pPr>
        <w:pStyle w:val="a"/>
        <w:rPr>
          <w:rFonts w:hint="cs"/>
          <w:rtl/>
        </w:rPr>
      </w:pPr>
      <w:r>
        <w:rPr>
          <w:rFonts w:hint="cs"/>
          <w:rtl/>
        </w:rPr>
        <w:t xml:space="preserve">אתה שותף לרוצחים. </w:t>
      </w:r>
    </w:p>
    <w:p w14:paraId="18C1F7F0" w14:textId="77777777" w:rsidR="00000000" w:rsidRDefault="00FD3276">
      <w:pPr>
        <w:pStyle w:val="a"/>
        <w:ind w:firstLine="0"/>
        <w:rPr>
          <w:rFonts w:hint="cs"/>
          <w:rtl/>
        </w:rPr>
      </w:pPr>
    </w:p>
    <w:p w14:paraId="64517120" w14:textId="77777777" w:rsidR="00000000" w:rsidRDefault="00FD3276">
      <w:pPr>
        <w:pStyle w:val="ac"/>
        <w:rPr>
          <w:rtl/>
        </w:rPr>
      </w:pPr>
      <w:r>
        <w:rPr>
          <w:rFonts w:hint="eastAsia"/>
          <w:rtl/>
        </w:rPr>
        <w:t>עבד</w:t>
      </w:r>
      <w:r>
        <w:rPr>
          <w:rtl/>
        </w:rPr>
        <w:t>-אלמאלכ דהאמשה (רע"ם):</w:t>
      </w:r>
    </w:p>
    <w:p w14:paraId="236DC8A5" w14:textId="77777777" w:rsidR="00000000" w:rsidRDefault="00FD3276">
      <w:pPr>
        <w:pStyle w:val="a"/>
        <w:rPr>
          <w:rFonts w:hint="cs"/>
          <w:rtl/>
        </w:rPr>
      </w:pPr>
    </w:p>
    <w:p w14:paraId="45B72A9F" w14:textId="77777777" w:rsidR="00000000" w:rsidRDefault="00FD3276">
      <w:pPr>
        <w:pStyle w:val="a"/>
        <w:rPr>
          <w:rFonts w:hint="cs"/>
          <w:rtl/>
        </w:rPr>
      </w:pPr>
      <w:r>
        <w:rPr>
          <w:rFonts w:hint="cs"/>
          <w:rtl/>
        </w:rPr>
        <w:t xml:space="preserve">תחזור בך. </w:t>
      </w:r>
    </w:p>
    <w:p w14:paraId="1EEAF6F2" w14:textId="77777777" w:rsidR="00000000" w:rsidRDefault="00FD3276">
      <w:pPr>
        <w:pStyle w:val="a"/>
        <w:rPr>
          <w:rFonts w:hint="cs"/>
          <w:rtl/>
        </w:rPr>
      </w:pPr>
    </w:p>
    <w:p w14:paraId="37106BF2" w14:textId="77777777" w:rsidR="00000000" w:rsidRDefault="00FD3276">
      <w:pPr>
        <w:pStyle w:val="ac"/>
        <w:rPr>
          <w:rtl/>
        </w:rPr>
      </w:pPr>
      <w:r>
        <w:rPr>
          <w:rFonts w:hint="eastAsia"/>
          <w:rtl/>
        </w:rPr>
        <w:t>יחיאל</w:t>
      </w:r>
      <w:r>
        <w:rPr>
          <w:rtl/>
        </w:rPr>
        <w:t xml:space="preserve"> חזן (הליכוד):</w:t>
      </w:r>
    </w:p>
    <w:p w14:paraId="0C09E814" w14:textId="77777777" w:rsidR="00000000" w:rsidRDefault="00FD3276">
      <w:pPr>
        <w:pStyle w:val="a"/>
        <w:rPr>
          <w:rFonts w:hint="cs"/>
          <w:rtl/>
        </w:rPr>
      </w:pPr>
    </w:p>
    <w:p w14:paraId="7318ED7A" w14:textId="77777777" w:rsidR="00000000" w:rsidRDefault="00FD3276">
      <w:pPr>
        <w:pStyle w:val="a"/>
        <w:rPr>
          <w:rFonts w:hint="cs"/>
          <w:rtl/>
        </w:rPr>
      </w:pPr>
      <w:r>
        <w:rPr>
          <w:rFonts w:hint="cs"/>
          <w:rtl/>
        </w:rPr>
        <w:t xml:space="preserve">- - - </w:t>
      </w:r>
    </w:p>
    <w:p w14:paraId="1E5B5397" w14:textId="77777777" w:rsidR="00000000" w:rsidRDefault="00FD3276">
      <w:pPr>
        <w:pStyle w:val="a"/>
        <w:ind w:firstLine="0"/>
        <w:rPr>
          <w:rFonts w:hint="cs"/>
          <w:rtl/>
        </w:rPr>
      </w:pPr>
    </w:p>
    <w:p w14:paraId="30A27B7B" w14:textId="77777777" w:rsidR="00000000" w:rsidRDefault="00FD3276">
      <w:pPr>
        <w:pStyle w:val="ad"/>
        <w:rPr>
          <w:rtl/>
        </w:rPr>
      </w:pPr>
      <w:r>
        <w:rPr>
          <w:rtl/>
        </w:rPr>
        <w:t>היו"ר אלי בן-מנחם:</w:t>
      </w:r>
    </w:p>
    <w:p w14:paraId="6467FD4A" w14:textId="77777777" w:rsidR="00000000" w:rsidRDefault="00FD3276">
      <w:pPr>
        <w:pStyle w:val="a"/>
        <w:rPr>
          <w:rtl/>
        </w:rPr>
      </w:pPr>
    </w:p>
    <w:p w14:paraId="046CF766" w14:textId="77777777" w:rsidR="00000000" w:rsidRDefault="00FD3276">
      <w:pPr>
        <w:pStyle w:val="a"/>
        <w:rPr>
          <w:rFonts w:hint="cs"/>
          <w:rtl/>
        </w:rPr>
      </w:pPr>
      <w:r>
        <w:rPr>
          <w:rFonts w:hint="cs"/>
          <w:rtl/>
        </w:rPr>
        <w:t xml:space="preserve">חבר הכנסת חזן  - - - </w:t>
      </w:r>
    </w:p>
    <w:p w14:paraId="635BACAA" w14:textId="77777777" w:rsidR="00000000" w:rsidRDefault="00FD3276">
      <w:pPr>
        <w:pStyle w:val="a"/>
        <w:ind w:firstLine="0"/>
        <w:rPr>
          <w:rFonts w:hint="cs"/>
          <w:rtl/>
        </w:rPr>
      </w:pPr>
    </w:p>
    <w:p w14:paraId="4EFBE0D4" w14:textId="77777777" w:rsidR="00000000" w:rsidRDefault="00FD3276">
      <w:pPr>
        <w:pStyle w:val="ac"/>
        <w:rPr>
          <w:rtl/>
        </w:rPr>
      </w:pPr>
      <w:r>
        <w:rPr>
          <w:rFonts w:hint="eastAsia"/>
          <w:rtl/>
        </w:rPr>
        <w:t>עב</w:t>
      </w:r>
      <w:r>
        <w:rPr>
          <w:rFonts w:hint="eastAsia"/>
          <w:rtl/>
        </w:rPr>
        <w:t>ד</w:t>
      </w:r>
      <w:r>
        <w:rPr>
          <w:rtl/>
        </w:rPr>
        <w:t>-אלמאלכ דהאמשה (רע"ם):</w:t>
      </w:r>
    </w:p>
    <w:p w14:paraId="2FED1483" w14:textId="77777777" w:rsidR="00000000" w:rsidRDefault="00FD3276">
      <w:pPr>
        <w:pStyle w:val="a"/>
        <w:rPr>
          <w:rFonts w:hint="cs"/>
          <w:rtl/>
        </w:rPr>
      </w:pPr>
    </w:p>
    <w:p w14:paraId="3538A3DB" w14:textId="77777777" w:rsidR="00000000" w:rsidRDefault="00FD3276">
      <w:pPr>
        <w:pStyle w:val="a"/>
        <w:rPr>
          <w:rFonts w:hint="cs"/>
          <w:rtl/>
        </w:rPr>
      </w:pPr>
      <w:r>
        <w:rPr>
          <w:rFonts w:hint="cs"/>
          <w:rtl/>
        </w:rPr>
        <w:t xml:space="preserve">- - - </w:t>
      </w:r>
    </w:p>
    <w:p w14:paraId="58F2E039" w14:textId="77777777" w:rsidR="00000000" w:rsidRDefault="00FD3276">
      <w:pPr>
        <w:pStyle w:val="a"/>
        <w:ind w:firstLine="0"/>
        <w:rPr>
          <w:rFonts w:hint="cs"/>
          <w:rtl/>
        </w:rPr>
      </w:pPr>
    </w:p>
    <w:p w14:paraId="7890D879" w14:textId="77777777" w:rsidR="00000000" w:rsidRDefault="00FD3276">
      <w:pPr>
        <w:pStyle w:val="ad"/>
        <w:rPr>
          <w:rtl/>
        </w:rPr>
      </w:pPr>
      <w:r>
        <w:rPr>
          <w:rtl/>
        </w:rPr>
        <w:t>היו"ר אלי בן-מנחם:</w:t>
      </w:r>
    </w:p>
    <w:p w14:paraId="67CD9E21" w14:textId="77777777" w:rsidR="00000000" w:rsidRDefault="00FD3276">
      <w:pPr>
        <w:pStyle w:val="a"/>
        <w:rPr>
          <w:rtl/>
        </w:rPr>
      </w:pPr>
    </w:p>
    <w:p w14:paraId="563841B6" w14:textId="77777777" w:rsidR="00000000" w:rsidRDefault="00FD3276">
      <w:pPr>
        <w:pStyle w:val="a"/>
        <w:rPr>
          <w:rFonts w:hint="cs"/>
          <w:rtl/>
        </w:rPr>
      </w:pPr>
      <w:r>
        <w:rPr>
          <w:rFonts w:hint="cs"/>
          <w:rtl/>
        </w:rPr>
        <w:t>חבר הכנסת חזן, חבר הכנסת דהאמשה, אני מבקש. שב, חבר הכנסת דהאמשה. חבר הכנסת אלסאנע.</w:t>
      </w:r>
    </w:p>
    <w:p w14:paraId="473DC845" w14:textId="77777777" w:rsidR="00000000" w:rsidRDefault="00FD3276">
      <w:pPr>
        <w:pStyle w:val="a"/>
        <w:ind w:firstLine="0"/>
        <w:rPr>
          <w:rFonts w:hint="cs"/>
          <w:rtl/>
        </w:rPr>
      </w:pPr>
    </w:p>
    <w:p w14:paraId="2838E126" w14:textId="77777777" w:rsidR="00000000" w:rsidRDefault="00FD3276">
      <w:pPr>
        <w:pStyle w:val="ac"/>
        <w:rPr>
          <w:rtl/>
        </w:rPr>
      </w:pPr>
      <w:r>
        <w:rPr>
          <w:rFonts w:hint="eastAsia"/>
          <w:rtl/>
        </w:rPr>
        <w:t>טלב</w:t>
      </w:r>
      <w:r>
        <w:rPr>
          <w:rtl/>
        </w:rPr>
        <w:t xml:space="preserve"> אלסאנע (רע"ם):</w:t>
      </w:r>
    </w:p>
    <w:p w14:paraId="29223FBB" w14:textId="77777777" w:rsidR="00000000" w:rsidRDefault="00FD3276">
      <w:pPr>
        <w:pStyle w:val="a"/>
        <w:rPr>
          <w:rFonts w:hint="cs"/>
          <w:rtl/>
        </w:rPr>
      </w:pPr>
    </w:p>
    <w:p w14:paraId="21F3A301" w14:textId="77777777" w:rsidR="00000000" w:rsidRDefault="00FD3276">
      <w:pPr>
        <w:pStyle w:val="a"/>
        <w:rPr>
          <w:rFonts w:hint="cs"/>
          <w:rtl/>
        </w:rPr>
      </w:pPr>
      <w:r>
        <w:rPr>
          <w:rFonts w:hint="cs"/>
          <w:rtl/>
        </w:rPr>
        <w:t>שמעת מה הוא אמר? שותף לרוצחים.</w:t>
      </w:r>
    </w:p>
    <w:p w14:paraId="1AC12E70" w14:textId="77777777" w:rsidR="00000000" w:rsidRDefault="00FD3276">
      <w:pPr>
        <w:pStyle w:val="a"/>
        <w:rPr>
          <w:rFonts w:hint="cs"/>
          <w:rtl/>
        </w:rPr>
      </w:pPr>
    </w:p>
    <w:p w14:paraId="001F46B3" w14:textId="77777777" w:rsidR="00000000" w:rsidRDefault="00FD3276">
      <w:pPr>
        <w:pStyle w:val="ac"/>
        <w:rPr>
          <w:rtl/>
        </w:rPr>
      </w:pPr>
      <w:r>
        <w:rPr>
          <w:rFonts w:hint="eastAsia"/>
          <w:rtl/>
        </w:rPr>
        <w:t>יחיאל</w:t>
      </w:r>
      <w:r>
        <w:rPr>
          <w:rtl/>
        </w:rPr>
        <w:t xml:space="preserve"> חזן (הליכוד):</w:t>
      </w:r>
    </w:p>
    <w:p w14:paraId="4AE7E37E" w14:textId="77777777" w:rsidR="00000000" w:rsidRDefault="00FD3276">
      <w:pPr>
        <w:pStyle w:val="a"/>
        <w:rPr>
          <w:rFonts w:hint="cs"/>
          <w:rtl/>
        </w:rPr>
      </w:pPr>
    </w:p>
    <w:p w14:paraId="3D0F47E5" w14:textId="77777777" w:rsidR="00000000" w:rsidRDefault="00FD3276">
      <w:pPr>
        <w:pStyle w:val="a"/>
        <w:rPr>
          <w:rFonts w:hint="cs"/>
          <w:rtl/>
        </w:rPr>
      </w:pPr>
      <w:r>
        <w:rPr>
          <w:rFonts w:hint="cs"/>
          <w:rtl/>
        </w:rPr>
        <w:t xml:space="preserve">- - - </w:t>
      </w:r>
    </w:p>
    <w:p w14:paraId="0E45EC5E" w14:textId="77777777" w:rsidR="00000000" w:rsidRDefault="00FD3276">
      <w:pPr>
        <w:pStyle w:val="a"/>
        <w:ind w:firstLine="0"/>
        <w:rPr>
          <w:rFonts w:hint="cs"/>
          <w:rtl/>
        </w:rPr>
      </w:pPr>
    </w:p>
    <w:p w14:paraId="2B899343" w14:textId="77777777" w:rsidR="00000000" w:rsidRDefault="00FD3276">
      <w:pPr>
        <w:pStyle w:val="ad"/>
        <w:rPr>
          <w:rtl/>
        </w:rPr>
      </w:pPr>
      <w:r>
        <w:rPr>
          <w:rtl/>
        </w:rPr>
        <w:t>היו"ר אלי בן-מנחם:</w:t>
      </w:r>
    </w:p>
    <w:p w14:paraId="57E34542" w14:textId="77777777" w:rsidR="00000000" w:rsidRDefault="00FD3276">
      <w:pPr>
        <w:pStyle w:val="a"/>
        <w:rPr>
          <w:rtl/>
        </w:rPr>
      </w:pPr>
    </w:p>
    <w:p w14:paraId="44E4DF99" w14:textId="77777777" w:rsidR="00000000" w:rsidRDefault="00FD3276">
      <w:pPr>
        <w:pStyle w:val="a"/>
        <w:rPr>
          <w:rFonts w:hint="cs"/>
          <w:rtl/>
        </w:rPr>
      </w:pPr>
      <w:r>
        <w:rPr>
          <w:rFonts w:hint="cs"/>
          <w:rtl/>
        </w:rPr>
        <w:t>חבר הכנסת חזן, אני</w:t>
      </w:r>
      <w:r>
        <w:rPr>
          <w:rFonts w:hint="cs"/>
          <w:rtl/>
        </w:rPr>
        <w:t xml:space="preserve"> קורא אותך לסדר.</w:t>
      </w:r>
    </w:p>
    <w:p w14:paraId="1B62DCA2" w14:textId="77777777" w:rsidR="00000000" w:rsidRDefault="00FD3276">
      <w:pPr>
        <w:pStyle w:val="a"/>
        <w:ind w:firstLine="0"/>
        <w:rPr>
          <w:rFonts w:hint="cs"/>
          <w:rtl/>
        </w:rPr>
      </w:pPr>
    </w:p>
    <w:p w14:paraId="3AB6E37B" w14:textId="77777777" w:rsidR="00000000" w:rsidRDefault="00FD3276">
      <w:pPr>
        <w:pStyle w:val="ac"/>
        <w:rPr>
          <w:rtl/>
        </w:rPr>
      </w:pPr>
      <w:r>
        <w:rPr>
          <w:rFonts w:hint="eastAsia"/>
          <w:rtl/>
        </w:rPr>
        <w:t>עבד</w:t>
      </w:r>
      <w:r>
        <w:rPr>
          <w:rtl/>
        </w:rPr>
        <w:t>-אלמאלכ דהאמשה (רע"ם):</w:t>
      </w:r>
    </w:p>
    <w:p w14:paraId="1541BB1B" w14:textId="77777777" w:rsidR="00000000" w:rsidRDefault="00FD3276">
      <w:pPr>
        <w:pStyle w:val="a"/>
        <w:rPr>
          <w:rFonts w:hint="cs"/>
          <w:rtl/>
        </w:rPr>
      </w:pPr>
    </w:p>
    <w:p w14:paraId="15B3B0FC" w14:textId="77777777" w:rsidR="00000000" w:rsidRDefault="00FD3276">
      <w:pPr>
        <w:pStyle w:val="a"/>
        <w:rPr>
          <w:rFonts w:hint="cs"/>
          <w:rtl/>
        </w:rPr>
      </w:pPr>
      <w:r>
        <w:rPr>
          <w:rFonts w:hint="cs"/>
          <w:rtl/>
        </w:rPr>
        <w:t xml:space="preserve">- - - </w:t>
      </w:r>
    </w:p>
    <w:p w14:paraId="2999738A" w14:textId="77777777" w:rsidR="00000000" w:rsidRDefault="00FD3276">
      <w:pPr>
        <w:pStyle w:val="a"/>
        <w:ind w:firstLine="0"/>
        <w:rPr>
          <w:rFonts w:hint="cs"/>
          <w:rtl/>
        </w:rPr>
      </w:pPr>
    </w:p>
    <w:p w14:paraId="7EF22D40" w14:textId="77777777" w:rsidR="00000000" w:rsidRDefault="00FD3276">
      <w:pPr>
        <w:pStyle w:val="ac"/>
        <w:rPr>
          <w:rtl/>
        </w:rPr>
      </w:pPr>
      <w:r>
        <w:rPr>
          <w:rFonts w:hint="eastAsia"/>
          <w:rtl/>
        </w:rPr>
        <w:t>עזמי</w:t>
      </w:r>
      <w:r>
        <w:rPr>
          <w:rtl/>
        </w:rPr>
        <w:t xml:space="preserve"> בשארה (בל"ד):</w:t>
      </w:r>
    </w:p>
    <w:p w14:paraId="2BBEF254" w14:textId="77777777" w:rsidR="00000000" w:rsidRDefault="00FD3276">
      <w:pPr>
        <w:pStyle w:val="a"/>
        <w:rPr>
          <w:rFonts w:hint="cs"/>
          <w:rtl/>
        </w:rPr>
      </w:pPr>
    </w:p>
    <w:p w14:paraId="57634094" w14:textId="77777777" w:rsidR="00000000" w:rsidRDefault="00FD3276">
      <w:pPr>
        <w:pStyle w:val="a"/>
        <w:rPr>
          <w:rFonts w:hint="cs"/>
          <w:rtl/>
        </w:rPr>
      </w:pPr>
      <w:r>
        <w:rPr>
          <w:rFonts w:hint="cs"/>
          <w:rtl/>
        </w:rPr>
        <w:t xml:space="preserve">- - - </w:t>
      </w:r>
    </w:p>
    <w:p w14:paraId="15B15339" w14:textId="77777777" w:rsidR="00000000" w:rsidRDefault="00FD3276">
      <w:pPr>
        <w:pStyle w:val="a"/>
        <w:ind w:firstLine="0"/>
        <w:rPr>
          <w:rFonts w:hint="cs"/>
          <w:rtl/>
        </w:rPr>
      </w:pPr>
    </w:p>
    <w:p w14:paraId="4ED262EF" w14:textId="77777777" w:rsidR="00000000" w:rsidRDefault="00FD3276">
      <w:pPr>
        <w:pStyle w:val="ad"/>
        <w:rPr>
          <w:rtl/>
        </w:rPr>
      </w:pPr>
      <w:r>
        <w:rPr>
          <w:rtl/>
        </w:rPr>
        <w:t>היו"ר אלי בן-מנחם:</w:t>
      </w:r>
    </w:p>
    <w:p w14:paraId="782A519F" w14:textId="77777777" w:rsidR="00000000" w:rsidRDefault="00FD3276">
      <w:pPr>
        <w:pStyle w:val="a"/>
        <w:rPr>
          <w:rtl/>
        </w:rPr>
      </w:pPr>
    </w:p>
    <w:p w14:paraId="0A8A490F" w14:textId="77777777" w:rsidR="00000000" w:rsidRDefault="00FD3276">
      <w:pPr>
        <w:pStyle w:val="a"/>
        <w:rPr>
          <w:rFonts w:hint="cs"/>
          <w:rtl/>
        </w:rPr>
      </w:pPr>
      <w:r>
        <w:rPr>
          <w:rFonts w:hint="cs"/>
          <w:rtl/>
        </w:rPr>
        <w:t xml:space="preserve">טלב, אני מבקש שתשב. </w:t>
      </w:r>
    </w:p>
    <w:p w14:paraId="76218782" w14:textId="77777777" w:rsidR="00000000" w:rsidRDefault="00FD3276">
      <w:pPr>
        <w:pStyle w:val="a"/>
        <w:ind w:firstLine="0"/>
        <w:rPr>
          <w:rFonts w:hint="cs"/>
          <w:rtl/>
        </w:rPr>
      </w:pPr>
    </w:p>
    <w:p w14:paraId="7F5875DE" w14:textId="77777777" w:rsidR="00000000" w:rsidRDefault="00FD3276">
      <w:pPr>
        <w:pStyle w:val="ac"/>
        <w:rPr>
          <w:rtl/>
        </w:rPr>
      </w:pPr>
      <w:r>
        <w:rPr>
          <w:rFonts w:hint="eastAsia"/>
          <w:rtl/>
        </w:rPr>
        <w:t>עבד</w:t>
      </w:r>
      <w:r>
        <w:rPr>
          <w:rtl/>
        </w:rPr>
        <w:t>-אלמאלכ דהאמשה (רע"ם):</w:t>
      </w:r>
    </w:p>
    <w:p w14:paraId="7FAEB85C" w14:textId="77777777" w:rsidR="00000000" w:rsidRDefault="00FD3276">
      <w:pPr>
        <w:pStyle w:val="a"/>
        <w:rPr>
          <w:rFonts w:hint="cs"/>
          <w:rtl/>
        </w:rPr>
      </w:pPr>
    </w:p>
    <w:p w14:paraId="6CE3A538" w14:textId="77777777" w:rsidR="00000000" w:rsidRDefault="00FD3276">
      <w:pPr>
        <w:pStyle w:val="a"/>
        <w:rPr>
          <w:rFonts w:hint="cs"/>
          <w:rtl/>
        </w:rPr>
      </w:pPr>
      <w:r>
        <w:rPr>
          <w:rFonts w:hint="cs"/>
          <w:rtl/>
        </w:rPr>
        <w:t xml:space="preserve">- - - </w:t>
      </w:r>
    </w:p>
    <w:p w14:paraId="744642A9" w14:textId="77777777" w:rsidR="00000000" w:rsidRDefault="00FD3276">
      <w:pPr>
        <w:pStyle w:val="ac"/>
        <w:rPr>
          <w:rFonts w:hint="cs"/>
          <w:rtl/>
        </w:rPr>
      </w:pPr>
    </w:p>
    <w:p w14:paraId="46784E32" w14:textId="77777777" w:rsidR="00000000" w:rsidRDefault="00FD3276">
      <w:pPr>
        <w:pStyle w:val="ac"/>
        <w:rPr>
          <w:rtl/>
        </w:rPr>
      </w:pPr>
      <w:r>
        <w:rPr>
          <w:rFonts w:hint="eastAsia"/>
          <w:rtl/>
        </w:rPr>
        <w:t>טלב</w:t>
      </w:r>
      <w:r>
        <w:rPr>
          <w:rtl/>
        </w:rPr>
        <w:t xml:space="preserve"> אלסאנע (רע"ם):</w:t>
      </w:r>
    </w:p>
    <w:p w14:paraId="105CB74C" w14:textId="77777777" w:rsidR="00000000" w:rsidRDefault="00FD3276">
      <w:pPr>
        <w:pStyle w:val="a"/>
        <w:rPr>
          <w:rFonts w:hint="cs"/>
          <w:rtl/>
        </w:rPr>
      </w:pPr>
    </w:p>
    <w:p w14:paraId="4FF09E00" w14:textId="77777777" w:rsidR="00000000" w:rsidRDefault="00FD3276">
      <w:pPr>
        <w:pStyle w:val="a"/>
        <w:rPr>
          <w:rFonts w:hint="cs"/>
          <w:rtl/>
        </w:rPr>
      </w:pPr>
      <w:r>
        <w:rPr>
          <w:rFonts w:hint="cs"/>
          <w:rtl/>
        </w:rPr>
        <w:t xml:space="preserve">- - - </w:t>
      </w:r>
    </w:p>
    <w:p w14:paraId="5CEA331A" w14:textId="77777777" w:rsidR="00000000" w:rsidRDefault="00FD3276">
      <w:pPr>
        <w:pStyle w:val="a"/>
        <w:ind w:firstLine="0"/>
        <w:rPr>
          <w:rFonts w:hint="cs"/>
          <w:rtl/>
        </w:rPr>
      </w:pPr>
    </w:p>
    <w:p w14:paraId="1FB742C4" w14:textId="77777777" w:rsidR="00000000" w:rsidRDefault="00FD3276">
      <w:pPr>
        <w:pStyle w:val="ad"/>
        <w:rPr>
          <w:rtl/>
        </w:rPr>
      </w:pPr>
      <w:r>
        <w:rPr>
          <w:rtl/>
        </w:rPr>
        <w:t>היו"ר אלי בן-מנחם:</w:t>
      </w:r>
    </w:p>
    <w:p w14:paraId="54891645" w14:textId="77777777" w:rsidR="00000000" w:rsidRDefault="00FD3276">
      <w:pPr>
        <w:pStyle w:val="a"/>
        <w:rPr>
          <w:rtl/>
        </w:rPr>
      </w:pPr>
    </w:p>
    <w:p w14:paraId="2A283055" w14:textId="77777777" w:rsidR="00000000" w:rsidRDefault="00FD3276">
      <w:pPr>
        <w:pStyle w:val="a"/>
        <w:rPr>
          <w:rFonts w:hint="cs"/>
          <w:rtl/>
        </w:rPr>
      </w:pPr>
      <w:r>
        <w:rPr>
          <w:rFonts w:hint="cs"/>
          <w:rtl/>
        </w:rPr>
        <w:t>חבר הכנסת דהאמשה,  חבר הכנסת אלסאנע, אני קורא אתכם</w:t>
      </w:r>
      <w:r>
        <w:rPr>
          <w:rFonts w:hint="cs"/>
          <w:rtl/>
        </w:rPr>
        <w:t xml:space="preserve"> לסדר פעם ראשונה. </w:t>
      </w:r>
    </w:p>
    <w:p w14:paraId="62D2E97E" w14:textId="77777777" w:rsidR="00000000" w:rsidRDefault="00FD3276">
      <w:pPr>
        <w:pStyle w:val="a"/>
        <w:ind w:firstLine="0"/>
        <w:rPr>
          <w:rFonts w:hint="cs"/>
          <w:rtl/>
        </w:rPr>
      </w:pPr>
    </w:p>
    <w:p w14:paraId="505484F4" w14:textId="77777777" w:rsidR="00000000" w:rsidRDefault="00FD3276">
      <w:pPr>
        <w:pStyle w:val="ac"/>
        <w:rPr>
          <w:rtl/>
        </w:rPr>
      </w:pPr>
      <w:r>
        <w:rPr>
          <w:rFonts w:hint="eastAsia"/>
          <w:rtl/>
        </w:rPr>
        <w:t>יחיאל</w:t>
      </w:r>
      <w:r>
        <w:rPr>
          <w:rtl/>
        </w:rPr>
        <w:t xml:space="preserve"> חזן (הליכוד):</w:t>
      </w:r>
    </w:p>
    <w:p w14:paraId="557D59FC" w14:textId="77777777" w:rsidR="00000000" w:rsidRDefault="00FD3276">
      <w:pPr>
        <w:pStyle w:val="a"/>
        <w:rPr>
          <w:rFonts w:hint="cs"/>
          <w:rtl/>
        </w:rPr>
      </w:pPr>
    </w:p>
    <w:p w14:paraId="44F1EE1D" w14:textId="77777777" w:rsidR="00000000" w:rsidRDefault="00FD3276">
      <w:pPr>
        <w:pStyle w:val="a"/>
        <w:rPr>
          <w:rFonts w:hint="cs"/>
          <w:rtl/>
        </w:rPr>
      </w:pPr>
      <w:r>
        <w:rPr>
          <w:rFonts w:hint="cs"/>
          <w:rtl/>
        </w:rPr>
        <w:t xml:space="preserve">- - - </w:t>
      </w:r>
    </w:p>
    <w:p w14:paraId="1048B903" w14:textId="77777777" w:rsidR="00000000" w:rsidRDefault="00FD3276">
      <w:pPr>
        <w:pStyle w:val="a"/>
        <w:ind w:firstLine="0"/>
        <w:rPr>
          <w:rFonts w:hint="cs"/>
          <w:rtl/>
        </w:rPr>
      </w:pPr>
    </w:p>
    <w:p w14:paraId="50EE5FD6" w14:textId="77777777" w:rsidR="00000000" w:rsidRDefault="00FD3276">
      <w:pPr>
        <w:pStyle w:val="ad"/>
        <w:rPr>
          <w:rtl/>
        </w:rPr>
      </w:pPr>
      <w:r>
        <w:rPr>
          <w:rtl/>
        </w:rPr>
        <w:t>היו"ר אלי בן-מנחם:</w:t>
      </w:r>
    </w:p>
    <w:p w14:paraId="63DF73F9" w14:textId="77777777" w:rsidR="00000000" w:rsidRDefault="00FD3276">
      <w:pPr>
        <w:pStyle w:val="a"/>
        <w:rPr>
          <w:rtl/>
        </w:rPr>
      </w:pPr>
    </w:p>
    <w:p w14:paraId="0E71127E" w14:textId="77777777" w:rsidR="00000000" w:rsidRDefault="00FD3276">
      <w:pPr>
        <w:pStyle w:val="a"/>
        <w:rPr>
          <w:rFonts w:hint="cs"/>
          <w:rtl/>
        </w:rPr>
      </w:pPr>
      <w:r>
        <w:rPr>
          <w:rFonts w:hint="cs"/>
          <w:rtl/>
        </w:rPr>
        <w:t>חבר הכנסת חזן, אני קורא אותך לסדר פעם שנייה.</w:t>
      </w:r>
    </w:p>
    <w:p w14:paraId="22DF28FE" w14:textId="77777777" w:rsidR="00000000" w:rsidRDefault="00FD3276">
      <w:pPr>
        <w:pStyle w:val="a"/>
        <w:ind w:firstLine="0"/>
        <w:rPr>
          <w:rFonts w:hint="cs"/>
          <w:rtl/>
        </w:rPr>
      </w:pPr>
    </w:p>
    <w:p w14:paraId="66345B1C" w14:textId="77777777" w:rsidR="00000000" w:rsidRDefault="00FD3276">
      <w:pPr>
        <w:pStyle w:val="ac"/>
        <w:rPr>
          <w:rtl/>
        </w:rPr>
      </w:pPr>
      <w:r>
        <w:rPr>
          <w:rFonts w:hint="eastAsia"/>
          <w:rtl/>
        </w:rPr>
        <w:t>יחיאל</w:t>
      </w:r>
      <w:r>
        <w:rPr>
          <w:rtl/>
        </w:rPr>
        <w:t xml:space="preserve"> חזן (הליכוד):</w:t>
      </w:r>
    </w:p>
    <w:p w14:paraId="01981BEA" w14:textId="77777777" w:rsidR="00000000" w:rsidRDefault="00FD3276">
      <w:pPr>
        <w:pStyle w:val="a"/>
        <w:rPr>
          <w:rFonts w:hint="cs"/>
          <w:rtl/>
        </w:rPr>
      </w:pPr>
    </w:p>
    <w:p w14:paraId="43739236" w14:textId="77777777" w:rsidR="00000000" w:rsidRDefault="00FD3276">
      <w:pPr>
        <w:pStyle w:val="a"/>
        <w:rPr>
          <w:rFonts w:hint="cs"/>
          <w:rtl/>
        </w:rPr>
      </w:pPr>
      <w:r>
        <w:rPr>
          <w:rFonts w:hint="cs"/>
          <w:rtl/>
        </w:rPr>
        <w:t xml:space="preserve">- - - </w:t>
      </w:r>
    </w:p>
    <w:p w14:paraId="43BCEFEB" w14:textId="77777777" w:rsidR="00000000" w:rsidRDefault="00FD3276">
      <w:pPr>
        <w:pStyle w:val="a"/>
        <w:ind w:firstLine="0"/>
        <w:rPr>
          <w:rFonts w:hint="cs"/>
          <w:rtl/>
        </w:rPr>
      </w:pPr>
    </w:p>
    <w:p w14:paraId="424CE88E" w14:textId="77777777" w:rsidR="00000000" w:rsidRDefault="00FD3276">
      <w:pPr>
        <w:pStyle w:val="ad"/>
        <w:rPr>
          <w:rtl/>
        </w:rPr>
      </w:pPr>
      <w:r>
        <w:rPr>
          <w:rtl/>
        </w:rPr>
        <w:t>היו"ר אלי בן-מנחם:</w:t>
      </w:r>
    </w:p>
    <w:p w14:paraId="1B8275CA" w14:textId="77777777" w:rsidR="00000000" w:rsidRDefault="00FD3276">
      <w:pPr>
        <w:pStyle w:val="a"/>
        <w:rPr>
          <w:rtl/>
        </w:rPr>
      </w:pPr>
    </w:p>
    <w:p w14:paraId="76ED96ED" w14:textId="77777777" w:rsidR="00000000" w:rsidRDefault="00FD3276">
      <w:pPr>
        <w:pStyle w:val="a"/>
        <w:rPr>
          <w:rFonts w:hint="cs"/>
          <w:rtl/>
        </w:rPr>
      </w:pPr>
      <w:r>
        <w:rPr>
          <w:rFonts w:hint="cs"/>
          <w:rtl/>
        </w:rPr>
        <w:t>חבר הכנסת חזן, קראתי אותך פעם שנייה לסדר. אני אוציא אותך מהאולם. מספיק, רבותי. קראתי גם אתכם</w:t>
      </w:r>
      <w:r>
        <w:rPr>
          <w:rFonts w:hint="cs"/>
          <w:rtl/>
        </w:rPr>
        <w:t xml:space="preserve"> לסדר פעם ראשונה. אני מבקש שתירגעו. </w:t>
      </w:r>
    </w:p>
    <w:p w14:paraId="13C40C6B" w14:textId="77777777" w:rsidR="00000000" w:rsidRDefault="00FD3276">
      <w:pPr>
        <w:pStyle w:val="a"/>
        <w:rPr>
          <w:rFonts w:hint="cs"/>
          <w:rtl/>
        </w:rPr>
      </w:pPr>
    </w:p>
    <w:p w14:paraId="631D2455" w14:textId="77777777" w:rsidR="00000000" w:rsidRDefault="00FD3276">
      <w:pPr>
        <w:pStyle w:val="ac"/>
        <w:rPr>
          <w:rtl/>
        </w:rPr>
      </w:pPr>
      <w:r>
        <w:rPr>
          <w:rFonts w:hint="eastAsia"/>
          <w:rtl/>
        </w:rPr>
        <w:t>עבד</w:t>
      </w:r>
      <w:r>
        <w:rPr>
          <w:rtl/>
        </w:rPr>
        <w:t>-אלמאלכ דהאמשה (רע"ם):</w:t>
      </w:r>
    </w:p>
    <w:p w14:paraId="7007CB4F" w14:textId="77777777" w:rsidR="00000000" w:rsidRDefault="00FD3276">
      <w:pPr>
        <w:pStyle w:val="a"/>
        <w:rPr>
          <w:rFonts w:hint="cs"/>
          <w:rtl/>
        </w:rPr>
      </w:pPr>
    </w:p>
    <w:p w14:paraId="760F8E42" w14:textId="77777777" w:rsidR="00000000" w:rsidRDefault="00FD3276">
      <w:pPr>
        <w:pStyle w:val="a"/>
        <w:rPr>
          <w:rFonts w:hint="cs"/>
          <w:rtl/>
        </w:rPr>
      </w:pPr>
      <w:r>
        <w:rPr>
          <w:rFonts w:hint="cs"/>
          <w:rtl/>
        </w:rPr>
        <w:t xml:space="preserve">אני מבקש שיחזור בו. זו הסתה רצחנית. </w:t>
      </w:r>
    </w:p>
    <w:p w14:paraId="4DD15DDB" w14:textId="77777777" w:rsidR="00000000" w:rsidRDefault="00FD3276">
      <w:pPr>
        <w:pStyle w:val="a"/>
        <w:ind w:firstLine="0"/>
        <w:rPr>
          <w:rFonts w:hint="cs"/>
          <w:rtl/>
        </w:rPr>
      </w:pPr>
    </w:p>
    <w:p w14:paraId="740A7957" w14:textId="77777777" w:rsidR="00000000" w:rsidRDefault="00FD3276">
      <w:pPr>
        <w:pStyle w:val="ac"/>
        <w:rPr>
          <w:rtl/>
        </w:rPr>
      </w:pPr>
      <w:r>
        <w:rPr>
          <w:rFonts w:hint="eastAsia"/>
          <w:rtl/>
        </w:rPr>
        <w:t>יחיאל</w:t>
      </w:r>
      <w:r>
        <w:rPr>
          <w:rtl/>
        </w:rPr>
        <w:t xml:space="preserve"> חזן (הליכוד):</w:t>
      </w:r>
    </w:p>
    <w:p w14:paraId="50DDF631" w14:textId="77777777" w:rsidR="00000000" w:rsidRDefault="00FD3276">
      <w:pPr>
        <w:pStyle w:val="a"/>
        <w:rPr>
          <w:rFonts w:hint="cs"/>
          <w:rtl/>
        </w:rPr>
      </w:pPr>
    </w:p>
    <w:p w14:paraId="6E3A8BBE" w14:textId="77777777" w:rsidR="00000000" w:rsidRDefault="00FD3276">
      <w:pPr>
        <w:pStyle w:val="a"/>
        <w:rPr>
          <w:rFonts w:hint="cs"/>
          <w:rtl/>
        </w:rPr>
      </w:pPr>
      <w:r>
        <w:rPr>
          <w:rFonts w:hint="cs"/>
          <w:rtl/>
        </w:rPr>
        <w:t xml:space="preserve">- - - </w:t>
      </w:r>
    </w:p>
    <w:p w14:paraId="570FDEF9" w14:textId="77777777" w:rsidR="00000000" w:rsidRDefault="00FD3276">
      <w:pPr>
        <w:pStyle w:val="a"/>
        <w:ind w:firstLine="0"/>
        <w:rPr>
          <w:rFonts w:hint="cs"/>
          <w:rtl/>
        </w:rPr>
      </w:pPr>
    </w:p>
    <w:p w14:paraId="16E9E67A" w14:textId="77777777" w:rsidR="00000000" w:rsidRDefault="00FD3276">
      <w:pPr>
        <w:pStyle w:val="ad"/>
        <w:rPr>
          <w:rtl/>
        </w:rPr>
      </w:pPr>
      <w:r>
        <w:rPr>
          <w:rtl/>
        </w:rPr>
        <w:t>היו"ר אלי בן-מנחם:</w:t>
      </w:r>
    </w:p>
    <w:p w14:paraId="263B9F01" w14:textId="77777777" w:rsidR="00000000" w:rsidRDefault="00FD3276">
      <w:pPr>
        <w:pStyle w:val="a"/>
        <w:rPr>
          <w:rtl/>
        </w:rPr>
      </w:pPr>
    </w:p>
    <w:p w14:paraId="584FA42E" w14:textId="77777777" w:rsidR="00000000" w:rsidRDefault="00FD3276">
      <w:pPr>
        <w:pStyle w:val="a"/>
        <w:rPr>
          <w:rFonts w:hint="cs"/>
          <w:rtl/>
        </w:rPr>
      </w:pPr>
      <w:r>
        <w:rPr>
          <w:rFonts w:hint="cs"/>
          <w:rtl/>
        </w:rPr>
        <w:t>חבר הכנסת חזן וחבר הכנסת דהאמשה.</w:t>
      </w:r>
    </w:p>
    <w:p w14:paraId="025A691C" w14:textId="77777777" w:rsidR="00000000" w:rsidRDefault="00FD3276">
      <w:pPr>
        <w:pStyle w:val="a"/>
        <w:ind w:firstLine="0"/>
        <w:rPr>
          <w:rFonts w:hint="cs"/>
          <w:rtl/>
        </w:rPr>
      </w:pPr>
    </w:p>
    <w:p w14:paraId="617EF5F7" w14:textId="77777777" w:rsidR="00000000" w:rsidRDefault="00FD3276">
      <w:pPr>
        <w:pStyle w:val="ac"/>
        <w:rPr>
          <w:rtl/>
        </w:rPr>
      </w:pPr>
      <w:r>
        <w:rPr>
          <w:rFonts w:hint="eastAsia"/>
          <w:rtl/>
        </w:rPr>
        <w:t>עבד</w:t>
      </w:r>
      <w:r>
        <w:rPr>
          <w:rtl/>
        </w:rPr>
        <w:t>-אלמאלכ דהאמשה (רע"ם):</w:t>
      </w:r>
    </w:p>
    <w:p w14:paraId="5EAEF7AC" w14:textId="77777777" w:rsidR="00000000" w:rsidRDefault="00FD3276">
      <w:pPr>
        <w:pStyle w:val="a"/>
        <w:rPr>
          <w:rFonts w:hint="cs"/>
          <w:rtl/>
        </w:rPr>
      </w:pPr>
    </w:p>
    <w:p w14:paraId="79606463" w14:textId="77777777" w:rsidR="00000000" w:rsidRDefault="00FD3276">
      <w:pPr>
        <w:pStyle w:val="a"/>
        <w:rPr>
          <w:rFonts w:hint="cs"/>
          <w:rtl/>
        </w:rPr>
      </w:pPr>
      <w:r>
        <w:rPr>
          <w:rFonts w:hint="cs"/>
          <w:rtl/>
        </w:rPr>
        <w:t xml:space="preserve">יש גבול גם להסתה. </w:t>
      </w:r>
    </w:p>
    <w:p w14:paraId="01F8212E" w14:textId="77777777" w:rsidR="00000000" w:rsidRDefault="00FD3276">
      <w:pPr>
        <w:pStyle w:val="a"/>
        <w:ind w:firstLine="0"/>
        <w:rPr>
          <w:rFonts w:hint="cs"/>
          <w:rtl/>
        </w:rPr>
      </w:pPr>
    </w:p>
    <w:p w14:paraId="271D94E4" w14:textId="77777777" w:rsidR="00000000" w:rsidRDefault="00FD3276">
      <w:pPr>
        <w:pStyle w:val="ad"/>
        <w:rPr>
          <w:rtl/>
        </w:rPr>
      </w:pPr>
      <w:r>
        <w:rPr>
          <w:rtl/>
        </w:rPr>
        <w:t>היו"ר אלי בן-מנחם:</w:t>
      </w:r>
    </w:p>
    <w:p w14:paraId="34E5A4A1" w14:textId="77777777" w:rsidR="00000000" w:rsidRDefault="00FD3276">
      <w:pPr>
        <w:pStyle w:val="a"/>
        <w:rPr>
          <w:rtl/>
        </w:rPr>
      </w:pPr>
    </w:p>
    <w:p w14:paraId="68E98F00" w14:textId="77777777" w:rsidR="00000000" w:rsidRDefault="00FD3276">
      <w:pPr>
        <w:pStyle w:val="a"/>
        <w:rPr>
          <w:rFonts w:hint="cs"/>
          <w:rtl/>
        </w:rPr>
      </w:pPr>
      <w:r>
        <w:rPr>
          <w:rFonts w:hint="cs"/>
          <w:rtl/>
        </w:rPr>
        <w:t>חבר</w:t>
      </w:r>
      <w:r>
        <w:rPr>
          <w:rFonts w:hint="cs"/>
          <w:rtl/>
        </w:rPr>
        <w:t xml:space="preserve"> הכנסת דהאמשה, עברתי להצבעה.</w:t>
      </w:r>
    </w:p>
    <w:p w14:paraId="631FDD06" w14:textId="77777777" w:rsidR="00000000" w:rsidRDefault="00FD3276">
      <w:pPr>
        <w:pStyle w:val="a"/>
        <w:ind w:firstLine="0"/>
        <w:rPr>
          <w:rFonts w:hint="cs"/>
          <w:rtl/>
        </w:rPr>
      </w:pPr>
    </w:p>
    <w:p w14:paraId="586F09D7" w14:textId="77777777" w:rsidR="00000000" w:rsidRDefault="00FD3276">
      <w:pPr>
        <w:pStyle w:val="ac"/>
        <w:rPr>
          <w:rtl/>
        </w:rPr>
      </w:pPr>
      <w:r>
        <w:rPr>
          <w:rFonts w:hint="eastAsia"/>
          <w:rtl/>
        </w:rPr>
        <w:t>עבד</w:t>
      </w:r>
      <w:r>
        <w:rPr>
          <w:rtl/>
        </w:rPr>
        <w:t>-אלמאלכ דהאמשה (רע"ם):</w:t>
      </w:r>
    </w:p>
    <w:p w14:paraId="36D97511" w14:textId="77777777" w:rsidR="00000000" w:rsidRDefault="00FD3276">
      <w:pPr>
        <w:pStyle w:val="a"/>
        <w:rPr>
          <w:rFonts w:hint="cs"/>
          <w:rtl/>
        </w:rPr>
      </w:pPr>
    </w:p>
    <w:p w14:paraId="4F6CDF99" w14:textId="77777777" w:rsidR="00000000" w:rsidRDefault="00FD3276">
      <w:pPr>
        <w:pStyle w:val="a"/>
        <w:rPr>
          <w:rFonts w:hint="cs"/>
          <w:rtl/>
        </w:rPr>
      </w:pPr>
      <w:r>
        <w:rPr>
          <w:rFonts w:hint="cs"/>
          <w:rtl/>
        </w:rPr>
        <w:t>אני מבקש שתדרוש ממנו לחזור בו מדבריו.</w:t>
      </w:r>
    </w:p>
    <w:p w14:paraId="1ECAC2EE" w14:textId="77777777" w:rsidR="00000000" w:rsidRDefault="00FD3276">
      <w:pPr>
        <w:pStyle w:val="a"/>
        <w:ind w:firstLine="0"/>
        <w:rPr>
          <w:rFonts w:hint="cs"/>
          <w:rtl/>
        </w:rPr>
      </w:pPr>
    </w:p>
    <w:p w14:paraId="63A4EFD6" w14:textId="77777777" w:rsidR="00000000" w:rsidRDefault="00FD3276">
      <w:pPr>
        <w:pStyle w:val="ad"/>
        <w:rPr>
          <w:rtl/>
        </w:rPr>
      </w:pPr>
      <w:r>
        <w:rPr>
          <w:rtl/>
        </w:rPr>
        <w:t>היו"ר אלי בן-מנחם:</w:t>
      </w:r>
    </w:p>
    <w:p w14:paraId="4991DA9B" w14:textId="77777777" w:rsidR="00000000" w:rsidRDefault="00FD3276">
      <w:pPr>
        <w:pStyle w:val="a"/>
        <w:rPr>
          <w:rtl/>
        </w:rPr>
      </w:pPr>
    </w:p>
    <w:p w14:paraId="7B7C3B6E" w14:textId="77777777" w:rsidR="00000000" w:rsidRDefault="00FD3276">
      <w:pPr>
        <w:pStyle w:val="a"/>
        <w:rPr>
          <w:rFonts w:hint="cs"/>
          <w:rtl/>
        </w:rPr>
      </w:pPr>
      <w:r>
        <w:rPr>
          <w:rFonts w:hint="cs"/>
          <w:rtl/>
        </w:rPr>
        <w:t xml:space="preserve">אתה פנית אליו. תפנה את זה לוועדת האתיקה. </w:t>
      </w:r>
    </w:p>
    <w:p w14:paraId="6800E3F8" w14:textId="77777777" w:rsidR="00000000" w:rsidRDefault="00FD3276">
      <w:pPr>
        <w:pStyle w:val="a"/>
        <w:ind w:firstLine="0"/>
        <w:rPr>
          <w:rFonts w:hint="cs"/>
          <w:rtl/>
        </w:rPr>
      </w:pPr>
    </w:p>
    <w:p w14:paraId="0536886C" w14:textId="77777777" w:rsidR="00000000" w:rsidRDefault="00FD3276">
      <w:pPr>
        <w:pStyle w:val="ac"/>
        <w:rPr>
          <w:rtl/>
        </w:rPr>
      </w:pPr>
      <w:r>
        <w:rPr>
          <w:rFonts w:hint="eastAsia"/>
          <w:rtl/>
        </w:rPr>
        <w:t>יחיאל</w:t>
      </w:r>
      <w:r>
        <w:rPr>
          <w:rtl/>
        </w:rPr>
        <w:t xml:space="preserve"> חזן (הליכוד):</w:t>
      </w:r>
    </w:p>
    <w:p w14:paraId="181C5D38" w14:textId="77777777" w:rsidR="00000000" w:rsidRDefault="00FD3276">
      <w:pPr>
        <w:pStyle w:val="a"/>
        <w:rPr>
          <w:rFonts w:hint="cs"/>
          <w:rtl/>
        </w:rPr>
      </w:pPr>
    </w:p>
    <w:p w14:paraId="1330F9D9" w14:textId="77777777" w:rsidR="00000000" w:rsidRDefault="00FD3276">
      <w:pPr>
        <w:pStyle w:val="a"/>
        <w:rPr>
          <w:rFonts w:hint="cs"/>
          <w:rtl/>
        </w:rPr>
      </w:pPr>
      <w:r>
        <w:rPr>
          <w:rFonts w:hint="cs"/>
          <w:rtl/>
        </w:rPr>
        <w:t xml:space="preserve">- - - </w:t>
      </w:r>
    </w:p>
    <w:p w14:paraId="58EDBEC4" w14:textId="77777777" w:rsidR="00000000" w:rsidRDefault="00FD3276">
      <w:pPr>
        <w:pStyle w:val="a"/>
        <w:ind w:firstLine="0"/>
        <w:rPr>
          <w:rFonts w:hint="cs"/>
          <w:rtl/>
        </w:rPr>
      </w:pPr>
    </w:p>
    <w:p w14:paraId="33BC433D" w14:textId="77777777" w:rsidR="00000000" w:rsidRDefault="00FD3276">
      <w:pPr>
        <w:pStyle w:val="ac"/>
        <w:rPr>
          <w:rtl/>
        </w:rPr>
      </w:pPr>
      <w:r>
        <w:rPr>
          <w:rFonts w:hint="eastAsia"/>
          <w:rtl/>
        </w:rPr>
        <w:t>עבד</w:t>
      </w:r>
      <w:r>
        <w:rPr>
          <w:rtl/>
        </w:rPr>
        <w:t>-אלמאלכ דהאמשה (רע"ם):</w:t>
      </w:r>
    </w:p>
    <w:p w14:paraId="586C536D" w14:textId="77777777" w:rsidR="00000000" w:rsidRDefault="00FD3276">
      <w:pPr>
        <w:pStyle w:val="a"/>
        <w:rPr>
          <w:rFonts w:hint="cs"/>
          <w:rtl/>
        </w:rPr>
      </w:pPr>
    </w:p>
    <w:p w14:paraId="4EC95563" w14:textId="77777777" w:rsidR="00000000" w:rsidRDefault="00FD3276">
      <w:pPr>
        <w:pStyle w:val="a"/>
        <w:rPr>
          <w:rFonts w:hint="cs"/>
          <w:rtl/>
        </w:rPr>
      </w:pPr>
      <w:r>
        <w:rPr>
          <w:rFonts w:hint="cs"/>
          <w:rtl/>
        </w:rPr>
        <w:t>אתם שותפים לרצח.</w:t>
      </w:r>
    </w:p>
    <w:p w14:paraId="1CDD9A2C" w14:textId="77777777" w:rsidR="00000000" w:rsidRDefault="00FD3276">
      <w:pPr>
        <w:pStyle w:val="a"/>
        <w:ind w:firstLine="0"/>
        <w:rPr>
          <w:rFonts w:hint="cs"/>
          <w:rtl/>
        </w:rPr>
      </w:pPr>
    </w:p>
    <w:p w14:paraId="7C705057" w14:textId="77777777" w:rsidR="00000000" w:rsidRDefault="00FD3276">
      <w:pPr>
        <w:pStyle w:val="ad"/>
        <w:rPr>
          <w:rtl/>
        </w:rPr>
      </w:pPr>
      <w:r>
        <w:rPr>
          <w:rtl/>
        </w:rPr>
        <w:t>היו"ר אלי בן-מנחם:</w:t>
      </w:r>
    </w:p>
    <w:p w14:paraId="7BC708F2" w14:textId="77777777" w:rsidR="00000000" w:rsidRDefault="00FD3276">
      <w:pPr>
        <w:pStyle w:val="a"/>
        <w:rPr>
          <w:rtl/>
        </w:rPr>
      </w:pPr>
    </w:p>
    <w:p w14:paraId="1DAF291F" w14:textId="77777777" w:rsidR="00000000" w:rsidRDefault="00FD3276">
      <w:pPr>
        <w:pStyle w:val="a"/>
        <w:rPr>
          <w:rFonts w:hint="cs"/>
          <w:rtl/>
        </w:rPr>
      </w:pPr>
      <w:r>
        <w:rPr>
          <w:rFonts w:hint="cs"/>
          <w:rtl/>
        </w:rPr>
        <w:t>חבר</w:t>
      </w:r>
      <w:r>
        <w:rPr>
          <w:rFonts w:hint="cs"/>
          <w:rtl/>
        </w:rPr>
        <w:t xml:space="preserve"> הכנסת דהאמשה.</w:t>
      </w:r>
    </w:p>
    <w:p w14:paraId="63C951D1" w14:textId="77777777" w:rsidR="00000000" w:rsidRDefault="00FD3276">
      <w:pPr>
        <w:pStyle w:val="a"/>
        <w:ind w:firstLine="0"/>
        <w:rPr>
          <w:rFonts w:hint="cs"/>
          <w:rtl/>
        </w:rPr>
      </w:pPr>
    </w:p>
    <w:p w14:paraId="3D54AAAC" w14:textId="77777777" w:rsidR="00000000" w:rsidRDefault="00FD3276">
      <w:pPr>
        <w:pStyle w:val="ac"/>
        <w:rPr>
          <w:rtl/>
        </w:rPr>
      </w:pPr>
      <w:r>
        <w:rPr>
          <w:rFonts w:hint="eastAsia"/>
          <w:rtl/>
        </w:rPr>
        <w:t>משה</w:t>
      </w:r>
      <w:r>
        <w:rPr>
          <w:rtl/>
        </w:rPr>
        <w:t xml:space="preserve"> כחלון (הליכוד):</w:t>
      </w:r>
    </w:p>
    <w:p w14:paraId="742469F7" w14:textId="77777777" w:rsidR="00000000" w:rsidRDefault="00FD3276">
      <w:pPr>
        <w:pStyle w:val="a"/>
        <w:rPr>
          <w:rFonts w:hint="cs"/>
          <w:rtl/>
        </w:rPr>
      </w:pPr>
    </w:p>
    <w:p w14:paraId="34020EA2" w14:textId="77777777" w:rsidR="00000000" w:rsidRDefault="00FD3276">
      <w:pPr>
        <w:pStyle w:val="a"/>
        <w:rPr>
          <w:rFonts w:hint="cs"/>
          <w:rtl/>
        </w:rPr>
      </w:pPr>
      <w:r>
        <w:rPr>
          <w:rFonts w:hint="cs"/>
          <w:rtl/>
        </w:rPr>
        <w:t>עכשיו אתה עושה הכללות.</w:t>
      </w:r>
    </w:p>
    <w:p w14:paraId="4DF837E4" w14:textId="77777777" w:rsidR="00000000" w:rsidRDefault="00FD3276">
      <w:pPr>
        <w:pStyle w:val="a"/>
        <w:ind w:firstLine="0"/>
        <w:rPr>
          <w:rFonts w:hint="cs"/>
          <w:rtl/>
        </w:rPr>
      </w:pPr>
    </w:p>
    <w:p w14:paraId="4684F3E7" w14:textId="77777777" w:rsidR="00000000" w:rsidRDefault="00FD3276">
      <w:pPr>
        <w:pStyle w:val="ad"/>
        <w:rPr>
          <w:rtl/>
        </w:rPr>
      </w:pPr>
      <w:r>
        <w:rPr>
          <w:rtl/>
        </w:rPr>
        <w:t>היו"ר אלי בן-מנחם:</w:t>
      </w:r>
    </w:p>
    <w:p w14:paraId="758DC918" w14:textId="77777777" w:rsidR="00000000" w:rsidRDefault="00FD3276">
      <w:pPr>
        <w:pStyle w:val="a"/>
        <w:rPr>
          <w:rtl/>
        </w:rPr>
      </w:pPr>
    </w:p>
    <w:p w14:paraId="5B68984D" w14:textId="77777777" w:rsidR="00000000" w:rsidRDefault="00FD3276">
      <w:pPr>
        <w:pStyle w:val="a"/>
        <w:rPr>
          <w:rFonts w:hint="cs"/>
          <w:rtl/>
        </w:rPr>
      </w:pPr>
      <w:r>
        <w:rPr>
          <w:rFonts w:hint="cs"/>
          <w:rtl/>
        </w:rPr>
        <w:t>רבותי, השר גדעון עזרא שינה את ההצעה שלו והוא מבקש להעביר את הנושא לוועדת החוץ והביטחון.</w:t>
      </w:r>
    </w:p>
    <w:p w14:paraId="56A7A21B" w14:textId="77777777" w:rsidR="00000000" w:rsidRDefault="00FD3276">
      <w:pPr>
        <w:pStyle w:val="a"/>
        <w:rPr>
          <w:rFonts w:hint="cs"/>
          <w:rtl/>
        </w:rPr>
      </w:pPr>
    </w:p>
    <w:p w14:paraId="7802C15E" w14:textId="77777777" w:rsidR="00000000" w:rsidRDefault="00FD3276">
      <w:pPr>
        <w:pStyle w:val="a"/>
        <w:ind w:firstLine="0"/>
        <w:rPr>
          <w:rFonts w:hint="cs"/>
          <w:rtl/>
        </w:rPr>
      </w:pPr>
      <w:r>
        <w:rPr>
          <w:rFonts w:hint="cs"/>
          <w:rtl/>
        </w:rPr>
        <w:tab/>
        <w:t xml:space="preserve">אני פונה לחברי הכנסת. חבר הכנסת טלב אלסאנע, אתה מוכן? </w:t>
      </w:r>
    </w:p>
    <w:p w14:paraId="1CC13201" w14:textId="77777777" w:rsidR="00000000" w:rsidRDefault="00FD3276">
      <w:pPr>
        <w:pStyle w:val="a"/>
        <w:ind w:firstLine="0"/>
        <w:rPr>
          <w:rFonts w:hint="cs"/>
          <w:rtl/>
        </w:rPr>
      </w:pPr>
    </w:p>
    <w:p w14:paraId="3AA817C5" w14:textId="77777777" w:rsidR="00000000" w:rsidRDefault="00FD3276">
      <w:pPr>
        <w:pStyle w:val="ac"/>
        <w:rPr>
          <w:rtl/>
        </w:rPr>
      </w:pPr>
      <w:r>
        <w:rPr>
          <w:rFonts w:hint="eastAsia"/>
          <w:rtl/>
        </w:rPr>
        <w:t>טלב</w:t>
      </w:r>
      <w:r>
        <w:rPr>
          <w:rtl/>
        </w:rPr>
        <w:t xml:space="preserve"> אלסאנע (רע"ם):</w:t>
      </w:r>
    </w:p>
    <w:p w14:paraId="5DA4BE60" w14:textId="77777777" w:rsidR="00000000" w:rsidRDefault="00FD3276">
      <w:pPr>
        <w:pStyle w:val="a"/>
        <w:rPr>
          <w:rFonts w:hint="cs"/>
          <w:rtl/>
        </w:rPr>
      </w:pPr>
    </w:p>
    <w:p w14:paraId="1428529A" w14:textId="77777777" w:rsidR="00000000" w:rsidRDefault="00FD3276">
      <w:pPr>
        <w:pStyle w:val="a"/>
        <w:rPr>
          <w:rFonts w:hint="cs"/>
          <w:rtl/>
        </w:rPr>
      </w:pPr>
      <w:r>
        <w:rPr>
          <w:rFonts w:hint="cs"/>
          <w:rtl/>
        </w:rPr>
        <w:t>מוכן.</w:t>
      </w:r>
    </w:p>
    <w:p w14:paraId="69F59CBC" w14:textId="77777777" w:rsidR="00000000" w:rsidRDefault="00FD3276">
      <w:pPr>
        <w:pStyle w:val="a"/>
        <w:ind w:firstLine="0"/>
        <w:rPr>
          <w:rFonts w:hint="cs"/>
          <w:rtl/>
        </w:rPr>
      </w:pPr>
    </w:p>
    <w:p w14:paraId="0E8ABA62" w14:textId="77777777" w:rsidR="00000000" w:rsidRDefault="00FD3276">
      <w:pPr>
        <w:pStyle w:val="ad"/>
        <w:rPr>
          <w:rtl/>
        </w:rPr>
      </w:pPr>
      <w:r>
        <w:rPr>
          <w:rtl/>
        </w:rPr>
        <w:t>הי</w:t>
      </w:r>
      <w:r>
        <w:rPr>
          <w:rtl/>
        </w:rPr>
        <w:t>ו"ר אלי בן-מנחם:</w:t>
      </w:r>
    </w:p>
    <w:p w14:paraId="7B1CEC28" w14:textId="77777777" w:rsidR="00000000" w:rsidRDefault="00FD3276">
      <w:pPr>
        <w:pStyle w:val="a"/>
        <w:rPr>
          <w:rtl/>
        </w:rPr>
      </w:pPr>
    </w:p>
    <w:p w14:paraId="1F9CC154" w14:textId="77777777" w:rsidR="00000000" w:rsidRDefault="00FD3276">
      <w:pPr>
        <w:pStyle w:val="a"/>
        <w:rPr>
          <w:rFonts w:hint="cs"/>
          <w:rtl/>
        </w:rPr>
      </w:pPr>
      <w:r>
        <w:rPr>
          <w:rFonts w:hint="cs"/>
          <w:rtl/>
        </w:rPr>
        <w:t>חבר הכנסת אחמד טיבי?</w:t>
      </w:r>
    </w:p>
    <w:p w14:paraId="5BB184A9" w14:textId="77777777" w:rsidR="00000000" w:rsidRDefault="00FD3276">
      <w:pPr>
        <w:pStyle w:val="a"/>
        <w:ind w:firstLine="0"/>
        <w:rPr>
          <w:rFonts w:hint="cs"/>
          <w:rtl/>
        </w:rPr>
      </w:pPr>
    </w:p>
    <w:p w14:paraId="443B3CBB" w14:textId="77777777" w:rsidR="00000000" w:rsidRDefault="00FD3276">
      <w:pPr>
        <w:pStyle w:val="ac"/>
        <w:rPr>
          <w:rtl/>
        </w:rPr>
      </w:pPr>
      <w:r>
        <w:rPr>
          <w:rFonts w:hint="eastAsia"/>
          <w:rtl/>
        </w:rPr>
        <w:t>אחמד</w:t>
      </w:r>
      <w:r>
        <w:rPr>
          <w:rtl/>
        </w:rPr>
        <w:t xml:space="preserve"> טיבי (חד"ש-תע"ל):</w:t>
      </w:r>
    </w:p>
    <w:p w14:paraId="2F95BD02" w14:textId="77777777" w:rsidR="00000000" w:rsidRDefault="00FD3276">
      <w:pPr>
        <w:pStyle w:val="a"/>
        <w:rPr>
          <w:rFonts w:hint="cs"/>
          <w:rtl/>
        </w:rPr>
      </w:pPr>
    </w:p>
    <w:p w14:paraId="1E80BEDC" w14:textId="77777777" w:rsidR="00000000" w:rsidRDefault="00FD3276">
      <w:pPr>
        <w:pStyle w:val="a"/>
        <w:rPr>
          <w:rFonts w:hint="cs"/>
          <w:rtl/>
        </w:rPr>
      </w:pPr>
      <w:r>
        <w:rPr>
          <w:rFonts w:hint="cs"/>
          <w:rtl/>
        </w:rPr>
        <w:t>במליאה.</w:t>
      </w:r>
    </w:p>
    <w:p w14:paraId="4C26BC30" w14:textId="77777777" w:rsidR="00000000" w:rsidRDefault="00FD3276">
      <w:pPr>
        <w:pStyle w:val="a"/>
        <w:ind w:firstLine="0"/>
        <w:rPr>
          <w:rFonts w:hint="cs"/>
          <w:rtl/>
        </w:rPr>
      </w:pPr>
    </w:p>
    <w:p w14:paraId="050E551C" w14:textId="77777777" w:rsidR="00000000" w:rsidRDefault="00FD3276">
      <w:pPr>
        <w:pStyle w:val="ad"/>
        <w:rPr>
          <w:rtl/>
        </w:rPr>
      </w:pPr>
      <w:r>
        <w:rPr>
          <w:rtl/>
        </w:rPr>
        <w:t>היו"ר אלי בן-מנחם:</w:t>
      </w:r>
    </w:p>
    <w:p w14:paraId="11E3B438" w14:textId="77777777" w:rsidR="00000000" w:rsidRDefault="00FD3276">
      <w:pPr>
        <w:pStyle w:val="a"/>
        <w:rPr>
          <w:rtl/>
        </w:rPr>
      </w:pPr>
    </w:p>
    <w:p w14:paraId="67857FCA" w14:textId="77777777" w:rsidR="00000000" w:rsidRDefault="00FD3276">
      <w:pPr>
        <w:pStyle w:val="a"/>
        <w:rPr>
          <w:rFonts w:hint="cs"/>
          <w:rtl/>
        </w:rPr>
      </w:pPr>
      <w:r>
        <w:rPr>
          <w:rFonts w:hint="cs"/>
          <w:rtl/>
        </w:rPr>
        <w:t xml:space="preserve">דיברו פה במליאה כמעט עשרה חברי הכנסת. זה יגיע בעוד הרבה חודשים. חבר הכנסת טיבי, אתה מסכים להעביר לוועדת החוץ והביטחון? </w:t>
      </w:r>
    </w:p>
    <w:p w14:paraId="0784521C" w14:textId="77777777" w:rsidR="00000000" w:rsidRDefault="00FD3276">
      <w:pPr>
        <w:pStyle w:val="a"/>
        <w:ind w:firstLine="0"/>
        <w:rPr>
          <w:rFonts w:hint="cs"/>
          <w:rtl/>
        </w:rPr>
      </w:pPr>
    </w:p>
    <w:p w14:paraId="7A4EBAF5" w14:textId="77777777" w:rsidR="00000000" w:rsidRDefault="00FD3276">
      <w:pPr>
        <w:pStyle w:val="ac"/>
        <w:rPr>
          <w:rtl/>
        </w:rPr>
      </w:pPr>
      <w:r>
        <w:rPr>
          <w:rFonts w:hint="eastAsia"/>
          <w:rtl/>
        </w:rPr>
        <w:t>אחמד</w:t>
      </w:r>
      <w:r>
        <w:rPr>
          <w:rtl/>
        </w:rPr>
        <w:t xml:space="preserve"> טיבי (חד"ש-תע"ל):</w:t>
      </w:r>
    </w:p>
    <w:p w14:paraId="39675173" w14:textId="77777777" w:rsidR="00000000" w:rsidRDefault="00FD3276">
      <w:pPr>
        <w:pStyle w:val="a"/>
        <w:rPr>
          <w:rFonts w:hint="cs"/>
          <w:rtl/>
        </w:rPr>
      </w:pPr>
    </w:p>
    <w:p w14:paraId="4BAC79C6" w14:textId="77777777" w:rsidR="00000000" w:rsidRDefault="00FD3276">
      <w:pPr>
        <w:pStyle w:val="a"/>
        <w:rPr>
          <w:rFonts w:hint="cs"/>
          <w:rtl/>
        </w:rPr>
      </w:pPr>
      <w:r>
        <w:rPr>
          <w:rFonts w:hint="cs"/>
          <w:rtl/>
        </w:rPr>
        <w:t xml:space="preserve">כן. </w:t>
      </w:r>
    </w:p>
    <w:p w14:paraId="32C88855" w14:textId="77777777" w:rsidR="00000000" w:rsidRDefault="00FD3276">
      <w:pPr>
        <w:pStyle w:val="a"/>
        <w:ind w:firstLine="0"/>
        <w:rPr>
          <w:rFonts w:hint="cs"/>
          <w:rtl/>
        </w:rPr>
      </w:pPr>
    </w:p>
    <w:p w14:paraId="5222F1D4" w14:textId="77777777" w:rsidR="00000000" w:rsidRDefault="00FD3276">
      <w:pPr>
        <w:pStyle w:val="ad"/>
        <w:rPr>
          <w:rtl/>
        </w:rPr>
      </w:pPr>
      <w:r>
        <w:rPr>
          <w:rtl/>
        </w:rPr>
        <w:t>היו"ר אלי בן</w:t>
      </w:r>
      <w:r>
        <w:rPr>
          <w:rtl/>
        </w:rPr>
        <w:t>-מנחם:</w:t>
      </w:r>
    </w:p>
    <w:p w14:paraId="21A440C3" w14:textId="77777777" w:rsidR="00000000" w:rsidRDefault="00FD3276">
      <w:pPr>
        <w:pStyle w:val="a"/>
        <w:rPr>
          <w:rtl/>
        </w:rPr>
      </w:pPr>
    </w:p>
    <w:p w14:paraId="35553E26" w14:textId="77777777" w:rsidR="00000000" w:rsidRDefault="00FD3276">
      <w:pPr>
        <w:pStyle w:val="a"/>
        <w:rPr>
          <w:rFonts w:hint="cs"/>
          <w:rtl/>
        </w:rPr>
      </w:pPr>
      <w:r>
        <w:rPr>
          <w:rFonts w:hint="cs"/>
          <w:rtl/>
        </w:rPr>
        <w:t>חבר הכנסת גדעון סער?</w:t>
      </w:r>
    </w:p>
    <w:p w14:paraId="223E1252" w14:textId="77777777" w:rsidR="00000000" w:rsidRDefault="00FD3276">
      <w:pPr>
        <w:pStyle w:val="a"/>
        <w:ind w:firstLine="0"/>
        <w:rPr>
          <w:rFonts w:hint="cs"/>
          <w:rtl/>
        </w:rPr>
      </w:pPr>
    </w:p>
    <w:p w14:paraId="42519773" w14:textId="77777777" w:rsidR="00000000" w:rsidRDefault="00FD3276">
      <w:pPr>
        <w:pStyle w:val="ac"/>
        <w:rPr>
          <w:rtl/>
        </w:rPr>
      </w:pPr>
      <w:r>
        <w:rPr>
          <w:rFonts w:hint="eastAsia"/>
          <w:rtl/>
        </w:rPr>
        <w:t>גדעון</w:t>
      </w:r>
      <w:r>
        <w:rPr>
          <w:rtl/>
        </w:rPr>
        <w:t xml:space="preserve"> סער (הליכוד):</w:t>
      </w:r>
    </w:p>
    <w:p w14:paraId="4F2BF171" w14:textId="77777777" w:rsidR="00000000" w:rsidRDefault="00FD3276">
      <w:pPr>
        <w:pStyle w:val="a"/>
        <w:rPr>
          <w:rFonts w:hint="cs"/>
          <w:rtl/>
        </w:rPr>
      </w:pPr>
    </w:p>
    <w:p w14:paraId="63DA4DA5" w14:textId="77777777" w:rsidR="00000000" w:rsidRDefault="00FD3276">
      <w:pPr>
        <w:pStyle w:val="a"/>
        <w:rPr>
          <w:rFonts w:hint="cs"/>
          <w:rtl/>
        </w:rPr>
      </w:pPr>
      <w:r>
        <w:rPr>
          <w:rFonts w:hint="cs"/>
          <w:rtl/>
        </w:rPr>
        <w:t>אני מסכים להצעה של חבר הכנסת יתום, שנציג הממשלה קיבל אותה.</w:t>
      </w:r>
    </w:p>
    <w:p w14:paraId="48E1ABBA" w14:textId="77777777" w:rsidR="00000000" w:rsidRDefault="00FD3276">
      <w:pPr>
        <w:pStyle w:val="a"/>
        <w:ind w:firstLine="0"/>
        <w:rPr>
          <w:rFonts w:hint="cs"/>
          <w:rtl/>
        </w:rPr>
      </w:pPr>
    </w:p>
    <w:p w14:paraId="1485D0EB" w14:textId="77777777" w:rsidR="00000000" w:rsidRDefault="00FD3276">
      <w:pPr>
        <w:pStyle w:val="ad"/>
        <w:rPr>
          <w:rtl/>
        </w:rPr>
      </w:pPr>
      <w:r>
        <w:rPr>
          <w:rtl/>
        </w:rPr>
        <w:t>היו"ר אלי בן-מנחם:</w:t>
      </w:r>
    </w:p>
    <w:p w14:paraId="6CAC92BF" w14:textId="77777777" w:rsidR="00000000" w:rsidRDefault="00FD3276">
      <w:pPr>
        <w:pStyle w:val="a"/>
        <w:rPr>
          <w:rtl/>
        </w:rPr>
      </w:pPr>
    </w:p>
    <w:p w14:paraId="33869F40" w14:textId="77777777" w:rsidR="00000000" w:rsidRDefault="00FD3276">
      <w:pPr>
        <w:pStyle w:val="a"/>
        <w:rPr>
          <w:rFonts w:hint="cs"/>
          <w:rtl/>
        </w:rPr>
      </w:pPr>
      <w:r>
        <w:rPr>
          <w:rFonts w:hint="cs"/>
          <w:rtl/>
        </w:rPr>
        <w:t>מאה אחוז. כן, ועדת החוץ והביטחון.   חבר הכנסת אלי בן-מנחם מסכים. חבר הכנסת אבו וילן? - לא נמצא.   חבר הכנסת ניסן סלומינסקי? -</w:t>
      </w:r>
      <w:r>
        <w:rPr>
          <w:rFonts w:hint="cs"/>
          <w:rtl/>
        </w:rPr>
        <w:t xml:space="preserve"> לא נמצא.  חבר הכנסת אייכלר? </w:t>
      </w:r>
    </w:p>
    <w:p w14:paraId="4E982973" w14:textId="77777777" w:rsidR="00000000" w:rsidRDefault="00FD3276">
      <w:pPr>
        <w:pStyle w:val="a"/>
        <w:rPr>
          <w:rFonts w:hint="cs"/>
          <w:rtl/>
        </w:rPr>
      </w:pPr>
    </w:p>
    <w:p w14:paraId="3E7AFA64" w14:textId="77777777" w:rsidR="00000000" w:rsidRDefault="00FD3276">
      <w:pPr>
        <w:pStyle w:val="ac"/>
        <w:rPr>
          <w:rtl/>
        </w:rPr>
      </w:pPr>
      <w:r>
        <w:rPr>
          <w:rFonts w:hint="eastAsia"/>
          <w:rtl/>
        </w:rPr>
        <w:t>ישראל</w:t>
      </w:r>
      <w:r>
        <w:rPr>
          <w:rtl/>
        </w:rPr>
        <w:t xml:space="preserve"> אייכלר (יהדות התורה):</w:t>
      </w:r>
    </w:p>
    <w:p w14:paraId="0EE4B176" w14:textId="77777777" w:rsidR="00000000" w:rsidRDefault="00FD3276">
      <w:pPr>
        <w:pStyle w:val="a"/>
        <w:rPr>
          <w:rFonts w:hint="cs"/>
          <w:rtl/>
        </w:rPr>
      </w:pPr>
    </w:p>
    <w:p w14:paraId="7678BB41" w14:textId="77777777" w:rsidR="00000000" w:rsidRDefault="00FD3276">
      <w:pPr>
        <w:pStyle w:val="a"/>
        <w:rPr>
          <w:rFonts w:hint="cs"/>
          <w:rtl/>
        </w:rPr>
      </w:pPr>
      <w:r>
        <w:rPr>
          <w:rFonts w:hint="cs"/>
          <w:rtl/>
        </w:rPr>
        <w:t xml:space="preserve">דיון במליאה. </w:t>
      </w:r>
    </w:p>
    <w:p w14:paraId="10B4A015" w14:textId="77777777" w:rsidR="00000000" w:rsidRDefault="00FD3276">
      <w:pPr>
        <w:pStyle w:val="a"/>
        <w:ind w:firstLine="0"/>
        <w:rPr>
          <w:rFonts w:hint="cs"/>
          <w:rtl/>
        </w:rPr>
      </w:pPr>
    </w:p>
    <w:p w14:paraId="7C6DF5A8" w14:textId="77777777" w:rsidR="00000000" w:rsidRDefault="00FD3276">
      <w:pPr>
        <w:pStyle w:val="ad"/>
        <w:rPr>
          <w:rtl/>
        </w:rPr>
      </w:pPr>
      <w:r>
        <w:rPr>
          <w:rtl/>
        </w:rPr>
        <w:t>היו"ר אלי בן-מנחם:</w:t>
      </w:r>
    </w:p>
    <w:p w14:paraId="2176186E" w14:textId="77777777" w:rsidR="00000000" w:rsidRDefault="00FD3276">
      <w:pPr>
        <w:pStyle w:val="a"/>
        <w:rPr>
          <w:rtl/>
        </w:rPr>
      </w:pPr>
    </w:p>
    <w:p w14:paraId="4A940B1A" w14:textId="77777777" w:rsidR="00000000" w:rsidRDefault="00FD3276">
      <w:pPr>
        <w:pStyle w:val="a"/>
        <w:rPr>
          <w:rFonts w:hint="cs"/>
          <w:rtl/>
        </w:rPr>
      </w:pPr>
      <w:r>
        <w:rPr>
          <w:rFonts w:hint="cs"/>
          <w:rtl/>
        </w:rPr>
        <w:t xml:space="preserve">חבר הכנסת אריה אלדד לא דיבר.  חברת הכנסת דליה איציק? </w:t>
      </w:r>
    </w:p>
    <w:p w14:paraId="2C7AC7CD" w14:textId="77777777" w:rsidR="00000000" w:rsidRDefault="00FD3276">
      <w:pPr>
        <w:pStyle w:val="a"/>
        <w:ind w:firstLine="0"/>
        <w:rPr>
          <w:rFonts w:hint="cs"/>
          <w:rtl/>
        </w:rPr>
      </w:pPr>
    </w:p>
    <w:p w14:paraId="7D4FD7C3" w14:textId="77777777" w:rsidR="00000000" w:rsidRDefault="00FD3276">
      <w:pPr>
        <w:pStyle w:val="ac"/>
        <w:rPr>
          <w:rtl/>
        </w:rPr>
      </w:pPr>
      <w:r>
        <w:rPr>
          <w:rFonts w:hint="eastAsia"/>
          <w:rtl/>
        </w:rPr>
        <w:t>דליה</w:t>
      </w:r>
      <w:r>
        <w:rPr>
          <w:rtl/>
        </w:rPr>
        <w:t xml:space="preserve"> איציק (העבודה-מימד):</w:t>
      </w:r>
    </w:p>
    <w:p w14:paraId="7B15614D" w14:textId="77777777" w:rsidR="00000000" w:rsidRDefault="00FD3276">
      <w:pPr>
        <w:pStyle w:val="a"/>
        <w:rPr>
          <w:rFonts w:hint="cs"/>
          <w:rtl/>
        </w:rPr>
      </w:pPr>
    </w:p>
    <w:p w14:paraId="7E42C4C6" w14:textId="77777777" w:rsidR="00000000" w:rsidRDefault="00FD3276">
      <w:pPr>
        <w:pStyle w:val="a"/>
        <w:rPr>
          <w:rFonts w:hint="cs"/>
          <w:rtl/>
        </w:rPr>
      </w:pPr>
      <w:r>
        <w:rPr>
          <w:rFonts w:hint="cs"/>
          <w:rtl/>
        </w:rPr>
        <w:t xml:space="preserve">ועדת החוץ והביטחון. </w:t>
      </w:r>
    </w:p>
    <w:p w14:paraId="6283DF3B" w14:textId="77777777" w:rsidR="00000000" w:rsidRDefault="00FD3276">
      <w:pPr>
        <w:pStyle w:val="a"/>
        <w:ind w:firstLine="0"/>
        <w:rPr>
          <w:rFonts w:hint="cs"/>
          <w:rtl/>
        </w:rPr>
      </w:pPr>
    </w:p>
    <w:p w14:paraId="7817CBA6" w14:textId="77777777" w:rsidR="00000000" w:rsidRDefault="00FD3276">
      <w:pPr>
        <w:pStyle w:val="ad"/>
        <w:rPr>
          <w:rtl/>
        </w:rPr>
      </w:pPr>
      <w:r>
        <w:rPr>
          <w:rtl/>
        </w:rPr>
        <w:t>היו"ר אלי בן-מנחם:</w:t>
      </w:r>
    </w:p>
    <w:p w14:paraId="43EC8AC1" w14:textId="77777777" w:rsidR="00000000" w:rsidRDefault="00FD3276">
      <w:pPr>
        <w:pStyle w:val="a"/>
        <w:rPr>
          <w:rtl/>
        </w:rPr>
      </w:pPr>
    </w:p>
    <w:p w14:paraId="6493D3DF" w14:textId="77777777" w:rsidR="00000000" w:rsidRDefault="00FD3276">
      <w:pPr>
        <w:pStyle w:val="a"/>
        <w:rPr>
          <w:rFonts w:hint="cs"/>
          <w:rtl/>
        </w:rPr>
      </w:pPr>
      <w:r>
        <w:rPr>
          <w:rFonts w:hint="cs"/>
          <w:rtl/>
        </w:rPr>
        <w:t>רבותי, אנחנו עוברים להצבעה. מי שמצביע</w:t>
      </w:r>
      <w:r>
        <w:rPr>
          <w:rFonts w:hint="cs"/>
          <w:rtl/>
        </w:rPr>
        <w:t xml:space="preserve"> בעד - - - </w:t>
      </w:r>
    </w:p>
    <w:p w14:paraId="1633EFFA" w14:textId="77777777" w:rsidR="00000000" w:rsidRDefault="00FD3276">
      <w:pPr>
        <w:pStyle w:val="a"/>
        <w:ind w:firstLine="0"/>
        <w:rPr>
          <w:rFonts w:hint="cs"/>
          <w:rtl/>
        </w:rPr>
      </w:pPr>
    </w:p>
    <w:p w14:paraId="6189F4C1" w14:textId="77777777" w:rsidR="00000000" w:rsidRDefault="00FD3276">
      <w:pPr>
        <w:pStyle w:val="ac"/>
        <w:rPr>
          <w:rtl/>
        </w:rPr>
      </w:pPr>
      <w:r>
        <w:rPr>
          <w:rFonts w:hint="eastAsia"/>
          <w:rtl/>
        </w:rPr>
        <w:t>קריאה</w:t>
      </w:r>
      <w:r>
        <w:rPr>
          <w:rtl/>
        </w:rPr>
        <w:t>:</w:t>
      </w:r>
    </w:p>
    <w:p w14:paraId="047F6D07" w14:textId="77777777" w:rsidR="00000000" w:rsidRDefault="00FD3276">
      <w:pPr>
        <w:pStyle w:val="a"/>
        <w:rPr>
          <w:rFonts w:hint="cs"/>
          <w:rtl/>
        </w:rPr>
      </w:pPr>
    </w:p>
    <w:p w14:paraId="27866203" w14:textId="77777777" w:rsidR="00000000" w:rsidRDefault="00FD3276">
      <w:pPr>
        <w:pStyle w:val="a"/>
        <w:rPr>
          <w:rFonts w:hint="cs"/>
          <w:rtl/>
        </w:rPr>
      </w:pPr>
      <w:r>
        <w:rPr>
          <w:rFonts w:hint="cs"/>
          <w:rtl/>
        </w:rPr>
        <w:t>שתי הצבעות.</w:t>
      </w:r>
    </w:p>
    <w:p w14:paraId="696AD6F8" w14:textId="77777777" w:rsidR="00000000" w:rsidRDefault="00FD3276">
      <w:pPr>
        <w:pStyle w:val="a"/>
        <w:ind w:firstLine="0"/>
        <w:rPr>
          <w:rFonts w:hint="cs"/>
          <w:rtl/>
        </w:rPr>
      </w:pPr>
    </w:p>
    <w:p w14:paraId="42C5C5AE" w14:textId="77777777" w:rsidR="00000000" w:rsidRDefault="00FD3276">
      <w:pPr>
        <w:pStyle w:val="ad"/>
        <w:rPr>
          <w:rtl/>
        </w:rPr>
      </w:pPr>
      <w:r>
        <w:rPr>
          <w:rtl/>
        </w:rPr>
        <w:t>היו"ר אלי בן-מנחם:</w:t>
      </w:r>
    </w:p>
    <w:p w14:paraId="383D7908" w14:textId="77777777" w:rsidR="00000000" w:rsidRDefault="00FD3276">
      <w:pPr>
        <w:pStyle w:val="a"/>
        <w:rPr>
          <w:rtl/>
        </w:rPr>
      </w:pPr>
    </w:p>
    <w:p w14:paraId="2958F310" w14:textId="77777777" w:rsidR="00000000" w:rsidRDefault="00FD3276">
      <w:pPr>
        <w:pStyle w:val="a"/>
        <w:rPr>
          <w:rFonts w:hint="cs"/>
          <w:rtl/>
        </w:rPr>
      </w:pPr>
      <w:r>
        <w:rPr>
          <w:rFonts w:hint="cs"/>
          <w:rtl/>
        </w:rPr>
        <w:t xml:space="preserve">רבותי, אני עושה את זה בהצבעה אחת.  אין פה אף אחד שהציע להסיר. </w:t>
      </w:r>
    </w:p>
    <w:p w14:paraId="54716768" w14:textId="77777777" w:rsidR="00000000" w:rsidRDefault="00FD3276">
      <w:pPr>
        <w:pStyle w:val="a"/>
        <w:ind w:firstLine="0"/>
        <w:rPr>
          <w:rFonts w:hint="cs"/>
          <w:rtl/>
        </w:rPr>
      </w:pPr>
    </w:p>
    <w:p w14:paraId="1D98DC45" w14:textId="77777777" w:rsidR="00000000" w:rsidRDefault="00FD3276">
      <w:pPr>
        <w:pStyle w:val="ac"/>
        <w:rPr>
          <w:rtl/>
        </w:rPr>
      </w:pPr>
      <w:r>
        <w:rPr>
          <w:rFonts w:hint="eastAsia"/>
          <w:rtl/>
        </w:rPr>
        <w:t>עזמי</w:t>
      </w:r>
      <w:r>
        <w:rPr>
          <w:rtl/>
        </w:rPr>
        <w:t xml:space="preserve"> בשארה (בל"ד):</w:t>
      </w:r>
    </w:p>
    <w:p w14:paraId="0C471498" w14:textId="77777777" w:rsidR="00000000" w:rsidRDefault="00FD3276">
      <w:pPr>
        <w:pStyle w:val="a"/>
        <w:rPr>
          <w:rFonts w:hint="cs"/>
          <w:rtl/>
        </w:rPr>
      </w:pPr>
    </w:p>
    <w:p w14:paraId="1DEDB050" w14:textId="77777777" w:rsidR="00000000" w:rsidRDefault="00FD3276">
      <w:pPr>
        <w:pStyle w:val="a"/>
        <w:rPr>
          <w:rFonts w:hint="cs"/>
          <w:rtl/>
        </w:rPr>
      </w:pPr>
      <w:r>
        <w:rPr>
          <w:rFonts w:hint="cs"/>
          <w:rtl/>
        </w:rPr>
        <w:t xml:space="preserve">אדוני היושב-ראש, גם לי יש הצעה. </w:t>
      </w:r>
    </w:p>
    <w:p w14:paraId="42919D2B" w14:textId="77777777" w:rsidR="00000000" w:rsidRDefault="00FD3276">
      <w:pPr>
        <w:pStyle w:val="a"/>
        <w:ind w:firstLine="0"/>
        <w:rPr>
          <w:rFonts w:hint="cs"/>
          <w:rtl/>
        </w:rPr>
      </w:pPr>
    </w:p>
    <w:p w14:paraId="6747459F" w14:textId="77777777" w:rsidR="00000000" w:rsidRDefault="00FD3276">
      <w:pPr>
        <w:pStyle w:val="ad"/>
        <w:rPr>
          <w:rtl/>
        </w:rPr>
      </w:pPr>
      <w:r>
        <w:rPr>
          <w:rtl/>
        </w:rPr>
        <w:t>היו"ר אלי בן-מנחם:</w:t>
      </w:r>
    </w:p>
    <w:p w14:paraId="3446DE26" w14:textId="77777777" w:rsidR="00000000" w:rsidRDefault="00FD3276">
      <w:pPr>
        <w:pStyle w:val="a"/>
        <w:rPr>
          <w:rtl/>
        </w:rPr>
      </w:pPr>
    </w:p>
    <w:p w14:paraId="1DC5152C" w14:textId="77777777" w:rsidR="00000000" w:rsidRDefault="00FD3276">
      <w:pPr>
        <w:pStyle w:val="a"/>
        <w:rPr>
          <w:rFonts w:hint="cs"/>
          <w:rtl/>
        </w:rPr>
      </w:pPr>
      <w:r>
        <w:rPr>
          <w:rFonts w:hint="cs"/>
          <w:rtl/>
        </w:rPr>
        <w:t>רבותי, אתם רוצים להקשיב לי? חבר הכנסת בשארה. אני עושה את זה בהצב</w:t>
      </w:r>
      <w:r>
        <w:rPr>
          <w:rFonts w:hint="cs"/>
          <w:rtl/>
        </w:rPr>
        <w:t xml:space="preserve">עה אחת. </w:t>
      </w:r>
    </w:p>
    <w:p w14:paraId="2CCA09C2" w14:textId="77777777" w:rsidR="00000000" w:rsidRDefault="00FD3276">
      <w:pPr>
        <w:pStyle w:val="a"/>
        <w:ind w:firstLine="0"/>
        <w:rPr>
          <w:rFonts w:hint="cs"/>
          <w:rtl/>
        </w:rPr>
      </w:pPr>
    </w:p>
    <w:p w14:paraId="5DE529F9" w14:textId="77777777" w:rsidR="00000000" w:rsidRDefault="00FD3276">
      <w:pPr>
        <w:pStyle w:val="ac"/>
        <w:rPr>
          <w:rtl/>
        </w:rPr>
      </w:pPr>
      <w:r>
        <w:rPr>
          <w:rFonts w:hint="eastAsia"/>
          <w:rtl/>
        </w:rPr>
        <w:t>טלב</w:t>
      </w:r>
      <w:r>
        <w:rPr>
          <w:rtl/>
        </w:rPr>
        <w:t xml:space="preserve"> אלסאנע (רע"ם):</w:t>
      </w:r>
    </w:p>
    <w:p w14:paraId="3B880EC6" w14:textId="77777777" w:rsidR="00000000" w:rsidRDefault="00FD3276">
      <w:pPr>
        <w:pStyle w:val="a"/>
        <w:rPr>
          <w:rFonts w:hint="cs"/>
          <w:rtl/>
        </w:rPr>
      </w:pPr>
    </w:p>
    <w:p w14:paraId="6DAB892F" w14:textId="77777777" w:rsidR="00000000" w:rsidRDefault="00FD3276">
      <w:pPr>
        <w:pStyle w:val="a"/>
        <w:rPr>
          <w:rFonts w:hint="cs"/>
          <w:rtl/>
        </w:rPr>
      </w:pPr>
      <w:r>
        <w:rPr>
          <w:rFonts w:hint="cs"/>
          <w:rtl/>
        </w:rPr>
        <w:t>לא שאלת את חבר הכנסת בשארה.</w:t>
      </w:r>
    </w:p>
    <w:p w14:paraId="68BAC64F" w14:textId="77777777" w:rsidR="00000000" w:rsidRDefault="00FD3276">
      <w:pPr>
        <w:pStyle w:val="a"/>
        <w:ind w:firstLine="0"/>
        <w:rPr>
          <w:rFonts w:hint="cs"/>
          <w:rtl/>
        </w:rPr>
      </w:pPr>
    </w:p>
    <w:p w14:paraId="6056B6D0" w14:textId="77777777" w:rsidR="00000000" w:rsidRDefault="00FD3276">
      <w:pPr>
        <w:pStyle w:val="ad"/>
        <w:rPr>
          <w:rtl/>
        </w:rPr>
      </w:pPr>
      <w:r>
        <w:rPr>
          <w:rtl/>
        </w:rPr>
        <w:t>היו"ר אלי בן-מנחם:</w:t>
      </w:r>
    </w:p>
    <w:p w14:paraId="79B03BE6" w14:textId="77777777" w:rsidR="00000000" w:rsidRDefault="00FD3276">
      <w:pPr>
        <w:pStyle w:val="a"/>
        <w:rPr>
          <w:rtl/>
        </w:rPr>
      </w:pPr>
    </w:p>
    <w:p w14:paraId="78F6EDCC" w14:textId="77777777" w:rsidR="00000000" w:rsidRDefault="00FD3276">
      <w:pPr>
        <w:pStyle w:val="a"/>
        <w:rPr>
          <w:rFonts w:hint="cs"/>
          <w:rtl/>
        </w:rPr>
      </w:pPr>
      <w:r>
        <w:rPr>
          <w:rFonts w:hint="cs"/>
          <w:rtl/>
        </w:rPr>
        <w:t>מי שמצביע בעד -  הוא בעד ועדת החוץ והביטחון. מי שמצביע נגד - הוא בעד העברת הנושא למליאה.</w:t>
      </w:r>
    </w:p>
    <w:p w14:paraId="340DA611" w14:textId="77777777" w:rsidR="00000000" w:rsidRDefault="00FD3276">
      <w:pPr>
        <w:pStyle w:val="a"/>
        <w:rPr>
          <w:rFonts w:hint="cs"/>
          <w:rtl/>
        </w:rPr>
      </w:pPr>
      <w:r>
        <w:rPr>
          <w:rFonts w:hint="cs"/>
          <w:rtl/>
        </w:rPr>
        <w:t xml:space="preserve"> </w:t>
      </w:r>
    </w:p>
    <w:p w14:paraId="0AA8B6DE" w14:textId="77777777" w:rsidR="00000000" w:rsidRDefault="00FD3276">
      <w:pPr>
        <w:pStyle w:val="a"/>
        <w:rPr>
          <w:rFonts w:hint="cs"/>
          <w:rtl/>
        </w:rPr>
      </w:pPr>
      <w:r>
        <w:rPr>
          <w:rFonts w:hint="cs"/>
          <w:rtl/>
        </w:rPr>
        <w:t>רבותי, מי בעד הדיון בוועדת החוץ והביטחון?</w:t>
      </w:r>
    </w:p>
    <w:p w14:paraId="057C0A37" w14:textId="77777777" w:rsidR="00000000" w:rsidRDefault="00FD3276">
      <w:pPr>
        <w:pStyle w:val="a"/>
        <w:rPr>
          <w:rFonts w:hint="cs"/>
          <w:rtl/>
        </w:rPr>
      </w:pPr>
    </w:p>
    <w:p w14:paraId="02A08FDD" w14:textId="77777777" w:rsidR="00000000" w:rsidRDefault="00FD3276">
      <w:pPr>
        <w:pStyle w:val="a7"/>
        <w:bidi/>
        <w:rPr>
          <w:rFonts w:hint="cs"/>
          <w:rtl/>
        </w:rPr>
      </w:pPr>
      <w:r>
        <w:rPr>
          <w:rFonts w:hint="cs"/>
          <w:rtl/>
        </w:rPr>
        <w:t>הצבעה מס' 3</w:t>
      </w:r>
    </w:p>
    <w:p w14:paraId="64BBC762" w14:textId="77777777" w:rsidR="00000000" w:rsidRDefault="00FD3276">
      <w:pPr>
        <w:pStyle w:val="a"/>
        <w:rPr>
          <w:rFonts w:hint="cs"/>
          <w:rtl/>
        </w:rPr>
      </w:pPr>
    </w:p>
    <w:p w14:paraId="12DCD9FE" w14:textId="77777777" w:rsidR="00000000" w:rsidRDefault="00FD3276">
      <w:pPr>
        <w:pStyle w:val="a8"/>
        <w:bidi/>
        <w:rPr>
          <w:rFonts w:hint="cs"/>
          <w:rtl/>
        </w:rPr>
      </w:pPr>
      <w:r>
        <w:rPr>
          <w:rFonts w:hint="cs"/>
          <w:rtl/>
        </w:rPr>
        <w:t>בעד ההצעה להעביר את הנושא לווע</w:t>
      </w:r>
      <w:r>
        <w:rPr>
          <w:rFonts w:hint="cs"/>
          <w:rtl/>
        </w:rPr>
        <w:t>דה - 19</w:t>
      </w:r>
    </w:p>
    <w:p w14:paraId="3DA39228" w14:textId="77777777" w:rsidR="00000000" w:rsidRDefault="00FD3276">
      <w:pPr>
        <w:pStyle w:val="a8"/>
        <w:bidi/>
        <w:rPr>
          <w:rFonts w:hint="cs"/>
          <w:rtl/>
        </w:rPr>
      </w:pPr>
      <w:r>
        <w:rPr>
          <w:rFonts w:hint="cs"/>
          <w:rtl/>
        </w:rPr>
        <w:t>נגד - 1</w:t>
      </w:r>
    </w:p>
    <w:p w14:paraId="472ADACD" w14:textId="77777777" w:rsidR="00000000" w:rsidRDefault="00FD3276">
      <w:pPr>
        <w:pStyle w:val="a8"/>
        <w:bidi/>
        <w:rPr>
          <w:rFonts w:hint="cs"/>
          <w:rtl/>
        </w:rPr>
      </w:pPr>
      <w:r>
        <w:rPr>
          <w:rFonts w:hint="cs"/>
          <w:rtl/>
        </w:rPr>
        <w:t xml:space="preserve">נמנעים - אין </w:t>
      </w:r>
    </w:p>
    <w:p w14:paraId="5218D53F" w14:textId="77777777" w:rsidR="00000000" w:rsidRDefault="00FD3276">
      <w:pPr>
        <w:pStyle w:val="a9"/>
        <w:bidi/>
        <w:rPr>
          <w:rFonts w:hint="cs"/>
          <w:rtl/>
        </w:rPr>
      </w:pPr>
      <w:r>
        <w:rPr>
          <w:rFonts w:hint="cs"/>
          <w:rtl/>
        </w:rPr>
        <w:t xml:space="preserve">ההצעה להעביר את הנושא שהעלו חברי הכנסת טלב אלסאנע, גדעון סער, אלי בן-מנחם ודליה איציק לוועדת החוץ והביטחון נתקבלה. </w:t>
      </w:r>
    </w:p>
    <w:p w14:paraId="1DB9A582" w14:textId="77777777" w:rsidR="00000000" w:rsidRDefault="00FD3276">
      <w:pPr>
        <w:pStyle w:val="a"/>
        <w:rPr>
          <w:rFonts w:hint="cs"/>
          <w:rtl/>
        </w:rPr>
      </w:pPr>
    </w:p>
    <w:p w14:paraId="760F3AF9" w14:textId="77777777" w:rsidR="00000000" w:rsidRDefault="00FD3276">
      <w:pPr>
        <w:pStyle w:val="ad"/>
        <w:rPr>
          <w:rtl/>
        </w:rPr>
      </w:pPr>
      <w:r>
        <w:rPr>
          <w:rtl/>
        </w:rPr>
        <w:t>היו"ר אלי בן-מנחם:</w:t>
      </w:r>
    </w:p>
    <w:p w14:paraId="41565EFD" w14:textId="77777777" w:rsidR="00000000" w:rsidRDefault="00FD3276">
      <w:pPr>
        <w:pStyle w:val="a"/>
        <w:rPr>
          <w:rtl/>
        </w:rPr>
      </w:pPr>
    </w:p>
    <w:p w14:paraId="2986E58E" w14:textId="77777777" w:rsidR="00000000" w:rsidRDefault="00FD3276">
      <w:pPr>
        <w:pStyle w:val="a"/>
        <w:rPr>
          <w:rFonts w:hint="cs"/>
          <w:rtl/>
        </w:rPr>
      </w:pPr>
      <w:r>
        <w:rPr>
          <w:rFonts w:hint="cs"/>
          <w:rtl/>
        </w:rPr>
        <w:t>רבותי, 19 חברי הכנסת מסכימים להעביר את הנושא לדיון בוועדת החוץ והביטחון, אחד מתנגד ואין נ</w:t>
      </w:r>
      <w:r>
        <w:rPr>
          <w:rFonts w:hint="cs"/>
          <w:rtl/>
        </w:rPr>
        <w:t>מנעים.</w:t>
      </w:r>
    </w:p>
    <w:p w14:paraId="372143AA" w14:textId="77777777" w:rsidR="00000000" w:rsidRDefault="00FD3276">
      <w:pPr>
        <w:pStyle w:val="a"/>
        <w:rPr>
          <w:rFonts w:hint="cs"/>
          <w:rtl/>
        </w:rPr>
      </w:pPr>
    </w:p>
    <w:p w14:paraId="122DAAC0" w14:textId="77777777" w:rsidR="00000000" w:rsidRDefault="00FD3276">
      <w:pPr>
        <w:pStyle w:val="a"/>
        <w:rPr>
          <w:rFonts w:hint="cs"/>
          <w:rtl/>
        </w:rPr>
      </w:pPr>
      <w:r>
        <w:rPr>
          <w:rFonts w:hint="cs"/>
          <w:rtl/>
        </w:rPr>
        <w:t>אני עורך הצבעה נוספת.</w:t>
      </w:r>
    </w:p>
    <w:p w14:paraId="7CFC40FE" w14:textId="77777777" w:rsidR="00000000" w:rsidRDefault="00FD3276">
      <w:pPr>
        <w:pStyle w:val="a"/>
        <w:ind w:firstLine="0"/>
        <w:rPr>
          <w:rFonts w:hint="cs"/>
          <w:rtl/>
        </w:rPr>
      </w:pPr>
    </w:p>
    <w:p w14:paraId="745647C8" w14:textId="77777777" w:rsidR="00000000" w:rsidRDefault="00FD3276">
      <w:pPr>
        <w:pStyle w:val="ac"/>
        <w:rPr>
          <w:rtl/>
        </w:rPr>
      </w:pPr>
      <w:r>
        <w:rPr>
          <w:rFonts w:hint="eastAsia"/>
          <w:rtl/>
        </w:rPr>
        <w:t>קריאות</w:t>
      </w:r>
      <w:r>
        <w:rPr>
          <w:rtl/>
        </w:rPr>
        <w:t>:</w:t>
      </w:r>
    </w:p>
    <w:p w14:paraId="2D0CB912" w14:textId="77777777" w:rsidR="00000000" w:rsidRDefault="00FD3276">
      <w:pPr>
        <w:pStyle w:val="a"/>
        <w:rPr>
          <w:rFonts w:hint="cs"/>
          <w:rtl/>
        </w:rPr>
      </w:pPr>
    </w:p>
    <w:p w14:paraId="5C24B34A" w14:textId="77777777" w:rsidR="00000000" w:rsidRDefault="00FD3276">
      <w:pPr>
        <w:pStyle w:val="a"/>
        <w:rPr>
          <w:rFonts w:hint="cs"/>
          <w:rtl/>
        </w:rPr>
      </w:pPr>
      <w:r>
        <w:rPr>
          <w:rFonts w:hint="cs"/>
          <w:rtl/>
        </w:rPr>
        <w:t xml:space="preserve">- - - </w:t>
      </w:r>
    </w:p>
    <w:p w14:paraId="06FF103A" w14:textId="77777777" w:rsidR="00000000" w:rsidRDefault="00FD3276">
      <w:pPr>
        <w:pStyle w:val="a"/>
        <w:ind w:firstLine="0"/>
        <w:rPr>
          <w:rFonts w:hint="cs"/>
          <w:rtl/>
        </w:rPr>
      </w:pPr>
    </w:p>
    <w:p w14:paraId="021E3B98" w14:textId="77777777" w:rsidR="00000000" w:rsidRDefault="00FD3276">
      <w:pPr>
        <w:pStyle w:val="ad"/>
        <w:rPr>
          <w:rtl/>
        </w:rPr>
      </w:pPr>
      <w:r>
        <w:rPr>
          <w:rtl/>
        </w:rPr>
        <w:t>היו"ר אלי בן-מנחם:</w:t>
      </w:r>
    </w:p>
    <w:p w14:paraId="5CE0E460" w14:textId="77777777" w:rsidR="00000000" w:rsidRDefault="00FD3276">
      <w:pPr>
        <w:pStyle w:val="a"/>
        <w:rPr>
          <w:rtl/>
        </w:rPr>
      </w:pPr>
    </w:p>
    <w:p w14:paraId="3AA60C85" w14:textId="77777777" w:rsidR="00000000" w:rsidRDefault="00FD3276">
      <w:pPr>
        <w:pStyle w:val="a"/>
        <w:rPr>
          <w:rFonts w:hint="cs"/>
          <w:rtl/>
        </w:rPr>
      </w:pPr>
      <w:r>
        <w:rPr>
          <w:rFonts w:hint="cs"/>
          <w:rtl/>
        </w:rPr>
        <w:t xml:space="preserve">רבותי, רציתי לעשות את זה בהצבעה אחת. </w:t>
      </w:r>
    </w:p>
    <w:p w14:paraId="0F3B2C67" w14:textId="77777777" w:rsidR="00000000" w:rsidRDefault="00FD3276">
      <w:pPr>
        <w:pStyle w:val="a"/>
        <w:ind w:firstLine="0"/>
        <w:rPr>
          <w:rFonts w:hint="cs"/>
          <w:rtl/>
        </w:rPr>
      </w:pPr>
    </w:p>
    <w:p w14:paraId="6C2315FA" w14:textId="77777777" w:rsidR="00000000" w:rsidRDefault="00FD3276">
      <w:pPr>
        <w:pStyle w:val="ac"/>
        <w:rPr>
          <w:rtl/>
        </w:rPr>
      </w:pPr>
      <w:r>
        <w:rPr>
          <w:rFonts w:hint="eastAsia"/>
          <w:rtl/>
        </w:rPr>
        <w:t>גדעון</w:t>
      </w:r>
      <w:r>
        <w:rPr>
          <w:rtl/>
        </w:rPr>
        <w:t xml:space="preserve"> סער (הליכוד):</w:t>
      </w:r>
    </w:p>
    <w:p w14:paraId="190EF841" w14:textId="77777777" w:rsidR="00000000" w:rsidRDefault="00FD3276">
      <w:pPr>
        <w:pStyle w:val="a"/>
        <w:rPr>
          <w:rFonts w:hint="cs"/>
          <w:rtl/>
        </w:rPr>
      </w:pPr>
    </w:p>
    <w:p w14:paraId="6E56A6C2" w14:textId="77777777" w:rsidR="00000000" w:rsidRDefault="00FD3276">
      <w:pPr>
        <w:pStyle w:val="a"/>
        <w:rPr>
          <w:rFonts w:hint="cs"/>
          <w:rtl/>
        </w:rPr>
      </w:pPr>
      <w:r>
        <w:rPr>
          <w:rFonts w:hint="cs"/>
          <w:rtl/>
        </w:rPr>
        <w:t>ידונו גם בוועדה וגם במליאה?</w:t>
      </w:r>
    </w:p>
    <w:p w14:paraId="0D4855D1" w14:textId="77777777" w:rsidR="00000000" w:rsidRDefault="00FD3276">
      <w:pPr>
        <w:pStyle w:val="a"/>
        <w:ind w:firstLine="0"/>
        <w:rPr>
          <w:rFonts w:hint="cs"/>
          <w:rtl/>
        </w:rPr>
      </w:pPr>
    </w:p>
    <w:p w14:paraId="2B10F7C9" w14:textId="77777777" w:rsidR="00000000" w:rsidRDefault="00FD3276">
      <w:pPr>
        <w:pStyle w:val="ad"/>
        <w:rPr>
          <w:rtl/>
        </w:rPr>
      </w:pPr>
      <w:r>
        <w:rPr>
          <w:rtl/>
        </w:rPr>
        <w:t>היו"ר אלי בן-מנחם:</w:t>
      </w:r>
    </w:p>
    <w:p w14:paraId="44FEB116" w14:textId="77777777" w:rsidR="00000000" w:rsidRDefault="00FD3276">
      <w:pPr>
        <w:pStyle w:val="a"/>
        <w:rPr>
          <w:rtl/>
        </w:rPr>
      </w:pPr>
    </w:p>
    <w:p w14:paraId="79DC7560" w14:textId="77777777" w:rsidR="00000000" w:rsidRDefault="00FD3276">
      <w:pPr>
        <w:pStyle w:val="a"/>
        <w:rPr>
          <w:rFonts w:hint="cs"/>
          <w:rtl/>
        </w:rPr>
      </w:pPr>
      <w:r>
        <w:rPr>
          <w:rFonts w:hint="cs"/>
          <w:rtl/>
        </w:rPr>
        <w:t xml:space="preserve">רבותי, עזבו. נעשה את זה טכנית, עוד כמה שניות. תירגעו. </w:t>
      </w:r>
    </w:p>
    <w:p w14:paraId="198FE2A8" w14:textId="77777777" w:rsidR="00000000" w:rsidRDefault="00FD3276">
      <w:pPr>
        <w:pStyle w:val="a"/>
        <w:ind w:firstLine="0"/>
        <w:rPr>
          <w:rFonts w:hint="cs"/>
          <w:rtl/>
        </w:rPr>
      </w:pPr>
    </w:p>
    <w:p w14:paraId="3FF70765" w14:textId="77777777" w:rsidR="00000000" w:rsidRDefault="00FD3276">
      <w:pPr>
        <w:pStyle w:val="ac"/>
        <w:rPr>
          <w:rtl/>
        </w:rPr>
      </w:pPr>
      <w:r>
        <w:rPr>
          <w:rFonts w:hint="eastAsia"/>
          <w:rtl/>
        </w:rPr>
        <w:t>אחמד</w:t>
      </w:r>
      <w:r>
        <w:rPr>
          <w:rtl/>
        </w:rPr>
        <w:t xml:space="preserve"> טיבי (חד"ש-תע"ל):</w:t>
      </w:r>
    </w:p>
    <w:p w14:paraId="02E388A9" w14:textId="77777777" w:rsidR="00000000" w:rsidRDefault="00FD3276">
      <w:pPr>
        <w:pStyle w:val="a"/>
        <w:rPr>
          <w:rFonts w:hint="cs"/>
          <w:rtl/>
        </w:rPr>
      </w:pPr>
    </w:p>
    <w:p w14:paraId="6DFE5C23" w14:textId="77777777" w:rsidR="00000000" w:rsidRDefault="00FD3276">
      <w:pPr>
        <w:pStyle w:val="a"/>
        <w:rPr>
          <w:rFonts w:hint="cs"/>
          <w:rtl/>
        </w:rPr>
      </w:pPr>
      <w:r>
        <w:rPr>
          <w:rFonts w:hint="cs"/>
          <w:rtl/>
        </w:rPr>
        <w:t>הם חדשים. שתי הצבעות.</w:t>
      </w:r>
    </w:p>
    <w:p w14:paraId="52219304" w14:textId="77777777" w:rsidR="00000000" w:rsidRDefault="00FD3276">
      <w:pPr>
        <w:pStyle w:val="a"/>
        <w:ind w:firstLine="0"/>
        <w:rPr>
          <w:rFonts w:hint="cs"/>
          <w:rtl/>
        </w:rPr>
      </w:pPr>
    </w:p>
    <w:p w14:paraId="6D11EB60" w14:textId="77777777" w:rsidR="00000000" w:rsidRDefault="00FD3276">
      <w:pPr>
        <w:pStyle w:val="ad"/>
        <w:rPr>
          <w:rtl/>
        </w:rPr>
      </w:pPr>
      <w:r>
        <w:rPr>
          <w:rtl/>
        </w:rPr>
        <w:t>היו"ר אלי בן-מנחם:</w:t>
      </w:r>
    </w:p>
    <w:p w14:paraId="637FA36E" w14:textId="77777777" w:rsidR="00000000" w:rsidRDefault="00FD3276">
      <w:pPr>
        <w:pStyle w:val="a"/>
        <w:rPr>
          <w:rtl/>
        </w:rPr>
      </w:pPr>
    </w:p>
    <w:p w14:paraId="32AD9FFC" w14:textId="77777777" w:rsidR="00000000" w:rsidRDefault="00FD3276">
      <w:pPr>
        <w:pStyle w:val="a"/>
        <w:rPr>
          <w:rFonts w:hint="cs"/>
          <w:rtl/>
        </w:rPr>
      </w:pPr>
      <w:r>
        <w:rPr>
          <w:rFonts w:hint="cs"/>
          <w:rtl/>
        </w:rPr>
        <w:t>רבותי, חבר הכנסת אייכלר וחבר הכנסת טיבי ביקשו דיון במליאה.</w:t>
      </w:r>
    </w:p>
    <w:p w14:paraId="49DF4509" w14:textId="77777777" w:rsidR="00000000" w:rsidRDefault="00FD3276">
      <w:pPr>
        <w:pStyle w:val="a"/>
        <w:rPr>
          <w:rFonts w:hint="cs"/>
          <w:rtl/>
        </w:rPr>
      </w:pPr>
    </w:p>
    <w:p w14:paraId="156856D8" w14:textId="77777777" w:rsidR="00000000" w:rsidRDefault="00FD3276">
      <w:pPr>
        <w:pStyle w:val="ac"/>
        <w:rPr>
          <w:rtl/>
        </w:rPr>
      </w:pPr>
      <w:r>
        <w:rPr>
          <w:rFonts w:hint="eastAsia"/>
          <w:rtl/>
        </w:rPr>
        <w:t>עזמי</w:t>
      </w:r>
      <w:r>
        <w:rPr>
          <w:rtl/>
        </w:rPr>
        <w:t xml:space="preserve"> בשארה (בל"ד):</w:t>
      </w:r>
    </w:p>
    <w:p w14:paraId="5ED85783" w14:textId="77777777" w:rsidR="00000000" w:rsidRDefault="00FD3276">
      <w:pPr>
        <w:pStyle w:val="a"/>
        <w:rPr>
          <w:rFonts w:hint="cs"/>
          <w:rtl/>
        </w:rPr>
      </w:pPr>
    </w:p>
    <w:p w14:paraId="2CA21B87" w14:textId="77777777" w:rsidR="00000000" w:rsidRDefault="00FD3276">
      <w:pPr>
        <w:pStyle w:val="a"/>
        <w:rPr>
          <w:rFonts w:hint="cs"/>
          <w:rtl/>
        </w:rPr>
      </w:pPr>
      <w:r>
        <w:rPr>
          <w:rFonts w:hint="cs"/>
          <w:rtl/>
        </w:rPr>
        <w:t xml:space="preserve">גם אני ביקשתי, אבל לא שאלת אותי. </w:t>
      </w:r>
    </w:p>
    <w:p w14:paraId="6206C2D6" w14:textId="77777777" w:rsidR="00000000" w:rsidRDefault="00FD3276">
      <w:pPr>
        <w:pStyle w:val="a"/>
        <w:ind w:firstLine="0"/>
        <w:rPr>
          <w:rFonts w:hint="cs"/>
          <w:rtl/>
        </w:rPr>
      </w:pPr>
    </w:p>
    <w:p w14:paraId="386D7FCF" w14:textId="77777777" w:rsidR="00000000" w:rsidRDefault="00FD3276">
      <w:pPr>
        <w:pStyle w:val="ad"/>
        <w:rPr>
          <w:rtl/>
        </w:rPr>
      </w:pPr>
      <w:r>
        <w:rPr>
          <w:rtl/>
        </w:rPr>
        <w:t>היו"ר אלי בן-מנחם:</w:t>
      </w:r>
    </w:p>
    <w:p w14:paraId="5BCCE989" w14:textId="77777777" w:rsidR="00000000" w:rsidRDefault="00FD3276">
      <w:pPr>
        <w:pStyle w:val="a"/>
        <w:rPr>
          <w:rtl/>
        </w:rPr>
      </w:pPr>
    </w:p>
    <w:p w14:paraId="5F281598" w14:textId="77777777" w:rsidR="00000000" w:rsidRDefault="00FD3276">
      <w:pPr>
        <w:pStyle w:val="a"/>
        <w:rPr>
          <w:rFonts w:hint="cs"/>
          <w:rtl/>
        </w:rPr>
      </w:pPr>
      <w:r>
        <w:rPr>
          <w:rFonts w:hint="cs"/>
          <w:rtl/>
        </w:rPr>
        <w:t>אנחנו עורכים הצבעה נוספת. התוצאה רשומה כאן. 19 בעד דיון בוועדת החוץ והביטחון.</w:t>
      </w:r>
      <w:r>
        <w:rPr>
          <w:rFonts w:hint="cs"/>
          <w:rtl/>
        </w:rPr>
        <w:t xml:space="preserve"> אם התוצאה תהיה גבוהה יותר לדיון במליאה, הדיון יהיה במליאה. </w:t>
      </w:r>
    </w:p>
    <w:p w14:paraId="1FD1467B" w14:textId="77777777" w:rsidR="00000000" w:rsidRDefault="00FD3276">
      <w:pPr>
        <w:pStyle w:val="a"/>
        <w:ind w:firstLine="0"/>
        <w:rPr>
          <w:rFonts w:hint="cs"/>
          <w:rtl/>
        </w:rPr>
      </w:pPr>
    </w:p>
    <w:p w14:paraId="3A89A37E" w14:textId="77777777" w:rsidR="00000000" w:rsidRDefault="00FD3276">
      <w:pPr>
        <w:pStyle w:val="ac"/>
        <w:rPr>
          <w:rtl/>
        </w:rPr>
      </w:pPr>
      <w:r>
        <w:rPr>
          <w:rFonts w:hint="eastAsia"/>
          <w:rtl/>
        </w:rPr>
        <w:t>אחמד</w:t>
      </w:r>
      <w:r>
        <w:rPr>
          <w:rtl/>
        </w:rPr>
        <w:t xml:space="preserve"> טיבי (חד"ש-תע"ל):</w:t>
      </w:r>
    </w:p>
    <w:p w14:paraId="4D51E533" w14:textId="77777777" w:rsidR="00000000" w:rsidRDefault="00FD3276">
      <w:pPr>
        <w:pStyle w:val="a"/>
        <w:rPr>
          <w:rFonts w:hint="cs"/>
          <w:rtl/>
        </w:rPr>
      </w:pPr>
    </w:p>
    <w:p w14:paraId="59D2B9DB" w14:textId="77777777" w:rsidR="00000000" w:rsidRDefault="00FD3276">
      <w:pPr>
        <w:pStyle w:val="a"/>
        <w:rPr>
          <w:rFonts w:hint="cs"/>
          <w:rtl/>
        </w:rPr>
      </w:pPr>
      <w:r>
        <w:rPr>
          <w:rFonts w:hint="cs"/>
          <w:rtl/>
        </w:rPr>
        <w:t xml:space="preserve">לא. תשאל אותו. </w:t>
      </w:r>
    </w:p>
    <w:p w14:paraId="0430E8B8" w14:textId="77777777" w:rsidR="00000000" w:rsidRDefault="00FD3276">
      <w:pPr>
        <w:pStyle w:val="a"/>
        <w:ind w:firstLine="0"/>
        <w:rPr>
          <w:rFonts w:hint="cs"/>
          <w:rtl/>
        </w:rPr>
      </w:pPr>
    </w:p>
    <w:p w14:paraId="635C8C5F" w14:textId="77777777" w:rsidR="00000000" w:rsidRDefault="00FD3276">
      <w:pPr>
        <w:pStyle w:val="ad"/>
        <w:rPr>
          <w:rtl/>
        </w:rPr>
      </w:pPr>
      <w:r>
        <w:rPr>
          <w:rtl/>
        </w:rPr>
        <w:t>היו"ר אלי בן-מנחם:</w:t>
      </w:r>
    </w:p>
    <w:p w14:paraId="7081F4D2" w14:textId="77777777" w:rsidR="00000000" w:rsidRDefault="00FD3276">
      <w:pPr>
        <w:pStyle w:val="a"/>
        <w:rPr>
          <w:rtl/>
        </w:rPr>
      </w:pPr>
    </w:p>
    <w:p w14:paraId="449A1419" w14:textId="77777777" w:rsidR="00000000" w:rsidRDefault="00FD3276">
      <w:pPr>
        <w:pStyle w:val="a"/>
        <w:rPr>
          <w:rFonts w:hint="cs"/>
          <w:rtl/>
        </w:rPr>
      </w:pPr>
      <w:r>
        <w:rPr>
          <w:rFonts w:hint="cs"/>
          <w:rtl/>
        </w:rPr>
        <w:t>רבותי, אני עורך הצבעה מי בעד דיון במליאה על שתי ההצעות האלה. אנחנו עורכים הצבעה.</w:t>
      </w:r>
    </w:p>
    <w:p w14:paraId="6601EE01" w14:textId="77777777" w:rsidR="00000000" w:rsidRDefault="00FD3276">
      <w:pPr>
        <w:pStyle w:val="a"/>
        <w:ind w:firstLine="0"/>
        <w:rPr>
          <w:rFonts w:hint="cs"/>
          <w:rtl/>
        </w:rPr>
      </w:pPr>
    </w:p>
    <w:p w14:paraId="73147DEB" w14:textId="77777777" w:rsidR="00000000" w:rsidRDefault="00FD3276">
      <w:pPr>
        <w:pStyle w:val="ac"/>
        <w:rPr>
          <w:rtl/>
        </w:rPr>
      </w:pPr>
      <w:r>
        <w:rPr>
          <w:rFonts w:hint="eastAsia"/>
          <w:rtl/>
        </w:rPr>
        <w:t>מוחמד</w:t>
      </w:r>
      <w:r>
        <w:rPr>
          <w:rtl/>
        </w:rPr>
        <w:t xml:space="preserve"> ברכה (חד"ש-תע"ל):</w:t>
      </w:r>
    </w:p>
    <w:p w14:paraId="742F8D3D" w14:textId="77777777" w:rsidR="00000000" w:rsidRDefault="00FD3276">
      <w:pPr>
        <w:pStyle w:val="a"/>
        <w:rPr>
          <w:rFonts w:hint="cs"/>
          <w:rtl/>
        </w:rPr>
      </w:pPr>
    </w:p>
    <w:p w14:paraId="5F4A5A83" w14:textId="77777777" w:rsidR="00000000" w:rsidRDefault="00FD3276">
      <w:pPr>
        <w:pStyle w:val="a"/>
        <w:rPr>
          <w:rFonts w:hint="cs"/>
          <w:rtl/>
        </w:rPr>
      </w:pPr>
      <w:r>
        <w:rPr>
          <w:rFonts w:hint="cs"/>
          <w:rtl/>
        </w:rPr>
        <w:t>יש חברי כנסת שביקשו להעביר</w:t>
      </w:r>
      <w:r>
        <w:rPr>
          <w:rFonts w:hint="cs"/>
          <w:rtl/>
        </w:rPr>
        <w:t xml:space="preserve"> לוועדת החוץ והביטחון. יש חברי כנסת שביקשו דיון במליאה. אתה עושה שתי הצבעות. אלה שביקשו דיון בוועדת החוץ והביטחון, אם זה נתקבל, ההצעה שלהם עוברת לוועדת החוץ והביטחון.</w:t>
      </w:r>
    </w:p>
    <w:p w14:paraId="427F4F72" w14:textId="77777777" w:rsidR="00000000" w:rsidRDefault="00FD3276">
      <w:pPr>
        <w:pStyle w:val="a"/>
        <w:ind w:firstLine="0"/>
        <w:rPr>
          <w:rFonts w:hint="cs"/>
          <w:rtl/>
        </w:rPr>
      </w:pPr>
    </w:p>
    <w:p w14:paraId="2917ABEC" w14:textId="77777777" w:rsidR="00000000" w:rsidRDefault="00FD3276">
      <w:pPr>
        <w:pStyle w:val="ad"/>
        <w:rPr>
          <w:rtl/>
        </w:rPr>
      </w:pPr>
      <w:r>
        <w:rPr>
          <w:rtl/>
        </w:rPr>
        <w:t>היו"ר אלי בן-מנחם:</w:t>
      </w:r>
    </w:p>
    <w:p w14:paraId="0C2B389B" w14:textId="77777777" w:rsidR="00000000" w:rsidRDefault="00FD3276">
      <w:pPr>
        <w:pStyle w:val="a"/>
        <w:rPr>
          <w:rtl/>
        </w:rPr>
      </w:pPr>
    </w:p>
    <w:p w14:paraId="71274ACD" w14:textId="77777777" w:rsidR="00000000" w:rsidRDefault="00FD3276">
      <w:pPr>
        <w:pStyle w:val="a"/>
        <w:rPr>
          <w:rFonts w:hint="cs"/>
          <w:rtl/>
        </w:rPr>
      </w:pPr>
      <w:r>
        <w:rPr>
          <w:rFonts w:hint="cs"/>
          <w:rtl/>
        </w:rPr>
        <w:t xml:space="preserve">ההצעה שלהם נתקבלה. </w:t>
      </w:r>
    </w:p>
    <w:p w14:paraId="0B6D9908" w14:textId="77777777" w:rsidR="00000000" w:rsidRDefault="00FD3276">
      <w:pPr>
        <w:pStyle w:val="a"/>
        <w:ind w:firstLine="0"/>
        <w:rPr>
          <w:rFonts w:hint="cs"/>
          <w:rtl/>
        </w:rPr>
      </w:pPr>
    </w:p>
    <w:p w14:paraId="06947372" w14:textId="77777777" w:rsidR="00000000" w:rsidRDefault="00FD3276">
      <w:pPr>
        <w:pStyle w:val="ac"/>
        <w:rPr>
          <w:rtl/>
        </w:rPr>
      </w:pPr>
      <w:r>
        <w:rPr>
          <w:rFonts w:hint="eastAsia"/>
          <w:rtl/>
        </w:rPr>
        <w:t>מוחמד</w:t>
      </w:r>
      <w:r>
        <w:rPr>
          <w:rtl/>
        </w:rPr>
        <w:t xml:space="preserve"> ברכה (חד"ש-תע"ל):</w:t>
      </w:r>
    </w:p>
    <w:p w14:paraId="081D7DFC" w14:textId="77777777" w:rsidR="00000000" w:rsidRDefault="00FD3276">
      <w:pPr>
        <w:pStyle w:val="a"/>
        <w:rPr>
          <w:rFonts w:hint="cs"/>
          <w:rtl/>
        </w:rPr>
      </w:pPr>
    </w:p>
    <w:p w14:paraId="6E76EE68" w14:textId="77777777" w:rsidR="00000000" w:rsidRDefault="00FD3276">
      <w:pPr>
        <w:pStyle w:val="a"/>
        <w:rPr>
          <w:rFonts w:hint="cs"/>
          <w:rtl/>
        </w:rPr>
      </w:pPr>
      <w:r>
        <w:rPr>
          <w:rFonts w:hint="cs"/>
          <w:rtl/>
        </w:rPr>
        <w:t>רק לגבי אלה שביקשו להע</w:t>
      </w:r>
      <w:r>
        <w:rPr>
          <w:rFonts w:hint="cs"/>
          <w:rtl/>
        </w:rPr>
        <w:t>ביר לוועדת החוץ והביטחון.</w:t>
      </w:r>
    </w:p>
    <w:p w14:paraId="63A4FF05" w14:textId="77777777" w:rsidR="00000000" w:rsidRDefault="00FD3276">
      <w:pPr>
        <w:pStyle w:val="a"/>
        <w:ind w:firstLine="0"/>
        <w:rPr>
          <w:rFonts w:hint="cs"/>
          <w:rtl/>
        </w:rPr>
      </w:pPr>
    </w:p>
    <w:p w14:paraId="4BD84ABE" w14:textId="77777777" w:rsidR="00000000" w:rsidRDefault="00FD3276">
      <w:pPr>
        <w:pStyle w:val="ad"/>
        <w:rPr>
          <w:rtl/>
        </w:rPr>
      </w:pPr>
      <w:r>
        <w:rPr>
          <w:rtl/>
        </w:rPr>
        <w:t>היו"ר אלי בן-מנחם:</w:t>
      </w:r>
    </w:p>
    <w:p w14:paraId="43B83264" w14:textId="77777777" w:rsidR="00000000" w:rsidRDefault="00FD3276">
      <w:pPr>
        <w:pStyle w:val="a"/>
        <w:rPr>
          <w:rtl/>
        </w:rPr>
      </w:pPr>
    </w:p>
    <w:p w14:paraId="0C71F83A" w14:textId="77777777" w:rsidR="00000000" w:rsidRDefault="00FD3276">
      <w:pPr>
        <w:pStyle w:val="a"/>
        <w:rPr>
          <w:rFonts w:hint="cs"/>
          <w:rtl/>
        </w:rPr>
      </w:pPr>
      <w:r>
        <w:rPr>
          <w:rFonts w:hint="cs"/>
          <w:rtl/>
        </w:rPr>
        <w:t xml:space="preserve">עכשיו אני עורך הצבעה: מי בעד דיון במליאה ומי בעד להסיר. </w:t>
      </w:r>
    </w:p>
    <w:p w14:paraId="0B4C9101" w14:textId="77777777" w:rsidR="00000000" w:rsidRDefault="00FD3276">
      <w:pPr>
        <w:pStyle w:val="a"/>
        <w:rPr>
          <w:rFonts w:hint="cs"/>
          <w:rtl/>
        </w:rPr>
      </w:pPr>
    </w:p>
    <w:p w14:paraId="1363953A" w14:textId="77777777" w:rsidR="00000000" w:rsidRDefault="00FD3276">
      <w:pPr>
        <w:pStyle w:val="a"/>
        <w:rPr>
          <w:rFonts w:hint="cs"/>
          <w:rtl/>
        </w:rPr>
      </w:pPr>
      <w:r>
        <w:rPr>
          <w:rFonts w:hint="cs"/>
          <w:rtl/>
        </w:rPr>
        <w:t xml:space="preserve">רבותי, אנחנו עוברים להצבעה. מי שבעד, הוא בעד דיון במליאה. </w:t>
      </w:r>
    </w:p>
    <w:p w14:paraId="6E609EF2" w14:textId="77777777" w:rsidR="00000000" w:rsidRDefault="00FD3276">
      <w:pPr>
        <w:pStyle w:val="a"/>
        <w:ind w:firstLine="0"/>
        <w:rPr>
          <w:rFonts w:hint="cs"/>
          <w:rtl/>
        </w:rPr>
      </w:pPr>
    </w:p>
    <w:p w14:paraId="0BBE91B1" w14:textId="77777777" w:rsidR="00000000" w:rsidRDefault="00FD3276">
      <w:pPr>
        <w:pStyle w:val="ac"/>
        <w:rPr>
          <w:rtl/>
        </w:rPr>
      </w:pPr>
      <w:r>
        <w:rPr>
          <w:rFonts w:hint="eastAsia"/>
          <w:rtl/>
        </w:rPr>
        <w:t>עזמי</w:t>
      </w:r>
      <w:r>
        <w:rPr>
          <w:rtl/>
        </w:rPr>
        <w:t xml:space="preserve"> בשארה (בל"ד):</w:t>
      </w:r>
    </w:p>
    <w:p w14:paraId="28E7FCCF" w14:textId="77777777" w:rsidR="00000000" w:rsidRDefault="00FD3276">
      <w:pPr>
        <w:pStyle w:val="a"/>
        <w:rPr>
          <w:rFonts w:hint="cs"/>
          <w:rtl/>
        </w:rPr>
      </w:pPr>
    </w:p>
    <w:p w14:paraId="66DA4BF1" w14:textId="77777777" w:rsidR="00000000" w:rsidRDefault="00FD3276">
      <w:pPr>
        <w:pStyle w:val="a"/>
        <w:rPr>
          <w:rFonts w:hint="cs"/>
          <w:rtl/>
        </w:rPr>
      </w:pPr>
      <w:r>
        <w:rPr>
          <w:rFonts w:hint="cs"/>
          <w:rtl/>
        </w:rPr>
        <w:t xml:space="preserve">אבל דיון במליאה  על שלוש הצעות. שלהם בלבד. </w:t>
      </w:r>
    </w:p>
    <w:p w14:paraId="5FA045F9" w14:textId="77777777" w:rsidR="00000000" w:rsidRDefault="00FD3276">
      <w:pPr>
        <w:pStyle w:val="a"/>
        <w:ind w:firstLine="0"/>
        <w:rPr>
          <w:rFonts w:hint="cs"/>
          <w:rtl/>
        </w:rPr>
      </w:pPr>
    </w:p>
    <w:p w14:paraId="22A9511A" w14:textId="77777777" w:rsidR="00000000" w:rsidRDefault="00FD3276">
      <w:pPr>
        <w:pStyle w:val="ad"/>
        <w:rPr>
          <w:rtl/>
        </w:rPr>
      </w:pPr>
      <w:r>
        <w:rPr>
          <w:rtl/>
        </w:rPr>
        <w:t>היו"ר אלי בן-מנחם:</w:t>
      </w:r>
    </w:p>
    <w:p w14:paraId="54991EA5" w14:textId="77777777" w:rsidR="00000000" w:rsidRDefault="00FD3276">
      <w:pPr>
        <w:pStyle w:val="a"/>
        <w:rPr>
          <w:rtl/>
        </w:rPr>
      </w:pPr>
    </w:p>
    <w:p w14:paraId="113995BB" w14:textId="77777777" w:rsidR="00000000" w:rsidRDefault="00FD3276">
      <w:pPr>
        <w:pStyle w:val="a"/>
        <w:rPr>
          <w:rFonts w:hint="cs"/>
          <w:rtl/>
        </w:rPr>
      </w:pPr>
      <w:r>
        <w:rPr>
          <w:rFonts w:hint="cs"/>
          <w:rtl/>
        </w:rPr>
        <w:t>ביקשתי</w:t>
      </w:r>
      <w:r>
        <w:rPr>
          <w:rFonts w:hint="cs"/>
          <w:rtl/>
        </w:rPr>
        <w:t xml:space="preserve"> מהם, הם לא מסכימים. ההצעה שלהם תיפול. </w:t>
      </w:r>
    </w:p>
    <w:p w14:paraId="6931EF16" w14:textId="77777777" w:rsidR="00000000" w:rsidRDefault="00FD3276">
      <w:pPr>
        <w:pStyle w:val="a"/>
        <w:rPr>
          <w:rFonts w:hint="cs"/>
          <w:rtl/>
        </w:rPr>
      </w:pPr>
    </w:p>
    <w:p w14:paraId="3BAE1C1F" w14:textId="77777777" w:rsidR="00000000" w:rsidRDefault="00FD3276">
      <w:pPr>
        <w:pStyle w:val="a"/>
        <w:rPr>
          <w:rFonts w:hint="cs"/>
          <w:rtl/>
        </w:rPr>
      </w:pPr>
      <w:r>
        <w:rPr>
          <w:rFonts w:hint="cs"/>
          <w:rtl/>
        </w:rPr>
        <w:t xml:space="preserve">רבותי, מתחילים בהצבעה. מי בעד דיון במליאה? מי נגד? </w:t>
      </w:r>
    </w:p>
    <w:p w14:paraId="2179B824" w14:textId="77777777" w:rsidR="00000000" w:rsidRDefault="00FD3276">
      <w:pPr>
        <w:pStyle w:val="a"/>
        <w:rPr>
          <w:rFonts w:hint="cs"/>
          <w:rtl/>
        </w:rPr>
      </w:pPr>
    </w:p>
    <w:p w14:paraId="5599FF9D" w14:textId="77777777" w:rsidR="00000000" w:rsidRDefault="00FD3276">
      <w:pPr>
        <w:pStyle w:val="a7"/>
        <w:bidi/>
        <w:rPr>
          <w:rFonts w:hint="cs"/>
          <w:rtl/>
        </w:rPr>
      </w:pPr>
      <w:r>
        <w:rPr>
          <w:rFonts w:hint="cs"/>
          <w:rtl/>
        </w:rPr>
        <w:t>הצבעה מס' 4</w:t>
      </w:r>
    </w:p>
    <w:p w14:paraId="0FF00F44" w14:textId="77777777" w:rsidR="00000000" w:rsidRDefault="00FD3276">
      <w:pPr>
        <w:pStyle w:val="a"/>
        <w:rPr>
          <w:rFonts w:hint="cs"/>
          <w:rtl/>
        </w:rPr>
      </w:pPr>
    </w:p>
    <w:p w14:paraId="07866665" w14:textId="77777777" w:rsidR="00000000" w:rsidRDefault="00FD3276">
      <w:pPr>
        <w:pStyle w:val="a8"/>
        <w:bidi/>
        <w:rPr>
          <w:rFonts w:hint="cs"/>
          <w:rtl/>
        </w:rPr>
      </w:pPr>
      <w:r>
        <w:rPr>
          <w:rFonts w:hint="cs"/>
          <w:rtl/>
        </w:rPr>
        <w:t>בעד ההצעה לכלול את הנושא בסדר-היום - 11</w:t>
      </w:r>
    </w:p>
    <w:p w14:paraId="4A12D721" w14:textId="77777777" w:rsidR="00000000" w:rsidRDefault="00FD3276">
      <w:pPr>
        <w:pStyle w:val="a8"/>
        <w:bidi/>
        <w:rPr>
          <w:rFonts w:hint="cs"/>
          <w:rtl/>
        </w:rPr>
      </w:pPr>
      <w:r>
        <w:rPr>
          <w:rFonts w:hint="cs"/>
          <w:rtl/>
        </w:rPr>
        <w:t>נגד - 10</w:t>
      </w:r>
    </w:p>
    <w:p w14:paraId="4FD3EDCC" w14:textId="77777777" w:rsidR="00000000" w:rsidRDefault="00FD3276">
      <w:pPr>
        <w:pStyle w:val="a8"/>
        <w:bidi/>
        <w:rPr>
          <w:rFonts w:hint="cs"/>
          <w:rtl/>
        </w:rPr>
      </w:pPr>
      <w:r>
        <w:rPr>
          <w:rFonts w:hint="cs"/>
          <w:rtl/>
        </w:rPr>
        <w:t>נמנעים - 1</w:t>
      </w:r>
    </w:p>
    <w:p w14:paraId="105678AA" w14:textId="77777777" w:rsidR="00000000" w:rsidRDefault="00FD3276">
      <w:pPr>
        <w:pStyle w:val="a9"/>
        <w:bidi/>
        <w:rPr>
          <w:rFonts w:hint="cs"/>
          <w:rtl/>
        </w:rPr>
      </w:pPr>
      <w:r>
        <w:rPr>
          <w:rFonts w:hint="cs"/>
          <w:rtl/>
        </w:rPr>
        <w:t>ההצעה לכלול את הנושא שהעלו חברי הכנסת אחמד טיבי, ישראל אייכלר ועזמי בשארה</w:t>
      </w:r>
    </w:p>
    <w:p w14:paraId="605FC528" w14:textId="77777777" w:rsidR="00000000" w:rsidRDefault="00FD3276">
      <w:pPr>
        <w:pStyle w:val="a9"/>
        <w:bidi/>
        <w:rPr>
          <w:rFonts w:hint="cs"/>
          <w:rtl/>
        </w:rPr>
      </w:pPr>
      <w:r>
        <w:rPr>
          <w:rFonts w:hint="cs"/>
          <w:rtl/>
        </w:rPr>
        <w:t>בסדר-היום של הכ</w:t>
      </w:r>
      <w:r>
        <w:rPr>
          <w:rFonts w:hint="cs"/>
          <w:rtl/>
        </w:rPr>
        <w:t>נסת נתקבלה.</w:t>
      </w:r>
    </w:p>
    <w:p w14:paraId="551B8099" w14:textId="77777777" w:rsidR="00000000" w:rsidRDefault="00FD3276">
      <w:pPr>
        <w:pStyle w:val="a"/>
        <w:ind w:firstLine="0"/>
        <w:rPr>
          <w:rFonts w:hint="cs"/>
          <w:rtl/>
        </w:rPr>
      </w:pPr>
    </w:p>
    <w:p w14:paraId="1B214B18" w14:textId="77777777" w:rsidR="00000000" w:rsidRDefault="00FD3276">
      <w:pPr>
        <w:pStyle w:val="ac"/>
        <w:rPr>
          <w:rtl/>
        </w:rPr>
      </w:pPr>
      <w:r>
        <w:rPr>
          <w:rFonts w:hint="eastAsia"/>
          <w:rtl/>
        </w:rPr>
        <w:t>דני</w:t>
      </w:r>
      <w:r>
        <w:rPr>
          <w:rtl/>
        </w:rPr>
        <w:t xml:space="preserve"> יתום (העבודה-מימד):</w:t>
      </w:r>
    </w:p>
    <w:p w14:paraId="674AA591" w14:textId="77777777" w:rsidR="00000000" w:rsidRDefault="00FD3276">
      <w:pPr>
        <w:pStyle w:val="a"/>
        <w:rPr>
          <w:rFonts w:hint="cs"/>
          <w:rtl/>
        </w:rPr>
      </w:pPr>
    </w:p>
    <w:p w14:paraId="35BEA150" w14:textId="77777777" w:rsidR="00000000" w:rsidRDefault="00FD3276">
      <w:pPr>
        <w:pStyle w:val="a"/>
        <w:rPr>
          <w:rFonts w:hint="cs"/>
          <w:rtl/>
        </w:rPr>
      </w:pPr>
      <w:r>
        <w:rPr>
          <w:rFonts w:hint="cs"/>
          <w:rtl/>
        </w:rPr>
        <w:t>זה אומר גם וגם.</w:t>
      </w:r>
    </w:p>
    <w:p w14:paraId="6D3F5AA5" w14:textId="77777777" w:rsidR="00000000" w:rsidRDefault="00FD3276">
      <w:pPr>
        <w:pStyle w:val="a"/>
        <w:ind w:firstLine="0"/>
        <w:rPr>
          <w:rFonts w:hint="cs"/>
          <w:rtl/>
        </w:rPr>
      </w:pPr>
    </w:p>
    <w:p w14:paraId="32854AF4" w14:textId="77777777" w:rsidR="00000000" w:rsidRDefault="00FD3276">
      <w:pPr>
        <w:pStyle w:val="ac"/>
        <w:rPr>
          <w:rtl/>
        </w:rPr>
      </w:pPr>
      <w:r>
        <w:rPr>
          <w:rFonts w:hint="eastAsia"/>
          <w:rtl/>
        </w:rPr>
        <w:t>דליה</w:t>
      </w:r>
      <w:r>
        <w:rPr>
          <w:rtl/>
        </w:rPr>
        <w:t xml:space="preserve"> איציק (העבודה-מימד):</w:t>
      </w:r>
    </w:p>
    <w:p w14:paraId="3E993268" w14:textId="77777777" w:rsidR="00000000" w:rsidRDefault="00FD3276">
      <w:pPr>
        <w:pStyle w:val="a"/>
        <w:rPr>
          <w:rFonts w:hint="cs"/>
          <w:rtl/>
        </w:rPr>
      </w:pPr>
    </w:p>
    <w:p w14:paraId="162F895D" w14:textId="77777777" w:rsidR="00000000" w:rsidRDefault="00FD3276">
      <w:pPr>
        <w:pStyle w:val="a"/>
        <w:rPr>
          <w:rFonts w:hint="cs"/>
          <w:rtl/>
        </w:rPr>
      </w:pPr>
      <w:r>
        <w:rPr>
          <w:rFonts w:hint="cs"/>
          <w:rtl/>
        </w:rPr>
        <w:t>אפשר להוסיף אותי?</w:t>
      </w:r>
    </w:p>
    <w:p w14:paraId="38B5767F" w14:textId="77777777" w:rsidR="00000000" w:rsidRDefault="00FD3276">
      <w:pPr>
        <w:pStyle w:val="a"/>
        <w:ind w:firstLine="0"/>
        <w:rPr>
          <w:rFonts w:hint="cs"/>
          <w:rtl/>
        </w:rPr>
      </w:pPr>
    </w:p>
    <w:p w14:paraId="248FCB71" w14:textId="77777777" w:rsidR="00000000" w:rsidRDefault="00FD3276">
      <w:pPr>
        <w:pStyle w:val="ad"/>
        <w:rPr>
          <w:rtl/>
        </w:rPr>
      </w:pPr>
      <w:r>
        <w:rPr>
          <w:rtl/>
        </w:rPr>
        <w:t>היו"ר אלי בן-מנחם:</w:t>
      </w:r>
    </w:p>
    <w:p w14:paraId="3B7C77B5" w14:textId="77777777" w:rsidR="00000000" w:rsidRDefault="00FD3276">
      <w:pPr>
        <w:pStyle w:val="a"/>
        <w:rPr>
          <w:rtl/>
        </w:rPr>
      </w:pPr>
    </w:p>
    <w:p w14:paraId="31092370" w14:textId="77777777" w:rsidR="00000000" w:rsidRDefault="00FD3276">
      <w:pPr>
        <w:pStyle w:val="a"/>
        <w:rPr>
          <w:rFonts w:hint="cs"/>
          <w:rtl/>
        </w:rPr>
      </w:pPr>
      <w:r>
        <w:rPr>
          <w:rFonts w:hint="cs"/>
          <w:rtl/>
        </w:rPr>
        <w:t xml:space="preserve">ההצעות של חבר הכנסת טיבי, חבר הכנסת אייכלר וחבר הכנסת בשארה יידונו במליאה.  </w:t>
      </w:r>
    </w:p>
    <w:p w14:paraId="46A13A82" w14:textId="77777777" w:rsidR="00000000" w:rsidRDefault="00FD3276">
      <w:pPr>
        <w:pStyle w:val="a"/>
        <w:rPr>
          <w:rFonts w:hint="cs"/>
          <w:rtl/>
        </w:rPr>
      </w:pPr>
    </w:p>
    <w:p w14:paraId="324E5742" w14:textId="77777777" w:rsidR="00000000" w:rsidRDefault="00FD3276">
      <w:pPr>
        <w:pStyle w:val="a"/>
        <w:rPr>
          <w:rFonts w:hint="cs"/>
          <w:rtl/>
        </w:rPr>
      </w:pPr>
      <w:r>
        <w:rPr>
          <w:rFonts w:hint="cs"/>
          <w:rtl/>
        </w:rPr>
        <w:t xml:space="preserve">אני מציע לסגן מזכיר הכנסת למצוא פתרון לשיטה המשונה הזאת, </w:t>
      </w:r>
      <w:r>
        <w:rPr>
          <w:rFonts w:hint="cs"/>
          <w:rtl/>
        </w:rPr>
        <w:t>שחברי הכנסת מצביעים פעמיים - גם בעד ועדה וגם בעד מליאה. רבותי, סיימנו.</w:t>
      </w:r>
    </w:p>
    <w:p w14:paraId="02764424" w14:textId="77777777" w:rsidR="00000000" w:rsidRDefault="00FD3276">
      <w:pPr>
        <w:pStyle w:val="a"/>
        <w:ind w:firstLine="0"/>
        <w:rPr>
          <w:rFonts w:hint="cs"/>
          <w:rtl/>
        </w:rPr>
      </w:pPr>
    </w:p>
    <w:p w14:paraId="0E20BF4C" w14:textId="77777777" w:rsidR="00000000" w:rsidRDefault="00FD3276">
      <w:pPr>
        <w:pStyle w:val="ac"/>
        <w:rPr>
          <w:rtl/>
        </w:rPr>
      </w:pPr>
      <w:r>
        <w:rPr>
          <w:rFonts w:hint="eastAsia"/>
          <w:rtl/>
        </w:rPr>
        <w:t>משה</w:t>
      </w:r>
      <w:r>
        <w:rPr>
          <w:rtl/>
        </w:rPr>
        <w:t xml:space="preserve"> כחלון (הליכוד):</w:t>
      </w:r>
    </w:p>
    <w:p w14:paraId="19576C27" w14:textId="77777777" w:rsidR="00000000" w:rsidRDefault="00FD3276">
      <w:pPr>
        <w:pStyle w:val="a"/>
        <w:rPr>
          <w:rFonts w:hint="cs"/>
          <w:rtl/>
        </w:rPr>
      </w:pPr>
    </w:p>
    <w:p w14:paraId="49DCDEB9" w14:textId="77777777" w:rsidR="00000000" w:rsidRDefault="00FD3276">
      <w:pPr>
        <w:pStyle w:val="a"/>
        <w:rPr>
          <w:rFonts w:hint="cs"/>
          <w:rtl/>
        </w:rPr>
      </w:pPr>
      <w:r>
        <w:rPr>
          <w:rFonts w:hint="cs"/>
          <w:rtl/>
        </w:rPr>
        <w:t xml:space="preserve">יש טעות בהצבעה. </w:t>
      </w:r>
    </w:p>
    <w:p w14:paraId="39592EC8" w14:textId="77777777" w:rsidR="00000000" w:rsidRDefault="00FD3276">
      <w:pPr>
        <w:pStyle w:val="a"/>
        <w:ind w:firstLine="0"/>
        <w:rPr>
          <w:rFonts w:hint="cs"/>
          <w:rtl/>
        </w:rPr>
      </w:pPr>
    </w:p>
    <w:p w14:paraId="2D6484C0" w14:textId="77777777" w:rsidR="00000000" w:rsidRDefault="00FD3276">
      <w:pPr>
        <w:pStyle w:val="ad"/>
        <w:rPr>
          <w:rtl/>
        </w:rPr>
      </w:pPr>
      <w:r>
        <w:rPr>
          <w:rtl/>
        </w:rPr>
        <w:t>היו"ר אלי בן-מנחם:</w:t>
      </w:r>
    </w:p>
    <w:p w14:paraId="04458847" w14:textId="77777777" w:rsidR="00000000" w:rsidRDefault="00FD3276">
      <w:pPr>
        <w:pStyle w:val="a"/>
        <w:rPr>
          <w:rtl/>
        </w:rPr>
      </w:pPr>
    </w:p>
    <w:p w14:paraId="7A89CD0D" w14:textId="77777777" w:rsidR="00000000" w:rsidRDefault="00FD3276">
      <w:pPr>
        <w:pStyle w:val="a"/>
        <w:rPr>
          <w:rFonts w:hint="cs"/>
          <w:rtl/>
        </w:rPr>
      </w:pPr>
      <w:r>
        <w:rPr>
          <w:rFonts w:hint="cs"/>
          <w:rtl/>
        </w:rPr>
        <w:t xml:space="preserve">הנמנע - - - </w:t>
      </w:r>
    </w:p>
    <w:p w14:paraId="138C73F2" w14:textId="77777777" w:rsidR="00000000" w:rsidRDefault="00FD3276">
      <w:pPr>
        <w:pStyle w:val="a"/>
        <w:ind w:firstLine="0"/>
        <w:rPr>
          <w:rFonts w:hint="cs"/>
          <w:rtl/>
        </w:rPr>
      </w:pPr>
    </w:p>
    <w:p w14:paraId="0E48C716" w14:textId="77777777" w:rsidR="00000000" w:rsidRDefault="00FD3276">
      <w:pPr>
        <w:pStyle w:val="ac"/>
        <w:rPr>
          <w:rtl/>
        </w:rPr>
      </w:pPr>
      <w:r>
        <w:rPr>
          <w:rFonts w:hint="eastAsia"/>
          <w:rtl/>
        </w:rPr>
        <w:t>אחמד</w:t>
      </w:r>
      <w:r>
        <w:rPr>
          <w:rtl/>
        </w:rPr>
        <w:t xml:space="preserve"> טיבי (חד"ש-תע"ל):</w:t>
      </w:r>
    </w:p>
    <w:p w14:paraId="190A4500" w14:textId="77777777" w:rsidR="00000000" w:rsidRDefault="00FD3276">
      <w:pPr>
        <w:pStyle w:val="a"/>
        <w:rPr>
          <w:rFonts w:hint="cs"/>
          <w:rtl/>
        </w:rPr>
      </w:pPr>
    </w:p>
    <w:p w14:paraId="3A05D8B5" w14:textId="77777777" w:rsidR="00000000" w:rsidRDefault="00FD3276">
      <w:pPr>
        <w:pStyle w:val="a"/>
        <w:rPr>
          <w:rFonts w:hint="cs"/>
          <w:rtl/>
        </w:rPr>
      </w:pPr>
      <w:r>
        <w:rPr>
          <w:rFonts w:hint="cs"/>
          <w:rtl/>
        </w:rPr>
        <w:t>לא.</w:t>
      </w:r>
    </w:p>
    <w:p w14:paraId="0D576B14" w14:textId="77777777" w:rsidR="00000000" w:rsidRDefault="00FD3276">
      <w:pPr>
        <w:pStyle w:val="ac"/>
        <w:rPr>
          <w:rFonts w:hint="cs"/>
          <w:rtl/>
        </w:rPr>
      </w:pPr>
    </w:p>
    <w:p w14:paraId="6DB39124" w14:textId="77777777" w:rsidR="00000000" w:rsidRDefault="00FD3276">
      <w:pPr>
        <w:pStyle w:val="ac"/>
        <w:rPr>
          <w:rtl/>
        </w:rPr>
      </w:pPr>
      <w:r>
        <w:rPr>
          <w:rFonts w:hint="eastAsia"/>
          <w:rtl/>
        </w:rPr>
        <w:t>עזמי</w:t>
      </w:r>
      <w:r>
        <w:rPr>
          <w:rtl/>
        </w:rPr>
        <w:t xml:space="preserve"> בשארה (בל"ד):</w:t>
      </w:r>
    </w:p>
    <w:p w14:paraId="1CD3F8BB" w14:textId="77777777" w:rsidR="00000000" w:rsidRDefault="00FD3276">
      <w:pPr>
        <w:pStyle w:val="a"/>
        <w:rPr>
          <w:rFonts w:hint="cs"/>
          <w:rtl/>
        </w:rPr>
      </w:pPr>
    </w:p>
    <w:p w14:paraId="0AF9F215" w14:textId="77777777" w:rsidR="00000000" w:rsidRDefault="00FD3276">
      <w:pPr>
        <w:pStyle w:val="a"/>
        <w:rPr>
          <w:rFonts w:hint="cs"/>
          <w:rtl/>
        </w:rPr>
      </w:pPr>
      <w:r>
        <w:rPr>
          <w:rFonts w:hint="cs"/>
          <w:rtl/>
        </w:rPr>
        <w:t xml:space="preserve">- - - </w:t>
      </w:r>
    </w:p>
    <w:p w14:paraId="31C8C26E" w14:textId="77777777" w:rsidR="00000000" w:rsidRDefault="00FD3276">
      <w:pPr>
        <w:pStyle w:val="a"/>
        <w:ind w:firstLine="0"/>
        <w:rPr>
          <w:rFonts w:hint="cs"/>
          <w:rtl/>
        </w:rPr>
      </w:pPr>
    </w:p>
    <w:p w14:paraId="7DD7D5A4" w14:textId="77777777" w:rsidR="00000000" w:rsidRDefault="00FD3276">
      <w:pPr>
        <w:pStyle w:val="ad"/>
        <w:rPr>
          <w:rtl/>
        </w:rPr>
      </w:pPr>
      <w:r>
        <w:rPr>
          <w:rtl/>
        </w:rPr>
        <w:t>היו"ר אלי בן-מנחם:</w:t>
      </w:r>
    </w:p>
    <w:p w14:paraId="5C2BF30E" w14:textId="77777777" w:rsidR="00000000" w:rsidRDefault="00FD3276">
      <w:pPr>
        <w:pStyle w:val="a"/>
        <w:rPr>
          <w:rtl/>
        </w:rPr>
      </w:pPr>
    </w:p>
    <w:p w14:paraId="1D18514E" w14:textId="77777777" w:rsidR="00000000" w:rsidRDefault="00FD3276">
      <w:pPr>
        <w:pStyle w:val="a"/>
        <w:rPr>
          <w:rFonts w:hint="cs"/>
          <w:rtl/>
        </w:rPr>
      </w:pPr>
      <w:r>
        <w:rPr>
          <w:rFonts w:hint="cs"/>
          <w:rtl/>
        </w:rPr>
        <w:t>חבר הכנסת טיבי, אני לא צריך את העז</w:t>
      </w:r>
      <w:r>
        <w:rPr>
          <w:rFonts w:hint="cs"/>
          <w:rtl/>
        </w:rPr>
        <w:t>רה שלך.  חבר הכנסת בשארה, אני לא צריך את העזרה שלך. יושב כאן סגן יושב-ראש הכנסת משה כחלון.</w:t>
      </w:r>
    </w:p>
    <w:p w14:paraId="48F3E26B" w14:textId="77777777" w:rsidR="00000000" w:rsidRDefault="00FD3276">
      <w:pPr>
        <w:pStyle w:val="a"/>
        <w:ind w:firstLine="0"/>
        <w:rPr>
          <w:rFonts w:hint="cs"/>
          <w:rtl/>
        </w:rPr>
      </w:pPr>
    </w:p>
    <w:p w14:paraId="4F420ED8" w14:textId="77777777" w:rsidR="00000000" w:rsidRDefault="00FD3276">
      <w:pPr>
        <w:pStyle w:val="ac"/>
        <w:rPr>
          <w:rtl/>
        </w:rPr>
      </w:pPr>
      <w:r>
        <w:rPr>
          <w:rFonts w:hint="eastAsia"/>
          <w:rtl/>
        </w:rPr>
        <w:t>משה</w:t>
      </w:r>
      <w:r>
        <w:rPr>
          <w:rtl/>
        </w:rPr>
        <w:t xml:space="preserve"> כחלון (הליכוד):</w:t>
      </w:r>
    </w:p>
    <w:p w14:paraId="3440447E" w14:textId="77777777" w:rsidR="00000000" w:rsidRDefault="00FD3276">
      <w:pPr>
        <w:pStyle w:val="a"/>
        <w:rPr>
          <w:rFonts w:hint="cs"/>
          <w:rtl/>
        </w:rPr>
      </w:pPr>
    </w:p>
    <w:p w14:paraId="20906F51" w14:textId="77777777" w:rsidR="00000000" w:rsidRDefault="00FD3276">
      <w:pPr>
        <w:pStyle w:val="a"/>
        <w:rPr>
          <w:rFonts w:hint="cs"/>
          <w:rtl/>
        </w:rPr>
      </w:pPr>
      <w:r>
        <w:rPr>
          <w:rFonts w:hint="cs"/>
          <w:rtl/>
        </w:rPr>
        <w:t>שבו בשקט.</w:t>
      </w:r>
    </w:p>
    <w:p w14:paraId="600B2C39" w14:textId="77777777" w:rsidR="00000000" w:rsidRDefault="00FD3276">
      <w:pPr>
        <w:pStyle w:val="a"/>
        <w:ind w:firstLine="0"/>
        <w:rPr>
          <w:rFonts w:hint="cs"/>
          <w:rtl/>
        </w:rPr>
      </w:pPr>
    </w:p>
    <w:p w14:paraId="27AC7095" w14:textId="77777777" w:rsidR="00000000" w:rsidRDefault="00FD3276">
      <w:pPr>
        <w:pStyle w:val="ad"/>
        <w:rPr>
          <w:rtl/>
        </w:rPr>
      </w:pPr>
      <w:r>
        <w:rPr>
          <w:rtl/>
        </w:rPr>
        <w:t>היו"ר אלי בן-מנחם:</w:t>
      </w:r>
    </w:p>
    <w:p w14:paraId="1D67D0DC" w14:textId="77777777" w:rsidR="00000000" w:rsidRDefault="00FD3276">
      <w:pPr>
        <w:pStyle w:val="a"/>
        <w:rPr>
          <w:rtl/>
        </w:rPr>
      </w:pPr>
    </w:p>
    <w:p w14:paraId="32C43B66" w14:textId="77777777" w:rsidR="00000000" w:rsidRDefault="00FD3276">
      <w:pPr>
        <w:pStyle w:val="a"/>
        <w:ind w:firstLine="0"/>
        <w:rPr>
          <w:rFonts w:hint="cs"/>
          <w:rtl/>
        </w:rPr>
      </w:pPr>
      <w:r>
        <w:rPr>
          <w:rFonts w:hint="cs"/>
          <w:rtl/>
        </w:rPr>
        <w:tab/>
        <w:t>רבותי, חבר הכנסת יושב במקומו בזמן, הוא גם סגן יושב-ראש הכנסת. הוא הודיע כי הוא טעה בהצבעה. אני שואל אותך, חבר ה</w:t>
      </w:r>
      <w:r>
        <w:rPr>
          <w:rFonts w:hint="cs"/>
          <w:rtl/>
        </w:rPr>
        <w:t xml:space="preserve">כנסת כחלון: למה אתה משנה את ההצבעה? </w:t>
      </w:r>
    </w:p>
    <w:p w14:paraId="2D2789BA" w14:textId="77777777" w:rsidR="00000000" w:rsidRDefault="00FD3276">
      <w:pPr>
        <w:pStyle w:val="a"/>
        <w:ind w:firstLine="0"/>
        <w:rPr>
          <w:rFonts w:hint="cs"/>
          <w:rtl/>
        </w:rPr>
      </w:pPr>
    </w:p>
    <w:p w14:paraId="60DB7DF5" w14:textId="77777777" w:rsidR="00000000" w:rsidRDefault="00FD3276">
      <w:pPr>
        <w:pStyle w:val="ac"/>
        <w:rPr>
          <w:rtl/>
        </w:rPr>
      </w:pPr>
      <w:r>
        <w:rPr>
          <w:rFonts w:hint="eastAsia"/>
          <w:rtl/>
        </w:rPr>
        <w:t>משה</w:t>
      </w:r>
      <w:r>
        <w:rPr>
          <w:rtl/>
        </w:rPr>
        <w:t xml:space="preserve"> כחלון (הליכוד):</w:t>
      </w:r>
    </w:p>
    <w:p w14:paraId="5F7C1497" w14:textId="77777777" w:rsidR="00000000" w:rsidRDefault="00FD3276">
      <w:pPr>
        <w:pStyle w:val="a"/>
        <w:rPr>
          <w:rFonts w:hint="cs"/>
          <w:rtl/>
        </w:rPr>
      </w:pPr>
    </w:p>
    <w:p w14:paraId="362ED6F9" w14:textId="77777777" w:rsidR="00000000" w:rsidRDefault="00FD3276">
      <w:pPr>
        <w:pStyle w:val="a"/>
        <w:rPr>
          <w:rFonts w:hint="cs"/>
          <w:rtl/>
        </w:rPr>
      </w:pPr>
      <w:r>
        <w:rPr>
          <w:rFonts w:hint="cs"/>
          <w:rtl/>
        </w:rPr>
        <w:t>נגד.</w:t>
      </w:r>
    </w:p>
    <w:p w14:paraId="3DF9DA6F" w14:textId="77777777" w:rsidR="00000000" w:rsidRDefault="00FD3276">
      <w:pPr>
        <w:pStyle w:val="a"/>
        <w:ind w:firstLine="0"/>
        <w:rPr>
          <w:rFonts w:hint="cs"/>
          <w:rtl/>
        </w:rPr>
      </w:pPr>
    </w:p>
    <w:p w14:paraId="353DB535" w14:textId="77777777" w:rsidR="00000000" w:rsidRDefault="00FD3276">
      <w:pPr>
        <w:pStyle w:val="ad"/>
        <w:rPr>
          <w:rtl/>
        </w:rPr>
      </w:pPr>
      <w:r>
        <w:rPr>
          <w:rtl/>
        </w:rPr>
        <w:t>היו"ר אלי בן-מנחם:</w:t>
      </w:r>
    </w:p>
    <w:p w14:paraId="1B5D86C7" w14:textId="77777777" w:rsidR="00000000" w:rsidRDefault="00FD3276">
      <w:pPr>
        <w:pStyle w:val="a"/>
        <w:rPr>
          <w:rtl/>
        </w:rPr>
      </w:pPr>
    </w:p>
    <w:p w14:paraId="6E082F92" w14:textId="77777777" w:rsidR="00000000" w:rsidRDefault="00FD3276">
      <w:pPr>
        <w:pStyle w:val="a"/>
        <w:rPr>
          <w:rFonts w:hint="cs"/>
          <w:rtl/>
        </w:rPr>
      </w:pPr>
      <w:r>
        <w:rPr>
          <w:rFonts w:hint="cs"/>
          <w:rtl/>
        </w:rPr>
        <w:t>רבותי, אני מתקן את התוצאה.</w:t>
      </w:r>
    </w:p>
    <w:p w14:paraId="4B15E57B" w14:textId="77777777" w:rsidR="00000000" w:rsidRDefault="00FD3276">
      <w:pPr>
        <w:pStyle w:val="a"/>
        <w:ind w:firstLine="0"/>
        <w:rPr>
          <w:rFonts w:hint="cs"/>
          <w:rtl/>
        </w:rPr>
      </w:pPr>
    </w:p>
    <w:p w14:paraId="221179D3" w14:textId="77777777" w:rsidR="00000000" w:rsidRDefault="00FD3276">
      <w:pPr>
        <w:pStyle w:val="ac"/>
        <w:rPr>
          <w:rtl/>
        </w:rPr>
      </w:pPr>
      <w:r>
        <w:rPr>
          <w:rFonts w:hint="eastAsia"/>
          <w:rtl/>
        </w:rPr>
        <w:t>דליה</w:t>
      </w:r>
      <w:r>
        <w:rPr>
          <w:rtl/>
        </w:rPr>
        <w:t xml:space="preserve"> איציק (העבודה-מימד):</w:t>
      </w:r>
    </w:p>
    <w:p w14:paraId="137B5AD6" w14:textId="77777777" w:rsidR="00000000" w:rsidRDefault="00FD3276">
      <w:pPr>
        <w:pStyle w:val="a"/>
        <w:rPr>
          <w:rFonts w:hint="cs"/>
          <w:rtl/>
        </w:rPr>
      </w:pPr>
    </w:p>
    <w:p w14:paraId="7E588CA5" w14:textId="77777777" w:rsidR="00000000" w:rsidRDefault="00FD3276">
      <w:pPr>
        <w:pStyle w:val="a"/>
        <w:rPr>
          <w:rFonts w:hint="cs"/>
          <w:rtl/>
        </w:rPr>
      </w:pPr>
      <w:r>
        <w:rPr>
          <w:rFonts w:hint="cs"/>
          <w:rtl/>
        </w:rPr>
        <w:t xml:space="preserve">הצבעתי ולחצתי, למה אתה עושה לי ככה? מה, אני משקרת? אני לחצתי וזה לא עבד. מה, אני משקרת בשביל הצבעה מצ'וקמקת? </w:t>
      </w:r>
    </w:p>
    <w:p w14:paraId="26188C08" w14:textId="77777777" w:rsidR="00000000" w:rsidRDefault="00FD3276">
      <w:pPr>
        <w:pStyle w:val="a"/>
        <w:ind w:firstLine="0"/>
        <w:rPr>
          <w:rFonts w:hint="cs"/>
          <w:rtl/>
        </w:rPr>
      </w:pPr>
    </w:p>
    <w:p w14:paraId="16C0CC93" w14:textId="77777777" w:rsidR="00000000" w:rsidRDefault="00FD3276">
      <w:pPr>
        <w:pStyle w:val="ad"/>
        <w:rPr>
          <w:rtl/>
        </w:rPr>
      </w:pPr>
      <w:r>
        <w:rPr>
          <w:rtl/>
        </w:rPr>
        <w:t>היו"ר</w:t>
      </w:r>
      <w:r>
        <w:rPr>
          <w:rtl/>
        </w:rPr>
        <w:t xml:space="preserve"> אלי בן-מנחם:</w:t>
      </w:r>
    </w:p>
    <w:p w14:paraId="7D74E9AF" w14:textId="77777777" w:rsidR="00000000" w:rsidRDefault="00FD3276">
      <w:pPr>
        <w:pStyle w:val="a"/>
        <w:rPr>
          <w:rtl/>
        </w:rPr>
      </w:pPr>
    </w:p>
    <w:p w14:paraId="0935C6F4" w14:textId="77777777" w:rsidR="00000000" w:rsidRDefault="00FD3276">
      <w:pPr>
        <w:pStyle w:val="a"/>
        <w:rPr>
          <w:rFonts w:hint="cs"/>
          <w:rtl/>
        </w:rPr>
      </w:pPr>
      <w:r>
        <w:rPr>
          <w:rFonts w:hint="cs"/>
          <w:rtl/>
        </w:rPr>
        <w:t xml:space="preserve">חברת הכנסת דליה איציק - - - </w:t>
      </w:r>
    </w:p>
    <w:p w14:paraId="6F1E332A" w14:textId="77777777" w:rsidR="00000000" w:rsidRDefault="00FD3276">
      <w:pPr>
        <w:pStyle w:val="a"/>
        <w:ind w:firstLine="0"/>
        <w:rPr>
          <w:rFonts w:hint="cs"/>
          <w:rtl/>
        </w:rPr>
      </w:pPr>
    </w:p>
    <w:p w14:paraId="749DB8C2" w14:textId="77777777" w:rsidR="00000000" w:rsidRDefault="00FD3276">
      <w:pPr>
        <w:pStyle w:val="ac"/>
        <w:rPr>
          <w:rtl/>
        </w:rPr>
      </w:pPr>
      <w:r>
        <w:rPr>
          <w:rFonts w:hint="eastAsia"/>
          <w:rtl/>
        </w:rPr>
        <w:t>גדעון</w:t>
      </w:r>
      <w:r>
        <w:rPr>
          <w:rtl/>
        </w:rPr>
        <w:t xml:space="preserve"> סער (הליכוד):</w:t>
      </w:r>
    </w:p>
    <w:p w14:paraId="61C5D6E5" w14:textId="77777777" w:rsidR="00000000" w:rsidRDefault="00FD3276">
      <w:pPr>
        <w:pStyle w:val="a"/>
        <w:rPr>
          <w:rFonts w:hint="cs"/>
          <w:rtl/>
        </w:rPr>
      </w:pPr>
    </w:p>
    <w:p w14:paraId="7DD20919" w14:textId="77777777" w:rsidR="00000000" w:rsidRDefault="00FD3276">
      <w:pPr>
        <w:pStyle w:val="a"/>
        <w:rPr>
          <w:rFonts w:hint="cs"/>
          <w:rtl/>
        </w:rPr>
      </w:pPr>
      <w:r>
        <w:rPr>
          <w:rFonts w:hint="cs"/>
          <w:rtl/>
        </w:rPr>
        <w:t>אני רוצה לדעת אם יש דברים שמקבלים את חוות דעת המזכיר  ויש דברים שלא מקבלים את חוות דעתו.</w:t>
      </w:r>
    </w:p>
    <w:p w14:paraId="7DB3F239" w14:textId="77777777" w:rsidR="00000000" w:rsidRDefault="00FD3276">
      <w:pPr>
        <w:pStyle w:val="a"/>
        <w:ind w:firstLine="0"/>
        <w:rPr>
          <w:rFonts w:hint="cs"/>
          <w:rtl/>
        </w:rPr>
      </w:pPr>
    </w:p>
    <w:p w14:paraId="7B607581" w14:textId="77777777" w:rsidR="00000000" w:rsidRDefault="00FD3276">
      <w:pPr>
        <w:pStyle w:val="ad"/>
        <w:rPr>
          <w:rtl/>
        </w:rPr>
      </w:pPr>
      <w:r>
        <w:rPr>
          <w:rtl/>
        </w:rPr>
        <w:t>היו"ר אלי בן-מנחם:</w:t>
      </w:r>
    </w:p>
    <w:p w14:paraId="3E88DF5B" w14:textId="77777777" w:rsidR="00000000" w:rsidRDefault="00FD3276">
      <w:pPr>
        <w:pStyle w:val="a"/>
        <w:rPr>
          <w:rtl/>
        </w:rPr>
      </w:pPr>
    </w:p>
    <w:p w14:paraId="23ED8BE3" w14:textId="77777777" w:rsidR="00000000" w:rsidRDefault="00FD3276">
      <w:pPr>
        <w:pStyle w:val="a"/>
        <w:rPr>
          <w:rFonts w:hint="cs"/>
          <w:rtl/>
        </w:rPr>
      </w:pPr>
      <w:r>
        <w:rPr>
          <w:rFonts w:hint="cs"/>
          <w:rtl/>
        </w:rPr>
        <w:t>רבותי, למרות מה שקרה, ואני רוצה שתבין אותי, חבר הכנסת משה כחלון, נערכה הצבעה. חב</w:t>
      </w:r>
      <w:r>
        <w:rPr>
          <w:rFonts w:hint="cs"/>
          <w:rtl/>
        </w:rPr>
        <w:t xml:space="preserve">רת הכנסת דליה איציק, נעזוב את זה. אנשים שישבו, הצביעו. 11 בעד, 10 נגד, אחד נמנע. התוצאה תישאר. ושוב אני אומר לך, תסלח לי, זו המציאות. יהיה דיון במליאה בעוד שנה. </w:t>
      </w:r>
    </w:p>
    <w:p w14:paraId="6B1C5788" w14:textId="77777777" w:rsidR="00000000" w:rsidRDefault="00FD3276">
      <w:pPr>
        <w:pStyle w:val="a"/>
        <w:ind w:firstLine="0"/>
        <w:rPr>
          <w:rFonts w:hint="cs"/>
          <w:rtl/>
        </w:rPr>
      </w:pPr>
    </w:p>
    <w:p w14:paraId="3956F4F7" w14:textId="77777777" w:rsidR="00000000" w:rsidRDefault="00FD3276">
      <w:pPr>
        <w:pStyle w:val="ac"/>
        <w:rPr>
          <w:rtl/>
        </w:rPr>
      </w:pPr>
      <w:r>
        <w:rPr>
          <w:rFonts w:hint="eastAsia"/>
          <w:rtl/>
        </w:rPr>
        <w:t>אחמד</w:t>
      </w:r>
      <w:r>
        <w:rPr>
          <w:rtl/>
        </w:rPr>
        <w:t xml:space="preserve"> טיבי (חד"ש-תע"ל):</w:t>
      </w:r>
    </w:p>
    <w:p w14:paraId="58008B9C" w14:textId="77777777" w:rsidR="00000000" w:rsidRDefault="00FD3276">
      <w:pPr>
        <w:pStyle w:val="a"/>
        <w:rPr>
          <w:rFonts w:hint="cs"/>
          <w:rtl/>
        </w:rPr>
      </w:pPr>
    </w:p>
    <w:p w14:paraId="27F8BE62" w14:textId="77777777" w:rsidR="00000000" w:rsidRDefault="00FD3276">
      <w:pPr>
        <w:pStyle w:val="a"/>
        <w:rPr>
          <w:rFonts w:hint="cs"/>
          <w:rtl/>
        </w:rPr>
      </w:pPr>
      <w:r>
        <w:rPr>
          <w:rFonts w:hint="cs"/>
          <w:rtl/>
        </w:rPr>
        <w:t xml:space="preserve">לא קרה כלום. יהיה דיון במליאה. </w:t>
      </w:r>
    </w:p>
    <w:p w14:paraId="0CAC7FDC" w14:textId="77777777" w:rsidR="00000000" w:rsidRDefault="00FD3276">
      <w:pPr>
        <w:pStyle w:val="a"/>
        <w:rPr>
          <w:rFonts w:hint="cs"/>
          <w:rtl/>
        </w:rPr>
      </w:pPr>
    </w:p>
    <w:p w14:paraId="50B1CE9F" w14:textId="77777777" w:rsidR="00000000" w:rsidRDefault="00FD3276">
      <w:pPr>
        <w:pStyle w:val="ac"/>
        <w:rPr>
          <w:rFonts w:hint="cs"/>
          <w:rtl/>
        </w:rPr>
      </w:pPr>
      <w:r>
        <w:rPr>
          <w:rtl/>
        </w:rPr>
        <w:t>משה כחלון (הליכוד):</w:t>
      </w:r>
    </w:p>
    <w:p w14:paraId="50509056" w14:textId="77777777" w:rsidR="00000000" w:rsidRDefault="00FD3276">
      <w:pPr>
        <w:pStyle w:val="a"/>
        <w:rPr>
          <w:rFonts w:hint="cs"/>
          <w:rtl/>
        </w:rPr>
      </w:pPr>
    </w:p>
    <w:p w14:paraId="3DBE26A2" w14:textId="77777777" w:rsidR="00000000" w:rsidRDefault="00FD3276">
      <w:pPr>
        <w:pStyle w:val="a"/>
        <w:rPr>
          <w:rFonts w:hint="cs"/>
          <w:rtl/>
        </w:rPr>
      </w:pPr>
      <w:r>
        <w:rPr>
          <w:rFonts w:hint="cs"/>
          <w:rtl/>
        </w:rPr>
        <w:t>אני אעשה לכם מא</w:t>
      </w:r>
      <w:r>
        <w:rPr>
          <w:rFonts w:hint="cs"/>
          <w:rtl/>
        </w:rPr>
        <w:t xml:space="preserve">תיים דיונים פה. אתם  מסוגלים?  אתם הרי מיעוט שבמיעוט. </w:t>
      </w:r>
    </w:p>
    <w:p w14:paraId="42DCE433" w14:textId="77777777" w:rsidR="00000000" w:rsidRDefault="00FD3276">
      <w:pPr>
        <w:pStyle w:val="a"/>
        <w:ind w:firstLine="0"/>
        <w:rPr>
          <w:rFonts w:hint="cs"/>
          <w:rtl/>
        </w:rPr>
      </w:pPr>
    </w:p>
    <w:p w14:paraId="2F2B6014" w14:textId="77777777" w:rsidR="00000000" w:rsidRDefault="00FD3276">
      <w:pPr>
        <w:pStyle w:val="ac"/>
        <w:rPr>
          <w:rtl/>
        </w:rPr>
      </w:pPr>
      <w:r>
        <w:rPr>
          <w:rFonts w:hint="eastAsia"/>
          <w:rtl/>
        </w:rPr>
        <w:t>אחמד</w:t>
      </w:r>
      <w:r>
        <w:rPr>
          <w:rtl/>
        </w:rPr>
        <w:t xml:space="preserve"> טיבי (חד"ש-תע"ל):</w:t>
      </w:r>
    </w:p>
    <w:p w14:paraId="2E11BA28" w14:textId="77777777" w:rsidR="00000000" w:rsidRDefault="00FD3276">
      <w:pPr>
        <w:pStyle w:val="a"/>
        <w:rPr>
          <w:rFonts w:hint="cs"/>
          <w:rtl/>
        </w:rPr>
      </w:pPr>
    </w:p>
    <w:p w14:paraId="791F50AB" w14:textId="77777777" w:rsidR="00000000" w:rsidRDefault="00FD3276">
      <w:pPr>
        <w:pStyle w:val="a"/>
        <w:rPr>
          <w:rFonts w:hint="cs"/>
          <w:rtl/>
        </w:rPr>
      </w:pPr>
      <w:r>
        <w:rPr>
          <w:rFonts w:hint="cs"/>
          <w:rtl/>
        </w:rPr>
        <w:t xml:space="preserve">אז למה אתה כועס? </w:t>
      </w:r>
    </w:p>
    <w:p w14:paraId="41669C8B" w14:textId="77777777" w:rsidR="00000000" w:rsidRDefault="00FD3276">
      <w:pPr>
        <w:pStyle w:val="a"/>
        <w:ind w:firstLine="0"/>
        <w:rPr>
          <w:rFonts w:hint="cs"/>
          <w:rtl/>
        </w:rPr>
      </w:pPr>
    </w:p>
    <w:p w14:paraId="1890540B" w14:textId="77777777" w:rsidR="00000000" w:rsidRDefault="00FD3276">
      <w:pPr>
        <w:pStyle w:val="ad"/>
        <w:rPr>
          <w:rtl/>
        </w:rPr>
      </w:pPr>
      <w:r>
        <w:rPr>
          <w:rtl/>
        </w:rPr>
        <w:t>היו"ר אלי בן-מנחם:</w:t>
      </w:r>
    </w:p>
    <w:p w14:paraId="73F4F1C6" w14:textId="77777777" w:rsidR="00000000" w:rsidRDefault="00FD3276">
      <w:pPr>
        <w:pStyle w:val="a"/>
        <w:rPr>
          <w:rtl/>
        </w:rPr>
      </w:pPr>
    </w:p>
    <w:p w14:paraId="16EC3996" w14:textId="77777777" w:rsidR="00000000" w:rsidRDefault="00FD3276">
      <w:pPr>
        <w:pStyle w:val="a"/>
        <w:rPr>
          <w:rFonts w:hint="cs"/>
          <w:rtl/>
        </w:rPr>
      </w:pPr>
      <w:r>
        <w:rPr>
          <w:rFonts w:hint="cs"/>
          <w:rtl/>
        </w:rPr>
        <w:t xml:space="preserve">חבר הכנסת טיבי, אני מבקש ממך.  אני מקבל במלואו את מה שאמר חבר הכנסת משה כחלון. </w:t>
      </w:r>
    </w:p>
    <w:p w14:paraId="7F69DE52" w14:textId="77777777" w:rsidR="00000000" w:rsidRDefault="00FD3276">
      <w:pPr>
        <w:pStyle w:val="a"/>
        <w:ind w:firstLine="0"/>
        <w:rPr>
          <w:rFonts w:hint="cs"/>
          <w:rtl/>
        </w:rPr>
      </w:pPr>
    </w:p>
    <w:p w14:paraId="1B82DDC9" w14:textId="77777777" w:rsidR="00000000" w:rsidRDefault="00FD3276">
      <w:pPr>
        <w:pStyle w:val="ac"/>
        <w:rPr>
          <w:rtl/>
        </w:rPr>
      </w:pPr>
      <w:r>
        <w:rPr>
          <w:rFonts w:hint="eastAsia"/>
          <w:rtl/>
        </w:rPr>
        <w:t>אהוד</w:t>
      </w:r>
      <w:r>
        <w:rPr>
          <w:rtl/>
        </w:rPr>
        <w:t xml:space="preserve"> יתום (הליכוד):</w:t>
      </w:r>
    </w:p>
    <w:p w14:paraId="06833460" w14:textId="77777777" w:rsidR="00000000" w:rsidRDefault="00FD3276">
      <w:pPr>
        <w:pStyle w:val="a"/>
        <w:rPr>
          <w:rFonts w:hint="cs"/>
          <w:rtl/>
        </w:rPr>
      </w:pPr>
    </w:p>
    <w:p w14:paraId="727CFDDF" w14:textId="77777777" w:rsidR="00000000" w:rsidRDefault="00FD3276">
      <w:pPr>
        <w:pStyle w:val="a"/>
        <w:rPr>
          <w:rFonts w:hint="cs"/>
          <w:rtl/>
        </w:rPr>
      </w:pPr>
      <w:r>
        <w:rPr>
          <w:rFonts w:hint="cs"/>
          <w:rtl/>
        </w:rPr>
        <w:t xml:space="preserve">- - - </w:t>
      </w:r>
    </w:p>
    <w:p w14:paraId="40243A4A" w14:textId="77777777" w:rsidR="00000000" w:rsidRDefault="00FD3276">
      <w:pPr>
        <w:pStyle w:val="a"/>
        <w:ind w:firstLine="0"/>
        <w:rPr>
          <w:rFonts w:hint="cs"/>
          <w:rtl/>
        </w:rPr>
      </w:pPr>
    </w:p>
    <w:p w14:paraId="48DD0079" w14:textId="77777777" w:rsidR="00000000" w:rsidRDefault="00FD3276">
      <w:pPr>
        <w:pStyle w:val="ad"/>
        <w:rPr>
          <w:rtl/>
        </w:rPr>
      </w:pPr>
      <w:r>
        <w:rPr>
          <w:rtl/>
        </w:rPr>
        <w:t>היו"ר אלי בן-מנחם:</w:t>
      </w:r>
    </w:p>
    <w:p w14:paraId="616808C2" w14:textId="77777777" w:rsidR="00000000" w:rsidRDefault="00FD3276">
      <w:pPr>
        <w:pStyle w:val="a"/>
        <w:rPr>
          <w:rtl/>
        </w:rPr>
      </w:pPr>
    </w:p>
    <w:p w14:paraId="6F24DC68" w14:textId="77777777" w:rsidR="00000000" w:rsidRDefault="00FD3276">
      <w:pPr>
        <w:pStyle w:val="a"/>
        <w:rPr>
          <w:rFonts w:hint="cs"/>
          <w:rtl/>
        </w:rPr>
      </w:pPr>
      <w:r>
        <w:rPr>
          <w:rFonts w:hint="cs"/>
          <w:rtl/>
        </w:rPr>
        <w:t>חבר הכנ</w:t>
      </w:r>
      <w:r>
        <w:rPr>
          <w:rFonts w:hint="cs"/>
          <w:rtl/>
        </w:rPr>
        <w:t xml:space="preserve">סת אהוד יתום.   </w:t>
      </w:r>
    </w:p>
    <w:p w14:paraId="74286B21" w14:textId="77777777" w:rsidR="00000000" w:rsidRDefault="00FD3276">
      <w:pPr>
        <w:pStyle w:val="a"/>
        <w:ind w:firstLine="0"/>
        <w:rPr>
          <w:rFonts w:hint="cs"/>
          <w:rtl/>
        </w:rPr>
      </w:pPr>
    </w:p>
    <w:p w14:paraId="4DA2B9D0" w14:textId="77777777" w:rsidR="00000000" w:rsidRDefault="00FD3276">
      <w:pPr>
        <w:pStyle w:val="ac"/>
        <w:rPr>
          <w:rtl/>
        </w:rPr>
      </w:pPr>
      <w:r>
        <w:rPr>
          <w:rFonts w:hint="eastAsia"/>
          <w:rtl/>
        </w:rPr>
        <w:t>משה</w:t>
      </w:r>
      <w:r>
        <w:rPr>
          <w:rtl/>
        </w:rPr>
        <w:t xml:space="preserve"> כחלון (הליכוד):</w:t>
      </w:r>
    </w:p>
    <w:p w14:paraId="76BF3EE5" w14:textId="77777777" w:rsidR="00000000" w:rsidRDefault="00FD3276">
      <w:pPr>
        <w:pStyle w:val="a"/>
        <w:rPr>
          <w:rFonts w:hint="cs"/>
          <w:rtl/>
        </w:rPr>
      </w:pPr>
    </w:p>
    <w:p w14:paraId="21DCCB55" w14:textId="77777777" w:rsidR="00000000" w:rsidRDefault="00FD3276">
      <w:pPr>
        <w:pStyle w:val="a"/>
        <w:rPr>
          <w:rFonts w:hint="cs"/>
          <w:rtl/>
        </w:rPr>
      </w:pPr>
      <w:r>
        <w:rPr>
          <w:rFonts w:hint="cs"/>
          <w:rtl/>
        </w:rPr>
        <w:t xml:space="preserve">- - - </w:t>
      </w:r>
    </w:p>
    <w:p w14:paraId="2E714456" w14:textId="77777777" w:rsidR="00000000" w:rsidRDefault="00FD3276">
      <w:pPr>
        <w:pStyle w:val="a"/>
        <w:ind w:firstLine="0"/>
        <w:rPr>
          <w:rFonts w:hint="cs"/>
          <w:rtl/>
        </w:rPr>
      </w:pPr>
    </w:p>
    <w:p w14:paraId="4A576385" w14:textId="77777777" w:rsidR="00000000" w:rsidRDefault="00FD3276">
      <w:pPr>
        <w:pStyle w:val="ad"/>
        <w:rPr>
          <w:rtl/>
        </w:rPr>
      </w:pPr>
      <w:r>
        <w:rPr>
          <w:rtl/>
        </w:rPr>
        <w:t>היו"ר אלי בן-מנחם:</w:t>
      </w:r>
    </w:p>
    <w:p w14:paraId="1591BBB6" w14:textId="77777777" w:rsidR="00000000" w:rsidRDefault="00FD3276">
      <w:pPr>
        <w:pStyle w:val="a"/>
        <w:rPr>
          <w:rtl/>
        </w:rPr>
      </w:pPr>
    </w:p>
    <w:p w14:paraId="12DAF928" w14:textId="77777777" w:rsidR="00000000" w:rsidRDefault="00FD3276">
      <w:pPr>
        <w:pStyle w:val="a"/>
        <w:rPr>
          <w:rFonts w:hint="cs"/>
          <w:rtl/>
        </w:rPr>
      </w:pPr>
      <w:r>
        <w:rPr>
          <w:rFonts w:hint="cs"/>
          <w:rtl/>
        </w:rPr>
        <w:t xml:space="preserve">חבר הכנסת כחלון.   חבר הכנסת טיבי, אתה יכול לשבת?   חבר הכנסת דני יתום, שב בבקשה. חבר הכנסת אהוד יתום, גם אתה.   </w:t>
      </w:r>
    </w:p>
    <w:p w14:paraId="7595244E" w14:textId="77777777" w:rsidR="00000000" w:rsidRDefault="00FD3276">
      <w:pPr>
        <w:pStyle w:val="a"/>
        <w:rPr>
          <w:rFonts w:hint="cs"/>
          <w:rtl/>
        </w:rPr>
      </w:pPr>
    </w:p>
    <w:p w14:paraId="759ECE0D" w14:textId="77777777" w:rsidR="00000000" w:rsidRDefault="00FD3276">
      <w:pPr>
        <w:pStyle w:val="Subject"/>
        <w:rPr>
          <w:rtl/>
        </w:rPr>
      </w:pPr>
    </w:p>
    <w:p w14:paraId="6853C387" w14:textId="77777777" w:rsidR="00000000" w:rsidRDefault="00FD3276">
      <w:pPr>
        <w:pStyle w:val="Subject"/>
        <w:rPr>
          <w:rFonts w:hint="cs"/>
          <w:rtl/>
        </w:rPr>
      </w:pPr>
      <w:r>
        <w:rPr>
          <w:rFonts w:hint="cs"/>
          <w:rtl/>
        </w:rPr>
        <w:t>הצעות לסדר-היום</w:t>
      </w:r>
    </w:p>
    <w:p w14:paraId="70810727" w14:textId="77777777" w:rsidR="00000000" w:rsidRDefault="00FD3276">
      <w:pPr>
        <w:pStyle w:val="SubjectSub"/>
        <w:rPr>
          <w:rFonts w:hint="cs"/>
          <w:rtl/>
        </w:rPr>
      </w:pPr>
      <w:r>
        <w:rPr>
          <w:rFonts w:hint="cs"/>
          <w:rtl/>
        </w:rPr>
        <w:t>התבטאויותיו של נשיא סוריה אסד בנושא רמת-הגולן</w:t>
      </w:r>
    </w:p>
    <w:p w14:paraId="20FC5FB3" w14:textId="77777777" w:rsidR="00000000" w:rsidRDefault="00FD3276">
      <w:pPr>
        <w:pStyle w:val="Subject"/>
        <w:rPr>
          <w:rtl/>
        </w:rPr>
      </w:pPr>
    </w:p>
    <w:p w14:paraId="0CF02BAC" w14:textId="77777777" w:rsidR="00000000" w:rsidRDefault="00FD3276">
      <w:pPr>
        <w:pStyle w:val="ad"/>
        <w:rPr>
          <w:rtl/>
        </w:rPr>
      </w:pPr>
      <w:r>
        <w:rPr>
          <w:rtl/>
        </w:rPr>
        <w:t xml:space="preserve">היו"ר אלי </w:t>
      </w:r>
      <w:r>
        <w:rPr>
          <w:rtl/>
        </w:rPr>
        <w:t>בן-מנחם:</w:t>
      </w:r>
    </w:p>
    <w:p w14:paraId="74C8308F" w14:textId="77777777" w:rsidR="00000000" w:rsidRDefault="00FD3276">
      <w:pPr>
        <w:pStyle w:val="a"/>
        <w:rPr>
          <w:rtl/>
        </w:rPr>
      </w:pPr>
    </w:p>
    <w:p w14:paraId="3EFBDE4D" w14:textId="77777777" w:rsidR="00000000" w:rsidRDefault="00FD3276">
      <w:pPr>
        <w:pStyle w:val="a"/>
        <w:rPr>
          <w:rFonts w:hint="cs"/>
          <w:rtl/>
        </w:rPr>
      </w:pPr>
      <w:r>
        <w:rPr>
          <w:rFonts w:hint="cs"/>
          <w:rtl/>
        </w:rPr>
        <w:t>רבותי, אני עובר לסעיף הבא - הצעות לסדר היום מס' 335 ו=381, בנושא: התבטאויותיו של נשיא סוריה אסד בנושא רמת-הגולן.  אני קורא לראשון המציעים, חבר הכנסת יולי אדלשטיין, בבקשה.</w:t>
      </w:r>
    </w:p>
    <w:p w14:paraId="5F8C0FA8" w14:textId="77777777" w:rsidR="00000000" w:rsidRDefault="00FD3276">
      <w:pPr>
        <w:pStyle w:val="a"/>
        <w:ind w:firstLine="0"/>
        <w:rPr>
          <w:rFonts w:hint="cs"/>
          <w:rtl/>
        </w:rPr>
      </w:pPr>
    </w:p>
    <w:p w14:paraId="1B417826" w14:textId="77777777" w:rsidR="00000000" w:rsidRDefault="00FD3276">
      <w:pPr>
        <w:pStyle w:val="Speaker"/>
        <w:rPr>
          <w:rtl/>
        </w:rPr>
      </w:pPr>
      <w:bookmarkStart w:id="148" w:name="FS000000532T13_05_2003_19_10_04"/>
      <w:bookmarkEnd w:id="148"/>
      <w:r>
        <w:rPr>
          <w:rFonts w:hint="eastAsia"/>
          <w:rtl/>
        </w:rPr>
        <w:t>יולי</w:t>
      </w:r>
      <w:r>
        <w:rPr>
          <w:rtl/>
        </w:rPr>
        <w:t>-יואל אדלשטיין (הליכוד):</w:t>
      </w:r>
    </w:p>
    <w:p w14:paraId="39AB14A9" w14:textId="77777777" w:rsidR="00000000" w:rsidRDefault="00FD3276">
      <w:pPr>
        <w:pStyle w:val="a"/>
        <w:rPr>
          <w:rFonts w:hint="cs"/>
          <w:rtl/>
        </w:rPr>
      </w:pPr>
    </w:p>
    <w:p w14:paraId="73445C7A" w14:textId="77777777" w:rsidR="00000000" w:rsidRDefault="00FD3276">
      <w:pPr>
        <w:pStyle w:val="a"/>
        <w:rPr>
          <w:rFonts w:hint="cs"/>
          <w:rtl/>
        </w:rPr>
      </w:pPr>
      <w:r>
        <w:rPr>
          <w:rFonts w:hint="cs"/>
          <w:rtl/>
        </w:rPr>
        <w:t>אדוני היושב-ראש, רבותי השרים, חברי חברי הכנס</w:t>
      </w:r>
      <w:r>
        <w:rPr>
          <w:rFonts w:hint="cs"/>
          <w:rtl/>
        </w:rPr>
        <w:t>ת, בחרתי לבדוק בנאום קצר במסגרת הצעות דחופות מה שקרה ומה שמכונה "בחזית הסורית" בשבועות האחרונים.</w:t>
      </w:r>
    </w:p>
    <w:p w14:paraId="209CA04B" w14:textId="77777777" w:rsidR="00000000" w:rsidRDefault="00FD3276">
      <w:pPr>
        <w:pStyle w:val="a"/>
        <w:rPr>
          <w:rFonts w:hint="cs"/>
          <w:rtl/>
        </w:rPr>
      </w:pPr>
    </w:p>
    <w:p w14:paraId="33BE2D58" w14:textId="77777777" w:rsidR="00000000" w:rsidRDefault="00FD3276">
      <w:pPr>
        <w:pStyle w:val="a"/>
        <w:rPr>
          <w:rFonts w:hint="cs"/>
          <w:rtl/>
        </w:rPr>
      </w:pPr>
      <w:r>
        <w:rPr>
          <w:rFonts w:hint="cs"/>
          <w:rtl/>
        </w:rPr>
        <w:t>לאחר הניצחון של ארצות-הברית בעירק קרה דבר מעניין. אם אני אשתמש בביטוי קצת לא פרלמנטרי, פתאום ראינו את נשיא סוריה הצעיר מכשכש בזנבו.  פתאום שמענו הודעות על סגי</w:t>
      </w:r>
      <w:r>
        <w:rPr>
          <w:rFonts w:hint="cs"/>
          <w:rtl/>
        </w:rPr>
        <w:t xml:space="preserve">רת משרדים של "חיזבאללה" ושל ארגוני טרור אחרים.  שמענו פתאום שאולי גם בסוריה, גם בדמשק, יש חרדה. הגיע לאזור מזכיר המדינה - - - </w:t>
      </w:r>
    </w:p>
    <w:p w14:paraId="21DE697B" w14:textId="77777777" w:rsidR="00000000" w:rsidRDefault="00FD3276">
      <w:pPr>
        <w:pStyle w:val="a"/>
        <w:ind w:firstLine="0"/>
        <w:rPr>
          <w:rFonts w:hint="cs"/>
          <w:rtl/>
        </w:rPr>
      </w:pPr>
    </w:p>
    <w:p w14:paraId="6C81455C" w14:textId="77777777" w:rsidR="00000000" w:rsidRDefault="00FD3276">
      <w:pPr>
        <w:pStyle w:val="ad"/>
        <w:rPr>
          <w:rtl/>
        </w:rPr>
      </w:pPr>
      <w:r>
        <w:rPr>
          <w:rtl/>
        </w:rPr>
        <w:t>היו"ר אלי בן-מנחם:</w:t>
      </w:r>
    </w:p>
    <w:p w14:paraId="364EC4AC" w14:textId="77777777" w:rsidR="00000000" w:rsidRDefault="00FD3276">
      <w:pPr>
        <w:pStyle w:val="a"/>
        <w:rPr>
          <w:rtl/>
        </w:rPr>
      </w:pPr>
    </w:p>
    <w:p w14:paraId="06DBC3D8" w14:textId="77777777" w:rsidR="00000000" w:rsidRDefault="00FD3276">
      <w:pPr>
        <w:pStyle w:val="a"/>
        <w:rPr>
          <w:rFonts w:hint="cs"/>
          <w:rtl/>
        </w:rPr>
      </w:pPr>
      <w:r>
        <w:rPr>
          <w:rFonts w:hint="cs"/>
          <w:rtl/>
        </w:rPr>
        <w:t xml:space="preserve">חבר הכנסת אדלשטיין,   סליחה, אני רוצה לעשות תיקון לגבי הנושא הקודם:  הדיון במליאה שהצבענו עליו קודם כולל את </w:t>
      </w:r>
      <w:r>
        <w:rPr>
          <w:rFonts w:hint="cs"/>
          <w:rtl/>
        </w:rPr>
        <w:t xml:space="preserve">חבר הכנסת אייכלר, שלא הזכרתי את שמו קודם. </w:t>
      </w:r>
    </w:p>
    <w:p w14:paraId="37F4E247" w14:textId="77777777" w:rsidR="00000000" w:rsidRDefault="00FD3276">
      <w:pPr>
        <w:pStyle w:val="a"/>
        <w:rPr>
          <w:rFonts w:hint="cs"/>
          <w:rtl/>
        </w:rPr>
      </w:pPr>
    </w:p>
    <w:p w14:paraId="48998919" w14:textId="77777777" w:rsidR="00000000" w:rsidRDefault="00FD3276">
      <w:pPr>
        <w:pStyle w:val="SpeakerCon"/>
        <w:rPr>
          <w:rtl/>
        </w:rPr>
      </w:pPr>
      <w:bookmarkStart w:id="149" w:name="FS000000532T13_05_2003_19_14_02"/>
      <w:bookmarkEnd w:id="149"/>
      <w:r>
        <w:rPr>
          <w:rtl/>
        </w:rPr>
        <w:t>יולי-יואל אדלשטיין (הליכוד):</w:t>
      </w:r>
    </w:p>
    <w:p w14:paraId="452D4C9D" w14:textId="77777777" w:rsidR="00000000" w:rsidRDefault="00FD3276">
      <w:pPr>
        <w:pStyle w:val="a"/>
        <w:rPr>
          <w:rFonts w:hint="cs"/>
          <w:rtl/>
        </w:rPr>
      </w:pPr>
    </w:p>
    <w:p w14:paraId="75E0F647" w14:textId="77777777" w:rsidR="00000000" w:rsidRDefault="00FD3276">
      <w:pPr>
        <w:pStyle w:val="a"/>
        <w:rPr>
          <w:rFonts w:hint="cs"/>
          <w:rtl/>
        </w:rPr>
      </w:pPr>
      <w:r>
        <w:rPr>
          <w:rFonts w:hint="cs"/>
          <w:rtl/>
        </w:rPr>
        <w:t>אולי בדמשק חששו קצת שמה שקרה בעירק הוא סימן לבאות, ואם לא יתנהגו בהתאם לנורמות הבין-לאומית, גם להם יכול לקרות משהו, ואולי גם אצלם לא יראו בעין יפה אנשי הפנטגון, אנשי הבית הלבן, את הפ</w:t>
      </w:r>
      <w:r>
        <w:rPr>
          <w:rFonts w:hint="cs"/>
          <w:rtl/>
        </w:rPr>
        <w:t xml:space="preserve">עילות הגלויה לעין כול של ארגוני הטרור מתוך המשרדים בדמשק. אבל לאחר כמה ימים כנראה נרגעו הרוחות. </w:t>
      </w:r>
    </w:p>
    <w:p w14:paraId="5254FA6D" w14:textId="77777777" w:rsidR="00000000" w:rsidRDefault="00FD3276">
      <w:pPr>
        <w:pStyle w:val="a"/>
        <w:rPr>
          <w:rFonts w:hint="cs"/>
          <w:rtl/>
        </w:rPr>
      </w:pPr>
    </w:p>
    <w:p w14:paraId="21181286" w14:textId="77777777" w:rsidR="00000000" w:rsidRDefault="00FD3276">
      <w:pPr>
        <w:pStyle w:val="a"/>
        <w:rPr>
          <w:rFonts w:hint="cs"/>
          <w:rtl/>
        </w:rPr>
      </w:pPr>
      <w:r>
        <w:rPr>
          <w:rFonts w:hint="cs"/>
          <w:rtl/>
        </w:rPr>
        <w:t>אני מחזיק פה לפני את הריאיון שהעניק הנשיא אסד ל"ניוזוויק". שם הוא כבר מדבר ברוח אחרת.   אני לא רוצה להלאות אתכם בציטוטים, כולכם בוודאי ראיתם ושמעתם ויכולים לק</w:t>
      </w:r>
      <w:r>
        <w:rPr>
          <w:rFonts w:hint="cs"/>
          <w:rtl/>
        </w:rPr>
        <w:t>רוא את זה: לא, לא סגרתי את המשרדים. לא, זה בכלל לא ארגוני טרור. לא מתרחשת משם שום פעילות טרוריסטית. לא, אלה זכויות לגיטימיות של העם הפלסטיני לדבר לתקשורת גם בדמשק וגם בכל מקום אחר. לא, אנחנו לא מאמינים שישראל רוצה שלום. לא, אנחנו לא סומכים על שרון. לא, אנח</w:t>
      </w:r>
      <w:r>
        <w:rPr>
          <w:rFonts w:hint="cs"/>
          <w:rtl/>
        </w:rPr>
        <w:t xml:space="preserve">נו לא מוכנים לדבר בלי שאנחנו מקבלים בחזרה את כל אדמותינו, וכן הלאה וכן הלאה. </w:t>
      </w:r>
    </w:p>
    <w:p w14:paraId="338B59E0" w14:textId="77777777" w:rsidR="00000000" w:rsidRDefault="00FD3276">
      <w:pPr>
        <w:pStyle w:val="a"/>
        <w:ind w:firstLine="0"/>
        <w:rPr>
          <w:rFonts w:hint="cs"/>
          <w:rtl/>
        </w:rPr>
      </w:pPr>
    </w:p>
    <w:p w14:paraId="0403ACE3" w14:textId="77777777" w:rsidR="00000000" w:rsidRDefault="00FD3276">
      <w:pPr>
        <w:pStyle w:val="ac"/>
        <w:rPr>
          <w:rtl/>
        </w:rPr>
      </w:pPr>
      <w:r>
        <w:rPr>
          <w:rFonts w:hint="eastAsia"/>
          <w:rtl/>
        </w:rPr>
        <w:t>עזמי</w:t>
      </w:r>
      <w:r>
        <w:rPr>
          <w:rtl/>
        </w:rPr>
        <w:t xml:space="preserve"> בשארה (בל"ד):</w:t>
      </w:r>
    </w:p>
    <w:p w14:paraId="1C0C3105" w14:textId="77777777" w:rsidR="00000000" w:rsidRDefault="00FD3276">
      <w:pPr>
        <w:pStyle w:val="a"/>
        <w:rPr>
          <w:rFonts w:hint="cs"/>
          <w:rtl/>
        </w:rPr>
      </w:pPr>
    </w:p>
    <w:p w14:paraId="1AC15B45" w14:textId="77777777" w:rsidR="00000000" w:rsidRDefault="00FD3276">
      <w:pPr>
        <w:pStyle w:val="a"/>
        <w:rPr>
          <w:rFonts w:hint="cs"/>
          <w:rtl/>
        </w:rPr>
      </w:pPr>
      <w:r>
        <w:rPr>
          <w:rFonts w:hint="cs"/>
          <w:rtl/>
        </w:rPr>
        <w:t>מתי הוא אמר דבר אחר? העיתונות אמרה דבר אחר.</w:t>
      </w:r>
    </w:p>
    <w:p w14:paraId="06D7205D" w14:textId="77777777" w:rsidR="00000000" w:rsidRDefault="00FD3276">
      <w:pPr>
        <w:pStyle w:val="a"/>
        <w:ind w:firstLine="0"/>
        <w:rPr>
          <w:rFonts w:hint="cs"/>
          <w:rtl/>
        </w:rPr>
      </w:pPr>
    </w:p>
    <w:p w14:paraId="06014F67" w14:textId="77777777" w:rsidR="00000000" w:rsidRDefault="00FD3276">
      <w:pPr>
        <w:pStyle w:val="SpeakerCon"/>
        <w:rPr>
          <w:rtl/>
        </w:rPr>
      </w:pPr>
      <w:bookmarkStart w:id="150" w:name="FS000000532T13_05_2003_19_16_49C"/>
      <w:bookmarkEnd w:id="150"/>
      <w:r>
        <w:rPr>
          <w:rtl/>
        </w:rPr>
        <w:t>יולי-יואל אדלשטיין (הליכוד):</w:t>
      </w:r>
    </w:p>
    <w:p w14:paraId="7B4FDE0F" w14:textId="77777777" w:rsidR="00000000" w:rsidRDefault="00FD3276">
      <w:pPr>
        <w:pStyle w:val="a"/>
        <w:rPr>
          <w:rtl/>
        </w:rPr>
      </w:pPr>
    </w:p>
    <w:p w14:paraId="4206D5C4" w14:textId="77777777" w:rsidR="00000000" w:rsidRDefault="00FD3276">
      <w:pPr>
        <w:pStyle w:val="a"/>
        <w:rPr>
          <w:rFonts w:hint="cs"/>
          <w:rtl/>
        </w:rPr>
      </w:pPr>
      <w:r>
        <w:rPr>
          <w:rFonts w:hint="cs"/>
          <w:rtl/>
        </w:rPr>
        <w:t>אתה רק מחזק את דברי.  יכול להיות. אני אתן לו את הקרדיט. הוא עקבי. הוא לא רוצה להיו</w:t>
      </w:r>
      <w:r>
        <w:rPr>
          <w:rFonts w:hint="cs"/>
          <w:rtl/>
        </w:rPr>
        <w:t xml:space="preserve">ת, כפי שאומרים היום האמריקנים, חלק ממשפחת העמים. הוא רוצה להישאר אחד הרודנים האחרונים עלי אדמות, משטר מן החשוכים והאפלים ביותר שעדיין נותרו, עם אותם כמה דולרים בודדים לחודש תוצר לאומי לנפש. בחירתו אולי, בטוח לא בחירת העם הסורי.  </w:t>
      </w:r>
    </w:p>
    <w:p w14:paraId="1B43A4D6" w14:textId="77777777" w:rsidR="00000000" w:rsidRDefault="00FD3276">
      <w:pPr>
        <w:pStyle w:val="a"/>
        <w:rPr>
          <w:rFonts w:hint="cs"/>
          <w:rtl/>
        </w:rPr>
      </w:pPr>
    </w:p>
    <w:p w14:paraId="0D17570C" w14:textId="77777777" w:rsidR="00000000" w:rsidRDefault="00FD3276">
      <w:pPr>
        <w:pStyle w:val="a"/>
        <w:rPr>
          <w:rFonts w:hint="cs"/>
          <w:rtl/>
        </w:rPr>
      </w:pPr>
      <w:r>
        <w:rPr>
          <w:rFonts w:hint="cs"/>
          <w:rtl/>
        </w:rPr>
        <w:t>אנחנו מהירים. אמר חבר הכנ</w:t>
      </w:r>
      <w:r>
        <w:rPr>
          <w:rFonts w:hint="cs"/>
          <w:rtl/>
        </w:rPr>
        <w:t>סת בשארה, התקשורת מדברת. אז התקשורת גם מדברת כבר בישראל. "חלון הזדמנויות", אולי צריך לדבר, אולי צריך לבדוק. מה לדבר, עם מי לדבר ומה לבדוק, לא כל כך ברור לי, אבל ודאי שאנחנו כבר קופצים.</w:t>
      </w:r>
    </w:p>
    <w:p w14:paraId="53732EC4" w14:textId="77777777" w:rsidR="00000000" w:rsidRDefault="00FD3276">
      <w:pPr>
        <w:pStyle w:val="a"/>
        <w:rPr>
          <w:rFonts w:hint="cs"/>
          <w:rtl/>
        </w:rPr>
      </w:pPr>
    </w:p>
    <w:p w14:paraId="04D5F304" w14:textId="77777777" w:rsidR="00000000" w:rsidRDefault="00FD3276">
      <w:pPr>
        <w:pStyle w:val="a"/>
        <w:rPr>
          <w:rFonts w:hint="cs"/>
          <w:rtl/>
        </w:rPr>
      </w:pPr>
      <w:r>
        <w:rPr>
          <w:rFonts w:hint="cs"/>
          <w:rtl/>
        </w:rPr>
        <w:t>חברים, אני מסיים בפנייה נרגשת אחת: בואו נפסיק לשגע את האנשים הנהדרים ש</w:t>
      </w:r>
      <w:r>
        <w:rPr>
          <w:rFonts w:hint="cs"/>
          <w:rtl/>
        </w:rPr>
        <w:t xml:space="preserve">חיים ברמת-הגולן. עוד לפני שקרה משהו, כבר אנחנו במשא-ומתן, וכבר שמעתי אפילו אחד מחברי הבית הזה אומר: אני יודע איך לפתור את בעיית הכינרת. את בעיית הגולן אנחנו כבר פתרנו, עכשיו אנחנו צריכים לפתור את בעיית הכינרת מול נשיא סוריה.  חברים, זה באמת שיגעון וטירוף. </w:t>
      </w:r>
    </w:p>
    <w:p w14:paraId="1ED8A3D1" w14:textId="77777777" w:rsidR="00000000" w:rsidRDefault="00FD3276">
      <w:pPr>
        <w:pStyle w:val="a"/>
        <w:rPr>
          <w:rFonts w:hint="cs"/>
          <w:rtl/>
        </w:rPr>
      </w:pPr>
    </w:p>
    <w:p w14:paraId="781147B6" w14:textId="77777777" w:rsidR="00000000" w:rsidRDefault="00FD3276">
      <w:pPr>
        <w:pStyle w:val="a"/>
        <w:rPr>
          <w:rFonts w:hint="cs"/>
          <w:rtl/>
        </w:rPr>
      </w:pPr>
      <w:r>
        <w:rPr>
          <w:rFonts w:hint="cs"/>
          <w:rtl/>
        </w:rPr>
        <w:t xml:space="preserve">אני אחזור על מה שאמרתי גם לגבי אבו-מאזן: בלי שנשיא סוריה אסד מתחיל בתהליך רפורמות עמוקות בחברה הסורית, בתוך המשטר שלו פנימה, אין עם מי לדבר ואין על מה לדבר. אחרי שהרפורמות האלה יעברו כברת דרך, אולי נמצא שפה משותפת. תודה רבה. </w:t>
      </w:r>
    </w:p>
    <w:p w14:paraId="49F91990" w14:textId="77777777" w:rsidR="00000000" w:rsidRDefault="00FD3276">
      <w:pPr>
        <w:pStyle w:val="a"/>
        <w:ind w:firstLine="0"/>
        <w:rPr>
          <w:rFonts w:hint="cs"/>
          <w:rtl/>
        </w:rPr>
      </w:pPr>
    </w:p>
    <w:p w14:paraId="74567A4F" w14:textId="77777777" w:rsidR="00000000" w:rsidRDefault="00FD3276">
      <w:pPr>
        <w:pStyle w:val="a"/>
        <w:rPr>
          <w:rFonts w:hint="cs"/>
          <w:rtl/>
        </w:rPr>
      </w:pPr>
    </w:p>
    <w:p w14:paraId="349F101A" w14:textId="77777777" w:rsidR="00000000" w:rsidRDefault="00FD3276">
      <w:pPr>
        <w:pStyle w:val="ad"/>
        <w:rPr>
          <w:rtl/>
        </w:rPr>
      </w:pPr>
      <w:r>
        <w:rPr>
          <w:rtl/>
        </w:rPr>
        <w:t>היו"ר אלי בן-מנחם:</w:t>
      </w:r>
    </w:p>
    <w:p w14:paraId="55398265" w14:textId="77777777" w:rsidR="00000000" w:rsidRDefault="00FD3276">
      <w:pPr>
        <w:pStyle w:val="a"/>
        <w:rPr>
          <w:rtl/>
        </w:rPr>
      </w:pPr>
    </w:p>
    <w:p w14:paraId="1A4C4B70" w14:textId="77777777" w:rsidR="00000000" w:rsidRDefault="00FD3276">
      <w:pPr>
        <w:pStyle w:val="a"/>
        <w:rPr>
          <w:rFonts w:hint="cs"/>
          <w:rtl/>
        </w:rPr>
      </w:pPr>
      <w:r>
        <w:rPr>
          <w:rFonts w:hint="cs"/>
          <w:rtl/>
        </w:rPr>
        <w:t>תודה ל</w:t>
      </w:r>
      <w:r>
        <w:rPr>
          <w:rFonts w:hint="cs"/>
          <w:rtl/>
        </w:rPr>
        <w:t xml:space="preserve">חבר הכנסת יולי אדלשטיין. אני מזמין את חבר הכנסת </w:t>
      </w:r>
      <w:bookmarkStart w:id="151" w:name="FS000000532T13_05_2003_18_07_47"/>
      <w:bookmarkEnd w:id="151"/>
      <w:r>
        <w:rPr>
          <w:rFonts w:hint="cs"/>
          <w:rtl/>
        </w:rPr>
        <w:t xml:space="preserve">יצחק הרצוג. מאחר שהוא לא נוכח, אני מזמין את השר גדעון עזרא להשיב בשם הממשלה. </w:t>
      </w:r>
    </w:p>
    <w:p w14:paraId="7BF6CCFE" w14:textId="77777777" w:rsidR="00000000" w:rsidRDefault="00FD3276">
      <w:pPr>
        <w:pStyle w:val="a"/>
        <w:rPr>
          <w:rFonts w:hint="cs"/>
          <w:rtl/>
        </w:rPr>
      </w:pPr>
    </w:p>
    <w:p w14:paraId="46232D26" w14:textId="77777777" w:rsidR="00000000" w:rsidRDefault="00FD3276">
      <w:pPr>
        <w:pStyle w:val="Speaker"/>
        <w:rPr>
          <w:rtl/>
        </w:rPr>
      </w:pPr>
      <w:bookmarkStart w:id="152" w:name="FS000000474T13_05_2003_18_08_27"/>
      <w:bookmarkStart w:id="153" w:name="FS000000474T13_05_2003_18_08_34"/>
      <w:bookmarkEnd w:id="152"/>
      <w:bookmarkEnd w:id="153"/>
      <w:r>
        <w:rPr>
          <w:rFonts w:hint="eastAsia"/>
          <w:rtl/>
        </w:rPr>
        <w:t>השר</w:t>
      </w:r>
      <w:r>
        <w:rPr>
          <w:rtl/>
        </w:rPr>
        <w:t xml:space="preserve"> גדעון עזרא:</w:t>
      </w:r>
    </w:p>
    <w:p w14:paraId="4E87F4D4" w14:textId="77777777" w:rsidR="00000000" w:rsidRDefault="00FD3276">
      <w:pPr>
        <w:pStyle w:val="a"/>
        <w:rPr>
          <w:rFonts w:hint="cs"/>
          <w:rtl/>
        </w:rPr>
      </w:pPr>
    </w:p>
    <w:p w14:paraId="50C843AE" w14:textId="77777777" w:rsidR="00000000" w:rsidRDefault="00FD3276">
      <w:pPr>
        <w:pStyle w:val="a"/>
        <w:rPr>
          <w:rFonts w:hint="cs"/>
          <w:rtl/>
        </w:rPr>
      </w:pPr>
      <w:r>
        <w:rPr>
          <w:rFonts w:hint="cs"/>
          <w:rtl/>
        </w:rPr>
        <w:t>אדוני היושב-ראש, חברי חברי הכנסת, לגבי התבטאויותיו של בשאר אסד  - ראש הממשלה קיבל ממזכיר המדינה האמריקני עדכון ל</w:t>
      </w:r>
      <w:r>
        <w:rPr>
          <w:rFonts w:hint="cs"/>
          <w:rtl/>
        </w:rPr>
        <w:t xml:space="preserve">גבי פגישותיו עם נשיא סוריה אסד. מזכיר המדינה אמר שהעביר לאסד מסר חד-משמעי, שעליו לשנות את התנהלותו על-ידי כך שהוא יפרק את מפקדות ארגוני הטרור ומחנות האימונים בדמשק ויפסיק את התמיכה הצבאית ב"חיזבאללה". </w:t>
      </w:r>
    </w:p>
    <w:p w14:paraId="2DD93BCF" w14:textId="77777777" w:rsidR="00000000" w:rsidRDefault="00FD3276">
      <w:pPr>
        <w:pStyle w:val="a"/>
        <w:rPr>
          <w:rFonts w:hint="cs"/>
          <w:rtl/>
        </w:rPr>
      </w:pPr>
    </w:p>
    <w:p w14:paraId="01D846A0" w14:textId="77777777" w:rsidR="00000000" w:rsidRDefault="00FD3276">
      <w:pPr>
        <w:pStyle w:val="a"/>
        <w:rPr>
          <w:rFonts w:hint="cs"/>
          <w:rtl/>
        </w:rPr>
      </w:pPr>
      <w:r>
        <w:rPr>
          <w:rFonts w:hint="cs"/>
          <w:rtl/>
        </w:rPr>
        <w:t>ראש הממשלה, בהתייחסותו לסוגיה הסורית, אמר שסוריה תיבח</w:t>
      </w:r>
      <w:r>
        <w:rPr>
          <w:rFonts w:hint="cs"/>
          <w:rtl/>
        </w:rPr>
        <w:t xml:space="preserve">ן במעשים שתנקוט ולא בהצהרות. לגבי המשא-ומתן עם סוריה אמר ראש הממשלה, כי הוא מוכן לשבת עם כל מנהיג ערבי ולדבר שלום, אך ללא תנאים מוקדמים. </w:t>
      </w:r>
    </w:p>
    <w:p w14:paraId="611A141B" w14:textId="77777777" w:rsidR="00000000" w:rsidRDefault="00FD3276">
      <w:pPr>
        <w:pStyle w:val="a"/>
        <w:rPr>
          <w:rFonts w:hint="cs"/>
          <w:rtl/>
        </w:rPr>
      </w:pPr>
    </w:p>
    <w:p w14:paraId="4082418D" w14:textId="77777777" w:rsidR="00000000" w:rsidRDefault="00FD3276">
      <w:pPr>
        <w:pStyle w:val="a"/>
        <w:rPr>
          <w:rFonts w:hint="cs"/>
          <w:rtl/>
        </w:rPr>
      </w:pPr>
      <w:r>
        <w:rPr>
          <w:rFonts w:hint="cs"/>
          <w:rtl/>
        </w:rPr>
        <w:t>אני מסכים עם הדברים שאמר חבר הכנסת יולי אדלשטיין שלא נתחיל להשתגע - - -</w:t>
      </w:r>
    </w:p>
    <w:p w14:paraId="6019A4B9" w14:textId="77777777" w:rsidR="00000000" w:rsidRDefault="00FD3276">
      <w:pPr>
        <w:pStyle w:val="a"/>
        <w:ind w:firstLine="0"/>
        <w:rPr>
          <w:rFonts w:hint="cs"/>
          <w:rtl/>
        </w:rPr>
      </w:pPr>
    </w:p>
    <w:p w14:paraId="52D139A1" w14:textId="77777777" w:rsidR="00000000" w:rsidRDefault="00FD3276">
      <w:pPr>
        <w:pStyle w:val="ac"/>
        <w:rPr>
          <w:rtl/>
        </w:rPr>
      </w:pPr>
      <w:r>
        <w:rPr>
          <w:rFonts w:hint="eastAsia"/>
          <w:rtl/>
        </w:rPr>
        <w:t>עבד</w:t>
      </w:r>
      <w:r>
        <w:rPr>
          <w:rtl/>
        </w:rPr>
        <w:t>-אלמאלכ דהאמשה (רע"ם):</w:t>
      </w:r>
    </w:p>
    <w:p w14:paraId="3F9CA8F5" w14:textId="77777777" w:rsidR="00000000" w:rsidRDefault="00FD3276">
      <w:pPr>
        <w:pStyle w:val="a"/>
        <w:rPr>
          <w:rFonts w:hint="cs"/>
          <w:rtl/>
        </w:rPr>
      </w:pPr>
    </w:p>
    <w:p w14:paraId="780AA62D" w14:textId="77777777" w:rsidR="00000000" w:rsidRDefault="00FD3276">
      <w:pPr>
        <w:pStyle w:val="a"/>
        <w:rPr>
          <w:rFonts w:hint="cs"/>
          <w:rtl/>
        </w:rPr>
      </w:pPr>
      <w:r>
        <w:rPr>
          <w:rFonts w:hint="cs"/>
          <w:rtl/>
        </w:rPr>
        <w:t>בתנאי שהוא לא ילח</w:t>
      </w:r>
      <w:r>
        <w:rPr>
          <w:rFonts w:hint="cs"/>
          <w:rtl/>
        </w:rPr>
        <w:t>ץ את ידו.</w:t>
      </w:r>
    </w:p>
    <w:p w14:paraId="4B96111F" w14:textId="77777777" w:rsidR="00000000" w:rsidRDefault="00FD3276">
      <w:pPr>
        <w:pStyle w:val="a"/>
        <w:ind w:firstLine="0"/>
        <w:rPr>
          <w:rFonts w:hint="cs"/>
          <w:rtl/>
        </w:rPr>
      </w:pPr>
    </w:p>
    <w:p w14:paraId="571BA701" w14:textId="77777777" w:rsidR="00000000" w:rsidRDefault="00FD3276">
      <w:pPr>
        <w:pStyle w:val="SpeakerCon"/>
        <w:rPr>
          <w:rtl/>
        </w:rPr>
      </w:pPr>
      <w:bookmarkStart w:id="154" w:name="FS000000474T13_05_2003_18_12_01C"/>
      <w:bookmarkEnd w:id="154"/>
      <w:r>
        <w:rPr>
          <w:rtl/>
        </w:rPr>
        <w:t>השר גדעון עזרא:</w:t>
      </w:r>
    </w:p>
    <w:p w14:paraId="5AE2BBE9" w14:textId="77777777" w:rsidR="00000000" w:rsidRDefault="00FD3276">
      <w:pPr>
        <w:pStyle w:val="a"/>
        <w:rPr>
          <w:rtl/>
        </w:rPr>
      </w:pPr>
    </w:p>
    <w:p w14:paraId="474FBEB9" w14:textId="77777777" w:rsidR="00000000" w:rsidRDefault="00FD3276">
      <w:pPr>
        <w:pStyle w:val="a"/>
        <w:rPr>
          <w:rFonts w:hint="cs"/>
          <w:rtl/>
        </w:rPr>
      </w:pPr>
      <w:r>
        <w:rPr>
          <w:rFonts w:hint="cs"/>
          <w:rtl/>
        </w:rPr>
        <w:t>אני מסכים עם חבר הכנסת יולי אדלשטיין שלא נשתגע ולא נשגע ושתהיה לנו מדיניות ברורה. לדאבוננו,  במזרח התיכון הכול אפשרי וצריך להיות מוכנים לכל אפשרות. אני מקווה שתהיינה גם אפשרויות טובות. נכון להיום לא ראינו מצד הסורים צעדים כאלה ו</w:t>
      </w:r>
      <w:r>
        <w:rPr>
          <w:rFonts w:hint="cs"/>
          <w:rtl/>
        </w:rPr>
        <w:t>אחרים שייתנו לנו תקווה שיש שם משהו שהשתנה ברצינות.</w:t>
      </w:r>
    </w:p>
    <w:p w14:paraId="59549A52" w14:textId="77777777" w:rsidR="00000000" w:rsidRDefault="00FD3276">
      <w:pPr>
        <w:pStyle w:val="a"/>
        <w:rPr>
          <w:rFonts w:hint="cs"/>
          <w:rtl/>
        </w:rPr>
      </w:pPr>
    </w:p>
    <w:p w14:paraId="1DB110D6" w14:textId="77777777" w:rsidR="00000000" w:rsidRDefault="00FD3276">
      <w:pPr>
        <w:pStyle w:val="a"/>
        <w:rPr>
          <w:rFonts w:hint="cs"/>
          <w:rtl/>
        </w:rPr>
      </w:pPr>
      <w:r>
        <w:rPr>
          <w:rFonts w:hint="cs"/>
          <w:rtl/>
        </w:rPr>
        <w:t>בגלל רגישות הנושא וחשיבותו אני בהחלט מציע להעבירו לוועדת החוץ והביטחון.</w:t>
      </w:r>
    </w:p>
    <w:p w14:paraId="2CDF9B70" w14:textId="77777777" w:rsidR="00000000" w:rsidRDefault="00FD3276">
      <w:pPr>
        <w:pStyle w:val="a"/>
        <w:ind w:firstLine="0"/>
        <w:rPr>
          <w:rFonts w:hint="cs"/>
          <w:rtl/>
        </w:rPr>
      </w:pPr>
    </w:p>
    <w:p w14:paraId="195AEC49" w14:textId="77777777" w:rsidR="00000000" w:rsidRDefault="00FD3276">
      <w:pPr>
        <w:pStyle w:val="ad"/>
        <w:rPr>
          <w:rtl/>
        </w:rPr>
      </w:pPr>
      <w:r>
        <w:rPr>
          <w:rtl/>
        </w:rPr>
        <w:t>היו"ר אלי בן-מנחם:</w:t>
      </w:r>
    </w:p>
    <w:p w14:paraId="502762C4" w14:textId="77777777" w:rsidR="00000000" w:rsidRDefault="00FD3276">
      <w:pPr>
        <w:pStyle w:val="a"/>
        <w:rPr>
          <w:rtl/>
        </w:rPr>
      </w:pPr>
    </w:p>
    <w:p w14:paraId="1204E687" w14:textId="77777777" w:rsidR="00000000" w:rsidRDefault="00FD3276">
      <w:pPr>
        <w:pStyle w:val="a"/>
        <w:rPr>
          <w:rFonts w:hint="cs"/>
          <w:rtl/>
        </w:rPr>
      </w:pPr>
      <w:r>
        <w:rPr>
          <w:rFonts w:hint="cs"/>
          <w:rtl/>
        </w:rPr>
        <w:t xml:space="preserve">תודה לשר גדעון עזרא. הצעה אחרת לחבר הכנסת בשארה, בבקשה. </w:t>
      </w:r>
    </w:p>
    <w:p w14:paraId="610C7D0B" w14:textId="77777777" w:rsidR="00000000" w:rsidRDefault="00FD3276">
      <w:pPr>
        <w:pStyle w:val="a"/>
        <w:rPr>
          <w:rtl/>
        </w:rPr>
      </w:pPr>
    </w:p>
    <w:p w14:paraId="3725EB15" w14:textId="77777777" w:rsidR="00000000" w:rsidRDefault="00FD3276">
      <w:pPr>
        <w:pStyle w:val="a"/>
        <w:rPr>
          <w:rFonts w:hint="cs"/>
          <w:rtl/>
        </w:rPr>
      </w:pPr>
    </w:p>
    <w:p w14:paraId="44B86789" w14:textId="77777777" w:rsidR="00000000" w:rsidRDefault="00FD3276">
      <w:pPr>
        <w:pStyle w:val="Speaker"/>
        <w:rPr>
          <w:rtl/>
        </w:rPr>
      </w:pPr>
      <w:bookmarkStart w:id="155" w:name="FS000000558T13_05_2003_18_14_00"/>
      <w:bookmarkEnd w:id="155"/>
      <w:r>
        <w:rPr>
          <w:rFonts w:hint="eastAsia"/>
          <w:rtl/>
        </w:rPr>
        <w:t>עזמי</w:t>
      </w:r>
      <w:r>
        <w:rPr>
          <w:rtl/>
        </w:rPr>
        <w:t xml:space="preserve"> בשארה (בל"ד):</w:t>
      </w:r>
    </w:p>
    <w:p w14:paraId="7168C39D" w14:textId="77777777" w:rsidR="00000000" w:rsidRDefault="00FD3276">
      <w:pPr>
        <w:pStyle w:val="a"/>
        <w:rPr>
          <w:rFonts w:hint="cs"/>
          <w:rtl/>
        </w:rPr>
      </w:pPr>
    </w:p>
    <w:p w14:paraId="5B255DDD" w14:textId="77777777" w:rsidR="00000000" w:rsidRDefault="00FD3276">
      <w:pPr>
        <w:pStyle w:val="a"/>
        <w:rPr>
          <w:rFonts w:hint="cs"/>
          <w:rtl/>
        </w:rPr>
      </w:pPr>
      <w:r>
        <w:rPr>
          <w:rFonts w:hint="cs"/>
          <w:rtl/>
        </w:rPr>
        <w:t>אדוני היושב-ראש, חברי הכנסת, אני</w:t>
      </w:r>
      <w:r>
        <w:rPr>
          <w:rFonts w:hint="cs"/>
          <w:rtl/>
        </w:rPr>
        <w:t xml:space="preserve"> חושב שיש צורך סורי ברפורמות עמוקות, גם בכלכלה וגם בניהול המדינה. זה צורך סורי ולא צורך ישראלי. </w:t>
      </w:r>
    </w:p>
    <w:p w14:paraId="438EBCA1" w14:textId="77777777" w:rsidR="00000000" w:rsidRDefault="00FD3276">
      <w:pPr>
        <w:pStyle w:val="a"/>
        <w:rPr>
          <w:rFonts w:hint="cs"/>
          <w:rtl/>
        </w:rPr>
      </w:pPr>
    </w:p>
    <w:p w14:paraId="55E7420E" w14:textId="77777777" w:rsidR="00000000" w:rsidRDefault="00FD3276">
      <w:pPr>
        <w:pStyle w:val="a"/>
        <w:rPr>
          <w:rFonts w:hint="cs"/>
          <w:rtl/>
        </w:rPr>
      </w:pPr>
      <w:r>
        <w:rPr>
          <w:rFonts w:hint="cs"/>
          <w:rtl/>
        </w:rPr>
        <w:t>כשאתה מדבר על ענייני שלום, אתה מדבר על משהו אחר לגמרי. זו ארץ שהיתה בסכסוך עם מדינת ישראל, שמוכנה היום לשלום בתמורה לכך שהטריטוריה שלה שנכבשה ב=1967 תוחזר. הי</w:t>
      </w:r>
      <w:r>
        <w:rPr>
          <w:rFonts w:hint="cs"/>
          <w:rtl/>
        </w:rPr>
        <w:t xml:space="preserve">א לא מוכנה - ההיפך הוא הנכון, יולי </w:t>
      </w:r>
      <w:r>
        <w:rPr>
          <w:rtl/>
        </w:rPr>
        <w:t>–</w:t>
      </w:r>
      <w:r>
        <w:rPr>
          <w:rFonts w:hint="cs"/>
          <w:rtl/>
        </w:rPr>
        <w:t xml:space="preserve"> למשא-ומתן בלי תנאים מוקדמים. העיתונות פרסמה בדיוק את ההיפך. אף פעם סוריה לא היתה מוכנה לא למגעים חשאיים ולא למשא-ומתן בלי תנאים מוקדמים, אלא משא-ומתן עם תנאים מוקדמים, כלומר, מהנקודה שבה נגמר. אף פעם הם לא שינו את העמדה</w:t>
      </w:r>
      <w:r>
        <w:rPr>
          <w:rFonts w:hint="cs"/>
          <w:rtl/>
        </w:rPr>
        <w:t xml:space="preserve"> הזאת. העיתונות הישראלית עלתה וירדה - אומנם סוריה הפכה ללחיצה יותר אחרי מלחמת עירק, אבל שינוי מהותי בנוגע לתנאי השלום והמשך השלום עם ישראל לא היה. אבל גם לא השתנתה הכוונה כן ללכת לשלום עם ישראל בתנאי שתוחזר אדמתה שנכבשה ב=1967. </w:t>
      </w:r>
    </w:p>
    <w:p w14:paraId="23DDFD90" w14:textId="77777777" w:rsidR="00000000" w:rsidRDefault="00FD3276">
      <w:pPr>
        <w:pStyle w:val="a"/>
        <w:rPr>
          <w:rFonts w:hint="cs"/>
          <w:rtl/>
        </w:rPr>
      </w:pPr>
    </w:p>
    <w:p w14:paraId="16553510" w14:textId="77777777" w:rsidR="00000000" w:rsidRDefault="00FD3276">
      <w:pPr>
        <w:pStyle w:val="a"/>
        <w:rPr>
          <w:rFonts w:hint="cs"/>
          <w:rtl/>
        </w:rPr>
      </w:pPr>
      <w:r>
        <w:rPr>
          <w:rFonts w:hint="cs"/>
          <w:rtl/>
        </w:rPr>
        <w:t>כל מה שאמרת על הרפורמות, ל</w:t>
      </w:r>
      <w:r>
        <w:rPr>
          <w:rFonts w:hint="cs"/>
          <w:rtl/>
        </w:rPr>
        <w:t>רבות בדמוקרטיה, לרבות בכלכלה,  לרבות בנוגע לשחיתות - אני מסכים אתך. זה צורך סורי קיים, אבל בוא נגיד שזה לא צפון-קוריאה. אני יודע מה זה צפון-קוריאה, אני יודע מה זה סטליניזם. זה לא בדיוק צפון-קוריאה. זה קצת שוק, קצת פתוח יותר ממה שאתה יודע. זה ערבוב. זה אפיל</w:t>
      </w:r>
      <w:r>
        <w:rPr>
          <w:rFonts w:hint="cs"/>
          <w:rtl/>
        </w:rPr>
        <w:t xml:space="preserve">ו לא עירק. זה לא משטר הדמים. נכון שיש אנשים שנעצרו בלי משפט, יש הפרה של זכויות האדם, אבל לא צריך לשים את הכול ביחד, הרי לא כל דבר הוא פאשיזם, לא כל דבר הוא נאציזם. זה משטר רודני, זה משטר דיקטטורי. יש שחיתות וצריך להילחם בה. </w:t>
      </w:r>
    </w:p>
    <w:p w14:paraId="5DE15FAE" w14:textId="77777777" w:rsidR="00000000" w:rsidRDefault="00FD3276">
      <w:pPr>
        <w:pStyle w:val="a"/>
        <w:rPr>
          <w:rFonts w:hint="cs"/>
          <w:rtl/>
        </w:rPr>
      </w:pPr>
    </w:p>
    <w:p w14:paraId="2A20913F" w14:textId="77777777" w:rsidR="00000000" w:rsidRDefault="00FD3276">
      <w:pPr>
        <w:pStyle w:val="a"/>
        <w:rPr>
          <w:rFonts w:hint="cs"/>
          <w:rtl/>
        </w:rPr>
      </w:pPr>
      <w:r>
        <w:rPr>
          <w:rFonts w:hint="cs"/>
          <w:rtl/>
        </w:rPr>
        <w:t>העניין של השלום שונה. הקונטקסט</w:t>
      </w:r>
      <w:r>
        <w:rPr>
          <w:rFonts w:hint="cs"/>
          <w:rtl/>
        </w:rPr>
        <w:t xml:space="preserve"> שלו שונה לגמרי. הקונטקסט ישנו. לדעתי, ישראל מוכנה היום למשא-ומתן בלי תנאים מוקדמים, אבל סוריה לא מוכנה. מדובר על כך שיש מתווה והמתווה נקבע במדריד. הם מוכנים ללכת בו ולהמשיך בו גם היום. תודה רבה. </w:t>
      </w:r>
    </w:p>
    <w:p w14:paraId="3E70DB1B" w14:textId="77777777" w:rsidR="00000000" w:rsidRDefault="00FD3276">
      <w:pPr>
        <w:pStyle w:val="a"/>
        <w:rPr>
          <w:rFonts w:hint="cs"/>
          <w:rtl/>
        </w:rPr>
      </w:pPr>
    </w:p>
    <w:p w14:paraId="0A925DA6" w14:textId="77777777" w:rsidR="00000000" w:rsidRDefault="00FD3276">
      <w:pPr>
        <w:pStyle w:val="ad"/>
        <w:rPr>
          <w:rtl/>
        </w:rPr>
      </w:pPr>
      <w:r>
        <w:rPr>
          <w:rtl/>
        </w:rPr>
        <w:t>היו"ר אלי בן-מנחם:</w:t>
      </w:r>
    </w:p>
    <w:p w14:paraId="2C1F5DAE" w14:textId="77777777" w:rsidR="00000000" w:rsidRDefault="00FD3276">
      <w:pPr>
        <w:pStyle w:val="a"/>
        <w:rPr>
          <w:rtl/>
        </w:rPr>
      </w:pPr>
    </w:p>
    <w:p w14:paraId="4A59B4C7" w14:textId="77777777" w:rsidR="00000000" w:rsidRDefault="00FD3276">
      <w:pPr>
        <w:pStyle w:val="a"/>
        <w:rPr>
          <w:rFonts w:hint="cs"/>
          <w:rtl/>
        </w:rPr>
      </w:pPr>
      <w:r>
        <w:rPr>
          <w:rFonts w:hint="cs"/>
          <w:rtl/>
        </w:rPr>
        <w:t>תודה לחבר הכנסת בשארה. רבותי, אני עושה</w:t>
      </w:r>
      <w:r>
        <w:rPr>
          <w:rFonts w:hint="cs"/>
          <w:rtl/>
        </w:rPr>
        <w:t xml:space="preserve"> משהו יוצא דופן. חבר הכנסת יצחק הרצוג היה בין המציעים ולו נאמר שהנושא יועלה רק מחר. לפיכך אני מאפשר לו לדבר מהצד. חבר הכנסת הרצוג, בבקשה. </w:t>
      </w:r>
    </w:p>
    <w:p w14:paraId="6E790497" w14:textId="77777777" w:rsidR="00000000" w:rsidRDefault="00FD3276">
      <w:pPr>
        <w:pStyle w:val="a"/>
        <w:rPr>
          <w:rFonts w:hint="cs"/>
          <w:rtl/>
        </w:rPr>
      </w:pPr>
    </w:p>
    <w:p w14:paraId="33B20DF1" w14:textId="77777777" w:rsidR="00000000" w:rsidRDefault="00FD3276">
      <w:pPr>
        <w:pStyle w:val="Speaker"/>
        <w:rPr>
          <w:rtl/>
        </w:rPr>
      </w:pPr>
      <w:bookmarkStart w:id="156" w:name="FS000001044T13_05_2003_18_22_56"/>
      <w:bookmarkEnd w:id="156"/>
      <w:r>
        <w:rPr>
          <w:rFonts w:hint="eastAsia"/>
          <w:rtl/>
        </w:rPr>
        <w:t>יצחק</w:t>
      </w:r>
      <w:r>
        <w:rPr>
          <w:rtl/>
        </w:rPr>
        <w:t xml:space="preserve"> הרצוג (העבודה-מימד):</w:t>
      </w:r>
    </w:p>
    <w:p w14:paraId="50CD9E68" w14:textId="77777777" w:rsidR="00000000" w:rsidRDefault="00FD3276">
      <w:pPr>
        <w:pStyle w:val="a"/>
        <w:rPr>
          <w:rFonts w:hint="cs"/>
          <w:rtl/>
        </w:rPr>
      </w:pPr>
    </w:p>
    <w:p w14:paraId="7B42DD09" w14:textId="77777777" w:rsidR="00000000" w:rsidRDefault="00FD3276">
      <w:pPr>
        <w:pStyle w:val="a"/>
        <w:rPr>
          <w:rFonts w:hint="cs"/>
          <w:rtl/>
        </w:rPr>
      </w:pPr>
      <w:r>
        <w:rPr>
          <w:rFonts w:hint="cs"/>
          <w:rtl/>
        </w:rPr>
        <w:t xml:space="preserve">אדוני היושב-ראש, קודם כול תודה לך ולמזכיר. אכן היתה פה תקלה טכנית. </w:t>
      </w:r>
    </w:p>
    <w:p w14:paraId="4F2699A1" w14:textId="77777777" w:rsidR="00000000" w:rsidRDefault="00FD3276">
      <w:pPr>
        <w:pStyle w:val="a"/>
        <w:rPr>
          <w:rFonts w:hint="cs"/>
          <w:rtl/>
        </w:rPr>
      </w:pPr>
    </w:p>
    <w:p w14:paraId="16E09CF8" w14:textId="77777777" w:rsidR="00000000" w:rsidRDefault="00FD3276">
      <w:pPr>
        <w:pStyle w:val="a"/>
        <w:rPr>
          <w:rFonts w:hint="cs"/>
          <w:rtl/>
        </w:rPr>
      </w:pPr>
      <w:r>
        <w:rPr>
          <w:rFonts w:hint="cs"/>
          <w:rtl/>
        </w:rPr>
        <w:t>לגופו של עניין, הריא</w:t>
      </w:r>
      <w:r>
        <w:rPr>
          <w:rFonts w:hint="cs"/>
          <w:rtl/>
        </w:rPr>
        <w:t>יון של הנשיא אסד ב"ניוזוויק" הוא ריאיון חשוב, מכיוון שהוא מאותת משהו - או הפנמה של התהליך שאירע בעקבות עירק או שזה פסאדה. אחת מהשתיים. אני חושב שעל ממשלת ישראל להקשיב קשב רב לנאמר בריאיון. יש בו דקויות שמעולם לא נאמרו על-ידי נשיא סורי, ולכן עקב בצד אגודל ע</w:t>
      </w:r>
      <w:r>
        <w:rPr>
          <w:rFonts w:hint="cs"/>
          <w:rtl/>
        </w:rPr>
        <w:t xml:space="preserve">ל הממשלה לקבל את האיתות הזה בצורה רצינית ולבחון אותו בדרכים שהיא יודעת כיצד לבחון זאת, בלי להביך את הנשיא אסד בהדלפות מגמתיות ומיותרות על כל ערוץ אחורי שמופעל אתו. תודה רבה. </w:t>
      </w:r>
    </w:p>
    <w:p w14:paraId="41F283A6" w14:textId="77777777" w:rsidR="00000000" w:rsidRDefault="00FD3276">
      <w:pPr>
        <w:pStyle w:val="a"/>
        <w:rPr>
          <w:rFonts w:hint="cs"/>
          <w:rtl/>
        </w:rPr>
      </w:pPr>
    </w:p>
    <w:p w14:paraId="0FB161EE" w14:textId="77777777" w:rsidR="00000000" w:rsidRDefault="00FD3276">
      <w:pPr>
        <w:pStyle w:val="ad"/>
        <w:rPr>
          <w:rtl/>
        </w:rPr>
      </w:pPr>
      <w:r>
        <w:rPr>
          <w:rtl/>
        </w:rPr>
        <w:t>היו"ר אלי בן-מנחם:</w:t>
      </w:r>
    </w:p>
    <w:p w14:paraId="2306AD25" w14:textId="77777777" w:rsidR="00000000" w:rsidRDefault="00FD3276">
      <w:pPr>
        <w:pStyle w:val="a"/>
        <w:rPr>
          <w:rtl/>
        </w:rPr>
      </w:pPr>
    </w:p>
    <w:p w14:paraId="522D3B6F" w14:textId="77777777" w:rsidR="00000000" w:rsidRDefault="00FD3276">
      <w:pPr>
        <w:pStyle w:val="a"/>
        <w:rPr>
          <w:rFonts w:hint="cs"/>
          <w:rtl/>
        </w:rPr>
      </w:pPr>
      <w:r>
        <w:rPr>
          <w:rFonts w:hint="cs"/>
          <w:rtl/>
        </w:rPr>
        <w:t>תודה לחבר הכנסת יצחק הרצוג. אני מודה לשר שאפשר לחבר הכנסת הר</w:t>
      </w:r>
      <w:r>
        <w:rPr>
          <w:rFonts w:hint="cs"/>
          <w:rtl/>
        </w:rPr>
        <w:t xml:space="preserve">צוג להעלות את ההצעה מהצד. </w:t>
      </w:r>
    </w:p>
    <w:p w14:paraId="2C4DE6BE" w14:textId="77777777" w:rsidR="00000000" w:rsidRDefault="00FD3276">
      <w:pPr>
        <w:pStyle w:val="a"/>
        <w:ind w:firstLine="0"/>
        <w:rPr>
          <w:rFonts w:hint="cs"/>
          <w:rtl/>
        </w:rPr>
      </w:pPr>
    </w:p>
    <w:p w14:paraId="4399E38F" w14:textId="77777777" w:rsidR="00000000" w:rsidRDefault="00FD3276">
      <w:pPr>
        <w:pStyle w:val="ac"/>
        <w:rPr>
          <w:rtl/>
        </w:rPr>
      </w:pPr>
      <w:r>
        <w:rPr>
          <w:rFonts w:hint="eastAsia"/>
          <w:rtl/>
        </w:rPr>
        <w:t>עבד</w:t>
      </w:r>
      <w:r>
        <w:rPr>
          <w:rtl/>
        </w:rPr>
        <w:t>-אלמאלכ דהאמשה (רע"ם):</w:t>
      </w:r>
    </w:p>
    <w:p w14:paraId="01BBCB4E" w14:textId="77777777" w:rsidR="00000000" w:rsidRDefault="00FD3276">
      <w:pPr>
        <w:pStyle w:val="a"/>
        <w:rPr>
          <w:rFonts w:hint="cs"/>
          <w:rtl/>
        </w:rPr>
      </w:pPr>
    </w:p>
    <w:p w14:paraId="1C732776" w14:textId="77777777" w:rsidR="00000000" w:rsidRDefault="00FD3276">
      <w:pPr>
        <w:pStyle w:val="a"/>
        <w:rPr>
          <w:rFonts w:hint="cs"/>
          <w:rtl/>
        </w:rPr>
      </w:pPr>
      <w:r>
        <w:rPr>
          <w:rFonts w:hint="cs"/>
          <w:rtl/>
        </w:rPr>
        <w:t>יש לי הצעה אחרת.</w:t>
      </w:r>
    </w:p>
    <w:p w14:paraId="08BD8F39" w14:textId="77777777" w:rsidR="00000000" w:rsidRDefault="00FD3276">
      <w:pPr>
        <w:pStyle w:val="a"/>
        <w:rPr>
          <w:rFonts w:hint="cs"/>
          <w:rtl/>
        </w:rPr>
      </w:pPr>
    </w:p>
    <w:p w14:paraId="6B2C2E68" w14:textId="77777777" w:rsidR="00000000" w:rsidRDefault="00FD3276">
      <w:pPr>
        <w:pStyle w:val="ad"/>
        <w:rPr>
          <w:rtl/>
        </w:rPr>
      </w:pPr>
      <w:r>
        <w:rPr>
          <w:rtl/>
        </w:rPr>
        <w:t>היו"ר אלי בן-מנחם:</w:t>
      </w:r>
    </w:p>
    <w:p w14:paraId="18FD4E89" w14:textId="77777777" w:rsidR="00000000" w:rsidRDefault="00FD3276">
      <w:pPr>
        <w:pStyle w:val="a"/>
        <w:rPr>
          <w:rtl/>
        </w:rPr>
      </w:pPr>
    </w:p>
    <w:p w14:paraId="48BA8FE5" w14:textId="77777777" w:rsidR="00000000" w:rsidRDefault="00FD3276">
      <w:pPr>
        <w:pStyle w:val="a"/>
        <w:rPr>
          <w:rFonts w:hint="cs"/>
          <w:rtl/>
        </w:rPr>
      </w:pPr>
      <w:r>
        <w:rPr>
          <w:rFonts w:hint="cs"/>
          <w:rtl/>
        </w:rPr>
        <w:t>סיימנו.</w:t>
      </w:r>
    </w:p>
    <w:p w14:paraId="382F31E3" w14:textId="77777777" w:rsidR="00000000" w:rsidRDefault="00FD3276">
      <w:pPr>
        <w:pStyle w:val="a"/>
        <w:rPr>
          <w:rFonts w:hint="cs"/>
          <w:rtl/>
        </w:rPr>
      </w:pPr>
    </w:p>
    <w:p w14:paraId="0599A850" w14:textId="77777777" w:rsidR="00000000" w:rsidRDefault="00FD3276">
      <w:pPr>
        <w:pStyle w:val="a"/>
        <w:rPr>
          <w:rFonts w:hint="cs"/>
          <w:rtl/>
        </w:rPr>
      </w:pPr>
      <w:r>
        <w:rPr>
          <w:rFonts w:hint="cs"/>
          <w:rtl/>
        </w:rPr>
        <w:t>רבותי, השר הציע להעביר את הנושא החשוב הזה לוועדת החוץ והביטחון. חבר הכנסת יולי אדלשטיין, אתה מסכים?</w:t>
      </w:r>
    </w:p>
    <w:p w14:paraId="72DAA62E" w14:textId="77777777" w:rsidR="00000000" w:rsidRDefault="00FD3276">
      <w:pPr>
        <w:pStyle w:val="a"/>
        <w:rPr>
          <w:rFonts w:hint="cs"/>
          <w:rtl/>
        </w:rPr>
      </w:pPr>
    </w:p>
    <w:p w14:paraId="4926177D" w14:textId="77777777" w:rsidR="00000000" w:rsidRDefault="00FD3276">
      <w:pPr>
        <w:pStyle w:val="ac"/>
        <w:rPr>
          <w:rtl/>
        </w:rPr>
      </w:pPr>
      <w:r>
        <w:rPr>
          <w:rFonts w:hint="eastAsia"/>
          <w:rtl/>
        </w:rPr>
        <w:t>יולי</w:t>
      </w:r>
      <w:r>
        <w:rPr>
          <w:rtl/>
        </w:rPr>
        <w:t>-יואל אדלשטיין (הליכוד):</w:t>
      </w:r>
    </w:p>
    <w:p w14:paraId="555FFC16" w14:textId="77777777" w:rsidR="00000000" w:rsidRDefault="00FD3276">
      <w:pPr>
        <w:pStyle w:val="a"/>
        <w:rPr>
          <w:rFonts w:hint="cs"/>
          <w:rtl/>
        </w:rPr>
      </w:pPr>
    </w:p>
    <w:p w14:paraId="5E56C47D" w14:textId="77777777" w:rsidR="00000000" w:rsidRDefault="00FD3276">
      <w:pPr>
        <w:pStyle w:val="a"/>
        <w:rPr>
          <w:rFonts w:hint="cs"/>
          <w:rtl/>
        </w:rPr>
      </w:pPr>
      <w:r>
        <w:rPr>
          <w:rFonts w:hint="cs"/>
          <w:rtl/>
        </w:rPr>
        <w:t>כן.</w:t>
      </w:r>
    </w:p>
    <w:p w14:paraId="41BCC9D9" w14:textId="77777777" w:rsidR="00000000" w:rsidRDefault="00FD3276">
      <w:pPr>
        <w:pStyle w:val="a"/>
        <w:rPr>
          <w:rFonts w:hint="cs"/>
          <w:rtl/>
        </w:rPr>
      </w:pPr>
    </w:p>
    <w:p w14:paraId="02986CE4" w14:textId="77777777" w:rsidR="00000000" w:rsidRDefault="00FD3276">
      <w:pPr>
        <w:pStyle w:val="ad"/>
        <w:rPr>
          <w:rtl/>
        </w:rPr>
      </w:pPr>
      <w:r>
        <w:rPr>
          <w:rtl/>
        </w:rPr>
        <w:t>היו"ר אלי בן-מנחם:</w:t>
      </w:r>
    </w:p>
    <w:p w14:paraId="2C961F40" w14:textId="77777777" w:rsidR="00000000" w:rsidRDefault="00FD3276">
      <w:pPr>
        <w:pStyle w:val="a"/>
        <w:rPr>
          <w:rtl/>
        </w:rPr>
      </w:pPr>
    </w:p>
    <w:p w14:paraId="1639AB7A" w14:textId="77777777" w:rsidR="00000000" w:rsidRDefault="00FD3276">
      <w:pPr>
        <w:pStyle w:val="a"/>
        <w:rPr>
          <w:rFonts w:hint="cs"/>
          <w:rtl/>
        </w:rPr>
      </w:pPr>
      <w:r>
        <w:rPr>
          <w:rFonts w:hint="cs"/>
          <w:rtl/>
        </w:rPr>
        <w:t>חבר הכנסת הרצוג, השר הציע להעביר את הנושא לוועדת החוץ והביטחון.</w:t>
      </w:r>
    </w:p>
    <w:p w14:paraId="3D742DE7" w14:textId="77777777" w:rsidR="00000000" w:rsidRDefault="00FD3276">
      <w:pPr>
        <w:pStyle w:val="a"/>
        <w:rPr>
          <w:rFonts w:hint="cs"/>
          <w:rtl/>
        </w:rPr>
      </w:pPr>
    </w:p>
    <w:p w14:paraId="2D11D4CE" w14:textId="77777777" w:rsidR="00000000" w:rsidRDefault="00FD3276">
      <w:pPr>
        <w:pStyle w:val="ac"/>
        <w:rPr>
          <w:rtl/>
        </w:rPr>
      </w:pPr>
      <w:r>
        <w:rPr>
          <w:rFonts w:hint="eastAsia"/>
          <w:rtl/>
        </w:rPr>
        <w:t>יצחק</w:t>
      </w:r>
      <w:r>
        <w:rPr>
          <w:rtl/>
        </w:rPr>
        <w:t xml:space="preserve"> הרצוג (העבודה-מימד):</w:t>
      </w:r>
    </w:p>
    <w:p w14:paraId="201DAD2B" w14:textId="77777777" w:rsidR="00000000" w:rsidRDefault="00FD3276">
      <w:pPr>
        <w:pStyle w:val="a"/>
        <w:rPr>
          <w:rFonts w:hint="cs"/>
          <w:rtl/>
        </w:rPr>
      </w:pPr>
    </w:p>
    <w:p w14:paraId="2D89054B" w14:textId="77777777" w:rsidR="00000000" w:rsidRDefault="00FD3276">
      <w:pPr>
        <w:pStyle w:val="a"/>
        <w:rPr>
          <w:rFonts w:hint="cs"/>
          <w:rtl/>
        </w:rPr>
      </w:pPr>
      <w:r>
        <w:rPr>
          <w:rFonts w:hint="cs"/>
          <w:rtl/>
        </w:rPr>
        <w:t>מאה אחוז.</w:t>
      </w:r>
    </w:p>
    <w:p w14:paraId="7C9CCA56" w14:textId="77777777" w:rsidR="00000000" w:rsidRDefault="00FD3276">
      <w:pPr>
        <w:pStyle w:val="a"/>
        <w:rPr>
          <w:rFonts w:hint="cs"/>
          <w:rtl/>
        </w:rPr>
      </w:pPr>
    </w:p>
    <w:p w14:paraId="260B3902" w14:textId="77777777" w:rsidR="00000000" w:rsidRDefault="00FD3276">
      <w:pPr>
        <w:pStyle w:val="ad"/>
        <w:rPr>
          <w:rtl/>
        </w:rPr>
      </w:pPr>
      <w:r>
        <w:rPr>
          <w:rtl/>
        </w:rPr>
        <w:t>היו"ר אלי בן-מנחם:</w:t>
      </w:r>
    </w:p>
    <w:p w14:paraId="1796CDA2" w14:textId="77777777" w:rsidR="00000000" w:rsidRDefault="00FD3276">
      <w:pPr>
        <w:pStyle w:val="a"/>
        <w:rPr>
          <w:rtl/>
        </w:rPr>
      </w:pPr>
    </w:p>
    <w:p w14:paraId="0F5B7368" w14:textId="77777777" w:rsidR="00000000" w:rsidRDefault="00FD3276">
      <w:pPr>
        <w:pStyle w:val="a"/>
        <w:rPr>
          <w:rFonts w:hint="cs"/>
          <w:rtl/>
        </w:rPr>
      </w:pPr>
      <w:r>
        <w:rPr>
          <w:rFonts w:hint="cs"/>
          <w:rtl/>
        </w:rPr>
        <w:t xml:space="preserve">רבותי, אנחנו עוברים להצבעה. מי שבעד, הוא בעד העברת הנושא לוועדת החוץ והביטחון. </w:t>
      </w:r>
    </w:p>
    <w:p w14:paraId="42670F0F" w14:textId="77777777" w:rsidR="00000000" w:rsidRDefault="00FD3276">
      <w:pPr>
        <w:pStyle w:val="a"/>
        <w:rPr>
          <w:rtl/>
        </w:rPr>
      </w:pPr>
    </w:p>
    <w:p w14:paraId="06B987B9" w14:textId="77777777" w:rsidR="00000000" w:rsidRDefault="00FD3276">
      <w:pPr>
        <w:pStyle w:val="a"/>
        <w:rPr>
          <w:rFonts w:hint="cs"/>
          <w:rtl/>
        </w:rPr>
      </w:pPr>
    </w:p>
    <w:p w14:paraId="16986C72" w14:textId="77777777" w:rsidR="00000000" w:rsidRDefault="00FD3276">
      <w:pPr>
        <w:pStyle w:val="a7"/>
        <w:bidi/>
        <w:rPr>
          <w:rFonts w:hint="cs"/>
          <w:rtl/>
        </w:rPr>
      </w:pPr>
      <w:r>
        <w:rPr>
          <w:rFonts w:hint="cs"/>
          <w:rtl/>
        </w:rPr>
        <w:t>הצבעה מס' 5</w:t>
      </w:r>
    </w:p>
    <w:p w14:paraId="708519A4" w14:textId="77777777" w:rsidR="00000000" w:rsidRDefault="00FD3276">
      <w:pPr>
        <w:pStyle w:val="a"/>
        <w:rPr>
          <w:rFonts w:hint="cs"/>
          <w:rtl/>
        </w:rPr>
      </w:pPr>
    </w:p>
    <w:p w14:paraId="3D35ACAD" w14:textId="77777777" w:rsidR="00000000" w:rsidRDefault="00FD3276">
      <w:pPr>
        <w:pStyle w:val="a8"/>
        <w:bidi/>
        <w:rPr>
          <w:rFonts w:hint="cs"/>
          <w:rtl/>
        </w:rPr>
      </w:pPr>
      <w:r>
        <w:rPr>
          <w:rFonts w:hint="cs"/>
          <w:rtl/>
        </w:rPr>
        <w:t>בעד ההצעה להעביר את הנושא לוועדה - 1</w:t>
      </w:r>
      <w:r>
        <w:rPr>
          <w:rFonts w:hint="cs"/>
          <w:rtl/>
        </w:rPr>
        <w:t>7</w:t>
      </w:r>
    </w:p>
    <w:p w14:paraId="4F2E4BAD" w14:textId="77777777" w:rsidR="00000000" w:rsidRDefault="00FD3276">
      <w:pPr>
        <w:pStyle w:val="a8"/>
        <w:bidi/>
        <w:rPr>
          <w:rFonts w:hint="cs"/>
          <w:rtl/>
        </w:rPr>
      </w:pPr>
      <w:r>
        <w:rPr>
          <w:rFonts w:hint="cs"/>
          <w:rtl/>
        </w:rPr>
        <w:t>נגד - אין</w:t>
      </w:r>
    </w:p>
    <w:p w14:paraId="3E1A1C17" w14:textId="77777777" w:rsidR="00000000" w:rsidRDefault="00FD3276">
      <w:pPr>
        <w:pStyle w:val="a8"/>
        <w:bidi/>
        <w:rPr>
          <w:rFonts w:hint="cs"/>
          <w:rtl/>
        </w:rPr>
      </w:pPr>
      <w:r>
        <w:rPr>
          <w:rFonts w:hint="cs"/>
          <w:rtl/>
        </w:rPr>
        <w:t>נמנעים - אין</w:t>
      </w:r>
    </w:p>
    <w:p w14:paraId="0AB47BF2" w14:textId="77777777" w:rsidR="00000000" w:rsidRDefault="00FD3276">
      <w:pPr>
        <w:pStyle w:val="a9"/>
        <w:bidi/>
        <w:rPr>
          <w:rFonts w:hint="cs"/>
          <w:rtl/>
        </w:rPr>
      </w:pPr>
      <w:r>
        <w:rPr>
          <w:rFonts w:hint="cs"/>
          <w:rtl/>
        </w:rPr>
        <w:t xml:space="preserve">ההצעה להעביר את הנושא לוועדת החוץ והביטחון נתקבלה. </w:t>
      </w:r>
    </w:p>
    <w:p w14:paraId="4903A15F" w14:textId="77777777" w:rsidR="00000000" w:rsidRDefault="00FD3276">
      <w:pPr>
        <w:pStyle w:val="a"/>
        <w:rPr>
          <w:rFonts w:hint="cs"/>
          <w:rtl/>
        </w:rPr>
      </w:pPr>
    </w:p>
    <w:p w14:paraId="2B5284AB" w14:textId="77777777" w:rsidR="00000000" w:rsidRDefault="00FD3276">
      <w:pPr>
        <w:pStyle w:val="ad"/>
        <w:rPr>
          <w:rtl/>
        </w:rPr>
      </w:pPr>
      <w:r>
        <w:rPr>
          <w:rtl/>
        </w:rPr>
        <w:t>היו"ר אלי בן-מנחם:</w:t>
      </w:r>
    </w:p>
    <w:p w14:paraId="17B84EB8" w14:textId="77777777" w:rsidR="00000000" w:rsidRDefault="00FD3276">
      <w:pPr>
        <w:pStyle w:val="a"/>
        <w:rPr>
          <w:rtl/>
        </w:rPr>
      </w:pPr>
    </w:p>
    <w:p w14:paraId="14B09DF9" w14:textId="77777777" w:rsidR="00000000" w:rsidRDefault="00FD3276">
      <w:pPr>
        <w:pStyle w:val="a"/>
        <w:rPr>
          <w:rFonts w:hint="cs"/>
          <w:rtl/>
        </w:rPr>
      </w:pPr>
      <w:r>
        <w:rPr>
          <w:rFonts w:hint="cs"/>
          <w:rtl/>
        </w:rPr>
        <w:t xml:space="preserve">17 בעד, אין מתנגדים ואין נמנעים, הנושא "התבטאויותיו של נשיא סוריה אסד בנושא </w:t>
      </w:r>
      <w:r>
        <w:rPr>
          <w:rtl/>
        </w:rPr>
        <w:br/>
      </w:r>
      <w:r>
        <w:rPr>
          <w:rFonts w:hint="cs"/>
          <w:rtl/>
        </w:rPr>
        <w:t>רמת-הגולן" מועבר לדיון בוועדת החוץ והביטחון.</w:t>
      </w:r>
    </w:p>
    <w:p w14:paraId="56A9049D" w14:textId="77777777" w:rsidR="00000000" w:rsidRDefault="00FD3276">
      <w:pPr>
        <w:pStyle w:val="a"/>
        <w:rPr>
          <w:rFonts w:hint="cs"/>
          <w:rtl/>
        </w:rPr>
      </w:pPr>
    </w:p>
    <w:p w14:paraId="2D22ECDA" w14:textId="77777777" w:rsidR="00000000" w:rsidRDefault="00FD3276">
      <w:pPr>
        <w:pStyle w:val="a"/>
        <w:rPr>
          <w:rFonts w:hint="cs"/>
          <w:rtl/>
        </w:rPr>
      </w:pPr>
      <w:r>
        <w:rPr>
          <w:rFonts w:hint="cs"/>
          <w:rtl/>
        </w:rPr>
        <w:t xml:space="preserve">הנושא הבא על סדר-היום: עיכוב בניית </w:t>
      </w:r>
      <w:r>
        <w:rPr>
          <w:rFonts w:hint="cs"/>
          <w:rtl/>
        </w:rPr>
        <w:t xml:space="preserve">גדר ההפרדה. </w:t>
      </w:r>
    </w:p>
    <w:p w14:paraId="2FE53DAA" w14:textId="77777777" w:rsidR="00000000" w:rsidRDefault="00FD3276">
      <w:pPr>
        <w:pStyle w:val="a"/>
        <w:ind w:firstLine="0"/>
        <w:rPr>
          <w:rFonts w:hint="cs"/>
          <w:rtl/>
        </w:rPr>
      </w:pPr>
    </w:p>
    <w:p w14:paraId="087B6DC4" w14:textId="77777777" w:rsidR="00000000" w:rsidRDefault="00FD3276">
      <w:pPr>
        <w:pStyle w:val="ac"/>
        <w:rPr>
          <w:rtl/>
        </w:rPr>
      </w:pPr>
      <w:r>
        <w:rPr>
          <w:rFonts w:hint="cs"/>
          <w:rtl/>
        </w:rPr>
        <w:t xml:space="preserve"> </w:t>
      </w:r>
      <w:r>
        <w:rPr>
          <w:rFonts w:hint="eastAsia"/>
          <w:rtl/>
        </w:rPr>
        <w:t>רוני</w:t>
      </w:r>
      <w:r>
        <w:rPr>
          <w:rtl/>
        </w:rPr>
        <w:t xml:space="preserve"> בר-און (הליכוד):</w:t>
      </w:r>
    </w:p>
    <w:p w14:paraId="022EA4DD" w14:textId="77777777" w:rsidR="00000000" w:rsidRDefault="00FD3276">
      <w:pPr>
        <w:pStyle w:val="a"/>
        <w:rPr>
          <w:rFonts w:hint="cs"/>
          <w:rtl/>
        </w:rPr>
      </w:pPr>
    </w:p>
    <w:p w14:paraId="52776FA7" w14:textId="77777777" w:rsidR="00000000" w:rsidRDefault="00FD3276">
      <w:pPr>
        <w:pStyle w:val="a"/>
        <w:rPr>
          <w:rFonts w:hint="cs"/>
          <w:rtl/>
        </w:rPr>
      </w:pPr>
      <w:r>
        <w:rPr>
          <w:rFonts w:hint="cs"/>
          <w:rtl/>
        </w:rPr>
        <w:t>דליה איציק לא נמצאת פה.</w:t>
      </w:r>
    </w:p>
    <w:p w14:paraId="4B032A71" w14:textId="77777777" w:rsidR="00000000" w:rsidRDefault="00FD3276">
      <w:pPr>
        <w:pStyle w:val="a"/>
        <w:rPr>
          <w:rFonts w:hint="cs"/>
          <w:rtl/>
        </w:rPr>
      </w:pPr>
    </w:p>
    <w:p w14:paraId="53801A8D" w14:textId="77777777" w:rsidR="00000000" w:rsidRDefault="00FD3276">
      <w:pPr>
        <w:pStyle w:val="ac"/>
        <w:rPr>
          <w:rtl/>
        </w:rPr>
      </w:pPr>
      <w:r>
        <w:rPr>
          <w:rFonts w:hint="eastAsia"/>
          <w:rtl/>
        </w:rPr>
        <w:t>גדעון</w:t>
      </w:r>
      <w:r>
        <w:rPr>
          <w:rtl/>
        </w:rPr>
        <w:t xml:space="preserve"> סער (הליכוד):</w:t>
      </w:r>
    </w:p>
    <w:p w14:paraId="74876378" w14:textId="77777777" w:rsidR="00000000" w:rsidRDefault="00FD3276">
      <w:pPr>
        <w:pStyle w:val="a"/>
        <w:rPr>
          <w:rFonts w:hint="cs"/>
          <w:rtl/>
        </w:rPr>
      </w:pPr>
    </w:p>
    <w:p w14:paraId="08FFE10B" w14:textId="77777777" w:rsidR="00000000" w:rsidRDefault="00FD3276">
      <w:pPr>
        <w:pStyle w:val="a"/>
        <w:rPr>
          <w:rFonts w:hint="cs"/>
          <w:rtl/>
        </w:rPr>
      </w:pPr>
      <w:r>
        <w:rPr>
          <w:rFonts w:hint="cs"/>
          <w:rtl/>
        </w:rPr>
        <w:t>הנושא מתבטל במקרה כזה?</w:t>
      </w:r>
    </w:p>
    <w:p w14:paraId="5B690C94" w14:textId="77777777" w:rsidR="00000000" w:rsidRDefault="00FD3276">
      <w:pPr>
        <w:pStyle w:val="a"/>
        <w:rPr>
          <w:rFonts w:hint="cs"/>
          <w:rtl/>
        </w:rPr>
      </w:pPr>
    </w:p>
    <w:p w14:paraId="681482B3" w14:textId="77777777" w:rsidR="00000000" w:rsidRDefault="00FD3276">
      <w:pPr>
        <w:pStyle w:val="ad"/>
        <w:rPr>
          <w:rtl/>
        </w:rPr>
      </w:pPr>
      <w:r>
        <w:rPr>
          <w:rtl/>
        </w:rPr>
        <w:t>היו"ר אלי בן-מנחם:</w:t>
      </w:r>
    </w:p>
    <w:p w14:paraId="75E6ED4F" w14:textId="77777777" w:rsidR="00000000" w:rsidRDefault="00FD3276">
      <w:pPr>
        <w:pStyle w:val="a"/>
        <w:rPr>
          <w:rtl/>
        </w:rPr>
      </w:pPr>
    </w:p>
    <w:p w14:paraId="372AD933" w14:textId="77777777" w:rsidR="00000000" w:rsidRDefault="00FD3276">
      <w:pPr>
        <w:pStyle w:val="a"/>
        <w:rPr>
          <w:rFonts w:hint="cs"/>
          <w:rtl/>
        </w:rPr>
      </w:pPr>
      <w:r>
        <w:rPr>
          <w:rFonts w:hint="cs"/>
          <w:rtl/>
        </w:rPr>
        <w:t>לא. הוא יידחה למועד אחר.  אני מציע להמתין.</w:t>
      </w:r>
    </w:p>
    <w:p w14:paraId="01DB49C8" w14:textId="77777777" w:rsidR="00000000" w:rsidRDefault="00FD3276">
      <w:pPr>
        <w:pStyle w:val="a"/>
        <w:ind w:firstLine="0"/>
        <w:rPr>
          <w:rFonts w:hint="cs"/>
          <w:rtl/>
        </w:rPr>
      </w:pPr>
    </w:p>
    <w:p w14:paraId="54AA1F60" w14:textId="77777777" w:rsidR="00000000" w:rsidRDefault="00FD3276">
      <w:pPr>
        <w:pStyle w:val="ac"/>
        <w:rPr>
          <w:rtl/>
        </w:rPr>
      </w:pPr>
      <w:r>
        <w:rPr>
          <w:rFonts w:hint="eastAsia"/>
          <w:rtl/>
        </w:rPr>
        <w:t>גדעון</w:t>
      </w:r>
      <w:r>
        <w:rPr>
          <w:rtl/>
        </w:rPr>
        <w:t xml:space="preserve"> סער (הליכוד):</w:t>
      </w:r>
    </w:p>
    <w:p w14:paraId="1D8275AE" w14:textId="77777777" w:rsidR="00000000" w:rsidRDefault="00FD3276">
      <w:pPr>
        <w:pStyle w:val="a"/>
        <w:rPr>
          <w:rFonts w:hint="cs"/>
          <w:rtl/>
        </w:rPr>
      </w:pPr>
    </w:p>
    <w:p w14:paraId="30E9497C" w14:textId="77777777" w:rsidR="00000000" w:rsidRDefault="00FD3276">
      <w:pPr>
        <w:pStyle w:val="a"/>
        <w:rPr>
          <w:rFonts w:hint="cs"/>
          <w:rtl/>
        </w:rPr>
      </w:pPr>
      <w:r>
        <w:rPr>
          <w:rFonts w:hint="cs"/>
          <w:rtl/>
        </w:rPr>
        <w:t xml:space="preserve">אדוני היושב-ראש, אני  מציע שתנהל את הישיבה ללא טעויות - - - </w:t>
      </w:r>
    </w:p>
    <w:p w14:paraId="00B4F982" w14:textId="77777777" w:rsidR="00000000" w:rsidRDefault="00FD3276">
      <w:pPr>
        <w:pStyle w:val="a"/>
        <w:rPr>
          <w:rFonts w:hint="cs"/>
          <w:rtl/>
        </w:rPr>
      </w:pPr>
    </w:p>
    <w:p w14:paraId="39D4B370" w14:textId="77777777" w:rsidR="00000000" w:rsidRDefault="00FD3276">
      <w:pPr>
        <w:pStyle w:val="ac"/>
        <w:rPr>
          <w:rtl/>
        </w:rPr>
      </w:pPr>
      <w:r>
        <w:rPr>
          <w:rFonts w:hint="eastAsia"/>
          <w:rtl/>
        </w:rPr>
        <w:t>ר</w:t>
      </w:r>
      <w:r>
        <w:rPr>
          <w:rFonts w:hint="eastAsia"/>
          <w:rtl/>
        </w:rPr>
        <w:t>וני</w:t>
      </w:r>
      <w:r>
        <w:rPr>
          <w:rtl/>
        </w:rPr>
        <w:t xml:space="preserve"> בר-און (הליכוד):</w:t>
      </w:r>
    </w:p>
    <w:p w14:paraId="2FF4A6E8" w14:textId="77777777" w:rsidR="00000000" w:rsidRDefault="00FD3276">
      <w:pPr>
        <w:pStyle w:val="a"/>
        <w:rPr>
          <w:rFonts w:hint="cs"/>
          <w:rtl/>
        </w:rPr>
      </w:pPr>
    </w:p>
    <w:p w14:paraId="57B3E1B4" w14:textId="77777777" w:rsidR="00000000" w:rsidRDefault="00FD3276">
      <w:pPr>
        <w:pStyle w:val="a"/>
        <w:rPr>
          <w:rFonts w:hint="cs"/>
          <w:rtl/>
        </w:rPr>
      </w:pPr>
      <w:r>
        <w:rPr>
          <w:rFonts w:hint="cs"/>
          <w:rtl/>
        </w:rPr>
        <w:t xml:space="preserve">אדוני היושב-ראש, אם יושב-ראש האופוזיציה לא פה, אז יושב-ראש הקואליציה יציע את ההצעה. </w:t>
      </w:r>
    </w:p>
    <w:p w14:paraId="2AE6A4E9" w14:textId="77777777" w:rsidR="00000000" w:rsidRDefault="00FD3276">
      <w:pPr>
        <w:pStyle w:val="a"/>
        <w:rPr>
          <w:rFonts w:hint="cs"/>
          <w:rtl/>
        </w:rPr>
      </w:pPr>
    </w:p>
    <w:p w14:paraId="6D515569" w14:textId="77777777" w:rsidR="00000000" w:rsidRDefault="00FD3276">
      <w:pPr>
        <w:pStyle w:val="ad"/>
        <w:rPr>
          <w:rtl/>
        </w:rPr>
      </w:pPr>
      <w:r>
        <w:rPr>
          <w:rtl/>
        </w:rPr>
        <w:t>היו"ר אלי בן-מנחם:</w:t>
      </w:r>
    </w:p>
    <w:p w14:paraId="64468405" w14:textId="77777777" w:rsidR="00000000" w:rsidRDefault="00FD3276">
      <w:pPr>
        <w:pStyle w:val="a"/>
        <w:rPr>
          <w:rtl/>
        </w:rPr>
      </w:pPr>
    </w:p>
    <w:p w14:paraId="00439CCC" w14:textId="77777777" w:rsidR="00000000" w:rsidRDefault="00FD3276">
      <w:pPr>
        <w:pStyle w:val="a"/>
        <w:rPr>
          <w:rFonts w:hint="cs"/>
          <w:rtl/>
        </w:rPr>
      </w:pPr>
      <w:r>
        <w:rPr>
          <w:rFonts w:hint="cs"/>
          <w:rtl/>
        </w:rPr>
        <w:t xml:space="preserve">רבותי, חברת הכנסת הפותחת, דליה איציק, איננה. </w:t>
      </w:r>
    </w:p>
    <w:p w14:paraId="3CE2DD94" w14:textId="77777777" w:rsidR="00000000" w:rsidRDefault="00FD3276">
      <w:pPr>
        <w:pStyle w:val="a"/>
        <w:rPr>
          <w:rFonts w:hint="cs"/>
          <w:rtl/>
        </w:rPr>
      </w:pPr>
    </w:p>
    <w:p w14:paraId="665B5BB2" w14:textId="77777777" w:rsidR="00000000" w:rsidRDefault="00FD3276">
      <w:pPr>
        <w:pStyle w:val="ac"/>
        <w:rPr>
          <w:rtl/>
        </w:rPr>
      </w:pPr>
      <w:r>
        <w:rPr>
          <w:rFonts w:hint="eastAsia"/>
          <w:rtl/>
        </w:rPr>
        <w:t>קריאות</w:t>
      </w:r>
      <w:r>
        <w:rPr>
          <w:rtl/>
        </w:rPr>
        <w:t>:</w:t>
      </w:r>
    </w:p>
    <w:p w14:paraId="59D9973A" w14:textId="77777777" w:rsidR="00000000" w:rsidRDefault="00FD3276">
      <w:pPr>
        <w:pStyle w:val="a"/>
        <w:rPr>
          <w:rFonts w:hint="cs"/>
          <w:rtl/>
        </w:rPr>
      </w:pPr>
    </w:p>
    <w:p w14:paraId="0B8B6490" w14:textId="77777777" w:rsidR="00000000" w:rsidRDefault="00FD3276">
      <w:pPr>
        <w:pStyle w:val="a"/>
        <w:rPr>
          <w:rFonts w:hint="cs"/>
          <w:rtl/>
        </w:rPr>
      </w:pPr>
      <w:r>
        <w:rPr>
          <w:rFonts w:hint="cs"/>
          <w:rtl/>
        </w:rPr>
        <w:t xml:space="preserve">- - - </w:t>
      </w:r>
    </w:p>
    <w:p w14:paraId="7D9DAFA4" w14:textId="77777777" w:rsidR="00000000" w:rsidRDefault="00FD3276">
      <w:pPr>
        <w:pStyle w:val="a"/>
        <w:rPr>
          <w:rFonts w:hint="cs"/>
          <w:rtl/>
        </w:rPr>
      </w:pPr>
    </w:p>
    <w:p w14:paraId="256823C9" w14:textId="77777777" w:rsidR="00000000" w:rsidRDefault="00FD3276">
      <w:pPr>
        <w:pStyle w:val="ad"/>
        <w:rPr>
          <w:rtl/>
        </w:rPr>
      </w:pPr>
      <w:r>
        <w:rPr>
          <w:rtl/>
        </w:rPr>
        <w:t>היו"ר אלי בן-מנחם:</w:t>
      </w:r>
    </w:p>
    <w:p w14:paraId="27319D94" w14:textId="77777777" w:rsidR="00000000" w:rsidRDefault="00FD3276">
      <w:pPr>
        <w:pStyle w:val="a"/>
        <w:rPr>
          <w:rtl/>
        </w:rPr>
      </w:pPr>
    </w:p>
    <w:p w14:paraId="3576FC26" w14:textId="77777777" w:rsidR="00000000" w:rsidRDefault="00FD3276">
      <w:pPr>
        <w:pStyle w:val="a"/>
        <w:rPr>
          <w:rFonts w:hint="cs"/>
          <w:rtl/>
        </w:rPr>
      </w:pPr>
      <w:r>
        <w:rPr>
          <w:rFonts w:hint="cs"/>
          <w:rtl/>
        </w:rPr>
        <w:t>רבותי, תם סדר-היום. הישיבה הבאה של מליאת הכנ</w:t>
      </w:r>
      <w:r>
        <w:rPr>
          <w:rFonts w:hint="cs"/>
          <w:rtl/>
        </w:rPr>
        <w:t xml:space="preserve">סת - מחר בשעה 11:00. תודה. </w:t>
      </w:r>
    </w:p>
    <w:p w14:paraId="30B41F4A" w14:textId="77777777" w:rsidR="00000000" w:rsidRDefault="00FD3276">
      <w:pPr>
        <w:pStyle w:val="a"/>
        <w:rPr>
          <w:rFonts w:hint="cs"/>
          <w:rtl/>
        </w:rPr>
      </w:pPr>
    </w:p>
    <w:p w14:paraId="0921196D" w14:textId="77777777" w:rsidR="00000000" w:rsidRDefault="00FD3276">
      <w:pPr>
        <w:pStyle w:val="a"/>
        <w:rPr>
          <w:rFonts w:hint="cs"/>
          <w:rtl/>
        </w:rPr>
      </w:pPr>
    </w:p>
    <w:p w14:paraId="55D91F45" w14:textId="77777777" w:rsidR="00000000" w:rsidRDefault="00FD3276">
      <w:pPr>
        <w:pStyle w:val="a"/>
        <w:jc w:val="center"/>
        <w:rPr>
          <w:rFonts w:hint="cs"/>
          <w:rtl/>
        </w:rPr>
      </w:pPr>
      <w:r>
        <w:rPr>
          <w:rFonts w:hint="cs"/>
          <w:rtl/>
        </w:rPr>
        <w:t>הישיבה ננעלה בשעה 17:58.</w:t>
      </w:r>
    </w:p>
    <w:p w14:paraId="05918E82" w14:textId="77777777" w:rsidR="00000000" w:rsidRDefault="00FD3276">
      <w:pPr>
        <w:pStyle w:val="a"/>
        <w:rPr>
          <w:rFonts w:hint="cs"/>
          <w:rtl/>
        </w:rPr>
      </w:pPr>
    </w:p>
    <w:p w14:paraId="3C14CF0B" w14:textId="77777777" w:rsidR="00000000" w:rsidRDefault="00FD3276">
      <w:pPr>
        <w:pStyle w:val="a"/>
        <w:rPr>
          <w:rFonts w:hint="cs"/>
          <w:rtl/>
        </w:rPr>
      </w:pPr>
    </w:p>
    <w:p w14:paraId="0557AD38" w14:textId="77777777" w:rsidR="00000000" w:rsidRDefault="00FD3276">
      <w:pPr>
        <w:pStyle w:val="a"/>
        <w:rPr>
          <w:rtl/>
        </w:rPr>
      </w:pPr>
    </w:p>
    <w:p w14:paraId="0F9CF71E" w14:textId="77777777" w:rsidR="00000000" w:rsidRDefault="00FD3276">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B138F" w14:textId="77777777" w:rsidR="00000000" w:rsidRDefault="00FD3276">
      <w:r>
        <w:separator/>
      </w:r>
    </w:p>
  </w:endnote>
  <w:endnote w:type="continuationSeparator" w:id="0">
    <w:p w14:paraId="3C457A2C" w14:textId="77777777" w:rsidR="00000000" w:rsidRDefault="00FD3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1B325" w14:textId="77777777" w:rsidR="00000000" w:rsidRDefault="00FD3276">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88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0EF1A" w14:textId="77777777" w:rsidR="00000000" w:rsidRDefault="00FD3276">
      <w:r>
        <w:separator/>
      </w:r>
    </w:p>
  </w:footnote>
  <w:footnote w:type="continuationSeparator" w:id="0">
    <w:p w14:paraId="2A8250BC" w14:textId="77777777" w:rsidR="00000000" w:rsidRDefault="00FD3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9AF606D"/>
    <w:multiLevelType w:val="hybridMultilevel"/>
    <w:tmpl w:val="3A924CBC"/>
    <w:lvl w:ilvl="0" w:tplc="605647FA">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1178_1-16.doc"/>
    <w:docVar w:name="Position" w:val="Merged1-16"/>
    <w:docVar w:name="Queue" w:val="1-16"/>
    <w:docVar w:name="SaveYN" w:val="N"/>
    <w:docVar w:name="Session" w:val="11178"/>
    <w:docVar w:name="SessionDate" w:val="13/05/03"/>
    <w:docVar w:name="SpeakersNum" w:val="0"/>
    <w:docVar w:name="StartMode" w:val="4"/>
  </w:docVars>
  <w:rsids>
    <w:rsidRoot w:val="00FD3276"/>
    <w:rsid w:val="00FD32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D62A3"/>
  <w15:chartTrackingRefBased/>
  <w15:docId w15:val="{98FBA32B-0D95-4428-8BC7-90AD2614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spacing w:line="360" w:lineRule="auto"/>
      <w:outlineLvl w:val="0"/>
    </w:pPr>
    <w:rPr>
      <w:rFonts w:cs="Times New Roman"/>
      <w:sz w:val="28"/>
      <w:szCs w:val="28"/>
      <w:u w:val="single"/>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BodyTextIndent2">
    <w:name w:val="Body Text Indent 2"/>
    <w:basedOn w:val="Normal"/>
    <w:semiHidden/>
    <w:pPr>
      <w:bidi/>
      <w:spacing w:line="360" w:lineRule="auto"/>
      <w:ind w:left="26" w:firstLine="540"/>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17852</Words>
  <Characters>101759</Characters>
  <Application>Microsoft Office Word</Application>
  <DocSecurity>0</DocSecurity>
  <Lines>847</Lines>
  <Paragraphs>238</Paragraphs>
  <ScaleCrop>false</ScaleCrop>
  <HeadingPairs>
    <vt:vector size="2" baseType="variant">
      <vt:variant>
        <vt:lpstr>שם</vt:lpstr>
      </vt:variant>
      <vt:variant>
        <vt:i4>1</vt:i4>
      </vt:variant>
    </vt:vector>
  </HeadingPairs>
  <TitlesOfParts>
    <vt:vector size="1" baseType="lpstr">
      <vt:lpstr>חוברת ח'</vt:lpstr>
    </vt:vector>
  </TitlesOfParts>
  <Company>EDS</Company>
  <LinksUpToDate>false</LinksUpToDate>
  <CharactersWithSpaces>119373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20 מתאריך 13/05/2003</dc:title>
  <dc:subject/>
  <dc:creator>עמיאל</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02650304</vt:lpwstr>
  </property>
  <property fmtid="{D5CDD505-2E9C-101B-9397-08002B2CF9AE}" pid="4" name="SDDocDate">
    <vt:lpwstr>2005-06-21T23:34:14Z</vt:lpwstr>
  </property>
  <property fmtid="{D5CDD505-2E9C-101B-9397-08002B2CF9AE}" pid="5" name="SDHebDate">
    <vt:lpwstr>י"ד בסיון, התשס"ה</vt:lpwstr>
  </property>
  <property fmtid="{D5CDD505-2E9C-101B-9397-08002B2CF9AE}" pid="6" name="SDCategories">
    <vt:lpwstr>:דף הבית:נושאים:דברי הכנסת:כנסת 16;#</vt:lpwstr>
  </property>
  <property fmtid="{D5CDD505-2E9C-101B-9397-08002B2CF9AE}" pid="7" name="MisYeshiva">
    <vt:lpwstr>20.0000000000000</vt:lpwstr>
  </property>
  <property fmtid="{D5CDD505-2E9C-101B-9397-08002B2CF9AE}" pid="8" name="SDAuthor">
    <vt:lpwstr>דבורה אביבי</vt:lpwstr>
  </property>
  <property fmtid="{D5CDD505-2E9C-101B-9397-08002B2CF9AE}" pid="9" name="TaarichYeshiva">
    <vt:lpwstr>2003-05-13T02:00:00Z</vt:lpwstr>
  </property>
</Properties>
</file>