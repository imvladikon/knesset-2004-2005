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C5FA7" w14:textId="77777777" w:rsidR="00000000" w:rsidRDefault="00B90FE9">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E9E4E27" w14:textId="77777777" w:rsidR="00000000" w:rsidRDefault="00B90FE9">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_Toc75077109 \h </w:instrText>
      </w:r>
      <w:r>
        <w:fldChar w:fldCharType="separate"/>
      </w:r>
      <w:r>
        <w:t>8</w:t>
      </w:r>
      <w:r>
        <w:fldChar w:fldCharType="end"/>
      </w:r>
    </w:p>
    <w:p w14:paraId="5A2908C1" w14:textId="77777777" w:rsidR="00000000" w:rsidRDefault="00B90FE9">
      <w:pPr>
        <w:pStyle w:val="TOC1"/>
        <w:tabs>
          <w:tab w:val="right" w:leader="dot" w:pos="8296"/>
        </w:tabs>
        <w:rPr>
          <w:rFonts w:ascii="Times New Roman" w:hAnsi="Times New Roman" w:cs="Times New Roman"/>
          <w:sz w:val="24"/>
          <w:szCs w:val="24"/>
        </w:rPr>
      </w:pPr>
      <w:r>
        <w:t xml:space="preserve">111. </w:t>
      </w:r>
      <w:r>
        <w:rPr>
          <w:rtl/>
        </w:rPr>
        <w:t>יישום מסקנות ועדת-שמגר בנוגע לצלילה בקישון</w:t>
      </w:r>
      <w:r>
        <w:tab/>
      </w:r>
      <w:r>
        <w:fldChar w:fldCharType="begin"/>
      </w:r>
      <w:r>
        <w:instrText xml:space="preserve"> PAGEREF _Toc75077110 \h </w:instrText>
      </w:r>
      <w:r>
        <w:fldChar w:fldCharType="separate"/>
      </w:r>
      <w:r>
        <w:t>8</w:t>
      </w:r>
      <w:r>
        <w:fldChar w:fldCharType="end"/>
      </w:r>
    </w:p>
    <w:p w14:paraId="7341C51A" w14:textId="77777777" w:rsidR="00000000" w:rsidRDefault="00B90FE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_Toc75077111 \h </w:instrText>
      </w:r>
      <w:r>
        <w:fldChar w:fldCharType="separate"/>
      </w:r>
      <w:r>
        <w:t>8</w:t>
      </w:r>
      <w:r>
        <w:fldChar w:fldCharType="end"/>
      </w:r>
    </w:p>
    <w:p w14:paraId="3D33735A" w14:textId="77777777" w:rsidR="00000000" w:rsidRDefault="00B90FE9">
      <w:pPr>
        <w:pStyle w:val="TOC2"/>
        <w:tabs>
          <w:tab w:val="right" w:leader="dot" w:pos="8296"/>
        </w:tabs>
        <w:ind w:right="0"/>
        <w:rPr>
          <w:rFonts w:ascii="Times New Roman" w:hAnsi="Times New Roman" w:cs="Times New Roman"/>
          <w:sz w:val="24"/>
          <w:szCs w:val="24"/>
        </w:rPr>
      </w:pPr>
      <w:r>
        <w:rPr>
          <w:rtl/>
        </w:rPr>
        <w:t>סגן שר הביטחון זאב בוים</w:t>
      </w:r>
      <w:r>
        <w:rPr>
          <w:rtl/>
        </w:rPr>
        <w:t>:</w:t>
      </w:r>
      <w:r>
        <w:tab/>
      </w:r>
      <w:r>
        <w:fldChar w:fldCharType="begin"/>
      </w:r>
      <w:r>
        <w:instrText xml:space="preserve"> PAGEREF _Toc75077112 \h </w:instrText>
      </w:r>
      <w:r>
        <w:fldChar w:fldCharType="separate"/>
      </w:r>
      <w:r>
        <w:t>9</w:t>
      </w:r>
      <w:r>
        <w:fldChar w:fldCharType="end"/>
      </w:r>
    </w:p>
    <w:p w14:paraId="79DD15BD" w14:textId="77777777" w:rsidR="00000000" w:rsidRDefault="00B90FE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_Toc75077113 \h </w:instrText>
      </w:r>
      <w:r>
        <w:fldChar w:fldCharType="separate"/>
      </w:r>
      <w:r>
        <w:t>9</w:t>
      </w:r>
      <w:r>
        <w:fldChar w:fldCharType="end"/>
      </w:r>
    </w:p>
    <w:p w14:paraId="3197EFE4" w14:textId="77777777" w:rsidR="00000000" w:rsidRDefault="00B90F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_Toc75077114 \h </w:instrText>
      </w:r>
      <w:r>
        <w:fldChar w:fldCharType="separate"/>
      </w:r>
      <w:r>
        <w:t>10</w:t>
      </w:r>
      <w:r>
        <w:fldChar w:fldCharType="end"/>
      </w:r>
    </w:p>
    <w:p w14:paraId="2CDADDF6" w14:textId="77777777" w:rsidR="00000000" w:rsidRDefault="00B90FE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_Toc75077115 \h </w:instrText>
      </w:r>
      <w:r>
        <w:fldChar w:fldCharType="separate"/>
      </w:r>
      <w:r>
        <w:t>10</w:t>
      </w:r>
      <w:r>
        <w:fldChar w:fldCharType="end"/>
      </w:r>
    </w:p>
    <w:p w14:paraId="638201ED" w14:textId="77777777" w:rsidR="00000000" w:rsidRDefault="00B90FE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w:instrText>
      </w:r>
      <w:r>
        <w:instrText xml:space="preserve">REF _Toc75077116 \h </w:instrText>
      </w:r>
      <w:r>
        <w:fldChar w:fldCharType="separate"/>
      </w:r>
      <w:r>
        <w:t>10</w:t>
      </w:r>
      <w:r>
        <w:fldChar w:fldCharType="end"/>
      </w:r>
    </w:p>
    <w:p w14:paraId="0D90DFF4" w14:textId="77777777" w:rsidR="00000000" w:rsidRDefault="00B90FE9">
      <w:pPr>
        <w:pStyle w:val="TOC1"/>
        <w:tabs>
          <w:tab w:val="right" w:leader="dot" w:pos="8296"/>
        </w:tabs>
        <w:rPr>
          <w:rFonts w:ascii="Times New Roman" w:hAnsi="Times New Roman" w:cs="Times New Roman"/>
          <w:sz w:val="24"/>
          <w:szCs w:val="24"/>
        </w:rPr>
      </w:pPr>
      <w:r>
        <w:t xml:space="preserve">112. </w:t>
      </w:r>
      <w:r>
        <w:rPr>
          <w:rtl/>
        </w:rPr>
        <w:t>הבחירות למועצות האזוריות - מימוש זכות בחירה לחיילים</w:t>
      </w:r>
      <w:r>
        <w:tab/>
      </w:r>
      <w:r>
        <w:fldChar w:fldCharType="begin"/>
      </w:r>
      <w:r>
        <w:instrText xml:space="preserve"> PAGEREF _Toc75077117 \h </w:instrText>
      </w:r>
      <w:r>
        <w:fldChar w:fldCharType="separate"/>
      </w:r>
      <w:r>
        <w:t>12</w:t>
      </w:r>
      <w:r>
        <w:fldChar w:fldCharType="end"/>
      </w:r>
    </w:p>
    <w:p w14:paraId="09EC5AFA" w14:textId="77777777" w:rsidR="00000000" w:rsidRDefault="00B90FE9">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_Toc75077118 \h </w:instrText>
      </w:r>
      <w:r>
        <w:fldChar w:fldCharType="separate"/>
      </w:r>
      <w:r>
        <w:t>12</w:t>
      </w:r>
      <w:r>
        <w:fldChar w:fldCharType="end"/>
      </w:r>
    </w:p>
    <w:p w14:paraId="4B6AD94C" w14:textId="77777777" w:rsidR="00000000" w:rsidRDefault="00B90FE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_Toc75077119 \h </w:instrText>
      </w:r>
      <w:r>
        <w:fldChar w:fldCharType="separate"/>
      </w:r>
      <w:r>
        <w:t>13</w:t>
      </w:r>
      <w:r>
        <w:fldChar w:fldCharType="end"/>
      </w:r>
    </w:p>
    <w:p w14:paraId="5D1F2674" w14:textId="77777777" w:rsidR="00000000" w:rsidRDefault="00B90FE9">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w:instrText>
      </w:r>
      <w:r>
        <w:instrText xml:space="preserve">75077120 \h </w:instrText>
      </w:r>
      <w:r>
        <w:fldChar w:fldCharType="separate"/>
      </w:r>
      <w:r>
        <w:t>14</w:t>
      </w:r>
      <w:r>
        <w:fldChar w:fldCharType="end"/>
      </w:r>
    </w:p>
    <w:p w14:paraId="0F1314EC" w14:textId="77777777" w:rsidR="00000000" w:rsidRDefault="00B90FE9">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_Toc75077121 \h </w:instrText>
      </w:r>
      <w:r>
        <w:fldChar w:fldCharType="separate"/>
      </w:r>
      <w:r>
        <w:t>14</w:t>
      </w:r>
      <w:r>
        <w:fldChar w:fldCharType="end"/>
      </w:r>
    </w:p>
    <w:p w14:paraId="6A1660F9" w14:textId="77777777" w:rsidR="00000000" w:rsidRDefault="00B90FE9">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_Toc75077122 \h </w:instrText>
      </w:r>
      <w:r>
        <w:fldChar w:fldCharType="separate"/>
      </w:r>
      <w:r>
        <w:t>14</w:t>
      </w:r>
      <w:r>
        <w:fldChar w:fldCharType="end"/>
      </w:r>
    </w:p>
    <w:p w14:paraId="779315FB" w14:textId="77777777" w:rsidR="00000000" w:rsidRDefault="00B90FE9">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_Toc75077123 \h </w:instrText>
      </w:r>
      <w:r>
        <w:fldChar w:fldCharType="separate"/>
      </w:r>
      <w:r>
        <w:t>15</w:t>
      </w:r>
      <w:r>
        <w:fldChar w:fldCharType="end"/>
      </w:r>
    </w:p>
    <w:p w14:paraId="60BF431B" w14:textId="77777777" w:rsidR="00000000" w:rsidRDefault="00B90FE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_Toc75077124 </w:instrText>
      </w:r>
      <w:r>
        <w:instrText xml:space="preserve">\h </w:instrText>
      </w:r>
      <w:r>
        <w:fldChar w:fldCharType="separate"/>
      </w:r>
      <w:r>
        <w:t>15</w:t>
      </w:r>
      <w:r>
        <w:fldChar w:fldCharType="end"/>
      </w:r>
    </w:p>
    <w:p w14:paraId="247E45A4" w14:textId="77777777" w:rsidR="00000000" w:rsidRDefault="00B90FE9">
      <w:pPr>
        <w:pStyle w:val="TOC1"/>
        <w:tabs>
          <w:tab w:val="right" w:leader="dot" w:pos="8296"/>
        </w:tabs>
        <w:rPr>
          <w:rFonts w:ascii="Times New Roman" w:hAnsi="Times New Roman" w:cs="Times New Roman"/>
          <w:sz w:val="24"/>
          <w:szCs w:val="24"/>
        </w:rPr>
      </w:pPr>
      <w:r>
        <w:t xml:space="preserve">113. </w:t>
      </w:r>
      <w:r>
        <w:rPr>
          <w:rtl/>
        </w:rPr>
        <w:t>הריגתם של שני פלסטינים על-ידי כוחות צה"ל</w:t>
      </w:r>
      <w:r>
        <w:tab/>
      </w:r>
      <w:r>
        <w:fldChar w:fldCharType="begin"/>
      </w:r>
      <w:r>
        <w:instrText xml:space="preserve"> PAGEREF _Toc75077125 \h </w:instrText>
      </w:r>
      <w:r>
        <w:fldChar w:fldCharType="separate"/>
      </w:r>
      <w:r>
        <w:t>17</w:t>
      </w:r>
      <w:r>
        <w:fldChar w:fldCharType="end"/>
      </w:r>
    </w:p>
    <w:p w14:paraId="1B426E76" w14:textId="77777777" w:rsidR="00000000" w:rsidRDefault="00B90F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_Toc75077126 \h </w:instrText>
      </w:r>
      <w:r>
        <w:fldChar w:fldCharType="separate"/>
      </w:r>
      <w:r>
        <w:t>18</w:t>
      </w:r>
      <w:r>
        <w:fldChar w:fldCharType="end"/>
      </w:r>
    </w:p>
    <w:p w14:paraId="5E945C16" w14:textId="77777777" w:rsidR="00000000" w:rsidRDefault="00B90FE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_Toc75077127 \h </w:instrText>
      </w:r>
      <w:r>
        <w:fldChar w:fldCharType="separate"/>
      </w:r>
      <w:r>
        <w:t>18</w:t>
      </w:r>
      <w:r>
        <w:fldChar w:fldCharType="end"/>
      </w:r>
    </w:p>
    <w:p w14:paraId="7C9DB32C" w14:textId="77777777" w:rsidR="00000000" w:rsidRDefault="00B90F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w:t>
      </w:r>
      <w:r>
        <w:tab/>
      </w:r>
      <w:r>
        <w:fldChar w:fldCharType="begin"/>
      </w:r>
      <w:r>
        <w:instrText xml:space="preserve"> PAGEREF _Toc75077128 \h </w:instrText>
      </w:r>
      <w:r>
        <w:fldChar w:fldCharType="separate"/>
      </w:r>
      <w:r>
        <w:t>18</w:t>
      </w:r>
      <w:r>
        <w:fldChar w:fldCharType="end"/>
      </w:r>
    </w:p>
    <w:p w14:paraId="48EF9080" w14:textId="77777777" w:rsidR="00000000" w:rsidRDefault="00B90FE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_Toc75077129 \h </w:instrText>
      </w:r>
      <w:r>
        <w:fldChar w:fldCharType="separate"/>
      </w:r>
      <w:r>
        <w:t>20</w:t>
      </w:r>
      <w:r>
        <w:fldChar w:fldCharType="end"/>
      </w:r>
    </w:p>
    <w:p w14:paraId="29875F89" w14:textId="77777777" w:rsidR="00000000" w:rsidRDefault="00B90FE9">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_Toc75077130 \h </w:instrText>
      </w:r>
      <w:r>
        <w:fldChar w:fldCharType="separate"/>
      </w:r>
      <w:r>
        <w:t>20</w:t>
      </w:r>
      <w:r>
        <w:fldChar w:fldCharType="end"/>
      </w:r>
    </w:p>
    <w:p w14:paraId="4968C6DD" w14:textId="77777777" w:rsidR="00000000" w:rsidRDefault="00B90FE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_Toc75077131 \h </w:instrText>
      </w:r>
      <w:r>
        <w:fldChar w:fldCharType="separate"/>
      </w:r>
      <w:r>
        <w:t>21</w:t>
      </w:r>
      <w:r>
        <w:fldChar w:fldCharType="end"/>
      </w:r>
    </w:p>
    <w:p w14:paraId="53A1D9AF" w14:textId="77777777" w:rsidR="00000000" w:rsidRDefault="00B90FE9">
      <w:pPr>
        <w:pStyle w:val="TOC1"/>
        <w:tabs>
          <w:tab w:val="right" w:leader="dot" w:pos="8296"/>
        </w:tabs>
        <w:rPr>
          <w:rFonts w:ascii="Times New Roman" w:hAnsi="Times New Roman" w:cs="Times New Roman"/>
          <w:sz w:val="24"/>
          <w:szCs w:val="24"/>
        </w:rPr>
      </w:pPr>
      <w:r>
        <w:rPr>
          <w:rtl/>
        </w:rPr>
        <w:t>הצעת חוק בתי</w:t>
      </w:r>
      <w:r>
        <w:t>-</w:t>
      </w:r>
      <w:r>
        <w:rPr>
          <w:rtl/>
        </w:rPr>
        <w:t>משפט לעניינים מינהליים (תיקון מס' 8), התשס"ד-2004</w:t>
      </w:r>
      <w:r>
        <w:tab/>
      </w:r>
      <w:r>
        <w:fldChar w:fldCharType="begin"/>
      </w:r>
      <w:r>
        <w:instrText xml:space="preserve"> PAGEREF _T</w:instrText>
      </w:r>
      <w:r>
        <w:instrText xml:space="preserve">oc75077132 \h </w:instrText>
      </w:r>
      <w:r>
        <w:fldChar w:fldCharType="separate"/>
      </w:r>
      <w:r>
        <w:t>26</w:t>
      </w:r>
      <w:r>
        <w:fldChar w:fldCharType="end"/>
      </w:r>
    </w:p>
    <w:p w14:paraId="032900C5"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_Toc75077133 \h </w:instrText>
      </w:r>
      <w:r>
        <w:fldChar w:fldCharType="separate"/>
      </w:r>
      <w:r>
        <w:t>26</w:t>
      </w:r>
      <w:r>
        <w:fldChar w:fldCharType="end"/>
      </w:r>
    </w:p>
    <w:p w14:paraId="570F3226" w14:textId="77777777" w:rsidR="00000000" w:rsidRDefault="00B90FE9">
      <w:pPr>
        <w:pStyle w:val="TOC1"/>
        <w:tabs>
          <w:tab w:val="right" w:leader="dot" w:pos="8296"/>
        </w:tabs>
        <w:rPr>
          <w:rFonts w:ascii="Times New Roman" w:hAnsi="Times New Roman" w:cs="Times New Roman"/>
          <w:sz w:val="24"/>
          <w:szCs w:val="24"/>
        </w:rPr>
      </w:pPr>
      <w:r>
        <w:rPr>
          <w:rtl/>
        </w:rPr>
        <w:t xml:space="preserve">הודעת הממשלה על העברת שטחי פעולה ממשרד למשרד ועל העברת </w:t>
      </w:r>
      <w:r>
        <w:t xml:space="preserve"> </w:t>
      </w:r>
      <w:r>
        <w:rPr>
          <w:rtl/>
        </w:rPr>
        <w:t>סמכויות משר לשר</w:t>
      </w:r>
      <w:r>
        <w:tab/>
      </w:r>
      <w:r>
        <w:fldChar w:fldCharType="begin"/>
      </w:r>
      <w:r>
        <w:instrText xml:space="preserve"> PAGEREF _Toc75077134 \h </w:instrText>
      </w:r>
      <w:r>
        <w:fldChar w:fldCharType="separate"/>
      </w:r>
      <w:r>
        <w:t>29</w:t>
      </w:r>
      <w:r>
        <w:fldChar w:fldCharType="end"/>
      </w:r>
    </w:p>
    <w:p w14:paraId="7D03B891"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הקמת קרן למתפנים מרצון מהתנחלויות, התשס"ג-2003</w:t>
      </w:r>
      <w:r>
        <w:tab/>
      </w:r>
      <w:r>
        <w:fldChar w:fldCharType="begin"/>
      </w:r>
      <w:r>
        <w:instrText xml:space="preserve"> PAGEREF _Toc75077135</w:instrText>
      </w:r>
      <w:r>
        <w:instrText xml:space="preserve"> \h </w:instrText>
      </w:r>
      <w:r>
        <w:fldChar w:fldCharType="separate"/>
      </w:r>
      <w:r>
        <w:t>30</w:t>
      </w:r>
      <w:r>
        <w:fldChar w:fldCharType="end"/>
      </w:r>
    </w:p>
    <w:p w14:paraId="12CC7E93" w14:textId="77777777" w:rsidR="00000000" w:rsidRDefault="00B90FE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_Toc75077136 \h </w:instrText>
      </w:r>
      <w:r>
        <w:fldChar w:fldCharType="separate"/>
      </w:r>
      <w:r>
        <w:t>30</w:t>
      </w:r>
      <w:r>
        <w:fldChar w:fldCharType="end"/>
      </w:r>
    </w:p>
    <w:p w14:paraId="4A209675" w14:textId="77777777" w:rsidR="00000000" w:rsidRDefault="00B90F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_Toc75077137 \h </w:instrText>
      </w:r>
      <w:r>
        <w:fldChar w:fldCharType="separate"/>
      </w:r>
      <w:r>
        <w:t>38</w:t>
      </w:r>
      <w:r>
        <w:fldChar w:fldCharType="end"/>
      </w:r>
    </w:p>
    <w:p w14:paraId="5F38E42A" w14:textId="77777777" w:rsidR="00000000" w:rsidRDefault="00B90FE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_Toc75077138 \h </w:instrText>
      </w:r>
      <w:r>
        <w:fldChar w:fldCharType="separate"/>
      </w:r>
      <w:r>
        <w:t>40</w:t>
      </w:r>
      <w:r>
        <w:fldChar w:fldCharType="end"/>
      </w:r>
    </w:p>
    <w:p w14:paraId="2495FB0C"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המועצה לביטחון חברתי וכלכלי, התשס"ג-2003</w:t>
      </w:r>
      <w:r>
        <w:tab/>
      </w:r>
      <w:r>
        <w:fldChar w:fldCharType="begin"/>
      </w:r>
      <w:r>
        <w:instrText xml:space="preserve"> PAGEREF _Toc75077139 \h </w:instrText>
      </w:r>
      <w:r>
        <w:fldChar w:fldCharType="separate"/>
      </w:r>
      <w:r>
        <w:t>42</w:t>
      </w:r>
      <w:r>
        <w:fldChar w:fldCharType="end"/>
      </w:r>
    </w:p>
    <w:p w14:paraId="28CCC265" w14:textId="77777777" w:rsidR="00000000" w:rsidRDefault="00B90FE9">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_Toc75077140 \h </w:instrText>
      </w:r>
      <w:r>
        <w:fldChar w:fldCharType="separate"/>
      </w:r>
      <w:r>
        <w:t>43</w:t>
      </w:r>
      <w:r>
        <w:fldChar w:fldCharType="end"/>
      </w:r>
    </w:p>
    <w:p w14:paraId="524A57A9" w14:textId="77777777" w:rsidR="00000000" w:rsidRDefault="00B90F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_Toc75077141 \h </w:instrText>
      </w:r>
      <w:r>
        <w:fldChar w:fldCharType="separate"/>
      </w:r>
      <w:r>
        <w:t>44</w:t>
      </w:r>
      <w:r>
        <w:fldChar w:fldCharType="end"/>
      </w:r>
    </w:p>
    <w:p w14:paraId="0911C65D" w14:textId="77777777" w:rsidR="00000000" w:rsidRDefault="00B90FE9">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_Toc75077142 \h </w:instrText>
      </w:r>
      <w:r>
        <w:fldChar w:fldCharType="separate"/>
      </w:r>
      <w:r>
        <w:t>45</w:t>
      </w:r>
      <w:r>
        <w:fldChar w:fldCharType="end"/>
      </w:r>
    </w:p>
    <w:p w14:paraId="09F39AB5" w14:textId="77777777" w:rsidR="00000000" w:rsidRDefault="00B90FE9">
      <w:pPr>
        <w:pStyle w:val="TOC1"/>
        <w:tabs>
          <w:tab w:val="right" w:leader="dot" w:pos="8296"/>
        </w:tabs>
        <w:rPr>
          <w:rFonts w:ascii="Times New Roman" w:hAnsi="Times New Roman" w:cs="Times New Roman"/>
          <w:sz w:val="24"/>
          <w:szCs w:val="24"/>
        </w:rPr>
      </w:pPr>
      <w:r>
        <w:rPr>
          <w:rtl/>
        </w:rPr>
        <w:lastRenderedPageBreak/>
        <w:t xml:space="preserve">הצעת חוק הרשויות המקומיות (בחירות) (תיקון - </w:t>
      </w:r>
      <w:r>
        <w:t xml:space="preserve"> </w:t>
      </w:r>
      <w:r>
        <w:rPr>
          <w:rtl/>
        </w:rPr>
        <w:t>החלת ההוראות המיוחדות לבחירות בין חיילים על הבחירות</w:t>
      </w:r>
      <w:r>
        <w:rPr>
          <w:rtl/>
        </w:rPr>
        <w:t xml:space="preserve"> </w:t>
      </w:r>
      <w:r>
        <w:t xml:space="preserve"> </w:t>
      </w:r>
      <w:r>
        <w:rPr>
          <w:rtl/>
        </w:rPr>
        <w:t>במועצות האזוריות), התשס"ד-2004</w:t>
      </w:r>
      <w:r>
        <w:tab/>
      </w:r>
      <w:r>
        <w:fldChar w:fldCharType="begin"/>
      </w:r>
      <w:r>
        <w:instrText xml:space="preserve"> PAGEREF _Toc75077143 \h </w:instrText>
      </w:r>
      <w:r>
        <w:fldChar w:fldCharType="separate"/>
      </w:r>
      <w:r>
        <w:t>46</w:t>
      </w:r>
      <w:r>
        <w:fldChar w:fldCharType="end"/>
      </w:r>
    </w:p>
    <w:p w14:paraId="6182B8B7" w14:textId="77777777" w:rsidR="00000000" w:rsidRDefault="00B90FE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_Toc75077144 \h </w:instrText>
      </w:r>
      <w:r>
        <w:fldChar w:fldCharType="separate"/>
      </w:r>
      <w:r>
        <w:t>47</w:t>
      </w:r>
      <w:r>
        <w:fldChar w:fldCharType="end"/>
      </w:r>
    </w:p>
    <w:p w14:paraId="6EF52FB3"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_Toc75077145 \h </w:instrText>
      </w:r>
      <w:r>
        <w:fldChar w:fldCharType="separate"/>
      </w:r>
      <w:r>
        <w:t>49</w:t>
      </w:r>
      <w:r>
        <w:fldChar w:fldCharType="end"/>
      </w:r>
    </w:p>
    <w:p w14:paraId="4F33E375" w14:textId="77777777" w:rsidR="00000000" w:rsidRDefault="00B90FE9">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_Toc75077146 \h </w:instrText>
      </w:r>
      <w:r>
        <w:fldChar w:fldCharType="separate"/>
      </w:r>
      <w:r>
        <w:t>52</w:t>
      </w:r>
      <w:r>
        <w:fldChar w:fldCharType="end"/>
      </w:r>
    </w:p>
    <w:p w14:paraId="14A9DC0B" w14:textId="77777777" w:rsidR="00000000" w:rsidRDefault="00B90FE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w:instrText>
      </w:r>
      <w:r>
        <w:instrText xml:space="preserve">5077147 \h </w:instrText>
      </w:r>
      <w:r>
        <w:fldChar w:fldCharType="separate"/>
      </w:r>
      <w:r>
        <w:t>54</w:t>
      </w:r>
      <w:r>
        <w:fldChar w:fldCharType="end"/>
      </w:r>
    </w:p>
    <w:p w14:paraId="536B51FC" w14:textId="77777777" w:rsidR="00000000" w:rsidRDefault="00B90FE9">
      <w:pPr>
        <w:pStyle w:val="TOC1"/>
        <w:tabs>
          <w:tab w:val="right" w:leader="dot" w:pos="8296"/>
        </w:tabs>
        <w:rPr>
          <w:rFonts w:ascii="Times New Roman" w:hAnsi="Times New Roman" w:cs="Times New Roman"/>
          <w:sz w:val="24"/>
          <w:szCs w:val="24"/>
        </w:rPr>
      </w:pPr>
      <w:r>
        <w:rPr>
          <w:rtl/>
        </w:rPr>
        <w:t xml:space="preserve">הצעת חוק התכנון והבנייה (תיקון - תסקיר השפעה </w:t>
      </w:r>
      <w:r>
        <w:t xml:space="preserve"> </w:t>
      </w:r>
      <w:r>
        <w:rPr>
          <w:rtl/>
        </w:rPr>
        <w:t>על התחבורה ובטיחות התנועה),</w:t>
      </w:r>
      <w:r>
        <w:t xml:space="preserve"> </w:t>
      </w:r>
      <w:r>
        <w:rPr>
          <w:rtl/>
        </w:rPr>
        <w:t>התשס"ג-2003</w:t>
      </w:r>
      <w:r>
        <w:tab/>
      </w:r>
      <w:r>
        <w:fldChar w:fldCharType="begin"/>
      </w:r>
      <w:r>
        <w:instrText xml:space="preserve"> PAGEREF _Toc75077148 \h </w:instrText>
      </w:r>
      <w:r>
        <w:fldChar w:fldCharType="separate"/>
      </w:r>
      <w:r>
        <w:t>55</w:t>
      </w:r>
      <w:r>
        <w:fldChar w:fldCharType="end"/>
      </w:r>
    </w:p>
    <w:p w14:paraId="57350F08" w14:textId="77777777" w:rsidR="00000000" w:rsidRDefault="00B90F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_Toc75077149 \h </w:instrText>
      </w:r>
      <w:r>
        <w:fldChar w:fldCharType="separate"/>
      </w:r>
      <w:r>
        <w:t>55</w:t>
      </w:r>
      <w:r>
        <w:fldChar w:fldCharType="end"/>
      </w:r>
    </w:p>
    <w:p w14:paraId="298E819F"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_Toc75077150 \h </w:instrText>
      </w:r>
      <w:r>
        <w:fldChar w:fldCharType="separate"/>
      </w:r>
      <w:r>
        <w:t>57</w:t>
      </w:r>
      <w:r>
        <w:fldChar w:fldCharType="end"/>
      </w:r>
    </w:p>
    <w:p w14:paraId="5B0F70D3" w14:textId="77777777" w:rsidR="00000000" w:rsidRDefault="00B90F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w:t>
      </w:r>
      <w:r>
        <w:rPr>
          <w:rtl/>
        </w:rPr>
        <w:t>"ש-תע"ל):</w:t>
      </w:r>
      <w:r>
        <w:tab/>
      </w:r>
      <w:r>
        <w:fldChar w:fldCharType="begin"/>
      </w:r>
      <w:r>
        <w:instrText xml:space="preserve"> PAGEREF _Toc75077151 \h </w:instrText>
      </w:r>
      <w:r>
        <w:fldChar w:fldCharType="separate"/>
      </w:r>
      <w:r>
        <w:t>58</w:t>
      </w:r>
      <w:r>
        <w:fldChar w:fldCharType="end"/>
      </w:r>
    </w:p>
    <w:p w14:paraId="7A68341A"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הצהרת הון של נבחר ברשות מקומית (תיקוני חקיקה), התשס"ד-2003</w:t>
      </w:r>
      <w:r>
        <w:tab/>
      </w:r>
      <w:r>
        <w:fldChar w:fldCharType="begin"/>
      </w:r>
      <w:r>
        <w:instrText xml:space="preserve"> PAGEREF _Toc75077152 \h </w:instrText>
      </w:r>
      <w:r>
        <w:fldChar w:fldCharType="separate"/>
      </w:r>
      <w:r>
        <w:t>59</w:t>
      </w:r>
      <w:r>
        <w:fldChar w:fldCharType="end"/>
      </w:r>
    </w:p>
    <w:p w14:paraId="0AA3C767" w14:textId="77777777" w:rsidR="00000000" w:rsidRDefault="00B90FE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_Toc75077153 \h </w:instrText>
      </w:r>
      <w:r>
        <w:fldChar w:fldCharType="separate"/>
      </w:r>
      <w:r>
        <w:t>59</w:t>
      </w:r>
      <w:r>
        <w:fldChar w:fldCharType="end"/>
      </w:r>
    </w:p>
    <w:p w14:paraId="48257AEE"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_Toc75077154 \h </w:instrText>
      </w:r>
      <w:r>
        <w:fldChar w:fldCharType="separate"/>
      </w:r>
      <w:r>
        <w:t>60</w:t>
      </w:r>
      <w:r>
        <w:fldChar w:fldCharType="end"/>
      </w:r>
    </w:p>
    <w:p w14:paraId="60E9E55C" w14:textId="77777777" w:rsidR="00000000" w:rsidRDefault="00B90FE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w:t>
      </w:r>
      <w:r>
        <w:rPr>
          <w:rtl/>
        </w:rPr>
        <w:t xml:space="preserve"> אחד):</w:t>
      </w:r>
      <w:r>
        <w:tab/>
      </w:r>
      <w:r>
        <w:fldChar w:fldCharType="begin"/>
      </w:r>
      <w:r>
        <w:instrText xml:space="preserve"> PAGEREF _Toc75077155 \h </w:instrText>
      </w:r>
      <w:r>
        <w:fldChar w:fldCharType="separate"/>
      </w:r>
      <w:r>
        <w:t>60</w:t>
      </w:r>
      <w:r>
        <w:fldChar w:fldCharType="end"/>
      </w:r>
    </w:p>
    <w:p w14:paraId="0810DFA7"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בית</w:t>
      </w:r>
      <w:r>
        <w:t>-</w:t>
      </w:r>
      <w:r>
        <w:rPr>
          <w:rtl/>
        </w:rPr>
        <w:t>המשפט לענייני משפחה (תיקון - זוגות חד-מיניים) התשס"ג-2003</w:t>
      </w:r>
      <w:r>
        <w:tab/>
      </w:r>
      <w:r>
        <w:fldChar w:fldCharType="begin"/>
      </w:r>
      <w:r>
        <w:instrText xml:space="preserve"> PAGEREF _Toc75077156 \h </w:instrText>
      </w:r>
      <w:r>
        <w:fldChar w:fldCharType="separate"/>
      </w:r>
      <w:r>
        <w:t>63</w:t>
      </w:r>
      <w:r>
        <w:fldChar w:fldCharType="end"/>
      </w:r>
    </w:p>
    <w:p w14:paraId="0A60CC5C" w14:textId="77777777" w:rsidR="00000000" w:rsidRDefault="00B90FE9">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_Toc75077157 \h </w:instrText>
      </w:r>
      <w:r>
        <w:fldChar w:fldCharType="separate"/>
      </w:r>
      <w:r>
        <w:t>63</w:t>
      </w:r>
      <w:r>
        <w:fldChar w:fldCharType="end"/>
      </w:r>
    </w:p>
    <w:p w14:paraId="3E8C8BDC" w14:textId="77777777" w:rsidR="00000000" w:rsidRDefault="00B90FE9">
      <w:pPr>
        <w:pStyle w:val="TOC2"/>
        <w:tabs>
          <w:tab w:val="right" w:leader="dot" w:pos="8296"/>
        </w:tabs>
        <w:ind w:right="0"/>
        <w:rPr>
          <w:rFonts w:ascii="Times New Roman" w:hAnsi="Times New Roman" w:cs="Times New Roman"/>
          <w:sz w:val="24"/>
          <w:szCs w:val="24"/>
        </w:rPr>
      </w:pPr>
      <w:r>
        <w:rPr>
          <w:rtl/>
        </w:rPr>
        <w:t>שאול</w:t>
      </w:r>
      <w:r>
        <w:t xml:space="preserve"> </w:t>
      </w:r>
      <w:r>
        <w:rPr>
          <w:rtl/>
        </w:rPr>
        <w:t xml:space="preserve">יהלום </w:t>
      </w:r>
      <w:r>
        <w:t>(</w:t>
      </w:r>
      <w:r>
        <w:rPr>
          <w:rtl/>
        </w:rPr>
        <w:t>מפד"ל):</w:t>
      </w:r>
      <w:r>
        <w:tab/>
      </w:r>
      <w:r>
        <w:fldChar w:fldCharType="begin"/>
      </w:r>
      <w:r>
        <w:instrText xml:space="preserve"> PAGEREF _Toc75077158 \h </w:instrText>
      </w:r>
      <w:r>
        <w:fldChar w:fldCharType="separate"/>
      </w:r>
      <w:r>
        <w:t>64</w:t>
      </w:r>
      <w:r>
        <w:fldChar w:fldCharType="end"/>
      </w:r>
    </w:p>
    <w:p w14:paraId="30DE57BB"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 xml:space="preserve">המשפטים </w:t>
      </w:r>
      <w:r>
        <w:rPr>
          <w:rtl/>
        </w:rPr>
        <w:t>יוסף לפיד:</w:t>
      </w:r>
      <w:r>
        <w:tab/>
      </w:r>
      <w:r>
        <w:fldChar w:fldCharType="begin"/>
      </w:r>
      <w:r>
        <w:instrText xml:space="preserve"> PAGEREF _Toc75077159 \h </w:instrText>
      </w:r>
      <w:r>
        <w:fldChar w:fldCharType="separate"/>
      </w:r>
      <w:r>
        <w:t>65</w:t>
      </w:r>
      <w:r>
        <w:fldChar w:fldCharType="end"/>
      </w:r>
    </w:p>
    <w:p w14:paraId="5CD86E7C" w14:textId="77777777" w:rsidR="00000000" w:rsidRDefault="00B90FE9">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_Toc75077160 \h </w:instrText>
      </w:r>
      <w:r>
        <w:fldChar w:fldCharType="separate"/>
      </w:r>
      <w:r>
        <w:t>66</w:t>
      </w:r>
      <w:r>
        <w:fldChar w:fldCharType="end"/>
      </w:r>
    </w:p>
    <w:p w14:paraId="761364CF" w14:textId="77777777" w:rsidR="00000000" w:rsidRDefault="00B90FE9">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_Toc75077161 \h </w:instrText>
      </w:r>
      <w:r>
        <w:fldChar w:fldCharType="separate"/>
      </w:r>
      <w:r>
        <w:t>67</w:t>
      </w:r>
      <w:r>
        <w:fldChar w:fldCharType="end"/>
      </w:r>
    </w:p>
    <w:p w14:paraId="610F4A44" w14:textId="77777777" w:rsidR="00000000" w:rsidRDefault="00B90FE9">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_Toc75077162 \h </w:instrText>
      </w:r>
      <w:r>
        <w:fldChar w:fldCharType="separate"/>
      </w:r>
      <w:r>
        <w:t>68</w:t>
      </w:r>
      <w:r>
        <w:fldChar w:fldCharType="end"/>
      </w:r>
    </w:p>
    <w:p w14:paraId="22A0F04A" w14:textId="77777777" w:rsidR="00000000" w:rsidRDefault="00B90FE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w:instrText>
      </w:r>
      <w:r>
        <w:instrText xml:space="preserve">oc75077163 \h </w:instrText>
      </w:r>
      <w:r>
        <w:fldChar w:fldCharType="separate"/>
      </w:r>
      <w:r>
        <w:t>69</w:t>
      </w:r>
      <w:r>
        <w:fldChar w:fldCharType="end"/>
      </w:r>
    </w:p>
    <w:p w14:paraId="132F1BB4" w14:textId="77777777" w:rsidR="00000000" w:rsidRDefault="00B90FE9">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_Toc75077164 \h </w:instrText>
      </w:r>
      <w:r>
        <w:fldChar w:fldCharType="separate"/>
      </w:r>
      <w:r>
        <w:t>69</w:t>
      </w:r>
      <w:r>
        <w:fldChar w:fldCharType="end"/>
      </w:r>
    </w:p>
    <w:p w14:paraId="1146938C"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דיני הראיות (הגנת ילדים)</w:t>
      </w:r>
      <w:r>
        <w:t xml:space="preserve"> (</w:t>
      </w:r>
      <w:r>
        <w:rPr>
          <w:rtl/>
        </w:rPr>
        <w:t xml:space="preserve">תיקון - חקירת ילד שלא בהרשאת </w:t>
      </w:r>
      <w:r>
        <w:t xml:space="preserve"> </w:t>
      </w:r>
      <w:r>
        <w:rPr>
          <w:rtl/>
        </w:rPr>
        <w:t>חוקר ילדים), התשס"ג-2003</w:t>
      </w:r>
      <w:r>
        <w:tab/>
      </w:r>
      <w:r>
        <w:fldChar w:fldCharType="begin"/>
      </w:r>
      <w:r>
        <w:instrText xml:space="preserve"> PAGEREF _Toc75077165 \h </w:instrText>
      </w:r>
      <w:r>
        <w:fldChar w:fldCharType="separate"/>
      </w:r>
      <w:r>
        <w:t>69</w:t>
      </w:r>
      <w:r>
        <w:fldChar w:fldCharType="end"/>
      </w:r>
    </w:p>
    <w:p w14:paraId="5B971C74" w14:textId="77777777" w:rsidR="00000000" w:rsidRDefault="00B90FE9">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_Toc75077166 \h </w:instrText>
      </w:r>
      <w:r>
        <w:fldChar w:fldCharType="separate"/>
      </w:r>
      <w:r>
        <w:t>70</w:t>
      </w:r>
      <w:r>
        <w:fldChar w:fldCharType="end"/>
      </w:r>
    </w:p>
    <w:p w14:paraId="4F2B69A1" w14:textId="77777777" w:rsidR="00000000" w:rsidRDefault="00B90FE9">
      <w:pPr>
        <w:pStyle w:val="TOC2"/>
        <w:tabs>
          <w:tab w:val="right" w:leader="dot" w:pos="8296"/>
        </w:tabs>
        <w:ind w:right="0"/>
        <w:rPr>
          <w:rFonts w:ascii="Times New Roman" w:hAnsi="Times New Roman" w:cs="Times New Roman"/>
          <w:sz w:val="24"/>
          <w:szCs w:val="24"/>
        </w:rPr>
      </w:pPr>
      <w:r>
        <w:rPr>
          <w:rtl/>
        </w:rPr>
        <w:t>שר המ</w:t>
      </w:r>
      <w:r>
        <w:rPr>
          <w:rtl/>
        </w:rPr>
        <w:t>שפטים יוסף לפיד:</w:t>
      </w:r>
      <w:r>
        <w:tab/>
      </w:r>
      <w:r>
        <w:fldChar w:fldCharType="begin"/>
      </w:r>
      <w:r>
        <w:instrText xml:space="preserve"> PAGEREF _Toc75077167 \h </w:instrText>
      </w:r>
      <w:r>
        <w:fldChar w:fldCharType="separate"/>
      </w:r>
      <w:r>
        <w:t>72</w:t>
      </w:r>
      <w:r>
        <w:fldChar w:fldCharType="end"/>
      </w:r>
    </w:p>
    <w:p w14:paraId="4F801702" w14:textId="77777777" w:rsidR="00000000" w:rsidRDefault="00B90F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_Toc75077168 \h </w:instrText>
      </w:r>
      <w:r>
        <w:fldChar w:fldCharType="separate"/>
      </w:r>
      <w:r>
        <w:t>73</w:t>
      </w:r>
      <w:r>
        <w:fldChar w:fldCharType="end"/>
      </w:r>
    </w:p>
    <w:p w14:paraId="7FFF998A"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הבחירות לכנסת [נוסח משולב] (תיקון - התפלגות של </w:t>
      </w:r>
      <w:r>
        <w:t xml:space="preserve"> </w:t>
      </w:r>
      <w:r>
        <w:rPr>
          <w:rtl/>
        </w:rPr>
        <w:t>סיעה)</w:t>
      </w:r>
      <w:r>
        <w:t xml:space="preserve">, </w:t>
      </w:r>
      <w:r>
        <w:rPr>
          <w:rtl/>
        </w:rPr>
        <w:t>התשס"ד-2003</w:t>
      </w:r>
      <w:r>
        <w:tab/>
      </w:r>
      <w:r>
        <w:fldChar w:fldCharType="begin"/>
      </w:r>
      <w:r>
        <w:instrText xml:space="preserve"> PAGEREF _Toc75077169 \h </w:instrText>
      </w:r>
      <w:r>
        <w:fldChar w:fldCharType="separate"/>
      </w:r>
      <w:r>
        <w:t>75</w:t>
      </w:r>
      <w:r>
        <w:fldChar w:fldCharType="end"/>
      </w:r>
    </w:p>
    <w:p w14:paraId="0BB23FF8" w14:textId="77777777" w:rsidR="00000000" w:rsidRDefault="00B90FE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_Toc75077170 \h </w:instrText>
      </w:r>
      <w:r>
        <w:fldChar w:fldCharType="separate"/>
      </w:r>
      <w:r>
        <w:t>75</w:t>
      </w:r>
      <w:r>
        <w:fldChar w:fldCharType="end"/>
      </w:r>
    </w:p>
    <w:p w14:paraId="504CB1E2"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_Toc75077171 \h </w:instrText>
      </w:r>
      <w:r>
        <w:fldChar w:fldCharType="separate"/>
      </w:r>
      <w:r>
        <w:t>76</w:t>
      </w:r>
      <w:r>
        <w:fldChar w:fldCharType="end"/>
      </w:r>
    </w:p>
    <w:p w14:paraId="29510C0F" w14:textId="77777777" w:rsidR="00000000" w:rsidRDefault="00B90F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_Toc75077172 \h </w:instrText>
      </w:r>
      <w:r>
        <w:fldChar w:fldCharType="separate"/>
      </w:r>
      <w:r>
        <w:t>76</w:t>
      </w:r>
      <w:r>
        <w:fldChar w:fldCharType="end"/>
      </w:r>
    </w:p>
    <w:p w14:paraId="254876F0"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ההתיישנות (תיקון – חישוב</w:t>
      </w:r>
      <w:r>
        <w:t xml:space="preserve"> </w:t>
      </w:r>
      <w:r>
        <w:rPr>
          <w:rtl/>
        </w:rPr>
        <w:t xml:space="preserve">תקופת ההתיישנות לתובע עם פיגור </w:t>
      </w:r>
      <w:r>
        <w:t xml:space="preserve"> </w:t>
      </w:r>
      <w:r>
        <w:rPr>
          <w:rtl/>
        </w:rPr>
        <w:t>שכלי</w:t>
      </w:r>
      <w:r>
        <w:t xml:space="preserve">), </w:t>
      </w:r>
      <w:r>
        <w:rPr>
          <w:rtl/>
        </w:rPr>
        <w:t>התשס"ג-</w:t>
      </w:r>
      <w:r>
        <w:t>2003</w:t>
      </w:r>
      <w:r>
        <w:tab/>
      </w:r>
      <w:r>
        <w:fldChar w:fldCharType="begin"/>
      </w:r>
      <w:r>
        <w:instrText xml:space="preserve"> PAGEREF _Toc75077173 \h </w:instrText>
      </w:r>
      <w:r>
        <w:fldChar w:fldCharType="separate"/>
      </w:r>
      <w:r>
        <w:t>78</w:t>
      </w:r>
      <w:r>
        <w:fldChar w:fldCharType="end"/>
      </w:r>
    </w:p>
    <w:p w14:paraId="6807A6B5" w14:textId="77777777" w:rsidR="00000000" w:rsidRDefault="00B90F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w:t>
      </w:r>
      <w:r>
        <w:rPr>
          <w:rtl/>
        </w:rPr>
        <w:t>ימד):</w:t>
      </w:r>
      <w:r>
        <w:tab/>
      </w:r>
      <w:r>
        <w:fldChar w:fldCharType="begin"/>
      </w:r>
      <w:r>
        <w:instrText xml:space="preserve"> PAGEREF _Toc75077174 \h </w:instrText>
      </w:r>
      <w:r>
        <w:fldChar w:fldCharType="separate"/>
      </w:r>
      <w:r>
        <w:t>79</w:t>
      </w:r>
      <w:r>
        <w:fldChar w:fldCharType="end"/>
      </w:r>
    </w:p>
    <w:p w14:paraId="08935F93"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_Toc75077175 \h </w:instrText>
      </w:r>
      <w:r>
        <w:fldChar w:fldCharType="separate"/>
      </w:r>
      <w:r>
        <w:t>79</w:t>
      </w:r>
      <w:r>
        <w:fldChar w:fldCharType="end"/>
      </w:r>
    </w:p>
    <w:p w14:paraId="18C63A82"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המבחן (מס' 4)</w:t>
      </w:r>
      <w:r>
        <w:t xml:space="preserve"> (</w:t>
      </w:r>
      <w:r>
        <w:rPr>
          <w:rtl/>
        </w:rPr>
        <w:t xml:space="preserve">מבחן בצירוף לעונש </w:t>
      </w:r>
      <w:r>
        <w:t xml:space="preserve"> </w:t>
      </w:r>
      <w:r>
        <w:rPr>
          <w:rtl/>
        </w:rPr>
        <w:t>נוסף), התשס"ג-2003</w:t>
      </w:r>
      <w:r>
        <w:tab/>
      </w:r>
      <w:r>
        <w:fldChar w:fldCharType="begin"/>
      </w:r>
      <w:r>
        <w:instrText xml:space="preserve"> PAGEREF _Toc75077176 \h </w:instrText>
      </w:r>
      <w:r>
        <w:fldChar w:fldCharType="separate"/>
      </w:r>
      <w:r>
        <w:t>80</w:t>
      </w:r>
      <w:r>
        <w:fldChar w:fldCharType="end"/>
      </w:r>
    </w:p>
    <w:p w14:paraId="07BF583C" w14:textId="77777777" w:rsidR="00000000" w:rsidRDefault="00B90FE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_Toc75077177 \h </w:instrText>
      </w:r>
      <w:r>
        <w:fldChar w:fldCharType="separate"/>
      </w:r>
      <w:r>
        <w:t>80</w:t>
      </w:r>
      <w:r>
        <w:fldChar w:fldCharType="end"/>
      </w:r>
    </w:p>
    <w:p w14:paraId="52A8A274" w14:textId="77777777" w:rsidR="00000000" w:rsidRDefault="00B90FE9">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המשפטים יוסף לפיד:</w:t>
      </w:r>
      <w:r>
        <w:tab/>
      </w:r>
      <w:r>
        <w:fldChar w:fldCharType="begin"/>
      </w:r>
      <w:r>
        <w:instrText xml:space="preserve"> PAGEREF _Toc75077178 \h </w:instrText>
      </w:r>
      <w:r>
        <w:fldChar w:fldCharType="separate"/>
      </w:r>
      <w:r>
        <w:t>81</w:t>
      </w:r>
      <w:r>
        <w:fldChar w:fldCharType="end"/>
      </w:r>
    </w:p>
    <w:p w14:paraId="2A6D1FDF" w14:textId="77777777" w:rsidR="00000000" w:rsidRDefault="00B90FE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_Toc75077179 \h </w:instrText>
      </w:r>
      <w:r>
        <w:fldChar w:fldCharType="separate"/>
      </w:r>
      <w:r>
        <w:t>81</w:t>
      </w:r>
      <w:r>
        <w:fldChar w:fldCharType="end"/>
      </w:r>
    </w:p>
    <w:p w14:paraId="376C7EC9" w14:textId="77777777" w:rsidR="00000000" w:rsidRDefault="00B90FE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w:t>
      </w:r>
      <w:r>
        <w:tab/>
      </w:r>
      <w:r>
        <w:fldChar w:fldCharType="begin"/>
      </w:r>
      <w:r>
        <w:instrText xml:space="preserve"> PAGEREF _Toc75077180 \h </w:instrText>
      </w:r>
      <w:r>
        <w:fldChar w:fldCharType="separate"/>
      </w:r>
      <w:r>
        <w:t>82</w:t>
      </w:r>
      <w:r>
        <w:fldChar w:fldCharType="end"/>
      </w:r>
    </w:p>
    <w:p w14:paraId="5848B784"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רישוי עסקים (תיקון - עשיית נקב בגוף), התשס"ג-2003</w:t>
      </w:r>
      <w:r>
        <w:tab/>
      </w:r>
      <w:r>
        <w:fldChar w:fldCharType="begin"/>
      </w:r>
      <w:r>
        <w:instrText xml:space="preserve"> PAGEREF _Toc75077181 \h </w:instrText>
      </w:r>
      <w:r>
        <w:fldChar w:fldCharType="separate"/>
      </w:r>
      <w:r>
        <w:t>84</w:t>
      </w:r>
      <w:r>
        <w:fldChar w:fldCharType="end"/>
      </w:r>
    </w:p>
    <w:p w14:paraId="78B51C44" w14:textId="77777777" w:rsidR="00000000" w:rsidRDefault="00B90FE9">
      <w:pPr>
        <w:pStyle w:val="TOC2"/>
        <w:tabs>
          <w:tab w:val="right" w:leader="dot" w:pos="8296"/>
        </w:tabs>
        <w:ind w:right="0"/>
        <w:rPr>
          <w:rFonts w:ascii="Times New Roman" w:hAnsi="Times New Roman" w:cs="Times New Roman"/>
          <w:sz w:val="24"/>
          <w:szCs w:val="24"/>
        </w:rPr>
      </w:pPr>
      <w:r>
        <w:rPr>
          <w:rtl/>
        </w:rPr>
        <w:t>גי</w:t>
      </w:r>
      <w:r>
        <w:rPr>
          <w:rtl/>
        </w:rPr>
        <w:t>לה</w:t>
      </w:r>
      <w:r>
        <w:t xml:space="preserve"> </w:t>
      </w:r>
      <w:r>
        <w:rPr>
          <w:rtl/>
        </w:rPr>
        <w:t>פינקלשטיין (מפד"ל):</w:t>
      </w:r>
      <w:r>
        <w:tab/>
      </w:r>
      <w:r>
        <w:fldChar w:fldCharType="begin"/>
      </w:r>
      <w:r>
        <w:instrText xml:space="preserve"> PAGEREF _Toc75077182 \h </w:instrText>
      </w:r>
      <w:r>
        <w:fldChar w:fldCharType="separate"/>
      </w:r>
      <w:r>
        <w:t>84</w:t>
      </w:r>
      <w:r>
        <w:fldChar w:fldCharType="end"/>
      </w:r>
    </w:p>
    <w:p w14:paraId="570A4A52"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_Toc75077183 \h </w:instrText>
      </w:r>
      <w:r>
        <w:fldChar w:fldCharType="separate"/>
      </w:r>
      <w:r>
        <w:t>85</w:t>
      </w:r>
      <w:r>
        <w:fldChar w:fldCharType="end"/>
      </w:r>
    </w:p>
    <w:p w14:paraId="40D2221A" w14:textId="77777777" w:rsidR="00000000" w:rsidRDefault="00B90FE9">
      <w:pPr>
        <w:pStyle w:val="TOC1"/>
        <w:tabs>
          <w:tab w:val="right" w:leader="dot" w:pos="8296"/>
        </w:tabs>
        <w:rPr>
          <w:rFonts w:ascii="Times New Roman" w:hAnsi="Times New Roman" w:cs="Times New Roman"/>
          <w:sz w:val="24"/>
          <w:szCs w:val="24"/>
        </w:rPr>
      </w:pPr>
      <w:r>
        <w:rPr>
          <w:rtl/>
        </w:rPr>
        <w:t xml:space="preserve">הצעת חוק </w:t>
      </w:r>
      <w:r>
        <w:t xml:space="preserve"> </w:t>
      </w:r>
      <w:r>
        <w:rPr>
          <w:rtl/>
        </w:rPr>
        <w:t>בנק ישראל (תיקון - תקציב בנק ישראל), התשס"ג-2003</w:t>
      </w:r>
      <w:r>
        <w:tab/>
      </w:r>
      <w:r>
        <w:fldChar w:fldCharType="begin"/>
      </w:r>
      <w:r>
        <w:instrText xml:space="preserve"> PAGEREF _Toc75077184 \h </w:instrText>
      </w:r>
      <w:r>
        <w:fldChar w:fldCharType="separate"/>
      </w:r>
      <w:r>
        <w:t>86</w:t>
      </w:r>
      <w:r>
        <w:fldChar w:fldCharType="end"/>
      </w:r>
    </w:p>
    <w:p w14:paraId="58731204" w14:textId="77777777" w:rsidR="00000000" w:rsidRDefault="00B90FE9">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_Toc75077185 \h </w:instrText>
      </w:r>
      <w:r>
        <w:fldChar w:fldCharType="separate"/>
      </w:r>
      <w:r>
        <w:t>86</w:t>
      </w:r>
      <w:r>
        <w:fldChar w:fldCharType="end"/>
      </w:r>
    </w:p>
    <w:p w14:paraId="518703BC" w14:textId="77777777" w:rsidR="00000000" w:rsidRDefault="00B90FE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w:t>
      </w:r>
      <w:r>
        <w:rPr>
          <w:rtl/>
        </w:rPr>
        <w:t>מן (יהדות התורה):</w:t>
      </w:r>
      <w:r>
        <w:tab/>
      </w:r>
      <w:r>
        <w:fldChar w:fldCharType="begin"/>
      </w:r>
      <w:r>
        <w:instrText xml:space="preserve"> PAGEREF _Toc75077186 \h </w:instrText>
      </w:r>
      <w:r>
        <w:fldChar w:fldCharType="separate"/>
      </w:r>
      <w:r>
        <w:t>87</w:t>
      </w:r>
      <w:r>
        <w:fldChar w:fldCharType="end"/>
      </w:r>
    </w:p>
    <w:p w14:paraId="43A72CCC"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יסודות התקציב (תיקון - הגבלת שכר), התשס"ד-2003</w:t>
      </w:r>
      <w:r>
        <w:tab/>
      </w:r>
      <w:r>
        <w:fldChar w:fldCharType="begin"/>
      </w:r>
      <w:r>
        <w:instrText xml:space="preserve"> PAGEREF _Toc75077187 \h </w:instrText>
      </w:r>
      <w:r>
        <w:fldChar w:fldCharType="separate"/>
      </w:r>
      <w:r>
        <w:t>89</w:t>
      </w:r>
      <w:r>
        <w:fldChar w:fldCharType="end"/>
      </w:r>
    </w:p>
    <w:p w14:paraId="7F6E5E5B" w14:textId="77777777" w:rsidR="00000000" w:rsidRDefault="00B90FE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_Toc75077188 \h </w:instrText>
      </w:r>
      <w:r>
        <w:fldChar w:fldCharType="separate"/>
      </w:r>
      <w:r>
        <w:t>89</w:t>
      </w:r>
      <w:r>
        <w:fldChar w:fldCharType="end"/>
      </w:r>
    </w:p>
    <w:p w14:paraId="4826B781"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יסודות התקציב (תיקון - שכר מרבי לעובדים חדשים </w:t>
      </w:r>
      <w:r>
        <w:t xml:space="preserve"> </w:t>
      </w:r>
      <w:r>
        <w:rPr>
          <w:rtl/>
        </w:rPr>
        <w:t>המועס</w:t>
      </w:r>
      <w:r>
        <w:rPr>
          <w:rtl/>
        </w:rPr>
        <w:t>קים בגוף מתוקצב או בגוף נתמך), התשס"ד-2003</w:t>
      </w:r>
      <w:r>
        <w:tab/>
      </w:r>
      <w:r>
        <w:fldChar w:fldCharType="begin"/>
      </w:r>
      <w:r>
        <w:instrText xml:space="preserve"> PAGEREF _Toc75077189 \h </w:instrText>
      </w:r>
      <w:r>
        <w:fldChar w:fldCharType="separate"/>
      </w:r>
      <w:r>
        <w:t>90</w:t>
      </w:r>
      <w:r>
        <w:fldChar w:fldCharType="end"/>
      </w:r>
    </w:p>
    <w:p w14:paraId="105A9FD1" w14:textId="77777777" w:rsidR="00000000" w:rsidRDefault="00B90FE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_Toc75077190 \h </w:instrText>
      </w:r>
      <w:r>
        <w:fldChar w:fldCharType="separate"/>
      </w:r>
      <w:r>
        <w:t>90</w:t>
      </w:r>
      <w:r>
        <w:fldChar w:fldCharType="end"/>
      </w:r>
    </w:p>
    <w:p w14:paraId="7FB1C121" w14:textId="77777777" w:rsidR="00000000" w:rsidRDefault="00B90FE9">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_Toc75077191 \h </w:instrText>
      </w:r>
      <w:r>
        <w:fldChar w:fldCharType="separate"/>
      </w:r>
      <w:r>
        <w:t>91</w:t>
      </w:r>
      <w:r>
        <w:fldChar w:fldCharType="end"/>
      </w:r>
    </w:p>
    <w:p w14:paraId="614B15A2" w14:textId="77777777" w:rsidR="00000000" w:rsidRDefault="00B90FE9">
      <w:pPr>
        <w:pStyle w:val="TOC1"/>
        <w:tabs>
          <w:tab w:val="right" w:leader="dot" w:pos="8296"/>
        </w:tabs>
        <w:rPr>
          <w:rFonts w:ascii="Times New Roman" w:hAnsi="Times New Roman" w:cs="Times New Roman"/>
          <w:sz w:val="24"/>
          <w:szCs w:val="24"/>
        </w:rPr>
      </w:pPr>
      <w:r>
        <w:rPr>
          <w:rtl/>
        </w:rPr>
        <w:t>הצעת חוק חופשה שנתית (תיקון - אורך החופשה), התשס"ג-2003</w:t>
      </w:r>
      <w:r>
        <w:tab/>
      </w:r>
      <w:r>
        <w:fldChar w:fldCharType="begin"/>
      </w:r>
      <w:r>
        <w:instrText xml:space="preserve"> PAGEREF _Toc75077192 \h</w:instrText>
      </w:r>
      <w:r>
        <w:instrText xml:space="preserve"> </w:instrText>
      </w:r>
      <w:r>
        <w:fldChar w:fldCharType="separate"/>
      </w:r>
      <w:r>
        <w:t>95</w:t>
      </w:r>
      <w:r>
        <w:fldChar w:fldCharType="end"/>
      </w:r>
    </w:p>
    <w:p w14:paraId="1889D16E" w14:textId="77777777" w:rsidR="00000000" w:rsidRDefault="00B90FE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_Toc75077193 \h </w:instrText>
      </w:r>
      <w:r>
        <w:fldChar w:fldCharType="separate"/>
      </w:r>
      <w:r>
        <w:t>96</w:t>
      </w:r>
      <w:r>
        <w:fldChar w:fldCharType="end"/>
      </w:r>
    </w:p>
    <w:p w14:paraId="7A3419D0" w14:textId="77777777" w:rsidR="00000000" w:rsidRDefault="00B90FE9">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עבודת נשים (תיקון - פיטורי אשה הרה </w:t>
      </w:r>
      <w:r>
        <w:t xml:space="preserve"> </w:t>
      </w:r>
      <w:r>
        <w:rPr>
          <w:rtl/>
        </w:rPr>
        <w:t>על</w:t>
      </w:r>
      <w:r>
        <w:t>-</w:t>
      </w:r>
      <w:r>
        <w:rPr>
          <w:rtl/>
        </w:rPr>
        <w:t>ידי חברת כוח</w:t>
      </w:r>
      <w:r>
        <w:t>-</w:t>
      </w:r>
      <w:r>
        <w:rPr>
          <w:rtl/>
        </w:rPr>
        <w:t>אדם</w:t>
      </w:r>
      <w:r>
        <w:t xml:space="preserve">), </w:t>
      </w:r>
      <w:r>
        <w:rPr>
          <w:rtl/>
        </w:rPr>
        <w:t>התשס"ג-2003</w:t>
      </w:r>
      <w:r>
        <w:tab/>
      </w:r>
      <w:r>
        <w:fldChar w:fldCharType="begin"/>
      </w:r>
      <w:r>
        <w:instrText xml:space="preserve"> PAGEREF _Toc75077194 \h </w:instrText>
      </w:r>
      <w:r>
        <w:fldChar w:fldCharType="separate"/>
      </w:r>
      <w:r>
        <w:t>98</w:t>
      </w:r>
      <w:r>
        <w:fldChar w:fldCharType="end"/>
      </w:r>
    </w:p>
    <w:p w14:paraId="3BCF2AE3" w14:textId="77777777" w:rsidR="00000000" w:rsidRDefault="00B90FE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_Toc75077195 \h </w:instrText>
      </w:r>
      <w:r>
        <w:fldChar w:fldCharType="separate"/>
      </w:r>
      <w:r>
        <w:t>98</w:t>
      </w:r>
      <w:r>
        <w:fldChar w:fldCharType="end"/>
      </w:r>
    </w:p>
    <w:p w14:paraId="15AD16B7" w14:textId="77777777" w:rsidR="00000000" w:rsidRDefault="00B90FE9">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שר התעשייה, המסחר והתעסוקה </w:t>
      </w:r>
      <w:r>
        <w:rPr>
          <w:rtl/>
        </w:rPr>
        <w:t>מיכאל רצון:</w:t>
      </w:r>
      <w:r>
        <w:tab/>
      </w:r>
      <w:r>
        <w:fldChar w:fldCharType="begin"/>
      </w:r>
      <w:r>
        <w:instrText xml:space="preserve"> PAGEREF _Toc75077196 \h </w:instrText>
      </w:r>
      <w:r>
        <w:fldChar w:fldCharType="separate"/>
      </w:r>
      <w:r>
        <w:t>99</w:t>
      </w:r>
      <w:r>
        <w:fldChar w:fldCharType="end"/>
      </w:r>
    </w:p>
    <w:p w14:paraId="2C4D3290" w14:textId="77777777" w:rsidR="00000000" w:rsidRDefault="00B90F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_Toc75077197 \h </w:instrText>
      </w:r>
      <w:r>
        <w:fldChar w:fldCharType="separate"/>
      </w:r>
      <w:r>
        <w:t>100</w:t>
      </w:r>
      <w:r>
        <w:fldChar w:fldCharType="end"/>
      </w:r>
    </w:p>
    <w:p w14:paraId="28998E1D" w14:textId="77777777" w:rsidR="00000000" w:rsidRDefault="00B90FE9">
      <w:pPr>
        <w:pStyle w:val="TOC1"/>
        <w:tabs>
          <w:tab w:val="right" w:leader="dot" w:pos="8296"/>
        </w:tabs>
        <w:rPr>
          <w:rFonts w:ascii="Times New Roman" w:hAnsi="Times New Roman" w:cs="Times New Roman"/>
          <w:sz w:val="24"/>
          <w:szCs w:val="24"/>
        </w:rPr>
      </w:pPr>
      <w:r>
        <w:rPr>
          <w:rtl/>
        </w:rPr>
        <w:t>מצוקת הרשויות המקומיות</w:t>
      </w:r>
      <w:r>
        <w:t xml:space="preserve"> - </w:t>
      </w:r>
      <w:r>
        <w:rPr>
          <w:rtl/>
        </w:rPr>
        <w:t>אי-תשלום משכורות</w:t>
      </w:r>
      <w:r>
        <w:tab/>
      </w:r>
      <w:r>
        <w:fldChar w:fldCharType="begin"/>
      </w:r>
      <w:r>
        <w:instrText xml:space="preserve"> PAGEREF _Toc75077198 \h </w:instrText>
      </w:r>
      <w:r>
        <w:fldChar w:fldCharType="separate"/>
      </w:r>
      <w:r>
        <w:t>100</w:t>
      </w:r>
      <w:r>
        <w:fldChar w:fldCharType="end"/>
      </w:r>
    </w:p>
    <w:p w14:paraId="25EDB32C" w14:textId="77777777" w:rsidR="00000000" w:rsidRDefault="00B90FE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_Toc75077199 \h </w:instrText>
      </w:r>
      <w:r>
        <w:fldChar w:fldCharType="separate"/>
      </w:r>
      <w:r>
        <w:t>101</w:t>
      </w:r>
      <w:r>
        <w:fldChar w:fldCharType="end"/>
      </w:r>
    </w:p>
    <w:p w14:paraId="2AFF6126" w14:textId="77777777" w:rsidR="00000000" w:rsidRDefault="00B90FE9">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w:instrText>
      </w:r>
      <w:r>
        <w:instrText xml:space="preserve">F _Toc75077200 \h </w:instrText>
      </w:r>
      <w:r>
        <w:fldChar w:fldCharType="separate"/>
      </w:r>
      <w:r>
        <w:t>102</w:t>
      </w:r>
      <w:r>
        <w:fldChar w:fldCharType="end"/>
      </w:r>
    </w:p>
    <w:p w14:paraId="223EB131" w14:textId="77777777" w:rsidR="00000000" w:rsidRDefault="00B90FE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w:t>
      </w:r>
      <w:r>
        <w:t>-</w:t>
      </w:r>
      <w:r>
        <w:rPr>
          <w:rtl/>
        </w:rPr>
        <w:t>מימד):</w:t>
      </w:r>
      <w:r>
        <w:tab/>
      </w:r>
      <w:r>
        <w:fldChar w:fldCharType="begin"/>
      </w:r>
      <w:r>
        <w:instrText xml:space="preserve"> PAGEREF _Toc75077201 \h </w:instrText>
      </w:r>
      <w:r>
        <w:fldChar w:fldCharType="separate"/>
      </w:r>
      <w:r>
        <w:t>106</w:t>
      </w:r>
      <w:r>
        <w:fldChar w:fldCharType="end"/>
      </w:r>
    </w:p>
    <w:p w14:paraId="5A207C17" w14:textId="77777777" w:rsidR="00000000" w:rsidRDefault="00B90FE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_Toc75077202 \h </w:instrText>
      </w:r>
      <w:r>
        <w:fldChar w:fldCharType="separate"/>
      </w:r>
      <w:r>
        <w:t>109</w:t>
      </w:r>
      <w:r>
        <w:fldChar w:fldCharType="end"/>
      </w:r>
    </w:p>
    <w:p w14:paraId="2B456FA6" w14:textId="77777777" w:rsidR="00000000" w:rsidRDefault="00B90FE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_Toc75077203 \h </w:instrText>
      </w:r>
      <w:r>
        <w:fldChar w:fldCharType="separate"/>
      </w:r>
      <w:r>
        <w:t>111</w:t>
      </w:r>
      <w:r>
        <w:fldChar w:fldCharType="end"/>
      </w:r>
    </w:p>
    <w:p w14:paraId="21D8FF5C" w14:textId="77777777" w:rsidR="00000000" w:rsidRDefault="00B90FE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_Toc75077204 \h </w:instrText>
      </w:r>
      <w:r>
        <w:fldChar w:fldCharType="separate"/>
      </w:r>
      <w:r>
        <w:t>112</w:t>
      </w:r>
      <w:r>
        <w:fldChar w:fldCharType="end"/>
      </w:r>
    </w:p>
    <w:p w14:paraId="1CC92DE9" w14:textId="77777777" w:rsidR="00000000" w:rsidRDefault="00B90FE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rPr>
          <w:rtl/>
        </w:rPr>
        <w:t>:</w:t>
      </w:r>
      <w:r>
        <w:tab/>
      </w:r>
      <w:r>
        <w:fldChar w:fldCharType="begin"/>
      </w:r>
      <w:r>
        <w:instrText xml:space="preserve"> PAGEREF _Toc75077205 \h </w:instrText>
      </w:r>
      <w:r>
        <w:fldChar w:fldCharType="separate"/>
      </w:r>
      <w:r>
        <w:t>113</w:t>
      </w:r>
      <w:r>
        <w:fldChar w:fldCharType="end"/>
      </w:r>
    </w:p>
    <w:p w14:paraId="6CF3140A" w14:textId="77777777" w:rsidR="00000000" w:rsidRDefault="00B90FE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_Toc75077206 \h </w:instrText>
      </w:r>
      <w:r>
        <w:fldChar w:fldCharType="separate"/>
      </w:r>
      <w:r>
        <w:t>115</w:t>
      </w:r>
      <w:r>
        <w:fldChar w:fldCharType="end"/>
      </w:r>
    </w:p>
    <w:p w14:paraId="4454C004" w14:textId="77777777" w:rsidR="00000000" w:rsidRDefault="00B90FE9">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_Toc75077207 \h </w:instrText>
      </w:r>
      <w:r>
        <w:fldChar w:fldCharType="separate"/>
      </w:r>
      <w:r>
        <w:t>120</w:t>
      </w:r>
      <w:r>
        <w:fldChar w:fldCharType="end"/>
      </w:r>
    </w:p>
    <w:p w14:paraId="02572104"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_Toc75077208 \h </w:instrText>
      </w:r>
      <w:r>
        <w:fldChar w:fldCharType="separate"/>
      </w:r>
      <w:r>
        <w:t>124</w:t>
      </w:r>
      <w:r>
        <w:fldChar w:fldCharType="end"/>
      </w:r>
    </w:p>
    <w:p w14:paraId="639A3579" w14:textId="77777777" w:rsidR="00000000" w:rsidRDefault="00B90FE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_Toc75077209 \h </w:instrText>
      </w:r>
      <w:r>
        <w:fldChar w:fldCharType="separate"/>
      </w:r>
      <w:r>
        <w:t>142</w:t>
      </w:r>
      <w:r>
        <w:fldChar w:fldCharType="end"/>
      </w:r>
    </w:p>
    <w:p w14:paraId="2E024471" w14:textId="77777777" w:rsidR="00000000" w:rsidRDefault="00B90FE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w:t>
      </w:r>
      <w:r>
        <w:rPr>
          <w:rtl/>
        </w:rPr>
        <w:t>א (בל"ד):</w:t>
      </w:r>
      <w:r>
        <w:tab/>
      </w:r>
      <w:r>
        <w:fldChar w:fldCharType="begin"/>
      </w:r>
      <w:r>
        <w:instrText xml:space="preserve"> PAGEREF _Toc75077210 \h </w:instrText>
      </w:r>
      <w:r>
        <w:fldChar w:fldCharType="separate"/>
      </w:r>
      <w:r>
        <w:t>142</w:t>
      </w:r>
      <w:r>
        <w:fldChar w:fldCharType="end"/>
      </w:r>
    </w:p>
    <w:p w14:paraId="28087998" w14:textId="77777777" w:rsidR="00000000" w:rsidRDefault="00B90FE9">
      <w:pPr>
        <w:pStyle w:val="TOC2"/>
        <w:tabs>
          <w:tab w:val="right" w:leader="dot" w:pos="8296"/>
        </w:tabs>
        <w:ind w:right="0"/>
        <w:rPr>
          <w:rFonts w:ascii="Times New Roman" w:hAnsi="Times New Roman" w:cs="Times New Roman"/>
          <w:sz w:val="24"/>
          <w:szCs w:val="24"/>
        </w:rPr>
      </w:pPr>
      <w:r>
        <w:rPr>
          <w:rtl/>
        </w:rPr>
        <w:t>היו"ר אלי</w:t>
      </w:r>
      <w:r>
        <w:t xml:space="preserve"> </w:t>
      </w:r>
      <w:r>
        <w:rPr>
          <w:rtl/>
        </w:rPr>
        <w:t>בן-מנחם:</w:t>
      </w:r>
      <w:r>
        <w:tab/>
      </w:r>
      <w:r>
        <w:fldChar w:fldCharType="begin"/>
      </w:r>
      <w:r>
        <w:instrText xml:space="preserve"> PAGEREF _Toc75077211 \h </w:instrText>
      </w:r>
      <w:r>
        <w:fldChar w:fldCharType="separate"/>
      </w:r>
      <w:r>
        <w:t>143</w:t>
      </w:r>
      <w:r>
        <w:fldChar w:fldCharType="end"/>
      </w:r>
    </w:p>
    <w:p w14:paraId="682D8E30" w14:textId="77777777" w:rsidR="00000000" w:rsidRDefault="00B90FE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_Toc75077212 \h </w:instrText>
      </w:r>
      <w:r>
        <w:fldChar w:fldCharType="separate"/>
      </w:r>
      <w:r>
        <w:t>143</w:t>
      </w:r>
      <w:r>
        <w:fldChar w:fldCharType="end"/>
      </w:r>
    </w:p>
    <w:p w14:paraId="36B4BCB3" w14:textId="77777777" w:rsidR="00000000" w:rsidRDefault="00B90FE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_Toc75077213 \h </w:instrText>
      </w:r>
      <w:r>
        <w:fldChar w:fldCharType="separate"/>
      </w:r>
      <w:r>
        <w:t>143</w:t>
      </w:r>
      <w:r>
        <w:fldChar w:fldCharType="end"/>
      </w:r>
    </w:p>
    <w:p w14:paraId="4EB80322"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_Toc75077214 \h </w:instrText>
      </w:r>
      <w:r>
        <w:fldChar w:fldCharType="separate"/>
      </w:r>
      <w:r>
        <w:t>144</w:t>
      </w:r>
      <w:r>
        <w:fldChar w:fldCharType="end"/>
      </w:r>
    </w:p>
    <w:p w14:paraId="045CFC9B" w14:textId="77777777" w:rsidR="00000000" w:rsidRDefault="00B90FE9">
      <w:pPr>
        <w:pStyle w:val="TOC2"/>
        <w:tabs>
          <w:tab w:val="right" w:leader="dot" w:pos="8296"/>
        </w:tabs>
        <w:ind w:right="0"/>
        <w:rPr>
          <w:rFonts w:ascii="Times New Roman" w:hAnsi="Times New Roman" w:cs="Times New Roman"/>
          <w:sz w:val="24"/>
          <w:szCs w:val="24"/>
        </w:rPr>
      </w:pPr>
      <w:r>
        <w:rPr>
          <w:rtl/>
        </w:rPr>
        <w:t>היו"ר אלי</w:t>
      </w:r>
      <w:r>
        <w:t xml:space="preserve"> </w:t>
      </w:r>
      <w:r>
        <w:rPr>
          <w:rtl/>
        </w:rPr>
        <w:t>בן-מנחם:</w:t>
      </w:r>
      <w:r>
        <w:tab/>
      </w:r>
      <w:r>
        <w:fldChar w:fldCharType="begin"/>
      </w:r>
      <w:r>
        <w:instrText xml:space="preserve"> PAGEREF _Toc75077215 \h </w:instrText>
      </w:r>
      <w:r>
        <w:fldChar w:fldCharType="separate"/>
      </w:r>
      <w:r>
        <w:t>144</w:t>
      </w:r>
      <w:r>
        <w:fldChar w:fldCharType="end"/>
      </w:r>
    </w:p>
    <w:p w14:paraId="7E538432" w14:textId="77777777" w:rsidR="00000000" w:rsidRDefault="00B90FE9">
      <w:pPr>
        <w:pStyle w:val="TOC2"/>
        <w:tabs>
          <w:tab w:val="right" w:leader="dot" w:pos="8296"/>
        </w:tabs>
        <w:ind w:right="0"/>
        <w:rPr>
          <w:rFonts w:ascii="Times New Roman" w:hAnsi="Times New Roman" w:cs="Times New Roman"/>
          <w:sz w:val="24"/>
          <w:szCs w:val="24"/>
        </w:rPr>
      </w:pPr>
      <w:r>
        <w:rPr>
          <w:rtl/>
        </w:rPr>
        <w:t>טוב שלא הלכת.</w:t>
      </w:r>
      <w:r>
        <w:tab/>
      </w:r>
      <w:r>
        <w:fldChar w:fldCharType="begin"/>
      </w:r>
      <w:r>
        <w:instrText xml:space="preserve"> PAGEREF _Toc75077216 \h </w:instrText>
      </w:r>
      <w:r>
        <w:fldChar w:fldCharType="separate"/>
      </w:r>
      <w:r>
        <w:t>145</w:t>
      </w:r>
      <w:r>
        <w:fldChar w:fldCharType="end"/>
      </w:r>
    </w:p>
    <w:p w14:paraId="650373B7" w14:textId="77777777" w:rsidR="00000000" w:rsidRDefault="00B90FE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_Toc75077217 \h </w:instrText>
      </w:r>
      <w:r>
        <w:fldChar w:fldCharType="separate"/>
      </w:r>
      <w:r>
        <w:t>145</w:t>
      </w:r>
      <w:r>
        <w:fldChar w:fldCharType="end"/>
      </w:r>
    </w:p>
    <w:p w14:paraId="507B0F91" w14:textId="77777777" w:rsidR="00000000" w:rsidRDefault="00B90FE9">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_Toc75077218 \h </w:instrText>
      </w:r>
      <w:r>
        <w:fldChar w:fldCharType="separate"/>
      </w:r>
      <w:r>
        <w:t>147</w:t>
      </w:r>
      <w:r>
        <w:fldChar w:fldCharType="end"/>
      </w:r>
    </w:p>
    <w:p w14:paraId="1C111095" w14:textId="77777777" w:rsidR="00000000" w:rsidRDefault="00B90FE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w:instrText>
      </w:r>
      <w:r>
        <w:instrText xml:space="preserve">c75077219 \h </w:instrText>
      </w:r>
      <w:r>
        <w:fldChar w:fldCharType="separate"/>
      </w:r>
      <w:r>
        <w:t>147</w:t>
      </w:r>
      <w:r>
        <w:fldChar w:fldCharType="end"/>
      </w:r>
    </w:p>
    <w:p w14:paraId="55B5F4FA" w14:textId="77777777" w:rsidR="00000000" w:rsidRDefault="00B90F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_Toc75077220 \h </w:instrText>
      </w:r>
      <w:r>
        <w:fldChar w:fldCharType="separate"/>
      </w:r>
      <w:r>
        <w:t>149</w:t>
      </w:r>
      <w:r>
        <w:fldChar w:fldCharType="end"/>
      </w:r>
    </w:p>
    <w:p w14:paraId="4083F449" w14:textId="77777777" w:rsidR="00000000" w:rsidRDefault="00B90F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_Toc75077221 \h </w:instrText>
      </w:r>
      <w:r>
        <w:fldChar w:fldCharType="separate"/>
      </w:r>
      <w:r>
        <w:t>149</w:t>
      </w:r>
      <w:r>
        <w:fldChar w:fldCharType="end"/>
      </w:r>
    </w:p>
    <w:p w14:paraId="213F69B7" w14:textId="77777777" w:rsidR="00000000" w:rsidRDefault="00B90FE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_Toc75077222 \h </w:instrText>
      </w:r>
      <w:r>
        <w:fldChar w:fldCharType="separate"/>
      </w:r>
      <w:r>
        <w:t>151</w:t>
      </w:r>
      <w:r>
        <w:fldChar w:fldCharType="end"/>
      </w:r>
    </w:p>
    <w:p w14:paraId="18C7591D" w14:textId="77777777" w:rsidR="00000000" w:rsidRDefault="00B90F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_Toc75077223 \h </w:instrText>
      </w:r>
      <w:r>
        <w:fldChar w:fldCharType="separate"/>
      </w:r>
      <w:r>
        <w:t>152</w:t>
      </w:r>
      <w:r>
        <w:fldChar w:fldCharType="end"/>
      </w:r>
    </w:p>
    <w:p w14:paraId="32B279E3" w14:textId="77777777" w:rsidR="00000000" w:rsidRDefault="00B90FE9">
      <w:pPr>
        <w:pStyle w:val="TOC2"/>
        <w:tabs>
          <w:tab w:val="right" w:leader="dot" w:pos="8296"/>
        </w:tabs>
        <w:ind w:right="0"/>
        <w:rPr>
          <w:rFonts w:ascii="Times New Roman" w:hAnsi="Times New Roman" w:cs="Times New Roman"/>
          <w:sz w:val="24"/>
          <w:szCs w:val="24"/>
        </w:rPr>
      </w:pPr>
      <w:r>
        <w:rPr>
          <w:rtl/>
        </w:rPr>
        <w:t>יחיאל</w:t>
      </w:r>
      <w:r>
        <w:t xml:space="preserve"> </w:t>
      </w:r>
      <w:r>
        <w:rPr>
          <w:rtl/>
        </w:rPr>
        <w:t xml:space="preserve">חזן </w:t>
      </w:r>
      <w:r>
        <w:rPr>
          <w:rtl/>
        </w:rPr>
        <w:t>(הליכוד):</w:t>
      </w:r>
      <w:r>
        <w:tab/>
      </w:r>
      <w:r>
        <w:fldChar w:fldCharType="begin"/>
      </w:r>
      <w:r>
        <w:instrText xml:space="preserve"> PAGEREF _Toc75077224 \h </w:instrText>
      </w:r>
      <w:r>
        <w:fldChar w:fldCharType="separate"/>
      </w:r>
      <w:r>
        <w:t>152</w:t>
      </w:r>
      <w:r>
        <w:fldChar w:fldCharType="end"/>
      </w:r>
    </w:p>
    <w:p w14:paraId="03FAD6D4" w14:textId="77777777" w:rsidR="00000000" w:rsidRDefault="00B90FE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_Toc75077225 \h </w:instrText>
      </w:r>
      <w:r>
        <w:fldChar w:fldCharType="separate"/>
      </w:r>
      <w:r>
        <w:t>153</w:t>
      </w:r>
      <w:r>
        <w:fldChar w:fldCharType="end"/>
      </w:r>
    </w:p>
    <w:p w14:paraId="491042EE" w14:textId="77777777" w:rsidR="00000000" w:rsidRDefault="00B90F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_Toc75077226 \h </w:instrText>
      </w:r>
      <w:r>
        <w:fldChar w:fldCharType="separate"/>
      </w:r>
      <w:r>
        <w:t>154</w:t>
      </w:r>
      <w:r>
        <w:fldChar w:fldCharType="end"/>
      </w:r>
    </w:p>
    <w:p w14:paraId="0FE47BFB" w14:textId="77777777" w:rsidR="00000000" w:rsidRDefault="00B90F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_Toc75077227 \h </w:instrText>
      </w:r>
      <w:r>
        <w:fldChar w:fldCharType="separate"/>
      </w:r>
      <w:r>
        <w:t>154</w:t>
      </w:r>
      <w:r>
        <w:fldChar w:fldCharType="end"/>
      </w:r>
    </w:p>
    <w:p w14:paraId="4B7505A7" w14:textId="77777777" w:rsidR="00000000" w:rsidRDefault="00B90F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_Toc75077228 \h </w:instrText>
      </w:r>
      <w:r>
        <w:fldChar w:fldCharType="separate"/>
      </w:r>
      <w:r>
        <w:t>167</w:t>
      </w:r>
      <w:r>
        <w:fldChar w:fldCharType="end"/>
      </w:r>
    </w:p>
    <w:p w14:paraId="6366BDB8" w14:textId="77777777" w:rsidR="00000000" w:rsidRDefault="00B90FE9">
      <w:pPr>
        <w:pStyle w:val="TOC1"/>
        <w:tabs>
          <w:tab w:val="right" w:leader="dot" w:pos="8296"/>
        </w:tabs>
        <w:rPr>
          <w:rFonts w:ascii="Times New Roman" w:hAnsi="Times New Roman" w:cs="Times New Roman"/>
          <w:sz w:val="24"/>
          <w:szCs w:val="24"/>
        </w:rPr>
      </w:pPr>
      <w:r>
        <w:rPr>
          <w:rtl/>
        </w:rPr>
        <w:t>יחסי ישראל עם סוריה ולוב</w:t>
      </w:r>
      <w:r>
        <w:tab/>
      </w:r>
      <w:r>
        <w:fldChar w:fldCharType="begin"/>
      </w:r>
      <w:r>
        <w:instrText xml:space="preserve"> PAGEREF _Toc75077229 \h </w:instrText>
      </w:r>
      <w:r>
        <w:fldChar w:fldCharType="separate"/>
      </w:r>
      <w:r>
        <w:t>167</w:t>
      </w:r>
      <w:r>
        <w:fldChar w:fldCharType="end"/>
      </w:r>
    </w:p>
    <w:p w14:paraId="778924D1" w14:textId="77777777" w:rsidR="00000000" w:rsidRDefault="00B90FE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_Toc75077230 \h </w:instrText>
      </w:r>
      <w:r>
        <w:fldChar w:fldCharType="separate"/>
      </w:r>
      <w:r>
        <w:t>168</w:t>
      </w:r>
      <w:r>
        <w:fldChar w:fldCharType="end"/>
      </w:r>
    </w:p>
    <w:p w14:paraId="6356521F" w14:textId="77777777" w:rsidR="00000000" w:rsidRDefault="00B90F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_Toc75077231 \h </w:instrText>
      </w:r>
      <w:r>
        <w:fldChar w:fldCharType="separate"/>
      </w:r>
      <w:r>
        <w:t>169</w:t>
      </w:r>
      <w:r>
        <w:fldChar w:fldCharType="end"/>
      </w:r>
    </w:p>
    <w:p w14:paraId="01995432" w14:textId="77777777" w:rsidR="00000000" w:rsidRDefault="00B90FE9">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_Toc75077232 \h </w:instrText>
      </w:r>
      <w:r>
        <w:fldChar w:fldCharType="separate"/>
      </w:r>
      <w:r>
        <w:t>170</w:t>
      </w:r>
      <w:r>
        <w:fldChar w:fldCharType="end"/>
      </w:r>
    </w:p>
    <w:p w14:paraId="723FA8F9" w14:textId="77777777" w:rsidR="00000000" w:rsidRDefault="00B90FE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w:instrText>
      </w:r>
      <w:r>
        <w:instrText xml:space="preserve"> _Toc75077233 \h </w:instrText>
      </w:r>
      <w:r>
        <w:fldChar w:fldCharType="separate"/>
      </w:r>
      <w:r>
        <w:t>172</w:t>
      </w:r>
      <w:r>
        <w:fldChar w:fldCharType="end"/>
      </w:r>
    </w:p>
    <w:p w14:paraId="0F425C1C" w14:textId="77777777" w:rsidR="00000000" w:rsidRDefault="00B90FE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_Toc75077234 \h </w:instrText>
      </w:r>
      <w:r>
        <w:fldChar w:fldCharType="separate"/>
      </w:r>
      <w:r>
        <w:t>173</w:t>
      </w:r>
      <w:r>
        <w:fldChar w:fldCharType="end"/>
      </w:r>
    </w:p>
    <w:p w14:paraId="7FD462BA" w14:textId="77777777" w:rsidR="00000000" w:rsidRDefault="00B90FE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_Toc75077235 \h </w:instrText>
      </w:r>
      <w:r>
        <w:fldChar w:fldCharType="separate"/>
      </w:r>
      <w:r>
        <w:t>174</w:t>
      </w:r>
      <w:r>
        <w:fldChar w:fldCharType="end"/>
      </w:r>
    </w:p>
    <w:p w14:paraId="11DC817E" w14:textId="77777777" w:rsidR="00000000" w:rsidRDefault="00B90FE9">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_Toc75077236 \h </w:instrText>
      </w:r>
      <w:r>
        <w:fldChar w:fldCharType="separate"/>
      </w:r>
      <w:r>
        <w:t>178</w:t>
      </w:r>
      <w:r>
        <w:fldChar w:fldCharType="end"/>
      </w:r>
    </w:p>
    <w:p w14:paraId="5360856E" w14:textId="77777777" w:rsidR="00000000" w:rsidRDefault="00B90FE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_Toc75077237 \h </w:instrText>
      </w:r>
      <w:r>
        <w:fldChar w:fldCharType="separate"/>
      </w:r>
      <w:r>
        <w:t>179</w:t>
      </w:r>
      <w:r>
        <w:fldChar w:fldCharType="end"/>
      </w:r>
    </w:p>
    <w:p w14:paraId="38EBB1D1"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_Toc75077238 \h </w:instrText>
      </w:r>
      <w:r>
        <w:fldChar w:fldCharType="separate"/>
      </w:r>
      <w:r>
        <w:t>180</w:t>
      </w:r>
      <w:r>
        <w:fldChar w:fldCharType="end"/>
      </w:r>
    </w:p>
    <w:p w14:paraId="45116522" w14:textId="77777777" w:rsidR="00000000" w:rsidRDefault="00B90F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_Toc75077239 \h </w:instrText>
      </w:r>
      <w:r>
        <w:fldChar w:fldCharType="separate"/>
      </w:r>
      <w:r>
        <w:t>191</w:t>
      </w:r>
      <w:r>
        <w:fldChar w:fldCharType="end"/>
      </w:r>
    </w:p>
    <w:p w14:paraId="4761AAC2" w14:textId="77777777" w:rsidR="00000000" w:rsidRDefault="00B90FE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_Toc75077240 \h </w:instrText>
      </w:r>
      <w:r>
        <w:fldChar w:fldCharType="separate"/>
      </w:r>
      <w:r>
        <w:t>191</w:t>
      </w:r>
      <w:r>
        <w:fldChar w:fldCharType="end"/>
      </w:r>
    </w:p>
    <w:p w14:paraId="08E0B36A"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_Toc75077241 \h </w:instrText>
      </w:r>
      <w:r>
        <w:fldChar w:fldCharType="separate"/>
      </w:r>
      <w:r>
        <w:t>192</w:t>
      </w:r>
      <w:r>
        <w:fldChar w:fldCharType="end"/>
      </w:r>
    </w:p>
    <w:p w14:paraId="2F4FA24E"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w:t>
      </w:r>
      <w:r>
        <w:rPr>
          <w:rtl/>
        </w:rPr>
        <w:t>מד):</w:t>
      </w:r>
      <w:r>
        <w:tab/>
      </w:r>
      <w:r>
        <w:fldChar w:fldCharType="begin"/>
      </w:r>
      <w:r>
        <w:instrText xml:space="preserve"> PAGEREF _Toc75077242 \h </w:instrText>
      </w:r>
      <w:r>
        <w:fldChar w:fldCharType="separate"/>
      </w:r>
      <w:r>
        <w:t>192</w:t>
      </w:r>
      <w:r>
        <w:fldChar w:fldCharType="end"/>
      </w:r>
    </w:p>
    <w:p w14:paraId="1D12580A" w14:textId="77777777" w:rsidR="00000000" w:rsidRDefault="00B90FE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w:t>
      </w:r>
      <w:r>
        <w:tab/>
      </w:r>
      <w:r>
        <w:fldChar w:fldCharType="begin"/>
      </w:r>
      <w:r>
        <w:instrText xml:space="preserve"> PAGEREF _Toc75077243 \h </w:instrText>
      </w:r>
      <w:r>
        <w:fldChar w:fldCharType="separate"/>
      </w:r>
      <w:r>
        <w:t>192</w:t>
      </w:r>
      <w:r>
        <w:fldChar w:fldCharType="end"/>
      </w:r>
    </w:p>
    <w:p w14:paraId="63C838F8" w14:textId="77777777" w:rsidR="00000000" w:rsidRDefault="00B90F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_Toc75077244 \h </w:instrText>
      </w:r>
      <w:r>
        <w:fldChar w:fldCharType="separate"/>
      </w:r>
      <w:r>
        <w:t>193</w:t>
      </w:r>
      <w:r>
        <w:fldChar w:fldCharType="end"/>
      </w:r>
    </w:p>
    <w:p w14:paraId="133E6AEC" w14:textId="77777777" w:rsidR="00000000" w:rsidRDefault="00B90F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_Toc75077245 \h </w:instrText>
      </w:r>
      <w:r>
        <w:fldChar w:fldCharType="separate"/>
      </w:r>
      <w:r>
        <w:t>193</w:t>
      </w:r>
      <w:r>
        <w:fldChar w:fldCharType="end"/>
      </w:r>
    </w:p>
    <w:p w14:paraId="5C9897A1"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_Toc75077246 \h </w:instrText>
      </w:r>
      <w:r>
        <w:fldChar w:fldCharType="separate"/>
      </w:r>
      <w:r>
        <w:t>1</w:t>
      </w:r>
      <w:r>
        <w:t>93</w:t>
      </w:r>
      <w:r>
        <w:fldChar w:fldCharType="end"/>
      </w:r>
    </w:p>
    <w:p w14:paraId="64FDE8A8" w14:textId="77777777" w:rsidR="00000000" w:rsidRDefault="00B90FE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_Toc75077247 \h </w:instrText>
      </w:r>
      <w:r>
        <w:fldChar w:fldCharType="separate"/>
      </w:r>
      <w:r>
        <w:t>194</w:t>
      </w:r>
      <w:r>
        <w:fldChar w:fldCharType="end"/>
      </w:r>
    </w:p>
    <w:p w14:paraId="7BD367D1" w14:textId="77777777" w:rsidR="00000000" w:rsidRDefault="00B90F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_Toc75077248 \h </w:instrText>
      </w:r>
      <w:r>
        <w:fldChar w:fldCharType="separate"/>
      </w:r>
      <w:r>
        <w:t>194</w:t>
      </w:r>
      <w:r>
        <w:fldChar w:fldCharType="end"/>
      </w:r>
    </w:p>
    <w:p w14:paraId="7842C79D" w14:textId="77777777" w:rsidR="00000000" w:rsidRDefault="00B90FE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_Toc75077249 \h </w:instrText>
      </w:r>
      <w:r>
        <w:fldChar w:fldCharType="separate"/>
      </w:r>
      <w:r>
        <w:t>194</w:t>
      </w:r>
      <w:r>
        <w:fldChar w:fldCharType="end"/>
      </w:r>
    </w:p>
    <w:p w14:paraId="34F0DAA1" w14:textId="77777777" w:rsidR="00000000" w:rsidRDefault="00B90FE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_Toc75077250 \h </w:instrText>
      </w:r>
      <w:r>
        <w:fldChar w:fldCharType="separate"/>
      </w:r>
      <w:r>
        <w:t>194</w:t>
      </w:r>
      <w:r>
        <w:fldChar w:fldCharType="end"/>
      </w:r>
    </w:p>
    <w:p w14:paraId="1700316D" w14:textId="77777777" w:rsidR="00000000" w:rsidRDefault="00B90FE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w:t>
      </w:r>
      <w:r>
        <w:rPr>
          <w:rtl/>
        </w:rPr>
        <w:t>שטיין (מפד"ל):</w:t>
      </w:r>
      <w:r>
        <w:tab/>
      </w:r>
      <w:r>
        <w:fldChar w:fldCharType="begin"/>
      </w:r>
      <w:r>
        <w:instrText xml:space="preserve"> PAGEREF _Toc75077251 \h </w:instrText>
      </w:r>
      <w:r>
        <w:fldChar w:fldCharType="separate"/>
      </w:r>
      <w:r>
        <w:t>195</w:t>
      </w:r>
      <w:r>
        <w:fldChar w:fldCharType="end"/>
      </w:r>
    </w:p>
    <w:p w14:paraId="7D74DB64" w14:textId="77777777" w:rsidR="00000000" w:rsidRDefault="00B90FE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_Toc75077252 \h </w:instrText>
      </w:r>
      <w:r>
        <w:fldChar w:fldCharType="separate"/>
      </w:r>
      <w:r>
        <w:t>195</w:t>
      </w:r>
      <w:r>
        <w:fldChar w:fldCharType="end"/>
      </w:r>
    </w:p>
    <w:p w14:paraId="07117F65" w14:textId="77777777" w:rsidR="00000000" w:rsidRDefault="00B90F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_Toc75077253 \h </w:instrText>
      </w:r>
      <w:r>
        <w:fldChar w:fldCharType="separate"/>
      </w:r>
      <w:r>
        <w:t>196</w:t>
      </w:r>
      <w:r>
        <w:fldChar w:fldCharType="end"/>
      </w:r>
    </w:p>
    <w:p w14:paraId="4551071B" w14:textId="77777777" w:rsidR="00000000" w:rsidRDefault="00B90FE9">
      <w:pPr>
        <w:pStyle w:val="TOC1"/>
        <w:tabs>
          <w:tab w:val="right" w:leader="dot" w:pos="8296"/>
        </w:tabs>
        <w:rPr>
          <w:rFonts w:ascii="Times New Roman" w:hAnsi="Times New Roman" w:cs="Times New Roman"/>
          <w:sz w:val="24"/>
          <w:szCs w:val="24"/>
        </w:rPr>
      </w:pPr>
      <w:r>
        <w:rPr>
          <w:rtl/>
        </w:rPr>
        <w:t>נוסח חוק גיל הפרישה שהתקבל במליאת הכנסת</w:t>
      </w:r>
      <w:r>
        <w:tab/>
      </w:r>
      <w:r>
        <w:fldChar w:fldCharType="begin"/>
      </w:r>
      <w:r>
        <w:instrText xml:space="preserve"> PAGEREF _Toc75077254 \h </w:instrText>
      </w:r>
      <w:r>
        <w:fldChar w:fldCharType="separate"/>
      </w:r>
      <w:r>
        <w:t>196</w:t>
      </w:r>
      <w:r>
        <w:fldChar w:fldCharType="end"/>
      </w:r>
    </w:p>
    <w:p w14:paraId="508A603D" w14:textId="77777777" w:rsidR="00000000" w:rsidRDefault="00B90FE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_Toc75</w:instrText>
      </w:r>
      <w:r>
        <w:instrText xml:space="preserve">077255 \h </w:instrText>
      </w:r>
      <w:r>
        <w:fldChar w:fldCharType="separate"/>
      </w:r>
      <w:r>
        <w:t>196</w:t>
      </w:r>
      <w:r>
        <w:fldChar w:fldCharType="end"/>
      </w:r>
    </w:p>
    <w:p w14:paraId="679ADE4C" w14:textId="77777777" w:rsidR="00000000" w:rsidRDefault="00B90FE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_Toc75077256 \h </w:instrText>
      </w:r>
      <w:r>
        <w:fldChar w:fldCharType="separate"/>
      </w:r>
      <w:r>
        <w:t>198</w:t>
      </w:r>
      <w:r>
        <w:fldChar w:fldCharType="end"/>
      </w:r>
    </w:p>
    <w:p w14:paraId="3B4EF728"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_Toc75077257 \h </w:instrText>
      </w:r>
      <w:r>
        <w:fldChar w:fldCharType="separate"/>
      </w:r>
      <w:r>
        <w:t>200</w:t>
      </w:r>
      <w:r>
        <w:fldChar w:fldCharType="end"/>
      </w:r>
    </w:p>
    <w:p w14:paraId="5F6C826F" w14:textId="77777777" w:rsidR="00000000" w:rsidRDefault="00B90FE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_Toc75077258 \h </w:instrText>
      </w:r>
      <w:r>
        <w:fldChar w:fldCharType="separate"/>
      </w:r>
      <w:r>
        <w:t>202</w:t>
      </w:r>
      <w:r>
        <w:fldChar w:fldCharType="end"/>
      </w:r>
    </w:p>
    <w:p w14:paraId="60D4D269" w14:textId="77777777" w:rsidR="00000000" w:rsidRDefault="00B90FE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_Toc75077259 \h </w:instrText>
      </w:r>
      <w:r>
        <w:fldChar w:fldCharType="separate"/>
      </w:r>
      <w:r>
        <w:t>203</w:t>
      </w:r>
      <w:r>
        <w:fldChar w:fldCharType="end"/>
      </w:r>
    </w:p>
    <w:p w14:paraId="5F98EA2C" w14:textId="77777777" w:rsidR="00000000" w:rsidRDefault="00B90FE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w:instrText>
      </w:r>
      <w:r>
        <w:instrText xml:space="preserve">PAGEREF _Toc75077260 \h </w:instrText>
      </w:r>
      <w:r>
        <w:fldChar w:fldCharType="separate"/>
      </w:r>
      <w:r>
        <w:t>203</w:t>
      </w:r>
      <w:r>
        <w:fldChar w:fldCharType="end"/>
      </w:r>
    </w:p>
    <w:p w14:paraId="085C86A2" w14:textId="77777777" w:rsidR="00000000" w:rsidRDefault="00B90FE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_Toc75077261 \h </w:instrText>
      </w:r>
      <w:r>
        <w:fldChar w:fldCharType="separate"/>
      </w:r>
      <w:r>
        <w:t>203</w:t>
      </w:r>
      <w:r>
        <w:fldChar w:fldCharType="end"/>
      </w:r>
    </w:p>
    <w:p w14:paraId="60A5B6DD" w14:textId="77777777" w:rsidR="00000000" w:rsidRDefault="00B90F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_Toc75077262 \h </w:instrText>
      </w:r>
      <w:r>
        <w:fldChar w:fldCharType="separate"/>
      </w:r>
      <w:r>
        <w:t>204</w:t>
      </w:r>
      <w:r>
        <w:fldChar w:fldCharType="end"/>
      </w:r>
    </w:p>
    <w:p w14:paraId="50651719" w14:textId="77777777" w:rsidR="00000000" w:rsidRDefault="00B90F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_Toc75077263 \h </w:instrText>
      </w:r>
      <w:r>
        <w:fldChar w:fldCharType="separate"/>
      </w:r>
      <w:r>
        <w:t>205</w:t>
      </w:r>
      <w:r>
        <w:fldChar w:fldCharType="end"/>
      </w:r>
    </w:p>
    <w:p w14:paraId="5133F99D" w14:textId="77777777" w:rsidR="00000000" w:rsidRDefault="00B90FE9">
      <w:pPr>
        <w:pStyle w:val="TOC1"/>
        <w:tabs>
          <w:tab w:val="right" w:leader="dot" w:pos="8296"/>
        </w:tabs>
        <w:rPr>
          <w:rFonts w:ascii="Times New Roman" w:hAnsi="Times New Roman" w:cs="Times New Roman"/>
          <w:sz w:val="24"/>
          <w:szCs w:val="24"/>
        </w:rPr>
      </w:pPr>
      <w:r>
        <w:rPr>
          <w:rtl/>
        </w:rPr>
        <w:t>מדיניות המיסוי של הממשלה</w:t>
      </w:r>
      <w:r>
        <w:tab/>
      </w:r>
      <w:r>
        <w:fldChar w:fldCharType="begin"/>
      </w:r>
      <w:r>
        <w:instrText xml:space="preserve"> PAGEREF _Toc75077264 \h </w:instrText>
      </w:r>
      <w:r>
        <w:fldChar w:fldCharType="separate"/>
      </w:r>
      <w:r>
        <w:t>205</w:t>
      </w:r>
      <w:r>
        <w:fldChar w:fldCharType="end"/>
      </w:r>
    </w:p>
    <w:p w14:paraId="51FBEC94"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_Toc75077265 \h </w:instrText>
      </w:r>
      <w:r>
        <w:fldChar w:fldCharType="separate"/>
      </w:r>
      <w:r>
        <w:t>205</w:t>
      </w:r>
      <w:r>
        <w:fldChar w:fldCharType="end"/>
      </w:r>
    </w:p>
    <w:p w14:paraId="48AFBCDC" w14:textId="77777777" w:rsidR="00000000" w:rsidRDefault="00B90FE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_Toc75077266 \h </w:instrText>
      </w:r>
      <w:r>
        <w:fldChar w:fldCharType="separate"/>
      </w:r>
      <w:r>
        <w:t>209</w:t>
      </w:r>
      <w:r>
        <w:fldChar w:fldCharType="end"/>
      </w:r>
    </w:p>
    <w:p w14:paraId="18ED2E9F" w14:textId="77777777" w:rsidR="00000000" w:rsidRDefault="00B90FE9">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_Toc75077267 \h </w:instrText>
      </w:r>
      <w:r>
        <w:fldChar w:fldCharType="separate"/>
      </w:r>
      <w:r>
        <w:t>214</w:t>
      </w:r>
      <w:r>
        <w:fldChar w:fldCharType="end"/>
      </w:r>
    </w:p>
    <w:p w14:paraId="5E225669" w14:textId="77777777" w:rsidR="00000000" w:rsidRDefault="00B90FE9">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_Toc75077268 \h </w:instrText>
      </w:r>
      <w:r>
        <w:fldChar w:fldCharType="separate"/>
      </w:r>
      <w:r>
        <w:t>214</w:t>
      </w:r>
      <w:r>
        <w:fldChar w:fldCharType="end"/>
      </w:r>
    </w:p>
    <w:p w14:paraId="6659F360" w14:textId="77777777" w:rsidR="00000000" w:rsidRDefault="00B90F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w:instrText>
      </w:r>
      <w:r>
        <w:instrText xml:space="preserve">c75077269 \h </w:instrText>
      </w:r>
      <w:r>
        <w:fldChar w:fldCharType="separate"/>
      </w:r>
      <w:r>
        <w:t>216</w:t>
      </w:r>
      <w:r>
        <w:fldChar w:fldCharType="end"/>
      </w:r>
    </w:p>
    <w:p w14:paraId="23DAA609" w14:textId="77777777" w:rsidR="00000000" w:rsidRDefault="00B90FE9">
      <w:pPr>
        <w:pStyle w:val="TOC1"/>
        <w:tabs>
          <w:tab w:val="right" w:leader="dot" w:pos="8296"/>
        </w:tabs>
        <w:rPr>
          <w:rFonts w:ascii="Times New Roman" w:hAnsi="Times New Roman" w:cs="Times New Roman"/>
          <w:sz w:val="24"/>
          <w:szCs w:val="24"/>
        </w:rPr>
      </w:pPr>
      <w:r>
        <w:rPr>
          <w:rtl/>
        </w:rPr>
        <w:t>ריבוי תופעת המתאבדים בשל מצוקה כלכלית</w:t>
      </w:r>
      <w:r>
        <w:tab/>
      </w:r>
      <w:r>
        <w:fldChar w:fldCharType="begin"/>
      </w:r>
      <w:r>
        <w:instrText xml:space="preserve"> PAGEREF _Toc75077270 \h </w:instrText>
      </w:r>
      <w:r>
        <w:fldChar w:fldCharType="separate"/>
      </w:r>
      <w:r>
        <w:t>216</w:t>
      </w:r>
      <w:r>
        <w:fldChar w:fldCharType="end"/>
      </w:r>
    </w:p>
    <w:p w14:paraId="162059ED" w14:textId="77777777" w:rsidR="00000000" w:rsidRDefault="00B90FE9">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_Toc75077271 \h </w:instrText>
      </w:r>
      <w:r>
        <w:fldChar w:fldCharType="separate"/>
      </w:r>
      <w:r>
        <w:t>216</w:t>
      </w:r>
      <w:r>
        <w:fldChar w:fldCharType="end"/>
      </w:r>
    </w:p>
    <w:p w14:paraId="7226847A" w14:textId="77777777" w:rsidR="00000000" w:rsidRDefault="00B90F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_Toc75077272 \h </w:instrText>
      </w:r>
      <w:r>
        <w:fldChar w:fldCharType="separate"/>
      </w:r>
      <w:r>
        <w:t>220</w:t>
      </w:r>
      <w:r>
        <w:fldChar w:fldCharType="end"/>
      </w:r>
    </w:p>
    <w:p w14:paraId="4AB5430B"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_Toc75077273 \h </w:instrText>
      </w:r>
      <w:r>
        <w:fldChar w:fldCharType="separate"/>
      </w:r>
      <w:r>
        <w:t>220</w:t>
      </w:r>
      <w:r>
        <w:fldChar w:fldCharType="end"/>
      </w:r>
    </w:p>
    <w:p w14:paraId="26D9C740" w14:textId="77777777" w:rsidR="00000000" w:rsidRDefault="00B90FE9">
      <w:pPr>
        <w:pStyle w:val="TOC1"/>
        <w:tabs>
          <w:tab w:val="right" w:leader="dot" w:pos="8296"/>
        </w:tabs>
        <w:rPr>
          <w:rFonts w:ascii="Times New Roman" w:hAnsi="Times New Roman" w:cs="Times New Roman"/>
          <w:sz w:val="24"/>
          <w:szCs w:val="24"/>
        </w:rPr>
      </w:pPr>
      <w:r>
        <w:rPr>
          <w:rtl/>
        </w:rPr>
        <w:t>הצעה לסדר</w:t>
      </w:r>
      <w:r>
        <w:rPr>
          <w:rtl/>
        </w:rPr>
        <w:t>-היום</w:t>
      </w:r>
      <w:r>
        <w:tab/>
      </w:r>
      <w:r>
        <w:fldChar w:fldCharType="begin"/>
      </w:r>
      <w:r>
        <w:instrText xml:space="preserve"> PAGEREF _Toc75077274 \h </w:instrText>
      </w:r>
      <w:r>
        <w:fldChar w:fldCharType="separate"/>
      </w:r>
      <w:r>
        <w:t>221</w:t>
      </w:r>
      <w:r>
        <w:fldChar w:fldCharType="end"/>
      </w:r>
    </w:p>
    <w:p w14:paraId="0BBDBC51" w14:textId="77777777" w:rsidR="00000000" w:rsidRDefault="00B90FE9">
      <w:pPr>
        <w:pStyle w:val="TOC1"/>
        <w:tabs>
          <w:tab w:val="right" w:leader="dot" w:pos="8296"/>
        </w:tabs>
        <w:rPr>
          <w:rFonts w:ascii="Times New Roman" w:hAnsi="Times New Roman" w:cs="Times New Roman"/>
          <w:sz w:val="24"/>
          <w:szCs w:val="24"/>
        </w:rPr>
      </w:pPr>
      <w:r>
        <w:rPr>
          <w:rtl/>
        </w:rPr>
        <w:t>השלכות התקציב על החברה הערבית</w:t>
      </w:r>
      <w:r>
        <w:tab/>
      </w:r>
      <w:r>
        <w:fldChar w:fldCharType="begin"/>
      </w:r>
      <w:r>
        <w:instrText xml:space="preserve"> PAGEREF _Toc75077275 \h </w:instrText>
      </w:r>
      <w:r>
        <w:fldChar w:fldCharType="separate"/>
      </w:r>
      <w:r>
        <w:t>221</w:t>
      </w:r>
      <w:r>
        <w:fldChar w:fldCharType="end"/>
      </w:r>
    </w:p>
    <w:p w14:paraId="08EE2FA5" w14:textId="77777777" w:rsidR="00000000" w:rsidRDefault="00B90FE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_Toc75077276 \h </w:instrText>
      </w:r>
      <w:r>
        <w:fldChar w:fldCharType="separate"/>
      </w:r>
      <w:r>
        <w:t>221</w:t>
      </w:r>
      <w:r>
        <w:fldChar w:fldCharType="end"/>
      </w:r>
    </w:p>
    <w:p w14:paraId="34A6739B" w14:textId="77777777" w:rsidR="00000000" w:rsidRDefault="00B90FE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_Toc75077277 \h </w:instrText>
      </w:r>
      <w:r>
        <w:fldChar w:fldCharType="separate"/>
      </w:r>
      <w:r>
        <w:t>225</w:t>
      </w:r>
      <w:r>
        <w:fldChar w:fldCharType="end"/>
      </w:r>
    </w:p>
    <w:p w14:paraId="70ADD0A8" w14:textId="77777777" w:rsidR="00000000" w:rsidRDefault="00B90F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w:instrText>
      </w:r>
      <w:r>
        <w:instrText xml:space="preserve">5077278 \h </w:instrText>
      </w:r>
      <w:r>
        <w:fldChar w:fldCharType="separate"/>
      </w:r>
      <w:r>
        <w:t>226</w:t>
      </w:r>
      <w:r>
        <w:fldChar w:fldCharType="end"/>
      </w:r>
    </w:p>
    <w:p w14:paraId="572AA495" w14:textId="77777777" w:rsidR="00000000" w:rsidRDefault="00B90F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_Toc75077279 \h </w:instrText>
      </w:r>
      <w:r>
        <w:fldChar w:fldCharType="separate"/>
      </w:r>
      <w:r>
        <w:t>227</w:t>
      </w:r>
      <w:r>
        <w:fldChar w:fldCharType="end"/>
      </w:r>
    </w:p>
    <w:p w14:paraId="19F8C32B" w14:textId="77777777" w:rsidR="00000000" w:rsidRDefault="00B90FE9">
      <w:pPr>
        <w:pStyle w:val="TOC1"/>
        <w:tabs>
          <w:tab w:val="right" w:leader="dot" w:pos="8296"/>
        </w:tabs>
        <w:rPr>
          <w:rFonts w:ascii="Times New Roman" w:hAnsi="Times New Roman" w:cs="Times New Roman"/>
          <w:sz w:val="24"/>
          <w:szCs w:val="24"/>
        </w:rPr>
      </w:pPr>
      <w:r>
        <w:rPr>
          <w:rtl/>
        </w:rPr>
        <w:t>שימוש בתלמידי בתי</w:t>
      </w:r>
      <w:r>
        <w:t>-</w:t>
      </w:r>
      <w:r>
        <w:rPr>
          <w:rtl/>
        </w:rPr>
        <w:t>הספר לצרכים פוליטיים</w:t>
      </w:r>
      <w:r>
        <w:tab/>
      </w:r>
      <w:r>
        <w:fldChar w:fldCharType="begin"/>
      </w:r>
      <w:r>
        <w:instrText xml:space="preserve"> PAGEREF _Toc75077280 \h </w:instrText>
      </w:r>
      <w:r>
        <w:fldChar w:fldCharType="separate"/>
      </w:r>
      <w:r>
        <w:t>227</w:t>
      </w:r>
      <w:r>
        <w:fldChar w:fldCharType="end"/>
      </w:r>
    </w:p>
    <w:p w14:paraId="776416B1" w14:textId="77777777" w:rsidR="00000000" w:rsidRDefault="00B90FE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_Toc75077281 \h </w:instrText>
      </w:r>
      <w:r>
        <w:fldChar w:fldCharType="separate"/>
      </w:r>
      <w:r>
        <w:t>228</w:t>
      </w:r>
      <w:r>
        <w:fldChar w:fldCharType="end"/>
      </w:r>
    </w:p>
    <w:p w14:paraId="55C78ED8" w14:textId="77777777" w:rsidR="00000000" w:rsidRDefault="00B90FE9">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_Toc75077282 \h </w:instrText>
      </w:r>
      <w:r>
        <w:fldChar w:fldCharType="separate"/>
      </w:r>
      <w:r>
        <w:t>229</w:t>
      </w:r>
      <w:r>
        <w:fldChar w:fldCharType="end"/>
      </w:r>
    </w:p>
    <w:p w14:paraId="63BFC8C3" w14:textId="77777777" w:rsidR="00000000" w:rsidRDefault="00B90FE9">
      <w:pPr>
        <w:pStyle w:val="TOC2"/>
        <w:tabs>
          <w:tab w:val="right" w:leader="dot" w:pos="8296"/>
        </w:tabs>
        <w:ind w:right="0"/>
        <w:rPr>
          <w:rFonts w:ascii="Times New Roman" w:hAnsi="Times New Roman" w:cs="Times New Roman"/>
          <w:sz w:val="24"/>
          <w:szCs w:val="24"/>
        </w:rPr>
      </w:pPr>
      <w:r>
        <w:rPr>
          <w:rtl/>
        </w:rPr>
        <w:t>סגן שר</w:t>
      </w:r>
      <w:r>
        <w:rPr>
          <w:rtl/>
        </w:rPr>
        <w:t>ת החינוך, התרבות והספורט צבי הנדל:</w:t>
      </w:r>
      <w:r>
        <w:tab/>
      </w:r>
      <w:r>
        <w:fldChar w:fldCharType="begin"/>
      </w:r>
      <w:r>
        <w:instrText xml:space="preserve"> PAGEREF _Toc75077283 \h </w:instrText>
      </w:r>
      <w:r>
        <w:fldChar w:fldCharType="separate"/>
      </w:r>
      <w:r>
        <w:t>230</w:t>
      </w:r>
      <w:r>
        <w:fldChar w:fldCharType="end"/>
      </w:r>
    </w:p>
    <w:p w14:paraId="4F85C7F1" w14:textId="77777777" w:rsidR="00000000" w:rsidRDefault="00B90FE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_Toc75077284 \h </w:instrText>
      </w:r>
      <w:r>
        <w:fldChar w:fldCharType="separate"/>
      </w:r>
      <w:r>
        <w:t>234</w:t>
      </w:r>
      <w:r>
        <w:fldChar w:fldCharType="end"/>
      </w:r>
    </w:p>
    <w:p w14:paraId="5A543FFE" w14:textId="77777777" w:rsidR="00000000" w:rsidRDefault="00B90FE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_Toc75077285 \h </w:instrText>
      </w:r>
      <w:r>
        <w:fldChar w:fldCharType="separate"/>
      </w:r>
      <w:r>
        <w:t>234</w:t>
      </w:r>
      <w:r>
        <w:fldChar w:fldCharType="end"/>
      </w:r>
    </w:p>
    <w:p w14:paraId="6D27CC23" w14:textId="77777777" w:rsidR="00000000" w:rsidRDefault="00B90FE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_Toc75077286 \h </w:instrText>
      </w:r>
      <w:r>
        <w:fldChar w:fldCharType="separate"/>
      </w:r>
      <w:r>
        <w:t>234</w:t>
      </w:r>
      <w:r>
        <w:fldChar w:fldCharType="end"/>
      </w:r>
    </w:p>
    <w:p w14:paraId="2ACF44E4" w14:textId="77777777" w:rsidR="00000000" w:rsidRDefault="00B90FE9">
      <w:pPr>
        <w:pStyle w:val="TOC1"/>
        <w:tabs>
          <w:tab w:val="right" w:leader="dot" w:pos="8296"/>
        </w:tabs>
        <w:rPr>
          <w:rFonts w:ascii="Times New Roman" w:hAnsi="Times New Roman" w:cs="Times New Roman"/>
          <w:sz w:val="24"/>
          <w:szCs w:val="24"/>
        </w:rPr>
      </w:pPr>
      <w:r>
        <w:rPr>
          <w:rtl/>
        </w:rPr>
        <w:t xml:space="preserve">הצעה </w:t>
      </w:r>
      <w:r>
        <w:rPr>
          <w:rtl/>
        </w:rPr>
        <w:t>לסדר-היום</w:t>
      </w:r>
      <w:r>
        <w:tab/>
      </w:r>
      <w:r>
        <w:fldChar w:fldCharType="begin"/>
      </w:r>
      <w:r>
        <w:instrText xml:space="preserve"> PAGEREF _Toc75077287 \h </w:instrText>
      </w:r>
      <w:r>
        <w:fldChar w:fldCharType="separate"/>
      </w:r>
      <w:r>
        <w:t>235</w:t>
      </w:r>
      <w:r>
        <w:fldChar w:fldCharType="end"/>
      </w:r>
    </w:p>
    <w:p w14:paraId="6C92A123" w14:textId="77777777" w:rsidR="00000000" w:rsidRDefault="00B90FE9">
      <w:pPr>
        <w:pStyle w:val="TOC1"/>
        <w:tabs>
          <w:tab w:val="right" w:leader="dot" w:pos="8296"/>
        </w:tabs>
        <w:rPr>
          <w:rFonts w:ascii="Times New Roman" w:hAnsi="Times New Roman" w:cs="Times New Roman"/>
          <w:sz w:val="24"/>
          <w:szCs w:val="24"/>
        </w:rPr>
      </w:pPr>
      <w:r>
        <w:rPr>
          <w:rtl/>
        </w:rPr>
        <w:t>הפערים החברתיים והעוני בקרב ילדים במדינת ישראל</w:t>
      </w:r>
      <w:r>
        <w:tab/>
      </w:r>
      <w:r>
        <w:fldChar w:fldCharType="begin"/>
      </w:r>
      <w:r>
        <w:instrText xml:space="preserve"> PAGEREF _Toc75077288 \h </w:instrText>
      </w:r>
      <w:r>
        <w:fldChar w:fldCharType="separate"/>
      </w:r>
      <w:r>
        <w:t>235</w:t>
      </w:r>
      <w:r>
        <w:fldChar w:fldCharType="end"/>
      </w:r>
    </w:p>
    <w:p w14:paraId="503CB267" w14:textId="77777777" w:rsidR="00000000" w:rsidRDefault="00B90FE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_Toc75077289 \h </w:instrText>
      </w:r>
      <w:r>
        <w:fldChar w:fldCharType="separate"/>
      </w:r>
      <w:r>
        <w:t>235</w:t>
      </w:r>
      <w:r>
        <w:fldChar w:fldCharType="end"/>
      </w:r>
    </w:p>
    <w:p w14:paraId="4394E878" w14:textId="77777777" w:rsidR="00000000" w:rsidRDefault="00B90F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_Toc75077290 \h </w:instrText>
      </w:r>
      <w:r>
        <w:fldChar w:fldCharType="separate"/>
      </w:r>
      <w:r>
        <w:t>235</w:t>
      </w:r>
      <w:r>
        <w:fldChar w:fldCharType="end"/>
      </w:r>
    </w:p>
    <w:p w14:paraId="42A70F46" w14:textId="77777777" w:rsidR="00000000" w:rsidRDefault="00B90FE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_Toc75077291 \h </w:instrText>
      </w:r>
      <w:r>
        <w:fldChar w:fldCharType="separate"/>
      </w:r>
      <w:r>
        <w:t>235</w:t>
      </w:r>
      <w:r>
        <w:fldChar w:fldCharType="end"/>
      </w:r>
    </w:p>
    <w:p w14:paraId="1E01B571"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_Toc75077292 \h </w:instrText>
      </w:r>
      <w:r>
        <w:fldChar w:fldCharType="separate"/>
      </w:r>
      <w:r>
        <w:t>235</w:t>
      </w:r>
      <w:r>
        <w:fldChar w:fldCharType="end"/>
      </w:r>
    </w:p>
    <w:p w14:paraId="429A6EB1"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_Toc75077293 \h </w:instrText>
      </w:r>
      <w:r>
        <w:fldChar w:fldCharType="separate"/>
      </w:r>
      <w:r>
        <w:t>238</w:t>
      </w:r>
      <w:r>
        <w:fldChar w:fldCharType="end"/>
      </w:r>
    </w:p>
    <w:p w14:paraId="39955072" w14:textId="77777777" w:rsidR="00000000" w:rsidRDefault="00B90FE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_Toc75077294 \h </w:instrText>
      </w:r>
      <w:r>
        <w:fldChar w:fldCharType="separate"/>
      </w:r>
      <w:r>
        <w:t>241</w:t>
      </w:r>
      <w:r>
        <w:fldChar w:fldCharType="end"/>
      </w:r>
    </w:p>
    <w:p w14:paraId="303BFE94" w14:textId="77777777" w:rsidR="00000000" w:rsidRDefault="00B90F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_Toc75077295 \h </w:instrText>
      </w:r>
      <w:r>
        <w:fldChar w:fldCharType="separate"/>
      </w:r>
      <w:r>
        <w:t>242</w:t>
      </w:r>
      <w:r>
        <w:fldChar w:fldCharType="end"/>
      </w:r>
    </w:p>
    <w:p w14:paraId="08A25374" w14:textId="77777777" w:rsidR="00000000" w:rsidRDefault="00B90FE9">
      <w:pPr>
        <w:pStyle w:val="TOC1"/>
        <w:tabs>
          <w:tab w:val="right" w:leader="dot" w:pos="8296"/>
        </w:tabs>
        <w:rPr>
          <w:rFonts w:ascii="Times New Roman" w:hAnsi="Times New Roman" w:cs="Times New Roman"/>
          <w:sz w:val="24"/>
          <w:szCs w:val="24"/>
        </w:rPr>
      </w:pPr>
      <w:r>
        <w:rPr>
          <w:rtl/>
        </w:rPr>
        <w:t xml:space="preserve">עיקול רכב </w:t>
      </w:r>
      <w:r>
        <w:rPr>
          <w:rtl/>
        </w:rPr>
        <w:t>בעקבות אי</w:t>
      </w:r>
      <w:r>
        <w:t>-</w:t>
      </w:r>
      <w:r>
        <w:rPr>
          <w:rtl/>
        </w:rPr>
        <w:t>תשלום אגרת טלוויזיה</w:t>
      </w:r>
      <w:r>
        <w:tab/>
      </w:r>
      <w:r>
        <w:fldChar w:fldCharType="begin"/>
      </w:r>
      <w:r>
        <w:instrText xml:space="preserve"> PAGEREF _Toc75077296 \h </w:instrText>
      </w:r>
      <w:r>
        <w:fldChar w:fldCharType="separate"/>
      </w:r>
      <w:r>
        <w:t>242</w:t>
      </w:r>
      <w:r>
        <w:fldChar w:fldCharType="end"/>
      </w:r>
    </w:p>
    <w:p w14:paraId="56683AE4" w14:textId="77777777" w:rsidR="00000000" w:rsidRDefault="00B90FE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_Toc75077297 \h </w:instrText>
      </w:r>
      <w:r>
        <w:fldChar w:fldCharType="separate"/>
      </w:r>
      <w:r>
        <w:t>242</w:t>
      </w:r>
      <w:r>
        <w:fldChar w:fldCharType="end"/>
      </w:r>
    </w:p>
    <w:p w14:paraId="77A82E0B" w14:textId="77777777" w:rsidR="00000000" w:rsidRDefault="00B90FE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_Toc75077298 \h </w:instrText>
      </w:r>
      <w:r>
        <w:fldChar w:fldCharType="separate"/>
      </w:r>
      <w:r>
        <w:t>243</w:t>
      </w:r>
      <w:r>
        <w:fldChar w:fldCharType="end"/>
      </w:r>
    </w:p>
    <w:p w14:paraId="09FB4772" w14:textId="77777777" w:rsidR="00000000" w:rsidRDefault="00B90FE9">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_Toc75077299 \h </w:instrText>
      </w:r>
      <w:r>
        <w:fldChar w:fldCharType="separate"/>
      </w:r>
      <w:r>
        <w:t>246</w:t>
      </w:r>
      <w:r>
        <w:fldChar w:fldCharType="end"/>
      </w:r>
    </w:p>
    <w:p w14:paraId="07F0A62D" w14:textId="77777777" w:rsidR="00000000" w:rsidRDefault="00B90FE9">
      <w:pPr>
        <w:pStyle w:val="TOC1"/>
        <w:tabs>
          <w:tab w:val="right" w:leader="dot" w:pos="8296"/>
        </w:tabs>
        <w:rPr>
          <w:rFonts w:ascii="Times New Roman" w:hAnsi="Times New Roman" w:cs="Times New Roman"/>
          <w:sz w:val="24"/>
          <w:szCs w:val="24"/>
        </w:rPr>
      </w:pPr>
      <w:r>
        <w:t xml:space="preserve">513. </w:t>
      </w:r>
      <w:r>
        <w:rPr>
          <w:rtl/>
        </w:rPr>
        <w:t>עבודות יזומות בפריפריה</w:t>
      </w:r>
      <w:r>
        <w:tab/>
      </w:r>
      <w:r>
        <w:fldChar w:fldCharType="begin"/>
      </w:r>
      <w:r>
        <w:instrText xml:space="preserve"> PAGEREF _Toc75077300 \h </w:instrText>
      </w:r>
      <w:r>
        <w:fldChar w:fldCharType="separate"/>
      </w:r>
      <w:r>
        <w:t>247</w:t>
      </w:r>
      <w:r>
        <w:fldChar w:fldCharType="end"/>
      </w:r>
    </w:p>
    <w:p w14:paraId="3623C3F2" w14:textId="77777777" w:rsidR="00000000" w:rsidRDefault="00B90FE9">
      <w:pPr>
        <w:pStyle w:val="TOC1"/>
        <w:tabs>
          <w:tab w:val="right" w:leader="dot" w:pos="8296"/>
        </w:tabs>
        <w:rPr>
          <w:rFonts w:ascii="Times New Roman" w:hAnsi="Times New Roman" w:cs="Times New Roman"/>
          <w:sz w:val="24"/>
          <w:szCs w:val="24"/>
        </w:rPr>
      </w:pPr>
      <w:r>
        <w:t xml:space="preserve">515. </w:t>
      </w:r>
      <w:r>
        <w:rPr>
          <w:rtl/>
        </w:rPr>
        <w:t>מספר העובדים הזרים</w:t>
      </w:r>
      <w:r>
        <w:t xml:space="preserve"> </w:t>
      </w:r>
      <w:r>
        <w:rPr>
          <w:rtl/>
        </w:rPr>
        <w:t>בענף הסיעוד</w:t>
      </w:r>
      <w:r>
        <w:tab/>
      </w:r>
      <w:r>
        <w:fldChar w:fldCharType="begin"/>
      </w:r>
      <w:r>
        <w:instrText xml:space="preserve"> PAGEREF _Toc75077301 \h </w:instrText>
      </w:r>
      <w:r>
        <w:fldChar w:fldCharType="separate"/>
      </w:r>
      <w:r>
        <w:t>247</w:t>
      </w:r>
      <w:r>
        <w:fldChar w:fldCharType="end"/>
      </w:r>
    </w:p>
    <w:p w14:paraId="1520EC37" w14:textId="77777777" w:rsidR="00000000" w:rsidRDefault="00B90FE9">
      <w:pPr>
        <w:pStyle w:val="TOC1"/>
        <w:tabs>
          <w:tab w:val="right" w:leader="dot" w:pos="8296"/>
        </w:tabs>
        <w:rPr>
          <w:rFonts w:ascii="Times New Roman" w:hAnsi="Times New Roman" w:cs="Times New Roman"/>
          <w:sz w:val="24"/>
          <w:szCs w:val="24"/>
        </w:rPr>
      </w:pPr>
      <w:r>
        <w:t xml:space="preserve">499, 550. </w:t>
      </w:r>
      <w:r>
        <w:rPr>
          <w:rtl/>
        </w:rPr>
        <w:t>מתקני שעשועים בגינות ציבוריות</w:t>
      </w:r>
      <w:r>
        <w:tab/>
      </w:r>
      <w:r>
        <w:fldChar w:fldCharType="begin"/>
      </w:r>
      <w:r>
        <w:instrText xml:space="preserve"> PAGEREF _Toc75077302 \h </w:instrText>
      </w:r>
      <w:r>
        <w:fldChar w:fldCharType="separate"/>
      </w:r>
      <w:r>
        <w:t>248</w:t>
      </w:r>
      <w:r>
        <w:fldChar w:fldCharType="end"/>
      </w:r>
    </w:p>
    <w:p w14:paraId="2B12B088" w14:textId="77777777" w:rsidR="00000000" w:rsidRDefault="00B90FE9">
      <w:pPr>
        <w:pStyle w:val="TOC1"/>
        <w:tabs>
          <w:tab w:val="right" w:leader="dot" w:pos="8296"/>
        </w:tabs>
        <w:rPr>
          <w:rFonts w:ascii="Times New Roman" w:hAnsi="Times New Roman" w:cs="Times New Roman"/>
          <w:sz w:val="24"/>
          <w:szCs w:val="24"/>
        </w:rPr>
      </w:pPr>
      <w:r>
        <w:t xml:space="preserve">696. </w:t>
      </w:r>
      <w:r>
        <w:rPr>
          <w:rtl/>
        </w:rPr>
        <w:t>מחיר חכירת אדמה ליוצאי צבא</w:t>
      </w:r>
      <w:r>
        <w:tab/>
      </w:r>
      <w:r>
        <w:fldChar w:fldCharType="begin"/>
      </w:r>
      <w:r>
        <w:instrText xml:space="preserve"> PAGEREF _Toc7</w:instrText>
      </w:r>
      <w:r>
        <w:instrText xml:space="preserve">5077303 \h </w:instrText>
      </w:r>
      <w:r>
        <w:fldChar w:fldCharType="separate"/>
      </w:r>
      <w:r>
        <w:t>250</w:t>
      </w:r>
      <w:r>
        <w:fldChar w:fldCharType="end"/>
      </w:r>
    </w:p>
    <w:p w14:paraId="070B0DE1" w14:textId="77777777" w:rsidR="00000000" w:rsidRDefault="00B90FE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_Toc75077304 \h </w:instrText>
      </w:r>
      <w:r>
        <w:fldChar w:fldCharType="separate"/>
      </w:r>
      <w:r>
        <w:t>253</w:t>
      </w:r>
      <w:r>
        <w:fldChar w:fldCharType="end"/>
      </w:r>
    </w:p>
    <w:p w14:paraId="4E201441" w14:textId="77777777" w:rsidR="00000000" w:rsidRDefault="00B90FE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_Toc75077305 \h </w:instrText>
      </w:r>
      <w:r>
        <w:fldChar w:fldCharType="separate"/>
      </w:r>
      <w:r>
        <w:t>253</w:t>
      </w:r>
      <w:r>
        <w:fldChar w:fldCharType="end"/>
      </w:r>
    </w:p>
    <w:p w14:paraId="3FB5DF33" w14:textId="77777777" w:rsidR="00000000" w:rsidRDefault="00B90FE9">
      <w:pPr>
        <w:pStyle w:val="TOC1"/>
        <w:tabs>
          <w:tab w:val="right" w:leader="dot" w:pos="8296"/>
        </w:tabs>
        <w:rPr>
          <w:rFonts w:ascii="Times New Roman" w:hAnsi="Times New Roman" w:cs="Times New Roman"/>
          <w:sz w:val="24"/>
          <w:szCs w:val="24"/>
        </w:rPr>
      </w:pPr>
      <w:r>
        <w:t xml:space="preserve">709. </w:t>
      </w:r>
      <w:r>
        <w:rPr>
          <w:rtl/>
        </w:rPr>
        <w:t>גביית עמלות מעובדים זרים וכיבוד זכויותיהם</w:t>
      </w:r>
      <w:r>
        <w:tab/>
      </w:r>
      <w:r>
        <w:fldChar w:fldCharType="begin"/>
      </w:r>
      <w:r>
        <w:instrText xml:space="preserve"> PAGEREF _Toc75077306 \h </w:instrText>
      </w:r>
      <w:r>
        <w:fldChar w:fldCharType="separate"/>
      </w:r>
      <w:r>
        <w:t>255</w:t>
      </w:r>
      <w:r>
        <w:fldChar w:fldCharType="end"/>
      </w:r>
    </w:p>
    <w:p w14:paraId="3F407C59" w14:textId="77777777" w:rsidR="00000000" w:rsidRDefault="00B90FE9">
      <w:pPr>
        <w:pStyle w:val="TOC1"/>
        <w:tabs>
          <w:tab w:val="right" w:leader="dot" w:pos="8296"/>
        </w:tabs>
        <w:rPr>
          <w:rFonts w:ascii="Times New Roman" w:hAnsi="Times New Roman" w:cs="Times New Roman"/>
          <w:sz w:val="24"/>
          <w:szCs w:val="24"/>
        </w:rPr>
      </w:pPr>
      <w:r>
        <w:t xml:space="preserve">736. </w:t>
      </w:r>
      <w:r>
        <w:rPr>
          <w:rtl/>
        </w:rPr>
        <w:t>כרטיסי טיסה לעובדים זרים המגורשים מהארץ</w:t>
      </w:r>
      <w:r>
        <w:tab/>
      </w:r>
      <w:r>
        <w:fldChar w:fldCharType="begin"/>
      </w:r>
      <w:r>
        <w:instrText xml:space="preserve"> PAG</w:instrText>
      </w:r>
      <w:r>
        <w:instrText xml:space="preserve">EREF _Toc75077307 \h </w:instrText>
      </w:r>
      <w:r>
        <w:fldChar w:fldCharType="separate"/>
      </w:r>
      <w:r>
        <w:t>256</w:t>
      </w:r>
      <w:r>
        <w:fldChar w:fldCharType="end"/>
      </w:r>
    </w:p>
    <w:p w14:paraId="27EF2D7D" w14:textId="77777777" w:rsidR="00000000" w:rsidRDefault="00B90FE9">
      <w:pPr>
        <w:pStyle w:val="TOC1"/>
        <w:tabs>
          <w:tab w:val="right" w:leader="dot" w:pos="8296"/>
        </w:tabs>
        <w:rPr>
          <w:rFonts w:ascii="Times New Roman" w:hAnsi="Times New Roman" w:cs="Times New Roman"/>
          <w:sz w:val="24"/>
          <w:szCs w:val="24"/>
        </w:rPr>
      </w:pPr>
      <w:r>
        <w:t xml:space="preserve">803. </w:t>
      </w:r>
      <w:r>
        <w:rPr>
          <w:rtl/>
        </w:rPr>
        <w:t>הפחתת תכולה באריזות מוצרים</w:t>
      </w:r>
      <w:r>
        <w:tab/>
      </w:r>
      <w:r>
        <w:fldChar w:fldCharType="begin"/>
      </w:r>
      <w:r>
        <w:instrText xml:space="preserve"> PAGEREF _Toc75077308 \h </w:instrText>
      </w:r>
      <w:r>
        <w:fldChar w:fldCharType="separate"/>
      </w:r>
      <w:r>
        <w:t>257</w:t>
      </w:r>
      <w:r>
        <w:fldChar w:fldCharType="end"/>
      </w:r>
    </w:p>
    <w:p w14:paraId="1DB0CF02" w14:textId="77777777" w:rsidR="00000000" w:rsidRDefault="00B90FE9">
      <w:pPr>
        <w:pStyle w:val="TOC1"/>
        <w:tabs>
          <w:tab w:val="right" w:leader="dot" w:pos="8296"/>
        </w:tabs>
        <w:rPr>
          <w:rFonts w:ascii="Times New Roman" w:hAnsi="Times New Roman" w:cs="Times New Roman"/>
          <w:sz w:val="24"/>
          <w:szCs w:val="24"/>
        </w:rPr>
      </w:pPr>
      <w:r>
        <w:t xml:space="preserve">822. </w:t>
      </w:r>
      <w:r>
        <w:rPr>
          <w:rtl/>
        </w:rPr>
        <w:t>אזור התעסוקה רהט-להבים-</w:t>
      </w:r>
      <w:r>
        <w:t>-</w:t>
      </w:r>
      <w:r>
        <w:rPr>
          <w:rtl/>
        </w:rPr>
        <w:t>בני-שמעון</w:t>
      </w:r>
      <w:r>
        <w:tab/>
      </w:r>
      <w:r>
        <w:fldChar w:fldCharType="begin"/>
      </w:r>
      <w:r>
        <w:instrText xml:space="preserve"> PAGEREF _Toc75077309 \h </w:instrText>
      </w:r>
      <w:r>
        <w:fldChar w:fldCharType="separate"/>
      </w:r>
      <w:r>
        <w:t>258</w:t>
      </w:r>
      <w:r>
        <w:fldChar w:fldCharType="end"/>
      </w:r>
    </w:p>
    <w:p w14:paraId="230234DA" w14:textId="77777777" w:rsidR="00000000" w:rsidRDefault="00B90FE9">
      <w:pPr>
        <w:pStyle w:val="TOC1"/>
        <w:tabs>
          <w:tab w:val="right" w:leader="dot" w:pos="8296"/>
        </w:tabs>
        <w:rPr>
          <w:rFonts w:ascii="Times New Roman" w:hAnsi="Times New Roman" w:cs="Times New Roman"/>
          <w:sz w:val="24"/>
          <w:szCs w:val="24"/>
        </w:rPr>
      </w:pPr>
      <w:r>
        <w:t xml:space="preserve">850. </w:t>
      </w:r>
      <w:r>
        <w:rPr>
          <w:rtl/>
        </w:rPr>
        <w:t>המחסור בכוח-אדם בענף הבנייה</w:t>
      </w:r>
      <w:r>
        <w:tab/>
      </w:r>
      <w:r>
        <w:fldChar w:fldCharType="begin"/>
      </w:r>
      <w:r>
        <w:instrText xml:space="preserve"> PAGEREF _Toc75077310 \h </w:instrText>
      </w:r>
      <w:r>
        <w:fldChar w:fldCharType="separate"/>
      </w:r>
      <w:r>
        <w:t>259</w:t>
      </w:r>
      <w:r>
        <w:fldChar w:fldCharType="end"/>
      </w:r>
    </w:p>
    <w:p w14:paraId="26B260B8" w14:textId="77777777" w:rsidR="00000000" w:rsidRDefault="00B90FE9">
      <w:pPr>
        <w:pStyle w:val="TOC1"/>
        <w:tabs>
          <w:tab w:val="right" w:leader="dot" w:pos="8296"/>
        </w:tabs>
        <w:rPr>
          <w:rFonts w:ascii="Times New Roman" w:hAnsi="Times New Roman" w:cs="Times New Roman"/>
          <w:sz w:val="24"/>
          <w:szCs w:val="24"/>
        </w:rPr>
      </w:pPr>
      <w:r>
        <w:t xml:space="preserve">853. </w:t>
      </w:r>
      <w:r>
        <w:rPr>
          <w:rtl/>
        </w:rPr>
        <w:t>הפחתת</w:t>
      </w:r>
      <w:r>
        <w:t xml:space="preserve"> </w:t>
      </w:r>
      <w:r>
        <w:rPr>
          <w:rtl/>
        </w:rPr>
        <w:t xml:space="preserve">תכולה באריזות </w:t>
      </w:r>
      <w:r>
        <w:rPr>
          <w:rtl/>
        </w:rPr>
        <w:t>מוצרים</w:t>
      </w:r>
      <w:r>
        <w:tab/>
      </w:r>
      <w:r>
        <w:fldChar w:fldCharType="begin"/>
      </w:r>
      <w:r>
        <w:instrText xml:space="preserve"> PAGEREF _Toc75077311 \h </w:instrText>
      </w:r>
      <w:r>
        <w:fldChar w:fldCharType="separate"/>
      </w:r>
      <w:r>
        <w:t>261</w:t>
      </w:r>
      <w:r>
        <w:fldChar w:fldCharType="end"/>
      </w:r>
    </w:p>
    <w:p w14:paraId="24353E4C" w14:textId="77777777" w:rsidR="00000000" w:rsidRDefault="00B90FE9">
      <w:pPr>
        <w:pStyle w:val="TOC1"/>
        <w:tabs>
          <w:tab w:val="right" w:leader="dot" w:pos="8296"/>
        </w:tabs>
        <w:rPr>
          <w:rFonts w:ascii="Times New Roman" w:hAnsi="Times New Roman" w:cs="Times New Roman"/>
          <w:sz w:val="24"/>
          <w:szCs w:val="24"/>
        </w:rPr>
      </w:pPr>
      <w:r>
        <w:t xml:space="preserve">893. </w:t>
      </w:r>
      <w:r>
        <w:rPr>
          <w:rtl/>
        </w:rPr>
        <w:t>סגירת מועדון גמלאים בהרצלייה</w:t>
      </w:r>
      <w:r>
        <w:tab/>
      </w:r>
      <w:r>
        <w:fldChar w:fldCharType="begin"/>
      </w:r>
      <w:r>
        <w:instrText xml:space="preserve"> PAGEREF _Toc75077312 \h </w:instrText>
      </w:r>
      <w:r>
        <w:fldChar w:fldCharType="separate"/>
      </w:r>
      <w:r>
        <w:t>262</w:t>
      </w:r>
      <w:r>
        <w:fldChar w:fldCharType="end"/>
      </w:r>
    </w:p>
    <w:p w14:paraId="29A3C014" w14:textId="77777777" w:rsidR="00000000" w:rsidRDefault="00B90FE9">
      <w:pPr>
        <w:pStyle w:val="TOC1"/>
        <w:tabs>
          <w:tab w:val="right" w:leader="dot" w:pos="8296"/>
        </w:tabs>
        <w:rPr>
          <w:rFonts w:ascii="Times New Roman" w:hAnsi="Times New Roman" w:cs="Times New Roman"/>
          <w:sz w:val="24"/>
          <w:szCs w:val="24"/>
        </w:rPr>
      </w:pPr>
      <w:r>
        <w:t xml:space="preserve">911. </w:t>
      </w:r>
      <w:r>
        <w:rPr>
          <w:rtl/>
        </w:rPr>
        <w:t>ייבוא עובדים זרים מטורקיה</w:t>
      </w:r>
      <w:r>
        <w:tab/>
      </w:r>
      <w:r>
        <w:fldChar w:fldCharType="begin"/>
      </w:r>
      <w:r>
        <w:instrText xml:space="preserve"> PAGEREF _Toc75077313 \h </w:instrText>
      </w:r>
      <w:r>
        <w:fldChar w:fldCharType="separate"/>
      </w:r>
      <w:r>
        <w:t>264</w:t>
      </w:r>
      <w:r>
        <w:fldChar w:fldCharType="end"/>
      </w:r>
    </w:p>
    <w:p w14:paraId="0A0C8A46" w14:textId="77777777" w:rsidR="00000000" w:rsidRDefault="00B90FE9">
      <w:pPr>
        <w:pStyle w:val="TOC1"/>
        <w:tabs>
          <w:tab w:val="right" w:leader="dot" w:pos="8296"/>
        </w:tabs>
        <w:rPr>
          <w:rFonts w:ascii="Times New Roman" w:hAnsi="Times New Roman" w:cs="Times New Roman"/>
          <w:sz w:val="24"/>
          <w:szCs w:val="24"/>
        </w:rPr>
      </w:pPr>
      <w:r>
        <w:t xml:space="preserve">95. </w:t>
      </w:r>
      <w:r>
        <w:rPr>
          <w:rtl/>
        </w:rPr>
        <w:t>נסיבות תאונת דרכים ליד כוכב-יעקב</w:t>
      </w:r>
      <w:r>
        <w:tab/>
      </w:r>
      <w:r>
        <w:fldChar w:fldCharType="begin"/>
      </w:r>
      <w:r>
        <w:instrText xml:space="preserve"> PAGEREF _Toc75077314 \h </w:instrText>
      </w:r>
      <w:r>
        <w:fldChar w:fldCharType="separate"/>
      </w:r>
      <w:r>
        <w:t>265</w:t>
      </w:r>
      <w:r>
        <w:fldChar w:fldCharType="end"/>
      </w:r>
    </w:p>
    <w:p w14:paraId="1E214C17" w14:textId="77777777" w:rsidR="00000000" w:rsidRDefault="00B90FE9">
      <w:pPr>
        <w:pStyle w:val="TOC1"/>
        <w:tabs>
          <w:tab w:val="right" w:leader="dot" w:pos="8296"/>
        </w:tabs>
        <w:rPr>
          <w:rFonts w:ascii="Times New Roman" w:hAnsi="Times New Roman" w:cs="Times New Roman"/>
          <w:sz w:val="24"/>
          <w:szCs w:val="24"/>
        </w:rPr>
      </w:pPr>
      <w:r>
        <w:t xml:space="preserve">126. </w:t>
      </w:r>
      <w:r>
        <w:rPr>
          <w:rtl/>
        </w:rPr>
        <w:t>בידוק ביטח</w:t>
      </w:r>
      <w:r>
        <w:rPr>
          <w:rtl/>
        </w:rPr>
        <w:t>וני בנתב"ג</w:t>
      </w:r>
      <w:r>
        <w:tab/>
      </w:r>
      <w:r>
        <w:fldChar w:fldCharType="begin"/>
      </w:r>
      <w:r>
        <w:instrText xml:space="preserve"> PAGEREF _Toc75077315 \h </w:instrText>
      </w:r>
      <w:r>
        <w:fldChar w:fldCharType="separate"/>
      </w:r>
      <w:r>
        <w:t>266</w:t>
      </w:r>
      <w:r>
        <w:fldChar w:fldCharType="end"/>
      </w:r>
    </w:p>
    <w:p w14:paraId="7E70CBB8" w14:textId="77777777" w:rsidR="00000000" w:rsidRDefault="00B90FE9">
      <w:pPr>
        <w:pStyle w:val="TOC2"/>
        <w:tabs>
          <w:tab w:val="right" w:leader="dot" w:pos="8296"/>
        </w:tabs>
        <w:ind w:right="0"/>
        <w:rPr>
          <w:rFonts w:ascii="Times New Roman" w:hAnsi="Times New Roman" w:cs="Times New Roman"/>
          <w:sz w:val="24"/>
          <w:szCs w:val="24"/>
        </w:rPr>
      </w:pPr>
      <w:r>
        <w:rPr>
          <w:rtl/>
        </w:rPr>
        <w:t>שר התחבורה אביגדור ליברמן:</w:t>
      </w:r>
      <w:r>
        <w:tab/>
      </w:r>
      <w:r>
        <w:fldChar w:fldCharType="begin"/>
      </w:r>
      <w:r>
        <w:instrText xml:space="preserve"> PAGEREF _Toc75077316 \h </w:instrText>
      </w:r>
      <w:r>
        <w:fldChar w:fldCharType="separate"/>
      </w:r>
      <w:r>
        <w:t>268</w:t>
      </w:r>
      <w:r>
        <w:fldChar w:fldCharType="end"/>
      </w:r>
    </w:p>
    <w:p w14:paraId="484448FB" w14:textId="77777777" w:rsidR="00000000" w:rsidRDefault="00B90FE9">
      <w:pPr>
        <w:pStyle w:val="TOC1"/>
        <w:tabs>
          <w:tab w:val="right" w:leader="dot" w:pos="8296"/>
        </w:tabs>
        <w:rPr>
          <w:rFonts w:ascii="Times New Roman" w:hAnsi="Times New Roman" w:cs="Times New Roman"/>
          <w:sz w:val="24"/>
          <w:szCs w:val="24"/>
        </w:rPr>
      </w:pPr>
      <w:r>
        <w:t xml:space="preserve">336. </w:t>
      </w:r>
      <w:r>
        <w:rPr>
          <w:rtl/>
        </w:rPr>
        <w:t>מחיר הנסיעה בתחבורה הציבורית בירושלים</w:t>
      </w:r>
      <w:r>
        <w:tab/>
      </w:r>
      <w:r>
        <w:fldChar w:fldCharType="begin"/>
      </w:r>
      <w:r>
        <w:instrText xml:space="preserve"> PAGEREF _Toc75077317 \h </w:instrText>
      </w:r>
      <w:r>
        <w:fldChar w:fldCharType="separate"/>
      </w:r>
      <w:r>
        <w:t>269</w:t>
      </w:r>
      <w:r>
        <w:fldChar w:fldCharType="end"/>
      </w:r>
    </w:p>
    <w:p w14:paraId="7EB097D3" w14:textId="77777777" w:rsidR="00000000" w:rsidRDefault="00B90FE9">
      <w:pPr>
        <w:pStyle w:val="TOC1"/>
        <w:tabs>
          <w:tab w:val="right" w:leader="dot" w:pos="8296"/>
        </w:tabs>
        <w:rPr>
          <w:rFonts w:ascii="Times New Roman" w:hAnsi="Times New Roman" w:cs="Times New Roman"/>
          <w:sz w:val="24"/>
          <w:szCs w:val="24"/>
        </w:rPr>
      </w:pPr>
      <w:r>
        <w:t xml:space="preserve">460. </w:t>
      </w:r>
      <w:r>
        <w:rPr>
          <w:rtl/>
        </w:rPr>
        <w:t>תקציב החינוך לזהירות בדרכים</w:t>
      </w:r>
      <w:r>
        <w:tab/>
      </w:r>
      <w:r>
        <w:fldChar w:fldCharType="begin"/>
      </w:r>
      <w:r>
        <w:instrText xml:space="preserve"> PAGEREF _Toc75077318 \h </w:instrText>
      </w:r>
      <w:r>
        <w:fldChar w:fldCharType="separate"/>
      </w:r>
      <w:r>
        <w:t>270</w:t>
      </w:r>
      <w:r>
        <w:fldChar w:fldCharType="end"/>
      </w:r>
    </w:p>
    <w:p w14:paraId="57BD8744" w14:textId="77777777" w:rsidR="00000000" w:rsidRDefault="00B90FE9">
      <w:pPr>
        <w:pStyle w:val="TOC1"/>
        <w:tabs>
          <w:tab w:val="right" w:leader="dot" w:pos="8296"/>
        </w:tabs>
        <w:rPr>
          <w:rFonts w:ascii="Times New Roman" w:hAnsi="Times New Roman" w:cs="Times New Roman"/>
          <w:sz w:val="24"/>
          <w:szCs w:val="24"/>
        </w:rPr>
      </w:pPr>
      <w:r>
        <w:t xml:space="preserve">553. </w:t>
      </w:r>
      <w:r>
        <w:rPr>
          <w:rtl/>
        </w:rPr>
        <w:t>מצלמו</w:t>
      </w:r>
      <w:r>
        <w:rPr>
          <w:rtl/>
        </w:rPr>
        <w:t>ת לגילוי נהיגה במהירות מופרזת</w:t>
      </w:r>
      <w:r>
        <w:tab/>
      </w:r>
      <w:r>
        <w:fldChar w:fldCharType="begin"/>
      </w:r>
      <w:r>
        <w:instrText xml:space="preserve"> PAGEREF _Toc75077319 \h </w:instrText>
      </w:r>
      <w:r>
        <w:fldChar w:fldCharType="separate"/>
      </w:r>
      <w:r>
        <w:t>272</w:t>
      </w:r>
      <w:r>
        <w:fldChar w:fldCharType="end"/>
      </w:r>
    </w:p>
    <w:p w14:paraId="1CFB213C" w14:textId="77777777" w:rsidR="00000000" w:rsidRDefault="00B90FE9">
      <w:pPr>
        <w:pStyle w:val="TOC1"/>
        <w:tabs>
          <w:tab w:val="right" w:leader="dot" w:pos="8296"/>
        </w:tabs>
        <w:rPr>
          <w:rFonts w:ascii="Times New Roman" w:hAnsi="Times New Roman" w:cs="Times New Roman"/>
          <w:sz w:val="24"/>
          <w:szCs w:val="24"/>
        </w:rPr>
      </w:pPr>
      <w:r>
        <w:t xml:space="preserve">563. </w:t>
      </w:r>
      <w:r>
        <w:rPr>
          <w:rtl/>
        </w:rPr>
        <w:t>הטיפול בבעיית תאונות הדרכים</w:t>
      </w:r>
      <w:r>
        <w:tab/>
      </w:r>
      <w:r>
        <w:fldChar w:fldCharType="begin"/>
      </w:r>
      <w:r>
        <w:instrText xml:space="preserve"> PAGEREF _Toc75077320 \h </w:instrText>
      </w:r>
      <w:r>
        <w:fldChar w:fldCharType="separate"/>
      </w:r>
      <w:r>
        <w:t>273</w:t>
      </w:r>
      <w:r>
        <w:fldChar w:fldCharType="end"/>
      </w:r>
    </w:p>
    <w:p w14:paraId="6936B2FE" w14:textId="77777777" w:rsidR="00000000" w:rsidRDefault="00B90FE9">
      <w:pPr>
        <w:pStyle w:val="TOC1"/>
        <w:tabs>
          <w:tab w:val="right" w:leader="dot" w:pos="8296"/>
        </w:tabs>
        <w:rPr>
          <w:rFonts w:ascii="Times New Roman" w:hAnsi="Times New Roman" w:cs="Times New Roman"/>
          <w:sz w:val="24"/>
          <w:szCs w:val="24"/>
        </w:rPr>
      </w:pPr>
      <w:r>
        <w:t xml:space="preserve">579. </w:t>
      </w:r>
      <w:r>
        <w:rPr>
          <w:rtl/>
        </w:rPr>
        <w:t>טענה בדבר מחסור בטיסות לתיירים</w:t>
      </w:r>
      <w:r>
        <w:tab/>
      </w:r>
      <w:r>
        <w:fldChar w:fldCharType="begin"/>
      </w:r>
      <w:r>
        <w:instrText xml:space="preserve"> PAGEREF _Toc75077321 \h </w:instrText>
      </w:r>
      <w:r>
        <w:fldChar w:fldCharType="separate"/>
      </w:r>
      <w:r>
        <w:t>275</w:t>
      </w:r>
      <w:r>
        <w:fldChar w:fldCharType="end"/>
      </w:r>
    </w:p>
    <w:p w14:paraId="727D9CF4" w14:textId="77777777" w:rsidR="00000000" w:rsidRDefault="00B90FE9">
      <w:pPr>
        <w:pStyle w:val="TOC1"/>
        <w:tabs>
          <w:tab w:val="right" w:leader="dot" w:pos="8296"/>
        </w:tabs>
        <w:rPr>
          <w:rFonts w:ascii="Times New Roman" w:hAnsi="Times New Roman" w:cs="Times New Roman"/>
          <w:sz w:val="24"/>
          <w:szCs w:val="24"/>
        </w:rPr>
      </w:pPr>
      <w:r>
        <w:t xml:space="preserve">644. </w:t>
      </w:r>
      <w:r>
        <w:rPr>
          <w:rtl/>
        </w:rPr>
        <w:t>כביש חוצה-ישראל</w:t>
      </w:r>
      <w:r>
        <w:tab/>
      </w:r>
      <w:r>
        <w:fldChar w:fldCharType="begin"/>
      </w:r>
      <w:r>
        <w:instrText xml:space="preserve"> PAGEREF _Toc75077322 \h </w:instrText>
      </w:r>
      <w:r>
        <w:fldChar w:fldCharType="separate"/>
      </w:r>
      <w:r>
        <w:t>276</w:t>
      </w:r>
      <w:r>
        <w:fldChar w:fldCharType="end"/>
      </w:r>
    </w:p>
    <w:p w14:paraId="57FB1EF2" w14:textId="77777777" w:rsidR="00000000" w:rsidRDefault="00B90FE9">
      <w:pPr>
        <w:pStyle w:val="TOC1"/>
        <w:tabs>
          <w:tab w:val="right" w:leader="dot" w:pos="8296"/>
        </w:tabs>
        <w:rPr>
          <w:rFonts w:ascii="Times New Roman" w:hAnsi="Times New Roman" w:cs="Times New Roman"/>
          <w:sz w:val="24"/>
          <w:szCs w:val="24"/>
        </w:rPr>
      </w:pPr>
      <w:r>
        <w:t>672.</w:t>
      </w:r>
      <w:r>
        <w:t xml:space="preserve"> </w:t>
      </w:r>
      <w:r>
        <w:rPr>
          <w:rtl/>
        </w:rPr>
        <w:t>קנס בגין אי-תשלום על נסיעה בכביש חוצה-ישראל</w:t>
      </w:r>
      <w:r>
        <w:tab/>
      </w:r>
      <w:r>
        <w:fldChar w:fldCharType="begin"/>
      </w:r>
      <w:r>
        <w:instrText xml:space="preserve"> PAGEREF _Toc75077323 \h </w:instrText>
      </w:r>
      <w:r>
        <w:fldChar w:fldCharType="separate"/>
      </w:r>
      <w:r>
        <w:t>277</w:t>
      </w:r>
      <w:r>
        <w:fldChar w:fldCharType="end"/>
      </w:r>
    </w:p>
    <w:p w14:paraId="57DF0FBE" w14:textId="77777777" w:rsidR="00000000" w:rsidRDefault="00B90FE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_Toc75077324 \h </w:instrText>
      </w:r>
      <w:r>
        <w:fldChar w:fldCharType="separate"/>
      </w:r>
      <w:r>
        <w:t>279</w:t>
      </w:r>
      <w:r>
        <w:fldChar w:fldCharType="end"/>
      </w:r>
    </w:p>
    <w:p w14:paraId="236BC018" w14:textId="77777777" w:rsidR="00000000" w:rsidRDefault="00B90F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_Toc75077325 \h </w:instrText>
      </w:r>
      <w:r>
        <w:fldChar w:fldCharType="separate"/>
      </w:r>
      <w:r>
        <w:t>281</w:t>
      </w:r>
      <w:r>
        <w:fldChar w:fldCharType="end"/>
      </w:r>
    </w:p>
    <w:p w14:paraId="77B52AE9" w14:textId="77777777" w:rsidR="00000000" w:rsidRDefault="00B90FE9">
      <w:pPr>
        <w:pStyle w:val="TOC1"/>
        <w:tabs>
          <w:tab w:val="right" w:leader="dot" w:pos="8296"/>
        </w:tabs>
        <w:rPr>
          <w:rFonts w:ascii="Times New Roman" w:hAnsi="Times New Roman" w:cs="Times New Roman"/>
          <w:sz w:val="24"/>
          <w:szCs w:val="24"/>
        </w:rPr>
      </w:pPr>
      <w:r>
        <w:rPr>
          <w:rtl/>
        </w:rPr>
        <w:t>זכות הקיום של העם היהודי</w:t>
      </w:r>
      <w:r>
        <w:tab/>
      </w:r>
      <w:r>
        <w:fldChar w:fldCharType="begin"/>
      </w:r>
      <w:r>
        <w:instrText xml:space="preserve"> PAGEREF _Toc75077326 \h </w:instrText>
      </w:r>
      <w:r>
        <w:fldChar w:fldCharType="separate"/>
      </w:r>
      <w:r>
        <w:t>281</w:t>
      </w:r>
      <w:r>
        <w:fldChar w:fldCharType="end"/>
      </w:r>
    </w:p>
    <w:p w14:paraId="7C3C36CF" w14:textId="77777777" w:rsidR="00000000" w:rsidRDefault="00B90F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w:t>
      </w:r>
      <w:r>
        <w:rPr>
          <w:rtl/>
        </w:rPr>
        <w:t>יהדות התורה):</w:t>
      </w:r>
      <w:r>
        <w:tab/>
      </w:r>
      <w:r>
        <w:fldChar w:fldCharType="begin"/>
      </w:r>
      <w:r>
        <w:instrText xml:space="preserve"> PAGEREF _Toc75077327 \h </w:instrText>
      </w:r>
      <w:r>
        <w:fldChar w:fldCharType="separate"/>
      </w:r>
      <w:r>
        <w:t>282</w:t>
      </w:r>
      <w:r>
        <w:fldChar w:fldCharType="end"/>
      </w:r>
    </w:p>
    <w:p w14:paraId="2D0FA14E" w14:textId="77777777" w:rsidR="00000000" w:rsidRDefault="00B90F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_Toc75077328 \h </w:instrText>
      </w:r>
      <w:r>
        <w:fldChar w:fldCharType="separate"/>
      </w:r>
      <w:r>
        <w:t>284</w:t>
      </w:r>
      <w:r>
        <w:fldChar w:fldCharType="end"/>
      </w:r>
    </w:p>
    <w:p w14:paraId="4BABFBC9" w14:textId="77777777" w:rsidR="00000000" w:rsidRDefault="00B90F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_Toc75077329 \h </w:instrText>
      </w:r>
      <w:r>
        <w:fldChar w:fldCharType="separate"/>
      </w:r>
      <w:r>
        <w:t>285</w:t>
      </w:r>
      <w:r>
        <w:fldChar w:fldCharType="end"/>
      </w:r>
    </w:p>
    <w:p w14:paraId="1FE72EAE" w14:textId="77777777" w:rsidR="00000000" w:rsidRDefault="00B90FE9">
      <w:pPr>
        <w:pStyle w:val="TOC1"/>
        <w:tabs>
          <w:tab w:val="right" w:leader="dot" w:pos="8296"/>
        </w:tabs>
        <w:rPr>
          <w:rFonts w:ascii="Times New Roman" w:hAnsi="Times New Roman" w:cs="Times New Roman"/>
          <w:sz w:val="24"/>
          <w:szCs w:val="24"/>
        </w:rPr>
      </w:pPr>
      <w:r>
        <w:rPr>
          <w:rtl/>
        </w:rPr>
        <w:t>דוח השב"כ על הטרור בשנת 2003</w:t>
      </w:r>
      <w:r>
        <w:tab/>
      </w:r>
      <w:r>
        <w:fldChar w:fldCharType="begin"/>
      </w:r>
      <w:r>
        <w:instrText xml:space="preserve"> PAGEREF _Toc75077330 \h </w:instrText>
      </w:r>
      <w:r>
        <w:fldChar w:fldCharType="separate"/>
      </w:r>
      <w:r>
        <w:t>285</w:t>
      </w:r>
      <w:r>
        <w:fldChar w:fldCharType="end"/>
      </w:r>
    </w:p>
    <w:p w14:paraId="02F688D4" w14:textId="77777777" w:rsidR="00000000" w:rsidRDefault="00B90FE9">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_Toc75077331 \h </w:instrText>
      </w:r>
      <w:r>
        <w:fldChar w:fldCharType="separate"/>
      </w:r>
      <w:r>
        <w:t>2</w:t>
      </w:r>
      <w:r>
        <w:t>85</w:t>
      </w:r>
      <w:r>
        <w:fldChar w:fldCharType="end"/>
      </w:r>
    </w:p>
    <w:p w14:paraId="46EBE8A9" w14:textId="77777777" w:rsidR="00000000" w:rsidRDefault="00B90FE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_Toc75077332 \h </w:instrText>
      </w:r>
      <w:r>
        <w:fldChar w:fldCharType="separate"/>
      </w:r>
      <w:r>
        <w:t>287</w:t>
      </w:r>
      <w:r>
        <w:fldChar w:fldCharType="end"/>
      </w:r>
    </w:p>
    <w:p w14:paraId="63496559" w14:textId="77777777" w:rsidR="00000000" w:rsidRDefault="00B90FE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_Toc75077333 \h </w:instrText>
      </w:r>
      <w:r>
        <w:fldChar w:fldCharType="separate"/>
      </w:r>
      <w:r>
        <w:t>288</w:t>
      </w:r>
      <w:r>
        <w:fldChar w:fldCharType="end"/>
      </w:r>
    </w:p>
    <w:p w14:paraId="11C202E4" w14:textId="77777777" w:rsidR="00000000" w:rsidRDefault="00B90FE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_Toc75077334 \h </w:instrText>
      </w:r>
      <w:r>
        <w:fldChar w:fldCharType="separate"/>
      </w:r>
      <w:r>
        <w:t>289</w:t>
      </w:r>
      <w:r>
        <w:fldChar w:fldCharType="end"/>
      </w:r>
    </w:p>
    <w:p w14:paraId="5AF5AC75" w14:textId="77777777" w:rsidR="00000000" w:rsidRDefault="00B90F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_Toc75077335 \h </w:instrText>
      </w:r>
      <w:r>
        <w:fldChar w:fldCharType="separate"/>
      </w:r>
      <w:r>
        <w:t>290</w:t>
      </w:r>
      <w:r>
        <w:fldChar w:fldCharType="end"/>
      </w:r>
    </w:p>
    <w:p w14:paraId="1DE5F739" w14:textId="77777777" w:rsidR="00000000" w:rsidRDefault="00B90FE9">
      <w:pPr>
        <w:pStyle w:val="TOC1"/>
        <w:tabs>
          <w:tab w:val="right" w:leader="dot" w:pos="8296"/>
        </w:tabs>
        <w:rPr>
          <w:rFonts w:ascii="Times New Roman" w:hAnsi="Times New Roman" w:cs="Times New Roman"/>
          <w:sz w:val="24"/>
          <w:szCs w:val="24"/>
        </w:rPr>
      </w:pPr>
      <w:r>
        <w:rPr>
          <w:rtl/>
        </w:rPr>
        <w:t xml:space="preserve">הצעה </w:t>
      </w:r>
      <w:r>
        <w:rPr>
          <w:rtl/>
        </w:rPr>
        <w:t>לסדר-היום</w:t>
      </w:r>
      <w:r>
        <w:tab/>
      </w:r>
      <w:r>
        <w:fldChar w:fldCharType="begin"/>
      </w:r>
      <w:r>
        <w:instrText xml:space="preserve"> PAGEREF _Toc75077336 \h </w:instrText>
      </w:r>
      <w:r>
        <w:fldChar w:fldCharType="separate"/>
      </w:r>
      <w:r>
        <w:t>295</w:t>
      </w:r>
      <w:r>
        <w:fldChar w:fldCharType="end"/>
      </w:r>
    </w:p>
    <w:p w14:paraId="1A49FCB5" w14:textId="77777777" w:rsidR="00000000" w:rsidRDefault="00B90FE9">
      <w:pPr>
        <w:pStyle w:val="TOC1"/>
        <w:tabs>
          <w:tab w:val="right" w:leader="dot" w:pos="8296"/>
        </w:tabs>
        <w:rPr>
          <w:rFonts w:ascii="Times New Roman" w:hAnsi="Times New Roman" w:cs="Times New Roman"/>
          <w:sz w:val="24"/>
          <w:szCs w:val="24"/>
        </w:rPr>
      </w:pPr>
      <w:r>
        <w:rPr>
          <w:rtl/>
        </w:rPr>
        <w:t>התבטאויות מדיניות של בכירים פלסטינים</w:t>
      </w:r>
      <w:r>
        <w:tab/>
      </w:r>
      <w:r>
        <w:fldChar w:fldCharType="begin"/>
      </w:r>
      <w:r>
        <w:instrText xml:space="preserve"> PAGEREF _Toc75077337 \h </w:instrText>
      </w:r>
      <w:r>
        <w:fldChar w:fldCharType="separate"/>
      </w:r>
      <w:r>
        <w:t>295</w:t>
      </w:r>
      <w:r>
        <w:fldChar w:fldCharType="end"/>
      </w:r>
    </w:p>
    <w:p w14:paraId="23706BAB" w14:textId="77777777" w:rsidR="00000000" w:rsidRDefault="00B90FE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_Toc75077338 \h </w:instrText>
      </w:r>
      <w:r>
        <w:fldChar w:fldCharType="separate"/>
      </w:r>
      <w:r>
        <w:t>295</w:t>
      </w:r>
      <w:r>
        <w:fldChar w:fldCharType="end"/>
      </w:r>
    </w:p>
    <w:p w14:paraId="2ADF56A4" w14:textId="77777777" w:rsidR="00000000" w:rsidRDefault="00B90F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_Toc75077339 \h </w:instrText>
      </w:r>
      <w:r>
        <w:fldChar w:fldCharType="separate"/>
      </w:r>
      <w:r>
        <w:t>296</w:t>
      </w:r>
      <w:r>
        <w:fldChar w:fldCharType="end"/>
      </w:r>
    </w:p>
    <w:p w14:paraId="550B8B0C" w14:textId="77777777" w:rsidR="00000000" w:rsidRDefault="00B90F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_Toc75077340 \h </w:instrText>
      </w:r>
      <w:r>
        <w:fldChar w:fldCharType="separate"/>
      </w:r>
      <w:r>
        <w:t>2</w:t>
      </w:r>
      <w:r>
        <w:t>97</w:t>
      </w:r>
      <w:r>
        <w:fldChar w:fldCharType="end"/>
      </w:r>
    </w:p>
    <w:p w14:paraId="36E2316A" w14:textId="77777777" w:rsidR="00000000" w:rsidRDefault="00B90FE9">
      <w:pPr>
        <w:pStyle w:val="TOC1"/>
        <w:tabs>
          <w:tab w:val="right" w:leader="dot" w:pos="8296"/>
        </w:tabs>
        <w:rPr>
          <w:rFonts w:ascii="Times New Roman" w:hAnsi="Times New Roman" w:cs="Times New Roman"/>
          <w:sz w:val="24"/>
          <w:szCs w:val="24"/>
        </w:rPr>
      </w:pPr>
      <w:r>
        <w:rPr>
          <w:rtl/>
        </w:rPr>
        <w:t>טיפולה של המשטרה בתופעת הרג האזרחים בעיר לוד</w:t>
      </w:r>
      <w:r>
        <w:tab/>
      </w:r>
      <w:r>
        <w:fldChar w:fldCharType="begin"/>
      </w:r>
      <w:r>
        <w:instrText xml:space="preserve"> PAGEREF _Toc75077341 \h </w:instrText>
      </w:r>
      <w:r>
        <w:fldChar w:fldCharType="separate"/>
      </w:r>
      <w:r>
        <w:t>297</w:t>
      </w:r>
      <w:r>
        <w:fldChar w:fldCharType="end"/>
      </w:r>
    </w:p>
    <w:p w14:paraId="1E8E721F" w14:textId="77777777" w:rsidR="00000000" w:rsidRDefault="00B90F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_Toc75077342 \h </w:instrText>
      </w:r>
      <w:r>
        <w:fldChar w:fldCharType="separate"/>
      </w:r>
      <w:r>
        <w:t>298</w:t>
      </w:r>
      <w:r>
        <w:fldChar w:fldCharType="end"/>
      </w:r>
    </w:p>
    <w:p w14:paraId="59BCD518" w14:textId="77777777" w:rsidR="00000000" w:rsidRDefault="00B90F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_Toc75077343 \h </w:instrText>
      </w:r>
      <w:r>
        <w:fldChar w:fldCharType="separate"/>
      </w:r>
      <w:r>
        <w:t>299</w:t>
      </w:r>
      <w:r>
        <w:fldChar w:fldCharType="end"/>
      </w:r>
    </w:p>
    <w:p w14:paraId="3C47DEA6" w14:textId="77777777" w:rsidR="00000000" w:rsidRDefault="00B90FE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_Toc7507</w:instrText>
      </w:r>
      <w:r>
        <w:instrText xml:space="preserve">7344 \h </w:instrText>
      </w:r>
      <w:r>
        <w:fldChar w:fldCharType="separate"/>
      </w:r>
      <w:r>
        <w:t>301</w:t>
      </w:r>
      <w:r>
        <w:fldChar w:fldCharType="end"/>
      </w:r>
    </w:p>
    <w:p w14:paraId="2C35537B" w14:textId="77777777" w:rsidR="00000000" w:rsidRDefault="00B90FE9">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_Toc75077345 \h </w:instrText>
      </w:r>
      <w:r>
        <w:fldChar w:fldCharType="separate"/>
      </w:r>
      <w:r>
        <w:t>302</w:t>
      </w:r>
      <w:r>
        <w:fldChar w:fldCharType="end"/>
      </w:r>
    </w:p>
    <w:p w14:paraId="14D072F9" w14:textId="77777777" w:rsidR="00000000" w:rsidRDefault="00B90FE9">
      <w:pPr>
        <w:pStyle w:val="TOC1"/>
        <w:tabs>
          <w:tab w:val="right" w:leader="dot" w:pos="8296"/>
        </w:tabs>
        <w:rPr>
          <w:rFonts w:ascii="Times New Roman" w:hAnsi="Times New Roman" w:cs="Times New Roman"/>
          <w:sz w:val="24"/>
          <w:szCs w:val="24"/>
        </w:rPr>
      </w:pPr>
      <w:r>
        <w:t xml:space="preserve">600. </w:t>
      </w:r>
      <w:r>
        <w:rPr>
          <w:rtl/>
        </w:rPr>
        <w:t>הגיור במדינת ישראל</w:t>
      </w:r>
      <w:r>
        <w:tab/>
      </w:r>
      <w:r>
        <w:fldChar w:fldCharType="begin"/>
      </w:r>
      <w:r>
        <w:instrText xml:space="preserve"> PAGEREF _Toc75077346 \h </w:instrText>
      </w:r>
      <w:r>
        <w:fldChar w:fldCharType="separate"/>
      </w:r>
      <w:r>
        <w:t>303</w:t>
      </w:r>
      <w:r>
        <w:fldChar w:fldCharType="end"/>
      </w:r>
    </w:p>
    <w:p w14:paraId="1BD77368" w14:textId="77777777" w:rsidR="00000000" w:rsidRDefault="00B90FE9">
      <w:pPr>
        <w:pStyle w:val="TOC1"/>
        <w:tabs>
          <w:tab w:val="right" w:leader="dot" w:pos="8296"/>
        </w:tabs>
        <w:rPr>
          <w:rFonts w:ascii="Times New Roman" w:hAnsi="Times New Roman" w:cs="Times New Roman"/>
          <w:sz w:val="24"/>
          <w:szCs w:val="24"/>
        </w:rPr>
      </w:pPr>
      <w:r>
        <w:t xml:space="preserve">724. </w:t>
      </w:r>
      <w:r>
        <w:rPr>
          <w:rtl/>
        </w:rPr>
        <w:t>העברת כספים לרשות הפלסטינית</w:t>
      </w:r>
      <w:r>
        <w:tab/>
      </w:r>
      <w:r>
        <w:fldChar w:fldCharType="begin"/>
      </w:r>
      <w:r>
        <w:instrText xml:space="preserve"> PAGEREF _Toc75077347 \h </w:instrText>
      </w:r>
      <w:r>
        <w:fldChar w:fldCharType="separate"/>
      </w:r>
      <w:r>
        <w:t>303</w:t>
      </w:r>
      <w:r>
        <w:fldChar w:fldCharType="end"/>
      </w:r>
    </w:p>
    <w:p w14:paraId="3373120E" w14:textId="77777777" w:rsidR="00000000" w:rsidRDefault="00B90FE9">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_Toc75077348 \h </w:instrText>
      </w:r>
      <w:r>
        <w:fldChar w:fldCharType="separate"/>
      </w:r>
      <w:r>
        <w:t>304</w:t>
      </w:r>
      <w:r>
        <w:fldChar w:fldCharType="end"/>
      </w:r>
    </w:p>
    <w:p w14:paraId="6088828B" w14:textId="77777777" w:rsidR="00000000" w:rsidRDefault="00B90FE9">
      <w:pPr>
        <w:pStyle w:val="TOC1"/>
        <w:tabs>
          <w:tab w:val="right" w:leader="dot" w:pos="8296"/>
        </w:tabs>
        <w:rPr>
          <w:rFonts w:ascii="Times New Roman" w:hAnsi="Times New Roman" w:cs="Times New Roman"/>
          <w:sz w:val="24"/>
          <w:szCs w:val="24"/>
        </w:rPr>
      </w:pPr>
      <w:r>
        <w:t xml:space="preserve">755. </w:t>
      </w:r>
      <w:r>
        <w:rPr>
          <w:rtl/>
        </w:rPr>
        <w:t>מימון קרוונים לבחורי ישיבה</w:t>
      </w:r>
      <w:r>
        <w:t xml:space="preserve"> </w:t>
      </w:r>
      <w:r>
        <w:rPr>
          <w:rtl/>
        </w:rPr>
        <w:t>במצפה-רמון</w:t>
      </w:r>
      <w:r>
        <w:tab/>
      </w:r>
      <w:r>
        <w:fldChar w:fldCharType="begin"/>
      </w:r>
      <w:r>
        <w:instrText xml:space="preserve"> PAGEREF _Toc75077349 \h </w:instrText>
      </w:r>
      <w:r>
        <w:fldChar w:fldCharType="separate"/>
      </w:r>
      <w:r>
        <w:t>304</w:t>
      </w:r>
      <w:r>
        <w:fldChar w:fldCharType="end"/>
      </w:r>
    </w:p>
    <w:p w14:paraId="7004F811" w14:textId="77777777" w:rsidR="00000000" w:rsidRDefault="00B90FE9">
      <w:pPr>
        <w:pStyle w:val="TOC1"/>
        <w:tabs>
          <w:tab w:val="right" w:leader="dot" w:pos="8296"/>
        </w:tabs>
        <w:rPr>
          <w:rFonts w:ascii="Times New Roman" w:hAnsi="Times New Roman" w:cs="Times New Roman"/>
          <w:sz w:val="24"/>
          <w:szCs w:val="24"/>
        </w:rPr>
      </w:pPr>
      <w:r>
        <w:t xml:space="preserve">756. </w:t>
      </w:r>
      <w:r>
        <w:rPr>
          <w:rtl/>
        </w:rPr>
        <w:t>תוכנית לפתרון הסכסוך הישראלי-הפלסטיני</w:t>
      </w:r>
      <w:r>
        <w:tab/>
      </w:r>
      <w:r>
        <w:fldChar w:fldCharType="begin"/>
      </w:r>
      <w:r>
        <w:instrText xml:space="preserve"> PAGEREF _Toc75077350 \h </w:instrText>
      </w:r>
      <w:r>
        <w:fldChar w:fldCharType="separate"/>
      </w:r>
      <w:r>
        <w:t>306</w:t>
      </w:r>
      <w:r>
        <w:fldChar w:fldCharType="end"/>
      </w:r>
    </w:p>
    <w:p w14:paraId="09ADA1C2" w14:textId="77777777" w:rsidR="00000000" w:rsidRDefault="00B90FE9">
      <w:pPr>
        <w:pStyle w:val="TOC1"/>
        <w:tabs>
          <w:tab w:val="right" w:leader="dot" w:pos="8296"/>
        </w:tabs>
        <w:rPr>
          <w:rFonts w:ascii="Times New Roman" w:hAnsi="Times New Roman" w:cs="Times New Roman"/>
          <w:sz w:val="24"/>
          <w:szCs w:val="24"/>
        </w:rPr>
      </w:pPr>
      <w:r>
        <w:t xml:space="preserve">776. </w:t>
      </w:r>
      <w:r>
        <w:rPr>
          <w:rtl/>
        </w:rPr>
        <w:t>גופות פלסטינים המוחזקות בידי ישראל</w:t>
      </w:r>
      <w:r>
        <w:tab/>
      </w:r>
      <w:r>
        <w:fldChar w:fldCharType="begin"/>
      </w:r>
      <w:r>
        <w:instrText xml:space="preserve"> PAGEREF _Toc75077351 \h </w:instrText>
      </w:r>
      <w:r>
        <w:fldChar w:fldCharType="separate"/>
      </w:r>
      <w:r>
        <w:t>307</w:t>
      </w:r>
      <w:r>
        <w:fldChar w:fldCharType="end"/>
      </w:r>
    </w:p>
    <w:p w14:paraId="6523536F" w14:textId="77777777" w:rsidR="00000000" w:rsidRDefault="00B90FE9">
      <w:pPr>
        <w:pStyle w:val="TOC1"/>
        <w:tabs>
          <w:tab w:val="right" w:leader="dot" w:pos="8296"/>
        </w:tabs>
        <w:rPr>
          <w:rFonts w:ascii="Times New Roman" w:hAnsi="Times New Roman" w:cs="Times New Roman"/>
          <w:sz w:val="24"/>
          <w:szCs w:val="24"/>
        </w:rPr>
      </w:pPr>
      <w:r>
        <w:t xml:space="preserve">797. </w:t>
      </w:r>
      <w:r>
        <w:rPr>
          <w:rtl/>
        </w:rPr>
        <w:t>שחרור אסירים עם דם על</w:t>
      </w:r>
      <w:r>
        <w:rPr>
          <w:rtl/>
        </w:rPr>
        <w:t xml:space="preserve"> הידיים</w:t>
      </w:r>
      <w:r>
        <w:tab/>
      </w:r>
      <w:r>
        <w:fldChar w:fldCharType="begin"/>
      </w:r>
      <w:r>
        <w:instrText xml:space="preserve"> PAGEREF _Toc75077352 \h </w:instrText>
      </w:r>
      <w:r>
        <w:fldChar w:fldCharType="separate"/>
      </w:r>
      <w:r>
        <w:t>308</w:t>
      </w:r>
      <w:r>
        <w:fldChar w:fldCharType="end"/>
      </w:r>
    </w:p>
    <w:p w14:paraId="1744BFDD" w14:textId="77777777" w:rsidR="00000000" w:rsidRDefault="00B90FE9">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_Toc75077353 \h </w:instrText>
      </w:r>
      <w:r>
        <w:fldChar w:fldCharType="separate"/>
      </w:r>
      <w:r>
        <w:t>308</w:t>
      </w:r>
      <w:r>
        <w:fldChar w:fldCharType="end"/>
      </w:r>
    </w:p>
    <w:p w14:paraId="43814266" w14:textId="77777777" w:rsidR="00000000" w:rsidRDefault="00B90FE9">
      <w:pPr>
        <w:pStyle w:val="TOC1"/>
        <w:tabs>
          <w:tab w:val="right" w:leader="dot" w:pos="8296"/>
        </w:tabs>
        <w:rPr>
          <w:rFonts w:ascii="Times New Roman" w:hAnsi="Times New Roman" w:cs="Times New Roman"/>
          <w:sz w:val="24"/>
          <w:szCs w:val="24"/>
        </w:rPr>
      </w:pPr>
      <w:r>
        <w:t xml:space="preserve">834. </w:t>
      </w:r>
      <w:r>
        <w:rPr>
          <w:rtl/>
        </w:rPr>
        <w:t>העלאת עצמותיו של אלי כהן הי"ד</w:t>
      </w:r>
      <w:r>
        <w:tab/>
      </w:r>
      <w:r>
        <w:fldChar w:fldCharType="begin"/>
      </w:r>
      <w:r>
        <w:instrText xml:space="preserve"> PAGEREF _Toc75077354 \h </w:instrText>
      </w:r>
      <w:r>
        <w:fldChar w:fldCharType="separate"/>
      </w:r>
      <w:r>
        <w:t>309</w:t>
      </w:r>
      <w:r>
        <w:fldChar w:fldCharType="end"/>
      </w:r>
    </w:p>
    <w:p w14:paraId="50DD16F9" w14:textId="77777777" w:rsidR="00000000" w:rsidRDefault="00B90FE9">
      <w:pPr>
        <w:pStyle w:val="TOC1"/>
        <w:tabs>
          <w:tab w:val="right" w:leader="dot" w:pos="8296"/>
        </w:tabs>
        <w:rPr>
          <w:rFonts w:ascii="Times New Roman" w:hAnsi="Times New Roman" w:cs="Times New Roman"/>
          <w:sz w:val="24"/>
          <w:szCs w:val="24"/>
        </w:rPr>
      </w:pPr>
      <w:r>
        <w:t xml:space="preserve">947. </w:t>
      </w:r>
      <w:r>
        <w:rPr>
          <w:rtl/>
        </w:rPr>
        <w:t>הופעת שר הפנים בפני בג"ץ</w:t>
      </w:r>
      <w:r>
        <w:tab/>
      </w:r>
      <w:r>
        <w:fldChar w:fldCharType="begin"/>
      </w:r>
      <w:r>
        <w:instrText xml:space="preserve"> PAGEREF _Toc75077355 \h </w:instrText>
      </w:r>
      <w:r>
        <w:fldChar w:fldCharType="separate"/>
      </w:r>
      <w:r>
        <w:t>310</w:t>
      </w:r>
      <w:r>
        <w:fldChar w:fldCharType="end"/>
      </w:r>
    </w:p>
    <w:p w14:paraId="4CC73914" w14:textId="77777777" w:rsidR="00000000" w:rsidRDefault="00B90FE9">
      <w:pPr>
        <w:pStyle w:val="a0"/>
        <w:jc w:val="center"/>
        <w:rPr>
          <w:rtl/>
        </w:rPr>
      </w:pPr>
      <w:r>
        <w:rPr>
          <w:bCs/>
          <w:szCs w:val="36"/>
          <w:u w:val="single"/>
          <w:rtl/>
        </w:rPr>
        <w:fldChar w:fldCharType="end"/>
      </w:r>
    </w:p>
    <w:p w14:paraId="11E5A051" w14:textId="77777777" w:rsidR="00000000" w:rsidRDefault="00B90FE9">
      <w:pPr>
        <w:pStyle w:val="a0"/>
        <w:rPr>
          <w:rtl/>
        </w:rPr>
      </w:pPr>
      <w:r>
        <w:rPr>
          <w:rtl/>
        </w:rPr>
        <w:br w:type="page"/>
      </w:r>
    </w:p>
    <w:p w14:paraId="3143F40E" w14:textId="77777777" w:rsidR="00000000" w:rsidRDefault="00B90FE9">
      <w:pPr>
        <w:pStyle w:val="a0"/>
        <w:rPr>
          <w:rFonts w:hint="cs"/>
          <w:b/>
          <w:bCs/>
          <w:rtl/>
        </w:rPr>
      </w:pPr>
      <w:r>
        <w:rPr>
          <w:rFonts w:hint="cs"/>
          <w:b/>
          <w:bCs/>
          <w:rtl/>
        </w:rPr>
        <w:t>חוברת י"ג</w:t>
      </w:r>
    </w:p>
    <w:p w14:paraId="16F69282" w14:textId="77777777" w:rsidR="00000000" w:rsidRDefault="00B90FE9">
      <w:pPr>
        <w:pStyle w:val="a0"/>
        <w:rPr>
          <w:rFonts w:hint="cs"/>
          <w:b/>
          <w:bCs/>
          <w:rtl/>
        </w:rPr>
      </w:pPr>
      <w:r>
        <w:rPr>
          <w:rFonts w:hint="cs"/>
          <w:b/>
          <w:bCs/>
          <w:rtl/>
        </w:rPr>
        <w:t>ישיבה צ"ד</w:t>
      </w:r>
    </w:p>
    <w:p w14:paraId="0C5F3B67" w14:textId="77777777" w:rsidR="00000000" w:rsidRDefault="00B90FE9">
      <w:pPr>
        <w:pStyle w:val="a0"/>
        <w:rPr>
          <w:rFonts w:hint="cs"/>
          <w:rtl/>
        </w:rPr>
      </w:pPr>
    </w:p>
    <w:p w14:paraId="3C769E68" w14:textId="77777777" w:rsidR="00000000" w:rsidRDefault="00B90FE9">
      <w:pPr>
        <w:pStyle w:val="a0"/>
        <w:rPr>
          <w:rtl/>
        </w:rPr>
      </w:pPr>
    </w:p>
    <w:p w14:paraId="2DA7DA44" w14:textId="77777777" w:rsidR="00000000" w:rsidRDefault="00B90FE9">
      <w:pPr>
        <w:pStyle w:val="a0"/>
        <w:rPr>
          <w:rFonts w:hint="cs"/>
          <w:rtl/>
        </w:rPr>
      </w:pPr>
    </w:p>
    <w:p w14:paraId="1B6D3E6B" w14:textId="77777777" w:rsidR="00000000" w:rsidRDefault="00B90FE9">
      <w:pPr>
        <w:pStyle w:val="a0"/>
        <w:rPr>
          <w:rtl/>
        </w:rPr>
      </w:pPr>
    </w:p>
    <w:p w14:paraId="49004EEF" w14:textId="77777777" w:rsidR="00000000" w:rsidRDefault="00B90FE9">
      <w:pPr>
        <w:pStyle w:val="a0"/>
        <w:rPr>
          <w:rtl/>
        </w:rPr>
      </w:pPr>
    </w:p>
    <w:p w14:paraId="2BE10C47" w14:textId="77777777" w:rsidR="00000000" w:rsidRDefault="00B90FE9">
      <w:pPr>
        <w:pStyle w:val="a0"/>
        <w:rPr>
          <w:rtl/>
        </w:rPr>
      </w:pPr>
    </w:p>
    <w:p w14:paraId="73A0D762" w14:textId="77777777" w:rsidR="00000000" w:rsidRDefault="00B90FE9">
      <w:pPr>
        <w:pStyle w:val="a5"/>
        <w:bidi/>
        <w:rPr>
          <w:rFonts w:hint="cs"/>
          <w:rtl/>
        </w:rPr>
      </w:pPr>
      <w:r>
        <w:rPr>
          <w:rtl/>
        </w:rPr>
        <w:t>הישיב</w:t>
      </w:r>
      <w:r>
        <w:rPr>
          <w:rtl/>
        </w:rPr>
        <w:t>ה ה</w:t>
      </w:r>
      <w:r>
        <w:rPr>
          <w:rFonts w:hint="cs"/>
          <w:rtl/>
        </w:rPr>
        <w:t>תשעים-וארבע</w:t>
      </w:r>
      <w:r>
        <w:rPr>
          <w:rtl/>
        </w:rPr>
        <w:t xml:space="preserve"> של הכנסת </w:t>
      </w:r>
      <w:r>
        <w:rPr>
          <w:rFonts w:hint="cs"/>
          <w:rtl/>
        </w:rPr>
        <w:t>השש-עשרה</w:t>
      </w:r>
    </w:p>
    <w:p w14:paraId="7C73B166" w14:textId="77777777" w:rsidR="00000000" w:rsidRDefault="00B90FE9">
      <w:pPr>
        <w:pStyle w:val="a6"/>
        <w:bidi/>
        <w:rPr>
          <w:rtl/>
        </w:rPr>
      </w:pPr>
      <w:r>
        <w:rPr>
          <w:rtl/>
        </w:rPr>
        <w:t>יום רביעי</w:t>
      </w:r>
      <w:r>
        <w:rPr>
          <w:rFonts w:hint="cs"/>
          <w:rtl/>
        </w:rPr>
        <w:t xml:space="preserve">, </w:t>
      </w:r>
      <w:r>
        <w:rPr>
          <w:rtl/>
        </w:rPr>
        <w:t xml:space="preserve"> כ' בטבת </w:t>
      </w:r>
      <w:r>
        <w:rPr>
          <w:rFonts w:hint="cs"/>
          <w:rtl/>
        </w:rPr>
        <w:t>ה</w:t>
      </w:r>
      <w:r>
        <w:rPr>
          <w:rtl/>
        </w:rPr>
        <w:t>תשס"ד (14 בינואר 2004)</w:t>
      </w:r>
    </w:p>
    <w:p w14:paraId="7D699E59" w14:textId="77777777" w:rsidR="00000000" w:rsidRDefault="00B90FE9">
      <w:pPr>
        <w:pStyle w:val="a7"/>
        <w:bidi/>
        <w:rPr>
          <w:rFonts w:hint="cs"/>
          <w:rtl/>
        </w:rPr>
      </w:pPr>
      <w:r>
        <w:rPr>
          <w:rtl/>
        </w:rPr>
        <w:t>ירושלים, הכנסת, שעה 11:0</w:t>
      </w:r>
      <w:r>
        <w:rPr>
          <w:rFonts w:hint="cs"/>
          <w:rtl/>
        </w:rPr>
        <w:t>1</w:t>
      </w:r>
    </w:p>
    <w:p w14:paraId="57ECA5C1" w14:textId="77777777" w:rsidR="00000000" w:rsidRDefault="00B90FE9">
      <w:pPr>
        <w:pStyle w:val="a0"/>
        <w:rPr>
          <w:rFonts w:hint="cs"/>
          <w:rtl/>
        </w:rPr>
      </w:pPr>
    </w:p>
    <w:p w14:paraId="2C9FCCD5" w14:textId="77777777" w:rsidR="00000000" w:rsidRDefault="00B90FE9">
      <w:pPr>
        <w:pStyle w:val="a2"/>
        <w:rPr>
          <w:rtl/>
        </w:rPr>
      </w:pPr>
    </w:p>
    <w:p w14:paraId="0981DA8E" w14:textId="77777777" w:rsidR="00000000" w:rsidRDefault="00B90FE9">
      <w:pPr>
        <w:pStyle w:val="a2"/>
        <w:rPr>
          <w:rFonts w:hint="cs"/>
          <w:rtl/>
        </w:rPr>
      </w:pPr>
      <w:bookmarkStart w:id="0" w:name="CS13608FI0013608T14_01_2004_12_12_29"/>
      <w:bookmarkStart w:id="1" w:name="_Toc75077109"/>
      <w:bookmarkEnd w:id="0"/>
      <w:r>
        <w:rPr>
          <w:rtl/>
        </w:rPr>
        <w:t xml:space="preserve">שאילתות </w:t>
      </w:r>
      <w:r>
        <w:rPr>
          <w:rFonts w:hint="cs"/>
          <w:rtl/>
        </w:rPr>
        <w:t>בעל-פה</w:t>
      </w:r>
      <w:bookmarkEnd w:id="1"/>
    </w:p>
    <w:p w14:paraId="55AA1E86" w14:textId="77777777" w:rsidR="00000000" w:rsidRDefault="00B90FE9">
      <w:pPr>
        <w:pStyle w:val="a0"/>
        <w:rPr>
          <w:rFonts w:hint="cs"/>
          <w:rtl/>
        </w:rPr>
      </w:pPr>
    </w:p>
    <w:p w14:paraId="7A61E992" w14:textId="77777777" w:rsidR="00000000" w:rsidRDefault="00B90FE9">
      <w:pPr>
        <w:pStyle w:val="af1"/>
        <w:rPr>
          <w:rFonts w:hint="cs"/>
          <w:rtl/>
        </w:rPr>
      </w:pPr>
      <w:r>
        <w:rPr>
          <w:rtl/>
        </w:rPr>
        <w:t>היו"ר ראובן ריבלין:</w:t>
      </w:r>
    </w:p>
    <w:p w14:paraId="194A7FA6" w14:textId="77777777" w:rsidR="00000000" w:rsidRDefault="00B90FE9">
      <w:pPr>
        <w:pStyle w:val="a0"/>
        <w:rPr>
          <w:rFonts w:hint="cs"/>
          <w:rtl/>
        </w:rPr>
      </w:pPr>
    </w:p>
    <w:p w14:paraId="5A0FD5A6" w14:textId="77777777" w:rsidR="00000000" w:rsidRDefault="00B90FE9">
      <w:pPr>
        <w:pStyle w:val="a0"/>
        <w:rPr>
          <w:rFonts w:hint="cs"/>
          <w:rtl/>
        </w:rPr>
      </w:pPr>
      <w:r>
        <w:rPr>
          <w:rFonts w:hint="cs"/>
          <w:rtl/>
        </w:rPr>
        <w:t xml:space="preserve">היום יום רביעי, כ' בטבת התשס"ד, 14 בחודש ינואר 2004 למניינם. אני מתכבד לפתוח את ישיבת הכנסת. </w:t>
      </w:r>
    </w:p>
    <w:p w14:paraId="2C84330C" w14:textId="77777777" w:rsidR="00000000" w:rsidRDefault="00B90FE9">
      <w:pPr>
        <w:pStyle w:val="a0"/>
        <w:rPr>
          <w:rFonts w:hint="cs"/>
          <w:rtl/>
        </w:rPr>
      </w:pPr>
    </w:p>
    <w:p w14:paraId="66A722DB" w14:textId="77777777" w:rsidR="00000000" w:rsidRDefault="00B90FE9">
      <w:pPr>
        <w:pStyle w:val="a0"/>
        <w:rPr>
          <w:rFonts w:hint="cs"/>
          <w:rtl/>
        </w:rPr>
      </w:pPr>
      <w:r>
        <w:rPr>
          <w:rFonts w:hint="cs"/>
          <w:rtl/>
        </w:rPr>
        <w:t>על סדר-היום: שאילתו</w:t>
      </w:r>
      <w:r>
        <w:rPr>
          <w:rFonts w:hint="cs"/>
          <w:rtl/>
        </w:rPr>
        <w:t xml:space="preserve">ת בעל-פה. סגן שר הביטחון ישיב על שאילתא בעל-פה מס' 111, מאת חבר הכנסת אהוד יתום, בנושא: יישום מסקנות ועדת-שמגר בנוגע לצלילה בקישון. חבר הכנסת יתום יקרא קודם את שאילתתו, ולאחר מכן יוכל להרחיב. </w:t>
      </w:r>
    </w:p>
    <w:p w14:paraId="34F1210C" w14:textId="77777777" w:rsidR="00000000" w:rsidRDefault="00B90FE9">
      <w:pPr>
        <w:pStyle w:val="a0"/>
        <w:rPr>
          <w:rFonts w:hint="cs"/>
          <w:rtl/>
        </w:rPr>
      </w:pPr>
    </w:p>
    <w:p w14:paraId="218D9C02" w14:textId="77777777" w:rsidR="00000000" w:rsidRDefault="00B90FE9">
      <w:pPr>
        <w:pStyle w:val="a1"/>
        <w:jc w:val="center"/>
        <w:rPr>
          <w:rFonts w:hint="cs"/>
          <w:rtl/>
        </w:rPr>
      </w:pPr>
      <w:bookmarkStart w:id="2" w:name="_Toc75077110"/>
      <w:r>
        <w:rPr>
          <w:rFonts w:hint="cs"/>
          <w:rtl/>
        </w:rPr>
        <w:t>111. יישום מסקנות ועדת-שמגר בנוגע לצלילה בקישון</w:t>
      </w:r>
      <w:bookmarkEnd w:id="2"/>
    </w:p>
    <w:p w14:paraId="50A6B99D" w14:textId="77777777" w:rsidR="00000000" w:rsidRDefault="00B90FE9">
      <w:pPr>
        <w:pStyle w:val="a0"/>
        <w:rPr>
          <w:rFonts w:hint="cs"/>
          <w:rtl/>
        </w:rPr>
      </w:pPr>
    </w:p>
    <w:p w14:paraId="272BA16A" w14:textId="77777777" w:rsidR="00000000" w:rsidRDefault="00B90FE9">
      <w:pPr>
        <w:pStyle w:val="a"/>
        <w:rPr>
          <w:rtl/>
        </w:rPr>
      </w:pPr>
      <w:bookmarkStart w:id="3" w:name="FS000001032T14_01_2004_11_26_16"/>
      <w:bookmarkStart w:id="4" w:name="_Toc75077111"/>
      <w:bookmarkEnd w:id="3"/>
      <w:r>
        <w:rPr>
          <w:rFonts w:hint="eastAsia"/>
          <w:rtl/>
        </w:rPr>
        <w:t>אהוד</w:t>
      </w:r>
      <w:r>
        <w:rPr>
          <w:rtl/>
        </w:rPr>
        <w:t xml:space="preserve"> יתום (הל</w:t>
      </w:r>
      <w:r>
        <w:rPr>
          <w:rtl/>
        </w:rPr>
        <w:t>יכוד):</w:t>
      </w:r>
      <w:bookmarkEnd w:id="4"/>
    </w:p>
    <w:p w14:paraId="4FDC3021" w14:textId="77777777" w:rsidR="00000000" w:rsidRDefault="00B90FE9">
      <w:pPr>
        <w:pStyle w:val="a0"/>
        <w:rPr>
          <w:rFonts w:hint="cs"/>
          <w:rtl/>
        </w:rPr>
      </w:pPr>
    </w:p>
    <w:p w14:paraId="4D2F4CE9" w14:textId="77777777" w:rsidR="00000000" w:rsidRDefault="00B90FE9">
      <w:pPr>
        <w:pStyle w:val="a0"/>
        <w:rPr>
          <w:rFonts w:hint="cs"/>
          <w:rtl/>
        </w:rPr>
      </w:pPr>
      <w:r>
        <w:rPr>
          <w:rFonts w:hint="cs"/>
          <w:rtl/>
        </w:rPr>
        <w:t>אדוני היושב-ראש, חברי סגן השר זאב בוים, נודע לי שחיילי חיל הים ממשיכים לצלול בקישון באזורים שהוגדרו כמסוכנים על-ידי ועדת-שמגר, וכן שצה"ל איננו מקיים את הנהלים בנושא. עוד נודע שאין עומדים בתקן המתיר לצוללן לצלול לא יותר מ-16 שעות בחייו באזורים מסוכנ</w:t>
      </w:r>
      <w:r>
        <w:rPr>
          <w:rFonts w:hint="cs"/>
          <w:rtl/>
        </w:rPr>
        <w:t xml:space="preserve">ים בנמלים השונים, ללא מגע עם הבוצה בקרקעית. </w:t>
      </w:r>
    </w:p>
    <w:p w14:paraId="2AA66834" w14:textId="77777777" w:rsidR="00000000" w:rsidRDefault="00B90FE9">
      <w:pPr>
        <w:pStyle w:val="a0"/>
        <w:rPr>
          <w:rFonts w:hint="cs"/>
          <w:rtl/>
        </w:rPr>
      </w:pPr>
    </w:p>
    <w:p w14:paraId="4CF85966" w14:textId="77777777" w:rsidR="00000000" w:rsidRDefault="00B90FE9">
      <w:pPr>
        <w:pStyle w:val="a0"/>
        <w:rPr>
          <w:rFonts w:hint="cs"/>
          <w:rtl/>
        </w:rPr>
      </w:pPr>
      <w:r>
        <w:rPr>
          <w:rFonts w:hint="cs"/>
          <w:rtl/>
        </w:rPr>
        <w:t xml:space="preserve">רצוני לשאול: </w:t>
      </w:r>
    </w:p>
    <w:p w14:paraId="6E8A74F8" w14:textId="77777777" w:rsidR="00000000" w:rsidRDefault="00B90FE9">
      <w:pPr>
        <w:pStyle w:val="a0"/>
        <w:rPr>
          <w:rFonts w:hint="cs"/>
          <w:rtl/>
        </w:rPr>
      </w:pPr>
    </w:p>
    <w:p w14:paraId="50B642E8" w14:textId="77777777" w:rsidR="00000000" w:rsidRDefault="00B90FE9">
      <w:pPr>
        <w:pStyle w:val="a0"/>
        <w:rPr>
          <w:rFonts w:hint="cs"/>
          <w:rtl/>
        </w:rPr>
      </w:pPr>
      <w:r>
        <w:rPr>
          <w:rFonts w:hint="cs"/>
          <w:rtl/>
        </w:rPr>
        <w:t xml:space="preserve">האם הידיעות נכונות? </w:t>
      </w:r>
    </w:p>
    <w:p w14:paraId="7B319F03" w14:textId="77777777" w:rsidR="00000000" w:rsidRDefault="00B90FE9">
      <w:pPr>
        <w:pStyle w:val="a0"/>
        <w:rPr>
          <w:rFonts w:hint="cs"/>
          <w:rtl/>
        </w:rPr>
      </w:pPr>
    </w:p>
    <w:p w14:paraId="39AE2309" w14:textId="77777777" w:rsidR="00000000" w:rsidRDefault="00B90FE9">
      <w:pPr>
        <w:pStyle w:val="af1"/>
        <w:rPr>
          <w:rtl/>
        </w:rPr>
      </w:pPr>
      <w:r>
        <w:rPr>
          <w:rtl/>
        </w:rPr>
        <w:t>היו"ר ראובן ריבלין:</w:t>
      </w:r>
    </w:p>
    <w:p w14:paraId="6882EE4D" w14:textId="77777777" w:rsidR="00000000" w:rsidRDefault="00B90FE9">
      <w:pPr>
        <w:pStyle w:val="a0"/>
        <w:rPr>
          <w:rtl/>
        </w:rPr>
      </w:pPr>
    </w:p>
    <w:p w14:paraId="01FCFE9B" w14:textId="77777777" w:rsidR="00000000" w:rsidRDefault="00B90FE9">
      <w:pPr>
        <w:pStyle w:val="a0"/>
        <w:rPr>
          <w:rFonts w:hint="cs"/>
          <w:rtl/>
        </w:rPr>
      </w:pPr>
      <w:r>
        <w:rPr>
          <w:rFonts w:hint="cs"/>
          <w:rtl/>
        </w:rPr>
        <w:t xml:space="preserve">תודה לחבר הכנסת יתום. סגן השר זאב בוים, בבקשה. </w:t>
      </w:r>
    </w:p>
    <w:p w14:paraId="61C032BC" w14:textId="77777777" w:rsidR="00000000" w:rsidRDefault="00B90FE9">
      <w:pPr>
        <w:pStyle w:val="a0"/>
        <w:rPr>
          <w:rFonts w:hint="cs"/>
          <w:rtl/>
        </w:rPr>
      </w:pPr>
    </w:p>
    <w:p w14:paraId="25673982" w14:textId="77777777" w:rsidR="00000000" w:rsidRDefault="00B90FE9">
      <w:pPr>
        <w:pStyle w:val="a"/>
        <w:rPr>
          <w:rtl/>
        </w:rPr>
      </w:pPr>
      <w:bookmarkStart w:id="5" w:name="FS000000464T14_01_2004_11_27_27"/>
      <w:bookmarkStart w:id="6" w:name="_Toc75077112"/>
      <w:bookmarkEnd w:id="5"/>
      <w:r>
        <w:rPr>
          <w:rFonts w:hint="eastAsia"/>
          <w:rtl/>
        </w:rPr>
        <w:t>סגן שר הביטחון זאב בוים:</w:t>
      </w:r>
      <w:bookmarkEnd w:id="6"/>
    </w:p>
    <w:p w14:paraId="0415E73A" w14:textId="77777777" w:rsidR="00000000" w:rsidRDefault="00B90FE9">
      <w:pPr>
        <w:pStyle w:val="a0"/>
        <w:rPr>
          <w:rFonts w:hint="cs"/>
          <w:rtl/>
        </w:rPr>
      </w:pPr>
    </w:p>
    <w:p w14:paraId="57545BFC" w14:textId="77777777" w:rsidR="00000000" w:rsidRDefault="00B90FE9">
      <w:pPr>
        <w:pStyle w:val="a0"/>
        <w:rPr>
          <w:rFonts w:hint="cs"/>
          <w:rtl/>
        </w:rPr>
      </w:pPr>
      <w:r>
        <w:rPr>
          <w:rFonts w:hint="cs"/>
          <w:rtl/>
        </w:rPr>
        <w:t>אדוני היושב-ראש, חברי הכנסת, חבר הכנסת אהוד יתום, כחלק מיישום לקחי ועדת-שמגר,</w:t>
      </w:r>
      <w:r>
        <w:rPr>
          <w:rFonts w:hint="cs"/>
          <w:rtl/>
        </w:rPr>
        <w:t xml:space="preserve"> מונתה על-ידי קצין רפואה ראשי ועדה בראשות פרופסור אמיתי, מתוקף תפקידו כיושב-ראש הוועדה הבין-משרדית. תפקידה של הוועדה </w:t>
      </w:r>
      <w:r>
        <w:rPr>
          <w:rtl/>
        </w:rPr>
        <w:t>–</w:t>
      </w:r>
      <w:r>
        <w:rPr>
          <w:rFonts w:hint="cs"/>
          <w:rtl/>
        </w:rPr>
        <w:t xml:space="preserve"> קביעה של תקן מי-ים המותרים לצלילה. עד לקביעת התקן, יש תקן זמני המחמיר את תנאי הצלילה. </w:t>
      </w:r>
    </w:p>
    <w:p w14:paraId="5A59AA10" w14:textId="77777777" w:rsidR="00000000" w:rsidRDefault="00B90FE9">
      <w:pPr>
        <w:pStyle w:val="a0"/>
        <w:rPr>
          <w:rFonts w:hint="cs"/>
          <w:rtl/>
        </w:rPr>
      </w:pPr>
    </w:p>
    <w:p w14:paraId="3CDE07A5" w14:textId="77777777" w:rsidR="00000000" w:rsidRDefault="00B90FE9">
      <w:pPr>
        <w:pStyle w:val="a0"/>
        <w:rPr>
          <w:rFonts w:hint="cs"/>
          <w:rtl/>
        </w:rPr>
      </w:pPr>
      <w:r>
        <w:rPr>
          <w:rFonts w:hint="cs"/>
          <w:rtl/>
        </w:rPr>
        <w:t>"עמודת המים" - שזה מושג של בדיקת המים - בכל הנמלי</w:t>
      </w:r>
      <w:r>
        <w:rPr>
          <w:rFonts w:hint="cs"/>
          <w:rtl/>
        </w:rPr>
        <w:t xml:space="preserve">ם שבהם צוללים צוללי חיל הים, עומדת בתקן הזמני המחמיר. למרות זאת, הוועדה הגבילה את שעות הצלילה כדי למנוע כל ספק של פגיעה בצוללים עד אישור התקן הסופי. </w:t>
      </w:r>
    </w:p>
    <w:p w14:paraId="2CD82AFF" w14:textId="77777777" w:rsidR="00000000" w:rsidRDefault="00B90FE9">
      <w:pPr>
        <w:pStyle w:val="a0"/>
        <w:rPr>
          <w:rFonts w:hint="cs"/>
          <w:rtl/>
        </w:rPr>
      </w:pPr>
    </w:p>
    <w:p w14:paraId="7BF63B3F" w14:textId="77777777" w:rsidR="00000000" w:rsidRDefault="00B90FE9">
      <w:pPr>
        <w:pStyle w:val="a0"/>
        <w:rPr>
          <w:rFonts w:hint="cs"/>
          <w:rtl/>
        </w:rPr>
      </w:pPr>
      <w:r>
        <w:rPr>
          <w:rFonts w:hint="cs"/>
          <w:rtl/>
        </w:rPr>
        <w:t>הוועדה אישרה צלילה בנמלים למשל 32 שעות לכל צולל, מהן 16 שעות במגע עם הבוצה בקרקעית, וזאת למשך ארבעה חודשי</w:t>
      </w:r>
      <w:r>
        <w:rPr>
          <w:rFonts w:hint="cs"/>
          <w:rtl/>
        </w:rPr>
        <w:t xml:space="preserve">ם. אחת לארבעה חודשים מתחדש ההיתר למשך ארבעה חודשים נוספים ול-32 שעות נוספות בתנאים דומים. תנאים אלה תקפים לכל הנמלים, למעט נמל חיפה. עקב ההנחיות של ועדת-שמגר, חלות הגבלות נוספות על הצלילה בנמל חיפה. בנמל חיפה יש הגבלה של 16 שעות צלילה בארבעה חודשים ואיסור </w:t>
      </w:r>
      <w:r>
        <w:rPr>
          <w:rFonts w:hint="cs"/>
          <w:rtl/>
        </w:rPr>
        <w:t xml:space="preserve">המגע עם הבוצה בקרקעית. </w:t>
      </w:r>
    </w:p>
    <w:p w14:paraId="304BCC16" w14:textId="77777777" w:rsidR="00000000" w:rsidRDefault="00B90FE9">
      <w:pPr>
        <w:pStyle w:val="a0"/>
        <w:rPr>
          <w:rFonts w:hint="cs"/>
          <w:rtl/>
        </w:rPr>
      </w:pPr>
    </w:p>
    <w:p w14:paraId="66E1268E" w14:textId="77777777" w:rsidR="00000000" w:rsidRDefault="00B90FE9">
      <w:pPr>
        <w:pStyle w:val="a0"/>
        <w:rPr>
          <w:rFonts w:hint="cs"/>
          <w:rtl/>
        </w:rPr>
      </w:pPr>
      <w:r>
        <w:rPr>
          <w:rFonts w:hint="cs"/>
          <w:rtl/>
        </w:rPr>
        <w:t xml:space="preserve">צוללי חיל הים מבצעים רישום מדויק של הצלילות שלהם ביומני צלילה אישיים, הנבדקים בבקרה ביחידות על מנת לעמוד בתנאי ההיתר של ועדת-אמיתי. עם סיום עבודתה של ועדת-אמיתי ייקבע תקן קבוע לצלילה בנמלים. </w:t>
      </w:r>
    </w:p>
    <w:p w14:paraId="66910920" w14:textId="77777777" w:rsidR="00000000" w:rsidRDefault="00B90FE9">
      <w:pPr>
        <w:pStyle w:val="a0"/>
        <w:rPr>
          <w:rFonts w:hint="cs"/>
          <w:rtl/>
        </w:rPr>
      </w:pPr>
    </w:p>
    <w:p w14:paraId="6517EDE9" w14:textId="77777777" w:rsidR="00000000" w:rsidRDefault="00B90FE9">
      <w:pPr>
        <w:pStyle w:val="af1"/>
        <w:rPr>
          <w:rtl/>
        </w:rPr>
      </w:pPr>
      <w:r>
        <w:rPr>
          <w:rtl/>
        </w:rPr>
        <w:t>היו"ר ראובן ריבלין:</w:t>
      </w:r>
    </w:p>
    <w:p w14:paraId="620EE2F4" w14:textId="77777777" w:rsidR="00000000" w:rsidRDefault="00B90FE9">
      <w:pPr>
        <w:pStyle w:val="a0"/>
        <w:rPr>
          <w:rtl/>
        </w:rPr>
      </w:pPr>
    </w:p>
    <w:p w14:paraId="70258646" w14:textId="77777777" w:rsidR="00000000" w:rsidRDefault="00B90FE9">
      <w:pPr>
        <w:pStyle w:val="a0"/>
        <w:rPr>
          <w:rFonts w:hint="cs"/>
          <w:rtl/>
        </w:rPr>
      </w:pPr>
      <w:r>
        <w:rPr>
          <w:rFonts w:hint="cs"/>
          <w:rtl/>
        </w:rPr>
        <w:t>תודה רבה לסגן השר</w:t>
      </w:r>
      <w:r>
        <w:rPr>
          <w:rFonts w:hint="cs"/>
          <w:rtl/>
        </w:rPr>
        <w:t xml:space="preserve">. שאלה נוספת לחבר הכנסת אהוד יתום, ושאלה נוספת לחבר הכנסת אופיר פינס ולחבר הכנסת אורי אריאל. </w:t>
      </w:r>
    </w:p>
    <w:p w14:paraId="6A9D3140" w14:textId="77777777" w:rsidR="00000000" w:rsidRDefault="00B90FE9">
      <w:pPr>
        <w:pStyle w:val="a0"/>
        <w:rPr>
          <w:rFonts w:hint="cs"/>
          <w:rtl/>
        </w:rPr>
      </w:pPr>
    </w:p>
    <w:p w14:paraId="2B774DFA" w14:textId="77777777" w:rsidR="00000000" w:rsidRDefault="00B90FE9">
      <w:pPr>
        <w:pStyle w:val="a"/>
        <w:rPr>
          <w:rtl/>
        </w:rPr>
      </w:pPr>
      <w:bookmarkStart w:id="7" w:name="FS000001032T14_01_2004_11_31_23"/>
      <w:bookmarkStart w:id="8" w:name="_Toc75077113"/>
      <w:bookmarkEnd w:id="7"/>
      <w:r>
        <w:rPr>
          <w:rFonts w:hint="eastAsia"/>
          <w:rtl/>
        </w:rPr>
        <w:t>אהוד</w:t>
      </w:r>
      <w:r>
        <w:rPr>
          <w:rtl/>
        </w:rPr>
        <w:t xml:space="preserve"> יתום (הליכוד):</w:t>
      </w:r>
      <w:bookmarkEnd w:id="8"/>
    </w:p>
    <w:p w14:paraId="1AF72E9D" w14:textId="77777777" w:rsidR="00000000" w:rsidRDefault="00B90FE9">
      <w:pPr>
        <w:pStyle w:val="a0"/>
        <w:rPr>
          <w:rFonts w:hint="cs"/>
          <w:rtl/>
        </w:rPr>
      </w:pPr>
    </w:p>
    <w:p w14:paraId="17C3F8C1" w14:textId="77777777" w:rsidR="00000000" w:rsidRDefault="00B90FE9">
      <w:pPr>
        <w:pStyle w:val="a0"/>
        <w:rPr>
          <w:rFonts w:hint="cs"/>
          <w:rtl/>
        </w:rPr>
      </w:pPr>
      <w:r>
        <w:rPr>
          <w:rFonts w:hint="cs"/>
          <w:rtl/>
        </w:rPr>
        <w:t>תודה, סגן השר. אדוני היושב-ראש, עוד נודע לי כי גם בגופים ממשלתיים אזרחיים המבצעים צלילות, נמנעים מלקיים את המלצות ועדת-שמגר, כפי שאומצו על-י</w:t>
      </w:r>
      <w:r>
        <w:rPr>
          <w:rFonts w:hint="cs"/>
          <w:rtl/>
        </w:rPr>
        <w:t xml:space="preserve">די הממשלה בהחלטתה מס' 1509, מ-24 בפברואר 2002. </w:t>
      </w:r>
    </w:p>
    <w:p w14:paraId="542AD509" w14:textId="77777777" w:rsidR="00000000" w:rsidRDefault="00B90FE9">
      <w:pPr>
        <w:pStyle w:val="a0"/>
        <w:rPr>
          <w:rFonts w:hint="cs"/>
          <w:rtl/>
        </w:rPr>
      </w:pPr>
    </w:p>
    <w:p w14:paraId="0A3B9AB5" w14:textId="77777777" w:rsidR="00000000" w:rsidRDefault="00B90FE9">
      <w:pPr>
        <w:pStyle w:val="a0"/>
        <w:rPr>
          <w:rFonts w:hint="cs"/>
          <w:rtl/>
        </w:rPr>
      </w:pPr>
      <w:r>
        <w:rPr>
          <w:rFonts w:hint="cs"/>
          <w:rtl/>
        </w:rPr>
        <w:t>רצוני לשאול את כבוד סגן השר: כיצד פועל משרד הביטחון ליישם את שרשרת המסקנות וההשלכות הנובעות מהן, כדי למנוע כל פגיעה מיותרת בבריאות חיילי צה"ל? הנושא הזה התפרסם גם בתקשורת הכתובה וגם בפניות העמותות  השונות של</w:t>
      </w:r>
      <w:r>
        <w:rPr>
          <w:rFonts w:hint="cs"/>
          <w:rtl/>
        </w:rPr>
        <w:t xml:space="preserve"> חיל הים אלי וכן של המשפחות הנוגעות בדבר. תודה. </w:t>
      </w:r>
    </w:p>
    <w:p w14:paraId="2BAABC77" w14:textId="77777777" w:rsidR="00000000" w:rsidRDefault="00B90FE9">
      <w:pPr>
        <w:pStyle w:val="a0"/>
        <w:rPr>
          <w:rFonts w:hint="cs"/>
          <w:rtl/>
        </w:rPr>
      </w:pPr>
    </w:p>
    <w:p w14:paraId="500CE93C" w14:textId="77777777" w:rsidR="00000000" w:rsidRDefault="00B90FE9">
      <w:pPr>
        <w:pStyle w:val="af1"/>
        <w:rPr>
          <w:rtl/>
        </w:rPr>
      </w:pPr>
      <w:r>
        <w:rPr>
          <w:rtl/>
        </w:rPr>
        <w:t>היו"ר ראובן ריבלין:</w:t>
      </w:r>
    </w:p>
    <w:p w14:paraId="1A5C91FE" w14:textId="77777777" w:rsidR="00000000" w:rsidRDefault="00B90FE9">
      <w:pPr>
        <w:pStyle w:val="a0"/>
        <w:rPr>
          <w:rtl/>
        </w:rPr>
      </w:pPr>
    </w:p>
    <w:p w14:paraId="6C598607" w14:textId="77777777" w:rsidR="00000000" w:rsidRDefault="00B90FE9">
      <w:pPr>
        <w:pStyle w:val="a0"/>
        <w:rPr>
          <w:rFonts w:hint="cs"/>
          <w:rtl/>
        </w:rPr>
      </w:pPr>
      <w:r>
        <w:rPr>
          <w:rFonts w:hint="cs"/>
          <w:rtl/>
        </w:rPr>
        <w:t xml:space="preserve">תודה. שאלה נוספת לחבר הכנסת אופיר פינס, ואחריו </w:t>
      </w:r>
      <w:r>
        <w:rPr>
          <w:rtl/>
        </w:rPr>
        <w:t>–</w:t>
      </w:r>
      <w:r>
        <w:rPr>
          <w:rFonts w:hint="cs"/>
          <w:rtl/>
        </w:rPr>
        <w:t xml:space="preserve"> חבר הכנסת אורי אריאל. </w:t>
      </w:r>
    </w:p>
    <w:p w14:paraId="4177A2B2" w14:textId="77777777" w:rsidR="00000000" w:rsidRDefault="00B90FE9">
      <w:pPr>
        <w:pStyle w:val="a0"/>
        <w:rPr>
          <w:rFonts w:hint="cs"/>
          <w:rtl/>
        </w:rPr>
      </w:pPr>
    </w:p>
    <w:p w14:paraId="25A94CB9" w14:textId="77777777" w:rsidR="00000000" w:rsidRDefault="00B90FE9">
      <w:pPr>
        <w:pStyle w:val="a"/>
        <w:rPr>
          <w:rtl/>
        </w:rPr>
      </w:pPr>
      <w:bookmarkStart w:id="9" w:name="FS000000455T14_01_2004_11_32_55"/>
      <w:bookmarkStart w:id="10" w:name="_Toc75077114"/>
      <w:bookmarkEnd w:id="9"/>
      <w:r>
        <w:rPr>
          <w:rFonts w:hint="eastAsia"/>
          <w:rtl/>
        </w:rPr>
        <w:t>אופיר</w:t>
      </w:r>
      <w:r>
        <w:rPr>
          <w:rtl/>
        </w:rPr>
        <w:t xml:space="preserve"> פינס-פז (העבודה-מימד):</w:t>
      </w:r>
      <w:bookmarkEnd w:id="10"/>
    </w:p>
    <w:p w14:paraId="6AF128AD" w14:textId="77777777" w:rsidR="00000000" w:rsidRDefault="00B90FE9">
      <w:pPr>
        <w:pStyle w:val="a0"/>
        <w:rPr>
          <w:rFonts w:hint="cs"/>
          <w:rtl/>
        </w:rPr>
      </w:pPr>
    </w:p>
    <w:p w14:paraId="40B25C06" w14:textId="77777777" w:rsidR="00000000" w:rsidRDefault="00B90FE9">
      <w:pPr>
        <w:pStyle w:val="a0"/>
        <w:rPr>
          <w:rFonts w:hint="cs"/>
          <w:rtl/>
        </w:rPr>
      </w:pPr>
      <w:r>
        <w:rPr>
          <w:rFonts w:hint="cs"/>
          <w:rtl/>
        </w:rPr>
        <w:t>אדוני היושב-ראש, אני רוצה לנצל את ההזדמנות שסגן שר הביטחון משיב בשם שר הביטחון, כי</w:t>
      </w:r>
      <w:r>
        <w:rPr>
          <w:rFonts w:hint="cs"/>
          <w:rtl/>
        </w:rPr>
        <w:t xml:space="preserve"> הוא מתמצא בעיקר בנושא ההתנחלויות והמאחזים. אני רוצה לשאול, בהמשך להצהרת הממשלה על הריסת המדרשה לזכרו של כהנא ופינוי תפוח-מערב, האם קבעתם מועדים </w:t>
      </w:r>
      <w:r>
        <w:rPr>
          <w:rtl/>
        </w:rPr>
        <w:t>–</w:t>
      </w:r>
      <w:r>
        <w:rPr>
          <w:rFonts w:hint="cs"/>
          <w:rtl/>
        </w:rPr>
        <w:t xml:space="preserve"> אתה לא צריך לספר לי מתי </w:t>
      </w:r>
      <w:r>
        <w:rPr>
          <w:rtl/>
        </w:rPr>
        <w:t>–</w:t>
      </w:r>
      <w:r>
        <w:rPr>
          <w:rFonts w:hint="cs"/>
          <w:rtl/>
        </w:rPr>
        <w:t xml:space="preserve"> להריסת המדרשה ולפינוי תפוח-מערב, והאם יש בכלל מועד קרוב לפינוי מאחז כלשהו בעתיד הנר</w:t>
      </w:r>
      <w:r>
        <w:rPr>
          <w:rFonts w:hint="cs"/>
          <w:rtl/>
        </w:rPr>
        <w:t xml:space="preserve">אה לעין. </w:t>
      </w:r>
    </w:p>
    <w:p w14:paraId="158130AB" w14:textId="77777777" w:rsidR="00000000" w:rsidRDefault="00B90FE9">
      <w:pPr>
        <w:pStyle w:val="a0"/>
        <w:rPr>
          <w:rFonts w:hint="cs"/>
          <w:rtl/>
        </w:rPr>
      </w:pPr>
    </w:p>
    <w:p w14:paraId="1834C579" w14:textId="77777777" w:rsidR="00000000" w:rsidRDefault="00B90FE9">
      <w:pPr>
        <w:pStyle w:val="af1"/>
        <w:rPr>
          <w:rtl/>
        </w:rPr>
      </w:pPr>
      <w:r>
        <w:rPr>
          <w:rtl/>
        </w:rPr>
        <w:t>היו"ר ראובן ריבלין:</w:t>
      </w:r>
    </w:p>
    <w:p w14:paraId="3B887305" w14:textId="77777777" w:rsidR="00000000" w:rsidRDefault="00B90FE9">
      <w:pPr>
        <w:pStyle w:val="a0"/>
        <w:rPr>
          <w:rtl/>
        </w:rPr>
      </w:pPr>
    </w:p>
    <w:p w14:paraId="7CB16C44" w14:textId="77777777" w:rsidR="00000000" w:rsidRDefault="00B90FE9">
      <w:pPr>
        <w:pStyle w:val="a0"/>
        <w:rPr>
          <w:rFonts w:hint="cs"/>
          <w:rtl/>
        </w:rPr>
      </w:pPr>
      <w:r>
        <w:rPr>
          <w:rFonts w:hint="cs"/>
          <w:rtl/>
        </w:rPr>
        <w:t xml:space="preserve">תודה, אם כי השר לא התכונן לנושא זה, אבל אדוני רשאי לשאול, סגן השר רשאי לא להשיב. חבר הכנסת אורי אריאל, בבקשה. </w:t>
      </w:r>
    </w:p>
    <w:p w14:paraId="3D936AA8" w14:textId="77777777" w:rsidR="00000000" w:rsidRDefault="00B90FE9">
      <w:pPr>
        <w:pStyle w:val="a0"/>
        <w:rPr>
          <w:rFonts w:hint="cs"/>
          <w:rtl/>
        </w:rPr>
      </w:pPr>
    </w:p>
    <w:p w14:paraId="5B6F95E8" w14:textId="77777777" w:rsidR="00000000" w:rsidRDefault="00B90FE9">
      <w:pPr>
        <w:pStyle w:val="a"/>
        <w:rPr>
          <w:rtl/>
        </w:rPr>
      </w:pPr>
      <w:bookmarkStart w:id="11" w:name="FS000000713T14_01_2004_11_34_20"/>
      <w:bookmarkStart w:id="12" w:name="_Toc75077115"/>
      <w:bookmarkEnd w:id="11"/>
      <w:r>
        <w:rPr>
          <w:rFonts w:hint="eastAsia"/>
          <w:rtl/>
        </w:rPr>
        <w:t>אורי</w:t>
      </w:r>
      <w:r>
        <w:rPr>
          <w:rtl/>
        </w:rPr>
        <w:t xml:space="preserve"> יהודה אריאל (האיחוד הלאומי - ישראל ביתנו):</w:t>
      </w:r>
      <w:bookmarkEnd w:id="12"/>
    </w:p>
    <w:p w14:paraId="62D6CE2E" w14:textId="77777777" w:rsidR="00000000" w:rsidRDefault="00B90FE9">
      <w:pPr>
        <w:pStyle w:val="a0"/>
        <w:rPr>
          <w:rFonts w:hint="cs"/>
          <w:rtl/>
        </w:rPr>
      </w:pPr>
    </w:p>
    <w:p w14:paraId="65B09FF0" w14:textId="77777777" w:rsidR="00000000" w:rsidRDefault="00B90FE9">
      <w:pPr>
        <w:pStyle w:val="a0"/>
        <w:rPr>
          <w:rFonts w:hint="cs"/>
          <w:rtl/>
        </w:rPr>
      </w:pPr>
      <w:r>
        <w:rPr>
          <w:rFonts w:hint="cs"/>
          <w:rtl/>
        </w:rPr>
        <w:t>אדוני היושב-ראש, אדוני סגן שר הביטחון, בעבר היו חיילים שהשתחררו</w:t>
      </w:r>
      <w:r>
        <w:rPr>
          <w:rFonts w:hint="cs"/>
          <w:rtl/>
        </w:rPr>
        <w:t xml:space="preserve"> מחיל הים, צוללנים שהשתחררו מזמן, ויש טענה שהם נפגעו מאותן צלילות, כפי שכנראה נפגעו אחרים. הם פנו אלי ושאלו אותי, איך הם נכנסים למסלול האפשרי להכרה בנכותם. אודה לך אם תוכל להתייחס לעניין. תודה. </w:t>
      </w:r>
    </w:p>
    <w:p w14:paraId="43F4A33D" w14:textId="77777777" w:rsidR="00000000" w:rsidRDefault="00B90FE9">
      <w:pPr>
        <w:pStyle w:val="a0"/>
        <w:rPr>
          <w:rFonts w:hint="cs"/>
          <w:rtl/>
        </w:rPr>
      </w:pPr>
    </w:p>
    <w:p w14:paraId="1B2727F7" w14:textId="77777777" w:rsidR="00000000" w:rsidRDefault="00B90FE9">
      <w:pPr>
        <w:pStyle w:val="af1"/>
        <w:rPr>
          <w:rtl/>
        </w:rPr>
      </w:pPr>
      <w:r>
        <w:rPr>
          <w:rtl/>
        </w:rPr>
        <w:t>היו"ר ראובן ריבלין:</w:t>
      </w:r>
    </w:p>
    <w:p w14:paraId="4834E92D" w14:textId="77777777" w:rsidR="00000000" w:rsidRDefault="00B90FE9">
      <w:pPr>
        <w:pStyle w:val="a0"/>
        <w:rPr>
          <w:rtl/>
        </w:rPr>
      </w:pPr>
    </w:p>
    <w:p w14:paraId="30E230E6" w14:textId="77777777" w:rsidR="00000000" w:rsidRDefault="00B90FE9">
      <w:pPr>
        <w:pStyle w:val="a0"/>
        <w:rPr>
          <w:rFonts w:hint="cs"/>
          <w:rtl/>
        </w:rPr>
      </w:pPr>
      <w:r>
        <w:rPr>
          <w:rFonts w:hint="cs"/>
          <w:rtl/>
        </w:rPr>
        <w:t>תודה. כבוד סגן השר ישיב על שלוש השאלות,</w:t>
      </w:r>
      <w:r>
        <w:rPr>
          <w:rFonts w:hint="cs"/>
          <w:rtl/>
        </w:rPr>
        <w:t xml:space="preserve"> אם הוא מוכן להן. </w:t>
      </w:r>
    </w:p>
    <w:p w14:paraId="707AC151" w14:textId="77777777" w:rsidR="00000000" w:rsidRDefault="00B90FE9">
      <w:pPr>
        <w:pStyle w:val="a0"/>
        <w:rPr>
          <w:rFonts w:hint="cs"/>
          <w:rtl/>
        </w:rPr>
      </w:pPr>
    </w:p>
    <w:p w14:paraId="3057317E" w14:textId="77777777" w:rsidR="00000000" w:rsidRDefault="00B90FE9">
      <w:pPr>
        <w:pStyle w:val="a"/>
        <w:rPr>
          <w:rtl/>
        </w:rPr>
      </w:pPr>
      <w:bookmarkStart w:id="13" w:name="FS000000464T14_01_2004_11_37_04"/>
      <w:bookmarkStart w:id="14" w:name="_Toc75077116"/>
      <w:bookmarkEnd w:id="13"/>
      <w:r>
        <w:rPr>
          <w:rFonts w:hint="eastAsia"/>
          <w:rtl/>
        </w:rPr>
        <w:t>סגן שר הביטחון זאב בוים:</w:t>
      </w:r>
      <w:bookmarkEnd w:id="14"/>
    </w:p>
    <w:p w14:paraId="1C128C5D" w14:textId="77777777" w:rsidR="00000000" w:rsidRDefault="00B90FE9">
      <w:pPr>
        <w:pStyle w:val="a0"/>
        <w:rPr>
          <w:rFonts w:hint="cs"/>
          <w:rtl/>
        </w:rPr>
      </w:pPr>
    </w:p>
    <w:p w14:paraId="0E9F7A3E" w14:textId="77777777" w:rsidR="00000000" w:rsidRDefault="00B90FE9">
      <w:pPr>
        <w:pStyle w:val="a0"/>
        <w:rPr>
          <w:rFonts w:hint="cs"/>
          <w:rtl/>
        </w:rPr>
      </w:pPr>
      <w:r>
        <w:rPr>
          <w:rFonts w:hint="cs"/>
          <w:rtl/>
        </w:rPr>
        <w:t>לשאלתו הנוספת של חבר הכנסת יתום, יכול להיות מאוד שיש גופים ממשלתיים שאולי ממשיכים לצלול. אני לא יכול לענות בשם משרד הביטחון, כי אני גם לא בטוח שמשרד הביטחון אחראי גם על הצלילה של גופים ממשלתיים. אני אומר שאני ל</w:t>
      </w:r>
      <w:r>
        <w:rPr>
          <w:rFonts w:hint="cs"/>
          <w:rtl/>
        </w:rPr>
        <w:t xml:space="preserve">א בטוח, ייתכן שכן. </w:t>
      </w:r>
      <w:bookmarkStart w:id="15" w:name="FS000000464T14_01_2004_11_37_47C"/>
      <w:bookmarkEnd w:id="15"/>
      <w:r>
        <w:rPr>
          <w:rFonts w:hint="cs"/>
          <w:rtl/>
        </w:rPr>
        <w:t xml:space="preserve">בכל מקרה, אם אכן הוא אחראי, ודאי שהקביעות של הוועדה הזמנית של אמיתי חלות גם על הצלילה של האנשים המייצגים גופים ממשלתיים. </w:t>
      </w:r>
    </w:p>
    <w:p w14:paraId="172167AE" w14:textId="77777777" w:rsidR="00000000" w:rsidRDefault="00B90FE9">
      <w:pPr>
        <w:pStyle w:val="a0"/>
        <w:rPr>
          <w:rFonts w:hint="cs"/>
          <w:rtl/>
        </w:rPr>
      </w:pPr>
    </w:p>
    <w:p w14:paraId="779338CD" w14:textId="77777777" w:rsidR="00000000" w:rsidRDefault="00B90FE9">
      <w:pPr>
        <w:pStyle w:val="af1"/>
        <w:rPr>
          <w:rtl/>
        </w:rPr>
      </w:pPr>
      <w:r>
        <w:rPr>
          <w:rtl/>
        </w:rPr>
        <w:t>היו"ר ראובן ריבלין:</w:t>
      </w:r>
    </w:p>
    <w:p w14:paraId="65F71252" w14:textId="77777777" w:rsidR="00000000" w:rsidRDefault="00B90FE9">
      <w:pPr>
        <w:pStyle w:val="a0"/>
        <w:rPr>
          <w:rtl/>
        </w:rPr>
      </w:pPr>
    </w:p>
    <w:p w14:paraId="5286CBC0" w14:textId="77777777" w:rsidR="00000000" w:rsidRDefault="00B90FE9">
      <w:pPr>
        <w:pStyle w:val="a0"/>
        <w:rPr>
          <w:rFonts w:hint="cs"/>
          <w:rtl/>
        </w:rPr>
      </w:pPr>
      <w:r>
        <w:rPr>
          <w:rFonts w:hint="cs"/>
          <w:rtl/>
        </w:rPr>
        <w:t>כבוד סגן השר, האם השטח מוגדר כשטח צבאי?</w:t>
      </w:r>
    </w:p>
    <w:p w14:paraId="1843572D" w14:textId="77777777" w:rsidR="00000000" w:rsidRDefault="00B90FE9">
      <w:pPr>
        <w:pStyle w:val="a0"/>
        <w:rPr>
          <w:rFonts w:hint="cs"/>
          <w:rtl/>
        </w:rPr>
      </w:pPr>
    </w:p>
    <w:p w14:paraId="6A740554" w14:textId="77777777" w:rsidR="00000000" w:rsidRDefault="00B90FE9">
      <w:pPr>
        <w:pStyle w:val="-"/>
        <w:rPr>
          <w:rtl/>
        </w:rPr>
      </w:pPr>
      <w:bookmarkStart w:id="16" w:name="FS000000464T14_01_2004_11_38_33C"/>
      <w:bookmarkEnd w:id="16"/>
      <w:r>
        <w:rPr>
          <w:rtl/>
        </w:rPr>
        <w:t>סגן שר הביטחון זאב בוים:</w:t>
      </w:r>
    </w:p>
    <w:p w14:paraId="7FFD5941" w14:textId="77777777" w:rsidR="00000000" w:rsidRDefault="00B90FE9">
      <w:pPr>
        <w:pStyle w:val="a0"/>
        <w:rPr>
          <w:rtl/>
        </w:rPr>
      </w:pPr>
    </w:p>
    <w:p w14:paraId="3556087A" w14:textId="77777777" w:rsidR="00000000" w:rsidRDefault="00B90FE9">
      <w:pPr>
        <w:pStyle w:val="a0"/>
        <w:rPr>
          <w:rFonts w:hint="cs"/>
          <w:rtl/>
        </w:rPr>
      </w:pPr>
      <w:r>
        <w:rPr>
          <w:rFonts w:hint="cs"/>
          <w:rtl/>
        </w:rPr>
        <w:t>כן, יש שם שטח אזרחי, שגם ב</w:t>
      </w:r>
      <w:r>
        <w:rPr>
          <w:rFonts w:hint="cs"/>
          <w:rtl/>
        </w:rPr>
        <w:t xml:space="preserve">ו צוללים, אבל יש שטח המוגדר כשטח צבאי. </w:t>
      </w:r>
    </w:p>
    <w:p w14:paraId="408FFF85" w14:textId="77777777" w:rsidR="00000000" w:rsidRDefault="00B90FE9">
      <w:pPr>
        <w:pStyle w:val="af0"/>
        <w:rPr>
          <w:rFonts w:hint="cs"/>
          <w:rtl/>
        </w:rPr>
      </w:pPr>
    </w:p>
    <w:p w14:paraId="6F4A6AEE" w14:textId="77777777" w:rsidR="00000000" w:rsidRDefault="00B90FE9">
      <w:pPr>
        <w:pStyle w:val="af0"/>
        <w:rPr>
          <w:rtl/>
        </w:rPr>
      </w:pPr>
      <w:r>
        <w:rPr>
          <w:rFonts w:hint="eastAsia"/>
          <w:rtl/>
        </w:rPr>
        <w:t>מתן</w:t>
      </w:r>
      <w:r>
        <w:rPr>
          <w:rtl/>
        </w:rPr>
        <w:t xml:space="preserve"> וילנאי (העבודה-מימד):</w:t>
      </w:r>
    </w:p>
    <w:p w14:paraId="14F50F98" w14:textId="77777777" w:rsidR="00000000" w:rsidRDefault="00B90FE9">
      <w:pPr>
        <w:pStyle w:val="a0"/>
        <w:rPr>
          <w:rFonts w:hint="cs"/>
          <w:rtl/>
        </w:rPr>
      </w:pPr>
    </w:p>
    <w:p w14:paraId="1863F9B0" w14:textId="77777777" w:rsidR="00000000" w:rsidRDefault="00B90FE9">
      <w:pPr>
        <w:pStyle w:val="a0"/>
        <w:rPr>
          <w:rFonts w:hint="cs"/>
          <w:rtl/>
        </w:rPr>
      </w:pPr>
      <w:r>
        <w:rPr>
          <w:rFonts w:hint="cs"/>
          <w:rtl/>
        </w:rPr>
        <w:t xml:space="preserve">כל השטח שם הוא באחריות הצבא, זה משטר צבאי. </w:t>
      </w:r>
    </w:p>
    <w:p w14:paraId="4E6E82A5" w14:textId="77777777" w:rsidR="00000000" w:rsidRDefault="00B90FE9">
      <w:pPr>
        <w:pStyle w:val="a0"/>
        <w:rPr>
          <w:rtl/>
        </w:rPr>
      </w:pPr>
    </w:p>
    <w:p w14:paraId="0096C624" w14:textId="77777777" w:rsidR="00000000" w:rsidRDefault="00B90FE9">
      <w:pPr>
        <w:pStyle w:val="a0"/>
        <w:rPr>
          <w:rFonts w:hint="cs"/>
          <w:rtl/>
        </w:rPr>
      </w:pPr>
    </w:p>
    <w:p w14:paraId="333C1085" w14:textId="77777777" w:rsidR="00000000" w:rsidRDefault="00B90FE9">
      <w:pPr>
        <w:pStyle w:val="-"/>
        <w:rPr>
          <w:rtl/>
        </w:rPr>
      </w:pPr>
      <w:bookmarkStart w:id="17" w:name="FS000000464T14_01_2004_11_39_38C"/>
      <w:bookmarkEnd w:id="17"/>
      <w:r>
        <w:rPr>
          <w:rtl/>
        </w:rPr>
        <w:t>סגן שר הביטחון זאב בוים:</w:t>
      </w:r>
    </w:p>
    <w:p w14:paraId="22529610" w14:textId="77777777" w:rsidR="00000000" w:rsidRDefault="00B90FE9">
      <w:pPr>
        <w:pStyle w:val="a0"/>
        <w:rPr>
          <w:rtl/>
        </w:rPr>
      </w:pPr>
    </w:p>
    <w:p w14:paraId="55539753" w14:textId="77777777" w:rsidR="00000000" w:rsidRDefault="00B90FE9">
      <w:pPr>
        <w:pStyle w:val="a0"/>
        <w:rPr>
          <w:rFonts w:hint="cs"/>
          <w:rtl/>
        </w:rPr>
      </w:pPr>
      <w:r>
        <w:rPr>
          <w:rFonts w:hint="cs"/>
          <w:rtl/>
        </w:rPr>
        <w:t>לא, אבל בנמל חיפה, למשל, צוללים גופים אזרחיים. הרי יש שטח צבאי מוגדר בנמל הקישון. אני רק אומר ואסיים, שכפי שאמרתי, ל</w:t>
      </w:r>
      <w:r>
        <w:rPr>
          <w:rFonts w:hint="cs"/>
          <w:rtl/>
        </w:rPr>
        <w:t xml:space="preserve">כשתסתיים העבודה של הוועדה בראשותו של פרופסור אמיתי, ייקבע התקן הקבוע של הצלילה שיחייב את כל הצוללים. </w:t>
      </w:r>
    </w:p>
    <w:p w14:paraId="02E1337E" w14:textId="77777777" w:rsidR="00000000" w:rsidRDefault="00B90FE9">
      <w:pPr>
        <w:pStyle w:val="a0"/>
        <w:rPr>
          <w:rFonts w:hint="cs"/>
          <w:rtl/>
        </w:rPr>
      </w:pPr>
    </w:p>
    <w:p w14:paraId="14812CF6" w14:textId="77777777" w:rsidR="00000000" w:rsidRDefault="00B90FE9">
      <w:pPr>
        <w:pStyle w:val="a0"/>
        <w:rPr>
          <w:rFonts w:hint="cs"/>
          <w:rtl/>
        </w:rPr>
      </w:pPr>
      <w:r>
        <w:rPr>
          <w:rFonts w:hint="cs"/>
          <w:rtl/>
        </w:rPr>
        <w:t>אשר לשאלתו של חבר הכנסת אורי אריאל - אני מקדים את שאלתו, כיוון שזה באותו עניין. בהחלט, מי שרואה עצמו נפגע, גם אם הפגיעה לא הוכרה באותו זמן, או שהוא לא יד</w:t>
      </w:r>
      <w:r>
        <w:rPr>
          <w:rFonts w:hint="cs"/>
          <w:rtl/>
        </w:rPr>
        <w:t xml:space="preserve">ע על הפגיעה אפילו, ובדיעבד - וזה קורה בתחומים כאלה ובסוג כזה של פגיעות </w:t>
      </w:r>
      <w:r>
        <w:rPr>
          <w:rtl/>
        </w:rPr>
        <w:t>–</w:t>
      </w:r>
      <w:r>
        <w:rPr>
          <w:rFonts w:hint="cs"/>
          <w:rtl/>
        </w:rPr>
        <w:t xml:space="preserve"> בהחלט יש אפשרות לפנות לאגף השיקום. יש מסלול של בחינות ובדיקות של ועדות רפואיות שעושות את זה. אני מציע להפנות את הפונים לאגף השיקום, אל ראש האגף, מר דובב, והם יקבלו את הטיפול הראוי. </w:t>
      </w:r>
    </w:p>
    <w:p w14:paraId="3AA69816" w14:textId="77777777" w:rsidR="00000000" w:rsidRDefault="00B90FE9">
      <w:pPr>
        <w:pStyle w:val="a0"/>
        <w:rPr>
          <w:rFonts w:hint="cs"/>
          <w:rtl/>
        </w:rPr>
      </w:pPr>
    </w:p>
    <w:p w14:paraId="24254FBF" w14:textId="77777777" w:rsidR="00000000" w:rsidRDefault="00B90FE9">
      <w:pPr>
        <w:pStyle w:val="a0"/>
        <w:rPr>
          <w:rFonts w:hint="cs"/>
          <w:rtl/>
        </w:rPr>
      </w:pPr>
      <w:r>
        <w:rPr>
          <w:rFonts w:hint="cs"/>
          <w:rtl/>
        </w:rPr>
        <w:t xml:space="preserve">לאופיר פינס, אף שזה באמת לא באותו עניין, אני אומר כך: יש כבר טיפול במבנה שהוקם במאחז תפוח-מערב, כך הוא מוכר. זה מבנה ציבורי קרוב לוודאי, לפי הגודל שלו. אני שמעתי שיש כוונה לקרוא לו מדרשת כהנא או משהו דומה לזה. יצא שם צו להפסקת עבודה. בעקבותיו, אחרי השגות, </w:t>
      </w:r>
      <w:r>
        <w:rPr>
          <w:rFonts w:hint="cs"/>
          <w:rtl/>
        </w:rPr>
        <w:t xml:space="preserve">יצא צו הריסה, והטיפול הספציפי במבנה הזה מתנהל בנוהל של בב"ח. </w:t>
      </w:r>
    </w:p>
    <w:p w14:paraId="46711E5D" w14:textId="77777777" w:rsidR="00000000" w:rsidRDefault="00B90FE9">
      <w:pPr>
        <w:pStyle w:val="af0"/>
        <w:rPr>
          <w:rtl/>
        </w:rPr>
      </w:pPr>
      <w:r>
        <w:rPr>
          <w:rtl/>
        </w:rPr>
        <w:br/>
        <w:t>אופיר פינס-פז (העבודה-מימד):</w:t>
      </w:r>
    </w:p>
    <w:p w14:paraId="7CA6B6AA" w14:textId="77777777" w:rsidR="00000000" w:rsidRDefault="00B90FE9">
      <w:pPr>
        <w:pStyle w:val="a0"/>
        <w:rPr>
          <w:rtl/>
        </w:rPr>
      </w:pPr>
    </w:p>
    <w:p w14:paraId="22BA92A4" w14:textId="77777777" w:rsidR="00000000" w:rsidRDefault="00B90FE9">
      <w:pPr>
        <w:pStyle w:val="a0"/>
        <w:rPr>
          <w:rFonts w:hint="cs"/>
          <w:rtl/>
        </w:rPr>
      </w:pPr>
      <w:r>
        <w:rPr>
          <w:rFonts w:hint="cs"/>
          <w:rtl/>
        </w:rPr>
        <w:t>מה זה בב"ח?</w:t>
      </w:r>
    </w:p>
    <w:p w14:paraId="6A987338" w14:textId="77777777" w:rsidR="00000000" w:rsidRDefault="00B90FE9">
      <w:pPr>
        <w:pStyle w:val="-"/>
        <w:rPr>
          <w:rtl/>
        </w:rPr>
      </w:pPr>
      <w:r>
        <w:rPr>
          <w:rtl/>
        </w:rPr>
        <w:br/>
      </w:r>
      <w:bookmarkStart w:id="18" w:name="FS000000464T14_01_2004_11_33_10C"/>
      <w:bookmarkEnd w:id="18"/>
      <w:r>
        <w:rPr>
          <w:rtl/>
        </w:rPr>
        <w:t>סגן שר הביטחון זאב בוים:</w:t>
      </w:r>
    </w:p>
    <w:p w14:paraId="75891CC8" w14:textId="77777777" w:rsidR="00000000" w:rsidRDefault="00B90FE9">
      <w:pPr>
        <w:pStyle w:val="a0"/>
        <w:rPr>
          <w:rtl/>
        </w:rPr>
      </w:pPr>
    </w:p>
    <w:p w14:paraId="28222503" w14:textId="77777777" w:rsidR="00000000" w:rsidRDefault="00B90FE9">
      <w:pPr>
        <w:pStyle w:val="a0"/>
        <w:rPr>
          <w:rFonts w:hint="cs"/>
          <w:rtl/>
        </w:rPr>
      </w:pPr>
      <w:r>
        <w:rPr>
          <w:rFonts w:hint="cs"/>
          <w:rtl/>
        </w:rPr>
        <w:t>נוהל בב"ח - זה נוהל לטיפול במבנה בלתי חוקי.</w:t>
      </w:r>
    </w:p>
    <w:p w14:paraId="40F29D69" w14:textId="77777777" w:rsidR="00000000" w:rsidRDefault="00B90FE9">
      <w:pPr>
        <w:pStyle w:val="af1"/>
        <w:rPr>
          <w:rtl/>
        </w:rPr>
      </w:pPr>
      <w:r>
        <w:rPr>
          <w:rtl/>
        </w:rPr>
        <w:br/>
        <w:t>היו"ר ראובן ריבלין:</w:t>
      </w:r>
    </w:p>
    <w:p w14:paraId="368D9D43" w14:textId="77777777" w:rsidR="00000000" w:rsidRDefault="00B90FE9">
      <w:pPr>
        <w:pStyle w:val="a0"/>
        <w:rPr>
          <w:rtl/>
        </w:rPr>
      </w:pPr>
    </w:p>
    <w:p w14:paraId="71D6DE31" w14:textId="77777777" w:rsidR="00000000" w:rsidRDefault="00B90FE9">
      <w:pPr>
        <w:pStyle w:val="a0"/>
        <w:rPr>
          <w:rFonts w:hint="cs"/>
          <w:rtl/>
        </w:rPr>
      </w:pPr>
      <w:r>
        <w:rPr>
          <w:rFonts w:hint="cs"/>
          <w:rtl/>
        </w:rPr>
        <w:t>תודה רבה לסגן שר הביטחון. סגן שר הביטחון ישיב על שאילתא נו</w:t>
      </w:r>
      <w:r>
        <w:rPr>
          <w:rFonts w:hint="cs"/>
          <w:rtl/>
        </w:rPr>
        <w:t>ספת - שאילתא בעל-פה מס' 112, מאת חבר הכנסת אילן שלגי, בנושא: הצבעת חיילים בבחירות למועצות האזוריות.</w:t>
      </w:r>
    </w:p>
    <w:p w14:paraId="5B16E93F" w14:textId="77777777" w:rsidR="00000000" w:rsidRDefault="00B90FE9">
      <w:pPr>
        <w:pStyle w:val="a1"/>
        <w:jc w:val="center"/>
        <w:rPr>
          <w:rFonts w:hint="cs"/>
          <w:rtl/>
        </w:rPr>
      </w:pPr>
      <w:r>
        <w:rPr>
          <w:rtl/>
        </w:rPr>
        <w:br/>
      </w:r>
      <w:bookmarkStart w:id="19" w:name="FS000001046T14_01_2004_11_45_13"/>
      <w:bookmarkStart w:id="20" w:name="_Toc75077117"/>
      <w:bookmarkEnd w:id="19"/>
      <w:r>
        <w:rPr>
          <w:rFonts w:hint="cs"/>
          <w:rtl/>
        </w:rPr>
        <w:t>112. הבחירות למועצות האזוריות - מימוש זכות בחירה לחיילים</w:t>
      </w:r>
      <w:bookmarkEnd w:id="20"/>
    </w:p>
    <w:p w14:paraId="18FF0203" w14:textId="77777777" w:rsidR="00000000" w:rsidRDefault="00B90FE9">
      <w:pPr>
        <w:pStyle w:val="a0"/>
        <w:rPr>
          <w:rFonts w:hint="cs"/>
          <w:rtl/>
        </w:rPr>
      </w:pPr>
    </w:p>
    <w:p w14:paraId="09FCE4B1" w14:textId="77777777" w:rsidR="00000000" w:rsidRDefault="00B90FE9">
      <w:pPr>
        <w:pStyle w:val="a"/>
        <w:rPr>
          <w:rtl/>
        </w:rPr>
      </w:pPr>
      <w:bookmarkStart w:id="21" w:name="_Toc75077118"/>
      <w:r>
        <w:rPr>
          <w:rtl/>
        </w:rPr>
        <w:t>אילן שלגי (שינוי):</w:t>
      </w:r>
      <w:bookmarkEnd w:id="21"/>
    </w:p>
    <w:p w14:paraId="45DE053C" w14:textId="77777777" w:rsidR="00000000" w:rsidRDefault="00B90FE9">
      <w:pPr>
        <w:pStyle w:val="a0"/>
        <w:rPr>
          <w:rtl/>
        </w:rPr>
      </w:pPr>
    </w:p>
    <w:p w14:paraId="717BABB5" w14:textId="77777777" w:rsidR="00000000" w:rsidRDefault="00B90FE9">
      <w:pPr>
        <w:pStyle w:val="a0"/>
        <w:rPr>
          <w:rFonts w:hint="cs"/>
          <w:rtl/>
        </w:rPr>
      </w:pPr>
      <w:r>
        <w:rPr>
          <w:rFonts w:hint="cs"/>
          <w:rtl/>
        </w:rPr>
        <w:t>אדוני היושב-ראש, אדוני סגן השר, פורסם כי צה"ל טרם נערך לאפשר לחיילים להצביע ב</w:t>
      </w:r>
      <w:r>
        <w:rPr>
          <w:rFonts w:hint="cs"/>
          <w:rtl/>
        </w:rPr>
        <w:t xml:space="preserve">בחירות ב-24 מועצות אזוריות, שתתקיימנה ב-27 בינואר 2004. </w:t>
      </w:r>
    </w:p>
    <w:p w14:paraId="30772196" w14:textId="77777777" w:rsidR="00000000" w:rsidRDefault="00B90FE9">
      <w:pPr>
        <w:pStyle w:val="a0"/>
        <w:rPr>
          <w:rFonts w:hint="cs"/>
          <w:rtl/>
        </w:rPr>
      </w:pPr>
    </w:p>
    <w:p w14:paraId="65504172" w14:textId="77777777" w:rsidR="00000000" w:rsidRDefault="00B90FE9">
      <w:pPr>
        <w:pStyle w:val="a0"/>
        <w:rPr>
          <w:rFonts w:hint="cs"/>
          <w:rtl/>
        </w:rPr>
      </w:pPr>
      <w:r>
        <w:rPr>
          <w:rFonts w:hint="cs"/>
          <w:rtl/>
        </w:rPr>
        <w:t>נטען כי אי-השתתפות חיילים בבחירות אלה תיתן יתרון למפלגות ולרשימות שבוחריהן אינם משרתים בצה"ל.</w:t>
      </w:r>
    </w:p>
    <w:p w14:paraId="52EB96F8" w14:textId="77777777" w:rsidR="00000000" w:rsidRDefault="00B90FE9">
      <w:pPr>
        <w:pStyle w:val="a0"/>
        <w:rPr>
          <w:rFonts w:hint="cs"/>
          <w:rtl/>
        </w:rPr>
      </w:pPr>
    </w:p>
    <w:p w14:paraId="330B78CB" w14:textId="77777777" w:rsidR="00000000" w:rsidRDefault="00B90FE9">
      <w:pPr>
        <w:pStyle w:val="a0"/>
        <w:rPr>
          <w:rFonts w:hint="cs"/>
          <w:rtl/>
        </w:rPr>
      </w:pPr>
      <w:r>
        <w:rPr>
          <w:rFonts w:hint="cs"/>
          <w:rtl/>
        </w:rPr>
        <w:t xml:space="preserve">רצוני לשאול: </w:t>
      </w:r>
    </w:p>
    <w:p w14:paraId="5A25CF46" w14:textId="77777777" w:rsidR="00000000" w:rsidRDefault="00B90FE9">
      <w:pPr>
        <w:pStyle w:val="a0"/>
        <w:rPr>
          <w:rFonts w:hint="cs"/>
          <w:rtl/>
        </w:rPr>
      </w:pPr>
    </w:p>
    <w:p w14:paraId="778D8DDD" w14:textId="77777777" w:rsidR="00000000" w:rsidRDefault="00B90FE9">
      <w:pPr>
        <w:pStyle w:val="a0"/>
        <w:rPr>
          <w:rFonts w:hint="cs"/>
          <w:rtl/>
        </w:rPr>
      </w:pPr>
      <w:r>
        <w:rPr>
          <w:rFonts w:hint="cs"/>
          <w:rtl/>
        </w:rPr>
        <w:t>מה ייעשה כדי לאפשר לחיילי סדיר ומילואים לממש את זכותם הדמוקרטית?</w:t>
      </w:r>
    </w:p>
    <w:p w14:paraId="0C884489" w14:textId="77777777" w:rsidR="00000000" w:rsidRDefault="00B90FE9">
      <w:pPr>
        <w:pStyle w:val="af1"/>
        <w:rPr>
          <w:rtl/>
        </w:rPr>
      </w:pPr>
      <w:r>
        <w:rPr>
          <w:rtl/>
        </w:rPr>
        <w:br/>
        <w:t>היו"ר ראובן ריבלין:</w:t>
      </w:r>
    </w:p>
    <w:p w14:paraId="62B9E8F3" w14:textId="77777777" w:rsidR="00000000" w:rsidRDefault="00B90FE9">
      <w:pPr>
        <w:pStyle w:val="a0"/>
        <w:rPr>
          <w:rtl/>
        </w:rPr>
      </w:pPr>
    </w:p>
    <w:p w14:paraId="112AA06D" w14:textId="77777777" w:rsidR="00000000" w:rsidRDefault="00B90FE9">
      <w:pPr>
        <w:pStyle w:val="a0"/>
        <w:rPr>
          <w:rFonts w:hint="cs"/>
          <w:rtl/>
        </w:rPr>
      </w:pPr>
      <w:r>
        <w:rPr>
          <w:rFonts w:hint="cs"/>
          <w:rtl/>
        </w:rPr>
        <w:t>ת</w:t>
      </w:r>
      <w:r>
        <w:rPr>
          <w:rFonts w:hint="cs"/>
          <w:rtl/>
        </w:rPr>
        <w:t>ודה. בבקשה, ישיב סגן השר.</w:t>
      </w:r>
    </w:p>
    <w:p w14:paraId="2B592986" w14:textId="77777777" w:rsidR="00000000" w:rsidRDefault="00B90FE9">
      <w:pPr>
        <w:pStyle w:val="af0"/>
        <w:rPr>
          <w:rtl/>
        </w:rPr>
      </w:pPr>
      <w:r>
        <w:rPr>
          <w:rtl/>
        </w:rPr>
        <w:br/>
        <w:t>משה גפני (יהדות התורה):</w:t>
      </w:r>
    </w:p>
    <w:p w14:paraId="169ACECD" w14:textId="77777777" w:rsidR="00000000" w:rsidRDefault="00B90FE9">
      <w:pPr>
        <w:pStyle w:val="a0"/>
        <w:rPr>
          <w:rtl/>
        </w:rPr>
      </w:pPr>
    </w:p>
    <w:p w14:paraId="4BFC4F23" w14:textId="77777777" w:rsidR="00000000" w:rsidRDefault="00B90FE9">
      <w:pPr>
        <w:pStyle w:val="a0"/>
        <w:rPr>
          <w:rFonts w:hint="cs"/>
          <w:rtl/>
        </w:rPr>
      </w:pPr>
      <w:r>
        <w:rPr>
          <w:rFonts w:hint="cs"/>
          <w:rtl/>
        </w:rPr>
        <w:t>יש על זה הצעת חוק.</w:t>
      </w:r>
    </w:p>
    <w:p w14:paraId="2974C231" w14:textId="77777777" w:rsidR="00000000" w:rsidRDefault="00B90FE9">
      <w:pPr>
        <w:pStyle w:val="af0"/>
        <w:rPr>
          <w:rtl/>
        </w:rPr>
      </w:pPr>
      <w:r>
        <w:rPr>
          <w:rtl/>
        </w:rPr>
        <w:br/>
        <w:t>אחמד טיבי (חד"ש-תע"ל):</w:t>
      </w:r>
    </w:p>
    <w:p w14:paraId="7F4A886C" w14:textId="77777777" w:rsidR="00000000" w:rsidRDefault="00B90FE9">
      <w:pPr>
        <w:pStyle w:val="a0"/>
        <w:rPr>
          <w:rtl/>
        </w:rPr>
      </w:pPr>
    </w:p>
    <w:p w14:paraId="69608108" w14:textId="77777777" w:rsidR="00000000" w:rsidRDefault="00B90FE9">
      <w:pPr>
        <w:pStyle w:val="a0"/>
        <w:rPr>
          <w:rFonts w:hint="cs"/>
          <w:rtl/>
        </w:rPr>
      </w:pPr>
      <w:r>
        <w:rPr>
          <w:rFonts w:hint="cs"/>
          <w:rtl/>
        </w:rPr>
        <w:t xml:space="preserve">יש הצעת חוק כזאת. </w:t>
      </w:r>
    </w:p>
    <w:p w14:paraId="3642FC07" w14:textId="77777777" w:rsidR="00000000" w:rsidRDefault="00B90FE9">
      <w:pPr>
        <w:pStyle w:val="af1"/>
        <w:rPr>
          <w:rtl/>
        </w:rPr>
      </w:pPr>
    </w:p>
    <w:p w14:paraId="42CB7681" w14:textId="77777777" w:rsidR="00000000" w:rsidRDefault="00B90FE9">
      <w:pPr>
        <w:pStyle w:val="af1"/>
        <w:rPr>
          <w:rtl/>
        </w:rPr>
      </w:pPr>
      <w:r>
        <w:rPr>
          <w:rtl/>
        </w:rPr>
        <w:t>היו"ר ראובן ריבלין:</w:t>
      </w:r>
    </w:p>
    <w:p w14:paraId="128E042A" w14:textId="77777777" w:rsidR="00000000" w:rsidRDefault="00B90FE9">
      <w:pPr>
        <w:pStyle w:val="a0"/>
        <w:rPr>
          <w:rtl/>
        </w:rPr>
      </w:pPr>
    </w:p>
    <w:p w14:paraId="6D4275CE" w14:textId="77777777" w:rsidR="00000000" w:rsidRDefault="00B90FE9">
      <w:pPr>
        <w:pStyle w:val="a0"/>
        <w:rPr>
          <w:rFonts w:hint="cs"/>
          <w:rtl/>
        </w:rPr>
      </w:pPr>
      <w:r>
        <w:rPr>
          <w:rFonts w:hint="cs"/>
          <w:rtl/>
        </w:rPr>
        <w:t>אנחנו אישרנו את השאילתא, והוא יענה, כפי שהשר רוצה. אם יש הצעת חוק - אדרבה ואדרבה. חבר הכנסת גפני, אולי אתה תענה במקום ס</w:t>
      </w:r>
      <w:r>
        <w:rPr>
          <w:rFonts w:hint="cs"/>
          <w:rtl/>
        </w:rPr>
        <w:t>גן השר?</w:t>
      </w:r>
    </w:p>
    <w:p w14:paraId="29AE42AB" w14:textId="77777777" w:rsidR="00000000" w:rsidRDefault="00B90FE9">
      <w:pPr>
        <w:pStyle w:val="af0"/>
        <w:rPr>
          <w:rtl/>
        </w:rPr>
      </w:pPr>
      <w:r>
        <w:rPr>
          <w:rtl/>
        </w:rPr>
        <w:br/>
        <w:t>משה גפני (יהדות התורה):</w:t>
      </w:r>
    </w:p>
    <w:p w14:paraId="1D406414" w14:textId="77777777" w:rsidR="00000000" w:rsidRDefault="00B90FE9">
      <w:pPr>
        <w:pStyle w:val="a0"/>
        <w:rPr>
          <w:rtl/>
        </w:rPr>
      </w:pPr>
    </w:p>
    <w:p w14:paraId="4A4C1175" w14:textId="77777777" w:rsidR="00000000" w:rsidRDefault="00B90FE9">
      <w:pPr>
        <w:pStyle w:val="a0"/>
        <w:rPr>
          <w:rFonts w:hint="cs"/>
          <w:rtl/>
        </w:rPr>
      </w:pPr>
      <w:r>
        <w:rPr>
          <w:rFonts w:hint="cs"/>
          <w:rtl/>
        </w:rPr>
        <w:t>לא, לא.</w:t>
      </w:r>
    </w:p>
    <w:p w14:paraId="63468633" w14:textId="77777777" w:rsidR="00000000" w:rsidRDefault="00B90FE9">
      <w:pPr>
        <w:pStyle w:val="af1"/>
        <w:rPr>
          <w:rtl/>
        </w:rPr>
      </w:pPr>
      <w:r>
        <w:rPr>
          <w:rtl/>
        </w:rPr>
        <w:br/>
        <w:t>היו"ר ראובן ריבלין:</w:t>
      </w:r>
    </w:p>
    <w:p w14:paraId="2397446C" w14:textId="77777777" w:rsidR="00000000" w:rsidRDefault="00B90FE9">
      <w:pPr>
        <w:pStyle w:val="a0"/>
        <w:rPr>
          <w:rtl/>
        </w:rPr>
      </w:pPr>
    </w:p>
    <w:p w14:paraId="7D289A4E" w14:textId="77777777" w:rsidR="00000000" w:rsidRDefault="00B90FE9">
      <w:pPr>
        <w:pStyle w:val="a0"/>
        <w:rPr>
          <w:rFonts w:hint="cs"/>
          <w:rtl/>
        </w:rPr>
      </w:pPr>
      <w:r>
        <w:rPr>
          <w:rFonts w:hint="cs"/>
          <w:rtl/>
        </w:rPr>
        <w:t xml:space="preserve">סגן השר - מה אתה חושב, שהוא לא יודע שיש הצעת חוק? בבקשה, אדוני. </w:t>
      </w:r>
    </w:p>
    <w:p w14:paraId="19B48F96" w14:textId="77777777" w:rsidR="00000000" w:rsidRDefault="00B90FE9">
      <w:pPr>
        <w:pStyle w:val="a"/>
        <w:rPr>
          <w:rtl/>
        </w:rPr>
      </w:pPr>
      <w:r>
        <w:rPr>
          <w:rtl/>
        </w:rPr>
        <w:br/>
      </w:r>
      <w:bookmarkStart w:id="22" w:name="FS000000464T14_01_2004_11_47_30"/>
      <w:bookmarkStart w:id="23" w:name="_Toc75077119"/>
      <w:bookmarkEnd w:id="22"/>
      <w:r>
        <w:rPr>
          <w:rtl/>
        </w:rPr>
        <w:t>סגן שר הביטחון זאב בוים:</w:t>
      </w:r>
      <w:bookmarkEnd w:id="23"/>
    </w:p>
    <w:p w14:paraId="3EF51AAD" w14:textId="77777777" w:rsidR="00000000" w:rsidRDefault="00B90FE9">
      <w:pPr>
        <w:pStyle w:val="a0"/>
        <w:rPr>
          <w:rFonts w:hint="cs"/>
          <w:rtl/>
        </w:rPr>
      </w:pPr>
    </w:p>
    <w:p w14:paraId="5C0D26A1" w14:textId="77777777" w:rsidR="00000000" w:rsidRDefault="00B90FE9">
      <w:pPr>
        <w:pStyle w:val="a0"/>
        <w:rPr>
          <w:rFonts w:hint="cs"/>
          <w:rtl/>
        </w:rPr>
      </w:pPr>
      <w:r>
        <w:rPr>
          <w:rFonts w:hint="cs"/>
          <w:rtl/>
        </w:rPr>
        <w:t>אדוני היושב-ראש, חברי הכנסת, חבר הכנסת שלגי, קודם כול, מה שפורסם הוא מאוד לא מדויק. אני לא יודע מאיפ</w:t>
      </w:r>
      <w:r>
        <w:rPr>
          <w:rFonts w:hint="cs"/>
          <w:rtl/>
        </w:rPr>
        <w:t>ה הפרסום, אבל הוא לא מדויק.</w:t>
      </w:r>
    </w:p>
    <w:p w14:paraId="7F8FC8C6" w14:textId="77777777" w:rsidR="00000000" w:rsidRDefault="00B90FE9">
      <w:pPr>
        <w:pStyle w:val="a0"/>
        <w:rPr>
          <w:rFonts w:hint="cs"/>
          <w:rtl/>
        </w:rPr>
      </w:pPr>
    </w:p>
    <w:p w14:paraId="4A164F69" w14:textId="77777777" w:rsidR="00000000" w:rsidRDefault="00B90FE9">
      <w:pPr>
        <w:pStyle w:val="a0"/>
        <w:rPr>
          <w:rFonts w:hint="cs"/>
          <w:rtl/>
        </w:rPr>
      </w:pPr>
      <w:r>
        <w:rPr>
          <w:rFonts w:hint="cs"/>
          <w:rtl/>
        </w:rPr>
        <w:t>צה"ל מכיר כמובן בחשיבותה של זכות הבחירה לכל אזרחי המדינה, ובתוך זה כמובן לכל אזרחי המדינה שהם נוגעים ומתגוררים בתחום שעליו מדובר. פה מדובר על המועצות האזוריות. אין ויכוח על הנושא הזה.</w:t>
      </w:r>
    </w:p>
    <w:p w14:paraId="54F1562C" w14:textId="77777777" w:rsidR="00000000" w:rsidRDefault="00B90FE9">
      <w:pPr>
        <w:pStyle w:val="a0"/>
        <w:rPr>
          <w:rFonts w:hint="cs"/>
          <w:rtl/>
        </w:rPr>
      </w:pPr>
    </w:p>
    <w:p w14:paraId="4983A675" w14:textId="77777777" w:rsidR="00000000" w:rsidRDefault="00B90FE9">
      <w:pPr>
        <w:pStyle w:val="a0"/>
        <w:rPr>
          <w:rFonts w:hint="cs"/>
          <w:rtl/>
        </w:rPr>
      </w:pPr>
      <w:r>
        <w:rPr>
          <w:rFonts w:hint="cs"/>
          <w:rtl/>
        </w:rPr>
        <w:t>מתוך ההכרה הזאת, נערך צה"ל לבחירות למועצות</w:t>
      </w:r>
      <w:r>
        <w:rPr>
          <w:rFonts w:hint="cs"/>
          <w:rtl/>
        </w:rPr>
        <w:t xml:space="preserve"> האזוריות, שתיערכנה כאמור ב-27 בחודש הזה, כשם שנערך לבחירות הקודמות. ראש אכ"א מתעתד להוציא בימים הקרובים איגרת לכל מפקדי הצבא, ובה הוראה לשחרר את החיילים בעלי זכות ההצבעה, אלא אם יש נסיבות מבצעיות המונעות את השחרור ביום הבחירות.</w:t>
      </w:r>
    </w:p>
    <w:p w14:paraId="5A95B37D" w14:textId="77777777" w:rsidR="00000000" w:rsidRDefault="00B90FE9">
      <w:pPr>
        <w:pStyle w:val="a0"/>
        <w:rPr>
          <w:rFonts w:hint="cs"/>
          <w:rtl/>
        </w:rPr>
      </w:pPr>
    </w:p>
    <w:p w14:paraId="3C13AC36" w14:textId="77777777" w:rsidR="00000000" w:rsidRDefault="00B90FE9">
      <w:pPr>
        <w:pStyle w:val="a0"/>
        <w:rPr>
          <w:rFonts w:hint="cs"/>
          <w:rtl/>
        </w:rPr>
      </w:pPr>
      <w:r>
        <w:rPr>
          <w:rFonts w:hint="cs"/>
          <w:rtl/>
        </w:rPr>
        <w:t>יובהר, כי על-פי חוק, מוטלת</w:t>
      </w:r>
      <w:r>
        <w:rPr>
          <w:rFonts w:hint="cs"/>
          <w:rtl/>
        </w:rPr>
        <w:t xml:space="preserve"> החובה להקים מערך של קלפיות צבאיות עבור חיילי צה"ל רק שעה שמתקיימות בחירות כלליות למועצות המקומיות, או בחירות לכנסת ישראל. בהקשר זה כנראה יש הצעת חוק, או תיקון לחוק. חובה דומה אינה קיימת כאשר מתקיימות בחירות ברשויות מקומיות מסוימות או במועצות אזוריות. </w:t>
      </w:r>
    </w:p>
    <w:p w14:paraId="59C25960" w14:textId="77777777" w:rsidR="00000000" w:rsidRDefault="00B90FE9">
      <w:pPr>
        <w:pStyle w:val="a0"/>
        <w:rPr>
          <w:rFonts w:hint="cs"/>
          <w:rtl/>
        </w:rPr>
      </w:pPr>
    </w:p>
    <w:p w14:paraId="0FEB95D7" w14:textId="77777777" w:rsidR="00000000" w:rsidRDefault="00B90FE9">
      <w:pPr>
        <w:pStyle w:val="a0"/>
        <w:rPr>
          <w:rFonts w:hint="cs"/>
          <w:rtl/>
        </w:rPr>
      </w:pPr>
      <w:r>
        <w:rPr>
          <w:rFonts w:hint="cs"/>
          <w:rtl/>
        </w:rPr>
        <w:t>הה</w:t>
      </w:r>
      <w:r>
        <w:rPr>
          <w:rFonts w:hint="cs"/>
          <w:rtl/>
        </w:rPr>
        <w:t>סדר שנמצא על-ידי צה"ל, וטיוטת האיגרת שעתיד ראש אכ"א להוציא, הובאו לבחינת בית-המשפט העליון בתשובת המדינה על עתירת בג"ץ, אשר הוגשה בין היתר על-ידי חבר הכנסת אהוד יתום בתאריך 8 בינואר 2004 - בג"ץ 128/04, טל ואחרים נגד המפקח על הבחירות במועצות האזוריות יו"ש וא</w:t>
      </w:r>
      <w:r>
        <w:rPr>
          <w:rFonts w:hint="cs"/>
          <w:rtl/>
        </w:rPr>
        <w:t xml:space="preserve">חרות. </w:t>
      </w:r>
    </w:p>
    <w:p w14:paraId="5BE0040A" w14:textId="77777777" w:rsidR="00000000" w:rsidRDefault="00B90FE9">
      <w:pPr>
        <w:pStyle w:val="a0"/>
        <w:rPr>
          <w:rFonts w:hint="cs"/>
          <w:rtl/>
        </w:rPr>
      </w:pPr>
    </w:p>
    <w:p w14:paraId="3C07D08B" w14:textId="77777777" w:rsidR="00000000" w:rsidRDefault="00B90FE9">
      <w:pPr>
        <w:pStyle w:val="a0"/>
        <w:rPr>
          <w:rFonts w:hint="cs"/>
          <w:rtl/>
        </w:rPr>
      </w:pPr>
      <w:r>
        <w:rPr>
          <w:rFonts w:hint="cs"/>
          <w:rtl/>
        </w:rPr>
        <w:t>בית-המשפט העליון דן בעתירה ופסק - חרף מרכזיותה וחשיבותה של הזכות לבחור - כי לא ניתן לכונן בזמן הקצר שנותר עד הבחירות הסדרי בחירות מיוחדים, ועל כן נדחתה העתירה. למעשה, בית-המשפט העליון לא מצא לנכון להתערב בהסדר המוצע על-ידי צה"ל ובנוסח האיגרת של ראש</w:t>
      </w:r>
      <w:r>
        <w:rPr>
          <w:rFonts w:hint="cs"/>
          <w:rtl/>
        </w:rPr>
        <w:t xml:space="preserve"> אכ"א, כפי שהוצגה בפניו.</w:t>
      </w:r>
    </w:p>
    <w:p w14:paraId="12D84754" w14:textId="77777777" w:rsidR="00000000" w:rsidRDefault="00B90FE9">
      <w:pPr>
        <w:pStyle w:val="a0"/>
        <w:rPr>
          <w:rFonts w:hint="cs"/>
          <w:rtl/>
        </w:rPr>
      </w:pPr>
    </w:p>
    <w:p w14:paraId="0E352B66" w14:textId="77777777" w:rsidR="00000000" w:rsidRDefault="00B90FE9">
      <w:pPr>
        <w:pStyle w:val="a0"/>
        <w:rPr>
          <w:rFonts w:hint="cs"/>
          <w:rtl/>
        </w:rPr>
      </w:pPr>
      <w:r>
        <w:rPr>
          <w:rFonts w:hint="cs"/>
          <w:rtl/>
        </w:rPr>
        <w:t xml:space="preserve">בשולי הדברים יצוין, כי עקב הצעת צה"ל ובקשת פרקליטת המדינה, נבחנה עם משרד הפנים האפשרות לקיים הסדרי בחירה אחרים על מנת להקל על החיילים אשר יבקשו לממש את זכותם להצביע, כגון פתיחת קלפיות בסוף השבוע, סמוך למועד הבחירות. הצעה זו נדחתה </w:t>
      </w:r>
      <w:r>
        <w:rPr>
          <w:rFonts w:hint="cs"/>
          <w:rtl/>
        </w:rPr>
        <w:t xml:space="preserve">על-ידי משרד הפנים. </w:t>
      </w:r>
    </w:p>
    <w:p w14:paraId="28CE9F47" w14:textId="77777777" w:rsidR="00000000" w:rsidRDefault="00B90FE9">
      <w:pPr>
        <w:pStyle w:val="a0"/>
        <w:rPr>
          <w:rFonts w:hint="cs"/>
          <w:rtl/>
        </w:rPr>
      </w:pPr>
    </w:p>
    <w:p w14:paraId="19C13B9D" w14:textId="77777777" w:rsidR="00000000" w:rsidRDefault="00B90FE9">
      <w:pPr>
        <w:pStyle w:val="a0"/>
        <w:rPr>
          <w:rFonts w:hint="cs"/>
          <w:rtl/>
        </w:rPr>
      </w:pPr>
      <w:r>
        <w:rPr>
          <w:rFonts w:hint="cs"/>
          <w:rtl/>
        </w:rPr>
        <w:t>במהלך הדיון בבית-המשפט העליון ביקש הנשיא ברק לבחון פעם נוספת את עמדת משרד הפנים בעניין זה. בירור נוסף עם המפקח הארצי על הבחירות העלה, כי משרד הפנים איתן בעמדתו וכי אין הוא מוכן לאף הסדר נוסף מעבר לזה שמומש על-ידי צה"ל.</w:t>
      </w:r>
    </w:p>
    <w:p w14:paraId="2518C131" w14:textId="77777777" w:rsidR="00000000" w:rsidRDefault="00B90FE9">
      <w:pPr>
        <w:pStyle w:val="a0"/>
        <w:rPr>
          <w:rFonts w:hint="cs"/>
          <w:rtl/>
        </w:rPr>
      </w:pPr>
    </w:p>
    <w:p w14:paraId="41B82F65" w14:textId="77777777" w:rsidR="00000000" w:rsidRDefault="00B90FE9">
      <w:pPr>
        <w:pStyle w:val="a0"/>
        <w:rPr>
          <w:rFonts w:hint="cs"/>
          <w:rtl/>
        </w:rPr>
      </w:pPr>
      <w:r>
        <w:rPr>
          <w:rFonts w:hint="cs"/>
          <w:rtl/>
        </w:rPr>
        <w:t>בית-המשפט העליו</w:t>
      </w:r>
      <w:r>
        <w:rPr>
          <w:rFonts w:hint="cs"/>
          <w:rtl/>
        </w:rPr>
        <w:t>ן שמע עמדה זו, וכאמור לעיל, דחה את העתירה.</w:t>
      </w:r>
    </w:p>
    <w:p w14:paraId="51FF112E" w14:textId="77777777" w:rsidR="00000000" w:rsidRDefault="00B90FE9">
      <w:pPr>
        <w:pStyle w:val="af1"/>
        <w:rPr>
          <w:rtl/>
        </w:rPr>
      </w:pPr>
      <w:r>
        <w:rPr>
          <w:rtl/>
        </w:rPr>
        <w:br/>
        <w:t>היו"ר ראובן ריבלין:</w:t>
      </w:r>
    </w:p>
    <w:p w14:paraId="4142E33C" w14:textId="77777777" w:rsidR="00000000" w:rsidRDefault="00B90FE9">
      <w:pPr>
        <w:pStyle w:val="a0"/>
        <w:rPr>
          <w:rtl/>
        </w:rPr>
      </w:pPr>
    </w:p>
    <w:p w14:paraId="3E144040" w14:textId="77777777" w:rsidR="00000000" w:rsidRDefault="00B90FE9">
      <w:pPr>
        <w:pStyle w:val="a0"/>
        <w:rPr>
          <w:rFonts w:hint="cs"/>
          <w:rtl/>
        </w:rPr>
      </w:pPr>
      <w:r>
        <w:rPr>
          <w:rFonts w:hint="cs"/>
          <w:rtl/>
        </w:rPr>
        <w:t xml:space="preserve">תודה לסגן השר. חבר הכנסת שלגי, שאלה נוספת, ואחריו - חבר הכנסת אורי אריאל וחבר הכנסת דהאמשה. לא שמתי לב שחבר הכנסת אהוד יתום ביקש מהמזכיר, ולכן גם אהוד יתום ישאל שאלה נוספת. בבקשה. </w:t>
      </w:r>
    </w:p>
    <w:p w14:paraId="29F1ADB8" w14:textId="77777777" w:rsidR="00000000" w:rsidRDefault="00B90FE9">
      <w:pPr>
        <w:pStyle w:val="a"/>
        <w:rPr>
          <w:rtl/>
        </w:rPr>
      </w:pPr>
      <w:r>
        <w:rPr>
          <w:rtl/>
        </w:rPr>
        <w:br/>
      </w:r>
      <w:bookmarkStart w:id="24" w:name="FS000001046T14_01_2004_11_58_46"/>
      <w:bookmarkStart w:id="25" w:name="_Toc75077120"/>
      <w:bookmarkEnd w:id="24"/>
      <w:r>
        <w:rPr>
          <w:rtl/>
        </w:rPr>
        <w:t>אילן שלגי</w:t>
      </w:r>
      <w:r>
        <w:rPr>
          <w:rtl/>
        </w:rPr>
        <w:t xml:space="preserve"> (שינוי):</w:t>
      </w:r>
      <w:bookmarkEnd w:id="25"/>
    </w:p>
    <w:p w14:paraId="37A236D9" w14:textId="77777777" w:rsidR="00000000" w:rsidRDefault="00B90FE9">
      <w:pPr>
        <w:pStyle w:val="a0"/>
        <w:rPr>
          <w:rtl/>
        </w:rPr>
      </w:pPr>
    </w:p>
    <w:p w14:paraId="651EF5DA" w14:textId="77777777" w:rsidR="00000000" w:rsidRDefault="00B90FE9">
      <w:pPr>
        <w:pStyle w:val="a0"/>
        <w:rPr>
          <w:rFonts w:hint="cs"/>
          <w:rtl/>
        </w:rPr>
      </w:pPr>
      <w:r>
        <w:rPr>
          <w:rFonts w:hint="cs"/>
          <w:rtl/>
        </w:rPr>
        <w:t xml:space="preserve">אדוני סגן השר, תודה רבה. אני כמובן שמח על עמדת צה"ל ועל החוזר שיצא, ואני גם מברך על הצעת החוק, ובוודאי אתמוך בה. </w:t>
      </w:r>
    </w:p>
    <w:p w14:paraId="6FCA8FEC" w14:textId="77777777" w:rsidR="00000000" w:rsidRDefault="00B90FE9">
      <w:pPr>
        <w:pStyle w:val="a0"/>
        <w:rPr>
          <w:rFonts w:hint="cs"/>
          <w:rtl/>
        </w:rPr>
      </w:pPr>
    </w:p>
    <w:p w14:paraId="490047DF" w14:textId="77777777" w:rsidR="00000000" w:rsidRDefault="00B90FE9">
      <w:pPr>
        <w:pStyle w:val="a0"/>
        <w:rPr>
          <w:rFonts w:hint="cs"/>
          <w:rtl/>
        </w:rPr>
      </w:pPr>
      <w:r>
        <w:rPr>
          <w:rFonts w:hint="cs"/>
          <w:rtl/>
        </w:rPr>
        <w:t>אני מבקש - היות שהזמנים קצרים - שאומנם אתם תיתנו את ההוראות המתאימות כדי שהחוזר הזה גם יגיע בזמן לכל היחידות והמפקדים יבינו את משמ</w:t>
      </w:r>
      <w:r>
        <w:rPr>
          <w:rFonts w:hint="cs"/>
          <w:rtl/>
        </w:rPr>
        <w:t>עותו. תודה רבה.</w:t>
      </w:r>
    </w:p>
    <w:p w14:paraId="2AD208A9" w14:textId="77777777" w:rsidR="00000000" w:rsidRDefault="00B90FE9">
      <w:pPr>
        <w:pStyle w:val="af1"/>
        <w:rPr>
          <w:rtl/>
        </w:rPr>
      </w:pPr>
      <w:r>
        <w:rPr>
          <w:rtl/>
        </w:rPr>
        <w:br/>
        <w:t>היו"ר ראובן ריבלין:</w:t>
      </w:r>
    </w:p>
    <w:p w14:paraId="56A2FC48" w14:textId="77777777" w:rsidR="00000000" w:rsidRDefault="00B90FE9">
      <w:pPr>
        <w:pStyle w:val="a0"/>
        <w:rPr>
          <w:rtl/>
        </w:rPr>
      </w:pPr>
    </w:p>
    <w:p w14:paraId="45B53B89" w14:textId="77777777" w:rsidR="00000000" w:rsidRDefault="00B90FE9">
      <w:pPr>
        <w:pStyle w:val="a0"/>
        <w:rPr>
          <w:rFonts w:hint="cs"/>
          <w:rtl/>
        </w:rPr>
      </w:pPr>
      <w:r>
        <w:rPr>
          <w:rFonts w:hint="cs"/>
          <w:rtl/>
        </w:rPr>
        <w:t>תודה לחבר הכנסת שלגי. חבר הכנסת אורי אריאל.</w:t>
      </w:r>
    </w:p>
    <w:p w14:paraId="54B9C764" w14:textId="77777777" w:rsidR="00000000" w:rsidRDefault="00B90FE9">
      <w:pPr>
        <w:pStyle w:val="a"/>
        <w:rPr>
          <w:rtl/>
        </w:rPr>
      </w:pPr>
      <w:r>
        <w:rPr>
          <w:rtl/>
        </w:rPr>
        <w:br/>
      </w:r>
      <w:bookmarkStart w:id="26" w:name="FS000000713T14_01_2004_11_59_54"/>
      <w:bookmarkStart w:id="27" w:name="_Toc75077121"/>
      <w:bookmarkEnd w:id="26"/>
      <w:r>
        <w:rPr>
          <w:rtl/>
        </w:rPr>
        <w:t>אורי יהודה אריאל (האיחוד הלאומי - ישראל ביתנו):</w:t>
      </w:r>
      <w:bookmarkEnd w:id="27"/>
    </w:p>
    <w:p w14:paraId="7623323F" w14:textId="77777777" w:rsidR="00000000" w:rsidRDefault="00B90FE9">
      <w:pPr>
        <w:pStyle w:val="a0"/>
        <w:rPr>
          <w:rtl/>
        </w:rPr>
      </w:pPr>
    </w:p>
    <w:p w14:paraId="3F4BA2CF" w14:textId="77777777" w:rsidR="00000000" w:rsidRDefault="00B90FE9">
      <w:pPr>
        <w:pStyle w:val="a0"/>
        <w:rPr>
          <w:rFonts w:hint="cs"/>
          <w:rtl/>
        </w:rPr>
      </w:pPr>
      <w:r>
        <w:rPr>
          <w:rFonts w:hint="cs"/>
          <w:rtl/>
        </w:rPr>
        <w:t xml:space="preserve">אדוני היושב-ראש, אדוני סגן השר, יש חיילים מעטים שמגויסים לפני גיל 18 - אני אומר שזה חריג, אבל יש כאלה. מאידך גיסא, נדמה לי, </w:t>
      </w:r>
      <w:r>
        <w:rPr>
          <w:rFonts w:hint="cs"/>
          <w:rtl/>
        </w:rPr>
        <w:t>למיטב ידיעתי, שבהתקיים בחירות כלליות הם אינם רשאים להצביע כיוון שגילם פחות מ-18.</w:t>
      </w:r>
    </w:p>
    <w:p w14:paraId="53B1A5DB" w14:textId="77777777" w:rsidR="00000000" w:rsidRDefault="00B90FE9">
      <w:pPr>
        <w:pStyle w:val="a0"/>
        <w:rPr>
          <w:rFonts w:hint="cs"/>
          <w:rtl/>
        </w:rPr>
      </w:pPr>
    </w:p>
    <w:p w14:paraId="6134A769" w14:textId="77777777" w:rsidR="00000000" w:rsidRDefault="00B90FE9">
      <w:pPr>
        <w:pStyle w:val="a0"/>
        <w:rPr>
          <w:rFonts w:hint="cs"/>
          <w:rtl/>
        </w:rPr>
      </w:pPr>
      <w:r>
        <w:rPr>
          <w:rFonts w:hint="cs"/>
          <w:rtl/>
        </w:rPr>
        <w:t>אני מבקש את התייחסותך ואת בדיקתך בהמשך - ובכוונתי להגיש הצעת חוק כזאת - האם ניתן שאותם חיילים, שאנחנו מגייסים אותם לדבר אולי הקשה מכול, יקבלו גם את הזכות להשפיע על החיים הדמו</w:t>
      </w:r>
      <w:r>
        <w:rPr>
          <w:rFonts w:hint="cs"/>
          <w:rtl/>
        </w:rPr>
        <w:t>קרטיים בישראל, בעיקר כשמדובר על מעט חיילים. תודה.</w:t>
      </w:r>
    </w:p>
    <w:p w14:paraId="3C0753B7" w14:textId="77777777" w:rsidR="00000000" w:rsidRDefault="00B90FE9">
      <w:pPr>
        <w:pStyle w:val="af1"/>
        <w:rPr>
          <w:rtl/>
        </w:rPr>
      </w:pPr>
      <w:r>
        <w:rPr>
          <w:rtl/>
        </w:rPr>
        <w:br/>
        <w:t>היו"ר ראובן ריבלין:</w:t>
      </w:r>
    </w:p>
    <w:p w14:paraId="002374E4" w14:textId="77777777" w:rsidR="00000000" w:rsidRDefault="00B90FE9">
      <w:pPr>
        <w:pStyle w:val="a0"/>
        <w:rPr>
          <w:rtl/>
        </w:rPr>
      </w:pPr>
    </w:p>
    <w:p w14:paraId="6B480766" w14:textId="77777777" w:rsidR="00000000" w:rsidRDefault="00B90FE9">
      <w:pPr>
        <w:pStyle w:val="a0"/>
        <w:rPr>
          <w:rFonts w:hint="cs"/>
          <w:rtl/>
        </w:rPr>
      </w:pPr>
      <w:r>
        <w:rPr>
          <w:rFonts w:hint="cs"/>
          <w:rtl/>
        </w:rPr>
        <w:t>תודה. חבר הכנסת דהאמשה, בבקשה.</w:t>
      </w:r>
    </w:p>
    <w:p w14:paraId="4550B337" w14:textId="77777777" w:rsidR="00000000" w:rsidRDefault="00B90FE9">
      <w:pPr>
        <w:pStyle w:val="a"/>
        <w:rPr>
          <w:rtl/>
        </w:rPr>
      </w:pPr>
      <w:r>
        <w:rPr>
          <w:rtl/>
        </w:rPr>
        <w:br/>
      </w:r>
      <w:bookmarkStart w:id="28" w:name="FS000000550T14_01_2004_12_03_17"/>
      <w:bookmarkStart w:id="29" w:name="_Toc75077122"/>
      <w:bookmarkEnd w:id="28"/>
      <w:r>
        <w:rPr>
          <w:rtl/>
        </w:rPr>
        <w:t>עבד-אלמאלכ דהאמשה (רע"ם):</w:t>
      </w:r>
      <w:bookmarkEnd w:id="29"/>
    </w:p>
    <w:p w14:paraId="43F82111" w14:textId="77777777" w:rsidR="00000000" w:rsidRDefault="00B90FE9">
      <w:pPr>
        <w:pStyle w:val="a0"/>
        <w:rPr>
          <w:rtl/>
        </w:rPr>
      </w:pPr>
    </w:p>
    <w:p w14:paraId="21196C15" w14:textId="77777777" w:rsidR="00000000" w:rsidRDefault="00B90FE9">
      <w:pPr>
        <w:pStyle w:val="a0"/>
        <w:rPr>
          <w:rFonts w:hint="cs"/>
          <w:rtl/>
        </w:rPr>
      </w:pPr>
      <w:r>
        <w:rPr>
          <w:rFonts w:hint="cs"/>
          <w:rtl/>
        </w:rPr>
        <w:t>כבוד היושב-ראש, מכובדי סגן השר, חברי הכנסת, ידוע לי שלא בכל המועצות האזוריות זוכים כל התושבים לגשת לקלפי - ולא רק החיילים שבה</w:t>
      </w:r>
      <w:r>
        <w:rPr>
          <w:rFonts w:hint="cs"/>
          <w:rtl/>
        </w:rPr>
        <w:t xml:space="preserve">ם. למשל בדרום, אני יודע שבמועצה האזורית רמת-נגב ובפזורה שם, הרבה תושבים ערבים בכלל לא מתפקדים ולא נרשמים. </w:t>
      </w:r>
    </w:p>
    <w:p w14:paraId="67543279" w14:textId="77777777" w:rsidR="00000000" w:rsidRDefault="00B90FE9">
      <w:pPr>
        <w:pStyle w:val="a0"/>
        <w:rPr>
          <w:rFonts w:hint="cs"/>
          <w:rtl/>
        </w:rPr>
      </w:pPr>
    </w:p>
    <w:p w14:paraId="24214BC9" w14:textId="77777777" w:rsidR="00000000" w:rsidRDefault="00B90FE9">
      <w:pPr>
        <w:pStyle w:val="a0"/>
        <w:rPr>
          <w:rFonts w:hint="cs"/>
          <w:rtl/>
        </w:rPr>
      </w:pPr>
      <w:r>
        <w:rPr>
          <w:rFonts w:hint="cs"/>
          <w:rtl/>
        </w:rPr>
        <w:t>ואם מישהו יגיד מה הקשר בין זה לבין משרד הביטחון, יגידו לך שבין התושבים האלה גם יש כאלה שהתנדבו, או שירתו, או שהם קשורים גם כן בצורה כלשהי לצה"ל. האם</w:t>
      </w:r>
      <w:r>
        <w:rPr>
          <w:rFonts w:hint="cs"/>
          <w:rtl/>
        </w:rPr>
        <w:t xml:space="preserve"> לחיילים האלה תינתן גם זכות לגשת לקלפי ולבחור - בהבדל מהתושבים האחרים? תודה. </w:t>
      </w:r>
    </w:p>
    <w:p w14:paraId="2C653337" w14:textId="77777777" w:rsidR="00000000" w:rsidRDefault="00B90FE9">
      <w:pPr>
        <w:pStyle w:val="af1"/>
        <w:rPr>
          <w:rtl/>
        </w:rPr>
      </w:pPr>
      <w:r>
        <w:rPr>
          <w:rtl/>
        </w:rPr>
        <w:br/>
        <w:t>היו"ר ראובן ריבלין:</w:t>
      </w:r>
    </w:p>
    <w:p w14:paraId="416A8C9D" w14:textId="77777777" w:rsidR="00000000" w:rsidRDefault="00B90FE9">
      <w:pPr>
        <w:pStyle w:val="a0"/>
        <w:rPr>
          <w:rtl/>
        </w:rPr>
      </w:pPr>
    </w:p>
    <w:p w14:paraId="2FA12F63" w14:textId="77777777" w:rsidR="00000000" w:rsidRDefault="00B90FE9">
      <w:pPr>
        <w:pStyle w:val="a0"/>
        <w:rPr>
          <w:rFonts w:hint="cs"/>
          <w:rtl/>
        </w:rPr>
      </w:pPr>
      <w:r>
        <w:rPr>
          <w:rFonts w:hint="cs"/>
          <w:rtl/>
        </w:rPr>
        <w:t>תודה. בבקשה, חבר הכנסת אהוד יתום, שהוא בעל הצעת חוק שאושרה היום ופטרו אותה מחובת הנחה, באותו עניין.</w:t>
      </w:r>
    </w:p>
    <w:p w14:paraId="55A3C653" w14:textId="77777777" w:rsidR="00000000" w:rsidRDefault="00B90FE9">
      <w:pPr>
        <w:pStyle w:val="a"/>
        <w:rPr>
          <w:rtl/>
        </w:rPr>
      </w:pPr>
      <w:r>
        <w:rPr>
          <w:rtl/>
        </w:rPr>
        <w:br/>
      </w:r>
      <w:bookmarkStart w:id="30" w:name="FS000001032T14_01_2004_12_11_38"/>
      <w:bookmarkStart w:id="31" w:name="_Toc75077123"/>
      <w:bookmarkEnd w:id="30"/>
      <w:r>
        <w:rPr>
          <w:rtl/>
        </w:rPr>
        <w:t>אהוד יתום (הליכוד):</w:t>
      </w:r>
      <w:bookmarkEnd w:id="31"/>
    </w:p>
    <w:p w14:paraId="06FC446F" w14:textId="77777777" w:rsidR="00000000" w:rsidRDefault="00B90FE9">
      <w:pPr>
        <w:pStyle w:val="a0"/>
        <w:rPr>
          <w:rtl/>
        </w:rPr>
      </w:pPr>
    </w:p>
    <w:p w14:paraId="16DA077B" w14:textId="77777777" w:rsidR="00000000" w:rsidRDefault="00B90FE9">
      <w:pPr>
        <w:pStyle w:val="a0"/>
        <w:rPr>
          <w:rFonts w:hint="cs"/>
          <w:rtl/>
        </w:rPr>
      </w:pPr>
      <w:r>
        <w:rPr>
          <w:rFonts w:hint="cs"/>
          <w:rtl/>
        </w:rPr>
        <w:t>תודה רבה לך, אדוני היושב-ראש. כבוד</w:t>
      </w:r>
      <w:r>
        <w:rPr>
          <w:rFonts w:hint="cs"/>
          <w:rtl/>
        </w:rPr>
        <w:t xml:space="preserve"> סגן השר, כולנו תמימי דעים - לרבות המשרדים השונים וצה"ל - שהזכות לבחור ולהיבחר היא זכות דמוקרטית ואין לעשות שום אפליה בין החיילים של המועצות האזוריות לבין חיילים של מועצות מקומיות, או ערים, או בבחירות לכנסת, מה עוד שרוב-רובם של החיילים של המועצות האזוריות,</w:t>
      </w:r>
      <w:r>
        <w:rPr>
          <w:rFonts w:hint="cs"/>
          <w:rtl/>
        </w:rPr>
        <w:t xml:space="preserve"> כידוע לך, הם חיילים קרביים.</w:t>
      </w:r>
    </w:p>
    <w:p w14:paraId="455DB327" w14:textId="77777777" w:rsidR="00000000" w:rsidRDefault="00B90FE9">
      <w:pPr>
        <w:pStyle w:val="a0"/>
        <w:rPr>
          <w:rFonts w:hint="cs"/>
          <w:rtl/>
        </w:rPr>
      </w:pPr>
    </w:p>
    <w:p w14:paraId="36AEC539" w14:textId="77777777" w:rsidR="00000000" w:rsidRDefault="00B90FE9">
      <w:pPr>
        <w:pStyle w:val="a0"/>
        <w:rPr>
          <w:rFonts w:hint="cs"/>
          <w:rtl/>
        </w:rPr>
      </w:pPr>
      <w:r>
        <w:rPr>
          <w:rFonts w:hint="cs"/>
          <w:rtl/>
        </w:rPr>
        <w:t xml:space="preserve">על כן, אני רוצה רק להוסיף - היות שציטטת את בג"ץ - אני רוצה להוסיף פסקה נוספת של בג"ץ, שאומרת את שלה: הרי לאור חשיבותה של הזכות לבחור ולהיבחר, יש לעשות כל מאמץ לכך שכל מי שרוצה להצביע יוכל לעשות זאת </w:t>
      </w:r>
      <w:r>
        <w:rPr>
          <w:rtl/>
        </w:rPr>
        <w:t>–</w:t>
      </w:r>
      <w:r>
        <w:rPr>
          <w:rFonts w:hint="cs"/>
          <w:rtl/>
        </w:rPr>
        <w:t xml:space="preserve"> אם מספר הבוחרים הנוגעים בד</w:t>
      </w:r>
      <w:r>
        <w:rPr>
          <w:rFonts w:hint="cs"/>
          <w:rtl/>
        </w:rPr>
        <w:t>בר הוא רב או מועט - הרי לאור חשיבותה של הזכות לבחור ולהיבחר, יש לעשות כל מאמץ.  אני מדגיש - כל מאמץ.</w:t>
      </w:r>
    </w:p>
    <w:p w14:paraId="69D0DE51" w14:textId="77777777" w:rsidR="00000000" w:rsidRDefault="00B90FE9">
      <w:pPr>
        <w:pStyle w:val="a0"/>
        <w:rPr>
          <w:rFonts w:hint="cs"/>
          <w:rtl/>
        </w:rPr>
      </w:pPr>
    </w:p>
    <w:p w14:paraId="0CEDB5A0" w14:textId="77777777" w:rsidR="00000000" w:rsidRDefault="00B90FE9">
      <w:pPr>
        <w:pStyle w:val="a0"/>
        <w:rPr>
          <w:rFonts w:hint="cs"/>
          <w:rtl/>
        </w:rPr>
      </w:pPr>
      <w:r>
        <w:rPr>
          <w:rFonts w:hint="cs"/>
          <w:rtl/>
        </w:rPr>
        <w:t>ועל כן, אני מודה לצה"ל על יוזמתו במכתב של ראש אכ"א, אבל אני חושב שיש לעשות מאמץ יתר על מנת לאפשר לחיילינו להצביע. תודה.</w:t>
      </w:r>
    </w:p>
    <w:p w14:paraId="165D79B1" w14:textId="77777777" w:rsidR="00000000" w:rsidRDefault="00B90FE9">
      <w:pPr>
        <w:pStyle w:val="af1"/>
        <w:rPr>
          <w:rtl/>
        </w:rPr>
      </w:pPr>
      <w:r>
        <w:rPr>
          <w:rtl/>
        </w:rPr>
        <w:br/>
        <w:t>היו"ר ראובן ריבלין:</w:t>
      </w:r>
    </w:p>
    <w:p w14:paraId="1B12487B" w14:textId="77777777" w:rsidR="00000000" w:rsidRDefault="00B90FE9">
      <w:pPr>
        <w:pStyle w:val="a0"/>
        <w:rPr>
          <w:rtl/>
        </w:rPr>
      </w:pPr>
    </w:p>
    <w:p w14:paraId="27734D9C" w14:textId="77777777" w:rsidR="00000000" w:rsidRDefault="00B90FE9">
      <w:pPr>
        <w:pStyle w:val="a0"/>
        <w:rPr>
          <w:rFonts w:hint="cs"/>
          <w:rtl/>
        </w:rPr>
      </w:pPr>
      <w:r>
        <w:rPr>
          <w:rFonts w:hint="cs"/>
          <w:rtl/>
        </w:rPr>
        <w:t>תודה לחבר הכ</w:t>
      </w:r>
      <w:r>
        <w:rPr>
          <w:rFonts w:hint="cs"/>
          <w:rtl/>
        </w:rPr>
        <w:t>נסת אהוד יתום. סגן השר ישיב על כל שלוש השאלות-הבקשות.</w:t>
      </w:r>
    </w:p>
    <w:p w14:paraId="0D75129F" w14:textId="77777777" w:rsidR="00000000" w:rsidRDefault="00B90FE9">
      <w:pPr>
        <w:pStyle w:val="a"/>
        <w:rPr>
          <w:rtl/>
        </w:rPr>
      </w:pPr>
      <w:r>
        <w:rPr>
          <w:rtl/>
        </w:rPr>
        <w:br/>
      </w:r>
      <w:bookmarkStart w:id="32" w:name="FS000000464T14_01_2004_12_15_27"/>
      <w:bookmarkStart w:id="33" w:name="_Toc75077124"/>
      <w:bookmarkEnd w:id="32"/>
      <w:r>
        <w:rPr>
          <w:rtl/>
        </w:rPr>
        <w:t>סגן שר הביטחון זאב בוים:</w:t>
      </w:r>
      <w:bookmarkEnd w:id="33"/>
    </w:p>
    <w:p w14:paraId="5F581309" w14:textId="77777777" w:rsidR="00000000" w:rsidRDefault="00B90FE9">
      <w:pPr>
        <w:pStyle w:val="a0"/>
        <w:rPr>
          <w:rtl/>
        </w:rPr>
      </w:pPr>
    </w:p>
    <w:p w14:paraId="50DF1FBA" w14:textId="77777777" w:rsidR="00000000" w:rsidRDefault="00B90FE9">
      <w:pPr>
        <w:pStyle w:val="a0"/>
        <w:rPr>
          <w:rFonts w:hint="cs"/>
          <w:rtl/>
        </w:rPr>
      </w:pPr>
      <w:r>
        <w:rPr>
          <w:rFonts w:hint="cs"/>
          <w:rtl/>
        </w:rPr>
        <w:t>חבר הכנסת שלגי, כפי שאמרתי, ראש אכ"א מוציא בימים האלה את המכתב, ואני באופן אישי אשוחח אתו כדי לוודא באמת שהמכתב הזה יגיע לכל היחידות, למען יקבלו אותו המפקדים וינהגו בהתאם לחוז</w:t>
      </w:r>
      <w:r>
        <w:rPr>
          <w:rFonts w:hint="cs"/>
          <w:rtl/>
        </w:rPr>
        <w:t>ר הזה.</w:t>
      </w:r>
    </w:p>
    <w:p w14:paraId="1AD10C26" w14:textId="77777777" w:rsidR="00000000" w:rsidRDefault="00B90FE9">
      <w:pPr>
        <w:pStyle w:val="a0"/>
        <w:rPr>
          <w:rFonts w:hint="cs"/>
          <w:rtl/>
        </w:rPr>
      </w:pPr>
    </w:p>
    <w:p w14:paraId="60CBBEA8" w14:textId="77777777" w:rsidR="00000000" w:rsidRDefault="00B90FE9">
      <w:pPr>
        <w:pStyle w:val="a0"/>
        <w:rPr>
          <w:rFonts w:hint="cs"/>
          <w:rtl/>
        </w:rPr>
      </w:pPr>
      <w:r>
        <w:rPr>
          <w:rFonts w:hint="cs"/>
          <w:rtl/>
        </w:rPr>
        <w:t>אולי בהמשך, לחבר הכנסת יתום בהקשר זה - ודאי שצריך לעשות כל מאמץ, זה נכון, כדי  שהחיילים יוכלו באמת לממש את זכותם. אמרנו שהדבר היחיד שימנע, לפי דעתי זה רק שיקולים באמת מבצעיים - שלא יהיה ניתן, קרוב לוודאי, לאפשר להם. נקווה שזו תהיה קבוצה מצומצמת יחס</w:t>
      </w:r>
      <w:r>
        <w:rPr>
          <w:rFonts w:hint="cs"/>
          <w:rtl/>
        </w:rPr>
        <w:t>ית, וייתכן מאוד שגם ביחידות שעושות פעולות מבצעיות תימצא דרך פנימית כדי לשחרר. הרי יש שעות, יש משמרות, יש כל מיני סידורים פנימיים בתוך יחידה, ואני מקווה שאפשר יהיה בסידורים כאלה לאפשר - ואני סבור שחבר הכנסת יתום צדק שחלק ניכר מהמשרתים שבאים מההתיישבות העובד</w:t>
      </w:r>
      <w:r>
        <w:rPr>
          <w:rFonts w:hint="cs"/>
          <w:rtl/>
        </w:rPr>
        <w:t xml:space="preserve">ת משרתים ביחידות קרביות. </w:t>
      </w:r>
    </w:p>
    <w:p w14:paraId="035E1D5C" w14:textId="77777777" w:rsidR="00000000" w:rsidRDefault="00B90FE9">
      <w:pPr>
        <w:pStyle w:val="a0"/>
        <w:rPr>
          <w:rFonts w:hint="cs"/>
          <w:rtl/>
        </w:rPr>
      </w:pPr>
    </w:p>
    <w:p w14:paraId="4C98FC3B" w14:textId="77777777" w:rsidR="00000000" w:rsidRDefault="00B90FE9">
      <w:pPr>
        <w:pStyle w:val="a0"/>
        <w:rPr>
          <w:rFonts w:hint="cs"/>
          <w:rtl/>
        </w:rPr>
      </w:pPr>
      <w:r>
        <w:rPr>
          <w:rFonts w:hint="cs"/>
          <w:rtl/>
        </w:rPr>
        <w:t>לגבי שאלתו של חבר הכנסת דהאמשה, לא כל כך היה ברור לי, אבל אם הכוונה היתה לחיילים - נניח, אם נתת דוגמה מהמגזר הבדואי, שהם משרתים, אז בוודאי יחול עליהם אותו דין שיחול על יתר החיילים - אם לכך היתה הכוונה. אבל לא כל כך - - -</w:t>
      </w:r>
    </w:p>
    <w:p w14:paraId="24114AE9" w14:textId="77777777" w:rsidR="00000000" w:rsidRDefault="00B90FE9">
      <w:pPr>
        <w:pStyle w:val="af0"/>
        <w:rPr>
          <w:rtl/>
        </w:rPr>
      </w:pPr>
      <w:r>
        <w:rPr>
          <w:rtl/>
        </w:rPr>
        <w:br/>
        <w:t>עבד-אלמ</w:t>
      </w:r>
      <w:r>
        <w:rPr>
          <w:rtl/>
        </w:rPr>
        <w:t>אלכ דהאמשה (רע"ם):</w:t>
      </w:r>
    </w:p>
    <w:p w14:paraId="4673A090" w14:textId="77777777" w:rsidR="00000000" w:rsidRDefault="00B90FE9">
      <w:pPr>
        <w:pStyle w:val="a0"/>
        <w:rPr>
          <w:rtl/>
        </w:rPr>
      </w:pPr>
    </w:p>
    <w:p w14:paraId="5CE39EEF" w14:textId="77777777" w:rsidR="00000000" w:rsidRDefault="00B90FE9">
      <w:pPr>
        <w:pStyle w:val="a0"/>
        <w:rPr>
          <w:rFonts w:hint="cs"/>
          <w:rtl/>
        </w:rPr>
      </w:pPr>
      <w:r>
        <w:rPr>
          <w:rFonts w:hint="cs"/>
          <w:rtl/>
        </w:rPr>
        <w:t>דין חיילים כדין אזרחים - - -</w:t>
      </w:r>
    </w:p>
    <w:p w14:paraId="235522DF" w14:textId="77777777" w:rsidR="00000000" w:rsidRDefault="00B90FE9">
      <w:pPr>
        <w:pStyle w:val="-"/>
        <w:rPr>
          <w:rtl/>
        </w:rPr>
      </w:pPr>
      <w:r>
        <w:rPr>
          <w:rtl/>
        </w:rPr>
        <w:br/>
      </w:r>
      <w:bookmarkStart w:id="34" w:name="FS000000464T14_01_2004_12_19_48C"/>
      <w:bookmarkEnd w:id="34"/>
      <w:r>
        <w:rPr>
          <w:rtl/>
        </w:rPr>
        <w:t>סגן שר הביטחון זאב בוים:</w:t>
      </w:r>
    </w:p>
    <w:p w14:paraId="14279C02" w14:textId="77777777" w:rsidR="00000000" w:rsidRDefault="00B90FE9">
      <w:pPr>
        <w:pStyle w:val="a0"/>
        <w:rPr>
          <w:rtl/>
        </w:rPr>
      </w:pPr>
    </w:p>
    <w:p w14:paraId="4E98A7C8" w14:textId="77777777" w:rsidR="00000000" w:rsidRDefault="00B90FE9">
      <w:pPr>
        <w:pStyle w:val="a0"/>
        <w:rPr>
          <w:rFonts w:hint="cs"/>
          <w:rtl/>
        </w:rPr>
      </w:pPr>
      <w:r>
        <w:rPr>
          <w:rFonts w:hint="cs"/>
          <w:rtl/>
        </w:rPr>
        <w:t>הכוונה שהם לא מופיעים בספר הבוחרים?</w:t>
      </w:r>
    </w:p>
    <w:p w14:paraId="51698031" w14:textId="77777777" w:rsidR="00000000" w:rsidRDefault="00B90FE9">
      <w:pPr>
        <w:pStyle w:val="af0"/>
        <w:rPr>
          <w:rtl/>
        </w:rPr>
      </w:pPr>
      <w:r>
        <w:rPr>
          <w:rtl/>
        </w:rPr>
        <w:br/>
        <w:t>עבד-אלמאלכ דהאמשה (רע"ם):</w:t>
      </w:r>
    </w:p>
    <w:p w14:paraId="5767BE27" w14:textId="77777777" w:rsidR="00000000" w:rsidRDefault="00B90FE9">
      <w:pPr>
        <w:pStyle w:val="a0"/>
        <w:rPr>
          <w:rtl/>
        </w:rPr>
      </w:pPr>
    </w:p>
    <w:p w14:paraId="41F6BCA7" w14:textId="77777777" w:rsidR="00000000" w:rsidRDefault="00B90FE9">
      <w:pPr>
        <w:pStyle w:val="a0"/>
        <w:rPr>
          <w:rFonts w:hint="cs"/>
          <w:rtl/>
        </w:rPr>
      </w:pPr>
      <w:r>
        <w:rPr>
          <w:rFonts w:hint="cs"/>
          <w:rtl/>
        </w:rPr>
        <w:t xml:space="preserve">לא מופיעים. </w:t>
      </w:r>
    </w:p>
    <w:p w14:paraId="31B02E62" w14:textId="77777777" w:rsidR="00000000" w:rsidRDefault="00B90FE9">
      <w:pPr>
        <w:pStyle w:val="-"/>
        <w:rPr>
          <w:rtl/>
        </w:rPr>
      </w:pPr>
      <w:r>
        <w:rPr>
          <w:rtl/>
        </w:rPr>
        <w:br/>
      </w:r>
      <w:bookmarkStart w:id="35" w:name="FS000000464T14_01_2004_12_20_20C"/>
      <w:bookmarkEnd w:id="35"/>
      <w:r>
        <w:rPr>
          <w:rtl/>
        </w:rPr>
        <w:t>סגן שר הביטחון זאב בוים:</w:t>
      </w:r>
    </w:p>
    <w:p w14:paraId="4EF025AA" w14:textId="77777777" w:rsidR="00000000" w:rsidRDefault="00B90FE9">
      <w:pPr>
        <w:pStyle w:val="a0"/>
        <w:rPr>
          <w:rtl/>
        </w:rPr>
      </w:pPr>
    </w:p>
    <w:p w14:paraId="6DE1D035" w14:textId="77777777" w:rsidR="00000000" w:rsidRDefault="00B90FE9">
      <w:pPr>
        <w:pStyle w:val="a0"/>
        <w:rPr>
          <w:rFonts w:hint="cs"/>
          <w:rtl/>
        </w:rPr>
      </w:pPr>
      <w:r>
        <w:rPr>
          <w:rFonts w:hint="cs"/>
          <w:rtl/>
        </w:rPr>
        <w:t xml:space="preserve">אז זו סוגיה למשרד הפנים. </w:t>
      </w:r>
    </w:p>
    <w:p w14:paraId="0AFD7F36" w14:textId="77777777" w:rsidR="00000000" w:rsidRDefault="00B90FE9">
      <w:pPr>
        <w:pStyle w:val="af1"/>
        <w:rPr>
          <w:rtl/>
        </w:rPr>
      </w:pPr>
      <w:r>
        <w:rPr>
          <w:rtl/>
        </w:rPr>
        <w:br/>
        <w:t>היו"ר ראובן ריבלין:</w:t>
      </w:r>
    </w:p>
    <w:p w14:paraId="3A05FB22" w14:textId="77777777" w:rsidR="00000000" w:rsidRDefault="00B90FE9">
      <w:pPr>
        <w:pStyle w:val="a0"/>
        <w:rPr>
          <w:rtl/>
        </w:rPr>
      </w:pPr>
    </w:p>
    <w:p w14:paraId="128009E4" w14:textId="77777777" w:rsidR="00000000" w:rsidRDefault="00B90FE9">
      <w:pPr>
        <w:pStyle w:val="a0"/>
        <w:rPr>
          <w:rFonts w:hint="cs"/>
          <w:rtl/>
        </w:rPr>
      </w:pPr>
      <w:r>
        <w:rPr>
          <w:rFonts w:hint="cs"/>
          <w:rtl/>
        </w:rPr>
        <w:t>זו סוגיה למשרד הפנים, חבר הכ</w:t>
      </w:r>
      <w:r>
        <w:rPr>
          <w:rFonts w:hint="cs"/>
          <w:rtl/>
        </w:rPr>
        <w:t>נסת דהאמשה.</w:t>
      </w:r>
    </w:p>
    <w:p w14:paraId="55082EB1" w14:textId="77777777" w:rsidR="00000000" w:rsidRDefault="00B90FE9">
      <w:pPr>
        <w:pStyle w:val="-"/>
        <w:rPr>
          <w:rtl/>
        </w:rPr>
      </w:pPr>
      <w:r>
        <w:rPr>
          <w:rtl/>
        </w:rPr>
        <w:br/>
      </w:r>
      <w:bookmarkStart w:id="36" w:name="FS000000464T14_01_2004_11_39_19C"/>
      <w:bookmarkEnd w:id="36"/>
      <w:r>
        <w:rPr>
          <w:rtl/>
        </w:rPr>
        <w:t>סגן שר הביטחון זאב בוים:</w:t>
      </w:r>
    </w:p>
    <w:p w14:paraId="35F4255A" w14:textId="77777777" w:rsidR="00000000" w:rsidRDefault="00B90FE9">
      <w:pPr>
        <w:pStyle w:val="a0"/>
        <w:rPr>
          <w:rtl/>
        </w:rPr>
      </w:pPr>
    </w:p>
    <w:p w14:paraId="7249BA7E" w14:textId="77777777" w:rsidR="00000000" w:rsidRDefault="00B90FE9">
      <w:pPr>
        <w:pStyle w:val="a0"/>
        <w:rPr>
          <w:rFonts w:hint="cs"/>
          <w:rtl/>
        </w:rPr>
      </w:pPr>
      <w:r>
        <w:rPr>
          <w:rFonts w:hint="cs"/>
          <w:rtl/>
        </w:rPr>
        <w:t>אני לא אוכל לענות לך על זה.</w:t>
      </w:r>
    </w:p>
    <w:p w14:paraId="11847AF2" w14:textId="77777777" w:rsidR="00000000" w:rsidRDefault="00B90FE9">
      <w:pPr>
        <w:pStyle w:val="a0"/>
        <w:rPr>
          <w:rFonts w:hint="cs"/>
          <w:rtl/>
        </w:rPr>
      </w:pPr>
    </w:p>
    <w:p w14:paraId="226D6378" w14:textId="77777777" w:rsidR="00000000" w:rsidRDefault="00B90FE9">
      <w:pPr>
        <w:pStyle w:val="af1"/>
        <w:rPr>
          <w:rFonts w:hint="cs"/>
          <w:rtl/>
        </w:rPr>
      </w:pPr>
      <w:r>
        <w:rPr>
          <w:rtl/>
        </w:rPr>
        <w:t>היו"ר</w:t>
      </w:r>
      <w:r>
        <w:rPr>
          <w:rFonts w:hint="cs"/>
          <w:rtl/>
        </w:rPr>
        <w:t xml:space="preserve"> ראובן ריבלין:</w:t>
      </w:r>
    </w:p>
    <w:p w14:paraId="598DA5FE" w14:textId="77777777" w:rsidR="00000000" w:rsidRDefault="00B90FE9">
      <w:pPr>
        <w:pStyle w:val="a0"/>
        <w:rPr>
          <w:rFonts w:hint="cs"/>
          <w:rtl/>
        </w:rPr>
      </w:pPr>
    </w:p>
    <w:p w14:paraId="2A25F258" w14:textId="77777777" w:rsidR="00000000" w:rsidRDefault="00B90FE9">
      <w:pPr>
        <w:pStyle w:val="a0"/>
        <w:rPr>
          <w:rFonts w:hint="cs"/>
          <w:rtl/>
        </w:rPr>
      </w:pPr>
      <w:r>
        <w:rPr>
          <w:rFonts w:hint="cs"/>
          <w:rtl/>
        </w:rPr>
        <w:t xml:space="preserve">עוד אין בארץ משטר צבאי. </w:t>
      </w:r>
    </w:p>
    <w:p w14:paraId="0CCED11F" w14:textId="77777777" w:rsidR="00000000" w:rsidRDefault="00B90FE9">
      <w:pPr>
        <w:pStyle w:val="a0"/>
        <w:rPr>
          <w:rFonts w:hint="cs"/>
          <w:rtl/>
        </w:rPr>
      </w:pPr>
    </w:p>
    <w:p w14:paraId="753939BF" w14:textId="77777777" w:rsidR="00000000" w:rsidRDefault="00B90FE9">
      <w:pPr>
        <w:pStyle w:val="af0"/>
        <w:rPr>
          <w:rtl/>
        </w:rPr>
      </w:pPr>
      <w:r>
        <w:rPr>
          <w:rFonts w:hint="eastAsia"/>
          <w:rtl/>
        </w:rPr>
        <w:t>עבד</w:t>
      </w:r>
      <w:r>
        <w:rPr>
          <w:rtl/>
        </w:rPr>
        <w:t>-אלמאלכ דהאמשה (רע"ם):</w:t>
      </w:r>
    </w:p>
    <w:p w14:paraId="2F694A07" w14:textId="77777777" w:rsidR="00000000" w:rsidRDefault="00B90FE9">
      <w:pPr>
        <w:pStyle w:val="a0"/>
        <w:rPr>
          <w:rFonts w:hint="cs"/>
          <w:rtl/>
        </w:rPr>
      </w:pPr>
    </w:p>
    <w:p w14:paraId="7549A8E9" w14:textId="77777777" w:rsidR="00000000" w:rsidRDefault="00B90FE9">
      <w:pPr>
        <w:pStyle w:val="a0"/>
        <w:rPr>
          <w:rFonts w:hint="cs"/>
          <w:rtl/>
        </w:rPr>
      </w:pPr>
      <w:r>
        <w:rPr>
          <w:rFonts w:hint="cs"/>
          <w:rtl/>
        </w:rPr>
        <w:t xml:space="preserve">האנשים שם אינם - - - </w:t>
      </w:r>
    </w:p>
    <w:p w14:paraId="25E1DF98" w14:textId="77777777" w:rsidR="00000000" w:rsidRDefault="00B90FE9">
      <w:pPr>
        <w:pStyle w:val="a0"/>
        <w:rPr>
          <w:rFonts w:hint="cs"/>
          <w:rtl/>
        </w:rPr>
      </w:pPr>
    </w:p>
    <w:p w14:paraId="654B81E3" w14:textId="77777777" w:rsidR="00000000" w:rsidRDefault="00B90FE9">
      <w:pPr>
        <w:pStyle w:val="af1"/>
        <w:rPr>
          <w:rtl/>
        </w:rPr>
      </w:pPr>
      <w:r>
        <w:rPr>
          <w:rtl/>
        </w:rPr>
        <w:t>היו"ר ראובן ריבלין:</w:t>
      </w:r>
    </w:p>
    <w:p w14:paraId="1CC2E019" w14:textId="77777777" w:rsidR="00000000" w:rsidRDefault="00B90FE9">
      <w:pPr>
        <w:pStyle w:val="a0"/>
        <w:rPr>
          <w:rtl/>
        </w:rPr>
      </w:pPr>
    </w:p>
    <w:p w14:paraId="7B1BD181" w14:textId="77777777" w:rsidR="00000000" w:rsidRDefault="00B90FE9">
      <w:pPr>
        <w:pStyle w:val="a0"/>
        <w:rPr>
          <w:rFonts w:hint="cs"/>
          <w:rtl/>
        </w:rPr>
      </w:pPr>
      <w:r>
        <w:rPr>
          <w:rFonts w:hint="cs"/>
          <w:rtl/>
        </w:rPr>
        <w:t>הבנתי. חבר הכנסת דהאמשה, אם הם לא בספר הבוחרים - - -</w:t>
      </w:r>
    </w:p>
    <w:p w14:paraId="75414B6E" w14:textId="77777777" w:rsidR="00000000" w:rsidRDefault="00B90FE9">
      <w:pPr>
        <w:pStyle w:val="a0"/>
        <w:rPr>
          <w:rFonts w:hint="cs"/>
          <w:rtl/>
        </w:rPr>
      </w:pPr>
    </w:p>
    <w:p w14:paraId="64F7A7AE" w14:textId="77777777" w:rsidR="00000000" w:rsidRDefault="00B90FE9">
      <w:pPr>
        <w:pStyle w:val="-"/>
        <w:rPr>
          <w:rtl/>
        </w:rPr>
      </w:pPr>
      <w:bookmarkStart w:id="37" w:name="FS000000464T14_01_2004_11_43_44C"/>
      <w:bookmarkEnd w:id="37"/>
      <w:r>
        <w:rPr>
          <w:rtl/>
        </w:rPr>
        <w:t>סגן שר הביטחון ז</w:t>
      </w:r>
      <w:r>
        <w:rPr>
          <w:rtl/>
        </w:rPr>
        <w:t>אב בוים:</w:t>
      </w:r>
    </w:p>
    <w:p w14:paraId="0BE8ADA2" w14:textId="77777777" w:rsidR="00000000" w:rsidRDefault="00B90FE9">
      <w:pPr>
        <w:pStyle w:val="a0"/>
        <w:rPr>
          <w:rtl/>
        </w:rPr>
      </w:pPr>
    </w:p>
    <w:p w14:paraId="7859D725" w14:textId="77777777" w:rsidR="00000000" w:rsidRDefault="00B90FE9">
      <w:pPr>
        <w:pStyle w:val="a0"/>
        <w:rPr>
          <w:rFonts w:hint="cs"/>
          <w:rtl/>
        </w:rPr>
      </w:pPr>
      <w:r>
        <w:rPr>
          <w:rFonts w:hint="cs"/>
          <w:rtl/>
        </w:rPr>
        <w:t>חבר הכנסת דהאמשה, אתה צריך להפנות את הסוגיה הזאת לכתובת אחרת. אני חושב -  הכתובת של משרד הפנים.</w:t>
      </w:r>
    </w:p>
    <w:p w14:paraId="299FA898" w14:textId="77777777" w:rsidR="00000000" w:rsidRDefault="00B90FE9">
      <w:pPr>
        <w:pStyle w:val="a0"/>
        <w:rPr>
          <w:rFonts w:hint="cs"/>
          <w:rtl/>
        </w:rPr>
      </w:pPr>
    </w:p>
    <w:p w14:paraId="6D139653" w14:textId="77777777" w:rsidR="00000000" w:rsidRDefault="00B90FE9">
      <w:pPr>
        <w:pStyle w:val="af1"/>
        <w:rPr>
          <w:rtl/>
        </w:rPr>
      </w:pPr>
      <w:r>
        <w:rPr>
          <w:rtl/>
        </w:rPr>
        <w:t>היו"ר ראובן ריבלין:</w:t>
      </w:r>
    </w:p>
    <w:p w14:paraId="237AD674" w14:textId="77777777" w:rsidR="00000000" w:rsidRDefault="00B90FE9">
      <w:pPr>
        <w:pStyle w:val="a0"/>
        <w:rPr>
          <w:rtl/>
        </w:rPr>
      </w:pPr>
    </w:p>
    <w:p w14:paraId="3A81F3FC" w14:textId="77777777" w:rsidR="00000000" w:rsidRDefault="00B90FE9">
      <w:pPr>
        <w:pStyle w:val="a0"/>
        <w:rPr>
          <w:rFonts w:hint="cs"/>
          <w:rtl/>
        </w:rPr>
      </w:pPr>
      <w:r>
        <w:rPr>
          <w:rFonts w:hint="cs"/>
          <w:rtl/>
        </w:rPr>
        <w:t xml:space="preserve">בוודאי, הוא רצה להעלות את הנושא ועשה בסדר. הוא לא יכול לענות. </w:t>
      </w:r>
    </w:p>
    <w:p w14:paraId="2679EE34" w14:textId="77777777" w:rsidR="00000000" w:rsidRDefault="00B90FE9">
      <w:pPr>
        <w:pStyle w:val="a0"/>
        <w:rPr>
          <w:rFonts w:hint="cs"/>
          <w:rtl/>
        </w:rPr>
      </w:pPr>
    </w:p>
    <w:p w14:paraId="2EB40AB2" w14:textId="77777777" w:rsidR="00000000" w:rsidRDefault="00B90FE9">
      <w:pPr>
        <w:pStyle w:val="-"/>
        <w:rPr>
          <w:rtl/>
        </w:rPr>
      </w:pPr>
      <w:bookmarkStart w:id="38" w:name="FS000000464T14_01_2004_11_44_18C"/>
      <w:bookmarkEnd w:id="38"/>
      <w:r>
        <w:rPr>
          <w:rtl/>
        </w:rPr>
        <w:t>סגן שר הביטחון זאב בוים:</w:t>
      </w:r>
    </w:p>
    <w:p w14:paraId="4C0B2548" w14:textId="77777777" w:rsidR="00000000" w:rsidRDefault="00B90FE9">
      <w:pPr>
        <w:pStyle w:val="a0"/>
        <w:rPr>
          <w:rtl/>
        </w:rPr>
      </w:pPr>
    </w:p>
    <w:p w14:paraId="62A21418" w14:textId="77777777" w:rsidR="00000000" w:rsidRDefault="00B90FE9">
      <w:pPr>
        <w:pStyle w:val="a0"/>
        <w:rPr>
          <w:rFonts w:hint="cs"/>
          <w:rtl/>
        </w:rPr>
      </w:pPr>
      <w:r>
        <w:rPr>
          <w:rFonts w:hint="cs"/>
          <w:rtl/>
        </w:rPr>
        <w:t>והדבר האחרון, חבר הכנסת אורי אריאל, יש</w:t>
      </w:r>
      <w:r>
        <w:rPr>
          <w:rFonts w:hint="cs"/>
          <w:rtl/>
        </w:rPr>
        <w:t xml:space="preserve"> חיילים שמתגייסים בטרם מלאו להם 18, בתנאים מסוימים, והם משרתים. זה נכון, אבל צריך לומר שעצם היותם חיילים לא מקנה להם איזו זכות עודפת לעשות פעולה שהיא מנוגדת לחוק, לפחות בשלב זה. אני יודע שיש הצעות חוק שמדברות על הורדת הגיל מבחינת מימוש זכויות האזרח בתחום ה</w:t>
      </w:r>
      <w:r>
        <w:rPr>
          <w:rFonts w:hint="cs"/>
          <w:rtl/>
        </w:rPr>
        <w:t xml:space="preserve">בחירה לגיל 17. נדמה לי שגם השר דני נוה בשעתו היה שותף לדבר כזה. זה כבר מתקיים בשלטון המקומי. </w:t>
      </w:r>
    </w:p>
    <w:p w14:paraId="7EE9CDDB" w14:textId="77777777" w:rsidR="00000000" w:rsidRDefault="00B90FE9">
      <w:pPr>
        <w:pStyle w:val="a0"/>
        <w:rPr>
          <w:rFonts w:hint="cs"/>
          <w:rtl/>
        </w:rPr>
      </w:pPr>
    </w:p>
    <w:p w14:paraId="6A8B5566" w14:textId="77777777" w:rsidR="00000000" w:rsidRDefault="00B90FE9">
      <w:pPr>
        <w:pStyle w:val="af1"/>
        <w:rPr>
          <w:rtl/>
        </w:rPr>
      </w:pPr>
      <w:r>
        <w:rPr>
          <w:rtl/>
        </w:rPr>
        <w:t>היו"ר ראובן ריבלין:</w:t>
      </w:r>
    </w:p>
    <w:p w14:paraId="7E581A38" w14:textId="77777777" w:rsidR="00000000" w:rsidRDefault="00B90FE9">
      <w:pPr>
        <w:pStyle w:val="a0"/>
        <w:rPr>
          <w:rtl/>
        </w:rPr>
      </w:pPr>
    </w:p>
    <w:p w14:paraId="14F2D354" w14:textId="77777777" w:rsidR="00000000" w:rsidRDefault="00B90FE9">
      <w:pPr>
        <w:pStyle w:val="a0"/>
        <w:rPr>
          <w:rFonts w:hint="cs"/>
          <w:rtl/>
        </w:rPr>
      </w:pPr>
      <w:r>
        <w:rPr>
          <w:rFonts w:hint="cs"/>
          <w:rtl/>
        </w:rPr>
        <w:t xml:space="preserve">היתה הצעת חוק פרטית שלו. </w:t>
      </w:r>
    </w:p>
    <w:p w14:paraId="42A1F018" w14:textId="77777777" w:rsidR="00000000" w:rsidRDefault="00B90FE9">
      <w:pPr>
        <w:pStyle w:val="a0"/>
        <w:rPr>
          <w:rFonts w:hint="cs"/>
          <w:rtl/>
        </w:rPr>
      </w:pPr>
    </w:p>
    <w:p w14:paraId="5984937F" w14:textId="77777777" w:rsidR="00000000" w:rsidRDefault="00B90FE9">
      <w:pPr>
        <w:pStyle w:val="-"/>
        <w:rPr>
          <w:rtl/>
        </w:rPr>
      </w:pPr>
      <w:bookmarkStart w:id="39" w:name="FS000000464T14_01_2004_11_46_20C"/>
      <w:bookmarkEnd w:id="39"/>
      <w:r>
        <w:rPr>
          <w:rtl/>
        </w:rPr>
        <w:t>סגן שר הביטחון זאב בוים:</w:t>
      </w:r>
    </w:p>
    <w:p w14:paraId="4E1B539D" w14:textId="77777777" w:rsidR="00000000" w:rsidRDefault="00B90FE9">
      <w:pPr>
        <w:pStyle w:val="a0"/>
        <w:rPr>
          <w:rtl/>
        </w:rPr>
      </w:pPr>
    </w:p>
    <w:p w14:paraId="09639E22" w14:textId="77777777" w:rsidR="00000000" w:rsidRDefault="00B90FE9">
      <w:pPr>
        <w:pStyle w:val="a0"/>
        <w:rPr>
          <w:rFonts w:hint="cs"/>
          <w:rtl/>
        </w:rPr>
      </w:pPr>
      <w:r>
        <w:rPr>
          <w:rFonts w:hint="cs"/>
          <w:rtl/>
        </w:rPr>
        <w:t xml:space="preserve">נכון. לבחירות הנוכחיות, זה יהיה בלתי אפשרי. נקווה שהחוק יתוקן ואז הדבר יתאפשר בעתיד. </w:t>
      </w:r>
    </w:p>
    <w:p w14:paraId="4DB627A3" w14:textId="77777777" w:rsidR="00000000" w:rsidRDefault="00B90FE9">
      <w:pPr>
        <w:pStyle w:val="a0"/>
        <w:rPr>
          <w:rFonts w:hint="cs"/>
          <w:rtl/>
        </w:rPr>
      </w:pPr>
    </w:p>
    <w:p w14:paraId="601B7546" w14:textId="77777777" w:rsidR="00000000" w:rsidRDefault="00B90FE9">
      <w:pPr>
        <w:pStyle w:val="af1"/>
        <w:rPr>
          <w:rtl/>
        </w:rPr>
      </w:pPr>
      <w:r>
        <w:rPr>
          <w:rtl/>
        </w:rPr>
        <w:t>היו"ר ראובן ריבלין:</w:t>
      </w:r>
    </w:p>
    <w:p w14:paraId="186EEF33" w14:textId="77777777" w:rsidR="00000000" w:rsidRDefault="00B90FE9">
      <w:pPr>
        <w:pStyle w:val="a0"/>
        <w:rPr>
          <w:rtl/>
        </w:rPr>
      </w:pPr>
    </w:p>
    <w:p w14:paraId="72DB3929" w14:textId="77777777" w:rsidR="00000000" w:rsidRDefault="00B90FE9">
      <w:pPr>
        <w:pStyle w:val="a0"/>
        <w:rPr>
          <w:rFonts w:hint="cs"/>
          <w:rtl/>
        </w:rPr>
      </w:pPr>
      <w:r>
        <w:rPr>
          <w:rFonts w:hint="cs"/>
          <w:rtl/>
        </w:rPr>
        <w:t xml:space="preserve">תודה לסגן השר. סגן שר הביטחון ישיב על שאילתא בעל-פה מס' 113, מאת חבר הכנסת מוחמד ברכה, בנושא: הריגתם של שני פלסטינים על-ידי כוחות צה"ל. </w:t>
      </w:r>
      <w:bookmarkStart w:id="40" w:name="CS19758FI0019758T14_01_2004_11_47_46"/>
      <w:bookmarkEnd w:id="40"/>
    </w:p>
    <w:p w14:paraId="5F2CDE97" w14:textId="77777777" w:rsidR="00000000" w:rsidRDefault="00B90FE9">
      <w:pPr>
        <w:pStyle w:val="a0"/>
        <w:rPr>
          <w:rFonts w:hint="cs"/>
          <w:rtl/>
        </w:rPr>
      </w:pPr>
    </w:p>
    <w:p w14:paraId="57643B11" w14:textId="77777777" w:rsidR="00000000" w:rsidRDefault="00B90FE9">
      <w:pPr>
        <w:pStyle w:val="a1"/>
        <w:ind w:firstLine="719"/>
        <w:jc w:val="center"/>
        <w:rPr>
          <w:rFonts w:hint="cs"/>
          <w:rtl/>
        </w:rPr>
      </w:pPr>
      <w:bookmarkStart w:id="41" w:name="_Toc75077125"/>
      <w:r>
        <w:rPr>
          <w:rFonts w:hint="cs"/>
          <w:rtl/>
        </w:rPr>
        <w:t>113. הריגתם של שני פלסטינים על-ידי כוחות צה"ל</w:t>
      </w:r>
      <w:bookmarkEnd w:id="41"/>
    </w:p>
    <w:p w14:paraId="3B3AF0D0" w14:textId="77777777" w:rsidR="00000000" w:rsidRDefault="00B90FE9">
      <w:pPr>
        <w:pStyle w:val="a0"/>
        <w:rPr>
          <w:rFonts w:hint="cs"/>
          <w:rtl/>
        </w:rPr>
      </w:pPr>
    </w:p>
    <w:p w14:paraId="5F353C25" w14:textId="77777777" w:rsidR="00000000" w:rsidRDefault="00B90FE9">
      <w:pPr>
        <w:pStyle w:val="a"/>
        <w:rPr>
          <w:rtl/>
        </w:rPr>
      </w:pPr>
      <w:bookmarkStart w:id="42" w:name="FS000000540T14_01_2004_11_48_02"/>
      <w:bookmarkStart w:id="43" w:name="_Toc75077126"/>
      <w:bookmarkEnd w:id="42"/>
      <w:r>
        <w:rPr>
          <w:rFonts w:hint="eastAsia"/>
          <w:rtl/>
        </w:rPr>
        <w:t>מוחמד</w:t>
      </w:r>
      <w:r>
        <w:rPr>
          <w:rtl/>
        </w:rPr>
        <w:t xml:space="preserve"> ברכה (חד"ש-תע"ל):</w:t>
      </w:r>
      <w:bookmarkEnd w:id="43"/>
    </w:p>
    <w:p w14:paraId="18513674" w14:textId="77777777" w:rsidR="00000000" w:rsidRDefault="00B90FE9">
      <w:pPr>
        <w:pStyle w:val="a0"/>
        <w:rPr>
          <w:rFonts w:hint="cs"/>
          <w:rtl/>
        </w:rPr>
      </w:pPr>
    </w:p>
    <w:p w14:paraId="7EA2BFE7" w14:textId="77777777" w:rsidR="00000000" w:rsidRDefault="00B90FE9">
      <w:pPr>
        <w:pStyle w:val="a0"/>
        <w:rPr>
          <w:rFonts w:hint="cs"/>
          <w:rtl/>
        </w:rPr>
      </w:pPr>
      <w:r>
        <w:rPr>
          <w:rFonts w:hint="cs"/>
          <w:rtl/>
        </w:rPr>
        <w:t>אדוני היושב-ראש, רבותי חב</w:t>
      </w:r>
      <w:r>
        <w:rPr>
          <w:rFonts w:hint="cs"/>
          <w:rtl/>
        </w:rPr>
        <w:t xml:space="preserve">רי הכנסת, אדוני סגן השר, פורסם לאחרונה כי שני פלסטינים משכונת רפידייה בשכם - השמות נמסרו עם השאילתא - נהרגו על-ידי כוחות צה"ל. לדברי עדי ראייה השניים נהרגו לאחר שנעצרו חיים. רופא שבדק את הגופות מאשר זאת מבחינה פתולוגית. </w:t>
      </w:r>
    </w:p>
    <w:p w14:paraId="44A8F0DC" w14:textId="77777777" w:rsidR="00000000" w:rsidRDefault="00B90FE9">
      <w:pPr>
        <w:pStyle w:val="a0"/>
        <w:rPr>
          <w:rFonts w:hint="cs"/>
          <w:rtl/>
        </w:rPr>
      </w:pPr>
    </w:p>
    <w:p w14:paraId="202D1026" w14:textId="77777777" w:rsidR="00000000" w:rsidRDefault="00B90FE9">
      <w:pPr>
        <w:pStyle w:val="a0"/>
        <w:rPr>
          <w:rFonts w:hint="cs"/>
          <w:rtl/>
        </w:rPr>
      </w:pPr>
      <w:r>
        <w:rPr>
          <w:rFonts w:hint="cs"/>
          <w:rtl/>
        </w:rPr>
        <w:t xml:space="preserve">ברצוני לשאול: </w:t>
      </w:r>
    </w:p>
    <w:p w14:paraId="7BD14EAE" w14:textId="77777777" w:rsidR="00000000" w:rsidRDefault="00B90FE9">
      <w:pPr>
        <w:pStyle w:val="a0"/>
        <w:rPr>
          <w:rFonts w:hint="cs"/>
          <w:rtl/>
        </w:rPr>
      </w:pPr>
    </w:p>
    <w:p w14:paraId="27C450FD" w14:textId="77777777" w:rsidR="00000000" w:rsidRDefault="00B90FE9">
      <w:pPr>
        <w:pStyle w:val="a0"/>
        <w:rPr>
          <w:rFonts w:hint="cs"/>
          <w:rtl/>
        </w:rPr>
      </w:pPr>
      <w:r>
        <w:rPr>
          <w:rFonts w:hint="cs"/>
          <w:rtl/>
        </w:rPr>
        <w:t>1. האם הדברים נכונ</w:t>
      </w:r>
      <w:r>
        <w:rPr>
          <w:rFonts w:hint="cs"/>
          <w:rtl/>
        </w:rPr>
        <w:t xml:space="preserve">ים? </w:t>
      </w:r>
    </w:p>
    <w:p w14:paraId="3163C36B" w14:textId="77777777" w:rsidR="00000000" w:rsidRDefault="00B90FE9">
      <w:pPr>
        <w:pStyle w:val="a0"/>
        <w:rPr>
          <w:rFonts w:hint="cs"/>
          <w:rtl/>
        </w:rPr>
      </w:pPr>
    </w:p>
    <w:p w14:paraId="5B4C9A9D" w14:textId="77777777" w:rsidR="00000000" w:rsidRDefault="00B90FE9">
      <w:pPr>
        <w:pStyle w:val="a0"/>
        <w:rPr>
          <w:rFonts w:hint="cs"/>
          <w:rtl/>
        </w:rPr>
      </w:pPr>
      <w:r>
        <w:rPr>
          <w:rFonts w:hint="cs"/>
          <w:rtl/>
        </w:rPr>
        <w:t>2. אם כן - כיצד ינהג הצבא בחיילים המעורבים בעניין? תודה רבה.</w:t>
      </w:r>
    </w:p>
    <w:p w14:paraId="24D46276" w14:textId="77777777" w:rsidR="00000000" w:rsidRDefault="00B90FE9">
      <w:pPr>
        <w:pStyle w:val="a0"/>
        <w:rPr>
          <w:rFonts w:hint="cs"/>
          <w:rtl/>
        </w:rPr>
      </w:pPr>
    </w:p>
    <w:p w14:paraId="02D21227" w14:textId="77777777" w:rsidR="00000000" w:rsidRDefault="00B90FE9">
      <w:pPr>
        <w:pStyle w:val="af1"/>
        <w:rPr>
          <w:rtl/>
        </w:rPr>
      </w:pPr>
      <w:r>
        <w:rPr>
          <w:rtl/>
        </w:rPr>
        <w:t>היו"ר ראובן ריבלין:</w:t>
      </w:r>
    </w:p>
    <w:p w14:paraId="500F0802" w14:textId="77777777" w:rsidR="00000000" w:rsidRDefault="00B90FE9">
      <w:pPr>
        <w:pStyle w:val="a0"/>
        <w:rPr>
          <w:rtl/>
        </w:rPr>
      </w:pPr>
    </w:p>
    <w:p w14:paraId="6BB30427" w14:textId="77777777" w:rsidR="00000000" w:rsidRDefault="00B90FE9">
      <w:pPr>
        <w:pStyle w:val="a0"/>
        <w:rPr>
          <w:rFonts w:hint="cs"/>
          <w:rtl/>
        </w:rPr>
      </w:pPr>
      <w:r>
        <w:rPr>
          <w:rFonts w:hint="cs"/>
          <w:rtl/>
        </w:rPr>
        <w:t>חבר הכנסת טיבי, אני פשוט רוצה להפנות את תשומת לבך לכך שזכותך לשאול שאלה רק אם לא נמצאים אנשים מסיעה אחרת מלבד סיעתו של חבר הכנסת ברכה. זה התקנון. שניכם שואלים שאלה שבו</w:t>
      </w:r>
      <w:r>
        <w:rPr>
          <w:rFonts w:hint="cs"/>
          <w:rtl/>
        </w:rPr>
        <w:t>ודאי התייעצתם יחד איך לנסח אותה.</w:t>
      </w:r>
    </w:p>
    <w:p w14:paraId="4DB32B54" w14:textId="77777777" w:rsidR="00000000" w:rsidRDefault="00B90FE9">
      <w:pPr>
        <w:pStyle w:val="a0"/>
        <w:rPr>
          <w:rFonts w:hint="cs"/>
          <w:rtl/>
        </w:rPr>
      </w:pPr>
    </w:p>
    <w:p w14:paraId="6D92035D" w14:textId="77777777" w:rsidR="00000000" w:rsidRDefault="00B90FE9">
      <w:pPr>
        <w:pStyle w:val="a0"/>
        <w:rPr>
          <w:rFonts w:hint="cs"/>
          <w:rtl/>
        </w:rPr>
      </w:pPr>
      <w:r>
        <w:rPr>
          <w:rFonts w:hint="cs"/>
          <w:rtl/>
        </w:rPr>
        <w:t>כבוד סגן שר הביטחון, בבקשה.</w:t>
      </w:r>
    </w:p>
    <w:p w14:paraId="1597FC6D" w14:textId="77777777" w:rsidR="00000000" w:rsidRDefault="00B90FE9">
      <w:pPr>
        <w:pStyle w:val="a0"/>
        <w:rPr>
          <w:rFonts w:hint="cs"/>
          <w:rtl/>
        </w:rPr>
      </w:pPr>
    </w:p>
    <w:p w14:paraId="02BB9BF9" w14:textId="77777777" w:rsidR="00000000" w:rsidRDefault="00B90FE9">
      <w:pPr>
        <w:pStyle w:val="a"/>
        <w:rPr>
          <w:rtl/>
        </w:rPr>
      </w:pPr>
      <w:bookmarkStart w:id="44" w:name="FS000000540T14_01_2004_11_50_21C"/>
      <w:bookmarkStart w:id="45" w:name="FS000000464T14_01_2004_11_50_30"/>
      <w:bookmarkStart w:id="46" w:name="_Toc75077127"/>
      <w:bookmarkEnd w:id="44"/>
      <w:bookmarkEnd w:id="45"/>
      <w:r>
        <w:rPr>
          <w:rtl/>
        </w:rPr>
        <w:t>סגן שר הביטחון זאב בוים:</w:t>
      </w:r>
      <w:bookmarkEnd w:id="46"/>
    </w:p>
    <w:p w14:paraId="725B3FAC" w14:textId="77777777" w:rsidR="00000000" w:rsidRDefault="00B90FE9">
      <w:pPr>
        <w:pStyle w:val="a0"/>
        <w:rPr>
          <w:rtl/>
        </w:rPr>
      </w:pPr>
    </w:p>
    <w:p w14:paraId="31A6ADBD" w14:textId="77777777" w:rsidR="00000000" w:rsidRDefault="00B90FE9">
      <w:pPr>
        <w:pStyle w:val="a0"/>
        <w:rPr>
          <w:rFonts w:hint="cs"/>
          <w:rtl/>
        </w:rPr>
      </w:pPr>
      <w:r>
        <w:rPr>
          <w:rFonts w:hint="cs"/>
          <w:rtl/>
        </w:rPr>
        <w:t>אדוני היושב-ראש, חבר הכנסת ברכה, היה ניסיון של הצבא לאתר בעקבות השאילתא הזאת ולעשות בדיקה במה מדובר, והצבא העלה חרס בידו. לא נמסרו פרטים כאלה שאפשר היה אולי לבדוק. לפי</w:t>
      </w:r>
      <w:r>
        <w:rPr>
          <w:rFonts w:hint="cs"/>
          <w:rtl/>
        </w:rPr>
        <w:t xml:space="preserve"> הצבא, הוא לא מכיר את המקרה הזה, הוא לא יודע על זה. אם היה נמסר איזה תאריך של האירוע הזה או פרטים על הרופא הזה שבדק, דברים נוספים מהסוג הזה, אולי אפשר היה לאתר את הפרטים. לצבא האירוע הזה לא ידוע. </w:t>
      </w:r>
    </w:p>
    <w:p w14:paraId="6263E6A0" w14:textId="77777777" w:rsidR="00000000" w:rsidRDefault="00B90FE9">
      <w:pPr>
        <w:pStyle w:val="a0"/>
        <w:rPr>
          <w:rFonts w:hint="cs"/>
          <w:rtl/>
        </w:rPr>
      </w:pPr>
    </w:p>
    <w:p w14:paraId="2D938675" w14:textId="77777777" w:rsidR="00000000" w:rsidRDefault="00B90FE9">
      <w:pPr>
        <w:pStyle w:val="af1"/>
        <w:rPr>
          <w:rtl/>
        </w:rPr>
      </w:pPr>
      <w:r>
        <w:rPr>
          <w:rFonts w:hint="eastAsia"/>
          <w:rtl/>
        </w:rPr>
        <w:t>היו</w:t>
      </w:r>
      <w:r>
        <w:rPr>
          <w:rtl/>
        </w:rPr>
        <w:t>"ר ראובן ריבלין:</w:t>
      </w:r>
    </w:p>
    <w:p w14:paraId="0F99F36D" w14:textId="77777777" w:rsidR="00000000" w:rsidRDefault="00B90FE9">
      <w:pPr>
        <w:pStyle w:val="a0"/>
        <w:rPr>
          <w:rFonts w:hint="cs"/>
          <w:rtl/>
        </w:rPr>
      </w:pPr>
    </w:p>
    <w:p w14:paraId="201C4390" w14:textId="77777777" w:rsidR="00000000" w:rsidRDefault="00B90FE9">
      <w:pPr>
        <w:pStyle w:val="a0"/>
        <w:rPr>
          <w:rFonts w:hint="cs"/>
          <w:rtl/>
        </w:rPr>
      </w:pPr>
      <w:r>
        <w:rPr>
          <w:rFonts w:hint="cs"/>
          <w:rtl/>
        </w:rPr>
        <w:t xml:space="preserve">תודה לסגן שר הביטחון. בוודאי יש שאלה </w:t>
      </w:r>
      <w:r>
        <w:rPr>
          <w:rFonts w:hint="cs"/>
          <w:rtl/>
        </w:rPr>
        <w:t xml:space="preserve">נוספת, חבר הכנסת ברכה. אחריו ישאלו חבר הכנסת טלב אלסאנע וחבר הכנסת אריה אלדד.  </w:t>
      </w:r>
    </w:p>
    <w:p w14:paraId="7758B02B" w14:textId="77777777" w:rsidR="00000000" w:rsidRDefault="00B90FE9">
      <w:pPr>
        <w:pStyle w:val="a0"/>
        <w:rPr>
          <w:rFonts w:hint="cs"/>
          <w:rtl/>
        </w:rPr>
      </w:pPr>
    </w:p>
    <w:p w14:paraId="206B5F0E" w14:textId="77777777" w:rsidR="00000000" w:rsidRDefault="00B90FE9">
      <w:pPr>
        <w:pStyle w:val="a"/>
        <w:rPr>
          <w:rtl/>
        </w:rPr>
      </w:pPr>
      <w:bookmarkStart w:id="47" w:name="FS000000464T14_01_2004_11_52_28C"/>
      <w:bookmarkStart w:id="48" w:name="FS000000464T14_01_2004_11_52_31C"/>
      <w:bookmarkStart w:id="49" w:name="FS000000540T14_01_2004_11_52_39"/>
      <w:bookmarkStart w:id="50" w:name="_Toc75077128"/>
      <w:bookmarkEnd w:id="47"/>
      <w:bookmarkEnd w:id="48"/>
      <w:bookmarkEnd w:id="49"/>
      <w:r>
        <w:rPr>
          <w:rFonts w:hint="eastAsia"/>
          <w:rtl/>
        </w:rPr>
        <w:t>מוחמד</w:t>
      </w:r>
      <w:r>
        <w:rPr>
          <w:rtl/>
        </w:rPr>
        <w:t xml:space="preserve"> ברכה (חד"ש-תע"ל):</w:t>
      </w:r>
      <w:bookmarkEnd w:id="50"/>
    </w:p>
    <w:p w14:paraId="522A5242" w14:textId="77777777" w:rsidR="00000000" w:rsidRDefault="00B90FE9">
      <w:pPr>
        <w:pStyle w:val="a0"/>
        <w:rPr>
          <w:rFonts w:hint="cs"/>
          <w:rtl/>
        </w:rPr>
      </w:pPr>
    </w:p>
    <w:p w14:paraId="3CA29454" w14:textId="77777777" w:rsidR="00000000" w:rsidRDefault="00B90FE9">
      <w:pPr>
        <w:pStyle w:val="a0"/>
        <w:rPr>
          <w:rFonts w:hint="cs"/>
          <w:rtl/>
        </w:rPr>
      </w:pPr>
      <w:r>
        <w:rPr>
          <w:rFonts w:hint="cs"/>
          <w:rtl/>
        </w:rPr>
        <w:t>אדוני היושב-ראש, אדוני סגן השר, אני מסרתי בשאילתא את השמות של שני האנשים שנהרגו, והתאריך הוא יום רביעי שעבר. זה פורסם בעיתונות הערבית, וגם היתה התייחס</w:t>
      </w:r>
      <w:r>
        <w:rPr>
          <w:rFonts w:hint="cs"/>
          <w:rtl/>
        </w:rPr>
        <w:t xml:space="preserve">ות לזה ב"קול ישראל", נדמה לי על-ידי כרמלה מנשה. קוראים לרופא ד"ר סמיר אבו-זערור, והוא העיד בדוח שלו על כך שבאחד משני הצעירים מצאו כדור שנכנס בשפתו העליונה ויצא מאמצע החלק העליון בגב שלו. זאת אומרת, הוא נורה תוך כדי ישיבה מלמעלה למטה. </w:t>
      </w:r>
    </w:p>
    <w:p w14:paraId="44213900" w14:textId="77777777" w:rsidR="00000000" w:rsidRDefault="00B90FE9">
      <w:pPr>
        <w:pStyle w:val="a0"/>
        <w:rPr>
          <w:rFonts w:hint="cs"/>
          <w:rtl/>
        </w:rPr>
      </w:pPr>
    </w:p>
    <w:p w14:paraId="499490B6" w14:textId="77777777" w:rsidR="00000000" w:rsidRDefault="00B90FE9">
      <w:pPr>
        <w:pStyle w:val="af1"/>
        <w:rPr>
          <w:rtl/>
        </w:rPr>
      </w:pPr>
      <w:r>
        <w:rPr>
          <w:rtl/>
        </w:rPr>
        <w:t>היו"ר ראובן ריבלין:</w:t>
      </w:r>
    </w:p>
    <w:p w14:paraId="63807C8B" w14:textId="77777777" w:rsidR="00000000" w:rsidRDefault="00B90FE9">
      <w:pPr>
        <w:pStyle w:val="a0"/>
        <w:rPr>
          <w:rtl/>
        </w:rPr>
      </w:pPr>
    </w:p>
    <w:p w14:paraId="5336C5F3" w14:textId="77777777" w:rsidR="00000000" w:rsidRDefault="00B90FE9">
      <w:pPr>
        <w:pStyle w:val="a0"/>
        <w:rPr>
          <w:rFonts w:hint="cs"/>
          <w:rtl/>
        </w:rPr>
      </w:pPr>
      <w:r>
        <w:rPr>
          <w:rFonts w:hint="cs"/>
          <w:rtl/>
        </w:rPr>
        <w:t>האם הדוקטור הוא משטח שיפוט ישראלי? הוא מסר דוח?</w:t>
      </w:r>
    </w:p>
    <w:p w14:paraId="7754D2DE" w14:textId="77777777" w:rsidR="00000000" w:rsidRDefault="00B90FE9">
      <w:pPr>
        <w:pStyle w:val="a0"/>
        <w:rPr>
          <w:rFonts w:hint="cs"/>
          <w:rtl/>
        </w:rPr>
      </w:pPr>
    </w:p>
    <w:p w14:paraId="0C2A7574" w14:textId="77777777" w:rsidR="00000000" w:rsidRDefault="00B90FE9">
      <w:pPr>
        <w:pStyle w:val="-"/>
        <w:rPr>
          <w:rtl/>
        </w:rPr>
      </w:pPr>
      <w:bookmarkStart w:id="51" w:name="FS000000540T14_01_2004_11_55_31C"/>
      <w:bookmarkEnd w:id="51"/>
      <w:r>
        <w:rPr>
          <w:rtl/>
        </w:rPr>
        <w:t>מוחמד ברכה (חד"ש-תע"ל):</w:t>
      </w:r>
    </w:p>
    <w:p w14:paraId="53E89EB5" w14:textId="77777777" w:rsidR="00000000" w:rsidRDefault="00B90FE9">
      <w:pPr>
        <w:pStyle w:val="a0"/>
        <w:rPr>
          <w:rtl/>
        </w:rPr>
      </w:pPr>
    </w:p>
    <w:p w14:paraId="1E1D6F1B" w14:textId="77777777" w:rsidR="00000000" w:rsidRDefault="00B90FE9">
      <w:pPr>
        <w:pStyle w:val="a0"/>
        <w:rPr>
          <w:rFonts w:hint="cs"/>
          <w:rtl/>
        </w:rPr>
      </w:pPr>
      <w:r>
        <w:rPr>
          <w:rFonts w:hint="cs"/>
          <w:rtl/>
        </w:rPr>
        <w:t xml:space="preserve">לא, הוא רופא משכם, אדוני. </w:t>
      </w:r>
    </w:p>
    <w:p w14:paraId="6A3C211E" w14:textId="77777777" w:rsidR="00000000" w:rsidRDefault="00B90FE9">
      <w:pPr>
        <w:pStyle w:val="a0"/>
        <w:rPr>
          <w:rFonts w:hint="cs"/>
          <w:rtl/>
        </w:rPr>
      </w:pPr>
    </w:p>
    <w:p w14:paraId="1FCF7296" w14:textId="77777777" w:rsidR="00000000" w:rsidRDefault="00B90FE9">
      <w:pPr>
        <w:pStyle w:val="af1"/>
        <w:rPr>
          <w:rtl/>
        </w:rPr>
      </w:pPr>
      <w:r>
        <w:rPr>
          <w:rtl/>
        </w:rPr>
        <w:t>היו"ר ראובן ריבלין:</w:t>
      </w:r>
    </w:p>
    <w:p w14:paraId="746BB38A" w14:textId="77777777" w:rsidR="00000000" w:rsidRDefault="00B90FE9">
      <w:pPr>
        <w:pStyle w:val="a0"/>
        <w:rPr>
          <w:rtl/>
        </w:rPr>
      </w:pPr>
    </w:p>
    <w:p w14:paraId="62D3A72C" w14:textId="77777777" w:rsidR="00000000" w:rsidRDefault="00B90FE9">
      <w:pPr>
        <w:pStyle w:val="a0"/>
        <w:rPr>
          <w:rFonts w:hint="cs"/>
          <w:rtl/>
        </w:rPr>
      </w:pPr>
      <w:r>
        <w:rPr>
          <w:rFonts w:hint="cs"/>
          <w:rtl/>
        </w:rPr>
        <w:t>למי הוא מסר דוח?</w:t>
      </w:r>
    </w:p>
    <w:p w14:paraId="6CC12E81" w14:textId="77777777" w:rsidR="00000000" w:rsidRDefault="00B90FE9">
      <w:pPr>
        <w:pStyle w:val="a0"/>
        <w:rPr>
          <w:rFonts w:hint="cs"/>
          <w:rtl/>
        </w:rPr>
      </w:pPr>
    </w:p>
    <w:p w14:paraId="4A21FDCE" w14:textId="77777777" w:rsidR="00000000" w:rsidRDefault="00B90FE9">
      <w:pPr>
        <w:pStyle w:val="-"/>
        <w:rPr>
          <w:rtl/>
        </w:rPr>
      </w:pPr>
      <w:bookmarkStart w:id="52" w:name="FS000000540T14_01_2004_11_55_58C"/>
      <w:bookmarkEnd w:id="52"/>
      <w:r>
        <w:rPr>
          <w:rtl/>
        </w:rPr>
        <w:t>מוחמד ברכה (חד"ש-תע"ל):</w:t>
      </w:r>
    </w:p>
    <w:p w14:paraId="151293E4" w14:textId="77777777" w:rsidR="00000000" w:rsidRDefault="00B90FE9">
      <w:pPr>
        <w:pStyle w:val="a0"/>
        <w:rPr>
          <w:rtl/>
        </w:rPr>
      </w:pPr>
    </w:p>
    <w:p w14:paraId="04C05352" w14:textId="77777777" w:rsidR="00000000" w:rsidRDefault="00B90FE9">
      <w:pPr>
        <w:pStyle w:val="a0"/>
        <w:rPr>
          <w:rFonts w:hint="cs"/>
          <w:rtl/>
        </w:rPr>
      </w:pPr>
      <w:r>
        <w:rPr>
          <w:rFonts w:hint="cs"/>
          <w:rtl/>
        </w:rPr>
        <w:t xml:space="preserve">לא, הוא אמר את זה לעיתונות. אבל, הוא הוציא דוח בדיקה רפואי. </w:t>
      </w:r>
    </w:p>
    <w:p w14:paraId="61491AD2" w14:textId="77777777" w:rsidR="00000000" w:rsidRDefault="00B90FE9">
      <w:pPr>
        <w:pStyle w:val="a0"/>
        <w:rPr>
          <w:rFonts w:hint="cs"/>
          <w:rtl/>
        </w:rPr>
      </w:pPr>
    </w:p>
    <w:p w14:paraId="4C96E6AB" w14:textId="77777777" w:rsidR="00000000" w:rsidRDefault="00B90FE9">
      <w:pPr>
        <w:pStyle w:val="af1"/>
        <w:rPr>
          <w:rtl/>
        </w:rPr>
      </w:pPr>
      <w:r>
        <w:rPr>
          <w:rtl/>
        </w:rPr>
        <w:t>היו"ר ראובן ריבלין:</w:t>
      </w:r>
    </w:p>
    <w:p w14:paraId="541C1C0A" w14:textId="77777777" w:rsidR="00000000" w:rsidRDefault="00B90FE9">
      <w:pPr>
        <w:pStyle w:val="a0"/>
        <w:rPr>
          <w:rtl/>
        </w:rPr>
      </w:pPr>
    </w:p>
    <w:p w14:paraId="556C9761" w14:textId="77777777" w:rsidR="00000000" w:rsidRDefault="00B90FE9">
      <w:pPr>
        <w:pStyle w:val="a0"/>
        <w:rPr>
          <w:rFonts w:hint="cs"/>
          <w:rtl/>
        </w:rPr>
      </w:pPr>
      <w:r>
        <w:rPr>
          <w:rFonts w:hint="cs"/>
          <w:rtl/>
        </w:rPr>
        <w:t>כבוד ס</w:t>
      </w:r>
      <w:r>
        <w:rPr>
          <w:rFonts w:hint="cs"/>
          <w:rtl/>
        </w:rPr>
        <w:t>גן יושב-ראש הכנסת, מהשאלה חשבתי שהדוח הוא דוח שהועבר לידיעת צה"ל. זה הועבר לעיתונות.</w:t>
      </w:r>
    </w:p>
    <w:p w14:paraId="41F845B8" w14:textId="77777777" w:rsidR="00000000" w:rsidRDefault="00B90FE9">
      <w:pPr>
        <w:pStyle w:val="a0"/>
        <w:rPr>
          <w:rFonts w:hint="cs"/>
          <w:rtl/>
        </w:rPr>
      </w:pPr>
    </w:p>
    <w:p w14:paraId="6C9789BE" w14:textId="77777777" w:rsidR="00000000" w:rsidRDefault="00B90FE9">
      <w:pPr>
        <w:pStyle w:val="-"/>
        <w:rPr>
          <w:rtl/>
        </w:rPr>
      </w:pPr>
      <w:bookmarkStart w:id="53" w:name="FS000000540T14_01_2004_11_57_13C"/>
      <w:bookmarkEnd w:id="53"/>
      <w:r>
        <w:rPr>
          <w:rtl/>
        </w:rPr>
        <w:t>מוחמד ברכה (חד"ש-תע"ל):</w:t>
      </w:r>
    </w:p>
    <w:p w14:paraId="0C8C3F6E" w14:textId="77777777" w:rsidR="00000000" w:rsidRDefault="00B90FE9">
      <w:pPr>
        <w:pStyle w:val="a0"/>
        <w:rPr>
          <w:rtl/>
        </w:rPr>
      </w:pPr>
    </w:p>
    <w:p w14:paraId="7B6A06BF" w14:textId="77777777" w:rsidR="00000000" w:rsidRDefault="00B90FE9">
      <w:pPr>
        <w:pStyle w:val="a0"/>
        <w:rPr>
          <w:rFonts w:hint="cs"/>
          <w:rtl/>
        </w:rPr>
      </w:pPr>
      <w:r>
        <w:rPr>
          <w:rFonts w:hint="cs"/>
          <w:rtl/>
        </w:rPr>
        <w:t>אדוני, שנייה. הבחור השני נורה כמה יריות. הוא היה מנוקב בבסיס האף ובפתח האוזן, והיו לו ארבעה חורים, ארבעה ניקובים, בכתף הימנית וגם באשכים. עצמות ה</w:t>
      </w:r>
      <w:r>
        <w:rPr>
          <w:rFonts w:hint="cs"/>
          <w:rtl/>
        </w:rPr>
        <w:t>רגליים והידיים היו מרוסקות, אדוני היושב-ראש. העדים הם השכנים. העדויות האלה נמסרו לעיתונאי הישאם נפאע בעיתון "אל-איתיחאד", אבל זה גם פורסם במקומות אחרים. השכנים, שהיו ספונים בבתיהם בעת האירוע, שמעו את החיילים אומרים לצעירים: "אישלח", "אישלח". זאת אומרת, תתפ</w:t>
      </w:r>
      <w:r>
        <w:rPr>
          <w:rFonts w:hint="cs"/>
          <w:rtl/>
        </w:rPr>
        <w:t>שט, תתפשט. ואכן, מצאו את הגופות כשהן ללא בגדים בחלק מהגוף.</w:t>
      </w:r>
    </w:p>
    <w:p w14:paraId="2D91B889" w14:textId="77777777" w:rsidR="00000000" w:rsidRDefault="00B90FE9">
      <w:pPr>
        <w:pStyle w:val="a0"/>
        <w:rPr>
          <w:rFonts w:hint="cs"/>
          <w:rtl/>
        </w:rPr>
      </w:pPr>
    </w:p>
    <w:p w14:paraId="4A613004" w14:textId="77777777" w:rsidR="00000000" w:rsidRDefault="00B90FE9">
      <w:pPr>
        <w:pStyle w:val="a0"/>
        <w:rPr>
          <w:rFonts w:hint="cs"/>
          <w:rtl/>
        </w:rPr>
      </w:pPr>
      <w:r>
        <w:rPr>
          <w:rFonts w:hint="cs"/>
          <w:rtl/>
        </w:rPr>
        <w:t xml:space="preserve">מה שאני אומר, אדוני סגן השר, אני חושב שהתשובה אינה תשובה רצינית. זה לא אירוע בעולם אחר, זה לא היה לפני מיליון שנה. האירוע היה לפני כמה ימים. לאירוע יש מקום מסוים, אנשים מסוימים. אני מבקש, אם הצבא </w:t>
      </w:r>
      <w:r>
        <w:rPr>
          <w:rFonts w:hint="cs"/>
          <w:rtl/>
        </w:rPr>
        <w:t xml:space="preserve">יהיה מוכן לקבוע או למנות ועדה בלתי תלויה, שבה ישתתפו עורכי-דין או רופאים מטעם המשפחות, ולתת חסינות לעדים שלא ייפגעו כתוצאה ממתן עדותם. אם אתם תהיו מוכנים לכך, אני חושב שאפשר יהיה להגיע לאמת בתוך יומיים. תודה רבה, אדוני. </w:t>
      </w:r>
    </w:p>
    <w:p w14:paraId="0D7BF7E7" w14:textId="77777777" w:rsidR="00000000" w:rsidRDefault="00B90FE9">
      <w:pPr>
        <w:pStyle w:val="a0"/>
        <w:rPr>
          <w:rFonts w:hint="cs"/>
          <w:rtl/>
        </w:rPr>
      </w:pPr>
    </w:p>
    <w:p w14:paraId="67E2025A" w14:textId="77777777" w:rsidR="00000000" w:rsidRDefault="00B90FE9">
      <w:pPr>
        <w:pStyle w:val="af1"/>
        <w:rPr>
          <w:rtl/>
        </w:rPr>
      </w:pPr>
      <w:r>
        <w:rPr>
          <w:rtl/>
        </w:rPr>
        <w:t>היו"ר ראובן ריבלין:</w:t>
      </w:r>
    </w:p>
    <w:p w14:paraId="648121B1" w14:textId="77777777" w:rsidR="00000000" w:rsidRDefault="00B90FE9">
      <w:pPr>
        <w:pStyle w:val="a0"/>
        <w:rPr>
          <w:rtl/>
        </w:rPr>
      </w:pPr>
    </w:p>
    <w:p w14:paraId="48F66BD3" w14:textId="77777777" w:rsidR="00000000" w:rsidRDefault="00B90FE9">
      <w:pPr>
        <w:pStyle w:val="a0"/>
        <w:rPr>
          <w:rFonts w:hint="cs"/>
          <w:rtl/>
        </w:rPr>
      </w:pPr>
      <w:r>
        <w:rPr>
          <w:rFonts w:hint="cs"/>
          <w:rtl/>
        </w:rPr>
        <w:t>תודה לחבר הכנ</w:t>
      </w:r>
      <w:r>
        <w:rPr>
          <w:rFonts w:hint="cs"/>
          <w:rtl/>
        </w:rPr>
        <w:t>סת ברכה. חבר הכנסת טלב אלסאנע, בבקשה.</w:t>
      </w:r>
    </w:p>
    <w:p w14:paraId="30936667" w14:textId="77777777" w:rsidR="00000000" w:rsidRDefault="00B90FE9">
      <w:pPr>
        <w:pStyle w:val="a0"/>
        <w:rPr>
          <w:rFonts w:hint="cs"/>
          <w:rtl/>
        </w:rPr>
      </w:pPr>
    </w:p>
    <w:p w14:paraId="21CC54B6" w14:textId="77777777" w:rsidR="00000000" w:rsidRDefault="00B90FE9">
      <w:pPr>
        <w:pStyle w:val="a"/>
        <w:rPr>
          <w:rtl/>
        </w:rPr>
      </w:pPr>
      <w:bookmarkStart w:id="54" w:name="FS000000549T14_01_2004_12_03_25"/>
      <w:bookmarkStart w:id="55" w:name="_Toc75077129"/>
      <w:bookmarkEnd w:id="54"/>
      <w:r>
        <w:rPr>
          <w:rFonts w:hint="eastAsia"/>
          <w:rtl/>
        </w:rPr>
        <w:t>טלב</w:t>
      </w:r>
      <w:r>
        <w:rPr>
          <w:rtl/>
        </w:rPr>
        <w:t xml:space="preserve"> אלסאנע (רע"ם):</w:t>
      </w:r>
      <w:bookmarkEnd w:id="55"/>
    </w:p>
    <w:p w14:paraId="36DA950C" w14:textId="77777777" w:rsidR="00000000" w:rsidRDefault="00B90FE9">
      <w:pPr>
        <w:pStyle w:val="a0"/>
        <w:rPr>
          <w:rFonts w:hint="cs"/>
          <w:rtl/>
        </w:rPr>
      </w:pPr>
    </w:p>
    <w:p w14:paraId="7A94B969" w14:textId="77777777" w:rsidR="00000000" w:rsidRDefault="00B90FE9">
      <w:pPr>
        <w:pStyle w:val="a0"/>
        <w:rPr>
          <w:rFonts w:hint="cs"/>
          <w:rtl/>
        </w:rPr>
      </w:pPr>
      <w:r>
        <w:rPr>
          <w:rFonts w:hint="cs"/>
          <w:rtl/>
        </w:rPr>
        <w:t xml:space="preserve">אדוני היושב-ראש, חברי הכנסת, לדעתי, במקום התשובה של סגן השר, שהיא איננה תשובה, היה סביר להפנות את השאילתא למצ"ח לחקור ולבוא עם נתונים, ולא להגיד שהדברים לא היו. </w:t>
      </w:r>
    </w:p>
    <w:p w14:paraId="3699D8FF" w14:textId="77777777" w:rsidR="00000000" w:rsidRDefault="00B90FE9">
      <w:pPr>
        <w:pStyle w:val="a0"/>
        <w:rPr>
          <w:rFonts w:hint="cs"/>
          <w:rtl/>
        </w:rPr>
      </w:pPr>
    </w:p>
    <w:p w14:paraId="47267F2F" w14:textId="77777777" w:rsidR="00000000" w:rsidRDefault="00B90FE9">
      <w:pPr>
        <w:pStyle w:val="a0"/>
        <w:rPr>
          <w:rFonts w:hint="cs"/>
          <w:rtl/>
        </w:rPr>
      </w:pPr>
      <w:r>
        <w:rPr>
          <w:rFonts w:hint="cs"/>
          <w:rtl/>
        </w:rPr>
        <w:t>אבל, אני רוצה לומר, שאפילו כשהדברי</w:t>
      </w:r>
      <w:r>
        <w:rPr>
          <w:rFonts w:hint="cs"/>
          <w:rtl/>
        </w:rPr>
        <w:t>ם נבדקים ומגיעים לידי חקירה, כבוד סגן שר הביטחון, על-פי הנתונים שיש, מתוך 2,600 פלסטינים שנורו ונהרגו בתקופת האינתיפאדה, על-פי הנתונים של גורמי הביטחון רק 600 היו חמושים. 1,900 לא היו חמושים. מתוך 72 מקרים שנחקרו, הוגשו 13 כתבי אישום, ובכל המקרים האלה נגזר</w:t>
      </w:r>
      <w:r>
        <w:rPr>
          <w:rFonts w:hint="cs"/>
          <w:rtl/>
        </w:rPr>
        <w:t xml:space="preserve">ו אך ורק מאסרים על-תנאי כשהיתה הרשעה. לעולם לא נגזר יותר ממאסר על-תנאי, כשמהצד השני נגזר עונש של שנה על סרבני השירות. לכן, איפה הצדק במערכת השיפוט הצבאי? תודה רבה. </w:t>
      </w:r>
    </w:p>
    <w:p w14:paraId="2AEA1208" w14:textId="77777777" w:rsidR="00000000" w:rsidRDefault="00B90FE9">
      <w:pPr>
        <w:pStyle w:val="a0"/>
        <w:rPr>
          <w:rFonts w:hint="cs"/>
          <w:rtl/>
        </w:rPr>
      </w:pPr>
    </w:p>
    <w:p w14:paraId="70C27C38" w14:textId="77777777" w:rsidR="00000000" w:rsidRDefault="00B90FE9">
      <w:pPr>
        <w:pStyle w:val="af1"/>
        <w:rPr>
          <w:rtl/>
        </w:rPr>
      </w:pPr>
      <w:r>
        <w:rPr>
          <w:rtl/>
        </w:rPr>
        <w:t>היו"ר ראובן ריבלין:</w:t>
      </w:r>
    </w:p>
    <w:p w14:paraId="70245CD6" w14:textId="77777777" w:rsidR="00000000" w:rsidRDefault="00B90FE9">
      <w:pPr>
        <w:pStyle w:val="a0"/>
        <w:rPr>
          <w:rtl/>
        </w:rPr>
      </w:pPr>
    </w:p>
    <w:p w14:paraId="3E0A7E8B" w14:textId="77777777" w:rsidR="00000000" w:rsidRDefault="00B90FE9">
      <w:pPr>
        <w:pStyle w:val="a0"/>
        <w:rPr>
          <w:rFonts w:hint="cs"/>
          <w:rtl/>
        </w:rPr>
      </w:pPr>
      <w:r>
        <w:rPr>
          <w:rFonts w:hint="cs"/>
          <w:rtl/>
        </w:rPr>
        <w:t>תודה לחבר הכנסת טלב אלסאנע. חבר הכנסת אריה אלדד, בבקשה.</w:t>
      </w:r>
    </w:p>
    <w:p w14:paraId="33A57DA1" w14:textId="77777777" w:rsidR="00000000" w:rsidRDefault="00B90FE9">
      <w:pPr>
        <w:pStyle w:val="a0"/>
        <w:rPr>
          <w:rFonts w:hint="cs"/>
          <w:rtl/>
        </w:rPr>
      </w:pPr>
    </w:p>
    <w:p w14:paraId="6ED148E0" w14:textId="77777777" w:rsidR="00000000" w:rsidRDefault="00B90FE9">
      <w:pPr>
        <w:pStyle w:val="a"/>
        <w:rPr>
          <w:rtl/>
        </w:rPr>
      </w:pPr>
      <w:bookmarkStart w:id="56" w:name="FS000000549T14_01_2004_12_05_58C"/>
      <w:bookmarkStart w:id="57" w:name="FS000001055T14_01_2004_12_06_05"/>
      <w:bookmarkStart w:id="58" w:name="_Toc75077130"/>
      <w:bookmarkEnd w:id="56"/>
      <w:bookmarkEnd w:id="57"/>
      <w:r>
        <w:rPr>
          <w:rtl/>
        </w:rPr>
        <w:t>אריה אלדד (ה</w:t>
      </w:r>
      <w:r>
        <w:rPr>
          <w:rtl/>
        </w:rPr>
        <w:t>איחוד הלאומי - ישראל ביתנו):</w:t>
      </w:r>
      <w:bookmarkEnd w:id="58"/>
    </w:p>
    <w:p w14:paraId="6DE5ACD6" w14:textId="77777777" w:rsidR="00000000" w:rsidRDefault="00B90FE9">
      <w:pPr>
        <w:pStyle w:val="a0"/>
        <w:rPr>
          <w:rtl/>
        </w:rPr>
      </w:pPr>
    </w:p>
    <w:p w14:paraId="1F248A80" w14:textId="77777777" w:rsidR="00000000" w:rsidRDefault="00B90FE9">
      <w:pPr>
        <w:pStyle w:val="a0"/>
        <w:rPr>
          <w:rFonts w:hint="cs"/>
          <w:rtl/>
        </w:rPr>
      </w:pPr>
      <w:r>
        <w:rPr>
          <w:rFonts w:hint="cs"/>
          <w:rtl/>
        </w:rPr>
        <w:t>אדוני סגן שר הביטחון, שמענו בשבועות האחרונים שיש כוונה משמעותית להקל את הכתרים והסגרים, להסיר מחסומים. אתמול שמענו קריאות נרחבות בעקבות השידור בטלוויזיה לבטל את כלל המחסומים. הפיגועים אתמול בלילה והבוקר משנים אולי את תמונת המצ</w:t>
      </w:r>
      <w:r>
        <w:rPr>
          <w:rFonts w:hint="cs"/>
          <w:rtl/>
        </w:rPr>
        <w:t>ב אצלכם. האם יש כוונה להחזיר את המצב לקדמותו?</w:t>
      </w:r>
    </w:p>
    <w:p w14:paraId="57E2149C" w14:textId="77777777" w:rsidR="00000000" w:rsidRDefault="00B90FE9">
      <w:pPr>
        <w:pStyle w:val="a0"/>
        <w:ind w:firstLine="0"/>
        <w:rPr>
          <w:rFonts w:hint="cs"/>
          <w:rtl/>
        </w:rPr>
      </w:pPr>
    </w:p>
    <w:p w14:paraId="173D82C9" w14:textId="77777777" w:rsidR="00000000" w:rsidRDefault="00B90FE9">
      <w:pPr>
        <w:pStyle w:val="af1"/>
        <w:rPr>
          <w:rtl/>
        </w:rPr>
      </w:pPr>
    </w:p>
    <w:p w14:paraId="2DCF11E4" w14:textId="77777777" w:rsidR="00000000" w:rsidRDefault="00B90FE9">
      <w:pPr>
        <w:pStyle w:val="af1"/>
        <w:rPr>
          <w:rtl/>
        </w:rPr>
      </w:pPr>
      <w:r>
        <w:rPr>
          <w:rtl/>
        </w:rPr>
        <w:t>היו"ר ראובן ריבלין:</w:t>
      </w:r>
    </w:p>
    <w:p w14:paraId="7BEE2C7E" w14:textId="77777777" w:rsidR="00000000" w:rsidRDefault="00B90FE9">
      <w:pPr>
        <w:pStyle w:val="a0"/>
        <w:rPr>
          <w:rtl/>
        </w:rPr>
      </w:pPr>
    </w:p>
    <w:p w14:paraId="7B2DE7B7" w14:textId="77777777" w:rsidR="00000000" w:rsidRDefault="00B90FE9">
      <w:pPr>
        <w:pStyle w:val="a0"/>
        <w:rPr>
          <w:rFonts w:hint="cs"/>
          <w:rtl/>
        </w:rPr>
      </w:pPr>
      <w:r>
        <w:rPr>
          <w:rFonts w:hint="cs"/>
          <w:rtl/>
        </w:rPr>
        <w:t>חבר הכנסת אלדד, אנחנו מכבדים את אדוני מאוד, למרות היותו רק שנה בכנסת. פה נשאלה שאלה, השאלה על-ידי השואל המרכזי, שהיא אחת משתיים. אחת משתיים, או שזה מעשה חמור ביותר שצריכים לתת עליו תשובה,</w:t>
      </w:r>
      <w:r>
        <w:rPr>
          <w:rFonts w:hint="cs"/>
          <w:rtl/>
        </w:rPr>
        <w:t xml:space="preserve"> או שזאת עלילת דם נוראה, שצריך לדחות אותה מכול וכול. לא כדאי לערב עכשיו בנושאים חשובים, באופן נגרר לשאלה מרכזית. חשבתי שלאדוני יש - - - </w:t>
      </w:r>
    </w:p>
    <w:p w14:paraId="2B1F40C2" w14:textId="77777777" w:rsidR="00000000" w:rsidRDefault="00B90FE9">
      <w:pPr>
        <w:pStyle w:val="a0"/>
        <w:rPr>
          <w:rtl/>
        </w:rPr>
      </w:pPr>
    </w:p>
    <w:p w14:paraId="69040DE4" w14:textId="77777777" w:rsidR="00000000" w:rsidRDefault="00B90FE9">
      <w:pPr>
        <w:pStyle w:val="a0"/>
        <w:rPr>
          <w:rFonts w:hint="cs"/>
          <w:rtl/>
        </w:rPr>
      </w:pPr>
      <w:r>
        <w:rPr>
          <w:rFonts w:hint="cs"/>
          <w:rtl/>
        </w:rPr>
        <w:t>חבר הכנסת טיבי, היה לך משהו מיוחד לומר על העניין הזה? חבר הכנסת ברכה, השר משיב לך. נא לשבת מפאת כבוד סגן השר, אבל גם מ</w:t>
      </w:r>
      <w:r>
        <w:rPr>
          <w:rFonts w:hint="cs"/>
          <w:rtl/>
        </w:rPr>
        <w:t xml:space="preserve">פאת כבוד השאלה. אני אישרתי את השאלה כי אני רואה אותה בחומרה רבה, ואני רוצה לשמוע מצה"ל בצורה מפורשת ביותר האם קרה דבר כזה, או שמא חלילה יש פה איזו עלילה נוראית נוספת. אנחנו רוצים לשמוע וסגן השר ישיב בצורה ברורה. </w:t>
      </w:r>
    </w:p>
    <w:p w14:paraId="5B95E59A" w14:textId="77777777" w:rsidR="00000000" w:rsidRDefault="00B90FE9">
      <w:pPr>
        <w:pStyle w:val="a0"/>
        <w:rPr>
          <w:rFonts w:hint="cs"/>
          <w:rtl/>
        </w:rPr>
      </w:pPr>
    </w:p>
    <w:p w14:paraId="209635DD" w14:textId="77777777" w:rsidR="00000000" w:rsidRDefault="00B90FE9">
      <w:pPr>
        <w:pStyle w:val="af0"/>
        <w:rPr>
          <w:rtl/>
        </w:rPr>
      </w:pPr>
      <w:r>
        <w:rPr>
          <w:rFonts w:hint="eastAsia"/>
          <w:rtl/>
        </w:rPr>
        <w:t>מוחמד</w:t>
      </w:r>
      <w:r>
        <w:rPr>
          <w:rtl/>
        </w:rPr>
        <w:t xml:space="preserve"> ברכה (חד"ש-תע"ל):</w:t>
      </w:r>
    </w:p>
    <w:p w14:paraId="3D9D2EDC" w14:textId="77777777" w:rsidR="00000000" w:rsidRDefault="00B90FE9">
      <w:pPr>
        <w:pStyle w:val="a0"/>
        <w:rPr>
          <w:rFonts w:hint="cs"/>
          <w:rtl/>
        </w:rPr>
      </w:pPr>
    </w:p>
    <w:p w14:paraId="521B8404" w14:textId="77777777" w:rsidR="00000000" w:rsidRDefault="00B90FE9">
      <w:pPr>
        <w:pStyle w:val="a0"/>
        <w:rPr>
          <w:rFonts w:hint="cs"/>
          <w:rtl/>
        </w:rPr>
      </w:pPr>
      <w:r>
        <w:rPr>
          <w:rFonts w:hint="cs"/>
          <w:rtl/>
        </w:rPr>
        <w:t>לשאילתא  צירפתי א</w:t>
      </w:r>
      <w:r>
        <w:rPr>
          <w:rFonts w:hint="cs"/>
          <w:rtl/>
        </w:rPr>
        <w:t xml:space="preserve">ת הדוח עם השמות בערבית. </w:t>
      </w:r>
    </w:p>
    <w:p w14:paraId="04A45BFB" w14:textId="77777777" w:rsidR="00000000" w:rsidRDefault="00B90FE9">
      <w:pPr>
        <w:pStyle w:val="a0"/>
        <w:rPr>
          <w:rFonts w:hint="cs"/>
          <w:rtl/>
        </w:rPr>
      </w:pPr>
    </w:p>
    <w:p w14:paraId="30696D73" w14:textId="77777777" w:rsidR="00000000" w:rsidRDefault="00B90FE9">
      <w:pPr>
        <w:pStyle w:val="af1"/>
        <w:rPr>
          <w:rtl/>
        </w:rPr>
      </w:pPr>
      <w:r>
        <w:rPr>
          <w:rtl/>
        </w:rPr>
        <w:t>היו"ר ראובן ריבלין:</w:t>
      </w:r>
    </w:p>
    <w:p w14:paraId="57989045" w14:textId="77777777" w:rsidR="00000000" w:rsidRDefault="00B90FE9">
      <w:pPr>
        <w:pStyle w:val="a0"/>
        <w:rPr>
          <w:rtl/>
        </w:rPr>
      </w:pPr>
    </w:p>
    <w:p w14:paraId="12E38973" w14:textId="77777777" w:rsidR="00000000" w:rsidRDefault="00B90FE9">
      <w:pPr>
        <w:pStyle w:val="a0"/>
        <w:rPr>
          <w:rFonts w:hint="cs"/>
          <w:rtl/>
        </w:rPr>
      </w:pPr>
      <w:r>
        <w:rPr>
          <w:rFonts w:hint="cs"/>
          <w:rtl/>
        </w:rPr>
        <w:t xml:space="preserve">ראיתי. אני הייתי בטוח שהדוח הוגש לצה"ל. ממך הבנתי עכשיו אחרת. </w:t>
      </w:r>
    </w:p>
    <w:p w14:paraId="3E1CC736" w14:textId="77777777" w:rsidR="00000000" w:rsidRDefault="00B90FE9">
      <w:pPr>
        <w:pStyle w:val="a0"/>
        <w:rPr>
          <w:rFonts w:hint="cs"/>
          <w:rtl/>
        </w:rPr>
      </w:pPr>
    </w:p>
    <w:p w14:paraId="71133290" w14:textId="77777777" w:rsidR="00000000" w:rsidRDefault="00B90FE9">
      <w:pPr>
        <w:pStyle w:val="a"/>
        <w:rPr>
          <w:rtl/>
        </w:rPr>
      </w:pPr>
      <w:bookmarkStart w:id="59" w:name="FS000000464T14_01_2004_12_13_07"/>
      <w:bookmarkStart w:id="60" w:name="_Toc75077131"/>
      <w:bookmarkEnd w:id="59"/>
      <w:r>
        <w:rPr>
          <w:rFonts w:hint="eastAsia"/>
          <w:rtl/>
        </w:rPr>
        <w:t>סגן</w:t>
      </w:r>
      <w:r>
        <w:rPr>
          <w:rtl/>
        </w:rPr>
        <w:t xml:space="preserve"> שר הביטחון זאב בוים:</w:t>
      </w:r>
      <w:bookmarkEnd w:id="60"/>
    </w:p>
    <w:p w14:paraId="0887B740" w14:textId="77777777" w:rsidR="00000000" w:rsidRDefault="00B90FE9">
      <w:pPr>
        <w:pStyle w:val="a0"/>
        <w:rPr>
          <w:rFonts w:hint="cs"/>
          <w:rtl/>
        </w:rPr>
      </w:pPr>
    </w:p>
    <w:p w14:paraId="598DCC51" w14:textId="77777777" w:rsidR="00000000" w:rsidRDefault="00B90FE9">
      <w:pPr>
        <w:pStyle w:val="a0"/>
        <w:rPr>
          <w:rFonts w:hint="cs"/>
          <w:rtl/>
        </w:rPr>
      </w:pPr>
      <w:r>
        <w:rPr>
          <w:rFonts w:hint="cs"/>
          <w:rtl/>
        </w:rPr>
        <w:t>אדוני היושב-ראש, חבר הכנסת ברכה, קודם כול הדוח שעליו מדבר חבר הכנסת ברכה - אנחנו לא מכירים אותו, אנחנו לא יודעים על איז</w:t>
      </w:r>
      <w:r>
        <w:rPr>
          <w:rFonts w:hint="cs"/>
          <w:rtl/>
        </w:rPr>
        <w:t>ה דוח מדובר. אני חושב שבכלל השאילתא, כמו שהיא הופנתה, אם יש טענה אלינו, סליחה שאני מעביר את הטענה חזרה. השאילתא לא נותנת באמת כלים, שחלק אתה פירטת פה, כדי לבוא ולבדוק.</w:t>
      </w:r>
    </w:p>
    <w:p w14:paraId="2FE436DD" w14:textId="77777777" w:rsidR="00000000" w:rsidRDefault="00B90FE9">
      <w:pPr>
        <w:pStyle w:val="a0"/>
        <w:rPr>
          <w:rFonts w:hint="cs"/>
          <w:rtl/>
        </w:rPr>
      </w:pPr>
    </w:p>
    <w:p w14:paraId="6119844A" w14:textId="77777777" w:rsidR="00000000" w:rsidRDefault="00B90FE9">
      <w:pPr>
        <w:pStyle w:val="af0"/>
        <w:rPr>
          <w:rtl/>
        </w:rPr>
      </w:pPr>
      <w:r>
        <w:rPr>
          <w:rFonts w:hint="eastAsia"/>
          <w:rtl/>
        </w:rPr>
        <w:t>מוחמד</w:t>
      </w:r>
      <w:r>
        <w:rPr>
          <w:rtl/>
        </w:rPr>
        <w:t xml:space="preserve"> ברכה (חד"ש-תע"ל):</w:t>
      </w:r>
    </w:p>
    <w:p w14:paraId="2AF4FA14" w14:textId="77777777" w:rsidR="00000000" w:rsidRDefault="00B90FE9">
      <w:pPr>
        <w:pStyle w:val="a0"/>
        <w:rPr>
          <w:rFonts w:hint="cs"/>
          <w:rtl/>
        </w:rPr>
      </w:pPr>
    </w:p>
    <w:p w14:paraId="132A9A06" w14:textId="77777777" w:rsidR="00000000" w:rsidRDefault="00B90FE9">
      <w:pPr>
        <w:pStyle w:val="a0"/>
        <w:rPr>
          <w:rFonts w:hint="cs"/>
          <w:rtl/>
        </w:rPr>
      </w:pPr>
      <w:r>
        <w:rPr>
          <w:rFonts w:hint="cs"/>
          <w:rtl/>
        </w:rPr>
        <w:t>את כל הפירוט שלחתי לך. למה הוא אומר שהוא לא קיבל? אבל הוא קיבל</w:t>
      </w:r>
      <w:r>
        <w:rPr>
          <w:rFonts w:hint="cs"/>
          <w:rtl/>
        </w:rPr>
        <w:t xml:space="preserve">. </w:t>
      </w:r>
    </w:p>
    <w:p w14:paraId="646399F7" w14:textId="77777777" w:rsidR="00000000" w:rsidRDefault="00B90FE9">
      <w:pPr>
        <w:pStyle w:val="a0"/>
        <w:ind w:firstLine="0"/>
        <w:rPr>
          <w:rFonts w:hint="cs"/>
          <w:rtl/>
        </w:rPr>
      </w:pPr>
    </w:p>
    <w:p w14:paraId="5C168500" w14:textId="77777777" w:rsidR="00000000" w:rsidRDefault="00B90FE9">
      <w:pPr>
        <w:pStyle w:val="-"/>
        <w:rPr>
          <w:rtl/>
        </w:rPr>
      </w:pPr>
      <w:bookmarkStart w:id="61" w:name="FS000000464T14_01_2004_12_14_55C"/>
      <w:bookmarkEnd w:id="61"/>
      <w:r>
        <w:rPr>
          <w:rtl/>
        </w:rPr>
        <w:t>סגן שר הביטחון זאב בוים:</w:t>
      </w:r>
    </w:p>
    <w:p w14:paraId="66F93CE5" w14:textId="77777777" w:rsidR="00000000" w:rsidRDefault="00B90FE9">
      <w:pPr>
        <w:pStyle w:val="a0"/>
        <w:rPr>
          <w:rtl/>
        </w:rPr>
      </w:pPr>
    </w:p>
    <w:p w14:paraId="02A20C9D" w14:textId="77777777" w:rsidR="00000000" w:rsidRDefault="00B90FE9">
      <w:pPr>
        <w:pStyle w:val="a0"/>
        <w:rPr>
          <w:rFonts w:hint="cs"/>
          <w:rtl/>
        </w:rPr>
      </w:pPr>
      <w:r>
        <w:rPr>
          <w:rFonts w:hint="cs"/>
          <w:rtl/>
        </w:rPr>
        <w:t xml:space="preserve">אני קיבלתי את השאילתא. </w:t>
      </w:r>
    </w:p>
    <w:p w14:paraId="1DCA9A56" w14:textId="77777777" w:rsidR="00000000" w:rsidRDefault="00B90FE9">
      <w:pPr>
        <w:pStyle w:val="a0"/>
        <w:rPr>
          <w:rFonts w:hint="cs"/>
          <w:rtl/>
        </w:rPr>
      </w:pPr>
    </w:p>
    <w:p w14:paraId="008F8AAC" w14:textId="77777777" w:rsidR="00000000" w:rsidRDefault="00B90FE9">
      <w:pPr>
        <w:pStyle w:val="af1"/>
        <w:rPr>
          <w:rtl/>
        </w:rPr>
      </w:pPr>
      <w:r>
        <w:rPr>
          <w:rtl/>
        </w:rPr>
        <w:t>היו"ר ראובן ריבלין:</w:t>
      </w:r>
    </w:p>
    <w:p w14:paraId="1DC7A029" w14:textId="77777777" w:rsidR="00000000" w:rsidRDefault="00B90FE9">
      <w:pPr>
        <w:pStyle w:val="a0"/>
        <w:rPr>
          <w:rtl/>
        </w:rPr>
      </w:pPr>
    </w:p>
    <w:p w14:paraId="0E57F6CD" w14:textId="77777777" w:rsidR="00000000" w:rsidRDefault="00B90FE9">
      <w:pPr>
        <w:pStyle w:val="a0"/>
        <w:rPr>
          <w:rFonts w:hint="cs"/>
          <w:rtl/>
        </w:rPr>
      </w:pPr>
      <w:r>
        <w:rPr>
          <w:rFonts w:hint="cs"/>
          <w:rtl/>
        </w:rPr>
        <w:t xml:space="preserve">הוא אומר. אדוני אחר כך יעיר את הערותיו בכל דרך שהוא ימצא לנכון. </w:t>
      </w:r>
    </w:p>
    <w:p w14:paraId="5FA3D466" w14:textId="77777777" w:rsidR="00000000" w:rsidRDefault="00B90FE9">
      <w:pPr>
        <w:pStyle w:val="a0"/>
        <w:rPr>
          <w:rFonts w:hint="cs"/>
          <w:rtl/>
        </w:rPr>
      </w:pPr>
    </w:p>
    <w:p w14:paraId="2B183EE9" w14:textId="77777777" w:rsidR="00000000" w:rsidRDefault="00B90FE9">
      <w:pPr>
        <w:pStyle w:val="-"/>
        <w:rPr>
          <w:rtl/>
        </w:rPr>
      </w:pPr>
      <w:bookmarkStart w:id="62" w:name="FS000000464T14_01_2004_12_15_29C"/>
      <w:bookmarkEnd w:id="62"/>
      <w:r>
        <w:rPr>
          <w:rtl/>
        </w:rPr>
        <w:t>סגן שר הביטחון זאב בוים:</w:t>
      </w:r>
    </w:p>
    <w:p w14:paraId="5C323760" w14:textId="77777777" w:rsidR="00000000" w:rsidRDefault="00B90FE9">
      <w:pPr>
        <w:pStyle w:val="a0"/>
        <w:rPr>
          <w:rtl/>
        </w:rPr>
      </w:pPr>
    </w:p>
    <w:p w14:paraId="0D8349B3" w14:textId="77777777" w:rsidR="00000000" w:rsidRDefault="00B90FE9">
      <w:pPr>
        <w:pStyle w:val="a0"/>
        <w:rPr>
          <w:rFonts w:hint="cs"/>
          <w:rtl/>
        </w:rPr>
      </w:pPr>
      <w:r>
        <w:rPr>
          <w:rFonts w:hint="cs"/>
          <w:rtl/>
        </w:rPr>
        <w:t>אתה עצמך אמרת שהרופא נתן איזו אמירה לעיתונות. זה לא דוח, זה לא דוח. תביא דוח רפואי, תצרף</w:t>
      </w:r>
      <w:r>
        <w:rPr>
          <w:rFonts w:hint="cs"/>
          <w:rtl/>
        </w:rPr>
        <w:t xml:space="preserve"> דוח רפואי. זה שמישהו עשה מסיבת עיתונאים וחגג על המסכנים האלה שנפגעו, זה לא שום דבר. זה לא רציני. אם אתה רוצה בדיקה רצינית, תביא נתונים. מה שאתה עשית פה, בעיקר המאמץ לתת לנו את התיאורים הפלסטיים, איך נראו, מה שמעו והשמועות של השכנים, כבר אמר היושב-ראש - מז</w:t>
      </w:r>
      <w:r>
        <w:rPr>
          <w:rFonts w:hint="cs"/>
          <w:rtl/>
        </w:rPr>
        <w:t xml:space="preserve">ה נודף ריח של עלילה. </w:t>
      </w:r>
    </w:p>
    <w:p w14:paraId="00AF1A1E" w14:textId="77777777" w:rsidR="00000000" w:rsidRDefault="00B90FE9">
      <w:pPr>
        <w:pStyle w:val="a0"/>
        <w:rPr>
          <w:rFonts w:hint="cs"/>
          <w:rtl/>
        </w:rPr>
      </w:pPr>
    </w:p>
    <w:p w14:paraId="5889AC51" w14:textId="77777777" w:rsidR="00000000" w:rsidRDefault="00B90FE9">
      <w:pPr>
        <w:pStyle w:val="af0"/>
        <w:rPr>
          <w:rtl/>
        </w:rPr>
      </w:pPr>
      <w:r>
        <w:rPr>
          <w:rFonts w:hint="eastAsia"/>
          <w:rtl/>
        </w:rPr>
        <w:t>מוחמד</w:t>
      </w:r>
      <w:r>
        <w:rPr>
          <w:rtl/>
        </w:rPr>
        <w:t xml:space="preserve"> ברכה (חד"ש-תע"ל):</w:t>
      </w:r>
    </w:p>
    <w:p w14:paraId="34A47AD7" w14:textId="77777777" w:rsidR="00000000" w:rsidRDefault="00B90FE9">
      <w:pPr>
        <w:pStyle w:val="a0"/>
        <w:rPr>
          <w:rFonts w:hint="cs"/>
          <w:rtl/>
        </w:rPr>
      </w:pPr>
    </w:p>
    <w:p w14:paraId="25096020" w14:textId="77777777" w:rsidR="00000000" w:rsidRDefault="00B90FE9">
      <w:pPr>
        <w:pStyle w:val="a0"/>
        <w:rPr>
          <w:rFonts w:hint="cs"/>
          <w:rtl/>
        </w:rPr>
      </w:pPr>
      <w:r>
        <w:rPr>
          <w:rFonts w:hint="cs"/>
          <w:rtl/>
        </w:rPr>
        <w:t xml:space="preserve">האם אתה מוכן לחקור? </w:t>
      </w:r>
    </w:p>
    <w:p w14:paraId="73B9732E" w14:textId="77777777" w:rsidR="00000000" w:rsidRDefault="00B90FE9">
      <w:pPr>
        <w:pStyle w:val="a0"/>
        <w:rPr>
          <w:rFonts w:hint="cs"/>
          <w:rtl/>
        </w:rPr>
      </w:pPr>
    </w:p>
    <w:p w14:paraId="2C849776" w14:textId="77777777" w:rsidR="00000000" w:rsidRDefault="00B90FE9">
      <w:pPr>
        <w:pStyle w:val="-"/>
        <w:rPr>
          <w:rtl/>
        </w:rPr>
      </w:pPr>
      <w:bookmarkStart w:id="63" w:name="FS000000464T14_01_2004_11_56_13C"/>
      <w:bookmarkEnd w:id="63"/>
      <w:r>
        <w:rPr>
          <w:rtl/>
        </w:rPr>
        <w:t>סגן שר הביטחון זאב בוים:</w:t>
      </w:r>
    </w:p>
    <w:p w14:paraId="75B34522" w14:textId="77777777" w:rsidR="00000000" w:rsidRDefault="00B90FE9">
      <w:pPr>
        <w:pStyle w:val="a0"/>
        <w:rPr>
          <w:rtl/>
        </w:rPr>
      </w:pPr>
    </w:p>
    <w:p w14:paraId="79701D30" w14:textId="77777777" w:rsidR="00000000" w:rsidRDefault="00B90FE9">
      <w:pPr>
        <w:pStyle w:val="a0"/>
        <w:rPr>
          <w:rFonts w:hint="cs"/>
          <w:rtl/>
        </w:rPr>
      </w:pPr>
      <w:r>
        <w:rPr>
          <w:rFonts w:hint="cs"/>
          <w:rtl/>
        </w:rPr>
        <w:t xml:space="preserve">אנחנו חוקרים כל מקרה שידוע. כל תלונה שנשמעת, נחקרת. זה מה שעושה הצבא. זה נוהל ברור. זה לא דבר יוצא דופן. מה זה אני מוכן לחקור? תביא את הנתונים, תביא את הדוח של </w:t>
      </w:r>
      <w:r>
        <w:rPr>
          <w:rFonts w:hint="cs"/>
          <w:rtl/>
        </w:rPr>
        <w:t xml:space="preserve">הרופא, כדי שיהיה לנו במה להיאחז. ניסינו לבדוק את הנושא הזה לפי הפנייה הכללית שלך, ולא מצאנו שום דבר. נכון לרגע זה, זה נשמע כמו עלילה, והיו כאלה בעבר. </w:t>
      </w:r>
    </w:p>
    <w:p w14:paraId="5D1CB3BF" w14:textId="77777777" w:rsidR="00000000" w:rsidRDefault="00B90FE9">
      <w:pPr>
        <w:pStyle w:val="a0"/>
        <w:ind w:firstLine="0"/>
        <w:rPr>
          <w:rFonts w:hint="cs"/>
          <w:rtl/>
        </w:rPr>
      </w:pPr>
    </w:p>
    <w:p w14:paraId="31288339" w14:textId="77777777" w:rsidR="00000000" w:rsidRDefault="00B90FE9">
      <w:pPr>
        <w:pStyle w:val="af0"/>
        <w:rPr>
          <w:rtl/>
        </w:rPr>
      </w:pPr>
      <w:r>
        <w:rPr>
          <w:rFonts w:hint="eastAsia"/>
          <w:rtl/>
        </w:rPr>
        <w:t>מוחמד</w:t>
      </w:r>
      <w:r>
        <w:rPr>
          <w:rtl/>
        </w:rPr>
        <w:t xml:space="preserve"> ברכה (חד"ש-תע"ל):</w:t>
      </w:r>
    </w:p>
    <w:p w14:paraId="7A3EFD91" w14:textId="77777777" w:rsidR="00000000" w:rsidRDefault="00B90FE9">
      <w:pPr>
        <w:pStyle w:val="a0"/>
        <w:rPr>
          <w:rFonts w:hint="cs"/>
          <w:rtl/>
        </w:rPr>
      </w:pPr>
    </w:p>
    <w:p w14:paraId="5D92980A" w14:textId="77777777" w:rsidR="00000000" w:rsidRDefault="00B90FE9">
      <w:pPr>
        <w:pStyle w:val="a0"/>
        <w:rPr>
          <w:rFonts w:hint="cs"/>
          <w:rtl/>
        </w:rPr>
      </w:pPr>
      <w:r>
        <w:rPr>
          <w:rFonts w:hint="cs"/>
          <w:rtl/>
        </w:rPr>
        <w:t>האם יש להם דמיון?</w:t>
      </w:r>
    </w:p>
    <w:p w14:paraId="5BDF94EB" w14:textId="77777777" w:rsidR="00000000" w:rsidRDefault="00B90FE9">
      <w:pPr>
        <w:pStyle w:val="a0"/>
        <w:rPr>
          <w:rFonts w:hint="cs"/>
          <w:rtl/>
        </w:rPr>
      </w:pPr>
    </w:p>
    <w:p w14:paraId="2B60DAAE" w14:textId="77777777" w:rsidR="00000000" w:rsidRDefault="00B90FE9">
      <w:pPr>
        <w:pStyle w:val="-"/>
        <w:rPr>
          <w:rtl/>
        </w:rPr>
      </w:pPr>
      <w:r>
        <w:rPr>
          <w:rtl/>
        </w:rPr>
        <w:t>סגן שר הביטחון זאב בוים:</w:t>
      </w:r>
    </w:p>
    <w:p w14:paraId="3DB220D9" w14:textId="77777777" w:rsidR="00000000" w:rsidRDefault="00B90FE9">
      <w:pPr>
        <w:pStyle w:val="a0"/>
        <w:rPr>
          <w:rFonts w:hint="cs"/>
          <w:rtl/>
        </w:rPr>
      </w:pPr>
    </w:p>
    <w:p w14:paraId="75A3044A" w14:textId="77777777" w:rsidR="00000000" w:rsidRDefault="00B90FE9">
      <w:pPr>
        <w:pStyle w:val="a0"/>
        <w:rPr>
          <w:rFonts w:hint="cs"/>
          <w:rtl/>
        </w:rPr>
      </w:pPr>
      <w:r>
        <w:rPr>
          <w:rFonts w:hint="cs"/>
          <w:rtl/>
        </w:rPr>
        <w:t>כן. הרבה דמיון. האם זה דבר חדש, הד</w:t>
      </w:r>
      <w:r>
        <w:rPr>
          <w:rFonts w:hint="cs"/>
          <w:rtl/>
        </w:rPr>
        <w:t xml:space="preserve">מיון הפורה של האנשים והניסיון להעליל על צה"ל? זה לא רק בשטח שם, גם פה יש אנשים שמעלילים על צה"ל. </w:t>
      </w:r>
    </w:p>
    <w:p w14:paraId="09E87476" w14:textId="77777777" w:rsidR="00000000" w:rsidRDefault="00B90FE9">
      <w:pPr>
        <w:pStyle w:val="a0"/>
        <w:rPr>
          <w:rFonts w:hint="cs"/>
          <w:rtl/>
        </w:rPr>
      </w:pPr>
    </w:p>
    <w:p w14:paraId="35C883CC" w14:textId="77777777" w:rsidR="00000000" w:rsidRDefault="00B90FE9">
      <w:pPr>
        <w:pStyle w:val="af0"/>
        <w:rPr>
          <w:rtl/>
        </w:rPr>
      </w:pPr>
      <w:r>
        <w:rPr>
          <w:rFonts w:hint="eastAsia"/>
          <w:rtl/>
        </w:rPr>
        <w:t>מוחמד</w:t>
      </w:r>
      <w:r>
        <w:rPr>
          <w:rtl/>
        </w:rPr>
        <w:t xml:space="preserve"> ברכה (חד"ש-תע"ל):</w:t>
      </w:r>
    </w:p>
    <w:p w14:paraId="6874F409" w14:textId="77777777" w:rsidR="00000000" w:rsidRDefault="00B90FE9">
      <w:pPr>
        <w:pStyle w:val="a0"/>
        <w:rPr>
          <w:rFonts w:hint="cs"/>
          <w:rtl/>
        </w:rPr>
      </w:pPr>
    </w:p>
    <w:p w14:paraId="69C2EFAF" w14:textId="77777777" w:rsidR="00000000" w:rsidRDefault="00B90FE9">
      <w:pPr>
        <w:pStyle w:val="a0"/>
        <w:rPr>
          <w:rFonts w:hint="cs"/>
          <w:rtl/>
        </w:rPr>
      </w:pPr>
      <w:r>
        <w:rPr>
          <w:rFonts w:hint="cs"/>
          <w:rtl/>
        </w:rPr>
        <w:t>מה זה?</w:t>
      </w:r>
    </w:p>
    <w:p w14:paraId="7671F46C" w14:textId="77777777" w:rsidR="00000000" w:rsidRDefault="00B90FE9">
      <w:pPr>
        <w:pStyle w:val="a0"/>
        <w:rPr>
          <w:rFonts w:hint="cs"/>
          <w:rtl/>
        </w:rPr>
      </w:pPr>
    </w:p>
    <w:p w14:paraId="0CBACA00" w14:textId="77777777" w:rsidR="00000000" w:rsidRDefault="00B90FE9">
      <w:pPr>
        <w:pStyle w:val="af0"/>
        <w:rPr>
          <w:rtl/>
        </w:rPr>
      </w:pPr>
      <w:r>
        <w:rPr>
          <w:rFonts w:hint="eastAsia"/>
          <w:rtl/>
        </w:rPr>
        <w:t>אחמד</w:t>
      </w:r>
      <w:r>
        <w:rPr>
          <w:rtl/>
        </w:rPr>
        <w:t xml:space="preserve"> טיבי (חד"ש-תע"ל):</w:t>
      </w:r>
    </w:p>
    <w:p w14:paraId="74E411BA" w14:textId="77777777" w:rsidR="00000000" w:rsidRDefault="00B90FE9">
      <w:pPr>
        <w:pStyle w:val="a0"/>
        <w:rPr>
          <w:rFonts w:hint="cs"/>
          <w:rtl/>
        </w:rPr>
      </w:pPr>
    </w:p>
    <w:p w14:paraId="6C890175" w14:textId="77777777" w:rsidR="00000000" w:rsidRDefault="00B90FE9">
      <w:pPr>
        <w:pStyle w:val="a0"/>
        <w:ind w:firstLine="0"/>
        <w:rPr>
          <w:rFonts w:hint="cs"/>
          <w:rtl/>
        </w:rPr>
      </w:pPr>
      <w:r>
        <w:rPr>
          <w:rFonts w:hint="cs"/>
          <w:rtl/>
        </w:rPr>
        <w:tab/>
        <w:t>לחבר הכנסת יש הצעה.</w:t>
      </w:r>
    </w:p>
    <w:p w14:paraId="5F09CD21" w14:textId="77777777" w:rsidR="00000000" w:rsidRDefault="00B90FE9">
      <w:pPr>
        <w:pStyle w:val="a0"/>
        <w:ind w:firstLine="0"/>
        <w:rPr>
          <w:rFonts w:hint="cs"/>
          <w:rtl/>
        </w:rPr>
      </w:pPr>
    </w:p>
    <w:p w14:paraId="160F4CEC" w14:textId="77777777" w:rsidR="00000000" w:rsidRDefault="00B90FE9">
      <w:pPr>
        <w:pStyle w:val="-"/>
        <w:rPr>
          <w:rtl/>
        </w:rPr>
      </w:pPr>
      <w:bookmarkStart w:id="64" w:name="FS000000464T14_01_2004_12_03_56C"/>
      <w:bookmarkEnd w:id="64"/>
      <w:r>
        <w:rPr>
          <w:rtl/>
        </w:rPr>
        <w:t>סגן שר הביטחון זאב בוים:</w:t>
      </w:r>
    </w:p>
    <w:p w14:paraId="6406BCB8" w14:textId="77777777" w:rsidR="00000000" w:rsidRDefault="00B90FE9">
      <w:pPr>
        <w:pStyle w:val="a0"/>
        <w:rPr>
          <w:rtl/>
        </w:rPr>
      </w:pPr>
    </w:p>
    <w:p w14:paraId="7182C784" w14:textId="77777777" w:rsidR="00000000" w:rsidRDefault="00B90FE9">
      <w:pPr>
        <w:pStyle w:val="a0"/>
        <w:rPr>
          <w:rFonts w:hint="cs"/>
          <w:rtl/>
        </w:rPr>
      </w:pPr>
      <w:r>
        <w:rPr>
          <w:rFonts w:hint="cs"/>
          <w:rtl/>
        </w:rPr>
        <w:t>חבר הכנסת טלב אלסאנע לא שאל שאלה. הוא נתן הצהרה ושמע</w:t>
      </w:r>
      <w:r>
        <w:rPr>
          <w:rFonts w:hint="cs"/>
          <w:rtl/>
        </w:rPr>
        <w:t xml:space="preserve">תי אותה. </w:t>
      </w:r>
    </w:p>
    <w:p w14:paraId="412D09A4" w14:textId="77777777" w:rsidR="00000000" w:rsidRDefault="00B90FE9">
      <w:pPr>
        <w:pStyle w:val="af0"/>
        <w:rPr>
          <w:rtl/>
        </w:rPr>
      </w:pPr>
    </w:p>
    <w:p w14:paraId="77D7A7A0" w14:textId="77777777" w:rsidR="00000000" w:rsidRDefault="00B90FE9">
      <w:pPr>
        <w:pStyle w:val="af0"/>
        <w:rPr>
          <w:rtl/>
        </w:rPr>
      </w:pPr>
      <w:r>
        <w:rPr>
          <w:rFonts w:hint="eastAsia"/>
          <w:rtl/>
        </w:rPr>
        <w:t>טלב</w:t>
      </w:r>
      <w:r>
        <w:rPr>
          <w:rtl/>
        </w:rPr>
        <w:t xml:space="preserve"> אלסאנע (רע"ם):</w:t>
      </w:r>
    </w:p>
    <w:p w14:paraId="2746972B" w14:textId="77777777" w:rsidR="00000000" w:rsidRDefault="00B90FE9">
      <w:pPr>
        <w:pStyle w:val="a0"/>
        <w:rPr>
          <w:rFonts w:hint="cs"/>
          <w:rtl/>
        </w:rPr>
      </w:pPr>
    </w:p>
    <w:p w14:paraId="5A2211C7" w14:textId="77777777" w:rsidR="00000000" w:rsidRDefault="00B90FE9">
      <w:pPr>
        <w:pStyle w:val="a0"/>
        <w:rPr>
          <w:rFonts w:hint="cs"/>
          <w:rtl/>
        </w:rPr>
      </w:pPr>
      <w:r>
        <w:rPr>
          <w:rFonts w:hint="cs"/>
          <w:rtl/>
        </w:rPr>
        <w:t xml:space="preserve">זו עובדה. זו המדיניות של צה"ל. </w:t>
      </w:r>
    </w:p>
    <w:p w14:paraId="6810F23B" w14:textId="77777777" w:rsidR="00000000" w:rsidRDefault="00B90FE9">
      <w:pPr>
        <w:pStyle w:val="a0"/>
        <w:rPr>
          <w:rFonts w:hint="cs"/>
          <w:rtl/>
        </w:rPr>
      </w:pPr>
    </w:p>
    <w:p w14:paraId="6D29B3B2" w14:textId="77777777" w:rsidR="00000000" w:rsidRDefault="00B90FE9">
      <w:pPr>
        <w:pStyle w:val="af1"/>
        <w:rPr>
          <w:rtl/>
        </w:rPr>
      </w:pPr>
      <w:r>
        <w:rPr>
          <w:rFonts w:hint="eastAsia"/>
          <w:rtl/>
        </w:rPr>
        <w:t>היו</w:t>
      </w:r>
      <w:r>
        <w:rPr>
          <w:rtl/>
        </w:rPr>
        <w:t>"ר ראובן ריבלין:</w:t>
      </w:r>
    </w:p>
    <w:p w14:paraId="73DFB3F0" w14:textId="77777777" w:rsidR="00000000" w:rsidRDefault="00B90FE9">
      <w:pPr>
        <w:pStyle w:val="a0"/>
        <w:rPr>
          <w:rFonts w:hint="cs"/>
          <w:rtl/>
        </w:rPr>
      </w:pPr>
    </w:p>
    <w:p w14:paraId="6806FD30" w14:textId="77777777" w:rsidR="00000000" w:rsidRDefault="00B90FE9">
      <w:pPr>
        <w:pStyle w:val="a0"/>
        <w:rPr>
          <w:rFonts w:hint="cs"/>
          <w:rtl/>
        </w:rPr>
      </w:pPr>
      <w:r>
        <w:rPr>
          <w:rFonts w:hint="cs"/>
          <w:rtl/>
        </w:rPr>
        <w:t>חבר הכנסת טלב אלסאנע, אתה שאלת שאלה. סגן השר נשאל על-ידי ברכה על עניין ספציפי, ואתה שאלת שאלה כללית, והוא יכול לענות או לא לענות לך. תגיש שאילתא מטעמך.</w:t>
      </w:r>
    </w:p>
    <w:p w14:paraId="6F2C1624" w14:textId="77777777" w:rsidR="00000000" w:rsidRDefault="00B90FE9">
      <w:pPr>
        <w:pStyle w:val="a0"/>
        <w:rPr>
          <w:rFonts w:hint="cs"/>
          <w:rtl/>
        </w:rPr>
      </w:pPr>
    </w:p>
    <w:p w14:paraId="095A5F03" w14:textId="77777777" w:rsidR="00000000" w:rsidRDefault="00B90FE9">
      <w:pPr>
        <w:pStyle w:val="-"/>
        <w:rPr>
          <w:rtl/>
        </w:rPr>
      </w:pPr>
      <w:bookmarkStart w:id="65" w:name="FS000000464T14_01_2004_12_06_56C"/>
      <w:bookmarkEnd w:id="65"/>
      <w:r>
        <w:rPr>
          <w:rtl/>
        </w:rPr>
        <w:t>סגן שר הביטחון זאב</w:t>
      </w:r>
      <w:r>
        <w:rPr>
          <w:rtl/>
        </w:rPr>
        <w:t xml:space="preserve"> בוים:</w:t>
      </w:r>
    </w:p>
    <w:p w14:paraId="6AFBBA59" w14:textId="77777777" w:rsidR="00000000" w:rsidRDefault="00B90FE9">
      <w:pPr>
        <w:pStyle w:val="a0"/>
        <w:rPr>
          <w:rtl/>
        </w:rPr>
      </w:pPr>
    </w:p>
    <w:p w14:paraId="5628D461" w14:textId="77777777" w:rsidR="00000000" w:rsidRDefault="00B90FE9">
      <w:pPr>
        <w:pStyle w:val="a0"/>
        <w:rPr>
          <w:rFonts w:hint="cs"/>
          <w:rtl/>
        </w:rPr>
      </w:pPr>
      <w:r>
        <w:rPr>
          <w:rFonts w:hint="cs"/>
          <w:rtl/>
        </w:rPr>
        <w:t xml:space="preserve">שמענו את הצהרתך על מדיניות צה"ל. אין פה שום שאלה, ואני לא מתכוון להגיב על ההצהרה שלך. </w:t>
      </w:r>
    </w:p>
    <w:p w14:paraId="77686460" w14:textId="77777777" w:rsidR="00000000" w:rsidRDefault="00B90FE9">
      <w:pPr>
        <w:pStyle w:val="a0"/>
        <w:rPr>
          <w:rFonts w:hint="cs"/>
          <w:rtl/>
        </w:rPr>
      </w:pPr>
    </w:p>
    <w:p w14:paraId="7ADFC097" w14:textId="77777777" w:rsidR="00000000" w:rsidRDefault="00B90FE9">
      <w:pPr>
        <w:pStyle w:val="af1"/>
        <w:rPr>
          <w:rtl/>
        </w:rPr>
      </w:pPr>
      <w:r>
        <w:rPr>
          <w:rtl/>
        </w:rPr>
        <w:t>היו"ר ראובן ריבלין:</w:t>
      </w:r>
    </w:p>
    <w:p w14:paraId="74EC5BA9" w14:textId="77777777" w:rsidR="00000000" w:rsidRDefault="00B90FE9">
      <w:pPr>
        <w:pStyle w:val="a0"/>
        <w:rPr>
          <w:rtl/>
        </w:rPr>
      </w:pPr>
    </w:p>
    <w:p w14:paraId="2A855782" w14:textId="77777777" w:rsidR="00000000" w:rsidRDefault="00B90FE9">
      <w:pPr>
        <w:pStyle w:val="a0"/>
        <w:rPr>
          <w:rFonts w:hint="cs"/>
          <w:rtl/>
        </w:rPr>
      </w:pPr>
      <w:r>
        <w:rPr>
          <w:rFonts w:hint="cs"/>
          <w:rtl/>
        </w:rPr>
        <w:t xml:space="preserve">זאת הצהרה. הוא לא מחויב לך בכלום בעניין הזה. </w:t>
      </w:r>
    </w:p>
    <w:p w14:paraId="587AEC78" w14:textId="77777777" w:rsidR="00000000" w:rsidRDefault="00B90FE9">
      <w:pPr>
        <w:pStyle w:val="a0"/>
        <w:rPr>
          <w:rFonts w:hint="cs"/>
          <w:rtl/>
        </w:rPr>
      </w:pPr>
    </w:p>
    <w:p w14:paraId="7ECE940D" w14:textId="77777777" w:rsidR="00000000" w:rsidRDefault="00B90FE9">
      <w:pPr>
        <w:pStyle w:val="-"/>
        <w:rPr>
          <w:rtl/>
        </w:rPr>
      </w:pPr>
      <w:bookmarkStart w:id="66" w:name="FS000000464T14_01_2004_12_08_32C"/>
      <w:bookmarkEnd w:id="66"/>
      <w:r>
        <w:rPr>
          <w:rFonts w:hint="eastAsia"/>
          <w:rtl/>
        </w:rPr>
        <w:t>סגן שר הביטחון זאב בוים:</w:t>
      </w:r>
    </w:p>
    <w:p w14:paraId="5612BC78" w14:textId="77777777" w:rsidR="00000000" w:rsidRDefault="00B90FE9">
      <w:pPr>
        <w:pStyle w:val="a0"/>
        <w:rPr>
          <w:rFonts w:hint="cs"/>
          <w:rtl/>
        </w:rPr>
      </w:pPr>
    </w:p>
    <w:p w14:paraId="27D52A47" w14:textId="77777777" w:rsidR="00000000" w:rsidRDefault="00B90FE9">
      <w:pPr>
        <w:pStyle w:val="a0"/>
        <w:ind w:firstLine="0"/>
        <w:rPr>
          <w:rFonts w:hint="cs"/>
          <w:rtl/>
        </w:rPr>
      </w:pPr>
      <w:r>
        <w:rPr>
          <w:rFonts w:hint="cs"/>
          <w:rtl/>
        </w:rPr>
        <w:tab/>
        <w:t>לגבי שאלתו של חבר הכנסת אריה אלדד, זה נכון שצה"ל, במסגרת המדיניות</w:t>
      </w:r>
      <w:r>
        <w:rPr>
          <w:rFonts w:hint="cs"/>
          <w:rtl/>
        </w:rPr>
        <w:t xml:space="preserve"> שלו לעשות מאמץ לבדל בין אלה שמובילים טרור ובין אוכלוסייה תמימה שלא מעורבת ונפגעת כתוצאה מהפעולות שאנחנו עושים כדי למנוע טרור, בתקופה האחרונה, כאשר הטרור הזה שכך במידה רבה </w:t>
      </w:r>
      <w:r>
        <w:rPr>
          <w:rtl/>
        </w:rPr>
        <w:t>–</w:t>
      </w:r>
      <w:r>
        <w:rPr>
          <w:rFonts w:hint="cs"/>
          <w:rtl/>
        </w:rPr>
        <w:t xml:space="preserve"> לצערנו, אתמול והיום שבו והזכירו לנו אותו כאשר הצליחו לפגוע ולרצוח אנשים, אבל עד את</w:t>
      </w:r>
      <w:r>
        <w:rPr>
          <w:rFonts w:hint="cs"/>
          <w:rtl/>
        </w:rPr>
        <w:t xml:space="preserve">מול המדיניות היתה להקל על האוכלוסייה ככל שניתן. ואכן, מתוך עשרות של תחנות בדיקה כאלה ומחסומים, נכון להיום קיימים רק עשרה מחסומים. בעבר היו עשרות כאלה, כאשר הטרור השתולל. אנחנו נשקול את העניין הזה. אני מניח שהנושא הזה יישקל בהערכת המצב השבועית שתתקיים מחר, </w:t>
      </w:r>
      <w:r>
        <w:rPr>
          <w:rFonts w:hint="cs"/>
          <w:rtl/>
        </w:rPr>
        <w:t xml:space="preserve">ובעקבות זה שר הביטחון ייתן תשובה על סוגיה זו.   </w:t>
      </w:r>
    </w:p>
    <w:p w14:paraId="37C3A1BD" w14:textId="77777777" w:rsidR="00000000" w:rsidRDefault="00B90FE9">
      <w:pPr>
        <w:pStyle w:val="a0"/>
        <w:rPr>
          <w:rFonts w:hint="cs"/>
          <w:rtl/>
        </w:rPr>
      </w:pPr>
    </w:p>
    <w:p w14:paraId="67208F1F" w14:textId="77777777" w:rsidR="00000000" w:rsidRDefault="00B90FE9">
      <w:pPr>
        <w:pStyle w:val="af1"/>
        <w:rPr>
          <w:rtl/>
        </w:rPr>
      </w:pPr>
      <w:r>
        <w:rPr>
          <w:rFonts w:hint="eastAsia"/>
          <w:rtl/>
        </w:rPr>
        <w:t>היו</w:t>
      </w:r>
      <w:r>
        <w:rPr>
          <w:rtl/>
        </w:rPr>
        <w:t>"ר ראובן ריבלין:</w:t>
      </w:r>
    </w:p>
    <w:p w14:paraId="671F92B1" w14:textId="77777777" w:rsidR="00000000" w:rsidRDefault="00B90FE9">
      <w:pPr>
        <w:pStyle w:val="a0"/>
        <w:rPr>
          <w:rFonts w:hint="cs"/>
          <w:rtl/>
        </w:rPr>
      </w:pPr>
    </w:p>
    <w:p w14:paraId="414B88DC" w14:textId="77777777" w:rsidR="00000000" w:rsidRDefault="00B90FE9">
      <w:pPr>
        <w:pStyle w:val="a0"/>
        <w:rPr>
          <w:rFonts w:hint="cs"/>
          <w:rtl/>
        </w:rPr>
      </w:pPr>
      <w:r>
        <w:rPr>
          <w:rFonts w:hint="cs"/>
          <w:rtl/>
        </w:rPr>
        <w:t>כבוד סגן השר, כאשר אנחנו בנשיאות אישרנו את השאילתא של חבר הכנסת ברכה, היתה לנו כוונה ומגמה כפולה. האחת היא לבדוק אם באמת התלונה נכונה, ולשאול הכיצד קורים דברים כאלה במדינת ישראל. השנייה</w:t>
      </w:r>
      <w:r>
        <w:rPr>
          <w:rFonts w:hint="cs"/>
          <w:rtl/>
        </w:rPr>
        <w:t>, אם התלונה לא נכונה, לאפשר לשלטונות צה"ל לצאת חוצץ נגד הדבר. צה"ל אומר שלא מוכרת לו תלונה כזאת. חבר הכנסת ברכה, רק עכשיו הבנתי, מסתמך על עיתונות. דברים שנאמרים בעיתונות, ייתכן שהם נכונים, אבל אני מניסיוני אומר לך שהם גם לא נכונים. אני לא מדבר על עיתונות ב</w:t>
      </w:r>
      <w:r>
        <w:rPr>
          <w:rFonts w:hint="cs"/>
          <w:rtl/>
        </w:rPr>
        <w:t>שפה מסוימת. אפילו בשפה העברית יכול להיות שמה שכתוב בעיתון הוא לא מדויק. לכן אני מציע שחבר הכנסת ברכה יעביר לסגן שר הביטחון את כל החומר הידוע לו, ואנחנו נבקש משר הביטחון להעביר לנו את הממצאים בזמנו, כי אני בהחלט חושב שאם אחד משני הדברים חלילה הוא נכון, לכאן</w:t>
      </w:r>
      <w:r>
        <w:rPr>
          <w:rFonts w:hint="cs"/>
          <w:rtl/>
        </w:rPr>
        <w:t xml:space="preserve"> או לכאן, צה"ל צריך לומר את דברו בצורה הברורה ביותר.  </w:t>
      </w:r>
    </w:p>
    <w:p w14:paraId="09CE43BB" w14:textId="77777777" w:rsidR="00000000" w:rsidRDefault="00B90FE9">
      <w:pPr>
        <w:pStyle w:val="a0"/>
        <w:ind w:firstLine="0"/>
        <w:rPr>
          <w:rFonts w:hint="cs"/>
          <w:rtl/>
        </w:rPr>
      </w:pPr>
    </w:p>
    <w:p w14:paraId="49090E50" w14:textId="77777777" w:rsidR="00000000" w:rsidRDefault="00B90FE9">
      <w:pPr>
        <w:pStyle w:val="af0"/>
        <w:rPr>
          <w:rtl/>
        </w:rPr>
      </w:pPr>
      <w:r>
        <w:rPr>
          <w:rFonts w:hint="eastAsia"/>
          <w:rtl/>
        </w:rPr>
        <w:t>מוחמד</w:t>
      </w:r>
      <w:r>
        <w:rPr>
          <w:rtl/>
        </w:rPr>
        <w:t xml:space="preserve"> ברכה (חד"ש-תע"ל):</w:t>
      </w:r>
    </w:p>
    <w:p w14:paraId="7B76E16F" w14:textId="77777777" w:rsidR="00000000" w:rsidRDefault="00B90FE9">
      <w:pPr>
        <w:pStyle w:val="a0"/>
        <w:rPr>
          <w:rFonts w:hint="cs"/>
          <w:rtl/>
        </w:rPr>
      </w:pPr>
    </w:p>
    <w:p w14:paraId="1AB35F61" w14:textId="77777777" w:rsidR="00000000" w:rsidRDefault="00B90FE9">
      <w:pPr>
        <w:pStyle w:val="a0"/>
        <w:ind w:firstLine="0"/>
        <w:rPr>
          <w:rFonts w:hint="cs"/>
          <w:rtl/>
        </w:rPr>
      </w:pPr>
      <w:r>
        <w:rPr>
          <w:rFonts w:hint="cs"/>
          <w:rtl/>
        </w:rPr>
        <w:tab/>
        <w:t xml:space="preserve">אני מקבל את מה שאתה אומר. אני אעביר את זה. </w:t>
      </w:r>
    </w:p>
    <w:p w14:paraId="6E5ED00C" w14:textId="77777777" w:rsidR="00000000" w:rsidRDefault="00B90FE9">
      <w:pPr>
        <w:pStyle w:val="af1"/>
        <w:rPr>
          <w:rFonts w:hint="cs"/>
          <w:rtl/>
        </w:rPr>
      </w:pPr>
    </w:p>
    <w:p w14:paraId="466044F6" w14:textId="77777777" w:rsidR="00000000" w:rsidRDefault="00B90FE9">
      <w:pPr>
        <w:pStyle w:val="af1"/>
        <w:rPr>
          <w:rtl/>
        </w:rPr>
      </w:pPr>
      <w:r>
        <w:rPr>
          <w:rFonts w:hint="eastAsia"/>
          <w:rtl/>
        </w:rPr>
        <w:t>היו</w:t>
      </w:r>
      <w:r>
        <w:rPr>
          <w:rtl/>
        </w:rPr>
        <w:t>"ר ראובן ריבלין:</w:t>
      </w:r>
    </w:p>
    <w:p w14:paraId="76425AB8" w14:textId="77777777" w:rsidR="00000000" w:rsidRDefault="00B90FE9">
      <w:pPr>
        <w:pStyle w:val="a0"/>
        <w:rPr>
          <w:rFonts w:hint="cs"/>
          <w:rtl/>
        </w:rPr>
      </w:pPr>
    </w:p>
    <w:p w14:paraId="6A9F3E60" w14:textId="77777777" w:rsidR="00000000" w:rsidRDefault="00B90FE9">
      <w:pPr>
        <w:pStyle w:val="a0"/>
        <w:ind w:firstLine="0"/>
        <w:rPr>
          <w:rFonts w:hint="cs"/>
          <w:rtl/>
        </w:rPr>
      </w:pPr>
      <w:r>
        <w:rPr>
          <w:rFonts w:hint="cs"/>
          <w:rtl/>
        </w:rPr>
        <w:tab/>
        <w:t>תעביר לי העתק.</w:t>
      </w:r>
    </w:p>
    <w:p w14:paraId="7A28DAB0" w14:textId="77777777" w:rsidR="00000000" w:rsidRDefault="00B90FE9">
      <w:pPr>
        <w:pStyle w:val="a0"/>
        <w:ind w:firstLine="0"/>
        <w:rPr>
          <w:rFonts w:hint="cs"/>
          <w:rtl/>
        </w:rPr>
      </w:pPr>
    </w:p>
    <w:p w14:paraId="0C5A8EC6" w14:textId="77777777" w:rsidR="00000000" w:rsidRDefault="00B90FE9">
      <w:pPr>
        <w:pStyle w:val="af0"/>
        <w:rPr>
          <w:rtl/>
        </w:rPr>
      </w:pPr>
      <w:r>
        <w:rPr>
          <w:rFonts w:hint="eastAsia"/>
          <w:rtl/>
        </w:rPr>
        <w:t>מוחמד</w:t>
      </w:r>
      <w:r>
        <w:rPr>
          <w:rtl/>
        </w:rPr>
        <w:t xml:space="preserve"> ברכה (חד"ש-תע"ל):</w:t>
      </w:r>
    </w:p>
    <w:p w14:paraId="0923E6B9" w14:textId="77777777" w:rsidR="00000000" w:rsidRDefault="00B90FE9">
      <w:pPr>
        <w:pStyle w:val="a0"/>
        <w:rPr>
          <w:rFonts w:hint="cs"/>
          <w:rtl/>
        </w:rPr>
      </w:pPr>
    </w:p>
    <w:p w14:paraId="415701CD" w14:textId="77777777" w:rsidR="00000000" w:rsidRDefault="00B90FE9">
      <w:pPr>
        <w:pStyle w:val="a0"/>
        <w:rPr>
          <w:rFonts w:hint="cs"/>
          <w:rtl/>
        </w:rPr>
      </w:pPr>
      <w:r>
        <w:rPr>
          <w:rFonts w:hint="cs"/>
          <w:rtl/>
        </w:rPr>
        <w:t>על מנת להעביר דברים מוסמכים, תאפשר לי להיכנס לשכם.</w:t>
      </w:r>
    </w:p>
    <w:p w14:paraId="41ECF0F6" w14:textId="77777777" w:rsidR="00000000" w:rsidRDefault="00B90FE9">
      <w:pPr>
        <w:pStyle w:val="a0"/>
        <w:ind w:firstLine="0"/>
        <w:rPr>
          <w:rFonts w:hint="cs"/>
          <w:rtl/>
        </w:rPr>
      </w:pPr>
    </w:p>
    <w:p w14:paraId="39E4DEE4" w14:textId="77777777" w:rsidR="00000000" w:rsidRDefault="00B90FE9">
      <w:pPr>
        <w:pStyle w:val="af1"/>
        <w:rPr>
          <w:rtl/>
        </w:rPr>
      </w:pPr>
      <w:r>
        <w:rPr>
          <w:rFonts w:hint="eastAsia"/>
          <w:rtl/>
        </w:rPr>
        <w:t>היו</w:t>
      </w:r>
      <w:r>
        <w:rPr>
          <w:rtl/>
        </w:rPr>
        <w:t>"ר ראובן רי</w:t>
      </w:r>
      <w:r>
        <w:rPr>
          <w:rtl/>
        </w:rPr>
        <w:t>בלין:</w:t>
      </w:r>
    </w:p>
    <w:p w14:paraId="1C479C49" w14:textId="77777777" w:rsidR="00000000" w:rsidRDefault="00B90FE9">
      <w:pPr>
        <w:pStyle w:val="a0"/>
        <w:rPr>
          <w:rFonts w:hint="cs"/>
          <w:rtl/>
        </w:rPr>
      </w:pPr>
    </w:p>
    <w:p w14:paraId="02434CA1" w14:textId="77777777" w:rsidR="00000000" w:rsidRDefault="00B90FE9">
      <w:pPr>
        <w:pStyle w:val="a0"/>
        <w:ind w:firstLine="0"/>
        <w:rPr>
          <w:rFonts w:hint="cs"/>
          <w:rtl/>
        </w:rPr>
      </w:pPr>
      <w:r>
        <w:rPr>
          <w:rFonts w:hint="cs"/>
          <w:rtl/>
        </w:rPr>
        <w:tab/>
        <w:t xml:space="preserve">בזה אני לא מתערב. אני סומך על צה"ל במאה אחוז. </w:t>
      </w:r>
    </w:p>
    <w:p w14:paraId="6ADF6120" w14:textId="77777777" w:rsidR="00000000" w:rsidRDefault="00B90FE9">
      <w:pPr>
        <w:pStyle w:val="a0"/>
        <w:ind w:firstLine="0"/>
        <w:rPr>
          <w:rFonts w:hint="cs"/>
          <w:rtl/>
        </w:rPr>
      </w:pPr>
    </w:p>
    <w:p w14:paraId="169E0204" w14:textId="77777777" w:rsidR="00000000" w:rsidRDefault="00B90FE9">
      <w:pPr>
        <w:pStyle w:val="-"/>
        <w:rPr>
          <w:rtl/>
        </w:rPr>
      </w:pPr>
      <w:bookmarkStart w:id="67" w:name="FS000000464T14_01_2004_12_23_43C"/>
      <w:bookmarkEnd w:id="67"/>
      <w:r>
        <w:rPr>
          <w:rtl/>
        </w:rPr>
        <w:t>סגן שר הביטחון זאב בוים:</w:t>
      </w:r>
    </w:p>
    <w:p w14:paraId="46C00189" w14:textId="77777777" w:rsidR="00000000" w:rsidRDefault="00B90FE9">
      <w:pPr>
        <w:pStyle w:val="a0"/>
        <w:rPr>
          <w:rtl/>
        </w:rPr>
      </w:pPr>
    </w:p>
    <w:p w14:paraId="4F07B372" w14:textId="77777777" w:rsidR="00000000" w:rsidRDefault="00B90FE9">
      <w:pPr>
        <w:pStyle w:val="a0"/>
        <w:rPr>
          <w:rFonts w:hint="cs"/>
          <w:rtl/>
        </w:rPr>
      </w:pPr>
      <w:r>
        <w:rPr>
          <w:rFonts w:hint="cs"/>
          <w:rtl/>
        </w:rPr>
        <w:t>לא נותר לי אלא לחזור על מה שהציע היושב-ראש. אני אמרתי את זה בדברי תשובתי. אם חבר הכנסת ברכה יביא נתונים שעל-פיהם אפשר יהיה לקיים בדיקה, צה"ל יקיים בדיקה, כפי שהוא מקיים בדיקה</w:t>
      </w:r>
      <w:r>
        <w:rPr>
          <w:rFonts w:hint="cs"/>
          <w:rtl/>
        </w:rPr>
        <w:t xml:space="preserve"> כל אימת שיש בידיו נתונים.  </w:t>
      </w:r>
    </w:p>
    <w:p w14:paraId="757BEB9C" w14:textId="77777777" w:rsidR="00000000" w:rsidRDefault="00B90FE9">
      <w:pPr>
        <w:pStyle w:val="a0"/>
        <w:rPr>
          <w:rFonts w:hint="cs"/>
          <w:rtl/>
        </w:rPr>
      </w:pPr>
    </w:p>
    <w:p w14:paraId="2E0ABFA7" w14:textId="77777777" w:rsidR="00000000" w:rsidRDefault="00B90FE9">
      <w:pPr>
        <w:pStyle w:val="af1"/>
        <w:rPr>
          <w:rtl/>
        </w:rPr>
      </w:pPr>
      <w:r>
        <w:rPr>
          <w:rFonts w:hint="eastAsia"/>
          <w:rtl/>
        </w:rPr>
        <w:t>היו</w:t>
      </w:r>
      <w:r>
        <w:rPr>
          <w:rtl/>
        </w:rPr>
        <w:t>"ר ראובן ריבלין:</w:t>
      </w:r>
    </w:p>
    <w:p w14:paraId="6D67266F" w14:textId="77777777" w:rsidR="00000000" w:rsidRDefault="00B90FE9">
      <w:pPr>
        <w:pStyle w:val="a0"/>
        <w:rPr>
          <w:rFonts w:hint="cs"/>
          <w:rtl/>
        </w:rPr>
      </w:pPr>
    </w:p>
    <w:p w14:paraId="293A5614" w14:textId="77777777" w:rsidR="00000000" w:rsidRDefault="00B90FE9">
      <w:pPr>
        <w:pStyle w:val="a0"/>
        <w:rPr>
          <w:rFonts w:hint="cs"/>
          <w:rtl/>
        </w:rPr>
      </w:pPr>
      <w:r>
        <w:rPr>
          <w:rFonts w:hint="cs"/>
          <w:rtl/>
        </w:rPr>
        <w:t>חבר הכנסת טיבי, האם אדוני הסכים עם סגן השר, שהשאילתא שלו לא תישאל היום? זה תלוי באדוני.</w:t>
      </w:r>
    </w:p>
    <w:p w14:paraId="3E050A84" w14:textId="77777777" w:rsidR="00000000" w:rsidRDefault="00B90FE9">
      <w:pPr>
        <w:pStyle w:val="a0"/>
        <w:rPr>
          <w:rFonts w:hint="cs"/>
          <w:rtl/>
        </w:rPr>
      </w:pPr>
    </w:p>
    <w:p w14:paraId="62714E35" w14:textId="77777777" w:rsidR="00000000" w:rsidRDefault="00B90FE9">
      <w:pPr>
        <w:pStyle w:val="af0"/>
        <w:rPr>
          <w:rtl/>
        </w:rPr>
      </w:pPr>
      <w:r>
        <w:rPr>
          <w:rFonts w:hint="eastAsia"/>
          <w:rtl/>
        </w:rPr>
        <w:t>אחמד</w:t>
      </w:r>
      <w:r>
        <w:rPr>
          <w:rtl/>
        </w:rPr>
        <w:t xml:space="preserve"> טיבי (חד"ש-תע"ל):</w:t>
      </w:r>
    </w:p>
    <w:p w14:paraId="2FD22271" w14:textId="77777777" w:rsidR="00000000" w:rsidRDefault="00B90FE9">
      <w:pPr>
        <w:pStyle w:val="a0"/>
        <w:rPr>
          <w:rFonts w:hint="cs"/>
          <w:rtl/>
        </w:rPr>
      </w:pPr>
    </w:p>
    <w:p w14:paraId="2B802510" w14:textId="77777777" w:rsidR="00000000" w:rsidRDefault="00B90FE9">
      <w:pPr>
        <w:pStyle w:val="a0"/>
        <w:rPr>
          <w:rFonts w:hint="cs"/>
          <w:rtl/>
        </w:rPr>
      </w:pPr>
      <w:r>
        <w:rPr>
          <w:rFonts w:hint="cs"/>
          <w:rtl/>
        </w:rPr>
        <w:t>זה נושא חשוב מאוד.</w:t>
      </w:r>
    </w:p>
    <w:p w14:paraId="6E1AB2BF" w14:textId="77777777" w:rsidR="00000000" w:rsidRDefault="00B90FE9">
      <w:pPr>
        <w:pStyle w:val="a0"/>
        <w:rPr>
          <w:rFonts w:hint="cs"/>
          <w:rtl/>
        </w:rPr>
      </w:pPr>
    </w:p>
    <w:p w14:paraId="114844B9" w14:textId="77777777" w:rsidR="00000000" w:rsidRDefault="00B90FE9">
      <w:pPr>
        <w:pStyle w:val="af1"/>
        <w:rPr>
          <w:rtl/>
        </w:rPr>
      </w:pPr>
      <w:r>
        <w:rPr>
          <w:rFonts w:hint="eastAsia"/>
          <w:rtl/>
        </w:rPr>
        <w:t>היו</w:t>
      </w:r>
      <w:r>
        <w:rPr>
          <w:rtl/>
        </w:rPr>
        <w:t>"ר ראובן ריבלין:</w:t>
      </w:r>
    </w:p>
    <w:p w14:paraId="1C812016" w14:textId="77777777" w:rsidR="00000000" w:rsidRDefault="00B90FE9">
      <w:pPr>
        <w:pStyle w:val="a0"/>
        <w:rPr>
          <w:rFonts w:hint="cs"/>
          <w:rtl/>
        </w:rPr>
      </w:pPr>
    </w:p>
    <w:p w14:paraId="20B8AC48" w14:textId="77777777" w:rsidR="00000000" w:rsidRDefault="00B90FE9">
      <w:pPr>
        <w:pStyle w:val="a0"/>
        <w:rPr>
          <w:rFonts w:hint="cs"/>
          <w:rtl/>
        </w:rPr>
      </w:pPr>
      <w:r>
        <w:rPr>
          <w:rFonts w:hint="cs"/>
          <w:rtl/>
        </w:rPr>
        <w:t>אני חושב שהנושא חשוב מאוד-מאוד, העובדה היא שאני איש</w:t>
      </w:r>
      <w:r>
        <w:rPr>
          <w:rFonts w:hint="cs"/>
          <w:rtl/>
        </w:rPr>
        <w:t>רתי את השאילתא. כבוד סגן השר רצון, האם אדוני מבקש לדחות את התשובה על השאילתא לשבוע, או שהוא יכול לענות עליה היום?</w:t>
      </w:r>
    </w:p>
    <w:p w14:paraId="67B61A26" w14:textId="77777777" w:rsidR="00000000" w:rsidRDefault="00B90FE9">
      <w:pPr>
        <w:pStyle w:val="a0"/>
        <w:rPr>
          <w:rFonts w:hint="cs"/>
          <w:rtl/>
        </w:rPr>
      </w:pPr>
    </w:p>
    <w:p w14:paraId="50161565" w14:textId="77777777" w:rsidR="00000000" w:rsidRDefault="00B90FE9">
      <w:pPr>
        <w:pStyle w:val="af0"/>
        <w:rPr>
          <w:rtl/>
        </w:rPr>
      </w:pPr>
    </w:p>
    <w:p w14:paraId="7A3FAB9D" w14:textId="77777777" w:rsidR="00000000" w:rsidRDefault="00B90FE9">
      <w:pPr>
        <w:pStyle w:val="af0"/>
        <w:rPr>
          <w:rtl/>
        </w:rPr>
      </w:pPr>
      <w:r>
        <w:rPr>
          <w:rtl/>
        </w:rPr>
        <w:t>סגן שר התעשייה, המסחר והתעסוקה מיכאל רצון:</w:t>
      </w:r>
    </w:p>
    <w:p w14:paraId="77A7A3C3" w14:textId="77777777" w:rsidR="00000000" w:rsidRDefault="00B90FE9">
      <w:pPr>
        <w:pStyle w:val="a0"/>
        <w:rPr>
          <w:rtl/>
        </w:rPr>
      </w:pPr>
    </w:p>
    <w:p w14:paraId="7542683F" w14:textId="77777777" w:rsidR="00000000" w:rsidRDefault="00B90FE9">
      <w:pPr>
        <w:pStyle w:val="a0"/>
        <w:rPr>
          <w:rFonts w:hint="cs"/>
          <w:rtl/>
        </w:rPr>
      </w:pPr>
      <w:r>
        <w:rPr>
          <w:rFonts w:hint="cs"/>
          <w:rtl/>
        </w:rPr>
        <w:t>בשבוע הבא.</w:t>
      </w:r>
    </w:p>
    <w:p w14:paraId="0FA63532" w14:textId="77777777" w:rsidR="00000000" w:rsidRDefault="00B90FE9">
      <w:pPr>
        <w:pStyle w:val="a0"/>
        <w:rPr>
          <w:rFonts w:hint="cs"/>
          <w:rtl/>
        </w:rPr>
      </w:pPr>
    </w:p>
    <w:p w14:paraId="76537FD3" w14:textId="77777777" w:rsidR="00000000" w:rsidRDefault="00B90FE9">
      <w:pPr>
        <w:pStyle w:val="af1"/>
        <w:rPr>
          <w:rtl/>
        </w:rPr>
      </w:pPr>
      <w:r>
        <w:rPr>
          <w:rFonts w:hint="eastAsia"/>
          <w:rtl/>
        </w:rPr>
        <w:t>היו</w:t>
      </w:r>
      <w:r>
        <w:rPr>
          <w:rtl/>
        </w:rPr>
        <w:t>"ר ראובן ריבלין:</w:t>
      </w:r>
    </w:p>
    <w:p w14:paraId="7C5BB87C" w14:textId="77777777" w:rsidR="00000000" w:rsidRDefault="00B90FE9">
      <w:pPr>
        <w:pStyle w:val="a0"/>
        <w:rPr>
          <w:rFonts w:hint="cs"/>
          <w:rtl/>
        </w:rPr>
      </w:pPr>
    </w:p>
    <w:p w14:paraId="65C1708B" w14:textId="77777777" w:rsidR="00000000" w:rsidRDefault="00B90FE9">
      <w:pPr>
        <w:pStyle w:val="a0"/>
        <w:rPr>
          <w:rFonts w:hint="cs"/>
          <w:rtl/>
        </w:rPr>
      </w:pPr>
      <w:r>
        <w:rPr>
          <w:rFonts w:hint="cs"/>
          <w:rtl/>
        </w:rPr>
        <w:t>חבר הכנסת טיבי, האם אתה מסכים? אם אדוני רוצה לקרוא את השאילתא ע</w:t>
      </w:r>
      <w:r>
        <w:rPr>
          <w:rFonts w:hint="cs"/>
          <w:rtl/>
        </w:rPr>
        <w:t>כשיו והוא יענה בשבוע הבא, זה גם אפשרי. כדי שידעו כולם שהכנסת מתעניינת בנושא זה.</w:t>
      </w:r>
    </w:p>
    <w:p w14:paraId="49077C4E" w14:textId="77777777" w:rsidR="00000000" w:rsidRDefault="00B90FE9">
      <w:pPr>
        <w:pStyle w:val="a0"/>
        <w:rPr>
          <w:rFonts w:hint="cs"/>
          <w:rtl/>
        </w:rPr>
      </w:pPr>
    </w:p>
    <w:p w14:paraId="3F38A72F" w14:textId="77777777" w:rsidR="00000000" w:rsidRDefault="00B90FE9">
      <w:pPr>
        <w:pStyle w:val="af0"/>
        <w:rPr>
          <w:rtl/>
        </w:rPr>
      </w:pPr>
      <w:r>
        <w:rPr>
          <w:rFonts w:hint="eastAsia"/>
          <w:rtl/>
        </w:rPr>
        <w:t>אחמד</w:t>
      </w:r>
      <w:r>
        <w:rPr>
          <w:rtl/>
        </w:rPr>
        <w:t xml:space="preserve"> טיבי (חד"ש-תע"ל):</w:t>
      </w:r>
    </w:p>
    <w:p w14:paraId="7B7290A9" w14:textId="77777777" w:rsidR="00000000" w:rsidRDefault="00B90FE9">
      <w:pPr>
        <w:pStyle w:val="a0"/>
        <w:rPr>
          <w:rFonts w:hint="cs"/>
          <w:rtl/>
        </w:rPr>
      </w:pPr>
    </w:p>
    <w:p w14:paraId="75249462" w14:textId="77777777" w:rsidR="00000000" w:rsidRDefault="00B90FE9">
      <w:pPr>
        <w:pStyle w:val="a0"/>
        <w:rPr>
          <w:rFonts w:hint="cs"/>
          <w:rtl/>
        </w:rPr>
      </w:pPr>
      <w:r>
        <w:rPr>
          <w:rFonts w:hint="cs"/>
          <w:rtl/>
        </w:rPr>
        <w:t xml:space="preserve">זו שאילתא לשר הממונה על רשות השידור. </w:t>
      </w:r>
    </w:p>
    <w:p w14:paraId="175D7083" w14:textId="77777777" w:rsidR="00000000" w:rsidRDefault="00B90FE9">
      <w:pPr>
        <w:pStyle w:val="a0"/>
        <w:rPr>
          <w:rFonts w:hint="cs"/>
          <w:rtl/>
        </w:rPr>
      </w:pPr>
    </w:p>
    <w:p w14:paraId="76B1FD45" w14:textId="77777777" w:rsidR="00000000" w:rsidRDefault="00B90FE9">
      <w:pPr>
        <w:pStyle w:val="af0"/>
        <w:rPr>
          <w:rtl/>
        </w:rPr>
      </w:pPr>
      <w:bookmarkStart w:id="68" w:name="FS000000462T14_01_2004_15_05_34"/>
      <w:bookmarkStart w:id="69" w:name="FS000001029T14_01_2004_16_32_55"/>
      <w:bookmarkStart w:id="70" w:name="FS000001029T14_01_2004_16_33_00"/>
      <w:bookmarkEnd w:id="68"/>
      <w:bookmarkEnd w:id="69"/>
      <w:bookmarkEnd w:id="70"/>
      <w:r>
        <w:rPr>
          <w:rFonts w:hint="eastAsia"/>
          <w:rtl/>
        </w:rPr>
        <w:t>סגן</w:t>
      </w:r>
      <w:r>
        <w:rPr>
          <w:rtl/>
        </w:rPr>
        <w:t xml:space="preserve"> שר התעשייה, המסחר והתעסוקה מיכאל רצון:</w:t>
      </w:r>
    </w:p>
    <w:p w14:paraId="254E3C4D" w14:textId="77777777" w:rsidR="00000000" w:rsidRDefault="00B90FE9">
      <w:pPr>
        <w:pStyle w:val="a0"/>
        <w:rPr>
          <w:rFonts w:hint="eastAsia"/>
          <w:rtl/>
        </w:rPr>
      </w:pPr>
    </w:p>
    <w:p w14:paraId="456C0FBE" w14:textId="77777777" w:rsidR="00000000" w:rsidRDefault="00B90FE9">
      <w:pPr>
        <w:pStyle w:val="a0"/>
        <w:rPr>
          <w:rFonts w:hint="cs"/>
          <w:rtl/>
        </w:rPr>
      </w:pPr>
      <w:r>
        <w:rPr>
          <w:rFonts w:hint="cs"/>
          <w:rtl/>
        </w:rPr>
        <w:t>עניתי כבר חמש פעמים.</w:t>
      </w:r>
    </w:p>
    <w:p w14:paraId="5DA4C796" w14:textId="77777777" w:rsidR="00000000" w:rsidRDefault="00B90FE9">
      <w:pPr>
        <w:pStyle w:val="a0"/>
        <w:rPr>
          <w:rFonts w:hint="cs"/>
          <w:rtl/>
        </w:rPr>
      </w:pPr>
    </w:p>
    <w:p w14:paraId="15899DFC" w14:textId="77777777" w:rsidR="00000000" w:rsidRDefault="00B90FE9">
      <w:pPr>
        <w:pStyle w:val="af1"/>
        <w:rPr>
          <w:rtl/>
        </w:rPr>
      </w:pPr>
      <w:r>
        <w:rPr>
          <w:rFonts w:hint="eastAsia"/>
          <w:rtl/>
        </w:rPr>
        <w:t>היו</w:t>
      </w:r>
      <w:r>
        <w:rPr>
          <w:rtl/>
        </w:rPr>
        <w:t>"ר ראובן ריבלין:</w:t>
      </w:r>
    </w:p>
    <w:p w14:paraId="5B7E93E1" w14:textId="77777777" w:rsidR="00000000" w:rsidRDefault="00B90FE9">
      <w:pPr>
        <w:pStyle w:val="a0"/>
        <w:rPr>
          <w:rFonts w:hint="cs"/>
          <w:rtl/>
        </w:rPr>
      </w:pPr>
    </w:p>
    <w:p w14:paraId="21FBF595" w14:textId="77777777" w:rsidR="00000000" w:rsidRDefault="00B90FE9">
      <w:pPr>
        <w:pStyle w:val="a0"/>
        <w:rPr>
          <w:rFonts w:hint="cs"/>
          <w:rtl/>
        </w:rPr>
      </w:pPr>
      <w:r>
        <w:rPr>
          <w:rFonts w:hint="cs"/>
          <w:rtl/>
        </w:rPr>
        <w:t>זו הצהרה. ענית חמש פעמים,</w:t>
      </w:r>
      <w:r>
        <w:rPr>
          <w:rFonts w:hint="cs"/>
          <w:rtl/>
        </w:rPr>
        <w:t xml:space="preserve"> ועדיין השידורים בערבית לא חזרו לערוץ-1.</w:t>
      </w:r>
    </w:p>
    <w:p w14:paraId="5A091C9C" w14:textId="77777777" w:rsidR="00000000" w:rsidRDefault="00B90FE9">
      <w:pPr>
        <w:pStyle w:val="a0"/>
        <w:rPr>
          <w:rFonts w:hint="cs"/>
          <w:rtl/>
        </w:rPr>
      </w:pPr>
    </w:p>
    <w:p w14:paraId="2A9B7174" w14:textId="77777777" w:rsidR="00000000" w:rsidRDefault="00B90FE9">
      <w:pPr>
        <w:pStyle w:val="af0"/>
        <w:rPr>
          <w:rtl/>
        </w:rPr>
      </w:pPr>
      <w:bookmarkStart w:id="71" w:name="FS000001029T14_01_2004_16_41_51C"/>
      <w:bookmarkEnd w:id="71"/>
      <w:r>
        <w:rPr>
          <w:rFonts w:hint="eastAsia"/>
          <w:rtl/>
        </w:rPr>
        <w:t>אחמד</w:t>
      </w:r>
      <w:r>
        <w:rPr>
          <w:rtl/>
        </w:rPr>
        <w:t xml:space="preserve"> טיבי (חד"ש-תע"ל):</w:t>
      </w:r>
    </w:p>
    <w:p w14:paraId="285C2E62" w14:textId="77777777" w:rsidR="00000000" w:rsidRDefault="00B90FE9">
      <w:pPr>
        <w:pStyle w:val="a0"/>
        <w:rPr>
          <w:rFonts w:hint="eastAsia"/>
          <w:rtl/>
        </w:rPr>
      </w:pPr>
    </w:p>
    <w:p w14:paraId="736C24C3" w14:textId="77777777" w:rsidR="00000000" w:rsidRDefault="00B90FE9">
      <w:pPr>
        <w:pStyle w:val="a0"/>
        <w:rPr>
          <w:rFonts w:hint="cs"/>
          <w:rtl/>
        </w:rPr>
      </w:pPr>
      <w:r>
        <w:rPr>
          <w:rFonts w:hint="cs"/>
          <w:rtl/>
        </w:rPr>
        <w:t>אף-על-פי שהוא ענה חמש פעמים ואמר - - -</w:t>
      </w:r>
    </w:p>
    <w:p w14:paraId="16CB51C4" w14:textId="77777777" w:rsidR="00000000" w:rsidRDefault="00B90FE9">
      <w:pPr>
        <w:pStyle w:val="a0"/>
        <w:rPr>
          <w:rFonts w:hint="cs"/>
          <w:rtl/>
        </w:rPr>
      </w:pPr>
    </w:p>
    <w:p w14:paraId="110C88AC" w14:textId="77777777" w:rsidR="00000000" w:rsidRDefault="00B90FE9">
      <w:pPr>
        <w:pStyle w:val="af1"/>
        <w:rPr>
          <w:rtl/>
        </w:rPr>
      </w:pPr>
      <w:r>
        <w:rPr>
          <w:rFonts w:hint="eastAsia"/>
          <w:rtl/>
        </w:rPr>
        <w:t>היו</w:t>
      </w:r>
      <w:r>
        <w:rPr>
          <w:rtl/>
        </w:rPr>
        <w:t>"ר ראובן ריבלין:</w:t>
      </w:r>
    </w:p>
    <w:p w14:paraId="28E3F85E" w14:textId="77777777" w:rsidR="00000000" w:rsidRDefault="00B90FE9">
      <w:pPr>
        <w:pStyle w:val="a0"/>
        <w:rPr>
          <w:rFonts w:hint="cs"/>
          <w:rtl/>
        </w:rPr>
      </w:pPr>
    </w:p>
    <w:p w14:paraId="4CBBE55F" w14:textId="77777777" w:rsidR="00000000" w:rsidRDefault="00B90FE9">
      <w:pPr>
        <w:pStyle w:val="a0"/>
        <w:rPr>
          <w:rFonts w:hint="cs"/>
          <w:rtl/>
        </w:rPr>
      </w:pPr>
      <w:r>
        <w:rPr>
          <w:rFonts w:hint="cs"/>
          <w:rtl/>
        </w:rPr>
        <w:t>יש מערכון בחברה הישראלית, שבו שייקה אופיר המנוח התקשר למשטרה ואמר: "משטרה משטרה, בואו מהר, יש שוד", ואז אמרו לו: "מה אתה מתרגש, ב</w:t>
      </w:r>
      <w:r>
        <w:rPr>
          <w:rFonts w:hint="cs"/>
          <w:rtl/>
        </w:rPr>
        <w:t>שביל זה אנחנו כאן". הוא אמר להם: "אני דואג שאתם כאן במקום להיות שם, בשוד".</w:t>
      </w:r>
    </w:p>
    <w:p w14:paraId="5F5B4254" w14:textId="77777777" w:rsidR="00000000" w:rsidRDefault="00B90FE9">
      <w:pPr>
        <w:pStyle w:val="a0"/>
        <w:rPr>
          <w:rFonts w:hint="cs"/>
          <w:rtl/>
        </w:rPr>
      </w:pPr>
    </w:p>
    <w:p w14:paraId="4B0C8208" w14:textId="77777777" w:rsidR="00000000" w:rsidRDefault="00B90FE9">
      <w:pPr>
        <w:pStyle w:val="-"/>
        <w:rPr>
          <w:rtl/>
        </w:rPr>
      </w:pPr>
      <w:bookmarkStart w:id="72" w:name="FS000001029T14_01_2004_16_42_25C"/>
      <w:bookmarkEnd w:id="72"/>
      <w:r>
        <w:rPr>
          <w:rFonts w:hint="eastAsia"/>
          <w:rtl/>
        </w:rPr>
        <w:t>סגן</w:t>
      </w:r>
      <w:r>
        <w:rPr>
          <w:rtl/>
        </w:rPr>
        <w:t xml:space="preserve"> שר התעשייה, המסחר והתעסוקה מיכאל רצון:</w:t>
      </w:r>
    </w:p>
    <w:p w14:paraId="39E54DDD" w14:textId="77777777" w:rsidR="00000000" w:rsidRDefault="00B90FE9">
      <w:pPr>
        <w:pStyle w:val="a0"/>
        <w:rPr>
          <w:rFonts w:hint="eastAsia"/>
          <w:rtl/>
        </w:rPr>
      </w:pPr>
    </w:p>
    <w:p w14:paraId="2CE8F2C6" w14:textId="77777777" w:rsidR="00000000" w:rsidRDefault="00B90FE9">
      <w:pPr>
        <w:pStyle w:val="a0"/>
        <w:rPr>
          <w:rFonts w:hint="cs"/>
          <w:rtl/>
        </w:rPr>
      </w:pPr>
      <w:r>
        <w:rPr>
          <w:rFonts w:hint="cs"/>
          <w:rtl/>
        </w:rPr>
        <w:t>נוסח השאלה מתייחס לשידורים בערבית בערוץ הראשון, אשר הופסקו לפני יותר משנה. האם יוחזרו שידורי הטלוויזיה הערבית למסגרת של שידורי ערוץ-1, כ</w:t>
      </w:r>
      <w:r>
        <w:rPr>
          <w:rFonts w:hint="cs"/>
          <w:rtl/>
        </w:rPr>
        <w:t>פי שהיה מקובל לפני הקמת ערוץ המזרח התיכון הכושל?</w:t>
      </w:r>
    </w:p>
    <w:p w14:paraId="7FB66773" w14:textId="77777777" w:rsidR="00000000" w:rsidRDefault="00B90FE9">
      <w:pPr>
        <w:pStyle w:val="a0"/>
        <w:rPr>
          <w:rFonts w:hint="cs"/>
          <w:rtl/>
        </w:rPr>
      </w:pPr>
    </w:p>
    <w:p w14:paraId="13AB9899" w14:textId="77777777" w:rsidR="00000000" w:rsidRDefault="00B90FE9">
      <w:pPr>
        <w:pStyle w:val="af1"/>
        <w:rPr>
          <w:rtl/>
        </w:rPr>
      </w:pPr>
      <w:r>
        <w:rPr>
          <w:rFonts w:hint="eastAsia"/>
          <w:rtl/>
        </w:rPr>
        <w:t>היו</w:t>
      </w:r>
      <w:r>
        <w:rPr>
          <w:rtl/>
        </w:rPr>
        <w:t>"ר ראובן ריבלין:</w:t>
      </w:r>
    </w:p>
    <w:p w14:paraId="3909D5C3" w14:textId="77777777" w:rsidR="00000000" w:rsidRDefault="00B90FE9">
      <w:pPr>
        <w:pStyle w:val="a0"/>
        <w:rPr>
          <w:rFonts w:hint="cs"/>
          <w:rtl/>
        </w:rPr>
      </w:pPr>
    </w:p>
    <w:p w14:paraId="495A6BD0" w14:textId="77777777" w:rsidR="00000000" w:rsidRDefault="00B90FE9">
      <w:pPr>
        <w:pStyle w:val="a0"/>
        <w:ind w:firstLine="720"/>
        <w:rPr>
          <w:rFonts w:hint="cs"/>
          <w:rtl/>
        </w:rPr>
      </w:pPr>
      <w:r>
        <w:rPr>
          <w:rFonts w:hint="cs"/>
          <w:rtl/>
        </w:rPr>
        <w:t>ערוץ המזרח התיכון, ז"ל.</w:t>
      </w:r>
    </w:p>
    <w:p w14:paraId="2CE6D977" w14:textId="77777777" w:rsidR="00000000" w:rsidRDefault="00B90FE9">
      <w:pPr>
        <w:pStyle w:val="a0"/>
        <w:rPr>
          <w:rFonts w:hint="cs"/>
          <w:rtl/>
        </w:rPr>
      </w:pPr>
    </w:p>
    <w:p w14:paraId="2F3167F9" w14:textId="77777777" w:rsidR="00000000" w:rsidRDefault="00B90FE9">
      <w:pPr>
        <w:pStyle w:val="af0"/>
        <w:rPr>
          <w:rtl/>
        </w:rPr>
      </w:pPr>
      <w:r>
        <w:rPr>
          <w:rFonts w:hint="eastAsia"/>
          <w:rtl/>
        </w:rPr>
        <w:t>אחמד</w:t>
      </w:r>
      <w:r>
        <w:rPr>
          <w:rtl/>
        </w:rPr>
        <w:t xml:space="preserve"> טיבי (חד"ש-תע"ל):</w:t>
      </w:r>
    </w:p>
    <w:p w14:paraId="156E88B6" w14:textId="77777777" w:rsidR="00000000" w:rsidRDefault="00B90FE9">
      <w:pPr>
        <w:pStyle w:val="a0"/>
        <w:rPr>
          <w:rFonts w:hint="cs"/>
          <w:rtl/>
        </w:rPr>
      </w:pPr>
    </w:p>
    <w:p w14:paraId="4C7F6C02" w14:textId="77777777" w:rsidR="00000000" w:rsidRDefault="00B90FE9">
      <w:pPr>
        <w:pStyle w:val="a0"/>
        <w:rPr>
          <w:rFonts w:hint="cs"/>
          <w:rtl/>
        </w:rPr>
      </w:pPr>
      <w:r>
        <w:rPr>
          <w:rFonts w:hint="cs"/>
          <w:rtl/>
        </w:rPr>
        <w:t xml:space="preserve">הכושל. </w:t>
      </w:r>
    </w:p>
    <w:p w14:paraId="4F5F63EA" w14:textId="77777777" w:rsidR="00000000" w:rsidRDefault="00B90FE9">
      <w:pPr>
        <w:pStyle w:val="a0"/>
        <w:rPr>
          <w:rFonts w:hint="cs"/>
          <w:rtl/>
        </w:rPr>
      </w:pPr>
    </w:p>
    <w:p w14:paraId="1988E406" w14:textId="77777777" w:rsidR="00000000" w:rsidRDefault="00B90FE9">
      <w:pPr>
        <w:pStyle w:val="af1"/>
        <w:rPr>
          <w:rtl/>
        </w:rPr>
      </w:pPr>
      <w:r>
        <w:rPr>
          <w:rFonts w:hint="eastAsia"/>
          <w:rtl/>
        </w:rPr>
        <w:t>היו</w:t>
      </w:r>
      <w:r>
        <w:rPr>
          <w:rtl/>
        </w:rPr>
        <w:t>"ר ראובן ריבלין:</w:t>
      </w:r>
    </w:p>
    <w:p w14:paraId="33A06FC1" w14:textId="77777777" w:rsidR="00000000" w:rsidRDefault="00B90FE9">
      <w:pPr>
        <w:pStyle w:val="a0"/>
        <w:rPr>
          <w:rFonts w:hint="cs"/>
          <w:rtl/>
        </w:rPr>
      </w:pPr>
    </w:p>
    <w:p w14:paraId="2CEC1415" w14:textId="77777777" w:rsidR="00000000" w:rsidRDefault="00B90FE9">
      <w:pPr>
        <w:pStyle w:val="a0"/>
        <w:rPr>
          <w:rFonts w:hint="cs"/>
          <w:rtl/>
        </w:rPr>
      </w:pPr>
      <w:r>
        <w:rPr>
          <w:rFonts w:hint="cs"/>
          <w:rtl/>
        </w:rPr>
        <w:t xml:space="preserve">זו המלה שכתבת? אדוני לא יוסיף. בסיבוב השני הוא יאמר מה שהוא רוצה. </w:t>
      </w:r>
    </w:p>
    <w:p w14:paraId="77CB42B7" w14:textId="77777777" w:rsidR="00000000" w:rsidRDefault="00B90FE9">
      <w:pPr>
        <w:pStyle w:val="a0"/>
        <w:rPr>
          <w:rFonts w:hint="cs"/>
          <w:rtl/>
        </w:rPr>
      </w:pPr>
    </w:p>
    <w:p w14:paraId="4BCB658F" w14:textId="77777777" w:rsidR="00000000" w:rsidRDefault="00B90FE9">
      <w:pPr>
        <w:pStyle w:val="af0"/>
        <w:rPr>
          <w:rtl/>
        </w:rPr>
      </w:pPr>
      <w:r>
        <w:rPr>
          <w:rFonts w:hint="eastAsia"/>
          <w:rtl/>
        </w:rPr>
        <w:t>אחמד</w:t>
      </w:r>
      <w:r>
        <w:rPr>
          <w:rtl/>
        </w:rPr>
        <w:t xml:space="preserve"> טיבי (חד"ש-תע"ל):</w:t>
      </w:r>
    </w:p>
    <w:p w14:paraId="5503FB2F" w14:textId="77777777" w:rsidR="00000000" w:rsidRDefault="00B90FE9">
      <w:pPr>
        <w:pStyle w:val="a0"/>
        <w:rPr>
          <w:rFonts w:hint="cs"/>
          <w:rtl/>
        </w:rPr>
      </w:pPr>
    </w:p>
    <w:p w14:paraId="14C82AEB" w14:textId="77777777" w:rsidR="00000000" w:rsidRDefault="00B90FE9">
      <w:pPr>
        <w:pStyle w:val="a0"/>
        <w:ind w:firstLine="720"/>
        <w:rPr>
          <w:rFonts w:hint="cs"/>
          <w:rtl/>
        </w:rPr>
      </w:pPr>
      <w:r>
        <w:rPr>
          <w:rFonts w:hint="cs"/>
          <w:rtl/>
        </w:rPr>
        <w:t xml:space="preserve">בשבוע הבא אני </w:t>
      </w:r>
      <w:r>
        <w:rPr>
          <w:rFonts w:hint="cs"/>
          <w:rtl/>
        </w:rPr>
        <w:t xml:space="preserve">אגיד שזה כושל. </w:t>
      </w:r>
    </w:p>
    <w:p w14:paraId="5E2341FA" w14:textId="77777777" w:rsidR="00000000" w:rsidRDefault="00B90FE9">
      <w:pPr>
        <w:pStyle w:val="a0"/>
        <w:ind w:firstLine="720"/>
        <w:rPr>
          <w:rFonts w:hint="cs"/>
          <w:rtl/>
        </w:rPr>
      </w:pPr>
    </w:p>
    <w:p w14:paraId="09A6EE0A" w14:textId="77777777" w:rsidR="00000000" w:rsidRDefault="00B90FE9">
      <w:pPr>
        <w:pStyle w:val="af1"/>
        <w:rPr>
          <w:rtl/>
        </w:rPr>
      </w:pPr>
      <w:r>
        <w:rPr>
          <w:rFonts w:hint="eastAsia"/>
          <w:rtl/>
        </w:rPr>
        <w:t>היו</w:t>
      </w:r>
      <w:r>
        <w:rPr>
          <w:rtl/>
        </w:rPr>
        <w:t>"ר ראובן ריבלין:</w:t>
      </w:r>
    </w:p>
    <w:p w14:paraId="64069D6B" w14:textId="77777777" w:rsidR="00000000" w:rsidRDefault="00B90FE9">
      <w:pPr>
        <w:pStyle w:val="a0"/>
        <w:rPr>
          <w:rFonts w:hint="cs"/>
          <w:rtl/>
        </w:rPr>
      </w:pPr>
    </w:p>
    <w:p w14:paraId="6CD1FD04" w14:textId="77777777" w:rsidR="00000000" w:rsidRDefault="00B90FE9">
      <w:pPr>
        <w:pStyle w:val="a0"/>
        <w:rPr>
          <w:rFonts w:hint="cs"/>
          <w:rtl/>
        </w:rPr>
      </w:pPr>
      <w:r>
        <w:rPr>
          <w:rFonts w:hint="cs"/>
          <w:rtl/>
        </w:rPr>
        <w:t xml:space="preserve">מה שכתוב, אתה תאמר. הואיל וסגן השר קיבל את הסכמתך שתשובתו תינתן בשבוע הבא, אנחנו נשמח לשמוע את תשובתו בשבוע הבא, שלא על חשבון המכסה. </w:t>
      </w:r>
    </w:p>
    <w:p w14:paraId="4EE478EA" w14:textId="77777777" w:rsidR="00000000" w:rsidRDefault="00B90FE9">
      <w:pPr>
        <w:pStyle w:val="a0"/>
        <w:rPr>
          <w:rFonts w:hint="cs"/>
          <w:rtl/>
        </w:rPr>
      </w:pPr>
    </w:p>
    <w:p w14:paraId="2DFF8998" w14:textId="77777777" w:rsidR="00000000" w:rsidRDefault="00B90FE9">
      <w:pPr>
        <w:pStyle w:val="a2"/>
        <w:rPr>
          <w:rtl/>
        </w:rPr>
      </w:pPr>
    </w:p>
    <w:p w14:paraId="3F4E44DD" w14:textId="77777777" w:rsidR="00000000" w:rsidRDefault="00B90FE9">
      <w:pPr>
        <w:pStyle w:val="a2"/>
        <w:rPr>
          <w:rFonts w:hint="cs"/>
          <w:rtl/>
        </w:rPr>
      </w:pPr>
      <w:bookmarkStart w:id="73" w:name="CS20488FI0020488T14_01_2004_16_43_10"/>
      <w:bookmarkStart w:id="74" w:name="_Toc75077132"/>
      <w:bookmarkEnd w:id="73"/>
      <w:r>
        <w:rPr>
          <w:rtl/>
        </w:rPr>
        <w:t>הצעת חוק בתי</w:t>
      </w:r>
      <w:r>
        <w:rPr>
          <w:rFonts w:hint="cs"/>
          <w:rtl/>
        </w:rPr>
        <w:t>-</w:t>
      </w:r>
      <w:r>
        <w:rPr>
          <w:rtl/>
        </w:rPr>
        <w:t>משפט לעניינים מינהליים (תיקון מס' 8), התשס"ד-2004</w:t>
      </w:r>
      <w:bookmarkEnd w:id="74"/>
      <w:r>
        <w:rPr>
          <w:rtl/>
        </w:rPr>
        <w:t xml:space="preserve"> </w:t>
      </w:r>
    </w:p>
    <w:p w14:paraId="38B4B86A" w14:textId="77777777" w:rsidR="00000000" w:rsidRDefault="00B90FE9">
      <w:pPr>
        <w:pStyle w:val="a0"/>
        <w:ind w:firstLine="0"/>
        <w:rPr>
          <w:rFonts w:hint="cs"/>
          <w:rtl/>
        </w:rPr>
      </w:pPr>
      <w:r>
        <w:rPr>
          <w:rtl/>
        </w:rPr>
        <w:t>["דברי הכנסת", חוב</w:t>
      </w:r>
      <w:r>
        <w:rPr>
          <w:rtl/>
        </w:rPr>
        <w:t>רת זו, עמ'</w:t>
      </w:r>
      <w:r>
        <w:rPr>
          <w:rFonts w:hint="cs"/>
          <w:rtl/>
        </w:rPr>
        <w:t xml:space="preserve">     .</w:t>
      </w:r>
      <w:r>
        <w:rPr>
          <w:rtl/>
        </w:rPr>
        <w:t>]</w:t>
      </w:r>
    </w:p>
    <w:p w14:paraId="08138417" w14:textId="77777777" w:rsidR="00000000" w:rsidRDefault="00B90FE9">
      <w:pPr>
        <w:pStyle w:val="-0"/>
        <w:rPr>
          <w:rFonts w:hint="cs"/>
          <w:rtl/>
        </w:rPr>
      </w:pPr>
      <w:r>
        <w:rPr>
          <w:rFonts w:hint="cs"/>
          <w:rtl/>
        </w:rPr>
        <w:t>(קריאה ראשונה)</w:t>
      </w:r>
    </w:p>
    <w:p w14:paraId="6FBF2811" w14:textId="77777777" w:rsidR="00000000" w:rsidRDefault="00B90FE9">
      <w:pPr>
        <w:pStyle w:val="-0"/>
        <w:rPr>
          <w:rFonts w:hint="cs"/>
          <w:rtl/>
        </w:rPr>
      </w:pPr>
    </w:p>
    <w:p w14:paraId="1370F97B" w14:textId="77777777" w:rsidR="00000000" w:rsidRDefault="00B90FE9">
      <w:pPr>
        <w:pStyle w:val="af1"/>
        <w:rPr>
          <w:rtl/>
        </w:rPr>
      </w:pPr>
      <w:r>
        <w:rPr>
          <w:rtl/>
        </w:rPr>
        <w:t>היו"ר ראובן ריבלין:</w:t>
      </w:r>
    </w:p>
    <w:p w14:paraId="701FAD56" w14:textId="77777777" w:rsidR="00000000" w:rsidRDefault="00B90FE9">
      <w:pPr>
        <w:pStyle w:val="a0"/>
        <w:rPr>
          <w:rtl/>
        </w:rPr>
      </w:pPr>
    </w:p>
    <w:p w14:paraId="0A49AB4A" w14:textId="77777777" w:rsidR="00000000" w:rsidRDefault="00B90FE9">
      <w:pPr>
        <w:pStyle w:val="a0"/>
        <w:rPr>
          <w:rFonts w:hint="cs"/>
          <w:rtl/>
        </w:rPr>
      </w:pPr>
      <w:r>
        <w:rPr>
          <w:rFonts w:hint="cs"/>
          <w:rtl/>
        </w:rPr>
        <w:t xml:space="preserve">אנחנו עוברים להצבעות. כאשר הממשלה מבקשת מאתנו לדון בחוק ודוחה את ההצבעה, נוצר מצב שבו הכנסת מתרוקנת מאנשים, כי הואיל ואין הצבעה, אנשים גם לא נשארים בכנסת. לכן אני אאפשר לממשלה, החל מעוד שבועיים, שלושה </w:t>
      </w:r>
      <w:r>
        <w:rPr>
          <w:rFonts w:hint="cs"/>
          <w:rtl/>
        </w:rPr>
        <w:t xml:space="preserve">שבועות, כדי לתת לה זמן להתארגן, לגרום לכך שיהיה כמו בימים כתיקונם, בזמנים שהכנסת היתה פועלת כפי שהכנסת צריכה לפעול, ולא היה דבר כזה של דחיית הצבעה, אלא במקרים מיוחדים. אתמול היה מקרה מיוחד, הדיון התארך מעבר לתכנון. </w:t>
      </w:r>
    </w:p>
    <w:p w14:paraId="473CF0DA" w14:textId="77777777" w:rsidR="00000000" w:rsidRDefault="00B90FE9">
      <w:pPr>
        <w:pStyle w:val="a0"/>
        <w:rPr>
          <w:rFonts w:hint="cs"/>
          <w:rtl/>
        </w:rPr>
      </w:pPr>
    </w:p>
    <w:p w14:paraId="07F0B32A" w14:textId="77777777" w:rsidR="00000000" w:rsidRDefault="00B90FE9">
      <w:pPr>
        <w:pStyle w:val="a"/>
        <w:rPr>
          <w:rtl/>
        </w:rPr>
      </w:pPr>
      <w:bookmarkStart w:id="75" w:name="FS000000517T14_01_2004_12_15_05"/>
      <w:bookmarkStart w:id="76" w:name="_Toc75077133"/>
      <w:bookmarkEnd w:id="75"/>
      <w:r>
        <w:rPr>
          <w:rFonts w:hint="eastAsia"/>
          <w:rtl/>
        </w:rPr>
        <w:t>שר</w:t>
      </w:r>
      <w:r>
        <w:rPr>
          <w:rtl/>
        </w:rPr>
        <w:t xml:space="preserve"> המשפטים יוסף לפיד:</w:t>
      </w:r>
      <w:bookmarkEnd w:id="76"/>
    </w:p>
    <w:p w14:paraId="38160F2D" w14:textId="77777777" w:rsidR="00000000" w:rsidRDefault="00B90FE9">
      <w:pPr>
        <w:pStyle w:val="a0"/>
        <w:ind w:firstLine="0"/>
        <w:rPr>
          <w:rFonts w:hint="cs"/>
          <w:rtl/>
        </w:rPr>
      </w:pPr>
    </w:p>
    <w:p w14:paraId="4150FEAD" w14:textId="77777777" w:rsidR="00000000" w:rsidRDefault="00B90FE9">
      <w:pPr>
        <w:pStyle w:val="a0"/>
        <w:rPr>
          <w:rFonts w:hint="cs"/>
          <w:rtl/>
        </w:rPr>
      </w:pPr>
      <w:r>
        <w:rPr>
          <w:rFonts w:hint="cs"/>
          <w:rtl/>
        </w:rPr>
        <w:t>אדוני היושב-ראש,</w:t>
      </w:r>
      <w:r>
        <w:rPr>
          <w:rFonts w:hint="cs"/>
          <w:rtl/>
        </w:rPr>
        <w:t xml:space="preserve"> הרציתי אתמול ארוכות על משמעותו של החוק הזה, כך שאני רק משיב על דברים שנאמרו אחרי דברי. רוב הנאומים הוקדשו לנושא של הבג"ץ, ולא נגעו כלל להצעת החוק.</w:t>
      </w:r>
    </w:p>
    <w:p w14:paraId="5B46F7B5" w14:textId="77777777" w:rsidR="00000000" w:rsidRDefault="00B90FE9">
      <w:pPr>
        <w:pStyle w:val="af0"/>
        <w:rPr>
          <w:rFonts w:hint="cs"/>
          <w:b w:val="0"/>
          <w:bCs w:val="0"/>
          <w:u w:val="none"/>
          <w:rtl/>
        </w:rPr>
      </w:pPr>
    </w:p>
    <w:p w14:paraId="4C99B1D2" w14:textId="77777777" w:rsidR="00000000" w:rsidRDefault="00B90FE9">
      <w:pPr>
        <w:pStyle w:val="af1"/>
        <w:rPr>
          <w:rtl/>
        </w:rPr>
      </w:pPr>
      <w:r>
        <w:rPr>
          <w:rtl/>
        </w:rPr>
        <w:t>היו"ר ראובן ריבלין:</w:t>
      </w:r>
    </w:p>
    <w:p w14:paraId="3F47A1AD" w14:textId="77777777" w:rsidR="00000000" w:rsidRDefault="00B90FE9">
      <w:pPr>
        <w:pStyle w:val="a0"/>
        <w:ind w:firstLine="0"/>
        <w:rPr>
          <w:rFonts w:hint="cs"/>
          <w:rtl/>
        </w:rPr>
      </w:pPr>
    </w:p>
    <w:p w14:paraId="3A124244" w14:textId="77777777" w:rsidR="00000000" w:rsidRDefault="00B90FE9">
      <w:pPr>
        <w:pStyle w:val="a0"/>
        <w:rPr>
          <w:rFonts w:hint="cs"/>
          <w:rtl/>
        </w:rPr>
      </w:pPr>
      <w:r>
        <w:rPr>
          <w:rFonts w:hint="cs"/>
          <w:rtl/>
        </w:rPr>
        <w:t>סגנית יושב-ראש הכנסת אתי לבני, חברת הכנסת לבני, להעיר לך? חבר הכנסת הרצוג, האם אתם מרש</w:t>
      </w:r>
      <w:r>
        <w:rPr>
          <w:rFonts w:hint="cs"/>
          <w:rtl/>
        </w:rPr>
        <w:t>ים לי, השלישייה הזאת, להחליף את מקומותיכם? אתם מתחת לדוכן, וזה קשה מאוד.</w:t>
      </w:r>
    </w:p>
    <w:p w14:paraId="6984EB10" w14:textId="77777777" w:rsidR="00000000" w:rsidRDefault="00B90FE9">
      <w:pPr>
        <w:pStyle w:val="a0"/>
        <w:ind w:firstLine="0"/>
        <w:rPr>
          <w:rFonts w:hint="cs"/>
          <w:rtl/>
        </w:rPr>
      </w:pPr>
    </w:p>
    <w:p w14:paraId="2B3AC624" w14:textId="77777777" w:rsidR="00000000" w:rsidRDefault="00B90FE9">
      <w:pPr>
        <w:pStyle w:val="-"/>
        <w:rPr>
          <w:rFonts w:hint="cs"/>
          <w:rtl/>
        </w:rPr>
      </w:pPr>
      <w:bookmarkStart w:id="77" w:name="FS000000517T14_01_2004_12_17_42C"/>
      <w:bookmarkEnd w:id="77"/>
      <w:r>
        <w:rPr>
          <w:rtl/>
        </w:rPr>
        <w:t>שר המשפטים יוסף לפיד:</w:t>
      </w:r>
      <w:r>
        <w:rPr>
          <w:rFonts w:hint="cs"/>
          <w:rtl/>
        </w:rPr>
        <w:t xml:space="preserve"> </w:t>
      </w:r>
    </w:p>
    <w:p w14:paraId="08D01A30" w14:textId="77777777" w:rsidR="00000000" w:rsidRDefault="00B90FE9">
      <w:pPr>
        <w:pStyle w:val="a0"/>
        <w:rPr>
          <w:rtl/>
        </w:rPr>
      </w:pPr>
    </w:p>
    <w:p w14:paraId="32896560" w14:textId="77777777" w:rsidR="00000000" w:rsidRDefault="00B90FE9">
      <w:pPr>
        <w:pStyle w:val="a0"/>
        <w:rPr>
          <w:rFonts w:hint="cs"/>
          <w:rtl/>
        </w:rPr>
      </w:pPr>
      <w:r>
        <w:rPr>
          <w:rFonts w:hint="cs"/>
          <w:rtl/>
        </w:rPr>
        <w:t xml:space="preserve">כל מה שרציתי לומר לאלה שלא שמעו אותי אתמול - מדובר בהעברת סמכויות מבית-המשפט העליון לבתי-הדין המינהליים שפועלים במסגרת בתי-המשפט המחוזיים. כל הכוונה היא לזרז </w:t>
      </w:r>
      <w:r>
        <w:rPr>
          <w:rFonts w:hint="cs"/>
          <w:rtl/>
        </w:rPr>
        <w:t>הרבה מאוד פרוצדורות שהיום מתעכבות בגלל העומס של בית-המשפט העליון, כך שבעצם מדובר בשירות לאזרח, ואני לא חושב שיש לזה איזה אספקט פוליטי. זה אספקט של ייעול השירות לאזרח. אני מניח שיש פה קונסנזוס בכנסת. תודה רבה.</w:t>
      </w:r>
    </w:p>
    <w:p w14:paraId="5C02E7B8" w14:textId="77777777" w:rsidR="00000000" w:rsidRDefault="00B90FE9">
      <w:pPr>
        <w:pStyle w:val="a0"/>
        <w:ind w:firstLine="0"/>
        <w:rPr>
          <w:rFonts w:hint="cs"/>
          <w:rtl/>
        </w:rPr>
      </w:pPr>
    </w:p>
    <w:p w14:paraId="7680617F" w14:textId="77777777" w:rsidR="00000000" w:rsidRDefault="00B90FE9">
      <w:pPr>
        <w:pStyle w:val="af1"/>
        <w:rPr>
          <w:rtl/>
        </w:rPr>
      </w:pPr>
      <w:r>
        <w:rPr>
          <w:rFonts w:hint="eastAsia"/>
          <w:rtl/>
        </w:rPr>
        <w:t>היו</w:t>
      </w:r>
      <w:r>
        <w:rPr>
          <w:rtl/>
        </w:rPr>
        <w:t>"ר ראובן ריבלין:</w:t>
      </w:r>
    </w:p>
    <w:p w14:paraId="3629354E" w14:textId="77777777" w:rsidR="00000000" w:rsidRDefault="00B90FE9">
      <w:pPr>
        <w:pStyle w:val="a0"/>
        <w:rPr>
          <w:rFonts w:hint="cs"/>
          <w:rtl/>
        </w:rPr>
      </w:pPr>
    </w:p>
    <w:p w14:paraId="65EEC807" w14:textId="77777777" w:rsidR="00000000" w:rsidRDefault="00B90FE9">
      <w:pPr>
        <w:pStyle w:val="a0"/>
        <w:rPr>
          <w:rFonts w:hint="cs"/>
          <w:rtl/>
        </w:rPr>
      </w:pPr>
      <w:r>
        <w:rPr>
          <w:rFonts w:hint="cs"/>
          <w:rtl/>
        </w:rPr>
        <w:t>אני מאוד מודה לשר המשפטים</w:t>
      </w:r>
      <w:r>
        <w:rPr>
          <w:rFonts w:hint="cs"/>
          <w:rtl/>
        </w:rPr>
        <w:t>. רבותי חברי הכנסת, בטרם הצבעה - בקשה לצורך זה של נציג סיעת יהדות התורה. בדרך כלל, חבר הכנסת גפני, הודעה כזאת אני נותן רק ליושב-ראש הסיעה. אדוני מדבר בשם הסיעה?</w:t>
      </w:r>
    </w:p>
    <w:p w14:paraId="147C9474" w14:textId="77777777" w:rsidR="00000000" w:rsidRDefault="00B90FE9">
      <w:pPr>
        <w:pStyle w:val="a0"/>
        <w:ind w:firstLine="0"/>
        <w:rPr>
          <w:rFonts w:hint="cs"/>
          <w:rtl/>
        </w:rPr>
      </w:pPr>
    </w:p>
    <w:p w14:paraId="0A57ECCD" w14:textId="77777777" w:rsidR="00000000" w:rsidRDefault="00B90FE9">
      <w:pPr>
        <w:pStyle w:val="af0"/>
        <w:rPr>
          <w:rtl/>
        </w:rPr>
      </w:pPr>
      <w:r>
        <w:rPr>
          <w:rFonts w:hint="eastAsia"/>
          <w:rtl/>
        </w:rPr>
        <w:t>משה</w:t>
      </w:r>
      <w:r>
        <w:rPr>
          <w:rtl/>
        </w:rPr>
        <w:t xml:space="preserve"> גפני (יהדות התורה):</w:t>
      </w:r>
    </w:p>
    <w:p w14:paraId="6A2432F6" w14:textId="77777777" w:rsidR="00000000" w:rsidRDefault="00B90FE9">
      <w:pPr>
        <w:pStyle w:val="a0"/>
        <w:rPr>
          <w:rFonts w:hint="cs"/>
          <w:rtl/>
        </w:rPr>
      </w:pPr>
    </w:p>
    <w:p w14:paraId="09C3F3F1" w14:textId="77777777" w:rsidR="00000000" w:rsidRDefault="00B90FE9">
      <w:pPr>
        <w:pStyle w:val="a0"/>
        <w:rPr>
          <w:rFonts w:hint="cs"/>
          <w:rtl/>
        </w:rPr>
      </w:pPr>
      <w:r>
        <w:rPr>
          <w:rFonts w:hint="cs"/>
          <w:rtl/>
        </w:rPr>
        <w:t>כן. אדוני היושב-ראש, אתמול החל הדיון בנושא הזה, של בתי-המשפט המינהליי</w:t>
      </w:r>
      <w:r>
        <w:rPr>
          <w:rFonts w:hint="cs"/>
          <w:rtl/>
        </w:rPr>
        <w:t>ם, וזה חוק מאוד גורלי ומאוד קריטי.</w:t>
      </w:r>
    </w:p>
    <w:p w14:paraId="3D721F98" w14:textId="77777777" w:rsidR="00000000" w:rsidRDefault="00B90FE9">
      <w:pPr>
        <w:pStyle w:val="af1"/>
        <w:rPr>
          <w:rtl/>
        </w:rPr>
      </w:pPr>
    </w:p>
    <w:p w14:paraId="5E32E927" w14:textId="77777777" w:rsidR="00000000" w:rsidRDefault="00B90FE9">
      <w:pPr>
        <w:pStyle w:val="af1"/>
        <w:rPr>
          <w:rFonts w:hint="cs"/>
          <w:rtl/>
        </w:rPr>
      </w:pPr>
      <w:r>
        <w:rPr>
          <w:rtl/>
        </w:rPr>
        <w:t>היו"ר ראובן ריבלין:</w:t>
      </w:r>
    </w:p>
    <w:p w14:paraId="62275C53" w14:textId="77777777" w:rsidR="00000000" w:rsidRDefault="00B90FE9">
      <w:pPr>
        <w:pStyle w:val="a0"/>
        <w:rPr>
          <w:rFonts w:hint="cs"/>
          <w:rtl/>
        </w:rPr>
      </w:pPr>
    </w:p>
    <w:p w14:paraId="1B0DD038" w14:textId="77777777" w:rsidR="00000000" w:rsidRDefault="00B90FE9">
      <w:pPr>
        <w:pStyle w:val="a0"/>
        <w:rPr>
          <w:rFonts w:hint="cs"/>
          <w:rtl/>
        </w:rPr>
      </w:pPr>
      <w:r>
        <w:rPr>
          <w:rFonts w:hint="cs"/>
          <w:rtl/>
        </w:rPr>
        <w:t>מה אדוני מבקש? אחר כך ינמק. אני לא יכול לתת לו לנאום. יאמר מה הוא רוצה, אחר כך ינמק.</w:t>
      </w:r>
    </w:p>
    <w:p w14:paraId="7BF9B5AE" w14:textId="77777777" w:rsidR="00000000" w:rsidRDefault="00B90FE9">
      <w:pPr>
        <w:pStyle w:val="a0"/>
        <w:rPr>
          <w:rFonts w:hint="cs"/>
          <w:rtl/>
        </w:rPr>
      </w:pPr>
    </w:p>
    <w:p w14:paraId="35BBBD09" w14:textId="77777777" w:rsidR="00000000" w:rsidRDefault="00B90FE9">
      <w:pPr>
        <w:pStyle w:val="af0"/>
        <w:rPr>
          <w:rFonts w:hint="cs"/>
          <w:rtl/>
        </w:rPr>
      </w:pPr>
      <w:r>
        <w:rPr>
          <w:rFonts w:hint="eastAsia"/>
          <w:rtl/>
        </w:rPr>
        <w:t>משה</w:t>
      </w:r>
      <w:r>
        <w:rPr>
          <w:rtl/>
        </w:rPr>
        <w:t xml:space="preserve"> גפני (יהדות התורה)</w:t>
      </w:r>
      <w:r>
        <w:rPr>
          <w:rFonts w:hint="cs"/>
          <w:rtl/>
        </w:rPr>
        <w:t>:</w:t>
      </w:r>
    </w:p>
    <w:p w14:paraId="7E4FE09A" w14:textId="77777777" w:rsidR="00000000" w:rsidRDefault="00B90FE9">
      <w:pPr>
        <w:pStyle w:val="a0"/>
        <w:ind w:firstLine="0"/>
        <w:rPr>
          <w:rFonts w:hint="cs"/>
          <w:rtl/>
        </w:rPr>
      </w:pPr>
    </w:p>
    <w:p w14:paraId="59686815" w14:textId="77777777" w:rsidR="00000000" w:rsidRDefault="00B90FE9">
      <w:pPr>
        <w:pStyle w:val="a0"/>
        <w:rPr>
          <w:rFonts w:hint="cs"/>
          <w:rtl/>
        </w:rPr>
      </w:pPr>
      <w:r>
        <w:rPr>
          <w:rFonts w:hint="cs"/>
          <w:rtl/>
        </w:rPr>
        <w:t>אני מבקש, אדוני היושב-ראש, בשם סיעת יהדות התורה ובשם סיעת ש"ס, להפוך את הצעת החוק הזאת ל</w:t>
      </w:r>
      <w:r>
        <w:rPr>
          <w:rFonts w:hint="cs"/>
          <w:rtl/>
        </w:rPr>
        <w:t xml:space="preserve">הצעת אי-אמון בראש הממשלה. </w:t>
      </w:r>
    </w:p>
    <w:p w14:paraId="156DDC73" w14:textId="77777777" w:rsidR="00000000" w:rsidRDefault="00B90FE9">
      <w:pPr>
        <w:pStyle w:val="a0"/>
        <w:rPr>
          <w:rFonts w:hint="cs"/>
          <w:rtl/>
        </w:rPr>
      </w:pPr>
    </w:p>
    <w:p w14:paraId="32AEF40E" w14:textId="77777777" w:rsidR="00000000" w:rsidRDefault="00B90FE9">
      <w:pPr>
        <w:pStyle w:val="af1"/>
        <w:rPr>
          <w:rtl/>
        </w:rPr>
      </w:pPr>
      <w:r>
        <w:rPr>
          <w:rtl/>
        </w:rPr>
        <w:t>היו"ר ראובן ריבלין:</w:t>
      </w:r>
    </w:p>
    <w:p w14:paraId="7CD5937A" w14:textId="77777777" w:rsidR="00000000" w:rsidRDefault="00B90FE9">
      <w:pPr>
        <w:pStyle w:val="a0"/>
        <w:rPr>
          <w:rtl/>
        </w:rPr>
      </w:pPr>
    </w:p>
    <w:p w14:paraId="288799B8" w14:textId="77777777" w:rsidR="00000000" w:rsidRDefault="00B90FE9">
      <w:pPr>
        <w:pStyle w:val="a0"/>
        <w:rPr>
          <w:rFonts w:hint="cs"/>
          <w:rtl/>
        </w:rPr>
      </w:pPr>
      <w:r>
        <w:rPr>
          <w:rFonts w:hint="cs"/>
          <w:rtl/>
        </w:rPr>
        <w:t>עכשיו אתה רוצה לנמק? בבקשה. אדוני יושב-ראש הקואליציה שמע? - להפוך זאת לאי-אמון.</w:t>
      </w:r>
    </w:p>
    <w:p w14:paraId="7520FEFC" w14:textId="77777777" w:rsidR="00000000" w:rsidRDefault="00B90FE9">
      <w:pPr>
        <w:pStyle w:val="a0"/>
        <w:rPr>
          <w:rFonts w:hint="cs"/>
          <w:rtl/>
        </w:rPr>
      </w:pPr>
    </w:p>
    <w:p w14:paraId="0DE2ECE8" w14:textId="77777777" w:rsidR="00000000" w:rsidRDefault="00B90FE9">
      <w:pPr>
        <w:pStyle w:val="af0"/>
        <w:rPr>
          <w:rtl/>
        </w:rPr>
      </w:pPr>
      <w:r>
        <w:rPr>
          <w:rFonts w:hint="eastAsia"/>
          <w:rtl/>
        </w:rPr>
        <w:t>משה</w:t>
      </w:r>
      <w:r>
        <w:rPr>
          <w:rtl/>
        </w:rPr>
        <w:t xml:space="preserve"> גפני (יהדות התורה):</w:t>
      </w:r>
    </w:p>
    <w:p w14:paraId="55A72E5C" w14:textId="77777777" w:rsidR="00000000" w:rsidRDefault="00B90FE9">
      <w:pPr>
        <w:pStyle w:val="a0"/>
        <w:ind w:firstLine="0"/>
        <w:rPr>
          <w:rFonts w:hint="cs"/>
          <w:rtl/>
        </w:rPr>
      </w:pPr>
    </w:p>
    <w:p w14:paraId="09AA7477" w14:textId="77777777" w:rsidR="00000000" w:rsidRDefault="00B90FE9">
      <w:pPr>
        <w:pStyle w:val="a0"/>
        <w:rPr>
          <w:rFonts w:hint="cs"/>
          <w:rtl/>
        </w:rPr>
      </w:pPr>
      <w:r>
        <w:rPr>
          <w:rFonts w:hint="cs"/>
          <w:rtl/>
        </w:rPr>
        <w:t>אדוני היושב-ראש, אם הוא לא שמע, אתה לא צריך להשמיע לו.</w:t>
      </w:r>
    </w:p>
    <w:p w14:paraId="6B42A210" w14:textId="77777777" w:rsidR="00000000" w:rsidRDefault="00B90FE9">
      <w:pPr>
        <w:pStyle w:val="a0"/>
        <w:ind w:firstLine="0"/>
        <w:rPr>
          <w:rFonts w:hint="cs"/>
          <w:rtl/>
        </w:rPr>
      </w:pPr>
    </w:p>
    <w:p w14:paraId="76503FC9" w14:textId="77777777" w:rsidR="00000000" w:rsidRDefault="00B90FE9">
      <w:pPr>
        <w:pStyle w:val="af1"/>
        <w:rPr>
          <w:rtl/>
        </w:rPr>
      </w:pPr>
      <w:r>
        <w:rPr>
          <w:rtl/>
        </w:rPr>
        <w:t>היו"ר ראובן ריבלין:</w:t>
      </w:r>
    </w:p>
    <w:p w14:paraId="7FAC0B82" w14:textId="77777777" w:rsidR="00000000" w:rsidRDefault="00B90FE9">
      <w:pPr>
        <w:pStyle w:val="a0"/>
        <w:rPr>
          <w:rtl/>
        </w:rPr>
      </w:pPr>
    </w:p>
    <w:p w14:paraId="0642866C" w14:textId="77777777" w:rsidR="00000000" w:rsidRDefault="00B90FE9">
      <w:pPr>
        <w:pStyle w:val="a0"/>
        <w:rPr>
          <w:rFonts w:hint="cs"/>
          <w:rtl/>
        </w:rPr>
      </w:pPr>
      <w:r>
        <w:rPr>
          <w:rFonts w:hint="cs"/>
          <w:rtl/>
        </w:rPr>
        <w:t>חבר הכנסת גפני, יש פה תק</w:t>
      </w:r>
      <w:r>
        <w:rPr>
          <w:rFonts w:hint="cs"/>
          <w:rtl/>
        </w:rPr>
        <w:t>לה במיקרופונים. דבר למיקרופון.</w:t>
      </w:r>
    </w:p>
    <w:p w14:paraId="412B8B04" w14:textId="77777777" w:rsidR="00000000" w:rsidRDefault="00B90FE9">
      <w:pPr>
        <w:pStyle w:val="a0"/>
        <w:rPr>
          <w:rFonts w:hint="cs"/>
          <w:rtl/>
        </w:rPr>
      </w:pPr>
    </w:p>
    <w:p w14:paraId="3E80F19E" w14:textId="77777777" w:rsidR="00000000" w:rsidRDefault="00B90FE9">
      <w:pPr>
        <w:pStyle w:val="af0"/>
        <w:rPr>
          <w:rtl/>
        </w:rPr>
      </w:pPr>
      <w:r>
        <w:rPr>
          <w:rFonts w:hint="eastAsia"/>
          <w:rtl/>
        </w:rPr>
        <w:t>משה</w:t>
      </w:r>
      <w:r>
        <w:rPr>
          <w:rtl/>
        </w:rPr>
        <w:t xml:space="preserve"> גפני (יהדות התורה):</w:t>
      </w:r>
    </w:p>
    <w:p w14:paraId="73C21A14" w14:textId="77777777" w:rsidR="00000000" w:rsidRDefault="00B90FE9">
      <w:pPr>
        <w:pStyle w:val="a0"/>
        <w:ind w:firstLine="0"/>
        <w:rPr>
          <w:rFonts w:hint="cs"/>
          <w:rtl/>
        </w:rPr>
      </w:pPr>
    </w:p>
    <w:p w14:paraId="786F6FBE" w14:textId="77777777" w:rsidR="00000000" w:rsidRDefault="00B90FE9">
      <w:pPr>
        <w:pStyle w:val="a0"/>
        <w:rPr>
          <w:rFonts w:hint="cs"/>
          <w:rtl/>
        </w:rPr>
      </w:pPr>
      <w:r>
        <w:rPr>
          <w:rFonts w:hint="cs"/>
          <w:rtl/>
        </w:rPr>
        <w:t>אדוני היושב-ראש, אני מבקש לוותר על זכות הדיבור. אני מבקש לראות את זה כאי-אמון. תודה.</w:t>
      </w:r>
    </w:p>
    <w:p w14:paraId="661EBD3D" w14:textId="77777777" w:rsidR="00000000" w:rsidRDefault="00B90FE9">
      <w:pPr>
        <w:pStyle w:val="a0"/>
        <w:ind w:firstLine="0"/>
        <w:rPr>
          <w:rFonts w:hint="cs"/>
          <w:rtl/>
        </w:rPr>
      </w:pPr>
    </w:p>
    <w:p w14:paraId="444EB8AF" w14:textId="77777777" w:rsidR="00000000" w:rsidRDefault="00B90FE9">
      <w:pPr>
        <w:pStyle w:val="af1"/>
        <w:rPr>
          <w:rtl/>
        </w:rPr>
      </w:pPr>
      <w:r>
        <w:rPr>
          <w:rtl/>
        </w:rPr>
        <w:t>היו"ר ראובן ריבלין:</w:t>
      </w:r>
    </w:p>
    <w:p w14:paraId="1B0FDE27" w14:textId="77777777" w:rsidR="00000000" w:rsidRDefault="00B90FE9">
      <w:pPr>
        <w:pStyle w:val="a0"/>
        <w:rPr>
          <w:rtl/>
        </w:rPr>
      </w:pPr>
    </w:p>
    <w:p w14:paraId="4ACA4A12" w14:textId="77777777" w:rsidR="00000000" w:rsidRDefault="00B90FE9">
      <w:pPr>
        <w:pStyle w:val="a0"/>
        <w:rPr>
          <w:rFonts w:hint="cs"/>
          <w:rtl/>
        </w:rPr>
      </w:pPr>
      <w:r>
        <w:rPr>
          <w:rFonts w:hint="cs"/>
          <w:rtl/>
        </w:rPr>
        <w:t>אדוני המזכיר, הוא ביקש הצעת אי-אמון. האם כל אחד מחברי הממשלה יכול לבקש אמון, או רק ראש הממשל</w:t>
      </w:r>
      <w:r>
        <w:rPr>
          <w:rFonts w:hint="cs"/>
          <w:rtl/>
        </w:rPr>
        <w:t>ה?</w:t>
      </w:r>
    </w:p>
    <w:p w14:paraId="4D886E74" w14:textId="77777777" w:rsidR="00000000" w:rsidRDefault="00B90FE9">
      <w:pPr>
        <w:pStyle w:val="a0"/>
        <w:rPr>
          <w:rFonts w:hint="cs"/>
          <w:rtl/>
        </w:rPr>
      </w:pPr>
    </w:p>
    <w:p w14:paraId="060230C9" w14:textId="77777777" w:rsidR="00000000" w:rsidRDefault="00B90FE9">
      <w:pPr>
        <w:pStyle w:val="a0"/>
        <w:rPr>
          <w:rFonts w:hint="cs"/>
          <w:rtl/>
        </w:rPr>
      </w:pPr>
      <w:r>
        <w:rPr>
          <w:rFonts w:hint="cs"/>
          <w:rtl/>
        </w:rPr>
        <w:t>סגן ראש הממשלה, האם אדוני מבקש לראות בהצבעה הצבעת אמון?</w:t>
      </w:r>
    </w:p>
    <w:p w14:paraId="1D163DED" w14:textId="77777777" w:rsidR="00000000" w:rsidRDefault="00B90FE9">
      <w:pPr>
        <w:pStyle w:val="a0"/>
        <w:rPr>
          <w:rFonts w:hint="cs"/>
          <w:rtl/>
        </w:rPr>
      </w:pPr>
    </w:p>
    <w:p w14:paraId="79527BB2" w14:textId="77777777" w:rsidR="00000000" w:rsidRDefault="00B90FE9">
      <w:pPr>
        <w:pStyle w:val="-"/>
        <w:rPr>
          <w:rFonts w:hint="cs"/>
          <w:rtl/>
        </w:rPr>
      </w:pPr>
      <w:r>
        <w:rPr>
          <w:rtl/>
        </w:rPr>
        <w:t>שר המשפטים יוסף לפיד:</w:t>
      </w:r>
      <w:r>
        <w:rPr>
          <w:rFonts w:hint="cs"/>
          <w:rtl/>
        </w:rPr>
        <w:t xml:space="preserve"> </w:t>
      </w:r>
    </w:p>
    <w:p w14:paraId="6C604A41" w14:textId="77777777" w:rsidR="00000000" w:rsidRDefault="00B90FE9">
      <w:pPr>
        <w:pStyle w:val="a0"/>
        <w:rPr>
          <w:rFonts w:hint="cs"/>
          <w:rtl/>
        </w:rPr>
      </w:pPr>
    </w:p>
    <w:p w14:paraId="450DA3B6" w14:textId="77777777" w:rsidR="00000000" w:rsidRDefault="00B90FE9">
      <w:pPr>
        <w:pStyle w:val="a0"/>
        <w:rPr>
          <w:rFonts w:hint="cs"/>
          <w:rtl/>
        </w:rPr>
      </w:pPr>
      <w:r>
        <w:rPr>
          <w:rFonts w:hint="cs"/>
          <w:rtl/>
        </w:rPr>
        <w:t>חבר הכנסת גפני, אנחנו נראה בזה הצבעת אמון.</w:t>
      </w:r>
    </w:p>
    <w:p w14:paraId="374E5FF3" w14:textId="77777777" w:rsidR="00000000" w:rsidRDefault="00B90FE9">
      <w:pPr>
        <w:pStyle w:val="a0"/>
        <w:rPr>
          <w:rFonts w:hint="cs"/>
          <w:rtl/>
        </w:rPr>
      </w:pPr>
    </w:p>
    <w:p w14:paraId="54C3B728" w14:textId="77777777" w:rsidR="00000000" w:rsidRDefault="00B90FE9">
      <w:pPr>
        <w:pStyle w:val="af1"/>
        <w:rPr>
          <w:rtl/>
        </w:rPr>
      </w:pPr>
      <w:r>
        <w:rPr>
          <w:rtl/>
        </w:rPr>
        <w:t>היו"ר ראובן ריבלין:</w:t>
      </w:r>
    </w:p>
    <w:p w14:paraId="7356571D" w14:textId="77777777" w:rsidR="00000000" w:rsidRDefault="00B90FE9">
      <w:pPr>
        <w:pStyle w:val="a0"/>
        <w:rPr>
          <w:rFonts w:hint="cs"/>
          <w:rtl/>
        </w:rPr>
      </w:pPr>
    </w:p>
    <w:p w14:paraId="5258EEB7" w14:textId="77777777" w:rsidR="00000000" w:rsidRDefault="00B90FE9">
      <w:pPr>
        <w:pStyle w:val="a0"/>
        <w:rPr>
          <w:rFonts w:hint="cs"/>
          <w:rtl/>
        </w:rPr>
      </w:pPr>
      <w:r>
        <w:rPr>
          <w:rFonts w:hint="cs"/>
          <w:rtl/>
        </w:rPr>
        <w:t xml:space="preserve">רבותי חברי הכנסת, התקנון הוא מפורש, כך חשבתי גם בהתחלה. לפי סעיף 36א(א), ראש הממשלה רשאי להודיע ליושב-ראש </w:t>
      </w:r>
      <w:r>
        <w:rPr>
          <w:rFonts w:hint="cs"/>
          <w:rtl/>
        </w:rPr>
        <w:t>הכנסת שהוא יראה בהצבעת הכנסת בסעיף העומד על סדר-היום עניין של הבעת אמון בו. הודיע ראש הממשלה כאמור, יחולו סעיפי 36. יש לי כבוד רב לסגן ראש הממשלה, ודאי שלשר המשפטים. עם זה, אני לא יכול להיענות לבקשתם. הואיל וההצבעה היא הצבעת אי-אמון, היא נדחית לשבוע הבא, ל</w:t>
      </w:r>
      <w:r>
        <w:rPr>
          <w:rFonts w:hint="cs"/>
          <w:rtl/>
        </w:rPr>
        <w:t>יום שני.</w:t>
      </w:r>
    </w:p>
    <w:p w14:paraId="38CAD3FF" w14:textId="77777777" w:rsidR="00000000" w:rsidRDefault="00B90FE9">
      <w:pPr>
        <w:pStyle w:val="a0"/>
        <w:ind w:firstLine="0"/>
        <w:rPr>
          <w:rFonts w:hint="cs"/>
          <w:rtl/>
        </w:rPr>
      </w:pPr>
    </w:p>
    <w:p w14:paraId="5833BE98" w14:textId="77777777" w:rsidR="00000000" w:rsidRDefault="00B90FE9">
      <w:pPr>
        <w:pStyle w:val="a0"/>
        <w:ind w:firstLine="0"/>
        <w:rPr>
          <w:rFonts w:hint="cs"/>
          <w:rtl/>
        </w:rPr>
      </w:pPr>
      <w:r>
        <w:rPr>
          <w:rFonts w:hint="cs"/>
          <w:rtl/>
        </w:rPr>
        <w:tab/>
        <w:t>אני מבקש לאפשר לשר במשרד האוצר, השר שטרית, לדבר.</w:t>
      </w:r>
    </w:p>
    <w:p w14:paraId="5423A8B5" w14:textId="77777777" w:rsidR="00000000" w:rsidRDefault="00B90FE9">
      <w:pPr>
        <w:pStyle w:val="a0"/>
        <w:ind w:firstLine="0"/>
        <w:rPr>
          <w:rFonts w:hint="cs"/>
          <w:rtl/>
        </w:rPr>
      </w:pPr>
    </w:p>
    <w:p w14:paraId="770BF946" w14:textId="77777777" w:rsidR="00000000" w:rsidRDefault="00B90FE9">
      <w:pPr>
        <w:pStyle w:val="af0"/>
        <w:rPr>
          <w:rtl/>
        </w:rPr>
      </w:pPr>
      <w:r>
        <w:rPr>
          <w:rFonts w:hint="eastAsia"/>
          <w:rtl/>
        </w:rPr>
        <w:t>השר</w:t>
      </w:r>
      <w:r>
        <w:rPr>
          <w:rtl/>
        </w:rPr>
        <w:t xml:space="preserve"> מאיר שטרית:</w:t>
      </w:r>
    </w:p>
    <w:p w14:paraId="2166E43F" w14:textId="77777777" w:rsidR="00000000" w:rsidRDefault="00B90FE9">
      <w:pPr>
        <w:pStyle w:val="a0"/>
        <w:ind w:firstLine="0"/>
        <w:rPr>
          <w:rFonts w:hint="cs"/>
          <w:rtl/>
        </w:rPr>
      </w:pPr>
    </w:p>
    <w:p w14:paraId="034F1B6F" w14:textId="77777777" w:rsidR="00000000" w:rsidRDefault="00B90FE9">
      <w:pPr>
        <w:pStyle w:val="a0"/>
        <w:rPr>
          <w:rFonts w:hint="cs"/>
          <w:rtl/>
        </w:rPr>
      </w:pPr>
      <w:r>
        <w:rPr>
          <w:rFonts w:hint="cs"/>
          <w:rtl/>
        </w:rPr>
        <w:t xml:space="preserve">אדוני היושב-ראש, אומנם נכון, כאמור, זה מופיע בסעיף 36א. אני מבקש להדגיש שראש הממשלה "רשאי להודיע ליושב-ראש שהוא יראה בהצבעת הכנסת בסעיף העומד על סדר-היום עניין של הבעת אמון בו". </w:t>
      </w:r>
      <w:r>
        <w:rPr>
          <w:rFonts w:hint="cs"/>
          <w:rtl/>
        </w:rPr>
        <w:t xml:space="preserve">אני מבקש להסתכל על שתי הכוכביות למטה. הן אומרות: "הצעת חוק בדיון מוקדם והצעה לסדר-היום אינן בגדר סעיף העומד על סדר-היום". </w:t>
      </w:r>
    </w:p>
    <w:p w14:paraId="0CDC1CF0" w14:textId="77777777" w:rsidR="00000000" w:rsidRDefault="00B90FE9">
      <w:pPr>
        <w:pStyle w:val="a0"/>
        <w:rPr>
          <w:rFonts w:hint="cs"/>
          <w:rtl/>
        </w:rPr>
      </w:pPr>
    </w:p>
    <w:p w14:paraId="734ECBB9" w14:textId="77777777" w:rsidR="00000000" w:rsidRDefault="00B90FE9">
      <w:pPr>
        <w:pStyle w:val="a0"/>
        <w:rPr>
          <w:rFonts w:hint="cs"/>
          <w:rtl/>
        </w:rPr>
      </w:pPr>
      <w:r>
        <w:rPr>
          <w:rFonts w:hint="cs"/>
          <w:rtl/>
        </w:rPr>
        <w:t>כדאי לקבוע בעניין הזה מסמרות - האם כאשר הנושא אינו הצעה בסדר-היום מותר לנציג אחר של הממשלה להציע שזו תהיה הצבעת אמון?</w:t>
      </w:r>
    </w:p>
    <w:p w14:paraId="30EA734E" w14:textId="77777777" w:rsidR="00000000" w:rsidRDefault="00B90FE9">
      <w:pPr>
        <w:pStyle w:val="a0"/>
        <w:rPr>
          <w:rFonts w:hint="cs"/>
          <w:rtl/>
        </w:rPr>
      </w:pPr>
    </w:p>
    <w:p w14:paraId="2D5652AD" w14:textId="77777777" w:rsidR="00000000" w:rsidRDefault="00B90FE9">
      <w:pPr>
        <w:pStyle w:val="af1"/>
        <w:rPr>
          <w:rFonts w:hint="cs"/>
          <w:rtl/>
        </w:rPr>
      </w:pPr>
      <w:r>
        <w:rPr>
          <w:rtl/>
        </w:rPr>
        <w:t>היו"ר ראובן ר</w:t>
      </w:r>
      <w:r>
        <w:rPr>
          <w:rtl/>
        </w:rPr>
        <w:t>יבלין:</w:t>
      </w:r>
    </w:p>
    <w:p w14:paraId="63AE7A6E" w14:textId="77777777" w:rsidR="00000000" w:rsidRDefault="00B90FE9">
      <w:pPr>
        <w:pStyle w:val="a0"/>
        <w:rPr>
          <w:rFonts w:hint="cs"/>
          <w:rtl/>
        </w:rPr>
      </w:pPr>
    </w:p>
    <w:p w14:paraId="379BC805" w14:textId="77777777" w:rsidR="00000000" w:rsidRDefault="00B90FE9">
      <w:pPr>
        <w:pStyle w:val="a0"/>
        <w:rPr>
          <w:rFonts w:hint="cs"/>
          <w:rtl/>
        </w:rPr>
      </w:pPr>
      <w:r>
        <w:rPr>
          <w:rFonts w:hint="cs"/>
          <w:rtl/>
        </w:rPr>
        <w:t xml:space="preserve">הכלל </w:t>
      </w:r>
      <w:r>
        <w:rPr>
          <w:rtl/>
        </w:rPr>
        <w:t>–</w:t>
      </w:r>
      <w:r>
        <w:rPr>
          <w:rFonts w:hint="cs"/>
          <w:rtl/>
        </w:rPr>
        <w:t xml:space="preserve"> ראש הממשלה הוא היחיד שיכול לבקש הצבעת אמון. היוצא מן הכלל הוא הצעה לסדר-יום, והצעת חוק בדיון מוקדם, שהיא גם הצעה לסדר-היום, עד שלא אושרה על-ידי הכנסת כהצעת חוק המועברת לקריאה ראשונה. </w:t>
      </w:r>
    </w:p>
    <w:p w14:paraId="6E553D88" w14:textId="77777777" w:rsidR="00000000" w:rsidRDefault="00B90FE9">
      <w:pPr>
        <w:pStyle w:val="a0"/>
        <w:rPr>
          <w:rFonts w:hint="cs"/>
          <w:rtl/>
        </w:rPr>
      </w:pPr>
    </w:p>
    <w:p w14:paraId="572682D1" w14:textId="77777777" w:rsidR="00000000" w:rsidRDefault="00B90FE9">
      <w:pPr>
        <w:pStyle w:val="a0"/>
        <w:rPr>
          <w:rFonts w:hint="cs"/>
          <w:rtl/>
        </w:rPr>
      </w:pPr>
      <w:r>
        <w:rPr>
          <w:rFonts w:hint="cs"/>
          <w:rtl/>
        </w:rPr>
        <w:t>אני פוסק שההצעה היא הצעת אי-אמון, לכן היא תוצבע בשבוע הב</w:t>
      </w:r>
      <w:r>
        <w:rPr>
          <w:rFonts w:hint="cs"/>
          <w:rtl/>
        </w:rPr>
        <w:t>א. התקנון פה ברור, חד וחלק. חבר הכנסת גפני, בקשתך נתקבלה.</w:t>
      </w:r>
    </w:p>
    <w:p w14:paraId="7B7561DD" w14:textId="77777777" w:rsidR="00000000" w:rsidRDefault="00B90FE9">
      <w:pPr>
        <w:pStyle w:val="a2"/>
        <w:rPr>
          <w:rFonts w:hint="cs"/>
          <w:rtl/>
        </w:rPr>
      </w:pPr>
    </w:p>
    <w:p w14:paraId="61386899" w14:textId="77777777" w:rsidR="00000000" w:rsidRDefault="00B90FE9">
      <w:pPr>
        <w:pStyle w:val="a0"/>
        <w:rPr>
          <w:rFonts w:hint="cs"/>
          <w:rtl/>
        </w:rPr>
      </w:pPr>
    </w:p>
    <w:p w14:paraId="4C11A599" w14:textId="77777777" w:rsidR="00000000" w:rsidRDefault="00B90FE9">
      <w:pPr>
        <w:pStyle w:val="a2"/>
        <w:rPr>
          <w:rFonts w:hint="cs"/>
          <w:rtl/>
        </w:rPr>
      </w:pPr>
      <w:bookmarkStart w:id="78" w:name="_Toc75077134"/>
      <w:r>
        <w:rPr>
          <w:rFonts w:hint="cs"/>
          <w:rtl/>
        </w:rPr>
        <w:t xml:space="preserve">הודעת הממשלה על העברת שטחי פעולה ממשרד למשרד ועל העברת </w:t>
      </w:r>
      <w:r>
        <w:rPr>
          <w:rtl/>
        </w:rPr>
        <w:br/>
      </w:r>
      <w:r>
        <w:rPr>
          <w:rFonts w:hint="cs"/>
          <w:rtl/>
        </w:rPr>
        <w:t>סמכויות משר לשר</w:t>
      </w:r>
      <w:bookmarkEnd w:id="78"/>
      <w:r>
        <w:rPr>
          <w:rFonts w:hint="cs"/>
          <w:rtl/>
        </w:rPr>
        <w:t xml:space="preserve"> </w:t>
      </w:r>
    </w:p>
    <w:p w14:paraId="5C0ACDA0" w14:textId="77777777" w:rsidR="00000000" w:rsidRDefault="00B90FE9">
      <w:pPr>
        <w:pStyle w:val="a0"/>
        <w:ind w:firstLine="0"/>
        <w:rPr>
          <w:rFonts w:hint="cs"/>
          <w:rtl/>
        </w:rPr>
      </w:pPr>
      <w:r>
        <w:rPr>
          <w:rtl/>
        </w:rPr>
        <w:t>["דברי הכנסת", חוברת זו, עמ'</w:t>
      </w:r>
      <w:r>
        <w:rPr>
          <w:rFonts w:hint="cs"/>
          <w:rtl/>
        </w:rPr>
        <w:t xml:space="preserve">    .</w:t>
      </w:r>
      <w:r>
        <w:rPr>
          <w:rtl/>
        </w:rPr>
        <w:t>]</w:t>
      </w:r>
    </w:p>
    <w:p w14:paraId="257F544F" w14:textId="77777777" w:rsidR="00000000" w:rsidRDefault="00B90FE9">
      <w:pPr>
        <w:pStyle w:val="a0"/>
        <w:rPr>
          <w:rFonts w:hint="cs"/>
          <w:rtl/>
        </w:rPr>
      </w:pPr>
    </w:p>
    <w:p w14:paraId="20D224BB" w14:textId="77777777" w:rsidR="00000000" w:rsidRDefault="00B90FE9">
      <w:pPr>
        <w:pStyle w:val="af1"/>
        <w:rPr>
          <w:rtl/>
        </w:rPr>
      </w:pPr>
      <w:r>
        <w:rPr>
          <w:rFonts w:hint="eastAsia"/>
          <w:rtl/>
        </w:rPr>
        <w:t>היו</w:t>
      </w:r>
      <w:r>
        <w:rPr>
          <w:rtl/>
        </w:rPr>
        <w:t>"ר ראובן ריבלין:</w:t>
      </w:r>
    </w:p>
    <w:p w14:paraId="38D7DF18" w14:textId="77777777" w:rsidR="00000000" w:rsidRDefault="00B90FE9">
      <w:pPr>
        <w:pStyle w:val="a0"/>
        <w:rPr>
          <w:rFonts w:hint="cs"/>
          <w:rtl/>
        </w:rPr>
      </w:pPr>
    </w:p>
    <w:p w14:paraId="4C96684C" w14:textId="77777777" w:rsidR="00000000" w:rsidRDefault="00B90FE9">
      <w:pPr>
        <w:pStyle w:val="a0"/>
        <w:rPr>
          <w:rFonts w:hint="cs"/>
          <w:rtl/>
        </w:rPr>
      </w:pPr>
      <w:r>
        <w:rPr>
          <w:rFonts w:hint="cs"/>
          <w:rtl/>
        </w:rPr>
        <w:t>אנחנו עוברים להצבעה השנייה. אדוני רוצה גם לעניין זה להעיר הערה?</w:t>
      </w:r>
    </w:p>
    <w:p w14:paraId="412BF783" w14:textId="77777777" w:rsidR="00000000" w:rsidRDefault="00B90FE9">
      <w:pPr>
        <w:pStyle w:val="a0"/>
        <w:rPr>
          <w:rFonts w:hint="cs"/>
          <w:rtl/>
        </w:rPr>
      </w:pPr>
    </w:p>
    <w:p w14:paraId="4EC33681" w14:textId="77777777" w:rsidR="00000000" w:rsidRDefault="00B90FE9">
      <w:pPr>
        <w:pStyle w:val="af0"/>
        <w:rPr>
          <w:rFonts w:hint="cs"/>
          <w:rtl/>
        </w:rPr>
      </w:pPr>
      <w:r>
        <w:rPr>
          <w:rFonts w:hint="eastAsia"/>
          <w:rtl/>
        </w:rPr>
        <w:t>מ</w:t>
      </w:r>
      <w:r>
        <w:rPr>
          <w:rFonts w:hint="eastAsia"/>
          <w:rtl/>
        </w:rPr>
        <w:t>שה</w:t>
      </w:r>
      <w:r>
        <w:rPr>
          <w:rtl/>
        </w:rPr>
        <w:t xml:space="preserve"> גפני (יהדות התורה):</w:t>
      </w:r>
    </w:p>
    <w:p w14:paraId="320ECB81" w14:textId="77777777" w:rsidR="00000000" w:rsidRDefault="00B90FE9">
      <w:pPr>
        <w:pStyle w:val="a0"/>
        <w:rPr>
          <w:rFonts w:hint="cs"/>
          <w:rtl/>
        </w:rPr>
      </w:pPr>
    </w:p>
    <w:p w14:paraId="7CA1E921" w14:textId="77777777" w:rsidR="00000000" w:rsidRDefault="00B90FE9">
      <w:pPr>
        <w:pStyle w:val="a0"/>
        <w:rPr>
          <w:rFonts w:hint="cs"/>
          <w:rtl/>
        </w:rPr>
      </w:pPr>
      <w:r>
        <w:rPr>
          <w:rFonts w:hint="cs"/>
          <w:rtl/>
        </w:rPr>
        <w:t xml:space="preserve">אדוני היושב-ראש, בשם סיעות ש"ס ויהדות התורה, עקב העובדה שלא ניתן הסבר לכנסת, למה מעבירים את רשם העמותות ממשרד הפנים למשרד המשפטים, מלבד העובדה שיכול להיות שהסיבה היא העמותות של פורז </w:t>
      </w:r>
      <w:r>
        <w:rPr>
          <w:rtl/>
        </w:rPr>
        <w:t>–</w:t>
      </w:r>
      <w:r>
        <w:rPr>
          <w:rFonts w:hint="cs"/>
          <w:rtl/>
        </w:rPr>
        <w:t xml:space="preserve"> זאת יכולה להיות הסיבה היחידה - לא קיבלנו הסבר. ל</w:t>
      </w:r>
      <w:r>
        <w:rPr>
          <w:rFonts w:hint="cs"/>
          <w:rtl/>
        </w:rPr>
        <w:t>כן אני רוצה לראות בזה בשם סיעות ש"ס ויהדות התורה אי-אמון בראש הממשלה.</w:t>
      </w:r>
    </w:p>
    <w:p w14:paraId="6A798BF3" w14:textId="77777777" w:rsidR="00000000" w:rsidRDefault="00B90FE9">
      <w:pPr>
        <w:pStyle w:val="a0"/>
        <w:rPr>
          <w:rFonts w:hint="cs"/>
          <w:rtl/>
        </w:rPr>
      </w:pPr>
    </w:p>
    <w:p w14:paraId="53FAD7F2" w14:textId="77777777" w:rsidR="00000000" w:rsidRDefault="00B90FE9">
      <w:pPr>
        <w:pStyle w:val="af1"/>
        <w:rPr>
          <w:rFonts w:hint="cs"/>
          <w:rtl/>
        </w:rPr>
      </w:pPr>
      <w:r>
        <w:rPr>
          <w:rtl/>
        </w:rPr>
        <w:t>היו"ר ראובן ריבלין:</w:t>
      </w:r>
    </w:p>
    <w:p w14:paraId="593B439E" w14:textId="77777777" w:rsidR="00000000" w:rsidRDefault="00B90FE9">
      <w:pPr>
        <w:pStyle w:val="a0"/>
        <w:rPr>
          <w:rFonts w:hint="cs"/>
          <w:rtl/>
        </w:rPr>
      </w:pPr>
    </w:p>
    <w:p w14:paraId="519DE308" w14:textId="77777777" w:rsidR="00000000" w:rsidRDefault="00B90FE9">
      <w:pPr>
        <w:pStyle w:val="a0"/>
        <w:rPr>
          <w:rFonts w:hint="cs"/>
          <w:rtl/>
        </w:rPr>
      </w:pPr>
      <w:r>
        <w:rPr>
          <w:rFonts w:hint="cs"/>
          <w:rtl/>
        </w:rPr>
        <w:t>עכשיו כבר נימקת. בפעם הבאה אני לא מרשה לך לנמק לפני שאתה מבקש.</w:t>
      </w:r>
    </w:p>
    <w:p w14:paraId="311B938E" w14:textId="77777777" w:rsidR="00000000" w:rsidRDefault="00B90FE9">
      <w:pPr>
        <w:pStyle w:val="a0"/>
        <w:rPr>
          <w:rFonts w:hint="cs"/>
          <w:rtl/>
        </w:rPr>
      </w:pPr>
    </w:p>
    <w:p w14:paraId="09F88CC6" w14:textId="77777777" w:rsidR="00000000" w:rsidRDefault="00B90FE9">
      <w:pPr>
        <w:pStyle w:val="a0"/>
        <w:rPr>
          <w:rFonts w:hint="cs"/>
          <w:rtl/>
        </w:rPr>
      </w:pPr>
      <w:r>
        <w:rPr>
          <w:rFonts w:hint="cs"/>
          <w:rtl/>
        </w:rPr>
        <w:t xml:space="preserve">הואיל וביקשת, מדובר פה בהצעת החלטה, שאינה הצעה לסדר-היום, אלא דבר שהוא על סדר-היום. אני קובע שהצבעת </w:t>
      </w:r>
      <w:r>
        <w:rPr>
          <w:rFonts w:hint="cs"/>
          <w:rtl/>
        </w:rPr>
        <w:t>האי-אמון תיערך בשבוע הבא. ההצבעה תיחשב להצבעת אי-אמון ותיערך בשבוע הבא.</w:t>
      </w:r>
    </w:p>
    <w:p w14:paraId="1F3D47C5" w14:textId="77777777" w:rsidR="00000000" w:rsidRDefault="00B90FE9">
      <w:pPr>
        <w:pStyle w:val="a0"/>
        <w:rPr>
          <w:rFonts w:hint="cs"/>
          <w:rtl/>
        </w:rPr>
      </w:pPr>
    </w:p>
    <w:p w14:paraId="0CF7211E" w14:textId="77777777" w:rsidR="00000000" w:rsidRDefault="00B90FE9">
      <w:pPr>
        <w:pStyle w:val="a0"/>
        <w:rPr>
          <w:rFonts w:hint="cs"/>
          <w:rtl/>
        </w:rPr>
      </w:pPr>
      <w:r>
        <w:rPr>
          <w:rFonts w:hint="cs"/>
          <w:rtl/>
        </w:rPr>
        <w:t>תודה רבה. אנחנו ממשיכים בסדר-היום.</w:t>
      </w:r>
    </w:p>
    <w:p w14:paraId="7FBE397C" w14:textId="77777777" w:rsidR="00000000" w:rsidRDefault="00B90FE9">
      <w:pPr>
        <w:pStyle w:val="a0"/>
        <w:ind w:firstLine="0"/>
        <w:rPr>
          <w:rFonts w:hint="cs"/>
          <w:rtl/>
        </w:rPr>
      </w:pPr>
    </w:p>
    <w:p w14:paraId="3FB05617" w14:textId="77777777" w:rsidR="00000000" w:rsidRDefault="00B90FE9">
      <w:pPr>
        <w:pStyle w:val="af0"/>
        <w:rPr>
          <w:rFonts w:hint="cs"/>
          <w:rtl/>
        </w:rPr>
      </w:pPr>
      <w:r>
        <w:rPr>
          <w:rFonts w:hint="eastAsia"/>
          <w:rtl/>
        </w:rPr>
        <w:t>השר</w:t>
      </w:r>
      <w:r>
        <w:rPr>
          <w:rtl/>
        </w:rPr>
        <w:t xml:space="preserve"> מאיר שטרית:</w:t>
      </w:r>
    </w:p>
    <w:p w14:paraId="6AE37690" w14:textId="77777777" w:rsidR="00000000" w:rsidRDefault="00B90FE9">
      <w:pPr>
        <w:pStyle w:val="a0"/>
        <w:rPr>
          <w:rFonts w:hint="cs"/>
          <w:rtl/>
        </w:rPr>
      </w:pPr>
    </w:p>
    <w:p w14:paraId="334853B8" w14:textId="77777777" w:rsidR="00000000" w:rsidRDefault="00B90FE9">
      <w:pPr>
        <w:pStyle w:val="a0"/>
        <w:rPr>
          <w:rFonts w:hint="cs"/>
          <w:rtl/>
        </w:rPr>
      </w:pPr>
      <w:r>
        <w:rPr>
          <w:rFonts w:hint="cs"/>
          <w:rtl/>
        </w:rPr>
        <w:t>מה בקשר לשאלתי?</w:t>
      </w:r>
    </w:p>
    <w:p w14:paraId="78C098C6" w14:textId="77777777" w:rsidR="00000000" w:rsidRDefault="00B90FE9">
      <w:pPr>
        <w:pStyle w:val="a0"/>
        <w:ind w:firstLine="0"/>
        <w:rPr>
          <w:rFonts w:hint="cs"/>
          <w:rtl/>
        </w:rPr>
      </w:pPr>
    </w:p>
    <w:p w14:paraId="0FB1E975" w14:textId="77777777" w:rsidR="00000000" w:rsidRDefault="00B90FE9">
      <w:pPr>
        <w:pStyle w:val="af1"/>
        <w:rPr>
          <w:rtl/>
        </w:rPr>
      </w:pPr>
      <w:r>
        <w:rPr>
          <w:rtl/>
        </w:rPr>
        <w:t>היו"ר ראובן ריבלין:</w:t>
      </w:r>
    </w:p>
    <w:p w14:paraId="3755D4FE" w14:textId="77777777" w:rsidR="00000000" w:rsidRDefault="00B90FE9">
      <w:pPr>
        <w:pStyle w:val="a0"/>
        <w:rPr>
          <w:rtl/>
        </w:rPr>
      </w:pPr>
    </w:p>
    <w:p w14:paraId="72D8E38B" w14:textId="77777777" w:rsidR="00000000" w:rsidRDefault="00B90FE9">
      <w:pPr>
        <w:pStyle w:val="a0"/>
        <w:rPr>
          <w:rFonts w:hint="cs"/>
          <w:rtl/>
        </w:rPr>
      </w:pPr>
      <w:r>
        <w:rPr>
          <w:rFonts w:hint="cs"/>
          <w:rtl/>
        </w:rPr>
        <w:t>התקנון ענה על שאלתך. התשובה על שאלתך - בתקנון שאתה ניסחת. אתה ישבת יחד אתי בוועדה, וניסחת. כ</w:t>
      </w:r>
      <w:r>
        <w:rPr>
          <w:rFonts w:hint="cs"/>
          <w:rtl/>
        </w:rPr>
        <w:t>ך קבענו. אמרנו בצורה מפורשת - רק ראש הממשלה יכול להגיש. אני אמרתי שראש הממשלה, ממלא-מקומו או שר שהוסמך על-ידי הממשלה. אתם לא הסכמתם, לכן כתוב "ראש הממשלה". למה? כי אז היינו באופוזיציה. אגב, מוסי היה אז. אתם הצטרפתם אלינו.</w:t>
      </w:r>
    </w:p>
    <w:p w14:paraId="059E5272" w14:textId="77777777" w:rsidR="00000000" w:rsidRDefault="00B90FE9">
      <w:pPr>
        <w:pStyle w:val="a0"/>
        <w:rPr>
          <w:rFonts w:hint="cs"/>
          <w:rtl/>
        </w:rPr>
      </w:pPr>
    </w:p>
    <w:p w14:paraId="25CD9823" w14:textId="77777777" w:rsidR="00000000" w:rsidRDefault="00B90FE9">
      <w:pPr>
        <w:pStyle w:val="a0"/>
        <w:rPr>
          <w:rFonts w:hint="cs"/>
          <w:rtl/>
        </w:rPr>
      </w:pPr>
      <w:r>
        <w:rPr>
          <w:rFonts w:hint="cs"/>
          <w:rtl/>
        </w:rPr>
        <w:t>רבותי חברי הכנסת, הדברים ברורים.</w:t>
      </w:r>
    </w:p>
    <w:p w14:paraId="5B523D72" w14:textId="77777777" w:rsidR="00000000" w:rsidRDefault="00B90FE9">
      <w:pPr>
        <w:pStyle w:val="a0"/>
        <w:rPr>
          <w:rFonts w:hint="cs"/>
          <w:rtl/>
        </w:rPr>
      </w:pPr>
    </w:p>
    <w:p w14:paraId="7D0C2A3C" w14:textId="77777777" w:rsidR="00000000" w:rsidRDefault="00B90FE9">
      <w:pPr>
        <w:pStyle w:val="a2"/>
        <w:rPr>
          <w:rFonts w:hint="cs"/>
          <w:rtl/>
        </w:rPr>
      </w:pPr>
    </w:p>
    <w:p w14:paraId="56BD283F" w14:textId="77777777" w:rsidR="00000000" w:rsidRDefault="00B90FE9">
      <w:pPr>
        <w:pStyle w:val="a0"/>
        <w:rPr>
          <w:rFonts w:hint="cs"/>
          <w:rtl/>
        </w:rPr>
      </w:pPr>
    </w:p>
    <w:p w14:paraId="31BDDAD2" w14:textId="77777777" w:rsidR="00000000" w:rsidRDefault="00B90FE9">
      <w:pPr>
        <w:pStyle w:val="a2"/>
        <w:rPr>
          <w:rFonts w:hint="cs"/>
          <w:rtl/>
        </w:rPr>
      </w:pPr>
      <w:bookmarkStart w:id="79" w:name="CS20650FI0020650T14_01_2004_12_37_13"/>
      <w:bookmarkStart w:id="80" w:name="_Toc75077135"/>
      <w:bookmarkEnd w:id="79"/>
      <w:r>
        <w:rPr>
          <w:rtl/>
        </w:rPr>
        <w:t>הצ</w:t>
      </w:r>
      <w:r>
        <w:rPr>
          <w:rFonts w:hint="cs"/>
          <w:rtl/>
        </w:rPr>
        <w:t>עת חוק</w:t>
      </w:r>
      <w:r>
        <w:rPr>
          <w:rtl/>
        </w:rPr>
        <w:t xml:space="preserve"> הקמת קרן למתפנים מרצון מהתנחלויות, התשס"ג-2003</w:t>
      </w:r>
      <w:bookmarkEnd w:id="80"/>
      <w:r>
        <w:rPr>
          <w:rtl/>
        </w:rPr>
        <w:t xml:space="preserve"> </w:t>
      </w:r>
    </w:p>
    <w:p w14:paraId="5B806D46" w14:textId="77777777" w:rsidR="00000000" w:rsidRDefault="00B90FE9">
      <w:pPr>
        <w:pStyle w:val="a0"/>
        <w:ind w:firstLine="0"/>
        <w:rPr>
          <w:rFonts w:hint="cs"/>
          <w:rtl/>
        </w:rPr>
      </w:pPr>
      <w:r>
        <w:rPr>
          <w:rtl/>
        </w:rPr>
        <w:t>[נספחות.]</w:t>
      </w:r>
    </w:p>
    <w:p w14:paraId="68ECFF1A" w14:textId="77777777" w:rsidR="00000000" w:rsidRDefault="00B90FE9">
      <w:pPr>
        <w:pStyle w:val="-0"/>
        <w:rPr>
          <w:rFonts w:hint="cs"/>
          <w:rtl/>
        </w:rPr>
      </w:pPr>
      <w:r>
        <w:rPr>
          <w:rFonts w:hint="cs"/>
          <w:rtl/>
        </w:rPr>
        <w:t>(הצעת חבר הכנסת איתן כבל)</w:t>
      </w:r>
    </w:p>
    <w:p w14:paraId="67037F21" w14:textId="77777777" w:rsidR="00000000" w:rsidRDefault="00B90FE9">
      <w:pPr>
        <w:pStyle w:val="-0"/>
        <w:jc w:val="left"/>
        <w:rPr>
          <w:rFonts w:hint="cs"/>
          <w:rtl/>
        </w:rPr>
      </w:pPr>
    </w:p>
    <w:p w14:paraId="0C310A68" w14:textId="77777777" w:rsidR="00000000" w:rsidRDefault="00B90FE9">
      <w:pPr>
        <w:pStyle w:val="af1"/>
        <w:rPr>
          <w:rtl/>
        </w:rPr>
      </w:pPr>
      <w:r>
        <w:rPr>
          <w:rtl/>
        </w:rPr>
        <w:t>היו"ר ראובן ריבלין:</w:t>
      </w:r>
    </w:p>
    <w:p w14:paraId="5068DD18" w14:textId="77777777" w:rsidR="00000000" w:rsidRDefault="00B90FE9">
      <w:pPr>
        <w:pStyle w:val="a0"/>
        <w:ind w:firstLine="0"/>
        <w:rPr>
          <w:rFonts w:hint="cs"/>
          <w:rtl/>
        </w:rPr>
      </w:pPr>
    </w:p>
    <w:p w14:paraId="61F6CD17" w14:textId="77777777" w:rsidR="00000000" w:rsidRDefault="00B90FE9">
      <w:pPr>
        <w:pStyle w:val="a0"/>
        <w:rPr>
          <w:rFonts w:hint="cs"/>
          <w:rtl/>
        </w:rPr>
      </w:pPr>
      <w:r>
        <w:rPr>
          <w:rFonts w:hint="cs"/>
          <w:rtl/>
        </w:rPr>
        <w:t>הסעיף הבא בסדר-היום - - -</w:t>
      </w:r>
    </w:p>
    <w:p w14:paraId="5426D05C" w14:textId="77777777" w:rsidR="00000000" w:rsidRDefault="00B90FE9">
      <w:pPr>
        <w:pStyle w:val="a0"/>
        <w:rPr>
          <w:rFonts w:hint="cs"/>
          <w:rtl/>
        </w:rPr>
      </w:pPr>
    </w:p>
    <w:p w14:paraId="70142D90" w14:textId="77777777" w:rsidR="00000000" w:rsidRDefault="00B90FE9">
      <w:pPr>
        <w:pStyle w:val="af0"/>
        <w:rPr>
          <w:rFonts w:hint="cs"/>
          <w:rtl/>
        </w:rPr>
      </w:pPr>
      <w:r>
        <w:rPr>
          <w:rFonts w:hint="eastAsia"/>
          <w:rtl/>
        </w:rPr>
        <w:t>מאיר</w:t>
      </w:r>
      <w:r>
        <w:rPr>
          <w:rtl/>
        </w:rPr>
        <w:t xml:space="preserve"> פרוש (יהדות התורה):</w:t>
      </w:r>
    </w:p>
    <w:p w14:paraId="5124ECD7" w14:textId="77777777" w:rsidR="00000000" w:rsidRDefault="00B90FE9">
      <w:pPr>
        <w:pStyle w:val="a0"/>
        <w:rPr>
          <w:rFonts w:hint="cs"/>
          <w:rtl/>
        </w:rPr>
      </w:pPr>
    </w:p>
    <w:p w14:paraId="109ED3F1" w14:textId="77777777" w:rsidR="00000000" w:rsidRDefault="00B90FE9">
      <w:pPr>
        <w:pStyle w:val="a0"/>
        <w:rPr>
          <w:rFonts w:hint="cs"/>
          <w:rtl/>
        </w:rPr>
      </w:pPr>
      <w:r>
        <w:rPr>
          <w:rFonts w:hint="cs"/>
          <w:rtl/>
        </w:rPr>
        <w:t>- - -</w:t>
      </w:r>
    </w:p>
    <w:p w14:paraId="3835843E" w14:textId="77777777" w:rsidR="00000000" w:rsidRDefault="00B90FE9">
      <w:pPr>
        <w:pStyle w:val="a0"/>
        <w:rPr>
          <w:rFonts w:hint="cs"/>
          <w:rtl/>
        </w:rPr>
      </w:pPr>
    </w:p>
    <w:p w14:paraId="781F0122" w14:textId="77777777" w:rsidR="00000000" w:rsidRDefault="00B90FE9">
      <w:pPr>
        <w:pStyle w:val="af1"/>
        <w:rPr>
          <w:rtl/>
        </w:rPr>
      </w:pPr>
      <w:r>
        <w:rPr>
          <w:rtl/>
        </w:rPr>
        <w:t>היו"ר ראובן ריבלין:</w:t>
      </w:r>
    </w:p>
    <w:p w14:paraId="587B618C" w14:textId="77777777" w:rsidR="00000000" w:rsidRDefault="00B90FE9">
      <w:pPr>
        <w:pStyle w:val="a0"/>
        <w:ind w:firstLine="0"/>
        <w:rPr>
          <w:rFonts w:hint="cs"/>
          <w:rtl/>
        </w:rPr>
      </w:pPr>
    </w:p>
    <w:p w14:paraId="105A1CCB" w14:textId="77777777" w:rsidR="00000000" w:rsidRDefault="00B90FE9">
      <w:pPr>
        <w:pStyle w:val="a0"/>
        <w:rPr>
          <w:rFonts w:hint="cs"/>
          <w:rtl/>
        </w:rPr>
      </w:pPr>
      <w:r>
        <w:rPr>
          <w:rFonts w:hint="cs"/>
          <w:rtl/>
        </w:rPr>
        <w:t>חבר הכנסת פרוש.</w:t>
      </w:r>
    </w:p>
    <w:p w14:paraId="6C0F3E8E" w14:textId="77777777" w:rsidR="00000000" w:rsidRDefault="00B90FE9">
      <w:pPr>
        <w:pStyle w:val="a0"/>
        <w:rPr>
          <w:rFonts w:hint="cs"/>
          <w:rtl/>
        </w:rPr>
      </w:pPr>
    </w:p>
    <w:p w14:paraId="1FDFD13D" w14:textId="77777777" w:rsidR="00000000" w:rsidRDefault="00B90FE9">
      <w:pPr>
        <w:pStyle w:val="a0"/>
        <w:rPr>
          <w:rFonts w:hint="cs"/>
          <w:rtl/>
        </w:rPr>
      </w:pPr>
      <w:r>
        <w:rPr>
          <w:rFonts w:hint="cs"/>
          <w:rtl/>
        </w:rPr>
        <w:t>הצעת חוק הקמת קרן למתפנים מרצון מהתנחלוי</w:t>
      </w:r>
      <w:r>
        <w:rPr>
          <w:rFonts w:hint="cs"/>
          <w:rtl/>
        </w:rPr>
        <w:t>ות, של חבר הכנסת איתן כבל, שמספרה פ/1355.</w:t>
      </w:r>
    </w:p>
    <w:p w14:paraId="686ACA2E" w14:textId="77777777" w:rsidR="00000000" w:rsidRDefault="00B90FE9">
      <w:pPr>
        <w:pStyle w:val="a0"/>
        <w:rPr>
          <w:rFonts w:hint="cs"/>
          <w:rtl/>
        </w:rPr>
      </w:pPr>
    </w:p>
    <w:p w14:paraId="63DB2951" w14:textId="77777777" w:rsidR="00000000" w:rsidRDefault="00B90FE9">
      <w:pPr>
        <w:pStyle w:val="a0"/>
        <w:rPr>
          <w:rFonts w:hint="cs"/>
          <w:rtl/>
        </w:rPr>
      </w:pPr>
      <w:r>
        <w:rPr>
          <w:rFonts w:hint="cs"/>
          <w:rtl/>
        </w:rPr>
        <w:t>הממשלה מסכימה? - לא.</w:t>
      </w:r>
    </w:p>
    <w:p w14:paraId="69CCE3C3" w14:textId="77777777" w:rsidR="00000000" w:rsidRDefault="00B90FE9">
      <w:pPr>
        <w:pStyle w:val="a0"/>
        <w:rPr>
          <w:rFonts w:hint="cs"/>
          <w:rtl/>
        </w:rPr>
      </w:pPr>
    </w:p>
    <w:p w14:paraId="744A99C9" w14:textId="77777777" w:rsidR="00000000" w:rsidRDefault="00B90FE9">
      <w:pPr>
        <w:pStyle w:val="a"/>
        <w:rPr>
          <w:rtl/>
        </w:rPr>
      </w:pPr>
      <w:bookmarkStart w:id="81" w:name="FS000000445T14_01_2004_12_38_39"/>
      <w:bookmarkStart w:id="82" w:name="_Toc75077136"/>
      <w:bookmarkEnd w:id="81"/>
      <w:r>
        <w:rPr>
          <w:rFonts w:hint="eastAsia"/>
          <w:rtl/>
        </w:rPr>
        <w:t>איתן</w:t>
      </w:r>
      <w:r>
        <w:rPr>
          <w:rtl/>
        </w:rPr>
        <w:t xml:space="preserve"> כבל (העבודה-מימד):</w:t>
      </w:r>
      <w:bookmarkEnd w:id="82"/>
    </w:p>
    <w:p w14:paraId="6CFAAE13" w14:textId="77777777" w:rsidR="00000000" w:rsidRDefault="00B90FE9">
      <w:pPr>
        <w:pStyle w:val="a0"/>
        <w:ind w:firstLine="0"/>
        <w:rPr>
          <w:rFonts w:hint="cs"/>
          <w:rtl/>
        </w:rPr>
      </w:pPr>
    </w:p>
    <w:p w14:paraId="67F50B0E" w14:textId="77777777" w:rsidR="00000000" w:rsidRDefault="00B90FE9">
      <w:pPr>
        <w:pStyle w:val="a0"/>
        <w:rPr>
          <w:rFonts w:hint="cs"/>
          <w:rtl/>
        </w:rPr>
      </w:pPr>
      <w:r>
        <w:rPr>
          <w:rFonts w:hint="cs"/>
          <w:rtl/>
        </w:rPr>
        <w:t xml:space="preserve">אדוני היושב-ראש, חברי חברי הכנסת, כמו שחבר הכנסת ג'ומס אמר, אני מניח שראש הממשלה,  על-פי תפיסתו והצגת דבריו, צריך לתמוך בהצעת החוק הזאת. </w:t>
      </w:r>
    </w:p>
    <w:p w14:paraId="3EB6178A" w14:textId="77777777" w:rsidR="00000000" w:rsidRDefault="00B90FE9">
      <w:pPr>
        <w:pStyle w:val="a0"/>
        <w:rPr>
          <w:rFonts w:hint="cs"/>
          <w:rtl/>
        </w:rPr>
      </w:pPr>
    </w:p>
    <w:p w14:paraId="6AB1E1D8" w14:textId="77777777" w:rsidR="00000000" w:rsidRDefault="00B90FE9">
      <w:pPr>
        <w:pStyle w:val="a0"/>
        <w:rPr>
          <w:rFonts w:hint="cs"/>
          <w:rtl/>
        </w:rPr>
      </w:pPr>
      <w:r>
        <w:rPr>
          <w:rFonts w:hint="cs"/>
          <w:rtl/>
        </w:rPr>
        <w:t xml:space="preserve">הצעת החוק הזאת מדברת על כך </w:t>
      </w:r>
      <w:r>
        <w:rPr>
          <w:rFonts w:hint="cs"/>
          <w:rtl/>
        </w:rPr>
        <w:t>שמדינת ישראל, שמצויה בסערה פוליטית וביטחונית, כשמרבית המתנחלים הגיעו לשטחים מתוך שאיפה בעיקר לשפר את איכות חייהם, בין השאר באמצעות הטבות כספיות משמעותיות והצעות מפתות למגורים - מטרת ההצעה היא למצוא פתרון לאלפים הרוצים לעזוב את ההתנחלויות על-ידי כינון קרן מ</w:t>
      </w:r>
      <w:r>
        <w:rPr>
          <w:rFonts w:hint="cs"/>
          <w:rtl/>
        </w:rPr>
        <w:t xml:space="preserve">משלתית שתסייע בעבורם לעבור את בעיית היציאה מההתנחלות וחזרה לישראל. אני רק יכול להצטער על כך שלא עשינו את זה בעבר. </w:t>
      </w:r>
    </w:p>
    <w:p w14:paraId="45321E12" w14:textId="77777777" w:rsidR="00000000" w:rsidRDefault="00B90FE9">
      <w:pPr>
        <w:pStyle w:val="a0"/>
        <w:rPr>
          <w:rFonts w:hint="cs"/>
          <w:rtl/>
        </w:rPr>
      </w:pPr>
    </w:p>
    <w:p w14:paraId="2EB86305" w14:textId="77777777" w:rsidR="00000000" w:rsidRDefault="00B90FE9">
      <w:pPr>
        <w:pStyle w:val="a0"/>
        <w:rPr>
          <w:rFonts w:hint="cs"/>
          <w:rtl/>
        </w:rPr>
      </w:pPr>
      <w:r>
        <w:rPr>
          <w:rFonts w:hint="cs"/>
          <w:rtl/>
        </w:rPr>
        <w:t>אדוני היושב-ראש, אדוני שר המשפטים, אני חושב שאתה ומפלגתך צריכים לתת לי כתף בעניין הזה. רוב המתנחלים שנמצאים היום בהתנחלויות מחפשים דרך לעזוב</w:t>
      </w:r>
      <w:r>
        <w:rPr>
          <w:rFonts w:hint="cs"/>
          <w:rtl/>
        </w:rPr>
        <w:t xml:space="preserve"> את ההתנחלויות.</w:t>
      </w:r>
    </w:p>
    <w:p w14:paraId="72BB7F6B" w14:textId="77777777" w:rsidR="00000000" w:rsidRDefault="00B90FE9">
      <w:pPr>
        <w:pStyle w:val="a0"/>
        <w:rPr>
          <w:rFonts w:hint="cs"/>
          <w:rtl/>
        </w:rPr>
      </w:pPr>
    </w:p>
    <w:p w14:paraId="1E142C73" w14:textId="77777777" w:rsidR="00000000" w:rsidRDefault="00B90FE9">
      <w:pPr>
        <w:pStyle w:val="a0"/>
        <w:rPr>
          <w:rFonts w:hint="cs"/>
          <w:rtl/>
        </w:rPr>
      </w:pPr>
      <w:r>
        <w:rPr>
          <w:rFonts w:hint="cs"/>
          <w:rtl/>
        </w:rPr>
        <w:t>חברי חברי הכנסת, אני רוצה להזכיר לכם את הפרסומות של "חמש דקות מכפר-סבא", שעל כל גבעה ותחת כל עץ רענן פרסמתם - איזה כיף, איך השמש זורחת הרבה יותר יפה בעמקים של השומרון. זורחת, אבל אני לא אוהב לראות שמש זורחת כשיורים עלי. המקום הזה, שאנשים ה</w:t>
      </w:r>
      <w:r>
        <w:rPr>
          <w:rFonts w:hint="cs"/>
          <w:rtl/>
        </w:rPr>
        <w:t>גיעו אליו על מנת לשפר את איכות חייהם - איכות החיים הזאת הפכה להיות סכנת חיים. בחלקם הגדול, חוץ ממיעוט קטן, פנאטי, שמעדיף להמשיך להתיישב שם, ולהתעלם מכל אשר קורה, מוצאים את עצמם מצד אחד כמי שלקחו, חברי חברי הכנסת, משכנתאות בעבר. הם לא יכולים להמשיך לחיות שם</w:t>
      </w:r>
      <w:r>
        <w:rPr>
          <w:rFonts w:hint="cs"/>
          <w:rtl/>
        </w:rPr>
        <w:t xml:space="preserve">. אדוני היושב-ראש, עזבו את המקום. </w:t>
      </w:r>
    </w:p>
    <w:p w14:paraId="06FA05EE" w14:textId="77777777" w:rsidR="00000000" w:rsidRDefault="00B90FE9">
      <w:pPr>
        <w:pStyle w:val="a0"/>
        <w:rPr>
          <w:rFonts w:hint="cs"/>
          <w:rtl/>
        </w:rPr>
      </w:pPr>
    </w:p>
    <w:p w14:paraId="40C2403F" w14:textId="77777777" w:rsidR="00000000" w:rsidRDefault="00B90FE9">
      <w:pPr>
        <w:pStyle w:val="a0"/>
        <w:rPr>
          <w:rFonts w:hint="cs"/>
          <w:rtl/>
        </w:rPr>
      </w:pPr>
      <w:r>
        <w:rPr>
          <w:rFonts w:hint="cs"/>
          <w:rtl/>
        </w:rPr>
        <w:t>חבר הכנסת הרצוג, אני מבקש ממך, כי אני רוצה ששר המשפטים יקשיב, כי אני חושב שמפלגתו צריכה לשאת גם היא את הדגל הזה. כך, לפחות, היא הבטיחה לבוחריה.</w:t>
      </w:r>
    </w:p>
    <w:p w14:paraId="772780FB" w14:textId="77777777" w:rsidR="00000000" w:rsidRDefault="00B90FE9">
      <w:pPr>
        <w:pStyle w:val="a0"/>
        <w:rPr>
          <w:rFonts w:hint="cs"/>
          <w:rtl/>
        </w:rPr>
      </w:pPr>
    </w:p>
    <w:p w14:paraId="418C240E" w14:textId="77777777" w:rsidR="00000000" w:rsidRDefault="00B90FE9">
      <w:pPr>
        <w:pStyle w:val="a0"/>
        <w:rPr>
          <w:rFonts w:hint="cs"/>
          <w:rtl/>
        </w:rPr>
      </w:pPr>
      <w:r>
        <w:rPr>
          <w:rFonts w:hint="cs"/>
          <w:rtl/>
        </w:rPr>
        <w:t>אני אומר לך, שר המשפטים, בעניין הזה, שיש מאות אם לא אלפי משפחות, שעוזבות את</w:t>
      </w:r>
      <w:r>
        <w:rPr>
          <w:rFonts w:hint="cs"/>
          <w:rtl/>
        </w:rPr>
        <w:t xml:space="preserve"> ההתנחלויות ומוצאות את עצמן בשבר מאוד גדול. מצד אחד, הן צריכות להמשיך ולהחזיר את המשכנתאות. מצד שני, הם נאלצים להמשיך לשלם שכר דירה. המשבר הוא עצום וענק. אני רוצה להגיד לכם, למשל, קחו מקום כמו עמנואל, עיר שהיתה אמורה להיות עיר ואם בשומרון. 1,000 יחידות דיו</w:t>
      </w:r>
      <w:r>
        <w:rPr>
          <w:rFonts w:hint="cs"/>
          <w:rtl/>
        </w:rPr>
        <w:t xml:space="preserve">ר, 650 יחידות דיור עומדות ריקות. </w:t>
      </w:r>
    </w:p>
    <w:p w14:paraId="38500521" w14:textId="77777777" w:rsidR="00000000" w:rsidRDefault="00B90FE9">
      <w:pPr>
        <w:pStyle w:val="a0"/>
        <w:rPr>
          <w:rFonts w:hint="cs"/>
          <w:rtl/>
        </w:rPr>
      </w:pPr>
    </w:p>
    <w:p w14:paraId="70E186DF" w14:textId="77777777" w:rsidR="00000000" w:rsidRDefault="00B90FE9">
      <w:pPr>
        <w:pStyle w:val="af0"/>
        <w:rPr>
          <w:rFonts w:hint="cs"/>
          <w:rtl/>
        </w:rPr>
      </w:pPr>
      <w:r>
        <w:rPr>
          <w:rFonts w:hint="eastAsia"/>
          <w:rtl/>
        </w:rPr>
        <w:t>מאיר</w:t>
      </w:r>
      <w:r>
        <w:rPr>
          <w:rtl/>
        </w:rPr>
        <w:t xml:space="preserve"> פרוש (יהדות התורה):</w:t>
      </w:r>
    </w:p>
    <w:p w14:paraId="17000895" w14:textId="77777777" w:rsidR="00000000" w:rsidRDefault="00B90FE9">
      <w:pPr>
        <w:pStyle w:val="a0"/>
        <w:rPr>
          <w:rFonts w:hint="cs"/>
          <w:rtl/>
        </w:rPr>
      </w:pPr>
    </w:p>
    <w:p w14:paraId="7756016F" w14:textId="77777777" w:rsidR="00000000" w:rsidRDefault="00B90FE9">
      <w:pPr>
        <w:pStyle w:val="a0"/>
        <w:rPr>
          <w:rFonts w:hint="cs"/>
          <w:rtl/>
        </w:rPr>
      </w:pPr>
      <w:r>
        <w:rPr>
          <w:rFonts w:hint="cs"/>
          <w:rtl/>
        </w:rPr>
        <w:t>אולי על הנייר.</w:t>
      </w:r>
    </w:p>
    <w:p w14:paraId="39820034" w14:textId="77777777" w:rsidR="00000000" w:rsidRDefault="00B90FE9">
      <w:pPr>
        <w:pStyle w:val="a0"/>
        <w:ind w:firstLine="0"/>
        <w:rPr>
          <w:rFonts w:hint="cs"/>
          <w:rtl/>
        </w:rPr>
      </w:pPr>
    </w:p>
    <w:p w14:paraId="4B4E8E8D" w14:textId="77777777" w:rsidR="00000000" w:rsidRDefault="00B90FE9">
      <w:pPr>
        <w:pStyle w:val="-"/>
        <w:rPr>
          <w:rtl/>
        </w:rPr>
      </w:pPr>
      <w:bookmarkStart w:id="83" w:name="FS000000445T14_01_2004_12_46_40C"/>
      <w:bookmarkEnd w:id="83"/>
      <w:r>
        <w:rPr>
          <w:rtl/>
        </w:rPr>
        <w:t>איתן כבל (העבודה-מימד):</w:t>
      </w:r>
    </w:p>
    <w:p w14:paraId="1FBF91E3" w14:textId="77777777" w:rsidR="00000000" w:rsidRDefault="00B90FE9">
      <w:pPr>
        <w:pStyle w:val="a0"/>
        <w:ind w:firstLine="0"/>
        <w:rPr>
          <w:rFonts w:hint="cs"/>
          <w:rtl/>
        </w:rPr>
      </w:pPr>
    </w:p>
    <w:p w14:paraId="134C8311" w14:textId="77777777" w:rsidR="00000000" w:rsidRDefault="00B90FE9">
      <w:pPr>
        <w:pStyle w:val="a0"/>
        <w:rPr>
          <w:rFonts w:hint="cs"/>
          <w:rtl/>
        </w:rPr>
      </w:pPr>
      <w:r>
        <w:rPr>
          <w:rFonts w:hint="cs"/>
          <w:rtl/>
        </w:rPr>
        <w:t>חבר הכנסת פרוש, ביישוב יש 1,000 יחידות דיור, 650 עומדות ריקות.</w:t>
      </w:r>
    </w:p>
    <w:p w14:paraId="794CCF3B" w14:textId="77777777" w:rsidR="00000000" w:rsidRDefault="00B90FE9">
      <w:pPr>
        <w:pStyle w:val="a0"/>
        <w:ind w:firstLine="0"/>
        <w:rPr>
          <w:rFonts w:hint="cs"/>
          <w:rtl/>
        </w:rPr>
      </w:pPr>
    </w:p>
    <w:p w14:paraId="12B70325" w14:textId="77777777" w:rsidR="00000000" w:rsidRDefault="00B90FE9">
      <w:pPr>
        <w:pStyle w:val="af0"/>
        <w:rPr>
          <w:rtl/>
        </w:rPr>
      </w:pPr>
      <w:r>
        <w:rPr>
          <w:rFonts w:hint="eastAsia"/>
          <w:rtl/>
        </w:rPr>
        <w:t>משולם</w:t>
      </w:r>
      <w:r>
        <w:rPr>
          <w:rtl/>
        </w:rPr>
        <w:t xml:space="preserve"> נהרי (ש"ס):</w:t>
      </w:r>
    </w:p>
    <w:p w14:paraId="12006DE6" w14:textId="77777777" w:rsidR="00000000" w:rsidRDefault="00B90FE9">
      <w:pPr>
        <w:pStyle w:val="a0"/>
        <w:rPr>
          <w:rFonts w:hint="cs"/>
          <w:rtl/>
        </w:rPr>
      </w:pPr>
    </w:p>
    <w:p w14:paraId="3584C0A9" w14:textId="77777777" w:rsidR="00000000" w:rsidRDefault="00B90FE9">
      <w:pPr>
        <w:pStyle w:val="a0"/>
        <w:rPr>
          <w:rFonts w:hint="cs"/>
          <w:rtl/>
        </w:rPr>
      </w:pPr>
      <w:r>
        <w:rPr>
          <w:rFonts w:hint="cs"/>
          <w:rtl/>
        </w:rPr>
        <w:t>- - -</w:t>
      </w:r>
    </w:p>
    <w:p w14:paraId="40DFDE66" w14:textId="77777777" w:rsidR="00000000" w:rsidRDefault="00B90FE9">
      <w:pPr>
        <w:pStyle w:val="a0"/>
        <w:rPr>
          <w:rFonts w:hint="cs"/>
          <w:rtl/>
        </w:rPr>
      </w:pPr>
    </w:p>
    <w:p w14:paraId="6763C213" w14:textId="77777777" w:rsidR="00000000" w:rsidRDefault="00B90FE9">
      <w:pPr>
        <w:pStyle w:val="af0"/>
        <w:rPr>
          <w:rtl/>
        </w:rPr>
      </w:pPr>
      <w:r>
        <w:rPr>
          <w:rFonts w:hint="eastAsia"/>
          <w:rtl/>
        </w:rPr>
        <w:t>מאיר</w:t>
      </w:r>
      <w:r>
        <w:rPr>
          <w:rtl/>
        </w:rPr>
        <w:t xml:space="preserve"> פרוש (יהדות התורה):</w:t>
      </w:r>
    </w:p>
    <w:p w14:paraId="791936A1" w14:textId="77777777" w:rsidR="00000000" w:rsidRDefault="00B90FE9">
      <w:pPr>
        <w:pStyle w:val="a0"/>
        <w:rPr>
          <w:rFonts w:hint="cs"/>
          <w:rtl/>
        </w:rPr>
      </w:pPr>
    </w:p>
    <w:p w14:paraId="5751B5A0" w14:textId="77777777" w:rsidR="00000000" w:rsidRDefault="00B90FE9">
      <w:pPr>
        <w:pStyle w:val="a0"/>
        <w:rPr>
          <w:rFonts w:hint="cs"/>
          <w:rtl/>
        </w:rPr>
      </w:pPr>
      <w:r>
        <w:rPr>
          <w:rFonts w:hint="cs"/>
          <w:rtl/>
        </w:rPr>
        <w:t>- - -</w:t>
      </w:r>
    </w:p>
    <w:p w14:paraId="74B18DC5" w14:textId="77777777" w:rsidR="00000000" w:rsidRDefault="00B90FE9">
      <w:pPr>
        <w:pStyle w:val="a0"/>
        <w:rPr>
          <w:rFonts w:hint="cs"/>
          <w:rtl/>
        </w:rPr>
      </w:pPr>
    </w:p>
    <w:p w14:paraId="5A98A5D1" w14:textId="77777777" w:rsidR="00000000" w:rsidRDefault="00B90FE9">
      <w:pPr>
        <w:pStyle w:val="af1"/>
        <w:rPr>
          <w:rtl/>
        </w:rPr>
      </w:pPr>
      <w:r>
        <w:rPr>
          <w:rtl/>
        </w:rPr>
        <w:t>היו"ר ראובן ריבלין:</w:t>
      </w:r>
    </w:p>
    <w:p w14:paraId="2D1E2875" w14:textId="77777777" w:rsidR="00000000" w:rsidRDefault="00B90FE9">
      <w:pPr>
        <w:pStyle w:val="a0"/>
        <w:ind w:firstLine="0"/>
        <w:rPr>
          <w:rFonts w:hint="cs"/>
          <w:rtl/>
        </w:rPr>
      </w:pPr>
    </w:p>
    <w:p w14:paraId="7902C8B2" w14:textId="77777777" w:rsidR="00000000" w:rsidRDefault="00B90FE9">
      <w:pPr>
        <w:pStyle w:val="a0"/>
        <w:rPr>
          <w:rFonts w:hint="cs"/>
          <w:rtl/>
        </w:rPr>
      </w:pPr>
      <w:r>
        <w:rPr>
          <w:rFonts w:hint="cs"/>
          <w:rtl/>
        </w:rPr>
        <w:t>מרגע זה אנ</w:t>
      </w:r>
      <w:r>
        <w:rPr>
          <w:rFonts w:hint="cs"/>
          <w:rtl/>
        </w:rPr>
        <w:t>י קורא לסדר. חבר הכנסת נהרי, אני קורא אותך לסדר. חבר הכנסת פרוש, אני קורא אותך לסדר.</w:t>
      </w:r>
    </w:p>
    <w:p w14:paraId="7ADA5DB4" w14:textId="77777777" w:rsidR="00000000" w:rsidRDefault="00B90FE9">
      <w:pPr>
        <w:pStyle w:val="a0"/>
        <w:rPr>
          <w:rFonts w:hint="cs"/>
          <w:rtl/>
        </w:rPr>
      </w:pPr>
    </w:p>
    <w:p w14:paraId="2649CB23" w14:textId="77777777" w:rsidR="00000000" w:rsidRDefault="00B90FE9">
      <w:pPr>
        <w:pStyle w:val="-"/>
        <w:rPr>
          <w:rtl/>
        </w:rPr>
      </w:pPr>
      <w:bookmarkStart w:id="84" w:name="FS000000445T14_01_2004_12_47_51C"/>
      <w:bookmarkEnd w:id="84"/>
      <w:r>
        <w:rPr>
          <w:rtl/>
        </w:rPr>
        <w:t>איתן כבל (העבודה-מימד):</w:t>
      </w:r>
    </w:p>
    <w:p w14:paraId="7802C438" w14:textId="77777777" w:rsidR="00000000" w:rsidRDefault="00B90FE9">
      <w:pPr>
        <w:pStyle w:val="a0"/>
        <w:ind w:firstLine="0"/>
        <w:rPr>
          <w:rFonts w:hint="cs"/>
          <w:rtl/>
        </w:rPr>
      </w:pPr>
    </w:p>
    <w:p w14:paraId="1D2E95A0" w14:textId="77777777" w:rsidR="00000000" w:rsidRDefault="00B90FE9">
      <w:pPr>
        <w:pStyle w:val="a0"/>
        <w:rPr>
          <w:rFonts w:hint="cs"/>
          <w:rtl/>
        </w:rPr>
      </w:pPr>
      <w:r>
        <w:rPr>
          <w:rFonts w:hint="cs"/>
          <w:rtl/>
        </w:rPr>
        <w:t xml:space="preserve">אני מתפלא, על מה ההתרגשות. בסופו של עניין, ממה יש לכם לפחד? אם, לשיטתכם, אף אחד לא רוצה לעזוב את ההתנחלויות, אז אף אחד ממילא לא ישתמש בקרן הזאת. </w:t>
      </w:r>
      <w:r>
        <w:rPr>
          <w:rFonts w:hint="cs"/>
          <w:rtl/>
        </w:rPr>
        <w:t>ממה אתם חוששים בספסלי הקואליציה? מה הפחד שלכם?</w:t>
      </w:r>
    </w:p>
    <w:p w14:paraId="1F2EE994" w14:textId="77777777" w:rsidR="00000000" w:rsidRDefault="00B90FE9">
      <w:pPr>
        <w:pStyle w:val="a0"/>
        <w:rPr>
          <w:rFonts w:hint="cs"/>
          <w:rtl/>
        </w:rPr>
      </w:pPr>
    </w:p>
    <w:p w14:paraId="65C38D0F" w14:textId="77777777" w:rsidR="00000000" w:rsidRDefault="00B90FE9">
      <w:pPr>
        <w:pStyle w:val="af0"/>
        <w:rPr>
          <w:rFonts w:hint="cs"/>
          <w:rtl/>
        </w:rPr>
      </w:pPr>
      <w:r>
        <w:rPr>
          <w:rFonts w:hint="eastAsia"/>
          <w:rtl/>
        </w:rPr>
        <w:t>גדעון</w:t>
      </w:r>
      <w:r>
        <w:rPr>
          <w:rtl/>
        </w:rPr>
        <w:t xml:space="preserve"> סער (הליכוד):</w:t>
      </w:r>
    </w:p>
    <w:p w14:paraId="1A075E6E" w14:textId="77777777" w:rsidR="00000000" w:rsidRDefault="00B90FE9">
      <w:pPr>
        <w:pStyle w:val="a0"/>
        <w:rPr>
          <w:rFonts w:hint="cs"/>
          <w:rtl/>
        </w:rPr>
      </w:pPr>
    </w:p>
    <w:p w14:paraId="27BE5D9B" w14:textId="77777777" w:rsidR="00000000" w:rsidRDefault="00B90FE9">
      <w:pPr>
        <w:pStyle w:val="a0"/>
        <w:rPr>
          <w:rFonts w:hint="cs"/>
          <w:rtl/>
        </w:rPr>
      </w:pPr>
      <w:r>
        <w:rPr>
          <w:rFonts w:hint="cs"/>
          <w:rtl/>
        </w:rPr>
        <w:t>זה יהיה תקדים.</w:t>
      </w:r>
    </w:p>
    <w:p w14:paraId="4D19CD43" w14:textId="77777777" w:rsidR="00000000" w:rsidRDefault="00B90FE9">
      <w:pPr>
        <w:pStyle w:val="a0"/>
        <w:ind w:firstLine="0"/>
        <w:rPr>
          <w:rFonts w:hint="cs"/>
          <w:rtl/>
        </w:rPr>
      </w:pPr>
    </w:p>
    <w:p w14:paraId="71E467E4" w14:textId="77777777" w:rsidR="00000000" w:rsidRDefault="00B90FE9">
      <w:pPr>
        <w:pStyle w:val="-"/>
        <w:rPr>
          <w:rtl/>
        </w:rPr>
      </w:pPr>
      <w:bookmarkStart w:id="85" w:name="FS000000445T14_01_2004_12_48_37C"/>
      <w:bookmarkEnd w:id="85"/>
      <w:r>
        <w:rPr>
          <w:rtl/>
        </w:rPr>
        <w:t>איתן כבל (העבודה-מימד):</w:t>
      </w:r>
    </w:p>
    <w:p w14:paraId="62728CE3" w14:textId="77777777" w:rsidR="00000000" w:rsidRDefault="00B90FE9">
      <w:pPr>
        <w:pStyle w:val="a0"/>
        <w:rPr>
          <w:rtl/>
        </w:rPr>
      </w:pPr>
    </w:p>
    <w:p w14:paraId="5F93D26E" w14:textId="77777777" w:rsidR="00000000" w:rsidRDefault="00B90FE9">
      <w:pPr>
        <w:pStyle w:val="a0"/>
        <w:rPr>
          <w:rFonts w:hint="cs"/>
          <w:rtl/>
        </w:rPr>
      </w:pPr>
      <w:r>
        <w:rPr>
          <w:rFonts w:hint="cs"/>
          <w:rtl/>
        </w:rPr>
        <w:t>אדוני יושב-ראש הקואליציה, ממה יש לכם לפחד? האם אתה חושש שתהיה נהירה שלמה, ותישאר רק חבורה קטנה של קיצונים בתוך ההתנחלויות? האם מזה אתם חוששים?</w:t>
      </w:r>
    </w:p>
    <w:p w14:paraId="44FCAA5D" w14:textId="77777777" w:rsidR="00000000" w:rsidRDefault="00B90FE9">
      <w:pPr>
        <w:pStyle w:val="a0"/>
        <w:rPr>
          <w:rFonts w:hint="cs"/>
          <w:rtl/>
        </w:rPr>
      </w:pPr>
    </w:p>
    <w:p w14:paraId="2C209AE9" w14:textId="77777777" w:rsidR="00000000" w:rsidRDefault="00B90FE9">
      <w:pPr>
        <w:pStyle w:val="af0"/>
        <w:rPr>
          <w:rFonts w:hint="cs"/>
          <w:rtl/>
        </w:rPr>
      </w:pPr>
      <w:r>
        <w:rPr>
          <w:rFonts w:hint="eastAsia"/>
          <w:rtl/>
        </w:rPr>
        <w:t>גד</w:t>
      </w:r>
      <w:r>
        <w:rPr>
          <w:rFonts w:hint="eastAsia"/>
          <w:rtl/>
        </w:rPr>
        <w:t>עון</w:t>
      </w:r>
      <w:r>
        <w:rPr>
          <w:rtl/>
        </w:rPr>
        <w:t xml:space="preserve"> סער (הליכוד):</w:t>
      </w:r>
    </w:p>
    <w:p w14:paraId="79E3B069" w14:textId="77777777" w:rsidR="00000000" w:rsidRDefault="00B90FE9">
      <w:pPr>
        <w:pStyle w:val="a0"/>
        <w:rPr>
          <w:rFonts w:hint="cs"/>
          <w:rtl/>
        </w:rPr>
      </w:pPr>
    </w:p>
    <w:p w14:paraId="2EF3AF32" w14:textId="77777777" w:rsidR="00000000" w:rsidRDefault="00B90FE9">
      <w:pPr>
        <w:pStyle w:val="a0"/>
        <w:rPr>
          <w:rFonts w:hint="cs"/>
          <w:rtl/>
        </w:rPr>
      </w:pPr>
      <w:r>
        <w:rPr>
          <w:rFonts w:hint="cs"/>
          <w:rtl/>
        </w:rPr>
        <w:t>קיבוצים - - -</w:t>
      </w:r>
    </w:p>
    <w:p w14:paraId="5594DF2A" w14:textId="77777777" w:rsidR="00000000" w:rsidRDefault="00B90FE9">
      <w:pPr>
        <w:pStyle w:val="a0"/>
        <w:ind w:firstLine="0"/>
        <w:rPr>
          <w:rFonts w:hint="cs"/>
          <w:rtl/>
        </w:rPr>
      </w:pPr>
    </w:p>
    <w:p w14:paraId="4B422B78" w14:textId="77777777" w:rsidR="00000000" w:rsidRDefault="00B90FE9">
      <w:pPr>
        <w:pStyle w:val="af0"/>
        <w:rPr>
          <w:rtl/>
        </w:rPr>
      </w:pPr>
      <w:bookmarkStart w:id="86" w:name="FS000000445T14_01_2004_12_52_16C"/>
      <w:bookmarkEnd w:id="86"/>
      <w:r>
        <w:rPr>
          <w:rFonts w:hint="eastAsia"/>
          <w:rtl/>
        </w:rPr>
        <w:t>מיכאל</w:t>
      </w:r>
      <w:r>
        <w:rPr>
          <w:rtl/>
        </w:rPr>
        <w:t xml:space="preserve"> רצון (הליכוד):</w:t>
      </w:r>
    </w:p>
    <w:p w14:paraId="448A72EF" w14:textId="77777777" w:rsidR="00000000" w:rsidRDefault="00B90FE9">
      <w:pPr>
        <w:pStyle w:val="a0"/>
        <w:ind w:firstLine="0"/>
        <w:rPr>
          <w:rFonts w:hint="cs"/>
          <w:rtl/>
        </w:rPr>
      </w:pPr>
    </w:p>
    <w:p w14:paraId="0E681A96" w14:textId="77777777" w:rsidR="00000000" w:rsidRDefault="00B90FE9">
      <w:pPr>
        <w:pStyle w:val="a0"/>
        <w:ind w:firstLine="0"/>
        <w:rPr>
          <w:rFonts w:hint="cs"/>
          <w:rtl/>
        </w:rPr>
      </w:pPr>
      <w:r>
        <w:rPr>
          <w:rFonts w:hint="cs"/>
          <w:rtl/>
        </w:rPr>
        <w:tab/>
        <w:t>- - -</w:t>
      </w:r>
    </w:p>
    <w:p w14:paraId="4AD0A536" w14:textId="77777777" w:rsidR="00000000" w:rsidRDefault="00B90FE9">
      <w:pPr>
        <w:pStyle w:val="-"/>
        <w:rPr>
          <w:rFonts w:hint="cs"/>
          <w:rtl/>
        </w:rPr>
      </w:pPr>
    </w:p>
    <w:p w14:paraId="415EF5B7" w14:textId="77777777" w:rsidR="00000000" w:rsidRDefault="00B90FE9">
      <w:pPr>
        <w:pStyle w:val="-"/>
        <w:rPr>
          <w:rtl/>
        </w:rPr>
      </w:pPr>
      <w:r>
        <w:rPr>
          <w:rtl/>
        </w:rPr>
        <w:t>איתן כבל (העבודה-מימד):</w:t>
      </w:r>
    </w:p>
    <w:p w14:paraId="730532F0" w14:textId="77777777" w:rsidR="00000000" w:rsidRDefault="00B90FE9">
      <w:pPr>
        <w:pStyle w:val="a0"/>
        <w:ind w:firstLine="0"/>
        <w:rPr>
          <w:rFonts w:hint="cs"/>
          <w:rtl/>
        </w:rPr>
      </w:pPr>
    </w:p>
    <w:p w14:paraId="298009A4" w14:textId="77777777" w:rsidR="00000000" w:rsidRDefault="00B90FE9">
      <w:pPr>
        <w:pStyle w:val="a0"/>
        <w:rPr>
          <w:rFonts w:hint="cs"/>
          <w:rtl/>
        </w:rPr>
      </w:pPr>
      <w:r>
        <w:rPr>
          <w:rFonts w:hint="cs"/>
          <w:rtl/>
        </w:rPr>
        <w:t xml:space="preserve">אדוני סגן השר, אני לא מבין על מה ההיסטריה. </w:t>
      </w:r>
    </w:p>
    <w:p w14:paraId="2FFE9426" w14:textId="77777777" w:rsidR="00000000" w:rsidRDefault="00B90FE9">
      <w:pPr>
        <w:pStyle w:val="a0"/>
        <w:ind w:firstLine="0"/>
        <w:rPr>
          <w:rFonts w:hint="cs"/>
          <w:rtl/>
        </w:rPr>
      </w:pPr>
    </w:p>
    <w:p w14:paraId="548638CA" w14:textId="77777777" w:rsidR="00000000" w:rsidRDefault="00B90FE9">
      <w:pPr>
        <w:pStyle w:val="af0"/>
        <w:rPr>
          <w:rtl/>
        </w:rPr>
      </w:pPr>
      <w:r>
        <w:rPr>
          <w:rFonts w:hint="eastAsia"/>
          <w:rtl/>
        </w:rPr>
        <w:t>גלעד</w:t>
      </w:r>
      <w:r>
        <w:rPr>
          <w:rtl/>
        </w:rPr>
        <w:t xml:space="preserve"> ארדן (הליכוד):</w:t>
      </w:r>
    </w:p>
    <w:p w14:paraId="3C3D860F" w14:textId="77777777" w:rsidR="00000000" w:rsidRDefault="00B90FE9">
      <w:pPr>
        <w:pStyle w:val="a0"/>
        <w:rPr>
          <w:rFonts w:hint="cs"/>
          <w:rtl/>
        </w:rPr>
      </w:pPr>
    </w:p>
    <w:p w14:paraId="1F4CBDC6" w14:textId="77777777" w:rsidR="00000000" w:rsidRDefault="00B90FE9">
      <w:pPr>
        <w:pStyle w:val="a0"/>
        <w:rPr>
          <w:rFonts w:hint="cs"/>
          <w:rtl/>
        </w:rPr>
      </w:pPr>
      <w:r>
        <w:rPr>
          <w:rFonts w:hint="cs"/>
          <w:rtl/>
        </w:rPr>
        <w:t>- - -</w:t>
      </w:r>
    </w:p>
    <w:p w14:paraId="5E1923FA" w14:textId="77777777" w:rsidR="00000000" w:rsidRDefault="00B90FE9">
      <w:pPr>
        <w:pStyle w:val="a0"/>
        <w:ind w:firstLine="0"/>
        <w:rPr>
          <w:rFonts w:hint="cs"/>
          <w:rtl/>
        </w:rPr>
      </w:pPr>
    </w:p>
    <w:p w14:paraId="05861FDD" w14:textId="77777777" w:rsidR="00000000" w:rsidRDefault="00B90FE9">
      <w:pPr>
        <w:pStyle w:val="af1"/>
        <w:rPr>
          <w:rtl/>
        </w:rPr>
      </w:pPr>
      <w:r>
        <w:rPr>
          <w:rtl/>
        </w:rPr>
        <w:t>היו"ר ראובן ריבלין:</w:t>
      </w:r>
    </w:p>
    <w:p w14:paraId="0581264C" w14:textId="77777777" w:rsidR="00000000" w:rsidRDefault="00B90FE9">
      <w:pPr>
        <w:pStyle w:val="a0"/>
        <w:ind w:firstLine="0"/>
        <w:rPr>
          <w:rFonts w:hint="cs"/>
          <w:rtl/>
        </w:rPr>
      </w:pPr>
    </w:p>
    <w:p w14:paraId="46A6F040" w14:textId="77777777" w:rsidR="00000000" w:rsidRDefault="00B90FE9">
      <w:pPr>
        <w:pStyle w:val="a0"/>
        <w:rPr>
          <w:rFonts w:hint="cs"/>
          <w:rtl/>
        </w:rPr>
      </w:pPr>
      <w:r>
        <w:rPr>
          <w:rFonts w:hint="cs"/>
          <w:rtl/>
        </w:rPr>
        <w:t>חבר הכנסת רצון. חבר הכנסת ארדן.</w:t>
      </w:r>
    </w:p>
    <w:p w14:paraId="0D5B9B66" w14:textId="77777777" w:rsidR="00000000" w:rsidRDefault="00B90FE9">
      <w:pPr>
        <w:pStyle w:val="a0"/>
        <w:ind w:firstLine="0"/>
        <w:rPr>
          <w:rFonts w:hint="cs"/>
          <w:rtl/>
        </w:rPr>
      </w:pPr>
    </w:p>
    <w:p w14:paraId="0E654ADC" w14:textId="77777777" w:rsidR="00000000" w:rsidRDefault="00B90FE9">
      <w:pPr>
        <w:pStyle w:val="af0"/>
        <w:rPr>
          <w:rtl/>
        </w:rPr>
      </w:pPr>
      <w:r>
        <w:rPr>
          <w:rFonts w:hint="eastAsia"/>
          <w:rtl/>
        </w:rPr>
        <w:t>ניסן</w:t>
      </w:r>
      <w:r>
        <w:rPr>
          <w:rtl/>
        </w:rPr>
        <w:t xml:space="preserve"> סלומינסקי (מפד"ל):</w:t>
      </w:r>
    </w:p>
    <w:p w14:paraId="5EF5933E" w14:textId="77777777" w:rsidR="00000000" w:rsidRDefault="00B90FE9">
      <w:pPr>
        <w:pStyle w:val="a0"/>
        <w:rPr>
          <w:rFonts w:hint="cs"/>
          <w:rtl/>
        </w:rPr>
      </w:pPr>
    </w:p>
    <w:p w14:paraId="0E1E89A4" w14:textId="77777777" w:rsidR="00000000" w:rsidRDefault="00B90FE9">
      <w:pPr>
        <w:pStyle w:val="a0"/>
        <w:rPr>
          <w:rFonts w:hint="cs"/>
          <w:rtl/>
        </w:rPr>
      </w:pPr>
      <w:r>
        <w:rPr>
          <w:rFonts w:hint="cs"/>
          <w:rtl/>
        </w:rPr>
        <w:t>- - -</w:t>
      </w:r>
    </w:p>
    <w:p w14:paraId="4493236E" w14:textId="77777777" w:rsidR="00000000" w:rsidRDefault="00B90FE9">
      <w:pPr>
        <w:pStyle w:val="a0"/>
        <w:rPr>
          <w:rFonts w:hint="cs"/>
          <w:rtl/>
        </w:rPr>
      </w:pPr>
    </w:p>
    <w:p w14:paraId="5BC31E68" w14:textId="77777777" w:rsidR="00000000" w:rsidRDefault="00B90FE9">
      <w:pPr>
        <w:pStyle w:val="-"/>
        <w:rPr>
          <w:rtl/>
        </w:rPr>
      </w:pPr>
      <w:bookmarkStart w:id="87" w:name="FS000000445T14_01_2004_12_55_00C"/>
      <w:bookmarkEnd w:id="87"/>
      <w:r>
        <w:rPr>
          <w:rtl/>
        </w:rPr>
        <w:t>איתן כבל</w:t>
      </w:r>
      <w:r>
        <w:rPr>
          <w:rtl/>
        </w:rPr>
        <w:t xml:space="preserve"> (העבודה-מימד):</w:t>
      </w:r>
    </w:p>
    <w:p w14:paraId="677267C0" w14:textId="77777777" w:rsidR="00000000" w:rsidRDefault="00B90FE9">
      <w:pPr>
        <w:pStyle w:val="a0"/>
        <w:ind w:firstLine="0"/>
        <w:rPr>
          <w:rFonts w:hint="cs"/>
          <w:rtl/>
        </w:rPr>
      </w:pPr>
    </w:p>
    <w:p w14:paraId="2B032723" w14:textId="77777777" w:rsidR="00000000" w:rsidRDefault="00B90FE9">
      <w:pPr>
        <w:pStyle w:val="a0"/>
        <w:rPr>
          <w:rFonts w:hint="cs"/>
          <w:rtl/>
        </w:rPr>
      </w:pPr>
      <w:r>
        <w:rPr>
          <w:rFonts w:hint="cs"/>
          <w:rtl/>
        </w:rPr>
        <w:t>לשיטתכם, אין להם כוונה לעזוב את ההתנחלויות, הרי אף אחד לא ישתמש בזה, חבר הכנסת סלומינסקי. ממה אתה חושש?</w:t>
      </w:r>
    </w:p>
    <w:p w14:paraId="33014341" w14:textId="77777777" w:rsidR="00000000" w:rsidRDefault="00B90FE9">
      <w:pPr>
        <w:pStyle w:val="a0"/>
        <w:ind w:firstLine="0"/>
        <w:rPr>
          <w:rFonts w:hint="cs"/>
          <w:rtl/>
        </w:rPr>
      </w:pPr>
    </w:p>
    <w:p w14:paraId="527DF0C6" w14:textId="77777777" w:rsidR="00000000" w:rsidRDefault="00B90FE9">
      <w:pPr>
        <w:pStyle w:val="af0"/>
        <w:rPr>
          <w:rtl/>
        </w:rPr>
      </w:pPr>
      <w:r>
        <w:rPr>
          <w:rFonts w:hint="eastAsia"/>
          <w:rtl/>
        </w:rPr>
        <w:t>יחיאל</w:t>
      </w:r>
      <w:r>
        <w:rPr>
          <w:rtl/>
        </w:rPr>
        <w:t xml:space="preserve"> חזן (הליכוד):</w:t>
      </w:r>
    </w:p>
    <w:p w14:paraId="448AC5CE" w14:textId="77777777" w:rsidR="00000000" w:rsidRDefault="00B90FE9">
      <w:pPr>
        <w:pStyle w:val="a0"/>
        <w:rPr>
          <w:rFonts w:hint="cs"/>
          <w:rtl/>
        </w:rPr>
      </w:pPr>
    </w:p>
    <w:p w14:paraId="1AD33C91" w14:textId="77777777" w:rsidR="00000000" w:rsidRDefault="00B90FE9">
      <w:pPr>
        <w:pStyle w:val="a0"/>
        <w:ind w:firstLine="0"/>
        <w:rPr>
          <w:rFonts w:hint="cs"/>
          <w:rtl/>
        </w:rPr>
      </w:pPr>
      <w:r>
        <w:rPr>
          <w:rFonts w:hint="cs"/>
          <w:rtl/>
        </w:rPr>
        <w:tab/>
        <w:t>- - -</w:t>
      </w:r>
    </w:p>
    <w:p w14:paraId="34C73A27" w14:textId="77777777" w:rsidR="00000000" w:rsidRDefault="00B90FE9">
      <w:pPr>
        <w:pStyle w:val="a0"/>
        <w:ind w:firstLine="0"/>
        <w:rPr>
          <w:rFonts w:hint="cs"/>
          <w:rtl/>
        </w:rPr>
      </w:pPr>
    </w:p>
    <w:p w14:paraId="5A0EBBD7" w14:textId="77777777" w:rsidR="00000000" w:rsidRDefault="00B90FE9">
      <w:pPr>
        <w:pStyle w:val="af1"/>
        <w:rPr>
          <w:rtl/>
        </w:rPr>
      </w:pPr>
      <w:r>
        <w:rPr>
          <w:rtl/>
        </w:rPr>
        <w:t>היו"ר ראובן ריבלין:</w:t>
      </w:r>
    </w:p>
    <w:p w14:paraId="02490080" w14:textId="77777777" w:rsidR="00000000" w:rsidRDefault="00B90FE9">
      <w:pPr>
        <w:pStyle w:val="a0"/>
        <w:rPr>
          <w:rtl/>
        </w:rPr>
      </w:pPr>
    </w:p>
    <w:p w14:paraId="45A4D65D" w14:textId="77777777" w:rsidR="00000000" w:rsidRDefault="00B90FE9">
      <w:pPr>
        <w:pStyle w:val="a0"/>
        <w:rPr>
          <w:rFonts w:hint="cs"/>
          <w:rtl/>
        </w:rPr>
      </w:pPr>
      <w:r>
        <w:rPr>
          <w:rFonts w:hint="cs"/>
          <w:rtl/>
        </w:rPr>
        <w:t xml:space="preserve">חבר הכנסת סלומינסקי, הוא מעלה נושא, שבוודאי אתה מתנגד לו. חבר הכנסת חזן, לך יהיה לי </w:t>
      </w:r>
      <w:r>
        <w:rPr>
          <w:rFonts w:hint="cs"/>
          <w:rtl/>
        </w:rPr>
        <w:t>קשה להסביר את זה. חבר הכנסת סלומינסקי, יש דבר שאתה מתנגד לו בכל נפשך ומאודך. חכה, הוא יגמור לדבר, ישיב השר, ואז תביע את עמדתך בצורה הנחרצת ביותר, בתקווה שהרוב יהיה אתך. אני לא אומר שכך יהיה, אבל בתקווה. בשביל מה הצעקות, כשאיש לא שומע אתכם?</w:t>
      </w:r>
    </w:p>
    <w:p w14:paraId="5FC0798A" w14:textId="77777777" w:rsidR="00000000" w:rsidRDefault="00B90FE9">
      <w:pPr>
        <w:pStyle w:val="a0"/>
        <w:ind w:firstLine="0"/>
        <w:rPr>
          <w:rFonts w:hint="cs"/>
          <w:rtl/>
        </w:rPr>
      </w:pPr>
    </w:p>
    <w:p w14:paraId="7603861C" w14:textId="77777777" w:rsidR="00000000" w:rsidRDefault="00B90FE9">
      <w:pPr>
        <w:pStyle w:val="af0"/>
        <w:rPr>
          <w:rtl/>
        </w:rPr>
      </w:pPr>
      <w:r>
        <w:rPr>
          <w:rFonts w:hint="eastAsia"/>
          <w:rtl/>
        </w:rPr>
        <w:t>גלעד</w:t>
      </w:r>
      <w:r>
        <w:rPr>
          <w:rtl/>
        </w:rPr>
        <w:t xml:space="preserve"> ארדן (הליכ</w:t>
      </w:r>
      <w:r>
        <w:rPr>
          <w:rtl/>
        </w:rPr>
        <w:t>וד):</w:t>
      </w:r>
    </w:p>
    <w:p w14:paraId="003CDE5B" w14:textId="77777777" w:rsidR="00000000" w:rsidRDefault="00B90FE9">
      <w:pPr>
        <w:pStyle w:val="a0"/>
        <w:ind w:firstLine="0"/>
        <w:rPr>
          <w:rFonts w:hint="cs"/>
          <w:rtl/>
        </w:rPr>
      </w:pPr>
    </w:p>
    <w:p w14:paraId="3A2AF80A" w14:textId="77777777" w:rsidR="00000000" w:rsidRDefault="00B90FE9">
      <w:pPr>
        <w:pStyle w:val="a0"/>
        <w:rPr>
          <w:rFonts w:hint="cs"/>
          <w:rtl/>
        </w:rPr>
      </w:pPr>
      <w:r>
        <w:rPr>
          <w:rFonts w:hint="cs"/>
          <w:rtl/>
        </w:rPr>
        <w:t>יש אפשרות שנתמוך בה, אם הוא יוסיף בה - - -</w:t>
      </w:r>
    </w:p>
    <w:p w14:paraId="1D7A6D34" w14:textId="77777777" w:rsidR="00000000" w:rsidRDefault="00B90FE9">
      <w:pPr>
        <w:pStyle w:val="a0"/>
        <w:ind w:firstLine="0"/>
        <w:rPr>
          <w:rFonts w:hint="cs"/>
          <w:rtl/>
        </w:rPr>
      </w:pPr>
    </w:p>
    <w:p w14:paraId="7CBC3662" w14:textId="77777777" w:rsidR="00000000" w:rsidRDefault="00B90FE9">
      <w:pPr>
        <w:pStyle w:val="af1"/>
        <w:rPr>
          <w:rtl/>
        </w:rPr>
      </w:pPr>
      <w:r>
        <w:rPr>
          <w:rtl/>
        </w:rPr>
        <w:t>היו"ר ראובן ריבלין:</w:t>
      </w:r>
    </w:p>
    <w:p w14:paraId="5B7F4D47" w14:textId="77777777" w:rsidR="00000000" w:rsidRDefault="00B90FE9">
      <w:pPr>
        <w:pStyle w:val="a0"/>
        <w:ind w:firstLine="0"/>
        <w:rPr>
          <w:rFonts w:hint="cs"/>
          <w:rtl/>
        </w:rPr>
      </w:pPr>
    </w:p>
    <w:p w14:paraId="3DC48A6A" w14:textId="77777777" w:rsidR="00000000" w:rsidRDefault="00B90FE9">
      <w:pPr>
        <w:pStyle w:val="a0"/>
        <w:rPr>
          <w:rFonts w:hint="cs"/>
          <w:rtl/>
        </w:rPr>
      </w:pPr>
      <w:r>
        <w:rPr>
          <w:rFonts w:hint="cs"/>
          <w:rtl/>
        </w:rPr>
        <w:t>חבר הכנסת ארדן, אני קורא אותך לסדר.</w:t>
      </w:r>
    </w:p>
    <w:p w14:paraId="37FED462" w14:textId="77777777" w:rsidR="00000000" w:rsidRDefault="00B90FE9">
      <w:pPr>
        <w:pStyle w:val="a0"/>
        <w:rPr>
          <w:rFonts w:hint="cs"/>
          <w:rtl/>
        </w:rPr>
      </w:pPr>
    </w:p>
    <w:p w14:paraId="46267F34" w14:textId="77777777" w:rsidR="00000000" w:rsidRDefault="00B90FE9">
      <w:pPr>
        <w:pStyle w:val="-"/>
        <w:rPr>
          <w:rtl/>
        </w:rPr>
      </w:pPr>
      <w:bookmarkStart w:id="88" w:name="FS000000445T14_01_2004_12_57_21C"/>
      <w:bookmarkEnd w:id="88"/>
      <w:r>
        <w:rPr>
          <w:rtl/>
        </w:rPr>
        <w:t>איתן כבל (העבודה-מימד):</w:t>
      </w:r>
    </w:p>
    <w:p w14:paraId="4DEAD24B" w14:textId="77777777" w:rsidR="00000000" w:rsidRDefault="00B90FE9">
      <w:pPr>
        <w:pStyle w:val="a0"/>
        <w:rPr>
          <w:rtl/>
        </w:rPr>
      </w:pPr>
    </w:p>
    <w:p w14:paraId="4492705F" w14:textId="77777777" w:rsidR="00000000" w:rsidRDefault="00B90FE9">
      <w:pPr>
        <w:pStyle w:val="a0"/>
        <w:rPr>
          <w:rFonts w:hint="cs"/>
          <w:rtl/>
        </w:rPr>
      </w:pPr>
      <w:r>
        <w:rPr>
          <w:rFonts w:hint="cs"/>
          <w:rtl/>
        </w:rPr>
        <w:t>חבר הכנסת ארדן, אולי אתה לא יודע. אני לא יודע מתי בפעם האחרונה ביקרת אצל מישהו בשומרון, אבל המקום נראה כמו בית-כלא אחד גדול</w:t>
      </w:r>
      <w:r>
        <w:rPr>
          <w:rFonts w:hint="cs"/>
          <w:rtl/>
        </w:rPr>
        <w:t>. אנשים שבאו לשם כדי לראות שמש זורחת וציפורים מצייצות לא התכוונו לכך שהם יגיעו למצב שבו אף אחד לא בא לבקר אצלם - המשפחות שלהם מדרגה ראשונה, החברים הקרובים שלהם, אף אחד לא רוצה להגיע אליהם. ולמה? כי הממשלה פיתתה אותם. אפילו השבוע התפרסם, היום, נדמה לי שב"יד</w:t>
      </w:r>
      <w:r>
        <w:rPr>
          <w:rFonts w:hint="cs"/>
          <w:rtl/>
        </w:rPr>
        <w:t>יעות אחרונות", שהממשלה, אף שהשומרון ויהודה נראים כמו בית-כלא, מציעה מענקים לזוגות צעירים.</w:t>
      </w:r>
    </w:p>
    <w:p w14:paraId="40EDC048" w14:textId="77777777" w:rsidR="00000000" w:rsidRDefault="00B90FE9">
      <w:pPr>
        <w:pStyle w:val="a0"/>
        <w:rPr>
          <w:rFonts w:hint="cs"/>
          <w:rtl/>
        </w:rPr>
      </w:pPr>
    </w:p>
    <w:p w14:paraId="7BF666D7" w14:textId="77777777" w:rsidR="00000000" w:rsidRDefault="00B90FE9">
      <w:pPr>
        <w:pStyle w:val="af0"/>
        <w:rPr>
          <w:rtl/>
        </w:rPr>
      </w:pPr>
      <w:r>
        <w:rPr>
          <w:rFonts w:hint="eastAsia"/>
          <w:rtl/>
        </w:rPr>
        <w:t>יורי</w:t>
      </w:r>
      <w:r>
        <w:rPr>
          <w:rtl/>
        </w:rPr>
        <w:t xml:space="preserve"> שטרן (האיחוד הלאומי - ישראל ביתנו):</w:t>
      </w:r>
    </w:p>
    <w:p w14:paraId="36D43A65" w14:textId="77777777" w:rsidR="00000000" w:rsidRDefault="00B90FE9">
      <w:pPr>
        <w:pStyle w:val="a0"/>
        <w:ind w:firstLine="0"/>
        <w:rPr>
          <w:rFonts w:hint="cs"/>
          <w:rtl/>
        </w:rPr>
      </w:pPr>
    </w:p>
    <w:p w14:paraId="06D10AF0" w14:textId="77777777" w:rsidR="00000000" w:rsidRDefault="00B90FE9">
      <w:pPr>
        <w:pStyle w:val="a0"/>
        <w:rPr>
          <w:rFonts w:hint="cs"/>
          <w:rtl/>
        </w:rPr>
      </w:pPr>
      <w:r>
        <w:rPr>
          <w:rFonts w:hint="cs"/>
          <w:rtl/>
        </w:rPr>
        <w:t>אתה לא מתבייש?</w:t>
      </w:r>
    </w:p>
    <w:p w14:paraId="1C9D4F4A" w14:textId="77777777" w:rsidR="00000000" w:rsidRDefault="00B90FE9">
      <w:pPr>
        <w:pStyle w:val="a0"/>
        <w:ind w:firstLine="0"/>
        <w:rPr>
          <w:rFonts w:hint="cs"/>
          <w:rtl/>
        </w:rPr>
      </w:pPr>
    </w:p>
    <w:p w14:paraId="59F782E7" w14:textId="77777777" w:rsidR="00000000" w:rsidRDefault="00B90FE9">
      <w:pPr>
        <w:pStyle w:val="af1"/>
        <w:rPr>
          <w:rtl/>
        </w:rPr>
      </w:pPr>
    </w:p>
    <w:p w14:paraId="0765BA87" w14:textId="77777777" w:rsidR="00000000" w:rsidRDefault="00B90FE9">
      <w:pPr>
        <w:pStyle w:val="af1"/>
        <w:rPr>
          <w:rtl/>
        </w:rPr>
      </w:pPr>
      <w:r>
        <w:rPr>
          <w:rtl/>
        </w:rPr>
        <w:t>היו"ר ראובן ריבלין:</w:t>
      </w:r>
    </w:p>
    <w:p w14:paraId="64B18204" w14:textId="77777777" w:rsidR="00000000" w:rsidRDefault="00B90FE9">
      <w:pPr>
        <w:pStyle w:val="a0"/>
        <w:rPr>
          <w:rtl/>
        </w:rPr>
      </w:pPr>
    </w:p>
    <w:p w14:paraId="08D5BD68" w14:textId="77777777" w:rsidR="00000000" w:rsidRDefault="00B90FE9">
      <w:pPr>
        <w:pStyle w:val="a0"/>
        <w:rPr>
          <w:rFonts w:hint="cs"/>
          <w:rtl/>
        </w:rPr>
      </w:pPr>
      <w:r>
        <w:rPr>
          <w:rFonts w:hint="cs"/>
          <w:rtl/>
        </w:rPr>
        <w:t>חבר הכנסת כבל, אני מוכרח לומר לך, שיש כמה חברי כנסת שהם מתיישבים, שביקשו תוספת הוצאות</w:t>
      </w:r>
      <w:r>
        <w:rPr>
          <w:rFonts w:hint="cs"/>
          <w:rtl/>
        </w:rPr>
        <w:t xml:space="preserve"> אירוח בגלל ריבוי החברים הבאים לבקר אצלם בביתם. חבר הכנסת הנדל - אמרתי לו לפנות לממשלה.</w:t>
      </w:r>
    </w:p>
    <w:p w14:paraId="0ACFEC1E" w14:textId="77777777" w:rsidR="00000000" w:rsidRDefault="00B90FE9">
      <w:pPr>
        <w:pStyle w:val="a0"/>
        <w:rPr>
          <w:rFonts w:hint="cs"/>
          <w:rtl/>
        </w:rPr>
      </w:pPr>
    </w:p>
    <w:p w14:paraId="65A1EA40" w14:textId="77777777" w:rsidR="00000000" w:rsidRDefault="00B90FE9">
      <w:pPr>
        <w:pStyle w:val="af0"/>
        <w:rPr>
          <w:rFonts w:hint="cs"/>
          <w:rtl/>
        </w:rPr>
      </w:pPr>
      <w:r>
        <w:rPr>
          <w:rFonts w:hint="eastAsia"/>
          <w:rtl/>
        </w:rPr>
        <w:t>צבי</w:t>
      </w:r>
      <w:r>
        <w:rPr>
          <w:rtl/>
        </w:rPr>
        <w:t xml:space="preserve"> הנדל (האיחוד הלאומי - ישראל ביתנו):</w:t>
      </w:r>
    </w:p>
    <w:p w14:paraId="0FA491AA" w14:textId="77777777" w:rsidR="00000000" w:rsidRDefault="00B90FE9">
      <w:pPr>
        <w:pStyle w:val="a0"/>
        <w:rPr>
          <w:rFonts w:hint="cs"/>
          <w:rtl/>
        </w:rPr>
      </w:pPr>
    </w:p>
    <w:p w14:paraId="3774D643" w14:textId="77777777" w:rsidR="00000000" w:rsidRDefault="00B90FE9">
      <w:pPr>
        <w:pStyle w:val="a0"/>
        <w:rPr>
          <w:rFonts w:hint="cs"/>
          <w:rtl/>
        </w:rPr>
      </w:pPr>
      <w:r>
        <w:rPr>
          <w:rFonts w:hint="cs"/>
          <w:rtl/>
        </w:rPr>
        <w:t>לא כולם כמוך.</w:t>
      </w:r>
    </w:p>
    <w:p w14:paraId="184CA853" w14:textId="77777777" w:rsidR="00000000" w:rsidRDefault="00B90FE9">
      <w:pPr>
        <w:pStyle w:val="a0"/>
        <w:rPr>
          <w:rFonts w:hint="cs"/>
          <w:rtl/>
        </w:rPr>
      </w:pPr>
    </w:p>
    <w:p w14:paraId="4FE245C7" w14:textId="77777777" w:rsidR="00000000" w:rsidRDefault="00B90FE9">
      <w:pPr>
        <w:pStyle w:val="-"/>
        <w:rPr>
          <w:rtl/>
        </w:rPr>
      </w:pPr>
      <w:bookmarkStart w:id="89" w:name="FS000000445T14_01_2004_13_00_04C"/>
      <w:bookmarkEnd w:id="89"/>
      <w:r>
        <w:rPr>
          <w:rtl/>
        </w:rPr>
        <w:t>איתן כבל (העבודה-מימד):</w:t>
      </w:r>
    </w:p>
    <w:p w14:paraId="369BC407" w14:textId="77777777" w:rsidR="00000000" w:rsidRDefault="00B90FE9">
      <w:pPr>
        <w:pStyle w:val="a0"/>
        <w:rPr>
          <w:rtl/>
        </w:rPr>
      </w:pPr>
    </w:p>
    <w:p w14:paraId="10BC0721" w14:textId="77777777" w:rsidR="00000000" w:rsidRDefault="00B90FE9">
      <w:pPr>
        <w:pStyle w:val="a0"/>
        <w:rPr>
          <w:rFonts w:hint="cs"/>
          <w:rtl/>
        </w:rPr>
      </w:pPr>
      <w:r>
        <w:rPr>
          <w:rFonts w:hint="cs"/>
          <w:rtl/>
        </w:rPr>
        <w:t>אדוני היושב-ראש, אולי הם לא ביקשו לתוספת אירוח, אלא תוספת המשך לינה במלון במשך השבוע.</w:t>
      </w:r>
    </w:p>
    <w:p w14:paraId="186A3483" w14:textId="77777777" w:rsidR="00000000" w:rsidRDefault="00B90FE9">
      <w:pPr>
        <w:pStyle w:val="a0"/>
        <w:rPr>
          <w:rFonts w:hint="cs"/>
          <w:rtl/>
        </w:rPr>
      </w:pPr>
    </w:p>
    <w:p w14:paraId="3D6D4FEB" w14:textId="77777777" w:rsidR="00000000" w:rsidRDefault="00B90FE9">
      <w:pPr>
        <w:pStyle w:val="af1"/>
        <w:rPr>
          <w:rtl/>
        </w:rPr>
      </w:pPr>
      <w:r>
        <w:rPr>
          <w:rtl/>
        </w:rPr>
        <w:t>היו"ר ראובן ריבלין:</w:t>
      </w:r>
    </w:p>
    <w:p w14:paraId="259FCB68" w14:textId="77777777" w:rsidR="00000000" w:rsidRDefault="00B90FE9">
      <w:pPr>
        <w:pStyle w:val="a0"/>
        <w:rPr>
          <w:rtl/>
        </w:rPr>
      </w:pPr>
    </w:p>
    <w:p w14:paraId="7E4B10DF" w14:textId="77777777" w:rsidR="00000000" w:rsidRDefault="00B90FE9">
      <w:pPr>
        <w:pStyle w:val="a0"/>
        <w:rPr>
          <w:rFonts w:hint="cs"/>
          <w:rtl/>
        </w:rPr>
      </w:pPr>
      <w:r>
        <w:rPr>
          <w:rFonts w:hint="cs"/>
          <w:rtl/>
        </w:rPr>
        <w:t xml:space="preserve">אני לא יודע. אם אתה אומר את זה, אולי אני אומר אחרת. לך תדע. </w:t>
      </w:r>
    </w:p>
    <w:p w14:paraId="20D32EC7" w14:textId="77777777" w:rsidR="00000000" w:rsidRDefault="00B90FE9">
      <w:pPr>
        <w:pStyle w:val="a0"/>
        <w:rPr>
          <w:rFonts w:hint="cs"/>
          <w:rtl/>
        </w:rPr>
      </w:pPr>
    </w:p>
    <w:p w14:paraId="60B65432" w14:textId="77777777" w:rsidR="00000000" w:rsidRDefault="00B90FE9">
      <w:pPr>
        <w:pStyle w:val="-"/>
        <w:rPr>
          <w:rtl/>
        </w:rPr>
      </w:pPr>
      <w:r>
        <w:rPr>
          <w:rtl/>
        </w:rPr>
        <w:t>איתן כבל (העבודה-מימד):</w:t>
      </w:r>
    </w:p>
    <w:p w14:paraId="4DC8DC14" w14:textId="77777777" w:rsidR="00000000" w:rsidRDefault="00B90FE9">
      <w:pPr>
        <w:pStyle w:val="a0"/>
        <w:rPr>
          <w:rFonts w:hint="cs"/>
          <w:rtl/>
        </w:rPr>
      </w:pPr>
    </w:p>
    <w:p w14:paraId="2DAFC3E8" w14:textId="77777777" w:rsidR="00000000" w:rsidRDefault="00B90FE9">
      <w:pPr>
        <w:pStyle w:val="a0"/>
        <w:rPr>
          <w:rFonts w:hint="cs"/>
          <w:rtl/>
        </w:rPr>
      </w:pPr>
      <w:r>
        <w:rPr>
          <w:rFonts w:hint="cs"/>
          <w:rtl/>
        </w:rPr>
        <w:t>חברים, מה אתם בהיסטריה?</w:t>
      </w:r>
    </w:p>
    <w:p w14:paraId="4AFB708D" w14:textId="77777777" w:rsidR="00000000" w:rsidRDefault="00B90FE9">
      <w:pPr>
        <w:pStyle w:val="a0"/>
        <w:ind w:firstLine="0"/>
        <w:rPr>
          <w:rFonts w:hint="cs"/>
          <w:rtl/>
        </w:rPr>
      </w:pPr>
    </w:p>
    <w:p w14:paraId="2B199FD3" w14:textId="77777777" w:rsidR="00000000" w:rsidRDefault="00B90FE9">
      <w:pPr>
        <w:pStyle w:val="af1"/>
        <w:rPr>
          <w:rFonts w:hint="cs"/>
          <w:rtl/>
        </w:rPr>
      </w:pPr>
      <w:r>
        <w:rPr>
          <w:rtl/>
        </w:rPr>
        <w:t>היו"ר ראובן ריבלין:</w:t>
      </w:r>
    </w:p>
    <w:p w14:paraId="111529E3" w14:textId="77777777" w:rsidR="00000000" w:rsidRDefault="00B90FE9">
      <w:pPr>
        <w:pStyle w:val="a0"/>
        <w:rPr>
          <w:rFonts w:hint="cs"/>
          <w:rtl/>
        </w:rPr>
      </w:pPr>
    </w:p>
    <w:p w14:paraId="73F4A0D6" w14:textId="77777777" w:rsidR="00000000" w:rsidRDefault="00B90FE9">
      <w:pPr>
        <w:pStyle w:val="a0"/>
        <w:rPr>
          <w:rFonts w:hint="cs"/>
          <w:rtl/>
        </w:rPr>
      </w:pPr>
      <w:r>
        <w:rPr>
          <w:rFonts w:hint="cs"/>
          <w:rtl/>
        </w:rPr>
        <w:t>אני עוצר את השעון. חבר הכנסת שטרן, האם מותר לו לומר דבר שאתה מתנגד לו? הרי הסוף של דבריו הוא שאתה מצב</w:t>
      </w:r>
      <w:r>
        <w:rPr>
          <w:rFonts w:hint="cs"/>
          <w:rtl/>
        </w:rPr>
        <w:t>יע. יכול להיות שהרוב אתך, יש אפשרות כזאת. זאת התשובה הטובה ביותר.</w:t>
      </w:r>
    </w:p>
    <w:p w14:paraId="0ACB1480" w14:textId="77777777" w:rsidR="00000000" w:rsidRDefault="00B90FE9">
      <w:pPr>
        <w:pStyle w:val="a0"/>
        <w:rPr>
          <w:rFonts w:hint="cs"/>
          <w:rtl/>
        </w:rPr>
      </w:pPr>
    </w:p>
    <w:p w14:paraId="2BDE3590" w14:textId="77777777" w:rsidR="00000000" w:rsidRDefault="00B90FE9">
      <w:pPr>
        <w:pStyle w:val="-"/>
        <w:rPr>
          <w:rtl/>
        </w:rPr>
      </w:pPr>
      <w:bookmarkStart w:id="90" w:name="FS000000445T14_01_2004_13_01_11C"/>
      <w:bookmarkEnd w:id="90"/>
      <w:r>
        <w:rPr>
          <w:rtl/>
        </w:rPr>
        <w:t>איתן כבל (העבודה-מימד):</w:t>
      </w:r>
    </w:p>
    <w:p w14:paraId="06B99E99" w14:textId="77777777" w:rsidR="00000000" w:rsidRDefault="00B90FE9">
      <w:pPr>
        <w:pStyle w:val="a0"/>
        <w:rPr>
          <w:rtl/>
        </w:rPr>
      </w:pPr>
    </w:p>
    <w:p w14:paraId="1A05F96C" w14:textId="77777777" w:rsidR="00000000" w:rsidRDefault="00B90FE9">
      <w:pPr>
        <w:pStyle w:val="a0"/>
        <w:rPr>
          <w:rFonts w:hint="cs"/>
          <w:rtl/>
        </w:rPr>
      </w:pPr>
      <w:r>
        <w:rPr>
          <w:rFonts w:hint="cs"/>
          <w:rtl/>
        </w:rPr>
        <w:t xml:space="preserve">חברי חברי הכנסת, אדוני היושב-ראש, אתם נשמעים לי היסטרים, ואתם חוזרים על ההיסטריה. </w:t>
      </w:r>
    </w:p>
    <w:p w14:paraId="723E73A8" w14:textId="77777777" w:rsidR="00000000" w:rsidRDefault="00B90FE9">
      <w:pPr>
        <w:pStyle w:val="a0"/>
        <w:rPr>
          <w:rFonts w:hint="cs"/>
          <w:rtl/>
        </w:rPr>
      </w:pPr>
    </w:p>
    <w:p w14:paraId="60E7E28C" w14:textId="77777777" w:rsidR="00000000" w:rsidRDefault="00B90FE9">
      <w:pPr>
        <w:pStyle w:val="af0"/>
        <w:rPr>
          <w:rtl/>
        </w:rPr>
      </w:pPr>
      <w:r>
        <w:rPr>
          <w:rFonts w:hint="eastAsia"/>
          <w:rtl/>
        </w:rPr>
        <w:t>יחיאל</w:t>
      </w:r>
      <w:r>
        <w:rPr>
          <w:rtl/>
        </w:rPr>
        <w:t xml:space="preserve"> חזן (הליכוד):</w:t>
      </w:r>
    </w:p>
    <w:p w14:paraId="3AEB1211" w14:textId="77777777" w:rsidR="00000000" w:rsidRDefault="00B90FE9">
      <w:pPr>
        <w:pStyle w:val="a0"/>
        <w:ind w:firstLine="0"/>
        <w:rPr>
          <w:rFonts w:hint="cs"/>
          <w:rtl/>
        </w:rPr>
      </w:pPr>
    </w:p>
    <w:p w14:paraId="6720DDA8" w14:textId="77777777" w:rsidR="00000000" w:rsidRDefault="00B90FE9">
      <w:pPr>
        <w:pStyle w:val="a0"/>
        <w:rPr>
          <w:rFonts w:hint="cs"/>
          <w:rtl/>
        </w:rPr>
      </w:pPr>
      <w:r>
        <w:rPr>
          <w:rFonts w:hint="cs"/>
          <w:rtl/>
        </w:rPr>
        <w:t>הכול פופוליסטי.</w:t>
      </w:r>
    </w:p>
    <w:p w14:paraId="72E45ACF" w14:textId="77777777" w:rsidR="00000000" w:rsidRDefault="00B90FE9">
      <w:pPr>
        <w:pStyle w:val="a0"/>
        <w:ind w:firstLine="0"/>
        <w:rPr>
          <w:rFonts w:hint="cs"/>
          <w:rtl/>
        </w:rPr>
      </w:pPr>
    </w:p>
    <w:p w14:paraId="3D7C9CCD" w14:textId="77777777" w:rsidR="00000000" w:rsidRDefault="00B90FE9">
      <w:pPr>
        <w:pStyle w:val="-"/>
        <w:rPr>
          <w:rtl/>
        </w:rPr>
      </w:pPr>
      <w:bookmarkStart w:id="91" w:name="FS000000445T14_01_2004_13_01_49C"/>
      <w:bookmarkEnd w:id="91"/>
      <w:r>
        <w:rPr>
          <w:rtl/>
        </w:rPr>
        <w:t>איתן כבל (העבודה-מימד):</w:t>
      </w:r>
    </w:p>
    <w:p w14:paraId="709849FF" w14:textId="77777777" w:rsidR="00000000" w:rsidRDefault="00B90FE9">
      <w:pPr>
        <w:pStyle w:val="a0"/>
        <w:rPr>
          <w:rtl/>
        </w:rPr>
      </w:pPr>
    </w:p>
    <w:p w14:paraId="1D5BC090" w14:textId="77777777" w:rsidR="00000000" w:rsidRDefault="00B90FE9">
      <w:pPr>
        <w:pStyle w:val="a0"/>
        <w:rPr>
          <w:rFonts w:hint="cs"/>
          <w:rtl/>
        </w:rPr>
      </w:pPr>
      <w:r>
        <w:rPr>
          <w:rFonts w:hint="cs"/>
          <w:rtl/>
        </w:rPr>
        <w:t>חבר הכנסת חזן, אנ</w:t>
      </w:r>
      <w:r>
        <w:rPr>
          <w:rFonts w:hint="cs"/>
          <w:rtl/>
        </w:rPr>
        <w:t>י לא מבין ממה אתה מתרגש, ואני אחזור ואומר את זה: בכוח אתם מנסים להחזיק את האנשים בכלא הזה שנקרא יהודה, שומרון וחבל-עזה.</w:t>
      </w:r>
    </w:p>
    <w:p w14:paraId="63F710C7" w14:textId="77777777" w:rsidR="00000000" w:rsidRDefault="00B90FE9">
      <w:pPr>
        <w:pStyle w:val="a0"/>
        <w:rPr>
          <w:rFonts w:hint="cs"/>
          <w:rtl/>
        </w:rPr>
      </w:pPr>
    </w:p>
    <w:p w14:paraId="184B928A" w14:textId="77777777" w:rsidR="00000000" w:rsidRDefault="00B90FE9">
      <w:pPr>
        <w:pStyle w:val="af0"/>
        <w:rPr>
          <w:rFonts w:hint="cs"/>
          <w:rtl/>
        </w:rPr>
      </w:pPr>
      <w:r>
        <w:rPr>
          <w:rFonts w:hint="eastAsia"/>
          <w:rtl/>
        </w:rPr>
        <w:t>שאול</w:t>
      </w:r>
      <w:r>
        <w:rPr>
          <w:rtl/>
        </w:rPr>
        <w:t xml:space="preserve"> יהלום (מפד"ל):</w:t>
      </w:r>
    </w:p>
    <w:p w14:paraId="26416F5B" w14:textId="77777777" w:rsidR="00000000" w:rsidRDefault="00B90FE9">
      <w:pPr>
        <w:pStyle w:val="a0"/>
        <w:rPr>
          <w:rFonts w:hint="cs"/>
          <w:rtl/>
        </w:rPr>
      </w:pPr>
    </w:p>
    <w:p w14:paraId="3759CAE1" w14:textId="77777777" w:rsidR="00000000" w:rsidRDefault="00B90FE9">
      <w:pPr>
        <w:pStyle w:val="a0"/>
        <w:rPr>
          <w:rFonts w:hint="cs"/>
          <w:rtl/>
        </w:rPr>
      </w:pPr>
      <w:r>
        <w:rPr>
          <w:rFonts w:hint="cs"/>
          <w:rtl/>
        </w:rPr>
        <w:t>- - -</w:t>
      </w:r>
    </w:p>
    <w:p w14:paraId="0AC8E4E5" w14:textId="77777777" w:rsidR="00000000" w:rsidRDefault="00B90FE9">
      <w:pPr>
        <w:pStyle w:val="a0"/>
        <w:rPr>
          <w:rFonts w:hint="cs"/>
          <w:rtl/>
        </w:rPr>
      </w:pPr>
    </w:p>
    <w:p w14:paraId="5801DFC9" w14:textId="77777777" w:rsidR="00000000" w:rsidRDefault="00B90FE9">
      <w:pPr>
        <w:pStyle w:val="-"/>
        <w:rPr>
          <w:rFonts w:hint="cs"/>
          <w:rtl/>
        </w:rPr>
      </w:pPr>
      <w:bookmarkStart w:id="92" w:name="FS000000445T14_01_2004_13_02_23C"/>
      <w:bookmarkEnd w:id="92"/>
      <w:r>
        <w:rPr>
          <w:rtl/>
        </w:rPr>
        <w:t>איתן כבל (העבודה-מימד):</w:t>
      </w:r>
    </w:p>
    <w:p w14:paraId="5AF2FD81" w14:textId="77777777" w:rsidR="00000000" w:rsidRDefault="00B90FE9">
      <w:pPr>
        <w:pStyle w:val="a0"/>
        <w:rPr>
          <w:rtl/>
        </w:rPr>
      </w:pPr>
    </w:p>
    <w:p w14:paraId="36F435C0" w14:textId="77777777" w:rsidR="00000000" w:rsidRDefault="00B90FE9">
      <w:pPr>
        <w:pStyle w:val="a0"/>
        <w:rPr>
          <w:rFonts w:hint="cs"/>
          <w:rtl/>
        </w:rPr>
      </w:pPr>
      <w:r>
        <w:rPr>
          <w:rFonts w:hint="cs"/>
          <w:rtl/>
        </w:rPr>
        <w:t>ואתם שפיתיתם אותם, עכשיו כולאים אותם. משפחות במדינת ישראל נהרסות בגללכם. בגללכם מש</w:t>
      </w:r>
      <w:r>
        <w:rPr>
          <w:rFonts w:hint="cs"/>
          <w:rtl/>
        </w:rPr>
        <w:t>פחות נהרסות במדינת ישראל.</w:t>
      </w:r>
    </w:p>
    <w:p w14:paraId="51BED234" w14:textId="77777777" w:rsidR="00000000" w:rsidRDefault="00B90FE9">
      <w:pPr>
        <w:pStyle w:val="a0"/>
        <w:rPr>
          <w:rFonts w:hint="cs"/>
          <w:rtl/>
        </w:rPr>
      </w:pPr>
    </w:p>
    <w:p w14:paraId="2092EB5C" w14:textId="77777777" w:rsidR="00000000" w:rsidRDefault="00B90FE9">
      <w:pPr>
        <w:pStyle w:val="af0"/>
        <w:rPr>
          <w:rFonts w:hint="cs"/>
          <w:rtl/>
        </w:rPr>
      </w:pPr>
      <w:r>
        <w:rPr>
          <w:rFonts w:hint="eastAsia"/>
          <w:rtl/>
        </w:rPr>
        <w:t>שאול</w:t>
      </w:r>
      <w:r>
        <w:rPr>
          <w:rtl/>
        </w:rPr>
        <w:t xml:space="preserve"> יהלום (מפד"ל):</w:t>
      </w:r>
    </w:p>
    <w:p w14:paraId="3F5BF36D" w14:textId="77777777" w:rsidR="00000000" w:rsidRDefault="00B90FE9">
      <w:pPr>
        <w:pStyle w:val="a0"/>
        <w:rPr>
          <w:rFonts w:hint="cs"/>
          <w:rtl/>
        </w:rPr>
      </w:pPr>
    </w:p>
    <w:p w14:paraId="45966F9E" w14:textId="77777777" w:rsidR="00000000" w:rsidRDefault="00B90FE9">
      <w:pPr>
        <w:pStyle w:val="a0"/>
        <w:ind w:firstLine="0"/>
        <w:rPr>
          <w:rFonts w:hint="cs"/>
          <w:rtl/>
        </w:rPr>
      </w:pPr>
      <w:r>
        <w:rPr>
          <w:rFonts w:hint="cs"/>
          <w:rtl/>
        </w:rPr>
        <w:tab/>
        <w:t>- - -</w:t>
      </w:r>
    </w:p>
    <w:p w14:paraId="3744E421" w14:textId="77777777" w:rsidR="00000000" w:rsidRDefault="00B90FE9">
      <w:pPr>
        <w:pStyle w:val="a0"/>
        <w:ind w:firstLine="0"/>
        <w:rPr>
          <w:rFonts w:hint="cs"/>
          <w:rtl/>
        </w:rPr>
      </w:pPr>
    </w:p>
    <w:p w14:paraId="68F096C2" w14:textId="77777777" w:rsidR="00000000" w:rsidRDefault="00B90FE9">
      <w:pPr>
        <w:pStyle w:val="af0"/>
        <w:rPr>
          <w:rtl/>
        </w:rPr>
      </w:pPr>
      <w:r>
        <w:rPr>
          <w:rFonts w:hint="eastAsia"/>
          <w:rtl/>
        </w:rPr>
        <w:t>יחיאל</w:t>
      </w:r>
      <w:r>
        <w:rPr>
          <w:rtl/>
        </w:rPr>
        <w:t xml:space="preserve"> חזן (הליכוד):</w:t>
      </w:r>
    </w:p>
    <w:p w14:paraId="70D48955" w14:textId="77777777" w:rsidR="00000000" w:rsidRDefault="00B90FE9">
      <w:pPr>
        <w:pStyle w:val="a0"/>
        <w:ind w:firstLine="0"/>
        <w:rPr>
          <w:rFonts w:hint="cs"/>
          <w:rtl/>
        </w:rPr>
      </w:pPr>
    </w:p>
    <w:p w14:paraId="24A5818F" w14:textId="77777777" w:rsidR="00000000" w:rsidRDefault="00B90FE9">
      <w:pPr>
        <w:pStyle w:val="a0"/>
        <w:ind w:firstLine="0"/>
        <w:rPr>
          <w:rFonts w:hint="cs"/>
          <w:rtl/>
        </w:rPr>
      </w:pPr>
      <w:r>
        <w:rPr>
          <w:rFonts w:hint="cs"/>
          <w:rtl/>
        </w:rPr>
        <w:tab/>
        <w:t>- - -</w:t>
      </w:r>
    </w:p>
    <w:p w14:paraId="7C681234" w14:textId="77777777" w:rsidR="00000000" w:rsidRDefault="00B90FE9">
      <w:pPr>
        <w:pStyle w:val="a0"/>
        <w:ind w:firstLine="0"/>
        <w:rPr>
          <w:rFonts w:hint="cs"/>
          <w:rtl/>
        </w:rPr>
      </w:pPr>
    </w:p>
    <w:p w14:paraId="3F8F4B21" w14:textId="77777777" w:rsidR="00000000" w:rsidRDefault="00B90FE9">
      <w:pPr>
        <w:pStyle w:val="af1"/>
        <w:rPr>
          <w:rFonts w:hint="cs"/>
          <w:rtl/>
        </w:rPr>
      </w:pPr>
      <w:r>
        <w:rPr>
          <w:rtl/>
        </w:rPr>
        <w:t>היו"ר ראובן ריבלין:</w:t>
      </w:r>
    </w:p>
    <w:p w14:paraId="7741FCBD" w14:textId="77777777" w:rsidR="00000000" w:rsidRDefault="00B90FE9">
      <w:pPr>
        <w:pStyle w:val="a0"/>
        <w:ind w:firstLine="0"/>
        <w:rPr>
          <w:rFonts w:hint="cs"/>
          <w:rtl/>
        </w:rPr>
      </w:pPr>
    </w:p>
    <w:p w14:paraId="3989D100" w14:textId="77777777" w:rsidR="00000000" w:rsidRDefault="00B90FE9">
      <w:pPr>
        <w:pStyle w:val="a0"/>
        <w:rPr>
          <w:rFonts w:hint="cs"/>
          <w:rtl/>
        </w:rPr>
      </w:pPr>
      <w:r>
        <w:rPr>
          <w:rFonts w:hint="cs"/>
          <w:rtl/>
        </w:rPr>
        <w:t>חבר הכנסת יהלום. אתה חושב שאתה תצעק, ואני לא אתן לו זמן? כשיצעקו לך, אני לא אעצור את השעון? דעו לכם שכל פעם שרק יתחילו צעקות, מייד השעון ייעצר. כך ייג</w:t>
      </w:r>
      <w:r>
        <w:rPr>
          <w:rFonts w:hint="cs"/>
          <w:rtl/>
        </w:rPr>
        <w:t>מר העניין בעוד ארבע דקות, ונראה מה הכנסת חושבת על הצעתו. למה לכם להתרגש כל כך? מים של ארץ-ישראל, תודה.</w:t>
      </w:r>
    </w:p>
    <w:p w14:paraId="7723CE07" w14:textId="77777777" w:rsidR="00000000" w:rsidRDefault="00B90FE9">
      <w:pPr>
        <w:pStyle w:val="a0"/>
        <w:ind w:firstLine="0"/>
        <w:rPr>
          <w:rFonts w:hint="cs"/>
          <w:rtl/>
        </w:rPr>
      </w:pPr>
    </w:p>
    <w:p w14:paraId="33A3EB5D" w14:textId="77777777" w:rsidR="00000000" w:rsidRDefault="00B90FE9">
      <w:pPr>
        <w:pStyle w:val="af0"/>
        <w:rPr>
          <w:rtl/>
        </w:rPr>
      </w:pPr>
      <w:r>
        <w:rPr>
          <w:rFonts w:hint="eastAsia"/>
          <w:rtl/>
        </w:rPr>
        <w:t>קריאה</w:t>
      </w:r>
      <w:r>
        <w:rPr>
          <w:rtl/>
        </w:rPr>
        <w:t>:</w:t>
      </w:r>
    </w:p>
    <w:p w14:paraId="32891C56" w14:textId="77777777" w:rsidR="00000000" w:rsidRDefault="00B90FE9">
      <w:pPr>
        <w:pStyle w:val="a0"/>
        <w:ind w:firstLine="0"/>
        <w:rPr>
          <w:rFonts w:hint="cs"/>
          <w:rtl/>
        </w:rPr>
      </w:pPr>
    </w:p>
    <w:p w14:paraId="5110E901" w14:textId="77777777" w:rsidR="00000000" w:rsidRDefault="00B90FE9">
      <w:pPr>
        <w:pStyle w:val="a0"/>
        <w:rPr>
          <w:rFonts w:hint="cs"/>
          <w:rtl/>
        </w:rPr>
      </w:pPr>
      <w:r>
        <w:rPr>
          <w:rFonts w:hint="cs"/>
          <w:rtl/>
        </w:rPr>
        <w:t xml:space="preserve">שתה מים, זה מההתנחלויות. </w:t>
      </w:r>
    </w:p>
    <w:p w14:paraId="10C7BC6F" w14:textId="77777777" w:rsidR="00000000" w:rsidRDefault="00B90FE9">
      <w:pPr>
        <w:pStyle w:val="a0"/>
        <w:rPr>
          <w:rFonts w:hint="cs"/>
          <w:rtl/>
        </w:rPr>
      </w:pPr>
    </w:p>
    <w:p w14:paraId="5994A578" w14:textId="77777777" w:rsidR="00000000" w:rsidRDefault="00B90FE9">
      <w:pPr>
        <w:pStyle w:val="af0"/>
        <w:rPr>
          <w:rFonts w:hint="cs"/>
          <w:rtl/>
        </w:rPr>
      </w:pPr>
      <w:r>
        <w:rPr>
          <w:rFonts w:hint="eastAsia"/>
          <w:rtl/>
        </w:rPr>
        <w:t>רוני</w:t>
      </w:r>
      <w:r>
        <w:rPr>
          <w:rtl/>
        </w:rPr>
        <w:t xml:space="preserve"> בר-און (הליכוד):</w:t>
      </w:r>
    </w:p>
    <w:p w14:paraId="369CE0CF" w14:textId="77777777" w:rsidR="00000000" w:rsidRDefault="00B90FE9">
      <w:pPr>
        <w:pStyle w:val="a0"/>
        <w:rPr>
          <w:rFonts w:hint="cs"/>
          <w:rtl/>
        </w:rPr>
      </w:pPr>
    </w:p>
    <w:p w14:paraId="3B693479" w14:textId="77777777" w:rsidR="00000000" w:rsidRDefault="00B90FE9">
      <w:pPr>
        <w:pStyle w:val="a0"/>
        <w:rPr>
          <w:rFonts w:hint="cs"/>
          <w:rtl/>
        </w:rPr>
      </w:pPr>
      <w:r>
        <w:rPr>
          <w:rFonts w:hint="cs"/>
          <w:rtl/>
        </w:rPr>
        <w:t>זה לא עומד בסתירה לאמונה שלך.</w:t>
      </w:r>
    </w:p>
    <w:p w14:paraId="4E0EE68A" w14:textId="77777777" w:rsidR="00000000" w:rsidRDefault="00B90FE9">
      <w:pPr>
        <w:pStyle w:val="a0"/>
        <w:ind w:firstLine="0"/>
        <w:rPr>
          <w:rFonts w:hint="cs"/>
          <w:rtl/>
        </w:rPr>
      </w:pPr>
    </w:p>
    <w:p w14:paraId="2CAF1B25" w14:textId="77777777" w:rsidR="00000000" w:rsidRDefault="00B90FE9">
      <w:pPr>
        <w:pStyle w:val="af0"/>
        <w:rPr>
          <w:rFonts w:hint="cs"/>
          <w:rtl/>
        </w:rPr>
      </w:pPr>
      <w:r>
        <w:rPr>
          <w:rFonts w:hint="eastAsia"/>
          <w:rtl/>
        </w:rPr>
        <w:t>שאול</w:t>
      </w:r>
      <w:r>
        <w:rPr>
          <w:rtl/>
        </w:rPr>
        <w:t xml:space="preserve"> יהלום (מפד"ל):</w:t>
      </w:r>
    </w:p>
    <w:p w14:paraId="54B11A34" w14:textId="77777777" w:rsidR="00000000" w:rsidRDefault="00B90FE9">
      <w:pPr>
        <w:pStyle w:val="a0"/>
        <w:ind w:firstLine="0"/>
        <w:rPr>
          <w:rFonts w:hint="cs"/>
          <w:rtl/>
        </w:rPr>
      </w:pPr>
    </w:p>
    <w:p w14:paraId="29472CD6" w14:textId="77777777" w:rsidR="00000000" w:rsidRDefault="00B90FE9">
      <w:pPr>
        <w:pStyle w:val="a0"/>
        <w:ind w:firstLine="0"/>
        <w:rPr>
          <w:rFonts w:hint="cs"/>
          <w:rtl/>
        </w:rPr>
      </w:pPr>
      <w:r>
        <w:rPr>
          <w:rFonts w:hint="cs"/>
          <w:rtl/>
        </w:rPr>
        <w:tab/>
        <w:t>- - -</w:t>
      </w:r>
    </w:p>
    <w:p w14:paraId="2A8FCF75" w14:textId="77777777" w:rsidR="00000000" w:rsidRDefault="00B90FE9">
      <w:pPr>
        <w:pStyle w:val="a0"/>
        <w:ind w:firstLine="0"/>
        <w:rPr>
          <w:rFonts w:hint="cs"/>
          <w:rtl/>
        </w:rPr>
      </w:pPr>
    </w:p>
    <w:p w14:paraId="6A167A71" w14:textId="77777777" w:rsidR="00000000" w:rsidRDefault="00B90FE9">
      <w:pPr>
        <w:pStyle w:val="-"/>
        <w:rPr>
          <w:rtl/>
        </w:rPr>
      </w:pPr>
      <w:bookmarkStart w:id="93" w:name="FS000000445T14_01_2004_13_04_56C"/>
      <w:bookmarkEnd w:id="93"/>
      <w:r>
        <w:rPr>
          <w:rtl/>
        </w:rPr>
        <w:t>איתן כבל (העבודה-מימד):</w:t>
      </w:r>
    </w:p>
    <w:p w14:paraId="7B643111" w14:textId="77777777" w:rsidR="00000000" w:rsidRDefault="00B90FE9">
      <w:pPr>
        <w:pStyle w:val="a0"/>
        <w:rPr>
          <w:rtl/>
        </w:rPr>
      </w:pPr>
    </w:p>
    <w:p w14:paraId="4DBB4838" w14:textId="77777777" w:rsidR="00000000" w:rsidRDefault="00B90FE9">
      <w:pPr>
        <w:pStyle w:val="a0"/>
        <w:ind w:firstLine="720"/>
        <w:rPr>
          <w:rFonts w:hint="cs"/>
          <w:rtl/>
        </w:rPr>
      </w:pPr>
      <w:r>
        <w:rPr>
          <w:rFonts w:hint="cs"/>
          <w:rtl/>
        </w:rPr>
        <w:t>אתם אנשים</w:t>
      </w:r>
      <w:r>
        <w:rPr>
          <w:rFonts w:hint="cs"/>
          <w:rtl/>
        </w:rPr>
        <w:t xml:space="preserve"> לא רחמנים. אין בכם טיפת רחמים על אותם אנשים, שמבקשים, שמתחננים לעזוב. ואתם, במדיניות שלכם, הורסים ומתנהגים אל אותן משפחות באופן גס. אין שום סיבה בעולם שאדם שהגיע לגור בהתנחלות, והגיע לשם כי הבטחתם לו בציורים שציירתם, שהכול יהיה נפלא שם, ופתאום הוא מוצא את</w:t>
      </w:r>
      <w:r>
        <w:rPr>
          <w:rFonts w:hint="cs"/>
          <w:rtl/>
        </w:rPr>
        <w:t xml:space="preserve"> עצמו - - -</w:t>
      </w:r>
    </w:p>
    <w:p w14:paraId="24CE6DAD" w14:textId="77777777" w:rsidR="00000000" w:rsidRDefault="00B90FE9">
      <w:pPr>
        <w:pStyle w:val="a0"/>
        <w:ind w:firstLine="0"/>
        <w:rPr>
          <w:rFonts w:hint="cs"/>
          <w:rtl/>
        </w:rPr>
      </w:pPr>
    </w:p>
    <w:p w14:paraId="1E525DD1" w14:textId="77777777" w:rsidR="00000000" w:rsidRDefault="00B90FE9">
      <w:pPr>
        <w:pStyle w:val="af0"/>
        <w:rPr>
          <w:rtl/>
        </w:rPr>
      </w:pPr>
      <w:r>
        <w:rPr>
          <w:rFonts w:hint="eastAsia"/>
          <w:rtl/>
        </w:rPr>
        <w:t>צבי</w:t>
      </w:r>
      <w:r>
        <w:rPr>
          <w:rtl/>
        </w:rPr>
        <w:t xml:space="preserve"> הנדל (האיחוד הלאומי - ישראל ביתנו):</w:t>
      </w:r>
    </w:p>
    <w:p w14:paraId="58E5D7D7" w14:textId="77777777" w:rsidR="00000000" w:rsidRDefault="00B90FE9">
      <w:pPr>
        <w:pStyle w:val="a0"/>
        <w:rPr>
          <w:rFonts w:hint="cs"/>
          <w:rtl/>
        </w:rPr>
      </w:pPr>
    </w:p>
    <w:p w14:paraId="049646CC" w14:textId="77777777" w:rsidR="00000000" w:rsidRDefault="00B90FE9">
      <w:pPr>
        <w:pStyle w:val="a0"/>
        <w:rPr>
          <w:rFonts w:hint="cs"/>
          <w:rtl/>
        </w:rPr>
      </w:pPr>
      <w:r>
        <w:rPr>
          <w:rFonts w:hint="cs"/>
          <w:rtl/>
        </w:rPr>
        <w:t>הכול נפלא, הכול נהדר.</w:t>
      </w:r>
    </w:p>
    <w:p w14:paraId="1426C4F9" w14:textId="77777777" w:rsidR="00000000" w:rsidRDefault="00B90FE9">
      <w:pPr>
        <w:pStyle w:val="a0"/>
        <w:ind w:firstLine="0"/>
        <w:rPr>
          <w:rFonts w:hint="cs"/>
          <w:rtl/>
        </w:rPr>
      </w:pPr>
    </w:p>
    <w:p w14:paraId="2E5F3529" w14:textId="77777777" w:rsidR="00000000" w:rsidRDefault="00B90FE9">
      <w:pPr>
        <w:pStyle w:val="-"/>
        <w:rPr>
          <w:rtl/>
        </w:rPr>
      </w:pPr>
      <w:bookmarkStart w:id="94" w:name="FS000000445T14_01_2004_12_30_04"/>
      <w:bookmarkStart w:id="95" w:name="FS000000445T14_01_2004_12_30_10C"/>
      <w:bookmarkEnd w:id="94"/>
      <w:bookmarkEnd w:id="95"/>
      <w:r>
        <w:rPr>
          <w:rtl/>
        </w:rPr>
        <w:t>איתן כבל (העבודה-מימד):</w:t>
      </w:r>
    </w:p>
    <w:p w14:paraId="15874249" w14:textId="77777777" w:rsidR="00000000" w:rsidRDefault="00B90FE9">
      <w:pPr>
        <w:pStyle w:val="a0"/>
        <w:rPr>
          <w:rtl/>
        </w:rPr>
      </w:pPr>
    </w:p>
    <w:p w14:paraId="01069C93" w14:textId="77777777" w:rsidR="00000000" w:rsidRDefault="00B90FE9">
      <w:pPr>
        <w:pStyle w:val="a0"/>
        <w:rPr>
          <w:rFonts w:hint="cs"/>
          <w:rtl/>
        </w:rPr>
      </w:pPr>
      <w:r>
        <w:rPr>
          <w:rFonts w:hint="cs"/>
          <w:rtl/>
        </w:rPr>
        <w:t>נכון, זו הטעיה. אתה צודק, חבר הכנסת שריד, אולי אפשר אפילו לתבוע אותם, אמת בפרסום. הם הבטיחו חמש דקות מכפר-סבא ומתברר שזה לוקח קצת יותר בגלל המחסומים, בגלל</w:t>
      </w:r>
      <w:r>
        <w:rPr>
          <w:rFonts w:hint="cs"/>
          <w:rtl/>
        </w:rPr>
        <w:t xml:space="preserve"> כל אותם דברים.</w:t>
      </w:r>
    </w:p>
    <w:p w14:paraId="75B173C3" w14:textId="77777777" w:rsidR="00000000" w:rsidRDefault="00B90FE9">
      <w:pPr>
        <w:pStyle w:val="a0"/>
        <w:ind w:firstLine="0"/>
        <w:rPr>
          <w:rFonts w:hint="cs"/>
          <w:rtl/>
        </w:rPr>
      </w:pPr>
    </w:p>
    <w:p w14:paraId="33B3012B" w14:textId="77777777" w:rsidR="00000000" w:rsidRDefault="00B90FE9">
      <w:pPr>
        <w:pStyle w:val="af0"/>
        <w:rPr>
          <w:rtl/>
        </w:rPr>
      </w:pPr>
      <w:r>
        <w:rPr>
          <w:rFonts w:hint="eastAsia"/>
          <w:rtl/>
        </w:rPr>
        <w:t>אילן</w:t>
      </w:r>
      <w:r>
        <w:rPr>
          <w:rtl/>
        </w:rPr>
        <w:t xml:space="preserve"> שלגי (שינוי):</w:t>
      </w:r>
    </w:p>
    <w:p w14:paraId="7540A144" w14:textId="77777777" w:rsidR="00000000" w:rsidRDefault="00B90FE9">
      <w:pPr>
        <w:pStyle w:val="a0"/>
        <w:rPr>
          <w:rFonts w:hint="cs"/>
          <w:rtl/>
        </w:rPr>
      </w:pPr>
    </w:p>
    <w:p w14:paraId="4B7794F4" w14:textId="77777777" w:rsidR="00000000" w:rsidRDefault="00B90FE9">
      <w:pPr>
        <w:pStyle w:val="a0"/>
        <w:rPr>
          <w:rFonts w:hint="cs"/>
          <w:rtl/>
        </w:rPr>
      </w:pPr>
      <w:r>
        <w:rPr>
          <w:rFonts w:hint="cs"/>
          <w:rtl/>
        </w:rPr>
        <w:t>הממשלות שלכם לא הקימו התנחלויות?</w:t>
      </w:r>
    </w:p>
    <w:p w14:paraId="459A3A2B" w14:textId="77777777" w:rsidR="00000000" w:rsidRDefault="00B90FE9">
      <w:pPr>
        <w:pStyle w:val="a0"/>
        <w:ind w:firstLine="0"/>
        <w:rPr>
          <w:rFonts w:hint="cs"/>
          <w:rtl/>
        </w:rPr>
      </w:pPr>
    </w:p>
    <w:p w14:paraId="48B6622E" w14:textId="77777777" w:rsidR="00000000" w:rsidRDefault="00B90FE9">
      <w:pPr>
        <w:pStyle w:val="-"/>
        <w:rPr>
          <w:rtl/>
        </w:rPr>
      </w:pPr>
      <w:bookmarkStart w:id="96" w:name="FS000000445T14_01_2004_12_31_00C"/>
      <w:bookmarkEnd w:id="96"/>
      <w:r>
        <w:rPr>
          <w:rtl/>
        </w:rPr>
        <w:t>איתן כבל (העבודה-מימד):</w:t>
      </w:r>
    </w:p>
    <w:p w14:paraId="17E16165" w14:textId="77777777" w:rsidR="00000000" w:rsidRDefault="00B90FE9">
      <w:pPr>
        <w:pStyle w:val="a0"/>
        <w:rPr>
          <w:rtl/>
        </w:rPr>
      </w:pPr>
    </w:p>
    <w:p w14:paraId="3C621BA2" w14:textId="77777777" w:rsidR="00000000" w:rsidRDefault="00B90FE9">
      <w:pPr>
        <w:pStyle w:val="a0"/>
        <w:rPr>
          <w:rFonts w:hint="cs"/>
          <w:rtl/>
        </w:rPr>
      </w:pPr>
      <w:r>
        <w:rPr>
          <w:rFonts w:hint="cs"/>
          <w:rtl/>
        </w:rPr>
        <w:t>נכון. לדעתי, זו סיבה באמת לתבוע אתכם על כך שהטעיתם את הציבור, חברי חברי הכנסת, ועכשיו, לא רק שהטעיתם אותו, אתם ממשיכים ועושים מעשה ומסרבים לתת לאנשים טובים, אזר</w:t>
      </w:r>
      <w:r>
        <w:rPr>
          <w:rFonts w:hint="cs"/>
          <w:rtl/>
        </w:rPr>
        <w:t xml:space="preserve">חי מדינת ישראל, לצאת מבית-הכלא הזה, והם נאלצים לנטוש את בתיהם ולעבור - - </w:t>
      </w:r>
    </w:p>
    <w:p w14:paraId="1ACAFBAF" w14:textId="77777777" w:rsidR="00000000" w:rsidRDefault="00B90FE9">
      <w:pPr>
        <w:pStyle w:val="a0"/>
        <w:ind w:firstLine="0"/>
        <w:rPr>
          <w:rFonts w:hint="cs"/>
          <w:rtl/>
        </w:rPr>
      </w:pPr>
    </w:p>
    <w:p w14:paraId="78261647" w14:textId="77777777" w:rsidR="00000000" w:rsidRDefault="00B90FE9">
      <w:pPr>
        <w:pStyle w:val="af0"/>
        <w:rPr>
          <w:rtl/>
        </w:rPr>
      </w:pPr>
      <w:r>
        <w:rPr>
          <w:rFonts w:hint="eastAsia"/>
          <w:rtl/>
        </w:rPr>
        <w:t>שאול</w:t>
      </w:r>
      <w:r>
        <w:rPr>
          <w:rtl/>
        </w:rPr>
        <w:t xml:space="preserve"> יהלום (מפד"ל):</w:t>
      </w:r>
    </w:p>
    <w:p w14:paraId="68319A5A" w14:textId="77777777" w:rsidR="00000000" w:rsidRDefault="00B90FE9">
      <w:pPr>
        <w:pStyle w:val="a0"/>
        <w:rPr>
          <w:rFonts w:hint="cs"/>
          <w:rtl/>
        </w:rPr>
      </w:pPr>
    </w:p>
    <w:p w14:paraId="51FB5293" w14:textId="77777777" w:rsidR="00000000" w:rsidRDefault="00B90FE9">
      <w:pPr>
        <w:pStyle w:val="a0"/>
        <w:rPr>
          <w:rFonts w:hint="cs"/>
          <w:rtl/>
        </w:rPr>
      </w:pPr>
      <w:r>
        <w:rPr>
          <w:rFonts w:hint="cs"/>
          <w:rtl/>
        </w:rPr>
        <w:t>- - -</w:t>
      </w:r>
    </w:p>
    <w:p w14:paraId="319BB01D" w14:textId="77777777" w:rsidR="00000000" w:rsidRDefault="00B90FE9">
      <w:pPr>
        <w:pStyle w:val="a0"/>
        <w:ind w:firstLine="0"/>
        <w:rPr>
          <w:rFonts w:hint="cs"/>
          <w:rtl/>
        </w:rPr>
      </w:pPr>
    </w:p>
    <w:p w14:paraId="3CC012CA" w14:textId="77777777" w:rsidR="00000000" w:rsidRDefault="00B90FE9">
      <w:pPr>
        <w:pStyle w:val="-"/>
        <w:rPr>
          <w:rtl/>
        </w:rPr>
      </w:pPr>
      <w:bookmarkStart w:id="97" w:name="FS000000445T14_01_2004_12_32_16C"/>
      <w:bookmarkEnd w:id="97"/>
      <w:r>
        <w:rPr>
          <w:rtl/>
        </w:rPr>
        <w:t>איתן כבל (העבודה-מימד):</w:t>
      </w:r>
    </w:p>
    <w:p w14:paraId="2F9DA973" w14:textId="77777777" w:rsidR="00000000" w:rsidRDefault="00B90FE9">
      <w:pPr>
        <w:pStyle w:val="a0"/>
        <w:rPr>
          <w:rtl/>
        </w:rPr>
      </w:pPr>
    </w:p>
    <w:p w14:paraId="4E7A60FE" w14:textId="77777777" w:rsidR="00000000" w:rsidRDefault="00B90FE9">
      <w:pPr>
        <w:pStyle w:val="a0"/>
        <w:rPr>
          <w:rFonts w:hint="cs"/>
          <w:rtl/>
        </w:rPr>
      </w:pPr>
      <w:r>
        <w:rPr>
          <w:rFonts w:hint="cs"/>
          <w:rtl/>
        </w:rPr>
        <w:t>- - לשטחי ארץ-ישראל, לשלם שכירות ולהמשיך ולשלם משכנתה. יותר מכך, הלחץ החברתי שמופעל בתוך יישובים, ובעיקר יישובים מעורבים, אין לו</w:t>
      </w:r>
      <w:r>
        <w:rPr>
          <w:rFonts w:hint="cs"/>
          <w:rtl/>
        </w:rPr>
        <w:t xml:space="preserve"> אח ורע. כל מי שרק מעז או מנסה להגיד בקול או לחשוב או לבקש סיוע, מייד - הלחץ החברתי, בעיקר ביישובים דתיים ובמקומות דתיים. אני יודע מה זה לחץ חברתי. פתאום, בבית-הכנסת אתה לא מוצא את מקומך. חבר הכנסת, איזה מקום אתה ברשימה?</w:t>
      </w:r>
    </w:p>
    <w:p w14:paraId="47E7BD4D" w14:textId="77777777" w:rsidR="00000000" w:rsidRDefault="00B90FE9">
      <w:pPr>
        <w:pStyle w:val="a0"/>
        <w:ind w:firstLine="0"/>
        <w:rPr>
          <w:rFonts w:hint="cs"/>
          <w:rtl/>
        </w:rPr>
      </w:pPr>
    </w:p>
    <w:p w14:paraId="20560253" w14:textId="77777777" w:rsidR="00000000" w:rsidRDefault="00B90FE9">
      <w:pPr>
        <w:pStyle w:val="af0"/>
        <w:rPr>
          <w:rtl/>
        </w:rPr>
      </w:pPr>
      <w:r>
        <w:rPr>
          <w:rFonts w:hint="eastAsia"/>
          <w:rtl/>
        </w:rPr>
        <w:t>שאול</w:t>
      </w:r>
      <w:r>
        <w:rPr>
          <w:rtl/>
        </w:rPr>
        <w:t xml:space="preserve"> יהלום (מפד"ל):</w:t>
      </w:r>
    </w:p>
    <w:p w14:paraId="1EA3EB58" w14:textId="77777777" w:rsidR="00000000" w:rsidRDefault="00B90FE9">
      <w:pPr>
        <w:pStyle w:val="a0"/>
        <w:rPr>
          <w:rFonts w:hint="cs"/>
          <w:rtl/>
        </w:rPr>
      </w:pPr>
    </w:p>
    <w:p w14:paraId="1188437F" w14:textId="77777777" w:rsidR="00000000" w:rsidRDefault="00B90FE9">
      <w:pPr>
        <w:pStyle w:val="a0"/>
        <w:rPr>
          <w:rFonts w:hint="cs"/>
          <w:rtl/>
        </w:rPr>
      </w:pPr>
      <w:r>
        <w:rPr>
          <w:rFonts w:hint="cs"/>
          <w:rtl/>
        </w:rPr>
        <w:t>- - -</w:t>
      </w:r>
    </w:p>
    <w:p w14:paraId="33921F47" w14:textId="77777777" w:rsidR="00000000" w:rsidRDefault="00B90FE9">
      <w:pPr>
        <w:pStyle w:val="a0"/>
        <w:rPr>
          <w:rFonts w:hint="cs"/>
          <w:rtl/>
        </w:rPr>
      </w:pPr>
    </w:p>
    <w:p w14:paraId="07C6ACDB" w14:textId="77777777" w:rsidR="00000000" w:rsidRDefault="00B90FE9">
      <w:pPr>
        <w:pStyle w:val="-"/>
        <w:rPr>
          <w:rtl/>
        </w:rPr>
      </w:pPr>
      <w:bookmarkStart w:id="98" w:name="FS000000445T14_01_2004_12_33_46C"/>
      <w:bookmarkEnd w:id="98"/>
      <w:r>
        <w:rPr>
          <w:rtl/>
        </w:rPr>
        <w:t>איתן כ</w:t>
      </w:r>
      <w:r>
        <w:rPr>
          <w:rtl/>
        </w:rPr>
        <w:t>בל (העבודה-מימד):</w:t>
      </w:r>
    </w:p>
    <w:p w14:paraId="6BE1FAAA" w14:textId="77777777" w:rsidR="00000000" w:rsidRDefault="00B90FE9">
      <w:pPr>
        <w:pStyle w:val="a0"/>
        <w:rPr>
          <w:rtl/>
        </w:rPr>
      </w:pPr>
    </w:p>
    <w:p w14:paraId="575A32EF" w14:textId="77777777" w:rsidR="00000000" w:rsidRDefault="00B90FE9">
      <w:pPr>
        <w:pStyle w:val="a0"/>
        <w:rPr>
          <w:rFonts w:hint="cs"/>
          <w:rtl/>
        </w:rPr>
      </w:pPr>
      <w:r>
        <w:rPr>
          <w:rFonts w:hint="cs"/>
          <w:rtl/>
        </w:rPr>
        <w:t>לפי הסקר האחרון, נראה לי שלא תהיה שם.</w:t>
      </w:r>
    </w:p>
    <w:p w14:paraId="3A60D94F" w14:textId="77777777" w:rsidR="00000000" w:rsidRDefault="00B90FE9">
      <w:pPr>
        <w:pStyle w:val="a0"/>
        <w:ind w:firstLine="0"/>
        <w:rPr>
          <w:rFonts w:hint="cs"/>
          <w:rtl/>
        </w:rPr>
      </w:pPr>
    </w:p>
    <w:p w14:paraId="307D876A" w14:textId="77777777" w:rsidR="00000000" w:rsidRDefault="00B90FE9">
      <w:pPr>
        <w:pStyle w:val="af0"/>
        <w:rPr>
          <w:rtl/>
        </w:rPr>
      </w:pPr>
      <w:r>
        <w:rPr>
          <w:rFonts w:hint="eastAsia"/>
          <w:rtl/>
        </w:rPr>
        <w:t>רוני</w:t>
      </w:r>
      <w:r>
        <w:rPr>
          <w:rtl/>
        </w:rPr>
        <w:t xml:space="preserve"> בר-און (הליכוד):</w:t>
      </w:r>
    </w:p>
    <w:p w14:paraId="5AC0AD92" w14:textId="77777777" w:rsidR="00000000" w:rsidRDefault="00B90FE9">
      <w:pPr>
        <w:pStyle w:val="a0"/>
        <w:rPr>
          <w:rFonts w:hint="cs"/>
          <w:rtl/>
        </w:rPr>
      </w:pPr>
    </w:p>
    <w:p w14:paraId="2CCF9F7E" w14:textId="77777777" w:rsidR="00000000" w:rsidRDefault="00B90FE9">
      <w:pPr>
        <w:pStyle w:val="a0"/>
        <w:rPr>
          <w:rFonts w:hint="cs"/>
          <w:rtl/>
        </w:rPr>
      </w:pPr>
      <w:r>
        <w:rPr>
          <w:rFonts w:hint="cs"/>
          <w:rtl/>
        </w:rPr>
        <w:t>איזה מקום אתה?</w:t>
      </w:r>
    </w:p>
    <w:p w14:paraId="34267C5E" w14:textId="77777777" w:rsidR="00000000" w:rsidRDefault="00B90FE9">
      <w:pPr>
        <w:pStyle w:val="a0"/>
        <w:ind w:firstLine="0"/>
        <w:rPr>
          <w:rFonts w:hint="cs"/>
          <w:rtl/>
        </w:rPr>
      </w:pPr>
    </w:p>
    <w:p w14:paraId="437DE296" w14:textId="77777777" w:rsidR="00000000" w:rsidRDefault="00B90FE9">
      <w:pPr>
        <w:pStyle w:val="-"/>
        <w:rPr>
          <w:rtl/>
        </w:rPr>
      </w:pPr>
      <w:bookmarkStart w:id="99" w:name="FS000000445T14_01_2004_12_34_14C"/>
      <w:bookmarkEnd w:id="99"/>
      <w:r>
        <w:rPr>
          <w:rtl/>
        </w:rPr>
        <w:t>איתן כבל (העבודה-מימד):</w:t>
      </w:r>
    </w:p>
    <w:p w14:paraId="4F6A766C" w14:textId="77777777" w:rsidR="00000000" w:rsidRDefault="00B90FE9">
      <w:pPr>
        <w:pStyle w:val="a0"/>
        <w:rPr>
          <w:rtl/>
        </w:rPr>
      </w:pPr>
    </w:p>
    <w:p w14:paraId="424DF695" w14:textId="77777777" w:rsidR="00000000" w:rsidRDefault="00B90FE9">
      <w:pPr>
        <w:pStyle w:val="a0"/>
        <w:rPr>
          <w:rFonts w:hint="cs"/>
          <w:rtl/>
        </w:rPr>
      </w:pPr>
      <w:r>
        <w:rPr>
          <w:rFonts w:hint="cs"/>
          <w:rtl/>
        </w:rPr>
        <w:t>אני במקום 13.</w:t>
      </w:r>
    </w:p>
    <w:p w14:paraId="43F99ACE" w14:textId="77777777" w:rsidR="00000000" w:rsidRDefault="00B90FE9">
      <w:pPr>
        <w:pStyle w:val="a0"/>
        <w:ind w:firstLine="0"/>
        <w:rPr>
          <w:rFonts w:hint="cs"/>
          <w:rtl/>
        </w:rPr>
      </w:pPr>
    </w:p>
    <w:p w14:paraId="59B4A128" w14:textId="77777777" w:rsidR="00000000" w:rsidRDefault="00B90FE9">
      <w:pPr>
        <w:pStyle w:val="af0"/>
        <w:rPr>
          <w:rtl/>
        </w:rPr>
      </w:pPr>
      <w:r>
        <w:rPr>
          <w:rFonts w:hint="eastAsia"/>
          <w:rtl/>
        </w:rPr>
        <w:t>רוני</w:t>
      </w:r>
      <w:r>
        <w:rPr>
          <w:rtl/>
        </w:rPr>
        <w:t xml:space="preserve"> בר-און (הליכוד):</w:t>
      </w:r>
    </w:p>
    <w:p w14:paraId="019770F3" w14:textId="77777777" w:rsidR="00000000" w:rsidRDefault="00B90FE9">
      <w:pPr>
        <w:pStyle w:val="a0"/>
        <w:rPr>
          <w:rFonts w:hint="cs"/>
          <w:rtl/>
        </w:rPr>
      </w:pPr>
    </w:p>
    <w:p w14:paraId="29D4BF98" w14:textId="77777777" w:rsidR="00000000" w:rsidRDefault="00B90FE9">
      <w:pPr>
        <w:pStyle w:val="a0"/>
        <w:rPr>
          <w:rFonts w:hint="cs"/>
          <w:rtl/>
        </w:rPr>
      </w:pPr>
      <w:r>
        <w:rPr>
          <w:rFonts w:hint="cs"/>
          <w:rtl/>
        </w:rPr>
        <w:t>זה היה ביום שישי.</w:t>
      </w:r>
    </w:p>
    <w:p w14:paraId="61C6EF3A" w14:textId="77777777" w:rsidR="00000000" w:rsidRDefault="00B90FE9">
      <w:pPr>
        <w:pStyle w:val="af1"/>
        <w:rPr>
          <w:rFonts w:hint="cs"/>
          <w:rtl/>
        </w:rPr>
      </w:pPr>
    </w:p>
    <w:p w14:paraId="27D47494" w14:textId="77777777" w:rsidR="00000000" w:rsidRDefault="00B90FE9">
      <w:pPr>
        <w:pStyle w:val="af1"/>
        <w:rPr>
          <w:rtl/>
        </w:rPr>
      </w:pPr>
      <w:r>
        <w:rPr>
          <w:rtl/>
        </w:rPr>
        <w:t>היו"ר ראובן ריבלין:</w:t>
      </w:r>
    </w:p>
    <w:p w14:paraId="1C890E29" w14:textId="77777777" w:rsidR="00000000" w:rsidRDefault="00B90FE9">
      <w:pPr>
        <w:pStyle w:val="a0"/>
        <w:rPr>
          <w:rtl/>
        </w:rPr>
      </w:pPr>
    </w:p>
    <w:p w14:paraId="50F0FDCE" w14:textId="77777777" w:rsidR="00000000" w:rsidRDefault="00B90FE9">
      <w:pPr>
        <w:pStyle w:val="a0"/>
        <w:rPr>
          <w:rFonts w:hint="cs"/>
          <w:rtl/>
        </w:rPr>
      </w:pPr>
      <w:r>
        <w:rPr>
          <w:rFonts w:hint="cs"/>
          <w:rtl/>
        </w:rPr>
        <w:t xml:space="preserve">חברי הכנסת, אתם מערבבים את ההתנחלויות עם המקומות בכנסת? </w:t>
      </w:r>
      <w:r>
        <w:rPr>
          <w:rFonts w:hint="cs"/>
          <w:rtl/>
        </w:rPr>
        <w:t>מערבבים קודש בחול, תאמינו לי.</w:t>
      </w:r>
    </w:p>
    <w:p w14:paraId="4845A98B" w14:textId="77777777" w:rsidR="00000000" w:rsidRDefault="00B90FE9">
      <w:pPr>
        <w:pStyle w:val="a0"/>
        <w:ind w:firstLine="0"/>
        <w:rPr>
          <w:rFonts w:hint="cs"/>
          <w:rtl/>
        </w:rPr>
      </w:pPr>
    </w:p>
    <w:p w14:paraId="33860DF1" w14:textId="77777777" w:rsidR="00000000" w:rsidRDefault="00B90FE9">
      <w:pPr>
        <w:pStyle w:val="-"/>
        <w:rPr>
          <w:rtl/>
        </w:rPr>
      </w:pPr>
      <w:bookmarkStart w:id="100" w:name="FS000000445T14_01_2004_12_34_48C"/>
      <w:bookmarkEnd w:id="100"/>
      <w:r>
        <w:rPr>
          <w:rtl/>
        </w:rPr>
        <w:t>איתן כבל (העבודה-מימד):</w:t>
      </w:r>
    </w:p>
    <w:p w14:paraId="38D1A53A" w14:textId="77777777" w:rsidR="00000000" w:rsidRDefault="00B90FE9">
      <w:pPr>
        <w:pStyle w:val="a0"/>
        <w:rPr>
          <w:rtl/>
        </w:rPr>
      </w:pPr>
    </w:p>
    <w:p w14:paraId="5DBC7145" w14:textId="77777777" w:rsidR="00000000" w:rsidRDefault="00B90FE9">
      <w:pPr>
        <w:pStyle w:val="a0"/>
        <w:rPr>
          <w:rFonts w:hint="cs"/>
          <w:rtl/>
        </w:rPr>
      </w:pPr>
      <w:r>
        <w:rPr>
          <w:rFonts w:hint="cs"/>
          <w:rtl/>
        </w:rPr>
        <w:t>אני בוש ונכלם מההתנהגות שלכם. אם במקום שממשלת ישראל תיקח את כל המיליארדים שהיא משקיעה בכביש עוקף, בכביש מימין ובכביש משמאל, "תלתלית" שם, "תלתלית" פה, עד שכל יישוב נראה כמו יעד מבוצר - היו לוקחים את הכ</w:t>
      </w:r>
      <w:r>
        <w:rPr>
          <w:rFonts w:hint="cs"/>
          <w:rtl/>
        </w:rPr>
        <w:t xml:space="preserve">סף הזה ומשקיעים אותו בבני-אדם, בתוך "הקו הירוק", היו מאפשרים לאזרחים, אנשים טובים שכל מבוקשם להשתחרר מהכלא ואתם מסרבים לתת להם את זה. אתם היסטרים, כי אתם יודעים שרוב הציבור שממשיך לשבת ולהיאחז שם זה ציבור שיושב שם באין ברירה - -  </w:t>
      </w:r>
    </w:p>
    <w:p w14:paraId="21523DAF" w14:textId="77777777" w:rsidR="00000000" w:rsidRDefault="00B90FE9">
      <w:pPr>
        <w:pStyle w:val="a0"/>
        <w:ind w:firstLine="0"/>
        <w:rPr>
          <w:rFonts w:hint="cs"/>
          <w:rtl/>
        </w:rPr>
      </w:pPr>
    </w:p>
    <w:p w14:paraId="6B151F57" w14:textId="77777777" w:rsidR="00000000" w:rsidRDefault="00B90FE9">
      <w:pPr>
        <w:pStyle w:val="af0"/>
        <w:rPr>
          <w:rtl/>
        </w:rPr>
      </w:pPr>
      <w:r>
        <w:rPr>
          <w:rFonts w:hint="eastAsia"/>
          <w:rtl/>
        </w:rPr>
        <w:t>צבי</w:t>
      </w:r>
      <w:r>
        <w:rPr>
          <w:rtl/>
        </w:rPr>
        <w:t xml:space="preserve"> הנדל (האיחוד הלאומי </w:t>
      </w:r>
      <w:r>
        <w:rPr>
          <w:rtl/>
        </w:rPr>
        <w:t>- ישראל ביתנו):</w:t>
      </w:r>
    </w:p>
    <w:p w14:paraId="2460325C" w14:textId="77777777" w:rsidR="00000000" w:rsidRDefault="00B90FE9">
      <w:pPr>
        <w:pStyle w:val="a0"/>
        <w:rPr>
          <w:rFonts w:hint="cs"/>
          <w:rtl/>
        </w:rPr>
      </w:pPr>
    </w:p>
    <w:p w14:paraId="1978C0AD" w14:textId="77777777" w:rsidR="00000000" w:rsidRDefault="00B90FE9">
      <w:pPr>
        <w:pStyle w:val="a0"/>
        <w:rPr>
          <w:rFonts w:hint="cs"/>
          <w:rtl/>
        </w:rPr>
      </w:pPr>
      <w:r>
        <w:rPr>
          <w:rFonts w:hint="cs"/>
          <w:rtl/>
        </w:rPr>
        <w:t>מאיפה אתה יודע?</w:t>
      </w:r>
    </w:p>
    <w:p w14:paraId="48846ABD" w14:textId="77777777" w:rsidR="00000000" w:rsidRDefault="00B90FE9">
      <w:pPr>
        <w:pStyle w:val="a0"/>
        <w:ind w:firstLine="0"/>
        <w:rPr>
          <w:rFonts w:hint="cs"/>
          <w:rtl/>
        </w:rPr>
      </w:pPr>
    </w:p>
    <w:p w14:paraId="1AFFAFDA" w14:textId="77777777" w:rsidR="00000000" w:rsidRDefault="00B90FE9">
      <w:pPr>
        <w:pStyle w:val="-"/>
        <w:rPr>
          <w:rtl/>
        </w:rPr>
      </w:pPr>
      <w:bookmarkStart w:id="101" w:name="FS000000445T14_01_2004_12_37_13C"/>
      <w:bookmarkEnd w:id="101"/>
      <w:r>
        <w:rPr>
          <w:rtl/>
        </w:rPr>
        <w:t>איתן כבל (העבודה-מימד):</w:t>
      </w:r>
    </w:p>
    <w:p w14:paraId="5E09F3D8" w14:textId="77777777" w:rsidR="00000000" w:rsidRDefault="00B90FE9">
      <w:pPr>
        <w:pStyle w:val="a0"/>
        <w:rPr>
          <w:rtl/>
        </w:rPr>
      </w:pPr>
    </w:p>
    <w:p w14:paraId="3EDC8168" w14:textId="77777777" w:rsidR="00000000" w:rsidRDefault="00B90FE9">
      <w:pPr>
        <w:pStyle w:val="a0"/>
        <w:rPr>
          <w:rFonts w:hint="cs"/>
          <w:rtl/>
        </w:rPr>
      </w:pPr>
      <w:r>
        <w:rPr>
          <w:rFonts w:hint="cs"/>
          <w:rtl/>
        </w:rPr>
        <w:t>- - ורק החלק הקטן, המזערי, נאחז בקרנות המזבח. ראש הממשלה אמר, ואני רוצה להאמין לו, שאכן לא ירחק היום - ואני אומר, שאם כבר זו מדיניות הממשלה, אז בואו נתחיל אותה עכשיו. למה צריך לתת לאנשים להמשיך ולס</w:t>
      </w:r>
      <w:r>
        <w:rPr>
          <w:rFonts w:hint="cs"/>
          <w:rtl/>
        </w:rPr>
        <w:t>בול? תודה, אדוני היושב-ראש.</w:t>
      </w:r>
    </w:p>
    <w:p w14:paraId="2C5D47C0" w14:textId="77777777" w:rsidR="00000000" w:rsidRDefault="00B90FE9">
      <w:pPr>
        <w:pStyle w:val="a0"/>
        <w:ind w:firstLine="0"/>
        <w:rPr>
          <w:rFonts w:hint="cs"/>
          <w:rtl/>
        </w:rPr>
      </w:pPr>
    </w:p>
    <w:p w14:paraId="119669D8" w14:textId="77777777" w:rsidR="00000000" w:rsidRDefault="00B90FE9">
      <w:pPr>
        <w:pStyle w:val="af1"/>
        <w:rPr>
          <w:rtl/>
        </w:rPr>
      </w:pPr>
      <w:r>
        <w:rPr>
          <w:rtl/>
        </w:rPr>
        <w:t>היו"ר ראובן ריבלין:</w:t>
      </w:r>
    </w:p>
    <w:p w14:paraId="526735D2" w14:textId="77777777" w:rsidR="00000000" w:rsidRDefault="00B90FE9">
      <w:pPr>
        <w:pStyle w:val="a0"/>
        <w:rPr>
          <w:rtl/>
        </w:rPr>
      </w:pPr>
    </w:p>
    <w:p w14:paraId="5C889586" w14:textId="77777777" w:rsidR="00000000" w:rsidRDefault="00B90FE9">
      <w:pPr>
        <w:pStyle w:val="a0"/>
        <w:rPr>
          <w:rFonts w:hint="cs"/>
          <w:rtl/>
        </w:rPr>
      </w:pPr>
      <w:r>
        <w:rPr>
          <w:rFonts w:hint="cs"/>
          <w:rtl/>
        </w:rPr>
        <w:t>תודה רבה לחבר הכנסת איתן כבל. חבר הכנסת כבל, אני מבקר פעמים רבות ביהודה ושומרון. ראיתי אנשים מאושרים ביהודה ושומרון. משיב השר גדעון עזרא. לאחר מכן יוכל איתן כבל להשיב לשר, ואז נצביע.</w:t>
      </w:r>
    </w:p>
    <w:p w14:paraId="7EDD2685" w14:textId="77777777" w:rsidR="00000000" w:rsidRDefault="00B90FE9">
      <w:pPr>
        <w:pStyle w:val="a0"/>
        <w:ind w:firstLine="0"/>
        <w:rPr>
          <w:rFonts w:hint="cs"/>
          <w:rtl/>
        </w:rPr>
      </w:pPr>
    </w:p>
    <w:p w14:paraId="051BAB4A" w14:textId="77777777" w:rsidR="00000000" w:rsidRDefault="00B90FE9">
      <w:pPr>
        <w:pStyle w:val="a"/>
        <w:rPr>
          <w:rtl/>
        </w:rPr>
      </w:pPr>
      <w:bookmarkStart w:id="102" w:name="FS000000474T14_01_2004_12_38_38"/>
      <w:bookmarkStart w:id="103" w:name="_Toc75077137"/>
      <w:bookmarkEnd w:id="102"/>
      <w:r>
        <w:rPr>
          <w:rFonts w:hint="eastAsia"/>
          <w:rtl/>
        </w:rPr>
        <w:t>השר</w:t>
      </w:r>
      <w:r>
        <w:rPr>
          <w:rtl/>
        </w:rPr>
        <w:t xml:space="preserve"> גדעון עזרא:</w:t>
      </w:r>
      <w:bookmarkEnd w:id="103"/>
    </w:p>
    <w:p w14:paraId="1186E9D0" w14:textId="77777777" w:rsidR="00000000" w:rsidRDefault="00B90FE9">
      <w:pPr>
        <w:pStyle w:val="a0"/>
        <w:rPr>
          <w:rFonts w:hint="cs"/>
          <w:rtl/>
        </w:rPr>
      </w:pPr>
    </w:p>
    <w:p w14:paraId="7FC47F50" w14:textId="77777777" w:rsidR="00000000" w:rsidRDefault="00B90FE9">
      <w:pPr>
        <w:pStyle w:val="a0"/>
        <w:rPr>
          <w:rFonts w:hint="cs"/>
          <w:rtl/>
        </w:rPr>
      </w:pPr>
      <w:r>
        <w:rPr>
          <w:rFonts w:hint="cs"/>
          <w:rtl/>
        </w:rPr>
        <w:t>אדוני</w:t>
      </w:r>
      <w:r>
        <w:rPr>
          <w:rFonts w:hint="cs"/>
          <w:rtl/>
        </w:rPr>
        <w:t xml:space="preserve"> היושב-ראש, חברי חברי הכנסת, חבר הכנסת איתן כבל, אני רוצה להגיד לך: חשבתי שלאחר האירועים הנוראיים מאתמול והיום, אתה תבטל את הצעת החוק שלך. אני לא יודע כיצד אתם מעזים לרפות את ידיהם של אזרחי מדינת ישראל.</w:t>
      </w:r>
    </w:p>
    <w:p w14:paraId="30552D74" w14:textId="77777777" w:rsidR="00000000" w:rsidRDefault="00B90FE9">
      <w:pPr>
        <w:pStyle w:val="a0"/>
        <w:ind w:firstLine="0"/>
        <w:rPr>
          <w:rFonts w:hint="cs"/>
          <w:rtl/>
        </w:rPr>
      </w:pPr>
    </w:p>
    <w:p w14:paraId="4EBD8BB0" w14:textId="77777777" w:rsidR="00000000" w:rsidRDefault="00B90FE9">
      <w:pPr>
        <w:pStyle w:val="af0"/>
        <w:rPr>
          <w:rtl/>
        </w:rPr>
      </w:pPr>
      <w:r>
        <w:rPr>
          <w:rFonts w:hint="eastAsia"/>
          <w:rtl/>
        </w:rPr>
        <w:t>דליה</w:t>
      </w:r>
      <w:r>
        <w:rPr>
          <w:rtl/>
        </w:rPr>
        <w:t xml:space="preserve"> איציק (העבודה-מימד):</w:t>
      </w:r>
    </w:p>
    <w:p w14:paraId="58A4C2E4" w14:textId="77777777" w:rsidR="00000000" w:rsidRDefault="00B90FE9">
      <w:pPr>
        <w:pStyle w:val="a0"/>
        <w:rPr>
          <w:rFonts w:hint="cs"/>
          <w:rtl/>
        </w:rPr>
      </w:pPr>
    </w:p>
    <w:p w14:paraId="43D58A82" w14:textId="77777777" w:rsidR="00000000" w:rsidRDefault="00B90FE9">
      <w:pPr>
        <w:pStyle w:val="a0"/>
        <w:rPr>
          <w:rFonts w:hint="cs"/>
          <w:rtl/>
        </w:rPr>
      </w:pPr>
      <w:r>
        <w:rPr>
          <w:rFonts w:hint="cs"/>
          <w:rtl/>
        </w:rPr>
        <w:t>השר עזרא, ראש הממשלה פרסם</w:t>
      </w:r>
      <w:r>
        <w:rPr>
          <w:rFonts w:hint="cs"/>
          <w:rtl/>
        </w:rPr>
        <w:t xml:space="preserve"> את התוכנית שלו. למה שהוא יבטל?</w:t>
      </w:r>
    </w:p>
    <w:p w14:paraId="722F635B" w14:textId="77777777" w:rsidR="00000000" w:rsidRDefault="00B90FE9">
      <w:pPr>
        <w:pStyle w:val="a0"/>
        <w:ind w:firstLine="0"/>
        <w:rPr>
          <w:rFonts w:hint="cs"/>
          <w:rtl/>
        </w:rPr>
      </w:pPr>
    </w:p>
    <w:p w14:paraId="1F039ADD" w14:textId="77777777" w:rsidR="00000000" w:rsidRDefault="00B90FE9">
      <w:pPr>
        <w:pStyle w:val="-"/>
        <w:rPr>
          <w:rtl/>
        </w:rPr>
      </w:pPr>
      <w:bookmarkStart w:id="104" w:name="FS000000474T14_01_2004_12_39_28C"/>
      <w:bookmarkEnd w:id="104"/>
      <w:r>
        <w:rPr>
          <w:rtl/>
        </w:rPr>
        <w:t>השר גדעון עזרא:</w:t>
      </w:r>
    </w:p>
    <w:p w14:paraId="6858CD0D" w14:textId="77777777" w:rsidR="00000000" w:rsidRDefault="00B90FE9">
      <w:pPr>
        <w:pStyle w:val="a0"/>
        <w:rPr>
          <w:rtl/>
        </w:rPr>
      </w:pPr>
    </w:p>
    <w:p w14:paraId="31BF517A" w14:textId="77777777" w:rsidR="00000000" w:rsidRDefault="00B90FE9">
      <w:pPr>
        <w:pStyle w:val="a0"/>
        <w:rPr>
          <w:rFonts w:hint="cs"/>
          <w:rtl/>
        </w:rPr>
      </w:pPr>
      <w:r>
        <w:rPr>
          <w:rFonts w:hint="cs"/>
          <w:rtl/>
        </w:rPr>
        <w:t>אני עוד מעט אדבר על התוכנית של ראש הממשלה. אני חשבתי שאתה פשוט תבטל את ההצעה שלך. כידוע לך, המלחמה בפלסטינים התחילה בזמן שאהוד ברק היה ראש הממשלה. לא ראיתי הצעה שלכם אז, מדוע?</w:t>
      </w:r>
    </w:p>
    <w:p w14:paraId="13A5826D" w14:textId="77777777" w:rsidR="00000000" w:rsidRDefault="00B90FE9">
      <w:pPr>
        <w:pStyle w:val="a0"/>
        <w:ind w:firstLine="0"/>
        <w:rPr>
          <w:rFonts w:hint="cs"/>
          <w:rtl/>
        </w:rPr>
      </w:pPr>
    </w:p>
    <w:p w14:paraId="4F893F8D" w14:textId="77777777" w:rsidR="00000000" w:rsidRDefault="00B90FE9">
      <w:pPr>
        <w:pStyle w:val="af0"/>
        <w:rPr>
          <w:rtl/>
        </w:rPr>
      </w:pPr>
      <w:r>
        <w:rPr>
          <w:rFonts w:hint="eastAsia"/>
          <w:rtl/>
        </w:rPr>
        <w:t>חיים</w:t>
      </w:r>
      <w:r>
        <w:rPr>
          <w:rtl/>
        </w:rPr>
        <w:t xml:space="preserve"> אורון (מרצ):</w:t>
      </w:r>
    </w:p>
    <w:p w14:paraId="5F57E7A7" w14:textId="77777777" w:rsidR="00000000" w:rsidRDefault="00B90FE9">
      <w:pPr>
        <w:pStyle w:val="a0"/>
        <w:rPr>
          <w:rFonts w:hint="cs"/>
          <w:rtl/>
        </w:rPr>
      </w:pPr>
    </w:p>
    <w:p w14:paraId="4A5ECCEE" w14:textId="77777777" w:rsidR="00000000" w:rsidRDefault="00B90FE9">
      <w:pPr>
        <w:pStyle w:val="a0"/>
        <w:rPr>
          <w:rFonts w:hint="cs"/>
          <w:rtl/>
        </w:rPr>
      </w:pPr>
      <w:r>
        <w:rPr>
          <w:rFonts w:hint="cs"/>
          <w:rtl/>
        </w:rPr>
        <w:t xml:space="preserve">היתה הצעה </w:t>
      </w:r>
      <w:r>
        <w:rPr>
          <w:rFonts w:hint="cs"/>
          <w:rtl/>
        </w:rPr>
        <w:t>של נעמי חזן ושל ענת מאור.</w:t>
      </w:r>
    </w:p>
    <w:p w14:paraId="31E8A971" w14:textId="77777777" w:rsidR="00000000" w:rsidRDefault="00B90FE9">
      <w:pPr>
        <w:pStyle w:val="a0"/>
        <w:ind w:firstLine="0"/>
        <w:rPr>
          <w:rFonts w:hint="cs"/>
          <w:rtl/>
        </w:rPr>
      </w:pPr>
    </w:p>
    <w:p w14:paraId="45B92BDE" w14:textId="77777777" w:rsidR="00000000" w:rsidRDefault="00B90FE9">
      <w:pPr>
        <w:pStyle w:val="-"/>
        <w:rPr>
          <w:rtl/>
        </w:rPr>
      </w:pPr>
      <w:bookmarkStart w:id="105" w:name="FS000000474T14_01_2004_12_40_35C"/>
      <w:bookmarkEnd w:id="105"/>
      <w:r>
        <w:rPr>
          <w:rtl/>
        </w:rPr>
        <w:t>השר גדעון עזרא:</w:t>
      </w:r>
    </w:p>
    <w:p w14:paraId="6BD4B8FD" w14:textId="77777777" w:rsidR="00000000" w:rsidRDefault="00B90FE9">
      <w:pPr>
        <w:pStyle w:val="a0"/>
        <w:rPr>
          <w:rtl/>
        </w:rPr>
      </w:pPr>
    </w:p>
    <w:p w14:paraId="5AC9BDD7" w14:textId="77777777" w:rsidR="00000000" w:rsidRDefault="00B90FE9">
      <w:pPr>
        <w:pStyle w:val="a0"/>
        <w:rPr>
          <w:rFonts w:hint="cs"/>
          <w:rtl/>
        </w:rPr>
      </w:pPr>
      <w:r>
        <w:rPr>
          <w:rFonts w:hint="cs"/>
          <w:rtl/>
        </w:rPr>
        <w:t xml:space="preserve">תסלח לי, חבר הכנסת כבל, לא היתה ולא הועלתה ולא הוצבעה. אני רוצה להגיד לכם - - </w:t>
      </w:r>
    </w:p>
    <w:p w14:paraId="0884CBBB" w14:textId="77777777" w:rsidR="00000000" w:rsidRDefault="00B90FE9">
      <w:pPr>
        <w:pStyle w:val="a0"/>
        <w:ind w:firstLine="0"/>
        <w:rPr>
          <w:rFonts w:hint="cs"/>
          <w:rtl/>
        </w:rPr>
      </w:pPr>
    </w:p>
    <w:p w14:paraId="69888A9D" w14:textId="77777777" w:rsidR="00000000" w:rsidRDefault="00B90FE9">
      <w:pPr>
        <w:pStyle w:val="af0"/>
        <w:rPr>
          <w:rtl/>
        </w:rPr>
      </w:pPr>
      <w:r>
        <w:rPr>
          <w:rFonts w:hint="eastAsia"/>
          <w:rtl/>
        </w:rPr>
        <w:t>עבד</w:t>
      </w:r>
      <w:r>
        <w:rPr>
          <w:rtl/>
        </w:rPr>
        <w:t>-אלמאלכ דהאמשה (רע"ם):</w:t>
      </w:r>
    </w:p>
    <w:p w14:paraId="363AA664" w14:textId="77777777" w:rsidR="00000000" w:rsidRDefault="00B90FE9">
      <w:pPr>
        <w:pStyle w:val="a0"/>
        <w:rPr>
          <w:rFonts w:hint="cs"/>
          <w:rtl/>
        </w:rPr>
      </w:pPr>
    </w:p>
    <w:p w14:paraId="030E1FC0" w14:textId="77777777" w:rsidR="00000000" w:rsidRDefault="00B90FE9">
      <w:pPr>
        <w:pStyle w:val="a0"/>
        <w:rPr>
          <w:rFonts w:hint="cs"/>
          <w:rtl/>
        </w:rPr>
      </w:pPr>
      <w:r>
        <w:rPr>
          <w:rFonts w:hint="cs"/>
          <w:rtl/>
        </w:rPr>
        <w:t>- - -</w:t>
      </w:r>
    </w:p>
    <w:p w14:paraId="4FE4BEEC" w14:textId="77777777" w:rsidR="00000000" w:rsidRDefault="00B90FE9">
      <w:pPr>
        <w:pStyle w:val="a0"/>
        <w:ind w:firstLine="0"/>
        <w:rPr>
          <w:rFonts w:hint="cs"/>
          <w:rtl/>
        </w:rPr>
      </w:pPr>
    </w:p>
    <w:p w14:paraId="157D4A17" w14:textId="77777777" w:rsidR="00000000" w:rsidRDefault="00B90FE9">
      <w:pPr>
        <w:pStyle w:val="af1"/>
        <w:rPr>
          <w:rtl/>
        </w:rPr>
      </w:pPr>
      <w:r>
        <w:rPr>
          <w:rtl/>
        </w:rPr>
        <w:t>היו"ר ראובן ריבלין:</w:t>
      </w:r>
    </w:p>
    <w:p w14:paraId="0290237C" w14:textId="77777777" w:rsidR="00000000" w:rsidRDefault="00B90FE9">
      <w:pPr>
        <w:pStyle w:val="a0"/>
        <w:rPr>
          <w:rtl/>
        </w:rPr>
      </w:pPr>
    </w:p>
    <w:p w14:paraId="6EADF854" w14:textId="77777777" w:rsidR="00000000" w:rsidRDefault="00B90FE9">
      <w:pPr>
        <w:pStyle w:val="a0"/>
        <w:rPr>
          <w:rFonts w:hint="cs"/>
          <w:rtl/>
        </w:rPr>
      </w:pPr>
      <w:r>
        <w:rPr>
          <w:rFonts w:hint="cs"/>
          <w:rtl/>
        </w:rPr>
        <w:t>חבר הכנסת דהאמשה.</w:t>
      </w:r>
    </w:p>
    <w:p w14:paraId="231C95C5" w14:textId="77777777" w:rsidR="00000000" w:rsidRDefault="00B90FE9">
      <w:pPr>
        <w:pStyle w:val="a0"/>
        <w:ind w:firstLine="0"/>
        <w:rPr>
          <w:rFonts w:hint="cs"/>
          <w:rtl/>
        </w:rPr>
      </w:pPr>
    </w:p>
    <w:p w14:paraId="1AAA7CA9" w14:textId="77777777" w:rsidR="00000000" w:rsidRDefault="00B90FE9">
      <w:pPr>
        <w:pStyle w:val="-"/>
        <w:rPr>
          <w:rtl/>
        </w:rPr>
      </w:pPr>
      <w:bookmarkStart w:id="106" w:name="FS000000474T14_01_2004_12_41_08C"/>
      <w:bookmarkEnd w:id="106"/>
      <w:r>
        <w:rPr>
          <w:rtl/>
        </w:rPr>
        <w:t>השר גדעון עזרא:</w:t>
      </w:r>
    </w:p>
    <w:p w14:paraId="197D2DEC" w14:textId="77777777" w:rsidR="00000000" w:rsidRDefault="00B90FE9">
      <w:pPr>
        <w:pStyle w:val="a0"/>
        <w:rPr>
          <w:rtl/>
        </w:rPr>
      </w:pPr>
    </w:p>
    <w:p w14:paraId="725777FF" w14:textId="77777777" w:rsidR="00000000" w:rsidRDefault="00B90FE9">
      <w:pPr>
        <w:pStyle w:val="a0"/>
        <w:rPr>
          <w:rFonts w:hint="cs"/>
          <w:rtl/>
        </w:rPr>
      </w:pPr>
      <w:r>
        <w:rPr>
          <w:rFonts w:hint="cs"/>
          <w:rtl/>
        </w:rPr>
        <w:t>- - לצערי, כל מדינת ישראל היא גבול. פעם ז</w:t>
      </w:r>
      <w:r>
        <w:rPr>
          <w:rFonts w:hint="cs"/>
          <w:rtl/>
        </w:rPr>
        <w:t>ה גבול הצפון ופעם זה יהודה ושומרון ופעם חבל-עזה ופעם גבול מצרים ופעם נתניה ופעם חדרה ופעם חיפה. אין גבול לדברים הללו.</w:t>
      </w:r>
    </w:p>
    <w:p w14:paraId="20A3537F" w14:textId="77777777" w:rsidR="00000000" w:rsidRDefault="00B90FE9">
      <w:pPr>
        <w:pStyle w:val="a0"/>
        <w:ind w:firstLine="0"/>
        <w:rPr>
          <w:rFonts w:hint="cs"/>
          <w:rtl/>
        </w:rPr>
      </w:pPr>
    </w:p>
    <w:p w14:paraId="34C6EB4E" w14:textId="77777777" w:rsidR="00000000" w:rsidRDefault="00B90FE9">
      <w:pPr>
        <w:pStyle w:val="af0"/>
        <w:rPr>
          <w:rtl/>
        </w:rPr>
      </w:pPr>
      <w:r>
        <w:rPr>
          <w:rFonts w:hint="eastAsia"/>
          <w:rtl/>
        </w:rPr>
        <w:t>עבד</w:t>
      </w:r>
      <w:r>
        <w:rPr>
          <w:rtl/>
        </w:rPr>
        <w:t>-אלמאלכ דהאמשה (רע"ם):</w:t>
      </w:r>
    </w:p>
    <w:p w14:paraId="4E3DE3B4" w14:textId="77777777" w:rsidR="00000000" w:rsidRDefault="00B90FE9">
      <w:pPr>
        <w:pStyle w:val="a0"/>
        <w:rPr>
          <w:rFonts w:hint="cs"/>
          <w:rtl/>
        </w:rPr>
      </w:pPr>
    </w:p>
    <w:p w14:paraId="37555E76" w14:textId="77777777" w:rsidR="00000000" w:rsidRDefault="00B90FE9">
      <w:pPr>
        <w:pStyle w:val="a0"/>
        <w:rPr>
          <w:rFonts w:hint="cs"/>
          <w:rtl/>
        </w:rPr>
      </w:pPr>
      <w:r>
        <w:rPr>
          <w:rFonts w:hint="cs"/>
          <w:rtl/>
        </w:rPr>
        <w:t>- - -</w:t>
      </w:r>
    </w:p>
    <w:p w14:paraId="6115A830" w14:textId="77777777" w:rsidR="00000000" w:rsidRDefault="00B90FE9">
      <w:pPr>
        <w:pStyle w:val="a0"/>
        <w:ind w:firstLine="0"/>
        <w:rPr>
          <w:rFonts w:hint="cs"/>
          <w:rtl/>
        </w:rPr>
      </w:pPr>
    </w:p>
    <w:p w14:paraId="16E212AE" w14:textId="77777777" w:rsidR="00000000" w:rsidRDefault="00B90FE9">
      <w:pPr>
        <w:pStyle w:val="-"/>
        <w:rPr>
          <w:rtl/>
        </w:rPr>
      </w:pPr>
      <w:bookmarkStart w:id="107" w:name="FS000000474T14_01_2004_12_41_45C"/>
      <w:bookmarkEnd w:id="107"/>
      <w:r>
        <w:rPr>
          <w:rtl/>
        </w:rPr>
        <w:t>השר גדעון עזרא:</w:t>
      </w:r>
    </w:p>
    <w:p w14:paraId="79F35D7F" w14:textId="77777777" w:rsidR="00000000" w:rsidRDefault="00B90FE9">
      <w:pPr>
        <w:pStyle w:val="a0"/>
        <w:rPr>
          <w:rtl/>
        </w:rPr>
      </w:pPr>
    </w:p>
    <w:p w14:paraId="0856CB80" w14:textId="77777777" w:rsidR="00000000" w:rsidRDefault="00B90FE9">
      <w:pPr>
        <w:pStyle w:val="a0"/>
        <w:rPr>
          <w:rFonts w:hint="cs"/>
          <w:rtl/>
        </w:rPr>
      </w:pPr>
      <w:r>
        <w:rPr>
          <w:rFonts w:hint="cs"/>
          <w:rtl/>
        </w:rPr>
        <w:t xml:space="preserve">מדינת ישראל לא קיבלה החלטה אף פעם לפנות יישוב כלשהו במקום כלשהו. אם וכאשר מדינת ישראל </w:t>
      </w:r>
      <w:r>
        <w:rPr>
          <w:rFonts w:hint="cs"/>
          <w:rtl/>
        </w:rPr>
        <w:t>תחליט לקבל החלטה שכזאת, אז יהיו סידורים הולמים. כרגע, אין שום כוונה לעזוב אף יישוב - -</w:t>
      </w:r>
    </w:p>
    <w:p w14:paraId="04C99272" w14:textId="77777777" w:rsidR="00000000" w:rsidRDefault="00B90FE9">
      <w:pPr>
        <w:pStyle w:val="a0"/>
        <w:ind w:firstLine="0"/>
        <w:rPr>
          <w:rFonts w:hint="cs"/>
          <w:rtl/>
        </w:rPr>
      </w:pPr>
    </w:p>
    <w:p w14:paraId="4403C195" w14:textId="77777777" w:rsidR="00000000" w:rsidRDefault="00B90FE9">
      <w:pPr>
        <w:pStyle w:val="af0"/>
        <w:rPr>
          <w:rtl/>
        </w:rPr>
      </w:pPr>
      <w:r>
        <w:rPr>
          <w:rFonts w:hint="eastAsia"/>
          <w:rtl/>
        </w:rPr>
        <w:t>עבד</w:t>
      </w:r>
      <w:r>
        <w:rPr>
          <w:rtl/>
        </w:rPr>
        <w:t>-אלמאלכ דהאמשה (רע"ם):</w:t>
      </w:r>
    </w:p>
    <w:p w14:paraId="5F26445F" w14:textId="77777777" w:rsidR="00000000" w:rsidRDefault="00B90FE9">
      <w:pPr>
        <w:pStyle w:val="a0"/>
        <w:rPr>
          <w:rFonts w:hint="cs"/>
          <w:rtl/>
        </w:rPr>
      </w:pPr>
    </w:p>
    <w:p w14:paraId="5A19E925" w14:textId="77777777" w:rsidR="00000000" w:rsidRDefault="00B90FE9">
      <w:pPr>
        <w:pStyle w:val="a0"/>
        <w:rPr>
          <w:rFonts w:hint="cs"/>
          <w:rtl/>
        </w:rPr>
      </w:pPr>
      <w:r>
        <w:rPr>
          <w:rFonts w:hint="cs"/>
          <w:rtl/>
        </w:rPr>
        <w:t>- - -</w:t>
      </w:r>
    </w:p>
    <w:p w14:paraId="2F121B37" w14:textId="77777777" w:rsidR="00000000" w:rsidRDefault="00B90FE9">
      <w:pPr>
        <w:pStyle w:val="a0"/>
        <w:ind w:firstLine="0"/>
        <w:rPr>
          <w:rFonts w:hint="cs"/>
          <w:rtl/>
        </w:rPr>
      </w:pPr>
    </w:p>
    <w:p w14:paraId="64AAE099" w14:textId="77777777" w:rsidR="00000000" w:rsidRDefault="00B90FE9">
      <w:pPr>
        <w:pStyle w:val="-"/>
        <w:rPr>
          <w:rtl/>
        </w:rPr>
      </w:pPr>
      <w:bookmarkStart w:id="108" w:name="FS000000474T14_01_2004_12_42_44C"/>
      <w:bookmarkEnd w:id="108"/>
      <w:r>
        <w:rPr>
          <w:rtl/>
        </w:rPr>
        <w:t>השר גדעון עזרא:</w:t>
      </w:r>
    </w:p>
    <w:p w14:paraId="0A7742B3" w14:textId="77777777" w:rsidR="00000000" w:rsidRDefault="00B90FE9">
      <w:pPr>
        <w:pStyle w:val="a0"/>
        <w:rPr>
          <w:rtl/>
        </w:rPr>
      </w:pPr>
    </w:p>
    <w:p w14:paraId="1C467CD6" w14:textId="77777777" w:rsidR="00000000" w:rsidRDefault="00B90FE9">
      <w:pPr>
        <w:pStyle w:val="a0"/>
        <w:rPr>
          <w:rFonts w:hint="cs"/>
          <w:rtl/>
        </w:rPr>
      </w:pPr>
      <w:r>
        <w:rPr>
          <w:rFonts w:hint="cs"/>
          <w:rtl/>
        </w:rPr>
        <w:t xml:space="preserve">- -  אף שאתה, דהאמשה, היית שמח לעשות את זה. אני מציע גם לך לפנות את כפר-כנא. אם אתה קורא לפנות יישוב כלשהו, אני מציע </w:t>
      </w:r>
      <w:r>
        <w:rPr>
          <w:rFonts w:hint="cs"/>
          <w:rtl/>
        </w:rPr>
        <w:t>לך לפנות את היישוב שלך. לכן, רבותי - -</w:t>
      </w:r>
    </w:p>
    <w:p w14:paraId="572FCCDF" w14:textId="77777777" w:rsidR="00000000" w:rsidRDefault="00B90FE9">
      <w:pPr>
        <w:pStyle w:val="a0"/>
        <w:ind w:firstLine="0"/>
        <w:rPr>
          <w:rFonts w:hint="cs"/>
          <w:rtl/>
        </w:rPr>
      </w:pPr>
    </w:p>
    <w:p w14:paraId="5FD36A84" w14:textId="77777777" w:rsidR="00000000" w:rsidRDefault="00B90FE9">
      <w:pPr>
        <w:pStyle w:val="af0"/>
        <w:rPr>
          <w:rtl/>
        </w:rPr>
      </w:pPr>
      <w:r>
        <w:rPr>
          <w:rFonts w:hint="eastAsia"/>
          <w:rtl/>
        </w:rPr>
        <w:t>איתן</w:t>
      </w:r>
      <w:r>
        <w:rPr>
          <w:rtl/>
        </w:rPr>
        <w:t xml:space="preserve"> כבל (העבודה-מימד):</w:t>
      </w:r>
    </w:p>
    <w:p w14:paraId="4CAA2C2F" w14:textId="77777777" w:rsidR="00000000" w:rsidRDefault="00B90FE9">
      <w:pPr>
        <w:pStyle w:val="a0"/>
        <w:rPr>
          <w:rFonts w:hint="cs"/>
          <w:rtl/>
        </w:rPr>
      </w:pPr>
    </w:p>
    <w:p w14:paraId="376DE5EF" w14:textId="77777777" w:rsidR="00000000" w:rsidRDefault="00B90FE9">
      <w:pPr>
        <w:pStyle w:val="a0"/>
        <w:rPr>
          <w:rFonts w:hint="cs"/>
          <w:rtl/>
        </w:rPr>
      </w:pPr>
      <w:r>
        <w:rPr>
          <w:rFonts w:hint="cs"/>
          <w:rtl/>
        </w:rPr>
        <w:t>אבל זאת לא ההצעה שלי. כרגע אני לא אומר לפנות.</w:t>
      </w:r>
    </w:p>
    <w:p w14:paraId="0E1ADA05" w14:textId="77777777" w:rsidR="00000000" w:rsidRDefault="00B90FE9">
      <w:pPr>
        <w:pStyle w:val="a0"/>
        <w:ind w:firstLine="0"/>
        <w:rPr>
          <w:rFonts w:hint="cs"/>
          <w:rtl/>
        </w:rPr>
      </w:pPr>
    </w:p>
    <w:p w14:paraId="372A9D47" w14:textId="77777777" w:rsidR="00000000" w:rsidRDefault="00B90FE9">
      <w:pPr>
        <w:pStyle w:val="af1"/>
        <w:rPr>
          <w:rtl/>
        </w:rPr>
      </w:pPr>
      <w:r>
        <w:rPr>
          <w:rtl/>
        </w:rPr>
        <w:t>היו"ר ראובן ריבלין:</w:t>
      </w:r>
    </w:p>
    <w:p w14:paraId="78E06DC1" w14:textId="77777777" w:rsidR="00000000" w:rsidRDefault="00B90FE9">
      <w:pPr>
        <w:pStyle w:val="a0"/>
        <w:rPr>
          <w:rtl/>
        </w:rPr>
      </w:pPr>
    </w:p>
    <w:p w14:paraId="54DF7175" w14:textId="77777777" w:rsidR="00000000" w:rsidRDefault="00B90FE9">
      <w:pPr>
        <w:pStyle w:val="a0"/>
        <w:rPr>
          <w:rFonts w:hint="cs"/>
          <w:rtl/>
        </w:rPr>
      </w:pPr>
      <w:r>
        <w:rPr>
          <w:rFonts w:hint="cs"/>
          <w:rtl/>
        </w:rPr>
        <w:t>חבר הכנסת כבל, אדוני יוכל להשיב. גם אדוני קורא קריאות ביניים?</w:t>
      </w:r>
    </w:p>
    <w:p w14:paraId="1B108885" w14:textId="77777777" w:rsidR="00000000" w:rsidRDefault="00B90FE9">
      <w:pPr>
        <w:pStyle w:val="a0"/>
        <w:ind w:firstLine="0"/>
        <w:rPr>
          <w:rFonts w:hint="cs"/>
          <w:rtl/>
        </w:rPr>
      </w:pPr>
    </w:p>
    <w:p w14:paraId="6452292F" w14:textId="77777777" w:rsidR="00000000" w:rsidRDefault="00B90FE9">
      <w:pPr>
        <w:pStyle w:val="-"/>
        <w:rPr>
          <w:rFonts w:hint="cs"/>
          <w:rtl/>
        </w:rPr>
      </w:pPr>
      <w:bookmarkStart w:id="109" w:name="FS000000474T14_01_2004_12_43_39C"/>
      <w:bookmarkEnd w:id="109"/>
      <w:r>
        <w:rPr>
          <w:rtl/>
        </w:rPr>
        <w:t>השר גדעון עזרא:</w:t>
      </w:r>
    </w:p>
    <w:p w14:paraId="3F02EC3B" w14:textId="77777777" w:rsidR="00000000" w:rsidRDefault="00B90FE9">
      <w:pPr>
        <w:pStyle w:val="-"/>
        <w:rPr>
          <w:rFonts w:hint="cs"/>
          <w:rtl/>
        </w:rPr>
      </w:pPr>
    </w:p>
    <w:p w14:paraId="6E2D6C72" w14:textId="77777777" w:rsidR="00000000" w:rsidRDefault="00B90FE9">
      <w:pPr>
        <w:pStyle w:val="a0"/>
        <w:rPr>
          <w:rFonts w:hint="cs"/>
          <w:rtl/>
        </w:rPr>
      </w:pPr>
      <w:r>
        <w:rPr>
          <w:rFonts w:hint="cs"/>
          <w:rtl/>
        </w:rPr>
        <w:t>- - אתם תעשו הכול על מנת להביא לקצה של הממש</w:t>
      </w:r>
      <w:r>
        <w:rPr>
          <w:rFonts w:hint="cs"/>
          <w:rtl/>
        </w:rPr>
        <w:t>לה הזאת. אתם רחוקים מאוד מהמצב הזה. הצעות מהמין הזה לא תצלחנה. המספרים שאתה מביא, איתן כבל, אני לא יודע איזה בסיס יש להם ועל מה אתה בונה, פרט לשידורי רדיו כאלה ואחרים.</w:t>
      </w:r>
    </w:p>
    <w:p w14:paraId="5FA64986" w14:textId="77777777" w:rsidR="00000000" w:rsidRDefault="00B90FE9">
      <w:pPr>
        <w:pStyle w:val="a0"/>
        <w:rPr>
          <w:rFonts w:hint="cs"/>
          <w:rtl/>
        </w:rPr>
      </w:pPr>
    </w:p>
    <w:p w14:paraId="095F7A1E" w14:textId="77777777" w:rsidR="00000000" w:rsidRDefault="00B90FE9">
      <w:pPr>
        <w:pStyle w:val="a0"/>
        <w:rPr>
          <w:rFonts w:hint="cs"/>
          <w:rtl/>
        </w:rPr>
      </w:pPr>
      <w:r>
        <w:rPr>
          <w:rFonts w:hint="cs"/>
          <w:rtl/>
        </w:rPr>
        <w:t>הממשלה מתנגדת להצעת החוק ואני קורא לחברי להצביע נגדה. תודה.</w:t>
      </w:r>
    </w:p>
    <w:p w14:paraId="2EDC7B9C" w14:textId="77777777" w:rsidR="00000000" w:rsidRDefault="00B90FE9">
      <w:pPr>
        <w:pStyle w:val="-"/>
        <w:rPr>
          <w:rFonts w:hint="cs"/>
          <w:b w:val="0"/>
          <w:bCs w:val="0"/>
          <w:u w:val="none"/>
          <w:rtl/>
        </w:rPr>
      </w:pPr>
    </w:p>
    <w:p w14:paraId="5B7ED7AD" w14:textId="77777777" w:rsidR="00000000" w:rsidRDefault="00B90FE9">
      <w:pPr>
        <w:pStyle w:val="af1"/>
        <w:rPr>
          <w:rtl/>
        </w:rPr>
      </w:pPr>
      <w:r>
        <w:rPr>
          <w:rtl/>
        </w:rPr>
        <w:t>היו"ר ראובן ריבלין:</w:t>
      </w:r>
    </w:p>
    <w:p w14:paraId="2C24F70B" w14:textId="77777777" w:rsidR="00000000" w:rsidRDefault="00B90FE9">
      <w:pPr>
        <w:pStyle w:val="a0"/>
        <w:rPr>
          <w:rtl/>
        </w:rPr>
      </w:pPr>
    </w:p>
    <w:p w14:paraId="212629C1" w14:textId="77777777" w:rsidR="00000000" w:rsidRDefault="00B90FE9">
      <w:pPr>
        <w:pStyle w:val="a0"/>
        <w:rPr>
          <w:rFonts w:hint="cs"/>
          <w:rtl/>
        </w:rPr>
      </w:pPr>
      <w:r>
        <w:rPr>
          <w:rFonts w:hint="cs"/>
          <w:rtl/>
        </w:rPr>
        <w:t>חבר ה</w:t>
      </w:r>
      <w:r>
        <w:rPr>
          <w:rFonts w:hint="cs"/>
          <w:rtl/>
        </w:rPr>
        <w:t>כנסת כבל, רשות התשובה, שלוש דקות, בבקשה. אני מתפלא שחבר כנסת ותיק כמו כבל, שמציע, קורא קריאות ביניים כשהשר עונה לו, כי הוא יכול לענות.</w:t>
      </w:r>
    </w:p>
    <w:p w14:paraId="501C92E6" w14:textId="77777777" w:rsidR="00000000" w:rsidRDefault="00B90FE9">
      <w:pPr>
        <w:pStyle w:val="a0"/>
        <w:ind w:firstLine="0"/>
        <w:rPr>
          <w:rFonts w:hint="cs"/>
          <w:rtl/>
        </w:rPr>
      </w:pPr>
    </w:p>
    <w:p w14:paraId="733C6DD3" w14:textId="77777777" w:rsidR="00000000" w:rsidRDefault="00B90FE9">
      <w:pPr>
        <w:pStyle w:val="af0"/>
        <w:rPr>
          <w:rtl/>
        </w:rPr>
      </w:pPr>
      <w:r>
        <w:rPr>
          <w:rFonts w:hint="eastAsia"/>
          <w:rtl/>
        </w:rPr>
        <w:t>צבי</w:t>
      </w:r>
      <w:r>
        <w:rPr>
          <w:rtl/>
        </w:rPr>
        <w:t xml:space="preserve"> הנדל (האיחוד הלאומי - ישראל ביתנו):</w:t>
      </w:r>
    </w:p>
    <w:p w14:paraId="704E238C" w14:textId="77777777" w:rsidR="00000000" w:rsidRDefault="00B90FE9">
      <w:pPr>
        <w:pStyle w:val="a0"/>
        <w:rPr>
          <w:rFonts w:hint="cs"/>
          <w:rtl/>
        </w:rPr>
      </w:pPr>
    </w:p>
    <w:p w14:paraId="00B6A148" w14:textId="77777777" w:rsidR="00000000" w:rsidRDefault="00B90FE9">
      <w:pPr>
        <w:pStyle w:val="a0"/>
        <w:rPr>
          <w:rFonts w:hint="cs"/>
          <w:rtl/>
        </w:rPr>
      </w:pPr>
      <w:r>
        <w:rPr>
          <w:rFonts w:hint="cs"/>
          <w:rtl/>
        </w:rPr>
        <w:t>הוא לא מתכוון ברצינות.</w:t>
      </w:r>
    </w:p>
    <w:p w14:paraId="7955FE86" w14:textId="77777777" w:rsidR="00000000" w:rsidRDefault="00B90FE9">
      <w:pPr>
        <w:pStyle w:val="a0"/>
        <w:ind w:firstLine="0"/>
        <w:rPr>
          <w:rFonts w:hint="cs"/>
          <w:rtl/>
        </w:rPr>
      </w:pPr>
    </w:p>
    <w:p w14:paraId="731263CC" w14:textId="77777777" w:rsidR="00000000" w:rsidRDefault="00B90FE9">
      <w:pPr>
        <w:pStyle w:val="a"/>
        <w:rPr>
          <w:rtl/>
        </w:rPr>
      </w:pPr>
      <w:bookmarkStart w:id="110" w:name="FS000000445T14_01_2004_12_48_14"/>
      <w:bookmarkStart w:id="111" w:name="_Toc75077138"/>
      <w:bookmarkEnd w:id="110"/>
      <w:r>
        <w:rPr>
          <w:rFonts w:hint="eastAsia"/>
          <w:rtl/>
        </w:rPr>
        <w:t>איתן</w:t>
      </w:r>
      <w:r>
        <w:rPr>
          <w:rtl/>
        </w:rPr>
        <w:t xml:space="preserve"> כבל (העבודה-מימד):</w:t>
      </w:r>
      <w:bookmarkEnd w:id="111"/>
    </w:p>
    <w:p w14:paraId="238B7DED" w14:textId="77777777" w:rsidR="00000000" w:rsidRDefault="00B90FE9">
      <w:pPr>
        <w:pStyle w:val="a0"/>
        <w:rPr>
          <w:rFonts w:hint="cs"/>
          <w:rtl/>
        </w:rPr>
      </w:pPr>
    </w:p>
    <w:p w14:paraId="396AA778" w14:textId="77777777" w:rsidR="00000000" w:rsidRDefault="00B90FE9">
      <w:pPr>
        <w:pStyle w:val="a0"/>
        <w:rPr>
          <w:rFonts w:hint="cs"/>
          <w:rtl/>
        </w:rPr>
      </w:pPr>
      <w:r>
        <w:rPr>
          <w:rFonts w:hint="cs"/>
          <w:rtl/>
        </w:rPr>
        <w:t>אדוני היושב-ראש צודק. ובכן, אנ</w:t>
      </w:r>
      <w:r>
        <w:rPr>
          <w:rFonts w:hint="cs"/>
          <w:rtl/>
        </w:rPr>
        <w:t>י רוצה לקרוא מכתב שקיבל חבר הכנסת שריד, והוא נוגע לענייננו. אתמול הוא קיבל אי-מייל והנושא שלו הוא: "הנדון: היישובים ביש"ע והפגנת הימין אתמול בכיכר-רבין. שלום רב, שמעתי אתמול בכלי התקשורת שכבודו אמר שמר אריאל שרון ארגן אתמול את הפגנת הימין בכיכר-רבין, כדי ש</w:t>
      </w:r>
      <w:r>
        <w:rPr>
          <w:rFonts w:hint="cs"/>
          <w:rtl/>
        </w:rPr>
        <w:t xml:space="preserve">בשבוע הבא הוא ילך לבוש, נשיא ארצות-הברית, ויאמר לו כמה הישראלים לא רוצים להחזיר יישובים. אם כך" - ותקשיבו טוב </w:t>
      </w:r>
      <w:r>
        <w:rPr>
          <w:rtl/>
        </w:rPr>
        <w:t>–</w:t>
      </w:r>
      <w:r>
        <w:rPr>
          <w:rFonts w:hint="cs"/>
          <w:rtl/>
        </w:rPr>
        <w:t xml:space="preserve"> "ברצוני לספר לך, שאני משתייכת לקבוצה גדולה של בעלי דירות בהתנחלויות, שלא רוצים את הדירות ולא גרים שם. יש לי דירה בעמנואל ואני לא מעוניינת בה בכל</w:t>
      </w:r>
      <w:r>
        <w:rPr>
          <w:rFonts w:hint="cs"/>
          <w:rtl/>
        </w:rPr>
        <w:t>ל. הבעיה היא שאי-אפשר למכור אותה, כי אף אחד לא קונה דירות בעמנואל", אדוני היושב-ראש.</w:t>
      </w:r>
    </w:p>
    <w:p w14:paraId="4BA76D2D" w14:textId="77777777" w:rsidR="00000000" w:rsidRDefault="00B90FE9">
      <w:pPr>
        <w:pStyle w:val="a0"/>
        <w:ind w:firstLine="0"/>
        <w:rPr>
          <w:rFonts w:hint="cs"/>
          <w:rtl/>
        </w:rPr>
      </w:pPr>
    </w:p>
    <w:p w14:paraId="7114353B" w14:textId="77777777" w:rsidR="00000000" w:rsidRDefault="00B90FE9">
      <w:pPr>
        <w:pStyle w:val="af1"/>
        <w:rPr>
          <w:rtl/>
        </w:rPr>
      </w:pPr>
      <w:r>
        <w:rPr>
          <w:rtl/>
        </w:rPr>
        <w:t>היו"ר ראובן ריבלין:</w:t>
      </w:r>
    </w:p>
    <w:p w14:paraId="2F4B0921" w14:textId="77777777" w:rsidR="00000000" w:rsidRDefault="00B90FE9">
      <w:pPr>
        <w:pStyle w:val="a0"/>
        <w:rPr>
          <w:rtl/>
        </w:rPr>
      </w:pPr>
    </w:p>
    <w:p w14:paraId="6CA9F1A8" w14:textId="77777777" w:rsidR="00000000" w:rsidRDefault="00B90FE9">
      <w:pPr>
        <w:pStyle w:val="a0"/>
        <w:rPr>
          <w:rFonts w:hint="cs"/>
          <w:rtl/>
        </w:rPr>
      </w:pPr>
      <w:r>
        <w:rPr>
          <w:rFonts w:hint="cs"/>
          <w:rtl/>
        </w:rPr>
        <w:t>הוא ספוקלנט, הוא לא מתנחל.</w:t>
      </w:r>
    </w:p>
    <w:p w14:paraId="4EA89C7D" w14:textId="77777777" w:rsidR="00000000" w:rsidRDefault="00B90FE9">
      <w:pPr>
        <w:pStyle w:val="a0"/>
        <w:ind w:firstLine="0"/>
        <w:rPr>
          <w:rFonts w:hint="cs"/>
          <w:rtl/>
        </w:rPr>
      </w:pPr>
    </w:p>
    <w:p w14:paraId="358834F6" w14:textId="77777777" w:rsidR="00000000" w:rsidRDefault="00B90FE9">
      <w:pPr>
        <w:pStyle w:val="-"/>
        <w:rPr>
          <w:rtl/>
        </w:rPr>
      </w:pPr>
      <w:bookmarkStart w:id="112" w:name="FS000000445T14_01_2004_12_50_22C"/>
      <w:bookmarkEnd w:id="112"/>
      <w:r>
        <w:rPr>
          <w:rtl/>
        </w:rPr>
        <w:t>איתן כבל (העבודה-מימד):</w:t>
      </w:r>
    </w:p>
    <w:p w14:paraId="45649B22" w14:textId="77777777" w:rsidR="00000000" w:rsidRDefault="00B90FE9">
      <w:pPr>
        <w:pStyle w:val="a0"/>
        <w:rPr>
          <w:rtl/>
        </w:rPr>
      </w:pPr>
    </w:p>
    <w:p w14:paraId="3FA0320E" w14:textId="77777777" w:rsidR="00000000" w:rsidRDefault="00B90FE9">
      <w:pPr>
        <w:pStyle w:val="a0"/>
        <w:rPr>
          <w:rFonts w:hint="cs"/>
          <w:rtl/>
        </w:rPr>
      </w:pPr>
      <w:r>
        <w:rPr>
          <w:rFonts w:hint="cs"/>
          <w:rtl/>
        </w:rPr>
        <w:t xml:space="preserve">היא מציינת שהיא גרה שם בעבר. היא היתה בקשר אתי ואף קישרה אותי עם עוד כמה משפחות שעזבו את עמנואל </w:t>
      </w:r>
      <w:r>
        <w:rPr>
          <w:rFonts w:hint="cs"/>
          <w:rtl/>
        </w:rPr>
        <w:t>והיו מוכנות לוותר על הדירות שם, בעיקר אחרי שני הפיגועים הרצחניים שהיו שם. הם תקועים עם דירות ביישוב. "אין לי דרך להעביר את המסר, אבל זה לא נכון לומר שהמתנחלים לא רוצים להתפנות, אלא נכון לומר שהממשלה מאלצת אותם לשבת שם, כי היא לא רוצה לקחת עליהם אחריות בתוך</w:t>
      </w:r>
      <w:r>
        <w:rPr>
          <w:rFonts w:hint="cs"/>
          <w:rtl/>
        </w:rPr>
        <w:t xml:space="preserve"> 'הקו הירוק'. אין לי מושג למה הם עושים לנו את זה. אבל, עובדה - -</w:t>
      </w:r>
    </w:p>
    <w:p w14:paraId="7FAD2098" w14:textId="77777777" w:rsidR="00000000" w:rsidRDefault="00B90FE9">
      <w:pPr>
        <w:pStyle w:val="a0"/>
        <w:ind w:firstLine="0"/>
        <w:rPr>
          <w:rFonts w:hint="cs"/>
          <w:rtl/>
        </w:rPr>
      </w:pPr>
    </w:p>
    <w:p w14:paraId="2FC85B6F" w14:textId="77777777" w:rsidR="00000000" w:rsidRDefault="00B90FE9">
      <w:pPr>
        <w:pStyle w:val="af0"/>
        <w:rPr>
          <w:rtl/>
        </w:rPr>
      </w:pPr>
      <w:r>
        <w:rPr>
          <w:rFonts w:hint="eastAsia"/>
          <w:rtl/>
        </w:rPr>
        <w:t>אורי</w:t>
      </w:r>
      <w:r>
        <w:rPr>
          <w:rtl/>
        </w:rPr>
        <w:t xml:space="preserve"> יהודה אריאל (האיחוד הלאומי - ישראל ביתנו):</w:t>
      </w:r>
    </w:p>
    <w:p w14:paraId="346880AD" w14:textId="77777777" w:rsidR="00000000" w:rsidRDefault="00B90FE9">
      <w:pPr>
        <w:pStyle w:val="a0"/>
        <w:rPr>
          <w:rFonts w:hint="cs"/>
          <w:rtl/>
        </w:rPr>
      </w:pPr>
    </w:p>
    <w:p w14:paraId="281D2E09" w14:textId="77777777" w:rsidR="00000000" w:rsidRDefault="00B90FE9">
      <w:pPr>
        <w:pStyle w:val="a0"/>
        <w:rPr>
          <w:rFonts w:hint="cs"/>
          <w:rtl/>
        </w:rPr>
      </w:pPr>
      <w:r>
        <w:rPr>
          <w:rFonts w:hint="cs"/>
          <w:rtl/>
        </w:rPr>
        <w:t>- - -</w:t>
      </w:r>
    </w:p>
    <w:p w14:paraId="027BEA29" w14:textId="77777777" w:rsidR="00000000" w:rsidRDefault="00B90FE9">
      <w:pPr>
        <w:pStyle w:val="a0"/>
        <w:ind w:firstLine="0"/>
        <w:rPr>
          <w:rFonts w:hint="cs"/>
          <w:rtl/>
        </w:rPr>
      </w:pPr>
    </w:p>
    <w:p w14:paraId="66D2E708" w14:textId="77777777" w:rsidR="00000000" w:rsidRDefault="00B90FE9">
      <w:pPr>
        <w:pStyle w:val="-"/>
        <w:rPr>
          <w:rtl/>
        </w:rPr>
      </w:pPr>
      <w:bookmarkStart w:id="113" w:name="FS000000445T14_01_2004_12_52_03C"/>
      <w:bookmarkEnd w:id="113"/>
      <w:r>
        <w:rPr>
          <w:rtl/>
        </w:rPr>
        <w:t>איתן כבל (העבודה-מימד):</w:t>
      </w:r>
    </w:p>
    <w:p w14:paraId="43F60A54" w14:textId="77777777" w:rsidR="00000000" w:rsidRDefault="00B90FE9">
      <w:pPr>
        <w:pStyle w:val="a0"/>
        <w:rPr>
          <w:rtl/>
        </w:rPr>
      </w:pPr>
    </w:p>
    <w:p w14:paraId="50F722FD" w14:textId="77777777" w:rsidR="00000000" w:rsidRDefault="00B90FE9">
      <w:pPr>
        <w:pStyle w:val="a0"/>
        <w:rPr>
          <w:rFonts w:hint="cs"/>
          <w:rtl/>
        </w:rPr>
      </w:pPr>
      <w:r>
        <w:rPr>
          <w:rFonts w:hint="cs"/>
          <w:rtl/>
        </w:rPr>
        <w:t xml:space="preserve">- -  שהם אינם לוקחים אחריות על אזרחית כמוני, שתקועה עם דירה בשומרון, ובכלל לא אכפת לי מה יעשו אתה." </w:t>
      </w:r>
    </w:p>
    <w:p w14:paraId="34062205" w14:textId="77777777" w:rsidR="00000000" w:rsidRDefault="00B90FE9">
      <w:pPr>
        <w:pStyle w:val="a0"/>
        <w:rPr>
          <w:rFonts w:hint="cs"/>
          <w:rtl/>
        </w:rPr>
      </w:pPr>
    </w:p>
    <w:p w14:paraId="6A53F90C" w14:textId="77777777" w:rsidR="00000000" w:rsidRDefault="00B90FE9">
      <w:pPr>
        <w:pStyle w:val="a0"/>
        <w:rPr>
          <w:rFonts w:hint="cs"/>
          <w:rtl/>
        </w:rPr>
      </w:pPr>
      <w:r>
        <w:rPr>
          <w:rFonts w:hint="cs"/>
          <w:rtl/>
        </w:rPr>
        <w:t>זו האמת</w:t>
      </w:r>
      <w:r>
        <w:rPr>
          <w:rFonts w:hint="cs"/>
          <w:rtl/>
        </w:rPr>
        <w:t xml:space="preserve">, גם אם היא כואבת. אתם, במדיניות שלכם, משאירים את האנשים בבית-כלא ולא מאפשרים למי שרוצה - אני עדיין לא הצעתי הצעה לפנות את ההתנחלויות. כל אשר טענתי, ואני חוזר ואומר, שתינתן האפשרות למי שרוצה, לשיטתי זה לאלפים, לשיטתכם אלה בודדים, אז בכלל אין שום בעיה. אני </w:t>
      </w:r>
      <w:r>
        <w:rPr>
          <w:rFonts w:hint="cs"/>
          <w:rtl/>
        </w:rPr>
        <w:t>אומר לכם, אין שום סיבה, אדוני סגן השר, לחשש ולפחד שלכם שהאמת תתגלה והיישובים, רובם ככולם, יתרוקנו מיושביהם. תודה.</w:t>
      </w:r>
    </w:p>
    <w:p w14:paraId="32863C65" w14:textId="77777777" w:rsidR="00000000" w:rsidRDefault="00B90FE9">
      <w:pPr>
        <w:pStyle w:val="a0"/>
        <w:ind w:firstLine="0"/>
        <w:rPr>
          <w:rFonts w:hint="cs"/>
          <w:rtl/>
        </w:rPr>
      </w:pPr>
    </w:p>
    <w:p w14:paraId="62C7ABE8" w14:textId="77777777" w:rsidR="00000000" w:rsidRDefault="00B90FE9">
      <w:pPr>
        <w:pStyle w:val="af1"/>
        <w:rPr>
          <w:rtl/>
        </w:rPr>
      </w:pPr>
      <w:r>
        <w:rPr>
          <w:rFonts w:hint="eastAsia"/>
          <w:rtl/>
        </w:rPr>
        <w:t>היו</w:t>
      </w:r>
      <w:r>
        <w:rPr>
          <w:rtl/>
        </w:rPr>
        <w:t>"ר ראובן ריבלין:</w:t>
      </w:r>
    </w:p>
    <w:p w14:paraId="211ACC7C" w14:textId="77777777" w:rsidR="00000000" w:rsidRDefault="00B90FE9">
      <w:pPr>
        <w:pStyle w:val="a0"/>
        <w:rPr>
          <w:rFonts w:hint="cs"/>
          <w:rtl/>
        </w:rPr>
      </w:pPr>
    </w:p>
    <w:p w14:paraId="1C23656D" w14:textId="77777777" w:rsidR="00000000" w:rsidRDefault="00B90FE9">
      <w:pPr>
        <w:pStyle w:val="a0"/>
        <w:rPr>
          <w:rFonts w:hint="cs"/>
          <w:rtl/>
        </w:rPr>
      </w:pPr>
      <w:r>
        <w:rPr>
          <w:rFonts w:hint="cs"/>
          <w:rtl/>
        </w:rPr>
        <w:t xml:space="preserve">תודה. זאת ההצבעה הראשונה, לכן אני מצלצל. כולם לשבת. מרגע זה לא יהיו צלצולים, אלא לתזכורות. </w:t>
      </w:r>
    </w:p>
    <w:p w14:paraId="14F6B8CD" w14:textId="77777777" w:rsidR="00000000" w:rsidRDefault="00B90FE9">
      <w:pPr>
        <w:pStyle w:val="a0"/>
        <w:rPr>
          <w:rFonts w:hint="cs"/>
          <w:rtl/>
        </w:rPr>
      </w:pPr>
    </w:p>
    <w:p w14:paraId="581C5EC6" w14:textId="77777777" w:rsidR="00000000" w:rsidRDefault="00B90FE9">
      <w:pPr>
        <w:pStyle w:val="a0"/>
        <w:rPr>
          <w:rFonts w:hint="cs"/>
          <w:rtl/>
        </w:rPr>
      </w:pPr>
      <w:r>
        <w:rPr>
          <w:rFonts w:hint="cs"/>
          <w:rtl/>
        </w:rPr>
        <w:t>אנחנו עוברים להצבעה על הצעת</w:t>
      </w:r>
      <w:r>
        <w:rPr>
          <w:rFonts w:hint="cs"/>
          <w:rtl/>
        </w:rPr>
        <w:t xml:space="preserve"> החוק של חבר הכנסת איתן כבל - הקמת קרן למתפנים מרצון מהתנחלויות, התשס"ג-2003.</w:t>
      </w:r>
    </w:p>
    <w:p w14:paraId="536CA4A6" w14:textId="77777777" w:rsidR="00000000" w:rsidRDefault="00B90FE9">
      <w:pPr>
        <w:pStyle w:val="a0"/>
        <w:ind w:firstLine="0"/>
        <w:rPr>
          <w:rFonts w:hint="cs"/>
          <w:rtl/>
        </w:rPr>
      </w:pPr>
    </w:p>
    <w:p w14:paraId="09F56287" w14:textId="77777777" w:rsidR="00000000" w:rsidRDefault="00B90FE9">
      <w:pPr>
        <w:pStyle w:val="af0"/>
        <w:rPr>
          <w:rtl/>
        </w:rPr>
      </w:pPr>
      <w:r>
        <w:rPr>
          <w:rFonts w:hint="eastAsia"/>
          <w:rtl/>
        </w:rPr>
        <w:t>מאיר</w:t>
      </w:r>
      <w:r>
        <w:rPr>
          <w:rtl/>
        </w:rPr>
        <w:t xml:space="preserve"> פרוש (יהדות התורה):</w:t>
      </w:r>
    </w:p>
    <w:p w14:paraId="25D18FF0" w14:textId="77777777" w:rsidR="00000000" w:rsidRDefault="00B90FE9">
      <w:pPr>
        <w:pStyle w:val="a0"/>
        <w:rPr>
          <w:rFonts w:hint="cs"/>
          <w:rtl/>
        </w:rPr>
      </w:pPr>
    </w:p>
    <w:p w14:paraId="738BBB2F" w14:textId="77777777" w:rsidR="00000000" w:rsidRDefault="00B90FE9">
      <w:pPr>
        <w:pStyle w:val="a0"/>
        <w:rPr>
          <w:rFonts w:hint="cs"/>
          <w:rtl/>
        </w:rPr>
      </w:pPr>
      <w:r>
        <w:rPr>
          <w:rFonts w:hint="cs"/>
          <w:rtl/>
        </w:rPr>
        <w:t>- - -</w:t>
      </w:r>
    </w:p>
    <w:p w14:paraId="5298E179" w14:textId="77777777" w:rsidR="00000000" w:rsidRDefault="00B90FE9">
      <w:pPr>
        <w:pStyle w:val="a0"/>
        <w:ind w:firstLine="0"/>
        <w:rPr>
          <w:rFonts w:hint="cs"/>
          <w:rtl/>
        </w:rPr>
      </w:pPr>
    </w:p>
    <w:p w14:paraId="4E0ED245" w14:textId="77777777" w:rsidR="00000000" w:rsidRDefault="00B90FE9">
      <w:pPr>
        <w:pStyle w:val="af1"/>
        <w:rPr>
          <w:rtl/>
        </w:rPr>
      </w:pPr>
      <w:r>
        <w:rPr>
          <w:rFonts w:hint="eastAsia"/>
          <w:rtl/>
        </w:rPr>
        <w:t>היו</w:t>
      </w:r>
      <w:r>
        <w:rPr>
          <w:rtl/>
        </w:rPr>
        <w:t>"ר ראובן ריבלין:</w:t>
      </w:r>
    </w:p>
    <w:p w14:paraId="29A58FD0" w14:textId="77777777" w:rsidR="00000000" w:rsidRDefault="00B90FE9">
      <w:pPr>
        <w:pStyle w:val="a0"/>
        <w:rPr>
          <w:rFonts w:hint="cs"/>
          <w:rtl/>
        </w:rPr>
      </w:pPr>
    </w:p>
    <w:p w14:paraId="4F8AE3DF" w14:textId="77777777" w:rsidR="00000000" w:rsidRDefault="00B90FE9">
      <w:pPr>
        <w:pStyle w:val="a0"/>
        <w:rPr>
          <w:rFonts w:hint="cs"/>
          <w:rtl/>
        </w:rPr>
      </w:pPr>
      <w:r>
        <w:rPr>
          <w:rFonts w:hint="cs"/>
          <w:rtl/>
        </w:rPr>
        <w:t xml:space="preserve">הממשלה מתנגדת. חבר הכנסת פרוש, חבר הכנסת טיבי, מרגע זה אנחנו נכנסים להצבעה ולא לשאול יותר שאלות. </w:t>
      </w:r>
    </w:p>
    <w:p w14:paraId="1E54BC87" w14:textId="77777777" w:rsidR="00000000" w:rsidRDefault="00B90FE9">
      <w:pPr>
        <w:pStyle w:val="a0"/>
        <w:rPr>
          <w:rFonts w:hint="cs"/>
          <w:rtl/>
        </w:rPr>
      </w:pPr>
    </w:p>
    <w:p w14:paraId="33D14AB4" w14:textId="77777777" w:rsidR="00000000" w:rsidRDefault="00B90FE9">
      <w:pPr>
        <w:pStyle w:val="a0"/>
        <w:rPr>
          <w:rFonts w:hint="cs"/>
          <w:rtl/>
        </w:rPr>
      </w:pPr>
      <w:r>
        <w:rPr>
          <w:rFonts w:hint="cs"/>
          <w:rtl/>
        </w:rPr>
        <w:t>נא להצביע - מי בעד? מי נ</w:t>
      </w:r>
      <w:r>
        <w:rPr>
          <w:rFonts w:hint="cs"/>
          <w:rtl/>
        </w:rPr>
        <w:t>גד? מי נמנע?</w:t>
      </w:r>
    </w:p>
    <w:p w14:paraId="7F2BB60D" w14:textId="77777777" w:rsidR="00000000" w:rsidRDefault="00B90FE9">
      <w:pPr>
        <w:pStyle w:val="a0"/>
        <w:ind w:firstLine="0"/>
        <w:rPr>
          <w:rFonts w:hint="cs"/>
          <w:rtl/>
        </w:rPr>
      </w:pPr>
    </w:p>
    <w:p w14:paraId="4AF408AF" w14:textId="77777777" w:rsidR="00000000" w:rsidRDefault="00B90FE9">
      <w:pPr>
        <w:pStyle w:val="ab"/>
        <w:bidi/>
        <w:rPr>
          <w:rFonts w:hint="cs"/>
          <w:rtl/>
        </w:rPr>
      </w:pPr>
      <w:r>
        <w:rPr>
          <w:rFonts w:hint="cs"/>
          <w:rtl/>
        </w:rPr>
        <w:t>הצבעה מס' 1</w:t>
      </w:r>
    </w:p>
    <w:p w14:paraId="0EFDF413" w14:textId="77777777" w:rsidR="00000000" w:rsidRDefault="00B90FE9">
      <w:pPr>
        <w:pStyle w:val="ab"/>
        <w:bidi/>
        <w:rPr>
          <w:rFonts w:hint="cs"/>
          <w:rtl/>
        </w:rPr>
      </w:pPr>
    </w:p>
    <w:p w14:paraId="3F892FDB" w14:textId="77777777" w:rsidR="00000000" w:rsidRDefault="00B90F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0CFDABD2" w14:textId="77777777" w:rsidR="00000000" w:rsidRDefault="00B90FE9">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7AB540CC"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1683C414" w14:textId="77777777" w:rsidR="00000000" w:rsidRDefault="00B90FE9">
      <w:pPr>
        <w:pStyle w:val="ad"/>
        <w:bidi/>
        <w:rPr>
          <w:rFonts w:hint="cs"/>
          <w:rtl/>
        </w:rPr>
      </w:pPr>
      <w:r>
        <w:rPr>
          <w:rFonts w:hint="cs"/>
          <w:rtl/>
        </w:rPr>
        <w:t xml:space="preserve">ההצעה להסיר מסדר-היום את הצעת חוק הקמת קרן למתפנים מרצון </w:t>
      </w:r>
      <w:r>
        <w:rPr>
          <w:rtl/>
        </w:rPr>
        <w:br/>
      </w:r>
      <w:r>
        <w:rPr>
          <w:rFonts w:hint="cs"/>
          <w:rtl/>
        </w:rPr>
        <w:t>מהתנחלויות, התשס"ג-2003, נתקבלה.</w:t>
      </w:r>
    </w:p>
    <w:p w14:paraId="5805F161" w14:textId="77777777" w:rsidR="00000000" w:rsidRDefault="00B90FE9">
      <w:pPr>
        <w:pStyle w:val="ad"/>
        <w:bidi/>
        <w:jc w:val="left"/>
        <w:rPr>
          <w:rFonts w:hint="cs"/>
          <w:rtl/>
        </w:rPr>
      </w:pPr>
    </w:p>
    <w:p w14:paraId="770A0654" w14:textId="77777777" w:rsidR="00000000" w:rsidRDefault="00B90FE9">
      <w:pPr>
        <w:pStyle w:val="af1"/>
        <w:rPr>
          <w:rtl/>
        </w:rPr>
      </w:pPr>
      <w:r>
        <w:rPr>
          <w:rFonts w:hint="eastAsia"/>
          <w:rtl/>
        </w:rPr>
        <w:t>היו</w:t>
      </w:r>
      <w:r>
        <w:rPr>
          <w:rtl/>
        </w:rPr>
        <w:t>"ר ראובן ריבלין:</w:t>
      </w:r>
    </w:p>
    <w:p w14:paraId="56A1BA87" w14:textId="77777777" w:rsidR="00000000" w:rsidRDefault="00B90FE9">
      <w:pPr>
        <w:pStyle w:val="a0"/>
        <w:rPr>
          <w:rFonts w:hint="cs"/>
          <w:rtl/>
        </w:rPr>
      </w:pPr>
    </w:p>
    <w:p w14:paraId="157DAA2F" w14:textId="77777777" w:rsidR="00000000" w:rsidRDefault="00B90FE9">
      <w:pPr>
        <w:pStyle w:val="a0"/>
        <w:rPr>
          <w:rFonts w:hint="cs"/>
          <w:rtl/>
        </w:rPr>
      </w:pPr>
      <w:r>
        <w:rPr>
          <w:rFonts w:hint="cs"/>
          <w:rtl/>
        </w:rPr>
        <w:t>21 בע</w:t>
      </w:r>
      <w:r>
        <w:rPr>
          <w:rFonts w:hint="cs"/>
          <w:rtl/>
        </w:rPr>
        <w:t>ד, 48 נגד, אפס נמנעים. הכנסת הכריעה - - -</w:t>
      </w:r>
    </w:p>
    <w:p w14:paraId="10F67816" w14:textId="77777777" w:rsidR="00000000" w:rsidRDefault="00B90FE9">
      <w:pPr>
        <w:pStyle w:val="af0"/>
        <w:rPr>
          <w:rtl/>
        </w:rPr>
      </w:pPr>
    </w:p>
    <w:p w14:paraId="5A69A182" w14:textId="77777777" w:rsidR="00000000" w:rsidRDefault="00B90FE9">
      <w:pPr>
        <w:pStyle w:val="af0"/>
        <w:rPr>
          <w:rtl/>
        </w:rPr>
      </w:pPr>
      <w:r>
        <w:rPr>
          <w:rFonts w:hint="eastAsia"/>
          <w:rtl/>
        </w:rPr>
        <w:t>מאיר</w:t>
      </w:r>
      <w:r>
        <w:rPr>
          <w:rtl/>
        </w:rPr>
        <w:t xml:space="preserve"> פרוש (יהדות התורה):</w:t>
      </w:r>
    </w:p>
    <w:p w14:paraId="2165D6F0" w14:textId="77777777" w:rsidR="00000000" w:rsidRDefault="00B90FE9">
      <w:pPr>
        <w:pStyle w:val="a0"/>
        <w:rPr>
          <w:rFonts w:hint="cs"/>
          <w:rtl/>
        </w:rPr>
      </w:pPr>
    </w:p>
    <w:p w14:paraId="5AF37F71" w14:textId="77777777" w:rsidR="00000000" w:rsidRDefault="00B90FE9">
      <w:pPr>
        <w:pStyle w:val="a0"/>
        <w:rPr>
          <w:rFonts w:hint="cs"/>
          <w:rtl/>
        </w:rPr>
      </w:pPr>
      <w:r>
        <w:rPr>
          <w:rFonts w:hint="cs"/>
          <w:rtl/>
        </w:rPr>
        <w:t>אמרו לי שהממשלה בעד.</w:t>
      </w:r>
    </w:p>
    <w:p w14:paraId="4A6CEC1D" w14:textId="77777777" w:rsidR="00000000" w:rsidRDefault="00B90FE9">
      <w:pPr>
        <w:pStyle w:val="a0"/>
        <w:ind w:firstLine="0"/>
        <w:rPr>
          <w:rFonts w:hint="cs"/>
          <w:rtl/>
        </w:rPr>
      </w:pPr>
    </w:p>
    <w:p w14:paraId="4FAAFB1D" w14:textId="77777777" w:rsidR="00000000" w:rsidRDefault="00B90FE9">
      <w:pPr>
        <w:pStyle w:val="-"/>
        <w:rPr>
          <w:rtl/>
        </w:rPr>
      </w:pPr>
      <w:r>
        <w:rPr>
          <w:rFonts w:hint="cs"/>
          <w:rtl/>
        </w:rPr>
        <w:t xml:space="preserve"> </w:t>
      </w:r>
      <w:bookmarkStart w:id="114" w:name="FS000000445T14_01_2004_12_59_29C"/>
      <w:bookmarkEnd w:id="114"/>
      <w:r>
        <w:rPr>
          <w:rFonts w:hint="eastAsia"/>
          <w:rtl/>
        </w:rPr>
        <w:t>איתן</w:t>
      </w:r>
      <w:r>
        <w:rPr>
          <w:rtl/>
        </w:rPr>
        <w:t xml:space="preserve"> כבל (העבודה-מימד):</w:t>
      </w:r>
    </w:p>
    <w:p w14:paraId="6D70548F" w14:textId="77777777" w:rsidR="00000000" w:rsidRDefault="00B90FE9">
      <w:pPr>
        <w:pStyle w:val="a0"/>
        <w:rPr>
          <w:rtl/>
        </w:rPr>
      </w:pPr>
    </w:p>
    <w:p w14:paraId="0968E7AA" w14:textId="77777777" w:rsidR="00000000" w:rsidRDefault="00B90FE9">
      <w:pPr>
        <w:pStyle w:val="a0"/>
        <w:rPr>
          <w:rFonts w:hint="cs"/>
          <w:rtl/>
        </w:rPr>
      </w:pPr>
      <w:r>
        <w:rPr>
          <w:rFonts w:hint="cs"/>
          <w:rtl/>
        </w:rPr>
        <w:t>אתם ממשיכים לדכא את האנשים.</w:t>
      </w:r>
    </w:p>
    <w:p w14:paraId="188C2606" w14:textId="77777777" w:rsidR="00000000" w:rsidRDefault="00B90FE9">
      <w:pPr>
        <w:pStyle w:val="a0"/>
        <w:ind w:firstLine="0"/>
        <w:rPr>
          <w:rFonts w:hint="cs"/>
          <w:rtl/>
        </w:rPr>
      </w:pPr>
    </w:p>
    <w:p w14:paraId="539B6FAC" w14:textId="77777777" w:rsidR="00000000" w:rsidRDefault="00B90FE9">
      <w:pPr>
        <w:pStyle w:val="af1"/>
        <w:rPr>
          <w:rtl/>
        </w:rPr>
      </w:pPr>
      <w:r>
        <w:rPr>
          <w:rtl/>
        </w:rPr>
        <w:t>היו"ר ראובן ריבלין:</w:t>
      </w:r>
    </w:p>
    <w:p w14:paraId="0D17FBDE" w14:textId="77777777" w:rsidR="00000000" w:rsidRDefault="00B90FE9">
      <w:pPr>
        <w:pStyle w:val="a0"/>
        <w:rPr>
          <w:rtl/>
        </w:rPr>
      </w:pPr>
    </w:p>
    <w:p w14:paraId="6C263A14" w14:textId="77777777" w:rsidR="00000000" w:rsidRDefault="00B90FE9">
      <w:pPr>
        <w:pStyle w:val="a0"/>
        <w:rPr>
          <w:rFonts w:hint="cs"/>
          <w:rtl/>
        </w:rPr>
      </w:pPr>
      <w:r>
        <w:rPr>
          <w:rFonts w:hint="cs"/>
          <w:rtl/>
        </w:rPr>
        <w:t>חבר הכנסת כבל - - -</w:t>
      </w:r>
    </w:p>
    <w:p w14:paraId="118F0795" w14:textId="77777777" w:rsidR="00000000" w:rsidRDefault="00B90FE9">
      <w:pPr>
        <w:pStyle w:val="a0"/>
        <w:ind w:firstLine="0"/>
        <w:rPr>
          <w:rFonts w:hint="cs"/>
          <w:rtl/>
        </w:rPr>
      </w:pPr>
    </w:p>
    <w:p w14:paraId="37228B6A" w14:textId="77777777" w:rsidR="00000000" w:rsidRDefault="00B90FE9">
      <w:pPr>
        <w:pStyle w:val="af0"/>
        <w:rPr>
          <w:rtl/>
        </w:rPr>
      </w:pPr>
      <w:r>
        <w:rPr>
          <w:rFonts w:hint="eastAsia"/>
          <w:rtl/>
        </w:rPr>
        <w:t>מיכאל</w:t>
      </w:r>
      <w:r>
        <w:rPr>
          <w:rtl/>
        </w:rPr>
        <w:t xml:space="preserve"> רצון (הליכוד):</w:t>
      </w:r>
    </w:p>
    <w:p w14:paraId="434B2265" w14:textId="77777777" w:rsidR="00000000" w:rsidRDefault="00B90FE9">
      <w:pPr>
        <w:pStyle w:val="a0"/>
        <w:rPr>
          <w:rFonts w:hint="cs"/>
          <w:rtl/>
        </w:rPr>
      </w:pPr>
    </w:p>
    <w:p w14:paraId="34736212" w14:textId="77777777" w:rsidR="00000000" w:rsidRDefault="00B90FE9">
      <w:pPr>
        <w:pStyle w:val="a0"/>
        <w:rPr>
          <w:rFonts w:hint="cs"/>
          <w:rtl/>
        </w:rPr>
      </w:pPr>
      <w:r>
        <w:rPr>
          <w:rFonts w:hint="cs"/>
          <w:rtl/>
        </w:rPr>
        <w:t>תגישו תלונה לבית-המשפט בהאג.</w:t>
      </w:r>
    </w:p>
    <w:p w14:paraId="49861D29" w14:textId="77777777" w:rsidR="00000000" w:rsidRDefault="00B90FE9">
      <w:pPr>
        <w:pStyle w:val="a0"/>
        <w:ind w:firstLine="0"/>
        <w:rPr>
          <w:rFonts w:hint="cs"/>
          <w:rtl/>
        </w:rPr>
      </w:pPr>
    </w:p>
    <w:p w14:paraId="391998D1" w14:textId="77777777" w:rsidR="00000000" w:rsidRDefault="00B90FE9">
      <w:pPr>
        <w:pStyle w:val="af1"/>
        <w:rPr>
          <w:rtl/>
        </w:rPr>
      </w:pPr>
      <w:r>
        <w:rPr>
          <w:rtl/>
        </w:rPr>
        <w:t>היו"ר ראובן ריבל</w:t>
      </w:r>
      <w:r>
        <w:rPr>
          <w:rtl/>
        </w:rPr>
        <w:t>ין:</w:t>
      </w:r>
    </w:p>
    <w:p w14:paraId="26086B7C" w14:textId="77777777" w:rsidR="00000000" w:rsidRDefault="00B90FE9">
      <w:pPr>
        <w:pStyle w:val="a0"/>
        <w:rPr>
          <w:rtl/>
        </w:rPr>
      </w:pPr>
    </w:p>
    <w:p w14:paraId="2C103A8E" w14:textId="77777777" w:rsidR="00000000" w:rsidRDefault="00B90FE9">
      <w:pPr>
        <w:pStyle w:val="a0"/>
        <w:rPr>
          <w:rFonts w:hint="cs"/>
          <w:rtl/>
        </w:rPr>
      </w:pPr>
      <w:r>
        <w:rPr>
          <w:rFonts w:hint="cs"/>
          <w:rtl/>
        </w:rPr>
        <w:t xml:space="preserve">חבר הכנסת רצון, לשבת או לצאת. לא לקרוא קריאות ביניים בעמידה. תודה רבה. </w:t>
      </w:r>
    </w:p>
    <w:p w14:paraId="05A33082" w14:textId="77777777" w:rsidR="00000000" w:rsidRDefault="00B90FE9">
      <w:pPr>
        <w:pStyle w:val="a0"/>
        <w:ind w:firstLine="0"/>
        <w:rPr>
          <w:rFonts w:hint="cs"/>
          <w:rtl/>
        </w:rPr>
      </w:pPr>
    </w:p>
    <w:p w14:paraId="60889350" w14:textId="77777777" w:rsidR="00000000" w:rsidRDefault="00B90FE9">
      <w:pPr>
        <w:pStyle w:val="a2"/>
        <w:rPr>
          <w:rtl/>
        </w:rPr>
      </w:pPr>
    </w:p>
    <w:p w14:paraId="728844B8" w14:textId="77777777" w:rsidR="00000000" w:rsidRDefault="00B90FE9">
      <w:pPr>
        <w:pStyle w:val="a2"/>
        <w:rPr>
          <w:rFonts w:hint="cs"/>
          <w:rtl/>
        </w:rPr>
      </w:pPr>
      <w:bookmarkStart w:id="115" w:name="CS20651FI0020651T14_01_2004_13_00_48"/>
      <w:bookmarkStart w:id="116" w:name="_Toc75077139"/>
      <w:bookmarkEnd w:id="115"/>
      <w:r>
        <w:rPr>
          <w:rtl/>
        </w:rPr>
        <w:t>הצ</w:t>
      </w:r>
      <w:r>
        <w:rPr>
          <w:rFonts w:hint="cs"/>
          <w:rtl/>
        </w:rPr>
        <w:t>עת חוק</w:t>
      </w:r>
      <w:r>
        <w:rPr>
          <w:rtl/>
        </w:rPr>
        <w:t xml:space="preserve"> המועצה לביטחון חברתי וכלכלי, התשס"ג-2003</w:t>
      </w:r>
      <w:bookmarkEnd w:id="116"/>
    </w:p>
    <w:p w14:paraId="70C12CD2" w14:textId="77777777" w:rsidR="00000000" w:rsidRDefault="00B90FE9">
      <w:pPr>
        <w:pStyle w:val="a0"/>
        <w:ind w:firstLine="0"/>
        <w:rPr>
          <w:rFonts w:hint="cs"/>
          <w:rtl/>
        </w:rPr>
      </w:pPr>
      <w:r>
        <w:rPr>
          <w:rtl/>
        </w:rPr>
        <w:t>[נספחות.]</w:t>
      </w:r>
    </w:p>
    <w:p w14:paraId="3DE1565F" w14:textId="77777777" w:rsidR="00000000" w:rsidRDefault="00B90FE9">
      <w:pPr>
        <w:pStyle w:val="-0"/>
        <w:rPr>
          <w:rFonts w:hint="cs"/>
          <w:rtl/>
        </w:rPr>
      </w:pPr>
      <w:r>
        <w:rPr>
          <w:rFonts w:hint="cs"/>
          <w:rtl/>
        </w:rPr>
        <w:t>(הצעת חבר הכנסת מתן וילנאי)</w:t>
      </w:r>
    </w:p>
    <w:p w14:paraId="08BB4B83" w14:textId="77777777" w:rsidR="00000000" w:rsidRDefault="00B90FE9">
      <w:pPr>
        <w:pStyle w:val="af1"/>
        <w:rPr>
          <w:rFonts w:hint="cs"/>
          <w:rtl/>
        </w:rPr>
      </w:pPr>
    </w:p>
    <w:p w14:paraId="144CA1A1" w14:textId="77777777" w:rsidR="00000000" w:rsidRDefault="00B90FE9">
      <w:pPr>
        <w:pStyle w:val="af1"/>
        <w:rPr>
          <w:rtl/>
        </w:rPr>
      </w:pPr>
      <w:r>
        <w:rPr>
          <w:rtl/>
        </w:rPr>
        <w:t>היו"ר ראובן ריבלין:</w:t>
      </w:r>
    </w:p>
    <w:p w14:paraId="5AE16A70" w14:textId="77777777" w:rsidR="00000000" w:rsidRDefault="00B90FE9">
      <w:pPr>
        <w:pStyle w:val="a0"/>
        <w:rPr>
          <w:rtl/>
        </w:rPr>
      </w:pPr>
    </w:p>
    <w:p w14:paraId="14BD396F" w14:textId="77777777" w:rsidR="00000000" w:rsidRDefault="00B90FE9">
      <w:pPr>
        <w:pStyle w:val="a0"/>
        <w:rPr>
          <w:rFonts w:hint="cs"/>
          <w:rtl/>
        </w:rPr>
      </w:pPr>
      <w:r>
        <w:rPr>
          <w:rFonts w:hint="cs"/>
          <w:rtl/>
        </w:rPr>
        <w:t>חברי הכנסת, אנחנו עוברים לסעיף הבא: הצעת חוק פ/1416 - הצעת חוק המוע</w:t>
      </w:r>
      <w:r>
        <w:rPr>
          <w:rFonts w:hint="cs"/>
          <w:rtl/>
        </w:rPr>
        <w:t>צה לביטחון חברתי וכלכלי, של חבר הכנסת מתן וילנאי. הממשלה מתנגדת. עשר דקות לחבר הכנסת וילנאי. ישיב השר גדעון עזרא.</w:t>
      </w:r>
    </w:p>
    <w:p w14:paraId="3A511CA2" w14:textId="77777777" w:rsidR="00000000" w:rsidRDefault="00B90FE9">
      <w:pPr>
        <w:pStyle w:val="a0"/>
        <w:ind w:firstLine="0"/>
        <w:rPr>
          <w:rFonts w:hint="cs"/>
          <w:rtl/>
        </w:rPr>
      </w:pPr>
    </w:p>
    <w:p w14:paraId="54C44D5D" w14:textId="77777777" w:rsidR="00000000" w:rsidRDefault="00B90FE9">
      <w:pPr>
        <w:pStyle w:val="a"/>
        <w:rPr>
          <w:rtl/>
        </w:rPr>
      </w:pPr>
      <w:bookmarkStart w:id="117" w:name="FS000001067T14_01_2004_13_03_04"/>
      <w:bookmarkStart w:id="118" w:name="_Toc75077140"/>
      <w:bookmarkEnd w:id="117"/>
      <w:r>
        <w:rPr>
          <w:rFonts w:hint="eastAsia"/>
          <w:rtl/>
        </w:rPr>
        <w:t>מתן</w:t>
      </w:r>
      <w:r>
        <w:rPr>
          <w:rtl/>
        </w:rPr>
        <w:t xml:space="preserve"> וילנאי (העבודה-מימד):</w:t>
      </w:r>
      <w:bookmarkEnd w:id="118"/>
    </w:p>
    <w:p w14:paraId="09D8D2D0" w14:textId="77777777" w:rsidR="00000000" w:rsidRDefault="00B90FE9">
      <w:pPr>
        <w:pStyle w:val="a0"/>
        <w:rPr>
          <w:rFonts w:hint="cs"/>
          <w:rtl/>
        </w:rPr>
      </w:pPr>
    </w:p>
    <w:p w14:paraId="5E1C29DC" w14:textId="77777777" w:rsidR="00000000" w:rsidRDefault="00B90FE9">
      <w:pPr>
        <w:pStyle w:val="a0"/>
        <w:rPr>
          <w:rFonts w:hint="cs"/>
          <w:rtl/>
        </w:rPr>
      </w:pPr>
      <w:r>
        <w:rPr>
          <w:rFonts w:hint="cs"/>
          <w:rtl/>
        </w:rPr>
        <w:t>כבוד היושב-ראש, חברי חברי הכנסת, בשבוע שעבר אישרה הכנסת את תקציב המדינה לשנת 2004. אין ספק שהתקציב הוא תקציב רע, ו</w:t>
      </w:r>
      <w:r>
        <w:rPr>
          <w:rFonts w:hint="cs"/>
          <w:rtl/>
        </w:rPr>
        <w:t>אין ספק שהוא כנראה לא האחרון השנה, ואין ספק שהאזרח הקטן רק יוצא פגוע מהתקציב הזה. הנושא החברתי מוזנח בתקציב הזה לחלוטין, והמדינה מתנכרת לחובתה לתת זכות לחיות בכבוד, לתת חינוך, תרבות, בריאות וכל הנושאים שלמענם קיימת המדינה.</w:t>
      </w:r>
    </w:p>
    <w:p w14:paraId="797ED4E1" w14:textId="77777777" w:rsidR="00000000" w:rsidRDefault="00B90FE9">
      <w:pPr>
        <w:pStyle w:val="a0"/>
        <w:rPr>
          <w:rFonts w:hint="cs"/>
          <w:rtl/>
        </w:rPr>
      </w:pPr>
    </w:p>
    <w:p w14:paraId="11B9B487" w14:textId="77777777" w:rsidR="00000000" w:rsidRDefault="00B90FE9">
      <w:pPr>
        <w:pStyle w:val="a0"/>
        <w:rPr>
          <w:rFonts w:hint="cs"/>
          <w:rtl/>
        </w:rPr>
      </w:pPr>
      <w:r>
        <w:rPr>
          <w:rFonts w:hint="cs"/>
          <w:rtl/>
        </w:rPr>
        <w:t>להפתעתי, בישיבת ועדת החוץ והביטח</w:t>
      </w:r>
      <w:r>
        <w:rPr>
          <w:rFonts w:hint="cs"/>
          <w:rtl/>
        </w:rPr>
        <w:t>ון אתמול אמר חבר הכנסת אורי אריאל, יושב-ראש התת-ועדה לתקציב הביטחון, שתקציב הביטחון יאושר השבוע או בשבוע הבא על-ידי ראש הממשלה. כאילו מה שעשינו בכנסת היה וירטואלי. כך לפחות אני - ולא הייתי היחיד - הבנו. הדבר הזה מטריד ומדאיג לגבי מה שאנחנו מאשרים; מה שקיפו</w:t>
      </w:r>
      <w:r>
        <w:rPr>
          <w:rFonts w:hint="cs"/>
          <w:rtl/>
        </w:rPr>
        <w:t xml:space="preserve">ת הנתונים של הנושאים שבהם אנחנו עוסקים. </w:t>
      </w:r>
    </w:p>
    <w:p w14:paraId="1C4F4B07" w14:textId="77777777" w:rsidR="00000000" w:rsidRDefault="00B90FE9">
      <w:pPr>
        <w:pStyle w:val="a0"/>
        <w:rPr>
          <w:rFonts w:hint="cs"/>
          <w:rtl/>
        </w:rPr>
      </w:pPr>
    </w:p>
    <w:p w14:paraId="28FE16EC" w14:textId="77777777" w:rsidR="00000000" w:rsidRDefault="00B90FE9">
      <w:pPr>
        <w:pStyle w:val="a0"/>
        <w:rPr>
          <w:rFonts w:hint="cs"/>
          <w:rtl/>
        </w:rPr>
      </w:pPr>
      <w:r>
        <w:rPr>
          <w:rFonts w:hint="cs"/>
          <w:rtl/>
        </w:rPr>
        <w:t>כל ההצעה שלי היא להקים גוף, מועצה, אשר תציג פן נוסף מעבר לנתוני האוצר, המעורפלים בדרך כלל, לגבי הנתונים המדויקים בתחום העיקרי, בתחום החברתי. הגוף הזה ייצג את הפן החברתי בכל מהלך בניית התקציב ובניית תוכנית העבודה. ה</w:t>
      </w:r>
      <w:r>
        <w:rPr>
          <w:rFonts w:hint="cs"/>
          <w:rtl/>
        </w:rPr>
        <w:t>וא ייתן לראש הממשלה ייעוץ בנושאים האלה, הוא ירכז עבודת מטה בין המשרדים בנושאים האלה, הוא ירכז את הידע והמגמות, ורק תהליך המשא-ומתן - - -</w:t>
      </w:r>
    </w:p>
    <w:p w14:paraId="36C22B3C" w14:textId="77777777" w:rsidR="00000000" w:rsidRDefault="00B90FE9">
      <w:pPr>
        <w:pStyle w:val="a0"/>
        <w:ind w:firstLine="0"/>
        <w:rPr>
          <w:rFonts w:hint="cs"/>
          <w:rtl/>
        </w:rPr>
      </w:pPr>
    </w:p>
    <w:p w14:paraId="52016BEC" w14:textId="77777777" w:rsidR="00000000" w:rsidRDefault="00B90FE9">
      <w:pPr>
        <w:pStyle w:val="af1"/>
        <w:rPr>
          <w:rtl/>
        </w:rPr>
      </w:pPr>
      <w:r>
        <w:rPr>
          <w:rFonts w:hint="eastAsia"/>
          <w:rtl/>
        </w:rPr>
        <w:t>היו</w:t>
      </w:r>
      <w:r>
        <w:rPr>
          <w:rtl/>
        </w:rPr>
        <w:t>"ר ראובן ריבלין:</w:t>
      </w:r>
    </w:p>
    <w:p w14:paraId="1B960F62" w14:textId="77777777" w:rsidR="00000000" w:rsidRDefault="00B90FE9">
      <w:pPr>
        <w:pStyle w:val="a0"/>
        <w:rPr>
          <w:rFonts w:hint="cs"/>
          <w:rtl/>
        </w:rPr>
      </w:pPr>
    </w:p>
    <w:p w14:paraId="66D8E37D" w14:textId="77777777" w:rsidR="00000000" w:rsidRDefault="00B90FE9">
      <w:pPr>
        <w:pStyle w:val="a0"/>
        <w:rPr>
          <w:rFonts w:hint="cs"/>
          <w:rtl/>
        </w:rPr>
      </w:pPr>
      <w:r>
        <w:rPr>
          <w:rFonts w:hint="cs"/>
          <w:rtl/>
        </w:rPr>
        <w:t xml:space="preserve">חברי הכנסת מהעבודה, אני פשוט לא מבקש מכם שקט, כי אתם מפריעים לחבר הכנסת וילנאי, לא לי. </w:t>
      </w:r>
    </w:p>
    <w:p w14:paraId="299C17CA" w14:textId="77777777" w:rsidR="00000000" w:rsidRDefault="00B90FE9">
      <w:pPr>
        <w:pStyle w:val="a0"/>
        <w:ind w:firstLine="0"/>
        <w:rPr>
          <w:rFonts w:hint="cs"/>
          <w:rtl/>
        </w:rPr>
      </w:pPr>
    </w:p>
    <w:p w14:paraId="64497101" w14:textId="77777777" w:rsidR="00000000" w:rsidRDefault="00B90FE9">
      <w:pPr>
        <w:pStyle w:val="-"/>
        <w:rPr>
          <w:rtl/>
        </w:rPr>
      </w:pPr>
      <w:bookmarkStart w:id="119" w:name="FS000001067T14_01_2004_13_07_27C"/>
      <w:bookmarkEnd w:id="119"/>
      <w:r>
        <w:rPr>
          <w:rFonts w:hint="eastAsia"/>
          <w:rtl/>
        </w:rPr>
        <w:t>מתן</w:t>
      </w:r>
      <w:r>
        <w:rPr>
          <w:rtl/>
        </w:rPr>
        <w:t xml:space="preserve"> וילנ</w:t>
      </w:r>
      <w:r>
        <w:rPr>
          <w:rtl/>
        </w:rPr>
        <w:t>אי (העבודה-מימד):</w:t>
      </w:r>
    </w:p>
    <w:p w14:paraId="70811E49" w14:textId="77777777" w:rsidR="00000000" w:rsidRDefault="00B90FE9">
      <w:pPr>
        <w:pStyle w:val="a0"/>
        <w:rPr>
          <w:rFonts w:hint="cs"/>
          <w:rtl/>
        </w:rPr>
      </w:pPr>
    </w:p>
    <w:p w14:paraId="2473B814" w14:textId="77777777" w:rsidR="00000000" w:rsidRDefault="00B90FE9">
      <w:pPr>
        <w:pStyle w:val="a0"/>
        <w:rPr>
          <w:rFonts w:hint="cs"/>
          <w:rtl/>
        </w:rPr>
      </w:pPr>
      <w:r>
        <w:rPr>
          <w:rFonts w:hint="cs"/>
          <w:rtl/>
        </w:rPr>
        <w:t>רק המשא-ומתן שהתנהל בין ההסתדרות לבין האוצר בשבועות האחרונים, והתוצאה שיותר מנושא אחד, הרבה יותר מנושא אחד שונו לשמחתי, לפי תפיסתה החברתית של ההסתדרות, מוכיח עד כמה הממשלה לא מקפידה בנושאים האלה, לא מתייחסת אליהם ברצינות, והנושא המרכזי ל</w:t>
      </w:r>
      <w:r>
        <w:rPr>
          <w:rFonts w:hint="cs"/>
          <w:rtl/>
        </w:rPr>
        <w:t>ביטחון מדינת ישראל, קרי החברה הישראלית, מוזנח לחלוטין ומטופל כלאחר יד. לכן, נדרשת מועצה, גוף עליון, שיאיר את עיני הציבור, יגרום לשקיפות נתונים ויגרום לממשלה לקבל את ההחלטות הנכונות.</w:t>
      </w:r>
    </w:p>
    <w:p w14:paraId="06699DED" w14:textId="77777777" w:rsidR="00000000" w:rsidRDefault="00B90FE9">
      <w:pPr>
        <w:pStyle w:val="a0"/>
        <w:rPr>
          <w:rFonts w:hint="cs"/>
          <w:rtl/>
        </w:rPr>
      </w:pPr>
    </w:p>
    <w:p w14:paraId="1CDC4B97" w14:textId="77777777" w:rsidR="00000000" w:rsidRDefault="00B90FE9">
      <w:pPr>
        <w:pStyle w:val="a0"/>
        <w:rPr>
          <w:rFonts w:hint="cs"/>
          <w:rtl/>
        </w:rPr>
      </w:pPr>
      <w:r>
        <w:rPr>
          <w:rFonts w:hint="cs"/>
          <w:rtl/>
        </w:rPr>
        <w:t>צריך להבין, שהאיום האמיתי עלינו היום הוא לא מהפלסטינים ולא מהסורים, אשר כ</w:t>
      </w:r>
      <w:r>
        <w:rPr>
          <w:rFonts w:hint="cs"/>
          <w:rtl/>
        </w:rPr>
        <w:t>נראה ידם אף היא מושטת לשלום, אלא קודם כול מהפערים וממצבה של החברה הישראלית. ללא טיפול מיוחד, אשר ייתן מענה על הפערים האלה - והתקציב האחרון לא נתן את המענה הזה - המצב רק ילך ויחריף.</w:t>
      </w:r>
    </w:p>
    <w:p w14:paraId="4A4CA610" w14:textId="77777777" w:rsidR="00000000" w:rsidRDefault="00B90FE9">
      <w:pPr>
        <w:pStyle w:val="a0"/>
        <w:rPr>
          <w:rFonts w:hint="cs"/>
          <w:rtl/>
        </w:rPr>
      </w:pPr>
    </w:p>
    <w:p w14:paraId="798B9537" w14:textId="77777777" w:rsidR="00000000" w:rsidRDefault="00B90FE9">
      <w:pPr>
        <w:pStyle w:val="a0"/>
        <w:rPr>
          <w:rFonts w:hint="cs"/>
          <w:rtl/>
        </w:rPr>
      </w:pPr>
      <w:r>
        <w:rPr>
          <w:rFonts w:hint="cs"/>
          <w:rtl/>
        </w:rPr>
        <w:t>אני רוצה לפנות לחברי משינוי. חברת הכנסת אתי לבני, אני יודע שהממשלה - ושמעת</w:t>
      </w:r>
      <w:r>
        <w:rPr>
          <w:rFonts w:hint="cs"/>
          <w:rtl/>
        </w:rPr>
        <w:t>י את זה מהיושב-ראש - מטבע הדברים נגד ההצעה, כי החשש העיקרי שלה, שחס וחלילה תהיה שקיפות נתונים, וחס וחלילה מישהו יבין מה עושים באמת.</w:t>
      </w:r>
    </w:p>
    <w:p w14:paraId="7AE86446" w14:textId="77777777" w:rsidR="00000000" w:rsidRDefault="00B90FE9">
      <w:pPr>
        <w:pStyle w:val="a0"/>
        <w:ind w:firstLine="0"/>
        <w:rPr>
          <w:rFonts w:hint="cs"/>
          <w:rtl/>
        </w:rPr>
      </w:pPr>
    </w:p>
    <w:p w14:paraId="405BD707" w14:textId="77777777" w:rsidR="00000000" w:rsidRDefault="00B90FE9">
      <w:pPr>
        <w:pStyle w:val="af1"/>
        <w:rPr>
          <w:rtl/>
        </w:rPr>
      </w:pPr>
      <w:r>
        <w:rPr>
          <w:rFonts w:hint="eastAsia"/>
          <w:rtl/>
        </w:rPr>
        <w:t>היו</w:t>
      </w:r>
      <w:r>
        <w:rPr>
          <w:rtl/>
        </w:rPr>
        <w:t>"ר ראובן ריבלין:</w:t>
      </w:r>
    </w:p>
    <w:p w14:paraId="1E54FC4A" w14:textId="77777777" w:rsidR="00000000" w:rsidRDefault="00B90FE9">
      <w:pPr>
        <w:pStyle w:val="a0"/>
        <w:rPr>
          <w:rFonts w:hint="cs"/>
          <w:rtl/>
        </w:rPr>
      </w:pPr>
    </w:p>
    <w:p w14:paraId="3D5F6711" w14:textId="77777777" w:rsidR="00000000" w:rsidRDefault="00B90FE9">
      <w:pPr>
        <w:pStyle w:val="a0"/>
        <w:rPr>
          <w:rFonts w:hint="cs"/>
          <w:rtl/>
        </w:rPr>
      </w:pPr>
      <w:r>
        <w:rPr>
          <w:rFonts w:hint="cs"/>
          <w:rtl/>
        </w:rPr>
        <w:t>סליחה, אדוני. חבר הכנסת ברכה, חוסו על חבר הכנסת וילנאי.</w:t>
      </w:r>
    </w:p>
    <w:p w14:paraId="1001DC42" w14:textId="77777777" w:rsidR="00000000" w:rsidRDefault="00B90FE9">
      <w:pPr>
        <w:pStyle w:val="a0"/>
        <w:ind w:firstLine="0"/>
        <w:rPr>
          <w:rFonts w:hint="cs"/>
          <w:rtl/>
        </w:rPr>
      </w:pPr>
    </w:p>
    <w:p w14:paraId="326B84BA" w14:textId="77777777" w:rsidR="00000000" w:rsidRDefault="00B90FE9">
      <w:pPr>
        <w:pStyle w:val="-"/>
        <w:rPr>
          <w:rtl/>
        </w:rPr>
      </w:pPr>
      <w:bookmarkStart w:id="120" w:name="FS000001067T14_01_2004_13_10_24C"/>
      <w:bookmarkEnd w:id="120"/>
      <w:r>
        <w:rPr>
          <w:rFonts w:hint="eastAsia"/>
          <w:rtl/>
        </w:rPr>
        <w:t>מתן</w:t>
      </w:r>
      <w:r>
        <w:rPr>
          <w:rtl/>
        </w:rPr>
        <w:t xml:space="preserve"> וילנאי (העבודה-מימד):</w:t>
      </w:r>
    </w:p>
    <w:p w14:paraId="61CFA89D" w14:textId="77777777" w:rsidR="00000000" w:rsidRDefault="00B90FE9">
      <w:pPr>
        <w:pStyle w:val="a0"/>
        <w:rPr>
          <w:rFonts w:hint="cs"/>
          <w:rtl/>
        </w:rPr>
      </w:pPr>
    </w:p>
    <w:p w14:paraId="76846F17" w14:textId="77777777" w:rsidR="00000000" w:rsidRDefault="00B90FE9">
      <w:pPr>
        <w:pStyle w:val="a0"/>
        <w:rPr>
          <w:rFonts w:hint="cs"/>
          <w:rtl/>
        </w:rPr>
      </w:pPr>
      <w:r>
        <w:rPr>
          <w:rFonts w:hint="cs"/>
          <w:rtl/>
        </w:rPr>
        <w:t>אני מבקש מכם, כאנש</w:t>
      </w:r>
      <w:r>
        <w:rPr>
          <w:rFonts w:hint="cs"/>
          <w:rtl/>
        </w:rPr>
        <w:t xml:space="preserve">ים אשר אמונים על מינהל תקין, על שקיפות נתונים, על יושר ציבורי, לקחת לעצמכם לפחות את הזכות לחופש הצבעה, על מנת להביא לידי ביטוי, באמת, את מה שאתם אומרים שאתם מאמינים בו, ורק בימים האחרונים זה נראה כהתקרנפות אחת ארוכה לכל האורך. תודה רבה. </w:t>
      </w:r>
    </w:p>
    <w:p w14:paraId="51A6C050" w14:textId="77777777" w:rsidR="00000000" w:rsidRDefault="00B90FE9">
      <w:pPr>
        <w:pStyle w:val="a0"/>
        <w:ind w:firstLine="0"/>
        <w:rPr>
          <w:rFonts w:hint="cs"/>
          <w:rtl/>
        </w:rPr>
      </w:pPr>
    </w:p>
    <w:p w14:paraId="052C99C1" w14:textId="77777777" w:rsidR="00000000" w:rsidRDefault="00B90FE9">
      <w:pPr>
        <w:pStyle w:val="af1"/>
        <w:rPr>
          <w:rtl/>
        </w:rPr>
      </w:pPr>
      <w:r>
        <w:rPr>
          <w:rtl/>
        </w:rPr>
        <w:t>היו"ר ראובן ריבלי</w:t>
      </w:r>
      <w:r>
        <w:rPr>
          <w:rtl/>
        </w:rPr>
        <w:t>ן:</w:t>
      </w:r>
    </w:p>
    <w:p w14:paraId="1B1328AE" w14:textId="77777777" w:rsidR="00000000" w:rsidRDefault="00B90FE9">
      <w:pPr>
        <w:pStyle w:val="a0"/>
        <w:rPr>
          <w:rtl/>
        </w:rPr>
      </w:pPr>
    </w:p>
    <w:p w14:paraId="490C4B17" w14:textId="77777777" w:rsidR="00000000" w:rsidRDefault="00B90FE9">
      <w:pPr>
        <w:pStyle w:val="a0"/>
        <w:rPr>
          <w:rFonts w:hint="cs"/>
          <w:rtl/>
        </w:rPr>
      </w:pPr>
      <w:r>
        <w:rPr>
          <w:rFonts w:hint="cs"/>
          <w:rtl/>
        </w:rPr>
        <w:t>תודה רבה לחבר הכנסת מתן וילנאי. כבוד השר גדעון עזרא ישיב על הצעת החוק, ולאחר מכן חבר הכנסת וילנאי יוכל להשיב. אם לא ירצה, ניגש להצבעה.</w:t>
      </w:r>
    </w:p>
    <w:p w14:paraId="77A98DD0" w14:textId="77777777" w:rsidR="00000000" w:rsidRDefault="00B90FE9">
      <w:pPr>
        <w:pStyle w:val="a0"/>
        <w:ind w:firstLine="0"/>
        <w:rPr>
          <w:rFonts w:hint="cs"/>
          <w:rtl/>
        </w:rPr>
      </w:pPr>
    </w:p>
    <w:p w14:paraId="3EB26A4F" w14:textId="77777777" w:rsidR="00000000" w:rsidRDefault="00B90FE9">
      <w:pPr>
        <w:pStyle w:val="a"/>
        <w:rPr>
          <w:rtl/>
        </w:rPr>
      </w:pPr>
      <w:bookmarkStart w:id="121" w:name="FS000000474T14_01_2004_13_11_49"/>
      <w:bookmarkStart w:id="122" w:name="_Toc75077141"/>
      <w:bookmarkEnd w:id="121"/>
      <w:r>
        <w:rPr>
          <w:rFonts w:hint="eastAsia"/>
          <w:rtl/>
        </w:rPr>
        <w:t>השר</w:t>
      </w:r>
      <w:r>
        <w:rPr>
          <w:rtl/>
        </w:rPr>
        <w:t xml:space="preserve"> גדעון עזרא:</w:t>
      </w:r>
      <w:bookmarkEnd w:id="122"/>
    </w:p>
    <w:p w14:paraId="5DA53B61" w14:textId="77777777" w:rsidR="00000000" w:rsidRDefault="00B90FE9">
      <w:pPr>
        <w:pStyle w:val="a0"/>
        <w:rPr>
          <w:rFonts w:hint="cs"/>
          <w:rtl/>
        </w:rPr>
      </w:pPr>
    </w:p>
    <w:p w14:paraId="26E3DA8C" w14:textId="77777777" w:rsidR="00000000" w:rsidRDefault="00B90FE9">
      <w:pPr>
        <w:pStyle w:val="a0"/>
        <w:rPr>
          <w:rFonts w:hint="cs"/>
          <w:rtl/>
        </w:rPr>
      </w:pPr>
      <w:r>
        <w:rPr>
          <w:rFonts w:hint="cs"/>
          <w:rtl/>
        </w:rPr>
        <w:t>אדוני היושב-ראש, חברי חברי הכנסת, אני מאמין שלחבר הכנסת מתן וילנאי יש כל הרצון הטוב, על מנת שההחלטו</w:t>
      </w:r>
      <w:r>
        <w:rPr>
          <w:rFonts w:hint="cs"/>
          <w:rtl/>
        </w:rPr>
        <w:t xml:space="preserve">ת במדינת ישראל בנושא החברתי והכלכלי תהיינה החלטות נכונות וטובות. מבחינה זו, אני בהחלט מסכים אתך. הבעיה שלנו, במדינת ישראל, שמתקציב לתקציב אין מספיק זמן על מנת לקבל את ההחלטות האופטימליות בכל נושא ונושא עד הסוף. </w:t>
      </w:r>
    </w:p>
    <w:p w14:paraId="0E43EC54" w14:textId="77777777" w:rsidR="00000000" w:rsidRDefault="00B90FE9">
      <w:pPr>
        <w:pStyle w:val="a0"/>
        <w:rPr>
          <w:rFonts w:hint="cs"/>
          <w:rtl/>
        </w:rPr>
      </w:pPr>
    </w:p>
    <w:p w14:paraId="5ECE0038" w14:textId="77777777" w:rsidR="00000000" w:rsidRDefault="00B90FE9">
      <w:pPr>
        <w:pStyle w:val="a0"/>
        <w:rPr>
          <w:rFonts w:hint="cs"/>
          <w:rtl/>
        </w:rPr>
      </w:pPr>
      <w:r>
        <w:rPr>
          <w:rFonts w:hint="cs"/>
          <w:rtl/>
        </w:rPr>
        <w:t>אבל בחיים שלנו ובמבנה שלנו, יש לממשלה שני ג</w:t>
      </w:r>
      <w:r>
        <w:rPr>
          <w:rFonts w:hint="cs"/>
          <w:rtl/>
        </w:rPr>
        <w:t>ופים שעוסקים בנושא החברתי והכלכלי, ולפי דעתי, התפקוד שלהם הוא טוב ועוד ישתפר. הגוף הראשון הוא המועצה לביטחון לאומי. המועצה לביטחון לאומי איננה מופקדת רק על הנושא הביטחוני. היא מופקדת גם על הנושא החברתי-הכלכלי. אני יכול לומר לך, שממש אתמול היתה אצל ראש הממש</w:t>
      </w:r>
      <w:r>
        <w:rPr>
          <w:rFonts w:hint="cs"/>
          <w:rtl/>
        </w:rPr>
        <w:t>לה ישיבה של הוועדה האחראית למגזר הלא-יהודי. המועצה לביטחון לאומי הביאה את שורת ההחלטות שהוועדה הזאת החליטה בעבר והיו לה מעקב ובקרה על ההחלטות שהיא קיבלה עד כה - - -</w:t>
      </w:r>
    </w:p>
    <w:p w14:paraId="1FEB5CE8" w14:textId="77777777" w:rsidR="00000000" w:rsidRDefault="00B90FE9">
      <w:pPr>
        <w:pStyle w:val="a0"/>
        <w:ind w:firstLine="0"/>
        <w:rPr>
          <w:rFonts w:hint="cs"/>
          <w:rtl/>
        </w:rPr>
      </w:pPr>
    </w:p>
    <w:p w14:paraId="2357EDB9" w14:textId="77777777" w:rsidR="00000000" w:rsidRDefault="00B90FE9">
      <w:pPr>
        <w:pStyle w:val="af1"/>
        <w:rPr>
          <w:rtl/>
        </w:rPr>
      </w:pPr>
      <w:r>
        <w:rPr>
          <w:rtl/>
        </w:rPr>
        <w:t>היו"ר ראובן ריבלין:</w:t>
      </w:r>
    </w:p>
    <w:p w14:paraId="7F47A9F2" w14:textId="77777777" w:rsidR="00000000" w:rsidRDefault="00B90FE9">
      <w:pPr>
        <w:pStyle w:val="a0"/>
        <w:rPr>
          <w:rtl/>
        </w:rPr>
      </w:pPr>
    </w:p>
    <w:p w14:paraId="7B4F9DA6" w14:textId="77777777" w:rsidR="00000000" w:rsidRDefault="00B90FE9">
      <w:pPr>
        <w:pStyle w:val="a0"/>
        <w:rPr>
          <w:rFonts w:hint="cs"/>
          <w:rtl/>
        </w:rPr>
      </w:pPr>
      <w:r>
        <w:rPr>
          <w:rFonts w:hint="cs"/>
          <w:rtl/>
        </w:rPr>
        <w:t>רבותי, חבר הכנסת ארדן, חבר הכנסת יורי שטרן, השר פורז, אתם ממש מפריעים</w:t>
      </w:r>
      <w:r>
        <w:rPr>
          <w:rFonts w:hint="cs"/>
          <w:rtl/>
        </w:rPr>
        <w:t xml:space="preserve"> לנואם לומר את דבריו, לכבוד השר עזרא.</w:t>
      </w:r>
    </w:p>
    <w:p w14:paraId="385FE982" w14:textId="77777777" w:rsidR="00000000" w:rsidRDefault="00B90FE9">
      <w:pPr>
        <w:pStyle w:val="a0"/>
        <w:ind w:firstLine="0"/>
        <w:rPr>
          <w:rFonts w:hint="cs"/>
          <w:rtl/>
        </w:rPr>
      </w:pPr>
    </w:p>
    <w:p w14:paraId="528DF1F9" w14:textId="77777777" w:rsidR="00000000" w:rsidRDefault="00B90FE9">
      <w:pPr>
        <w:pStyle w:val="-"/>
        <w:rPr>
          <w:rtl/>
        </w:rPr>
      </w:pPr>
      <w:bookmarkStart w:id="123" w:name="FS000000474T14_01_2004_13_14_51C"/>
      <w:bookmarkEnd w:id="123"/>
      <w:r>
        <w:rPr>
          <w:rtl/>
        </w:rPr>
        <w:t>השר גדעון עזרא:</w:t>
      </w:r>
    </w:p>
    <w:p w14:paraId="2A88BDD1" w14:textId="77777777" w:rsidR="00000000" w:rsidRDefault="00B90FE9">
      <w:pPr>
        <w:pStyle w:val="a0"/>
        <w:rPr>
          <w:rtl/>
        </w:rPr>
      </w:pPr>
    </w:p>
    <w:p w14:paraId="5AE6C507" w14:textId="77777777" w:rsidR="00000000" w:rsidRDefault="00B90FE9">
      <w:pPr>
        <w:pStyle w:val="a0"/>
        <w:rPr>
          <w:rFonts w:hint="cs"/>
          <w:rtl/>
        </w:rPr>
      </w:pPr>
      <w:r>
        <w:rPr>
          <w:rFonts w:hint="cs"/>
          <w:rtl/>
        </w:rPr>
        <w:t xml:space="preserve">כוונת הממשלה, כידוע לך, להרחיב את פעילות המועצה לביטחון לאומי גם לתחומים נוספים. </w:t>
      </w:r>
    </w:p>
    <w:p w14:paraId="62219008" w14:textId="77777777" w:rsidR="00000000" w:rsidRDefault="00B90FE9">
      <w:pPr>
        <w:pStyle w:val="a0"/>
        <w:rPr>
          <w:rFonts w:hint="cs"/>
          <w:rtl/>
        </w:rPr>
      </w:pPr>
    </w:p>
    <w:p w14:paraId="3C9F71BA" w14:textId="77777777" w:rsidR="00000000" w:rsidRDefault="00B90FE9">
      <w:pPr>
        <w:pStyle w:val="a0"/>
        <w:rPr>
          <w:rFonts w:hint="cs"/>
          <w:rtl/>
        </w:rPr>
      </w:pPr>
      <w:r>
        <w:rPr>
          <w:rFonts w:hint="cs"/>
          <w:rtl/>
        </w:rPr>
        <w:t>הגוף השני שמסייע לראש הממשלה בנושאים הללו הוא מנכ"ל משרד ראש הממשלה, ולידו אגף התיאום והבקרה, בראשותו של אבישי כהן. ה</w:t>
      </w:r>
      <w:r>
        <w:rPr>
          <w:rFonts w:hint="cs"/>
          <w:rtl/>
        </w:rPr>
        <w:t>ם עוסקים בכל נושא ונושא שנמצא על סדר-היום ובוחנים היטב את ההצעות של אגף התקציבים ושל משרד האוצר, ולא כל החלטה שמתקבלת שם מתקבלת באופן אוטומטי על-ידי הממשלה.</w:t>
      </w:r>
    </w:p>
    <w:p w14:paraId="4BDAB8D9" w14:textId="77777777" w:rsidR="00000000" w:rsidRDefault="00B90FE9">
      <w:pPr>
        <w:pStyle w:val="a0"/>
        <w:rPr>
          <w:rFonts w:hint="cs"/>
          <w:rtl/>
        </w:rPr>
      </w:pPr>
    </w:p>
    <w:p w14:paraId="20F2333A" w14:textId="77777777" w:rsidR="00000000" w:rsidRDefault="00B90FE9">
      <w:pPr>
        <w:pStyle w:val="a0"/>
        <w:rPr>
          <w:rFonts w:hint="cs"/>
          <w:rtl/>
        </w:rPr>
      </w:pPr>
      <w:r>
        <w:rPr>
          <w:rFonts w:hint="cs"/>
          <w:rtl/>
        </w:rPr>
        <w:t>אני רוצה להגיד לך, מרוב גופים, בסופו של דבר לא נמצא לא את הראש ולא את הידיים. מוטב ששני הגופים שמנ</w:t>
      </w:r>
      <w:r>
        <w:rPr>
          <w:rFonts w:hint="cs"/>
          <w:rtl/>
        </w:rPr>
        <w:t>יתי יתפקדו כהלכה, ונשפר את הביצועים שלהם, על מנת לאפשר לקבל את ההחלטות הטובות ביותר. לכן אני מציע לכם לדחות את ההצעה הזאת. יש לנו מספיק גופים שנותנים מענה טוב לבעיות, וללא כל ספק הם ילכו וישתפרו. אני מציע לדחות את הצעת החוק של מתן וילנאי. תודה.</w:t>
      </w:r>
    </w:p>
    <w:p w14:paraId="06A3FC1C" w14:textId="77777777" w:rsidR="00000000" w:rsidRDefault="00B90FE9">
      <w:pPr>
        <w:pStyle w:val="a0"/>
        <w:ind w:firstLine="0"/>
        <w:rPr>
          <w:rFonts w:hint="cs"/>
          <w:rtl/>
        </w:rPr>
      </w:pPr>
    </w:p>
    <w:p w14:paraId="5C0B6EF3" w14:textId="77777777" w:rsidR="00000000" w:rsidRDefault="00B90FE9">
      <w:pPr>
        <w:pStyle w:val="af1"/>
        <w:rPr>
          <w:rtl/>
        </w:rPr>
      </w:pPr>
      <w:r>
        <w:rPr>
          <w:rtl/>
        </w:rPr>
        <w:t>היו"ר ראוב</w:t>
      </w:r>
      <w:r>
        <w:rPr>
          <w:rtl/>
        </w:rPr>
        <w:t>ן ריבלין:</w:t>
      </w:r>
    </w:p>
    <w:p w14:paraId="3DAC43A2" w14:textId="77777777" w:rsidR="00000000" w:rsidRDefault="00B90FE9">
      <w:pPr>
        <w:pStyle w:val="a0"/>
        <w:rPr>
          <w:rtl/>
        </w:rPr>
      </w:pPr>
    </w:p>
    <w:p w14:paraId="14AB7226" w14:textId="77777777" w:rsidR="00000000" w:rsidRDefault="00B90FE9">
      <w:pPr>
        <w:pStyle w:val="a0"/>
        <w:rPr>
          <w:rFonts w:hint="cs"/>
          <w:rtl/>
        </w:rPr>
      </w:pPr>
      <w:r>
        <w:rPr>
          <w:rFonts w:hint="cs"/>
          <w:rtl/>
        </w:rPr>
        <w:t xml:space="preserve">תודה לשר גדעון עזרא. כבוד השר לשעבר, חבר הכנסת מתן וילנאי, ישיב על התנגדות הממשלה. בתוך שלוש דקות מקסימום אנחנו ניגשים להצבעה.  </w:t>
      </w:r>
    </w:p>
    <w:p w14:paraId="1046DC8C" w14:textId="77777777" w:rsidR="00000000" w:rsidRDefault="00B90FE9">
      <w:pPr>
        <w:pStyle w:val="a0"/>
        <w:rPr>
          <w:rFonts w:hint="cs"/>
          <w:rtl/>
        </w:rPr>
      </w:pPr>
    </w:p>
    <w:p w14:paraId="098797F1" w14:textId="77777777" w:rsidR="00000000" w:rsidRDefault="00B90FE9">
      <w:pPr>
        <w:pStyle w:val="a"/>
        <w:rPr>
          <w:rtl/>
        </w:rPr>
      </w:pPr>
      <w:bookmarkStart w:id="124" w:name="FS000001067T14_01_2004_12_19_24"/>
      <w:bookmarkStart w:id="125" w:name="_Toc75077142"/>
      <w:bookmarkEnd w:id="124"/>
      <w:r>
        <w:rPr>
          <w:rFonts w:hint="eastAsia"/>
          <w:rtl/>
        </w:rPr>
        <w:t>מתן</w:t>
      </w:r>
      <w:r>
        <w:rPr>
          <w:rtl/>
        </w:rPr>
        <w:t xml:space="preserve"> וילנאי (העבודה-מימד):</w:t>
      </w:r>
      <w:bookmarkEnd w:id="125"/>
    </w:p>
    <w:p w14:paraId="31DCAB0E" w14:textId="77777777" w:rsidR="00000000" w:rsidRDefault="00B90FE9">
      <w:pPr>
        <w:pStyle w:val="a0"/>
        <w:rPr>
          <w:rFonts w:hint="cs"/>
          <w:rtl/>
        </w:rPr>
      </w:pPr>
    </w:p>
    <w:p w14:paraId="799AFBE5" w14:textId="77777777" w:rsidR="00000000" w:rsidRDefault="00B90FE9">
      <w:pPr>
        <w:pStyle w:val="a0"/>
        <w:rPr>
          <w:rFonts w:hint="cs"/>
          <w:rtl/>
        </w:rPr>
      </w:pPr>
      <w:r>
        <w:rPr>
          <w:rFonts w:hint="cs"/>
          <w:rtl/>
        </w:rPr>
        <w:t>אדוני היושב-ראש, חברי השר גדעון עזרא, חברי הכנסת, אין אזכור אומלל יותר מאשר לאזכר כאן את</w:t>
      </w:r>
      <w:r>
        <w:rPr>
          <w:rFonts w:hint="cs"/>
          <w:rtl/>
        </w:rPr>
        <w:t xml:space="preserve"> המועצה לביטחון לאומי, אשר המלצותיה, ניירותיה, בדרך כלל לא נקראים, בדרך כלל לא פועלים לפיהם. </w:t>
      </w:r>
    </w:p>
    <w:p w14:paraId="49BE68CB" w14:textId="77777777" w:rsidR="00000000" w:rsidRDefault="00B90FE9">
      <w:pPr>
        <w:pStyle w:val="a0"/>
        <w:rPr>
          <w:rFonts w:hint="cs"/>
          <w:rtl/>
        </w:rPr>
      </w:pPr>
    </w:p>
    <w:p w14:paraId="28C6FD1A" w14:textId="77777777" w:rsidR="00000000" w:rsidRDefault="00B90FE9">
      <w:pPr>
        <w:pStyle w:val="a0"/>
        <w:rPr>
          <w:rFonts w:hint="cs"/>
          <w:rtl/>
        </w:rPr>
      </w:pPr>
      <w:r>
        <w:rPr>
          <w:rFonts w:hint="cs"/>
          <w:rtl/>
        </w:rPr>
        <w:t>הנושאים שעלו אתמול, ממה שזיהיתי מהעיתונות, זה חוק שהעברנו עם חבר הכנסת ביילין לפני שלוש שנים על אזרחים ערביי ישראל במועצות ציבוריות. כשסוף כל סוף מישהו נותן הנחי</w:t>
      </w:r>
      <w:r>
        <w:rPr>
          <w:rFonts w:hint="cs"/>
          <w:rtl/>
        </w:rPr>
        <w:t xml:space="preserve">ה לקיים את החוק הזה, זה רק מוכיח עד כמה הדברים לא רציניים, והממשלה לא מצליחה באמת למלא את חובתה ולעשות את תפקידה בכל מה שכרוך בתחום החברתי, גם כתוצאה מהמצב הכלכלי הקשה, ולממשלת ישראל יש חלק מרכזי במצב הקשה הזה. </w:t>
      </w:r>
    </w:p>
    <w:p w14:paraId="74E8A19D" w14:textId="77777777" w:rsidR="00000000" w:rsidRDefault="00B90FE9">
      <w:pPr>
        <w:pStyle w:val="a0"/>
        <w:rPr>
          <w:rFonts w:hint="cs"/>
          <w:rtl/>
        </w:rPr>
      </w:pPr>
    </w:p>
    <w:p w14:paraId="1B8CF5B4" w14:textId="77777777" w:rsidR="00000000" w:rsidRDefault="00B90FE9">
      <w:pPr>
        <w:pStyle w:val="a0"/>
        <w:rPr>
          <w:rFonts w:hint="cs"/>
          <w:rtl/>
        </w:rPr>
      </w:pPr>
      <w:r>
        <w:rPr>
          <w:rFonts w:hint="cs"/>
          <w:rtl/>
        </w:rPr>
        <w:t>לכן, בואו לא ניבהל מכך שמישהו, חס וחלילה, י</w:t>
      </w:r>
      <w:r>
        <w:rPr>
          <w:rFonts w:hint="cs"/>
          <w:rtl/>
        </w:rPr>
        <w:t xml:space="preserve">עשה עבודה ארוכת טווח, חס וחלילה יעשה מדיניות שלמה, חס וחלילה יחשוף את הנתונים ויציג אותם בפני הציבור. זה יכול להיות רק לטובתה של החברה, ורק לטובתה של ממשלת ישראל. תודה רבה לכם. </w:t>
      </w:r>
    </w:p>
    <w:p w14:paraId="09BAC300" w14:textId="77777777" w:rsidR="00000000" w:rsidRDefault="00B90FE9">
      <w:pPr>
        <w:pStyle w:val="a0"/>
        <w:rPr>
          <w:rFonts w:hint="cs"/>
          <w:rtl/>
        </w:rPr>
      </w:pPr>
    </w:p>
    <w:p w14:paraId="5CD78AD9" w14:textId="77777777" w:rsidR="00000000" w:rsidRDefault="00B90FE9">
      <w:pPr>
        <w:pStyle w:val="af1"/>
        <w:rPr>
          <w:rtl/>
        </w:rPr>
      </w:pPr>
      <w:r>
        <w:rPr>
          <w:rtl/>
        </w:rPr>
        <w:t>היו"ר ראובן ריבלין:</w:t>
      </w:r>
    </w:p>
    <w:p w14:paraId="53F69B58" w14:textId="77777777" w:rsidR="00000000" w:rsidRDefault="00B90FE9">
      <w:pPr>
        <w:pStyle w:val="a0"/>
        <w:rPr>
          <w:rtl/>
        </w:rPr>
      </w:pPr>
    </w:p>
    <w:p w14:paraId="36B26A1E" w14:textId="77777777" w:rsidR="00000000" w:rsidRDefault="00B90FE9">
      <w:pPr>
        <w:pStyle w:val="a0"/>
        <w:rPr>
          <w:rFonts w:hint="cs"/>
          <w:rtl/>
        </w:rPr>
      </w:pPr>
      <w:r>
        <w:rPr>
          <w:rFonts w:hint="cs"/>
          <w:rtl/>
        </w:rPr>
        <w:t xml:space="preserve">תודה. </w:t>
      </w:r>
    </w:p>
    <w:p w14:paraId="759DD0FE" w14:textId="77777777" w:rsidR="00000000" w:rsidRDefault="00B90FE9">
      <w:pPr>
        <w:pStyle w:val="a0"/>
        <w:rPr>
          <w:rFonts w:hint="cs"/>
          <w:rtl/>
        </w:rPr>
      </w:pPr>
    </w:p>
    <w:p w14:paraId="4267A725" w14:textId="77777777" w:rsidR="00000000" w:rsidRDefault="00B90FE9">
      <w:pPr>
        <w:pStyle w:val="a0"/>
        <w:rPr>
          <w:rFonts w:hint="cs"/>
          <w:rtl/>
        </w:rPr>
      </w:pPr>
      <w:r>
        <w:rPr>
          <w:rFonts w:hint="cs"/>
          <w:rtl/>
        </w:rPr>
        <w:t>רבותי חברי הכנסת, אנחנו עוברים להצבעה על הצעת חו</w:t>
      </w:r>
      <w:r>
        <w:rPr>
          <w:rFonts w:hint="cs"/>
          <w:rtl/>
        </w:rPr>
        <w:t xml:space="preserve">ק המועצה לביטחון חברתי וכלכלי, התשס"ג-2003, של חבר הכנסת מתן וילנאי. נא להצביע - מי בעד? מי נגד? </w:t>
      </w:r>
    </w:p>
    <w:p w14:paraId="1D840E7C" w14:textId="77777777" w:rsidR="00000000" w:rsidRDefault="00B90FE9">
      <w:pPr>
        <w:pStyle w:val="a0"/>
        <w:rPr>
          <w:rFonts w:hint="cs"/>
          <w:rtl/>
        </w:rPr>
      </w:pPr>
    </w:p>
    <w:p w14:paraId="6E2C6EEE" w14:textId="77777777" w:rsidR="00000000" w:rsidRDefault="00B90FE9">
      <w:pPr>
        <w:pStyle w:val="a0"/>
        <w:jc w:val="center"/>
        <w:rPr>
          <w:rFonts w:hint="cs"/>
          <w:b/>
          <w:bCs/>
          <w:rtl/>
        </w:rPr>
      </w:pPr>
      <w:r>
        <w:rPr>
          <w:rFonts w:hint="cs"/>
          <w:b/>
          <w:bCs/>
          <w:rtl/>
        </w:rPr>
        <w:t>הצבעה מס' 2</w:t>
      </w:r>
    </w:p>
    <w:p w14:paraId="39A89008" w14:textId="77777777" w:rsidR="00000000" w:rsidRDefault="00B90FE9">
      <w:pPr>
        <w:pStyle w:val="a0"/>
        <w:rPr>
          <w:rFonts w:hint="cs"/>
          <w:rtl/>
        </w:rPr>
      </w:pPr>
    </w:p>
    <w:p w14:paraId="12AA4838" w14:textId="77777777" w:rsidR="00000000" w:rsidRDefault="00B90FE9">
      <w:pPr>
        <w:pStyle w:val="a0"/>
        <w:jc w:val="center"/>
        <w:rPr>
          <w:rFonts w:hint="cs"/>
          <w:rtl/>
        </w:rPr>
      </w:pPr>
      <w:r>
        <w:rPr>
          <w:rFonts w:hint="cs"/>
          <w:rtl/>
        </w:rPr>
        <w:t>בעד ההצעה להעביר את הצעת החוק לדיון מוקדם בוועדה</w:t>
      </w:r>
      <w:r>
        <w:rPr>
          <w:rtl/>
        </w:rPr>
        <w:t>–</w:t>
      </w:r>
      <w:r>
        <w:rPr>
          <w:rFonts w:hint="cs"/>
          <w:rtl/>
        </w:rPr>
        <w:t xml:space="preserve"> 30</w:t>
      </w:r>
    </w:p>
    <w:p w14:paraId="29A1407F" w14:textId="77777777" w:rsidR="00000000" w:rsidRDefault="00B90FE9">
      <w:pPr>
        <w:pStyle w:val="a0"/>
        <w:jc w:val="center"/>
        <w:rPr>
          <w:rFonts w:hint="cs"/>
          <w:rtl/>
        </w:rPr>
      </w:pPr>
      <w:r>
        <w:rPr>
          <w:rFonts w:hint="cs"/>
          <w:rtl/>
        </w:rPr>
        <w:t xml:space="preserve">בעד ההצעה להסיר מסדר-היום את הצעת החוק </w:t>
      </w:r>
      <w:r>
        <w:rPr>
          <w:rtl/>
        </w:rPr>
        <w:t>–</w:t>
      </w:r>
      <w:r>
        <w:rPr>
          <w:rFonts w:hint="cs"/>
          <w:rtl/>
        </w:rPr>
        <w:t xml:space="preserve"> 38</w:t>
      </w:r>
    </w:p>
    <w:p w14:paraId="2A340BCC" w14:textId="77777777" w:rsidR="00000000" w:rsidRDefault="00B90FE9">
      <w:pPr>
        <w:pStyle w:val="a0"/>
        <w:jc w:val="center"/>
        <w:rPr>
          <w:rFonts w:hint="cs"/>
          <w:rtl/>
        </w:rPr>
      </w:pPr>
      <w:r>
        <w:rPr>
          <w:rFonts w:hint="cs"/>
          <w:rtl/>
        </w:rPr>
        <w:t>נמנעים - אין</w:t>
      </w:r>
    </w:p>
    <w:p w14:paraId="29B56BC6" w14:textId="77777777" w:rsidR="00000000" w:rsidRDefault="00B90FE9">
      <w:pPr>
        <w:pStyle w:val="a0"/>
        <w:jc w:val="center"/>
        <w:rPr>
          <w:rFonts w:hint="cs"/>
          <w:rtl/>
        </w:rPr>
      </w:pPr>
      <w:r>
        <w:rPr>
          <w:rFonts w:hint="cs"/>
          <w:rtl/>
        </w:rPr>
        <w:t xml:space="preserve">ההצעה להסיר מסדר-היום את הצעת חוק </w:t>
      </w:r>
      <w:r>
        <w:rPr>
          <w:rFonts w:hint="cs"/>
          <w:rtl/>
        </w:rPr>
        <w:t>המועצה לביטחון חברתי וכלכלי, התשס"ג-2003, נתקבלה.</w:t>
      </w:r>
    </w:p>
    <w:p w14:paraId="2FF45C87" w14:textId="77777777" w:rsidR="00000000" w:rsidRDefault="00B90FE9">
      <w:pPr>
        <w:pStyle w:val="a2"/>
        <w:rPr>
          <w:rFonts w:hint="cs"/>
          <w:rtl/>
        </w:rPr>
      </w:pPr>
    </w:p>
    <w:p w14:paraId="4C8E7977" w14:textId="77777777" w:rsidR="00000000" w:rsidRDefault="00B90FE9">
      <w:pPr>
        <w:pStyle w:val="af1"/>
        <w:rPr>
          <w:rtl/>
        </w:rPr>
      </w:pPr>
      <w:r>
        <w:rPr>
          <w:rtl/>
        </w:rPr>
        <w:t>היו"ר ראובן ריבלין:</w:t>
      </w:r>
    </w:p>
    <w:p w14:paraId="10D69C94" w14:textId="77777777" w:rsidR="00000000" w:rsidRDefault="00B90FE9">
      <w:pPr>
        <w:pStyle w:val="a0"/>
        <w:rPr>
          <w:rFonts w:hint="cs"/>
          <w:rtl/>
        </w:rPr>
      </w:pPr>
    </w:p>
    <w:p w14:paraId="1441A525" w14:textId="77777777" w:rsidR="00000000" w:rsidRDefault="00B90FE9">
      <w:pPr>
        <w:pStyle w:val="a0"/>
        <w:rPr>
          <w:rFonts w:hint="cs"/>
          <w:rtl/>
        </w:rPr>
      </w:pPr>
      <w:r>
        <w:rPr>
          <w:rFonts w:hint="cs"/>
          <w:rtl/>
        </w:rPr>
        <w:t xml:space="preserve">בעד - 30, נגד - 38, אין נמנעים. אני קובע שהצעת החוק של חבר הכנסת מתן וילנאי לא עברה. </w:t>
      </w:r>
      <w:bookmarkStart w:id="126" w:name="CS20752FI0020752T14_01_2004_12_22_01"/>
      <w:bookmarkStart w:id="127" w:name="CS20752FI0020752T14_01_2004_12_52_58"/>
      <w:bookmarkEnd w:id="126"/>
      <w:bookmarkEnd w:id="127"/>
    </w:p>
    <w:p w14:paraId="35694BF1" w14:textId="77777777" w:rsidR="00000000" w:rsidRDefault="00B90FE9">
      <w:pPr>
        <w:pStyle w:val="a0"/>
        <w:rPr>
          <w:rFonts w:hint="cs"/>
          <w:rtl/>
        </w:rPr>
      </w:pPr>
    </w:p>
    <w:p w14:paraId="23932BAD" w14:textId="77777777" w:rsidR="00000000" w:rsidRDefault="00B90FE9">
      <w:pPr>
        <w:pStyle w:val="a2"/>
        <w:rPr>
          <w:rFonts w:hint="cs"/>
          <w:rtl/>
        </w:rPr>
      </w:pPr>
      <w:bookmarkStart w:id="128" w:name="CS20752FI0020752T14_01_2004_15_27_16"/>
      <w:bookmarkEnd w:id="128"/>
    </w:p>
    <w:p w14:paraId="5FFF5E7E" w14:textId="77777777" w:rsidR="00000000" w:rsidRDefault="00B90FE9">
      <w:pPr>
        <w:pStyle w:val="a0"/>
        <w:rPr>
          <w:rFonts w:hint="cs"/>
          <w:rtl/>
        </w:rPr>
      </w:pPr>
    </w:p>
    <w:p w14:paraId="62D8EF06" w14:textId="77777777" w:rsidR="00000000" w:rsidRDefault="00B90FE9">
      <w:pPr>
        <w:pStyle w:val="a2"/>
        <w:rPr>
          <w:rFonts w:hint="cs"/>
          <w:rtl/>
        </w:rPr>
      </w:pPr>
      <w:bookmarkStart w:id="129" w:name="_Toc75077143"/>
      <w:r>
        <w:rPr>
          <w:rtl/>
        </w:rPr>
        <w:t xml:space="preserve">הצעת חוק הרשויות המקומיות (בחירות) (תיקון - </w:t>
      </w:r>
      <w:r>
        <w:rPr>
          <w:rFonts w:hint="cs"/>
          <w:rtl/>
        </w:rPr>
        <w:br/>
      </w:r>
      <w:r>
        <w:rPr>
          <w:rtl/>
        </w:rPr>
        <w:t>החלת ההוראות המיוחדות לבחירות בין חיילים על הבחירו</w:t>
      </w:r>
      <w:r>
        <w:rPr>
          <w:rtl/>
        </w:rPr>
        <w:t xml:space="preserve">ת </w:t>
      </w:r>
      <w:r>
        <w:rPr>
          <w:rFonts w:hint="cs"/>
          <w:rtl/>
        </w:rPr>
        <w:br/>
      </w:r>
      <w:r>
        <w:rPr>
          <w:rtl/>
        </w:rPr>
        <w:t>במועצות האזוריות), התשס"ד-2004</w:t>
      </w:r>
      <w:bookmarkEnd w:id="129"/>
    </w:p>
    <w:p w14:paraId="37569E8F" w14:textId="77777777" w:rsidR="00000000" w:rsidRDefault="00B90FE9">
      <w:pPr>
        <w:pStyle w:val="a0"/>
        <w:ind w:firstLine="0"/>
        <w:rPr>
          <w:rFonts w:hint="cs"/>
          <w:rtl/>
        </w:rPr>
      </w:pPr>
      <w:r>
        <w:rPr>
          <w:rtl/>
        </w:rPr>
        <w:t>[נספחות.]</w:t>
      </w:r>
    </w:p>
    <w:p w14:paraId="110DA493" w14:textId="77777777" w:rsidR="00000000" w:rsidRDefault="00B90FE9">
      <w:pPr>
        <w:pStyle w:val="-0"/>
        <w:rPr>
          <w:rFonts w:hint="cs"/>
          <w:rtl/>
        </w:rPr>
      </w:pPr>
      <w:r>
        <w:rPr>
          <w:rFonts w:hint="cs"/>
          <w:rtl/>
        </w:rPr>
        <w:t>(הצעת קבוצת חברי הכנסת)</w:t>
      </w:r>
    </w:p>
    <w:p w14:paraId="536F5FF6" w14:textId="77777777" w:rsidR="00000000" w:rsidRDefault="00B90FE9">
      <w:pPr>
        <w:pStyle w:val="a0"/>
        <w:rPr>
          <w:rFonts w:hint="cs"/>
          <w:rtl/>
        </w:rPr>
      </w:pPr>
    </w:p>
    <w:p w14:paraId="72C141EC" w14:textId="77777777" w:rsidR="00000000" w:rsidRDefault="00B90FE9">
      <w:pPr>
        <w:pStyle w:val="a0"/>
        <w:rPr>
          <w:rFonts w:hint="cs"/>
          <w:rtl/>
        </w:rPr>
      </w:pPr>
    </w:p>
    <w:p w14:paraId="7B0AE79A" w14:textId="77777777" w:rsidR="00000000" w:rsidRDefault="00B90FE9">
      <w:pPr>
        <w:pStyle w:val="af1"/>
        <w:rPr>
          <w:rtl/>
        </w:rPr>
      </w:pPr>
      <w:r>
        <w:rPr>
          <w:rtl/>
        </w:rPr>
        <w:t>היו"ר ראובן ריבלין:</w:t>
      </w:r>
    </w:p>
    <w:p w14:paraId="6C63FC4C" w14:textId="77777777" w:rsidR="00000000" w:rsidRDefault="00B90FE9">
      <w:pPr>
        <w:pStyle w:val="a0"/>
        <w:rPr>
          <w:rtl/>
        </w:rPr>
      </w:pPr>
    </w:p>
    <w:p w14:paraId="52D2EB77" w14:textId="77777777" w:rsidR="00000000" w:rsidRDefault="00B90FE9">
      <w:pPr>
        <w:pStyle w:val="a0"/>
        <w:rPr>
          <w:rFonts w:hint="cs"/>
          <w:rtl/>
        </w:rPr>
      </w:pPr>
      <w:r>
        <w:rPr>
          <w:rFonts w:hint="cs"/>
          <w:rtl/>
        </w:rPr>
        <w:t xml:space="preserve">אנחנו עוברים להצעת חוק הרשויות המקומיות (בחירות) (תיקון </w:t>
      </w:r>
      <w:r>
        <w:rPr>
          <w:rtl/>
        </w:rPr>
        <w:t>–</w:t>
      </w:r>
      <w:r>
        <w:rPr>
          <w:rFonts w:hint="cs"/>
          <w:rtl/>
        </w:rPr>
        <w:t xml:space="preserve"> החלת ההוראות המיוחדות לבחירות בין חיילים על הבחירות במועצות האזוריות) </w:t>
      </w:r>
      <w:r>
        <w:rPr>
          <w:rtl/>
        </w:rPr>
        <w:t>–</w:t>
      </w:r>
      <w:r>
        <w:rPr>
          <w:rFonts w:hint="cs"/>
          <w:rtl/>
        </w:rPr>
        <w:t xml:space="preserve"> הצעת חוק פ/1788, של חבר הכנסת אהוד </w:t>
      </w:r>
      <w:r>
        <w:rPr>
          <w:rFonts w:hint="cs"/>
          <w:rtl/>
        </w:rPr>
        <w:t>יתום. ההצעה שוחררה מחובת הנחה. כבוד שר הפנים, האם הממשלה מסכימה להצעת החוק?</w:t>
      </w:r>
    </w:p>
    <w:p w14:paraId="00A017D0" w14:textId="77777777" w:rsidR="00000000" w:rsidRDefault="00B90FE9">
      <w:pPr>
        <w:pStyle w:val="a0"/>
        <w:rPr>
          <w:rFonts w:hint="cs"/>
          <w:rtl/>
        </w:rPr>
      </w:pPr>
    </w:p>
    <w:p w14:paraId="18BE4967" w14:textId="77777777" w:rsidR="00000000" w:rsidRDefault="00B90FE9">
      <w:pPr>
        <w:pStyle w:val="af0"/>
        <w:rPr>
          <w:rtl/>
        </w:rPr>
      </w:pPr>
      <w:r>
        <w:rPr>
          <w:rFonts w:hint="eastAsia"/>
          <w:rtl/>
        </w:rPr>
        <w:t>שר</w:t>
      </w:r>
      <w:r>
        <w:rPr>
          <w:rtl/>
        </w:rPr>
        <w:t xml:space="preserve"> הפנים אברהם פורז:</w:t>
      </w:r>
    </w:p>
    <w:p w14:paraId="5712A8CB" w14:textId="77777777" w:rsidR="00000000" w:rsidRDefault="00B90FE9">
      <w:pPr>
        <w:pStyle w:val="a0"/>
        <w:rPr>
          <w:rFonts w:hint="cs"/>
          <w:rtl/>
        </w:rPr>
      </w:pPr>
    </w:p>
    <w:p w14:paraId="01E257D1" w14:textId="77777777" w:rsidR="00000000" w:rsidRDefault="00B90FE9">
      <w:pPr>
        <w:pStyle w:val="a0"/>
        <w:rPr>
          <w:rFonts w:hint="cs"/>
          <w:rtl/>
        </w:rPr>
      </w:pPr>
      <w:r>
        <w:rPr>
          <w:rFonts w:hint="cs"/>
          <w:rtl/>
        </w:rPr>
        <w:t xml:space="preserve">- - - </w:t>
      </w:r>
    </w:p>
    <w:p w14:paraId="634FA379" w14:textId="77777777" w:rsidR="00000000" w:rsidRDefault="00B90FE9">
      <w:pPr>
        <w:pStyle w:val="a0"/>
        <w:rPr>
          <w:rFonts w:hint="cs"/>
          <w:rtl/>
        </w:rPr>
      </w:pPr>
    </w:p>
    <w:p w14:paraId="013F3BCB" w14:textId="77777777" w:rsidR="00000000" w:rsidRDefault="00B90FE9">
      <w:pPr>
        <w:pStyle w:val="af1"/>
        <w:rPr>
          <w:rtl/>
        </w:rPr>
      </w:pPr>
      <w:r>
        <w:rPr>
          <w:rtl/>
        </w:rPr>
        <w:t>היו"ר ראובן ריבלין:</w:t>
      </w:r>
    </w:p>
    <w:p w14:paraId="71E59543" w14:textId="77777777" w:rsidR="00000000" w:rsidRDefault="00B90FE9">
      <w:pPr>
        <w:pStyle w:val="a0"/>
        <w:rPr>
          <w:rtl/>
        </w:rPr>
      </w:pPr>
    </w:p>
    <w:p w14:paraId="0F9C263A" w14:textId="77777777" w:rsidR="00000000" w:rsidRDefault="00B90FE9">
      <w:pPr>
        <w:pStyle w:val="a0"/>
        <w:rPr>
          <w:rFonts w:hint="cs"/>
          <w:rtl/>
        </w:rPr>
      </w:pPr>
      <w:r>
        <w:rPr>
          <w:rFonts w:hint="cs"/>
          <w:rtl/>
        </w:rPr>
        <w:t xml:space="preserve">כי אחרת לא הייתי נותן לו לעלות. </w:t>
      </w:r>
    </w:p>
    <w:p w14:paraId="747339E3" w14:textId="77777777" w:rsidR="00000000" w:rsidRDefault="00B90FE9">
      <w:pPr>
        <w:pStyle w:val="a0"/>
        <w:rPr>
          <w:rFonts w:hint="cs"/>
          <w:rtl/>
        </w:rPr>
      </w:pPr>
    </w:p>
    <w:p w14:paraId="0380A9DC" w14:textId="77777777" w:rsidR="00000000" w:rsidRDefault="00B90FE9">
      <w:pPr>
        <w:pStyle w:val="a"/>
        <w:rPr>
          <w:rtl/>
        </w:rPr>
      </w:pPr>
      <w:bookmarkStart w:id="130" w:name="FS000001032T14_01_2004_12_22_09"/>
      <w:bookmarkStart w:id="131" w:name="_Toc75077144"/>
      <w:bookmarkEnd w:id="130"/>
      <w:r>
        <w:rPr>
          <w:rFonts w:hint="eastAsia"/>
          <w:rtl/>
        </w:rPr>
        <w:t>אהוד</w:t>
      </w:r>
      <w:r>
        <w:rPr>
          <w:rtl/>
        </w:rPr>
        <w:t xml:space="preserve"> יתום (הליכוד):</w:t>
      </w:r>
      <w:bookmarkEnd w:id="131"/>
    </w:p>
    <w:p w14:paraId="7A012214" w14:textId="77777777" w:rsidR="00000000" w:rsidRDefault="00B90FE9">
      <w:pPr>
        <w:pStyle w:val="a0"/>
        <w:rPr>
          <w:rFonts w:hint="cs"/>
          <w:rtl/>
        </w:rPr>
      </w:pPr>
    </w:p>
    <w:p w14:paraId="18854C35" w14:textId="77777777" w:rsidR="00000000" w:rsidRDefault="00B90FE9">
      <w:pPr>
        <w:pStyle w:val="a0"/>
        <w:rPr>
          <w:rFonts w:hint="cs"/>
          <w:rtl/>
        </w:rPr>
      </w:pPr>
      <w:r>
        <w:rPr>
          <w:rFonts w:hint="cs"/>
          <w:rtl/>
        </w:rPr>
        <w:t>אדוני היושב-ראש, כבוד חברי השרים, חברי הכנסת, אני רוצה להתחיל קודם בשני ג</w:t>
      </w:r>
      <w:r>
        <w:rPr>
          <w:rFonts w:hint="cs"/>
          <w:rtl/>
        </w:rPr>
        <w:t xml:space="preserve">ילויים נאותים: האחד - אני תושב המועצה האזורית עמק-חפר, ובהקשר זה אני גם אבא של חייל; השני - בג"ץ דן בסוגיה הזאת לפני כיומיים, דחה את העתירה, ואני ארחיב את הדיבור בהמשך. </w:t>
      </w:r>
    </w:p>
    <w:p w14:paraId="4CC9594E" w14:textId="77777777" w:rsidR="00000000" w:rsidRDefault="00B90FE9">
      <w:pPr>
        <w:pStyle w:val="a0"/>
        <w:rPr>
          <w:rFonts w:hint="cs"/>
          <w:rtl/>
        </w:rPr>
      </w:pPr>
    </w:p>
    <w:p w14:paraId="6373ED2F" w14:textId="77777777" w:rsidR="00000000" w:rsidRDefault="00B90FE9">
      <w:pPr>
        <w:pStyle w:val="a0"/>
        <w:rPr>
          <w:rFonts w:hint="cs"/>
          <w:rtl/>
        </w:rPr>
      </w:pPr>
      <w:r>
        <w:rPr>
          <w:rFonts w:hint="cs"/>
          <w:rtl/>
        </w:rPr>
        <w:t>אני מבקש להתחיל ולהודות ליושב-ראש הכנסת, ליושב-ראש הקואליציה וליושב-ראש ועדת הכנסת, ש</w:t>
      </w:r>
      <w:r>
        <w:rPr>
          <w:rFonts w:hint="cs"/>
          <w:rtl/>
        </w:rPr>
        <w:t xml:space="preserve">נתנו לי את האפשרות, יחד עם חברי, ועוד מעט אני אזכיר את שמותיהם, לקבל פטור מחובת הנחה לחוק דמוקרטי חשוב זה. אני מבקש להודות לחברי, חברי הכנסת דני יתום, עמרי שרון, חמי דורון, אבשלום וילן ויורי שטרן שהצטרפו להצעת חוק זו. אני מבקש להודות לחבר הכנסת אילן שלגי, </w:t>
      </w:r>
      <w:r>
        <w:rPr>
          <w:rFonts w:hint="cs"/>
          <w:rtl/>
        </w:rPr>
        <w:t xml:space="preserve">שהעלה היום שאילתא בעל-פה בהקשר זה וקיבל את תשובת סגן שר הביטחון. </w:t>
      </w:r>
    </w:p>
    <w:p w14:paraId="715F1AD5" w14:textId="77777777" w:rsidR="00000000" w:rsidRDefault="00B90FE9">
      <w:pPr>
        <w:pStyle w:val="a0"/>
        <w:rPr>
          <w:rFonts w:hint="cs"/>
          <w:rtl/>
        </w:rPr>
      </w:pPr>
    </w:p>
    <w:p w14:paraId="689559C2" w14:textId="77777777" w:rsidR="00000000" w:rsidRDefault="00B90FE9">
      <w:pPr>
        <w:pStyle w:val="a0"/>
        <w:rPr>
          <w:rFonts w:hint="cs"/>
          <w:rtl/>
        </w:rPr>
      </w:pPr>
      <w:r>
        <w:rPr>
          <w:rFonts w:hint="cs"/>
          <w:rtl/>
        </w:rPr>
        <w:t xml:space="preserve">חברי חברי הכנסת, החיילים שלנו במועצות האזוריות, בין 5% ל-10% מבעלי זכות בחירה </w:t>
      </w:r>
      <w:r>
        <w:rPr>
          <w:rtl/>
        </w:rPr>
        <w:t>–</w:t>
      </w:r>
      <w:r>
        <w:rPr>
          <w:rFonts w:hint="cs"/>
          <w:rtl/>
        </w:rPr>
        <w:t xml:space="preserve"> בעלי זכות בחירה הם 250,000 - רובם משרתים בתפקידים קרביים ומבצעיים, מסתבר שהם בנים חורגים למדינת ישראל. הדבר נ</w:t>
      </w:r>
      <w:r>
        <w:rPr>
          <w:rFonts w:hint="cs"/>
          <w:rtl/>
        </w:rPr>
        <w:t xml:space="preserve">כון לפחות בכל מה שקשור לבנינו ובנותינו, חיילי צה"ל ואנשי מערכת הביטחון, שוטרים, אנשי שירות בתי-הסוהר, שעד כה בחרנו להתעלם מהם. אני אומר התעלמנו, ומתכוון לחוק הקיים. התעלמנו מבחינת משרד הפנים והתעלמנו מבחינת משרד הביטחון. </w:t>
      </w:r>
    </w:p>
    <w:p w14:paraId="44A15565" w14:textId="77777777" w:rsidR="00000000" w:rsidRDefault="00B90FE9">
      <w:pPr>
        <w:pStyle w:val="a0"/>
        <w:rPr>
          <w:rFonts w:hint="cs"/>
          <w:rtl/>
        </w:rPr>
      </w:pPr>
    </w:p>
    <w:p w14:paraId="7C55EF6F" w14:textId="77777777" w:rsidR="00000000" w:rsidRDefault="00B90FE9">
      <w:pPr>
        <w:pStyle w:val="a0"/>
        <w:rPr>
          <w:rFonts w:hint="cs"/>
          <w:rtl/>
        </w:rPr>
      </w:pPr>
      <w:r>
        <w:rPr>
          <w:rFonts w:hint="cs"/>
          <w:rtl/>
        </w:rPr>
        <w:t>מסתבר שחוק המועצות האזוריות, שהוא</w:t>
      </w:r>
      <w:r>
        <w:rPr>
          <w:rFonts w:hint="cs"/>
          <w:rtl/>
        </w:rPr>
        <w:t xml:space="preserve"> חוק דל כשלעצמו, איננו קובע בתוכו נוהלי הצבעת חיילים. לעומת זאת, חייל או חיילת החיים בעיר או במועצה מקומית נהנים מהזכות להשפיע על הנעשה בעירם, משום שחוק הרשויות המקומיות קובע נהלים כאלה. כנ"ל גם לגבי הבחירות לכנסת. </w:t>
      </w:r>
    </w:p>
    <w:p w14:paraId="07CF7D2C" w14:textId="77777777" w:rsidR="00000000" w:rsidRDefault="00B90FE9">
      <w:pPr>
        <w:pStyle w:val="a0"/>
        <w:rPr>
          <w:rFonts w:hint="cs"/>
          <w:rtl/>
        </w:rPr>
      </w:pPr>
    </w:p>
    <w:p w14:paraId="3E01C099" w14:textId="77777777" w:rsidR="00000000" w:rsidRDefault="00B90FE9">
      <w:pPr>
        <w:pStyle w:val="a0"/>
        <w:rPr>
          <w:rFonts w:hint="cs"/>
          <w:rtl/>
        </w:rPr>
      </w:pPr>
      <w:r>
        <w:rPr>
          <w:rFonts w:hint="cs"/>
          <w:rtl/>
        </w:rPr>
        <w:t>קשה לי להאמין, אדוני היושב-ראש, כי במדי</w:t>
      </w:r>
      <w:r>
        <w:rPr>
          <w:rFonts w:hint="cs"/>
          <w:rtl/>
        </w:rPr>
        <w:t xml:space="preserve">נת ישראל אנו מעדיפים אינטרסים של לוח זמנים דחוק, אינטרסים כספיים ואחרים על פני זכותם של אזרחים להשפיע וליטול חלק בניהול מקום  מושבם. </w:t>
      </w:r>
    </w:p>
    <w:p w14:paraId="64468F96" w14:textId="77777777" w:rsidR="00000000" w:rsidRDefault="00B90FE9">
      <w:pPr>
        <w:pStyle w:val="a0"/>
        <w:rPr>
          <w:rFonts w:hint="cs"/>
          <w:rtl/>
        </w:rPr>
      </w:pPr>
    </w:p>
    <w:p w14:paraId="01FF5DD0" w14:textId="77777777" w:rsidR="00000000" w:rsidRDefault="00B90FE9">
      <w:pPr>
        <w:pStyle w:val="a0"/>
        <w:rPr>
          <w:rFonts w:hint="cs"/>
          <w:rtl/>
        </w:rPr>
      </w:pPr>
      <w:r>
        <w:rPr>
          <w:rFonts w:hint="cs"/>
          <w:rtl/>
        </w:rPr>
        <w:t>אדוני, אנו מוסיפים חטא על פשע כאשר אנו מונעים זכות זו מהאזרחים בתקופה זו של חייהם, בתקופה כל כך קשה, כאשר הם מקדישים את ע</w:t>
      </w:r>
      <w:r>
        <w:rPr>
          <w:rFonts w:hint="cs"/>
          <w:rtl/>
        </w:rPr>
        <w:t xml:space="preserve">צמם לביטחון המדינה ולביטחון מדינת ישראל - ואנו מונעים מהם את הזכות הזאת. מה עלינו להשיב להם? אנו מונעים מהם את זכות הבחירה. </w:t>
      </w:r>
    </w:p>
    <w:p w14:paraId="3CBEB2C1" w14:textId="77777777" w:rsidR="00000000" w:rsidRDefault="00B90FE9">
      <w:pPr>
        <w:pStyle w:val="a0"/>
        <w:rPr>
          <w:rFonts w:hint="cs"/>
          <w:rtl/>
        </w:rPr>
      </w:pPr>
    </w:p>
    <w:p w14:paraId="7ADC66CF" w14:textId="77777777" w:rsidR="00000000" w:rsidRDefault="00B90FE9">
      <w:pPr>
        <w:pStyle w:val="a0"/>
        <w:rPr>
          <w:rFonts w:hint="cs"/>
          <w:rtl/>
        </w:rPr>
      </w:pPr>
      <w:r>
        <w:rPr>
          <w:rFonts w:hint="cs"/>
          <w:rtl/>
        </w:rPr>
        <w:t>כפי הנראה, יאמר משרד הפנים ויאמר משרד הביטחון, הם אינם מסוגלים להיערך לבחירות בזמן הקצר. אני חולק על קביעה זו. איך אמר היום אחד הח</w:t>
      </w:r>
      <w:r>
        <w:rPr>
          <w:rFonts w:hint="cs"/>
          <w:rtl/>
        </w:rPr>
        <w:t xml:space="preserve">ברים בוועדת הכנסת, חבר הכנסת דני יתום? התיקים מוכנים. צה"ל בנוי לעשות את הדברים האלה במהרה. מוציאים את התיק, ואדם בדרגת אלוף-משנה שממונה על חוק הבחירות בצה"ל יכול להוביל את "המערכה" הזאת באופן קצר ומהיר. </w:t>
      </w:r>
    </w:p>
    <w:p w14:paraId="74611C17" w14:textId="77777777" w:rsidR="00000000" w:rsidRDefault="00B90FE9">
      <w:pPr>
        <w:pStyle w:val="a0"/>
        <w:rPr>
          <w:rFonts w:hint="cs"/>
          <w:rtl/>
        </w:rPr>
      </w:pPr>
    </w:p>
    <w:p w14:paraId="4C7F992A" w14:textId="77777777" w:rsidR="00000000" w:rsidRDefault="00B90FE9">
      <w:pPr>
        <w:pStyle w:val="a0"/>
        <w:rPr>
          <w:rFonts w:hint="cs"/>
          <w:rtl/>
        </w:rPr>
      </w:pPr>
      <w:r>
        <w:rPr>
          <w:rFonts w:hint="cs"/>
          <w:rtl/>
        </w:rPr>
        <w:t>על-פי אומדני, מדובר בכ-20,000 חיילים. משרד הפנים א</w:t>
      </w:r>
      <w:r>
        <w:rPr>
          <w:rFonts w:hint="cs"/>
          <w:rtl/>
        </w:rPr>
        <w:t xml:space="preserve">ומר - 12,000 חיילים. גם אם נקבל את אומדנו של משרד הפנים בעניין הזה, על אחת כמה וכמה צה"ל ומשרד הפנים יכולים, מסוגלים, אם הם רוצים, להגיע למצב שבו לא נמנע את הזכות האלמנטרית להשפיע. </w:t>
      </w:r>
    </w:p>
    <w:p w14:paraId="5623AF02" w14:textId="77777777" w:rsidR="00000000" w:rsidRDefault="00B90FE9">
      <w:pPr>
        <w:pStyle w:val="a0"/>
        <w:rPr>
          <w:rFonts w:hint="cs"/>
          <w:rtl/>
        </w:rPr>
      </w:pPr>
    </w:p>
    <w:p w14:paraId="31FDB5E5" w14:textId="77777777" w:rsidR="00000000" w:rsidRDefault="00B90FE9">
      <w:pPr>
        <w:pStyle w:val="a0"/>
        <w:rPr>
          <w:rFonts w:hint="cs"/>
          <w:rtl/>
        </w:rPr>
      </w:pPr>
      <w:r>
        <w:rPr>
          <w:rFonts w:hint="cs"/>
          <w:rtl/>
        </w:rPr>
        <w:t>שלשום, כפי שאמרתי לכם בגילוי הנאות, דן בג"ץ בעתירה של אזרח המתמודד על ראש</w:t>
      </w:r>
      <w:r>
        <w:rPr>
          <w:rFonts w:hint="cs"/>
          <w:rtl/>
        </w:rPr>
        <w:t xml:space="preserve">ות המועצה האזורית בקעת-הירדן, וכן חייל שלא הגיע לדיון, כי הוא שירת בשירות מבצעי באותה עת, כנגד המפקח על הבחירות בסוגיה. אני רוצה לומר, שלמעשה בג"ץ דחה את העתירה, אך קבע עם זאת כי העתירה מעוררת בעיה חשובה, שמן הראוי להסדירה, בין אם מספר הבוחרים הוא רב ובין </w:t>
      </w:r>
      <w:r>
        <w:rPr>
          <w:rFonts w:hint="cs"/>
          <w:rtl/>
        </w:rPr>
        <w:t>אם הוא מועט. השופטים הוסיפו בפסק-דינם, כי לאור חשיבותה של הזכות לבחור ולהיבחר, יש לעשות מאמץ שכל מי שרוצה להצביע יוכל לעשות זאת. העתירה נדחתה, אבל כאן בדיוק בא בית-המחוקקים לפתור בעיות אחרות, שבג"ץ לא נתן להן סעד כזה או אחר מפאת לוח הזמנים הקצר, ורק מפאת ל</w:t>
      </w:r>
      <w:r>
        <w:rPr>
          <w:rFonts w:hint="cs"/>
          <w:rtl/>
        </w:rPr>
        <w:t xml:space="preserve">וח הזמנים הקצר. </w:t>
      </w:r>
    </w:p>
    <w:p w14:paraId="6D37E7AF" w14:textId="77777777" w:rsidR="00000000" w:rsidRDefault="00B90FE9">
      <w:pPr>
        <w:pStyle w:val="a0"/>
        <w:rPr>
          <w:rFonts w:hint="cs"/>
          <w:rtl/>
        </w:rPr>
      </w:pPr>
    </w:p>
    <w:p w14:paraId="14C00815" w14:textId="77777777" w:rsidR="00000000" w:rsidRDefault="00B90FE9">
      <w:pPr>
        <w:pStyle w:val="a0"/>
        <w:rPr>
          <w:rFonts w:hint="cs"/>
          <w:rtl/>
        </w:rPr>
      </w:pPr>
      <w:r>
        <w:rPr>
          <w:rFonts w:hint="cs"/>
          <w:rtl/>
        </w:rPr>
        <w:t>יצוין כי הצעת החוק מאפשרת לנוגעים בדבר למצוא את הדרכים הנאותות להתמודד עם המשימה, ואף הועלו בפני משרד הפנים כמה אפשרויות להסדיר את הנושא, ולו באופן זמני וחד-פעמי, והכול כדי שחיילי צה"ל, שלחלקם זו הפעם הראשונה ליטול חלק בהליך דמוקרטי חשוב,</w:t>
      </w:r>
      <w:r>
        <w:rPr>
          <w:rFonts w:hint="cs"/>
          <w:rtl/>
        </w:rPr>
        <w:t xml:space="preserve"> יוכלו לממש את זכותם. </w:t>
      </w:r>
    </w:p>
    <w:p w14:paraId="2602C980" w14:textId="77777777" w:rsidR="00000000" w:rsidRDefault="00B90FE9">
      <w:pPr>
        <w:pStyle w:val="a0"/>
        <w:rPr>
          <w:rtl/>
        </w:rPr>
      </w:pPr>
    </w:p>
    <w:p w14:paraId="53F8EBFF" w14:textId="77777777" w:rsidR="00000000" w:rsidRDefault="00B90FE9">
      <w:pPr>
        <w:pStyle w:val="a0"/>
        <w:rPr>
          <w:rFonts w:hint="cs"/>
          <w:rtl/>
        </w:rPr>
      </w:pPr>
      <w:r>
        <w:rPr>
          <w:rFonts w:hint="cs"/>
          <w:rtl/>
        </w:rPr>
        <w:t xml:space="preserve">אינני חושב שאי-אפשר לעמוד בהצבתן של 25 קלפיות לפני ואחרי סוף שבוע, כפי שעלה הנושא בבג"ץ כברירת מחדל, אבל אני קובע עם זאת, שלפי עניות דעתי, יכול צה"ל ויכולים מערכת הביטחון ומשרד הפנים להיערך. </w:t>
      </w:r>
    </w:p>
    <w:p w14:paraId="0F826DD5" w14:textId="77777777" w:rsidR="00000000" w:rsidRDefault="00B90FE9">
      <w:pPr>
        <w:pStyle w:val="a0"/>
        <w:rPr>
          <w:rFonts w:hint="cs"/>
          <w:rtl/>
        </w:rPr>
      </w:pPr>
    </w:p>
    <w:p w14:paraId="19BC2FD7" w14:textId="77777777" w:rsidR="00000000" w:rsidRDefault="00B90FE9">
      <w:pPr>
        <w:pStyle w:val="a0"/>
        <w:rPr>
          <w:rFonts w:hint="cs"/>
          <w:rtl/>
        </w:rPr>
      </w:pPr>
      <w:r>
        <w:rPr>
          <w:rFonts w:hint="cs"/>
          <w:rtl/>
        </w:rPr>
        <w:t>הצעת החוק כשלעצמה מתייחסת להתניה הקיימת</w:t>
      </w:r>
      <w:r>
        <w:rPr>
          <w:rFonts w:hint="cs"/>
          <w:rtl/>
        </w:rPr>
        <w:t xml:space="preserve"> בסעיף 1 לחוק הרשויות המקומיות, התשכ"ה-1965, והפוטרת את המועצות האזוריות מהנחיות החוק. הצעת החוק שלפנינו קובעת שהתניה זו איננה תקפה בפרק שדן בבחירות בין חיילים, פרק ח' בחוק. לפיכך קובעת הצעת החוק, שנוהלי הצבעת חיילים בבחירות למועצות האזוריות יהיו זהים לנהל</w:t>
      </w:r>
      <w:r>
        <w:rPr>
          <w:rFonts w:hint="cs"/>
          <w:rtl/>
        </w:rPr>
        <w:t xml:space="preserve">ים הקיימים בבחירות לרשויות המקומיות ולכנסת. </w:t>
      </w:r>
    </w:p>
    <w:p w14:paraId="63840C11" w14:textId="77777777" w:rsidR="00000000" w:rsidRDefault="00B90FE9">
      <w:pPr>
        <w:pStyle w:val="a0"/>
        <w:rPr>
          <w:rFonts w:hint="cs"/>
          <w:rtl/>
        </w:rPr>
      </w:pPr>
    </w:p>
    <w:p w14:paraId="5BCFD485" w14:textId="77777777" w:rsidR="00000000" w:rsidRDefault="00B90FE9">
      <w:pPr>
        <w:pStyle w:val="a0"/>
        <w:rPr>
          <w:rFonts w:hint="cs"/>
          <w:rtl/>
        </w:rPr>
      </w:pPr>
      <w:r>
        <w:rPr>
          <w:rFonts w:hint="cs"/>
          <w:rtl/>
        </w:rPr>
        <w:t>אדוני השר, אתה דמוקרט גדול, דגול וידוע. אני מבקש ממך לתמוך בהצעת החוק. בד-בבד אני מבקש גם ממך וגם מסגן שר הביטחון שיושב כאן - נוסף על המכתב של ראש אכ"א שאותו ציינת, והוא מאוד מעודד ומאוד חשוב - להעניק לחיילים א</w:t>
      </w:r>
      <w:r>
        <w:rPr>
          <w:rFonts w:hint="cs"/>
          <w:rtl/>
        </w:rPr>
        <w:t xml:space="preserve">ת האפשרות להגיע ולהצביע. אני מבקש מכם להורות למשרדיכם להיערך על מנת לאפשר לנו ולחיילינו - ואני מדבר כאן גם כמחוקק, גם כאבא וגם כחבר מועצה אזורית </w:t>
      </w:r>
      <w:r>
        <w:rPr>
          <w:rtl/>
        </w:rPr>
        <w:t>–</w:t>
      </w:r>
      <w:r>
        <w:rPr>
          <w:rFonts w:hint="cs"/>
          <w:rtl/>
        </w:rPr>
        <w:t xml:space="preserve"> להצביע בבחירות הללו. תודה רבה, אדוני היושב-ראש. </w:t>
      </w:r>
    </w:p>
    <w:p w14:paraId="4F18E52E" w14:textId="77777777" w:rsidR="00000000" w:rsidRDefault="00B90FE9">
      <w:pPr>
        <w:pStyle w:val="a0"/>
        <w:rPr>
          <w:rFonts w:hint="cs"/>
          <w:rtl/>
        </w:rPr>
      </w:pPr>
    </w:p>
    <w:p w14:paraId="091D0103" w14:textId="77777777" w:rsidR="00000000" w:rsidRDefault="00B90FE9">
      <w:pPr>
        <w:pStyle w:val="af1"/>
        <w:rPr>
          <w:rtl/>
        </w:rPr>
      </w:pPr>
      <w:r>
        <w:rPr>
          <w:rtl/>
        </w:rPr>
        <w:t>היו"ר ראובן ריבלין:</w:t>
      </w:r>
    </w:p>
    <w:p w14:paraId="38BC87C3" w14:textId="77777777" w:rsidR="00000000" w:rsidRDefault="00B90FE9">
      <w:pPr>
        <w:pStyle w:val="a0"/>
        <w:rPr>
          <w:rtl/>
        </w:rPr>
      </w:pPr>
    </w:p>
    <w:p w14:paraId="33B11C1B" w14:textId="77777777" w:rsidR="00000000" w:rsidRDefault="00B90FE9">
      <w:pPr>
        <w:pStyle w:val="a0"/>
        <w:rPr>
          <w:rFonts w:hint="cs"/>
          <w:rtl/>
        </w:rPr>
      </w:pPr>
      <w:r>
        <w:rPr>
          <w:rFonts w:hint="cs"/>
          <w:rtl/>
        </w:rPr>
        <w:t xml:space="preserve">תודה רבה. רבותי חברי הכנסת, ישיב כבוד </w:t>
      </w:r>
      <w:r>
        <w:rPr>
          <w:rFonts w:hint="cs"/>
          <w:rtl/>
        </w:rPr>
        <w:t>שר הפנים, חבר הכנסת אברהם פורז; אחד השרים שנהנה שאני אומר חבר הכנסת אברהם פורז.</w:t>
      </w:r>
    </w:p>
    <w:p w14:paraId="2C90109A" w14:textId="77777777" w:rsidR="00000000" w:rsidRDefault="00B90FE9">
      <w:pPr>
        <w:pStyle w:val="a0"/>
        <w:ind w:firstLine="0"/>
        <w:rPr>
          <w:rFonts w:hint="cs"/>
          <w:rtl/>
        </w:rPr>
      </w:pPr>
    </w:p>
    <w:p w14:paraId="2DD9A0CA" w14:textId="77777777" w:rsidR="00000000" w:rsidRDefault="00B90FE9">
      <w:pPr>
        <w:pStyle w:val="a"/>
        <w:rPr>
          <w:rtl/>
        </w:rPr>
      </w:pPr>
      <w:bookmarkStart w:id="132" w:name="FS000000519T14_01_2004_12_57_35"/>
      <w:bookmarkStart w:id="133" w:name="_Toc75077145"/>
      <w:bookmarkEnd w:id="132"/>
      <w:r>
        <w:rPr>
          <w:rFonts w:hint="eastAsia"/>
          <w:rtl/>
        </w:rPr>
        <w:t>שר</w:t>
      </w:r>
      <w:r>
        <w:rPr>
          <w:rtl/>
        </w:rPr>
        <w:t xml:space="preserve"> הפנים אברהם פורז:</w:t>
      </w:r>
      <w:bookmarkEnd w:id="133"/>
    </w:p>
    <w:p w14:paraId="10FA2BBE" w14:textId="77777777" w:rsidR="00000000" w:rsidRDefault="00B90FE9">
      <w:pPr>
        <w:pStyle w:val="a0"/>
        <w:rPr>
          <w:rFonts w:hint="cs"/>
          <w:rtl/>
        </w:rPr>
      </w:pPr>
    </w:p>
    <w:p w14:paraId="686CE100" w14:textId="77777777" w:rsidR="00000000" w:rsidRDefault="00B90FE9">
      <w:pPr>
        <w:pStyle w:val="a0"/>
        <w:rPr>
          <w:rFonts w:hint="cs"/>
          <w:rtl/>
        </w:rPr>
      </w:pPr>
      <w:r>
        <w:rPr>
          <w:rFonts w:hint="cs"/>
          <w:rtl/>
        </w:rPr>
        <w:t xml:space="preserve">תודה רבה. </w:t>
      </w:r>
    </w:p>
    <w:p w14:paraId="3400BA0E" w14:textId="77777777" w:rsidR="00000000" w:rsidRDefault="00B90FE9">
      <w:pPr>
        <w:pStyle w:val="a0"/>
        <w:rPr>
          <w:rFonts w:hint="cs"/>
          <w:rtl/>
        </w:rPr>
      </w:pPr>
    </w:p>
    <w:p w14:paraId="1AEE8AFF" w14:textId="77777777" w:rsidR="00000000" w:rsidRDefault="00B90FE9">
      <w:pPr>
        <w:pStyle w:val="a0"/>
        <w:rPr>
          <w:rFonts w:hint="cs"/>
          <w:rtl/>
        </w:rPr>
      </w:pPr>
      <w:r>
        <w:rPr>
          <w:rFonts w:hint="cs"/>
          <w:rtl/>
        </w:rPr>
        <w:t>אדוני היושב-ראש, חברי הכנסת, יכולתי להתחיל בבדיחה, למה דווקא אצלי.</w:t>
      </w:r>
    </w:p>
    <w:p w14:paraId="4C571F4B" w14:textId="77777777" w:rsidR="00000000" w:rsidRDefault="00B90FE9">
      <w:pPr>
        <w:pStyle w:val="a0"/>
        <w:ind w:firstLine="0"/>
        <w:rPr>
          <w:rFonts w:hint="cs"/>
          <w:rtl/>
        </w:rPr>
      </w:pPr>
    </w:p>
    <w:p w14:paraId="45586519" w14:textId="77777777" w:rsidR="00000000" w:rsidRDefault="00B90FE9">
      <w:pPr>
        <w:pStyle w:val="af1"/>
        <w:rPr>
          <w:rtl/>
        </w:rPr>
      </w:pPr>
      <w:r>
        <w:rPr>
          <w:rtl/>
        </w:rPr>
        <w:t>היו"ר ראובן ריבלין:</w:t>
      </w:r>
    </w:p>
    <w:p w14:paraId="6B2B5CA7" w14:textId="77777777" w:rsidR="00000000" w:rsidRDefault="00B90FE9">
      <w:pPr>
        <w:pStyle w:val="a0"/>
        <w:rPr>
          <w:rtl/>
        </w:rPr>
      </w:pPr>
    </w:p>
    <w:p w14:paraId="798E5412" w14:textId="77777777" w:rsidR="00000000" w:rsidRDefault="00B90FE9">
      <w:pPr>
        <w:pStyle w:val="a0"/>
        <w:rPr>
          <w:rFonts w:hint="cs"/>
          <w:rtl/>
        </w:rPr>
      </w:pPr>
      <w:r>
        <w:rPr>
          <w:rFonts w:hint="cs"/>
          <w:rtl/>
        </w:rPr>
        <w:t>עד שקמתי דבורה.</w:t>
      </w:r>
    </w:p>
    <w:p w14:paraId="643C3BD6" w14:textId="77777777" w:rsidR="00000000" w:rsidRDefault="00B90FE9">
      <w:pPr>
        <w:pStyle w:val="a0"/>
        <w:ind w:firstLine="0"/>
        <w:rPr>
          <w:rFonts w:hint="cs"/>
          <w:rtl/>
        </w:rPr>
      </w:pPr>
    </w:p>
    <w:p w14:paraId="75D05FF9" w14:textId="77777777" w:rsidR="00000000" w:rsidRDefault="00B90FE9">
      <w:pPr>
        <w:pStyle w:val="-"/>
        <w:rPr>
          <w:rtl/>
        </w:rPr>
      </w:pPr>
      <w:bookmarkStart w:id="134" w:name="FS000000519T14_01_2004_12_57_57C"/>
      <w:bookmarkEnd w:id="134"/>
      <w:r>
        <w:rPr>
          <w:rtl/>
        </w:rPr>
        <w:t>שר הפנים אברהם פורז:</w:t>
      </w:r>
    </w:p>
    <w:p w14:paraId="55FECE7D" w14:textId="77777777" w:rsidR="00000000" w:rsidRDefault="00B90FE9">
      <w:pPr>
        <w:pStyle w:val="a0"/>
        <w:rPr>
          <w:rtl/>
        </w:rPr>
      </w:pPr>
    </w:p>
    <w:p w14:paraId="2B447524" w14:textId="77777777" w:rsidR="00000000" w:rsidRDefault="00B90FE9">
      <w:pPr>
        <w:pStyle w:val="a0"/>
        <w:rPr>
          <w:rFonts w:hint="cs"/>
          <w:rtl/>
        </w:rPr>
      </w:pPr>
      <w:r>
        <w:rPr>
          <w:rFonts w:hint="cs"/>
          <w:rtl/>
        </w:rPr>
        <w:t>אני לא יודע ל</w:t>
      </w:r>
      <w:r>
        <w:rPr>
          <w:rFonts w:hint="cs"/>
          <w:rtl/>
        </w:rPr>
        <w:t xml:space="preserve">מה דווקא אצלי זה נופל. מאז הקמת המדינה הבחירות למועצות האזוריות נערכות במועדים שונים, וההסדר היה שהצבא, כמידת יכולתו, משחרר את החיילים לצורכי הצבעה ורובם מגיעים להצביע. </w:t>
      </w:r>
    </w:p>
    <w:p w14:paraId="7C4EB6D9" w14:textId="77777777" w:rsidR="00000000" w:rsidRDefault="00B90FE9">
      <w:pPr>
        <w:pStyle w:val="a0"/>
        <w:ind w:firstLine="0"/>
        <w:rPr>
          <w:rFonts w:hint="cs"/>
          <w:rtl/>
        </w:rPr>
      </w:pPr>
    </w:p>
    <w:p w14:paraId="72C99BB0" w14:textId="77777777" w:rsidR="00000000" w:rsidRDefault="00B90FE9">
      <w:pPr>
        <w:pStyle w:val="af0"/>
        <w:rPr>
          <w:rtl/>
        </w:rPr>
      </w:pPr>
      <w:r>
        <w:rPr>
          <w:rFonts w:hint="eastAsia"/>
          <w:rtl/>
        </w:rPr>
        <w:t>שלום</w:t>
      </w:r>
      <w:r>
        <w:rPr>
          <w:rtl/>
        </w:rPr>
        <w:t xml:space="preserve"> שמחון (העבודה-מימד):</w:t>
      </w:r>
    </w:p>
    <w:p w14:paraId="3B66AEB1" w14:textId="77777777" w:rsidR="00000000" w:rsidRDefault="00B90FE9">
      <w:pPr>
        <w:pStyle w:val="a0"/>
        <w:rPr>
          <w:rFonts w:hint="cs"/>
          <w:rtl/>
        </w:rPr>
      </w:pPr>
    </w:p>
    <w:p w14:paraId="6D488A99" w14:textId="77777777" w:rsidR="00000000" w:rsidRDefault="00B90FE9">
      <w:pPr>
        <w:pStyle w:val="a0"/>
        <w:rPr>
          <w:rFonts w:hint="cs"/>
          <w:rtl/>
        </w:rPr>
      </w:pPr>
      <w:r>
        <w:rPr>
          <w:rFonts w:hint="cs"/>
          <w:rtl/>
        </w:rPr>
        <w:t>בחירות אישיות במועצות האזוריות יש רק פעם שלישית.</w:t>
      </w:r>
    </w:p>
    <w:p w14:paraId="12FA08AB" w14:textId="77777777" w:rsidR="00000000" w:rsidRDefault="00B90FE9">
      <w:pPr>
        <w:pStyle w:val="a0"/>
        <w:ind w:firstLine="0"/>
        <w:rPr>
          <w:rFonts w:hint="cs"/>
          <w:rtl/>
        </w:rPr>
      </w:pPr>
    </w:p>
    <w:p w14:paraId="1D2B4FFB" w14:textId="77777777" w:rsidR="00000000" w:rsidRDefault="00B90FE9">
      <w:pPr>
        <w:pStyle w:val="-"/>
        <w:rPr>
          <w:rtl/>
        </w:rPr>
      </w:pPr>
      <w:bookmarkStart w:id="135" w:name="FS000000519T14_01_2004_12_58_53C"/>
      <w:bookmarkEnd w:id="135"/>
      <w:r>
        <w:rPr>
          <w:rtl/>
        </w:rPr>
        <w:t>שר הפנים</w:t>
      </w:r>
      <w:r>
        <w:rPr>
          <w:rtl/>
        </w:rPr>
        <w:t xml:space="preserve"> אברהם פורז:</w:t>
      </w:r>
    </w:p>
    <w:p w14:paraId="21A80B14" w14:textId="77777777" w:rsidR="00000000" w:rsidRDefault="00B90FE9">
      <w:pPr>
        <w:pStyle w:val="a0"/>
        <w:rPr>
          <w:rtl/>
        </w:rPr>
      </w:pPr>
    </w:p>
    <w:p w14:paraId="46BDCF43" w14:textId="77777777" w:rsidR="00000000" w:rsidRDefault="00B90FE9">
      <w:pPr>
        <w:pStyle w:val="a0"/>
        <w:rPr>
          <w:rFonts w:hint="cs"/>
          <w:rtl/>
        </w:rPr>
      </w:pPr>
      <w:r>
        <w:rPr>
          <w:rFonts w:hint="cs"/>
          <w:rtl/>
        </w:rPr>
        <w:t xml:space="preserve">זה גם מספיק. אבל גם אם הן לא אישיות. תסכים אתי שגם בחירות לא אישיות הן בחירות. הנה, לכנסת אין בחירות אישיות ובכל זאת הן די חשובות. תסכים אתי. </w:t>
      </w:r>
    </w:p>
    <w:p w14:paraId="7AC524BD" w14:textId="77777777" w:rsidR="00000000" w:rsidRDefault="00B90FE9">
      <w:pPr>
        <w:pStyle w:val="a0"/>
        <w:rPr>
          <w:rFonts w:hint="cs"/>
          <w:rtl/>
        </w:rPr>
      </w:pPr>
    </w:p>
    <w:p w14:paraId="781F59F9" w14:textId="77777777" w:rsidR="00000000" w:rsidRDefault="00B90FE9">
      <w:pPr>
        <w:pStyle w:val="a0"/>
        <w:rPr>
          <w:rFonts w:hint="cs"/>
          <w:rtl/>
        </w:rPr>
      </w:pPr>
      <w:r>
        <w:rPr>
          <w:rFonts w:hint="cs"/>
          <w:rtl/>
        </w:rPr>
        <w:t>היה הסדר שמפקדי היחידות עשו מאמץ לשחרר את החיילים, ואני מניח שחלק גדול מהם אכן השתתפו בבחירות. הני</w:t>
      </w:r>
      <w:r>
        <w:rPr>
          <w:rFonts w:hint="cs"/>
          <w:rtl/>
        </w:rPr>
        <w:t>סיון בסך הכול מלמד שהצבעת החיילים במקרים מאוד ספורים באמת משנה את התוצאה. ברוב המקרים היא איננה משנה את התוצאה.</w:t>
      </w:r>
    </w:p>
    <w:p w14:paraId="65CB9446" w14:textId="77777777" w:rsidR="00000000" w:rsidRDefault="00B90FE9">
      <w:pPr>
        <w:pStyle w:val="a0"/>
        <w:rPr>
          <w:rFonts w:hint="cs"/>
          <w:rtl/>
        </w:rPr>
      </w:pPr>
    </w:p>
    <w:p w14:paraId="4E043425" w14:textId="77777777" w:rsidR="00000000" w:rsidRDefault="00B90FE9">
      <w:pPr>
        <w:pStyle w:val="a0"/>
        <w:rPr>
          <w:rFonts w:hint="cs"/>
          <w:rtl/>
        </w:rPr>
      </w:pPr>
      <w:r>
        <w:rPr>
          <w:rFonts w:hint="cs"/>
          <w:rtl/>
        </w:rPr>
        <w:t xml:space="preserve">יש לנו מצב שבו יש מקבץ של בחירות לרשויות המקומיות, והבחירות, מה לעשות, הן בעוד שבועיים. ואכן, כפי שציין חבר הכנסת יתום, בצדק - - - </w:t>
      </w:r>
    </w:p>
    <w:p w14:paraId="12514CCE" w14:textId="77777777" w:rsidR="00000000" w:rsidRDefault="00B90FE9">
      <w:pPr>
        <w:pStyle w:val="af0"/>
        <w:rPr>
          <w:rtl/>
        </w:rPr>
      </w:pPr>
    </w:p>
    <w:p w14:paraId="53FC3AC0" w14:textId="77777777" w:rsidR="00000000" w:rsidRDefault="00B90FE9">
      <w:pPr>
        <w:pStyle w:val="af0"/>
        <w:rPr>
          <w:rtl/>
        </w:rPr>
      </w:pPr>
      <w:r>
        <w:rPr>
          <w:rFonts w:hint="eastAsia"/>
          <w:rtl/>
        </w:rPr>
        <w:t>חיים</w:t>
      </w:r>
      <w:r>
        <w:rPr>
          <w:rtl/>
        </w:rPr>
        <w:t xml:space="preserve"> אורון</w:t>
      </w:r>
      <w:r>
        <w:rPr>
          <w:rtl/>
        </w:rPr>
        <w:t xml:space="preserve"> (מרצ):</w:t>
      </w:r>
    </w:p>
    <w:p w14:paraId="0E66AF45" w14:textId="77777777" w:rsidR="00000000" w:rsidRDefault="00B90FE9">
      <w:pPr>
        <w:pStyle w:val="a0"/>
        <w:rPr>
          <w:rFonts w:hint="cs"/>
          <w:rtl/>
        </w:rPr>
      </w:pPr>
    </w:p>
    <w:p w14:paraId="145EA38A" w14:textId="77777777" w:rsidR="00000000" w:rsidRDefault="00B90FE9">
      <w:pPr>
        <w:pStyle w:val="a0"/>
        <w:rPr>
          <w:rFonts w:hint="cs"/>
          <w:rtl/>
        </w:rPr>
      </w:pPr>
      <w:r>
        <w:rPr>
          <w:rFonts w:hint="cs"/>
          <w:rtl/>
        </w:rPr>
        <w:t xml:space="preserve">תדחה אותן. </w:t>
      </w:r>
    </w:p>
    <w:p w14:paraId="0DB4A4D3" w14:textId="77777777" w:rsidR="00000000" w:rsidRDefault="00B90FE9">
      <w:pPr>
        <w:pStyle w:val="a0"/>
        <w:rPr>
          <w:rFonts w:hint="cs"/>
          <w:rtl/>
        </w:rPr>
      </w:pPr>
    </w:p>
    <w:p w14:paraId="6623F543" w14:textId="77777777" w:rsidR="00000000" w:rsidRDefault="00B90FE9">
      <w:pPr>
        <w:pStyle w:val="-"/>
        <w:rPr>
          <w:rtl/>
        </w:rPr>
      </w:pPr>
      <w:bookmarkStart w:id="136" w:name="FS000000519T14_01_2004_13_00_15C"/>
      <w:bookmarkEnd w:id="136"/>
      <w:r>
        <w:rPr>
          <w:rtl/>
        </w:rPr>
        <w:t>שר הפנים אברהם פורז:</w:t>
      </w:r>
    </w:p>
    <w:p w14:paraId="0C84F78A" w14:textId="77777777" w:rsidR="00000000" w:rsidRDefault="00B90FE9">
      <w:pPr>
        <w:pStyle w:val="a0"/>
        <w:rPr>
          <w:rtl/>
        </w:rPr>
      </w:pPr>
    </w:p>
    <w:p w14:paraId="641927B2" w14:textId="77777777" w:rsidR="00000000" w:rsidRDefault="00B90FE9">
      <w:pPr>
        <w:pStyle w:val="a0"/>
        <w:rPr>
          <w:rFonts w:hint="cs"/>
          <w:rtl/>
        </w:rPr>
      </w:pPr>
      <w:r>
        <w:rPr>
          <w:rFonts w:hint="cs"/>
          <w:rtl/>
        </w:rPr>
        <w:t>תיכף תשמע. אכן, כפי שציין חבר הכנסת יתום, בצדק, היו שני עותרים שבאו לבית-המשפט, ואתמול ניתנה החלטה בעניינם. וכך אמר בית-המשפט: "העתירה מעוררת בעיה חשובה שעניינה הצבעת חיילים במועצות האזוריות. עם זאת, הזמן הקצר שנ</w:t>
      </w:r>
      <w:r>
        <w:rPr>
          <w:rFonts w:hint="cs"/>
          <w:rtl/>
        </w:rPr>
        <w:t>ותר עד לבחירות אינו מאפשר הסדרת העניין בטרם בחירות. מבחינה זו, חל בעתירה שיהוי ניכר שאינו מאפשר פתרון הבעיה לקראת הבחירות הממשמשות והבאות, בעוד 15 יום.  עם זאת, הננו סוברים כי העתירה העלתה בעיה שמן הראוי להסדירה לקראת הבחירות העתידות לבוא".</w:t>
      </w:r>
    </w:p>
    <w:p w14:paraId="3414CB34" w14:textId="77777777" w:rsidR="00000000" w:rsidRDefault="00B90FE9">
      <w:pPr>
        <w:pStyle w:val="a0"/>
        <w:rPr>
          <w:rFonts w:hint="cs"/>
          <w:rtl/>
        </w:rPr>
      </w:pPr>
    </w:p>
    <w:p w14:paraId="1CC4672E" w14:textId="77777777" w:rsidR="00000000" w:rsidRDefault="00B90FE9">
      <w:pPr>
        <w:pStyle w:val="a0"/>
        <w:rPr>
          <w:rFonts w:hint="cs"/>
          <w:rtl/>
        </w:rPr>
      </w:pPr>
      <w:r>
        <w:rPr>
          <w:rFonts w:hint="cs"/>
          <w:rtl/>
        </w:rPr>
        <w:t>חבר הכנסת יתום</w:t>
      </w:r>
      <w:r>
        <w:rPr>
          <w:rFonts w:hint="cs"/>
          <w:rtl/>
        </w:rPr>
        <w:t>, יש לנו שתי חלופות: החלופה האחת היא להחיל את זה מהבחירות הבאות, שיהיו בעוד כמה שנים, ואם זה המצב, אני אעשה מאמץ לאחד את הבחירות למועצות האזוריות עם הבחירות לרשויות המקומיות, כדי שביום אחד יהיו כל הבחירות המוניציפליות למיניהן, ואז הצבא יציב קלפיות. במצב הנ</w:t>
      </w:r>
      <w:r>
        <w:rPr>
          <w:rFonts w:hint="cs"/>
          <w:rtl/>
        </w:rPr>
        <w:t xml:space="preserve">וכחי, ב-15 הימים שנותרו עד הבחירות, הצבא איננו מסוגל להתארגן, וגם אנחנו איננו מסוגלים להתארגן. </w:t>
      </w:r>
    </w:p>
    <w:p w14:paraId="35B708A8" w14:textId="77777777" w:rsidR="00000000" w:rsidRDefault="00B90FE9">
      <w:pPr>
        <w:pStyle w:val="a0"/>
        <w:ind w:firstLine="0"/>
        <w:rPr>
          <w:rFonts w:hint="cs"/>
          <w:rtl/>
        </w:rPr>
      </w:pPr>
    </w:p>
    <w:p w14:paraId="49D3F0AB" w14:textId="77777777" w:rsidR="00000000" w:rsidRDefault="00B90FE9">
      <w:pPr>
        <w:pStyle w:val="af0"/>
        <w:rPr>
          <w:rtl/>
        </w:rPr>
      </w:pPr>
      <w:r>
        <w:rPr>
          <w:rFonts w:hint="eastAsia"/>
          <w:rtl/>
        </w:rPr>
        <w:t>אברהם</w:t>
      </w:r>
      <w:r>
        <w:rPr>
          <w:rtl/>
        </w:rPr>
        <w:t xml:space="preserve"> בייגה שוחט (העבודה-מימד):</w:t>
      </w:r>
    </w:p>
    <w:p w14:paraId="62C4AF94" w14:textId="77777777" w:rsidR="00000000" w:rsidRDefault="00B90FE9">
      <w:pPr>
        <w:pStyle w:val="a0"/>
        <w:rPr>
          <w:rFonts w:hint="cs"/>
          <w:rtl/>
        </w:rPr>
      </w:pPr>
    </w:p>
    <w:p w14:paraId="2E90AA57" w14:textId="77777777" w:rsidR="00000000" w:rsidRDefault="00B90FE9">
      <w:pPr>
        <w:pStyle w:val="a0"/>
        <w:rPr>
          <w:rFonts w:hint="cs"/>
          <w:rtl/>
        </w:rPr>
      </w:pPr>
      <w:r>
        <w:rPr>
          <w:rFonts w:hint="cs"/>
          <w:rtl/>
        </w:rPr>
        <w:t>בפעם הבאה. אתה צודק במאה אחוז.</w:t>
      </w:r>
    </w:p>
    <w:p w14:paraId="7EE3A2D2" w14:textId="77777777" w:rsidR="00000000" w:rsidRDefault="00B90FE9">
      <w:pPr>
        <w:pStyle w:val="a0"/>
        <w:ind w:firstLine="0"/>
        <w:rPr>
          <w:rFonts w:hint="cs"/>
          <w:rtl/>
        </w:rPr>
      </w:pPr>
    </w:p>
    <w:p w14:paraId="7DEA3C9C" w14:textId="77777777" w:rsidR="00000000" w:rsidRDefault="00B90FE9">
      <w:pPr>
        <w:pStyle w:val="-"/>
        <w:rPr>
          <w:rtl/>
        </w:rPr>
      </w:pPr>
      <w:bookmarkStart w:id="137" w:name="FS000000519T14_01_2004_13_02_58C"/>
      <w:bookmarkEnd w:id="137"/>
      <w:r>
        <w:rPr>
          <w:rtl/>
        </w:rPr>
        <w:t>שר הפנים אברהם פורז:</w:t>
      </w:r>
    </w:p>
    <w:p w14:paraId="1E242349" w14:textId="77777777" w:rsidR="00000000" w:rsidRDefault="00B90FE9">
      <w:pPr>
        <w:pStyle w:val="a0"/>
        <w:rPr>
          <w:rtl/>
        </w:rPr>
      </w:pPr>
    </w:p>
    <w:p w14:paraId="6B6A6FAC" w14:textId="77777777" w:rsidR="00000000" w:rsidRDefault="00B90FE9">
      <w:pPr>
        <w:pStyle w:val="a0"/>
        <w:rPr>
          <w:rFonts w:hint="cs"/>
          <w:rtl/>
        </w:rPr>
      </w:pPr>
      <w:r>
        <w:rPr>
          <w:rFonts w:hint="cs"/>
          <w:rtl/>
        </w:rPr>
        <w:t>האלטרנטיבה היא דחיית הבחירות.</w:t>
      </w:r>
    </w:p>
    <w:p w14:paraId="6D4B169D" w14:textId="77777777" w:rsidR="00000000" w:rsidRDefault="00B90FE9">
      <w:pPr>
        <w:pStyle w:val="a0"/>
        <w:ind w:firstLine="0"/>
        <w:rPr>
          <w:rFonts w:hint="cs"/>
          <w:rtl/>
        </w:rPr>
      </w:pPr>
    </w:p>
    <w:p w14:paraId="74AF6C0F" w14:textId="77777777" w:rsidR="00000000" w:rsidRDefault="00B90FE9">
      <w:pPr>
        <w:pStyle w:val="af0"/>
        <w:rPr>
          <w:rtl/>
        </w:rPr>
      </w:pPr>
      <w:r>
        <w:rPr>
          <w:rFonts w:hint="eastAsia"/>
          <w:rtl/>
        </w:rPr>
        <w:t>אברהם</w:t>
      </w:r>
      <w:r>
        <w:rPr>
          <w:rtl/>
        </w:rPr>
        <w:t xml:space="preserve"> בייגה שוחט (העבודה-מימד):</w:t>
      </w:r>
    </w:p>
    <w:p w14:paraId="08D1725D" w14:textId="77777777" w:rsidR="00000000" w:rsidRDefault="00B90FE9">
      <w:pPr>
        <w:pStyle w:val="a0"/>
        <w:rPr>
          <w:rFonts w:hint="cs"/>
          <w:rtl/>
        </w:rPr>
      </w:pPr>
    </w:p>
    <w:p w14:paraId="661D1773" w14:textId="77777777" w:rsidR="00000000" w:rsidRDefault="00B90FE9">
      <w:pPr>
        <w:pStyle w:val="a0"/>
        <w:rPr>
          <w:rFonts w:hint="cs"/>
          <w:rtl/>
        </w:rPr>
      </w:pPr>
      <w:r>
        <w:rPr>
          <w:rFonts w:hint="cs"/>
          <w:rtl/>
        </w:rPr>
        <w:t>זה נורא.</w:t>
      </w:r>
    </w:p>
    <w:p w14:paraId="0519836D" w14:textId="77777777" w:rsidR="00000000" w:rsidRDefault="00B90FE9">
      <w:pPr>
        <w:pStyle w:val="a0"/>
        <w:ind w:firstLine="0"/>
        <w:rPr>
          <w:rFonts w:hint="cs"/>
          <w:rtl/>
        </w:rPr>
      </w:pPr>
    </w:p>
    <w:p w14:paraId="3ED3AE9C" w14:textId="77777777" w:rsidR="00000000" w:rsidRDefault="00B90FE9">
      <w:pPr>
        <w:pStyle w:val="-"/>
        <w:rPr>
          <w:rtl/>
        </w:rPr>
      </w:pPr>
      <w:bookmarkStart w:id="138" w:name="FS000000519T14_01_2004_13_03_14C"/>
      <w:bookmarkEnd w:id="138"/>
      <w:r>
        <w:rPr>
          <w:rtl/>
        </w:rPr>
        <w:t>שר הפנים אברהם פורז:</w:t>
      </w:r>
    </w:p>
    <w:p w14:paraId="59DE717C" w14:textId="77777777" w:rsidR="00000000" w:rsidRDefault="00B90FE9">
      <w:pPr>
        <w:pStyle w:val="a0"/>
        <w:rPr>
          <w:rtl/>
        </w:rPr>
      </w:pPr>
    </w:p>
    <w:p w14:paraId="45B48195" w14:textId="77777777" w:rsidR="00000000" w:rsidRDefault="00B90FE9">
      <w:pPr>
        <w:pStyle w:val="a0"/>
        <w:rPr>
          <w:rFonts w:hint="cs"/>
          <w:rtl/>
        </w:rPr>
      </w:pPr>
      <w:r>
        <w:rPr>
          <w:rFonts w:hint="cs"/>
          <w:rtl/>
        </w:rPr>
        <w:t xml:space="preserve">דחיית הבחירות היא דבר מאוד מאוד בעייתי, ולכן זו דילמה לא פשוטה. מצד אחד, אם חבר הכנסת יתום היה מסכים שזה יהיה מהבחירות הבאות, אני אהיה מוכן לתמוך. </w:t>
      </w:r>
    </w:p>
    <w:p w14:paraId="38DBFB4F" w14:textId="77777777" w:rsidR="00000000" w:rsidRDefault="00B90FE9">
      <w:pPr>
        <w:pStyle w:val="af1"/>
        <w:rPr>
          <w:rtl/>
        </w:rPr>
      </w:pPr>
    </w:p>
    <w:p w14:paraId="6A44D8CB" w14:textId="77777777" w:rsidR="00000000" w:rsidRDefault="00B90FE9">
      <w:pPr>
        <w:pStyle w:val="af1"/>
        <w:rPr>
          <w:rtl/>
        </w:rPr>
      </w:pPr>
      <w:r>
        <w:rPr>
          <w:rtl/>
        </w:rPr>
        <w:t>היו"ר ראובן ריבלין:</w:t>
      </w:r>
    </w:p>
    <w:p w14:paraId="6E3DCE71" w14:textId="77777777" w:rsidR="00000000" w:rsidRDefault="00B90FE9">
      <w:pPr>
        <w:pStyle w:val="a0"/>
        <w:rPr>
          <w:rtl/>
        </w:rPr>
      </w:pPr>
    </w:p>
    <w:p w14:paraId="5425B811" w14:textId="77777777" w:rsidR="00000000" w:rsidRDefault="00B90FE9">
      <w:pPr>
        <w:pStyle w:val="a0"/>
        <w:rPr>
          <w:rFonts w:hint="cs"/>
          <w:rtl/>
        </w:rPr>
      </w:pPr>
      <w:r>
        <w:rPr>
          <w:rFonts w:hint="cs"/>
          <w:rtl/>
        </w:rPr>
        <w:t>חבר הכנסת אהוד יתום, שר הפנים רוצה שחוק לא יהיה דבר לא ישים. ה</w:t>
      </w:r>
      <w:r>
        <w:rPr>
          <w:rFonts w:hint="cs"/>
          <w:rtl/>
        </w:rPr>
        <w:t>וא אומר שיש לו קושי לבצע אותו בתקופה הקצרה הזאת. לכן הוא מבקש ממך, כדי שהחוק יעבור, לקבוע קודם כול את העיקרון, שהממשלה מסכימה, אבל שזה יחול מהבחירות הבאות.</w:t>
      </w:r>
    </w:p>
    <w:p w14:paraId="4613371F" w14:textId="77777777" w:rsidR="00000000" w:rsidRDefault="00B90FE9">
      <w:pPr>
        <w:pStyle w:val="a0"/>
        <w:ind w:firstLine="0"/>
        <w:rPr>
          <w:rFonts w:hint="cs"/>
          <w:rtl/>
        </w:rPr>
      </w:pPr>
    </w:p>
    <w:p w14:paraId="6A367D05" w14:textId="77777777" w:rsidR="00000000" w:rsidRDefault="00B90FE9">
      <w:pPr>
        <w:pStyle w:val="-"/>
        <w:rPr>
          <w:rtl/>
        </w:rPr>
      </w:pPr>
      <w:bookmarkStart w:id="139" w:name="FS000000519T14_01_2004_13_04_21C"/>
      <w:bookmarkEnd w:id="139"/>
      <w:r>
        <w:rPr>
          <w:rtl/>
        </w:rPr>
        <w:t>שר הפנים אברהם פורז:</w:t>
      </w:r>
    </w:p>
    <w:p w14:paraId="47672413" w14:textId="77777777" w:rsidR="00000000" w:rsidRDefault="00B90FE9">
      <w:pPr>
        <w:pStyle w:val="a0"/>
        <w:rPr>
          <w:rtl/>
        </w:rPr>
      </w:pPr>
    </w:p>
    <w:p w14:paraId="5ADFBF06" w14:textId="77777777" w:rsidR="00000000" w:rsidRDefault="00B90FE9">
      <w:pPr>
        <w:pStyle w:val="a0"/>
        <w:rPr>
          <w:rFonts w:hint="cs"/>
          <w:rtl/>
        </w:rPr>
      </w:pPr>
      <w:r>
        <w:rPr>
          <w:rFonts w:hint="cs"/>
          <w:rtl/>
        </w:rPr>
        <w:t xml:space="preserve">אני גם מוכן, חבר הכנסת יתום - - - </w:t>
      </w:r>
    </w:p>
    <w:p w14:paraId="54B02604" w14:textId="77777777" w:rsidR="00000000" w:rsidRDefault="00B90FE9">
      <w:pPr>
        <w:pStyle w:val="a0"/>
        <w:ind w:firstLine="0"/>
        <w:rPr>
          <w:rFonts w:hint="cs"/>
          <w:rtl/>
        </w:rPr>
      </w:pPr>
    </w:p>
    <w:p w14:paraId="04AF4352" w14:textId="77777777" w:rsidR="00000000" w:rsidRDefault="00B90FE9">
      <w:pPr>
        <w:pStyle w:val="af1"/>
        <w:rPr>
          <w:rtl/>
        </w:rPr>
      </w:pPr>
      <w:r>
        <w:rPr>
          <w:rtl/>
        </w:rPr>
        <w:t>היו"ר ראובן ריבלין:</w:t>
      </w:r>
    </w:p>
    <w:p w14:paraId="52B6486D" w14:textId="77777777" w:rsidR="00000000" w:rsidRDefault="00B90FE9">
      <w:pPr>
        <w:pStyle w:val="a0"/>
        <w:rPr>
          <w:rtl/>
        </w:rPr>
      </w:pPr>
    </w:p>
    <w:p w14:paraId="36055ACF" w14:textId="77777777" w:rsidR="00000000" w:rsidRDefault="00B90FE9">
      <w:pPr>
        <w:pStyle w:val="a0"/>
        <w:rPr>
          <w:rFonts w:hint="cs"/>
          <w:rtl/>
        </w:rPr>
      </w:pPr>
      <w:r>
        <w:rPr>
          <w:rFonts w:hint="cs"/>
          <w:rtl/>
        </w:rPr>
        <w:t>אחרת זה לא ישים, הוא</w:t>
      </w:r>
      <w:r>
        <w:rPr>
          <w:rFonts w:hint="cs"/>
          <w:rtl/>
        </w:rPr>
        <w:t xml:space="preserve"> אומר.</w:t>
      </w:r>
    </w:p>
    <w:p w14:paraId="06798F8B" w14:textId="77777777" w:rsidR="00000000" w:rsidRDefault="00B90FE9">
      <w:pPr>
        <w:pStyle w:val="a0"/>
        <w:ind w:firstLine="0"/>
        <w:rPr>
          <w:rFonts w:hint="cs"/>
          <w:rtl/>
        </w:rPr>
      </w:pPr>
    </w:p>
    <w:p w14:paraId="008480E5" w14:textId="77777777" w:rsidR="00000000" w:rsidRDefault="00B90FE9">
      <w:pPr>
        <w:pStyle w:val="-"/>
        <w:rPr>
          <w:rtl/>
        </w:rPr>
      </w:pPr>
      <w:bookmarkStart w:id="140" w:name="FS000000519T14_01_2004_13_04_32C"/>
      <w:bookmarkEnd w:id="140"/>
      <w:r>
        <w:rPr>
          <w:rtl/>
        </w:rPr>
        <w:t>שר הפנים אברהם פורז:</w:t>
      </w:r>
    </w:p>
    <w:p w14:paraId="765189E9" w14:textId="77777777" w:rsidR="00000000" w:rsidRDefault="00B90FE9">
      <w:pPr>
        <w:pStyle w:val="a0"/>
        <w:rPr>
          <w:rtl/>
        </w:rPr>
      </w:pPr>
    </w:p>
    <w:p w14:paraId="31249CBE" w14:textId="77777777" w:rsidR="00000000" w:rsidRDefault="00B90FE9">
      <w:pPr>
        <w:pStyle w:val="a0"/>
        <w:rPr>
          <w:rFonts w:hint="cs"/>
          <w:rtl/>
        </w:rPr>
      </w:pPr>
      <w:r>
        <w:rPr>
          <w:rFonts w:hint="cs"/>
          <w:rtl/>
        </w:rPr>
        <w:t>אני מוכן גם מעבר לזה, שהכנסת תפנה קריאה לשר הביטחון, שינחה את הצבא ואת כל המפקדים, לעשות מאמץ עליון באותו יום לשחרר את החיילים כדי שיממשו את זכותם הדמוקרטית להצביע.</w:t>
      </w:r>
    </w:p>
    <w:p w14:paraId="649DF605" w14:textId="77777777" w:rsidR="00000000" w:rsidRDefault="00B90FE9">
      <w:pPr>
        <w:pStyle w:val="a0"/>
        <w:ind w:firstLine="0"/>
        <w:rPr>
          <w:rFonts w:hint="cs"/>
          <w:rtl/>
        </w:rPr>
      </w:pPr>
    </w:p>
    <w:p w14:paraId="1AF40538" w14:textId="77777777" w:rsidR="00000000" w:rsidRDefault="00B90FE9">
      <w:pPr>
        <w:pStyle w:val="af1"/>
        <w:rPr>
          <w:rtl/>
        </w:rPr>
      </w:pPr>
      <w:r>
        <w:rPr>
          <w:rtl/>
        </w:rPr>
        <w:t>היו"ר ראובן ריבלין:</w:t>
      </w:r>
    </w:p>
    <w:p w14:paraId="1E79024C" w14:textId="77777777" w:rsidR="00000000" w:rsidRDefault="00B90FE9">
      <w:pPr>
        <w:pStyle w:val="a0"/>
        <w:rPr>
          <w:rtl/>
        </w:rPr>
      </w:pPr>
    </w:p>
    <w:p w14:paraId="2359E5FE" w14:textId="77777777" w:rsidR="00000000" w:rsidRDefault="00B90FE9">
      <w:pPr>
        <w:pStyle w:val="a0"/>
        <w:rPr>
          <w:rFonts w:hint="cs"/>
          <w:rtl/>
        </w:rPr>
      </w:pPr>
      <w:r>
        <w:rPr>
          <w:rFonts w:hint="cs"/>
          <w:rtl/>
        </w:rPr>
        <w:t>כבוד שר הפנים, בעקבות שאילתא של חבר הכנ</w:t>
      </w:r>
      <w:r>
        <w:rPr>
          <w:rFonts w:hint="cs"/>
          <w:rtl/>
        </w:rPr>
        <w:t xml:space="preserve">סת שלגי שנשאלה הבוקר, השיב סגן שר הביטחון הנמצא כאן אתנו, חבר הכנסת זאב בוים, כי אכן צה"ל קיבל הוראה מפורשת לעשות כל מה שביכולתו לשחרר את כל החיילים כדי שישתתפו בבחירות. </w:t>
      </w:r>
    </w:p>
    <w:p w14:paraId="4AD90695" w14:textId="77777777" w:rsidR="00000000" w:rsidRDefault="00B90FE9">
      <w:pPr>
        <w:pStyle w:val="a0"/>
        <w:ind w:firstLine="0"/>
        <w:rPr>
          <w:rFonts w:hint="cs"/>
          <w:rtl/>
        </w:rPr>
      </w:pPr>
    </w:p>
    <w:p w14:paraId="02DE5CA5" w14:textId="77777777" w:rsidR="00000000" w:rsidRDefault="00B90FE9">
      <w:pPr>
        <w:pStyle w:val="-"/>
        <w:rPr>
          <w:rtl/>
        </w:rPr>
      </w:pPr>
      <w:bookmarkStart w:id="141" w:name="FS000000519T14_01_2004_13_05_32C"/>
      <w:bookmarkEnd w:id="141"/>
      <w:r>
        <w:rPr>
          <w:rtl/>
        </w:rPr>
        <w:t>שר הפנים אברהם פורז:</w:t>
      </w:r>
    </w:p>
    <w:p w14:paraId="2794E99A" w14:textId="77777777" w:rsidR="00000000" w:rsidRDefault="00B90FE9">
      <w:pPr>
        <w:pStyle w:val="a0"/>
        <w:rPr>
          <w:rtl/>
        </w:rPr>
      </w:pPr>
    </w:p>
    <w:p w14:paraId="16D2939D" w14:textId="77777777" w:rsidR="00000000" w:rsidRDefault="00B90FE9">
      <w:pPr>
        <w:pStyle w:val="a0"/>
        <w:rPr>
          <w:rFonts w:hint="cs"/>
          <w:rtl/>
        </w:rPr>
      </w:pPr>
      <w:r>
        <w:rPr>
          <w:rFonts w:hint="cs"/>
          <w:rtl/>
        </w:rPr>
        <w:t>זה המצב, רבותי חברי הכנסת. אם המציע מסכים שזה יהיה מהבחירות הב</w:t>
      </w:r>
      <w:r>
        <w:rPr>
          <w:rFonts w:hint="cs"/>
          <w:rtl/>
        </w:rPr>
        <w:t xml:space="preserve">אות, ואנחנו, מטעם הכנסת, נפנה לצבא, אני מוכן לתמוך. אם המציע אומר שהוא רוצה את זה בבחירות הקרובות, מייד, פירוש הדבר דחיית הבחירות למועצות האזוריות, עם כל מערכת התעמולה, עם כל מה שקרה, ודחיית בחירות היא דבר שלדעתי הוא מאוד מאוד בעייתי, עוד יותר גרוע משלילת </w:t>
      </w:r>
      <w:r>
        <w:rPr>
          <w:rFonts w:hint="cs"/>
          <w:rtl/>
        </w:rPr>
        <w:t xml:space="preserve">זכותם של החיילים. </w:t>
      </w:r>
    </w:p>
    <w:p w14:paraId="2775B046" w14:textId="77777777" w:rsidR="00000000" w:rsidRDefault="00B90FE9">
      <w:pPr>
        <w:pStyle w:val="a0"/>
        <w:rPr>
          <w:rFonts w:hint="cs"/>
          <w:rtl/>
        </w:rPr>
      </w:pPr>
    </w:p>
    <w:p w14:paraId="68F836C8" w14:textId="77777777" w:rsidR="00000000" w:rsidRDefault="00B90FE9">
      <w:pPr>
        <w:pStyle w:val="a0"/>
        <w:rPr>
          <w:rFonts w:hint="cs"/>
          <w:rtl/>
        </w:rPr>
      </w:pPr>
      <w:r>
        <w:rPr>
          <w:rFonts w:hint="cs"/>
          <w:rtl/>
        </w:rPr>
        <w:t xml:space="preserve">לכן, חבר הכנסת יתום, אני שותף לדאגתך, נסכים שזה יהיה מהבחירות הבאות, נפנה לצבא, ואז אני מוכן לתמוך בהצעת החוק. תודה רבה. </w:t>
      </w:r>
    </w:p>
    <w:p w14:paraId="155A9031" w14:textId="77777777" w:rsidR="00000000" w:rsidRDefault="00B90FE9">
      <w:pPr>
        <w:pStyle w:val="af1"/>
        <w:rPr>
          <w:rtl/>
        </w:rPr>
      </w:pPr>
    </w:p>
    <w:p w14:paraId="4E5A731A" w14:textId="77777777" w:rsidR="00000000" w:rsidRDefault="00B90FE9">
      <w:pPr>
        <w:pStyle w:val="af1"/>
        <w:rPr>
          <w:rtl/>
        </w:rPr>
      </w:pPr>
      <w:r>
        <w:rPr>
          <w:rtl/>
        </w:rPr>
        <w:t>היו"ר ראובן ריבלין:</w:t>
      </w:r>
    </w:p>
    <w:p w14:paraId="7EFE9B56" w14:textId="77777777" w:rsidR="00000000" w:rsidRDefault="00B90FE9">
      <w:pPr>
        <w:pStyle w:val="a0"/>
        <w:rPr>
          <w:rtl/>
        </w:rPr>
      </w:pPr>
    </w:p>
    <w:p w14:paraId="089A2BDB" w14:textId="77777777" w:rsidR="00000000" w:rsidRDefault="00B90FE9">
      <w:pPr>
        <w:pStyle w:val="a0"/>
        <w:rPr>
          <w:rFonts w:hint="cs"/>
          <w:rtl/>
        </w:rPr>
      </w:pPr>
      <w:r>
        <w:rPr>
          <w:rFonts w:hint="cs"/>
          <w:rtl/>
        </w:rPr>
        <w:t xml:space="preserve">חבר הכנסת יתום, מסכים להצעת הממשלה? אם הממשלה מסכימה, חבר הכנסת פינס-פז, אתה מתנגד, או שלזה </w:t>
      </w:r>
      <w:r>
        <w:rPr>
          <w:rFonts w:hint="cs"/>
          <w:rtl/>
        </w:rPr>
        <w:t xml:space="preserve">אתה לא מתנגד? </w:t>
      </w:r>
    </w:p>
    <w:p w14:paraId="1D911C8B" w14:textId="77777777" w:rsidR="00000000" w:rsidRDefault="00B90FE9">
      <w:pPr>
        <w:pStyle w:val="a0"/>
        <w:rPr>
          <w:rFonts w:hint="cs"/>
          <w:rtl/>
        </w:rPr>
      </w:pPr>
    </w:p>
    <w:p w14:paraId="6300CBDF" w14:textId="77777777" w:rsidR="00000000" w:rsidRDefault="00B90FE9">
      <w:pPr>
        <w:pStyle w:val="a0"/>
        <w:rPr>
          <w:rFonts w:hint="cs"/>
          <w:rtl/>
        </w:rPr>
      </w:pPr>
      <w:r>
        <w:rPr>
          <w:rFonts w:hint="cs"/>
          <w:rtl/>
        </w:rPr>
        <w:t>לחבר הכנסת יתום יש רשות להשיב רק אם הממשלה אינה מסכימה. אבל הואיל והוא עלה וראש הממשלה בא לשמוע אותו, לא אמנע ממנו לדבר. בבקשה, חבר הכנסת יתום.</w:t>
      </w:r>
    </w:p>
    <w:p w14:paraId="309A1FE0" w14:textId="77777777" w:rsidR="00000000" w:rsidRDefault="00B90FE9">
      <w:pPr>
        <w:pStyle w:val="a0"/>
        <w:ind w:firstLine="0"/>
        <w:rPr>
          <w:rFonts w:hint="cs"/>
          <w:rtl/>
        </w:rPr>
      </w:pPr>
    </w:p>
    <w:p w14:paraId="23C5A380" w14:textId="77777777" w:rsidR="00000000" w:rsidRDefault="00B90FE9">
      <w:pPr>
        <w:pStyle w:val="a"/>
        <w:rPr>
          <w:rFonts w:hint="cs"/>
          <w:rtl/>
        </w:rPr>
      </w:pPr>
      <w:bookmarkStart w:id="142" w:name="FS000000519T14_01_2004_13_08_22"/>
      <w:bookmarkStart w:id="143" w:name="FS000001032T14_01_2004_13_11_00"/>
      <w:bookmarkStart w:id="144" w:name="_Toc75077146"/>
      <w:bookmarkEnd w:id="142"/>
      <w:bookmarkEnd w:id="143"/>
      <w:r>
        <w:rPr>
          <w:rtl/>
        </w:rPr>
        <w:t>אהוד יתום (הליכוד):</w:t>
      </w:r>
      <w:bookmarkEnd w:id="144"/>
    </w:p>
    <w:p w14:paraId="701E3825" w14:textId="77777777" w:rsidR="00000000" w:rsidRDefault="00B90FE9">
      <w:pPr>
        <w:pStyle w:val="a0"/>
        <w:rPr>
          <w:rFonts w:hint="cs"/>
          <w:rtl/>
        </w:rPr>
      </w:pPr>
    </w:p>
    <w:p w14:paraId="525CCAB1" w14:textId="77777777" w:rsidR="00000000" w:rsidRDefault="00B90FE9">
      <w:pPr>
        <w:pStyle w:val="a0"/>
        <w:rPr>
          <w:rFonts w:hint="cs"/>
          <w:rtl/>
        </w:rPr>
      </w:pPr>
      <w:r>
        <w:rPr>
          <w:rFonts w:hint="cs"/>
          <w:rtl/>
        </w:rPr>
        <w:t>זה לא אומר שאני לא מסכים אתו.</w:t>
      </w:r>
    </w:p>
    <w:p w14:paraId="4CD8CDD4" w14:textId="77777777" w:rsidR="00000000" w:rsidRDefault="00B90FE9">
      <w:pPr>
        <w:pStyle w:val="a0"/>
        <w:ind w:firstLine="0"/>
        <w:rPr>
          <w:rFonts w:hint="cs"/>
          <w:rtl/>
        </w:rPr>
      </w:pPr>
    </w:p>
    <w:p w14:paraId="345D1C93" w14:textId="77777777" w:rsidR="00000000" w:rsidRDefault="00B90FE9">
      <w:pPr>
        <w:pStyle w:val="af1"/>
        <w:rPr>
          <w:rtl/>
        </w:rPr>
      </w:pPr>
      <w:r>
        <w:rPr>
          <w:rtl/>
        </w:rPr>
        <w:t>היו"ר ראובן ריבלין:</w:t>
      </w:r>
    </w:p>
    <w:p w14:paraId="731E1615" w14:textId="77777777" w:rsidR="00000000" w:rsidRDefault="00B90FE9">
      <w:pPr>
        <w:pStyle w:val="a0"/>
        <w:rPr>
          <w:rtl/>
        </w:rPr>
      </w:pPr>
    </w:p>
    <w:p w14:paraId="644205EF" w14:textId="77777777" w:rsidR="00000000" w:rsidRDefault="00B90FE9">
      <w:pPr>
        <w:pStyle w:val="a0"/>
        <w:rPr>
          <w:rFonts w:hint="cs"/>
          <w:rtl/>
        </w:rPr>
      </w:pPr>
      <w:r>
        <w:rPr>
          <w:rFonts w:hint="cs"/>
          <w:rtl/>
        </w:rPr>
        <w:t>אתה מסכים אתו או לא?</w:t>
      </w:r>
    </w:p>
    <w:p w14:paraId="53EA87A7" w14:textId="77777777" w:rsidR="00000000" w:rsidRDefault="00B90FE9">
      <w:pPr>
        <w:pStyle w:val="a0"/>
        <w:ind w:firstLine="0"/>
        <w:rPr>
          <w:rFonts w:hint="cs"/>
          <w:rtl/>
        </w:rPr>
      </w:pPr>
    </w:p>
    <w:p w14:paraId="6762E5BC" w14:textId="77777777" w:rsidR="00000000" w:rsidRDefault="00B90FE9">
      <w:pPr>
        <w:pStyle w:val="-"/>
        <w:rPr>
          <w:rtl/>
        </w:rPr>
      </w:pPr>
      <w:bookmarkStart w:id="145" w:name="FS000000519T14_01_2004_13_08_38C"/>
      <w:bookmarkStart w:id="146" w:name="FS000001032T14_01_2004_13_11_07C"/>
      <w:bookmarkEnd w:id="145"/>
      <w:bookmarkEnd w:id="146"/>
      <w:r>
        <w:rPr>
          <w:rtl/>
        </w:rPr>
        <w:t>אהוד יתום (הליכוד):</w:t>
      </w:r>
    </w:p>
    <w:p w14:paraId="581455DB" w14:textId="77777777" w:rsidR="00000000" w:rsidRDefault="00B90FE9">
      <w:pPr>
        <w:pStyle w:val="a0"/>
        <w:ind w:firstLine="0"/>
        <w:rPr>
          <w:rFonts w:hint="cs"/>
          <w:rtl/>
        </w:rPr>
      </w:pPr>
    </w:p>
    <w:p w14:paraId="1F2E965E" w14:textId="77777777" w:rsidR="00000000" w:rsidRDefault="00B90FE9">
      <w:pPr>
        <w:pStyle w:val="a0"/>
        <w:rPr>
          <w:rFonts w:hint="cs"/>
          <w:rtl/>
        </w:rPr>
      </w:pPr>
      <w:r>
        <w:rPr>
          <w:rFonts w:hint="cs"/>
          <w:rtl/>
        </w:rPr>
        <w:t>אני רוצה להגיד משהו.</w:t>
      </w:r>
    </w:p>
    <w:p w14:paraId="594B4586" w14:textId="77777777" w:rsidR="00000000" w:rsidRDefault="00B90FE9">
      <w:pPr>
        <w:pStyle w:val="a0"/>
        <w:ind w:firstLine="0"/>
        <w:rPr>
          <w:rFonts w:hint="cs"/>
          <w:rtl/>
        </w:rPr>
      </w:pPr>
    </w:p>
    <w:p w14:paraId="37B71A6B" w14:textId="77777777" w:rsidR="00000000" w:rsidRDefault="00B90FE9">
      <w:pPr>
        <w:pStyle w:val="af1"/>
        <w:rPr>
          <w:rtl/>
        </w:rPr>
      </w:pPr>
      <w:r>
        <w:rPr>
          <w:rtl/>
        </w:rPr>
        <w:t>היו"ר ראובן ריבלין:</w:t>
      </w:r>
    </w:p>
    <w:p w14:paraId="067D5490" w14:textId="77777777" w:rsidR="00000000" w:rsidRDefault="00B90FE9">
      <w:pPr>
        <w:pStyle w:val="a0"/>
        <w:rPr>
          <w:rtl/>
        </w:rPr>
      </w:pPr>
    </w:p>
    <w:p w14:paraId="1121DC0D" w14:textId="77777777" w:rsidR="00000000" w:rsidRDefault="00B90FE9">
      <w:pPr>
        <w:pStyle w:val="a0"/>
        <w:rPr>
          <w:rFonts w:hint="cs"/>
          <w:rtl/>
        </w:rPr>
      </w:pPr>
      <w:r>
        <w:rPr>
          <w:rFonts w:hint="cs"/>
          <w:rtl/>
        </w:rPr>
        <w:t>בבקשה, בוודאי. אתה כבר על הבמה.</w:t>
      </w:r>
    </w:p>
    <w:p w14:paraId="5B0399FD" w14:textId="77777777" w:rsidR="00000000" w:rsidRDefault="00B90FE9">
      <w:pPr>
        <w:pStyle w:val="a0"/>
        <w:ind w:firstLine="0"/>
        <w:rPr>
          <w:rFonts w:hint="cs"/>
          <w:rtl/>
        </w:rPr>
      </w:pPr>
    </w:p>
    <w:p w14:paraId="343772C0" w14:textId="77777777" w:rsidR="00000000" w:rsidRDefault="00B90FE9">
      <w:pPr>
        <w:pStyle w:val="-"/>
        <w:rPr>
          <w:rtl/>
        </w:rPr>
      </w:pPr>
      <w:bookmarkStart w:id="147" w:name="FS000000519T14_01_2004_13_08_49C"/>
      <w:bookmarkStart w:id="148" w:name="FS000001032T14_01_2004_13_10_31"/>
      <w:bookmarkStart w:id="149" w:name="FS000001032T14_01_2004_13_11_18C"/>
      <w:bookmarkEnd w:id="147"/>
      <w:bookmarkEnd w:id="148"/>
      <w:bookmarkEnd w:id="149"/>
      <w:r>
        <w:rPr>
          <w:rtl/>
        </w:rPr>
        <w:t>אהוד יתום (הליכוד):</w:t>
      </w:r>
    </w:p>
    <w:p w14:paraId="4E3A028C" w14:textId="77777777" w:rsidR="00000000" w:rsidRDefault="00B90FE9">
      <w:pPr>
        <w:pStyle w:val="a0"/>
        <w:ind w:firstLine="0"/>
        <w:rPr>
          <w:rFonts w:hint="cs"/>
          <w:rtl/>
        </w:rPr>
      </w:pPr>
    </w:p>
    <w:p w14:paraId="228083B0" w14:textId="77777777" w:rsidR="00000000" w:rsidRDefault="00B90FE9">
      <w:pPr>
        <w:pStyle w:val="a0"/>
        <w:rPr>
          <w:rFonts w:hint="cs"/>
          <w:rtl/>
        </w:rPr>
      </w:pPr>
      <w:r>
        <w:rPr>
          <w:rFonts w:hint="cs"/>
          <w:rtl/>
        </w:rPr>
        <w:t xml:space="preserve">שמעתי באופן קשוב ביותר את דברי השר פורז ואת הצעתו. לאור המצב ולאחר שעשיתי התייעצות קצרה עם חלק מחברי, אני מבקש ממך, אדוני השר, לא רק לבקש </w:t>
      </w:r>
      <w:r>
        <w:rPr>
          <w:rFonts w:hint="cs"/>
          <w:rtl/>
        </w:rPr>
        <w:t xml:space="preserve">משר הביטחון שיורה לחיילי צה"ל באמצעות מפקדיו - - -    </w:t>
      </w:r>
    </w:p>
    <w:p w14:paraId="3748ADB6" w14:textId="77777777" w:rsidR="00000000" w:rsidRDefault="00B90FE9">
      <w:pPr>
        <w:pStyle w:val="a0"/>
        <w:ind w:firstLine="0"/>
        <w:rPr>
          <w:rFonts w:hint="cs"/>
          <w:rtl/>
        </w:rPr>
      </w:pPr>
    </w:p>
    <w:p w14:paraId="7A3CF07C" w14:textId="77777777" w:rsidR="00000000" w:rsidRDefault="00B90FE9">
      <w:pPr>
        <w:pStyle w:val="af0"/>
        <w:rPr>
          <w:rtl/>
        </w:rPr>
      </w:pPr>
      <w:r>
        <w:rPr>
          <w:rFonts w:hint="eastAsia"/>
          <w:rtl/>
        </w:rPr>
        <w:t>חיים</w:t>
      </w:r>
      <w:r>
        <w:rPr>
          <w:rtl/>
        </w:rPr>
        <w:t xml:space="preserve"> אורון (מרצ):</w:t>
      </w:r>
    </w:p>
    <w:p w14:paraId="0EE2CF4B" w14:textId="77777777" w:rsidR="00000000" w:rsidRDefault="00B90FE9">
      <w:pPr>
        <w:pStyle w:val="a0"/>
        <w:rPr>
          <w:rFonts w:hint="cs"/>
          <w:rtl/>
        </w:rPr>
      </w:pPr>
    </w:p>
    <w:p w14:paraId="2E3728AB" w14:textId="77777777" w:rsidR="00000000" w:rsidRDefault="00B90FE9">
      <w:pPr>
        <w:pStyle w:val="a0"/>
        <w:rPr>
          <w:rFonts w:hint="cs"/>
          <w:rtl/>
        </w:rPr>
      </w:pPr>
      <w:r>
        <w:rPr>
          <w:rFonts w:hint="cs"/>
          <w:rtl/>
        </w:rPr>
        <w:t>להורות?</w:t>
      </w:r>
    </w:p>
    <w:p w14:paraId="151FF959" w14:textId="77777777" w:rsidR="00000000" w:rsidRDefault="00B90FE9">
      <w:pPr>
        <w:pStyle w:val="a0"/>
        <w:ind w:firstLine="0"/>
        <w:rPr>
          <w:rFonts w:hint="cs"/>
          <w:rtl/>
        </w:rPr>
      </w:pPr>
    </w:p>
    <w:p w14:paraId="06AD7AEA" w14:textId="77777777" w:rsidR="00000000" w:rsidRDefault="00B90FE9">
      <w:pPr>
        <w:pStyle w:val="af1"/>
        <w:rPr>
          <w:rtl/>
        </w:rPr>
      </w:pPr>
      <w:r>
        <w:rPr>
          <w:rtl/>
        </w:rPr>
        <w:t>היו"ר ראובן ריבלין:</w:t>
      </w:r>
    </w:p>
    <w:p w14:paraId="48512399" w14:textId="77777777" w:rsidR="00000000" w:rsidRDefault="00B90FE9">
      <w:pPr>
        <w:pStyle w:val="a0"/>
        <w:rPr>
          <w:rtl/>
        </w:rPr>
      </w:pPr>
    </w:p>
    <w:p w14:paraId="6BCF6E16" w14:textId="77777777" w:rsidR="00000000" w:rsidRDefault="00B90FE9">
      <w:pPr>
        <w:pStyle w:val="a0"/>
        <w:rPr>
          <w:rFonts w:hint="cs"/>
          <w:rtl/>
        </w:rPr>
      </w:pPr>
      <w:r>
        <w:rPr>
          <w:rFonts w:hint="cs"/>
          <w:rtl/>
        </w:rPr>
        <w:t>לא להורות להצביע, לשחרר אותם כדי שיצביעו.</w:t>
      </w:r>
    </w:p>
    <w:p w14:paraId="0FBF231A" w14:textId="77777777" w:rsidR="00000000" w:rsidRDefault="00B90FE9">
      <w:pPr>
        <w:pStyle w:val="a0"/>
        <w:ind w:firstLine="0"/>
        <w:rPr>
          <w:rFonts w:hint="cs"/>
          <w:rtl/>
        </w:rPr>
      </w:pPr>
    </w:p>
    <w:p w14:paraId="32B25F82" w14:textId="77777777" w:rsidR="00000000" w:rsidRDefault="00B90FE9">
      <w:pPr>
        <w:pStyle w:val="-"/>
        <w:rPr>
          <w:rtl/>
        </w:rPr>
      </w:pPr>
      <w:bookmarkStart w:id="150" w:name="FS000000519T14_01_2004_13_09_52C"/>
      <w:bookmarkStart w:id="151" w:name="FS000001032T14_01_2004_13_10_06"/>
      <w:bookmarkStart w:id="152" w:name="FS000001032T14_01_2004_13_10_16C"/>
      <w:bookmarkEnd w:id="150"/>
      <w:bookmarkEnd w:id="151"/>
      <w:bookmarkEnd w:id="152"/>
      <w:r>
        <w:rPr>
          <w:rtl/>
        </w:rPr>
        <w:t>אהוד יתום (הליכוד):</w:t>
      </w:r>
    </w:p>
    <w:p w14:paraId="0006C783" w14:textId="77777777" w:rsidR="00000000" w:rsidRDefault="00B90FE9">
      <w:pPr>
        <w:pStyle w:val="a0"/>
        <w:rPr>
          <w:rtl/>
        </w:rPr>
      </w:pPr>
    </w:p>
    <w:p w14:paraId="1F20926E" w14:textId="77777777" w:rsidR="00000000" w:rsidRDefault="00B90FE9">
      <w:pPr>
        <w:pStyle w:val="a0"/>
        <w:rPr>
          <w:rFonts w:hint="cs"/>
          <w:rtl/>
        </w:rPr>
      </w:pPr>
      <w:r>
        <w:rPr>
          <w:rFonts w:hint="cs"/>
          <w:rtl/>
        </w:rPr>
        <w:t>אין לך סבלנות, חבר הכנסת חיים אורון? אתה בדרך כלל בחור עם סבלנות. מה קרה?</w:t>
      </w:r>
    </w:p>
    <w:p w14:paraId="3F9E5563" w14:textId="77777777" w:rsidR="00000000" w:rsidRDefault="00B90FE9">
      <w:pPr>
        <w:pStyle w:val="af1"/>
        <w:rPr>
          <w:rFonts w:hint="cs"/>
          <w:b w:val="0"/>
          <w:bCs w:val="0"/>
          <w:u w:val="none"/>
          <w:rtl/>
        </w:rPr>
      </w:pPr>
    </w:p>
    <w:p w14:paraId="383E8CC2" w14:textId="77777777" w:rsidR="00000000" w:rsidRDefault="00B90FE9">
      <w:pPr>
        <w:pStyle w:val="a0"/>
        <w:rPr>
          <w:rFonts w:hint="cs"/>
          <w:rtl/>
        </w:rPr>
      </w:pPr>
      <w:r>
        <w:rPr>
          <w:rFonts w:hint="cs"/>
          <w:rtl/>
        </w:rPr>
        <w:t xml:space="preserve">גם אם המפקח </w:t>
      </w:r>
      <w:r>
        <w:rPr>
          <w:rFonts w:hint="cs"/>
          <w:rtl/>
        </w:rPr>
        <w:t>על הבחירות אמר לבג"ץ שזה לא ישים, אני מבקש לבדוק את האפשרות להציב קלפי אחת בסוף השבוע האחרון טרם הבחירות, אחת בכל מועצה אזורית, כדי שהחיילים שבאים הביתה בשבת יוכלו להצביע. עקב העובדה שרוב רובם של חיילי צה"ל שמתגוררים במועצות האזוריות, מושבניקים, קיבוצניקים</w:t>
      </w:r>
      <w:r>
        <w:rPr>
          <w:rFonts w:hint="cs"/>
          <w:rtl/>
        </w:rPr>
        <w:t xml:space="preserve"> ויישובים קהילתיים הם חיילים קרביים, אני מבקש ממך לא רק לבקש משר הביטחון, גם לבקש מעצמך, לבדוק שוב את העניין הזה, ואם כך, אסכים להצעת הממשלה. תודה רבה. </w:t>
      </w:r>
    </w:p>
    <w:p w14:paraId="52AAC77E" w14:textId="77777777" w:rsidR="00000000" w:rsidRDefault="00B90FE9">
      <w:pPr>
        <w:pStyle w:val="a0"/>
        <w:ind w:firstLine="0"/>
        <w:rPr>
          <w:rFonts w:hint="cs"/>
          <w:rtl/>
        </w:rPr>
      </w:pPr>
    </w:p>
    <w:p w14:paraId="7CB3FE84" w14:textId="77777777" w:rsidR="00000000" w:rsidRDefault="00B90FE9">
      <w:pPr>
        <w:pStyle w:val="af1"/>
        <w:rPr>
          <w:rtl/>
        </w:rPr>
      </w:pPr>
      <w:r>
        <w:rPr>
          <w:rtl/>
        </w:rPr>
        <w:t>היו"ר ראובן ריבלין:</w:t>
      </w:r>
    </w:p>
    <w:p w14:paraId="203814AD" w14:textId="77777777" w:rsidR="00000000" w:rsidRDefault="00B90FE9">
      <w:pPr>
        <w:pStyle w:val="a0"/>
        <w:rPr>
          <w:rtl/>
        </w:rPr>
      </w:pPr>
    </w:p>
    <w:p w14:paraId="227DFB1B" w14:textId="77777777" w:rsidR="00000000" w:rsidRDefault="00B90FE9">
      <w:pPr>
        <w:pStyle w:val="a0"/>
        <w:rPr>
          <w:rFonts w:hint="cs"/>
          <w:rtl/>
        </w:rPr>
      </w:pPr>
      <w:r>
        <w:rPr>
          <w:rFonts w:hint="cs"/>
          <w:rtl/>
        </w:rPr>
        <w:t>נדמה לי שזה נוגד את חוק הבחירות. זה בלתי אפשרי בכלל.</w:t>
      </w:r>
    </w:p>
    <w:p w14:paraId="5616EE82" w14:textId="77777777" w:rsidR="00000000" w:rsidRDefault="00B90FE9">
      <w:pPr>
        <w:pStyle w:val="a0"/>
        <w:ind w:firstLine="0"/>
        <w:rPr>
          <w:rFonts w:hint="cs"/>
          <w:rtl/>
        </w:rPr>
      </w:pPr>
    </w:p>
    <w:p w14:paraId="48C8D7CE" w14:textId="77777777" w:rsidR="00000000" w:rsidRDefault="00B90FE9">
      <w:pPr>
        <w:pStyle w:val="af0"/>
        <w:rPr>
          <w:rtl/>
        </w:rPr>
      </w:pPr>
      <w:r>
        <w:rPr>
          <w:rFonts w:hint="eastAsia"/>
          <w:rtl/>
        </w:rPr>
        <w:t>שר</w:t>
      </w:r>
      <w:r>
        <w:rPr>
          <w:rtl/>
        </w:rPr>
        <w:t xml:space="preserve"> הפנים אברהם פורז:</w:t>
      </w:r>
    </w:p>
    <w:p w14:paraId="5C0BC6DC" w14:textId="77777777" w:rsidR="00000000" w:rsidRDefault="00B90FE9">
      <w:pPr>
        <w:pStyle w:val="a0"/>
        <w:rPr>
          <w:rFonts w:hint="cs"/>
          <w:rtl/>
        </w:rPr>
      </w:pPr>
    </w:p>
    <w:p w14:paraId="4AD8DBA2" w14:textId="77777777" w:rsidR="00000000" w:rsidRDefault="00B90FE9">
      <w:pPr>
        <w:pStyle w:val="a0"/>
        <w:rPr>
          <w:rFonts w:hint="cs"/>
          <w:rtl/>
        </w:rPr>
      </w:pPr>
      <w:r>
        <w:rPr>
          <w:rFonts w:hint="cs"/>
          <w:rtl/>
        </w:rPr>
        <w:t>אם זה</w:t>
      </w:r>
      <w:r>
        <w:rPr>
          <w:rFonts w:hint="cs"/>
          <w:rtl/>
        </w:rPr>
        <w:t xml:space="preserve"> אפשרי אני מוכן. </w:t>
      </w:r>
    </w:p>
    <w:p w14:paraId="7C6EBD66" w14:textId="77777777" w:rsidR="00000000" w:rsidRDefault="00B90FE9">
      <w:pPr>
        <w:pStyle w:val="a0"/>
        <w:ind w:firstLine="0"/>
        <w:rPr>
          <w:rFonts w:hint="cs"/>
          <w:rtl/>
        </w:rPr>
      </w:pPr>
    </w:p>
    <w:p w14:paraId="3F64F34E" w14:textId="77777777" w:rsidR="00000000" w:rsidRDefault="00B90FE9">
      <w:pPr>
        <w:pStyle w:val="af1"/>
        <w:rPr>
          <w:rtl/>
        </w:rPr>
      </w:pPr>
      <w:r>
        <w:rPr>
          <w:rtl/>
        </w:rPr>
        <w:t>היו"ר ראובן ריבלין:</w:t>
      </w:r>
    </w:p>
    <w:p w14:paraId="1ED6DDEA" w14:textId="77777777" w:rsidR="00000000" w:rsidRDefault="00B90FE9">
      <w:pPr>
        <w:pStyle w:val="a0"/>
        <w:rPr>
          <w:rtl/>
        </w:rPr>
      </w:pPr>
    </w:p>
    <w:p w14:paraId="340C2709" w14:textId="77777777" w:rsidR="00000000" w:rsidRDefault="00B90FE9">
      <w:pPr>
        <w:pStyle w:val="a0"/>
        <w:rPr>
          <w:rFonts w:hint="cs"/>
          <w:rtl/>
        </w:rPr>
      </w:pPr>
      <w:r>
        <w:rPr>
          <w:rFonts w:hint="cs"/>
          <w:rtl/>
        </w:rPr>
        <w:t xml:space="preserve">אפשר במעטפות כפולות בצה"ל. </w:t>
      </w:r>
    </w:p>
    <w:p w14:paraId="5142539E" w14:textId="77777777" w:rsidR="00000000" w:rsidRDefault="00B90FE9">
      <w:pPr>
        <w:pStyle w:val="a0"/>
        <w:ind w:firstLine="0"/>
        <w:rPr>
          <w:rFonts w:hint="cs"/>
          <w:rtl/>
        </w:rPr>
      </w:pPr>
    </w:p>
    <w:p w14:paraId="788EBBF2" w14:textId="77777777" w:rsidR="00000000" w:rsidRDefault="00B90FE9">
      <w:pPr>
        <w:pStyle w:val="a0"/>
        <w:rPr>
          <w:rFonts w:hint="cs"/>
          <w:rtl/>
        </w:rPr>
      </w:pPr>
      <w:r>
        <w:rPr>
          <w:rFonts w:hint="cs"/>
          <w:rtl/>
        </w:rPr>
        <w:t xml:space="preserve">האם חבר הכנסת פינס רוצה להתנגד? </w:t>
      </w:r>
    </w:p>
    <w:p w14:paraId="16CD342B" w14:textId="77777777" w:rsidR="00000000" w:rsidRDefault="00B90FE9">
      <w:pPr>
        <w:pStyle w:val="a0"/>
        <w:ind w:firstLine="0"/>
        <w:rPr>
          <w:rFonts w:hint="cs"/>
          <w:rtl/>
        </w:rPr>
      </w:pPr>
    </w:p>
    <w:p w14:paraId="595715D5" w14:textId="77777777" w:rsidR="00000000" w:rsidRDefault="00B90FE9">
      <w:pPr>
        <w:pStyle w:val="af0"/>
        <w:rPr>
          <w:rtl/>
        </w:rPr>
      </w:pPr>
      <w:r>
        <w:rPr>
          <w:rFonts w:hint="eastAsia"/>
          <w:rtl/>
        </w:rPr>
        <w:t>אופיר</w:t>
      </w:r>
      <w:r>
        <w:rPr>
          <w:rtl/>
        </w:rPr>
        <w:t xml:space="preserve"> פינס-פז (העבודה-מימד):</w:t>
      </w:r>
    </w:p>
    <w:p w14:paraId="7CED7FC4" w14:textId="77777777" w:rsidR="00000000" w:rsidRDefault="00B90FE9">
      <w:pPr>
        <w:pStyle w:val="a0"/>
        <w:rPr>
          <w:rFonts w:hint="cs"/>
          <w:rtl/>
        </w:rPr>
      </w:pPr>
    </w:p>
    <w:p w14:paraId="3E4B77EA" w14:textId="77777777" w:rsidR="00000000" w:rsidRDefault="00B90FE9">
      <w:pPr>
        <w:pStyle w:val="a0"/>
        <w:rPr>
          <w:rFonts w:hint="cs"/>
          <w:rtl/>
        </w:rPr>
      </w:pPr>
      <w:r>
        <w:rPr>
          <w:rFonts w:hint="cs"/>
          <w:rtl/>
        </w:rPr>
        <w:t>על מה מצביעים?</w:t>
      </w:r>
    </w:p>
    <w:p w14:paraId="704433A2" w14:textId="77777777" w:rsidR="00000000" w:rsidRDefault="00B90FE9">
      <w:pPr>
        <w:pStyle w:val="a0"/>
        <w:ind w:firstLine="0"/>
        <w:rPr>
          <w:rFonts w:hint="cs"/>
          <w:rtl/>
        </w:rPr>
      </w:pPr>
    </w:p>
    <w:p w14:paraId="037DAFB6" w14:textId="77777777" w:rsidR="00000000" w:rsidRDefault="00B90FE9">
      <w:pPr>
        <w:pStyle w:val="af1"/>
        <w:rPr>
          <w:rtl/>
        </w:rPr>
      </w:pPr>
      <w:r>
        <w:rPr>
          <w:rtl/>
        </w:rPr>
        <w:t>היו"ר ראובן ריבלין:</w:t>
      </w:r>
    </w:p>
    <w:p w14:paraId="07CA954A" w14:textId="77777777" w:rsidR="00000000" w:rsidRDefault="00B90FE9">
      <w:pPr>
        <w:pStyle w:val="a0"/>
        <w:rPr>
          <w:rtl/>
        </w:rPr>
      </w:pPr>
    </w:p>
    <w:p w14:paraId="01CDE5E5" w14:textId="77777777" w:rsidR="00000000" w:rsidRDefault="00B90FE9">
      <w:pPr>
        <w:pStyle w:val="a0"/>
        <w:rPr>
          <w:rFonts w:hint="cs"/>
          <w:rtl/>
        </w:rPr>
      </w:pPr>
      <w:r>
        <w:rPr>
          <w:rFonts w:hint="cs"/>
          <w:rtl/>
        </w:rPr>
        <w:t>מצביעים על הצעת החוק, ובשינוי - שהוא יחול מהבחירות הבאות. אין לך התנגדות?</w:t>
      </w:r>
    </w:p>
    <w:p w14:paraId="52F92389" w14:textId="77777777" w:rsidR="00000000" w:rsidRDefault="00B90FE9">
      <w:pPr>
        <w:pStyle w:val="a0"/>
        <w:ind w:firstLine="0"/>
        <w:rPr>
          <w:rFonts w:hint="cs"/>
          <w:rtl/>
        </w:rPr>
      </w:pPr>
    </w:p>
    <w:p w14:paraId="3AD51218" w14:textId="77777777" w:rsidR="00000000" w:rsidRDefault="00B90FE9">
      <w:pPr>
        <w:pStyle w:val="af0"/>
        <w:rPr>
          <w:rtl/>
        </w:rPr>
      </w:pPr>
      <w:r>
        <w:rPr>
          <w:rFonts w:hint="eastAsia"/>
          <w:rtl/>
        </w:rPr>
        <w:t>אופיר</w:t>
      </w:r>
      <w:r>
        <w:rPr>
          <w:rtl/>
        </w:rPr>
        <w:t xml:space="preserve"> פינס-</w:t>
      </w:r>
      <w:r>
        <w:rPr>
          <w:rtl/>
        </w:rPr>
        <w:t>פז (העבודה-מימד):</w:t>
      </w:r>
    </w:p>
    <w:p w14:paraId="1B23EC9A" w14:textId="77777777" w:rsidR="00000000" w:rsidRDefault="00B90FE9">
      <w:pPr>
        <w:pStyle w:val="a0"/>
        <w:rPr>
          <w:rFonts w:hint="cs"/>
          <w:rtl/>
        </w:rPr>
      </w:pPr>
    </w:p>
    <w:p w14:paraId="4C38872B" w14:textId="77777777" w:rsidR="00000000" w:rsidRDefault="00B90FE9">
      <w:pPr>
        <w:pStyle w:val="a0"/>
        <w:rPr>
          <w:rFonts w:hint="cs"/>
          <w:rtl/>
        </w:rPr>
      </w:pPr>
      <w:r>
        <w:rPr>
          <w:rFonts w:hint="cs"/>
          <w:rtl/>
        </w:rPr>
        <w:t>אין לי התנגדות.</w:t>
      </w:r>
    </w:p>
    <w:p w14:paraId="2FA65171" w14:textId="77777777" w:rsidR="00000000" w:rsidRDefault="00B90FE9">
      <w:pPr>
        <w:pStyle w:val="af1"/>
        <w:rPr>
          <w:rtl/>
        </w:rPr>
      </w:pPr>
    </w:p>
    <w:p w14:paraId="1A8F2735" w14:textId="77777777" w:rsidR="00000000" w:rsidRDefault="00B90FE9">
      <w:pPr>
        <w:pStyle w:val="af1"/>
        <w:rPr>
          <w:rtl/>
        </w:rPr>
      </w:pPr>
      <w:r>
        <w:rPr>
          <w:rtl/>
        </w:rPr>
        <w:t>היו"ר ראובן ריבלין:</w:t>
      </w:r>
    </w:p>
    <w:p w14:paraId="00DFD6DA" w14:textId="77777777" w:rsidR="00000000" w:rsidRDefault="00B90FE9">
      <w:pPr>
        <w:pStyle w:val="a0"/>
        <w:rPr>
          <w:rtl/>
        </w:rPr>
      </w:pPr>
    </w:p>
    <w:p w14:paraId="26421E52" w14:textId="77777777" w:rsidR="00000000" w:rsidRDefault="00B90FE9">
      <w:pPr>
        <w:pStyle w:val="a0"/>
        <w:rPr>
          <w:rFonts w:hint="cs"/>
          <w:rtl/>
        </w:rPr>
      </w:pPr>
      <w:r>
        <w:rPr>
          <w:rFonts w:hint="cs"/>
          <w:rtl/>
        </w:rPr>
        <w:t xml:space="preserve">חבר הכנסת טלב אלסאנע, בבקשה. חבר הכנסת פרוש, מה שאתה לימדת אותם, הם עלו על מורם ורבם.  חבר הכנסת פרוש, אין אדם מתקנא בבנו ובתלמידו. אלה כולם תלמידיך. </w:t>
      </w:r>
    </w:p>
    <w:p w14:paraId="51920150" w14:textId="77777777" w:rsidR="00000000" w:rsidRDefault="00B90FE9">
      <w:pPr>
        <w:pStyle w:val="a0"/>
        <w:rPr>
          <w:rFonts w:hint="cs"/>
          <w:rtl/>
        </w:rPr>
      </w:pPr>
    </w:p>
    <w:p w14:paraId="69493104" w14:textId="77777777" w:rsidR="00000000" w:rsidRDefault="00B90FE9">
      <w:pPr>
        <w:pStyle w:val="a0"/>
        <w:rPr>
          <w:rFonts w:hint="cs"/>
          <w:rtl/>
        </w:rPr>
      </w:pPr>
      <w:r>
        <w:rPr>
          <w:rFonts w:hint="cs"/>
          <w:rtl/>
        </w:rPr>
        <w:t xml:space="preserve">בבקשה, חבר הכנסת אלסאנע, שלוש דקות. </w:t>
      </w:r>
    </w:p>
    <w:p w14:paraId="37EA4B9B" w14:textId="77777777" w:rsidR="00000000" w:rsidRDefault="00B90FE9">
      <w:pPr>
        <w:pStyle w:val="a0"/>
        <w:ind w:firstLine="0"/>
        <w:rPr>
          <w:rFonts w:hint="cs"/>
          <w:rtl/>
        </w:rPr>
      </w:pPr>
    </w:p>
    <w:p w14:paraId="32635B64" w14:textId="77777777" w:rsidR="00000000" w:rsidRDefault="00B90FE9">
      <w:pPr>
        <w:pStyle w:val="a"/>
        <w:rPr>
          <w:rtl/>
        </w:rPr>
      </w:pPr>
      <w:bookmarkStart w:id="153" w:name="FS000000549T14_01_2004_13_16_12"/>
      <w:bookmarkStart w:id="154" w:name="_Toc75077147"/>
      <w:bookmarkEnd w:id="153"/>
      <w:r>
        <w:rPr>
          <w:rFonts w:hint="eastAsia"/>
          <w:rtl/>
        </w:rPr>
        <w:t>טלב</w:t>
      </w:r>
      <w:r>
        <w:rPr>
          <w:rtl/>
        </w:rPr>
        <w:t xml:space="preserve"> אלסאנ</w:t>
      </w:r>
      <w:r>
        <w:rPr>
          <w:rtl/>
        </w:rPr>
        <w:t>ע (רע"ם):</w:t>
      </w:r>
      <w:bookmarkEnd w:id="154"/>
    </w:p>
    <w:p w14:paraId="28B5DC41" w14:textId="77777777" w:rsidR="00000000" w:rsidRDefault="00B90FE9">
      <w:pPr>
        <w:pStyle w:val="a0"/>
        <w:rPr>
          <w:rFonts w:hint="cs"/>
          <w:rtl/>
        </w:rPr>
      </w:pPr>
    </w:p>
    <w:p w14:paraId="63CF63AE" w14:textId="77777777" w:rsidR="00000000" w:rsidRDefault="00B90FE9">
      <w:pPr>
        <w:pStyle w:val="a0"/>
        <w:rPr>
          <w:rFonts w:hint="cs"/>
          <w:rtl/>
        </w:rPr>
      </w:pPr>
      <w:r>
        <w:rPr>
          <w:rFonts w:hint="cs"/>
          <w:rtl/>
        </w:rPr>
        <w:t>אדוני היושב-ראש, הצעת החוק הזאת באה לעשות סדר במובן זה שהיא נותנת לתושבים לממש את זכותם להצביע ולבחור את נציגיהם במועצות האזורית. אבל, בעצם התוצאה היא שנוצרת אפליה בין תושבים שמתגוררים בתחום שיפוט המועצות האזוריות, בעיקר האוכלוסייה הבדואית בנגב,</w:t>
      </w:r>
      <w:r>
        <w:rPr>
          <w:rFonts w:hint="cs"/>
          <w:rtl/>
        </w:rPr>
        <w:t xml:space="preserve"> שלא ניתנת להם הזכות להשתתף בבחירת נציגיהם במועצות האזוריות. </w:t>
      </w:r>
    </w:p>
    <w:p w14:paraId="263001A6" w14:textId="77777777" w:rsidR="00000000" w:rsidRDefault="00B90FE9">
      <w:pPr>
        <w:pStyle w:val="a0"/>
        <w:rPr>
          <w:rFonts w:hint="cs"/>
          <w:rtl/>
        </w:rPr>
      </w:pPr>
    </w:p>
    <w:p w14:paraId="1ABC0550" w14:textId="77777777" w:rsidR="00000000" w:rsidRDefault="00B90FE9">
      <w:pPr>
        <w:pStyle w:val="a0"/>
        <w:rPr>
          <w:rFonts w:hint="cs"/>
          <w:rtl/>
        </w:rPr>
      </w:pPr>
      <w:r>
        <w:rPr>
          <w:rFonts w:hint="cs"/>
          <w:rtl/>
        </w:rPr>
        <w:t>למשל, תחום השיפוט של המועצה האזורית בני-שמעון הוא 450,000 דונם. יש שם 7,000 תושבים, מתוכם כ-2,500 תושבים בדואים, המתגוררים בתחום השיפוט אבל אינם משתתפים בהצבעות, אינם משתתפים בבחירות. אין להם ר</w:t>
      </w:r>
      <w:r>
        <w:rPr>
          <w:rFonts w:hint="cs"/>
          <w:rtl/>
        </w:rPr>
        <w:t>שות מוניציפלית אחרת, וברשות שהם חיים בה הם אינם משתתפים בבחירות. הוא הדין במועצה האזורית רמת-הנגב. יש שם כ-5,000 תושבים בדואים, ולא ניתנת להם הזכות להשתתף בבחירות.</w:t>
      </w:r>
    </w:p>
    <w:p w14:paraId="3A2496E5" w14:textId="77777777" w:rsidR="00000000" w:rsidRDefault="00B90FE9">
      <w:pPr>
        <w:pStyle w:val="a0"/>
        <w:rPr>
          <w:rFonts w:hint="cs"/>
          <w:rtl/>
        </w:rPr>
      </w:pPr>
    </w:p>
    <w:p w14:paraId="28BD97F3" w14:textId="77777777" w:rsidR="00000000" w:rsidRDefault="00B90FE9">
      <w:pPr>
        <w:pStyle w:val="a0"/>
        <w:rPr>
          <w:rFonts w:hint="cs"/>
          <w:rtl/>
        </w:rPr>
      </w:pPr>
      <w:r>
        <w:rPr>
          <w:rFonts w:hint="cs"/>
          <w:rtl/>
        </w:rPr>
        <w:t>לכן, אדוני שר הפנים, בקשתי אליך היא לתת לכל תושבי המועצות האזוריות את הזכות להשתתף בבחירות,</w:t>
      </w:r>
      <w:r>
        <w:rPr>
          <w:rFonts w:hint="cs"/>
          <w:rtl/>
        </w:rPr>
        <w:t xml:space="preserve"> ובמיוחד לתושבים הבדואים בנגב, המתגוררים בתחום המועצות האזוריות. במקום שהם מתגוררים, שיירשמו - - - </w:t>
      </w:r>
    </w:p>
    <w:p w14:paraId="0C7B0711" w14:textId="77777777" w:rsidR="00000000" w:rsidRDefault="00B90FE9">
      <w:pPr>
        <w:pStyle w:val="a0"/>
        <w:ind w:firstLine="0"/>
        <w:rPr>
          <w:rFonts w:hint="cs"/>
          <w:rtl/>
        </w:rPr>
      </w:pPr>
    </w:p>
    <w:p w14:paraId="66CADD15" w14:textId="77777777" w:rsidR="00000000" w:rsidRDefault="00B90FE9">
      <w:pPr>
        <w:pStyle w:val="af1"/>
        <w:rPr>
          <w:rtl/>
        </w:rPr>
      </w:pPr>
      <w:r>
        <w:rPr>
          <w:rtl/>
        </w:rPr>
        <w:t>היו"ר ראובן ריבלין:</w:t>
      </w:r>
    </w:p>
    <w:p w14:paraId="0F905A87" w14:textId="77777777" w:rsidR="00000000" w:rsidRDefault="00B90FE9">
      <w:pPr>
        <w:pStyle w:val="a0"/>
        <w:rPr>
          <w:rtl/>
        </w:rPr>
      </w:pPr>
    </w:p>
    <w:p w14:paraId="2FEDB619" w14:textId="77777777" w:rsidR="00000000" w:rsidRDefault="00B90FE9">
      <w:pPr>
        <w:pStyle w:val="a0"/>
        <w:rPr>
          <w:rFonts w:hint="cs"/>
          <w:rtl/>
        </w:rPr>
      </w:pPr>
      <w:r>
        <w:rPr>
          <w:rFonts w:hint="cs"/>
          <w:rtl/>
        </w:rPr>
        <w:t xml:space="preserve">חבר הכנסת טלב אלסאנע, אני לא רואה איך אתה מתנגד לחוק הזה. </w:t>
      </w:r>
    </w:p>
    <w:p w14:paraId="4D6FBABE" w14:textId="77777777" w:rsidR="00000000" w:rsidRDefault="00B90FE9">
      <w:pPr>
        <w:pStyle w:val="a0"/>
        <w:ind w:firstLine="0"/>
        <w:rPr>
          <w:rFonts w:hint="cs"/>
          <w:rtl/>
        </w:rPr>
      </w:pPr>
    </w:p>
    <w:p w14:paraId="525BE6CF" w14:textId="77777777" w:rsidR="00000000" w:rsidRDefault="00B90FE9">
      <w:pPr>
        <w:pStyle w:val="-"/>
        <w:rPr>
          <w:rtl/>
        </w:rPr>
      </w:pPr>
      <w:bookmarkStart w:id="155" w:name="FS000000549T14_01_2004_13_20_37C"/>
      <w:bookmarkEnd w:id="155"/>
      <w:r>
        <w:rPr>
          <w:rtl/>
        </w:rPr>
        <w:t>טלב אלסאנע (רע"ם):</w:t>
      </w:r>
    </w:p>
    <w:p w14:paraId="2AB28099" w14:textId="77777777" w:rsidR="00000000" w:rsidRDefault="00B90FE9">
      <w:pPr>
        <w:pStyle w:val="a0"/>
        <w:rPr>
          <w:rtl/>
        </w:rPr>
      </w:pPr>
    </w:p>
    <w:p w14:paraId="1CFC288E" w14:textId="77777777" w:rsidR="00000000" w:rsidRDefault="00B90FE9">
      <w:pPr>
        <w:pStyle w:val="a0"/>
        <w:rPr>
          <w:rFonts w:hint="cs"/>
          <w:rtl/>
        </w:rPr>
      </w:pPr>
      <w:r>
        <w:rPr>
          <w:rFonts w:hint="cs"/>
          <w:rtl/>
        </w:rPr>
        <w:t xml:space="preserve">החוק לא נותן את המענה לבדואים, ולכן אינני יכול להסכים </w:t>
      </w:r>
      <w:r>
        <w:rPr>
          <w:rFonts w:hint="cs"/>
          <w:rtl/>
        </w:rPr>
        <w:t>לו. כשיהיה חוק שיאפשר לכל התושבים של המועצות האזוריות, לרבות התושבים הערבים שמתגוררים ואינם רשומים בפנקס הבוחרים, להשתתף בבחירת נציגיהם, אני אתמוך בהצעת החוק.</w:t>
      </w:r>
    </w:p>
    <w:p w14:paraId="10AC8131" w14:textId="77777777" w:rsidR="00000000" w:rsidRDefault="00B90FE9">
      <w:pPr>
        <w:pStyle w:val="a0"/>
        <w:ind w:firstLine="0"/>
        <w:rPr>
          <w:rFonts w:hint="cs"/>
          <w:rtl/>
        </w:rPr>
      </w:pPr>
    </w:p>
    <w:p w14:paraId="44E4F1B8" w14:textId="77777777" w:rsidR="00000000" w:rsidRDefault="00B90FE9">
      <w:pPr>
        <w:pStyle w:val="af1"/>
        <w:rPr>
          <w:rtl/>
        </w:rPr>
      </w:pPr>
      <w:r>
        <w:rPr>
          <w:rtl/>
        </w:rPr>
        <w:t>היו"ר ראובן ריבלין:</w:t>
      </w:r>
    </w:p>
    <w:p w14:paraId="1E19ED2C" w14:textId="77777777" w:rsidR="00000000" w:rsidRDefault="00B90FE9">
      <w:pPr>
        <w:pStyle w:val="a0"/>
        <w:rPr>
          <w:rtl/>
        </w:rPr>
      </w:pPr>
    </w:p>
    <w:p w14:paraId="63AC75D7" w14:textId="77777777" w:rsidR="00000000" w:rsidRDefault="00B90FE9">
      <w:pPr>
        <w:pStyle w:val="a0"/>
        <w:rPr>
          <w:rFonts w:hint="cs"/>
          <w:rtl/>
        </w:rPr>
      </w:pPr>
      <w:r>
        <w:rPr>
          <w:rFonts w:hint="cs"/>
          <w:rtl/>
        </w:rPr>
        <w:t xml:space="preserve">אתה מתנגד להצעת החוק, אלא אם כן. ובכן, רבותי חברי הכנסת, תם הדיון. </w:t>
      </w:r>
    </w:p>
    <w:p w14:paraId="6A31B688" w14:textId="77777777" w:rsidR="00000000" w:rsidRDefault="00B90FE9">
      <w:pPr>
        <w:pStyle w:val="a0"/>
        <w:rPr>
          <w:rFonts w:hint="cs"/>
          <w:rtl/>
        </w:rPr>
      </w:pPr>
    </w:p>
    <w:p w14:paraId="10348229" w14:textId="77777777" w:rsidR="00000000" w:rsidRDefault="00B90FE9">
      <w:pPr>
        <w:pStyle w:val="a0"/>
        <w:rPr>
          <w:rFonts w:hint="cs"/>
          <w:rtl/>
        </w:rPr>
      </w:pPr>
      <w:r>
        <w:rPr>
          <w:rFonts w:hint="cs"/>
          <w:rtl/>
        </w:rPr>
        <w:t xml:space="preserve">אנחנו </w:t>
      </w:r>
      <w:r>
        <w:rPr>
          <w:rFonts w:hint="cs"/>
          <w:rtl/>
        </w:rPr>
        <w:t xml:space="preserve">עוברים להצבעה. מי בעד הצעת החוק כפי שתוקנה והוסכמה? בבקשה, רבותי חברי הכנסת, נא להצביע - מי בעד, מי נגד. </w:t>
      </w:r>
    </w:p>
    <w:p w14:paraId="497210F2" w14:textId="77777777" w:rsidR="00000000" w:rsidRDefault="00B90FE9">
      <w:pPr>
        <w:pStyle w:val="a0"/>
        <w:rPr>
          <w:rFonts w:hint="cs"/>
          <w:rtl/>
        </w:rPr>
      </w:pPr>
    </w:p>
    <w:p w14:paraId="3800FAA4" w14:textId="77777777" w:rsidR="00000000" w:rsidRDefault="00B90FE9">
      <w:pPr>
        <w:pStyle w:val="ab"/>
        <w:bidi/>
        <w:rPr>
          <w:rFonts w:hint="cs"/>
          <w:rtl/>
        </w:rPr>
      </w:pPr>
      <w:r>
        <w:rPr>
          <w:rFonts w:hint="cs"/>
          <w:rtl/>
        </w:rPr>
        <w:t>הצבעה מס' 3</w:t>
      </w:r>
    </w:p>
    <w:p w14:paraId="189C408B" w14:textId="77777777" w:rsidR="00000000" w:rsidRDefault="00B90FE9">
      <w:pPr>
        <w:pStyle w:val="a0"/>
        <w:rPr>
          <w:rFonts w:hint="cs"/>
          <w:rtl/>
        </w:rPr>
      </w:pPr>
    </w:p>
    <w:p w14:paraId="3D64DB9B" w14:textId="77777777" w:rsidR="00000000" w:rsidRDefault="00B90F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61</w:t>
      </w:r>
    </w:p>
    <w:p w14:paraId="61498B3E" w14:textId="77777777" w:rsidR="00000000" w:rsidRDefault="00B90FE9">
      <w:pPr>
        <w:pStyle w:val="ac"/>
        <w:bidi/>
        <w:rPr>
          <w:rFonts w:hint="cs"/>
          <w:rtl/>
        </w:rPr>
      </w:pPr>
      <w:r>
        <w:rPr>
          <w:rFonts w:hint="cs"/>
          <w:rtl/>
        </w:rPr>
        <w:t xml:space="preserve">בעד ההצעה להסיר את הצעת החוק מסדר-היום </w:t>
      </w:r>
      <w:r>
        <w:rPr>
          <w:rtl/>
        </w:rPr>
        <w:t>–</w:t>
      </w:r>
      <w:r>
        <w:rPr>
          <w:rFonts w:hint="cs"/>
          <w:rtl/>
        </w:rPr>
        <w:t xml:space="preserve"> 2</w:t>
      </w:r>
    </w:p>
    <w:p w14:paraId="5D6FC3BB" w14:textId="77777777" w:rsidR="00000000" w:rsidRDefault="00B90FE9">
      <w:pPr>
        <w:pStyle w:val="ac"/>
        <w:bidi/>
        <w:rPr>
          <w:rFonts w:hint="cs"/>
          <w:rtl/>
        </w:rPr>
      </w:pPr>
      <w:r>
        <w:rPr>
          <w:rFonts w:hint="cs"/>
          <w:rtl/>
        </w:rPr>
        <w:t xml:space="preserve">נמנעים </w:t>
      </w:r>
      <w:r>
        <w:rPr>
          <w:rtl/>
        </w:rPr>
        <w:t>–</w:t>
      </w:r>
      <w:r>
        <w:rPr>
          <w:rFonts w:hint="cs"/>
          <w:rtl/>
        </w:rPr>
        <w:t xml:space="preserve"> 1</w:t>
      </w:r>
    </w:p>
    <w:p w14:paraId="23B4C097" w14:textId="77777777" w:rsidR="00000000" w:rsidRDefault="00B90FE9">
      <w:pPr>
        <w:pStyle w:val="ad"/>
        <w:bidi/>
        <w:rPr>
          <w:rFonts w:hint="cs"/>
          <w:rtl/>
        </w:rPr>
      </w:pPr>
      <w:r>
        <w:rPr>
          <w:rFonts w:hint="cs"/>
          <w:rtl/>
        </w:rPr>
        <w:t>ההצעה להעביר את הצעת חוק הרש</w:t>
      </w:r>
      <w:r>
        <w:rPr>
          <w:rFonts w:hint="cs"/>
          <w:rtl/>
        </w:rPr>
        <w:t xml:space="preserve">ויות המקומיות (בחירות) (תיקון </w:t>
      </w:r>
      <w:r>
        <w:rPr>
          <w:rtl/>
        </w:rPr>
        <w:t>–</w:t>
      </w:r>
      <w:r>
        <w:rPr>
          <w:rFonts w:hint="cs"/>
          <w:rtl/>
        </w:rPr>
        <w:t xml:space="preserve"> החלת ההוראות </w:t>
      </w:r>
    </w:p>
    <w:p w14:paraId="684D2AA8" w14:textId="77777777" w:rsidR="00000000" w:rsidRDefault="00B90FE9">
      <w:pPr>
        <w:pStyle w:val="ad"/>
        <w:bidi/>
        <w:rPr>
          <w:rFonts w:hint="cs"/>
          <w:rtl/>
        </w:rPr>
      </w:pPr>
      <w:r>
        <w:rPr>
          <w:rFonts w:hint="cs"/>
          <w:rtl/>
        </w:rPr>
        <w:t xml:space="preserve">המיוחדות לבחירות בין חיילים על הבחירות במועצות האזוריות), התשס"ד-2004, לדיון מוקדם </w:t>
      </w:r>
    </w:p>
    <w:p w14:paraId="736A6C02" w14:textId="77777777" w:rsidR="00000000" w:rsidRDefault="00B90FE9">
      <w:pPr>
        <w:pStyle w:val="ad"/>
        <w:bidi/>
        <w:rPr>
          <w:rFonts w:hint="cs"/>
          <w:rtl/>
        </w:rPr>
      </w:pPr>
      <w:r>
        <w:rPr>
          <w:rFonts w:hint="cs"/>
          <w:rtl/>
        </w:rPr>
        <w:t>בוועדת הפנים ואיכות הסביבה נתקבלה.</w:t>
      </w:r>
    </w:p>
    <w:p w14:paraId="54BE8807" w14:textId="77777777" w:rsidR="00000000" w:rsidRDefault="00B90FE9">
      <w:pPr>
        <w:pStyle w:val="a0"/>
        <w:rPr>
          <w:rFonts w:hint="cs"/>
          <w:rtl/>
        </w:rPr>
      </w:pPr>
    </w:p>
    <w:p w14:paraId="2C7565C3" w14:textId="77777777" w:rsidR="00000000" w:rsidRDefault="00B90FE9">
      <w:pPr>
        <w:pStyle w:val="af1"/>
        <w:rPr>
          <w:rtl/>
        </w:rPr>
      </w:pPr>
      <w:r>
        <w:rPr>
          <w:rtl/>
        </w:rPr>
        <w:t>היו"ר ראובן ריבלין:</w:t>
      </w:r>
    </w:p>
    <w:p w14:paraId="2ECDAEED" w14:textId="77777777" w:rsidR="00000000" w:rsidRDefault="00B90FE9">
      <w:pPr>
        <w:pStyle w:val="a0"/>
        <w:rPr>
          <w:rtl/>
        </w:rPr>
      </w:pPr>
    </w:p>
    <w:p w14:paraId="23BC7FB5" w14:textId="77777777" w:rsidR="00000000" w:rsidRDefault="00B90FE9">
      <w:pPr>
        <w:pStyle w:val="ad"/>
        <w:bidi/>
        <w:rPr>
          <w:rFonts w:hint="cs"/>
          <w:rtl/>
        </w:rPr>
      </w:pPr>
      <w:r>
        <w:rPr>
          <w:rFonts w:hint="cs"/>
          <w:rtl/>
        </w:rPr>
        <w:t xml:space="preserve">בעד </w:t>
      </w:r>
      <w:r>
        <w:rPr>
          <w:rtl/>
        </w:rPr>
        <w:t>–</w:t>
      </w:r>
      <w:r>
        <w:rPr>
          <w:rFonts w:hint="cs"/>
          <w:rtl/>
        </w:rPr>
        <w:t xml:space="preserve"> 61, נגד </w:t>
      </w:r>
      <w:r>
        <w:rPr>
          <w:rtl/>
        </w:rPr>
        <w:t>–</w:t>
      </w:r>
      <w:r>
        <w:rPr>
          <w:rFonts w:hint="cs"/>
          <w:rtl/>
        </w:rPr>
        <w:t xml:space="preserve"> 2, נמנע אחד. אני קובע שהצעת חוק הרשויות המקומיות (בחי</w:t>
      </w:r>
      <w:r>
        <w:rPr>
          <w:rFonts w:hint="cs"/>
          <w:rtl/>
        </w:rPr>
        <w:t xml:space="preserve">רות) (תיקון </w:t>
      </w:r>
      <w:r>
        <w:rPr>
          <w:rtl/>
        </w:rPr>
        <w:t>–</w:t>
      </w:r>
      <w:r>
        <w:rPr>
          <w:rFonts w:hint="cs"/>
          <w:rtl/>
        </w:rPr>
        <w:t xml:space="preserve"> החלת ההוראות המיוחדות לבחירות בין חיילים על הבחירות במועצות האזוריות), תעבור לוועדת הפנים להכנתה לקריאה ראשונה. הצעת החוק של חבר הכנסת אהוד יתום היא כמעט חוק-יסוד. אדוני עשה טוב, אם לא הפעם, אז לפחות זו איזו הוראה או מורה לדרך. תודה רבה. </w:t>
      </w:r>
    </w:p>
    <w:p w14:paraId="117C12C8" w14:textId="77777777" w:rsidR="00000000" w:rsidRDefault="00B90FE9">
      <w:pPr>
        <w:pStyle w:val="a0"/>
        <w:rPr>
          <w:rFonts w:hint="cs"/>
          <w:rtl/>
        </w:rPr>
      </w:pPr>
    </w:p>
    <w:p w14:paraId="5FE935D5" w14:textId="77777777" w:rsidR="00000000" w:rsidRDefault="00B90FE9">
      <w:pPr>
        <w:pStyle w:val="a0"/>
        <w:rPr>
          <w:rFonts w:hint="cs"/>
          <w:rtl/>
        </w:rPr>
      </w:pPr>
    </w:p>
    <w:p w14:paraId="10C3088B" w14:textId="77777777" w:rsidR="00000000" w:rsidRDefault="00B90FE9">
      <w:pPr>
        <w:pStyle w:val="a2"/>
        <w:rPr>
          <w:rtl/>
        </w:rPr>
      </w:pPr>
    </w:p>
    <w:p w14:paraId="252B8002" w14:textId="77777777" w:rsidR="00000000" w:rsidRDefault="00B90FE9">
      <w:pPr>
        <w:pStyle w:val="a2"/>
        <w:rPr>
          <w:rFonts w:hint="cs"/>
          <w:rtl/>
        </w:rPr>
      </w:pPr>
      <w:bookmarkStart w:id="156" w:name="CS20655FI0020655T14_01_2004_13_28_38"/>
      <w:bookmarkStart w:id="157" w:name="_Toc75077148"/>
      <w:bookmarkEnd w:id="156"/>
      <w:r>
        <w:rPr>
          <w:rtl/>
        </w:rPr>
        <w:t>הצ</w:t>
      </w:r>
      <w:r>
        <w:rPr>
          <w:rFonts w:hint="cs"/>
          <w:rtl/>
        </w:rPr>
        <w:t xml:space="preserve">עת חוק </w:t>
      </w:r>
      <w:r>
        <w:rPr>
          <w:rtl/>
        </w:rPr>
        <w:t>התכנון והבני</w:t>
      </w:r>
      <w:r>
        <w:rPr>
          <w:rFonts w:hint="cs"/>
          <w:rtl/>
        </w:rPr>
        <w:t>י</w:t>
      </w:r>
      <w:r>
        <w:rPr>
          <w:rtl/>
        </w:rPr>
        <w:t xml:space="preserve">ה (תיקון - תסקיר השפעה </w:t>
      </w:r>
      <w:r>
        <w:rPr>
          <w:rFonts w:hint="cs"/>
          <w:rtl/>
        </w:rPr>
        <w:br/>
      </w:r>
      <w:r>
        <w:rPr>
          <w:rtl/>
        </w:rPr>
        <w:t>על התחבורה ובטיחות התנועה),</w:t>
      </w:r>
      <w:r>
        <w:rPr>
          <w:rFonts w:hint="cs"/>
          <w:rtl/>
        </w:rPr>
        <w:t xml:space="preserve"> </w:t>
      </w:r>
      <w:r>
        <w:rPr>
          <w:rtl/>
        </w:rPr>
        <w:t>התשס"ג-2003</w:t>
      </w:r>
      <w:bookmarkEnd w:id="157"/>
      <w:r>
        <w:rPr>
          <w:rtl/>
        </w:rPr>
        <w:t xml:space="preserve"> </w:t>
      </w:r>
    </w:p>
    <w:p w14:paraId="10DA9975" w14:textId="77777777" w:rsidR="00000000" w:rsidRDefault="00B90FE9">
      <w:pPr>
        <w:pStyle w:val="a0"/>
        <w:ind w:firstLine="0"/>
        <w:rPr>
          <w:rFonts w:hint="cs"/>
          <w:rtl/>
        </w:rPr>
      </w:pPr>
      <w:r>
        <w:rPr>
          <w:rtl/>
        </w:rPr>
        <w:t>[נספחות.]</w:t>
      </w:r>
    </w:p>
    <w:p w14:paraId="2D3DD0FB" w14:textId="77777777" w:rsidR="00000000" w:rsidRDefault="00B90FE9">
      <w:pPr>
        <w:pStyle w:val="-0"/>
        <w:rPr>
          <w:rFonts w:hint="cs"/>
          <w:rtl/>
        </w:rPr>
      </w:pPr>
      <w:r>
        <w:rPr>
          <w:rFonts w:hint="cs"/>
          <w:rtl/>
        </w:rPr>
        <w:t>(הצעת קבוצת חברי הכנסת)</w:t>
      </w:r>
    </w:p>
    <w:p w14:paraId="3786FEDB" w14:textId="77777777" w:rsidR="00000000" w:rsidRDefault="00B90FE9">
      <w:pPr>
        <w:pStyle w:val="-0"/>
        <w:rPr>
          <w:rFonts w:hint="cs"/>
          <w:rtl/>
        </w:rPr>
      </w:pPr>
    </w:p>
    <w:p w14:paraId="50EBF0F3" w14:textId="77777777" w:rsidR="00000000" w:rsidRDefault="00B90FE9">
      <w:pPr>
        <w:pStyle w:val="af1"/>
        <w:rPr>
          <w:rtl/>
        </w:rPr>
      </w:pPr>
      <w:r>
        <w:rPr>
          <w:rtl/>
        </w:rPr>
        <w:t>היו"ר ראובן ריבלין:</w:t>
      </w:r>
    </w:p>
    <w:p w14:paraId="06876882" w14:textId="77777777" w:rsidR="00000000" w:rsidRDefault="00B90FE9">
      <w:pPr>
        <w:pStyle w:val="a0"/>
        <w:rPr>
          <w:rtl/>
        </w:rPr>
      </w:pPr>
    </w:p>
    <w:p w14:paraId="13C0E89E" w14:textId="77777777" w:rsidR="00000000" w:rsidRDefault="00B90FE9">
      <w:pPr>
        <w:pStyle w:val="a0"/>
        <w:rPr>
          <w:rFonts w:hint="cs"/>
          <w:rtl/>
        </w:rPr>
      </w:pPr>
      <w:r>
        <w:rPr>
          <w:rFonts w:hint="cs"/>
          <w:rtl/>
        </w:rPr>
        <w:t xml:space="preserve">חברי הכנסת, אנחנו ממשיכים. חבר הכנסת אחמד טיבי יציג את הצעת חוק התכנון והבנייה (תיקון </w:t>
      </w:r>
      <w:r>
        <w:rPr>
          <w:rtl/>
        </w:rPr>
        <w:t>–</w:t>
      </w:r>
      <w:r>
        <w:rPr>
          <w:rFonts w:hint="cs"/>
          <w:rtl/>
        </w:rPr>
        <w:t xml:space="preserve"> תסקיר השפעה על התחבורה וב</w:t>
      </w:r>
      <w:r>
        <w:rPr>
          <w:rFonts w:hint="cs"/>
          <w:rtl/>
        </w:rPr>
        <w:t>טיחות התנועה), ועל הרמזורים, הצעת חוק שמספרה פ/1253. בבקשה, אדוני, עשר דקות לרשותך.</w:t>
      </w:r>
    </w:p>
    <w:p w14:paraId="6AA8C160" w14:textId="77777777" w:rsidR="00000000" w:rsidRDefault="00B90FE9">
      <w:pPr>
        <w:pStyle w:val="a0"/>
        <w:ind w:firstLine="0"/>
        <w:rPr>
          <w:rFonts w:hint="cs"/>
          <w:rtl/>
        </w:rPr>
      </w:pPr>
    </w:p>
    <w:p w14:paraId="670F60C1" w14:textId="77777777" w:rsidR="00000000" w:rsidRDefault="00B90FE9">
      <w:pPr>
        <w:pStyle w:val="a"/>
        <w:rPr>
          <w:rtl/>
        </w:rPr>
      </w:pPr>
      <w:bookmarkStart w:id="158" w:name="FS000000560T14_01_2004_13_30_16"/>
      <w:bookmarkStart w:id="159" w:name="_Toc75077149"/>
      <w:bookmarkEnd w:id="158"/>
      <w:r>
        <w:rPr>
          <w:rFonts w:hint="eastAsia"/>
          <w:rtl/>
        </w:rPr>
        <w:t>אחמד</w:t>
      </w:r>
      <w:r>
        <w:rPr>
          <w:rtl/>
        </w:rPr>
        <w:t xml:space="preserve"> טיבי (חד"ש-תע"ל):</w:t>
      </w:r>
      <w:bookmarkEnd w:id="159"/>
    </w:p>
    <w:p w14:paraId="53FFC6FF" w14:textId="77777777" w:rsidR="00000000" w:rsidRDefault="00B90FE9">
      <w:pPr>
        <w:pStyle w:val="a0"/>
        <w:rPr>
          <w:rFonts w:hint="cs"/>
          <w:rtl/>
        </w:rPr>
      </w:pPr>
    </w:p>
    <w:p w14:paraId="1681FA48" w14:textId="77777777" w:rsidR="00000000" w:rsidRDefault="00B90FE9">
      <w:pPr>
        <w:pStyle w:val="a0"/>
        <w:rPr>
          <w:rFonts w:hint="cs"/>
          <w:rtl/>
        </w:rPr>
      </w:pPr>
      <w:r>
        <w:rPr>
          <w:rFonts w:hint="cs"/>
          <w:rtl/>
        </w:rPr>
        <w:t xml:space="preserve">רבותי חברי הכנסת, מדובר בהצעת חוק התכנון והבנייה (תיקון </w:t>
      </w:r>
      <w:r>
        <w:rPr>
          <w:rtl/>
        </w:rPr>
        <w:t>–</w:t>
      </w:r>
      <w:r>
        <w:rPr>
          <w:rFonts w:hint="cs"/>
          <w:rtl/>
        </w:rPr>
        <w:t xml:space="preserve"> תסקיר השפעה על התחבורה ובטיחות התנועה).</w:t>
      </w:r>
    </w:p>
    <w:p w14:paraId="136B673D" w14:textId="77777777" w:rsidR="00000000" w:rsidRDefault="00B90FE9">
      <w:pPr>
        <w:pStyle w:val="a0"/>
        <w:rPr>
          <w:rFonts w:hint="cs"/>
          <w:rtl/>
        </w:rPr>
      </w:pPr>
    </w:p>
    <w:p w14:paraId="1A6442CA" w14:textId="77777777" w:rsidR="00000000" w:rsidRDefault="00B90FE9">
      <w:pPr>
        <w:pStyle w:val="a0"/>
        <w:rPr>
          <w:rFonts w:hint="cs"/>
          <w:rtl/>
        </w:rPr>
      </w:pPr>
      <w:r>
        <w:rPr>
          <w:rFonts w:hint="cs"/>
          <w:rtl/>
        </w:rPr>
        <w:t>כיום אין דבר בחוק המחייב את כל המגישים תוכניות מ</w:t>
      </w:r>
      <w:r>
        <w:rPr>
          <w:rFonts w:hint="cs"/>
          <w:rtl/>
        </w:rPr>
        <w:t xml:space="preserve">יתאר ותוכניות בניין ערים להגיש תסקיר השפעה על התחבורה וניתוח ההשפעות התחבורתיות של השינוי המוצע. הצעת החוק הזאת באה ואומרת </w:t>
      </w:r>
      <w:r>
        <w:rPr>
          <w:rtl/>
        </w:rPr>
        <w:t>–</w:t>
      </w:r>
      <w:r>
        <w:rPr>
          <w:rFonts w:hint="cs"/>
          <w:rtl/>
        </w:rPr>
        <w:t xml:space="preserve"> חבר הכנסת גלעד ארדן, זו הצעה שאתה תומך בה; הרי אתה מוביל מאבק נגד תאונות הדרכים, אז תקשיב </w:t>
      </w:r>
      <w:r>
        <w:rPr>
          <w:rtl/>
        </w:rPr>
        <w:t>–</w:t>
      </w:r>
      <w:r>
        <w:rPr>
          <w:rFonts w:hint="cs"/>
          <w:rtl/>
        </w:rPr>
        <w:t xml:space="preserve"> "לא ידון מוסד תכנון בתוכנית מסוגים שקבע</w:t>
      </w:r>
      <w:r>
        <w:rPr>
          <w:rFonts w:hint="cs"/>
          <w:rtl/>
        </w:rPr>
        <w:t xml:space="preserve"> השר, ולא יאשרה, אלא אם הוכן וצורף לתוכנית תסקיר השפעה על התחבורה ובטיחות התנועה". </w:t>
      </w:r>
    </w:p>
    <w:p w14:paraId="1362F8A2" w14:textId="77777777" w:rsidR="00000000" w:rsidRDefault="00B90FE9">
      <w:pPr>
        <w:pStyle w:val="a0"/>
        <w:rPr>
          <w:rFonts w:hint="cs"/>
          <w:rtl/>
        </w:rPr>
      </w:pPr>
    </w:p>
    <w:p w14:paraId="56E909A2" w14:textId="77777777" w:rsidR="00000000" w:rsidRDefault="00B90FE9">
      <w:pPr>
        <w:pStyle w:val="a0"/>
        <w:rPr>
          <w:rFonts w:hint="cs"/>
          <w:rtl/>
        </w:rPr>
      </w:pPr>
      <w:r>
        <w:rPr>
          <w:rFonts w:hint="cs"/>
          <w:rtl/>
        </w:rPr>
        <w:t>בסעיף השני, כדי להשאיר את הסמכות להחליט בידי הממשלה, נאמר: "שר הפנים, לאחר התייעצות עם המועצה הארצית ושר התחבורה, ובאישור ועדת הפנים ואיכות הסביבה של הכנסת, יקבע את סוגי ה</w:t>
      </w:r>
      <w:r>
        <w:rPr>
          <w:rFonts w:hint="cs"/>
          <w:rtl/>
        </w:rPr>
        <w:t>תוכניות המחייבות הגשת תסקיר, הסמכות לדרוש הגשת תסקיר ופרטי התסקיר". כלומר, זה לא יהיה משהו ערטילאי שעל כל דבר יוגש תסקיר, אלא בתוכניות בניין ערים ובתוכניות מיתאר, באישור שר הפנים, שר התחבורה, ועדת הפנים ואיכות הסביבה והמועצה הארצית. יש כאן בלמים ברורים.</w:t>
      </w:r>
    </w:p>
    <w:p w14:paraId="45238130" w14:textId="77777777" w:rsidR="00000000" w:rsidRDefault="00B90FE9">
      <w:pPr>
        <w:pStyle w:val="a0"/>
        <w:rPr>
          <w:rFonts w:hint="cs"/>
          <w:rtl/>
        </w:rPr>
      </w:pPr>
    </w:p>
    <w:p w14:paraId="7E1FF982" w14:textId="77777777" w:rsidR="00000000" w:rsidRDefault="00B90FE9">
      <w:pPr>
        <w:pStyle w:val="a0"/>
        <w:rPr>
          <w:rFonts w:hint="cs"/>
          <w:rtl/>
        </w:rPr>
      </w:pPr>
      <w:r>
        <w:rPr>
          <w:rFonts w:hint="cs"/>
          <w:rtl/>
        </w:rPr>
        <w:t>מ</w:t>
      </w:r>
      <w:r>
        <w:rPr>
          <w:rFonts w:hint="cs"/>
          <w:rtl/>
        </w:rPr>
        <w:t xml:space="preserve">גפת תאונות הדרכים גובה מאתנו חיי רבים, אדוני היושב-ראש ורבותי השרים. עלינו  לעשות הכול כדי למנוע, להקל, אדוני ראש הממשלה, ולבלום את המגפה הזאת של תאונות הדרכים בארץ. אין יום שעובר ללא הרוגים ופצועים. לכן כל מה שנדרש </w:t>
      </w:r>
      <w:r>
        <w:rPr>
          <w:rtl/>
        </w:rPr>
        <w:t>–</w:t>
      </w:r>
      <w:r>
        <w:rPr>
          <w:rFonts w:hint="cs"/>
          <w:rtl/>
        </w:rPr>
        <w:t xml:space="preserve"> אגב, זה קיים בכל מדינות אירופה </w:t>
      </w:r>
      <w:r>
        <w:rPr>
          <w:rtl/>
        </w:rPr>
        <w:t>–</w:t>
      </w:r>
      <w:r>
        <w:rPr>
          <w:rFonts w:hint="cs"/>
          <w:rtl/>
        </w:rPr>
        <w:t xml:space="preserve"> הוא ת</w:t>
      </w:r>
      <w:r>
        <w:rPr>
          <w:rFonts w:hint="cs"/>
          <w:rtl/>
        </w:rPr>
        <w:t>סקיר השפעה על התחבורה. הדבר קיים בצרפת, בבלגיה, באנגליה, בארצות סקנדינביה. יש בהן תסקיר השפעה על איכות הסביבה, אדוני, בתוכניות כאלה. לכן על מוסדות התכנון לדאוג שיובאו בחשבון שיקולים בטיחותיים כבר בעת הכנת התוכניות, כמו הטלת החובה לצרף תסקיר בטיחות התנועה ל</w:t>
      </w:r>
      <w:r>
        <w:rPr>
          <w:rFonts w:hint="cs"/>
          <w:rtl/>
        </w:rPr>
        <w:t>תוכנית, דבר שיבטיח ששיקולי בטיחות יובאו בחשבון באורח מוסדר ומובנה בכל שלבי התכנון.</w:t>
      </w:r>
    </w:p>
    <w:p w14:paraId="2BB3DFB9" w14:textId="77777777" w:rsidR="00000000" w:rsidRDefault="00B90FE9">
      <w:pPr>
        <w:pStyle w:val="a0"/>
        <w:rPr>
          <w:rFonts w:hint="cs"/>
          <w:rtl/>
        </w:rPr>
      </w:pPr>
    </w:p>
    <w:p w14:paraId="2E9A7A79" w14:textId="77777777" w:rsidR="00000000" w:rsidRDefault="00B90FE9">
      <w:pPr>
        <w:pStyle w:val="a0"/>
        <w:rPr>
          <w:rFonts w:hint="cs"/>
          <w:rtl/>
        </w:rPr>
      </w:pPr>
      <w:r>
        <w:rPr>
          <w:rFonts w:hint="cs"/>
          <w:rtl/>
        </w:rPr>
        <w:t>אני חושב שהכנסת תחטא לתפקידה אם היא תפקיר את הרחוב ליזמים שאינם מביאים בחשבון את ההשפעה השלילית של שינויים כאלה על בטיחות התחבורה ועל תחבורה בטוחה.</w:t>
      </w:r>
    </w:p>
    <w:p w14:paraId="77594B9F" w14:textId="77777777" w:rsidR="00000000" w:rsidRDefault="00B90FE9">
      <w:pPr>
        <w:pStyle w:val="a0"/>
        <w:rPr>
          <w:rFonts w:hint="cs"/>
          <w:rtl/>
        </w:rPr>
      </w:pPr>
    </w:p>
    <w:p w14:paraId="37B70088" w14:textId="77777777" w:rsidR="00000000" w:rsidRDefault="00B90FE9">
      <w:pPr>
        <w:pStyle w:val="a0"/>
        <w:rPr>
          <w:rFonts w:hint="cs"/>
          <w:rtl/>
        </w:rPr>
      </w:pPr>
      <w:r>
        <w:rPr>
          <w:rFonts w:hint="cs"/>
          <w:rtl/>
        </w:rPr>
        <w:t xml:space="preserve">אנחנו יכולים היום לקבל </w:t>
      </w:r>
      <w:r>
        <w:rPr>
          <w:rFonts w:hint="cs"/>
          <w:rtl/>
        </w:rPr>
        <w:t>או לדחות את ההצעה הזאת, וימשיכו אנשים ליהרג ברחובות, אדוני היושב-ראש. הכנסת מקיימת דיון שבועי ושומעת את שר התחבורה, לאחר שיזמת את הדבר הזה, בשל הדאגה הרבה שיש לנו מהסכנה המוחשית והדם הרב הנשפך ברחובות. לכן, אדוני היושב-ראש, אני מבקש מחברי הכנסת להתעלות ולא</w:t>
      </w:r>
      <w:r>
        <w:rPr>
          <w:rFonts w:hint="cs"/>
          <w:rtl/>
        </w:rPr>
        <w:t xml:space="preserve">שר את ההצעה הזאת, שנותנת בידי הממשלה, אדוני ראש הממשלה, בידי שר הפנים, בידי שר התחבורה ובידי המועצה הארצית, את הסמכות בסופו של דבר להחליט מתי יוגש תסקיר ואיזה סוג של תסקיר. אין להתנהג כאן כקואליציה ואופוזיציה. </w:t>
      </w:r>
    </w:p>
    <w:p w14:paraId="029C3F4C" w14:textId="77777777" w:rsidR="00000000" w:rsidRDefault="00B90FE9">
      <w:pPr>
        <w:pStyle w:val="a0"/>
        <w:rPr>
          <w:rFonts w:hint="cs"/>
          <w:rtl/>
        </w:rPr>
      </w:pPr>
    </w:p>
    <w:p w14:paraId="3F34EA93" w14:textId="77777777" w:rsidR="00000000" w:rsidRDefault="00B90FE9">
      <w:pPr>
        <w:pStyle w:val="a0"/>
        <w:rPr>
          <w:rFonts w:hint="cs"/>
          <w:rtl/>
        </w:rPr>
      </w:pPr>
      <w:r>
        <w:rPr>
          <w:rFonts w:hint="cs"/>
          <w:rtl/>
        </w:rPr>
        <w:t>סעיף קטן (ב), אדוני ראש הממשלה, אומר ששר הפנ</w:t>
      </w:r>
      <w:r>
        <w:rPr>
          <w:rFonts w:hint="cs"/>
          <w:rtl/>
        </w:rPr>
        <w:t>ים, לאחר התייעצות עם המועצה הארצית ושר התחבורה, ובאישור ועדת הפנים, יקבע את סוגי התוכניות המחייבות הגשת תסקיר, הסמכות לדרוש הגשת תסקיר ופרטי התסקיר.</w:t>
      </w:r>
    </w:p>
    <w:p w14:paraId="6C17EA6F" w14:textId="77777777" w:rsidR="00000000" w:rsidRDefault="00B90FE9">
      <w:pPr>
        <w:pStyle w:val="a0"/>
        <w:rPr>
          <w:rFonts w:hint="cs"/>
          <w:rtl/>
        </w:rPr>
      </w:pPr>
    </w:p>
    <w:p w14:paraId="6C899DC8" w14:textId="77777777" w:rsidR="00000000" w:rsidRDefault="00B90FE9">
      <w:pPr>
        <w:pStyle w:val="a0"/>
        <w:rPr>
          <w:rFonts w:hint="cs"/>
          <w:rtl/>
        </w:rPr>
      </w:pPr>
      <w:r>
        <w:rPr>
          <w:rFonts w:hint="cs"/>
          <w:rtl/>
        </w:rPr>
        <w:t xml:space="preserve"> לכן, אני מבקש, אדוני ראש הממשלה, אתה התבטאת יותר מאשר פעם אחת בכל מה שקשור לתאונות הדרכים ולצורך להיאבק ב</w:t>
      </w:r>
      <w:r>
        <w:rPr>
          <w:rFonts w:hint="cs"/>
          <w:rtl/>
        </w:rPr>
        <w:t>הן, אנא ממך, אנא מכל השרים, תתעלמו מאמירה קואליציונית כזאת או אחרת. אין כאן עלות תקציבית, יש כאן התקדמות בכיוון הליך שמקובל בארצות אירופה, והזכרתי את המדינות המפותחות שכבר הכניסו את השינוי הזה לחוקיהן. תודה רבה, אדוני.</w:t>
      </w:r>
    </w:p>
    <w:p w14:paraId="7676EC6D" w14:textId="77777777" w:rsidR="00000000" w:rsidRDefault="00B90FE9">
      <w:pPr>
        <w:pStyle w:val="a0"/>
        <w:ind w:firstLine="0"/>
        <w:rPr>
          <w:rFonts w:hint="cs"/>
          <w:rtl/>
        </w:rPr>
      </w:pPr>
    </w:p>
    <w:p w14:paraId="4B590BA8" w14:textId="77777777" w:rsidR="00000000" w:rsidRDefault="00B90FE9">
      <w:pPr>
        <w:pStyle w:val="af1"/>
        <w:rPr>
          <w:rtl/>
        </w:rPr>
      </w:pPr>
      <w:r>
        <w:rPr>
          <w:rtl/>
        </w:rPr>
        <w:t>היו"ר ראובן ריבלין:</w:t>
      </w:r>
    </w:p>
    <w:p w14:paraId="322101D3" w14:textId="77777777" w:rsidR="00000000" w:rsidRDefault="00B90FE9">
      <w:pPr>
        <w:pStyle w:val="a0"/>
        <w:rPr>
          <w:rtl/>
        </w:rPr>
      </w:pPr>
    </w:p>
    <w:p w14:paraId="374FD4AB" w14:textId="77777777" w:rsidR="00000000" w:rsidRDefault="00B90FE9">
      <w:pPr>
        <w:pStyle w:val="a0"/>
        <w:rPr>
          <w:rFonts w:hint="cs"/>
          <w:rtl/>
        </w:rPr>
      </w:pPr>
      <w:r>
        <w:rPr>
          <w:rFonts w:hint="cs"/>
          <w:rtl/>
        </w:rPr>
        <w:t>תודה רבה לחבר ה</w:t>
      </w:r>
      <w:r>
        <w:rPr>
          <w:rFonts w:hint="cs"/>
          <w:rtl/>
        </w:rPr>
        <w:t xml:space="preserve">כנסת אחמד טיבי. השר ישיב. יושב-ראש ועדת הכנסת, אתה תעלה אחרי ההצבעה הזאת להודיע הודעה. בבקשה, כבוד שר הפנים. </w:t>
      </w:r>
    </w:p>
    <w:p w14:paraId="0C9E75DF" w14:textId="77777777" w:rsidR="00000000" w:rsidRDefault="00B90FE9">
      <w:pPr>
        <w:pStyle w:val="a0"/>
        <w:ind w:firstLine="0"/>
        <w:rPr>
          <w:rFonts w:hint="cs"/>
          <w:rtl/>
        </w:rPr>
      </w:pPr>
    </w:p>
    <w:p w14:paraId="361CA602" w14:textId="77777777" w:rsidR="00000000" w:rsidRDefault="00B90FE9">
      <w:pPr>
        <w:pStyle w:val="a"/>
        <w:rPr>
          <w:rtl/>
        </w:rPr>
      </w:pPr>
      <w:bookmarkStart w:id="160" w:name="FS000000519T14_01_2004_13_40_38"/>
      <w:bookmarkStart w:id="161" w:name="_Toc75077150"/>
      <w:bookmarkEnd w:id="160"/>
      <w:r>
        <w:rPr>
          <w:rFonts w:hint="eastAsia"/>
          <w:rtl/>
        </w:rPr>
        <w:t>שר</w:t>
      </w:r>
      <w:r>
        <w:rPr>
          <w:rtl/>
        </w:rPr>
        <w:t xml:space="preserve"> הפנים אברהם פורז:</w:t>
      </w:r>
      <w:bookmarkEnd w:id="161"/>
    </w:p>
    <w:p w14:paraId="041964D6" w14:textId="77777777" w:rsidR="00000000" w:rsidRDefault="00B90FE9">
      <w:pPr>
        <w:pStyle w:val="a0"/>
        <w:rPr>
          <w:rFonts w:hint="cs"/>
          <w:rtl/>
        </w:rPr>
      </w:pPr>
    </w:p>
    <w:p w14:paraId="5D3E0B81" w14:textId="77777777" w:rsidR="00000000" w:rsidRDefault="00B90FE9">
      <w:pPr>
        <w:pStyle w:val="a0"/>
        <w:rPr>
          <w:rFonts w:hint="cs"/>
          <w:rtl/>
        </w:rPr>
      </w:pPr>
      <w:r>
        <w:rPr>
          <w:rFonts w:hint="cs"/>
          <w:rtl/>
        </w:rPr>
        <w:t>אדוני היושב-ראש, חברי הכנסת, ההצעה היא הצעה לכאורה שובת לב, שבהליכי אישור של תוכניות מיתאר ושינויים בתוכניות מיתאר, ואני מנ</w:t>
      </w:r>
      <w:r>
        <w:rPr>
          <w:rFonts w:hint="cs"/>
          <w:rtl/>
        </w:rPr>
        <w:t>יח שבתוכניות בניין עיר אחרות מפורטות, יוגש תסקיר השפעה על התחבורה.</w:t>
      </w:r>
    </w:p>
    <w:p w14:paraId="304C42AF" w14:textId="77777777" w:rsidR="00000000" w:rsidRDefault="00B90FE9">
      <w:pPr>
        <w:pStyle w:val="a0"/>
        <w:rPr>
          <w:rFonts w:hint="cs"/>
          <w:rtl/>
        </w:rPr>
      </w:pPr>
    </w:p>
    <w:p w14:paraId="78A6FFD9" w14:textId="77777777" w:rsidR="00000000" w:rsidRDefault="00B90FE9">
      <w:pPr>
        <w:pStyle w:val="a0"/>
        <w:rPr>
          <w:rFonts w:hint="cs"/>
          <w:rtl/>
        </w:rPr>
      </w:pPr>
      <w:r>
        <w:rPr>
          <w:rFonts w:hint="cs"/>
          <w:rtl/>
        </w:rPr>
        <w:t>ועדת השרים לענייני חקיקה החליטה להתנגד להצעת החוק, ואלו הם הנימוקים שהובאו בפניה: בידי רשויות התכנון מצוי מדריך לבחינת השפעות תחבורתיות ובטיחות, שנועד לשמש את נציגי משרד התחבורה במוסדות הת</w:t>
      </w:r>
      <w:r>
        <w:rPr>
          <w:rFonts w:hint="cs"/>
          <w:rtl/>
        </w:rPr>
        <w:t xml:space="preserve">כנון. כידוע, לשר התחבורה יש נציג בוועדה המחוזית, והנציג הזה </w:t>
      </w:r>
      <w:r>
        <w:rPr>
          <w:rtl/>
        </w:rPr>
        <w:t>–</w:t>
      </w:r>
      <w:r>
        <w:rPr>
          <w:rFonts w:hint="cs"/>
          <w:rtl/>
        </w:rPr>
        <w:t xml:space="preserve"> אני אומר לכם מתוך ידיעה אישית </w:t>
      </w:r>
      <w:r>
        <w:rPr>
          <w:rtl/>
        </w:rPr>
        <w:t>–</w:t>
      </w:r>
      <w:r>
        <w:rPr>
          <w:rFonts w:hint="cs"/>
          <w:rtl/>
        </w:rPr>
        <w:t xml:space="preserve"> הוא אחת הבעיות של הוועדה. כי לא אחת פרויקטים נתקעים ומתעכבים כי נציג שר התחבורה עוד לא גמר לתת חוות דעת: האם בצומת העקומה היא מספיק חדה או לא מספיק חדה, או האם הכ</w:t>
      </w:r>
      <w:r>
        <w:rPr>
          <w:rFonts w:hint="cs"/>
          <w:rtl/>
        </w:rPr>
        <w:t xml:space="preserve">ניסות לחנייה או היציאות מהחנייה הן כמו שצריכות להיות. </w:t>
      </w:r>
    </w:p>
    <w:p w14:paraId="39B22497" w14:textId="77777777" w:rsidR="00000000" w:rsidRDefault="00B90FE9">
      <w:pPr>
        <w:pStyle w:val="a0"/>
        <w:rPr>
          <w:rFonts w:hint="cs"/>
          <w:rtl/>
        </w:rPr>
      </w:pPr>
    </w:p>
    <w:p w14:paraId="023278F8" w14:textId="77777777" w:rsidR="00000000" w:rsidRDefault="00B90FE9">
      <w:pPr>
        <w:pStyle w:val="a0"/>
        <w:rPr>
          <w:rFonts w:hint="cs"/>
          <w:rtl/>
        </w:rPr>
      </w:pPr>
      <w:r>
        <w:rPr>
          <w:rFonts w:hint="cs"/>
          <w:rtl/>
        </w:rPr>
        <w:t>יש ועדות היגוי שקבעו כיצד נציגי משרד התחבורה פועלים, ובמידת הצורך הוועדה נעזרת גם ביועצים חיצוניים. בדיקות תחבורתיות לגבי תוכניות שיש להן השפעה על התחבורה - בעצם כל התוכניות הן כאלה. יצא בעצם שכמעט בכ</w:t>
      </w:r>
      <w:r>
        <w:rPr>
          <w:rFonts w:hint="cs"/>
          <w:rtl/>
        </w:rPr>
        <w:t>ל תוכנית בניין עיר שאנחנו רוצים, נצטרך להכניס עוד סרבול ביורוקרטי של יועצי תחבורה. עכשיו לא ברור מי יכול לתת את התסקיר, מי המוסמך וכו'.</w:t>
      </w:r>
    </w:p>
    <w:p w14:paraId="655779D7" w14:textId="77777777" w:rsidR="00000000" w:rsidRDefault="00B90FE9">
      <w:pPr>
        <w:pStyle w:val="a0"/>
        <w:ind w:firstLine="0"/>
        <w:rPr>
          <w:rFonts w:hint="cs"/>
          <w:rtl/>
        </w:rPr>
      </w:pPr>
    </w:p>
    <w:p w14:paraId="67EA0C57" w14:textId="77777777" w:rsidR="00000000" w:rsidRDefault="00B90FE9">
      <w:pPr>
        <w:pStyle w:val="a0"/>
        <w:rPr>
          <w:rFonts w:hint="cs"/>
          <w:rtl/>
        </w:rPr>
      </w:pPr>
      <w:r>
        <w:rPr>
          <w:rFonts w:hint="cs"/>
          <w:rtl/>
        </w:rPr>
        <w:t>אני אומר לכם  גם מידיעה ומניסיון אישי, תוכניות בניין עיר נעשות מתוך התחשבות מרבית בכל נושא התנועה והתחבורה. אלה לא נושא</w:t>
      </w:r>
      <w:r>
        <w:rPr>
          <w:rFonts w:hint="cs"/>
          <w:rtl/>
        </w:rPr>
        <w:t xml:space="preserve">ים זניחים, אלה נושאים חשובים. ולכן יצירת מסגרות נוקשות עלולה רק לסרבל את הליכי התכנון ולעכב אותם. גם כך כולנו בוכים שהתכנון אצלנו מסורבל, בלתי יעיל וכמעט בלתי אפשרי. </w:t>
      </w:r>
    </w:p>
    <w:p w14:paraId="18E85148" w14:textId="77777777" w:rsidR="00000000" w:rsidRDefault="00B90FE9">
      <w:pPr>
        <w:pStyle w:val="a0"/>
        <w:rPr>
          <w:rFonts w:hint="cs"/>
          <w:rtl/>
        </w:rPr>
      </w:pPr>
    </w:p>
    <w:p w14:paraId="2382EB4F" w14:textId="77777777" w:rsidR="00000000" w:rsidRDefault="00B90FE9">
      <w:pPr>
        <w:pStyle w:val="a0"/>
        <w:rPr>
          <w:rFonts w:hint="cs"/>
          <w:rtl/>
        </w:rPr>
      </w:pPr>
      <w:r>
        <w:rPr>
          <w:rFonts w:hint="cs"/>
          <w:rtl/>
        </w:rPr>
        <w:t xml:space="preserve">לכן, בנסיבות האלה, למרות הכוונה הטובה של המציע, אני חושב שצריך להתנגד להצעת החוק. </w:t>
      </w:r>
    </w:p>
    <w:p w14:paraId="7089F95B" w14:textId="77777777" w:rsidR="00000000" w:rsidRDefault="00B90FE9">
      <w:pPr>
        <w:pStyle w:val="a0"/>
        <w:ind w:firstLine="0"/>
        <w:rPr>
          <w:rFonts w:hint="cs"/>
          <w:rtl/>
        </w:rPr>
      </w:pPr>
    </w:p>
    <w:p w14:paraId="78301915" w14:textId="77777777" w:rsidR="00000000" w:rsidRDefault="00B90FE9">
      <w:pPr>
        <w:pStyle w:val="af1"/>
        <w:rPr>
          <w:rtl/>
        </w:rPr>
      </w:pPr>
      <w:r>
        <w:rPr>
          <w:rtl/>
        </w:rPr>
        <w:t>היו"</w:t>
      </w:r>
      <w:r>
        <w:rPr>
          <w:rtl/>
        </w:rPr>
        <w:t>ר ראובן ריבלין:</w:t>
      </w:r>
    </w:p>
    <w:p w14:paraId="683F32BD" w14:textId="77777777" w:rsidR="00000000" w:rsidRDefault="00B90FE9">
      <w:pPr>
        <w:pStyle w:val="a0"/>
        <w:rPr>
          <w:rtl/>
        </w:rPr>
      </w:pPr>
    </w:p>
    <w:p w14:paraId="5B8A5D17" w14:textId="77777777" w:rsidR="00000000" w:rsidRDefault="00B90FE9">
      <w:pPr>
        <w:pStyle w:val="a0"/>
        <w:rPr>
          <w:rFonts w:hint="cs"/>
          <w:rtl/>
        </w:rPr>
      </w:pPr>
      <w:r>
        <w:rPr>
          <w:rFonts w:hint="cs"/>
          <w:rtl/>
        </w:rPr>
        <w:t xml:space="preserve">תודה רבה. חבר הכנסת אחמד טיבי, אדוני יכול להשיב. </w:t>
      </w:r>
    </w:p>
    <w:p w14:paraId="662232CA" w14:textId="77777777" w:rsidR="00000000" w:rsidRDefault="00B90FE9">
      <w:pPr>
        <w:pStyle w:val="a0"/>
        <w:ind w:firstLine="0"/>
        <w:rPr>
          <w:rFonts w:hint="cs"/>
          <w:rtl/>
        </w:rPr>
      </w:pPr>
    </w:p>
    <w:p w14:paraId="49035DC1" w14:textId="77777777" w:rsidR="00000000" w:rsidRDefault="00B90FE9">
      <w:pPr>
        <w:pStyle w:val="a"/>
        <w:rPr>
          <w:rtl/>
        </w:rPr>
      </w:pPr>
      <w:bookmarkStart w:id="162" w:name="FS000000560T14_01_2004_13_46_01"/>
      <w:bookmarkStart w:id="163" w:name="_Toc75077151"/>
      <w:bookmarkEnd w:id="162"/>
      <w:r>
        <w:rPr>
          <w:rFonts w:hint="eastAsia"/>
          <w:rtl/>
        </w:rPr>
        <w:t>אחמד</w:t>
      </w:r>
      <w:r>
        <w:rPr>
          <w:rtl/>
        </w:rPr>
        <w:t xml:space="preserve"> טיבי (חד"ש-תע"ל):</w:t>
      </w:r>
      <w:bookmarkEnd w:id="163"/>
    </w:p>
    <w:p w14:paraId="21307DF2" w14:textId="77777777" w:rsidR="00000000" w:rsidRDefault="00B90FE9">
      <w:pPr>
        <w:pStyle w:val="a0"/>
        <w:rPr>
          <w:rFonts w:hint="cs"/>
          <w:rtl/>
        </w:rPr>
      </w:pPr>
    </w:p>
    <w:p w14:paraId="5C5C75AB" w14:textId="77777777" w:rsidR="00000000" w:rsidRDefault="00B90FE9">
      <w:pPr>
        <w:pStyle w:val="a0"/>
        <w:rPr>
          <w:rFonts w:hint="cs"/>
          <w:rtl/>
        </w:rPr>
      </w:pPr>
      <w:r>
        <w:rPr>
          <w:rFonts w:hint="cs"/>
          <w:rtl/>
        </w:rPr>
        <w:t>אני חושב שיושב-ראש הקואליציה עושה עוול, ואתה תהיה אחראי לדמם של רבים שיישפך בתאונות דרכים. הריצה הזאת אחרי השר, לבקש ממנו לא לדחות את ההצבעה אפילו, אחרי שהוא הציע ל</w:t>
      </w:r>
      <w:r>
        <w:rPr>
          <w:rFonts w:hint="cs"/>
          <w:rtl/>
        </w:rPr>
        <w:t>י לדחות את ההצבעה בשבוע.</w:t>
      </w:r>
    </w:p>
    <w:p w14:paraId="621B0945" w14:textId="77777777" w:rsidR="00000000" w:rsidRDefault="00B90FE9">
      <w:pPr>
        <w:pStyle w:val="a0"/>
        <w:ind w:firstLine="0"/>
        <w:rPr>
          <w:rFonts w:hint="cs"/>
          <w:rtl/>
        </w:rPr>
      </w:pPr>
    </w:p>
    <w:p w14:paraId="423F8857" w14:textId="77777777" w:rsidR="00000000" w:rsidRDefault="00B90FE9">
      <w:pPr>
        <w:pStyle w:val="af1"/>
        <w:rPr>
          <w:rtl/>
        </w:rPr>
      </w:pPr>
      <w:r>
        <w:rPr>
          <w:rtl/>
        </w:rPr>
        <w:t>היו"ר ראובן ריבלין:</w:t>
      </w:r>
    </w:p>
    <w:p w14:paraId="1A5E3724" w14:textId="77777777" w:rsidR="00000000" w:rsidRDefault="00B90FE9">
      <w:pPr>
        <w:pStyle w:val="a0"/>
        <w:rPr>
          <w:rtl/>
        </w:rPr>
      </w:pPr>
    </w:p>
    <w:p w14:paraId="2B762923" w14:textId="77777777" w:rsidR="00000000" w:rsidRDefault="00B90FE9">
      <w:pPr>
        <w:pStyle w:val="a0"/>
        <w:rPr>
          <w:rFonts w:hint="cs"/>
          <w:rtl/>
        </w:rPr>
      </w:pPr>
      <w:r>
        <w:rPr>
          <w:rFonts w:hint="cs"/>
          <w:rtl/>
        </w:rPr>
        <w:t xml:space="preserve">חבר הכנסת אחמד טיבי, אל תייחס לו כוחות מעבר לכוחות שיש לו, ויש לו הרבה כוחות, כי גם אם אתה תסכים לדחייה והשר יסכים, יכול גדעון סער כחבר הכנסת לבוא ולומר, אני לא מסכים, ואז נקיים הצבעה. </w:t>
      </w:r>
    </w:p>
    <w:p w14:paraId="6F14DB02" w14:textId="77777777" w:rsidR="00000000" w:rsidRDefault="00B90FE9">
      <w:pPr>
        <w:pStyle w:val="a0"/>
        <w:ind w:firstLine="0"/>
        <w:rPr>
          <w:rFonts w:hint="cs"/>
          <w:rtl/>
        </w:rPr>
      </w:pPr>
    </w:p>
    <w:p w14:paraId="0E22DDE1" w14:textId="77777777" w:rsidR="00000000" w:rsidRDefault="00B90FE9">
      <w:pPr>
        <w:pStyle w:val="af0"/>
        <w:rPr>
          <w:rtl/>
        </w:rPr>
      </w:pPr>
      <w:r>
        <w:rPr>
          <w:rFonts w:hint="eastAsia"/>
          <w:rtl/>
        </w:rPr>
        <w:t>אחמד</w:t>
      </w:r>
      <w:r>
        <w:rPr>
          <w:rtl/>
        </w:rPr>
        <w:t xml:space="preserve"> טיבי (חד"ש-תע"ל):</w:t>
      </w:r>
    </w:p>
    <w:p w14:paraId="6AA6C7D8" w14:textId="77777777" w:rsidR="00000000" w:rsidRDefault="00B90FE9">
      <w:pPr>
        <w:pStyle w:val="a0"/>
        <w:rPr>
          <w:rFonts w:hint="cs"/>
          <w:rtl/>
        </w:rPr>
      </w:pPr>
    </w:p>
    <w:p w14:paraId="1B4D91C6" w14:textId="77777777" w:rsidR="00000000" w:rsidRDefault="00B90FE9">
      <w:pPr>
        <w:pStyle w:val="a0"/>
        <w:rPr>
          <w:rFonts w:hint="cs"/>
          <w:rtl/>
        </w:rPr>
      </w:pPr>
      <w:r>
        <w:rPr>
          <w:rFonts w:hint="cs"/>
          <w:rtl/>
        </w:rPr>
        <w:t xml:space="preserve">נקיים הצבעה. </w:t>
      </w:r>
    </w:p>
    <w:p w14:paraId="09DE066A" w14:textId="77777777" w:rsidR="00000000" w:rsidRDefault="00B90FE9">
      <w:pPr>
        <w:pStyle w:val="a0"/>
        <w:ind w:firstLine="0"/>
        <w:rPr>
          <w:rFonts w:hint="cs"/>
          <w:rtl/>
        </w:rPr>
      </w:pPr>
    </w:p>
    <w:p w14:paraId="25A8CDCD" w14:textId="77777777" w:rsidR="00000000" w:rsidRDefault="00B90FE9">
      <w:pPr>
        <w:pStyle w:val="af1"/>
        <w:rPr>
          <w:rtl/>
        </w:rPr>
      </w:pPr>
      <w:r>
        <w:rPr>
          <w:rtl/>
        </w:rPr>
        <w:t>היו"ר ראובן ריבלין:</w:t>
      </w:r>
    </w:p>
    <w:p w14:paraId="57EBFB47" w14:textId="77777777" w:rsidR="00000000" w:rsidRDefault="00B90FE9">
      <w:pPr>
        <w:pStyle w:val="a0"/>
        <w:rPr>
          <w:rtl/>
        </w:rPr>
      </w:pPr>
    </w:p>
    <w:p w14:paraId="1313A96A" w14:textId="77777777" w:rsidR="00000000" w:rsidRDefault="00B90FE9">
      <w:pPr>
        <w:pStyle w:val="a0"/>
        <w:rPr>
          <w:rFonts w:hint="cs"/>
          <w:rtl/>
        </w:rPr>
      </w:pPr>
      <w:r>
        <w:rPr>
          <w:rFonts w:hint="cs"/>
          <w:rtl/>
        </w:rPr>
        <w:t xml:space="preserve">אל תאמר לו - - - </w:t>
      </w:r>
    </w:p>
    <w:p w14:paraId="7456FA15" w14:textId="77777777" w:rsidR="00000000" w:rsidRDefault="00B90FE9">
      <w:pPr>
        <w:pStyle w:val="a0"/>
        <w:ind w:firstLine="0"/>
        <w:rPr>
          <w:rFonts w:hint="cs"/>
          <w:rtl/>
        </w:rPr>
      </w:pPr>
    </w:p>
    <w:p w14:paraId="47C4E8C5" w14:textId="77777777" w:rsidR="00000000" w:rsidRDefault="00B90FE9">
      <w:pPr>
        <w:pStyle w:val="-"/>
        <w:rPr>
          <w:rtl/>
        </w:rPr>
      </w:pPr>
      <w:bookmarkStart w:id="164" w:name="FS000000560T14_01_2004_13_14_03C"/>
      <w:bookmarkEnd w:id="164"/>
      <w:r>
        <w:rPr>
          <w:rtl/>
        </w:rPr>
        <w:t>אחמד טיבי (חד"ש-תע"ל):</w:t>
      </w:r>
    </w:p>
    <w:p w14:paraId="6822B231" w14:textId="77777777" w:rsidR="00000000" w:rsidRDefault="00B90FE9">
      <w:pPr>
        <w:bidi/>
        <w:rPr>
          <w:rFonts w:ascii="Arial" w:hAnsi="Arial" w:cs="Arial" w:hint="cs"/>
          <w:sz w:val="22"/>
          <w:szCs w:val="22"/>
          <w:rtl/>
          <w:lang w:eastAsia="he-IL"/>
        </w:rPr>
      </w:pPr>
    </w:p>
    <w:p w14:paraId="161AFFD5" w14:textId="77777777" w:rsidR="00000000" w:rsidRDefault="00B90FE9">
      <w:pPr>
        <w:bidi/>
        <w:rPr>
          <w:rFonts w:ascii="Arial" w:hAnsi="Arial" w:cs="Arial" w:hint="cs"/>
          <w:sz w:val="22"/>
          <w:szCs w:val="22"/>
          <w:rtl/>
          <w:lang w:eastAsia="he-IL"/>
        </w:rPr>
      </w:pPr>
      <w:r>
        <w:rPr>
          <w:rFonts w:ascii="Arial" w:hAnsi="Arial" w:cs="Arial" w:hint="cs"/>
          <w:sz w:val="22"/>
          <w:szCs w:val="22"/>
          <w:rtl/>
          <w:lang w:eastAsia="he-IL"/>
        </w:rPr>
        <w:tab/>
        <w:t>השר הציע לי לדחות, האם ההצעה עומדת?</w:t>
      </w:r>
    </w:p>
    <w:p w14:paraId="24D555CA" w14:textId="77777777" w:rsidR="00000000" w:rsidRDefault="00B90FE9">
      <w:pPr>
        <w:pStyle w:val="a0"/>
        <w:rPr>
          <w:rFonts w:hint="cs"/>
          <w:rtl/>
        </w:rPr>
      </w:pPr>
    </w:p>
    <w:p w14:paraId="2748DDD5" w14:textId="77777777" w:rsidR="00000000" w:rsidRDefault="00B90FE9">
      <w:pPr>
        <w:pStyle w:val="af0"/>
        <w:rPr>
          <w:rtl/>
        </w:rPr>
      </w:pPr>
      <w:r>
        <w:rPr>
          <w:rFonts w:hint="eastAsia"/>
          <w:rtl/>
        </w:rPr>
        <w:t>שר</w:t>
      </w:r>
      <w:r>
        <w:rPr>
          <w:rtl/>
        </w:rPr>
        <w:t xml:space="preserve"> הפנים אברהם פורז:</w:t>
      </w:r>
    </w:p>
    <w:p w14:paraId="3172F7BE" w14:textId="77777777" w:rsidR="00000000" w:rsidRDefault="00B90FE9">
      <w:pPr>
        <w:pStyle w:val="a0"/>
        <w:rPr>
          <w:rFonts w:hint="cs"/>
          <w:rtl/>
        </w:rPr>
      </w:pPr>
    </w:p>
    <w:p w14:paraId="2296F2D1" w14:textId="77777777" w:rsidR="00000000" w:rsidRDefault="00B90FE9">
      <w:pPr>
        <w:pStyle w:val="a0"/>
        <w:rPr>
          <w:rFonts w:hint="cs"/>
          <w:rtl/>
        </w:rPr>
      </w:pPr>
      <w:r>
        <w:rPr>
          <w:rFonts w:hint="cs"/>
          <w:rtl/>
        </w:rPr>
        <w:t>הצעתי לדחות את הצעת הנושא.</w:t>
      </w:r>
    </w:p>
    <w:p w14:paraId="13EDF7A6" w14:textId="77777777" w:rsidR="00000000" w:rsidRDefault="00B90FE9">
      <w:pPr>
        <w:pStyle w:val="a0"/>
        <w:rPr>
          <w:rFonts w:hint="cs"/>
          <w:rtl/>
        </w:rPr>
      </w:pPr>
    </w:p>
    <w:p w14:paraId="2B4245DE" w14:textId="77777777" w:rsidR="00000000" w:rsidRDefault="00B90FE9">
      <w:pPr>
        <w:pStyle w:val="-"/>
        <w:rPr>
          <w:rtl/>
        </w:rPr>
      </w:pPr>
      <w:bookmarkStart w:id="165" w:name="FS000000560T14_01_2004_13_15_21C"/>
      <w:bookmarkEnd w:id="165"/>
      <w:r>
        <w:rPr>
          <w:rFonts w:hint="eastAsia"/>
          <w:rtl/>
        </w:rPr>
        <w:t>אחמד</w:t>
      </w:r>
      <w:r>
        <w:rPr>
          <w:rtl/>
        </w:rPr>
        <w:t xml:space="preserve"> טיבי (חד"ש-תע"ל):</w:t>
      </w:r>
    </w:p>
    <w:p w14:paraId="287F0FB8" w14:textId="77777777" w:rsidR="00000000" w:rsidRDefault="00B90FE9">
      <w:pPr>
        <w:pStyle w:val="a0"/>
        <w:rPr>
          <w:rFonts w:hint="cs"/>
          <w:rtl/>
        </w:rPr>
      </w:pPr>
    </w:p>
    <w:p w14:paraId="2D8AD6EB" w14:textId="77777777" w:rsidR="00000000" w:rsidRDefault="00B90FE9">
      <w:pPr>
        <w:pStyle w:val="a0"/>
        <w:rPr>
          <w:rFonts w:hint="cs"/>
          <w:rtl/>
        </w:rPr>
      </w:pPr>
      <w:r>
        <w:rPr>
          <w:rFonts w:hint="cs"/>
          <w:rtl/>
        </w:rPr>
        <w:t>לא, לדחות את ההצבעה. טוב, אני מאוד מאוכזב מעמדת השר. אני לא מבי</w:t>
      </w:r>
      <w:r>
        <w:rPr>
          <w:rFonts w:hint="cs"/>
          <w:rtl/>
        </w:rPr>
        <w:t>ן למה שר התחבורה, איווט ליברמן, מתנגד להצעה החשובה הזאת. אני מבקש מחברי הכנסת להתעלות על עצמם ולתמוך בהצעה הזאת. תודה, אדוני.</w:t>
      </w:r>
    </w:p>
    <w:p w14:paraId="4263BD61" w14:textId="77777777" w:rsidR="00000000" w:rsidRDefault="00B90FE9">
      <w:pPr>
        <w:pStyle w:val="a0"/>
        <w:rPr>
          <w:rFonts w:hint="cs"/>
          <w:rtl/>
        </w:rPr>
      </w:pPr>
    </w:p>
    <w:p w14:paraId="0764FB13" w14:textId="77777777" w:rsidR="00000000" w:rsidRDefault="00B90FE9">
      <w:pPr>
        <w:pStyle w:val="af1"/>
        <w:rPr>
          <w:rtl/>
        </w:rPr>
      </w:pPr>
      <w:r>
        <w:rPr>
          <w:rtl/>
        </w:rPr>
        <w:t>היו"ר ראובן ריבלין:</w:t>
      </w:r>
    </w:p>
    <w:p w14:paraId="4800AA4B" w14:textId="77777777" w:rsidR="00000000" w:rsidRDefault="00B90FE9">
      <w:pPr>
        <w:pStyle w:val="a0"/>
        <w:rPr>
          <w:rtl/>
        </w:rPr>
      </w:pPr>
    </w:p>
    <w:p w14:paraId="5C91E765" w14:textId="77777777" w:rsidR="00000000" w:rsidRDefault="00B90FE9">
      <w:pPr>
        <w:pStyle w:val="a0"/>
        <w:rPr>
          <w:rFonts w:hint="cs"/>
          <w:rtl/>
        </w:rPr>
      </w:pPr>
      <w:r>
        <w:rPr>
          <w:rFonts w:hint="cs"/>
          <w:rtl/>
        </w:rPr>
        <w:t xml:space="preserve">רבותי חברי הכנסת, אנחנו עוברים להצבעה על הצעת החוק של חבר הכנסת אחמד טיבי, הצעת חוק התכנון והבנייה (תיקון - </w:t>
      </w:r>
      <w:r>
        <w:rPr>
          <w:rFonts w:hint="cs"/>
          <w:rtl/>
        </w:rPr>
        <w:t>תסקיר השפעה על התחבורה ובטיחות התנועה), התשס"ג</w:t>
      </w:r>
      <w:r>
        <w:rPr>
          <w:rtl/>
        </w:rPr>
        <w:t>–</w:t>
      </w:r>
      <w:r>
        <w:rPr>
          <w:rFonts w:hint="cs"/>
          <w:rtl/>
        </w:rPr>
        <w:t>2003. אני קורא לאט לאט את החוקים, כדי לתת לכם אפשרות לשבת במקום בניחותא. מי בעד, מי נגד - נא להצביע.</w:t>
      </w:r>
    </w:p>
    <w:p w14:paraId="6466F9F6" w14:textId="77777777" w:rsidR="00000000" w:rsidRDefault="00B90FE9">
      <w:pPr>
        <w:pStyle w:val="a0"/>
        <w:rPr>
          <w:rFonts w:hint="cs"/>
          <w:rtl/>
        </w:rPr>
      </w:pPr>
    </w:p>
    <w:p w14:paraId="5D903E43" w14:textId="77777777" w:rsidR="00000000" w:rsidRDefault="00B90FE9">
      <w:pPr>
        <w:pStyle w:val="ab"/>
        <w:bidi/>
        <w:rPr>
          <w:rFonts w:hint="cs"/>
          <w:rtl/>
        </w:rPr>
      </w:pPr>
      <w:r>
        <w:rPr>
          <w:rFonts w:hint="cs"/>
          <w:rtl/>
        </w:rPr>
        <w:t>הצבעה מס' 4</w:t>
      </w:r>
    </w:p>
    <w:p w14:paraId="01B17FC3" w14:textId="77777777" w:rsidR="00000000" w:rsidRDefault="00B90FE9">
      <w:pPr>
        <w:pStyle w:val="a0"/>
        <w:rPr>
          <w:rFonts w:hint="cs"/>
          <w:rtl/>
        </w:rPr>
      </w:pPr>
    </w:p>
    <w:p w14:paraId="117F1324" w14:textId="77777777" w:rsidR="00000000" w:rsidRDefault="00B90F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530E0181" w14:textId="77777777" w:rsidR="00000000" w:rsidRDefault="00B90FE9">
      <w:pPr>
        <w:pStyle w:val="ac"/>
        <w:bidi/>
        <w:rPr>
          <w:rFonts w:hint="cs"/>
          <w:rtl/>
        </w:rPr>
      </w:pPr>
      <w:r>
        <w:rPr>
          <w:rFonts w:hint="cs"/>
          <w:rtl/>
        </w:rPr>
        <w:t xml:space="preserve">בעד ההצעה להסיר מסדר-היום את הצעת החוק </w:t>
      </w:r>
      <w:r>
        <w:rPr>
          <w:rtl/>
        </w:rPr>
        <w:t>–</w:t>
      </w:r>
      <w:r>
        <w:rPr>
          <w:rFonts w:hint="cs"/>
          <w:rtl/>
        </w:rPr>
        <w:t xml:space="preserve"> 35</w:t>
      </w:r>
    </w:p>
    <w:p w14:paraId="5B5C8FE6" w14:textId="77777777" w:rsidR="00000000" w:rsidRDefault="00B90FE9">
      <w:pPr>
        <w:pStyle w:val="ac"/>
        <w:bidi/>
        <w:rPr>
          <w:rFonts w:hint="cs"/>
          <w:rtl/>
        </w:rPr>
      </w:pPr>
      <w:r>
        <w:rPr>
          <w:rFonts w:hint="cs"/>
          <w:rtl/>
        </w:rPr>
        <w:t xml:space="preserve">נמנעים </w:t>
      </w:r>
      <w:r>
        <w:rPr>
          <w:rtl/>
        </w:rPr>
        <w:t>–</w:t>
      </w:r>
      <w:r>
        <w:rPr>
          <w:rFonts w:hint="cs"/>
          <w:rtl/>
        </w:rPr>
        <w:t xml:space="preserve"> 1</w:t>
      </w:r>
    </w:p>
    <w:p w14:paraId="090942D3" w14:textId="77777777" w:rsidR="00000000" w:rsidRDefault="00B90FE9">
      <w:pPr>
        <w:pStyle w:val="ad"/>
        <w:bidi/>
        <w:rPr>
          <w:rFonts w:hint="cs"/>
          <w:rtl/>
        </w:rPr>
      </w:pPr>
      <w:r>
        <w:rPr>
          <w:rFonts w:hint="cs"/>
          <w:rtl/>
        </w:rPr>
        <w:t xml:space="preserve">ההצעה להסיר מסדר-היום את הצעת חוק התכנון והבנייה (תיקון </w:t>
      </w:r>
      <w:r>
        <w:rPr>
          <w:rtl/>
        </w:rPr>
        <w:t>–</w:t>
      </w:r>
      <w:r>
        <w:rPr>
          <w:rFonts w:hint="cs"/>
          <w:rtl/>
        </w:rPr>
        <w:t xml:space="preserve"> תסקיר השפעה על התחבורה ובטיחות התנועה), התשס"ג-2003, נתקבלה.  </w:t>
      </w:r>
    </w:p>
    <w:p w14:paraId="43554B14" w14:textId="77777777" w:rsidR="00000000" w:rsidRDefault="00B90FE9">
      <w:pPr>
        <w:pStyle w:val="a0"/>
        <w:rPr>
          <w:rFonts w:hint="cs"/>
          <w:rtl/>
        </w:rPr>
      </w:pPr>
    </w:p>
    <w:p w14:paraId="3A2E2179" w14:textId="77777777" w:rsidR="00000000" w:rsidRDefault="00B90FE9">
      <w:pPr>
        <w:pStyle w:val="af1"/>
        <w:rPr>
          <w:rtl/>
        </w:rPr>
      </w:pPr>
      <w:r>
        <w:rPr>
          <w:rtl/>
        </w:rPr>
        <w:t>היו"ר ראובן ריבלין:</w:t>
      </w:r>
    </w:p>
    <w:p w14:paraId="16C6E551" w14:textId="77777777" w:rsidR="00000000" w:rsidRDefault="00B90FE9">
      <w:pPr>
        <w:pStyle w:val="a0"/>
        <w:rPr>
          <w:rtl/>
        </w:rPr>
      </w:pPr>
    </w:p>
    <w:p w14:paraId="67581D67" w14:textId="77777777" w:rsidR="00000000" w:rsidRDefault="00B90FE9">
      <w:pPr>
        <w:pStyle w:val="a0"/>
        <w:rPr>
          <w:rFonts w:hint="cs"/>
          <w:rtl/>
        </w:rPr>
      </w:pPr>
      <w:r>
        <w:rPr>
          <w:rFonts w:hint="cs"/>
          <w:rtl/>
        </w:rPr>
        <w:t>ובכן, 27 בעד, אולם 35 נגד ואחד נמנע. אני קובע שהצעת החוק לא נתקבלה.</w:t>
      </w:r>
    </w:p>
    <w:p w14:paraId="3A6CF579" w14:textId="77777777" w:rsidR="00000000" w:rsidRDefault="00B90FE9">
      <w:pPr>
        <w:pStyle w:val="a0"/>
        <w:rPr>
          <w:rFonts w:hint="cs"/>
          <w:rtl/>
        </w:rPr>
      </w:pPr>
    </w:p>
    <w:p w14:paraId="011202DF" w14:textId="77777777" w:rsidR="00000000" w:rsidRDefault="00B90FE9">
      <w:pPr>
        <w:pStyle w:val="a0"/>
        <w:rPr>
          <w:rFonts w:hint="cs"/>
          <w:rtl/>
        </w:rPr>
      </w:pPr>
    </w:p>
    <w:p w14:paraId="2B04C54F" w14:textId="77777777" w:rsidR="00000000" w:rsidRDefault="00B90FE9">
      <w:pPr>
        <w:pStyle w:val="a2"/>
        <w:rPr>
          <w:rtl/>
        </w:rPr>
      </w:pPr>
    </w:p>
    <w:p w14:paraId="71122630" w14:textId="77777777" w:rsidR="00000000" w:rsidRDefault="00B90FE9">
      <w:pPr>
        <w:pStyle w:val="a2"/>
        <w:rPr>
          <w:rFonts w:hint="cs"/>
          <w:rtl/>
        </w:rPr>
      </w:pPr>
      <w:bookmarkStart w:id="166" w:name="CS20654FI0020654T14_01_2004_13_35_10"/>
      <w:bookmarkStart w:id="167" w:name="_Toc75077152"/>
      <w:bookmarkEnd w:id="166"/>
      <w:r>
        <w:rPr>
          <w:rtl/>
        </w:rPr>
        <w:t>הצ</w:t>
      </w:r>
      <w:r>
        <w:rPr>
          <w:rFonts w:hint="cs"/>
          <w:rtl/>
        </w:rPr>
        <w:t>עת חוק</w:t>
      </w:r>
      <w:r>
        <w:rPr>
          <w:rtl/>
        </w:rPr>
        <w:t xml:space="preserve"> הצהרת הון של נבחר </w:t>
      </w:r>
      <w:r>
        <w:rPr>
          <w:rtl/>
        </w:rPr>
        <w:t>ברשות מקומית (תיקוני חקיקה), התשס"ד-2003</w:t>
      </w:r>
      <w:bookmarkEnd w:id="167"/>
    </w:p>
    <w:p w14:paraId="604FF782" w14:textId="77777777" w:rsidR="00000000" w:rsidRDefault="00B90FE9">
      <w:pPr>
        <w:pStyle w:val="a0"/>
        <w:ind w:firstLine="0"/>
        <w:rPr>
          <w:rFonts w:hint="cs"/>
          <w:rtl/>
        </w:rPr>
      </w:pPr>
      <w:r>
        <w:rPr>
          <w:rtl/>
        </w:rPr>
        <w:t>[נספחות.]</w:t>
      </w:r>
    </w:p>
    <w:p w14:paraId="76D72664" w14:textId="77777777" w:rsidR="00000000" w:rsidRDefault="00B90FE9">
      <w:pPr>
        <w:pStyle w:val="-0"/>
        <w:rPr>
          <w:rFonts w:hint="cs"/>
          <w:rtl/>
        </w:rPr>
      </w:pPr>
      <w:r>
        <w:rPr>
          <w:rFonts w:hint="cs"/>
          <w:rtl/>
        </w:rPr>
        <w:t xml:space="preserve"> (הצעת קבוצת חברי הכנסת)</w:t>
      </w:r>
    </w:p>
    <w:p w14:paraId="36E8C74F" w14:textId="77777777" w:rsidR="00000000" w:rsidRDefault="00B90FE9">
      <w:pPr>
        <w:pStyle w:val="-0"/>
        <w:rPr>
          <w:rFonts w:hint="cs"/>
          <w:rtl/>
        </w:rPr>
      </w:pPr>
    </w:p>
    <w:p w14:paraId="1B32FAA4" w14:textId="77777777" w:rsidR="00000000" w:rsidRDefault="00B90FE9">
      <w:pPr>
        <w:pStyle w:val="af1"/>
        <w:rPr>
          <w:rFonts w:hint="cs"/>
          <w:rtl/>
        </w:rPr>
      </w:pPr>
    </w:p>
    <w:p w14:paraId="0DC6305C" w14:textId="77777777" w:rsidR="00000000" w:rsidRDefault="00B90FE9">
      <w:pPr>
        <w:pStyle w:val="af1"/>
        <w:rPr>
          <w:rFonts w:hint="cs"/>
          <w:rtl/>
        </w:rPr>
      </w:pPr>
    </w:p>
    <w:p w14:paraId="0739F78B" w14:textId="77777777" w:rsidR="00000000" w:rsidRDefault="00B90FE9">
      <w:pPr>
        <w:pStyle w:val="af1"/>
        <w:rPr>
          <w:rtl/>
        </w:rPr>
      </w:pPr>
      <w:r>
        <w:rPr>
          <w:rtl/>
        </w:rPr>
        <w:t>היו"ר ראובן ריבלין:</w:t>
      </w:r>
    </w:p>
    <w:p w14:paraId="55DA32DC" w14:textId="77777777" w:rsidR="00000000" w:rsidRDefault="00B90FE9">
      <w:pPr>
        <w:pStyle w:val="a0"/>
        <w:rPr>
          <w:rtl/>
        </w:rPr>
      </w:pPr>
    </w:p>
    <w:p w14:paraId="2EDE17EF" w14:textId="77777777" w:rsidR="00000000" w:rsidRDefault="00B90FE9">
      <w:pPr>
        <w:pStyle w:val="a0"/>
        <w:rPr>
          <w:rFonts w:hint="cs"/>
          <w:rtl/>
        </w:rPr>
      </w:pPr>
      <w:r>
        <w:rPr>
          <w:rFonts w:hint="cs"/>
          <w:rtl/>
        </w:rPr>
        <w:t>רבותי חברי הכנסת, אנחנו עוברים להמשך סדר-היום. הצעת חוק הצהרת הון של נבחר ברשות מקומית (תיקוני חקיקה), שמספרה פ/1690, של החבר הכנסת חמי דורון - הנמקה מהמקום</w:t>
      </w:r>
      <w:r>
        <w:rPr>
          <w:rFonts w:hint="cs"/>
          <w:rtl/>
        </w:rPr>
        <w:t>. משיב שר הפנים. בבקשה, אדוני.</w:t>
      </w:r>
    </w:p>
    <w:p w14:paraId="194908E3" w14:textId="77777777" w:rsidR="00000000" w:rsidRDefault="00B90FE9">
      <w:pPr>
        <w:pStyle w:val="a0"/>
        <w:rPr>
          <w:rFonts w:hint="cs"/>
          <w:rtl/>
        </w:rPr>
      </w:pPr>
    </w:p>
    <w:p w14:paraId="21E6B6DF" w14:textId="77777777" w:rsidR="00000000" w:rsidRDefault="00B90FE9">
      <w:pPr>
        <w:pStyle w:val="a"/>
        <w:rPr>
          <w:rtl/>
        </w:rPr>
      </w:pPr>
      <w:bookmarkStart w:id="168" w:name="FS000001053T14_01_2004_13_41_02"/>
      <w:bookmarkStart w:id="169" w:name="_Toc75077153"/>
      <w:bookmarkEnd w:id="168"/>
      <w:r>
        <w:rPr>
          <w:rFonts w:hint="eastAsia"/>
          <w:rtl/>
        </w:rPr>
        <w:t>חמי</w:t>
      </w:r>
      <w:r>
        <w:rPr>
          <w:rtl/>
        </w:rPr>
        <w:t xml:space="preserve"> דורון (שינוי):</w:t>
      </w:r>
      <w:bookmarkEnd w:id="169"/>
    </w:p>
    <w:p w14:paraId="2B024AA7" w14:textId="77777777" w:rsidR="00000000" w:rsidRDefault="00B90FE9">
      <w:pPr>
        <w:pStyle w:val="a0"/>
        <w:rPr>
          <w:rFonts w:hint="cs"/>
          <w:rtl/>
        </w:rPr>
      </w:pPr>
    </w:p>
    <w:p w14:paraId="11F6A0A4" w14:textId="77777777" w:rsidR="00000000" w:rsidRDefault="00B90FE9">
      <w:pPr>
        <w:pStyle w:val="a0"/>
        <w:rPr>
          <w:rFonts w:hint="cs"/>
          <w:rtl/>
        </w:rPr>
      </w:pPr>
      <w:r>
        <w:rPr>
          <w:rFonts w:hint="cs"/>
          <w:rtl/>
        </w:rPr>
        <w:t>אדוני יושב-ראש הכנסת, אדוני ראש הממשלה, רבותי השרים וחברי חברי הכנסת, מדובר פה בהצעת חוק שהיא די מקבילה לחובה שיש על חברי הכנסת כאשר הם עצמם נבחרים לחברי כנסת, להפקיד הצהרת הון אצל יושב-ראש הכנסת. זוהי המ</w:t>
      </w:r>
      <w:r>
        <w:rPr>
          <w:rFonts w:hint="cs"/>
          <w:rtl/>
        </w:rPr>
        <w:t xml:space="preserve">קבילה לחברי מועצות ברשויות המקומיות. </w:t>
      </w:r>
    </w:p>
    <w:p w14:paraId="3D7D815B" w14:textId="77777777" w:rsidR="00000000" w:rsidRDefault="00B90FE9">
      <w:pPr>
        <w:pStyle w:val="a0"/>
        <w:rPr>
          <w:rFonts w:hint="cs"/>
          <w:rtl/>
        </w:rPr>
      </w:pPr>
    </w:p>
    <w:p w14:paraId="12D8485E" w14:textId="77777777" w:rsidR="00000000" w:rsidRDefault="00B90FE9">
      <w:pPr>
        <w:pStyle w:val="a0"/>
        <w:rPr>
          <w:rFonts w:hint="cs"/>
          <w:rtl/>
        </w:rPr>
      </w:pPr>
      <w:r>
        <w:rPr>
          <w:rFonts w:hint="cs"/>
          <w:rtl/>
        </w:rPr>
        <w:t>אני מבקש מחברי חברי הכנסת לתמוך בהצעת החוק שלי. תודה.</w:t>
      </w:r>
    </w:p>
    <w:p w14:paraId="0E5CFC7E" w14:textId="77777777" w:rsidR="00000000" w:rsidRDefault="00B90FE9">
      <w:pPr>
        <w:pStyle w:val="a0"/>
        <w:rPr>
          <w:rFonts w:hint="cs"/>
          <w:rtl/>
        </w:rPr>
      </w:pPr>
    </w:p>
    <w:p w14:paraId="204F260C" w14:textId="77777777" w:rsidR="00000000" w:rsidRDefault="00B90FE9">
      <w:pPr>
        <w:pStyle w:val="af1"/>
        <w:rPr>
          <w:rtl/>
        </w:rPr>
      </w:pPr>
      <w:r>
        <w:rPr>
          <w:rtl/>
        </w:rPr>
        <w:t>היו"ר ראובן ריבלין:</w:t>
      </w:r>
    </w:p>
    <w:p w14:paraId="17735DA6" w14:textId="77777777" w:rsidR="00000000" w:rsidRDefault="00B90FE9">
      <w:pPr>
        <w:pStyle w:val="a0"/>
        <w:rPr>
          <w:rtl/>
        </w:rPr>
      </w:pPr>
    </w:p>
    <w:p w14:paraId="3FDC6120" w14:textId="77777777" w:rsidR="00000000" w:rsidRDefault="00B90FE9">
      <w:pPr>
        <w:pStyle w:val="a0"/>
        <w:rPr>
          <w:rFonts w:hint="cs"/>
          <w:rtl/>
        </w:rPr>
      </w:pPr>
      <w:r>
        <w:rPr>
          <w:rFonts w:hint="cs"/>
          <w:rtl/>
        </w:rPr>
        <w:t>כן, בבקשה. כבוד שר הפנים יכול להשיב מהמקום או מעל הבמה.</w:t>
      </w:r>
    </w:p>
    <w:p w14:paraId="0486EED5" w14:textId="77777777" w:rsidR="00000000" w:rsidRDefault="00B90FE9">
      <w:pPr>
        <w:pStyle w:val="a0"/>
        <w:rPr>
          <w:rFonts w:hint="cs"/>
          <w:rtl/>
        </w:rPr>
      </w:pPr>
    </w:p>
    <w:p w14:paraId="47850B90" w14:textId="77777777" w:rsidR="00000000" w:rsidRDefault="00B90FE9">
      <w:pPr>
        <w:pStyle w:val="a"/>
        <w:rPr>
          <w:rtl/>
        </w:rPr>
      </w:pPr>
      <w:bookmarkStart w:id="170" w:name="FS000000519T14_01_2004_13_43_24"/>
      <w:bookmarkStart w:id="171" w:name="_Toc75077154"/>
      <w:bookmarkEnd w:id="170"/>
      <w:r>
        <w:rPr>
          <w:rFonts w:hint="eastAsia"/>
          <w:rtl/>
        </w:rPr>
        <w:t>שר</w:t>
      </w:r>
      <w:r>
        <w:rPr>
          <w:rtl/>
        </w:rPr>
        <w:t xml:space="preserve"> הפנים אברהם פורז:</w:t>
      </w:r>
      <w:bookmarkEnd w:id="171"/>
    </w:p>
    <w:p w14:paraId="56197744" w14:textId="77777777" w:rsidR="00000000" w:rsidRDefault="00B90FE9">
      <w:pPr>
        <w:pStyle w:val="a0"/>
        <w:rPr>
          <w:rFonts w:hint="cs"/>
          <w:rtl/>
        </w:rPr>
      </w:pPr>
    </w:p>
    <w:p w14:paraId="2A015162" w14:textId="77777777" w:rsidR="00000000" w:rsidRDefault="00B90FE9">
      <w:pPr>
        <w:pStyle w:val="a0"/>
        <w:rPr>
          <w:rFonts w:hint="cs"/>
          <w:rtl/>
        </w:rPr>
      </w:pPr>
      <w:r>
        <w:rPr>
          <w:rFonts w:hint="cs"/>
          <w:rtl/>
        </w:rPr>
        <w:t>אדוני היושב-ראש, חברי הכנסת, אני מייד אומר שאם המציע יסכים לאי</w:t>
      </w:r>
      <w:r>
        <w:rPr>
          <w:rFonts w:hint="cs"/>
          <w:rtl/>
        </w:rPr>
        <w:t xml:space="preserve">זה תנאי, נהיה מוכנים לתמוך. אבל, לפני זה אני מוכרח לשאת וידוי אישי. הרבה שנים הייתי עורך-דין עצמאי, ואחד הדברים שתמיד הדיר שינה מעיני ועצבן אותי היה הצהרות הון של מס הכנסה. אני יודע, חבר הכנסת רצאבי, זו פרנסה לרואי-חשבון, אני יודע. זה היה תמיד סיוט להתחיל </w:t>
      </w:r>
      <w:r>
        <w:rPr>
          <w:rFonts w:hint="cs"/>
          <w:rtl/>
        </w:rPr>
        <w:t>לאסוף את כל החשבונות ואת כל הפתקים ואת כל הדברים. חשבתי שאני מגיע להיות שכיר בכנסת, אז אני אהיה פטור מזה, ואז גיליתי שגם בכנסת צריך להתחיל למלא את ההצהרה הזאת מההתחלה.</w:t>
      </w:r>
    </w:p>
    <w:p w14:paraId="0F9BE2BD" w14:textId="77777777" w:rsidR="00000000" w:rsidRDefault="00B90FE9">
      <w:pPr>
        <w:pStyle w:val="a0"/>
        <w:rPr>
          <w:rFonts w:hint="cs"/>
          <w:rtl/>
        </w:rPr>
      </w:pPr>
    </w:p>
    <w:p w14:paraId="6A5620BC" w14:textId="77777777" w:rsidR="00000000" w:rsidRDefault="00B90FE9">
      <w:pPr>
        <w:pStyle w:val="a0"/>
        <w:rPr>
          <w:rFonts w:hint="cs"/>
          <w:rtl/>
        </w:rPr>
      </w:pPr>
      <w:r>
        <w:rPr>
          <w:rFonts w:hint="cs"/>
          <w:rtl/>
        </w:rPr>
        <w:t xml:space="preserve">לדעתי, הגענו למידה מוגזמת של הטלת נטל של הצהרות וכל הדברים האלה. בעיני, מי שהגון הגון, </w:t>
      </w:r>
      <w:r>
        <w:rPr>
          <w:rFonts w:hint="cs"/>
          <w:rtl/>
        </w:rPr>
        <w:t xml:space="preserve">מי שלא הגון לא הגון, וההצהרות האלה אינן מעלות ואינן מורידות. </w:t>
      </w:r>
    </w:p>
    <w:p w14:paraId="0532AF5B" w14:textId="77777777" w:rsidR="00000000" w:rsidRDefault="00B90FE9">
      <w:pPr>
        <w:pStyle w:val="a0"/>
        <w:rPr>
          <w:rFonts w:hint="cs"/>
          <w:rtl/>
        </w:rPr>
      </w:pPr>
    </w:p>
    <w:p w14:paraId="047DEE7C" w14:textId="77777777" w:rsidR="00000000" w:rsidRDefault="00B90FE9">
      <w:pPr>
        <w:pStyle w:val="a0"/>
        <w:rPr>
          <w:rFonts w:hint="cs"/>
          <w:rtl/>
        </w:rPr>
      </w:pPr>
      <w:r>
        <w:rPr>
          <w:rFonts w:hint="cs"/>
          <w:rtl/>
        </w:rPr>
        <w:t>אבל בוודאי, חבר הכנסת דורון, אין שום הצדקה לבקש מחבר מועצת רשות מקומית באופוזיציה להגיש הצהרת הון; מה לו ולכל העניין. לכן, אם אתה תסכים שההצעה תהיה רק לגבי סגני ראש עיר בשכר, שהם בעצם חלק מהרשו</w:t>
      </w:r>
      <w:r>
        <w:rPr>
          <w:rFonts w:hint="cs"/>
          <w:rtl/>
        </w:rPr>
        <w:t>ת המבצעת בעיר, בדומה לשרי הממשלה, אנחנו נהיה מוכנים לתמוך.</w:t>
      </w:r>
    </w:p>
    <w:p w14:paraId="6E32B5E7" w14:textId="77777777" w:rsidR="00000000" w:rsidRDefault="00B90FE9">
      <w:pPr>
        <w:pStyle w:val="a0"/>
        <w:rPr>
          <w:rFonts w:hint="cs"/>
          <w:rtl/>
        </w:rPr>
      </w:pPr>
    </w:p>
    <w:p w14:paraId="2A795B3A" w14:textId="77777777" w:rsidR="00000000" w:rsidRDefault="00B90FE9">
      <w:pPr>
        <w:pStyle w:val="af1"/>
        <w:rPr>
          <w:rtl/>
        </w:rPr>
      </w:pPr>
      <w:r>
        <w:rPr>
          <w:rtl/>
        </w:rPr>
        <w:t>היו"ר ראובן ריבלין:</w:t>
      </w:r>
    </w:p>
    <w:p w14:paraId="0CAD80BD" w14:textId="77777777" w:rsidR="00000000" w:rsidRDefault="00B90FE9">
      <w:pPr>
        <w:pStyle w:val="a0"/>
        <w:rPr>
          <w:rtl/>
        </w:rPr>
      </w:pPr>
    </w:p>
    <w:p w14:paraId="77307CC4" w14:textId="77777777" w:rsidR="00000000" w:rsidRDefault="00B90FE9">
      <w:pPr>
        <w:pStyle w:val="a0"/>
        <w:rPr>
          <w:rFonts w:hint="cs"/>
          <w:rtl/>
        </w:rPr>
      </w:pPr>
      <w:r>
        <w:rPr>
          <w:rFonts w:hint="cs"/>
          <w:rtl/>
        </w:rPr>
        <w:t>תודה רבה. הואיל והממשלה מסכימה, מתנגד חבר הכנסת טל, וינמק.</w:t>
      </w:r>
    </w:p>
    <w:p w14:paraId="1A2F6E8E" w14:textId="77777777" w:rsidR="00000000" w:rsidRDefault="00B90FE9">
      <w:pPr>
        <w:pStyle w:val="a0"/>
        <w:rPr>
          <w:rFonts w:hint="cs"/>
          <w:rtl/>
        </w:rPr>
      </w:pPr>
    </w:p>
    <w:p w14:paraId="28B10119" w14:textId="77777777" w:rsidR="00000000" w:rsidRDefault="00B90FE9">
      <w:pPr>
        <w:pStyle w:val="af0"/>
        <w:rPr>
          <w:rtl/>
        </w:rPr>
      </w:pPr>
      <w:bookmarkStart w:id="172" w:name="FS000000493T14_01_2004_14_19_46"/>
      <w:bookmarkEnd w:id="172"/>
      <w:r>
        <w:rPr>
          <w:rFonts w:hint="eastAsia"/>
          <w:rtl/>
        </w:rPr>
        <w:t>חמי</w:t>
      </w:r>
      <w:r>
        <w:rPr>
          <w:rtl/>
        </w:rPr>
        <w:t xml:space="preserve"> דורון (שינוי):</w:t>
      </w:r>
    </w:p>
    <w:p w14:paraId="2983E8CF" w14:textId="77777777" w:rsidR="00000000" w:rsidRDefault="00B90FE9">
      <w:pPr>
        <w:pStyle w:val="a0"/>
        <w:rPr>
          <w:rFonts w:hint="cs"/>
          <w:rtl/>
        </w:rPr>
      </w:pPr>
    </w:p>
    <w:p w14:paraId="4487270A" w14:textId="77777777" w:rsidR="00000000" w:rsidRDefault="00B90FE9">
      <w:pPr>
        <w:pStyle w:val="a0"/>
        <w:rPr>
          <w:rFonts w:hint="cs"/>
          <w:rtl/>
        </w:rPr>
      </w:pPr>
      <w:r>
        <w:rPr>
          <w:rFonts w:hint="cs"/>
          <w:rtl/>
        </w:rPr>
        <w:t>רק שנייה.</w:t>
      </w:r>
    </w:p>
    <w:p w14:paraId="0FF17C4F" w14:textId="77777777" w:rsidR="00000000" w:rsidRDefault="00B90FE9">
      <w:pPr>
        <w:pStyle w:val="a0"/>
        <w:rPr>
          <w:rFonts w:hint="cs"/>
          <w:rtl/>
        </w:rPr>
      </w:pPr>
    </w:p>
    <w:p w14:paraId="3E3A95BA" w14:textId="77777777" w:rsidR="00000000" w:rsidRDefault="00B90FE9">
      <w:pPr>
        <w:pStyle w:val="af1"/>
        <w:rPr>
          <w:rtl/>
        </w:rPr>
      </w:pPr>
      <w:r>
        <w:rPr>
          <w:rtl/>
        </w:rPr>
        <w:t>היו"ר ראובן ריבלין:</w:t>
      </w:r>
    </w:p>
    <w:p w14:paraId="688ECECB" w14:textId="77777777" w:rsidR="00000000" w:rsidRDefault="00B90FE9">
      <w:pPr>
        <w:pStyle w:val="a0"/>
        <w:rPr>
          <w:rtl/>
        </w:rPr>
      </w:pPr>
    </w:p>
    <w:p w14:paraId="49A033DD" w14:textId="77777777" w:rsidR="00000000" w:rsidRDefault="00B90FE9">
      <w:pPr>
        <w:pStyle w:val="a0"/>
        <w:rPr>
          <w:rFonts w:hint="cs"/>
          <w:rtl/>
        </w:rPr>
      </w:pPr>
      <w:r>
        <w:rPr>
          <w:rFonts w:hint="cs"/>
          <w:rtl/>
        </w:rPr>
        <w:t>אתה משיב על הסכמתו?</w:t>
      </w:r>
    </w:p>
    <w:p w14:paraId="21F27144" w14:textId="77777777" w:rsidR="00000000" w:rsidRDefault="00B90FE9">
      <w:pPr>
        <w:pStyle w:val="a0"/>
        <w:rPr>
          <w:rFonts w:hint="cs"/>
          <w:rtl/>
        </w:rPr>
      </w:pPr>
    </w:p>
    <w:p w14:paraId="6CEFF838" w14:textId="77777777" w:rsidR="00000000" w:rsidRDefault="00B90FE9">
      <w:pPr>
        <w:pStyle w:val="af0"/>
        <w:rPr>
          <w:rtl/>
        </w:rPr>
      </w:pPr>
      <w:r>
        <w:rPr>
          <w:rFonts w:hint="eastAsia"/>
          <w:rtl/>
        </w:rPr>
        <w:t>חמי</w:t>
      </w:r>
      <w:r>
        <w:rPr>
          <w:rtl/>
        </w:rPr>
        <w:t xml:space="preserve"> דורון (שינוי):</w:t>
      </w:r>
    </w:p>
    <w:p w14:paraId="4D12773A" w14:textId="77777777" w:rsidR="00000000" w:rsidRDefault="00B90FE9">
      <w:pPr>
        <w:pStyle w:val="a0"/>
        <w:rPr>
          <w:rFonts w:hint="cs"/>
          <w:rtl/>
        </w:rPr>
      </w:pPr>
    </w:p>
    <w:p w14:paraId="5874C1B6" w14:textId="77777777" w:rsidR="00000000" w:rsidRDefault="00B90FE9">
      <w:pPr>
        <w:pStyle w:val="a0"/>
        <w:rPr>
          <w:rFonts w:hint="cs"/>
          <w:rtl/>
        </w:rPr>
      </w:pPr>
      <w:r>
        <w:rPr>
          <w:rFonts w:hint="cs"/>
          <w:rtl/>
        </w:rPr>
        <w:t>לא, לא, הוא אמר שההסכמ</w:t>
      </w:r>
      <w:r>
        <w:rPr>
          <w:rFonts w:hint="cs"/>
          <w:rtl/>
        </w:rPr>
        <w:t>ה היא בתנאי, אבל סוכם שמדובר גם על סגנים שלא בשכר.</w:t>
      </w:r>
    </w:p>
    <w:p w14:paraId="12385490" w14:textId="77777777" w:rsidR="00000000" w:rsidRDefault="00B90FE9">
      <w:pPr>
        <w:pStyle w:val="a0"/>
        <w:rPr>
          <w:rFonts w:hint="cs"/>
          <w:rtl/>
        </w:rPr>
      </w:pPr>
    </w:p>
    <w:p w14:paraId="1610CBF1" w14:textId="77777777" w:rsidR="00000000" w:rsidRDefault="00B90FE9">
      <w:pPr>
        <w:pStyle w:val="a"/>
        <w:rPr>
          <w:rtl/>
        </w:rPr>
      </w:pPr>
      <w:bookmarkStart w:id="173" w:name="FS000000493T14_01_2004_14_21_22"/>
      <w:bookmarkStart w:id="174" w:name="_Toc75077155"/>
      <w:bookmarkEnd w:id="173"/>
      <w:r>
        <w:rPr>
          <w:rFonts w:hint="eastAsia"/>
          <w:rtl/>
        </w:rPr>
        <w:t>דוד</w:t>
      </w:r>
      <w:r>
        <w:rPr>
          <w:rtl/>
        </w:rPr>
        <w:t xml:space="preserve"> טל (עם אחד):</w:t>
      </w:r>
      <w:bookmarkEnd w:id="174"/>
    </w:p>
    <w:p w14:paraId="1D6C95CC" w14:textId="77777777" w:rsidR="00000000" w:rsidRDefault="00B90FE9">
      <w:pPr>
        <w:pStyle w:val="a0"/>
        <w:rPr>
          <w:rFonts w:hint="cs"/>
          <w:rtl/>
        </w:rPr>
      </w:pPr>
    </w:p>
    <w:p w14:paraId="69BB8441" w14:textId="77777777" w:rsidR="00000000" w:rsidRDefault="00B90FE9">
      <w:pPr>
        <w:pStyle w:val="a0"/>
        <w:rPr>
          <w:rFonts w:hint="cs"/>
          <w:rtl/>
        </w:rPr>
      </w:pPr>
      <w:r>
        <w:rPr>
          <w:rFonts w:hint="cs"/>
          <w:rtl/>
        </w:rPr>
        <w:t>זה לא לפי התקנון, אדוני.</w:t>
      </w:r>
    </w:p>
    <w:p w14:paraId="59CDA6F3" w14:textId="77777777" w:rsidR="00000000" w:rsidRDefault="00B90FE9">
      <w:pPr>
        <w:pStyle w:val="a0"/>
        <w:rPr>
          <w:rFonts w:hint="cs"/>
          <w:rtl/>
        </w:rPr>
      </w:pPr>
    </w:p>
    <w:p w14:paraId="418AA35A" w14:textId="77777777" w:rsidR="00000000" w:rsidRDefault="00B90FE9">
      <w:pPr>
        <w:pStyle w:val="af0"/>
        <w:rPr>
          <w:rtl/>
        </w:rPr>
      </w:pPr>
      <w:r>
        <w:rPr>
          <w:rFonts w:hint="eastAsia"/>
          <w:rtl/>
        </w:rPr>
        <w:t>שר</w:t>
      </w:r>
      <w:r>
        <w:rPr>
          <w:rtl/>
        </w:rPr>
        <w:t xml:space="preserve"> הפנים אברהם פורז:</w:t>
      </w:r>
    </w:p>
    <w:p w14:paraId="7EA97CD2" w14:textId="77777777" w:rsidR="00000000" w:rsidRDefault="00B90FE9">
      <w:pPr>
        <w:pStyle w:val="a0"/>
        <w:rPr>
          <w:rFonts w:hint="cs"/>
          <w:rtl/>
        </w:rPr>
      </w:pPr>
    </w:p>
    <w:p w14:paraId="47268F48" w14:textId="77777777" w:rsidR="00000000" w:rsidRDefault="00B90FE9">
      <w:pPr>
        <w:pStyle w:val="a0"/>
        <w:rPr>
          <w:rFonts w:hint="cs"/>
          <w:rtl/>
        </w:rPr>
      </w:pPr>
      <w:r>
        <w:rPr>
          <w:rFonts w:hint="cs"/>
          <w:rtl/>
        </w:rPr>
        <w:t>אני מציע ככה. אדם שמקבל שכר מהרשות המקומית, והוא חלק מהרשות המבצעת, יש סיבה לשגע אותו שימלא את ההצהרה.</w:t>
      </w:r>
    </w:p>
    <w:p w14:paraId="2D5394E6" w14:textId="77777777" w:rsidR="00000000" w:rsidRDefault="00B90FE9">
      <w:pPr>
        <w:pStyle w:val="a0"/>
        <w:rPr>
          <w:rFonts w:hint="cs"/>
          <w:rtl/>
        </w:rPr>
      </w:pPr>
    </w:p>
    <w:p w14:paraId="7A8409ED" w14:textId="77777777" w:rsidR="00000000" w:rsidRDefault="00B90FE9">
      <w:pPr>
        <w:pStyle w:val="-"/>
        <w:rPr>
          <w:rtl/>
        </w:rPr>
      </w:pPr>
      <w:bookmarkStart w:id="175" w:name="FS000000493T14_01_2004_14_22_30C"/>
      <w:bookmarkEnd w:id="175"/>
      <w:r>
        <w:rPr>
          <w:rtl/>
        </w:rPr>
        <w:t>דוד טל (עם אחד):</w:t>
      </w:r>
    </w:p>
    <w:p w14:paraId="367DC927" w14:textId="77777777" w:rsidR="00000000" w:rsidRDefault="00B90FE9">
      <w:pPr>
        <w:pStyle w:val="a0"/>
        <w:rPr>
          <w:rtl/>
        </w:rPr>
      </w:pPr>
    </w:p>
    <w:p w14:paraId="129AA0FB" w14:textId="77777777" w:rsidR="00000000" w:rsidRDefault="00B90FE9">
      <w:pPr>
        <w:pStyle w:val="a0"/>
        <w:rPr>
          <w:rFonts w:hint="cs"/>
          <w:rtl/>
        </w:rPr>
      </w:pPr>
      <w:r>
        <w:rPr>
          <w:rFonts w:hint="cs"/>
          <w:rtl/>
        </w:rPr>
        <w:t>אדוני, גם הדיאלו</w:t>
      </w:r>
      <w:r>
        <w:rPr>
          <w:rFonts w:hint="cs"/>
          <w:rtl/>
        </w:rPr>
        <w:t>ג הזה על-פי התקנון?</w:t>
      </w:r>
    </w:p>
    <w:p w14:paraId="511E7F6B" w14:textId="77777777" w:rsidR="00000000" w:rsidRDefault="00B90FE9">
      <w:pPr>
        <w:pStyle w:val="a0"/>
        <w:rPr>
          <w:rFonts w:hint="cs"/>
          <w:rtl/>
        </w:rPr>
      </w:pPr>
    </w:p>
    <w:p w14:paraId="1A0B1B98" w14:textId="77777777" w:rsidR="00000000" w:rsidRDefault="00B90FE9">
      <w:pPr>
        <w:pStyle w:val="af1"/>
        <w:rPr>
          <w:rtl/>
        </w:rPr>
      </w:pPr>
      <w:r>
        <w:rPr>
          <w:rtl/>
        </w:rPr>
        <w:t>היו"ר ראובן ריבלין:</w:t>
      </w:r>
    </w:p>
    <w:p w14:paraId="372E4307" w14:textId="77777777" w:rsidR="00000000" w:rsidRDefault="00B90FE9">
      <w:pPr>
        <w:pStyle w:val="a0"/>
        <w:rPr>
          <w:rtl/>
        </w:rPr>
      </w:pPr>
    </w:p>
    <w:p w14:paraId="04CE2EDA" w14:textId="77777777" w:rsidR="00000000" w:rsidRDefault="00B90FE9">
      <w:pPr>
        <w:pStyle w:val="a0"/>
        <w:rPr>
          <w:rFonts w:hint="cs"/>
          <w:rtl/>
        </w:rPr>
      </w:pPr>
      <w:r>
        <w:rPr>
          <w:rFonts w:hint="cs"/>
          <w:rtl/>
        </w:rPr>
        <w:t>חבר הכנסת טל.</w:t>
      </w:r>
    </w:p>
    <w:p w14:paraId="74E8035C" w14:textId="77777777" w:rsidR="00000000" w:rsidRDefault="00B90FE9">
      <w:pPr>
        <w:pStyle w:val="a0"/>
        <w:rPr>
          <w:rFonts w:hint="cs"/>
          <w:rtl/>
        </w:rPr>
      </w:pPr>
    </w:p>
    <w:p w14:paraId="03D5DA09" w14:textId="77777777" w:rsidR="00000000" w:rsidRDefault="00B90FE9">
      <w:pPr>
        <w:pStyle w:val="-"/>
        <w:rPr>
          <w:rtl/>
        </w:rPr>
      </w:pPr>
      <w:bookmarkStart w:id="176" w:name="FS000000493T14_01_2004_14_23_01C"/>
      <w:bookmarkEnd w:id="176"/>
      <w:r>
        <w:rPr>
          <w:rtl/>
        </w:rPr>
        <w:t>דוד טל (עם אחד):</w:t>
      </w:r>
    </w:p>
    <w:p w14:paraId="3E1A3741" w14:textId="77777777" w:rsidR="00000000" w:rsidRDefault="00B90FE9">
      <w:pPr>
        <w:pStyle w:val="a0"/>
        <w:rPr>
          <w:rtl/>
        </w:rPr>
      </w:pPr>
    </w:p>
    <w:p w14:paraId="0EC683FF" w14:textId="77777777" w:rsidR="00000000" w:rsidRDefault="00B90FE9">
      <w:pPr>
        <w:pStyle w:val="a0"/>
        <w:rPr>
          <w:rFonts w:hint="cs"/>
          <w:rtl/>
        </w:rPr>
      </w:pPr>
      <w:r>
        <w:rPr>
          <w:rFonts w:hint="cs"/>
          <w:rtl/>
        </w:rPr>
        <w:t>לא, אבל מה זה?</w:t>
      </w:r>
    </w:p>
    <w:p w14:paraId="70C276C5" w14:textId="77777777" w:rsidR="00000000" w:rsidRDefault="00B90FE9">
      <w:pPr>
        <w:pStyle w:val="a0"/>
        <w:rPr>
          <w:rFonts w:hint="cs"/>
          <w:rtl/>
        </w:rPr>
      </w:pPr>
    </w:p>
    <w:p w14:paraId="6F53590D" w14:textId="77777777" w:rsidR="00000000" w:rsidRDefault="00B90FE9">
      <w:pPr>
        <w:pStyle w:val="af0"/>
        <w:rPr>
          <w:rtl/>
        </w:rPr>
      </w:pPr>
      <w:r>
        <w:rPr>
          <w:rFonts w:hint="eastAsia"/>
          <w:rtl/>
        </w:rPr>
        <w:t>שר</w:t>
      </w:r>
      <w:r>
        <w:rPr>
          <w:rtl/>
        </w:rPr>
        <w:t xml:space="preserve"> הפנים אברהם פורז:</w:t>
      </w:r>
    </w:p>
    <w:p w14:paraId="6B8C40BB" w14:textId="77777777" w:rsidR="00000000" w:rsidRDefault="00B90FE9">
      <w:pPr>
        <w:pStyle w:val="a0"/>
        <w:rPr>
          <w:rFonts w:hint="cs"/>
          <w:rtl/>
        </w:rPr>
      </w:pPr>
    </w:p>
    <w:p w14:paraId="7E9C2D42" w14:textId="77777777" w:rsidR="00000000" w:rsidRDefault="00B90FE9">
      <w:pPr>
        <w:pStyle w:val="a0"/>
        <w:rPr>
          <w:rFonts w:hint="cs"/>
          <w:rtl/>
        </w:rPr>
      </w:pPr>
      <w:r>
        <w:rPr>
          <w:rFonts w:hint="cs"/>
          <w:rtl/>
        </w:rPr>
        <w:t>אדם שהוא בלי שכר, בתפקיד התנדבותי, אין טעם לרדת לחייו. אם אתה מסכים שזה יהיה לגבי סגני ראשי עיר בשכר, אנחנו תומכים, אם לא - לא.</w:t>
      </w:r>
    </w:p>
    <w:p w14:paraId="48812966" w14:textId="77777777" w:rsidR="00000000" w:rsidRDefault="00B90FE9">
      <w:pPr>
        <w:pStyle w:val="af0"/>
        <w:rPr>
          <w:rtl/>
        </w:rPr>
      </w:pPr>
    </w:p>
    <w:p w14:paraId="1E1E019A" w14:textId="77777777" w:rsidR="00000000" w:rsidRDefault="00B90FE9">
      <w:pPr>
        <w:pStyle w:val="af0"/>
        <w:rPr>
          <w:rtl/>
        </w:rPr>
      </w:pPr>
      <w:r>
        <w:rPr>
          <w:rFonts w:hint="eastAsia"/>
          <w:rtl/>
        </w:rPr>
        <w:t>חמי</w:t>
      </w:r>
      <w:r>
        <w:rPr>
          <w:rtl/>
        </w:rPr>
        <w:t xml:space="preserve"> דורון (שינ</w:t>
      </w:r>
      <w:r>
        <w:rPr>
          <w:rtl/>
        </w:rPr>
        <w:t>וי):</w:t>
      </w:r>
    </w:p>
    <w:p w14:paraId="003038BB" w14:textId="77777777" w:rsidR="00000000" w:rsidRDefault="00B90FE9">
      <w:pPr>
        <w:pStyle w:val="a0"/>
        <w:rPr>
          <w:rFonts w:hint="cs"/>
          <w:rtl/>
        </w:rPr>
      </w:pPr>
    </w:p>
    <w:p w14:paraId="54FD11DC" w14:textId="77777777" w:rsidR="00000000" w:rsidRDefault="00B90FE9">
      <w:pPr>
        <w:pStyle w:val="a0"/>
        <w:rPr>
          <w:rFonts w:hint="cs"/>
          <w:rtl/>
        </w:rPr>
      </w:pPr>
      <w:r>
        <w:rPr>
          <w:rFonts w:hint="cs"/>
          <w:rtl/>
        </w:rPr>
        <w:t>הסכמנו.</w:t>
      </w:r>
    </w:p>
    <w:p w14:paraId="0BA2FA0C" w14:textId="77777777" w:rsidR="00000000" w:rsidRDefault="00B90FE9">
      <w:pPr>
        <w:pStyle w:val="af1"/>
        <w:rPr>
          <w:rFonts w:hint="cs"/>
          <w:rtl/>
        </w:rPr>
      </w:pPr>
    </w:p>
    <w:p w14:paraId="065F470D" w14:textId="77777777" w:rsidR="00000000" w:rsidRDefault="00B90FE9">
      <w:pPr>
        <w:pStyle w:val="af1"/>
        <w:rPr>
          <w:rtl/>
        </w:rPr>
      </w:pPr>
      <w:r>
        <w:rPr>
          <w:rtl/>
        </w:rPr>
        <w:t>היו"ר ראובן ריבלין:</w:t>
      </w:r>
    </w:p>
    <w:p w14:paraId="1035630A" w14:textId="77777777" w:rsidR="00000000" w:rsidRDefault="00B90FE9">
      <w:pPr>
        <w:pStyle w:val="a0"/>
        <w:rPr>
          <w:rtl/>
        </w:rPr>
      </w:pPr>
    </w:p>
    <w:p w14:paraId="6B253BA4" w14:textId="77777777" w:rsidR="00000000" w:rsidRDefault="00B90FE9">
      <w:pPr>
        <w:pStyle w:val="a0"/>
        <w:rPr>
          <w:rFonts w:hint="cs"/>
          <w:rtl/>
        </w:rPr>
      </w:pPr>
      <w:r>
        <w:rPr>
          <w:rFonts w:hint="cs"/>
          <w:rtl/>
        </w:rPr>
        <w:t>מה שאומר חבר הכנסת דורון, אדוני השר, שהוא מפחד מאלה שלא מקבלים שכר. אלה שלא רוצים שכר - זה הפחד הגדול. בבקשה, חבר הכנסת טל יסביר למה הוא מתנגד.</w:t>
      </w:r>
    </w:p>
    <w:p w14:paraId="0E6DE796" w14:textId="77777777" w:rsidR="00000000" w:rsidRDefault="00B90FE9">
      <w:pPr>
        <w:pStyle w:val="a0"/>
        <w:rPr>
          <w:rFonts w:hint="cs"/>
          <w:rtl/>
        </w:rPr>
      </w:pPr>
    </w:p>
    <w:p w14:paraId="295A1346" w14:textId="77777777" w:rsidR="00000000" w:rsidRDefault="00B90FE9">
      <w:pPr>
        <w:pStyle w:val="-"/>
        <w:rPr>
          <w:rtl/>
        </w:rPr>
      </w:pPr>
      <w:bookmarkStart w:id="177" w:name="FS000000493T14_01_2004_14_25_17C"/>
      <w:bookmarkEnd w:id="177"/>
      <w:r>
        <w:rPr>
          <w:rtl/>
        </w:rPr>
        <w:t>דוד טל (עם אחד):</w:t>
      </w:r>
    </w:p>
    <w:p w14:paraId="7FA23D97" w14:textId="77777777" w:rsidR="00000000" w:rsidRDefault="00B90FE9">
      <w:pPr>
        <w:pStyle w:val="a0"/>
        <w:rPr>
          <w:rtl/>
        </w:rPr>
      </w:pPr>
    </w:p>
    <w:p w14:paraId="0E21CFE8" w14:textId="77777777" w:rsidR="00000000" w:rsidRDefault="00B90FE9">
      <w:pPr>
        <w:pStyle w:val="a0"/>
        <w:rPr>
          <w:rFonts w:hint="cs"/>
          <w:rtl/>
        </w:rPr>
      </w:pPr>
      <w:r>
        <w:rPr>
          <w:rFonts w:hint="cs"/>
          <w:rtl/>
        </w:rPr>
        <w:t>אדוני היושב-ראש, עמיתי חברי הכנסת, אני מוכן להביא דברים ב</w:t>
      </w:r>
      <w:r>
        <w:rPr>
          <w:rFonts w:hint="cs"/>
          <w:rtl/>
        </w:rPr>
        <w:t>שם אומרם, בשמו של יושב-ראש ועדת הכנסת בזמנו. דיברתי אתו בנושא הזה, והאמת היא שהוא נתן לי את הרעיון, אלא שאינו דומה המשל לנמשל. ידידי הטוב, בן עירי, חבר הכנסת חמי דורון, מבקש הצהרת הון מכל חבר מועצת עיר, כמו חברי כנסת, הוא אומר. אנחנו, כחברי הכנסת, אסור לנו</w:t>
      </w:r>
      <w:r>
        <w:rPr>
          <w:rFonts w:hint="cs"/>
          <w:rtl/>
        </w:rPr>
        <w:t xml:space="preserve"> לעסוק בשום דבר אחר, במקצוע אחר, אני חושב שחוץ מאשר לכתוב ספרים או מאמרים, ומי שכבר עשה את זה ובא מהאקדמיה. אולם חברי מועצת העיר עובדים ומשתכרים במקום אחר, ולא מקבלים משכורת, או משהו מהסוג הזה, מהרשות המקומית או מקופה ציבורית אחרת. </w:t>
      </w:r>
    </w:p>
    <w:p w14:paraId="4231A91C" w14:textId="77777777" w:rsidR="00000000" w:rsidRDefault="00B90FE9">
      <w:pPr>
        <w:pStyle w:val="a0"/>
        <w:rPr>
          <w:rFonts w:hint="cs"/>
          <w:rtl/>
        </w:rPr>
      </w:pPr>
    </w:p>
    <w:p w14:paraId="063168FF" w14:textId="77777777" w:rsidR="00000000" w:rsidRDefault="00B90FE9">
      <w:pPr>
        <w:pStyle w:val="a0"/>
        <w:rPr>
          <w:rFonts w:hint="cs"/>
          <w:rtl/>
        </w:rPr>
      </w:pPr>
      <w:r>
        <w:rPr>
          <w:rFonts w:hint="cs"/>
          <w:rtl/>
        </w:rPr>
        <w:t>אשר על כן, אני חושב של</w:t>
      </w:r>
      <w:r>
        <w:rPr>
          <w:rFonts w:hint="cs"/>
          <w:rtl/>
        </w:rPr>
        <w:t xml:space="preserve">א נכון להכניס את אפנו לעניינו האישי של חבר מועצת עיר. אני סבור שבכלל חבר מועצת העיר </w:t>
      </w:r>
      <w:r>
        <w:rPr>
          <w:rtl/>
        </w:rPr>
        <w:t>–</w:t>
      </w:r>
      <w:r>
        <w:rPr>
          <w:rFonts w:hint="cs"/>
          <w:rtl/>
        </w:rPr>
        <w:t xml:space="preserve"> פעם היה חוק כזה שביטלו אותו, אני חושב שזה היה חוק של חבר הכנסת דאז מצא </w:t>
      </w:r>
      <w:r>
        <w:rPr>
          <w:rtl/>
        </w:rPr>
        <w:t>–</w:t>
      </w:r>
      <w:r>
        <w:rPr>
          <w:rFonts w:hint="cs"/>
          <w:rtl/>
        </w:rPr>
        <w:t xml:space="preserve"> היה מקבל השתתפות מסוימת על השתתפותו בוועדות או במליאת מועצת העיר. הוא היה מקבל, מפני שבסך הכול, כ</w:t>
      </w:r>
      <w:r>
        <w:rPr>
          <w:rFonts w:hint="cs"/>
          <w:rtl/>
        </w:rPr>
        <w:t xml:space="preserve">ולם רוצים אומנם להיות חברים שם, אבל - אני לא אומר משחיתים, אבל מקדישים לזה הרבה זמן, בכל אופן הרציניים שבהם. חלקם תורמים תרומה סגולית לרשות המקומית. </w:t>
      </w:r>
    </w:p>
    <w:p w14:paraId="3095BF9A" w14:textId="77777777" w:rsidR="00000000" w:rsidRDefault="00B90FE9">
      <w:pPr>
        <w:pStyle w:val="a0"/>
        <w:rPr>
          <w:rFonts w:hint="cs"/>
          <w:rtl/>
        </w:rPr>
      </w:pPr>
    </w:p>
    <w:p w14:paraId="7BE43CED" w14:textId="77777777" w:rsidR="00000000" w:rsidRDefault="00B90FE9">
      <w:pPr>
        <w:pStyle w:val="a0"/>
        <w:rPr>
          <w:rFonts w:hint="cs"/>
          <w:rtl/>
        </w:rPr>
      </w:pPr>
      <w:r>
        <w:rPr>
          <w:rFonts w:hint="cs"/>
          <w:rtl/>
        </w:rPr>
        <w:t>אני חושב שבקטע הזה אנחנו הולכים צעד אחד יותר מדי. אני חושב שזה נכון לגבי מי שמשתכר, ראש העיר וסגניו, מי ש</w:t>
      </w:r>
      <w:r>
        <w:rPr>
          <w:rFonts w:hint="cs"/>
          <w:rtl/>
        </w:rPr>
        <w:t>עובד בשכר, משום שידידי יודע שיש סגנים שלא מקבלים שכר. אם הם רק מתנדבים, לא צריך לבקש מהם. אבל, כל מי שמקבל שכר, אני חושב שנכון וראוי, כדי שהעסק הזה יהיה חשוף לעיני כלל האזרחים והתושבים בעיר, כדי שידעו עם מה הבן-אדם נכנס ועם מה הבן-אדם יוצא, כדי להסיר כל לע</w:t>
      </w:r>
      <w:r>
        <w:rPr>
          <w:rFonts w:hint="cs"/>
          <w:rtl/>
        </w:rPr>
        <w:t>ז. אדוני, אני מודה לך.</w:t>
      </w:r>
    </w:p>
    <w:p w14:paraId="7E0242F6" w14:textId="77777777" w:rsidR="00000000" w:rsidRDefault="00B90FE9">
      <w:pPr>
        <w:pStyle w:val="a0"/>
        <w:ind w:firstLine="0"/>
        <w:rPr>
          <w:rFonts w:hint="cs"/>
          <w:rtl/>
        </w:rPr>
      </w:pPr>
    </w:p>
    <w:p w14:paraId="37CFC2BE" w14:textId="77777777" w:rsidR="00000000" w:rsidRDefault="00B90FE9">
      <w:pPr>
        <w:pStyle w:val="af1"/>
        <w:rPr>
          <w:rtl/>
        </w:rPr>
      </w:pPr>
      <w:r>
        <w:rPr>
          <w:rtl/>
        </w:rPr>
        <w:t>היו"ר ראובן ריבלין:</w:t>
      </w:r>
    </w:p>
    <w:p w14:paraId="386EB1BD" w14:textId="77777777" w:rsidR="00000000" w:rsidRDefault="00B90FE9">
      <w:pPr>
        <w:pStyle w:val="a0"/>
        <w:rPr>
          <w:rtl/>
        </w:rPr>
      </w:pPr>
    </w:p>
    <w:p w14:paraId="09A57AC7" w14:textId="77777777" w:rsidR="00000000" w:rsidRDefault="00B90FE9">
      <w:pPr>
        <w:pStyle w:val="a0"/>
        <w:rPr>
          <w:rFonts w:hint="cs"/>
          <w:rtl/>
        </w:rPr>
      </w:pPr>
      <w:r>
        <w:rPr>
          <w:rFonts w:hint="cs"/>
          <w:rtl/>
        </w:rPr>
        <w:t xml:space="preserve">אני מאוד מודה לחבר הכנסת טל. ראה, חבר הכנסת דורון, אני אמרתי לך לא להשיב לשר, כי יהיה לך זמן להשיב אחריו. הואיל ובזבזת אז את זמנך, עכשיו אנחנו נצביע. </w:t>
      </w:r>
      <w:r>
        <w:rPr>
          <w:rFonts w:hint="cs"/>
          <w:rtl/>
        </w:rPr>
        <w:tab/>
        <w:t xml:space="preserve">ובכן, רבותי חברי הכנסת, כל מי שמעוניין, נא לשבת. </w:t>
      </w:r>
    </w:p>
    <w:p w14:paraId="2C63D2FA" w14:textId="77777777" w:rsidR="00000000" w:rsidRDefault="00B90FE9">
      <w:pPr>
        <w:pStyle w:val="a0"/>
        <w:rPr>
          <w:rFonts w:hint="cs"/>
          <w:rtl/>
        </w:rPr>
      </w:pPr>
    </w:p>
    <w:p w14:paraId="0CA17A85" w14:textId="77777777" w:rsidR="00000000" w:rsidRDefault="00B90FE9">
      <w:pPr>
        <w:pStyle w:val="a0"/>
        <w:rPr>
          <w:rFonts w:hint="cs"/>
          <w:rtl/>
        </w:rPr>
      </w:pPr>
      <w:r>
        <w:rPr>
          <w:rFonts w:hint="cs"/>
          <w:rtl/>
        </w:rPr>
        <w:t>אנחנו עומ</w:t>
      </w:r>
      <w:r>
        <w:rPr>
          <w:rFonts w:hint="cs"/>
          <w:rtl/>
        </w:rPr>
        <w:t>דים להצביע על הצעת חוק הצהרת הון של נבחר ברשויות המקומיות (תיקוני חקיקה). נא להצביע - מי בעד, מי נגד, מי נמנע.</w:t>
      </w:r>
    </w:p>
    <w:p w14:paraId="29E5EE8D" w14:textId="77777777" w:rsidR="00000000" w:rsidRDefault="00B90FE9">
      <w:pPr>
        <w:pStyle w:val="ab"/>
        <w:bidi/>
        <w:rPr>
          <w:rFonts w:hint="cs"/>
          <w:rtl/>
        </w:rPr>
      </w:pPr>
    </w:p>
    <w:p w14:paraId="74FD4D78" w14:textId="77777777" w:rsidR="00000000" w:rsidRDefault="00B90FE9">
      <w:pPr>
        <w:pStyle w:val="ab"/>
        <w:bidi/>
        <w:rPr>
          <w:rFonts w:hint="cs"/>
          <w:rtl/>
        </w:rPr>
      </w:pPr>
      <w:r>
        <w:rPr>
          <w:rFonts w:hint="cs"/>
          <w:rtl/>
        </w:rPr>
        <w:t>הצבעה מס' 5</w:t>
      </w:r>
    </w:p>
    <w:p w14:paraId="3491E1EA" w14:textId="77777777" w:rsidR="00000000" w:rsidRDefault="00B90FE9">
      <w:pPr>
        <w:pStyle w:val="a0"/>
        <w:rPr>
          <w:rFonts w:hint="cs"/>
          <w:rtl/>
        </w:rPr>
      </w:pPr>
    </w:p>
    <w:p w14:paraId="5B94A872" w14:textId="77777777" w:rsidR="00000000" w:rsidRDefault="00B90FE9">
      <w:pPr>
        <w:pStyle w:val="ac"/>
        <w:bidi/>
        <w:rPr>
          <w:rFonts w:hint="cs"/>
          <w:rtl/>
        </w:rPr>
      </w:pPr>
      <w:r>
        <w:rPr>
          <w:rFonts w:hint="cs"/>
          <w:rtl/>
        </w:rPr>
        <w:t>בעד ההצעה להעביר את הצעת החוק לדיון מוקדם בוועדה -  40</w:t>
      </w:r>
    </w:p>
    <w:p w14:paraId="710F0077" w14:textId="77777777" w:rsidR="00000000" w:rsidRDefault="00B90FE9">
      <w:pPr>
        <w:pStyle w:val="ac"/>
        <w:bidi/>
        <w:rPr>
          <w:rFonts w:hint="cs"/>
          <w:rtl/>
        </w:rPr>
      </w:pPr>
      <w:r>
        <w:rPr>
          <w:rFonts w:hint="cs"/>
          <w:rtl/>
        </w:rPr>
        <w:t xml:space="preserve">בעד ההצעה להסיר מסדר-היום את הצעת החוק </w:t>
      </w:r>
      <w:r>
        <w:rPr>
          <w:rtl/>
        </w:rPr>
        <w:t>–</w:t>
      </w:r>
      <w:r>
        <w:rPr>
          <w:rFonts w:hint="cs"/>
          <w:rtl/>
        </w:rPr>
        <w:t xml:space="preserve"> 6</w:t>
      </w:r>
    </w:p>
    <w:p w14:paraId="6791DA60" w14:textId="77777777" w:rsidR="00000000" w:rsidRDefault="00B90FE9">
      <w:pPr>
        <w:pStyle w:val="ac"/>
        <w:bidi/>
        <w:rPr>
          <w:rFonts w:hint="cs"/>
          <w:rtl/>
        </w:rPr>
      </w:pPr>
      <w:r>
        <w:rPr>
          <w:rFonts w:hint="cs"/>
          <w:rtl/>
        </w:rPr>
        <w:t xml:space="preserve">נמנעים </w:t>
      </w:r>
      <w:r>
        <w:rPr>
          <w:rtl/>
        </w:rPr>
        <w:t>–</w:t>
      </w:r>
      <w:r>
        <w:rPr>
          <w:rFonts w:hint="cs"/>
          <w:rtl/>
        </w:rPr>
        <w:t xml:space="preserve"> 1</w:t>
      </w:r>
    </w:p>
    <w:p w14:paraId="61738C89" w14:textId="77777777" w:rsidR="00000000" w:rsidRDefault="00B90FE9">
      <w:pPr>
        <w:pStyle w:val="ad"/>
        <w:bidi/>
        <w:rPr>
          <w:rFonts w:hint="cs"/>
          <w:rtl/>
        </w:rPr>
      </w:pPr>
      <w:r>
        <w:rPr>
          <w:rFonts w:hint="cs"/>
          <w:rtl/>
        </w:rPr>
        <w:t>ההצעה להעביר את הצעת ח</w:t>
      </w:r>
      <w:r>
        <w:rPr>
          <w:rFonts w:hint="cs"/>
          <w:rtl/>
        </w:rPr>
        <w:t>וק הצהרת הון של נבחר ברשות מקומית (תיקוני חקיקה), התשס"ד-2003, לדיון מוקדם בוועדת הפנים ואיכות הסביבה נתקבלה.</w:t>
      </w:r>
    </w:p>
    <w:p w14:paraId="28E340AF" w14:textId="77777777" w:rsidR="00000000" w:rsidRDefault="00B90FE9">
      <w:pPr>
        <w:pStyle w:val="a0"/>
        <w:ind w:firstLine="0"/>
        <w:rPr>
          <w:rFonts w:hint="cs"/>
          <w:rtl/>
        </w:rPr>
      </w:pPr>
    </w:p>
    <w:p w14:paraId="3135360B" w14:textId="77777777" w:rsidR="00000000" w:rsidRDefault="00B90FE9">
      <w:pPr>
        <w:pStyle w:val="af1"/>
        <w:rPr>
          <w:rtl/>
        </w:rPr>
      </w:pPr>
      <w:r>
        <w:rPr>
          <w:rtl/>
        </w:rPr>
        <w:t>היו"ר ראובן ריבלין:</w:t>
      </w:r>
    </w:p>
    <w:p w14:paraId="61670DE0" w14:textId="77777777" w:rsidR="00000000" w:rsidRDefault="00B90FE9">
      <w:pPr>
        <w:pStyle w:val="a0"/>
        <w:rPr>
          <w:rtl/>
        </w:rPr>
      </w:pPr>
    </w:p>
    <w:p w14:paraId="498C27F6" w14:textId="77777777" w:rsidR="00000000" w:rsidRDefault="00B90FE9">
      <w:pPr>
        <w:pStyle w:val="a0"/>
        <w:rPr>
          <w:rFonts w:hint="cs"/>
          <w:rtl/>
        </w:rPr>
      </w:pPr>
      <w:r>
        <w:rPr>
          <w:rFonts w:hint="cs"/>
          <w:rtl/>
        </w:rPr>
        <w:t>בעד - 40, נגד - 6, אחד נמנע. אני מברך את חבר הכנסת חמי דורון. הצעת החוק שלו התקבלה, והיא תועבר להכנתה לקריאה ראשונה בוועדת ה</w:t>
      </w:r>
      <w:r>
        <w:rPr>
          <w:rFonts w:hint="cs"/>
          <w:rtl/>
        </w:rPr>
        <w:t>פנים של הכנסת.</w:t>
      </w:r>
    </w:p>
    <w:p w14:paraId="20E5DD30" w14:textId="77777777" w:rsidR="00000000" w:rsidRDefault="00B90FE9">
      <w:pPr>
        <w:pStyle w:val="a0"/>
        <w:rPr>
          <w:rFonts w:hint="cs"/>
          <w:rtl/>
        </w:rPr>
      </w:pPr>
    </w:p>
    <w:p w14:paraId="2D634598" w14:textId="77777777" w:rsidR="00000000" w:rsidRDefault="00B90FE9">
      <w:pPr>
        <w:pStyle w:val="a2"/>
        <w:rPr>
          <w:rtl/>
        </w:rPr>
      </w:pPr>
    </w:p>
    <w:p w14:paraId="547192D0" w14:textId="77777777" w:rsidR="00000000" w:rsidRDefault="00B90FE9">
      <w:pPr>
        <w:pStyle w:val="a2"/>
        <w:rPr>
          <w:rFonts w:hint="cs"/>
          <w:rtl/>
        </w:rPr>
      </w:pPr>
      <w:bookmarkStart w:id="178" w:name="CS20664FI0020664T14_01_2004_14_40_53"/>
      <w:bookmarkStart w:id="179" w:name="_Toc75077156"/>
      <w:bookmarkEnd w:id="178"/>
      <w:r>
        <w:rPr>
          <w:rtl/>
        </w:rPr>
        <w:t>הצ</w:t>
      </w:r>
      <w:r>
        <w:rPr>
          <w:rFonts w:hint="cs"/>
          <w:rtl/>
        </w:rPr>
        <w:t>עת חוק</w:t>
      </w:r>
      <w:r>
        <w:rPr>
          <w:rtl/>
        </w:rPr>
        <w:t xml:space="preserve"> ב</w:t>
      </w:r>
      <w:r>
        <w:rPr>
          <w:rFonts w:hint="cs"/>
          <w:rtl/>
        </w:rPr>
        <w:t>י</w:t>
      </w:r>
      <w:r>
        <w:rPr>
          <w:rtl/>
        </w:rPr>
        <w:t>ת</w:t>
      </w:r>
      <w:r>
        <w:rPr>
          <w:rFonts w:hint="cs"/>
          <w:rtl/>
        </w:rPr>
        <w:t>-</w:t>
      </w:r>
      <w:r>
        <w:rPr>
          <w:rtl/>
        </w:rPr>
        <w:t>המשפט לענייני משפחה (תיקון - זוגות חד-מיניים) התשס"ג-2003</w:t>
      </w:r>
      <w:bookmarkEnd w:id="179"/>
      <w:r>
        <w:rPr>
          <w:rtl/>
        </w:rPr>
        <w:t xml:space="preserve"> </w:t>
      </w:r>
    </w:p>
    <w:p w14:paraId="241A110D" w14:textId="77777777" w:rsidR="00000000" w:rsidRDefault="00B90FE9">
      <w:pPr>
        <w:pStyle w:val="a0"/>
        <w:ind w:firstLine="0"/>
        <w:rPr>
          <w:rFonts w:hint="cs"/>
          <w:rtl/>
        </w:rPr>
      </w:pPr>
      <w:r>
        <w:rPr>
          <w:rFonts w:hint="cs"/>
          <w:rtl/>
        </w:rPr>
        <w:t>[</w:t>
      </w:r>
      <w:r>
        <w:rPr>
          <w:rtl/>
        </w:rPr>
        <w:t>נספחות.]</w:t>
      </w:r>
    </w:p>
    <w:p w14:paraId="170CF13F" w14:textId="77777777" w:rsidR="00000000" w:rsidRDefault="00B90FE9">
      <w:pPr>
        <w:pStyle w:val="-0"/>
        <w:rPr>
          <w:rFonts w:hint="cs"/>
          <w:rtl/>
        </w:rPr>
      </w:pPr>
      <w:r>
        <w:rPr>
          <w:rFonts w:hint="cs"/>
          <w:rtl/>
        </w:rPr>
        <w:t>(הצעת חבר הכנסת אבשלום</w:t>
      </w:r>
      <w:r>
        <w:rPr>
          <w:rtl/>
        </w:rPr>
        <w:t xml:space="preserve"> וילן</w:t>
      </w:r>
      <w:r>
        <w:rPr>
          <w:rFonts w:hint="cs"/>
          <w:rtl/>
        </w:rPr>
        <w:t>)</w:t>
      </w:r>
    </w:p>
    <w:p w14:paraId="668FC956" w14:textId="77777777" w:rsidR="00000000" w:rsidRDefault="00B90FE9">
      <w:pPr>
        <w:pStyle w:val="a0"/>
        <w:rPr>
          <w:rFonts w:hint="cs"/>
          <w:rtl/>
        </w:rPr>
      </w:pPr>
    </w:p>
    <w:p w14:paraId="352BE513" w14:textId="77777777" w:rsidR="00000000" w:rsidRDefault="00B90FE9">
      <w:pPr>
        <w:pStyle w:val="af1"/>
        <w:rPr>
          <w:rtl/>
        </w:rPr>
      </w:pPr>
      <w:r>
        <w:rPr>
          <w:rtl/>
        </w:rPr>
        <w:t>היו"ר ראובן ריבלין:</w:t>
      </w:r>
    </w:p>
    <w:p w14:paraId="6FFFD4E7" w14:textId="77777777" w:rsidR="00000000" w:rsidRDefault="00B90FE9">
      <w:pPr>
        <w:pStyle w:val="a0"/>
        <w:rPr>
          <w:rtl/>
        </w:rPr>
      </w:pPr>
    </w:p>
    <w:p w14:paraId="44979B4D" w14:textId="77777777" w:rsidR="00000000" w:rsidRDefault="00B90FE9">
      <w:pPr>
        <w:pStyle w:val="a0"/>
        <w:rPr>
          <w:rFonts w:hint="cs"/>
          <w:rtl/>
        </w:rPr>
      </w:pPr>
      <w:r>
        <w:rPr>
          <w:rFonts w:hint="cs"/>
          <w:rtl/>
        </w:rPr>
        <w:t xml:space="preserve">אנחנו ממשיכים בסדר-היום. הצעת חוק בית-המשפט לענייני משפחה (תיקון </w:t>
      </w:r>
      <w:r>
        <w:rPr>
          <w:rtl/>
        </w:rPr>
        <w:t>–</w:t>
      </w:r>
      <w:r>
        <w:rPr>
          <w:rFonts w:hint="cs"/>
          <w:rtl/>
        </w:rPr>
        <w:t xml:space="preserve"> זוגות חד-מיניים), שמספרה פ/1163, של חבר</w:t>
      </w:r>
      <w:r>
        <w:rPr>
          <w:rFonts w:hint="cs"/>
          <w:rtl/>
        </w:rPr>
        <w:t xml:space="preserve"> הכנסת אבשלום וילן - בבקשה, אדוני. שר המשפטים ישיב.</w:t>
      </w:r>
    </w:p>
    <w:p w14:paraId="072DBCB5" w14:textId="77777777" w:rsidR="00000000" w:rsidRDefault="00B90FE9">
      <w:pPr>
        <w:pStyle w:val="a0"/>
        <w:ind w:firstLine="0"/>
        <w:rPr>
          <w:rFonts w:hint="cs"/>
          <w:rtl/>
        </w:rPr>
      </w:pPr>
    </w:p>
    <w:p w14:paraId="00AD162B" w14:textId="77777777" w:rsidR="00000000" w:rsidRDefault="00B90FE9">
      <w:pPr>
        <w:pStyle w:val="a"/>
        <w:rPr>
          <w:rtl/>
        </w:rPr>
      </w:pPr>
      <w:bookmarkStart w:id="180" w:name="FS000000505T14_01_2004_14_44_18"/>
      <w:bookmarkStart w:id="181" w:name="_Toc75077157"/>
      <w:bookmarkEnd w:id="180"/>
      <w:r>
        <w:rPr>
          <w:rtl/>
        </w:rPr>
        <w:t>אבשלום וילן (מרצ):</w:t>
      </w:r>
      <w:bookmarkEnd w:id="181"/>
    </w:p>
    <w:p w14:paraId="0B381BC2" w14:textId="77777777" w:rsidR="00000000" w:rsidRDefault="00B90FE9">
      <w:pPr>
        <w:pStyle w:val="a0"/>
        <w:rPr>
          <w:rtl/>
        </w:rPr>
      </w:pPr>
    </w:p>
    <w:p w14:paraId="028D946F" w14:textId="77777777" w:rsidR="00000000" w:rsidRDefault="00B90FE9">
      <w:pPr>
        <w:pStyle w:val="a0"/>
        <w:ind w:firstLine="720"/>
        <w:rPr>
          <w:rFonts w:hint="cs"/>
          <w:rtl/>
        </w:rPr>
      </w:pPr>
      <w:r>
        <w:rPr>
          <w:rFonts w:hint="cs"/>
          <w:rtl/>
        </w:rPr>
        <w:t>אדוני היושב-ראש, רבותי חברי הכנסת, אני מציע שבחוק בית-המשפט לענייני משפחה, בהגדרת "בן משפחתו", אחרי "בן-זוגו שנישואיו עמו פקעו", יבוא "בן-זוגו מאותו מין". יש חוות דעת בזמנה של היועץ ה</w:t>
      </w:r>
      <w:r>
        <w:rPr>
          <w:rFonts w:hint="cs"/>
          <w:rtl/>
        </w:rPr>
        <w:t xml:space="preserve">משפטי לממשלה, כי חוק בית-המשפט לענייני משפחה לא יחול על זוגות חד-מיניים, ואני מציע להחיל בחקיקה את החוק גם במקרים אלו. </w:t>
      </w:r>
    </w:p>
    <w:p w14:paraId="0C8412B9" w14:textId="77777777" w:rsidR="00000000" w:rsidRDefault="00B90FE9">
      <w:pPr>
        <w:pStyle w:val="a0"/>
        <w:ind w:firstLine="720"/>
        <w:rPr>
          <w:rFonts w:hint="cs"/>
          <w:rtl/>
        </w:rPr>
      </w:pPr>
    </w:p>
    <w:p w14:paraId="41CEFB5E" w14:textId="77777777" w:rsidR="00000000" w:rsidRDefault="00B90FE9">
      <w:pPr>
        <w:pStyle w:val="a0"/>
        <w:ind w:firstLine="720"/>
        <w:rPr>
          <w:rFonts w:hint="cs"/>
          <w:rtl/>
        </w:rPr>
      </w:pPr>
      <w:r>
        <w:rPr>
          <w:rFonts w:hint="cs"/>
          <w:rtl/>
        </w:rPr>
        <w:t>זה לא סוד, ואני מניח שאף אחד בבית הזה  לא יכול להכחיש שקיימים במדינת ישראל זוגות חד-מיניים. אדוני, שר המשפטים, אתה חרתת על דגלך האישי ו</w:t>
      </w:r>
      <w:r>
        <w:rPr>
          <w:rFonts w:hint="cs"/>
          <w:rtl/>
        </w:rPr>
        <w:t>על דגל מפלגתך את העקרונות הליברליים. אני רוצה להבין איך אתה, שר המשפטים בממשלת ישראל, וחברי סיעתך, סיעת שינוי, עומדים להצביע נגד תיקון כל כך אלמנטרי בחוק. מדוע כאשר בני-זוג מאותו מין מחליטים להפסיק את חייהם המשותפים, ויש ביניהם ויכוח או סכסוך, אם בנושאים כ</w:t>
      </w:r>
      <w:r>
        <w:rPr>
          <w:rFonts w:hint="cs"/>
          <w:rtl/>
        </w:rPr>
        <w:t xml:space="preserve">ספיים, אם בנושאים אישיים ואחרים, מדוע הם אינם יכולים ללכת לבית-דין לענייני משפחה? </w:t>
      </w:r>
    </w:p>
    <w:p w14:paraId="3C8E2828" w14:textId="77777777" w:rsidR="00000000" w:rsidRDefault="00B90FE9">
      <w:pPr>
        <w:pStyle w:val="a0"/>
        <w:ind w:firstLine="720"/>
        <w:rPr>
          <w:rFonts w:hint="cs"/>
          <w:rtl/>
        </w:rPr>
      </w:pPr>
    </w:p>
    <w:p w14:paraId="34A765C4" w14:textId="77777777" w:rsidR="00000000" w:rsidRDefault="00B90FE9">
      <w:pPr>
        <w:pStyle w:val="a0"/>
        <w:ind w:firstLine="720"/>
        <w:rPr>
          <w:rFonts w:hint="cs"/>
          <w:rtl/>
        </w:rPr>
      </w:pPr>
      <w:r>
        <w:rPr>
          <w:rFonts w:hint="cs"/>
          <w:rtl/>
        </w:rPr>
        <w:t xml:space="preserve">אני מפנה את השאלה הזאת אל שר הפנים אברהם פורז. האם אתה חושב שהתיקון הזה לא נכון? האם הוא מנוגד למצע שינוי? האם הוא מנוגד - - - </w:t>
      </w:r>
    </w:p>
    <w:p w14:paraId="14F7E4E0" w14:textId="77777777" w:rsidR="00000000" w:rsidRDefault="00B90FE9">
      <w:pPr>
        <w:pStyle w:val="a0"/>
        <w:ind w:firstLine="0"/>
        <w:rPr>
          <w:rFonts w:hint="cs"/>
          <w:rtl/>
        </w:rPr>
      </w:pPr>
    </w:p>
    <w:p w14:paraId="05142298" w14:textId="77777777" w:rsidR="00000000" w:rsidRDefault="00B90FE9">
      <w:pPr>
        <w:pStyle w:val="af0"/>
        <w:rPr>
          <w:rtl/>
        </w:rPr>
      </w:pPr>
      <w:r>
        <w:rPr>
          <w:rFonts w:hint="eastAsia"/>
          <w:rtl/>
        </w:rPr>
        <w:t>שאול</w:t>
      </w:r>
      <w:r>
        <w:rPr>
          <w:rtl/>
        </w:rPr>
        <w:t xml:space="preserve"> יהלום (מפד"ל):</w:t>
      </w:r>
    </w:p>
    <w:p w14:paraId="707FE40D" w14:textId="77777777" w:rsidR="00000000" w:rsidRDefault="00B90FE9">
      <w:pPr>
        <w:pStyle w:val="a0"/>
        <w:rPr>
          <w:rFonts w:hint="cs"/>
          <w:rtl/>
        </w:rPr>
      </w:pPr>
    </w:p>
    <w:p w14:paraId="755CC7D2" w14:textId="77777777" w:rsidR="00000000" w:rsidRDefault="00B90FE9">
      <w:pPr>
        <w:pStyle w:val="a0"/>
        <w:rPr>
          <w:rFonts w:hint="cs"/>
          <w:rtl/>
        </w:rPr>
      </w:pPr>
      <w:r>
        <w:rPr>
          <w:rFonts w:hint="cs"/>
          <w:rtl/>
        </w:rPr>
        <w:t>איך זה יכול להיות בני-</w:t>
      </w:r>
      <w:r>
        <w:rPr>
          <w:rFonts w:hint="cs"/>
          <w:rtl/>
        </w:rPr>
        <w:t>זוג מאותו מין?</w:t>
      </w:r>
    </w:p>
    <w:p w14:paraId="036AC24C" w14:textId="77777777" w:rsidR="00000000" w:rsidRDefault="00B90FE9">
      <w:pPr>
        <w:pStyle w:val="a0"/>
        <w:rPr>
          <w:rFonts w:hint="cs"/>
          <w:rtl/>
        </w:rPr>
      </w:pPr>
    </w:p>
    <w:p w14:paraId="31AC8C97" w14:textId="77777777" w:rsidR="00000000" w:rsidRDefault="00B90FE9">
      <w:pPr>
        <w:pStyle w:val="af0"/>
        <w:rPr>
          <w:rtl/>
        </w:rPr>
      </w:pPr>
      <w:r>
        <w:rPr>
          <w:rFonts w:hint="eastAsia"/>
          <w:rtl/>
        </w:rPr>
        <w:t>שר</w:t>
      </w:r>
      <w:r>
        <w:rPr>
          <w:rtl/>
        </w:rPr>
        <w:t xml:space="preserve"> הפנים אברהם פורז:</w:t>
      </w:r>
    </w:p>
    <w:p w14:paraId="439A526C" w14:textId="77777777" w:rsidR="00000000" w:rsidRDefault="00B90FE9">
      <w:pPr>
        <w:pStyle w:val="a0"/>
        <w:rPr>
          <w:rFonts w:hint="cs"/>
          <w:rtl/>
        </w:rPr>
      </w:pPr>
    </w:p>
    <w:p w14:paraId="1258E3B6" w14:textId="77777777" w:rsidR="00000000" w:rsidRDefault="00B90FE9">
      <w:pPr>
        <w:pStyle w:val="a0"/>
        <w:rPr>
          <w:rFonts w:hint="cs"/>
          <w:rtl/>
        </w:rPr>
      </w:pPr>
      <w:r>
        <w:rPr>
          <w:rFonts w:hint="cs"/>
          <w:rtl/>
        </w:rPr>
        <w:t>לא, זה מנוגד להסכם הקואליציוני.</w:t>
      </w:r>
    </w:p>
    <w:p w14:paraId="772474DC" w14:textId="77777777" w:rsidR="00000000" w:rsidRDefault="00B90FE9">
      <w:pPr>
        <w:pStyle w:val="a0"/>
        <w:rPr>
          <w:rFonts w:hint="cs"/>
          <w:rtl/>
        </w:rPr>
      </w:pPr>
    </w:p>
    <w:p w14:paraId="4CA42185" w14:textId="77777777" w:rsidR="00000000" w:rsidRDefault="00B90FE9">
      <w:pPr>
        <w:pStyle w:val="-"/>
        <w:rPr>
          <w:rtl/>
        </w:rPr>
      </w:pPr>
      <w:bookmarkStart w:id="182" w:name="FS000000505T14_01_2004_14_51_23C"/>
      <w:bookmarkEnd w:id="182"/>
      <w:r>
        <w:rPr>
          <w:rtl/>
        </w:rPr>
        <w:t>אבשלום וילן (מרצ):</w:t>
      </w:r>
    </w:p>
    <w:p w14:paraId="4FA6C00F" w14:textId="77777777" w:rsidR="00000000" w:rsidRDefault="00B90FE9">
      <w:pPr>
        <w:pStyle w:val="a0"/>
        <w:rPr>
          <w:rtl/>
        </w:rPr>
      </w:pPr>
    </w:p>
    <w:p w14:paraId="4B22E9FF" w14:textId="77777777" w:rsidR="00000000" w:rsidRDefault="00B90FE9">
      <w:pPr>
        <w:pStyle w:val="a0"/>
        <w:rPr>
          <w:rFonts w:hint="cs"/>
          <w:rtl/>
        </w:rPr>
      </w:pPr>
      <w:r>
        <w:rPr>
          <w:rFonts w:hint="cs"/>
          <w:rtl/>
        </w:rPr>
        <w:t>אה, הוא מנוגד להסכם הקואליציוני שלך? מה אתה טוען, השר פריצקי?</w:t>
      </w:r>
    </w:p>
    <w:p w14:paraId="1577C0B8" w14:textId="77777777" w:rsidR="00000000" w:rsidRDefault="00B90FE9">
      <w:pPr>
        <w:pStyle w:val="af0"/>
        <w:rPr>
          <w:rtl/>
        </w:rPr>
      </w:pPr>
    </w:p>
    <w:p w14:paraId="2E290798" w14:textId="77777777" w:rsidR="00000000" w:rsidRDefault="00B90FE9">
      <w:pPr>
        <w:pStyle w:val="af0"/>
        <w:rPr>
          <w:rtl/>
        </w:rPr>
      </w:pPr>
      <w:r>
        <w:rPr>
          <w:rFonts w:hint="eastAsia"/>
          <w:rtl/>
        </w:rPr>
        <w:t>שר</w:t>
      </w:r>
      <w:r>
        <w:rPr>
          <w:rtl/>
        </w:rPr>
        <w:t xml:space="preserve"> התשתיות הלאומיות יוסף פריצקי:</w:t>
      </w:r>
    </w:p>
    <w:p w14:paraId="77152742" w14:textId="77777777" w:rsidR="00000000" w:rsidRDefault="00B90FE9">
      <w:pPr>
        <w:pStyle w:val="a0"/>
        <w:rPr>
          <w:rFonts w:hint="cs"/>
          <w:rtl/>
        </w:rPr>
      </w:pPr>
    </w:p>
    <w:p w14:paraId="01901567" w14:textId="77777777" w:rsidR="00000000" w:rsidRDefault="00B90FE9">
      <w:pPr>
        <w:pStyle w:val="a0"/>
        <w:rPr>
          <w:rFonts w:hint="cs"/>
          <w:rtl/>
        </w:rPr>
      </w:pPr>
      <w:r>
        <w:rPr>
          <w:rFonts w:hint="cs"/>
          <w:rtl/>
        </w:rPr>
        <w:t>שני בני-זוג, שהם לא מאותו מין, אינם פונים לבית-הדין לענייני משפחה. נ</w:t>
      </w:r>
      <w:r>
        <w:rPr>
          <w:rFonts w:hint="cs"/>
          <w:rtl/>
        </w:rPr>
        <w:t>קודה.</w:t>
      </w:r>
    </w:p>
    <w:p w14:paraId="0F91BECD" w14:textId="77777777" w:rsidR="00000000" w:rsidRDefault="00B90FE9">
      <w:pPr>
        <w:pStyle w:val="a0"/>
        <w:rPr>
          <w:rFonts w:hint="cs"/>
          <w:rtl/>
        </w:rPr>
      </w:pPr>
    </w:p>
    <w:p w14:paraId="655182A8" w14:textId="77777777" w:rsidR="00000000" w:rsidRDefault="00B90FE9">
      <w:pPr>
        <w:pStyle w:val="af1"/>
        <w:rPr>
          <w:rtl/>
        </w:rPr>
      </w:pPr>
      <w:r>
        <w:rPr>
          <w:rtl/>
        </w:rPr>
        <w:t>היו"ר ראובן ריבלין:</w:t>
      </w:r>
    </w:p>
    <w:p w14:paraId="030E579D" w14:textId="77777777" w:rsidR="00000000" w:rsidRDefault="00B90FE9">
      <w:pPr>
        <w:pStyle w:val="a0"/>
        <w:rPr>
          <w:rtl/>
        </w:rPr>
      </w:pPr>
    </w:p>
    <w:p w14:paraId="5843E578" w14:textId="77777777" w:rsidR="00000000" w:rsidRDefault="00B90FE9">
      <w:pPr>
        <w:pStyle w:val="a0"/>
        <w:rPr>
          <w:rFonts w:hint="cs"/>
          <w:rtl/>
        </w:rPr>
      </w:pPr>
      <w:r>
        <w:rPr>
          <w:rFonts w:hint="cs"/>
          <w:rtl/>
        </w:rPr>
        <w:t>רבותי, זה לא שאלות ותשובות.</w:t>
      </w:r>
    </w:p>
    <w:p w14:paraId="3FC718B8" w14:textId="77777777" w:rsidR="00000000" w:rsidRDefault="00B90FE9">
      <w:pPr>
        <w:pStyle w:val="a0"/>
        <w:rPr>
          <w:rFonts w:hint="cs"/>
          <w:rtl/>
        </w:rPr>
      </w:pPr>
    </w:p>
    <w:p w14:paraId="540C1971" w14:textId="77777777" w:rsidR="00000000" w:rsidRDefault="00B90FE9">
      <w:pPr>
        <w:pStyle w:val="a0"/>
        <w:rPr>
          <w:rFonts w:hint="cs"/>
          <w:rtl/>
        </w:rPr>
      </w:pPr>
      <w:r>
        <w:rPr>
          <w:rFonts w:hint="cs"/>
          <w:rtl/>
        </w:rPr>
        <w:t xml:space="preserve">חבר הכנסת וילן, אני לא אפוטרופוס על העריות. כל מי שרוצה לעשות, יכול לעשות מה שהוא רוצה. אבל למה אין להם פתרון? הם יכולים ללכת לבית-משפט מחוזי. </w:t>
      </w:r>
    </w:p>
    <w:p w14:paraId="6F38F2A4" w14:textId="77777777" w:rsidR="00000000" w:rsidRDefault="00B90FE9">
      <w:pPr>
        <w:pStyle w:val="a0"/>
        <w:rPr>
          <w:rFonts w:hint="cs"/>
          <w:rtl/>
        </w:rPr>
      </w:pPr>
    </w:p>
    <w:p w14:paraId="76C181AC" w14:textId="77777777" w:rsidR="00000000" w:rsidRDefault="00B90FE9">
      <w:pPr>
        <w:pStyle w:val="af0"/>
        <w:rPr>
          <w:rtl/>
        </w:rPr>
      </w:pPr>
      <w:bookmarkStart w:id="183" w:name="FS000000531T14_01_2004_13_39_49"/>
      <w:bookmarkEnd w:id="183"/>
      <w:r>
        <w:rPr>
          <w:rFonts w:hint="eastAsia"/>
          <w:rtl/>
        </w:rPr>
        <w:t>אברהם</w:t>
      </w:r>
      <w:r>
        <w:rPr>
          <w:rtl/>
        </w:rPr>
        <w:t xml:space="preserve"> רביץ (יהדות התורה):</w:t>
      </w:r>
    </w:p>
    <w:p w14:paraId="7898ACAD" w14:textId="77777777" w:rsidR="00000000" w:rsidRDefault="00B90FE9">
      <w:pPr>
        <w:pStyle w:val="a0"/>
        <w:rPr>
          <w:rFonts w:hint="cs"/>
          <w:rtl/>
        </w:rPr>
      </w:pPr>
    </w:p>
    <w:p w14:paraId="1425592B" w14:textId="77777777" w:rsidR="00000000" w:rsidRDefault="00B90FE9">
      <w:pPr>
        <w:pStyle w:val="a0"/>
        <w:rPr>
          <w:rFonts w:hint="cs"/>
          <w:rtl/>
        </w:rPr>
      </w:pPr>
      <w:r>
        <w:rPr>
          <w:rFonts w:hint="cs"/>
          <w:rtl/>
        </w:rPr>
        <w:t>הם לא יכולים ללכת לשום מקום</w:t>
      </w:r>
      <w:r>
        <w:rPr>
          <w:rFonts w:hint="cs"/>
          <w:rtl/>
        </w:rPr>
        <w:t>.</w:t>
      </w:r>
    </w:p>
    <w:p w14:paraId="77DA84E2" w14:textId="77777777" w:rsidR="00000000" w:rsidRDefault="00B90FE9">
      <w:pPr>
        <w:pStyle w:val="a0"/>
        <w:rPr>
          <w:rFonts w:hint="cs"/>
          <w:rtl/>
        </w:rPr>
      </w:pPr>
    </w:p>
    <w:p w14:paraId="1528D022" w14:textId="77777777" w:rsidR="00000000" w:rsidRDefault="00B90FE9">
      <w:pPr>
        <w:pStyle w:val="-"/>
        <w:rPr>
          <w:rtl/>
        </w:rPr>
      </w:pPr>
      <w:bookmarkStart w:id="184" w:name="FS000000531T14_01_2004_13_40_07C"/>
      <w:bookmarkStart w:id="185" w:name="FS000000505T14_01_2004_13_40_24"/>
      <w:bookmarkEnd w:id="184"/>
      <w:bookmarkEnd w:id="185"/>
      <w:r>
        <w:rPr>
          <w:rtl/>
        </w:rPr>
        <w:t>אבשלום וילן (מרצ):</w:t>
      </w:r>
    </w:p>
    <w:p w14:paraId="59C56FE8" w14:textId="77777777" w:rsidR="00000000" w:rsidRDefault="00B90FE9">
      <w:pPr>
        <w:pStyle w:val="a0"/>
        <w:rPr>
          <w:rtl/>
        </w:rPr>
      </w:pPr>
    </w:p>
    <w:p w14:paraId="06630308" w14:textId="77777777" w:rsidR="00000000" w:rsidRDefault="00B90FE9">
      <w:pPr>
        <w:pStyle w:val="a0"/>
        <w:rPr>
          <w:rFonts w:hint="cs"/>
          <w:rtl/>
        </w:rPr>
      </w:pPr>
      <w:r>
        <w:rPr>
          <w:rFonts w:hint="cs"/>
          <w:rtl/>
        </w:rPr>
        <w:t>מדוע הם מופלים לעומת כל האחרים? מדוע בני-זוג שאינם מאותו מין יכולים לגשת, ורק כאשר מדובר בבני-זוג מאותו מין, הם לא יכולים לגשת? זו בדיוק האפליה.</w:t>
      </w:r>
    </w:p>
    <w:p w14:paraId="1F780507" w14:textId="77777777" w:rsidR="00000000" w:rsidRDefault="00B90FE9">
      <w:pPr>
        <w:pStyle w:val="a0"/>
        <w:ind w:firstLine="0"/>
        <w:rPr>
          <w:rFonts w:hint="cs"/>
          <w:rtl/>
        </w:rPr>
      </w:pPr>
    </w:p>
    <w:p w14:paraId="5A659D15" w14:textId="77777777" w:rsidR="00000000" w:rsidRDefault="00B90FE9">
      <w:pPr>
        <w:pStyle w:val="af1"/>
        <w:rPr>
          <w:rtl/>
        </w:rPr>
      </w:pPr>
      <w:r>
        <w:rPr>
          <w:rtl/>
        </w:rPr>
        <w:t>היו"ר ראובן ריבלין:</w:t>
      </w:r>
    </w:p>
    <w:p w14:paraId="074809AC" w14:textId="77777777" w:rsidR="00000000" w:rsidRDefault="00B90FE9">
      <w:pPr>
        <w:pStyle w:val="a0"/>
        <w:rPr>
          <w:rtl/>
        </w:rPr>
      </w:pPr>
    </w:p>
    <w:p w14:paraId="71A7B332" w14:textId="77777777" w:rsidR="00000000" w:rsidRDefault="00B90FE9">
      <w:pPr>
        <w:pStyle w:val="a0"/>
        <w:ind w:firstLine="0"/>
        <w:rPr>
          <w:rFonts w:hint="cs"/>
          <w:rtl/>
        </w:rPr>
      </w:pPr>
      <w:r>
        <w:rPr>
          <w:rFonts w:hint="cs"/>
          <w:rtl/>
        </w:rPr>
        <w:tab/>
        <w:t xml:space="preserve">אז אתה לא אומר שאין להם פתרון. יש להם פתרון אחר. </w:t>
      </w:r>
    </w:p>
    <w:p w14:paraId="49926958" w14:textId="77777777" w:rsidR="00000000" w:rsidRDefault="00B90FE9">
      <w:pPr>
        <w:pStyle w:val="a0"/>
        <w:ind w:firstLine="0"/>
        <w:rPr>
          <w:rFonts w:hint="cs"/>
          <w:rtl/>
        </w:rPr>
      </w:pPr>
    </w:p>
    <w:p w14:paraId="10E02944" w14:textId="77777777" w:rsidR="00000000" w:rsidRDefault="00B90FE9">
      <w:pPr>
        <w:pStyle w:val="-"/>
        <w:rPr>
          <w:rtl/>
        </w:rPr>
      </w:pPr>
      <w:bookmarkStart w:id="186" w:name="FS000000505T14_01_2004_13_42_18C"/>
      <w:bookmarkEnd w:id="186"/>
      <w:r>
        <w:rPr>
          <w:rtl/>
        </w:rPr>
        <w:t>אבשלום וילן (מ</w:t>
      </w:r>
      <w:r>
        <w:rPr>
          <w:rtl/>
        </w:rPr>
        <w:t>רצ):</w:t>
      </w:r>
    </w:p>
    <w:p w14:paraId="029BD672" w14:textId="77777777" w:rsidR="00000000" w:rsidRDefault="00B90FE9">
      <w:pPr>
        <w:pStyle w:val="a0"/>
        <w:rPr>
          <w:rtl/>
        </w:rPr>
      </w:pPr>
    </w:p>
    <w:p w14:paraId="2F7E847E" w14:textId="77777777" w:rsidR="00000000" w:rsidRDefault="00B90FE9">
      <w:pPr>
        <w:pStyle w:val="a0"/>
        <w:rPr>
          <w:rFonts w:hint="cs"/>
          <w:rtl/>
        </w:rPr>
      </w:pPr>
      <w:r>
        <w:rPr>
          <w:rFonts w:hint="cs"/>
          <w:rtl/>
        </w:rPr>
        <w:t>אדוני היושב-ראש, גם אתה כמשפטן יודע שיש פה אפליה ברורה. אני מציע להיפרד מהתחכמויות. אני מכבד את עמדתך, אני מניח שחברי הכנסת החרדים או הדתיים לא יתמכו בכך, ואני מבין את עמדתם. מה שאינני מבין הוא איך מפלגה שחרתה על דגלה את העזרה לקהילה ההומו-לסבית מתנה</w:t>
      </w:r>
      <w:r>
        <w:rPr>
          <w:rFonts w:hint="cs"/>
          <w:rtl/>
        </w:rPr>
        <w:t xml:space="preserve">גת בדו-פרצופיות כזאת, ועוד מתחכמת. </w:t>
      </w:r>
    </w:p>
    <w:p w14:paraId="23ADAEA5" w14:textId="77777777" w:rsidR="00000000" w:rsidRDefault="00B90FE9">
      <w:pPr>
        <w:pStyle w:val="a0"/>
        <w:ind w:firstLine="0"/>
        <w:rPr>
          <w:rFonts w:hint="cs"/>
          <w:rtl/>
        </w:rPr>
      </w:pPr>
    </w:p>
    <w:p w14:paraId="5911A464" w14:textId="77777777" w:rsidR="00000000" w:rsidRDefault="00B90FE9">
      <w:pPr>
        <w:pStyle w:val="af1"/>
        <w:rPr>
          <w:rtl/>
        </w:rPr>
      </w:pPr>
      <w:r>
        <w:rPr>
          <w:rtl/>
        </w:rPr>
        <w:t>היו"ר ראובן ריבלין:</w:t>
      </w:r>
    </w:p>
    <w:p w14:paraId="14DC6FDD" w14:textId="77777777" w:rsidR="00000000" w:rsidRDefault="00B90FE9">
      <w:pPr>
        <w:pStyle w:val="a0"/>
        <w:rPr>
          <w:rtl/>
        </w:rPr>
      </w:pPr>
    </w:p>
    <w:p w14:paraId="67BC3B76" w14:textId="77777777" w:rsidR="00000000" w:rsidRDefault="00B90FE9">
      <w:pPr>
        <w:pStyle w:val="a0"/>
        <w:ind w:firstLine="0"/>
        <w:rPr>
          <w:rFonts w:hint="cs"/>
          <w:rtl/>
        </w:rPr>
      </w:pPr>
      <w:r>
        <w:rPr>
          <w:rFonts w:hint="cs"/>
          <w:rtl/>
        </w:rPr>
        <w:tab/>
        <w:t>חבר הכנסת יהלום רוצה לשאול את אדוני שאלה.</w:t>
      </w:r>
    </w:p>
    <w:p w14:paraId="3B421754" w14:textId="77777777" w:rsidR="00000000" w:rsidRDefault="00B90FE9">
      <w:pPr>
        <w:pStyle w:val="a0"/>
        <w:ind w:firstLine="0"/>
        <w:rPr>
          <w:rFonts w:hint="cs"/>
          <w:rtl/>
        </w:rPr>
      </w:pPr>
    </w:p>
    <w:p w14:paraId="7185B5D9" w14:textId="77777777" w:rsidR="00000000" w:rsidRDefault="00B90FE9">
      <w:pPr>
        <w:pStyle w:val="a"/>
        <w:rPr>
          <w:rtl/>
        </w:rPr>
      </w:pPr>
      <w:bookmarkStart w:id="187" w:name="FS000000524T14_01_2004_13_45_21"/>
      <w:bookmarkStart w:id="188" w:name="_Toc75077158"/>
      <w:bookmarkEnd w:id="187"/>
      <w:r>
        <w:rPr>
          <w:rFonts w:hint="eastAsia"/>
          <w:rtl/>
        </w:rPr>
        <w:t>שאול</w:t>
      </w:r>
      <w:r>
        <w:rPr>
          <w:rtl/>
        </w:rPr>
        <w:t xml:space="preserve"> יהלום (מפד"ל):</w:t>
      </w:r>
      <w:bookmarkEnd w:id="188"/>
    </w:p>
    <w:p w14:paraId="319E38D9" w14:textId="77777777" w:rsidR="00000000" w:rsidRDefault="00B90FE9">
      <w:pPr>
        <w:pStyle w:val="a0"/>
        <w:rPr>
          <w:rFonts w:hint="cs"/>
          <w:rtl/>
        </w:rPr>
      </w:pPr>
    </w:p>
    <w:p w14:paraId="1DF7AFC8" w14:textId="77777777" w:rsidR="00000000" w:rsidRDefault="00B90FE9">
      <w:pPr>
        <w:pStyle w:val="a0"/>
        <w:rPr>
          <w:rFonts w:hint="cs"/>
          <w:rtl/>
        </w:rPr>
      </w:pPr>
      <w:r>
        <w:rPr>
          <w:rFonts w:hint="cs"/>
          <w:rtl/>
        </w:rPr>
        <w:t>האם יש להעלות על הדעת שבני-זוג מאותו מין יסתכסכו אי-פעם?</w:t>
      </w:r>
    </w:p>
    <w:p w14:paraId="421F420E" w14:textId="77777777" w:rsidR="00000000" w:rsidRDefault="00B90FE9">
      <w:pPr>
        <w:pStyle w:val="a0"/>
        <w:rPr>
          <w:rFonts w:hint="cs"/>
          <w:rtl/>
        </w:rPr>
      </w:pPr>
    </w:p>
    <w:p w14:paraId="4435E7FB" w14:textId="77777777" w:rsidR="00000000" w:rsidRDefault="00B90FE9">
      <w:pPr>
        <w:pStyle w:val="-"/>
        <w:rPr>
          <w:rtl/>
        </w:rPr>
      </w:pPr>
      <w:bookmarkStart w:id="189" w:name="FS000000505T14_01_2004_13_45_55"/>
      <w:bookmarkEnd w:id="189"/>
      <w:r>
        <w:rPr>
          <w:rFonts w:hint="eastAsia"/>
          <w:rtl/>
        </w:rPr>
        <w:t>אבשלום</w:t>
      </w:r>
      <w:r>
        <w:rPr>
          <w:rtl/>
        </w:rPr>
        <w:t xml:space="preserve"> וילן (מרצ):</w:t>
      </w:r>
    </w:p>
    <w:p w14:paraId="63115A4E" w14:textId="77777777" w:rsidR="00000000" w:rsidRDefault="00B90FE9">
      <w:pPr>
        <w:pStyle w:val="a0"/>
        <w:rPr>
          <w:rFonts w:hint="cs"/>
          <w:rtl/>
        </w:rPr>
      </w:pPr>
    </w:p>
    <w:p w14:paraId="2BC23F2C" w14:textId="77777777" w:rsidR="00000000" w:rsidRDefault="00B90FE9">
      <w:pPr>
        <w:pStyle w:val="a0"/>
        <w:rPr>
          <w:rFonts w:hint="cs"/>
          <w:rtl/>
        </w:rPr>
      </w:pPr>
      <w:r>
        <w:rPr>
          <w:rFonts w:hint="cs"/>
          <w:rtl/>
        </w:rPr>
        <w:t>זו שאלה כמו השאלה, האם בני-זוג שהם במקרה גם דתיים, יכול</w:t>
      </w:r>
      <w:r>
        <w:rPr>
          <w:rFonts w:hint="cs"/>
          <w:rtl/>
        </w:rPr>
        <w:t>ים להסתכסך אי-פעם ולהתגרש. אני בצעירותי הבנתי, כי אנשים דתיים הם כנראה בדיוק כמו כל אדם אחר, פרט לעובדה שהם בעלי אמונה דתית. כך אני מניח שבני-זוג מאותו מין הם בדיוק אנשים כמו כל אחד מאתנו, רק שבמקרה הם מאותו מין.</w:t>
      </w:r>
    </w:p>
    <w:p w14:paraId="55FE56D8" w14:textId="77777777" w:rsidR="00000000" w:rsidRDefault="00B90FE9">
      <w:pPr>
        <w:pStyle w:val="a0"/>
        <w:rPr>
          <w:rFonts w:hint="cs"/>
          <w:rtl/>
        </w:rPr>
      </w:pPr>
    </w:p>
    <w:p w14:paraId="195690D6" w14:textId="77777777" w:rsidR="00000000" w:rsidRDefault="00B90FE9">
      <w:pPr>
        <w:pStyle w:val="af1"/>
        <w:rPr>
          <w:rtl/>
        </w:rPr>
      </w:pPr>
      <w:r>
        <w:rPr>
          <w:rtl/>
        </w:rPr>
        <w:t>היו"ר ראובן ריבלין:</w:t>
      </w:r>
    </w:p>
    <w:p w14:paraId="28FF1897" w14:textId="77777777" w:rsidR="00000000" w:rsidRDefault="00B90FE9">
      <w:pPr>
        <w:pStyle w:val="a0"/>
        <w:rPr>
          <w:rtl/>
        </w:rPr>
      </w:pPr>
    </w:p>
    <w:p w14:paraId="5D5F3132" w14:textId="77777777" w:rsidR="00000000" w:rsidRDefault="00B90FE9">
      <w:pPr>
        <w:pStyle w:val="a0"/>
        <w:rPr>
          <w:rFonts w:hint="cs"/>
          <w:rtl/>
        </w:rPr>
      </w:pPr>
      <w:r>
        <w:rPr>
          <w:rFonts w:hint="cs"/>
          <w:rtl/>
        </w:rPr>
        <w:t>כל מה שאדוני רוצה לומ</w:t>
      </w:r>
      <w:r>
        <w:rPr>
          <w:rFonts w:hint="cs"/>
          <w:rtl/>
        </w:rPr>
        <w:t>ר הוא, שבני-זוג מאותו מין יכולים להיחשב משפחה. אין הסכמה לכך, כנראה. שר המשפטים ישיב.</w:t>
      </w:r>
    </w:p>
    <w:p w14:paraId="27EF2AED" w14:textId="77777777" w:rsidR="00000000" w:rsidRDefault="00B90FE9">
      <w:pPr>
        <w:pStyle w:val="a0"/>
        <w:ind w:firstLine="0"/>
        <w:rPr>
          <w:rFonts w:hint="cs"/>
          <w:rtl/>
        </w:rPr>
      </w:pPr>
    </w:p>
    <w:p w14:paraId="1D4E7ED2" w14:textId="77777777" w:rsidR="00000000" w:rsidRDefault="00B90FE9">
      <w:pPr>
        <w:pStyle w:val="-"/>
        <w:rPr>
          <w:rtl/>
        </w:rPr>
      </w:pPr>
      <w:r>
        <w:rPr>
          <w:rFonts w:hint="eastAsia"/>
          <w:rtl/>
        </w:rPr>
        <w:t>אברהם</w:t>
      </w:r>
      <w:r>
        <w:rPr>
          <w:rtl/>
        </w:rPr>
        <w:t xml:space="preserve"> רביץ (יהדות התורה):</w:t>
      </w:r>
    </w:p>
    <w:p w14:paraId="67640505" w14:textId="77777777" w:rsidR="00000000" w:rsidRDefault="00B90FE9">
      <w:pPr>
        <w:pStyle w:val="a0"/>
        <w:ind w:firstLine="0"/>
        <w:rPr>
          <w:rFonts w:hint="cs"/>
          <w:rtl/>
        </w:rPr>
      </w:pPr>
    </w:p>
    <w:p w14:paraId="03217CA4" w14:textId="77777777" w:rsidR="00000000" w:rsidRDefault="00B90FE9">
      <w:pPr>
        <w:pStyle w:val="a0"/>
        <w:ind w:firstLine="0"/>
        <w:rPr>
          <w:rFonts w:hint="cs"/>
          <w:rtl/>
        </w:rPr>
      </w:pPr>
      <w:r>
        <w:rPr>
          <w:rFonts w:hint="cs"/>
          <w:rtl/>
        </w:rPr>
        <w:tab/>
        <w:t>אדוני השר, אל תגיד הסכם קואליציוני, תגיד את מה שהשכל שלך אומר. אם הם בני אותו מין הם לא יכולים להתחתן, אז בשביל מה להתגרש?</w:t>
      </w:r>
    </w:p>
    <w:p w14:paraId="36B761AA" w14:textId="77777777" w:rsidR="00000000" w:rsidRDefault="00B90FE9">
      <w:pPr>
        <w:pStyle w:val="a0"/>
        <w:ind w:firstLine="0"/>
        <w:rPr>
          <w:rFonts w:hint="cs"/>
          <w:rtl/>
        </w:rPr>
      </w:pPr>
    </w:p>
    <w:p w14:paraId="342A988B" w14:textId="77777777" w:rsidR="00000000" w:rsidRDefault="00B90FE9">
      <w:pPr>
        <w:pStyle w:val="a"/>
        <w:rPr>
          <w:rtl/>
        </w:rPr>
      </w:pPr>
      <w:bookmarkStart w:id="190" w:name="FS000000505T14_01_2004_13_49_37"/>
      <w:bookmarkStart w:id="191" w:name="FS000000517T14_01_2004_13_50_03"/>
      <w:bookmarkStart w:id="192" w:name="FS000000517T14_01_2004_13_50_28"/>
      <w:bookmarkStart w:id="193" w:name="_Toc75077159"/>
      <w:bookmarkEnd w:id="190"/>
      <w:bookmarkEnd w:id="191"/>
      <w:bookmarkEnd w:id="192"/>
      <w:r>
        <w:rPr>
          <w:rFonts w:hint="eastAsia"/>
          <w:rtl/>
        </w:rPr>
        <w:t>שר</w:t>
      </w:r>
      <w:r>
        <w:rPr>
          <w:rtl/>
        </w:rPr>
        <w:t xml:space="preserve"> המשפטים יוסף ל</w:t>
      </w:r>
      <w:r>
        <w:rPr>
          <w:rtl/>
        </w:rPr>
        <w:t>פיד:</w:t>
      </w:r>
      <w:bookmarkEnd w:id="193"/>
    </w:p>
    <w:p w14:paraId="612AD88C" w14:textId="77777777" w:rsidR="00000000" w:rsidRDefault="00B90FE9">
      <w:pPr>
        <w:pStyle w:val="a0"/>
        <w:rPr>
          <w:rFonts w:hint="cs"/>
          <w:rtl/>
        </w:rPr>
      </w:pPr>
    </w:p>
    <w:p w14:paraId="43C25AB6" w14:textId="77777777" w:rsidR="00000000" w:rsidRDefault="00B90FE9">
      <w:pPr>
        <w:pStyle w:val="a0"/>
        <w:rPr>
          <w:rFonts w:hint="cs"/>
          <w:rtl/>
        </w:rPr>
      </w:pPr>
      <w:r>
        <w:rPr>
          <w:rFonts w:hint="cs"/>
          <w:rtl/>
        </w:rPr>
        <w:t xml:space="preserve">זה שאתה מייחס לי שכל, זה חידוש. </w:t>
      </w:r>
    </w:p>
    <w:p w14:paraId="121EC885" w14:textId="77777777" w:rsidR="00000000" w:rsidRDefault="00B90FE9">
      <w:pPr>
        <w:pStyle w:val="a0"/>
        <w:rPr>
          <w:rFonts w:hint="cs"/>
          <w:rtl/>
        </w:rPr>
      </w:pPr>
    </w:p>
    <w:p w14:paraId="41FF45F9" w14:textId="77777777" w:rsidR="00000000" w:rsidRDefault="00B90FE9">
      <w:pPr>
        <w:pStyle w:val="a0"/>
        <w:rPr>
          <w:rFonts w:hint="cs"/>
          <w:rtl/>
        </w:rPr>
      </w:pPr>
      <w:r>
        <w:rPr>
          <w:rFonts w:hint="cs"/>
          <w:rtl/>
        </w:rPr>
        <w:t>אדוני היושב-ראש, אני מוכרח להודות בכך שהבקיאות שלי מגעת כדי להשיב על מה שאמרו לי עכשיו גם שר הפנים וגם שר התשתיות, שלזוגות לא-נשואים אין מעמד בבית-דין למשפחה. אז ההצעה של חבר הכנסת אבשלום וילן תהיה מאוד מוזרה, שבמעמד</w:t>
      </w:r>
      <w:r>
        <w:rPr>
          <w:rFonts w:hint="cs"/>
          <w:rtl/>
        </w:rPr>
        <w:t xml:space="preserve"> בפני בית-דין לענייני משפחה יש זכות רק לבני-זוג חד-מיניים ואין לבני-זוג דו-מיניים. אני לא בטוח שבדקת את הנושא הזה. אני מודיע לך שאני לא בדקתי. </w:t>
      </w:r>
    </w:p>
    <w:p w14:paraId="792C2903" w14:textId="77777777" w:rsidR="00000000" w:rsidRDefault="00B90FE9">
      <w:pPr>
        <w:pStyle w:val="a0"/>
        <w:ind w:firstLine="0"/>
        <w:rPr>
          <w:rFonts w:hint="cs"/>
          <w:rtl/>
        </w:rPr>
      </w:pPr>
    </w:p>
    <w:p w14:paraId="2E2E43D7" w14:textId="77777777" w:rsidR="00000000" w:rsidRDefault="00B90FE9">
      <w:pPr>
        <w:pStyle w:val="af0"/>
        <w:rPr>
          <w:rtl/>
        </w:rPr>
      </w:pPr>
      <w:bookmarkStart w:id="194" w:name="FS000000520T14_01_2004_13_54_33"/>
      <w:bookmarkEnd w:id="194"/>
      <w:r>
        <w:rPr>
          <w:rFonts w:hint="eastAsia"/>
          <w:rtl/>
        </w:rPr>
        <w:t>שר</w:t>
      </w:r>
      <w:r>
        <w:rPr>
          <w:rtl/>
        </w:rPr>
        <w:t xml:space="preserve"> התשתיות הלאומיות יוסף פריצקי:</w:t>
      </w:r>
    </w:p>
    <w:p w14:paraId="3FED4A60" w14:textId="77777777" w:rsidR="00000000" w:rsidRDefault="00B90FE9">
      <w:pPr>
        <w:pStyle w:val="a0"/>
        <w:rPr>
          <w:rFonts w:hint="cs"/>
          <w:rtl/>
        </w:rPr>
      </w:pPr>
    </w:p>
    <w:p w14:paraId="0D4B125B" w14:textId="77777777" w:rsidR="00000000" w:rsidRDefault="00B90FE9">
      <w:pPr>
        <w:pStyle w:val="a0"/>
        <w:rPr>
          <w:rFonts w:hint="cs"/>
          <w:rtl/>
        </w:rPr>
      </w:pPr>
      <w:r>
        <w:rPr>
          <w:rFonts w:hint="cs"/>
          <w:rtl/>
        </w:rPr>
        <w:t xml:space="preserve">אם זוג חד-מיני נישא בחו"ל, הוא יכול לבוא לבית-דין לענייני משפחה. </w:t>
      </w:r>
    </w:p>
    <w:p w14:paraId="140BD97E" w14:textId="77777777" w:rsidR="00000000" w:rsidRDefault="00B90FE9">
      <w:pPr>
        <w:pStyle w:val="a0"/>
        <w:ind w:firstLine="0"/>
        <w:rPr>
          <w:rFonts w:hint="cs"/>
          <w:rtl/>
        </w:rPr>
      </w:pPr>
    </w:p>
    <w:p w14:paraId="25A3859A" w14:textId="77777777" w:rsidR="00000000" w:rsidRDefault="00B90FE9">
      <w:pPr>
        <w:pStyle w:val="af0"/>
        <w:rPr>
          <w:rtl/>
        </w:rPr>
      </w:pPr>
      <w:bookmarkStart w:id="195" w:name="FS000000505T14_01_2004_13_55_28"/>
      <w:bookmarkEnd w:id="195"/>
      <w:r>
        <w:rPr>
          <w:rFonts w:hint="eastAsia"/>
          <w:rtl/>
        </w:rPr>
        <w:t>אבשלום</w:t>
      </w:r>
      <w:r>
        <w:rPr>
          <w:rtl/>
        </w:rPr>
        <w:t xml:space="preserve"> ויל</w:t>
      </w:r>
      <w:r>
        <w:rPr>
          <w:rtl/>
        </w:rPr>
        <w:t>ן (מרצ):</w:t>
      </w:r>
    </w:p>
    <w:p w14:paraId="0D491BB9" w14:textId="77777777" w:rsidR="00000000" w:rsidRDefault="00B90FE9">
      <w:pPr>
        <w:pStyle w:val="a0"/>
        <w:rPr>
          <w:rFonts w:hint="cs"/>
          <w:rtl/>
        </w:rPr>
      </w:pPr>
    </w:p>
    <w:p w14:paraId="48B93337" w14:textId="77777777" w:rsidR="00000000" w:rsidRDefault="00B90FE9">
      <w:pPr>
        <w:pStyle w:val="a0"/>
        <w:rPr>
          <w:rFonts w:hint="cs"/>
          <w:rtl/>
        </w:rPr>
      </w:pPr>
      <w:r>
        <w:rPr>
          <w:rFonts w:hint="cs"/>
          <w:rtl/>
        </w:rPr>
        <w:t xml:space="preserve">זה מה שתאמר למי שנישא בקפריסין? </w:t>
      </w:r>
    </w:p>
    <w:p w14:paraId="03EEA8DD" w14:textId="77777777" w:rsidR="00000000" w:rsidRDefault="00B90FE9">
      <w:pPr>
        <w:pStyle w:val="a0"/>
        <w:rPr>
          <w:rFonts w:hint="cs"/>
          <w:rtl/>
        </w:rPr>
      </w:pPr>
    </w:p>
    <w:p w14:paraId="75D0DEA1" w14:textId="77777777" w:rsidR="00000000" w:rsidRDefault="00B90FE9">
      <w:pPr>
        <w:pStyle w:val="af1"/>
        <w:rPr>
          <w:rtl/>
        </w:rPr>
      </w:pPr>
      <w:r>
        <w:rPr>
          <w:rtl/>
        </w:rPr>
        <w:t>היו"ר ראובן ריבלין:</w:t>
      </w:r>
    </w:p>
    <w:p w14:paraId="68F9B71A" w14:textId="77777777" w:rsidR="00000000" w:rsidRDefault="00B90FE9">
      <w:pPr>
        <w:pStyle w:val="a0"/>
        <w:rPr>
          <w:rtl/>
        </w:rPr>
      </w:pPr>
    </w:p>
    <w:p w14:paraId="4EF260F2" w14:textId="77777777" w:rsidR="00000000" w:rsidRDefault="00B90FE9">
      <w:pPr>
        <w:pStyle w:val="a0"/>
        <w:ind w:firstLine="0"/>
        <w:rPr>
          <w:rFonts w:hint="cs"/>
          <w:rtl/>
        </w:rPr>
      </w:pPr>
      <w:r>
        <w:rPr>
          <w:rFonts w:hint="cs"/>
          <w:rtl/>
        </w:rPr>
        <w:tab/>
        <w:t xml:space="preserve">השר פריצקי, אנחנו עכשיו לא יושבים על המדוכה. אנחנו עכשיו מחליטים כך או כך. </w:t>
      </w:r>
    </w:p>
    <w:p w14:paraId="437E1176" w14:textId="77777777" w:rsidR="00000000" w:rsidRDefault="00B90FE9">
      <w:pPr>
        <w:pStyle w:val="a0"/>
        <w:ind w:firstLine="0"/>
        <w:rPr>
          <w:rFonts w:hint="cs"/>
          <w:rtl/>
        </w:rPr>
      </w:pPr>
    </w:p>
    <w:p w14:paraId="5670A4C5" w14:textId="77777777" w:rsidR="00000000" w:rsidRDefault="00B90FE9">
      <w:pPr>
        <w:pStyle w:val="-"/>
        <w:rPr>
          <w:rtl/>
        </w:rPr>
      </w:pPr>
      <w:bookmarkStart w:id="196" w:name="FS000000517T14_01_2004_17_34_35"/>
      <w:bookmarkEnd w:id="196"/>
      <w:r>
        <w:rPr>
          <w:rFonts w:hint="eastAsia"/>
          <w:rtl/>
        </w:rPr>
        <w:t>שר</w:t>
      </w:r>
      <w:r>
        <w:rPr>
          <w:rtl/>
        </w:rPr>
        <w:t xml:space="preserve"> המשפטים יוסף לפיד:</w:t>
      </w:r>
    </w:p>
    <w:p w14:paraId="3A6E0FA7" w14:textId="77777777" w:rsidR="00000000" w:rsidRDefault="00B90FE9">
      <w:pPr>
        <w:pStyle w:val="a0"/>
        <w:rPr>
          <w:rFonts w:hint="cs"/>
          <w:rtl/>
        </w:rPr>
      </w:pPr>
    </w:p>
    <w:p w14:paraId="2B5B5DB3" w14:textId="77777777" w:rsidR="00000000" w:rsidRDefault="00B90FE9">
      <w:pPr>
        <w:pStyle w:val="a0"/>
        <w:ind w:firstLine="0"/>
        <w:rPr>
          <w:rFonts w:hint="cs"/>
          <w:rtl/>
        </w:rPr>
      </w:pPr>
      <w:r>
        <w:rPr>
          <w:rFonts w:hint="cs"/>
          <w:rtl/>
        </w:rPr>
        <w:tab/>
        <w:t>חבר הכנסת וילן, אני לא צריך לומר לך שאני וחברי מפלגתי מתייחסים בשוויוניות גמורה לזוגות דו</w:t>
      </w:r>
      <w:r>
        <w:rPr>
          <w:rFonts w:hint="cs"/>
          <w:rtl/>
        </w:rPr>
        <w:t xml:space="preserve">-מיניים וחד-מיניים. הבעיה היא משפטית, ולא במישור האנושי. יש בעיות משפטיות מאוד קשות, והנושא של נישואין ובית-דין למשפחה וכל הכרוך בזה, נוגע לקשת רחבה מאוד של נושאים שעדיין לא מצאו בישראל את ההסדר הנאות. </w:t>
      </w:r>
    </w:p>
    <w:p w14:paraId="6B26624F" w14:textId="77777777" w:rsidR="00000000" w:rsidRDefault="00B90FE9">
      <w:pPr>
        <w:pStyle w:val="a0"/>
        <w:ind w:firstLine="0"/>
        <w:rPr>
          <w:rFonts w:hint="cs"/>
          <w:rtl/>
        </w:rPr>
      </w:pPr>
    </w:p>
    <w:p w14:paraId="3A965913" w14:textId="77777777" w:rsidR="00000000" w:rsidRDefault="00B90FE9">
      <w:pPr>
        <w:pStyle w:val="a0"/>
        <w:ind w:firstLine="720"/>
        <w:rPr>
          <w:rFonts w:hint="cs"/>
          <w:rtl/>
        </w:rPr>
      </w:pPr>
      <w:r>
        <w:rPr>
          <w:rFonts w:hint="cs"/>
          <w:rtl/>
        </w:rPr>
        <w:t>ההצעה שלך מבקשת להרחיב את סמכות בתי-המשפט לענייני מש</w:t>
      </w:r>
      <w:r>
        <w:rPr>
          <w:rFonts w:hint="cs"/>
          <w:rtl/>
        </w:rPr>
        <w:t>פחה גם לבני-זוג מאותו מין. הממשלה החליטה להתנגד להצעת החוק משתי סיבות עיקריות. הסיבה האחת היא, שמדובר בשינוי מהותי ובניסיון להכרה בחוק בישראל בזוגות חד-מיניים כמשפחה. ההסכמים הקואליציוניים קובעים, כי כל שינוי בסטטוס-קוו בענייני דת ומדינה ייעשה בהסכמת כל מר</w:t>
      </w:r>
      <w:r>
        <w:rPr>
          <w:rFonts w:hint="cs"/>
          <w:rtl/>
        </w:rPr>
        <w:t xml:space="preserve">כיבי הקואליציה, ולצערי, אין הסכמה כזאת בעניין הצעת החוק שלפנינו. כמי שהלך הרבה עם ש"ס בהיותו בממשלה, אתה בוודאי מכיר את האילוצים הקואליציוניים.  </w:t>
      </w:r>
    </w:p>
    <w:p w14:paraId="34E408CB" w14:textId="77777777" w:rsidR="00000000" w:rsidRDefault="00B90FE9">
      <w:pPr>
        <w:pStyle w:val="a0"/>
        <w:ind w:firstLine="720"/>
        <w:rPr>
          <w:rFonts w:hint="cs"/>
          <w:rtl/>
        </w:rPr>
      </w:pPr>
    </w:p>
    <w:p w14:paraId="2B3213E3" w14:textId="77777777" w:rsidR="00000000" w:rsidRDefault="00B90FE9">
      <w:pPr>
        <w:pStyle w:val="a0"/>
        <w:ind w:firstLine="720"/>
        <w:rPr>
          <w:rFonts w:hint="cs"/>
          <w:rtl/>
        </w:rPr>
      </w:pPr>
      <w:r>
        <w:rPr>
          <w:rFonts w:hint="cs"/>
          <w:rtl/>
        </w:rPr>
        <w:t xml:space="preserve">הסיבה השנייה היא, שלפני שנותנים סמכות לבית-המשפט לענייני משפחה לדון במוסד משפחתי חדש, ראוי שהמחוקק ייתן דעתו </w:t>
      </w:r>
      <w:r>
        <w:rPr>
          <w:rFonts w:hint="cs"/>
          <w:rtl/>
        </w:rPr>
        <w:t xml:space="preserve">לשאלת ההכרה בזוגות חד-מיניים בדין המהותי. כלומר, יש לבחון את עיגון הזכויות בחוק לגבי ענייני יחסי ממון, תשלום מזונות וכו', ולא להכיר במוסד משפחתי כזה בעקיפין באמצעות חוק שעוסק בסמכויות בית-המשפט לענייני משפחה. </w:t>
      </w:r>
    </w:p>
    <w:p w14:paraId="3B31B186" w14:textId="77777777" w:rsidR="00000000" w:rsidRDefault="00B90FE9">
      <w:pPr>
        <w:pStyle w:val="a0"/>
        <w:ind w:firstLine="0"/>
        <w:rPr>
          <w:rFonts w:hint="cs"/>
          <w:rtl/>
        </w:rPr>
      </w:pPr>
    </w:p>
    <w:p w14:paraId="7C743525" w14:textId="77777777" w:rsidR="00000000" w:rsidRDefault="00B90FE9">
      <w:pPr>
        <w:pStyle w:val="a0"/>
        <w:ind w:firstLine="0"/>
        <w:rPr>
          <w:rFonts w:hint="cs"/>
          <w:rtl/>
        </w:rPr>
      </w:pPr>
      <w:r>
        <w:rPr>
          <w:rFonts w:hint="cs"/>
          <w:rtl/>
        </w:rPr>
        <w:t xml:space="preserve">          אלה נימוקים כבדי משקל, שגם מי שמצדד</w:t>
      </w:r>
      <w:r>
        <w:rPr>
          <w:rFonts w:hint="cs"/>
          <w:rtl/>
        </w:rPr>
        <w:t xml:space="preserve"> בהכרה בזוגות חד-מיניים צריך להתחשב בהם. אי-אפשר על-ידי עקיפת הנושא עצמו להגיע אל הנושא. אני בטוח שאתה, חבר הכנסת פינס, ואני חושבים בדיוק אותו דבר בעניינים האלה. אני מסביר לך את העמדה של ממשלת ישראל, לאור ההסכמים הקואליציוניים, וגם לאור האילוצים המשפטיים, </w:t>
      </w:r>
      <w:r>
        <w:rPr>
          <w:rFonts w:hint="cs"/>
          <w:rtl/>
        </w:rPr>
        <w:t xml:space="preserve">ועל כן אני מבקש לדחות את ההצעה. </w:t>
      </w:r>
    </w:p>
    <w:p w14:paraId="1127D9FC" w14:textId="77777777" w:rsidR="00000000" w:rsidRDefault="00B90FE9">
      <w:pPr>
        <w:pStyle w:val="a0"/>
        <w:ind w:firstLine="0"/>
        <w:rPr>
          <w:rFonts w:hint="cs"/>
          <w:rtl/>
        </w:rPr>
      </w:pPr>
    </w:p>
    <w:p w14:paraId="40E250AB" w14:textId="77777777" w:rsidR="00000000" w:rsidRDefault="00B90FE9">
      <w:pPr>
        <w:pStyle w:val="af1"/>
        <w:rPr>
          <w:rtl/>
        </w:rPr>
      </w:pPr>
      <w:r>
        <w:rPr>
          <w:rtl/>
        </w:rPr>
        <w:t>היו"ר ראובן ריבלין:</w:t>
      </w:r>
    </w:p>
    <w:p w14:paraId="453D8BD5" w14:textId="77777777" w:rsidR="00000000" w:rsidRDefault="00B90FE9">
      <w:pPr>
        <w:pStyle w:val="a0"/>
        <w:rPr>
          <w:rtl/>
        </w:rPr>
      </w:pPr>
    </w:p>
    <w:p w14:paraId="652A50CE" w14:textId="77777777" w:rsidR="00000000" w:rsidRDefault="00B90FE9">
      <w:pPr>
        <w:pStyle w:val="a0"/>
        <w:ind w:firstLine="0"/>
        <w:rPr>
          <w:rFonts w:hint="cs"/>
          <w:rtl/>
        </w:rPr>
      </w:pPr>
      <w:r>
        <w:rPr>
          <w:rFonts w:hint="cs"/>
          <w:rtl/>
        </w:rPr>
        <w:tab/>
        <w:t>חבר הכנסת וילן, למה לאדוני להצביע ולהתרגש, הרי אתה יודע שתבוא עכשיו לכאן ותנמק מדוע לא צריך לקבל את המלצתו של שר המשפטים.</w:t>
      </w:r>
    </w:p>
    <w:p w14:paraId="236AD44A" w14:textId="77777777" w:rsidR="00000000" w:rsidRDefault="00B90FE9">
      <w:pPr>
        <w:pStyle w:val="a0"/>
        <w:ind w:firstLine="0"/>
        <w:rPr>
          <w:rFonts w:hint="cs"/>
          <w:rtl/>
        </w:rPr>
      </w:pPr>
    </w:p>
    <w:p w14:paraId="545EF279" w14:textId="77777777" w:rsidR="00000000" w:rsidRDefault="00B90FE9">
      <w:pPr>
        <w:pStyle w:val="a"/>
        <w:rPr>
          <w:rtl/>
        </w:rPr>
      </w:pPr>
      <w:bookmarkStart w:id="197" w:name="FS000000505T14_01_2004_14_11_26C"/>
      <w:bookmarkStart w:id="198" w:name="_Toc75077160"/>
      <w:bookmarkEnd w:id="197"/>
      <w:r>
        <w:rPr>
          <w:rtl/>
        </w:rPr>
        <w:t>אבשלום וילן (מרצ):</w:t>
      </w:r>
      <w:bookmarkEnd w:id="198"/>
    </w:p>
    <w:p w14:paraId="5988F2C2" w14:textId="77777777" w:rsidR="00000000" w:rsidRDefault="00B90FE9">
      <w:pPr>
        <w:pStyle w:val="a0"/>
        <w:rPr>
          <w:rtl/>
        </w:rPr>
      </w:pPr>
    </w:p>
    <w:p w14:paraId="75D5DE68" w14:textId="77777777" w:rsidR="00000000" w:rsidRDefault="00B90FE9">
      <w:pPr>
        <w:pStyle w:val="a0"/>
        <w:rPr>
          <w:rFonts w:hint="cs"/>
          <w:rtl/>
        </w:rPr>
      </w:pPr>
      <w:r>
        <w:rPr>
          <w:rFonts w:hint="cs"/>
          <w:rtl/>
        </w:rPr>
        <w:t>אם הבעיה היא רק פרוצדורלית, כפי שהגדיר שר המשפטים, אז אני</w:t>
      </w:r>
      <w:r>
        <w:rPr>
          <w:rFonts w:hint="cs"/>
          <w:rtl/>
        </w:rPr>
        <w:t xml:space="preserve"> מוכן להציע לכם לתמוך בהצעת החוק בקריאה טרומית, ואני אמתין לעמדה ממשלתית, לרבות ההסכם הקואליציוני, שתצליח לטהר את "השרץ" ולהביא לעמדה משפטית מוסכמת בנושא, כדי שנוכל להתקדם. האם אתה רוצה שאני אחכה שנה או שנתיים? תגיד אתה איזה פרק זמן לאחר הקריאה הטרומית אתה</w:t>
      </w:r>
      <w:r>
        <w:rPr>
          <w:rFonts w:hint="cs"/>
          <w:rtl/>
        </w:rPr>
        <w:t xml:space="preserve"> רוצה שאני אחכה לעמדת ממשלה שתהיה לה איזו מגמה פוזיטיבית, ואני אסכים לחכות. </w:t>
      </w:r>
    </w:p>
    <w:p w14:paraId="28C22522" w14:textId="77777777" w:rsidR="00000000" w:rsidRDefault="00B90FE9">
      <w:pPr>
        <w:pStyle w:val="a0"/>
        <w:rPr>
          <w:rFonts w:hint="cs"/>
          <w:rtl/>
        </w:rPr>
      </w:pPr>
    </w:p>
    <w:p w14:paraId="3B174BD0" w14:textId="77777777" w:rsidR="00000000" w:rsidRDefault="00B90FE9">
      <w:pPr>
        <w:pStyle w:val="a0"/>
        <w:rPr>
          <w:rFonts w:hint="cs"/>
          <w:rtl/>
        </w:rPr>
      </w:pPr>
      <w:r>
        <w:rPr>
          <w:rFonts w:hint="cs"/>
          <w:rtl/>
        </w:rPr>
        <w:t>אתה צדקת בהחלט, הנושא הוא באמת עקרוני. נראה לי משום-מה, שבוועדת שרים אתה הצבעת הפוך ממה שהצגת פה ברמה האישית. בקואליציה הקודמת היה לנו בסיעת מרצ, בנושאי דת, חופש הצבעה. אני מתפלא</w:t>
      </w:r>
      <w:r>
        <w:rPr>
          <w:rFonts w:hint="cs"/>
          <w:rtl/>
        </w:rPr>
        <w:t xml:space="preserve"> עליכם שאת הנושא העקרוני הזה לא עיגנתם בהסכם הקואליציוני. שר הפנים אומר ביושר, כי הם מעוגנים בהסכמים קואליציוניים, ולכן הם חייבים להתנגד. </w:t>
      </w:r>
    </w:p>
    <w:p w14:paraId="07C448D3" w14:textId="77777777" w:rsidR="00000000" w:rsidRDefault="00B90FE9">
      <w:pPr>
        <w:pStyle w:val="a0"/>
        <w:rPr>
          <w:rFonts w:hint="cs"/>
          <w:rtl/>
        </w:rPr>
      </w:pPr>
    </w:p>
    <w:p w14:paraId="102A8D76" w14:textId="77777777" w:rsidR="00000000" w:rsidRDefault="00B90FE9">
      <w:pPr>
        <w:pStyle w:val="a0"/>
        <w:rPr>
          <w:rFonts w:hint="cs"/>
          <w:rtl/>
        </w:rPr>
      </w:pPr>
      <w:r>
        <w:rPr>
          <w:rFonts w:hint="cs"/>
          <w:rtl/>
        </w:rPr>
        <w:t xml:space="preserve">אני מציע לכם לא להיתמם בכל הנושא המשפטי. אני לא במקרה הבאתי את זה בצורה עקיפה, כי זו הדרך היחידה לפרוץ את הנושא. </w:t>
      </w:r>
    </w:p>
    <w:p w14:paraId="4B81B44B" w14:textId="77777777" w:rsidR="00000000" w:rsidRDefault="00B90FE9">
      <w:pPr>
        <w:pStyle w:val="a0"/>
        <w:rPr>
          <w:rFonts w:hint="cs"/>
          <w:rtl/>
        </w:rPr>
      </w:pPr>
    </w:p>
    <w:p w14:paraId="49EE8593" w14:textId="77777777" w:rsidR="00000000" w:rsidRDefault="00B90FE9">
      <w:pPr>
        <w:pStyle w:val="a0"/>
        <w:rPr>
          <w:rFonts w:hint="cs"/>
          <w:rtl/>
        </w:rPr>
      </w:pPr>
      <w:r>
        <w:rPr>
          <w:rFonts w:hint="cs"/>
          <w:rtl/>
        </w:rPr>
        <w:t>א</w:t>
      </w:r>
      <w:r>
        <w:rPr>
          <w:rFonts w:hint="cs"/>
          <w:rtl/>
        </w:rPr>
        <w:t>ם הייתם מציעים את זה בצורה ישרה - אני מוכן לחכות לתמיכת ממשלה שנה-שנתיים, עד אשר תשתכנעו. אם אתם מסכימים, בבקשה. אם אתם לא מסכימים, אז לפחות שתהיה לכם טיפת כבוד עצמי. אני והשר פריצקי ניהלנו לאורך שנים מאבקים משותפים בנושא, ולכן הייתי מצפה ממנו שלפחות בנושא</w:t>
      </w:r>
      <w:r>
        <w:rPr>
          <w:rFonts w:hint="cs"/>
          <w:rtl/>
        </w:rPr>
        <w:t xml:space="preserve"> כל כך עקרוני יצא מהאולם ולא ינסה בהתחכמויות משפטיות לטהר את השרץ. </w:t>
      </w:r>
    </w:p>
    <w:p w14:paraId="5E873A8F" w14:textId="77777777" w:rsidR="00000000" w:rsidRDefault="00B90FE9">
      <w:pPr>
        <w:pStyle w:val="af1"/>
        <w:rPr>
          <w:rtl/>
        </w:rPr>
      </w:pPr>
    </w:p>
    <w:p w14:paraId="04DE57D8" w14:textId="77777777" w:rsidR="00000000" w:rsidRDefault="00B90FE9">
      <w:pPr>
        <w:pStyle w:val="af1"/>
        <w:rPr>
          <w:rtl/>
        </w:rPr>
      </w:pPr>
      <w:r>
        <w:rPr>
          <w:rtl/>
        </w:rPr>
        <w:t>היו"ר ראובן ריבלין:</w:t>
      </w:r>
    </w:p>
    <w:p w14:paraId="60DCAF6A" w14:textId="77777777" w:rsidR="00000000" w:rsidRDefault="00B90FE9">
      <w:pPr>
        <w:pStyle w:val="a0"/>
        <w:rPr>
          <w:rtl/>
        </w:rPr>
      </w:pPr>
    </w:p>
    <w:p w14:paraId="0D426D52" w14:textId="77777777" w:rsidR="00000000" w:rsidRDefault="00B90FE9">
      <w:pPr>
        <w:pStyle w:val="a0"/>
        <w:ind w:firstLine="0"/>
        <w:rPr>
          <w:rFonts w:hint="cs"/>
          <w:rtl/>
        </w:rPr>
      </w:pPr>
      <w:r>
        <w:rPr>
          <w:rFonts w:hint="cs"/>
          <w:rtl/>
        </w:rPr>
        <w:tab/>
        <w:t>אנחנו עוברים להצבעה על הצעת החוק של חבר הכנסת וילן, הצעת חוק בית-המשפט לענייני משפחה (תיקון - זוגות חד-מיניים).</w:t>
      </w:r>
    </w:p>
    <w:p w14:paraId="4868A746" w14:textId="77777777" w:rsidR="00000000" w:rsidRDefault="00B90FE9">
      <w:pPr>
        <w:pStyle w:val="a0"/>
        <w:ind w:firstLine="0"/>
        <w:rPr>
          <w:rFonts w:hint="cs"/>
          <w:rtl/>
        </w:rPr>
      </w:pPr>
    </w:p>
    <w:p w14:paraId="71E60304" w14:textId="77777777" w:rsidR="00000000" w:rsidRDefault="00B90FE9">
      <w:pPr>
        <w:pStyle w:val="ab"/>
        <w:bidi/>
        <w:rPr>
          <w:rFonts w:hint="cs"/>
          <w:rtl/>
        </w:rPr>
      </w:pPr>
      <w:r>
        <w:rPr>
          <w:rFonts w:hint="cs"/>
          <w:rtl/>
        </w:rPr>
        <w:t>הצבעה מס' 6</w:t>
      </w:r>
    </w:p>
    <w:p w14:paraId="200EA172" w14:textId="77777777" w:rsidR="00000000" w:rsidRDefault="00B90FE9">
      <w:pPr>
        <w:pStyle w:val="a0"/>
        <w:rPr>
          <w:rFonts w:hint="cs"/>
          <w:rtl/>
        </w:rPr>
      </w:pPr>
    </w:p>
    <w:p w14:paraId="6C5468F4" w14:textId="77777777" w:rsidR="00000000" w:rsidRDefault="00B90FE9">
      <w:pPr>
        <w:pStyle w:val="ac"/>
        <w:bidi/>
        <w:rPr>
          <w:rFonts w:hint="cs"/>
          <w:rtl/>
        </w:rPr>
      </w:pPr>
      <w:r>
        <w:rPr>
          <w:rFonts w:hint="cs"/>
          <w:rtl/>
        </w:rPr>
        <w:t>בעד ההצעה להעביר את הצעת החוק לדיון מוק</w:t>
      </w:r>
      <w:r>
        <w:rPr>
          <w:rFonts w:hint="cs"/>
          <w:rtl/>
        </w:rPr>
        <w:t>דם בוועדה -  12</w:t>
      </w:r>
    </w:p>
    <w:p w14:paraId="7D4B50F9" w14:textId="77777777" w:rsidR="00000000" w:rsidRDefault="00B90FE9">
      <w:pPr>
        <w:pStyle w:val="ac"/>
        <w:bidi/>
        <w:rPr>
          <w:rFonts w:hint="cs"/>
          <w:rtl/>
        </w:rPr>
      </w:pPr>
      <w:r>
        <w:rPr>
          <w:rFonts w:hint="cs"/>
          <w:rtl/>
        </w:rPr>
        <w:t>בעד ההצעה להסיר מסדר-היום את הצעת החוק - 34</w:t>
      </w:r>
    </w:p>
    <w:p w14:paraId="4D6E55DF" w14:textId="77777777" w:rsidR="00000000" w:rsidRDefault="00B90FE9">
      <w:pPr>
        <w:pStyle w:val="ac"/>
        <w:bidi/>
        <w:rPr>
          <w:rFonts w:hint="cs"/>
          <w:rtl/>
        </w:rPr>
      </w:pPr>
      <w:r>
        <w:rPr>
          <w:rFonts w:hint="cs"/>
          <w:rtl/>
        </w:rPr>
        <w:t xml:space="preserve">נמנעים </w:t>
      </w:r>
      <w:r>
        <w:rPr>
          <w:rtl/>
        </w:rPr>
        <w:t>–</w:t>
      </w:r>
      <w:r>
        <w:rPr>
          <w:rFonts w:hint="cs"/>
          <w:rtl/>
        </w:rPr>
        <w:t xml:space="preserve"> 2</w:t>
      </w:r>
    </w:p>
    <w:p w14:paraId="1CE117C4" w14:textId="77777777" w:rsidR="00000000" w:rsidRDefault="00B90FE9">
      <w:pPr>
        <w:pStyle w:val="ad"/>
        <w:bidi/>
        <w:rPr>
          <w:rFonts w:hint="cs"/>
          <w:rtl/>
        </w:rPr>
      </w:pPr>
      <w:r>
        <w:rPr>
          <w:rFonts w:hint="cs"/>
          <w:rtl/>
        </w:rPr>
        <w:t xml:space="preserve">ההצעה להסיר מסדר-היום את הצעת חוק בית-המשפט לענייני משפחה (תיקון </w:t>
      </w:r>
      <w:r>
        <w:rPr>
          <w:rtl/>
        </w:rPr>
        <w:t>–</w:t>
      </w:r>
      <w:r>
        <w:rPr>
          <w:rFonts w:hint="cs"/>
          <w:rtl/>
        </w:rPr>
        <w:t xml:space="preserve"> זוגות חד-מיניים), התשס"ג-2003, נתקבלה.</w:t>
      </w:r>
    </w:p>
    <w:p w14:paraId="0259862F" w14:textId="77777777" w:rsidR="00000000" w:rsidRDefault="00B90FE9">
      <w:pPr>
        <w:pStyle w:val="a0"/>
        <w:ind w:firstLine="0"/>
        <w:rPr>
          <w:rFonts w:hint="cs"/>
          <w:rtl/>
        </w:rPr>
      </w:pPr>
    </w:p>
    <w:p w14:paraId="3F7D7398" w14:textId="77777777" w:rsidR="00000000" w:rsidRDefault="00B90FE9">
      <w:pPr>
        <w:pStyle w:val="af1"/>
        <w:rPr>
          <w:rtl/>
        </w:rPr>
      </w:pPr>
      <w:r>
        <w:rPr>
          <w:rFonts w:hint="eastAsia"/>
          <w:rtl/>
        </w:rPr>
        <w:t>היו</w:t>
      </w:r>
      <w:r>
        <w:rPr>
          <w:rtl/>
        </w:rPr>
        <w:t>"ר ראובן ריבלין:</w:t>
      </w:r>
    </w:p>
    <w:p w14:paraId="4AC862BD" w14:textId="77777777" w:rsidR="00000000" w:rsidRDefault="00B90FE9">
      <w:pPr>
        <w:pStyle w:val="a0"/>
        <w:rPr>
          <w:rFonts w:hint="cs"/>
          <w:rtl/>
        </w:rPr>
      </w:pPr>
    </w:p>
    <w:p w14:paraId="0480D94F" w14:textId="77777777" w:rsidR="00000000" w:rsidRDefault="00B90FE9">
      <w:pPr>
        <w:pStyle w:val="a0"/>
        <w:rPr>
          <w:rFonts w:hint="cs"/>
          <w:rtl/>
        </w:rPr>
      </w:pPr>
      <w:r>
        <w:rPr>
          <w:rFonts w:hint="cs"/>
          <w:rtl/>
        </w:rPr>
        <w:t>בעד - 12, 34 נגד, זה כולל את השר לנדאו, שרצה להצביע נגד ו</w:t>
      </w:r>
      <w:r>
        <w:rPr>
          <w:rFonts w:hint="cs"/>
          <w:rtl/>
        </w:rPr>
        <w:t>הצביע בעד, שני נמנעים. אנחנו רושמים לפנינו שהשר לנדאו אמר שטעה. עם זאת, ההצבעה נשארת בעינה. ההצעה לא עברה.</w:t>
      </w:r>
    </w:p>
    <w:p w14:paraId="5E1D6DB6" w14:textId="77777777" w:rsidR="00000000" w:rsidRDefault="00B90FE9">
      <w:pPr>
        <w:pStyle w:val="a0"/>
        <w:rPr>
          <w:rFonts w:hint="cs"/>
          <w:rtl/>
        </w:rPr>
      </w:pPr>
    </w:p>
    <w:p w14:paraId="2A06B9EF" w14:textId="77777777" w:rsidR="00000000" w:rsidRDefault="00B90FE9">
      <w:pPr>
        <w:pStyle w:val="a0"/>
        <w:rPr>
          <w:rFonts w:hint="cs"/>
          <w:rtl/>
        </w:rPr>
      </w:pPr>
    </w:p>
    <w:p w14:paraId="5F17BEFE" w14:textId="77777777" w:rsidR="00000000" w:rsidRDefault="00B90FE9">
      <w:pPr>
        <w:pStyle w:val="a2"/>
        <w:rPr>
          <w:rFonts w:hint="cs"/>
          <w:rtl/>
        </w:rPr>
      </w:pPr>
      <w:bookmarkStart w:id="199" w:name="_Toc75077161"/>
      <w:r>
        <w:rPr>
          <w:rFonts w:hint="cs"/>
          <w:rtl/>
        </w:rPr>
        <w:t>הודעת יושב-ראש ועדת הכנסת</w:t>
      </w:r>
      <w:bookmarkEnd w:id="199"/>
    </w:p>
    <w:p w14:paraId="2D0706D1" w14:textId="77777777" w:rsidR="00000000" w:rsidRDefault="00B90FE9">
      <w:pPr>
        <w:pStyle w:val="af1"/>
        <w:rPr>
          <w:rtl/>
        </w:rPr>
      </w:pPr>
      <w:r>
        <w:rPr>
          <w:rtl/>
        </w:rPr>
        <w:br/>
        <w:t>היו"ר ראובן ריבלין:</w:t>
      </w:r>
    </w:p>
    <w:p w14:paraId="019D5307" w14:textId="77777777" w:rsidR="00000000" w:rsidRDefault="00B90FE9">
      <w:pPr>
        <w:pStyle w:val="a0"/>
        <w:rPr>
          <w:rtl/>
        </w:rPr>
      </w:pPr>
    </w:p>
    <w:p w14:paraId="0B86D185" w14:textId="77777777" w:rsidR="00000000" w:rsidRDefault="00B90FE9">
      <w:pPr>
        <w:pStyle w:val="a0"/>
        <w:rPr>
          <w:rFonts w:hint="cs"/>
          <w:rtl/>
        </w:rPr>
      </w:pPr>
      <w:r>
        <w:rPr>
          <w:rFonts w:hint="cs"/>
          <w:rtl/>
        </w:rPr>
        <w:t>הודעה ליושב-ראש ועדת הכנסת, בבקשה. לאחר מכן - הצעת חוק לתיקון דיני הראיות (הגנת ילדים) (תיקון - חקי</w:t>
      </w:r>
      <w:r>
        <w:rPr>
          <w:rFonts w:hint="cs"/>
          <w:rtl/>
        </w:rPr>
        <w:t xml:space="preserve">רת ילד שלא בהרשאת חוקר ילדים), של חבר הכנסת נסים זאב. בבקשה, אדוני. </w:t>
      </w:r>
    </w:p>
    <w:p w14:paraId="4E20819B" w14:textId="77777777" w:rsidR="00000000" w:rsidRDefault="00B90FE9">
      <w:pPr>
        <w:pStyle w:val="a"/>
        <w:rPr>
          <w:rtl/>
        </w:rPr>
      </w:pPr>
      <w:r>
        <w:rPr>
          <w:rtl/>
        </w:rPr>
        <w:br/>
      </w:r>
      <w:bookmarkStart w:id="200" w:name="FS000001038T14_01_2004_13_35_27"/>
      <w:bookmarkStart w:id="201" w:name="_Toc75077162"/>
      <w:bookmarkEnd w:id="200"/>
      <w:r>
        <w:rPr>
          <w:rtl/>
        </w:rPr>
        <w:t>רוני בר-און (יו"ר ועדת הכנסת):</w:t>
      </w:r>
      <w:bookmarkEnd w:id="201"/>
    </w:p>
    <w:p w14:paraId="5018F5AE" w14:textId="77777777" w:rsidR="00000000" w:rsidRDefault="00B90FE9">
      <w:pPr>
        <w:pStyle w:val="a0"/>
        <w:rPr>
          <w:rtl/>
        </w:rPr>
      </w:pPr>
    </w:p>
    <w:p w14:paraId="6895F89D" w14:textId="77777777" w:rsidR="00000000" w:rsidRDefault="00B90FE9">
      <w:pPr>
        <w:pStyle w:val="a0"/>
        <w:rPr>
          <w:rFonts w:hint="cs"/>
          <w:rtl/>
        </w:rPr>
      </w:pPr>
      <w:r>
        <w:rPr>
          <w:rFonts w:hint="cs"/>
          <w:rtl/>
        </w:rPr>
        <w:t xml:space="preserve">תודה רבה. </w:t>
      </w:r>
    </w:p>
    <w:p w14:paraId="5C6F8828" w14:textId="77777777" w:rsidR="00000000" w:rsidRDefault="00B90FE9">
      <w:pPr>
        <w:pStyle w:val="a0"/>
        <w:rPr>
          <w:rFonts w:hint="cs"/>
          <w:rtl/>
        </w:rPr>
      </w:pPr>
    </w:p>
    <w:p w14:paraId="3DC760AA" w14:textId="77777777" w:rsidR="00000000" w:rsidRDefault="00B90FE9">
      <w:pPr>
        <w:pStyle w:val="a0"/>
        <w:rPr>
          <w:rFonts w:hint="cs"/>
          <w:rtl/>
        </w:rPr>
      </w:pPr>
      <w:r>
        <w:rPr>
          <w:rFonts w:hint="cs"/>
          <w:rtl/>
        </w:rPr>
        <w:t>אדוני היושב-ראש, חברי הכנסת, ההודעה הבאה טעונה אישור הכנסת.</w:t>
      </w:r>
    </w:p>
    <w:p w14:paraId="24D43672" w14:textId="77777777" w:rsidR="00000000" w:rsidRDefault="00B90FE9">
      <w:pPr>
        <w:pStyle w:val="a0"/>
        <w:rPr>
          <w:rFonts w:hint="cs"/>
          <w:rtl/>
        </w:rPr>
      </w:pPr>
    </w:p>
    <w:p w14:paraId="7C398156" w14:textId="77777777" w:rsidR="00000000" w:rsidRDefault="00B90FE9">
      <w:pPr>
        <w:pStyle w:val="a0"/>
        <w:rPr>
          <w:rFonts w:hint="cs"/>
          <w:rtl/>
        </w:rPr>
      </w:pPr>
      <w:r>
        <w:rPr>
          <w:rFonts w:hint="cs"/>
          <w:rtl/>
        </w:rPr>
        <w:t>הכנסת החליטה בישיבתה ביום רביעי, ט"ו בכסליו התשס"ד, 10 בדצמבר 2003, להעביר את ההצ</w:t>
      </w:r>
      <w:r>
        <w:rPr>
          <w:rFonts w:hint="cs"/>
          <w:rtl/>
        </w:rPr>
        <w:t>עה לסדר-היום בנושא: מערך האבטחה בבתי-ספר, הצעת חבר הכנסת איתן כבל, לדיון בוועדה המשותפת של ועדת הפנים ואיכות הסביבה וועדת החינוך והתרבות.</w:t>
      </w:r>
    </w:p>
    <w:p w14:paraId="4523BCD9" w14:textId="77777777" w:rsidR="00000000" w:rsidRDefault="00B90FE9">
      <w:pPr>
        <w:pStyle w:val="a0"/>
        <w:rPr>
          <w:rFonts w:hint="cs"/>
          <w:rtl/>
        </w:rPr>
      </w:pPr>
    </w:p>
    <w:p w14:paraId="0710AD5F" w14:textId="77777777" w:rsidR="00000000" w:rsidRDefault="00B90FE9">
      <w:pPr>
        <w:pStyle w:val="a0"/>
        <w:rPr>
          <w:rFonts w:hint="cs"/>
          <w:rtl/>
        </w:rPr>
      </w:pPr>
      <w:r>
        <w:rPr>
          <w:rFonts w:hint="cs"/>
          <w:rtl/>
        </w:rPr>
        <w:t>ועדת הכנסת קבעה בישיבתה אתמול כי הוועדה המשותפת תהיה בת 12 חברים, שישה מכל ועדה. ראשות הוועדה תהיה ברוטציה, כאשר יושב</w:t>
      </w:r>
      <w:r>
        <w:rPr>
          <w:rFonts w:hint="cs"/>
          <w:rtl/>
        </w:rPr>
        <w:t xml:space="preserve">-ראש ועדת הפנים ואיכות הסביבה יכהן לראשונה, ואחריו יושב-ראש ועדת החינוך והתרבות. חברי הוועדה הם כדלקמן: מטעם ועדת הפנים ואיכות הסביבה - יורי שטרן, עסאם מח'ול, אלי אפללו, עמרם מצנע, אהוד יתום וניסן סלומינסקי; מטעם ועדת החינוך והתרבות - אילן שלגי, איתן כבל, </w:t>
      </w:r>
      <w:r>
        <w:rPr>
          <w:rFonts w:hint="cs"/>
          <w:rtl/>
        </w:rPr>
        <w:t>משולם נהרי, אורי יהודה אריאל, ענבל גבריאלי ומשה גפני.</w:t>
      </w:r>
    </w:p>
    <w:p w14:paraId="25D7D581" w14:textId="77777777" w:rsidR="00000000" w:rsidRDefault="00B90FE9">
      <w:pPr>
        <w:pStyle w:val="a0"/>
        <w:rPr>
          <w:rFonts w:hint="cs"/>
          <w:rtl/>
        </w:rPr>
      </w:pPr>
    </w:p>
    <w:p w14:paraId="64266DFC" w14:textId="77777777" w:rsidR="00000000" w:rsidRDefault="00B90FE9">
      <w:pPr>
        <w:pStyle w:val="a0"/>
        <w:rPr>
          <w:rFonts w:hint="cs"/>
          <w:rtl/>
        </w:rPr>
      </w:pPr>
      <w:r>
        <w:rPr>
          <w:rFonts w:hint="cs"/>
          <w:rtl/>
        </w:rPr>
        <w:t xml:space="preserve">אני מבקש את אישורה של המליאה להצעה הזאת. </w:t>
      </w:r>
    </w:p>
    <w:p w14:paraId="31563843" w14:textId="77777777" w:rsidR="00000000" w:rsidRDefault="00B90FE9">
      <w:pPr>
        <w:pStyle w:val="af1"/>
        <w:rPr>
          <w:rtl/>
        </w:rPr>
      </w:pPr>
      <w:r>
        <w:rPr>
          <w:rFonts w:hint="cs"/>
          <w:rtl/>
        </w:rPr>
        <w:br/>
      </w:r>
      <w:r>
        <w:rPr>
          <w:rFonts w:hint="eastAsia"/>
          <w:rtl/>
        </w:rPr>
        <w:t>היו</w:t>
      </w:r>
      <w:r>
        <w:rPr>
          <w:rtl/>
        </w:rPr>
        <w:t>"ר יולי-יואל אדלשטיין:</w:t>
      </w:r>
    </w:p>
    <w:p w14:paraId="53B92267" w14:textId="77777777" w:rsidR="00000000" w:rsidRDefault="00B90FE9">
      <w:pPr>
        <w:pStyle w:val="a0"/>
        <w:rPr>
          <w:rtl/>
        </w:rPr>
      </w:pPr>
    </w:p>
    <w:p w14:paraId="0069AEE0" w14:textId="77777777" w:rsidR="00000000" w:rsidRDefault="00B90FE9">
      <w:pPr>
        <w:pStyle w:val="a0"/>
        <w:rPr>
          <w:rFonts w:hint="cs"/>
          <w:rtl/>
        </w:rPr>
      </w:pPr>
      <w:r>
        <w:rPr>
          <w:rFonts w:hint="cs"/>
          <w:rtl/>
        </w:rPr>
        <w:t>חברי הכנסת, כפי ששמעתם, הנושא טעון אישור המליאה. לכן, אני מבקש לשבת במקומות, ונצביע על הודעתו של יושב-ראש ועדת הכנסת, חבר הכנסת רונ</w:t>
      </w:r>
      <w:r>
        <w:rPr>
          <w:rFonts w:hint="cs"/>
          <w:rtl/>
        </w:rPr>
        <w:t xml:space="preserve">י בר-און. </w:t>
      </w:r>
    </w:p>
    <w:p w14:paraId="7166789A" w14:textId="77777777" w:rsidR="00000000" w:rsidRDefault="00B90FE9">
      <w:pPr>
        <w:pStyle w:val="af0"/>
        <w:rPr>
          <w:rtl/>
        </w:rPr>
      </w:pPr>
      <w:r>
        <w:rPr>
          <w:rtl/>
        </w:rPr>
        <w:br/>
        <w:t>קריאה:</w:t>
      </w:r>
    </w:p>
    <w:p w14:paraId="032D92C1" w14:textId="77777777" w:rsidR="00000000" w:rsidRDefault="00B90FE9">
      <w:pPr>
        <w:pStyle w:val="a0"/>
        <w:rPr>
          <w:rtl/>
        </w:rPr>
      </w:pPr>
    </w:p>
    <w:p w14:paraId="066399B5" w14:textId="77777777" w:rsidR="00000000" w:rsidRDefault="00B90FE9">
      <w:pPr>
        <w:pStyle w:val="a0"/>
        <w:rPr>
          <w:rFonts w:hint="cs"/>
          <w:rtl/>
        </w:rPr>
      </w:pPr>
      <w:r>
        <w:rPr>
          <w:rFonts w:hint="cs"/>
          <w:rtl/>
        </w:rPr>
        <w:t>- - -</w:t>
      </w:r>
    </w:p>
    <w:p w14:paraId="360C72F3" w14:textId="77777777" w:rsidR="00000000" w:rsidRDefault="00B90FE9">
      <w:pPr>
        <w:pStyle w:val="af1"/>
        <w:rPr>
          <w:rFonts w:hint="cs"/>
          <w:rtl/>
        </w:rPr>
      </w:pPr>
    </w:p>
    <w:p w14:paraId="16A2959C" w14:textId="77777777" w:rsidR="00000000" w:rsidRDefault="00B90FE9">
      <w:pPr>
        <w:pStyle w:val="af1"/>
        <w:rPr>
          <w:rtl/>
        </w:rPr>
      </w:pPr>
      <w:r>
        <w:rPr>
          <w:rtl/>
        </w:rPr>
        <w:t>היו"ר יולי-יואל אדלשטיין:</w:t>
      </w:r>
    </w:p>
    <w:p w14:paraId="765234D8" w14:textId="77777777" w:rsidR="00000000" w:rsidRDefault="00B90FE9">
      <w:pPr>
        <w:pStyle w:val="a0"/>
        <w:rPr>
          <w:rtl/>
        </w:rPr>
      </w:pPr>
    </w:p>
    <w:p w14:paraId="4AC244FE" w14:textId="77777777" w:rsidR="00000000" w:rsidRDefault="00B90FE9">
      <w:pPr>
        <w:pStyle w:val="a0"/>
        <w:rPr>
          <w:rFonts w:hint="cs"/>
          <w:rtl/>
        </w:rPr>
      </w:pPr>
      <w:r>
        <w:rPr>
          <w:rFonts w:hint="cs"/>
          <w:rtl/>
        </w:rPr>
        <w:t xml:space="preserve">אנחנו מאשרים או לא מאשרים את הצעתו של יושב-ראש ועדת הכנסת, חבר הכנסת רוני בר-און. </w:t>
      </w:r>
    </w:p>
    <w:p w14:paraId="19DDAE4D" w14:textId="77777777" w:rsidR="00000000" w:rsidRDefault="00B90FE9">
      <w:pPr>
        <w:pStyle w:val="a0"/>
        <w:rPr>
          <w:rFonts w:hint="cs"/>
          <w:rtl/>
        </w:rPr>
      </w:pPr>
    </w:p>
    <w:p w14:paraId="68747445" w14:textId="77777777" w:rsidR="00000000" w:rsidRDefault="00B90FE9">
      <w:pPr>
        <w:pStyle w:val="a0"/>
        <w:rPr>
          <w:rFonts w:hint="cs"/>
          <w:rtl/>
        </w:rPr>
      </w:pPr>
      <w:r>
        <w:rPr>
          <w:rFonts w:hint="cs"/>
          <w:rtl/>
        </w:rPr>
        <w:t>ההצבעה החלה. מי בעד, מי נגד? נא להצביע.</w:t>
      </w:r>
    </w:p>
    <w:p w14:paraId="569D7307" w14:textId="77777777" w:rsidR="00000000" w:rsidRDefault="00B90FE9">
      <w:pPr>
        <w:pStyle w:val="ab"/>
        <w:bidi/>
        <w:rPr>
          <w:rFonts w:hint="cs"/>
          <w:rtl/>
        </w:rPr>
      </w:pPr>
      <w:r>
        <w:rPr>
          <w:rtl/>
        </w:rPr>
        <w:br/>
      </w:r>
      <w:r>
        <w:rPr>
          <w:rFonts w:hint="cs"/>
          <w:rtl/>
        </w:rPr>
        <w:t>הצבעה מס' 7</w:t>
      </w:r>
    </w:p>
    <w:p w14:paraId="7152A5F6" w14:textId="77777777" w:rsidR="00000000" w:rsidRDefault="00B90FE9">
      <w:pPr>
        <w:pStyle w:val="a0"/>
        <w:rPr>
          <w:rFonts w:hint="cs"/>
          <w:rtl/>
        </w:rPr>
      </w:pPr>
    </w:p>
    <w:p w14:paraId="0AB5C715" w14:textId="77777777" w:rsidR="00000000" w:rsidRDefault="00B90FE9">
      <w:pPr>
        <w:pStyle w:val="ac"/>
        <w:bidi/>
        <w:rPr>
          <w:rFonts w:hint="cs"/>
          <w:rtl/>
        </w:rPr>
      </w:pPr>
      <w:r>
        <w:rPr>
          <w:rFonts w:hint="cs"/>
          <w:rtl/>
        </w:rPr>
        <w:t>בעד הודעת יושב-ראש ועדת הכנסת - 29</w:t>
      </w:r>
    </w:p>
    <w:p w14:paraId="7AA315B7" w14:textId="77777777" w:rsidR="00000000" w:rsidRDefault="00B90FE9">
      <w:pPr>
        <w:pStyle w:val="ac"/>
        <w:bidi/>
        <w:rPr>
          <w:rFonts w:hint="cs"/>
          <w:rtl/>
        </w:rPr>
      </w:pPr>
      <w:r>
        <w:rPr>
          <w:rFonts w:hint="cs"/>
          <w:rtl/>
        </w:rPr>
        <w:t>נגד - אין</w:t>
      </w:r>
    </w:p>
    <w:p w14:paraId="5D850A4F" w14:textId="77777777" w:rsidR="00000000" w:rsidRDefault="00B90FE9">
      <w:pPr>
        <w:pStyle w:val="ac"/>
        <w:bidi/>
        <w:rPr>
          <w:rFonts w:hint="cs"/>
          <w:rtl/>
        </w:rPr>
      </w:pPr>
      <w:r>
        <w:rPr>
          <w:rFonts w:hint="cs"/>
          <w:rtl/>
        </w:rPr>
        <w:t>נמנעים - אין</w:t>
      </w:r>
    </w:p>
    <w:p w14:paraId="53E96A37" w14:textId="77777777" w:rsidR="00000000" w:rsidRDefault="00B90FE9">
      <w:pPr>
        <w:pStyle w:val="ad"/>
        <w:bidi/>
        <w:rPr>
          <w:rFonts w:hint="cs"/>
          <w:rtl/>
        </w:rPr>
      </w:pPr>
      <w:r>
        <w:rPr>
          <w:rFonts w:hint="cs"/>
          <w:rtl/>
        </w:rPr>
        <w:t xml:space="preserve">הודעת </w:t>
      </w:r>
      <w:r>
        <w:rPr>
          <w:rFonts w:hint="cs"/>
          <w:rtl/>
        </w:rPr>
        <w:t>יושב-ראש ועדת הכנסת נתקבלה.</w:t>
      </w:r>
    </w:p>
    <w:p w14:paraId="3C9CA0F0" w14:textId="77777777" w:rsidR="00000000" w:rsidRDefault="00B90FE9">
      <w:pPr>
        <w:pStyle w:val="af1"/>
        <w:rPr>
          <w:rtl/>
        </w:rPr>
      </w:pPr>
      <w:r>
        <w:rPr>
          <w:rtl/>
        </w:rPr>
        <w:br/>
      </w:r>
      <w:r>
        <w:rPr>
          <w:rFonts w:hint="eastAsia"/>
          <w:rtl/>
        </w:rPr>
        <w:t>היו</w:t>
      </w:r>
      <w:r>
        <w:rPr>
          <w:rtl/>
        </w:rPr>
        <w:t>"ר יולי-יואל אדלשטיין:</w:t>
      </w:r>
    </w:p>
    <w:p w14:paraId="5FD6F2AC" w14:textId="77777777" w:rsidR="00000000" w:rsidRDefault="00B90FE9">
      <w:pPr>
        <w:pStyle w:val="a0"/>
        <w:rPr>
          <w:rtl/>
        </w:rPr>
      </w:pPr>
    </w:p>
    <w:p w14:paraId="5428A85E" w14:textId="77777777" w:rsidR="00000000" w:rsidRDefault="00B90FE9">
      <w:pPr>
        <w:pStyle w:val="a0"/>
        <w:rPr>
          <w:rFonts w:hint="cs"/>
          <w:rtl/>
        </w:rPr>
      </w:pPr>
      <w:r>
        <w:rPr>
          <w:rFonts w:hint="cs"/>
          <w:rtl/>
        </w:rPr>
        <w:t xml:space="preserve">הנה, אני מכריז על התוצאות. בעד </w:t>
      </w:r>
      <w:r>
        <w:rPr>
          <w:rtl/>
        </w:rPr>
        <w:t>–</w:t>
      </w:r>
      <w:r>
        <w:rPr>
          <w:rFonts w:hint="cs"/>
          <w:rtl/>
        </w:rPr>
        <w:t xml:space="preserve"> 30, לרבות קולו של יושב-ראש הכנסת, נגד - אין, נמנעים - אין. ההודעה של יושב-ראש ועדת הכנסת אושרה.</w:t>
      </w:r>
    </w:p>
    <w:p w14:paraId="36D00FF7" w14:textId="77777777" w:rsidR="00000000" w:rsidRDefault="00B90FE9">
      <w:pPr>
        <w:pStyle w:val="af0"/>
        <w:rPr>
          <w:rtl/>
        </w:rPr>
      </w:pPr>
      <w:r>
        <w:rPr>
          <w:rtl/>
        </w:rPr>
        <w:br/>
        <w:t>יצחק הרצוג (העבודה-מימד):</w:t>
      </w:r>
    </w:p>
    <w:p w14:paraId="67014D32" w14:textId="77777777" w:rsidR="00000000" w:rsidRDefault="00B90FE9">
      <w:pPr>
        <w:pStyle w:val="a0"/>
        <w:rPr>
          <w:rtl/>
        </w:rPr>
      </w:pPr>
    </w:p>
    <w:p w14:paraId="37FB6888" w14:textId="77777777" w:rsidR="00000000" w:rsidRDefault="00B90FE9">
      <w:pPr>
        <w:pStyle w:val="a0"/>
        <w:rPr>
          <w:rFonts w:hint="cs"/>
          <w:rtl/>
        </w:rPr>
      </w:pPr>
      <w:r>
        <w:rPr>
          <w:rFonts w:hint="cs"/>
          <w:rtl/>
        </w:rPr>
        <w:t>היושב-ראש, תתקן במחשב. במחשב כתוב שזה חוק א</w:t>
      </w:r>
      <w:r>
        <w:rPr>
          <w:rFonts w:hint="cs"/>
          <w:rtl/>
        </w:rPr>
        <w:t xml:space="preserve">חר. </w:t>
      </w:r>
    </w:p>
    <w:p w14:paraId="42E5FC6D" w14:textId="77777777" w:rsidR="00000000" w:rsidRDefault="00B90FE9">
      <w:pPr>
        <w:pStyle w:val="a0"/>
        <w:rPr>
          <w:rtl/>
        </w:rPr>
      </w:pPr>
    </w:p>
    <w:p w14:paraId="0C11C555" w14:textId="77777777" w:rsidR="00000000" w:rsidRDefault="00B90FE9">
      <w:pPr>
        <w:pStyle w:val="a2"/>
        <w:rPr>
          <w:rtl/>
        </w:rPr>
      </w:pPr>
    </w:p>
    <w:p w14:paraId="20CBF84A" w14:textId="77777777" w:rsidR="00000000" w:rsidRDefault="00B90FE9">
      <w:pPr>
        <w:pStyle w:val="a2"/>
        <w:rPr>
          <w:rFonts w:hint="cs"/>
          <w:rtl/>
        </w:rPr>
      </w:pPr>
      <w:bookmarkStart w:id="202" w:name="_Toc75077163"/>
      <w:r>
        <w:rPr>
          <w:rFonts w:hint="cs"/>
          <w:rtl/>
        </w:rPr>
        <w:t>מסמכים שהונחו על שולחן הכנסת</w:t>
      </w:r>
      <w:bookmarkEnd w:id="202"/>
    </w:p>
    <w:p w14:paraId="4C010161" w14:textId="77777777" w:rsidR="00000000" w:rsidRDefault="00B90FE9">
      <w:pPr>
        <w:pStyle w:val="af1"/>
        <w:rPr>
          <w:rtl/>
        </w:rPr>
      </w:pPr>
      <w:r>
        <w:rPr>
          <w:rtl/>
        </w:rPr>
        <w:br/>
        <w:t>היו"ר יולי-יואל אדלשטיין:</w:t>
      </w:r>
    </w:p>
    <w:p w14:paraId="5D9EBF8D" w14:textId="77777777" w:rsidR="00000000" w:rsidRDefault="00B90FE9">
      <w:pPr>
        <w:pStyle w:val="a0"/>
        <w:rPr>
          <w:rtl/>
        </w:rPr>
      </w:pPr>
    </w:p>
    <w:p w14:paraId="2E2771D8" w14:textId="77777777" w:rsidR="00000000" w:rsidRDefault="00B90FE9">
      <w:pPr>
        <w:pStyle w:val="a0"/>
        <w:rPr>
          <w:rFonts w:hint="cs"/>
          <w:rtl/>
        </w:rPr>
      </w:pPr>
      <w:r>
        <w:rPr>
          <w:rFonts w:hint="cs"/>
          <w:rtl/>
        </w:rPr>
        <w:t>הודעה למזכיר הכנסת.</w:t>
      </w:r>
    </w:p>
    <w:p w14:paraId="3A473B58" w14:textId="77777777" w:rsidR="00000000" w:rsidRDefault="00B90FE9">
      <w:pPr>
        <w:pStyle w:val="a"/>
        <w:rPr>
          <w:rtl/>
        </w:rPr>
      </w:pPr>
      <w:r>
        <w:rPr>
          <w:rtl/>
        </w:rPr>
        <w:br/>
      </w:r>
      <w:bookmarkStart w:id="203" w:name="FS000000661T14_01_2004_13_58_40"/>
      <w:bookmarkStart w:id="204" w:name="_Toc75077164"/>
      <w:bookmarkEnd w:id="203"/>
      <w:r>
        <w:rPr>
          <w:rtl/>
        </w:rPr>
        <w:t>מזכיר הכנסת אריה האן:</w:t>
      </w:r>
      <w:bookmarkEnd w:id="204"/>
    </w:p>
    <w:p w14:paraId="59BC6A92" w14:textId="77777777" w:rsidR="00000000" w:rsidRDefault="00B90FE9">
      <w:pPr>
        <w:pStyle w:val="a0"/>
        <w:rPr>
          <w:rtl/>
        </w:rPr>
      </w:pPr>
    </w:p>
    <w:p w14:paraId="2C514772" w14:textId="77777777" w:rsidR="00000000" w:rsidRDefault="00B90FE9">
      <w:pPr>
        <w:pStyle w:val="a0"/>
        <w:rPr>
          <w:rFonts w:hint="cs"/>
          <w:rtl/>
        </w:rPr>
      </w:pPr>
      <w:r>
        <w:rPr>
          <w:rFonts w:hint="cs"/>
          <w:rtl/>
        </w:rPr>
        <w:t>ברשות יושב-ראש הישיבה, הנני מתכבד להודיע, כי הונחה על שולחן הכנסת, לקריאה ראשונה, מטעם הממשלה, הצעת חוק לתיקון פקודת מס הכנסה (מס' 137 והוראות שעה),</w:t>
      </w:r>
      <w:r>
        <w:rPr>
          <w:rFonts w:hint="cs"/>
          <w:rtl/>
        </w:rPr>
        <w:t xml:space="preserve"> התשס"ד-2004. תודה.</w:t>
      </w:r>
    </w:p>
    <w:p w14:paraId="452EA32D" w14:textId="77777777" w:rsidR="00000000" w:rsidRDefault="00B90FE9">
      <w:pPr>
        <w:pStyle w:val="af1"/>
        <w:rPr>
          <w:rtl/>
        </w:rPr>
      </w:pPr>
      <w:r>
        <w:rPr>
          <w:rtl/>
        </w:rPr>
        <w:br/>
        <w:t>היו"ר יולי-יואל אדלשטיין:</w:t>
      </w:r>
    </w:p>
    <w:p w14:paraId="2936C91F" w14:textId="77777777" w:rsidR="00000000" w:rsidRDefault="00B90FE9">
      <w:pPr>
        <w:pStyle w:val="a0"/>
        <w:rPr>
          <w:rtl/>
        </w:rPr>
      </w:pPr>
    </w:p>
    <w:p w14:paraId="35CE6096" w14:textId="77777777" w:rsidR="00000000" w:rsidRDefault="00B90FE9">
      <w:pPr>
        <w:pStyle w:val="a0"/>
        <w:rPr>
          <w:rFonts w:hint="cs"/>
          <w:rtl/>
        </w:rPr>
      </w:pPr>
      <w:r>
        <w:rPr>
          <w:rFonts w:hint="cs"/>
          <w:rtl/>
        </w:rPr>
        <w:t xml:space="preserve">תודה למזכיר הכנסת. </w:t>
      </w:r>
    </w:p>
    <w:p w14:paraId="495C286B" w14:textId="77777777" w:rsidR="00000000" w:rsidRDefault="00B90FE9">
      <w:pPr>
        <w:pStyle w:val="a0"/>
        <w:rPr>
          <w:rtl/>
        </w:rPr>
      </w:pPr>
      <w:r>
        <w:rPr>
          <w:rtl/>
        </w:rPr>
        <w:br/>
      </w:r>
    </w:p>
    <w:p w14:paraId="6F87671C" w14:textId="77777777" w:rsidR="00000000" w:rsidRDefault="00B90FE9">
      <w:pPr>
        <w:pStyle w:val="a2"/>
        <w:rPr>
          <w:rtl/>
        </w:rPr>
      </w:pPr>
    </w:p>
    <w:p w14:paraId="388B9FFF" w14:textId="77777777" w:rsidR="00000000" w:rsidRDefault="00B90FE9">
      <w:pPr>
        <w:pStyle w:val="a2"/>
        <w:rPr>
          <w:rFonts w:hint="cs"/>
          <w:rtl/>
        </w:rPr>
      </w:pPr>
      <w:bookmarkStart w:id="205" w:name="CS20660FI0020660T14_01_2004_14_00_53"/>
      <w:bookmarkStart w:id="206" w:name="_Toc75077165"/>
      <w:bookmarkEnd w:id="205"/>
      <w:r>
        <w:rPr>
          <w:rtl/>
        </w:rPr>
        <w:t>הצ</w:t>
      </w:r>
      <w:r>
        <w:rPr>
          <w:rFonts w:hint="cs"/>
          <w:rtl/>
        </w:rPr>
        <w:t>עת חוק</w:t>
      </w:r>
      <w:r>
        <w:rPr>
          <w:rtl/>
        </w:rPr>
        <w:t xml:space="preserve"> לתיקון דיני הראיות (הגנת ילדים)</w:t>
      </w:r>
      <w:r>
        <w:rPr>
          <w:rFonts w:hint="cs"/>
          <w:rtl/>
        </w:rPr>
        <w:t xml:space="preserve"> </w:t>
      </w:r>
      <w:r>
        <w:rPr>
          <w:rtl/>
        </w:rPr>
        <w:t xml:space="preserve">(תיקון - חקירת ילד שלא בהרשאת </w:t>
      </w:r>
      <w:r>
        <w:rPr>
          <w:rFonts w:hint="cs"/>
          <w:rtl/>
        </w:rPr>
        <w:br/>
      </w:r>
      <w:r>
        <w:rPr>
          <w:rtl/>
        </w:rPr>
        <w:t>חוקר ילדים), התשס"ג-2003</w:t>
      </w:r>
      <w:bookmarkEnd w:id="206"/>
    </w:p>
    <w:p w14:paraId="5F85D92B" w14:textId="77777777" w:rsidR="00000000" w:rsidRDefault="00B90FE9">
      <w:pPr>
        <w:pStyle w:val="a0"/>
        <w:ind w:firstLine="0"/>
        <w:rPr>
          <w:rFonts w:hint="cs"/>
          <w:rtl/>
        </w:rPr>
      </w:pPr>
      <w:r>
        <w:rPr>
          <w:rtl/>
        </w:rPr>
        <w:t>[נספחות.]</w:t>
      </w:r>
    </w:p>
    <w:p w14:paraId="2CE9372A" w14:textId="77777777" w:rsidR="00000000" w:rsidRDefault="00B90FE9">
      <w:pPr>
        <w:pStyle w:val="-0"/>
        <w:rPr>
          <w:rFonts w:hint="cs"/>
          <w:rtl/>
        </w:rPr>
      </w:pPr>
      <w:r>
        <w:rPr>
          <w:rFonts w:hint="cs"/>
          <w:rtl/>
        </w:rPr>
        <w:t>(הצעת קבוצת חברי הכנסת)</w:t>
      </w:r>
    </w:p>
    <w:p w14:paraId="09F6195B" w14:textId="77777777" w:rsidR="00000000" w:rsidRDefault="00B90FE9">
      <w:pPr>
        <w:pStyle w:val="af1"/>
        <w:rPr>
          <w:rtl/>
        </w:rPr>
      </w:pPr>
      <w:r>
        <w:rPr>
          <w:rtl/>
        </w:rPr>
        <w:br/>
        <w:t>היו"ר יולי-יואל אדלשטיין:</w:t>
      </w:r>
    </w:p>
    <w:p w14:paraId="41377C65" w14:textId="77777777" w:rsidR="00000000" w:rsidRDefault="00B90FE9">
      <w:pPr>
        <w:pStyle w:val="a0"/>
        <w:rPr>
          <w:rtl/>
        </w:rPr>
      </w:pPr>
    </w:p>
    <w:p w14:paraId="08ABFB59" w14:textId="77777777" w:rsidR="00000000" w:rsidRDefault="00B90FE9">
      <w:pPr>
        <w:pStyle w:val="a0"/>
        <w:rPr>
          <w:rFonts w:hint="cs"/>
          <w:rtl/>
        </w:rPr>
      </w:pPr>
      <w:r>
        <w:rPr>
          <w:rFonts w:hint="cs"/>
          <w:rtl/>
        </w:rPr>
        <w:t>אנחנו נעבור להצעת החוק הבא</w:t>
      </w:r>
      <w:r>
        <w:rPr>
          <w:rFonts w:hint="cs"/>
          <w:rtl/>
        </w:rPr>
        <w:t xml:space="preserve">ה, שהיא הצעת חוק לתיקון דיני הראיות (הגנת ילדים) (תיקון - חקירת ילד שלא בהרשאת חוקר ילדים), שמספרה פ/1223, של חבר הכנסת נסים זאב וקבוצת חברי הכנסת. ישיב - שר המשפטים. בבקשה, אדוני, עד עשר דקות. </w:t>
      </w:r>
    </w:p>
    <w:p w14:paraId="48D631D7" w14:textId="77777777" w:rsidR="00000000" w:rsidRDefault="00B90FE9">
      <w:pPr>
        <w:pStyle w:val="a"/>
        <w:rPr>
          <w:rtl/>
        </w:rPr>
      </w:pPr>
      <w:r>
        <w:rPr>
          <w:rtl/>
        </w:rPr>
        <w:br/>
      </w:r>
      <w:bookmarkStart w:id="207" w:name="FS000000490T14_01_2004_14_02_18"/>
      <w:bookmarkStart w:id="208" w:name="_Toc75077166"/>
      <w:bookmarkEnd w:id="207"/>
      <w:r>
        <w:rPr>
          <w:rtl/>
        </w:rPr>
        <w:t>נסים זאב (ש"ס):</w:t>
      </w:r>
      <w:bookmarkEnd w:id="208"/>
    </w:p>
    <w:p w14:paraId="5C42DAE6" w14:textId="77777777" w:rsidR="00000000" w:rsidRDefault="00B90FE9">
      <w:pPr>
        <w:pStyle w:val="a0"/>
        <w:rPr>
          <w:rtl/>
        </w:rPr>
      </w:pPr>
    </w:p>
    <w:p w14:paraId="0BD48293" w14:textId="77777777" w:rsidR="00000000" w:rsidRDefault="00B90FE9">
      <w:pPr>
        <w:pStyle w:val="a0"/>
        <w:rPr>
          <w:rFonts w:hint="cs"/>
          <w:rtl/>
        </w:rPr>
      </w:pPr>
      <w:r>
        <w:rPr>
          <w:rFonts w:hint="cs"/>
          <w:rtl/>
        </w:rPr>
        <w:t>אדוני היושב בראש, כבוד שר המשפטים, אני מקוו</w:t>
      </w:r>
      <w:r>
        <w:rPr>
          <w:rFonts w:hint="cs"/>
          <w:rtl/>
        </w:rPr>
        <w:t>ה שאני אוכל לשכנע אותו.</w:t>
      </w:r>
    </w:p>
    <w:p w14:paraId="72A1ECC8" w14:textId="77777777" w:rsidR="00000000" w:rsidRDefault="00B90FE9">
      <w:pPr>
        <w:pStyle w:val="a0"/>
        <w:rPr>
          <w:rFonts w:hint="cs"/>
          <w:rtl/>
        </w:rPr>
      </w:pPr>
    </w:p>
    <w:p w14:paraId="4905BB61" w14:textId="77777777" w:rsidR="00000000" w:rsidRDefault="00B90FE9">
      <w:pPr>
        <w:pStyle w:val="a0"/>
        <w:rPr>
          <w:rFonts w:hint="cs"/>
          <w:rtl/>
        </w:rPr>
      </w:pPr>
      <w:r>
        <w:rPr>
          <w:rFonts w:hint="cs"/>
          <w:rtl/>
        </w:rPr>
        <w:t>הנושא הוא הצעת חוק לתיקון דיני הראיות (הגנת ילדים) (תיקון - חקירת ילד שלא בהרשאת חוקר ילדים). בחוק לתיקון דיני הראיות (הגנת הילדים), התשט"ו-1955, נקבע כי ילד עד גיל 14 הנחקר בקשר לעבירות מסוימות, אשר בעיקרן הן עבירות אלימות ועבירות</w:t>
      </w:r>
      <w:r>
        <w:rPr>
          <w:rFonts w:hint="cs"/>
          <w:rtl/>
        </w:rPr>
        <w:t xml:space="preserve"> נגד הגוף - זאת אומרת, אני בא לשלול עבירה, למשל מסוג של גנבה, דברים שלא קשורים לאלימות - ובקשר לעבירות הנלוות אליהן, לא ייחקר אלא אם ניתנה הרשאה לביצוע החקירה על-ידי חוקר ילדים, והחקירה נעשית בנוכחותו של חוקר הילדים ועל-פי הוראותיו, וזאת במטרה להגן על ילדי</w:t>
      </w:r>
      <w:r>
        <w:rPr>
          <w:rFonts w:hint="cs"/>
          <w:rtl/>
        </w:rPr>
        <w:t xml:space="preserve">ם בשעת חקירתם. עד כאן יש הסכמה מוחלטת. </w:t>
      </w:r>
    </w:p>
    <w:p w14:paraId="7BF2427D" w14:textId="77777777" w:rsidR="00000000" w:rsidRDefault="00B90FE9">
      <w:pPr>
        <w:pStyle w:val="a0"/>
        <w:rPr>
          <w:rFonts w:hint="cs"/>
          <w:rtl/>
        </w:rPr>
      </w:pPr>
    </w:p>
    <w:p w14:paraId="17EDB5D7" w14:textId="77777777" w:rsidR="00000000" w:rsidRDefault="00B90FE9">
      <w:pPr>
        <w:pStyle w:val="a0"/>
        <w:rPr>
          <w:rFonts w:hint="cs"/>
          <w:rtl/>
        </w:rPr>
      </w:pPr>
      <w:r>
        <w:rPr>
          <w:rFonts w:hint="cs"/>
          <w:rtl/>
        </w:rPr>
        <w:t>אבל מה שקורה - סעיף 4 לחוק קובע איסור גורף על חקירת ילדים שלא על-ידי חוקר ילדים. ברם, הוא קובע - כאשר נתעורר חשש סביר שנעברה עבירה, אז רשאי קצין משטרה מוסמך לערוך חקירה גם ללא הרשאתו של חוקר הילדים, ללא נוכחותו, ולל</w:t>
      </w:r>
      <w:r>
        <w:rPr>
          <w:rFonts w:hint="cs"/>
          <w:rtl/>
        </w:rPr>
        <w:t xml:space="preserve">א צורך בהוראותיו. </w:t>
      </w:r>
    </w:p>
    <w:p w14:paraId="1565B979" w14:textId="77777777" w:rsidR="00000000" w:rsidRDefault="00B90FE9">
      <w:pPr>
        <w:pStyle w:val="a0"/>
        <w:rPr>
          <w:rFonts w:hint="cs"/>
          <w:rtl/>
        </w:rPr>
      </w:pPr>
    </w:p>
    <w:p w14:paraId="7A890B8E" w14:textId="77777777" w:rsidR="00000000" w:rsidRDefault="00B90FE9">
      <w:pPr>
        <w:pStyle w:val="a0"/>
        <w:rPr>
          <w:rFonts w:hint="cs"/>
          <w:rtl/>
        </w:rPr>
      </w:pPr>
      <w:r>
        <w:rPr>
          <w:rFonts w:hint="cs"/>
          <w:rtl/>
        </w:rPr>
        <w:t xml:space="preserve">מטרת התיקון המוצע היא לצמצם ככל האפשר אפשרות של חקירת ילדים שלא על-ידי חוקר ילדים, גם כאשר התעורר חשש סביר שנעברה עבירה כלשהי - וזאת כדי להבטיח הגנה מרבית לילדים ולמנוע אפשרות של ניצולם לרעה תוך כדי חקירתם. </w:t>
      </w:r>
    </w:p>
    <w:p w14:paraId="768D340E" w14:textId="77777777" w:rsidR="00000000" w:rsidRDefault="00B90FE9">
      <w:pPr>
        <w:pStyle w:val="a0"/>
        <w:rPr>
          <w:rFonts w:hint="cs"/>
          <w:rtl/>
        </w:rPr>
      </w:pPr>
    </w:p>
    <w:p w14:paraId="2212E577" w14:textId="77777777" w:rsidR="00000000" w:rsidRDefault="00B90FE9">
      <w:pPr>
        <w:pStyle w:val="a0"/>
        <w:rPr>
          <w:rFonts w:hint="cs"/>
          <w:rtl/>
        </w:rPr>
      </w:pPr>
      <w:r>
        <w:rPr>
          <w:rFonts w:hint="cs"/>
          <w:rtl/>
        </w:rPr>
        <w:t>דווח על-ידי עובדים - ואני ש</w:t>
      </w:r>
      <w:r>
        <w:rPr>
          <w:rFonts w:hint="cs"/>
          <w:rtl/>
        </w:rPr>
        <w:t>וחחתי באופן אישי וגם מכיר מקרים שילדים ישבו במעצר חודשים ארוכים והם נחקרו, והוציאו מהם הודאה במשטרה, והחוקר לא היה חוקר ילדים מוסמך; הם גם נתקלו בתלונות רבות על חקירות משטרתיות שבהן נקראים ילדים לשיחות על-ידי שוטר חוקר, והוציאו מהם הודאה.</w:t>
      </w:r>
    </w:p>
    <w:p w14:paraId="49F9BAC1" w14:textId="77777777" w:rsidR="00000000" w:rsidRDefault="00B90FE9">
      <w:pPr>
        <w:pStyle w:val="a0"/>
        <w:rPr>
          <w:rFonts w:hint="cs"/>
          <w:rtl/>
        </w:rPr>
      </w:pPr>
    </w:p>
    <w:p w14:paraId="0C7E649E" w14:textId="77777777" w:rsidR="00000000" w:rsidRDefault="00B90FE9">
      <w:pPr>
        <w:pStyle w:val="a0"/>
        <w:rPr>
          <w:rFonts w:hint="cs"/>
          <w:rtl/>
        </w:rPr>
      </w:pPr>
      <w:r>
        <w:rPr>
          <w:rFonts w:hint="cs"/>
          <w:rtl/>
        </w:rPr>
        <w:t>התיקון המוצע מיו</w:t>
      </w:r>
      <w:r>
        <w:rPr>
          <w:rFonts w:hint="cs"/>
          <w:rtl/>
        </w:rPr>
        <w:t xml:space="preserve">עד למנוע אפשרות של שידול ילדים למען אינפורמציה כלשהי בקשר לעבירות דנן, אלא אם הדבר נעשה על-פי המתכונת הקבועה בחוק, שמטרתו להבטיח הגנה מלאה לילד הנחקר. </w:t>
      </w:r>
    </w:p>
    <w:p w14:paraId="67E6C774" w14:textId="77777777" w:rsidR="00000000" w:rsidRDefault="00B90FE9">
      <w:pPr>
        <w:pStyle w:val="a0"/>
        <w:rPr>
          <w:rFonts w:hint="cs"/>
          <w:rtl/>
        </w:rPr>
      </w:pPr>
    </w:p>
    <w:p w14:paraId="1B7EA6FA" w14:textId="77777777" w:rsidR="00000000" w:rsidRDefault="00B90FE9">
      <w:pPr>
        <w:pStyle w:val="a0"/>
        <w:rPr>
          <w:rFonts w:hint="cs"/>
          <w:rtl/>
        </w:rPr>
      </w:pPr>
      <w:r>
        <w:rPr>
          <w:rFonts w:hint="cs"/>
          <w:rtl/>
        </w:rPr>
        <w:t xml:space="preserve">אדוני היושב-ראש, יש כאן זכויות יסוד, זכויות הומניטריות בסיסיות שצריך להגן על הילד, ואני יודע שבדרך כלל </w:t>
      </w:r>
      <w:r>
        <w:rPr>
          <w:rFonts w:hint="cs"/>
          <w:rtl/>
        </w:rPr>
        <w:t xml:space="preserve">גם מביאים וידיאו ומקליטים את החקירה. אבל לפני החקירה בפועל, הרבה פעמים מפחידים את הילד, מפחידים את החשוד, ובעצם מוציאים ממנו הודאה עוד קודם לכן. ואז, כשהוא בא לחקירה הרשמית, מוציאים ממנו את ההודאה, כי כבר עשו את ההכנה קודם לכן. תאמין לי, אדוני שר המשפטים, </w:t>
      </w:r>
      <w:r>
        <w:rPr>
          <w:rFonts w:hint="cs"/>
          <w:rtl/>
        </w:rPr>
        <w:t xml:space="preserve">אני אחראי למה שאני אומר. אני מכיר גם את הילדים שישבו במעצר ונחקרו לא על-ידי חוקר ילדים. </w:t>
      </w:r>
    </w:p>
    <w:p w14:paraId="64D885A2" w14:textId="77777777" w:rsidR="00000000" w:rsidRDefault="00B90FE9">
      <w:pPr>
        <w:pStyle w:val="af0"/>
        <w:rPr>
          <w:rtl/>
        </w:rPr>
      </w:pPr>
      <w:r>
        <w:rPr>
          <w:rtl/>
        </w:rPr>
        <w:br/>
        <w:t>ענבל גבריאלי (הליכוד):</w:t>
      </w:r>
    </w:p>
    <w:p w14:paraId="618B7642" w14:textId="77777777" w:rsidR="00000000" w:rsidRDefault="00B90FE9">
      <w:pPr>
        <w:pStyle w:val="a0"/>
        <w:rPr>
          <w:rtl/>
        </w:rPr>
      </w:pPr>
    </w:p>
    <w:p w14:paraId="3E44BD16" w14:textId="77777777" w:rsidR="00000000" w:rsidRDefault="00B90FE9">
      <w:pPr>
        <w:pStyle w:val="a0"/>
        <w:rPr>
          <w:rFonts w:hint="cs"/>
          <w:rtl/>
        </w:rPr>
      </w:pPr>
      <w:r>
        <w:rPr>
          <w:rFonts w:hint="cs"/>
          <w:rtl/>
        </w:rPr>
        <w:t>ילדים בני כמה?</w:t>
      </w:r>
    </w:p>
    <w:p w14:paraId="6E16B92D" w14:textId="77777777" w:rsidR="00000000" w:rsidRDefault="00B90FE9">
      <w:pPr>
        <w:pStyle w:val="-"/>
        <w:rPr>
          <w:rtl/>
        </w:rPr>
      </w:pPr>
      <w:r>
        <w:rPr>
          <w:rtl/>
        </w:rPr>
        <w:br/>
      </w:r>
      <w:bookmarkStart w:id="209" w:name="FS000000490T14_01_2004_14_12_30C"/>
      <w:bookmarkEnd w:id="209"/>
      <w:r>
        <w:rPr>
          <w:rtl/>
        </w:rPr>
        <w:t>נסים זאב (ש"ס):</w:t>
      </w:r>
    </w:p>
    <w:p w14:paraId="78CAD86C" w14:textId="77777777" w:rsidR="00000000" w:rsidRDefault="00B90FE9">
      <w:pPr>
        <w:pStyle w:val="a0"/>
        <w:rPr>
          <w:rtl/>
        </w:rPr>
      </w:pPr>
    </w:p>
    <w:p w14:paraId="18DDA8CA" w14:textId="77777777" w:rsidR="00000000" w:rsidRDefault="00B90FE9">
      <w:pPr>
        <w:pStyle w:val="a0"/>
        <w:rPr>
          <w:rFonts w:hint="cs"/>
          <w:rtl/>
        </w:rPr>
      </w:pPr>
      <w:r>
        <w:rPr>
          <w:rFonts w:hint="cs"/>
          <w:rtl/>
        </w:rPr>
        <w:t>עכשיו אנחנו מדברים על גיל 14, זו הצעת החוק. ואם זה קיים - וכפי שאני שמעתי אין מצב כזה - אז מה הבעיה שהצעת החו</w:t>
      </w:r>
      <w:r>
        <w:rPr>
          <w:rFonts w:hint="cs"/>
          <w:rtl/>
        </w:rPr>
        <w:t>ק שלי בעצם תהיה על דעת הממשלה, על דעת שר המשפטים. ואני גם לא מבין למה אין פה העמדה של השר לביטחון פנים, כי בעצם - - -</w:t>
      </w:r>
    </w:p>
    <w:p w14:paraId="0AA1031C" w14:textId="77777777" w:rsidR="00000000" w:rsidRDefault="00B90FE9">
      <w:pPr>
        <w:pStyle w:val="af0"/>
        <w:rPr>
          <w:rtl/>
        </w:rPr>
      </w:pPr>
      <w:r>
        <w:rPr>
          <w:rtl/>
        </w:rPr>
        <w:br/>
        <w:t>ענבל גבריאלי (הליכוד):</w:t>
      </w:r>
    </w:p>
    <w:p w14:paraId="5E0105B6" w14:textId="77777777" w:rsidR="00000000" w:rsidRDefault="00B90FE9">
      <w:pPr>
        <w:pStyle w:val="a0"/>
        <w:rPr>
          <w:rtl/>
        </w:rPr>
      </w:pPr>
    </w:p>
    <w:p w14:paraId="68450E53" w14:textId="77777777" w:rsidR="00000000" w:rsidRDefault="00B90FE9">
      <w:pPr>
        <w:pStyle w:val="a0"/>
        <w:rPr>
          <w:rFonts w:hint="cs"/>
          <w:rtl/>
        </w:rPr>
      </w:pPr>
      <w:r>
        <w:rPr>
          <w:rFonts w:hint="cs"/>
          <w:rtl/>
        </w:rPr>
        <w:t xml:space="preserve">כי כבר יש חוק שמגן עליהם. </w:t>
      </w:r>
    </w:p>
    <w:p w14:paraId="3C4385FB" w14:textId="77777777" w:rsidR="00000000" w:rsidRDefault="00B90FE9">
      <w:pPr>
        <w:pStyle w:val="-"/>
        <w:rPr>
          <w:rtl/>
        </w:rPr>
      </w:pPr>
      <w:r>
        <w:rPr>
          <w:rtl/>
        </w:rPr>
        <w:br/>
      </w:r>
      <w:bookmarkStart w:id="210" w:name="FS000000490T14_01_2004_14_13_45C"/>
      <w:bookmarkEnd w:id="210"/>
      <w:r>
        <w:rPr>
          <w:rtl/>
        </w:rPr>
        <w:t>נסים זאב (ש"ס):</w:t>
      </w:r>
    </w:p>
    <w:p w14:paraId="0577C362" w14:textId="77777777" w:rsidR="00000000" w:rsidRDefault="00B90FE9">
      <w:pPr>
        <w:pStyle w:val="a0"/>
        <w:rPr>
          <w:rtl/>
        </w:rPr>
      </w:pPr>
    </w:p>
    <w:p w14:paraId="5E8F27DE" w14:textId="77777777" w:rsidR="00000000" w:rsidRDefault="00B90FE9">
      <w:pPr>
        <w:pStyle w:val="a0"/>
        <w:rPr>
          <w:rFonts w:hint="cs"/>
          <w:rtl/>
        </w:rPr>
      </w:pPr>
      <w:r>
        <w:rPr>
          <w:rFonts w:hint="cs"/>
          <w:rtl/>
        </w:rPr>
        <w:t>אבל אני רוצה לומר לך - - -</w:t>
      </w:r>
    </w:p>
    <w:p w14:paraId="34F9625D" w14:textId="77777777" w:rsidR="00000000" w:rsidRDefault="00B90FE9">
      <w:pPr>
        <w:pStyle w:val="af0"/>
        <w:rPr>
          <w:rtl/>
        </w:rPr>
      </w:pPr>
      <w:r>
        <w:rPr>
          <w:rtl/>
        </w:rPr>
        <w:br/>
        <w:t>ענבל גבריאלי (הליכוד):</w:t>
      </w:r>
    </w:p>
    <w:p w14:paraId="5E3F6725" w14:textId="77777777" w:rsidR="00000000" w:rsidRDefault="00B90FE9">
      <w:pPr>
        <w:pStyle w:val="a0"/>
        <w:rPr>
          <w:rtl/>
        </w:rPr>
      </w:pPr>
    </w:p>
    <w:p w14:paraId="4164DCB8" w14:textId="77777777" w:rsidR="00000000" w:rsidRDefault="00B90FE9">
      <w:pPr>
        <w:pStyle w:val="a0"/>
        <w:rPr>
          <w:rFonts w:hint="cs"/>
          <w:rtl/>
        </w:rPr>
      </w:pPr>
      <w:r>
        <w:rPr>
          <w:rFonts w:hint="cs"/>
          <w:rtl/>
        </w:rPr>
        <w:t>גם חוק וגם מדיני</w:t>
      </w:r>
      <w:r>
        <w:rPr>
          <w:rFonts w:hint="cs"/>
          <w:rtl/>
        </w:rPr>
        <w:t>ות של אגף נוער שלא לחקור ילדים - - -</w:t>
      </w:r>
    </w:p>
    <w:p w14:paraId="5574565C" w14:textId="77777777" w:rsidR="00000000" w:rsidRDefault="00B90FE9">
      <w:pPr>
        <w:pStyle w:val="-"/>
        <w:rPr>
          <w:rtl/>
        </w:rPr>
      </w:pPr>
      <w:r>
        <w:rPr>
          <w:rtl/>
        </w:rPr>
        <w:br/>
      </w:r>
      <w:bookmarkStart w:id="211" w:name="FS000000490T14_01_2004_14_14_22C"/>
      <w:bookmarkEnd w:id="211"/>
      <w:r>
        <w:rPr>
          <w:rtl/>
        </w:rPr>
        <w:t>נסים זאב (ש"ס):</w:t>
      </w:r>
    </w:p>
    <w:p w14:paraId="6B21E741" w14:textId="77777777" w:rsidR="00000000" w:rsidRDefault="00B90FE9">
      <w:pPr>
        <w:pStyle w:val="a0"/>
        <w:rPr>
          <w:rtl/>
        </w:rPr>
      </w:pPr>
    </w:p>
    <w:p w14:paraId="0EB18EAB" w14:textId="77777777" w:rsidR="00000000" w:rsidRDefault="00B90FE9">
      <w:pPr>
        <w:pStyle w:val="a0"/>
        <w:rPr>
          <w:rFonts w:hint="cs"/>
          <w:rtl/>
        </w:rPr>
      </w:pPr>
      <w:r>
        <w:rPr>
          <w:rFonts w:hint="cs"/>
          <w:rtl/>
        </w:rPr>
        <w:t>אז בואי אני אגיד לך איפה הבעיה. הפרצה בחוק - יש כאן מצב שאפשר לעקוף את החוק. נותנים לילדים לחתום על מסמכים ולאחר מכן - שיטת ההפחדות - - -</w:t>
      </w:r>
    </w:p>
    <w:p w14:paraId="4CBAF8E2" w14:textId="77777777" w:rsidR="00000000" w:rsidRDefault="00B90FE9">
      <w:pPr>
        <w:pStyle w:val="af0"/>
        <w:rPr>
          <w:rFonts w:hint="cs"/>
          <w:rtl/>
        </w:rPr>
      </w:pPr>
    </w:p>
    <w:p w14:paraId="3BEAC9DF" w14:textId="77777777" w:rsidR="00000000" w:rsidRDefault="00B90FE9">
      <w:pPr>
        <w:pStyle w:val="af0"/>
        <w:rPr>
          <w:rtl/>
        </w:rPr>
      </w:pPr>
      <w:r>
        <w:rPr>
          <w:rtl/>
        </w:rPr>
        <w:t>ענבל גבריאלי (הליכוד):</w:t>
      </w:r>
    </w:p>
    <w:p w14:paraId="394F4CB3" w14:textId="77777777" w:rsidR="00000000" w:rsidRDefault="00B90FE9">
      <w:pPr>
        <w:pStyle w:val="a0"/>
        <w:rPr>
          <w:rtl/>
        </w:rPr>
      </w:pPr>
    </w:p>
    <w:p w14:paraId="323E3CF4" w14:textId="77777777" w:rsidR="00000000" w:rsidRDefault="00B90FE9">
      <w:pPr>
        <w:pStyle w:val="a0"/>
        <w:rPr>
          <w:rFonts w:hint="cs"/>
          <w:rtl/>
        </w:rPr>
      </w:pPr>
      <w:r>
        <w:rPr>
          <w:rFonts w:hint="cs"/>
          <w:rtl/>
        </w:rPr>
        <w:t>חתימה של ילד - - -</w:t>
      </w:r>
    </w:p>
    <w:p w14:paraId="18B532E3" w14:textId="77777777" w:rsidR="00000000" w:rsidRDefault="00B90FE9">
      <w:pPr>
        <w:pStyle w:val="-"/>
        <w:rPr>
          <w:rtl/>
        </w:rPr>
      </w:pPr>
      <w:r>
        <w:rPr>
          <w:rtl/>
        </w:rPr>
        <w:br/>
      </w:r>
      <w:bookmarkStart w:id="212" w:name="FS000000490T14_01_2004_14_15_19C"/>
      <w:bookmarkEnd w:id="212"/>
      <w:r>
        <w:rPr>
          <w:rtl/>
        </w:rPr>
        <w:t>נסים זאב (ש"ס):</w:t>
      </w:r>
    </w:p>
    <w:p w14:paraId="7A6DE48F" w14:textId="77777777" w:rsidR="00000000" w:rsidRDefault="00B90FE9">
      <w:pPr>
        <w:pStyle w:val="a0"/>
        <w:rPr>
          <w:rtl/>
        </w:rPr>
      </w:pPr>
    </w:p>
    <w:p w14:paraId="64E647B2" w14:textId="77777777" w:rsidR="00000000" w:rsidRDefault="00B90FE9">
      <w:pPr>
        <w:pStyle w:val="a0"/>
        <w:rPr>
          <w:rFonts w:hint="cs"/>
          <w:rtl/>
        </w:rPr>
      </w:pPr>
      <w:r>
        <w:rPr>
          <w:rFonts w:hint="cs"/>
          <w:rtl/>
        </w:rPr>
        <w:t>ת</w:t>
      </w:r>
      <w:r>
        <w:rPr>
          <w:rFonts w:hint="cs"/>
          <w:rtl/>
        </w:rPr>
        <w:t xml:space="preserve">סלחי לי. אם זה לא קיים - אז אין שום בעיה בעצם לממש את החוק. הלוא איפה הפרצה בחוק? כאשר יש חשש סביר, אותו קצין משטרה לא צריך לקבל את ההוראות המקצועיות של אותו חוקר ילדים. </w:t>
      </w:r>
    </w:p>
    <w:p w14:paraId="71595A58" w14:textId="77777777" w:rsidR="00000000" w:rsidRDefault="00B90FE9">
      <w:pPr>
        <w:pStyle w:val="a0"/>
        <w:rPr>
          <w:rFonts w:hint="cs"/>
          <w:rtl/>
        </w:rPr>
      </w:pPr>
    </w:p>
    <w:p w14:paraId="0BEBC447" w14:textId="77777777" w:rsidR="00000000" w:rsidRDefault="00B90FE9">
      <w:pPr>
        <w:pStyle w:val="a0"/>
        <w:rPr>
          <w:rFonts w:hint="cs"/>
          <w:rtl/>
        </w:rPr>
      </w:pPr>
      <w:r>
        <w:rPr>
          <w:rFonts w:hint="cs"/>
          <w:rtl/>
        </w:rPr>
        <w:t>חשש סביר יכול להיות לכל קצין משטרה - שהוא בעצם לא מומחה, הוא לא מקצועי, והוא לא צריך</w:t>
      </w:r>
      <w:r>
        <w:rPr>
          <w:rFonts w:hint="cs"/>
          <w:rtl/>
        </w:rPr>
        <w:t xml:space="preserve"> את ההיתר הזה, את הרשות הזאת, מחוקר ילדים. אני בא למנוע את האפשרות הזאת. אני בא ואומר:  כשמדובר בילדים, בכל מקרה יש צורך בהגנה על הילדים, ולקבל את הרשות של אותו חוקר ילדים. מה הבעיה? </w:t>
      </w:r>
    </w:p>
    <w:p w14:paraId="6ED59741" w14:textId="77777777" w:rsidR="00000000" w:rsidRDefault="00B90FE9">
      <w:pPr>
        <w:pStyle w:val="a0"/>
        <w:rPr>
          <w:rFonts w:hint="cs"/>
          <w:rtl/>
        </w:rPr>
      </w:pPr>
    </w:p>
    <w:p w14:paraId="1318930D" w14:textId="77777777" w:rsidR="00000000" w:rsidRDefault="00B90FE9">
      <w:pPr>
        <w:pStyle w:val="a0"/>
        <w:rPr>
          <w:rFonts w:hint="cs"/>
          <w:rtl/>
        </w:rPr>
      </w:pPr>
      <w:r>
        <w:rPr>
          <w:rFonts w:hint="cs"/>
          <w:rtl/>
        </w:rPr>
        <w:t>אני רוצה לומר שמבחינתנו זה צריך להיות תמרור חשוב בדרך של ההגנה - להבטיח</w:t>
      </w:r>
      <w:r>
        <w:rPr>
          <w:rFonts w:hint="cs"/>
          <w:rtl/>
        </w:rPr>
        <w:t xml:space="preserve"> את זכויות הילדים בסטנדרטים בין-לאומיים; אנחנו לא יכולים להיות שונים. יש לנו אמנה בין-לאומית שאנחנו חתומים עליה, ואין שום סיבה בעולם, אדוני היושב-ראש, שלא לתקן את התיקון המוצע - שבעצם לא יאפשר את עקיפת החוק וסיכול מטרותיו, שאנחנו נמנע בדרך של הצעת החוק שקר</w:t>
      </w:r>
      <w:r>
        <w:rPr>
          <w:rFonts w:hint="cs"/>
          <w:rtl/>
        </w:rPr>
        <w:t xml:space="preserve">אתי בפניכם. תודה. </w:t>
      </w:r>
    </w:p>
    <w:p w14:paraId="30CE05B5" w14:textId="77777777" w:rsidR="00000000" w:rsidRDefault="00B90FE9">
      <w:pPr>
        <w:pStyle w:val="af1"/>
        <w:rPr>
          <w:rtl/>
        </w:rPr>
      </w:pPr>
      <w:r>
        <w:rPr>
          <w:rtl/>
        </w:rPr>
        <w:br/>
        <w:t>היו"ר יולי-יואל אדלשטיין:</w:t>
      </w:r>
    </w:p>
    <w:p w14:paraId="6ABDBC21" w14:textId="77777777" w:rsidR="00000000" w:rsidRDefault="00B90FE9">
      <w:pPr>
        <w:pStyle w:val="a0"/>
        <w:rPr>
          <w:rtl/>
        </w:rPr>
      </w:pPr>
    </w:p>
    <w:p w14:paraId="0BE733DB" w14:textId="77777777" w:rsidR="00000000" w:rsidRDefault="00B90FE9">
      <w:pPr>
        <w:pStyle w:val="a0"/>
        <w:rPr>
          <w:rFonts w:hint="cs"/>
          <w:rtl/>
        </w:rPr>
      </w:pPr>
      <w:r>
        <w:rPr>
          <w:rFonts w:hint="cs"/>
          <w:rtl/>
        </w:rPr>
        <w:t xml:space="preserve"> תודה לחבר הכנסת נסים זאב. אדוני שר המשפטים, בבקשה. בבקשה, השר ישיב על הצעת החוק לתיקון דיני הראיות (הגנת ילדים).</w:t>
      </w:r>
    </w:p>
    <w:p w14:paraId="3FBD0152" w14:textId="77777777" w:rsidR="00000000" w:rsidRDefault="00B90FE9">
      <w:pPr>
        <w:pStyle w:val="a"/>
        <w:rPr>
          <w:rtl/>
        </w:rPr>
      </w:pPr>
      <w:r>
        <w:rPr>
          <w:rtl/>
        </w:rPr>
        <w:br/>
      </w:r>
      <w:bookmarkStart w:id="213" w:name="FS000000517T14_01_2004_14_23_40"/>
      <w:bookmarkStart w:id="214" w:name="_Toc75077167"/>
      <w:bookmarkEnd w:id="213"/>
      <w:r>
        <w:rPr>
          <w:rtl/>
        </w:rPr>
        <w:t>שר המשפטים יוסף לפיד:</w:t>
      </w:r>
      <w:bookmarkEnd w:id="214"/>
    </w:p>
    <w:p w14:paraId="50E8796F" w14:textId="77777777" w:rsidR="00000000" w:rsidRDefault="00B90FE9">
      <w:pPr>
        <w:pStyle w:val="a0"/>
        <w:rPr>
          <w:rtl/>
        </w:rPr>
      </w:pPr>
    </w:p>
    <w:p w14:paraId="01877E94" w14:textId="77777777" w:rsidR="00000000" w:rsidRDefault="00B90FE9">
      <w:pPr>
        <w:pStyle w:val="a0"/>
        <w:rPr>
          <w:rFonts w:hint="cs"/>
          <w:rtl/>
        </w:rPr>
      </w:pPr>
      <w:r>
        <w:rPr>
          <w:rFonts w:hint="cs"/>
          <w:rtl/>
        </w:rPr>
        <w:t>אדוני היושב-ראש, הצעת החוק הזאת כבר נדונה בכנסת הקודמת ונדחתה מאותה סיב</w:t>
      </w:r>
      <w:r>
        <w:rPr>
          <w:rFonts w:hint="cs"/>
          <w:rtl/>
        </w:rPr>
        <w:t xml:space="preserve">ה שבגללה אני אציע בשם הממשלה לדחות אותה גם הפעם. </w:t>
      </w:r>
    </w:p>
    <w:p w14:paraId="460FB2C8" w14:textId="77777777" w:rsidR="00000000" w:rsidRDefault="00B90FE9">
      <w:pPr>
        <w:pStyle w:val="a0"/>
        <w:rPr>
          <w:rFonts w:hint="cs"/>
          <w:rtl/>
        </w:rPr>
      </w:pPr>
    </w:p>
    <w:p w14:paraId="634A7347" w14:textId="77777777" w:rsidR="00000000" w:rsidRDefault="00B90FE9">
      <w:pPr>
        <w:pStyle w:val="a0"/>
        <w:rPr>
          <w:rFonts w:hint="cs"/>
          <w:rtl/>
        </w:rPr>
      </w:pPr>
      <w:r>
        <w:rPr>
          <w:rFonts w:hint="cs"/>
          <w:rtl/>
        </w:rPr>
        <w:t xml:space="preserve">הציע אותה חבר הכנסת אזולי, והוא גם טען שהוא יודע על מקרה ספציפי שבו - - </w:t>
      </w:r>
    </w:p>
    <w:p w14:paraId="3A35612E" w14:textId="77777777" w:rsidR="00000000" w:rsidRDefault="00B90FE9">
      <w:pPr>
        <w:pStyle w:val="af0"/>
        <w:rPr>
          <w:rtl/>
        </w:rPr>
      </w:pPr>
      <w:r>
        <w:rPr>
          <w:rtl/>
        </w:rPr>
        <w:br/>
        <w:t>נסים זאב (ש"ס):</w:t>
      </w:r>
    </w:p>
    <w:p w14:paraId="2CDDFB40" w14:textId="77777777" w:rsidR="00000000" w:rsidRDefault="00B90FE9">
      <w:pPr>
        <w:pStyle w:val="a0"/>
        <w:rPr>
          <w:rtl/>
        </w:rPr>
      </w:pPr>
    </w:p>
    <w:p w14:paraId="5AFCA269" w14:textId="77777777" w:rsidR="00000000" w:rsidRDefault="00B90FE9">
      <w:pPr>
        <w:pStyle w:val="a0"/>
        <w:rPr>
          <w:rFonts w:hint="cs"/>
          <w:rtl/>
        </w:rPr>
      </w:pPr>
      <w:r>
        <w:rPr>
          <w:rFonts w:hint="cs"/>
          <w:rtl/>
        </w:rPr>
        <w:t>- - -</w:t>
      </w:r>
    </w:p>
    <w:p w14:paraId="28EF8005" w14:textId="77777777" w:rsidR="00000000" w:rsidRDefault="00B90FE9">
      <w:pPr>
        <w:pStyle w:val="-"/>
        <w:rPr>
          <w:rFonts w:hint="cs"/>
          <w:rtl/>
        </w:rPr>
      </w:pPr>
      <w:bookmarkStart w:id="215" w:name="FS000000517T14_01_2004_14_26_22C"/>
      <w:bookmarkEnd w:id="215"/>
    </w:p>
    <w:p w14:paraId="070F0C8C" w14:textId="77777777" w:rsidR="00000000" w:rsidRDefault="00B90FE9">
      <w:pPr>
        <w:pStyle w:val="-"/>
        <w:rPr>
          <w:rtl/>
        </w:rPr>
      </w:pPr>
      <w:r>
        <w:rPr>
          <w:rtl/>
        </w:rPr>
        <w:t>שר המשפטים יוסף לפיד:</w:t>
      </w:r>
    </w:p>
    <w:p w14:paraId="67610A55" w14:textId="77777777" w:rsidR="00000000" w:rsidRDefault="00B90FE9">
      <w:pPr>
        <w:pStyle w:val="a0"/>
        <w:rPr>
          <w:rtl/>
        </w:rPr>
      </w:pPr>
    </w:p>
    <w:p w14:paraId="10D656EB" w14:textId="77777777" w:rsidR="00000000" w:rsidRDefault="00B90FE9">
      <w:pPr>
        <w:pStyle w:val="a0"/>
        <w:rPr>
          <w:rFonts w:hint="cs"/>
          <w:rtl/>
        </w:rPr>
      </w:pPr>
      <w:r>
        <w:rPr>
          <w:rFonts w:hint="cs"/>
          <w:rtl/>
        </w:rPr>
        <w:t xml:space="preserve">- -  היה שימוש לרעה. אחרי שמשרד המשפטים בדק אצלו, התברר שלא ידוע לו אף מקרה ספציפי. </w:t>
      </w:r>
    </w:p>
    <w:p w14:paraId="09D12867" w14:textId="77777777" w:rsidR="00000000" w:rsidRDefault="00B90FE9">
      <w:pPr>
        <w:pStyle w:val="a0"/>
        <w:rPr>
          <w:rFonts w:hint="cs"/>
          <w:rtl/>
        </w:rPr>
      </w:pPr>
    </w:p>
    <w:p w14:paraId="38079F48" w14:textId="77777777" w:rsidR="00000000" w:rsidRDefault="00B90FE9">
      <w:pPr>
        <w:pStyle w:val="a0"/>
        <w:rPr>
          <w:rFonts w:hint="cs"/>
          <w:rtl/>
        </w:rPr>
      </w:pPr>
      <w:r>
        <w:rPr>
          <w:rFonts w:hint="cs"/>
          <w:rtl/>
        </w:rPr>
        <w:t xml:space="preserve">חבר הכנסת נסים זאב דיבר בעצם במקומו של מציע החוק, </w:t>
      </w:r>
      <w:bookmarkStart w:id="216" w:name="FS000000490T14_01_2004_14_18_00"/>
      <w:bookmarkEnd w:id="216"/>
      <w:r>
        <w:rPr>
          <w:rFonts w:hint="cs"/>
          <w:rtl/>
        </w:rPr>
        <w:t>ולכן אני גם מייחס לתמימות את העובדה שהוא לא הבין על מה מדובר פה. הרי יש חוק שאוסר חקירה של ילדים אלא על-ידי חוקר נוער. זה החוק. אלא מה קורה? נניח שיש אונס של ילד בגן הציבורי ושכן צועק: משטרה, משטרה, ומגיע</w:t>
      </w:r>
      <w:r>
        <w:rPr>
          <w:rFonts w:hint="cs"/>
          <w:rtl/>
        </w:rPr>
        <w:t xml:space="preserve"> שוטר שאין לו הסמכה לחקור ילדים. השוטר רוצה לשאול את הילד באיזה כיוון ברח מי שפגע בו. לפי החוק הנוכחי אסור לשאול אותו. זה הדבר שאנחנו באים לתקן. </w:t>
      </w:r>
    </w:p>
    <w:p w14:paraId="177658E9" w14:textId="77777777" w:rsidR="00000000" w:rsidRDefault="00B90FE9">
      <w:pPr>
        <w:pStyle w:val="a0"/>
        <w:rPr>
          <w:rFonts w:hint="cs"/>
          <w:rtl/>
        </w:rPr>
      </w:pPr>
    </w:p>
    <w:p w14:paraId="323DAE9F" w14:textId="77777777" w:rsidR="00000000" w:rsidRDefault="00B90FE9">
      <w:pPr>
        <w:pStyle w:val="a0"/>
        <w:rPr>
          <w:rFonts w:hint="cs"/>
          <w:rtl/>
        </w:rPr>
      </w:pPr>
      <w:r>
        <w:rPr>
          <w:rFonts w:hint="cs"/>
          <w:rtl/>
        </w:rPr>
        <w:t xml:space="preserve">לכן, חבר הכנסת זאב, אני בטוח שאילו הבנת למה הכוונה של ועדת השרים לענייני חקיקה כשהיא דוחה את היוזמה הזאת, לא </w:t>
      </w:r>
      <w:r>
        <w:rPr>
          <w:rFonts w:hint="cs"/>
          <w:rtl/>
        </w:rPr>
        <w:t>היית מתנדב להעלות אותה. אנחנו משאירים את החוק כפי שהוא. רק חוקרים מוסמכים יכולים לחקור ילדים, אבל במקרים מיוחדים, שבהם המיידיות חיונית לגילוי הפושע, הרוצח, האנס, אנחנו מתירים לשוטר לעשות דבר שחורג מהוראות החוק שאנחנו תומכים בו.</w:t>
      </w:r>
    </w:p>
    <w:p w14:paraId="0360EAA6" w14:textId="77777777" w:rsidR="00000000" w:rsidRDefault="00B90FE9">
      <w:pPr>
        <w:pStyle w:val="a0"/>
        <w:ind w:firstLine="0"/>
        <w:rPr>
          <w:rFonts w:hint="cs"/>
          <w:rtl/>
        </w:rPr>
      </w:pPr>
    </w:p>
    <w:p w14:paraId="38169076" w14:textId="77777777" w:rsidR="00000000" w:rsidRDefault="00B90FE9">
      <w:pPr>
        <w:pStyle w:val="a0"/>
        <w:ind w:firstLine="0"/>
        <w:rPr>
          <w:rFonts w:hint="cs"/>
          <w:rtl/>
        </w:rPr>
      </w:pPr>
      <w:r>
        <w:rPr>
          <w:rFonts w:hint="cs"/>
          <w:rtl/>
        </w:rPr>
        <w:tab/>
        <w:t xml:space="preserve">לכן, אני מציע לך למשוך את </w:t>
      </w:r>
      <w:r>
        <w:rPr>
          <w:rFonts w:hint="cs"/>
          <w:rtl/>
        </w:rPr>
        <w:t>הצעת החוק הזאת, אם אתה לא רוצה להצביע נגדה, כי אני בטוח, נסים זאב, שאתה מסכים לכוונת הממשלה בנושא הזה ולא רוצה לפגוע ביכולתה של המשטרה לתפוס בעיקר אנסים של ילדים. תודה רבה.</w:t>
      </w:r>
    </w:p>
    <w:p w14:paraId="54B0D482" w14:textId="77777777" w:rsidR="00000000" w:rsidRDefault="00B90FE9">
      <w:pPr>
        <w:pStyle w:val="a0"/>
        <w:ind w:firstLine="0"/>
        <w:rPr>
          <w:rFonts w:hint="cs"/>
          <w:rtl/>
        </w:rPr>
      </w:pPr>
    </w:p>
    <w:p w14:paraId="1ED570AC" w14:textId="77777777" w:rsidR="00000000" w:rsidRDefault="00B90FE9">
      <w:pPr>
        <w:pStyle w:val="af1"/>
        <w:rPr>
          <w:rtl/>
        </w:rPr>
      </w:pPr>
      <w:r>
        <w:rPr>
          <w:rtl/>
        </w:rPr>
        <w:t>היו"ר יולי-יואל אדלשטיין:</w:t>
      </w:r>
    </w:p>
    <w:p w14:paraId="7D502A1B" w14:textId="77777777" w:rsidR="00000000" w:rsidRDefault="00B90FE9">
      <w:pPr>
        <w:pStyle w:val="a0"/>
        <w:rPr>
          <w:rtl/>
        </w:rPr>
      </w:pPr>
    </w:p>
    <w:p w14:paraId="076C53C9" w14:textId="77777777" w:rsidR="00000000" w:rsidRDefault="00B90FE9">
      <w:pPr>
        <w:pStyle w:val="a0"/>
        <w:rPr>
          <w:rFonts w:hint="cs"/>
          <w:rtl/>
        </w:rPr>
      </w:pPr>
      <w:r>
        <w:rPr>
          <w:rFonts w:hint="cs"/>
          <w:rtl/>
        </w:rPr>
        <w:t>תודה. עמדת הממשלה ברורה. האם מישהו מן המציעים רוצה לחזו</w:t>
      </w:r>
      <w:r>
        <w:rPr>
          <w:rFonts w:hint="cs"/>
          <w:rtl/>
        </w:rPr>
        <w:t>ר לדוכן? חבר הכנסת נסים זאב, בבקשה. עד שלוש דקות לרשות אדוני.</w:t>
      </w:r>
    </w:p>
    <w:p w14:paraId="61D6F0CD" w14:textId="77777777" w:rsidR="00000000" w:rsidRDefault="00B90FE9">
      <w:pPr>
        <w:pStyle w:val="a0"/>
        <w:ind w:firstLine="0"/>
        <w:rPr>
          <w:rFonts w:hint="cs"/>
          <w:rtl/>
        </w:rPr>
      </w:pPr>
    </w:p>
    <w:p w14:paraId="0DE0DDD0" w14:textId="77777777" w:rsidR="00000000" w:rsidRDefault="00B90FE9">
      <w:pPr>
        <w:pStyle w:val="a"/>
        <w:rPr>
          <w:rtl/>
        </w:rPr>
      </w:pPr>
      <w:bookmarkStart w:id="217" w:name="FS000000490T14_01_2004_14_37_40"/>
      <w:bookmarkStart w:id="218" w:name="_Toc75077168"/>
      <w:bookmarkEnd w:id="217"/>
      <w:r>
        <w:rPr>
          <w:rFonts w:hint="eastAsia"/>
          <w:rtl/>
        </w:rPr>
        <w:t>נסים</w:t>
      </w:r>
      <w:r>
        <w:rPr>
          <w:rtl/>
        </w:rPr>
        <w:t xml:space="preserve"> זאב (ש"ס):</w:t>
      </w:r>
      <w:bookmarkEnd w:id="218"/>
    </w:p>
    <w:p w14:paraId="06AA3947" w14:textId="77777777" w:rsidR="00000000" w:rsidRDefault="00B90FE9">
      <w:pPr>
        <w:pStyle w:val="a0"/>
        <w:rPr>
          <w:rFonts w:hint="cs"/>
          <w:rtl/>
        </w:rPr>
      </w:pPr>
    </w:p>
    <w:p w14:paraId="4B63FB8F" w14:textId="77777777" w:rsidR="00000000" w:rsidRDefault="00B90FE9">
      <w:pPr>
        <w:pStyle w:val="a0"/>
        <w:rPr>
          <w:rFonts w:hint="cs"/>
          <w:rtl/>
        </w:rPr>
      </w:pPr>
      <w:r>
        <w:rPr>
          <w:rFonts w:hint="cs"/>
          <w:rtl/>
        </w:rPr>
        <w:t xml:space="preserve">כבוד השר, כשאתה עומד מעל לבמה הזאת ואומר שהמציע היה חבר הכנסת אזולי, אז אין לא אזולי ולא אזולאי. מי שהציע את הצעת החוק זה אנוכי. תקרא את זה טוב. אני הצעתי את הצעת החוק, ועכשיו </w:t>
      </w:r>
      <w:r>
        <w:rPr>
          <w:rFonts w:hint="cs"/>
          <w:rtl/>
        </w:rPr>
        <w:t>הצעתי את זה גם בשם חברי. כמו כן, אתה הופך אותנו לטיפשים ולמטומטמים. זאת השיטה שלך, שמציע החוק לא הבין את החוק, הוא לא יודע מה הוא קורא בפני הכנסת. הוא כזה דביל, הוא כזה מטומטם. תגיד לי, זו השיטה שלך לכל אורך הדרך?</w:t>
      </w:r>
    </w:p>
    <w:p w14:paraId="55B68194" w14:textId="77777777" w:rsidR="00000000" w:rsidRDefault="00B90FE9">
      <w:pPr>
        <w:pStyle w:val="a0"/>
        <w:ind w:firstLine="0"/>
        <w:rPr>
          <w:rFonts w:hint="cs"/>
          <w:rtl/>
        </w:rPr>
      </w:pPr>
    </w:p>
    <w:p w14:paraId="5595E26E" w14:textId="77777777" w:rsidR="00000000" w:rsidRDefault="00B90FE9">
      <w:pPr>
        <w:pStyle w:val="af1"/>
        <w:rPr>
          <w:rtl/>
        </w:rPr>
      </w:pPr>
      <w:r>
        <w:rPr>
          <w:rtl/>
        </w:rPr>
        <w:t>היו"ר יולי-יואל אדלשטיין:</w:t>
      </w:r>
    </w:p>
    <w:p w14:paraId="721C83BA" w14:textId="77777777" w:rsidR="00000000" w:rsidRDefault="00B90FE9">
      <w:pPr>
        <w:pStyle w:val="a0"/>
        <w:rPr>
          <w:rtl/>
        </w:rPr>
      </w:pPr>
    </w:p>
    <w:p w14:paraId="4AF67ABE" w14:textId="77777777" w:rsidR="00000000" w:rsidRDefault="00B90FE9">
      <w:pPr>
        <w:pStyle w:val="a0"/>
        <w:rPr>
          <w:rFonts w:hint="cs"/>
          <w:rtl/>
        </w:rPr>
      </w:pPr>
      <w:r>
        <w:rPr>
          <w:rFonts w:hint="cs"/>
          <w:rtl/>
        </w:rPr>
        <w:t>חבר הכנסת זאב,</w:t>
      </w:r>
      <w:r>
        <w:rPr>
          <w:rFonts w:hint="cs"/>
          <w:rtl/>
        </w:rPr>
        <w:t xml:space="preserve"> אני מבקש לא להתלהם.</w:t>
      </w:r>
    </w:p>
    <w:p w14:paraId="6CCFB4BF" w14:textId="77777777" w:rsidR="00000000" w:rsidRDefault="00B90FE9">
      <w:pPr>
        <w:pStyle w:val="a0"/>
        <w:ind w:firstLine="0"/>
        <w:rPr>
          <w:rFonts w:hint="cs"/>
          <w:rtl/>
        </w:rPr>
      </w:pPr>
    </w:p>
    <w:p w14:paraId="7755E889" w14:textId="77777777" w:rsidR="00000000" w:rsidRDefault="00B90FE9">
      <w:pPr>
        <w:pStyle w:val="-"/>
        <w:rPr>
          <w:rtl/>
        </w:rPr>
      </w:pPr>
      <w:bookmarkStart w:id="219" w:name="FS000000490T14_01_2004_14_39_19C"/>
      <w:bookmarkEnd w:id="219"/>
      <w:r>
        <w:rPr>
          <w:rtl/>
        </w:rPr>
        <w:t>נסים זאב (ש"ס):</w:t>
      </w:r>
    </w:p>
    <w:p w14:paraId="35C6D85D" w14:textId="77777777" w:rsidR="00000000" w:rsidRDefault="00B90FE9">
      <w:pPr>
        <w:pStyle w:val="a0"/>
        <w:rPr>
          <w:rtl/>
        </w:rPr>
      </w:pPr>
    </w:p>
    <w:p w14:paraId="286746B9" w14:textId="77777777" w:rsidR="00000000" w:rsidRDefault="00B90FE9">
      <w:pPr>
        <w:pStyle w:val="a0"/>
        <w:rPr>
          <w:rFonts w:hint="cs"/>
          <w:rtl/>
        </w:rPr>
      </w:pPr>
      <w:r>
        <w:rPr>
          <w:rFonts w:hint="cs"/>
          <w:rtl/>
        </w:rPr>
        <w:t>הוא לא מפסיק לפגוע בחברי כנסת. פעם השווה אותנו למאפיה. רק אתמול שלשום. אנחנו חלק מהפשע המאורגן. אז עכשיו אתה משייך אותנו לקבוצת המטומטמים. אני רוצה לומר לך: אולי אתה לא יודע את החוק, כי אתה לא מבין בחוק. אתה עיתונאי ב</w:t>
      </w:r>
      <w:r>
        <w:rPr>
          <w:rFonts w:hint="cs"/>
          <w:rtl/>
        </w:rPr>
        <w:t>סך הכול, ונתנו לך להיות שר המשפטים. אתה מנסה בכל דבר להיות החכם באדם. זה לא הולך ביחד.</w:t>
      </w:r>
    </w:p>
    <w:p w14:paraId="1D10E001" w14:textId="77777777" w:rsidR="00000000" w:rsidRDefault="00B90FE9">
      <w:pPr>
        <w:pStyle w:val="a0"/>
        <w:rPr>
          <w:rFonts w:hint="cs"/>
          <w:rtl/>
        </w:rPr>
      </w:pPr>
    </w:p>
    <w:p w14:paraId="2B6E5411" w14:textId="77777777" w:rsidR="00000000" w:rsidRDefault="00B90FE9">
      <w:pPr>
        <w:pStyle w:val="a0"/>
        <w:rPr>
          <w:rFonts w:hint="cs"/>
          <w:rtl/>
        </w:rPr>
      </w:pPr>
      <w:r>
        <w:rPr>
          <w:rFonts w:hint="cs"/>
          <w:rtl/>
        </w:rPr>
        <w:t>אדוני היושב-ראש, סעיף 4 קובע, שאם יש לכאורה חשש סביר שנעברה עבירה, אז רשאי קצין משטרה מוסמך - מה זה חשש סביר? למי יש חשש סביר? לאותו קצין. אתן לך דוגמה, ואל תגיד לי: לא</w:t>
      </w:r>
      <w:r>
        <w:rPr>
          <w:rFonts w:hint="cs"/>
          <w:rtl/>
        </w:rPr>
        <w:t xml:space="preserve"> היו דברים מעולם. ישבו ילדים בבתי-כלא כאשר יידו אבנים על ערבים. זה היה לפני שנתיים, שלוש שנים. אותם ילדים נחקרו והם נשבעו שהם מעולם לא יידו אבנים. אבל, הוציאו מהם הודאה במשטרה. </w:t>
      </w:r>
    </w:p>
    <w:p w14:paraId="429BD183" w14:textId="77777777" w:rsidR="00000000" w:rsidRDefault="00B90FE9">
      <w:pPr>
        <w:pStyle w:val="a0"/>
        <w:rPr>
          <w:rFonts w:hint="cs"/>
          <w:rtl/>
        </w:rPr>
      </w:pPr>
    </w:p>
    <w:p w14:paraId="6EC17769" w14:textId="77777777" w:rsidR="00000000" w:rsidRDefault="00B90FE9">
      <w:pPr>
        <w:pStyle w:val="a0"/>
        <w:rPr>
          <w:rFonts w:hint="cs"/>
          <w:rtl/>
        </w:rPr>
      </w:pPr>
      <w:r>
        <w:rPr>
          <w:rFonts w:hint="cs"/>
          <w:rtl/>
        </w:rPr>
        <w:t>אתה יכול להוציא הודאה מילד כשהוא נמצא בקבוצה של הפגנה. דוגמה: כשיש הפגנות שבת</w:t>
      </w:r>
      <w:r>
        <w:rPr>
          <w:rFonts w:hint="cs"/>
          <w:rtl/>
        </w:rPr>
        <w:t>, אתה יכול להוציא מילד הודאה לגבי דבר שהוא לא עשה. כשאתה מרשה לעצמך, בגלל אותו חשש - אתה מביא דוגמה של אנסים, ששואלים את הילד מי האנס שברח. במי אתה מהתל? אנחנו מדברים על כך שהמשטרה מנסה באופן שיטתי להוציא הודאות על כורחם של אותם ילדים בדברים שהם לא עשו. הם</w:t>
      </w:r>
      <w:r>
        <w:rPr>
          <w:rFonts w:hint="cs"/>
          <w:rtl/>
        </w:rPr>
        <w:t xml:space="preserve"> עושים זאת בשיטות של הפחדה. את זה צריכים למנוע. אנחנו צריכים להיות צמודים להגנה על ילדים, כפי שהחוק מחייב אותנו, ברמה הבין-לאומית. אני לא בא לשנות שום דבר ממה שקיים במדינות אחרות. אז אל תהתל בחברי הכנסת. אני מבקש מחברי הכנסת שכל כך אכפת להם מהגנה על ילדים,</w:t>
      </w:r>
      <w:r>
        <w:rPr>
          <w:rFonts w:hint="cs"/>
          <w:rtl/>
        </w:rPr>
        <w:t xml:space="preserve"> זו ההזדמנות להוכיח.</w:t>
      </w:r>
    </w:p>
    <w:p w14:paraId="0F0EFBC5" w14:textId="77777777" w:rsidR="00000000" w:rsidRDefault="00B90FE9">
      <w:pPr>
        <w:pStyle w:val="a0"/>
        <w:ind w:firstLine="0"/>
        <w:rPr>
          <w:rFonts w:hint="cs"/>
          <w:rtl/>
        </w:rPr>
      </w:pPr>
    </w:p>
    <w:p w14:paraId="4CDD7B86" w14:textId="77777777" w:rsidR="00000000" w:rsidRDefault="00B90FE9">
      <w:pPr>
        <w:pStyle w:val="af1"/>
        <w:rPr>
          <w:rtl/>
        </w:rPr>
      </w:pPr>
      <w:r>
        <w:rPr>
          <w:rtl/>
        </w:rPr>
        <w:t>היו"ר יולי-יואל אדלשטיין:</w:t>
      </w:r>
    </w:p>
    <w:p w14:paraId="67D89E0B" w14:textId="77777777" w:rsidR="00000000" w:rsidRDefault="00B90FE9">
      <w:pPr>
        <w:pStyle w:val="a0"/>
        <w:rPr>
          <w:rtl/>
        </w:rPr>
      </w:pPr>
    </w:p>
    <w:p w14:paraId="7C33E814" w14:textId="77777777" w:rsidR="00000000" w:rsidRDefault="00B90FE9">
      <w:pPr>
        <w:pStyle w:val="a0"/>
        <w:rPr>
          <w:rFonts w:hint="cs"/>
          <w:rtl/>
        </w:rPr>
      </w:pPr>
      <w:r>
        <w:rPr>
          <w:rFonts w:hint="cs"/>
          <w:rtl/>
        </w:rPr>
        <w:t xml:space="preserve">תודה לחבר הכנסת נסים זאב. </w:t>
      </w:r>
    </w:p>
    <w:p w14:paraId="6E5B5088" w14:textId="77777777" w:rsidR="00000000" w:rsidRDefault="00B90FE9">
      <w:pPr>
        <w:pStyle w:val="a0"/>
        <w:rPr>
          <w:rFonts w:hint="cs"/>
          <w:rtl/>
        </w:rPr>
      </w:pPr>
    </w:p>
    <w:p w14:paraId="402D689E" w14:textId="77777777" w:rsidR="00000000" w:rsidRDefault="00B90FE9">
      <w:pPr>
        <w:pStyle w:val="a0"/>
        <w:rPr>
          <w:rFonts w:hint="cs"/>
          <w:rtl/>
        </w:rPr>
      </w:pPr>
      <w:r>
        <w:rPr>
          <w:rFonts w:hint="cs"/>
          <w:rtl/>
        </w:rPr>
        <w:t xml:space="preserve">אנחנו נעבור להצבעה. הצעת חוק לתיקון דיני הראיות (הגנת ילדים) (תיקון </w:t>
      </w:r>
      <w:r>
        <w:rPr>
          <w:rtl/>
        </w:rPr>
        <w:t>–</w:t>
      </w:r>
      <w:r>
        <w:rPr>
          <w:rFonts w:hint="cs"/>
          <w:rtl/>
        </w:rPr>
        <w:t xml:space="preserve"> חקירת ילד שלא בהרשאת חוקר ילדים). מי בעד, מי נגד - ההצבעה החלה.</w:t>
      </w:r>
    </w:p>
    <w:p w14:paraId="29134EF1" w14:textId="77777777" w:rsidR="00000000" w:rsidRDefault="00B90FE9">
      <w:pPr>
        <w:pStyle w:val="a0"/>
        <w:ind w:firstLine="0"/>
        <w:rPr>
          <w:rFonts w:hint="cs"/>
          <w:rtl/>
        </w:rPr>
      </w:pPr>
    </w:p>
    <w:p w14:paraId="64C82959" w14:textId="77777777" w:rsidR="00000000" w:rsidRDefault="00B90FE9">
      <w:pPr>
        <w:pStyle w:val="ab"/>
        <w:bidi/>
        <w:rPr>
          <w:rFonts w:hint="cs"/>
          <w:rtl/>
        </w:rPr>
      </w:pPr>
      <w:r>
        <w:rPr>
          <w:rFonts w:hint="cs"/>
          <w:rtl/>
        </w:rPr>
        <w:t xml:space="preserve">הצבעה מס' 8 </w:t>
      </w:r>
    </w:p>
    <w:p w14:paraId="6DE72534" w14:textId="77777777" w:rsidR="00000000" w:rsidRDefault="00B90FE9">
      <w:pPr>
        <w:pStyle w:val="a0"/>
        <w:rPr>
          <w:rFonts w:hint="cs"/>
          <w:rtl/>
        </w:rPr>
      </w:pPr>
    </w:p>
    <w:p w14:paraId="578B2EFB" w14:textId="77777777" w:rsidR="00000000" w:rsidRDefault="00B90FE9">
      <w:pPr>
        <w:pStyle w:val="ac"/>
        <w:bidi/>
        <w:rPr>
          <w:rFonts w:hint="cs"/>
          <w:rtl/>
        </w:rPr>
      </w:pPr>
      <w:r>
        <w:rPr>
          <w:rFonts w:hint="cs"/>
          <w:rtl/>
        </w:rPr>
        <w:t xml:space="preserve">בעד ההצעה להעביר את הצעת החוק </w:t>
      </w:r>
      <w:r>
        <w:rPr>
          <w:rFonts w:hint="cs"/>
          <w:rtl/>
        </w:rPr>
        <w:t xml:space="preserve">לדיון מוקדם בוועדה </w:t>
      </w:r>
      <w:r>
        <w:rPr>
          <w:rtl/>
        </w:rPr>
        <w:t>–</w:t>
      </w:r>
      <w:r>
        <w:rPr>
          <w:rFonts w:hint="cs"/>
          <w:rtl/>
        </w:rPr>
        <w:t xml:space="preserve"> 12</w:t>
      </w:r>
    </w:p>
    <w:p w14:paraId="11962D07" w14:textId="77777777" w:rsidR="00000000" w:rsidRDefault="00B90FE9">
      <w:pPr>
        <w:pStyle w:val="ac"/>
        <w:bidi/>
        <w:rPr>
          <w:rFonts w:hint="cs"/>
          <w:rtl/>
        </w:rPr>
      </w:pPr>
      <w:r>
        <w:rPr>
          <w:rFonts w:hint="cs"/>
          <w:rtl/>
        </w:rPr>
        <w:t xml:space="preserve">בעד ההצעה להסיר מסדר-היום את הצעת החוק </w:t>
      </w:r>
      <w:r>
        <w:rPr>
          <w:rtl/>
        </w:rPr>
        <w:t>–</w:t>
      </w:r>
      <w:r>
        <w:rPr>
          <w:rFonts w:hint="cs"/>
          <w:rtl/>
        </w:rPr>
        <w:t xml:space="preserve"> 34</w:t>
      </w:r>
    </w:p>
    <w:p w14:paraId="494A10DA"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39755496" w14:textId="77777777" w:rsidR="00000000" w:rsidRDefault="00B90FE9">
      <w:pPr>
        <w:pStyle w:val="ad"/>
        <w:bidi/>
        <w:rPr>
          <w:rFonts w:hint="cs"/>
          <w:rtl/>
        </w:rPr>
      </w:pPr>
      <w:r>
        <w:rPr>
          <w:rFonts w:hint="cs"/>
          <w:rtl/>
        </w:rPr>
        <w:t xml:space="preserve">ההצעה להסיר מסדר-היום את הצעת חוק לתיקון דיני הראיות (הגנת ילדים) (תיקון </w:t>
      </w:r>
      <w:r>
        <w:rPr>
          <w:rtl/>
        </w:rPr>
        <w:t>–</w:t>
      </w:r>
      <w:r>
        <w:rPr>
          <w:rFonts w:hint="cs"/>
          <w:rtl/>
        </w:rPr>
        <w:t xml:space="preserve"> חקירת ילד שלא בהרשאת חוקר ילדים), התשס"ג-2003, נתקבלה.</w:t>
      </w:r>
    </w:p>
    <w:p w14:paraId="653ACCB7" w14:textId="77777777" w:rsidR="00000000" w:rsidRDefault="00B90FE9">
      <w:pPr>
        <w:pStyle w:val="a0"/>
        <w:ind w:firstLine="0"/>
        <w:rPr>
          <w:rFonts w:hint="cs"/>
          <w:rtl/>
        </w:rPr>
      </w:pPr>
    </w:p>
    <w:p w14:paraId="1BCC7A99" w14:textId="77777777" w:rsidR="00000000" w:rsidRDefault="00B90FE9">
      <w:pPr>
        <w:pStyle w:val="af1"/>
        <w:rPr>
          <w:rtl/>
        </w:rPr>
      </w:pPr>
      <w:r>
        <w:rPr>
          <w:rtl/>
        </w:rPr>
        <w:t>היו"ר יולי-יואל אדלשטיין:</w:t>
      </w:r>
    </w:p>
    <w:p w14:paraId="0E880B90" w14:textId="77777777" w:rsidR="00000000" w:rsidRDefault="00B90FE9">
      <w:pPr>
        <w:pStyle w:val="a0"/>
        <w:rPr>
          <w:rtl/>
        </w:rPr>
      </w:pPr>
    </w:p>
    <w:p w14:paraId="14304DD6" w14:textId="77777777" w:rsidR="00000000" w:rsidRDefault="00B90FE9">
      <w:pPr>
        <w:pStyle w:val="a0"/>
        <w:rPr>
          <w:rFonts w:hint="cs"/>
          <w:rtl/>
        </w:rPr>
      </w:pPr>
      <w:r>
        <w:rPr>
          <w:rFonts w:hint="cs"/>
          <w:rtl/>
        </w:rPr>
        <w:t>בעד - 12, נגד - 3</w:t>
      </w:r>
      <w:r>
        <w:rPr>
          <w:rFonts w:hint="cs"/>
          <w:rtl/>
        </w:rPr>
        <w:t>4, אין נמנעים. אני קובע שהצעת החוק לא עברה.</w:t>
      </w:r>
    </w:p>
    <w:p w14:paraId="1C26B8E7" w14:textId="77777777" w:rsidR="00000000" w:rsidRDefault="00B90FE9">
      <w:pPr>
        <w:pStyle w:val="a0"/>
        <w:rPr>
          <w:rFonts w:hint="cs"/>
          <w:rtl/>
        </w:rPr>
      </w:pPr>
    </w:p>
    <w:p w14:paraId="14902533" w14:textId="77777777" w:rsidR="00000000" w:rsidRDefault="00B90FE9">
      <w:pPr>
        <w:pStyle w:val="a0"/>
        <w:ind w:firstLine="0"/>
        <w:rPr>
          <w:rFonts w:hint="cs"/>
          <w:rtl/>
        </w:rPr>
      </w:pPr>
    </w:p>
    <w:p w14:paraId="78EFE09A" w14:textId="77777777" w:rsidR="00000000" w:rsidRDefault="00B90FE9">
      <w:pPr>
        <w:pStyle w:val="a2"/>
        <w:rPr>
          <w:rtl/>
        </w:rPr>
      </w:pPr>
    </w:p>
    <w:p w14:paraId="2588744D" w14:textId="77777777" w:rsidR="00000000" w:rsidRDefault="00B90FE9">
      <w:pPr>
        <w:pStyle w:val="a2"/>
        <w:rPr>
          <w:rFonts w:hint="cs"/>
          <w:rtl/>
        </w:rPr>
      </w:pPr>
      <w:bookmarkStart w:id="220" w:name="CS20658FI0020658T14_01_2004_14_55_30"/>
      <w:bookmarkStart w:id="221" w:name="_Toc75077169"/>
      <w:bookmarkEnd w:id="220"/>
      <w:r>
        <w:rPr>
          <w:rtl/>
        </w:rPr>
        <w:t>הצ</w:t>
      </w:r>
      <w:r>
        <w:rPr>
          <w:rFonts w:hint="cs"/>
          <w:rtl/>
        </w:rPr>
        <w:t>עת חוק</w:t>
      </w:r>
      <w:r>
        <w:rPr>
          <w:rtl/>
        </w:rPr>
        <w:t xml:space="preserve"> הבחירות לכנסת [נוסח משולב] (תיקון - התפלגות של </w:t>
      </w:r>
      <w:r>
        <w:rPr>
          <w:rFonts w:hint="cs"/>
          <w:rtl/>
        </w:rPr>
        <w:br/>
      </w:r>
      <w:r>
        <w:rPr>
          <w:rtl/>
        </w:rPr>
        <w:t>סיעה)</w:t>
      </w:r>
      <w:r>
        <w:rPr>
          <w:rFonts w:hint="cs"/>
          <w:rtl/>
        </w:rPr>
        <w:t>,</w:t>
      </w:r>
      <w:r>
        <w:rPr>
          <w:rtl/>
        </w:rPr>
        <w:t xml:space="preserve"> התשס"ד-2003</w:t>
      </w:r>
      <w:bookmarkEnd w:id="221"/>
      <w:r>
        <w:rPr>
          <w:rtl/>
        </w:rPr>
        <w:t xml:space="preserve">  </w:t>
      </w:r>
    </w:p>
    <w:p w14:paraId="7EE2674A" w14:textId="77777777" w:rsidR="00000000" w:rsidRDefault="00B90FE9">
      <w:pPr>
        <w:pStyle w:val="a0"/>
        <w:ind w:firstLine="0"/>
        <w:rPr>
          <w:rFonts w:hint="cs"/>
          <w:rtl/>
        </w:rPr>
      </w:pPr>
      <w:r>
        <w:rPr>
          <w:rtl/>
        </w:rPr>
        <w:t xml:space="preserve"> [נספחות.]</w:t>
      </w:r>
    </w:p>
    <w:p w14:paraId="4EA1805C" w14:textId="77777777" w:rsidR="00000000" w:rsidRDefault="00B90FE9">
      <w:pPr>
        <w:pStyle w:val="-0"/>
        <w:rPr>
          <w:rFonts w:hint="cs"/>
          <w:rtl/>
        </w:rPr>
      </w:pPr>
      <w:r>
        <w:rPr>
          <w:rFonts w:hint="cs"/>
          <w:rtl/>
        </w:rPr>
        <w:t>(הצעת חבר הכנסת גדעון סער)</w:t>
      </w:r>
    </w:p>
    <w:p w14:paraId="24C63AA4" w14:textId="77777777" w:rsidR="00000000" w:rsidRDefault="00B90FE9">
      <w:pPr>
        <w:pStyle w:val="a0"/>
        <w:ind w:firstLine="0"/>
        <w:rPr>
          <w:rFonts w:hint="cs"/>
          <w:rtl/>
        </w:rPr>
      </w:pPr>
    </w:p>
    <w:p w14:paraId="63C46AA9" w14:textId="77777777" w:rsidR="00000000" w:rsidRDefault="00B90FE9">
      <w:pPr>
        <w:pStyle w:val="af1"/>
        <w:rPr>
          <w:rtl/>
        </w:rPr>
      </w:pPr>
      <w:r>
        <w:rPr>
          <w:rtl/>
        </w:rPr>
        <w:t>היו"ר יולי-יואל אדלשטיין:</w:t>
      </w:r>
    </w:p>
    <w:p w14:paraId="013CC15F" w14:textId="77777777" w:rsidR="00000000" w:rsidRDefault="00B90FE9">
      <w:pPr>
        <w:pStyle w:val="a0"/>
        <w:rPr>
          <w:rtl/>
        </w:rPr>
      </w:pPr>
    </w:p>
    <w:p w14:paraId="12D3032D" w14:textId="77777777" w:rsidR="00000000" w:rsidRDefault="00B90FE9">
      <w:pPr>
        <w:pStyle w:val="a0"/>
        <w:rPr>
          <w:rFonts w:hint="cs"/>
          <w:rtl/>
        </w:rPr>
      </w:pPr>
      <w:r>
        <w:rPr>
          <w:rFonts w:hint="cs"/>
          <w:rtl/>
        </w:rPr>
        <w:t xml:space="preserve">אנחנו עוברים להצעת חוק הבחירות לכנסת [נוסח משולב] (תיקון </w:t>
      </w:r>
      <w:r>
        <w:rPr>
          <w:rtl/>
        </w:rPr>
        <w:t>–</w:t>
      </w:r>
      <w:r>
        <w:rPr>
          <w:rFonts w:hint="cs"/>
          <w:rtl/>
        </w:rPr>
        <w:t xml:space="preserve"> התפלגו</w:t>
      </w:r>
      <w:r>
        <w:rPr>
          <w:rFonts w:hint="cs"/>
          <w:rtl/>
        </w:rPr>
        <w:t xml:space="preserve">ת של סיעה), התשס"ד-2003 </w:t>
      </w:r>
      <w:r>
        <w:rPr>
          <w:rtl/>
        </w:rPr>
        <w:t>–</w:t>
      </w:r>
      <w:r>
        <w:rPr>
          <w:rFonts w:hint="cs"/>
          <w:rtl/>
        </w:rPr>
        <w:t xml:space="preserve"> הצעת חוק פ/1587. המציע הוא חבר הכנסת גדעון סער. בבקשה, אדוני. ישיב שר המשפטים. הממשלה כנראה לא תומכת, כי לא רשום לי שאתה צריך לנמק מהמקום.</w:t>
      </w:r>
    </w:p>
    <w:p w14:paraId="442D8886" w14:textId="77777777" w:rsidR="00000000" w:rsidRDefault="00B90FE9">
      <w:pPr>
        <w:pStyle w:val="a0"/>
        <w:ind w:firstLine="0"/>
        <w:rPr>
          <w:rFonts w:hint="cs"/>
          <w:rtl/>
        </w:rPr>
      </w:pPr>
    </w:p>
    <w:p w14:paraId="21DB6458" w14:textId="77777777" w:rsidR="00000000" w:rsidRDefault="00B90FE9">
      <w:pPr>
        <w:pStyle w:val="a"/>
        <w:rPr>
          <w:rtl/>
        </w:rPr>
      </w:pPr>
      <w:bookmarkStart w:id="222" w:name="FS000001027T14_01_2004_14_57_25"/>
      <w:bookmarkStart w:id="223" w:name="_Toc75077170"/>
      <w:bookmarkEnd w:id="222"/>
      <w:r>
        <w:rPr>
          <w:rFonts w:hint="eastAsia"/>
          <w:rtl/>
        </w:rPr>
        <w:t>גדעון</w:t>
      </w:r>
      <w:r>
        <w:rPr>
          <w:rtl/>
        </w:rPr>
        <w:t xml:space="preserve"> סער (הליכוד):</w:t>
      </w:r>
      <w:bookmarkEnd w:id="223"/>
    </w:p>
    <w:p w14:paraId="78A55616" w14:textId="77777777" w:rsidR="00000000" w:rsidRDefault="00B90FE9">
      <w:pPr>
        <w:pStyle w:val="a0"/>
        <w:rPr>
          <w:rFonts w:hint="cs"/>
          <w:rtl/>
        </w:rPr>
      </w:pPr>
    </w:p>
    <w:p w14:paraId="79E48D30" w14:textId="77777777" w:rsidR="00000000" w:rsidRDefault="00B90FE9">
      <w:pPr>
        <w:pStyle w:val="a0"/>
        <w:rPr>
          <w:rFonts w:hint="cs"/>
          <w:rtl/>
        </w:rPr>
      </w:pPr>
      <w:r>
        <w:rPr>
          <w:rFonts w:hint="cs"/>
          <w:rtl/>
        </w:rPr>
        <w:t>הממשלה החליטה על חופש הצבעה, מאחר שמדובר בחוק - - -</w:t>
      </w:r>
    </w:p>
    <w:p w14:paraId="50096CBD" w14:textId="77777777" w:rsidR="00000000" w:rsidRDefault="00B90FE9">
      <w:pPr>
        <w:pStyle w:val="a0"/>
        <w:ind w:firstLine="0"/>
        <w:rPr>
          <w:rFonts w:hint="cs"/>
          <w:rtl/>
        </w:rPr>
      </w:pPr>
    </w:p>
    <w:p w14:paraId="149D63B5" w14:textId="77777777" w:rsidR="00000000" w:rsidRDefault="00B90FE9">
      <w:pPr>
        <w:pStyle w:val="af0"/>
        <w:rPr>
          <w:rtl/>
        </w:rPr>
      </w:pPr>
      <w:r>
        <w:rPr>
          <w:rFonts w:hint="eastAsia"/>
          <w:rtl/>
        </w:rPr>
        <w:t>רוני</w:t>
      </w:r>
      <w:r>
        <w:rPr>
          <w:rtl/>
        </w:rPr>
        <w:t xml:space="preserve"> בר-און (הלי</w:t>
      </w:r>
      <w:r>
        <w:rPr>
          <w:rtl/>
        </w:rPr>
        <w:t>כוד):</w:t>
      </w:r>
    </w:p>
    <w:p w14:paraId="7506D072" w14:textId="77777777" w:rsidR="00000000" w:rsidRDefault="00B90FE9">
      <w:pPr>
        <w:pStyle w:val="a0"/>
        <w:rPr>
          <w:rFonts w:hint="cs"/>
          <w:rtl/>
        </w:rPr>
      </w:pPr>
    </w:p>
    <w:p w14:paraId="2177A060" w14:textId="77777777" w:rsidR="00000000" w:rsidRDefault="00B90FE9">
      <w:pPr>
        <w:pStyle w:val="a0"/>
        <w:rPr>
          <w:rFonts w:hint="cs"/>
          <w:rtl/>
        </w:rPr>
      </w:pPr>
      <w:r>
        <w:rPr>
          <w:rFonts w:hint="cs"/>
          <w:rtl/>
        </w:rPr>
        <w:t>- - -</w:t>
      </w:r>
    </w:p>
    <w:p w14:paraId="05503934" w14:textId="77777777" w:rsidR="00000000" w:rsidRDefault="00B90FE9">
      <w:pPr>
        <w:pStyle w:val="a0"/>
        <w:ind w:firstLine="0"/>
        <w:rPr>
          <w:rFonts w:hint="cs"/>
          <w:rtl/>
        </w:rPr>
      </w:pPr>
    </w:p>
    <w:p w14:paraId="71AF2773" w14:textId="77777777" w:rsidR="00000000" w:rsidRDefault="00B90FE9">
      <w:pPr>
        <w:pStyle w:val="af0"/>
        <w:rPr>
          <w:rtl/>
        </w:rPr>
      </w:pPr>
      <w:r>
        <w:rPr>
          <w:rFonts w:hint="eastAsia"/>
          <w:rtl/>
        </w:rPr>
        <w:t>השר</w:t>
      </w:r>
      <w:r>
        <w:rPr>
          <w:rtl/>
        </w:rPr>
        <w:t xml:space="preserve"> מאיר שטרית:</w:t>
      </w:r>
    </w:p>
    <w:p w14:paraId="67896362" w14:textId="77777777" w:rsidR="00000000" w:rsidRDefault="00B90FE9">
      <w:pPr>
        <w:pStyle w:val="a0"/>
        <w:rPr>
          <w:rFonts w:hint="cs"/>
          <w:rtl/>
        </w:rPr>
      </w:pPr>
    </w:p>
    <w:p w14:paraId="1CB68324" w14:textId="77777777" w:rsidR="00000000" w:rsidRDefault="00B90FE9">
      <w:pPr>
        <w:pStyle w:val="a0"/>
        <w:rPr>
          <w:rFonts w:hint="cs"/>
          <w:rtl/>
        </w:rPr>
      </w:pPr>
      <w:r>
        <w:rPr>
          <w:rFonts w:hint="cs"/>
          <w:rtl/>
        </w:rPr>
        <w:t>- - -</w:t>
      </w:r>
    </w:p>
    <w:p w14:paraId="20D1BC12" w14:textId="77777777" w:rsidR="00000000" w:rsidRDefault="00B90FE9">
      <w:pPr>
        <w:pStyle w:val="a0"/>
        <w:ind w:firstLine="0"/>
        <w:rPr>
          <w:rFonts w:hint="cs"/>
          <w:rtl/>
        </w:rPr>
      </w:pPr>
    </w:p>
    <w:p w14:paraId="2928B6A9" w14:textId="77777777" w:rsidR="00000000" w:rsidRDefault="00B90FE9">
      <w:pPr>
        <w:pStyle w:val="af1"/>
        <w:rPr>
          <w:rtl/>
        </w:rPr>
      </w:pPr>
      <w:bookmarkStart w:id="224" w:name="FS000001027T14_01_2004_14_58_19C"/>
      <w:bookmarkEnd w:id="224"/>
      <w:r>
        <w:rPr>
          <w:rFonts w:hint="eastAsia"/>
          <w:rtl/>
        </w:rPr>
        <w:t>היו</w:t>
      </w:r>
      <w:r>
        <w:rPr>
          <w:rtl/>
        </w:rPr>
        <w:t>"ר יולי-יואל אדלשטיין:</w:t>
      </w:r>
    </w:p>
    <w:p w14:paraId="19F44D1C" w14:textId="77777777" w:rsidR="00000000" w:rsidRDefault="00B90FE9">
      <w:pPr>
        <w:pStyle w:val="a0"/>
        <w:rPr>
          <w:rFonts w:hint="cs"/>
          <w:rtl/>
        </w:rPr>
      </w:pPr>
    </w:p>
    <w:p w14:paraId="4C3EEB3C" w14:textId="77777777" w:rsidR="00000000" w:rsidRDefault="00B90FE9">
      <w:pPr>
        <w:pStyle w:val="a0"/>
        <w:rPr>
          <w:rFonts w:hint="cs"/>
          <w:rtl/>
        </w:rPr>
      </w:pPr>
      <w:r>
        <w:rPr>
          <w:rFonts w:hint="cs"/>
          <w:rtl/>
        </w:rPr>
        <w:t>אני יודע למה אתה מתכוון, אדוני, השר שטרית, אבל אני מציע לא להציע הצעות כאלה לחברי כנסת. אדוני, עשר דקות לרשותך, אפשר גם פחות.</w:t>
      </w:r>
    </w:p>
    <w:p w14:paraId="24D34240" w14:textId="77777777" w:rsidR="00000000" w:rsidRDefault="00B90FE9">
      <w:pPr>
        <w:pStyle w:val="a0"/>
        <w:ind w:firstLine="0"/>
        <w:rPr>
          <w:rFonts w:hint="cs"/>
          <w:rtl/>
        </w:rPr>
      </w:pPr>
    </w:p>
    <w:p w14:paraId="57A168D7" w14:textId="77777777" w:rsidR="00000000" w:rsidRDefault="00B90FE9">
      <w:pPr>
        <w:pStyle w:val="-"/>
        <w:rPr>
          <w:rtl/>
        </w:rPr>
      </w:pPr>
      <w:bookmarkStart w:id="225" w:name="FS000001027T14_01_2004_14_58_44C"/>
      <w:bookmarkEnd w:id="225"/>
      <w:r>
        <w:rPr>
          <w:rtl/>
        </w:rPr>
        <w:t>גדעון סער (הליכוד):</w:t>
      </w:r>
    </w:p>
    <w:p w14:paraId="663FE6E8" w14:textId="77777777" w:rsidR="00000000" w:rsidRDefault="00B90FE9">
      <w:pPr>
        <w:pStyle w:val="a0"/>
        <w:rPr>
          <w:rtl/>
        </w:rPr>
      </w:pPr>
    </w:p>
    <w:p w14:paraId="3C8A3437" w14:textId="77777777" w:rsidR="00000000" w:rsidRDefault="00B90FE9">
      <w:pPr>
        <w:pStyle w:val="a0"/>
        <w:rPr>
          <w:rFonts w:hint="cs"/>
          <w:rtl/>
        </w:rPr>
      </w:pPr>
      <w:r>
        <w:rPr>
          <w:rFonts w:hint="cs"/>
          <w:rtl/>
        </w:rPr>
        <w:t>אדוני היושב-ראש, אני מבקש שתגן עלי מפני שרי</w:t>
      </w:r>
      <w:r>
        <w:rPr>
          <w:rFonts w:hint="cs"/>
          <w:rtl/>
        </w:rPr>
        <w:t xml:space="preserve"> הממשלה. </w:t>
      </w:r>
    </w:p>
    <w:p w14:paraId="1D01E4F8" w14:textId="77777777" w:rsidR="00000000" w:rsidRDefault="00B90FE9">
      <w:pPr>
        <w:pStyle w:val="a0"/>
        <w:rPr>
          <w:rFonts w:hint="cs"/>
          <w:rtl/>
        </w:rPr>
      </w:pPr>
    </w:p>
    <w:p w14:paraId="6CB9C067" w14:textId="77777777" w:rsidR="00000000" w:rsidRDefault="00B90FE9">
      <w:pPr>
        <w:pStyle w:val="a0"/>
        <w:rPr>
          <w:rFonts w:hint="cs"/>
          <w:rtl/>
        </w:rPr>
      </w:pPr>
      <w:r>
        <w:rPr>
          <w:rFonts w:hint="cs"/>
          <w:rtl/>
        </w:rPr>
        <w:t xml:space="preserve">אדוני היושב-ראש, כנסת נכבדה, מטרת הצעת החוק הזאת היא למנוע אפליה של סיעות קטנות לעומת סיעות גדולות, כך שבתוך סיעות קטנות תחול אותה הוראה שחלה לגבי סיעות גדולות על התפלגות, כאשר יש שליש לכך. היום זה מסויג בשישה חברי כנסת. </w:t>
      </w:r>
    </w:p>
    <w:p w14:paraId="2D17261B" w14:textId="77777777" w:rsidR="00000000" w:rsidRDefault="00B90FE9">
      <w:pPr>
        <w:pStyle w:val="a0"/>
        <w:rPr>
          <w:rFonts w:hint="cs"/>
          <w:rtl/>
        </w:rPr>
      </w:pPr>
    </w:p>
    <w:p w14:paraId="6C1DA8DB" w14:textId="77777777" w:rsidR="00000000" w:rsidRDefault="00B90FE9">
      <w:pPr>
        <w:pStyle w:val="a0"/>
        <w:rPr>
          <w:rFonts w:hint="cs"/>
          <w:rtl/>
        </w:rPr>
      </w:pPr>
      <w:r>
        <w:rPr>
          <w:rFonts w:hint="cs"/>
          <w:rtl/>
        </w:rPr>
        <w:t>הממשלה אומנם החליטה על</w:t>
      </w:r>
      <w:r>
        <w:rPr>
          <w:rFonts w:hint="cs"/>
          <w:rtl/>
        </w:rPr>
        <w:t xml:space="preserve"> חופש הצבעה, אבל הנהלת הקואליציה, שבה מיוצגות ארבע מפלגות הקואליציה, החליטה על דעת כל מרכיבי הקואליציה לתמוך בהצעת החוק. תודה.</w:t>
      </w:r>
    </w:p>
    <w:p w14:paraId="48E3CB99" w14:textId="77777777" w:rsidR="00000000" w:rsidRDefault="00B90FE9">
      <w:pPr>
        <w:pStyle w:val="a0"/>
        <w:ind w:firstLine="0"/>
        <w:rPr>
          <w:rFonts w:hint="cs"/>
          <w:rtl/>
        </w:rPr>
      </w:pPr>
    </w:p>
    <w:p w14:paraId="6606981A" w14:textId="77777777" w:rsidR="00000000" w:rsidRDefault="00B90FE9">
      <w:pPr>
        <w:pStyle w:val="af1"/>
        <w:rPr>
          <w:rtl/>
        </w:rPr>
      </w:pPr>
      <w:r>
        <w:rPr>
          <w:rFonts w:hint="eastAsia"/>
          <w:rtl/>
        </w:rPr>
        <w:t>היו</w:t>
      </w:r>
      <w:r>
        <w:rPr>
          <w:rtl/>
        </w:rPr>
        <w:t>"ר יולי-יואל אדלשטיין:</w:t>
      </w:r>
    </w:p>
    <w:p w14:paraId="26061063" w14:textId="77777777" w:rsidR="00000000" w:rsidRDefault="00B90FE9">
      <w:pPr>
        <w:pStyle w:val="a0"/>
        <w:rPr>
          <w:rFonts w:hint="cs"/>
          <w:rtl/>
        </w:rPr>
      </w:pPr>
    </w:p>
    <w:p w14:paraId="51AF71DE" w14:textId="77777777" w:rsidR="00000000" w:rsidRDefault="00B90FE9">
      <w:pPr>
        <w:pStyle w:val="a0"/>
        <w:rPr>
          <w:rFonts w:hint="cs"/>
          <w:rtl/>
        </w:rPr>
      </w:pPr>
      <w:r>
        <w:rPr>
          <w:rFonts w:hint="cs"/>
          <w:rtl/>
        </w:rPr>
        <w:t>תודה לחבר הכנסת גדעון סער, גם על הלקוניות. שר המשפטים, בבקשה.</w:t>
      </w:r>
    </w:p>
    <w:p w14:paraId="52B02B90" w14:textId="77777777" w:rsidR="00000000" w:rsidRDefault="00B90FE9">
      <w:pPr>
        <w:pStyle w:val="a0"/>
        <w:ind w:firstLine="0"/>
        <w:rPr>
          <w:rFonts w:hint="cs"/>
          <w:rtl/>
        </w:rPr>
      </w:pPr>
    </w:p>
    <w:p w14:paraId="4B840BF4" w14:textId="77777777" w:rsidR="00000000" w:rsidRDefault="00B90FE9">
      <w:pPr>
        <w:pStyle w:val="a"/>
        <w:rPr>
          <w:rtl/>
        </w:rPr>
      </w:pPr>
      <w:bookmarkStart w:id="226" w:name="FS000000517T14_01_2004_15_00_15"/>
      <w:bookmarkStart w:id="227" w:name="_Toc75077171"/>
      <w:bookmarkEnd w:id="226"/>
      <w:r>
        <w:rPr>
          <w:rFonts w:hint="eastAsia"/>
          <w:rtl/>
        </w:rPr>
        <w:t>שר</w:t>
      </w:r>
      <w:r>
        <w:rPr>
          <w:rtl/>
        </w:rPr>
        <w:t xml:space="preserve"> המשפטים יוסף לפיד:</w:t>
      </w:r>
      <w:bookmarkEnd w:id="227"/>
    </w:p>
    <w:p w14:paraId="23CB64E9" w14:textId="77777777" w:rsidR="00000000" w:rsidRDefault="00B90FE9">
      <w:pPr>
        <w:pStyle w:val="a0"/>
        <w:rPr>
          <w:rFonts w:hint="cs"/>
          <w:rtl/>
        </w:rPr>
      </w:pPr>
    </w:p>
    <w:p w14:paraId="4CEB0D3E" w14:textId="77777777" w:rsidR="00000000" w:rsidRDefault="00B90FE9">
      <w:pPr>
        <w:pStyle w:val="a0"/>
        <w:rPr>
          <w:rFonts w:hint="cs"/>
          <w:rtl/>
        </w:rPr>
      </w:pPr>
      <w:r>
        <w:rPr>
          <w:rFonts w:hint="cs"/>
          <w:rtl/>
        </w:rPr>
        <w:t>הממשלה החליטה ל</w:t>
      </w:r>
      <w:r>
        <w:rPr>
          <w:rFonts w:hint="cs"/>
          <w:rtl/>
        </w:rPr>
        <w:t>תת חופש הצבעה.</w:t>
      </w:r>
    </w:p>
    <w:p w14:paraId="7067F21D" w14:textId="77777777" w:rsidR="00000000" w:rsidRDefault="00B90FE9">
      <w:pPr>
        <w:pStyle w:val="a0"/>
        <w:ind w:firstLine="0"/>
        <w:rPr>
          <w:rFonts w:hint="cs"/>
          <w:rtl/>
        </w:rPr>
      </w:pPr>
    </w:p>
    <w:p w14:paraId="5EC046A2" w14:textId="77777777" w:rsidR="00000000" w:rsidRDefault="00B90FE9">
      <w:pPr>
        <w:pStyle w:val="af1"/>
        <w:rPr>
          <w:rtl/>
        </w:rPr>
      </w:pPr>
      <w:r>
        <w:rPr>
          <w:rFonts w:hint="eastAsia"/>
          <w:rtl/>
        </w:rPr>
        <w:t>היו</w:t>
      </w:r>
      <w:r>
        <w:rPr>
          <w:rtl/>
        </w:rPr>
        <w:t>"ר יולי-יואל אדלשטיין:</w:t>
      </w:r>
    </w:p>
    <w:p w14:paraId="116297AF" w14:textId="77777777" w:rsidR="00000000" w:rsidRDefault="00B90FE9">
      <w:pPr>
        <w:pStyle w:val="a0"/>
        <w:rPr>
          <w:rFonts w:hint="cs"/>
          <w:rtl/>
        </w:rPr>
      </w:pPr>
    </w:p>
    <w:p w14:paraId="0E61DE75" w14:textId="77777777" w:rsidR="00000000" w:rsidRDefault="00B90FE9">
      <w:pPr>
        <w:pStyle w:val="a0"/>
        <w:rPr>
          <w:rFonts w:hint="cs"/>
          <w:rtl/>
        </w:rPr>
      </w:pPr>
      <w:r>
        <w:rPr>
          <w:rFonts w:hint="cs"/>
          <w:rtl/>
        </w:rPr>
        <w:t>שר המשפטים מכריז שהממשלה החליטה לתת חופש הצבעה. לעומת זאת, חבר הכנסת אופיר פינס-פז מנצל את זכותו להתנגד להצעת החוק. בבקשה, אדוני.</w:t>
      </w:r>
    </w:p>
    <w:p w14:paraId="5B9FE5BA" w14:textId="77777777" w:rsidR="00000000" w:rsidRDefault="00B90FE9">
      <w:pPr>
        <w:pStyle w:val="a0"/>
        <w:ind w:firstLine="0"/>
        <w:rPr>
          <w:rFonts w:hint="cs"/>
          <w:rtl/>
        </w:rPr>
      </w:pPr>
    </w:p>
    <w:p w14:paraId="203CE564" w14:textId="77777777" w:rsidR="00000000" w:rsidRDefault="00B90FE9">
      <w:pPr>
        <w:pStyle w:val="a"/>
        <w:rPr>
          <w:rtl/>
        </w:rPr>
      </w:pPr>
      <w:bookmarkStart w:id="228" w:name="FS000000517T14_01_2004_15_01_02"/>
      <w:bookmarkStart w:id="229" w:name="FS000000455T14_01_2004_15_01_09"/>
      <w:bookmarkStart w:id="230" w:name="_Toc75077172"/>
      <w:bookmarkEnd w:id="228"/>
      <w:bookmarkEnd w:id="229"/>
      <w:r>
        <w:rPr>
          <w:rFonts w:hint="eastAsia"/>
          <w:rtl/>
        </w:rPr>
        <w:t>אופיר</w:t>
      </w:r>
      <w:r>
        <w:rPr>
          <w:rtl/>
        </w:rPr>
        <w:t xml:space="preserve"> פינס-פז (העבודה-מימד):</w:t>
      </w:r>
      <w:bookmarkEnd w:id="230"/>
    </w:p>
    <w:p w14:paraId="5B38F87B" w14:textId="77777777" w:rsidR="00000000" w:rsidRDefault="00B90FE9">
      <w:pPr>
        <w:pStyle w:val="a0"/>
        <w:rPr>
          <w:rFonts w:hint="cs"/>
          <w:rtl/>
        </w:rPr>
      </w:pPr>
    </w:p>
    <w:p w14:paraId="33A167A4" w14:textId="77777777" w:rsidR="00000000" w:rsidRDefault="00B90FE9">
      <w:pPr>
        <w:pStyle w:val="a0"/>
        <w:rPr>
          <w:rFonts w:hint="cs"/>
          <w:rtl/>
        </w:rPr>
      </w:pPr>
      <w:r>
        <w:rPr>
          <w:rFonts w:hint="cs"/>
          <w:rtl/>
        </w:rPr>
        <w:t>תראו כמה ציניות יש בפוליטיקה הישראלית. קשה להאמין.</w:t>
      </w:r>
    </w:p>
    <w:p w14:paraId="5211DA11" w14:textId="77777777" w:rsidR="00000000" w:rsidRDefault="00B90FE9">
      <w:pPr>
        <w:pStyle w:val="a0"/>
        <w:ind w:firstLine="0"/>
        <w:rPr>
          <w:rFonts w:hint="cs"/>
          <w:rtl/>
        </w:rPr>
      </w:pPr>
    </w:p>
    <w:p w14:paraId="11E78FB3" w14:textId="77777777" w:rsidR="00000000" w:rsidRDefault="00B90FE9">
      <w:pPr>
        <w:pStyle w:val="af0"/>
        <w:rPr>
          <w:rtl/>
        </w:rPr>
      </w:pPr>
      <w:r>
        <w:rPr>
          <w:rFonts w:hint="eastAsia"/>
          <w:rtl/>
        </w:rPr>
        <w:t>רוני</w:t>
      </w:r>
      <w:r>
        <w:rPr>
          <w:rtl/>
        </w:rPr>
        <w:t xml:space="preserve"> בר-און (הליכוד):</w:t>
      </w:r>
    </w:p>
    <w:p w14:paraId="7B80917A" w14:textId="77777777" w:rsidR="00000000" w:rsidRDefault="00B90FE9">
      <w:pPr>
        <w:pStyle w:val="a0"/>
        <w:rPr>
          <w:rFonts w:hint="cs"/>
          <w:rtl/>
        </w:rPr>
      </w:pPr>
    </w:p>
    <w:p w14:paraId="0E59F227" w14:textId="77777777" w:rsidR="00000000" w:rsidRDefault="00B90FE9">
      <w:pPr>
        <w:pStyle w:val="a0"/>
        <w:rPr>
          <w:rFonts w:hint="cs"/>
          <w:rtl/>
        </w:rPr>
      </w:pPr>
      <w:r>
        <w:rPr>
          <w:rFonts w:hint="cs"/>
          <w:rtl/>
        </w:rPr>
        <w:t>- - -</w:t>
      </w:r>
    </w:p>
    <w:p w14:paraId="2BAB8D53" w14:textId="77777777" w:rsidR="00000000" w:rsidRDefault="00B90FE9">
      <w:pPr>
        <w:pStyle w:val="a0"/>
        <w:ind w:firstLine="0"/>
        <w:rPr>
          <w:rFonts w:hint="cs"/>
          <w:rtl/>
        </w:rPr>
      </w:pPr>
    </w:p>
    <w:p w14:paraId="6F5963BE" w14:textId="77777777" w:rsidR="00000000" w:rsidRDefault="00B90FE9">
      <w:pPr>
        <w:pStyle w:val="-"/>
        <w:rPr>
          <w:rtl/>
        </w:rPr>
      </w:pPr>
      <w:bookmarkStart w:id="231" w:name="FS000000455T14_01_2004_15_01_33C"/>
      <w:bookmarkEnd w:id="231"/>
      <w:r>
        <w:rPr>
          <w:rFonts w:hint="eastAsia"/>
          <w:rtl/>
        </w:rPr>
        <w:t>אופיר</w:t>
      </w:r>
      <w:r>
        <w:rPr>
          <w:rtl/>
        </w:rPr>
        <w:t xml:space="preserve"> פינס-פז (העבודה-מימד):</w:t>
      </w:r>
    </w:p>
    <w:p w14:paraId="535471E0" w14:textId="77777777" w:rsidR="00000000" w:rsidRDefault="00B90FE9">
      <w:pPr>
        <w:pStyle w:val="a0"/>
        <w:rPr>
          <w:rFonts w:hint="cs"/>
          <w:rtl/>
        </w:rPr>
      </w:pPr>
    </w:p>
    <w:p w14:paraId="69A16FF8" w14:textId="77777777" w:rsidR="00000000" w:rsidRDefault="00B90FE9">
      <w:pPr>
        <w:pStyle w:val="a0"/>
        <w:rPr>
          <w:rFonts w:hint="cs"/>
          <w:rtl/>
        </w:rPr>
      </w:pPr>
      <w:r>
        <w:rPr>
          <w:rFonts w:hint="cs"/>
          <w:rtl/>
        </w:rPr>
        <w:t>מציע החוק, ידידי, חבר הכנסת גדעון סער, יושב-ראש הקואליציה, מדבר 27 שניות. השר לפיד מדבר חמש שניות. חברים יקרים, הצעת החוק הזאת, יושב-ראש הסיעה הגדולה בבית בחיים לא יכול לחשוב על הצעת חוק כזאת, שהי</w:t>
      </w:r>
      <w:r>
        <w:rPr>
          <w:rFonts w:hint="cs"/>
          <w:rtl/>
        </w:rPr>
        <w:t>א כאילו, כביכול, בניגוד מוחלט לאינטרסים שלו, לתפיסה שלו. הרי אתה היית בעד העלאת אחוז החסימה, לא? איך זה מתיישב? בעד העלאת אחוז החסימה ולתת לכל הסיעות הקטנות להתפצל. "שירקס". מה זאת אומרת "שירקס", אדוני היושב-ראש? יחברו להם שניים או שלושה יחדיו לפני הבחירות</w:t>
      </w:r>
      <w:r>
        <w:rPr>
          <w:rFonts w:hint="cs"/>
          <w:rtl/>
        </w:rPr>
        <w:t xml:space="preserve"> לכנסת - אתה צוחק, חבר הכנסת רביץ. יחברו להם שניים-שלושה לפני הבחירות לכנסת ויגידו: בואו כאילו נקים רשימה, כדי לעבור את אחוז החסימה. יום אחד אחרי, בזכות זה שלטומי לפיד אין עמדה, לממשלה אין עמדה, אנחנו נתפצל. נבוא לכנסת ונתפצל. ילכו לבחירות לכנסת 15 מפלגות </w:t>
      </w:r>
      <w:r>
        <w:rPr>
          <w:rFonts w:hint="cs"/>
          <w:rtl/>
        </w:rPr>
        <w:t xml:space="preserve">ובכנסת יהיו 25 סיעות. יופי. אנחנו גאונים, אנחנו נהדרים, אנחנו ישרים. </w:t>
      </w:r>
    </w:p>
    <w:p w14:paraId="715175E0" w14:textId="77777777" w:rsidR="00000000" w:rsidRDefault="00B90FE9">
      <w:pPr>
        <w:pStyle w:val="a0"/>
        <w:rPr>
          <w:rFonts w:hint="cs"/>
          <w:rtl/>
        </w:rPr>
      </w:pPr>
    </w:p>
    <w:p w14:paraId="5D240B15" w14:textId="77777777" w:rsidR="00000000" w:rsidRDefault="00B90FE9">
      <w:pPr>
        <w:pStyle w:val="a0"/>
        <w:rPr>
          <w:rFonts w:hint="cs"/>
          <w:rtl/>
        </w:rPr>
      </w:pPr>
      <w:r>
        <w:rPr>
          <w:rFonts w:hint="cs"/>
          <w:rtl/>
        </w:rPr>
        <w:t xml:space="preserve">פשוט לא ייאמן. יש כל כך הרבה סיעות בבית. מה שחבר הכנסת סער מציע זה להרבות פילוגים, להרבות תככים, להרבות עסקנות, להרבות דילים, להרבות הסדרים. לתת לכל חבר כנסת לבד להיות מלך, במקום להיות </w:t>
      </w:r>
      <w:r>
        <w:rPr>
          <w:rFonts w:hint="cs"/>
          <w:rtl/>
        </w:rPr>
        <w:t>חלק מסיעה רצינית, גדולה ומבוססת. להזכיר לכם את הסיפור של מיכאל קליינר עם רחבעם זאבי ז"ל? את המלחמות של הפיצולים? זו בושה וחרפה. בשביל מה אנחנו רוצים לתקוע גול עצמי? למה? כי אולי סיעת הליכוד רוצה לגנוב לנו או לאיזו סיעה קטנה אחרת בבית חבר כנסת? בשביל זה עוש</w:t>
      </w:r>
      <w:r>
        <w:rPr>
          <w:rFonts w:hint="cs"/>
          <w:rtl/>
        </w:rPr>
        <w:t>ים חוק כזה?</w:t>
      </w:r>
    </w:p>
    <w:p w14:paraId="4ACA1672" w14:textId="77777777" w:rsidR="00000000" w:rsidRDefault="00B90FE9">
      <w:pPr>
        <w:pStyle w:val="a0"/>
        <w:ind w:firstLine="0"/>
        <w:rPr>
          <w:rFonts w:hint="cs"/>
          <w:rtl/>
        </w:rPr>
      </w:pPr>
    </w:p>
    <w:p w14:paraId="45CBE9E2" w14:textId="77777777" w:rsidR="00000000" w:rsidRDefault="00B90FE9">
      <w:pPr>
        <w:pStyle w:val="af0"/>
        <w:rPr>
          <w:rtl/>
        </w:rPr>
      </w:pPr>
      <w:r>
        <w:rPr>
          <w:rFonts w:hint="eastAsia"/>
          <w:rtl/>
        </w:rPr>
        <w:t>רוני</w:t>
      </w:r>
      <w:r>
        <w:rPr>
          <w:rtl/>
        </w:rPr>
        <w:t xml:space="preserve"> בר-און (הליכוד):</w:t>
      </w:r>
    </w:p>
    <w:p w14:paraId="3AD84E1B" w14:textId="77777777" w:rsidR="00000000" w:rsidRDefault="00B90FE9">
      <w:pPr>
        <w:pStyle w:val="a0"/>
        <w:rPr>
          <w:rFonts w:hint="cs"/>
          <w:rtl/>
        </w:rPr>
      </w:pPr>
    </w:p>
    <w:p w14:paraId="173934D5" w14:textId="77777777" w:rsidR="00000000" w:rsidRDefault="00B90FE9">
      <w:pPr>
        <w:pStyle w:val="a0"/>
        <w:rPr>
          <w:rFonts w:hint="cs"/>
          <w:rtl/>
        </w:rPr>
      </w:pPr>
      <w:r>
        <w:rPr>
          <w:rFonts w:hint="cs"/>
          <w:rtl/>
        </w:rPr>
        <w:t>- - -</w:t>
      </w:r>
    </w:p>
    <w:p w14:paraId="08AC8CC0" w14:textId="77777777" w:rsidR="00000000" w:rsidRDefault="00B90FE9">
      <w:pPr>
        <w:pStyle w:val="a0"/>
        <w:ind w:firstLine="0"/>
        <w:rPr>
          <w:rFonts w:hint="cs"/>
          <w:rtl/>
        </w:rPr>
      </w:pPr>
    </w:p>
    <w:p w14:paraId="5EA04C28" w14:textId="77777777" w:rsidR="00000000" w:rsidRDefault="00B90FE9">
      <w:pPr>
        <w:pStyle w:val="-"/>
        <w:rPr>
          <w:rtl/>
        </w:rPr>
      </w:pPr>
      <w:bookmarkStart w:id="232" w:name="FS000000455T14_01_2004_15_06_13C"/>
      <w:bookmarkEnd w:id="232"/>
      <w:r>
        <w:rPr>
          <w:rtl/>
        </w:rPr>
        <w:t>אופיר פינס-פז (העבודה-מימד):</w:t>
      </w:r>
    </w:p>
    <w:p w14:paraId="46969364" w14:textId="77777777" w:rsidR="00000000" w:rsidRDefault="00B90FE9">
      <w:pPr>
        <w:pStyle w:val="a0"/>
        <w:rPr>
          <w:rtl/>
        </w:rPr>
      </w:pPr>
    </w:p>
    <w:p w14:paraId="19A13CA5" w14:textId="77777777" w:rsidR="00000000" w:rsidRDefault="00B90FE9">
      <w:pPr>
        <w:pStyle w:val="a0"/>
        <w:rPr>
          <w:rFonts w:hint="cs"/>
          <w:rtl/>
        </w:rPr>
      </w:pPr>
      <w:r>
        <w:rPr>
          <w:rFonts w:hint="cs"/>
          <w:rtl/>
        </w:rPr>
        <w:t xml:space="preserve">אולי אתה לא רוצה, אבל יש אחרים שכן רוצים. </w:t>
      </w:r>
    </w:p>
    <w:p w14:paraId="59A04D32" w14:textId="77777777" w:rsidR="00000000" w:rsidRDefault="00B90FE9">
      <w:pPr>
        <w:pStyle w:val="a0"/>
        <w:rPr>
          <w:rFonts w:hint="cs"/>
          <w:rtl/>
        </w:rPr>
      </w:pPr>
    </w:p>
    <w:p w14:paraId="75BE6D66" w14:textId="77777777" w:rsidR="00000000" w:rsidRDefault="00B90FE9">
      <w:pPr>
        <w:pStyle w:val="a0"/>
        <w:rPr>
          <w:rFonts w:hint="cs"/>
          <w:rtl/>
        </w:rPr>
      </w:pPr>
      <w:r>
        <w:rPr>
          <w:rFonts w:hint="cs"/>
          <w:rtl/>
        </w:rPr>
        <w:t>לכן, אני אומר לכם, חברי, חברי הכנסת, זו הצעה רעה. באמת הצעה רעה ומיותרת. הצעה שתרבה ריב ומדון בתוך הבית. פלגנות, סיעתיות, שיקולים קטנים, וי</w:t>
      </w:r>
      <w:r>
        <w:rPr>
          <w:rFonts w:hint="cs"/>
          <w:rtl/>
        </w:rPr>
        <w:t>כוחים על דברים שעברנו אותם. הרי פעם היינו במצב הזה. ותיקי הבית זוכרים, שפעם, כל שני חברי כנסת או שלושה חברי כנסת יכלו להתפלג. אנחנו שינינו את זה בזמננו - - -</w:t>
      </w:r>
    </w:p>
    <w:p w14:paraId="2577D406" w14:textId="77777777" w:rsidR="00000000" w:rsidRDefault="00B90FE9">
      <w:pPr>
        <w:pStyle w:val="a0"/>
        <w:ind w:firstLine="0"/>
        <w:rPr>
          <w:rFonts w:hint="cs"/>
          <w:rtl/>
        </w:rPr>
      </w:pPr>
    </w:p>
    <w:p w14:paraId="010DA84D" w14:textId="77777777" w:rsidR="00000000" w:rsidRDefault="00B90FE9">
      <w:pPr>
        <w:pStyle w:val="af0"/>
        <w:rPr>
          <w:rtl/>
        </w:rPr>
      </w:pPr>
      <w:r>
        <w:rPr>
          <w:rFonts w:hint="eastAsia"/>
          <w:rtl/>
        </w:rPr>
        <w:t>שאול</w:t>
      </w:r>
      <w:r>
        <w:rPr>
          <w:rtl/>
        </w:rPr>
        <w:t xml:space="preserve"> יהלום (מפד"ל):</w:t>
      </w:r>
    </w:p>
    <w:p w14:paraId="03FE3558" w14:textId="77777777" w:rsidR="00000000" w:rsidRDefault="00B90FE9">
      <w:pPr>
        <w:pStyle w:val="a0"/>
        <w:rPr>
          <w:rFonts w:hint="cs"/>
          <w:rtl/>
        </w:rPr>
      </w:pPr>
    </w:p>
    <w:p w14:paraId="4A511A41" w14:textId="77777777" w:rsidR="00000000" w:rsidRDefault="00B90FE9">
      <w:pPr>
        <w:pStyle w:val="a0"/>
        <w:rPr>
          <w:rFonts w:hint="cs"/>
          <w:rtl/>
        </w:rPr>
      </w:pPr>
      <w:r>
        <w:rPr>
          <w:rFonts w:hint="cs"/>
          <w:rtl/>
        </w:rPr>
        <w:t>גם היום לפי המצב יש שניים.</w:t>
      </w:r>
    </w:p>
    <w:p w14:paraId="2469182C" w14:textId="77777777" w:rsidR="00000000" w:rsidRDefault="00B90FE9">
      <w:pPr>
        <w:pStyle w:val="a0"/>
        <w:ind w:firstLine="0"/>
        <w:rPr>
          <w:rFonts w:hint="cs"/>
          <w:rtl/>
        </w:rPr>
      </w:pPr>
    </w:p>
    <w:p w14:paraId="6ED1216E" w14:textId="77777777" w:rsidR="00000000" w:rsidRDefault="00B90FE9">
      <w:pPr>
        <w:pStyle w:val="-"/>
        <w:rPr>
          <w:rtl/>
        </w:rPr>
      </w:pPr>
      <w:bookmarkStart w:id="233" w:name="FS000000455T14_01_2004_15_07_49C"/>
      <w:bookmarkEnd w:id="233"/>
      <w:r>
        <w:rPr>
          <w:rtl/>
        </w:rPr>
        <w:t>אופיר פינס-פז (העבודה-מימד):</w:t>
      </w:r>
    </w:p>
    <w:p w14:paraId="67FC63CE" w14:textId="77777777" w:rsidR="00000000" w:rsidRDefault="00B90FE9">
      <w:pPr>
        <w:pStyle w:val="a0"/>
        <w:rPr>
          <w:rtl/>
        </w:rPr>
      </w:pPr>
    </w:p>
    <w:p w14:paraId="588DD6F0" w14:textId="77777777" w:rsidR="00000000" w:rsidRDefault="00B90FE9">
      <w:pPr>
        <w:pStyle w:val="a0"/>
        <w:rPr>
          <w:rFonts w:hint="cs"/>
          <w:rtl/>
        </w:rPr>
      </w:pPr>
      <w:r>
        <w:rPr>
          <w:rFonts w:hint="cs"/>
          <w:rtl/>
        </w:rPr>
        <w:t>לא, היום - מעל שיש</w:t>
      </w:r>
      <w:r>
        <w:rPr>
          <w:rFonts w:hint="cs"/>
          <w:rtl/>
        </w:rPr>
        <w:t>ה חברי כנסת. אבל הרי אנחנו לא רוצים לחזור למציאות של סיעות יחיד בבית; למציאות שכל סיעת יחיד פעם היא בקואליציה ופעם היא באופוזיציה ופעם היא מצטרפת למפלגה גדולה ופעם היא עוזבת מפלגה גדולה. אנחנו, במו-ידינו, מחריבים את הדמוקרטיה הישראלית; מחריבים את הבית הזה.</w:t>
      </w:r>
      <w:r>
        <w:rPr>
          <w:rFonts w:hint="cs"/>
          <w:rtl/>
        </w:rPr>
        <w:t xml:space="preserve"> הרי המצב האמיתי הטוב והנכון היה לו היו כאן שש-שבע סיעות ולא יותר. זה המצב הבריא לדמוקרטיה הישראלית. אני לא מדבר על שתי מפלגות כמו באמריקה. אני לא נתניהו, אין לי שאיפות הגדלות האלה, שהכול הוא רואה במשקפיים של רפובליקנים ודמוקרטים ונשיאות ופרזידנט. אבל שש-ש</w:t>
      </w:r>
      <w:r>
        <w:rPr>
          <w:rFonts w:hint="cs"/>
          <w:rtl/>
        </w:rPr>
        <w:t xml:space="preserve">בע סיעות זה סביר, אפשר לנהל את הבית הזה. </w:t>
      </w:r>
    </w:p>
    <w:p w14:paraId="547B8DC0" w14:textId="77777777" w:rsidR="00000000" w:rsidRDefault="00B90FE9">
      <w:pPr>
        <w:pStyle w:val="a0"/>
        <w:rPr>
          <w:rFonts w:hint="cs"/>
          <w:rtl/>
        </w:rPr>
      </w:pPr>
    </w:p>
    <w:p w14:paraId="22F9F36A" w14:textId="77777777" w:rsidR="00000000" w:rsidRDefault="00B90FE9">
      <w:pPr>
        <w:pStyle w:val="a0"/>
        <w:rPr>
          <w:rFonts w:hint="cs"/>
          <w:rtl/>
        </w:rPr>
      </w:pPr>
      <w:r>
        <w:rPr>
          <w:rFonts w:hint="cs"/>
          <w:rtl/>
        </w:rPr>
        <w:t>מה אתם רוצים? שיהיו פה שש-שבע סיעות יחיד? שחבר כנסת בסיעה קטנה יגיד שהוא פעם מצטרף לליכוד, פעם הוא מצטרף לעבודה, מצטרף לשינוי? זה מוסיף כבוד לבית הזה? זה מוסיף כבוד לכנסת? פתאום לממשלה אין עמדה? פתאום הממשלה לא שא</w:t>
      </w:r>
      <w:r>
        <w:rPr>
          <w:rFonts w:hint="cs"/>
          <w:rtl/>
        </w:rPr>
        <w:t>לה את עצמה מה היא אומרת על זה? למה הכול דילים? למה פתאום אין לכם עמדה, זה לא נושא חשוב? זה לא נושא מכריע?</w:t>
      </w:r>
    </w:p>
    <w:p w14:paraId="69FBFC3A" w14:textId="77777777" w:rsidR="00000000" w:rsidRDefault="00B90FE9">
      <w:pPr>
        <w:pStyle w:val="a0"/>
        <w:rPr>
          <w:rFonts w:hint="cs"/>
          <w:rtl/>
        </w:rPr>
      </w:pPr>
    </w:p>
    <w:p w14:paraId="03082B4B" w14:textId="77777777" w:rsidR="00000000" w:rsidRDefault="00B90FE9">
      <w:pPr>
        <w:pStyle w:val="a0"/>
        <w:rPr>
          <w:rFonts w:hint="cs"/>
          <w:rtl/>
        </w:rPr>
      </w:pPr>
      <w:r>
        <w:rPr>
          <w:rFonts w:hint="cs"/>
          <w:rtl/>
        </w:rPr>
        <w:t xml:space="preserve">לפעמים אני שואל את עצמי, עם מי אנחנו מתעסקים. באמת, אני לא מבין את זה. </w:t>
      </w:r>
    </w:p>
    <w:p w14:paraId="6B719723" w14:textId="77777777" w:rsidR="00000000" w:rsidRDefault="00B90FE9">
      <w:pPr>
        <w:pStyle w:val="a0"/>
        <w:rPr>
          <w:rFonts w:hint="cs"/>
          <w:rtl/>
        </w:rPr>
      </w:pPr>
    </w:p>
    <w:p w14:paraId="7FC01113" w14:textId="77777777" w:rsidR="00000000" w:rsidRDefault="00B90FE9">
      <w:pPr>
        <w:pStyle w:val="a0"/>
        <w:rPr>
          <w:rFonts w:hint="cs"/>
          <w:rtl/>
        </w:rPr>
      </w:pPr>
      <w:r>
        <w:rPr>
          <w:rFonts w:hint="cs"/>
          <w:rtl/>
        </w:rPr>
        <w:t>אני מבקש מהחברים שאכפת להם מכבוד הבית הזה להתעלם מהמשמעת של הקואליציה, שבעני</w:t>
      </w:r>
      <w:r>
        <w:rPr>
          <w:rFonts w:hint="cs"/>
          <w:rtl/>
        </w:rPr>
        <w:t>ין הזה פשוט מחטיאה את המטרה. לא משרתת כלום, חוץ מאשר בוקה ומבולקה. זה מה שהצעת החוק הזאת תביא. אני קורא לכולם להצביע נגד הצעת החוק ולהפיל אותה. תודה.</w:t>
      </w:r>
    </w:p>
    <w:p w14:paraId="065C044F" w14:textId="77777777" w:rsidR="00000000" w:rsidRDefault="00B90FE9">
      <w:pPr>
        <w:pStyle w:val="a0"/>
        <w:ind w:firstLine="0"/>
        <w:rPr>
          <w:rFonts w:hint="cs"/>
          <w:rtl/>
        </w:rPr>
      </w:pPr>
    </w:p>
    <w:p w14:paraId="131E0EAA" w14:textId="77777777" w:rsidR="00000000" w:rsidRDefault="00B90FE9">
      <w:pPr>
        <w:pStyle w:val="af1"/>
        <w:rPr>
          <w:rtl/>
        </w:rPr>
      </w:pPr>
      <w:r>
        <w:rPr>
          <w:rtl/>
        </w:rPr>
        <w:t>היו"ר יולי-יואל אדלשטיין:</w:t>
      </w:r>
    </w:p>
    <w:p w14:paraId="03253992" w14:textId="77777777" w:rsidR="00000000" w:rsidRDefault="00B90FE9">
      <w:pPr>
        <w:pStyle w:val="a0"/>
        <w:rPr>
          <w:rtl/>
        </w:rPr>
      </w:pPr>
    </w:p>
    <w:p w14:paraId="461E5727" w14:textId="77777777" w:rsidR="00000000" w:rsidRDefault="00B90FE9">
      <w:pPr>
        <w:pStyle w:val="a0"/>
        <w:rPr>
          <w:rFonts w:hint="cs"/>
          <w:rtl/>
        </w:rPr>
      </w:pPr>
      <w:r>
        <w:rPr>
          <w:rFonts w:hint="cs"/>
          <w:rtl/>
        </w:rPr>
        <w:t>תודה לחבר הכנסת אופיר פינס-פז. זה בוודאי לא מתפקידי להגן על הממשלה, אבל כמי שה</w:t>
      </w:r>
      <w:r>
        <w:rPr>
          <w:rFonts w:hint="cs"/>
          <w:rtl/>
        </w:rPr>
        <w:t>גיש כמה הצעות חוק בתחום הזה בכנסת הקודמת, הממשלה אף פעם לא קובעת עמדה בחוקים שנוגעים לחוקי מפלגות ולענייניה של הכנסת.</w:t>
      </w:r>
    </w:p>
    <w:p w14:paraId="15024718" w14:textId="77777777" w:rsidR="00000000" w:rsidRDefault="00B90FE9">
      <w:pPr>
        <w:pStyle w:val="a0"/>
        <w:rPr>
          <w:rFonts w:hint="cs"/>
          <w:rtl/>
        </w:rPr>
      </w:pPr>
    </w:p>
    <w:p w14:paraId="136E189F" w14:textId="77777777" w:rsidR="00000000" w:rsidRDefault="00B90FE9">
      <w:pPr>
        <w:pStyle w:val="a0"/>
        <w:rPr>
          <w:rFonts w:hint="cs"/>
          <w:rtl/>
        </w:rPr>
      </w:pPr>
      <w:r>
        <w:rPr>
          <w:rFonts w:hint="cs"/>
          <w:rtl/>
        </w:rPr>
        <w:t xml:space="preserve">חברי הבית, נעבור להצבעה. הצעת חוק הבחירות לכנסת [נוסח משולב] (תיקון </w:t>
      </w:r>
      <w:r>
        <w:rPr>
          <w:rtl/>
        </w:rPr>
        <w:t>–</w:t>
      </w:r>
      <w:r>
        <w:rPr>
          <w:rFonts w:hint="cs"/>
          <w:rtl/>
        </w:rPr>
        <w:t xml:space="preserve"> התפלגות של סיעה), התשס"ד-2003, של חבר הכנסת גדעון סער. מי בעד, מי נ</w:t>
      </w:r>
      <w:r>
        <w:rPr>
          <w:rFonts w:hint="cs"/>
          <w:rtl/>
        </w:rPr>
        <w:t>גד - ההצבעה החלה.</w:t>
      </w:r>
    </w:p>
    <w:p w14:paraId="01B34862" w14:textId="77777777" w:rsidR="00000000" w:rsidRDefault="00B90FE9">
      <w:pPr>
        <w:pStyle w:val="ab"/>
        <w:bidi/>
        <w:rPr>
          <w:rFonts w:hint="cs"/>
          <w:rtl/>
        </w:rPr>
      </w:pPr>
    </w:p>
    <w:p w14:paraId="55EC890E" w14:textId="77777777" w:rsidR="00000000" w:rsidRDefault="00B90FE9">
      <w:pPr>
        <w:pStyle w:val="ab"/>
        <w:bidi/>
        <w:rPr>
          <w:rFonts w:hint="cs"/>
          <w:rtl/>
        </w:rPr>
      </w:pPr>
    </w:p>
    <w:p w14:paraId="6E52B36E" w14:textId="77777777" w:rsidR="00000000" w:rsidRDefault="00B90FE9">
      <w:pPr>
        <w:pStyle w:val="ab"/>
        <w:bidi/>
        <w:rPr>
          <w:rFonts w:hint="cs"/>
          <w:rtl/>
        </w:rPr>
      </w:pPr>
      <w:r>
        <w:rPr>
          <w:rFonts w:hint="cs"/>
          <w:rtl/>
        </w:rPr>
        <w:t>הצבעה מס' 9</w:t>
      </w:r>
    </w:p>
    <w:p w14:paraId="75BA6F87" w14:textId="77777777" w:rsidR="00000000" w:rsidRDefault="00B90FE9">
      <w:pPr>
        <w:pStyle w:val="a0"/>
        <w:rPr>
          <w:rFonts w:hint="cs"/>
          <w:rtl/>
        </w:rPr>
      </w:pPr>
    </w:p>
    <w:p w14:paraId="0C5595E4" w14:textId="77777777" w:rsidR="00000000" w:rsidRDefault="00B90F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4A640B71" w14:textId="77777777" w:rsidR="00000000" w:rsidRDefault="00B90FE9">
      <w:pPr>
        <w:pStyle w:val="ac"/>
        <w:bidi/>
        <w:rPr>
          <w:rFonts w:hint="cs"/>
          <w:rtl/>
        </w:rPr>
      </w:pPr>
      <w:r>
        <w:rPr>
          <w:rFonts w:hint="cs"/>
          <w:rtl/>
        </w:rPr>
        <w:t xml:space="preserve">בעד ההצעה להסיר מסדר-היום את הצעת החוק </w:t>
      </w:r>
      <w:r>
        <w:rPr>
          <w:rtl/>
        </w:rPr>
        <w:t>–</w:t>
      </w:r>
      <w:r>
        <w:rPr>
          <w:rFonts w:hint="cs"/>
          <w:rtl/>
        </w:rPr>
        <w:t xml:space="preserve"> 17</w:t>
      </w:r>
    </w:p>
    <w:p w14:paraId="7B17D00E" w14:textId="77777777" w:rsidR="00000000" w:rsidRDefault="00B90FE9">
      <w:pPr>
        <w:pStyle w:val="ac"/>
        <w:bidi/>
        <w:rPr>
          <w:rFonts w:hint="cs"/>
          <w:rtl/>
        </w:rPr>
      </w:pPr>
      <w:r>
        <w:rPr>
          <w:rFonts w:hint="cs"/>
          <w:rtl/>
        </w:rPr>
        <w:t xml:space="preserve">נמנעים </w:t>
      </w:r>
      <w:r>
        <w:rPr>
          <w:rtl/>
        </w:rPr>
        <w:t>–</w:t>
      </w:r>
      <w:r>
        <w:rPr>
          <w:rFonts w:hint="cs"/>
          <w:rtl/>
        </w:rPr>
        <w:t xml:space="preserve"> 2</w:t>
      </w:r>
    </w:p>
    <w:p w14:paraId="5B959967" w14:textId="77777777" w:rsidR="00000000" w:rsidRDefault="00B90FE9">
      <w:pPr>
        <w:pStyle w:val="ad"/>
        <w:bidi/>
        <w:rPr>
          <w:rFonts w:hint="cs"/>
          <w:rtl/>
        </w:rPr>
      </w:pPr>
      <w:r>
        <w:rPr>
          <w:rFonts w:hint="cs"/>
          <w:rtl/>
        </w:rPr>
        <w:t xml:space="preserve">ההצעה להעביר את הצעת חוק הבחירות לכנסת [נוסח משולב] (תיקון </w:t>
      </w:r>
      <w:r>
        <w:rPr>
          <w:rtl/>
        </w:rPr>
        <w:t>–</w:t>
      </w:r>
      <w:r>
        <w:rPr>
          <w:rFonts w:hint="cs"/>
          <w:rtl/>
        </w:rPr>
        <w:t xml:space="preserve"> התפלגות של סיעה), </w:t>
      </w:r>
    </w:p>
    <w:p w14:paraId="152AE90D" w14:textId="77777777" w:rsidR="00000000" w:rsidRDefault="00B90FE9">
      <w:pPr>
        <w:pStyle w:val="ad"/>
        <w:bidi/>
        <w:rPr>
          <w:rFonts w:hint="cs"/>
          <w:rtl/>
        </w:rPr>
      </w:pPr>
      <w:r>
        <w:rPr>
          <w:rFonts w:hint="cs"/>
          <w:rtl/>
        </w:rPr>
        <w:t>התשס"ד-2003, לדיון מוקדם בוועדה שת</w:t>
      </w:r>
      <w:r>
        <w:rPr>
          <w:rFonts w:hint="cs"/>
          <w:rtl/>
        </w:rPr>
        <w:t>קבע ועדת הכנסת נתקבלה.</w:t>
      </w:r>
    </w:p>
    <w:p w14:paraId="2A3B4907" w14:textId="77777777" w:rsidR="00000000" w:rsidRDefault="00B90FE9">
      <w:pPr>
        <w:pStyle w:val="a0"/>
        <w:ind w:firstLine="0"/>
        <w:rPr>
          <w:rFonts w:hint="cs"/>
          <w:rtl/>
        </w:rPr>
      </w:pPr>
    </w:p>
    <w:p w14:paraId="3F6D58F3" w14:textId="77777777" w:rsidR="00000000" w:rsidRDefault="00B90FE9">
      <w:pPr>
        <w:pStyle w:val="af1"/>
        <w:rPr>
          <w:rtl/>
        </w:rPr>
      </w:pPr>
      <w:r>
        <w:rPr>
          <w:rtl/>
        </w:rPr>
        <w:t>היו"ר יולי-יואל אדלשטיין:</w:t>
      </w:r>
    </w:p>
    <w:p w14:paraId="60FA4016" w14:textId="77777777" w:rsidR="00000000" w:rsidRDefault="00B90FE9">
      <w:pPr>
        <w:pStyle w:val="a0"/>
        <w:rPr>
          <w:rtl/>
        </w:rPr>
      </w:pPr>
    </w:p>
    <w:p w14:paraId="7B7975B6" w14:textId="77777777" w:rsidR="00000000" w:rsidRDefault="00B90FE9">
      <w:pPr>
        <w:pStyle w:val="a0"/>
        <w:rPr>
          <w:rFonts w:hint="cs"/>
          <w:rtl/>
        </w:rPr>
      </w:pPr>
      <w:r>
        <w:rPr>
          <w:rFonts w:hint="cs"/>
          <w:rtl/>
        </w:rPr>
        <w:t>בעד - 28, מתנגדים - 17, נמנעים - 2. לכן, הצעת החוק עברה בקריאה טרומית, והיא תעבור להמשך הדיון בוועדת הכנסת, שתחליט בנדון. נשמעו הצעות - לוועדת החוקה ולוועדת הכנסת.</w:t>
      </w:r>
    </w:p>
    <w:p w14:paraId="7DA5D2A1" w14:textId="77777777" w:rsidR="00000000" w:rsidRDefault="00B90FE9">
      <w:pPr>
        <w:pStyle w:val="a0"/>
        <w:rPr>
          <w:rFonts w:hint="cs"/>
          <w:rtl/>
        </w:rPr>
      </w:pPr>
    </w:p>
    <w:p w14:paraId="5D8E7315" w14:textId="77777777" w:rsidR="00000000" w:rsidRDefault="00B90FE9">
      <w:pPr>
        <w:pStyle w:val="a0"/>
        <w:ind w:firstLine="0"/>
        <w:rPr>
          <w:rFonts w:hint="cs"/>
          <w:rtl/>
        </w:rPr>
      </w:pPr>
    </w:p>
    <w:p w14:paraId="3CE1CB90" w14:textId="77777777" w:rsidR="00000000" w:rsidRDefault="00B90FE9">
      <w:pPr>
        <w:pStyle w:val="a2"/>
        <w:rPr>
          <w:rtl/>
        </w:rPr>
      </w:pPr>
    </w:p>
    <w:p w14:paraId="3D4B3279" w14:textId="77777777" w:rsidR="00000000" w:rsidRDefault="00B90FE9">
      <w:pPr>
        <w:pStyle w:val="a2"/>
        <w:rPr>
          <w:rFonts w:hint="cs"/>
          <w:rtl/>
        </w:rPr>
      </w:pPr>
      <w:bookmarkStart w:id="234" w:name="CS20662FI0020662T14_01_2004_15_17_41"/>
      <w:bookmarkStart w:id="235" w:name="_Toc75077173"/>
      <w:bookmarkEnd w:id="234"/>
      <w:r>
        <w:rPr>
          <w:rtl/>
        </w:rPr>
        <w:t>הצ</w:t>
      </w:r>
      <w:r>
        <w:rPr>
          <w:rFonts w:hint="cs"/>
          <w:rtl/>
        </w:rPr>
        <w:t>עת חוק</w:t>
      </w:r>
      <w:r>
        <w:rPr>
          <w:rtl/>
        </w:rPr>
        <w:t xml:space="preserve"> ההתיישנות (תיקון – חיש</w:t>
      </w:r>
      <w:r>
        <w:rPr>
          <w:rFonts w:hint="cs"/>
          <w:rtl/>
        </w:rPr>
        <w:t>ו</w:t>
      </w:r>
      <w:r>
        <w:rPr>
          <w:rtl/>
        </w:rPr>
        <w:t>ב</w:t>
      </w:r>
      <w:r>
        <w:rPr>
          <w:rFonts w:hint="cs"/>
          <w:rtl/>
        </w:rPr>
        <w:t xml:space="preserve"> </w:t>
      </w:r>
      <w:r>
        <w:rPr>
          <w:rtl/>
        </w:rPr>
        <w:t>תקופ</w:t>
      </w:r>
      <w:r>
        <w:rPr>
          <w:rtl/>
        </w:rPr>
        <w:t xml:space="preserve">ת ההתיישנות לתובע עם פיגור </w:t>
      </w:r>
      <w:r>
        <w:rPr>
          <w:rFonts w:hint="cs"/>
          <w:rtl/>
        </w:rPr>
        <w:br/>
      </w:r>
      <w:r>
        <w:rPr>
          <w:rtl/>
        </w:rPr>
        <w:t>שכלי</w:t>
      </w:r>
      <w:r>
        <w:rPr>
          <w:rFonts w:hint="cs"/>
          <w:rtl/>
        </w:rPr>
        <w:t>)</w:t>
      </w:r>
      <w:r>
        <w:rPr>
          <w:rtl/>
        </w:rPr>
        <w:t>, התשס"ג-</w:t>
      </w:r>
      <w:r>
        <w:rPr>
          <w:rFonts w:hint="cs"/>
          <w:rtl/>
        </w:rPr>
        <w:t>2003</w:t>
      </w:r>
      <w:bookmarkEnd w:id="235"/>
    </w:p>
    <w:p w14:paraId="08DC19A9" w14:textId="77777777" w:rsidR="00000000" w:rsidRDefault="00B90FE9">
      <w:pPr>
        <w:pStyle w:val="a0"/>
        <w:ind w:firstLine="0"/>
        <w:rPr>
          <w:rFonts w:hint="cs"/>
          <w:rtl/>
        </w:rPr>
      </w:pPr>
      <w:r>
        <w:rPr>
          <w:rtl/>
        </w:rPr>
        <w:t>[נספחות.]</w:t>
      </w:r>
    </w:p>
    <w:p w14:paraId="7ED129BA" w14:textId="77777777" w:rsidR="00000000" w:rsidRDefault="00B90FE9">
      <w:pPr>
        <w:pStyle w:val="-0"/>
        <w:rPr>
          <w:rFonts w:hint="cs"/>
          <w:rtl/>
        </w:rPr>
      </w:pPr>
      <w:r>
        <w:rPr>
          <w:rFonts w:hint="cs"/>
          <w:rtl/>
        </w:rPr>
        <w:t>(הצעת קבוצת חברי הכנסת)</w:t>
      </w:r>
    </w:p>
    <w:p w14:paraId="393AD3C2" w14:textId="77777777" w:rsidR="00000000" w:rsidRDefault="00B90FE9">
      <w:pPr>
        <w:pStyle w:val="af1"/>
        <w:rPr>
          <w:rFonts w:hint="cs"/>
          <w:rtl/>
        </w:rPr>
      </w:pPr>
    </w:p>
    <w:p w14:paraId="20DA97D0" w14:textId="77777777" w:rsidR="00000000" w:rsidRDefault="00B90FE9">
      <w:pPr>
        <w:pStyle w:val="af1"/>
        <w:rPr>
          <w:rtl/>
        </w:rPr>
      </w:pPr>
      <w:r>
        <w:rPr>
          <w:rtl/>
        </w:rPr>
        <w:t>היו"ר יולי-יואל אדלשטיין:</w:t>
      </w:r>
    </w:p>
    <w:p w14:paraId="7CFED456" w14:textId="77777777" w:rsidR="00000000" w:rsidRDefault="00B90FE9">
      <w:pPr>
        <w:pStyle w:val="a0"/>
        <w:rPr>
          <w:rtl/>
        </w:rPr>
      </w:pPr>
    </w:p>
    <w:p w14:paraId="5724D5E9" w14:textId="77777777" w:rsidR="00000000" w:rsidRDefault="00B90FE9">
      <w:pPr>
        <w:pStyle w:val="a0"/>
        <w:rPr>
          <w:rFonts w:hint="cs"/>
          <w:rtl/>
        </w:rPr>
      </w:pPr>
      <w:r>
        <w:rPr>
          <w:rFonts w:hint="cs"/>
          <w:rtl/>
        </w:rPr>
        <w:t xml:space="preserve">הצעת החוק הבאה היא של חבר הכנסת מיכאל איתן: הצעת חוק ההתיישנות (תיקון </w:t>
      </w:r>
      <w:r>
        <w:rPr>
          <w:rtl/>
        </w:rPr>
        <w:t>–</w:t>
      </w:r>
      <w:r>
        <w:rPr>
          <w:rFonts w:hint="cs"/>
          <w:rtl/>
        </w:rPr>
        <w:t xml:space="preserve"> חישוב תקופת ההתיישנות לתובע עם פיגור שכלי), התשס"ג-2003 </w:t>
      </w:r>
      <w:r>
        <w:rPr>
          <w:rtl/>
        </w:rPr>
        <w:t>–</w:t>
      </w:r>
      <w:r>
        <w:rPr>
          <w:rFonts w:hint="cs"/>
          <w:rtl/>
        </w:rPr>
        <w:t xml:space="preserve"> הצעת חוק פ/690. ח</w:t>
      </w:r>
      <w:r>
        <w:rPr>
          <w:rFonts w:hint="cs"/>
          <w:rtl/>
        </w:rPr>
        <w:t>בר הכנסת מיכאל איתן, בבקשה.</w:t>
      </w:r>
    </w:p>
    <w:p w14:paraId="3B2F306C" w14:textId="77777777" w:rsidR="00000000" w:rsidRDefault="00B90FE9">
      <w:pPr>
        <w:pStyle w:val="a0"/>
        <w:ind w:firstLine="0"/>
        <w:rPr>
          <w:rFonts w:hint="cs"/>
          <w:rtl/>
        </w:rPr>
      </w:pPr>
    </w:p>
    <w:p w14:paraId="1C6184D7" w14:textId="77777777" w:rsidR="00000000" w:rsidRDefault="00B90FE9">
      <w:pPr>
        <w:pStyle w:val="af0"/>
        <w:rPr>
          <w:rtl/>
        </w:rPr>
      </w:pPr>
      <w:r>
        <w:rPr>
          <w:rFonts w:hint="eastAsia"/>
          <w:rtl/>
        </w:rPr>
        <w:t>אופיר</w:t>
      </w:r>
      <w:r>
        <w:rPr>
          <w:rtl/>
        </w:rPr>
        <w:t xml:space="preserve"> פינס-פז (העבודה-מימד):</w:t>
      </w:r>
    </w:p>
    <w:p w14:paraId="6431EB45" w14:textId="77777777" w:rsidR="00000000" w:rsidRDefault="00B90FE9">
      <w:pPr>
        <w:pStyle w:val="a0"/>
        <w:rPr>
          <w:rFonts w:hint="cs"/>
          <w:rtl/>
        </w:rPr>
      </w:pPr>
    </w:p>
    <w:p w14:paraId="6A1B94A0" w14:textId="77777777" w:rsidR="00000000" w:rsidRDefault="00B90FE9">
      <w:pPr>
        <w:pStyle w:val="a0"/>
        <w:rPr>
          <w:rFonts w:hint="cs"/>
          <w:rtl/>
        </w:rPr>
      </w:pPr>
      <w:r>
        <w:rPr>
          <w:rFonts w:hint="cs"/>
          <w:rtl/>
        </w:rPr>
        <w:t>אני אסביר.</w:t>
      </w:r>
    </w:p>
    <w:p w14:paraId="3F21A0CE" w14:textId="77777777" w:rsidR="00000000" w:rsidRDefault="00B90FE9">
      <w:pPr>
        <w:pStyle w:val="a0"/>
        <w:ind w:firstLine="0"/>
        <w:rPr>
          <w:rFonts w:hint="cs"/>
          <w:rtl/>
        </w:rPr>
      </w:pPr>
    </w:p>
    <w:p w14:paraId="0822E125" w14:textId="77777777" w:rsidR="00000000" w:rsidRDefault="00B90FE9">
      <w:pPr>
        <w:pStyle w:val="af1"/>
        <w:rPr>
          <w:rtl/>
        </w:rPr>
      </w:pPr>
      <w:r>
        <w:rPr>
          <w:rtl/>
        </w:rPr>
        <w:t>היו"ר יולי-יואל אדלשטיין:</w:t>
      </w:r>
    </w:p>
    <w:p w14:paraId="3D2407E8" w14:textId="77777777" w:rsidR="00000000" w:rsidRDefault="00B90FE9">
      <w:pPr>
        <w:pStyle w:val="a0"/>
        <w:rPr>
          <w:rtl/>
        </w:rPr>
      </w:pPr>
    </w:p>
    <w:p w14:paraId="2A50235A" w14:textId="77777777" w:rsidR="00000000" w:rsidRDefault="00B90FE9">
      <w:pPr>
        <w:pStyle w:val="a0"/>
        <w:rPr>
          <w:rFonts w:hint="cs"/>
          <w:rtl/>
        </w:rPr>
      </w:pPr>
      <w:r>
        <w:rPr>
          <w:rFonts w:hint="cs"/>
          <w:rtl/>
        </w:rPr>
        <w:t>אם כן, אופיר פינס-פז ינמק מהמקום, בבקשה.</w:t>
      </w:r>
    </w:p>
    <w:p w14:paraId="5F6905E4" w14:textId="77777777" w:rsidR="00000000" w:rsidRDefault="00B90FE9">
      <w:pPr>
        <w:pStyle w:val="a0"/>
        <w:ind w:firstLine="0"/>
        <w:rPr>
          <w:rFonts w:hint="cs"/>
          <w:rtl/>
        </w:rPr>
      </w:pPr>
    </w:p>
    <w:p w14:paraId="5B13DFA2" w14:textId="77777777" w:rsidR="00000000" w:rsidRDefault="00B90FE9">
      <w:pPr>
        <w:pStyle w:val="a"/>
        <w:rPr>
          <w:rtl/>
        </w:rPr>
      </w:pPr>
      <w:bookmarkStart w:id="236" w:name="FS000000455T14_01_2004_15_32_44"/>
      <w:bookmarkStart w:id="237" w:name="_Toc75077174"/>
      <w:bookmarkEnd w:id="236"/>
      <w:r>
        <w:rPr>
          <w:rFonts w:hint="eastAsia"/>
          <w:rtl/>
        </w:rPr>
        <w:t>אופיר</w:t>
      </w:r>
      <w:r>
        <w:rPr>
          <w:rtl/>
        </w:rPr>
        <w:t xml:space="preserve"> פינס-פז (העבודה-מימד):</w:t>
      </w:r>
      <w:bookmarkEnd w:id="237"/>
    </w:p>
    <w:p w14:paraId="24772198" w14:textId="77777777" w:rsidR="00000000" w:rsidRDefault="00B90FE9">
      <w:pPr>
        <w:pStyle w:val="a0"/>
        <w:rPr>
          <w:rFonts w:hint="cs"/>
          <w:rtl/>
        </w:rPr>
      </w:pPr>
    </w:p>
    <w:p w14:paraId="09509299" w14:textId="77777777" w:rsidR="00000000" w:rsidRDefault="00B90FE9">
      <w:pPr>
        <w:pStyle w:val="a0"/>
        <w:rPr>
          <w:rFonts w:hint="cs"/>
          <w:rtl/>
        </w:rPr>
      </w:pPr>
      <w:r>
        <w:rPr>
          <w:rFonts w:hint="cs"/>
          <w:rtl/>
        </w:rPr>
        <w:t>אדוני היושב-ראש, בשמו של חבר הכנסת איתן, שזו הצעת חוק שהוא יזם, הצעת חוק ההתיישנות (תי</w:t>
      </w:r>
      <w:r>
        <w:rPr>
          <w:rFonts w:hint="cs"/>
          <w:rtl/>
        </w:rPr>
        <w:t xml:space="preserve">קון </w:t>
      </w:r>
      <w:r>
        <w:rPr>
          <w:rtl/>
        </w:rPr>
        <w:t>–</w:t>
      </w:r>
      <w:r>
        <w:rPr>
          <w:rFonts w:hint="cs"/>
          <w:rtl/>
        </w:rPr>
        <w:t xml:space="preserve"> חישוב תקופת ההתיישנות לתובע עם פיגור שכלי). הממשלה הודיעה על תמיכה בהצעת החוק הזאת, ואני מבקש, בשמו של חבר הכנסת איתן, לתמוך בהצעת החוק. תודה.</w:t>
      </w:r>
    </w:p>
    <w:p w14:paraId="7314AAE8" w14:textId="77777777" w:rsidR="00000000" w:rsidRDefault="00B90FE9">
      <w:pPr>
        <w:pStyle w:val="a0"/>
        <w:ind w:firstLine="0"/>
        <w:rPr>
          <w:rFonts w:hint="cs"/>
          <w:rtl/>
        </w:rPr>
      </w:pPr>
    </w:p>
    <w:p w14:paraId="7AED7060" w14:textId="77777777" w:rsidR="00000000" w:rsidRDefault="00B90FE9">
      <w:pPr>
        <w:pStyle w:val="af1"/>
        <w:rPr>
          <w:rtl/>
        </w:rPr>
      </w:pPr>
      <w:r>
        <w:rPr>
          <w:rtl/>
        </w:rPr>
        <w:t>היו"ר יולי-יואל אדלשטיין:</w:t>
      </w:r>
    </w:p>
    <w:p w14:paraId="01FD1AE0" w14:textId="77777777" w:rsidR="00000000" w:rsidRDefault="00B90FE9">
      <w:pPr>
        <w:pStyle w:val="a0"/>
        <w:rPr>
          <w:rtl/>
        </w:rPr>
      </w:pPr>
    </w:p>
    <w:p w14:paraId="65FCAA8F" w14:textId="77777777" w:rsidR="00000000" w:rsidRDefault="00B90FE9">
      <w:pPr>
        <w:pStyle w:val="a0"/>
        <w:rPr>
          <w:rFonts w:hint="cs"/>
          <w:rtl/>
        </w:rPr>
      </w:pPr>
      <w:r>
        <w:rPr>
          <w:rFonts w:hint="cs"/>
          <w:rtl/>
        </w:rPr>
        <w:t>תודה. שר המשפטים, בבקשה. תשובת הממשלה.</w:t>
      </w:r>
    </w:p>
    <w:p w14:paraId="29283015" w14:textId="77777777" w:rsidR="00000000" w:rsidRDefault="00B90FE9">
      <w:pPr>
        <w:pStyle w:val="a0"/>
        <w:ind w:firstLine="0"/>
        <w:rPr>
          <w:rFonts w:hint="cs"/>
          <w:rtl/>
        </w:rPr>
      </w:pPr>
    </w:p>
    <w:p w14:paraId="05C950FA" w14:textId="77777777" w:rsidR="00000000" w:rsidRDefault="00B90FE9">
      <w:pPr>
        <w:pStyle w:val="a"/>
        <w:rPr>
          <w:rtl/>
        </w:rPr>
      </w:pPr>
      <w:bookmarkStart w:id="238" w:name="FS000000517T14_01_2004_15_33_38"/>
      <w:bookmarkStart w:id="239" w:name="_Toc75077175"/>
      <w:bookmarkEnd w:id="238"/>
      <w:r>
        <w:rPr>
          <w:rFonts w:hint="eastAsia"/>
          <w:rtl/>
        </w:rPr>
        <w:t>שר</w:t>
      </w:r>
      <w:r>
        <w:rPr>
          <w:rtl/>
        </w:rPr>
        <w:t xml:space="preserve"> המשפטים יוסף לפיד:</w:t>
      </w:r>
      <w:bookmarkEnd w:id="239"/>
    </w:p>
    <w:p w14:paraId="173434E7" w14:textId="77777777" w:rsidR="00000000" w:rsidRDefault="00B90FE9">
      <w:pPr>
        <w:pStyle w:val="a0"/>
        <w:rPr>
          <w:rFonts w:hint="cs"/>
          <w:rtl/>
        </w:rPr>
      </w:pPr>
    </w:p>
    <w:p w14:paraId="48DE5098" w14:textId="77777777" w:rsidR="00000000" w:rsidRDefault="00B90FE9">
      <w:pPr>
        <w:pStyle w:val="a0"/>
        <w:rPr>
          <w:rFonts w:hint="cs"/>
          <w:rtl/>
        </w:rPr>
      </w:pPr>
      <w:r>
        <w:rPr>
          <w:rFonts w:hint="cs"/>
          <w:rtl/>
        </w:rPr>
        <w:t>זו יוזמה הומניטר</w:t>
      </w:r>
      <w:r>
        <w:rPr>
          <w:rFonts w:hint="cs"/>
          <w:rtl/>
        </w:rPr>
        <w:t>ית, שיש לתמוך בה.</w:t>
      </w:r>
    </w:p>
    <w:p w14:paraId="13C6A66C" w14:textId="77777777" w:rsidR="00000000" w:rsidRDefault="00B90FE9">
      <w:pPr>
        <w:pStyle w:val="a0"/>
        <w:ind w:firstLine="0"/>
        <w:rPr>
          <w:rFonts w:hint="cs"/>
          <w:rtl/>
        </w:rPr>
      </w:pPr>
    </w:p>
    <w:p w14:paraId="46EB307C" w14:textId="77777777" w:rsidR="00000000" w:rsidRDefault="00B90FE9">
      <w:pPr>
        <w:pStyle w:val="af1"/>
        <w:rPr>
          <w:rtl/>
        </w:rPr>
      </w:pPr>
      <w:r>
        <w:rPr>
          <w:rtl/>
        </w:rPr>
        <w:t>היו"ר יולי-יואל אדלשטיין:</w:t>
      </w:r>
    </w:p>
    <w:p w14:paraId="47AFE82D" w14:textId="77777777" w:rsidR="00000000" w:rsidRDefault="00B90FE9">
      <w:pPr>
        <w:pStyle w:val="a0"/>
        <w:rPr>
          <w:rtl/>
        </w:rPr>
      </w:pPr>
    </w:p>
    <w:p w14:paraId="426AEC1A" w14:textId="77777777" w:rsidR="00000000" w:rsidRDefault="00B90FE9">
      <w:pPr>
        <w:pStyle w:val="a0"/>
        <w:rPr>
          <w:rFonts w:hint="cs"/>
          <w:rtl/>
        </w:rPr>
      </w:pPr>
      <w:r>
        <w:rPr>
          <w:rFonts w:hint="cs"/>
          <w:rtl/>
        </w:rPr>
        <w:t xml:space="preserve">תודה לשר המשפטים. כולם לקוניים היום. אנחנו מתקדמים יפה בסדר-היום. </w:t>
      </w:r>
    </w:p>
    <w:p w14:paraId="1AF06E8D" w14:textId="77777777" w:rsidR="00000000" w:rsidRDefault="00B90FE9">
      <w:pPr>
        <w:pStyle w:val="a0"/>
        <w:rPr>
          <w:rFonts w:hint="cs"/>
          <w:rtl/>
        </w:rPr>
      </w:pPr>
    </w:p>
    <w:p w14:paraId="14CDC72E" w14:textId="77777777" w:rsidR="00000000" w:rsidRDefault="00B90FE9">
      <w:pPr>
        <w:pStyle w:val="a0"/>
        <w:rPr>
          <w:rFonts w:hint="cs"/>
          <w:rtl/>
        </w:rPr>
      </w:pPr>
      <w:r>
        <w:rPr>
          <w:rFonts w:hint="cs"/>
          <w:rtl/>
        </w:rPr>
        <w:t xml:space="preserve">אנחנו עוברים להצבעה. הצעת חוק ההתיישנות (תיקון </w:t>
      </w:r>
      <w:r>
        <w:rPr>
          <w:rtl/>
        </w:rPr>
        <w:t>–</w:t>
      </w:r>
      <w:r>
        <w:rPr>
          <w:rFonts w:hint="cs"/>
          <w:rtl/>
        </w:rPr>
        <w:t xml:space="preserve"> חישוב תקופת ההתיישנות לתובע עם פיגור שכלי), התשס"ג-2003, של חברי הכנסת מיכאל איתן ואופיר פינס</w:t>
      </w:r>
      <w:r>
        <w:rPr>
          <w:rFonts w:hint="cs"/>
          <w:rtl/>
        </w:rPr>
        <w:t>-פז. ההצבעה החלה - מי בעד, מי נגד.</w:t>
      </w:r>
    </w:p>
    <w:p w14:paraId="355EECC7" w14:textId="77777777" w:rsidR="00000000" w:rsidRDefault="00B90FE9">
      <w:pPr>
        <w:pStyle w:val="a0"/>
        <w:ind w:firstLine="0"/>
        <w:rPr>
          <w:rFonts w:hint="cs"/>
          <w:rtl/>
        </w:rPr>
      </w:pPr>
    </w:p>
    <w:p w14:paraId="15AE698F" w14:textId="77777777" w:rsidR="00000000" w:rsidRDefault="00B90FE9">
      <w:pPr>
        <w:pStyle w:val="ab"/>
        <w:bidi/>
        <w:rPr>
          <w:rtl/>
        </w:rPr>
      </w:pPr>
    </w:p>
    <w:p w14:paraId="5F144F91" w14:textId="77777777" w:rsidR="00000000" w:rsidRDefault="00B90FE9">
      <w:pPr>
        <w:pStyle w:val="ab"/>
        <w:bidi/>
        <w:rPr>
          <w:rFonts w:hint="cs"/>
          <w:rtl/>
        </w:rPr>
      </w:pPr>
      <w:r>
        <w:rPr>
          <w:rFonts w:hint="cs"/>
          <w:rtl/>
        </w:rPr>
        <w:t>הצבעה מס' 10</w:t>
      </w:r>
    </w:p>
    <w:p w14:paraId="293D457E" w14:textId="77777777" w:rsidR="00000000" w:rsidRDefault="00B90FE9">
      <w:pPr>
        <w:pStyle w:val="a0"/>
        <w:rPr>
          <w:rFonts w:hint="cs"/>
          <w:rtl/>
        </w:rPr>
      </w:pPr>
    </w:p>
    <w:p w14:paraId="2E9FC81E" w14:textId="77777777" w:rsidR="00000000" w:rsidRDefault="00B90F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32</w:t>
      </w:r>
    </w:p>
    <w:p w14:paraId="42CCFC77" w14:textId="77777777" w:rsidR="00000000" w:rsidRDefault="00B90FE9">
      <w:pPr>
        <w:pStyle w:val="ac"/>
        <w:bidi/>
        <w:rPr>
          <w:rFonts w:hint="cs"/>
          <w:rtl/>
        </w:rPr>
      </w:pPr>
      <w:r>
        <w:rPr>
          <w:rFonts w:hint="cs"/>
          <w:rtl/>
        </w:rPr>
        <w:t xml:space="preserve">נגד </w:t>
      </w:r>
      <w:r>
        <w:rPr>
          <w:rtl/>
        </w:rPr>
        <w:t>–</w:t>
      </w:r>
      <w:r>
        <w:rPr>
          <w:rFonts w:hint="cs"/>
          <w:rtl/>
        </w:rPr>
        <w:t xml:space="preserve"> 2</w:t>
      </w:r>
    </w:p>
    <w:p w14:paraId="4CFE4BB4"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52AB1680" w14:textId="77777777" w:rsidR="00000000" w:rsidRDefault="00B90FE9">
      <w:pPr>
        <w:pStyle w:val="ad"/>
        <w:bidi/>
        <w:rPr>
          <w:rFonts w:hint="cs"/>
          <w:rtl/>
        </w:rPr>
      </w:pPr>
      <w:r>
        <w:rPr>
          <w:rFonts w:hint="cs"/>
          <w:rtl/>
        </w:rPr>
        <w:t xml:space="preserve">ההצעה להעביר את הצעת חוק ההתיישנות (תיקון </w:t>
      </w:r>
      <w:r>
        <w:rPr>
          <w:rtl/>
        </w:rPr>
        <w:t>–</w:t>
      </w:r>
      <w:r>
        <w:rPr>
          <w:rFonts w:hint="cs"/>
          <w:rtl/>
        </w:rPr>
        <w:t xml:space="preserve"> חישוב תקופת ההתיישנות לתובע עם פיגור שכלי), התשס"ג-2003, לדיון מוקדם בוועדת החוקה, חוק</w:t>
      </w:r>
      <w:r>
        <w:rPr>
          <w:rFonts w:hint="cs"/>
          <w:rtl/>
        </w:rPr>
        <w:t xml:space="preserve"> ומשפט נתקבלה.</w:t>
      </w:r>
    </w:p>
    <w:p w14:paraId="088B0BBD" w14:textId="77777777" w:rsidR="00000000" w:rsidRDefault="00B90FE9">
      <w:pPr>
        <w:pStyle w:val="a0"/>
        <w:ind w:firstLine="0"/>
        <w:rPr>
          <w:rFonts w:hint="cs"/>
          <w:rtl/>
        </w:rPr>
      </w:pPr>
    </w:p>
    <w:p w14:paraId="594DFFF7" w14:textId="77777777" w:rsidR="00000000" w:rsidRDefault="00B90FE9">
      <w:pPr>
        <w:pStyle w:val="af1"/>
        <w:rPr>
          <w:rtl/>
        </w:rPr>
      </w:pPr>
      <w:r>
        <w:rPr>
          <w:rtl/>
        </w:rPr>
        <w:t>היו"ר יולי-יואל אדלשטיין:</w:t>
      </w:r>
    </w:p>
    <w:p w14:paraId="20618A50" w14:textId="77777777" w:rsidR="00000000" w:rsidRDefault="00B90FE9">
      <w:pPr>
        <w:pStyle w:val="a0"/>
        <w:rPr>
          <w:rtl/>
        </w:rPr>
      </w:pPr>
    </w:p>
    <w:p w14:paraId="5903E1E6" w14:textId="77777777" w:rsidR="00000000" w:rsidRDefault="00B90FE9">
      <w:pPr>
        <w:pStyle w:val="a0"/>
        <w:rPr>
          <w:rFonts w:hint="cs"/>
          <w:rtl/>
        </w:rPr>
      </w:pPr>
      <w:r>
        <w:rPr>
          <w:rFonts w:hint="cs"/>
          <w:rtl/>
        </w:rPr>
        <w:t xml:space="preserve">בעד - 32, נגד - 2, אין נמנעים. הצעת חוק ההתיישנות (תיקון </w:t>
      </w:r>
      <w:r>
        <w:rPr>
          <w:rtl/>
        </w:rPr>
        <w:t>–</w:t>
      </w:r>
      <w:r>
        <w:rPr>
          <w:rFonts w:hint="cs"/>
          <w:rtl/>
        </w:rPr>
        <w:t xml:space="preserve"> חישוב תקופת ההתיישנות לתובע עם פיגור שכלי) אושרה בקריאה טרומית, והיא תעבור להמשך דיון - - -</w:t>
      </w:r>
    </w:p>
    <w:p w14:paraId="04FE0F4C" w14:textId="77777777" w:rsidR="00000000" w:rsidRDefault="00B90FE9">
      <w:pPr>
        <w:pStyle w:val="a0"/>
        <w:ind w:firstLine="0"/>
        <w:rPr>
          <w:rFonts w:hint="cs"/>
          <w:rtl/>
        </w:rPr>
      </w:pPr>
    </w:p>
    <w:p w14:paraId="219D88D0" w14:textId="77777777" w:rsidR="00000000" w:rsidRDefault="00B90FE9">
      <w:pPr>
        <w:pStyle w:val="af0"/>
        <w:rPr>
          <w:rtl/>
        </w:rPr>
      </w:pPr>
      <w:r>
        <w:rPr>
          <w:rFonts w:hint="eastAsia"/>
          <w:rtl/>
        </w:rPr>
        <w:t>שר</w:t>
      </w:r>
      <w:r>
        <w:rPr>
          <w:rtl/>
        </w:rPr>
        <w:t xml:space="preserve"> הרווחה זבולון אורלב:</w:t>
      </w:r>
    </w:p>
    <w:p w14:paraId="339661DD" w14:textId="77777777" w:rsidR="00000000" w:rsidRDefault="00B90FE9">
      <w:pPr>
        <w:pStyle w:val="a0"/>
        <w:rPr>
          <w:rFonts w:hint="cs"/>
          <w:rtl/>
        </w:rPr>
      </w:pPr>
    </w:p>
    <w:p w14:paraId="2B352E02" w14:textId="77777777" w:rsidR="00000000" w:rsidRDefault="00B90FE9">
      <w:pPr>
        <w:pStyle w:val="a0"/>
        <w:rPr>
          <w:rFonts w:hint="cs"/>
          <w:rtl/>
        </w:rPr>
      </w:pPr>
      <w:r>
        <w:rPr>
          <w:rFonts w:hint="cs"/>
          <w:rtl/>
        </w:rPr>
        <w:t>אני מבקש להודיע לפרוטוקול, שרציתי לה</w:t>
      </w:r>
      <w:r>
        <w:rPr>
          <w:rFonts w:hint="cs"/>
          <w:rtl/>
        </w:rPr>
        <w:t>צביע בעד ובשגגה הצבעתי נגד.</w:t>
      </w:r>
    </w:p>
    <w:p w14:paraId="3232CA95" w14:textId="77777777" w:rsidR="00000000" w:rsidRDefault="00B90FE9">
      <w:pPr>
        <w:pStyle w:val="a0"/>
        <w:ind w:firstLine="0"/>
        <w:rPr>
          <w:rFonts w:hint="cs"/>
          <w:rtl/>
        </w:rPr>
      </w:pPr>
    </w:p>
    <w:p w14:paraId="61929762" w14:textId="77777777" w:rsidR="00000000" w:rsidRDefault="00B90FE9">
      <w:pPr>
        <w:pStyle w:val="af0"/>
        <w:rPr>
          <w:rtl/>
        </w:rPr>
      </w:pPr>
      <w:r>
        <w:rPr>
          <w:rFonts w:hint="eastAsia"/>
          <w:rtl/>
        </w:rPr>
        <w:t>שר</w:t>
      </w:r>
      <w:r>
        <w:rPr>
          <w:rtl/>
        </w:rPr>
        <w:t xml:space="preserve"> החקלאות ופיתוח הכפר ישראל כץ:</w:t>
      </w:r>
    </w:p>
    <w:p w14:paraId="4FC681F6" w14:textId="77777777" w:rsidR="00000000" w:rsidRDefault="00B90FE9">
      <w:pPr>
        <w:pStyle w:val="a0"/>
        <w:rPr>
          <w:rFonts w:hint="cs"/>
          <w:rtl/>
        </w:rPr>
      </w:pPr>
    </w:p>
    <w:p w14:paraId="0D74A1C6" w14:textId="77777777" w:rsidR="00000000" w:rsidRDefault="00B90FE9">
      <w:pPr>
        <w:pStyle w:val="a0"/>
        <w:rPr>
          <w:rFonts w:hint="cs"/>
          <w:rtl/>
        </w:rPr>
      </w:pPr>
      <w:r>
        <w:rPr>
          <w:rFonts w:hint="cs"/>
          <w:rtl/>
        </w:rPr>
        <w:t>אני מודיע לפרוטוקול שהוא בלבל אותי.</w:t>
      </w:r>
    </w:p>
    <w:p w14:paraId="4E6ECF84" w14:textId="77777777" w:rsidR="00000000" w:rsidRDefault="00B90FE9">
      <w:pPr>
        <w:pStyle w:val="a0"/>
        <w:ind w:firstLine="0"/>
        <w:rPr>
          <w:rFonts w:hint="cs"/>
          <w:rtl/>
        </w:rPr>
      </w:pPr>
    </w:p>
    <w:p w14:paraId="0C1BE9B3" w14:textId="77777777" w:rsidR="00000000" w:rsidRDefault="00B90FE9">
      <w:pPr>
        <w:pStyle w:val="af1"/>
        <w:rPr>
          <w:rtl/>
        </w:rPr>
      </w:pPr>
      <w:r>
        <w:rPr>
          <w:rtl/>
        </w:rPr>
        <w:t>היו"ר יולי-יואל אדלשטיין:</w:t>
      </w:r>
    </w:p>
    <w:p w14:paraId="25E13D57" w14:textId="77777777" w:rsidR="00000000" w:rsidRDefault="00B90FE9">
      <w:pPr>
        <w:pStyle w:val="a0"/>
        <w:rPr>
          <w:rtl/>
        </w:rPr>
      </w:pPr>
    </w:p>
    <w:p w14:paraId="4CFAE6C1" w14:textId="77777777" w:rsidR="00000000" w:rsidRDefault="00B90FE9">
      <w:pPr>
        <w:pStyle w:val="a0"/>
        <w:rPr>
          <w:rFonts w:hint="cs"/>
          <w:rtl/>
        </w:rPr>
      </w:pPr>
      <w:r>
        <w:rPr>
          <w:rFonts w:hint="cs"/>
          <w:rtl/>
        </w:rPr>
        <w:t xml:space="preserve">השר זבולון אורלב טעה בהצבעתו. חבר הכנסת ברכה, אנחנו לא מוסיפים קולות. הודעתי לפרוטוקול על טעות שר הרווחה. </w:t>
      </w:r>
    </w:p>
    <w:p w14:paraId="50736423" w14:textId="77777777" w:rsidR="00000000" w:rsidRDefault="00B90FE9">
      <w:pPr>
        <w:pStyle w:val="a0"/>
        <w:rPr>
          <w:rFonts w:hint="cs"/>
          <w:rtl/>
        </w:rPr>
      </w:pPr>
    </w:p>
    <w:p w14:paraId="75D56D60" w14:textId="77777777" w:rsidR="00000000" w:rsidRDefault="00B90FE9">
      <w:pPr>
        <w:pStyle w:val="a0"/>
        <w:rPr>
          <w:rFonts w:hint="cs"/>
          <w:rtl/>
        </w:rPr>
      </w:pPr>
      <w:r>
        <w:rPr>
          <w:rFonts w:hint="cs"/>
          <w:rtl/>
        </w:rPr>
        <w:t>אם כן, הצעת החוק הזאת</w:t>
      </w:r>
      <w:r>
        <w:rPr>
          <w:rFonts w:hint="cs"/>
          <w:rtl/>
        </w:rPr>
        <w:t xml:space="preserve"> תידון בוועדת החוקה, חוק ומשפט, ותוכן, בעזרת השם, לקריאה ראשונה שם.</w:t>
      </w:r>
    </w:p>
    <w:p w14:paraId="17D1F3D7" w14:textId="77777777" w:rsidR="00000000" w:rsidRDefault="00B90FE9">
      <w:pPr>
        <w:pStyle w:val="a0"/>
        <w:ind w:firstLine="0"/>
        <w:rPr>
          <w:rFonts w:hint="cs"/>
          <w:rtl/>
        </w:rPr>
      </w:pPr>
    </w:p>
    <w:p w14:paraId="6C842B3C" w14:textId="77777777" w:rsidR="00000000" w:rsidRDefault="00B90FE9">
      <w:pPr>
        <w:pStyle w:val="a2"/>
        <w:rPr>
          <w:rtl/>
        </w:rPr>
      </w:pPr>
    </w:p>
    <w:p w14:paraId="257B9C7A" w14:textId="77777777" w:rsidR="00000000" w:rsidRDefault="00B90FE9">
      <w:pPr>
        <w:pStyle w:val="a2"/>
        <w:rPr>
          <w:rFonts w:hint="cs"/>
          <w:rtl/>
        </w:rPr>
      </w:pPr>
      <w:bookmarkStart w:id="240" w:name="CS20665FI0020665T14_01_2004_15_40_00"/>
      <w:bookmarkStart w:id="241" w:name="_Toc75077176"/>
      <w:bookmarkEnd w:id="240"/>
      <w:r>
        <w:rPr>
          <w:rtl/>
        </w:rPr>
        <w:t>הצ</w:t>
      </w:r>
      <w:r>
        <w:rPr>
          <w:rFonts w:hint="cs"/>
          <w:rtl/>
        </w:rPr>
        <w:t>עת חוק</w:t>
      </w:r>
      <w:r>
        <w:rPr>
          <w:rtl/>
        </w:rPr>
        <w:t xml:space="preserve"> לתיקון פקודת המבחן (מס' 4)</w:t>
      </w:r>
      <w:r>
        <w:rPr>
          <w:rFonts w:hint="cs"/>
          <w:rtl/>
        </w:rPr>
        <w:t xml:space="preserve"> </w:t>
      </w:r>
      <w:r>
        <w:rPr>
          <w:rtl/>
        </w:rPr>
        <w:t xml:space="preserve">(מבחן בצירוף לעונש </w:t>
      </w:r>
      <w:r>
        <w:rPr>
          <w:rFonts w:hint="cs"/>
          <w:rtl/>
        </w:rPr>
        <w:br/>
      </w:r>
      <w:r>
        <w:rPr>
          <w:rtl/>
        </w:rPr>
        <w:t>נוסף), התשס"ג-2003</w:t>
      </w:r>
      <w:bookmarkEnd w:id="241"/>
      <w:r>
        <w:rPr>
          <w:rtl/>
        </w:rPr>
        <w:t xml:space="preserve">  </w:t>
      </w:r>
    </w:p>
    <w:p w14:paraId="122EBB95" w14:textId="77777777" w:rsidR="00000000" w:rsidRDefault="00B90FE9">
      <w:pPr>
        <w:pStyle w:val="a0"/>
        <w:ind w:firstLine="0"/>
        <w:rPr>
          <w:rFonts w:hint="cs"/>
          <w:rtl/>
        </w:rPr>
      </w:pPr>
      <w:r>
        <w:rPr>
          <w:rtl/>
        </w:rPr>
        <w:t xml:space="preserve"> [נספחות.]</w:t>
      </w:r>
    </w:p>
    <w:p w14:paraId="25DEECA4" w14:textId="77777777" w:rsidR="00000000" w:rsidRDefault="00B90FE9">
      <w:pPr>
        <w:pStyle w:val="-0"/>
        <w:rPr>
          <w:rFonts w:hint="cs"/>
          <w:rtl/>
        </w:rPr>
      </w:pPr>
      <w:r>
        <w:rPr>
          <w:rFonts w:hint="cs"/>
          <w:rtl/>
        </w:rPr>
        <w:t>(הצעת חבר הכנסת ניסן סלומינסקי)</w:t>
      </w:r>
    </w:p>
    <w:p w14:paraId="74291B2E" w14:textId="77777777" w:rsidR="00000000" w:rsidRDefault="00B90FE9">
      <w:pPr>
        <w:pStyle w:val="af1"/>
        <w:rPr>
          <w:rFonts w:hint="cs"/>
          <w:rtl/>
        </w:rPr>
      </w:pPr>
    </w:p>
    <w:p w14:paraId="6804981D" w14:textId="77777777" w:rsidR="00000000" w:rsidRDefault="00B90FE9">
      <w:pPr>
        <w:pStyle w:val="af1"/>
        <w:rPr>
          <w:rFonts w:hint="cs"/>
          <w:rtl/>
        </w:rPr>
      </w:pPr>
    </w:p>
    <w:p w14:paraId="134C79AA" w14:textId="77777777" w:rsidR="00000000" w:rsidRDefault="00B90FE9">
      <w:pPr>
        <w:pStyle w:val="af1"/>
        <w:rPr>
          <w:rtl/>
        </w:rPr>
      </w:pPr>
      <w:r>
        <w:rPr>
          <w:rtl/>
        </w:rPr>
        <w:t>היו"ר יולי-יואל אדלשטיין:</w:t>
      </w:r>
    </w:p>
    <w:p w14:paraId="77E41C29" w14:textId="77777777" w:rsidR="00000000" w:rsidRDefault="00B90FE9">
      <w:pPr>
        <w:pStyle w:val="a0"/>
        <w:rPr>
          <w:rtl/>
        </w:rPr>
      </w:pPr>
    </w:p>
    <w:p w14:paraId="051953F3" w14:textId="77777777" w:rsidR="00000000" w:rsidRDefault="00B90FE9">
      <w:pPr>
        <w:pStyle w:val="a0"/>
        <w:rPr>
          <w:rFonts w:hint="cs"/>
          <w:rtl/>
        </w:rPr>
      </w:pPr>
      <w:r>
        <w:rPr>
          <w:rFonts w:hint="cs"/>
          <w:rtl/>
        </w:rPr>
        <w:t xml:space="preserve">אנחנו עוברים להצעת החוק לתיקון פקודת </w:t>
      </w:r>
      <w:r>
        <w:rPr>
          <w:rFonts w:hint="cs"/>
          <w:rtl/>
        </w:rPr>
        <w:t xml:space="preserve">המבחן (מס' 4) (מבחן בצירוף לעונש נוסף) </w:t>
      </w:r>
      <w:r>
        <w:rPr>
          <w:rtl/>
        </w:rPr>
        <w:t>–</w:t>
      </w:r>
      <w:r>
        <w:rPr>
          <w:rFonts w:hint="cs"/>
          <w:rtl/>
        </w:rPr>
        <w:t xml:space="preserve"> הצעת חוק פ/960. חבר הכנסת ניסן סלומינסקי, בבקשה. נמק מן המקום.</w:t>
      </w:r>
    </w:p>
    <w:p w14:paraId="37B638EA" w14:textId="77777777" w:rsidR="00000000" w:rsidRDefault="00B90FE9">
      <w:pPr>
        <w:pStyle w:val="a0"/>
        <w:ind w:firstLine="0"/>
        <w:rPr>
          <w:rFonts w:hint="cs"/>
          <w:rtl/>
        </w:rPr>
      </w:pPr>
    </w:p>
    <w:p w14:paraId="64B24637" w14:textId="77777777" w:rsidR="00000000" w:rsidRDefault="00B90FE9">
      <w:pPr>
        <w:pStyle w:val="a"/>
        <w:rPr>
          <w:rtl/>
        </w:rPr>
      </w:pPr>
      <w:bookmarkStart w:id="242" w:name="FS000001068T14_01_2004_15_41_12"/>
      <w:bookmarkStart w:id="243" w:name="_Toc75077177"/>
      <w:bookmarkEnd w:id="242"/>
      <w:r>
        <w:rPr>
          <w:rFonts w:hint="eastAsia"/>
          <w:rtl/>
        </w:rPr>
        <w:t>ניסן</w:t>
      </w:r>
      <w:r>
        <w:rPr>
          <w:rtl/>
        </w:rPr>
        <w:t xml:space="preserve"> סלומינסקי (מפד"ל):</w:t>
      </w:r>
      <w:bookmarkEnd w:id="243"/>
    </w:p>
    <w:p w14:paraId="263CAAB0" w14:textId="77777777" w:rsidR="00000000" w:rsidRDefault="00B90FE9">
      <w:pPr>
        <w:pStyle w:val="a0"/>
        <w:rPr>
          <w:rFonts w:hint="cs"/>
          <w:rtl/>
        </w:rPr>
      </w:pPr>
    </w:p>
    <w:p w14:paraId="006CDB56" w14:textId="77777777" w:rsidR="00000000" w:rsidRDefault="00B90FE9">
      <w:pPr>
        <w:pStyle w:val="a0"/>
        <w:rPr>
          <w:rFonts w:hint="cs"/>
          <w:rtl/>
        </w:rPr>
      </w:pPr>
      <w:r>
        <w:rPr>
          <w:rFonts w:hint="cs"/>
          <w:rtl/>
        </w:rPr>
        <w:t>אדוני היושב-ראש, כבוד ראש הממשלה, השרים, חברי חברי הכנסת, היום, כשבית-משפט מטיל על מישהו חובת מבחן לאחר שהוא נמצא אשם, הוא מנו</w:t>
      </w:r>
      <w:r>
        <w:rPr>
          <w:rFonts w:hint="cs"/>
          <w:rtl/>
        </w:rPr>
        <w:t>ע בגין זה מלהטיל עליו גם עונש. הוא יכול להטיל עליו עונש על-תנאי, אבל לא עונש בפועל. הצעת החוק הזאת באה להרחיב את הסמכות של בית-המשפט, כך שגם אם הוא רוצה להטיל על מישהו מבחן, הוא יכול בו-זמנית גם להטיל עליו עונש בפועל, שהיום הוא מנוע מלעשות זאת.</w:t>
      </w:r>
    </w:p>
    <w:p w14:paraId="6B272AF6" w14:textId="77777777" w:rsidR="00000000" w:rsidRDefault="00B90FE9">
      <w:pPr>
        <w:pStyle w:val="a0"/>
        <w:rPr>
          <w:rFonts w:hint="cs"/>
          <w:rtl/>
        </w:rPr>
      </w:pPr>
    </w:p>
    <w:p w14:paraId="58A80C76" w14:textId="77777777" w:rsidR="00000000" w:rsidRDefault="00B90FE9">
      <w:pPr>
        <w:pStyle w:val="a0"/>
        <w:rPr>
          <w:rFonts w:hint="cs"/>
          <w:rtl/>
        </w:rPr>
      </w:pPr>
      <w:r>
        <w:rPr>
          <w:rFonts w:hint="cs"/>
          <w:rtl/>
        </w:rPr>
        <w:t>דבר שני, ה</w:t>
      </w:r>
      <w:r>
        <w:rPr>
          <w:rFonts w:hint="cs"/>
          <w:rtl/>
        </w:rPr>
        <w:t xml:space="preserve">הצעה באה לחסוך מזמנו של בית-המשפט בכך שבית-המשפט, כבר בהחלטה הראשונה שלו, כשהוא קובע שהוא אשם ומטיל עליו צו מבחן, יטיל עליו כבר את העונש, היה והוא לא יעמוד במבחן. כי נכון להיום, אם אדם לא עומד במבחן, צריכים לבוא שוב לבית-המשפט ואז הוא צריך להטיל את העונש. </w:t>
      </w:r>
      <w:r>
        <w:rPr>
          <w:rFonts w:hint="cs"/>
          <w:rtl/>
        </w:rPr>
        <w:t>כך חוסכים את הזמן של בית-המשפט, ומצד שני, הנאשם, שכבר יודע מה צפוי לו אם הוא לא יעמוד במבחן - זו עוד דרך לאפשר לו לעמוד במבחן. תודה.</w:t>
      </w:r>
    </w:p>
    <w:p w14:paraId="41F3023A" w14:textId="77777777" w:rsidR="00000000" w:rsidRDefault="00B90FE9">
      <w:pPr>
        <w:pStyle w:val="a0"/>
        <w:ind w:firstLine="0"/>
        <w:rPr>
          <w:rFonts w:hint="cs"/>
          <w:rtl/>
        </w:rPr>
      </w:pPr>
    </w:p>
    <w:p w14:paraId="22A95279" w14:textId="77777777" w:rsidR="00000000" w:rsidRDefault="00B90FE9">
      <w:pPr>
        <w:pStyle w:val="af1"/>
        <w:rPr>
          <w:rtl/>
        </w:rPr>
      </w:pPr>
      <w:r>
        <w:rPr>
          <w:rtl/>
        </w:rPr>
        <w:t>היו"ר יולי-יואל אדלשטיין:</w:t>
      </w:r>
    </w:p>
    <w:p w14:paraId="54CDB8E8" w14:textId="77777777" w:rsidR="00000000" w:rsidRDefault="00B90FE9">
      <w:pPr>
        <w:pStyle w:val="a0"/>
        <w:rPr>
          <w:rtl/>
        </w:rPr>
      </w:pPr>
    </w:p>
    <w:p w14:paraId="733B8B06" w14:textId="77777777" w:rsidR="00000000" w:rsidRDefault="00B90FE9">
      <w:pPr>
        <w:pStyle w:val="a0"/>
        <w:rPr>
          <w:rFonts w:hint="cs"/>
          <w:rtl/>
        </w:rPr>
      </w:pPr>
      <w:r>
        <w:rPr>
          <w:rFonts w:hint="cs"/>
          <w:rtl/>
        </w:rPr>
        <w:t>תודה לחבר הכנסת סלומינסקי. אדוני, שר המשפטים, בבקשה.</w:t>
      </w:r>
    </w:p>
    <w:p w14:paraId="4E5150DA" w14:textId="77777777" w:rsidR="00000000" w:rsidRDefault="00B90FE9">
      <w:pPr>
        <w:pStyle w:val="a0"/>
        <w:ind w:firstLine="0"/>
        <w:rPr>
          <w:rFonts w:hint="cs"/>
          <w:rtl/>
        </w:rPr>
      </w:pPr>
    </w:p>
    <w:p w14:paraId="209795C9" w14:textId="77777777" w:rsidR="00000000" w:rsidRDefault="00B90FE9">
      <w:pPr>
        <w:pStyle w:val="a"/>
        <w:rPr>
          <w:rtl/>
        </w:rPr>
      </w:pPr>
      <w:bookmarkStart w:id="244" w:name="FS000000517T14_01_2004_15_44_00"/>
      <w:bookmarkStart w:id="245" w:name="_Toc75077178"/>
      <w:bookmarkEnd w:id="244"/>
      <w:r>
        <w:rPr>
          <w:rFonts w:hint="eastAsia"/>
          <w:rtl/>
        </w:rPr>
        <w:t>שר</w:t>
      </w:r>
      <w:r>
        <w:rPr>
          <w:rtl/>
        </w:rPr>
        <w:t xml:space="preserve"> המשפטים יוסף לפיד:</w:t>
      </w:r>
      <w:bookmarkEnd w:id="245"/>
    </w:p>
    <w:p w14:paraId="725A0AA5" w14:textId="77777777" w:rsidR="00000000" w:rsidRDefault="00B90FE9">
      <w:pPr>
        <w:pStyle w:val="a0"/>
        <w:rPr>
          <w:rFonts w:hint="cs"/>
          <w:rtl/>
        </w:rPr>
      </w:pPr>
    </w:p>
    <w:p w14:paraId="035758DA" w14:textId="77777777" w:rsidR="00000000" w:rsidRDefault="00B90FE9">
      <w:pPr>
        <w:pStyle w:val="a0"/>
        <w:rPr>
          <w:rFonts w:hint="cs"/>
          <w:rtl/>
        </w:rPr>
      </w:pPr>
      <w:r>
        <w:rPr>
          <w:rFonts w:hint="cs"/>
          <w:rtl/>
        </w:rPr>
        <w:t>אדוני היושב-ראש, ר</w:t>
      </w:r>
      <w:r>
        <w:rPr>
          <w:rFonts w:hint="cs"/>
          <w:rtl/>
        </w:rPr>
        <w:t>שום פה לפני כיצד לנמק את תמיכת הממשלה, אבל אחרי שחבר הכנסת סלומינסקי נימק את זה כל כך יפה, אני מסתפק בכך שהממשלה תומכת בהצעתו.</w:t>
      </w:r>
    </w:p>
    <w:p w14:paraId="48F84EE1" w14:textId="77777777" w:rsidR="00000000" w:rsidRDefault="00B90FE9">
      <w:pPr>
        <w:pStyle w:val="a0"/>
        <w:ind w:firstLine="0"/>
        <w:rPr>
          <w:rFonts w:hint="cs"/>
          <w:rtl/>
        </w:rPr>
      </w:pPr>
    </w:p>
    <w:p w14:paraId="78F6E39A" w14:textId="77777777" w:rsidR="00000000" w:rsidRDefault="00B90FE9">
      <w:pPr>
        <w:pStyle w:val="af1"/>
        <w:rPr>
          <w:rtl/>
        </w:rPr>
      </w:pPr>
      <w:r>
        <w:rPr>
          <w:rtl/>
        </w:rPr>
        <w:t>היו"ר יולי-יואל אדלשטיין:</w:t>
      </w:r>
    </w:p>
    <w:p w14:paraId="3286914B" w14:textId="77777777" w:rsidR="00000000" w:rsidRDefault="00B90FE9">
      <w:pPr>
        <w:pStyle w:val="a0"/>
        <w:rPr>
          <w:rtl/>
        </w:rPr>
      </w:pPr>
    </w:p>
    <w:p w14:paraId="6F80B7F2" w14:textId="77777777" w:rsidR="00000000" w:rsidRDefault="00B90FE9">
      <w:pPr>
        <w:pStyle w:val="a0"/>
        <w:rPr>
          <w:rFonts w:hint="cs"/>
          <w:rtl/>
        </w:rPr>
      </w:pPr>
      <w:r>
        <w:rPr>
          <w:rFonts w:hint="cs"/>
          <w:rtl/>
        </w:rPr>
        <w:t>אני מודה לך פעם נוספת, אדוני שר המשפטים. לעומת זאת, חבר הכנסת רוני בר-און מבקש להתנגד להצעת החוק, ולר</w:t>
      </w:r>
      <w:r>
        <w:rPr>
          <w:rFonts w:hint="cs"/>
          <w:rtl/>
        </w:rPr>
        <w:t>שותו עד שלוש דקות להסביר לנו למה לא לתמוך בהצעה הנ"ל.</w:t>
      </w:r>
    </w:p>
    <w:p w14:paraId="381DA69E" w14:textId="77777777" w:rsidR="00000000" w:rsidRDefault="00B90FE9">
      <w:pPr>
        <w:pStyle w:val="a0"/>
        <w:ind w:firstLine="0"/>
        <w:rPr>
          <w:rFonts w:hint="cs"/>
          <w:rtl/>
        </w:rPr>
      </w:pPr>
    </w:p>
    <w:p w14:paraId="648DBDDC" w14:textId="77777777" w:rsidR="00000000" w:rsidRDefault="00B90FE9">
      <w:pPr>
        <w:pStyle w:val="a"/>
        <w:rPr>
          <w:rtl/>
        </w:rPr>
      </w:pPr>
      <w:bookmarkStart w:id="246" w:name="FS000001038T14_01_2004_15_45_13"/>
      <w:bookmarkStart w:id="247" w:name="_Toc75077179"/>
      <w:bookmarkEnd w:id="246"/>
      <w:r>
        <w:rPr>
          <w:rFonts w:hint="eastAsia"/>
          <w:rtl/>
        </w:rPr>
        <w:t>רוני</w:t>
      </w:r>
      <w:r>
        <w:rPr>
          <w:rtl/>
        </w:rPr>
        <w:t xml:space="preserve"> בר-און (הליכוד):</w:t>
      </w:r>
      <w:bookmarkEnd w:id="247"/>
    </w:p>
    <w:p w14:paraId="2CB97F2F" w14:textId="77777777" w:rsidR="00000000" w:rsidRDefault="00B90FE9">
      <w:pPr>
        <w:pStyle w:val="a0"/>
        <w:rPr>
          <w:rFonts w:hint="cs"/>
          <w:rtl/>
        </w:rPr>
      </w:pPr>
    </w:p>
    <w:p w14:paraId="6350F4E1" w14:textId="77777777" w:rsidR="00000000" w:rsidRDefault="00B90FE9">
      <w:pPr>
        <w:pStyle w:val="a0"/>
        <w:rPr>
          <w:rFonts w:hint="cs"/>
          <w:rtl/>
        </w:rPr>
      </w:pPr>
      <w:r>
        <w:rPr>
          <w:rFonts w:hint="cs"/>
          <w:rtl/>
        </w:rPr>
        <w:t>אדוני היושב-ראש, אדוני, ראש הממשלה, רבותי השרים, אני פונה במיוחד אליך, אדוני שר הרווחה, שממונה על פקודת המבחן. המציע טעה וועדת השרים הלכה בעקבות הטעות שלו. אני סומך על שיקול דעתך</w:t>
      </w:r>
      <w:r>
        <w:rPr>
          <w:rFonts w:hint="cs"/>
          <w:rtl/>
        </w:rPr>
        <w:t xml:space="preserve"> כממונה על פקודת המבחן בהכירי אותך זה הרבה שנים, ובעיקר מעבודתך הברוכה כיושב-ראש ועדת החינוך, הגם שאני חושב שכשתכתוב פעם את הביוגרפיה, תהיה לך בעיה בפרק של ועדת החינוך, כשתצטרך לבדוק מי החליף אותך. אני חושב שתגלה את אומץ הלב המקצועי המתאים לראות שטעיתם פה.</w:t>
      </w:r>
    </w:p>
    <w:p w14:paraId="33CF4E88" w14:textId="77777777" w:rsidR="00000000" w:rsidRDefault="00B90FE9">
      <w:pPr>
        <w:pStyle w:val="a0"/>
        <w:ind w:firstLine="0"/>
        <w:rPr>
          <w:rFonts w:hint="cs"/>
          <w:rtl/>
        </w:rPr>
      </w:pPr>
    </w:p>
    <w:p w14:paraId="33047560" w14:textId="77777777" w:rsidR="00000000" w:rsidRDefault="00B90FE9">
      <w:pPr>
        <w:pStyle w:val="a0"/>
        <w:rPr>
          <w:rFonts w:hint="cs"/>
          <w:rtl/>
        </w:rPr>
      </w:pPr>
      <w:r>
        <w:rPr>
          <w:rFonts w:hint="cs"/>
          <w:rtl/>
        </w:rPr>
        <w:t>תראו את דברי ההסבר. קודם כול, שתי מלים על תורת הענישה, על הפנולוגיה. הפנולוגיה מכירה בשלוש מטרות. האחת, הרתעה; השנייה, מניעה; השלישית, הענשה. מבחן איננו עונש. מבחן איננו עונש, תפנימו את זה. מבחן הוא כלי טיפולי של מי שבית-המשפט - שבכבודו אנחנו צריכים להיז</w:t>
      </w:r>
      <w:r>
        <w:rPr>
          <w:rFonts w:hint="cs"/>
          <w:rtl/>
        </w:rPr>
        <w:t xml:space="preserve">הר - יש לו שיקול דעת לקבוע שאת האיש הזה מוקדם להעניש פעם ראשונה; גיל צעיר, נסיבות מיוחדות. מבחן איננו עונש. </w:t>
      </w:r>
    </w:p>
    <w:p w14:paraId="4D179FAB" w14:textId="77777777" w:rsidR="00000000" w:rsidRDefault="00B90FE9">
      <w:pPr>
        <w:pStyle w:val="a0"/>
        <w:rPr>
          <w:rFonts w:hint="cs"/>
          <w:rtl/>
        </w:rPr>
      </w:pPr>
    </w:p>
    <w:p w14:paraId="1E553B04" w14:textId="77777777" w:rsidR="00000000" w:rsidRDefault="00B90FE9">
      <w:pPr>
        <w:pStyle w:val="a0"/>
        <w:rPr>
          <w:rFonts w:hint="cs"/>
          <w:rtl/>
        </w:rPr>
      </w:pPr>
      <w:r>
        <w:rPr>
          <w:rFonts w:hint="cs"/>
          <w:rtl/>
        </w:rPr>
        <w:t>יש עונשים, והם קבועים בחוק, שאפשר לצרף אליהם מבחן. החליט בית-המשפט להעניש, נותן מאסר על-תנאי, נותן שירות לתועלת הציבור; אומר, אני רוצה לראות מה קו</w:t>
      </w:r>
      <w:r>
        <w:rPr>
          <w:rFonts w:hint="cs"/>
          <w:rtl/>
        </w:rPr>
        <w:t xml:space="preserve">רה אתו. במאסר על-תנאי הוא נפרד מבית-המשפט, לא רואים אותו יותר. בשירות לתועלת הציבור, הוא יכול לעבוד ב"יד שרה" ואף אחד לא יודע מה הוא עושה. אני שם עליו קצין מבחן, שיעבוד אתו, ידבר אתו, יראה מה קורה בבית, מה קורה במשפחה.  מבחן הוא כלי טיפולי נוסף על עונש. </w:t>
      </w:r>
    </w:p>
    <w:p w14:paraId="46C5BE67" w14:textId="77777777" w:rsidR="00000000" w:rsidRDefault="00B90FE9">
      <w:pPr>
        <w:pStyle w:val="a0"/>
        <w:rPr>
          <w:rFonts w:hint="cs"/>
          <w:rtl/>
        </w:rPr>
      </w:pPr>
    </w:p>
    <w:p w14:paraId="2B2646DE" w14:textId="77777777" w:rsidR="00000000" w:rsidRDefault="00B90FE9">
      <w:pPr>
        <w:pStyle w:val="a0"/>
        <w:rPr>
          <w:rFonts w:hint="cs"/>
          <w:rtl/>
        </w:rPr>
      </w:pPr>
      <w:r>
        <w:rPr>
          <w:rFonts w:hint="cs"/>
          <w:rtl/>
        </w:rPr>
        <w:t>מה שאתה מציע, ותראה את דברי הצעת החוק שלך - החוק מאפשר להטיל, בצירוף למבחן, רק עונש מאסר על-תנאי או שירות לתועלת הציבור. אתה טועה. לא נוסף על המבחן מאסר על-תנאי, אדוני שר המשפטים. אתם לא קראתם את החוק, לא נוסף על המבחן מאסר על-תנאי ושירות לתועלת הציבור. הי</w:t>
      </w:r>
      <w:r>
        <w:rPr>
          <w:rFonts w:hint="cs"/>
          <w:rtl/>
        </w:rPr>
        <w:t>ועצים שלך הטעו אותך. נוסף על המאסר על-תנאי - גם מבחן. נוסף על שירות לתועלת הציבור - גם מבחן.</w:t>
      </w:r>
    </w:p>
    <w:p w14:paraId="76797721" w14:textId="77777777" w:rsidR="00000000" w:rsidRDefault="00B90FE9">
      <w:pPr>
        <w:pStyle w:val="a0"/>
        <w:rPr>
          <w:rFonts w:hint="cs"/>
          <w:rtl/>
        </w:rPr>
      </w:pPr>
    </w:p>
    <w:p w14:paraId="2CDC2DF1" w14:textId="77777777" w:rsidR="00000000" w:rsidRDefault="00B90FE9">
      <w:pPr>
        <w:pStyle w:val="a0"/>
        <w:rPr>
          <w:rFonts w:hint="cs"/>
          <w:rtl/>
        </w:rPr>
      </w:pPr>
      <w:r>
        <w:rPr>
          <w:rFonts w:hint="cs"/>
          <w:rtl/>
        </w:rPr>
        <w:t xml:space="preserve"> תראו לעניין הזה את סעיפי החוק, חוק העונשין, אני לא אקרא את זה פה </w:t>
      </w:r>
      <w:r>
        <w:rPr>
          <w:rtl/>
        </w:rPr>
        <w:t>–</w:t>
      </w:r>
      <w:r>
        <w:rPr>
          <w:rFonts w:hint="cs"/>
          <w:rtl/>
        </w:rPr>
        <w:t xml:space="preserve"> 53. העמדה במבחן בתקופת התנאי; וחוק העונשין, סעיף 71א רבתי - שירות לתועלת הציבור נוסף על מבחן. </w:t>
      </w:r>
      <w:r>
        <w:rPr>
          <w:rFonts w:hint="cs"/>
          <w:rtl/>
        </w:rPr>
        <w:t xml:space="preserve">אבל פקודת המבחן, מרגע שאתם מטילים מבחן, אי-אפשר להטיל עונש. כך ראוי, זה כלי טיפולי. </w:t>
      </w:r>
    </w:p>
    <w:p w14:paraId="15DB4142" w14:textId="77777777" w:rsidR="00000000" w:rsidRDefault="00B90FE9">
      <w:pPr>
        <w:pStyle w:val="a0"/>
        <w:rPr>
          <w:rFonts w:hint="cs"/>
          <w:rtl/>
        </w:rPr>
      </w:pPr>
    </w:p>
    <w:p w14:paraId="17633820" w14:textId="77777777" w:rsidR="00000000" w:rsidRDefault="00B90FE9">
      <w:pPr>
        <w:pStyle w:val="a0"/>
        <w:rPr>
          <w:rFonts w:hint="cs"/>
          <w:rtl/>
        </w:rPr>
      </w:pPr>
      <w:r>
        <w:rPr>
          <w:rFonts w:hint="cs"/>
          <w:rtl/>
        </w:rPr>
        <w:t xml:space="preserve">אתה בא ואומר, האיש צעיר, האיש עבר עבירה פעם ראשונה בימי חייו, האיש עבר עבירה בנסיבות שמצדיקות אותי, בית-המשפט, להחליט שהעובדות נכונות ולא להרשיע אותו. אני מציע לך, ניסן, </w:t>
      </w:r>
      <w:r>
        <w:rPr>
          <w:rFonts w:hint="cs"/>
          <w:rtl/>
        </w:rPr>
        <w:t>ידידי, זה לא ניגוח. נתתי לך פה ניתוח משפטי; גם לך, אדוני, שר המשפטים, גם לחבר יועציך. הדבר לא נבדק עד הסוף, תמשכו את זה, תעשו חושבים, אדוני שר הרווחה. לא מוסיפים עונש לכלי טיפולי, אפשר להוסיף כלי טיפולי על עונש. אין בזה שום ניגוח, אני חבר בקואליציה, אני לא</w:t>
      </w:r>
      <w:r>
        <w:rPr>
          <w:rFonts w:hint="cs"/>
          <w:rtl/>
        </w:rPr>
        <w:t xml:space="preserve"> רוצה שתצא תקלה מתחת ידי הבית הזה. </w:t>
      </w:r>
    </w:p>
    <w:p w14:paraId="546CF179" w14:textId="77777777" w:rsidR="00000000" w:rsidRDefault="00B90FE9">
      <w:pPr>
        <w:pStyle w:val="a0"/>
        <w:ind w:firstLine="0"/>
        <w:rPr>
          <w:rFonts w:hint="cs"/>
          <w:rtl/>
        </w:rPr>
      </w:pPr>
    </w:p>
    <w:p w14:paraId="7278A497" w14:textId="77777777" w:rsidR="00000000" w:rsidRDefault="00B90FE9">
      <w:pPr>
        <w:pStyle w:val="af1"/>
        <w:rPr>
          <w:rtl/>
        </w:rPr>
      </w:pPr>
      <w:r>
        <w:rPr>
          <w:rtl/>
        </w:rPr>
        <w:t>היו"ר יולי-יואל אדלשטיין:</w:t>
      </w:r>
    </w:p>
    <w:p w14:paraId="194F3BCE" w14:textId="77777777" w:rsidR="00000000" w:rsidRDefault="00B90FE9">
      <w:pPr>
        <w:pStyle w:val="a0"/>
        <w:rPr>
          <w:rtl/>
        </w:rPr>
      </w:pPr>
    </w:p>
    <w:p w14:paraId="0FB6068F" w14:textId="77777777" w:rsidR="00000000" w:rsidRDefault="00B90FE9">
      <w:pPr>
        <w:pStyle w:val="a0"/>
        <w:rPr>
          <w:rFonts w:hint="cs"/>
          <w:rtl/>
        </w:rPr>
      </w:pPr>
      <w:r>
        <w:rPr>
          <w:rFonts w:hint="cs"/>
          <w:rtl/>
        </w:rPr>
        <w:t xml:space="preserve">תודה רבה לחבר הכנסת רוני בר-און על הניתוח המעמיק. מה מציע המציע? </w:t>
      </w:r>
    </w:p>
    <w:p w14:paraId="552662AE" w14:textId="77777777" w:rsidR="00000000" w:rsidRDefault="00B90FE9">
      <w:pPr>
        <w:pStyle w:val="a3"/>
        <w:jc w:val="left"/>
        <w:rPr>
          <w:rtl/>
        </w:rPr>
      </w:pPr>
    </w:p>
    <w:p w14:paraId="3CA49909" w14:textId="77777777" w:rsidR="00000000" w:rsidRDefault="00B90FE9">
      <w:pPr>
        <w:pStyle w:val="a3"/>
        <w:jc w:val="left"/>
        <w:rPr>
          <w:rFonts w:hint="cs"/>
          <w:rtl/>
        </w:rPr>
      </w:pPr>
    </w:p>
    <w:p w14:paraId="118FB05C" w14:textId="77777777" w:rsidR="00000000" w:rsidRDefault="00B90FE9">
      <w:pPr>
        <w:pStyle w:val="a"/>
        <w:rPr>
          <w:rtl/>
        </w:rPr>
      </w:pPr>
      <w:bookmarkStart w:id="248" w:name="FS000001038T14_01_2004_13_42_06"/>
      <w:bookmarkStart w:id="249" w:name="FS000001068T14_01_2004_13_42_18"/>
      <w:bookmarkStart w:id="250" w:name="_Toc75077180"/>
      <w:bookmarkEnd w:id="248"/>
      <w:bookmarkEnd w:id="249"/>
      <w:r>
        <w:rPr>
          <w:rFonts w:hint="eastAsia"/>
          <w:rtl/>
        </w:rPr>
        <w:t>ניסן</w:t>
      </w:r>
      <w:r>
        <w:rPr>
          <w:rtl/>
        </w:rPr>
        <w:t xml:space="preserve"> סלומינסקי (מפד"ל):</w:t>
      </w:r>
      <w:bookmarkEnd w:id="250"/>
    </w:p>
    <w:p w14:paraId="506D74D7" w14:textId="77777777" w:rsidR="00000000" w:rsidRDefault="00B90FE9">
      <w:pPr>
        <w:pStyle w:val="a0"/>
        <w:rPr>
          <w:rFonts w:hint="cs"/>
          <w:rtl/>
        </w:rPr>
      </w:pPr>
    </w:p>
    <w:p w14:paraId="12283785" w14:textId="77777777" w:rsidR="00000000" w:rsidRDefault="00B90FE9">
      <w:pPr>
        <w:pStyle w:val="a0"/>
        <w:rPr>
          <w:rFonts w:hint="cs"/>
          <w:rtl/>
        </w:rPr>
      </w:pPr>
      <w:r>
        <w:rPr>
          <w:rFonts w:hint="cs"/>
          <w:rtl/>
        </w:rPr>
        <w:t xml:space="preserve">במשפט אחד לכבוד עורך-הדין - - - </w:t>
      </w:r>
    </w:p>
    <w:p w14:paraId="2BE6B3DF" w14:textId="77777777" w:rsidR="00000000" w:rsidRDefault="00B90FE9">
      <w:pPr>
        <w:pStyle w:val="a0"/>
        <w:ind w:firstLine="0"/>
        <w:rPr>
          <w:rFonts w:hint="cs"/>
          <w:rtl/>
        </w:rPr>
      </w:pPr>
    </w:p>
    <w:p w14:paraId="4C8F4196" w14:textId="77777777" w:rsidR="00000000" w:rsidRDefault="00B90FE9">
      <w:pPr>
        <w:pStyle w:val="af1"/>
        <w:rPr>
          <w:rtl/>
        </w:rPr>
      </w:pPr>
      <w:r>
        <w:rPr>
          <w:rtl/>
        </w:rPr>
        <w:t>היו"ר יולי-יואל אדלשטיין:</w:t>
      </w:r>
    </w:p>
    <w:p w14:paraId="2ED3ED96" w14:textId="77777777" w:rsidR="00000000" w:rsidRDefault="00B90FE9">
      <w:pPr>
        <w:pStyle w:val="a0"/>
        <w:rPr>
          <w:rtl/>
        </w:rPr>
      </w:pPr>
    </w:p>
    <w:p w14:paraId="134E6205" w14:textId="77777777" w:rsidR="00000000" w:rsidRDefault="00B90FE9">
      <w:pPr>
        <w:pStyle w:val="a0"/>
        <w:rPr>
          <w:rFonts w:hint="cs"/>
          <w:rtl/>
        </w:rPr>
      </w:pPr>
      <w:r>
        <w:rPr>
          <w:rFonts w:hint="cs"/>
          <w:rtl/>
        </w:rPr>
        <w:t>על-פי התקנון יש לך אפילו יותר ממשפט אח</w:t>
      </w:r>
      <w:r>
        <w:rPr>
          <w:rFonts w:hint="cs"/>
          <w:rtl/>
        </w:rPr>
        <w:t xml:space="preserve">ד, אבל אם תסתפק באחד, מצוין. </w:t>
      </w:r>
    </w:p>
    <w:p w14:paraId="41131B14" w14:textId="77777777" w:rsidR="00000000" w:rsidRDefault="00B90FE9">
      <w:pPr>
        <w:pStyle w:val="a0"/>
        <w:ind w:firstLine="0"/>
        <w:rPr>
          <w:rFonts w:hint="cs"/>
          <w:rtl/>
        </w:rPr>
      </w:pPr>
    </w:p>
    <w:p w14:paraId="1502B020" w14:textId="77777777" w:rsidR="00000000" w:rsidRDefault="00B90FE9">
      <w:pPr>
        <w:pStyle w:val="-"/>
        <w:rPr>
          <w:rtl/>
        </w:rPr>
      </w:pPr>
      <w:bookmarkStart w:id="251" w:name="FS000001068T14_01_2004_14_10_48"/>
      <w:bookmarkEnd w:id="251"/>
      <w:r>
        <w:rPr>
          <w:rFonts w:hint="eastAsia"/>
          <w:rtl/>
        </w:rPr>
        <w:t>ניסן</w:t>
      </w:r>
      <w:r>
        <w:rPr>
          <w:rtl/>
        </w:rPr>
        <w:t xml:space="preserve"> סלומינסקי (מפד"ל):</w:t>
      </w:r>
    </w:p>
    <w:p w14:paraId="232B77A5" w14:textId="77777777" w:rsidR="00000000" w:rsidRDefault="00B90FE9">
      <w:pPr>
        <w:pStyle w:val="a0"/>
        <w:rPr>
          <w:rFonts w:hint="cs"/>
          <w:rtl/>
        </w:rPr>
      </w:pPr>
    </w:p>
    <w:p w14:paraId="5599BB5F" w14:textId="77777777" w:rsidR="00000000" w:rsidRDefault="00B90FE9">
      <w:pPr>
        <w:pStyle w:val="a0"/>
        <w:rPr>
          <w:rFonts w:hint="cs"/>
          <w:rtl/>
        </w:rPr>
      </w:pPr>
      <w:r>
        <w:rPr>
          <w:rFonts w:hint="cs"/>
          <w:rtl/>
        </w:rPr>
        <w:t>אני יודע. הוא צודק, אבל כשקורה שבית-המשפט, מצד אחד רוצה - הרי האיש נמצא אשם - להטיל עליו עונש, אבל מצד שני הוא רוצה גם לעשות את המבחן - - -</w:t>
      </w:r>
    </w:p>
    <w:p w14:paraId="05B621D4" w14:textId="77777777" w:rsidR="00000000" w:rsidRDefault="00B90FE9">
      <w:pPr>
        <w:pStyle w:val="a0"/>
        <w:rPr>
          <w:rFonts w:hint="cs"/>
          <w:rtl/>
        </w:rPr>
      </w:pPr>
    </w:p>
    <w:p w14:paraId="373C6E39" w14:textId="77777777" w:rsidR="00000000" w:rsidRDefault="00B90FE9">
      <w:pPr>
        <w:pStyle w:val="af0"/>
        <w:rPr>
          <w:rtl/>
        </w:rPr>
      </w:pPr>
      <w:r>
        <w:rPr>
          <w:rFonts w:hint="eastAsia"/>
          <w:rtl/>
        </w:rPr>
        <w:t>רוני</w:t>
      </w:r>
      <w:r>
        <w:rPr>
          <w:rtl/>
        </w:rPr>
        <w:t xml:space="preserve"> בר-און (הליכוד):</w:t>
      </w:r>
    </w:p>
    <w:p w14:paraId="245D60FE" w14:textId="77777777" w:rsidR="00000000" w:rsidRDefault="00B90FE9">
      <w:pPr>
        <w:pStyle w:val="a0"/>
        <w:rPr>
          <w:rFonts w:hint="cs"/>
          <w:rtl/>
        </w:rPr>
      </w:pPr>
    </w:p>
    <w:p w14:paraId="2D5EB369" w14:textId="77777777" w:rsidR="00000000" w:rsidRDefault="00B90FE9">
      <w:pPr>
        <w:pStyle w:val="a0"/>
        <w:rPr>
          <w:rFonts w:hint="cs"/>
          <w:rtl/>
        </w:rPr>
      </w:pPr>
      <w:r>
        <w:rPr>
          <w:rFonts w:hint="cs"/>
          <w:rtl/>
        </w:rPr>
        <w:t xml:space="preserve">הוא יכול. </w:t>
      </w:r>
    </w:p>
    <w:p w14:paraId="25159365" w14:textId="77777777" w:rsidR="00000000" w:rsidRDefault="00B90FE9">
      <w:pPr>
        <w:pStyle w:val="a0"/>
        <w:ind w:firstLine="0"/>
        <w:rPr>
          <w:rFonts w:hint="cs"/>
          <w:rtl/>
        </w:rPr>
      </w:pPr>
    </w:p>
    <w:p w14:paraId="47C451C6" w14:textId="77777777" w:rsidR="00000000" w:rsidRDefault="00B90FE9">
      <w:pPr>
        <w:pStyle w:val="-"/>
        <w:rPr>
          <w:rtl/>
        </w:rPr>
      </w:pPr>
      <w:bookmarkStart w:id="252" w:name="FS000001068T14_01_2004_14_11_29C"/>
      <w:bookmarkEnd w:id="252"/>
      <w:r>
        <w:rPr>
          <w:rtl/>
        </w:rPr>
        <w:t>ניסן סלומינסקי (מפד"ל):</w:t>
      </w:r>
    </w:p>
    <w:p w14:paraId="5181E8BA" w14:textId="77777777" w:rsidR="00000000" w:rsidRDefault="00B90FE9">
      <w:pPr>
        <w:pStyle w:val="a0"/>
        <w:rPr>
          <w:rtl/>
        </w:rPr>
      </w:pPr>
    </w:p>
    <w:p w14:paraId="7FCA1290" w14:textId="77777777" w:rsidR="00000000" w:rsidRDefault="00B90FE9">
      <w:pPr>
        <w:pStyle w:val="a0"/>
        <w:rPr>
          <w:rFonts w:hint="cs"/>
          <w:rtl/>
        </w:rPr>
      </w:pPr>
      <w:r>
        <w:rPr>
          <w:rFonts w:hint="cs"/>
          <w:rtl/>
        </w:rPr>
        <w:t>לא, הוא לא יכול היום. אם הוא מטיל עליו קנס, מה שמופיע בחוק זה לא עונשים, זה הכול על-תנאי, זה לא עונש בפועל. אנחנו מציעים רק להרחיב את היכולת של בית-המשפט. אם בית-המשפט רוצה להטיל עליו קנס עונש בפועל, ומצד שני, כן לתת את האפשרות למבחן, למה שלא נאפשר זאת לב</w:t>
      </w:r>
      <w:r>
        <w:rPr>
          <w:rFonts w:hint="cs"/>
          <w:rtl/>
        </w:rPr>
        <w:t xml:space="preserve">ית-המשפט? שוב, הכול נתון לשיקולו של בית-המשפט. </w:t>
      </w:r>
    </w:p>
    <w:p w14:paraId="06372D34" w14:textId="77777777" w:rsidR="00000000" w:rsidRDefault="00B90FE9">
      <w:pPr>
        <w:pStyle w:val="a0"/>
        <w:ind w:firstLine="0"/>
        <w:rPr>
          <w:rFonts w:hint="cs"/>
          <w:rtl/>
        </w:rPr>
      </w:pPr>
    </w:p>
    <w:p w14:paraId="0DCDE65B" w14:textId="77777777" w:rsidR="00000000" w:rsidRDefault="00B90FE9">
      <w:pPr>
        <w:pStyle w:val="af1"/>
        <w:rPr>
          <w:rtl/>
        </w:rPr>
      </w:pPr>
      <w:r>
        <w:rPr>
          <w:rtl/>
        </w:rPr>
        <w:t>היו"ר יולי-יואל אדלשטיין:</w:t>
      </w:r>
    </w:p>
    <w:p w14:paraId="2F0AE8F5" w14:textId="77777777" w:rsidR="00000000" w:rsidRDefault="00B90FE9">
      <w:pPr>
        <w:pStyle w:val="a0"/>
        <w:rPr>
          <w:rtl/>
        </w:rPr>
      </w:pPr>
    </w:p>
    <w:p w14:paraId="5097C5CF" w14:textId="77777777" w:rsidR="00000000" w:rsidRDefault="00B90FE9">
      <w:pPr>
        <w:pStyle w:val="a0"/>
        <w:rPr>
          <w:rFonts w:hint="cs"/>
          <w:rtl/>
        </w:rPr>
      </w:pPr>
      <w:r>
        <w:rPr>
          <w:rFonts w:hint="cs"/>
          <w:rtl/>
        </w:rPr>
        <w:t xml:space="preserve">אם אני מבין, פרוצדורלית, אתה מבקש להמשיך עם ההצבעה. </w:t>
      </w:r>
    </w:p>
    <w:p w14:paraId="698C88FD" w14:textId="77777777" w:rsidR="00000000" w:rsidRDefault="00B90FE9">
      <w:pPr>
        <w:pStyle w:val="a0"/>
        <w:ind w:firstLine="0"/>
        <w:rPr>
          <w:rFonts w:hint="cs"/>
          <w:rtl/>
        </w:rPr>
      </w:pPr>
    </w:p>
    <w:p w14:paraId="4F70363D" w14:textId="77777777" w:rsidR="00000000" w:rsidRDefault="00B90FE9">
      <w:pPr>
        <w:pStyle w:val="af0"/>
        <w:rPr>
          <w:rtl/>
        </w:rPr>
      </w:pPr>
      <w:r>
        <w:rPr>
          <w:rFonts w:hint="eastAsia"/>
          <w:rtl/>
        </w:rPr>
        <w:t>רוני</w:t>
      </w:r>
      <w:r>
        <w:rPr>
          <w:rtl/>
        </w:rPr>
        <w:t xml:space="preserve"> בר-און (הליכוד):</w:t>
      </w:r>
    </w:p>
    <w:p w14:paraId="1EDDA452" w14:textId="77777777" w:rsidR="00000000" w:rsidRDefault="00B90FE9">
      <w:pPr>
        <w:pStyle w:val="a0"/>
        <w:rPr>
          <w:rFonts w:hint="cs"/>
          <w:rtl/>
        </w:rPr>
      </w:pPr>
    </w:p>
    <w:p w14:paraId="37F58F51" w14:textId="77777777" w:rsidR="00000000" w:rsidRDefault="00B90FE9">
      <w:pPr>
        <w:pStyle w:val="a0"/>
        <w:ind w:firstLine="720"/>
        <w:rPr>
          <w:rFonts w:hint="cs"/>
          <w:rtl/>
        </w:rPr>
      </w:pPr>
      <w:r>
        <w:rPr>
          <w:rFonts w:hint="cs"/>
          <w:rtl/>
        </w:rPr>
        <w:t xml:space="preserve">סליחה, אדוני, אבל זו הטעיה של הבית. תראו את סעיף העונשין. </w:t>
      </w:r>
    </w:p>
    <w:p w14:paraId="6287F2BC" w14:textId="77777777" w:rsidR="00000000" w:rsidRDefault="00B90FE9">
      <w:pPr>
        <w:pStyle w:val="a0"/>
        <w:rPr>
          <w:rFonts w:hint="cs"/>
          <w:rtl/>
        </w:rPr>
      </w:pPr>
    </w:p>
    <w:p w14:paraId="14780E1C" w14:textId="77777777" w:rsidR="00000000" w:rsidRDefault="00B90FE9">
      <w:pPr>
        <w:pStyle w:val="af1"/>
        <w:rPr>
          <w:rtl/>
        </w:rPr>
      </w:pPr>
      <w:r>
        <w:rPr>
          <w:rtl/>
        </w:rPr>
        <w:t>היו"ר יולי-יואל אדלשטיין:</w:t>
      </w:r>
    </w:p>
    <w:p w14:paraId="5CC20CA8" w14:textId="77777777" w:rsidR="00000000" w:rsidRDefault="00B90FE9">
      <w:pPr>
        <w:pStyle w:val="a0"/>
        <w:rPr>
          <w:rtl/>
        </w:rPr>
      </w:pPr>
    </w:p>
    <w:p w14:paraId="1B6C639F" w14:textId="77777777" w:rsidR="00000000" w:rsidRDefault="00B90FE9">
      <w:pPr>
        <w:pStyle w:val="a0"/>
        <w:rPr>
          <w:rFonts w:hint="cs"/>
          <w:rtl/>
        </w:rPr>
      </w:pPr>
      <w:r>
        <w:rPr>
          <w:rFonts w:hint="cs"/>
          <w:rtl/>
        </w:rPr>
        <w:t>חבר הכנסת בר-און</w:t>
      </w:r>
      <w:r>
        <w:rPr>
          <w:rFonts w:hint="cs"/>
          <w:rtl/>
        </w:rPr>
        <w:t xml:space="preserve">, הסברת את הדברים בצורה מאוד משכנעת. </w:t>
      </w:r>
    </w:p>
    <w:p w14:paraId="28369564" w14:textId="77777777" w:rsidR="00000000" w:rsidRDefault="00B90FE9">
      <w:pPr>
        <w:pStyle w:val="a0"/>
        <w:rPr>
          <w:rFonts w:hint="cs"/>
          <w:rtl/>
        </w:rPr>
      </w:pPr>
    </w:p>
    <w:p w14:paraId="510DF3DF" w14:textId="77777777" w:rsidR="00000000" w:rsidRDefault="00B90FE9">
      <w:pPr>
        <w:pStyle w:val="a0"/>
        <w:rPr>
          <w:rFonts w:hint="cs"/>
          <w:rtl/>
        </w:rPr>
      </w:pPr>
      <w:r>
        <w:rPr>
          <w:rFonts w:hint="cs"/>
          <w:rtl/>
        </w:rPr>
        <w:t xml:space="preserve">אנחנו נעבור להצבעה. הצעת חוק לתיקון פקודת המבחן (מס' 4) - ההצבעה החלה. מי בעד, מי נגד - נא להצביע. </w:t>
      </w:r>
    </w:p>
    <w:p w14:paraId="1F5183FC" w14:textId="77777777" w:rsidR="00000000" w:rsidRDefault="00B90FE9">
      <w:pPr>
        <w:pStyle w:val="a0"/>
        <w:ind w:firstLine="0"/>
        <w:rPr>
          <w:rtl/>
        </w:rPr>
      </w:pPr>
    </w:p>
    <w:p w14:paraId="15412973" w14:textId="77777777" w:rsidR="00000000" w:rsidRDefault="00B90FE9">
      <w:pPr>
        <w:pStyle w:val="a0"/>
        <w:ind w:firstLine="0"/>
        <w:rPr>
          <w:rFonts w:hint="cs"/>
          <w:rtl/>
        </w:rPr>
      </w:pPr>
    </w:p>
    <w:p w14:paraId="7FDFDE84" w14:textId="77777777" w:rsidR="00000000" w:rsidRDefault="00B90FE9">
      <w:pPr>
        <w:pStyle w:val="ab"/>
        <w:bidi/>
        <w:rPr>
          <w:rFonts w:hint="cs"/>
          <w:rtl/>
        </w:rPr>
      </w:pPr>
      <w:r>
        <w:rPr>
          <w:rFonts w:hint="cs"/>
          <w:rtl/>
        </w:rPr>
        <w:t>הצבעה מס' 11</w:t>
      </w:r>
    </w:p>
    <w:p w14:paraId="4A686191" w14:textId="77777777" w:rsidR="00000000" w:rsidRDefault="00B90FE9">
      <w:pPr>
        <w:pStyle w:val="a0"/>
        <w:ind w:firstLine="0"/>
        <w:rPr>
          <w:rFonts w:hint="cs"/>
          <w:rtl/>
        </w:rPr>
      </w:pPr>
    </w:p>
    <w:p w14:paraId="2173DC02" w14:textId="77777777" w:rsidR="00000000" w:rsidRDefault="00B90F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74CBF484" w14:textId="77777777" w:rsidR="00000000" w:rsidRDefault="00B90FE9">
      <w:pPr>
        <w:pStyle w:val="ac"/>
        <w:bidi/>
        <w:rPr>
          <w:rFonts w:hint="cs"/>
          <w:rtl/>
        </w:rPr>
      </w:pPr>
      <w:r>
        <w:rPr>
          <w:rFonts w:hint="cs"/>
          <w:rtl/>
        </w:rPr>
        <w:t xml:space="preserve">בעד ההצעה להסיר מסדר-היום את הצעת החוק </w:t>
      </w:r>
      <w:r>
        <w:rPr>
          <w:rtl/>
        </w:rPr>
        <w:t>–</w:t>
      </w:r>
      <w:r>
        <w:rPr>
          <w:rFonts w:hint="cs"/>
          <w:rtl/>
        </w:rPr>
        <w:t xml:space="preserve"> 15</w:t>
      </w:r>
    </w:p>
    <w:p w14:paraId="4F706A35" w14:textId="77777777" w:rsidR="00000000" w:rsidRDefault="00B90FE9">
      <w:pPr>
        <w:pStyle w:val="ac"/>
        <w:bidi/>
        <w:rPr>
          <w:rFonts w:hint="cs"/>
          <w:rtl/>
        </w:rPr>
      </w:pPr>
      <w:r>
        <w:rPr>
          <w:rFonts w:hint="cs"/>
          <w:rtl/>
        </w:rPr>
        <w:t>נמ</w:t>
      </w:r>
      <w:r>
        <w:rPr>
          <w:rFonts w:hint="cs"/>
          <w:rtl/>
        </w:rPr>
        <w:t>נעים - 1</w:t>
      </w:r>
    </w:p>
    <w:p w14:paraId="26A74FA4" w14:textId="77777777" w:rsidR="00000000" w:rsidRDefault="00B90FE9">
      <w:pPr>
        <w:pStyle w:val="ad"/>
        <w:bidi/>
        <w:rPr>
          <w:rFonts w:hint="cs"/>
          <w:rtl/>
        </w:rPr>
      </w:pPr>
      <w:r>
        <w:rPr>
          <w:rFonts w:hint="cs"/>
          <w:rtl/>
        </w:rPr>
        <w:t xml:space="preserve">ההצעה להעביר את הצעת חוק לתיקון פקודת המבחן (מס' 4) (מבחן בצירוף לעונש נוסף), התשס"ג-2003, לדיון מוקדם בוועדת החוקה, חוק ומשפט נתקבלה. </w:t>
      </w:r>
    </w:p>
    <w:p w14:paraId="7BA71EFD" w14:textId="77777777" w:rsidR="00000000" w:rsidRDefault="00B90FE9">
      <w:pPr>
        <w:pStyle w:val="a0"/>
        <w:ind w:firstLine="0"/>
        <w:rPr>
          <w:rFonts w:hint="cs"/>
          <w:rtl/>
        </w:rPr>
      </w:pPr>
    </w:p>
    <w:p w14:paraId="555CDD00" w14:textId="77777777" w:rsidR="00000000" w:rsidRDefault="00B90FE9">
      <w:pPr>
        <w:pStyle w:val="af1"/>
        <w:rPr>
          <w:rtl/>
        </w:rPr>
      </w:pPr>
      <w:r>
        <w:rPr>
          <w:rtl/>
        </w:rPr>
        <w:t>היו"ר יולי-יואל אדלשטיין:</w:t>
      </w:r>
    </w:p>
    <w:p w14:paraId="66972409" w14:textId="77777777" w:rsidR="00000000" w:rsidRDefault="00B90FE9">
      <w:pPr>
        <w:pStyle w:val="a0"/>
        <w:rPr>
          <w:rtl/>
        </w:rPr>
      </w:pPr>
    </w:p>
    <w:p w14:paraId="4F4E61B5" w14:textId="77777777" w:rsidR="00000000" w:rsidRDefault="00B90FE9">
      <w:pPr>
        <w:pStyle w:val="a0"/>
        <w:rPr>
          <w:rFonts w:hint="cs"/>
          <w:rtl/>
        </w:rPr>
      </w:pPr>
      <w:r>
        <w:rPr>
          <w:rFonts w:hint="cs"/>
          <w:rtl/>
        </w:rPr>
        <w:t>בעד - 18, מתנגדים - 15,  נמנע אחד. אני קובע כי הצעת החוק עברה בקריאה טרומית, והיא ת</w:t>
      </w:r>
      <w:r>
        <w:rPr>
          <w:rFonts w:hint="cs"/>
          <w:rtl/>
        </w:rPr>
        <w:t xml:space="preserve">עבור להמשך הטיפול בה בוועדת החוקה, חוק ומשפט. </w:t>
      </w:r>
    </w:p>
    <w:p w14:paraId="0D0740F0" w14:textId="77777777" w:rsidR="00000000" w:rsidRDefault="00B90FE9">
      <w:pPr>
        <w:pStyle w:val="a0"/>
        <w:rPr>
          <w:rFonts w:hint="cs"/>
          <w:rtl/>
        </w:rPr>
      </w:pPr>
    </w:p>
    <w:p w14:paraId="6A52E50B" w14:textId="77777777" w:rsidR="00000000" w:rsidRDefault="00B90FE9">
      <w:pPr>
        <w:pStyle w:val="a2"/>
        <w:rPr>
          <w:rFonts w:hint="cs"/>
          <w:rtl/>
        </w:rPr>
      </w:pPr>
    </w:p>
    <w:p w14:paraId="0929B722" w14:textId="77777777" w:rsidR="00000000" w:rsidRDefault="00B90FE9">
      <w:pPr>
        <w:pStyle w:val="a0"/>
        <w:rPr>
          <w:rFonts w:hint="cs"/>
          <w:rtl/>
        </w:rPr>
      </w:pPr>
    </w:p>
    <w:p w14:paraId="2063488E" w14:textId="77777777" w:rsidR="00000000" w:rsidRDefault="00B90FE9">
      <w:pPr>
        <w:pStyle w:val="a2"/>
        <w:rPr>
          <w:rFonts w:hint="cs"/>
          <w:rtl/>
        </w:rPr>
      </w:pPr>
      <w:bookmarkStart w:id="253" w:name="CS20653FI0020653T14_01_2004_13_44_02"/>
      <w:bookmarkStart w:id="254" w:name="_Toc75077181"/>
      <w:bookmarkEnd w:id="253"/>
      <w:r>
        <w:rPr>
          <w:rtl/>
        </w:rPr>
        <w:t>הצ</w:t>
      </w:r>
      <w:r>
        <w:rPr>
          <w:rFonts w:hint="cs"/>
          <w:rtl/>
        </w:rPr>
        <w:t>עת חוק</w:t>
      </w:r>
      <w:r>
        <w:rPr>
          <w:rtl/>
        </w:rPr>
        <w:t xml:space="preserve"> רישוי עסקים (תיקון - עשיית נקב בגוף), התשס"ג-2003</w:t>
      </w:r>
      <w:bookmarkEnd w:id="254"/>
      <w:r>
        <w:rPr>
          <w:rtl/>
        </w:rPr>
        <w:t xml:space="preserve"> </w:t>
      </w:r>
    </w:p>
    <w:p w14:paraId="1BE321B7" w14:textId="77777777" w:rsidR="00000000" w:rsidRDefault="00B90FE9">
      <w:pPr>
        <w:pStyle w:val="a0"/>
        <w:ind w:firstLine="0"/>
        <w:rPr>
          <w:rFonts w:hint="cs"/>
          <w:rtl/>
        </w:rPr>
      </w:pPr>
      <w:r>
        <w:rPr>
          <w:rtl/>
        </w:rPr>
        <w:t>[נספחות.]</w:t>
      </w:r>
    </w:p>
    <w:p w14:paraId="739130CF" w14:textId="77777777" w:rsidR="00000000" w:rsidRDefault="00B90FE9">
      <w:pPr>
        <w:pStyle w:val="-0"/>
        <w:rPr>
          <w:rFonts w:hint="cs"/>
          <w:rtl/>
        </w:rPr>
      </w:pPr>
      <w:r>
        <w:rPr>
          <w:rFonts w:hint="cs"/>
          <w:rtl/>
        </w:rPr>
        <w:t>(הצעת קבוצת חברי הכנסת)</w:t>
      </w:r>
      <w:r>
        <w:rPr>
          <w:rtl/>
        </w:rPr>
        <w:t xml:space="preserve"> </w:t>
      </w:r>
    </w:p>
    <w:p w14:paraId="240A7268" w14:textId="77777777" w:rsidR="00000000" w:rsidRDefault="00B90FE9">
      <w:pPr>
        <w:pStyle w:val="a2"/>
        <w:jc w:val="left"/>
        <w:rPr>
          <w:rFonts w:hint="cs"/>
          <w:rtl/>
        </w:rPr>
      </w:pPr>
    </w:p>
    <w:p w14:paraId="3FD3C757" w14:textId="77777777" w:rsidR="00000000" w:rsidRDefault="00B90FE9">
      <w:pPr>
        <w:pStyle w:val="a0"/>
        <w:ind w:firstLine="0"/>
        <w:rPr>
          <w:rFonts w:hint="cs"/>
          <w:rtl/>
        </w:rPr>
      </w:pPr>
    </w:p>
    <w:p w14:paraId="3A9319FD" w14:textId="77777777" w:rsidR="00000000" w:rsidRDefault="00B90FE9">
      <w:pPr>
        <w:pStyle w:val="af1"/>
        <w:rPr>
          <w:rtl/>
        </w:rPr>
      </w:pPr>
      <w:r>
        <w:rPr>
          <w:rtl/>
        </w:rPr>
        <w:t>היו"ר יולי-יואל אדלשטיין:</w:t>
      </w:r>
    </w:p>
    <w:p w14:paraId="3858E065" w14:textId="77777777" w:rsidR="00000000" w:rsidRDefault="00B90FE9">
      <w:pPr>
        <w:pStyle w:val="a0"/>
        <w:rPr>
          <w:rtl/>
        </w:rPr>
      </w:pPr>
    </w:p>
    <w:p w14:paraId="44A5423B" w14:textId="77777777" w:rsidR="00000000" w:rsidRDefault="00B90FE9">
      <w:pPr>
        <w:pStyle w:val="a0"/>
        <w:rPr>
          <w:rFonts w:hint="cs"/>
          <w:rtl/>
        </w:rPr>
      </w:pPr>
      <w:r>
        <w:rPr>
          <w:rFonts w:hint="cs"/>
          <w:rtl/>
        </w:rPr>
        <w:t>אנחנו עוברים להצעת חוק רישוי עסקים (תיקון - עשיית נקב בגוף), התשס"ג-2003, הצעת חוק</w:t>
      </w:r>
      <w:r>
        <w:rPr>
          <w:rFonts w:hint="cs"/>
          <w:rtl/>
        </w:rPr>
        <w:t xml:space="preserve"> </w:t>
      </w:r>
      <w:r>
        <w:rPr>
          <w:rtl/>
        </w:rPr>
        <w:t>פ/1397</w:t>
      </w:r>
      <w:r>
        <w:rPr>
          <w:rFonts w:hint="cs"/>
          <w:rtl/>
        </w:rPr>
        <w:t xml:space="preserve">, של חברת הכנסת גילה פינקלשטיין וקבוצת חברי הכנסת. ישיב השר לפיד. חברת הכנסת פינקלשטיין תנמק מהמקום. </w:t>
      </w:r>
    </w:p>
    <w:p w14:paraId="12EAAC79" w14:textId="77777777" w:rsidR="00000000" w:rsidRDefault="00B90FE9">
      <w:pPr>
        <w:pStyle w:val="a0"/>
        <w:ind w:firstLine="0"/>
        <w:rPr>
          <w:rFonts w:hint="cs"/>
          <w:rtl/>
        </w:rPr>
      </w:pPr>
    </w:p>
    <w:p w14:paraId="4FE76C08" w14:textId="77777777" w:rsidR="00000000" w:rsidRDefault="00B90FE9">
      <w:pPr>
        <w:pStyle w:val="a"/>
        <w:rPr>
          <w:rtl/>
        </w:rPr>
      </w:pPr>
      <w:bookmarkStart w:id="255" w:name="FS000001059T14_01_2004_13_45_02"/>
      <w:bookmarkStart w:id="256" w:name="_Toc75077182"/>
      <w:bookmarkEnd w:id="255"/>
      <w:r>
        <w:rPr>
          <w:rFonts w:hint="eastAsia"/>
          <w:rtl/>
        </w:rPr>
        <w:t>גילה</w:t>
      </w:r>
      <w:r>
        <w:rPr>
          <w:rtl/>
        </w:rPr>
        <w:t xml:space="preserve"> פינקלשטיין (מפד"ל):</w:t>
      </w:r>
      <w:bookmarkEnd w:id="256"/>
    </w:p>
    <w:p w14:paraId="7C285315" w14:textId="77777777" w:rsidR="00000000" w:rsidRDefault="00B90FE9">
      <w:pPr>
        <w:pStyle w:val="a0"/>
        <w:rPr>
          <w:rFonts w:hint="cs"/>
          <w:rtl/>
        </w:rPr>
      </w:pPr>
    </w:p>
    <w:p w14:paraId="32084736" w14:textId="77777777" w:rsidR="00000000" w:rsidRDefault="00B90FE9">
      <w:pPr>
        <w:pStyle w:val="a0"/>
        <w:ind w:firstLine="0"/>
        <w:rPr>
          <w:rFonts w:hint="cs"/>
          <w:rtl/>
        </w:rPr>
      </w:pPr>
      <w:r>
        <w:rPr>
          <w:rFonts w:hint="cs"/>
          <w:rtl/>
        </w:rPr>
        <w:tab/>
        <w:t>כבוד היושב-ראש, כנסת נכבדה, הצעת החוק שלפנינו, תיקון לחוק רישוי עסקים, מבקשת להגביל את ניקוב הגוף לשם קישוט או תליית עג</w:t>
      </w:r>
      <w:r>
        <w:rPr>
          <w:rFonts w:hint="cs"/>
          <w:rtl/>
        </w:rPr>
        <w:t xml:space="preserve">יל, המכונה "פירסינג", למעט באוזניים, כך שמי שטרם מלאו לו 16 יזדקק לאישור הוריו לצורך זה. תיקון דומה עבר בכנסת הקודמת בחוק בהקשר של קעקוע על הגוף. </w:t>
      </w:r>
    </w:p>
    <w:p w14:paraId="02A0C2C1" w14:textId="77777777" w:rsidR="00000000" w:rsidRDefault="00B90FE9">
      <w:pPr>
        <w:pStyle w:val="a0"/>
        <w:ind w:firstLine="0"/>
        <w:rPr>
          <w:rFonts w:hint="cs"/>
          <w:rtl/>
        </w:rPr>
      </w:pPr>
    </w:p>
    <w:p w14:paraId="6C5C1B4F" w14:textId="77777777" w:rsidR="00000000" w:rsidRDefault="00B90FE9">
      <w:pPr>
        <w:pStyle w:val="a0"/>
        <w:ind w:firstLine="0"/>
        <w:rPr>
          <w:rFonts w:hint="cs"/>
          <w:rtl/>
        </w:rPr>
      </w:pPr>
      <w:r>
        <w:rPr>
          <w:rFonts w:hint="cs"/>
          <w:rtl/>
        </w:rPr>
        <w:tab/>
        <w:t>הגיעו אלי פניות רבות של הורים ורופאים המוחים על ההפקרות בתחום זה בישראל. כך,  יושב-ראש החברה הישראלית לרפוא</w:t>
      </w:r>
      <w:r>
        <w:rPr>
          <w:rFonts w:hint="cs"/>
          <w:rtl/>
        </w:rPr>
        <w:t xml:space="preserve">ת ילדים, ד"ר צחי גרוסמן, הביע תמיכה בהצעת החוק, וכתב כי ביצוע "פירסינג" ללא פיקוח וללא הגבלת גיל עלול לחשוף את ילדינו לסכנת הידבקות במחלות זיהומיות כאיידס והפטיטיס </w:t>
      </w:r>
      <w:r>
        <w:rPr>
          <w:rFonts w:hint="cs"/>
        </w:rPr>
        <w:t>B</w:t>
      </w:r>
      <w:r>
        <w:rPr>
          <w:rFonts w:hint="cs"/>
          <w:rtl/>
        </w:rPr>
        <w:t xml:space="preserve">. לדאגה זו שותפים רופאי ילדים בבריטניה ועוד. </w:t>
      </w:r>
    </w:p>
    <w:p w14:paraId="2490A48F" w14:textId="77777777" w:rsidR="00000000" w:rsidRDefault="00B90FE9">
      <w:pPr>
        <w:pStyle w:val="a0"/>
        <w:ind w:firstLine="0"/>
        <w:rPr>
          <w:rFonts w:hint="cs"/>
          <w:rtl/>
        </w:rPr>
      </w:pPr>
    </w:p>
    <w:p w14:paraId="5C05B9EB" w14:textId="77777777" w:rsidR="00000000" w:rsidRDefault="00B90FE9">
      <w:pPr>
        <w:pStyle w:val="a0"/>
        <w:ind w:firstLine="0"/>
        <w:rPr>
          <w:rFonts w:hint="cs"/>
          <w:rtl/>
        </w:rPr>
      </w:pPr>
      <w:r>
        <w:rPr>
          <w:rFonts w:hint="cs"/>
          <w:rtl/>
        </w:rPr>
        <w:tab/>
        <w:t>אני מבקשת לציין, כי במדינות רבות בעולם יש ה</w:t>
      </w:r>
      <w:r>
        <w:rPr>
          <w:rFonts w:hint="cs"/>
          <w:rtl/>
        </w:rPr>
        <w:t>גבלות מסוג זה, ואף מחמירות יותר. ממסמך שהוכן לבקשתי על-ידי מרכז המחקר והמידע של הכנסת עולה, כי במדינות כמו ניו-יורק, ניו-ג'רסי, פלורידה, קליפורניה ועוד, יש צורך באישור הורים מגיל 18 ומטה, ולא כפי שאני מציעה - גיל 16 ומטה. בארצות אלה אפילו נדרש אישור נוטריו</w:t>
      </w:r>
      <w:r>
        <w:rPr>
          <w:rFonts w:hint="cs"/>
          <w:rtl/>
        </w:rPr>
        <w:t xml:space="preserve">ני וכן נוכחות הורים במעמד חתימתם. </w:t>
      </w:r>
    </w:p>
    <w:p w14:paraId="62BA6082" w14:textId="77777777" w:rsidR="00000000" w:rsidRDefault="00B90FE9">
      <w:pPr>
        <w:pStyle w:val="a0"/>
        <w:ind w:firstLine="0"/>
        <w:rPr>
          <w:rFonts w:hint="cs"/>
          <w:rtl/>
        </w:rPr>
      </w:pPr>
    </w:p>
    <w:p w14:paraId="231549E6" w14:textId="77777777" w:rsidR="00000000" w:rsidRDefault="00B90FE9">
      <w:pPr>
        <w:pStyle w:val="a0"/>
        <w:ind w:firstLine="0"/>
        <w:rPr>
          <w:rFonts w:hint="cs"/>
          <w:rtl/>
        </w:rPr>
      </w:pPr>
      <w:r>
        <w:rPr>
          <w:rFonts w:hint="cs"/>
          <w:rtl/>
        </w:rPr>
        <w:tab/>
        <w:t xml:space="preserve">הממשלה תומכת, לרבות שרי המשפטים, החינוך, הבריאות, הרווחה, ואני מבקשת את תמיכתכם. </w:t>
      </w:r>
    </w:p>
    <w:p w14:paraId="02C0BAE6" w14:textId="77777777" w:rsidR="00000000" w:rsidRDefault="00B90FE9">
      <w:pPr>
        <w:pStyle w:val="a0"/>
        <w:ind w:firstLine="0"/>
        <w:rPr>
          <w:rFonts w:hint="cs"/>
          <w:rtl/>
        </w:rPr>
      </w:pPr>
    </w:p>
    <w:p w14:paraId="36CEC1D4" w14:textId="77777777" w:rsidR="00000000" w:rsidRDefault="00B90FE9">
      <w:pPr>
        <w:pStyle w:val="af1"/>
        <w:rPr>
          <w:rtl/>
        </w:rPr>
      </w:pPr>
      <w:r>
        <w:rPr>
          <w:rtl/>
        </w:rPr>
        <w:t>היו"ר יולי-יואל אדלשטיין:</w:t>
      </w:r>
    </w:p>
    <w:p w14:paraId="34EEA54E" w14:textId="77777777" w:rsidR="00000000" w:rsidRDefault="00B90FE9">
      <w:pPr>
        <w:pStyle w:val="a0"/>
        <w:rPr>
          <w:rtl/>
        </w:rPr>
      </w:pPr>
    </w:p>
    <w:p w14:paraId="42487029" w14:textId="77777777" w:rsidR="00000000" w:rsidRDefault="00B90FE9">
      <w:pPr>
        <w:pStyle w:val="a0"/>
        <w:rPr>
          <w:rFonts w:hint="cs"/>
          <w:rtl/>
        </w:rPr>
      </w:pPr>
      <w:r>
        <w:rPr>
          <w:rFonts w:hint="cs"/>
          <w:rtl/>
        </w:rPr>
        <w:t xml:space="preserve">אדוני שר המשפטים, בבקשה. </w:t>
      </w:r>
    </w:p>
    <w:p w14:paraId="7003B207" w14:textId="77777777" w:rsidR="00000000" w:rsidRDefault="00B90FE9">
      <w:pPr>
        <w:pStyle w:val="a0"/>
        <w:rPr>
          <w:rFonts w:hint="cs"/>
          <w:rtl/>
        </w:rPr>
      </w:pPr>
    </w:p>
    <w:p w14:paraId="58D1AE47" w14:textId="77777777" w:rsidR="00000000" w:rsidRDefault="00B90FE9">
      <w:pPr>
        <w:pStyle w:val="a"/>
        <w:rPr>
          <w:rtl/>
        </w:rPr>
      </w:pPr>
      <w:bookmarkStart w:id="257" w:name="FS000000517T14_01_2004_13_45_28"/>
      <w:bookmarkStart w:id="258" w:name="_Toc75077183"/>
      <w:bookmarkEnd w:id="257"/>
      <w:r>
        <w:rPr>
          <w:rFonts w:hint="eastAsia"/>
          <w:rtl/>
        </w:rPr>
        <w:t>שר</w:t>
      </w:r>
      <w:r>
        <w:rPr>
          <w:rtl/>
        </w:rPr>
        <w:t xml:space="preserve"> המשפטים יוסף לפיד:</w:t>
      </w:r>
      <w:bookmarkEnd w:id="258"/>
    </w:p>
    <w:p w14:paraId="7F17BDD2" w14:textId="77777777" w:rsidR="00000000" w:rsidRDefault="00B90FE9">
      <w:pPr>
        <w:pStyle w:val="a0"/>
        <w:rPr>
          <w:rFonts w:hint="cs"/>
          <w:rtl/>
        </w:rPr>
      </w:pPr>
    </w:p>
    <w:p w14:paraId="4CDA0DEF" w14:textId="77777777" w:rsidR="00000000" w:rsidRDefault="00B90FE9">
      <w:pPr>
        <w:pStyle w:val="a0"/>
        <w:rPr>
          <w:rFonts w:hint="cs"/>
          <w:rtl/>
        </w:rPr>
      </w:pPr>
      <w:r>
        <w:rPr>
          <w:rFonts w:hint="cs"/>
          <w:rtl/>
        </w:rPr>
        <w:t>לפעמים מסביב לחור קטן עושים עניין גדול, זה כבר קרה בהיסטורי</w:t>
      </w:r>
      <w:r>
        <w:rPr>
          <w:rFonts w:hint="cs"/>
          <w:rtl/>
        </w:rPr>
        <w:t>ה לא אחת. אנחנו התלבטנו בוועדת השרים לענייני חקיקה בנושא זה, זה גם חזר אלינו, כי מדובר באופנה שפשטה בקרב הנוער, ואנחנו לא רוצים להתערב בחופש ההחלטה של צעירים. מצד שני, יש ניצול דורסני של האופנה הזאת  בידי אנשים שמתפרנסים ממנה, ויש גם סכנות בריאותיות. חשבנו</w:t>
      </w:r>
      <w:r>
        <w:rPr>
          <w:rFonts w:hint="cs"/>
          <w:rtl/>
        </w:rPr>
        <w:t xml:space="preserve">, שאם עד גיל 16 בכל זאת אנחנו מגבילים את ה"פירסינג" לילדים שיש להם אישור מאחד ההורים, אנחנו עושים באלאנס נכון בין האופנתיות ורוח הנעורים מצד אחד לבין פיקוח נאות מצד ההורים מצד השני. </w:t>
      </w:r>
    </w:p>
    <w:p w14:paraId="64557259" w14:textId="77777777" w:rsidR="00000000" w:rsidRDefault="00B90FE9">
      <w:pPr>
        <w:pStyle w:val="a0"/>
        <w:rPr>
          <w:rFonts w:hint="cs"/>
          <w:rtl/>
        </w:rPr>
      </w:pPr>
    </w:p>
    <w:p w14:paraId="3D10A915" w14:textId="77777777" w:rsidR="00000000" w:rsidRDefault="00B90FE9">
      <w:pPr>
        <w:pStyle w:val="a0"/>
        <w:rPr>
          <w:rFonts w:hint="cs"/>
          <w:rtl/>
        </w:rPr>
      </w:pPr>
      <w:r>
        <w:rPr>
          <w:rFonts w:hint="cs"/>
          <w:rtl/>
        </w:rPr>
        <w:t xml:space="preserve">לכן, ועדת השרים החליטה לתמוך בהצעת החוק של חברת הכנסת  פינקלשטיין. </w:t>
      </w:r>
    </w:p>
    <w:p w14:paraId="433361EC" w14:textId="77777777" w:rsidR="00000000" w:rsidRDefault="00B90FE9">
      <w:pPr>
        <w:pStyle w:val="a0"/>
        <w:ind w:firstLine="0"/>
        <w:rPr>
          <w:rFonts w:hint="cs"/>
          <w:rtl/>
        </w:rPr>
      </w:pPr>
    </w:p>
    <w:p w14:paraId="254065AA" w14:textId="77777777" w:rsidR="00000000" w:rsidRDefault="00B90FE9">
      <w:pPr>
        <w:pStyle w:val="af1"/>
        <w:rPr>
          <w:rtl/>
        </w:rPr>
      </w:pPr>
      <w:r>
        <w:rPr>
          <w:rtl/>
        </w:rPr>
        <w:t>היו</w:t>
      </w:r>
      <w:r>
        <w:rPr>
          <w:rtl/>
        </w:rPr>
        <w:t>"ר יולי-יואל אדלשטיין:</w:t>
      </w:r>
    </w:p>
    <w:p w14:paraId="3288F6D0" w14:textId="77777777" w:rsidR="00000000" w:rsidRDefault="00B90FE9">
      <w:pPr>
        <w:pStyle w:val="a0"/>
        <w:rPr>
          <w:rtl/>
        </w:rPr>
      </w:pPr>
    </w:p>
    <w:p w14:paraId="4B714B0D" w14:textId="77777777" w:rsidR="00000000" w:rsidRDefault="00B90FE9">
      <w:pPr>
        <w:pStyle w:val="a0"/>
        <w:rPr>
          <w:rFonts w:hint="cs"/>
          <w:rtl/>
        </w:rPr>
      </w:pPr>
      <w:r>
        <w:rPr>
          <w:rFonts w:hint="cs"/>
          <w:rtl/>
        </w:rPr>
        <w:t xml:space="preserve">תודה רבה. אין מתנגדים להצעת חוק זאת. חבר הכנסת פרוש הודיעני כרגע שהוא השתכנע. </w:t>
      </w:r>
    </w:p>
    <w:p w14:paraId="5459021F" w14:textId="77777777" w:rsidR="00000000" w:rsidRDefault="00B90FE9">
      <w:pPr>
        <w:pStyle w:val="af0"/>
        <w:rPr>
          <w:rFonts w:hint="cs"/>
          <w:b w:val="0"/>
          <w:bCs w:val="0"/>
          <w:u w:val="none"/>
          <w:rtl/>
        </w:rPr>
      </w:pPr>
    </w:p>
    <w:p w14:paraId="75B33547" w14:textId="77777777" w:rsidR="00000000" w:rsidRDefault="00B90FE9">
      <w:pPr>
        <w:pStyle w:val="af0"/>
        <w:rPr>
          <w:rtl/>
        </w:rPr>
      </w:pPr>
      <w:r>
        <w:rPr>
          <w:rFonts w:hint="eastAsia"/>
          <w:rtl/>
        </w:rPr>
        <w:t>רוני</w:t>
      </w:r>
      <w:r>
        <w:rPr>
          <w:rtl/>
        </w:rPr>
        <w:t xml:space="preserve"> בר-און (הליכוד):</w:t>
      </w:r>
    </w:p>
    <w:p w14:paraId="770FD2B6" w14:textId="77777777" w:rsidR="00000000" w:rsidRDefault="00B90FE9">
      <w:pPr>
        <w:pStyle w:val="a0"/>
        <w:rPr>
          <w:rFonts w:hint="cs"/>
          <w:rtl/>
        </w:rPr>
      </w:pPr>
    </w:p>
    <w:p w14:paraId="35137BF1" w14:textId="77777777" w:rsidR="00000000" w:rsidRDefault="00B90FE9">
      <w:pPr>
        <w:pStyle w:val="a0"/>
        <w:rPr>
          <w:rFonts w:hint="cs"/>
          <w:rtl/>
        </w:rPr>
      </w:pPr>
      <w:r>
        <w:rPr>
          <w:rFonts w:hint="cs"/>
          <w:rtl/>
        </w:rPr>
        <w:t>אולי אפשר לחייב אותם לעשות "פירסינג" בגיל 16?</w:t>
      </w:r>
    </w:p>
    <w:p w14:paraId="47868EB6" w14:textId="77777777" w:rsidR="00000000" w:rsidRDefault="00B90FE9">
      <w:pPr>
        <w:pStyle w:val="a0"/>
        <w:ind w:firstLine="0"/>
        <w:rPr>
          <w:rFonts w:hint="cs"/>
          <w:rtl/>
        </w:rPr>
      </w:pPr>
    </w:p>
    <w:p w14:paraId="101DC4DF" w14:textId="77777777" w:rsidR="00000000" w:rsidRDefault="00B90FE9">
      <w:pPr>
        <w:pStyle w:val="af1"/>
        <w:rPr>
          <w:rtl/>
        </w:rPr>
      </w:pPr>
      <w:r>
        <w:rPr>
          <w:rtl/>
        </w:rPr>
        <w:t>היו"ר יולי-יואל אדלשטיין:</w:t>
      </w:r>
    </w:p>
    <w:p w14:paraId="61164FF0" w14:textId="77777777" w:rsidR="00000000" w:rsidRDefault="00B90FE9">
      <w:pPr>
        <w:pStyle w:val="a0"/>
        <w:rPr>
          <w:rtl/>
        </w:rPr>
      </w:pPr>
    </w:p>
    <w:p w14:paraId="30059B7B" w14:textId="77777777" w:rsidR="00000000" w:rsidRDefault="00B90FE9">
      <w:pPr>
        <w:pStyle w:val="a0"/>
        <w:rPr>
          <w:rFonts w:hint="cs"/>
          <w:rtl/>
        </w:rPr>
      </w:pPr>
      <w:r>
        <w:rPr>
          <w:rFonts w:hint="cs"/>
          <w:rtl/>
        </w:rPr>
        <w:t xml:space="preserve">חברי הכנסת, אנחנו נעבור להצבעה על הצעת חוק רישוי עסקים </w:t>
      </w:r>
      <w:r>
        <w:rPr>
          <w:rFonts w:hint="cs"/>
          <w:rtl/>
        </w:rPr>
        <w:t xml:space="preserve">(תיקון - עשיית נקב בגוף). ההצבעה החלה. מי בעד, מי נגד - נא להצביע. </w:t>
      </w:r>
    </w:p>
    <w:p w14:paraId="622A89BC" w14:textId="77777777" w:rsidR="00000000" w:rsidRDefault="00B90FE9">
      <w:pPr>
        <w:pStyle w:val="a0"/>
        <w:ind w:firstLine="0"/>
        <w:rPr>
          <w:rFonts w:hint="cs"/>
          <w:rtl/>
        </w:rPr>
      </w:pPr>
    </w:p>
    <w:p w14:paraId="14F2D927" w14:textId="77777777" w:rsidR="00000000" w:rsidRDefault="00B90FE9">
      <w:pPr>
        <w:pStyle w:val="ab"/>
        <w:bidi/>
        <w:rPr>
          <w:rFonts w:hint="cs"/>
          <w:rtl/>
        </w:rPr>
      </w:pPr>
      <w:r>
        <w:rPr>
          <w:rFonts w:hint="cs"/>
          <w:rtl/>
        </w:rPr>
        <w:t>הצבעה מס' 12</w:t>
      </w:r>
    </w:p>
    <w:p w14:paraId="43815734" w14:textId="77777777" w:rsidR="00000000" w:rsidRDefault="00B90FE9">
      <w:pPr>
        <w:pStyle w:val="a0"/>
        <w:ind w:firstLine="0"/>
        <w:rPr>
          <w:rFonts w:hint="cs"/>
          <w:rtl/>
        </w:rPr>
      </w:pPr>
    </w:p>
    <w:p w14:paraId="53FB3BE8" w14:textId="77777777" w:rsidR="00000000" w:rsidRDefault="00B90F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68362133" w14:textId="77777777" w:rsidR="00000000" w:rsidRDefault="00B90FE9">
      <w:pPr>
        <w:pStyle w:val="ac"/>
        <w:bidi/>
        <w:rPr>
          <w:rFonts w:hint="cs"/>
          <w:rtl/>
        </w:rPr>
      </w:pPr>
      <w:r>
        <w:rPr>
          <w:rFonts w:hint="cs"/>
          <w:rtl/>
        </w:rPr>
        <w:t xml:space="preserve">נגד </w:t>
      </w:r>
      <w:r>
        <w:rPr>
          <w:rtl/>
        </w:rPr>
        <w:t>–</w:t>
      </w:r>
      <w:r>
        <w:rPr>
          <w:rFonts w:hint="cs"/>
          <w:rtl/>
        </w:rPr>
        <w:t xml:space="preserve"> 2</w:t>
      </w:r>
    </w:p>
    <w:p w14:paraId="7FA48D45" w14:textId="77777777" w:rsidR="00000000" w:rsidRDefault="00B90FE9">
      <w:pPr>
        <w:pStyle w:val="ac"/>
        <w:bidi/>
        <w:rPr>
          <w:rFonts w:hint="cs"/>
          <w:rtl/>
        </w:rPr>
      </w:pPr>
      <w:r>
        <w:rPr>
          <w:rFonts w:hint="cs"/>
          <w:rtl/>
        </w:rPr>
        <w:t xml:space="preserve">נמנעים </w:t>
      </w:r>
      <w:r>
        <w:rPr>
          <w:rtl/>
        </w:rPr>
        <w:t>–</w:t>
      </w:r>
      <w:r>
        <w:rPr>
          <w:rFonts w:hint="cs"/>
          <w:rtl/>
        </w:rPr>
        <w:t xml:space="preserve"> 5</w:t>
      </w:r>
    </w:p>
    <w:p w14:paraId="66CC97E9" w14:textId="77777777" w:rsidR="00000000" w:rsidRDefault="00B90FE9">
      <w:pPr>
        <w:pStyle w:val="ad"/>
        <w:bidi/>
        <w:rPr>
          <w:rFonts w:hint="cs"/>
          <w:rtl/>
        </w:rPr>
      </w:pPr>
      <w:r>
        <w:rPr>
          <w:rFonts w:hint="cs"/>
          <w:rtl/>
        </w:rPr>
        <w:t>ההצעה להעביר את הצעת חוק רישוי עסקים (תיקון - עשיית נקב בגוף), התשס"ג-2003, לדיון מוקדם בוועדה שתק</w:t>
      </w:r>
      <w:r>
        <w:rPr>
          <w:rFonts w:hint="cs"/>
          <w:rtl/>
        </w:rPr>
        <w:t xml:space="preserve">בע ועדת הכנסת נתקבלה. </w:t>
      </w:r>
    </w:p>
    <w:p w14:paraId="51ECAB9F" w14:textId="77777777" w:rsidR="00000000" w:rsidRDefault="00B90FE9">
      <w:pPr>
        <w:pStyle w:val="a0"/>
        <w:ind w:firstLine="0"/>
        <w:rPr>
          <w:rFonts w:hint="cs"/>
          <w:rtl/>
        </w:rPr>
      </w:pPr>
    </w:p>
    <w:p w14:paraId="7F80D4C4" w14:textId="77777777" w:rsidR="00000000" w:rsidRDefault="00B90FE9">
      <w:pPr>
        <w:pStyle w:val="af1"/>
        <w:rPr>
          <w:rtl/>
        </w:rPr>
      </w:pPr>
      <w:r>
        <w:rPr>
          <w:rtl/>
        </w:rPr>
        <w:t>היו"ר יולי-יואל אדלשטיין:</w:t>
      </w:r>
    </w:p>
    <w:p w14:paraId="0C6F5386" w14:textId="77777777" w:rsidR="00000000" w:rsidRDefault="00B90FE9">
      <w:pPr>
        <w:pStyle w:val="a0"/>
        <w:rPr>
          <w:rtl/>
        </w:rPr>
      </w:pPr>
    </w:p>
    <w:p w14:paraId="25E3F9F2" w14:textId="77777777" w:rsidR="00000000" w:rsidRDefault="00B90FE9">
      <w:pPr>
        <w:pStyle w:val="a0"/>
        <w:rPr>
          <w:rFonts w:hint="cs"/>
          <w:rtl/>
        </w:rPr>
      </w:pPr>
      <w:r>
        <w:rPr>
          <w:rFonts w:hint="cs"/>
          <w:rtl/>
        </w:rPr>
        <w:t xml:space="preserve">בעד </w:t>
      </w:r>
      <w:r>
        <w:rPr>
          <w:rtl/>
        </w:rPr>
        <w:t>–</w:t>
      </w:r>
      <w:r>
        <w:rPr>
          <w:rFonts w:hint="cs"/>
          <w:rtl/>
        </w:rPr>
        <w:t xml:space="preserve"> 32, בצירוף קולו של יושב-ראש הכנסת, שני מתנגדים, חמישה נמנעו, ולכן הצעת חוק זו תעבור להמשך הטיפול בה בוועדת הפנים ואיכות הסביבה. </w:t>
      </w:r>
    </w:p>
    <w:p w14:paraId="35F89095" w14:textId="77777777" w:rsidR="00000000" w:rsidRDefault="00B90FE9">
      <w:pPr>
        <w:pStyle w:val="a0"/>
        <w:ind w:firstLine="0"/>
        <w:rPr>
          <w:rFonts w:hint="cs"/>
          <w:rtl/>
        </w:rPr>
      </w:pPr>
    </w:p>
    <w:p w14:paraId="1BCF6B8A" w14:textId="77777777" w:rsidR="00000000" w:rsidRDefault="00B90FE9">
      <w:pPr>
        <w:pStyle w:val="af0"/>
        <w:rPr>
          <w:rtl/>
        </w:rPr>
      </w:pPr>
      <w:r>
        <w:rPr>
          <w:rFonts w:hint="eastAsia"/>
          <w:rtl/>
        </w:rPr>
        <w:t>אופיר</w:t>
      </w:r>
      <w:r>
        <w:rPr>
          <w:rtl/>
        </w:rPr>
        <w:t xml:space="preserve"> פינס-פז (העבודה-מימד):</w:t>
      </w:r>
    </w:p>
    <w:p w14:paraId="7F5D4494" w14:textId="77777777" w:rsidR="00000000" w:rsidRDefault="00B90FE9">
      <w:pPr>
        <w:pStyle w:val="a0"/>
        <w:rPr>
          <w:rFonts w:hint="cs"/>
          <w:rtl/>
        </w:rPr>
      </w:pPr>
    </w:p>
    <w:p w14:paraId="381CCB7E" w14:textId="77777777" w:rsidR="00000000" w:rsidRDefault="00B90FE9">
      <w:pPr>
        <w:pStyle w:val="a0"/>
        <w:ind w:firstLine="720"/>
        <w:rPr>
          <w:rFonts w:hint="cs"/>
          <w:rtl/>
        </w:rPr>
      </w:pPr>
      <w:r>
        <w:rPr>
          <w:rFonts w:hint="cs"/>
          <w:rtl/>
        </w:rPr>
        <w:t xml:space="preserve">לא, לוועדת החוקה. </w:t>
      </w:r>
    </w:p>
    <w:p w14:paraId="43B75FA3" w14:textId="77777777" w:rsidR="00000000" w:rsidRDefault="00B90FE9">
      <w:pPr>
        <w:pStyle w:val="a0"/>
        <w:ind w:firstLine="0"/>
        <w:rPr>
          <w:rFonts w:hint="cs"/>
          <w:rtl/>
        </w:rPr>
      </w:pPr>
    </w:p>
    <w:p w14:paraId="6CDCD943" w14:textId="77777777" w:rsidR="00000000" w:rsidRDefault="00B90FE9">
      <w:pPr>
        <w:pStyle w:val="af0"/>
        <w:rPr>
          <w:rtl/>
        </w:rPr>
      </w:pPr>
      <w:r>
        <w:rPr>
          <w:rFonts w:hint="eastAsia"/>
          <w:rtl/>
        </w:rPr>
        <w:t>שאול</w:t>
      </w:r>
      <w:r>
        <w:rPr>
          <w:rtl/>
        </w:rPr>
        <w:t xml:space="preserve"> יהלום (מפד"ל):</w:t>
      </w:r>
    </w:p>
    <w:p w14:paraId="6F87D281" w14:textId="77777777" w:rsidR="00000000" w:rsidRDefault="00B90FE9">
      <w:pPr>
        <w:pStyle w:val="a0"/>
        <w:rPr>
          <w:rFonts w:hint="cs"/>
          <w:rtl/>
        </w:rPr>
      </w:pPr>
    </w:p>
    <w:p w14:paraId="48A37FBF" w14:textId="77777777" w:rsidR="00000000" w:rsidRDefault="00B90FE9">
      <w:pPr>
        <w:pStyle w:val="a0"/>
        <w:ind w:firstLine="720"/>
        <w:rPr>
          <w:rFonts w:hint="cs"/>
          <w:rtl/>
        </w:rPr>
      </w:pPr>
      <w:r>
        <w:rPr>
          <w:rFonts w:hint="cs"/>
          <w:rtl/>
        </w:rPr>
        <w:t xml:space="preserve">ועדת הבריאות. </w:t>
      </w:r>
    </w:p>
    <w:p w14:paraId="436896FB" w14:textId="77777777" w:rsidR="00000000" w:rsidRDefault="00B90FE9">
      <w:pPr>
        <w:pStyle w:val="a0"/>
        <w:ind w:firstLine="0"/>
        <w:rPr>
          <w:rFonts w:hint="cs"/>
          <w:rtl/>
        </w:rPr>
      </w:pPr>
    </w:p>
    <w:p w14:paraId="1E74F7CC" w14:textId="77777777" w:rsidR="00000000" w:rsidRDefault="00B90FE9">
      <w:pPr>
        <w:pStyle w:val="af1"/>
        <w:rPr>
          <w:rtl/>
        </w:rPr>
      </w:pPr>
      <w:r>
        <w:rPr>
          <w:rtl/>
        </w:rPr>
        <w:t>היו"ר יולי-יואל אדלשטיין:</w:t>
      </w:r>
    </w:p>
    <w:p w14:paraId="08531412" w14:textId="77777777" w:rsidR="00000000" w:rsidRDefault="00B90FE9">
      <w:pPr>
        <w:pStyle w:val="a0"/>
        <w:rPr>
          <w:rtl/>
        </w:rPr>
      </w:pPr>
    </w:p>
    <w:p w14:paraId="7635AA89" w14:textId="77777777" w:rsidR="00000000" w:rsidRDefault="00B90FE9">
      <w:pPr>
        <w:pStyle w:val="a0"/>
        <w:rPr>
          <w:rFonts w:hint="cs"/>
          <w:rtl/>
        </w:rPr>
      </w:pPr>
      <w:r>
        <w:rPr>
          <w:rFonts w:hint="cs"/>
          <w:rtl/>
        </w:rPr>
        <w:t xml:space="preserve">לכן,  ועדת הכנסת תחליט בנושא. </w:t>
      </w:r>
    </w:p>
    <w:p w14:paraId="03DC4C39" w14:textId="77777777" w:rsidR="00000000" w:rsidRDefault="00B90FE9">
      <w:pPr>
        <w:pStyle w:val="a0"/>
        <w:rPr>
          <w:rFonts w:hint="cs"/>
          <w:rtl/>
        </w:rPr>
      </w:pPr>
    </w:p>
    <w:p w14:paraId="3564E353" w14:textId="77777777" w:rsidR="00000000" w:rsidRDefault="00B90FE9">
      <w:pPr>
        <w:pStyle w:val="a0"/>
        <w:rPr>
          <w:rFonts w:hint="cs"/>
          <w:rtl/>
        </w:rPr>
      </w:pPr>
    </w:p>
    <w:p w14:paraId="7A71BEF7" w14:textId="77777777" w:rsidR="00000000" w:rsidRDefault="00B90FE9">
      <w:pPr>
        <w:pStyle w:val="a2"/>
        <w:rPr>
          <w:rtl/>
        </w:rPr>
      </w:pPr>
    </w:p>
    <w:p w14:paraId="78B8056F" w14:textId="77777777" w:rsidR="00000000" w:rsidRDefault="00B90FE9">
      <w:pPr>
        <w:pStyle w:val="a2"/>
        <w:rPr>
          <w:rFonts w:hint="cs"/>
          <w:rtl/>
        </w:rPr>
      </w:pPr>
      <w:bookmarkStart w:id="259" w:name="CS20668FI0020668T14_01_2004_13_47_55"/>
      <w:bookmarkStart w:id="260" w:name="_Toc75077184"/>
      <w:bookmarkEnd w:id="259"/>
      <w:r>
        <w:rPr>
          <w:rtl/>
        </w:rPr>
        <w:t>הצ</w:t>
      </w:r>
      <w:r>
        <w:rPr>
          <w:rFonts w:hint="cs"/>
          <w:rtl/>
        </w:rPr>
        <w:t xml:space="preserve">עת חוק </w:t>
      </w:r>
      <w:r>
        <w:rPr>
          <w:rtl/>
        </w:rPr>
        <w:t xml:space="preserve"> בנק ישראל (תיקון - תקציב בנק ישראל), התשס"ג-2003</w:t>
      </w:r>
      <w:bookmarkEnd w:id="260"/>
    </w:p>
    <w:p w14:paraId="46B56F55" w14:textId="77777777" w:rsidR="00000000" w:rsidRDefault="00B90FE9">
      <w:pPr>
        <w:pStyle w:val="a0"/>
        <w:ind w:firstLine="0"/>
        <w:rPr>
          <w:rFonts w:hint="cs"/>
          <w:rtl/>
        </w:rPr>
      </w:pPr>
      <w:r>
        <w:rPr>
          <w:rtl/>
        </w:rPr>
        <w:t xml:space="preserve"> ["דברי הכנסת", חוברת </w:t>
      </w:r>
      <w:r>
        <w:rPr>
          <w:rFonts w:hint="cs"/>
          <w:rtl/>
        </w:rPr>
        <w:t xml:space="preserve">ז', </w:t>
      </w:r>
      <w:r>
        <w:rPr>
          <w:rtl/>
        </w:rPr>
        <w:t xml:space="preserve"> עמ'</w:t>
      </w:r>
      <w:r>
        <w:rPr>
          <w:rFonts w:hint="cs"/>
          <w:rtl/>
        </w:rPr>
        <w:t xml:space="preserve"> 6594.</w:t>
      </w:r>
      <w:r>
        <w:rPr>
          <w:rtl/>
        </w:rPr>
        <w:t>]</w:t>
      </w:r>
    </w:p>
    <w:p w14:paraId="397CDB08" w14:textId="77777777" w:rsidR="00000000" w:rsidRDefault="00B90FE9">
      <w:pPr>
        <w:pStyle w:val="-0"/>
        <w:rPr>
          <w:rFonts w:hint="cs"/>
          <w:rtl/>
        </w:rPr>
      </w:pPr>
      <w:r>
        <w:rPr>
          <w:rFonts w:hint="cs"/>
          <w:rtl/>
        </w:rPr>
        <w:t>(הצעת חבר הכנסת</w:t>
      </w:r>
      <w:r>
        <w:rPr>
          <w:rtl/>
        </w:rPr>
        <w:t xml:space="preserve"> </w:t>
      </w:r>
      <w:r>
        <w:rPr>
          <w:rFonts w:hint="cs"/>
          <w:rtl/>
        </w:rPr>
        <w:t xml:space="preserve">יעקב </w:t>
      </w:r>
      <w:r>
        <w:rPr>
          <w:rtl/>
        </w:rPr>
        <w:t>ליצמן</w:t>
      </w:r>
      <w:r>
        <w:rPr>
          <w:rFonts w:hint="cs"/>
          <w:rtl/>
        </w:rPr>
        <w:t>)</w:t>
      </w:r>
    </w:p>
    <w:p w14:paraId="05EBA2DE" w14:textId="77777777" w:rsidR="00000000" w:rsidRDefault="00B90FE9">
      <w:pPr>
        <w:pStyle w:val="af1"/>
        <w:rPr>
          <w:rFonts w:hint="cs"/>
          <w:rtl/>
        </w:rPr>
      </w:pPr>
    </w:p>
    <w:p w14:paraId="3BD3D3C6" w14:textId="77777777" w:rsidR="00000000" w:rsidRDefault="00B90FE9">
      <w:pPr>
        <w:pStyle w:val="af1"/>
        <w:rPr>
          <w:rFonts w:hint="cs"/>
          <w:rtl/>
        </w:rPr>
      </w:pPr>
    </w:p>
    <w:p w14:paraId="48702474" w14:textId="77777777" w:rsidR="00000000" w:rsidRDefault="00B90FE9">
      <w:pPr>
        <w:pStyle w:val="af1"/>
        <w:rPr>
          <w:rtl/>
        </w:rPr>
      </w:pPr>
      <w:r>
        <w:rPr>
          <w:rtl/>
        </w:rPr>
        <w:t>היו"ר יולי-יואל אדלשטיין:</w:t>
      </w:r>
    </w:p>
    <w:p w14:paraId="11334199" w14:textId="77777777" w:rsidR="00000000" w:rsidRDefault="00B90FE9">
      <w:pPr>
        <w:pStyle w:val="a0"/>
        <w:rPr>
          <w:rtl/>
        </w:rPr>
      </w:pPr>
    </w:p>
    <w:p w14:paraId="76683AAF" w14:textId="77777777" w:rsidR="00000000" w:rsidRDefault="00B90FE9">
      <w:pPr>
        <w:pStyle w:val="a0"/>
        <w:rPr>
          <w:rFonts w:hint="cs"/>
          <w:rtl/>
        </w:rPr>
      </w:pPr>
      <w:r>
        <w:rPr>
          <w:rFonts w:hint="cs"/>
          <w:rtl/>
        </w:rPr>
        <w:t xml:space="preserve">הצעת חוק מס' </w:t>
      </w:r>
      <w:r>
        <w:rPr>
          <w:rtl/>
        </w:rPr>
        <w:t>פ/1324</w:t>
      </w:r>
      <w:r>
        <w:rPr>
          <w:rFonts w:hint="cs"/>
          <w:rtl/>
        </w:rPr>
        <w:t>, הצ</w:t>
      </w:r>
      <w:r>
        <w:rPr>
          <w:rFonts w:hint="cs"/>
          <w:rtl/>
        </w:rPr>
        <w:t xml:space="preserve">עת חוק בנק ישראל (תיקון - תקציב בנק ישראל), </w:t>
      </w:r>
      <w:r>
        <w:rPr>
          <w:rtl/>
        </w:rPr>
        <w:t>תשובה והצבעה</w:t>
      </w:r>
      <w:r>
        <w:rPr>
          <w:rFonts w:hint="cs"/>
          <w:rtl/>
        </w:rPr>
        <w:t xml:space="preserve"> בלבד. ישיב כבוד השר מאיר שטרית, בבקשה. </w:t>
      </w:r>
    </w:p>
    <w:p w14:paraId="17A03CF2" w14:textId="77777777" w:rsidR="00000000" w:rsidRDefault="00B90FE9">
      <w:pPr>
        <w:pStyle w:val="a0"/>
        <w:rPr>
          <w:rFonts w:hint="cs"/>
          <w:rtl/>
        </w:rPr>
      </w:pPr>
    </w:p>
    <w:p w14:paraId="794EBCA5" w14:textId="77777777" w:rsidR="00000000" w:rsidRDefault="00B90FE9">
      <w:pPr>
        <w:pStyle w:val="a"/>
        <w:rPr>
          <w:rtl/>
        </w:rPr>
      </w:pPr>
      <w:bookmarkStart w:id="261" w:name="FS000000478T14_01_2004_13_48_02"/>
      <w:bookmarkStart w:id="262" w:name="_Toc75077185"/>
      <w:bookmarkEnd w:id="261"/>
      <w:r>
        <w:rPr>
          <w:rFonts w:hint="eastAsia"/>
          <w:rtl/>
        </w:rPr>
        <w:t>השר</w:t>
      </w:r>
      <w:r>
        <w:rPr>
          <w:rtl/>
        </w:rPr>
        <w:t xml:space="preserve"> מאיר שטרית:</w:t>
      </w:r>
      <w:bookmarkEnd w:id="262"/>
    </w:p>
    <w:p w14:paraId="5CA7F0A3" w14:textId="77777777" w:rsidR="00000000" w:rsidRDefault="00B90FE9">
      <w:pPr>
        <w:pStyle w:val="a0"/>
        <w:rPr>
          <w:rFonts w:hint="cs"/>
          <w:rtl/>
        </w:rPr>
      </w:pPr>
    </w:p>
    <w:p w14:paraId="31C7903B" w14:textId="77777777" w:rsidR="00000000" w:rsidRDefault="00B90FE9">
      <w:pPr>
        <w:pStyle w:val="a0"/>
        <w:rPr>
          <w:rFonts w:hint="cs"/>
          <w:rtl/>
        </w:rPr>
      </w:pPr>
      <w:r>
        <w:rPr>
          <w:rFonts w:hint="cs"/>
          <w:rtl/>
        </w:rPr>
        <w:t>אדוני היושב-ראש, רבותי חברי הכנסת, הצעת החוק של חבר הכנסת יעקב ליצמן, שהוגשה לפני זמן מה ונדחתה ההצבעה עליה, מציעה שוועדת הכספים תהיה זו שתאש</w:t>
      </w:r>
      <w:r>
        <w:rPr>
          <w:rFonts w:hint="cs"/>
          <w:rtl/>
        </w:rPr>
        <w:t xml:space="preserve">ר את תקציב בנק ישראל, כמובן, לרבות החלק של שכר  העובדים בבנק ישראל. </w:t>
      </w:r>
    </w:p>
    <w:p w14:paraId="4FF4FA4E" w14:textId="77777777" w:rsidR="00000000" w:rsidRDefault="00B90FE9">
      <w:pPr>
        <w:pStyle w:val="a0"/>
        <w:rPr>
          <w:rFonts w:hint="cs"/>
          <w:rtl/>
        </w:rPr>
      </w:pPr>
    </w:p>
    <w:p w14:paraId="04335822" w14:textId="77777777" w:rsidR="00000000" w:rsidRDefault="00B90FE9">
      <w:pPr>
        <w:pStyle w:val="a0"/>
        <w:rPr>
          <w:rFonts w:hint="cs"/>
          <w:rtl/>
        </w:rPr>
      </w:pPr>
      <w:r>
        <w:rPr>
          <w:rFonts w:hint="cs"/>
          <w:rtl/>
        </w:rPr>
        <w:t xml:space="preserve">אין לי שום ויכוח, לצערי הרב,  עם חבר הכנסת  ליצמן על כך שהשכר בבנק ישראל חריג. לשם כך מתנהל דיון ומשא-ומתן עם הממונה על השכר באוצר, שמפקח על השכר הזה. כפי שידוע לכם, וזה פורסם בעיתונות, </w:t>
      </w:r>
      <w:r>
        <w:rPr>
          <w:rFonts w:hint="cs"/>
          <w:rtl/>
        </w:rPr>
        <w:t xml:space="preserve">יש דיון די רחב על זה מול אגף השכר באוצר, כשאנחנו מנסים לעשות מאמצים גדולים להביא לשינויים במבנה השכר בבנק ישראל, באותם תחומים שבהם דרוש שינוי. </w:t>
      </w:r>
    </w:p>
    <w:p w14:paraId="40C8C301" w14:textId="77777777" w:rsidR="00000000" w:rsidRDefault="00B90FE9">
      <w:pPr>
        <w:pStyle w:val="a0"/>
        <w:ind w:firstLine="0"/>
        <w:rPr>
          <w:rFonts w:hint="cs"/>
          <w:rtl/>
        </w:rPr>
      </w:pPr>
    </w:p>
    <w:p w14:paraId="70EDCF1B" w14:textId="77777777" w:rsidR="00000000" w:rsidRDefault="00B90FE9">
      <w:pPr>
        <w:pStyle w:val="a0"/>
        <w:rPr>
          <w:rFonts w:hint="cs"/>
          <w:rtl/>
        </w:rPr>
      </w:pPr>
      <w:r>
        <w:rPr>
          <w:rFonts w:hint="cs"/>
          <w:rtl/>
        </w:rPr>
        <w:t>אבל, נראה לנו שחקיקה שתביא לכך שתקציב בנק ישראל יאושר על-ידי ועדת הכספים היא חקיקה שפוגעת בעצמאותו של בנק ישראל</w:t>
      </w:r>
      <w:r>
        <w:rPr>
          <w:rFonts w:hint="cs"/>
          <w:rtl/>
        </w:rPr>
        <w:t xml:space="preserve"> בתור שכזה, ואנחנו רוצים שבנק ישראל יהיה בנק עצמאי, כמקובל במדינות המפותחות בעולם. ולכן הממשלה מתנגדת לחקיקה כזאת. </w:t>
      </w:r>
    </w:p>
    <w:p w14:paraId="6E2F4587" w14:textId="77777777" w:rsidR="00000000" w:rsidRDefault="00B90FE9">
      <w:pPr>
        <w:pStyle w:val="a0"/>
        <w:rPr>
          <w:rFonts w:hint="cs"/>
          <w:rtl/>
        </w:rPr>
      </w:pPr>
    </w:p>
    <w:p w14:paraId="268B3CA9" w14:textId="77777777" w:rsidR="00000000" w:rsidRDefault="00B90FE9">
      <w:pPr>
        <w:pStyle w:val="a0"/>
        <w:rPr>
          <w:rFonts w:hint="cs"/>
          <w:rtl/>
        </w:rPr>
      </w:pPr>
      <w:r>
        <w:rPr>
          <w:rFonts w:hint="cs"/>
          <w:rtl/>
        </w:rPr>
        <w:t xml:space="preserve">נדמה לי, שהחקיקה הנכונה היא במסגרת חקיקת חוק בנק ישראל, דבר שמתעכב כבר די הרבה שנים, ואני מקווה שסוף-סוף אפשר יהיה לחוקק חוק כללי חדש לבנק </w:t>
      </w:r>
      <w:r>
        <w:rPr>
          <w:rFonts w:hint="cs"/>
          <w:rtl/>
        </w:rPr>
        <w:t>ישראל, כי החוק האחרון נחקק בתחילת שנות ה-50, ומאז לא עודכן. במסגרת חקיקה כזאת צריך לקבוע מנגנון כיצד יפוקח התקציב של בנק ישראל, אבל לא בחקיקה נפרדת שתתפרש בעולם כפגיעה בעצמאותו של בנק ישראל ותגרום מבחינתנו נזקים לכלכלה הישראלית, ולתפיסת העולם שמא אנחנו מצר</w:t>
      </w:r>
      <w:r>
        <w:rPr>
          <w:rFonts w:hint="cs"/>
          <w:rtl/>
        </w:rPr>
        <w:t xml:space="preserve">ים את צעדיו של בנק ישראל בהיותו בוויכוח מול האוצר בעניינים שונים. </w:t>
      </w:r>
    </w:p>
    <w:p w14:paraId="46A2F988" w14:textId="77777777" w:rsidR="00000000" w:rsidRDefault="00B90FE9">
      <w:pPr>
        <w:pStyle w:val="a0"/>
        <w:rPr>
          <w:rFonts w:hint="cs"/>
          <w:rtl/>
        </w:rPr>
      </w:pPr>
    </w:p>
    <w:p w14:paraId="754BC3F3" w14:textId="77777777" w:rsidR="00000000" w:rsidRDefault="00B90FE9">
      <w:pPr>
        <w:pStyle w:val="a0"/>
        <w:rPr>
          <w:rFonts w:hint="cs"/>
          <w:rtl/>
        </w:rPr>
      </w:pPr>
      <w:r>
        <w:rPr>
          <w:rFonts w:hint="cs"/>
          <w:rtl/>
        </w:rPr>
        <w:t xml:space="preserve">לכן, רבותי חברי הכנסת, אנחנו מציעים להסיר את ההצעה מסדר-היום. </w:t>
      </w:r>
    </w:p>
    <w:p w14:paraId="76A9308B" w14:textId="77777777" w:rsidR="00000000" w:rsidRDefault="00B90FE9">
      <w:pPr>
        <w:pStyle w:val="a0"/>
        <w:rPr>
          <w:rFonts w:hint="cs"/>
          <w:rtl/>
        </w:rPr>
      </w:pPr>
    </w:p>
    <w:p w14:paraId="53B83AA8" w14:textId="77777777" w:rsidR="00000000" w:rsidRDefault="00B90FE9">
      <w:pPr>
        <w:pStyle w:val="af1"/>
        <w:rPr>
          <w:rtl/>
        </w:rPr>
      </w:pPr>
      <w:r>
        <w:rPr>
          <w:rtl/>
        </w:rPr>
        <w:t>היו"ר יולי-יואל אדלשטיין:</w:t>
      </w:r>
    </w:p>
    <w:p w14:paraId="5DAF2A1A" w14:textId="77777777" w:rsidR="00000000" w:rsidRDefault="00B90FE9">
      <w:pPr>
        <w:pStyle w:val="a0"/>
        <w:rPr>
          <w:rtl/>
        </w:rPr>
      </w:pPr>
    </w:p>
    <w:p w14:paraId="23EF16F1" w14:textId="77777777" w:rsidR="00000000" w:rsidRDefault="00B90FE9">
      <w:pPr>
        <w:pStyle w:val="a0"/>
        <w:rPr>
          <w:rFonts w:hint="cs"/>
          <w:rtl/>
        </w:rPr>
      </w:pPr>
      <w:r>
        <w:rPr>
          <w:rFonts w:hint="cs"/>
          <w:rtl/>
        </w:rPr>
        <w:t>תודה לשר מאיר שטרית. מציע החוק, חבר הכנסת יעקב ליצמן, מבקש להסביר למה השר טעה בתשובתו. עד שלוש דק</w:t>
      </w:r>
      <w:r>
        <w:rPr>
          <w:rFonts w:hint="cs"/>
          <w:rtl/>
        </w:rPr>
        <w:t xml:space="preserve">ות יש לו לעשות זאת. </w:t>
      </w:r>
    </w:p>
    <w:p w14:paraId="264FD9D1" w14:textId="77777777" w:rsidR="00000000" w:rsidRDefault="00B90FE9">
      <w:pPr>
        <w:pStyle w:val="a0"/>
        <w:rPr>
          <w:rFonts w:hint="cs"/>
          <w:rtl/>
        </w:rPr>
      </w:pPr>
    </w:p>
    <w:p w14:paraId="6063FE97" w14:textId="77777777" w:rsidR="00000000" w:rsidRDefault="00B90FE9">
      <w:pPr>
        <w:pStyle w:val="a"/>
        <w:rPr>
          <w:rtl/>
        </w:rPr>
      </w:pPr>
      <w:bookmarkStart w:id="263" w:name="FS000000528T14_01_2004_13_50_06"/>
      <w:bookmarkStart w:id="264" w:name="_Toc75077186"/>
      <w:bookmarkEnd w:id="263"/>
      <w:r>
        <w:rPr>
          <w:rFonts w:hint="eastAsia"/>
          <w:rtl/>
        </w:rPr>
        <w:t>יעקב</w:t>
      </w:r>
      <w:r>
        <w:rPr>
          <w:rtl/>
        </w:rPr>
        <w:t xml:space="preserve"> ליצמן (יהדות התורה):</w:t>
      </w:r>
      <w:bookmarkEnd w:id="264"/>
    </w:p>
    <w:p w14:paraId="772AD49F" w14:textId="77777777" w:rsidR="00000000" w:rsidRDefault="00B90FE9">
      <w:pPr>
        <w:pStyle w:val="a0"/>
        <w:rPr>
          <w:rFonts w:hint="cs"/>
          <w:rtl/>
        </w:rPr>
      </w:pPr>
    </w:p>
    <w:p w14:paraId="412BDBEF" w14:textId="77777777" w:rsidR="00000000" w:rsidRDefault="00B90FE9">
      <w:pPr>
        <w:pStyle w:val="a0"/>
        <w:rPr>
          <w:rFonts w:hint="cs"/>
          <w:rtl/>
        </w:rPr>
      </w:pPr>
      <w:r>
        <w:rPr>
          <w:rFonts w:hint="cs"/>
          <w:rtl/>
        </w:rPr>
        <w:t xml:space="preserve">אדוני היושב-ראש, כנסת נכבדה, אני חושב שהשר צריך לשכנע את עצמו למה לפני חודש ימים הם תמכו בזה בהתלהבות, ופתאום בתוך חודש ימים יש התנגדות. החוק הזה בסך הכול לא פוליטי, ומותר פעם אחת לחשוב לגופו של עניין. </w:t>
      </w:r>
    </w:p>
    <w:p w14:paraId="4AA1498C" w14:textId="77777777" w:rsidR="00000000" w:rsidRDefault="00B90FE9">
      <w:pPr>
        <w:pStyle w:val="a0"/>
        <w:rPr>
          <w:rFonts w:hint="cs"/>
          <w:rtl/>
        </w:rPr>
      </w:pPr>
    </w:p>
    <w:p w14:paraId="288F6504" w14:textId="77777777" w:rsidR="00000000" w:rsidRDefault="00B90FE9">
      <w:pPr>
        <w:pStyle w:val="a0"/>
        <w:rPr>
          <w:rFonts w:hint="cs"/>
          <w:rtl/>
        </w:rPr>
      </w:pPr>
      <w:r>
        <w:rPr>
          <w:rFonts w:hint="cs"/>
          <w:rtl/>
        </w:rPr>
        <w:t>בנק</w:t>
      </w:r>
      <w:r>
        <w:rPr>
          <w:rFonts w:hint="cs"/>
          <w:rtl/>
        </w:rPr>
        <w:t xml:space="preserve"> ישראל הוא הגוף היחיד שאין לו אישור בשום מקום. מבקר המדינה רק אתמול הופיע בוועדת הכספים וביקש אישור תקציבי, ולא ראינו שום פגיעה בעצמאות של מבקר המדינה, ואף אחד לא טען שפוגעים בו. הוא הגיע, הביא נתונים, חברי כנסת העירו, אישרו, ולא היתה שום בעיה, ואף אחד לא </w:t>
      </w:r>
      <w:r>
        <w:rPr>
          <w:rFonts w:hint="cs"/>
          <w:rtl/>
        </w:rPr>
        <w:t xml:space="preserve">ראה בזה פגיעה.  </w:t>
      </w:r>
    </w:p>
    <w:p w14:paraId="2023062C" w14:textId="77777777" w:rsidR="00000000" w:rsidRDefault="00B90FE9">
      <w:pPr>
        <w:pStyle w:val="a0"/>
        <w:rPr>
          <w:rFonts w:hint="cs"/>
          <w:rtl/>
        </w:rPr>
      </w:pPr>
    </w:p>
    <w:p w14:paraId="7AB096E7" w14:textId="77777777" w:rsidR="00000000" w:rsidRDefault="00B90FE9">
      <w:pPr>
        <w:pStyle w:val="a0"/>
        <w:rPr>
          <w:rFonts w:hint="cs"/>
          <w:rtl/>
        </w:rPr>
      </w:pPr>
      <w:r>
        <w:rPr>
          <w:rFonts w:hint="cs"/>
          <w:rtl/>
        </w:rPr>
        <w:t>רק בבנק ישראל נגיד הבנק מקבל משכורת ומקבל פנסיה וכל העובדים מקבלים את כל התוספות, ואנחנו אפילו לא רואים אותו לאור יום כדי להגיד לו: איפה אתה?</w:t>
      </w:r>
    </w:p>
    <w:p w14:paraId="639A22B6" w14:textId="77777777" w:rsidR="00000000" w:rsidRDefault="00B90FE9">
      <w:pPr>
        <w:pStyle w:val="a0"/>
        <w:rPr>
          <w:rFonts w:hint="cs"/>
          <w:rtl/>
        </w:rPr>
      </w:pPr>
    </w:p>
    <w:p w14:paraId="2B3297A1" w14:textId="77777777" w:rsidR="00000000" w:rsidRDefault="00B90FE9">
      <w:pPr>
        <w:pStyle w:val="af0"/>
        <w:rPr>
          <w:rtl/>
        </w:rPr>
      </w:pPr>
      <w:r>
        <w:rPr>
          <w:rFonts w:hint="eastAsia"/>
          <w:rtl/>
        </w:rPr>
        <w:t>אופיר</w:t>
      </w:r>
      <w:r>
        <w:rPr>
          <w:rtl/>
        </w:rPr>
        <w:t xml:space="preserve"> פינס-פז (העבודה-מימד):</w:t>
      </w:r>
    </w:p>
    <w:p w14:paraId="4EEFCA76" w14:textId="77777777" w:rsidR="00000000" w:rsidRDefault="00B90FE9">
      <w:pPr>
        <w:pStyle w:val="a0"/>
        <w:rPr>
          <w:rFonts w:hint="cs"/>
          <w:rtl/>
        </w:rPr>
      </w:pPr>
    </w:p>
    <w:p w14:paraId="6036FBF0" w14:textId="77777777" w:rsidR="00000000" w:rsidRDefault="00B90FE9">
      <w:pPr>
        <w:pStyle w:val="a0"/>
        <w:rPr>
          <w:rFonts w:hint="cs"/>
          <w:rtl/>
        </w:rPr>
      </w:pPr>
      <w:r>
        <w:rPr>
          <w:rFonts w:hint="cs"/>
          <w:rtl/>
        </w:rPr>
        <w:t xml:space="preserve">הוא מקבל בונוס אישי על זה שהוא מפטר עובדים. </w:t>
      </w:r>
    </w:p>
    <w:p w14:paraId="386C15AE" w14:textId="77777777" w:rsidR="00000000" w:rsidRDefault="00B90FE9">
      <w:pPr>
        <w:pStyle w:val="a0"/>
        <w:rPr>
          <w:rFonts w:hint="cs"/>
          <w:rtl/>
        </w:rPr>
      </w:pPr>
    </w:p>
    <w:p w14:paraId="258898D7" w14:textId="77777777" w:rsidR="00000000" w:rsidRDefault="00B90FE9">
      <w:pPr>
        <w:pStyle w:val="-"/>
        <w:rPr>
          <w:rtl/>
        </w:rPr>
      </w:pPr>
      <w:bookmarkStart w:id="265" w:name="FS000000528T14_01_2004_13_51_16C"/>
      <w:bookmarkEnd w:id="265"/>
      <w:r>
        <w:rPr>
          <w:rtl/>
        </w:rPr>
        <w:t>יעקב ליצמן (יהדות ה</w:t>
      </w:r>
      <w:r>
        <w:rPr>
          <w:rtl/>
        </w:rPr>
        <w:t>תורה):</w:t>
      </w:r>
    </w:p>
    <w:p w14:paraId="045C47C7" w14:textId="77777777" w:rsidR="00000000" w:rsidRDefault="00B90FE9">
      <w:pPr>
        <w:pStyle w:val="a0"/>
        <w:rPr>
          <w:rtl/>
        </w:rPr>
      </w:pPr>
    </w:p>
    <w:p w14:paraId="633A3E56" w14:textId="77777777" w:rsidR="00000000" w:rsidRDefault="00B90FE9">
      <w:pPr>
        <w:pStyle w:val="a0"/>
        <w:rPr>
          <w:rFonts w:hint="cs"/>
          <w:rtl/>
        </w:rPr>
      </w:pPr>
      <w:r>
        <w:rPr>
          <w:rFonts w:hint="cs"/>
          <w:rtl/>
        </w:rPr>
        <w:t>אני לא יודע על בונוסים, כי אני לא רואה שהוא מפטר עובדים. הוא רק מוסיף שכר לעובדים, ועיני לא צרה במשכורת של אף אחד. אני לא בא להגיד שום דבר לגבי העצמאות של בנק ישראל.</w:t>
      </w:r>
    </w:p>
    <w:p w14:paraId="4C76470D" w14:textId="77777777" w:rsidR="00000000" w:rsidRDefault="00B90FE9">
      <w:pPr>
        <w:pStyle w:val="a0"/>
        <w:rPr>
          <w:rFonts w:hint="cs"/>
          <w:rtl/>
        </w:rPr>
      </w:pPr>
    </w:p>
    <w:p w14:paraId="7090A772" w14:textId="77777777" w:rsidR="00000000" w:rsidRDefault="00B90FE9">
      <w:pPr>
        <w:pStyle w:val="af0"/>
        <w:rPr>
          <w:rtl/>
        </w:rPr>
      </w:pPr>
      <w:r>
        <w:rPr>
          <w:rFonts w:hint="eastAsia"/>
          <w:rtl/>
        </w:rPr>
        <w:t>אופיר</w:t>
      </w:r>
      <w:r>
        <w:rPr>
          <w:rtl/>
        </w:rPr>
        <w:t xml:space="preserve"> פינס-פז (העבודה-מימד):</w:t>
      </w:r>
    </w:p>
    <w:p w14:paraId="7874A590" w14:textId="77777777" w:rsidR="00000000" w:rsidRDefault="00B90FE9">
      <w:pPr>
        <w:pStyle w:val="a0"/>
        <w:rPr>
          <w:rFonts w:hint="cs"/>
          <w:rtl/>
        </w:rPr>
      </w:pPr>
    </w:p>
    <w:p w14:paraId="2E008DE8" w14:textId="77777777" w:rsidR="00000000" w:rsidRDefault="00B90FE9">
      <w:pPr>
        <w:pStyle w:val="a0"/>
        <w:rPr>
          <w:rFonts w:hint="cs"/>
          <w:rtl/>
        </w:rPr>
      </w:pPr>
      <w:r>
        <w:rPr>
          <w:rFonts w:hint="cs"/>
          <w:rtl/>
        </w:rPr>
        <w:t xml:space="preserve">בנק ישראל הגיע לנו עד פה. </w:t>
      </w:r>
    </w:p>
    <w:p w14:paraId="6650DC37" w14:textId="77777777" w:rsidR="00000000" w:rsidRDefault="00B90FE9">
      <w:pPr>
        <w:pStyle w:val="a0"/>
        <w:rPr>
          <w:rFonts w:hint="cs"/>
          <w:rtl/>
        </w:rPr>
      </w:pPr>
    </w:p>
    <w:p w14:paraId="471D0924" w14:textId="77777777" w:rsidR="00000000" w:rsidRDefault="00B90FE9">
      <w:pPr>
        <w:pStyle w:val="-"/>
        <w:rPr>
          <w:rtl/>
        </w:rPr>
      </w:pPr>
      <w:bookmarkStart w:id="266" w:name="FS000000528T14_01_2004_13_51_36C"/>
      <w:bookmarkEnd w:id="266"/>
      <w:r>
        <w:rPr>
          <w:rtl/>
        </w:rPr>
        <w:t>יעקב ליצמן (יהדות התורה</w:t>
      </w:r>
      <w:r>
        <w:rPr>
          <w:rtl/>
        </w:rPr>
        <w:t>):</w:t>
      </w:r>
    </w:p>
    <w:p w14:paraId="3FF477C7" w14:textId="77777777" w:rsidR="00000000" w:rsidRDefault="00B90FE9">
      <w:pPr>
        <w:pStyle w:val="a0"/>
        <w:rPr>
          <w:rtl/>
        </w:rPr>
      </w:pPr>
    </w:p>
    <w:p w14:paraId="20A3F4FF" w14:textId="77777777" w:rsidR="00000000" w:rsidRDefault="00B90FE9">
      <w:pPr>
        <w:pStyle w:val="a0"/>
        <w:rPr>
          <w:rFonts w:hint="cs"/>
          <w:rtl/>
        </w:rPr>
      </w:pPr>
      <w:r>
        <w:rPr>
          <w:rFonts w:hint="cs"/>
          <w:rtl/>
        </w:rPr>
        <w:t>שום בושה לא תהיה אם יאשרו את זה בוועדת הכספים, ואנחנו נראה את הנגיד לפנינו, ונשאל אותו למה השכר כל כך גבוה, למה יש כל כך הרבה פאשלות בפיקוח על הבנקים, כפי שראינו. הרי לא רואים אותו באור יום אפילו, הוא לא מופיע בכנסת, אלא רק כשהוא עושה טובה וצריך להוציא</w:t>
      </w:r>
      <w:r>
        <w:rPr>
          <w:rFonts w:hint="cs"/>
          <w:rtl/>
        </w:rPr>
        <w:t xml:space="preserve"> איזה דוח או איזו פשיטת רגל של בנק. </w:t>
      </w:r>
    </w:p>
    <w:p w14:paraId="4CFA9D19" w14:textId="77777777" w:rsidR="00000000" w:rsidRDefault="00B90FE9">
      <w:pPr>
        <w:pStyle w:val="a0"/>
        <w:rPr>
          <w:rFonts w:hint="cs"/>
          <w:rtl/>
        </w:rPr>
      </w:pPr>
    </w:p>
    <w:p w14:paraId="4569A658" w14:textId="77777777" w:rsidR="00000000" w:rsidRDefault="00B90FE9">
      <w:pPr>
        <w:pStyle w:val="a0"/>
        <w:rPr>
          <w:rFonts w:hint="cs"/>
          <w:rtl/>
        </w:rPr>
      </w:pPr>
      <w:r>
        <w:rPr>
          <w:rFonts w:hint="cs"/>
          <w:rtl/>
        </w:rPr>
        <w:t xml:space="preserve">רבותי חברי הכנסת, לכן הצעתי היא לא להסתכל על הפוליטיקה, קואליציה-אופוזיציה; זה לא נושא פוליטי. אין פה פגיעה בעצמאות, מותר לאשר את תקציב בנק ישראל בוועדת הכספים. </w:t>
      </w:r>
    </w:p>
    <w:p w14:paraId="011F44C8" w14:textId="77777777" w:rsidR="00000000" w:rsidRDefault="00B90FE9">
      <w:pPr>
        <w:pStyle w:val="a0"/>
        <w:rPr>
          <w:rFonts w:hint="cs"/>
          <w:rtl/>
        </w:rPr>
      </w:pPr>
    </w:p>
    <w:p w14:paraId="279E52B9" w14:textId="77777777" w:rsidR="00000000" w:rsidRDefault="00B90FE9">
      <w:pPr>
        <w:pStyle w:val="af0"/>
        <w:rPr>
          <w:rtl/>
        </w:rPr>
      </w:pPr>
      <w:r>
        <w:rPr>
          <w:rFonts w:hint="eastAsia"/>
          <w:rtl/>
        </w:rPr>
        <w:t>אופיר</w:t>
      </w:r>
      <w:r>
        <w:rPr>
          <w:rtl/>
        </w:rPr>
        <w:t xml:space="preserve"> פינס-פז (העבודה-מימד):</w:t>
      </w:r>
    </w:p>
    <w:p w14:paraId="7FD8412C" w14:textId="77777777" w:rsidR="00000000" w:rsidRDefault="00B90FE9">
      <w:pPr>
        <w:pStyle w:val="a0"/>
        <w:rPr>
          <w:rFonts w:hint="cs"/>
          <w:rtl/>
        </w:rPr>
      </w:pPr>
    </w:p>
    <w:p w14:paraId="264922A5" w14:textId="77777777" w:rsidR="00000000" w:rsidRDefault="00B90FE9">
      <w:pPr>
        <w:pStyle w:val="a0"/>
        <w:rPr>
          <w:rFonts w:hint="cs"/>
          <w:rtl/>
        </w:rPr>
      </w:pPr>
      <w:r>
        <w:rPr>
          <w:rFonts w:hint="cs"/>
          <w:rtl/>
        </w:rPr>
        <w:t xml:space="preserve">כולם תחת החוק. </w:t>
      </w:r>
    </w:p>
    <w:p w14:paraId="5EC2D427" w14:textId="77777777" w:rsidR="00000000" w:rsidRDefault="00B90FE9">
      <w:pPr>
        <w:pStyle w:val="a0"/>
        <w:rPr>
          <w:rFonts w:hint="cs"/>
          <w:rtl/>
        </w:rPr>
      </w:pPr>
    </w:p>
    <w:p w14:paraId="7351CF8E" w14:textId="77777777" w:rsidR="00000000" w:rsidRDefault="00B90FE9">
      <w:pPr>
        <w:pStyle w:val="-"/>
        <w:rPr>
          <w:rtl/>
        </w:rPr>
      </w:pPr>
      <w:bookmarkStart w:id="267" w:name="FS000000528T14_01_2004_13_52_05C"/>
      <w:bookmarkEnd w:id="267"/>
      <w:r>
        <w:rPr>
          <w:rtl/>
        </w:rPr>
        <w:t>יעקב ליצ</w:t>
      </w:r>
      <w:r>
        <w:rPr>
          <w:rtl/>
        </w:rPr>
        <w:t>מן (יהדות התורה):</w:t>
      </w:r>
    </w:p>
    <w:p w14:paraId="2494704D" w14:textId="77777777" w:rsidR="00000000" w:rsidRDefault="00B90FE9">
      <w:pPr>
        <w:pStyle w:val="a0"/>
        <w:rPr>
          <w:rtl/>
        </w:rPr>
      </w:pPr>
    </w:p>
    <w:p w14:paraId="6DA4FB3C" w14:textId="77777777" w:rsidR="00000000" w:rsidRDefault="00B90FE9">
      <w:pPr>
        <w:pStyle w:val="a0"/>
        <w:rPr>
          <w:rFonts w:hint="cs"/>
          <w:rtl/>
        </w:rPr>
      </w:pPr>
      <w:r>
        <w:rPr>
          <w:rFonts w:hint="cs"/>
          <w:rtl/>
        </w:rPr>
        <w:t xml:space="preserve">רבותי, אם אתם רוצים ועדה אחרת, בוועדת הכספים נדון בזה ונראה איזו ועדה מתאימה. תודה רבה. </w:t>
      </w:r>
    </w:p>
    <w:p w14:paraId="6D470EA7" w14:textId="77777777" w:rsidR="00000000" w:rsidRDefault="00B90FE9">
      <w:pPr>
        <w:pStyle w:val="a0"/>
        <w:rPr>
          <w:rFonts w:hint="cs"/>
          <w:rtl/>
        </w:rPr>
      </w:pPr>
    </w:p>
    <w:p w14:paraId="5A09FF33" w14:textId="77777777" w:rsidR="00000000" w:rsidRDefault="00B90FE9">
      <w:pPr>
        <w:pStyle w:val="af1"/>
        <w:rPr>
          <w:rtl/>
        </w:rPr>
      </w:pPr>
      <w:r>
        <w:rPr>
          <w:rtl/>
        </w:rPr>
        <w:t>היו"ר יולי-יואל אדלשטיין:</w:t>
      </w:r>
    </w:p>
    <w:p w14:paraId="4C901BF9" w14:textId="77777777" w:rsidR="00000000" w:rsidRDefault="00B90FE9">
      <w:pPr>
        <w:pStyle w:val="a0"/>
        <w:rPr>
          <w:rtl/>
        </w:rPr>
      </w:pPr>
    </w:p>
    <w:p w14:paraId="4F8DEE22" w14:textId="77777777" w:rsidR="00000000" w:rsidRDefault="00B90FE9">
      <w:pPr>
        <w:pStyle w:val="a0"/>
        <w:rPr>
          <w:rFonts w:hint="cs"/>
          <w:rtl/>
        </w:rPr>
      </w:pPr>
      <w:r>
        <w:rPr>
          <w:rFonts w:hint="cs"/>
          <w:rtl/>
        </w:rPr>
        <w:t xml:space="preserve">תודה לחבר הכנסת יעקב ליצמן. </w:t>
      </w:r>
    </w:p>
    <w:p w14:paraId="12F55D8E" w14:textId="77777777" w:rsidR="00000000" w:rsidRDefault="00B90FE9">
      <w:pPr>
        <w:pStyle w:val="a0"/>
        <w:rPr>
          <w:rFonts w:hint="cs"/>
          <w:rtl/>
        </w:rPr>
      </w:pPr>
    </w:p>
    <w:p w14:paraId="6A12C3D6" w14:textId="77777777" w:rsidR="00000000" w:rsidRDefault="00B90FE9">
      <w:pPr>
        <w:pStyle w:val="a0"/>
        <w:rPr>
          <w:rFonts w:hint="cs"/>
          <w:rtl/>
        </w:rPr>
      </w:pPr>
      <w:r>
        <w:rPr>
          <w:rFonts w:hint="cs"/>
          <w:rtl/>
        </w:rPr>
        <w:t xml:space="preserve">דומני שהעמדות ברורות, ואם כן, אנחנו יכולים לעבור להצבעה על הצעת חוק בנק ישראל (תיקון </w:t>
      </w:r>
      <w:r>
        <w:rPr>
          <w:rtl/>
        </w:rPr>
        <w:t>–</w:t>
      </w:r>
      <w:r>
        <w:rPr>
          <w:rFonts w:hint="cs"/>
          <w:rtl/>
        </w:rPr>
        <w:t xml:space="preserve"> תקצ</w:t>
      </w:r>
      <w:r>
        <w:rPr>
          <w:rFonts w:hint="cs"/>
          <w:rtl/>
        </w:rPr>
        <w:t xml:space="preserve">יב בנק ישראל), התשס"ג-2003, של חבר הכנסת יעקב ליצמן. ההצבעה החלה. מי בעד? מי נגד? נא להצביע. </w:t>
      </w:r>
    </w:p>
    <w:p w14:paraId="6CEFCBDF" w14:textId="77777777" w:rsidR="00000000" w:rsidRDefault="00B90FE9">
      <w:pPr>
        <w:pStyle w:val="a0"/>
        <w:rPr>
          <w:rFonts w:hint="cs"/>
          <w:rtl/>
        </w:rPr>
      </w:pPr>
    </w:p>
    <w:p w14:paraId="466D0FC4" w14:textId="77777777" w:rsidR="00000000" w:rsidRDefault="00B90FE9">
      <w:pPr>
        <w:pStyle w:val="a0"/>
        <w:rPr>
          <w:rFonts w:hint="cs"/>
          <w:rtl/>
        </w:rPr>
      </w:pPr>
    </w:p>
    <w:p w14:paraId="61029F74" w14:textId="77777777" w:rsidR="00000000" w:rsidRDefault="00B90FE9">
      <w:pPr>
        <w:pStyle w:val="ab"/>
        <w:bidi/>
        <w:rPr>
          <w:rFonts w:hint="cs"/>
          <w:rtl/>
        </w:rPr>
      </w:pPr>
      <w:r>
        <w:rPr>
          <w:rFonts w:hint="cs"/>
          <w:rtl/>
        </w:rPr>
        <w:t>הצבעה מס' 13</w:t>
      </w:r>
    </w:p>
    <w:p w14:paraId="3CAC0965" w14:textId="77777777" w:rsidR="00000000" w:rsidRDefault="00B90FE9">
      <w:pPr>
        <w:pStyle w:val="a0"/>
        <w:rPr>
          <w:rFonts w:hint="cs"/>
          <w:rtl/>
        </w:rPr>
      </w:pPr>
    </w:p>
    <w:p w14:paraId="2EF142E1" w14:textId="77777777" w:rsidR="00000000" w:rsidRDefault="00B90FE9">
      <w:pPr>
        <w:pStyle w:val="ac"/>
        <w:bidi/>
        <w:rPr>
          <w:rFonts w:hint="cs"/>
          <w:rtl/>
        </w:rPr>
      </w:pPr>
      <w:r>
        <w:rPr>
          <w:rFonts w:hint="cs"/>
          <w:rtl/>
        </w:rPr>
        <w:t>בעד ההצעה להעביר את הצעת החוק לדיון מוקדם בוועדה - 13</w:t>
      </w:r>
    </w:p>
    <w:p w14:paraId="789F8DBF" w14:textId="77777777" w:rsidR="00000000" w:rsidRDefault="00B90FE9">
      <w:pPr>
        <w:pStyle w:val="ac"/>
        <w:bidi/>
        <w:rPr>
          <w:rFonts w:hint="cs"/>
          <w:rtl/>
        </w:rPr>
      </w:pPr>
      <w:r>
        <w:rPr>
          <w:rFonts w:hint="cs"/>
          <w:rtl/>
        </w:rPr>
        <w:t xml:space="preserve">בעד ההצעה להסיר מסדר-היום את הצעת החוק </w:t>
      </w:r>
      <w:r>
        <w:rPr>
          <w:rtl/>
        </w:rPr>
        <w:t>–</w:t>
      </w:r>
      <w:r>
        <w:rPr>
          <w:rFonts w:hint="cs"/>
          <w:rtl/>
        </w:rPr>
        <w:t xml:space="preserve"> 22</w:t>
      </w:r>
    </w:p>
    <w:p w14:paraId="1C0DDAB1" w14:textId="77777777" w:rsidR="00000000" w:rsidRDefault="00B90FE9">
      <w:pPr>
        <w:pStyle w:val="ac"/>
        <w:bidi/>
        <w:rPr>
          <w:rFonts w:hint="cs"/>
          <w:rtl/>
        </w:rPr>
      </w:pPr>
      <w:r>
        <w:rPr>
          <w:rFonts w:hint="cs"/>
          <w:rtl/>
        </w:rPr>
        <w:t xml:space="preserve">נמנעים  </w:t>
      </w:r>
      <w:r>
        <w:rPr>
          <w:rtl/>
        </w:rPr>
        <w:t>–</w:t>
      </w:r>
      <w:r>
        <w:rPr>
          <w:rFonts w:hint="cs"/>
          <w:rtl/>
        </w:rPr>
        <w:t xml:space="preserve"> 4 </w:t>
      </w:r>
    </w:p>
    <w:p w14:paraId="5A8B66FB" w14:textId="77777777" w:rsidR="00000000" w:rsidRDefault="00B90FE9">
      <w:pPr>
        <w:pStyle w:val="ad"/>
        <w:bidi/>
        <w:rPr>
          <w:rFonts w:hint="cs"/>
          <w:rtl/>
        </w:rPr>
      </w:pPr>
      <w:r>
        <w:rPr>
          <w:rFonts w:hint="cs"/>
          <w:rtl/>
        </w:rPr>
        <w:t>ההצעה להסיר מסדר-היום את הצעת חוק ב</w:t>
      </w:r>
      <w:r>
        <w:rPr>
          <w:rFonts w:hint="cs"/>
          <w:rtl/>
        </w:rPr>
        <w:t xml:space="preserve">נק ישראל (תיקון </w:t>
      </w:r>
      <w:r>
        <w:rPr>
          <w:rtl/>
        </w:rPr>
        <w:t>–</w:t>
      </w:r>
      <w:r>
        <w:rPr>
          <w:rFonts w:hint="cs"/>
          <w:rtl/>
        </w:rPr>
        <w:t xml:space="preserve"> תקציב בנק ישראל), </w:t>
      </w:r>
      <w:r>
        <w:rPr>
          <w:rtl/>
        </w:rPr>
        <w:br/>
      </w:r>
      <w:r>
        <w:rPr>
          <w:rFonts w:hint="cs"/>
          <w:rtl/>
        </w:rPr>
        <w:t xml:space="preserve">התשס"ג-2003, נתקבלה. </w:t>
      </w:r>
    </w:p>
    <w:p w14:paraId="30FA8B3E" w14:textId="77777777" w:rsidR="00000000" w:rsidRDefault="00B90FE9">
      <w:pPr>
        <w:pStyle w:val="a0"/>
        <w:rPr>
          <w:rFonts w:hint="cs"/>
          <w:rtl/>
        </w:rPr>
      </w:pPr>
    </w:p>
    <w:p w14:paraId="16BC9E1F" w14:textId="77777777" w:rsidR="00000000" w:rsidRDefault="00B90FE9">
      <w:pPr>
        <w:pStyle w:val="af1"/>
        <w:rPr>
          <w:rtl/>
        </w:rPr>
      </w:pPr>
      <w:r>
        <w:rPr>
          <w:rtl/>
        </w:rPr>
        <w:t>היו"ר יולי-יואל אדלשטיין:</w:t>
      </w:r>
    </w:p>
    <w:p w14:paraId="5D0AC182" w14:textId="77777777" w:rsidR="00000000" w:rsidRDefault="00B90FE9">
      <w:pPr>
        <w:pStyle w:val="a0"/>
        <w:rPr>
          <w:rtl/>
        </w:rPr>
      </w:pPr>
    </w:p>
    <w:p w14:paraId="00AE858D" w14:textId="77777777" w:rsidR="00000000" w:rsidRDefault="00B90FE9">
      <w:pPr>
        <w:pStyle w:val="a0"/>
        <w:rPr>
          <w:rFonts w:hint="cs"/>
          <w:rtl/>
        </w:rPr>
      </w:pPr>
      <w:r>
        <w:rPr>
          <w:rFonts w:hint="cs"/>
          <w:rtl/>
        </w:rPr>
        <w:t xml:space="preserve">בעד </w:t>
      </w:r>
      <w:r>
        <w:rPr>
          <w:rtl/>
        </w:rPr>
        <w:t>–</w:t>
      </w:r>
      <w:r>
        <w:rPr>
          <w:rFonts w:hint="cs"/>
          <w:rtl/>
        </w:rPr>
        <w:t xml:space="preserve"> 13, 23 מתנגדים, לרבות יושב-ראש הכנסת, ארבעה נמנעו. אני קובע שהצעת החוק לא עברה בקריאה טרומית. </w:t>
      </w:r>
    </w:p>
    <w:p w14:paraId="42462639" w14:textId="77777777" w:rsidR="00000000" w:rsidRDefault="00B90FE9">
      <w:pPr>
        <w:pStyle w:val="a2"/>
        <w:rPr>
          <w:rFonts w:hint="cs"/>
          <w:rtl/>
        </w:rPr>
      </w:pPr>
    </w:p>
    <w:p w14:paraId="183534CC" w14:textId="77777777" w:rsidR="00000000" w:rsidRDefault="00B90FE9">
      <w:pPr>
        <w:pStyle w:val="a0"/>
        <w:rPr>
          <w:rFonts w:hint="cs"/>
          <w:rtl/>
        </w:rPr>
      </w:pPr>
    </w:p>
    <w:p w14:paraId="4C373E1D" w14:textId="77777777" w:rsidR="00000000" w:rsidRDefault="00B90FE9">
      <w:pPr>
        <w:pStyle w:val="a2"/>
        <w:rPr>
          <w:rFonts w:hint="cs"/>
          <w:rtl/>
        </w:rPr>
      </w:pPr>
      <w:bookmarkStart w:id="268" w:name="CS20669FI0020669T14_01_2004_14_34_16"/>
      <w:bookmarkStart w:id="269" w:name="_Toc75077187"/>
      <w:bookmarkEnd w:id="268"/>
      <w:r>
        <w:rPr>
          <w:rtl/>
        </w:rPr>
        <w:t>הצ</w:t>
      </w:r>
      <w:r>
        <w:rPr>
          <w:rFonts w:hint="cs"/>
          <w:rtl/>
        </w:rPr>
        <w:t>עת חוק</w:t>
      </w:r>
      <w:r>
        <w:rPr>
          <w:rtl/>
        </w:rPr>
        <w:t xml:space="preserve"> יסודות התקציב (</w:t>
      </w:r>
      <w:r>
        <w:rPr>
          <w:rFonts w:hint="cs"/>
          <w:rtl/>
        </w:rPr>
        <w:t xml:space="preserve">תיקון - </w:t>
      </w:r>
      <w:r>
        <w:rPr>
          <w:rtl/>
        </w:rPr>
        <w:t>הגבלת שכר), התשס"ד-2003</w:t>
      </w:r>
      <w:bookmarkEnd w:id="269"/>
    </w:p>
    <w:p w14:paraId="7E56CDBA" w14:textId="77777777" w:rsidR="00000000" w:rsidRDefault="00B90FE9">
      <w:pPr>
        <w:pStyle w:val="a0"/>
        <w:rPr>
          <w:rFonts w:hint="cs"/>
          <w:rtl/>
        </w:rPr>
      </w:pPr>
      <w:r>
        <w:rPr>
          <w:rtl/>
        </w:rPr>
        <w:t>[נספחות.]</w:t>
      </w:r>
    </w:p>
    <w:p w14:paraId="631F47B0" w14:textId="77777777" w:rsidR="00000000" w:rsidRDefault="00B90FE9">
      <w:pPr>
        <w:pStyle w:val="-0"/>
        <w:rPr>
          <w:rFonts w:hint="cs"/>
          <w:rtl/>
        </w:rPr>
      </w:pPr>
      <w:r>
        <w:rPr>
          <w:rFonts w:hint="cs"/>
          <w:rtl/>
        </w:rPr>
        <w:t>(הצעת קבוצת חברי הכנסת)</w:t>
      </w:r>
    </w:p>
    <w:p w14:paraId="420E132A" w14:textId="77777777" w:rsidR="00000000" w:rsidRDefault="00B90FE9">
      <w:pPr>
        <w:pStyle w:val="a0"/>
        <w:rPr>
          <w:rFonts w:hint="cs"/>
          <w:rtl/>
        </w:rPr>
      </w:pPr>
    </w:p>
    <w:p w14:paraId="3101FF23" w14:textId="77777777" w:rsidR="00000000" w:rsidRDefault="00B90FE9">
      <w:pPr>
        <w:pStyle w:val="af1"/>
        <w:rPr>
          <w:rtl/>
        </w:rPr>
      </w:pPr>
      <w:bookmarkStart w:id="270" w:name="CS20694FI0020694T14_01_2004_14_35_07"/>
      <w:bookmarkEnd w:id="270"/>
      <w:r>
        <w:rPr>
          <w:rtl/>
        </w:rPr>
        <w:t>היו"ר יולי-יואל אדלשטיין:</w:t>
      </w:r>
    </w:p>
    <w:p w14:paraId="34A5A321" w14:textId="77777777" w:rsidR="00000000" w:rsidRDefault="00B90FE9">
      <w:pPr>
        <w:pStyle w:val="a0"/>
        <w:rPr>
          <w:rtl/>
        </w:rPr>
      </w:pPr>
    </w:p>
    <w:p w14:paraId="516FF26B" w14:textId="77777777" w:rsidR="00000000" w:rsidRDefault="00B90FE9">
      <w:pPr>
        <w:pStyle w:val="a0"/>
        <w:rPr>
          <w:rFonts w:hint="cs"/>
          <w:rtl/>
        </w:rPr>
      </w:pPr>
      <w:r>
        <w:rPr>
          <w:rFonts w:hint="cs"/>
          <w:rtl/>
        </w:rPr>
        <w:t xml:space="preserve">חברי הכנסת, יש לנו שתי הצעות דומות. אנחנו נשמע את שני המציעים מן המקום - חברת הכנסת מלי פולישוק-בלוך ראשונה, ולאחר מכן - חבר הכנסת שאול יהלום, וישיב השר מאיר שטרית על שתי ההצעות. ההצעה הראשונה </w:t>
      </w:r>
      <w:r>
        <w:rPr>
          <w:rtl/>
        </w:rPr>
        <w:t>–</w:t>
      </w:r>
      <w:r>
        <w:rPr>
          <w:rFonts w:hint="cs"/>
          <w:rtl/>
        </w:rPr>
        <w:t xml:space="preserve"> הצעת חוק </w:t>
      </w:r>
      <w:r>
        <w:rPr>
          <w:rFonts w:hint="cs"/>
          <w:rtl/>
        </w:rPr>
        <w:t xml:space="preserve">יסודות התקציב (תיקון - הגבלת שכר), שמספרה פ/1578. בבקשה, חברת הכנסת מלי פולישוק-בלוך. </w:t>
      </w:r>
    </w:p>
    <w:p w14:paraId="4EB3CD02" w14:textId="77777777" w:rsidR="00000000" w:rsidRDefault="00B90FE9">
      <w:pPr>
        <w:pStyle w:val="a0"/>
        <w:rPr>
          <w:rFonts w:hint="cs"/>
          <w:rtl/>
        </w:rPr>
      </w:pPr>
    </w:p>
    <w:p w14:paraId="62CCB345" w14:textId="77777777" w:rsidR="00000000" w:rsidRDefault="00B90FE9">
      <w:pPr>
        <w:pStyle w:val="af0"/>
        <w:rPr>
          <w:rtl/>
        </w:rPr>
      </w:pPr>
      <w:r>
        <w:rPr>
          <w:rFonts w:hint="eastAsia"/>
          <w:rtl/>
        </w:rPr>
        <w:t>מאיר</w:t>
      </w:r>
      <w:r>
        <w:rPr>
          <w:rtl/>
        </w:rPr>
        <w:t xml:space="preserve"> פרוש (יהדות התורה):</w:t>
      </w:r>
    </w:p>
    <w:p w14:paraId="62064D55" w14:textId="77777777" w:rsidR="00000000" w:rsidRDefault="00B90FE9">
      <w:pPr>
        <w:pStyle w:val="a0"/>
        <w:rPr>
          <w:rFonts w:hint="cs"/>
          <w:rtl/>
        </w:rPr>
      </w:pPr>
    </w:p>
    <w:p w14:paraId="26D1ABF8" w14:textId="77777777" w:rsidR="00000000" w:rsidRDefault="00B90FE9">
      <w:pPr>
        <w:pStyle w:val="a0"/>
        <w:rPr>
          <w:rFonts w:hint="cs"/>
          <w:rtl/>
        </w:rPr>
      </w:pPr>
      <w:r>
        <w:rPr>
          <w:rFonts w:hint="cs"/>
          <w:rtl/>
        </w:rPr>
        <w:t>זה כולל בנק ישראל?</w:t>
      </w:r>
    </w:p>
    <w:p w14:paraId="54BF06C2" w14:textId="77777777" w:rsidR="00000000" w:rsidRDefault="00B90FE9">
      <w:pPr>
        <w:pStyle w:val="a0"/>
        <w:rPr>
          <w:rFonts w:hint="cs"/>
          <w:rtl/>
        </w:rPr>
      </w:pPr>
    </w:p>
    <w:p w14:paraId="3F732D1F" w14:textId="77777777" w:rsidR="00000000" w:rsidRDefault="00B90FE9">
      <w:pPr>
        <w:pStyle w:val="a"/>
        <w:rPr>
          <w:rtl/>
        </w:rPr>
      </w:pPr>
      <w:bookmarkStart w:id="271" w:name="FS000001047T14_01_2004_13_53_27"/>
      <w:bookmarkStart w:id="272" w:name="_Toc75077188"/>
      <w:bookmarkEnd w:id="271"/>
      <w:r>
        <w:rPr>
          <w:rFonts w:hint="eastAsia"/>
          <w:rtl/>
        </w:rPr>
        <w:t>מל</w:t>
      </w:r>
      <w:r>
        <w:rPr>
          <w:rtl/>
        </w:rPr>
        <w:t xml:space="preserve"> פולישוק-בלוך (שינוי):</w:t>
      </w:r>
      <w:bookmarkEnd w:id="272"/>
    </w:p>
    <w:p w14:paraId="4096E6A3" w14:textId="77777777" w:rsidR="00000000" w:rsidRDefault="00B90FE9">
      <w:pPr>
        <w:pStyle w:val="a0"/>
        <w:rPr>
          <w:rFonts w:hint="cs"/>
          <w:rtl/>
        </w:rPr>
      </w:pPr>
    </w:p>
    <w:p w14:paraId="781AD606" w14:textId="77777777" w:rsidR="00000000" w:rsidRDefault="00B90FE9">
      <w:pPr>
        <w:pStyle w:val="a0"/>
        <w:rPr>
          <w:rFonts w:hint="cs"/>
          <w:rtl/>
        </w:rPr>
      </w:pPr>
      <w:r>
        <w:rPr>
          <w:rFonts w:hint="cs"/>
          <w:rtl/>
        </w:rPr>
        <w:t>אדוני היושב-ראש, אנחנו עדים לפרסומות בתקשורת, שמעידות על פערי שכר ההולכים וגדלים בצורה מסוכנת, ה</w:t>
      </w:r>
      <w:r>
        <w:rPr>
          <w:rFonts w:hint="cs"/>
          <w:rtl/>
        </w:rPr>
        <w:t>גורמת למתיחות ומאיימת על אחדותה של החברה הישראלית. בנק ישראל הוא אכן אחת התופעות השליליות האלה בהקשר זה. אנחנו רואים את הדוח של הממונה על השכר, שחושף חריגות שכר חמורות ביותר. מאות עובדים משתכרים מעל 40,000 שקל. 1,700 בכירים משתכרים מעל 35,000 שקל לחודש. הד</w:t>
      </w:r>
      <w:r>
        <w:rPr>
          <w:rFonts w:hint="cs"/>
          <w:rtl/>
        </w:rPr>
        <w:t xml:space="preserve">ברים האלה שערורייתיים, וצריך להפסיק אותם. אפשר לפעול לצמצום פערים בחברה הישראלית, ואנחנו מחויבים </w:t>
      </w:r>
      <w:r>
        <w:rPr>
          <w:rtl/>
        </w:rPr>
        <w:t>–</w:t>
      </w:r>
      <w:r>
        <w:rPr>
          <w:rFonts w:hint="cs"/>
          <w:rtl/>
        </w:rPr>
        <w:t xml:space="preserve"> וזו החובה הציבורית והמוסרית שלנו </w:t>
      </w:r>
      <w:r>
        <w:rPr>
          <w:rtl/>
        </w:rPr>
        <w:t>–</w:t>
      </w:r>
      <w:r>
        <w:rPr>
          <w:rFonts w:hint="cs"/>
          <w:rtl/>
        </w:rPr>
        <w:t xml:space="preserve"> לנהוג בהתאם לנורמות ציבוריות נאותות. </w:t>
      </w:r>
    </w:p>
    <w:p w14:paraId="3891AA14" w14:textId="77777777" w:rsidR="00000000" w:rsidRDefault="00B90FE9">
      <w:pPr>
        <w:pStyle w:val="a0"/>
        <w:rPr>
          <w:rFonts w:hint="cs"/>
          <w:rtl/>
        </w:rPr>
      </w:pPr>
    </w:p>
    <w:p w14:paraId="47368B85" w14:textId="77777777" w:rsidR="00000000" w:rsidRDefault="00B90FE9">
      <w:pPr>
        <w:pStyle w:val="a0"/>
        <w:rPr>
          <w:rFonts w:hint="cs"/>
          <w:rtl/>
        </w:rPr>
      </w:pPr>
      <w:r>
        <w:rPr>
          <w:rFonts w:hint="cs"/>
          <w:rtl/>
        </w:rPr>
        <w:t>אני מציעה לפעול להפחתת שכר בדרג הבכיר בעיקר, ולקבוע ששכר ראש הממשלה יהיה השכר המרבי</w:t>
      </w:r>
      <w:r>
        <w:rPr>
          <w:rFonts w:hint="cs"/>
          <w:rtl/>
        </w:rPr>
        <w:t xml:space="preserve"> בסקטור הציבורי. תודה רבה. </w:t>
      </w:r>
    </w:p>
    <w:p w14:paraId="12934762" w14:textId="77777777" w:rsidR="00000000" w:rsidRDefault="00B90FE9">
      <w:pPr>
        <w:pStyle w:val="a0"/>
        <w:rPr>
          <w:rFonts w:hint="cs"/>
          <w:rtl/>
        </w:rPr>
      </w:pPr>
    </w:p>
    <w:p w14:paraId="37263AD1" w14:textId="77777777" w:rsidR="00000000" w:rsidRDefault="00B90FE9">
      <w:pPr>
        <w:pStyle w:val="af1"/>
        <w:rPr>
          <w:rtl/>
        </w:rPr>
      </w:pPr>
      <w:r>
        <w:rPr>
          <w:rtl/>
        </w:rPr>
        <w:t>היו"ר יולי-יואל אדלשטיין:</w:t>
      </w:r>
    </w:p>
    <w:p w14:paraId="50AB30F4" w14:textId="77777777" w:rsidR="00000000" w:rsidRDefault="00B90FE9">
      <w:pPr>
        <w:pStyle w:val="a0"/>
        <w:rPr>
          <w:rtl/>
        </w:rPr>
      </w:pPr>
    </w:p>
    <w:p w14:paraId="5281CFFD" w14:textId="77777777" w:rsidR="00000000" w:rsidRDefault="00B90FE9">
      <w:pPr>
        <w:pStyle w:val="a0"/>
        <w:rPr>
          <w:rFonts w:hint="cs"/>
          <w:rtl/>
        </w:rPr>
      </w:pPr>
      <w:r>
        <w:rPr>
          <w:rFonts w:hint="cs"/>
          <w:rtl/>
        </w:rPr>
        <w:t xml:space="preserve">תודה לחברת הכנסת פולישוק-בלוך. </w:t>
      </w:r>
    </w:p>
    <w:p w14:paraId="59150476" w14:textId="77777777" w:rsidR="00000000" w:rsidRDefault="00B90FE9">
      <w:pPr>
        <w:pStyle w:val="a0"/>
        <w:rPr>
          <w:rtl/>
        </w:rPr>
      </w:pPr>
    </w:p>
    <w:p w14:paraId="1658FDC2" w14:textId="77777777" w:rsidR="00000000" w:rsidRDefault="00B90FE9">
      <w:pPr>
        <w:pStyle w:val="a0"/>
        <w:rPr>
          <w:rFonts w:hint="cs"/>
          <w:rtl/>
        </w:rPr>
      </w:pPr>
    </w:p>
    <w:p w14:paraId="6F0BBB9D" w14:textId="77777777" w:rsidR="00000000" w:rsidRDefault="00B90FE9">
      <w:pPr>
        <w:pStyle w:val="a2"/>
        <w:rPr>
          <w:rFonts w:hint="cs"/>
          <w:rtl/>
        </w:rPr>
      </w:pPr>
      <w:bookmarkStart w:id="273" w:name="_Toc75077189"/>
      <w:r>
        <w:rPr>
          <w:rtl/>
        </w:rPr>
        <w:t>הצ</w:t>
      </w:r>
      <w:r>
        <w:rPr>
          <w:rFonts w:hint="cs"/>
          <w:rtl/>
        </w:rPr>
        <w:t>עת חוק</w:t>
      </w:r>
      <w:r>
        <w:rPr>
          <w:rtl/>
        </w:rPr>
        <w:t xml:space="preserve"> יסודות התקציב (תיקון - שכר מרבי לעובדים חדשים </w:t>
      </w:r>
      <w:r>
        <w:rPr>
          <w:rFonts w:hint="cs"/>
          <w:rtl/>
        </w:rPr>
        <w:br/>
      </w:r>
      <w:r>
        <w:rPr>
          <w:rtl/>
        </w:rPr>
        <w:t xml:space="preserve">המועסקים בגוף מתוקצב או </w:t>
      </w:r>
      <w:r>
        <w:rPr>
          <w:rFonts w:hint="cs"/>
          <w:rtl/>
        </w:rPr>
        <w:t>ב</w:t>
      </w:r>
      <w:r>
        <w:rPr>
          <w:rtl/>
        </w:rPr>
        <w:t>גוף נתמך), התשס"ד-2003</w:t>
      </w:r>
      <w:bookmarkStart w:id="274" w:name="CS20729FI0020729T14_01_2004_14_34_27"/>
      <w:bookmarkEnd w:id="274"/>
      <w:bookmarkEnd w:id="273"/>
    </w:p>
    <w:p w14:paraId="30296275" w14:textId="77777777" w:rsidR="00000000" w:rsidRDefault="00B90FE9">
      <w:pPr>
        <w:pStyle w:val="a0"/>
        <w:ind w:firstLine="0"/>
        <w:rPr>
          <w:rFonts w:hint="cs"/>
          <w:rtl/>
        </w:rPr>
      </w:pPr>
      <w:r>
        <w:rPr>
          <w:rtl/>
        </w:rPr>
        <w:t>[נספחות.]</w:t>
      </w:r>
    </w:p>
    <w:p w14:paraId="3EB2F60D" w14:textId="77777777" w:rsidR="00000000" w:rsidRDefault="00B90FE9">
      <w:pPr>
        <w:pStyle w:val="-0"/>
        <w:rPr>
          <w:rFonts w:hint="cs"/>
          <w:rtl/>
        </w:rPr>
      </w:pPr>
      <w:r>
        <w:rPr>
          <w:rFonts w:hint="cs"/>
          <w:rtl/>
        </w:rPr>
        <w:t>(הצעת חבר הכנסת שאול יהלום)</w:t>
      </w:r>
    </w:p>
    <w:p w14:paraId="72961880" w14:textId="77777777" w:rsidR="00000000" w:rsidRDefault="00B90FE9">
      <w:pPr>
        <w:pStyle w:val="a0"/>
        <w:rPr>
          <w:rFonts w:hint="cs"/>
          <w:rtl/>
        </w:rPr>
      </w:pPr>
    </w:p>
    <w:p w14:paraId="0336E728" w14:textId="77777777" w:rsidR="00000000" w:rsidRDefault="00B90FE9">
      <w:pPr>
        <w:pStyle w:val="af1"/>
        <w:rPr>
          <w:rtl/>
        </w:rPr>
      </w:pPr>
      <w:r>
        <w:rPr>
          <w:rFonts w:hint="eastAsia"/>
          <w:rtl/>
        </w:rPr>
        <w:t>היו</w:t>
      </w:r>
      <w:r>
        <w:rPr>
          <w:rtl/>
        </w:rPr>
        <w:t>"ר יולי-יואל אדלשטיי</w:t>
      </w:r>
      <w:r>
        <w:rPr>
          <w:rtl/>
        </w:rPr>
        <w:t>ן:</w:t>
      </w:r>
    </w:p>
    <w:p w14:paraId="6C4E985C" w14:textId="77777777" w:rsidR="00000000" w:rsidRDefault="00B90FE9">
      <w:pPr>
        <w:pStyle w:val="a0"/>
        <w:rPr>
          <w:rFonts w:hint="cs"/>
          <w:rtl/>
        </w:rPr>
      </w:pPr>
    </w:p>
    <w:p w14:paraId="1E37EF6C" w14:textId="77777777" w:rsidR="00000000" w:rsidRDefault="00B90FE9">
      <w:pPr>
        <w:pStyle w:val="a0"/>
        <w:rPr>
          <w:rFonts w:hint="cs"/>
          <w:rtl/>
        </w:rPr>
      </w:pPr>
      <w:r>
        <w:rPr>
          <w:rFonts w:hint="cs"/>
          <w:rtl/>
        </w:rPr>
        <w:t xml:space="preserve">חבר הכנסת שאול יהלום, שהחוק שלו נקרא חוק יסודות התקציב (תיקון </w:t>
      </w:r>
      <w:r>
        <w:rPr>
          <w:rtl/>
        </w:rPr>
        <w:t>–</w:t>
      </w:r>
      <w:r>
        <w:rPr>
          <w:rFonts w:hint="cs"/>
          <w:rtl/>
        </w:rPr>
        <w:t xml:space="preserve"> שכר מרבי לעובדים חדשים המועסקים בגוף מתוקצב או בגוף נתמך) - הצעת חוק פ/1581. בבקשה, חבר הכנסת יהלום, עד דקה. </w:t>
      </w:r>
    </w:p>
    <w:p w14:paraId="62E8BF4D" w14:textId="77777777" w:rsidR="00000000" w:rsidRDefault="00B90FE9">
      <w:pPr>
        <w:pStyle w:val="a0"/>
        <w:rPr>
          <w:rFonts w:hint="cs"/>
          <w:rtl/>
        </w:rPr>
      </w:pPr>
    </w:p>
    <w:p w14:paraId="15FFC83D" w14:textId="77777777" w:rsidR="00000000" w:rsidRDefault="00B90FE9">
      <w:pPr>
        <w:pStyle w:val="a"/>
        <w:rPr>
          <w:rtl/>
        </w:rPr>
      </w:pPr>
      <w:bookmarkStart w:id="275" w:name="FS000000524T14_01_2004_13_54_38"/>
      <w:bookmarkStart w:id="276" w:name="_Toc75077190"/>
      <w:bookmarkEnd w:id="275"/>
      <w:r>
        <w:rPr>
          <w:rFonts w:hint="eastAsia"/>
          <w:rtl/>
        </w:rPr>
        <w:t>שאול</w:t>
      </w:r>
      <w:r>
        <w:rPr>
          <w:rtl/>
        </w:rPr>
        <w:t xml:space="preserve"> יהלום (מפד"ל):</w:t>
      </w:r>
      <w:bookmarkEnd w:id="276"/>
    </w:p>
    <w:p w14:paraId="10B188C8" w14:textId="77777777" w:rsidR="00000000" w:rsidRDefault="00B90FE9">
      <w:pPr>
        <w:pStyle w:val="a0"/>
        <w:rPr>
          <w:rFonts w:hint="cs"/>
          <w:rtl/>
        </w:rPr>
      </w:pPr>
    </w:p>
    <w:p w14:paraId="05D9121D" w14:textId="77777777" w:rsidR="00000000" w:rsidRDefault="00B90FE9">
      <w:pPr>
        <w:pStyle w:val="a0"/>
        <w:rPr>
          <w:rFonts w:hint="cs"/>
          <w:rtl/>
        </w:rPr>
      </w:pPr>
      <w:r>
        <w:rPr>
          <w:rFonts w:hint="cs"/>
          <w:rtl/>
        </w:rPr>
        <w:t>אדוני היושב-ראש, חברי הכנסת, כפי שאמרה חברת הכנסת פולישו</w:t>
      </w:r>
      <w:r>
        <w:rPr>
          <w:rFonts w:hint="cs"/>
          <w:rtl/>
        </w:rPr>
        <w:t>ק, אנחנו רוצים למצוא הגבלות ציבוריות ומוסריות, שיגבילו גופים שהמדינה אחראית להם, אם בתקצוב ישיר ואם בתקצוב עקיף, כי לא יכולה להיות שם הפקרות בשכר. אני מקבל על עצמי לעמוד בקו אחד עם הסכמת הממשלה בעת החקיקה, וכל סעיף שיש בו משום סתירה יבוא לידי החלטת הממשלה,</w:t>
      </w:r>
      <w:r>
        <w:rPr>
          <w:rFonts w:hint="cs"/>
          <w:rtl/>
        </w:rPr>
        <w:t xml:space="preserve"> כפי שהיא  תרצה. תודה רבה. </w:t>
      </w:r>
    </w:p>
    <w:p w14:paraId="73989183" w14:textId="77777777" w:rsidR="00000000" w:rsidRDefault="00B90FE9">
      <w:pPr>
        <w:pStyle w:val="a0"/>
        <w:rPr>
          <w:rFonts w:hint="cs"/>
          <w:rtl/>
        </w:rPr>
      </w:pPr>
    </w:p>
    <w:p w14:paraId="3F134A86" w14:textId="77777777" w:rsidR="00000000" w:rsidRDefault="00B90FE9">
      <w:pPr>
        <w:pStyle w:val="af1"/>
        <w:rPr>
          <w:rtl/>
        </w:rPr>
      </w:pPr>
      <w:r>
        <w:rPr>
          <w:rtl/>
        </w:rPr>
        <w:t>היו"ר יולי-יואל אדלשטיין:</w:t>
      </w:r>
    </w:p>
    <w:p w14:paraId="621EBAF0" w14:textId="77777777" w:rsidR="00000000" w:rsidRDefault="00B90FE9">
      <w:pPr>
        <w:pStyle w:val="a0"/>
        <w:rPr>
          <w:rtl/>
        </w:rPr>
      </w:pPr>
    </w:p>
    <w:p w14:paraId="4FF6753C" w14:textId="77777777" w:rsidR="00000000" w:rsidRDefault="00B90FE9">
      <w:pPr>
        <w:pStyle w:val="a0"/>
        <w:rPr>
          <w:rFonts w:hint="cs"/>
          <w:rtl/>
        </w:rPr>
      </w:pPr>
      <w:r>
        <w:rPr>
          <w:rFonts w:hint="cs"/>
          <w:rtl/>
        </w:rPr>
        <w:t xml:space="preserve">רשמנו לפנינו. השר שטרית, בבקשה. </w:t>
      </w:r>
    </w:p>
    <w:p w14:paraId="3CFC55CA" w14:textId="77777777" w:rsidR="00000000" w:rsidRDefault="00B90FE9">
      <w:pPr>
        <w:pStyle w:val="af0"/>
        <w:rPr>
          <w:rFonts w:hint="cs"/>
          <w:rtl/>
        </w:rPr>
      </w:pPr>
    </w:p>
    <w:p w14:paraId="3773FBCD" w14:textId="77777777" w:rsidR="00000000" w:rsidRDefault="00B90FE9">
      <w:pPr>
        <w:pStyle w:val="af0"/>
        <w:rPr>
          <w:rtl/>
        </w:rPr>
      </w:pPr>
      <w:r>
        <w:rPr>
          <w:rFonts w:hint="eastAsia"/>
          <w:rtl/>
        </w:rPr>
        <w:t>יוסי</w:t>
      </w:r>
      <w:r>
        <w:rPr>
          <w:rtl/>
        </w:rPr>
        <w:t xml:space="preserve"> שריד (מרצ):</w:t>
      </w:r>
    </w:p>
    <w:p w14:paraId="778FC402" w14:textId="77777777" w:rsidR="00000000" w:rsidRDefault="00B90FE9">
      <w:pPr>
        <w:pStyle w:val="a0"/>
        <w:rPr>
          <w:rFonts w:hint="cs"/>
          <w:rtl/>
        </w:rPr>
      </w:pPr>
    </w:p>
    <w:p w14:paraId="615F6714" w14:textId="77777777" w:rsidR="00000000" w:rsidRDefault="00B90FE9">
      <w:pPr>
        <w:pStyle w:val="a0"/>
        <w:rPr>
          <w:rFonts w:hint="cs"/>
          <w:rtl/>
        </w:rPr>
      </w:pPr>
      <w:r>
        <w:rPr>
          <w:rFonts w:hint="cs"/>
          <w:rtl/>
        </w:rPr>
        <w:t xml:space="preserve">חבר הכנסת פרוש שאל קודם שאלה טובה, האם זה כולל את בנק ישראל? אני רוצה לדעת. </w:t>
      </w:r>
    </w:p>
    <w:p w14:paraId="240248E7" w14:textId="77777777" w:rsidR="00000000" w:rsidRDefault="00B90FE9">
      <w:pPr>
        <w:pStyle w:val="a0"/>
        <w:rPr>
          <w:rFonts w:hint="cs"/>
          <w:rtl/>
        </w:rPr>
      </w:pPr>
    </w:p>
    <w:p w14:paraId="06B38935" w14:textId="77777777" w:rsidR="00000000" w:rsidRDefault="00B90FE9">
      <w:pPr>
        <w:pStyle w:val="a"/>
        <w:rPr>
          <w:rtl/>
        </w:rPr>
      </w:pPr>
      <w:bookmarkStart w:id="277" w:name="FS000000478T14_01_2004_13_55_38"/>
      <w:bookmarkStart w:id="278" w:name="_Toc75077191"/>
      <w:bookmarkEnd w:id="277"/>
      <w:r>
        <w:rPr>
          <w:rFonts w:hint="eastAsia"/>
          <w:rtl/>
        </w:rPr>
        <w:t>השר</w:t>
      </w:r>
      <w:r>
        <w:rPr>
          <w:rtl/>
        </w:rPr>
        <w:t xml:space="preserve"> מאיר שטרית:</w:t>
      </w:r>
      <w:bookmarkEnd w:id="278"/>
    </w:p>
    <w:p w14:paraId="30A36E14" w14:textId="77777777" w:rsidR="00000000" w:rsidRDefault="00B90FE9">
      <w:pPr>
        <w:pStyle w:val="a0"/>
        <w:rPr>
          <w:rFonts w:hint="cs"/>
          <w:rtl/>
        </w:rPr>
      </w:pPr>
    </w:p>
    <w:p w14:paraId="08C2B51C" w14:textId="77777777" w:rsidR="00000000" w:rsidRDefault="00B90FE9">
      <w:pPr>
        <w:pStyle w:val="a0"/>
        <w:rPr>
          <w:rFonts w:hint="cs"/>
          <w:rtl/>
        </w:rPr>
      </w:pPr>
      <w:r>
        <w:rPr>
          <w:rFonts w:hint="cs"/>
          <w:rtl/>
        </w:rPr>
        <w:t>זו שאלה באמת לגופו של עניין, אבל אני רוצה לענות על הצ</w:t>
      </w:r>
      <w:r>
        <w:rPr>
          <w:rFonts w:hint="cs"/>
          <w:rtl/>
        </w:rPr>
        <w:t xml:space="preserve">עות החוק עצמן. </w:t>
      </w:r>
    </w:p>
    <w:p w14:paraId="30AA9D5C" w14:textId="77777777" w:rsidR="00000000" w:rsidRDefault="00B90FE9">
      <w:pPr>
        <w:pStyle w:val="a0"/>
        <w:rPr>
          <w:rFonts w:hint="cs"/>
          <w:rtl/>
        </w:rPr>
      </w:pPr>
    </w:p>
    <w:p w14:paraId="1C639004" w14:textId="77777777" w:rsidR="00000000" w:rsidRDefault="00B90FE9">
      <w:pPr>
        <w:pStyle w:val="af0"/>
        <w:rPr>
          <w:rtl/>
        </w:rPr>
      </w:pPr>
      <w:r>
        <w:rPr>
          <w:rFonts w:hint="eastAsia"/>
          <w:rtl/>
        </w:rPr>
        <w:t>יוסי</w:t>
      </w:r>
      <w:r>
        <w:rPr>
          <w:rtl/>
        </w:rPr>
        <w:t xml:space="preserve"> שריד (מרצ):</w:t>
      </w:r>
    </w:p>
    <w:p w14:paraId="3298A8C5" w14:textId="77777777" w:rsidR="00000000" w:rsidRDefault="00B90FE9">
      <w:pPr>
        <w:pStyle w:val="a0"/>
        <w:rPr>
          <w:rFonts w:hint="cs"/>
          <w:rtl/>
        </w:rPr>
      </w:pPr>
    </w:p>
    <w:p w14:paraId="258F53B4" w14:textId="77777777" w:rsidR="00000000" w:rsidRDefault="00B90FE9">
      <w:pPr>
        <w:pStyle w:val="a0"/>
        <w:rPr>
          <w:rFonts w:hint="cs"/>
          <w:rtl/>
        </w:rPr>
      </w:pPr>
      <w:r>
        <w:rPr>
          <w:rFonts w:hint="cs"/>
          <w:rtl/>
        </w:rPr>
        <w:t>- - -</w:t>
      </w:r>
    </w:p>
    <w:p w14:paraId="068AD478" w14:textId="77777777" w:rsidR="00000000" w:rsidRDefault="00B90FE9">
      <w:pPr>
        <w:pStyle w:val="a0"/>
        <w:rPr>
          <w:rFonts w:hint="cs"/>
          <w:rtl/>
        </w:rPr>
      </w:pPr>
    </w:p>
    <w:p w14:paraId="1705BC4A" w14:textId="77777777" w:rsidR="00000000" w:rsidRDefault="00B90FE9">
      <w:pPr>
        <w:pStyle w:val="-"/>
        <w:rPr>
          <w:rtl/>
        </w:rPr>
      </w:pPr>
      <w:bookmarkStart w:id="279" w:name="FS000000478T14_01_2004_14_41_57"/>
      <w:bookmarkEnd w:id="279"/>
      <w:r>
        <w:rPr>
          <w:rFonts w:hint="eastAsia"/>
          <w:rtl/>
        </w:rPr>
        <w:t>השר</w:t>
      </w:r>
      <w:r>
        <w:rPr>
          <w:rtl/>
        </w:rPr>
        <w:t xml:space="preserve"> מאיר שטרית:</w:t>
      </w:r>
    </w:p>
    <w:p w14:paraId="52151B4E" w14:textId="77777777" w:rsidR="00000000" w:rsidRDefault="00B90FE9">
      <w:pPr>
        <w:pStyle w:val="a0"/>
        <w:rPr>
          <w:rFonts w:hint="cs"/>
          <w:rtl/>
        </w:rPr>
      </w:pPr>
    </w:p>
    <w:p w14:paraId="0EC55090" w14:textId="77777777" w:rsidR="00000000" w:rsidRDefault="00B90FE9">
      <w:pPr>
        <w:pStyle w:val="a0"/>
        <w:rPr>
          <w:rFonts w:hint="cs"/>
          <w:rtl/>
        </w:rPr>
      </w:pPr>
      <w:r>
        <w:rPr>
          <w:rFonts w:hint="cs"/>
          <w:rtl/>
        </w:rPr>
        <w:t>אני תומך באופן עקבי בחקיקה בתחום הזה. כידוע לכם, בחוק ההסדרים שהעברנו, בתוכנית החירום הכלכלית, הממשלה העבירה הצעת חוק בקריאה ראשונה, שבאה להגביל את השכר בסקטור הציבורי. הצעת החוק נמצאת בוועדה, ולצע</w:t>
      </w:r>
      <w:r>
        <w:rPr>
          <w:rFonts w:hint="cs"/>
          <w:rtl/>
        </w:rPr>
        <w:t>רי לא זזה. לכן גם שמחתי לראות הצעות חוק פרטיות שהולכות באותו כיוון.</w:t>
      </w:r>
    </w:p>
    <w:p w14:paraId="42B053E4" w14:textId="77777777" w:rsidR="00000000" w:rsidRDefault="00B90FE9">
      <w:pPr>
        <w:pStyle w:val="a0"/>
        <w:rPr>
          <w:rFonts w:hint="cs"/>
          <w:rtl/>
        </w:rPr>
      </w:pPr>
    </w:p>
    <w:p w14:paraId="018F38C9" w14:textId="77777777" w:rsidR="00000000" w:rsidRDefault="00B90FE9">
      <w:pPr>
        <w:pStyle w:val="af0"/>
        <w:rPr>
          <w:rtl/>
        </w:rPr>
      </w:pPr>
      <w:r>
        <w:rPr>
          <w:rFonts w:hint="eastAsia"/>
          <w:rtl/>
        </w:rPr>
        <w:t>יעקב</w:t>
      </w:r>
      <w:r>
        <w:rPr>
          <w:rtl/>
        </w:rPr>
        <w:t xml:space="preserve"> ליצמן (יהדות התורה):</w:t>
      </w:r>
    </w:p>
    <w:p w14:paraId="6E821A29" w14:textId="77777777" w:rsidR="00000000" w:rsidRDefault="00B90FE9">
      <w:pPr>
        <w:pStyle w:val="a0"/>
        <w:rPr>
          <w:rFonts w:hint="cs"/>
          <w:rtl/>
        </w:rPr>
      </w:pPr>
    </w:p>
    <w:p w14:paraId="10327802" w14:textId="77777777" w:rsidR="00000000" w:rsidRDefault="00B90FE9">
      <w:pPr>
        <w:pStyle w:val="a0"/>
        <w:rPr>
          <w:rFonts w:hint="cs"/>
          <w:rtl/>
        </w:rPr>
      </w:pPr>
      <w:r>
        <w:rPr>
          <w:rFonts w:hint="cs"/>
          <w:rtl/>
        </w:rPr>
        <w:t>גם החוק ההוא לא כולל - - -</w:t>
      </w:r>
    </w:p>
    <w:p w14:paraId="7B328CF6" w14:textId="77777777" w:rsidR="00000000" w:rsidRDefault="00B90FE9">
      <w:pPr>
        <w:pStyle w:val="a0"/>
        <w:rPr>
          <w:rFonts w:hint="cs"/>
          <w:rtl/>
        </w:rPr>
      </w:pPr>
    </w:p>
    <w:p w14:paraId="5D56A7F6" w14:textId="77777777" w:rsidR="00000000" w:rsidRDefault="00B90FE9">
      <w:pPr>
        <w:pStyle w:val="-"/>
        <w:rPr>
          <w:rtl/>
        </w:rPr>
      </w:pPr>
      <w:bookmarkStart w:id="280" w:name="FS000000478T14_01_2004_13_56_20C"/>
      <w:bookmarkEnd w:id="280"/>
      <w:r>
        <w:rPr>
          <w:rtl/>
        </w:rPr>
        <w:t>השר מאיר שטרית:</w:t>
      </w:r>
    </w:p>
    <w:p w14:paraId="6076661A" w14:textId="77777777" w:rsidR="00000000" w:rsidRDefault="00B90FE9">
      <w:pPr>
        <w:pStyle w:val="a0"/>
        <w:rPr>
          <w:rtl/>
        </w:rPr>
      </w:pPr>
    </w:p>
    <w:p w14:paraId="3937D634" w14:textId="77777777" w:rsidR="00000000" w:rsidRDefault="00B90FE9">
      <w:pPr>
        <w:pStyle w:val="a0"/>
        <w:rPr>
          <w:rFonts w:hint="cs"/>
          <w:rtl/>
        </w:rPr>
      </w:pPr>
      <w:r>
        <w:rPr>
          <w:rFonts w:hint="cs"/>
          <w:rtl/>
        </w:rPr>
        <w:t xml:space="preserve">אנחנו תומכים בשתי הצעות החוק הללו, ושמעתי שבדרך יש עוד הצעת חוק. גם בה נתמוך באותם תנאים. </w:t>
      </w:r>
    </w:p>
    <w:p w14:paraId="2E214BCE" w14:textId="77777777" w:rsidR="00000000" w:rsidRDefault="00B90FE9">
      <w:pPr>
        <w:pStyle w:val="a0"/>
        <w:rPr>
          <w:rFonts w:hint="cs"/>
          <w:rtl/>
        </w:rPr>
      </w:pPr>
    </w:p>
    <w:p w14:paraId="4E65D92E" w14:textId="77777777" w:rsidR="00000000" w:rsidRDefault="00B90FE9">
      <w:pPr>
        <w:pStyle w:val="af0"/>
        <w:rPr>
          <w:rtl/>
        </w:rPr>
      </w:pPr>
      <w:r>
        <w:rPr>
          <w:rFonts w:hint="eastAsia"/>
          <w:rtl/>
        </w:rPr>
        <w:t>יעקב</w:t>
      </w:r>
      <w:r>
        <w:rPr>
          <w:rtl/>
        </w:rPr>
        <w:t xml:space="preserve"> ליצמן (יהדות התורה</w:t>
      </w:r>
      <w:r>
        <w:rPr>
          <w:rtl/>
        </w:rPr>
        <w:t>):</w:t>
      </w:r>
    </w:p>
    <w:p w14:paraId="34498E28" w14:textId="77777777" w:rsidR="00000000" w:rsidRDefault="00B90FE9">
      <w:pPr>
        <w:pStyle w:val="a0"/>
        <w:rPr>
          <w:rFonts w:hint="cs"/>
          <w:rtl/>
        </w:rPr>
      </w:pPr>
    </w:p>
    <w:p w14:paraId="04DF6336" w14:textId="77777777" w:rsidR="00000000" w:rsidRDefault="00B90FE9">
      <w:pPr>
        <w:pStyle w:val="a0"/>
        <w:rPr>
          <w:rFonts w:hint="cs"/>
          <w:rtl/>
        </w:rPr>
      </w:pPr>
      <w:r>
        <w:rPr>
          <w:rFonts w:hint="cs"/>
          <w:rtl/>
        </w:rPr>
        <w:t>- - -</w:t>
      </w:r>
    </w:p>
    <w:p w14:paraId="08EDB775" w14:textId="77777777" w:rsidR="00000000" w:rsidRDefault="00B90FE9">
      <w:pPr>
        <w:pStyle w:val="a0"/>
        <w:rPr>
          <w:rFonts w:hint="cs"/>
          <w:rtl/>
        </w:rPr>
      </w:pPr>
    </w:p>
    <w:p w14:paraId="22A3B6C2" w14:textId="77777777" w:rsidR="00000000" w:rsidRDefault="00B90FE9">
      <w:pPr>
        <w:pStyle w:val="-"/>
        <w:rPr>
          <w:rtl/>
        </w:rPr>
      </w:pPr>
      <w:bookmarkStart w:id="281" w:name="FS000000478T14_01_2004_14_43_21C"/>
      <w:bookmarkEnd w:id="281"/>
      <w:r>
        <w:rPr>
          <w:rtl/>
        </w:rPr>
        <w:t>השר מאיר שטרית:</w:t>
      </w:r>
    </w:p>
    <w:p w14:paraId="7DA6ED3D" w14:textId="77777777" w:rsidR="00000000" w:rsidRDefault="00B90FE9">
      <w:pPr>
        <w:pStyle w:val="a0"/>
        <w:rPr>
          <w:rtl/>
        </w:rPr>
      </w:pPr>
    </w:p>
    <w:p w14:paraId="07E84948" w14:textId="77777777" w:rsidR="00000000" w:rsidRDefault="00B90FE9">
      <w:pPr>
        <w:pStyle w:val="a0"/>
        <w:rPr>
          <w:rFonts w:hint="cs"/>
          <w:rtl/>
        </w:rPr>
      </w:pPr>
      <w:r>
        <w:rPr>
          <w:rFonts w:hint="cs"/>
          <w:rtl/>
        </w:rPr>
        <w:t>חבר הכנסת ליצמן, החוק שלך נפל, נגמר הדיון בעניין הזה. הסברתי לך למה, אבל אתה לא רוצה להבין. אתה רוצה שאני אחזור על זה? אני אחזור על זה. אנחנו לא רוצים לפגוע בעצמאות בנק ישראל. בנק ישראל לא מקבל תקציב מדינה, הוא לא חי מתקציב המדי</w:t>
      </w:r>
      <w:r>
        <w:rPr>
          <w:rFonts w:hint="cs"/>
          <w:rtl/>
        </w:rPr>
        <w:t>נה. למה לא תשב על תקציב בנק לאומי ובנק דיסקונט שהם גופים של המדינה? יש גבולות, ואת הגבולות האלה לא עוברים, כי זה גורם נזק יותר מאשר תועלת. טיפול בשכר עובדי בנק ישראל אנחנו עושים ממילא. יש אגף שכר - עושים להם שימוע, נלחמים בזה, זה יגיע לבית-משפט, אם צריך. ע</w:t>
      </w:r>
      <w:r>
        <w:rPr>
          <w:rFonts w:hint="cs"/>
          <w:rtl/>
        </w:rPr>
        <w:t xml:space="preserve">ושים את מה שדרוש. תגיד לי אתה, מתי שינית שכר של עובדי מבקר המדינה. </w:t>
      </w:r>
    </w:p>
    <w:p w14:paraId="754FF60B" w14:textId="77777777" w:rsidR="00000000" w:rsidRDefault="00B90FE9">
      <w:pPr>
        <w:pStyle w:val="a0"/>
        <w:rPr>
          <w:rFonts w:hint="cs"/>
          <w:rtl/>
        </w:rPr>
      </w:pPr>
    </w:p>
    <w:p w14:paraId="179EE841" w14:textId="77777777" w:rsidR="00000000" w:rsidRDefault="00B90FE9">
      <w:pPr>
        <w:pStyle w:val="af0"/>
        <w:rPr>
          <w:rtl/>
        </w:rPr>
      </w:pPr>
      <w:r>
        <w:rPr>
          <w:rFonts w:hint="eastAsia"/>
          <w:rtl/>
        </w:rPr>
        <w:t>יעקב</w:t>
      </w:r>
      <w:r>
        <w:rPr>
          <w:rtl/>
        </w:rPr>
        <w:t xml:space="preserve"> ליצמן (יהדות התורה):</w:t>
      </w:r>
    </w:p>
    <w:p w14:paraId="4640BA96" w14:textId="77777777" w:rsidR="00000000" w:rsidRDefault="00B90FE9">
      <w:pPr>
        <w:pStyle w:val="a0"/>
        <w:rPr>
          <w:rFonts w:hint="cs"/>
          <w:rtl/>
        </w:rPr>
      </w:pPr>
    </w:p>
    <w:p w14:paraId="3C42F671" w14:textId="77777777" w:rsidR="00000000" w:rsidRDefault="00B90FE9">
      <w:pPr>
        <w:pStyle w:val="a0"/>
        <w:ind w:left="719" w:firstLine="0"/>
        <w:rPr>
          <w:rFonts w:hint="cs"/>
          <w:rtl/>
        </w:rPr>
      </w:pPr>
      <w:r>
        <w:rPr>
          <w:rFonts w:hint="cs"/>
          <w:rtl/>
        </w:rPr>
        <w:t>- - -</w:t>
      </w:r>
    </w:p>
    <w:p w14:paraId="6FF520BE" w14:textId="77777777" w:rsidR="00000000" w:rsidRDefault="00B90FE9">
      <w:pPr>
        <w:pStyle w:val="a0"/>
        <w:rPr>
          <w:rFonts w:hint="cs"/>
          <w:rtl/>
        </w:rPr>
      </w:pPr>
    </w:p>
    <w:p w14:paraId="29F6151B" w14:textId="77777777" w:rsidR="00000000" w:rsidRDefault="00B90FE9">
      <w:pPr>
        <w:pStyle w:val="-"/>
        <w:rPr>
          <w:rtl/>
        </w:rPr>
      </w:pPr>
      <w:bookmarkStart w:id="282" w:name="FS000000478T14_01_2004_13_56_54C"/>
      <w:bookmarkEnd w:id="282"/>
      <w:r>
        <w:rPr>
          <w:rtl/>
        </w:rPr>
        <w:t>השר מאיר שטרית:</w:t>
      </w:r>
    </w:p>
    <w:p w14:paraId="60947EDA" w14:textId="77777777" w:rsidR="00000000" w:rsidRDefault="00B90FE9">
      <w:pPr>
        <w:pStyle w:val="a0"/>
        <w:rPr>
          <w:rtl/>
        </w:rPr>
      </w:pPr>
    </w:p>
    <w:p w14:paraId="3BD36D6D" w14:textId="77777777" w:rsidR="00000000" w:rsidRDefault="00B90FE9">
      <w:pPr>
        <w:pStyle w:val="a0"/>
        <w:rPr>
          <w:rFonts w:hint="cs"/>
          <w:rtl/>
        </w:rPr>
      </w:pPr>
      <w:r>
        <w:rPr>
          <w:rFonts w:hint="cs"/>
          <w:rtl/>
        </w:rPr>
        <w:t>מתי שינית בפרוטה אחת?</w:t>
      </w:r>
    </w:p>
    <w:p w14:paraId="3919CE95" w14:textId="77777777" w:rsidR="00000000" w:rsidRDefault="00B90FE9">
      <w:pPr>
        <w:pStyle w:val="a0"/>
        <w:rPr>
          <w:rFonts w:hint="cs"/>
          <w:rtl/>
        </w:rPr>
      </w:pPr>
    </w:p>
    <w:p w14:paraId="2E16F7C2" w14:textId="77777777" w:rsidR="00000000" w:rsidRDefault="00B90FE9">
      <w:pPr>
        <w:pStyle w:val="af0"/>
        <w:rPr>
          <w:rtl/>
        </w:rPr>
      </w:pPr>
      <w:r>
        <w:rPr>
          <w:rFonts w:hint="eastAsia"/>
          <w:rtl/>
        </w:rPr>
        <w:t>יעקב</w:t>
      </w:r>
      <w:r>
        <w:rPr>
          <w:rtl/>
        </w:rPr>
        <w:t xml:space="preserve"> ליצמן (יהדות התורה):</w:t>
      </w:r>
    </w:p>
    <w:p w14:paraId="422B87D9" w14:textId="77777777" w:rsidR="00000000" w:rsidRDefault="00B90FE9">
      <w:pPr>
        <w:pStyle w:val="a0"/>
        <w:rPr>
          <w:rFonts w:hint="cs"/>
          <w:rtl/>
        </w:rPr>
      </w:pPr>
    </w:p>
    <w:p w14:paraId="1B07566B" w14:textId="77777777" w:rsidR="00000000" w:rsidRDefault="00B90FE9">
      <w:pPr>
        <w:pStyle w:val="a0"/>
        <w:rPr>
          <w:rFonts w:hint="cs"/>
          <w:rtl/>
        </w:rPr>
      </w:pPr>
      <w:r>
        <w:rPr>
          <w:rFonts w:hint="cs"/>
          <w:rtl/>
        </w:rPr>
        <w:t>- - -</w:t>
      </w:r>
    </w:p>
    <w:p w14:paraId="038AFE66" w14:textId="77777777" w:rsidR="00000000" w:rsidRDefault="00B90FE9">
      <w:pPr>
        <w:pStyle w:val="a0"/>
        <w:rPr>
          <w:rFonts w:hint="cs"/>
          <w:rtl/>
        </w:rPr>
      </w:pPr>
    </w:p>
    <w:p w14:paraId="064E3306" w14:textId="77777777" w:rsidR="00000000" w:rsidRDefault="00B90FE9">
      <w:pPr>
        <w:pStyle w:val="-"/>
        <w:rPr>
          <w:rtl/>
        </w:rPr>
      </w:pPr>
      <w:bookmarkStart w:id="283" w:name="FS000000478T14_01_2004_14_45_43C"/>
      <w:bookmarkEnd w:id="283"/>
      <w:r>
        <w:rPr>
          <w:rtl/>
        </w:rPr>
        <w:t>השר מאיר שטרית:</w:t>
      </w:r>
    </w:p>
    <w:p w14:paraId="010827DA" w14:textId="77777777" w:rsidR="00000000" w:rsidRDefault="00B90FE9">
      <w:pPr>
        <w:pStyle w:val="a0"/>
        <w:rPr>
          <w:rtl/>
        </w:rPr>
      </w:pPr>
    </w:p>
    <w:p w14:paraId="30ED924A" w14:textId="77777777" w:rsidR="00000000" w:rsidRDefault="00B90FE9">
      <w:pPr>
        <w:pStyle w:val="a0"/>
        <w:rPr>
          <w:rFonts w:hint="cs"/>
          <w:rtl/>
        </w:rPr>
      </w:pPr>
      <w:r>
        <w:rPr>
          <w:rFonts w:hint="cs"/>
          <w:rtl/>
        </w:rPr>
        <w:t>מתי שינית בפרוטה אחת את שכר עובדי מבקר המדינה? תגיד לי, מתי שי</w:t>
      </w:r>
      <w:r>
        <w:rPr>
          <w:rFonts w:hint="cs"/>
          <w:rtl/>
        </w:rPr>
        <w:t xml:space="preserve">נתה ועדת הכספים פרוטה אחת מתקציב מבקר המדינה? שום דבר, הכול קמופלאז', שום שינוי, ואני 20 שנה הייתי חבר הוועדה. </w:t>
      </w:r>
    </w:p>
    <w:p w14:paraId="2511EE49" w14:textId="77777777" w:rsidR="00000000" w:rsidRDefault="00B90FE9">
      <w:pPr>
        <w:pStyle w:val="a0"/>
        <w:rPr>
          <w:rFonts w:hint="cs"/>
          <w:rtl/>
        </w:rPr>
      </w:pPr>
    </w:p>
    <w:p w14:paraId="3BEF3DD9" w14:textId="77777777" w:rsidR="00000000" w:rsidRDefault="00B90FE9">
      <w:pPr>
        <w:pStyle w:val="af0"/>
        <w:rPr>
          <w:rtl/>
        </w:rPr>
      </w:pPr>
      <w:r>
        <w:rPr>
          <w:rFonts w:hint="eastAsia"/>
          <w:rtl/>
        </w:rPr>
        <w:t>יעקב</w:t>
      </w:r>
      <w:r>
        <w:rPr>
          <w:rtl/>
        </w:rPr>
        <w:t xml:space="preserve"> ליצמן (יהדות התורה):</w:t>
      </w:r>
    </w:p>
    <w:p w14:paraId="64248F6D" w14:textId="77777777" w:rsidR="00000000" w:rsidRDefault="00B90FE9">
      <w:pPr>
        <w:pStyle w:val="a0"/>
        <w:rPr>
          <w:rFonts w:hint="cs"/>
          <w:rtl/>
        </w:rPr>
      </w:pPr>
    </w:p>
    <w:p w14:paraId="699F25CE" w14:textId="77777777" w:rsidR="00000000" w:rsidRDefault="00B90FE9">
      <w:pPr>
        <w:pStyle w:val="a0"/>
        <w:rPr>
          <w:rFonts w:hint="cs"/>
          <w:rtl/>
        </w:rPr>
      </w:pPr>
      <w:r>
        <w:rPr>
          <w:rFonts w:hint="cs"/>
          <w:rtl/>
        </w:rPr>
        <w:t xml:space="preserve">לא נכון. </w:t>
      </w:r>
    </w:p>
    <w:p w14:paraId="197A4E8B" w14:textId="77777777" w:rsidR="00000000" w:rsidRDefault="00B90FE9">
      <w:pPr>
        <w:pStyle w:val="a0"/>
        <w:rPr>
          <w:rFonts w:hint="cs"/>
          <w:rtl/>
        </w:rPr>
      </w:pPr>
    </w:p>
    <w:p w14:paraId="0423E3E5" w14:textId="77777777" w:rsidR="00000000" w:rsidRDefault="00B90FE9">
      <w:pPr>
        <w:pStyle w:val="-"/>
        <w:rPr>
          <w:rtl/>
        </w:rPr>
      </w:pPr>
      <w:bookmarkStart w:id="284" w:name="FS000000478T14_01_2004_13_57_03C"/>
      <w:bookmarkEnd w:id="284"/>
      <w:r>
        <w:rPr>
          <w:rtl/>
        </w:rPr>
        <w:t>השר מאיר שטרית:</w:t>
      </w:r>
    </w:p>
    <w:p w14:paraId="6FEA80E9" w14:textId="77777777" w:rsidR="00000000" w:rsidRDefault="00B90FE9">
      <w:pPr>
        <w:pStyle w:val="a0"/>
        <w:rPr>
          <w:rtl/>
        </w:rPr>
      </w:pPr>
    </w:p>
    <w:p w14:paraId="126057BE" w14:textId="77777777" w:rsidR="00000000" w:rsidRDefault="00B90FE9">
      <w:pPr>
        <w:pStyle w:val="a0"/>
        <w:rPr>
          <w:rFonts w:hint="cs"/>
          <w:rtl/>
        </w:rPr>
      </w:pPr>
      <w:r>
        <w:rPr>
          <w:rFonts w:hint="cs"/>
          <w:rtl/>
        </w:rPr>
        <w:t>עם כל הכבוד, אני אומר לך, שגם הפיקוח שם מאוד רופף. עובדה היא, שאם תבדוק את שכר מבקר המדי</w:t>
      </w:r>
      <w:r>
        <w:rPr>
          <w:rFonts w:hint="cs"/>
          <w:rtl/>
        </w:rPr>
        <w:t>נה, תראה שהוא לא שונה בהרבה מחריגות השכר במקומות אחרים. לכן אני אומר לך, שהצעת החוק הזאת באה לפחות לשים מגבלה על אותם גופים המתוקצבים על-ידי המדינה, ואני תומך ביצירת המגבלות הללו, ולכן אנו תומכים בשני החוקים הללו ותומכים באחרים שבדרך, בתנאי אחד - שכולם יצט</w:t>
      </w:r>
      <w:r>
        <w:rPr>
          <w:rFonts w:hint="cs"/>
          <w:rtl/>
        </w:rPr>
        <w:t>רפו להצעת החוק הממשלתית.</w:t>
      </w:r>
    </w:p>
    <w:p w14:paraId="1512D97C" w14:textId="77777777" w:rsidR="00000000" w:rsidRDefault="00B90FE9">
      <w:pPr>
        <w:pStyle w:val="a0"/>
        <w:rPr>
          <w:rFonts w:hint="cs"/>
          <w:rtl/>
        </w:rPr>
      </w:pPr>
    </w:p>
    <w:p w14:paraId="0F2E2C23" w14:textId="77777777" w:rsidR="00000000" w:rsidRDefault="00B90FE9">
      <w:pPr>
        <w:pStyle w:val="a0"/>
        <w:rPr>
          <w:rFonts w:hint="cs"/>
          <w:rtl/>
        </w:rPr>
      </w:pPr>
      <w:r>
        <w:rPr>
          <w:rFonts w:hint="cs"/>
          <w:rtl/>
        </w:rPr>
        <w:t xml:space="preserve">שני המציעים, גם חברת הכנסת פולישוק וגם חבר הכנסת יהלום, הסכימו לתנאי הזה. אני מאיץ בכם, חברי הכנסת, לקדם את הצעת החוק הזאת. </w:t>
      </w:r>
    </w:p>
    <w:p w14:paraId="795FF621" w14:textId="77777777" w:rsidR="00000000" w:rsidRDefault="00B90FE9">
      <w:pPr>
        <w:pStyle w:val="a0"/>
        <w:rPr>
          <w:rFonts w:hint="cs"/>
          <w:rtl/>
        </w:rPr>
      </w:pPr>
    </w:p>
    <w:p w14:paraId="717251C3" w14:textId="77777777" w:rsidR="00000000" w:rsidRDefault="00B90FE9">
      <w:pPr>
        <w:pStyle w:val="af0"/>
        <w:rPr>
          <w:rtl/>
        </w:rPr>
      </w:pPr>
      <w:r>
        <w:rPr>
          <w:rFonts w:hint="eastAsia"/>
          <w:rtl/>
        </w:rPr>
        <w:t>מל</w:t>
      </w:r>
      <w:r>
        <w:rPr>
          <w:rtl/>
        </w:rPr>
        <w:t xml:space="preserve"> פולישוק-בלוך (שינוי):</w:t>
      </w:r>
    </w:p>
    <w:p w14:paraId="49B796C2" w14:textId="77777777" w:rsidR="00000000" w:rsidRDefault="00B90FE9">
      <w:pPr>
        <w:pStyle w:val="a0"/>
        <w:rPr>
          <w:rFonts w:hint="cs"/>
          <w:rtl/>
        </w:rPr>
      </w:pPr>
    </w:p>
    <w:p w14:paraId="231F6021" w14:textId="77777777" w:rsidR="00000000" w:rsidRDefault="00B90FE9">
      <w:pPr>
        <w:pStyle w:val="a0"/>
        <w:rPr>
          <w:rtl/>
        </w:rPr>
      </w:pPr>
      <w:r>
        <w:rPr>
          <w:rFonts w:hint="cs"/>
          <w:rtl/>
        </w:rPr>
        <w:t>לגרום לכם לחוקק חוק - - -</w:t>
      </w:r>
    </w:p>
    <w:p w14:paraId="05B788B1" w14:textId="77777777" w:rsidR="00000000" w:rsidRDefault="00B90FE9">
      <w:pPr>
        <w:pStyle w:val="a0"/>
        <w:rPr>
          <w:rFonts w:hint="cs"/>
          <w:rtl/>
        </w:rPr>
      </w:pPr>
    </w:p>
    <w:p w14:paraId="6D039257" w14:textId="77777777" w:rsidR="00000000" w:rsidRDefault="00B90FE9">
      <w:pPr>
        <w:pStyle w:val="-"/>
        <w:rPr>
          <w:rtl/>
        </w:rPr>
      </w:pPr>
      <w:bookmarkStart w:id="285" w:name="FS000000478T14_01_2004_13_57_43C"/>
      <w:bookmarkEnd w:id="285"/>
      <w:r>
        <w:rPr>
          <w:rtl/>
        </w:rPr>
        <w:t>השר מאיר שטרית:</w:t>
      </w:r>
    </w:p>
    <w:p w14:paraId="3D11FB9B" w14:textId="77777777" w:rsidR="00000000" w:rsidRDefault="00B90FE9">
      <w:pPr>
        <w:pStyle w:val="a0"/>
        <w:rPr>
          <w:rtl/>
        </w:rPr>
      </w:pPr>
    </w:p>
    <w:p w14:paraId="75EE47A4" w14:textId="77777777" w:rsidR="00000000" w:rsidRDefault="00B90FE9">
      <w:pPr>
        <w:pStyle w:val="a0"/>
        <w:rPr>
          <w:rFonts w:hint="cs"/>
          <w:rtl/>
        </w:rPr>
      </w:pPr>
      <w:r>
        <w:rPr>
          <w:rFonts w:hint="cs"/>
          <w:rtl/>
        </w:rPr>
        <w:t>חברת הכנסת פולישוק, הממשלה כבר איש</w:t>
      </w:r>
      <w:r>
        <w:rPr>
          <w:rFonts w:hint="cs"/>
          <w:rtl/>
        </w:rPr>
        <w:t xml:space="preserve">רה הצעת חוק בקריאה הראשונה, והיא פוצלה מחוק ההסדרים ונמצאת בוועדה. תצטרפו לאותה ועדה, הצעות החוק הללו יצטרפו לאותה ועדה; אנא תהיו פעילים, תקיימו דיון רציני, תשמעו את הגופים הרלוונטיים ותקבעו אמות מידה הגיוניות. </w:t>
      </w:r>
    </w:p>
    <w:p w14:paraId="513F52B7" w14:textId="77777777" w:rsidR="00000000" w:rsidRDefault="00B90FE9">
      <w:pPr>
        <w:pStyle w:val="a0"/>
        <w:rPr>
          <w:rFonts w:hint="cs"/>
          <w:rtl/>
        </w:rPr>
      </w:pPr>
    </w:p>
    <w:p w14:paraId="0555254E" w14:textId="77777777" w:rsidR="00000000" w:rsidRDefault="00B90FE9">
      <w:pPr>
        <w:pStyle w:val="a0"/>
        <w:rPr>
          <w:rFonts w:hint="cs"/>
          <w:rtl/>
        </w:rPr>
      </w:pPr>
      <w:r>
        <w:rPr>
          <w:rFonts w:hint="cs"/>
          <w:rtl/>
        </w:rPr>
        <w:t>רבותי, אני רוצה לומר לכם נתון באמת מזעזע. ב</w:t>
      </w:r>
      <w:r>
        <w:rPr>
          <w:rFonts w:hint="cs"/>
          <w:rtl/>
        </w:rPr>
        <w:t>דקתי מה קרה לנתוני השכר במשק הישראלי וחלוקת ההכנסות במדינה בעשור האחרון. הסתבר שהכנסות המדינה בעשור האחרון עלו, עלו מאוד, אבל כשבודקים את סך כל העוגה של ההכנסות ולמי הן הלכו, רואים שהעשירון העליון הגדיל את חלקו בעוגה, בהכנסות, ב-9%. כל תשעת העשירונים התחתו</w:t>
      </w:r>
      <w:r>
        <w:rPr>
          <w:rFonts w:hint="cs"/>
          <w:rtl/>
        </w:rPr>
        <w:t xml:space="preserve">נים ירדו בחלקם. </w:t>
      </w:r>
    </w:p>
    <w:p w14:paraId="2E84C740" w14:textId="77777777" w:rsidR="00000000" w:rsidRDefault="00B90FE9">
      <w:pPr>
        <w:pStyle w:val="a0"/>
        <w:rPr>
          <w:rFonts w:hint="cs"/>
          <w:rtl/>
        </w:rPr>
      </w:pPr>
    </w:p>
    <w:p w14:paraId="36DCB8A5" w14:textId="77777777" w:rsidR="00000000" w:rsidRDefault="00B90FE9">
      <w:pPr>
        <w:pStyle w:val="a0"/>
        <w:rPr>
          <w:rFonts w:hint="cs"/>
          <w:rtl/>
        </w:rPr>
      </w:pPr>
      <w:r>
        <w:rPr>
          <w:rFonts w:hint="cs"/>
          <w:rtl/>
        </w:rPr>
        <w:t xml:space="preserve">זאת אומרת, שפערי השכר מתרחבים, ולכן יש מקום והיגיון להצעת החוק הזאת. ובעיקר, ואני אומר את זה שוב לחברי הכנסת, אף שזה לא מצוין בהצעת החוק שלכם - אבל בהצעת חוק אחרת בקריאה טרומית צירפו גם זאת </w:t>
      </w:r>
      <w:r>
        <w:rPr>
          <w:rtl/>
        </w:rPr>
        <w:t>–</w:t>
      </w:r>
      <w:r>
        <w:rPr>
          <w:rFonts w:hint="cs"/>
          <w:rtl/>
        </w:rPr>
        <w:t xml:space="preserve"> שהדבר בעיקר מקומם למשל בעמותות למיניהן, שחיות </w:t>
      </w:r>
      <w:r>
        <w:rPr>
          <w:rFonts w:hint="cs"/>
          <w:rtl/>
        </w:rPr>
        <w:t xml:space="preserve">בחלקן מכספי הציבור ובחלקן מתרומות מוכרות לצורכי מס, שגם הן בעצם כספי ציבור. בהרבה מאוד עמותות מצאנו, שהבכירים בהן מקבלים שכר שמגיע ל-1.5 מיליון, מיליון ו-800,000 שקל בשנה, ולפעמים הסכומים הם עד 50% מכלל התקציב של העמותות. גם שם צריך לשים גדר. אני אומר לכם </w:t>
      </w:r>
      <w:r>
        <w:rPr>
          <w:rFonts w:hint="cs"/>
          <w:rtl/>
        </w:rPr>
        <w:t>באותה מסגרת של החוק - אנא, שימו גם גדרות בעניין הזה.</w:t>
      </w:r>
    </w:p>
    <w:p w14:paraId="4CA455FA" w14:textId="77777777" w:rsidR="00000000" w:rsidRDefault="00B90FE9">
      <w:pPr>
        <w:pStyle w:val="a0"/>
        <w:rPr>
          <w:rFonts w:hint="cs"/>
          <w:rtl/>
        </w:rPr>
      </w:pPr>
    </w:p>
    <w:p w14:paraId="57832EF6" w14:textId="77777777" w:rsidR="00000000" w:rsidRDefault="00B90FE9">
      <w:pPr>
        <w:pStyle w:val="a0"/>
        <w:rPr>
          <w:rFonts w:hint="cs"/>
          <w:rtl/>
        </w:rPr>
      </w:pPr>
      <w:r>
        <w:rPr>
          <w:rFonts w:hint="cs"/>
          <w:rtl/>
        </w:rPr>
        <w:t>לכן, רבותי חברי הכנסת, אנחנו תומכים בהצעות החוק, אך לא בהתלהבות.</w:t>
      </w:r>
    </w:p>
    <w:p w14:paraId="5EAD76B8" w14:textId="77777777" w:rsidR="00000000" w:rsidRDefault="00B90FE9">
      <w:pPr>
        <w:pStyle w:val="af0"/>
        <w:rPr>
          <w:rFonts w:hint="cs"/>
          <w:rtl/>
        </w:rPr>
      </w:pPr>
    </w:p>
    <w:p w14:paraId="3FB06B80" w14:textId="77777777" w:rsidR="00000000" w:rsidRDefault="00B90FE9">
      <w:pPr>
        <w:pStyle w:val="af1"/>
        <w:rPr>
          <w:rtl/>
        </w:rPr>
      </w:pPr>
      <w:r>
        <w:rPr>
          <w:rtl/>
        </w:rPr>
        <w:t>היו"ר יולי-יואל אדלשטיין:</w:t>
      </w:r>
    </w:p>
    <w:p w14:paraId="6E18F499" w14:textId="77777777" w:rsidR="00000000" w:rsidRDefault="00B90FE9">
      <w:pPr>
        <w:pStyle w:val="a0"/>
        <w:rPr>
          <w:rtl/>
        </w:rPr>
      </w:pPr>
    </w:p>
    <w:p w14:paraId="4E6C8F63" w14:textId="77777777" w:rsidR="00000000" w:rsidRDefault="00B90FE9">
      <w:pPr>
        <w:pStyle w:val="a0"/>
        <w:rPr>
          <w:rFonts w:hint="cs"/>
          <w:rtl/>
        </w:rPr>
      </w:pPr>
      <w:r>
        <w:rPr>
          <w:rFonts w:hint="cs"/>
          <w:rtl/>
        </w:rPr>
        <w:t>תודה לשר שטרית.</w:t>
      </w:r>
    </w:p>
    <w:p w14:paraId="35C5A1E8" w14:textId="77777777" w:rsidR="00000000" w:rsidRDefault="00B90FE9">
      <w:pPr>
        <w:pStyle w:val="a0"/>
        <w:rPr>
          <w:rFonts w:hint="cs"/>
          <w:rtl/>
        </w:rPr>
      </w:pPr>
    </w:p>
    <w:p w14:paraId="79E10C0E" w14:textId="77777777" w:rsidR="00000000" w:rsidRDefault="00B90FE9">
      <w:pPr>
        <w:pStyle w:val="a0"/>
        <w:rPr>
          <w:rFonts w:hint="cs"/>
          <w:rtl/>
        </w:rPr>
      </w:pPr>
      <w:r>
        <w:rPr>
          <w:rFonts w:hint="cs"/>
          <w:rtl/>
        </w:rPr>
        <w:t>אם כן, נעבור להצבעה. נצביע בנפרד, כנדרש.</w:t>
      </w:r>
    </w:p>
    <w:p w14:paraId="49987FEE" w14:textId="77777777" w:rsidR="00000000" w:rsidRDefault="00B90FE9">
      <w:pPr>
        <w:pStyle w:val="a0"/>
        <w:rPr>
          <w:rFonts w:hint="cs"/>
          <w:rtl/>
        </w:rPr>
      </w:pPr>
    </w:p>
    <w:p w14:paraId="7A709743" w14:textId="77777777" w:rsidR="00000000" w:rsidRDefault="00B90FE9">
      <w:pPr>
        <w:pStyle w:val="ab"/>
        <w:bidi/>
        <w:rPr>
          <w:rFonts w:hint="cs"/>
          <w:rtl/>
        </w:rPr>
      </w:pPr>
      <w:r>
        <w:rPr>
          <w:rFonts w:hint="cs"/>
          <w:rtl/>
        </w:rPr>
        <w:t>הצבעה מס' 14</w:t>
      </w:r>
    </w:p>
    <w:p w14:paraId="4C67E252" w14:textId="77777777" w:rsidR="00000000" w:rsidRDefault="00B90FE9">
      <w:pPr>
        <w:pStyle w:val="a0"/>
        <w:rPr>
          <w:rFonts w:hint="cs"/>
          <w:rtl/>
        </w:rPr>
      </w:pPr>
    </w:p>
    <w:p w14:paraId="48623CBB" w14:textId="77777777" w:rsidR="00000000" w:rsidRDefault="00B90FE9">
      <w:pPr>
        <w:pStyle w:val="ac"/>
        <w:bidi/>
        <w:rPr>
          <w:rFonts w:hint="cs"/>
          <w:rtl/>
        </w:rPr>
      </w:pPr>
      <w:r>
        <w:rPr>
          <w:rFonts w:hint="cs"/>
          <w:rtl/>
        </w:rPr>
        <w:t xml:space="preserve">בעד ההצעה להעביר את הצעת החוק לדיון </w:t>
      </w:r>
      <w:r>
        <w:rPr>
          <w:rFonts w:hint="cs"/>
          <w:rtl/>
        </w:rPr>
        <w:t>מוקדם בוועדה - 42</w:t>
      </w:r>
    </w:p>
    <w:p w14:paraId="7BC09CB5" w14:textId="77777777" w:rsidR="00000000" w:rsidRDefault="00B90FE9">
      <w:pPr>
        <w:pStyle w:val="ac"/>
        <w:bidi/>
        <w:rPr>
          <w:rFonts w:hint="cs"/>
          <w:rtl/>
        </w:rPr>
      </w:pPr>
      <w:r>
        <w:rPr>
          <w:rFonts w:hint="cs"/>
          <w:rtl/>
        </w:rPr>
        <w:t>נגד - אין</w:t>
      </w:r>
    </w:p>
    <w:p w14:paraId="2748D699" w14:textId="77777777" w:rsidR="00000000" w:rsidRDefault="00B90FE9">
      <w:pPr>
        <w:pStyle w:val="ac"/>
        <w:bidi/>
        <w:rPr>
          <w:rFonts w:hint="cs"/>
          <w:rtl/>
        </w:rPr>
      </w:pPr>
      <w:r>
        <w:rPr>
          <w:rFonts w:hint="cs"/>
          <w:rtl/>
        </w:rPr>
        <w:t>נמנעים - אין</w:t>
      </w:r>
    </w:p>
    <w:p w14:paraId="305D7563" w14:textId="77777777" w:rsidR="00000000" w:rsidRDefault="00B90FE9">
      <w:pPr>
        <w:pStyle w:val="ad"/>
        <w:bidi/>
        <w:rPr>
          <w:rFonts w:hint="cs"/>
          <w:rtl/>
        </w:rPr>
      </w:pPr>
      <w:r>
        <w:rPr>
          <w:rFonts w:hint="cs"/>
          <w:rtl/>
        </w:rPr>
        <w:t xml:space="preserve">ההצעה להעביר את הצעת חוק יסודות התקציב (תיקון - הגבלת שכר), התשס"ד-2003, לדיון מוקדם </w:t>
      </w:r>
    </w:p>
    <w:p w14:paraId="0C6D2D96" w14:textId="77777777" w:rsidR="00000000" w:rsidRDefault="00B90FE9">
      <w:pPr>
        <w:pStyle w:val="ad"/>
        <w:bidi/>
        <w:rPr>
          <w:rFonts w:hint="cs"/>
          <w:rtl/>
        </w:rPr>
      </w:pPr>
      <w:r>
        <w:rPr>
          <w:rFonts w:hint="cs"/>
          <w:rtl/>
        </w:rPr>
        <w:t>בוועדת הכספים נתקבלה.</w:t>
      </w:r>
    </w:p>
    <w:p w14:paraId="537A8611" w14:textId="77777777" w:rsidR="00000000" w:rsidRDefault="00B90FE9">
      <w:pPr>
        <w:pStyle w:val="a0"/>
        <w:ind w:firstLine="0"/>
        <w:rPr>
          <w:rFonts w:hint="cs"/>
          <w:rtl/>
        </w:rPr>
      </w:pPr>
    </w:p>
    <w:p w14:paraId="1E762B52" w14:textId="77777777" w:rsidR="00000000" w:rsidRDefault="00B90FE9">
      <w:pPr>
        <w:pStyle w:val="af1"/>
        <w:rPr>
          <w:rtl/>
        </w:rPr>
      </w:pPr>
      <w:r>
        <w:rPr>
          <w:rtl/>
        </w:rPr>
        <w:t>היו"ר יולי-יואל אדלשטיין:</w:t>
      </w:r>
    </w:p>
    <w:p w14:paraId="3668A6E8" w14:textId="77777777" w:rsidR="00000000" w:rsidRDefault="00B90FE9">
      <w:pPr>
        <w:pStyle w:val="a0"/>
        <w:rPr>
          <w:rtl/>
        </w:rPr>
      </w:pPr>
    </w:p>
    <w:p w14:paraId="67D7DC02" w14:textId="77777777" w:rsidR="00000000" w:rsidRDefault="00B90FE9">
      <w:pPr>
        <w:pStyle w:val="a0"/>
        <w:rPr>
          <w:rFonts w:hint="cs"/>
          <w:rtl/>
        </w:rPr>
      </w:pPr>
      <w:r>
        <w:rPr>
          <w:rFonts w:hint="cs"/>
          <w:rtl/>
        </w:rPr>
        <w:t>בעד - 42, אין מתנגדים או נמנעים. הצעת החוק עברה בקריאה טרומית.</w:t>
      </w:r>
    </w:p>
    <w:p w14:paraId="5F202EBD" w14:textId="77777777" w:rsidR="00000000" w:rsidRDefault="00B90FE9">
      <w:pPr>
        <w:pStyle w:val="a0"/>
        <w:rPr>
          <w:rFonts w:hint="cs"/>
          <w:rtl/>
        </w:rPr>
      </w:pPr>
    </w:p>
    <w:p w14:paraId="70ADE5B8" w14:textId="77777777" w:rsidR="00000000" w:rsidRDefault="00B90FE9">
      <w:pPr>
        <w:pStyle w:val="af0"/>
        <w:rPr>
          <w:rFonts w:hint="cs"/>
          <w:rtl/>
        </w:rPr>
      </w:pPr>
      <w:r>
        <w:rPr>
          <w:rFonts w:hint="eastAsia"/>
          <w:rtl/>
        </w:rPr>
        <w:t>משה</w:t>
      </w:r>
      <w:r>
        <w:rPr>
          <w:rtl/>
        </w:rPr>
        <w:t xml:space="preserve"> גפני (יהדות</w:t>
      </w:r>
      <w:r>
        <w:rPr>
          <w:rtl/>
        </w:rPr>
        <w:t xml:space="preserve"> התורה):</w:t>
      </w:r>
    </w:p>
    <w:p w14:paraId="5A52B49C" w14:textId="77777777" w:rsidR="00000000" w:rsidRDefault="00B90FE9">
      <w:pPr>
        <w:pStyle w:val="a0"/>
        <w:rPr>
          <w:rFonts w:hint="cs"/>
          <w:rtl/>
        </w:rPr>
      </w:pPr>
    </w:p>
    <w:p w14:paraId="31E7ACC0" w14:textId="77777777" w:rsidR="00000000" w:rsidRDefault="00B90FE9">
      <w:pPr>
        <w:pStyle w:val="a0"/>
        <w:rPr>
          <w:rFonts w:hint="cs"/>
          <w:rtl/>
        </w:rPr>
      </w:pPr>
      <w:r>
        <w:rPr>
          <w:rFonts w:hint="cs"/>
          <w:rtl/>
        </w:rPr>
        <w:t>הצבעתי בעד, זה לא נקלט.</w:t>
      </w:r>
    </w:p>
    <w:p w14:paraId="1FDB00B1" w14:textId="77777777" w:rsidR="00000000" w:rsidRDefault="00B90FE9">
      <w:pPr>
        <w:pStyle w:val="a0"/>
        <w:ind w:firstLine="0"/>
        <w:rPr>
          <w:rFonts w:hint="cs"/>
          <w:rtl/>
        </w:rPr>
      </w:pPr>
    </w:p>
    <w:p w14:paraId="2FB64FF5" w14:textId="77777777" w:rsidR="00000000" w:rsidRDefault="00B90FE9">
      <w:pPr>
        <w:pStyle w:val="af1"/>
        <w:rPr>
          <w:rtl/>
        </w:rPr>
      </w:pPr>
      <w:r>
        <w:rPr>
          <w:rtl/>
        </w:rPr>
        <w:t>היו"ר יולי-יואל אדלשטיין:</w:t>
      </w:r>
    </w:p>
    <w:p w14:paraId="002632B0" w14:textId="77777777" w:rsidR="00000000" w:rsidRDefault="00B90FE9">
      <w:pPr>
        <w:pStyle w:val="a0"/>
        <w:rPr>
          <w:rtl/>
        </w:rPr>
      </w:pPr>
    </w:p>
    <w:p w14:paraId="547344C1" w14:textId="77777777" w:rsidR="00000000" w:rsidRDefault="00B90FE9">
      <w:pPr>
        <w:pStyle w:val="a0"/>
        <w:rPr>
          <w:rFonts w:hint="cs"/>
          <w:rtl/>
        </w:rPr>
      </w:pPr>
      <w:r>
        <w:rPr>
          <w:rFonts w:hint="cs"/>
          <w:rtl/>
        </w:rPr>
        <w:t>אני מקבל את הודעתו של חבר הכנסת גפני, שגם הוא הצביע בעד, אני מניח, וההצבעה שלו לא נקלטה. אם כן, 43 בעד. הצעת החוק תעבור לוועדת הכספים, להכנה לקריאה ראשונה.</w:t>
      </w:r>
    </w:p>
    <w:p w14:paraId="65219081" w14:textId="77777777" w:rsidR="00000000" w:rsidRDefault="00B90FE9">
      <w:pPr>
        <w:pStyle w:val="a0"/>
        <w:rPr>
          <w:rFonts w:hint="cs"/>
          <w:rtl/>
        </w:rPr>
      </w:pPr>
    </w:p>
    <w:p w14:paraId="53B19EC5" w14:textId="77777777" w:rsidR="00000000" w:rsidRDefault="00B90FE9">
      <w:pPr>
        <w:pStyle w:val="a0"/>
        <w:rPr>
          <w:rFonts w:hint="cs"/>
          <w:rtl/>
        </w:rPr>
      </w:pPr>
      <w:r>
        <w:rPr>
          <w:rFonts w:hint="cs"/>
          <w:rtl/>
        </w:rPr>
        <w:t>כן, חבר הכנסת שריד, מה אתה רוצה להעיר</w:t>
      </w:r>
      <w:r>
        <w:rPr>
          <w:rFonts w:hint="cs"/>
          <w:rtl/>
        </w:rPr>
        <w:t>?</w:t>
      </w:r>
    </w:p>
    <w:p w14:paraId="6024D9B6" w14:textId="77777777" w:rsidR="00000000" w:rsidRDefault="00B90FE9">
      <w:pPr>
        <w:pStyle w:val="a0"/>
        <w:rPr>
          <w:rFonts w:hint="cs"/>
          <w:rtl/>
        </w:rPr>
      </w:pPr>
    </w:p>
    <w:p w14:paraId="00C0F569" w14:textId="77777777" w:rsidR="00000000" w:rsidRDefault="00B90FE9">
      <w:pPr>
        <w:pStyle w:val="af0"/>
        <w:rPr>
          <w:rtl/>
        </w:rPr>
      </w:pPr>
      <w:r>
        <w:rPr>
          <w:rFonts w:hint="eastAsia"/>
          <w:rtl/>
        </w:rPr>
        <w:t>יוסי</w:t>
      </w:r>
      <w:r>
        <w:rPr>
          <w:rtl/>
        </w:rPr>
        <w:t xml:space="preserve"> שריד (מרצ):</w:t>
      </w:r>
    </w:p>
    <w:p w14:paraId="05936BE7" w14:textId="77777777" w:rsidR="00000000" w:rsidRDefault="00B90FE9">
      <w:pPr>
        <w:pStyle w:val="a0"/>
        <w:ind w:firstLine="0"/>
        <w:rPr>
          <w:rFonts w:hint="cs"/>
          <w:rtl/>
        </w:rPr>
      </w:pPr>
    </w:p>
    <w:p w14:paraId="039F3D96" w14:textId="77777777" w:rsidR="00000000" w:rsidRDefault="00B90FE9">
      <w:pPr>
        <w:pStyle w:val="a0"/>
        <w:rPr>
          <w:rFonts w:hint="cs"/>
          <w:rtl/>
        </w:rPr>
      </w:pPr>
      <w:r>
        <w:rPr>
          <w:rFonts w:hint="cs"/>
          <w:rtl/>
        </w:rPr>
        <w:t>דווקא משום שהצבעתי בעד, ועדת שרים לחקיקה מאשרת - - -</w:t>
      </w:r>
    </w:p>
    <w:p w14:paraId="0F0A591A" w14:textId="77777777" w:rsidR="00000000" w:rsidRDefault="00B90FE9">
      <w:pPr>
        <w:pStyle w:val="a0"/>
        <w:ind w:firstLine="0"/>
        <w:rPr>
          <w:rFonts w:hint="cs"/>
          <w:rtl/>
        </w:rPr>
      </w:pPr>
    </w:p>
    <w:p w14:paraId="1B08F817" w14:textId="77777777" w:rsidR="00000000" w:rsidRDefault="00B90FE9">
      <w:pPr>
        <w:pStyle w:val="af1"/>
        <w:rPr>
          <w:rtl/>
        </w:rPr>
      </w:pPr>
    </w:p>
    <w:p w14:paraId="422250DD" w14:textId="77777777" w:rsidR="00000000" w:rsidRDefault="00B90FE9">
      <w:pPr>
        <w:pStyle w:val="af1"/>
        <w:rPr>
          <w:rtl/>
        </w:rPr>
      </w:pPr>
      <w:r>
        <w:rPr>
          <w:rtl/>
        </w:rPr>
        <w:t>היו"ר יולי-יואל אדלשטיין:</w:t>
      </w:r>
    </w:p>
    <w:p w14:paraId="39850534" w14:textId="77777777" w:rsidR="00000000" w:rsidRDefault="00B90FE9">
      <w:pPr>
        <w:pStyle w:val="a0"/>
        <w:rPr>
          <w:rtl/>
        </w:rPr>
      </w:pPr>
    </w:p>
    <w:p w14:paraId="3F256A57" w14:textId="77777777" w:rsidR="00000000" w:rsidRDefault="00B90FE9">
      <w:pPr>
        <w:pStyle w:val="a0"/>
        <w:rPr>
          <w:rFonts w:hint="cs"/>
          <w:rtl/>
        </w:rPr>
      </w:pPr>
      <w:r>
        <w:rPr>
          <w:rFonts w:hint="cs"/>
          <w:rtl/>
        </w:rPr>
        <w:t>אני מציע לפנות בכתב לוועדת שרים לחקיקה, כי יושב-ראש הישיבה לא יכול לעזור בנושא הזה.</w:t>
      </w:r>
      <w:bookmarkStart w:id="286" w:name="CS20694FI0020694T14_01_2004_14_36_00"/>
      <w:bookmarkEnd w:id="286"/>
    </w:p>
    <w:p w14:paraId="196D6C44" w14:textId="77777777" w:rsidR="00000000" w:rsidRDefault="00B90FE9">
      <w:pPr>
        <w:pStyle w:val="a0"/>
        <w:rPr>
          <w:rtl/>
        </w:rPr>
      </w:pPr>
    </w:p>
    <w:p w14:paraId="15DF2C52" w14:textId="77777777" w:rsidR="00000000" w:rsidRDefault="00B90FE9">
      <w:pPr>
        <w:pStyle w:val="a0"/>
        <w:rPr>
          <w:rFonts w:hint="cs"/>
          <w:rtl/>
        </w:rPr>
      </w:pPr>
      <w:r>
        <w:rPr>
          <w:rFonts w:hint="cs"/>
          <w:rtl/>
        </w:rPr>
        <w:t>הצעת חוק יסודות התקציב (תיקון - שכר מרבי לעובדים חדשים המועסקים בגוף</w:t>
      </w:r>
      <w:r>
        <w:rPr>
          <w:rFonts w:hint="cs"/>
          <w:rtl/>
        </w:rPr>
        <w:t xml:space="preserve"> מתוקצב או בגוף נתמך), של חבר הכנסת שאול יהלום. ההצבעה החלה. נא לא לדבר בעת ההצבעה. לא להפריע.</w:t>
      </w:r>
    </w:p>
    <w:p w14:paraId="2DB4016F" w14:textId="77777777" w:rsidR="00000000" w:rsidRDefault="00B90FE9">
      <w:pPr>
        <w:pStyle w:val="a0"/>
        <w:rPr>
          <w:rFonts w:hint="cs"/>
          <w:rtl/>
        </w:rPr>
      </w:pPr>
    </w:p>
    <w:p w14:paraId="6DA7C947" w14:textId="77777777" w:rsidR="00000000" w:rsidRDefault="00B90FE9">
      <w:pPr>
        <w:pStyle w:val="ab"/>
        <w:bidi/>
        <w:rPr>
          <w:rFonts w:hint="cs"/>
          <w:rtl/>
        </w:rPr>
      </w:pPr>
      <w:r>
        <w:rPr>
          <w:rFonts w:hint="cs"/>
          <w:rtl/>
        </w:rPr>
        <w:t>הצבעה מס' 15</w:t>
      </w:r>
    </w:p>
    <w:p w14:paraId="58E18D58" w14:textId="77777777" w:rsidR="00000000" w:rsidRDefault="00B90FE9">
      <w:pPr>
        <w:pStyle w:val="a0"/>
        <w:rPr>
          <w:rFonts w:hint="cs"/>
          <w:rtl/>
        </w:rPr>
      </w:pPr>
    </w:p>
    <w:p w14:paraId="5FF8602E" w14:textId="77777777" w:rsidR="00000000" w:rsidRDefault="00B90FE9">
      <w:pPr>
        <w:pStyle w:val="ac"/>
        <w:bidi/>
        <w:rPr>
          <w:rFonts w:hint="cs"/>
          <w:rtl/>
        </w:rPr>
      </w:pPr>
      <w:r>
        <w:rPr>
          <w:rFonts w:hint="cs"/>
          <w:rtl/>
        </w:rPr>
        <w:t>בעד ההצעה להעביר את הצעת החוק לדיון מוקדם בוועדה - 43</w:t>
      </w:r>
    </w:p>
    <w:p w14:paraId="568E9E2D" w14:textId="77777777" w:rsidR="00000000" w:rsidRDefault="00B90FE9">
      <w:pPr>
        <w:pStyle w:val="ac"/>
        <w:bidi/>
        <w:rPr>
          <w:rFonts w:hint="cs"/>
          <w:rtl/>
        </w:rPr>
      </w:pPr>
      <w:r>
        <w:rPr>
          <w:rFonts w:hint="cs"/>
          <w:rtl/>
        </w:rPr>
        <w:t>נגד - אין</w:t>
      </w:r>
    </w:p>
    <w:p w14:paraId="3856F98B" w14:textId="77777777" w:rsidR="00000000" w:rsidRDefault="00B90FE9">
      <w:pPr>
        <w:pStyle w:val="ac"/>
        <w:bidi/>
        <w:rPr>
          <w:rFonts w:hint="cs"/>
          <w:rtl/>
        </w:rPr>
      </w:pPr>
      <w:r>
        <w:rPr>
          <w:rFonts w:hint="cs"/>
          <w:rtl/>
        </w:rPr>
        <w:t>נמנעים - אין</w:t>
      </w:r>
    </w:p>
    <w:p w14:paraId="7BB01120" w14:textId="77777777" w:rsidR="00000000" w:rsidRDefault="00B90FE9">
      <w:pPr>
        <w:pStyle w:val="ad"/>
        <w:bidi/>
        <w:rPr>
          <w:rFonts w:hint="cs"/>
          <w:rtl/>
        </w:rPr>
      </w:pPr>
      <w:r>
        <w:rPr>
          <w:rFonts w:hint="cs"/>
          <w:rtl/>
        </w:rPr>
        <w:t>ההצעה להעביר את הצעת חוק יסודות התקציב (תיקון - שכר מרבי לעובדים חדשי</w:t>
      </w:r>
      <w:r>
        <w:rPr>
          <w:rFonts w:hint="cs"/>
          <w:rtl/>
        </w:rPr>
        <w:t>ם המועסקים בגוף מתוקצב או בגוף נתמך), התשס"ד-2003, לדיון מוקדם בוועדת הכספים נתקבלה.</w:t>
      </w:r>
    </w:p>
    <w:p w14:paraId="2C8DEB57" w14:textId="77777777" w:rsidR="00000000" w:rsidRDefault="00B90FE9">
      <w:pPr>
        <w:pStyle w:val="a0"/>
        <w:rPr>
          <w:rFonts w:hint="cs"/>
          <w:rtl/>
        </w:rPr>
      </w:pPr>
    </w:p>
    <w:p w14:paraId="5B8A460A" w14:textId="77777777" w:rsidR="00000000" w:rsidRDefault="00B90FE9">
      <w:pPr>
        <w:pStyle w:val="af1"/>
        <w:rPr>
          <w:rtl/>
        </w:rPr>
      </w:pPr>
      <w:r>
        <w:rPr>
          <w:rtl/>
        </w:rPr>
        <w:t>היו"ר יולי-יואל אדלשטיין:</w:t>
      </w:r>
    </w:p>
    <w:p w14:paraId="62ADDAE0" w14:textId="77777777" w:rsidR="00000000" w:rsidRDefault="00B90FE9">
      <w:pPr>
        <w:pStyle w:val="a0"/>
        <w:rPr>
          <w:rtl/>
        </w:rPr>
      </w:pPr>
    </w:p>
    <w:p w14:paraId="42B2BD22" w14:textId="77777777" w:rsidR="00000000" w:rsidRDefault="00B90FE9">
      <w:pPr>
        <w:pStyle w:val="a0"/>
        <w:rPr>
          <w:rFonts w:hint="cs"/>
          <w:rtl/>
        </w:rPr>
      </w:pPr>
      <w:r>
        <w:rPr>
          <w:rFonts w:hint="cs"/>
          <w:rtl/>
        </w:rPr>
        <w:t>בעד - 43, אין מתנגדים או נמנעים. גם הצעת החוק של שאול יהלום תעבור לוועדת הכספים להכנה לקריאה ראשונה.</w:t>
      </w:r>
    </w:p>
    <w:p w14:paraId="5E0EA18F" w14:textId="77777777" w:rsidR="00000000" w:rsidRDefault="00B90FE9">
      <w:pPr>
        <w:pStyle w:val="a0"/>
        <w:rPr>
          <w:rFonts w:hint="cs"/>
          <w:rtl/>
        </w:rPr>
      </w:pPr>
    </w:p>
    <w:p w14:paraId="7258CD7A" w14:textId="77777777" w:rsidR="00000000" w:rsidRDefault="00B90FE9">
      <w:pPr>
        <w:pStyle w:val="a2"/>
        <w:rPr>
          <w:rtl/>
        </w:rPr>
      </w:pPr>
    </w:p>
    <w:p w14:paraId="53CFBC0D" w14:textId="77777777" w:rsidR="00000000" w:rsidRDefault="00B90FE9">
      <w:pPr>
        <w:pStyle w:val="a2"/>
        <w:rPr>
          <w:rFonts w:hint="cs"/>
          <w:rtl/>
        </w:rPr>
      </w:pPr>
      <w:bookmarkStart w:id="287" w:name="CS20670FI0020670T14_01_2004_18_44_36"/>
      <w:bookmarkStart w:id="288" w:name="_Toc75077192"/>
      <w:bookmarkEnd w:id="287"/>
      <w:r>
        <w:rPr>
          <w:rtl/>
        </w:rPr>
        <w:t>הצ</w:t>
      </w:r>
      <w:r>
        <w:rPr>
          <w:rFonts w:hint="cs"/>
          <w:rtl/>
        </w:rPr>
        <w:t>עת חוק חו</w:t>
      </w:r>
      <w:r>
        <w:rPr>
          <w:rtl/>
        </w:rPr>
        <w:t xml:space="preserve">פשה שנתית (תיקון - אורך </w:t>
      </w:r>
      <w:r>
        <w:rPr>
          <w:rFonts w:hint="cs"/>
          <w:rtl/>
        </w:rPr>
        <w:t>ה</w:t>
      </w:r>
      <w:r>
        <w:rPr>
          <w:rtl/>
        </w:rPr>
        <w:t>חופש</w:t>
      </w:r>
      <w:r>
        <w:rPr>
          <w:rtl/>
        </w:rPr>
        <w:t>ה), התשס"ג-2003</w:t>
      </w:r>
      <w:bookmarkEnd w:id="288"/>
    </w:p>
    <w:p w14:paraId="636E2CF1" w14:textId="77777777" w:rsidR="00000000" w:rsidRDefault="00B90FE9">
      <w:pPr>
        <w:pStyle w:val="af1"/>
        <w:rPr>
          <w:rFonts w:hint="cs"/>
          <w:rtl/>
        </w:rPr>
      </w:pPr>
    </w:p>
    <w:p w14:paraId="14BEFAD0" w14:textId="77777777" w:rsidR="00000000" w:rsidRDefault="00B90FE9">
      <w:pPr>
        <w:pStyle w:val="a0"/>
        <w:ind w:firstLine="0"/>
        <w:rPr>
          <w:rFonts w:hint="cs"/>
          <w:rtl/>
        </w:rPr>
      </w:pPr>
      <w:r>
        <w:rPr>
          <w:rtl/>
        </w:rPr>
        <w:t>[נספחות.]</w:t>
      </w:r>
    </w:p>
    <w:p w14:paraId="7DA8A831" w14:textId="77777777" w:rsidR="00000000" w:rsidRDefault="00B90FE9">
      <w:pPr>
        <w:pStyle w:val="-0"/>
        <w:rPr>
          <w:rFonts w:hint="cs"/>
          <w:rtl/>
        </w:rPr>
      </w:pPr>
      <w:r>
        <w:rPr>
          <w:rFonts w:hint="cs"/>
          <w:rtl/>
        </w:rPr>
        <w:t>(הצעת קבוצת חברי הכנסת)</w:t>
      </w:r>
    </w:p>
    <w:p w14:paraId="4A496D91" w14:textId="77777777" w:rsidR="00000000" w:rsidRDefault="00B90FE9">
      <w:pPr>
        <w:pStyle w:val="af1"/>
        <w:rPr>
          <w:rFonts w:hint="cs"/>
          <w:rtl/>
        </w:rPr>
      </w:pPr>
    </w:p>
    <w:p w14:paraId="7DFD20A0" w14:textId="77777777" w:rsidR="00000000" w:rsidRDefault="00B90FE9">
      <w:pPr>
        <w:pStyle w:val="af1"/>
        <w:rPr>
          <w:rtl/>
        </w:rPr>
      </w:pPr>
      <w:r>
        <w:rPr>
          <w:rFonts w:hint="eastAsia"/>
          <w:rtl/>
        </w:rPr>
        <w:t>היו</w:t>
      </w:r>
      <w:r>
        <w:rPr>
          <w:rtl/>
        </w:rPr>
        <w:t>"ר יולי-יואל אדלשטיין:</w:t>
      </w:r>
    </w:p>
    <w:p w14:paraId="72D988DE" w14:textId="77777777" w:rsidR="00000000" w:rsidRDefault="00B90FE9">
      <w:pPr>
        <w:pStyle w:val="a0"/>
        <w:rPr>
          <w:rFonts w:hint="cs"/>
          <w:rtl/>
        </w:rPr>
      </w:pPr>
    </w:p>
    <w:p w14:paraId="1E649879" w14:textId="77777777" w:rsidR="00000000" w:rsidRDefault="00B90FE9">
      <w:pPr>
        <w:pStyle w:val="a0"/>
        <w:rPr>
          <w:rFonts w:hint="cs"/>
          <w:rtl/>
        </w:rPr>
      </w:pPr>
      <w:r>
        <w:rPr>
          <w:rFonts w:hint="cs"/>
          <w:rtl/>
        </w:rPr>
        <w:t>הצעת החוק הבאה היא הצעת חוק חופשה שנתית (תיקון - אורך החופשה), מס' פ/541, של חבר הכנסת עמיר פרץ, שינמק אותה מהמקום. דקה זמן לרשות אדוני.</w:t>
      </w:r>
    </w:p>
    <w:p w14:paraId="143A1C1F" w14:textId="77777777" w:rsidR="00000000" w:rsidRDefault="00B90FE9">
      <w:pPr>
        <w:pStyle w:val="a0"/>
        <w:rPr>
          <w:rFonts w:hint="cs"/>
          <w:rtl/>
        </w:rPr>
      </w:pPr>
    </w:p>
    <w:p w14:paraId="145593A7" w14:textId="77777777" w:rsidR="00000000" w:rsidRDefault="00B90FE9">
      <w:pPr>
        <w:pStyle w:val="af0"/>
        <w:rPr>
          <w:rtl/>
        </w:rPr>
      </w:pPr>
      <w:r>
        <w:rPr>
          <w:rFonts w:hint="eastAsia"/>
          <w:rtl/>
        </w:rPr>
        <w:t>עמיר</w:t>
      </w:r>
      <w:r>
        <w:rPr>
          <w:rtl/>
        </w:rPr>
        <w:t xml:space="preserve"> פרץ (עם אחד):</w:t>
      </w:r>
    </w:p>
    <w:p w14:paraId="320E1E99" w14:textId="77777777" w:rsidR="00000000" w:rsidRDefault="00B90FE9">
      <w:pPr>
        <w:pStyle w:val="a0"/>
        <w:rPr>
          <w:rFonts w:hint="cs"/>
          <w:rtl/>
        </w:rPr>
      </w:pPr>
    </w:p>
    <w:p w14:paraId="62B89E82" w14:textId="77777777" w:rsidR="00000000" w:rsidRDefault="00B90FE9">
      <w:pPr>
        <w:pStyle w:val="a0"/>
        <w:rPr>
          <w:rFonts w:hint="cs"/>
          <w:rtl/>
        </w:rPr>
      </w:pPr>
      <w:r>
        <w:rPr>
          <w:rFonts w:hint="cs"/>
          <w:rtl/>
        </w:rPr>
        <w:t>אדוני היושב-ראש, חב</w:t>
      </w:r>
      <w:r>
        <w:rPr>
          <w:rFonts w:hint="cs"/>
          <w:rtl/>
        </w:rPr>
        <w:t>רי הכנסת, מדובר בתיקון שיש בו כדי למנוע ניצול על-ידי מעסיקים, שבעת שמחשבים חופשה שנתית על-פי צו ההרחבה במקומות עבודה שבהם אין עבודה של חמישה ימים בשבוע, יש מעסיקים שנוהגים לספור גם את היום השישי כיום חופשה, ובכך בעצם גוזלים יום אחד מהחופשה השנתית שמוקנית ל</w:t>
      </w:r>
      <w:r>
        <w:rPr>
          <w:rFonts w:hint="cs"/>
          <w:rtl/>
        </w:rPr>
        <w:t>עובדים על-פי החוק. זה נכון גם לגבי עדות דתיות אחרות, כי יש מקומות שמחשבים בהם גם את השבת. בכל מקרה העובד יוצא נפסד, וראוי שהפרצה הזאת תיסגר על-ידי המחוקק. תודה.</w:t>
      </w:r>
    </w:p>
    <w:p w14:paraId="5FA5D3A4" w14:textId="77777777" w:rsidR="00000000" w:rsidRDefault="00B90FE9">
      <w:pPr>
        <w:pStyle w:val="a0"/>
        <w:rPr>
          <w:rFonts w:hint="cs"/>
          <w:rtl/>
        </w:rPr>
      </w:pPr>
    </w:p>
    <w:p w14:paraId="77B5226D" w14:textId="77777777" w:rsidR="00000000" w:rsidRDefault="00B90FE9">
      <w:pPr>
        <w:pStyle w:val="af1"/>
        <w:rPr>
          <w:rtl/>
        </w:rPr>
      </w:pPr>
      <w:r>
        <w:rPr>
          <w:rtl/>
        </w:rPr>
        <w:t>היו"ר יולי-יואל אדלשטיין:</w:t>
      </w:r>
    </w:p>
    <w:p w14:paraId="7AF6A65B" w14:textId="77777777" w:rsidR="00000000" w:rsidRDefault="00B90FE9">
      <w:pPr>
        <w:pStyle w:val="a0"/>
        <w:rPr>
          <w:rtl/>
        </w:rPr>
      </w:pPr>
    </w:p>
    <w:p w14:paraId="6358ED83" w14:textId="77777777" w:rsidR="00000000" w:rsidRDefault="00B90FE9">
      <w:pPr>
        <w:pStyle w:val="a0"/>
        <w:rPr>
          <w:rFonts w:hint="cs"/>
          <w:rtl/>
        </w:rPr>
      </w:pPr>
      <w:r>
        <w:rPr>
          <w:rFonts w:hint="cs"/>
          <w:rtl/>
        </w:rPr>
        <w:t xml:space="preserve">תודה רבה לחבר הכנסת עמיר פרץ. ישיב סגן שר התעשייה, המסחר והתעסוקה, </w:t>
      </w:r>
      <w:r>
        <w:rPr>
          <w:rFonts w:hint="cs"/>
          <w:rtl/>
        </w:rPr>
        <w:t>הלוא הוא חבר הכנסת מיכאל רצון. בבקשה, אדוני.</w:t>
      </w:r>
    </w:p>
    <w:p w14:paraId="659CAF8D" w14:textId="77777777" w:rsidR="00000000" w:rsidRDefault="00B90FE9">
      <w:pPr>
        <w:pStyle w:val="a0"/>
        <w:rPr>
          <w:rFonts w:hint="cs"/>
          <w:rtl/>
        </w:rPr>
      </w:pPr>
    </w:p>
    <w:p w14:paraId="4707A2D1" w14:textId="77777777" w:rsidR="00000000" w:rsidRDefault="00B90FE9">
      <w:pPr>
        <w:pStyle w:val="af0"/>
        <w:rPr>
          <w:rFonts w:hint="cs"/>
          <w:rtl/>
        </w:rPr>
      </w:pPr>
      <w:r>
        <w:rPr>
          <w:rFonts w:hint="cs"/>
          <w:rtl/>
        </w:rPr>
        <w:t>סגן שר התעשייה, המסחר והתעסוקה מיכאל רצון:</w:t>
      </w:r>
    </w:p>
    <w:p w14:paraId="0AFE09AA" w14:textId="77777777" w:rsidR="00000000" w:rsidRDefault="00B90FE9">
      <w:pPr>
        <w:pStyle w:val="a0"/>
        <w:rPr>
          <w:rFonts w:hint="cs"/>
          <w:rtl/>
        </w:rPr>
      </w:pPr>
    </w:p>
    <w:p w14:paraId="4EC57B26" w14:textId="77777777" w:rsidR="00000000" w:rsidRDefault="00B90FE9">
      <w:pPr>
        <w:pStyle w:val="a0"/>
        <w:rPr>
          <w:rFonts w:hint="cs"/>
          <w:rtl/>
        </w:rPr>
      </w:pPr>
      <w:r>
        <w:rPr>
          <w:rFonts w:hint="cs"/>
          <w:rtl/>
        </w:rPr>
        <w:t>אדוני היושב-ראש, חברי הכנסת, ימי החופשה שבחוק חופשה שנתית מחושבים באופן קלנדרי, ומשום כך, על מנת למנוע מצב שבו בחופשה ייכללו ימי מנוחה, נדרש המחוקק לקבוע כי "בימי החו</w:t>
      </w:r>
      <w:r>
        <w:rPr>
          <w:rFonts w:hint="cs"/>
          <w:rtl/>
        </w:rPr>
        <w:t xml:space="preserve">פשה לא ייכלל אלא מנוחה שבועית אחת לכל שבעה ימי חופשה". כך כתוב בסעיף 3.  </w:t>
      </w:r>
    </w:p>
    <w:p w14:paraId="09124A15" w14:textId="77777777" w:rsidR="00000000" w:rsidRDefault="00B90FE9">
      <w:pPr>
        <w:pStyle w:val="a0"/>
        <w:rPr>
          <w:rFonts w:hint="cs"/>
          <w:rtl/>
        </w:rPr>
      </w:pPr>
    </w:p>
    <w:p w14:paraId="1DB0C2F9" w14:textId="77777777" w:rsidR="00000000" w:rsidRDefault="00B90FE9">
      <w:pPr>
        <w:pStyle w:val="a0"/>
        <w:rPr>
          <w:rFonts w:hint="cs"/>
          <w:rtl/>
        </w:rPr>
      </w:pPr>
      <w:r>
        <w:rPr>
          <w:rFonts w:hint="cs"/>
          <w:rtl/>
        </w:rPr>
        <w:t xml:space="preserve">עם המעבר לשבוע עבודה בן חמישה ימים, דנו בתי-הדין לעבודה בתביעות שבהן נטען כי אין התאמה בין הוראות החוק לבין המצב של שבוע עבודה מקוצר, ואולם הפסיקה היתה כי הוראות החוק מביאות לתוצאה </w:t>
      </w:r>
      <w:r>
        <w:rPr>
          <w:rFonts w:hint="cs"/>
          <w:rtl/>
        </w:rPr>
        <w:t xml:space="preserve">זהה, בין שמדובר בשבוע עבודה בן חמישה ימים או בן שישה ימים. </w:t>
      </w:r>
    </w:p>
    <w:p w14:paraId="21349EE7" w14:textId="77777777" w:rsidR="00000000" w:rsidRDefault="00B90FE9">
      <w:pPr>
        <w:pStyle w:val="a0"/>
        <w:rPr>
          <w:rFonts w:hint="cs"/>
          <w:rtl/>
        </w:rPr>
      </w:pPr>
    </w:p>
    <w:p w14:paraId="7AC0D297" w14:textId="77777777" w:rsidR="00000000" w:rsidRDefault="00B90FE9">
      <w:pPr>
        <w:pStyle w:val="a0"/>
        <w:rPr>
          <w:rFonts w:hint="cs"/>
          <w:rtl/>
        </w:rPr>
      </w:pPr>
      <w:r>
        <w:rPr>
          <w:rFonts w:hint="cs"/>
          <w:rtl/>
        </w:rPr>
        <w:t xml:space="preserve">פסק-הדין לוג'יק נגד דיאנה סול מסכם את המצב הקיים כך: "מכסת ימי החופשה שנקבעה בחוק חופשה שנתית - - - לפי חישוב קלנדרי. דרך חישוב מכסת ימי החופשה במקרה של שבוע עבודה בן חמישה ימים נקבע בפסיקה. דרך </w:t>
      </w:r>
      <w:r>
        <w:rPr>
          <w:rFonts w:hint="cs"/>
          <w:rtl/>
        </w:rPr>
        <w:t>חישוב זו מביאה לתוצאה זהה לזאת לו היו מחשבים ימי עבודה, שעה שערכו של יום עבודה מחושב על-פי ימי עבודה בפועל".</w:t>
      </w:r>
    </w:p>
    <w:p w14:paraId="525BE06B" w14:textId="77777777" w:rsidR="00000000" w:rsidRDefault="00B90FE9">
      <w:pPr>
        <w:pStyle w:val="a0"/>
        <w:rPr>
          <w:rFonts w:hint="cs"/>
          <w:rtl/>
        </w:rPr>
      </w:pPr>
    </w:p>
    <w:p w14:paraId="29BD4290" w14:textId="77777777" w:rsidR="00000000" w:rsidRDefault="00B90FE9">
      <w:pPr>
        <w:pStyle w:val="a0"/>
        <w:rPr>
          <w:rFonts w:hint="cs"/>
          <w:rtl/>
        </w:rPr>
      </w:pPr>
      <w:r>
        <w:rPr>
          <w:rFonts w:hint="cs"/>
          <w:rtl/>
        </w:rPr>
        <w:t>לפיכך הצעת חוק זו היא, לכאורה, מיותרת.</w:t>
      </w:r>
    </w:p>
    <w:p w14:paraId="5CAF520C" w14:textId="77777777" w:rsidR="00000000" w:rsidRDefault="00B90FE9">
      <w:pPr>
        <w:pStyle w:val="a0"/>
        <w:rPr>
          <w:rFonts w:hint="cs"/>
          <w:rtl/>
        </w:rPr>
      </w:pPr>
    </w:p>
    <w:p w14:paraId="4CEB77FE" w14:textId="77777777" w:rsidR="00000000" w:rsidRDefault="00B90FE9">
      <w:pPr>
        <w:pStyle w:val="a0"/>
        <w:rPr>
          <w:rFonts w:hint="cs"/>
          <w:rtl/>
        </w:rPr>
      </w:pPr>
      <w:r>
        <w:rPr>
          <w:rFonts w:hint="cs"/>
          <w:rtl/>
        </w:rPr>
        <w:t xml:space="preserve">עם זאת, עקב קיומו של צו הרחבה שחל בכל המגזר העסקי, העוסק בזכות לחופשה עם המעבר לשבוע עבודה בן חמישה ימים, </w:t>
      </w:r>
      <w:r>
        <w:rPr>
          <w:rFonts w:hint="cs"/>
          <w:rtl/>
        </w:rPr>
        <w:t xml:space="preserve">נוצר פער מסוים בין הוראות החוק לבין הוראות צו ההרחבה, ועקב כך ייתכן שאומנם קיים בלבול בציבור ביחס להוראות המחייבות. </w:t>
      </w:r>
    </w:p>
    <w:p w14:paraId="006718C1" w14:textId="77777777" w:rsidR="00000000" w:rsidRDefault="00B90FE9">
      <w:pPr>
        <w:pStyle w:val="a0"/>
        <w:rPr>
          <w:rFonts w:hint="cs"/>
          <w:rtl/>
        </w:rPr>
      </w:pPr>
    </w:p>
    <w:p w14:paraId="0E2D508D" w14:textId="77777777" w:rsidR="00000000" w:rsidRDefault="00B90FE9">
      <w:pPr>
        <w:pStyle w:val="a0"/>
        <w:rPr>
          <w:rFonts w:hint="cs"/>
          <w:rtl/>
        </w:rPr>
      </w:pPr>
      <w:r>
        <w:rPr>
          <w:rFonts w:hint="cs"/>
          <w:rtl/>
        </w:rPr>
        <w:t xml:space="preserve">ככל שהצעת החוק מבהירה את המצב ומסירה אי-הבנה בין צו ההרחבה לבין החוק, הממשלה תומכת בה, ואולם זאת בכפוף להסכמתם של המציעים לתיאום הנוסח עם </w:t>
      </w:r>
      <w:r>
        <w:rPr>
          <w:rFonts w:hint="cs"/>
          <w:rtl/>
        </w:rPr>
        <w:t xml:space="preserve">משרד התמ"ת ועם יתר משרדי הממשלה הנוגעים בדבר. אני מקווה שזה מקובל. </w:t>
      </w:r>
    </w:p>
    <w:p w14:paraId="7B77D9AF" w14:textId="77777777" w:rsidR="00000000" w:rsidRDefault="00B90FE9">
      <w:pPr>
        <w:pStyle w:val="a0"/>
        <w:rPr>
          <w:rFonts w:hint="cs"/>
          <w:rtl/>
        </w:rPr>
      </w:pPr>
    </w:p>
    <w:p w14:paraId="3FE6FA14" w14:textId="77777777" w:rsidR="00000000" w:rsidRDefault="00B90FE9">
      <w:pPr>
        <w:pStyle w:val="a0"/>
        <w:rPr>
          <w:rFonts w:hint="cs"/>
          <w:rtl/>
        </w:rPr>
      </w:pPr>
      <w:r>
        <w:rPr>
          <w:rFonts w:hint="cs"/>
          <w:rtl/>
        </w:rPr>
        <w:t xml:space="preserve">הצורך בתיאום הנוסח נובע מכך, שהוראות נוספות בחוק חופשה שנתית מבוססות על חישוב קלנדרי של ימי החופשה, ויש להימנע מיצירת חוסר התאמות בין הסעיף המתוקן לפי הוראות אלה, דבר שרק יגביר את הבלבול </w:t>
      </w:r>
      <w:r>
        <w:rPr>
          <w:rFonts w:hint="cs"/>
          <w:rtl/>
        </w:rPr>
        <w:t xml:space="preserve">בנושא זה.  </w:t>
      </w:r>
    </w:p>
    <w:p w14:paraId="1B14A5B6" w14:textId="77777777" w:rsidR="00000000" w:rsidRDefault="00B90FE9">
      <w:pPr>
        <w:pStyle w:val="a0"/>
        <w:rPr>
          <w:rFonts w:hint="cs"/>
          <w:rtl/>
        </w:rPr>
      </w:pPr>
    </w:p>
    <w:p w14:paraId="022605CC" w14:textId="77777777" w:rsidR="00000000" w:rsidRDefault="00B90FE9">
      <w:pPr>
        <w:pStyle w:val="a0"/>
        <w:rPr>
          <w:rFonts w:hint="cs"/>
          <w:rtl/>
        </w:rPr>
      </w:pPr>
      <w:r>
        <w:rPr>
          <w:rFonts w:hint="cs"/>
          <w:rtl/>
        </w:rPr>
        <w:t>יודגש, כי הסכמת הממשלה מותנית בכך שההצעה לא תביא לכל תוספת במספר ימי החופשה, אלא רק תבהיר ותסיר ספקות ביחס למצב הקיים לפי צו ההרחבה.</w:t>
      </w:r>
    </w:p>
    <w:p w14:paraId="07B90BF3" w14:textId="77777777" w:rsidR="00000000" w:rsidRDefault="00B90FE9">
      <w:pPr>
        <w:pStyle w:val="a0"/>
        <w:rPr>
          <w:rFonts w:hint="cs"/>
          <w:rtl/>
        </w:rPr>
      </w:pPr>
    </w:p>
    <w:p w14:paraId="610C1C87" w14:textId="77777777" w:rsidR="00000000" w:rsidRDefault="00B90FE9">
      <w:pPr>
        <w:pStyle w:val="a0"/>
        <w:rPr>
          <w:rFonts w:hint="cs"/>
          <w:rtl/>
        </w:rPr>
      </w:pPr>
      <w:r>
        <w:rPr>
          <w:rFonts w:hint="cs"/>
          <w:rtl/>
        </w:rPr>
        <w:t>לפיכך, עמדת הממשלה היא לתמוך בהצעה בקריאה הטרומית, בכפוף להסכמת המציע לתיאומי הנוסח שיבקשו משרדי הממשלה, ובתנ</w:t>
      </w:r>
      <w:r>
        <w:rPr>
          <w:rFonts w:hint="cs"/>
          <w:rtl/>
        </w:rPr>
        <w:t>אי שההצעה לא תביא לכל תוספת בפועל למספר ימי החופשה לפי המצב כיום. תודה.</w:t>
      </w:r>
    </w:p>
    <w:p w14:paraId="28AF612B" w14:textId="77777777" w:rsidR="00000000" w:rsidRDefault="00B90FE9">
      <w:pPr>
        <w:pStyle w:val="a0"/>
        <w:ind w:firstLine="0"/>
        <w:rPr>
          <w:rFonts w:hint="cs"/>
          <w:rtl/>
        </w:rPr>
      </w:pPr>
    </w:p>
    <w:p w14:paraId="6B2F7C05" w14:textId="77777777" w:rsidR="00000000" w:rsidRDefault="00B90FE9">
      <w:pPr>
        <w:pStyle w:val="af1"/>
        <w:rPr>
          <w:rtl/>
        </w:rPr>
      </w:pPr>
      <w:r>
        <w:rPr>
          <w:rtl/>
        </w:rPr>
        <w:t>היו"ר יולי-יואל אדלשטיין:</w:t>
      </w:r>
    </w:p>
    <w:p w14:paraId="17B5BE03" w14:textId="77777777" w:rsidR="00000000" w:rsidRDefault="00B90FE9">
      <w:pPr>
        <w:pStyle w:val="a0"/>
        <w:rPr>
          <w:rtl/>
        </w:rPr>
      </w:pPr>
    </w:p>
    <w:p w14:paraId="324725AC" w14:textId="77777777" w:rsidR="00000000" w:rsidRDefault="00B90FE9">
      <w:pPr>
        <w:pStyle w:val="a0"/>
        <w:rPr>
          <w:rtl/>
        </w:rPr>
      </w:pPr>
    </w:p>
    <w:p w14:paraId="6E7D143E" w14:textId="77777777" w:rsidR="00000000" w:rsidRDefault="00B90FE9">
      <w:pPr>
        <w:pStyle w:val="a0"/>
        <w:rPr>
          <w:rFonts w:hint="cs"/>
          <w:rtl/>
        </w:rPr>
      </w:pPr>
      <w:r>
        <w:rPr>
          <w:rFonts w:hint="cs"/>
          <w:rtl/>
        </w:rPr>
        <w:t xml:space="preserve">תודה לסגן השר רצון. המציע מודיע לי שהוא מקבל על עצמו את ההתניות ששמענו כאן בשם הממשלה. </w:t>
      </w:r>
    </w:p>
    <w:p w14:paraId="4F7E89C8" w14:textId="77777777" w:rsidR="00000000" w:rsidRDefault="00B90FE9">
      <w:pPr>
        <w:pStyle w:val="a0"/>
        <w:rPr>
          <w:rFonts w:hint="cs"/>
          <w:rtl/>
        </w:rPr>
      </w:pPr>
    </w:p>
    <w:p w14:paraId="44788FDA" w14:textId="77777777" w:rsidR="00000000" w:rsidRDefault="00B90FE9">
      <w:pPr>
        <w:pStyle w:val="a0"/>
        <w:rPr>
          <w:rFonts w:hint="cs"/>
          <w:rtl/>
        </w:rPr>
      </w:pPr>
      <w:r>
        <w:rPr>
          <w:rFonts w:hint="cs"/>
          <w:rtl/>
        </w:rPr>
        <w:t>חבר הכנסת מאיר פרוש מבקש להתנגד להצעת החוק. עד שלוש דקות לרשותו.</w:t>
      </w:r>
    </w:p>
    <w:p w14:paraId="60338200" w14:textId="77777777" w:rsidR="00000000" w:rsidRDefault="00B90FE9">
      <w:pPr>
        <w:pStyle w:val="a0"/>
        <w:ind w:firstLine="0"/>
        <w:rPr>
          <w:rFonts w:hint="cs"/>
          <w:rtl/>
        </w:rPr>
      </w:pPr>
    </w:p>
    <w:p w14:paraId="330F11BE" w14:textId="77777777" w:rsidR="00000000" w:rsidRDefault="00B90FE9">
      <w:pPr>
        <w:pStyle w:val="a"/>
        <w:rPr>
          <w:rtl/>
        </w:rPr>
      </w:pPr>
      <w:bookmarkStart w:id="289" w:name="FS000000563T14_01_2004_15_03_53"/>
      <w:bookmarkStart w:id="290" w:name="_Toc75077193"/>
      <w:bookmarkEnd w:id="289"/>
      <w:r>
        <w:rPr>
          <w:rFonts w:hint="eastAsia"/>
          <w:rtl/>
        </w:rPr>
        <w:t>מאיר</w:t>
      </w:r>
      <w:r>
        <w:rPr>
          <w:rtl/>
        </w:rPr>
        <w:t xml:space="preserve"> פרוש (יהדות התורה):</w:t>
      </w:r>
      <w:bookmarkEnd w:id="290"/>
    </w:p>
    <w:p w14:paraId="64287466" w14:textId="77777777" w:rsidR="00000000" w:rsidRDefault="00B90FE9">
      <w:pPr>
        <w:pStyle w:val="a0"/>
        <w:rPr>
          <w:rFonts w:hint="cs"/>
          <w:rtl/>
        </w:rPr>
      </w:pPr>
    </w:p>
    <w:p w14:paraId="7F0646BE" w14:textId="77777777" w:rsidR="00000000" w:rsidRDefault="00B90FE9">
      <w:pPr>
        <w:pStyle w:val="a0"/>
        <w:rPr>
          <w:rFonts w:hint="cs"/>
          <w:rtl/>
        </w:rPr>
      </w:pPr>
      <w:r>
        <w:rPr>
          <w:rFonts w:hint="cs"/>
          <w:rtl/>
        </w:rPr>
        <w:t xml:space="preserve">אדוני היושב-ראש, חברי הכנסת, אני לא יכול להסכים להצעת החוק הזאת, שנימק אותה אומנם בקצרה חבר הכנסת עמיר פרץ, ואני מנצל את ההזדמנות שחבר הכנסת עמיר פרץ נמצא כאן במליאה כדי לומר לו את מה שאמרתי כאן לפני כמה חודשים בקשר לחוק אחר. </w:t>
      </w:r>
    </w:p>
    <w:p w14:paraId="2ED4D120" w14:textId="77777777" w:rsidR="00000000" w:rsidRDefault="00B90FE9">
      <w:pPr>
        <w:pStyle w:val="a0"/>
        <w:rPr>
          <w:rFonts w:hint="cs"/>
          <w:rtl/>
        </w:rPr>
      </w:pPr>
    </w:p>
    <w:p w14:paraId="356773E5" w14:textId="77777777" w:rsidR="00000000" w:rsidRDefault="00B90FE9">
      <w:pPr>
        <w:pStyle w:val="a0"/>
        <w:rPr>
          <w:rFonts w:hint="cs"/>
          <w:rtl/>
        </w:rPr>
      </w:pPr>
      <w:r>
        <w:rPr>
          <w:rFonts w:hint="cs"/>
          <w:rtl/>
        </w:rPr>
        <w:t>הי</w:t>
      </w:r>
      <w:r>
        <w:rPr>
          <w:rFonts w:hint="cs"/>
          <w:rtl/>
        </w:rPr>
        <w:t xml:space="preserve">ה לנו לפני כמה חודשים דיון בוועדת העבודה והרווחה, כאשר נציג ההסתדרות חילק כרטיסים - אתה ודאי מכיר אותם - שבהם מעודדים את הנוער לעבוד בשבת, כאשר יש כוכבית שאומרת: אומנם העבודה בשבת אסורה, אי-אפשר לחייב, אבל אם אתה תעבוד בשבת, אתה תוכל לקבל יותר כסף. </w:t>
      </w:r>
    </w:p>
    <w:p w14:paraId="5CD5E5AA" w14:textId="77777777" w:rsidR="00000000" w:rsidRDefault="00B90FE9">
      <w:pPr>
        <w:pStyle w:val="a0"/>
        <w:rPr>
          <w:rFonts w:hint="cs"/>
          <w:rtl/>
        </w:rPr>
      </w:pPr>
    </w:p>
    <w:p w14:paraId="14D8A3EB" w14:textId="77777777" w:rsidR="00000000" w:rsidRDefault="00B90FE9">
      <w:pPr>
        <w:pStyle w:val="a0"/>
        <w:rPr>
          <w:rFonts w:hint="cs"/>
          <w:rtl/>
        </w:rPr>
      </w:pPr>
      <w:r>
        <w:rPr>
          <w:rFonts w:hint="cs"/>
          <w:rtl/>
        </w:rPr>
        <w:t>אני ה</w:t>
      </w:r>
      <w:r>
        <w:rPr>
          <w:rFonts w:hint="cs"/>
          <w:rtl/>
        </w:rPr>
        <w:t>ייתי מצפה מההסתדרות, שדואגת לעובדים, וגם חשוב לה שיכבדו את חוק שעות העבודה והמנוחה, שלא תעודד, במסווה של כוכביות וכדומה, פעילויות בשבת. הייתי מצפה גם מההסתדרות שתעשה הכול כדי למנוע כל דרך לקבל יותר כסף עבור עבודה בשבת, כי אתה יודע כמה כסף מקבלים עבור עבודה</w:t>
      </w:r>
      <w:r>
        <w:rPr>
          <w:rFonts w:hint="cs"/>
          <w:rtl/>
        </w:rPr>
        <w:t xml:space="preserve"> בשבת, לצערנו, כיוון שמעודדים את המצב הזה. יכול להיות שהחוק הוא חוק שצריכים לתמוך בו, אבל לא לזה אני מצפה מההסתדרות, שבדרך עקיפה מנסה לעודד עבודה בשבת. </w:t>
      </w:r>
    </w:p>
    <w:p w14:paraId="56153D32" w14:textId="77777777" w:rsidR="00000000" w:rsidRDefault="00B90FE9">
      <w:pPr>
        <w:pStyle w:val="a0"/>
        <w:rPr>
          <w:rFonts w:hint="cs"/>
          <w:rtl/>
        </w:rPr>
      </w:pPr>
    </w:p>
    <w:p w14:paraId="07D9844E" w14:textId="77777777" w:rsidR="00000000" w:rsidRDefault="00B90FE9">
      <w:pPr>
        <w:pStyle w:val="a0"/>
        <w:rPr>
          <w:rFonts w:hint="cs"/>
          <w:rtl/>
        </w:rPr>
      </w:pPr>
      <w:r>
        <w:rPr>
          <w:rFonts w:hint="cs"/>
          <w:rtl/>
        </w:rPr>
        <w:t>לכן אני מנצל את ההזדמנות כאן, כאשר אתה נמצא במליאה, להביע התנגדות לפעולות שההסתדרות עושה בתחום הזה. תו</w:t>
      </w:r>
      <w:r>
        <w:rPr>
          <w:rFonts w:hint="cs"/>
          <w:rtl/>
        </w:rPr>
        <w:t>דה.</w:t>
      </w:r>
    </w:p>
    <w:p w14:paraId="3EB54F58" w14:textId="77777777" w:rsidR="00000000" w:rsidRDefault="00B90FE9">
      <w:pPr>
        <w:pStyle w:val="a0"/>
        <w:rPr>
          <w:rFonts w:hint="cs"/>
          <w:rtl/>
        </w:rPr>
      </w:pPr>
    </w:p>
    <w:p w14:paraId="4CB1C6D9" w14:textId="77777777" w:rsidR="00000000" w:rsidRDefault="00B90FE9">
      <w:pPr>
        <w:pStyle w:val="af1"/>
        <w:rPr>
          <w:rtl/>
        </w:rPr>
      </w:pPr>
      <w:r>
        <w:rPr>
          <w:rtl/>
        </w:rPr>
        <w:t>היו"ר יולי-יואל אדלשטיין:</w:t>
      </w:r>
    </w:p>
    <w:p w14:paraId="5B26518A" w14:textId="77777777" w:rsidR="00000000" w:rsidRDefault="00B90FE9">
      <w:pPr>
        <w:pStyle w:val="a0"/>
        <w:rPr>
          <w:rtl/>
        </w:rPr>
      </w:pPr>
    </w:p>
    <w:p w14:paraId="68130BBF" w14:textId="77777777" w:rsidR="00000000" w:rsidRDefault="00B90FE9">
      <w:pPr>
        <w:pStyle w:val="a0"/>
        <w:rPr>
          <w:rFonts w:hint="cs"/>
          <w:rtl/>
        </w:rPr>
      </w:pPr>
      <w:r>
        <w:rPr>
          <w:rFonts w:hint="cs"/>
          <w:rtl/>
        </w:rPr>
        <w:t>תודה לחבר הכנסת מאיר פרוש. אני מזכיר לך, שגם תצטרך להצביע נגד הצעת החוק.</w:t>
      </w:r>
    </w:p>
    <w:p w14:paraId="3DB69ED0" w14:textId="77777777" w:rsidR="00000000" w:rsidRDefault="00B90FE9">
      <w:pPr>
        <w:pStyle w:val="a0"/>
        <w:rPr>
          <w:rFonts w:hint="cs"/>
          <w:rtl/>
        </w:rPr>
      </w:pPr>
    </w:p>
    <w:p w14:paraId="21F77824" w14:textId="77777777" w:rsidR="00000000" w:rsidRDefault="00B90FE9">
      <w:pPr>
        <w:pStyle w:val="a0"/>
        <w:rPr>
          <w:rFonts w:hint="cs"/>
          <w:rtl/>
        </w:rPr>
      </w:pPr>
      <w:r>
        <w:rPr>
          <w:rFonts w:hint="cs"/>
          <w:rtl/>
        </w:rPr>
        <w:t xml:space="preserve">אם כן, אנחנו עובדים להצבעה על הצעת חוק חופשה שנתית (תיקון - אורך החופשה), של חברי הכנסת עמיר פרץ, דוד טל ואילנה כהן. </w:t>
      </w:r>
    </w:p>
    <w:p w14:paraId="2DC8CA1B" w14:textId="77777777" w:rsidR="00000000" w:rsidRDefault="00B90FE9">
      <w:pPr>
        <w:pStyle w:val="a0"/>
        <w:rPr>
          <w:rFonts w:hint="cs"/>
          <w:rtl/>
        </w:rPr>
      </w:pPr>
    </w:p>
    <w:p w14:paraId="0AFE3D29" w14:textId="77777777" w:rsidR="00000000" w:rsidRDefault="00B90FE9">
      <w:pPr>
        <w:pStyle w:val="ab"/>
        <w:bidi/>
        <w:rPr>
          <w:rFonts w:hint="cs"/>
          <w:rtl/>
        </w:rPr>
      </w:pPr>
      <w:r>
        <w:rPr>
          <w:rFonts w:hint="cs"/>
          <w:rtl/>
        </w:rPr>
        <w:t>הצבעה מס' 16</w:t>
      </w:r>
    </w:p>
    <w:p w14:paraId="567D0F15" w14:textId="77777777" w:rsidR="00000000" w:rsidRDefault="00B90FE9">
      <w:pPr>
        <w:pStyle w:val="a0"/>
        <w:rPr>
          <w:rFonts w:hint="cs"/>
          <w:rtl/>
        </w:rPr>
      </w:pPr>
    </w:p>
    <w:p w14:paraId="16B87385" w14:textId="77777777" w:rsidR="00000000" w:rsidRDefault="00B90FE9">
      <w:pPr>
        <w:pStyle w:val="ac"/>
        <w:bidi/>
        <w:rPr>
          <w:rFonts w:hint="cs"/>
          <w:rtl/>
        </w:rPr>
      </w:pPr>
      <w:r>
        <w:rPr>
          <w:rFonts w:hint="cs"/>
          <w:rtl/>
        </w:rPr>
        <w:t xml:space="preserve">בעד ההצעה להעביר </w:t>
      </w:r>
      <w:r>
        <w:rPr>
          <w:rFonts w:hint="cs"/>
          <w:rtl/>
        </w:rPr>
        <w:t>את הצעת החוק לדיון מוקדם בוועדה - 29</w:t>
      </w:r>
    </w:p>
    <w:p w14:paraId="3D347575" w14:textId="77777777" w:rsidR="00000000" w:rsidRDefault="00B90FE9">
      <w:pPr>
        <w:pStyle w:val="ac"/>
        <w:bidi/>
        <w:rPr>
          <w:rFonts w:hint="cs"/>
          <w:rtl/>
        </w:rPr>
      </w:pPr>
      <w:r>
        <w:rPr>
          <w:rFonts w:hint="cs"/>
          <w:rtl/>
        </w:rPr>
        <w:t>בעד ההצעה להסיר מסדר-היום את הצעת החוק - אין</w:t>
      </w:r>
    </w:p>
    <w:p w14:paraId="208ACF90" w14:textId="77777777" w:rsidR="00000000" w:rsidRDefault="00B90FE9">
      <w:pPr>
        <w:pStyle w:val="ac"/>
        <w:bidi/>
        <w:rPr>
          <w:rFonts w:hint="cs"/>
          <w:rtl/>
        </w:rPr>
      </w:pPr>
      <w:r>
        <w:rPr>
          <w:rFonts w:hint="cs"/>
          <w:rtl/>
        </w:rPr>
        <w:t>נמנעים - אין</w:t>
      </w:r>
    </w:p>
    <w:p w14:paraId="08499AC9" w14:textId="77777777" w:rsidR="00000000" w:rsidRDefault="00B90FE9">
      <w:pPr>
        <w:pStyle w:val="ad"/>
        <w:bidi/>
        <w:rPr>
          <w:rFonts w:hint="cs"/>
          <w:rtl/>
        </w:rPr>
      </w:pPr>
      <w:r>
        <w:rPr>
          <w:rFonts w:hint="cs"/>
          <w:rtl/>
        </w:rPr>
        <w:t xml:space="preserve">ההצעה להעביר את הצעת חוק חופשה שנתית (תיקון - אורך חופשה), התשס"ג-2003, </w:t>
      </w:r>
    </w:p>
    <w:p w14:paraId="0AC3D1D6" w14:textId="77777777" w:rsidR="00000000" w:rsidRDefault="00B90FE9">
      <w:pPr>
        <w:pStyle w:val="ad"/>
        <w:bidi/>
        <w:rPr>
          <w:rFonts w:hint="cs"/>
          <w:rtl/>
        </w:rPr>
      </w:pPr>
      <w:r>
        <w:rPr>
          <w:rFonts w:hint="cs"/>
          <w:rtl/>
        </w:rPr>
        <w:t>לדיון מוקדם בוועדת העבודה, הרווחה והבריאות נתקבלה.</w:t>
      </w:r>
    </w:p>
    <w:p w14:paraId="1555B6CB" w14:textId="77777777" w:rsidR="00000000" w:rsidRDefault="00B90FE9">
      <w:pPr>
        <w:pStyle w:val="a0"/>
        <w:ind w:firstLine="0"/>
        <w:rPr>
          <w:rFonts w:hint="cs"/>
          <w:rtl/>
        </w:rPr>
      </w:pPr>
    </w:p>
    <w:p w14:paraId="14523821" w14:textId="77777777" w:rsidR="00000000" w:rsidRDefault="00B90FE9">
      <w:pPr>
        <w:pStyle w:val="af1"/>
        <w:rPr>
          <w:rtl/>
        </w:rPr>
      </w:pPr>
      <w:r>
        <w:rPr>
          <w:rtl/>
        </w:rPr>
        <w:t>היו"ר יולי-יואל אדלשטיין:</w:t>
      </w:r>
    </w:p>
    <w:p w14:paraId="31400E2D" w14:textId="77777777" w:rsidR="00000000" w:rsidRDefault="00B90FE9">
      <w:pPr>
        <w:pStyle w:val="a0"/>
        <w:rPr>
          <w:rtl/>
        </w:rPr>
      </w:pPr>
    </w:p>
    <w:p w14:paraId="016C9311" w14:textId="77777777" w:rsidR="00000000" w:rsidRDefault="00B90FE9">
      <w:pPr>
        <w:pStyle w:val="a0"/>
        <w:rPr>
          <w:rFonts w:hint="cs"/>
          <w:rtl/>
        </w:rPr>
      </w:pPr>
      <w:r>
        <w:rPr>
          <w:rFonts w:hint="cs"/>
          <w:rtl/>
        </w:rPr>
        <w:t>בעד - 29.</w:t>
      </w:r>
      <w:r>
        <w:rPr>
          <w:rFonts w:hint="cs"/>
          <w:rtl/>
        </w:rPr>
        <w:t xml:space="preserve"> אין נמנעים או מתנגדים. הצעת החוק אושרה בקריאה טרומית, והיא תעבור להכנה לקריאה ראשונה בוועדת העבודה, הרווחה והבריאות.</w:t>
      </w:r>
    </w:p>
    <w:p w14:paraId="3D52A7ED" w14:textId="77777777" w:rsidR="00000000" w:rsidRDefault="00B90FE9">
      <w:pPr>
        <w:pStyle w:val="a0"/>
        <w:rPr>
          <w:rFonts w:hint="cs"/>
          <w:rtl/>
        </w:rPr>
      </w:pPr>
    </w:p>
    <w:p w14:paraId="27010425" w14:textId="77777777" w:rsidR="00000000" w:rsidRDefault="00B90FE9">
      <w:pPr>
        <w:pStyle w:val="a0"/>
        <w:rPr>
          <w:rFonts w:hint="cs"/>
          <w:rtl/>
        </w:rPr>
      </w:pPr>
    </w:p>
    <w:p w14:paraId="6D08C499" w14:textId="77777777" w:rsidR="00000000" w:rsidRDefault="00B90FE9">
      <w:pPr>
        <w:pStyle w:val="a2"/>
        <w:rPr>
          <w:rtl/>
        </w:rPr>
      </w:pPr>
    </w:p>
    <w:p w14:paraId="046B1487" w14:textId="77777777" w:rsidR="00000000" w:rsidRDefault="00B90FE9">
      <w:pPr>
        <w:pStyle w:val="a2"/>
        <w:rPr>
          <w:rFonts w:hint="cs"/>
          <w:rtl/>
        </w:rPr>
      </w:pPr>
      <w:bookmarkStart w:id="291" w:name="CS20693FI0020693T14_01_2004_19_14_59"/>
      <w:bookmarkStart w:id="292" w:name="_Toc75077194"/>
      <w:bookmarkEnd w:id="291"/>
      <w:r>
        <w:rPr>
          <w:rtl/>
        </w:rPr>
        <w:t>הצ</w:t>
      </w:r>
      <w:r>
        <w:rPr>
          <w:rFonts w:hint="cs"/>
          <w:rtl/>
        </w:rPr>
        <w:t>עת חוק</w:t>
      </w:r>
      <w:r>
        <w:rPr>
          <w:rtl/>
        </w:rPr>
        <w:t xml:space="preserve"> עבודת נשים (תיקון - פיטורי אשה הרה </w:t>
      </w:r>
      <w:r>
        <w:rPr>
          <w:rFonts w:hint="cs"/>
          <w:rtl/>
        </w:rPr>
        <w:br/>
      </w:r>
      <w:r>
        <w:rPr>
          <w:rtl/>
        </w:rPr>
        <w:t>על</w:t>
      </w:r>
      <w:r>
        <w:rPr>
          <w:rFonts w:hint="cs"/>
          <w:rtl/>
        </w:rPr>
        <w:t>-</w:t>
      </w:r>
      <w:r>
        <w:rPr>
          <w:rtl/>
        </w:rPr>
        <w:t>ידי חברת כ</w:t>
      </w:r>
      <w:r>
        <w:rPr>
          <w:rFonts w:hint="cs"/>
          <w:rtl/>
        </w:rPr>
        <w:t>ו</w:t>
      </w:r>
      <w:r>
        <w:rPr>
          <w:rtl/>
        </w:rPr>
        <w:t>ח</w:t>
      </w:r>
      <w:r>
        <w:rPr>
          <w:rFonts w:hint="cs"/>
          <w:rtl/>
        </w:rPr>
        <w:t>-</w:t>
      </w:r>
      <w:r>
        <w:rPr>
          <w:rtl/>
        </w:rPr>
        <w:t>אדם), התשס"ג-2003</w:t>
      </w:r>
      <w:bookmarkEnd w:id="292"/>
    </w:p>
    <w:p w14:paraId="1AFF24BC" w14:textId="77777777" w:rsidR="00000000" w:rsidRDefault="00B90FE9">
      <w:pPr>
        <w:pStyle w:val="a0"/>
        <w:ind w:firstLine="0"/>
        <w:rPr>
          <w:rFonts w:hint="cs"/>
          <w:rtl/>
        </w:rPr>
      </w:pPr>
      <w:r>
        <w:rPr>
          <w:rtl/>
        </w:rPr>
        <w:t>[נספחות.]</w:t>
      </w:r>
    </w:p>
    <w:p w14:paraId="493101C9" w14:textId="77777777" w:rsidR="00000000" w:rsidRDefault="00B90FE9">
      <w:pPr>
        <w:pStyle w:val="-0"/>
        <w:rPr>
          <w:rtl/>
        </w:rPr>
      </w:pPr>
      <w:r>
        <w:rPr>
          <w:rFonts w:hint="cs"/>
          <w:rtl/>
        </w:rPr>
        <w:t xml:space="preserve"> (הצעת חבר הכנסת חיים כץ)</w:t>
      </w:r>
    </w:p>
    <w:p w14:paraId="781E4C6A" w14:textId="77777777" w:rsidR="00000000" w:rsidRDefault="00B90FE9">
      <w:pPr>
        <w:pStyle w:val="-0"/>
        <w:rPr>
          <w:rFonts w:hint="cs"/>
          <w:rtl/>
        </w:rPr>
      </w:pPr>
    </w:p>
    <w:p w14:paraId="3D667AE4" w14:textId="77777777" w:rsidR="00000000" w:rsidRDefault="00B90FE9">
      <w:pPr>
        <w:pStyle w:val="af1"/>
        <w:rPr>
          <w:rFonts w:hint="cs"/>
          <w:rtl/>
        </w:rPr>
      </w:pPr>
    </w:p>
    <w:p w14:paraId="1F854463" w14:textId="77777777" w:rsidR="00000000" w:rsidRDefault="00B90FE9">
      <w:pPr>
        <w:pStyle w:val="af1"/>
        <w:rPr>
          <w:rtl/>
        </w:rPr>
      </w:pPr>
      <w:r>
        <w:rPr>
          <w:rFonts w:hint="eastAsia"/>
          <w:rtl/>
        </w:rPr>
        <w:t>היו</w:t>
      </w:r>
      <w:r>
        <w:rPr>
          <w:rtl/>
        </w:rPr>
        <w:t>"ר יולי-יואל אד</w:t>
      </w:r>
      <w:r>
        <w:rPr>
          <w:rtl/>
        </w:rPr>
        <w:t>לשטיין:</w:t>
      </w:r>
    </w:p>
    <w:p w14:paraId="569D4F59" w14:textId="77777777" w:rsidR="00000000" w:rsidRDefault="00B90FE9">
      <w:pPr>
        <w:pStyle w:val="a0"/>
        <w:rPr>
          <w:rFonts w:hint="cs"/>
          <w:rtl/>
        </w:rPr>
      </w:pPr>
    </w:p>
    <w:p w14:paraId="6BF9EAD0" w14:textId="77777777" w:rsidR="00000000" w:rsidRDefault="00B90FE9">
      <w:pPr>
        <w:pStyle w:val="a0"/>
        <w:rPr>
          <w:rFonts w:hint="cs"/>
          <w:rtl/>
        </w:rPr>
      </w:pPr>
      <w:r>
        <w:rPr>
          <w:rFonts w:hint="cs"/>
          <w:rtl/>
        </w:rPr>
        <w:t>הצעת חוק עבודת נשים (תיקון - פיטורי אשה הרה על-ידי חברת כוח-אדם),  התשס"ג-2003, של חבר הכנסת חיים כץ, שמספרה פ/613. מהמקום, בבקשה, אדוני המציע.</w:t>
      </w:r>
    </w:p>
    <w:p w14:paraId="6DB21376" w14:textId="77777777" w:rsidR="00000000" w:rsidRDefault="00B90FE9">
      <w:pPr>
        <w:pStyle w:val="a0"/>
        <w:ind w:firstLine="0"/>
        <w:rPr>
          <w:rFonts w:hint="cs"/>
          <w:rtl/>
        </w:rPr>
      </w:pPr>
    </w:p>
    <w:p w14:paraId="63A19744" w14:textId="77777777" w:rsidR="00000000" w:rsidRDefault="00B90FE9">
      <w:pPr>
        <w:pStyle w:val="a"/>
        <w:rPr>
          <w:rtl/>
        </w:rPr>
      </w:pPr>
      <w:bookmarkStart w:id="293" w:name="FS000000556T14_01_2004_19_15_43"/>
      <w:bookmarkStart w:id="294" w:name="_Toc75077195"/>
      <w:bookmarkEnd w:id="293"/>
      <w:r>
        <w:rPr>
          <w:rFonts w:hint="eastAsia"/>
          <w:rtl/>
        </w:rPr>
        <w:t>חיים</w:t>
      </w:r>
      <w:r>
        <w:rPr>
          <w:rtl/>
        </w:rPr>
        <w:t xml:space="preserve"> כץ (הליכוד):</w:t>
      </w:r>
      <w:bookmarkEnd w:id="294"/>
    </w:p>
    <w:p w14:paraId="49350037" w14:textId="77777777" w:rsidR="00000000" w:rsidRDefault="00B90FE9">
      <w:pPr>
        <w:pStyle w:val="a0"/>
        <w:rPr>
          <w:rFonts w:hint="cs"/>
          <w:rtl/>
        </w:rPr>
      </w:pPr>
    </w:p>
    <w:p w14:paraId="11562922" w14:textId="77777777" w:rsidR="00000000" w:rsidRDefault="00B90FE9">
      <w:pPr>
        <w:pStyle w:val="a0"/>
        <w:rPr>
          <w:rFonts w:hint="cs"/>
          <w:rtl/>
        </w:rPr>
      </w:pPr>
      <w:r>
        <w:rPr>
          <w:rFonts w:hint="cs"/>
          <w:rtl/>
        </w:rPr>
        <w:t>אדוני היושב-ראש, חברי הכנסת, כידוע, סעיף 9 לחוק עבודת נשים, התשי"ד-1954, מגביל פיטו</w:t>
      </w:r>
      <w:r>
        <w:rPr>
          <w:rFonts w:hint="cs"/>
          <w:rtl/>
        </w:rPr>
        <w:t xml:space="preserve">רי עובדת בכך שהם אינם מותרים אלא בהיתר שניתן מאת השר. ההיתר לפטר ניתן לפי הסעיף האמור, אם לדעת השר הפיטורים אינם קשורים להיריון. </w:t>
      </w:r>
    </w:p>
    <w:p w14:paraId="3174A716" w14:textId="77777777" w:rsidR="00000000" w:rsidRDefault="00B90FE9">
      <w:pPr>
        <w:pStyle w:val="a0"/>
        <w:rPr>
          <w:rFonts w:hint="cs"/>
          <w:rtl/>
        </w:rPr>
      </w:pPr>
    </w:p>
    <w:p w14:paraId="633AD77F" w14:textId="77777777" w:rsidR="00000000" w:rsidRDefault="00B90FE9">
      <w:pPr>
        <w:pStyle w:val="a0"/>
        <w:rPr>
          <w:rFonts w:hint="cs"/>
          <w:rtl/>
        </w:rPr>
      </w:pPr>
      <w:r>
        <w:rPr>
          <w:rFonts w:hint="cs"/>
          <w:rtl/>
        </w:rPr>
        <w:t>עם התגברות הנטייה להשתמש בקבלני כוח-אדם לצורך העסקת עובדים ועובדות, ובמיוחד במקומות שהם עתירי עבודה, התחילה להישמע הדעה שעובד</w:t>
      </w:r>
      <w:r>
        <w:rPr>
          <w:rFonts w:hint="cs"/>
          <w:rtl/>
        </w:rPr>
        <w:t>ות בהיריון שמועסקות על-ידי קבלני כוח-אדם אינן זכאיות ליהנות מהגנת סעיף 9 לחוק. ולכן הוא רשאי להפסיק את העסקתן אצלנו כרצונו, גם אם סיבת ההפסקה היא במפורש היריון.</w:t>
      </w:r>
    </w:p>
    <w:p w14:paraId="636A218A" w14:textId="77777777" w:rsidR="00000000" w:rsidRDefault="00B90FE9">
      <w:pPr>
        <w:pStyle w:val="a0"/>
        <w:ind w:firstLine="0"/>
        <w:rPr>
          <w:rFonts w:hint="cs"/>
          <w:rtl/>
        </w:rPr>
      </w:pPr>
    </w:p>
    <w:p w14:paraId="79959561" w14:textId="77777777" w:rsidR="00000000" w:rsidRDefault="00B90FE9">
      <w:pPr>
        <w:pStyle w:val="a0"/>
        <w:ind w:firstLine="0"/>
        <w:rPr>
          <w:rFonts w:hint="cs"/>
          <w:rtl/>
        </w:rPr>
      </w:pPr>
      <w:r>
        <w:rPr>
          <w:rFonts w:hint="cs"/>
          <w:rtl/>
        </w:rPr>
        <w:tab/>
        <w:t>במקרים אלה יש קבלני כוח-אדם שהם זכאים לקבל היתר פיטורים מהשר, אחרת אין להם עבודה אחרת בשביל ה</w:t>
      </w:r>
      <w:r>
        <w:rPr>
          <w:rFonts w:hint="cs"/>
          <w:rtl/>
        </w:rPr>
        <w:t>עובדות הללו.</w:t>
      </w:r>
    </w:p>
    <w:p w14:paraId="7A9099CE" w14:textId="77777777" w:rsidR="00000000" w:rsidRDefault="00B90FE9">
      <w:pPr>
        <w:pStyle w:val="a0"/>
        <w:ind w:firstLine="0"/>
        <w:rPr>
          <w:rFonts w:hint="cs"/>
          <w:rtl/>
        </w:rPr>
      </w:pPr>
    </w:p>
    <w:p w14:paraId="18695F83" w14:textId="77777777" w:rsidR="00000000" w:rsidRDefault="00B90FE9">
      <w:pPr>
        <w:pStyle w:val="a0"/>
        <w:ind w:firstLine="0"/>
        <w:rPr>
          <w:rFonts w:hint="cs"/>
          <w:rtl/>
        </w:rPr>
      </w:pPr>
      <w:r>
        <w:rPr>
          <w:rFonts w:hint="cs"/>
          <w:rtl/>
        </w:rPr>
        <w:tab/>
        <w:t>מתברר שגם במשרד העבודה והרווחה מתלבטים בשאלה הזאת. אם הטענה תתקבל - עשרות אלפי עובדות הרות בישראל נהנו ממנה קרוב ל-50 שנה - עם כל הכבוד, זוהי תוצאה רגרסיבית, שהחברה הישראלית של ימינו אינה צריכה לשאתה.</w:t>
      </w:r>
    </w:p>
    <w:p w14:paraId="1D81D8D1" w14:textId="77777777" w:rsidR="00000000" w:rsidRDefault="00B90FE9">
      <w:pPr>
        <w:pStyle w:val="a0"/>
        <w:ind w:firstLine="0"/>
        <w:rPr>
          <w:rFonts w:hint="cs"/>
          <w:rtl/>
        </w:rPr>
      </w:pPr>
    </w:p>
    <w:p w14:paraId="1967948F" w14:textId="77777777" w:rsidR="00000000" w:rsidRDefault="00B90FE9">
      <w:pPr>
        <w:pStyle w:val="a0"/>
        <w:ind w:firstLine="0"/>
        <w:rPr>
          <w:rFonts w:hint="cs"/>
          <w:rtl/>
        </w:rPr>
      </w:pPr>
      <w:r>
        <w:rPr>
          <w:rFonts w:hint="cs"/>
          <w:rtl/>
        </w:rPr>
        <w:tab/>
        <w:t>אף אם הטענה נראית מוטעית, כדי למנוע תק</w:t>
      </w:r>
      <w:r>
        <w:rPr>
          <w:rFonts w:hint="cs"/>
          <w:rtl/>
        </w:rPr>
        <w:t>לה רצינית ביישום החוק, יש צורך לחדד את הניסוח של סעיף 9, כדי להבהיר שהגבלת הפיטורים חלה גם על מעסיק בפועל, המבקש להפסיק את קבלת עבודתה של העובדת, שמועסקת אצלו בפועל באמצעות קבלן כוח-אדם.</w:t>
      </w:r>
    </w:p>
    <w:p w14:paraId="35BAE221" w14:textId="77777777" w:rsidR="00000000" w:rsidRDefault="00B90FE9">
      <w:pPr>
        <w:pStyle w:val="a0"/>
        <w:ind w:firstLine="0"/>
        <w:rPr>
          <w:rFonts w:hint="cs"/>
          <w:rtl/>
        </w:rPr>
      </w:pPr>
    </w:p>
    <w:p w14:paraId="5D81DDF5" w14:textId="77777777" w:rsidR="00000000" w:rsidRDefault="00B90FE9">
      <w:pPr>
        <w:pStyle w:val="a0"/>
        <w:ind w:firstLine="0"/>
        <w:rPr>
          <w:rFonts w:hint="cs"/>
          <w:rtl/>
        </w:rPr>
      </w:pPr>
      <w:r>
        <w:rPr>
          <w:rFonts w:hint="cs"/>
          <w:rtl/>
        </w:rPr>
        <w:tab/>
        <w:t>עם זאת, ההצעה דואגת לאזן את האינטרסים הלגיטימיים של הצדדים. מעסיק ב</w:t>
      </w:r>
      <w:r>
        <w:rPr>
          <w:rFonts w:hint="cs"/>
          <w:rtl/>
        </w:rPr>
        <w:t>פועל שמבקש בתום לבו לגרום להפסקת עבודתה של עובדת המועסקת בפועל, ללא קשר להיריון, עדיין עשוי לקבל את ההיתר.</w:t>
      </w:r>
    </w:p>
    <w:p w14:paraId="5A2CF544" w14:textId="77777777" w:rsidR="00000000" w:rsidRDefault="00B90FE9">
      <w:pPr>
        <w:pStyle w:val="a0"/>
        <w:ind w:firstLine="0"/>
        <w:rPr>
          <w:rFonts w:hint="cs"/>
          <w:rtl/>
        </w:rPr>
      </w:pPr>
    </w:p>
    <w:p w14:paraId="09CA15D0" w14:textId="77777777" w:rsidR="00000000" w:rsidRDefault="00B90FE9">
      <w:pPr>
        <w:pStyle w:val="af1"/>
        <w:rPr>
          <w:rtl/>
        </w:rPr>
      </w:pPr>
      <w:r>
        <w:rPr>
          <w:rtl/>
        </w:rPr>
        <w:t>היו"ר יולי-יואל אדלשטיין:</w:t>
      </w:r>
    </w:p>
    <w:p w14:paraId="28B37374" w14:textId="77777777" w:rsidR="00000000" w:rsidRDefault="00B90FE9">
      <w:pPr>
        <w:pStyle w:val="a0"/>
        <w:rPr>
          <w:rtl/>
        </w:rPr>
      </w:pPr>
    </w:p>
    <w:p w14:paraId="0760E709" w14:textId="77777777" w:rsidR="00000000" w:rsidRDefault="00B90FE9">
      <w:pPr>
        <w:pStyle w:val="a0"/>
        <w:rPr>
          <w:rFonts w:hint="cs"/>
          <w:rtl/>
        </w:rPr>
      </w:pPr>
      <w:r>
        <w:rPr>
          <w:rFonts w:hint="cs"/>
          <w:rtl/>
        </w:rPr>
        <w:t>אני מבקש לסיים.</w:t>
      </w:r>
    </w:p>
    <w:p w14:paraId="2B8BF918" w14:textId="77777777" w:rsidR="00000000" w:rsidRDefault="00B90FE9">
      <w:pPr>
        <w:pStyle w:val="a0"/>
        <w:rPr>
          <w:rFonts w:hint="cs"/>
          <w:rtl/>
        </w:rPr>
      </w:pPr>
    </w:p>
    <w:p w14:paraId="33DFE9BB" w14:textId="77777777" w:rsidR="00000000" w:rsidRDefault="00B90FE9">
      <w:pPr>
        <w:pStyle w:val="-"/>
        <w:rPr>
          <w:rtl/>
        </w:rPr>
      </w:pPr>
      <w:bookmarkStart w:id="295" w:name="FS000000556T14_01_2004_14_28_28C"/>
      <w:bookmarkEnd w:id="295"/>
      <w:r>
        <w:rPr>
          <w:rtl/>
        </w:rPr>
        <w:t>חיים כץ (הליכוד):</w:t>
      </w:r>
    </w:p>
    <w:p w14:paraId="301686DF" w14:textId="77777777" w:rsidR="00000000" w:rsidRDefault="00B90FE9">
      <w:pPr>
        <w:pStyle w:val="a0"/>
        <w:rPr>
          <w:rtl/>
        </w:rPr>
      </w:pPr>
    </w:p>
    <w:p w14:paraId="6B40EDFA" w14:textId="77777777" w:rsidR="00000000" w:rsidRDefault="00B90FE9">
      <w:pPr>
        <w:pStyle w:val="a0"/>
        <w:rPr>
          <w:rFonts w:hint="cs"/>
          <w:rtl/>
        </w:rPr>
      </w:pPr>
      <w:r>
        <w:rPr>
          <w:rFonts w:hint="cs"/>
          <w:rtl/>
        </w:rPr>
        <w:t>אני מקווה - - -</w:t>
      </w:r>
    </w:p>
    <w:p w14:paraId="34F68F46" w14:textId="77777777" w:rsidR="00000000" w:rsidRDefault="00B90FE9">
      <w:pPr>
        <w:pStyle w:val="a0"/>
        <w:rPr>
          <w:rFonts w:hint="cs"/>
          <w:rtl/>
        </w:rPr>
      </w:pPr>
    </w:p>
    <w:p w14:paraId="71E34938" w14:textId="77777777" w:rsidR="00000000" w:rsidRDefault="00B90FE9">
      <w:pPr>
        <w:pStyle w:val="af1"/>
        <w:rPr>
          <w:rtl/>
        </w:rPr>
      </w:pPr>
      <w:r>
        <w:rPr>
          <w:rtl/>
        </w:rPr>
        <w:t>היו"ר יולי-יואל אדלשטיין:</w:t>
      </w:r>
    </w:p>
    <w:p w14:paraId="377CCC8D" w14:textId="77777777" w:rsidR="00000000" w:rsidRDefault="00B90FE9">
      <w:pPr>
        <w:pStyle w:val="a0"/>
        <w:rPr>
          <w:rtl/>
        </w:rPr>
      </w:pPr>
    </w:p>
    <w:p w14:paraId="49C00394" w14:textId="77777777" w:rsidR="00000000" w:rsidRDefault="00B90FE9">
      <w:pPr>
        <w:pStyle w:val="a0"/>
        <w:rPr>
          <w:rFonts w:hint="cs"/>
          <w:rtl/>
        </w:rPr>
      </w:pPr>
      <w:r>
        <w:rPr>
          <w:rFonts w:hint="cs"/>
          <w:rtl/>
        </w:rPr>
        <w:t>הנקודה ברורה, אפילו אני הבנתי. סגן השר רצ</w:t>
      </w:r>
      <w:r>
        <w:rPr>
          <w:rFonts w:hint="cs"/>
          <w:rtl/>
        </w:rPr>
        <w:t>ון, בבקשה.</w:t>
      </w:r>
    </w:p>
    <w:p w14:paraId="6656341B" w14:textId="77777777" w:rsidR="00000000" w:rsidRDefault="00B90FE9">
      <w:pPr>
        <w:pStyle w:val="a0"/>
        <w:rPr>
          <w:rFonts w:hint="cs"/>
          <w:rtl/>
        </w:rPr>
      </w:pPr>
    </w:p>
    <w:p w14:paraId="1419ECDE" w14:textId="77777777" w:rsidR="00000000" w:rsidRDefault="00B90FE9">
      <w:pPr>
        <w:pStyle w:val="a"/>
        <w:rPr>
          <w:rtl/>
        </w:rPr>
      </w:pPr>
      <w:bookmarkStart w:id="296" w:name="FS000001029T14_01_2004_14_28_50"/>
      <w:bookmarkStart w:id="297" w:name="_Toc75077196"/>
      <w:bookmarkEnd w:id="296"/>
      <w:r>
        <w:rPr>
          <w:rFonts w:hint="eastAsia"/>
          <w:rtl/>
        </w:rPr>
        <w:t>סגן</w:t>
      </w:r>
      <w:r>
        <w:rPr>
          <w:rtl/>
        </w:rPr>
        <w:t xml:space="preserve"> שר התעשייה, המסחר והתעסוקה מיכאל רצון:</w:t>
      </w:r>
      <w:bookmarkEnd w:id="297"/>
    </w:p>
    <w:p w14:paraId="41A0BA32" w14:textId="77777777" w:rsidR="00000000" w:rsidRDefault="00B90FE9">
      <w:pPr>
        <w:pStyle w:val="a0"/>
        <w:rPr>
          <w:rFonts w:hint="cs"/>
          <w:rtl/>
        </w:rPr>
      </w:pPr>
    </w:p>
    <w:p w14:paraId="4E13D6D2" w14:textId="77777777" w:rsidR="00000000" w:rsidRDefault="00B90FE9">
      <w:pPr>
        <w:pStyle w:val="a0"/>
        <w:rPr>
          <w:rFonts w:hint="cs"/>
          <w:rtl/>
        </w:rPr>
      </w:pPr>
      <w:r>
        <w:rPr>
          <w:rFonts w:hint="cs"/>
          <w:rtl/>
        </w:rPr>
        <w:t>משרד המסחר והתעסוקה שם דגש מיוחד בנושא עבודת נשים וההגנה הנדרשת על מנת לאפשר לנשים להצטרף לשוק העבודה ולהתקדם בו. במסגרת זו המשרד שוקד על תזכיר חוק מטעמו, שהוא עומד להפיץ בשבועות הקרובים. בתזכיר המיוע</w:t>
      </w:r>
      <w:r>
        <w:rPr>
          <w:rFonts w:hint="cs"/>
          <w:rtl/>
        </w:rPr>
        <w:t>ד נכללת התייחסות לבעיה שעמדה לפני עיניו של המציע, מציע ההצעה הנוכחית - עובדת של קבלן כוח-אדם, המועסקת אצל מעסיק בפועל, שהמעסיק בפועל אינו מעוניין בהמשך העסקתה אצלו בעת הריונה, ועקב כך היא מפוטרת בידי קבלן כוח-האדם.</w:t>
      </w:r>
    </w:p>
    <w:p w14:paraId="6A251B24" w14:textId="77777777" w:rsidR="00000000" w:rsidRDefault="00B90FE9">
      <w:pPr>
        <w:pStyle w:val="a0"/>
        <w:rPr>
          <w:rFonts w:hint="cs"/>
          <w:rtl/>
        </w:rPr>
      </w:pPr>
    </w:p>
    <w:p w14:paraId="2C8F20A7" w14:textId="77777777" w:rsidR="00000000" w:rsidRDefault="00B90FE9">
      <w:pPr>
        <w:pStyle w:val="a0"/>
        <w:rPr>
          <w:rFonts w:hint="cs"/>
          <w:rtl/>
        </w:rPr>
      </w:pPr>
      <w:r>
        <w:rPr>
          <w:rFonts w:hint="cs"/>
          <w:rtl/>
        </w:rPr>
        <w:t>איסור הפיטורים ללא היתר, הקבוע היום בחוק</w:t>
      </w:r>
      <w:r>
        <w:rPr>
          <w:rFonts w:hint="cs"/>
          <w:rtl/>
        </w:rPr>
        <w:t xml:space="preserve">, חל רק במערכת יחסים שבין קבלן כוח-האדם לבין העובדת, ולא בקשר שבינה ובין המעסיק בפועל. כוונתה של הצעת החוק היא להחיל את האיסור גם על מערכת היחסים שבין העובדת לבין המעסיק בפועל. </w:t>
      </w:r>
    </w:p>
    <w:p w14:paraId="09E461B7" w14:textId="77777777" w:rsidR="00000000" w:rsidRDefault="00B90FE9">
      <w:pPr>
        <w:pStyle w:val="a0"/>
        <w:rPr>
          <w:rFonts w:hint="cs"/>
          <w:rtl/>
        </w:rPr>
      </w:pPr>
    </w:p>
    <w:p w14:paraId="1985620E" w14:textId="77777777" w:rsidR="00000000" w:rsidRDefault="00B90FE9">
      <w:pPr>
        <w:pStyle w:val="a0"/>
        <w:rPr>
          <w:rFonts w:hint="cs"/>
          <w:rtl/>
        </w:rPr>
      </w:pPr>
      <w:r>
        <w:rPr>
          <w:rFonts w:hint="cs"/>
          <w:rtl/>
        </w:rPr>
        <w:t>אף שמשרדנו תומך בעיקרון המוצע, הדרך הנכונה לביצוע שונה מזו המוצעת בהצעת החוק.</w:t>
      </w:r>
      <w:r>
        <w:rPr>
          <w:rFonts w:hint="cs"/>
          <w:rtl/>
        </w:rPr>
        <w:t xml:space="preserve"> חקיקה מדויקת לא תתעלם מהעובדה, שהמעסיק בפועל איננו המעביד של העובדת, ועל כן הוא איננו מפטר אותה.</w:t>
      </w:r>
    </w:p>
    <w:p w14:paraId="2D0F6BE2" w14:textId="77777777" w:rsidR="00000000" w:rsidRDefault="00B90FE9">
      <w:pPr>
        <w:pStyle w:val="a0"/>
        <w:rPr>
          <w:rFonts w:hint="cs"/>
          <w:rtl/>
        </w:rPr>
      </w:pPr>
    </w:p>
    <w:p w14:paraId="43AA8ACD" w14:textId="77777777" w:rsidR="00000000" w:rsidRDefault="00B90FE9">
      <w:pPr>
        <w:pStyle w:val="a0"/>
        <w:rPr>
          <w:rFonts w:hint="cs"/>
          <w:rtl/>
        </w:rPr>
      </w:pPr>
      <w:r>
        <w:rPr>
          <w:rFonts w:hint="cs"/>
          <w:rtl/>
        </w:rPr>
        <w:t>דרך נכונה לחקיקה, שבה הולך התזכיר שמציע משרדנו, היא לפעול כפי שנעשה בחוקים אחרים, למשל לגבי פיטורי חיילי מילואים, ולקבוע שאסור למעסיק בפועל לגרום לפיטורי העו</w:t>
      </w:r>
      <w:r>
        <w:rPr>
          <w:rFonts w:hint="cs"/>
          <w:rtl/>
        </w:rPr>
        <w:t>בדת ההרה ללא היתר, תוך קביעה מה ייחשב לגרימת הפיטורים ועל מי נטל ההוכחה בעניין הפיטורים.</w:t>
      </w:r>
    </w:p>
    <w:p w14:paraId="009BC22D" w14:textId="77777777" w:rsidR="00000000" w:rsidRDefault="00B90FE9">
      <w:pPr>
        <w:pStyle w:val="a0"/>
        <w:rPr>
          <w:rFonts w:hint="cs"/>
          <w:rtl/>
        </w:rPr>
      </w:pPr>
    </w:p>
    <w:p w14:paraId="7274FACE" w14:textId="77777777" w:rsidR="00000000" w:rsidRDefault="00B90FE9">
      <w:pPr>
        <w:pStyle w:val="a0"/>
        <w:rPr>
          <w:rFonts w:hint="cs"/>
          <w:rtl/>
        </w:rPr>
      </w:pPr>
      <w:r>
        <w:rPr>
          <w:rFonts w:hint="cs"/>
          <w:rtl/>
        </w:rPr>
        <w:t>לפיכך, מתוך תמיכה בעיקרון שהוצע, אך לנוכח הצורך בתיאום נוסחה של הצעת החוק, תתמוך הממשלה בהצעה בקריאה הטרומית, בתנאי שחבר הכנסת המציע יתחייב מעל דוכן זה, כי קידום הצעת</w:t>
      </w:r>
      <w:r>
        <w:rPr>
          <w:rFonts w:hint="cs"/>
          <w:rtl/>
        </w:rPr>
        <w:t xml:space="preserve"> החוק מעבר לקריאה הטרומית ייעשה בהתאמה להצעת החוק הממשלתית המיועדת, שעקרונותיה בעניין זה פורטו על-ידי כאמור.</w:t>
      </w:r>
    </w:p>
    <w:p w14:paraId="0CC6B577" w14:textId="77777777" w:rsidR="00000000" w:rsidRDefault="00B90FE9">
      <w:pPr>
        <w:pStyle w:val="a0"/>
        <w:rPr>
          <w:rFonts w:hint="cs"/>
          <w:rtl/>
        </w:rPr>
      </w:pPr>
    </w:p>
    <w:p w14:paraId="3E2C4237" w14:textId="77777777" w:rsidR="00000000" w:rsidRDefault="00B90FE9">
      <w:pPr>
        <w:pStyle w:val="af1"/>
        <w:rPr>
          <w:rtl/>
        </w:rPr>
      </w:pPr>
      <w:r>
        <w:rPr>
          <w:rtl/>
        </w:rPr>
        <w:t>היו"ר יולי-יואל אדלשטיין:</w:t>
      </w:r>
    </w:p>
    <w:p w14:paraId="42F5035C" w14:textId="77777777" w:rsidR="00000000" w:rsidRDefault="00B90FE9">
      <w:pPr>
        <w:pStyle w:val="a0"/>
        <w:rPr>
          <w:rtl/>
        </w:rPr>
      </w:pPr>
    </w:p>
    <w:p w14:paraId="4C8EAFEC" w14:textId="77777777" w:rsidR="00000000" w:rsidRDefault="00B90FE9">
      <w:pPr>
        <w:pStyle w:val="a0"/>
        <w:rPr>
          <w:rFonts w:hint="cs"/>
          <w:rtl/>
        </w:rPr>
      </w:pPr>
      <w:r>
        <w:rPr>
          <w:rFonts w:hint="cs"/>
          <w:rtl/>
        </w:rPr>
        <w:t xml:space="preserve">תודה. אני מודיע לפרוטוקול שהמציע הודיע לי שהוא מקבל על עצמו את ההתניה. </w:t>
      </w:r>
    </w:p>
    <w:p w14:paraId="18FFBFDD" w14:textId="77777777" w:rsidR="00000000" w:rsidRDefault="00B90FE9">
      <w:pPr>
        <w:pStyle w:val="a0"/>
        <w:rPr>
          <w:rFonts w:hint="cs"/>
          <w:rtl/>
        </w:rPr>
      </w:pPr>
    </w:p>
    <w:p w14:paraId="26702D92" w14:textId="77777777" w:rsidR="00000000" w:rsidRDefault="00B90FE9">
      <w:pPr>
        <w:pStyle w:val="a0"/>
        <w:rPr>
          <w:rFonts w:hint="cs"/>
          <w:rtl/>
        </w:rPr>
      </w:pPr>
      <w:r>
        <w:rPr>
          <w:rFonts w:hint="cs"/>
          <w:rtl/>
        </w:rPr>
        <w:t>אם כן, אנחנו יכולים לעבור להצבעה.</w:t>
      </w:r>
    </w:p>
    <w:p w14:paraId="3890FAEE" w14:textId="77777777" w:rsidR="00000000" w:rsidRDefault="00B90FE9">
      <w:pPr>
        <w:pStyle w:val="a0"/>
        <w:rPr>
          <w:rFonts w:hint="cs"/>
          <w:rtl/>
        </w:rPr>
      </w:pPr>
    </w:p>
    <w:p w14:paraId="2CF73B7A" w14:textId="77777777" w:rsidR="00000000" w:rsidRDefault="00B90FE9">
      <w:pPr>
        <w:pStyle w:val="ab"/>
        <w:bidi/>
        <w:rPr>
          <w:rFonts w:hint="cs"/>
          <w:rtl/>
        </w:rPr>
      </w:pPr>
      <w:r>
        <w:rPr>
          <w:rFonts w:hint="cs"/>
          <w:rtl/>
        </w:rPr>
        <w:t xml:space="preserve">הצבעה מס'  </w:t>
      </w:r>
      <w:r>
        <w:rPr>
          <w:rFonts w:hint="cs"/>
          <w:rtl/>
        </w:rPr>
        <w:t>17</w:t>
      </w:r>
    </w:p>
    <w:p w14:paraId="23B187F2" w14:textId="77777777" w:rsidR="00000000" w:rsidRDefault="00B90FE9">
      <w:pPr>
        <w:pStyle w:val="a0"/>
        <w:rPr>
          <w:rFonts w:hint="cs"/>
          <w:rtl/>
        </w:rPr>
      </w:pPr>
    </w:p>
    <w:p w14:paraId="6CB91379" w14:textId="77777777" w:rsidR="00000000" w:rsidRDefault="00B90FE9">
      <w:pPr>
        <w:pStyle w:val="ac"/>
        <w:bidi/>
        <w:rPr>
          <w:rFonts w:hint="cs"/>
          <w:rtl/>
        </w:rPr>
      </w:pPr>
      <w:r>
        <w:rPr>
          <w:rFonts w:hint="cs"/>
          <w:rtl/>
        </w:rPr>
        <w:t>בעד ההצעה להעביר את הצעת החוק לדיון מוקדם בוועדה - 28</w:t>
      </w:r>
    </w:p>
    <w:p w14:paraId="132CEA84" w14:textId="77777777" w:rsidR="00000000" w:rsidRDefault="00B90FE9">
      <w:pPr>
        <w:pStyle w:val="ac"/>
        <w:bidi/>
        <w:rPr>
          <w:rFonts w:hint="cs"/>
          <w:rtl/>
        </w:rPr>
      </w:pPr>
      <w:r>
        <w:rPr>
          <w:rFonts w:hint="cs"/>
          <w:rtl/>
        </w:rPr>
        <w:t>נגד - אין</w:t>
      </w:r>
    </w:p>
    <w:p w14:paraId="3D2D909C" w14:textId="77777777" w:rsidR="00000000" w:rsidRDefault="00B90FE9">
      <w:pPr>
        <w:pStyle w:val="ac"/>
        <w:bidi/>
        <w:rPr>
          <w:rFonts w:hint="cs"/>
          <w:rtl/>
        </w:rPr>
      </w:pPr>
      <w:r>
        <w:rPr>
          <w:rFonts w:hint="cs"/>
          <w:rtl/>
        </w:rPr>
        <w:t>נמנעים - אין</w:t>
      </w:r>
    </w:p>
    <w:p w14:paraId="18119587" w14:textId="77777777" w:rsidR="00000000" w:rsidRDefault="00B90FE9">
      <w:pPr>
        <w:pStyle w:val="ad"/>
        <w:bidi/>
        <w:rPr>
          <w:rFonts w:hint="cs"/>
          <w:rtl/>
        </w:rPr>
      </w:pPr>
      <w:r>
        <w:rPr>
          <w:rFonts w:hint="cs"/>
          <w:rtl/>
        </w:rPr>
        <w:t xml:space="preserve">ההצעה להעביר את הצעת חוק עבודת נשים (תיקון - פיטורי אשה הרה על-ידי חברת כוח-אדם), </w:t>
      </w:r>
    </w:p>
    <w:p w14:paraId="75A2223F" w14:textId="77777777" w:rsidR="00000000" w:rsidRDefault="00B90FE9">
      <w:pPr>
        <w:pStyle w:val="ad"/>
        <w:bidi/>
        <w:rPr>
          <w:rFonts w:hint="cs"/>
          <w:rtl/>
        </w:rPr>
      </w:pPr>
      <w:r>
        <w:rPr>
          <w:rFonts w:hint="cs"/>
          <w:rtl/>
        </w:rPr>
        <w:t>התשס"ג-2003, לדיון מוקדם בוועדת העבודה, הרווחה והבריאות נתקבלה.</w:t>
      </w:r>
    </w:p>
    <w:p w14:paraId="6808D2A8" w14:textId="77777777" w:rsidR="00000000" w:rsidRDefault="00B90FE9">
      <w:pPr>
        <w:pStyle w:val="a0"/>
        <w:rPr>
          <w:rFonts w:hint="cs"/>
          <w:rtl/>
        </w:rPr>
      </w:pPr>
    </w:p>
    <w:p w14:paraId="358655F7" w14:textId="77777777" w:rsidR="00000000" w:rsidRDefault="00B90FE9">
      <w:pPr>
        <w:pStyle w:val="af1"/>
        <w:rPr>
          <w:rtl/>
        </w:rPr>
      </w:pPr>
      <w:r>
        <w:rPr>
          <w:rtl/>
        </w:rPr>
        <w:t>היו"ר יולי-יואל אדלשטיין:</w:t>
      </w:r>
    </w:p>
    <w:p w14:paraId="7D9CC3E3" w14:textId="77777777" w:rsidR="00000000" w:rsidRDefault="00B90FE9">
      <w:pPr>
        <w:pStyle w:val="a0"/>
        <w:rPr>
          <w:rtl/>
        </w:rPr>
      </w:pPr>
    </w:p>
    <w:p w14:paraId="0213CF88" w14:textId="77777777" w:rsidR="00000000" w:rsidRDefault="00B90FE9">
      <w:pPr>
        <w:pStyle w:val="a0"/>
        <w:rPr>
          <w:rFonts w:hint="cs"/>
          <w:rtl/>
        </w:rPr>
      </w:pPr>
      <w:r>
        <w:rPr>
          <w:rFonts w:hint="cs"/>
          <w:rtl/>
        </w:rPr>
        <w:t>בעד - 28.</w:t>
      </w:r>
    </w:p>
    <w:p w14:paraId="4D0D55D1" w14:textId="77777777" w:rsidR="00000000" w:rsidRDefault="00B90FE9">
      <w:pPr>
        <w:pStyle w:val="a0"/>
        <w:rPr>
          <w:rFonts w:hint="cs"/>
          <w:rtl/>
        </w:rPr>
      </w:pPr>
    </w:p>
    <w:p w14:paraId="13A222B9" w14:textId="77777777" w:rsidR="00000000" w:rsidRDefault="00B90FE9">
      <w:pPr>
        <w:pStyle w:val="af0"/>
        <w:rPr>
          <w:rtl/>
        </w:rPr>
      </w:pPr>
      <w:r>
        <w:rPr>
          <w:rFonts w:hint="eastAsia"/>
          <w:rtl/>
        </w:rPr>
        <w:t>משה</w:t>
      </w:r>
      <w:r>
        <w:rPr>
          <w:rtl/>
        </w:rPr>
        <w:t xml:space="preserve"> גפני (יהדות התורה):</w:t>
      </w:r>
    </w:p>
    <w:p w14:paraId="4E1ADDFC" w14:textId="77777777" w:rsidR="00000000" w:rsidRDefault="00B90FE9">
      <w:pPr>
        <w:pStyle w:val="a0"/>
        <w:rPr>
          <w:rFonts w:hint="cs"/>
          <w:rtl/>
        </w:rPr>
      </w:pPr>
    </w:p>
    <w:p w14:paraId="77C2F106" w14:textId="77777777" w:rsidR="00000000" w:rsidRDefault="00B90FE9">
      <w:pPr>
        <w:pStyle w:val="a0"/>
        <w:rPr>
          <w:rFonts w:hint="cs"/>
          <w:rtl/>
        </w:rPr>
      </w:pPr>
      <w:r>
        <w:rPr>
          <w:rFonts w:hint="cs"/>
          <w:rtl/>
        </w:rPr>
        <w:t>שוב לא נקלט, אדוני היושב-ראש.</w:t>
      </w:r>
    </w:p>
    <w:p w14:paraId="0CA56347" w14:textId="77777777" w:rsidR="00000000" w:rsidRDefault="00B90FE9">
      <w:pPr>
        <w:pStyle w:val="af1"/>
        <w:rPr>
          <w:rtl/>
        </w:rPr>
      </w:pPr>
    </w:p>
    <w:p w14:paraId="3FDE4414" w14:textId="77777777" w:rsidR="00000000" w:rsidRDefault="00B90FE9">
      <w:pPr>
        <w:pStyle w:val="af1"/>
        <w:rPr>
          <w:rtl/>
        </w:rPr>
      </w:pPr>
      <w:r>
        <w:rPr>
          <w:rFonts w:hint="eastAsia"/>
          <w:rtl/>
        </w:rPr>
        <w:t>היו</w:t>
      </w:r>
      <w:r>
        <w:rPr>
          <w:rtl/>
        </w:rPr>
        <w:t>"ר יולי-יואל אדלשטיין:</w:t>
      </w:r>
    </w:p>
    <w:p w14:paraId="4CE69053" w14:textId="77777777" w:rsidR="00000000" w:rsidRDefault="00B90FE9">
      <w:pPr>
        <w:pStyle w:val="a0"/>
        <w:rPr>
          <w:rFonts w:hint="cs"/>
          <w:rtl/>
        </w:rPr>
      </w:pPr>
    </w:p>
    <w:p w14:paraId="443BB0EB" w14:textId="77777777" w:rsidR="00000000" w:rsidRDefault="00B90FE9">
      <w:pPr>
        <w:pStyle w:val="a0"/>
        <w:rPr>
          <w:rFonts w:hint="cs"/>
          <w:rtl/>
        </w:rPr>
      </w:pPr>
      <w:r>
        <w:rPr>
          <w:rFonts w:hint="cs"/>
          <w:rtl/>
        </w:rPr>
        <w:t>אני אבקש לבדוק את מערכת ההצבעה של חבר הכנסת גפני, אבל, כרגע נצרף את קולו. בעד - 29, לרבות חבר הכנסת משה גפני, אין מתנגדים או נמנעים. הצעת החוק של חיים כץ עברה להמ</w:t>
      </w:r>
      <w:r>
        <w:rPr>
          <w:rFonts w:hint="cs"/>
          <w:rtl/>
        </w:rPr>
        <w:t>שך הטיפול בה בוועדת העבודה, הרווחה והבריאות.</w:t>
      </w:r>
    </w:p>
    <w:p w14:paraId="40FF0F5F" w14:textId="77777777" w:rsidR="00000000" w:rsidRDefault="00B90FE9">
      <w:pPr>
        <w:pStyle w:val="a0"/>
        <w:rPr>
          <w:rFonts w:hint="cs"/>
          <w:rtl/>
        </w:rPr>
      </w:pPr>
    </w:p>
    <w:p w14:paraId="13FD8DD9" w14:textId="77777777" w:rsidR="00000000" w:rsidRDefault="00B90FE9">
      <w:pPr>
        <w:pStyle w:val="a0"/>
        <w:rPr>
          <w:rFonts w:hint="cs"/>
          <w:rtl/>
        </w:rPr>
      </w:pPr>
      <w:r>
        <w:rPr>
          <w:rFonts w:hint="cs"/>
          <w:rtl/>
        </w:rPr>
        <w:t>חברי הכנסת, סיימנו עם הצעות חוק בקריאה טרומית, ונעבור להצעות לסדר-היום.</w:t>
      </w:r>
    </w:p>
    <w:p w14:paraId="01378B9D" w14:textId="77777777" w:rsidR="00000000" w:rsidRDefault="00B90FE9">
      <w:pPr>
        <w:pStyle w:val="a2"/>
        <w:rPr>
          <w:rFonts w:hint="cs"/>
          <w:rtl/>
        </w:rPr>
      </w:pPr>
    </w:p>
    <w:p w14:paraId="4AF3A7FA" w14:textId="77777777" w:rsidR="00000000" w:rsidRDefault="00B90FE9">
      <w:pPr>
        <w:pStyle w:val="a0"/>
        <w:rPr>
          <w:rFonts w:hint="cs"/>
          <w:rtl/>
        </w:rPr>
      </w:pPr>
    </w:p>
    <w:p w14:paraId="00800688" w14:textId="77777777" w:rsidR="00000000" w:rsidRDefault="00B90FE9">
      <w:pPr>
        <w:pStyle w:val="a2"/>
        <w:rPr>
          <w:rFonts w:hint="cs"/>
          <w:rtl/>
        </w:rPr>
      </w:pPr>
      <w:bookmarkStart w:id="298" w:name="CS20678FI0020678T14_01_2004_14_47_45"/>
      <w:bookmarkStart w:id="299" w:name="_Toc75077197"/>
      <w:bookmarkEnd w:id="298"/>
      <w:r>
        <w:rPr>
          <w:rFonts w:hint="cs"/>
          <w:rtl/>
        </w:rPr>
        <w:t>הצעות לסדר-היום</w:t>
      </w:r>
      <w:bookmarkEnd w:id="299"/>
    </w:p>
    <w:p w14:paraId="4A872CC7" w14:textId="77777777" w:rsidR="00000000" w:rsidRDefault="00B90FE9">
      <w:pPr>
        <w:pStyle w:val="a2"/>
        <w:rPr>
          <w:rtl/>
        </w:rPr>
      </w:pPr>
      <w:bookmarkStart w:id="300" w:name="_Toc75077198"/>
      <w:r>
        <w:rPr>
          <w:rtl/>
        </w:rPr>
        <w:t>מצוקת הרשויות המקומיות - אי-תשלום משכורות</w:t>
      </w:r>
      <w:bookmarkEnd w:id="300"/>
    </w:p>
    <w:p w14:paraId="3ECDAFED" w14:textId="77777777" w:rsidR="00000000" w:rsidRDefault="00B90FE9">
      <w:pPr>
        <w:pStyle w:val="-0"/>
        <w:rPr>
          <w:rFonts w:hint="cs"/>
          <w:rtl/>
        </w:rPr>
      </w:pPr>
    </w:p>
    <w:p w14:paraId="73E2F009" w14:textId="77777777" w:rsidR="00000000" w:rsidRDefault="00B90FE9">
      <w:pPr>
        <w:pStyle w:val="af1"/>
        <w:rPr>
          <w:rtl/>
        </w:rPr>
      </w:pPr>
      <w:r>
        <w:rPr>
          <w:rtl/>
        </w:rPr>
        <w:t>היו"ר יולי-יואל אדלשטיין:</w:t>
      </w:r>
    </w:p>
    <w:p w14:paraId="641F7A69" w14:textId="77777777" w:rsidR="00000000" w:rsidRDefault="00B90FE9">
      <w:pPr>
        <w:pStyle w:val="a0"/>
        <w:rPr>
          <w:rtl/>
        </w:rPr>
      </w:pPr>
    </w:p>
    <w:p w14:paraId="26A7F2C6" w14:textId="77777777" w:rsidR="00000000" w:rsidRDefault="00B90FE9">
      <w:pPr>
        <w:pStyle w:val="a0"/>
        <w:rPr>
          <w:rFonts w:hint="cs"/>
          <w:rtl/>
        </w:rPr>
      </w:pPr>
      <w:r>
        <w:rPr>
          <w:rFonts w:hint="cs"/>
          <w:rtl/>
        </w:rPr>
        <w:t>לפנינו הצעות לסדר-היום מס' 2269, 2287, 2296, 2305,</w:t>
      </w:r>
      <w:r>
        <w:rPr>
          <w:rFonts w:hint="cs"/>
          <w:rtl/>
        </w:rPr>
        <w:t xml:space="preserve"> 2319, 2333, 2339 ו-2345, בנושא: מצוקת הרשויות המקומיות </w:t>
      </w:r>
      <w:r>
        <w:rPr>
          <w:rtl/>
        </w:rPr>
        <w:t>–</w:t>
      </w:r>
      <w:r>
        <w:rPr>
          <w:rFonts w:hint="cs"/>
          <w:rtl/>
        </w:rPr>
        <w:t xml:space="preserve"> אי-תשלום משכורות, של חברי הכנסת ענבל גבריאלי, איתן כבל, עסאם מח'ול, משה גפני, אמנון כהן, אילן ליבוביץ, רן כהן וואסל טאהא. ראשונת הדוברים, חברת הכנסת ענבל גבריאלי - משום מה היא לא כאן, חבר הכנסת איתן</w:t>
      </w:r>
      <w:r>
        <w:rPr>
          <w:rFonts w:hint="cs"/>
          <w:rtl/>
        </w:rPr>
        <w:t xml:space="preserve"> כבל. מה קורה כאן. חבר הכנסת עסאם מח'ול יפתח את הדיון. עד שלוש דקות לרשות אדוני. </w:t>
      </w:r>
    </w:p>
    <w:p w14:paraId="14196D99" w14:textId="77777777" w:rsidR="00000000" w:rsidRDefault="00B90FE9">
      <w:pPr>
        <w:pStyle w:val="a0"/>
        <w:rPr>
          <w:rFonts w:hint="cs"/>
          <w:rtl/>
        </w:rPr>
      </w:pPr>
    </w:p>
    <w:p w14:paraId="2E8E4DFD" w14:textId="77777777" w:rsidR="00000000" w:rsidRDefault="00B90FE9">
      <w:pPr>
        <w:pStyle w:val="a0"/>
        <w:rPr>
          <w:rFonts w:hint="cs"/>
          <w:rtl/>
        </w:rPr>
      </w:pPr>
      <w:r>
        <w:rPr>
          <w:rFonts w:hint="cs"/>
          <w:rtl/>
        </w:rPr>
        <w:t>אני מקבל בברכה אורחים ביציע, את ראש עיריית קריית-מלאכי וחברי מועצה נוספים. לצערי, חברי המועצה וראש העירייה בקריית-מלאכי עוברים את הסיפור מקרוב.</w:t>
      </w:r>
    </w:p>
    <w:p w14:paraId="2452C0B9" w14:textId="77777777" w:rsidR="00000000" w:rsidRDefault="00B90FE9">
      <w:pPr>
        <w:pStyle w:val="a0"/>
        <w:ind w:firstLine="0"/>
        <w:rPr>
          <w:rFonts w:hint="cs"/>
          <w:rtl/>
        </w:rPr>
      </w:pPr>
    </w:p>
    <w:p w14:paraId="15B83C92" w14:textId="77777777" w:rsidR="00000000" w:rsidRDefault="00B90FE9">
      <w:pPr>
        <w:pStyle w:val="a0"/>
        <w:ind w:firstLine="0"/>
        <w:rPr>
          <w:rFonts w:hint="cs"/>
          <w:rtl/>
        </w:rPr>
      </w:pPr>
      <w:r>
        <w:rPr>
          <w:rFonts w:hint="cs"/>
          <w:rtl/>
        </w:rPr>
        <w:tab/>
        <w:t xml:space="preserve">חברת הכנסת גבריאלי הופיעה. </w:t>
      </w:r>
      <w:r>
        <w:rPr>
          <w:rFonts w:hint="cs"/>
          <w:rtl/>
        </w:rPr>
        <w:t>את תדברי לאחר שיסיים חבר הכנסת מח'ול.</w:t>
      </w:r>
    </w:p>
    <w:p w14:paraId="57F86BD4" w14:textId="77777777" w:rsidR="00000000" w:rsidRDefault="00B90FE9">
      <w:pPr>
        <w:pStyle w:val="a0"/>
        <w:ind w:firstLine="0"/>
        <w:rPr>
          <w:rFonts w:hint="cs"/>
          <w:rtl/>
        </w:rPr>
      </w:pPr>
    </w:p>
    <w:p w14:paraId="704D8618" w14:textId="77777777" w:rsidR="00000000" w:rsidRDefault="00B90FE9">
      <w:pPr>
        <w:pStyle w:val="af0"/>
        <w:rPr>
          <w:rtl/>
        </w:rPr>
      </w:pPr>
      <w:r>
        <w:rPr>
          <w:rFonts w:hint="eastAsia"/>
          <w:rtl/>
        </w:rPr>
        <w:t>מאיר</w:t>
      </w:r>
      <w:r>
        <w:rPr>
          <w:rtl/>
        </w:rPr>
        <w:t xml:space="preserve"> פרוש (יהדות התורה):</w:t>
      </w:r>
    </w:p>
    <w:p w14:paraId="691E3E01" w14:textId="77777777" w:rsidR="00000000" w:rsidRDefault="00B90FE9">
      <w:pPr>
        <w:pStyle w:val="a0"/>
        <w:rPr>
          <w:rFonts w:hint="cs"/>
          <w:rtl/>
        </w:rPr>
      </w:pPr>
    </w:p>
    <w:p w14:paraId="483D8CCC" w14:textId="77777777" w:rsidR="00000000" w:rsidRDefault="00B90FE9">
      <w:pPr>
        <w:pStyle w:val="a0"/>
        <w:rPr>
          <w:rFonts w:hint="cs"/>
          <w:rtl/>
        </w:rPr>
      </w:pPr>
      <w:bookmarkStart w:id="301" w:name="FS000000542T14_01_2004_14_14_32"/>
      <w:bookmarkEnd w:id="301"/>
      <w:r>
        <w:rPr>
          <w:rFonts w:hint="cs"/>
          <w:rtl/>
        </w:rPr>
        <w:t>אדוני, הבעיה שאת המפלגות הגדולות זה לא מעניין, זה מתחיל מהסיעות הקטנות.</w:t>
      </w:r>
    </w:p>
    <w:p w14:paraId="7C4F3F2E" w14:textId="77777777" w:rsidR="00000000" w:rsidRDefault="00B90FE9">
      <w:pPr>
        <w:pStyle w:val="a0"/>
        <w:rPr>
          <w:rFonts w:hint="cs"/>
          <w:rtl/>
        </w:rPr>
      </w:pPr>
    </w:p>
    <w:p w14:paraId="0737B616" w14:textId="77777777" w:rsidR="00000000" w:rsidRDefault="00B90FE9">
      <w:pPr>
        <w:pStyle w:val="af1"/>
        <w:rPr>
          <w:rtl/>
        </w:rPr>
      </w:pPr>
      <w:r>
        <w:rPr>
          <w:rtl/>
        </w:rPr>
        <w:t>היו"ר יולי-יואל אדלשטיין:</w:t>
      </w:r>
    </w:p>
    <w:p w14:paraId="7F510C88" w14:textId="77777777" w:rsidR="00000000" w:rsidRDefault="00B90FE9">
      <w:pPr>
        <w:pStyle w:val="a0"/>
        <w:rPr>
          <w:rtl/>
        </w:rPr>
      </w:pPr>
    </w:p>
    <w:p w14:paraId="635AB37E" w14:textId="77777777" w:rsidR="00000000" w:rsidRDefault="00B90FE9">
      <w:pPr>
        <w:pStyle w:val="a0"/>
        <w:jc w:val="left"/>
        <w:rPr>
          <w:rFonts w:hint="cs"/>
          <w:rtl/>
        </w:rPr>
      </w:pPr>
      <w:r>
        <w:rPr>
          <w:rFonts w:hint="cs"/>
          <w:rtl/>
        </w:rPr>
        <w:t>אני בטוח שכולם תיכף יתייצבו. בבקשה, אדוני חבר הכנסת מח'ול.</w:t>
      </w:r>
    </w:p>
    <w:p w14:paraId="29A4CCCE" w14:textId="77777777" w:rsidR="00000000" w:rsidRDefault="00B90FE9">
      <w:pPr>
        <w:pStyle w:val="a0"/>
        <w:jc w:val="left"/>
        <w:rPr>
          <w:rFonts w:hint="cs"/>
          <w:rtl/>
        </w:rPr>
      </w:pPr>
    </w:p>
    <w:p w14:paraId="3251C11F" w14:textId="77777777" w:rsidR="00000000" w:rsidRDefault="00B90FE9">
      <w:pPr>
        <w:pStyle w:val="a"/>
        <w:rPr>
          <w:rtl/>
        </w:rPr>
      </w:pPr>
      <w:bookmarkStart w:id="302" w:name="FS000000542T14_01_2004_14_14_45"/>
      <w:bookmarkStart w:id="303" w:name="_Toc75077199"/>
      <w:bookmarkEnd w:id="302"/>
      <w:r>
        <w:rPr>
          <w:rFonts w:hint="eastAsia"/>
          <w:rtl/>
        </w:rPr>
        <w:t>עסאם</w:t>
      </w:r>
      <w:r>
        <w:rPr>
          <w:rtl/>
        </w:rPr>
        <w:t xml:space="preserve"> מח'ול (חד"ש-תע"ל):</w:t>
      </w:r>
      <w:bookmarkEnd w:id="303"/>
    </w:p>
    <w:p w14:paraId="056A8447" w14:textId="77777777" w:rsidR="00000000" w:rsidRDefault="00B90FE9">
      <w:pPr>
        <w:pStyle w:val="a0"/>
        <w:rPr>
          <w:rFonts w:hint="cs"/>
          <w:rtl/>
        </w:rPr>
      </w:pPr>
    </w:p>
    <w:p w14:paraId="62614C3E" w14:textId="77777777" w:rsidR="00000000" w:rsidRDefault="00B90FE9">
      <w:pPr>
        <w:pStyle w:val="a0"/>
        <w:rPr>
          <w:rFonts w:hint="cs"/>
          <w:rtl/>
        </w:rPr>
      </w:pPr>
      <w:r>
        <w:rPr>
          <w:rFonts w:hint="cs"/>
          <w:rtl/>
        </w:rPr>
        <w:t xml:space="preserve">אדוני </w:t>
      </w:r>
      <w:r>
        <w:rPr>
          <w:rFonts w:hint="cs"/>
          <w:rtl/>
        </w:rPr>
        <w:t>היושב-ראש, אנחנו לא צריכים להיות מופתעים מהמשבר שנקלעו אליו הרשויות המקומיות. המשבר הזה סורטט ובוצע בבית הזה על-ידי המדיניות שהבית הזה אישר, על-ידי המדיניות שהקואליציה תמכה בה, ולמרות כל האזהרות ולמרות כל החששות תראו לאיזה מצב, כמעט אסון, יכולים לדרדר את ה</w:t>
      </w:r>
      <w:r>
        <w:rPr>
          <w:rFonts w:hint="cs"/>
          <w:rtl/>
        </w:rPr>
        <w:t xml:space="preserve">רשויות המקומיות. </w:t>
      </w:r>
    </w:p>
    <w:p w14:paraId="49B6C60F" w14:textId="77777777" w:rsidR="00000000" w:rsidRDefault="00B90FE9">
      <w:pPr>
        <w:pStyle w:val="a0"/>
        <w:rPr>
          <w:rFonts w:hint="cs"/>
          <w:rtl/>
        </w:rPr>
      </w:pPr>
    </w:p>
    <w:p w14:paraId="03D8F7A2" w14:textId="77777777" w:rsidR="00000000" w:rsidRDefault="00B90FE9">
      <w:pPr>
        <w:pStyle w:val="a0"/>
        <w:rPr>
          <w:rFonts w:hint="cs"/>
          <w:rtl/>
        </w:rPr>
      </w:pPr>
      <w:r>
        <w:rPr>
          <w:rFonts w:hint="cs"/>
          <w:rtl/>
        </w:rPr>
        <w:t>אנחנו מדברים על מצב בלתי אנושי בעליל, שהממשלה הזאת התעלמה ממנו. הממשלה הזאת, במקום לטפל בבעיות של הרשויות המקומיות ושל הציבור בעיירות הפיתוח, ביישובים הערביים, בפריפריה, הוסיפה להכות בציבור הזה.</w:t>
      </w:r>
    </w:p>
    <w:p w14:paraId="35A0AE96" w14:textId="77777777" w:rsidR="00000000" w:rsidRDefault="00B90FE9">
      <w:pPr>
        <w:pStyle w:val="a0"/>
        <w:rPr>
          <w:rFonts w:hint="cs"/>
          <w:rtl/>
        </w:rPr>
      </w:pPr>
    </w:p>
    <w:p w14:paraId="705674D3" w14:textId="77777777" w:rsidR="00000000" w:rsidRDefault="00B90FE9">
      <w:pPr>
        <w:pStyle w:val="a0"/>
        <w:rPr>
          <w:rFonts w:hint="cs"/>
          <w:rtl/>
        </w:rPr>
      </w:pPr>
      <w:r>
        <w:rPr>
          <w:rFonts w:hint="cs"/>
          <w:rtl/>
        </w:rPr>
        <w:t>אנחנו מדברים היום על יישובים, אם קריית-מל</w:t>
      </w:r>
      <w:r>
        <w:rPr>
          <w:rFonts w:hint="cs"/>
          <w:rtl/>
        </w:rPr>
        <w:t>אכי, אם מקומות אחרים, שהעובדים בהם לא קיבלו חמישה חודשים משכורות; אנחנו מדברים על עובדים של רשויות מקומיות, עיריות ומועצות אזוריות, שלא קיבלו את המשכורות שלהם חמישה חודשים. אנחנו מדברים על כאלה שלא שילמו עבורם לקרנות במשך שמונה חודשים את ההקצבות שהיו צריכי</w:t>
      </w:r>
      <w:r>
        <w:rPr>
          <w:rFonts w:hint="cs"/>
          <w:rtl/>
        </w:rPr>
        <w:t>ם לשלם. אנחנו מדברים על מצב של 20% מעובדי הרשויות המקומיות שאינם מקבלים את שכרם; אנחנו מדברים על 40% מהעובדים שלא משלמים עבורם לקרנות הפנסיה, כדי לשמור על הזכויות שלהם.</w:t>
      </w:r>
    </w:p>
    <w:p w14:paraId="3FCCB5AB" w14:textId="77777777" w:rsidR="00000000" w:rsidRDefault="00B90FE9">
      <w:pPr>
        <w:pStyle w:val="a0"/>
        <w:rPr>
          <w:rFonts w:hint="cs"/>
          <w:rtl/>
        </w:rPr>
      </w:pPr>
    </w:p>
    <w:p w14:paraId="2B623411" w14:textId="77777777" w:rsidR="00000000" w:rsidRDefault="00B90FE9">
      <w:pPr>
        <w:pStyle w:val="a0"/>
        <w:rPr>
          <w:rFonts w:hint="cs"/>
          <w:rtl/>
        </w:rPr>
      </w:pPr>
      <w:r>
        <w:rPr>
          <w:rFonts w:hint="cs"/>
          <w:rtl/>
        </w:rPr>
        <w:t>בהתחלה זה היה מצבן של הרשויות המקומיות הערביות, אז שתקתם. למי היה אכפת? הרשויות הערביו</w:t>
      </w:r>
      <w:r>
        <w:rPr>
          <w:rFonts w:hint="cs"/>
          <w:rtl/>
        </w:rPr>
        <w:t>ת קרסו פעם אחר פעם, קריסה אחר קריסה. עובדי הרשויות המוניציפליות הפכו להיות בני ערובה  של הממשלה הזאת. ומה אכפת לממשלה? היא דואגת למאיון העליון. מה אכפת לה מאותם עובדים שמאבדים את זכויותיהם, שמאבדים את מקומות עבודתם. אנחנו מדברים על רשויות מקומיות שרק עכשיו</w:t>
      </w:r>
      <w:r>
        <w:rPr>
          <w:rFonts w:hint="cs"/>
          <w:rtl/>
        </w:rPr>
        <w:t xml:space="preserve"> נבחרו ראשיהן ומועצותיהן, אנחנו מדברים על רשויות מקומיות שבהן ראשי הרשויות נכנסו לקופה עם גירעון של עשרות מיליוני שקלים בכל יישוב קטן. מה עושים עם זה? למי אכפת? מה עושה הממשלה?</w:t>
      </w:r>
    </w:p>
    <w:p w14:paraId="71744CEF" w14:textId="77777777" w:rsidR="00000000" w:rsidRDefault="00B90FE9">
      <w:pPr>
        <w:pStyle w:val="a0"/>
        <w:rPr>
          <w:rFonts w:hint="cs"/>
          <w:rtl/>
        </w:rPr>
      </w:pPr>
    </w:p>
    <w:p w14:paraId="15B86816" w14:textId="77777777" w:rsidR="00000000" w:rsidRDefault="00B90FE9">
      <w:pPr>
        <w:pStyle w:val="a0"/>
        <w:rPr>
          <w:rFonts w:hint="cs"/>
          <w:rtl/>
        </w:rPr>
      </w:pPr>
      <w:r>
        <w:rPr>
          <w:rFonts w:hint="cs"/>
          <w:rtl/>
        </w:rPr>
        <w:t>הממשלה רוצה לנצל את המצוקה של הרשויות המקומיות כדי לנהל עוד מתקפה על הרשויות ה</w:t>
      </w:r>
      <w:r>
        <w:rPr>
          <w:rFonts w:hint="cs"/>
          <w:rtl/>
        </w:rPr>
        <w:t>מקומיות. עכשיו הם באים ואומרים: נקציב קרן, 100 מיליון שקלים, כדי לתת לרשויות המקומיות החדשות להתחיל לפעול, אבל בתנאי שאם הן עכשיו על הברכיים - להוריד אותם לרצפה על ארבע, לנצל את המשבר כדי לפגוע בעובדים עוד יותר, כדי לזרוק עובדים ממקומות עבודתם לשם ההתייעלו</w:t>
      </w:r>
      <w:r>
        <w:rPr>
          <w:rFonts w:hint="cs"/>
          <w:rtl/>
        </w:rPr>
        <w:t>ת ובשם תוכניות ההבראה.</w:t>
      </w:r>
    </w:p>
    <w:p w14:paraId="5E7DBFD3" w14:textId="77777777" w:rsidR="00000000" w:rsidRDefault="00B90FE9">
      <w:pPr>
        <w:pStyle w:val="a0"/>
        <w:rPr>
          <w:rFonts w:hint="cs"/>
          <w:rtl/>
        </w:rPr>
      </w:pPr>
    </w:p>
    <w:p w14:paraId="1934E576" w14:textId="77777777" w:rsidR="00000000" w:rsidRDefault="00B90FE9">
      <w:pPr>
        <w:pStyle w:val="a0"/>
        <w:rPr>
          <w:rFonts w:hint="cs"/>
          <w:rtl/>
        </w:rPr>
      </w:pPr>
      <w:r>
        <w:rPr>
          <w:rFonts w:hint="cs"/>
          <w:rtl/>
        </w:rPr>
        <w:t>המדיניות הזאת היא מדיניות חברתית נפשעת, וצריך לעצור אותה, כי לא ייתכן שהשלטון המרכזי יזרוק את כל הלכלוך של המדיניות הכלכלית-החברתית שלו ויטיל את זה על אחריותן של הרשויות המקומיות.</w:t>
      </w:r>
    </w:p>
    <w:p w14:paraId="1D53913F" w14:textId="77777777" w:rsidR="00000000" w:rsidRDefault="00B90FE9">
      <w:pPr>
        <w:pStyle w:val="a0"/>
        <w:rPr>
          <w:rFonts w:hint="cs"/>
          <w:rtl/>
        </w:rPr>
      </w:pPr>
    </w:p>
    <w:p w14:paraId="29F7EC43" w14:textId="77777777" w:rsidR="00000000" w:rsidRDefault="00B90FE9">
      <w:pPr>
        <w:pStyle w:val="a0"/>
        <w:rPr>
          <w:rFonts w:hint="cs"/>
          <w:rtl/>
        </w:rPr>
      </w:pPr>
      <w:r>
        <w:rPr>
          <w:rFonts w:hint="cs"/>
          <w:rtl/>
        </w:rPr>
        <w:t>עד שנת 2000 מספר הרשויות המקומיות שסיימו את שנתן לל</w:t>
      </w:r>
      <w:r>
        <w:rPr>
          <w:rFonts w:hint="cs"/>
          <w:rtl/>
        </w:rPr>
        <w:t>א גירעון היה 136 מתוך 256. מ-2001 המצב התחיל להידרדר והגיע ל-90 רשויות מקומיות מ-256. גודל הגירעון הכולל הגיע בסוף 2001 ל-1.3 מיליארד שקלים, ממוצע של 207 שקל לנפש. מי יכסה את זה? אם הממשלה הזאת לא תתעשת, אם הממשלה הזאת לא תיקח על אחריותה את הטיפול בגירעונו</w:t>
      </w:r>
      <w:r>
        <w:rPr>
          <w:rFonts w:hint="cs"/>
          <w:rtl/>
        </w:rPr>
        <w:t>ת האלה ותיתן את האפשרות לרשויות המקומיות להתחיל לתפקד, היא תקבור את - - -</w:t>
      </w:r>
    </w:p>
    <w:p w14:paraId="272FA008" w14:textId="77777777" w:rsidR="00000000" w:rsidRDefault="00B90FE9">
      <w:pPr>
        <w:pStyle w:val="a0"/>
        <w:ind w:firstLine="0"/>
        <w:rPr>
          <w:rFonts w:hint="cs"/>
          <w:rtl/>
        </w:rPr>
      </w:pPr>
    </w:p>
    <w:p w14:paraId="691B16A4" w14:textId="77777777" w:rsidR="00000000" w:rsidRDefault="00B90FE9">
      <w:pPr>
        <w:pStyle w:val="af1"/>
        <w:rPr>
          <w:rtl/>
        </w:rPr>
      </w:pPr>
      <w:r>
        <w:rPr>
          <w:rtl/>
        </w:rPr>
        <w:t>היו"ר יולי-יואל אדלשטיין:</w:t>
      </w:r>
    </w:p>
    <w:p w14:paraId="4F407336" w14:textId="77777777" w:rsidR="00000000" w:rsidRDefault="00B90FE9">
      <w:pPr>
        <w:pStyle w:val="a0"/>
        <w:rPr>
          <w:rtl/>
        </w:rPr>
      </w:pPr>
    </w:p>
    <w:p w14:paraId="7690AC17" w14:textId="77777777" w:rsidR="00000000" w:rsidRDefault="00B90FE9">
      <w:pPr>
        <w:pStyle w:val="a0"/>
        <w:rPr>
          <w:rFonts w:hint="cs"/>
          <w:rtl/>
        </w:rPr>
      </w:pPr>
      <w:r>
        <w:rPr>
          <w:rFonts w:hint="cs"/>
          <w:rtl/>
        </w:rPr>
        <w:t xml:space="preserve">תודה. חברת הכנסת ענבל גבריאלי, ואחריה </w:t>
      </w:r>
      <w:r>
        <w:rPr>
          <w:rtl/>
        </w:rPr>
        <w:t>–</w:t>
      </w:r>
      <w:r>
        <w:rPr>
          <w:rFonts w:hint="cs"/>
          <w:rtl/>
        </w:rPr>
        <w:t xml:space="preserve"> חבר הכנסת איתן כבל. בבקשה, גברתי, עד שלוש דקות לרשותך. </w:t>
      </w:r>
    </w:p>
    <w:p w14:paraId="2726E784" w14:textId="77777777" w:rsidR="00000000" w:rsidRDefault="00B90FE9">
      <w:pPr>
        <w:pStyle w:val="a0"/>
        <w:ind w:firstLine="0"/>
        <w:rPr>
          <w:rFonts w:hint="cs"/>
          <w:rtl/>
        </w:rPr>
      </w:pPr>
    </w:p>
    <w:p w14:paraId="1A8C81DB" w14:textId="77777777" w:rsidR="00000000" w:rsidRDefault="00B90FE9">
      <w:pPr>
        <w:pStyle w:val="a"/>
        <w:rPr>
          <w:rtl/>
        </w:rPr>
      </w:pPr>
      <w:bookmarkStart w:id="304" w:name="FS000001039T14_01_2004_14_37_48"/>
      <w:bookmarkStart w:id="305" w:name="_Toc75077200"/>
      <w:bookmarkEnd w:id="304"/>
      <w:r>
        <w:rPr>
          <w:rFonts w:hint="eastAsia"/>
          <w:rtl/>
        </w:rPr>
        <w:t>ענבל</w:t>
      </w:r>
      <w:r>
        <w:rPr>
          <w:rtl/>
        </w:rPr>
        <w:t xml:space="preserve"> גבריאלי (הליכוד):</w:t>
      </w:r>
      <w:bookmarkEnd w:id="305"/>
    </w:p>
    <w:p w14:paraId="1B5E6C4D" w14:textId="77777777" w:rsidR="00000000" w:rsidRDefault="00B90FE9">
      <w:pPr>
        <w:pStyle w:val="a0"/>
        <w:rPr>
          <w:rFonts w:hint="cs"/>
          <w:rtl/>
        </w:rPr>
      </w:pPr>
    </w:p>
    <w:p w14:paraId="106D933A" w14:textId="77777777" w:rsidR="00000000" w:rsidRDefault="00B90FE9">
      <w:pPr>
        <w:pStyle w:val="a0"/>
        <w:rPr>
          <w:rFonts w:hint="cs"/>
          <w:rtl/>
        </w:rPr>
      </w:pPr>
      <w:r>
        <w:rPr>
          <w:rFonts w:hint="cs"/>
          <w:rtl/>
        </w:rPr>
        <w:t>אדוני היושב-ראש, כנסת נכבדה, בפתח</w:t>
      </w:r>
      <w:r>
        <w:rPr>
          <w:rFonts w:hint="cs"/>
          <w:rtl/>
        </w:rPr>
        <w:t xml:space="preserve"> דברי אני רוצה לשלוח ניחומים למשפחות ההרוגים ואיחולי החלמה מהירה לפצועים בפיגוע הטרור שאירע היום. </w:t>
      </w:r>
    </w:p>
    <w:p w14:paraId="56B5D5F6" w14:textId="77777777" w:rsidR="00000000" w:rsidRDefault="00B90FE9">
      <w:pPr>
        <w:pStyle w:val="a0"/>
        <w:rPr>
          <w:rFonts w:hint="cs"/>
          <w:rtl/>
        </w:rPr>
      </w:pPr>
    </w:p>
    <w:p w14:paraId="18DE198F" w14:textId="77777777" w:rsidR="00000000" w:rsidRDefault="00B90FE9">
      <w:pPr>
        <w:pStyle w:val="a0"/>
        <w:rPr>
          <w:rFonts w:hint="cs"/>
          <w:rtl/>
        </w:rPr>
      </w:pPr>
      <w:r>
        <w:rPr>
          <w:rFonts w:hint="cs"/>
          <w:rtl/>
        </w:rPr>
        <w:t xml:space="preserve">במעבר מאוד מאוד חד, אני כמובן רוצה לקדם בברכה את ראש עיריית קריית-מלאכי ואת עובדי העירייה. ברוכים הבאים לכנסת ישראל. </w:t>
      </w:r>
    </w:p>
    <w:p w14:paraId="1B87389A" w14:textId="77777777" w:rsidR="00000000" w:rsidRDefault="00B90FE9">
      <w:pPr>
        <w:pStyle w:val="a0"/>
        <w:rPr>
          <w:rFonts w:hint="cs"/>
          <w:rtl/>
        </w:rPr>
      </w:pPr>
    </w:p>
    <w:p w14:paraId="2D932185" w14:textId="77777777" w:rsidR="00000000" w:rsidRDefault="00B90FE9">
      <w:pPr>
        <w:pStyle w:val="a0"/>
        <w:rPr>
          <w:rFonts w:hint="cs"/>
          <w:rtl/>
        </w:rPr>
      </w:pPr>
      <w:r>
        <w:rPr>
          <w:rFonts w:hint="cs"/>
          <w:rtl/>
        </w:rPr>
        <w:t>בשבוע שעבר אישרה הכנסת את הצעת התקציב</w:t>
      </w:r>
      <w:r>
        <w:rPr>
          <w:rFonts w:hint="cs"/>
          <w:rtl/>
        </w:rPr>
        <w:t xml:space="preserve"> לשנת 2004, ממש כשם שבמאי אשתקד אישרנו כאן את התוכנית הכלכלית. בדרך להבראת המשק, בדרך לצמיחתו, קוצצו קצבאות הבטחת הכנסה, השלמת הכנסה, דמי אבטלה, ויכולנו לקבל את זה, או לפחות חלקנו, משום ההיגיון שעמד בבסיס הדברים: לעודד, או בעצם לאלץ אנשים לצאת לעבודה. </w:t>
      </w:r>
    </w:p>
    <w:p w14:paraId="0079C04A" w14:textId="77777777" w:rsidR="00000000" w:rsidRDefault="00B90FE9">
      <w:pPr>
        <w:pStyle w:val="a0"/>
        <w:rPr>
          <w:rFonts w:hint="cs"/>
          <w:rtl/>
        </w:rPr>
      </w:pPr>
    </w:p>
    <w:p w14:paraId="59D2899C" w14:textId="77777777" w:rsidR="00000000" w:rsidRDefault="00B90FE9">
      <w:pPr>
        <w:pStyle w:val="a0"/>
        <w:rPr>
          <w:rFonts w:hint="cs"/>
          <w:rtl/>
        </w:rPr>
      </w:pPr>
      <w:r>
        <w:rPr>
          <w:rFonts w:hint="cs"/>
          <w:rtl/>
        </w:rPr>
        <w:t>בק</w:t>
      </w:r>
      <w:r>
        <w:rPr>
          <w:rFonts w:hint="cs"/>
          <w:rtl/>
        </w:rPr>
        <w:t>ריית-מלאכי ההיגיון הזה אינו תופס, ולא משום שתושבי העיר הזאת הם שונאי עבודה מובהקים. בעיר זו, נוכחנו כולנו לדעת שניתן לעבוד ללא קבלת תמורה. עובדי עיריית קריית-מלאכי עובדים כבר יותר מחצי שנה בלי לקבל שכר. כך גם עובדי המתנ"ס, שעובדים שבעה חודשים, ועובדי המועצ</w:t>
      </w:r>
      <w:r>
        <w:rPr>
          <w:rFonts w:hint="cs"/>
          <w:rtl/>
        </w:rPr>
        <w:t xml:space="preserve">ה הדתית, גם הם נמצאים בחברה הטובה הזאת. הם עובדים במשך שמונה חודשים חינם אין כסף. אומנם, בשל המצב הבלתי-נסבל הזה הועברו 2 מיליוני שקלים ששימשו רק לשכר, ורק לחלק זעום מהשכר שחייבת העירייה לעובדים. </w:t>
      </w:r>
    </w:p>
    <w:p w14:paraId="7CF5FE62" w14:textId="77777777" w:rsidR="00000000" w:rsidRDefault="00B90FE9">
      <w:pPr>
        <w:pStyle w:val="a0"/>
        <w:rPr>
          <w:rFonts w:hint="cs"/>
          <w:rtl/>
        </w:rPr>
      </w:pPr>
    </w:p>
    <w:p w14:paraId="042D03AB" w14:textId="77777777" w:rsidR="00000000" w:rsidRDefault="00B90FE9">
      <w:pPr>
        <w:pStyle w:val="a0"/>
        <w:rPr>
          <w:rFonts w:hint="cs"/>
          <w:rtl/>
        </w:rPr>
      </w:pPr>
      <w:r>
        <w:rPr>
          <w:rFonts w:hint="cs"/>
          <w:rtl/>
        </w:rPr>
        <w:t>במאמר מוסגר אומר, שלכולנו ברור, שלו דובר בעובדי מדינה, המצ</w:t>
      </w:r>
      <w:r>
        <w:rPr>
          <w:rFonts w:hint="cs"/>
          <w:rtl/>
        </w:rPr>
        <w:t xml:space="preserve">ב הזה לא היה יכול להתקיים, וגם לו קרה, הוא היה נפתר הרבה יותר מהר ממה שאנחנו יכולים להעלות על דעתנו. </w:t>
      </w:r>
    </w:p>
    <w:p w14:paraId="4DF27995" w14:textId="77777777" w:rsidR="00000000" w:rsidRDefault="00B90FE9">
      <w:pPr>
        <w:pStyle w:val="a0"/>
        <w:rPr>
          <w:rFonts w:hint="cs"/>
          <w:rtl/>
        </w:rPr>
      </w:pPr>
    </w:p>
    <w:p w14:paraId="6A2F2763" w14:textId="77777777" w:rsidR="00000000" w:rsidRDefault="00B90FE9">
      <w:pPr>
        <w:pStyle w:val="af0"/>
        <w:rPr>
          <w:rtl/>
        </w:rPr>
      </w:pPr>
      <w:r>
        <w:rPr>
          <w:rFonts w:hint="eastAsia"/>
          <w:rtl/>
        </w:rPr>
        <w:t>אילנה</w:t>
      </w:r>
      <w:r>
        <w:rPr>
          <w:rtl/>
        </w:rPr>
        <w:t xml:space="preserve"> כהן (עם אחד):</w:t>
      </w:r>
    </w:p>
    <w:p w14:paraId="2E06EE23" w14:textId="77777777" w:rsidR="00000000" w:rsidRDefault="00B90FE9">
      <w:pPr>
        <w:pStyle w:val="a0"/>
        <w:rPr>
          <w:rFonts w:hint="cs"/>
          <w:rtl/>
        </w:rPr>
      </w:pPr>
    </w:p>
    <w:p w14:paraId="5AEA8124" w14:textId="77777777" w:rsidR="00000000" w:rsidRDefault="00B90FE9">
      <w:pPr>
        <w:pStyle w:val="a0"/>
        <w:rPr>
          <w:rFonts w:hint="cs"/>
          <w:rtl/>
        </w:rPr>
      </w:pPr>
      <w:r>
        <w:rPr>
          <w:rFonts w:hint="cs"/>
          <w:rtl/>
        </w:rPr>
        <w:t>את מצדיקה שצריך להיאבק.</w:t>
      </w:r>
    </w:p>
    <w:p w14:paraId="71692668" w14:textId="77777777" w:rsidR="00000000" w:rsidRDefault="00B90FE9">
      <w:pPr>
        <w:pStyle w:val="a0"/>
        <w:ind w:firstLine="0"/>
        <w:rPr>
          <w:rFonts w:hint="cs"/>
          <w:rtl/>
        </w:rPr>
      </w:pPr>
    </w:p>
    <w:p w14:paraId="69F345EF" w14:textId="77777777" w:rsidR="00000000" w:rsidRDefault="00B90FE9">
      <w:pPr>
        <w:pStyle w:val="-"/>
        <w:rPr>
          <w:rtl/>
        </w:rPr>
      </w:pPr>
      <w:bookmarkStart w:id="306" w:name="FS000001039T14_01_2004_14_41_39C"/>
      <w:bookmarkEnd w:id="306"/>
      <w:r>
        <w:rPr>
          <w:rtl/>
        </w:rPr>
        <w:t>ענבל גבריאלי (הליכוד):</w:t>
      </w:r>
    </w:p>
    <w:p w14:paraId="34CEE03B" w14:textId="77777777" w:rsidR="00000000" w:rsidRDefault="00B90FE9">
      <w:pPr>
        <w:pStyle w:val="a0"/>
        <w:rPr>
          <w:rtl/>
        </w:rPr>
      </w:pPr>
    </w:p>
    <w:p w14:paraId="7F7CFB51" w14:textId="77777777" w:rsidR="00000000" w:rsidRDefault="00B90FE9">
      <w:pPr>
        <w:pStyle w:val="a0"/>
        <w:rPr>
          <w:rFonts w:hint="cs"/>
          <w:rtl/>
        </w:rPr>
      </w:pPr>
      <w:r>
        <w:rPr>
          <w:rFonts w:hint="cs"/>
          <w:rtl/>
        </w:rPr>
        <w:t xml:space="preserve">לפני שבועיים קיבלתי מכתב מראש העיר החדש של קריית-מלאכי, מר מוטי מלכה, ובו הוא ביקש </w:t>
      </w:r>
      <w:r>
        <w:rPr>
          <w:rFonts w:hint="cs"/>
          <w:rtl/>
        </w:rPr>
        <w:t>סיוע ממני, ואני מניחה בוודאי גם מחברים נוספים - סיוע לקריית-מלאכי בשעותיה הקשות. חברים, השעה הזאת באמת קשה. היא קשה מנשוא, משום שלבד מהמצב העגום שבו נמצאים עובדי העירייה, שלמרות העמל ולמרות יציאתם לעבודה מדי יום כיסיהם ריקים, יש עובדות חיים נוספות בקריית-מ</w:t>
      </w:r>
      <w:r>
        <w:rPr>
          <w:rFonts w:hint="cs"/>
          <w:rtl/>
        </w:rPr>
        <w:t>לאכי, עובדות שממש נראה כאילו כולנו מקבלים אותן בקלות בלתי נסבלת.</w:t>
      </w:r>
    </w:p>
    <w:p w14:paraId="78C241FE" w14:textId="77777777" w:rsidR="00000000" w:rsidRDefault="00B90FE9">
      <w:pPr>
        <w:pStyle w:val="a0"/>
        <w:rPr>
          <w:rFonts w:hint="cs"/>
          <w:rtl/>
        </w:rPr>
      </w:pPr>
    </w:p>
    <w:p w14:paraId="4F6A98F2" w14:textId="77777777" w:rsidR="00000000" w:rsidRDefault="00B90FE9">
      <w:pPr>
        <w:pStyle w:val="a0"/>
        <w:rPr>
          <w:rFonts w:hint="cs"/>
          <w:rtl/>
        </w:rPr>
      </w:pPr>
      <w:r>
        <w:rPr>
          <w:rFonts w:hint="cs"/>
          <w:rtl/>
        </w:rPr>
        <w:t>ראש העיר החדש, מוטי מלכה, נכנס לתפקידו כאשר קופת העירייה היתה בגירעון של 130 מיליון שקלים. לעומת זאת, תקציב העירייה הוא רק 100 מיליון שקלים. מתוכו, 70 מיליון שקלים הם תקציב קשיח, לפני משכורו</w:t>
      </w:r>
      <w:r>
        <w:rPr>
          <w:rFonts w:hint="cs"/>
          <w:rtl/>
        </w:rPr>
        <w:t xml:space="preserve">ת, לפני פעילות חינוך, לפני פעילות רווחה. היום העיר הזאת משותקת. לא ניתן לקיים בה שום פעילות.  אנחנו לא מדברים על עיר שתושביה יכולים לעמוד על הרגליים באופן עצמאי. רבותי, מתוך 5,400 בתי-אב, 50% סמוכים על שולחן הרווחה. </w:t>
      </w:r>
    </w:p>
    <w:p w14:paraId="477A5681" w14:textId="77777777" w:rsidR="00000000" w:rsidRDefault="00B90FE9">
      <w:pPr>
        <w:pStyle w:val="a0"/>
        <w:ind w:firstLine="0"/>
        <w:rPr>
          <w:rFonts w:hint="cs"/>
          <w:rtl/>
        </w:rPr>
      </w:pPr>
    </w:p>
    <w:p w14:paraId="3B555D7E" w14:textId="77777777" w:rsidR="00000000" w:rsidRDefault="00B90FE9">
      <w:pPr>
        <w:pStyle w:val="af0"/>
        <w:rPr>
          <w:rtl/>
        </w:rPr>
      </w:pPr>
      <w:r>
        <w:rPr>
          <w:rFonts w:hint="eastAsia"/>
          <w:rtl/>
        </w:rPr>
        <w:t>עסאם</w:t>
      </w:r>
      <w:r>
        <w:rPr>
          <w:rtl/>
        </w:rPr>
        <w:t xml:space="preserve"> מח'ול (חד"ש-תע"ל):</w:t>
      </w:r>
    </w:p>
    <w:p w14:paraId="54F08151" w14:textId="77777777" w:rsidR="00000000" w:rsidRDefault="00B90FE9">
      <w:pPr>
        <w:pStyle w:val="a0"/>
        <w:rPr>
          <w:rFonts w:hint="cs"/>
          <w:rtl/>
        </w:rPr>
      </w:pPr>
    </w:p>
    <w:p w14:paraId="299DD266" w14:textId="77777777" w:rsidR="00000000" w:rsidRDefault="00B90FE9">
      <w:pPr>
        <w:pStyle w:val="a0"/>
        <w:rPr>
          <w:rFonts w:hint="cs"/>
          <w:rtl/>
        </w:rPr>
      </w:pPr>
      <w:r>
        <w:rPr>
          <w:rFonts w:hint="cs"/>
          <w:rtl/>
        </w:rPr>
        <w:t xml:space="preserve">- - - </w:t>
      </w:r>
    </w:p>
    <w:p w14:paraId="269D61F5" w14:textId="77777777" w:rsidR="00000000" w:rsidRDefault="00B90FE9">
      <w:pPr>
        <w:pStyle w:val="a0"/>
        <w:ind w:firstLine="0"/>
        <w:rPr>
          <w:rFonts w:hint="cs"/>
          <w:rtl/>
        </w:rPr>
      </w:pPr>
    </w:p>
    <w:p w14:paraId="7EC3B1BE" w14:textId="77777777" w:rsidR="00000000" w:rsidRDefault="00B90FE9">
      <w:pPr>
        <w:pStyle w:val="af0"/>
        <w:rPr>
          <w:rtl/>
        </w:rPr>
      </w:pPr>
      <w:r>
        <w:rPr>
          <w:rFonts w:hint="eastAsia"/>
          <w:rtl/>
        </w:rPr>
        <w:t>ואסל</w:t>
      </w:r>
      <w:r>
        <w:rPr>
          <w:rtl/>
        </w:rPr>
        <w:t xml:space="preserve"> </w:t>
      </w:r>
      <w:r>
        <w:rPr>
          <w:rtl/>
        </w:rPr>
        <w:t>טאהא (בל"ד):</w:t>
      </w:r>
    </w:p>
    <w:p w14:paraId="3486B9A4" w14:textId="77777777" w:rsidR="00000000" w:rsidRDefault="00B90FE9">
      <w:pPr>
        <w:pStyle w:val="a0"/>
        <w:rPr>
          <w:rFonts w:hint="cs"/>
          <w:rtl/>
        </w:rPr>
      </w:pPr>
    </w:p>
    <w:p w14:paraId="2F8C868C" w14:textId="77777777" w:rsidR="00000000" w:rsidRDefault="00B90FE9">
      <w:pPr>
        <w:pStyle w:val="a0"/>
        <w:rPr>
          <w:rFonts w:hint="cs"/>
          <w:rtl/>
        </w:rPr>
      </w:pPr>
      <w:r>
        <w:rPr>
          <w:rFonts w:hint="cs"/>
          <w:rtl/>
        </w:rPr>
        <w:t xml:space="preserve">- - - </w:t>
      </w:r>
    </w:p>
    <w:p w14:paraId="3D1264A7" w14:textId="77777777" w:rsidR="00000000" w:rsidRDefault="00B90FE9">
      <w:pPr>
        <w:pStyle w:val="a0"/>
        <w:ind w:firstLine="0"/>
        <w:rPr>
          <w:rFonts w:hint="cs"/>
          <w:rtl/>
        </w:rPr>
      </w:pPr>
    </w:p>
    <w:p w14:paraId="05AC3290" w14:textId="77777777" w:rsidR="00000000" w:rsidRDefault="00B90FE9">
      <w:pPr>
        <w:pStyle w:val="-"/>
        <w:rPr>
          <w:rtl/>
        </w:rPr>
      </w:pPr>
      <w:bookmarkStart w:id="307" w:name="FS000001039T14_01_2004_14_44_38C"/>
      <w:bookmarkEnd w:id="307"/>
      <w:r>
        <w:rPr>
          <w:rtl/>
        </w:rPr>
        <w:t>ענבל גבריאלי (הליכוד):</w:t>
      </w:r>
    </w:p>
    <w:p w14:paraId="3A1C7443" w14:textId="77777777" w:rsidR="00000000" w:rsidRDefault="00B90FE9">
      <w:pPr>
        <w:pStyle w:val="a0"/>
        <w:rPr>
          <w:rtl/>
        </w:rPr>
      </w:pPr>
    </w:p>
    <w:p w14:paraId="70A4FFC9" w14:textId="77777777" w:rsidR="00000000" w:rsidRDefault="00B90FE9">
      <w:pPr>
        <w:pStyle w:val="a0"/>
        <w:rPr>
          <w:rFonts w:hint="cs"/>
          <w:rtl/>
        </w:rPr>
      </w:pPr>
      <w:r>
        <w:rPr>
          <w:rFonts w:hint="cs"/>
          <w:rtl/>
        </w:rPr>
        <w:t xml:space="preserve">לא נשכח שקריית-מלאכי מחזיקה גם בתואר המפוקפק של העיר עם אחוזי האבטלה הגבוהים ביותר בישראל </w:t>
      </w:r>
      <w:r>
        <w:rPr>
          <w:rtl/>
        </w:rPr>
        <w:t>–</w:t>
      </w:r>
      <w:r>
        <w:rPr>
          <w:rFonts w:hint="cs"/>
          <w:rtl/>
        </w:rPr>
        <w:t xml:space="preserve"> 15.7%.</w:t>
      </w:r>
    </w:p>
    <w:p w14:paraId="04F5ACDF" w14:textId="77777777" w:rsidR="00000000" w:rsidRDefault="00B90FE9">
      <w:pPr>
        <w:pStyle w:val="a0"/>
        <w:ind w:firstLine="0"/>
        <w:rPr>
          <w:rFonts w:hint="cs"/>
          <w:rtl/>
        </w:rPr>
      </w:pPr>
    </w:p>
    <w:p w14:paraId="5FF59B63" w14:textId="77777777" w:rsidR="00000000" w:rsidRDefault="00B90FE9">
      <w:pPr>
        <w:pStyle w:val="af1"/>
        <w:rPr>
          <w:rtl/>
        </w:rPr>
      </w:pPr>
      <w:r>
        <w:rPr>
          <w:rtl/>
        </w:rPr>
        <w:t>היו"ר יולי-יואל אדלשטיין:</w:t>
      </w:r>
    </w:p>
    <w:p w14:paraId="6C56FD87" w14:textId="77777777" w:rsidR="00000000" w:rsidRDefault="00B90FE9">
      <w:pPr>
        <w:pStyle w:val="a0"/>
        <w:rPr>
          <w:rtl/>
        </w:rPr>
      </w:pPr>
    </w:p>
    <w:p w14:paraId="604918B4" w14:textId="77777777" w:rsidR="00000000" w:rsidRDefault="00B90FE9">
      <w:pPr>
        <w:pStyle w:val="a0"/>
        <w:rPr>
          <w:rFonts w:hint="cs"/>
          <w:rtl/>
        </w:rPr>
      </w:pPr>
      <w:r>
        <w:rPr>
          <w:rFonts w:hint="cs"/>
          <w:rtl/>
        </w:rPr>
        <w:t>חבר הכנסת טאהא, חברת הכנסת גבריאלי צריכה לסיים ואתה מפריע לה.</w:t>
      </w:r>
    </w:p>
    <w:p w14:paraId="6F45AA8C" w14:textId="77777777" w:rsidR="00000000" w:rsidRDefault="00B90FE9">
      <w:pPr>
        <w:pStyle w:val="a0"/>
        <w:ind w:firstLine="0"/>
        <w:rPr>
          <w:rFonts w:hint="cs"/>
          <w:rtl/>
        </w:rPr>
      </w:pPr>
    </w:p>
    <w:p w14:paraId="5EACB20C" w14:textId="77777777" w:rsidR="00000000" w:rsidRDefault="00B90FE9">
      <w:pPr>
        <w:pStyle w:val="-"/>
        <w:rPr>
          <w:rtl/>
        </w:rPr>
      </w:pPr>
      <w:bookmarkStart w:id="308" w:name="FS000001039T14_01_2004_14_45_14C"/>
      <w:bookmarkEnd w:id="308"/>
      <w:r>
        <w:rPr>
          <w:rtl/>
        </w:rPr>
        <w:t>ענבל גבריאלי (הליכוד</w:t>
      </w:r>
      <w:r>
        <w:rPr>
          <w:rtl/>
        </w:rPr>
        <w:t>):</w:t>
      </w:r>
    </w:p>
    <w:p w14:paraId="2237537F" w14:textId="77777777" w:rsidR="00000000" w:rsidRDefault="00B90FE9">
      <w:pPr>
        <w:pStyle w:val="a0"/>
        <w:rPr>
          <w:rtl/>
        </w:rPr>
      </w:pPr>
    </w:p>
    <w:p w14:paraId="3F8B0082" w14:textId="77777777" w:rsidR="00000000" w:rsidRDefault="00B90FE9">
      <w:pPr>
        <w:pStyle w:val="a0"/>
        <w:rPr>
          <w:rFonts w:hint="cs"/>
          <w:rtl/>
        </w:rPr>
      </w:pPr>
      <w:r>
        <w:rPr>
          <w:rFonts w:hint="cs"/>
          <w:rtl/>
        </w:rPr>
        <w:t xml:space="preserve">לאחוז הזה תרמו הדברים שקרו בחצי השנה האחרונה: שלושה מפעלים נסגרו שם, ניתוקי מים חוזרים ונשנים; חברת "מקורות", שהעירייה חייבת לה כ-2.5 מיליוני שקלים, ניתקה את המים. ארבעה קווי ביוב קרסו שם לאחרונה, ועיקולים אין-ספור מוטלים על העירייה. חברים, זוהי תמונת </w:t>
      </w:r>
      <w:r>
        <w:rPr>
          <w:rFonts w:hint="cs"/>
          <w:rtl/>
        </w:rPr>
        <w:t>המצב של עיר במדינת ישראל בשנת 2004.</w:t>
      </w:r>
    </w:p>
    <w:p w14:paraId="529F5F1B" w14:textId="77777777" w:rsidR="00000000" w:rsidRDefault="00B90FE9">
      <w:pPr>
        <w:pStyle w:val="a0"/>
        <w:ind w:firstLine="0"/>
        <w:rPr>
          <w:rFonts w:hint="cs"/>
          <w:rtl/>
        </w:rPr>
      </w:pPr>
    </w:p>
    <w:p w14:paraId="47106D85" w14:textId="77777777" w:rsidR="00000000" w:rsidRDefault="00B90FE9">
      <w:pPr>
        <w:pStyle w:val="af0"/>
        <w:rPr>
          <w:rtl/>
        </w:rPr>
      </w:pPr>
      <w:r>
        <w:rPr>
          <w:rFonts w:hint="eastAsia"/>
          <w:rtl/>
        </w:rPr>
        <w:t>ואסל</w:t>
      </w:r>
      <w:r>
        <w:rPr>
          <w:rtl/>
        </w:rPr>
        <w:t xml:space="preserve"> טאהא (בל"ד):</w:t>
      </w:r>
    </w:p>
    <w:p w14:paraId="5C465192" w14:textId="77777777" w:rsidR="00000000" w:rsidRDefault="00B90FE9">
      <w:pPr>
        <w:pStyle w:val="a0"/>
        <w:rPr>
          <w:rFonts w:hint="cs"/>
          <w:rtl/>
        </w:rPr>
      </w:pPr>
    </w:p>
    <w:p w14:paraId="10B4281B" w14:textId="77777777" w:rsidR="00000000" w:rsidRDefault="00B90FE9">
      <w:pPr>
        <w:pStyle w:val="a0"/>
        <w:rPr>
          <w:rFonts w:hint="cs"/>
          <w:rtl/>
        </w:rPr>
      </w:pPr>
      <w:r>
        <w:rPr>
          <w:rFonts w:hint="cs"/>
          <w:rtl/>
        </w:rPr>
        <w:t>לא רק של עיר, גם של ערים אחרות ושל כפרים.</w:t>
      </w:r>
    </w:p>
    <w:p w14:paraId="6A735405" w14:textId="77777777" w:rsidR="00000000" w:rsidRDefault="00B90FE9">
      <w:pPr>
        <w:pStyle w:val="a0"/>
        <w:ind w:firstLine="0"/>
        <w:rPr>
          <w:rFonts w:hint="cs"/>
          <w:rtl/>
        </w:rPr>
      </w:pPr>
    </w:p>
    <w:p w14:paraId="656B3734" w14:textId="77777777" w:rsidR="00000000" w:rsidRDefault="00B90FE9">
      <w:pPr>
        <w:pStyle w:val="af1"/>
        <w:rPr>
          <w:rtl/>
        </w:rPr>
      </w:pPr>
      <w:r>
        <w:rPr>
          <w:rtl/>
        </w:rPr>
        <w:t>היו"ר יולי-יואל אדלשטיין:</w:t>
      </w:r>
    </w:p>
    <w:p w14:paraId="5D31BB9A" w14:textId="77777777" w:rsidR="00000000" w:rsidRDefault="00B90FE9">
      <w:pPr>
        <w:pStyle w:val="a0"/>
        <w:rPr>
          <w:rtl/>
        </w:rPr>
      </w:pPr>
    </w:p>
    <w:p w14:paraId="57F6EA7F" w14:textId="77777777" w:rsidR="00000000" w:rsidRDefault="00B90FE9">
      <w:pPr>
        <w:pStyle w:val="a0"/>
        <w:rPr>
          <w:rFonts w:hint="cs"/>
          <w:rtl/>
        </w:rPr>
      </w:pPr>
      <w:r>
        <w:rPr>
          <w:rFonts w:hint="cs"/>
          <w:rtl/>
        </w:rPr>
        <w:t>אני מבקש לא להפריע.</w:t>
      </w:r>
    </w:p>
    <w:p w14:paraId="368EE507" w14:textId="77777777" w:rsidR="00000000" w:rsidRDefault="00B90FE9">
      <w:pPr>
        <w:pStyle w:val="a0"/>
        <w:ind w:firstLine="0"/>
        <w:rPr>
          <w:rFonts w:hint="cs"/>
          <w:rtl/>
        </w:rPr>
      </w:pPr>
    </w:p>
    <w:p w14:paraId="22F4FDAF" w14:textId="77777777" w:rsidR="00000000" w:rsidRDefault="00B90FE9">
      <w:pPr>
        <w:pStyle w:val="-"/>
        <w:rPr>
          <w:rtl/>
        </w:rPr>
      </w:pPr>
      <w:bookmarkStart w:id="309" w:name="FS000001039T14_01_2004_14_46_29C"/>
      <w:bookmarkEnd w:id="309"/>
      <w:r>
        <w:rPr>
          <w:rtl/>
        </w:rPr>
        <w:t>ענבל גבריאלי (הליכוד):</w:t>
      </w:r>
    </w:p>
    <w:p w14:paraId="2BB4E8A2" w14:textId="77777777" w:rsidR="00000000" w:rsidRDefault="00B90FE9">
      <w:pPr>
        <w:pStyle w:val="a0"/>
        <w:rPr>
          <w:rtl/>
        </w:rPr>
      </w:pPr>
    </w:p>
    <w:p w14:paraId="564D6252" w14:textId="77777777" w:rsidR="00000000" w:rsidRDefault="00B90FE9">
      <w:pPr>
        <w:pStyle w:val="a0"/>
        <w:rPr>
          <w:rFonts w:hint="cs"/>
          <w:rtl/>
        </w:rPr>
      </w:pPr>
      <w:r>
        <w:rPr>
          <w:rFonts w:hint="cs"/>
          <w:rtl/>
        </w:rPr>
        <w:t>ראינו הרבה מערכות שמתנהלות באופן לקוי, ביניהן רשויות מקומיות. אבל לא נראה לי שבמקרה ש</w:t>
      </w:r>
      <w:r>
        <w:rPr>
          <w:rFonts w:hint="cs"/>
          <w:rtl/>
        </w:rPr>
        <w:t>ל קריית-מלאכי אנחנו יכולים, אדוני השר, להתנער מאחריות, מכיוון שבעיריית קריית-מלאכי התמנה מטעם משרד הפנים בחמש השנים האחרונות יועץ מלווה. היועץ המלווה עבד בצמוד לראש העיר והיה מודע, תרם, פעל ועשה הכול יחד עם ראש העיר. בכל מקרה, היום יש ראש עיר חדש, שקיבל את</w:t>
      </w:r>
      <w:r>
        <w:rPr>
          <w:rFonts w:hint="cs"/>
          <w:rtl/>
        </w:rPr>
        <w:t xml:space="preserve"> העיר במצב הזה. אנחנו לא יכולים להתנער מאחריות. האחריות היא שלנו. נכון, יש "בזבזת" ואנחנו דורשים התייעלות - -</w:t>
      </w:r>
    </w:p>
    <w:p w14:paraId="71C1CAF6" w14:textId="77777777" w:rsidR="00000000" w:rsidRDefault="00B90FE9">
      <w:pPr>
        <w:pStyle w:val="a0"/>
        <w:ind w:firstLine="0"/>
        <w:rPr>
          <w:rFonts w:hint="cs"/>
          <w:rtl/>
        </w:rPr>
      </w:pPr>
    </w:p>
    <w:p w14:paraId="32944424" w14:textId="77777777" w:rsidR="00000000" w:rsidRDefault="00B90FE9">
      <w:pPr>
        <w:pStyle w:val="af1"/>
        <w:rPr>
          <w:rtl/>
        </w:rPr>
      </w:pPr>
      <w:r>
        <w:rPr>
          <w:rtl/>
        </w:rPr>
        <w:t>היו"ר יולי-יואל אדלשטיין:</w:t>
      </w:r>
    </w:p>
    <w:p w14:paraId="7D06EDD2" w14:textId="77777777" w:rsidR="00000000" w:rsidRDefault="00B90FE9">
      <w:pPr>
        <w:pStyle w:val="a0"/>
        <w:rPr>
          <w:rtl/>
        </w:rPr>
      </w:pPr>
    </w:p>
    <w:p w14:paraId="0DDE7BD7" w14:textId="77777777" w:rsidR="00000000" w:rsidRDefault="00B90FE9">
      <w:pPr>
        <w:pStyle w:val="a0"/>
        <w:rPr>
          <w:rFonts w:hint="cs"/>
          <w:rtl/>
        </w:rPr>
      </w:pPr>
      <w:r>
        <w:rPr>
          <w:rFonts w:hint="cs"/>
          <w:rtl/>
        </w:rPr>
        <w:t>נא לסיים.</w:t>
      </w:r>
    </w:p>
    <w:p w14:paraId="2B41A5F9" w14:textId="77777777" w:rsidR="00000000" w:rsidRDefault="00B90FE9">
      <w:pPr>
        <w:pStyle w:val="a0"/>
        <w:ind w:firstLine="0"/>
        <w:rPr>
          <w:rFonts w:hint="cs"/>
          <w:rtl/>
        </w:rPr>
      </w:pPr>
    </w:p>
    <w:p w14:paraId="10890425" w14:textId="77777777" w:rsidR="00000000" w:rsidRDefault="00B90FE9">
      <w:pPr>
        <w:pStyle w:val="af0"/>
        <w:rPr>
          <w:rtl/>
        </w:rPr>
      </w:pPr>
      <w:r>
        <w:rPr>
          <w:rFonts w:hint="eastAsia"/>
          <w:rtl/>
        </w:rPr>
        <w:t>עסאם</w:t>
      </w:r>
      <w:r>
        <w:rPr>
          <w:rtl/>
        </w:rPr>
        <w:t xml:space="preserve"> מח'ול (חד"ש-תע"ל):</w:t>
      </w:r>
    </w:p>
    <w:p w14:paraId="7370CC3D" w14:textId="77777777" w:rsidR="00000000" w:rsidRDefault="00B90FE9">
      <w:pPr>
        <w:pStyle w:val="a0"/>
        <w:rPr>
          <w:rFonts w:hint="cs"/>
          <w:rtl/>
        </w:rPr>
      </w:pPr>
    </w:p>
    <w:p w14:paraId="49584755" w14:textId="77777777" w:rsidR="00000000" w:rsidRDefault="00B90FE9">
      <w:pPr>
        <w:pStyle w:val="a0"/>
        <w:rPr>
          <w:rFonts w:hint="cs"/>
          <w:rtl/>
        </w:rPr>
      </w:pPr>
      <w:r>
        <w:rPr>
          <w:rFonts w:hint="cs"/>
          <w:rtl/>
        </w:rPr>
        <w:t xml:space="preserve">- - - </w:t>
      </w:r>
    </w:p>
    <w:p w14:paraId="5AB5556E" w14:textId="77777777" w:rsidR="00000000" w:rsidRDefault="00B90FE9">
      <w:pPr>
        <w:pStyle w:val="a0"/>
        <w:ind w:firstLine="0"/>
        <w:rPr>
          <w:rFonts w:hint="cs"/>
          <w:rtl/>
        </w:rPr>
      </w:pPr>
    </w:p>
    <w:p w14:paraId="799B36B9" w14:textId="77777777" w:rsidR="00000000" w:rsidRDefault="00B90FE9">
      <w:pPr>
        <w:pStyle w:val="-"/>
        <w:rPr>
          <w:rtl/>
        </w:rPr>
      </w:pPr>
      <w:bookmarkStart w:id="310" w:name="FS000001039T14_01_2004_14_47_52C"/>
      <w:bookmarkEnd w:id="310"/>
      <w:r>
        <w:rPr>
          <w:rtl/>
        </w:rPr>
        <w:t>ענבל גבריאלי (הליכוד):</w:t>
      </w:r>
    </w:p>
    <w:p w14:paraId="528F4846" w14:textId="77777777" w:rsidR="00000000" w:rsidRDefault="00B90FE9">
      <w:pPr>
        <w:pStyle w:val="a0"/>
        <w:rPr>
          <w:rtl/>
        </w:rPr>
      </w:pPr>
    </w:p>
    <w:p w14:paraId="5DD48303" w14:textId="77777777" w:rsidR="00000000" w:rsidRDefault="00B90FE9">
      <w:pPr>
        <w:pStyle w:val="a0"/>
        <w:rPr>
          <w:rFonts w:hint="cs"/>
          <w:rtl/>
        </w:rPr>
      </w:pPr>
      <w:r>
        <w:rPr>
          <w:rFonts w:hint="cs"/>
          <w:rtl/>
        </w:rPr>
        <w:t>- - ודורשים תוכנית הבראה. אדוני השר, בוודאי ידוע ל</w:t>
      </w:r>
      <w:r>
        <w:rPr>
          <w:rFonts w:hint="cs"/>
          <w:rtl/>
        </w:rPr>
        <w:t>ך, מינית אדם שיעבוד בצמוד לראש העיר החדש, יעבוד על תוכנית הבראה. תוכנית ההבראה הזאת תוצג מחר למנכ"ל משרדך. אני מקווה שאתה מאזין לי.</w:t>
      </w:r>
    </w:p>
    <w:p w14:paraId="3CB30546" w14:textId="77777777" w:rsidR="00000000" w:rsidRDefault="00B90FE9">
      <w:pPr>
        <w:pStyle w:val="a0"/>
        <w:ind w:firstLine="0"/>
        <w:rPr>
          <w:rFonts w:hint="cs"/>
          <w:rtl/>
        </w:rPr>
      </w:pPr>
    </w:p>
    <w:p w14:paraId="3ADE1995" w14:textId="77777777" w:rsidR="00000000" w:rsidRDefault="00B90FE9">
      <w:pPr>
        <w:pStyle w:val="af0"/>
        <w:rPr>
          <w:rtl/>
        </w:rPr>
      </w:pPr>
      <w:r>
        <w:rPr>
          <w:rFonts w:hint="eastAsia"/>
          <w:rtl/>
        </w:rPr>
        <w:t>שר</w:t>
      </w:r>
      <w:r>
        <w:rPr>
          <w:rtl/>
        </w:rPr>
        <w:t xml:space="preserve"> הפנים אברהם פורז:</w:t>
      </w:r>
    </w:p>
    <w:p w14:paraId="75884A15" w14:textId="77777777" w:rsidR="00000000" w:rsidRDefault="00B90FE9">
      <w:pPr>
        <w:pStyle w:val="a0"/>
        <w:rPr>
          <w:rFonts w:hint="cs"/>
          <w:rtl/>
        </w:rPr>
      </w:pPr>
    </w:p>
    <w:p w14:paraId="088F097C" w14:textId="77777777" w:rsidR="00000000" w:rsidRDefault="00B90FE9">
      <w:pPr>
        <w:pStyle w:val="a0"/>
        <w:rPr>
          <w:rFonts w:hint="cs"/>
          <w:rtl/>
        </w:rPr>
      </w:pPr>
      <w:r>
        <w:rPr>
          <w:rFonts w:hint="cs"/>
          <w:rtl/>
        </w:rPr>
        <w:t>לכל מלה.</w:t>
      </w:r>
    </w:p>
    <w:p w14:paraId="726B8547" w14:textId="77777777" w:rsidR="00000000" w:rsidRDefault="00B90FE9">
      <w:pPr>
        <w:pStyle w:val="-"/>
        <w:rPr>
          <w:rtl/>
        </w:rPr>
      </w:pPr>
      <w:bookmarkStart w:id="311" w:name="FS000001039T14_01_2004_14_48_43C"/>
      <w:bookmarkEnd w:id="311"/>
    </w:p>
    <w:p w14:paraId="21E4ED94" w14:textId="77777777" w:rsidR="00000000" w:rsidRDefault="00B90FE9">
      <w:pPr>
        <w:pStyle w:val="-"/>
        <w:rPr>
          <w:rtl/>
        </w:rPr>
      </w:pPr>
      <w:r>
        <w:rPr>
          <w:rtl/>
        </w:rPr>
        <w:t>ענבל גבריאלי (הליכוד):</w:t>
      </w:r>
    </w:p>
    <w:p w14:paraId="667B191C" w14:textId="77777777" w:rsidR="00000000" w:rsidRDefault="00B90FE9">
      <w:pPr>
        <w:pStyle w:val="a0"/>
        <w:rPr>
          <w:rtl/>
        </w:rPr>
      </w:pPr>
    </w:p>
    <w:p w14:paraId="1B7F38EA" w14:textId="77777777" w:rsidR="00000000" w:rsidRDefault="00B90FE9">
      <w:pPr>
        <w:pStyle w:val="a0"/>
        <w:rPr>
          <w:rFonts w:hint="cs"/>
          <w:rtl/>
        </w:rPr>
      </w:pPr>
      <w:r>
        <w:rPr>
          <w:rFonts w:hint="cs"/>
          <w:rtl/>
        </w:rPr>
        <w:t xml:space="preserve">תוכנית ההבראה תוצג מחר על-ידי ראש עיריית קריית-מלאכי למנכ"ל משרדך, </w:t>
      </w:r>
      <w:r>
        <w:rPr>
          <w:rFonts w:hint="cs"/>
          <w:rtl/>
        </w:rPr>
        <w:t>אבל שום קיצוץ ושום תוכנית הבראה לא יפתרו את הבעיה הנוכחית לתושבי העיר, שרעבים ללחם, רעבים לעבודה, רעבים לכל הצרכים הבסיסיים.</w:t>
      </w:r>
    </w:p>
    <w:p w14:paraId="7AB73881" w14:textId="77777777" w:rsidR="00000000" w:rsidRDefault="00B90FE9">
      <w:pPr>
        <w:pStyle w:val="a0"/>
        <w:ind w:firstLine="0"/>
        <w:rPr>
          <w:rFonts w:hint="cs"/>
          <w:rtl/>
        </w:rPr>
      </w:pPr>
    </w:p>
    <w:p w14:paraId="61FFA259" w14:textId="77777777" w:rsidR="00000000" w:rsidRDefault="00B90FE9">
      <w:pPr>
        <w:pStyle w:val="af1"/>
        <w:rPr>
          <w:rtl/>
        </w:rPr>
      </w:pPr>
      <w:r>
        <w:rPr>
          <w:rtl/>
        </w:rPr>
        <w:t>היו"ר יולי-יואל אדלשטיין:</w:t>
      </w:r>
    </w:p>
    <w:p w14:paraId="27042958" w14:textId="77777777" w:rsidR="00000000" w:rsidRDefault="00B90FE9">
      <w:pPr>
        <w:pStyle w:val="a0"/>
        <w:rPr>
          <w:rtl/>
        </w:rPr>
      </w:pPr>
    </w:p>
    <w:p w14:paraId="65B2D5DB" w14:textId="77777777" w:rsidR="00000000" w:rsidRDefault="00B90FE9">
      <w:pPr>
        <w:pStyle w:val="a0"/>
        <w:rPr>
          <w:rFonts w:hint="cs"/>
          <w:rtl/>
        </w:rPr>
      </w:pPr>
      <w:r>
        <w:rPr>
          <w:rFonts w:hint="cs"/>
          <w:rtl/>
        </w:rPr>
        <w:t>תודה.</w:t>
      </w:r>
    </w:p>
    <w:p w14:paraId="18C317F0" w14:textId="77777777" w:rsidR="00000000" w:rsidRDefault="00B90FE9">
      <w:pPr>
        <w:pStyle w:val="a0"/>
        <w:ind w:firstLine="0"/>
        <w:rPr>
          <w:rFonts w:hint="cs"/>
          <w:rtl/>
        </w:rPr>
      </w:pPr>
    </w:p>
    <w:p w14:paraId="0F7A22D0" w14:textId="77777777" w:rsidR="00000000" w:rsidRDefault="00B90FE9">
      <w:pPr>
        <w:pStyle w:val="af0"/>
        <w:rPr>
          <w:rtl/>
        </w:rPr>
      </w:pPr>
      <w:r>
        <w:rPr>
          <w:rFonts w:hint="eastAsia"/>
          <w:rtl/>
        </w:rPr>
        <w:t>קריאה</w:t>
      </w:r>
      <w:r>
        <w:rPr>
          <w:rtl/>
        </w:rPr>
        <w:t>:</w:t>
      </w:r>
    </w:p>
    <w:p w14:paraId="5B964A1F" w14:textId="77777777" w:rsidR="00000000" w:rsidRDefault="00B90FE9">
      <w:pPr>
        <w:pStyle w:val="a0"/>
        <w:rPr>
          <w:rFonts w:hint="cs"/>
          <w:rtl/>
        </w:rPr>
      </w:pPr>
    </w:p>
    <w:p w14:paraId="2FA668D2" w14:textId="77777777" w:rsidR="00000000" w:rsidRDefault="00B90FE9">
      <w:pPr>
        <w:pStyle w:val="a0"/>
        <w:rPr>
          <w:rFonts w:hint="cs"/>
          <w:rtl/>
        </w:rPr>
      </w:pPr>
      <w:r>
        <w:rPr>
          <w:rFonts w:hint="cs"/>
          <w:rtl/>
        </w:rPr>
        <w:t>אדוני היושב-ראש, הזמן עבר.</w:t>
      </w:r>
    </w:p>
    <w:p w14:paraId="1E1006CD" w14:textId="77777777" w:rsidR="00000000" w:rsidRDefault="00B90FE9">
      <w:pPr>
        <w:pStyle w:val="a0"/>
        <w:ind w:firstLine="0"/>
        <w:rPr>
          <w:rFonts w:hint="cs"/>
          <w:rtl/>
        </w:rPr>
      </w:pPr>
    </w:p>
    <w:p w14:paraId="67E19706" w14:textId="77777777" w:rsidR="00000000" w:rsidRDefault="00B90FE9">
      <w:pPr>
        <w:pStyle w:val="-"/>
        <w:rPr>
          <w:rtl/>
        </w:rPr>
      </w:pPr>
      <w:bookmarkStart w:id="312" w:name="FS000001039T14_01_2004_14_49_49C"/>
      <w:bookmarkEnd w:id="312"/>
      <w:r>
        <w:rPr>
          <w:rtl/>
        </w:rPr>
        <w:t>ענבל גבריאלי (הליכוד):</w:t>
      </w:r>
    </w:p>
    <w:p w14:paraId="546BB5FE" w14:textId="77777777" w:rsidR="00000000" w:rsidRDefault="00B90FE9">
      <w:pPr>
        <w:pStyle w:val="a0"/>
        <w:rPr>
          <w:rtl/>
        </w:rPr>
      </w:pPr>
    </w:p>
    <w:p w14:paraId="4331B1EE" w14:textId="77777777" w:rsidR="00000000" w:rsidRDefault="00B90FE9">
      <w:pPr>
        <w:pStyle w:val="a0"/>
        <w:rPr>
          <w:rFonts w:hint="cs"/>
          <w:rtl/>
        </w:rPr>
      </w:pPr>
      <w:r>
        <w:rPr>
          <w:rFonts w:hint="cs"/>
          <w:rtl/>
        </w:rPr>
        <w:t>אדוני השר, אני גם אוסיף ואומר לפני ש</w:t>
      </w:r>
      <w:r>
        <w:rPr>
          <w:rFonts w:hint="cs"/>
          <w:rtl/>
        </w:rPr>
        <w:t>אתה עוזב אותנו ויוצא ליוון, שתבצע ותעשה את הבלתי-נמנע, פשוט להעביר את הסיוע לקריית-מלאכי - -</w:t>
      </w:r>
    </w:p>
    <w:p w14:paraId="6483DD70" w14:textId="77777777" w:rsidR="00000000" w:rsidRDefault="00B90FE9">
      <w:pPr>
        <w:pStyle w:val="a0"/>
        <w:ind w:firstLine="0"/>
        <w:rPr>
          <w:rFonts w:hint="cs"/>
          <w:rtl/>
        </w:rPr>
      </w:pPr>
    </w:p>
    <w:p w14:paraId="31D2F3B2" w14:textId="77777777" w:rsidR="00000000" w:rsidRDefault="00B90FE9">
      <w:pPr>
        <w:pStyle w:val="af1"/>
        <w:rPr>
          <w:rtl/>
        </w:rPr>
      </w:pPr>
      <w:r>
        <w:rPr>
          <w:rtl/>
        </w:rPr>
        <w:t>היו"ר יולי-יואל אדלשטיין:</w:t>
      </w:r>
    </w:p>
    <w:p w14:paraId="04DBBD9F" w14:textId="77777777" w:rsidR="00000000" w:rsidRDefault="00B90FE9">
      <w:pPr>
        <w:pStyle w:val="a0"/>
        <w:rPr>
          <w:rtl/>
        </w:rPr>
      </w:pPr>
    </w:p>
    <w:p w14:paraId="7D063AF3" w14:textId="77777777" w:rsidR="00000000" w:rsidRDefault="00B90FE9">
      <w:pPr>
        <w:pStyle w:val="a0"/>
        <w:rPr>
          <w:rFonts w:hint="cs"/>
          <w:rtl/>
        </w:rPr>
      </w:pPr>
      <w:r>
        <w:rPr>
          <w:rFonts w:hint="cs"/>
          <w:rtl/>
        </w:rPr>
        <w:t>חברת הכנסת גבריאלי.</w:t>
      </w:r>
    </w:p>
    <w:p w14:paraId="73107356" w14:textId="77777777" w:rsidR="00000000" w:rsidRDefault="00B90FE9">
      <w:pPr>
        <w:pStyle w:val="a0"/>
        <w:ind w:firstLine="0"/>
        <w:rPr>
          <w:rFonts w:hint="cs"/>
          <w:rtl/>
        </w:rPr>
      </w:pPr>
    </w:p>
    <w:p w14:paraId="59259C35" w14:textId="77777777" w:rsidR="00000000" w:rsidRDefault="00B90FE9">
      <w:pPr>
        <w:pStyle w:val="-"/>
        <w:rPr>
          <w:rtl/>
        </w:rPr>
      </w:pPr>
      <w:bookmarkStart w:id="313" w:name="FS000001039T14_01_2004_14_50_37C"/>
      <w:bookmarkEnd w:id="313"/>
      <w:r>
        <w:rPr>
          <w:rtl/>
        </w:rPr>
        <w:t>ענבל גבריאלי (הליכוד):</w:t>
      </w:r>
    </w:p>
    <w:p w14:paraId="12E681BC" w14:textId="77777777" w:rsidR="00000000" w:rsidRDefault="00B90FE9">
      <w:pPr>
        <w:pStyle w:val="a0"/>
        <w:rPr>
          <w:rtl/>
        </w:rPr>
      </w:pPr>
    </w:p>
    <w:p w14:paraId="300BD307" w14:textId="77777777" w:rsidR="00000000" w:rsidRDefault="00B90FE9">
      <w:pPr>
        <w:pStyle w:val="a0"/>
        <w:rPr>
          <w:rFonts w:hint="cs"/>
          <w:rtl/>
        </w:rPr>
      </w:pPr>
      <w:r>
        <w:rPr>
          <w:rFonts w:hint="cs"/>
          <w:rtl/>
        </w:rPr>
        <w:t>- - וגם לזכור עובדה אחת מאוד חשובה, שקריית-מלאכי היא משל. היא משל לבית-שאן, היא משל למצפה-</w:t>
      </w:r>
      <w:r>
        <w:rPr>
          <w:rFonts w:hint="cs"/>
          <w:rtl/>
        </w:rPr>
        <w:t>רמון וגם לרשויות הערביות.</w:t>
      </w:r>
    </w:p>
    <w:p w14:paraId="50AB8331" w14:textId="77777777" w:rsidR="00000000" w:rsidRDefault="00B90FE9">
      <w:pPr>
        <w:pStyle w:val="a0"/>
        <w:ind w:firstLine="0"/>
        <w:rPr>
          <w:rFonts w:hint="cs"/>
          <w:rtl/>
        </w:rPr>
      </w:pPr>
    </w:p>
    <w:p w14:paraId="5ED4CBDC" w14:textId="77777777" w:rsidR="00000000" w:rsidRDefault="00B90FE9">
      <w:pPr>
        <w:pStyle w:val="af1"/>
        <w:rPr>
          <w:rtl/>
        </w:rPr>
      </w:pPr>
      <w:r>
        <w:rPr>
          <w:rtl/>
        </w:rPr>
        <w:t>היו"ר יולי-יואל אדלשטיין:</w:t>
      </w:r>
    </w:p>
    <w:p w14:paraId="249DA7B1" w14:textId="77777777" w:rsidR="00000000" w:rsidRDefault="00B90FE9">
      <w:pPr>
        <w:pStyle w:val="a0"/>
        <w:rPr>
          <w:rtl/>
        </w:rPr>
      </w:pPr>
    </w:p>
    <w:p w14:paraId="4F36F2F0" w14:textId="77777777" w:rsidR="00000000" w:rsidRDefault="00B90FE9">
      <w:pPr>
        <w:pStyle w:val="a0"/>
        <w:rPr>
          <w:rFonts w:hint="cs"/>
          <w:rtl/>
        </w:rPr>
      </w:pPr>
      <w:r>
        <w:rPr>
          <w:rFonts w:hint="cs"/>
          <w:rtl/>
        </w:rPr>
        <w:t xml:space="preserve">חברת הכנסת גבריאלי, סיימת את זמנך לפני דקות מספר. תודה רבה. בבקשה, חבר הכנסת איתן כבל. </w:t>
      </w:r>
    </w:p>
    <w:p w14:paraId="0A12BF87" w14:textId="77777777" w:rsidR="00000000" w:rsidRDefault="00B90FE9">
      <w:pPr>
        <w:pStyle w:val="a0"/>
        <w:ind w:firstLine="0"/>
        <w:rPr>
          <w:rFonts w:hint="cs"/>
          <w:rtl/>
        </w:rPr>
      </w:pPr>
    </w:p>
    <w:p w14:paraId="0C4A4575" w14:textId="77777777" w:rsidR="00000000" w:rsidRDefault="00B90FE9">
      <w:pPr>
        <w:pStyle w:val="af0"/>
        <w:rPr>
          <w:rtl/>
        </w:rPr>
      </w:pPr>
      <w:r>
        <w:rPr>
          <w:rFonts w:hint="eastAsia"/>
          <w:rtl/>
        </w:rPr>
        <w:t>עסאם</w:t>
      </w:r>
      <w:r>
        <w:rPr>
          <w:rtl/>
        </w:rPr>
        <w:t xml:space="preserve"> מח'ול (חד"ש-תע"ל):</w:t>
      </w:r>
    </w:p>
    <w:p w14:paraId="185761D0" w14:textId="77777777" w:rsidR="00000000" w:rsidRDefault="00B90FE9">
      <w:pPr>
        <w:pStyle w:val="a0"/>
        <w:rPr>
          <w:rFonts w:hint="cs"/>
          <w:rtl/>
        </w:rPr>
      </w:pPr>
    </w:p>
    <w:p w14:paraId="6B5026E7" w14:textId="77777777" w:rsidR="00000000" w:rsidRDefault="00B90FE9">
      <w:pPr>
        <w:pStyle w:val="a0"/>
        <w:rPr>
          <w:rFonts w:hint="cs"/>
          <w:rtl/>
        </w:rPr>
      </w:pPr>
      <w:r>
        <w:rPr>
          <w:rFonts w:hint="cs"/>
          <w:rtl/>
        </w:rPr>
        <w:t>למה את בקואליציה? למה הצבעת בעד התקציב הזה? מה הנאום הזה? את נואמת נאום כזה  ומצביעה בעד</w:t>
      </w:r>
      <w:r>
        <w:rPr>
          <w:rFonts w:hint="cs"/>
          <w:rtl/>
        </w:rPr>
        <w:t xml:space="preserve"> התקציב. </w:t>
      </w:r>
    </w:p>
    <w:p w14:paraId="7CF14A8D" w14:textId="77777777" w:rsidR="00000000" w:rsidRDefault="00B90FE9">
      <w:pPr>
        <w:pStyle w:val="af1"/>
        <w:rPr>
          <w:rtl/>
        </w:rPr>
      </w:pPr>
    </w:p>
    <w:p w14:paraId="4FC5ECF2" w14:textId="77777777" w:rsidR="00000000" w:rsidRDefault="00B90FE9">
      <w:pPr>
        <w:pStyle w:val="af1"/>
        <w:rPr>
          <w:rtl/>
        </w:rPr>
      </w:pPr>
      <w:r>
        <w:rPr>
          <w:rtl/>
        </w:rPr>
        <w:t>היו"ר יולי-יואל אדלשטיין:</w:t>
      </w:r>
    </w:p>
    <w:p w14:paraId="771FE524" w14:textId="77777777" w:rsidR="00000000" w:rsidRDefault="00B90FE9">
      <w:pPr>
        <w:pStyle w:val="a0"/>
        <w:rPr>
          <w:rtl/>
        </w:rPr>
      </w:pPr>
    </w:p>
    <w:p w14:paraId="1DA67F21" w14:textId="77777777" w:rsidR="00000000" w:rsidRDefault="00B90FE9">
      <w:pPr>
        <w:pStyle w:val="a0"/>
        <w:rPr>
          <w:rFonts w:hint="cs"/>
          <w:rtl/>
        </w:rPr>
      </w:pPr>
      <w:r>
        <w:rPr>
          <w:rFonts w:hint="cs"/>
          <w:rtl/>
        </w:rPr>
        <w:t xml:space="preserve">חבר הכנסת איתן כבל, ואחריו </w:t>
      </w:r>
      <w:r>
        <w:rPr>
          <w:rtl/>
        </w:rPr>
        <w:t>–</w:t>
      </w:r>
      <w:r>
        <w:rPr>
          <w:rFonts w:hint="cs"/>
          <w:rtl/>
        </w:rPr>
        <w:t xml:space="preserve"> חבר הכנסת משה גפני.  בבקשה, אדוני. אני מבקש מכל הדוברים להקפיד על הזמן.</w:t>
      </w:r>
    </w:p>
    <w:p w14:paraId="1767E1F1" w14:textId="77777777" w:rsidR="00000000" w:rsidRDefault="00B90FE9">
      <w:pPr>
        <w:pStyle w:val="a0"/>
        <w:ind w:firstLine="0"/>
        <w:rPr>
          <w:rFonts w:hint="cs"/>
          <w:rtl/>
        </w:rPr>
      </w:pPr>
    </w:p>
    <w:p w14:paraId="0753A2EF" w14:textId="77777777" w:rsidR="00000000" w:rsidRDefault="00B90FE9">
      <w:pPr>
        <w:pStyle w:val="a"/>
        <w:rPr>
          <w:rtl/>
        </w:rPr>
      </w:pPr>
      <w:bookmarkStart w:id="314" w:name="FS000000445T14_01_2004_14_52_09"/>
      <w:bookmarkStart w:id="315" w:name="_Toc75077201"/>
      <w:bookmarkEnd w:id="314"/>
      <w:r>
        <w:rPr>
          <w:rFonts w:hint="eastAsia"/>
          <w:rtl/>
        </w:rPr>
        <w:t>איתן</w:t>
      </w:r>
      <w:r>
        <w:rPr>
          <w:rtl/>
        </w:rPr>
        <w:t xml:space="preserve"> כבל (העבודה-מימד):</w:t>
      </w:r>
      <w:bookmarkEnd w:id="315"/>
    </w:p>
    <w:p w14:paraId="2E9E7022" w14:textId="77777777" w:rsidR="00000000" w:rsidRDefault="00B90FE9">
      <w:pPr>
        <w:pStyle w:val="a0"/>
        <w:rPr>
          <w:rFonts w:hint="cs"/>
          <w:rtl/>
        </w:rPr>
      </w:pPr>
    </w:p>
    <w:p w14:paraId="0F40A2DE" w14:textId="77777777" w:rsidR="00000000" w:rsidRDefault="00B90FE9">
      <w:pPr>
        <w:pStyle w:val="a0"/>
        <w:rPr>
          <w:rFonts w:hint="cs"/>
          <w:rtl/>
        </w:rPr>
      </w:pPr>
      <w:r>
        <w:rPr>
          <w:rFonts w:hint="cs"/>
          <w:rtl/>
        </w:rPr>
        <w:t>אדוני היושב-ראש, חברי חברי הכנסת, אדוני השר, לפחות אפשר לומר, חברי חברי הכנסת הערבים, שחזון</w:t>
      </w:r>
      <w:r>
        <w:rPr>
          <w:rFonts w:hint="cs"/>
          <w:rtl/>
        </w:rPr>
        <w:t xml:space="preserve"> אחרית הימים מגיע הרבה יותר מהר מכפי שציפיתם. בנושא של משבר הרשויות המקומיות, הסכרים נפרצו וכולם שווים.</w:t>
      </w:r>
    </w:p>
    <w:p w14:paraId="3DB4E24F" w14:textId="77777777" w:rsidR="00000000" w:rsidRDefault="00B90FE9">
      <w:pPr>
        <w:pStyle w:val="a0"/>
        <w:ind w:firstLine="0"/>
        <w:rPr>
          <w:rFonts w:hint="cs"/>
          <w:rtl/>
        </w:rPr>
      </w:pPr>
    </w:p>
    <w:p w14:paraId="5F5ACB5C" w14:textId="77777777" w:rsidR="00000000" w:rsidRDefault="00B90FE9">
      <w:pPr>
        <w:pStyle w:val="af0"/>
        <w:rPr>
          <w:rtl/>
        </w:rPr>
      </w:pPr>
      <w:r>
        <w:rPr>
          <w:rFonts w:hint="eastAsia"/>
          <w:rtl/>
        </w:rPr>
        <w:t>ואסל</w:t>
      </w:r>
      <w:r>
        <w:rPr>
          <w:rtl/>
        </w:rPr>
        <w:t xml:space="preserve"> טאהא (בל"ד):</w:t>
      </w:r>
    </w:p>
    <w:p w14:paraId="39388062" w14:textId="77777777" w:rsidR="00000000" w:rsidRDefault="00B90FE9">
      <w:pPr>
        <w:pStyle w:val="a0"/>
        <w:rPr>
          <w:rFonts w:hint="cs"/>
          <w:rtl/>
        </w:rPr>
      </w:pPr>
    </w:p>
    <w:p w14:paraId="47A20206" w14:textId="77777777" w:rsidR="00000000" w:rsidRDefault="00B90FE9">
      <w:pPr>
        <w:pStyle w:val="a0"/>
        <w:rPr>
          <w:rFonts w:hint="cs"/>
          <w:rtl/>
        </w:rPr>
      </w:pPr>
      <w:r>
        <w:rPr>
          <w:rFonts w:hint="cs"/>
          <w:rtl/>
        </w:rPr>
        <w:t>שווים מתחת לקו העוני.</w:t>
      </w:r>
    </w:p>
    <w:p w14:paraId="2D347287" w14:textId="77777777" w:rsidR="00000000" w:rsidRDefault="00B90FE9">
      <w:pPr>
        <w:pStyle w:val="a0"/>
        <w:ind w:firstLine="0"/>
        <w:rPr>
          <w:rFonts w:hint="cs"/>
          <w:rtl/>
        </w:rPr>
      </w:pPr>
    </w:p>
    <w:p w14:paraId="501A706C" w14:textId="77777777" w:rsidR="00000000" w:rsidRDefault="00B90FE9">
      <w:pPr>
        <w:pStyle w:val="-"/>
        <w:rPr>
          <w:rtl/>
        </w:rPr>
      </w:pPr>
      <w:bookmarkStart w:id="316" w:name="FS000000445T14_01_2004_14_53_00C"/>
      <w:bookmarkEnd w:id="316"/>
      <w:r>
        <w:rPr>
          <w:rtl/>
        </w:rPr>
        <w:t>איתן כבל (העבודה-מימד):</w:t>
      </w:r>
    </w:p>
    <w:p w14:paraId="2157AEBC" w14:textId="77777777" w:rsidR="00000000" w:rsidRDefault="00B90FE9">
      <w:pPr>
        <w:pStyle w:val="a0"/>
        <w:rPr>
          <w:rtl/>
        </w:rPr>
      </w:pPr>
    </w:p>
    <w:p w14:paraId="3BD7316C" w14:textId="77777777" w:rsidR="00000000" w:rsidRDefault="00B90FE9">
      <w:pPr>
        <w:pStyle w:val="a0"/>
        <w:rPr>
          <w:rFonts w:hint="cs"/>
          <w:rtl/>
        </w:rPr>
      </w:pPr>
      <w:r>
        <w:rPr>
          <w:rFonts w:hint="cs"/>
          <w:rtl/>
        </w:rPr>
        <w:t>זה נכון. בזה כולם שווים. אבל אני אומר לחברת הכנסת ענבל גבריאלי, באמת כל חבר כנסת, בע</w:t>
      </w:r>
      <w:r>
        <w:rPr>
          <w:rFonts w:hint="cs"/>
          <w:rtl/>
        </w:rPr>
        <w:t>יקר מהליכוד, מגיע ובוכה ומזיל דמעות תנין, ומביא את הנציג שאליו הוא מחובר, ולבי לבי.</w:t>
      </w:r>
    </w:p>
    <w:p w14:paraId="498FCEE1" w14:textId="77777777" w:rsidR="00000000" w:rsidRDefault="00B90FE9">
      <w:pPr>
        <w:pStyle w:val="a0"/>
        <w:ind w:firstLine="0"/>
        <w:rPr>
          <w:rFonts w:hint="cs"/>
          <w:rtl/>
        </w:rPr>
      </w:pPr>
    </w:p>
    <w:p w14:paraId="2D0074FE" w14:textId="77777777" w:rsidR="00000000" w:rsidRDefault="00B90FE9">
      <w:pPr>
        <w:pStyle w:val="af0"/>
        <w:rPr>
          <w:rtl/>
        </w:rPr>
      </w:pPr>
      <w:r>
        <w:rPr>
          <w:rFonts w:hint="eastAsia"/>
          <w:rtl/>
        </w:rPr>
        <w:t>גילה</w:t>
      </w:r>
      <w:r>
        <w:rPr>
          <w:rtl/>
        </w:rPr>
        <w:t xml:space="preserve"> גמליאל (הליכוד):</w:t>
      </w:r>
    </w:p>
    <w:p w14:paraId="0594F34B" w14:textId="77777777" w:rsidR="00000000" w:rsidRDefault="00B90FE9">
      <w:pPr>
        <w:pStyle w:val="a0"/>
        <w:rPr>
          <w:rFonts w:hint="cs"/>
          <w:rtl/>
        </w:rPr>
      </w:pPr>
    </w:p>
    <w:p w14:paraId="3E462E82" w14:textId="77777777" w:rsidR="00000000" w:rsidRDefault="00B90FE9">
      <w:pPr>
        <w:pStyle w:val="a0"/>
        <w:rPr>
          <w:rFonts w:hint="cs"/>
          <w:rtl/>
        </w:rPr>
      </w:pPr>
      <w:r>
        <w:rPr>
          <w:rFonts w:hint="cs"/>
          <w:rtl/>
        </w:rPr>
        <w:t>המצב לא בגלל הליכוד, הוא עוד מתקופתכם.</w:t>
      </w:r>
    </w:p>
    <w:p w14:paraId="2572F5CA" w14:textId="77777777" w:rsidR="00000000" w:rsidRDefault="00B90FE9">
      <w:pPr>
        <w:pStyle w:val="a0"/>
        <w:ind w:firstLine="0"/>
        <w:rPr>
          <w:rFonts w:hint="cs"/>
          <w:rtl/>
        </w:rPr>
      </w:pPr>
    </w:p>
    <w:p w14:paraId="464C0193" w14:textId="77777777" w:rsidR="00000000" w:rsidRDefault="00B90FE9">
      <w:pPr>
        <w:pStyle w:val="-"/>
        <w:rPr>
          <w:rtl/>
        </w:rPr>
      </w:pPr>
      <w:bookmarkStart w:id="317" w:name="FS000000445T14_01_2004_14_53_37C"/>
      <w:bookmarkEnd w:id="317"/>
      <w:r>
        <w:rPr>
          <w:rtl/>
        </w:rPr>
        <w:t>איתן כבל (העבודה-מימד):</w:t>
      </w:r>
    </w:p>
    <w:p w14:paraId="6CE55145" w14:textId="77777777" w:rsidR="00000000" w:rsidRDefault="00B90FE9">
      <w:pPr>
        <w:pStyle w:val="a0"/>
        <w:rPr>
          <w:rtl/>
        </w:rPr>
      </w:pPr>
    </w:p>
    <w:p w14:paraId="346BC159" w14:textId="77777777" w:rsidR="00000000" w:rsidRDefault="00B90FE9">
      <w:pPr>
        <w:pStyle w:val="a0"/>
        <w:rPr>
          <w:rFonts w:hint="cs"/>
          <w:rtl/>
        </w:rPr>
      </w:pPr>
      <w:r>
        <w:rPr>
          <w:rFonts w:hint="cs"/>
          <w:rtl/>
        </w:rPr>
        <w:t>אני רוצה להזכיר לך, חברת הכנסת גמליאל, כבר אמרתי אתמול - הליכוד זקוק לטיפול. מ-1977</w:t>
      </w:r>
      <w:r>
        <w:rPr>
          <w:rFonts w:hint="cs"/>
          <w:rtl/>
        </w:rPr>
        <w:t xml:space="preserve"> אתם בשלטון, חוץ מאיזו הבלחה וחצי שלנו. תצאו מזה. אתם השלטון. אתם השלטון. אתם השלטון. </w:t>
      </w:r>
    </w:p>
    <w:p w14:paraId="24E541C9" w14:textId="77777777" w:rsidR="00000000" w:rsidRDefault="00B90FE9">
      <w:pPr>
        <w:pStyle w:val="a0"/>
        <w:ind w:firstLine="0"/>
        <w:rPr>
          <w:rFonts w:hint="cs"/>
          <w:rtl/>
        </w:rPr>
      </w:pPr>
    </w:p>
    <w:p w14:paraId="0A197651" w14:textId="77777777" w:rsidR="00000000" w:rsidRDefault="00B90FE9">
      <w:pPr>
        <w:pStyle w:val="af0"/>
        <w:rPr>
          <w:rtl/>
        </w:rPr>
      </w:pPr>
      <w:r>
        <w:rPr>
          <w:rFonts w:hint="eastAsia"/>
          <w:rtl/>
        </w:rPr>
        <w:t>דניאל</w:t>
      </w:r>
      <w:r>
        <w:rPr>
          <w:rtl/>
        </w:rPr>
        <w:t xml:space="preserve"> בנלולו (הליכוד):</w:t>
      </w:r>
    </w:p>
    <w:p w14:paraId="0DDCC10B" w14:textId="77777777" w:rsidR="00000000" w:rsidRDefault="00B90FE9">
      <w:pPr>
        <w:pStyle w:val="a0"/>
        <w:rPr>
          <w:rFonts w:hint="cs"/>
          <w:rtl/>
        </w:rPr>
      </w:pPr>
    </w:p>
    <w:p w14:paraId="68E67EA3" w14:textId="77777777" w:rsidR="00000000" w:rsidRDefault="00B90FE9">
      <w:pPr>
        <w:pStyle w:val="a0"/>
        <w:rPr>
          <w:rFonts w:hint="cs"/>
          <w:rtl/>
        </w:rPr>
      </w:pPr>
      <w:r>
        <w:rPr>
          <w:rFonts w:hint="cs"/>
          <w:rtl/>
        </w:rPr>
        <w:t>אנחנו מנסים לתקן את העוול שעשיתם במדינה הזאת.</w:t>
      </w:r>
    </w:p>
    <w:p w14:paraId="6D952388" w14:textId="77777777" w:rsidR="00000000" w:rsidRDefault="00B90FE9">
      <w:pPr>
        <w:pStyle w:val="a0"/>
        <w:ind w:firstLine="0"/>
        <w:rPr>
          <w:rFonts w:hint="cs"/>
          <w:rtl/>
        </w:rPr>
      </w:pPr>
    </w:p>
    <w:p w14:paraId="0D80FCF7" w14:textId="77777777" w:rsidR="00000000" w:rsidRDefault="00B90FE9">
      <w:pPr>
        <w:pStyle w:val="-"/>
        <w:rPr>
          <w:rtl/>
        </w:rPr>
      </w:pPr>
      <w:bookmarkStart w:id="318" w:name="FS000000445T14_01_2004_14_54_22C"/>
      <w:bookmarkEnd w:id="318"/>
      <w:r>
        <w:rPr>
          <w:rtl/>
        </w:rPr>
        <w:t>איתן כבל (העבודה-מימד):</w:t>
      </w:r>
    </w:p>
    <w:p w14:paraId="28753A37" w14:textId="77777777" w:rsidR="00000000" w:rsidRDefault="00B90FE9">
      <w:pPr>
        <w:pStyle w:val="a0"/>
        <w:rPr>
          <w:rtl/>
        </w:rPr>
      </w:pPr>
    </w:p>
    <w:p w14:paraId="34472972" w14:textId="77777777" w:rsidR="00000000" w:rsidRDefault="00B90FE9">
      <w:pPr>
        <w:pStyle w:val="a0"/>
        <w:rPr>
          <w:rFonts w:hint="cs"/>
          <w:rtl/>
        </w:rPr>
      </w:pPr>
      <w:r>
        <w:rPr>
          <w:rFonts w:hint="cs"/>
          <w:rtl/>
        </w:rPr>
        <w:t>תפסיקו עם זה.</w:t>
      </w:r>
    </w:p>
    <w:p w14:paraId="290DCF9C" w14:textId="77777777" w:rsidR="00000000" w:rsidRDefault="00B90FE9">
      <w:pPr>
        <w:pStyle w:val="af0"/>
        <w:rPr>
          <w:rtl/>
        </w:rPr>
      </w:pPr>
    </w:p>
    <w:p w14:paraId="11E25B4E" w14:textId="77777777" w:rsidR="00000000" w:rsidRDefault="00B90FE9">
      <w:pPr>
        <w:pStyle w:val="af0"/>
        <w:rPr>
          <w:rtl/>
        </w:rPr>
      </w:pPr>
      <w:r>
        <w:rPr>
          <w:rFonts w:hint="eastAsia"/>
          <w:rtl/>
        </w:rPr>
        <w:t>טלב</w:t>
      </w:r>
      <w:r>
        <w:rPr>
          <w:rtl/>
        </w:rPr>
        <w:t xml:space="preserve"> אלסאנע (רע"ם):</w:t>
      </w:r>
    </w:p>
    <w:p w14:paraId="33D58BB0" w14:textId="77777777" w:rsidR="00000000" w:rsidRDefault="00B90FE9">
      <w:pPr>
        <w:pStyle w:val="a0"/>
        <w:rPr>
          <w:rFonts w:hint="cs"/>
          <w:rtl/>
        </w:rPr>
      </w:pPr>
    </w:p>
    <w:p w14:paraId="225CBC4D" w14:textId="77777777" w:rsidR="00000000" w:rsidRDefault="00B90FE9">
      <w:pPr>
        <w:pStyle w:val="a0"/>
        <w:rPr>
          <w:rFonts w:hint="cs"/>
          <w:rtl/>
        </w:rPr>
      </w:pPr>
      <w:r>
        <w:rPr>
          <w:rFonts w:hint="cs"/>
          <w:rtl/>
        </w:rPr>
        <w:t xml:space="preserve">- - - </w:t>
      </w:r>
    </w:p>
    <w:p w14:paraId="5AB095E3" w14:textId="77777777" w:rsidR="00000000" w:rsidRDefault="00B90FE9">
      <w:pPr>
        <w:pStyle w:val="a0"/>
        <w:ind w:firstLine="0"/>
        <w:rPr>
          <w:rFonts w:hint="cs"/>
          <w:rtl/>
        </w:rPr>
      </w:pPr>
    </w:p>
    <w:p w14:paraId="4372FCFB" w14:textId="77777777" w:rsidR="00000000" w:rsidRDefault="00B90FE9">
      <w:pPr>
        <w:pStyle w:val="af1"/>
        <w:rPr>
          <w:rtl/>
        </w:rPr>
      </w:pPr>
      <w:r>
        <w:rPr>
          <w:rtl/>
        </w:rPr>
        <w:t>היו"ר יולי-יואל אדלשטיין:</w:t>
      </w:r>
    </w:p>
    <w:p w14:paraId="2D600905" w14:textId="77777777" w:rsidR="00000000" w:rsidRDefault="00B90FE9">
      <w:pPr>
        <w:pStyle w:val="a0"/>
        <w:rPr>
          <w:rtl/>
        </w:rPr>
      </w:pPr>
    </w:p>
    <w:p w14:paraId="5846C481" w14:textId="77777777" w:rsidR="00000000" w:rsidRDefault="00B90FE9">
      <w:pPr>
        <w:pStyle w:val="a0"/>
        <w:rPr>
          <w:rFonts w:hint="cs"/>
          <w:rtl/>
        </w:rPr>
      </w:pPr>
      <w:r>
        <w:rPr>
          <w:rFonts w:hint="cs"/>
          <w:rtl/>
        </w:rPr>
        <w:t>חב</w:t>
      </w:r>
      <w:r>
        <w:rPr>
          <w:rFonts w:hint="cs"/>
          <w:rtl/>
        </w:rPr>
        <w:t>ר הכנסת איתן כבל, אני עוצר לך את השעון.</w:t>
      </w:r>
    </w:p>
    <w:p w14:paraId="2DED71D7" w14:textId="77777777" w:rsidR="00000000" w:rsidRDefault="00B90FE9">
      <w:pPr>
        <w:pStyle w:val="a0"/>
        <w:ind w:firstLine="0"/>
        <w:rPr>
          <w:rFonts w:hint="cs"/>
          <w:rtl/>
        </w:rPr>
      </w:pPr>
    </w:p>
    <w:p w14:paraId="09350AF1" w14:textId="77777777" w:rsidR="00000000" w:rsidRDefault="00B90FE9">
      <w:pPr>
        <w:pStyle w:val="af0"/>
        <w:rPr>
          <w:rtl/>
        </w:rPr>
      </w:pPr>
      <w:r>
        <w:rPr>
          <w:rFonts w:hint="eastAsia"/>
          <w:rtl/>
        </w:rPr>
        <w:t>עסאם</w:t>
      </w:r>
      <w:r>
        <w:rPr>
          <w:rtl/>
        </w:rPr>
        <w:t xml:space="preserve"> מח'ול (חד"ש-תע"ל):</w:t>
      </w:r>
    </w:p>
    <w:p w14:paraId="52F17E1D" w14:textId="77777777" w:rsidR="00000000" w:rsidRDefault="00B90FE9">
      <w:pPr>
        <w:pStyle w:val="a0"/>
        <w:rPr>
          <w:rFonts w:hint="cs"/>
          <w:rtl/>
        </w:rPr>
      </w:pPr>
    </w:p>
    <w:p w14:paraId="15801214" w14:textId="77777777" w:rsidR="00000000" w:rsidRDefault="00B90FE9">
      <w:pPr>
        <w:pStyle w:val="a0"/>
        <w:rPr>
          <w:rFonts w:hint="cs"/>
          <w:rtl/>
        </w:rPr>
      </w:pPr>
      <w:r>
        <w:rPr>
          <w:rFonts w:hint="cs"/>
          <w:rtl/>
        </w:rPr>
        <w:t xml:space="preserve">- - - </w:t>
      </w:r>
    </w:p>
    <w:p w14:paraId="6D424030" w14:textId="77777777" w:rsidR="00000000" w:rsidRDefault="00B90FE9">
      <w:pPr>
        <w:pStyle w:val="a0"/>
        <w:ind w:firstLine="0"/>
        <w:rPr>
          <w:rFonts w:hint="cs"/>
          <w:rtl/>
        </w:rPr>
      </w:pPr>
    </w:p>
    <w:p w14:paraId="21A550C0" w14:textId="77777777" w:rsidR="00000000" w:rsidRDefault="00B90FE9">
      <w:pPr>
        <w:pStyle w:val="af1"/>
        <w:rPr>
          <w:rtl/>
        </w:rPr>
      </w:pPr>
      <w:r>
        <w:rPr>
          <w:rtl/>
        </w:rPr>
        <w:t>היו"ר יולי-יואל אדלשטיין:</w:t>
      </w:r>
    </w:p>
    <w:p w14:paraId="5E178B06" w14:textId="77777777" w:rsidR="00000000" w:rsidRDefault="00B90FE9">
      <w:pPr>
        <w:pStyle w:val="a0"/>
        <w:rPr>
          <w:rtl/>
        </w:rPr>
      </w:pPr>
    </w:p>
    <w:p w14:paraId="483D44A3" w14:textId="77777777" w:rsidR="00000000" w:rsidRDefault="00B90FE9">
      <w:pPr>
        <w:pStyle w:val="a0"/>
        <w:rPr>
          <w:rFonts w:hint="cs"/>
          <w:rtl/>
        </w:rPr>
      </w:pPr>
      <w:r>
        <w:rPr>
          <w:rFonts w:hint="cs"/>
          <w:rtl/>
        </w:rPr>
        <w:t>חבר הכנסת מח'ול יסביר לחבר הכנסת בנלולו. חכה שנייה. הם זקוקים כנראה לקצת זמן לפרוק את זעמם. זהו, סיימנו, חברי הכנסת? חבר הכנסת איתן כבל יכול להמשיך? אני מב</w:t>
      </w:r>
      <w:r>
        <w:rPr>
          <w:rFonts w:hint="cs"/>
          <w:rtl/>
        </w:rPr>
        <w:t>קש את אישורך, חבר הכנסת מח'ול, שהדובר ימשיך.</w:t>
      </w:r>
    </w:p>
    <w:p w14:paraId="717F0AC9" w14:textId="77777777" w:rsidR="00000000" w:rsidRDefault="00B90FE9">
      <w:pPr>
        <w:pStyle w:val="a0"/>
        <w:ind w:firstLine="0"/>
        <w:rPr>
          <w:rFonts w:hint="cs"/>
          <w:rtl/>
        </w:rPr>
      </w:pPr>
    </w:p>
    <w:p w14:paraId="31CDBE9A" w14:textId="77777777" w:rsidR="00000000" w:rsidRDefault="00B90FE9">
      <w:pPr>
        <w:pStyle w:val="af0"/>
        <w:rPr>
          <w:rtl/>
        </w:rPr>
      </w:pPr>
      <w:r>
        <w:rPr>
          <w:rFonts w:hint="eastAsia"/>
          <w:rtl/>
        </w:rPr>
        <w:t>טלב</w:t>
      </w:r>
      <w:r>
        <w:rPr>
          <w:rtl/>
        </w:rPr>
        <w:t xml:space="preserve"> אלסאנע (רע"ם):</w:t>
      </w:r>
    </w:p>
    <w:p w14:paraId="3D15DDE8" w14:textId="77777777" w:rsidR="00000000" w:rsidRDefault="00B90FE9">
      <w:pPr>
        <w:pStyle w:val="a0"/>
        <w:rPr>
          <w:rFonts w:hint="cs"/>
          <w:rtl/>
        </w:rPr>
      </w:pPr>
    </w:p>
    <w:p w14:paraId="0AEEDD75" w14:textId="77777777" w:rsidR="00000000" w:rsidRDefault="00B90FE9">
      <w:pPr>
        <w:pStyle w:val="a0"/>
        <w:rPr>
          <w:rFonts w:hint="cs"/>
          <w:rtl/>
        </w:rPr>
      </w:pPr>
      <w:r>
        <w:rPr>
          <w:rFonts w:hint="cs"/>
          <w:rtl/>
        </w:rPr>
        <w:t>חבר הכנסת כבל, איך זה עם כל הצרות, מצביעים להם?</w:t>
      </w:r>
    </w:p>
    <w:p w14:paraId="08B2929F" w14:textId="77777777" w:rsidR="00000000" w:rsidRDefault="00B90FE9">
      <w:pPr>
        <w:pStyle w:val="a0"/>
        <w:ind w:firstLine="0"/>
        <w:rPr>
          <w:rFonts w:hint="cs"/>
          <w:rtl/>
        </w:rPr>
      </w:pPr>
    </w:p>
    <w:p w14:paraId="45AF8B51" w14:textId="77777777" w:rsidR="00000000" w:rsidRDefault="00B90FE9">
      <w:pPr>
        <w:pStyle w:val="af0"/>
        <w:rPr>
          <w:rtl/>
        </w:rPr>
      </w:pPr>
      <w:r>
        <w:rPr>
          <w:rFonts w:hint="eastAsia"/>
          <w:rtl/>
        </w:rPr>
        <w:t>דניאל</w:t>
      </w:r>
      <w:r>
        <w:rPr>
          <w:rtl/>
        </w:rPr>
        <w:t xml:space="preserve"> בנלולו (הליכוד):</w:t>
      </w:r>
    </w:p>
    <w:p w14:paraId="7A808D0C" w14:textId="77777777" w:rsidR="00000000" w:rsidRDefault="00B90FE9">
      <w:pPr>
        <w:pStyle w:val="a0"/>
        <w:rPr>
          <w:rFonts w:hint="cs"/>
          <w:rtl/>
        </w:rPr>
      </w:pPr>
    </w:p>
    <w:p w14:paraId="30AFF168" w14:textId="77777777" w:rsidR="00000000" w:rsidRDefault="00B90FE9">
      <w:pPr>
        <w:pStyle w:val="a0"/>
        <w:rPr>
          <w:rFonts w:hint="cs"/>
          <w:rtl/>
        </w:rPr>
      </w:pPr>
      <w:r>
        <w:rPr>
          <w:rFonts w:hint="cs"/>
          <w:rtl/>
        </w:rPr>
        <w:t xml:space="preserve">- - - </w:t>
      </w:r>
    </w:p>
    <w:p w14:paraId="68CCF9EC" w14:textId="77777777" w:rsidR="00000000" w:rsidRDefault="00B90FE9">
      <w:pPr>
        <w:pStyle w:val="a0"/>
        <w:ind w:firstLine="0"/>
        <w:rPr>
          <w:rFonts w:hint="cs"/>
          <w:rtl/>
        </w:rPr>
      </w:pPr>
    </w:p>
    <w:p w14:paraId="1A9CB618" w14:textId="77777777" w:rsidR="00000000" w:rsidRDefault="00B90FE9">
      <w:pPr>
        <w:pStyle w:val="af1"/>
        <w:rPr>
          <w:rtl/>
        </w:rPr>
      </w:pPr>
      <w:r>
        <w:rPr>
          <w:rtl/>
        </w:rPr>
        <w:t>היו"ר יולי-יואל אדלשטיין:</w:t>
      </w:r>
    </w:p>
    <w:p w14:paraId="090264A7" w14:textId="77777777" w:rsidR="00000000" w:rsidRDefault="00B90FE9">
      <w:pPr>
        <w:pStyle w:val="a0"/>
        <w:rPr>
          <w:rtl/>
        </w:rPr>
      </w:pPr>
    </w:p>
    <w:p w14:paraId="3BDC1B68" w14:textId="77777777" w:rsidR="00000000" w:rsidRDefault="00B90FE9">
      <w:pPr>
        <w:pStyle w:val="a0"/>
        <w:rPr>
          <w:rFonts w:hint="cs"/>
          <w:rtl/>
        </w:rPr>
      </w:pPr>
      <w:r>
        <w:rPr>
          <w:rFonts w:hint="cs"/>
          <w:rtl/>
        </w:rPr>
        <w:t>לא, חבר הכנסת בנלולו, חשבתי שחבר הכנסת מח'ול מדבר בשם כל המליאה, שהוא נתן לי אישור</w:t>
      </w:r>
      <w:r>
        <w:rPr>
          <w:rFonts w:hint="cs"/>
          <w:rtl/>
        </w:rPr>
        <w:t xml:space="preserve"> בשם כל המליאה שאיתן כבל ימשיך. </w:t>
      </w:r>
    </w:p>
    <w:p w14:paraId="06143C3A" w14:textId="77777777" w:rsidR="00000000" w:rsidRDefault="00B90FE9">
      <w:pPr>
        <w:pStyle w:val="a0"/>
        <w:ind w:firstLine="0"/>
        <w:rPr>
          <w:rFonts w:hint="cs"/>
          <w:rtl/>
        </w:rPr>
      </w:pPr>
    </w:p>
    <w:p w14:paraId="51572F92" w14:textId="77777777" w:rsidR="00000000" w:rsidRDefault="00B90FE9">
      <w:pPr>
        <w:pStyle w:val="-"/>
        <w:rPr>
          <w:rtl/>
        </w:rPr>
      </w:pPr>
      <w:bookmarkStart w:id="319" w:name="FS000000445T14_01_2004_14_56_56C"/>
      <w:bookmarkEnd w:id="319"/>
      <w:r>
        <w:rPr>
          <w:rtl/>
        </w:rPr>
        <w:t>איתן כבל (העבודה-מימד):</w:t>
      </w:r>
    </w:p>
    <w:p w14:paraId="18C8DE37" w14:textId="77777777" w:rsidR="00000000" w:rsidRDefault="00B90FE9">
      <w:pPr>
        <w:pStyle w:val="a0"/>
        <w:rPr>
          <w:rtl/>
        </w:rPr>
      </w:pPr>
    </w:p>
    <w:p w14:paraId="6D01A637" w14:textId="77777777" w:rsidR="00000000" w:rsidRDefault="00B90FE9">
      <w:pPr>
        <w:pStyle w:val="a0"/>
        <w:rPr>
          <w:rFonts w:hint="cs"/>
          <w:rtl/>
        </w:rPr>
      </w:pPr>
      <w:r>
        <w:rPr>
          <w:rFonts w:hint="cs"/>
          <w:rtl/>
        </w:rPr>
        <w:t xml:space="preserve">חברי הכנסת, כל כך רציתם לעזור לשר פורז, ואני אומר לכם מידיעה אישית קרובה שהוא עושה ככל יכולתו, אבל גם השר פורז </w:t>
      </w:r>
      <w:r>
        <w:rPr>
          <w:rtl/>
        </w:rPr>
        <w:t>–</w:t>
      </w:r>
      <w:r>
        <w:rPr>
          <w:rFonts w:hint="cs"/>
          <w:rtl/>
        </w:rPr>
        <w:t xml:space="preserve"> ואני לא בא להגן כאן על הקואליציה, אני בא לומר דברים בשבחו של השר פורז באופן ישיר </w:t>
      </w:r>
      <w:r>
        <w:rPr>
          <w:rtl/>
        </w:rPr>
        <w:t>–</w:t>
      </w:r>
      <w:r>
        <w:rPr>
          <w:rFonts w:hint="cs"/>
          <w:rtl/>
        </w:rPr>
        <w:t xml:space="preserve"> י</w:t>
      </w:r>
      <w:r>
        <w:rPr>
          <w:rFonts w:hint="cs"/>
          <w:rtl/>
        </w:rPr>
        <w:t>דיו כבולות. כי גם הוא יודע, שבסיטואציה של התקציבים הנוכחיים אנחנו עלולים למצוא את עצמנו במצב של המשבר ברשויות המקומיות, אדוני ראש עיריית קריית-מלאכי, בוודאי זה גם לא עוזר לך, ולבי לבי אתך. מכל הלב אני אומר זאת, כי אני חושב שהעיר קריית-מלאכי - וביקרתי בה לא</w:t>
      </w:r>
      <w:r>
        <w:rPr>
          <w:rFonts w:hint="cs"/>
          <w:rtl/>
        </w:rPr>
        <w:t>חרונה - המצב בה הוא מהקשים ביותר שנתקלתי בהם במדינת ישראל, מבלי לפגוע, חס וחלילה, באנשים הנהדרים שגרים שם. אבל הסיטואציה הכלכלית יוצרת מצב, שהיישובים החזקים, אלה שמוגדרים היום יישובים חזקים עלולים למצוא את עצמם כתוצאה מההתנהלות הכלכלית, ולא ירחק היום - - -</w:t>
      </w:r>
      <w:r>
        <w:rPr>
          <w:rFonts w:hint="cs"/>
          <w:rtl/>
        </w:rPr>
        <w:t xml:space="preserve"> </w:t>
      </w:r>
    </w:p>
    <w:p w14:paraId="73527BB2" w14:textId="77777777" w:rsidR="00000000" w:rsidRDefault="00B90FE9">
      <w:pPr>
        <w:pStyle w:val="a0"/>
        <w:ind w:firstLine="0"/>
        <w:rPr>
          <w:rFonts w:hint="cs"/>
          <w:rtl/>
        </w:rPr>
      </w:pPr>
    </w:p>
    <w:p w14:paraId="3E605546" w14:textId="77777777" w:rsidR="00000000" w:rsidRDefault="00B90FE9">
      <w:pPr>
        <w:pStyle w:val="af0"/>
        <w:rPr>
          <w:rtl/>
        </w:rPr>
      </w:pPr>
      <w:r>
        <w:rPr>
          <w:rFonts w:hint="eastAsia"/>
          <w:rtl/>
        </w:rPr>
        <w:t>אילן</w:t>
      </w:r>
      <w:r>
        <w:rPr>
          <w:rtl/>
        </w:rPr>
        <w:t xml:space="preserve"> ליבוביץ (שינוי):</w:t>
      </w:r>
    </w:p>
    <w:p w14:paraId="10B430C7" w14:textId="77777777" w:rsidR="00000000" w:rsidRDefault="00B90FE9">
      <w:pPr>
        <w:pStyle w:val="a0"/>
        <w:rPr>
          <w:rFonts w:hint="cs"/>
          <w:rtl/>
        </w:rPr>
      </w:pPr>
    </w:p>
    <w:p w14:paraId="6BC00DAB" w14:textId="77777777" w:rsidR="00000000" w:rsidRDefault="00B90FE9">
      <w:pPr>
        <w:pStyle w:val="a0"/>
        <w:rPr>
          <w:rFonts w:hint="cs"/>
          <w:rtl/>
        </w:rPr>
      </w:pPr>
      <w:r>
        <w:rPr>
          <w:rFonts w:hint="cs"/>
          <w:rtl/>
        </w:rPr>
        <w:t>לא רק. חלק מראשי הערים באותם יישובים חזקים מתנהלים בהפקרות.</w:t>
      </w:r>
    </w:p>
    <w:p w14:paraId="41D94EFC" w14:textId="77777777" w:rsidR="00000000" w:rsidRDefault="00B90FE9">
      <w:pPr>
        <w:pStyle w:val="a0"/>
        <w:rPr>
          <w:rFonts w:hint="cs"/>
          <w:rtl/>
        </w:rPr>
      </w:pPr>
      <w:bookmarkStart w:id="320" w:name="FS000000445T14_01_2004_14_59_54C"/>
      <w:bookmarkEnd w:id="320"/>
    </w:p>
    <w:p w14:paraId="48B7E8BF" w14:textId="77777777" w:rsidR="00000000" w:rsidRDefault="00B90FE9">
      <w:pPr>
        <w:pStyle w:val="-"/>
        <w:rPr>
          <w:rtl/>
        </w:rPr>
      </w:pPr>
      <w:bookmarkStart w:id="321" w:name="FS000000445T14_01_2004_15_02_30C"/>
      <w:bookmarkEnd w:id="321"/>
      <w:r>
        <w:rPr>
          <w:rtl/>
        </w:rPr>
        <w:t>איתן כבל (העבודה-מימד):</w:t>
      </w:r>
    </w:p>
    <w:p w14:paraId="5268C100" w14:textId="77777777" w:rsidR="00000000" w:rsidRDefault="00B90FE9">
      <w:pPr>
        <w:pStyle w:val="a0"/>
        <w:rPr>
          <w:rtl/>
        </w:rPr>
      </w:pPr>
    </w:p>
    <w:p w14:paraId="17C10022" w14:textId="77777777" w:rsidR="00000000" w:rsidRDefault="00B90FE9">
      <w:pPr>
        <w:pStyle w:val="a0"/>
        <w:rPr>
          <w:rFonts w:hint="cs"/>
          <w:rtl/>
        </w:rPr>
      </w:pPr>
      <w:r>
        <w:rPr>
          <w:rFonts w:hint="cs"/>
          <w:rtl/>
        </w:rPr>
        <w:t xml:space="preserve">חבר הכנסת אילן ליבוביץ, ידידי, אם היה מדובר רק במקום אחד או שניים או שלושה </w:t>
      </w:r>
      <w:r>
        <w:rPr>
          <w:rtl/>
        </w:rPr>
        <w:t>–</w:t>
      </w:r>
      <w:r>
        <w:rPr>
          <w:rFonts w:hint="cs"/>
          <w:rtl/>
        </w:rPr>
        <w:t xml:space="preserve"> אז יש כמה. אבל זאת איננה יד המקרה, ואתה יודע כמוני שלא כל ראשי הרשו</w:t>
      </w:r>
      <w:r>
        <w:rPr>
          <w:rFonts w:hint="cs"/>
          <w:rtl/>
        </w:rPr>
        <w:t>יות, ללא הבדל מפלגתי, ממטולה ועד אילת - לא כולם רעים, לא כולם לא טובים. יש רבים וטובים שבאמת יוצאים מגדרם ופועלים על מנת לקדם את היישוב שלהם. מה יכול לעשות ראש העיר של קריית-מלאכי על מנת להוציא את היישוב שלו מהמצוקה? אין לו שום סיכוי במצב הנוכחי, אם לא תהי</w:t>
      </w:r>
      <w:r>
        <w:rPr>
          <w:rFonts w:hint="cs"/>
          <w:rtl/>
        </w:rPr>
        <w:t xml:space="preserve">ה הליכה משותפת של הממשלה ושל הרשות המקומית. </w:t>
      </w:r>
    </w:p>
    <w:p w14:paraId="622ED7BD" w14:textId="77777777" w:rsidR="00000000" w:rsidRDefault="00B90FE9">
      <w:pPr>
        <w:pStyle w:val="a0"/>
        <w:rPr>
          <w:rFonts w:hint="cs"/>
          <w:rtl/>
        </w:rPr>
      </w:pPr>
    </w:p>
    <w:p w14:paraId="3A176120" w14:textId="77777777" w:rsidR="00000000" w:rsidRDefault="00B90FE9">
      <w:pPr>
        <w:pStyle w:val="a0"/>
        <w:rPr>
          <w:rFonts w:hint="cs"/>
          <w:rtl/>
        </w:rPr>
      </w:pPr>
      <w:r>
        <w:rPr>
          <w:rFonts w:hint="cs"/>
          <w:rtl/>
        </w:rPr>
        <w:t xml:space="preserve">אדוני השר, הנושא של החשבים המלווים </w:t>
      </w:r>
      <w:r>
        <w:rPr>
          <w:rtl/>
        </w:rPr>
        <w:t>–</w:t>
      </w:r>
      <w:r>
        <w:rPr>
          <w:rFonts w:hint="cs"/>
          <w:rtl/>
        </w:rPr>
        <w:t xml:space="preserve"> לא היועצים המלווים, כפי שאמרה קודמתי, אלא החשבים המלווים </w:t>
      </w:r>
      <w:r>
        <w:rPr>
          <w:rtl/>
        </w:rPr>
        <w:t>–</w:t>
      </w:r>
      <w:r>
        <w:rPr>
          <w:rFonts w:hint="cs"/>
          <w:rtl/>
        </w:rPr>
        <w:t xml:space="preserve"> יש פה מצב שראוי לבדוק אותו. בחלק גדול מהמקומות, אם לא בכל המקומות, היה חשב מלווה, שהופך להיות הסמכות, האיש שחותם א</w:t>
      </w:r>
      <w:r>
        <w:rPr>
          <w:rFonts w:hint="cs"/>
          <w:rtl/>
        </w:rPr>
        <w:t xml:space="preserve">ו מאשר לחתום, ולמרות זאת כמעט דבר לא קרה. אני מכיר מראש-העין וממקומות אחרים - כל אחד יביא מביתו את הדוגמה, שלמרות החשב המלווה המצב הולך ומידרדר. צריך לבדוק את זה. תודה רבה. </w:t>
      </w:r>
    </w:p>
    <w:p w14:paraId="2DF5DEF2" w14:textId="77777777" w:rsidR="00000000" w:rsidRDefault="00B90FE9">
      <w:pPr>
        <w:pStyle w:val="a0"/>
        <w:rPr>
          <w:rFonts w:hint="cs"/>
          <w:rtl/>
        </w:rPr>
      </w:pPr>
    </w:p>
    <w:p w14:paraId="4C76A6FB" w14:textId="77777777" w:rsidR="00000000" w:rsidRDefault="00B90FE9">
      <w:pPr>
        <w:pStyle w:val="af0"/>
        <w:rPr>
          <w:rtl/>
        </w:rPr>
      </w:pPr>
      <w:r>
        <w:rPr>
          <w:rFonts w:hint="eastAsia"/>
          <w:rtl/>
        </w:rPr>
        <w:t>ואסל</w:t>
      </w:r>
      <w:r>
        <w:rPr>
          <w:rtl/>
        </w:rPr>
        <w:t xml:space="preserve"> טאהא (בל"ד):</w:t>
      </w:r>
    </w:p>
    <w:p w14:paraId="7EF0C671" w14:textId="77777777" w:rsidR="00000000" w:rsidRDefault="00B90FE9">
      <w:pPr>
        <w:pStyle w:val="a0"/>
        <w:rPr>
          <w:rFonts w:hint="cs"/>
          <w:rtl/>
        </w:rPr>
      </w:pPr>
    </w:p>
    <w:p w14:paraId="75F9E664" w14:textId="77777777" w:rsidR="00000000" w:rsidRDefault="00B90FE9">
      <w:pPr>
        <w:pStyle w:val="a0"/>
        <w:rPr>
          <w:rFonts w:hint="cs"/>
          <w:rtl/>
        </w:rPr>
      </w:pPr>
      <w:r>
        <w:rPr>
          <w:rFonts w:hint="cs"/>
          <w:rtl/>
        </w:rPr>
        <w:t xml:space="preserve">גם בוועדות קרואות. </w:t>
      </w:r>
    </w:p>
    <w:p w14:paraId="0F088896" w14:textId="77777777" w:rsidR="00000000" w:rsidRDefault="00B90FE9">
      <w:pPr>
        <w:pStyle w:val="a0"/>
        <w:rPr>
          <w:rFonts w:hint="cs"/>
          <w:rtl/>
        </w:rPr>
      </w:pPr>
    </w:p>
    <w:p w14:paraId="556C9884" w14:textId="77777777" w:rsidR="00000000" w:rsidRDefault="00B90FE9">
      <w:pPr>
        <w:pStyle w:val="af1"/>
        <w:rPr>
          <w:rtl/>
        </w:rPr>
      </w:pPr>
      <w:r>
        <w:rPr>
          <w:rtl/>
        </w:rPr>
        <w:t>היו"ר יולי-יואל אדלשטיין:</w:t>
      </w:r>
    </w:p>
    <w:p w14:paraId="4223D85E" w14:textId="77777777" w:rsidR="00000000" w:rsidRDefault="00B90FE9">
      <w:pPr>
        <w:pStyle w:val="a0"/>
        <w:rPr>
          <w:rtl/>
        </w:rPr>
      </w:pPr>
    </w:p>
    <w:p w14:paraId="743074DF" w14:textId="77777777" w:rsidR="00000000" w:rsidRDefault="00B90FE9">
      <w:pPr>
        <w:pStyle w:val="a0"/>
        <w:rPr>
          <w:rFonts w:hint="cs"/>
          <w:rtl/>
        </w:rPr>
      </w:pPr>
      <w:r>
        <w:rPr>
          <w:rFonts w:hint="cs"/>
          <w:rtl/>
        </w:rPr>
        <w:t xml:space="preserve">תודה רבה לחבר </w:t>
      </w:r>
      <w:r>
        <w:rPr>
          <w:rFonts w:hint="cs"/>
          <w:rtl/>
        </w:rPr>
        <w:t xml:space="preserve">הכנסת איתן כבל על דבריו. חבר הכנסת משה גפני, ואחריו </w:t>
      </w:r>
      <w:r>
        <w:rPr>
          <w:rtl/>
        </w:rPr>
        <w:t>–</w:t>
      </w:r>
      <w:r>
        <w:rPr>
          <w:rFonts w:hint="cs"/>
          <w:rtl/>
        </w:rPr>
        <w:t xml:space="preserve"> חבר הכנסת אמנון כהן, יושב-ראש הוועדה לביקורת המדינה. בבקשה, אדוני, חבר הכנסת גפני, עד שלוש דקות. </w:t>
      </w:r>
    </w:p>
    <w:p w14:paraId="02009058" w14:textId="77777777" w:rsidR="00000000" w:rsidRDefault="00B90FE9">
      <w:pPr>
        <w:pStyle w:val="a0"/>
        <w:rPr>
          <w:rFonts w:hint="cs"/>
          <w:rtl/>
        </w:rPr>
      </w:pPr>
    </w:p>
    <w:p w14:paraId="6AAE20DC" w14:textId="77777777" w:rsidR="00000000" w:rsidRDefault="00B90FE9">
      <w:pPr>
        <w:pStyle w:val="a"/>
        <w:rPr>
          <w:rtl/>
        </w:rPr>
      </w:pPr>
      <w:bookmarkStart w:id="322" w:name="FS000000526T14_01_2004_15_07_11"/>
      <w:bookmarkStart w:id="323" w:name="_Toc75077202"/>
      <w:bookmarkEnd w:id="322"/>
      <w:r>
        <w:rPr>
          <w:rFonts w:hint="eastAsia"/>
          <w:rtl/>
        </w:rPr>
        <w:t>משה</w:t>
      </w:r>
      <w:r>
        <w:rPr>
          <w:rtl/>
        </w:rPr>
        <w:t xml:space="preserve"> גפני (יהדות התורה):</w:t>
      </w:r>
      <w:bookmarkEnd w:id="323"/>
    </w:p>
    <w:p w14:paraId="352F8E29" w14:textId="77777777" w:rsidR="00000000" w:rsidRDefault="00B90FE9">
      <w:pPr>
        <w:pStyle w:val="a0"/>
        <w:rPr>
          <w:rFonts w:hint="cs"/>
          <w:rtl/>
        </w:rPr>
      </w:pPr>
    </w:p>
    <w:p w14:paraId="7C6D9D7F" w14:textId="77777777" w:rsidR="00000000" w:rsidRDefault="00B90FE9">
      <w:pPr>
        <w:pStyle w:val="a0"/>
        <w:rPr>
          <w:rFonts w:hint="cs"/>
          <w:rtl/>
        </w:rPr>
      </w:pPr>
      <w:r>
        <w:rPr>
          <w:rFonts w:hint="cs"/>
          <w:rtl/>
        </w:rPr>
        <w:t xml:space="preserve">אדוני היושב-ראש, רבותי חברי הכנסת, אדוני שר הפנים, מכיוון שיש לי רק שלוש דקות </w:t>
      </w:r>
      <w:r>
        <w:rPr>
          <w:rFonts w:hint="cs"/>
          <w:rtl/>
        </w:rPr>
        <w:t xml:space="preserve">אני אשתדל לעשות את זה טלגרפית, כי הנושא הזה הוא נושא רחב מאוד ועגום מאוד. </w:t>
      </w:r>
    </w:p>
    <w:p w14:paraId="144012D7" w14:textId="77777777" w:rsidR="00000000" w:rsidRDefault="00B90FE9">
      <w:pPr>
        <w:pStyle w:val="a0"/>
        <w:rPr>
          <w:rFonts w:hint="cs"/>
          <w:rtl/>
        </w:rPr>
      </w:pPr>
    </w:p>
    <w:p w14:paraId="791F85C3" w14:textId="77777777" w:rsidR="00000000" w:rsidRDefault="00B90FE9">
      <w:pPr>
        <w:pStyle w:val="a0"/>
        <w:rPr>
          <w:rFonts w:hint="cs"/>
          <w:rtl/>
        </w:rPr>
      </w:pPr>
      <w:r>
        <w:rPr>
          <w:rFonts w:hint="cs"/>
          <w:rtl/>
        </w:rPr>
        <w:t>נפגשתי לאחרונה עם עובדי רשויות מקומיות, ואי-אפשר לעמוד מול האנשים האלה, שנותנים שירות לתושבים במשך שנים רבות, עם משכורות לא גבוהות, לפעמים אפילו משכורות נמוכות מאוד, ואינם מקבלים א</w:t>
      </w:r>
      <w:r>
        <w:rPr>
          <w:rFonts w:hint="cs"/>
          <w:rtl/>
        </w:rPr>
        <w:t xml:space="preserve">ת משכורתם חודשים ארוכים. אני לא מדבר על הקריסה של המערכת של השירותים המוניציפליים, של השירותים שצריך לתת במערכות החינוך, הרווחה וכו', אלא גם על הדברים האנושיים, שעומדים מול אנשים שבעצם המדינה ביקשה מהם לעשות את העבודה הזאת, באמצעות הרשויות המקומיות. </w:t>
      </w:r>
    </w:p>
    <w:p w14:paraId="495B8ADE" w14:textId="77777777" w:rsidR="00000000" w:rsidRDefault="00B90FE9">
      <w:pPr>
        <w:pStyle w:val="a0"/>
        <w:rPr>
          <w:rFonts w:hint="cs"/>
          <w:rtl/>
        </w:rPr>
      </w:pPr>
    </w:p>
    <w:p w14:paraId="57EB3865" w14:textId="77777777" w:rsidR="00000000" w:rsidRDefault="00B90FE9">
      <w:pPr>
        <w:pStyle w:val="a0"/>
        <w:rPr>
          <w:rFonts w:hint="cs"/>
          <w:rtl/>
        </w:rPr>
      </w:pPr>
      <w:r>
        <w:rPr>
          <w:rFonts w:hint="cs"/>
          <w:rtl/>
        </w:rPr>
        <w:t>תהום</w:t>
      </w:r>
      <w:r>
        <w:rPr>
          <w:rFonts w:hint="cs"/>
          <w:rtl/>
        </w:rPr>
        <w:t xml:space="preserve"> אידיאולוגית פעורה ביני לבין שר הפנים, אברהם פורז, ואתם יודעים את זה; זה לא סוד, אני לא מסתיר את זה. אבל במקרה הזה, אני לא מאשים אותו. הוא קיבל את זה כך. אני מאשים אותו, כמו שאני מאשים כל אחד מחברי הקואליציה, שהוא הצביע בעד התקציב הזה. </w:t>
      </w:r>
    </w:p>
    <w:p w14:paraId="75DF5B0C" w14:textId="77777777" w:rsidR="00000000" w:rsidRDefault="00B90FE9">
      <w:pPr>
        <w:pStyle w:val="a0"/>
        <w:rPr>
          <w:rFonts w:hint="cs"/>
          <w:rtl/>
        </w:rPr>
      </w:pPr>
    </w:p>
    <w:p w14:paraId="14B4CBD4" w14:textId="77777777" w:rsidR="00000000" w:rsidRDefault="00B90FE9">
      <w:pPr>
        <w:pStyle w:val="a0"/>
        <w:rPr>
          <w:rFonts w:hint="cs"/>
          <w:rtl/>
        </w:rPr>
      </w:pPr>
      <w:r>
        <w:rPr>
          <w:rFonts w:hint="cs"/>
          <w:rtl/>
        </w:rPr>
        <w:t xml:space="preserve">הרי מה התקציב הזה </w:t>
      </w:r>
      <w:r>
        <w:rPr>
          <w:rFonts w:hint="cs"/>
          <w:rtl/>
        </w:rPr>
        <w:t xml:space="preserve">עשה עם הרשויות המקומיות? מדיניות קלוקלת, של עזרה לעשירים ופגיעה בעניים. הרי מה המשמעות של קיצוץ </w:t>
      </w:r>
      <w:r>
        <w:rPr>
          <w:rtl/>
        </w:rPr>
        <w:t>–</w:t>
      </w:r>
      <w:r>
        <w:rPr>
          <w:rFonts w:hint="cs"/>
          <w:rtl/>
        </w:rPr>
        <w:t xml:space="preserve"> חבר הכנסת בנלולו, אתה הרי מכיר את זה </w:t>
      </w:r>
      <w:r>
        <w:rPr>
          <w:rtl/>
        </w:rPr>
        <w:t>–</w:t>
      </w:r>
      <w:r>
        <w:rPr>
          <w:rFonts w:hint="cs"/>
          <w:rtl/>
        </w:rPr>
        <w:t xml:space="preserve"> קיצוץ כזה נורא במענקי האיזון של משרד הפנים? אלה שהם נטולי מענק, הרי לא ייפגעו. מי ייפגע? תיפגע קריית-מלאכי, שראש העיר ש</w:t>
      </w:r>
      <w:r>
        <w:rPr>
          <w:rFonts w:hint="cs"/>
          <w:rtl/>
        </w:rPr>
        <w:t xml:space="preserve">לה, מוטי מלכה, רק עכשיו נבחר לתפקידו, קיבל עיר; התושבים אמרו שהם מבקשים שהוא ינהל את העיר, משרד הפנים צריך לעמוד מאחוריו. מה אתם רוצים שהוא יעשה, שהוא ייצר כסף? איך אתם רוצים שהוא ישלם משכורות לעובדים? </w:t>
      </w:r>
    </w:p>
    <w:p w14:paraId="76FC5037" w14:textId="77777777" w:rsidR="00000000" w:rsidRDefault="00B90FE9">
      <w:pPr>
        <w:pStyle w:val="a0"/>
        <w:rPr>
          <w:rFonts w:hint="cs"/>
          <w:rtl/>
        </w:rPr>
      </w:pPr>
    </w:p>
    <w:p w14:paraId="489E43C4" w14:textId="77777777" w:rsidR="00000000" w:rsidRDefault="00B90FE9">
      <w:pPr>
        <w:pStyle w:val="af0"/>
        <w:rPr>
          <w:rtl/>
        </w:rPr>
      </w:pPr>
      <w:r>
        <w:rPr>
          <w:rFonts w:hint="eastAsia"/>
          <w:rtl/>
        </w:rPr>
        <w:t>חיים</w:t>
      </w:r>
      <w:r>
        <w:rPr>
          <w:rtl/>
        </w:rPr>
        <w:t xml:space="preserve"> כץ (הליכוד):</w:t>
      </w:r>
    </w:p>
    <w:p w14:paraId="7A9AA4B8" w14:textId="77777777" w:rsidR="00000000" w:rsidRDefault="00B90FE9">
      <w:pPr>
        <w:pStyle w:val="a0"/>
        <w:rPr>
          <w:rFonts w:hint="cs"/>
          <w:rtl/>
        </w:rPr>
      </w:pPr>
    </w:p>
    <w:p w14:paraId="19AE23FA" w14:textId="77777777" w:rsidR="00000000" w:rsidRDefault="00B90FE9">
      <w:pPr>
        <w:pStyle w:val="a0"/>
        <w:rPr>
          <w:rFonts w:hint="cs"/>
          <w:rtl/>
        </w:rPr>
      </w:pPr>
      <w:r>
        <w:rPr>
          <w:rFonts w:hint="cs"/>
          <w:rtl/>
        </w:rPr>
        <w:t>סדר עדיפויות. במקום להילחם על הכב</w:t>
      </w:r>
      <w:r>
        <w:rPr>
          <w:rFonts w:hint="cs"/>
          <w:rtl/>
        </w:rPr>
        <w:t xml:space="preserve">וד, היה נלחם על הכסף. </w:t>
      </w:r>
    </w:p>
    <w:p w14:paraId="48A6EE7C" w14:textId="77777777" w:rsidR="00000000" w:rsidRDefault="00B90FE9">
      <w:pPr>
        <w:pStyle w:val="a0"/>
        <w:rPr>
          <w:rFonts w:hint="cs"/>
          <w:rtl/>
        </w:rPr>
      </w:pPr>
    </w:p>
    <w:p w14:paraId="4717DB85" w14:textId="77777777" w:rsidR="00000000" w:rsidRDefault="00B90FE9">
      <w:pPr>
        <w:pStyle w:val="-"/>
        <w:rPr>
          <w:rtl/>
        </w:rPr>
      </w:pPr>
      <w:bookmarkStart w:id="324" w:name="FS000000526T14_01_2004_15_27_14C"/>
      <w:bookmarkEnd w:id="324"/>
      <w:r>
        <w:rPr>
          <w:rtl/>
        </w:rPr>
        <w:t>משה גפני (יהדות התורה):</w:t>
      </w:r>
    </w:p>
    <w:p w14:paraId="794D5A4D" w14:textId="77777777" w:rsidR="00000000" w:rsidRDefault="00B90FE9">
      <w:pPr>
        <w:pStyle w:val="a0"/>
        <w:rPr>
          <w:rtl/>
        </w:rPr>
      </w:pPr>
    </w:p>
    <w:p w14:paraId="278E25C6" w14:textId="77777777" w:rsidR="00000000" w:rsidRDefault="00B90FE9">
      <w:pPr>
        <w:pStyle w:val="a0"/>
        <w:rPr>
          <w:rFonts w:hint="cs"/>
          <w:rtl/>
        </w:rPr>
      </w:pPr>
      <w:r>
        <w:rPr>
          <w:rFonts w:hint="cs"/>
          <w:rtl/>
        </w:rPr>
        <w:t xml:space="preserve">אני מדבר על המציאות הזאת, שבה הולכים לפגוע בדברים הכי בסיסיים. </w:t>
      </w:r>
    </w:p>
    <w:p w14:paraId="134BE2B1" w14:textId="77777777" w:rsidR="00000000" w:rsidRDefault="00B90FE9">
      <w:pPr>
        <w:pStyle w:val="a0"/>
        <w:rPr>
          <w:rFonts w:hint="cs"/>
          <w:rtl/>
        </w:rPr>
      </w:pPr>
    </w:p>
    <w:p w14:paraId="614457E5" w14:textId="77777777" w:rsidR="00000000" w:rsidRDefault="00B90FE9">
      <w:pPr>
        <w:pStyle w:val="a0"/>
        <w:rPr>
          <w:rFonts w:hint="cs"/>
          <w:rtl/>
        </w:rPr>
      </w:pPr>
      <w:r>
        <w:rPr>
          <w:rFonts w:hint="cs"/>
          <w:rtl/>
        </w:rPr>
        <w:t>אני מאשים אותך, אברהם פורז, אדוני שר הפנים, בזה שהצבעת בעד התקציב. אני לא מאשים אותך כשר הפנים, אתה עושה כמיטב יכולתך. להיפך, אני אפילו התרשמת</w:t>
      </w:r>
      <w:r>
        <w:rPr>
          <w:rFonts w:hint="cs"/>
          <w:rtl/>
        </w:rPr>
        <w:t xml:space="preserve">י מהעובדה - גם בדיונים בוועדת הכספים טענת, ובצדק, שקיצוץ כזה בסיוע לרשויות הוא בלתי אפשרי, הוא בלתי נסבל, הוא לא יוכל לעמוד. ואני מסכים עם זה שיש ראשי רשויות שעושים דברים שהם חמורים מאוד, אבל הם המיעוט. האיש אחד יחטא ועל כל העדה תקצוף? מה עם כל אלה שנבחרו </w:t>
      </w:r>
      <w:r>
        <w:rPr>
          <w:rFonts w:hint="cs"/>
          <w:rtl/>
        </w:rPr>
        <w:t xml:space="preserve">רק עכשיו לתפקידם? ואני לא מדבר על אלה שמנהלים כבר שנים רבות, ומנהלים ביושר ובדין, ומקבלים פרסים ממשרד הפנים ומכל המקומות, והם עומדים בפני שוקת שבורה. </w:t>
      </w:r>
    </w:p>
    <w:p w14:paraId="15ECE3DB" w14:textId="77777777" w:rsidR="00000000" w:rsidRDefault="00B90FE9">
      <w:pPr>
        <w:pStyle w:val="a0"/>
        <w:rPr>
          <w:rFonts w:hint="cs"/>
          <w:rtl/>
        </w:rPr>
      </w:pPr>
    </w:p>
    <w:p w14:paraId="3BEDFF1B" w14:textId="77777777" w:rsidR="00000000" w:rsidRDefault="00B90FE9">
      <w:pPr>
        <w:pStyle w:val="a0"/>
        <w:rPr>
          <w:rFonts w:hint="cs"/>
          <w:rtl/>
        </w:rPr>
      </w:pPr>
      <w:r>
        <w:rPr>
          <w:rFonts w:hint="cs"/>
          <w:rtl/>
        </w:rPr>
        <w:t>איזו ממשלה זאת? למה הצבעתם בעד התקציב, חברת הכנסת גבריאלי? איפה ענבל גבריאלי? אה, היא לא רצתה לשמוע שאני</w:t>
      </w:r>
      <w:r>
        <w:rPr>
          <w:rFonts w:hint="cs"/>
          <w:rtl/>
        </w:rPr>
        <w:t xml:space="preserve"> שואל אותה, אבל אני אשאל אותה אחרי זה גם כן. למה הצבעתם בעד התקציב? מה תענו למוטי מלכה? אני אדבר אתו אחרי זה בשבילכם, אני אגיד שאתם בחורים טובים, אבל לא היתה ברירה, היתה משמעת קואליציונית. </w:t>
      </w:r>
    </w:p>
    <w:p w14:paraId="346091A4" w14:textId="77777777" w:rsidR="00000000" w:rsidRDefault="00B90FE9">
      <w:pPr>
        <w:pStyle w:val="a0"/>
        <w:rPr>
          <w:rFonts w:hint="cs"/>
          <w:rtl/>
        </w:rPr>
      </w:pPr>
    </w:p>
    <w:p w14:paraId="77C00A74" w14:textId="77777777" w:rsidR="00000000" w:rsidRDefault="00B90FE9">
      <w:pPr>
        <w:pStyle w:val="af0"/>
        <w:rPr>
          <w:rtl/>
        </w:rPr>
      </w:pPr>
      <w:r>
        <w:rPr>
          <w:rFonts w:hint="eastAsia"/>
          <w:rtl/>
        </w:rPr>
        <w:t>דניאל</w:t>
      </w:r>
      <w:r>
        <w:rPr>
          <w:rtl/>
        </w:rPr>
        <w:t xml:space="preserve"> בנלולו (הליכוד):</w:t>
      </w:r>
    </w:p>
    <w:p w14:paraId="1D5E0817" w14:textId="77777777" w:rsidR="00000000" w:rsidRDefault="00B90FE9">
      <w:pPr>
        <w:pStyle w:val="a0"/>
        <w:rPr>
          <w:rFonts w:hint="cs"/>
          <w:rtl/>
        </w:rPr>
      </w:pPr>
    </w:p>
    <w:p w14:paraId="3B692F40" w14:textId="77777777" w:rsidR="00000000" w:rsidRDefault="00B90FE9">
      <w:pPr>
        <w:pStyle w:val="a0"/>
        <w:rPr>
          <w:rFonts w:hint="cs"/>
          <w:rtl/>
        </w:rPr>
      </w:pPr>
      <w:r>
        <w:rPr>
          <w:rFonts w:hint="cs"/>
          <w:rtl/>
        </w:rPr>
        <w:t xml:space="preserve">חבר הכנסת גפני, ועדת הכספים - - - </w:t>
      </w:r>
    </w:p>
    <w:p w14:paraId="4D467C5F" w14:textId="77777777" w:rsidR="00000000" w:rsidRDefault="00B90FE9">
      <w:pPr>
        <w:pStyle w:val="a0"/>
        <w:rPr>
          <w:rFonts w:hint="cs"/>
          <w:rtl/>
        </w:rPr>
      </w:pPr>
    </w:p>
    <w:p w14:paraId="241E255A" w14:textId="77777777" w:rsidR="00000000" w:rsidRDefault="00B90FE9">
      <w:pPr>
        <w:pStyle w:val="af1"/>
        <w:rPr>
          <w:rtl/>
        </w:rPr>
      </w:pPr>
      <w:r>
        <w:rPr>
          <w:rtl/>
        </w:rPr>
        <w:t>היו"ר</w:t>
      </w:r>
      <w:r>
        <w:rPr>
          <w:rtl/>
        </w:rPr>
        <w:t xml:space="preserve"> יולי-יואל אדלשטיין:</w:t>
      </w:r>
    </w:p>
    <w:p w14:paraId="338BA332" w14:textId="77777777" w:rsidR="00000000" w:rsidRDefault="00B90FE9">
      <w:pPr>
        <w:pStyle w:val="a0"/>
        <w:rPr>
          <w:rtl/>
        </w:rPr>
      </w:pPr>
    </w:p>
    <w:p w14:paraId="0F00832B" w14:textId="77777777" w:rsidR="00000000" w:rsidRDefault="00B90FE9">
      <w:pPr>
        <w:pStyle w:val="a0"/>
        <w:rPr>
          <w:rFonts w:hint="cs"/>
          <w:rtl/>
        </w:rPr>
      </w:pPr>
      <w:r>
        <w:rPr>
          <w:rFonts w:hint="cs"/>
          <w:rtl/>
        </w:rPr>
        <w:t xml:space="preserve">לא, כשיעלה אמנון כהן תוכל להסביר לו, גפני כבר סיים. </w:t>
      </w:r>
    </w:p>
    <w:p w14:paraId="21B4BF79" w14:textId="77777777" w:rsidR="00000000" w:rsidRDefault="00B90FE9">
      <w:pPr>
        <w:pStyle w:val="a0"/>
        <w:rPr>
          <w:rFonts w:hint="cs"/>
          <w:rtl/>
        </w:rPr>
      </w:pPr>
    </w:p>
    <w:p w14:paraId="2E2236F0" w14:textId="77777777" w:rsidR="00000000" w:rsidRDefault="00B90FE9">
      <w:pPr>
        <w:pStyle w:val="-"/>
        <w:rPr>
          <w:rtl/>
        </w:rPr>
      </w:pPr>
      <w:bookmarkStart w:id="325" w:name="FS000000526T14_01_2004_15_33_19C"/>
      <w:bookmarkEnd w:id="325"/>
      <w:r>
        <w:rPr>
          <w:rtl/>
        </w:rPr>
        <w:t>משה גפני (יהדות התורה):</w:t>
      </w:r>
    </w:p>
    <w:p w14:paraId="71A24E94" w14:textId="77777777" w:rsidR="00000000" w:rsidRDefault="00B90FE9">
      <w:pPr>
        <w:pStyle w:val="a0"/>
        <w:rPr>
          <w:rtl/>
        </w:rPr>
      </w:pPr>
    </w:p>
    <w:p w14:paraId="7AAD8936" w14:textId="77777777" w:rsidR="00000000" w:rsidRDefault="00B90FE9">
      <w:pPr>
        <w:pStyle w:val="a0"/>
        <w:rPr>
          <w:rFonts w:hint="cs"/>
          <w:rtl/>
        </w:rPr>
      </w:pPr>
      <w:r>
        <w:rPr>
          <w:rFonts w:hint="cs"/>
          <w:rtl/>
        </w:rPr>
        <w:t xml:space="preserve">חבר הכנסת בנלולו הוא מרכז הקואליציה בוועדת הכספים, השאלה שלו חשובה מאוד. </w:t>
      </w:r>
    </w:p>
    <w:p w14:paraId="6E75C9C9" w14:textId="77777777" w:rsidR="00000000" w:rsidRDefault="00B90FE9">
      <w:pPr>
        <w:pStyle w:val="a0"/>
        <w:rPr>
          <w:rFonts w:hint="cs"/>
          <w:rtl/>
        </w:rPr>
      </w:pPr>
    </w:p>
    <w:p w14:paraId="37CB16E3" w14:textId="77777777" w:rsidR="00000000" w:rsidRDefault="00B90FE9">
      <w:pPr>
        <w:pStyle w:val="af1"/>
        <w:rPr>
          <w:rtl/>
        </w:rPr>
      </w:pPr>
      <w:r>
        <w:rPr>
          <w:rtl/>
        </w:rPr>
        <w:t>היו"ר יולי-יואל אדלשטיין:</w:t>
      </w:r>
    </w:p>
    <w:p w14:paraId="0539C77A" w14:textId="77777777" w:rsidR="00000000" w:rsidRDefault="00B90FE9">
      <w:pPr>
        <w:pStyle w:val="a0"/>
        <w:rPr>
          <w:rtl/>
        </w:rPr>
      </w:pPr>
    </w:p>
    <w:p w14:paraId="14A651F7" w14:textId="77777777" w:rsidR="00000000" w:rsidRDefault="00B90FE9">
      <w:pPr>
        <w:pStyle w:val="a0"/>
        <w:rPr>
          <w:rFonts w:hint="cs"/>
          <w:rtl/>
        </w:rPr>
      </w:pPr>
      <w:r>
        <w:rPr>
          <w:rFonts w:hint="cs"/>
          <w:rtl/>
        </w:rPr>
        <w:t xml:space="preserve">מייד תיגש אליו ותשמע את התשובה. </w:t>
      </w:r>
    </w:p>
    <w:p w14:paraId="4BA31E83" w14:textId="77777777" w:rsidR="00000000" w:rsidRDefault="00B90FE9">
      <w:pPr>
        <w:pStyle w:val="a0"/>
        <w:rPr>
          <w:rFonts w:hint="cs"/>
          <w:rtl/>
        </w:rPr>
      </w:pPr>
    </w:p>
    <w:p w14:paraId="4BD660C1" w14:textId="77777777" w:rsidR="00000000" w:rsidRDefault="00B90FE9">
      <w:pPr>
        <w:pStyle w:val="-"/>
        <w:rPr>
          <w:rtl/>
        </w:rPr>
      </w:pPr>
      <w:bookmarkStart w:id="326" w:name="FS000000526T14_01_2004_15_35_37C"/>
      <w:bookmarkEnd w:id="326"/>
      <w:r>
        <w:rPr>
          <w:rtl/>
        </w:rPr>
        <w:t>משה גפני (יהדות התו</w:t>
      </w:r>
      <w:r>
        <w:rPr>
          <w:rtl/>
        </w:rPr>
        <w:t>רה):</w:t>
      </w:r>
    </w:p>
    <w:p w14:paraId="7A4AABCB" w14:textId="77777777" w:rsidR="00000000" w:rsidRDefault="00B90FE9">
      <w:pPr>
        <w:pStyle w:val="a0"/>
        <w:rPr>
          <w:rtl/>
        </w:rPr>
      </w:pPr>
    </w:p>
    <w:p w14:paraId="1DAD893A" w14:textId="77777777" w:rsidR="00000000" w:rsidRDefault="00B90FE9">
      <w:pPr>
        <w:pStyle w:val="a0"/>
        <w:rPr>
          <w:rFonts w:hint="cs"/>
          <w:rtl/>
        </w:rPr>
      </w:pPr>
      <w:r>
        <w:rPr>
          <w:rFonts w:hint="cs"/>
          <w:rtl/>
        </w:rPr>
        <w:t xml:space="preserve">אדוני השר, צריך לזכור שיש גם תושבים. אני חושב שאתה קבעת תקנה, שמי שמקבל קצבה, או מה שעד היום לא נכלל בהנחות בארנונה - הקצבה נחשבת כשכר. אני חושב שזאת פגיעה בתושבים, שבלאו הכי הממשלה גזרה עליהם גזירות קשות מאוד, פגעה בהם פגיעה כלכלית קשה מאוד </w:t>
      </w:r>
      <w:r>
        <w:rPr>
          <w:rtl/>
        </w:rPr>
        <w:t>–</w:t>
      </w:r>
      <w:r>
        <w:rPr>
          <w:rFonts w:hint="cs"/>
          <w:rtl/>
        </w:rPr>
        <w:t xml:space="preserve"> אני לא</w:t>
      </w:r>
      <w:r>
        <w:rPr>
          <w:rFonts w:hint="cs"/>
          <w:rtl/>
        </w:rPr>
        <w:t xml:space="preserve"> חושב שצריך לעשות גם את זה. לא רק שהם מקבלים פחות באותן קצבאות, הם יצטרכו עכשיו לשלם יותר ארנונה. אני חושב שזה להכות אותם משני הכיוונים, וזה לא ראוי. </w:t>
      </w:r>
    </w:p>
    <w:p w14:paraId="257640ED" w14:textId="77777777" w:rsidR="00000000" w:rsidRDefault="00B90FE9">
      <w:pPr>
        <w:pStyle w:val="a0"/>
        <w:rPr>
          <w:rFonts w:hint="cs"/>
          <w:rtl/>
        </w:rPr>
      </w:pPr>
    </w:p>
    <w:p w14:paraId="44A5892E" w14:textId="77777777" w:rsidR="00000000" w:rsidRDefault="00B90FE9">
      <w:pPr>
        <w:pStyle w:val="a0"/>
        <w:rPr>
          <w:rFonts w:hint="cs"/>
          <w:rtl/>
        </w:rPr>
      </w:pPr>
      <w:r>
        <w:rPr>
          <w:rFonts w:hint="cs"/>
          <w:rtl/>
        </w:rPr>
        <w:t xml:space="preserve">בעניין הקואליציה, נדבר עוד בהמשך. תודה. </w:t>
      </w:r>
    </w:p>
    <w:p w14:paraId="1D8C95AF" w14:textId="77777777" w:rsidR="00000000" w:rsidRDefault="00B90FE9">
      <w:pPr>
        <w:pStyle w:val="a0"/>
        <w:rPr>
          <w:rFonts w:hint="cs"/>
          <w:rtl/>
        </w:rPr>
      </w:pPr>
    </w:p>
    <w:p w14:paraId="35572A99" w14:textId="77777777" w:rsidR="00000000" w:rsidRDefault="00B90FE9">
      <w:pPr>
        <w:pStyle w:val="af1"/>
        <w:rPr>
          <w:rtl/>
        </w:rPr>
      </w:pPr>
      <w:r>
        <w:rPr>
          <w:rtl/>
        </w:rPr>
        <w:t>היו"ר יולי-יואל אדלשטיין:</w:t>
      </w:r>
    </w:p>
    <w:p w14:paraId="6C0A091E" w14:textId="77777777" w:rsidR="00000000" w:rsidRDefault="00B90FE9">
      <w:pPr>
        <w:pStyle w:val="a0"/>
        <w:rPr>
          <w:rtl/>
        </w:rPr>
      </w:pPr>
    </w:p>
    <w:p w14:paraId="580CC66C" w14:textId="77777777" w:rsidR="00000000" w:rsidRDefault="00B90FE9">
      <w:pPr>
        <w:pStyle w:val="a0"/>
        <w:rPr>
          <w:rFonts w:hint="cs"/>
          <w:rtl/>
        </w:rPr>
      </w:pPr>
      <w:r>
        <w:rPr>
          <w:rFonts w:hint="cs"/>
          <w:rtl/>
        </w:rPr>
        <w:t>תודה רבה לחבר הכנסת גפני. חבר הכנסת</w:t>
      </w:r>
      <w:r>
        <w:rPr>
          <w:rFonts w:hint="cs"/>
          <w:rtl/>
        </w:rPr>
        <w:t xml:space="preserve"> אמנון כהן, ואחריו </w:t>
      </w:r>
      <w:r>
        <w:rPr>
          <w:rtl/>
        </w:rPr>
        <w:t>–</w:t>
      </w:r>
      <w:r>
        <w:rPr>
          <w:rFonts w:hint="cs"/>
          <w:rtl/>
        </w:rPr>
        <w:t xml:space="preserve"> חבר הכנסת אילן ליבוביץ. בבקשה, אדוני, עד שלוש דקות לרשותך. </w:t>
      </w:r>
    </w:p>
    <w:p w14:paraId="7D250741" w14:textId="77777777" w:rsidR="00000000" w:rsidRDefault="00B90FE9">
      <w:pPr>
        <w:pStyle w:val="a0"/>
        <w:rPr>
          <w:rFonts w:hint="cs"/>
          <w:rtl/>
        </w:rPr>
      </w:pPr>
    </w:p>
    <w:p w14:paraId="109449A5" w14:textId="77777777" w:rsidR="00000000" w:rsidRDefault="00B90FE9">
      <w:pPr>
        <w:pStyle w:val="a"/>
        <w:rPr>
          <w:rtl/>
        </w:rPr>
      </w:pPr>
      <w:bookmarkStart w:id="327" w:name="FS000000495T14_01_2004_15_38_15"/>
      <w:bookmarkStart w:id="328" w:name="_Toc75077203"/>
      <w:bookmarkEnd w:id="327"/>
      <w:r>
        <w:rPr>
          <w:rFonts w:hint="eastAsia"/>
          <w:rtl/>
        </w:rPr>
        <w:t>אמנון</w:t>
      </w:r>
      <w:r>
        <w:rPr>
          <w:rtl/>
        </w:rPr>
        <w:t xml:space="preserve"> כהן (ש"ס):</w:t>
      </w:r>
      <w:bookmarkEnd w:id="328"/>
    </w:p>
    <w:p w14:paraId="23D9EA54" w14:textId="77777777" w:rsidR="00000000" w:rsidRDefault="00B90FE9">
      <w:pPr>
        <w:pStyle w:val="a0"/>
        <w:rPr>
          <w:rFonts w:hint="cs"/>
          <w:rtl/>
        </w:rPr>
      </w:pPr>
    </w:p>
    <w:p w14:paraId="79FF5282" w14:textId="77777777" w:rsidR="00000000" w:rsidRDefault="00B90FE9">
      <w:pPr>
        <w:pStyle w:val="a0"/>
        <w:rPr>
          <w:rFonts w:hint="cs"/>
          <w:rtl/>
        </w:rPr>
      </w:pPr>
      <w:r>
        <w:rPr>
          <w:rFonts w:hint="cs"/>
          <w:rtl/>
        </w:rPr>
        <w:t xml:space="preserve">אדוני היושב-ראש, אדוני השר, חברי חברי הכנסת, לפעמים אני חושב לתומי, אדוני שר הפנים, שאדוני אולי לא הפנים שכבודו כבר לא באופוזיציה - כבודו שר הפנים של מדינת </w:t>
      </w:r>
      <w:r>
        <w:rPr>
          <w:rFonts w:hint="cs"/>
          <w:rtl/>
        </w:rPr>
        <w:t xml:space="preserve">ישראל והוא לא צריך כל היום להתעסק בלתת אזרחות לאיזה אמן, לתת אזרחות לילדים של עובדים זרים. גם זה אולי חשוב, אבל הכי חשוב זה כל הנושא של הרשויות המקומיות. </w:t>
      </w:r>
    </w:p>
    <w:p w14:paraId="530D35B1" w14:textId="77777777" w:rsidR="00000000" w:rsidRDefault="00B90FE9">
      <w:pPr>
        <w:pStyle w:val="a0"/>
        <w:rPr>
          <w:rFonts w:hint="cs"/>
          <w:rtl/>
        </w:rPr>
      </w:pPr>
    </w:p>
    <w:p w14:paraId="3CD1B9DE" w14:textId="77777777" w:rsidR="00000000" w:rsidRDefault="00B90FE9">
      <w:pPr>
        <w:pStyle w:val="af0"/>
        <w:rPr>
          <w:rtl/>
        </w:rPr>
      </w:pPr>
      <w:r>
        <w:rPr>
          <w:rFonts w:hint="eastAsia"/>
          <w:rtl/>
        </w:rPr>
        <w:t>שר</w:t>
      </w:r>
      <w:r>
        <w:rPr>
          <w:rtl/>
        </w:rPr>
        <w:t xml:space="preserve"> הפנים אברהם פורז:</w:t>
      </w:r>
    </w:p>
    <w:p w14:paraId="54D44912" w14:textId="77777777" w:rsidR="00000000" w:rsidRDefault="00B90FE9">
      <w:pPr>
        <w:pStyle w:val="a0"/>
        <w:rPr>
          <w:rFonts w:hint="cs"/>
          <w:rtl/>
        </w:rPr>
      </w:pPr>
    </w:p>
    <w:p w14:paraId="6F04260E" w14:textId="77777777" w:rsidR="00000000" w:rsidRDefault="00B90FE9">
      <w:pPr>
        <w:pStyle w:val="a0"/>
        <w:rPr>
          <w:rFonts w:hint="cs"/>
          <w:rtl/>
        </w:rPr>
      </w:pPr>
      <w:r>
        <w:rPr>
          <w:rFonts w:hint="cs"/>
          <w:rtl/>
        </w:rPr>
        <w:t>כל אלה שנתתי להם הם מחבר המדינות, אתה נגדם?</w:t>
      </w:r>
    </w:p>
    <w:p w14:paraId="0D34E438" w14:textId="77777777" w:rsidR="00000000" w:rsidRDefault="00B90FE9">
      <w:pPr>
        <w:pStyle w:val="a0"/>
        <w:rPr>
          <w:rFonts w:hint="cs"/>
          <w:rtl/>
        </w:rPr>
      </w:pPr>
    </w:p>
    <w:p w14:paraId="4123F902" w14:textId="77777777" w:rsidR="00000000" w:rsidRDefault="00B90FE9">
      <w:pPr>
        <w:pStyle w:val="-"/>
        <w:rPr>
          <w:rtl/>
        </w:rPr>
      </w:pPr>
      <w:bookmarkStart w:id="329" w:name="FS000000495T14_01_2004_15_40_22C"/>
      <w:bookmarkEnd w:id="329"/>
      <w:r>
        <w:rPr>
          <w:rtl/>
        </w:rPr>
        <w:t>אמנון כהן (ש"ס):</w:t>
      </w:r>
    </w:p>
    <w:p w14:paraId="1C149234" w14:textId="77777777" w:rsidR="00000000" w:rsidRDefault="00B90FE9">
      <w:pPr>
        <w:pStyle w:val="a0"/>
        <w:rPr>
          <w:rtl/>
        </w:rPr>
      </w:pPr>
    </w:p>
    <w:p w14:paraId="5C398B83" w14:textId="77777777" w:rsidR="00000000" w:rsidRDefault="00B90FE9">
      <w:pPr>
        <w:pStyle w:val="a0"/>
        <w:rPr>
          <w:rFonts w:hint="cs"/>
          <w:rtl/>
        </w:rPr>
      </w:pPr>
      <w:r>
        <w:rPr>
          <w:rFonts w:hint="cs"/>
          <w:rtl/>
        </w:rPr>
        <w:t>זה לא נגדם, אבל</w:t>
      </w:r>
      <w:r>
        <w:rPr>
          <w:rFonts w:hint="cs"/>
          <w:rtl/>
        </w:rPr>
        <w:t xml:space="preserve"> אני אומר שזה לא העיקר. העיקר הוא שיש לנו 250 רשויות מקומיות, שכולן יקרסו אט-אט אם אנחנו מגיעים לשלב הזה. אני רואה כאן תקציב של משרד הפנים למימון רשויות מקומיות - משנת 2002 עד 2004 נעשה קיצוץ ב-40% תקציב רגיל, לרבות תקציב פיתוח. אז לא יכול להיות שמ-4.5 מיל</w:t>
      </w:r>
      <w:r>
        <w:rPr>
          <w:rFonts w:hint="cs"/>
          <w:rtl/>
        </w:rPr>
        <w:t xml:space="preserve">יארדים התקציב הרגיל מגיע ל-2.5 מיליארדים, ואנחנו מצביעים על התקציב ואדוני שר הפנים לא מקים מהומה, לא מקים רעש ואומר: מה אני אעשה? זה כל המדינה וכל הממשלה. </w:t>
      </w:r>
    </w:p>
    <w:p w14:paraId="26AA0A64" w14:textId="77777777" w:rsidR="00000000" w:rsidRDefault="00B90FE9">
      <w:pPr>
        <w:pStyle w:val="a0"/>
        <w:rPr>
          <w:rFonts w:hint="cs"/>
          <w:rtl/>
        </w:rPr>
      </w:pPr>
    </w:p>
    <w:p w14:paraId="645D6416" w14:textId="77777777" w:rsidR="00000000" w:rsidRDefault="00B90FE9">
      <w:pPr>
        <w:pStyle w:val="a0"/>
        <w:rPr>
          <w:rFonts w:hint="cs"/>
          <w:rtl/>
        </w:rPr>
      </w:pPr>
      <w:r>
        <w:rPr>
          <w:rFonts w:hint="cs"/>
          <w:rtl/>
        </w:rPr>
        <w:t xml:space="preserve">אני חושב שלצורך זה, אדוני שר הפנים, אתה צריך לגייס את כל חבריך מהסיעה, את השרים; לצורך זה אתה צריך </w:t>
      </w:r>
      <w:r>
        <w:rPr>
          <w:rFonts w:hint="cs"/>
          <w:rtl/>
        </w:rPr>
        <w:t>לעשות לובי עם שרים של הליכוד, עם המפד"ל. זה בדמנו, זה של כולנו. לא יכול להיות שייכנס ראש עירייה חדש למערכת, כמו בקריית-מלאכי או בכל מקום אחר, עם כל מה שעשה קודמו, ולא תיתן לו צ'אנס אחד, ותגיד שעכשיו אתה מתחיל אתו מאפס. צריך למצוא דרך לגמור פעם אחת את הסיפו</w:t>
      </w:r>
      <w:r>
        <w:rPr>
          <w:rFonts w:hint="cs"/>
          <w:rtl/>
        </w:rPr>
        <w:t>ר הזה; תבוא עם הצעה אופרטיבית לממשלה, ואני חושב שכולם יקבלו אותה, שלפחות ראשי רשויות חדשים שנבחרו היום יתחילו אתם מאפס, ואז תטיל אחריות אישית; אם הוא יחרוג, תטיל אחריות כזאת או אחרת. אני חושב שכולם יסכימו עם זה. אבל אתה לא יכול להגיד לו שהוא יהיה באותו מצב</w:t>
      </w:r>
      <w:r>
        <w:rPr>
          <w:rFonts w:hint="cs"/>
          <w:rtl/>
        </w:rPr>
        <w:t xml:space="preserve"> שיצר קודמו. הוא בא למשרד הזה, שולחים אותו; הוא בא למשרד הזה, שולחים אותו; הוא נכנס לתוכנית הבראה כזאת או אחרת, יש לו בעיה עם ועד העובדים. אבל צריך למצוא את הפתרון לזה. </w:t>
      </w:r>
    </w:p>
    <w:p w14:paraId="6DD57DF3" w14:textId="77777777" w:rsidR="00000000" w:rsidRDefault="00B90FE9">
      <w:pPr>
        <w:pStyle w:val="a0"/>
        <w:rPr>
          <w:rFonts w:hint="cs"/>
          <w:rtl/>
        </w:rPr>
      </w:pPr>
    </w:p>
    <w:p w14:paraId="324DCAF0" w14:textId="77777777" w:rsidR="00000000" w:rsidRDefault="00B90FE9">
      <w:pPr>
        <w:pStyle w:val="a0"/>
        <w:rPr>
          <w:rFonts w:hint="cs"/>
          <w:rtl/>
        </w:rPr>
      </w:pPr>
      <w:r>
        <w:rPr>
          <w:rFonts w:hint="cs"/>
          <w:rtl/>
        </w:rPr>
        <w:t>אני גר ברמלה, ובמוצאי-שבת לפני שבוע זרקו רימונים על ביתו של ראש העירייה. אדם יושב בסו</w:t>
      </w:r>
      <w:r>
        <w:rPr>
          <w:rFonts w:hint="cs"/>
          <w:rtl/>
        </w:rPr>
        <w:t xml:space="preserve">ף-השבוע עם המשפחה שלו, וזורקים עליו רימונים. </w:t>
      </w:r>
    </w:p>
    <w:p w14:paraId="6D6F362C" w14:textId="77777777" w:rsidR="00000000" w:rsidRDefault="00B90FE9">
      <w:pPr>
        <w:pStyle w:val="a0"/>
        <w:rPr>
          <w:rFonts w:hint="cs"/>
          <w:rtl/>
        </w:rPr>
      </w:pPr>
    </w:p>
    <w:p w14:paraId="5E7E1FC8" w14:textId="77777777" w:rsidR="00000000" w:rsidRDefault="00B90FE9">
      <w:pPr>
        <w:pStyle w:val="af0"/>
        <w:rPr>
          <w:rtl/>
        </w:rPr>
      </w:pPr>
      <w:r>
        <w:rPr>
          <w:rFonts w:hint="eastAsia"/>
          <w:rtl/>
        </w:rPr>
        <w:t>חיים</w:t>
      </w:r>
      <w:r>
        <w:rPr>
          <w:rtl/>
        </w:rPr>
        <w:t xml:space="preserve"> כץ (הליכוד):</w:t>
      </w:r>
    </w:p>
    <w:p w14:paraId="279627C8" w14:textId="77777777" w:rsidR="00000000" w:rsidRDefault="00B90FE9">
      <w:pPr>
        <w:pStyle w:val="a0"/>
        <w:rPr>
          <w:rFonts w:hint="cs"/>
          <w:rtl/>
        </w:rPr>
      </w:pPr>
    </w:p>
    <w:p w14:paraId="4680DB41" w14:textId="77777777" w:rsidR="00000000" w:rsidRDefault="00B90FE9">
      <w:pPr>
        <w:pStyle w:val="a0"/>
        <w:rPr>
          <w:rFonts w:hint="cs"/>
          <w:rtl/>
        </w:rPr>
      </w:pPr>
      <w:r>
        <w:rPr>
          <w:rFonts w:hint="cs"/>
          <w:rtl/>
        </w:rPr>
        <w:t xml:space="preserve">מילא זרקו, אבל לא פגעו. </w:t>
      </w:r>
    </w:p>
    <w:p w14:paraId="58681DE9" w14:textId="77777777" w:rsidR="00000000" w:rsidRDefault="00B90FE9">
      <w:pPr>
        <w:pStyle w:val="a0"/>
        <w:rPr>
          <w:rFonts w:hint="cs"/>
          <w:rtl/>
        </w:rPr>
      </w:pPr>
    </w:p>
    <w:p w14:paraId="2D50508F" w14:textId="77777777" w:rsidR="00000000" w:rsidRDefault="00B90FE9">
      <w:pPr>
        <w:pStyle w:val="-"/>
        <w:rPr>
          <w:rtl/>
        </w:rPr>
      </w:pPr>
      <w:bookmarkStart w:id="330" w:name="FS000000495T14_01_2004_15_52_52C"/>
      <w:bookmarkEnd w:id="330"/>
      <w:r>
        <w:rPr>
          <w:rtl/>
        </w:rPr>
        <w:t>אמנון כהן (ש"ס):</w:t>
      </w:r>
    </w:p>
    <w:p w14:paraId="7D2F3A6A" w14:textId="77777777" w:rsidR="00000000" w:rsidRDefault="00B90FE9">
      <w:pPr>
        <w:pStyle w:val="a0"/>
        <w:rPr>
          <w:rtl/>
        </w:rPr>
      </w:pPr>
    </w:p>
    <w:p w14:paraId="17E0E4C1" w14:textId="77777777" w:rsidR="00000000" w:rsidRDefault="00B90FE9">
      <w:pPr>
        <w:pStyle w:val="a0"/>
        <w:rPr>
          <w:rFonts w:hint="cs"/>
          <w:rtl/>
        </w:rPr>
      </w:pPr>
      <w:r>
        <w:rPr>
          <w:rFonts w:hint="cs"/>
          <w:rtl/>
        </w:rPr>
        <w:t>הוא נבחר ציבור, שאמון על אכיפת החוק, והמשרד לביטחון הפנים אולי לא מסייע לו. לא מספיק שיש לו כל הנושא של עבריינים, שעכשיו מאיימים עליו; לא מספיק כל</w:t>
      </w:r>
      <w:r>
        <w:rPr>
          <w:rFonts w:hint="cs"/>
          <w:rtl/>
        </w:rPr>
        <w:t xml:space="preserve"> מה שיש לו עליו; לא מספיקות בעיות השכר </w:t>
      </w:r>
      <w:r>
        <w:rPr>
          <w:rtl/>
        </w:rPr>
        <w:t>–</w:t>
      </w:r>
      <w:r>
        <w:rPr>
          <w:rFonts w:hint="cs"/>
          <w:rtl/>
        </w:rPr>
        <w:t xml:space="preserve"> גם מול העובדים שלו, שלמעשה צריכים לאכוף את החוקים יחד אתו, שצריכים לסייע לו לנהל את ענייני העירייה, גם מולם אין לו שום סיוע. </w:t>
      </w:r>
    </w:p>
    <w:p w14:paraId="29B4777D" w14:textId="77777777" w:rsidR="00000000" w:rsidRDefault="00B90FE9">
      <w:pPr>
        <w:pStyle w:val="a0"/>
        <w:rPr>
          <w:rFonts w:hint="cs"/>
          <w:rtl/>
        </w:rPr>
      </w:pPr>
    </w:p>
    <w:p w14:paraId="0B58B2CE" w14:textId="77777777" w:rsidR="00000000" w:rsidRDefault="00B90FE9">
      <w:pPr>
        <w:pStyle w:val="a0"/>
        <w:rPr>
          <w:rFonts w:hint="cs"/>
          <w:rtl/>
        </w:rPr>
      </w:pPr>
      <w:r>
        <w:rPr>
          <w:rFonts w:hint="cs"/>
          <w:rtl/>
        </w:rPr>
        <w:t xml:space="preserve">אדוני שר הפנים, אני חושב שאדוני יתעשת וייקח את המושכות לידיים ויגייס את כל חבריו. לצורך </w:t>
      </w:r>
      <w:r>
        <w:rPr>
          <w:rFonts w:hint="cs"/>
          <w:rtl/>
        </w:rPr>
        <w:t>זה, גם כל סיעת שינוי צריכה לעזור, כל חבריך במפד"ל ובליכוד, כל הקואליציה, כולם ביחד. כל המפלגות מיוצגות ברשויות המקומיות, אף אחד לא יכול להגיד: לי זה לא נוגע. לכן אני מבקש ממך, אדוני שר הפנים, שתביא את זה כתוכנית אופרטיבית להחלטת הממשלה, ואני חושב שזה יבורך</w:t>
      </w:r>
      <w:r>
        <w:rPr>
          <w:rFonts w:hint="cs"/>
          <w:rtl/>
        </w:rPr>
        <w:t xml:space="preserve">. תודה רבה. </w:t>
      </w:r>
    </w:p>
    <w:p w14:paraId="64D04BBF" w14:textId="77777777" w:rsidR="00000000" w:rsidRDefault="00B90FE9">
      <w:pPr>
        <w:pStyle w:val="af1"/>
        <w:rPr>
          <w:rtl/>
        </w:rPr>
      </w:pPr>
    </w:p>
    <w:p w14:paraId="25F6C018" w14:textId="77777777" w:rsidR="00000000" w:rsidRDefault="00B90FE9">
      <w:pPr>
        <w:pStyle w:val="af1"/>
        <w:rPr>
          <w:rtl/>
        </w:rPr>
      </w:pPr>
      <w:r>
        <w:rPr>
          <w:rtl/>
        </w:rPr>
        <w:t>היו"ר יולי-יואל אדלשטיין:</w:t>
      </w:r>
    </w:p>
    <w:p w14:paraId="06342D2B" w14:textId="77777777" w:rsidR="00000000" w:rsidRDefault="00B90FE9">
      <w:pPr>
        <w:pStyle w:val="a0"/>
        <w:rPr>
          <w:rtl/>
        </w:rPr>
      </w:pPr>
    </w:p>
    <w:p w14:paraId="1AB572EF" w14:textId="77777777" w:rsidR="00000000" w:rsidRDefault="00B90FE9">
      <w:pPr>
        <w:pStyle w:val="a0"/>
        <w:rPr>
          <w:rFonts w:hint="cs"/>
          <w:rtl/>
        </w:rPr>
      </w:pPr>
      <w:r>
        <w:rPr>
          <w:rFonts w:hint="cs"/>
          <w:rtl/>
        </w:rPr>
        <w:t xml:space="preserve">תודה לחבר הכנסת אמנון כהן. חבר הכנסת אילן ליבוביץ, ואחריו </w:t>
      </w:r>
      <w:r>
        <w:rPr>
          <w:rtl/>
        </w:rPr>
        <w:t>–</w:t>
      </w:r>
      <w:r>
        <w:rPr>
          <w:rFonts w:hint="cs"/>
          <w:rtl/>
        </w:rPr>
        <w:t xml:space="preserve"> חבר הכנסת רן כהן. בבקשה, אדוני, עד שלוש דקות לרשותך. </w:t>
      </w:r>
    </w:p>
    <w:p w14:paraId="3E070A06" w14:textId="77777777" w:rsidR="00000000" w:rsidRDefault="00B90FE9">
      <w:pPr>
        <w:pStyle w:val="a0"/>
        <w:rPr>
          <w:rFonts w:hint="cs"/>
          <w:rtl/>
        </w:rPr>
      </w:pPr>
    </w:p>
    <w:p w14:paraId="2F1861CC" w14:textId="77777777" w:rsidR="00000000" w:rsidRDefault="00B90FE9">
      <w:pPr>
        <w:pStyle w:val="a"/>
        <w:rPr>
          <w:rtl/>
        </w:rPr>
      </w:pPr>
      <w:bookmarkStart w:id="331" w:name="FS000001052T14_01_2004_15_56_18"/>
      <w:bookmarkStart w:id="332" w:name="_Toc75077204"/>
      <w:bookmarkEnd w:id="331"/>
      <w:r>
        <w:rPr>
          <w:rFonts w:hint="eastAsia"/>
          <w:rtl/>
        </w:rPr>
        <w:t>אילן</w:t>
      </w:r>
      <w:r>
        <w:rPr>
          <w:rtl/>
        </w:rPr>
        <w:t xml:space="preserve"> ליבוביץ (שינוי):</w:t>
      </w:r>
      <w:bookmarkEnd w:id="332"/>
    </w:p>
    <w:p w14:paraId="556C8BE0" w14:textId="77777777" w:rsidR="00000000" w:rsidRDefault="00B90FE9">
      <w:pPr>
        <w:pStyle w:val="a0"/>
        <w:rPr>
          <w:rFonts w:hint="cs"/>
          <w:rtl/>
        </w:rPr>
      </w:pPr>
    </w:p>
    <w:p w14:paraId="403EF621" w14:textId="77777777" w:rsidR="00000000" w:rsidRDefault="00B90FE9">
      <w:pPr>
        <w:pStyle w:val="a0"/>
        <w:rPr>
          <w:rFonts w:hint="cs"/>
          <w:rtl/>
        </w:rPr>
      </w:pPr>
      <w:r>
        <w:rPr>
          <w:rFonts w:hint="cs"/>
          <w:rtl/>
        </w:rPr>
        <w:t>אדוני היושב-ראש, אדוני השר, חברות הכנסת וחבריה, אין ספק שהמצוקה של עיריית קרי</w:t>
      </w:r>
      <w:r>
        <w:rPr>
          <w:rFonts w:hint="cs"/>
          <w:rtl/>
        </w:rPr>
        <w:t xml:space="preserve">ית-מלאכי - אני מבין שראש העיר וחלק מהעובדים נמצאים ביציע - היא מצוקה קשה, והיא רק חלק מהמצוקה של רשויות רבות במדינת ישראל. אי-אפשר לבוא בטענות בכלל אל ראש העיר החדש שזה עתה נבחר, כי הוא מקבל כזאת גיבנת מקודמיו, שהוא לא יכול לנהל את העיר כמו שצריך ולא יכול </w:t>
      </w:r>
      <w:r>
        <w:rPr>
          <w:rFonts w:hint="cs"/>
          <w:rtl/>
        </w:rPr>
        <w:t xml:space="preserve">לשלם את המשכורת לעובדיו. </w:t>
      </w:r>
    </w:p>
    <w:p w14:paraId="4A751D17" w14:textId="77777777" w:rsidR="00000000" w:rsidRDefault="00B90FE9">
      <w:pPr>
        <w:pStyle w:val="a0"/>
        <w:rPr>
          <w:rFonts w:hint="cs"/>
          <w:rtl/>
        </w:rPr>
      </w:pPr>
    </w:p>
    <w:p w14:paraId="09E9D1AD" w14:textId="77777777" w:rsidR="00000000" w:rsidRDefault="00B90FE9">
      <w:pPr>
        <w:pStyle w:val="a0"/>
        <w:rPr>
          <w:rFonts w:hint="cs"/>
          <w:rtl/>
        </w:rPr>
      </w:pPr>
      <w:r>
        <w:rPr>
          <w:rFonts w:hint="cs"/>
          <w:rtl/>
        </w:rPr>
        <w:t>אני אתן דוגמה קטנה מהמקום שאני בא ממנו, מעיריית רחובות. כשראש עיר שהעיר שלו נמצאת בגירעון מתחיל את הקדנציה עם מספר עובדים מסוים, נכנס פעמיים לתוכניות הבראה ומסיים אחרי חמש שנים את הקדנציה עם יותר עובדים מאלה שהיו כשהוא התחיל את ה</w:t>
      </w:r>
      <w:r>
        <w:rPr>
          <w:rFonts w:hint="cs"/>
          <w:rtl/>
        </w:rPr>
        <w:t xml:space="preserve">קדנציה; כשמתוך 900 עובדים, שליש מהעובדים מקבלים חריגות שכר, ומשרד האוצר מבקש להפחית את השכר שלהם </w:t>
      </w:r>
      <w:r>
        <w:rPr>
          <w:rtl/>
        </w:rPr>
        <w:t>–</w:t>
      </w:r>
      <w:r>
        <w:rPr>
          <w:rFonts w:hint="cs"/>
          <w:rtl/>
        </w:rPr>
        <w:t xml:space="preserve"> אחרי זה, כשהוא נמצא בגירעון של 40 מיליון או של 100 מיליון, הוא בא בטענות למשרד הפנים שיעזרו לו. זה המצב שאני מכיר מהמקום שאני בא ממנו, מרחובות. אני בטוח שיש </w:t>
      </w:r>
      <w:r>
        <w:rPr>
          <w:rFonts w:hint="cs"/>
          <w:rtl/>
        </w:rPr>
        <w:t xml:space="preserve">עוד הרבה מקומות כאלה. בחלק מהמקומות ראשי הערים עושים ככל העולה על רוחם, ובסופו של דבר באים אל פתחה של הממשלה: תעזרו לי. </w:t>
      </w:r>
    </w:p>
    <w:p w14:paraId="6A1D96E9" w14:textId="77777777" w:rsidR="00000000" w:rsidRDefault="00B90FE9">
      <w:pPr>
        <w:pStyle w:val="a0"/>
        <w:rPr>
          <w:rFonts w:hint="cs"/>
          <w:rtl/>
        </w:rPr>
      </w:pPr>
    </w:p>
    <w:p w14:paraId="0C336A46" w14:textId="77777777" w:rsidR="00000000" w:rsidRDefault="00B90FE9">
      <w:pPr>
        <w:pStyle w:val="a0"/>
        <w:rPr>
          <w:rFonts w:hint="cs"/>
          <w:rtl/>
        </w:rPr>
      </w:pPr>
      <w:r>
        <w:rPr>
          <w:rFonts w:hint="cs"/>
          <w:rtl/>
        </w:rPr>
        <w:t xml:space="preserve">נכון, המדינה והממשלה והכנסת הזאת, ואני חלק מהקואליציה הזאת </w:t>
      </w:r>
      <w:r>
        <w:rPr>
          <w:rtl/>
        </w:rPr>
        <w:t>–</w:t>
      </w:r>
      <w:r>
        <w:rPr>
          <w:rFonts w:hint="cs"/>
          <w:rtl/>
        </w:rPr>
        <w:t xml:space="preserve"> הצבענו בעד הקיצוץ בתקציב. שמעתי אתמול את שר הפנים אומר שצריך להחזיר את הכ</w:t>
      </w:r>
      <w:r>
        <w:rPr>
          <w:rFonts w:hint="cs"/>
          <w:rtl/>
        </w:rPr>
        <w:t xml:space="preserve">סף הזה, וכמה שיותר מהר, כדי לעזור לרשויות המקומיות. אני חושב שזה לא רק צודק, זה גם נכון וזה חיוני, כי אחרת, מה הברירה שתהיה? הברירה שתהיה היא כמו שאמרתי בשבוע שעבר לגבי הטייס האוטומטי בעניין החשב המלווה והוועדה הקרואה </w:t>
      </w:r>
      <w:r>
        <w:rPr>
          <w:rtl/>
        </w:rPr>
        <w:t>–</w:t>
      </w:r>
      <w:r>
        <w:rPr>
          <w:rFonts w:hint="cs"/>
          <w:rtl/>
        </w:rPr>
        <w:t xml:space="preserve"> נצטרך להעביר למשרד האוצר את ניהול הר</w:t>
      </w:r>
      <w:r>
        <w:rPr>
          <w:rFonts w:hint="cs"/>
          <w:rtl/>
        </w:rPr>
        <w:t xml:space="preserve">שויות המקומיות. במקום ראש עיריית קריית-מלאכי ובמקום ראש עיריית רחובות וראש עיריית ירושלים, שר האוצר ינהל גם את כל הרשויות המקומיות. אולי זה מה שהוא רוצה, יכול להיות, אבל במצב שנוצר - - - </w:t>
      </w:r>
    </w:p>
    <w:p w14:paraId="2B80BC0C" w14:textId="77777777" w:rsidR="00000000" w:rsidRDefault="00B90FE9">
      <w:pPr>
        <w:pStyle w:val="a0"/>
        <w:rPr>
          <w:rFonts w:hint="cs"/>
          <w:rtl/>
        </w:rPr>
      </w:pPr>
    </w:p>
    <w:p w14:paraId="04BAF02E" w14:textId="77777777" w:rsidR="00000000" w:rsidRDefault="00B90FE9">
      <w:pPr>
        <w:pStyle w:val="af0"/>
        <w:rPr>
          <w:rtl/>
        </w:rPr>
      </w:pPr>
      <w:r>
        <w:rPr>
          <w:rFonts w:hint="eastAsia"/>
          <w:rtl/>
        </w:rPr>
        <w:t>דניאל</w:t>
      </w:r>
      <w:r>
        <w:rPr>
          <w:rtl/>
        </w:rPr>
        <w:t xml:space="preserve"> בנלולו (הליכוד):</w:t>
      </w:r>
    </w:p>
    <w:p w14:paraId="129CC3B2" w14:textId="77777777" w:rsidR="00000000" w:rsidRDefault="00B90FE9">
      <w:pPr>
        <w:pStyle w:val="a0"/>
        <w:rPr>
          <w:rFonts w:hint="cs"/>
          <w:rtl/>
        </w:rPr>
      </w:pPr>
    </w:p>
    <w:p w14:paraId="230C32DF" w14:textId="77777777" w:rsidR="00000000" w:rsidRDefault="00B90FE9">
      <w:pPr>
        <w:pStyle w:val="a0"/>
        <w:rPr>
          <w:rFonts w:hint="cs"/>
          <w:rtl/>
        </w:rPr>
      </w:pPr>
      <w:r>
        <w:rPr>
          <w:rFonts w:hint="cs"/>
          <w:rtl/>
        </w:rPr>
        <w:t>זאת לא הדוגמה שלפנינו, פה מדובר בראש עיר שנ</w:t>
      </w:r>
      <w:r>
        <w:rPr>
          <w:rFonts w:hint="cs"/>
          <w:rtl/>
        </w:rPr>
        <w:t xml:space="preserve">בחר ברוב קולות, כיוון שראש העיר שהיה הביא - - - ראש העיר הזה לא עשה כלום. </w:t>
      </w:r>
    </w:p>
    <w:p w14:paraId="26085920" w14:textId="77777777" w:rsidR="00000000" w:rsidRDefault="00B90FE9">
      <w:pPr>
        <w:pStyle w:val="a0"/>
        <w:rPr>
          <w:rFonts w:hint="cs"/>
          <w:rtl/>
        </w:rPr>
      </w:pPr>
    </w:p>
    <w:p w14:paraId="294FD860" w14:textId="77777777" w:rsidR="00000000" w:rsidRDefault="00B90FE9">
      <w:pPr>
        <w:pStyle w:val="-"/>
        <w:rPr>
          <w:rtl/>
        </w:rPr>
      </w:pPr>
      <w:bookmarkStart w:id="333" w:name="FS000001052T14_01_2004_16_05_12C"/>
      <w:bookmarkEnd w:id="333"/>
      <w:r>
        <w:rPr>
          <w:rtl/>
        </w:rPr>
        <w:t>אילן ליבוביץ (שינוי):</w:t>
      </w:r>
    </w:p>
    <w:p w14:paraId="772C93BE" w14:textId="77777777" w:rsidR="00000000" w:rsidRDefault="00B90FE9">
      <w:pPr>
        <w:pStyle w:val="a0"/>
        <w:rPr>
          <w:rtl/>
        </w:rPr>
      </w:pPr>
    </w:p>
    <w:p w14:paraId="042CDB0F" w14:textId="77777777" w:rsidR="00000000" w:rsidRDefault="00B90FE9">
      <w:pPr>
        <w:pStyle w:val="a0"/>
        <w:rPr>
          <w:rFonts w:hint="cs"/>
          <w:rtl/>
        </w:rPr>
      </w:pPr>
      <w:r>
        <w:rPr>
          <w:rFonts w:hint="cs"/>
          <w:rtl/>
        </w:rPr>
        <w:t>חבר הכנסת בנלולו, זה יפה מאוד, ושמעתי גם את דבריה של חברת הכנסת ענבל גבריאלי, חברת סיעתך. זה יפה מאוד להגיד כאן דברים, ופופוליזם זול אפשר לעשות. יושבים פה עו</w:t>
      </w:r>
      <w:r>
        <w:rPr>
          <w:rFonts w:hint="cs"/>
          <w:rtl/>
        </w:rPr>
        <w:t>בדי העירייה, ושמעתי גם את מחיאות הכפיים, וזה נחמד להיות סימפתי אל העובדים. אבל עם כל הכבוד, אני לא בא בטענות אל ראש העיר. הוא גם לא יכול לפתור את זה. מי שצריך לפתור את זה הוא שר האוצר עם שר הפנים. אבל לא יכול להיות מצב שבו פעם אחרי פעם, בבחירות לרשויות מקו</w:t>
      </w:r>
      <w:r>
        <w:rPr>
          <w:rFonts w:hint="cs"/>
          <w:rtl/>
        </w:rPr>
        <w:t xml:space="preserve">מיות, זה שהולך </w:t>
      </w:r>
      <w:r>
        <w:rPr>
          <w:rtl/>
        </w:rPr>
        <w:t>–</w:t>
      </w:r>
      <w:r>
        <w:rPr>
          <w:rFonts w:hint="cs"/>
          <w:rtl/>
        </w:rPr>
        <w:t xml:space="preserve"> לא מעניין אותו, הוא פורץ את הקופה, פורץ את הסכרים, ולאחר מכן המדינה צריכה לממן את זה. לזה צריך לשים סוף. תודה רבה. </w:t>
      </w:r>
    </w:p>
    <w:p w14:paraId="47DC8BD1" w14:textId="77777777" w:rsidR="00000000" w:rsidRDefault="00B90FE9">
      <w:pPr>
        <w:pStyle w:val="a0"/>
        <w:rPr>
          <w:rFonts w:hint="cs"/>
          <w:rtl/>
        </w:rPr>
      </w:pPr>
    </w:p>
    <w:p w14:paraId="72ECA1B2" w14:textId="77777777" w:rsidR="00000000" w:rsidRDefault="00B90FE9">
      <w:pPr>
        <w:pStyle w:val="af1"/>
        <w:rPr>
          <w:rtl/>
        </w:rPr>
      </w:pPr>
      <w:r>
        <w:rPr>
          <w:rtl/>
        </w:rPr>
        <w:t>היו"ר יולי-יואל אדלשטיין:</w:t>
      </w:r>
    </w:p>
    <w:p w14:paraId="7B042285" w14:textId="77777777" w:rsidR="00000000" w:rsidRDefault="00B90FE9">
      <w:pPr>
        <w:pStyle w:val="a0"/>
        <w:rPr>
          <w:rtl/>
        </w:rPr>
      </w:pPr>
    </w:p>
    <w:p w14:paraId="68AD4811" w14:textId="77777777" w:rsidR="00000000" w:rsidRDefault="00B90FE9">
      <w:pPr>
        <w:pStyle w:val="a0"/>
        <w:rPr>
          <w:rFonts w:hint="cs"/>
          <w:rtl/>
        </w:rPr>
      </w:pPr>
      <w:r>
        <w:rPr>
          <w:rFonts w:hint="cs"/>
          <w:rtl/>
        </w:rPr>
        <w:t xml:space="preserve">תודה לחבר הכנסת אילן ליבוביץ. חבר הכנסת רן כהן, ואחריו </w:t>
      </w:r>
      <w:r>
        <w:rPr>
          <w:rtl/>
        </w:rPr>
        <w:t>–</w:t>
      </w:r>
      <w:r>
        <w:rPr>
          <w:rFonts w:hint="cs"/>
          <w:rtl/>
        </w:rPr>
        <w:t xml:space="preserve"> חבר הכנסת ואסל טאהא. </w:t>
      </w:r>
    </w:p>
    <w:p w14:paraId="5AB2A8D6" w14:textId="77777777" w:rsidR="00000000" w:rsidRDefault="00B90FE9">
      <w:pPr>
        <w:pStyle w:val="a0"/>
        <w:rPr>
          <w:rFonts w:hint="cs"/>
          <w:rtl/>
        </w:rPr>
      </w:pPr>
    </w:p>
    <w:p w14:paraId="130412D4" w14:textId="77777777" w:rsidR="00000000" w:rsidRDefault="00B90FE9">
      <w:pPr>
        <w:pStyle w:val="af0"/>
        <w:rPr>
          <w:rtl/>
        </w:rPr>
      </w:pPr>
      <w:r>
        <w:rPr>
          <w:rFonts w:hint="eastAsia"/>
          <w:rtl/>
        </w:rPr>
        <w:t>נסים</w:t>
      </w:r>
      <w:r>
        <w:rPr>
          <w:rtl/>
        </w:rPr>
        <w:t xml:space="preserve"> זאב (ש"ס):</w:t>
      </w:r>
    </w:p>
    <w:p w14:paraId="1E5316E0" w14:textId="77777777" w:rsidR="00000000" w:rsidRDefault="00B90FE9">
      <w:pPr>
        <w:pStyle w:val="a0"/>
        <w:rPr>
          <w:rFonts w:hint="cs"/>
          <w:rtl/>
        </w:rPr>
      </w:pPr>
    </w:p>
    <w:p w14:paraId="74A14A44" w14:textId="77777777" w:rsidR="00000000" w:rsidRDefault="00B90FE9">
      <w:pPr>
        <w:pStyle w:val="a0"/>
        <w:rPr>
          <w:rFonts w:hint="cs"/>
          <w:rtl/>
        </w:rPr>
      </w:pPr>
      <w:r>
        <w:rPr>
          <w:rFonts w:hint="cs"/>
          <w:rtl/>
        </w:rPr>
        <w:t xml:space="preserve">מי שאשם זה רק ראש העיר. </w:t>
      </w:r>
    </w:p>
    <w:p w14:paraId="6AAB0A10" w14:textId="77777777" w:rsidR="00000000" w:rsidRDefault="00B90FE9">
      <w:pPr>
        <w:pStyle w:val="a0"/>
        <w:rPr>
          <w:rFonts w:hint="cs"/>
          <w:rtl/>
        </w:rPr>
      </w:pPr>
    </w:p>
    <w:p w14:paraId="3EADEF4A" w14:textId="77777777" w:rsidR="00000000" w:rsidRDefault="00B90FE9">
      <w:pPr>
        <w:pStyle w:val="af0"/>
        <w:rPr>
          <w:rtl/>
        </w:rPr>
      </w:pPr>
      <w:r>
        <w:rPr>
          <w:rFonts w:hint="eastAsia"/>
          <w:rtl/>
        </w:rPr>
        <w:t>איוב</w:t>
      </w:r>
      <w:r>
        <w:rPr>
          <w:rtl/>
        </w:rPr>
        <w:t xml:space="preserve"> קרא (הליכוד):</w:t>
      </w:r>
    </w:p>
    <w:p w14:paraId="31C1BDCE" w14:textId="77777777" w:rsidR="00000000" w:rsidRDefault="00B90FE9">
      <w:pPr>
        <w:pStyle w:val="a0"/>
        <w:rPr>
          <w:rFonts w:hint="cs"/>
          <w:rtl/>
        </w:rPr>
      </w:pPr>
    </w:p>
    <w:p w14:paraId="709B4C18" w14:textId="77777777" w:rsidR="00000000" w:rsidRDefault="00B90FE9">
      <w:pPr>
        <w:pStyle w:val="a0"/>
        <w:rPr>
          <w:rFonts w:hint="cs"/>
          <w:rtl/>
        </w:rPr>
      </w:pPr>
      <w:r>
        <w:rPr>
          <w:rFonts w:hint="cs"/>
          <w:rtl/>
        </w:rPr>
        <w:t xml:space="preserve">הם לא אשמים בכלום. </w:t>
      </w:r>
    </w:p>
    <w:p w14:paraId="10C320C5" w14:textId="77777777" w:rsidR="00000000" w:rsidRDefault="00B90FE9">
      <w:pPr>
        <w:pStyle w:val="a0"/>
        <w:rPr>
          <w:rFonts w:hint="cs"/>
          <w:rtl/>
        </w:rPr>
      </w:pPr>
    </w:p>
    <w:p w14:paraId="28CCD659" w14:textId="77777777" w:rsidR="00000000" w:rsidRDefault="00B90FE9">
      <w:pPr>
        <w:pStyle w:val="a"/>
        <w:rPr>
          <w:rtl/>
        </w:rPr>
      </w:pPr>
      <w:bookmarkStart w:id="334" w:name="FS000000507T14_01_2004_16_08_30"/>
      <w:bookmarkStart w:id="335" w:name="_Toc75077205"/>
      <w:bookmarkEnd w:id="334"/>
      <w:r>
        <w:rPr>
          <w:rFonts w:hint="eastAsia"/>
          <w:rtl/>
        </w:rPr>
        <w:t>רן</w:t>
      </w:r>
      <w:r>
        <w:rPr>
          <w:rtl/>
        </w:rPr>
        <w:t xml:space="preserve"> כהן (מרצ):</w:t>
      </w:r>
      <w:bookmarkEnd w:id="335"/>
    </w:p>
    <w:p w14:paraId="5547D153" w14:textId="77777777" w:rsidR="00000000" w:rsidRDefault="00B90FE9">
      <w:pPr>
        <w:pStyle w:val="a0"/>
        <w:rPr>
          <w:rFonts w:hint="cs"/>
          <w:rtl/>
        </w:rPr>
      </w:pPr>
    </w:p>
    <w:p w14:paraId="3F363172" w14:textId="77777777" w:rsidR="00000000" w:rsidRDefault="00B90FE9">
      <w:pPr>
        <w:pStyle w:val="a0"/>
        <w:rPr>
          <w:rFonts w:hint="cs"/>
          <w:rtl/>
        </w:rPr>
      </w:pPr>
      <w:r>
        <w:rPr>
          <w:rFonts w:hint="cs"/>
          <w:rtl/>
        </w:rPr>
        <w:t>אדוני היושב-ראש, אדוני שר הפנים, חברות הכנסת וחבריה, בכל יום שבו קורה פיגוע מחריד מן הסוג שקרה היום במחסום ארז, הכנסת, לעניות דעתי, לעולם לא יכולה שלא לגנות ולא להוקיע את ה</w:t>
      </w:r>
      <w:r>
        <w:rPr>
          <w:rFonts w:hint="cs"/>
          <w:rtl/>
        </w:rPr>
        <w:t xml:space="preserve">פיגוע הרצחני של מפלצות אדם, שבאות רק כדי לרצוח, רק כדי להרוס, רק כדי להשמיד בני-אדם במו-גופן. את הדבר הזה כל מי שעולה לכאן צריך לעשות. אסור לעולם לעבור על זה לסדר-היום. </w:t>
      </w:r>
    </w:p>
    <w:p w14:paraId="1D13C985" w14:textId="77777777" w:rsidR="00000000" w:rsidRDefault="00B90FE9">
      <w:pPr>
        <w:pStyle w:val="a0"/>
        <w:rPr>
          <w:rFonts w:hint="cs"/>
          <w:rtl/>
        </w:rPr>
      </w:pPr>
    </w:p>
    <w:p w14:paraId="1B26A466" w14:textId="77777777" w:rsidR="00000000" w:rsidRDefault="00B90FE9">
      <w:pPr>
        <w:pStyle w:val="a0"/>
        <w:rPr>
          <w:rFonts w:hint="cs"/>
          <w:rtl/>
        </w:rPr>
      </w:pPr>
      <w:r>
        <w:rPr>
          <w:rFonts w:hint="cs"/>
          <w:rtl/>
        </w:rPr>
        <w:t>אדוני היושב-ראש, אני מקווה שאני יכול לאחל החלמה לפצועים והשתתפות בצערן של המשפחות השכ</w:t>
      </w:r>
      <w:r>
        <w:rPr>
          <w:rFonts w:hint="cs"/>
          <w:rtl/>
        </w:rPr>
        <w:t xml:space="preserve">ולות בשם כל חברות הכנסת וחבריה. נדמה לי שגם בשגרת היום, כאשר קורה אירוע מן הסוג הזה אסור לעבור לשגרה. </w:t>
      </w:r>
    </w:p>
    <w:p w14:paraId="347D8F8F" w14:textId="77777777" w:rsidR="00000000" w:rsidRDefault="00B90FE9">
      <w:pPr>
        <w:pStyle w:val="a0"/>
        <w:rPr>
          <w:rFonts w:hint="cs"/>
          <w:rtl/>
        </w:rPr>
      </w:pPr>
    </w:p>
    <w:p w14:paraId="4FF924C2" w14:textId="77777777" w:rsidR="00000000" w:rsidRDefault="00B90FE9">
      <w:pPr>
        <w:pStyle w:val="a0"/>
        <w:rPr>
          <w:rFonts w:hint="cs"/>
          <w:rtl/>
        </w:rPr>
      </w:pPr>
      <w:r>
        <w:rPr>
          <w:rFonts w:hint="cs"/>
          <w:rtl/>
        </w:rPr>
        <w:t>אדוני שר הפנים, אני מתחיל מהסוף: משרד הפנים והממשלה צריכים עכשיו, בלי היסוס, ללא כל חיפושי דרכי נסיגה, לשלם את השכר של העובדים. העובדים האלה לא יכולים ל</w:t>
      </w:r>
      <w:r>
        <w:rPr>
          <w:rFonts w:hint="cs"/>
          <w:rtl/>
        </w:rPr>
        <w:t xml:space="preserve">היות בני-ערובה של אף אחד </w:t>
      </w:r>
      <w:r>
        <w:rPr>
          <w:rtl/>
        </w:rPr>
        <w:t>–</w:t>
      </w:r>
      <w:r>
        <w:rPr>
          <w:rFonts w:hint="cs"/>
          <w:rtl/>
        </w:rPr>
        <w:t xml:space="preserve"> לא של הרשויות המקומיות, לא של הממשלה, לא של האוצר. הם אנשים שעבדו, ומי שעבד מגיע לו שכר. כמו שאתה ואני עבדנו וקיבלנו שכר, האנשים הללו צריכים לקבל לפנינו שכר, כיוון שהם עשו את העבודה. אני יודע היום על עשרות אלפי אנשים ברשויות המקו</w:t>
      </w:r>
      <w:r>
        <w:rPr>
          <w:rFonts w:hint="cs"/>
          <w:rtl/>
        </w:rPr>
        <w:t xml:space="preserve">מיות </w:t>
      </w:r>
      <w:r>
        <w:rPr>
          <w:rtl/>
        </w:rPr>
        <w:t>–</w:t>
      </w:r>
      <w:r>
        <w:rPr>
          <w:rFonts w:hint="cs"/>
          <w:rtl/>
        </w:rPr>
        <w:t xml:space="preserve"> גם בקריית-מלאכי וגם בלוד וגם ברשויות הערביות וגם בפרדס-חנה--כרכור ובעוד עשרות מקומות </w:t>
      </w:r>
      <w:r>
        <w:rPr>
          <w:rtl/>
        </w:rPr>
        <w:t>–</w:t>
      </w:r>
      <w:r>
        <w:rPr>
          <w:rFonts w:hint="cs"/>
          <w:rtl/>
        </w:rPr>
        <w:t xml:space="preserve"> שהגיעו לפת לחם. אין להם מה לאכול. </w:t>
      </w:r>
    </w:p>
    <w:p w14:paraId="24040F14" w14:textId="77777777" w:rsidR="00000000" w:rsidRDefault="00B90FE9">
      <w:pPr>
        <w:pStyle w:val="a0"/>
        <w:rPr>
          <w:rFonts w:hint="cs"/>
          <w:rtl/>
        </w:rPr>
      </w:pPr>
    </w:p>
    <w:p w14:paraId="4AC33B9F" w14:textId="77777777" w:rsidR="00000000" w:rsidRDefault="00B90FE9">
      <w:pPr>
        <w:pStyle w:val="af0"/>
        <w:rPr>
          <w:rtl/>
        </w:rPr>
      </w:pPr>
      <w:r>
        <w:rPr>
          <w:rFonts w:hint="eastAsia"/>
          <w:rtl/>
        </w:rPr>
        <w:t>אילנה</w:t>
      </w:r>
      <w:r>
        <w:rPr>
          <w:rtl/>
        </w:rPr>
        <w:t xml:space="preserve"> כהן (עם אחד):</w:t>
      </w:r>
    </w:p>
    <w:p w14:paraId="3ED315EF" w14:textId="77777777" w:rsidR="00000000" w:rsidRDefault="00B90FE9">
      <w:pPr>
        <w:pStyle w:val="a0"/>
        <w:rPr>
          <w:rFonts w:hint="cs"/>
          <w:rtl/>
        </w:rPr>
      </w:pPr>
    </w:p>
    <w:p w14:paraId="42FD3D21" w14:textId="77777777" w:rsidR="00000000" w:rsidRDefault="00B90FE9">
      <w:pPr>
        <w:pStyle w:val="a0"/>
        <w:rPr>
          <w:rFonts w:hint="cs"/>
          <w:rtl/>
        </w:rPr>
      </w:pPr>
      <w:r>
        <w:rPr>
          <w:rFonts w:hint="cs"/>
          <w:rtl/>
        </w:rPr>
        <w:t xml:space="preserve">נוסף על העובדים הגמלאים. </w:t>
      </w:r>
    </w:p>
    <w:p w14:paraId="081EE386" w14:textId="77777777" w:rsidR="00000000" w:rsidRDefault="00B90FE9">
      <w:pPr>
        <w:pStyle w:val="a0"/>
        <w:rPr>
          <w:rFonts w:hint="cs"/>
          <w:rtl/>
        </w:rPr>
      </w:pPr>
    </w:p>
    <w:p w14:paraId="240B3890" w14:textId="77777777" w:rsidR="00000000" w:rsidRDefault="00B90FE9">
      <w:pPr>
        <w:pStyle w:val="-"/>
        <w:rPr>
          <w:rtl/>
        </w:rPr>
      </w:pPr>
      <w:bookmarkStart w:id="336" w:name="FS000000507T14_01_2004_16_14_17C"/>
      <w:bookmarkEnd w:id="336"/>
      <w:r>
        <w:rPr>
          <w:rtl/>
        </w:rPr>
        <w:t>רן כהן (מרצ):</w:t>
      </w:r>
    </w:p>
    <w:p w14:paraId="5D85BE95" w14:textId="77777777" w:rsidR="00000000" w:rsidRDefault="00B90FE9">
      <w:pPr>
        <w:pStyle w:val="a0"/>
        <w:rPr>
          <w:rtl/>
        </w:rPr>
      </w:pPr>
    </w:p>
    <w:p w14:paraId="6EED44E6" w14:textId="77777777" w:rsidR="00000000" w:rsidRDefault="00B90FE9">
      <w:pPr>
        <w:pStyle w:val="a0"/>
        <w:rPr>
          <w:rFonts w:hint="cs"/>
          <w:rtl/>
        </w:rPr>
      </w:pPr>
      <w:r>
        <w:rPr>
          <w:rFonts w:hint="cs"/>
          <w:rtl/>
        </w:rPr>
        <w:t>אני אומר לך גם יותר מזה. לפעמים כשמגיעים לפת לחם, זה לא מספיק ע</w:t>
      </w:r>
      <w:r>
        <w:rPr>
          <w:rFonts w:hint="cs"/>
          <w:rtl/>
        </w:rPr>
        <w:t xml:space="preserve">מוק, כי נכנסים גם לחובות. מהחובות האלה הם כבר לעולם לא יצאו. הכול בגין זה שאנשים עבדו ביושר, בהגינות, והנה הם מגיעים לסוף החודש, כאשר הכסף צריך להיכנס לבנק, והם צריכים להתחיל לקיים את חייהם, ומישהו החליט שבתוך כל הביורוקרטיה הזאת הם לא בני-אדם. </w:t>
      </w:r>
    </w:p>
    <w:p w14:paraId="1F79258A" w14:textId="77777777" w:rsidR="00000000" w:rsidRDefault="00B90FE9">
      <w:pPr>
        <w:pStyle w:val="a0"/>
        <w:rPr>
          <w:rFonts w:hint="cs"/>
          <w:rtl/>
        </w:rPr>
      </w:pPr>
    </w:p>
    <w:p w14:paraId="05A1EDE3" w14:textId="77777777" w:rsidR="00000000" w:rsidRDefault="00B90FE9">
      <w:pPr>
        <w:pStyle w:val="a0"/>
        <w:rPr>
          <w:rFonts w:hint="cs"/>
          <w:rtl/>
        </w:rPr>
      </w:pPr>
      <w:r>
        <w:rPr>
          <w:rFonts w:hint="cs"/>
          <w:rtl/>
        </w:rPr>
        <w:t>סלח לי, א</w:t>
      </w:r>
      <w:r>
        <w:rPr>
          <w:rFonts w:hint="cs"/>
          <w:rtl/>
        </w:rPr>
        <w:t>ני לא מכיר בהמה במדינת ישראל שלא מקבלת את האוכל שלה בשעה הנכונה. איך זה ייתכן שאנשים עובדים הופכים להיות בני-ערובה של ממשלה עקומה ושל רשויות מקומיות, שחלקן נתקלות בקשיים?</w:t>
      </w:r>
    </w:p>
    <w:p w14:paraId="302FCD45" w14:textId="77777777" w:rsidR="00000000" w:rsidRDefault="00B90FE9">
      <w:pPr>
        <w:pStyle w:val="a0"/>
        <w:rPr>
          <w:rFonts w:hint="cs"/>
          <w:rtl/>
        </w:rPr>
      </w:pPr>
    </w:p>
    <w:p w14:paraId="34E2A590" w14:textId="77777777" w:rsidR="00000000" w:rsidRDefault="00B90FE9">
      <w:pPr>
        <w:pStyle w:val="a0"/>
        <w:rPr>
          <w:rFonts w:hint="cs"/>
          <w:rtl/>
        </w:rPr>
      </w:pPr>
      <w:r>
        <w:rPr>
          <w:rFonts w:hint="cs"/>
          <w:rtl/>
        </w:rPr>
        <w:t xml:space="preserve">אדוני השר, זה פשוט נמאס לי. אל תגידו שאין מקורות, כי השנה חילקתם 2.5 מיליארדי שקלים </w:t>
      </w:r>
      <w:r>
        <w:rPr>
          <w:rFonts w:hint="cs"/>
          <w:rtl/>
        </w:rPr>
        <w:t xml:space="preserve">לעשירון העליון; בשנה הזאת, שבה לאנשים אין כסף להתקיים. לפני שבועיים העברתם בוועדת הכספים 40 מיליון שקלים להלוואות להתנחלויות. לפני שלושה חודשים העברתם 120 מיליון שקלים לקרוונים להתנחלויות. לקרוונים מגיע לפני בני-אדם שעבדו ברשויות המקומיות? אין לכם כסף? יש </w:t>
      </w:r>
      <w:r>
        <w:rPr>
          <w:rFonts w:hint="cs"/>
          <w:rtl/>
        </w:rPr>
        <w:t xml:space="preserve">לכם כסף. גם הכספים הייחודיים, עכשיו בעת העברת התקציב חילקתם כסף, אז אל תגידו שלעבודה ולעובדים אין כסף. יש כסף, אתם לא רוצים לתת אותו להם, אלא רק למיוחסים שלכם. זה מה שאתם רוצים לעשות. </w:t>
      </w:r>
    </w:p>
    <w:p w14:paraId="75F64273" w14:textId="77777777" w:rsidR="00000000" w:rsidRDefault="00B90FE9">
      <w:pPr>
        <w:pStyle w:val="a0"/>
        <w:rPr>
          <w:rFonts w:hint="cs"/>
          <w:rtl/>
        </w:rPr>
      </w:pPr>
    </w:p>
    <w:p w14:paraId="03603E60" w14:textId="77777777" w:rsidR="00000000" w:rsidRDefault="00B90FE9">
      <w:pPr>
        <w:pStyle w:val="a0"/>
        <w:rPr>
          <w:rFonts w:hint="cs"/>
          <w:rtl/>
        </w:rPr>
      </w:pPr>
      <w:r>
        <w:rPr>
          <w:rFonts w:hint="cs"/>
          <w:rtl/>
        </w:rPr>
        <w:t>ולכן, אדוני השר, הגיע הזמן שתעלה לכאן ותגיד: אני, שר הפנים, אם בתוך שב</w:t>
      </w:r>
      <w:r>
        <w:rPr>
          <w:rFonts w:hint="cs"/>
          <w:rtl/>
        </w:rPr>
        <w:t xml:space="preserve">וע לא אשלם משכורות לעובדים שלי, אני מתפטר. כשאני הייתי שר אמרתי לאהוד ברק: אם אני לא מחזיר את חוק הדיור הציבורי, אני מתפטר. החזרנו את חוק הדיור הציבורי. עמוד במלתך, שלם להם את השכר. תודה. </w:t>
      </w:r>
    </w:p>
    <w:p w14:paraId="1E45A173" w14:textId="77777777" w:rsidR="00000000" w:rsidRDefault="00B90FE9">
      <w:pPr>
        <w:pStyle w:val="a0"/>
        <w:rPr>
          <w:rFonts w:hint="cs"/>
          <w:rtl/>
        </w:rPr>
      </w:pPr>
    </w:p>
    <w:p w14:paraId="704F7192" w14:textId="77777777" w:rsidR="00000000" w:rsidRDefault="00B90FE9">
      <w:pPr>
        <w:pStyle w:val="af1"/>
        <w:rPr>
          <w:rFonts w:hint="cs"/>
          <w:rtl/>
        </w:rPr>
      </w:pPr>
      <w:r>
        <w:rPr>
          <w:rFonts w:hint="cs"/>
          <w:rtl/>
        </w:rPr>
        <w:t>היו"ר אלי בן-מנחם:</w:t>
      </w:r>
    </w:p>
    <w:p w14:paraId="32C4E21B" w14:textId="77777777" w:rsidR="00000000" w:rsidRDefault="00B90FE9">
      <w:pPr>
        <w:pStyle w:val="af1"/>
        <w:rPr>
          <w:rFonts w:hint="cs"/>
          <w:rtl/>
        </w:rPr>
      </w:pPr>
    </w:p>
    <w:p w14:paraId="4622E739" w14:textId="77777777" w:rsidR="00000000" w:rsidRDefault="00B90FE9">
      <w:pPr>
        <w:pStyle w:val="af1"/>
        <w:rPr>
          <w:rFonts w:hint="cs"/>
          <w:u w:val="none"/>
          <w:rtl/>
        </w:rPr>
      </w:pPr>
      <w:r>
        <w:rPr>
          <w:rFonts w:hint="cs"/>
          <w:u w:val="none"/>
          <w:rtl/>
        </w:rPr>
        <w:tab/>
      </w:r>
    </w:p>
    <w:p w14:paraId="440D3F23" w14:textId="77777777" w:rsidR="00000000" w:rsidRDefault="00B90FE9">
      <w:pPr>
        <w:pStyle w:val="a0"/>
        <w:rPr>
          <w:rFonts w:hint="cs"/>
          <w:rtl/>
        </w:rPr>
      </w:pPr>
      <w:r>
        <w:rPr>
          <w:rFonts w:hint="cs"/>
          <w:rtl/>
        </w:rPr>
        <w:t>תודה לחבר הכנסת רן כהן. חבר הכנסת ואסל טאהא,</w:t>
      </w:r>
      <w:r>
        <w:rPr>
          <w:rFonts w:hint="cs"/>
          <w:rtl/>
        </w:rPr>
        <w:t xml:space="preserve"> בבקשה; שלוש דקות. אחריו </w:t>
      </w:r>
      <w:r>
        <w:rPr>
          <w:rtl/>
        </w:rPr>
        <w:t>–</w:t>
      </w:r>
      <w:r>
        <w:rPr>
          <w:rFonts w:hint="cs"/>
          <w:rtl/>
        </w:rPr>
        <w:t xml:space="preserve"> חברת הכנסת גילה גמליאל. </w:t>
      </w:r>
    </w:p>
    <w:p w14:paraId="4B3BFBDA" w14:textId="77777777" w:rsidR="00000000" w:rsidRDefault="00B90FE9">
      <w:pPr>
        <w:pStyle w:val="a0"/>
        <w:rPr>
          <w:rFonts w:hint="cs"/>
          <w:rtl/>
        </w:rPr>
      </w:pPr>
    </w:p>
    <w:p w14:paraId="5739C7BD" w14:textId="77777777" w:rsidR="00000000" w:rsidRDefault="00B90FE9">
      <w:pPr>
        <w:pStyle w:val="a"/>
        <w:rPr>
          <w:rtl/>
        </w:rPr>
      </w:pPr>
      <w:bookmarkStart w:id="337" w:name="FS000001062T14_01_2004_16_22_35"/>
      <w:bookmarkStart w:id="338" w:name="_Toc75077206"/>
      <w:bookmarkEnd w:id="337"/>
      <w:r>
        <w:rPr>
          <w:rFonts w:hint="eastAsia"/>
          <w:rtl/>
        </w:rPr>
        <w:t>ואסל</w:t>
      </w:r>
      <w:r>
        <w:rPr>
          <w:rtl/>
        </w:rPr>
        <w:t xml:space="preserve"> טאהא (בל"ד):</w:t>
      </w:r>
      <w:bookmarkEnd w:id="338"/>
    </w:p>
    <w:p w14:paraId="5EB08CED" w14:textId="77777777" w:rsidR="00000000" w:rsidRDefault="00B90FE9">
      <w:pPr>
        <w:pStyle w:val="a0"/>
        <w:rPr>
          <w:rFonts w:hint="cs"/>
          <w:rtl/>
        </w:rPr>
      </w:pPr>
    </w:p>
    <w:p w14:paraId="361B5630" w14:textId="77777777" w:rsidR="00000000" w:rsidRDefault="00B90FE9">
      <w:pPr>
        <w:pStyle w:val="a0"/>
        <w:rPr>
          <w:rFonts w:hint="cs"/>
          <w:rtl/>
        </w:rPr>
      </w:pPr>
      <w:r>
        <w:rPr>
          <w:rFonts w:hint="cs"/>
          <w:rtl/>
        </w:rPr>
        <w:t>אדוני היושב-ראש, חברי הכנסת, את המשבר הזה ברשויות המקומיות צפינו עוד לפני שהבית הזה החליט והעביר את התוכנית הכלכלית. בפגישתי הראשונה עם השר, עם עדי אלדר ועם יושב-ראש ועדת הפנים, התרעתי</w:t>
      </w:r>
      <w:r>
        <w:rPr>
          <w:rFonts w:hint="cs"/>
          <w:rtl/>
        </w:rPr>
        <w:t xml:space="preserve"> ואמרתי לשר: כל פגיעה במענקים, כל פגיעה במענקי איזון היא הזמנה לשלטון המקומי, לכל המועצות ולעיריות שיקרסו. אתם מזמינים אותן לקריסה טוטלית. לכן אני מתפלא כשאני מעיין וקורא ושומע ורואה את כבוד השר, שאומר במסיבת העיתונאים: אני אתחבא 48 שעות אחרי המשבר הזה, שה</w:t>
      </w:r>
      <w:r>
        <w:rPr>
          <w:rFonts w:hint="cs"/>
          <w:rtl/>
        </w:rPr>
        <w:t xml:space="preserve">וא פגע בראשי רשויות. הוא רוצה להתחבא מפני ראשי רשויות, מפני מועצות. </w:t>
      </w:r>
    </w:p>
    <w:p w14:paraId="51C62D1A" w14:textId="77777777" w:rsidR="00000000" w:rsidRDefault="00B90FE9">
      <w:pPr>
        <w:pStyle w:val="a0"/>
        <w:rPr>
          <w:rFonts w:hint="cs"/>
          <w:rtl/>
        </w:rPr>
      </w:pPr>
    </w:p>
    <w:p w14:paraId="3ABD2B18" w14:textId="77777777" w:rsidR="00000000" w:rsidRDefault="00B90FE9">
      <w:pPr>
        <w:pStyle w:val="a0"/>
        <w:rPr>
          <w:rFonts w:hint="cs"/>
          <w:rtl/>
        </w:rPr>
      </w:pPr>
      <w:r>
        <w:rPr>
          <w:rFonts w:hint="cs"/>
          <w:rtl/>
        </w:rPr>
        <w:t xml:space="preserve">אדוני השר, 48 שעות לא מספיקות. ביום השלישי יעמדו העובדים בפתח, ידפקו לך על הדלת ויבקשו תקציבים, יבקשו לחם, יבקשו חלב. </w:t>
      </w:r>
    </w:p>
    <w:p w14:paraId="062AF9BC" w14:textId="77777777" w:rsidR="00000000" w:rsidRDefault="00B90FE9">
      <w:pPr>
        <w:pStyle w:val="a0"/>
        <w:rPr>
          <w:rFonts w:hint="cs"/>
          <w:rtl/>
        </w:rPr>
      </w:pPr>
    </w:p>
    <w:p w14:paraId="39BB55BF" w14:textId="77777777" w:rsidR="00000000" w:rsidRDefault="00B90FE9">
      <w:pPr>
        <w:pStyle w:val="a0"/>
        <w:rPr>
          <w:rFonts w:hint="cs"/>
          <w:rtl/>
        </w:rPr>
      </w:pPr>
      <w:r>
        <w:rPr>
          <w:rFonts w:hint="cs"/>
          <w:rtl/>
        </w:rPr>
        <w:t xml:space="preserve">כבוד השר, בכפר-כנא זה שנה שלמה לא שילמו משכורות. בבועינה-נוג'ידאת </w:t>
      </w:r>
      <w:r>
        <w:rPr>
          <w:rFonts w:hint="cs"/>
          <w:rtl/>
        </w:rPr>
        <w:t xml:space="preserve">לא שילמו שנה שלמה משכורות. בעין-מאהל לא שילמו משכורות שבעה חודשים, בקריית-מלאכי לא שילמו משכורות. </w:t>
      </w:r>
    </w:p>
    <w:p w14:paraId="62D55FEB" w14:textId="77777777" w:rsidR="00000000" w:rsidRDefault="00B90FE9">
      <w:pPr>
        <w:pStyle w:val="a0"/>
        <w:rPr>
          <w:rFonts w:hint="cs"/>
          <w:rtl/>
        </w:rPr>
      </w:pPr>
    </w:p>
    <w:p w14:paraId="2ECDAAEA" w14:textId="77777777" w:rsidR="00000000" w:rsidRDefault="00B90FE9">
      <w:pPr>
        <w:pStyle w:val="af0"/>
        <w:rPr>
          <w:rtl/>
        </w:rPr>
      </w:pPr>
      <w:r>
        <w:rPr>
          <w:rFonts w:hint="eastAsia"/>
          <w:rtl/>
        </w:rPr>
        <w:t>דניאל</w:t>
      </w:r>
      <w:r>
        <w:rPr>
          <w:rtl/>
        </w:rPr>
        <w:t xml:space="preserve"> בנלולו (הליכוד):</w:t>
      </w:r>
    </w:p>
    <w:p w14:paraId="2322A61B" w14:textId="77777777" w:rsidR="00000000" w:rsidRDefault="00B90FE9">
      <w:pPr>
        <w:pStyle w:val="a0"/>
        <w:rPr>
          <w:rFonts w:hint="cs"/>
          <w:rtl/>
        </w:rPr>
      </w:pPr>
    </w:p>
    <w:p w14:paraId="034B1E26" w14:textId="77777777" w:rsidR="00000000" w:rsidRDefault="00B90FE9">
      <w:pPr>
        <w:pStyle w:val="a0"/>
        <w:rPr>
          <w:rFonts w:hint="cs"/>
          <w:rtl/>
        </w:rPr>
      </w:pPr>
      <w:r>
        <w:rPr>
          <w:rFonts w:hint="cs"/>
          <w:rtl/>
        </w:rPr>
        <w:t xml:space="preserve">איך אתה משווה? מכפר-כנא יצאו טרוריסטים. אל תשווה, שם לא משלמים, פורעים את החוק. </w:t>
      </w:r>
    </w:p>
    <w:p w14:paraId="73D03E17" w14:textId="77777777" w:rsidR="00000000" w:rsidRDefault="00B90FE9">
      <w:pPr>
        <w:pStyle w:val="a0"/>
        <w:rPr>
          <w:rFonts w:hint="cs"/>
          <w:rtl/>
        </w:rPr>
      </w:pPr>
    </w:p>
    <w:p w14:paraId="16EAF198" w14:textId="77777777" w:rsidR="00000000" w:rsidRDefault="00B90FE9">
      <w:pPr>
        <w:pStyle w:val="-"/>
        <w:rPr>
          <w:rtl/>
        </w:rPr>
      </w:pPr>
      <w:bookmarkStart w:id="339" w:name="FS000001062T14_01_2004_16_28_01C"/>
      <w:bookmarkEnd w:id="339"/>
      <w:r>
        <w:rPr>
          <w:rtl/>
        </w:rPr>
        <w:t>ואסל טאהא (בל"ד):</w:t>
      </w:r>
    </w:p>
    <w:p w14:paraId="4E431ABA" w14:textId="77777777" w:rsidR="00000000" w:rsidRDefault="00B90FE9">
      <w:pPr>
        <w:pStyle w:val="a0"/>
        <w:rPr>
          <w:rtl/>
        </w:rPr>
      </w:pPr>
    </w:p>
    <w:p w14:paraId="7F65287C" w14:textId="77777777" w:rsidR="00000000" w:rsidRDefault="00B90FE9">
      <w:pPr>
        <w:pStyle w:val="a0"/>
        <w:rPr>
          <w:rFonts w:hint="cs"/>
          <w:rtl/>
        </w:rPr>
      </w:pPr>
      <w:r>
        <w:rPr>
          <w:rFonts w:hint="cs"/>
          <w:rtl/>
        </w:rPr>
        <w:t>הצעקות שלכם לא יעזרו, הצעקות הא</w:t>
      </w:r>
      <w:r>
        <w:rPr>
          <w:rFonts w:hint="cs"/>
          <w:rtl/>
        </w:rPr>
        <w:t xml:space="preserve">לה לא יעזרו. </w:t>
      </w:r>
    </w:p>
    <w:p w14:paraId="66CF11DC" w14:textId="77777777" w:rsidR="00000000" w:rsidRDefault="00B90FE9">
      <w:pPr>
        <w:pStyle w:val="a0"/>
        <w:rPr>
          <w:rFonts w:hint="cs"/>
          <w:rtl/>
        </w:rPr>
      </w:pPr>
    </w:p>
    <w:p w14:paraId="30ED05A8" w14:textId="77777777" w:rsidR="00000000" w:rsidRDefault="00B90FE9">
      <w:pPr>
        <w:pStyle w:val="af1"/>
        <w:rPr>
          <w:rFonts w:hint="cs"/>
          <w:rtl/>
        </w:rPr>
      </w:pPr>
      <w:r>
        <w:rPr>
          <w:rFonts w:hint="cs"/>
          <w:rtl/>
        </w:rPr>
        <w:t>היו"ר אלי בן-מנחם:</w:t>
      </w:r>
    </w:p>
    <w:p w14:paraId="0FFEC49E" w14:textId="77777777" w:rsidR="00000000" w:rsidRDefault="00B90FE9">
      <w:pPr>
        <w:pStyle w:val="af1"/>
        <w:rPr>
          <w:rFonts w:hint="cs"/>
          <w:rtl/>
        </w:rPr>
      </w:pPr>
    </w:p>
    <w:p w14:paraId="3BC998EC" w14:textId="77777777" w:rsidR="00000000" w:rsidRDefault="00B90FE9">
      <w:pPr>
        <w:pStyle w:val="a0"/>
        <w:rPr>
          <w:rFonts w:hint="cs"/>
          <w:rtl/>
        </w:rPr>
      </w:pPr>
      <w:r>
        <w:rPr>
          <w:rFonts w:hint="cs"/>
          <w:rtl/>
        </w:rPr>
        <w:t xml:space="preserve">חבר הכנסת בנלולו. </w:t>
      </w:r>
    </w:p>
    <w:p w14:paraId="3FFC6010" w14:textId="77777777" w:rsidR="00000000" w:rsidRDefault="00B90FE9">
      <w:pPr>
        <w:pStyle w:val="a0"/>
        <w:rPr>
          <w:rFonts w:hint="cs"/>
          <w:rtl/>
        </w:rPr>
      </w:pPr>
    </w:p>
    <w:p w14:paraId="4FFE26D8" w14:textId="77777777" w:rsidR="00000000" w:rsidRDefault="00B90FE9">
      <w:pPr>
        <w:pStyle w:val="-"/>
        <w:rPr>
          <w:rtl/>
        </w:rPr>
      </w:pPr>
      <w:bookmarkStart w:id="340" w:name="FS000001062T14_01_2004_16_29_23C"/>
      <w:bookmarkEnd w:id="340"/>
      <w:r>
        <w:rPr>
          <w:rtl/>
        </w:rPr>
        <w:t>ואסל טאהא (בל"ד):</w:t>
      </w:r>
    </w:p>
    <w:p w14:paraId="64250EEC" w14:textId="77777777" w:rsidR="00000000" w:rsidRDefault="00B90FE9">
      <w:pPr>
        <w:pStyle w:val="a0"/>
        <w:rPr>
          <w:rtl/>
        </w:rPr>
      </w:pPr>
    </w:p>
    <w:p w14:paraId="7CBA677F" w14:textId="77777777" w:rsidR="00000000" w:rsidRDefault="00B90FE9">
      <w:pPr>
        <w:pStyle w:val="a0"/>
        <w:rPr>
          <w:rFonts w:hint="cs"/>
          <w:rtl/>
        </w:rPr>
      </w:pPr>
      <w:r>
        <w:rPr>
          <w:rFonts w:hint="cs"/>
          <w:rtl/>
        </w:rPr>
        <w:t xml:space="preserve">תפקחו עיניים מול ראשי הרשויות, מול העובדים, מול הילדים. </w:t>
      </w:r>
    </w:p>
    <w:p w14:paraId="16216555" w14:textId="77777777" w:rsidR="00000000" w:rsidRDefault="00B90FE9">
      <w:pPr>
        <w:pStyle w:val="a0"/>
        <w:rPr>
          <w:rFonts w:hint="cs"/>
          <w:rtl/>
        </w:rPr>
      </w:pPr>
    </w:p>
    <w:p w14:paraId="1A391A77" w14:textId="77777777" w:rsidR="00000000" w:rsidRDefault="00B90FE9">
      <w:pPr>
        <w:pStyle w:val="af0"/>
        <w:rPr>
          <w:rtl/>
        </w:rPr>
      </w:pPr>
      <w:r>
        <w:rPr>
          <w:rFonts w:hint="eastAsia"/>
          <w:rtl/>
        </w:rPr>
        <w:t>דניאל</w:t>
      </w:r>
      <w:r>
        <w:rPr>
          <w:rtl/>
        </w:rPr>
        <w:t xml:space="preserve"> בנלולו (הליכוד):</w:t>
      </w:r>
    </w:p>
    <w:p w14:paraId="1BB8FDA2" w14:textId="77777777" w:rsidR="00000000" w:rsidRDefault="00B90FE9">
      <w:pPr>
        <w:pStyle w:val="a0"/>
        <w:rPr>
          <w:rFonts w:hint="cs"/>
          <w:rtl/>
        </w:rPr>
      </w:pPr>
    </w:p>
    <w:p w14:paraId="22E6DE62" w14:textId="77777777" w:rsidR="00000000" w:rsidRDefault="00B90FE9">
      <w:pPr>
        <w:pStyle w:val="a0"/>
        <w:rPr>
          <w:rFonts w:hint="cs"/>
          <w:rtl/>
        </w:rPr>
      </w:pPr>
      <w:r>
        <w:rPr>
          <w:rFonts w:hint="cs"/>
          <w:rtl/>
        </w:rPr>
        <w:t>בכפר-כנא יש טרור, טרוריסטים בכפר-כנא, איך אתה משווה?</w:t>
      </w:r>
    </w:p>
    <w:p w14:paraId="0DEE27BA" w14:textId="77777777" w:rsidR="00000000" w:rsidRDefault="00B90FE9">
      <w:pPr>
        <w:pStyle w:val="a0"/>
        <w:rPr>
          <w:rFonts w:hint="cs"/>
          <w:rtl/>
        </w:rPr>
      </w:pPr>
    </w:p>
    <w:p w14:paraId="0476C10C" w14:textId="77777777" w:rsidR="00000000" w:rsidRDefault="00B90FE9">
      <w:pPr>
        <w:pStyle w:val="-"/>
        <w:rPr>
          <w:rtl/>
        </w:rPr>
      </w:pPr>
      <w:bookmarkStart w:id="341" w:name="FS000001062T14_01_2004_16_30_06C"/>
      <w:bookmarkEnd w:id="341"/>
      <w:r>
        <w:rPr>
          <w:rtl/>
        </w:rPr>
        <w:t>ואסל טאהא (בל"ד):</w:t>
      </w:r>
    </w:p>
    <w:p w14:paraId="5AD89EDB" w14:textId="77777777" w:rsidR="00000000" w:rsidRDefault="00B90FE9">
      <w:pPr>
        <w:pStyle w:val="a0"/>
        <w:rPr>
          <w:rtl/>
        </w:rPr>
      </w:pPr>
    </w:p>
    <w:p w14:paraId="43532BEC" w14:textId="77777777" w:rsidR="00000000" w:rsidRDefault="00B90FE9">
      <w:pPr>
        <w:pStyle w:val="a0"/>
        <w:rPr>
          <w:rFonts w:hint="cs"/>
          <w:rtl/>
        </w:rPr>
      </w:pPr>
      <w:r>
        <w:rPr>
          <w:rFonts w:hint="cs"/>
          <w:rtl/>
        </w:rPr>
        <w:t>אתם רק דבר אחד יודעים לעשות</w:t>
      </w:r>
      <w:r>
        <w:rPr>
          <w:rFonts w:hint="cs"/>
          <w:rtl/>
        </w:rPr>
        <w:t xml:space="preserve"> - להושיט יד לכיסי העניים. </w:t>
      </w:r>
    </w:p>
    <w:p w14:paraId="68C8D9F1" w14:textId="77777777" w:rsidR="00000000" w:rsidRDefault="00B90FE9">
      <w:pPr>
        <w:pStyle w:val="a0"/>
        <w:rPr>
          <w:rFonts w:hint="cs"/>
          <w:rtl/>
        </w:rPr>
      </w:pPr>
    </w:p>
    <w:p w14:paraId="7C5DF140" w14:textId="77777777" w:rsidR="00000000" w:rsidRDefault="00B90FE9">
      <w:pPr>
        <w:pStyle w:val="af0"/>
        <w:rPr>
          <w:rtl/>
        </w:rPr>
      </w:pPr>
    </w:p>
    <w:p w14:paraId="3AFD2A5F" w14:textId="77777777" w:rsidR="00000000" w:rsidRDefault="00B90FE9">
      <w:pPr>
        <w:pStyle w:val="af0"/>
        <w:rPr>
          <w:rtl/>
        </w:rPr>
      </w:pPr>
      <w:r>
        <w:rPr>
          <w:rFonts w:hint="eastAsia"/>
          <w:rtl/>
        </w:rPr>
        <w:t>דניאל</w:t>
      </w:r>
      <w:r>
        <w:rPr>
          <w:rtl/>
        </w:rPr>
        <w:t xml:space="preserve"> בנלולו (הליכוד):</w:t>
      </w:r>
    </w:p>
    <w:p w14:paraId="1D4F5DBF" w14:textId="77777777" w:rsidR="00000000" w:rsidRDefault="00B90FE9">
      <w:pPr>
        <w:pStyle w:val="a0"/>
        <w:rPr>
          <w:rFonts w:hint="cs"/>
          <w:rtl/>
        </w:rPr>
      </w:pPr>
    </w:p>
    <w:p w14:paraId="08CC3D0F" w14:textId="77777777" w:rsidR="00000000" w:rsidRDefault="00B90FE9">
      <w:pPr>
        <w:pStyle w:val="a0"/>
        <w:rPr>
          <w:rFonts w:hint="cs"/>
          <w:rtl/>
        </w:rPr>
      </w:pPr>
      <w:r>
        <w:rPr>
          <w:rFonts w:hint="cs"/>
          <w:rtl/>
        </w:rPr>
        <w:t>היו פיגועים אתמול ליד הגדר, איך אתה משווה?</w:t>
      </w:r>
    </w:p>
    <w:p w14:paraId="1E4F25AB" w14:textId="77777777" w:rsidR="00000000" w:rsidRDefault="00B90FE9">
      <w:pPr>
        <w:pStyle w:val="a0"/>
        <w:rPr>
          <w:rFonts w:hint="cs"/>
          <w:rtl/>
        </w:rPr>
      </w:pPr>
    </w:p>
    <w:p w14:paraId="5D64D3F5" w14:textId="77777777" w:rsidR="00000000" w:rsidRDefault="00B90FE9">
      <w:pPr>
        <w:pStyle w:val="-"/>
        <w:rPr>
          <w:rtl/>
        </w:rPr>
      </w:pPr>
      <w:bookmarkStart w:id="342" w:name="FS000001062T14_01_2004_16_30_48C"/>
      <w:bookmarkEnd w:id="342"/>
      <w:r>
        <w:rPr>
          <w:rtl/>
        </w:rPr>
        <w:t>ואסל טאהא (בל"ד):</w:t>
      </w:r>
    </w:p>
    <w:p w14:paraId="002438BF" w14:textId="77777777" w:rsidR="00000000" w:rsidRDefault="00B90FE9">
      <w:pPr>
        <w:pStyle w:val="a0"/>
        <w:rPr>
          <w:rtl/>
        </w:rPr>
      </w:pPr>
    </w:p>
    <w:p w14:paraId="08A1A998" w14:textId="77777777" w:rsidR="00000000" w:rsidRDefault="00B90FE9">
      <w:pPr>
        <w:pStyle w:val="a0"/>
        <w:rPr>
          <w:rFonts w:hint="cs"/>
          <w:rtl/>
        </w:rPr>
      </w:pPr>
      <w:r>
        <w:rPr>
          <w:rFonts w:hint="cs"/>
          <w:rtl/>
        </w:rPr>
        <w:t xml:space="preserve">זה לא יעזור, זה לא יביא חלב. אתה מדבר על שלום ועל מלחמה, ואנחנו מדברים על תקציבים, על משבר של רשויות מקומיות. </w:t>
      </w:r>
    </w:p>
    <w:p w14:paraId="3CF3D428" w14:textId="77777777" w:rsidR="00000000" w:rsidRDefault="00B90FE9">
      <w:pPr>
        <w:pStyle w:val="a0"/>
        <w:rPr>
          <w:rFonts w:hint="cs"/>
          <w:rtl/>
        </w:rPr>
      </w:pPr>
    </w:p>
    <w:p w14:paraId="711EE3A0" w14:textId="77777777" w:rsidR="00000000" w:rsidRDefault="00B90FE9">
      <w:pPr>
        <w:pStyle w:val="af1"/>
        <w:rPr>
          <w:rFonts w:hint="cs"/>
          <w:rtl/>
        </w:rPr>
      </w:pPr>
      <w:r>
        <w:rPr>
          <w:rFonts w:hint="cs"/>
          <w:rtl/>
        </w:rPr>
        <w:t>היו"ר אלי בן-מנחם:</w:t>
      </w:r>
    </w:p>
    <w:p w14:paraId="490F71A0" w14:textId="77777777" w:rsidR="00000000" w:rsidRDefault="00B90FE9">
      <w:pPr>
        <w:pStyle w:val="a0"/>
        <w:rPr>
          <w:rFonts w:hint="cs"/>
          <w:rtl/>
        </w:rPr>
      </w:pPr>
    </w:p>
    <w:p w14:paraId="7086F4BE" w14:textId="77777777" w:rsidR="00000000" w:rsidRDefault="00B90FE9">
      <w:pPr>
        <w:pStyle w:val="a0"/>
        <w:rPr>
          <w:rFonts w:hint="cs"/>
          <w:rtl/>
        </w:rPr>
      </w:pPr>
      <w:r>
        <w:rPr>
          <w:rFonts w:hint="cs"/>
          <w:rtl/>
        </w:rPr>
        <w:t>חבר הכנ</w:t>
      </w:r>
      <w:r>
        <w:rPr>
          <w:rFonts w:hint="cs"/>
          <w:rtl/>
        </w:rPr>
        <w:t xml:space="preserve">סת בנלולו, אני קורא אותך לסדר פעם ראשונה. </w:t>
      </w:r>
    </w:p>
    <w:p w14:paraId="04681344" w14:textId="77777777" w:rsidR="00000000" w:rsidRDefault="00B90FE9">
      <w:pPr>
        <w:pStyle w:val="a0"/>
        <w:rPr>
          <w:rFonts w:hint="cs"/>
          <w:rtl/>
        </w:rPr>
      </w:pPr>
    </w:p>
    <w:p w14:paraId="27B7BD18" w14:textId="77777777" w:rsidR="00000000" w:rsidRDefault="00B90FE9">
      <w:pPr>
        <w:pStyle w:val="af0"/>
        <w:rPr>
          <w:rtl/>
        </w:rPr>
      </w:pPr>
      <w:r>
        <w:rPr>
          <w:rFonts w:hint="eastAsia"/>
          <w:rtl/>
        </w:rPr>
        <w:t>דניאל</w:t>
      </w:r>
      <w:r>
        <w:rPr>
          <w:rtl/>
        </w:rPr>
        <w:t xml:space="preserve"> בנלולו (הליכוד):</w:t>
      </w:r>
    </w:p>
    <w:p w14:paraId="4EDE0DB2" w14:textId="77777777" w:rsidR="00000000" w:rsidRDefault="00B90FE9">
      <w:pPr>
        <w:pStyle w:val="a0"/>
        <w:rPr>
          <w:rFonts w:hint="cs"/>
          <w:rtl/>
        </w:rPr>
      </w:pPr>
    </w:p>
    <w:p w14:paraId="37C0468C" w14:textId="77777777" w:rsidR="00000000" w:rsidRDefault="00B90FE9">
      <w:pPr>
        <w:pStyle w:val="a0"/>
        <w:rPr>
          <w:rFonts w:hint="cs"/>
          <w:rtl/>
        </w:rPr>
      </w:pPr>
      <w:r>
        <w:rPr>
          <w:rFonts w:hint="cs"/>
          <w:rtl/>
        </w:rPr>
        <w:t>איך אתה משווה?</w:t>
      </w:r>
    </w:p>
    <w:p w14:paraId="665F3D60" w14:textId="77777777" w:rsidR="00000000" w:rsidRDefault="00B90FE9">
      <w:pPr>
        <w:pStyle w:val="a0"/>
        <w:rPr>
          <w:rFonts w:hint="cs"/>
          <w:rtl/>
        </w:rPr>
      </w:pPr>
    </w:p>
    <w:p w14:paraId="6EC287E1" w14:textId="77777777" w:rsidR="00000000" w:rsidRDefault="00B90FE9">
      <w:pPr>
        <w:pStyle w:val="af1"/>
        <w:rPr>
          <w:rFonts w:hint="cs"/>
          <w:rtl/>
        </w:rPr>
      </w:pPr>
      <w:r>
        <w:rPr>
          <w:rFonts w:hint="cs"/>
          <w:rtl/>
        </w:rPr>
        <w:t>היו"ר אלי בן-מנחם:</w:t>
      </w:r>
    </w:p>
    <w:p w14:paraId="37E3B42E" w14:textId="77777777" w:rsidR="00000000" w:rsidRDefault="00B90FE9">
      <w:pPr>
        <w:pStyle w:val="a0"/>
        <w:rPr>
          <w:rFonts w:hint="cs"/>
          <w:rtl/>
        </w:rPr>
      </w:pPr>
    </w:p>
    <w:p w14:paraId="358422DA" w14:textId="77777777" w:rsidR="00000000" w:rsidRDefault="00B90FE9">
      <w:pPr>
        <w:pStyle w:val="a0"/>
        <w:rPr>
          <w:rFonts w:hint="cs"/>
          <w:rtl/>
        </w:rPr>
      </w:pPr>
      <w:r>
        <w:rPr>
          <w:rFonts w:hint="cs"/>
          <w:rtl/>
        </w:rPr>
        <w:t xml:space="preserve">אני קורא אותך לסדר פעם שנייה. </w:t>
      </w:r>
    </w:p>
    <w:p w14:paraId="2939CC61" w14:textId="77777777" w:rsidR="00000000" w:rsidRDefault="00B90FE9">
      <w:pPr>
        <w:pStyle w:val="a0"/>
        <w:rPr>
          <w:rFonts w:hint="cs"/>
          <w:rtl/>
        </w:rPr>
      </w:pPr>
    </w:p>
    <w:p w14:paraId="29626E25" w14:textId="77777777" w:rsidR="00000000" w:rsidRDefault="00B90FE9">
      <w:pPr>
        <w:pStyle w:val="-"/>
        <w:rPr>
          <w:rtl/>
        </w:rPr>
      </w:pPr>
      <w:bookmarkStart w:id="343" w:name="FS000001062T14_01_2004_16_32_42C"/>
      <w:bookmarkEnd w:id="343"/>
      <w:r>
        <w:rPr>
          <w:rtl/>
        </w:rPr>
        <w:t>ואסל טאהא (בל"ד):</w:t>
      </w:r>
    </w:p>
    <w:p w14:paraId="4028512A" w14:textId="77777777" w:rsidR="00000000" w:rsidRDefault="00B90FE9">
      <w:pPr>
        <w:pStyle w:val="a0"/>
        <w:rPr>
          <w:rtl/>
        </w:rPr>
      </w:pPr>
    </w:p>
    <w:p w14:paraId="65BE9C49" w14:textId="77777777" w:rsidR="00000000" w:rsidRDefault="00B90FE9">
      <w:pPr>
        <w:pStyle w:val="a0"/>
        <w:rPr>
          <w:rFonts w:hint="cs"/>
          <w:rtl/>
        </w:rPr>
      </w:pPr>
      <w:r>
        <w:rPr>
          <w:rFonts w:hint="cs"/>
          <w:rtl/>
        </w:rPr>
        <w:t xml:space="preserve">במקום לבנות גדר תנו לרשויות, שיצאו מהמשבר. </w:t>
      </w:r>
    </w:p>
    <w:p w14:paraId="5C7E892A" w14:textId="77777777" w:rsidR="00000000" w:rsidRDefault="00B90FE9">
      <w:pPr>
        <w:pStyle w:val="a0"/>
        <w:rPr>
          <w:rFonts w:hint="cs"/>
          <w:rtl/>
        </w:rPr>
      </w:pPr>
    </w:p>
    <w:p w14:paraId="7D60F8A1" w14:textId="77777777" w:rsidR="00000000" w:rsidRDefault="00B90FE9">
      <w:pPr>
        <w:pStyle w:val="af0"/>
        <w:rPr>
          <w:rtl/>
        </w:rPr>
      </w:pPr>
      <w:r>
        <w:rPr>
          <w:rFonts w:hint="eastAsia"/>
          <w:rtl/>
        </w:rPr>
        <w:t>יחיאל</w:t>
      </w:r>
      <w:r>
        <w:rPr>
          <w:rtl/>
        </w:rPr>
        <w:t xml:space="preserve"> חזן (הליכוד):</w:t>
      </w:r>
    </w:p>
    <w:p w14:paraId="0C2F39AB" w14:textId="77777777" w:rsidR="00000000" w:rsidRDefault="00B90FE9">
      <w:pPr>
        <w:pStyle w:val="a0"/>
        <w:rPr>
          <w:rFonts w:hint="cs"/>
          <w:rtl/>
        </w:rPr>
      </w:pPr>
    </w:p>
    <w:p w14:paraId="0AC40E4C" w14:textId="77777777" w:rsidR="00000000" w:rsidRDefault="00B90FE9">
      <w:pPr>
        <w:pStyle w:val="a0"/>
        <w:rPr>
          <w:rFonts w:hint="cs"/>
          <w:rtl/>
        </w:rPr>
      </w:pPr>
      <w:r>
        <w:rPr>
          <w:rFonts w:hint="cs"/>
          <w:rtl/>
        </w:rPr>
        <w:t xml:space="preserve">כשהיית ראש רשות לא שילמת משכורות - </w:t>
      </w:r>
      <w:r>
        <w:rPr>
          <w:rFonts w:hint="cs"/>
          <w:rtl/>
        </w:rPr>
        <w:t xml:space="preserve">- - </w:t>
      </w:r>
    </w:p>
    <w:p w14:paraId="1E651D6D" w14:textId="77777777" w:rsidR="00000000" w:rsidRDefault="00B90FE9">
      <w:pPr>
        <w:pStyle w:val="a0"/>
        <w:rPr>
          <w:rFonts w:hint="cs"/>
          <w:rtl/>
        </w:rPr>
      </w:pPr>
    </w:p>
    <w:p w14:paraId="2826B1B2" w14:textId="77777777" w:rsidR="00000000" w:rsidRDefault="00B90FE9">
      <w:pPr>
        <w:pStyle w:val="af0"/>
        <w:rPr>
          <w:rtl/>
        </w:rPr>
      </w:pPr>
      <w:r>
        <w:rPr>
          <w:rFonts w:hint="eastAsia"/>
          <w:rtl/>
        </w:rPr>
        <w:t>עסאם</w:t>
      </w:r>
      <w:r>
        <w:rPr>
          <w:rtl/>
        </w:rPr>
        <w:t xml:space="preserve"> מח'ול (חד"ש-תע"ל):</w:t>
      </w:r>
    </w:p>
    <w:p w14:paraId="6F7BBDFF" w14:textId="77777777" w:rsidR="00000000" w:rsidRDefault="00B90FE9">
      <w:pPr>
        <w:pStyle w:val="a0"/>
        <w:rPr>
          <w:rFonts w:hint="cs"/>
          <w:rtl/>
        </w:rPr>
      </w:pPr>
    </w:p>
    <w:p w14:paraId="7934D2A6" w14:textId="77777777" w:rsidR="00000000" w:rsidRDefault="00B90FE9">
      <w:pPr>
        <w:pStyle w:val="a0"/>
        <w:rPr>
          <w:rFonts w:hint="cs"/>
          <w:rtl/>
        </w:rPr>
      </w:pPr>
      <w:r>
        <w:rPr>
          <w:rFonts w:hint="cs"/>
          <w:rtl/>
        </w:rPr>
        <w:t xml:space="preserve">- - - </w:t>
      </w:r>
    </w:p>
    <w:p w14:paraId="7A82239C" w14:textId="77777777" w:rsidR="00000000" w:rsidRDefault="00B90FE9">
      <w:pPr>
        <w:pStyle w:val="a0"/>
        <w:rPr>
          <w:rFonts w:hint="cs"/>
          <w:rtl/>
        </w:rPr>
      </w:pPr>
    </w:p>
    <w:p w14:paraId="6D9D1ADE" w14:textId="77777777" w:rsidR="00000000" w:rsidRDefault="00B90FE9">
      <w:pPr>
        <w:pStyle w:val="af0"/>
        <w:rPr>
          <w:rtl/>
        </w:rPr>
      </w:pPr>
      <w:r>
        <w:rPr>
          <w:rFonts w:hint="eastAsia"/>
          <w:rtl/>
        </w:rPr>
        <w:t>יחיאל</w:t>
      </w:r>
      <w:r>
        <w:rPr>
          <w:rtl/>
        </w:rPr>
        <w:t xml:space="preserve"> חזן (הליכוד):</w:t>
      </w:r>
    </w:p>
    <w:p w14:paraId="3F1CB8F3" w14:textId="77777777" w:rsidR="00000000" w:rsidRDefault="00B90FE9">
      <w:pPr>
        <w:pStyle w:val="a0"/>
        <w:rPr>
          <w:rFonts w:hint="cs"/>
          <w:rtl/>
        </w:rPr>
      </w:pPr>
    </w:p>
    <w:p w14:paraId="4BF01752" w14:textId="77777777" w:rsidR="00000000" w:rsidRDefault="00B90FE9">
      <w:pPr>
        <w:pStyle w:val="a0"/>
        <w:rPr>
          <w:rFonts w:hint="cs"/>
          <w:rtl/>
        </w:rPr>
      </w:pPr>
      <w:r>
        <w:rPr>
          <w:rFonts w:hint="cs"/>
          <w:rtl/>
        </w:rPr>
        <w:t xml:space="preserve">- - -  יש פיגועים. </w:t>
      </w:r>
    </w:p>
    <w:p w14:paraId="54BB84D9" w14:textId="77777777" w:rsidR="00000000" w:rsidRDefault="00B90FE9">
      <w:pPr>
        <w:pStyle w:val="a0"/>
        <w:rPr>
          <w:rFonts w:hint="cs"/>
          <w:rtl/>
        </w:rPr>
      </w:pPr>
    </w:p>
    <w:p w14:paraId="38E44D6D" w14:textId="77777777" w:rsidR="00000000" w:rsidRDefault="00B90FE9">
      <w:pPr>
        <w:pStyle w:val="-"/>
        <w:rPr>
          <w:rtl/>
        </w:rPr>
      </w:pPr>
      <w:bookmarkStart w:id="344" w:name="FS000001062T14_01_2004_16_34_23C"/>
      <w:bookmarkEnd w:id="344"/>
      <w:r>
        <w:rPr>
          <w:rtl/>
        </w:rPr>
        <w:t>ואסל טאהא (בל"ד):</w:t>
      </w:r>
    </w:p>
    <w:p w14:paraId="297B2B36" w14:textId="77777777" w:rsidR="00000000" w:rsidRDefault="00B90FE9">
      <w:pPr>
        <w:pStyle w:val="a0"/>
        <w:rPr>
          <w:rtl/>
        </w:rPr>
      </w:pPr>
    </w:p>
    <w:p w14:paraId="75357D92" w14:textId="77777777" w:rsidR="00000000" w:rsidRDefault="00B90FE9">
      <w:pPr>
        <w:pStyle w:val="a0"/>
        <w:rPr>
          <w:rFonts w:hint="cs"/>
          <w:rtl/>
        </w:rPr>
      </w:pPr>
      <w:r>
        <w:rPr>
          <w:rFonts w:hint="cs"/>
          <w:rtl/>
        </w:rPr>
        <w:t>מה הקשר בין פיגועים לבין רשויות?</w:t>
      </w:r>
    </w:p>
    <w:p w14:paraId="201F4AC5" w14:textId="77777777" w:rsidR="00000000" w:rsidRDefault="00B90FE9">
      <w:pPr>
        <w:pStyle w:val="a0"/>
        <w:rPr>
          <w:rFonts w:hint="cs"/>
          <w:rtl/>
        </w:rPr>
      </w:pPr>
    </w:p>
    <w:p w14:paraId="6B841D70" w14:textId="77777777" w:rsidR="00000000" w:rsidRDefault="00B90FE9">
      <w:pPr>
        <w:pStyle w:val="af0"/>
        <w:rPr>
          <w:rtl/>
        </w:rPr>
      </w:pPr>
      <w:r>
        <w:rPr>
          <w:rFonts w:hint="eastAsia"/>
          <w:rtl/>
        </w:rPr>
        <w:t>עסאם</w:t>
      </w:r>
      <w:r>
        <w:rPr>
          <w:rtl/>
        </w:rPr>
        <w:t xml:space="preserve"> מח'ול (חד"ש-תע"ל):</w:t>
      </w:r>
    </w:p>
    <w:p w14:paraId="466A4288" w14:textId="77777777" w:rsidR="00000000" w:rsidRDefault="00B90FE9">
      <w:pPr>
        <w:pStyle w:val="a0"/>
        <w:rPr>
          <w:rFonts w:hint="cs"/>
          <w:rtl/>
        </w:rPr>
      </w:pPr>
    </w:p>
    <w:p w14:paraId="75872429" w14:textId="77777777" w:rsidR="00000000" w:rsidRDefault="00B90FE9">
      <w:pPr>
        <w:pStyle w:val="a0"/>
        <w:rPr>
          <w:rFonts w:hint="cs"/>
          <w:rtl/>
        </w:rPr>
      </w:pPr>
      <w:r>
        <w:rPr>
          <w:rFonts w:hint="cs"/>
          <w:rtl/>
        </w:rPr>
        <w:t xml:space="preserve">אתה מייצר שפיכות דמים. </w:t>
      </w:r>
    </w:p>
    <w:p w14:paraId="5C83210B" w14:textId="77777777" w:rsidR="00000000" w:rsidRDefault="00B90FE9">
      <w:pPr>
        <w:pStyle w:val="a0"/>
        <w:rPr>
          <w:rFonts w:hint="cs"/>
          <w:rtl/>
        </w:rPr>
      </w:pPr>
    </w:p>
    <w:p w14:paraId="2D978F6B" w14:textId="77777777" w:rsidR="00000000" w:rsidRDefault="00B90FE9">
      <w:pPr>
        <w:pStyle w:val="af0"/>
        <w:rPr>
          <w:rtl/>
        </w:rPr>
      </w:pPr>
      <w:r>
        <w:rPr>
          <w:rFonts w:hint="eastAsia"/>
          <w:rtl/>
        </w:rPr>
        <w:t>דניאל</w:t>
      </w:r>
      <w:r>
        <w:rPr>
          <w:rtl/>
        </w:rPr>
        <w:t xml:space="preserve"> בנלולו (הליכוד):</w:t>
      </w:r>
    </w:p>
    <w:p w14:paraId="2A65CF58" w14:textId="77777777" w:rsidR="00000000" w:rsidRDefault="00B90FE9">
      <w:pPr>
        <w:pStyle w:val="a0"/>
        <w:rPr>
          <w:rFonts w:hint="cs"/>
          <w:rtl/>
        </w:rPr>
      </w:pPr>
    </w:p>
    <w:p w14:paraId="1ED023C9" w14:textId="77777777" w:rsidR="00000000" w:rsidRDefault="00B90FE9">
      <w:pPr>
        <w:pStyle w:val="a0"/>
        <w:rPr>
          <w:rFonts w:hint="cs"/>
          <w:rtl/>
        </w:rPr>
      </w:pPr>
      <w:r>
        <w:rPr>
          <w:rFonts w:hint="cs"/>
          <w:rtl/>
        </w:rPr>
        <w:t xml:space="preserve">- - - </w:t>
      </w:r>
    </w:p>
    <w:p w14:paraId="31F98E11" w14:textId="77777777" w:rsidR="00000000" w:rsidRDefault="00B90FE9">
      <w:pPr>
        <w:pStyle w:val="a0"/>
        <w:rPr>
          <w:rFonts w:hint="cs"/>
          <w:rtl/>
        </w:rPr>
      </w:pPr>
    </w:p>
    <w:p w14:paraId="4DCBF6EB" w14:textId="77777777" w:rsidR="00000000" w:rsidRDefault="00B90FE9">
      <w:pPr>
        <w:pStyle w:val="af1"/>
        <w:rPr>
          <w:rFonts w:hint="cs"/>
          <w:rtl/>
        </w:rPr>
      </w:pPr>
      <w:r>
        <w:rPr>
          <w:rFonts w:hint="cs"/>
          <w:rtl/>
        </w:rPr>
        <w:t>היו"ר אלי בן-מנחם:</w:t>
      </w:r>
    </w:p>
    <w:p w14:paraId="24CC7FEC" w14:textId="77777777" w:rsidR="00000000" w:rsidRDefault="00B90FE9">
      <w:pPr>
        <w:pStyle w:val="a0"/>
        <w:rPr>
          <w:rFonts w:hint="cs"/>
          <w:rtl/>
        </w:rPr>
      </w:pPr>
    </w:p>
    <w:p w14:paraId="54543F73" w14:textId="77777777" w:rsidR="00000000" w:rsidRDefault="00B90FE9">
      <w:pPr>
        <w:pStyle w:val="a0"/>
        <w:rPr>
          <w:rFonts w:hint="cs"/>
          <w:rtl/>
        </w:rPr>
      </w:pPr>
      <w:r>
        <w:rPr>
          <w:rFonts w:hint="cs"/>
          <w:rtl/>
        </w:rPr>
        <w:t>חבר הכנסת בנלולו, קר</w:t>
      </w:r>
      <w:r>
        <w:rPr>
          <w:rFonts w:hint="cs"/>
          <w:rtl/>
        </w:rPr>
        <w:t xml:space="preserve">אתי אותך פעמיים לסדר, לא שמת לב. אני אוציא אותך החוצה. </w:t>
      </w:r>
    </w:p>
    <w:p w14:paraId="3F12F9E4" w14:textId="77777777" w:rsidR="00000000" w:rsidRDefault="00B90FE9">
      <w:pPr>
        <w:pStyle w:val="a0"/>
        <w:rPr>
          <w:rFonts w:hint="cs"/>
          <w:rtl/>
        </w:rPr>
      </w:pPr>
    </w:p>
    <w:p w14:paraId="560974DF" w14:textId="77777777" w:rsidR="00000000" w:rsidRDefault="00B90FE9">
      <w:pPr>
        <w:pStyle w:val="af0"/>
        <w:rPr>
          <w:rtl/>
        </w:rPr>
      </w:pPr>
      <w:r>
        <w:rPr>
          <w:rFonts w:hint="eastAsia"/>
          <w:rtl/>
        </w:rPr>
        <w:t>יחיאל</w:t>
      </w:r>
      <w:r>
        <w:rPr>
          <w:rtl/>
        </w:rPr>
        <w:t xml:space="preserve"> חזן (הליכוד):</w:t>
      </w:r>
    </w:p>
    <w:p w14:paraId="43D56F12" w14:textId="77777777" w:rsidR="00000000" w:rsidRDefault="00B90FE9">
      <w:pPr>
        <w:pStyle w:val="a0"/>
        <w:rPr>
          <w:rFonts w:hint="cs"/>
          <w:rtl/>
        </w:rPr>
      </w:pPr>
    </w:p>
    <w:p w14:paraId="6E12DA21" w14:textId="77777777" w:rsidR="00000000" w:rsidRDefault="00B90FE9">
      <w:pPr>
        <w:pStyle w:val="a0"/>
        <w:rPr>
          <w:rFonts w:hint="cs"/>
          <w:rtl/>
        </w:rPr>
      </w:pPr>
      <w:r>
        <w:rPr>
          <w:rFonts w:hint="cs"/>
          <w:rtl/>
        </w:rPr>
        <w:t xml:space="preserve">- - - </w:t>
      </w:r>
    </w:p>
    <w:p w14:paraId="644726F6" w14:textId="77777777" w:rsidR="00000000" w:rsidRDefault="00B90FE9">
      <w:pPr>
        <w:pStyle w:val="a0"/>
        <w:rPr>
          <w:rFonts w:hint="cs"/>
          <w:rtl/>
        </w:rPr>
      </w:pPr>
    </w:p>
    <w:p w14:paraId="18AE98B1" w14:textId="77777777" w:rsidR="00000000" w:rsidRDefault="00B90FE9">
      <w:pPr>
        <w:pStyle w:val="af0"/>
        <w:rPr>
          <w:rtl/>
        </w:rPr>
      </w:pPr>
      <w:r>
        <w:rPr>
          <w:rFonts w:hint="eastAsia"/>
          <w:rtl/>
        </w:rPr>
        <w:t>עסאם</w:t>
      </w:r>
      <w:r>
        <w:rPr>
          <w:rtl/>
        </w:rPr>
        <w:t xml:space="preserve"> מח'ול (חד"ש-תע"ל):</w:t>
      </w:r>
    </w:p>
    <w:p w14:paraId="7D24724C" w14:textId="77777777" w:rsidR="00000000" w:rsidRDefault="00B90FE9">
      <w:pPr>
        <w:pStyle w:val="a0"/>
        <w:rPr>
          <w:rFonts w:hint="cs"/>
          <w:rtl/>
        </w:rPr>
      </w:pPr>
    </w:p>
    <w:p w14:paraId="7A41D00E" w14:textId="77777777" w:rsidR="00000000" w:rsidRDefault="00B90FE9">
      <w:pPr>
        <w:pStyle w:val="a0"/>
        <w:ind w:firstLine="0"/>
        <w:rPr>
          <w:rFonts w:hint="cs"/>
          <w:rtl/>
        </w:rPr>
      </w:pPr>
      <w:r>
        <w:rPr>
          <w:rFonts w:hint="cs"/>
          <w:rtl/>
        </w:rPr>
        <w:tab/>
        <w:t xml:space="preserve">תשתוק, גזען. </w:t>
      </w:r>
    </w:p>
    <w:p w14:paraId="49D7B26E" w14:textId="77777777" w:rsidR="00000000" w:rsidRDefault="00B90FE9">
      <w:pPr>
        <w:pStyle w:val="a0"/>
        <w:ind w:firstLine="0"/>
        <w:rPr>
          <w:rFonts w:hint="cs"/>
          <w:rtl/>
        </w:rPr>
      </w:pPr>
    </w:p>
    <w:p w14:paraId="72E4FDD9" w14:textId="77777777" w:rsidR="00000000" w:rsidRDefault="00B90FE9">
      <w:pPr>
        <w:pStyle w:val="af0"/>
        <w:rPr>
          <w:rtl/>
        </w:rPr>
      </w:pPr>
      <w:r>
        <w:rPr>
          <w:rFonts w:hint="eastAsia"/>
          <w:rtl/>
        </w:rPr>
        <w:t>דניאל</w:t>
      </w:r>
      <w:r>
        <w:rPr>
          <w:rtl/>
        </w:rPr>
        <w:t xml:space="preserve"> בנלולו (הליכוד):</w:t>
      </w:r>
    </w:p>
    <w:p w14:paraId="55EB7082" w14:textId="77777777" w:rsidR="00000000" w:rsidRDefault="00B90FE9">
      <w:pPr>
        <w:pStyle w:val="a0"/>
        <w:rPr>
          <w:rFonts w:hint="cs"/>
          <w:rtl/>
        </w:rPr>
      </w:pPr>
    </w:p>
    <w:p w14:paraId="4447FCAC" w14:textId="77777777" w:rsidR="00000000" w:rsidRDefault="00B90FE9">
      <w:pPr>
        <w:pStyle w:val="a0"/>
        <w:rPr>
          <w:rFonts w:hint="cs"/>
          <w:rtl/>
        </w:rPr>
      </w:pPr>
      <w:r>
        <w:rPr>
          <w:rFonts w:hint="cs"/>
          <w:rtl/>
        </w:rPr>
        <w:t xml:space="preserve">אל תגיד לי לשתוק. </w:t>
      </w:r>
    </w:p>
    <w:p w14:paraId="18B53D56" w14:textId="77777777" w:rsidR="00000000" w:rsidRDefault="00B90FE9">
      <w:pPr>
        <w:pStyle w:val="a0"/>
        <w:rPr>
          <w:rFonts w:hint="cs"/>
          <w:rtl/>
        </w:rPr>
      </w:pPr>
    </w:p>
    <w:p w14:paraId="7BFEC077" w14:textId="77777777" w:rsidR="00000000" w:rsidRDefault="00B90FE9">
      <w:pPr>
        <w:pStyle w:val="af1"/>
        <w:rPr>
          <w:rFonts w:hint="cs"/>
          <w:rtl/>
        </w:rPr>
      </w:pPr>
      <w:r>
        <w:rPr>
          <w:rFonts w:hint="cs"/>
          <w:rtl/>
        </w:rPr>
        <w:t>היו"ר אלי בן-מנחם:</w:t>
      </w:r>
    </w:p>
    <w:p w14:paraId="772A8638" w14:textId="77777777" w:rsidR="00000000" w:rsidRDefault="00B90FE9">
      <w:pPr>
        <w:pStyle w:val="a0"/>
        <w:rPr>
          <w:rFonts w:hint="cs"/>
          <w:rtl/>
        </w:rPr>
      </w:pPr>
    </w:p>
    <w:p w14:paraId="356C0F40" w14:textId="77777777" w:rsidR="00000000" w:rsidRDefault="00B90FE9">
      <w:pPr>
        <w:pStyle w:val="a0"/>
        <w:rPr>
          <w:rFonts w:hint="cs"/>
          <w:rtl/>
        </w:rPr>
      </w:pPr>
      <w:r>
        <w:rPr>
          <w:rFonts w:hint="cs"/>
          <w:rtl/>
        </w:rPr>
        <w:t>חבר הכנסת חזן, אני קורא אותך לסדר פעם ראשונה. רבותי, אני אוציא את</w:t>
      </w:r>
      <w:r>
        <w:rPr>
          <w:rFonts w:hint="cs"/>
          <w:rtl/>
        </w:rPr>
        <w:t xml:space="preserve">כם, אני לא אשאיר אתכם פה, תפסיקו. זה נושא כואב לכולם, זה כואב גם לך, בנלולו, וזה כואב גם לחזן וגם לחיים כץ. תירגעו ואל תעשו לי פה רעש מיותר. </w:t>
      </w:r>
    </w:p>
    <w:p w14:paraId="0D91DC4D" w14:textId="77777777" w:rsidR="00000000" w:rsidRDefault="00B90FE9">
      <w:pPr>
        <w:pStyle w:val="a0"/>
        <w:rPr>
          <w:rFonts w:hint="cs"/>
          <w:rtl/>
        </w:rPr>
      </w:pPr>
    </w:p>
    <w:p w14:paraId="2FBD257B" w14:textId="77777777" w:rsidR="00000000" w:rsidRDefault="00B90FE9">
      <w:pPr>
        <w:pStyle w:val="af0"/>
        <w:rPr>
          <w:rtl/>
        </w:rPr>
      </w:pPr>
      <w:r>
        <w:rPr>
          <w:rFonts w:hint="eastAsia"/>
          <w:rtl/>
        </w:rPr>
        <w:t>דניאל</w:t>
      </w:r>
      <w:r>
        <w:rPr>
          <w:rtl/>
        </w:rPr>
        <w:t xml:space="preserve"> בנלולו (הליכוד):</w:t>
      </w:r>
    </w:p>
    <w:p w14:paraId="0653994F" w14:textId="77777777" w:rsidR="00000000" w:rsidRDefault="00B90FE9">
      <w:pPr>
        <w:pStyle w:val="a0"/>
        <w:rPr>
          <w:rFonts w:hint="cs"/>
          <w:rtl/>
        </w:rPr>
      </w:pPr>
    </w:p>
    <w:p w14:paraId="502D12F6" w14:textId="77777777" w:rsidR="00000000" w:rsidRDefault="00B90FE9">
      <w:pPr>
        <w:pStyle w:val="a0"/>
        <w:rPr>
          <w:rFonts w:hint="cs"/>
          <w:rtl/>
        </w:rPr>
      </w:pPr>
      <w:r>
        <w:rPr>
          <w:rFonts w:hint="cs"/>
          <w:rtl/>
        </w:rPr>
        <w:t xml:space="preserve">ודאי שזה כואב לי. </w:t>
      </w:r>
    </w:p>
    <w:p w14:paraId="6C3D4819" w14:textId="77777777" w:rsidR="00000000" w:rsidRDefault="00B90FE9">
      <w:pPr>
        <w:pStyle w:val="a0"/>
        <w:rPr>
          <w:rFonts w:hint="cs"/>
          <w:rtl/>
        </w:rPr>
      </w:pPr>
    </w:p>
    <w:p w14:paraId="0603D408" w14:textId="77777777" w:rsidR="00000000" w:rsidRDefault="00B90FE9">
      <w:pPr>
        <w:pStyle w:val="-"/>
        <w:rPr>
          <w:rtl/>
        </w:rPr>
      </w:pPr>
      <w:bookmarkStart w:id="345" w:name="FS000001062T14_01_2004_16_44_41C"/>
      <w:bookmarkEnd w:id="345"/>
      <w:r>
        <w:rPr>
          <w:rtl/>
        </w:rPr>
        <w:t>ואסל טאהא (בל"ד):</w:t>
      </w:r>
    </w:p>
    <w:p w14:paraId="5BE9EE94" w14:textId="77777777" w:rsidR="00000000" w:rsidRDefault="00B90FE9">
      <w:pPr>
        <w:pStyle w:val="a0"/>
        <w:rPr>
          <w:rtl/>
        </w:rPr>
      </w:pPr>
    </w:p>
    <w:p w14:paraId="38727C08" w14:textId="77777777" w:rsidR="00000000" w:rsidRDefault="00B90FE9">
      <w:pPr>
        <w:pStyle w:val="a0"/>
        <w:rPr>
          <w:rFonts w:hint="cs"/>
          <w:rtl/>
        </w:rPr>
      </w:pPr>
      <w:r>
        <w:rPr>
          <w:rFonts w:hint="cs"/>
          <w:rtl/>
        </w:rPr>
        <w:t>אדוני היושב-ראש, אם זה היה כואב, הם לא היו מצביעים</w:t>
      </w:r>
      <w:r>
        <w:rPr>
          <w:rFonts w:hint="cs"/>
          <w:rtl/>
        </w:rPr>
        <w:t xml:space="preserve">. זה לא כואב, זאת צביעות. אצלנו בערבית אומרים: דרבני ובכה וסבקני ושתקא </w:t>
      </w:r>
      <w:r>
        <w:rPr>
          <w:rtl/>
        </w:rPr>
        <w:t>–</w:t>
      </w:r>
      <w:r>
        <w:rPr>
          <w:rFonts w:hint="cs"/>
          <w:rtl/>
        </w:rPr>
        <w:t xml:space="preserve"> מכה אותי, מצביע, מחליט. יש תוכנית כלכלית, קיצוצים, ובאים כאן ומוחים וצועקים. בקולות שלכם אתם שגרמתם - - - </w:t>
      </w:r>
    </w:p>
    <w:p w14:paraId="1B0D17B3" w14:textId="77777777" w:rsidR="00000000" w:rsidRDefault="00B90FE9">
      <w:pPr>
        <w:pStyle w:val="a0"/>
        <w:rPr>
          <w:rFonts w:hint="cs"/>
          <w:rtl/>
        </w:rPr>
      </w:pPr>
    </w:p>
    <w:p w14:paraId="6052EADE" w14:textId="77777777" w:rsidR="00000000" w:rsidRDefault="00B90FE9">
      <w:pPr>
        <w:pStyle w:val="af0"/>
        <w:rPr>
          <w:rtl/>
        </w:rPr>
      </w:pPr>
      <w:r>
        <w:rPr>
          <w:rFonts w:hint="eastAsia"/>
          <w:rtl/>
        </w:rPr>
        <w:t>יחיאל</w:t>
      </w:r>
      <w:r>
        <w:rPr>
          <w:rtl/>
        </w:rPr>
        <w:t xml:space="preserve"> חזן (הליכוד):</w:t>
      </w:r>
    </w:p>
    <w:p w14:paraId="6809335E" w14:textId="77777777" w:rsidR="00000000" w:rsidRDefault="00B90FE9">
      <w:pPr>
        <w:pStyle w:val="a0"/>
        <w:rPr>
          <w:rFonts w:hint="cs"/>
          <w:rtl/>
        </w:rPr>
      </w:pPr>
    </w:p>
    <w:p w14:paraId="44048C7E" w14:textId="77777777" w:rsidR="00000000" w:rsidRDefault="00B90FE9">
      <w:pPr>
        <w:pStyle w:val="a0"/>
        <w:rPr>
          <w:rFonts w:hint="cs"/>
          <w:rtl/>
        </w:rPr>
      </w:pPr>
      <w:r>
        <w:rPr>
          <w:rFonts w:hint="cs"/>
          <w:rtl/>
        </w:rPr>
        <w:t xml:space="preserve">- - - </w:t>
      </w:r>
    </w:p>
    <w:p w14:paraId="7D8E9476" w14:textId="77777777" w:rsidR="00000000" w:rsidRDefault="00B90FE9">
      <w:pPr>
        <w:pStyle w:val="a0"/>
        <w:rPr>
          <w:rFonts w:hint="cs"/>
          <w:rtl/>
        </w:rPr>
      </w:pPr>
    </w:p>
    <w:p w14:paraId="61E27923" w14:textId="77777777" w:rsidR="00000000" w:rsidRDefault="00B90FE9">
      <w:pPr>
        <w:pStyle w:val="af1"/>
        <w:rPr>
          <w:rFonts w:hint="cs"/>
          <w:rtl/>
        </w:rPr>
      </w:pPr>
      <w:r>
        <w:rPr>
          <w:rFonts w:hint="cs"/>
          <w:rtl/>
        </w:rPr>
        <w:t>היו"ר אלי בן-מנחם:</w:t>
      </w:r>
    </w:p>
    <w:p w14:paraId="484E20BC" w14:textId="77777777" w:rsidR="00000000" w:rsidRDefault="00B90FE9">
      <w:pPr>
        <w:pStyle w:val="a0"/>
        <w:rPr>
          <w:rFonts w:hint="cs"/>
          <w:rtl/>
        </w:rPr>
      </w:pPr>
    </w:p>
    <w:p w14:paraId="784AB126" w14:textId="77777777" w:rsidR="00000000" w:rsidRDefault="00B90FE9">
      <w:pPr>
        <w:pStyle w:val="a0"/>
        <w:rPr>
          <w:rFonts w:hint="cs"/>
          <w:rtl/>
        </w:rPr>
      </w:pPr>
      <w:r>
        <w:rPr>
          <w:rFonts w:hint="cs"/>
          <w:rtl/>
        </w:rPr>
        <w:t>חבר הכנסת חזן, אני קורא או</w:t>
      </w:r>
      <w:r>
        <w:rPr>
          <w:rFonts w:hint="cs"/>
          <w:rtl/>
        </w:rPr>
        <w:t xml:space="preserve">תך לסדר פעם שנייה. </w:t>
      </w:r>
    </w:p>
    <w:p w14:paraId="647AEB60" w14:textId="77777777" w:rsidR="00000000" w:rsidRDefault="00B90FE9">
      <w:pPr>
        <w:pStyle w:val="a0"/>
        <w:rPr>
          <w:rFonts w:hint="cs"/>
          <w:rtl/>
        </w:rPr>
      </w:pPr>
    </w:p>
    <w:p w14:paraId="5AA4A35B" w14:textId="77777777" w:rsidR="00000000" w:rsidRDefault="00B90FE9">
      <w:pPr>
        <w:pStyle w:val="-"/>
        <w:rPr>
          <w:rtl/>
        </w:rPr>
      </w:pPr>
      <w:bookmarkStart w:id="346" w:name="FS000001062T14_01_2004_16_54_32C"/>
      <w:bookmarkStart w:id="347" w:name="FS000001062T14_01_2004_15_21_29"/>
      <w:bookmarkEnd w:id="346"/>
      <w:bookmarkEnd w:id="347"/>
      <w:r>
        <w:rPr>
          <w:rtl/>
        </w:rPr>
        <w:t>ואסל טאהא (בל"ד):</w:t>
      </w:r>
    </w:p>
    <w:p w14:paraId="791BBFF5" w14:textId="77777777" w:rsidR="00000000" w:rsidRDefault="00B90FE9">
      <w:pPr>
        <w:pStyle w:val="a0"/>
        <w:rPr>
          <w:rtl/>
        </w:rPr>
      </w:pPr>
    </w:p>
    <w:p w14:paraId="38A01B68" w14:textId="77777777" w:rsidR="00000000" w:rsidRDefault="00B90FE9">
      <w:pPr>
        <w:pStyle w:val="a0"/>
        <w:rPr>
          <w:rFonts w:hint="cs"/>
          <w:rtl/>
        </w:rPr>
      </w:pPr>
      <w:r>
        <w:rPr>
          <w:rFonts w:hint="cs"/>
          <w:rtl/>
        </w:rPr>
        <w:t xml:space="preserve">אדוני היושב-ראש,  קיבלנו בשורה, באמת כואבת, אבל זו האמת </w:t>
      </w:r>
      <w:r>
        <w:rPr>
          <w:rtl/>
        </w:rPr>
        <w:t>–</w:t>
      </w:r>
      <w:r>
        <w:rPr>
          <w:rFonts w:hint="cs"/>
          <w:rtl/>
        </w:rPr>
        <w:t xml:space="preserve"> שיש שוויון מתחת לקו העוני בין ערבים ליהודים. הסימנים שלו התחילו להתגלות. אני קורא לכל הרשויות </w:t>
      </w:r>
      <w:r>
        <w:rPr>
          <w:rtl/>
        </w:rPr>
        <w:t>–</w:t>
      </w:r>
      <w:r>
        <w:rPr>
          <w:rFonts w:hint="cs"/>
          <w:rtl/>
        </w:rPr>
        <w:t xml:space="preserve"> יהודיות וערביות </w:t>
      </w:r>
      <w:r>
        <w:rPr>
          <w:rtl/>
        </w:rPr>
        <w:t>–</w:t>
      </w:r>
      <w:r>
        <w:rPr>
          <w:rFonts w:hint="cs"/>
          <w:rtl/>
        </w:rPr>
        <w:t xml:space="preserve"> להתאחד, להילחם נגד התקציב הזה, נגד הממשלה הא</w:t>
      </w:r>
      <w:r>
        <w:rPr>
          <w:rFonts w:hint="cs"/>
          <w:rtl/>
        </w:rPr>
        <w:t>טומה הזאת, שלא שומעת את קול החלשים. היא יודעת לעשות דבר אחד: להושיט יד לכיסם, לגרום לכך שהם יהיו יותר עניים.</w:t>
      </w:r>
    </w:p>
    <w:p w14:paraId="714832EE" w14:textId="77777777" w:rsidR="00000000" w:rsidRDefault="00B90FE9">
      <w:pPr>
        <w:pStyle w:val="a0"/>
        <w:rPr>
          <w:rFonts w:hint="cs"/>
          <w:rtl/>
        </w:rPr>
      </w:pPr>
    </w:p>
    <w:p w14:paraId="79D6BF9B" w14:textId="77777777" w:rsidR="00000000" w:rsidRDefault="00B90FE9">
      <w:pPr>
        <w:pStyle w:val="af0"/>
        <w:rPr>
          <w:rtl/>
        </w:rPr>
      </w:pPr>
      <w:r>
        <w:rPr>
          <w:rFonts w:hint="eastAsia"/>
          <w:rtl/>
        </w:rPr>
        <w:t>דניאל</w:t>
      </w:r>
      <w:r>
        <w:rPr>
          <w:rtl/>
        </w:rPr>
        <w:t xml:space="preserve"> בנלולו (הליכוד):</w:t>
      </w:r>
    </w:p>
    <w:p w14:paraId="3E8193EC" w14:textId="77777777" w:rsidR="00000000" w:rsidRDefault="00B90FE9">
      <w:pPr>
        <w:pStyle w:val="a0"/>
        <w:rPr>
          <w:rFonts w:hint="cs"/>
          <w:rtl/>
        </w:rPr>
      </w:pPr>
    </w:p>
    <w:p w14:paraId="0C148CE5" w14:textId="77777777" w:rsidR="00000000" w:rsidRDefault="00B90FE9">
      <w:pPr>
        <w:pStyle w:val="a0"/>
        <w:rPr>
          <w:rFonts w:hint="cs"/>
          <w:rtl/>
        </w:rPr>
      </w:pPr>
      <w:r>
        <w:rPr>
          <w:rFonts w:hint="cs"/>
          <w:rtl/>
        </w:rPr>
        <w:t>שיילחמו נגד הטרור, נגד הפיגועים. תגיד את זה.</w:t>
      </w:r>
    </w:p>
    <w:p w14:paraId="0B6DDD99" w14:textId="77777777" w:rsidR="00000000" w:rsidRDefault="00B90FE9">
      <w:pPr>
        <w:pStyle w:val="a0"/>
        <w:rPr>
          <w:rFonts w:hint="cs"/>
          <w:rtl/>
        </w:rPr>
      </w:pPr>
    </w:p>
    <w:p w14:paraId="10DAF719" w14:textId="77777777" w:rsidR="00000000" w:rsidRDefault="00B90FE9">
      <w:pPr>
        <w:pStyle w:val="af0"/>
        <w:rPr>
          <w:rtl/>
        </w:rPr>
      </w:pPr>
      <w:r>
        <w:rPr>
          <w:rFonts w:hint="eastAsia"/>
          <w:rtl/>
        </w:rPr>
        <w:t>עסאם</w:t>
      </w:r>
      <w:r>
        <w:rPr>
          <w:rtl/>
        </w:rPr>
        <w:t xml:space="preserve"> מח'ול (חד"ש-תע"ל):</w:t>
      </w:r>
    </w:p>
    <w:p w14:paraId="3B463C9E" w14:textId="77777777" w:rsidR="00000000" w:rsidRDefault="00B90FE9">
      <w:pPr>
        <w:pStyle w:val="a0"/>
        <w:rPr>
          <w:rFonts w:hint="cs"/>
          <w:rtl/>
        </w:rPr>
      </w:pPr>
    </w:p>
    <w:p w14:paraId="10905EA1" w14:textId="77777777" w:rsidR="00000000" w:rsidRDefault="00B90FE9">
      <w:pPr>
        <w:pStyle w:val="a0"/>
        <w:rPr>
          <w:rFonts w:hint="cs"/>
          <w:rtl/>
        </w:rPr>
      </w:pPr>
      <w:r>
        <w:rPr>
          <w:rFonts w:hint="cs"/>
          <w:rtl/>
        </w:rPr>
        <w:t>הוא נגד פיגועים, אתה לא נגד.</w:t>
      </w:r>
    </w:p>
    <w:p w14:paraId="0D8B092E" w14:textId="77777777" w:rsidR="00000000" w:rsidRDefault="00B90FE9">
      <w:pPr>
        <w:pStyle w:val="a0"/>
        <w:rPr>
          <w:rFonts w:hint="cs"/>
          <w:rtl/>
        </w:rPr>
      </w:pPr>
    </w:p>
    <w:p w14:paraId="29EBD027" w14:textId="77777777" w:rsidR="00000000" w:rsidRDefault="00B90FE9">
      <w:pPr>
        <w:pStyle w:val="af1"/>
        <w:rPr>
          <w:rFonts w:hint="cs"/>
          <w:rtl/>
        </w:rPr>
      </w:pPr>
      <w:r>
        <w:rPr>
          <w:rtl/>
        </w:rPr>
        <w:t>היו"ר</w:t>
      </w:r>
      <w:r>
        <w:rPr>
          <w:rFonts w:hint="cs"/>
          <w:rtl/>
        </w:rPr>
        <w:t xml:space="preserve"> אלי בן-מנחם</w:t>
      </w:r>
      <w:r>
        <w:rPr>
          <w:rtl/>
        </w:rPr>
        <w:t>:</w:t>
      </w:r>
    </w:p>
    <w:p w14:paraId="569D229C" w14:textId="77777777" w:rsidR="00000000" w:rsidRDefault="00B90FE9">
      <w:pPr>
        <w:pStyle w:val="a0"/>
        <w:rPr>
          <w:rFonts w:hint="cs"/>
          <w:rtl/>
        </w:rPr>
      </w:pPr>
    </w:p>
    <w:p w14:paraId="6545AE96" w14:textId="77777777" w:rsidR="00000000" w:rsidRDefault="00B90FE9">
      <w:pPr>
        <w:pStyle w:val="a0"/>
        <w:rPr>
          <w:rFonts w:hint="cs"/>
          <w:rtl/>
        </w:rPr>
      </w:pPr>
      <w:r>
        <w:rPr>
          <w:rFonts w:hint="cs"/>
          <w:rtl/>
        </w:rPr>
        <w:t>ח</w:t>
      </w:r>
      <w:r>
        <w:rPr>
          <w:rFonts w:hint="cs"/>
          <w:rtl/>
        </w:rPr>
        <w:t>בר הכנסת טאהא, סיימת? ביקשתי ממך לסיים. הזמן פג.</w:t>
      </w:r>
    </w:p>
    <w:p w14:paraId="3D478A42" w14:textId="77777777" w:rsidR="00000000" w:rsidRDefault="00B90FE9">
      <w:pPr>
        <w:pStyle w:val="a0"/>
        <w:rPr>
          <w:rFonts w:hint="cs"/>
          <w:rtl/>
        </w:rPr>
      </w:pPr>
    </w:p>
    <w:p w14:paraId="7C8FD0AD" w14:textId="77777777" w:rsidR="00000000" w:rsidRDefault="00B90FE9">
      <w:pPr>
        <w:pStyle w:val="-"/>
        <w:rPr>
          <w:rtl/>
        </w:rPr>
      </w:pPr>
      <w:bookmarkStart w:id="348" w:name="FS000001062T14_01_2004_15_25_53C"/>
      <w:bookmarkEnd w:id="348"/>
      <w:r>
        <w:rPr>
          <w:rtl/>
        </w:rPr>
        <w:t>ואסל טאהא (בל"ד):</w:t>
      </w:r>
    </w:p>
    <w:p w14:paraId="344580B9" w14:textId="77777777" w:rsidR="00000000" w:rsidRDefault="00B90FE9">
      <w:pPr>
        <w:pStyle w:val="a0"/>
        <w:rPr>
          <w:rtl/>
        </w:rPr>
      </w:pPr>
    </w:p>
    <w:p w14:paraId="6968070E" w14:textId="77777777" w:rsidR="00000000" w:rsidRDefault="00B90FE9">
      <w:pPr>
        <w:pStyle w:val="a0"/>
        <w:rPr>
          <w:rFonts w:hint="cs"/>
          <w:rtl/>
        </w:rPr>
      </w:pPr>
      <w:r>
        <w:rPr>
          <w:rFonts w:hint="cs"/>
          <w:rtl/>
        </w:rPr>
        <w:t>אדוני היושב-ראש, אני מסיים. משפט אחרון. אני מקווה.</w:t>
      </w:r>
    </w:p>
    <w:p w14:paraId="56E399B9" w14:textId="77777777" w:rsidR="00000000" w:rsidRDefault="00B90FE9">
      <w:pPr>
        <w:pStyle w:val="a0"/>
        <w:rPr>
          <w:rFonts w:hint="cs"/>
          <w:rtl/>
        </w:rPr>
      </w:pPr>
    </w:p>
    <w:p w14:paraId="748D2EC9" w14:textId="77777777" w:rsidR="00000000" w:rsidRDefault="00B90FE9">
      <w:pPr>
        <w:pStyle w:val="af0"/>
        <w:rPr>
          <w:rtl/>
        </w:rPr>
      </w:pPr>
      <w:r>
        <w:rPr>
          <w:rFonts w:hint="eastAsia"/>
          <w:rtl/>
        </w:rPr>
        <w:t>דניאל</w:t>
      </w:r>
      <w:r>
        <w:rPr>
          <w:rtl/>
        </w:rPr>
        <w:t xml:space="preserve"> בנלולו (הליכוד):</w:t>
      </w:r>
    </w:p>
    <w:p w14:paraId="6748DA64" w14:textId="77777777" w:rsidR="00000000" w:rsidRDefault="00B90FE9">
      <w:pPr>
        <w:pStyle w:val="a0"/>
        <w:rPr>
          <w:rFonts w:hint="cs"/>
          <w:rtl/>
        </w:rPr>
      </w:pPr>
    </w:p>
    <w:p w14:paraId="70EF1474" w14:textId="77777777" w:rsidR="00000000" w:rsidRDefault="00B90FE9">
      <w:pPr>
        <w:pStyle w:val="a0"/>
        <w:rPr>
          <w:rFonts w:hint="cs"/>
          <w:rtl/>
        </w:rPr>
      </w:pPr>
      <w:r>
        <w:rPr>
          <w:rFonts w:hint="cs"/>
          <w:rtl/>
        </w:rPr>
        <w:t>- - -</w:t>
      </w:r>
    </w:p>
    <w:p w14:paraId="1EF09616" w14:textId="77777777" w:rsidR="00000000" w:rsidRDefault="00B90FE9">
      <w:pPr>
        <w:pStyle w:val="a0"/>
        <w:rPr>
          <w:rFonts w:hint="cs"/>
          <w:rtl/>
        </w:rPr>
      </w:pPr>
    </w:p>
    <w:p w14:paraId="0EBA8BDC" w14:textId="77777777" w:rsidR="00000000" w:rsidRDefault="00B90FE9">
      <w:pPr>
        <w:pStyle w:val="af1"/>
        <w:rPr>
          <w:rFonts w:hint="cs"/>
          <w:rtl/>
        </w:rPr>
      </w:pPr>
      <w:r>
        <w:rPr>
          <w:rtl/>
        </w:rPr>
        <w:t>היו"ר</w:t>
      </w:r>
      <w:r>
        <w:rPr>
          <w:rFonts w:hint="cs"/>
          <w:rtl/>
        </w:rPr>
        <w:t xml:space="preserve"> אלי בן-מנחם</w:t>
      </w:r>
      <w:r>
        <w:rPr>
          <w:rtl/>
        </w:rPr>
        <w:t>:</w:t>
      </w:r>
    </w:p>
    <w:p w14:paraId="25941D70" w14:textId="77777777" w:rsidR="00000000" w:rsidRDefault="00B90FE9">
      <w:pPr>
        <w:pStyle w:val="a0"/>
        <w:rPr>
          <w:rFonts w:hint="cs"/>
          <w:rtl/>
        </w:rPr>
      </w:pPr>
    </w:p>
    <w:p w14:paraId="3E3A131A" w14:textId="77777777" w:rsidR="00000000" w:rsidRDefault="00B90FE9">
      <w:pPr>
        <w:pStyle w:val="a0"/>
        <w:rPr>
          <w:rFonts w:hint="cs"/>
          <w:rtl/>
        </w:rPr>
      </w:pPr>
      <w:r>
        <w:rPr>
          <w:rFonts w:hint="cs"/>
          <w:rtl/>
        </w:rPr>
        <w:t>חבר הכנסת בנלולו, קראתי אותך פעמיים לסדר.</w:t>
      </w:r>
    </w:p>
    <w:p w14:paraId="54FB95E0" w14:textId="77777777" w:rsidR="00000000" w:rsidRDefault="00B90FE9">
      <w:pPr>
        <w:pStyle w:val="a0"/>
        <w:rPr>
          <w:rFonts w:hint="cs"/>
          <w:rtl/>
        </w:rPr>
      </w:pPr>
    </w:p>
    <w:p w14:paraId="52B18C83" w14:textId="77777777" w:rsidR="00000000" w:rsidRDefault="00B90FE9">
      <w:pPr>
        <w:pStyle w:val="-"/>
        <w:rPr>
          <w:rtl/>
        </w:rPr>
      </w:pPr>
      <w:bookmarkStart w:id="349" w:name="FS000001062T14_01_2004_15_26_53C"/>
      <w:bookmarkEnd w:id="349"/>
      <w:r>
        <w:rPr>
          <w:rtl/>
        </w:rPr>
        <w:t>ואסל טאהא (בל"ד):</w:t>
      </w:r>
    </w:p>
    <w:p w14:paraId="00686B24" w14:textId="77777777" w:rsidR="00000000" w:rsidRDefault="00B90FE9">
      <w:pPr>
        <w:pStyle w:val="a0"/>
        <w:rPr>
          <w:rtl/>
        </w:rPr>
      </w:pPr>
    </w:p>
    <w:p w14:paraId="40E2E69F" w14:textId="77777777" w:rsidR="00000000" w:rsidRDefault="00B90FE9">
      <w:pPr>
        <w:pStyle w:val="a0"/>
        <w:rPr>
          <w:rFonts w:hint="cs"/>
          <w:rtl/>
        </w:rPr>
      </w:pPr>
      <w:r>
        <w:rPr>
          <w:rFonts w:hint="cs"/>
          <w:rtl/>
        </w:rPr>
        <w:t>אדוני היושב-ראש, אני פ</w:t>
      </w:r>
      <w:r>
        <w:rPr>
          <w:rFonts w:hint="cs"/>
          <w:rtl/>
        </w:rPr>
        <w:t xml:space="preserve">ונה לשר הפנים. אדוני השר, הקואליציה עמדה על שלושה: הליכוד, שינוי, האיחוד הלאומי ומפד"ל. ביחד זה שלושה, לפי דעתי. אתם העמוד החזק – תאיים להתפטר. אתה לא תוכל לנהל את משרד הפנים בצורה כזאת. אנחנו אתך </w:t>
      </w:r>
      <w:r>
        <w:rPr>
          <w:rtl/>
        </w:rPr>
        <w:t>–</w:t>
      </w:r>
      <w:r>
        <w:rPr>
          <w:rFonts w:hint="cs"/>
          <w:rtl/>
        </w:rPr>
        <w:t xml:space="preserve"> תאיים להתפטר - -</w:t>
      </w:r>
    </w:p>
    <w:p w14:paraId="5BB6317C" w14:textId="77777777" w:rsidR="00000000" w:rsidRDefault="00B90FE9">
      <w:pPr>
        <w:pStyle w:val="a0"/>
        <w:rPr>
          <w:rFonts w:hint="cs"/>
          <w:rtl/>
        </w:rPr>
      </w:pPr>
    </w:p>
    <w:p w14:paraId="77955476" w14:textId="77777777" w:rsidR="00000000" w:rsidRDefault="00B90FE9">
      <w:pPr>
        <w:pStyle w:val="af0"/>
        <w:rPr>
          <w:rtl/>
        </w:rPr>
      </w:pPr>
      <w:r>
        <w:rPr>
          <w:rFonts w:hint="eastAsia"/>
          <w:rtl/>
        </w:rPr>
        <w:t>אופיר</w:t>
      </w:r>
      <w:r>
        <w:rPr>
          <w:rtl/>
        </w:rPr>
        <w:t xml:space="preserve"> פינס-פז (העבודה-מימד):</w:t>
      </w:r>
    </w:p>
    <w:p w14:paraId="36D61AB8" w14:textId="77777777" w:rsidR="00000000" w:rsidRDefault="00B90FE9">
      <w:pPr>
        <w:pStyle w:val="a0"/>
        <w:rPr>
          <w:rFonts w:hint="cs"/>
          <w:rtl/>
        </w:rPr>
      </w:pPr>
    </w:p>
    <w:p w14:paraId="4ECBD564" w14:textId="77777777" w:rsidR="00000000" w:rsidRDefault="00B90FE9">
      <w:pPr>
        <w:pStyle w:val="a0"/>
        <w:rPr>
          <w:rFonts w:hint="cs"/>
          <w:rtl/>
        </w:rPr>
      </w:pPr>
      <w:r>
        <w:rPr>
          <w:rFonts w:hint="cs"/>
          <w:rtl/>
        </w:rPr>
        <w:t>מי יתפטר?</w:t>
      </w:r>
      <w:r>
        <w:rPr>
          <w:rFonts w:hint="cs"/>
          <w:rtl/>
        </w:rPr>
        <w:t xml:space="preserve"> על מה אתה מדבר? הוא אמר ששרון מלך ישראל.</w:t>
      </w:r>
    </w:p>
    <w:p w14:paraId="7CC64147" w14:textId="77777777" w:rsidR="00000000" w:rsidRDefault="00B90FE9">
      <w:pPr>
        <w:pStyle w:val="a0"/>
        <w:rPr>
          <w:rFonts w:hint="cs"/>
          <w:rtl/>
        </w:rPr>
      </w:pPr>
    </w:p>
    <w:p w14:paraId="5CC34CD5" w14:textId="77777777" w:rsidR="00000000" w:rsidRDefault="00B90FE9">
      <w:pPr>
        <w:pStyle w:val="af0"/>
        <w:rPr>
          <w:rtl/>
        </w:rPr>
      </w:pPr>
      <w:r>
        <w:rPr>
          <w:rFonts w:hint="eastAsia"/>
          <w:rtl/>
        </w:rPr>
        <w:t>יעקב</w:t>
      </w:r>
      <w:r>
        <w:rPr>
          <w:rtl/>
        </w:rPr>
        <w:t xml:space="preserve"> ליצמן (יהדות התורה):</w:t>
      </w:r>
    </w:p>
    <w:p w14:paraId="4B6773F3" w14:textId="77777777" w:rsidR="00000000" w:rsidRDefault="00B90FE9">
      <w:pPr>
        <w:pStyle w:val="a0"/>
        <w:rPr>
          <w:rFonts w:hint="cs"/>
          <w:rtl/>
        </w:rPr>
      </w:pPr>
    </w:p>
    <w:p w14:paraId="5AD812AF" w14:textId="77777777" w:rsidR="00000000" w:rsidRDefault="00B90FE9">
      <w:pPr>
        <w:pStyle w:val="a0"/>
        <w:rPr>
          <w:rFonts w:hint="cs"/>
          <w:rtl/>
        </w:rPr>
      </w:pPr>
      <w:r>
        <w:rPr>
          <w:rFonts w:hint="cs"/>
          <w:rtl/>
        </w:rPr>
        <w:t>שלא יאיים, שיתפטר.</w:t>
      </w:r>
    </w:p>
    <w:p w14:paraId="2E51A283" w14:textId="77777777" w:rsidR="00000000" w:rsidRDefault="00B90FE9">
      <w:pPr>
        <w:pStyle w:val="a0"/>
        <w:rPr>
          <w:rFonts w:hint="cs"/>
          <w:rtl/>
        </w:rPr>
      </w:pPr>
    </w:p>
    <w:p w14:paraId="0CD43464" w14:textId="77777777" w:rsidR="00000000" w:rsidRDefault="00B90FE9">
      <w:pPr>
        <w:pStyle w:val="-"/>
        <w:rPr>
          <w:rtl/>
        </w:rPr>
      </w:pPr>
      <w:bookmarkStart w:id="350" w:name="FS000000519T14_01_2004_16_26_59C"/>
      <w:bookmarkEnd w:id="350"/>
      <w:r>
        <w:rPr>
          <w:rtl/>
        </w:rPr>
        <w:t>ואסל טאהא (בל"ד):</w:t>
      </w:r>
    </w:p>
    <w:p w14:paraId="43EA87AA" w14:textId="77777777" w:rsidR="00000000" w:rsidRDefault="00B90FE9">
      <w:pPr>
        <w:pStyle w:val="a0"/>
        <w:rPr>
          <w:rFonts w:hint="cs"/>
          <w:rtl/>
        </w:rPr>
      </w:pPr>
    </w:p>
    <w:p w14:paraId="17636C76" w14:textId="77777777" w:rsidR="00000000" w:rsidRDefault="00B90FE9">
      <w:pPr>
        <w:pStyle w:val="a0"/>
        <w:rPr>
          <w:rFonts w:hint="cs"/>
          <w:rtl/>
        </w:rPr>
      </w:pPr>
      <w:r>
        <w:rPr>
          <w:rFonts w:hint="cs"/>
          <w:rtl/>
        </w:rPr>
        <w:t>- - או שייתנו את התקציבים שדרשת על מנת להציל את השלטון המקומי. תודה.</w:t>
      </w:r>
    </w:p>
    <w:p w14:paraId="5C44AD54" w14:textId="77777777" w:rsidR="00000000" w:rsidRDefault="00B90FE9">
      <w:pPr>
        <w:pStyle w:val="af1"/>
        <w:rPr>
          <w:rFonts w:hint="cs"/>
          <w:rtl/>
        </w:rPr>
      </w:pPr>
    </w:p>
    <w:p w14:paraId="51BA4DC6" w14:textId="77777777" w:rsidR="00000000" w:rsidRDefault="00B90FE9">
      <w:pPr>
        <w:pStyle w:val="af1"/>
        <w:rPr>
          <w:rFonts w:hint="cs"/>
          <w:rtl/>
        </w:rPr>
      </w:pPr>
    </w:p>
    <w:p w14:paraId="73469219" w14:textId="77777777" w:rsidR="00000000" w:rsidRDefault="00B90FE9">
      <w:pPr>
        <w:pStyle w:val="af1"/>
        <w:rPr>
          <w:rFonts w:hint="cs"/>
          <w:rtl/>
        </w:rPr>
      </w:pPr>
      <w:r>
        <w:rPr>
          <w:rtl/>
        </w:rPr>
        <w:t>היו"ר</w:t>
      </w:r>
      <w:r>
        <w:rPr>
          <w:rFonts w:hint="cs"/>
          <w:rtl/>
        </w:rPr>
        <w:t xml:space="preserve"> אלי בן-מנחם</w:t>
      </w:r>
      <w:r>
        <w:rPr>
          <w:rtl/>
        </w:rPr>
        <w:t>:</w:t>
      </w:r>
    </w:p>
    <w:p w14:paraId="755FBBDF" w14:textId="77777777" w:rsidR="00000000" w:rsidRDefault="00B90FE9">
      <w:pPr>
        <w:pStyle w:val="a0"/>
        <w:rPr>
          <w:rFonts w:hint="cs"/>
          <w:rtl/>
        </w:rPr>
      </w:pPr>
      <w:r>
        <w:rPr>
          <w:rFonts w:hint="cs"/>
          <w:rtl/>
        </w:rPr>
        <w:t xml:space="preserve"> </w:t>
      </w:r>
    </w:p>
    <w:p w14:paraId="74B73E56" w14:textId="77777777" w:rsidR="00000000" w:rsidRDefault="00B90FE9">
      <w:pPr>
        <w:pStyle w:val="a0"/>
        <w:rPr>
          <w:rFonts w:hint="cs"/>
          <w:rtl/>
        </w:rPr>
      </w:pPr>
      <w:r>
        <w:rPr>
          <w:rFonts w:hint="cs"/>
          <w:rtl/>
        </w:rPr>
        <w:t>תודה לחבר הכנסת טאהא. רבותי, כולם להירגע. חברת הכנסת גי</w:t>
      </w:r>
      <w:r>
        <w:rPr>
          <w:rFonts w:hint="cs"/>
          <w:rtl/>
        </w:rPr>
        <w:t>לה גמליאל, בבקשה. גם לך הוקצבו שלוש דקות, למרות ההצעה הרגילה שלך. אז אנא ממך, תשתדלי לתמצת.</w:t>
      </w:r>
    </w:p>
    <w:p w14:paraId="34DF71D6" w14:textId="77777777" w:rsidR="00000000" w:rsidRDefault="00B90FE9">
      <w:pPr>
        <w:pStyle w:val="a0"/>
        <w:rPr>
          <w:rFonts w:hint="cs"/>
          <w:rtl/>
        </w:rPr>
      </w:pPr>
    </w:p>
    <w:p w14:paraId="7B1EFDAC" w14:textId="77777777" w:rsidR="00000000" w:rsidRDefault="00B90FE9">
      <w:pPr>
        <w:pStyle w:val="a"/>
        <w:rPr>
          <w:rtl/>
        </w:rPr>
      </w:pPr>
      <w:bookmarkStart w:id="351" w:name="FS000001025T14_01_2004_15_28_54"/>
      <w:bookmarkStart w:id="352" w:name="_Toc75077207"/>
      <w:bookmarkEnd w:id="351"/>
      <w:r>
        <w:rPr>
          <w:rFonts w:hint="eastAsia"/>
          <w:rtl/>
        </w:rPr>
        <w:t>גילה</w:t>
      </w:r>
      <w:r>
        <w:rPr>
          <w:rtl/>
        </w:rPr>
        <w:t xml:space="preserve"> גמליאל (הליכוד):</w:t>
      </w:r>
      <w:bookmarkEnd w:id="352"/>
    </w:p>
    <w:p w14:paraId="6EF6B501" w14:textId="77777777" w:rsidR="00000000" w:rsidRDefault="00B90FE9">
      <w:pPr>
        <w:pStyle w:val="a0"/>
        <w:rPr>
          <w:rFonts w:hint="cs"/>
          <w:rtl/>
        </w:rPr>
      </w:pPr>
    </w:p>
    <w:p w14:paraId="098ADB95" w14:textId="77777777" w:rsidR="00000000" w:rsidRDefault="00B90FE9">
      <w:pPr>
        <w:pStyle w:val="a0"/>
        <w:rPr>
          <w:rFonts w:hint="cs"/>
          <w:rtl/>
        </w:rPr>
      </w:pPr>
      <w:r>
        <w:rPr>
          <w:rFonts w:hint="cs"/>
          <w:rtl/>
        </w:rPr>
        <w:t xml:space="preserve">ערב טוב ליושב-ראש, למוטי מלכה, ראש עיריית קריית-מלאכי, לעובדי העירייה, חברי וחברות הכנסת, היום הגשתי הצעה רגילה לסדר-היום, מכיוון שכבר לפני </w:t>
      </w:r>
      <w:r>
        <w:rPr>
          <w:rFonts w:hint="cs"/>
          <w:rtl/>
        </w:rPr>
        <w:t xml:space="preserve">כחודש הגשתי הצעה דחופה לסדר-היום. לצערי לא קיבלו אותה, כי כנראה רצו לדון בנושא הזה אחרי התקציב, וצר לי על כך. </w:t>
      </w:r>
    </w:p>
    <w:p w14:paraId="2F168C1E" w14:textId="77777777" w:rsidR="00000000" w:rsidRDefault="00B90FE9">
      <w:pPr>
        <w:pStyle w:val="a0"/>
        <w:rPr>
          <w:rFonts w:hint="cs"/>
          <w:rtl/>
        </w:rPr>
      </w:pPr>
    </w:p>
    <w:p w14:paraId="0F0A1C17" w14:textId="77777777" w:rsidR="00000000" w:rsidRDefault="00B90FE9">
      <w:pPr>
        <w:pStyle w:val="a0"/>
        <w:rPr>
          <w:rFonts w:hint="cs"/>
          <w:rtl/>
        </w:rPr>
      </w:pPr>
      <w:r>
        <w:rPr>
          <w:rFonts w:hint="cs"/>
          <w:rtl/>
        </w:rPr>
        <w:t xml:space="preserve">המצוקה הכלכלית הקשה היא של כל ראשי הרשויות בכל הארץ, ואני חושבת שהמקום שזועק במיוחד הוא עיריית קריית-מלאכי, שבה אנשים עובדים ולא מקבלים משכורת. </w:t>
      </w:r>
      <w:r>
        <w:rPr>
          <w:rFonts w:hint="cs"/>
          <w:rtl/>
        </w:rPr>
        <w:t>אחר כך בטח גם נבוא ונדרוש מהם כמדינה לשלם את כל הריבית על אותם חובות שהם ייאלצו לספוג כתוצאה מכך שלא היתה להם הכנסה.</w:t>
      </w:r>
    </w:p>
    <w:p w14:paraId="11E452E2" w14:textId="77777777" w:rsidR="00000000" w:rsidRDefault="00B90FE9">
      <w:pPr>
        <w:pStyle w:val="a0"/>
        <w:rPr>
          <w:rFonts w:hint="cs"/>
          <w:rtl/>
        </w:rPr>
      </w:pPr>
    </w:p>
    <w:p w14:paraId="7F4C683D" w14:textId="77777777" w:rsidR="00000000" w:rsidRDefault="00B90FE9">
      <w:pPr>
        <w:pStyle w:val="a0"/>
        <w:rPr>
          <w:rFonts w:hint="cs"/>
          <w:rtl/>
        </w:rPr>
      </w:pPr>
      <w:r>
        <w:rPr>
          <w:rFonts w:hint="cs"/>
          <w:rtl/>
        </w:rPr>
        <w:t xml:space="preserve">אני רוצה לומר, שהגיע הזמן שמהבית הזה תקום זעקה על מנת לעצור את המחדל הזה. משיחותי בסוגיה הזאת, גם בסיעת הליכוד, אני רוצה לומר לכם דבר אחד </w:t>
      </w:r>
      <w:r>
        <w:rPr>
          <w:rFonts w:hint="cs"/>
          <w:rtl/>
        </w:rPr>
        <w:t>- - -</w:t>
      </w:r>
    </w:p>
    <w:p w14:paraId="3147D895" w14:textId="77777777" w:rsidR="00000000" w:rsidRDefault="00B90FE9">
      <w:pPr>
        <w:pStyle w:val="a0"/>
        <w:rPr>
          <w:rFonts w:hint="cs"/>
          <w:rtl/>
        </w:rPr>
      </w:pPr>
    </w:p>
    <w:p w14:paraId="2C4C9FAD" w14:textId="77777777" w:rsidR="00000000" w:rsidRDefault="00B90FE9">
      <w:pPr>
        <w:pStyle w:val="af0"/>
        <w:rPr>
          <w:rtl/>
        </w:rPr>
      </w:pPr>
      <w:r>
        <w:rPr>
          <w:rFonts w:hint="eastAsia"/>
          <w:rtl/>
        </w:rPr>
        <w:t>אברהם</w:t>
      </w:r>
      <w:r>
        <w:rPr>
          <w:rtl/>
        </w:rPr>
        <w:t xml:space="preserve"> בייגה שוחט (העבודה-מימד):</w:t>
      </w:r>
    </w:p>
    <w:p w14:paraId="129677A2" w14:textId="77777777" w:rsidR="00000000" w:rsidRDefault="00B90FE9">
      <w:pPr>
        <w:pStyle w:val="a0"/>
        <w:rPr>
          <w:rFonts w:hint="cs"/>
          <w:rtl/>
        </w:rPr>
      </w:pPr>
    </w:p>
    <w:p w14:paraId="317835C7" w14:textId="77777777" w:rsidR="00000000" w:rsidRDefault="00B90FE9">
      <w:pPr>
        <w:pStyle w:val="a0"/>
        <w:rPr>
          <w:rFonts w:hint="cs"/>
          <w:rtl/>
        </w:rPr>
      </w:pPr>
      <w:r>
        <w:rPr>
          <w:rFonts w:hint="cs"/>
          <w:rtl/>
        </w:rPr>
        <w:t>למה הצבעת בעד התקציב, אני לא מבין.</w:t>
      </w:r>
    </w:p>
    <w:p w14:paraId="6BB3E869" w14:textId="77777777" w:rsidR="00000000" w:rsidRDefault="00B90FE9">
      <w:pPr>
        <w:pStyle w:val="a0"/>
        <w:rPr>
          <w:rFonts w:hint="cs"/>
          <w:rtl/>
        </w:rPr>
      </w:pPr>
    </w:p>
    <w:p w14:paraId="6FE7EB2B" w14:textId="77777777" w:rsidR="00000000" w:rsidRDefault="00B90FE9">
      <w:pPr>
        <w:pStyle w:val="-"/>
        <w:rPr>
          <w:rtl/>
        </w:rPr>
      </w:pPr>
      <w:bookmarkStart w:id="353" w:name="FS000001025T14_01_2004_15_50_58C"/>
      <w:bookmarkEnd w:id="353"/>
      <w:r>
        <w:rPr>
          <w:rFonts w:hint="eastAsia"/>
          <w:rtl/>
        </w:rPr>
        <w:t>גילה</w:t>
      </w:r>
      <w:r>
        <w:rPr>
          <w:rtl/>
        </w:rPr>
        <w:t xml:space="preserve"> גמליאל (הליכוד):</w:t>
      </w:r>
    </w:p>
    <w:p w14:paraId="2F35C789" w14:textId="77777777" w:rsidR="00000000" w:rsidRDefault="00B90FE9">
      <w:pPr>
        <w:pStyle w:val="a0"/>
        <w:rPr>
          <w:rFonts w:hint="cs"/>
          <w:rtl/>
        </w:rPr>
      </w:pPr>
    </w:p>
    <w:p w14:paraId="3D349070" w14:textId="77777777" w:rsidR="00000000" w:rsidRDefault="00B90FE9">
      <w:pPr>
        <w:pStyle w:val="a0"/>
        <w:rPr>
          <w:rFonts w:hint="cs"/>
          <w:rtl/>
        </w:rPr>
      </w:pPr>
      <w:r>
        <w:rPr>
          <w:rFonts w:hint="cs"/>
          <w:rtl/>
        </w:rPr>
        <w:t>לגבי העניין שבו הועברו 50 מיליון שקלים לרשויות, ועכשיו הבנתי שגם משרד האוצר מדבר על כך שיועברו 50 מיליון נוספים לראשי הרשויות החדשים - אני רוצה רק לסבר את הא</w:t>
      </w:r>
      <w:r>
        <w:rPr>
          <w:rFonts w:hint="cs"/>
          <w:rtl/>
        </w:rPr>
        <w:t xml:space="preserve">וזן למה זה לעג לרש. מדובר בגירעונות בלתי נסבלים שקיימים ברשויות המקומיות. אם ניקח לדוגמה את עיריית קריית-מלאכי, רק הגירעון של העירייה הוא 130 מיליון שקלים. אז על מה בעצם מדברים, על אותן זוטות של 50 מיליון שקלים, כאיזו אופציה לפתרון? אם נתייחס לשאר הרשויות </w:t>
      </w:r>
      <w:r>
        <w:rPr>
          <w:rFonts w:hint="cs"/>
          <w:rtl/>
        </w:rPr>
        <w:t xml:space="preserve">המקומיות </w:t>
      </w:r>
      <w:r>
        <w:rPr>
          <w:rtl/>
        </w:rPr>
        <w:t>–</w:t>
      </w:r>
      <w:r>
        <w:rPr>
          <w:rFonts w:hint="cs"/>
          <w:rtl/>
        </w:rPr>
        <w:t xml:space="preserve"> בבאר-יעקב הגירעון הוא 37 מיליון; קריית-עקרון </w:t>
      </w:r>
      <w:r>
        <w:rPr>
          <w:rtl/>
        </w:rPr>
        <w:t>–</w:t>
      </w:r>
      <w:r>
        <w:rPr>
          <w:rFonts w:hint="cs"/>
          <w:rtl/>
        </w:rPr>
        <w:t xml:space="preserve"> 46 מיליון; בית-שאן </w:t>
      </w:r>
      <w:r>
        <w:rPr>
          <w:rtl/>
        </w:rPr>
        <w:t>–</w:t>
      </w:r>
      <w:r>
        <w:rPr>
          <w:rFonts w:hint="cs"/>
          <w:rtl/>
        </w:rPr>
        <w:t xml:space="preserve"> 32 מיליון; גן-יבנה </w:t>
      </w:r>
      <w:r>
        <w:rPr>
          <w:rtl/>
        </w:rPr>
        <w:t>–</w:t>
      </w:r>
      <w:r>
        <w:rPr>
          <w:rFonts w:hint="cs"/>
          <w:rtl/>
        </w:rPr>
        <w:t xml:space="preserve"> 8 מיליונים; קריית-ים </w:t>
      </w:r>
      <w:r>
        <w:rPr>
          <w:rtl/>
        </w:rPr>
        <w:t>–</w:t>
      </w:r>
      <w:r>
        <w:rPr>
          <w:rFonts w:hint="cs"/>
          <w:rtl/>
        </w:rPr>
        <w:t xml:space="preserve"> 60 מיליון; גדרה </w:t>
      </w:r>
      <w:r>
        <w:rPr>
          <w:rtl/>
        </w:rPr>
        <w:t>–</w:t>
      </w:r>
      <w:r>
        <w:rPr>
          <w:rFonts w:hint="cs"/>
          <w:rtl/>
        </w:rPr>
        <w:t xml:space="preserve"> 40 מיליון; אופקים </w:t>
      </w:r>
      <w:r>
        <w:rPr>
          <w:rtl/>
        </w:rPr>
        <w:t>–</w:t>
      </w:r>
      <w:r>
        <w:rPr>
          <w:rFonts w:hint="cs"/>
          <w:rtl/>
        </w:rPr>
        <w:t xml:space="preserve"> 27 מיליון. ובאלה מדובר בגירעונות.</w:t>
      </w:r>
    </w:p>
    <w:p w14:paraId="2495DEF9" w14:textId="77777777" w:rsidR="00000000" w:rsidRDefault="00B90FE9">
      <w:pPr>
        <w:pStyle w:val="a0"/>
        <w:rPr>
          <w:rFonts w:hint="cs"/>
          <w:rtl/>
        </w:rPr>
      </w:pPr>
    </w:p>
    <w:p w14:paraId="2497B879" w14:textId="77777777" w:rsidR="00000000" w:rsidRDefault="00B90FE9">
      <w:pPr>
        <w:pStyle w:val="af0"/>
        <w:rPr>
          <w:rtl/>
        </w:rPr>
      </w:pPr>
      <w:r>
        <w:rPr>
          <w:rFonts w:hint="eastAsia"/>
          <w:rtl/>
        </w:rPr>
        <w:t>אופיר</w:t>
      </w:r>
      <w:r>
        <w:rPr>
          <w:rtl/>
        </w:rPr>
        <w:t xml:space="preserve"> פינס-פז (העבודה-מימד):</w:t>
      </w:r>
    </w:p>
    <w:p w14:paraId="6B8CAE68" w14:textId="77777777" w:rsidR="00000000" w:rsidRDefault="00B90FE9">
      <w:pPr>
        <w:pStyle w:val="a0"/>
        <w:rPr>
          <w:rFonts w:hint="cs"/>
          <w:rtl/>
        </w:rPr>
      </w:pPr>
    </w:p>
    <w:p w14:paraId="0F0BAB51" w14:textId="77777777" w:rsidR="00000000" w:rsidRDefault="00B90FE9">
      <w:pPr>
        <w:pStyle w:val="a0"/>
        <w:rPr>
          <w:rFonts w:hint="cs"/>
          <w:rtl/>
        </w:rPr>
      </w:pPr>
      <w:r>
        <w:rPr>
          <w:rFonts w:hint="cs"/>
          <w:rtl/>
        </w:rPr>
        <w:t>כל הרשימה שקראת עכשיו, זה ראשי</w:t>
      </w:r>
      <w:r>
        <w:rPr>
          <w:rFonts w:hint="cs"/>
          <w:rtl/>
        </w:rPr>
        <w:t xml:space="preserve"> רשויות שהפסידו את הבחירות. כולם הפסידו את הבחירות.</w:t>
      </w:r>
    </w:p>
    <w:p w14:paraId="4DB80CAE" w14:textId="77777777" w:rsidR="00000000" w:rsidRDefault="00B90FE9">
      <w:pPr>
        <w:pStyle w:val="a0"/>
        <w:rPr>
          <w:rFonts w:hint="cs"/>
          <w:rtl/>
        </w:rPr>
      </w:pPr>
    </w:p>
    <w:p w14:paraId="28CB4947" w14:textId="77777777" w:rsidR="00000000" w:rsidRDefault="00B90FE9">
      <w:pPr>
        <w:pStyle w:val="-"/>
        <w:rPr>
          <w:rtl/>
        </w:rPr>
      </w:pPr>
      <w:bookmarkStart w:id="354" w:name="FS000001025T14_01_2004_15_54_49C"/>
      <w:bookmarkEnd w:id="354"/>
      <w:r>
        <w:rPr>
          <w:rtl/>
        </w:rPr>
        <w:t>גילה גמליאל (הליכוד):</w:t>
      </w:r>
    </w:p>
    <w:p w14:paraId="19C6E902" w14:textId="77777777" w:rsidR="00000000" w:rsidRDefault="00B90FE9">
      <w:pPr>
        <w:pStyle w:val="a0"/>
        <w:rPr>
          <w:rtl/>
        </w:rPr>
      </w:pPr>
    </w:p>
    <w:p w14:paraId="7EE5BEC0" w14:textId="77777777" w:rsidR="00000000" w:rsidRDefault="00B90FE9">
      <w:pPr>
        <w:pStyle w:val="a0"/>
        <w:rPr>
          <w:rFonts w:hint="cs"/>
          <w:rtl/>
        </w:rPr>
      </w:pPr>
      <w:r>
        <w:rPr>
          <w:rFonts w:hint="cs"/>
          <w:rtl/>
        </w:rPr>
        <w:t>אלו הם ראשי רשויות של הליכוד. אין לי עם זה בעיה, נכון. עשיתי בדק-בית בסוגיה הזאת, וזה בסדר.</w:t>
      </w:r>
    </w:p>
    <w:p w14:paraId="4ED3C176" w14:textId="77777777" w:rsidR="00000000" w:rsidRDefault="00B90FE9">
      <w:pPr>
        <w:pStyle w:val="a0"/>
        <w:rPr>
          <w:rFonts w:hint="cs"/>
          <w:rtl/>
        </w:rPr>
      </w:pPr>
    </w:p>
    <w:p w14:paraId="2CB1B37F" w14:textId="77777777" w:rsidR="00000000" w:rsidRDefault="00B90FE9">
      <w:pPr>
        <w:pStyle w:val="af0"/>
        <w:rPr>
          <w:rtl/>
        </w:rPr>
      </w:pPr>
      <w:r>
        <w:rPr>
          <w:rFonts w:hint="eastAsia"/>
          <w:rtl/>
        </w:rPr>
        <w:t>אמנון</w:t>
      </w:r>
      <w:r>
        <w:rPr>
          <w:rtl/>
        </w:rPr>
        <w:t xml:space="preserve"> כהן (ש"ס):</w:t>
      </w:r>
    </w:p>
    <w:p w14:paraId="383FCAA1" w14:textId="77777777" w:rsidR="00000000" w:rsidRDefault="00B90FE9">
      <w:pPr>
        <w:pStyle w:val="a0"/>
        <w:rPr>
          <w:rFonts w:hint="cs"/>
          <w:rtl/>
        </w:rPr>
      </w:pPr>
    </w:p>
    <w:p w14:paraId="024D64E0" w14:textId="77777777" w:rsidR="00000000" w:rsidRDefault="00B90FE9">
      <w:pPr>
        <w:pStyle w:val="a0"/>
        <w:rPr>
          <w:rFonts w:hint="cs"/>
          <w:rtl/>
        </w:rPr>
      </w:pPr>
      <w:r>
        <w:rPr>
          <w:rFonts w:hint="cs"/>
          <w:rtl/>
        </w:rPr>
        <w:t>- - - שהפסידו את הבחירות.</w:t>
      </w:r>
    </w:p>
    <w:p w14:paraId="6E238571" w14:textId="77777777" w:rsidR="00000000" w:rsidRDefault="00B90FE9">
      <w:pPr>
        <w:pStyle w:val="a0"/>
        <w:rPr>
          <w:rFonts w:hint="cs"/>
          <w:rtl/>
        </w:rPr>
      </w:pPr>
    </w:p>
    <w:p w14:paraId="63C3365D" w14:textId="77777777" w:rsidR="00000000" w:rsidRDefault="00B90FE9">
      <w:pPr>
        <w:pStyle w:val="-"/>
        <w:rPr>
          <w:rtl/>
        </w:rPr>
      </w:pPr>
      <w:bookmarkStart w:id="355" w:name="FS000001025T14_01_2004_15_55_35C"/>
      <w:bookmarkEnd w:id="355"/>
      <w:r>
        <w:rPr>
          <w:rtl/>
        </w:rPr>
        <w:t>גילה גמליאל (הליכוד):</w:t>
      </w:r>
    </w:p>
    <w:p w14:paraId="5309775C" w14:textId="77777777" w:rsidR="00000000" w:rsidRDefault="00B90FE9">
      <w:pPr>
        <w:pStyle w:val="a0"/>
        <w:rPr>
          <w:rtl/>
        </w:rPr>
      </w:pPr>
    </w:p>
    <w:p w14:paraId="2D34DBA4" w14:textId="77777777" w:rsidR="00000000" w:rsidRDefault="00B90FE9">
      <w:pPr>
        <w:pStyle w:val="a0"/>
        <w:rPr>
          <w:rFonts w:hint="cs"/>
          <w:rtl/>
        </w:rPr>
      </w:pPr>
      <w:r>
        <w:rPr>
          <w:rFonts w:hint="cs"/>
          <w:rtl/>
        </w:rPr>
        <w:t>סליחה, אני רוצה לומ</w:t>
      </w:r>
      <w:r>
        <w:rPr>
          <w:rFonts w:hint="cs"/>
          <w:rtl/>
        </w:rPr>
        <w:t>ר שכולם ראשי רשויות חדשים, ולא בכדי בחרתי בהם. אני רוצה לומר דבר נוסף: אותם ראשי רשויות לא יוכלו לנהל את העיריי</w:t>
      </w:r>
      <w:r>
        <w:rPr>
          <w:rFonts w:hint="eastAsia"/>
          <w:rtl/>
        </w:rPr>
        <w:t>ה</w:t>
      </w:r>
      <w:r>
        <w:rPr>
          <w:rFonts w:hint="cs"/>
          <w:rtl/>
        </w:rPr>
        <w:t xml:space="preserve"> שלהם ברגע שהם נכנסים למצב שבו מלבד הגירעונות המדוברים, האנשים שעובדים ברשות שלהם, עובדי העירייה, אינם מקבלים משכורות זה חודשים רבים.</w:t>
      </w:r>
    </w:p>
    <w:p w14:paraId="5FDAE689" w14:textId="77777777" w:rsidR="00000000" w:rsidRDefault="00B90FE9">
      <w:pPr>
        <w:pStyle w:val="a0"/>
        <w:rPr>
          <w:rFonts w:hint="cs"/>
          <w:rtl/>
        </w:rPr>
      </w:pPr>
    </w:p>
    <w:p w14:paraId="6BCB0C4E" w14:textId="77777777" w:rsidR="00000000" w:rsidRDefault="00B90FE9">
      <w:pPr>
        <w:pStyle w:val="af0"/>
        <w:rPr>
          <w:rtl/>
        </w:rPr>
      </w:pPr>
      <w:r>
        <w:rPr>
          <w:rFonts w:hint="eastAsia"/>
          <w:rtl/>
        </w:rPr>
        <w:t>אילנה</w:t>
      </w:r>
      <w:r>
        <w:rPr>
          <w:rtl/>
        </w:rPr>
        <w:t xml:space="preserve"> כהן</w:t>
      </w:r>
      <w:r>
        <w:rPr>
          <w:rtl/>
        </w:rPr>
        <w:t xml:space="preserve"> (עם אחד):</w:t>
      </w:r>
    </w:p>
    <w:p w14:paraId="67A3F3CF" w14:textId="77777777" w:rsidR="00000000" w:rsidRDefault="00B90FE9">
      <w:pPr>
        <w:pStyle w:val="a0"/>
        <w:rPr>
          <w:rFonts w:hint="cs"/>
          <w:rtl/>
        </w:rPr>
      </w:pPr>
    </w:p>
    <w:p w14:paraId="17CD468F" w14:textId="77777777" w:rsidR="00000000" w:rsidRDefault="00B90FE9">
      <w:pPr>
        <w:pStyle w:val="a0"/>
        <w:rPr>
          <w:rFonts w:hint="cs"/>
          <w:rtl/>
        </w:rPr>
      </w:pPr>
      <w:r>
        <w:rPr>
          <w:rFonts w:hint="cs"/>
          <w:rtl/>
        </w:rPr>
        <w:t xml:space="preserve">- - - </w:t>
      </w:r>
    </w:p>
    <w:p w14:paraId="3918A72E" w14:textId="77777777" w:rsidR="00000000" w:rsidRDefault="00B90FE9">
      <w:pPr>
        <w:pStyle w:val="a0"/>
        <w:rPr>
          <w:rFonts w:hint="cs"/>
          <w:rtl/>
        </w:rPr>
      </w:pPr>
    </w:p>
    <w:p w14:paraId="01D25147" w14:textId="77777777" w:rsidR="00000000" w:rsidRDefault="00B90FE9">
      <w:pPr>
        <w:pStyle w:val="af0"/>
        <w:rPr>
          <w:rtl/>
        </w:rPr>
      </w:pPr>
      <w:r>
        <w:rPr>
          <w:rFonts w:hint="eastAsia"/>
          <w:rtl/>
        </w:rPr>
        <w:t>קולט</w:t>
      </w:r>
      <w:r>
        <w:rPr>
          <w:rtl/>
        </w:rPr>
        <w:t xml:space="preserve"> אביטל (העבודה-מימד):</w:t>
      </w:r>
    </w:p>
    <w:p w14:paraId="7C84C1CB" w14:textId="77777777" w:rsidR="00000000" w:rsidRDefault="00B90FE9">
      <w:pPr>
        <w:pStyle w:val="a0"/>
        <w:rPr>
          <w:rFonts w:hint="cs"/>
          <w:rtl/>
        </w:rPr>
      </w:pPr>
    </w:p>
    <w:p w14:paraId="0C0B8103" w14:textId="77777777" w:rsidR="00000000" w:rsidRDefault="00B90FE9">
      <w:pPr>
        <w:pStyle w:val="a0"/>
        <w:rPr>
          <w:rFonts w:hint="cs"/>
          <w:rtl/>
        </w:rPr>
      </w:pPr>
      <w:r>
        <w:rPr>
          <w:rFonts w:hint="cs"/>
          <w:rtl/>
        </w:rPr>
        <w:t>אז למה הצבעת בעד התקציב?</w:t>
      </w:r>
    </w:p>
    <w:p w14:paraId="306108A9" w14:textId="77777777" w:rsidR="00000000" w:rsidRDefault="00B90FE9">
      <w:pPr>
        <w:pStyle w:val="a0"/>
        <w:rPr>
          <w:rFonts w:hint="cs"/>
          <w:rtl/>
        </w:rPr>
      </w:pPr>
    </w:p>
    <w:p w14:paraId="15961A8E" w14:textId="77777777" w:rsidR="00000000" w:rsidRDefault="00B90FE9">
      <w:pPr>
        <w:pStyle w:val="-"/>
        <w:rPr>
          <w:rtl/>
        </w:rPr>
      </w:pPr>
      <w:bookmarkStart w:id="356" w:name="FS000001025T14_01_2004_15_57_10C"/>
      <w:r>
        <w:rPr>
          <w:rFonts w:hint="eastAsia"/>
          <w:rtl/>
        </w:rPr>
        <w:t>גילה</w:t>
      </w:r>
      <w:r>
        <w:rPr>
          <w:rtl/>
        </w:rPr>
        <w:t xml:space="preserve"> גמליאל (הליכוד):</w:t>
      </w:r>
    </w:p>
    <w:p w14:paraId="3A85874A" w14:textId="77777777" w:rsidR="00000000" w:rsidRDefault="00B90FE9">
      <w:pPr>
        <w:pStyle w:val="a0"/>
        <w:rPr>
          <w:rFonts w:hint="cs"/>
          <w:rtl/>
        </w:rPr>
      </w:pPr>
    </w:p>
    <w:p w14:paraId="2FA3E339" w14:textId="77777777" w:rsidR="00000000" w:rsidRDefault="00B90FE9">
      <w:pPr>
        <w:pStyle w:val="a0"/>
        <w:rPr>
          <w:rFonts w:hint="cs"/>
          <w:rtl/>
        </w:rPr>
      </w:pPr>
      <w:r>
        <w:rPr>
          <w:rFonts w:hint="cs"/>
          <w:rtl/>
        </w:rPr>
        <w:t>אני לא שומעת אותך עם הצעקות, אילנה.</w:t>
      </w:r>
    </w:p>
    <w:bookmarkEnd w:id="356"/>
    <w:p w14:paraId="3D50C42B" w14:textId="77777777" w:rsidR="00000000" w:rsidRDefault="00B90FE9">
      <w:pPr>
        <w:pStyle w:val="af0"/>
        <w:rPr>
          <w:rtl/>
        </w:rPr>
      </w:pPr>
    </w:p>
    <w:p w14:paraId="5E8283E1" w14:textId="77777777" w:rsidR="00000000" w:rsidRDefault="00B90FE9">
      <w:pPr>
        <w:pStyle w:val="af0"/>
        <w:rPr>
          <w:rtl/>
        </w:rPr>
      </w:pPr>
      <w:r>
        <w:rPr>
          <w:rFonts w:hint="eastAsia"/>
          <w:rtl/>
        </w:rPr>
        <w:t>אילנה</w:t>
      </w:r>
      <w:r>
        <w:rPr>
          <w:rtl/>
        </w:rPr>
        <w:t xml:space="preserve"> כהן (עם אחד):</w:t>
      </w:r>
    </w:p>
    <w:p w14:paraId="500A3BE8" w14:textId="77777777" w:rsidR="00000000" w:rsidRDefault="00B90FE9">
      <w:pPr>
        <w:pStyle w:val="a0"/>
        <w:rPr>
          <w:rFonts w:hint="cs"/>
          <w:rtl/>
        </w:rPr>
      </w:pPr>
    </w:p>
    <w:p w14:paraId="33A92613" w14:textId="77777777" w:rsidR="00000000" w:rsidRDefault="00B90FE9">
      <w:pPr>
        <w:pStyle w:val="a0"/>
        <w:rPr>
          <w:rFonts w:hint="cs"/>
          <w:rtl/>
        </w:rPr>
      </w:pPr>
      <w:r>
        <w:rPr>
          <w:rFonts w:hint="cs"/>
          <w:rtl/>
        </w:rPr>
        <w:t>הבעיה היא אחרת.</w:t>
      </w:r>
    </w:p>
    <w:p w14:paraId="7B2664DD" w14:textId="77777777" w:rsidR="00000000" w:rsidRDefault="00B90FE9">
      <w:pPr>
        <w:pStyle w:val="a0"/>
        <w:rPr>
          <w:rFonts w:hint="cs"/>
          <w:rtl/>
        </w:rPr>
      </w:pPr>
    </w:p>
    <w:p w14:paraId="0AF87ACF" w14:textId="77777777" w:rsidR="00000000" w:rsidRDefault="00B90FE9">
      <w:pPr>
        <w:pStyle w:val="af1"/>
        <w:rPr>
          <w:rtl/>
        </w:rPr>
      </w:pPr>
      <w:r>
        <w:rPr>
          <w:rtl/>
        </w:rPr>
        <w:t>היו"ר</w:t>
      </w:r>
      <w:r>
        <w:rPr>
          <w:rFonts w:hint="cs"/>
          <w:rtl/>
        </w:rPr>
        <w:t xml:space="preserve"> אלי בן-מנחם</w:t>
      </w:r>
      <w:r>
        <w:rPr>
          <w:rtl/>
        </w:rPr>
        <w:t>:</w:t>
      </w:r>
    </w:p>
    <w:p w14:paraId="798C08E0" w14:textId="77777777" w:rsidR="00000000" w:rsidRDefault="00B90FE9">
      <w:pPr>
        <w:pStyle w:val="a0"/>
        <w:rPr>
          <w:rFonts w:hint="cs"/>
          <w:rtl/>
        </w:rPr>
      </w:pPr>
    </w:p>
    <w:p w14:paraId="0C3D63A0" w14:textId="77777777" w:rsidR="00000000" w:rsidRDefault="00B90FE9">
      <w:pPr>
        <w:pStyle w:val="a0"/>
        <w:rPr>
          <w:rFonts w:hint="cs"/>
          <w:rtl/>
        </w:rPr>
      </w:pPr>
      <w:r>
        <w:rPr>
          <w:rFonts w:hint="cs"/>
          <w:rtl/>
        </w:rPr>
        <w:t>חברת הכנסת גילה גמליאל. חברת הכנסת אילנה כהן, אני מרשה לך לשאול ש</w:t>
      </w:r>
      <w:r>
        <w:rPr>
          <w:rFonts w:hint="cs"/>
          <w:rtl/>
        </w:rPr>
        <w:t>אלה, בבקשה. אבל לא לדבר ביחד. בבקשה.</w:t>
      </w:r>
    </w:p>
    <w:p w14:paraId="2A23BA7B" w14:textId="77777777" w:rsidR="00000000" w:rsidRDefault="00B90FE9">
      <w:pPr>
        <w:pStyle w:val="a0"/>
        <w:rPr>
          <w:rtl/>
        </w:rPr>
      </w:pPr>
    </w:p>
    <w:p w14:paraId="37B5D3DB" w14:textId="77777777" w:rsidR="00000000" w:rsidRDefault="00B90FE9">
      <w:pPr>
        <w:pStyle w:val="af0"/>
        <w:rPr>
          <w:rtl/>
        </w:rPr>
      </w:pPr>
      <w:r>
        <w:rPr>
          <w:rFonts w:hint="eastAsia"/>
          <w:rtl/>
        </w:rPr>
        <w:t>אילנה</w:t>
      </w:r>
      <w:r>
        <w:rPr>
          <w:rtl/>
        </w:rPr>
        <w:t xml:space="preserve"> כהן (עם אחד):</w:t>
      </w:r>
    </w:p>
    <w:p w14:paraId="558D43DC" w14:textId="77777777" w:rsidR="00000000" w:rsidRDefault="00B90FE9">
      <w:pPr>
        <w:pStyle w:val="a0"/>
        <w:rPr>
          <w:rFonts w:hint="cs"/>
          <w:rtl/>
        </w:rPr>
      </w:pPr>
    </w:p>
    <w:p w14:paraId="27713DD1" w14:textId="77777777" w:rsidR="00000000" w:rsidRDefault="00B90FE9">
      <w:pPr>
        <w:pStyle w:val="a0"/>
        <w:rPr>
          <w:rFonts w:hint="cs"/>
          <w:rtl/>
        </w:rPr>
      </w:pPr>
      <w:r>
        <w:rPr>
          <w:rFonts w:hint="cs"/>
          <w:rtl/>
        </w:rPr>
        <w:t xml:space="preserve">הדיון מאוד כואב, כי לא מדובר רק על העובדים, אלא גם הגמלאים לא מקבלים את הכסף שלהם. אי-אפשר להגיד שאחד בסדר ואחד לא בסדר. כל מי שעיכבו לו את המשכורות, זכותו לקבל, וזה לא משנה כרגע אם זה מפה, מפה או </w:t>
      </w:r>
      <w:r>
        <w:rPr>
          <w:rFonts w:hint="cs"/>
          <w:rtl/>
        </w:rPr>
        <w:t xml:space="preserve">מפה. </w:t>
      </w:r>
    </w:p>
    <w:p w14:paraId="3E5D4E2C" w14:textId="77777777" w:rsidR="00000000" w:rsidRDefault="00B90FE9">
      <w:pPr>
        <w:pStyle w:val="a0"/>
        <w:rPr>
          <w:rFonts w:hint="cs"/>
          <w:rtl/>
        </w:rPr>
      </w:pPr>
    </w:p>
    <w:p w14:paraId="1C8CC042" w14:textId="77777777" w:rsidR="00000000" w:rsidRDefault="00B90FE9">
      <w:pPr>
        <w:pStyle w:val="-"/>
        <w:rPr>
          <w:rtl/>
        </w:rPr>
      </w:pPr>
      <w:bookmarkStart w:id="357" w:name="FS000001025T14_01_2004_15_59_55C"/>
      <w:bookmarkEnd w:id="357"/>
      <w:r>
        <w:rPr>
          <w:rFonts w:hint="eastAsia"/>
          <w:rtl/>
        </w:rPr>
        <w:t>גילה</w:t>
      </w:r>
      <w:r>
        <w:rPr>
          <w:rtl/>
        </w:rPr>
        <w:t xml:space="preserve"> גמליאל (הליכוד):</w:t>
      </w:r>
    </w:p>
    <w:p w14:paraId="5EB86862" w14:textId="77777777" w:rsidR="00000000" w:rsidRDefault="00B90FE9">
      <w:pPr>
        <w:pStyle w:val="a0"/>
        <w:rPr>
          <w:rFonts w:hint="cs"/>
          <w:rtl/>
        </w:rPr>
      </w:pPr>
    </w:p>
    <w:p w14:paraId="63897195" w14:textId="77777777" w:rsidR="00000000" w:rsidRDefault="00B90FE9">
      <w:pPr>
        <w:pStyle w:val="a0"/>
        <w:rPr>
          <w:rFonts w:hint="cs"/>
          <w:rtl/>
        </w:rPr>
      </w:pPr>
      <w:r>
        <w:rPr>
          <w:rFonts w:hint="cs"/>
          <w:rtl/>
        </w:rPr>
        <w:t xml:space="preserve">אני רוצה לגבות את הדברים שאת אומרת, ואף יותר מזה. </w:t>
      </w:r>
    </w:p>
    <w:p w14:paraId="2AD7563E" w14:textId="77777777" w:rsidR="00000000" w:rsidRDefault="00B90FE9">
      <w:pPr>
        <w:pStyle w:val="a0"/>
        <w:rPr>
          <w:rFonts w:hint="cs"/>
          <w:rtl/>
        </w:rPr>
      </w:pPr>
    </w:p>
    <w:p w14:paraId="22145EB1" w14:textId="77777777" w:rsidR="00000000" w:rsidRDefault="00B90FE9">
      <w:pPr>
        <w:pStyle w:val="af1"/>
        <w:rPr>
          <w:rtl/>
        </w:rPr>
      </w:pPr>
      <w:r>
        <w:rPr>
          <w:rtl/>
        </w:rPr>
        <w:t>היו"ר</w:t>
      </w:r>
      <w:r>
        <w:rPr>
          <w:rFonts w:hint="cs"/>
          <w:rtl/>
        </w:rPr>
        <w:t xml:space="preserve"> אלי בן-מנחם</w:t>
      </w:r>
      <w:r>
        <w:rPr>
          <w:rtl/>
        </w:rPr>
        <w:t>:</w:t>
      </w:r>
    </w:p>
    <w:p w14:paraId="028181CC" w14:textId="77777777" w:rsidR="00000000" w:rsidRDefault="00B90FE9">
      <w:pPr>
        <w:pStyle w:val="a0"/>
        <w:rPr>
          <w:rtl/>
        </w:rPr>
      </w:pPr>
    </w:p>
    <w:p w14:paraId="3D5D2C40" w14:textId="77777777" w:rsidR="00000000" w:rsidRDefault="00B90FE9">
      <w:pPr>
        <w:pStyle w:val="a0"/>
        <w:rPr>
          <w:rFonts w:hint="cs"/>
          <w:rtl/>
        </w:rPr>
      </w:pPr>
      <w:r>
        <w:rPr>
          <w:rFonts w:hint="cs"/>
          <w:rtl/>
        </w:rPr>
        <w:t>חברת הכנסת גמליאל, אני אוסיף לך את הזמן. רק שתסיים את השאלה.</w:t>
      </w:r>
    </w:p>
    <w:p w14:paraId="3A77757C" w14:textId="77777777" w:rsidR="00000000" w:rsidRDefault="00B90FE9">
      <w:pPr>
        <w:pStyle w:val="a0"/>
        <w:rPr>
          <w:rFonts w:hint="cs"/>
          <w:rtl/>
        </w:rPr>
      </w:pPr>
    </w:p>
    <w:p w14:paraId="13E2E58C" w14:textId="77777777" w:rsidR="00000000" w:rsidRDefault="00B90FE9">
      <w:pPr>
        <w:pStyle w:val="-"/>
        <w:rPr>
          <w:rtl/>
        </w:rPr>
      </w:pPr>
      <w:bookmarkStart w:id="358" w:name="FS000001025T14_01_2004_16_00_25C"/>
      <w:bookmarkEnd w:id="358"/>
      <w:r>
        <w:rPr>
          <w:rtl/>
        </w:rPr>
        <w:t>גילה גמליאל (הליכוד):</w:t>
      </w:r>
    </w:p>
    <w:p w14:paraId="028CFAFD" w14:textId="77777777" w:rsidR="00000000" w:rsidRDefault="00B90FE9">
      <w:pPr>
        <w:pStyle w:val="a0"/>
        <w:rPr>
          <w:rtl/>
        </w:rPr>
      </w:pPr>
    </w:p>
    <w:p w14:paraId="75856831" w14:textId="77777777" w:rsidR="00000000" w:rsidRDefault="00B90FE9">
      <w:pPr>
        <w:pStyle w:val="a0"/>
        <w:rPr>
          <w:rFonts w:hint="cs"/>
          <w:rtl/>
        </w:rPr>
      </w:pPr>
      <w:r>
        <w:rPr>
          <w:rFonts w:hint="cs"/>
          <w:rtl/>
        </w:rPr>
        <w:t>זה בסדר. כל עוד זה לא על חשבון הזמן שלי, זה בסדר.</w:t>
      </w:r>
    </w:p>
    <w:p w14:paraId="19FB070F" w14:textId="77777777" w:rsidR="00000000" w:rsidRDefault="00B90FE9">
      <w:pPr>
        <w:pStyle w:val="a0"/>
        <w:rPr>
          <w:rFonts w:hint="cs"/>
          <w:rtl/>
        </w:rPr>
      </w:pPr>
    </w:p>
    <w:p w14:paraId="4E4A7A2E" w14:textId="77777777" w:rsidR="00000000" w:rsidRDefault="00B90FE9">
      <w:pPr>
        <w:pStyle w:val="af0"/>
        <w:rPr>
          <w:rtl/>
        </w:rPr>
      </w:pPr>
      <w:r>
        <w:rPr>
          <w:rFonts w:hint="eastAsia"/>
          <w:rtl/>
        </w:rPr>
        <w:t>אילנה</w:t>
      </w:r>
      <w:r>
        <w:rPr>
          <w:rtl/>
        </w:rPr>
        <w:t xml:space="preserve"> כהן (עם אחד)</w:t>
      </w:r>
      <w:r>
        <w:rPr>
          <w:rtl/>
        </w:rPr>
        <w:t>:</w:t>
      </w:r>
    </w:p>
    <w:p w14:paraId="1A3E053D" w14:textId="77777777" w:rsidR="00000000" w:rsidRDefault="00B90FE9">
      <w:pPr>
        <w:pStyle w:val="a0"/>
        <w:rPr>
          <w:rFonts w:hint="cs"/>
          <w:rtl/>
        </w:rPr>
      </w:pPr>
    </w:p>
    <w:p w14:paraId="585BB66C" w14:textId="77777777" w:rsidR="00000000" w:rsidRDefault="00B90FE9">
      <w:pPr>
        <w:pStyle w:val="a0"/>
        <w:rPr>
          <w:rFonts w:hint="cs"/>
          <w:rtl/>
        </w:rPr>
      </w:pPr>
      <w:r>
        <w:rPr>
          <w:rFonts w:hint="cs"/>
          <w:rtl/>
        </w:rPr>
        <w:t>כל מי שעיכבו לו את המשכורות, זכותו לקבל. זה לא משנה - - -</w:t>
      </w:r>
    </w:p>
    <w:p w14:paraId="51722F17" w14:textId="77777777" w:rsidR="00000000" w:rsidRDefault="00B90FE9">
      <w:pPr>
        <w:pStyle w:val="a0"/>
        <w:rPr>
          <w:rFonts w:hint="cs"/>
          <w:rtl/>
        </w:rPr>
      </w:pPr>
    </w:p>
    <w:p w14:paraId="248567BD" w14:textId="77777777" w:rsidR="00000000" w:rsidRDefault="00B90FE9">
      <w:pPr>
        <w:pStyle w:val="af1"/>
        <w:rPr>
          <w:rtl/>
        </w:rPr>
      </w:pPr>
      <w:r>
        <w:rPr>
          <w:rtl/>
        </w:rPr>
        <w:t>היו"ר</w:t>
      </w:r>
      <w:r>
        <w:rPr>
          <w:rFonts w:hint="cs"/>
          <w:rtl/>
        </w:rPr>
        <w:t xml:space="preserve"> אלי בן-מנחם</w:t>
      </w:r>
      <w:r>
        <w:rPr>
          <w:rtl/>
        </w:rPr>
        <w:t>:</w:t>
      </w:r>
    </w:p>
    <w:p w14:paraId="2CE98418" w14:textId="77777777" w:rsidR="00000000" w:rsidRDefault="00B90FE9">
      <w:pPr>
        <w:pStyle w:val="a0"/>
        <w:rPr>
          <w:rtl/>
        </w:rPr>
      </w:pPr>
    </w:p>
    <w:p w14:paraId="157D5CAC" w14:textId="77777777" w:rsidR="00000000" w:rsidRDefault="00B90FE9">
      <w:pPr>
        <w:pStyle w:val="a0"/>
        <w:rPr>
          <w:rFonts w:hint="cs"/>
          <w:rtl/>
        </w:rPr>
      </w:pPr>
      <w:r>
        <w:rPr>
          <w:rFonts w:hint="cs"/>
          <w:rtl/>
        </w:rPr>
        <w:t>תודה לחברת הכנסת אילנה כהן. היא שמעה אותך. בבקשה.</w:t>
      </w:r>
    </w:p>
    <w:p w14:paraId="0558DEB2" w14:textId="77777777" w:rsidR="00000000" w:rsidRDefault="00B90FE9">
      <w:pPr>
        <w:pStyle w:val="a0"/>
        <w:rPr>
          <w:rFonts w:hint="cs"/>
          <w:rtl/>
        </w:rPr>
      </w:pPr>
    </w:p>
    <w:p w14:paraId="3D640C96" w14:textId="77777777" w:rsidR="00000000" w:rsidRDefault="00B90FE9">
      <w:pPr>
        <w:pStyle w:val="-"/>
        <w:rPr>
          <w:rtl/>
        </w:rPr>
      </w:pPr>
      <w:bookmarkStart w:id="359" w:name="FS000001025T14_01_2004_16_02_07C"/>
      <w:bookmarkEnd w:id="359"/>
      <w:r>
        <w:rPr>
          <w:rFonts w:hint="eastAsia"/>
          <w:rtl/>
        </w:rPr>
        <w:t>גילה</w:t>
      </w:r>
      <w:r>
        <w:rPr>
          <w:rtl/>
        </w:rPr>
        <w:t xml:space="preserve"> גמליאל (הליכוד):</w:t>
      </w:r>
    </w:p>
    <w:p w14:paraId="424399A1" w14:textId="77777777" w:rsidR="00000000" w:rsidRDefault="00B90FE9">
      <w:pPr>
        <w:pStyle w:val="a0"/>
        <w:rPr>
          <w:rFonts w:hint="cs"/>
          <w:rtl/>
        </w:rPr>
      </w:pPr>
    </w:p>
    <w:p w14:paraId="366985BD" w14:textId="77777777" w:rsidR="00000000" w:rsidRDefault="00B90FE9">
      <w:pPr>
        <w:pStyle w:val="a0"/>
        <w:rPr>
          <w:rFonts w:hint="cs"/>
          <w:rtl/>
        </w:rPr>
      </w:pPr>
      <w:r>
        <w:rPr>
          <w:rFonts w:hint="cs"/>
          <w:rtl/>
        </w:rPr>
        <w:t>מכיוון שכך, אני רוצה לחזק את דברייך, ולומר יותר מזה. הבעיה היא בעיה של כל באי הבית הזה. ובמקום להפוך</w:t>
      </w:r>
      <w:r>
        <w:rPr>
          <w:rFonts w:hint="cs"/>
          <w:rtl/>
        </w:rPr>
        <w:t xml:space="preserve"> את זה למחלוקת – על איזו עיר מדובר – צריך להבין שאם לא תתבצע רפורמה מקיפה, עם מתן כספים שיתועלו מהממשלה על מנת לפתור את כל המצוקות האלה, אנחנו נמצא בעוד כחמש שנים את מוטי מלכה ואת כל אחד מראשי הרשויות שציינתי קודם, ואת כל ראשי הרשויות החדשים בכלל </w:t>
      </w:r>
      <w:r>
        <w:rPr>
          <w:rtl/>
        </w:rPr>
        <w:t>–</w:t>
      </w:r>
      <w:r>
        <w:rPr>
          <w:rFonts w:hint="cs"/>
          <w:rtl/>
        </w:rPr>
        <w:t xml:space="preserve"> אם הם ל</w:t>
      </w:r>
      <w:r>
        <w:rPr>
          <w:rFonts w:hint="cs"/>
          <w:rtl/>
        </w:rPr>
        <w:t xml:space="preserve">א יגישו את המפתחות עד אז, כי הם לא יוכלו לנהל את העיר - בסיטואציה שבה הם לא יכולים לנהל את העיר. לא רק העובדים הם הנפגעים. הנפגעים הם כל אחד וכל אחת מהתושבים במדינת ישראל, שאינם מקבלים את השירותים מכיוון שאי-אפשר לספק להם אותם. </w:t>
      </w:r>
    </w:p>
    <w:p w14:paraId="093C6BBF" w14:textId="77777777" w:rsidR="00000000" w:rsidRDefault="00B90FE9">
      <w:pPr>
        <w:pStyle w:val="a0"/>
        <w:rPr>
          <w:rFonts w:hint="cs"/>
          <w:rtl/>
        </w:rPr>
      </w:pPr>
    </w:p>
    <w:p w14:paraId="6DFE27D2" w14:textId="77777777" w:rsidR="00000000" w:rsidRDefault="00B90FE9">
      <w:pPr>
        <w:pStyle w:val="a0"/>
        <w:rPr>
          <w:rFonts w:hint="cs"/>
          <w:rtl/>
        </w:rPr>
      </w:pPr>
      <w:r>
        <w:rPr>
          <w:rFonts w:hint="cs"/>
          <w:rtl/>
        </w:rPr>
        <w:t>לדוגמה, אם סוגרים את המתנ"</w:t>
      </w:r>
      <w:r>
        <w:rPr>
          <w:rFonts w:hint="cs"/>
          <w:rtl/>
        </w:rPr>
        <w:t>ס בקריית-מלאכי, אם סוגרים את אופציות העבודה במקומות אחרים ברשויות - - -</w:t>
      </w:r>
    </w:p>
    <w:p w14:paraId="4A4A8E49" w14:textId="77777777" w:rsidR="00000000" w:rsidRDefault="00B90FE9">
      <w:pPr>
        <w:pStyle w:val="a0"/>
        <w:rPr>
          <w:rFonts w:hint="cs"/>
          <w:rtl/>
        </w:rPr>
      </w:pPr>
    </w:p>
    <w:p w14:paraId="29416F0C" w14:textId="77777777" w:rsidR="00000000" w:rsidRDefault="00B90FE9">
      <w:pPr>
        <w:pStyle w:val="af1"/>
        <w:rPr>
          <w:rtl/>
        </w:rPr>
      </w:pPr>
      <w:r>
        <w:rPr>
          <w:rFonts w:hint="eastAsia"/>
          <w:rtl/>
        </w:rPr>
        <w:t>היו</w:t>
      </w:r>
      <w:r>
        <w:rPr>
          <w:rtl/>
        </w:rPr>
        <w:t>"ר</w:t>
      </w:r>
      <w:r>
        <w:rPr>
          <w:rFonts w:hint="cs"/>
          <w:rtl/>
        </w:rPr>
        <w:t xml:space="preserve"> אלי בן-מנחם</w:t>
      </w:r>
      <w:r>
        <w:rPr>
          <w:rtl/>
        </w:rPr>
        <w:t>:</w:t>
      </w:r>
    </w:p>
    <w:p w14:paraId="4E4DE1BF" w14:textId="77777777" w:rsidR="00000000" w:rsidRDefault="00B90FE9">
      <w:pPr>
        <w:pStyle w:val="a0"/>
        <w:rPr>
          <w:rFonts w:hint="cs"/>
          <w:rtl/>
        </w:rPr>
      </w:pPr>
    </w:p>
    <w:p w14:paraId="1CDA33AE" w14:textId="77777777" w:rsidR="00000000" w:rsidRDefault="00B90FE9">
      <w:pPr>
        <w:pStyle w:val="a0"/>
        <w:rPr>
          <w:rFonts w:hint="cs"/>
          <w:rtl/>
        </w:rPr>
      </w:pPr>
      <w:r>
        <w:rPr>
          <w:rFonts w:hint="cs"/>
          <w:rtl/>
        </w:rPr>
        <w:t>חברת הכנסת גילה גמליאל, הוספתי לך דקה. אני מבקש שתסיימי, כי הוספתי לך דקה.</w:t>
      </w:r>
    </w:p>
    <w:p w14:paraId="79FD6523" w14:textId="77777777" w:rsidR="00000000" w:rsidRDefault="00B90FE9">
      <w:pPr>
        <w:pStyle w:val="a0"/>
        <w:rPr>
          <w:rFonts w:hint="cs"/>
          <w:rtl/>
        </w:rPr>
      </w:pPr>
    </w:p>
    <w:p w14:paraId="091DE222" w14:textId="77777777" w:rsidR="00000000" w:rsidRDefault="00B90FE9">
      <w:pPr>
        <w:pStyle w:val="-"/>
        <w:rPr>
          <w:rtl/>
        </w:rPr>
      </w:pPr>
      <w:bookmarkStart w:id="360" w:name="FS000001025T14_01_2004_16_04_42C"/>
      <w:bookmarkEnd w:id="360"/>
      <w:r>
        <w:rPr>
          <w:rFonts w:hint="eastAsia"/>
          <w:rtl/>
        </w:rPr>
        <w:t>גילה</w:t>
      </w:r>
      <w:r>
        <w:rPr>
          <w:rtl/>
        </w:rPr>
        <w:t xml:space="preserve"> גמליאל (הליכוד):</w:t>
      </w:r>
    </w:p>
    <w:p w14:paraId="5A78F3EA" w14:textId="77777777" w:rsidR="00000000" w:rsidRDefault="00B90FE9">
      <w:pPr>
        <w:pStyle w:val="a0"/>
        <w:rPr>
          <w:rFonts w:hint="cs"/>
          <w:rtl/>
        </w:rPr>
      </w:pPr>
    </w:p>
    <w:p w14:paraId="6D322F5F" w14:textId="77777777" w:rsidR="00000000" w:rsidRDefault="00B90FE9">
      <w:pPr>
        <w:pStyle w:val="a0"/>
        <w:rPr>
          <w:rFonts w:hint="cs"/>
          <w:rtl/>
        </w:rPr>
      </w:pPr>
      <w:r>
        <w:rPr>
          <w:rFonts w:hint="cs"/>
          <w:rtl/>
        </w:rPr>
        <w:t>אם זה כך, הזמן עובר מהר.</w:t>
      </w:r>
    </w:p>
    <w:p w14:paraId="395047C6" w14:textId="77777777" w:rsidR="00000000" w:rsidRDefault="00B90FE9">
      <w:pPr>
        <w:pStyle w:val="a0"/>
        <w:rPr>
          <w:rFonts w:hint="cs"/>
          <w:rtl/>
        </w:rPr>
      </w:pPr>
    </w:p>
    <w:p w14:paraId="57DE3EEF" w14:textId="77777777" w:rsidR="00000000" w:rsidRDefault="00B90FE9">
      <w:pPr>
        <w:pStyle w:val="af0"/>
        <w:rPr>
          <w:rtl/>
        </w:rPr>
      </w:pPr>
      <w:r>
        <w:rPr>
          <w:rFonts w:hint="eastAsia"/>
          <w:rtl/>
        </w:rPr>
        <w:t>קולט</w:t>
      </w:r>
      <w:r>
        <w:rPr>
          <w:rtl/>
        </w:rPr>
        <w:t xml:space="preserve"> אביטל (העבודה-מימד):</w:t>
      </w:r>
    </w:p>
    <w:p w14:paraId="04214606" w14:textId="77777777" w:rsidR="00000000" w:rsidRDefault="00B90FE9">
      <w:pPr>
        <w:pStyle w:val="a0"/>
        <w:rPr>
          <w:rFonts w:hint="cs"/>
          <w:rtl/>
        </w:rPr>
      </w:pPr>
    </w:p>
    <w:p w14:paraId="0B87F693" w14:textId="77777777" w:rsidR="00000000" w:rsidRDefault="00B90FE9">
      <w:pPr>
        <w:pStyle w:val="a0"/>
        <w:rPr>
          <w:rFonts w:hint="cs"/>
          <w:rtl/>
        </w:rPr>
      </w:pPr>
      <w:r>
        <w:rPr>
          <w:rFonts w:hint="cs"/>
          <w:rtl/>
        </w:rPr>
        <w:t>מה את מציעה</w:t>
      </w:r>
      <w:r>
        <w:rPr>
          <w:rFonts w:hint="cs"/>
          <w:rtl/>
        </w:rPr>
        <w:t>?</w:t>
      </w:r>
    </w:p>
    <w:p w14:paraId="7A0B2730" w14:textId="77777777" w:rsidR="00000000" w:rsidRDefault="00B90FE9">
      <w:pPr>
        <w:pStyle w:val="a0"/>
        <w:rPr>
          <w:rFonts w:hint="cs"/>
          <w:rtl/>
        </w:rPr>
      </w:pPr>
    </w:p>
    <w:p w14:paraId="18EB48B6" w14:textId="77777777" w:rsidR="00000000" w:rsidRDefault="00B90FE9">
      <w:pPr>
        <w:pStyle w:val="-"/>
        <w:rPr>
          <w:rtl/>
        </w:rPr>
      </w:pPr>
      <w:bookmarkStart w:id="361" w:name="FS000001025T14_01_2004_16_05_06C"/>
      <w:bookmarkEnd w:id="361"/>
      <w:r>
        <w:rPr>
          <w:rFonts w:hint="eastAsia"/>
          <w:rtl/>
        </w:rPr>
        <w:t>גילה</w:t>
      </w:r>
      <w:r>
        <w:rPr>
          <w:rtl/>
        </w:rPr>
        <w:t xml:space="preserve"> גמליאל (הליכוד):</w:t>
      </w:r>
    </w:p>
    <w:p w14:paraId="155133BA" w14:textId="77777777" w:rsidR="00000000" w:rsidRDefault="00B90FE9">
      <w:pPr>
        <w:pStyle w:val="a0"/>
        <w:rPr>
          <w:rFonts w:hint="cs"/>
          <w:rtl/>
        </w:rPr>
      </w:pPr>
    </w:p>
    <w:p w14:paraId="673A3697" w14:textId="77777777" w:rsidR="00000000" w:rsidRDefault="00B90FE9">
      <w:pPr>
        <w:pStyle w:val="a0"/>
        <w:rPr>
          <w:rFonts w:hint="cs"/>
          <w:rtl/>
        </w:rPr>
      </w:pPr>
      <w:r>
        <w:rPr>
          <w:rFonts w:hint="cs"/>
          <w:rtl/>
        </w:rPr>
        <w:t>מה שאני מציעה - כמו שהממשלה היתה מספיק אמיצה לקחת ולבצע רפורמה בכל מה שקשור לקרנות הפנסיה, אני קוראת לממשלת ישראל, אני קוראת לשר האוצר ואני קוראת לשר הפנים, שנמצא כאן, לבצע רפורמה מקיפה ולבחון ולראות איך לתעל את המשאבים על מנת שאו</w:t>
      </w:r>
      <w:r>
        <w:rPr>
          <w:rFonts w:hint="cs"/>
          <w:rtl/>
        </w:rPr>
        <w:t>תם ראשי רשויות יוכלו לתפקד, על מנת שהאזרחים יוכלו לקבל את השירותים המדוברים, ולהפנים שהבעיה הזאת היא כדור שלג שיתגלגל בסופו של דבר אל כולנו, אם לא נמצא לזה פתרון.</w:t>
      </w:r>
    </w:p>
    <w:p w14:paraId="3F4D3EC2" w14:textId="77777777" w:rsidR="00000000" w:rsidRDefault="00B90FE9">
      <w:pPr>
        <w:pStyle w:val="af0"/>
        <w:rPr>
          <w:rFonts w:hint="cs"/>
          <w:rtl/>
        </w:rPr>
      </w:pPr>
    </w:p>
    <w:p w14:paraId="116D74A4" w14:textId="77777777" w:rsidR="00000000" w:rsidRDefault="00B90FE9">
      <w:pPr>
        <w:pStyle w:val="af0"/>
        <w:rPr>
          <w:rtl/>
        </w:rPr>
      </w:pPr>
      <w:r>
        <w:rPr>
          <w:rFonts w:hint="eastAsia"/>
          <w:rtl/>
        </w:rPr>
        <w:t>עסאם</w:t>
      </w:r>
      <w:r>
        <w:rPr>
          <w:rtl/>
        </w:rPr>
        <w:t xml:space="preserve"> מח'ול (חד"ש-תע"ל):</w:t>
      </w:r>
    </w:p>
    <w:p w14:paraId="2F207B17" w14:textId="77777777" w:rsidR="00000000" w:rsidRDefault="00B90FE9">
      <w:pPr>
        <w:pStyle w:val="a0"/>
        <w:rPr>
          <w:rFonts w:hint="cs"/>
          <w:rtl/>
        </w:rPr>
      </w:pPr>
    </w:p>
    <w:p w14:paraId="0C1EEE16" w14:textId="77777777" w:rsidR="00000000" w:rsidRDefault="00B90FE9">
      <w:pPr>
        <w:pStyle w:val="a0"/>
        <w:rPr>
          <w:rFonts w:hint="cs"/>
          <w:rtl/>
        </w:rPr>
      </w:pPr>
      <w:r>
        <w:rPr>
          <w:rFonts w:hint="cs"/>
          <w:rtl/>
        </w:rPr>
        <w:t>- - -</w:t>
      </w:r>
    </w:p>
    <w:p w14:paraId="19A07578" w14:textId="77777777" w:rsidR="00000000" w:rsidRDefault="00B90FE9">
      <w:pPr>
        <w:pStyle w:val="a0"/>
        <w:ind w:firstLine="0"/>
        <w:rPr>
          <w:rFonts w:hint="cs"/>
          <w:rtl/>
        </w:rPr>
      </w:pPr>
    </w:p>
    <w:p w14:paraId="3BC74E44" w14:textId="77777777" w:rsidR="00000000" w:rsidRDefault="00B90FE9">
      <w:pPr>
        <w:pStyle w:val="af0"/>
        <w:rPr>
          <w:rtl/>
        </w:rPr>
      </w:pPr>
      <w:r>
        <w:rPr>
          <w:rFonts w:hint="eastAsia"/>
          <w:rtl/>
        </w:rPr>
        <w:t>קולט</w:t>
      </w:r>
      <w:r>
        <w:rPr>
          <w:rtl/>
        </w:rPr>
        <w:t xml:space="preserve"> אביטל (העבודה-מימד):</w:t>
      </w:r>
    </w:p>
    <w:p w14:paraId="68126017" w14:textId="77777777" w:rsidR="00000000" w:rsidRDefault="00B90FE9">
      <w:pPr>
        <w:pStyle w:val="a0"/>
        <w:rPr>
          <w:rFonts w:hint="cs"/>
          <w:rtl/>
        </w:rPr>
      </w:pPr>
    </w:p>
    <w:p w14:paraId="23FD46F2" w14:textId="77777777" w:rsidR="00000000" w:rsidRDefault="00B90FE9">
      <w:pPr>
        <w:pStyle w:val="a0"/>
        <w:rPr>
          <w:rFonts w:hint="cs"/>
          <w:rtl/>
        </w:rPr>
      </w:pPr>
      <w:r>
        <w:rPr>
          <w:rFonts w:hint="cs"/>
          <w:rtl/>
        </w:rPr>
        <w:t>- - -</w:t>
      </w:r>
    </w:p>
    <w:p w14:paraId="46977DAB" w14:textId="77777777" w:rsidR="00000000" w:rsidRDefault="00B90FE9">
      <w:pPr>
        <w:pStyle w:val="a0"/>
        <w:rPr>
          <w:rFonts w:hint="cs"/>
          <w:rtl/>
        </w:rPr>
      </w:pPr>
    </w:p>
    <w:p w14:paraId="3CBCD519" w14:textId="77777777" w:rsidR="00000000" w:rsidRDefault="00B90FE9">
      <w:pPr>
        <w:pStyle w:val="af0"/>
        <w:rPr>
          <w:rtl/>
        </w:rPr>
      </w:pPr>
    </w:p>
    <w:p w14:paraId="334800F7" w14:textId="77777777" w:rsidR="00000000" w:rsidRDefault="00B90FE9">
      <w:pPr>
        <w:pStyle w:val="af0"/>
        <w:rPr>
          <w:rtl/>
        </w:rPr>
      </w:pPr>
      <w:r>
        <w:rPr>
          <w:rFonts w:hint="eastAsia"/>
          <w:rtl/>
        </w:rPr>
        <w:t>אילנה</w:t>
      </w:r>
      <w:r>
        <w:rPr>
          <w:rtl/>
        </w:rPr>
        <w:t xml:space="preserve"> כהן (עם אחד):</w:t>
      </w:r>
    </w:p>
    <w:p w14:paraId="6C59D83F" w14:textId="77777777" w:rsidR="00000000" w:rsidRDefault="00B90FE9">
      <w:pPr>
        <w:pStyle w:val="a0"/>
        <w:rPr>
          <w:rFonts w:hint="cs"/>
          <w:rtl/>
        </w:rPr>
      </w:pPr>
    </w:p>
    <w:p w14:paraId="4DC9E4E4" w14:textId="77777777" w:rsidR="00000000" w:rsidRDefault="00B90FE9">
      <w:pPr>
        <w:pStyle w:val="a0"/>
        <w:rPr>
          <w:rFonts w:hint="cs"/>
          <w:rtl/>
        </w:rPr>
      </w:pPr>
      <w:r>
        <w:rPr>
          <w:rFonts w:hint="cs"/>
          <w:rtl/>
        </w:rPr>
        <w:t xml:space="preserve">- - </w:t>
      </w:r>
      <w:r>
        <w:rPr>
          <w:rFonts w:hint="cs"/>
          <w:rtl/>
        </w:rPr>
        <w:t xml:space="preserve">- </w:t>
      </w:r>
    </w:p>
    <w:p w14:paraId="555EF058" w14:textId="77777777" w:rsidR="00000000" w:rsidRDefault="00B90FE9">
      <w:pPr>
        <w:pStyle w:val="af0"/>
        <w:rPr>
          <w:rFonts w:hint="cs"/>
          <w:rtl/>
        </w:rPr>
      </w:pPr>
    </w:p>
    <w:p w14:paraId="363740ED" w14:textId="77777777" w:rsidR="00000000" w:rsidRDefault="00B90FE9">
      <w:pPr>
        <w:pStyle w:val="af0"/>
        <w:rPr>
          <w:rtl/>
        </w:rPr>
      </w:pPr>
      <w:r>
        <w:rPr>
          <w:rFonts w:hint="eastAsia"/>
          <w:rtl/>
        </w:rPr>
        <w:t>קולט</w:t>
      </w:r>
      <w:r>
        <w:rPr>
          <w:rtl/>
        </w:rPr>
        <w:t xml:space="preserve"> אביטל (העבודה-מימד):</w:t>
      </w:r>
    </w:p>
    <w:p w14:paraId="00C29F97" w14:textId="77777777" w:rsidR="00000000" w:rsidRDefault="00B90FE9">
      <w:pPr>
        <w:pStyle w:val="a0"/>
        <w:rPr>
          <w:rFonts w:hint="cs"/>
          <w:rtl/>
        </w:rPr>
      </w:pPr>
    </w:p>
    <w:p w14:paraId="45710F04" w14:textId="77777777" w:rsidR="00000000" w:rsidRDefault="00B90FE9">
      <w:pPr>
        <w:pStyle w:val="a0"/>
        <w:rPr>
          <w:rFonts w:hint="cs"/>
          <w:rtl/>
        </w:rPr>
      </w:pPr>
      <w:r>
        <w:rPr>
          <w:rFonts w:hint="cs"/>
          <w:rtl/>
        </w:rPr>
        <w:t>ועד אז? מי ישלם את המשכורות עד אז?</w:t>
      </w:r>
    </w:p>
    <w:p w14:paraId="1D59D7E9" w14:textId="77777777" w:rsidR="00000000" w:rsidRDefault="00B90FE9">
      <w:pPr>
        <w:pStyle w:val="a0"/>
        <w:rPr>
          <w:rFonts w:hint="cs"/>
          <w:rtl/>
        </w:rPr>
      </w:pPr>
    </w:p>
    <w:p w14:paraId="1ABCC137" w14:textId="77777777" w:rsidR="00000000" w:rsidRDefault="00B90FE9">
      <w:pPr>
        <w:pStyle w:val="-"/>
        <w:rPr>
          <w:rtl/>
        </w:rPr>
      </w:pPr>
      <w:bookmarkStart w:id="362" w:name="FS000001025T14_01_2004_16_08_46C"/>
      <w:bookmarkEnd w:id="362"/>
      <w:r>
        <w:rPr>
          <w:rtl/>
        </w:rPr>
        <w:t>גילה גמליאל (הליכוד):</w:t>
      </w:r>
    </w:p>
    <w:p w14:paraId="564D1DF7" w14:textId="77777777" w:rsidR="00000000" w:rsidRDefault="00B90FE9">
      <w:pPr>
        <w:pStyle w:val="a0"/>
        <w:rPr>
          <w:rtl/>
        </w:rPr>
      </w:pPr>
    </w:p>
    <w:p w14:paraId="67837567" w14:textId="77777777" w:rsidR="00000000" w:rsidRDefault="00B90FE9">
      <w:pPr>
        <w:pStyle w:val="a0"/>
        <w:rPr>
          <w:rFonts w:hint="cs"/>
          <w:rtl/>
        </w:rPr>
      </w:pPr>
      <w:r>
        <w:rPr>
          <w:rFonts w:hint="cs"/>
          <w:rtl/>
        </w:rPr>
        <w:t>אני דורשת, וכאן בעצם הפנייה שלי, שאנחנו נקבל מהממשלה את ההצעה שלה לפתרון הבעיה, ולא שנגלגל את הבעיה הזאת שוב אל הממשלה הבאה, או שנשאיר את המצוקות הקיימות לאזרחים ולתו</w:t>
      </w:r>
      <w:r>
        <w:rPr>
          <w:rFonts w:hint="cs"/>
          <w:rtl/>
        </w:rPr>
        <w:t>שבים. תודה רבה.</w:t>
      </w:r>
    </w:p>
    <w:p w14:paraId="393BE71B" w14:textId="77777777" w:rsidR="00000000" w:rsidRDefault="00B90FE9">
      <w:pPr>
        <w:pStyle w:val="af0"/>
        <w:rPr>
          <w:rFonts w:hint="cs"/>
          <w:rtl/>
        </w:rPr>
      </w:pPr>
    </w:p>
    <w:p w14:paraId="4A1DC5DC" w14:textId="77777777" w:rsidR="00000000" w:rsidRDefault="00B90FE9">
      <w:pPr>
        <w:pStyle w:val="af0"/>
        <w:rPr>
          <w:rtl/>
        </w:rPr>
      </w:pPr>
      <w:r>
        <w:rPr>
          <w:rFonts w:hint="eastAsia"/>
          <w:rtl/>
        </w:rPr>
        <w:t>אופיר</w:t>
      </w:r>
      <w:r>
        <w:rPr>
          <w:rtl/>
        </w:rPr>
        <w:t xml:space="preserve"> פינס-פז (העבודה-מימד):</w:t>
      </w:r>
    </w:p>
    <w:p w14:paraId="733C5499" w14:textId="77777777" w:rsidR="00000000" w:rsidRDefault="00B90FE9">
      <w:pPr>
        <w:pStyle w:val="a0"/>
        <w:rPr>
          <w:rFonts w:hint="cs"/>
          <w:rtl/>
        </w:rPr>
      </w:pPr>
    </w:p>
    <w:p w14:paraId="6C865CF4" w14:textId="77777777" w:rsidR="00000000" w:rsidRDefault="00B90FE9">
      <w:pPr>
        <w:pStyle w:val="a0"/>
        <w:rPr>
          <w:rFonts w:hint="cs"/>
          <w:rtl/>
        </w:rPr>
      </w:pPr>
      <w:r>
        <w:rPr>
          <w:rFonts w:hint="cs"/>
          <w:rtl/>
        </w:rPr>
        <w:t>היא קרובה, הממשלה הבאה.</w:t>
      </w:r>
    </w:p>
    <w:p w14:paraId="79A8E1B7" w14:textId="77777777" w:rsidR="00000000" w:rsidRDefault="00B90FE9">
      <w:pPr>
        <w:pStyle w:val="a0"/>
        <w:rPr>
          <w:rFonts w:hint="cs"/>
          <w:rtl/>
        </w:rPr>
      </w:pPr>
    </w:p>
    <w:p w14:paraId="5EE82B08" w14:textId="77777777" w:rsidR="00000000" w:rsidRDefault="00B90FE9">
      <w:pPr>
        <w:pStyle w:val="af1"/>
        <w:rPr>
          <w:rtl/>
        </w:rPr>
      </w:pPr>
      <w:r>
        <w:rPr>
          <w:rFonts w:hint="eastAsia"/>
          <w:rtl/>
        </w:rPr>
        <w:t>היו</w:t>
      </w:r>
      <w:r>
        <w:rPr>
          <w:rtl/>
        </w:rPr>
        <w:t>"ר</w:t>
      </w:r>
      <w:r>
        <w:rPr>
          <w:rFonts w:hint="cs"/>
          <w:rtl/>
        </w:rPr>
        <w:t xml:space="preserve"> אלי בן-מנחם</w:t>
      </w:r>
      <w:r>
        <w:rPr>
          <w:rtl/>
        </w:rPr>
        <w:t>:</w:t>
      </w:r>
    </w:p>
    <w:p w14:paraId="0BC7ADFF" w14:textId="77777777" w:rsidR="00000000" w:rsidRDefault="00B90FE9">
      <w:pPr>
        <w:pStyle w:val="a0"/>
        <w:rPr>
          <w:rFonts w:hint="cs"/>
          <w:rtl/>
        </w:rPr>
      </w:pPr>
    </w:p>
    <w:p w14:paraId="066ACC2F" w14:textId="77777777" w:rsidR="00000000" w:rsidRDefault="00B90FE9">
      <w:pPr>
        <w:pStyle w:val="a0"/>
        <w:rPr>
          <w:rFonts w:hint="cs"/>
          <w:rtl/>
        </w:rPr>
      </w:pPr>
      <w:r>
        <w:rPr>
          <w:rFonts w:hint="cs"/>
          <w:rtl/>
        </w:rPr>
        <w:t>תודה לחברת הכנסת גילה גמליאל. ישיב בשם הממשלה שר הפנים פורז. בבקשה.</w:t>
      </w:r>
    </w:p>
    <w:p w14:paraId="4A27D18F" w14:textId="77777777" w:rsidR="00000000" w:rsidRDefault="00B90FE9">
      <w:pPr>
        <w:pStyle w:val="a0"/>
        <w:rPr>
          <w:rFonts w:hint="cs"/>
          <w:rtl/>
        </w:rPr>
      </w:pPr>
    </w:p>
    <w:p w14:paraId="749F3469" w14:textId="77777777" w:rsidR="00000000" w:rsidRDefault="00B90FE9">
      <w:pPr>
        <w:pStyle w:val="af0"/>
        <w:rPr>
          <w:rtl/>
        </w:rPr>
      </w:pPr>
      <w:r>
        <w:rPr>
          <w:rFonts w:hint="eastAsia"/>
          <w:rtl/>
        </w:rPr>
        <w:t>אברהם</w:t>
      </w:r>
      <w:r>
        <w:rPr>
          <w:rtl/>
        </w:rPr>
        <w:t xml:space="preserve"> רביץ (יהדות התורה):</w:t>
      </w:r>
    </w:p>
    <w:p w14:paraId="1AAA9BB4" w14:textId="77777777" w:rsidR="00000000" w:rsidRDefault="00B90FE9">
      <w:pPr>
        <w:pStyle w:val="a0"/>
        <w:rPr>
          <w:rFonts w:hint="cs"/>
          <w:rtl/>
        </w:rPr>
      </w:pPr>
    </w:p>
    <w:p w14:paraId="1E241019" w14:textId="77777777" w:rsidR="00000000" w:rsidRDefault="00B90FE9">
      <w:pPr>
        <w:pStyle w:val="a0"/>
        <w:rPr>
          <w:rFonts w:hint="cs"/>
          <w:rtl/>
        </w:rPr>
      </w:pPr>
      <w:r>
        <w:rPr>
          <w:rFonts w:hint="cs"/>
          <w:rtl/>
        </w:rPr>
        <w:t>כמה כל השכר המושעה במדינה?</w:t>
      </w:r>
    </w:p>
    <w:p w14:paraId="688A6266" w14:textId="77777777" w:rsidR="00000000" w:rsidRDefault="00B90FE9">
      <w:pPr>
        <w:pStyle w:val="a0"/>
        <w:rPr>
          <w:rFonts w:hint="cs"/>
          <w:rtl/>
        </w:rPr>
      </w:pPr>
    </w:p>
    <w:p w14:paraId="1FEDE2A9" w14:textId="77777777" w:rsidR="00000000" w:rsidRDefault="00B90FE9">
      <w:pPr>
        <w:pStyle w:val="a"/>
        <w:rPr>
          <w:rtl/>
        </w:rPr>
      </w:pPr>
      <w:bookmarkStart w:id="363" w:name="FS000000519T14_01_2004_16_13_15"/>
      <w:bookmarkStart w:id="364" w:name="_Toc75077208"/>
      <w:bookmarkEnd w:id="363"/>
      <w:r>
        <w:rPr>
          <w:rFonts w:hint="eastAsia"/>
          <w:rtl/>
        </w:rPr>
        <w:t>שר</w:t>
      </w:r>
      <w:r>
        <w:rPr>
          <w:rtl/>
        </w:rPr>
        <w:t xml:space="preserve"> הפנים אברהם פורז:</w:t>
      </w:r>
      <w:bookmarkEnd w:id="364"/>
    </w:p>
    <w:p w14:paraId="041D2DB0" w14:textId="77777777" w:rsidR="00000000" w:rsidRDefault="00B90FE9">
      <w:pPr>
        <w:pStyle w:val="a0"/>
        <w:rPr>
          <w:rFonts w:hint="cs"/>
          <w:rtl/>
        </w:rPr>
      </w:pPr>
    </w:p>
    <w:p w14:paraId="6E6E6691" w14:textId="77777777" w:rsidR="00000000" w:rsidRDefault="00B90FE9">
      <w:pPr>
        <w:pStyle w:val="a0"/>
        <w:rPr>
          <w:rFonts w:hint="cs"/>
          <w:rtl/>
        </w:rPr>
      </w:pPr>
      <w:r>
        <w:rPr>
          <w:rFonts w:hint="cs"/>
          <w:rtl/>
        </w:rPr>
        <w:t>הלוואי שידעתי.</w:t>
      </w:r>
    </w:p>
    <w:p w14:paraId="1C61BA45" w14:textId="77777777" w:rsidR="00000000" w:rsidRDefault="00B90FE9">
      <w:pPr>
        <w:pStyle w:val="a0"/>
        <w:rPr>
          <w:rFonts w:hint="cs"/>
          <w:rtl/>
        </w:rPr>
      </w:pPr>
    </w:p>
    <w:p w14:paraId="6C33AAA0" w14:textId="77777777" w:rsidR="00000000" w:rsidRDefault="00B90FE9">
      <w:pPr>
        <w:pStyle w:val="af1"/>
        <w:rPr>
          <w:rtl/>
        </w:rPr>
      </w:pPr>
      <w:r>
        <w:rPr>
          <w:rFonts w:hint="eastAsia"/>
          <w:rtl/>
        </w:rPr>
        <w:t>הי</w:t>
      </w:r>
      <w:r>
        <w:rPr>
          <w:rFonts w:hint="eastAsia"/>
          <w:rtl/>
        </w:rPr>
        <w:t>ו</w:t>
      </w:r>
      <w:r>
        <w:rPr>
          <w:rtl/>
        </w:rPr>
        <w:t>"ר</w:t>
      </w:r>
      <w:r>
        <w:rPr>
          <w:rFonts w:hint="cs"/>
          <w:rtl/>
        </w:rPr>
        <w:t xml:space="preserve"> אלי בן-מנחם</w:t>
      </w:r>
      <w:r>
        <w:rPr>
          <w:rtl/>
        </w:rPr>
        <w:t>:</w:t>
      </w:r>
    </w:p>
    <w:p w14:paraId="1525B9DC" w14:textId="77777777" w:rsidR="00000000" w:rsidRDefault="00B90FE9">
      <w:pPr>
        <w:pStyle w:val="a0"/>
        <w:rPr>
          <w:rFonts w:hint="cs"/>
          <w:rtl/>
        </w:rPr>
      </w:pPr>
    </w:p>
    <w:p w14:paraId="6357D89A" w14:textId="77777777" w:rsidR="00000000" w:rsidRDefault="00B90FE9">
      <w:pPr>
        <w:pStyle w:val="a0"/>
        <w:rPr>
          <w:rFonts w:hint="cs"/>
          <w:rtl/>
        </w:rPr>
      </w:pPr>
      <w:r>
        <w:rPr>
          <w:rFonts w:hint="cs"/>
          <w:rtl/>
        </w:rPr>
        <w:t>אתה צריך לדעת. אתה לא יודע מה קורה?</w:t>
      </w:r>
    </w:p>
    <w:p w14:paraId="3C1D882D" w14:textId="77777777" w:rsidR="00000000" w:rsidRDefault="00B90FE9">
      <w:pPr>
        <w:pStyle w:val="a0"/>
        <w:rPr>
          <w:rFonts w:hint="cs"/>
          <w:rtl/>
        </w:rPr>
      </w:pPr>
    </w:p>
    <w:p w14:paraId="53FE0654" w14:textId="77777777" w:rsidR="00000000" w:rsidRDefault="00B90FE9">
      <w:pPr>
        <w:pStyle w:val="-"/>
        <w:rPr>
          <w:rtl/>
        </w:rPr>
      </w:pPr>
      <w:bookmarkStart w:id="365" w:name="FS000000519T14_01_2004_16_13_51C"/>
      <w:bookmarkEnd w:id="365"/>
      <w:r>
        <w:rPr>
          <w:rtl/>
        </w:rPr>
        <w:t>שר הפנים אברהם פורז:</w:t>
      </w:r>
    </w:p>
    <w:p w14:paraId="5345B881" w14:textId="77777777" w:rsidR="00000000" w:rsidRDefault="00B90FE9">
      <w:pPr>
        <w:pStyle w:val="a0"/>
        <w:rPr>
          <w:rtl/>
        </w:rPr>
      </w:pPr>
    </w:p>
    <w:p w14:paraId="34C40D99" w14:textId="77777777" w:rsidR="00000000" w:rsidRDefault="00B90FE9">
      <w:pPr>
        <w:pStyle w:val="a0"/>
        <w:rPr>
          <w:rFonts w:hint="cs"/>
          <w:rtl/>
        </w:rPr>
      </w:pPr>
      <w:r>
        <w:rPr>
          <w:rFonts w:hint="cs"/>
          <w:rtl/>
        </w:rPr>
        <w:t>אתה חושב שאני יודע מה גובה  השכר שלא שולם בכל המקומות?</w:t>
      </w:r>
    </w:p>
    <w:p w14:paraId="604A6D2A" w14:textId="77777777" w:rsidR="00000000" w:rsidRDefault="00B90FE9">
      <w:pPr>
        <w:pStyle w:val="af0"/>
        <w:rPr>
          <w:rFonts w:hint="cs"/>
          <w:rtl/>
        </w:rPr>
      </w:pPr>
    </w:p>
    <w:p w14:paraId="224AC225" w14:textId="77777777" w:rsidR="00000000" w:rsidRDefault="00B90FE9">
      <w:pPr>
        <w:pStyle w:val="af0"/>
        <w:rPr>
          <w:rtl/>
        </w:rPr>
      </w:pPr>
      <w:r>
        <w:rPr>
          <w:rFonts w:hint="eastAsia"/>
          <w:rtl/>
        </w:rPr>
        <w:t>אברהם</w:t>
      </w:r>
      <w:r>
        <w:rPr>
          <w:rtl/>
        </w:rPr>
        <w:t xml:space="preserve"> רביץ (יהדות התורה):</w:t>
      </w:r>
    </w:p>
    <w:p w14:paraId="2906CFC6" w14:textId="77777777" w:rsidR="00000000" w:rsidRDefault="00B90FE9">
      <w:pPr>
        <w:pStyle w:val="a0"/>
        <w:rPr>
          <w:rFonts w:hint="cs"/>
          <w:rtl/>
        </w:rPr>
      </w:pPr>
    </w:p>
    <w:p w14:paraId="055D999A" w14:textId="77777777" w:rsidR="00000000" w:rsidRDefault="00B90FE9">
      <w:pPr>
        <w:pStyle w:val="a0"/>
        <w:rPr>
          <w:rFonts w:hint="cs"/>
          <w:rtl/>
        </w:rPr>
      </w:pPr>
      <w:r>
        <w:rPr>
          <w:rFonts w:hint="cs"/>
          <w:rtl/>
        </w:rPr>
        <w:t xml:space="preserve">- - - </w:t>
      </w:r>
    </w:p>
    <w:p w14:paraId="72DA6509" w14:textId="77777777" w:rsidR="00000000" w:rsidRDefault="00B90FE9">
      <w:pPr>
        <w:pStyle w:val="a0"/>
        <w:rPr>
          <w:rFonts w:hint="cs"/>
          <w:rtl/>
        </w:rPr>
      </w:pPr>
    </w:p>
    <w:p w14:paraId="3F62FE09" w14:textId="77777777" w:rsidR="00000000" w:rsidRDefault="00B90FE9">
      <w:pPr>
        <w:pStyle w:val="af1"/>
        <w:rPr>
          <w:rtl/>
        </w:rPr>
      </w:pPr>
      <w:r>
        <w:rPr>
          <w:rFonts w:hint="eastAsia"/>
          <w:rtl/>
        </w:rPr>
        <w:t>היו</w:t>
      </w:r>
      <w:r>
        <w:rPr>
          <w:rtl/>
        </w:rPr>
        <w:t>"ר</w:t>
      </w:r>
      <w:r>
        <w:rPr>
          <w:rFonts w:hint="cs"/>
          <w:rtl/>
        </w:rPr>
        <w:t xml:space="preserve"> אלי בן-מנחם</w:t>
      </w:r>
      <w:r>
        <w:rPr>
          <w:rtl/>
        </w:rPr>
        <w:t>:</w:t>
      </w:r>
    </w:p>
    <w:p w14:paraId="53B86B2C" w14:textId="77777777" w:rsidR="00000000" w:rsidRDefault="00B90FE9">
      <w:pPr>
        <w:pStyle w:val="a0"/>
        <w:rPr>
          <w:rFonts w:hint="cs"/>
          <w:rtl/>
        </w:rPr>
      </w:pPr>
    </w:p>
    <w:p w14:paraId="64F450E5" w14:textId="77777777" w:rsidR="00000000" w:rsidRDefault="00B90FE9">
      <w:pPr>
        <w:pStyle w:val="a0"/>
        <w:rPr>
          <w:rFonts w:hint="cs"/>
          <w:rtl/>
        </w:rPr>
      </w:pPr>
      <w:r>
        <w:rPr>
          <w:rFonts w:hint="cs"/>
          <w:rtl/>
        </w:rPr>
        <w:t>חבר הכנסת רביץ, סימן שהבעיה הרבה יותר רחבה ממה שאנחנו יודעים.</w:t>
      </w:r>
    </w:p>
    <w:p w14:paraId="0BD06033" w14:textId="77777777" w:rsidR="00000000" w:rsidRDefault="00B90FE9">
      <w:pPr>
        <w:pStyle w:val="a0"/>
        <w:rPr>
          <w:rFonts w:hint="cs"/>
          <w:rtl/>
        </w:rPr>
      </w:pPr>
    </w:p>
    <w:p w14:paraId="5407336E" w14:textId="77777777" w:rsidR="00000000" w:rsidRDefault="00B90FE9">
      <w:pPr>
        <w:pStyle w:val="af0"/>
        <w:rPr>
          <w:rtl/>
        </w:rPr>
      </w:pPr>
      <w:r>
        <w:rPr>
          <w:rFonts w:hint="eastAsia"/>
          <w:rtl/>
        </w:rPr>
        <w:t>אברהם</w:t>
      </w:r>
      <w:r>
        <w:rPr>
          <w:rtl/>
        </w:rPr>
        <w:t xml:space="preserve"> רביץ (יהדות התורה):</w:t>
      </w:r>
    </w:p>
    <w:p w14:paraId="334CF7ED" w14:textId="77777777" w:rsidR="00000000" w:rsidRDefault="00B90FE9">
      <w:pPr>
        <w:pStyle w:val="a0"/>
        <w:rPr>
          <w:rFonts w:hint="cs"/>
          <w:rtl/>
        </w:rPr>
      </w:pPr>
    </w:p>
    <w:p w14:paraId="2AD00755" w14:textId="77777777" w:rsidR="00000000" w:rsidRDefault="00B90FE9">
      <w:pPr>
        <w:pStyle w:val="a0"/>
        <w:rPr>
          <w:rFonts w:hint="cs"/>
          <w:rtl/>
        </w:rPr>
      </w:pPr>
      <w:r>
        <w:rPr>
          <w:rFonts w:hint="cs"/>
          <w:rtl/>
        </w:rPr>
        <w:t>שנדע על מה להיאבק כאן, 100 מיליון, 200 מיליון?</w:t>
      </w:r>
    </w:p>
    <w:p w14:paraId="09B5FF41" w14:textId="77777777" w:rsidR="00000000" w:rsidRDefault="00B90FE9">
      <w:pPr>
        <w:pStyle w:val="a0"/>
        <w:rPr>
          <w:rFonts w:hint="cs"/>
          <w:rtl/>
        </w:rPr>
      </w:pPr>
    </w:p>
    <w:p w14:paraId="260E1D02" w14:textId="77777777" w:rsidR="00000000" w:rsidRDefault="00B90FE9">
      <w:pPr>
        <w:pStyle w:val="af1"/>
        <w:rPr>
          <w:rtl/>
        </w:rPr>
      </w:pPr>
      <w:bookmarkStart w:id="366" w:name="FS000000519T14_01_2004_16_15_05C"/>
      <w:bookmarkEnd w:id="366"/>
      <w:r>
        <w:rPr>
          <w:rFonts w:hint="eastAsia"/>
          <w:rtl/>
        </w:rPr>
        <w:t>היו</w:t>
      </w:r>
      <w:r>
        <w:rPr>
          <w:rtl/>
        </w:rPr>
        <w:t>"ר</w:t>
      </w:r>
      <w:r>
        <w:rPr>
          <w:rFonts w:hint="cs"/>
          <w:rtl/>
        </w:rPr>
        <w:t xml:space="preserve"> אלי בן-מנחם</w:t>
      </w:r>
      <w:r>
        <w:rPr>
          <w:rtl/>
        </w:rPr>
        <w:t>:</w:t>
      </w:r>
    </w:p>
    <w:p w14:paraId="067B98A4" w14:textId="77777777" w:rsidR="00000000" w:rsidRDefault="00B90FE9">
      <w:pPr>
        <w:pStyle w:val="-"/>
        <w:rPr>
          <w:rFonts w:hint="cs"/>
          <w:rtl/>
        </w:rPr>
      </w:pPr>
    </w:p>
    <w:p w14:paraId="4E9B86EC" w14:textId="77777777" w:rsidR="00000000" w:rsidRDefault="00B90FE9">
      <w:pPr>
        <w:pStyle w:val="a0"/>
        <w:rPr>
          <w:rFonts w:hint="cs"/>
          <w:rtl/>
        </w:rPr>
      </w:pPr>
      <w:r>
        <w:rPr>
          <w:rFonts w:hint="cs"/>
          <w:rtl/>
        </w:rPr>
        <w:t>חבר הכנסת רביץ, בוא נשמע את שר הפנים. בבקשה.</w:t>
      </w:r>
    </w:p>
    <w:p w14:paraId="3F93E02E" w14:textId="77777777" w:rsidR="00000000" w:rsidRDefault="00B90FE9">
      <w:pPr>
        <w:pStyle w:val="-"/>
        <w:rPr>
          <w:rFonts w:hint="cs"/>
          <w:rtl/>
        </w:rPr>
      </w:pPr>
    </w:p>
    <w:p w14:paraId="270C1363" w14:textId="77777777" w:rsidR="00000000" w:rsidRDefault="00B90FE9">
      <w:pPr>
        <w:pStyle w:val="-"/>
        <w:rPr>
          <w:rtl/>
        </w:rPr>
      </w:pPr>
      <w:r>
        <w:rPr>
          <w:rFonts w:hint="eastAsia"/>
          <w:rtl/>
        </w:rPr>
        <w:t>שר</w:t>
      </w:r>
      <w:r>
        <w:rPr>
          <w:rtl/>
        </w:rPr>
        <w:t xml:space="preserve"> הפנים אברהם פורז:</w:t>
      </w:r>
    </w:p>
    <w:p w14:paraId="15508C2B" w14:textId="77777777" w:rsidR="00000000" w:rsidRDefault="00B90FE9">
      <w:pPr>
        <w:pStyle w:val="a0"/>
        <w:rPr>
          <w:rFonts w:hint="cs"/>
          <w:rtl/>
        </w:rPr>
      </w:pPr>
    </w:p>
    <w:p w14:paraId="4E1E00DF" w14:textId="77777777" w:rsidR="00000000" w:rsidRDefault="00B90FE9">
      <w:pPr>
        <w:pStyle w:val="a0"/>
        <w:rPr>
          <w:rFonts w:hint="cs"/>
          <w:rtl/>
        </w:rPr>
      </w:pPr>
      <w:r>
        <w:rPr>
          <w:rFonts w:hint="cs"/>
          <w:rtl/>
        </w:rPr>
        <w:t>אדוני היושב-ראש, רבותי חברי הכנסת, בפתח דברי אני אומר משהו, כדי שאחר כך לא יהיו לי קריאות ביניים ב</w:t>
      </w:r>
      <w:r>
        <w:rPr>
          <w:rFonts w:hint="cs"/>
          <w:rtl/>
        </w:rPr>
        <w:t>קטע הזה. הרי אני כבר צופה, שכל מה שאני אומר, מייד יגידו לי למה הצבעת עבור התקציב. כדי שלא יישמעו קריאות הביניים האלה, אני אומר לכם כבר מראש: פעמיים בממשלה עצמה הצבעתי נגד התקציב, אף שבאופן עקרוני אני תומך במדיניותו הכלכלית של שר האוצר.</w:t>
      </w:r>
    </w:p>
    <w:p w14:paraId="70144E24" w14:textId="77777777" w:rsidR="00000000" w:rsidRDefault="00B90FE9">
      <w:pPr>
        <w:pStyle w:val="a0"/>
        <w:rPr>
          <w:rFonts w:hint="cs"/>
          <w:rtl/>
        </w:rPr>
      </w:pPr>
    </w:p>
    <w:p w14:paraId="5606A0D4" w14:textId="77777777" w:rsidR="00000000" w:rsidRDefault="00B90FE9">
      <w:pPr>
        <w:pStyle w:val="a0"/>
        <w:rPr>
          <w:rFonts w:hint="cs"/>
          <w:rtl/>
        </w:rPr>
      </w:pPr>
      <w:r>
        <w:rPr>
          <w:rFonts w:hint="cs"/>
          <w:rtl/>
        </w:rPr>
        <w:t>חבר הכנסת רביץ, אסב</w:t>
      </w:r>
      <w:r>
        <w:rPr>
          <w:rFonts w:hint="cs"/>
          <w:rtl/>
        </w:rPr>
        <w:t xml:space="preserve">יר לך וגם לאחרים למה בסופו של דבר לא גרמתי למשבר ממשלתי על רקע העניין הזה, ולמה בסופו של דבר הצבעתי עם יתר הקואליציה עבור התקציב. הדבר הראשון, בסדר-היום של מפלגתי, נושא הבראת השלטון המקומי הוא לא מעיקרי האמונה. </w:t>
      </w:r>
    </w:p>
    <w:p w14:paraId="5754D8A1" w14:textId="77777777" w:rsidR="00000000" w:rsidRDefault="00B90FE9">
      <w:pPr>
        <w:pStyle w:val="a0"/>
        <w:rPr>
          <w:rFonts w:hint="cs"/>
          <w:rtl/>
        </w:rPr>
      </w:pPr>
    </w:p>
    <w:p w14:paraId="6D077CBD" w14:textId="77777777" w:rsidR="00000000" w:rsidRDefault="00B90FE9">
      <w:pPr>
        <w:pStyle w:val="af0"/>
        <w:rPr>
          <w:rtl/>
        </w:rPr>
      </w:pPr>
      <w:r>
        <w:rPr>
          <w:rFonts w:hint="eastAsia"/>
          <w:rtl/>
        </w:rPr>
        <w:t>משה</w:t>
      </w:r>
      <w:r>
        <w:rPr>
          <w:rtl/>
        </w:rPr>
        <w:t xml:space="preserve"> גפני (יהדות התורה):</w:t>
      </w:r>
    </w:p>
    <w:p w14:paraId="53496036" w14:textId="77777777" w:rsidR="00000000" w:rsidRDefault="00B90FE9">
      <w:pPr>
        <w:pStyle w:val="a0"/>
        <w:rPr>
          <w:rFonts w:hint="cs"/>
          <w:rtl/>
        </w:rPr>
      </w:pPr>
    </w:p>
    <w:p w14:paraId="40FCD3B4" w14:textId="77777777" w:rsidR="00000000" w:rsidRDefault="00B90FE9">
      <w:pPr>
        <w:pStyle w:val="a0"/>
        <w:rPr>
          <w:rFonts w:hint="cs"/>
          <w:rtl/>
        </w:rPr>
      </w:pPr>
      <w:r>
        <w:rPr>
          <w:rFonts w:hint="cs"/>
          <w:rtl/>
        </w:rPr>
        <w:t>מהם עיקרי האמונה ב</w:t>
      </w:r>
      <w:r>
        <w:rPr>
          <w:rFonts w:hint="cs"/>
          <w:rtl/>
        </w:rPr>
        <w:t>מצע שלכם?</w:t>
      </w:r>
    </w:p>
    <w:p w14:paraId="3E52834C" w14:textId="77777777" w:rsidR="00000000" w:rsidRDefault="00B90FE9">
      <w:pPr>
        <w:pStyle w:val="a0"/>
        <w:rPr>
          <w:rFonts w:hint="cs"/>
          <w:rtl/>
        </w:rPr>
      </w:pPr>
    </w:p>
    <w:p w14:paraId="7E83CB74" w14:textId="77777777" w:rsidR="00000000" w:rsidRDefault="00B90FE9">
      <w:pPr>
        <w:pStyle w:val="-"/>
        <w:rPr>
          <w:rtl/>
        </w:rPr>
      </w:pPr>
      <w:bookmarkStart w:id="367" w:name="FS000000519T14_01_2004_16_19_16C"/>
      <w:bookmarkEnd w:id="367"/>
      <w:r>
        <w:rPr>
          <w:rtl/>
        </w:rPr>
        <w:t>שר הפנים אברהם פורז:</w:t>
      </w:r>
    </w:p>
    <w:p w14:paraId="212120F8" w14:textId="77777777" w:rsidR="00000000" w:rsidRDefault="00B90FE9">
      <w:pPr>
        <w:pStyle w:val="a0"/>
        <w:rPr>
          <w:rtl/>
        </w:rPr>
      </w:pPr>
    </w:p>
    <w:p w14:paraId="0EFA9F71" w14:textId="77777777" w:rsidR="00000000" w:rsidRDefault="00B90FE9">
      <w:pPr>
        <w:pStyle w:val="a0"/>
        <w:rPr>
          <w:rFonts w:hint="cs"/>
          <w:rtl/>
        </w:rPr>
      </w:pPr>
      <w:r>
        <w:rPr>
          <w:rFonts w:hint="cs"/>
          <w:rtl/>
        </w:rPr>
        <w:t>מה שאתה לא אוהב לשמוע. למה לך שאני ארגיז אותך?</w:t>
      </w:r>
    </w:p>
    <w:p w14:paraId="3FC36142" w14:textId="77777777" w:rsidR="00000000" w:rsidRDefault="00B90FE9">
      <w:pPr>
        <w:pStyle w:val="a0"/>
        <w:rPr>
          <w:rFonts w:hint="cs"/>
          <w:rtl/>
        </w:rPr>
      </w:pPr>
    </w:p>
    <w:p w14:paraId="4576E516" w14:textId="77777777" w:rsidR="00000000" w:rsidRDefault="00B90FE9">
      <w:pPr>
        <w:pStyle w:val="af0"/>
        <w:rPr>
          <w:rtl/>
        </w:rPr>
      </w:pPr>
      <w:r>
        <w:rPr>
          <w:rFonts w:hint="eastAsia"/>
          <w:rtl/>
        </w:rPr>
        <w:t>חיים</w:t>
      </w:r>
      <w:r>
        <w:rPr>
          <w:rtl/>
        </w:rPr>
        <w:t xml:space="preserve"> כץ (הליכוד):</w:t>
      </w:r>
    </w:p>
    <w:p w14:paraId="7D3F5B19" w14:textId="77777777" w:rsidR="00000000" w:rsidRDefault="00B90FE9">
      <w:pPr>
        <w:pStyle w:val="a0"/>
        <w:rPr>
          <w:rFonts w:hint="cs"/>
          <w:rtl/>
        </w:rPr>
      </w:pPr>
    </w:p>
    <w:p w14:paraId="0296D3AF" w14:textId="77777777" w:rsidR="00000000" w:rsidRDefault="00B90FE9">
      <w:pPr>
        <w:pStyle w:val="a0"/>
        <w:rPr>
          <w:rFonts w:hint="cs"/>
          <w:rtl/>
        </w:rPr>
      </w:pPr>
      <w:r>
        <w:rPr>
          <w:rFonts w:hint="cs"/>
          <w:rtl/>
        </w:rPr>
        <w:t>- - -</w:t>
      </w:r>
    </w:p>
    <w:p w14:paraId="6F438EF4" w14:textId="77777777" w:rsidR="00000000" w:rsidRDefault="00B90FE9">
      <w:pPr>
        <w:pStyle w:val="a0"/>
        <w:rPr>
          <w:rFonts w:hint="cs"/>
          <w:rtl/>
        </w:rPr>
      </w:pPr>
    </w:p>
    <w:p w14:paraId="0DD01132" w14:textId="77777777" w:rsidR="00000000" w:rsidRDefault="00B90FE9">
      <w:pPr>
        <w:pStyle w:val="-"/>
        <w:rPr>
          <w:rtl/>
        </w:rPr>
      </w:pPr>
      <w:bookmarkStart w:id="368" w:name="FS000000519T14_01_2004_16_19_50C"/>
      <w:bookmarkEnd w:id="368"/>
      <w:r>
        <w:rPr>
          <w:rFonts w:hint="eastAsia"/>
          <w:rtl/>
        </w:rPr>
        <w:t>שר</w:t>
      </w:r>
      <w:r>
        <w:rPr>
          <w:rtl/>
        </w:rPr>
        <w:t xml:space="preserve"> הפנים אברהם פורז:</w:t>
      </w:r>
    </w:p>
    <w:p w14:paraId="02305A99" w14:textId="77777777" w:rsidR="00000000" w:rsidRDefault="00B90FE9">
      <w:pPr>
        <w:pStyle w:val="a0"/>
        <w:rPr>
          <w:rFonts w:hint="cs"/>
          <w:rtl/>
        </w:rPr>
      </w:pPr>
    </w:p>
    <w:p w14:paraId="1410523D" w14:textId="77777777" w:rsidR="00000000" w:rsidRDefault="00B90FE9">
      <w:pPr>
        <w:pStyle w:val="a0"/>
        <w:rPr>
          <w:rFonts w:hint="cs"/>
          <w:rtl/>
        </w:rPr>
      </w:pPr>
      <w:r>
        <w:rPr>
          <w:rFonts w:hint="cs"/>
          <w:rtl/>
        </w:rPr>
        <w:t>אם אני אגיד מהם עיקרי האמונה שלי, זה ירגיז אותך, ולמה לי לעשות לך את זה. אני רוצה שתעבור בשלום את הישיבה הזאת אתי.</w:t>
      </w:r>
    </w:p>
    <w:p w14:paraId="512F998C" w14:textId="77777777" w:rsidR="00000000" w:rsidRDefault="00B90FE9">
      <w:pPr>
        <w:pStyle w:val="a0"/>
        <w:rPr>
          <w:rFonts w:hint="cs"/>
          <w:rtl/>
        </w:rPr>
      </w:pPr>
    </w:p>
    <w:p w14:paraId="2A2260DC" w14:textId="77777777" w:rsidR="00000000" w:rsidRDefault="00B90FE9">
      <w:pPr>
        <w:pStyle w:val="af0"/>
        <w:rPr>
          <w:rtl/>
        </w:rPr>
      </w:pPr>
      <w:r>
        <w:rPr>
          <w:rFonts w:hint="eastAsia"/>
          <w:rtl/>
        </w:rPr>
        <w:t>משה</w:t>
      </w:r>
      <w:r>
        <w:rPr>
          <w:rtl/>
        </w:rPr>
        <w:t xml:space="preserve"> גפני (י</w:t>
      </w:r>
      <w:r>
        <w:rPr>
          <w:rtl/>
        </w:rPr>
        <w:t>הדות התורה):</w:t>
      </w:r>
    </w:p>
    <w:p w14:paraId="03EA98F7" w14:textId="77777777" w:rsidR="00000000" w:rsidRDefault="00B90FE9">
      <w:pPr>
        <w:pStyle w:val="a0"/>
        <w:rPr>
          <w:rFonts w:hint="cs"/>
          <w:rtl/>
        </w:rPr>
      </w:pPr>
    </w:p>
    <w:p w14:paraId="59FAE251" w14:textId="77777777" w:rsidR="00000000" w:rsidRDefault="00B90FE9">
      <w:pPr>
        <w:pStyle w:val="a0"/>
        <w:rPr>
          <w:rFonts w:hint="cs"/>
          <w:rtl/>
        </w:rPr>
      </w:pPr>
      <w:r>
        <w:rPr>
          <w:rFonts w:hint="cs"/>
          <w:rtl/>
        </w:rPr>
        <w:t xml:space="preserve">השר פורז, מדובר בבני-אדם, גם זה לא בעיקרי האמונה? </w:t>
      </w:r>
    </w:p>
    <w:p w14:paraId="08C92C2C" w14:textId="77777777" w:rsidR="00000000" w:rsidRDefault="00B90FE9">
      <w:pPr>
        <w:pStyle w:val="a0"/>
        <w:rPr>
          <w:rFonts w:hint="cs"/>
          <w:rtl/>
        </w:rPr>
      </w:pPr>
    </w:p>
    <w:p w14:paraId="28B0594B" w14:textId="77777777" w:rsidR="00000000" w:rsidRDefault="00B90FE9">
      <w:pPr>
        <w:pStyle w:val="af1"/>
        <w:rPr>
          <w:rtl/>
        </w:rPr>
      </w:pPr>
      <w:r>
        <w:rPr>
          <w:rtl/>
        </w:rPr>
        <w:t>היו"ר</w:t>
      </w:r>
      <w:r>
        <w:rPr>
          <w:rFonts w:hint="cs"/>
          <w:rtl/>
        </w:rPr>
        <w:t xml:space="preserve"> אלי בן-מנחם</w:t>
      </w:r>
      <w:r>
        <w:rPr>
          <w:rtl/>
        </w:rPr>
        <w:t>:</w:t>
      </w:r>
    </w:p>
    <w:p w14:paraId="105E6CC3" w14:textId="77777777" w:rsidR="00000000" w:rsidRDefault="00B90FE9">
      <w:pPr>
        <w:pStyle w:val="a0"/>
        <w:rPr>
          <w:rtl/>
        </w:rPr>
      </w:pPr>
    </w:p>
    <w:p w14:paraId="117F3881" w14:textId="77777777" w:rsidR="00000000" w:rsidRDefault="00B90FE9">
      <w:pPr>
        <w:pStyle w:val="a0"/>
        <w:rPr>
          <w:rFonts w:hint="cs"/>
          <w:rtl/>
        </w:rPr>
      </w:pPr>
      <w:r>
        <w:rPr>
          <w:rFonts w:hint="cs"/>
          <w:rtl/>
        </w:rPr>
        <w:t>חברי הכנסת, מה קורה לכם? תקשיבו לשר הפנים.</w:t>
      </w:r>
    </w:p>
    <w:p w14:paraId="58A76129" w14:textId="77777777" w:rsidR="00000000" w:rsidRDefault="00B90FE9">
      <w:pPr>
        <w:pStyle w:val="a0"/>
        <w:rPr>
          <w:rFonts w:hint="cs"/>
          <w:rtl/>
        </w:rPr>
      </w:pPr>
    </w:p>
    <w:p w14:paraId="284759DB" w14:textId="77777777" w:rsidR="00000000" w:rsidRDefault="00B90FE9">
      <w:pPr>
        <w:pStyle w:val="af1"/>
        <w:rPr>
          <w:rtl/>
        </w:rPr>
      </w:pPr>
      <w:r>
        <w:rPr>
          <w:rtl/>
        </w:rPr>
        <w:t>היו"ר משה כחלון:</w:t>
      </w:r>
    </w:p>
    <w:p w14:paraId="544EF8FB" w14:textId="77777777" w:rsidR="00000000" w:rsidRDefault="00B90FE9">
      <w:pPr>
        <w:pStyle w:val="a0"/>
        <w:rPr>
          <w:rtl/>
        </w:rPr>
      </w:pPr>
    </w:p>
    <w:p w14:paraId="74B28787" w14:textId="77777777" w:rsidR="00000000" w:rsidRDefault="00B90FE9">
      <w:pPr>
        <w:pStyle w:val="a0"/>
        <w:rPr>
          <w:rFonts w:hint="cs"/>
          <w:rtl/>
        </w:rPr>
      </w:pPr>
      <w:r>
        <w:rPr>
          <w:rFonts w:hint="cs"/>
          <w:rtl/>
        </w:rPr>
        <w:t>חברי הכנסת, מה קורה לכם? תקשיבו לשר הפנים. אתם לא מאפשרים לו לסיים משפט, עם כל הכבוד.</w:t>
      </w:r>
    </w:p>
    <w:p w14:paraId="000637CA" w14:textId="77777777" w:rsidR="00000000" w:rsidRDefault="00B90FE9">
      <w:pPr>
        <w:pStyle w:val="a0"/>
        <w:rPr>
          <w:rFonts w:hint="cs"/>
          <w:rtl/>
        </w:rPr>
      </w:pPr>
    </w:p>
    <w:p w14:paraId="0996E9AC" w14:textId="77777777" w:rsidR="00000000" w:rsidRDefault="00B90FE9">
      <w:pPr>
        <w:pStyle w:val="-"/>
        <w:rPr>
          <w:rtl/>
        </w:rPr>
      </w:pPr>
      <w:bookmarkStart w:id="369" w:name="FS000000519T14_01_2004_15_35_52"/>
      <w:bookmarkStart w:id="370" w:name="FS000000519T14_01_2004_15_35_58C"/>
      <w:bookmarkEnd w:id="369"/>
      <w:bookmarkEnd w:id="370"/>
      <w:r>
        <w:rPr>
          <w:rtl/>
        </w:rPr>
        <w:t>שר הפנים אברהם פורז:</w:t>
      </w:r>
    </w:p>
    <w:p w14:paraId="7D8F222E" w14:textId="77777777" w:rsidR="00000000" w:rsidRDefault="00B90FE9">
      <w:pPr>
        <w:pStyle w:val="a0"/>
        <w:rPr>
          <w:rtl/>
        </w:rPr>
      </w:pPr>
    </w:p>
    <w:p w14:paraId="771F3D21" w14:textId="77777777" w:rsidR="00000000" w:rsidRDefault="00B90FE9">
      <w:pPr>
        <w:pStyle w:val="a0"/>
        <w:rPr>
          <w:rFonts w:hint="cs"/>
          <w:rtl/>
        </w:rPr>
      </w:pPr>
      <w:r>
        <w:rPr>
          <w:rFonts w:hint="cs"/>
          <w:rtl/>
        </w:rPr>
        <w:t>אם תרצו לשמוע, תשמעו. לכן, אני אומר מעבר לזה: הקואליציה הזאת בנויה באופן שתמיד אפשר להחליף את מפלגתי במפלגות החרדיות. מה לעשות, יהדות התורה וש"ס, ביחד הם מנדט אחד יותר משינוי. כשאני הולך לישון בערב וקם בבוקר ואוכל צהריים ומצחצח שיניים, אני תמיד זוכר את זה</w:t>
      </w:r>
      <w:r>
        <w:rPr>
          <w:rFonts w:hint="cs"/>
          <w:rtl/>
        </w:rPr>
        <w:t>. אני לא רוצה לגרום לאף אחד את העונג להחזיר את המפלגות החרדיות לשלטון, וגם אם לא כל מה שהממשלה הזאת עושה הוא לרוחנו, חלק גדול הוא כן לרוחנו. אני לא רוצה להגיד לכם שאני נהנה מתפקידי כשר הפנים, אבל אני איהנ</w:t>
      </w:r>
      <w:r>
        <w:rPr>
          <w:rFonts w:hint="eastAsia"/>
          <w:rtl/>
        </w:rPr>
        <w:t>ה</w:t>
      </w:r>
      <w:r>
        <w:rPr>
          <w:rFonts w:hint="cs"/>
          <w:rtl/>
        </w:rPr>
        <w:t xml:space="preserve"> עוד פחות אם מישהו יחליף אותי. לכן, במערכת של איזונ</w:t>
      </w:r>
      <w:r>
        <w:rPr>
          <w:rFonts w:hint="cs"/>
          <w:rtl/>
        </w:rPr>
        <w:t>ים ובלמים בתוך ממשלה, אתה לפעמים גם נאלץ לבלוע דברים שלא היית רוצה לבלוע אותם.</w:t>
      </w:r>
    </w:p>
    <w:p w14:paraId="047923E3" w14:textId="77777777" w:rsidR="00000000" w:rsidRDefault="00B90FE9">
      <w:pPr>
        <w:pStyle w:val="a0"/>
        <w:rPr>
          <w:rFonts w:hint="cs"/>
          <w:rtl/>
        </w:rPr>
      </w:pPr>
    </w:p>
    <w:p w14:paraId="3662698C" w14:textId="77777777" w:rsidR="00000000" w:rsidRDefault="00B90FE9">
      <w:pPr>
        <w:pStyle w:val="a0"/>
        <w:rPr>
          <w:rFonts w:hint="cs"/>
          <w:rtl/>
        </w:rPr>
      </w:pPr>
      <w:r>
        <w:rPr>
          <w:rFonts w:hint="cs"/>
          <w:rtl/>
        </w:rPr>
        <w:t>קודם כול, לגבי הבשורה הטובה, בכל זאת צריך להגיד גם דברים טובים. לדעתי, זו הבשורה הטובה היחידה.</w:t>
      </w:r>
    </w:p>
    <w:p w14:paraId="7877EE88" w14:textId="77777777" w:rsidR="00000000" w:rsidRDefault="00B90FE9">
      <w:pPr>
        <w:pStyle w:val="a0"/>
        <w:rPr>
          <w:rFonts w:hint="cs"/>
          <w:rtl/>
        </w:rPr>
      </w:pPr>
    </w:p>
    <w:p w14:paraId="2C06CCF8" w14:textId="77777777" w:rsidR="00000000" w:rsidRDefault="00B90FE9">
      <w:pPr>
        <w:pStyle w:val="af0"/>
        <w:rPr>
          <w:rtl/>
        </w:rPr>
      </w:pPr>
      <w:r>
        <w:rPr>
          <w:rFonts w:hint="eastAsia"/>
          <w:rtl/>
        </w:rPr>
        <w:t>עסאם</w:t>
      </w:r>
      <w:r>
        <w:rPr>
          <w:rtl/>
        </w:rPr>
        <w:t xml:space="preserve"> מח'ול (חד"ש-תע"ל):</w:t>
      </w:r>
    </w:p>
    <w:p w14:paraId="1BF21FC9" w14:textId="77777777" w:rsidR="00000000" w:rsidRDefault="00B90FE9">
      <w:pPr>
        <w:pStyle w:val="a0"/>
        <w:rPr>
          <w:rFonts w:hint="cs"/>
          <w:rtl/>
        </w:rPr>
      </w:pPr>
    </w:p>
    <w:p w14:paraId="32BA25C1" w14:textId="77777777" w:rsidR="00000000" w:rsidRDefault="00B90FE9">
      <w:pPr>
        <w:pStyle w:val="a0"/>
        <w:rPr>
          <w:rFonts w:hint="cs"/>
          <w:rtl/>
        </w:rPr>
      </w:pPr>
      <w:r>
        <w:rPr>
          <w:rFonts w:hint="cs"/>
          <w:rtl/>
        </w:rPr>
        <w:t xml:space="preserve">- - - </w:t>
      </w:r>
    </w:p>
    <w:p w14:paraId="2A473EBF" w14:textId="77777777" w:rsidR="00000000" w:rsidRDefault="00B90FE9">
      <w:pPr>
        <w:pStyle w:val="a0"/>
        <w:rPr>
          <w:rFonts w:hint="cs"/>
          <w:rtl/>
        </w:rPr>
      </w:pPr>
    </w:p>
    <w:p w14:paraId="0A3EF2DE" w14:textId="77777777" w:rsidR="00000000" w:rsidRDefault="00B90FE9">
      <w:pPr>
        <w:pStyle w:val="-"/>
        <w:rPr>
          <w:rtl/>
        </w:rPr>
      </w:pPr>
      <w:bookmarkStart w:id="371" w:name="FS000000519T14_01_2004_15_42_17C"/>
      <w:bookmarkEnd w:id="371"/>
      <w:r>
        <w:rPr>
          <w:rtl/>
        </w:rPr>
        <w:t>שר הפנים אברהם פורז:</w:t>
      </w:r>
    </w:p>
    <w:p w14:paraId="2BF7DB15" w14:textId="77777777" w:rsidR="00000000" w:rsidRDefault="00B90FE9">
      <w:pPr>
        <w:pStyle w:val="a0"/>
        <w:rPr>
          <w:rtl/>
        </w:rPr>
      </w:pPr>
    </w:p>
    <w:p w14:paraId="5E9C8374" w14:textId="77777777" w:rsidR="00000000" w:rsidRDefault="00B90FE9">
      <w:pPr>
        <w:pStyle w:val="a0"/>
        <w:rPr>
          <w:rFonts w:hint="cs"/>
          <w:rtl/>
        </w:rPr>
      </w:pPr>
      <w:r>
        <w:rPr>
          <w:rFonts w:hint="cs"/>
          <w:rtl/>
        </w:rPr>
        <w:t>תן לי, אני אסביר. האמן לי</w:t>
      </w:r>
      <w:r>
        <w:rPr>
          <w:rFonts w:hint="cs"/>
          <w:rtl/>
        </w:rPr>
        <w:t>, ישבתי פה ושמעתי בקשב את כל הדוברים, ואין בכוונתי להתחמק משום דבר. קודם כול הבשורה הטובה. ביטלנו את החלוקה בין יהודים לערבים לדרוזים במענקי איזון במשרד הפנים. היום כולם מקבלים על בסיס שוויוני את המענקים, כשזה למעשה, בתוך המעט שיש לנו, נותן כבר בשנה הקרובה</w:t>
      </w:r>
      <w:r>
        <w:rPr>
          <w:rFonts w:hint="cs"/>
          <w:rtl/>
        </w:rPr>
        <w:t xml:space="preserve"> למעלה מ-50 מיליון שקל לטובת הרשויות המקומיות הערביות, על חשבון היהודיות. אז לפחות דבר טוב אחד, לפי דעתי, עשינו.</w:t>
      </w:r>
    </w:p>
    <w:p w14:paraId="356BD647" w14:textId="77777777" w:rsidR="00000000" w:rsidRDefault="00B90FE9">
      <w:pPr>
        <w:pStyle w:val="a0"/>
        <w:rPr>
          <w:rFonts w:hint="cs"/>
          <w:rtl/>
        </w:rPr>
      </w:pPr>
    </w:p>
    <w:p w14:paraId="0508332B" w14:textId="77777777" w:rsidR="00000000" w:rsidRDefault="00B90FE9">
      <w:pPr>
        <w:pStyle w:val="a0"/>
        <w:rPr>
          <w:rFonts w:hint="cs"/>
          <w:rtl/>
        </w:rPr>
      </w:pPr>
      <w:r>
        <w:rPr>
          <w:rFonts w:hint="cs"/>
          <w:rtl/>
        </w:rPr>
        <w:t>הדבר השני, באיזה מקום צריך להבין מה זה מענקי איזון. מענקי איזון זה לא נדבות שהמדינה נותנת למסכנים. זה לא משהו שאומרים, יש לנו לשכה סוציאלית במ</w:t>
      </w:r>
      <w:r>
        <w:rPr>
          <w:rFonts w:hint="cs"/>
          <w:rtl/>
        </w:rPr>
        <w:t xml:space="preserve">שרד הפנים, ועיריות באות ואומרות: אין לי, אין לי, ונותנים. בדקנו במשך השנים את המצב הסוציו-אקונומי של היישובים, את מקורות ההכנסה. חלק מהיישובים אין להם ארנונה שיכולה לספק. </w:t>
      </w:r>
    </w:p>
    <w:p w14:paraId="269FB624" w14:textId="77777777" w:rsidR="00000000" w:rsidRDefault="00B90FE9">
      <w:pPr>
        <w:pStyle w:val="a0"/>
        <w:rPr>
          <w:rFonts w:hint="cs"/>
          <w:rtl/>
        </w:rPr>
      </w:pPr>
    </w:p>
    <w:p w14:paraId="581B3B6C" w14:textId="77777777" w:rsidR="00000000" w:rsidRDefault="00B90FE9">
      <w:pPr>
        <w:pStyle w:val="af0"/>
        <w:rPr>
          <w:rtl/>
        </w:rPr>
      </w:pPr>
      <w:r>
        <w:rPr>
          <w:rFonts w:hint="eastAsia"/>
          <w:rtl/>
        </w:rPr>
        <w:t>ואסל</w:t>
      </w:r>
      <w:r>
        <w:rPr>
          <w:rtl/>
        </w:rPr>
        <w:t xml:space="preserve"> טאהא (בל"ד):</w:t>
      </w:r>
    </w:p>
    <w:p w14:paraId="27C38EDA" w14:textId="77777777" w:rsidR="00000000" w:rsidRDefault="00B90FE9">
      <w:pPr>
        <w:pStyle w:val="a0"/>
        <w:rPr>
          <w:rFonts w:hint="cs"/>
          <w:rtl/>
        </w:rPr>
      </w:pPr>
    </w:p>
    <w:p w14:paraId="144C1B43" w14:textId="77777777" w:rsidR="00000000" w:rsidRDefault="00B90FE9">
      <w:pPr>
        <w:pStyle w:val="a0"/>
        <w:rPr>
          <w:rFonts w:hint="cs"/>
          <w:rtl/>
        </w:rPr>
      </w:pPr>
      <w:r>
        <w:rPr>
          <w:rFonts w:hint="cs"/>
          <w:rtl/>
        </w:rPr>
        <w:t>לגשר, לסגור פערים.</w:t>
      </w:r>
    </w:p>
    <w:p w14:paraId="46BE998E" w14:textId="77777777" w:rsidR="00000000" w:rsidRDefault="00B90FE9">
      <w:pPr>
        <w:pStyle w:val="-"/>
        <w:rPr>
          <w:rFonts w:hint="cs"/>
          <w:rtl/>
        </w:rPr>
      </w:pPr>
      <w:bookmarkStart w:id="372" w:name="FS000000519T14_01_2004_15_55_19C"/>
      <w:bookmarkEnd w:id="372"/>
    </w:p>
    <w:p w14:paraId="1915A99D" w14:textId="77777777" w:rsidR="00000000" w:rsidRDefault="00B90FE9">
      <w:pPr>
        <w:pStyle w:val="-"/>
        <w:rPr>
          <w:rtl/>
        </w:rPr>
      </w:pPr>
      <w:r>
        <w:rPr>
          <w:rtl/>
        </w:rPr>
        <w:t>שר הפנים אברהם פורז:</w:t>
      </w:r>
    </w:p>
    <w:p w14:paraId="6F18BB62" w14:textId="77777777" w:rsidR="00000000" w:rsidRDefault="00B90FE9">
      <w:pPr>
        <w:pStyle w:val="a0"/>
        <w:rPr>
          <w:rtl/>
        </w:rPr>
      </w:pPr>
    </w:p>
    <w:p w14:paraId="22D98628" w14:textId="77777777" w:rsidR="00000000" w:rsidRDefault="00B90FE9">
      <w:pPr>
        <w:pStyle w:val="a0"/>
        <w:rPr>
          <w:rFonts w:hint="cs"/>
          <w:rtl/>
        </w:rPr>
      </w:pPr>
      <w:r>
        <w:rPr>
          <w:rFonts w:hint="cs"/>
          <w:rtl/>
        </w:rPr>
        <w:t>בדקנו גם את המקורות הע</w:t>
      </w:r>
      <w:r>
        <w:rPr>
          <w:rFonts w:hint="cs"/>
          <w:rtl/>
        </w:rPr>
        <w:t>צמיים, והמדינה הגיעה למסקנה, שכדי לאזן את התקציבים, המדינה צריכה לתת מענקי איזון, ובאמת ניתנו מענקי איזון במשך השנים.</w:t>
      </w:r>
    </w:p>
    <w:p w14:paraId="0DFC6136" w14:textId="77777777" w:rsidR="00000000" w:rsidRDefault="00B90FE9">
      <w:pPr>
        <w:pStyle w:val="a0"/>
        <w:rPr>
          <w:rFonts w:hint="cs"/>
          <w:rtl/>
        </w:rPr>
      </w:pPr>
    </w:p>
    <w:p w14:paraId="2629FC55" w14:textId="77777777" w:rsidR="00000000" w:rsidRDefault="00B90FE9">
      <w:pPr>
        <w:pStyle w:val="af0"/>
        <w:rPr>
          <w:rtl/>
        </w:rPr>
      </w:pPr>
      <w:r>
        <w:rPr>
          <w:rFonts w:hint="eastAsia"/>
          <w:rtl/>
        </w:rPr>
        <w:t>יחיאל</w:t>
      </w:r>
      <w:r>
        <w:rPr>
          <w:rtl/>
        </w:rPr>
        <w:t xml:space="preserve"> חזן (הליכוד):</w:t>
      </w:r>
    </w:p>
    <w:p w14:paraId="33C206B2" w14:textId="77777777" w:rsidR="00000000" w:rsidRDefault="00B90FE9">
      <w:pPr>
        <w:pStyle w:val="a0"/>
        <w:rPr>
          <w:rFonts w:hint="cs"/>
          <w:rtl/>
        </w:rPr>
      </w:pPr>
    </w:p>
    <w:p w14:paraId="3587AEE2" w14:textId="77777777" w:rsidR="00000000" w:rsidRDefault="00B90FE9">
      <w:pPr>
        <w:pStyle w:val="a0"/>
        <w:rPr>
          <w:rFonts w:hint="cs"/>
          <w:rtl/>
        </w:rPr>
      </w:pPr>
      <w:r>
        <w:rPr>
          <w:rFonts w:hint="cs"/>
          <w:rtl/>
        </w:rPr>
        <w:t>אז איך קורה שהסכמת עם קיצוץ כל כך גדול, שבגללו יהיו הרבה רשויות שלא יוכלו - - -</w:t>
      </w:r>
    </w:p>
    <w:p w14:paraId="314CF43C" w14:textId="77777777" w:rsidR="00000000" w:rsidRDefault="00B90FE9">
      <w:pPr>
        <w:pStyle w:val="a0"/>
        <w:rPr>
          <w:rFonts w:hint="cs"/>
          <w:rtl/>
        </w:rPr>
      </w:pPr>
    </w:p>
    <w:p w14:paraId="70427D5B" w14:textId="77777777" w:rsidR="00000000" w:rsidRDefault="00B90FE9">
      <w:pPr>
        <w:pStyle w:val="-"/>
        <w:rPr>
          <w:rtl/>
        </w:rPr>
      </w:pPr>
      <w:bookmarkStart w:id="373" w:name="FS000000519T14_01_2004_15_55_31C"/>
      <w:bookmarkEnd w:id="373"/>
      <w:r>
        <w:rPr>
          <w:rtl/>
        </w:rPr>
        <w:t>שר הפנים אברהם פורז:</w:t>
      </w:r>
    </w:p>
    <w:p w14:paraId="41D00AEA" w14:textId="77777777" w:rsidR="00000000" w:rsidRDefault="00B90FE9">
      <w:pPr>
        <w:pStyle w:val="a0"/>
        <w:rPr>
          <w:rtl/>
        </w:rPr>
      </w:pPr>
    </w:p>
    <w:p w14:paraId="653F7A6A" w14:textId="77777777" w:rsidR="00000000" w:rsidRDefault="00B90FE9">
      <w:pPr>
        <w:pStyle w:val="a0"/>
        <w:rPr>
          <w:rFonts w:hint="cs"/>
          <w:rtl/>
        </w:rPr>
      </w:pPr>
      <w:r>
        <w:rPr>
          <w:rFonts w:hint="cs"/>
          <w:rtl/>
        </w:rPr>
        <w:t>אני לא יודע א</w:t>
      </w:r>
      <w:r>
        <w:rPr>
          <w:rFonts w:hint="cs"/>
          <w:rtl/>
        </w:rPr>
        <w:t>ם שמעת את תחילת דברי. אמרתי שהצבעתי פעמיים בממשלה נגד הקיצוצים האלה, נגד התקציב, ואני רוצה להסביר מה הבעיה. הבעיה היא שמענקי האיזון של משרד הפנים, במונחי 2002, זאת אומרת לפני שני הקיצוצים הדרמטיים, היו בסכום של 4.2 מיליארדי שקל, בעוד בתקציב השנה הבאה, יש ל</w:t>
      </w:r>
      <w:r>
        <w:rPr>
          <w:rFonts w:hint="cs"/>
          <w:rtl/>
        </w:rPr>
        <w:t xml:space="preserve">י 2.4 מיליארדים. זה כמעט חצי. זה בלתי אפשרי לעבוד עם הסכומים האלה. </w:t>
      </w:r>
    </w:p>
    <w:p w14:paraId="4F481251" w14:textId="77777777" w:rsidR="00000000" w:rsidRDefault="00B90FE9">
      <w:pPr>
        <w:pStyle w:val="a0"/>
        <w:rPr>
          <w:rFonts w:hint="cs"/>
          <w:rtl/>
        </w:rPr>
      </w:pPr>
    </w:p>
    <w:p w14:paraId="1AF39727" w14:textId="77777777" w:rsidR="00000000" w:rsidRDefault="00B90FE9">
      <w:pPr>
        <w:pStyle w:val="a0"/>
        <w:rPr>
          <w:rFonts w:hint="cs"/>
          <w:rtl/>
        </w:rPr>
      </w:pPr>
      <w:r>
        <w:rPr>
          <w:rFonts w:hint="cs"/>
          <w:rtl/>
        </w:rPr>
        <w:t xml:space="preserve">זה לא שאני אומר לכם, גם שר האוצר מודה בזה. שר האוצר הבטיח לי </w:t>
      </w:r>
      <w:r>
        <w:rPr>
          <w:rtl/>
        </w:rPr>
        <w:t>–</w:t>
      </w:r>
      <w:r>
        <w:rPr>
          <w:rFonts w:hint="cs"/>
          <w:rtl/>
        </w:rPr>
        <w:t xml:space="preserve"> ועכשיו אתם יכולים כולכם להגיד שאני תמים, לא יודע מה אני עושה, ואפילו אפשר להתבטא באופן יותר חמור </w:t>
      </w:r>
      <w:r>
        <w:rPr>
          <w:rtl/>
        </w:rPr>
        <w:t>–</w:t>
      </w:r>
      <w:r>
        <w:rPr>
          <w:rFonts w:hint="cs"/>
          <w:rtl/>
        </w:rPr>
        <w:t xml:space="preserve"> שמייד לאחר אישור התקציב, </w:t>
      </w:r>
      <w:r>
        <w:rPr>
          <w:rFonts w:hint="cs"/>
          <w:rtl/>
        </w:rPr>
        <w:t>הוא ידאג לזה שמשרד הפנים יקבל בקטע הזה סכומים נכבדים בחזרה, כדי שיתאפשר לנו לתפקד.</w:t>
      </w:r>
    </w:p>
    <w:p w14:paraId="0DFA71F6" w14:textId="77777777" w:rsidR="00000000" w:rsidRDefault="00B90FE9">
      <w:pPr>
        <w:pStyle w:val="a0"/>
        <w:ind w:firstLine="0"/>
        <w:rPr>
          <w:rFonts w:hint="cs"/>
          <w:rtl/>
        </w:rPr>
      </w:pPr>
    </w:p>
    <w:p w14:paraId="5BF2A615" w14:textId="77777777" w:rsidR="00000000" w:rsidRDefault="00B90FE9">
      <w:pPr>
        <w:pStyle w:val="af0"/>
        <w:rPr>
          <w:rtl/>
        </w:rPr>
      </w:pPr>
      <w:r>
        <w:rPr>
          <w:rFonts w:hint="eastAsia"/>
          <w:rtl/>
        </w:rPr>
        <w:t>אופיר</w:t>
      </w:r>
      <w:r>
        <w:rPr>
          <w:rtl/>
        </w:rPr>
        <w:t xml:space="preserve"> פינס-פז (העבודה-מימד):</w:t>
      </w:r>
    </w:p>
    <w:p w14:paraId="06DA6AEB" w14:textId="77777777" w:rsidR="00000000" w:rsidRDefault="00B90FE9">
      <w:pPr>
        <w:pStyle w:val="a0"/>
        <w:rPr>
          <w:rFonts w:hint="cs"/>
          <w:rtl/>
        </w:rPr>
      </w:pPr>
    </w:p>
    <w:p w14:paraId="04447372" w14:textId="77777777" w:rsidR="00000000" w:rsidRDefault="00B90FE9">
      <w:pPr>
        <w:pStyle w:val="a0"/>
        <w:rPr>
          <w:rFonts w:hint="cs"/>
          <w:rtl/>
        </w:rPr>
      </w:pPr>
      <w:r>
        <w:rPr>
          <w:rFonts w:hint="cs"/>
          <w:rtl/>
        </w:rPr>
        <w:t>זה פוליטי.</w:t>
      </w:r>
    </w:p>
    <w:p w14:paraId="510D871F" w14:textId="77777777" w:rsidR="00000000" w:rsidRDefault="00B90FE9">
      <w:pPr>
        <w:pStyle w:val="a0"/>
        <w:rPr>
          <w:rFonts w:hint="cs"/>
          <w:rtl/>
        </w:rPr>
      </w:pPr>
    </w:p>
    <w:p w14:paraId="0F059EA2" w14:textId="77777777" w:rsidR="00000000" w:rsidRDefault="00B90FE9">
      <w:pPr>
        <w:pStyle w:val="af0"/>
        <w:rPr>
          <w:rtl/>
        </w:rPr>
      </w:pPr>
      <w:r>
        <w:rPr>
          <w:rFonts w:hint="eastAsia"/>
          <w:rtl/>
        </w:rPr>
        <w:t>טלב</w:t>
      </w:r>
      <w:r>
        <w:rPr>
          <w:rtl/>
        </w:rPr>
        <w:t xml:space="preserve"> אלסאנע (רע"ם):</w:t>
      </w:r>
    </w:p>
    <w:p w14:paraId="65A375AE" w14:textId="77777777" w:rsidR="00000000" w:rsidRDefault="00B90FE9">
      <w:pPr>
        <w:pStyle w:val="a0"/>
        <w:rPr>
          <w:rFonts w:hint="cs"/>
          <w:rtl/>
        </w:rPr>
      </w:pPr>
    </w:p>
    <w:p w14:paraId="4AE68354" w14:textId="77777777" w:rsidR="00000000" w:rsidRDefault="00B90FE9">
      <w:pPr>
        <w:pStyle w:val="a0"/>
        <w:rPr>
          <w:rFonts w:hint="cs"/>
          <w:rtl/>
        </w:rPr>
      </w:pPr>
      <w:r>
        <w:rPr>
          <w:rFonts w:hint="cs"/>
          <w:rtl/>
        </w:rPr>
        <w:t>מה יעשו עם ההצהרה?</w:t>
      </w:r>
    </w:p>
    <w:p w14:paraId="084915AB" w14:textId="77777777" w:rsidR="00000000" w:rsidRDefault="00B90FE9">
      <w:pPr>
        <w:pStyle w:val="a0"/>
        <w:rPr>
          <w:rFonts w:hint="cs"/>
          <w:rtl/>
        </w:rPr>
      </w:pPr>
    </w:p>
    <w:p w14:paraId="76D10707" w14:textId="77777777" w:rsidR="00000000" w:rsidRDefault="00B90FE9">
      <w:pPr>
        <w:pStyle w:val="-"/>
        <w:rPr>
          <w:rtl/>
        </w:rPr>
      </w:pPr>
      <w:bookmarkStart w:id="374" w:name="FS000000519T14_01_2004_15_59_35C"/>
      <w:bookmarkEnd w:id="374"/>
      <w:r>
        <w:rPr>
          <w:rtl/>
        </w:rPr>
        <w:t>שר הפנים אברהם פורז:</w:t>
      </w:r>
    </w:p>
    <w:p w14:paraId="4C078370" w14:textId="77777777" w:rsidR="00000000" w:rsidRDefault="00B90FE9">
      <w:pPr>
        <w:pStyle w:val="a0"/>
        <w:rPr>
          <w:rtl/>
        </w:rPr>
      </w:pPr>
    </w:p>
    <w:p w14:paraId="574A4F1B" w14:textId="77777777" w:rsidR="00000000" w:rsidRDefault="00B90FE9">
      <w:pPr>
        <w:pStyle w:val="a0"/>
        <w:rPr>
          <w:rFonts w:hint="cs"/>
          <w:rtl/>
        </w:rPr>
      </w:pPr>
      <w:r>
        <w:rPr>
          <w:rFonts w:hint="cs"/>
          <w:rtl/>
        </w:rPr>
        <w:t>זה לא פוליטי, אדוני. זה לא פוליטי, זו הבטחה. אתה חושב שכל מלה שהוא א</w:t>
      </w:r>
      <w:r>
        <w:rPr>
          <w:rFonts w:hint="cs"/>
          <w:rtl/>
        </w:rPr>
        <w:t>ומר לי אני חייב להניח אותה על שולחן הכנסת? יהיו לכם 100 כרכים.</w:t>
      </w:r>
    </w:p>
    <w:p w14:paraId="58C99C78" w14:textId="77777777" w:rsidR="00000000" w:rsidRDefault="00B90FE9">
      <w:pPr>
        <w:pStyle w:val="a0"/>
        <w:rPr>
          <w:rFonts w:hint="cs"/>
          <w:rtl/>
        </w:rPr>
      </w:pPr>
    </w:p>
    <w:p w14:paraId="49848361" w14:textId="77777777" w:rsidR="00000000" w:rsidRDefault="00B90FE9">
      <w:pPr>
        <w:pStyle w:val="af0"/>
        <w:rPr>
          <w:rtl/>
        </w:rPr>
      </w:pPr>
      <w:r>
        <w:rPr>
          <w:rFonts w:hint="eastAsia"/>
          <w:rtl/>
        </w:rPr>
        <w:t>יעקב</w:t>
      </w:r>
      <w:r>
        <w:rPr>
          <w:rtl/>
        </w:rPr>
        <w:t xml:space="preserve"> ליצמן (יהדות התורה):</w:t>
      </w:r>
    </w:p>
    <w:p w14:paraId="7BB10DA1" w14:textId="77777777" w:rsidR="00000000" w:rsidRDefault="00B90FE9">
      <w:pPr>
        <w:pStyle w:val="a0"/>
        <w:rPr>
          <w:rFonts w:hint="cs"/>
          <w:rtl/>
        </w:rPr>
      </w:pPr>
    </w:p>
    <w:p w14:paraId="5264E12F" w14:textId="77777777" w:rsidR="00000000" w:rsidRDefault="00B90FE9">
      <w:pPr>
        <w:pStyle w:val="a0"/>
        <w:rPr>
          <w:rFonts w:hint="cs"/>
          <w:rtl/>
        </w:rPr>
      </w:pPr>
      <w:r>
        <w:rPr>
          <w:rFonts w:hint="cs"/>
          <w:rtl/>
        </w:rPr>
        <w:t>אילו עוד דברים הוא אמר?</w:t>
      </w:r>
    </w:p>
    <w:p w14:paraId="031FA01E" w14:textId="77777777" w:rsidR="00000000" w:rsidRDefault="00B90FE9">
      <w:pPr>
        <w:pStyle w:val="a0"/>
        <w:rPr>
          <w:rFonts w:hint="cs"/>
          <w:rtl/>
        </w:rPr>
      </w:pPr>
    </w:p>
    <w:p w14:paraId="6F4E62C8" w14:textId="77777777" w:rsidR="00000000" w:rsidRDefault="00B90FE9">
      <w:pPr>
        <w:pStyle w:val="-"/>
        <w:rPr>
          <w:rtl/>
        </w:rPr>
      </w:pPr>
      <w:bookmarkStart w:id="375" w:name="FS000000519T14_01_2004_16_00_53C"/>
      <w:bookmarkEnd w:id="375"/>
      <w:r>
        <w:rPr>
          <w:rtl/>
        </w:rPr>
        <w:t>שר הפנים אברהם פורז:</w:t>
      </w:r>
    </w:p>
    <w:p w14:paraId="2D30823A" w14:textId="77777777" w:rsidR="00000000" w:rsidRDefault="00B90FE9">
      <w:pPr>
        <w:pStyle w:val="a0"/>
        <w:rPr>
          <w:rtl/>
        </w:rPr>
      </w:pPr>
    </w:p>
    <w:p w14:paraId="3900C74F" w14:textId="77777777" w:rsidR="00000000" w:rsidRDefault="00B90FE9">
      <w:pPr>
        <w:pStyle w:val="a0"/>
        <w:rPr>
          <w:rFonts w:hint="cs"/>
          <w:rtl/>
        </w:rPr>
      </w:pPr>
      <w:r>
        <w:rPr>
          <w:rFonts w:hint="cs"/>
          <w:rtl/>
        </w:rPr>
        <w:t>שר האוצר אמר לי בשיחות שהיו - - - אתם חושבים שכל דבר שהוא אומר לי אני צריך להניח על שולחן הכנסת? נניח שהוא אומר לי שאנ</w:t>
      </w:r>
      <w:r>
        <w:rPr>
          <w:rFonts w:hint="cs"/>
          <w:rtl/>
        </w:rPr>
        <w:t>י בחור טוב, אני צריך להניח את זה על שולחן הכנסת?</w:t>
      </w:r>
    </w:p>
    <w:p w14:paraId="6DEAEC2D" w14:textId="77777777" w:rsidR="00000000" w:rsidRDefault="00B90FE9">
      <w:pPr>
        <w:pStyle w:val="a0"/>
        <w:rPr>
          <w:rFonts w:hint="cs"/>
          <w:rtl/>
        </w:rPr>
      </w:pPr>
    </w:p>
    <w:p w14:paraId="68736950" w14:textId="77777777" w:rsidR="00000000" w:rsidRDefault="00B90FE9">
      <w:pPr>
        <w:pStyle w:val="a0"/>
        <w:rPr>
          <w:rFonts w:hint="cs"/>
          <w:rtl/>
        </w:rPr>
      </w:pPr>
      <w:r>
        <w:rPr>
          <w:rFonts w:hint="cs"/>
          <w:rtl/>
        </w:rPr>
        <w:t>שר האוצר ואנשי משרדו מודעים לבעיה, והם הבטיחו שלאחר שהתקציב יעבור, הם יעשו מאמץ לפתור אותה. לא דיברנו על סכומים, לא דיברנו על פרטים, זה גם לא עניין פוליטי בכלל, זה לא למפלגתי, מדובר על הרשויות המקומיות.</w:t>
      </w:r>
    </w:p>
    <w:p w14:paraId="2E9C22B7" w14:textId="77777777" w:rsidR="00000000" w:rsidRDefault="00B90FE9">
      <w:pPr>
        <w:pStyle w:val="a0"/>
        <w:rPr>
          <w:rFonts w:hint="cs"/>
          <w:rtl/>
        </w:rPr>
      </w:pPr>
    </w:p>
    <w:p w14:paraId="36EC9B9A" w14:textId="77777777" w:rsidR="00000000" w:rsidRDefault="00B90FE9">
      <w:pPr>
        <w:pStyle w:val="af0"/>
        <w:rPr>
          <w:rtl/>
        </w:rPr>
      </w:pPr>
      <w:r>
        <w:rPr>
          <w:rFonts w:hint="eastAsia"/>
          <w:rtl/>
        </w:rPr>
        <w:t>טל</w:t>
      </w:r>
      <w:r>
        <w:rPr>
          <w:rFonts w:hint="eastAsia"/>
          <w:rtl/>
        </w:rPr>
        <w:t>ב</w:t>
      </w:r>
      <w:r>
        <w:rPr>
          <w:rtl/>
        </w:rPr>
        <w:t xml:space="preserve"> אלסאנע (רע"ם):</w:t>
      </w:r>
    </w:p>
    <w:p w14:paraId="2E1A239C" w14:textId="77777777" w:rsidR="00000000" w:rsidRDefault="00B90FE9">
      <w:pPr>
        <w:pStyle w:val="a0"/>
        <w:rPr>
          <w:rFonts w:hint="cs"/>
          <w:rtl/>
        </w:rPr>
      </w:pPr>
    </w:p>
    <w:p w14:paraId="3BD4E825" w14:textId="77777777" w:rsidR="00000000" w:rsidRDefault="00B90FE9">
      <w:pPr>
        <w:pStyle w:val="a0"/>
        <w:rPr>
          <w:rFonts w:hint="cs"/>
          <w:rtl/>
        </w:rPr>
      </w:pPr>
      <w:r>
        <w:rPr>
          <w:rFonts w:hint="cs"/>
          <w:rtl/>
        </w:rPr>
        <w:t>הוא לא התכוון.</w:t>
      </w:r>
    </w:p>
    <w:p w14:paraId="71DAB06D" w14:textId="77777777" w:rsidR="00000000" w:rsidRDefault="00B90FE9">
      <w:pPr>
        <w:pStyle w:val="a0"/>
        <w:rPr>
          <w:rFonts w:hint="cs"/>
          <w:rtl/>
        </w:rPr>
      </w:pPr>
    </w:p>
    <w:p w14:paraId="6DAF2F65" w14:textId="77777777" w:rsidR="00000000" w:rsidRDefault="00B90FE9">
      <w:pPr>
        <w:pStyle w:val="af0"/>
        <w:rPr>
          <w:rtl/>
        </w:rPr>
      </w:pPr>
      <w:r>
        <w:rPr>
          <w:rFonts w:hint="eastAsia"/>
          <w:rtl/>
        </w:rPr>
        <w:t>אברהם</w:t>
      </w:r>
      <w:r>
        <w:rPr>
          <w:rtl/>
        </w:rPr>
        <w:t xml:space="preserve"> בייגה שוחט (העבודה-מימד):</w:t>
      </w:r>
    </w:p>
    <w:p w14:paraId="74BA21CF" w14:textId="77777777" w:rsidR="00000000" w:rsidRDefault="00B90FE9">
      <w:pPr>
        <w:pStyle w:val="a0"/>
        <w:rPr>
          <w:rFonts w:hint="cs"/>
          <w:rtl/>
        </w:rPr>
      </w:pPr>
    </w:p>
    <w:p w14:paraId="23B00699" w14:textId="77777777" w:rsidR="00000000" w:rsidRDefault="00B90FE9">
      <w:pPr>
        <w:pStyle w:val="a0"/>
        <w:rPr>
          <w:rFonts w:hint="cs"/>
          <w:rtl/>
        </w:rPr>
      </w:pPr>
      <w:r>
        <w:rPr>
          <w:rFonts w:hint="cs"/>
          <w:rtl/>
        </w:rPr>
        <w:t>על אילו סכומים מדובר?</w:t>
      </w:r>
    </w:p>
    <w:p w14:paraId="32F9F3EC" w14:textId="77777777" w:rsidR="00000000" w:rsidRDefault="00B90FE9">
      <w:pPr>
        <w:pStyle w:val="a0"/>
        <w:rPr>
          <w:rFonts w:hint="cs"/>
          <w:rtl/>
        </w:rPr>
      </w:pPr>
    </w:p>
    <w:p w14:paraId="3A0F847E" w14:textId="77777777" w:rsidR="00000000" w:rsidRDefault="00B90FE9">
      <w:pPr>
        <w:pStyle w:val="-"/>
        <w:rPr>
          <w:rtl/>
        </w:rPr>
      </w:pPr>
      <w:bookmarkStart w:id="376" w:name="FS000000519T14_01_2004_16_09_37C"/>
      <w:bookmarkEnd w:id="376"/>
      <w:r>
        <w:rPr>
          <w:rtl/>
        </w:rPr>
        <w:t>שר הפנים אברהם פורז:</w:t>
      </w:r>
    </w:p>
    <w:p w14:paraId="005AB4DD" w14:textId="77777777" w:rsidR="00000000" w:rsidRDefault="00B90FE9">
      <w:pPr>
        <w:pStyle w:val="a0"/>
        <w:rPr>
          <w:rtl/>
        </w:rPr>
      </w:pPr>
    </w:p>
    <w:p w14:paraId="32D922A8" w14:textId="77777777" w:rsidR="00000000" w:rsidRDefault="00B90FE9">
      <w:pPr>
        <w:pStyle w:val="a0"/>
        <w:rPr>
          <w:rFonts w:hint="cs"/>
          <w:rtl/>
        </w:rPr>
      </w:pPr>
      <w:r>
        <w:rPr>
          <w:rFonts w:hint="cs"/>
          <w:rtl/>
        </w:rPr>
        <w:t>לא, הוא לא הבטיח סכום. אני תובע מיליארד וחצי, הוא לא הבטיח.</w:t>
      </w:r>
    </w:p>
    <w:p w14:paraId="4F134C7E" w14:textId="77777777" w:rsidR="00000000" w:rsidRDefault="00B90FE9">
      <w:pPr>
        <w:pStyle w:val="a0"/>
        <w:rPr>
          <w:rFonts w:hint="cs"/>
          <w:rtl/>
        </w:rPr>
      </w:pPr>
    </w:p>
    <w:p w14:paraId="326A4E3F" w14:textId="77777777" w:rsidR="00000000" w:rsidRDefault="00B90FE9">
      <w:pPr>
        <w:pStyle w:val="af0"/>
        <w:rPr>
          <w:rtl/>
        </w:rPr>
      </w:pPr>
      <w:r>
        <w:rPr>
          <w:rFonts w:hint="eastAsia"/>
          <w:rtl/>
        </w:rPr>
        <w:t>אופיר</w:t>
      </w:r>
      <w:r>
        <w:rPr>
          <w:rtl/>
        </w:rPr>
        <w:t xml:space="preserve"> פינס-פז (העבודה-מימד):</w:t>
      </w:r>
    </w:p>
    <w:p w14:paraId="3348A3E0" w14:textId="77777777" w:rsidR="00000000" w:rsidRDefault="00B90FE9">
      <w:pPr>
        <w:pStyle w:val="a0"/>
        <w:rPr>
          <w:rFonts w:hint="cs"/>
          <w:rtl/>
        </w:rPr>
      </w:pPr>
    </w:p>
    <w:p w14:paraId="04C38BD0" w14:textId="77777777" w:rsidR="00000000" w:rsidRDefault="00B90FE9">
      <w:pPr>
        <w:pStyle w:val="a0"/>
        <w:rPr>
          <w:rFonts w:hint="cs"/>
          <w:rtl/>
        </w:rPr>
      </w:pPr>
      <w:r>
        <w:rPr>
          <w:rFonts w:hint="cs"/>
          <w:rtl/>
        </w:rPr>
        <w:t>לי יש ויכוח, חבל על הזמן. הוא שיקר לי פעמיים.</w:t>
      </w:r>
    </w:p>
    <w:p w14:paraId="5CD77052" w14:textId="77777777" w:rsidR="00000000" w:rsidRDefault="00B90FE9">
      <w:pPr>
        <w:pStyle w:val="a0"/>
        <w:rPr>
          <w:rFonts w:hint="cs"/>
          <w:rtl/>
        </w:rPr>
      </w:pPr>
    </w:p>
    <w:p w14:paraId="4FFCD7C0" w14:textId="77777777" w:rsidR="00000000" w:rsidRDefault="00B90FE9">
      <w:pPr>
        <w:pStyle w:val="-"/>
        <w:rPr>
          <w:rtl/>
        </w:rPr>
      </w:pPr>
      <w:bookmarkStart w:id="377" w:name="FS000000519T14_01_2004_16_10_49C"/>
      <w:bookmarkEnd w:id="377"/>
      <w:r>
        <w:rPr>
          <w:rtl/>
        </w:rPr>
        <w:t>שר הפנ</w:t>
      </w:r>
      <w:r>
        <w:rPr>
          <w:rtl/>
        </w:rPr>
        <w:t>ים אברהם פורז:</w:t>
      </w:r>
    </w:p>
    <w:p w14:paraId="31EDB20C" w14:textId="77777777" w:rsidR="00000000" w:rsidRDefault="00B90FE9">
      <w:pPr>
        <w:pStyle w:val="a0"/>
        <w:rPr>
          <w:rtl/>
        </w:rPr>
      </w:pPr>
    </w:p>
    <w:p w14:paraId="06D45346" w14:textId="77777777" w:rsidR="00000000" w:rsidRDefault="00B90FE9">
      <w:pPr>
        <w:pStyle w:val="a0"/>
        <w:rPr>
          <w:rFonts w:hint="cs"/>
          <w:rtl/>
        </w:rPr>
      </w:pPr>
      <w:r>
        <w:rPr>
          <w:rFonts w:hint="cs"/>
          <w:rtl/>
        </w:rPr>
        <w:t>מה אתה רוצה ממני?</w:t>
      </w:r>
    </w:p>
    <w:p w14:paraId="1A8B60E6" w14:textId="77777777" w:rsidR="00000000" w:rsidRDefault="00B90FE9">
      <w:pPr>
        <w:pStyle w:val="a0"/>
        <w:rPr>
          <w:rFonts w:hint="cs"/>
          <w:rtl/>
        </w:rPr>
      </w:pPr>
    </w:p>
    <w:p w14:paraId="7011216E" w14:textId="77777777" w:rsidR="00000000" w:rsidRDefault="00B90FE9">
      <w:pPr>
        <w:pStyle w:val="af0"/>
        <w:rPr>
          <w:rtl/>
        </w:rPr>
      </w:pPr>
      <w:r>
        <w:rPr>
          <w:rFonts w:hint="eastAsia"/>
          <w:rtl/>
        </w:rPr>
        <w:t>ואסל</w:t>
      </w:r>
      <w:r>
        <w:rPr>
          <w:rtl/>
        </w:rPr>
        <w:t xml:space="preserve"> טאהא (בל"ד):</w:t>
      </w:r>
    </w:p>
    <w:p w14:paraId="5C3C7CE9" w14:textId="77777777" w:rsidR="00000000" w:rsidRDefault="00B90FE9">
      <w:pPr>
        <w:pStyle w:val="a0"/>
        <w:rPr>
          <w:rFonts w:hint="cs"/>
          <w:rtl/>
        </w:rPr>
      </w:pPr>
    </w:p>
    <w:p w14:paraId="1790CB8B" w14:textId="77777777" w:rsidR="00000000" w:rsidRDefault="00B90FE9">
      <w:pPr>
        <w:pStyle w:val="a0"/>
        <w:rPr>
          <w:rFonts w:hint="cs"/>
          <w:rtl/>
        </w:rPr>
      </w:pPr>
      <w:r>
        <w:rPr>
          <w:rFonts w:hint="cs"/>
          <w:rtl/>
        </w:rPr>
        <w:t>שר האוצר הבטיח פעמיים ולא קיים, אז הוא יקיים לך?</w:t>
      </w:r>
    </w:p>
    <w:p w14:paraId="28DD3F42" w14:textId="77777777" w:rsidR="00000000" w:rsidRDefault="00B90FE9">
      <w:pPr>
        <w:pStyle w:val="a0"/>
        <w:rPr>
          <w:rFonts w:hint="cs"/>
          <w:rtl/>
        </w:rPr>
      </w:pPr>
    </w:p>
    <w:p w14:paraId="4AD07D73" w14:textId="77777777" w:rsidR="00000000" w:rsidRDefault="00B90FE9">
      <w:pPr>
        <w:pStyle w:val="-"/>
        <w:rPr>
          <w:rtl/>
        </w:rPr>
      </w:pPr>
      <w:bookmarkStart w:id="378" w:name="FS000000519T14_01_2004_16_11_22C"/>
      <w:bookmarkEnd w:id="378"/>
      <w:r>
        <w:rPr>
          <w:rtl/>
        </w:rPr>
        <w:t>שר הפנים אברהם פורז:</w:t>
      </w:r>
    </w:p>
    <w:p w14:paraId="3B6980A4" w14:textId="77777777" w:rsidR="00000000" w:rsidRDefault="00B90FE9">
      <w:pPr>
        <w:pStyle w:val="a0"/>
        <w:rPr>
          <w:rtl/>
        </w:rPr>
      </w:pPr>
    </w:p>
    <w:p w14:paraId="5978E194" w14:textId="77777777" w:rsidR="00000000" w:rsidRDefault="00B90FE9">
      <w:pPr>
        <w:pStyle w:val="a0"/>
        <w:rPr>
          <w:rFonts w:hint="cs"/>
          <w:rtl/>
        </w:rPr>
      </w:pPr>
      <w:r>
        <w:rPr>
          <w:rFonts w:hint="cs"/>
          <w:rtl/>
        </w:rPr>
        <w:t>תגידו, אתם לא רוצים שידונו גם ביתר ההצעות לסדר-היום, רק בזאת?</w:t>
      </w:r>
    </w:p>
    <w:p w14:paraId="0D72C7FB" w14:textId="77777777" w:rsidR="00000000" w:rsidRDefault="00B90FE9">
      <w:pPr>
        <w:pStyle w:val="a0"/>
        <w:rPr>
          <w:rFonts w:hint="cs"/>
          <w:rtl/>
        </w:rPr>
      </w:pPr>
    </w:p>
    <w:p w14:paraId="076E9A2A" w14:textId="77777777" w:rsidR="00000000" w:rsidRDefault="00B90FE9">
      <w:pPr>
        <w:pStyle w:val="af0"/>
        <w:rPr>
          <w:rtl/>
        </w:rPr>
      </w:pPr>
    </w:p>
    <w:p w14:paraId="391CF6A7" w14:textId="77777777" w:rsidR="00000000" w:rsidRDefault="00B90FE9">
      <w:pPr>
        <w:pStyle w:val="af0"/>
        <w:rPr>
          <w:rtl/>
        </w:rPr>
      </w:pPr>
      <w:r>
        <w:rPr>
          <w:rFonts w:hint="eastAsia"/>
          <w:rtl/>
        </w:rPr>
        <w:t>אופיר</w:t>
      </w:r>
      <w:r>
        <w:rPr>
          <w:rtl/>
        </w:rPr>
        <w:t xml:space="preserve"> פינס-פז (העבודה-מימד):</w:t>
      </w:r>
    </w:p>
    <w:p w14:paraId="272F43C1" w14:textId="77777777" w:rsidR="00000000" w:rsidRDefault="00B90FE9">
      <w:pPr>
        <w:pStyle w:val="a0"/>
        <w:rPr>
          <w:rFonts w:hint="cs"/>
          <w:rtl/>
        </w:rPr>
      </w:pPr>
    </w:p>
    <w:p w14:paraId="5B4709D8" w14:textId="77777777" w:rsidR="00000000" w:rsidRDefault="00B90FE9">
      <w:pPr>
        <w:pStyle w:val="a0"/>
        <w:rPr>
          <w:rFonts w:hint="cs"/>
          <w:rtl/>
        </w:rPr>
      </w:pPr>
      <w:r>
        <w:rPr>
          <w:rFonts w:hint="cs"/>
          <w:rtl/>
        </w:rPr>
        <w:t>מה הצעות לסדר-היום - שברתם את הכלים.</w:t>
      </w:r>
    </w:p>
    <w:p w14:paraId="4F518F4A" w14:textId="77777777" w:rsidR="00000000" w:rsidRDefault="00B90FE9">
      <w:pPr>
        <w:pStyle w:val="a0"/>
        <w:rPr>
          <w:rFonts w:hint="cs"/>
          <w:rtl/>
        </w:rPr>
      </w:pPr>
    </w:p>
    <w:p w14:paraId="06F2F256" w14:textId="77777777" w:rsidR="00000000" w:rsidRDefault="00B90FE9">
      <w:pPr>
        <w:pStyle w:val="af0"/>
        <w:rPr>
          <w:rtl/>
        </w:rPr>
      </w:pPr>
      <w:r>
        <w:rPr>
          <w:rFonts w:hint="eastAsia"/>
          <w:rtl/>
        </w:rPr>
        <w:t>טלב</w:t>
      </w:r>
      <w:r>
        <w:rPr>
          <w:rtl/>
        </w:rPr>
        <w:t xml:space="preserve"> אלסאנע (רע"ם):</w:t>
      </w:r>
    </w:p>
    <w:p w14:paraId="314788A9" w14:textId="77777777" w:rsidR="00000000" w:rsidRDefault="00B90FE9">
      <w:pPr>
        <w:pStyle w:val="a0"/>
        <w:rPr>
          <w:rFonts w:hint="cs"/>
          <w:rtl/>
        </w:rPr>
      </w:pPr>
    </w:p>
    <w:p w14:paraId="205296CF" w14:textId="77777777" w:rsidR="00000000" w:rsidRDefault="00B90FE9">
      <w:pPr>
        <w:pStyle w:val="a0"/>
        <w:rPr>
          <w:rFonts w:hint="cs"/>
          <w:rtl/>
        </w:rPr>
      </w:pPr>
      <w:r>
        <w:rPr>
          <w:rFonts w:hint="cs"/>
          <w:rtl/>
        </w:rPr>
        <w:t>שר הפנים יודע שזו הבטחת שווא.</w:t>
      </w:r>
    </w:p>
    <w:p w14:paraId="1B704DC1" w14:textId="77777777" w:rsidR="00000000" w:rsidRDefault="00B90FE9">
      <w:pPr>
        <w:pStyle w:val="a0"/>
        <w:rPr>
          <w:rFonts w:hint="cs"/>
          <w:rtl/>
        </w:rPr>
      </w:pPr>
    </w:p>
    <w:p w14:paraId="3E63B4B0" w14:textId="77777777" w:rsidR="00000000" w:rsidRDefault="00B90FE9">
      <w:pPr>
        <w:pStyle w:val="af1"/>
        <w:rPr>
          <w:rtl/>
        </w:rPr>
      </w:pPr>
      <w:r>
        <w:rPr>
          <w:rtl/>
        </w:rPr>
        <w:t>היו"ר משה כחלון:</w:t>
      </w:r>
    </w:p>
    <w:p w14:paraId="12179A09" w14:textId="77777777" w:rsidR="00000000" w:rsidRDefault="00B90FE9">
      <w:pPr>
        <w:pStyle w:val="a0"/>
        <w:rPr>
          <w:rtl/>
        </w:rPr>
      </w:pPr>
    </w:p>
    <w:p w14:paraId="2E7CF36F" w14:textId="77777777" w:rsidR="00000000" w:rsidRDefault="00B90FE9">
      <w:pPr>
        <w:pStyle w:val="a0"/>
        <w:rPr>
          <w:rFonts w:hint="cs"/>
          <w:rtl/>
        </w:rPr>
      </w:pPr>
      <w:r>
        <w:rPr>
          <w:rFonts w:hint="cs"/>
          <w:rtl/>
        </w:rPr>
        <w:t>השר פורז, הנושא מאוד מעניין וכואב. רבותי. חברי הכנסת. חבר הכנסת טלב אלסאנע, אני אאפשר לך לשאול שאלה, חכה.</w:t>
      </w:r>
    </w:p>
    <w:p w14:paraId="0A93AA97" w14:textId="77777777" w:rsidR="00000000" w:rsidRDefault="00B90FE9">
      <w:pPr>
        <w:pStyle w:val="a0"/>
        <w:rPr>
          <w:rFonts w:hint="cs"/>
          <w:rtl/>
        </w:rPr>
      </w:pPr>
    </w:p>
    <w:p w14:paraId="5E041E59" w14:textId="77777777" w:rsidR="00000000" w:rsidRDefault="00B90FE9">
      <w:pPr>
        <w:pStyle w:val="-"/>
        <w:rPr>
          <w:rtl/>
        </w:rPr>
      </w:pPr>
      <w:bookmarkStart w:id="379" w:name="FS000000519T14_01_2004_16_15_03C"/>
      <w:bookmarkEnd w:id="379"/>
      <w:r>
        <w:rPr>
          <w:rtl/>
        </w:rPr>
        <w:t>שר הפנים אברהם פורז:</w:t>
      </w:r>
    </w:p>
    <w:p w14:paraId="5F0D1EB6" w14:textId="77777777" w:rsidR="00000000" w:rsidRDefault="00B90FE9">
      <w:pPr>
        <w:pStyle w:val="a0"/>
        <w:rPr>
          <w:rtl/>
        </w:rPr>
      </w:pPr>
    </w:p>
    <w:p w14:paraId="156018EA" w14:textId="77777777" w:rsidR="00000000" w:rsidRDefault="00B90FE9">
      <w:pPr>
        <w:pStyle w:val="a0"/>
        <w:rPr>
          <w:rFonts w:hint="cs"/>
          <w:rtl/>
        </w:rPr>
      </w:pPr>
      <w:r>
        <w:rPr>
          <w:rFonts w:hint="cs"/>
          <w:rtl/>
        </w:rPr>
        <w:t xml:space="preserve">אני לא יכול, אני מצטער. רבותי, אם היושב-ראש יסכים, בסוף </w:t>
      </w:r>
      <w:r>
        <w:rPr>
          <w:rFonts w:hint="cs"/>
          <w:rtl/>
        </w:rPr>
        <w:t>אני אתן לכמה אנשים לשאול. אין לי בעיה.</w:t>
      </w:r>
    </w:p>
    <w:p w14:paraId="22A898F5" w14:textId="77777777" w:rsidR="00000000" w:rsidRDefault="00B90FE9">
      <w:pPr>
        <w:pStyle w:val="a0"/>
        <w:rPr>
          <w:rFonts w:hint="cs"/>
          <w:rtl/>
        </w:rPr>
      </w:pPr>
    </w:p>
    <w:p w14:paraId="3900C193" w14:textId="77777777" w:rsidR="00000000" w:rsidRDefault="00B90FE9">
      <w:pPr>
        <w:pStyle w:val="af1"/>
        <w:rPr>
          <w:rtl/>
        </w:rPr>
      </w:pPr>
      <w:r>
        <w:rPr>
          <w:rtl/>
        </w:rPr>
        <w:t>היו"ר משה כחלון:</w:t>
      </w:r>
    </w:p>
    <w:p w14:paraId="6D0F04AF" w14:textId="77777777" w:rsidR="00000000" w:rsidRDefault="00B90FE9">
      <w:pPr>
        <w:pStyle w:val="a0"/>
        <w:rPr>
          <w:rtl/>
        </w:rPr>
      </w:pPr>
    </w:p>
    <w:p w14:paraId="74339712" w14:textId="77777777" w:rsidR="00000000" w:rsidRDefault="00B90FE9">
      <w:pPr>
        <w:pStyle w:val="a0"/>
        <w:rPr>
          <w:rFonts w:hint="cs"/>
          <w:rtl/>
        </w:rPr>
      </w:pPr>
      <w:r>
        <w:rPr>
          <w:rFonts w:hint="cs"/>
          <w:rtl/>
        </w:rPr>
        <w:t>אני אאפשר לחברי כנסת לשאול אותו עם סיום דבריו.</w:t>
      </w:r>
    </w:p>
    <w:p w14:paraId="7A378426" w14:textId="77777777" w:rsidR="00000000" w:rsidRDefault="00B90FE9">
      <w:pPr>
        <w:pStyle w:val="a0"/>
        <w:rPr>
          <w:rFonts w:hint="cs"/>
          <w:rtl/>
        </w:rPr>
      </w:pPr>
    </w:p>
    <w:p w14:paraId="3ED59453" w14:textId="77777777" w:rsidR="00000000" w:rsidRDefault="00B90FE9">
      <w:pPr>
        <w:pStyle w:val="-"/>
        <w:rPr>
          <w:rtl/>
        </w:rPr>
      </w:pPr>
      <w:bookmarkStart w:id="380" w:name="FS000000519T14_01_2004_16_18_39C"/>
      <w:bookmarkEnd w:id="380"/>
      <w:r>
        <w:rPr>
          <w:rtl/>
        </w:rPr>
        <w:t>שר הפנים אברהם פורז:</w:t>
      </w:r>
    </w:p>
    <w:p w14:paraId="22A80AFF" w14:textId="77777777" w:rsidR="00000000" w:rsidRDefault="00B90FE9">
      <w:pPr>
        <w:pStyle w:val="a0"/>
        <w:rPr>
          <w:rtl/>
        </w:rPr>
      </w:pPr>
    </w:p>
    <w:p w14:paraId="23BAA01F" w14:textId="77777777" w:rsidR="00000000" w:rsidRDefault="00B90FE9">
      <w:pPr>
        <w:pStyle w:val="a0"/>
        <w:rPr>
          <w:rFonts w:hint="cs"/>
          <w:rtl/>
        </w:rPr>
      </w:pPr>
      <w:r>
        <w:rPr>
          <w:rFonts w:hint="cs"/>
          <w:rtl/>
        </w:rPr>
        <w:t>מענקי האיזון האלה, כפי שקוצצו, והסכומים שקוצצו, לא מאפשרים לתפקד. אין לנו היום בכלל כסף לתוכניות הבראה, בכלל לא. מאחר שאנשי קריי</w:t>
      </w:r>
      <w:r>
        <w:rPr>
          <w:rFonts w:hint="cs"/>
          <w:rtl/>
        </w:rPr>
        <w:t>ת-מלאכי הגיעו למנכ"ל משרד הפנים, ואני מניח שיגיעו אתו להסדר על תוכנית הבראה, אם לא יעבירו לנו כסף מהאוצר לתוכנית הבראה, זה יהיה מודל כמו בפקולטה למינהל עסקים, שלומדים איך עושים הבראה באופן תיאורטי.</w:t>
      </w:r>
    </w:p>
    <w:p w14:paraId="499D83AD" w14:textId="77777777" w:rsidR="00000000" w:rsidRDefault="00B90FE9">
      <w:pPr>
        <w:pStyle w:val="a0"/>
        <w:rPr>
          <w:rFonts w:hint="cs"/>
          <w:rtl/>
        </w:rPr>
      </w:pPr>
    </w:p>
    <w:p w14:paraId="3AD16973" w14:textId="77777777" w:rsidR="00000000" w:rsidRDefault="00B90FE9">
      <w:pPr>
        <w:pStyle w:val="a0"/>
        <w:rPr>
          <w:rFonts w:hint="cs"/>
          <w:rtl/>
        </w:rPr>
      </w:pPr>
      <w:r>
        <w:rPr>
          <w:rFonts w:hint="cs"/>
          <w:rtl/>
        </w:rPr>
        <w:t>אין. בסוף השנה לקחתי את יתרת הרזרבה שהיתה במשרד הפנים, 50</w:t>
      </w:r>
      <w:r>
        <w:rPr>
          <w:rFonts w:hint="cs"/>
          <w:rtl/>
        </w:rPr>
        <w:t xml:space="preserve"> מיליון שקל, כנגד הבטחה של שר האוצר להעביר עוד 50 מיליון, וחילקתי את כולה לראשי רשויות מקומיות חדשים, שמצאו רשויות במשבר. בין היתר, לפי מיטב ידיעתי, קריי</w:t>
      </w:r>
      <w:r>
        <w:rPr>
          <w:rFonts w:hint="eastAsia"/>
          <w:rtl/>
        </w:rPr>
        <w:t>ת</w:t>
      </w:r>
      <w:r>
        <w:rPr>
          <w:rFonts w:hint="cs"/>
          <w:rtl/>
        </w:rPr>
        <w:t>-מלאכי קיבלה 2 מיליוני שקלים. זה שום דבר. אל תחשבו שאני חושב שבזה פתרנו את הבעיה.</w:t>
      </w:r>
    </w:p>
    <w:p w14:paraId="0EC7464F" w14:textId="77777777" w:rsidR="00000000" w:rsidRDefault="00B90FE9">
      <w:pPr>
        <w:pStyle w:val="a0"/>
        <w:rPr>
          <w:rFonts w:hint="cs"/>
          <w:rtl/>
        </w:rPr>
      </w:pPr>
    </w:p>
    <w:p w14:paraId="0DE0FCE6" w14:textId="77777777" w:rsidR="00000000" w:rsidRDefault="00B90FE9">
      <w:pPr>
        <w:pStyle w:val="af1"/>
        <w:rPr>
          <w:rtl/>
        </w:rPr>
      </w:pPr>
      <w:r>
        <w:rPr>
          <w:rtl/>
        </w:rPr>
        <w:t>היו"ר משה כחלון:</w:t>
      </w:r>
    </w:p>
    <w:p w14:paraId="0B52BFE0" w14:textId="77777777" w:rsidR="00000000" w:rsidRDefault="00B90FE9">
      <w:pPr>
        <w:pStyle w:val="a0"/>
        <w:rPr>
          <w:rtl/>
        </w:rPr>
      </w:pPr>
    </w:p>
    <w:p w14:paraId="0097B052" w14:textId="77777777" w:rsidR="00000000" w:rsidRDefault="00B90FE9">
      <w:pPr>
        <w:pStyle w:val="a0"/>
        <w:rPr>
          <w:rFonts w:hint="cs"/>
          <w:rtl/>
        </w:rPr>
      </w:pPr>
      <w:r>
        <w:rPr>
          <w:rFonts w:hint="cs"/>
          <w:rtl/>
        </w:rPr>
        <w:t>ח</w:t>
      </w:r>
      <w:r>
        <w:rPr>
          <w:rFonts w:hint="cs"/>
          <w:rtl/>
        </w:rPr>
        <w:t>בר הכנסת בנלולו, לא עכשיו, כשהוא יסיים את הדברים.</w:t>
      </w:r>
    </w:p>
    <w:p w14:paraId="5653F941" w14:textId="77777777" w:rsidR="00000000" w:rsidRDefault="00B90FE9">
      <w:pPr>
        <w:pStyle w:val="a0"/>
        <w:rPr>
          <w:rtl/>
        </w:rPr>
      </w:pPr>
    </w:p>
    <w:p w14:paraId="6E8E06AE" w14:textId="77777777" w:rsidR="00000000" w:rsidRDefault="00B90FE9">
      <w:pPr>
        <w:pStyle w:val="a0"/>
        <w:rPr>
          <w:rFonts w:hint="cs"/>
          <w:rtl/>
        </w:rPr>
      </w:pPr>
    </w:p>
    <w:p w14:paraId="59A3453C" w14:textId="77777777" w:rsidR="00000000" w:rsidRDefault="00B90FE9">
      <w:pPr>
        <w:pStyle w:val="-"/>
        <w:rPr>
          <w:rtl/>
        </w:rPr>
      </w:pPr>
      <w:bookmarkStart w:id="381" w:name="FS000000519T14_01_2004_16_25_57C"/>
      <w:bookmarkEnd w:id="381"/>
      <w:r>
        <w:rPr>
          <w:rtl/>
        </w:rPr>
        <w:t>שר הפנים אברהם פורז:</w:t>
      </w:r>
    </w:p>
    <w:p w14:paraId="67A3EABB" w14:textId="77777777" w:rsidR="00000000" w:rsidRDefault="00B90FE9">
      <w:pPr>
        <w:pStyle w:val="a0"/>
        <w:rPr>
          <w:rtl/>
        </w:rPr>
      </w:pPr>
    </w:p>
    <w:p w14:paraId="16710345" w14:textId="77777777" w:rsidR="00000000" w:rsidRDefault="00B90FE9">
      <w:pPr>
        <w:pStyle w:val="a0"/>
        <w:rPr>
          <w:rFonts w:hint="cs"/>
          <w:rtl/>
        </w:rPr>
      </w:pPr>
      <w:r>
        <w:rPr>
          <w:rFonts w:hint="cs"/>
          <w:rtl/>
        </w:rPr>
        <w:t>לצערי הרב, 50 המיליון הנוספים, שמשרד האוצר הבטיח, טרם הגיעו. כל יום אומרים לי: עוד שעה זה מגיע, או-טו-טו.</w:t>
      </w:r>
    </w:p>
    <w:p w14:paraId="089720CC" w14:textId="77777777" w:rsidR="00000000" w:rsidRDefault="00B90FE9">
      <w:pPr>
        <w:pStyle w:val="a0"/>
        <w:rPr>
          <w:rFonts w:hint="cs"/>
          <w:rtl/>
        </w:rPr>
      </w:pPr>
    </w:p>
    <w:p w14:paraId="28D1E477" w14:textId="77777777" w:rsidR="00000000" w:rsidRDefault="00B90FE9">
      <w:pPr>
        <w:pStyle w:val="af0"/>
        <w:rPr>
          <w:rtl/>
        </w:rPr>
      </w:pPr>
      <w:r>
        <w:rPr>
          <w:rFonts w:hint="eastAsia"/>
          <w:rtl/>
        </w:rPr>
        <w:t>ענבל</w:t>
      </w:r>
      <w:r>
        <w:rPr>
          <w:rtl/>
        </w:rPr>
        <w:t xml:space="preserve"> גבריאלי (הליכוד):</w:t>
      </w:r>
    </w:p>
    <w:p w14:paraId="17365F1B" w14:textId="77777777" w:rsidR="00000000" w:rsidRDefault="00B90FE9">
      <w:pPr>
        <w:pStyle w:val="a0"/>
        <w:rPr>
          <w:rFonts w:hint="cs"/>
          <w:rtl/>
        </w:rPr>
      </w:pPr>
    </w:p>
    <w:p w14:paraId="1BEB594A" w14:textId="77777777" w:rsidR="00000000" w:rsidRDefault="00B90FE9">
      <w:pPr>
        <w:pStyle w:val="a0"/>
        <w:rPr>
          <w:rFonts w:hint="cs"/>
          <w:rtl/>
        </w:rPr>
      </w:pPr>
      <w:r>
        <w:rPr>
          <w:rFonts w:hint="cs"/>
          <w:rtl/>
        </w:rPr>
        <w:t>50 מיליון?</w:t>
      </w:r>
    </w:p>
    <w:p w14:paraId="2ECD347D" w14:textId="77777777" w:rsidR="00000000" w:rsidRDefault="00B90FE9">
      <w:pPr>
        <w:pStyle w:val="a0"/>
        <w:rPr>
          <w:rFonts w:hint="cs"/>
          <w:rtl/>
        </w:rPr>
      </w:pPr>
    </w:p>
    <w:p w14:paraId="116379A1" w14:textId="77777777" w:rsidR="00000000" w:rsidRDefault="00B90FE9">
      <w:pPr>
        <w:pStyle w:val="-"/>
        <w:rPr>
          <w:rtl/>
        </w:rPr>
      </w:pPr>
      <w:bookmarkStart w:id="382" w:name="FS000000519T14_01_2004_16_26_36C"/>
      <w:bookmarkEnd w:id="382"/>
      <w:r>
        <w:rPr>
          <w:rtl/>
        </w:rPr>
        <w:t>שר הפנים אברהם פורז:</w:t>
      </w:r>
    </w:p>
    <w:p w14:paraId="303DBD47" w14:textId="77777777" w:rsidR="00000000" w:rsidRDefault="00B90FE9">
      <w:pPr>
        <w:pStyle w:val="a0"/>
        <w:rPr>
          <w:rtl/>
        </w:rPr>
      </w:pPr>
    </w:p>
    <w:p w14:paraId="4B931194" w14:textId="77777777" w:rsidR="00000000" w:rsidRDefault="00B90FE9">
      <w:pPr>
        <w:pStyle w:val="a0"/>
        <w:rPr>
          <w:rFonts w:hint="cs"/>
          <w:rtl/>
        </w:rPr>
      </w:pPr>
      <w:r>
        <w:rPr>
          <w:rFonts w:hint="cs"/>
          <w:rtl/>
        </w:rPr>
        <w:t>50. זה ערכת החייא</w:t>
      </w:r>
      <w:r>
        <w:rPr>
          <w:rFonts w:hint="cs"/>
          <w:rtl/>
        </w:rPr>
        <w:t xml:space="preserve">ה. אבל, מר בנלולו, אתה לא יכול - - - </w:t>
      </w:r>
    </w:p>
    <w:p w14:paraId="64162ADD" w14:textId="77777777" w:rsidR="00000000" w:rsidRDefault="00B90FE9">
      <w:pPr>
        <w:pStyle w:val="a0"/>
        <w:rPr>
          <w:rFonts w:hint="cs"/>
          <w:rtl/>
        </w:rPr>
      </w:pPr>
    </w:p>
    <w:p w14:paraId="417740CB" w14:textId="77777777" w:rsidR="00000000" w:rsidRDefault="00B90FE9">
      <w:pPr>
        <w:pStyle w:val="af0"/>
        <w:rPr>
          <w:rtl/>
        </w:rPr>
      </w:pPr>
      <w:r>
        <w:rPr>
          <w:rFonts w:hint="eastAsia"/>
          <w:rtl/>
        </w:rPr>
        <w:t>קריאות</w:t>
      </w:r>
      <w:r>
        <w:rPr>
          <w:rtl/>
        </w:rPr>
        <w:t>:</w:t>
      </w:r>
    </w:p>
    <w:p w14:paraId="16FD83CA" w14:textId="77777777" w:rsidR="00000000" w:rsidRDefault="00B90FE9">
      <w:pPr>
        <w:pStyle w:val="a0"/>
        <w:rPr>
          <w:rFonts w:hint="cs"/>
          <w:rtl/>
        </w:rPr>
      </w:pPr>
    </w:p>
    <w:p w14:paraId="16B5A045" w14:textId="77777777" w:rsidR="00000000" w:rsidRDefault="00B90FE9">
      <w:pPr>
        <w:pStyle w:val="a0"/>
        <w:rPr>
          <w:rFonts w:hint="cs"/>
          <w:rtl/>
        </w:rPr>
      </w:pPr>
      <w:r>
        <w:rPr>
          <w:rFonts w:hint="cs"/>
          <w:rtl/>
        </w:rPr>
        <w:t xml:space="preserve">- - - </w:t>
      </w:r>
    </w:p>
    <w:p w14:paraId="50D24045" w14:textId="77777777" w:rsidR="00000000" w:rsidRDefault="00B90FE9">
      <w:pPr>
        <w:pStyle w:val="a0"/>
        <w:rPr>
          <w:rFonts w:hint="cs"/>
          <w:rtl/>
        </w:rPr>
      </w:pPr>
    </w:p>
    <w:p w14:paraId="2CF882AA" w14:textId="77777777" w:rsidR="00000000" w:rsidRDefault="00B90FE9">
      <w:pPr>
        <w:pStyle w:val="af1"/>
        <w:rPr>
          <w:rtl/>
        </w:rPr>
      </w:pPr>
      <w:r>
        <w:rPr>
          <w:rtl/>
        </w:rPr>
        <w:t>היו"ר משה כחלון:</w:t>
      </w:r>
    </w:p>
    <w:p w14:paraId="54B9874D" w14:textId="77777777" w:rsidR="00000000" w:rsidRDefault="00B90FE9">
      <w:pPr>
        <w:pStyle w:val="a0"/>
        <w:rPr>
          <w:rtl/>
        </w:rPr>
      </w:pPr>
    </w:p>
    <w:p w14:paraId="6C88831D" w14:textId="77777777" w:rsidR="00000000" w:rsidRDefault="00B90FE9">
      <w:pPr>
        <w:pStyle w:val="a0"/>
        <w:rPr>
          <w:rFonts w:hint="cs"/>
          <w:rtl/>
        </w:rPr>
      </w:pPr>
      <w:r>
        <w:rPr>
          <w:rFonts w:hint="cs"/>
          <w:rtl/>
        </w:rPr>
        <w:t>חברת הכנסת ענבל גבריאלי, חבר הכנסת חזן וחבר הכנסת בנלולו, תפסיקו.</w:t>
      </w:r>
    </w:p>
    <w:p w14:paraId="4C1AF030" w14:textId="77777777" w:rsidR="00000000" w:rsidRDefault="00B90FE9">
      <w:pPr>
        <w:pStyle w:val="a0"/>
        <w:rPr>
          <w:rFonts w:hint="cs"/>
          <w:rtl/>
        </w:rPr>
      </w:pPr>
    </w:p>
    <w:p w14:paraId="407D36A2" w14:textId="77777777" w:rsidR="00000000" w:rsidRDefault="00B90FE9">
      <w:pPr>
        <w:pStyle w:val="af0"/>
        <w:rPr>
          <w:rtl/>
        </w:rPr>
      </w:pPr>
      <w:r>
        <w:rPr>
          <w:rFonts w:hint="eastAsia"/>
          <w:rtl/>
        </w:rPr>
        <w:t>ואסל</w:t>
      </w:r>
      <w:r>
        <w:rPr>
          <w:rtl/>
        </w:rPr>
        <w:t xml:space="preserve"> טאהא (בל"ד):</w:t>
      </w:r>
    </w:p>
    <w:p w14:paraId="1EA5AC7C" w14:textId="77777777" w:rsidR="00000000" w:rsidRDefault="00B90FE9">
      <w:pPr>
        <w:pStyle w:val="a0"/>
        <w:rPr>
          <w:rFonts w:hint="cs"/>
          <w:rtl/>
        </w:rPr>
      </w:pPr>
    </w:p>
    <w:p w14:paraId="54D6DD66" w14:textId="77777777" w:rsidR="00000000" w:rsidRDefault="00B90FE9">
      <w:pPr>
        <w:pStyle w:val="a0"/>
        <w:rPr>
          <w:rFonts w:hint="cs"/>
          <w:rtl/>
        </w:rPr>
      </w:pPr>
      <w:r>
        <w:rPr>
          <w:rFonts w:hint="cs"/>
          <w:rtl/>
        </w:rPr>
        <w:t>צריך למנות ועדה קרואה למשרד הפנים.</w:t>
      </w:r>
    </w:p>
    <w:p w14:paraId="51F86F6A" w14:textId="77777777" w:rsidR="00000000" w:rsidRDefault="00B90FE9">
      <w:pPr>
        <w:pStyle w:val="a0"/>
        <w:rPr>
          <w:rFonts w:hint="cs"/>
          <w:rtl/>
        </w:rPr>
      </w:pPr>
    </w:p>
    <w:p w14:paraId="42D71BC9" w14:textId="77777777" w:rsidR="00000000" w:rsidRDefault="00B90FE9">
      <w:pPr>
        <w:pStyle w:val="af0"/>
        <w:rPr>
          <w:rtl/>
        </w:rPr>
      </w:pPr>
      <w:r>
        <w:rPr>
          <w:rFonts w:hint="eastAsia"/>
          <w:rtl/>
        </w:rPr>
        <w:t>אילן</w:t>
      </w:r>
      <w:r>
        <w:rPr>
          <w:rtl/>
        </w:rPr>
        <w:t xml:space="preserve"> ליבוביץ (שינוי):</w:t>
      </w:r>
    </w:p>
    <w:p w14:paraId="5151C589" w14:textId="77777777" w:rsidR="00000000" w:rsidRDefault="00B90FE9">
      <w:pPr>
        <w:pStyle w:val="a0"/>
        <w:rPr>
          <w:rFonts w:hint="cs"/>
          <w:rtl/>
        </w:rPr>
      </w:pPr>
    </w:p>
    <w:p w14:paraId="4913F89A" w14:textId="77777777" w:rsidR="00000000" w:rsidRDefault="00B90FE9">
      <w:pPr>
        <w:pStyle w:val="a0"/>
        <w:rPr>
          <w:rFonts w:hint="cs"/>
          <w:rtl/>
        </w:rPr>
      </w:pPr>
      <w:r>
        <w:rPr>
          <w:rFonts w:hint="cs"/>
          <w:rtl/>
        </w:rPr>
        <w:t>מצביעים בעד הקיצוץ, ויושבים וצועקים פ</w:t>
      </w:r>
      <w:r>
        <w:rPr>
          <w:rFonts w:hint="cs"/>
          <w:rtl/>
        </w:rPr>
        <w:t>ה.</w:t>
      </w:r>
    </w:p>
    <w:p w14:paraId="1E351200" w14:textId="77777777" w:rsidR="00000000" w:rsidRDefault="00B90FE9">
      <w:pPr>
        <w:pStyle w:val="a0"/>
        <w:rPr>
          <w:rFonts w:hint="cs"/>
          <w:rtl/>
        </w:rPr>
      </w:pPr>
    </w:p>
    <w:p w14:paraId="75004C9C" w14:textId="77777777" w:rsidR="00000000" w:rsidRDefault="00B90FE9">
      <w:pPr>
        <w:pStyle w:val="af1"/>
        <w:rPr>
          <w:rtl/>
        </w:rPr>
      </w:pPr>
      <w:r>
        <w:rPr>
          <w:rtl/>
        </w:rPr>
        <w:t>היו"ר משה כחלון:</w:t>
      </w:r>
    </w:p>
    <w:p w14:paraId="2787E8DF" w14:textId="77777777" w:rsidR="00000000" w:rsidRDefault="00B90FE9">
      <w:pPr>
        <w:pStyle w:val="a0"/>
        <w:rPr>
          <w:rtl/>
        </w:rPr>
      </w:pPr>
    </w:p>
    <w:p w14:paraId="23FD7194" w14:textId="77777777" w:rsidR="00000000" w:rsidRDefault="00B90FE9">
      <w:pPr>
        <w:pStyle w:val="a0"/>
        <w:rPr>
          <w:rFonts w:hint="cs"/>
          <w:rtl/>
        </w:rPr>
      </w:pPr>
      <w:r>
        <w:rPr>
          <w:rFonts w:hint="cs"/>
          <w:rtl/>
        </w:rPr>
        <w:t xml:space="preserve">חברת הכנסת ענבל גבריאלי, אני קורא אותך לסדר פעם ראשונה. חבר הכנסת ליבוביץ, אני קורא אותך לסדר פעם ראשונה, אני קורא אותך לסדר פעם שנייה. עוד הפרעה ואתה יוצא החוצה. אני מבקש מכולם להירגע; גם אתה, חבר הכנסת חזן. חברת הכנסת ענבל גבריאלי, </w:t>
      </w:r>
      <w:r>
        <w:rPr>
          <w:rFonts w:hint="cs"/>
          <w:rtl/>
        </w:rPr>
        <w:t>תירגעי בבקשה. אני אאפשר לכם לשאול כשהוא יסיים לדבר, לא עכשיו. חבר הכנסת מח'ול, כבר קראתי אותך לסדר, נכון? אז תירגע.</w:t>
      </w:r>
    </w:p>
    <w:p w14:paraId="4CFB07F1" w14:textId="77777777" w:rsidR="00000000" w:rsidRDefault="00B90FE9">
      <w:pPr>
        <w:pStyle w:val="af0"/>
        <w:rPr>
          <w:rtl/>
        </w:rPr>
      </w:pPr>
    </w:p>
    <w:p w14:paraId="556C85D6" w14:textId="77777777" w:rsidR="00000000" w:rsidRDefault="00B90FE9">
      <w:pPr>
        <w:pStyle w:val="af0"/>
        <w:rPr>
          <w:rtl/>
        </w:rPr>
      </w:pPr>
      <w:r>
        <w:rPr>
          <w:rFonts w:hint="eastAsia"/>
          <w:rtl/>
        </w:rPr>
        <w:t>אופיר</w:t>
      </w:r>
      <w:r>
        <w:rPr>
          <w:rtl/>
        </w:rPr>
        <w:t xml:space="preserve"> פינס-פז (העבודה-מימד):</w:t>
      </w:r>
    </w:p>
    <w:p w14:paraId="3F57420D" w14:textId="77777777" w:rsidR="00000000" w:rsidRDefault="00B90FE9">
      <w:pPr>
        <w:pStyle w:val="a0"/>
        <w:rPr>
          <w:rFonts w:hint="cs"/>
          <w:rtl/>
        </w:rPr>
      </w:pPr>
    </w:p>
    <w:p w14:paraId="118DC85D" w14:textId="77777777" w:rsidR="00000000" w:rsidRDefault="00B90FE9">
      <w:pPr>
        <w:pStyle w:val="af1"/>
        <w:ind w:firstLine="719"/>
        <w:rPr>
          <w:rFonts w:hint="cs"/>
          <w:b w:val="0"/>
          <w:bCs w:val="0"/>
          <w:u w:val="none"/>
          <w:rtl/>
        </w:rPr>
      </w:pPr>
      <w:r>
        <w:rPr>
          <w:rFonts w:hint="cs"/>
          <w:b w:val="0"/>
          <w:bCs w:val="0"/>
          <w:u w:val="none"/>
          <w:rtl/>
        </w:rPr>
        <w:t xml:space="preserve">אני מבקש שתביא את שר האוצר לפה. </w:t>
      </w:r>
    </w:p>
    <w:p w14:paraId="074C50E2" w14:textId="77777777" w:rsidR="00000000" w:rsidRDefault="00B90FE9">
      <w:pPr>
        <w:pStyle w:val="a0"/>
        <w:rPr>
          <w:rFonts w:hint="cs"/>
          <w:rtl/>
        </w:rPr>
      </w:pPr>
    </w:p>
    <w:p w14:paraId="15C7B151" w14:textId="77777777" w:rsidR="00000000" w:rsidRDefault="00B90FE9">
      <w:pPr>
        <w:pStyle w:val="af1"/>
        <w:rPr>
          <w:rtl/>
        </w:rPr>
      </w:pPr>
      <w:r>
        <w:rPr>
          <w:rtl/>
        </w:rPr>
        <w:t>היו"ר משה כחלון:</w:t>
      </w:r>
    </w:p>
    <w:p w14:paraId="28EA2148" w14:textId="77777777" w:rsidR="00000000" w:rsidRDefault="00B90FE9">
      <w:pPr>
        <w:pStyle w:val="a0"/>
        <w:rPr>
          <w:rtl/>
        </w:rPr>
      </w:pPr>
    </w:p>
    <w:p w14:paraId="390B8B1E" w14:textId="77777777" w:rsidR="00000000" w:rsidRDefault="00B90FE9">
      <w:pPr>
        <w:pStyle w:val="a0"/>
        <w:rPr>
          <w:rFonts w:hint="cs"/>
          <w:rtl/>
        </w:rPr>
      </w:pPr>
      <w:r>
        <w:rPr>
          <w:rFonts w:hint="cs"/>
          <w:rtl/>
        </w:rPr>
        <w:t>חבר הכנסת פינס-פז, תירגע גם אתה. אתה רוצה שאני אקרא גם או</w:t>
      </w:r>
      <w:r>
        <w:rPr>
          <w:rFonts w:hint="cs"/>
          <w:rtl/>
        </w:rPr>
        <w:t xml:space="preserve">תך לסדר? תפסיק. </w:t>
      </w:r>
    </w:p>
    <w:p w14:paraId="0AE4CE13" w14:textId="77777777" w:rsidR="00000000" w:rsidRDefault="00B90FE9">
      <w:pPr>
        <w:pStyle w:val="a0"/>
        <w:rPr>
          <w:rFonts w:hint="cs"/>
          <w:rtl/>
        </w:rPr>
      </w:pPr>
    </w:p>
    <w:p w14:paraId="06C27005" w14:textId="77777777" w:rsidR="00000000" w:rsidRDefault="00B90FE9">
      <w:pPr>
        <w:pStyle w:val="af0"/>
        <w:rPr>
          <w:rtl/>
        </w:rPr>
      </w:pPr>
      <w:r>
        <w:rPr>
          <w:rFonts w:hint="eastAsia"/>
          <w:rtl/>
        </w:rPr>
        <w:t>עבד</w:t>
      </w:r>
      <w:r>
        <w:rPr>
          <w:rtl/>
        </w:rPr>
        <w:t>-אלמאלכ דהאמשה (רע"ם):</w:t>
      </w:r>
    </w:p>
    <w:p w14:paraId="6C501D5F" w14:textId="77777777" w:rsidR="00000000" w:rsidRDefault="00B90FE9">
      <w:pPr>
        <w:pStyle w:val="a0"/>
        <w:rPr>
          <w:rFonts w:hint="cs"/>
          <w:rtl/>
        </w:rPr>
      </w:pPr>
    </w:p>
    <w:p w14:paraId="5883B022" w14:textId="77777777" w:rsidR="00000000" w:rsidRDefault="00B90FE9">
      <w:pPr>
        <w:pStyle w:val="a0"/>
        <w:rPr>
          <w:rFonts w:hint="cs"/>
          <w:rtl/>
        </w:rPr>
      </w:pPr>
      <w:r>
        <w:rPr>
          <w:rFonts w:hint="cs"/>
          <w:rtl/>
        </w:rPr>
        <w:t>אפשר גם את חברי מרכז הליכוד לקרוא לסדר.</w:t>
      </w:r>
    </w:p>
    <w:p w14:paraId="4F08F479" w14:textId="77777777" w:rsidR="00000000" w:rsidRDefault="00B90FE9">
      <w:pPr>
        <w:pStyle w:val="a0"/>
        <w:rPr>
          <w:rFonts w:hint="cs"/>
          <w:rtl/>
        </w:rPr>
      </w:pPr>
    </w:p>
    <w:p w14:paraId="2597A3EB" w14:textId="77777777" w:rsidR="00000000" w:rsidRDefault="00B90FE9">
      <w:pPr>
        <w:pStyle w:val="af1"/>
        <w:rPr>
          <w:rtl/>
        </w:rPr>
      </w:pPr>
      <w:r>
        <w:rPr>
          <w:rtl/>
        </w:rPr>
        <w:t>היו"ר משה כחלון:</w:t>
      </w:r>
    </w:p>
    <w:p w14:paraId="45783FAB" w14:textId="77777777" w:rsidR="00000000" w:rsidRDefault="00B90FE9">
      <w:pPr>
        <w:pStyle w:val="a0"/>
        <w:rPr>
          <w:rtl/>
        </w:rPr>
      </w:pPr>
    </w:p>
    <w:p w14:paraId="312F6009" w14:textId="77777777" w:rsidR="00000000" w:rsidRDefault="00B90FE9">
      <w:pPr>
        <w:pStyle w:val="a0"/>
        <w:rPr>
          <w:rFonts w:hint="cs"/>
          <w:rtl/>
        </w:rPr>
      </w:pPr>
      <w:r>
        <w:rPr>
          <w:rFonts w:hint="cs"/>
          <w:rtl/>
        </w:rPr>
        <w:t>חבר הכנסת דהאמשה.</w:t>
      </w:r>
    </w:p>
    <w:p w14:paraId="0183F5BE" w14:textId="77777777" w:rsidR="00000000" w:rsidRDefault="00B90FE9">
      <w:pPr>
        <w:pStyle w:val="a0"/>
        <w:rPr>
          <w:rFonts w:hint="cs"/>
          <w:rtl/>
        </w:rPr>
      </w:pPr>
    </w:p>
    <w:p w14:paraId="3E771D8A" w14:textId="77777777" w:rsidR="00000000" w:rsidRDefault="00B90FE9">
      <w:pPr>
        <w:pStyle w:val="af0"/>
        <w:rPr>
          <w:rtl/>
        </w:rPr>
      </w:pPr>
      <w:r>
        <w:rPr>
          <w:rFonts w:hint="eastAsia"/>
          <w:rtl/>
        </w:rPr>
        <w:t>קריאות</w:t>
      </w:r>
      <w:r>
        <w:rPr>
          <w:rtl/>
        </w:rPr>
        <w:t>:</w:t>
      </w:r>
    </w:p>
    <w:p w14:paraId="7AB514B7" w14:textId="77777777" w:rsidR="00000000" w:rsidRDefault="00B90FE9">
      <w:pPr>
        <w:pStyle w:val="a0"/>
        <w:rPr>
          <w:rFonts w:hint="cs"/>
          <w:rtl/>
        </w:rPr>
      </w:pPr>
    </w:p>
    <w:p w14:paraId="0FE8B721" w14:textId="77777777" w:rsidR="00000000" w:rsidRDefault="00B90FE9">
      <w:pPr>
        <w:pStyle w:val="a0"/>
        <w:rPr>
          <w:rFonts w:hint="cs"/>
          <w:rtl/>
        </w:rPr>
      </w:pPr>
      <w:r>
        <w:rPr>
          <w:rFonts w:hint="cs"/>
          <w:rtl/>
        </w:rPr>
        <w:t xml:space="preserve">- - - </w:t>
      </w:r>
    </w:p>
    <w:p w14:paraId="6DC63032" w14:textId="77777777" w:rsidR="00000000" w:rsidRDefault="00B90FE9">
      <w:pPr>
        <w:pStyle w:val="a0"/>
        <w:rPr>
          <w:rFonts w:hint="cs"/>
          <w:rtl/>
        </w:rPr>
      </w:pPr>
    </w:p>
    <w:p w14:paraId="6733EBBE" w14:textId="77777777" w:rsidR="00000000" w:rsidRDefault="00B90FE9">
      <w:pPr>
        <w:pStyle w:val="-"/>
        <w:rPr>
          <w:rtl/>
        </w:rPr>
      </w:pPr>
      <w:bookmarkStart w:id="383" w:name="FS000000519T14_01_2004_16_39_31C"/>
      <w:bookmarkEnd w:id="383"/>
      <w:r>
        <w:rPr>
          <w:rtl/>
        </w:rPr>
        <w:t>שר הפנים אברהם פורז:</w:t>
      </w:r>
    </w:p>
    <w:p w14:paraId="4DE7C259" w14:textId="77777777" w:rsidR="00000000" w:rsidRDefault="00B90FE9">
      <w:pPr>
        <w:pStyle w:val="a0"/>
        <w:rPr>
          <w:rtl/>
        </w:rPr>
      </w:pPr>
    </w:p>
    <w:p w14:paraId="4F17A081" w14:textId="77777777" w:rsidR="00000000" w:rsidRDefault="00B90FE9">
      <w:pPr>
        <w:pStyle w:val="a0"/>
        <w:rPr>
          <w:rFonts w:hint="cs"/>
          <w:rtl/>
        </w:rPr>
      </w:pPr>
      <w:r>
        <w:rPr>
          <w:rFonts w:hint="cs"/>
          <w:rtl/>
        </w:rPr>
        <w:t>תגידו, מה קרה לכם? החלטתם כולכם לצעוק יחד?</w:t>
      </w:r>
    </w:p>
    <w:p w14:paraId="58755C57" w14:textId="77777777" w:rsidR="00000000" w:rsidRDefault="00B90FE9">
      <w:pPr>
        <w:pStyle w:val="a0"/>
        <w:rPr>
          <w:rFonts w:hint="cs"/>
          <w:rtl/>
        </w:rPr>
      </w:pPr>
    </w:p>
    <w:p w14:paraId="29644987" w14:textId="77777777" w:rsidR="00000000" w:rsidRDefault="00B90FE9">
      <w:pPr>
        <w:pStyle w:val="af1"/>
        <w:rPr>
          <w:rtl/>
        </w:rPr>
      </w:pPr>
      <w:r>
        <w:rPr>
          <w:rtl/>
        </w:rPr>
        <w:t>היו"ר משה כחלון:</w:t>
      </w:r>
    </w:p>
    <w:p w14:paraId="0765844E" w14:textId="77777777" w:rsidR="00000000" w:rsidRDefault="00B90FE9">
      <w:pPr>
        <w:pStyle w:val="a0"/>
        <w:rPr>
          <w:rtl/>
        </w:rPr>
      </w:pPr>
    </w:p>
    <w:p w14:paraId="5C916A05" w14:textId="77777777" w:rsidR="00000000" w:rsidRDefault="00B90FE9">
      <w:pPr>
        <w:pStyle w:val="a0"/>
        <w:rPr>
          <w:rFonts w:hint="cs"/>
          <w:rtl/>
        </w:rPr>
      </w:pPr>
      <w:r>
        <w:rPr>
          <w:rFonts w:hint="cs"/>
          <w:rtl/>
        </w:rPr>
        <w:t>השר פורז, אל תענה, בבקשה. חבר הכ</w:t>
      </w:r>
      <w:r>
        <w:rPr>
          <w:rFonts w:hint="cs"/>
          <w:rtl/>
        </w:rPr>
        <w:t>נסת דהאמשה, אני קורא אותך לסדר פעם ראשונה. חבר הכנסת קרא, שלום. אתה תמיד נכנס וכבר מראה לכולם שהגעת.</w:t>
      </w:r>
    </w:p>
    <w:p w14:paraId="519D18CF" w14:textId="77777777" w:rsidR="00000000" w:rsidRDefault="00B90FE9">
      <w:pPr>
        <w:pStyle w:val="a0"/>
        <w:rPr>
          <w:rFonts w:hint="cs"/>
          <w:rtl/>
        </w:rPr>
      </w:pPr>
    </w:p>
    <w:p w14:paraId="12CD929F" w14:textId="77777777" w:rsidR="00000000" w:rsidRDefault="00B90FE9">
      <w:pPr>
        <w:pStyle w:val="af0"/>
        <w:rPr>
          <w:rtl/>
        </w:rPr>
      </w:pPr>
      <w:r>
        <w:rPr>
          <w:rFonts w:hint="eastAsia"/>
          <w:rtl/>
        </w:rPr>
        <w:t>איוב</w:t>
      </w:r>
      <w:r>
        <w:rPr>
          <w:rtl/>
        </w:rPr>
        <w:t xml:space="preserve"> קרא (הליכוד):</w:t>
      </w:r>
    </w:p>
    <w:p w14:paraId="737E93EF" w14:textId="77777777" w:rsidR="00000000" w:rsidRDefault="00B90FE9">
      <w:pPr>
        <w:pStyle w:val="a0"/>
        <w:rPr>
          <w:rFonts w:hint="cs"/>
          <w:rtl/>
        </w:rPr>
      </w:pPr>
    </w:p>
    <w:p w14:paraId="59FE1E2D" w14:textId="77777777" w:rsidR="00000000" w:rsidRDefault="00B90FE9">
      <w:pPr>
        <w:pStyle w:val="a0"/>
        <w:rPr>
          <w:rFonts w:hint="cs"/>
          <w:rtl/>
        </w:rPr>
      </w:pPr>
      <w:r>
        <w:rPr>
          <w:rFonts w:hint="cs"/>
          <w:rtl/>
        </w:rPr>
        <w:t>אופיר פינס היה בקואליציה ולא פתר את בעיית קריית-מלאכי. מה הצביעות הזאת?</w:t>
      </w:r>
    </w:p>
    <w:p w14:paraId="04D882FC" w14:textId="77777777" w:rsidR="00000000" w:rsidRDefault="00B90FE9">
      <w:pPr>
        <w:pStyle w:val="a0"/>
        <w:rPr>
          <w:rFonts w:hint="cs"/>
          <w:rtl/>
        </w:rPr>
      </w:pPr>
    </w:p>
    <w:p w14:paraId="0125C0D6" w14:textId="77777777" w:rsidR="00000000" w:rsidRDefault="00B90FE9">
      <w:pPr>
        <w:pStyle w:val="af1"/>
        <w:rPr>
          <w:rtl/>
        </w:rPr>
      </w:pPr>
      <w:r>
        <w:rPr>
          <w:rtl/>
        </w:rPr>
        <w:t>היו"ר משה כחלון:</w:t>
      </w:r>
    </w:p>
    <w:p w14:paraId="20638991" w14:textId="77777777" w:rsidR="00000000" w:rsidRDefault="00B90FE9">
      <w:pPr>
        <w:pStyle w:val="a0"/>
        <w:rPr>
          <w:rtl/>
        </w:rPr>
      </w:pPr>
    </w:p>
    <w:p w14:paraId="25A13F85" w14:textId="77777777" w:rsidR="00000000" w:rsidRDefault="00B90FE9">
      <w:pPr>
        <w:pStyle w:val="a0"/>
        <w:rPr>
          <w:rFonts w:hint="cs"/>
          <w:rtl/>
        </w:rPr>
      </w:pPr>
      <w:r>
        <w:rPr>
          <w:rFonts w:hint="cs"/>
          <w:rtl/>
        </w:rPr>
        <w:t>הבעיה של קריית-מלאכי היא לא בעיה של אופיר פ</w:t>
      </w:r>
      <w:r>
        <w:rPr>
          <w:rFonts w:hint="cs"/>
          <w:rtl/>
        </w:rPr>
        <w:t>ינס, היא בעיה של כולנו, גם שלך וגם שלו. עכשיו תירגע.</w:t>
      </w:r>
    </w:p>
    <w:p w14:paraId="360E8701" w14:textId="77777777" w:rsidR="00000000" w:rsidRDefault="00B90FE9">
      <w:pPr>
        <w:pStyle w:val="af0"/>
        <w:rPr>
          <w:rtl/>
        </w:rPr>
      </w:pPr>
    </w:p>
    <w:p w14:paraId="665DFD9A" w14:textId="77777777" w:rsidR="00000000" w:rsidRDefault="00B90FE9">
      <w:pPr>
        <w:pStyle w:val="af0"/>
        <w:rPr>
          <w:rtl/>
        </w:rPr>
      </w:pPr>
      <w:r>
        <w:rPr>
          <w:rFonts w:hint="eastAsia"/>
          <w:rtl/>
        </w:rPr>
        <w:t>איוב</w:t>
      </w:r>
      <w:r>
        <w:rPr>
          <w:rtl/>
        </w:rPr>
        <w:t xml:space="preserve"> קרא (הליכוד):</w:t>
      </w:r>
    </w:p>
    <w:p w14:paraId="3ED6E2FF" w14:textId="77777777" w:rsidR="00000000" w:rsidRDefault="00B90FE9">
      <w:pPr>
        <w:pStyle w:val="a0"/>
        <w:rPr>
          <w:rFonts w:hint="cs"/>
          <w:rtl/>
        </w:rPr>
      </w:pPr>
    </w:p>
    <w:p w14:paraId="54CF399C" w14:textId="77777777" w:rsidR="00000000" w:rsidRDefault="00B90FE9">
      <w:pPr>
        <w:pStyle w:val="a0"/>
        <w:rPr>
          <w:rFonts w:hint="cs"/>
          <w:rtl/>
        </w:rPr>
      </w:pPr>
      <w:r>
        <w:rPr>
          <w:rFonts w:hint="cs"/>
          <w:rtl/>
        </w:rPr>
        <w:t>שלא יגיד שר האוצר.</w:t>
      </w:r>
    </w:p>
    <w:p w14:paraId="2CE201DF" w14:textId="77777777" w:rsidR="00000000" w:rsidRDefault="00B90FE9">
      <w:pPr>
        <w:pStyle w:val="a0"/>
        <w:rPr>
          <w:rFonts w:hint="cs"/>
          <w:rtl/>
        </w:rPr>
      </w:pPr>
    </w:p>
    <w:p w14:paraId="756E8693" w14:textId="77777777" w:rsidR="00000000" w:rsidRDefault="00B90FE9">
      <w:pPr>
        <w:pStyle w:val="af1"/>
        <w:rPr>
          <w:rtl/>
        </w:rPr>
      </w:pPr>
      <w:r>
        <w:rPr>
          <w:rtl/>
        </w:rPr>
        <w:t>היו"ר משה כחלון:</w:t>
      </w:r>
    </w:p>
    <w:p w14:paraId="2C2DA8F1" w14:textId="77777777" w:rsidR="00000000" w:rsidRDefault="00B90FE9">
      <w:pPr>
        <w:pStyle w:val="a0"/>
        <w:rPr>
          <w:rtl/>
        </w:rPr>
      </w:pPr>
    </w:p>
    <w:p w14:paraId="6EB702FC" w14:textId="77777777" w:rsidR="00000000" w:rsidRDefault="00B90FE9">
      <w:pPr>
        <w:pStyle w:val="a0"/>
        <w:rPr>
          <w:rFonts w:hint="cs"/>
          <w:rtl/>
        </w:rPr>
      </w:pPr>
      <w:r>
        <w:rPr>
          <w:rFonts w:hint="cs"/>
          <w:rtl/>
        </w:rPr>
        <w:t>למה, הוא יכול להגיד שר האוצר. מה קרה?</w:t>
      </w:r>
    </w:p>
    <w:p w14:paraId="7DFA6ACA" w14:textId="77777777" w:rsidR="00000000" w:rsidRDefault="00B90FE9">
      <w:pPr>
        <w:pStyle w:val="a0"/>
        <w:rPr>
          <w:rFonts w:hint="cs"/>
          <w:rtl/>
        </w:rPr>
      </w:pPr>
    </w:p>
    <w:p w14:paraId="0ADFC14B" w14:textId="77777777" w:rsidR="00000000" w:rsidRDefault="00B90FE9">
      <w:pPr>
        <w:pStyle w:val="af0"/>
        <w:rPr>
          <w:rtl/>
        </w:rPr>
      </w:pPr>
      <w:r>
        <w:rPr>
          <w:rFonts w:hint="eastAsia"/>
          <w:rtl/>
        </w:rPr>
        <w:t>ואסל</w:t>
      </w:r>
      <w:r>
        <w:rPr>
          <w:rtl/>
        </w:rPr>
        <w:t xml:space="preserve"> טאהא (בל"ד):</w:t>
      </w:r>
    </w:p>
    <w:p w14:paraId="4507221A" w14:textId="77777777" w:rsidR="00000000" w:rsidRDefault="00B90FE9">
      <w:pPr>
        <w:pStyle w:val="a0"/>
        <w:rPr>
          <w:rFonts w:hint="cs"/>
          <w:rtl/>
        </w:rPr>
      </w:pPr>
    </w:p>
    <w:p w14:paraId="3DB420B4" w14:textId="77777777" w:rsidR="00000000" w:rsidRDefault="00B90FE9">
      <w:pPr>
        <w:pStyle w:val="a0"/>
        <w:rPr>
          <w:rFonts w:hint="cs"/>
          <w:rtl/>
        </w:rPr>
      </w:pPr>
      <w:r>
        <w:rPr>
          <w:rFonts w:hint="cs"/>
          <w:rtl/>
        </w:rPr>
        <w:t xml:space="preserve">תהיה גבר, תפתור את הבעיה של - - - </w:t>
      </w:r>
    </w:p>
    <w:p w14:paraId="42576A63" w14:textId="77777777" w:rsidR="00000000" w:rsidRDefault="00B90FE9">
      <w:pPr>
        <w:pStyle w:val="a0"/>
        <w:rPr>
          <w:rFonts w:hint="cs"/>
          <w:rtl/>
        </w:rPr>
      </w:pPr>
    </w:p>
    <w:p w14:paraId="2E993F5E" w14:textId="77777777" w:rsidR="00000000" w:rsidRDefault="00B90FE9">
      <w:pPr>
        <w:pStyle w:val="af1"/>
        <w:rPr>
          <w:rtl/>
        </w:rPr>
      </w:pPr>
      <w:r>
        <w:rPr>
          <w:rtl/>
        </w:rPr>
        <w:t>היו"ר משה כחלון:</w:t>
      </w:r>
    </w:p>
    <w:p w14:paraId="4820C61A" w14:textId="77777777" w:rsidR="00000000" w:rsidRDefault="00B90FE9">
      <w:pPr>
        <w:pStyle w:val="a0"/>
        <w:rPr>
          <w:rtl/>
        </w:rPr>
      </w:pPr>
    </w:p>
    <w:p w14:paraId="2C5C9BD4" w14:textId="77777777" w:rsidR="00000000" w:rsidRDefault="00B90FE9">
      <w:pPr>
        <w:pStyle w:val="a0"/>
        <w:rPr>
          <w:rFonts w:hint="cs"/>
          <w:rtl/>
        </w:rPr>
      </w:pPr>
      <w:r>
        <w:rPr>
          <w:rFonts w:hint="cs"/>
          <w:rtl/>
        </w:rPr>
        <w:t xml:space="preserve">השר פורז, תנוח. תן להם עוד דקה. </w:t>
      </w:r>
      <w:r>
        <w:rPr>
          <w:rFonts w:hint="cs"/>
          <w:rtl/>
        </w:rPr>
        <w:t>חבר הכנסת פינס. חבר הכנסת רביץ.</w:t>
      </w:r>
    </w:p>
    <w:p w14:paraId="77D2D952" w14:textId="77777777" w:rsidR="00000000" w:rsidRDefault="00B90FE9">
      <w:pPr>
        <w:pStyle w:val="a0"/>
        <w:rPr>
          <w:rFonts w:hint="cs"/>
          <w:rtl/>
        </w:rPr>
      </w:pPr>
    </w:p>
    <w:p w14:paraId="6EE81FAA" w14:textId="77777777" w:rsidR="00000000" w:rsidRDefault="00B90FE9">
      <w:pPr>
        <w:pStyle w:val="-"/>
        <w:rPr>
          <w:rtl/>
        </w:rPr>
      </w:pPr>
      <w:bookmarkStart w:id="384" w:name="FS000000519T14_01_2004_16_43_26C"/>
      <w:bookmarkEnd w:id="384"/>
      <w:r>
        <w:rPr>
          <w:rtl/>
        </w:rPr>
        <w:t>שר הפנים אברהם פורז:</w:t>
      </w:r>
    </w:p>
    <w:p w14:paraId="5A13A6C8" w14:textId="77777777" w:rsidR="00000000" w:rsidRDefault="00B90FE9">
      <w:pPr>
        <w:pStyle w:val="a0"/>
        <w:rPr>
          <w:rtl/>
        </w:rPr>
      </w:pPr>
    </w:p>
    <w:p w14:paraId="3EF22165" w14:textId="77777777" w:rsidR="00000000" w:rsidRDefault="00B90FE9">
      <w:pPr>
        <w:pStyle w:val="a0"/>
        <w:rPr>
          <w:rFonts w:hint="cs"/>
          <w:rtl/>
        </w:rPr>
      </w:pPr>
      <w:r>
        <w:rPr>
          <w:rFonts w:hint="cs"/>
          <w:rtl/>
        </w:rPr>
        <w:t xml:space="preserve"> מה הם רוצים?</w:t>
      </w:r>
    </w:p>
    <w:p w14:paraId="69F7F841" w14:textId="77777777" w:rsidR="00000000" w:rsidRDefault="00B90FE9">
      <w:pPr>
        <w:pStyle w:val="a0"/>
        <w:rPr>
          <w:rFonts w:hint="cs"/>
          <w:rtl/>
        </w:rPr>
      </w:pPr>
    </w:p>
    <w:p w14:paraId="68FBCA46" w14:textId="77777777" w:rsidR="00000000" w:rsidRDefault="00B90FE9">
      <w:pPr>
        <w:pStyle w:val="af1"/>
        <w:rPr>
          <w:rtl/>
        </w:rPr>
      </w:pPr>
      <w:r>
        <w:rPr>
          <w:rtl/>
        </w:rPr>
        <w:t>היו"ר משה כחלון:</w:t>
      </w:r>
    </w:p>
    <w:p w14:paraId="1E8BD884" w14:textId="77777777" w:rsidR="00000000" w:rsidRDefault="00B90FE9">
      <w:pPr>
        <w:pStyle w:val="a0"/>
        <w:rPr>
          <w:rtl/>
        </w:rPr>
      </w:pPr>
    </w:p>
    <w:p w14:paraId="75FE07CE" w14:textId="77777777" w:rsidR="00000000" w:rsidRDefault="00B90FE9">
      <w:pPr>
        <w:pStyle w:val="a0"/>
        <w:rPr>
          <w:rFonts w:hint="cs"/>
          <w:rtl/>
        </w:rPr>
      </w:pPr>
      <w:r>
        <w:rPr>
          <w:rFonts w:hint="cs"/>
          <w:rtl/>
        </w:rPr>
        <w:t xml:space="preserve">אל תענה להם, בבקשה. ביקשתי ממך לא לענות, נכון? </w:t>
      </w:r>
    </w:p>
    <w:p w14:paraId="2D7E7175" w14:textId="77777777" w:rsidR="00000000" w:rsidRDefault="00B90FE9">
      <w:pPr>
        <w:pStyle w:val="a0"/>
        <w:rPr>
          <w:rFonts w:hint="cs"/>
          <w:rtl/>
        </w:rPr>
      </w:pPr>
      <w:r>
        <w:rPr>
          <w:rFonts w:hint="cs"/>
          <w:rtl/>
        </w:rPr>
        <w:t xml:space="preserve"> </w:t>
      </w:r>
    </w:p>
    <w:p w14:paraId="66D366A6" w14:textId="77777777" w:rsidR="00000000" w:rsidRDefault="00B90FE9">
      <w:pPr>
        <w:pStyle w:val="af0"/>
        <w:rPr>
          <w:rtl/>
        </w:rPr>
      </w:pPr>
      <w:r>
        <w:rPr>
          <w:rFonts w:hint="eastAsia"/>
          <w:rtl/>
        </w:rPr>
        <w:t>יעקב</w:t>
      </w:r>
      <w:r>
        <w:rPr>
          <w:rtl/>
        </w:rPr>
        <w:t xml:space="preserve"> ליצמן (יהדות התורה):</w:t>
      </w:r>
    </w:p>
    <w:p w14:paraId="5715E3A4" w14:textId="77777777" w:rsidR="00000000" w:rsidRDefault="00B90FE9">
      <w:pPr>
        <w:pStyle w:val="a0"/>
        <w:rPr>
          <w:rFonts w:hint="cs"/>
          <w:rtl/>
        </w:rPr>
      </w:pPr>
    </w:p>
    <w:p w14:paraId="7DCAF5A6" w14:textId="77777777" w:rsidR="00000000" w:rsidRDefault="00B90FE9">
      <w:pPr>
        <w:pStyle w:val="a0"/>
        <w:rPr>
          <w:rFonts w:hint="cs"/>
          <w:rtl/>
        </w:rPr>
      </w:pPr>
      <w:r>
        <w:rPr>
          <w:rFonts w:hint="cs"/>
          <w:rtl/>
        </w:rPr>
        <w:t xml:space="preserve">- - - </w:t>
      </w:r>
    </w:p>
    <w:p w14:paraId="6E3ED0CC" w14:textId="77777777" w:rsidR="00000000" w:rsidRDefault="00B90FE9">
      <w:pPr>
        <w:pStyle w:val="a0"/>
        <w:rPr>
          <w:rFonts w:hint="cs"/>
          <w:rtl/>
        </w:rPr>
      </w:pPr>
    </w:p>
    <w:p w14:paraId="7ADD06BC" w14:textId="77777777" w:rsidR="00000000" w:rsidRDefault="00B90FE9">
      <w:pPr>
        <w:pStyle w:val="af1"/>
        <w:rPr>
          <w:rtl/>
        </w:rPr>
      </w:pPr>
      <w:r>
        <w:rPr>
          <w:rtl/>
        </w:rPr>
        <w:t>היו"ר משה כחלון:</w:t>
      </w:r>
    </w:p>
    <w:p w14:paraId="0C585868" w14:textId="77777777" w:rsidR="00000000" w:rsidRDefault="00B90FE9">
      <w:pPr>
        <w:pStyle w:val="a0"/>
        <w:rPr>
          <w:rtl/>
        </w:rPr>
      </w:pPr>
    </w:p>
    <w:p w14:paraId="344435DE" w14:textId="77777777" w:rsidR="00000000" w:rsidRDefault="00B90FE9">
      <w:pPr>
        <w:pStyle w:val="a0"/>
        <w:rPr>
          <w:rFonts w:hint="cs"/>
          <w:rtl/>
        </w:rPr>
      </w:pPr>
      <w:r>
        <w:rPr>
          <w:rFonts w:hint="cs"/>
          <w:rtl/>
        </w:rPr>
        <w:t>חבר הכנסת ליצמן, אני קורא אותך לסדר פעם ראשונה. אני אומר לכם להיר</w:t>
      </w:r>
      <w:r>
        <w:rPr>
          <w:rFonts w:hint="cs"/>
          <w:rtl/>
        </w:rPr>
        <w:t>גע, תירגעו ותאפשרו לו לסיים, עם כל הכבוד לכם. הוא לא ידבר עד שלא יהיה פה שקט. מספיק עם זה. אחרי זה, מי שירצה, אני אאפשר לו לשאול שאלה. מה אתם קופצים כולם?</w:t>
      </w:r>
    </w:p>
    <w:p w14:paraId="37D3664F" w14:textId="77777777" w:rsidR="00000000" w:rsidRDefault="00B90FE9">
      <w:pPr>
        <w:pStyle w:val="a0"/>
        <w:rPr>
          <w:rFonts w:hint="cs"/>
          <w:rtl/>
        </w:rPr>
      </w:pPr>
    </w:p>
    <w:p w14:paraId="4408A450" w14:textId="77777777" w:rsidR="00000000" w:rsidRDefault="00B90FE9">
      <w:pPr>
        <w:pStyle w:val="af0"/>
        <w:rPr>
          <w:rtl/>
        </w:rPr>
      </w:pPr>
      <w:r>
        <w:rPr>
          <w:rFonts w:hint="eastAsia"/>
          <w:rtl/>
        </w:rPr>
        <w:t>יעקב</w:t>
      </w:r>
      <w:r>
        <w:rPr>
          <w:rtl/>
        </w:rPr>
        <w:t xml:space="preserve"> ליצמן (יהדות התורה):</w:t>
      </w:r>
    </w:p>
    <w:p w14:paraId="1A947312" w14:textId="77777777" w:rsidR="00000000" w:rsidRDefault="00B90FE9">
      <w:pPr>
        <w:pStyle w:val="a0"/>
        <w:rPr>
          <w:rFonts w:hint="cs"/>
          <w:rtl/>
        </w:rPr>
      </w:pPr>
    </w:p>
    <w:p w14:paraId="4C0F437E" w14:textId="77777777" w:rsidR="00000000" w:rsidRDefault="00B90FE9">
      <w:pPr>
        <w:pStyle w:val="a0"/>
        <w:rPr>
          <w:rFonts w:hint="cs"/>
          <w:rtl/>
        </w:rPr>
      </w:pPr>
      <w:r>
        <w:rPr>
          <w:rFonts w:hint="cs"/>
          <w:rtl/>
        </w:rPr>
        <w:t>אפשר לחזור על זה עוד הפעם?</w:t>
      </w:r>
    </w:p>
    <w:p w14:paraId="009D1D55" w14:textId="77777777" w:rsidR="00000000" w:rsidRDefault="00B90FE9">
      <w:pPr>
        <w:pStyle w:val="a0"/>
        <w:rPr>
          <w:rFonts w:hint="cs"/>
          <w:rtl/>
        </w:rPr>
      </w:pPr>
    </w:p>
    <w:p w14:paraId="267AF037" w14:textId="77777777" w:rsidR="00000000" w:rsidRDefault="00B90FE9">
      <w:pPr>
        <w:pStyle w:val="af1"/>
        <w:rPr>
          <w:rtl/>
        </w:rPr>
      </w:pPr>
    </w:p>
    <w:p w14:paraId="555E3982" w14:textId="77777777" w:rsidR="00000000" w:rsidRDefault="00B90FE9">
      <w:pPr>
        <w:pStyle w:val="af1"/>
        <w:rPr>
          <w:rtl/>
        </w:rPr>
      </w:pPr>
      <w:r>
        <w:rPr>
          <w:rtl/>
        </w:rPr>
        <w:t>היו"ר משה כחלון:</w:t>
      </w:r>
    </w:p>
    <w:p w14:paraId="1AD1192B" w14:textId="77777777" w:rsidR="00000000" w:rsidRDefault="00B90FE9">
      <w:pPr>
        <w:pStyle w:val="a0"/>
        <w:rPr>
          <w:rtl/>
        </w:rPr>
      </w:pPr>
    </w:p>
    <w:p w14:paraId="62BF35D3" w14:textId="77777777" w:rsidR="00000000" w:rsidRDefault="00B90FE9">
      <w:pPr>
        <w:pStyle w:val="a0"/>
        <w:rPr>
          <w:rFonts w:hint="cs"/>
          <w:rtl/>
        </w:rPr>
      </w:pPr>
      <w:r>
        <w:rPr>
          <w:rFonts w:hint="cs"/>
          <w:rtl/>
        </w:rPr>
        <w:t>השר פורז, בבקשה להמשיך.</w:t>
      </w:r>
    </w:p>
    <w:p w14:paraId="5C80CA20" w14:textId="77777777" w:rsidR="00000000" w:rsidRDefault="00B90FE9">
      <w:pPr>
        <w:pStyle w:val="a0"/>
        <w:rPr>
          <w:rFonts w:hint="cs"/>
          <w:rtl/>
        </w:rPr>
      </w:pPr>
    </w:p>
    <w:p w14:paraId="53D70BBC" w14:textId="77777777" w:rsidR="00000000" w:rsidRDefault="00B90FE9">
      <w:pPr>
        <w:pStyle w:val="-"/>
        <w:rPr>
          <w:rtl/>
        </w:rPr>
      </w:pPr>
      <w:bookmarkStart w:id="385" w:name="FS000000519T14_01_2004_16_47_38C"/>
      <w:bookmarkEnd w:id="385"/>
      <w:r>
        <w:rPr>
          <w:rtl/>
        </w:rPr>
        <w:t>ש</w:t>
      </w:r>
      <w:r>
        <w:rPr>
          <w:rtl/>
        </w:rPr>
        <w:t>ר הפנים אברהם פורז:</w:t>
      </w:r>
    </w:p>
    <w:p w14:paraId="7BEA0A87" w14:textId="77777777" w:rsidR="00000000" w:rsidRDefault="00B90FE9">
      <w:pPr>
        <w:pStyle w:val="a0"/>
        <w:rPr>
          <w:rtl/>
        </w:rPr>
      </w:pPr>
    </w:p>
    <w:p w14:paraId="5CA2D813" w14:textId="77777777" w:rsidR="00000000" w:rsidRDefault="00B90FE9">
      <w:pPr>
        <w:pStyle w:val="a0"/>
        <w:rPr>
          <w:rFonts w:hint="cs"/>
          <w:rtl/>
        </w:rPr>
      </w:pPr>
      <w:r>
        <w:rPr>
          <w:rFonts w:hint="cs"/>
          <w:rtl/>
        </w:rPr>
        <w:t>רבותי, במפגש שהיה לי עם ראשי רשויות מקומיות חדשים, אמרתי להם דבר על גבול ההומור. אמרתי להם, אם קודמיכם היו טובים, אתם לא הייתם ראשי רשויות. הרי למה נבחרתם, כי ברוב המקרים, כי ברוב המקרים, קודמיכם נכשלו, ולכן, אתם מצד אחד אולי נהנים מזה</w:t>
      </w:r>
      <w:r>
        <w:rPr>
          <w:rFonts w:hint="cs"/>
          <w:rtl/>
        </w:rPr>
        <w:t xml:space="preserve"> שעכשיו קוראים לכם כבוד ראש העירייה או כבוד ראש המועצה, או בלי כבוד. מצד שני, אתם כמובן מגיעים למקום שהיתה בו מפולת. אגב, לא בכל המקרים. יש כמה ראשי רשויות שפרשו מרצונם, על רקע הגיל, על רקע זה שנמאס להם ודברים אחרים. </w:t>
      </w:r>
    </w:p>
    <w:p w14:paraId="6E4834A1" w14:textId="77777777" w:rsidR="00000000" w:rsidRDefault="00B90FE9">
      <w:pPr>
        <w:pStyle w:val="a0"/>
        <w:rPr>
          <w:rFonts w:hint="cs"/>
          <w:rtl/>
        </w:rPr>
      </w:pPr>
    </w:p>
    <w:p w14:paraId="6317FB9F" w14:textId="77777777" w:rsidR="00000000" w:rsidRDefault="00B90FE9">
      <w:pPr>
        <w:pStyle w:val="a0"/>
        <w:rPr>
          <w:rFonts w:hint="cs"/>
          <w:rtl/>
        </w:rPr>
      </w:pPr>
      <w:r>
        <w:rPr>
          <w:rFonts w:hint="cs"/>
          <w:rtl/>
        </w:rPr>
        <w:t>50 מיליון השקל שיגיעו לא יפתרו את הבע</w:t>
      </w:r>
      <w:r>
        <w:rPr>
          <w:rFonts w:hint="cs"/>
          <w:rtl/>
        </w:rPr>
        <w:t>יה. אני מקווה שהם יגיעו, שר האוצר הבטיח ואני מניח שבסופו של דבר הם יגיעו. הם לא יפתרו את הבעיה. שלא תחשבו ולו לרגע שאני מתייצב באופן אוטומטי אחר כל תביעה של רשות מקומית. אני לא רואה את המדינה ככספומט. אני לא חושב שהמדינה צריכה להחזיר תמיד כל חוב, אני לא חו</w:t>
      </w:r>
      <w:r>
        <w:rPr>
          <w:rFonts w:hint="cs"/>
          <w:rtl/>
        </w:rPr>
        <w:t>שב שצריך להזרים כסף בלי הבחנה. אני מוכן לרדת "כאסח" על ראשי רשויות שאני אחשוב שהם מנהלים את העסק לא בסדר.</w:t>
      </w:r>
    </w:p>
    <w:p w14:paraId="2A1CFBC6" w14:textId="77777777" w:rsidR="00000000" w:rsidRDefault="00B90FE9">
      <w:pPr>
        <w:pStyle w:val="a0"/>
        <w:rPr>
          <w:rFonts w:hint="cs"/>
          <w:rtl/>
        </w:rPr>
      </w:pPr>
    </w:p>
    <w:p w14:paraId="34F39BD2" w14:textId="77777777" w:rsidR="00000000" w:rsidRDefault="00B90FE9">
      <w:pPr>
        <w:pStyle w:val="af0"/>
        <w:rPr>
          <w:rtl/>
        </w:rPr>
      </w:pPr>
      <w:r>
        <w:rPr>
          <w:rFonts w:hint="eastAsia"/>
          <w:rtl/>
        </w:rPr>
        <w:t>אופיר</w:t>
      </w:r>
      <w:r>
        <w:rPr>
          <w:rtl/>
        </w:rPr>
        <w:t xml:space="preserve"> פינס-פז (העבודה-מימד):</w:t>
      </w:r>
    </w:p>
    <w:p w14:paraId="00AD864F" w14:textId="77777777" w:rsidR="00000000" w:rsidRDefault="00B90FE9">
      <w:pPr>
        <w:pStyle w:val="a0"/>
        <w:rPr>
          <w:rFonts w:hint="cs"/>
          <w:rtl/>
        </w:rPr>
      </w:pPr>
    </w:p>
    <w:p w14:paraId="1C062EF6" w14:textId="77777777" w:rsidR="00000000" w:rsidRDefault="00B90FE9">
      <w:pPr>
        <w:pStyle w:val="a0"/>
        <w:rPr>
          <w:rFonts w:hint="cs"/>
          <w:rtl/>
        </w:rPr>
      </w:pPr>
      <w:r>
        <w:rPr>
          <w:rFonts w:hint="cs"/>
          <w:rtl/>
        </w:rPr>
        <w:t>על מי ירדת? עשית ועדה קרואה אחת?</w:t>
      </w:r>
    </w:p>
    <w:p w14:paraId="344457EE" w14:textId="77777777" w:rsidR="00000000" w:rsidRDefault="00B90FE9">
      <w:pPr>
        <w:pStyle w:val="a0"/>
        <w:rPr>
          <w:rFonts w:hint="cs"/>
          <w:rtl/>
        </w:rPr>
      </w:pPr>
    </w:p>
    <w:p w14:paraId="3CEE0C28" w14:textId="77777777" w:rsidR="00000000" w:rsidRDefault="00B90FE9">
      <w:pPr>
        <w:pStyle w:val="-"/>
        <w:rPr>
          <w:rtl/>
        </w:rPr>
      </w:pPr>
      <w:bookmarkStart w:id="386" w:name="FS000000519T14_01_2004_16_53_31C"/>
      <w:bookmarkEnd w:id="386"/>
      <w:r>
        <w:rPr>
          <w:rtl/>
        </w:rPr>
        <w:t>שר הפנים אברהם פורז:</w:t>
      </w:r>
    </w:p>
    <w:p w14:paraId="13552FB1" w14:textId="77777777" w:rsidR="00000000" w:rsidRDefault="00B90FE9">
      <w:pPr>
        <w:pStyle w:val="a0"/>
        <w:rPr>
          <w:rtl/>
        </w:rPr>
      </w:pPr>
    </w:p>
    <w:p w14:paraId="46134A4E" w14:textId="77777777" w:rsidR="00000000" w:rsidRDefault="00B90FE9">
      <w:pPr>
        <w:pStyle w:val="a0"/>
        <w:rPr>
          <w:rFonts w:hint="cs"/>
          <w:rtl/>
        </w:rPr>
      </w:pPr>
      <w:r>
        <w:rPr>
          <w:rFonts w:hint="cs"/>
          <w:rtl/>
        </w:rPr>
        <w:t xml:space="preserve">עוד לא היתה לי הזדמנות. </w:t>
      </w:r>
    </w:p>
    <w:p w14:paraId="6D16643B" w14:textId="77777777" w:rsidR="00000000" w:rsidRDefault="00B90FE9">
      <w:pPr>
        <w:pStyle w:val="a0"/>
        <w:rPr>
          <w:rFonts w:hint="cs"/>
          <w:rtl/>
        </w:rPr>
      </w:pPr>
    </w:p>
    <w:p w14:paraId="0F1019BB" w14:textId="77777777" w:rsidR="00000000" w:rsidRDefault="00B90FE9">
      <w:pPr>
        <w:pStyle w:val="af1"/>
        <w:rPr>
          <w:rtl/>
        </w:rPr>
      </w:pPr>
      <w:r>
        <w:rPr>
          <w:rtl/>
        </w:rPr>
        <w:t>היו"ר משה כחלון:</w:t>
      </w:r>
    </w:p>
    <w:p w14:paraId="77B7DCCB" w14:textId="77777777" w:rsidR="00000000" w:rsidRDefault="00B90FE9">
      <w:pPr>
        <w:pStyle w:val="a0"/>
        <w:rPr>
          <w:rtl/>
        </w:rPr>
      </w:pPr>
    </w:p>
    <w:p w14:paraId="639E4AFC" w14:textId="77777777" w:rsidR="00000000" w:rsidRDefault="00B90FE9">
      <w:pPr>
        <w:pStyle w:val="a0"/>
        <w:rPr>
          <w:rFonts w:hint="cs"/>
          <w:rtl/>
        </w:rPr>
      </w:pPr>
      <w:r>
        <w:rPr>
          <w:rFonts w:hint="cs"/>
          <w:rtl/>
        </w:rPr>
        <w:t>חבר הכנסת אופיר פינ</w:t>
      </w:r>
      <w:r>
        <w:rPr>
          <w:rFonts w:hint="cs"/>
          <w:rtl/>
        </w:rPr>
        <w:t>ס-פז, אני קורא אותך לסדר. חבר הכנסת פז, אתה מתחיל, כולם מתחילים אחריך. אז תירגע, אני מבקש ממך. תירגע ותפסיק להפריע. אתה רשום להצעה אחרת.</w:t>
      </w:r>
    </w:p>
    <w:p w14:paraId="4AAF8D79" w14:textId="77777777" w:rsidR="00000000" w:rsidRDefault="00B90FE9">
      <w:pPr>
        <w:pStyle w:val="a0"/>
        <w:rPr>
          <w:rFonts w:hint="cs"/>
          <w:rtl/>
        </w:rPr>
      </w:pPr>
    </w:p>
    <w:p w14:paraId="4BD33253" w14:textId="77777777" w:rsidR="00000000" w:rsidRDefault="00B90FE9">
      <w:pPr>
        <w:pStyle w:val="-"/>
        <w:rPr>
          <w:rtl/>
        </w:rPr>
      </w:pPr>
      <w:bookmarkStart w:id="387" w:name="FS000000519T14_01_2004_16_54_32C"/>
      <w:bookmarkEnd w:id="387"/>
      <w:r>
        <w:rPr>
          <w:rtl/>
        </w:rPr>
        <w:t>שר הפנים אברהם פורז:</w:t>
      </w:r>
    </w:p>
    <w:p w14:paraId="003E6C0E" w14:textId="77777777" w:rsidR="00000000" w:rsidRDefault="00B90FE9">
      <w:pPr>
        <w:pStyle w:val="a0"/>
        <w:rPr>
          <w:rtl/>
        </w:rPr>
      </w:pPr>
    </w:p>
    <w:p w14:paraId="75C3F6A7" w14:textId="77777777" w:rsidR="00000000" w:rsidRDefault="00B90FE9">
      <w:pPr>
        <w:pStyle w:val="a0"/>
        <w:rPr>
          <w:rFonts w:hint="cs"/>
          <w:rtl/>
        </w:rPr>
      </w:pPr>
      <w:r>
        <w:rPr>
          <w:rFonts w:hint="cs"/>
          <w:rtl/>
        </w:rPr>
        <w:t>תקרא את החוק, חבר הכנסת פז. שנה לפני בחירות אסור למנות ועדה קרואה. אין לי בעיה למנות גם חשב מלוו</w:t>
      </w:r>
      <w:r>
        <w:rPr>
          <w:rFonts w:hint="cs"/>
          <w:rtl/>
        </w:rPr>
        <w:t xml:space="preserve">ה וגם להפקיע סמכויות גבייה, וגם </w:t>
      </w:r>
      <w:r>
        <w:rPr>
          <w:rtl/>
        </w:rPr>
        <w:t>–</w:t>
      </w:r>
      <w:r>
        <w:rPr>
          <w:rFonts w:hint="cs"/>
          <w:rtl/>
        </w:rPr>
        <w:t xml:space="preserve"> אם צריך </w:t>
      </w:r>
      <w:r>
        <w:rPr>
          <w:rtl/>
        </w:rPr>
        <w:t>–</w:t>
      </w:r>
      <w:r>
        <w:rPr>
          <w:rFonts w:hint="cs"/>
          <w:rtl/>
        </w:rPr>
        <w:t xml:space="preserve"> אפילו למנות ועדה קרואה. אבל אני צריך להשתכנע שמדובר בראשי רשויות שסרחו במובן הציבורי, שלא גובים ארנונה ולא גובים עבור מים ומבזבזים כסף, ומחזיקים עובדים מיותרים. לגבי חלק גדול מאלה שבמצוקה, אני לא יכול לומר זאת על</w:t>
      </w:r>
      <w:r>
        <w:rPr>
          <w:rFonts w:hint="cs"/>
          <w:rtl/>
        </w:rPr>
        <w:t>יהם, ודאי שאני לא יכול לבוא בטענה לראש עיר שנבחר זה עתה על מחדלי קודמיו, ולא רק בדור אחד אלא כמה דורות אחורנית.</w:t>
      </w:r>
    </w:p>
    <w:p w14:paraId="79DA4CE4" w14:textId="77777777" w:rsidR="00000000" w:rsidRDefault="00B90FE9">
      <w:pPr>
        <w:pStyle w:val="a0"/>
        <w:rPr>
          <w:rFonts w:hint="cs"/>
          <w:rtl/>
        </w:rPr>
      </w:pPr>
    </w:p>
    <w:p w14:paraId="46C4C887" w14:textId="77777777" w:rsidR="00000000" w:rsidRDefault="00B90FE9">
      <w:pPr>
        <w:pStyle w:val="af0"/>
        <w:rPr>
          <w:rtl/>
        </w:rPr>
      </w:pPr>
      <w:r>
        <w:rPr>
          <w:rFonts w:hint="eastAsia"/>
          <w:rtl/>
        </w:rPr>
        <w:t>טלב</w:t>
      </w:r>
      <w:r>
        <w:rPr>
          <w:rtl/>
        </w:rPr>
        <w:t xml:space="preserve"> אלסאנע (רע"ם):</w:t>
      </w:r>
    </w:p>
    <w:p w14:paraId="064DCD12" w14:textId="77777777" w:rsidR="00000000" w:rsidRDefault="00B90FE9">
      <w:pPr>
        <w:pStyle w:val="a0"/>
        <w:rPr>
          <w:rFonts w:hint="cs"/>
          <w:rtl/>
        </w:rPr>
      </w:pPr>
    </w:p>
    <w:p w14:paraId="71C0DFD6" w14:textId="77777777" w:rsidR="00000000" w:rsidRDefault="00B90FE9">
      <w:pPr>
        <w:pStyle w:val="a0"/>
        <w:rPr>
          <w:rFonts w:hint="cs"/>
          <w:rtl/>
        </w:rPr>
      </w:pPr>
      <w:r>
        <w:rPr>
          <w:rFonts w:hint="cs"/>
          <w:rtl/>
        </w:rPr>
        <w:t>אז מה אתה מציע, מה הפתרון?</w:t>
      </w:r>
    </w:p>
    <w:p w14:paraId="0F580CB5" w14:textId="77777777" w:rsidR="00000000" w:rsidRDefault="00B90FE9">
      <w:pPr>
        <w:pStyle w:val="a0"/>
        <w:rPr>
          <w:rFonts w:hint="cs"/>
          <w:rtl/>
        </w:rPr>
      </w:pPr>
    </w:p>
    <w:p w14:paraId="3FEC27E3" w14:textId="77777777" w:rsidR="00000000" w:rsidRDefault="00B90FE9">
      <w:pPr>
        <w:pStyle w:val="-"/>
        <w:rPr>
          <w:rtl/>
        </w:rPr>
      </w:pPr>
      <w:bookmarkStart w:id="388" w:name="FS000000519T14_01_2004_16_57_51C"/>
      <w:bookmarkEnd w:id="388"/>
      <w:r>
        <w:rPr>
          <w:rtl/>
        </w:rPr>
        <w:t>שר הפנים אברהם פורז:</w:t>
      </w:r>
    </w:p>
    <w:p w14:paraId="61C308C7" w14:textId="77777777" w:rsidR="00000000" w:rsidRDefault="00B90FE9">
      <w:pPr>
        <w:pStyle w:val="a0"/>
        <w:rPr>
          <w:rtl/>
        </w:rPr>
      </w:pPr>
    </w:p>
    <w:p w14:paraId="1234A7EB" w14:textId="77777777" w:rsidR="00000000" w:rsidRDefault="00B90FE9">
      <w:pPr>
        <w:pStyle w:val="a0"/>
        <w:rPr>
          <w:rFonts w:hint="cs"/>
          <w:rtl/>
        </w:rPr>
      </w:pPr>
      <w:r>
        <w:rPr>
          <w:rFonts w:hint="cs"/>
          <w:rtl/>
        </w:rPr>
        <w:t>אני קודם כול רוצה להודות לכם על זה שהעליתם את הנושא על סדר-היום, כי אתם ע</w:t>
      </w:r>
      <w:r>
        <w:rPr>
          <w:rFonts w:hint="cs"/>
          <w:rtl/>
        </w:rPr>
        <w:t>וזרים לי בזה.</w:t>
      </w:r>
    </w:p>
    <w:p w14:paraId="091A8BE3" w14:textId="77777777" w:rsidR="00000000" w:rsidRDefault="00B90FE9">
      <w:pPr>
        <w:pStyle w:val="a0"/>
        <w:rPr>
          <w:rFonts w:hint="cs"/>
          <w:rtl/>
        </w:rPr>
      </w:pPr>
    </w:p>
    <w:p w14:paraId="5A7528B4" w14:textId="77777777" w:rsidR="00000000" w:rsidRDefault="00B90FE9">
      <w:pPr>
        <w:pStyle w:val="af0"/>
        <w:rPr>
          <w:rtl/>
        </w:rPr>
      </w:pPr>
      <w:r>
        <w:rPr>
          <w:rFonts w:hint="eastAsia"/>
          <w:rtl/>
        </w:rPr>
        <w:t>ענבל</w:t>
      </w:r>
      <w:r>
        <w:rPr>
          <w:rtl/>
        </w:rPr>
        <w:t xml:space="preserve"> גבריאלי (הליכוד):</w:t>
      </w:r>
    </w:p>
    <w:p w14:paraId="5BA765CB" w14:textId="77777777" w:rsidR="00000000" w:rsidRDefault="00B90FE9">
      <w:pPr>
        <w:pStyle w:val="a0"/>
        <w:rPr>
          <w:rFonts w:hint="cs"/>
          <w:rtl/>
        </w:rPr>
      </w:pPr>
    </w:p>
    <w:p w14:paraId="3FF905DF" w14:textId="77777777" w:rsidR="00000000" w:rsidRDefault="00B90FE9">
      <w:pPr>
        <w:pStyle w:val="a0"/>
        <w:rPr>
          <w:rFonts w:hint="cs"/>
          <w:rtl/>
        </w:rPr>
      </w:pPr>
      <w:r>
        <w:rPr>
          <w:rFonts w:hint="cs"/>
          <w:rtl/>
        </w:rPr>
        <w:t>תירגע, מה שיחול על כלל הרשויות, יחול גם עליך.</w:t>
      </w:r>
    </w:p>
    <w:p w14:paraId="4F630FC8" w14:textId="77777777" w:rsidR="00000000" w:rsidRDefault="00B90FE9">
      <w:pPr>
        <w:pStyle w:val="a0"/>
        <w:rPr>
          <w:rFonts w:hint="cs"/>
          <w:rtl/>
        </w:rPr>
      </w:pPr>
    </w:p>
    <w:p w14:paraId="26614858" w14:textId="77777777" w:rsidR="00000000" w:rsidRDefault="00B90FE9">
      <w:pPr>
        <w:pStyle w:val="-"/>
        <w:rPr>
          <w:rtl/>
        </w:rPr>
      </w:pPr>
      <w:bookmarkStart w:id="389" w:name="FS000000519T14_01_2004_16_58_31C"/>
      <w:bookmarkEnd w:id="389"/>
      <w:r>
        <w:rPr>
          <w:rtl/>
        </w:rPr>
        <w:t>שר הפנים אברהם פורז:</w:t>
      </w:r>
    </w:p>
    <w:p w14:paraId="7D2125E4" w14:textId="77777777" w:rsidR="00000000" w:rsidRDefault="00B90FE9">
      <w:pPr>
        <w:pStyle w:val="a0"/>
        <w:rPr>
          <w:rtl/>
        </w:rPr>
      </w:pPr>
    </w:p>
    <w:p w14:paraId="7BB7986E" w14:textId="77777777" w:rsidR="00000000" w:rsidRDefault="00B90FE9">
      <w:pPr>
        <w:pStyle w:val="a0"/>
        <w:rPr>
          <w:rFonts w:hint="cs"/>
          <w:rtl/>
        </w:rPr>
      </w:pPr>
      <w:r>
        <w:rPr>
          <w:rFonts w:hint="cs"/>
          <w:rtl/>
        </w:rPr>
        <w:t>אני רואה בכנסת ובחברי הכנסת שותפים למאבק. את הדברים אמרתי לפני אישור התקציב, ואומר ואחזור. אני מציע, באופן ענייני, כדי שלא סתם נחליף פה דברים, שתוקם</w:t>
      </w:r>
      <w:r>
        <w:rPr>
          <w:rFonts w:hint="cs"/>
          <w:rtl/>
        </w:rPr>
        <w:t xml:space="preserve"> ועדה משותפת לוועדת הכספים ולוועדת הפנים - - - </w:t>
      </w:r>
    </w:p>
    <w:p w14:paraId="4D5FB6DC" w14:textId="77777777" w:rsidR="00000000" w:rsidRDefault="00B90FE9">
      <w:pPr>
        <w:pStyle w:val="a0"/>
        <w:rPr>
          <w:rFonts w:hint="cs"/>
          <w:rtl/>
        </w:rPr>
      </w:pPr>
    </w:p>
    <w:p w14:paraId="6BF6FC59" w14:textId="77777777" w:rsidR="00000000" w:rsidRDefault="00B90FE9">
      <w:pPr>
        <w:pStyle w:val="af0"/>
        <w:rPr>
          <w:rtl/>
        </w:rPr>
      </w:pPr>
      <w:r>
        <w:rPr>
          <w:rFonts w:hint="eastAsia"/>
          <w:rtl/>
        </w:rPr>
        <w:t>יחיאל</w:t>
      </w:r>
      <w:r>
        <w:rPr>
          <w:rtl/>
        </w:rPr>
        <w:t xml:space="preserve"> חזן (הליכוד):</w:t>
      </w:r>
    </w:p>
    <w:p w14:paraId="7D3BC7C8" w14:textId="77777777" w:rsidR="00000000" w:rsidRDefault="00B90FE9">
      <w:pPr>
        <w:pStyle w:val="a0"/>
        <w:rPr>
          <w:rFonts w:hint="cs"/>
          <w:rtl/>
        </w:rPr>
      </w:pPr>
    </w:p>
    <w:p w14:paraId="796C41C2" w14:textId="77777777" w:rsidR="00000000" w:rsidRDefault="00B90FE9">
      <w:pPr>
        <w:pStyle w:val="a0"/>
        <w:rPr>
          <w:rFonts w:hint="cs"/>
          <w:rtl/>
        </w:rPr>
      </w:pPr>
      <w:r>
        <w:rPr>
          <w:rFonts w:hint="cs"/>
          <w:rtl/>
        </w:rPr>
        <w:t>עוד ועדה.</w:t>
      </w:r>
    </w:p>
    <w:p w14:paraId="4923A44A" w14:textId="77777777" w:rsidR="00000000" w:rsidRDefault="00B90FE9">
      <w:pPr>
        <w:pStyle w:val="a0"/>
        <w:rPr>
          <w:rFonts w:hint="cs"/>
          <w:rtl/>
        </w:rPr>
      </w:pPr>
    </w:p>
    <w:p w14:paraId="77628B9D" w14:textId="77777777" w:rsidR="00000000" w:rsidRDefault="00B90FE9">
      <w:pPr>
        <w:pStyle w:val="-"/>
        <w:rPr>
          <w:rtl/>
        </w:rPr>
      </w:pPr>
      <w:bookmarkStart w:id="390" w:name="FS000000519T14_01_2004_16_59_52C"/>
      <w:bookmarkEnd w:id="390"/>
      <w:r>
        <w:rPr>
          <w:rtl/>
        </w:rPr>
        <w:t>שר הפנים אברהם פורז:</w:t>
      </w:r>
    </w:p>
    <w:p w14:paraId="1A92F2FC" w14:textId="77777777" w:rsidR="00000000" w:rsidRDefault="00B90FE9">
      <w:pPr>
        <w:pStyle w:val="a0"/>
        <w:rPr>
          <w:rtl/>
        </w:rPr>
      </w:pPr>
    </w:p>
    <w:p w14:paraId="12806539" w14:textId="77777777" w:rsidR="00000000" w:rsidRDefault="00B90FE9">
      <w:pPr>
        <w:pStyle w:val="a0"/>
        <w:rPr>
          <w:rFonts w:hint="cs"/>
          <w:rtl/>
        </w:rPr>
      </w:pPr>
      <w:r>
        <w:rPr>
          <w:rFonts w:hint="cs"/>
          <w:rtl/>
        </w:rPr>
        <w:t>אני אגיד לך למה - כדי שהיא תיכנס לעומק בשאלת הרשויות המקומיות. אני יודע, ואני אומר לכם בצורה מאוד ברורה, שלדעתי משרד האוצר במצוקה - - -</w:t>
      </w:r>
    </w:p>
    <w:p w14:paraId="62B7ED9C" w14:textId="77777777" w:rsidR="00000000" w:rsidRDefault="00B90FE9">
      <w:pPr>
        <w:pStyle w:val="a0"/>
        <w:rPr>
          <w:rFonts w:hint="cs"/>
          <w:rtl/>
        </w:rPr>
      </w:pPr>
    </w:p>
    <w:p w14:paraId="45235276" w14:textId="77777777" w:rsidR="00000000" w:rsidRDefault="00B90FE9">
      <w:pPr>
        <w:pStyle w:val="a0"/>
        <w:rPr>
          <w:rFonts w:hint="cs"/>
          <w:rtl/>
        </w:rPr>
      </w:pPr>
      <w:r>
        <w:rPr>
          <w:rFonts w:hint="cs"/>
          <w:rtl/>
        </w:rPr>
        <w:t>(קריאות מיציע הא</w:t>
      </w:r>
      <w:r>
        <w:rPr>
          <w:rFonts w:hint="cs"/>
          <w:rtl/>
        </w:rPr>
        <w:t>ורחים)</w:t>
      </w:r>
    </w:p>
    <w:p w14:paraId="771F5C12" w14:textId="77777777" w:rsidR="00000000" w:rsidRDefault="00B90FE9">
      <w:pPr>
        <w:pStyle w:val="a0"/>
        <w:rPr>
          <w:rFonts w:hint="cs"/>
          <w:rtl/>
        </w:rPr>
      </w:pPr>
    </w:p>
    <w:p w14:paraId="091C0B44" w14:textId="77777777" w:rsidR="00000000" w:rsidRDefault="00B90FE9">
      <w:pPr>
        <w:pStyle w:val="-"/>
        <w:rPr>
          <w:rtl/>
        </w:rPr>
      </w:pPr>
      <w:bookmarkStart w:id="391" w:name="FS000000519T14_01_2004_17_04_48C"/>
      <w:bookmarkEnd w:id="391"/>
      <w:r>
        <w:rPr>
          <w:rtl/>
        </w:rPr>
        <w:t>שר הפנים אברהם פורז:</w:t>
      </w:r>
    </w:p>
    <w:p w14:paraId="13E8D266" w14:textId="77777777" w:rsidR="00000000" w:rsidRDefault="00B90FE9">
      <w:pPr>
        <w:pStyle w:val="a0"/>
        <w:rPr>
          <w:rtl/>
        </w:rPr>
      </w:pPr>
    </w:p>
    <w:p w14:paraId="65DC4A5A" w14:textId="77777777" w:rsidR="00000000" w:rsidRDefault="00B90FE9">
      <w:pPr>
        <w:pStyle w:val="a0"/>
        <w:rPr>
          <w:rFonts w:hint="cs"/>
          <w:rtl/>
        </w:rPr>
      </w:pPr>
      <w:r>
        <w:rPr>
          <w:rFonts w:hint="cs"/>
          <w:rtl/>
        </w:rPr>
        <w:t>טוב, הוא חושב שכולם מותר להם לצעוק.</w:t>
      </w:r>
    </w:p>
    <w:p w14:paraId="4F1D3A7B" w14:textId="77777777" w:rsidR="00000000" w:rsidRDefault="00B90FE9">
      <w:pPr>
        <w:pStyle w:val="a0"/>
        <w:rPr>
          <w:rFonts w:hint="cs"/>
          <w:rtl/>
        </w:rPr>
      </w:pPr>
    </w:p>
    <w:p w14:paraId="2F596E15" w14:textId="77777777" w:rsidR="00000000" w:rsidRDefault="00B90FE9">
      <w:pPr>
        <w:pStyle w:val="af1"/>
        <w:rPr>
          <w:rtl/>
        </w:rPr>
      </w:pPr>
      <w:r>
        <w:rPr>
          <w:rtl/>
        </w:rPr>
        <w:t>היו"ר משה כחלון:</w:t>
      </w:r>
    </w:p>
    <w:p w14:paraId="14E0D69A" w14:textId="77777777" w:rsidR="00000000" w:rsidRDefault="00B90FE9">
      <w:pPr>
        <w:pStyle w:val="a0"/>
        <w:rPr>
          <w:rtl/>
        </w:rPr>
      </w:pPr>
    </w:p>
    <w:p w14:paraId="1095838D" w14:textId="77777777" w:rsidR="00000000" w:rsidRDefault="00B90FE9">
      <w:pPr>
        <w:pStyle w:val="a0"/>
        <w:rPr>
          <w:rFonts w:hint="cs"/>
          <w:rtl/>
        </w:rPr>
      </w:pPr>
      <w:r>
        <w:rPr>
          <w:rFonts w:hint="cs"/>
          <w:rtl/>
        </w:rPr>
        <w:t>אני מבקש מהסדרנים להוציא אותו. אני מבקש מהסדרנים - בעדינות.</w:t>
      </w:r>
    </w:p>
    <w:p w14:paraId="52E47523" w14:textId="77777777" w:rsidR="00000000" w:rsidRDefault="00B90FE9">
      <w:pPr>
        <w:pStyle w:val="a0"/>
        <w:rPr>
          <w:rFonts w:hint="cs"/>
          <w:rtl/>
        </w:rPr>
      </w:pPr>
    </w:p>
    <w:p w14:paraId="216EB368" w14:textId="77777777" w:rsidR="00000000" w:rsidRDefault="00B90FE9">
      <w:pPr>
        <w:pStyle w:val="-"/>
        <w:rPr>
          <w:rtl/>
        </w:rPr>
      </w:pPr>
      <w:bookmarkStart w:id="392" w:name="FS000000519T14_01_2004_17_05_19C"/>
      <w:bookmarkEnd w:id="392"/>
      <w:r>
        <w:rPr>
          <w:rtl/>
        </w:rPr>
        <w:t>שר הפנים אברהם פורז:</w:t>
      </w:r>
    </w:p>
    <w:p w14:paraId="2EE561A4" w14:textId="77777777" w:rsidR="00000000" w:rsidRDefault="00B90FE9">
      <w:pPr>
        <w:pStyle w:val="a0"/>
        <w:rPr>
          <w:rtl/>
        </w:rPr>
      </w:pPr>
    </w:p>
    <w:p w14:paraId="30DFA7A5" w14:textId="77777777" w:rsidR="00000000" w:rsidRDefault="00B90FE9">
      <w:pPr>
        <w:pStyle w:val="a0"/>
        <w:rPr>
          <w:rFonts w:hint="cs"/>
          <w:rtl/>
        </w:rPr>
      </w:pPr>
      <w:r>
        <w:rPr>
          <w:rFonts w:hint="cs"/>
          <w:rtl/>
        </w:rPr>
        <w:t>הוא לא רוצה לצאת, מה תעשה?</w:t>
      </w:r>
    </w:p>
    <w:p w14:paraId="0F2F4155" w14:textId="77777777" w:rsidR="00000000" w:rsidRDefault="00B90FE9">
      <w:pPr>
        <w:pStyle w:val="a0"/>
        <w:rPr>
          <w:rFonts w:hint="cs"/>
          <w:rtl/>
        </w:rPr>
      </w:pPr>
    </w:p>
    <w:p w14:paraId="22EA0BEF" w14:textId="77777777" w:rsidR="00000000" w:rsidRDefault="00B90FE9">
      <w:pPr>
        <w:pStyle w:val="af1"/>
        <w:rPr>
          <w:rtl/>
        </w:rPr>
      </w:pPr>
      <w:r>
        <w:rPr>
          <w:rtl/>
        </w:rPr>
        <w:t>היו"ר משה כחלון:</w:t>
      </w:r>
    </w:p>
    <w:p w14:paraId="07D89031" w14:textId="77777777" w:rsidR="00000000" w:rsidRDefault="00B90FE9">
      <w:pPr>
        <w:pStyle w:val="a0"/>
        <w:rPr>
          <w:rtl/>
        </w:rPr>
      </w:pPr>
    </w:p>
    <w:p w14:paraId="1A205C67" w14:textId="77777777" w:rsidR="00000000" w:rsidRDefault="00B90FE9">
      <w:pPr>
        <w:pStyle w:val="a0"/>
        <w:rPr>
          <w:rFonts w:hint="cs"/>
          <w:rtl/>
        </w:rPr>
      </w:pPr>
      <w:r>
        <w:rPr>
          <w:rFonts w:hint="cs"/>
          <w:rtl/>
        </w:rPr>
        <w:t xml:space="preserve">הוא יצא. רבותי, לאט לאט, ביקשתי. אני מבקש </w:t>
      </w:r>
      <w:r>
        <w:rPr>
          <w:rFonts w:hint="cs"/>
          <w:rtl/>
        </w:rPr>
        <w:t>שתצא מאולם המליאה. תמשיך בהצעה שלך, כבוד השר.</w:t>
      </w:r>
    </w:p>
    <w:p w14:paraId="6685A286" w14:textId="77777777" w:rsidR="00000000" w:rsidRDefault="00B90FE9">
      <w:pPr>
        <w:pStyle w:val="a0"/>
        <w:rPr>
          <w:rFonts w:hint="cs"/>
          <w:rtl/>
        </w:rPr>
      </w:pPr>
    </w:p>
    <w:p w14:paraId="2FB8D6FB" w14:textId="77777777" w:rsidR="00000000" w:rsidRDefault="00B90FE9">
      <w:pPr>
        <w:pStyle w:val="-"/>
        <w:rPr>
          <w:rtl/>
        </w:rPr>
      </w:pPr>
      <w:bookmarkStart w:id="393" w:name="FS000000519T14_01_2004_17_06_11C"/>
      <w:bookmarkEnd w:id="393"/>
      <w:r>
        <w:rPr>
          <w:rtl/>
        </w:rPr>
        <w:t>שר הפנים אברהם פורז:</w:t>
      </w:r>
    </w:p>
    <w:p w14:paraId="611C2F07" w14:textId="77777777" w:rsidR="00000000" w:rsidRDefault="00B90FE9">
      <w:pPr>
        <w:pStyle w:val="a0"/>
        <w:rPr>
          <w:rtl/>
        </w:rPr>
      </w:pPr>
    </w:p>
    <w:p w14:paraId="11450333" w14:textId="77777777" w:rsidR="00000000" w:rsidRDefault="00B90FE9">
      <w:pPr>
        <w:pStyle w:val="a0"/>
        <w:rPr>
          <w:rFonts w:hint="cs"/>
          <w:rtl/>
        </w:rPr>
      </w:pPr>
      <w:r>
        <w:rPr>
          <w:rFonts w:hint="cs"/>
          <w:rtl/>
        </w:rPr>
        <w:t xml:space="preserve">העניין הוא מורכב ומסובך. הוא גם עתיר כסף, הוא גם בעייתי מאוד למשרד האוצר, כי הרזרבה לא קיימת, המקורות לא קיימים. חלק מהסכומים הלכו למטרות אחרות. אני בהחלט מציע להקים ועדה משותפת - - </w:t>
      </w:r>
    </w:p>
    <w:p w14:paraId="1F988556" w14:textId="77777777" w:rsidR="00000000" w:rsidRDefault="00B90FE9">
      <w:pPr>
        <w:pStyle w:val="a0"/>
        <w:rPr>
          <w:rFonts w:hint="cs"/>
          <w:rtl/>
        </w:rPr>
      </w:pPr>
    </w:p>
    <w:p w14:paraId="393FE47F" w14:textId="77777777" w:rsidR="00000000" w:rsidRDefault="00B90FE9">
      <w:pPr>
        <w:pStyle w:val="af0"/>
        <w:rPr>
          <w:rtl/>
        </w:rPr>
      </w:pPr>
      <w:r>
        <w:rPr>
          <w:rFonts w:hint="eastAsia"/>
          <w:rtl/>
        </w:rPr>
        <w:t>אבש</w:t>
      </w:r>
      <w:r>
        <w:rPr>
          <w:rFonts w:hint="eastAsia"/>
          <w:rtl/>
        </w:rPr>
        <w:t>לום</w:t>
      </w:r>
      <w:r>
        <w:rPr>
          <w:rtl/>
        </w:rPr>
        <w:t xml:space="preserve"> וילן (מרצ):</w:t>
      </w:r>
    </w:p>
    <w:p w14:paraId="632DB513" w14:textId="77777777" w:rsidR="00000000" w:rsidRDefault="00B90FE9">
      <w:pPr>
        <w:pStyle w:val="a0"/>
        <w:rPr>
          <w:rFonts w:hint="cs"/>
          <w:rtl/>
        </w:rPr>
      </w:pPr>
    </w:p>
    <w:p w14:paraId="6B888B0B" w14:textId="77777777" w:rsidR="00000000" w:rsidRDefault="00B90FE9">
      <w:pPr>
        <w:pStyle w:val="a0"/>
        <w:rPr>
          <w:rFonts w:hint="cs"/>
          <w:rtl/>
        </w:rPr>
      </w:pPr>
      <w:r>
        <w:rPr>
          <w:rFonts w:hint="cs"/>
          <w:rtl/>
        </w:rPr>
        <w:t>שרפת את הרזרבות על הסכמים פוליטיים.</w:t>
      </w:r>
    </w:p>
    <w:p w14:paraId="704B0979" w14:textId="77777777" w:rsidR="00000000" w:rsidRDefault="00B90FE9">
      <w:pPr>
        <w:pStyle w:val="a0"/>
        <w:rPr>
          <w:rFonts w:hint="cs"/>
          <w:rtl/>
        </w:rPr>
      </w:pPr>
    </w:p>
    <w:p w14:paraId="09B75721" w14:textId="77777777" w:rsidR="00000000" w:rsidRDefault="00B90FE9">
      <w:pPr>
        <w:pStyle w:val="-"/>
        <w:rPr>
          <w:rtl/>
        </w:rPr>
      </w:pPr>
      <w:bookmarkStart w:id="394" w:name="FS000000519T14_01_2004_17_07_38C"/>
      <w:bookmarkEnd w:id="394"/>
      <w:r>
        <w:rPr>
          <w:rtl/>
        </w:rPr>
        <w:t>שר הפנים אברהם פורז:</w:t>
      </w:r>
    </w:p>
    <w:p w14:paraId="59963D51" w14:textId="77777777" w:rsidR="00000000" w:rsidRDefault="00B90FE9">
      <w:pPr>
        <w:pStyle w:val="a0"/>
        <w:rPr>
          <w:rtl/>
        </w:rPr>
      </w:pPr>
    </w:p>
    <w:p w14:paraId="73BB2C55" w14:textId="77777777" w:rsidR="00000000" w:rsidRDefault="00B90FE9">
      <w:pPr>
        <w:pStyle w:val="a0"/>
        <w:rPr>
          <w:rFonts w:hint="cs"/>
          <w:rtl/>
        </w:rPr>
      </w:pPr>
      <w:r>
        <w:rPr>
          <w:rFonts w:hint="cs"/>
          <w:rtl/>
        </w:rPr>
        <w:t>- - לוועדת הכספים ולוועדת הפנים, שתדון בעניין.</w:t>
      </w:r>
    </w:p>
    <w:p w14:paraId="6EA0A5E6" w14:textId="77777777" w:rsidR="00000000" w:rsidRDefault="00B90FE9">
      <w:pPr>
        <w:pStyle w:val="a0"/>
        <w:rPr>
          <w:rFonts w:hint="cs"/>
          <w:rtl/>
        </w:rPr>
      </w:pPr>
    </w:p>
    <w:p w14:paraId="24094D7C" w14:textId="77777777" w:rsidR="00000000" w:rsidRDefault="00B90FE9">
      <w:pPr>
        <w:pStyle w:val="af1"/>
        <w:rPr>
          <w:rtl/>
        </w:rPr>
      </w:pPr>
      <w:r>
        <w:rPr>
          <w:rtl/>
        </w:rPr>
        <w:t>היו"ר משה כחלון:</w:t>
      </w:r>
    </w:p>
    <w:p w14:paraId="13EE5B4D" w14:textId="77777777" w:rsidR="00000000" w:rsidRDefault="00B90FE9">
      <w:pPr>
        <w:pStyle w:val="a0"/>
        <w:rPr>
          <w:rtl/>
        </w:rPr>
      </w:pPr>
    </w:p>
    <w:p w14:paraId="3A3156DD" w14:textId="77777777" w:rsidR="00000000" w:rsidRDefault="00B90FE9">
      <w:pPr>
        <w:pStyle w:val="a0"/>
        <w:rPr>
          <w:rFonts w:hint="cs"/>
          <w:rtl/>
        </w:rPr>
      </w:pPr>
      <w:r>
        <w:rPr>
          <w:rFonts w:hint="cs"/>
          <w:rtl/>
        </w:rPr>
        <w:t>חבר הכנסת אבשלום וילן.</w:t>
      </w:r>
    </w:p>
    <w:p w14:paraId="11DE377A" w14:textId="77777777" w:rsidR="00000000" w:rsidRDefault="00B90FE9">
      <w:pPr>
        <w:pStyle w:val="a0"/>
        <w:rPr>
          <w:rFonts w:hint="cs"/>
          <w:rtl/>
        </w:rPr>
      </w:pPr>
    </w:p>
    <w:p w14:paraId="1502F8F9" w14:textId="77777777" w:rsidR="00000000" w:rsidRDefault="00B90FE9">
      <w:pPr>
        <w:pStyle w:val="-"/>
        <w:rPr>
          <w:rtl/>
        </w:rPr>
      </w:pPr>
      <w:bookmarkStart w:id="395" w:name="FS000000519T14_01_2004_17_08_20C"/>
      <w:bookmarkEnd w:id="395"/>
      <w:r>
        <w:rPr>
          <w:rtl/>
        </w:rPr>
        <w:t>שר הפנים אברהם פורז:</w:t>
      </w:r>
    </w:p>
    <w:p w14:paraId="2E161E08" w14:textId="77777777" w:rsidR="00000000" w:rsidRDefault="00B90FE9">
      <w:pPr>
        <w:pStyle w:val="a0"/>
        <w:rPr>
          <w:rtl/>
        </w:rPr>
      </w:pPr>
    </w:p>
    <w:p w14:paraId="218AEDE1" w14:textId="77777777" w:rsidR="00000000" w:rsidRDefault="00B90FE9">
      <w:pPr>
        <w:pStyle w:val="a0"/>
        <w:rPr>
          <w:rFonts w:hint="cs"/>
          <w:rtl/>
        </w:rPr>
      </w:pPr>
      <w:r>
        <w:rPr>
          <w:rFonts w:hint="cs"/>
          <w:rtl/>
        </w:rPr>
        <w:t>אני מציע את ועדת הכספים, מהסיבה שוועדת הכספים בכל זאת יש לה יכולת לפ</w:t>
      </w:r>
      <w:r>
        <w:rPr>
          <w:rFonts w:hint="cs"/>
          <w:rtl/>
        </w:rPr>
        <w:t>תור את הבעיה.</w:t>
      </w:r>
    </w:p>
    <w:p w14:paraId="69D48376" w14:textId="77777777" w:rsidR="00000000" w:rsidRDefault="00B90FE9">
      <w:pPr>
        <w:pStyle w:val="a0"/>
        <w:rPr>
          <w:rFonts w:hint="cs"/>
          <w:rtl/>
        </w:rPr>
      </w:pPr>
    </w:p>
    <w:p w14:paraId="18C444F3" w14:textId="77777777" w:rsidR="00000000" w:rsidRDefault="00B90FE9">
      <w:pPr>
        <w:pStyle w:val="af0"/>
        <w:rPr>
          <w:rtl/>
        </w:rPr>
      </w:pPr>
      <w:r>
        <w:rPr>
          <w:rFonts w:hint="eastAsia"/>
          <w:rtl/>
        </w:rPr>
        <w:t>אבשלום</w:t>
      </w:r>
      <w:r>
        <w:rPr>
          <w:rtl/>
        </w:rPr>
        <w:t xml:space="preserve"> וילן (מרצ):</w:t>
      </w:r>
    </w:p>
    <w:p w14:paraId="3C95D427" w14:textId="77777777" w:rsidR="00000000" w:rsidRDefault="00B90FE9">
      <w:pPr>
        <w:pStyle w:val="a0"/>
        <w:rPr>
          <w:rFonts w:hint="cs"/>
          <w:rtl/>
        </w:rPr>
      </w:pPr>
    </w:p>
    <w:p w14:paraId="5AF8A6A5" w14:textId="77777777" w:rsidR="00000000" w:rsidRDefault="00B90FE9">
      <w:pPr>
        <w:pStyle w:val="a0"/>
        <w:rPr>
          <w:rFonts w:hint="cs"/>
          <w:rtl/>
        </w:rPr>
      </w:pPr>
      <w:r>
        <w:rPr>
          <w:rFonts w:hint="cs"/>
          <w:rtl/>
        </w:rPr>
        <w:t>עשית את המשבר בגלל סמכויות.</w:t>
      </w:r>
    </w:p>
    <w:p w14:paraId="101DF6EA" w14:textId="77777777" w:rsidR="00000000" w:rsidRDefault="00B90FE9">
      <w:pPr>
        <w:pStyle w:val="a0"/>
        <w:ind w:firstLine="0"/>
        <w:rPr>
          <w:rFonts w:hint="cs"/>
          <w:rtl/>
        </w:rPr>
      </w:pPr>
    </w:p>
    <w:p w14:paraId="689622DB" w14:textId="77777777" w:rsidR="00000000" w:rsidRDefault="00B90FE9">
      <w:pPr>
        <w:pStyle w:val="af1"/>
        <w:rPr>
          <w:rtl/>
        </w:rPr>
      </w:pPr>
      <w:r>
        <w:rPr>
          <w:rtl/>
        </w:rPr>
        <w:t>היו"ר משה כחלון:</w:t>
      </w:r>
    </w:p>
    <w:p w14:paraId="62C42012" w14:textId="77777777" w:rsidR="00000000" w:rsidRDefault="00B90FE9">
      <w:pPr>
        <w:pStyle w:val="a0"/>
        <w:rPr>
          <w:rtl/>
        </w:rPr>
      </w:pPr>
    </w:p>
    <w:p w14:paraId="190F3DB0" w14:textId="77777777" w:rsidR="00000000" w:rsidRDefault="00B90FE9">
      <w:pPr>
        <w:pStyle w:val="a0"/>
        <w:rPr>
          <w:rFonts w:hint="cs"/>
          <w:rtl/>
        </w:rPr>
      </w:pPr>
      <w:r>
        <w:rPr>
          <w:rFonts w:hint="cs"/>
          <w:rtl/>
        </w:rPr>
        <w:t>אתה הצעת ועדה משותפת.</w:t>
      </w:r>
    </w:p>
    <w:p w14:paraId="78BE5908" w14:textId="77777777" w:rsidR="00000000" w:rsidRDefault="00B90FE9">
      <w:pPr>
        <w:pStyle w:val="a0"/>
        <w:rPr>
          <w:rFonts w:hint="cs"/>
          <w:rtl/>
        </w:rPr>
      </w:pPr>
    </w:p>
    <w:p w14:paraId="396A8EC7" w14:textId="77777777" w:rsidR="00000000" w:rsidRDefault="00B90FE9">
      <w:pPr>
        <w:pStyle w:val="-"/>
        <w:rPr>
          <w:rtl/>
        </w:rPr>
      </w:pPr>
      <w:bookmarkStart w:id="396" w:name="FS000000519T14_01_2004_17_09_27C"/>
      <w:bookmarkEnd w:id="396"/>
      <w:r>
        <w:rPr>
          <w:rtl/>
        </w:rPr>
        <w:t>שר הפנים אברהם פורז:</w:t>
      </w:r>
    </w:p>
    <w:p w14:paraId="47F44055" w14:textId="77777777" w:rsidR="00000000" w:rsidRDefault="00B90FE9">
      <w:pPr>
        <w:pStyle w:val="a0"/>
        <w:rPr>
          <w:rtl/>
        </w:rPr>
      </w:pPr>
    </w:p>
    <w:p w14:paraId="0054E722" w14:textId="77777777" w:rsidR="00000000" w:rsidRDefault="00B90FE9">
      <w:pPr>
        <w:pStyle w:val="a0"/>
        <w:rPr>
          <w:rFonts w:hint="cs"/>
          <w:rtl/>
        </w:rPr>
      </w:pPr>
      <w:r>
        <w:rPr>
          <w:rFonts w:hint="cs"/>
          <w:rtl/>
        </w:rPr>
        <w:t>אני מציע שתקום ועדה משותפת. אני מציע אכן להעביר את כל ההצעות לוועדה. ועדת הפנים צריכה להיות מעורבת.</w:t>
      </w:r>
    </w:p>
    <w:p w14:paraId="5433A631" w14:textId="77777777" w:rsidR="00000000" w:rsidRDefault="00B90FE9">
      <w:pPr>
        <w:pStyle w:val="a0"/>
        <w:rPr>
          <w:rFonts w:hint="cs"/>
          <w:rtl/>
        </w:rPr>
      </w:pPr>
    </w:p>
    <w:p w14:paraId="5C7B9166" w14:textId="77777777" w:rsidR="00000000" w:rsidRDefault="00B90FE9">
      <w:pPr>
        <w:pStyle w:val="af1"/>
        <w:rPr>
          <w:rtl/>
        </w:rPr>
      </w:pPr>
      <w:r>
        <w:rPr>
          <w:rtl/>
        </w:rPr>
        <w:t>היו"ר משה כחלון:</w:t>
      </w:r>
    </w:p>
    <w:p w14:paraId="0B85D7FD" w14:textId="77777777" w:rsidR="00000000" w:rsidRDefault="00B90FE9">
      <w:pPr>
        <w:pStyle w:val="a0"/>
        <w:rPr>
          <w:rtl/>
        </w:rPr>
      </w:pPr>
    </w:p>
    <w:p w14:paraId="28BBC7E6" w14:textId="77777777" w:rsidR="00000000" w:rsidRDefault="00B90FE9">
      <w:pPr>
        <w:pStyle w:val="a0"/>
        <w:rPr>
          <w:rFonts w:hint="cs"/>
          <w:rtl/>
        </w:rPr>
      </w:pPr>
      <w:r>
        <w:rPr>
          <w:rFonts w:hint="cs"/>
          <w:rtl/>
        </w:rPr>
        <w:t xml:space="preserve">השר פורז, </w:t>
      </w:r>
      <w:r>
        <w:rPr>
          <w:rFonts w:hint="cs"/>
          <w:rtl/>
        </w:rPr>
        <w:t>אתה רוצה לענות? אמרת שאני אאפשר לשאול. אני אאפשר לאלה שאין להם הצעה אחרת. למי שיש הצעה אחרת לא אאפשר, כי הוא יכול להציג את דבריו. חבר הכנסת בנלולו, בבקשה. שאלה מהמקום.</w:t>
      </w:r>
    </w:p>
    <w:p w14:paraId="46F084DE" w14:textId="77777777" w:rsidR="00000000" w:rsidRDefault="00B90FE9">
      <w:pPr>
        <w:pStyle w:val="a0"/>
        <w:rPr>
          <w:rFonts w:hint="cs"/>
          <w:rtl/>
        </w:rPr>
      </w:pPr>
    </w:p>
    <w:p w14:paraId="142608F9" w14:textId="77777777" w:rsidR="00000000" w:rsidRDefault="00B90FE9">
      <w:pPr>
        <w:pStyle w:val="af0"/>
        <w:rPr>
          <w:rtl/>
        </w:rPr>
      </w:pPr>
      <w:r>
        <w:rPr>
          <w:rFonts w:hint="eastAsia"/>
          <w:rtl/>
        </w:rPr>
        <w:t>דניאל</w:t>
      </w:r>
      <w:r>
        <w:rPr>
          <w:rtl/>
        </w:rPr>
        <w:t xml:space="preserve"> בנלולו (הליכוד):</w:t>
      </w:r>
    </w:p>
    <w:p w14:paraId="12330782" w14:textId="77777777" w:rsidR="00000000" w:rsidRDefault="00B90FE9">
      <w:pPr>
        <w:pStyle w:val="a0"/>
        <w:rPr>
          <w:rFonts w:hint="cs"/>
          <w:rtl/>
        </w:rPr>
      </w:pPr>
    </w:p>
    <w:p w14:paraId="4AB3D1E7" w14:textId="77777777" w:rsidR="00000000" w:rsidRDefault="00B90FE9">
      <w:pPr>
        <w:pStyle w:val="a0"/>
        <w:rPr>
          <w:rFonts w:hint="cs"/>
          <w:rtl/>
        </w:rPr>
      </w:pPr>
      <w:r>
        <w:rPr>
          <w:rFonts w:hint="cs"/>
          <w:rtl/>
        </w:rPr>
        <w:t>אדוני השר, זאת לא הבעיה, ועדת הכספים. כל תקציב שתעביר לכל עיריי</w:t>
      </w:r>
      <w:r>
        <w:rPr>
          <w:rFonts w:hint="cs"/>
          <w:rtl/>
        </w:rPr>
        <w:t>ה שנמצאת בגירעון, לא עובר. אוטומטית זה מעוקל, לא מקבלים את זה לעובדים. אני מבקש ממך, כל תקציב שתעביר, תעביר אותו בדרך אחרת, אך ורק לתשלום המשכורות לעובדים. מה שראינו כאן זה כאין וכאפס לעומת מה שהולך להיות אחרי הדיון הזה. ולכן, יש לי הצעה - - -</w:t>
      </w:r>
    </w:p>
    <w:p w14:paraId="6F88764A" w14:textId="77777777" w:rsidR="00000000" w:rsidRDefault="00B90FE9">
      <w:pPr>
        <w:pStyle w:val="a0"/>
        <w:rPr>
          <w:rFonts w:hint="cs"/>
          <w:rtl/>
        </w:rPr>
      </w:pPr>
    </w:p>
    <w:p w14:paraId="612ED9E2" w14:textId="77777777" w:rsidR="00000000" w:rsidRDefault="00B90FE9">
      <w:pPr>
        <w:pStyle w:val="af1"/>
        <w:rPr>
          <w:rtl/>
        </w:rPr>
      </w:pPr>
      <w:r>
        <w:rPr>
          <w:rtl/>
        </w:rPr>
        <w:t>היו"ר משה כ</w:t>
      </w:r>
      <w:r>
        <w:rPr>
          <w:rtl/>
        </w:rPr>
        <w:t>חלון:</w:t>
      </w:r>
    </w:p>
    <w:p w14:paraId="5D69AD9C" w14:textId="77777777" w:rsidR="00000000" w:rsidRDefault="00B90FE9">
      <w:pPr>
        <w:pStyle w:val="a0"/>
        <w:rPr>
          <w:rtl/>
        </w:rPr>
      </w:pPr>
    </w:p>
    <w:p w14:paraId="3A3612D6" w14:textId="77777777" w:rsidR="00000000" w:rsidRDefault="00B90FE9">
      <w:pPr>
        <w:pStyle w:val="a0"/>
        <w:rPr>
          <w:rFonts w:hint="cs"/>
          <w:rtl/>
        </w:rPr>
      </w:pPr>
      <w:r>
        <w:rPr>
          <w:rFonts w:hint="cs"/>
          <w:rtl/>
        </w:rPr>
        <w:t>חבר הכנסת בנלולו, זו לא שאלה.</w:t>
      </w:r>
    </w:p>
    <w:p w14:paraId="477D7B6D" w14:textId="77777777" w:rsidR="00000000" w:rsidRDefault="00B90FE9">
      <w:pPr>
        <w:pStyle w:val="a0"/>
        <w:rPr>
          <w:rFonts w:hint="cs"/>
          <w:rtl/>
        </w:rPr>
      </w:pPr>
    </w:p>
    <w:p w14:paraId="33F4DCB7" w14:textId="77777777" w:rsidR="00000000" w:rsidRDefault="00B90FE9">
      <w:pPr>
        <w:pStyle w:val="af0"/>
        <w:rPr>
          <w:rtl/>
        </w:rPr>
      </w:pPr>
      <w:r>
        <w:rPr>
          <w:rFonts w:hint="eastAsia"/>
          <w:rtl/>
        </w:rPr>
        <w:t>דניאל</w:t>
      </w:r>
      <w:r>
        <w:rPr>
          <w:rtl/>
        </w:rPr>
        <w:t xml:space="preserve"> בנלולו (הליכוד):</w:t>
      </w:r>
    </w:p>
    <w:p w14:paraId="53C42355" w14:textId="77777777" w:rsidR="00000000" w:rsidRDefault="00B90FE9">
      <w:pPr>
        <w:pStyle w:val="a0"/>
        <w:rPr>
          <w:rFonts w:hint="cs"/>
          <w:rtl/>
        </w:rPr>
      </w:pPr>
    </w:p>
    <w:p w14:paraId="268C5F54" w14:textId="77777777" w:rsidR="00000000" w:rsidRDefault="00B90FE9">
      <w:pPr>
        <w:pStyle w:val="a0"/>
        <w:rPr>
          <w:rFonts w:hint="cs"/>
          <w:rtl/>
        </w:rPr>
      </w:pPr>
      <w:r>
        <w:rPr>
          <w:rFonts w:hint="cs"/>
          <w:rtl/>
        </w:rPr>
        <w:t>לא 100 מיליון, הרבה יותר מזה. כל הממשלה - - -</w:t>
      </w:r>
    </w:p>
    <w:p w14:paraId="7231DF1F" w14:textId="77777777" w:rsidR="00000000" w:rsidRDefault="00B90FE9">
      <w:pPr>
        <w:pStyle w:val="a0"/>
        <w:rPr>
          <w:rFonts w:hint="cs"/>
          <w:rtl/>
        </w:rPr>
      </w:pPr>
    </w:p>
    <w:p w14:paraId="7E499EA5" w14:textId="77777777" w:rsidR="00000000" w:rsidRDefault="00B90FE9">
      <w:pPr>
        <w:pStyle w:val="af0"/>
        <w:rPr>
          <w:rtl/>
        </w:rPr>
      </w:pPr>
      <w:r>
        <w:rPr>
          <w:rFonts w:hint="eastAsia"/>
          <w:rtl/>
        </w:rPr>
        <w:t>טלב</w:t>
      </w:r>
      <w:r>
        <w:rPr>
          <w:rtl/>
        </w:rPr>
        <w:t xml:space="preserve"> אלסאנע (רע"ם):</w:t>
      </w:r>
    </w:p>
    <w:p w14:paraId="69581FD8" w14:textId="77777777" w:rsidR="00000000" w:rsidRDefault="00B90FE9">
      <w:pPr>
        <w:pStyle w:val="a0"/>
        <w:rPr>
          <w:rFonts w:hint="cs"/>
          <w:rtl/>
        </w:rPr>
      </w:pPr>
    </w:p>
    <w:p w14:paraId="74CA7DB4" w14:textId="77777777" w:rsidR="00000000" w:rsidRDefault="00B90FE9">
      <w:pPr>
        <w:pStyle w:val="a0"/>
        <w:rPr>
          <w:rFonts w:hint="cs"/>
          <w:rtl/>
        </w:rPr>
      </w:pPr>
      <w:r>
        <w:rPr>
          <w:rFonts w:hint="cs"/>
          <w:rtl/>
        </w:rPr>
        <w:t>זו הממשלה שלך, מה אתה מדבר?</w:t>
      </w:r>
    </w:p>
    <w:p w14:paraId="1745533C" w14:textId="77777777" w:rsidR="00000000" w:rsidRDefault="00B90FE9">
      <w:pPr>
        <w:pStyle w:val="a0"/>
        <w:rPr>
          <w:rFonts w:hint="cs"/>
          <w:rtl/>
        </w:rPr>
      </w:pPr>
    </w:p>
    <w:p w14:paraId="5996ED8D" w14:textId="77777777" w:rsidR="00000000" w:rsidRDefault="00B90FE9">
      <w:pPr>
        <w:pStyle w:val="af0"/>
        <w:rPr>
          <w:rtl/>
        </w:rPr>
      </w:pPr>
      <w:r>
        <w:rPr>
          <w:rFonts w:hint="eastAsia"/>
          <w:rtl/>
        </w:rPr>
        <w:t>קריאות</w:t>
      </w:r>
      <w:r>
        <w:rPr>
          <w:rtl/>
        </w:rPr>
        <w:t>:</w:t>
      </w:r>
    </w:p>
    <w:p w14:paraId="0E242260" w14:textId="77777777" w:rsidR="00000000" w:rsidRDefault="00B90FE9">
      <w:pPr>
        <w:pStyle w:val="a0"/>
        <w:rPr>
          <w:rFonts w:hint="cs"/>
          <w:rtl/>
        </w:rPr>
      </w:pPr>
    </w:p>
    <w:p w14:paraId="1B4782C9" w14:textId="77777777" w:rsidR="00000000" w:rsidRDefault="00B90FE9">
      <w:pPr>
        <w:pStyle w:val="a0"/>
        <w:rPr>
          <w:rFonts w:hint="cs"/>
          <w:rtl/>
        </w:rPr>
      </w:pPr>
      <w:r>
        <w:rPr>
          <w:rFonts w:hint="cs"/>
          <w:rtl/>
        </w:rPr>
        <w:t xml:space="preserve">- - - </w:t>
      </w:r>
    </w:p>
    <w:p w14:paraId="21711E8E" w14:textId="77777777" w:rsidR="00000000" w:rsidRDefault="00B90FE9">
      <w:pPr>
        <w:pStyle w:val="a0"/>
        <w:rPr>
          <w:rFonts w:hint="cs"/>
          <w:rtl/>
        </w:rPr>
      </w:pPr>
    </w:p>
    <w:p w14:paraId="0BADF6A5" w14:textId="77777777" w:rsidR="00000000" w:rsidRDefault="00B90FE9">
      <w:pPr>
        <w:pStyle w:val="af1"/>
        <w:rPr>
          <w:rtl/>
        </w:rPr>
      </w:pPr>
      <w:r>
        <w:rPr>
          <w:rtl/>
        </w:rPr>
        <w:t>היו"ר משה כחלון:</w:t>
      </w:r>
    </w:p>
    <w:p w14:paraId="2BDBCF3D" w14:textId="77777777" w:rsidR="00000000" w:rsidRDefault="00B90FE9">
      <w:pPr>
        <w:pStyle w:val="a0"/>
        <w:rPr>
          <w:rtl/>
        </w:rPr>
      </w:pPr>
    </w:p>
    <w:p w14:paraId="2AAA32F3" w14:textId="77777777" w:rsidR="00000000" w:rsidRDefault="00B90FE9">
      <w:pPr>
        <w:pStyle w:val="a0"/>
        <w:rPr>
          <w:rFonts w:hint="cs"/>
          <w:rtl/>
        </w:rPr>
      </w:pPr>
      <w:r>
        <w:rPr>
          <w:rFonts w:hint="cs"/>
          <w:rtl/>
        </w:rPr>
        <w:t>חבר הכנסת כבל. אתה לא חייב לענות, אדוני השר, זו לא היתה שאלה.</w:t>
      </w:r>
    </w:p>
    <w:p w14:paraId="5E715B4F" w14:textId="77777777" w:rsidR="00000000" w:rsidRDefault="00B90FE9">
      <w:pPr>
        <w:pStyle w:val="a0"/>
        <w:rPr>
          <w:rFonts w:hint="cs"/>
          <w:rtl/>
        </w:rPr>
      </w:pPr>
    </w:p>
    <w:p w14:paraId="3DC8C708" w14:textId="77777777" w:rsidR="00000000" w:rsidRDefault="00B90FE9">
      <w:pPr>
        <w:pStyle w:val="-"/>
        <w:rPr>
          <w:rtl/>
        </w:rPr>
      </w:pPr>
      <w:bookmarkStart w:id="397" w:name="FS000000519T14_01_2004_17_17_33C"/>
      <w:bookmarkEnd w:id="397"/>
      <w:r>
        <w:rPr>
          <w:rtl/>
        </w:rPr>
        <w:t>שר הפנים אברהם פורז:</w:t>
      </w:r>
    </w:p>
    <w:p w14:paraId="5A8855DF" w14:textId="77777777" w:rsidR="00000000" w:rsidRDefault="00B90FE9">
      <w:pPr>
        <w:pStyle w:val="a0"/>
        <w:rPr>
          <w:rtl/>
        </w:rPr>
      </w:pPr>
    </w:p>
    <w:p w14:paraId="3B532F4B" w14:textId="77777777" w:rsidR="00000000" w:rsidRDefault="00B90FE9">
      <w:pPr>
        <w:pStyle w:val="a0"/>
        <w:rPr>
          <w:rFonts w:hint="cs"/>
          <w:rtl/>
        </w:rPr>
      </w:pPr>
      <w:r>
        <w:rPr>
          <w:rFonts w:hint="cs"/>
          <w:rtl/>
        </w:rPr>
        <w:t>אני אענה לו, ובזה נגמר.</w:t>
      </w:r>
    </w:p>
    <w:p w14:paraId="014A1D94" w14:textId="77777777" w:rsidR="00000000" w:rsidRDefault="00B90FE9">
      <w:pPr>
        <w:pStyle w:val="a0"/>
        <w:rPr>
          <w:rFonts w:hint="cs"/>
          <w:rtl/>
        </w:rPr>
      </w:pPr>
    </w:p>
    <w:p w14:paraId="135D5544" w14:textId="77777777" w:rsidR="00000000" w:rsidRDefault="00B90FE9">
      <w:pPr>
        <w:pStyle w:val="af0"/>
        <w:rPr>
          <w:rtl/>
        </w:rPr>
      </w:pPr>
      <w:r>
        <w:rPr>
          <w:rFonts w:hint="eastAsia"/>
          <w:rtl/>
        </w:rPr>
        <w:t>אברהם</w:t>
      </w:r>
      <w:r>
        <w:rPr>
          <w:rtl/>
        </w:rPr>
        <w:t xml:space="preserve"> בייגה שוחט (העבודה-מימד):</w:t>
      </w:r>
    </w:p>
    <w:p w14:paraId="7E9CC267" w14:textId="77777777" w:rsidR="00000000" w:rsidRDefault="00B90FE9">
      <w:pPr>
        <w:pStyle w:val="a0"/>
        <w:rPr>
          <w:rFonts w:hint="cs"/>
          <w:rtl/>
        </w:rPr>
      </w:pPr>
    </w:p>
    <w:p w14:paraId="5EDAF7AB" w14:textId="77777777" w:rsidR="00000000" w:rsidRDefault="00B90FE9">
      <w:pPr>
        <w:pStyle w:val="a0"/>
        <w:rPr>
          <w:rFonts w:hint="cs"/>
          <w:rtl/>
        </w:rPr>
      </w:pPr>
      <w:r>
        <w:rPr>
          <w:rFonts w:hint="cs"/>
          <w:rtl/>
        </w:rPr>
        <w:t>מה אתה צועק? שב בשקט.</w:t>
      </w:r>
    </w:p>
    <w:p w14:paraId="115C424D" w14:textId="77777777" w:rsidR="00000000" w:rsidRDefault="00B90FE9">
      <w:pPr>
        <w:pStyle w:val="a0"/>
        <w:rPr>
          <w:rFonts w:hint="cs"/>
          <w:rtl/>
        </w:rPr>
      </w:pPr>
    </w:p>
    <w:p w14:paraId="1B683C06" w14:textId="77777777" w:rsidR="00000000" w:rsidRDefault="00B90FE9">
      <w:pPr>
        <w:pStyle w:val="af0"/>
        <w:rPr>
          <w:rtl/>
        </w:rPr>
      </w:pPr>
      <w:r>
        <w:rPr>
          <w:rFonts w:hint="eastAsia"/>
          <w:rtl/>
        </w:rPr>
        <w:t>דניאל</w:t>
      </w:r>
      <w:r>
        <w:rPr>
          <w:rtl/>
        </w:rPr>
        <w:t xml:space="preserve"> בנלולו (הליכוד):</w:t>
      </w:r>
    </w:p>
    <w:p w14:paraId="08D36090" w14:textId="77777777" w:rsidR="00000000" w:rsidRDefault="00B90FE9">
      <w:pPr>
        <w:pStyle w:val="a0"/>
        <w:rPr>
          <w:rFonts w:hint="cs"/>
          <w:rtl/>
        </w:rPr>
      </w:pPr>
    </w:p>
    <w:p w14:paraId="302C3880" w14:textId="77777777" w:rsidR="00000000" w:rsidRDefault="00B90FE9">
      <w:pPr>
        <w:pStyle w:val="a0"/>
        <w:rPr>
          <w:rFonts w:hint="cs"/>
          <w:rtl/>
        </w:rPr>
      </w:pPr>
      <w:r>
        <w:rPr>
          <w:rFonts w:hint="cs"/>
          <w:rtl/>
        </w:rPr>
        <w:t>בשום פנים ואופן.</w:t>
      </w:r>
    </w:p>
    <w:p w14:paraId="2B804537" w14:textId="77777777" w:rsidR="00000000" w:rsidRDefault="00B90FE9">
      <w:pPr>
        <w:pStyle w:val="a0"/>
        <w:rPr>
          <w:rFonts w:hint="cs"/>
          <w:rtl/>
        </w:rPr>
      </w:pPr>
    </w:p>
    <w:p w14:paraId="72EC2A17" w14:textId="77777777" w:rsidR="00000000" w:rsidRDefault="00B90FE9">
      <w:pPr>
        <w:pStyle w:val="af0"/>
        <w:rPr>
          <w:rtl/>
        </w:rPr>
      </w:pPr>
      <w:r>
        <w:rPr>
          <w:rFonts w:hint="eastAsia"/>
          <w:rtl/>
        </w:rPr>
        <w:t>איתן</w:t>
      </w:r>
      <w:r>
        <w:rPr>
          <w:rtl/>
        </w:rPr>
        <w:t xml:space="preserve"> כבל (העבודה-מימד):</w:t>
      </w:r>
    </w:p>
    <w:p w14:paraId="6917AFC3" w14:textId="77777777" w:rsidR="00000000" w:rsidRDefault="00B90FE9">
      <w:pPr>
        <w:pStyle w:val="a0"/>
        <w:rPr>
          <w:rFonts w:hint="cs"/>
          <w:rtl/>
        </w:rPr>
      </w:pPr>
    </w:p>
    <w:p w14:paraId="4CBEABF9" w14:textId="77777777" w:rsidR="00000000" w:rsidRDefault="00B90FE9">
      <w:pPr>
        <w:pStyle w:val="a0"/>
        <w:rPr>
          <w:rFonts w:hint="cs"/>
          <w:rtl/>
        </w:rPr>
      </w:pPr>
      <w:r>
        <w:rPr>
          <w:rFonts w:hint="cs"/>
          <w:rtl/>
        </w:rPr>
        <w:t>ועדת הכספים, אין להם בושה.</w:t>
      </w:r>
    </w:p>
    <w:p w14:paraId="49D84B05" w14:textId="77777777" w:rsidR="00000000" w:rsidRDefault="00B90FE9">
      <w:pPr>
        <w:pStyle w:val="a0"/>
        <w:rPr>
          <w:rFonts w:hint="cs"/>
          <w:rtl/>
        </w:rPr>
      </w:pPr>
    </w:p>
    <w:p w14:paraId="09C2D74F" w14:textId="77777777" w:rsidR="00000000" w:rsidRDefault="00B90FE9">
      <w:pPr>
        <w:pStyle w:val="af0"/>
        <w:rPr>
          <w:rtl/>
        </w:rPr>
      </w:pPr>
      <w:r>
        <w:rPr>
          <w:rFonts w:hint="eastAsia"/>
          <w:rtl/>
        </w:rPr>
        <w:t>ואסל</w:t>
      </w:r>
      <w:r>
        <w:rPr>
          <w:rtl/>
        </w:rPr>
        <w:t xml:space="preserve"> טאהא (בל"ד):</w:t>
      </w:r>
    </w:p>
    <w:p w14:paraId="12CAB909" w14:textId="77777777" w:rsidR="00000000" w:rsidRDefault="00B90FE9">
      <w:pPr>
        <w:pStyle w:val="a0"/>
        <w:rPr>
          <w:rFonts w:hint="cs"/>
          <w:rtl/>
        </w:rPr>
      </w:pPr>
    </w:p>
    <w:p w14:paraId="06293EC1" w14:textId="77777777" w:rsidR="00000000" w:rsidRDefault="00B90FE9">
      <w:pPr>
        <w:pStyle w:val="a0"/>
        <w:rPr>
          <w:rFonts w:hint="cs"/>
          <w:rtl/>
        </w:rPr>
      </w:pPr>
      <w:r>
        <w:rPr>
          <w:rFonts w:hint="cs"/>
          <w:rtl/>
        </w:rPr>
        <w:t>זה תקציב שאתה אישרת. מה זה הדבר הזה?</w:t>
      </w:r>
    </w:p>
    <w:p w14:paraId="7759133B" w14:textId="77777777" w:rsidR="00000000" w:rsidRDefault="00B90FE9">
      <w:pPr>
        <w:pStyle w:val="a0"/>
        <w:rPr>
          <w:rFonts w:hint="cs"/>
          <w:rtl/>
        </w:rPr>
      </w:pPr>
    </w:p>
    <w:p w14:paraId="2F43A337" w14:textId="77777777" w:rsidR="00000000" w:rsidRDefault="00B90FE9">
      <w:pPr>
        <w:pStyle w:val="af0"/>
        <w:rPr>
          <w:rtl/>
        </w:rPr>
      </w:pPr>
      <w:r>
        <w:rPr>
          <w:rFonts w:hint="eastAsia"/>
          <w:rtl/>
        </w:rPr>
        <w:t>ד</w:t>
      </w:r>
      <w:r>
        <w:rPr>
          <w:rFonts w:hint="eastAsia"/>
          <w:rtl/>
        </w:rPr>
        <w:t>ניאל</w:t>
      </w:r>
      <w:r>
        <w:rPr>
          <w:rtl/>
        </w:rPr>
        <w:t xml:space="preserve"> בנלולו (הליכוד):</w:t>
      </w:r>
    </w:p>
    <w:p w14:paraId="50D9344B" w14:textId="77777777" w:rsidR="00000000" w:rsidRDefault="00B90FE9">
      <w:pPr>
        <w:pStyle w:val="a0"/>
        <w:rPr>
          <w:rFonts w:hint="cs"/>
          <w:rtl/>
        </w:rPr>
      </w:pPr>
    </w:p>
    <w:p w14:paraId="37B80DBE" w14:textId="77777777" w:rsidR="00000000" w:rsidRDefault="00B90FE9">
      <w:pPr>
        <w:pStyle w:val="a0"/>
        <w:rPr>
          <w:rFonts w:hint="cs"/>
          <w:rtl/>
        </w:rPr>
      </w:pPr>
      <w:r>
        <w:rPr>
          <w:rFonts w:hint="cs"/>
          <w:rtl/>
        </w:rPr>
        <w:t>מה אתה מדבר?</w:t>
      </w:r>
    </w:p>
    <w:p w14:paraId="2AF40C77" w14:textId="77777777" w:rsidR="00000000" w:rsidRDefault="00B90FE9">
      <w:pPr>
        <w:pStyle w:val="a0"/>
        <w:rPr>
          <w:rFonts w:hint="cs"/>
          <w:rtl/>
        </w:rPr>
      </w:pPr>
    </w:p>
    <w:p w14:paraId="6F8EEDEB" w14:textId="77777777" w:rsidR="00000000" w:rsidRDefault="00B90FE9">
      <w:pPr>
        <w:pStyle w:val="af1"/>
        <w:rPr>
          <w:rtl/>
        </w:rPr>
      </w:pPr>
      <w:r>
        <w:rPr>
          <w:rtl/>
        </w:rPr>
        <w:t>היו"ר משה כחלון:</w:t>
      </w:r>
    </w:p>
    <w:p w14:paraId="594A5584" w14:textId="77777777" w:rsidR="00000000" w:rsidRDefault="00B90FE9">
      <w:pPr>
        <w:pStyle w:val="a0"/>
        <w:rPr>
          <w:rtl/>
        </w:rPr>
      </w:pPr>
    </w:p>
    <w:p w14:paraId="13BFA09E" w14:textId="77777777" w:rsidR="00000000" w:rsidRDefault="00B90FE9">
      <w:pPr>
        <w:pStyle w:val="a0"/>
        <w:rPr>
          <w:rFonts w:hint="cs"/>
          <w:rtl/>
        </w:rPr>
      </w:pPr>
      <w:r>
        <w:rPr>
          <w:rFonts w:hint="cs"/>
          <w:rtl/>
        </w:rPr>
        <w:t>חבר הכנסת בנלולו, אפשרתי לך לשאול. זו לא היתה שאלה, אבל אתה אל תצעק. הם יירגעו.</w:t>
      </w:r>
    </w:p>
    <w:p w14:paraId="398183F2" w14:textId="77777777" w:rsidR="00000000" w:rsidRDefault="00B90FE9">
      <w:pPr>
        <w:pStyle w:val="a0"/>
        <w:rPr>
          <w:rFonts w:hint="cs"/>
          <w:rtl/>
        </w:rPr>
      </w:pPr>
    </w:p>
    <w:p w14:paraId="38AFBDBF" w14:textId="77777777" w:rsidR="00000000" w:rsidRDefault="00B90FE9">
      <w:pPr>
        <w:pStyle w:val="af0"/>
        <w:rPr>
          <w:rtl/>
        </w:rPr>
      </w:pPr>
      <w:r>
        <w:rPr>
          <w:rFonts w:hint="eastAsia"/>
          <w:rtl/>
        </w:rPr>
        <w:t>טלב</w:t>
      </w:r>
      <w:r>
        <w:rPr>
          <w:rtl/>
        </w:rPr>
        <w:t xml:space="preserve"> אלסאנע (רע"ם):</w:t>
      </w:r>
    </w:p>
    <w:p w14:paraId="490F1244" w14:textId="77777777" w:rsidR="00000000" w:rsidRDefault="00B90FE9">
      <w:pPr>
        <w:pStyle w:val="a0"/>
        <w:rPr>
          <w:rFonts w:hint="cs"/>
          <w:rtl/>
        </w:rPr>
      </w:pPr>
    </w:p>
    <w:p w14:paraId="623C9849" w14:textId="77777777" w:rsidR="00000000" w:rsidRDefault="00B90FE9">
      <w:pPr>
        <w:pStyle w:val="a0"/>
        <w:rPr>
          <w:rFonts w:hint="cs"/>
          <w:rtl/>
        </w:rPr>
      </w:pPr>
      <w:r>
        <w:rPr>
          <w:rFonts w:hint="cs"/>
          <w:rtl/>
        </w:rPr>
        <w:t>תוקף אותנו על זה?</w:t>
      </w:r>
    </w:p>
    <w:p w14:paraId="49AB23B4" w14:textId="77777777" w:rsidR="00000000" w:rsidRDefault="00B90FE9">
      <w:pPr>
        <w:pStyle w:val="a0"/>
        <w:rPr>
          <w:rFonts w:hint="cs"/>
          <w:rtl/>
        </w:rPr>
      </w:pPr>
    </w:p>
    <w:p w14:paraId="45857B8B" w14:textId="77777777" w:rsidR="00000000" w:rsidRDefault="00B90FE9">
      <w:pPr>
        <w:pStyle w:val="af0"/>
        <w:rPr>
          <w:rtl/>
        </w:rPr>
      </w:pPr>
      <w:r>
        <w:rPr>
          <w:rFonts w:hint="eastAsia"/>
          <w:rtl/>
        </w:rPr>
        <w:t>עסאם</w:t>
      </w:r>
      <w:r>
        <w:rPr>
          <w:rtl/>
        </w:rPr>
        <w:t xml:space="preserve"> מח'ול (חד"ש-תע"ל):</w:t>
      </w:r>
    </w:p>
    <w:p w14:paraId="2CE16474" w14:textId="77777777" w:rsidR="00000000" w:rsidRDefault="00B90FE9">
      <w:pPr>
        <w:pStyle w:val="a0"/>
        <w:rPr>
          <w:rFonts w:hint="cs"/>
          <w:rtl/>
        </w:rPr>
      </w:pPr>
    </w:p>
    <w:p w14:paraId="5DD791A0" w14:textId="77777777" w:rsidR="00000000" w:rsidRDefault="00B90FE9">
      <w:pPr>
        <w:pStyle w:val="a0"/>
        <w:rPr>
          <w:rFonts w:hint="cs"/>
          <w:rtl/>
        </w:rPr>
      </w:pPr>
      <w:r>
        <w:rPr>
          <w:rFonts w:hint="cs"/>
          <w:rtl/>
        </w:rPr>
        <w:t>לא אמרתי כלום.</w:t>
      </w:r>
    </w:p>
    <w:p w14:paraId="31FA9F03" w14:textId="77777777" w:rsidR="00000000" w:rsidRDefault="00B90FE9">
      <w:pPr>
        <w:pStyle w:val="a0"/>
        <w:rPr>
          <w:rFonts w:hint="cs"/>
          <w:rtl/>
        </w:rPr>
      </w:pPr>
    </w:p>
    <w:p w14:paraId="76B3018A" w14:textId="77777777" w:rsidR="00000000" w:rsidRDefault="00B90FE9">
      <w:pPr>
        <w:pStyle w:val="af0"/>
        <w:rPr>
          <w:rtl/>
        </w:rPr>
      </w:pPr>
      <w:r>
        <w:rPr>
          <w:rFonts w:hint="eastAsia"/>
          <w:rtl/>
        </w:rPr>
        <w:t>יחיאל</w:t>
      </w:r>
      <w:r>
        <w:rPr>
          <w:rtl/>
        </w:rPr>
        <w:t xml:space="preserve"> חזן (הליכוד):</w:t>
      </w:r>
    </w:p>
    <w:p w14:paraId="4C4F07F7" w14:textId="77777777" w:rsidR="00000000" w:rsidRDefault="00B90FE9">
      <w:pPr>
        <w:pStyle w:val="a0"/>
        <w:rPr>
          <w:rFonts w:hint="cs"/>
          <w:rtl/>
        </w:rPr>
      </w:pPr>
    </w:p>
    <w:p w14:paraId="0EF159E3" w14:textId="77777777" w:rsidR="00000000" w:rsidRDefault="00B90FE9">
      <w:pPr>
        <w:pStyle w:val="a0"/>
        <w:rPr>
          <w:rFonts w:hint="cs"/>
          <w:rtl/>
        </w:rPr>
      </w:pPr>
      <w:r>
        <w:rPr>
          <w:rFonts w:hint="cs"/>
          <w:rtl/>
        </w:rPr>
        <w:t>זה אתם - - -</w:t>
      </w:r>
    </w:p>
    <w:p w14:paraId="5C12140F" w14:textId="77777777" w:rsidR="00000000" w:rsidRDefault="00B90FE9">
      <w:pPr>
        <w:pStyle w:val="a0"/>
        <w:rPr>
          <w:rFonts w:hint="cs"/>
          <w:rtl/>
        </w:rPr>
      </w:pPr>
    </w:p>
    <w:p w14:paraId="3C985EF0" w14:textId="77777777" w:rsidR="00000000" w:rsidRDefault="00B90FE9">
      <w:pPr>
        <w:pStyle w:val="af1"/>
        <w:rPr>
          <w:rtl/>
        </w:rPr>
      </w:pPr>
      <w:r>
        <w:rPr>
          <w:rtl/>
        </w:rPr>
        <w:t>היו"ר</w:t>
      </w:r>
      <w:r>
        <w:rPr>
          <w:rtl/>
        </w:rPr>
        <w:t xml:space="preserve"> משה כחלון:</w:t>
      </w:r>
    </w:p>
    <w:p w14:paraId="3C7EEEB6" w14:textId="77777777" w:rsidR="00000000" w:rsidRDefault="00B90FE9">
      <w:pPr>
        <w:pStyle w:val="a0"/>
        <w:rPr>
          <w:rtl/>
        </w:rPr>
      </w:pPr>
    </w:p>
    <w:p w14:paraId="6C988791" w14:textId="77777777" w:rsidR="00000000" w:rsidRDefault="00B90FE9">
      <w:pPr>
        <w:pStyle w:val="a0"/>
        <w:rPr>
          <w:rFonts w:hint="cs"/>
          <w:rtl/>
        </w:rPr>
      </w:pPr>
      <w:r>
        <w:rPr>
          <w:rFonts w:hint="cs"/>
          <w:rtl/>
        </w:rPr>
        <w:t>רבותי חברי הכנסת. חבר הכנסת בנלולו, אני מבקש ממך לעזוב את האולם. אני קורא אותך פעם שלישית לסדר.</w:t>
      </w:r>
    </w:p>
    <w:p w14:paraId="3295C282" w14:textId="77777777" w:rsidR="00000000" w:rsidRDefault="00B90FE9">
      <w:pPr>
        <w:pStyle w:val="a0"/>
        <w:rPr>
          <w:rFonts w:hint="cs"/>
          <w:rtl/>
        </w:rPr>
      </w:pPr>
    </w:p>
    <w:p w14:paraId="3653C061" w14:textId="77777777" w:rsidR="00000000" w:rsidRDefault="00B90FE9">
      <w:pPr>
        <w:pStyle w:val="-"/>
        <w:rPr>
          <w:rtl/>
        </w:rPr>
      </w:pPr>
      <w:bookmarkStart w:id="398" w:name="FS000000519T14_01_2004_17_22_33C"/>
      <w:bookmarkEnd w:id="398"/>
      <w:r>
        <w:rPr>
          <w:rtl/>
        </w:rPr>
        <w:t>שר הפנים אברהם פורז:</w:t>
      </w:r>
    </w:p>
    <w:p w14:paraId="46082A32" w14:textId="77777777" w:rsidR="00000000" w:rsidRDefault="00B90FE9">
      <w:pPr>
        <w:pStyle w:val="a0"/>
        <w:rPr>
          <w:rtl/>
        </w:rPr>
      </w:pPr>
    </w:p>
    <w:p w14:paraId="42479BA7" w14:textId="77777777" w:rsidR="00000000" w:rsidRDefault="00B90FE9">
      <w:pPr>
        <w:pStyle w:val="a0"/>
        <w:rPr>
          <w:rFonts w:hint="cs"/>
          <w:rtl/>
        </w:rPr>
      </w:pPr>
      <w:r>
        <w:rPr>
          <w:rFonts w:hint="cs"/>
          <w:rtl/>
        </w:rPr>
        <w:t>אני אומר לכם מהמקום שאני נמצא, שלא שומעים כלום.</w:t>
      </w:r>
    </w:p>
    <w:p w14:paraId="502B2730" w14:textId="77777777" w:rsidR="00000000" w:rsidRDefault="00B90FE9">
      <w:pPr>
        <w:pStyle w:val="a0"/>
        <w:rPr>
          <w:rFonts w:hint="cs"/>
          <w:rtl/>
        </w:rPr>
      </w:pPr>
    </w:p>
    <w:p w14:paraId="228B4E41" w14:textId="77777777" w:rsidR="00000000" w:rsidRDefault="00B90FE9">
      <w:pPr>
        <w:pStyle w:val="af1"/>
        <w:rPr>
          <w:rtl/>
        </w:rPr>
      </w:pPr>
      <w:r>
        <w:rPr>
          <w:rtl/>
        </w:rPr>
        <w:t>היו"ר משה כחלון:</w:t>
      </w:r>
    </w:p>
    <w:p w14:paraId="5545EA14" w14:textId="77777777" w:rsidR="00000000" w:rsidRDefault="00B90FE9">
      <w:pPr>
        <w:pStyle w:val="a0"/>
        <w:rPr>
          <w:rtl/>
        </w:rPr>
      </w:pPr>
    </w:p>
    <w:p w14:paraId="7631F2A1" w14:textId="77777777" w:rsidR="00000000" w:rsidRDefault="00B90FE9">
      <w:pPr>
        <w:pStyle w:val="a0"/>
        <w:rPr>
          <w:rFonts w:hint="cs"/>
          <w:rtl/>
        </w:rPr>
      </w:pPr>
      <w:r>
        <w:rPr>
          <w:rFonts w:hint="cs"/>
          <w:rtl/>
        </w:rPr>
        <w:t>חבר הכנסת אלסאנע, אני קורא אותך פעם ראשונה לסדר. פעם שניי</w:t>
      </w:r>
      <w:r>
        <w:rPr>
          <w:rFonts w:hint="cs"/>
          <w:rtl/>
        </w:rPr>
        <w:t>ה אני קורא אותך לסדר. אם עוד מישהו רוצה לצאת - - - חבר הכנסת מח'ול, אני קורא אותך פעם שנייה לסדר. תפסיק. בנלולו, צא מן האולם, בבקשה. חבר הכנסת חזן, קראתי אותך פעמיים לסדר. חבר הכנסת טאהא. אדוני השר, אתה רוצה להשיב?</w:t>
      </w:r>
    </w:p>
    <w:p w14:paraId="753603DF" w14:textId="77777777" w:rsidR="00000000" w:rsidRDefault="00B90FE9">
      <w:pPr>
        <w:pStyle w:val="a0"/>
        <w:rPr>
          <w:rFonts w:hint="cs"/>
          <w:rtl/>
        </w:rPr>
      </w:pPr>
    </w:p>
    <w:p w14:paraId="343F65BE" w14:textId="77777777" w:rsidR="00000000" w:rsidRDefault="00B90FE9">
      <w:pPr>
        <w:pStyle w:val="-"/>
        <w:rPr>
          <w:rtl/>
        </w:rPr>
      </w:pPr>
      <w:bookmarkStart w:id="399" w:name="FS000000519T14_01_2004_17_24_43C"/>
      <w:bookmarkEnd w:id="399"/>
      <w:r>
        <w:rPr>
          <w:rtl/>
        </w:rPr>
        <w:t>שר הפנים אברהם פורז:</w:t>
      </w:r>
    </w:p>
    <w:p w14:paraId="7F2EFADE" w14:textId="77777777" w:rsidR="00000000" w:rsidRDefault="00B90FE9">
      <w:pPr>
        <w:pStyle w:val="a0"/>
        <w:rPr>
          <w:rtl/>
        </w:rPr>
      </w:pPr>
    </w:p>
    <w:p w14:paraId="485B167A" w14:textId="77777777" w:rsidR="00000000" w:rsidRDefault="00B90FE9">
      <w:pPr>
        <w:pStyle w:val="a0"/>
        <w:rPr>
          <w:rFonts w:hint="cs"/>
          <w:rtl/>
        </w:rPr>
      </w:pPr>
      <w:r>
        <w:rPr>
          <w:rFonts w:hint="cs"/>
          <w:rtl/>
        </w:rPr>
        <w:t>לשאלתו של חבר הכנס</w:t>
      </w:r>
      <w:r>
        <w:rPr>
          <w:rFonts w:hint="cs"/>
          <w:rtl/>
        </w:rPr>
        <w:t>ת בנלולו. אנחנו בהחלט יכולים לעשות מאמץ על מנת שהכסף יגיע לתשלום משכורות, אבל יש בעיה משפטית. אנחנו לא יכולים לעקוף עיקולים ונושים, משום שאחרת אנחנו ממוטטים את שלטון החוק. יש בעיה של העדפת נושים. ככל שאנחנו יכולים, אנחנו נעשה מאמץ שהכסף לא יעוקל בדרך.</w:t>
      </w:r>
    </w:p>
    <w:p w14:paraId="697A1BA9" w14:textId="77777777" w:rsidR="00000000" w:rsidRDefault="00B90FE9">
      <w:pPr>
        <w:pStyle w:val="a0"/>
        <w:rPr>
          <w:rFonts w:hint="cs"/>
          <w:rtl/>
        </w:rPr>
      </w:pPr>
    </w:p>
    <w:p w14:paraId="0C841E54" w14:textId="77777777" w:rsidR="00000000" w:rsidRDefault="00B90FE9">
      <w:pPr>
        <w:pStyle w:val="af0"/>
        <w:rPr>
          <w:rtl/>
        </w:rPr>
      </w:pPr>
      <w:r>
        <w:rPr>
          <w:rFonts w:hint="eastAsia"/>
          <w:rtl/>
        </w:rPr>
        <w:t>דני</w:t>
      </w:r>
      <w:r>
        <w:rPr>
          <w:rFonts w:hint="eastAsia"/>
          <w:rtl/>
        </w:rPr>
        <w:t>אל</w:t>
      </w:r>
      <w:r>
        <w:rPr>
          <w:rtl/>
        </w:rPr>
        <w:t xml:space="preserve"> בנלולו (הליכוד):</w:t>
      </w:r>
    </w:p>
    <w:p w14:paraId="438C40A0" w14:textId="77777777" w:rsidR="00000000" w:rsidRDefault="00B90FE9">
      <w:pPr>
        <w:pStyle w:val="a0"/>
        <w:rPr>
          <w:rFonts w:hint="cs"/>
          <w:rtl/>
        </w:rPr>
      </w:pPr>
    </w:p>
    <w:p w14:paraId="7698183B" w14:textId="77777777" w:rsidR="00000000" w:rsidRDefault="00B90FE9">
      <w:pPr>
        <w:pStyle w:val="a0"/>
        <w:rPr>
          <w:rFonts w:hint="cs"/>
          <w:rtl/>
        </w:rPr>
      </w:pPr>
      <w:r>
        <w:rPr>
          <w:rFonts w:hint="cs"/>
          <w:rtl/>
        </w:rPr>
        <w:t>אל תעבירו כסף.</w:t>
      </w:r>
    </w:p>
    <w:p w14:paraId="43E69508" w14:textId="77777777" w:rsidR="00000000" w:rsidRDefault="00B90FE9">
      <w:pPr>
        <w:pStyle w:val="a0"/>
        <w:jc w:val="center"/>
        <w:rPr>
          <w:rFonts w:hint="cs"/>
          <w:rtl/>
        </w:rPr>
      </w:pPr>
    </w:p>
    <w:p w14:paraId="7FF028A6" w14:textId="77777777" w:rsidR="00000000" w:rsidRDefault="00B90FE9">
      <w:pPr>
        <w:pStyle w:val="a0"/>
        <w:jc w:val="center"/>
        <w:rPr>
          <w:rFonts w:hint="cs"/>
          <w:rtl/>
        </w:rPr>
      </w:pPr>
      <w:r>
        <w:rPr>
          <w:rFonts w:hint="cs"/>
          <w:rtl/>
        </w:rPr>
        <w:t>(חבר הכנסת דניאל בנלולו יוצא מאולם המליאה.)</w:t>
      </w:r>
    </w:p>
    <w:p w14:paraId="3B5452DA" w14:textId="77777777" w:rsidR="00000000" w:rsidRDefault="00B90FE9">
      <w:pPr>
        <w:pStyle w:val="-"/>
        <w:rPr>
          <w:rFonts w:hint="cs"/>
          <w:rtl/>
        </w:rPr>
      </w:pPr>
      <w:bookmarkStart w:id="400" w:name="FS000000519T14_01_2004_17_25_57C"/>
      <w:bookmarkEnd w:id="400"/>
    </w:p>
    <w:p w14:paraId="2CFB5A6D" w14:textId="77777777" w:rsidR="00000000" w:rsidRDefault="00B90FE9">
      <w:pPr>
        <w:pStyle w:val="-"/>
        <w:rPr>
          <w:rtl/>
        </w:rPr>
      </w:pPr>
      <w:r>
        <w:rPr>
          <w:rtl/>
        </w:rPr>
        <w:t>שר הפנים אברהם פורז:</w:t>
      </w:r>
    </w:p>
    <w:p w14:paraId="41C8CA49" w14:textId="77777777" w:rsidR="00000000" w:rsidRDefault="00B90FE9">
      <w:pPr>
        <w:pStyle w:val="a0"/>
        <w:rPr>
          <w:rtl/>
        </w:rPr>
      </w:pPr>
    </w:p>
    <w:p w14:paraId="4F051F52" w14:textId="77777777" w:rsidR="00000000" w:rsidRDefault="00B90FE9">
      <w:pPr>
        <w:pStyle w:val="a0"/>
        <w:rPr>
          <w:rFonts w:hint="cs"/>
          <w:rtl/>
        </w:rPr>
      </w:pPr>
      <w:r>
        <w:rPr>
          <w:rFonts w:hint="cs"/>
          <w:rtl/>
        </w:rPr>
        <w:t>הכול במגבלות החוק.</w:t>
      </w:r>
    </w:p>
    <w:p w14:paraId="128F6D99" w14:textId="77777777" w:rsidR="00000000" w:rsidRDefault="00B90FE9">
      <w:pPr>
        <w:pStyle w:val="a0"/>
        <w:rPr>
          <w:rFonts w:hint="cs"/>
          <w:rtl/>
        </w:rPr>
      </w:pPr>
    </w:p>
    <w:p w14:paraId="236C5423" w14:textId="77777777" w:rsidR="00000000" w:rsidRDefault="00B90FE9">
      <w:pPr>
        <w:pStyle w:val="af0"/>
        <w:rPr>
          <w:rtl/>
        </w:rPr>
      </w:pPr>
      <w:r>
        <w:rPr>
          <w:rFonts w:hint="eastAsia"/>
          <w:rtl/>
        </w:rPr>
        <w:t>אבשלום</w:t>
      </w:r>
      <w:r>
        <w:rPr>
          <w:rtl/>
        </w:rPr>
        <w:t xml:space="preserve"> וילן (מרצ):</w:t>
      </w:r>
    </w:p>
    <w:p w14:paraId="0DE4761E" w14:textId="77777777" w:rsidR="00000000" w:rsidRDefault="00B90FE9">
      <w:pPr>
        <w:pStyle w:val="a0"/>
        <w:rPr>
          <w:rFonts w:hint="cs"/>
          <w:rtl/>
        </w:rPr>
      </w:pPr>
    </w:p>
    <w:p w14:paraId="1094279B" w14:textId="77777777" w:rsidR="00000000" w:rsidRDefault="00B90FE9">
      <w:pPr>
        <w:pStyle w:val="a0"/>
        <w:rPr>
          <w:rFonts w:hint="cs"/>
          <w:rtl/>
        </w:rPr>
      </w:pPr>
      <w:r>
        <w:rPr>
          <w:rFonts w:hint="cs"/>
          <w:rtl/>
        </w:rPr>
        <w:t>מה אתם פותחים את הפה? יש גבול לצביעות.</w:t>
      </w:r>
    </w:p>
    <w:p w14:paraId="1EC01C75" w14:textId="77777777" w:rsidR="00000000" w:rsidRDefault="00B90FE9">
      <w:pPr>
        <w:pStyle w:val="a0"/>
        <w:rPr>
          <w:rFonts w:hint="cs"/>
          <w:rtl/>
        </w:rPr>
      </w:pPr>
    </w:p>
    <w:p w14:paraId="4B10825B" w14:textId="77777777" w:rsidR="00000000" w:rsidRDefault="00B90FE9">
      <w:pPr>
        <w:pStyle w:val="af1"/>
        <w:rPr>
          <w:rtl/>
        </w:rPr>
      </w:pPr>
      <w:r>
        <w:rPr>
          <w:rtl/>
        </w:rPr>
        <w:t>היו"ר משה כחלון:</w:t>
      </w:r>
    </w:p>
    <w:p w14:paraId="5365AC55" w14:textId="77777777" w:rsidR="00000000" w:rsidRDefault="00B90FE9">
      <w:pPr>
        <w:pStyle w:val="a0"/>
        <w:rPr>
          <w:rtl/>
        </w:rPr>
      </w:pPr>
    </w:p>
    <w:p w14:paraId="7E911975" w14:textId="77777777" w:rsidR="00000000" w:rsidRDefault="00B90FE9">
      <w:pPr>
        <w:pStyle w:val="a0"/>
        <w:rPr>
          <w:rFonts w:hint="cs"/>
          <w:rtl/>
        </w:rPr>
      </w:pPr>
      <w:r>
        <w:rPr>
          <w:rFonts w:hint="cs"/>
          <w:rtl/>
        </w:rPr>
        <w:t>חבר הכנסת חזן, אתה כל הזמן מפריע, אתה כל הזמן מדבר. קר</w:t>
      </w:r>
      <w:r>
        <w:rPr>
          <w:rFonts w:hint="cs"/>
          <w:rtl/>
        </w:rPr>
        <w:t>אתי אותך כבר פעמיים לסדר. אני אמרתי שאאפשר שאלות, אבל אתה לא נותן אפשרות. חברת הכנסת גבריאלי, בבקשה, שאלה מהמקום.</w:t>
      </w:r>
    </w:p>
    <w:p w14:paraId="1F8AA2E1" w14:textId="77777777" w:rsidR="00000000" w:rsidRDefault="00B90FE9">
      <w:pPr>
        <w:pStyle w:val="a0"/>
        <w:rPr>
          <w:rFonts w:hint="cs"/>
          <w:rtl/>
        </w:rPr>
      </w:pPr>
    </w:p>
    <w:p w14:paraId="24975181" w14:textId="77777777" w:rsidR="00000000" w:rsidRDefault="00B90FE9">
      <w:pPr>
        <w:pStyle w:val="af0"/>
        <w:rPr>
          <w:rtl/>
        </w:rPr>
      </w:pPr>
      <w:r>
        <w:rPr>
          <w:rFonts w:hint="eastAsia"/>
          <w:rtl/>
        </w:rPr>
        <w:t>ענבל</w:t>
      </w:r>
      <w:r>
        <w:rPr>
          <w:rtl/>
        </w:rPr>
        <w:t xml:space="preserve"> גבריאלי (הליכוד):</w:t>
      </w:r>
    </w:p>
    <w:p w14:paraId="5C1E8B71" w14:textId="77777777" w:rsidR="00000000" w:rsidRDefault="00B90FE9">
      <w:pPr>
        <w:pStyle w:val="a0"/>
        <w:rPr>
          <w:rFonts w:hint="cs"/>
          <w:rtl/>
        </w:rPr>
      </w:pPr>
    </w:p>
    <w:p w14:paraId="1AD85621" w14:textId="77777777" w:rsidR="00000000" w:rsidRDefault="00B90FE9">
      <w:pPr>
        <w:pStyle w:val="a0"/>
        <w:rPr>
          <w:rFonts w:hint="cs"/>
          <w:rtl/>
        </w:rPr>
      </w:pPr>
      <w:r>
        <w:rPr>
          <w:rFonts w:hint="cs"/>
          <w:rtl/>
        </w:rPr>
        <w:t>בגלל הבעיה המשפטית לא ניתן להעביר כספים לעובדים, כי כל אגורה שתגיע תעוקל.</w:t>
      </w:r>
    </w:p>
    <w:p w14:paraId="786CEEED" w14:textId="77777777" w:rsidR="00000000" w:rsidRDefault="00B90FE9">
      <w:pPr>
        <w:pStyle w:val="a0"/>
        <w:rPr>
          <w:rFonts w:hint="cs"/>
          <w:rtl/>
        </w:rPr>
      </w:pPr>
    </w:p>
    <w:p w14:paraId="0616EA1F" w14:textId="77777777" w:rsidR="00000000" w:rsidRDefault="00B90FE9">
      <w:pPr>
        <w:pStyle w:val="-"/>
        <w:rPr>
          <w:rtl/>
        </w:rPr>
      </w:pPr>
      <w:bookmarkStart w:id="401" w:name="FS000000519T14_01_2004_17_28_44C"/>
      <w:bookmarkEnd w:id="401"/>
      <w:r>
        <w:rPr>
          <w:rtl/>
        </w:rPr>
        <w:t>שר הפנים אברהם פורז:</w:t>
      </w:r>
    </w:p>
    <w:p w14:paraId="382049A8" w14:textId="77777777" w:rsidR="00000000" w:rsidRDefault="00B90FE9">
      <w:pPr>
        <w:pStyle w:val="a0"/>
        <w:rPr>
          <w:rtl/>
        </w:rPr>
      </w:pPr>
    </w:p>
    <w:p w14:paraId="49B673D1" w14:textId="77777777" w:rsidR="00000000" w:rsidRDefault="00B90FE9">
      <w:pPr>
        <w:pStyle w:val="a0"/>
        <w:rPr>
          <w:rFonts w:hint="cs"/>
          <w:rtl/>
        </w:rPr>
      </w:pPr>
      <w:r>
        <w:rPr>
          <w:rFonts w:hint="cs"/>
          <w:rtl/>
        </w:rPr>
        <w:t>לא תמיד, יש לפעמים פ</w:t>
      </w:r>
      <w:r>
        <w:rPr>
          <w:rFonts w:hint="cs"/>
          <w:rtl/>
        </w:rPr>
        <w:t>טנטים.</w:t>
      </w:r>
    </w:p>
    <w:p w14:paraId="77860532" w14:textId="77777777" w:rsidR="00000000" w:rsidRDefault="00B90FE9">
      <w:pPr>
        <w:pStyle w:val="a0"/>
        <w:rPr>
          <w:rFonts w:hint="cs"/>
          <w:rtl/>
        </w:rPr>
      </w:pPr>
    </w:p>
    <w:p w14:paraId="6B823B0F" w14:textId="77777777" w:rsidR="00000000" w:rsidRDefault="00B90FE9">
      <w:pPr>
        <w:pStyle w:val="af0"/>
        <w:rPr>
          <w:rtl/>
        </w:rPr>
      </w:pPr>
      <w:r>
        <w:rPr>
          <w:rFonts w:hint="eastAsia"/>
          <w:rtl/>
        </w:rPr>
        <w:t>ענבל</w:t>
      </w:r>
      <w:r>
        <w:rPr>
          <w:rtl/>
        </w:rPr>
        <w:t xml:space="preserve"> גבריאלי (הליכוד):</w:t>
      </w:r>
    </w:p>
    <w:p w14:paraId="7E209DDD" w14:textId="77777777" w:rsidR="00000000" w:rsidRDefault="00B90FE9">
      <w:pPr>
        <w:pStyle w:val="a0"/>
        <w:rPr>
          <w:rFonts w:hint="cs"/>
          <w:rtl/>
        </w:rPr>
      </w:pPr>
    </w:p>
    <w:p w14:paraId="44552B62" w14:textId="77777777" w:rsidR="00000000" w:rsidRDefault="00B90FE9">
      <w:pPr>
        <w:pStyle w:val="a0"/>
        <w:rPr>
          <w:rFonts w:hint="cs"/>
          <w:rtl/>
        </w:rPr>
      </w:pPr>
      <w:r>
        <w:rPr>
          <w:rFonts w:hint="cs"/>
          <w:rtl/>
        </w:rPr>
        <w:t>השאלה שלי, לאור העובדה שמקצים רק 50 מיליון לכל הרשויות, ואנחנו מדברים רק בקריית-מלאכי על גירעון של 130 מיליון שקלים, היכן הפתרון?</w:t>
      </w:r>
    </w:p>
    <w:p w14:paraId="126E316F" w14:textId="77777777" w:rsidR="00000000" w:rsidRDefault="00B90FE9">
      <w:pPr>
        <w:pStyle w:val="a0"/>
        <w:rPr>
          <w:rFonts w:hint="cs"/>
          <w:rtl/>
        </w:rPr>
      </w:pPr>
    </w:p>
    <w:p w14:paraId="286B3935" w14:textId="77777777" w:rsidR="00000000" w:rsidRDefault="00B90FE9">
      <w:pPr>
        <w:pStyle w:val="af0"/>
        <w:rPr>
          <w:rtl/>
        </w:rPr>
      </w:pPr>
      <w:r>
        <w:rPr>
          <w:rFonts w:hint="eastAsia"/>
          <w:rtl/>
        </w:rPr>
        <w:t>אברהם</w:t>
      </w:r>
      <w:r>
        <w:rPr>
          <w:rtl/>
        </w:rPr>
        <w:t xml:space="preserve"> בייגה שוחט (העבודה-מימד):</w:t>
      </w:r>
    </w:p>
    <w:p w14:paraId="347E5D7A" w14:textId="77777777" w:rsidR="00000000" w:rsidRDefault="00B90FE9">
      <w:pPr>
        <w:pStyle w:val="a0"/>
        <w:rPr>
          <w:rFonts w:hint="cs"/>
          <w:rtl/>
        </w:rPr>
      </w:pPr>
    </w:p>
    <w:p w14:paraId="6ED4E623" w14:textId="77777777" w:rsidR="00000000" w:rsidRDefault="00B90FE9">
      <w:pPr>
        <w:pStyle w:val="a0"/>
        <w:rPr>
          <w:rFonts w:hint="cs"/>
          <w:rtl/>
        </w:rPr>
      </w:pPr>
      <w:r>
        <w:rPr>
          <w:rFonts w:hint="cs"/>
          <w:rtl/>
        </w:rPr>
        <w:t>כאילו את לא יודעת. הרי את הצבעת בעד התקציב.</w:t>
      </w:r>
    </w:p>
    <w:p w14:paraId="788DBE3A" w14:textId="77777777" w:rsidR="00000000" w:rsidRDefault="00B90FE9">
      <w:pPr>
        <w:pStyle w:val="a0"/>
        <w:rPr>
          <w:rFonts w:hint="cs"/>
          <w:rtl/>
        </w:rPr>
      </w:pPr>
    </w:p>
    <w:p w14:paraId="70C7BE77" w14:textId="77777777" w:rsidR="00000000" w:rsidRDefault="00B90FE9">
      <w:pPr>
        <w:pStyle w:val="af1"/>
        <w:rPr>
          <w:rtl/>
        </w:rPr>
      </w:pPr>
      <w:r>
        <w:rPr>
          <w:rtl/>
        </w:rPr>
        <w:t>היו"ר משה כחלון</w:t>
      </w:r>
      <w:r>
        <w:rPr>
          <w:rtl/>
        </w:rPr>
        <w:t>:</w:t>
      </w:r>
    </w:p>
    <w:p w14:paraId="39E2BDC3" w14:textId="77777777" w:rsidR="00000000" w:rsidRDefault="00B90FE9">
      <w:pPr>
        <w:pStyle w:val="a0"/>
        <w:rPr>
          <w:rtl/>
        </w:rPr>
      </w:pPr>
    </w:p>
    <w:p w14:paraId="4A96B649" w14:textId="77777777" w:rsidR="00000000" w:rsidRDefault="00B90FE9">
      <w:pPr>
        <w:pStyle w:val="a0"/>
        <w:rPr>
          <w:rFonts w:hint="cs"/>
          <w:rtl/>
        </w:rPr>
      </w:pPr>
      <w:r>
        <w:rPr>
          <w:rFonts w:hint="cs"/>
          <w:rtl/>
        </w:rPr>
        <w:t>תודה לחברת הכנסת גבריאלי.</w:t>
      </w:r>
    </w:p>
    <w:p w14:paraId="12DBDD33" w14:textId="77777777" w:rsidR="00000000" w:rsidRDefault="00B90FE9">
      <w:pPr>
        <w:pStyle w:val="a0"/>
        <w:rPr>
          <w:rFonts w:hint="cs"/>
          <w:rtl/>
        </w:rPr>
      </w:pPr>
    </w:p>
    <w:p w14:paraId="17C1965E" w14:textId="77777777" w:rsidR="00000000" w:rsidRDefault="00B90FE9">
      <w:pPr>
        <w:pStyle w:val="-"/>
        <w:rPr>
          <w:rtl/>
        </w:rPr>
      </w:pPr>
      <w:bookmarkStart w:id="402" w:name="FS000000519T14_01_2004_17_30_21C"/>
      <w:bookmarkEnd w:id="402"/>
      <w:r>
        <w:rPr>
          <w:rtl/>
        </w:rPr>
        <w:t>שר הפנים אברהם פורז:</w:t>
      </w:r>
    </w:p>
    <w:p w14:paraId="78B24765" w14:textId="77777777" w:rsidR="00000000" w:rsidRDefault="00B90FE9">
      <w:pPr>
        <w:pStyle w:val="a0"/>
        <w:rPr>
          <w:rtl/>
        </w:rPr>
      </w:pPr>
    </w:p>
    <w:p w14:paraId="6A69F72F" w14:textId="77777777" w:rsidR="00000000" w:rsidRDefault="00B90FE9">
      <w:pPr>
        <w:pStyle w:val="a0"/>
        <w:rPr>
          <w:rFonts w:hint="cs"/>
          <w:rtl/>
        </w:rPr>
      </w:pPr>
      <w:r>
        <w:rPr>
          <w:rFonts w:hint="cs"/>
          <w:rtl/>
        </w:rPr>
        <w:t>אנחנו גם שוקלים דבר שכמעט שלא נעשה היום בארץ, אבל יכול להיות שנצטרך לעשות אותו. אנחנו נכריז על רשות כפושטת רגל, נלך לבית-המשפט להגנה מפני נושים, ונמנה מעין מפרק - - -</w:t>
      </w:r>
    </w:p>
    <w:p w14:paraId="7E3CABE6" w14:textId="77777777" w:rsidR="00000000" w:rsidRDefault="00B90FE9">
      <w:pPr>
        <w:pStyle w:val="a0"/>
        <w:rPr>
          <w:rFonts w:hint="cs"/>
          <w:rtl/>
        </w:rPr>
      </w:pPr>
    </w:p>
    <w:p w14:paraId="789B90FC" w14:textId="77777777" w:rsidR="00000000" w:rsidRDefault="00B90FE9">
      <w:pPr>
        <w:pStyle w:val="af0"/>
        <w:rPr>
          <w:rtl/>
        </w:rPr>
      </w:pPr>
      <w:r>
        <w:rPr>
          <w:rFonts w:hint="eastAsia"/>
          <w:rtl/>
        </w:rPr>
        <w:t>אברהם</w:t>
      </w:r>
      <w:r>
        <w:rPr>
          <w:rtl/>
        </w:rPr>
        <w:t xml:space="preserve"> בייגה שוחט (העבודה-מימד):</w:t>
      </w:r>
    </w:p>
    <w:p w14:paraId="03160C43" w14:textId="77777777" w:rsidR="00000000" w:rsidRDefault="00B90FE9">
      <w:pPr>
        <w:pStyle w:val="a0"/>
        <w:rPr>
          <w:rFonts w:hint="cs"/>
          <w:rtl/>
        </w:rPr>
      </w:pPr>
    </w:p>
    <w:p w14:paraId="7FE10B6D" w14:textId="77777777" w:rsidR="00000000" w:rsidRDefault="00B90FE9">
      <w:pPr>
        <w:pStyle w:val="a0"/>
        <w:rPr>
          <w:rFonts w:hint="cs"/>
          <w:rtl/>
        </w:rPr>
      </w:pPr>
      <w:r>
        <w:rPr>
          <w:rFonts w:hint="cs"/>
          <w:rtl/>
        </w:rPr>
        <w:t>היא</w:t>
      </w:r>
      <w:r>
        <w:rPr>
          <w:rFonts w:hint="cs"/>
          <w:rtl/>
        </w:rPr>
        <w:t xml:space="preserve"> פושטת רגל בגלל הממשלה.</w:t>
      </w:r>
    </w:p>
    <w:p w14:paraId="7780516D" w14:textId="77777777" w:rsidR="00000000" w:rsidRDefault="00B90FE9">
      <w:pPr>
        <w:pStyle w:val="a0"/>
        <w:rPr>
          <w:rFonts w:hint="cs"/>
          <w:rtl/>
        </w:rPr>
      </w:pPr>
    </w:p>
    <w:p w14:paraId="10C0CB0C" w14:textId="77777777" w:rsidR="00000000" w:rsidRDefault="00B90FE9">
      <w:pPr>
        <w:pStyle w:val="af1"/>
        <w:rPr>
          <w:rtl/>
        </w:rPr>
      </w:pPr>
    </w:p>
    <w:p w14:paraId="4F3A35FE" w14:textId="77777777" w:rsidR="00000000" w:rsidRDefault="00B90FE9">
      <w:pPr>
        <w:pStyle w:val="af1"/>
        <w:rPr>
          <w:rtl/>
        </w:rPr>
      </w:pPr>
      <w:r>
        <w:rPr>
          <w:rtl/>
        </w:rPr>
        <w:t>היו"ר משה כחלון:</w:t>
      </w:r>
    </w:p>
    <w:p w14:paraId="073638AE" w14:textId="77777777" w:rsidR="00000000" w:rsidRDefault="00B90FE9">
      <w:pPr>
        <w:pStyle w:val="a0"/>
        <w:rPr>
          <w:rtl/>
        </w:rPr>
      </w:pPr>
    </w:p>
    <w:p w14:paraId="462911CD" w14:textId="77777777" w:rsidR="00000000" w:rsidRDefault="00B90FE9">
      <w:pPr>
        <w:pStyle w:val="a0"/>
        <w:rPr>
          <w:rFonts w:hint="cs"/>
          <w:rtl/>
        </w:rPr>
      </w:pPr>
      <w:r>
        <w:rPr>
          <w:rFonts w:hint="cs"/>
          <w:rtl/>
        </w:rPr>
        <w:t>חבר הכנסת בייגה, תירגע. חבר הכנסת טאהא, לא נתתי לך לשאול.</w:t>
      </w:r>
    </w:p>
    <w:p w14:paraId="309CADDB" w14:textId="77777777" w:rsidR="00000000" w:rsidRDefault="00B90FE9">
      <w:pPr>
        <w:pStyle w:val="a0"/>
        <w:rPr>
          <w:rFonts w:hint="cs"/>
          <w:rtl/>
        </w:rPr>
      </w:pPr>
    </w:p>
    <w:p w14:paraId="05C66FDF" w14:textId="77777777" w:rsidR="00000000" w:rsidRDefault="00B90FE9">
      <w:pPr>
        <w:pStyle w:val="-"/>
        <w:rPr>
          <w:rtl/>
        </w:rPr>
      </w:pPr>
      <w:bookmarkStart w:id="403" w:name="FS000000519T14_01_2004_17_32_46C"/>
      <w:bookmarkEnd w:id="403"/>
      <w:r>
        <w:rPr>
          <w:rtl/>
        </w:rPr>
        <w:t>שר הפנים אברהם פורז:</w:t>
      </w:r>
    </w:p>
    <w:p w14:paraId="28BE722A" w14:textId="77777777" w:rsidR="00000000" w:rsidRDefault="00B90FE9">
      <w:pPr>
        <w:pStyle w:val="a0"/>
        <w:rPr>
          <w:rtl/>
        </w:rPr>
      </w:pPr>
    </w:p>
    <w:p w14:paraId="2D2E78EB" w14:textId="77777777" w:rsidR="00000000" w:rsidRDefault="00B90FE9">
      <w:pPr>
        <w:pStyle w:val="a0"/>
        <w:rPr>
          <w:rFonts w:hint="cs"/>
          <w:rtl/>
        </w:rPr>
      </w:pPr>
      <w:r>
        <w:rPr>
          <w:rFonts w:hint="cs"/>
          <w:rtl/>
        </w:rPr>
        <w:t xml:space="preserve"> הסיפור הזה הוא לא סיפור פשוט - - -</w:t>
      </w:r>
    </w:p>
    <w:p w14:paraId="6AE1AA08" w14:textId="77777777" w:rsidR="00000000" w:rsidRDefault="00B90FE9">
      <w:pPr>
        <w:pStyle w:val="af0"/>
        <w:rPr>
          <w:rFonts w:hint="cs"/>
          <w:rtl/>
        </w:rPr>
      </w:pPr>
    </w:p>
    <w:p w14:paraId="6E44ECDD" w14:textId="77777777" w:rsidR="00000000" w:rsidRDefault="00B90FE9">
      <w:pPr>
        <w:pStyle w:val="af0"/>
        <w:rPr>
          <w:rtl/>
        </w:rPr>
      </w:pPr>
      <w:r>
        <w:rPr>
          <w:rFonts w:hint="eastAsia"/>
          <w:rtl/>
        </w:rPr>
        <w:t>אברהם</w:t>
      </w:r>
      <w:r>
        <w:rPr>
          <w:rtl/>
        </w:rPr>
        <w:t xml:space="preserve"> בייגה שוחט (העבודה-מימד):</w:t>
      </w:r>
    </w:p>
    <w:p w14:paraId="653FD324" w14:textId="77777777" w:rsidR="00000000" w:rsidRDefault="00B90FE9">
      <w:pPr>
        <w:pStyle w:val="a0"/>
        <w:rPr>
          <w:rFonts w:hint="cs"/>
          <w:rtl/>
        </w:rPr>
      </w:pPr>
    </w:p>
    <w:p w14:paraId="5C940BD4" w14:textId="77777777" w:rsidR="00000000" w:rsidRDefault="00B90FE9">
      <w:pPr>
        <w:pStyle w:val="a0"/>
        <w:rPr>
          <w:rFonts w:hint="cs"/>
          <w:rtl/>
        </w:rPr>
      </w:pPr>
      <w:r>
        <w:rPr>
          <w:rFonts w:hint="cs"/>
          <w:rtl/>
        </w:rPr>
        <w:t>יושבים שם אנשים שהצביעו לפני שבועיים בעד התקציב. קשקשנים, מוש</w:t>
      </w:r>
      <w:r>
        <w:rPr>
          <w:rFonts w:hint="cs"/>
          <w:rtl/>
        </w:rPr>
        <w:t>חתים.</w:t>
      </w:r>
    </w:p>
    <w:p w14:paraId="3696B89B" w14:textId="77777777" w:rsidR="00000000" w:rsidRDefault="00B90FE9">
      <w:pPr>
        <w:pStyle w:val="a0"/>
        <w:rPr>
          <w:rFonts w:hint="cs"/>
          <w:rtl/>
        </w:rPr>
      </w:pPr>
    </w:p>
    <w:p w14:paraId="4F34DE0F" w14:textId="77777777" w:rsidR="00000000" w:rsidRDefault="00B90FE9">
      <w:pPr>
        <w:pStyle w:val="af0"/>
        <w:rPr>
          <w:rtl/>
        </w:rPr>
      </w:pPr>
      <w:r>
        <w:rPr>
          <w:rFonts w:hint="eastAsia"/>
          <w:rtl/>
        </w:rPr>
        <w:t>אבשלום</w:t>
      </w:r>
      <w:r>
        <w:rPr>
          <w:rtl/>
        </w:rPr>
        <w:t xml:space="preserve"> וילן (מרצ):</w:t>
      </w:r>
    </w:p>
    <w:p w14:paraId="3A37D7CA" w14:textId="77777777" w:rsidR="00000000" w:rsidRDefault="00B90FE9">
      <w:pPr>
        <w:pStyle w:val="a0"/>
        <w:rPr>
          <w:rFonts w:hint="cs"/>
          <w:rtl/>
        </w:rPr>
      </w:pPr>
    </w:p>
    <w:p w14:paraId="0B5E4145" w14:textId="77777777" w:rsidR="00000000" w:rsidRDefault="00B90FE9">
      <w:pPr>
        <w:pStyle w:val="a0"/>
        <w:rPr>
          <w:rFonts w:hint="cs"/>
          <w:rtl/>
        </w:rPr>
      </w:pPr>
      <w:r>
        <w:rPr>
          <w:rFonts w:hint="cs"/>
          <w:rtl/>
        </w:rPr>
        <w:t>אתה לא חושב שיש גבול לציניות?</w:t>
      </w:r>
    </w:p>
    <w:p w14:paraId="39FAA239" w14:textId="77777777" w:rsidR="00000000" w:rsidRDefault="00B90FE9">
      <w:pPr>
        <w:pStyle w:val="a0"/>
        <w:rPr>
          <w:rFonts w:hint="cs"/>
          <w:rtl/>
        </w:rPr>
      </w:pPr>
    </w:p>
    <w:p w14:paraId="5F2E3A59" w14:textId="77777777" w:rsidR="00000000" w:rsidRDefault="00B90FE9">
      <w:pPr>
        <w:pStyle w:val="af1"/>
        <w:rPr>
          <w:rtl/>
        </w:rPr>
      </w:pPr>
      <w:r>
        <w:rPr>
          <w:rtl/>
        </w:rPr>
        <w:t>היו"ר משה כחלון:</w:t>
      </w:r>
    </w:p>
    <w:p w14:paraId="0B8159C7" w14:textId="77777777" w:rsidR="00000000" w:rsidRDefault="00B90FE9">
      <w:pPr>
        <w:pStyle w:val="a0"/>
        <w:rPr>
          <w:rtl/>
        </w:rPr>
      </w:pPr>
    </w:p>
    <w:p w14:paraId="7C5DDAEA" w14:textId="77777777" w:rsidR="00000000" w:rsidRDefault="00B90FE9">
      <w:pPr>
        <w:pStyle w:val="a0"/>
        <w:rPr>
          <w:rFonts w:hint="cs"/>
          <w:rtl/>
        </w:rPr>
      </w:pPr>
      <w:r>
        <w:rPr>
          <w:rFonts w:hint="cs"/>
          <w:rtl/>
        </w:rPr>
        <w:t>חבר הכנסת וילן, אתה חבר בכנסת?</w:t>
      </w:r>
    </w:p>
    <w:p w14:paraId="37A448FB" w14:textId="77777777" w:rsidR="00000000" w:rsidRDefault="00B90FE9">
      <w:pPr>
        <w:pStyle w:val="a0"/>
        <w:rPr>
          <w:rFonts w:hint="cs"/>
          <w:rtl/>
        </w:rPr>
      </w:pPr>
    </w:p>
    <w:p w14:paraId="34909655" w14:textId="77777777" w:rsidR="00000000" w:rsidRDefault="00B90FE9">
      <w:pPr>
        <w:pStyle w:val="-"/>
        <w:rPr>
          <w:rtl/>
        </w:rPr>
      </w:pPr>
      <w:bookmarkStart w:id="404" w:name="FS000000519T14_01_2004_17_33_29C"/>
      <w:bookmarkEnd w:id="404"/>
      <w:r>
        <w:rPr>
          <w:rtl/>
        </w:rPr>
        <w:t>שר הפנים אברהם פורז:</w:t>
      </w:r>
    </w:p>
    <w:p w14:paraId="29E409DB" w14:textId="77777777" w:rsidR="00000000" w:rsidRDefault="00B90FE9">
      <w:pPr>
        <w:pStyle w:val="a0"/>
        <w:rPr>
          <w:rtl/>
        </w:rPr>
      </w:pPr>
    </w:p>
    <w:p w14:paraId="2C5ADB45" w14:textId="77777777" w:rsidR="00000000" w:rsidRDefault="00B90FE9">
      <w:pPr>
        <w:pStyle w:val="a0"/>
        <w:rPr>
          <w:rFonts w:hint="cs"/>
          <w:rtl/>
        </w:rPr>
      </w:pPr>
      <w:r>
        <w:rPr>
          <w:rFonts w:hint="cs"/>
          <w:rtl/>
        </w:rPr>
        <w:t>חברת הכנסת שאלה אותי, מותר לה לשמוע את התשובה? אני שואל אותך, אם היא זכאית לשמוע את תשובתי. לפני שתפריע לי, תן לי להשיב לה.</w:t>
      </w:r>
    </w:p>
    <w:p w14:paraId="349AAF33" w14:textId="77777777" w:rsidR="00000000" w:rsidRDefault="00B90FE9">
      <w:pPr>
        <w:pStyle w:val="a0"/>
        <w:rPr>
          <w:rFonts w:hint="cs"/>
          <w:rtl/>
        </w:rPr>
      </w:pPr>
    </w:p>
    <w:p w14:paraId="2D3FF5CB" w14:textId="77777777" w:rsidR="00000000" w:rsidRDefault="00B90FE9">
      <w:pPr>
        <w:pStyle w:val="af0"/>
        <w:rPr>
          <w:rtl/>
        </w:rPr>
      </w:pPr>
      <w:r>
        <w:rPr>
          <w:rFonts w:hint="eastAsia"/>
          <w:rtl/>
        </w:rPr>
        <w:t>א</w:t>
      </w:r>
      <w:r>
        <w:rPr>
          <w:rFonts w:hint="eastAsia"/>
          <w:rtl/>
        </w:rPr>
        <w:t>ברהם</w:t>
      </w:r>
      <w:r>
        <w:rPr>
          <w:rtl/>
        </w:rPr>
        <w:t xml:space="preserve"> בייגה שוחט (העבודה-מימד):</w:t>
      </w:r>
    </w:p>
    <w:p w14:paraId="09C5446A" w14:textId="77777777" w:rsidR="00000000" w:rsidRDefault="00B90FE9">
      <w:pPr>
        <w:pStyle w:val="a0"/>
        <w:rPr>
          <w:rFonts w:hint="cs"/>
          <w:rtl/>
        </w:rPr>
      </w:pPr>
    </w:p>
    <w:p w14:paraId="6FDE5DE9" w14:textId="77777777" w:rsidR="00000000" w:rsidRDefault="00B90FE9">
      <w:pPr>
        <w:pStyle w:val="a0"/>
        <w:rPr>
          <w:rFonts w:hint="cs"/>
          <w:rtl/>
        </w:rPr>
      </w:pPr>
      <w:r>
        <w:rPr>
          <w:rFonts w:hint="cs"/>
          <w:rtl/>
        </w:rPr>
        <w:t>היא לא זכאית לשאול. היא היתה צריכה לשאול לפני עשרה ימים.</w:t>
      </w:r>
    </w:p>
    <w:p w14:paraId="40C5B7D1" w14:textId="77777777" w:rsidR="00000000" w:rsidRDefault="00B90FE9">
      <w:pPr>
        <w:pStyle w:val="a0"/>
        <w:rPr>
          <w:rFonts w:hint="cs"/>
          <w:rtl/>
        </w:rPr>
      </w:pPr>
    </w:p>
    <w:p w14:paraId="7C29B6A5" w14:textId="77777777" w:rsidR="00000000" w:rsidRDefault="00B90FE9">
      <w:pPr>
        <w:pStyle w:val="-"/>
        <w:rPr>
          <w:rtl/>
        </w:rPr>
      </w:pPr>
      <w:bookmarkStart w:id="405" w:name="FS000000519T14_01_2004_17_35_39C"/>
      <w:bookmarkEnd w:id="405"/>
      <w:r>
        <w:rPr>
          <w:rtl/>
        </w:rPr>
        <w:t>שר הפנים אברהם פורז:</w:t>
      </w:r>
    </w:p>
    <w:p w14:paraId="6750E375" w14:textId="77777777" w:rsidR="00000000" w:rsidRDefault="00B90FE9">
      <w:pPr>
        <w:pStyle w:val="a0"/>
        <w:rPr>
          <w:rtl/>
        </w:rPr>
      </w:pPr>
    </w:p>
    <w:p w14:paraId="2532E1BD" w14:textId="77777777" w:rsidR="00000000" w:rsidRDefault="00B90FE9">
      <w:pPr>
        <w:pStyle w:val="a0"/>
        <w:rPr>
          <w:rFonts w:hint="cs"/>
          <w:rtl/>
        </w:rPr>
      </w:pPr>
      <w:r>
        <w:rPr>
          <w:rFonts w:hint="cs"/>
          <w:rtl/>
        </w:rPr>
        <w:t>אני רוצה להשיב. העניין הזה של הכנסת רשות מקומית להליך של פשיטת רגל -  אני יכול גם לרדת ונגמר העניין, תעבירו לוועדה. אני רוצה, מתוך התחשבות בחברי</w:t>
      </w:r>
      <w:r>
        <w:rPr>
          <w:rFonts w:hint="cs"/>
          <w:rtl/>
        </w:rPr>
        <w:t xml:space="preserve"> הכנסת ומתוך כבוד לכנסת, חברי כנסת שואלים, לתת להם אפשרות. היא שואלת, אתם לא חושבים שהיא זכאית לתשובה? היא לא זכאית לשאול? אז תוציא לה צו מניעה, שלא תשאל יותר.</w:t>
      </w:r>
    </w:p>
    <w:p w14:paraId="2C0AC828" w14:textId="77777777" w:rsidR="00000000" w:rsidRDefault="00B90FE9">
      <w:pPr>
        <w:pStyle w:val="a0"/>
        <w:rPr>
          <w:rFonts w:hint="cs"/>
          <w:rtl/>
        </w:rPr>
      </w:pPr>
    </w:p>
    <w:p w14:paraId="34AD7EB9" w14:textId="77777777" w:rsidR="00000000" w:rsidRDefault="00B90FE9">
      <w:pPr>
        <w:pStyle w:val="a0"/>
        <w:rPr>
          <w:rFonts w:hint="cs"/>
          <w:rtl/>
        </w:rPr>
      </w:pPr>
      <w:r>
        <w:rPr>
          <w:rFonts w:hint="cs"/>
          <w:rtl/>
        </w:rPr>
        <w:t>חברת הכנסת גבריאלי, העניין הזה של הגנה בפני נושים הוא פרשה מאוד מסובכת - - -</w:t>
      </w:r>
    </w:p>
    <w:p w14:paraId="7EE35106" w14:textId="77777777" w:rsidR="00000000" w:rsidRDefault="00B90FE9">
      <w:pPr>
        <w:pStyle w:val="af0"/>
        <w:rPr>
          <w:rtl/>
        </w:rPr>
      </w:pPr>
    </w:p>
    <w:p w14:paraId="71A860DE" w14:textId="77777777" w:rsidR="00000000" w:rsidRDefault="00B90FE9">
      <w:pPr>
        <w:pStyle w:val="af0"/>
        <w:rPr>
          <w:rtl/>
        </w:rPr>
      </w:pPr>
      <w:r>
        <w:rPr>
          <w:rFonts w:hint="eastAsia"/>
          <w:rtl/>
        </w:rPr>
        <w:t>אבשלום</w:t>
      </w:r>
      <w:r>
        <w:rPr>
          <w:rtl/>
        </w:rPr>
        <w:t xml:space="preserve"> וילן (מרצ)</w:t>
      </w:r>
      <w:r>
        <w:rPr>
          <w:rtl/>
        </w:rPr>
        <w:t>:</w:t>
      </w:r>
    </w:p>
    <w:p w14:paraId="63991111" w14:textId="77777777" w:rsidR="00000000" w:rsidRDefault="00B90FE9">
      <w:pPr>
        <w:pStyle w:val="a0"/>
        <w:rPr>
          <w:rFonts w:hint="cs"/>
          <w:rtl/>
        </w:rPr>
      </w:pPr>
    </w:p>
    <w:p w14:paraId="0230B317" w14:textId="77777777" w:rsidR="00000000" w:rsidRDefault="00B90FE9">
      <w:pPr>
        <w:pStyle w:val="a0"/>
        <w:rPr>
          <w:rFonts w:hint="cs"/>
          <w:rtl/>
        </w:rPr>
      </w:pPr>
      <w:r>
        <w:rPr>
          <w:rFonts w:hint="cs"/>
          <w:rtl/>
        </w:rPr>
        <w:t>ציניות מדהימה.</w:t>
      </w:r>
    </w:p>
    <w:p w14:paraId="21531AC7" w14:textId="77777777" w:rsidR="00000000" w:rsidRDefault="00B90FE9">
      <w:pPr>
        <w:pStyle w:val="a0"/>
        <w:rPr>
          <w:rFonts w:hint="cs"/>
          <w:rtl/>
        </w:rPr>
      </w:pPr>
    </w:p>
    <w:p w14:paraId="0C36F839" w14:textId="77777777" w:rsidR="00000000" w:rsidRDefault="00B90FE9">
      <w:pPr>
        <w:pStyle w:val="af0"/>
        <w:rPr>
          <w:rtl/>
        </w:rPr>
      </w:pPr>
      <w:r>
        <w:rPr>
          <w:rFonts w:hint="eastAsia"/>
          <w:rtl/>
        </w:rPr>
        <w:t>איתן</w:t>
      </w:r>
      <w:r>
        <w:rPr>
          <w:rtl/>
        </w:rPr>
        <w:t xml:space="preserve"> כבל (העבודה-מימד):</w:t>
      </w:r>
    </w:p>
    <w:p w14:paraId="33DD6877" w14:textId="77777777" w:rsidR="00000000" w:rsidRDefault="00B90FE9">
      <w:pPr>
        <w:pStyle w:val="a0"/>
        <w:rPr>
          <w:rFonts w:hint="cs"/>
          <w:rtl/>
        </w:rPr>
      </w:pPr>
    </w:p>
    <w:p w14:paraId="4FFD7B31" w14:textId="77777777" w:rsidR="00000000" w:rsidRDefault="00B90FE9">
      <w:pPr>
        <w:pStyle w:val="a0"/>
        <w:rPr>
          <w:rFonts w:hint="cs"/>
          <w:rtl/>
        </w:rPr>
      </w:pPr>
      <w:r>
        <w:rPr>
          <w:rFonts w:hint="cs"/>
          <w:rtl/>
        </w:rPr>
        <w:t>הם צודקים. יש גבול.</w:t>
      </w:r>
    </w:p>
    <w:p w14:paraId="4A6BD819" w14:textId="77777777" w:rsidR="00000000" w:rsidRDefault="00B90FE9">
      <w:pPr>
        <w:pStyle w:val="a0"/>
        <w:rPr>
          <w:rFonts w:hint="cs"/>
          <w:rtl/>
        </w:rPr>
      </w:pPr>
    </w:p>
    <w:p w14:paraId="264E13FF" w14:textId="77777777" w:rsidR="00000000" w:rsidRDefault="00B90FE9">
      <w:pPr>
        <w:pStyle w:val="af0"/>
        <w:rPr>
          <w:rtl/>
        </w:rPr>
      </w:pPr>
      <w:r>
        <w:rPr>
          <w:rFonts w:hint="eastAsia"/>
          <w:rtl/>
        </w:rPr>
        <w:t>אברהם</w:t>
      </w:r>
      <w:r>
        <w:rPr>
          <w:rtl/>
        </w:rPr>
        <w:t xml:space="preserve"> בייגה שוחט (העבודה-מימד):</w:t>
      </w:r>
    </w:p>
    <w:p w14:paraId="1C61DA1B" w14:textId="77777777" w:rsidR="00000000" w:rsidRDefault="00B90FE9">
      <w:pPr>
        <w:pStyle w:val="a0"/>
        <w:rPr>
          <w:rFonts w:hint="cs"/>
          <w:rtl/>
        </w:rPr>
      </w:pPr>
    </w:p>
    <w:p w14:paraId="70F907AF" w14:textId="77777777" w:rsidR="00000000" w:rsidRDefault="00B90FE9">
      <w:pPr>
        <w:pStyle w:val="a0"/>
        <w:rPr>
          <w:rFonts w:hint="cs"/>
          <w:rtl/>
        </w:rPr>
      </w:pPr>
      <w:r>
        <w:rPr>
          <w:rFonts w:hint="cs"/>
          <w:rtl/>
        </w:rPr>
        <w:t>עלובי נפש.</w:t>
      </w:r>
    </w:p>
    <w:p w14:paraId="1CA8C887" w14:textId="77777777" w:rsidR="00000000" w:rsidRDefault="00B90FE9">
      <w:pPr>
        <w:pStyle w:val="a0"/>
        <w:rPr>
          <w:rFonts w:hint="cs"/>
          <w:rtl/>
        </w:rPr>
      </w:pPr>
    </w:p>
    <w:p w14:paraId="12219194" w14:textId="77777777" w:rsidR="00000000" w:rsidRDefault="00B90FE9">
      <w:pPr>
        <w:pStyle w:val="af1"/>
        <w:rPr>
          <w:rtl/>
        </w:rPr>
      </w:pPr>
      <w:r>
        <w:rPr>
          <w:rtl/>
        </w:rPr>
        <w:t>היו"ר משה כחלון:</w:t>
      </w:r>
    </w:p>
    <w:p w14:paraId="2CDA8686" w14:textId="77777777" w:rsidR="00000000" w:rsidRDefault="00B90FE9">
      <w:pPr>
        <w:pStyle w:val="a0"/>
        <w:rPr>
          <w:rtl/>
        </w:rPr>
      </w:pPr>
    </w:p>
    <w:p w14:paraId="56679F84" w14:textId="77777777" w:rsidR="00000000" w:rsidRDefault="00B90FE9">
      <w:pPr>
        <w:pStyle w:val="a0"/>
        <w:rPr>
          <w:rFonts w:hint="cs"/>
          <w:rtl/>
        </w:rPr>
      </w:pPr>
      <w:r>
        <w:rPr>
          <w:rFonts w:hint="cs"/>
          <w:rtl/>
        </w:rPr>
        <w:t>בייגה, שוחט ואבו וילן, מה קורה לכם? הם צודקים, נו אז מה?</w:t>
      </w:r>
    </w:p>
    <w:p w14:paraId="605F66D0" w14:textId="77777777" w:rsidR="00000000" w:rsidRDefault="00B90FE9">
      <w:pPr>
        <w:pStyle w:val="a0"/>
        <w:rPr>
          <w:rFonts w:hint="cs"/>
          <w:rtl/>
        </w:rPr>
      </w:pPr>
    </w:p>
    <w:p w14:paraId="46F82DED" w14:textId="77777777" w:rsidR="00000000" w:rsidRDefault="00B90FE9">
      <w:pPr>
        <w:pStyle w:val="-"/>
        <w:rPr>
          <w:rtl/>
        </w:rPr>
      </w:pPr>
      <w:bookmarkStart w:id="406" w:name="FS000000519T14_01_2004_17_41_26C"/>
      <w:bookmarkEnd w:id="406"/>
      <w:r>
        <w:rPr>
          <w:rtl/>
        </w:rPr>
        <w:t>שר הפנים אברהם פורז:</w:t>
      </w:r>
    </w:p>
    <w:p w14:paraId="3A06BA4F" w14:textId="77777777" w:rsidR="00000000" w:rsidRDefault="00B90FE9">
      <w:pPr>
        <w:pStyle w:val="a0"/>
        <w:rPr>
          <w:rtl/>
        </w:rPr>
      </w:pPr>
    </w:p>
    <w:p w14:paraId="2F26410B" w14:textId="77777777" w:rsidR="00000000" w:rsidRDefault="00B90FE9">
      <w:pPr>
        <w:pStyle w:val="a0"/>
        <w:rPr>
          <w:rFonts w:hint="cs"/>
          <w:rtl/>
        </w:rPr>
      </w:pPr>
      <w:r>
        <w:rPr>
          <w:rFonts w:hint="cs"/>
          <w:rtl/>
        </w:rPr>
        <w:t>זו פרשה מאוד מסובכת, משום שזה קודם כול ייקר מאוד</w:t>
      </w:r>
      <w:r>
        <w:rPr>
          <w:rFonts w:hint="cs"/>
          <w:rtl/>
        </w:rPr>
        <w:t xml:space="preserve"> את האשראי של הרשויות המקומיות, שהרי אם נגרום למצב שרשות מקומית פושטת את הרגל, והחוב הופך לחוב מסופק, הריבית ליתר הרשויות תעלה באופן דרמטי. </w:t>
      </w:r>
    </w:p>
    <w:p w14:paraId="6999FC64" w14:textId="77777777" w:rsidR="00000000" w:rsidRDefault="00B90FE9">
      <w:pPr>
        <w:pStyle w:val="a0"/>
        <w:rPr>
          <w:rFonts w:hint="cs"/>
          <w:rtl/>
        </w:rPr>
      </w:pPr>
    </w:p>
    <w:p w14:paraId="53746769" w14:textId="77777777" w:rsidR="00000000" w:rsidRDefault="00B90FE9">
      <w:pPr>
        <w:pStyle w:val="a0"/>
        <w:rPr>
          <w:rFonts w:hint="cs"/>
          <w:rtl/>
        </w:rPr>
      </w:pPr>
      <w:r>
        <w:rPr>
          <w:rFonts w:hint="cs"/>
          <w:rtl/>
        </w:rPr>
        <w:t>הדבר השני, שהיום הם, הנושים במיליארדים של הרשויות המקומיות, יצטרכו לרשום חלק מהכספים כחובות מסופקים, ומצבם של הבנק</w:t>
      </w:r>
      <w:r>
        <w:rPr>
          <w:rFonts w:hint="cs"/>
          <w:rtl/>
        </w:rPr>
        <w:t>ים עלול להתערער. כך שהפרשה היא פרשה מאוד מורכבת ומסובכת.</w:t>
      </w:r>
    </w:p>
    <w:p w14:paraId="33B0143E" w14:textId="77777777" w:rsidR="00000000" w:rsidRDefault="00B90FE9">
      <w:pPr>
        <w:pStyle w:val="a0"/>
        <w:rPr>
          <w:rFonts w:hint="cs"/>
          <w:rtl/>
        </w:rPr>
      </w:pPr>
    </w:p>
    <w:p w14:paraId="050553FC" w14:textId="77777777" w:rsidR="00000000" w:rsidRDefault="00B90FE9">
      <w:pPr>
        <w:pStyle w:val="af1"/>
        <w:rPr>
          <w:rtl/>
        </w:rPr>
      </w:pPr>
      <w:r>
        <w:rPr>
          <w:rtl/>
        </w:rPr>
        <w:t>היו"ר משה כחלון:</w:t>
      </w:r>
    </w:p>
    <w:p w14:paraId="3873ACA2" w14:textId="77777777" w:rsidR="00000000" w:rsidRDefault="00B90FE9">
      <w:pPr>
        <w:pStyle w:val="a0"/>
        <w:rPr>
          <w:rtl/>
        </w:rPr>
      </w:pPr>
    </w:p>
    <w:p w14:paraId="48B2A4A2" w14:textId="77777777" w:rsidR="00000000" w:rsidRDefault="00B90FE9">
      <w:pPr>
        <w:pStyle w:val="a0"/>
        <w:rPr>
          <w:rFonts w:hint="cs"/>
          <w:rtl/>
        </w:rPr>
      </w:pPr>
      <w:r>
        <w:rPr>
          <w:rFonts w:hint="cs"/>
          <w:rtl/>
        </w:rPr>
        <w:t>תודה רבה, השר פורז. רבותי, להירגע. הצעות אחרות. ראשון המציעים, חבר הכנסת חיים כץ, בבקשה. דקה, מהצד.</w:t>
      </w:r>
    </w:p>
    <w:p w14:paraId="0862B645" w14:textId="77777777" w:rsidR="00000000" w:rsidRDefault="00B90FE9">
      <w:pPr>
        <w:pStyle w:val="a0"/>
        <w:rPr>
          <w:rFonts w:hint="cs"/>
          <w:rtl/>
        </w:rPr>
      </w:pPr>
    </w:p>
    <w:p w14:paraId="4DF71942" w14:textId="77777777" w:rsidR="00000000" w:rsidRDefault="00B90FE9">
      <w:pPr>
        <w:pStyle w:val="af0"/>
        <w:rPr>
          <w:rtl/>
        </w:rPr>
      </w:pPr>
      <w:r>
        <w:rPr>
          <w:rFonts w:hint="eastAsia"/>
          <w:rtl/>
        </w:rPr>
        <w:t>יחיאל</w:t>
      </w:r>
      <w:r>
        <w:rPr>
          <w:rtl/>
        </w:rPr>
        <w:t xml:space="preserve"> חזן (הליכוד):</w:t>
      </w:r>
    </w:p>
    <w:p w14:paraId="1B90C88E" w14:textId="77777777" w:rsidR="00000000" w:rsidRDefault="00B90FE9">
      <w:pPr>
        <w:pStyle w:val="a0"/>
        <w:rPr>
          <w:rFonts w:hint="cs"/>
          <w:rtl/>
        </w:rPr>
      </w:pPr>
    </w:p>
    <w:p w14:paraId="1C6A9F51" w14:textId="77777777" w:rsidR="00000000" w:rsidRDefault="00B90FE9">
      <w:pPr>
        <w:pStyle w:val="a0"/>
        <w:rPr>
          <w:rFonts w:hint="cs"/>
          <w:rtl/>
        </w:rPr>
      </w:pPr>
      <w:r>
        <w:rPr>
          <w:rFonts w:hint="cs"/>
          <w:rtl/>
        </w:rPr>
        <w:t>איזו בשורה יש לך לרשויות?</w:t>
      </w:r>
    </w:p>
    <w:p w14:paraId="416EB4F3" w14:textId="77777777" w:rsidR="00000000" w:rsidRDefault="00B90FE9">
      <w:pPr>
        <w:pStyle w:val="a0"/>
        <w:rPr>
          <w:rFonts w:hint="cs"/>
          <w:rtl/>
        </w:rPr>
      </w:pPr>
    </w:p>
    <w:p w14:paraId="4F20B5E7" w14:textId="77777777" w:rsidR="00000000" w:rsidRDefault="00B90FE9">
      <w:pPr>
        <w:pStyle w:val="af0"/>
        <w:rPr>
          <w:rtl/>
        </w:rPr>
      </w:pPr>
      <w:r>
        <w:rPr>
          <w:rFonts w:hint="eastAsia"/>
          <w:rtl/>
        </w:rPr>
        <w:t>אופיר</w:t>
      </w:r>
      <w:r>
        <w:rPr>
          <w:rtl/>
        </w:rPr>
        <w:t xml:space="preserve"> פינס-פז (העבודה-מימד):</w:t>
      </w:r>
    </w:p>
    <w:p w14:paraId="34EF40C6" w14:textId="77777777" w:rsidR="00000000" w:rsidRDefault="00B90FE9">
      <w:pPr>
        <w:pStyle w:val="a0"/>
        <w:rPr>
          <w:rFonts w:hint="cs"/>
          <w:rtl/>
        </w:rPr>
      </w:pPr>
    </w:p>
    <w:p w14:paraId="5994CE4F" w14:textId="77777777" w:rsidR="00000000" w:rsidRDefault="00B90FE9">
      <w:pPr>
        <w:pStyle w:val="a0"/>
        <w:rPr>
          <w:rFonts w:hint="cs"/>
          <w:rtl/>
        </w:rPr>
      </w:pPr>
      <w:r>
        <w:rPr>
          <w:rFonts w:hint="cs"/>
          <w:rtl/>
        </w:rPr>
        <w:t>מ</w:t>
      </w:r>
      <w:r>
        <w:rPr>
          <w:rFonts w:hint="cs"/>
          <w:rtl/>
        </w:rPr>
        <w:t xml:space="preserve">ה אתה שואל שאלות בכלל? </w:t>
      </w:r>
    </w:p>
    <w:p w14:paraId="3CBB997F" w14:textId="77777777" w:rsidR="00000000" w:rsidRDefault="00B90FE9">
      <w:pPr>
        <w:pStyle w:val="a0"/>
        <w:rPr>
          <w:rFonts w:hint="cs"/>
          <w:rtl/>
        </w:rPr>
      </w:pPr>
    </w:p>
    <w:p w14:paraId="03FC6D17" w14:textId="77777777" w:rsidR="00000000" w:rsidRDefault="00B90FE9">
      <w:pPr>
        <w:pStyle w:val="af0"/>
        <w:rPr>
          <w:rtl/>
        </w:rPr>
      </w:pPr>
      <w:bookmarkStart w:id="407" w:name="FS000000556T14_01_2004_16_37_53"/>
      <w:bookmarkEnd w:id="407"/>
      <w:r>
        <w:rPr>
          <w:rFonts w:hint="eastAsia"/>
          <w:rtl/>
        </w:rPr>
        <w:t>חיים</w:t>
      </w:r>
      <w:r>
        <w:rPr>
          <w:rtl/>
        </w:rPr>
        <w:t xml:space="preserve"> כץ (הליכוד):</w:t>
      </w:r>
    </w:p>
    <w:p w14:paraId="05F1B791" w14:textId="77777777" w:rsidR="00000000" w:rsidRDefault="00B90FE9">
      <w:pPr>
        <w:pStyle w:val="a0"/>
        <w:rPr>
          <w:rFonts w:hint="cs"/>
          <w:rtl/>
        </w:rPr>
      </w:pPr>
    </w:p>
    <w:p w14:paraId="251BEF99" w14:textId="77777777" w:rsidR="00000000" w:rsidRDefault="00B90FE9">
      <w:pPr>
        <w:pStyle w:val="a0"/>
        <w:ind w:firstLine="720"/>
        <w:rPr>
          <w:rFonts w:hint="cs"/>
          <w:rtl/>
        </w:rPr>
      </w:pPr>
      <w:r>
        <w:rPr>
          <w:rFonts w:hint="cs"/>
          <w:rtl/>
        </w:rPr>
        <w:t>כיוון שלא היה אכפת לך, יש יותר מדי אנשים שאין להם מה לאכול. אם הם לא מצביעי שינוי לא מגיע להם לאכול? אתה לא עשית עבודתך נאמנה.</w:t>
      </w:r>
    </w:p>
    <w:p w14:paraId="3BC383B8" w14:textId="77777777" w:rsidR="00000000" w:rsidRDefault="00B90FE9">
      <w:pPr>
        <w:pStyle w:val="a0"/>
        <w:ind w:firstLine="720"/>
        <w:rPr>
          <w:rFonts w:hint="cs"/>
          <w:rtl/>
        </w:rPr>
      </w:pPr>
    </w:p>
    <w:p w14:paraId="56A0FA17" w14:textId="77777777" w:rsidR="00000000" w:rsidRDefault="00B90FE9">
      <w:pPr>
        <w:pStyle w:val="af1"/>
        <w:rPr>
          <w:rFonts w:hint="cs"/>
          <w:rtl/>
        </w:rPr>
      </w:pPr>
      <w:r>
        <w:rPr>
          <w:rFonts w:hint="cs"/>
          <w:rtl/>
        </w:rPr>
        <w:t>היו"ר אלי בן-מנחם:</w:t>
      </w:r>
    </w:p>
    <w:p w14:paraId="78A732CC" w14:textId="77777777" w:rsidR="00000000" w:rsidRDefault="00B90FE9">
      <w:pPr>
        <w:pStyle w:val="a0"/>
        <w:ind w:firstLine="720"/>
        <w:rPr>
          <w:rFonts w:hint="cs"/>
          <w:rtl/>
        </w:rPr>
      </w:pPr>
    </w:p>
    <w:p w14:paraId="4154B246" w14:textId="77777777" w:rsidR="00000000" w:rsidRDefault="00B90FE9">
      <w:pPr>
        <w:pStyle w:val="a0"/>
        <w:ind w:firstLine="720"/>
        <w:rPr>
          <w:rFonts w:hint="cs"/>
          <w:rtl/>
        </w:rPr>
      </w:pPr>
      <w:r>
        <w:rPr>
          <w:rFonts w:hint="cs"/>
          <w:rtl/>
        </w:rPr>
        <w:t>תודה לחבר הכנסת חיים כץ. חבר הכנסת מגלי והבה, בבקשה. אני מבקש מח</w:t>
      </w:r>
      <w:r>
        <w:rPr>
          <w:rFonts w:hint="cs"/>
          <w:rtl/>
        </w:rPr>
        <w:t>ברי הכנסת שלא לחרוג מהדקה. אחריו - חבר הכנסת טלב אלסאנע.</w:t>
      </w:r>
    </w:p>
    <w:p w14:paraId="6947EC23" w14:textId="77777777" w:rsidR="00000000" w:rsidRDefault="00B90FE9">
      <w:pPr>
        <w:pStyle w:val="a0"/>
        <w:rPr>
          <w:rFonts w:hint="cs"/>
          <w:rtl/>
        </w:rPr>
      </w:pPr>
    </w:p>
    <w:p w14:paraId="073AEA36" w14:textId="77777777" w:rsidR="00000000" w:rsidRDefault="00B90FE9">
      <w:pPr>
        <w:pStyle w:val="a"/>
        <w:rPr>
          <w:rtl/>
        </w:rPr>
      </w:pPr>
      <w:bookmarkStart w:id="408" w:name="_Toc75077209"/>
      <w:r>
        <w:rPr>
          <w:rFonts w:hint="eastAsia"/>
          <w:rtl/>
        </w:rPr>
        <w:t>מגלי</w:t>
      </w:r>
      <w:r>
        <w:rPr>
          <w:rtl/>
        </w:rPr>
        <w:t xml:space="preserve"> והבה (הליכוד):</w:t>
      </w:r>
      <w:bookmarkEnd w:id="408"/>
    </w:p>
    <w:p w14:paraId="7A37D7E1" w14:textId="77777777" w:rsidR="00000000" w:rsidRDefault="00B90FE9">
      <w:pPr>
        <w:pStyle w:val="a0"/>
        <w:rPr>
          <w:rFonts w:hint="cs"/>
          <w:rtl/>
        </w:rPr>
      </w:pPr>
    </w:p>
    <w:p w14:paraId="4B61D0C4" w14:textId="77777777" w:rsidR="00000000" w:rsidRDefault="00B90FE9">
      <w:pPr>
        <w:pStyle w:val="a0"/>
        <w:rPr>
          <w:rFonts w:hint="cs"/>
          <w:rtl/>
        </w:rPr>
      </w:pPr>
      <w:r>
        <w:rPr>
          <w:rFonts w:hint="cs"/>
          <w:rtl/>
        </w:rPr>
        <w:t>אדוני היושב-ראש ואדוני השר, תושבי קריית-מלאכי הם דוגמה קטנה לרשויות שכרגע סובלות ולעובדים שלא קיבלו משכורות. אדוני השר, יש בעיה אופרטיבית. צריך למצוא פתרון איך לשלם משכורות, וזה</w:t>
      </w:r>
      <w:r>
        <w:rPr>
          <w:rFonts w:hint="cs"/>
          <w:rtl/>
        </w:rPr>
        <w:t xml:space="preserve"> תפקידך ותפקידנו. </w:t>
      </w:r>
    </w:p>
    <w:p w14:paraId="0292DD21" w14:textId="77777777" w:rsidR="00000000" w:rsidRDefault="00B90FE9">
      <w:pPr>
        <w:pStyle w:val="a0"/>
        <w:rPr>
          <w:rFonts w:hint="cs"/>
          <w:rtl/>
        </w:rPr>
      </w:pPr>
    </w:p>
    <w:p w14:paraId="5739DA02" w14:textId="77777777" w:rsidR="00000000" w:rsidRDefault="00B90FE9">
      <w:pPr>
        <w:pStyle w:val="a0"/>
        <w:rPr>
          <w:rFonts w:hint="cs"/>
          <w:rtl/>
        </w:rPr>
      </w:pPr>
      <w:r>
        <w:rPr>
          <w:rFonts w:hint="cs"/>
          <w:rtl/>
        </w:rPr>
        <w:t>אני שמעתי דווקא מחברי מהקואליציה, שאין הבדל בין הרשויות הערביות, היהודיות, הדרוזיות והצ'רקסיות. כולם שווים.</w:t>
      </w:r>
    </w:p>
    <w:p w14:paraId="616D6035" w14:textId="77777777" w:rsidR="00000000" w:rsidRDefault="00B90FE9">
      <w:pPr>
        <w:pStyle w:val="a0"/>
        <w:ind w:firstLine="0"/>
        <w:rPr>
          <w:rFonts w:hint="cs"/>
          <w:rtl/>
        </w:rPr>
      </w:pPr>
    </w:p>
    <w:p w14:paraId="3C10CE29" w14:textId="77777777" w:rsidR="00000000" w:rsidRDefault="00B90FE9">
      <w:pPr>
        <w:pStyle w:val="a"/>
        <w:rPr>
          <w:rtl/>
        </w:rPr>
      </w:pPr>
      <w:bookmarkStart w:id="409" w:name="FS000001062T14_01_2004_16_34_48"/>
      <w:bookmarkStart w:id="410" w:name="_Toc75077210"/>
      <w:bookmarkEnd w:id="409"/>
      <w:r>
        <w:rPr>
          <w:rFonts w:hint="eastAsia"/>
          <w:rtl/>
        </w:rPr>
        <w:t>ואסל</w:t>
      </w:r>
      <w:r>
        <w:rPr>
          <w:rtl/>
        </w:rPr>
        <w:t xml:space="preserve"> טאהא (בל"ד):</w:t>
      </w:r>
      <w:bookmarkEnd w:id="410"/>
    </w:p>
    <w:p w14:paraId="6BC1CCDD" w14:textId="77777777" w:rsidR="00000000" w:rsidRDefault="00B90FE9">
      <w:pPr>
        <w:pStyle w:val="a0"/>
        <w:ind w:firstLine="0"/>
        <w:rPr>
          <w:rFonts w:hint="cs"/>
          <w:rtl/>
        </w:rPr>
      </w:pPr>
    </w:p>
    <w:p w14:paraId="04DD2F8D" w14:textId="77777777" w:rsidR="00000000" w:rsidRDefault="00B90FE9">
      <w:pPr>
        <w:pStyle w:val="a0"/>
        <w:ind w:firstLine="0"/>
        <w:rPr>
          <w:rFonts w:hint="cs"/>
          <w:rtl/>
        </w:rPr>
      </w:pPr>
      <w:r>
        <w:rPr>
          <w:rFonts w:hint="cs"/>
          <w:rtl/>
        </w:rPr>
        <w:tab/>
        <w:t xml:space="preserve">נקודת המוצא היא שונה לגמרי. התקציבים הם שונים לגביהם. </w:t>
      </w:r>
    </w:p>
    <w:p w14:paraId="3475F20A" w14:textId="77777777" w:rsidR="00000000" w:rsidRDefault="00B90FE9">
      <w:pPr>
        <w:pStyle w:val="af1"/>
        <w:rPr>
          <w:rFonts w:hint="cs"/>
          <w:rtl/>
        </w:rPr>
      </w:pPr>
    </w:p>
    <w:p w14:paraId="2BD33DDB" w14:textId="77777777" w:rsidR="00000000" w:rsidRDefault="00B90FE9">
      <w:pPr>
        <w:pStyle w:val="af1"/>
        <w:rPr>
          <w:rFonts w:hint="cs"/>
          <w:rtl/>
        </w:rPr>
      </w:pPr>
      <w:r>
        <w:rPr>
          <w:rFonts w:hint="cs"/>
          <w:rtl/>
        </w:rPr>
        <w:t>היו"ר אלי בן-מנחם:</w:t>
      </w:r>
    </w:p>
    <w:p w14:paraId="61F8B454" w14:textId="77777777" w:rsidR="00000000" w:rsidRDefault="00B90FE9">
      <w:pPr>
        <w:pStyle w:val="a0"/>
        <w:ind w:firstLine="720"/>
        <w:rPr>
          <w:rFonts w:hint="cs"/>
          <w:rtl/>
        </w:rPr>
      </w:pPr>
    </w:p>
    <w:p w14:paraId="1D2AD615" w14:textId="77777777" w:rsidR="00000000" w:rsidRDefault="00B90FE9">
      <w:pPr>
        <w:pStyle w:val="a0"/>
        <w:ind w:firstLine="0"/>
        <w:rPr>
          <w:rFonts w:hint="cs"/>
          <w:rtl/>
        </w:rPr>
      </w:pPr>
      <w:r>
        <w:rPr>
          <w:rFonts w:hint="cs"/>
          <w:rtl/>
        </w:rPr>
        <w:tab/>
        <w:t>רבותי, מה קרה לכם?</w:t>
      </w:r>
    </w:p>
    <w:p w14:paraId="0F6395C2" w14:textId="77777777" w:rsidR="00000000" w:rsidRDefault="00B90FE9">
      <w:pPr>
        <w:pStyle w:val="a0"/>
        <w:ind w:firstLine="0"/>
        <w:rPr>
          <w:rFonts w:hint="cs"/>
          <w:rtl/>
        </w:rPr>
      </w:pPr>
    </w:p>
    <w:p w14:paraId="7A74FACE" w14:textId="77777777" w:rsidR="00000000" w:rsidRDefault="00B90FE9">
      <w:pPr>
        <w:pStyle w:val="-"/>
        <w:rPr>
          <w:rtl/>
        </w:rPr>
      </w:pPr>
      <w:r>
        <w:rPr>
          <w:rFonts w:hint="eastAsia"/>
          <w:rtl/>
        </w:rPr>
        <w:t>מגלי</w:t>
      </w:r>
      <w:r>
        <w:rPr>
          <w:rtl/>
        </w:rPr>
        <w:t xml:space="preserve"> והבה </w:t>
      </w:r>
      <w:r>
        <w:rPr>
          <w:rtl/>
        </w:rPr>
        <w:t>(הליכוד):</w:t>
      </w:r>
    </w:p>
    <w:p w14:paraId="74C6AE0A" w14:textId="77777777" w:rsidR="00000000" w:rsidRDefault="00B90FE9">
      <w:pPr>
        <w:pStyle w:val="a0"/>
        <w:ind w:firstLine="0"/>
        <w:rPr>
          <w:rFonts w:hint="cs"/>
          <w:rtl/>
        </w:rPr>
      </w:pPr>
    </w:p>
    <w:p w14:paraId="050FA38E" w14:textId="77777777" w:rsidR="00000000" w:rsidRDefault="00B90FE9">
      <w:pPr>
        <w:pStyle w:val="a0"/>
        <w:ind w:firstLine="0"/>
        <w:rPr>
          <w:rFonts w:hint="cs"/>
          <w:rtl/>
        </w:rPr>
      </w:pPr>
      <w:r>
        <w:rPr>
          <w:rFonts w:hint="cs"/>
          <w:rtl/>
        </w:rPr>
        <w:tab/>
        <w:t>אני לא מבין את חברי הכנסת הערבים. גם כשמדברים על שוויון בין כולם, אתם מתנגדים וקופצים. תירגעו, זה דבר אחד.</w:t>
      </w:r>
    </w:p>
    <w:p w14:paraId="4402440B" w14:textId="77777777" w:rsidR="00000000" w:rsidRDefault="00B90FE9">
      <w:pPr>
        <w:pStyle w:val="a0"/>
        <w:ind w:firstLine="0"/>
        <w:rPr>
          <w:rFonts w:hint="cs"/>
          <w:rtl/>
        </w:rPr>
      </w:pPr>
    </w:p>
    <w:p w14:paraId="25F94273" w14:textId="77777777" w:rsidR="00000000" w:rsidRDefault="00B90FE9">
      <w:pPr>
        <w:pStyle w:val="af1"/>
        <w:rPr>
          <w:rFonts w:hint="cs"/>
          <w:rtl/>
        </w:rPr>
      </w:pPr>
      <w:r>
        <w:rPr>
          <w:rFonts w:hint="cs"/>
          <w:rtl/>
        </w:rPr>
        <w:t>היו"ר אלי בן-מנחם:</w:t>
      </w:r>
    </w:p>
    <w:p w14:paraId="6676F132" w14:textId="77777777" w:rsidR="00000000" w:rsidRDefault="00B90FE9">
      <w:pPr>
        <w:pStyle w:val="a0"/>
        <w:ind w:firstLine="720"/>
        <w:rPr>
          <w:rFonts w:hint="cs"/>
          <w:rtl/>
        </w:rPr>
      </w:pPr>
    </w:p>
    <w:p w14:paraId="7C0FE693" w14:textId="77777777" w:rsidR="00000000" w:rsidRDefault="00B90FE9">
      <w:pPr>
        <w:pStyle w:val="a0"/>
        <w:ind w:firstLine="720"/>
        <w:rPr>
          <w:rFonts w:hint="cs"/>
          <w:rtl/>
        </w:rPr>
      </w:pPr>
      <w:r>
        <w:rPr>
          <w:rFonts w:hint="cs"/>
          <w:rtl/>
        </w:rPr>
        <w:t>חבר הכנסת דהאמשה. חבר הכנסת טאהא.</w:t>
      </w:r>
    </w:p>
    <w:p w14:paraId="090D8653" w14:textId="77777777" w:rsidR="00000000" w:rsidRDefault="00B90FE9">
      <w:pPr>
        <w:pStyle w:val="a0"/>
        <w:ind w:firstLine="720"/>
        <w:rPr>
          <w:rFonts w:hint="cs"/>
          <w:rtl/>
        </w:rPr>
      </w:pPr>
    </w:p>
    <w:p w14:paraId="66E6C770" w14:textId="77777777" w:rsidR="00000000" w:rsidRDefault="00B90FE9">
      <w:pPr>
        <w:pStyle w:val="-"/>
        <w:rPr>
          <w:rtl/>
        </w:rPr>
      </w:pPr>
      <w:bookmarkStart w:id="411" w:name="FS000001030T14_01_2004_23_03_52"/>
      <w:bookmarkEnd w:id="411"/>
      <w:r>
        <w:rPr>
          <w:rFonts w:hint="eastAsia"/>
          <w:rtl/>
        </w:rPr>
        <w:t>מגלי</w:t>
      </w:r>
      <w:r>
        <w:rPr>
          <w:rtl/>
        </w:rPr>
        <w:t xml:space="preserve"> והבה (הליכוד):</w:t>
      </w:r>
    </w:p>
    <w:p w14:paraId="3E7DF0C0" w14:textId="77777777" w:rsidR="00000000" w:rsidRDefault="00B90FE9">
      <w:pPr>
        <w:pStyle w:val="a0"/>
        <w:rPr>
          <w:rFonts w:hint="cs"/>
          <w:rtl/>
        </w:rPr>
      </w:pPr>
    </w:p>
    <w:p w14:paraId="0089C028" w14:textId="77777777" w:rsidR="00000000" w:rsidRDefault="00B90FE9">
      <w:pPr>
        <w:pStyle w:val="a0"/>
        <w:ind w:firstLine="720"/>
        <w:rPr>
          <w:rFonts w:hint="cs"/>
          <w:rtl/>
        </w:rPr>
      </w:pPr>
      <w:r>
        <w:rPr>
          <w:rFonts w:hint="cs"/>
          <w:rtl/>
        </w:rPr>
        <w:t xml:space="preserve">אתם רק צועקים. זו השיטה שלכם. אתם לא תגיעו לשום מקום. </w:t>
      </w:r>
    </w:p>
    <w:p w14:paraId="3F9D802B" w14:textId="77777777" w:rsidR="00000000" w:rsidRDefault="00B90FE9">
      <w:pPr>
        <w:pStyle w:val="a0"/>
        <w:ind w:firstLine="0"/>
        <w:rPr>
          <w:rFonts w:hint="cs"/>
          <w:rtl/>
        </w:rPr>
      </w:pPr>
    </w:p>
    <w:p w14:paraId="184ACFF6" w14:textId="77777777" w:rsidR="00000000" w:rsidRDefault="00B90FE9">
      <w:pPr>
        <w:pStyle w:val="af0"/>
        <w:rPr>
          <w:rtl/>
        </w:rPr>
      </w:pPr>
      <w:bookmarkStart w:id="412" w:name="FS000000542T14_01_2004_16_30_00"/>
      <w:bookmarkEnd w:id="412"/>
      <w:r>
        <w:rPr>
          <w:rFonts w:hint="eastAsia"/>
          <w:rtl/>
        </w:rPr>
        <w:t>עסאם</w:t>
      </w:r>
      <w:r>
        <w:rPr>
          <w:rtl/>
        </w:rPr>
        <w:t xml:space="preserve"> מח'ול (חד"ש-תע"ל):</w:t>
      </w:r>
    </w:p>
    <w:p w14:paraId="0918C33F" w14:textId="77777777" w:rsidR="00000000" w:rsidRDefault="00B90FE9">
      <w:pPr>
        <w:pStyle w:val="a0"/>
        <w:ind w:firstLine="0"/>
        <w:rPr>
          <w:rFonts w:hint="cs"/>
          <w:rtl/>
        </w:rPr>
      </w:pPr>
    </w:p>
    <w:p w14:paraId="1607082E" w14:textId="77777777" w:rsidR="00000000" w:rsidRDefault="00B90FE9">
      <w:pPr>
        <w:pStyle w:val="a0"/>
        <w:ind w:firstLine="0"/>
        <w:rPr>
          <w:rFonts w:hint="cs"/>
          <w:rtl/>
        </w:rPr>
      </w:pPr>
      <w:r>
        <w:rPr>
          <w:rFonts w:hint="cs"/>
          <w:rtl/>
        </w:rPr>
        <w:tab/>
        <w:t>הממשלה גרועה לכולם.</w:t>
      </w:r>
    </w:p>
    <w:p w14:paraId="26D17A58" w14:textId="77777777" w:rsidR="00000000" w:rsidRDefault="00B90FE9">
      <w:pPr>
        <w:pStyle w:val="a0"/>
        <w:ind w:firstLine="0"/>
        <w:rPr>
          <w:rFonts w:hint="cs"/>
          <w:rtl/>
        </w:rPr>
      </w:pPr>
    </w:p>
    <w:p w14:paraId="4D4F4D32" w14:textId="77777777" w:rsidR="00000000" w:rsidRDefault="00B90FE9">
      <w:pPr>
        <w:pStyle w:val="af0"/>
        <w:rPr>
          <w:rtl/>
        </w:rPr>
      </w:pPr>
      <w:r>
        <w:rPr>
          <w:rFonts w:hint="eastAsia"/>
          <w:rtl/>
        </w:rPr>
        <w:t>עבד</w:t>
      </w:r>
      <w:r>
        <w:rPr>
          <w:rtl/>
        </w:rPr>
        <w:t>-אלמאלכ דהאמשה (רע"ם):</w:t>
      </w:r>
    </w:p>
    <w:p w14:paraId="76515F16" w14:textId="77777777" w:rsidR="00000000" w:rsidRDefault="00B90FE9">
      <w:pPr>
        <w:pStyle w:val="a0"/>
        <w:ind w:firstLine="0"/>
        <w:rPr>
          <w:rFonts w:hint="cs"/>
          <w:rtl/>
        </w:rPr>
      </w:pPr>
    </w:p>
    <w:p w14:paraId="2AB9CCB9" w14:textId="77777777" w:rsidR="00000000" w:rsidRDefault="00B90FE9">
      <w:pPr>
        <w:pStyle w:val="a0"/>
        <w:ind w:left="360" w:firstLine="360"/>
        <w:rPr>
          <w:rFonts w:hint="cs"/>
        </w:rPr>
      </w:pPr>
      <w:r>
        <w:rPr>
          <w:rFonts w:hint="cs"/>
          <w:rtl/>
        </w:rPr>
        <w:t xml:space="preserve">- - - </w:t>
      </w:r>
    </w:p>
    <w:p w14:paraId="34EFA741" w14:textId="77777777" w:rsidR="00000000" w:rsidRDefault="00B90FE9">
      <w:pPr>
        <w:pStyle w:val="a0"/>
        <w:ind w:left="360" w:firstLine="0"/>
        <w:rPr>
          <w:rFonts w:hint="cs"/>
          <w:rtl/>
        </w:rPr>
      </w:pPr>
    </w:p>
    <w:p w14:paraId="68F03E7B" w14:textId="77777777" w:rsidR="00000000" w:rsidRDefault="00B90FE9">
      <w:pPr>
        <w:pStyle w:val="a"/>
        <w:rPr>
          <w:rtl/>
        </w:rPr>
      </w:pPr>
      <w:bookmarkStart w:id="413" w:name="FS000000437T14_01_2004_16_36_09"/>
      <w:bookmarkStart w:id="414" w:name="_Toc75077211"/>
      <w:bookmarkEnd w:id="413"/>
      <w:r>
        <w:rPr>
          <w:rFonts w:hint="cs"/>
          <w:rtl/>
        </w:rPr>
        <w:t xml:space="preserve">היו"ר </w:t>
      </w:r>
      <w:r>
        <w:rPr>
          <w:rFonts w:hint="eastAsia"/>
          <w:rtl/>
        </w:rPr>
        <w:t>אלי</w:t>
      </w:r>
      <w:r>
        <w:rPr>
          <w:rtl/>
        </w:rPr>
        <w:t xml:space="preserve"> בן-מנחם:</w:t>
      </w:r>
      <w:bookmarkEnd w:id="414"/>
    </w:p>
    <w:p w14:paraId="6399D4AA" w14:textId="77777777" w:rsidR="00000000" w:rsidRDefault="00B90FE9">
      <w:pPr>
        <w:pStyle w:val="a0"/>
        <w:ind w:firstLine="0"/>
        <w:rPr>
          <w:rFonts w:hint="cs"/>
          <w:rtl/>
        </w:rPr>
      </w:pPr>
    </w:p>
    <w:p w14:paraId="1F8071C0" w14:textId="77777777" w:rsidR="00000000" w:rsidRDefault="00B90FE9">
      <w:pPr>
        <w:pStyle w:val="a0"/>
        <w:ind w:firstLine="0"/>
        <w:rPr>
          <w:rFonts w:hint="cs"/>
          <w:rtl/>
        </w:rPr>
      </w:pPr>
      <w:r>
        <w:rPr>
          <w:rFonts w:hint="cs"/>
          <w:rtl/>
        </w:rPr>
        <w:tab/>
        <w:t>חבר הכנסת דהאמשה, יש לנו סדר-יום ארוך. חבר הכנסת דהאמשה, אני קורא אותך לסדר פעם ראשונה. חבר הכנסת טאהא, אני קורא אותך לסדר פעם ראשונה. טאהא, אני קורא אותך לס</w:t>
      </w:r>
      <w:r>
        <w:rPr>
          <w:rFonts w:hint="cs"/>
          <w:rtl/>
        </w:rPr>
        <w:t>דר פעם שנייה.</w:t>
      </w:r>
    </w:p>
    <w:p w14:paraId="1D988D1F" w14:textId="77777777" w:rsidR="00000000" w:rsidRDefault="00B90FE9">
      <w:pPr>
        <w:pStyle w:val="a0"/>
        <w:ind w:firstLine="0"/>
        <w:rPr>
          <w:rFonts w:hint="cs"/>
          <w:rtl/>
        </w:rPr>
      </w:pPr>
    </w:p>
    <w:p w14:paraId="006AA4D9" w14:textId="77777777" w:rsidR="00000000" w:rsidRDefault="00B90FE9">
      <w:pPr>
        <w:pStyle w:val="a"/>
        <w:rPr>
          <w:rtl/>
        </w:rPr>
      </w:pPr>
      <w:bookmarkStart w:id="415" w:name="FS000001030T14_01_2004_16_26_43"/>
      <w:bookmarkStart w:id="416" w:name="_Toc75077212"/>
      <w:bookmarkEnd w:id="415"/>
      <w:r>
        <w:rPr>
          <w:rFonts w:hint="eastAsia"/>
          <w:rtl/>
        </w:rPr>
        <w:t>ואסל</w:t>
      </w:r>
      <w:r>
        <w:rPr>
          <w:rtl/>
        </w:rPr>
        <w:t xml:space="preserve"> טאהא (בל"ד):</w:t>
      </w:r>
      <w:bookmarkEnd w:id="416"/>
    </w:p>
    <w:p w14:paraId="1642D05B" w14:textId="77777777" w:rsidR="00000000" w:rsidRDefault="00B90FE9">
      <w:pPr>
        <w:pStyle w:val="a0"/>
        <w:rPr>
          <w:rFonts w:hint="cs"/>
          <w:rtl/>
        </w:rPr>
      </w:pPr>
    </w:p>
    <w:p w14:paraId="1C3FFD64" w14:textId="77777777" w:rsidR="00000000" w:rsidRDefault="00B90FE9">
      <w:pPr>
        <w:pStyle w:val="a0"/>
        <w:ind w:firstLine="720"/>
        <w:rPr>
          <w:rFonts w:hint="cs"/>
          <w:rtl/>
        </w:rPr>
      </w:pPr>
      <w:r>
        <w:rPr>
          <w:rFonts w:hint="cs"/>
          <w:rtl/>
        </w:rPr>
        <w:t xml:space="preserve">למה לא משלמים משכורות בבית-ג'ן? </w:t>
      </w:r>
    </w:p>
    <w:p w14:paraId="5DE8AB7F" w14:textId="77777777" w:rsidR="00000000" w:rsidRDefault="00B90FE9">
      <w:pPr>
        <w:pStyle w:val="a0"/>
        <w:ind w:firstLine="0"/>
        <w:rPr>
          <w:rFonts w:hint="cs"/>
          <w:rtl/>
        </w:rPr>
      </w:pPr>
    </w:p>
    <w:p w14:paraId="4208183E" w14:textId="77777777" w:rsidR="00000000" w:rsidRDefault="00B90FE9">
      <w:pPr>
        <w:pStyle w:val="-"/>
        <w:rPr>
          <w:rtl/>
        </w:rPr>
      </w:pPr>
      <w:r>
        <w:rPr>
          <w:rFonts w:hint="eastAsia"/>
          <w:rtl/>
        </w:rPr>
        <w:t>מגלי</w:t>
      </w:r>
      <w:r>
        <w:rPr>
          <w:rtl/>
        </w:rPr>
        <w:t xml:space="preserve"> והבה (הליכוד):</w:t>
      </w:r>
    </w:p>
    <w:p w14:paraId="4B96D04C" w14:textId="77777777" w:rsidR="00000000" w:rsidRDefault="00B90FE9">
      <w:pPr>
        <w:pStyle w:val="a0"/>
        <w:ind w:firstLine="0"/>
        <w:rPr>
          <w:rFonts w:hint="cs"/>
          <w:rtl/>
        </w:rPr>
      </w:pPr>
    </w:p>
    <w:p w14:paraId="73C1E247" w14:textId="77777777" w:rsidR="00000000" w:rsidRDefault="00B90FE9">
      <w:pPr>
        <w:pStyle w:val="a0"/>
        <w:rPr>
          <w:rFonts w:hint="cs"/>
          <w:rtl/>
        </w:rPr>
      </w:pPr>
      <w:r>
        <w:rPr>
          <w:rFonts w:hint="cs"/>
          <w:rtl/>
        </w:rPr>
        <w:t>חבר הכנסת ואסל טאהא, אנחנו, להבדיל ממך, פותרים את הבעיות, וברשויות שאנחנו מטפלים בהן הגענו לפתרונות. אם היו אלה מהאופוזיציה אומרים שברשויות שאינן מסודרות - ויש הרבה רש</w:t>
      </w:r>
      <w:r>
        <w:rPr>
          <w:rFonts w:hint="cs"/>
          <w:rtl/>
        </w:rPr>
        <w:t xml:space="preserve">ויות כאלה - צריך להעיף את ראשי הרשויות ולדאוג לאוכלוסייה, וכולנו נתאחד כדי לטפל ברשויות שבהן אין </w:t>
      </w:r>
      <w:bookmarkStart w:id="417" w:name="FS000001062T14_01_2004_16_28_57"/>
      <w:bookmarkEnd w:id="417"/>
      <w:r>
        <w:rPr>
          <w:rFonts w:hint="cs"/>
          <w:rtl/>
        </w:rPr>
        <w:t>דין ואין דיין, אז לא היו יושבים כאן היום תושבי קריית-מלאכי.</w:t>
      </w:r>
    </w:p>
    <w:p w14:paraId="7012A27E" w14:textId="77777777" w:rsidR="00000000" w:rsidRDefault="00B90FE9">
      <w:pPr>
        <w:pStyle w:val="a0"/>
        <w:rPr>
          <w:rFonts w:hint="cs"/>
          <w:rtl/>
        </w:rPr>
      </w:pPr>
    </w:p>
    <w:p w14:paraId="15F0C0C6" w14:textId="77777777" w:rsidR="00000000" w:rsidRDefault="00B90FE9">
      <w:pPr>
        <w:pStyle w:val="af1"/>
        <w:rPr>
          <w:rFonts w:hint="cs"/>
          <w:rtl/>
        </w:rPr>
      </w:pPr>
      <w:r>
        <w:rPr>
          <w:rFonts w:hint="cs"/>
          <w:rtl/>
        </w:rPr>
        <w:t>היו"ר אלי בן-מנחם:</w:t>
      </w:r>
    </w:p>
    <w:p w14:paraId="50202F4A" w14:textId="77777777" w:rsidR="00000000" w:rsidRDefault="00B90FE9">
      <w:pPr>
        <w:pStyle w:val="a0"/>
        <w:ind w:firstLine="720"/>
        <w:rPr>
          <w:rFonts w:hint="cs"/>
          <w:rtl/>
        </w:rPr>
      </w:pPr>
    </w:p>
    <w:p w14:paraId="7DC30F08" w14:textId="77777777" w:rsidR="00000000" w:rsidRDefault="00B90FE9">
      <w:pPr>
        <w:pStyle w:val="a0"/>
        <w:rPr>
          <w:rFonts w:hint="cs"/>
          <w:rtl/>
        </w:rPr>
      </w:pPr>
      <w:r>
        <w:rPr>
          <w:rFonts w:hint="cs"/>
          <w:rtl/>
        </w:rPr>
        <w:t>תודה לחבר הכנסת והבה. חבר הכנסת טלב אלסאנע, בבקשה.</w:t>
      </w:r>
    </w:p>
    <w:p w14:paraId="3F24AE5A" w14:textId="77777777" w:rsidR="00000000" w:rsidRDefault="00B90FE9">
      <w:pPr>
        <w:pStyle w:val="a0"/>
        <w:ind w:firstLine="0"/>
        <w:rPr>
          <w:rFonts w:hint="cs"/>
          <w:rtl/>
        </w:rPr>
      </w:pPr>
    </w:p>
    <w:p w14:paraId="7D4183B0" w14:textId="77777777" w:rsidR="00000000" w:rsidRDefault="00B90FE9">
      <w:pPr>
        <w:pStyle w:val="a"/>
        <w:rPr>
          <w:rtl/>
        </w:rPr>
      </w:pPr>
      <w:bookmarkStart w:id="418" w:name="FS000000549T14_01_2004_16_37_25"/>
      <w:bookmarkStart w:id="419" w:name="_Toc75077213"/>
      <w:bookmarkEnd w:id="418"/>
      <w:r>
        <w:rPr>
          <w:rFonts w:hint="eastAsia"/>
          <w:rtl/>
        </w:rPr>
        <w:t>טלב</w:t>
      </w:r>
      <w:r>
        <w:rPr>
          <w:rtl/>
        </w:rPr>
        <w:t xml:space="preserve"> אלסאנע (רע"ם):</w:t>
      </w:r>
      <w:bookmarkEnd w:id="419"/>
    </w:p>
    <w:p w14:paraId="556604B3" w14:textId="77777777" w:rsidR="00000000" w:rsidRDefault="00B90FE9">
      <w:pPr>
        <w:pStyle w:val="a0"/>
        <w:ind w:firstLine="0"/>
        <w:rPr>
          <w:rFonts w:hint="cs"/>
          <w:rtl/>
        </w:rPr>
      </w:pPr>
    </w:p>
    <w:p w14:paraId="45CF3A58" w14:textId="77777777" w:rsidR="00000000" w:rsidRDefault="00B90FE9">
      <w:pPr>
        <w:pStyle w:val="a0"/>
        <w:ind w:firstLine="0"/>
        <w:rPr>
          <w:rFonts w:hint="cs"/>
          <w:rtl/>
        </w:rPr>
      </w:pPr>
      <w:r>
        <w:rPr>
          <w:rFonts w:hint="cs"/>
          <w:rtl/>
        </w:rPr>
        <w:tab/>
        <w:t>אדוני</w:t>
      </w:r>
      <w:r>
        <w:rPr>
          <w:rFonts w:hint="cs"/>
          <w:rtl/>
        </w:rPr>
        <w:t xml:space="preserve"> היושב-ראש, חברי חברי הכנסת, גם לצביעות של חברי הכנסת מהליכוד יש גבול. רק לפני שבוע הצביעו על התקציב, ועכשיו הם עולים על הדוכן ובוכים בעד השלטון המקומי. הרי זו תוצאה ישירה של התקציב שאתם העברתם. לפחות תודו באחריות שלכם לתקציב האומלל שאתם אישרתם, ולא תזדהו </w:t>
      </w:r>
      <w:r>
        <w:rPr>
          <w:rFonts w:hint="cs"/>
          <w:rtl/>
        </w:rPr>
        <w:t xml:space="preserve">עם אותם עובדים שחודשים רבים לא מקבלים משכורות. </w:t>
      </w:r>
    </w:p>
    <w:p w14:paraId="39FE0A5A" w14:textId="77777777" w:rsidR="00000000" w:rsidRDefault="00B90FE9">
      <w:pPr>
        <w:pStyle w:val="a0"/>
        <w:ind w:firstLine="0"/>
        <w:rPr>
          <w:rFonts w:hint="cs"/>
          <w:rtl/>
        </w:rPr>
      </w:pPr>
    </w:p>
    <w:p w14:paraId="61DFE401" w14:textId="77777777" w:rsidR="00000000" w:rsidRDefault="00B90FE9">
      <w:pPr>
        <w:pStyle w:val="a0"/>
        <w:ind w:firstLine="720"/>
        <w:rPr>
          <w:rFonts w:hint="cs"/>
          <w:rtl/>
        </w:rPr>
      </w:pPr>
      <w:r>
        <w:rPr>
          <w:rFonts w:hint="cs"/>
          <w:rtl/>
        </w:rPr>
        <w:t xml:space="preserve">כבוד שר הפנים, אלמלא התמיכה של שינוי, התקציב לא היה עובר. שינוי שמה לעצמה מטרה את עניין תקציב התרבות, הסטודנטים ועוד דברים טובים ויפים. השר דני נוה נלחם למען תקציב הבריאות, והשרה לימור לבנת נלחמה למען תקציב </w:t>
      </w:r>
      <w:r>
        <w:rPr>
          <w:rFonts w:hint="cs"/>
          <w:rtl/>
        </w:rPr>
        <w:t>החינוך. איפה אתה היית למען השלטון המקומי? אתה לא יכול להגיד שהפתרון הוא להכריז על שלטון מקומי או על רשות מקומית כפושטי רגל. פשיטת הרגל היא של משרד הפנים. זו האחריות שלך. אתה לא מילאת את תפקידך נאמנה. סמכת על הבטחות שווא. הדברים שנאמרו לך לא הונחו על סדר-יו</w:t>
      </w:r>
      <w:r>
        <w:rPr>
          <w:rFonts w:hint="cs"/>
          <w:rtl/>
        </w:rPr>
        <w:t>מה של הכנסת, ולכן גם אתה, שר הפנים, התייחסת אליהן כהבטחות שווא, רק כדי לצאת ידי חובה. זה הכישלון שלך.</w:t>
      </w:r>
    </w:p>
    <w:p w14:paraId="653AD4E0" w14:textId="77777777" w:rsidR="00000000" w:rsidRDefault="00B90FE9">
      <w:pPr>
        <w:pStyle w:val="a0"/>
        <w:ind w:firstLine="0"/>
        <w:rPr>
          <w:rFonts w:hint="cs"/>
          <w:rtl/>
        </w:rPr>
      </w:pPr>
    </w:p>
    <w:p w14:paraId="1D057F67" w14:textId="77777777" w:rsidR="00000000" w:rsidRDefault="00B90FE9">
      <w:pPr>
        <w:pStyle w:val="af1"/>
        <w:rPr>
          <w:rFonts w:hint="cs"/>
          <w:rtl/>
        </w:rPr>
      </w:pPr>
      <w:r>
        <w:rPr>
          <w:rFonts w:hint="cs"/>
          <w:rtl/>
        </w:rPr>
        <w:t>היו"ר אלי בן-מנחם:</w:t>
      </w:r>
    </w:p>
    <w:p w14:paraId="76F546B7" w14:textId="77777777" w:rsidR="00000000" w:rsidRDefault="00B90FE9">
      <w:pPr>
        <w:pStyle w:val="a0"/>
        <w:ind w:firstLine="720"/>
        <w:rPr>
          <w:rFonts w:hint="cs"/>
          <w:rtl/>
        </w:rPr>
      </w:pPr>
    </w:p>
    <w:p w14:paraId="3AA6D271" w14:textId="77777777" w:rsidR="00000000" w:rsidRDefault="00B90FE9">
      <w:pPr>
        <w:pStyle w:val="a0"/>
        <w:ind w:firstLine="0"/>
        <w:rPr>
          <w:rFonts w:hint="cs"/>
          <w:rtl/>
        </w:rPr>
      </w:pPr>
      <w:r>
        <w:rPr>
          <w:rFonts w:hint="cs"/>
          <w:rtl/>
        </w:rPr>
        <w:tab/>
        <w:t>תודה לחבר הכנסת טלב אלסאנע. חבר הכנסת בייגה שוחט, בבקשה.</w:t>
      </w:r>
    </w:p>
    <w:p w14:paraId="2CE40B8C" w14:textId="77777777" w:rsidR="00000000" w:rsidRDefault="00B90FE9">
      <w:pPr>
        <w:pStyle w:val="a0"/>
        <w:ind w:firstLine="0"/>
        <w:rPr>
          <w:rFonts w:hint="cs"/>
          <w:rtl/>
        </w:rPr>
      </w:pPr>
    </w:p>
    <w:p w14:paraId="439BD32D" w14:textId="77777777" w:rsidR="00000000" w:rsidRDefault="00B90FE9">
      <w:pPr>
        <w:pStyle w:val="a"/>
        <w:rPr>
          <w:rtl/>
        </w:rPr>
      </w:pPr>
      <w:bookmarkStart w:id="420" w:name="_Toc75077214"/>
      <w:r>
        <w:rPr>
          <w:rFonts w:hint="eastAsia"/>
          <w:rtl/>
        </w:rPr>
        <w:t>אברהם</w:t>
      </w:r>
      <w:r>
        <w:rPr>
          <w:rtl/>
        </w:rPr>
        <w:t xml:space="preserve"> בייגה שוחט (העבודה-מימד):</w:t>
      </w:r>
      <w:bookmarkEnd w:id="420"/>
    </w:p>
    <w:p w14:paraId="4C012C9B" w14:textId="77777777" w:rsidR="00000000" w:rsidRDefault="00B90FE9">
      <w:pPr>
        <w:pStyle w:val="a0"/>
        <w:ind w:firstLine="0"/>
        <w:rPr>
          <w:rFonts w:hint="cs"/>
          <w:rtl/>
        </w:rPr>
      </w:pPr>
    </w:p>
    <w:p w14:paraId="6419062E" w14:textId="77777777" w:rsidR="00000000" w:rsidRDefault="00B90FE9">
      <w:pPr>
        <w:pStyle w:val="a0"/>
        <w:rPr>
          <w:rFonts w:hint="cs"/>
          <w:rtl/>
        </w:rPr>
      </w:pPr>
      <w:r>
        <w:rPr>
          <w:rFonts w:hint="cs"/>
          <w:rtl/>
        </w:rPr>
        <w:t xml:space="preserve">אני חשבתי ששר הפנים הוא סתם אדם שלא יודע </w:t>
      </w:r>
      <w:r>
        <w:rPr>
          <w:rFonts w:hint="cs"/>
          <w:rtl/>
        </w:rPr>
        <w:t>לדאוג למשרדו. כאשר עלה העניין בממשלה, הוא הצביע נגד ולא הפעיל את הכוח שבידיו כנציג מפלגה, לדאוג לכך שלא ישחטו את השלטון המקומי. עכשיו שמעתי מפיו משפט שבעיני מטיל ספק ביכולתו לשמש בתפקיד. הוא אמר שיש לו בעיה, כי הוא צריך לטפל בצד האידיאולוגי של מפלגת שינוי,</w:t>
      </w:r>
      <w:r>
        <w:rPr>
          <w:rFonts w:hint="cs"/>
          <w:rtl/>
        </w:rPr>
        <w:t xml:space="preserve"> בשביל זה הוא בממשלה, </w:t>
      </w:r>
      <w:bookmarkStart w:id="421" w:name="FS000001025T14_01_2004_16_31_34"/>
      <w:bookmarkStart w:id="422" w:name="FS000001040T14_01_2004_16_31_50"/>
      <w:bookmarkEnd w:id="421"/>
      <w:bookmarkEnd w:id="422"/>
      <w:r>
        <w:rPr>
          <w:rFonts w:hint="cs"/>
          <w:rtl/>
        </w:rPr>
        <w:t xml:space="preserve">והאחריות המיניסטריאלית למשרד שעליו הוא מופקד היא בדרגה השנייה הפחות חשובה. אם לא יהיה תקציב לרשויות ולא ישלמו משכורות, לא יקרה שום דבר, אבל חשוב שמשרד הדתות יפורק - וזה בסדר, אני בעד - וכל השאר לא חשוב. </w:t>
      </w:r>
    </w:p>
    <w:p w14:paraId="2F0F04AE" w14:textId="77777777" w:rsidR="00000000" w:rsidRDefault="00B90FE9">
      <w:pPr>
        <w:pStyle w:val="a0"/>
        <w:rPr>
          <w:rFonts w:hint="cs"/>
          <w:rtl/>
        </w:rPr>
      </w:pPr>
    </w:p>
    <w:p w14:paraId="6E334540" w14:textId="77777777" w:rsidR="00000000" w:rsidRDefault="00B90FE9">
      <w:pPr>
        <w:pStyle w:val="a0"/>
        <w:rPr>
          <w:rFonts w:hint="cs"/>
          <w:rtl/>
        </w:rPr>
      </w:pPr>
      <w:r>
        <w:rPr>
          <w:rFonts w:hint="cs"/>
          <w:rtl/>
        </w:rPr>
        <w:t>שר הפנים, ההתבטאות הזאת היא ה</w:t>
      </w:r>
      <w:r>
        <w:rPr>
          <w:rFonts w:hint="cs"/>
          <w:rtl/>
        </w:rPr>
        <w:t xml:space="preserve">תבטאות שמעמידה בספק גדול מאוד את תבונתך לנהל את משרד הפנים ולהתייצב בפני ראשי הרשויות. </w:t>
      </w:r>
    </w:p>
    <w:p w14:paraId="3FF49160" w14:textId="77777777" w:rsidR="00000000" w:rsidRDefault="00B90FE9">
      <w:pPr>
        <w:pStyle w:val="a0"/>
        <w:rPr>
          <w:rFonts w:hint="cs"/>
          <w:rtl/>
        </w:rPr>
      </w:pPr>
    </w:p>
    <w:p w14:paraId="2479E3B9" w14:textId="77777777" w:rsidR="00000000" w:rsidRDefault="00B90FE9">
      <w:pPr>
        <w:pStyle w:val="a0"/>
        <w:rPr>
          <w:rFonts w:hint="cs"/>
          <w:rtl/>
        </w:rPr>
      </w:pPr>
      <w:r>
        <w:rPr>
          <w:rFonts w:hint="cs"/>
          <w:rtl/>
        </w:rPr>
        <w:t xml:space="preserve">אני רוצה לומר לחברי ממול, כי רק לפני שבוע בדיוק, בשעות האלה, ישבתם והצבעתם - - - </w:t>
      </w:r>
    </w:p>
    <w:p w14:paraId="7321ED7F" w14:textId="77777777" w:rsidR="00000000" w:rsidRDefault="00B90FE9">
      <w:pPr>
        <w:pStyle w:val="a0"/>
        <w:rPr>
          <w:rFonts w:hint="cs"/>
          <w:rtl/>
        </w:rPr>
      </w:pPr>
    </w:p>
    <w:p w14:paraId="77A1114D" w14:textId="77777777" w:rsidR="00000000" w:rsidRDefault="00B90FE9">
      <w:pPr>
        <w:pStyle w:val="af0"/>
        <w:rPr>
          <w:rtl/>
        </w:rPr>
      </w:pPr>
      <w:bookmarkStart w:id="423" w:name="FS000001040T14_01_2004_16_33_40"/>
      <w:bookmarkEnd w:id="423"/>
      <w:r>
        <w:rPr>
          <w:rFonts w:hint="eastAsia"/>
          <w:rtl/>
        </w:rPr>
        <w:t>יחיאל</w:t>
      </w:r>
      <w:r>
        <w:rPr>
          <w:rtl/>
        </w:rPr>
        <w:t xml:space="preserve"> חזן (הליכוד):</w:t>
      </w:r>
    </w:p>
    <w:p w14:paraId="7921B406" w14:textId="77777777" w:rsidR="00000000" w:rsidRDefault="00B90FE9">
      <w:pPr>
        <w:pStyle w:val="a0"/>
        <w:ind w:firstLine="0"/>
        <w:rPr>
          <w:rFonts w:hint="cs"/>
          <w:rtl/>
        </w:rPr>
      </w:pPr>
    </w:p>
    <w:p w14:paraId="1D045087" w14:textId="77777777" w:rsidR="00000000" w:rsidRDefault="00B90FE9">
      <w:pPr>
        <w:pStyle w:val="a0"/>
        <w:ind w:firstLine="0"/>
        <w:rPr>
          <w:rFonts w:hint="cs"/>
          <w:rtl/>
        </w:rPr>
      </w:pPr>
      <w:r>
        <w:rPr>
          <w:rFonts w:hint="cs"/>
          <w:rtl/>
        </w:rPr>
        <w:tab/>
        <w:t>כשהיית שר האוצר לא דאגת לרשויות.</w:t>
      </w:r>
    </w:p>
    <w:p w14:paraId="499218BE" w14:textId="77777777" w:rsidR="00000000" w:rsidRDefault="00B90FE9">
      <w:pPr>
        <w:pStyle w:val="a0"/>
        <w:ind w:firstLine="0"/>
        <w:rPr>
          <w:rFonts w:hint="cs"/>
          <w:rtl/>
        </w:rPr>
      </w:pPr>
    </w:p>
    <w:p w14:paraId="04CC18BA" w14:textId="77777777" w:rsidR="00000000" w:rsidRDefault="00B90FE9">
      <w:pPr>
        <w:pStyle w:val="-"/>
        <w:rPr>
          <w:rtl/>
        </w:rPr>
      </w:pPr>
      <w:r>
        <w:rPr>
          <w:rFonts w:hint="eastAsia"/>
          <w:rtl/>
        </w:rPr>
        <w:t>אברהם</w:t>
      </w:r>
      <w:r>
        <w:rPr>
          <w:rtl/>
        </w:rPr>
        <w:t xml:space="preserve"> בייגה שוחט (העבודה-מימ</w:t>
      </w:r>
      <w:r>
        <w:rPr>
          <w:rtl/>
        </w:rPr>
        <w:t>ד):</w:t>
      </w:r>
    </w:p>
    <w:p w14:paraId="24DD5A09" w14:textId="77777777" w:rsidR="00000000" w:rsidRDefault="00B90FE9">
      <w:pPr>
        <w:pStyle w:val="a0"/>
        <w:ind w:firstLine="0"/>
        <w:rPr>
          <w:rFonts w:hint="cs"/>
          <w:rtl/>
        </w:rPr>
      </w:pPr>
    </w:p>
    <w:p w14:paraId="5AD3C32A" w14:textId="77777777" w:rsidR="00000000" w:rsidRDefault="00B90FE9">
      <w:pPr>
        <w:pStyle w:val="a0"/>
        <w:ind w:firstLine="0"/>
        <w:rPr>
          <w:rFonts w:hint="cs"/>
          <w:rtl/>
        </w:rPr>
      </w:pPr>
      <w:r>
        <w:rPr>
          <w:rFonts w:hint="cs"/>
          <w:rtl/>
        </w:rPr>
        <w:tab/>
        <w:t>קראתם וראיתם שמקצצים את תקציב משרד הפנים במספרים שהזכיר השר. כל מי שעיניו בראשו יודע בדיוק מה המשמעות של העניין, ואפשר להביא לכאן את אנשי קריית-מלאכי ולעשות להם הצגה דמגוגית כאילו אכפת לכם מהם. זה הכול מעשה רמייה אחד גדול.</w:t>
      </w:r>
    </w:p>
    <w:p w14:paraId="08F30F6F" w14:textId="77777777" w:rsidR="00000000" w:rsidRDefault="00B90FE9">
      <w:pPr>
        <w:pStyle w:val="a"/>
        <w:rPr>
          <w:rFonts w:hint="cs"/>
          <w:rtl/>
        </w:rPr>
      </w:pPr>
    </w:p>
    <w:p w14:paraId="6FA3BB63" w14:textId="77777777" w:rsidR="00000000" w:rsidRDefault="00B90FE9">
      <w:pPr>
        <w:pStyle w:val="af0"/>
        <w:rPr>
          <w:rtl/>
        </w:rPr>
      </w:pPr>
      <w:r>
        <w:rPr>
          <w:rFonts w:hint="eastAsia"/>
          <w:rtl/>
        </w:rPr>
        <w:t>גילה</w:t>
      </w:r>
      <w:r>
        <w:rPr>
          <w:rtl/>
        </w:rPr>
        <w:t xml:space="preserve"> גמליאל (הליכוד):</w:t>
      </w:r>
    </w:p>
    <w:p w14:paraId="7758A94A" w14:textId="77777777" w:rsidR="00000000" w:rsidRDefault="00B90FE9">
      <w:pPr>
        <w:pStyle w:val="a0"/>
        <w:ind w:firstLine="0"/>
        <w:rPr>
          <w:rFonts w:hint="cs"/>
          <w:rtl/>
        </w:rPr>
      </w:pPr>
    </w:p>
    <w:p w14:paraId="1F63847B" w14:textId="77777777" w:rsidR="00000000" w:rsidRDefault="00B90FE9">
      <w:pPr>
        <w:pStyle w:val="a0"/>
        <w:ind w:firstLine="0"/>
        <w:rPr>
          <w:rFonts w:hint="cs"/>
          <w:rtl/>
        </w:rPr>
      </w:pPr>
      <w:r>
        <w:rPr>
          <w:rFonts w:hint="cs"/>
          <w:rtl/>
        </w:rPr>
        <w:tab/>
        <w:t>לא</w:t>
      </w:r>
      <w:r>
        <w:rPr>
          <w:rFonts w:hint="cs"/>
          <w:rtl/>
        </w:rPr>
        <w:t xml:space="preserve"> ראינו את זה בהסתייגויות שהגשתם לתקציב. מישהו מכם הגיש הסתייגות לתקציב?</w:t>
      </w:r>
    </w:p>
    <w:p w14:paraId="47DE1B41" w14:textId="77777777" w:rsidR="00000000" w:rsidRDefault="00B90FE9">
      <w:pPr>
        <w:pStyle w:val="a0"/>
        <w:ind w:firstLine="0"/>
        <w:rPr>
          <w:rFonts w:hint="cs"/>
          <w:rtl/>
        </w:rPr>
      </w:pPr>
    </w:p>
    <w:p w14:paraId="2EC86BC6" w14:textId="77777777" w:rsidR="00000000" w:rsidRDefault="00B90FE9">
      <w:pPr>
        <w:pStyle w:val="a"/>
        <w:rPr>
          <w:rtl/>
        </w:rPr>
      </w:pPr>
      <w:bookmarkStart w:id="424" w:name="FS000001025T14_01_2004_16_31_04"/>
      <w:bookmarkStart w:id="425" w:name="_Toc75077215"/>
      <w:bookmarkEnd w:id="424"/>
      <w:r>
        <w:rPr>
          <w:rFonts w:hint="cs"/>
          <w:rtl/>
        </w:rPr>
        <w:t xml:space="preserve">היו"ר </w:t>
      </w:r>
      <w:r>
        <w:rPr>
          <w:rFonts w:hint="eastAsia"/>
          <w:rtl/>
        </w:rPr>
        <w:t>אלי</w:t>
      </w:r>
      <w:r>
        <w:rPr>
          <w:rtl/>
        </w:rPr>
        <w:t xml:space="preserve"> בן-מנחם:</w:t>
      </w:r>
      <w:bookmarkEnd w:id="425"/>
    </w:p>
    <w:p w14:paraId="59DB58A1" w14:textId="77777777" w:rsidR="00000000" w:rsidRDefault="00B90FE9">
      <w:pPr>
        <w:pStyle w:val="a0"/>
        <w:ind w:firstLine="0"/>
        <w:rPr>
          <w:rFonts w:hint="cs"/>
          <w:rtl/>
        </w:rPr>
      </w:pPr>
    </w:p>
    <w:p w14:paraId="4EE40030" w14:textId="77777777" w:rsidR="00000000" w:rsidRDefault="00B90FE9">
      <w:pPr>
        <w:pStyle w:val="a0"/>
        <w:rPr>
          <w:rFonts w:hint="cs"/>
          <w:rtl/>
        </w:rPr>
      </w:pPr>
      <w:r>
        <w:rPr>
          <w:rFonts w:hint="cs"/>
          <w:rtl/>
        </w:rPr>
        <w:t>חברת הכנסת גמליאל, היו הרבה מאוד הסתייגויות.</w:t>
      </w:r>
    </w:p>
    <w:p w14:paraId="1BE81A44" w14:textId="77777777" w:rsidR="00000000" w:rsidRDefault="00B90FE9">
      <w:pPr>
        <w:pStyle w:val="a"/>
        <w:rPr>
          <w:rFonts w:hint="cs"/>
          <w:rtl/>
        </w:rPr>
      </w:pPr>
    </w:p>
    <w:p w14:paraId="32445A9A" w14:textId="77777777" w:rsidR="00000000" w:rsidRDefault="00B90FE9">
      <w:pPr>
        <w:pStyle w:val="af0"/>
        <w:rPr>
          <w:rtl/>
        </w:rPr>
      </w:pPr>
    </w:p>
    <w:p w14:paraId="03548CC2" w14:textId="77777777" w:rsidR="00000000" w:rsidRDefault="00B90FE9">
      <w:pPr>
        <w:pStyle w:val="af0"/>
        <w:rPr>
          <w:rtl/>
        </w:rPr>
      </w:pPr>
      <w:r>
        <w:rPr>
          <w:rFonts w:hint="eastAsia"/>
          <w:rtl/>
        </w:rPr>
        <w:t>ענבל</w:t>
      </w:r>
      <w:r>
        <w:rPr>
          <w:rtl/>
        </w:rPr>
        <w:t xml:space="preserve"> גבריאלי (הליכוד):</w:t>
      </w:r>
    </w:p>
    <w:p w14:paraId="5DA8948A" w14:textId="77777777" w:rsidR="00000000" w:rsidRDefault="00B90FE9">
      <w:pPr>
        <w:pStyle w:val="a0"/>
        <w:ind w:firstLine="0"/>
        <w:rPr>
          <w:rFonts w:hint="cs"/>
          <w:rtl/>
        </w:rPr>
      </w:pPr>
    </w:p>
    <w:p w14:paraId="27575677" w14:textId="77777777" w:rsidR="00000000" w:rsidRDefault="00B90FE9">
      <w:pPr>
        <w:pStyle w:val="a0"/>
        <w:ind w:firstLine="0"/>
        <w:rPr>
          <w:rFonts w:hint="cs"/>
          <w:rtl/>
        </w:rPr>
      </w:pPr>
      <w:r>
        <w:rPr>
          <w:rFonts w:hint="cs"/>
          <w:rtl/>
        </w:rPr>
        <w:tab/>
        <w:t>רצינו ללכת להר-הבית ועצרתם את זה בהסתייגויות.</w:t>
      </w:r>
    </w:p>
    <w:p w14:paraId="5C9CE606" w14:textId="77777777" w:rsidR="00000000" w:rsidRDefault="00B90FE9">
      <w:pPr>
        <w:pStyle w:val="a0"/>
        <w:ind w:firstLine="0"/>
        <w:rPr>
          <w:rFonts w:hint="cs"/>
          <w:rtl/>
        </w:rPr>
      </w:pPr>
    </w:p>
    <w:p w14:paraId="0A31695F" w14:textId="77777777" w:rsidR="00000000" w:rsidRDefault="00B90FE9">
      <w:pPr>
        <w:pStyle w:val="af0"/>
        <w:rPr>
          <w:rtl/>
        </w:rPr>
      </w:pPr>
      <w:r>
        <w:rPr>
          <w:rFonts w:hint="eastAsia"/>
          <w:rtl/>
        </w:rPr>
        <w:t>עבד</w:t>
      </w:r>
      <w:r>
        <w:rPr>
          <w:rtl/>
        </w:rPr>
        <w:t>-אלמאלכ דהאמשה (רע"ם):</w:t>
      </w:r>
    </w:p>
    <w:p w14:paraId="24A41849" w14:textId="77777777" w:rsidR="00000000" w:rsidRDefault="00B90FE9">
      <w:pPr>
        <w:pStyle w:val="a0"/>
        <w:ind w:firstLine="0"/>
        <w:rPr>
          <w:rFonts w:hint="cs"/>
          <w:rtl/>
        </w:rPr>
      </w:pPr>
    </w:p>
    <w:p w14:paraId="464479E4" w14:textId="77777777" w:rsidR="00000000" w:rsidRDefault="00B90FE9">
      <w:pPr>
        <w:pStyle w:val="a0"/>
        <w:rPr>
          <w:rFonts w:hint="cs"/>
          <w:rtl/>
        </w:rPr>
      </w:pPr>
      <w:r>
        <w:rPr>
          <w:rFonts w:hint="cs"/>
          <w:rtl/>
        </w:rPr>
        <w:tab/>
      </w:r>
      <w:bookmarkStart w:id="426" w:name="_Toc75077216"/>
      <w:r>
        <w:rPr>
          <w:rFonts w:hint="cs"/>
          <w:rtl/>
        </w:rPr>
        <w:t>טוב שלא הלכת.</w:t>
      </w:r>
      <w:bookmarkEnd w:id="426"/>
    </w:p>
    <w:p w14:paraId="4C0503B5" w14:textId="77777777" w:rsidR="00000000" w:rsidRDefault="00B90FE9">
      <w:pPr>
        <w:pStyle w:val="a"/>
        <w:rPr>
          <w:rFonts w:hint="cs"/>
          <w:rtl/>
        </w:rPr>
      </w:pPr>
    </w:p>
    <w:p w14:paraId="776C1576" w14:textId="77777777" w:rsidR="00000000" w:rsidRDefault="00B90FE9">
      <w:pPr>
        <w:pStyle w:val="a"/>
        <w:rPr>
          <w:rtl/>
        </w:rPr>
      </w:pPr>
      <w:bookmarkStart w:id="427" w:name="FS000000550T14_01_2004_16_27_54"/>
      <w:bookmarkStart w:id="428" w:name="FS000001039T14_01_2004_16_30_25"/>
      <w:bookmarkStart w:id="429" w:name="FS000000475T14_01_2004_16_09_39"/>
      <w:bookmarkStart w:id="430" w:name="_Toc75077217"/>
      <w:bookmarkEnd w:id="427"/>
      <w:bookmarkEnd w:id="428"/>
      <w:bookmarkEnd w:id="429"/>
      <w:r>
        <w:rPr>
          <w:rFonts w:hint="eastAsia"/>
          <w:rtl/>
        </w:rPr>
        <w:t>א</w:t>
      </w:r>
      <w:r>
        <w:rPr>
          <w:rFonts w:hint="eastAsia"/>
          <w:rtl/>
        </w:rPr>
        <w:t>יוב</w:t>
      </w:r>
      <w:r>
        <w:rPr>
          <w:rtl/>
        </w:rPr>
        <w:t xml:space="preserve"> קרא (הליכוד):</w:t>
      </w:r>
      <w:bookmarkEnd w:id="430"/>
    </w:p>
    <w:p w14:paraId="0880407D" w14:textId="77777777" w:rsidR="00000000" w:rsidRDefault="00B90FE9">
      <w:pPr>
        <w:pStyle w:val="a0"/>
        <w:rPr>
          <w:rFonts w:hint="cs"/>
          <w:rtl/>
        </w:rPr>
      </w:pPr>
    </w:p>
    <w:p w14:paraId="3B36AF30" w14:textId="77777777" w:rsidR="00000000" w:rsidRDefault="00B90FE9">
      <w:pPr>
        <w:pStyle w:val="a0"/>
        <w:rPr>
          <w:rFonts w:hint="cs"/>
          <w:rtl/>
        </w:rPr>
      </w:pPr>
      <w:r>
        <w:rPr>
          <w:rFonts w:hint="cs"/>
          <w:rtl/>
        </w:rPr>
        <w:t xml:space="preserve">אדוני היושב-ראש - - - </w:t>
      </w:r>
    </w:p>
    <w:p w14:paraId="3BEB8B9F" w14:textId="77777777" w:rsidR="00000000" w:rsidRDefault="00B90FE9">
      <w:pPr>
        <w:pStyle w:val="a0"/>
        <w:rPr>
          <w:rFonts w:hint="cs"/>
          <w:rtl/>
        </w:rPr>
      </w:pPr>
    </w:p>
    <w:p w14:paraId="56581BAA" w14:textId="77777777" w:rsidR="00000000" w:rsidRDefault="00B90FE9">
      <w:pPr>
        <w:pStyle w:val="af0"/>
        <w:rPr>
          <w:rtl/>
        </w:rPr>
      </w:pPr>
      <w:r>
        <w:rPr>
          <w:rFonts w:hint="eastAsia"/>
          <w:rtl/>
        </w:rPr>
        <w:t>אופיר</w:t>
      </w:r>
      <w:r>
        <w:rPr>
          <w:rtl/>
        </w:rPr>
        <w:t xml:space="preserve"> פינס-פז (העבודה-מימד):</w:t>
      </w:r>
    </w:p>
    <w:p w14:paraId="0D2A3ED9" w14:textId="77777777" w:rsidR="00000000" w:rsidRDefault="00B90FE9">
      <w:pPr>
        <w:pStyle w:val="a0"/>
        <w:rPr>
          <w:rFonts w:hint="cs"/>
          <w:rtl/>
        </w:rPr>
      </w:pPr>
    </w:p>
    <w:p w14:paraId="28B9C880" w14:textId="77777777" w:rsidR="00000000" w:rsidRDefault="00B90FE9">
      <w:pPr>
        <w:pStyle w:val="a0"/>
        <w:rPr>
          <w:rFonts w:hint="cs"/>
          <w:rtl/>
        </w:rPr>
      </w:pPr>
      <w:r>
        <w:rPr>
          <w:rFonts w:hint="cs"/>
          <w:rtl/>
        </w:rPr>
        <w:t>- - -</w:t>
      </w:r>
    </w:p>
    <w:p w14:paraId="7A4D9CC8" w14:textId="77777777" w:rsidR="00000000" w:rsidRDefault="00B90FE9">
      <w:pPr>
        <w:pStyle w:val="a0"/>
        <w:rPr>
          <w:rFonts w:hint="cs"/>
          <w:rtl/>
        </w:rPr>
      </w:pPr>
    </w:p>
    <w:p w14:paraId="0E848D09" w14:textId="77777777" w:rsidR="00000000" w:rsidRDefault="00B90FE9">
      <w:pPr>
        <w:pStyle w:val="af0"/>
        <w:rPr>
          <w:rtl/>
        </w:rPr>
      </w:pPr>
      <w:r>
        <w:rPr>
          <w:rFonts w:hint="eastAsia"/>
          <w:rtl/>
        </w:rPr>
        <w:t>גילה</w:t>
      </w:r>
      <w:r>
        <w:rPr>
          <w:rtl/>
        </w:rPr>
        <w:t xml:space="preserve"> גמליאל (הליכוד):</w:t>
      </w:r>
    </w:p>
    <w:p w14:paraId="0E2346CC" w14:textId="77777777" w:rsidR="00000000" w:rsidRDefault="00B90FE9">
      <w:pPr>
        <w:pStyle w:val="a0"/>
        <w:rPr>
          <w:rFonts w:hint="cs"/>
          <w:rtl/>
        </w:rPr>
      </w:pPr>
    </w:p>
    <w:p w14:paraId="7A5FC03F" w14:textId="77777777" w:rsidR="00000000" w:rsidRDefault="00B90FE9">
      <w:pPr>
        <w:pStyle w:val="a0"/>
        <w:rPr>
          <w:rFonts w:hint="cs"/>
          <w:rtl/>
        </w:rPr>
      </w:pPr>
      <w:r>
        <w:rPr>
          <w:rFonts w:hint="cs"/>
          <w:rtl/>
        </w:rPr>
        <w:t>- - -</w:t>
      </w:r>
    </w:p>
    <w:p w14:paraId="465F1D4F" w14:textId="77777777" w:rsidR="00000000" w:rsidRDefault="00B90FE9">
      <w:pPr>
        <w:pStyle w:val="a0"/>
        <w:rPr>
          <w:rFonts w:hint="cs"/>
          <w:rtl/>
        </w:rPr>
      </w:pPr>
    </w:p>
    <w:p w14:paraId="49F4333E" w14:textId="77777777" w:rsidR="00000000" w:rsidRDefault="00B90FE9">
      <w:pPr>
        <w:pStyle w:val="af0"/>
        <w:rPr>
          <w:rtl/>
        </w:rPr>
      </w:pPr>
      <w:r>
        <w:rPr>
          <w:rFonts w:hint="eastAsia"/>
          <w:rtl/>
        </w:rPr>
        <w:t>עסאם</w:t>
      </w:r>
      <w:r>
        <w:rPr>
          <w:rtl/>
        </w:rPr>
        <w:t xml:space="preserve"> מח'ול (חד"ש-תע"ל):</w:t>
      </w:r>
    </w:p>
    <w:p w14:paraId="385EBFAB" w14:textId="77777777" w:rsidR="00000000" w:rsidRDefault="00B90FE9">
      <w:pPr>
        <w:pStyle w:val="a0"/>
        <w:rPr>
          <w:rFonts w:hint="cs"/>
          <w:rtl/>
        </w:rPr>
      </w:pPr>
    </w:p>
    <w:p w14:paraId="25EBDD69" w14:textId="77777777" w:rsidR="00000000" w:rsidRDefault="00B90FE9">
      <w:pPr>
        <w:pStyle w:val="a0"/>
        <w:rPr>
          <w:rFonts w:hint="cs"/>
          <w:rtl/>
        </w:rPr>
      </w:pPr>
      <w:r>
        <w:rPr>
          <w:rFonts w:hint="cs"/>
          <w:rtl/>
        </w:rPr>
        <w:t>- - -</w:t>
      </w:r>
    </w:p>
    <w:p w14:paraId="6499DA43" w14:textId="77777777" w:rsidR="00000000" w:rsidRDefault="00B90FE9">
      <w:pPr>
        <w:pStyle w:val="a0"/>
        <w:rPr>
          <w:rFonts w:hint="cs"/>
          <w:rtl/>
        </w:rPr>
      </w:pPr>
    </w:p>
    <w:p w14:paraId="7D57235D" w14:textId="77777777" w:rsidR="00000000" w:rsidRDefault="00B90FE9">
      <w:pPr>
        <w:pStyle w:val="af1"/>
        <w:rPr>
          <w:rtl/>
        </w:rPr>
      </w:pPr>
      <w:r>
        <w:rPr>
          <w:rtl/>
        </w:rPr>
        <w:t>היו"ר</w:t>
      </w:r>
      <w:r>
        <w:rPr>
          <w:rFonts w:hint="cs"/>
          <w:rtl/>
        </w:rPr>
        <w:t xml:space="preserve"> אלי בן-מנחם</w:t>
      </w:r>
      <w:r>
        <w:rPr>
          <w:rtl/>
        </w:rPr>
        <w:t>:</w:t>
      </w:r>
    </w:p>
    <w:p w14:paraId="12F49DA0" w14:textId="77777777" w:rsidR="00000000" w:rsidRDefault="00B90FE9">
      <w:pPr>
        <w:pStyle w:val="a0"/>
        <w:rPr>
          <w:rtl/>
        </w:rPr>
      </w:pPr>
    </w:p>
    <w:p w14:paraId="4D4FB9E6" w14:textId="77777777" w:rsidR="00000000" w:rsidRDefault="00B90FE9">
      <w:pPr>
        <w:pStyle w:val="a0"/>
        <w:rPr>
          <w:rFonts w:hint="cs"/>
          <w:rtl/>
        </w:rPr>
      </w:pPr>
      <w:r>
        <w:rPr>
          <w:rFonts w:hint="cs"/>
          <w:rtl/>
        </w:rPr>
        <w:t xml:space="preserve">חבר הכנסת מח'ול, אני רואה שאין לי ברירה, אני אצטרך להוציא אותך. </w:t>
      </w:r>
    </w:p>
    <w:p w14:paraId="069B7DEE" w14:textId="77777777" w:rsidR="00000000" w:rsidRDefault="00B90FE9">
      <w:pPr>
        <w:pStyle w:val="a0"/>
        <w:rPr>
          <w:rFonts w:hint="cs"/>
          <w:rtl/>
        </w:rPr>
      </w:pPr>
    </w:p>
    <w:p w14:paraId="163AD0FB" w14:textId="77777777" w:rsidR="00000000" w:rsidRDefault="00B90FE9">
      <w:pPr>
        <w:pStyle w:val="-"/>
        <w:rPr>
          <w:rtl/>
        </w:rPr>
      </w:pPr>
      <w:bookmarkStart w:id="431" w:name="FS000000475T14_01_2004_16_13_22"/>
      <w:bookmarkEnd w:id="431"/>
      <w:r>
        <w:rPr>
          <w:rFonts w:hint="eastAsia"/>
          <w:rtl/>
        </w:rPr>
        <w:t>איוב</w:t>
      </w:r>
      <w:r>
        <w:rPr>
          <w:rtl/>
        </w:rPr>
        <w:t xml:space="preserve"> קרא (הליכוד):</w:t>
      </w:r>
    </w:p>
    <w:p w14:paraId="696FE587" w14:textId="77777777" w:rsidR="00000000" w:rsidRDefault="00B90FE9">
      <w:pPr>
        <w:pStyle w:val="a0"/>
        <w:rPr>
          <w:rFonts w:hint="cs"/>
          <w:rtl/>
        </w:rPr>
      </w:pPr>
    </w:p>
    <w:p w14:paraId="04C55CAA" w14:textId="77777777" w:rsidR="00000000" w:rsidRDefault="00B90FE9">
      <w:pPr>
        <w:pStyle w:val="a0"/>
        <w:rPr>
          <w:rFonts w:hint="cs"/>
          <w:rtl/>
        </w:rPr>
      </w:pPr>
      <w:r>
        <w:rPr>
          <w:rFonts w:hint="cs"/>
          <w:rtl/>
        </w:rPr>
        <w:t>אדוני הי</w:t>
      </w:r>
      <w:r>
        <w:rPr>
          <w:rFonts w:hint="cs"/>
          <w:rtl/>
        </w:rPr>
        <w:t xml:space="preserve">ושב-ראש, כנסת נכבדה, כששמעתי את בייגה שוחט עכשיו, לא ידעתי אם לבכות או לצחוק. </w:t>
      </w:r>
    </w:p>
    <w:p w14:paraId="22809976" w14:textId="77777777" w:rsidR="00000000" w:rsidRDefault="00B90FE9">
      <w:pPr>
        <w:pStyle w:val="a0"/>
        <w:rPr>
          <w:rFonts w:hint="cs"/>
          <w:rtl/>
        </w:rPr>
      </w:pPr>
    </w:p>
    <w:p w14:paraId="3A8C0415" w14:textId="77777777" w:rsidR="00000000" w:rsidRDefault="00B90FE9">
      <w:pPr>
        <w:pStyle w:val="af0"/>
        <w:rPr>
          <w:rtl/>
        </w:rPr>
      </w:pPr>
      <w:r>
        <w:rPr>
          <w:rFonts w:hint="eastAsia"/>
          <w:rtl/>
        </w:rPr>
        <w:t>אברהם</w:t>
      </w:r>
      <w:r>
        <w:rPr>
          <w:rtl/>
        </w:rPr>
        <w:t xml:space="preserve"> בייגה שוחט (העבודה-מימד):</w:t>
      </w:r>
    </w:p>
    <w:p w14:paraId="288566A8" w14:textId="77777777" w:rsidR="00000000" w:rsidRDefault="00B90FE9">
      <w:pPr>
        <w:pStyle w:val="a0"/>
        <w:rPr>
          <w:rFonts w:hint="cs"/>
          <w:rtl/>
        </w:rPr>
      </w:pPr>
    </w:p>
    <w:p w14:paraId="20C00A62" w14:textId="77777777" w:rsidR="00000000" w:rsidRDefault="00B90FE9">
      <w:pPr>
        <w:pStyle w:val="a0"/>
        <w:rPr>
          <w:rFonts w:hint="cs"/>
          <w:rtl/>
        </w:rPr>
      </w:pPr>
      <w:r>
        <w:rPr>
          <w:rFonts w:hint="cs"/>
          <w:rtl/>
        </w:rPr>
        <w:t xml:space="preserve">תבכה. </w:t>
      </w:r>
    </w:p>
    <w:p w14:paraId="025B12CB" w14:textId="77777777" w:rsidR="00000000" w:rsidRDefault="00B90FE9">
      <w:pPr>
        <w:pStyle w:val="a0"/>
        <w:rPr>
          <w:rFonts w:hint="cs"/>
          <w:rtl/>
        </w:rPr>
      </w:pPr>
    </w:p>
    <w:p w14:paraId="7AECAA44" w14:textId="77777777" w:rsidR="00000000" w:rsidRDefault="00B90FE9">
      <w:pPr>
        <w:pStyle w:val="-"/>
        <w:rPr>
          <w:rtl/>
        </w:rPr>
      </w:pPr>
      <w:bookmarkStart w:id="432" w:name="FS000000475T14_01_2004_16_13_46C"/>
      <w:bookmarkEnd w:id="432"/>
      <w:r>
        <w:rPr>
          <w:rtl/>
        </w:rPr>
        <w:t>איוב קרא (הליכוד):</w:t>
      </w:r>
    </w:p>
    <w:p w14:paraId="644CFF92" w14:textId="77777777" w:rsidR="00000000" w:rsidRDefault="00B90FE9">
      <w:pPr>
        <w:pStyle w:val="a0"/>
        <w:rPr>
          <w:rtl/>
        </w:rPr>
      </w:pPr>
    </w:p>
    <w:p w14:paraId="78F5612C" w14:textId="77777777" w:rsidR="00000000" w:rsidRDefault="00B90FE9">
      <w:pPr>
        <w:pStyle w:val="a0"/>
        <w:rPr>
          <w:rFonts w:hint="cs"/>
          <w:rtl/>
        </w:rPr>
      </w:pPr>
      <w:r>
        <w:rPr>
          <w:rFonts w:hint="cs"/>
          <w:rtl/>
        </w:rPr>
        <w:t>תביאי לי מטפחת, הגברת רוחמה אברהם. אני מסתכל על ראש העיר של קריית-מלאכי שנמצא למעלה, ולידו ידידי ממלא-מקום ראש העיר</w:t>
      </w:r>
      <w:r>
        <w:rPr>
          <w:rFonts w:hint="cs"/>
          <w:rtl/>
        </w:rPr>
        <w:t xml:space="preserve">, על דוד גלעם ועל נסים גלעם, ואני יכול לומר לך שקריית-מלאכי נמצאה בסיטואציה הזאת ובמצב הזה עוד כשהיית שר האוצר. מעניין למה לא דאגת להם כשהיית שר האוצר. אתם מדברים על צביעות? הרי זה שיא הצביעות לשבת בספסלי האופוזיציה ולדבר ולהטיף. אין יותר קל מזה. </w:t>
      </w:r>
    </w:p>
    <w:p w14:paraId="789DCCB7" w14:textId="77777777" w:rsidR="00000000" w:rsidRDefault="00B90FE9">
      <w:pPr>
        <w:pStyle w:val="a0"/>
        <w:rPr>
          <w:rFonts w:hint="cs"/>
          <w:rtl/>
        </w:rPr>
      </w:pPr>
    </w:p>
    <w:p w14:paraId="58C392DF" w14:textId="77777777" w:rsidR="00000000" w:rsidRDefault="00B90FE9">
      <w:pPr>
        <w:pStyle w:val="af0"/>
        <w:rPr>
          <w:rtl/>
        </w:rPr>
      </w:pPr>
      <w:r>
        <w:rPr>
          <w:rFonts w:hint="eastAsia"/>
          <w:rtl/>
        </w:rPr>
        <w:t>אברהם</w:t>
      </w:r>
      <w:r>
        <w:rPr>
          <w:rtl/>
        </w:rPr>
        <w:t xml:space="preserve"> ב</w:t>
      </w:r>
      <w:r>
        <w:rPr>
          <w:rtl/>
        </w:rPr>
        <w:t>ייגה שוחט (העבודה-מימד):</w:t>
      </w:r>
    </w:p>
    <w:p w14:paraId="61E661BB" w14:textId="77777777" w:rsidR="00000000" w:rsidRDefault="00B90FE9">
      <w:pPr>
        <w:pStyle w:val="a0"/>
        <w:rPr>
          <w:rFonts w:hint="cs"/>
          <w:rtl/>
        </w:rPr>
      </w:pPr>
    </w:p>
    <w:p w14:paraId="5E403247" w14:textId="77777777" w:rsidR="00000000" w:rsidRDefault="00B90FE9">
      <w:pPr>
        <w:pStyle w:val="a0"/>
        <w:rPr>
          <w:rFonts w:hint="cs"/>
          <w:rtl/>
        </w:rPr>
      </w:pPr>
      <w:r>
        <w:rPr>
          <w:rFonts w:hint="cs"/>
          <w:rtl/>
        </w:rPr>
        <w:t>מה אתה מפיק מהחצוצרה האידיוטית שלך? אין לך מושג מה קורה בשלטון המקומי.</w:t>
      </w:r>
    </w:p>
    <w:p w14:paraId="5FD5A47C" w14:textId="77777777" w:rsidR="00000000" w:rsidRDefault="00B90FE9">
      <w:pPr>
        <w:pStyle w:val="a0"/>
        <w:rPr>
          <w:rFonts w:hint="cs"/>
          <w:rtl/>
        </w:rPr>
      </w:pPr>
      <w:r>
        <w:rPr>
          <w:rFonts w:hint="cs"/>
          <w:rtl/>
        </w:rPr>
        <w:t xml:space="preserve"> </w:t>
      </w:r>
    </w:p>
    <w:p w14:paraId="221408F5" w14:textId="77777777" w:rsidR="00000000" w:rsidRDefault="00B90FE9">
      <w:pPr>
        <w:pStyle w:val="-"/>
        <w:rPr>
          <w:rtl/>
        </w:rPr>
      </w:pPr>
      <w:bookmarkStart w:id="433" w:name="FS000000475T14_01_2004_16_15_16C"/>
      <w:bookmarkEnd w:id="433"/>
      <w:r>
        <w:rPr>
          <w:rtl/>
        </w:rPr>
        <w:t>איוב קרא (הליכוד):</w:t>
      </w:r>
    </w:p>
    <w:p w14:paraId="75A865A9" w14:textId="77777777" w:rsidR="00000000" w:rsidRDefault="00B90FE9">
      <w:pPr>
        <w:pStyle w:val="a0"/>
        <w:rPr>
          <w:rtl/>
        </w:rPr>
      </w:pPr>
    </w:p>
    <w:p w14:paraId="5850E93F" w14:textId="77777777" w:rsidR="00000000" w:rsidRDefault="00B90FE9">
      <w:pPr>
        <w:pStyle w:val="a0"/>
        <w:rPr>
          <w:rFonts w:hint="cs"/>
          <w:rtl/>
        </w:rPr>
      </w:pPr>
      <w:r>
        <w:rPr>
          <w:rFonts w:hint="cs"/>
          <w:rtl/>
        </w:rPr>
        <w:t xml:space="preserve">אני יכול לומר לך, שזו עזות-מצח. אתם שיושבים שם הייתם צריכים לטפל בקריית-מלאכי כשהיית שר האוצר, לא עכשיו. </w:t>
      </w:r>
    </w:p>
    <w:p w14:paraId="3311029C" w14:textId="77777777" w:rsidR="00000000" w:rsidRDefault="00B90FE9">
      <w:pPr>
        <w:pStyle w:val="a0"/>
        <w:rPr>
          <w:rFonts w:hint="cs"/>
          <w:rtl/>
        </w:rPr>
      </w:pPr>
    </w:p>
    <w:p w14:paraId="2E9DE3A7" w14:textId="77777777" w:rsidR="00000000" w:rsidRDefault="00B90FE9">
      <w:pPr>
        <w:pStyle w:val="a0"/>
        <w:rPr>
          <w:rFonts w:hint="cs"/>
          <w:rtl/>
        </w:rPr>
      </w:pPr>
      <w:r>
        <w:rPr>
          <w:rFonts w:hint="cs"/>
          <w:rtl/>
        </w:rPr>
        <w:t>אני אומר לך, אדוני שר הפנים, א</w:t>
      </w:r>
      <w:r>
        <w:rPr>
          <w:rFonts w:hint="cs"/>
          <w:rtl/>
        </w:rPr>
        <w:t xml:space="preserve">נחנו כולנו בקונסנזוס פה שיש בעיה. קודם כול תשלח משכורות לקריית-מלאכי. </w:t>
      </w:r>
    </w:p>
    <w:p w14:paraId="7A33545B" w14:textId="77777777" w:rsidR="00000000" w:rsidRDefault="00B90FE9">
      <w:pPr>
        <w:pStyle w:val="a0"/>
        <w:rPr>
          <w:rFonts w:hint="cs"/>
          <w:rtl/>
        </w:rPr>
      </w:pPr>
    </w:p>
    <w:p w14:paraId="1E382D55" w14:textId="77777777" w:rsidR="00000000" w:rsidRDefault="00B90FE9">
      <w:pPr>
        <w:pStyle w:val="af0"/>
        <w:rPr>
          <w:rtl/>
        </w:rPr>
      </w:pPr>
      <w:r>
        <w:rPr>
          <w:rFonts w:hint="eastAsia"/>
          <w:rtl/>
        </w:rPr>
        <w:t>קריאה</w:t>
      </w:r>
      <w:r>
        <w:rPr>
          <w:rtl/>
        </w:rPr>
        <w:t>:</w:t>
      </w:r>
    </w:p>
    <w:p w14:paraId="6C2FDC89" w14:textId="77777777" w:rsidR="00000000" w:rsidRDefault="00B90FE9">
      <w:pPr>
        <w:pStyle w:val="a0"/>
        <w:rPr>
          <w:rFonts w:hint="cs"/>
          <w:rtl/>
        </w:rPr>
      </w:pPr>
    </w:p>
    <w:p w14:paraId="032C58A1" w14:textId="77777777" w:rsidR="00000000" w:rsidRDefault="00B90FE9">
      <w:pPr>
        <w:pStyle w:val="a0"/>
        <w:rPr>
          <w:rFonts w:hint="cs"/>
          <w:rtl/>
        </w:rPr>
      </w:pPr>
      <w:r>
        <w:rPr>
          <w:rFonts w:hint="cs"/>
          <w:rtl/>
        </w:rPr>
        <w:t>איך?</w:t>
      </w:r>
    </w:p>
    <w:p w14:paraId="5750B87B" w14:textId="77777777" w:rsidR="00000000" w:rsidRDefault="00B90FE9">
      <w:pPr>
        <w:pStyle w:val="a0"/>
        <w:rPr>
          <w:rFonts w:hint="cs"/>
          <w:rtl/>
        </w:rPr>
      </w:pPr>
    </w:p>
    <w:p w14:paraId="4EC23607" w14:textId="77777777" w:rsidR="00000000" w:rsidRDefault="00B90FE9">
      <w:pPr>
        <w:pStyle w:val="-"/>
        <w:rPr>
          <w:rtl/>
        </w:rPr>
      </w:pPr>
      <w:bookmarkStart w:id="434" w:name="FS000000475T14_01_2004_16_16_22C"/>
      <w:bookmarkEnd w:id="434"/>
      <w:r>
        <w:rPr>
          <w:rtl/>
        </w:rPr>
        <w:t>איוב קרא (הליכוד):</w:t>
      </w:r>
    </w:p>
    <w:p w14:paraId="0B9F983E" w14:textId="77777777" w:rsidR="00000000" w:rsidRDefault="00B90FE9">
      <w:pPr>
        <w:pStyle w:val="a0"/>
        <w:rPr>
          <w:rtl/>
        </w:rPr>
      </w:pPr>
    </w:p>
    <w:p w14:paraId="04A03302" w14:textId="77777777" w:rsidR="00000000" w:rsidRDefault="00B90FE9">
      <w:pPr>
        <w:pStyle w:val="a0"/>
        <w:rPr>
          <w:rFonts w:hint="cs"/>
          <w:rtl/>
        </w:rPr>
      </w:pPr>
      <w:r>
        <w:rPr>
          <w:rFonts w:hint="cs"/>
          <w:rtl/>
        </w:rPr>
        <w:t>שנית, כל מהלך שתלך עליו, כל הבית הזה יגבה אותך. אתה איש אמין, ואתה גם איש שמעז. החוק היום מגביל אותך, זה נכון, אבל דבר אחד צריך לעשות, וזה רוויזיה ורפ</w:t>
      </w:r>
      <w:r>
        <w:rPr>
          <w:rFonts w:hint="cs"/>
          <w:rtl/>
        </w:rPr>
        <w:t xml:space="preserve">ורמה בכל השלטון המקומי, ואין כמוך איש שיכול לעשות את זה. </w:t>
      </w:r>
    </w:p>
    <w:p w14:paraId="10D174D9" w14:textId="77777777" w:rsidR="00000000" w:rsidRDefault="00B90FE9">
      <w:pPr>
        <w:pStyle w:val="a0"/>
        <w:rPr>
          <w:rFonts w:hint="cs"/>
          <w:rtl/>
        </w:rPr>
      </w:pPr>
    </w:p>
    <w:p w14:paraId="4E7C673F" w14:textId="77777777" w:rsidR="00000000" w:rsidRDefault="00B90FE9">
      <w:pPr>
        <w:pStyle w:val="af1"/>
        <w:rPr>
          <w:rtl/>
        </w:rPr>
      </w:pPr>
      <w:r>
        <w:rPr>
          <w:rtl/>
        </w:rPr>
        <w:t>היו"ר</w:t>
      </w:r>
      <w:r>
        <w:rPr>
          <w:rFonts w:hint="cs"/>
          <w:rtl/>
        </w:rPr>
        <w:t xml:space="preserve"> אלי בן-מנחם</w:t>
      </w:r>
      <w:r>
        <w:rPr>
          <w:rtl/>
        </w:rPr>
        <w:t>:</w:t>
      </w:r>
    </w:p>
    <w:p w14:paraId="1591C17E" w14:textId="77777777" w:rsidR="00000000" w:rsidRDefault="00B90FE9">
      <w:pPr>
        <w:pStyle w:val="a0"/>
        <w:rPr>
          <w:rtl/>
        </w:rPr>
      </w:pPr>
    </w:p>
    <w:p w14:paraId="13B8BDF1" w14:textId="77777777" w:rsidR="00000000" w:rsidRDefault="00B90FE9">
      <w:pPr>
        <w:pStyle w:val="a0"/>
        <w:rPr>
          <w:rFonts w:hint="cs"/>
          <w:rtl/>
        </w:rPr>
      </w:pPr>
      <w:r>
        <w:rPr>
          <w:rFonts w:hint="cs"/>
          <w:rtl/>
        </w:rPr>
        <w:t xml:space="preserve">חבר הכנסת קרא, לסיים, בבקשה. </w:t>
      </w:r>
    </w:p>
    <w:p w14:paraId="315B7EC0" w14:textId="77777777" w:rsidR="00000000" w:rsidRDefault="00B90FE9">
      <w:pPr>
        <w:pStyle w:val="a0"/>
        <w:rPr>
          <w:rFonts w:hint="cs"/>
          <w:rtl/>
        </w:rPr>
      </w:pPr>
    </w:p>
    <w:p w14:paraId="1E1A4812" w14:textId="77777777" w:rsidR="00000000" w:rsidRDefault="00B90FE9">
      <w:pPr>
        <w:pStyle w:val="-"/>
        <w:rPr>
          <w:rtl/>
        </w:rPr>
      </w:pPr>
      <w:bookmarkStart w:id="435" w:name="FS000000475T14_01_2004_16_17_11C"/>
      <w:bookmarkEnd w:id="435"/>
      <w:r>
        <w:rPr>
          <w:rtl/>
        </w:rPr>
        <w:t>איוב קרא (הליכוד):</w:t>
      </w:r>
    </w:p>
    <w:p w14:paraId="714B967B" w14:textId="77777777" w:rsidR="00000000" w:rsidRDefault="00B90FE9">
      <w:pPr>
        <w:pStyle w:val="a0"/>
        <w:rPr>
          <w:rtl/>
        </w:rPr>
      </w:pPr>
    </w:p>
    <w:p w14:paraId="7BD8D282" w14:textId="77777777" w:rsidR="00000000" w:rsidRDefault="00B90FE9">
      <w:pPr>
        <w:pStyle w:val="a0"/>
        <w:rPr>
          <w:rFonts w:hint="cs"/>
          <w:rtl/>
        </w:rPr>
      </w:pPr>
      <w:r>
        <w:rPr>
          <w:rFonts w:hint="cs"/>
          <w:rtl/>
        </w:rPr>
        <w:t>אין איש כמוך שיכול לעשות את זה. ראשי רשויות חדשים אינם אשמים בשום דבר. אולי צריך לתת הלוואה לכל ראשי הערים החדשים, שאינם אשמים</w:t>
      </w:r>
      <w:r>
        <w:rPr>
          <w:rFonts w:hint="cs"/>
          <w:rtl/>
        </w:rPr>
        <w:t xml:space="preserve"> במאומה, כדי שיישרו קו. </w:t>
      </w:r>
    </w:p>
    <w:p w14:paraId="4810BFBC" w14:textId="77777777" w:rsidR="00000000" w:rsidRDefault="00B90FE9">
      <w:pPr>
        <w:pStyle w:val="a0"/>
        <w:rPr>
          <w:rFonts w:hint="cs"/>
          <w:rtl/>
        </w:rPr>
      </w:pPr>
    </w:p>
    <w:p w14:paraId="45986889" w14:textId="77777777" w:rsidR="00000000" w:rsidRDefault="00B90FE9">
      <w:pPr>
        <w:pStyle w:val="af1"/>
        <w:rPr>
          <w:rtl/>
        </w:rPr>
      </w:pPr>
      <w:r>
        <w:rPr>
          <w:rtl/>
        </w:rPr>
        <w:t>היו"ר</w:t>
      </w:r>
      <w:r>
        <w:rPr>
          <w:rFonts w:hint="cs"/>
          <w:rtl/>
        </w:rPr>
        <w:t xml:space="preserve"> אלי בן-מנחם</w:t>
      </w:r>
      <w:r>
        <w:rPr>
          <w:rtl/>
        </w:rPr>
        <w:t>:</w:t>
      </w:r>
    </w:p>
    <w:p w14:paraId="02EF366D" w14:textId="77777777" w:rsidR="00000000" w:rsidRDefault="00B90FE9">
      <w:pPr>
        <w:pStyle w:val="a0"/>
        <w:rPr>
          <w:rtl/>
        </w:rPr>
      </w:pPr>
    </w:p>
    <w:p w14:paraId="2E07A13B" w14:textId="77777777" w:rsidR="00000000" w:rsidRDefault="00B90FE9">
      <w:pPr>
        <w:pStyle w:val="a0"/>
        <w:rPr>
          <w:rFonts w:hint="cs"/>
          <w:rtl/>
        </w:rPr>
      </w:pPr>
      <w:r>
        <w:rPr>
          <w:rFonts w:hint="cs"/>
          <w:rtl/>
        </w:rPr>
        <w:t xml:space="preserve">חבר הכנסת קרא, אני מבקש ממך להפסיק. </w:t>
      </w:r>
    </w:p>
    <w:p w14:paraId="75C11FA9" w14:textId="77777777" w:rsidR="00000000" w:rsidRDefault="00B90FE9">
      <w:pPr>
        <w:pStyle w:val="a0"/>
        <w:rPr>
          <w:rFonts w:hint="cs"/>
          <w:rtl/>
        </w:rPr>
      </w:pPr>
    </w:p>
    <w:p w14:paraId="0CE89554" w14:textId="77777777" w:rsidR="00000000" w:rsidRDefault="00B90FE9">
      <w:pPr>
        <w:pStyle w:val="-"/>
        <w:rPr>
          <w:rtl/>
        </w:rPr>
      </w:pPr>
      <w:bookmarkStart w:id="436" w:name="FS000000475T14_01_2004_16_18_21C"/>
      <w:bookmarkEnd w:id="436"/>
      <w:r>
        <w:rPr>
          <w:rtl/>
        </w:rPr>
        <w:t>איוב קרא (הליכוד):</w:t>
      </w:r>
    </w:p>
    <w:p w14:paraId="51B55F9A" w14:textId="77777777" w:rsidR="00000000" w:rsidRDefault="00B90FE9">
      <w:pPr>
        <w:pStyle w:val="a0"/>
        <w:rPr>
          <w:rtl/>
        </w:rPr>
      </w:pPr>
    </w:p>
    <w:p w14:paraId="3621779B" w14:textId="77777777" w:rsidR="00000000" w:rsidRDefault="00B90FE9">
      <w:pPr>
        <w:pStyle w:val="a0"/>
        <w:rPr>
          <w:rFonts w:hint="cs"/>
          <w:rtl/>
        </w:rPr>
      </w:pPr>
      <w:r>
        <w:rPr>
          <w:rFonts w:hint="cs"/>
          <w:rtl/>
        </w:rPr>
        <w:t xml:space="preserve">אולי אחר כך נביא את הבשורה הטובה, בעזרת חוק נכון שילך בכיוון נכון. הגיע הזמן לא לתת אקמול, תפסיקו עם האקמולים האלה. </w:t>
      </w:r>
    </w:p>
    <w:p w14:paraId="3CF634EC" w14:textId="77777777" w:rsidR="00000000" w:rsidRDefault="00B90FE9">
      <w:pPr>
        <w:pStyle w:val="a0"/>
        <w:rPr>
          <w:rFonts w:hint="cs"/>
          <w:rtl/>
        </w:rPr>
      </w:pPr>
    </w:p>
    <w:p w14:paraId="4C5923BD" w14:textId="77777777" w:rsidR="00000000" w:rsidRDefault="00B90FE9">
      <w:pPr>
        <w:pStyle w:val="af1"/>
        <w:rPr>
          <w:rtl/>
        </w:rPr>
      </w:pPr>
    </w:p>
    <w:p w14:paraId="12BCF9FB" w14:textId="77777777" w:rsidR="00000000" w:rsidRDefault="00B90FE9">
      <w:pPr>
        <w:pStyle w:val="af1"/>
        <w:rPr>
          <w:rtl/>
        </w:rPr>
      </w:pPr>
      <w:r>
        <w:rPr>
          <w:rtl/>
        </w:rPr>
        <w:t>היו"ר</w:t>
      </w:r>
      <w:r>
        <w:rPr>
          <w:rFonts w:hint="cs"/>
          <w:rtl/>
        </w:rPr>
        <w:t xml:space="preserve"> אלי בן-מנחם</w:t>
      </w:r>
      <w:r>
        <w:rPr>
          <w:rtl/>
        </w:rPr>
        <w:t>:</w:t>
      </w:r>
    </w:p>
    <w:p w14:paraId="76CED05F" w14:textId="77777777" w:rsidR="00000000" w:rsidRDefault="00B90FE9">
      <w:pPr>
        <w:pStyle w:val="a0"/>
        <w:rPr>
          <w:rtl/>
        </w:rPr>
      </w:pPr>
    </w:p>
    <w:p w14:paraId="771CC392" w14:textId="77777777" w:rsidR="00000000" w:rsidRDefault="00B90FE9">
      <w:pPr>
        <w:pStyle w:val="a0"/>
        <w:rPr>
          <w:rFonts w:hint="cs"/>
          <w:rtl/>
        </w:rPr>
      </w:pPr>
      <w:r>
        <w:rPr>
          <w:rFonts w:hint="cs"/>
          <w:rtl/>
        </w:rPr>
        <w:t>רבותי חברי הכ</w:t>
      </w:r>
      <w:r>
        <w:rPr>
          <w:rFonts w:hint="cs"/>
          <w:rtl/>
        </w:rPr>
        <w:t xml:space="preserve">נסת, אפשר להמשיך? תירגעו. חבר הכנסת יעקב ליצמן, בבקשה. אחריו - חבר הכנסת נסים זאב. </w:t>
      </w:r>
    </w:p>
    <w:p w14:paraId="2587AA02" w14:textId="77777777" w:rsidR="00000000" w:rsidRDefault="00B90FE9">
      <w:pPr>
        <w:pStyle w:val="a"/>
        <w:rPr>
          <w:rFonts w:hint="cs"/>
          <w:rtl/>
        </w:rPr>
      </w:pPr>
    </w:p>
    <w:p w14:paraId="6091CCD7" w14:textId="77777777" w:rsidR="00000000" w:rsidRDefault="00B90FE9">
      <w:pPr>
        <w:pStyle w:val="a"/>
        <w:rPr>
          <w:rtl/>
        </w:rPr>
      </w:pPr>
      <w:bookmarkStart w:id="437" w:name="_Toc75077218"/>
      <w:r>
        <w:rPr>
          <w:rtl/>
        </w:rPr>
        <w:t>יעקב ליצמן (יהדות התורה):</w:t>
      </w:r>
      <w:bookmarkEnd w:id="437"/>
    </w:p>
    <w:p w14:paraId="546C4433" w14:textId="77777777" w:rsidR="00000000" w:rsidRDefault="00B90FE9">
      <w:pPr>
        <w:pStyle w:val="a0"/>
        <w:rPr>
          <w:rtl/>
        </w:rPr>
      </w:pPr>
    </w:p>
    <w:p w14:paraId="5881282D" w14:textId="77777777" w:rsidR="00000000" w:rsidRDefault="00B90FE9">
      <w:pPr>
        <w:pStyle w:val="a0"/>
        <w:rPr>
          <w:rFonts w:hint="cs"/>
          <w:rtl/>
        </w:rPr>
      </w:pPr>
      <w:r>
        <w:rPr>
          <w:rFonts w:hint="cs"/>
          <w:rtl/>
        </w:rPr>
        <w:t xml:space="preserve">תודה, אדוני היושב-ראש. </w:t>
      </w:r>
    </w:p>
    <w:p w14:paraId="6DEF2368" w14:textId="77777777" w:rsidR="00000000" w:rsidRDefault="00B90FE9">
      <w:pPr>
        <w:pStyle w:val="a0"/>
        <w:rPr>
          <w:rFonts w:hint="cs"/>
          <w:rtl/>
        </w:rPr>
      </w:pPr>
    </w:p>
    <w:p w14:paraId="0A2E3D8D" w14:textId="77777777" w:rsidR="00000000" w:rsidRDefault="00B90FE9">
      <w:pPr>
        <w:pStyle w:val="a0"/>
        <w:rPr>
          <w:rFonts w:hint="cs"/>
          <w:rtl/>
        </w:rPr>
      </w:pPr>
      <w:r>
        <w:rPr>
          <w:rFonts w:hint="cs"/>
          <w:rtl/>
        </w:rPr>
        <w:t>קודם כול, שפשפתי את האוזניים כששמעתי שהשר פורז אומר שגם עכשיו כשאנחנו באופוזיציה, ש"ס ויהדות התורה אשמות, כי הוא אמר שכ</w:t>
      </w:r>
      <w:r>
        <w:rPr>
          <w:rFonts w:hint="cs"/>
          <w:rtl/>
        </w:rPr>
        <w:t xml:space="preserve">ל יום כשהוא מצחצח שיניים הוא חושב שאולי, חלילה וחס, ניכנס לקואליציה, ובגלל זה הוא לא יצר משבר לגבי הכסף והמשכורות ברשויות המקומיות. </w:t>
      </w:r>
    </w:p>
    <w:p w14:paraId="2AFC0BF0" w14:textId="77777777" w:rsidR="00000000" w:rsidRDefault="00B90FE9">
      <w:pPr>
        <w:pStyle w:val="a0"/>
        <w:rPr>
          <w:rFonts w:hint="cs"/>
          <w:rtl/>
        </w:rPr>
      </w:pPr>
    </w:p>
    <w:p w14:paraId="2262B521" w14:textId="77777777" w:rsidR="00000000" w:rsidRDefault="00B90FE9">
      <w:pPr>
        <w:pStyle w:val="a0"/>
        <w:rPr>
          <w:rFonts w:hint="cs"/>
          <w:rtl/>
        </w:rPr>
      </w:pPr>
      <w:r>
        <w:rPr>
          <w:rFonts w:hint="cs"/>
          <w:rtl/>
        </w:rPr>
        <w:t>בסך הכול, זה המשך המדיניות של הרס המשפחות החלשות וקצבאות הילדים, והוא הורס גם את אלה שאין להם משכורת, כי אחרת אי-אפשר להבי</w:t>
      </w:r>
      <w:r>
        <w:rPr>
          <w:rFonts w:hint="cs"/>
          <w:rtl/>
        </w:rPr>
        <w:t xml:space="preserve">ן אותו. </w:t>
      </w:r>
    </w:p>
    <w:p w14:paraId="3FCB7CA5" w14:textId="77777777" w:rsidR="00000000" w:rsidRDefault="00B90FE9">
      <w:pPr>
        <w:pStyle w:val="a0"/>
        <w:rPr>
          <w:rFonts w:hint="cs"/>
          <w:rtl/>
        </w:rPr>
      </w:pPr>
    </w:p>
    <w:p w14:paraId="7C798E9E" w14:textId="77777777" w:rsidR="00000000" w:rsidRDefault="00B90FE9">
      <w:pPr>
        <w:pStyle w:val="a0"/>
        <w:rPr>
          <w:rFonts w:hint="cs"/>
          <w:rtl/>
        </w:rPr>
      </w:pPr>
      <w:r>
        <w:rPr>
          <w:rFonts w:hint="cs"/>
          <w:rtl/>
        </w:rPr>
        <w:t>אני רוצה לברך את סיעת הליכוד, שמצטרפת היום לאופוזיציה, ומאחל לכם הצלחה גדולה באופוזיציה אתנו יחד. אני מבקש רק דבר אחד, להציע הצעה לשר פורז.</w:t>
      </w:r>
    </w:p>
    <w:p w14:paraId="5E614AF1" w14:textId="77777777" w:rsidR="00000000" w:rsidRDefault="00B90FE9">
      <w:pPr>
        <w:pStyle w:val="a0"/>
        <w:rPr>
          <w:rFonts w:hint="cs"/>
          <w:rtl/>
        </w:rPr>
      </w:pPr>
    </w:p>
    <w:p w14:paraId="5584F004" w14:textId="77777777" w:rsidR="00000000" w:rsidRDefault="00B90FE9">
      <w:pPr>
        <w:pStyle w:val="af0"/>
        <w:rPr>
          <w:rtl/>
        </w:rPr>
      </w:pPr>
      <w:r>
        <w:rPr>
          <w:rFonts w:hint="eastAsia"/>
          <w:rtl/>
        </w:rPr>
        <w:t>קריאה</w:t>
      </w:r>
      <w:r>
        <w:rPr>
          <w:rtl/>
        </w:rPr>
        <w:t>:</w:t>
      </w:r>
    </w:p>
    <w:p w14:paraId="67F8BBF1" w14:textId="77777777" w:rsidR="00000000" w:rsidRDefault="00B90FE9">
      <w:pPr>
        <w:pStyle w:val="a0"/>
        <w:rPr>
          <w:rFonts w:hint="cs"/>
          <w:rtl/>
        </w:rPr>
      </w:pPr>
    </w:p>
    <w:p w14:paraId="4C4EFB5F" w14:textId="77777777" w:rsidR="00000000" w:rsidRDefault="00B90FE9">
      <w:pPr>
        <w:pStyle w:val="a0"/>
        <w:rPr>
          <w:rFonts w:hint="cs"/>
          <w:rtl/>
        </w:rPr>
      </w:pPr>
      <w:r>
        <w:rPr>
          <w:rFonts w:hint="cs"/>
          <w:rtl/>
        </w:rPr>
        <w:t>שמות - - -</w:t>
      </w:r>
    </w:p>
    <w:p w14:paraId="0D0E37CB" w14:textId="77777777" w:rsidR="00000000" w:rsidRDefault="00B90FE9">
      <w:pPr>
        <w:pStyle w:val="a0"/>
        <w:rPr>
          <w:rFonts w:hint="cs"/>
          <w:rtl/>
        </w:rPr>
      </w:pPr>
    </w:p>
    <w:p w14:paraId="757F16C6" w14:textId="77777777" w:rsidR="00000000" w:rsidRDefault="00B90FE9">
      <w:pPr>
        <w:pStyle w:val="a"/>
        <w:rPr>
          <w:rtl/>
        </w:rPr>
      </w:pPr>
      <w:bookmarkStart w:id="438" w:name="FS000000528T14_01_2004_16_25_29"/>
      <w:bookmarkStart w:id="439" w:name="_Toc75077219"/>
      <w:bookmarkEnd w:id="438"/>
      <w:r>
        <w:rPr>
          <w:rFonts w:hint="eastAsia"/>
          <w:rtl/>
        </w:rPr>
        <w:t>יעקב</w:t>
      </w:r>
      <w:r>
        <w:rPr>
          <w:rtl/>
        </w:rPr>
        <w:t xml:space="preserve"> ליצמן (יהדות התורה):</w:t>
      </w:r>
      <w:bookmarkEnd w:id="439"/>
    </w:p>
    <w:p w14:paraId="27999454" w14:textId="77777777" w:rsidR="00000000" w:rsidRDefault="00B90FE9">
      <w:pPr>
        <w:pStyle w:val="a0"/>
        <w:rPr>
          <w:rFonts w:hint="cs"/>
          <w:rtl/>
        </w:rPr>
      </w:pPr>
    </w:p>
    <w:p w14:paraId="49DC31A8" w14:textId="77777777" w:rsidR="00000000" w:rsidRDefault="00B90FE9">
      <w:pPr>
        <w:pStyle w:val="a0"/>
        <w:rPr>
          <w:rFonts w:hint="cs"/>
          <w:rtl/>
        </w:rPr>
      </w:pPr>
      <w:r>
        <w:rPr>
          <w:rFonts w:hint="cs"/>
          <w:rtl/>
        </w:rPr>
        <w:t>כולם מפורסמים, ערוץ-33 כאן. אני רוצה להציע הצעה רצינית לשר</w:t>
      </w:r>
      <w:r>
        <w:rPr>
          <w:rFonts w:hint="cs"/>
          <w:rtl/>
        </w:rPr>
        <w:t xml:space="preserve">. אני רואה שהוא לא מקשיב כרגע, אז אני אחכה רגע שהוא יקשיב, יש לי עוד זמן. </w:t>
      </w:r>
    </w:p>
    <w:p w14:paraId="1F69DD63" w14:textId="77777777" w:rsidR="00000000" w:rsidRDefault="00B90FE9">
      <w:pPr>
        <w:pStyle w:val="a0"/>
        <w:rPr>
          <w:rFonts w:hint="cs"/>
          <w:rtl/>
        </w:rPr>
      </w:pPr>
    </w:p>
    <w:p w14:paraId="3B5EF343" w14:textId="77777777" w:rsidR="00000000" w:rsidRDefault="00B90FE9">
      <w:pPr>
        <w:pStyle w:val="af1"/>
        <w:rPr>
          <w:rtl/>
        </w:rPr>
      </w:pPr>
      <w:r>
        <w:rPr>
          <w:rtl/>
        </w:rPr>
        <w:t>היו"ר</w:t>
      </w:r>
      <w:r>
        <w:rPr>
          <w:rFonts w:hint="cs"/>
          <w:rtl/>
        </w:rPr>
        <w:t xml:space="preserve"> אלי בן-מנחם</w:t>
      </w:r>
      <w:r>
        <w:rPr>
          <w:rtl/>
        </w:rPr>
        <w:t>:</w:t>
      </w:r>
    </w:p>
    <w:p w14:paraId="44A71214" w14:textId="77777777" w:rsidR="00000000" w:rsidRDefault="00B90FE9">
      <w:pPr>
        <w:pStyle w:val="a0"/>
        <w:rPr>
          <w:rtl/>
        </w:rPr>
      </w:pPr>
    </w:p>
    <w:p w14:paraId="586D60B5" w14:textId="77777777" w:rsidR="00000000" w:rsidRDefault="00B90FE9">
      <w:pPr>
        <w:pStyle w:val="a0"/>
        <w:rPr>
          <w:rFonts w:hint="cs"/>
          <w:rtl/>
        </w:rPr>
      </w:pPr>
      <w:r>
        <w:rPr>
          <w:rFonts w:hint="cs"/>
          <w:rtl/>
        </w:rPr>
        <w:t xml:space="preserve">השר פורז, חבר הכנסת ליצמן מבקש שתקשיב לו. </w:t>
      </w:r>
    </w:p>
    <w:p w14:paraId="7723D89E" w14:textId="77777777" w:rsidR="00000000" w:rsidRDefault="00B90FE9">
      <w:pPr>
        <w:pStyle w:val="a0"/>
        <w:rPr>
          <w:rFonts w:hint="cs"/>
          <w:rtl/>
        </w:rPr>
      </w:pPr>
    </w:p>
    <w:p w14:paraId="353A0F93" w14:textId="77777777" w:rsidR="00000000" w:rsidRDefault="00B90FE9">
      <w:pPr>
        <w:pStyle w:val="-"/>
        <w:rPr>
          <w:rtl/>
        </w:rPr>
      </w:pPr>
      <w:bookmarkStart w:id="440" w:name="FS000000528T14_01_2004_16_33_20C"/>
      <w:bookmarkEnd w:id="440"/>
      <w:r>
        <w:rPr>
          <w:rtl/>
        </w:rPr>
        <w:t>יעקב ליצמן (יהדות התורה):</w:t>
      </w:r>
    </w:p>
    <w:p w14:paraId="0F743CB8" w14:textId="77777777" w:rsidR="00000000" w:rsidRDefault="00B90FE9">
      <w:pPr>
        <w:pStyle w:val="a0"/>
        <w:rPr>
          <w:rtl/>
        </w:rPr>
      </w:pPr>
    </w:p>
    <w:p w14:paraId="794A08CD" w14:textId="77777777" w:rsidR="00000000" w:rsidRDefault="00B90FE9">
      <w:pPr>
        <w:pStyle w:val="a0"/>
        <w:rPr>
          <w:rFonts w:hint="cs"/>
          <w:rtl/>
        </w:rPr>
      </w:pPr>
      <w:r>
        <w:rPr>
          <w:rFonts w:hint="cs"/>
          <w:rtl/>
        </w:rPr>
        <w:t xml:space="preserve">אני חושב שדבר ראשון, מעבר ל-50 מיליון השקל שאתה נתת ו-50 מיליון השקל ששר האוצר הבטיח </w:t>
      </w:r>
      <w:r>
        <w:rPr>
          <w:rtl/>
        </w:rPr>
        <w:t>–</w:t>
      </w:r>
      <w:r>
        <w:rPr>
          <w:rFonts w:hint="cs"/>
          <w:rtl/>
        </w:rPr>
        <w:t xml:space="preserve"> וא</w:t>
      </w:r>
      <w:r>
        <w:rPr>
          <w:rFonts w:hint="cs"/>
          <w:rtl/>
        </w:rPr>
        <w:t xml:space="preserve">ולי זה יגיע עד דצמבר, אני לא יודע, נראה מה יהיה אז </w:t>
      </w:r>
      <w:r>
        <w:rPr>
          <w:rtl/>
        </w:rPr>
        <w:t>–</w:t>
      </w:r>
      <w:r>
        <w:rPr>
          <w:rFonts w:hint="cs"/>
          <w:rtl/>
        </w:rPr>
        <w:t xml:space="preserve"> בסך הכול, לפי החוק היום אתה יכול להכריז על כל הרשויות החדשות ועדה קרואה כבר, כי לא משלמים משכורות כמה חודשים. יכול להיות שאם הייתי שר הפנים הייתי עושה את זה, כדי לראות אם משהו יקרה במדינה, אבל בעצם אני ח</w:t>
      </w:r>
      <w:r>
        <w:rPr>
          <w:rFonts w:hint="cs"/>
          <w:rtl/>
        </w:rPr>
        <w:t xml:space="preserve">ושב ששר הפנים, בלי להביא כסף, צריך לדאוג כרגע להלוואה לרשויות. הממשלה יכולה בערבות לדאוג למשכורות של כל הרשויות האלה, בינתיים, כדי שאנשים לא יהיו במצב של רעב. השר לא שומע אותי. </w:t>
      </w:r>
    </w:p>
    <w:p w14:paraId="284095E3" w14:textId="77777777" w:rsidR="00000000" w:rsidRDefault="00B90FE9">
      <w:pPr>
        <w:pStyle w:val="a0"/>
        <w:rPr>
          <w:rFonts w:hint="cs"/>
          <w:rtl/>
        </w:rPr>
      </w:pPr>
    </w:p>
    <w:p w14:paraId="50C2F137" w14:textId="77777777" w:rsidR="00000000" w:rsidRDefault="00B90FE9">
      <w:pPr>
        <w:pStyle w:val="af1"/>
        <w:rPr>
          <w:rtl/>
        </w:rPr>
      </w:pPr>
      <w:r>
        <w:rPr>
          <w:rtl/>
        </w:rPr>
        <w:t>היו"ר</w:t>
      </w:r>
      <w:r>
        <w:rPr>
          <w:rFonts w:hint="cs"/>
          <w:rtl/>
        </w:rPr>
        <w:t xml:space="preserve"> אלי בן-מנחם</w:t>
      </w:r>
      <w:r>
        <w:rPr>
          <w:rtl/>
        </w:rPr>
        <w:t>:</w:t>
      </w:r>
    </w:p>
    <w:p w14:paraId="61ACBD52" w14:textId="77777777" w:rsidR="00000000" w:rsidRDefault="00B90FE9">
      <w:pPr>
        <w:pStyle w:val="a0"/>
        <w:rPr>
          <w:rtl/>
        </w:rPr>
      </w:pPr>
    </w:p>
    <w:p w14:paraId="3AE7D3AC" w14:textId="77777777" w:rsidR="00000000" w:rsidRDefault="00B90FE9">
      <w:pPr>
        <w:pStyle w:val="a0"/>
        <w:rPr>
          <w:rFonts w:hint="cs"/>
          <w:rtl/>
        </w:rPr>
      </w:pPr>
      <w:r>
        <w:rPr>
          <w:rFonts w:hint="cs"/>
          <w:rtl/>
        </w:rPr>
        <w:t xml:space="preserve">אני ביקשתי ממנו להקשיב לך, אני לא יכול לאלץ אותו. </w:t>
      </w:r>
    </w:p>
    <w:p w14:paraId="6AB04200" w14:textId="77777777" w:rsidR="00000000" w:rsidRDefault="00B90FE9">
      <w:pPr>
        <w:pStyle w:val="a0"/>
        <w:rPr>
          <w:rFonts w:hint="cs"/>
          <w:rtl/>
        </w:rPr>
      </w:pPr>
    </w:p>
    <w:p w14:paraId="06E0F603" w14:textId="77777777" w:rsidR="00000000" w:rsidRDefault="00B90FE9">
      <w:pPr>
        <w:pStyle w:val="-"/>
        <w:rPr>
          <w:rtl/>
        </w:rPr>
      </w:pPr>
      <w:bookmarkStart w:id="441" w:name="FS000000528T14_01_2004_16_31_04C"/>
      <w:bookmarkEnd w:id="441"/>
      <w:r>
        <w:rPr>
          <w:rtl/>
        </w:rPr>
        <w:t xml:space="preserve">יעקב </w:t>
      </w:r>
      <w:r>
        <w:rPr>
          <w:rtl/>
        </w:rPr>
        <w:t>ליצמן (יהדות התורה):</w:t>
      </w:r>
    </w:p>
    <w:p w14:paraId="7F4A75CD" w14:textId="77777777" w:rsidR="00000000" w:rsidRDefault="00B90FE9">
      <w:pPr>
        <w:pStyle w:val="a0"/>
        <w:rPr>
          <w:rtl/>
        </w:rPr>
      </w:pPr>
    </w:p>
    <w:p w14:paraId="669639D3" w14:textId="77777777" w:rsidR="00000000" w:rsidRDefault="00B90FE9">
      <w:pPr>
        <w:pStyle w:val="a0"/>
        <w:rPr>
          <w:rFonts w:hint="cs"/>
          <w:rtl/>
        </w:rPr>
      </w:pPr>
      <w:r>
        <w:rPr>
          <w:rFonts w:hint="cs"/>
          <w:rtl/>
        </w:rPr>
        <w:t xml:space="preserve">אולי אפשר לבקש להוציא אותו. אם הוא מיותר כאן, אפשר להוציא אותו בכלל, הוא לא צריך להיות כאן. </w:t>
      </w:r>
    </w:p>
    <w:p w14:paraId="2C353356" w14:textId="77777777" w:rsidR="00000000" w:rsidRDefault="00B90FE9">
      <w:pPr>
        <w:pStyle w:val="a0"/>
        <w:rPr>
          <w:rFonts w:hint="cs"/>
          <w:rtl/>
        </w:rPr>
      </w:pPr>
    </w:p>
    <w:p w14:paraId="0FFF425C" w14:textId="77777777" w:rsidR="00000000" w:rsidRDefault="00B90FE9">
      <w:pPr>
        <w:pStyle w:val="af0"/>
        <w:rPr>
          <w:rtl/>
        </w:rPr>
      </w:pPr>
      <w:r>
        <w:rPr>
          <w:rFonts w:hint="eastAsia"/>
          <w:rtl/>
        </w:rPr>
        <w:t>איוב</w:t>
      </w:r>
      <w:r>
        <w:rPr>
          <w:rtl/>
        </w:rPr>
        <w:t xml:space="preserve"> קרא (הליכוד):</w:t>
      </w:r>
    </w:p>
    <w:p w14:paraId="4EA18E46" w14:textId="77777777" w:rsidR="00000000" w:rsidRDefault="00B90FE9">
      <w:pPr>
        <w:pStyle w:val="a0"/>
        <w:rPr>
          <w:rFonts w:hint="cs"/>
          <w:rtl/>
        </w:rPr>
      </w:pPr>
    </w:p>
    <w:p w14:paraId="26DBFEE1" w14:textId="77777777" w:rsidR="00000000" w:rsidRDefault="00B90FE9">
      <w:pPr>
        <w:pStyle w:val="a0"/>
        <w:rPr>
          <w:rFonts w:hint="cs"/>
          <w:rtl/>
        </w:rPr>
      </w:pPr>
      <w:r>
        <w:rPr>
          <w:rFonts w:hint="cs"/>
          <w:rtl/>
        </w:rPr>
        <w:t>הוא מכין את הכסף.</w:t>
      </w:r>
    </w:p>
    <w:p w14:paraId="60CDC358" w14:textId="77777777" w:rsidR="00000000" w:rsidRDefault="00B90FE9">
      <w:pPr>
        <w:pStyle w:val="a0"/>
        <w:rPr>
          <w:rFonts w:hint="cs"/>
          <w:rtl/>
        </w:rPr>
      </w:pPr>
    </w:p>
    <w:p w14:paraId="50CBFD5B" w14:textId="77777777" w:rsidR="00000000" w:rsidRDefault="00B90FE9">
      <w:pPr>
        <w:pStyle w:val="af1"/>
        <w:rPr>
          <w:rtl/>
        </w:rPr>
      </w:pPr>
      <w:r>
        <w:rPr>
          <w:rtl/>
        </w:rPr>
        <w:t>היו"ר</w:t>
      </w:r>
      <w:r>
        <w:rPr>
          <w:rFonts w:hint="cs"/>
          <w:rtl/>
        </w:rPr>
        <w:t xml:space="preserve"> אלי בן-מנחם</w:t>
      </w:r>
      <w:r>
        <w:rPr>
          <w:rtl/>
        </w:rPr>
        <w:t>:</w:t>
      </w:r>
    </w:p>
    <w:p w14:paraId="3CC36599" w14:textId="77777777" w:rsidR="00000000" w:rsidRDefault="00B90FE9">
      <w:pPr>
        <w:pStyle w:val="a0"/>
        <w:rPr>
          <w:rtl/>
        </w:rPr>
      </w:pPr>
    </w:p>
    <w:p w14:paraId="2F1D7ABF" w14:textId="77777777" w:rsidR="00000000" w:rsidRDefault="00B90FE9">
      <w:pPr>
        <w:pStyle w:val="a0"/>
        <w:rPr>
          <w:rFonts w:hint="cs"/>
          <w:rtl/>
        </w:rPr>
      </w:pPr>
      <w:r>
        <w:rPr>
          <w:rFonts w:hint="cs"/>
          <w:rtl/>
        </w:rPr>
        <w:t xml:space="preserve">חבר הכנסת קרא, תפסיק להיות מגן השרים פה, הם מסתדרים יפה מאוד, אל תדאג. תפסיק, מה </w:t>
      </w:r>
      <w:r>
        <w:rPr>
          <w:rFonts w:hint="cs"/>
          <w:rtl/>
        </w:rPr>
        <w:t xml:space="preserve">קרה לך? הם מספיק עצמאים, הם ילדים גדולים. </w:t>
      </w:r>
    </w:p>
    <w:p w14:paraId="18FAB4E6" w14:textId="77777777" w:rsidR="00000000" w:rsidRDefault="00B90FE9">
      <w:pPr>
        <w:pStyle w:val="a0"/>
        <w:rPr>
          <w:rFonts w:hint="cs"/>
          <w:rtl/>
        </w:rPr>
      </w:pPr>
    </w:p>
    <w:p w14:paraId="64FAA848" w14:textId="77777777" w:rsidR="00000000" w:rsidRDefault="00B90FE9">
      <w:pPr>
        <w:pStyle w:val="-"/>
        <w:rPr>
          <w:rtl/>
        </w:rPr>
      </w:pPr>
      <w:bookmarkStart w:id="442" w:name="FS000000528T14_01_2004_15_33_52C"/>
      <w:bookmarkEnd w:id="442"/>
      <w:r>
        <w:rPr>
          <w:rtl/>
        </w:rPr>
        <w:t>יעקב ליצמן (יהדות התורה):</w:t>
      </w:r>
    </w:p>
    <w:p w14:paraId="7F16ABFE" w14:textId="77777777" w:rsidR="00000000" w:rsidRDefault="00B90FE9">
      <w:pPr>
        <w:pStyle w:val="a0"/>
        <w:rPr>
          <w:rtl/>
        </w:rPr>
      </w:pPr>
    </w:p>
    <w:p w14:paraId="23D12750" w14:textId="77777777" w:rsidR="00000000" w:rsidRDefault="00B90FE9">
      <w:pPr>
        <w:pStyle w:val="a0"/>
        <w:rPr>
          <w:rFonts w:hint="cs"/>
          <w:rtl/>
        </w:rPr>
      </w:pPr>
      <w:r>
        <w:rPr>
          <w:rFonts w:hint="cs"/>
          <w:rtl/>
        </w:rPr>
        <w:t>אני חושב ששר הפנים צריך לדאוג, אפשר דרך ערבות ממשלתית, להלוואות, לא כסף, זה לא חלק מתקציב. אנחנו יודעים את זה בוועדת הכספים, וגם השר יודע את זה. הלוואות לשלושה חודשי משכורת בינתיים, כדי</w:t>
      </w:r>
      <w:r>
        <w:rPr>
          <w:rFonts w:hint="cs"/>
          <w:rtl/>
        </w:rPr>
        <w:t xml:space="preserve"> להציל אנשים מרעב ולהציל את ראשי הערים החדשים. </w:t>
      </w:r>
    </w:p>
    <w:p w14:paraId="29DDDB3D" w14:textId="77777777" w:rsidR="00000000" w:rsidRDefault="00B90FE9">
      <w:pPr>
        <w:pStyle w:val="a0"/>
        <w:rPr>
          <w:rFonts w:hint="cs"/>
          <w:rtl/>
        </w:rPr>
      </w:pPr>
    </w:p>
    <w:p w14:paraId="3F308F53" w14:textId="77777777" w:rsidR="00000000" w:rsidRDefault="00B90FE9">
      <w:pPr>
        <w:pStyle w:val="af1"/>
        <w:rPr>
          <w:rtl/>
        </w:rPr>
      </w:pPr>
      <w:r>
        <w:rPr>
          <w:rtl/>
        </w:rPr>
        <w:t>היו"ר</w:t>
      </w:r>
      <w:r>
        <w:rPr>
          <w:rFonts w:hint="cs"/>
          <w:rtl/>
        </w:rPr>
        <w:t xml:space="preserve"> אלי בן-מנחם</w:t>
      </w:r>
      <w:r>
        <w:rPr>
          <w:rtl/>
        </w:rPr>
        <w:t>:</w:t>
      </w:r>
    </w:p>
    <w:p w14:paraId="44F726AA" w14:textId="77777777" w:rsidR="00000000" w:rsidRDefault="00B90FE9">
      <w:pPr>
        <w:pStyle w:val="a0"/>
        <w:rPr>
          <w:rtl/>
        </w:rPr>
      </w:pPr>
    </w:p>
    <w:p w14:paraId="5893147C" w14:textId="77777777" w:rsidR="00000000" w:rsidRDefault="00B90FE9">
      <w:pPr>
        <w:pStyle w:val="a0"/>
        <w:rPr>
          <w:rFonts w:hint="cs"/>
          <w:rtl/>
        </w:rPr>
      </w:pPr>
      <w:r>
        <w:rPr>
          <w:rFonts w:hint="cs"/>
          <w:rtl/>
        </w:rPr>
        <w:t xml:space="preserve">שיפתחו את כהונתם ברגל ימין. </w:t>
      </w:r>
    </w:p>
    <w:p w14:paraId="1D85B2E3" w14:textId="77777777" w:rsidR="00000000" w:rsidRDefault="00B90FE9">
      <w:pPr>
        <w:pStyle w:val="a0"/>
        <w:rPr>
          <w:rFonts w:hint="cs"/>
          <w:rtl/>
        </w:rPr>
      </w:pPr>
    </w:p>
    <w:p w14:paraId="2D2C8023" w14:textId="77777777" w:rsidR="00000000" w:rsidRDefault="00B90FE9">
      <w:pPr>
        <w:pStyle w:val="-"/>
        <w:rPr>
          <w:rtl/>
        </w:rPr>
      </w:pPr>
      <w:bookmarkStart w:id="443" w:name="FS000000528T14_01_2004_16_36_34C"/>
      <w:bookmarkEnd w:id="443"/>
      <w:r>
        <w:rPr>
          <w:rtl/>
        </w:rPr>
        <w:t>יעקב ליצמן (יהדות התורה):</w:t>
      </w:r>
    </w:p>
    <w:p w14:paraId="1F3C981B" w14:textId="77777777" w:rsidR="00000000" w:rsidRDefault="00B90FE9">
      <w:pPr>
        <w:pStyle w:val="a0"/>
        <w:rPr>
          <w:rtl/>
        </w:rPr>
      </w:pPr>
    </w:p>
    <w:p w14:paraId="72A41208" w14:textId="77777777" w:rsidR="00000000" w:rsidRDefault="00B90FE9">
      <w:pPr>
        <w:pStyle w:val="a0"/>
        <w:rPr>
          <w:rFonts w:hint="cs"/>
          <w:rtl/>
        </w:rPr>
      </w:pPr>
      <w:r>
        <w:rPr>
          <w:rFonts w:hint="cs"/>
          <w:rtl/>
        </w:rPr>
        <w:t xml:space="preserve">אני חושב שהשר צריך לשקול את זה. </w:t>
      </w:r>
    </w:p>
    <w:p w14:paraId="1B54AF06" w14:textId="77777777" w:rsidR="00000000" w:rsidRDefault="00B90FE9">
      <w:pPr>
        <w:pStyle w:val="a0"/>
        <w:rPr>
          <w:rFonts w:hint="cs"/>
          <w:rtl/>
        </w:rPr>
      </w:pPr>
    </w:p>
    <w:p w14:paraId="1ACB453C" w14:textId="77777777" w:rsidR="00000000" w:rsidRDefault="00B90FE9">
      <w:pPr>
        <w:pStyle w:val="af1"/>
        <w:rPr>
          <w:rtl/>
        </w:rPr>
      </w:pPr>
      <w:r>
        <w:rPr>
          <w:rtl/>
        </w:rPr>
        <w:t>היו"ר</w:t>
      </w:r>
      <w:r>
        <w:rPr>
          <w:rFonts w:hint="cs"/>
          <w:rtl/>
        </w:rPr>
        <w:t xml:space="preserve"> אלי בן-מנחם</w:t>
      </w:r>
      <w:r>
        <w:rPr>
          <w:rtl/>
        </w:rPr>
        <w:t>:</w:t>
      </w:r>
    </w:p>
    <w:p w14:paraId="032BD04A" w14:textId="77777777" w:rsidR="00000000" w:rsidRDefault="00B90FE9">
      <w:pPr>
        <w:pStyle w:val="a0"/>
        <w:rPr>
          <w:rtl/>
        </w:rPr>
      </w:pPr>
    </w:p>
    <w:p w14:paraId="42E250EB" w14:textId="77777777" w:rsidR="00000000" w:rsidRDefault="00B90FE9">
      <w:pPr>
        <w:pStyle w:val="a0"/>
        <w:rPr>
          <w:rFonts w:hint="cs"/>
          <w:rtl/>
        </w:rPr>
      </w:pPr>
      <w:r>
        <w:rPr>
          <w:rFonts w:hint="cs"/>
          <w:rtl/>
        </w:rPr>
        <w:t>תודה לחבר הכנסת ליצמן. חבר הכנסת נסים זאב, בבקשה. אחריו - חבר הכנסת אופיר פי</w:t>
      </w:r>
      <w:r>
        <w:rPr>
          <w:rFonts w:hint="cs"/>
          <w:rtl/>
        </w:rPr>
        <w:t>נס-פז.</w:t>
      </w:r>
    </w:p>
    <w:p w14:paraId="7F471D63" w14:textId="77777777" w:rsidR="00000000" w:rsidRDefault="00B90FE9">
      <w:pPr>
        <w:pStyle w:val="a0"/>
        <w:rPr>
          <w:rFonts w:hint="cs"/>
          <w:rtl/>
        </w:rPr>
      </w:pPr>
    </w:p>
    <w:p w14:paraId="663F63E3" w14:textId="77777777" w:rsidR="00000000" w:rsidRDefault="00B90FE9">
      <w:pPr>
        <w:pStyle w:val="a"/>
        <w:rPr>
          <w:rtl/>
        </w:rPr>
      </w:pPr>
      <w:bookmarkStart w:id="444" w:name="FS000000490T14_01_2004_15_34_23"/>
      <w:bookmarkStart w:id="445" w:name="_Toc75077220"/>
      <w:bookmarkEnd w:id="444"/>
      <w:r>
        <w:rPr>
          <w:rFonts w:hint="eastAsia"/>
          <w:rtl/>
        </w:rPr>
        <w:t>נסים</w:t>
      </w:r>
      <w:r>
        <w:rPr>
          <w:rtl/>
        </w:rPr>
        <w:t xml:space="preserve"> זאב (ש"ס):</w:t>
      </w:r>
      <w:bookmarkEnd w:id="445"/>
    </w:p>
    <w:p w14:paraId="28E7DE4C" w14:textId="77777777" w:rsidR="00000000" w:rsidRDefault="00B90FE9">
      <w:pPr>
        <w:pStyle w:val="a0"/>
        <w:rPr>
          <w:rFonts w:hint="cs"/>
          <w:rtl/>
        </w:rPr>
      </w:pPr>
    </w:p>
    <w:p w14:paraId="6247D37D" w14:textId="77777777" w:rsidR="00000000" w:rsidRDefault="00B90FE9">
      <w:pPr>
        <w:pStyle w:val="a0"/>
        <w:rPr>
          <w:rFonts w:hint="cs"/>
          <w:rtl/>
        </w:rPr>
      </w:pPr>
      <w:r>
        <w:rPr>
          <w:rFonts w:hint="cs"/>
          <w:rtl/>
        </w:rPr>
        <w:t xml:space="preserve">אדוני היושב בראש, פרשת השבוע היא: תבן אין ניתן לעבדיך ולבנים אומרים לנו עשו, והנה עבדיך מוכים. הלוא הססמה של הממשלה הזאת היא: לכו לעבוד פרזיטים. הפרזיטים האלה עובדים אבל לא מקבלים את התבן שלהם, לא מקבלים את האוכל שלהם. </w:t>
      </w:r>
    </w:p>
    <w:p w14:paraId="78893FFE" w14:textId="77777777" w:rsidR="00000000" w:rsidRDefault="00B90FE9">
      <w:pPr>
        <w:pStyle w:val="a0"/>
        <w:rPr>
          <w:rFonts w:hint="cs"/>
          <w:rtl/>
        </w:rPr>
      </w:pPr>
    </w:p>
    <w:p w14:paraId="4468EE75" w14:textId="77777777" w:rsidR="00000000" w:rsidRDefault="00B90FE9">
      <w:pPr>
        <w:pStyle w:val="a0"/>
        <w:rPr>
          <w:rFonts w:hint="cs"/>
          <w:rtl/>
        </w:rPr>
      </w:pPr>
      <w:r>
        <w:rPr>
          <w:rFonts w:hint="cs"/>
          <w:rtl/>
        </w:rPr>
        <w:t xml:space="preserve">לגבי החשש </w:t>
      </w:r>
      <w:r>
        <w:rPr>
          <w:rFonts w:hint="cs"/>
          <w:rtl/>
        </w:rPr>
        <w:t>הכבד של שר הפנים, שאמר שכל בוקר יש לו פרפרים בבטן, שאולי חלילה וחס ש"ס ואגודת ישראל ייכנסו לממשלה ברגע שהוא יאיים על הממשלה הזאת, אני רוצה לומר לך, אדוני כבוד השר, יש לכם פשוט ג'וקים במוח, רוח רעה מהלכת בקרבכם. אנחנו לא מתכוונים להיכנס לממשלת התעתועים הזאת</w:t>
      </w:r>
      <w:r>
        <w:rPr>
          <w:rFonts w:hint="cs"/>
          <w:rtl/>
        </w:rPr>
        <w:t xml:space="preserve">, ממשלה שגנבה את לחם חוקם של אותם עניים. </w:t>
      </w:r>
    </w:p>
    <w:p w14:paraId="0890C9A9" w14:textId="77777777" w:rsidR="00000000" w:rsidRDefault="00B90FE9">
      <w:pPr>
        <w:pStyle w:val="a0"/>
        <w:rPr>
          <w:rFonts w:hint="cs"/>
          <w:rtl/>
        </w:rPr>
      </w:pPr>
    </w:p>
    <w:p w14:paraId="359512FD" w14:textId="77777777" w:rsidR="00000000" w:rsidRDefault="00B90FE9">
      <w:pPr>
        <w:pStyle w:val="a0"/>
        <w:rPr>
          <w:rFonts w:hint="cs"/>
          <w:rtl/>
        </w:rPr>
      </w:pPr>
      <w:r>
        <w:rPr>
          <w:rFonts w:hint="cs"/>
          <w:rtl/>
        </w:rPr>
        <w:t xml:space="preserve">אתה יכול להירגע, כדאי לך לפעול ולתת 2 מיליוני שקלים לקריית-מלאכי. 2 מיליוני שקלים זה לעג לרש. </w:t>
      </w:r>
    </w:p>
    <w:p w14:paraId="33064F66" w14:textId="77777777" w:rsidR="00000000" w:rsidRDefault="00B90FE9">
      <w:pPr>
        <w:pStyle w:val="a0"/>
        <w:rPr>
          <w:rFonts w:hint="cs"/>
          <w:rtl/>
        </w:rPr>
      </w:pPr>
    </w:p>
    <w:p w14:paraId="1420CD94" w14:textId="77777777" w:rsidR="00000000" w:rsidRDefault="00B90FE9">
      <w:pPr>
        <w:pStyle w:val="af1"/>
        <w:rPr>
          <w:rtl/>
        </w:rPr>
      </w:pPr>
      <w:r>
        <w:rPr>
          <w:rtl/>
        </w:rPr>
        <w:t>היו"ר</w:t>
      </w:r>
      <w:r>
        <w:rPr>
          <w:rFonts w:hint="cs"/>
          <w:rtl/>
        </w:rPr>
        <w:t xml:space="preserve"> אלי בן-מנחם</w:t>
      </w:r>
      <w:r>
        <w:rPr>
          <w:rtl/>
        </w:rPr>
        <w:t>:</w:t>
      </w:r>
    </w:p>
    <w:p w14:paraId="497B7238" w14:textId="77777777" w:rsidR="00000000" w:rsidRDefault="00B90FE9">
      <w:pPr>
        <w:pStyle w:val="a0"/>
        <w:rPr>
          <w:rtl/>
        </w:rPr>
      </w:pPr>
    </w:p>
    <w:p w14:paraId="1FD9A4D0" w14:textId="77777777" w:rsidR="00000000" w:rsidRDefault="00B90FE9">
      <w:pPr>
        <w:pStyle w:val="a0"/>
        <w:rPr>
          <w:rFonts w:hint="cs"/>
          <w:rtl/>
        </w:rPr>
      </w:pPr>
      <w:r>
        <w:rPr>
          <w:rFonts w:hint="cs"/>
          <w:rtl/>
        </w:rPr>
        <w:t xml:space="preserve">תודה לחבר הכנסת זאב. חבר הכנסת אופיר פינס, ואחריו - חבר הכנסת מאיר פרוש. </w:t>
      </w:r>
    </w:p>
    <w:p w14:paraId="7B948A90" w14:textId="77777777" w:rsidR="00000000" w:rsidRDefault="00B90FE9">
      <w:pPr>
        <w:pStyle w:val="a0"/>
        <w:rPr>
          <w:rFonts w:hint="cs"/>
          <w:rtl/>
        </w:rPr>
      </w:pPr>
    </w:p>
    <w:p w14:paraId="0C94AFB3" w14:textId="77777777" w:rsidR="00000000" w:rsidRDefault="00B90FE9">
      <w:pPr>
        <w:pStyle w:val="a"/>
        <w:rPr>
          <w:rtl/>
        </w:rPr>
      </w:pPr>
      <w:bookmarkStart w:id="446" w:name="FS000000455T14_01_2004_15_35_48"/>
      <w:bookmarkStart w:id="447" w:name="_Toc75077221"/>
      <w:bookmarkEnd w:id="446"/>
      <w:r>
        <w:rPr>
          <w:rFonts w:hint="eastAsia"/>
          <w:rtl/>
        </w:rPr>
        <w:t>אופיר</w:t>
      </w:r>
      <w:r>
        <w:rPr>
          <w:rtl/>
        </w:rPr>
        <w:t xml:space="preserve"> פינס-פז (העבודה-</w:t>
      </w:r>
      <w:r>
        <w:rPr>
          <w:rtl/>
        </w:rPr>
        <w:t>מימד):</w:t>
      </w:r>
      <w:bookmarkEnd w:id="447"/>
    </w:p>
    <w:p w14:paraId="3F252365" w14:textId="77777777" w:rsidR="00000000" w:rsidRDefault="00B90FE9">
      <w:pPr>
        <w:pStyle w:val="a0"/>
        <w:rPr>
          <w:rFonts w:hint="cs"/>
          <w:rtl/>
        </w:rPr>
      </w:pPr>
    </w:p>
    <w:p w14:paraId="0ECBAA78" w14:textId="77777777" w:rsidR="00000000" w:rsidRDefault="00B90FE9">
      <w:pPr>
        <w:pStyle w:val="a0"/>
        <w:rPr>
          <w:rFonts w:hint="cs"/>
          <w:rtl/>
        </w:rPr>
      </w:pPr>
      <w:r>
        <w:rPr>
          <w:rFonts w:hint="cs"/>
          <w:rtl/>
        </w:rPr>
        <w:t xml:space="preserve">אדוני היושב-ראש, אדוני השר, קודם כול, השר שלא בכוונה הפליל את עצמו ואת שר האוצר, והודה בעצם על עסקה - - - </w:t>
      </w:r>
    </w:p>
    <w:p w14:paraId="365769BA" w14:textId="77777777" w:rsidR="00000000" w:rsidRDefault="00B90FE9">
      <w:pPr>
        <w:pStyle w:val="a0"/>
        <w:rPr>
          <w:rFonts w:hint="cs"/>
          <w:rtl/>
        </w:rPr>
      </w:pPr>
    </w:p>
    <w:p w14:paraId="527FDDE2" w14:textId="77777777" w:rsidR="00000000" w:rsidRDefault="00B90FE9">
      <w:pPr>
        <w:pStyle w:val="af0"/>
        <w:rPr>
          <w:rtl/>
        </w:rPr>
      </w:pPr>
      <w:r>
        <w:rPr>
          <w:rFonts w:hint="eastAsia"/>
          <w:rtl/>
        </w:rPr>
        <w:t>יעקב</w:t>
      </w:r>
      <w:r>
        <w:rPr>
          <w:rtl/>
        </w:rPr>
        <w:t xml:space="preserve"> ליצמן (יהדות התורה):</w:t>
      </w:r>
    </w:p>
    <w:p w14:paraId="0E7014BA" w14:textId="77777777" w:rsidR="00000000" w:rsidRDefault="00B90FE9">
      <w:pPr>
        <w:pStyle w:val="a0"/>
        <w:rPr>
          <w:rFonts w:hint="cs"/>
          <w:rtl/>
        </w:rPr>
      </w:pPr>
    </w:p>
    <w:p w14:paraId="7CD7CD14" w14:textId="77777777" w:rsidR="00000000" w:rsidRDefault="00B90FE9">
      <w:pPr>
        <w:pStyle w:val="a0"/>
        <w:rPr>
          <w:rFonts w:hint="cs"/>
          <w:rtl/>
        </w:rPr>
      </w:pPr>
      <w:r>
        <w:rPr>
          <w:rFonts w:hint="cs"/>
          <w:rtl/>
        </w:rPr>
        <w:t xml:space="preserve">לא את עצמו. </w:t>
      </w:r>
    </w:p>
    <w:p w14:paraId="7DE36A3A" w14:textId="77777777" w:rsidR="00000000" w:rsidRDefault="00B90FE9">
      <w:pPr>
        <w:pStyle w:val="a0"/>
        <w:rPr>
          <w:rFonts w:hint="cs"/>
          <w:rtl/>
        </w:rPr>
      </w:pPr>
    </w:p>
    <w:p w14:paraId="186F3DEA" w14:textId="77777777" w:rsidR="00000000" w:rsidRDefault="00B90FE9">
      <w:pPr>
        <w:pStyle w:val="-"/>
        <w:rPr>
          <w:rtl/>
        </w:rPr>
      </w:pPr>
      <w:bookmarkStart w:id="448" w:name="FS000000455T14_01_2004_15_36_18C"/>
      <w:bookmarkEnd w:id="448"/>
      <w:r>
        <w:rPr>
          <w:rtl/>
        </w:rPr>
        <w:t>אופיר פינס-פז (העבודה-מימד):</w:t>
      </w:r>
    </w:p>
    <w:p w14:paraId="7EA703CF" w14:textId="77777777" w:rsidR="00000000" w:rsidRDefault="00B90FE9">
      <w:pPr>
        <w:pStyle w:val="a0"/>
        <w:rPr>
          <w:rtl/>
        </w:rPr>
      </w:pPr>
    </w:p>
    <w:p w14:paraId="684A192D" w14:textId="77777777" w:rsidR="00000000" w:rsidRDefault="00B90FE9">
      <w:pPr>
        <w:pStyle w:val="a0"/>
        <w:rPr>
          <w:rFonts w:hint="cs"/>
          <w:rtl/>
        </w:rPr>
      </w:pPr>
      <w:r>
        <w:rPr>
          <w:rFonts w:hint="cs"/>
          <w:rtl/>
        </w:rPr>
        <w:t>אבל זו גם הפללה של עצמו, כי הוא היה שותף להסכם. שר האוצר הסתיר מהכנסת</w:t>
      </w:r>
      <w:r>
        <w:rPr>
          <w:rFonts w:hint="cs"/>
          <w:rtl/>
        </w:rPr>
        <w:t xml:space="preserve"> את ההסכם שהיה לו עם סיעת שינוי לגבי משרד הפנים והעברת מאות מיליונים לרשויות, בלי שיש לזה כיסוי בתקציב.  </w:t>
      </w:r>
    </w:p>
    <w:p w14:paraId="7DB4D2A6" w14:textId="77777777" w:rsidR="00000000" w:rsidRDefault="00B90FE9">
      <w:pPr>
        <w:pStyle w:val="a0"/>
        <w:rPr>
          <w:rFonts w:hint="cs"/>
          <w:rtl/>
        </w:rPr>
      </w:pPr>
    </w:p>
    <w:p w14:paraId="1D021B73" w14:textId="77777777" w:rsidR="00000000" w:rsidRDefault="00B90FE9">
      <w:pPr>
        <w:pStyle w:val="af0"/>
        <w:rPr>
          <w:rtl/>
        </w:rPr>
      </w:pPr>
      <w:r>
        <w:rPr>
          <w:rFonts w:hint="eastAsia"/>
          <w:rtl/>
        </w:rPr>
        <w:t>איוב</w:t>
      </w:r>
      <w:r>
        <w:rPr>
          <w:rtl/>
        </w:rPr>
        <w:t xml:space="preserve"> קרא (הליכוד):</w:t>
      </w:r>
    </w:p>
    <w:p w14:paraId="74E3C90A" w14:textId="77777777" w:rsidR="00000000" w:rsidRDefault="00B90FE9">
      <w:pPr>
        <w:pStyle w:val="a0"/>
        <w:rPr>
          <w:rFonts w:hint="cs"/>
          <w:rtl/>
        </w:rPr>
      </w:pPr>
    </w:p>
    <w:p w14:paraId="61A482A9" w14:textId="77777777" w:rsidR="00000000" w:rsidRDefault="00B90FE9">
      <w:pPr>
        <w:pStyle w:val="a0"/>
        <w:rPr>
          <w:rFonts w:hint="cs"/>
          <w:rtl/>
        </w:rPr>
      </w:pPr>
      <w:r>
        <w:rPr>
          <w:rFonts w:hint="cs"/>
          <w:rtl/>
        </w:rPr>
        <w:t>מה הקשר לקריית-מלאכי?</w:t>
      </w:r>
    </w:p>
    <w:p w14:paraId="7F357B50" w14:textId="77777777" w:rsidR="00000000" w:rsidRDefault="00B90FE9">
      <w:pPr>
        <w:pStyle w:val="a0"/>
        <w:rPr>
          <w:rFonts w:hint="cs"/>
          <w:rtl/>
        </w:rPr>
      </w:pPr>
    </w:p>
    <w:p w14:paraId="41C897CF" w14:textId="77777777" w:rsidR="00000000" w:rsidRDefault="00B90FE9">
      <w:pPr>
        <w:pStyle w:val="af1"/>
        <w:rPr>
          <w:rtl/>
        </w:rPr>
      </w:pPr>
      <w:bookmarkStart w:id="449" w:name="FS000000455T14_01_2004_15_36_39C"/>
      <w:bookmarkEnd w:id="449"/>
      <w:r>
        <w:rPr>
          <w:rtl/>
        </w:rPr>
        <w:t>היו"ר</w:t>
      </w:r>
      <w:r>
        <w:rPr>
          <w:rFonts w:hint="cs"/>
          <w:rtl/>
        </w:rPr>
        <w:t xml:space="preserve"> אלי בן-מנחם</w:t>
      </w:r>
      <w:r>
        <w:rPr>
          <w:rtl/>
        </w:rPr>
        <w:t>:</w:t>
      </w:r>
    </w:p>
    <w:p w14:paraId="4774C1D5" w14:textId="77777777" w:rsidR="00000000" w:rsidRDefault="00B90FE9">
      <w:pPr>
        <w:pStyle w:val="a0"/>
        <w:rPr>
          <w:rtl/>
        </w:rPr>
      </w:pPr>
    </w:p>
    <w:p w14:paraId="653CD5DA" w14:textId="77777777" w:rsidR="00000000" w:rsidRDefault="00B90FE9">
      <w:pPr>
        <w:pStyle w:val="a0"/>
        <w:rPr>
          <w:rFonts w:hint="cs"/>
          <w:rtl/>
        </w:rPr>
      </w:pPr>
      <w:r>
        <w:rPr>
          <w:rFonts w:hint="cs"/>
          <w:rtl/>
        </w:rPr>
        <w:t xml:space="preserve">חבר הכנסת איוב קרא, תירגע. למה זה צריך להיות קשור? תן לו לדבר מה שהוא רוצה לדבר. </w:t>
      </w:r>
    </w:p>
    <w:p w14:paraId="69E5055A" w14:textId="77777777" w:rsidR="00000000" w:rsidRDefault="00B90FE9">
      <w:pPr>
        <w:pStyle w:val="-"/>
        <w:rPr>
          <w:rFonts w:hint="cs"/>
          <w:rtl/>
        </w:rPr>
      </w:pPr>
    </w:p>
    <w:p w14:paraId="120B42E3" w14:textId="77777777" w:rsidR="00000000" w:rsidRDefault="00B90FE9">
      <w:pPr>
        <w:pStyle w:val="-"/>
        <w:rPr>
          <w:rtl/>
        </w:rPr>
      </w:pPr>
      <w:r>
        <w:rPr>
          <w:rtl/>
        </w:rPr>
        <w:t>אופ</w:t>
      </w:r>
      <w:r>
        <w:rPr>
          <w:rtl/>
        </w:rPr>
        <w:t>יר פינס-פז (העבודה-מימד):</w:t>
      </w:r>
    </w:p>
    <w:p w14:paraId="5511B53D" w14:textId="77777777" w:rsidR="00000000" w:rsidRDefault="00B90FE9">
      <w:pPr>
        <w:pStyle w:val="a0"/>
        <w:rPr>
          <w:rtl/>
        </w:rPr>
      </w:pPr>
    </w:p>
    <w:p w14:paraId="2362B689" w14:textId="77777777" w:rsidR="00000000" w:rsidRDefault="00B90FE9">
      <w:pPr>
        <w:pStyle w:val="a0"/>
        <w:rPr>
          <w:rFonts w:hint="cs"/>
          <w:rtl/>
        </w:rPr>
      </w:pPr>
      <w:r>
        <w:rPr>
          <w:rFonts w:hint="cs"/>
          <w:rtl/>
        </w:rPr>
        <w:t xml:space="preserve">אל תדאג, אני עוד מעט אטפל בעניין שלך. </w:t>
      </w:r>
    </w:p>
    <w:p w14:paraId="1D01634A" w14:textId="77777777" w:rsidR="00000000" w:rsidRDefault="00B90FE9">
      <w:pPr>
        <w:pStyle w:val="a0"/>
        <w:rPr>
          <w:rFonts w:hint="cs"/>
          <w:rtl/>
        </w:rPr>
      </w:pPr>
    </w:p>
    <w:p w14:paraId="594AC63A" w14:textId="77777777" w:rsidR="00000000" w:rsidRDefault="00B90FE9">
      <w:pPr>
        <w:pStyle w:val="a0"/>
        <w:rPr>
          <w:rFonts w:hint="cs"/>
          <w:rtl/>
        </w:rPr>
      </w:pPr>
      <w:r>
        <w:rPr>
          <w:rFonts w:hint="cs"/>
          <w:rtl/>
        </w:rPr>
        <w:t xml:space="preserve">אגב, האופוזיציה תדרוש מיושב-ראש הכנסת להביא את שר האוצר ביום שני בשעה 16:00, לתת הסברים להסתרת העניין, אחרי כל מה שעברנו אתו. </w:t>
      </w:r>
    </w:p>
    <w:p w14:paraId="24A38FB1" w14:textId="77777777" w:rsidR="00000000" w:rsidRDefault="00B90FE9">
      <w:pPr>
        <w:pStyle w:val="a0"/>
        <w:rPr>
          <w:rFonts w:hint="cs"/>
          <w:rtl/>
        </w:rPr>
      </w:pPr>
    </w:p>
    <w:p w14:paraId="31CC2D01" w14:textId="77777777" w:rsidR="00000000" w:rsidRDefault="00B90FE9">
      <w:pPr>
        <w:pStyle w:val="af0"/>
        <w:rPr>
          <w:rtl/>
        </w:rPr>
      </w:pPr>
      <w:r>
        <w:rPr>
          <w:rFonts w:hint="eastAsia"/>
          <w:rtl/>
        </w:rPr>
        <w:t>ענבל</w:t>
      </w:r>
      <w:r>
        <w:rPr>
          <w:rtl/>
        </w:rPr>
        <w:t xml:space="preserve"> גבריאלי (הליכוד):</w:t>
      </w:r>
    </w:p>
    <w:p w14:paraId="00E73F95" w14:textId="77777777" w:rsidR="00000000" w:rsidRDefault="00B90FE9">
      <w:pPr>
        <w:pStyle w:val="a0"/>
        <w:rPr>
          <w:rFonts w:hint="cs"/>
          <w:rtl/>
        </w:rPr>
      </w:pPr>
    </w:p>
    <w:p w14:paraId="427EDDCB" w14:textId="77777777" w:rsidR="00000000" w:rsidRDefault="00B90FE9">
      <w:pPr>
        <w:pStyle w:val="a0"/>
        <w:rPr>
          <w:rFonts w:hint="cs"/>
          <w:rtl/>
        </w:rPr>
      </w:pPr>
      <w:r>
        <w:rPr>
          <w:rFonts w:hint="cs"/>
          <w:rtl/>
        </w:rPr>
        <w:t xml:space="preserve">הוא לא חייב לכם הסברים. </w:t>
      </w:r>
    </w:p>
    <w:p w14:paraId="180F8419" w14:textId="77777777" w:rsidR="00000000" w:rsidRDefault="00B90FE9">
      <w:pPr>
        <w:pStyle w:val="a0"/>
        <w:rPr>
          <w:rFonts w:hint="cs"/>
          <w:rtl/>
        </w:rPr>
      </w:pPr>
    </w:p>
    <w:p w14:paraId="264B7FBC" w14:textId="77777777" w:rsidR="00000000" w:rsidRDefault="00B90FE9">
      <w:pPr>
        <w:pStyle w:val="-"/>
        <w:rPr>
          <w:rtl/>
        </w:rPr>
      </w:pPr>
      <w:bookmarkStart w:id="450" w:name="FS000000455T14_01_2004_15_37_16C"/>
      <w:bookmarkEnd w:id="450"/>
      <w:r>
        <w:rPr>
          <w:rtl/>
        </w:rPr>
        <w:t>אופיר פינס-</w:t>
      </w:r>
      <w:r>
        <w:rPr>
          <w:rtl/>
        </w:rPr>
        <w:t>פז (העבודה-מימד):</w:t>
      </w:r>
    </w:p>
    <w:p w14:paraId="3970222B" w14:textId="77777777" w:rsidR="00000000" w:rsidRDefault="00B90FE9">
      <w:pPr>
        <w:pStyle w:val="a0"/>
        <w:rPr>
          <w:rtl/>
        </w:rPr>
      </w:pPr>
    </w:p>
    <w:p w14:paraId="1DDBA16B" w14:textId="77777777" w:rsidR="00000000" w:rsidRDefault="00B90FE9">
      <w:pPr>
        <w:pStyle w:val="a0"/>
        <w:rPr>
          <w:rFonts w:hint="cs"/>
          <w:rtl/>
        </w:rPr>
      </w:pPr>
      <w:r>
        <w:rPr>
          <w:rFonts w:hint="cs"/>
          <w:rtl/>
        </w:rPr>
        <w:t xml:space="preserve">אנחנו נראה מה הוא חייב, אנחנו נראה מה הוא חייב ומה הוא לא. </w:t>
      </w:r>
    </w:p>
    <w:p w14:paraId="0DCC3887" w14:textId="77777777" w:rsidR="00000000" w:rsidRDefault="00B90FE9">
      <w:pPr>
        <w:pStyle w:val="a0"/>
        <w:rPr>
          <w:rFonts w:hint="cs"/>
          <w:rtl/>
        </w:rPr>
      </w:pPr>
    </w:p>
    <w:p w14:paraId="6EA13E6D" w14:textId="77777777" w:rsidR="00000000" w:rsidRDefault="00B90FE9">
      <w:pPr>
        <w:pStyle w:val="a0"/>
        <w:rPr>
          <w:rFonts w:hint="cs"/>
          <w:rtl/>
        </w:rPr>
      </w:pPr>
      <w:r>
        <w:rPr>
          <w:rFonts w:hint="cs"/>
          <w:rtl/>
        </w:rPr>
        <w:t>לגבי קריית-מלאכי, אתה צריך לנשק את הרגליים של בייגה שוחט. אתה יודע מה האסון של ליאור קצב? אתה יודע מה האסון שלו? שהוא פנה לברק ולשוחט, והם עזרו לו, והוא נתן לאהוד ברק אפילו אזר</w:t>
      </w:r>
      <w:r>
        <w:rPr>
          <w:rFonts w:hint="cs"/>
          <w:rtl/>
        </w:rPr>
        <w:t xml:space="preserve">חות כבוד. לכן מחקתם אותו, מחקתם את קריית-מלאכי, מחקתם את העובדים. תביאו לפה את כל העובדים. הכול שקר ודמגוגיה, חיסלתם את קריית-מלאכי. </w:t>
      </w:r>
    </w:p>
    <w:p w14:paraId="3AE4BBF5" w14:textId="77777777" w:rsidR="00000000" w:rsidRDefault="00B90FE9">
      <w:pPr>
        <w:pStyle w:val="a0"/>
        <w:rPr>
          <w:rFonts w:hint="cs"/>
          <w:rtl/>
        </w:rPr>
      </w:pPr>
    </w:p>
    <w:p w14:paraId="740B7041" w14:textId="77777777" w:rsidR="00000000" w:rsidRDefault="00B90FE9">
      <w:pPr>
        <w:pStyle w:val="a0"/>
        <w:rPr>
          <w:rFonts w:hint="cs"/>
          <w:rtl/>
        </w:rPr>
      </w:pPr>
      <w:r>
        <w:rPr>
          <w:rFonts w:hint="cs"/>
          <w:rtl/>
        </w:rPr>
        <w:t xml:space="preserve">עכשיו אני אגיד משהו לפורז. </w:t>
      </w:r>
    </w:p>
    <w:p w14:paraId="75DE6E0A" w14:textId="77777777" w:rsidR="00000000" w:rsidRDefault="00B90FE9">
      <w:pPr>
        <w:pStyle w:val="a0"/>
        <w:rPr>
          <w:rFonts w:hint="cs"/>
          <w:rtl/>
        </w:rPr>
      </w:pPr>
    </w:p>
    <w:p w14:paraId="71305C5B" w14:textId="77777777" w:rsidR="00000000" w:rsidRDefault="00B90FE9">
      <w:pPr>
        <w:pStyle w:val="af0"/>
        <w:rPr>
          <w:rtl/>
        </w:rPr>
      </w:pPr>
      <w:r>
        <w:rPr>
          <w:rFonts w:hint="eastAsia"/>
          <w:rtl/>
        </w:rPr>
        <w:t>איוב</w:t>
      </w:r>
      <w:r>
        <w:rPr>
          <w:rtl/>
        </w:rPr>
        <w:t xml:space="preserve"> קרא (הליכוד):</w:t>
      </w:r>
    </w:p>
    <w:p w14:paraId="67541075" w14:textId="77777777" w:rsidR="00000000" w:rsidRDefault="00B90FE9">
      <w:pPr>
        <w:pStyle w:val="a0"/>
        <w:rPr>
          <w:rFonts w:hint="cs"/>
          <w:rtl/>
        </w:rPr>
      </w:pPr>
    </w:p>
    <w:p w14:paraId="1F084D05" w14:textId="77777777" w:rsidR="00000000" w:rsidRDefault="00B90FE9">
      <w:pPr>
        <w:pStyle w:val="a0"/>
        <w:rPr>
          <w:rtl/>
        </w:rPr>
      </w:pPr>
      <w:r>
        <w:rPr>
          <w:rFonts w:hint="cs"/>
          <w:rtl/>
        </w:rPr>
        <w:t xml:space="preserve">הגירעון התחיל אצלו. </w:t>
      </w:r>
    </w:p>
    <w:p w14:paraId="1C7F7D9A" w14:textId="77777777" w:rsidR="00000000" w:rsidRDefault="00B90FE9">
      <w:pPr>
        <w:pStyle w:val="a0"/>
        <w:rPr>
          <w:rFonts w:hint="cs"/>
          <w:rtl/>
        </w:rPr>
      </w:pPr>
    </w:p>
    <w:p w14:paraId="62024D0B" w14:textId="77777777" w:rsidR="00000000" w:rsidRDefault="00B90FE9">
      <w:pPr>
        <w:pStyle w:val="af1"/>
        <w:rPr>
          <w:rtl/>
        </w:rPr>
      </w:pPr>
      <w:r>
        <w:rPr>
          <w:rtl/>
        </w:rPr>
        <w:t>היו"ר</w:t>
      </w:r>
      <w:r>
        <w:rPr>
          <w:rFonts w:hint="cs"/>
          <w:rtl/>
        </w:rPr>
        <w:t xml:space="preserve"> אלי בן-מנחם</w:t>
      </w:r>
      <w:r>
        <w:rPr>
          <w:rtl/>
        </w:rPr>
        <w:t>:</w:t>
      </w:r>
    </w:p>
    <w:p w14:paraId="0D527F82" w14:textId="77777777" w:rsidR="00000000" w:rsidRDefault="00B90FE9">
      <w:pPr>
        <w:pStyle w:val="a0"/>
        <w:rPr>
          <w:rtl/>
        </w:rPr>
      </w:pPr>
    </w:p>
    <w:p w14:paraId="30F24FE8" w14:textId="77777777" w:rsidR="00000000" w:rsidRDefault="00B90FE9">
      <w:pPr>
        <w:pStyle w:val="a0"/>
        <w:rPr>
          <w:rFonts w:hint="cs"/>
          <w:rtl/>
        </w:rPr>
      </w:pPr>
      <w:r>
        <w:rPr>
          <w:rFonts w:hint="cs"/>
          <w:rtl/>
        </w:rPr>
        <w:t>חבר הכנסת איוב קרא, אני קורא א</w:t>
      </w:r>
      <w:r>
        <w:rPr>
          <w:rFonts w:hint="cs"/>
          <w:rtl/>
        </w:rPr>
        <w:t xml:space="preserve">ותך לסדר. </w:t>
      </w:r>
    </w:p>
    <w:p w14:paraId="5AF03B2A" w14:textId="77777777" w:rsidR="00000000" w:rsidRDefault="00B90FE9">
      <w:pPr>
        <w:pStyle w:val="a0"/>
        <w:rPr>
          <w:rFonts w:hint="cs"/>
          <w:rtl/>
        </w:rPr>
      </w:pPr>
    </w:p>
    <w:p w14:paraId="4D1AA9D3" w14:textId="77777777" w:rsidR="00000000" w:rsidRDefault="00B90FE9">
      <w:pPr>
        <w:pStyle w:val="-"/>
        <w:rPr>
          <w:rtl/>
        </w:rPr>
      </w:pPr>
      <w:bookmarkStart w:id="451" w:name="FS000000455T14_01_2004_15_38_17C"/>
      <w:bookmarkEnd w:id="451"/>
      <w:r>
        <w:rPr>
          <w:rtl/>
        </w:rPr>
        <w:t>אופיר פינס-פז (העבודה-מימד):</w:t>
      </w:r>
    </w:p>
    <w:p w14:paraId="12F1EF41" w14:textId="77777777" w:rsidR="00000000" w:rsidRDefault="00B90FE9">
      <w:pPr>
        <w:pStyle w:val="a0"/>
        <w:rPr>
          <w:rtl/>
        </w:rPr>
      </w:pPr>
    </w:p>
    <w:p w14:paraId="66743DCB" w14:textId="77777777" w:rsidR="00000000" w:rsidRDefault="00B90FE9">
      <w:pPr>
        <w:pStyle w:val="a0"/>
        <w:rPr>
          <w:rFonts w:hint="cs"/>
          <w:rtl/>
        </w:rPr>
      </w:pPr>
      <w:r>
        <w:rPr>
          <w:rFonts w:hint="cs"/>
          <w:rtl/>
        </w:rPr>
        <w:t>לגבי השר פורז, השר פורז הוא שר הפנים כבר עוד מעט שנה. הגירעונות לא התחילו אתמול בבוקר, גם לא לפני שנה. מי בא חשבון עם כל ראשי הרשויות שעשו גירעונות עתק? למי הקימו ועדה קרואה? במי טיפלו? מזל שהבוחר היה מספיק חכם כדי</w:t>
      </w:r>
      <w:r>
        <w:rPr>
          <w:rFonts w:hint="cs"/>
          <w:rtl/>
        </w:rPr>
        <w:t xml:space="preserve"> לטפל בחלק גדול מראשי הרשויות האלה. </w:t>
      </w:r>
    </w:p>
    <w:p w14:paraId="147382E5" w14:textId="77777777" w:rsidR="00000000" w:rsidRDefault="00B90FE9">
      <w:pPr>
        <w:pStyle w:val="a0"/>
        <w:rPr>
          <w:rFonts w:hint="cs"/>
          <w:rtl/>
        </w:rPr>
      </w:pPr>
    </w:p>
    <w:p w14:paraId="2E713F1E" w14:textId="77777777" w:rsidR="00000000" w:rsidRDefault="00B90FE9">
      <w:pPr>
        <w:pStyle w:val="af1"/>
        <w:rPr>
          <w:rtl/>
        </w:rPr>
      </w:pPr>
      <w:r>
        <w:rPr>
          <w:rtl/>
        </w:rPr>
        <w:t>היו"ר</w:t>
      </w:r>
      <w:r>
        <w:rPr>
          <w:rFonts w:hint="cs"/>
          <w:rtl/>
        </w:rPr>
        <w:t xml:space="preserve"> אלי בן-מנחם</w:t>
      </w:r>
      <w:r>
        <w:rPr>
          <w:rtl/>
        </w:rPr>
        <w:t>:</w:t>
      </w:r>
    </w:p>
    <w:p w14:paraId="498F3704" w14:textId="77777777" w:rsidR="00000000" w:rsidRDefault="00B90FE9">
      <w:pPr>
        <w:pStyle w:val="a0"/>
        <w:rPr>
          <w:rtl/>
        </w:rPr>
      </w:pPr>
    </w:p>
    <w:p w14:paraId="163E7B7B" w14:textId="77777777" w:rsidR="00000000" w:rsidRDefault="00B90FE9">
      <w:pPr>
        <w:pStyle w:val="a0"/>
        <w:rPr>
          <w:rFonts w:hint="cs"/>
          <w:rtl/>
        </w:rPr>
      </w:pPr>
      <w:r>
        <w:rPr>
          <w:rFonts w:hint="cs"/>
          <w:rtl/>
        </w:rPr>
        <w:t xml:space="preserve">תודה לחבר הכנסת פינס-פז. חבר הכנסת מאיר פרוש, בבקשה. אחריו - חבר הכנסת מוחמד ברכה. </w:t>
      </w:r>
    </w:p>
    <w:p w14:paraId="7613EE27" w14:textId="77777777" w:rsidR="00000000" w:rsidRDefault="00B90FE9">
      <w:pPr>
        <w:pStyle w:val="a0"/>
        <w:rPr>
          <w:rFonts w:hint="cs"/>
          <w:rtl/>
        </w:rPr>
      </w:pPr>
    </w:p>
    <w:p w14:paraId="75A45184" w14:textId="77777777" w:rsidR="00000000" w:rsidRDefault="00B90FE9">
      <w:pPr>
        <w:pStyle w:val="a"/>
        <w:rPr>
          <w:rtl/>
        </w:rPr>
      </w:pPr>
      <w:bookmarkStart w:id="452" w:name="FS000000563T14_01_2004_16_45_33"/>
      <w:bookmarkStart w:id="453" w:name="_Toc75077222"/>
      <w:bookmarkEnd w:id="452"/>
      <w:r>
        <w:rPr>
          <w:rFonts w:hint="eastAsia"/>
          <w:rtl/>
        </w:rPr>
        <w:t>מאיר</w:t>
      </w:r>
      <w:r>
        <w:rPr>
          <w:rtl/>
        </w:rPr>
        <w:t xml:space="preserve"> פרוש (יהדות התורה):</w:t>
      </w:r>
      <w:bookmarkEnd w:id="453"/>
    </w:p>
    <w:p w14:paraId="3BD81ED4" w14:textId="77777777" w:rsidR="00000000" w:rsidRDefault="00B90FE9">
      <w:pPr>
        <w:pStyle w:val="a0"/>
        <w:rPr>
          <w:rFonts w:hint="cs"/>
          <w:rtl/>
        </w:rPr>
      </w:pPr>
    </w:p>
    <w:p w14:paraId="6D2377D1" w14:textId="77777777" w:rsidR="00000000" w:rsidRDefault="00B90FE9">
      <w:pPr>
        <w:pStyle w:val="a0"/>
        <w:rPr>
          <w:rFonts w:hint="cs"/>
          <w:rtl/>
        </w:rPr>
      </w:pPr>
      <w:r>
        <w:rPr>
          <w:rFonts w:hint="cs"/>
          <w:rtl/>
        </w:rPr>
        <w:t xml:space="preserve">אדוני היושב-ראש, אדוני השר, את תשובתך על הצעת החוק של חבר הכנסת אהוד יתום התחלת באמירה </w:t>
      </w:r>
      <w:r>
        <w:rPr>
          <w:rFonts w:hint="cs"/>
          <w:rtl/>
        </w:rPr>
        <w:t>כזאת: למה לי זה צריך לקרות? למה זה קורה לי?</w:t>
      </w:r>
    </w:p>
    <w:p w14:paraId="04B86DBD" w14:textId="77777777" w:rsidR="00000000" w:rsidRDefault="00B90FE9">
      <w:pPr>
        <w:pStyle w:val="a0"/>
        <w:rPr>
          <w:rFonts w:hint="cs"/>
          <w:rtl/>
        </w:rPr>
      </w:pPr>
    </w:p>
    <w:p w14:paraId="325692D9" w14:textId="77777777" w:rsidR="00000000" w:rsidRDefault="00B90FE9">
      <w:pPr>
        <w:pStyle w:val="a0"/>
        <w:rPr>
          <w:rFonts w:hint="cs"/>
          <w:rtl/>
        </w:rPr>
      </w:pPr>
      <w:bookmarkStart w:id="454" w:name="FS000000563T14_01_2004_15_38_56"/>
      <w:bookmarkEnd w:id="454"/>
      <w:r>
        <w:rPr>
          <w:rFonts w:hint="cs"/>
          <w:rtl/>
        </w:rPr>
        <w:t xml:space="preserve">ואני אומר לך כך, אדוני השר, הבעיה מתחילה עם זה שאתה במאי 2003, כאשר הממשלה הביאה לפה את התקציב שלה, הראשון, אתה ויתרת על 500 מיליון שקל של מענקי פיתוח לרשויות המקומיות, ולא פצית את פיך, שום דבר לא צעקת. לא מחית </w:t>
      </w:r>
      <w:r>
        <w:rPr>
          <w:rFonts w:hint="cs"/>
          <w:rtl/>
        </w:rPr>
        <w:t xml:space="preserve">בפני האוצר, נתת להם לעשות את זה, ולא היה אכפת לך מה שקורה עם הרשויות המקומיות. ואני אומר לך שאז היית אטום כלפי הרשויות המקומיות. לא היה אכפת לך. </w:t>
      </w:r>
    </w:p>
    <w:p w14:paraId="3E4C6899" w14:textId="77777777" w:rsidR="00000000" w:rsidRDefault="00B90FE9">
      <w:pPr>
        <w:pStyle w:val="a0"/>
        <w:rPr>
          <w:rFonts w:hint="cs"/>
          <w:rtl/>
        </w:rPr>
      </w:pPr>
    </w:p>
    <w:p w14:paraId="1455804A" w14:textId="77777777" w:rsidR="00000000" w:rsidRDefault="00B90FE9">
      <w:pPr>
        <w:pStyle w:val="a0"/>
        <w:rPr>
          <w:rFonts w:hint="cs"/>
          <w:rtl/>
        </w:rPr>
      </w:pPr>
      <w:r>
        <w:rPr>
          <w:rFonts w:hint="cs"/>
          <w:rtl/>
        </w:rPr>
        <w:t xml:space="preserve">אבל הבעיה היא כזאת. אם אני אומר עליך משהו לא טוב, על אופייך, אתה מייד אומר שאני רודף אותך. אבל חברך הטוב אמר </w:t>
      </w:r>
      <w:r>
        <w:rPr>
          <w:rFonts w:hint="cs"/>
          <w:rtl/>
        </w:rPr>
        <w:t>עליך לפני כחודש במועצת שינוי כהאי לישנא, ברגע של אמת הוא אמר את זה:  אני רק מבקש מהחברים - שימו לב, שהאמון על העניין הזה הוא פורז. ככה הוא אמר החבר הטוב - לא להסתכל על השוקת השבורה התקציבית, ולא להעניש את אלה שבסופו של דבר כן הצליחו להגיע להישגים. אתם יודע</w:t>
      </w:r>
      <w:r>
        <w:rPr>
          <w:rFonts w:hint="cs"/>
          <w:rtl/>
        </w:rPr>
        <w:t xml:space="preserve">ים מי אמר את זה? רועי רביב, חברך הטוב, השר פורז. מתי הוא אמר את זה? כמה שעות לפני שהוא נפטר. הוא היה העוזר שלך, הידיד שלך, והוא האשים אותך שאתה אטום לצרכים המינימליים שבהם אפשר לעזור. אתה אטום, זה הוא אמר. </w:t>
      </w:r>
    </w:p>
    <w:p w14:paraId="2F274E08" w14:textId="77777777" w:rsidR="00000000" w:rsidRDefault="00B90FE9">
      <w:pPr>
        <w:pStyle w:val="a0"/>
        <w:rPr>
          <w:rFonts w:hint="cs"/>
          <w:rtl/>
        </w:rPr>
      </w:pPr>
    </w:p>
    <w:p w14:paraId="11E956C3" w14:textId="77777777" w:rsidR="00000000" w:rsidRDefault="00B90FE9">
      <w:pPr>
        <w:pStyle w:val="af1"/>
        <w:rPr>
          <w:rtl/>
        </w:rPr>
      </w:pPr>
      <w:r>
        <w:rPr>
          <w:rtl/>
        </w:rPr>
        <w:t>היו"ר אלי בן-מנחם:</w:t>
      </w:r>
    </w:p>
    <w:p w14:paraId="3FB21FC0" w14:textId="77777777" w:rsidR="00000000" w:rsidRDefault="00B90FE9">
      <w:pPr>
        <w:pStyle w:val="a0"/>
        <w:rPr>
          <w:rtl/>
        </w:rPr>
      </w:pPr>
    </w:p>
    <w:p w14:paraId="2F78E955" w14:textId="77777777" w:rsidR="00000000" w:rsidRDefault="00B90FE9">
      <w:pPr>
        <w:pStyle w:val="a0"/>
        <w:rPr>
          <w:rFonts w:hint="cs"/>
          <w:rtl/>
        </w:rPr>
      </w:pPr>
      <w:r>
        <w:rPr>
          <w:rFonts w:hint="cs"/>
          <w:rtl/>
        </w:rPr>
        <w:t>חבר הכנסת ברכה, בבקשה. אחריו</w:t>
      </w:r>
      <w:r>
        <w:rPr>
          <w:rFonts w:hint="cs"/>
          <w:rtl/>
        </w:rPr>
        <w:t xml:space="preserve"> </w:t>
      </w:r>
      <w:r>
        <w:rPr>
          <w:rtl/>
        </w:rPr>
        <w:t>–</w:t>
      </w:r>
      <w:r>
        <w:rPr>
          <w:rFonts w:hint="cs"/>
          <w:rtl/>
        </w:rPr>
        <w:t xml:space="preserve"> חבר הכנסת חזן.  ואחרון </w:t>
      </w:r>
      <w:r>
        <w:rPr>
          <w:rtl/>
        </w:rPr>
        <w:t>–</w:t>
      </w:r>
      <w:r>
        <w:rPr>
          <w:rFonts w:hint="cs"/>
          <w:rtl/>
        </w:rPr>
        <w:t xml:space="preserve"> חבר הכנסת רשף. </w:t>
      </w:r>
    </w:p>
    <w:p w14:paraId="4C9C40E3" w14:textId="77777777" w:rsidR="00000000" w:rsidRDefault="00B90FE9">
      <w:pPr>
        <w:pStyle w:val="a0"/>
        <w:rPr>
          <w:rFonts w:hint="cs"/>
          <w:rtl/>
        </w:rPr>
      </w:pPr>
    </w:p>
    <w:p w14:paraId="21722A98" w14:textId="77777777" w:rsidR="00000000" w:rsidRDefault="00B90FE9">
      <w:pPr>
        <w:pStyle w:val="a"/>
        <w:rPr>
          <w:rtl/>
        </w:rPr>
      </w:pPr>
      <w:bookmarkStart w:id="455" w:name="FS000001040T14_01_2004_15_42_11"/>
      <w:bookmarkStart w:id="456" w:name="FS000000540T14_01_2004_15_56_04"/>
      <w:bookmarkStart w:id="457" w:name="_Toc75077223"/>
      <w:bookmarkEnd w:id="455"/>
      <w:bookmarkEnd w:id="456"/>
      <w:r>
        <w:rPr>
          <w:rFonts w:hint="eastAsia"/>
          <w:rtl/>
        </w:rPr>
        <w:t>מוחמד</w:t>
      </w:r>
      <w:r>
        <w:rPr>
          <w:rtl/>
        </w:rPr>
        <w:t xml:space="preserve"> ברכה (חד"ש-תע"ל):</w:t>
      </w:r>
      <w:bookmarkEnd w:id="457"/>
    </w:p>
    <w:p w14:paraId="33D8D2CD" w14:textId="77777777" w:rsidR="00000000" w:rsidRDefault="00B90FE9">
      <w:pPr>
        <w:pStyle w:val="a0"/>
        <w:rPr>
          <w:rFonts w:hint="cs"/>
          <w:rtl/>
        </w:rPr>
      </w:pPr>
    </w:p>
    <w:p w14:paraId="201BC430" w14:textId="77777777" w:rsidR="00000000" w:rsidRDefault="00B90FE9">
      <w:pPr>
        <w:pStyle w:val="a0"/>
        <w:rPr>
          <w:rFonts w:hint="cs"/>
          <w:rtl/>
        </w:rPr>
      </w:pPr>
      <w:r>
        <w:rPr>
          <w:rFonts w:hint="cs"/>
          <w:rtl/>
        </w:rPr>
        <w:t>אדוני היושב-ראש, רבותי חברי הכנסת, הממשלה הזאת העניקה את העוני ואת האבטלה וקיצצה בקצבאות, וכך יצרה מצב שהיכולת של הרשויות המקומיות לגבות ארנונות ומסים ירדה לאפס, וההכנסות העצמיות שהיה אפ</w:t>
      </w:r>
      <w:r>
        <w:rPr>
          <w:rFonts w:hint="cs"/>
          <w:rtl/>
        </w:rPr>
        <w:t>שר לגבות אותן מהתושבים, הפכו מינימליות ואפסיות כמעט. מצד שני, הממשלה גלגלה לפתחן של הרשויות המקומיות כל מיני שירותים בתחום הבריאות, בתחום החינוך ובתחום החברתי. ואז הממשלה התנערה מאחריותה כלפי האזרחים והטילה את התפקידים האלה על הרשויות. זאת אומרת, לרשויות י</w:t>
      </w:r>
      <w:r>
        <w:rPr>
          <w:rFonts w:hint="cs"/>
          <w:rtl/>
        </w:rPr>
        <w:t xml:space="preserve">ש פחות הכנסה ויותר אחריות. והדבר השלישי הוא, שהיא לא מזרימה את התקציבים. </w:t>
      </w:r>
    </w:p>
    <w:p w14:paraId="64422460" w14:textId="77777777" w:rsidR="00000000" w:rsidRDefault="00B90FE9">
      <w:pPr>
        <w:pStyle w:val="a0"/>
        <w:rPr>
          <w:rFonts w:hint="cs"/>
          <w:rtl/>
        </w:rPr>
      </w:pPr>
    </w:p>
    <w:p w14:paraId="587A66E4" w14:textId="77777777" w:rsidR="00000000" w:rsidRDefault="00B90FE9">
      <w:pPr>
        <w:pStyle w:val="a0"/>
        <w:rPr>
          <w:rFonts w:hint="cs"/>
          <w:rtl/>
        </w:rPr>
      </w:pPr>
      <w:r>
        <w:rPr>
          <w:rFonts w:hint="cs"/>
          <w:rtl/>
        </w:rPr>
        <w:t>אני אומר לשר הפנים, אדוני שר הפנים - אני מבקש לגזול ממך עשר שניות, השר פורז. אני אומר לך בכנות, יכול להיות שנלחמת על התקציבים ועל התפקיד שלך כשר הפנים בשביל הרשויות המקומיות. יכול ל</w:t>
      </w:r>
      <w:r>
        <w:rPr>
          <w:rFonts w:hint="cs"/>
          <w:rtl/>
        </w:rPr>
        <w:t xml:space="preserve">היות שנלחמת, אני לא יודע מה עשית בממשלה, אבל נכשלת. ואם כך, אני חושב שאתה צריך להסיק מסקנות ולהתפטר. אם לא נלחמת והעניינים הגיעו לאן שהגיעו, גם כך נכשלת ואתה צריך להתפטר. בכל מקרה עדיף שתפטור אותנו מעצמך. תודה. </w:t>
      </w:r>
    </w:p>
    <w:p w14:paraId="6ACA27DF" w14:textId="77777777" w:rsidR="00000000" w:rsidRDefault="00B90FE9">
      <w:pPr>
        <w:pStyle w:val="a0"/>
        <w:rPr>
          <w:rFonts w:hint="cs"/>
          <w:rtl/>
        </w:rPr>
      </w:pPr>
    </w:p>
    <w:p w14:paraId="68687731" w14:textId="77777777" w:rsidR="00000000" w:rsidRDefault="00B90FE9">
      <w:pPr>
        <w:pStyle w:val="af1"/>
        <w:rPr>
          <w:rtl/>
        </w:rPr>
      </w:pPr>
      <w:r>
        <w:rPr>
          <w:rtl/>
        </w:rPr>
        <w:t>היו"ר אלי בן-מנחם:</w:t>
      </w:r>
    </w:p>
    <w:p w14:paraId="0AB18346" w14:textId="77777777" w:rsidR="00000000" w:rsidRDefault="00B90FE9">
      <w:pPr>
        <w:pStyle w:val="a"/>
        <w:rPr>
          <w:rFonts w:hint="cs"/>
          <w:rtl/>
        </w:rPr>
      </w:pPr>
    </w:p>
    <w:p w14:paraId="5705BA31" w14:textId="77777777" w:rsidR="00000000" w:rsidRDefault="00B90FE9">
      <w:pPr>
        <w:pStyle w:val="a0"/>
        <w:rPr>
          <w:rFonts w:hint="cs"/>
          <w:rtl/>
        </w:rPr>
      </w:pPr>
      <w:r>
        <w:rPr>
          <w:rFonts w:hint="cs"/>
          <w:rtl/>
        </w:rPr>
        <w:t>תודה לחבר הכנסת ברכה. ח</w:t>
      </w:r>
      <w:r>
        <w:rPr>
          <w:rFonts w:hint="cs"/>
          <w:rtl/>
        </w:rPr>
        <w:t xml:space="preserve">בר הכנסת חזן, בבקשה. אחריו </w:t>
      </w:r>
      <w:r>
        <w:rPr>
          <w:rtl/>
        </w:rPr>
        <w:t>–</w:t>
      </w:r>
      <w:r>
        <w:rPr>
          <w:rFonts w:hint="cs"/>
          <w:rtl/>
        </w:rPr>
        <w:t xml:space="preserve"> חבר הכנסת רשף.  יש עוד שניים שנרשמו ולא היו אצלי על הדף. אז יש עוד שלושה. </w:t>
      </w:r>
    </w:p>
    <w:p w14:paraId="11C4D89F" w14:textId="77777777" w:rsidR="00000000" w:rsidRDefault="00B90FE9">
      <w:pPr>
        <w:pStyle w:val="a"/>
        <w:rPr>
          <w:rFonts w:hint="cs"/>
          <w:rtl/>
        </w:rPr>
      </w:pPr>
    </w:p>
    <w:p w14:paraId="47B7180A" w14:textId="77777777" w:rsidR="00000000" w:rsidRDefault="00B90FE9">
      <w:pPr>
        <w:pStyle w:val="a"/>
        <w:rPr>
          <w:rtl/>
        </w:rPr>
      </w:pPr>
    </w:p>
    <w:p w14:paraId="56220E06" w14:textId="77777777" w:rsidR="00000000" w:rsidRDefault="00B90FE9">
      <w:pPr>
        <w:pStyle w:val="a"/>
        <w:rPr>
          <w:rtl/>
        </w:rPr>
      </w:pPr>
      <w:bookmarkStart w:id="458" w:name="_Toc75077224"/>
      <w:r>
        <w:rPr>
          <w:rFonts w:hint="eastAsia"/>
          <w:rtl/>
        </w:rPr>
        <w:t>יחיאל</w:t>
      </w:r>
      <w:r>
        <w:rPr>
          <w:rtl/>
        </w:rPr>
        <w:t xml:space="preserve"> חזן (הליכוד):</w:t>
      </w:r>
      <w:bookmarkEnd w:id="458"/>
    </w:p>
    <w:p w14:paraId="7380E693" w14:textId="77777777" w:rsidR="00000000" w:rsidRDefault="00B90FE9">
      <w:pPr>
        <w:pStyle w:val="a0"/>
        <w:rPr>
          <w:rFonts w:hint="cs"/>
          <w:rtl/>
        </w:rPr>
      </w:pPr>
    </w:p>
    <w:p w14:paraId="331A92E9" w14:textId="77777777" w:rsidR="00000000" w:rsidRDefault="00B90FE9">
      <w:pPr>
        <w:pStyle w:val="a0"/>
        <w:rPr>
          <w:rFonts w:hint="cs"/>
          <w:rtl/>
        </w:rPr>
      </w:pPr>
      <w:r>
        <w:rPr>
          <w:rFonts w:hint="cs"/>
          <w:rtl/>
        </w:rPr>
        <w:t>אדוני שר הפנים, הסברת לנו מה שכולנו כבר יודעים, מה זה מענקי איזון. אבל יחד עם זאת, אתה לא יכול להתעלם מהעובדה שכבר תקופה די ארוכה</w:t>
      </w:r>
      <w:r>
        <w:rPr>
          <w:rFonts w:hint="cs"/>
          <w:rtl/>
        </w:rPr>
        <w:t xml:space="preserve"> עובדים במדינת ישראל לא מקבלים שכר. מצד שני, כאשר לקריית-מלאכי יש אזור תעשייה מצומק, קטן, שאין בו מקומות עבודה, אתה צריך לפעול כדי להגדיל את אזור התעשייה, לא רק כדי להעביר להם כסף. אתה צריך לפעול כדי להגדיל את אזור התעשייה על מנת שיבואו לשם יזמים, כדי שתהי</w:t>
      </w:r>
      <w:r>
        <w:rPr>
          <w:rFonts w:hint="cs"/>
          <w:rtl/>
        </w:rPr>
        <w:t xml:space="preserve">ה שם תעשייה. </w:t>
      </w:r>
    </w:p>
    <w:p w14:paraId="1D82B1B7" w14:textId="77777777" w:rsidR="00000000" w:rsidRDefault="00B90FE9">
      <w:pPr>
        <w:pStyle w:val="a0"/>
        <w:rPr>
          <w:rFonts w:hint="cs"/>
          <w:rtl/>
        </w:rPr>
      </w:pPr>
    </w:p>
    <w:p w14:paraId="39E86E61" w14:textId="77777777" w:rsidR="00000000" w:rsidRDefault="00B90FE9">
      <w:pPr>
        <w:pStyle w:val="af0"/>
        <w:rPr>
          <w:rtl/>
        </w:rPr>
      </w:pPr>
      <w:r>
        <w:rPr>
          <w:rFonts w:hint="eastAsia"/>
          <w:rtl/>
        </w:rPr>
        <w:t>עסאם</w:t>
      </w:r>
      <w:r>
        <w:rPr>
          <w:rtl/>
        </w:rPr>
        <w:t xml:space="preserve"> מח'ול (חד"ש-תע"ל):</w:t>
      </w:r>
    </w:p>
    <w:p w14:paraId="24DF6238" w14:textId="77777777" w:rsidR="00000000" w:rsidRDefault="00B90FE9">
      <w:pPr>
        <w:pStyle w:val="a0"/>
        <w:rPr>
          <w:rFonts w:hint="cs"/>
          <w:rtl/>
        </w:rPr>
      </w:pPr>
    </w:p>
    <w:p w14:paraId="28C7D629" w14:textId="77777777" w:rsidR="00000000" w:rsidRDefault="00B90FE9">
      <w:pPr>
        <w:pStyle w:val="a0"/>
        <w:rPr>
          <w:rFonts w:hint="cs"/>
          <w:rtl/>
        </w:rPr>
      </w:pPr>
      <w:r>
        <w:rPr>
          <w:rFonts w:hint="cs"/>
          <w:rtl/>
        </w:rPr>
        <w:t>- - -</w:t>
      </w:r>
    </w:p>
    <w:p w14:paraId="156FB83E" w14:textId="77777777" w:rsidR="00000000" w:rsidRDefault="00B90FE9">
      <w:pPr>
        <w:pStyle w:val="a0"/>
        <w:rPr>
          <w:rFonts w:hint="cs"/>
          <w:rtl/>
        </w:rPr>
      </w:pPr>
    </w:p>
    <w:p w14:paraId="79FBD1BA" w14:textId="77777777" w:rsidR="00000000" w:rsidRDefault="00B90FE9">
      <w:pPr>
        <w:pStyle w:val="-"/>
        <w:rPr>
          <w:rtl/>
        </w:rPr>
      </w:pPr>
      <w:bookmarkStart w:id="459" w:name="FS000001040T14_01_2004_15_42_50C"/>
      <w:bookmarkEnd w:id="459"/>
      <w:r>
        <w:rPr>
          <w:rtl/>
        </w:rPr>
        <w:t>יחיאל חזן (הליכוד):</w:t>
      </w:r>
    </w:p>
    <w:p w14:paraId="4CA9B70B" w14:textId="77777777" w:rsidR="00000000" w:rsidRDefault="00B90FE9">
      <w:pPr>
        <w:pStyle w:val="a0"/>
        <w:rPr>
          <w:rtl/>
        </w:rPr>
      </w:pPr>
    </w:p>
    <w:p w14:paraId="25DFFF2F" w14:textId="77777777" w:rsidR="00000000" w:rsidRDefault="00B90FE9">
      <w:pPr>
        <w:pStyle w:val="a0"/>
        <w:rPr>
          <w:rFonts w:hint="cs"/>
          <w:rtl/>
        </w:rPr>
      </w:pPr>
      <w:r>
        <w:rPr>
          <w:rFonts w:hint="cs"/>
          <w:rtl/>
        </w:rPr>
        <w:t>אני לא יודע איזו בשורה יש לך לאותם ראשי רשויות שפועלים על-פי החוק ופועלים על-פי תוכנית הבראה, כאשר מקצצים מענקי איזון. בעוד שנה נמצא את כל ראשי הרשויות שקיבלו מענקים, על כך שהם עמדו בתוכני</w:t>
      </w:r>
      <w:r>
        <w:rPr>
          <w:rFonts w:hint="cs"/>
          <w:rtl/>
        </w:rPr>
        <w:t>ת ההבראה, נמצא אותם גם כן מגיעים לכאן לבית וגם באים לבקש עזרה, כי אחרת הם יצטרכו לתת את המפתחות. אני לא חושב שאתה צדקת בכך שוויתרת לשר האוצר כאשר הוא ביקש ממך לקצץ 2 מיליארדי שקל.</w:t>
      </w:r>
    </w:p>
    <w:p w14:paraId="1D4D6DEA" w14:textId="77777777" w:rsidR="00000000" w:rsidRDefault="00B90FE9">
      <w:pPr>
        <w:pStyle w:val="a0"/>
        <w:rPr>
          <w:rFonts w:hint="cs"/>
          <w:rtl/>
        </w:rPr>
      </w:pPr>
    </w:p>
    <w:p w14:paraId="3E7E7A8E" w14:textId="77777777" w:rsidR="00000000" w:rsidRDefault="00B90FE9">
      <w:pPr>
        <w:pStyle w:val="af1"/>
        <w:rPr>
          <w:rtl/>
        </w:rPr>
      </w:pPr>
      <w:r>
        <w:rPr>
          <w:rtl/>
        </w:rPr>
        <w:t>היו"ר אלי בן-מנחם:</w:t>
      </w:r>
    </w:p>
    <w:p w14:paraId="15307D8B" w14:textId="77777777" w:rsidR="00000000" w:rsidRDefault="00B90FE9">
      <w:pPr>
        <w:pStyle w:val="a0"/>
        <w:rPr>
          <w:rtl/>
        </w:rPr>
      </w:pPr>
    </w:p>
    <w:p w14:paraId="004CFCD1" w14:textId="77777777" w:rsidR="00000000" w:rsidRDefault="00B90FE9">
      <w:pPr>
        <w:pStyle w:val="a0"/>
        <w:ind w:firstLine="0"/>
        <w:rPr>
          <w:rFonts w:hint="cs"/>
          <w:rtl/>
        </w:rPr>
      </w:pPr>
      <w:r>
        <w:rPr>
          <w:rFonts w:hint="cs"/>
          <w:rtl/>
        </w:rPr>
        <w:tab/>
        <w:t xml:space="preserve">תודה לחבר הכנסת חזן. חבר הכנסת רשף חן, ואחריו </w:t>
      </w:r>
      <w:r>
        <w:rPr>
          <w:rtl/>
        </w:rPr>
        <w:t>–</w:t>
      </w:r>
      <w:r>
        <w:rPr>
          <w:rFonts w:hint="cs"/>
          <w:rtl/>
        </w:rPr>
        <w:t xml:space="preserve"> חבר הכ</w:t>
      </w:r>
      <w:r>
        <w:rPr>
          <w:rFonts w:hint="cs"/>
          <w:rtl/>
        </w:rPr>
        <w:t xml:space="preserve">נסת אחמד טיבי. </w:t>
      </w:r>
    </w:p>
    <w:p w14:paraId="248B7DB3" w14:textId="77777777" w:rsidR="00000000" w:rsidRDefault="00B90FE9">
      <w:pPr>
        <w:pStyle w:val="a0"/>
        <w:ind w:firstLine="0"/>
        <w:rPr>
          <w:rFonts w:hint="cs"/>
          <w:rtl/>
        </w:rPr>
      </w:pPr>
    </w:p>
    <w:p w14:paraId="1661F01B" w14:textId="77777777" w:rsidR="00000000" w:rsidRDefault="00B90FE9">
      <w:pPr>
        <w:pStyle w:val="af0"/>
        <w:rPr>
          <w:rtl/>
        </w:rPr>
      </w:pPr>
      <w:r>
        <w:rPr>
          <w:rFonts w:hint="eastAsia"/>
          <w:rtl/>
        </w:rPr>
        <w:t>מוחמד</w:t>
      </w:r>
      <w:r>
        <w:rPr>
          <w:rtl/>
        </w:rPr>
        <w:t xml:space="preserve"> ברכה (חד"ש-תע"ל):</w:t>
      </w:r>
    </w:p>
    <w:p w14:paraId="464506E3" w14:textId="77777777" w:rsidR="00000000" w:rsidRDefault="00B90FE9">
      <w:pPr>
        <w:pStyle w:val="a0"/>
        <w:rPr>
          <w:rFonts w:hint="cs"/>
          <w:rtl/>
        </w:rPr>
      </w:pPr>
    </w:p>
    <w:p w14:paraId="61260C74" w14:textId="77777777" w:rsidR="00000000" w:rsidRDefault="00B90FE9">
      <w:pPr>
        <w:pStyle w:val="a0"/>
        <w:rPr>
          <w:rFonts w:hint="cs"/>
          <w:rtl/>
        </w:rPr>
      </w:pPr>
      <w:r>
        <w:rPr>
          <w:rFonts w:hint="cs"/>
          <w:rtl/>
        </w:rPr>
        <w:t>- - -</w:t>
      </w:r>
    </w:p>
    <w:p w14:paraId="0BB89DC1" w14:textId="77777777" w:rsidR="00000000" w:rsidRDefault="00B90FE9">
      <w:pPr>
        <w:pStyle w:val="a0"/>
        <w:rPr>
          <w:rFonts w:hint="cs"/>
          <w:rtl/>
        </w:rPr>
      </w:pPr>
    </w:p>
    <w:p w14:paraId="44889FE6" w14:textId="77777777" w:rsidR="00000000" w:rsidRDefault="00B90FE9">
      <w:pPr>
        <w:pStyle w:val="af1"/>
        <w:rPr>
          <w:rtl/>
        </w:rPr>
      </w:pPr>
      <w:r>
        <w:rPr>
          <w:rtl/>
        </w:rPr>
        <w:t>היו"ר אלי בן-מנחם:</w:t>
      </w:r>
    </w:p>
    <w:p w14:paraId="486B0987" w14:textId="77777777" w:rsidR="00000000" w:rsidRDefault="00B90FE9">
      <w:pPr>
        <w:pStyle w:val="a0"/>
        <w:rPr>
          <w:rtl/>
        </w:rPr>
      </w:pPr>
    </w:p>
    <w:p w14:paraId="4D596B1D" w14:textId="77777777" w:rsidR="00000000" w:rsidRDefault="00B90FE9">
      <w:pPr>
        <w:pStyle w:val="a0"/>
        <w:rPr>
          <w:rFonts w:hint="cs"/>
          <w:rtl/>
        </w:rPr>
      </w:pPr>
      <w:r>
        <w:rPr>
          <w:rFonts w:hint="cs"/>
          <w:rtl/>
        </w:rPr>
        <w:t xml:space="preserve">חבר הכנסת ברכה, חבר הכנסת מח'ול, חבר הכנסת חזן, תאפשרו לרשף חן לדבר. בבקשה, חבר הכנסת רשף חן. </w:t>
      </w:r>
    </w:p>
    <w:p w14:paraId="7A6F2706" w14:textId="77777777" w:rsidR="00000000" w:rsidRDefault="00B90FE9">
      <w:pPr>
        <w:pStyle w:val="a0"/>
        <w:rPr>
          <w:rFonts w:hint="cs"/>
          <w:rtl/>
        </w:rPr>
      </w:pPr>
    </w:p>
    <w:p w14:paraId="15391C2D" w14:textId="77777777" w:rsidR="00000000" w:rsidRDefault="00B90FE9">
      <w:pPr>
        <w:pStyle w:val="a"/>
        <w:rPr>
          <w:rtl/>
        </w:rPr>
      </w:pPr>
      <w:bookmarkStart w:id="460" w:name="FS000001048T14_01_2004_15_43_38"/>
      <w:bookmarkStart w:id="461" w:name="_Toc75077225"/>
      <w:bookmarkEnd w:id="460"/>
      <w:r>
        <w:rPr>
          <w:rFonts w:hint="eastAsia"/>
          <w:rtl/>
        </w:rPr>
        <w:t>רשף</w:t>
      </w:r>
      <w:r>
        <w:rPr>
          <w:rtl/>
        </w:rPr>
        <w:t xml:space="preserve"> חן (שינוי):</w:t>
      </w:r>
      <w:bookmarkEnd w:id="461"/>
    </w:p>
    <w:p w14:paraId="4AFA9BBA" w14:textId="77777777" w:rsidR="00000000" w:rsidRDefault="00B90FE9">
      <w:pPr>
        <w:pStyle w:val="a0"/>
        <w:rPr>
          <w:rFonts w:hint="cs"/>
          <w:rtl/>
        </w:rPr>
      </w:pPr>
    </w:p>
    <w:p w14:paraId="0B34FCF3" w14:textId="77777777" w:rsidR="00000000" w:rsidRDefault="00B90FE9">
      <w:pPr>
        <w:pStyle w:val="a0"/>
        <w:rPr>
          <w:rFonts w:hint="cs"/>
          <w:rtl/>
        </w:rPr>
      </w:pPr>
      <w:r>
        <w:rPr>
          <w:rFonts w:hint="cs"/>
          <w:rtl/>
        </w:rPr>
        <w:t>אדוני היושב-ראש, אני חושב שהדיון כאן הוא קצת פשטני. הרשויות המקומיות לא חי</w:t>
      </w:r>
      <w:r>
        <w:rPr>
          <w:rFonts w:hint="cs"/>
          <w:rtl/>
        </w:rPr>
        <w:t>יבות כסף רק לעובדים שלהם. הרשויות המקומיות חייבות גם כסף רב מאוד לספקי שירותים שלא קיבלו את הכסף שלהם. הן גם חייבות  שירותים - - -</w:t>
      </w:r>
    </w:p>
    <w:p w14:paraId="0AD8A99B" w14:textId="77777777" w:rsidR="00000000" w:rsidRDefault="00B90FE9">
      <w:pPr>
        <w:pStyle w:val="a0"/>
        <w:rPr>
          <w:rFonts w:hint="cs"/>
          <w:rtl/>
        </w:rPr>
      </w:pPr>
    </w:p>
    <w:p w14:paraId="34EF630B" w14:textId="77777777" w:rsidR="00000000" w:rsidRDefault="00B90FE9">
      <w:pPr>
        <w:pStyle w:val="af0"/>
        <w:rPr>
          <w:rtl/>
        </w:rPr>
      </w:pPr>
      <w:r>
        <w:rPr>
          <w:rFonts w:hint="eastAsia"/>
          <w:rtl/>
        </w:rPr>
        <w:t>יעקב</w:t>
      </w:r>
      <w:r>
        <w:rPr>
          <w:rtl/>
        </w:rPr>
        <w:t xml:space="preserve"> ליצמן (יהדות התורה):</w:t>
      </w:r>
    </w:p>
    <w:p w14:paraId="5EB77EA0" w14:textId="77777777" w:rsidR="00000000" w:rsidRDefault="00B90FE9">
      <w:pPr>
        <w:pStyle w:val="a0"/>
        <w:rPr>
          <w:rFonts w:hint="cs"/>
          <w:rtl/>
        </w:rPr>
      </w:pPr>
    </w:p>
    <w:p w14:paraId="4081B3F7" w14:textId="77777777" w:rsidR="00000000" w:rsidRDefault="00B90FE9">
      <w:pPr>
        <w:pStyle w:val="a0"/>
        <w:rPr>
          <w:rFonts w:hint="cs"/>
          <w:rtl/>
        </w:rPr>
      </w:pPr>
      <w:r>
        <w:rPr>
          <w:rFonts w:hint="cs"/>
          <w:rtl/>
        </w:rPr>
        <w:t>- - -</w:t>
      </w:r>
    </w:p>
    <w:p w14:paraId="4AE1DD87" w14:textId="77777777" w:rsidR="00000000" w:rsidRDefault="00B90FE9">
      <w:pPr>
        <w:pStyle w:val="a0"/>
        <w:rPr>
          <w:rFonts w:hint="cs"/>
          <w:rtl/>
        </w:rPr>
      </w:pPr>
    </w:p>
    <w:p w14:paraId="55FC52DE" w14:textId="77777777" w:rsidR="00000000" w:rsidRDefault="00B90FE9">
      <w:pPr>
        <w:pStyle w:val="af1"/>
        <w:rPr>
          <w:rtl/>
        </w:rPr>
      </w:pPr>
      <w:r>
        <w:rPr>
          <w:rtl/>
        </w:rPr>
        <w:t>היו"ר אלי בן-מנחם:</w:t>
      </w:r>
    </w:p>
    <w:p w14:paraId="4C03EBC9" w14:textId="77777777" w:rsidR="00000000" w:rsidRDefault="00B90FE9">
      <w:pPr>
        <w:pStyle w:val="a0"/>
        <w:rPr>
          <w:rtl/>
        </w:rPr>
      </w:pPr>
    </w:p>
    <w:p w14:paraId="4D794F64" w14:textId="77777777" w:rsidR="00000000" w:rsidRDefault="00B90FE9">
      <w:pPr>
        <w:pStyle w:val="a0"/>
        <w:rPr>
          <w:rFonts w:hint="cs"/>
          <w:rtl/>
        </w:rPr>
      </w:pPr>
      <w:r>
        <w:rPr>
          <w:rFonts w:hint="cs"/>
          <w:rtl/>
        </w:rPr>
        <w:t>חבר הכנסת ליצמן, מה אתם מתווכחים אתו, עם כל הכבוד. השר יושב פה, אתם אמ</w:t>
      </w:r>
      <w:r>
        <w:rPr>
          <w:rFonts w:hint="cs"/>
          <w:rtl/>
        </w:rPr>
        <w:t>רתם, שאלתם, דיברתם, הנושא כבר שלושת-רבעי שעה בדיון. תאפשרו לו לסיים את הדברים שלו. מה קורה לכם?</w:t>
      </w:r>
    </w:p>
    <w:p w14:paraId="41E79335" w14:textId="77777777" w:rsidR="00000000" w:rsidRDefault="00B90FE9">
      <w:pPr>
        <w:pStyle w:val="a0"/>
        <w:rPr>
          <w:rFonts w:hint="cs"/>
          <w:rtl/>
        </w:rPr>
      </w:pPr>
    </w:p>
    <w:p w14:paraId="6C0736F6" w14:textId="77777777" w:rsidR="00000000" w:rsidRDefault="00B90FE9">
      <w:pPr>
        <w:pStyle w:val="-"/>
        <w:rPr>
          <w:rtl/>
        </w:rPr>
      </w:pPr>
      <w:bookmarkStart w:id="462" w:name="FS000001048T14_01_2004_15_44_47C"/>
      <w:bookmarkEnd w:id="462"/>
      <w:r>
        <w:rPr>
          <w:rtl/>
        </w:rPr>
        <w:t>רשף חן (שינוי):</w:t>
      </w:r>
    </w:p>
    <w:p w14:paraId="6BD46BFB" w14:textId="77777777" w:rsidR="00000000" w:rsidRDefault="00B90FE9">
      <w:pPr>
        <w:pStyle w:val="a0"/>
        <w:rPr>
          <w:rtl/>
        </w:rPr>
      </w:pPr>
    </w:p>
    <w:p w14:paraId="4F3F7CAF" w14:textId="77777777" w:rsidR="00000000" w:rsidRDefault="00B90FE9">
      <w:pPr>
        <w:pStyle w:val="a0"/>
        <w:rPr>
          <w:rFonts w:hint="cs"/>
          <w:rtl/>
        </w:rPr>
      </w:pPr>
      <w:r>
        <w:rPr>
          <w:rFonts w:hint="cs"/>
          <w:rtl/>
        </w:rPr>
        <w:t>הן גם חייבות לתת שירותים לתושבים שלהן, והן גם חייבות לגבות ארנונה. הבעיה של הרשויות המקומיות היא בעיה עמוקה הרבה יותר משתוכל להיפתר על-ידי כספ</w:t>
      </w:r>
      <w:r>
        <w:rPr>
          <w:rFonts w:hint="cs"/>
          <w:rtl/>
        </w:rPr>
        <w:t>י העברה מהממשלה, ובטח אם מדובר רק ב-50 מיליון שקל. יש לנו בעיה יסודית. יש רשויות שבאופן עקבי לא גובות ארנונה, ויש רשויות שבאופן עקבי מתחייבות התחייבויות שהן הרבה מעל לכוחן, ויש רשויות, וזה בדרך כלל אותן רשויות, שממנות מינויים פוליטיים של קרובי משפחה ויוצרו</w:t>
      </w:r>
      <w:r>
        <w:rPr>
          <w:rFonts w:hint="cs"/>
          <w:rtl/>
        </w:rPr>
        <w:t xml:space="preserve">ת מנגנונים מנופחים. הפתרון חייב להיות פתרון כולל, שבין השאר דורש מהרשויות האלה לנהל את ענייניהן בצורה תקינה כתנאי לכך שהממשלה תעביר להן כסף. </w:t>
      </w:r>
    </w:p>
    <w:p w14:paraId="519F3332" w14:textId="77777777" w:rsidR="00000000" w:rsidRDefault="00B90FE9">
      <w:pPr>
        <w:pStyle w:val="a0"/>
        <w:rPr>
          <w:rFonts w:hint="cs"/>
          <w:rtl/>
        </w:rPr>
      </w:pPr>
    </w:p>
    <w:p w14:paraId="637BD509" w14:textId="77777777" w:rsidR="00000000" w:rsidRDefault="00B90FE9">
      <w:pPr>
        <w:pStyle w:val="a0"/>
        <w:rPr>
          <w:rFonts w:hint="cs"/>
          <w:rtl/>
        </w:rPr>
      </w:pPr>
      <w:r>
        <w:rPr>
          <w:rFonts w:hint="cs"/>
          <w:rtl/>
        </w:rPr>
        <w:t xml:space="preserve">הנושא הוא נושא רציני ומורכב, והוא צריך להידון בוועדה, לדעתי. </w:t>
      </w:r>
    </w:p>
    <w:p w14:paraId="20A8AC3D" w14:textId="77777777" w:rsidR="00000000" w:rsidRDefault="00B90FE9">
      <w:pPr>
        <w:pStyle w:val="a0"/>
        <w:rPr>
          <w:rFonts w:hint="cs"/>
          <w:rtl/>
        </w:rPr>
      </w:pPr>
    </w:p>
    <w:p w14:paraId="01E45E34" w14:textId="77777777" w:rsidR="00000000" w:rsidRDefault="00B90FE9">
      <w:pPr>
        <w:pStyle w:val="af1"/>
        <w:rPr>
          <w:rtl/>
        </w:rPr>
      </w:pPr>
      <w:r>
        <w:rPr>
          <w:rtl/>
        </w:rPr>
        <w:t>היו"ר אלי בן-מנחם:</w:t>
      </w:r>
    </w:p>
    <w:p w14:paraId="30FEB3A7" w14:textId="77777777" w:rsidR="00000000" w:rsidRDefault="00B90FE9">
      <w:pPr>
        <w:pStyle w:val="a0"/>
        <w:rPr>
          <w:rtl/>
        </w:rPr>
      </w:pPr>
    </w:p>
    <w:p w14:paraId="363EE171" w14:textId="77777777" w:rsidR="00000000" w:rsidRDefault="00B90FE9">
      <w:pPr>
        <w:pStyle w:val="a0"/>
        <w:rPr>
          <w:rFonts w:hint="cs"/>
          <w:rtl/>
        </w:rPr>
      </w:pPr>
      <w:r>
        <w:rPr>
          <w:rFonts w:hint="cs"/>
          <w:rtl/>
        </w:rPr>
        <w:t>תודה לחבר הכנסת חן רשף. חבר הכ</w:t>
      </w:r>
      <w:r>
        <w:rPr>
          <w:rFonts w:hint="cs"/>
          <w:rtl/>
        </w:rPr>
        <w:t xml:space="preserve">נסת טיבי, בבקשה, ואחרון - חבר הכנסת דהאמשה. </w:t>
      </w:r>
    </w:p>
    <w:p w14:paraId="255B7961" w14:textId="77777777" w:rsidR="00000000" w:rsidRDefault="00B90FE9">
      <w:pPr>
        <w:pStyle w:val="a0"/>
        <w:rPr>
          <w:rFonts w:hint="cs"/>
          <w:rtl/>
        </w:rPr>
      </w:pPr>
    </w:p>
    <w:p w14:paraId="414C4319" w14:textId="77777777" w:rsidR="00000000" w:rsidRDefault="00B90FE9">
      <w:pPr>
        <w:pStyle w:val="a"/>
        <w:rPr>
          <w:rtl/>
        </w:rPr>
      </w:pPr>
      <w:bookmarkStart w:id="463" w:name="FS000000560T14_01_2004_15_45_43"/>
      <w:bookmarkStart w:id="464" w:name="_Toc75077226"/>
      <w:bookmarkEnd w:id="463"/>
      <w:r>
        <w:rPr>
          <w:rFonts w:hint="eastAsia"/>
          <w:rtl/>
        </w:rPr>
        <w:t>אחמד</w:t>
      </w:r>
      <w:r>
        <w:rPr>
          <w:rtl/>
        </w:rPr>
        <w:t xml:space="preserve"> טיבי (חד"ש-תע"ל):</w:t>
      </w:r>
      <w:bookmarkEnd w:id="464"/>
    </w:p>
    <w:p w14:paraId="25B6ED27" w14:textId="77777777" w:rsidR="00000000" w:rsidRDefault="00B90FE9">
      <w:pPr>
        <w:pStyle w:val="a0"/>
        <w:rPr>
          <w:rFonts w:hint="cs"/>
          <w:rtl/>
        </w:rPr>
      </w:pPr>
    </w:p>
    <w:p w14:paraId="75B4A730" w14:textId="77777777" w:rsidR="00000000" w:rsidRDefault="00B90FE9">
      <w:pPr>
        <w:pStyle w:val="a0"/>
        <w:rPr>
          <w:rFonts w:hint="cs"/>
          <w:rtl/>
        </w:rPr>
      </w:pPr>
      <w:r>
        <w:rPr>
          <w:rFonts w:hint="cs"/>
          <w:rtl/>
        </w:rPr>
        <w:t>אדוני היושב-ראש, סיעת הליכוד עלתה לשלטון כתשובה לקשיים חברתיים. אם תביטו באנשים היושבים כיום או כרגע בספסלי סיעת הליכוד, כולם באו משכבות מצוקה או מעיירות פיתוח, לרבות השר, שר החוץ, אפילו</w:t>
      </w:r>
      <w:r>
        <w:rPr>
          <w:rFonts w:hint="cs"/>
          <w:rtl/>
        </w:rPr>
        <w:t xml:space="preserve">. מי ששומע את הדיון היום, אדוני היושב-ראש, חושב שאופוזיציה העבירה את התקציב, והליכוד התנגד לתקציב. כל הנאומים של אנשי הליכוד היו נגד התקציב, היו בעד קריית-מלאכי. ואני אומר לתושבי קריית-מלאכי, יש רק כתובת אחת, אחת ויחידה, לסבל שלכם </w:t>
      </w:r>
      <w:r>
        <w:rPr>
          <w:rtl/>
        </w:rPr>
        <w:t>–</w:t>
      </w:r>
      <w:r>
        <w:rPr>
          <w:rFonts w:hint="cs"/>
          <w:rtl/>
        </w:rPr>
        <w:t xml:space="preserve"> האנשים האלה. תודה רבה. </w:t>
      </w:r>
    </w:p>
    <w:p w14:paraId="2E7EDB38" w14:textId="77777777" w:rsidR="00000000" w:rsidRDefault="00B90FE9">
      <w:pPr>
        <w:pStyle w:val="a0"/>
        <w:rPr>
          <w:rFonts w:hint="cs"/>
          <w:rtl/>
        </w:rPr>
      </w:pPr>
    </w:p>
    <w:p w14:paraId="53ACB3B5" w14:textId="77777777" w:rsidR="00000000" w:rsidRDefault="00B90FE9">
      <w:pPr>
        <w:pStyle w:val="af1"/>
        <w:rPr>
          <w:rtl/>
        </w:rPr>
      </w:pPr>
      <w:r>
        <w:rPr>
          <w:rtl/>
        </w:rPr>
        <w:t>היו"ר אלי בן-מנחם:</w:t>
      </w:r>
    </w:p>
    <w:p w14:paraId="237701B8" w14:textId="77777777" w:rsidR="00000000" w:rsidRDefault="00B90FE9">
      <w:pPr>
        <w:pStyle w:val="a0"/>
        <w:rPr>
          <w:rtl/>
        </w:rPr>
      </w:pPr>
    </w:p>
    <w:p w14:paraId="2789B6F4" w14:textId="77777777" w:rsidR="00000000" w:rsidRDefault="00B90FE9">
      <w:pPr>
        <w:pStyle w:val="a0"/>
        <w:rPr>
          <w:rFonts w:hint="cs"/>
          <w:rtl/>
        </w:rPr>
      </w:pPr>
      <w:r>
        <w:rPr>
          <w:rFonts w:hint="cs"/>
          <w:rtl/>
        </w:rPr>
        <w:t xml:space="preserve">תודה לחבר הכנסת טיבי. אחרון </w:t>
      </w:r>
      <w:r>
        <w:rPr>
          <w:rtl/>
        </w:rPr>
        <w:t>–</w:t>
      </w:r>
      <w:r>
        <w:rPr>
          <w:rFonts w:hint="cs"/>
          <w:rtl/>
        </w:rPr>
        <w:t xml:space="preserve"> חבר הכנסת דהאמשה. בבקשה. אחרי זה אנחנו עוברים להצבעות, חברי הכנסת. </w:t>
      </w:r>
    </w:p>
    <w:p w14:paraId="693C7093" w14:textId="77777777" w:rsidR="00000000" w:rsidRDefault="00B90FE9">
      <w:pPr>
        <w:pStyle w:val="a0"/>
        <w:rPr>
          <w:rFonts w:hint="cs"/>
          <w:rtl/>
        </w:rPr>
      </w:pPr>
    </w:p>
    <w:p w14:paraId="4EB7B19C" w14:textId="77777777" w:rsidR="00000000" w:rsidRDefault="00B90FE9">
      <w:pPr>
        <w:pStyle w:val="a"/>
        <w:rPr>
          <w:rtl/>
        </w:rPr>
      </w:pPr>
      <w:bookmarkStart w:id="465" w:name="FS000000550T14_01_2004_15_46_38"/>
      <w:bookmarkStart w:id="466" w:name="_Toc75077227"/>
      <w:bookmarkEnd w:id="465"/>
      <w:r>
        <w:rPr>
          <w:rFonts w:hint="eastAsia"/>
          <w:rtl/>
        </w:rPr>
        <w:t>עבד</w:t>
      </w:r>
      <w:r>
        <w:rPr>
          <w:rtl/>
        </w:rPr>
        <w:t>-אלמאלכ דהאמשה (רע"ם):</w:t>
      </w:r>
      <w:bookmarkEnd w:id="466"/>
    </w:p>
    <w:p w14:paraId="78259153" w14:textId="77777777" w:rsidR="00000000" w:rsidRDefault="00B90FE9">
      <w:pPr>
        <w:pStyle w:val="a0"/>
        <w:rPr>
          <w:rFonts w:hint="cs"/>
          <w:rtl/>
        </w:rPr>
      </w:pPr>
    </w:p>
    <w:p w14:paraId="54450D52" w14:textId="77777777" w:rsidR="00000000" w:rsidRDefault="00B90FE9">
      <w:pPr>
        <w:pStyle w:val="a0"/>
        <w:rPr>
          <w:rFonts w:hint="cs"/>
          <w:rtl/>
        </w:rPr>
      </w:pPr>
      <w:r>
        <w:rPr>
          <w:rFonts w:hint="cs"/>
          <w:rtl/>
        </w:rPr>
        <w:t>כבוד היושב-ראש - - -</w:t>
      </w:r>
    </w:p>
    <w:p w14:paraId="781CD97A" w14:textId="77777777" w:rsidR="00000000" w:rsidRDefault="00B90FE9">
      <w:pPr>
        <w:pStyle w:val="a0"/>
        <w:rPr>
          <w:rFonts w:hint="cs"/>
          <w:rtl/>
        </w:rPr>
      </w:pPr>
    </w:p>
    <w:p w14:paraId="05D02398" w14:textId="77777777" w:rsidR="00000000" w:rsidRDefault="00B90FE9">
      <w:pPr>
        <w:pStyle w:val="af0"/>
        <w:rPr>
          <w:rtl/>
        </w:rPr>
      </w:pPr>
      <w:r>
        <w:rPr>
          <w:rFonts w:hint="eastAsia"/>
          <w:rtl/>
        </w:rPr>
        <w:t>מיכאל</w:t>
      </w:r>
      <w:r>
        <w:rPr>
          <w:rtl/>
        </w:rPr>
        <w:t xml:space="preserve"> רצון (הליכוד):</w:t>
      </w:r>
    </w:p>
    <w:p w14:paraId="1CF244E1" w14:textId="77777777" w:rsidR="00000000" w:rsidRDefault="00B90FE9">
      <w:pPr>
        <w:pStyle w:val="a0"/>
        <w:rPr>
          <w:rFonts w:hint="cs"/>
          <w:rtl/>
        </w:rPr>
      </w:pPr>
    </w:p>
    <w:p w14:paraId="15492A3B" w14:textId="77777777" w:rsidR="00000000" w:rsidRDefault="00B90FE9">
      <w:pPr>
        <w:pStyle w:val="a0"/>
        <w:rPr>
          <w:rFonts w:hint="cs"/>
          <w:rtl/>
        </w:rPr>
      </w:pPr>
      <w:r>
        <w:rPr>
          <w:rFonts w:hint="cs"/>
          <w:rtl/>
        </w:rPr>
        <w:t>- - -</w:t>
      </w:r>
    </w:p>
    <w:p w14:paraId="32E5DFA4" w14:textId="77777777" w:rsidR="00000000" w:rsidRDefault="00B90FE9">
      <w:pPr>
        <w:pStyle w:val="a0"/>
        <w:rPr>
          <w:rFonts w:hint="cs"/>
          <w:rtl/>
        </w:rPr>
      </w:pPr>
    </w:p>
    <w:p w14:paraId="37C177FC" w14:textId="77777777" w:rsidR="00000000" w:rsidRDefault="00B90FE9">
      <w:pPr>
        <w:pStyle w:val="af0"/>
        <w:rPr>
          <w:rtl/>
        </w:rPr>
      </w:pPr>
      <w:r>
        <w:rPr>
          <w:rFonts w:hint="eastAsia"/>
          <w:rtl/>
        </w:rPr>
        <w:t>איוב</w:t>
      </w:r>
      <w:r>
        <w:rPr>
          <w:rtl/>
        </w:rPr>
        <w:t xml:space="preserve"> קרא (הליכוד):</w:t>
      </w:r>
    </w:p>
    <w:p w14:paraId="1424DD7C" w14:textId="77777777" w:rsidR="00000000" w:rsidRDefault="00B90FE9">
      <w:pPr>
        <w:pStyle w:val="a0"/>
        <w:rPr>
          <w:rFonts w:hint="cs"/>
          <w:rtl/>
        </w:rPr>
      </w:pPr>
    </w:p>
    <w:p w14:paraId="655196D7" w14:textId="77777777" w:rsidR="00000000" w:rsidRDefault="00B90FE9">
      <w:pPr>
        <w:pStyle w:val="a0"/>
        <w:rPr>
          <w:rFonts w:hint="cs"/>
          <w:rtl/>
        </w:rPr>
      </w:pPr>
      <w:r>
        <w:rPr>
          <w:rFonts w:hint="cs"/>
          <w:rtl/>
        </w:rPr>
        <w:t xml:space="preserve">- - - </w:t>
      </w:r>
    </w:p>
    <w:p w14:paraId="0614AA2C" w14:textId="77777777" w:rsidR="00000000" w:rsidRDefault="00B90FE9">
      <w:pPr>
        <w:pStyle w:val="a0"/>
        <w:rPr>
          <w:rFonts w:hint="cs"/>
          <w:rtl/>
        </w:rPr>
      </w:pPr>
    </w:p>
    <w:p w14:paraId="61D11B52" w14:textId="77777777" w:rsidR="00000000" w:rsidRDefault="00B90FE9">
      <w:pPr>
        <w:pStyle w:val="af0"/>
        <w:rPr>
          <w:rtl/>
        </w:rPr>
      </w:pPr>
      <w:r>
        <w:rPr>
          <w:rFonts w:hint="eastAsia"/>
          <w:rtl/>
        </w:rPr>
        <w:t>מוחמד</w:t>
      </w:r>
      <w:r>
        <w:rPr>
          <w:rtl/>
        </w:rPr>
        <w:t xml:space="preserve"> ברכה (חד"ש-תע"ל):</w:t>
      </w:r>
    </w:p>
    <w:p w14:paraId="2E12019D" w14:textId="77777777" w:rsidR="00000000" w:rsidRDefault="00B90FE9">
      <w:pPr>
        <w:pStyle w:val="a0"/>
        <w:rPr>
          <w:rFonts w:hint="cs"/>
          <w:rtl/>
        </w:rPr>
      </w:pPr>
    </w:p>
    <w:p w14:paraId="03D4C24D" w14:textId="77777777" w:rsidR="00000000" w:rsidRDefault="00B90FE9">
      <w:pPr>
        <w:pStyle w:val="a0"/>
        <w:rPr>
          <w:rFonts w:hint="cs"/>
          <w:rtl/>
        </w:rPr>
      </w:pPr>
      <w:r>
        <w:rPr>
          <w:rFonts w:hint="cs"/>
          <w:rtl/>
        </w:rPr>
        <w:t xml:space="preserve">- - </w:t>
      </w:r>
      <w:r>
        <w:rPr>
          <w:rFonts w:hint="cs"/>
          <w:rtl/>
        </w:rPr>
        <w:t>-</w:t>
      </w:r>
    </w:p>
    <w:p w14:paraId="142EA46B" w14:textId="77777777" w:rsidR="00000000" w:rsidRDefault="00B90FE9">
      <w:pPr>
        <w:pStyle w:val="a0"/>
        <w:rPr>
          <w:rFonts w:hint="cs"/>
          <w:rtl/>
        </w:rPr>
      </w:pPr>
    </w:p>
    <w:p w14:paraId="5C66694C" w14:textId="77777777" w:rsidR="00000000" w:rsidRDefault="00B90FE9">
      <w:pPr>
        <w:pStyle w:val="af0"/>
        <w:rPr>
          <w:rtl/>
        </w:rPr>
      </w:pPr>
      <w:r>
        <w:rPr>
          <w:rFonts w:hint="eastAsia"/>
          <w:rtl/>
        </w:rPr>
        <w:t>ענבל</w:t>
      </w:r>
      <w:r>
        <w:rPr>
          <w:rtl/>
        </w:rPr>
        <w:t xml:space="preserve"> גבריאלי (הליכוד):</w:t>
      </w:r>
    </w:p>
    <w:p w14:paraId="5FE26CF0" w14:textId="77777777" w:rsidR="00000000" w:rsidRDefault="00B90FE9">
      <w:pPr>
        <w:pStyle w:val="a0"/>
        <w:rPr>
          <w:rFonts w:hint="cs"/>
          <w:rtl/>
        </w:rPr>
      </w:pPr>
    </w:p>
    <w:p w14:paraId="0C7A1559" w14:textId="77777777" w:rsidR="00000000" w:rsidRDefault="00B90FE9">
      <w:pPr>
        <w:pStyle w:val="a0"/>
        <w:rPr>
          <w:rFonts w:hint="cs"/>
          <w:rtl/>
        </w:rPr>
      </w:pPr>
      <w:r>
        <w:rPr>
          <w:rFonts w:hint="cs"/>
          <w:rtl/>
        </w:rPr>
        <w:t>תגיד לי, ברכה, כמו הקזינו ביריחו שהכספים שלו שימשו לטרור?</w:t>
      </w:r>
    </w:p>
    <w:p w14:paraId="4291A8DC" w14:textId="77777777" w:rsidR="00000000" w:rsidRDefault="00B90FE9">
      <w:pPr>
        <w:pStyle w:val="a0"/>
        <w:rPr>
          <w:rFonts w:hint="cs"/>
          <w:rtl/>
        </w:rPr>
      </w:pPr>
    </w:p>
    <w:p w14:paraId="6907DC3B" w14:textId="77777777" w:rsidR="00000000" w:rsidRDefault="00B90FE9">
      <w:pPr>
        <w:pStyle w:val="af0"/>
        <w:rPr>
          <w:rtl/>
        </w:rPr>
      </w:pPr>
      <w:r>
        <w:rPr>
          <w:rFonts w:hint="eastAsia"/>
          <w:rtl/>
        </w:rPr>
        <w:t>טלב</w:t>
      </w:r>
      <w:r>
        <w:rPr>
          <w:rtl/>
        </w:rPr>
        <w:t xml:space="preserve"> אלסאנע (רע"ם):</w:t>
      </w:r>
    </w:p>
    <w:p w14:paraId="6D98BB3E" w14:textId="77777777" w:rsidR="00000000" w:rsidRDefault="00B90FE9">
      <w:pPr>
        <w:pStyle w:val="a0"/>
        <w:rPr>
          <w:rFonts w:hint="cs"/>
          <w:rtl/>
        </w:rPr>
      </w:pPr>
    </w:p>
    <w:p w14:paraId="17542460" w14:textId="77777777" w:rsidR="00000000" w:rsidRDefault="00B90FE9">
      <w:pPr>
        <w:pStyle w:val="a0"/>
        <w:rPr>
          <w:rFonts w:hint="cs"/>
          <w:rtl/>
        </w:rPr>
      </w:pPr>
      <w:r>
        <w:rPr>
          <w:rFonts w:hint="cs"/>
          <w:rtl/>
        </w:rPr>
        <w:t>ההתעניינות שלה בקזינו מעניינת אותי.</w:t>
      </w:r>
    </w:p>
    <w:p w14:paraId="12042B41" w14:textId="77777777" w:rsidR="00000000" w:rsidRDefault="00B90FE9">
      <w:pPr>
        <w:pStyle w:val="a0"/>
        <w:rPr>
          <w:rFonts w:hint="cs"/>
          <w:rtl/>
        </w:rPr>
      </w:pPr>
    </w:p>
    <w:p w14:paraId="44FC0ED1" w14:textId="77777777" w:rsidR="00000000" w:rsidRDefault="00B90FE9">
      <w:pPr>
        <w:pStyle w:val="af1"/>
        <w:rPr>
          <w:rtl/>
        </w:rPr>
      </w:pPr>
      <w:r>
        <w:rPr>
          <w:rtl/>
        </w:rPr>
        <w:t>היו"ר אלי בן-מנחם:</w:t>
      </w:r>
    </w:p>
    <w:p w14:paraId="14D1363B" w14:textId="77777777" w:rsidR="00000000" w:rsidRDefault="00B90FE9">
      <w:pPr>
        <w:pStyle w:val="a0"/>
        <w:rPr>
          <w:rFonts w:hint="cs"/>
          <w:rtl/>
        </w:rPr>
      </w:pPr>
    </w:p>
    <w:p w14:paraId="391A21CB" w14:textId="77777777" w:rsidR="00000000" w:rsidRDefault="00B90FE9">
      <w:pPr>
        <w:pStyle w:val="a0"/>
        <w:rPr>
          <w:rFonts w:hint="cs"/>
          <w:rtl/>
        </w:rPr>
      </w:pPr>
      <w:r>
        <w:rPr>
          <w:rFonts w:hint="cs"/>
          <w:rtl/>
        </w:rPr>
        <w:t xml:space="preserve">חברת הכנסת גבריאלי. חבר הכנסת אלסאנע, אני מבקש שתירגע. בבקשה, חבר הכנסת דהאמשה. תתחיל, נו. </w:t>
      </w:r>
    </w:p>
    <w:p w14:paraId="3A8F309A" w14:textId="77777777" w:rsidR="00000000" w:rsidRDefault="00B90FE9">
      <w:pPr>
        <w:pStyle w:val="a0"/>
        <w:rPr>
          <w:rFonts w:hint="cs"/>
          <w:rtl/>
        </w:rPr>
      </w:pPr>
    </w:p>
    <w:p w14:paraId="22486534" w14:textId="77777777" w:rsidR="00000000" w:rsidRDefault="00B90FE9">
      <w:pPr>
        <w:pStyle w:val="-"/>
        <w:rPr>
          <w:rtl/>
        </w:rPr>
      </w:pPr>
      <w:bookmarkStart w:id="467" w:name="FS000000550T14_01_2004_15_47_36C"/>
      <w:bookmarkEnd w:id="467"/>
      <w:r>
        <w:rPr>
          <w:rtl/>
        </w:rPr>
        <w:t>עבד-אלמאלכ דהאמשה (רע"ם):</w:t>
      </w:r>
    </w:p>
    <w:p w14:paraId="4E5F4CE3" w14:textId="77777777" w:rsidR="00000000" w:rsidRDefault="00B90FE9">
      <w:pPr>
        <w:pStyle w:val="a0"/>
        <w:rPr>
          <w:rtl/>
        </w:rPr>
      </w:pPr>
    </w:p>
    <w:p w14:paraId="391587DE" w14:textId="77777777" w:rsidR="00000000" w:rsidRDefault="00B90FE9">
      <w:pPr>
        <w:pStyle w:val="a0"/>
        <w:rPr>
          <w:rFonts w:hint="cs"/>
          <w:rtl/>
        </w:rPr>
      </w:pPr>
      <w:r>
        <w:rPr>
          <w:rFonts w:hint="cs"/>
          <w:rtl/>
        </w:rPr>
        <w:t xml:space="preserve">כבוד היושב-ראש, שרים מכובדים, חברי הכנסת, ובעיקר חברי הכנסת מהליכוד, אתם האחרונים שיכולים לדבר. אומנם ראשי הרשויות הם ליכוד, רובם ליכוד, עד התקופה האחרונה, ואתם בוערים לכם במרכז, ומבעירים לכם את האש. אבל הייתם צריכים לחשוב על זה </w:t>
      </w:r>
      <w:r>
        <w:rPr>
          <w:rFonts w:hint="cs"/>
          <w:rtl/>
        </w:rPr>
        <w:t xml:space="preserve">אתמול, שלשום ולפני שבוע, בעת העברת התקציב. </w:t>
      </w:r>
    </w:p>
    <w:p w14:paraId="0A0A1C9A" w14:textId="77777777" w:rsidR="00000000" w:rsidRDefault="00B90FE9">
      <w:pPr>
        <w:pStyle w:val="a0"/>
        <w:rPr>
          <w:rFonts w:hint="cs"/>
          <w:rtl/>
        </w:rPr>
      </w:pPr>
    </w:p>
    <w:p w14:paraId="40F80854" w14:textId="77777777" w:rsidR="00000000" w:rsidRDefault="00B90FE9">
      <w:pPr>
        <w:pStyle w:val="a0"/>
        <w:rPr>
          <w:rFonts w:hint="cs"/>
          <w:rtl/>
        </w:rPr>
      </w:pPr>
      <w:r>
        <w:rPr>
          <w:rFonts w:hint="cs"/>
          <w:rtl/>
        </w:rPr>
        <w:t xml:space="preserve">הבוקר היתה הצעת חוק לפנות התנחלויות מרצון ולפצות אותן. לאן כל הכסף הולך? להתנחלויות. </w:t>
      </w:r>
    </w:p>
    <w:p w14:paraId="066443D4" w14:textId="77777777" w:rsidR="00000000" w:rsidRDefault="00B90FE9">
      <w:pPr>
        <w:pStyle w:val="af0"/>
        <w:rPr>
          <w:rtl/>
        </w:rPr>
      </w:pPr>
    </w:p>
    <w:p w14:paraId="4F8AD02A" w14:textId="77777777" w:rsidR="00000000" w:rsidRDefault="00B90FE9">
      <w:pPr>
        <w:pStyle w:val="af0"/>
        <w:rPr>
          <w:rtl/>
        </w:rPr>
      </w:pPr>
      <w:r>
        <w:rPr>
          <w:rFonts w:hint="eastAsia"/>
          <w:rtl/>
        </w:rPr>
        <w:t>ענבל</w:t>
      </w:r>
      <w:r>
        <w:rPr>
          <w:rtl/>
        </w:rPr>
        <w:t xml:space="preserve"> גבריאלי (הליכוד):</w:t>
      </w:r>
    </w:p>
    <w:p w14:paraId="1B60C549" w14:textId="77777777" w:rsidR="00000000" w:rsidRDefault="00B90FE9">
      <w:pPr>
        <w:pStyle w:val="a0"/>
        <w:rPr>
          <w:rFonts w:hint="cs"/>
          <w:rtl/>
        </w:rPr>
      </w:pPr>
    </w:p>
    <w:p w14:paraId="6A7D35D1" w14:textId="77777777" w:rsidR="00000000" w:rsidRDefault="00B90FE9">
      <w:pPr>
        <w:pStyle w:val="a0"/>
        <w:rPr>
          <w:rFonts w:hint="cs"/>
          <w:rtl/>
        </w:rPr>
      </w:pPr>
      <w:r>
        <w:rPr>
          <w:rFonts w:hint="cs"/>
          <w:rtl/>
        </w:rPr>
        <w:t>תתפנו אתם.</w:t>
      </w:r>
    </w:p>
    <w:p w14:paraId="60868AE2" w14:textId="77777777" w:rsidR="00000000" w:rsidRDefault="00B90FE9">
      <w:pPr>
        <w:pStyle w:val="a0"/>
        <w:rPr>
          <w:rFonts w:hint="cs"/>
          <w:rtl/>
        </w:rPr>
      </w:pPr>
    </w:p>
    <w:p w14:paraId="248AF8E3" w14:textId="77777777" w:rsidR="00000000" w:rsidRDefault="00B90FE9">
      <w:pPr>
        <w:pStyle w:val="-"/>
        <w:rPr>
          <w:rtl/>
        </w:rPr>
      </w:pPr>
      <w:bookmarkStart w:id="468" w:name="FS000000550T14_01_2004_15_48_11C"/>
      <w:bookmarkEnd w:id="468"/>
      <w:r>
        <w:rPr>
          <w:rtl/>
        </w:rPr>
        <w:t>עבד-אלמאלכ דהאמשה (רע"ם):</w:t>
      </w:r>
    </w:p>
    <w:p w14:paraId="027AEED1" w14:textId="77777777" w:rsidR="00000000" w:rsidRDefault="00B90FE9">
      <w:pPr>
        <w:pStyle w:val="a0"/>
        <w:rPr>
          <w:rtl/>
        </w:rPr>
      </w:pPr>
    </w:p>
    <w:p w14:paraId="41286CF1" w14:textId="77777777" w:rsidR="00000000" w:rsidRDefault="00B90FE9">
      <w:pPr>
        <w:pStyle w:val="a0"/>
        <w:rPr>
          <w:rFonts w:hint="cs"/>
          <w:rtl/>
        </w:rPr>
      </w:pPr>
      <w:r>
        <w:rPr>
          <w:rFonts w:hint="cs"/>
          <w:rtl/>
        </w:rPr>
        <w:t>במקום שהשר שלכם, שר מהליכוד, יסכים להצעת החוק, ואתם גם תעזו ו</w:t>
      </w:r>
      <w:r>
        <w:rPr>
          <w:rFonts w:hint="cs"/>
          <w:rtl/>
        </w:rPr>
        <w:t xml:space="preserve">תצביעו בעד, השר אומר, אם אתה, דהאמשה, מרוצה מהפינויים, תפנה את כפר-כנא. למה כפר-כנא? כפר-כנא קיימת מלפני עשרות אלפי שנים, והיא תישאר עוד עשרות אלפי שנים. </w:t>
      </w:r>
    </w:p>
    <w:p w14:paraId="46E8290D" w14:textId="77777777" w:rsidR="00000000" w:rsidRDefault="00B90FE9">
      <w:pPr>
        <w:pStyle w:val="a0"/>
        <w:rPr>
          <w:rFonts w:hint="cs"/>
          <w:rtl/>
        </w:rPr>
      </w:pPr>
    </w:p>
    <w:p w14:paraId="537BBDD9" w14:textId="77777777" w:rsidR="00000000" w:rsidRDefault="00B90FE9">
      <w:pPr>
        <w:pStyle w:val="af0"/>
        <w:rPr>
          <w:rtl/>
        </w:rPr>
      </w:pPr>
      <w:r>
        <w:rPr>
          <w:rFonts w:hint="eastAsia"/>
          <w:rtl/>
        </w:rPr>
        <w:t>יחיאל</w:t>
      </w:r>
      <w:r>
        <w:rPr>
          <w:rtl/>
        </w:rPr>
        <w:t xml:space="preserve"> חזן (הליכוד):</w:t>
      </w:r>
    </w:p>
    <w:p w14:paraId="4D2F1DC6" w14:textId="77777777" w:rsidR="00000000" w:rsidRDefault="00B90FE9">
      <w:pPr>
        <w:pStyle w:val="a0"/>
        <w:rPr>
          <w:rFonts w:hint="cs"/>
          <w:rtl/>
        </w:rPr>
      </w:pPr>
    </w:p>
    <w:p w14:paraId="23961D02" w14:textId="77777777" w:rsidR="00000000" w:rsidRDefault="00B90FE9">
      <w:pPr>
        <w:pStyle w:val="a0"/>
        <w:rPr>
          <w:rFonts w:hint="cs"/>
          <w:rtl/>
        </w:rPr>
      </w:pPr>
      <w:r>
        <w:rPr>
          <w:rFonts w:hint="cs"/>
          <w:rtl/>
        </w:rPr>
        <w:t>- - -</w:t>
      </w:r>
    </w:p>
    <w:p w14:paraId="50E394AA" w14:textId="77777777" w:rsidR="00000000" w:rsidRDefault="00B90FE9">
      <w:pPr>
        <w:pStyle w:val="a0"/>
        <w:rPr>
          <w:rFonts w:hint="cs"/>
          <w:rtl/>
        </w:rPr>
      </w:pPr>
    </w:p>
    <w:p w14:paraId="45CB2DC7" w14:textId="77777777" w:rsidR="00000000" w:rsidRDefault="00B90FE9">
      <w:pPr>
        <w:pStyle w:val="-"/>
        <w:rPr>
          <w:rtl/>
        </w:rPr>
      </w:pPr>
      <w:bookmarkStart w:id="469" w:name="FS000000550T14_01_2004_15_48_25C"/>
      <w:bookmarkEnd w:id="469"/>
      <w:r>
        <w:rPr>
          <w:rtl/>
        </w:rPr>
        <w:t>עבד-אלמאלכ דהאמשה (רע"ם):</w:t>
      </w:r>
    </w:p>
    <w:p w14:paraId="1EA7F3FA" w14:textId="77777777" w:rsidR="00000000" w:rsidRDefault="00B90FE9">
      <w:pPr>
        <w:pStyle w:val="a0"/>
        <w:rPr>
          <w:rtl/>
        </w:rPr>
      </w:pPr>
    </w:p>
    <w:p w14:paraId="2C4778A4" w14:textId="77777777" w:rsidR="00000000" w:rsidRDefault="00B90FE9">
      <w:pPr>
        <w:pStyle w:val="a0"/>
        <w:rPr>
          <w:rFonts w:hint="cs"/>
          <w:rtl/>
        </w:rPr>
      </w:pPr>
      <w:r>
        <w:rPr>
          <w:rFonts w:hint="cs"/>
          <w:rtl/>
        </w:rPr>
        <w:t xml:space="preserve">אבל מי שהתפנה זה כוכב-יאיר, איפה שהוא גר, זה </w:t>
      </w:r>
      <w:r>
        <w:rPr>
          <w:rFonts w:hint="cs"/>
          <w:rtl/>
        </w:rPr>
        <w:t xml:space="preserve">צפון תל-אביב, איפה ששר הפנים גר, וזה איפה שאתם גרים. אלה דורשים פינוי. זאת המדיניות שלכם, זה התקציב שלכם, ואתם תתפנו. אתם הורסים את הכול. מרכז הליכוד עוד יביא דיראון עולם על הכנסת הזאת. תודה רבה. </w:t>
      </w:r>
    </w:p>
    <w:p w14:paraId="4CEBF59B" w14:textId="77777777" w:rsidR="00000000" w:rsidRDefault="00B90FE9">
      <w:pPr>
        <w:pStyle w:val="a0"/>
        <w:rPr>
          <w:rFonts w:hint="cs"/>
          <w:rtl/>
        </w:rPr>
      </w:pPr>
    </w:p>
    <w:p w14:paraId="133A26D5" w14:textId="77777777" w:rsidR="00000000" w:rsidRDefault="00B90FE9">
      <w:pPr>
        <w:pStyle w:val="af0"/>
        <w:rPr>
          <w:rtl/>
        </w:rPr>
      </w:pPr>
      <w:r>
        <w:rPr>
          <w:rFonts w:hint="eastAsia"/>
          <w:rtl/>
        </w:rPr>
        <w:t>צבי</w:t>
      </w:r>
      <w:r>
        <w:rPr>
          <w:rtl/>
        </w:rPr>
        <w:t xml:space="preserve"> הנדל (האיחוד הלאומי - ישראל ביתנו):</w:t>
      </w:r>
    </w:p>
    <w:p w14:paraId="38F085F5" w14:textId="77777777" w:rsidR="00000000" w:rsidRDefault="00B90FE9">
      <w:pPr>
        <w:pStyle w:val="a0"/>
        <w:rPr>
          <w:rFonts w:hint="cs"/>
          <w:rtl/>
        </w:rPr>
      </w:pPr>
    </w:p>
    <w:p w14:paraId="7E4FD3E7" w14:textId="77777777" w:rsidR="00000000" w:rsidRDefault="00B90FE9">
      <w:pPr>
        <w:pStyle w:val="a0"/>
        <w:rPr>
          <w:rFonts w:hint="cs"/>
          <w:rtl/>
        </w:rPr>
      </w:pPr>
      <w:r>
        <w:rPr>
          <w:rFonts w:hint="cs"/>
          <w:rtl/>
        </w:rPr>
        <w:t>- - -</w:t>
      </w:r>
    </w:p>
    <w:p w14:paraId="57814532" w14:textId="77777777" w:rsidR="00000000" w:rsidRDefault="00B90FE9">
      <w:pPr>
        <w:pStyle w:val="a0"/>
        <w:rPr>
          <w:rFonts w:hint="cs"/>
          <w:rtl/>
        </w:rPr>
      </w:pPr>
    </w:p>
    <w:p w14:paraId="154867CF" w14:textId="77777777" w:rsidR="00000000" w:rsidRDefault="00B90FE9">
      <w:pPr>
        <w:pStyle w:val="af1"/>
        <w:rPr>
          <w:rtl/>
        </w:rPr>
      </w:pPr>
      <w:r>
        <w:rPr>
          <w:rtl/>
        </w:rPr>
        <w:t xml:space="preserve">היו"ר אלי </w:t>
      </w:r>
      <w:r>
        <w:rPr>
          <w:rtl/>
        </w:rPr>
        <w:t>בן-מנחם:</w:t>
      </w:r>
    </w:p>
    <w:p w14:paraId="15C31F1B" w14:textId="77777777" w:rsidR="00000000" w:rsidRDefault="00B90FE9">
      <w:pPr>
        <w:pStyle w:val="a0"/>
        <w:rPr>
          <w:rtl/>
        </w:rPr>
      </w:pPr>
    </w:p>
    <w:p w14:paraId="798D1D68" w14:textId="77777777" w:rsidR="00000000" w:rsidRDefault="00B90FE9">
      <w:pPr>
        <w:pStyle w:val="a0"/>
        <w:rPr>
          <w:rFonts w:hint="cs"/>
          <w:rtl/>
        </w:rPr>
      </w:pPr>
      <w:r>
        <w:rPr>
          <w:rFonts w:hint="cs"/>
          <w:rtl/>
        </w:rPr>
        <w:t>רבותי, אנחנו עוברים להצבעה. סגן השר הנדל, אנחנו רוצים להצביע. שר החוץ ממתין פה כבר חצי שעה. רבותי חברי הכנסת - - -</w:t>
      </w:r>
    </w:p>
    <w:p w14:paraId="35AE0D60" w14:textId="77777777" w:rsidR="00000000" w:rsidRDefault="00B90FE9">
      <w:pPr>
        <w:pStyle w:val="af0"/>
        <w:rPr>
          <w:rtl/>
        </w:rPr>
      </w:pPr>
      <w:r>
        <w:rPr>
          <w:rtl/>
        </w:rPr>
        <w:br/>
        <w:t>קריאות:</w:t>
      </w:r>
    </w:p>
    <w:p w14:paraId="7143F99C" w14:textId="77777777" w:rsidR="00000000" w:rsidRDefault="00B90FE9">
      <w:pPr>
        <w:pStyle w:val="a0"/>
        <w:rPr>
          <w:rtl/>
        </w:rPr>
      </w:pPr>
    </w:p>
    <w:p w14:paraId="57CBB86D" w14:textId="77777777" w:rsidR="00000000" w:rsidRDefault="00B90FE9">
      <w:pPr>
        <w:pStyle w:val="a0"/>
        <w:rPr>
          <w:rFonts w:hint="cs"/>
          <w:rtl/>
        </w:rPr>
      </w:pPr>
      <w:r>
        <w:rPr>
          <w:rFonts w:hint="cs"/>
          <w:rtl/>
        </w:rPr>
        <w:t>- - -</w:t>
      </w:r>
    </w:p>
    <w:p w14:paraId="3D6F1706" w14:textId="77777777" w:rsidR="00000000" w:rsidRDefault="00B90FE9">
      <w:pPr>
        <w:pStyle w:val="af1"/>
        <w:rPr>
          <w:rtl/>
        </w:rPr>
      </w:pPr>
      <w:r>
        <w:rPr>
          <w:rtl/>
        </w:rPr>
        <w:br/>
        <w:t xml:space="preserve">היו"ר </w:t>
      </w:r>
      <w:r>
        <w:rPr>
          <w:rFonts w:hint="cs"/>
          <w:rtl/>
        </w:rPr>
        <w:t>אלי בן-מנחם</w:t>
      </w:r>
      <w:r>
        <w:rPr>
          <w:rtl/>
        </w:rPr>
        <w:t>:</w:t>
      </w:r>
    </w:p>
    <w:p w14:paraId="69D30A75" w14:textId="77777777" w:rsidR="00000000" w:rsidRDefault="00B90FE9">
      <w:pPr>
        <w:pStyle w:val="a0"/>
        <w:rPr>
          <w:rFonts w:hint="cs"/>
          <w:rtl/>
        </w:rPr>
      </w:pPr>
    </w:p>
    <w:p w14:paraId="60451D11" w14:textId="77777777" w:rsidR="00000000" w:rsidRDefault="00B90FE9">
      <w:pPr>
        <w:pStyle w:val="a0"/>
        <w:rPr>
          <w:rFonts w:hint="cs"/>
          <w:rtl/>
        </w:rPr>
      </w:pPr>
      <w:r>
        <w:rPr>
          <w:rFonts w:hint="cs"/>
          <w:rtl/>
        </w:rPr>
        <w:t>שר החוץ סילבן שלום. חבר הכנסת דהאמשה, שב. רבותי חברי הכנסת. חברת הכנסת ענבל גבריאלי. חברת הכנס</w:t>
      </w:r>
      <w:r>
        <w:rPr>
          <w:rFonts w:hint="cs"/>
          <w:rtl/>
        </w:rPr>
        <w:t xml:space="preserve">ת ענבל גבריאלי, השר פורז הציע להעביר את הנושא לוועדה משותפת - כספים ופנים. </w:t>
      </w:r>
    </w:p>
    <w:p w14:paraId="56790AF6" w14:textId="77777777" w:rsidR="00000000" w:rsidRDefault="00B90FE9">
      <w:pPr>
        <w:pStyle w:val="af0"/>
        <w:rPr>
          <w:rtl/>
        </w:rPr>
      </w:pPr>
      <w:r>
        <w:rPr>
          <w:rtl/>
        </w:rPr>
        <w:br/>
        <w:t>חיים כץ (הליכוד):</w:t>
      </w:r>
    </w:p>
    <w:p w14:paraId="7CA66DE2" w14:textId="77777777" w:rsidR="00000000" w:rsidRDefault="00B90FE9">
      <w:pPr>
        <w:pStyle w:val="a0"/>
        <w:rPr>
          <w:rtl/>
        </w:rPr>
      </w:pPr>
    </w:p>
    <w:p w14:paraId="17D2743C" w14:textId="77777777" w:rsidR="00000000" w:rsidRDefault="00B90FE9">
      <w:pPr>
        <w:pStyle w:val="a0"/>
        <w:rPr>
          <w:rFonts w:hint="cs"/>
          <w:rtl/>
        </w:rPr>
      </w:pPr>
      <w:r>
        <w:rPr>
          <w:rFonts w:hint="cs"/>
          <w:rtl/>
        </w:rPr>
        <w:t>ועדת הכנסת, היא תחליט - - -</w:t>
      </w:r>
    </w:p>
    <w:p w14:paraId="7FC1E275" w14:textId="77777777" w:rsidR="00000000" w:rsidRDefault="00B90FE9">
      <w:pPr>
        <w:pStyle w:val="af0"/>
        <w:rPr>
          <w:rtl/>
        </w:rPr>
      </w:pPr>
      <w:r>
        <w:rPr>
          <w:rtl/>
        </w:rPr>
        <w:br/>
        <w:t>יעקב ליצמן (יהדות התורה):</w:t>
      </w:r>
    </w:p>
    <w:p w14:paraId="4C199957" w14:textId="77777777" w:rsidR="00000000" w:rsidRDefault="00B90FE9">
      <w:pPr>
        <w:pStyle w:val="a0"/>
        <w:rPr>
          <w:rtl/>
        </w:rPr>
      </w:pPr>
    </w:p>
    <w:p w14:paraId="0D1C7BBF" w14:textId="77777777" w:rsidR="00000000" w:rsidRDefault="00B90FE9">
      <w:pPr>
        <w:pStyle w:val="a0"/>
        <w:rPr>
          <w:rFonts w:hint="cs"/>
          <w:rtl/>
        </w:rPr>
      </w:pPr>
      <w:r>
        <w:rPr>
          <w:rFonts w:hint="cs"/>
          <w:rtl/>
        </w:rPr>
        <w:t xml:space="preserve">הוא לא יכול להציע ועדה משותפת. </w:t>
      </w:r>
    </w:p>
    <w:p w14:paraId="18C3F966" w14:textId="77777777" w:rsidR="00000000" w:rsidRDefault="00B90FE9">
      <w:pPr>
        <w:pStyle w:val="af0"/>
        <w:rPr>
          <w:rtl/>
        </w:rPr>
      </w:pPr>
      <w:r>
        <w:rPr>
          <w:rtl/>
        </w:rPr>
        <w:br/>
        <w:t>קריאות:</w:t>
      </w:r>
    </w:p>
    <w:p w14:paraId="31437B92" w14:textId="77777777" w:rsidR="00000000" w:rsidRDefault="00B90FE9">
      <w:pPr>
        <w:pStyle w:val="a0"/>
        <w:rPr>
          <w:rtl/>
        </w:rPr>
      </w:pPr>
    </w:p>
    <w:p w14:paraId="04E86EC1" w14:textId="77777777" w:rsidR="00000000" w:rsidRDefault="00B90FE9">
      <w:pPr>
        <w:pStyle w:val="a0"/>
        <w:rPr>
          <w:rFonts w:hint="cs"/>
          <w:rtl/>
        </w:rPr>
      </w:pPr>
      <w:r>
        <w:rPr>
          <w:rFonts w:hint="cs"/>
          <w:rtl/>
        </w:rPr>
        <w:t>- - -</w:t>
      </w:r>
    </w:p>
    <w:p w14:paraId="63ED8601" w14:textId="77777777" w:rsidR="00000000" w:rsidRDefault="00B90FE9">
      <w:pPr>
        <w:pStyle w:val="af1"/>
        <w:rPr>
          <w:rtl/>
        </w:rPr>
      </w:pPr>
      <w:r>
        <w:rPr>
          <w:rtl/>
        </w:rPr>
        <w:br/>
        <w:t xml:space="preserve">היו"ר </w:t>
      </w:r>
      <w:r>
        <w:rPr>
          <w:rFonts w:hint="cs"/>
          <w:rtl/>
        </w:rPr>
        <w:t>אלי בן-מנחם</w:t>
      </w:r>
      <w:r>
        <w:rPr>
          <w:rtl/>
        </w:rPr>
        <w:t>:</w:t>
      </w:r>
    </w:p>
    <w:p w14:paraId="2A3AAE6E" w14:textId="77777777" w:rsidR="00000000" w:rsidRDefault="00B90FE9">
      <w:pPr>
        <w:pStyle w:val="a0"/>
        <w:rPr>
          <w:rFonts w:hint="cs"/>
          <w:rtl/>
        </w:rPr>
      </w:pPr>
    </w:p>
    <w:p w14:paraId="2842722D" w14:textId="77777777" w:rsidR="00000000" w:rsidRDefault="00B90FE9">
      <w:pPr>
        <w:pStyle w:val="a0"/>
        <w:rPr>
          <w:rFonts w:hint="cs"/>
          <w:rtl/>
        </w:rPr>
      </w:pPr>
      <w:r>
        <w:rPr>
          <w:rFonts w:hint="cs"/>
          <w:rtl/>
        </w:rPr>
        <w:t>הבעיה היא כאן - אם אתם רוצים דיון ב</w:t>
      </w:r>
      <w:r>
        <w:rPr>
          <w:rFonts w:hint="cs"/>
          <w:rtl/>
        </w:rPr>
        <w:t>מליאה או דיון בוועדה. חברת הכנסת גבריאלי - - -</w:t>
      </w:r>
    </w:p>
    <w:p w14:paraId="1822F560" w14:textId="77777777" w:rsidR="00000000" w:rsidRDefault="00B90FE9">
      <w:pPr>
        <w:pStyle w:val="af0"/>
        <w:rPr>
          <w:rtl/>
        </w:rPr>
      </w:pPr>
      <w:r>
        <w:rPr>
          <w:rtl/>
        </w:rPr>
        <w:br/>
        <w:t>טלב אלסאנע (רע"ם):</w:t>
      </w:r>
    </w:p>
    <w:p w14:paraId="102C333A" w14:textId="77777777" w:rsidR="00000000" w:rsidRDefault="00B90FE9">
      <w:pPr>
        <w:pStyle w:val="a0"/>
        <w:rPr>
          <w:rtl/>
        </w:rPr>
      </w:pPr>
    </w:p>
    <w:p w14:paraId="0AB5F943" w14:textId="77777777" w:rsidR="00000000" w:rsidRDefault="00B90FE9">
      <w:pPr>
        <w:pStyle w:val="a0"/>
        <w:rPr>
          <w:rFonts w:hint="cs"/>
          <w:rtl/>
        </w:rPr>
      </w:pPr>
      <w:r>
        <w:rPr>
          <w:rFonts w:hint="cs"/>
          <w:rtl/>
        </w:rPr>
        <w:t>דיון במליאה.</w:t>
      </w:r>
    </w:p>
    <w:p w14:paraId="022833DE" w14:textId="77777777" w:rsidR="00000000" w:rsidRDefault="00B90FE9">
      <w:pPr>
        <w:pStyle w:val="af0"/>
        <w:rPr>
          <w:rtl/>
        </w:rPr>
      </w:pPr>
      <w:r>
        <w:rPr>
          <w:rtl/>
        </w:rPr>
        <w:br/>
        <w:t>גילה גמליאל (הליכוד):</w:t>
      </w:r>
    </w:p>
    <w:p w14:paraId="5B5A8BC9" w14:textId="77777777" w:rsidR="00000000" w:rsidRDefault="00B90FE9">
      <w:pPr>
        <w:pStyle w:val="a0"/>
        <w:rPr>
          <w:rtl/>
        </w:rPr>
      </w:pPr>
    </w:p>
    <w:p w14:paraId="3BB18A72" w14:textId="77777777" w:rsidR="00000000" w:rsidRDefault="00B90FE9">
      <w:pPr>
        <w:pStyle w:val="a0"/>
        <w:rPr>
          <w:rFonts w:hint="cs"/>
          <w:rtl/>
        </w:rPr>
      </w:pPr>
      <w:r>
        <w:rPr>
          <w:rFonts w:hint="cs"/>
          <w:rtl/>
        </w:rPr>
        <w:t>אנחנו רוצים דיון במליאה.</w:t>
      </w:r>
    </w:p>
    <w:p w14:paraId="2518FB87" w14:textId="77777777" w:rsidR="00000000" w:rsidRDefault="00B90FE9">
      <w:pPr>
        <w:pStyle w:val="af1"/>
        <w:rPr>
          <w:rtl/>
        </w:rPr>
      </w:pPr>
      <w:r>
        <w:rPr>
          <w:rtl/>
        </w:rPr>
        <w:br/>
        <w:t xml:space="preserve">היו"ר </w:t>
      </w:r>
      <w:r>
        <w:rPr>
          <w:rFonts w:hint="cs"/>
          <w:rtl/>
        </w:rPr>
        <w:t>אלי בן-מנחם</w:t>
      </w:r>
      <w:r>
        <w:rPr>
          <w:rtl/>
        </w:rPr>
        <w:t>:</w:t>
      </w:r>
    </w:p>
    <w:p w14:paraId="4A7621CA" w14:textId="77777777" w:rsidR="00000000" w:rsidRDefault="00B90FE9">
      <w:pPr>
        <w:pStyle w:val="a0"/>
        <w:rPr>
          <w:rFonts w:hint="cs"/>
          <w:rtl/>
        </w:rPr>
      </w:pPr>
    </w:p>
    <w:p w14:paraId="30FB219E" w14:textId="77777777" w:rsidR="00000000" w:rsidRDefault="00B90FE9">
      <w:pPr>
        <w:pStyle w:val="a0"/>
        <w:rPr>
          <w:rFonts w:hint="cs"/>
          <w:rtl/>
        </w:rPr>
      </w:pPr>
      <w:r>
        <w:rPr>
          <w:rFonts w:hint="cs"/>
          <w:rtl/>
        </w:rPr>
        <w:t>חברת הכנסת גבריאלי, מקובלת עלייך עמדת השר - דיון בוועדה?</w:t>
      </w:r>
    </w:p>
    <w:p w14:paraId="2D457F12" w14:textId="77777777" w:rsidR="00000000" w:rsidRDefault="00B90FE9">
      <w:pPr>
        <w:pStyle w:val="af0"/>
        <w:rPr>
          <w:rtl/>
        </w:rPr>
      </w:pPr>
      <w:r>
        <w:rPr>
          <w:rtl/>
        </w:rPr>
        <w:br/>
        <w:t>ענבל גבריאלי (הליכוד):</w:t>
      </w:r>
    </w:p>
    <w:p w14:paraId="5E2892C1" w14:textId="77777777" w:rsidR="00000000" w:rsidRDefault="00B90FE9">
      <w:pPr>
        <w:pStyle w:val="a0"/>
        <w:rPr>
          <w:rtl/>
        </w:rPr>
      </w:pPr>
    </w:p>
    <w:p w14:paraId="5592DF50" w14:textId="77777777" w:rsidR="00000000" w:rsidRDefault="00B90FE9">
      <w:pPr>
        <w:pStyle w:val="a0"/>
        <w:rPr>
          <w:rFonts w:hint="cs"/>
          <w:rtl/>
        </w:rPr>
      </w:pPr>
      <w:r>
        <w:rPr>
          <w:rFonts w:hint="cs"/>
          <w:rtl/>
        </w:rPr>
        <w:t>- - -</w:t>
      </w:r>
    </w:p>
    <w:p w14:paraId="7E8DDACC" w14:textId="77777777" w:rsidR="00000000" w:rsidRDefault="00B90FE9">
      <w:pPr>
        <w:pStyle w:val="af1"/>
        <w:rPr>
          <w:rtl/>
        </w:rPr>
      </w:pPr>
      <w:r>
        <w:rPr>
          <w:rtl/>
        </w:rPr>
        <w:br/>
        <w:t xml:space="preserve">היו"ר </w:t>
      </w:r>
      <w:r>
        <w:rPr>
          <w:rFonts w:hint="cs"/>
          <w:rtl/>
        </w:rPr>
        <w:t>אלי בן-מנח</w:t>
      </w:r>
      <w:r>
        <w:rPr>
          <w:rFonts w:hint="cs"/>
          <w:rtl/>
        </w:rPr>
        <w:t>ם</w:t>
      </w:r>
      <w:r>
        <w:rPr>
          <w:rtl/>
        </w:rPr>
        <w:t>:</w:t>
      </w:r>
    </w:p>
    <w:p w14:paraId="230FC30A" w14:textId="77777777" w:rsidR="00000000" w:rsidRDefault="00B90FE9">
      <w:pPr>
        <w:pStyle w:val="a0"/>
        <w:rPr>
          <w:rFonts w:hint="cs"/>
          <w:rtl/>
        </w:rPr>
      </w:pPr>
    </w:p>
    <w:p w14:paraId="2EBA2516" w14:textId="77777777" w:rsidR="00000000" w:rsidRDefault="00B90FE9">
      <w:pPr>
        <w:pStyle w:val="a0"/>
        <w:rPr>
          <w:rFonts w:hint="cs"/>
          <w:rtl/>
        </w:rPr>
      </w:pPr>
      <w:r>
        <w:rPr>
          <w:rFonts w:hint="cs"/>
          <w:rtl/>
        </w:rPr>
        <w:t xml:space="preserve">יפה. חבר הכנסת איתן כבל. </w:t>
      </w:r>
    </w:p>
    <w:p w14:paraId="362D774A" w14:textId="77777777" w:rsidR="00000000" w:rsidRDefault="00B90FE9">
      <w:pPr>
        <w:pStyle w:val="af0"/>
        <w:rPr>
          <w:rtl/>
        </w:rPr>
      </w:pPr>
      <w:r>
        <w:rPr>
          <w:rtl/>
        </w:rPr>
        <w:br/>
        <w:t>איתן כבל (העבודה-מימד):</w:t>
      </w:r>
    </w:p>
    <w:p w14:paraId="09461180" w14:textId="77777777" w:rsidR="00000000" w:rsidRDefault="00B90FE9">
      <w:pPr>
        <w:pStyle w:val="a0"/>
        <w:rPr>
          <w:rtl/>
        </w:rPr>
      </w:pPr>
    </w:p>
    <w:p w14:paraId="601A1724" w14:textId="77777777" w:rsidR="00000000" w:rsidRDefault="00B90FE9">
      <w:pPr>
        <w:pStyle w:val="a0"/>
        <w:rPr>
          <w:rFonts w:hint="cs"/>
          <w:rtl/>
        </w:rPr>
      </w:pPr>
      <w:r>
        <w:rPr>
          <w:rFonts w:hint="cs"/>
          <w:rtl/>
        </w:rPr>
        <w:t>מליאה.</w:t>
      </w:r>
    </w:p>
    <w:p w14:paraId="63F6B065" w14:textId="77777777" w:rsidR="00000000" w:rsidRDefault="00B90FE9">
      <w:pPr>
        <w:pStyle w:val="af1"/>
        <w:rPr>
          <w:rtl/>
        </w:rPr>
      </w:pPr>
      <w:r>
        <w:rPr>
          <w:rtl/>
        </w:rPr>
        <w:br/>
        <w:t xml:space="preserve">היו"ר </w:t>
      </w:r>
      <w:r>
        <w:rPr>
          <w:rFonts w:hint="cs"/>
          <w:rtl/>
        </w:rPr>
        <w:t>אלי בן-מנחם</w:t>
      </w:r>
      <w:r>
        <w:rPr>
          <w:rtl/>
        </w:rPr>
        <w:t>:</w:t>
      </w:r>
    </w:p>
    <w:p w14:paraId="09D9F740" w14:textId="77777777" w:rsidR="00000000" w:rsidRDefault="00B90FE9">
      <w:pPr>
        <w:pStyle w:val="a0"/>
        <w:rPr>
          <w:rFonts w:hint="cs"/>
          <w:rtl/>
        </w:rPr>
      </w:pPr>
    </w:p>
    <w:p w14:paraId="09EEFC97" w14:textId="77777777" w:rsidR="00000000" w:rsidRDefault="00B90FE9">
      <w:pPr>
        <w:pStyle w:val="a0"/>
        <w:rPr>
          <w:rFonts w:hint="cs"/>
          <w:rtl/>
        </w:rPr>
      </w:pPr>
      <w:r>
        <w:rPr>
          <w:rFonts w:hint="cs"/>
          <w:rtl/>
        </w:rPr>
        <w:t xml:space="preserve">חבר הכנסת עסאם מח'ול. </w:t>
      </w:r>
    </w:p>
    <w:p w14:paraId="305CD205" w14:textId="77777777" w:rsidR="00000000" w:rsidRDefault="00B90FE9">
      <w:pPr>
        <w:pStyle w:val="af0"/>
        <w:rPr>
          <w:rtl/>
        </w:rPr>
      </w:pPr>
      <w:r>
        <w:rPr>
          <w:rtl/>
        </w:rPr>
        <w:br/>
        <w:t>עסאם מח'ול (חד"ש-תע"ל):</w:t>
      </w:r>
    </w:p>
    <w:p w14:paraId="73F1E740" w14:textId="77777777" w:rsidR="00000000" w:rsidRDefault="00B90FE9">
      <w:pPr>
        <w:pStyle w:val="a0"/>
        <w:rPr>
          <w:rtl/>
        </w:rPr>
      </w:pPr>
    </w:p>
    <w:p w14:paraId="22416F7F" w14:textId="77777777" w:rsidR="00000000" w:rsidRDefault="00B90FE9">
      <w:pPr>
        <w:pStyle w:val="a0"/>
        <w:rPr>
          <w:rFonts w:hint="cs"/>
          <w:rtl/>
        </w:rPr>
      </w:pPr>
      <w:r>
        <w:rPr>
          <w:rFonts w:hint="cs"/>
          <w:rtl/>
        </w:rPr>
        <w:t xml:space="preserve">אני מציע להעביר את זה לוועדת חקירה ממלכתית. </w:t>
      </w:r>
    </w:p>
    <w:p w14:paraId="435F2EAF" w14:textId="77777777" w:rsidR="00000000" w:rsidRDefault="00B90FE9">
      <w:pPr>
        <w:pStyle w:val="af1"/>
        <w:rPr>
          <w:rtl/>
        </w:rPr>
      </w:pPr>
      <w:r>
        <w:rPr>
          <w:rtl/>
        </w:rPr>
        <w:br/>
        <w:t xml:space="preserve">היו"ר </w:t>
      </w:r>
      <w:r>
        <w:rPr>
          <w:rFonts w:hint="cs"/>
          <w:rtl/>
        </w:rPr>
        <w:t>אלי בן-מנחם</w:t>
      </w:r>
      <w:r>
        <w:rPr>
          <w:rtl/>
        </w:rPr>
        <w:t>:</w:t>
      </w:r>
    </w:p>
    <w:p w14:paraId="358EB75B" w14:textId="77777777" w:rsidR="00000000" w:rsidRDefault="00B90FE9">
      <w:pPr>
        <w:pStyle w:val="a0"/>
        <w:rPr>
          <w:rFonts w:hint="cs"/>
          <w:rtl/>
        </w:rPr>
      </w:pPr>
    </w:p>
    <w:p w14:paraId="3F1CF859" w14:textId="77777777" w:rsidR="00000000" w:rsidRDefault="00B90FE9">
      <w:pPr>
        <w:pStyle w:val="a0"/>
        <w:rPr>
          <w:rFonts w:hint="cs"/>
          <w:rtl/>
        </w:rPr>
      </w:pPr>
      <w:r>
        <w:rPr>
          <w:rFonts w:hint="cs"/>
          <w:rtl/>
        </w:rPr>
        <w:t>חבר הכנסת משה גפני.</w:t>
      </w:r>
    </w:p>
    <w:p w14:paraId="55704373" w14:textId="77777777" w:rsidR="00000000" w:rsidRDefault="00B90FE9">
      <w:pPr>
        <w:pStyle w:val="a0"/>
        <w:rPr>
          <w:rFonts w:hint="cs"/>
          <w:rtl/>
        </w:rPr>
      </w:pPr>
    </w:p>
    <w:p w14:paraId="4ED879CE" w14:textId="77777777" w:rsidR="00000000" w:rsidRDefault="00B90FE9">
      <w:pPr>
        <w:pStyle w:val="af0"/>
        <w:rPr>
          <w:rtl/>
        </w:rPr>
      </w:pPr>
      <w:r>
        <w:rPr>
          <w:rFonts w:hint="eastAsia"/>
          <w:rtl/>
        </w:rPr>
        <w:t>משה</w:t>
      </w:r>
      <w:r>
        <w:rPr>
          <w:rtl/>
        </w:rPr>
        <w:t xml:space="preserve"> גפני (יהדות התורה):</w:t>
      </w:r>
    </w:p>
    <w:p w14:paraId="61C5A44F" w14:textId="77777777" w:rsidR="00000000" w:rsidRDefault="00B90FE9">
      <w:pPr>
        <w:pStyle w:val="a0"/>
        <w:rPr>
          <w:rFonts w:hint="cs"/>
          <w:rtl/>
        </w:rPr>
      </w:pPr>
    </w:p>
    <w:p w14:paraId="763D47AF" w14:textId="77777777" w:rsidR="00000000" w:rsidRDefault="00B90FE9">
      <w:pPr>
        <w:pStyle w:val="a0"/>
        <w:rPr>
          <w:rFonts w:hint="cs"/>
          <w:rtl/>
        </w:rPr>
      </w:pPr>
      <w:r>
        <w:rPr>
          <w:rFonts w:hint="cs"/>
          <w:rtl/>
        </w:rPr>
        <w:t>מליאה.</w:t>
      </w:r>
    </w:p>
    <w:p w14:paraId="27F3EE60" w14:textId="77777777" w:rsidR="00000000" w:rsidRDefault="00B90FE9">
      <w:pPr>
        <w:pStyle w:val="af1"/>
        <w:rPr>
          <w:rtl/>
        </w:rPr>
      </w:pPr>
      <w:r>
        <w:rPr>
          <w:rtl/>
        </w:rPr>
        <w:br/>
        <w:t>היו</w:t>
      </w:r>
      <w:r>
        <w:rPr>
          <w:rtl/>
        </w:rPr>
        <w:t xml:space="preserve">"ר </w:t>
      </w:r>
      <w:r>
        <w:rPr>
          <w:rFonts w:hint="cs"/>
          <w:rtl/>
        </w:rPr>
        <w:t>אלי בן-מנחם</w:t>
      </w:r>
      <w:r>
        <w:rPr>
          <w:rtl/>
        </w:rPr>
        <w:t>:</w:t>
      </w:r>
    </w:p>
    <w:p w14:paraId="540C9EA2" w14:textId="77777777" w:rsidR="00000000" w:rsidRDefault="00B90FE9">
      <w:pPr>
        <w:pStyle w:val="a0"/>
        <w:rPr>
          <w:rFonts w:hint="cs"/>
          <w:rtl/>
        </w:rPr>
      </w:pPr>
    </w:p>
    <w:p w14:paraId="032E8AD1" w14:textId="77777777" w:rsidR="00000000" w:rsidRDefault="00B90FE9">
      <w:pPr>
        <w:pStyle w:val="a0"/>
        <w:rPr>
          <w:rFonts w:hint="cs"/>
          <w:rtl/>
        </w:rPr>
      </w:pPr>
      <w:r>
        <w:rPr>
          <w:rFonts w:hint="cs"/>
          <w:rtl/>
        </w:rPr>
        <w:t>חבר הכנסת אמנון כהן.</w:t>
      </w:r>
    </w:p>
    <w:p w14:paraId="2B901EDC" w14:textId="77777777" w:rsidR="00000000" w:rsidRDefault="00B90FE9">
      <w:pPr>
        <w:pStyle w:val="af0"/>
        <w:rPr>
          <w:rtl/>
        </w:rPr>
      </w:pPr>
      <w:r>
        <w:rPr>
          <w:rtl/>
        </w:rPr>
        <w:br/>
        <w:t>דוד טל (עם אחד):</w:t>
      </w:r>
    </w:p>
    <w:p w14:paraId="52FCBAD6" w14:textId="77777777" w:rsidR="00000000" w:rsidRDefault="00B90FE9">
      <w:pPr>
        <w:pStyle w:val="a0"/>
        <w:rPr>
          <w:rtl/>
        </w:rPr>
      </w:pPr>
    </w:p>
    <w:p w14:paraId="44987736" w14:textId="77777777" w:rsidR="00000000" w:rsidRDefault="00B90FE9">
      <w:pPr>
        <w:pStyle w:val="a0"/>
        <w:rPr>
          <w:rFonts w:hint="cs"/>
          <w:rtl/>
        </w:rPr>
      </w:pPr>
      <w:r>
        <w:rPr>
          <w:rFonts w:hint="cs"/>
          <w:rtl/>
        </w:rPr>
        <w:t>הוא מציע להעביר לשב"כ.</w:t>
      </w:r>
    </w:p>
    <w:p w14:paraId="282239CC" w14:textId="77777777" w:rsidR="00000000" w:rsidRDefault="00B90FE9">
      <w:pPr>
        <w:pStyle w:val="af1"/>
        <w:rPr>
          <w:rtl/>
        </w:rPr>
      </w:pPr>
      <w:r>
        <w:rPr>
          <w:rtl/>
        </w:rPr>
        <w:br/>
        <w:t xml:space="preserve">היו"ר </w:t>
      </w:r>
      <w:r>
        <w:rPr>
          <w:rFonts w:hint="cs"/>
          <w:rtl/>
        </w:rPr>
        <w:t>אלי בן-מנחם</w:t>
      </w:r>
      <w:r>
        <w:rPr>
          <w:rtl/>
        </w:rPr>
        <w:t>:</w:t>
      </w:r>
    </w:p>
    <w:p w14:paraId="440FFF28" w14:textId="77777777" w:rsidR="00000000" w:rsidRDefault="00B90FE9">
      <w:pPr>
        <w:pStyle w:val="a0"/>
        <w:rPr>
          <w:rFonts w:hint="cs"/>
          <w:rtl/>
        </w:rPr>
      </w:pPr>
    </w:p>
    <w:p w14:paraId="34BC7647" w14:textId="77777777" w:rsidR="00000000" w:rsidRDefault="00B90FE9">
      <w:pPr>
        <w:pStyle w:val="a0"/>
        <w:rPr>
          <w:rFonts w:hint="cs"/>
          <w:rtl/>
        </w:rPr>
      </w:pPr>
      <w:r>
        <w:rPr>
          <w:rFonts w:hint="cs"/>
          <w:rtl/>
        </w:rPr>
        <w:t>חבר הכנסת אילן ליבוביץ.</w:t>
      </w:r>
    </w:p>
    <w:p w14:paraId="3D1245FA" w14:textId="77777777" w:rsidR="00000000" w:rsidRDefault="00B90FE9">
      <w:pPr>
        <w:pStyle w:val="af0"/>
        <w:rPr>
          <w:rtl/>
        </w:rPr>
      </w:pPr>
      <w:r>
        <w:rPr>
          <w:rtl/>
        </w:rPr>
        <w:br/>
        <w:t>אילן ליבוביץ (שינוי):</w:t>
      </w:r>
    </w:p>
    <w:p w14:paraId="01136CE7" w14:textId="77777777" w:rsidR="00000000" w:rsidRDefault="00B90FE9">
      <w:pPr>
        <w:pStyle w:val="a0"/>
        <w:rPr>
          <w:rtl/>
        </w:rPr>
      </w:pPr>
    </w:p>
    <w:p w14:paraId="61458EAA" w14:textId="77777777" w:rsidR="00000000" w:rsidRDefault="00B90FE9">
      <w:pPr>
        <w:pStyle w:val="a0"/>
        <w:rPr>
          <w:rFonts w:hint="cs"/>
          <w:rtl/>
        </w:rPr>
      </w:pPr>
      <w:r>
        <w:rPr>
          <w:rFonts w:hint="cs"/>
          <w:rtl/>
        </w:rPr>
        <w:t>ועדה.</w:t>
      </w:r>
    </w:p>
    <w:p w14:paraId="447F0B2A" w14:textId="77777777" w:rsidR="00000000" w:rsidRDefault="00B90FE9">
      <w:pPr>
        <w:pStyle w:val="af1"/>
        <w:rPr>
          <w:rtl/>
        </w:rPr>
      </w:pPr>
      <w:r>
        <w:rPr>
          <w:rtl/>
        </w:rPr>
        <w:br/>
        <w:t xml:space="preserve">היו"ר </w:t>
      </w:r>
      <w:r>
        <w:rPr>
          <w:rFonts w:hint="cs"/>
          <w:rtl/>
        </w:rPr>
        <w:t>אלי בן-מנחם</w:t>
      </w:r>
      <w:r>
        <w:rPr>
          <w:rtl/>
        </w:rPr>
        <w:t>:</w:t>
      </w:r>
    </w:p>
    <w:p w14:paraId="58DC35C7" w14:textId="77777777" w:rsidR="00000000" w:rsidRDefault="00B90FE9">
      <w:pPr>
        <w:pStyle w:val="a0"/>
        <w:rPr>
          <w:rFonts w:hint="cs"/>
          <w:rtl/>
        </w:rPr>
      </w:pPr>
    </w:p>
    <w:p w14:paraId="1308063C" w14:textId="77777777" w:rsidR="00000000" w:rsidRDefault="00B90FE9">
      <w:pPr>
        <w:pStyle w:val="a0"/>
        <w:rPr>
          <w:rFonts w:hint="cs"/>
          <w:rtl/>
        </w:rPr>
      </w:pPr>
      <w:r>
        <w:rPr>
          <w:rFonts w:hint="cs"/>
          <w:rtl/>
        </w:rPr>
        <w:t xml:space="preserve">חבר הכנסת רן כהן. חבר הכנסת ואסל טאהא. </w:t>
      </w:r>
    </w:p>
    <w:p w14:paraId="35E3F7B3" w14:textId="77777777" w:rsidR="00000000" w:rsidRDefault="00B90FE9">
      <w:pPr>
        <w:pStyle w:val="af0"/>
        <w:rPr>
          <w:rtl/>
        </w:rPr>
      </w:pPr>
      <w:r>
        <w:rPr>
          <w:rtl/>
        </w:rPr>
        <w:br/>
        <w:t>ואסל טאהא (בל"ד):</w:t>
      </w:r>
    </w:p>
    <w:p w14:paraId="05A267F2" w14:textId="77777777" w:rsidR="00000000" w:rsidRDefault="00B90FE9">
      <w:pPr>
        <w:pStyle w:val="a0"/>
        <w:rPr>
          <w:rtl/>
        </w:rPr>
      </w:pPr>
    </w:p>
    <w:p w14:paraId="427A6131" w14:textId="77777777" w:rsidR="00000000" w:rsidRDefault="00B90FE9">
      <w:pPr>
        <w:pStyle w:val="a0"/>
        <w:rPr>
          <w:rFonts w:hint="cs"/>
          <w:rtl/>
        </w:rPr>
      </w:pPr>
      <w:r>
        <w:rPr>
          <w:rFonts w:hint="cs"/>
          <w:rtl/>
        </w:rPr>
        <w:t>מליאה.</w:t>
      </w:r>
    </w:p>
    <w:p w14:paraId="6BEF6A11" w14:textId="77777777" w:rsidR="00000000" w:rsidRDefault="00B90FE9">
      <w:pPr>
        <w:pStyle w:val="af1"/>
        <w:rPr>
          <w:rtl/>
        </w:rPr>
      </w:pPr>
      <w:r>
        <w:rPr>
          <w:rtl/>
        </w:rPr>
        <w:br/>
        <w:t xml:space="preserve">היו"ר </w:t>
      </w:r>
      <w:r>
        <w:rPr>
          <w:rFonts w:hint="cs"/>
          <w:rtl/>
        </w:rPr>
        <w:t>אלי בן</w:t>
      </w:r>
      <w:r>
        <w:rPr>
          <w:rFonts w:hint="cs"/>
          <w:rtl/>
        </w:rPr>
        <w:t>-מנחם</w:t>
      </w:r>
      <w:r>
        <w:rPr>
          <w:rtl/>
        </w:rPr>
        <w:t>:</w:t>
      </w:r>
    </w:p>
    <w:p w14:paraId="5AC50323" w14:textId="77777777" w:rsidR="00000000" w:rsidRDefault="00B90FE9">
      <w:pPr>
        <w:pStyle w:val="a0"/>
        <w:rPr>
          <w:rFonts w:hint="cs"/>
          <w:rtl/>
        </w:rPr>
      </w:pPr>
    </w:p>
    <w:p w14:paraId="53164462" w14:textId="77777777" w:rsidR="00000000" w:rsidRDefault="00B90FE9">
      <w:pPr>
        <w:pStyle w:val="a0"/>
        <w:ind w:firstLine="0"/>
        <w:rPr>
          <w:rFonts w:hint="cs"/>
          <w:rtl/>
        </w:rPr>
      </w:pPr>
      <w:r>
        <w:rPr>
          <w:rFonts w:hint="cs"/>
          <w:rtl/>
        </w:rPr>
        <w:tab/>
        <w:t>חברת הכנסת גילה גמליאל.</w:t>
      </w:r>
    </w:p>
    <w:p w14:paraId="184A484F" w14:textId="77777777" w:rsidR="00000000" w:rsidRDefault="00B90FE9">
      <w:pPr>
        <w:pStyle w:val="af0"/>
        <w:rPr>
          <w:rtl/>
        </w:rPr>
      </w:pPr>
      <w:r>
        <w:rPr>
          <w:rtl/>
        </w:rPr>
        <w:br/>
        <w:t>גילה גמליאל (הליכוד):</w:t>
      </w:r>
    </w:p>
    <w:p w14:paraId="74C4B6F8" w14:textId="77777777" w:rsidR="00000000" w:rsidRDefault="00B90FE9">
      <w:pPr>
        <w:pStyle w:val="a0"/>
        <w:rPr>
          <w:rtl/>
        </w:rPr>
      </w:pPr>
    </w:p>
    <w:p w14:paraId="39AC31BE" w14:textId="77777777" w:rsidR="00000000" w:rsidRDefault="00B90FE9">
      <w:pPr>
        <w:pStyle w:val="a0"/>
        <w:rPr>
          <w:rFonts w:hint="cs"/>
          <w:rtl/>
        </w:rPr>
      </w:pPr>
      <w:r>
        <w:rPr>
          <w:rFonts w:hint="cs"/>
          <w:rtl/>
        </w:rPr>
        <w:t>מליאה.</w:t>
      </w:r>
    </w:p>
    <w:p w14:paraId="1DFD245C" w14:textId="77777777" w:rsidR="00000000" w:rsidRDefault="00B90FE9">
      <w:pPr>
        <w:pStyle w:val="af1"/>
        <w:rPr>
          <w:rtl/>
        </w:rPr>
      </w:pPr>
      <w:r>
        <w:rPr>
          <w:rtl/>
        </w:rPr>
        <w:br/>
        <w:t xml:space="preserve">היו"ר </w:t>
      </w:r>
      <w:r>
        <w:rPr>
          <w:rFonts w:hint="cs"/>
          <w:rtl/>
        </w:rPr>
        <w:t>אלי בן-מנחם</w:t>
      </w:r>
      <w:r>
        <w:rPr>
          <w:rtl/>
        </w:rPr>
        <w:t>:</w:t>
      </w:r>
    </w:p>
    <w:p w14:paraId="1368AB33" w14:textId="77777777" w:rsidR="00000000" w:rsidRDefault="00B90FE9">
      <w:pPr>
        <w:pStyle w:val="a0"/>
        <w:rPr>
          <w:rFonts w:hint="cs"/>
          <w:rtl/>
        </w:rPr>
      </w:pPr>
    </w:p>
    <w:p w14:paraId="317C8BD6" w14:textId="77777777" w:rsidR="00000000" w:rsidRDefault="00B90FE9">
      <w:pPr>
        <w:pStyle w:val="a0"/>
        <w:rPr>
          <w:rFonts w:hint="cs"/>
          <w:rtl/>
        </w:rPr>
      </w:pPr>
      <w:r>
        <w:rPr>
          <w:rFonts w:hint="cs"/>
          <w:rtl/>
        </w:rPr>
        <w:t>רבותי חברי הכנסת - - -</w:t>
      </w:r>
    </w:p>
    <w:p w14:paraId="120D4F16" w14:textId="77777777" w:rsidR="00000000" w:rsidRDefault="00B90FE9">
      <w:pPr>
        <w:pStyle w:val="af0"/>
        <w:rPr>
          <w:rtl/>
        </w:rPr>
      </w:pPr>
      <w:r>
        <w:rPr>
          <w:rtl/>
        </w:rPr>
        <w:br/>
        <w:t>עסאם מח'ול (חד"ש-תע"ל):</w:t>
      </w:r>
    </w:p>
    <w:p w14:paraId="239FB744" w14:textId="77777777" w:rsidR="00000000" w:rsidRDefault="00B90FE9">
      <w:pPr>
        <w:pStyle w:val="a0"/>
        <w:rPr>
          <w:rtl/>
        </w:rPr>
      </w:pPr>
    </w:p>
    <w:p w14:paraId="41466EFD" w14:textId="77777777" w:rsidR="00000000" w:rsidRDefault="00B90FE9">
      <w:pPr>
        <w:pStyle w:val="a0"/>
        <w:rPr>
          <w:rFonts w:hint="cs"/>
          <w:rtl/>
        </w:rPr>
      </w:pPr>
      <w:r>
        <w:rPr>
          <w:rFonts w:hint="cs"/>
          <w:rtl/>
        </w:rPr>
        <w:t>אני מליאה - - -</w:t>
      </w:r>
    </w:p>
    <w:p w14:paraId="461CBE18" w14:textId="77777777" w:rsidR="00000000" w:rsidRDefault="00B90FE9">
      <w:pPr>
        <w:pStyle w:val="af0"/>
        <w:rPr>
          <w:rtl/>
        </w:rPr>
      </w:pPr>
      <w:r>
        <w:rPr>
          <w:rtl/>
        </w:rPr>
        <w:br/>
        <w:t>קריאות:</w:t>
      </w:r>
    </w:p>
    <w:p w14:paraId="57B584EB" w14:textId="77777777" w:rsidR="00000000" w:rsidRDefault="00B90FE9">
      <w:pPr>
        <w:pStyle w:val="a0"/>
        <w:rPr>
          <w:rtl/>
        </w:rPr>
      </w:pPr>
    </w:p>
    <w:p w14:paraId="69B92248" w14:textId="77777777" w:rsidR="00000000" w:rsidRDefault="00B90FE9">
      <w:pPr>
        <w:pStyle w:val="a0"/>
        <w:rPr>
          <w:rFonts w:hint="cs"/>
          <w:rtl/>
        </w:rPr>
      </w:pPr>
      <w:r>
        <w:rPr>
          <w:rFonts w:hint="cs"/>
          <w:rtl/>
        </w:rPr>
        <w:t>- - -</w:t>
      </w:r>
    </w:p>
    <w:p w14:paraId="7E65081B" w14:textId="77777777" w:rsidR="00000000" w:rsidRDefault="00B90FE9">
      <w:pPr>
        <w:pStyle w:val="af1"/>
        <w:rPr>
          <w:rtl/>
        </w:rPr>
      </w:pPr>
      <w:r>
        <w:rPr>
          <w:rtl/>
        </w:rPr>
        <w:br/>
        <w:t xml:space="preserve">היו"ר </w:t>
      </w:r>
      <w:r>
        <w:rPr>
          <w:rFonts w:hint="cs"/>
          <w:rtl/>
        </w:rPr>
        <w:t>אלי בן-מנחם</w:t>
      </w:r>
      <w:r>
        <w:rPr>
          <w:rtl/>
        </w:rPr>
        <w:t>:</w:t>
      </w:r>
    </w:p>
    <w:p w14:paraId="04F4FFDA" w14:textId="77777777" w:rsidR="00000000" w:rsidRDefault="00B90FE9">
      <w:pPr>
        <w:pStyle w:val="a0"/>
        <w:rPr>
          <w:rFonts w:hint="cs"/>
          <w:rtl/>
        </w:rPr>
      </w:pPr>
    </w:p>
    <w:p w14:paraId="46081467" w14:textId="77777777" w:rsidR="00000000" w:rsidRDefault="00B90FE9">
      <w:pPr>
        <w:pStyle w:val="a0"/>
        <w:rPr>
          <w:rFonts w:hint="cs"/>
          <w:rtl/>
        </w:rPr>
      </w:pPr>
      <w:r>
        <w:rPr>
          <w:rFonts w:hint="cs"/>
          <w:rtl/>
        </w:rPr>
        <w:t xml:space="preserve">רבותי חברי הכנסת, אני רוצה שתקשיבו לי טוב. אני מצביע פעם אחת, כי אין </w:t>
      </w:r>
      <w:r>
        <w:rPr>
          <w:rFonts w:hint="cs"/>
          <w:rtl/>
        </w:rPr>
        <w:t>פה הצעה של אף אחד להסיר. אני מצביע פעם אחת. מי שמצביע בעד - - -</w:t>
      </w:r>
    </w:p>
    <w:p w14:paraId="3F0394D3" w14:textId="77777777" w:rsidR="00000000" w:rsidRDefault="00B90FE9">
      <w:pPr>
        <w:pStyle w:val="af0"/>
        <w:rPr>
          <w:rtl/>
        </w:rPr>
      </w:pPr>
      <w:r>
        <w:rPr>
          <w:rtl/>
        </w:rPr>
        <w:br/>
        <w:t>יעקב ליצמן (יהדות התורה):</w:t>
      </w:r>
    </w:p>
    <w:p w14:paraId="07714197" w14:textId="77777777" w:rsidR="00000000" w:rsidRDefault="00B90FE9">
      <w:pPr>
        <w:pStyle w:val="a0"/>
        <w:rPr>
          <w:rtl/>
        </w:rPr>
      </w:pPr>
    </w:p>
    <w:p w14:paraId="1EEDF6A7" w14:textId="77777777" w:rsidR="00000000" w:rsidRDefault="00B90FE9">
      <w:pPr>
        <w:pStyle w:val="a0"/>
        <w:rPr>
          <w:rFonts w:hint="cs"/>
          <w:rtl/>
        </w:rPr>
      </w:pPr>
      <w:r>
        <w:rPr>
          <w:rFonts w:hint="cs"/>
          <w:rtl/>
        </w:rPr>
        <w:t xml:space="preserve">- - - להצביע כל אחד בנפרד. </w:t>
      </w:r>
    </w:p>
    <w:p w14:paraId="2A1C325F" w14:textId="77777777" w:rsidR="00000000" w:rsidRDefault="00B90FE9">
      <w:pPr>
        <w:pStyle w:val="af1"/>
        <w:rPr>
          <w:rtl/>
        </w:rPr>
      </w:pPr>
      <w:r>
        <w:rPr>
          <w:rtl/>
        </w:rPr>
        <w:br/>
        <w:t xml:space="preserve">היו"ר </w:t>
      </w:r>
      <w:r>
        <w:rPr>
          <w:rFonts w:hint="cs"/>
          <w:rtl/>
        </w:rPr>
        <w:t>אלי בן-מנחם</w:t>
      </w:r>
      <w:r>
        <w:rPr>
          <w:rtl/>
        </w:rPr>
        <w:t>:</w:t>
      </w:r>
    </w:p>
    <w:p w14:paraId="16C527DA" w14:textId="77777777" w:rsidR="00000000" w:rsidRDefault="00B90FE9">
      <w:pPr>
        <w:pStyle w:val="a0"/>
        <w:rPr>
          <w:rFonts w:hint="cs"/>
          <w:rtl/>
        </w:rPr>
      </w:pPr>
    </w:p>
    <w:p w14:paraId="249698A9" w14:textId="77777777" w:rsidR="00000000" w:rsidRDefault="00B90FE9">
      <w:pPr>
        <w:pStyle w:val="a0"/>
        <w:rPr>
          <w:rFonts w:hint="cs"/>
          <w:rtl/>
        </w:rPr>
      </w:pPr>
      <w:r>
        <w:rPr>
          <w:rFonts w:hint="cs"/>
          <w:rtl/>
        </w:rPr>
        <w:t>סליחה, ליצמן, אל תעזור לי. מי שמצביע בעד - מצביע בעד עמדת השר פורז להעביר לוועדה; מי שמצביע נגד זה למליאה. הבנתם?</w:t>
      </w:r>
    </w:p>
    <w:p w14:paraId="406B434B" w14:textId="77777777" w:rsidR="00000000" w:rsidRDefault="00B90FE9">
      <w:pPr>
        <w:pStyle w:val="af0"/>
        <w:rPr>
          <w:rtl/>
        </w:rPr>
      </w:pPr>
      <w:r>
        <w:rPr>
          <w:rtl/>
        </w:rPr>
        <w:br/>
      </w:r>
      <w:r>
        <w:rPr>
          <w:rtl/>
        </w:rPr>
        <w:t>קריאות:</w:t>
      </w:r>
    </w:p>
    <w:p w14:paraId="6E015B0D" w14:textId="77777777" w:rsidR="00000000" w:rsidRDefault="00B90FE9">
      <w:pPr>
        <w:pStyle w:val="a0"/>
        <w:rPr>
          <w:rtl/>
        </w:rPr>
      </w:pPr>
    </w:p>
    <w:p w14:paraId="450EF483" w14:textId="77777777" w:rsidR="00000000" w:rsidRDefault="00B90FE9">
      <w:pPr>
        <w:pStyle w:val="a0"/>
        <w:rPr>
          <w:rFonts w:hint="cs"/>
          <w:rtl/>
        </w:rPr>
      </w:pPr>
      <w:r>
        <w:rPr>
          <w:rFonts w:hint="cs"/>
          <w:rtl/>
        </w:rPr>
        <w:t>- - -</w:t>
      </w:r>
    </w:p>
    <w:p w14:paraId="69C729EB" w14:textId="77777777" w:rsidR="00000000" w:rsidRDefault="00B90FE9">
      <w:pPr>
        <w:pStyle w:val="af1"/>
        <w:rPr>
          <w:rFonts w:hint="cs"/>
          <w:rtl/>
        </w:rPr>
      </w:pPr>
      <w:r>
        <w:rPr>
          <w:rtl/>
        </w:rPr>
        <w:br/>
      </w:r>
    </w:p>
    <w:p w14:paraId="189FFE88" w14:textId="77777777" w:rsidR="00000000" w:rsidRDefault="00B90FE9">
      <w:pPr>
        <w:pStyle w:val="af1"/>
        <w:rPr>
          <w:rtl/>
        </w:rPr>
      </w:pPr>
      <w:r>
        <w:rPr>
          <w:rtl/>
        </w:rPr>
        <w:t xml:space="preserve">היו"ר </w:t>
      </w:r>
      <w:r>
        <w:rPr>
          <w:rFonts w:hint="cs"/>
          <w:rtl/>
        </w:rPr>
        <w:t>אלי בן-מנחם</w:t>
      </w:r>
      <w:r>
        <w:rPr>
          <w:rtl/>
        </w:rPr>
        <w:t>:</w:t>
      </w:r>
    </w:p>
    <w:p w14:paraId="4CF458EF" w14:textId="77777777" w:rsidR="00000000" w:rsidRDefault="00B90FE9">
      <w:pPr>
        <w:pStyle w:val="a0"/>
        <w:rPr>
          <w:rFonts w:hint="cs"/>
          <w:rtl/>
        </w:rPr>
      </w:pPr>
    </w:p>
    <w:p w14:paraId="5504A523" w14:textId="77777777" w:rsidR="00000000" w:rsidRDefault="00B90FE9">
      <w:pPr>
        <w:pStyle w:val="a0"/>
        <w:rPr>
          <w:rFonts w:hint="cs"/>
          <w:rtl/>
        </w:rPr>
      </w:pPr>
      <w:r>
        <w:rPr>
          <w:rFonts w:hint="cs"/>
          <w:rtl/>
        </w:rPr>
        <w:t xml:space="preserve">אני אסביר עוד הפעם. </w:t>
      </w:r>
    </w:p>
    <w:p w14:paraId="2E40012A" w14:textId="77777777" w:rsidR="00000000" w:rsidRDefault="00B90FE9">
      <w:pPr>
        <w:pStyle w:val="af0"/>
        <w:rPr>
          <w:rtl/>
        </w:rPr>
      </w:pPr>
      <w:r>
        <w:rPr>
          <w:rtl/>
        </w:rPr>
        <w:br/>
        <w:t>יעקב ליצמן (יהדות התורה):</w:t>
      </w:r>
    </w:p>
    <w:p w14:paraId="68796CBD" w14:textId="77777777" w:rsidR="00000000" w:rsidRDefault="00B90FE9">
      <w:pPr>
        <w:pStyle w:val="a0"/>
        <w:rPr>
          <w:rtl/>
        </w:rPr>
      </w:pPr>
    </w:p>
    <w:p w14:paraId="154D8F9D" w14:textId="77777777" w:rsidR="00000000" w:rsidRDefault="00B90FE9">
      <w:pPr>
        <w:pStyle w:val="a0"/>
        <w:rPr>
          <w:rFonts w:hint="cs"/>
          <w:rtl/>
        </w:rPr>
      </w:pPr>
      <w:r>
        <w:rPr>
          <w:rFonts w:hint="cs"/>
          <w:rtl/>
        </w:rPr>
        <w:t>כל אחד בנפרד.</w:t>
      </w:r>
    </w:p>
    <w:p w14:paraId="5B8B44AA" w14:textId="77777777" w:rsidR="00000000" w:rsidRDefault="00B90FE9">
      <w:pPr>
        <w:pStyle w:val="af0"/>
        <w:rPr>
          <w:rtl/>
        </w:rPr>
      </w:pPr>
      <w:r>
        <w:rPr>
          <w:rtl/>
        </w:rPr>
        <w:br/>
        <w:t>מוחמד ברכה (חד"ש-תע"ל):</w:t>
      </w:r>
    </w:p>
    <w:p w14:paraId="08D6044E" w14:textId="77777777" w:rsidR="00000000" w:rsidRDefault="00B90FE9">
      <w:pPr>
        <w:pStyle w:val="a0"/>
        <w:rPr>
          <w:rFonts w:hint="cs"/>
          <w:rtl/>
        </w:rPr>
      </w:pPr>
    </w:p>
    <w:p w14:paraId="156FCFF2" w14:textId="77777777" w:rsidR="00000000" w:rsidRDefault="00B90FE9">
      <w:pPr>
        <w:pStyle w:val="a0"/>
        <w:rPr>
          <w:rFonts w:hint="cs"/>
          <w:rtl/>
        </w:rPr>
      </w:pPr>
      <w:r>
        <w:rPr>
          <w:rFonts w:hint="cs"/>
          <w:rtl/>
        </w:rPr>
        <w:t>תן לי שנייה.</w:t>
      </w:r>
    </w:p>
    <w:p w14:paraId="7D8945CF" w14:textId="77777777" w:rsidR="00000000" w:rsidRDefault="00B90FE9">
      <w:pPr>
        <w:pStyle w:val="af1"/>
        <w:rPr>
          <w:rtl/>
        </w:rPr>
      </w:pPr>
      <w:r>
        <w:rPr>
          <w:rtl/>
        </w:rPr>
        <w:br/>
        <w:t xml:space="preserve">היו"ר </w:t>
      </w:r>
      <w:r>
        <w:rPr>
          <w:rFonts w:hint="cs"/>
          <w:rtl/>
        </w:rPr>
        <w:t>אלי בן-מנחם</w:t>
      </w:r>
      <w:r>
        <w:rPr>
          <w:rtl/>
        </w:rPr>
        <w:t>:</w:t>
      </w:r>
    </w:p>
    <w:p w14:paraId="164820AB" w14:textId="77777777" w:rsidR="00000000" w:rsidRDefault="00B90FE9">
      <w:pPr>
        <w:pStyle w:val="a0"/>
        <w:rPr>
          <w:rFonts w:hint="cs"/>
          <w:rtl/>
        </w:rPr>
      </w:pPr>
    </w:p>
    <w:p w14:paraId="681A0D5F" w14:textId="77777777" w:rsidR="00000000" w:rsidRDefault="00B90FE9">
      <w:pPr>
        <w:pStyle w:val="a0"/>
        <w:rPr>
          <w:rFonts w:hint="cs"/>
          <w:rtl/>
        </w:rPr>
      </w:pPr>
      <w:r>
        <w:rPr>
          <w:rFonts w:hint="cs"/>
          <w:rtl/>
        </w:rPr>
        <w:t xml:space="preserve">ברכה, תן לי. אני לא צריך, ברכה. </w:t>
      </w:r>
    </w:p>
    <w:p w14:paraId="4A7FD9C4" w14:textId="77777777" w:rsidR="00000000" w:rsidRDefault="00B90FE9">
      <w:pPr>
        <w:pStyle w:val="af0"/>
        <w:rPr>
          <w:rtl/>
        </w:rPr>
      </w:pPr>
      <w:r>
        <w:rPr>
          <w:rtl/>
        </w:rPr>
        <w:br/>
        <w:t>מוחמד ברכה (חד"ש-תע"ל):</w:t>
      </w:r>
    </w:p>
    <w:p w14:paraId="25D20F65" w14:textId="77777777" w:rsidR="00000000" w:rsidRDefault="00B90FE9">
      <w:pPr>
        <w:pStyle w:val="a0"/>
        <w:rPr>
          <w:rtl/>
        </w:rPr>
      </w:pPr>
    </w:p>
    <w:p w14:paraId="06A54B58" w14:textId="77777777" w:rsidR="00000000" w:rsidRDefault="00B90FE9">
      <w:pPr>
        <w:pStyle w:val="a0"/>
        <w:rPr>
          <w:rFonts w:hint="cs"/>
          <w:rtl/>
        </w:rPr>
      </w:pPr>
      <w:r>
        <w:rPr>
          <w:rFonts w:hint="cs"/>
          <w:rtl/>
        </w:rPr>
        <w:t>יש חברי כנסת שביקשו מליאה. מליאה - תצ</w:t>
      </w:r>
      <w:r>
        <w:rPr>
          <w:rFonts w:hint="cs"/>
          <w:rtl/>
        </w:rPr>
        <w:t xml:space="preserve">ביע עליהם בנפרד - מליאה או הסרה. </w:t>
      </w:r>
    </w:p>
    <w:p w14:paraId="0E48248C" w14:textId="77777777" w:rsidR="00000000" w:rsidRDefault="00B90FE9">
      <w:pPr>
        <w:pStyle w:val="af1"/>
        <w:rPr>
          <w:rtl/>
        </w:rPr>
      </w:pPr>
      <w:r>
        <w:rPr>
          <w:rtl/>
        </w:rPr>
        <w:br/>
        <w:t xml:space="preserve">היו"ר </w:t>
      </w:r>
      <w:r>
        <w:rPr>
          <w:rFonts w:hint="cs"/>
          <w:rtl/>
        </w:rPr>
        <w:t>אלי בן-מנחם</w:t>
      </w:r>
      <w:r>
        <w:rPr>
          <w:rtl/>
        </w:rPr>
        <w:t>:</w:t>
      </w:r>
    </w:p>
    <w:p w14:paraId="00AEBD78" w14:textId="77777777" w:rsidR="00000000" w:rsidRDefault="00B90FE9">
      <w:pPr>
        <w:pStyle w:val="a0"/>
        <w:rPr>
          <w:rFonts w:hint="cs"/>
          <w:rtl/>
        </w:rPr>
      </w:pPr>
    </w:p>
    <w:p w14:paraId="4AA75752" w14:textId="77777777" w:rsidR="00000000" w:rsidRDefault="00B90FE9">
      <w:pPr>
        <w:pStyle w:val="a0"/>
        <w:rPr>
          <w:rFonts w:hint="cs"/>
          <w:rtl/>
        </w:rPr>
      </w:pPr>
      <w:r>
        <w:rPr>
          <w:rFonts w:hint="cs"/>
          <w:rtl/>
        </w:rPr>
        <w:t>רבותי, לא יהיה פה מצב שיהיה גם במליאה וגם בוועדה. אני לא אאפשר את זה.</w:t>
      </w:r>
    </w:p>
    <w:p w14:paraId="10CDBD82" w14:textId="77777777" w:rsidR="00000000" w:rsidRDefault="00B90FE9">
      <w:pPr>
        <w:pStyle w:val="af0"/>
        <w:rPr>
          <w:rtl/>
        </w:rPr>
      </w:pPr>
      <w:r>
        <w:rPr>
          <w:rtl/>
        </w:rPr>
        <w:br/>
        <w:t>מוחמד ברכה (חד"ש-תע"ל):</w:t>
      </w:r>
    </w:p>
    <w:p w14:paraId="3FEBE590" w14:textId="77777777" w:rsidR="00000000" w:rsidRDefault="00B90FE9">
      <w:pPr>
        <w:pStyle w:val="a0"/>
        <w:rPr>
          <w:rtl/>
        </w:rPr>
      </w:pPr>
    </w:p>
    <w:p w14:paraId="57D2AE23" w14:textId="77777777" w:rsidR="00000000" w:rsidRDefault="00B90FE9">
      <w:pPr>
        <w:pStyle w:val="a0"/>
        <w:rPr>
          <w:rFonts w:hint="cs"/>
          <w:rtl/>
        </w:rPr>
      </w:pPr>
      <w:r>
        <w:rPr>
          <w:rFonts w:hint="cs"/>
          <w:rtl/>
        </w:rPr>
        <w:t xml:space="preserve">יש חברי כנסת שביקשו ועדה - אתה מצביע ועדה או הסרה - - -  שתי הצבעות. </w:t>
      </w:r>
    </w:p>
    <w:p w14:paraId="486F52F9" w14:textId="77777777" w:rsidR="00000000" w:rsidRDefault="00B90FE9">
      <w:pPr>
        <w:pStyle w:val="af0"/>
        <w:rPr>
          <w:rtl/>
        </w:rPr>
      </w:pPr>
      <w:r>
        <w:rPr>
          <w:rtl/>
        </w:rPr>
        <w:br/>
        <w:t>קריאות:</w:t>
      </w:r>
    </w:p>
    <w:p w14:paraId="71CF07A0" w14:textId="77777777" w:rsidR="00000000" w:rsidRDefault="00B90FE9">
      <w:pPr>
        <w:pStyle w:val="a0"/>
        <w:rPr>
          <w:rtl/>
        </w:rPr>
      </w:pPr>
    </w:p>
    <w:p w14:paraId="2E6477EB" w14:textId="77777777" w:rsidR="00000000" w:rsidRDefault="00B90FE9">
      <w:pPr>
        <w:pStyle w:val="a0"/>
        <w:rPr>
          <w:rFonts w:hint="cs"/>
          <w:rtl/>
        </w:rPr>
      </w:pPr>
      <w:r>
        <w:rPr>
          <w:rFonts w:hint="cs"/>
          <w:rtl/>
        </w:rPr>
        <w:t>- - -</w:t>
      </w:r>
    </w:p>
    <w:p w14:paraId="5F593056" w14:textId="77777777" w:rsidR="00000000" w:rsidRDefault="00B90FE9">
      <w:pPr>
        <w:pStyle w:val="af0"/>
        <w:rPr>
          <w:rtl/>
        </w:rPr>
      </w:pPr>
      <w:r>
        <w:rPr>
          <w:rtl/>
        </w:rPr>
        <w:br/>
        <w:t>שר החוץ סילבן שלום</w:t>
      </w:r>
      <w:r>
        <w:rPr>
          <w:rtl/>
        </w:rPr>
        <w:t>:</w:t>
      </w:r>
    </w:p>
    <w:p w14:paraId="7BA03565" w14:textId="77777777" w:rsidR="00000000" w:rsidRDefault="00B90FE9">
      <w:pPr>
        <w:pStyle w:val="a0"/>
        <w:rPr>
          <w:rtl/>
        </w:rPr>
      </w:pPr>
    </w:p>
    <w:p w14:paraId="4C2D61F2" w14:textId="77777777" w:rsidR="00000000" w:rsidRDefault="00B90FE9">
      <w:pPr>
        <w:pStyle w:val="a0"/>
        <w:rPr>
          <w:rFonts w:hint="cs"/>
          <w:rtl/>
        </w:rPr>
      </w:pPr>
      <w:r>
        <w:rPr>
          <w:rFonts w:hint="cs"/>
          <w:rtl/>
        </w:rPr>
        <w:t>- - - גם במליאה וגם בוועדה. יש שלוש אפשרויות, רק אחת מהן יכולה לעבור: או מליאה, או ועדה, או להסיר - - -</w:t>
      </w:r>
    </w:p>
    <w:p w14:paraId="04135D4E" w14:textId="77777777" w:rsidR="00000000" w:rsidRDefault="00B90FE9">
      <w:pPr>
        <w:pStyle w:val="af0"/>
        <w:rPr>
          <w:rtl/>
        </w:rPr>
      </w:pPr>
      <w:r>
        <w:rPr>
          <w:rtl/>
        </w:rPr>
        <w:br/>
        <w:t>קריאות:</w:t>
      </w:r>
    </w:p>
    <w:p w14:paraId="75EF2B63" w14:textId="77777777" w:rsidR="00000000" w:rsidRDefault="00B90FE9">
      <w:pPr>
        <w:pStyle w:val="a0"/>
        <w:rPr>
          <w:rtl/>
        </w:rPr>
      </w:pPr>
    </w:p>
    <w:p w14:paraId="73605BB0" w14:textId="77777777" w:rsidR="00000000" w:rsidRDefault="00B90FE9">
      <w:pPr>
        <w:pStyle w:val="a0"/>
        <w:rPr>
          <w:rFonts w:hint="cs"/>
          <w:rtl/>
        </w:rPr>
      </w:pPr>
      <w:r>
        <w:rPr>
          <w:rFonts w:hint="cs"/>
          <w:rtl/>
        </w:rPr>
        <w:t>- - -</w:t>
      </w:r>
    </w:p>
    <w:p w14:paraId="52AA7056" w14:textId="77777777" w:rsidR="00000000" w:rsidRDefault="00B90FE9">
      <w:pPr>
        <w:pStyle w:val="af1"/>
        <w:rPr>
          <w:rtl/>
        </w:rPr>
      </w:pPr>
      <w:r>
        <w:rPr>
          <w:rtl/>
        </w:rPr>
        <w:br/>
        <w:t xml:space="preserve">היו"ר </w:t>
      </w:r>
      <w:r>
        <w:rPr>
          <w:rFonts w:hint="cs"/>
          <w:rtl/>
        </w:rPr>
        <w:t>אלי בן-מנחם</w:t>
      </w:r>
      <w:r>
        <w:rPr>
          <w:rtl/>
        </w:rPr>
        <w:t>:</w:t>
      </w:r>
    </w:p>
    <w:p w14:paraId="6FA487C1" w14:textId="77777777" w:rsidR="00000000" w:rsidRDefault="00B90FE9">
      <w:pPr>
        <w:pStyle w:val="a0"/>
        <w:rPr>
          <w:rFonts w:hint="cs"/>
          <w:rtl/>
        </w:rPr>
      </w:pPr>
    </w:p>
    <w:p w14:paraId="15F8E243" w14:textId="77777777" w:rsidR="00000000" w:rsidRDefault="00B90FE9">
      <w:pPr>
        <w:pStyle w:val="a0"/>
        <w:rPr>
          <w:rFonts w:hint="cs"/>
          <w:rtl/>
        </w:rPr>
      </w:pPr>
      <w:r>
        <w:rPr>
          <w:rFonts w:hint="cs"/>
          <w:rtl/>
        </w:rPr>
        <w:t xml:space="preserve">רבותי חברי הכנסת. </w:t>
      </w:r>
    </w:p>
    <w:p w14:paraId="080CF497" w14:textId="77777777" w:rsidR="00000000" w:rsidRDefault="00B90FE9">
      <w:pPr>
        <w:pStyle w:val="af0"/>
        <w:rPr>
          <w:rtl/>
        </w:rPr>
      </w:pPr>
      <w:r>
        <w:rPr>
          <w:rtl/>
        </w:rPr>
        <w:br/>
        <w:t>משה גפני (יהדות התורה):</w:t>
      </w:r>
    </w:p>
    <w:p w14:paraId="74100CEF" w14:textId="77777777" w:rsidR="00000000" w:rsidRDefault="00B90FE9">
      <w:pPr>
        <w:pStyle w:val="a0"/>
        <w:rPr>
          <w:rFonts w:hint="cs"/>
          <w:rtl/>
        </w:rPr>
      </w:pPr>
    </w:p>
    <w:p w14:paraId="26CD22FD" w14:textId="77777777" w:rsidR="00000000" w:rsidRDefault="00B90FE9">
      <w:pPr>
        <w:pStyle w:val="a0"/>
        <w:rPr>
          <w:rFonts w:hint="cs"/>
          <w:rtl/>
        </w:rPr>
      </w:pPr>
      <w:r>
        <w:rPr>
          <w:rFonts w:hint="cs"/>
          <w:rtl/>
        </w:rPr>
        <w:t>אדוני היושב-ראש - - -</w:t>
      </w:r>
    </w:p>
    <w:p w14:paraId="26C4089F" w14:textId="77777777" w:rsidR="00000000" w:rsidRDefault="00B90FE9">
      <w:pPr>
        <w:pStyle w:val="af1"/>
        <w:rPr>
          <w:rtl/>
        </w:rPr>
      </w:pPr>
      <w:r>
        <w:rPr>
          <w:rtl/>
        </w:rPr>
        <w:br/>
        <w:t xml:space="preserve">היו"ר </w:t>
      </w:r>
      <w:r>
        <w:rPr>
          <w:rFonts w:hint="cs"/>
          <w:rtl/>
        </w:rPr>
        <w:t>אלי בן-מנחם</w:t>
      </w:r>
      <w:r>
        <w:rPr>
          <w:rtl/>
        </w:rPr>
        <w:t>:</w:t>
      </w:r>
    </w:p>
    <w:p w14:paraId="498B84E4" w14:textId="77777777" w:rsidR="00000000" w:rsidRDefault="00B90FE9">
      <w:pPr>
        <w:pStyle w:val="a0"/>
        <w:rPr>
          <w:rFonts w:hint="cs"/>
          <w:rtl/>
        </w:rPr>
      </w:pPr>
    </w:p>
    <w:p w14:paraId="08760376" w14:textId="77777777" w:rsidR="00000000" w:rsidRDefault="00B90FE9">
      <w:pPr>
        <w:pStyle w:val="a0"/>
        <w:rPr>
          <w:rFonts w:hint="cs"/>
          <w:rtl/>
        </w:rPr>
      </w:pPr>
      <w:r>
        <w:rPr>
          <w:rFonts w:hint="cs"/>
          <w:rtl/>
        </w:rPr>
        <w:t>גפני, שב. אני רציתי לערו</w:t>
      </w:r>
      <w:r>
        <w:rPr>
          <w:rFonts w:hint="cs"/>
          <w:rtl/>
        </w:rPr>
        <w:t xml:space="preserve">ך הצבעה אחת. ברכה, הבנתי אותך, שמעתי אותך. עכשיו אני מצביע כך - מי שמצביע בעד, זה בעד ועדה; מי שמצביע נגד, זה להסיר את הנושא. זו הצבעה ראשונה, בואו נתחיל. </w:t>
      </w:r>
    </w:p>
    <w:p w14:paraId="326F772C" w14:textId="77777777" w:rsidR="00000000" w:rsidRDefault="00B90FE9">
      <w:pPr>
        <w:pStyle w:val="af0"/>
        <w:rPr>
          <w:rtl/>
        </w:rPr>
      </w:pPr>
      <w:r>
        <w:rPr>
          <w:rtl/>
        </w:rPr>
        <w:br/>
        <w:t>מוחמד ברכה (חד"ש-תע"ל):</w:t>
      </w:r>
    </w:p>
    <w:p w14:paraId="793B9A63" w14:textId="77777777" w:rsidR="00000000" w:rsidRDefault="00B90FE9">
      <w:pPr>
        <w:pStyle w:val="a0"/>
        <w:rPr>
          <w:rtl/>
        </w:rPr>
      </w:pPr>
    </w:p>
    <w:p w14:paraId="7E9ECC23" w14:textId="77777777" w:rsidR="00000000" w:rsidRDefault="00B90FE9">
      <w:pPr>
        <w:pStyle w:val="a0"/>
        <w:rPr>
          <w:rFonts w:hint="cs"/>
          <w:rtl/>
        </w:rPr>
      </w:pPr>
      <w:r>
        <w:rPr>
          <w:rFonts w:hint="cs"/>
          <w:rtl/>
        </w:rPr>
        <w:t>לא על כולם. לא על כל אלה שביקשו ועדה - - -</w:t>
      </w:r>
    </w:p>
    <w:p w14:paraId="2D0A4471" w14:textId="77777777" w:rsidR="00000000" w:rsidRDefault="00B90FE9">
      <w:pPr>
        <w:pStyle w:val="af1"/>
        <w:rPr>
          <w:rtl/>
        </w:rPr>
      </w:pPr>
      <w:r>
        <w:rPr>
          <w:rtl/>
        </w:rPr>
        <w:br/>
        <w:t xml:space="preserve">היו"ר </w:t>
      </w:r>
      <w:r>
        <w:rPr>
          <w:rFonts w:hint="cs"/>
          <w:rtl/>
        </w:rPr>
        <w:t>אלי בן-מנחם</w:t>
      </w:r>
      <w:r>
        <w:rPr>
          <w:rtl/>
        </w:rPr>
        <w:t>:</w:t>
      </w:r>
    </w:p>
    <w:p w14:paraId="7DF061EA" w14:textId="77777777" w:rsidR="00000000" w:rsidRDefault="00B90FE9">
      <w:pPr>
        <w:pStyle w:val="a0"/>
        <w:rPr>
          <w:rFonts w:hint="cs"/>
          <w:rtl/>
        </w:rPr>
      </w:pPr>
    </w:p>
    <w:p w14:paraId="09E93710" w14:textId="77777777" w:rsidR="00000000" w:rsidRDefault="00B90FE9">
      <w:pPr>
        <w:pStyle w:val="a0"/>
        <w:rPr>
          <w:rFonts w:hint="cs"/>
          <w:rtl/>
        </w:rPr>
      </w:pPr>
      <w:r>
        <w:rPr>
          <w:rFonts w:hint="cs"/>
          <w:rtl/>
        </w:rPr>
        <w:t>אחרי זה אנ</w:t>
      </w:r>
      <w:r>
        <w:rPr>
          <w:rFonts w:hint="cs"/>
          <w:rtl/>
        </w:rPr>
        <w:t>י אעשה הצבעה מי בעד מליאה ומי להסיר.</w:t>
      </w:r>
    </w:p>
    <w:p w14:paraId="52F20766" w14:textId="77777777" w:rsidR="00000000" w:rsidRDefault="00B90FE9">
      <w:pPr>
        <w:pStyle w:val="af0"/>
        <w:rPr>
          <w:rtl/>
        </w:rPr>
      </w:pPr>
      <w:r>
        <w:rPr>
          <w:rtl/>
        </w:rPr>
        <w:br/>
        <w:t>קריאות:</w:t>
      </w:r>
    </w:p>
    <w:p w14:paraId="2A12C2CD" w14:textId="77777777" w:rsidR="00000000" w:rsidRDefault="00B90FE9">
      <w:pPr>
        <w:pStyle w:val="a0"/>
        <w:rPr>
          <w:rtl/>
        </w:rPr>
      </w:pPr>
    </w:p>
    <w:p w14:paraId="2CC7F7C8" w14:textId="77777777" w:rsidR="00000000" w:rsidRDefault="00B90FE9">
      <w:pPr>
        <w:pStyle w:val="a0"/>
        <w:rPr>
          <w:rFonts w:hint="cs"/>
          <w:rtl/>
        </w:rPr>
      </w:pPr>
      <w:r>
        <w:rPr>
          <w:rFonts w:hint="cs"/>
          <w:rtl/>
        </w:rPr>
        <w:t>- - -</w:t>
      </w:r>
    </w:p>
    <w:p w14:paraId="0E798E2C" w14:textId="77777777" w:rsidR="00000000" w:rsidRDefault="00B90FE9">
      <w:pPr>
        <w:pStyle w:val="af1"/>
        <w:rPr>
          <w:rtl/>
        </w:rPr>
      </w:pPr>
      <w:r>
        <w:rPr>
          <w:rtl/>
        </w:rPr>
        <w:br/>
        <w:t xml:space="preserve">היו"ר </w:t>
      </w:r>
      <w:r>
        <w:rPr>
          <w:rFonts w:hint="cs"/>
          <w:rtl/>
        </w:rPr>
        <w:t>אלי בן-מנחם</w:t>
      </w:r>
      <w:r>
        <w:rPr>
          <w:rtl/>
        </w:rPr>
        <w:t>:</w:t>
      </w:r>
    </w:p>
    <w:p w14:paraId="684FF1A4" w14:textId="77777777" w:rsidR="00000000" w:rsidRDefault="00B90FE9">
      <w:pPr>
        <w:pStyle w:val="a0"/>
        <w:rPr>
          <w:rFonts w:hint="cs"/>
          <w:rtl/>
        </w:rPr>
      </w:pPr>
    </w:p>
    <w:p w14:paraId="5DF6219A" w14:textId="77777777" w:rsidR="00000000" w:rsidRDefault="00B90FE9">
      <w:pPr>
        <w:pStyle w:val="a0"/>
        <w:rPr>
          <w:rFonts w:hint="cs"/>
          <w:rtl/>
        </w:rPr>
      </w:pPr>
      <w:r>
        <w:rPr>
          <w:rFonts w:hint="cs"/>
          <w:rtl/>
        </w:rPr>
        <w:t xml:space="preserve">אם יהיה רוב בפעם הראשונה או השנייה, זה יעבור רק למקום אחד, זה תלוי בכם. איך שתצביעו. </w:t>
      </w:r>
    </w:p>
    <w:p w14:paraId="467408E8" w14:textId="77777777" w:rsidR="00000000" w:rsidRDefault="00B90FE9">
      <w:pPr>
        <w:pStyle w:val="af0"/>
        <w:rPr>
          <w:rtl/>
        </w:rPr>
      </w:pPr>
      <w:r>
        <w:rPr>
          <w:rtl/>
        </w:rPr>
        <w:br/>
        <w:t>קריאות:</w:t>
      </w:r>
    </w:p>
    <w:p w14:paraId="6C867EB3" w14:textId="77777777" w:rsidR="00000000" w:rsidRDefault="00B90FE9">
      <w:pPr>
        <w:pStyle w:val="a0"/>
        <w:rPr>
          <w:rtl/>
        </w:rPr>
      </w:pPr>
    </w:p>
    <w:p w14:paraId="7EB791BC" w14:textId="77777777" w:rsidR="00000000" w:rsidRDefault="00B90FE9">
      <w:pPr>
        <w:pStyle w:val="a0"/>
        <w:rPr>
          <w:rFonts w:hint="cs"/>
          <w:rtl/>
        </w:rPr>
      </w:pPr>
      <w:r>
        <w:rPr>
          <w:rFonts w:hint="cs"/>
          <w:rtl/>
        </w:rPr>
        <w:t>- - -</w:t>
      </w:r>
    </w:p>
    <w:p w14:paraId="635ECB1C" w14:textId="77777777" w:rsidR="00000000" w:rsidRDefault="00B90FE9">
      <w:pPr>
        <w:pStyle w:val="af1"/>
        <w:rPr>
          <w:rtl/>
        </w:rPr>
      </w:pPr>
      <w:r>
        <w:rPr>
          <w:rtl/>
        </w:rPr>
        <w:br/>
        <w:t xml:space="preserve">היו"ר </w:t>
      </w:r>
      <w:r>
        <w:rPr>
          <w:rFonts w:hint="cs"/>
          <w:rtl/>
        </w:rPr>
        <w:t>אלי בן-מנחם</w:t>
      </w:r>
      <w:r>
        <w:rPr>
          <w:rtl/>
        </w:rPr>
        <w:t>:</w:t>
      </w:r>
    </w:p>
    <w:p w14:paraId="46A2EE14" w14:textId="77777777" w:rsidR="00000000" w:rsidRDefault="00B90FE9">
      <w:pPr>
        <w:pStyle w:val="a0"/>
        <w:rPr>
          <w:rFonts w:hint="cs"/>
          <w:rtl/>
        </w:rPr>
      </w:pPr>
    </w:p>
    <w:p w14:paraId="7394473C" w14:textId="77777777" w:rsidR="00000000" w:rsidRDefault="00B90FE9">
      <w:pPr>
        <w:pStyle w:val="a0"/>
        <w:rPr>
          <w:rFonts w:hint="cs"/>
          <w:rtl/>
        </w:rPr>
      </w:pPr>
      <w:r>
        <w:rPr>
          <w:rFonts w:hint="cs"/>
          <w:rtl/>
        </w:rPr>
        <w:t>רבותי, אתם רוצים להתחיל להצביע?</w:t>
      </w:r>
    </w:p>
    <w:p w14:paraId="1A7DBE10" w14:textId="77777777" w:rsidR="00000000" w:rsidRDefault="00B90FE9">
      <w:pPr>
        <w:pStyle w:val="af0"/>
        <w:rPr>
          <w:rtl/>
        </w:rPr>
      </w:pPr>
      <w:r>
        <w:rPr>
          <w:rtl/>
        </w:rPr>
        <w:br/>
        <w:t>חיים כץ (הליכוד):</w:t>
      </w:r>
    </w:p>
    <w:p w14:paraId="64F129A0" w14:textId="77777777" w:rsidR="00000000" w:rsidRDefault="00B90FE9">
      <w:pPr>
        <w:pStyle w:val="a0"/>
        <w:rPr>
          <w:rtl/>
        </w:rPr>
      </w:pPr>
    </w:p>
    <w:p w14:paraId="12D6D9B6" w14:textId="77777777" w:rsidR="00000000" w:rsidRDefault="00B90FE9">
      <w:pPr>
        <w:pStyle w:val="a0"/>
        <w:rPr>
          <w:rFonts w:hint="cs"/>
          <w:rtl/>
        </w:rPr>
      </w:pPr>
      <w:r>
        <w:rPr>
          <w:rFonts w:hint="cs"/>
          <w:rtl/>
        </w:rPr>
        <w:t>היושב-ר</w:t>
      </w:r>
      <w:r>
        <w:rPr>
          <w:rFonts w:hint="cs"/>
          <w:rtl/>
        </w:rPr>
        <w:t>אש, בעד - ועדה; נמנע - להסיר; נגד - - -</w:t>
      </w:r>
    </w:p>
    <w:p w14:paraId="576AD4E3" w14:textId="77777777" w:rsidR="00000000" w:rsidRDefault="00B90FE9">
      <w:pPr>
        <w:pStyle w:val="af0"/>
        <w:rPr>
          <w:rtl/>
        </w:rPr>
      </w:pPr>
      <w:r>
        <w:rPr>
          <w:rtl/>
        </w:rPr>
        <w:br/>
        <w:t>מוחמד ברכה (חד"ש-תע"ל):</w:t>
      </w:r>
    </w:p>
    <w:p w14:paraId="3875E407" w14:textId="77777777" w:rsidR="00000000" w:rsidRDefault="00B90FE9">
      <w:pPr>
        <w:pStyle w:val="a0"/>
        <w:rPr>
          <w:rtl/>
        </w:rPr>
      </w:pPr>
    </w:p>
    <w:p w14:paraId="1DB9B909" w14:textId="77777777" w:rsidR="00000000" w:rsidRDefault="00B90FE9">
      <w:pPr>
        <w:pStyle w:val="a0"/>
        <w:rPr>
          <w:rFonts w:hint="cs"/>
          <w:rtl/>
        </w:rPr>
      </w:pPr>
      <w:r>
        <w:rPr>
          <w:rFonts w:hint="cs"/>
          <w:rtl/>
        </w:rPr>
        <w:t>אדוני היושב-ראש - - -</w:t>
      </w:r>
    </w:p>
    <w:p w14:paraId="78FC5599" w14:textId="77777777" w:rsidR="00000000" w:rsidRDefault="00B90FE9">
      <w:pPr>
        <w:pStyle w:val="af1"/>
        <w:rPr>
          <w:rtl/>
        </w:rPr>
      </w:pPr>
      <w:r>
        <w:rPr>
          <w:rtl/>
        </w:rPr>
        <w:br/>
        <w:t xml:space="preserve">היו"ר </w:t>
      </w:r>
      <w:r>
        <w:rPr>
          <w:rFonts w:hint="cs"/>
          <w:rtl/>
        </w:rPr>
        <w:t>אלי בן-מנחם</w:t>
      </w:r>
      <w:r>
        <w:rPr>
          <w:rtl/>
        </w:rPr>
        <w:t>:</w:t>
      </w:r>
    </w:p>
    <w:p w14:paraId="036CCBCB" w14:textId="77777777" w:rsidR="00000000" w:rsidRDefault="00B90FE9">
      <w:pPr>
        <w:pStyle w:val="a0"/>
        <w:rPr>
          <w:rFonts w:hint="cs"/>
          <w:rtl/>
        </w:rPr>
      </w:pPr>
    </w:p>
    <w:p w14:paraId="7FD2CBF0" w14:textId="77777777" w:rsidR="00000000" w:rsidRDefault="00B90FE9">
      <w:pPr>
        <w:pStyle w:val="a0"/>
        <w:rPr>
          <w:rFonts w:hint="cs"/>
          <w:rtl/>
        </w:rPr>
      </w:pPr>
      <w:r>
        <w:rPr>
          <w:rFonts w:hint="cs"/>
          <w:rtl/>
        </w:rPr>
        <w:t>רבותי, מי שמצביע בעד בסיבוב הראשון - זה בעד עמדת השר פורז, להעביר את הנושא לוועדה. מי שמצביע נגד - זה להסיר את הנושא. ההצבעה החלה.</w:t>
      </w:r>
    </w:p>
    <w:p w14:paraId="54E6A1EF" w14:textId="77777777" w:rsidR="00000000" w:rsidRDefault="00B90FE9">
      <w:pPr>
        <w:pStyle w:val="af0"/>
        <w:rPr>
          <w:rtl/>
        </w:rPr>
      </w:pPr>
      <w:r>
        <w:rPr>
          <w:rtl/>
        </w:rPr>
        <w:br/>
        <w:t>מוחמד ברכה (חד"</w:t>
      </w:r>
      <w:r>
        <w:rPr>
          <w:rtl/>
        </w:rPr>
        <w:t>ש-תע"ל):</w:t>
      </w:r>
    </w:p>
    <w:p w14:paraId="2EDF2F75" w14:textId="77777777" w:rsidR="00000000" w:rsidRDefault="00B90FE9">
      <w:pPr>
        <w:pStyle w:val="a0"/>
        <w:rPr>
          <w:rtl/>
        </w:rPr>
      </w:pPr>
    </w:p>
    <w:p w14:paraId="432C68FB" w14:textId="77777777" w:rsidR="00000000" w:rsidRDefault="00B90FE9">
      <w:pPr>
        <w:pStyle w:val="a0"/>
        <w:rPr>
          <w:rFonts w:hint="cs"/>
          <w:rtl/>
        </w:rPr>
      </w:pPr>
      <w:r>
        <w:rPr>
          <w:rFonts w:hint="cs"/>
          <w:rtl/>
        </w:rPr>
        <w:t>לא יכול להיות - - -</w:t>
      </w:r>
    </w:p>
    <w:p w14:paraId="19C437FB" w14:textId="77777777" w:rsidR="00000000" w:rsidRDefault="00B90FE9">
      <w:pPr>
        <w:pStyle w:val="af0"/>
        <w:rPr>
          <w:rtl/>
        </w:rPr>
      </w:pPr>
      <w:r>
        <w:rPr>
          <w:rtl/>
        </w:rPr>
        <w:br/>
        <w:t>יעקב ליצמן (יהדות התורה):</w:t>
      </w:r>
    </w:p>
    <w:p w14:paraId="17A46703" w14:textId="77777777" w:rsidR="00000000" w:rsidRDefault="00B90FE9">
      <w:pPr>
        <w:pStyle w:val="a0"/>
        <w:rPr>
          <w:rtl/>
        </w:rPr>
      </w:pPr>
    </w:p>
    <w:p w14:paraId="191094DD" w14:textId="77777777" w:rsidR="00000000" w:rsidRDefault="00B90FE9">
      <w:pPr>
        <w:pStyle w:val="a0"/>
        <w:rPr>
          <w:rFonts w:hint="cs"/>
          <w:rtl/>
        </w:rPr>
      </w:pPr>
      <w:r>
        <w:rPr>
          <w:rFonts w:hint="cs"/>
          <w:rtl/>
        </w:rPr>
        <w:t>אתה טועה - - -</w:t>
      </w:r>
    </w:p>
    <w:p w14:paraId="2C2BB3A9" w14:textId="77777777" w:rsidR="00000000" w:rsidRDefault="00B90FE9">
      <w:pPr>
        <w:pStyle w:val="af0"/>
        <w:rPr>
          <w:rtl/>
        </w:rPr>
      </w:pPr>
      <w:r>
        <w:rPr>
          <w:rtl/>
        </w:rPr>
        <w:br/>
        <w:t>גילה גמליאל (הליכוד):</w:t>
      </w:r>
    </w:p>
    <w:p w14:paraId="239817EA" w14:textId="77777777" w:rsidR="00000000" w:rsidRDefault="00B90FE9">
      <w:pPr>
        <w:pStyle w:val="a0"/>
        <w:rPr>
          <w:rtl/>
        </w:rPr>
      </w:pPr>
    </w:p>
    <w:p w14:paraId="1CDA245B" w14:textId="77777777" w:rsidR="00000000" w:rsidRDefault="00B90FE9">
      <w:pPr>
        <w:pStyle w:val="a0"/>
        <w:rPr>
          <w:rFonts w:hint="cs"/>
          <w:rtl/>
        </w:rPr>
      </w:pPr>
      <w:r>
        <w:rPr>
          <w:rFonts w:hint="cs"/>
          <w:rtl/>
        </w:rPr>
        <w:t>לא הבנתי על מה ההצבעה.</w:t>
      </w:r>
    </w:p>
    <w:p w14:paraId="77B1814F" w14:textId="77777777" w:rsidR="00000000" w:rsidRDefault="00B90FE9">
      <w:pPr>
        <w:pStyle w:val="ab"/>
        <w:bidi/>
        <w:rPr>
          <w:rFonts w:hint="cs"/>
          <w:rtl/>
        </w:rPr>
      </w:pPr>
      <w:r>
        <w:rPr>
          <w:rtl/>
        </w:rPr>
        <w:br/>
      </w:r>
      <w:r>
        <w:rPr>
          <w:rFonts w:hint="cs"/>
          <w:rtl/>
        </w:rPr>
        <w:t>הצבעה מס' 18</w:t>
      </w:r>
    </w:p>
    <w:p w14:paraId="6FBAB420" w14:textId="77777777" w:rsidR="00000000" w:rsidRDefault="00B90FE9">
      <w:pPr>
        <w:pStyle w:val="a0"/>
        <w:rPr>
          <w:rFonts w:hint="cs"/>
          <w:rtl/>
        </w:rPr>
      </w:pPr>
    </w:p>
    <w:p w14:paraId="689D1659" w14:textId="77777777" w:rsidR="00000000" w:rsidRDefault="00B90FE9">
      <w:pPr>
        <w:pStyle w:val="ac"/>
        <w:bidi/>
        <w:rPr>
          <w:rFonts w:hint="cs"/>
          <w:rtl/>
        </w:rPr>
      </w:pPr>
      <w:r>
        <w:rPr>
          <w:rFonts w:hint="cs"/>
          <w:rtl/>
        </w:rPr>
        <w:t>בעד ההצעה להעביר את הנושא לוועדה - 21</w:t>
      </w:r>
    </w:p>
    <w:p w14:paraId="6D6F55BB" w14:textId="77777777" w:rsidR="00000000" w:rsidRDefault="00B90FE9">
      <w:pPr>
        <w:pStyle w:val="ac"/>
        <w:bidi/>
        <w:rPr>
          <w:rFonts w:hint="cs"/>
          <w:rtl/>
        </w:rPr>
      </w:pPr>
      <w:r>
        <w:rPr>
          <w:rFonts w:hint="cs"/>
          <w:rtl/>
        </w:rPr>
        <w:t>בעד ההצעה שלא לכלול את הנושא בסדר-היום - 9</w:t>
      </w:r>
    </w:p>
    <w:p w14:paraId="6338DB5F" w14:textId="77777777" w:rsidR="00000000" w:rsidRDefault="00B90FE9">
      <w:pPr>
        <w:pStyle w:val="ac"/>
        <w:bidi/>
        <w:rPr>
          <w:rFonts w:hint="cs"/>
          <w:rtl/>
        </w:rPr>
      </w:pPr>
      <w:r>
        <w:rPr>
          <w:rFonts w:hint="cs"/>
          <w:rtl/>
        </w:rPr>
        <w:t>נמנעים - אין</w:t>
      </w:r>
    </w:p>
    <w:p w14:paraId="1744AFD8" w14:textId="77777777" w:rsidR="00000000" w:rsidRDefault="00B90FE9">
      <w:pPr>
        <w:pStyle w:val="ad"/>
        <w:bidi/>
        <w:rPr>
          <w:rFonts w:hint="cs"/>
          <w:rtl/>
        </w:rPr>
      </w:pPr>
      <w:r>
        <w:rPr>
          <w:rFonts w:hint="cs"/>
          <w:rtl/>
        </w:rPr>
        <w:t>ההצעה להעביר את הנושא שהעלו</w:t>
      </w:r>
      <w:r>
        <w:rPr>
          <w:rFonts w:hint="cs"/>
          <w:rtl/>
        </w:rPr>
        <w:t xml:space="preserve"> חברי הכנסת ענבל גבריאלי ואילן ליבוביץ לוועדה שתקבע </w:t>
      </w:r>
      <w:r>
        <w:rPr>
          <w:rtl/>
        </w:rPr>
        <w:br/>
      </w:r>
      <w:r>
        <w:rPr>
          <w:rFonts w:hint="cs"/>
          <w:rtl/>
        </w:rPr>
        <w:t>ועדת הכנסת נתקבלה.</w:t>
      </w:r>
    </w:p>
    <w:p w14:paraId="411AAD43" w14:textId="77777777" w:rsidR="00000000" w:rsidRDefault="00B90FE9">
      <w:pPr>
        <w:pStyle w:val="af1"/>
        <w:rPr>
          <w:rtl/>
        </w:rPr>
      </w:pPr>
      <w:r>
        <w:rPr>
          <w:rFonts w:hint="cs"/>
          <w:rtl/>
        </w:rPr>
        <w:br/>
      </w:r>
      <w:r>
        <w:rPr>
          <w:rtl/>
        </w:rPr>
        <w:t xml:space="preserve">היו"ר </w:t>
      </w:r>
      <w:r>
        <w:rPr>
          <w:rFonts w:hint="cs"/>
          <w:rtl/>
        </w:rPr>
        <w:t>אלי בן-מנחם</w:t>
      </w:r>
      <w:r>
        <w:rPr>
          <w:rtl/>
        </w:rPr>
        <w:t>:</w:t>
      </w:r>
    </w:p>
    <w:p w14:paraId="3775BB3B" w14:textId="77777777" w:rsidR="00000000" w:rsidRDefault="00B90FE9">
      <w:pPr>
        <w:pStyle w:val="a0"/>
        <w:rPr>
          <w:rFonts w:hint="cs"/>
          <w:rtl/>
        </w:rPr>
      </w:pPr>
    </w:p>
    <w:p w14:paraId="3A9CA2BF" w14:textId="77777777" w:rsidR="00000000" w:rsidRDefault="00B90FE9">
      <w:pPr>
        <w:pStyle w:val="a0"/>
        <w:rPr>
          <w:rFonts w:hint="cs"/>
          <w:rtl/>
        </w:rPr>
      </w:pPr>
      <w:r>
        <w:rPr>
          <w:rFonts w:hint="cs"/>
          <w:rtl/>
        </w:rPr>
        <w:t>רבותי, 21 חברי כנסת הצביעו בעד, תשעה נגד. על כן, הצעת השר פורז, הצעתה של חברת הכנסת ענבל גבריאלי - - -</w:t>
      </w:r>
    </w:p>
    <w:p w14:paraId="261C4AD6" w14:textId="77777777" w:rsidR="00000000" w:rsidRDefault="00B90FE9">
      <w:pPr>
        <w:pStyle w:val="af0"/>
        <w:rPr>
          <w:rtl/>
        </w:rPr>
      </w:pPr>
      <w:r>
        <w:rPr>
          <w:rtl/>
        </w:rPr>
        <w:br/>
        <w:t>אברהם רביץ (יהדות התורה):</w:t>
      </w:r>
    </w:p>
    <w:p w14:paraId="266FB83B" w14:textId="77777777" w:rsidR="00000000" w:rsidRDefault="00B90FE9">
      <w:pPr>
        <w:pStyle w:val="a0"/>
        <w:rPr>
          <w:rtl/>
        </w:rPr>
      </w:pPr>
    </w:p>
    <w:p w14:paraId="26FB63A9" w14:textId="77777777" w:rsidR="00000000" w:rsidRDefault="00B90FE9">
      <w:pPr>
        <w:pStyle w:val="a0"/>
        <w:rPr>
          <w:rFonts w:hint="cs"/>
          <w:rtl/>
        </w:rPr>
      </w:pPr>
      <w:r>
        <w:rPr>
          <w:rFonts w:hint="cs"/>
          <w:rtl/>
        </w:rPr>
        <w:t>אלי, אתה טועה.</w:t>
      </w:r>
    </w:p>
    <w:p w14:paraId="152B1507" w14:textId="77777777" w:rsidR="00000000" w:rsidRDefault="00B90FE9">
      <w:pPr>
        <w:pStyle w:val="af0"/>
        <w:rPr>
          <w:rtl/>
        </w:rPr>
      </w:pPr>
      <w:r>
        <w:rPr>
          <w:rtl/>
        </w:rPr>
        <w:br/>
        <w:t>קריאות:</w:t>
      </w:r>
    </w:p>
    <w:p w14:paraId="30D25DB9" w14:textId="77777777" w:rsidR="00000000" w:rsidRDefault="00B90FE9">
      <w:pPr>
        <w:pStyle w:val="a0"/>
        <w:rPr>
          <w:rtl/>
        </w:rPr>
      </w:pPr>
    </w:p>
    <w:p w14:paraId="1162542F" w14:textId="77777777" w:rsidR="00000000" w:rsidRDefault="00B90FE9">
      <w:pPr>
        <w:pStyle w:val="a0"/>
        <w:rPr>
          <w:rFonts w:hint="cs"/>
          <w:rtl/>
        </w:rPr>
      </w:pPr>
      <w:r>
        <w:rPr>
          <w:rFonts w:hint="cs"/>
          <w:rtl/>
        </w:rPr>
        <w:t>- - -</w:t>
      </w:r>
    </w:p>
    <w:p w14:paraId="0444379D" w14:textId="77777777" w:rsidR="00000000" w:rsidRDefault="00B90FE9">
      <w:pPr>
        <w:pStyle w:val="af1"/>
        <w:rPr>
          <w:rtl/>
        </w:rPr>
      </w:pPr>
      <w:r>
        <w:rPr>
          <w:rtl/>
        </w:rPr>
        <w:br/>
      </w:r>
      <w:r>
        <w:rPr>
          <w:rtl/>
        </w:rPr>
        <w:t xml:space="preserve">היו"ר </w:t>
      </w:r>
      <w:r>
        <w:rPr>
          <w:rFonts w:hint="cs"/>
          <w:rtl/>
        </w:rPr>
        <w:t>אלי בן-מנחם</w:t>
      </w:r>
      <w:r>
        <w:rPr>
          <w:rtl/>
        </w:rPr>
        <w:t>:</w:t>
      </w:r>
    </w:p>
    <w:p w14:paraId="48163FC7" w14:textId="77777777" w:rsidR="00000000" w:rsidRDefault="00B90FE9">
      <w:pPr>
        <w:pStyle w:val="a0"/>
        <w:rPr>
          <w:rFonts w:hint="cs"/>
          <w:rtl/>
        </w:rPr>
      </w:pPr>
    </w:p>
    <w:p w14:paraId="1899828C" w14:textId="77777777" w:rsidR="00000000" w:rsidRDefault="00B90FE9">
      <w:pPr>
        <w:pStyle w:val="a0"/>
        <w:rPr>
          <w:rFonts w:hint="cs"/>
          <w:rtl/>
        </w:rPr>
      </w:pPr>
      <w:r>
        <w:rPr>
          <w:rFonts w:hint="cs"/>
          <w:rtl/>
        </w:rPr>
        <w:t>ברכה, אלה שביקשו ועדה - זה עבר לוועדה. היתה הצבעה.</w:t>
      </w:r>
    </w:p>
    <w:p w14:paraId="5431F2C0" w14:textId="77777777" w:rsidR="00000000" w:rsidRDefault="00B90FE9">
      <w:pPr>
        <w:pStyle w:val="af0"/>
        <w:rPr>
          <w:rtl/>
        </w:rPr>
      </w:pPr>
      <w:r>
        <w:rPr>
          <w:rtl/>
        </w:rPr>
        <w:br/>
        <w:t>מוחמד ברכה (חד"ש-תע"ל):</w:t>
      </w:r>
    </w:p>
    <w:p w14:paraId="1B3A8AF1" w14:textId="77777777" w:rsidR="00000000" w:rsidRDefault="00B90FE9">
      <w:pPr>
        <w:pStyle w:val="a0"/>
        <w:rPr>
          <w:rFonts w:hint="cs"/>
          <w:rtl/>
        </w:rPr>
      </w:pPr>
    </w:p>
    <w:p w14:paraId="2FF0F533" w14:textId="77777777" w:rsidR="00000000" w:rsidRDefault="00B90FE9">
      <w:pPr>
        <w:pStyle w:val="a0"/>
        <w:rPr>
          <w:rFonts w:hint="cs"/>
          <w:rtl/>
        </w:rPr>
      </w:pPr>
      <w:r>
        <w:rPr>
          <w:rFonts w:hint="cs"/>
          <w:rtl/>
        </w:rPr>
        <w:t>אדוני היושב-ראש, ברשותך - בוא נירגע שנייה. הרב רביץ, תקשיב, בבקשה - - -</w:t>
      </w:r>
    </w:p>
    <w:p w14:paraId="49FB8177" w14:textId="77777777" w:rsidR="00000000" w:rsidRDefault="00B90FE9">
      <w:pPr>
        <w:pStyle w:val="af1"/>
        <w:rPr>
          <w:rtl/>
        </w:rPr>
      </w:pPr>
      <w:r>
        <w:rPr>
          <w:rtl/>
        </w:rPr>
        <w:br/>
        <w:t xml:space="preserve">היו"ר </w:t>
      </w:r>
      <w:r>
        <w:rPr>
          <w:rFonts w:hint="cs"/>
          <w:rtl/>
        </w:rPr>
        <w:t>אלי בן-מנחם</w:t>
      </w:r>
      <w:r>
        <w:rPr>
          <w:rtl/>
        </w:rPr>
        <w:t>:</w:t>
      </w:r>
    </w:p>
    <w:p w14:paraId="50A28733" w14:textId="77777777" w:rsidR="00000000" w:rsidRDefault="00B90FE9">
      <w:pPr>
        <w:pStyle w:val="a0"/>
        <w:rPr>
          <w:rFonts w:hint="cs"/>
          <w:rtl/>
        </w:rPr>
      </w:pPr>
    </w:p>
    <w:p w14:paraId="0629889F" w14:textId="77777777" w:rsidR="00000000" w:rsidRDefault="00B90FE9">
      <w:pPr>
        <w:pStyle w:val="a0"/>
        <w:rPr>
          <w:rFonts w:hint="cs"/>
          <w:rtl/>
        </w:rPr>
      </w:pPr>
      <w:r>
        <w:rPr>
          <w:rFonts w:hint="cs"/>
          <w:rtl/>
        </w:rPr>
        <w:t xml:space="preserve">רביץ, אני לא שומע אותך, אתה סתם מפריע. </w:t>
      </w:r>
    </w:p>
    <w:p w14:paraId="026AEE1E" w14:textId="77777777" w:rsidR="00000000" w:rsidRDefault="00B90FE9">
      <w:pPr>
        <w:pStyle w:val="af0"/>
        <w:rPr>
          <w:rtl/>
        </w:rPr>
      </w:pPr>
      <w:r>
        <w:rPr>
          <w:rtl/>
        </w:rPr>
        <w:br/>
        <w:t>קריאות:</w:t>
      </w:r>
    </w:p>
    <w:p w14:paraId="5B3DAAC5" w14:textId="77777777" w:rsidR="00000000" w:rsidRDefault="00B90FE9">
      <w:pPr>
        <w:pStyle w:val="a0"/>
        <w:rPr>
          <w:rtl/>
        </w:rPr>
      </w:pPr>
    </w:p>
    <w:p w14:paraId="67CD3869" w14:textId="77777777" w:rsidR="00000000" w:rsidRDefault="00B90FE9">
      <w:pPr>
        <w:pStyle w:val="a0"/>
        <w:rPr>
          <w:rFonts w:hint="cs"/>
          <w:rtl/>
        </w:rPr>
      </w:pPr>
      <w:r>
        <w:rPr>
          <w:rFonts w:hint="cs"/>
          <w:rtl/>
        </w:rPr>
        <w:t>- - -</w:t>
      </w:r>
    </w:p>
    <w:p w14:paraId="46F9F3C1" w14:textId="77777777" w:rsidR="00000000" w:rsidRDefault="00B90FE9">
      <w:pPr>
        <w:pStyle w:val="af0"/>
        <w:rPr>
          <w:rtl/>
        </w:rPr>
      </w:pPr>
      <w:r>
        <w:rPr>
          <w:rtl/>
        </w:rPr>
        <w:br/>
        <w:t>אברהם רבי</w:t>
      </w:r>
      <w:r>
        <w:rPr>
          <w:rtl/>
        </w:rPr>
        <w:t>ץ (יהדות התורה):</w:t>
      </w:r>
    </w:p>
    <w:p w14:paraId="7E090442" w14:textId="77777777" w:rsidR="00000000" w:rsidRDefault="00B90FE9">
      <w:pPr>
        <w:pStyle w:val="a0"/>
        <w:rPr>
          <w:rtl/>
        </w:rPr>
      </w:pPr>
    </w:p>
    <w:p w14:paraId="3AF54D51" w14:textId="77777777" w:rsidR="00000000" w:rsidRDefault="00B90FE9">
      <w:pPr>
        <w:pStyle w:val="a0"/>
        <w:rPr>
          <w:rFonts w:hint="cs"/>
          <w:rtl/>
        </w:rPr>
      </w:pPr>
      <w:r>
        <w:rPr>
          <w:rFonts w:hint="cs"/>
          <w:rtl/>
        </w:rPr>
        <w:t>אלה שהציעו את ההצעה, שואלים את הציבור: אתם בעד ההצעה שלהם? זה צריך להיות הדבר הראשון - - -</w:t>
      </w:r>
    </w:p>
    <w:p w14:paraId="6FA3E148" w14:textId="77777777" w:rsidR="00000000" w:rsidRDefault="00B90FE9">
      <w:pPr>
        <w:pStyle w:val="af1"/>
        <w:rPr>
          <w:rtl/>
        </w:rPr>
      </w:pPr>
      <w:r>
        <w:rPr>
          <w:rtl/>
        </w:rPr>
        <w:br/>
        <w:t xml:space="preserve">היו"ר </w:t>
      </w:r>
      <w:r>
        <w:rPr>
          <w:rFonts w:hint="cs"/>
          <w:rtl/>
        </w:rPr>
        <w:t>אלי בן-מנחם</w:t>
      </w:r>
      <w:r>
        <w:rPr>
          <w:rtl/>
        </w:rPr>
        <w:t>:</w:t>
      </w:r>
    </w:p>
    <w:p w14:paraId="7D068495" w14:textId="77777777" w:rsidR="00000000" w:rsidRDefault="00B90FE9">
      <w:pPr>
        <w:pStyle w:val="a0"/>
        <w:rPr>
          <w:rFonts w:hint="cs"/>
          <w:rtl/>
        </w:rPr>
      </w:pPr>
    </w:p>
    <w:p w14:paraId="7E194B06" w14:textId="77777777" w:rsidR="00000000" w:rsidRDefault="00B90FE9">
      <w:pPr>
        <w:pStyle w:val="a0"/>
        <w:rPr>
          <w:rFonts w:hint="cs"/>
          <w:rtl/>
        </w:rPr>
      </w:pPr>
      <w:r>
        <w:rPr>
          <w:rFonts w:hint="cs"/>
          <w:rtl/>
        </w:rPr>
        <w:t xml:space="preserve">שאלתי. </w:t>
      </w:r>
    </w:p>
    <w:p w14:paraId="2B6031F9" w14:textId="77777777" w:rsidR="00000000" w:rsidRDefault="00B90FE9">
      <w:pPr>
        <w:pStyle w:val="af0"/>
        <w:rPr>
          <w:rtl/>
        </w:rPr>
      </w:pPr>
      <w:r>
        <w:rPr>
          <w:rtl/>
        </w:rPr>
        <w:br/>
        <w:t>מוחמד ברכה (חד"ש-תע"ל):</w:t>
      </w:r>
    </w:p>
    <w:p w14:paraId="2469DCA0" w14:textId="77777777" w:rsidR="00000000" w:rsidRDefault="00B90FE9">
      <w:pPr>
        <w:pStyle w:val="a0"/>
        <w:rPr>
          <w:rtl/>
        </w:rPr>
      </w:pPr>
    </w:p>
    <w:p w14:paraId="0C419E53" w14:textId="77777777" w:rsidR="00000000" w:rsidRDefault="00B90FE9">
      <w:pPr>
        <w:pStyle w:val="a0"/>
        <w:rPr>
          <w:rFonts w:hint="cs"/>
          <w:rtl/>
        </w:rPr>
      </w:pPr>
      <w:r>
        <w:rPr>
          <w:rFonts w:hint="cs"/>
          <w:rtl/>
        </w:rPr>
        <w:t>אז לכן, אתה צריך להצביע - - -</w:t>
      </w:r>
    </w:p>
    <w:p w14:paraId="4C639278" w14:textId="77777777" w:rsidR="00000000" w:rsidRDefault="00B90FE9">
      <w:pPr>
        <w:pStyle w:val="af1"/>
        <w:rPr>
          <w:rtl/>
        </w:rPr>
      </w:pPr>
      <w:r>
        <w:rPr>
          <w:rtl/>
        </w:rPr>
        <w:br/>
        <w:t xml:space="preserve">היו"ר </w:t>
      </w:r>
      <w:r>
        <w:rPr>
          <w:rFonts w:hint="cs"/>
          <w:rtl/>
        </w:rPr>
        <w:t>אלי בן-מנחם</w:t>
      </w:r>
      <w:r>
        <w:rPr>
          <w:rtl/>
        </w:rPr>
        <w:t>:</w:t>
      </w:r>
    </w:p>
    <w:p w14:paraId="22F6E7E7" w14:textId="77777777" w:rsidR="00000000" w:rsidRDefault="00B90FE9">
      <w:pPr>
        <w:pStyle w:val="a0"/>
        <w:rPr>
          <w:rFonts w:hint="cs"/>
          <w:rtl/>
        </w:rPr>
      </w:pPr>
    </w:p>
    <w:p w14:paraId="752B4861" w14:textId="77777777" w:rsidR="00000000" w:rsidRDefault="00B90FE9">
      <w:pPr>
        <w:pStyle w:val="a0"/>
        <w:rPr>
          <w:rFonts w:hint="cs"/>
          <w:rtl/>
        </w:rPr>
      </w:pPr>
      <w:r>
        <w:rPr>
          <w:rFonts w:hint="cs"/>
          <w:rtl/>
        </w:rPr>
        <w:t xml:space="preserve">חלק ביקשו ועדה, חלק רצו מליאה. </w:t>
      </w:r>
    </w:p>
    <w:p w14:paraId="1884ABAD" w14:textId="77777777" w:rsidR="00000000" w:rsidRDefault="00B90FE9">
      <w:pPr>
        <w:pStyle w:val="af0"/>
        <w:rPr>
          <w:rtl/>
        </w:rPr>
      </w:pPr>
      <w:r>
        <w:rPr>
          <w:rtl/>
        </w:rPr>
        <w:br/>
        <w:t>אברהם רב</w:t>
      </w:r>
      <w:r>
        <w:rPr>
          <w:rtl/>
        </w:rPr>
        <w:t>יץ (יהדות התורה):</w:t>
      </w:r>
    </w:p>
    <w:p w14:paraId="34BAB7D5" w14:textId="77777777" w:rsidR="00000000" w:rsidRDefault="00B90FE9">
      <w:pPr>
        <w:pStyle w:val="a0"/>
        <w:rPr>
          <w:rtl/>
        </w:rPr>
      </w:pPr>
    </w:p>
    <w:p w14:paraId="7A2B31C1" w14:textId="77777777" w:rsidR="00000000" w:rsidRDefault="00B90FE9">
      <w:pPr>
        <w:pStyle w:val="a0"/>
        <w:rPr>
          <w:rFonts w:hint="cs"/>
          <w:rtl/>
        </w:rPr>
      </w:pPr>
      <w:r>
        <w:rPr>
          <w:rFonts w:hint="cs"/>
          <w:rtl/>
        </w:rPr>
        <w:t>לא - - - הם לא יכולים אחרת.</w:t>
      </w:r>
    </w:p>
    <w:p w14:paraId="6620AEF9" w14:textId="77777777" w:rsidR="00000000" w:rsidRDefault="00B90FE9">
      <w:pPr>
        <w:pStyle w:val="af1"/>
        <w:rPr>
          <w:rtl/>
        </w:rPr>
      </w:pPr>
      <w:r>
        <w:rPr>
          <w:rtl/>
        </w:rPr>
        <w:br/>
        <w:t xml:space="preserve">היו"ר </w:t>
      </w:r>
      <w:r>
        <w:rPr>
          <w:rFonts w:hint="cs"/>
          <w:rtl/>
        </w:rPr>
        <w:t>אלי בן-מנחם</w:t>
      </w:r>
      <w:r>
        <w:rPr>
          <w:rtl/>
        </w:rPr>
        <w:t>:</w:t>
      </w:r>
    </w:p>
    <w:p w14:paraId="0EE57C06" w14:textId="77777777" w:rsidR="00000000" w:rsidRDefault="00B90FE9">
      <w:pPr>
        <w:pStyle w:val="a0"/>
        <w:rPr>
          <w:rFonts w:hint="cs"/>
          <w:rtl/>
        </w:rPr>
      </w:pPr>
    </w:p>
    <w:p w14:paraId="14D3A56F" w14:textId="77777777" w:rsidR="00000000" w:rsidRDefault="00B90FE9">
      <w:pPr>
        <w:pStyle w:val="a0"/>
        <w:rPr>
          <w:rFonts w:hint="cs"/>
          <w:rtl/>
        </w:rPr>
      </w:pPr>
      <w:r>
        <w:rPr>
          <w:rFonts w:hint="cs"/>
          <w:rtl/>
        </w:rPr>
        <w:t xml:space="preserve">אני שאלתי אם מקובלת עליהם עמדת השר. </w:t>
      </w:r>
    </w:p>
    <w:p w14:paraId="167E5018" w14:textId="77777777" w:rsidR="00000000" w:rsidRDefault="00B90FE9">
      <w:pPr>
        <w:pStyle w:val="af0"/>
        <w:rPr>
          <w:rtl/>
        </w:rPr>
      </w:pPr>
      <w:r>
        <w:rPr>
          <w:rtl/>
        </w:rPr>
        <w:br/>
        <w:t>קריאות:</w:t>
      </w:r>
    </w:p>
    <w:p w14:paraId="06D3681D" w14:textId="77777777" w:rsidR="00000000" w:rsidRDefault="00B90FE9">
      <w:pPr>
        <w:pStyle w:val="a0"/>
        <w:rPr>
          <w:rtl/>
        </w:rPr>
      </w:pPr>
    </w:p>
    <w:p w14:paraId="774DC745" w14:textId="77777777" w:rsidR="00000000" w:rsidRDefault="00B90FE9">
      <w:pPr>
        <w:pStyle w:val="a0"/>
        <w:rPr>
          <w:rFonts w:hint="cs"/>
          <w:rtl/>
        </w:rPr>
      </w:pPr>
      <w:r>
        <w:rPr>
          <w:rFonts w:hint="cs"/>
          <w:rtl/>
        </w:rPr>
        <w:t>- - -</w:t>
      </w:r>
    </w:p>
    <w:p w14:paraId="7DE29EBE" w14:textId="77777777" w:rsidR="00000000" w:rsidRDefault="00B90FE9">
      <w:pPr>
        <w:pStyle w:val="af1"/>
        <w:rPr>
          <w:rFonts w:hint="cs"/>
          <w:rtl/>
        </w:rPr>
      </w:pPr>
      <w:r>
        <w:rPr>
          <w:rtl/>
        </w:rPr>
        <w:br/>
      </w:r>
    </w:p>
    <w:p w14:paraId="79F0E8D0" w14:textId="77777777" w:rsidR="00000000" w:rsidRDefault="00B90FE9">
      <w:pPr>
        <w:pStyle w:val="af1"/>
        <w:rPr>
          <w:rFonts w:hint="cs"/>
          <w:rtl/>
        </w:rPr>
      </w:pPr>
    </w:p>
    <w:p w14:paraId="2A207544" w14:textId="77777777" w:rsidR="00000000" w:rsidRDefault="00B90FE9">
      <w:pPr>
        <w:pStyle w:val="af1"/>
        <w:rPr>
          <w:rtl/>
        </w:rPr>
      </w:pPr>
      <w:r>
        <w:rPr>
          <w:rtl/>
        </w:rPr>
        <w:t xml:space="preserve">היו"ר </w:t>
      </w:r>
      <w:r>
        <w:rPr>
          <w:rFonts w:hint="cs"/>
          <w:rtl/>
        </w:rPr>
        <w:t>אלי בן-מנחם</w:t>
      </w:r>
      <w:r>
        <w:rPr>
          <w:rtl/>
        </w:rPr>
        <w:t>:</w:t>
      </w:r>
    </w:p>
    <w:p w14:paraId="3A3F755D" w14:textId="77777777" w:rsidR="00000000" w:rsidRDefault="00B90FE9">
      <w:pPr>
        <w:pStyle w:val="a0"/>
        <w:rPr>
          <w:rFonts w:hint="cs"/>
          <w:rtl/>
        </w:rPr>
      </w:pPr>
    </w:p>
    <w:p w14:paraId="2F864B73" w14:textId="77777777" w:rsidR="00000000" w:rsidRDefault="00B90FE9">
      <w:pPr>
        <w:pStyle w:val="a0"/>
        <w:rPr>
          <w:rFonts w:hint="cs"/>
          <w:rtl/>
        </w:rPr>
      </w:pPr>
      <w:r>
        <w:rPr>
          <w:rFonts w:hint="cs"/>
          <w:rtl/>
        </w:rPr>
        <w:t xml:space="preserve">זה משנה. תעשה לי טובה, רביץ, כשאתה תשב פה - תעשה איך שאתה חושב. חבר הכנסת ברכה, תנו לי לסיים את ההצבעה ואחרי זה </w:t>
      </w:r>
      <w:r>
        <w:rPr>
          <w:rFonts w:hint="cs"/>
          <w:rtl/>
        </w:rPr>
        <w:t>תגידו מה שאתם רוצים. אנחנו באמצע ההצבעה.</w:t>
      </w:r>
    </w:p>
    <w:p w14:paraId="4E094C60" w14:textId="77777777" w:rsidR="00000000" w:rsidRDefault="00B90FE9">
      <w:pPr>
        <w:pStyle w:val="af0"/>
        <w:rPr>
          <w:rtl/>
        </w:rPr>
      </w:pPr>
      <w:r>
        <w:rPr>
          <w:rtl/>
        </w:rPr>
        <w:br/>
        <w:t>גילה גמליאל (הליכוד):</w:t>
      </w:r>
    </w:p>
    <w:p w14:paraId="55C3D14C" w14:textId="77777777" w:rsidR="00000000" w:rsidRDefault="00B90FE9">
      <w:pPr>
        <w:pStyle w:val="a0"/>
        <w:rPr>
          <w:rtl/>
        </w:rPr>
      </w:pPr>
    </w:p>
    <w:p w14:paraId="544122F4" w14:textId="77777777" w:rsidR="00000000" w:rsidRDefault="00B90FE9">
      <w:pPr>
        <w:pStyle w:val="a0"/>
        <w:rPr>
          <w:rFonts w:hint="cs"/>
          <w:rtl/>
        </w:rPr>
      </w:pPr>
      <w:r>
        <w:rPr>
          <w:rFonts w:hint="cs"/>
          <w:rtl/>
        </w:rPr>
        <w:t>חבר הכנסת אלי בן-מנחם - - -</w:t>
      </w:r>
    </w:p>
    <w:p w14:paraId="61E6DC61" w14:textId="77777777" w:rsidR="00000000" w:rsidRDefault="00B90FE9">
      <w:pPr>
        <w:pStyle w:val="af0"/>
        <w:rPr>
          <w:rtl/>
        </w:rPr>
      </w:pPr>
      <w:r>
        <w:rPr>
          <w:rtl/>
        </w:rPr>
        <w:br/>
        <w:t>מוחמד ברכה (חד"ש-תע"ל):</w:t>
      </w:r>
    </w:p>
    <w:p w14:paraId="70A16B19" w14:textId="77777777" w:rsidR="00000000" w:rsidRDefault="00B90FE9">
      <w:pPr>
        <w:pStyle w:val="a0"/>
        <w:rPr>
          <w:rtl/>
        </w:rPr>
      </w:pPr>
    </w:p>
    <w:p w14:paraId="7B969391" w14:textId="77777777" w:rsidR="00000000" w:rsidRDefault="00B90FE9">
      <w:pPr>
        <w:pStyle w:val="a0"/>
        <w:rPr>
          <w:rFonts w:hint="cs"/>
          <w:rtl/>
        </w:rPr>
      </w:pPr>
      <w:r>
        <w:rPr>
          <w:rFonts w:hint="cs"/>
          <w:rtl/>
        </w:rPr>
        <w:t>תן לי שנייה. תירגעו שנייה. היושב-ראש - - -</w:t>
      </w:r>
    </w:p>
    <w:p w14:paraId="5AA81AAF" w14:textId="77777777" w:rsidR="00000000" w:rsidRDefault="00B90FE9">
      <w:pPr>
        <w:pStyle w:val="af0"/>
        <w:rPr>
          <w:rtl/>
        </w:rPr>
      </w:pPr>
      <w:r>
        <w:rPr>
          <w:rtl/>
        </w:rPr>
        <w:br/>
        <w:t>קריאות:</w:t>
      </w:r>
    </w:p>
    <w:p w14:paraId="7E1492E6" w14:textId="77777777" w:rsidR="00000000" w:rsidRDefault="00B90FE9">
      <w:pPr>
        <w:pStyle w:val="a0"/>
        <w:rPr>
          <w:rtl/>
        </w:rPr>
      </w:pPr>
    </w:p>
    <w:p w14:paraId="76546DE6" w14:textId="77777777" w:rsidR="00000000" w:rsidRDefault="00B90FE9">
      <w:pPr>
        <w:pStyle w:val="a0"/>
        <w:rPr>
          <w:rFonts w:hint="cs"/>
          <w:rtl/>
        </w:rPr>
      </w:pPr>
      <w:r>
        <w:rPr>
          <w:rFonts w:hint="cs"/>
          <w:rtl/>
        </w:rPr>
        <w:t>- - -</w:t>
      </w:r>
    </w:p>
    <w:p w14:paraId="20090392" w14:textId="77777777" w:rsidR="00000000" w:rsidRDefault="00B90FE9">
      <w:pPr>
        <w:pStyle w:val="af1"/>
        <w:rPr>
          <w:rtl/>
        </w:rPr>
      </w:pPr>
      <w:r>
        <w:rPr>
          <w:rtl/>
        </w:rPr>
        <w:br/>
        <w:t xml:space="preserve">היו"ר </w:t>
      </w:r>
      <w:r>
        <w:rPr>
          <w:rFonts w:hint="cs"/>
          <w:rtl/>
        </w:rPr>
        <w:t>אלי בן-מנחם</w:t>
      </w:r>
      <w:r>
        <w:rPr>
          <w:rtl/>
        </w:rPr>
        <w:t>:</w:t>
      </w:r>
    </w:p>
    <w:p w14:paraId="14DACAFD" w14:textId="77777777" w:rsidR="00000000" w:rsidRDefault="00B90FE9">
      <w:pPr>
        <w:pStyle w:val="a0"/>
        <w:rPr>
          <w:rFonts w:hint="cs"/>
          <w:rtl/>
        </w:rPr>
      </w:pPr>
    </w:p>
    <w:p w14:paraId="28AA024F" w14:textId="77777777" w:rsidR="00000000" w:rsidRDefault="00B90FE9">
      <w:pPr>
        <w:pStyle w:val="a0"/>
        <w:rPr>
          <w:rFonts w:hint="cs"/>
          <w:rtl/>
        </w:rPr>
      </w:pPr>
      <w:r>
        <w:rPr>
          <w:rFonts w:hint="cs"/>
          <w:rtl/>
        </w:rPr>
        <w:t>חבר הכנסת איוב קרא, שב. ברכה, אתה, כסגן יושב-ראש, לא עוזר</w:t>
      </w:r>
      <w:r>
        <w:rPr>
          <w:rFonts w:hint="cs"/>
          <w:rtl/>
        </w:rPr>
        <w:t xml:space="preserve"> לי. </w:t>
      </w:r>
    </w:p>
    <w:p w14:paraId="1D276598" w14:textId="77777777" w:rsidR="00000000" w:rsidRDefault="00B90FE9">
      <w:pPr>
        <w:pStyle w:val="af0"/>
        <w:rPr>
          <w:rtl/>
        </w:rPr>
      </w:pPr>
      <w:r>
        <w:rPr>
          <w:rtl/>
        </w:rPr>
        <w:br/>
        <w:t>מוחמד ברכה (חד"ש-תע"ל):</w:t>
      </w:r>
    </w:p>
    <w:p w14:paraId="0B714A58" w14:textId="77777777" w:rsidR="00000000" w:rsidRDefault="00B90FE9">
      <w:pPr>
        <w:pStyle w:val="a0"/>
        <w:rPr>
          <w:rtl/>
        </w:rPr>
      </w:pPr>
    </w:p>
    <w:p w14:paraId="143DC872" w14:textId="77777777" w:rsidR="00000000" w:rsidRDefault="00B90FE9">
      <w:pPr>
        <w:pStyle w:val="a0"/>
        <w:rPr>
          <w:rFonts w:hint="cs"/>
          <w:rtl/>
        </w:rPr>
      </w:pPr>
      <w:r>
        <w:rPr>
          <w:rFonts w:hint="cs"/>
          <w:rtl/>
        </w:rPr>
        <w:t xml:space="preserve">לא, אני רוצה לעזור לך. </w:t>
      </w:r>
    </w:p>
    <w:p w14:paraId="213F72EA" w14:textId="77777777" w:rsidR="00000000" w:rsidRDefault="00B90FE9">
      <w:pPr>
        <w:pStyle w:val="af1"/>
        <w:rPr>
          <w:rtl/>
        </w:rPr>
      </w:pPr>
      <w:r>
        <w:rPr>
          <w:rtl/>
        </w:rPr>
        <w:br/>
        <w:t xml:space="preserve">היו"ר </w:t>
      </w:r>
      <w:r>
        <w:rPr>
          <w:rFonts w:hint="cs"/>
          <w:rtl/>
        </w:rPr>
        <w:t>אלי בן-מנחם</w:t>
      </w:r>
      <w:r>
        <w:rPr>
          <w:rtl/>
        </w:rPr>
        <w:t>:</w:t>
      </w:r>
    </w:p>
    <w:p w14:paraId="1A284903" w14:textId="77777777" w:rsidR="00000000" w:rsidRDefault="00B90FE9">
      <w:pPr>
        <w:pStyle w:val="a0"/>
        <w:rPr>
          <w:rFonts w:hint="cs"/>
          <w:rtl/>
        </w:rPr>
      </w:pPr>
    </w:p>
    <w:p w14:paraId="1685AEF1" w14:textId="77777777" w:rsidR="00000000" w:rsidRDefault="00B90FE9">
      <w:pPr>
        <w:pStyle w:val="a0"/>
        <w:rPr>
          <w:rFonts w:hint="cs"/>
          <w:rtl/>
        </w:rPr>
      </w:pPr>
      <w:r>
        <w:rPr>
          <w:rFonts w:hint="cs"/>
          <w:rtl/>
        </w:rPr>
        <w:t xml:space="preserve">אתה לא עוזר לי. אני מבקש, שב. אני אסיים את ההצבעה, תגידו אחר כך מה שאתם רוצים. אני עובר להצבעה שנייה. גילה גמליאל, שבי. </w:t>
      </w:r>
    </w:p>
    <w:p w14:paraId="21950588" w14:textId="77777777" w:rsidR="00000000" w:rsidRDefault="00B90FE9">
      <w:pPr>
        <w:pStyle w:val="a0"/>
        <w:rPr>
          <w:rFonts w:hint="cs"/>
          <w:rtl/>
        </w:rPr>
      </w:pPr>
    </w:p>
    <w:p w14:paraId="6D01EBCD" w14:textId="77777777" w:rsidR="00000000" w:rsidRDefault="00B90FE9">
      <w:pPr>
        <w:pStyle w:val="a0"/>
        <w:rPr>
          <w:rFonts w:hint="cs"/>
          <w:rtl/>
        </w:rPr>
      </w:pPr>
      <w:r>
        <w:rPr>
          <w:rFonts w:hint="cs"/>
          <w:rtl/>
        </w:rPr>
        <w:t>אני עושה עכשיו הצבעה שנייה. מי שמצביע בעד - זה בעד עמדת ח</w:t>
      </w:r>
      <w:r>
        <w:rPr>
          <w:rFonts w:hint="cs"/>
          <w:rtl/>
        </w:rPr>
        <w:t xml:space="preserve">ברי הכנסת שביקשו דיון במליאה; מי שמצביע נגד - זה להסיר את ההצעות של אלה שרצו במליאה, להסיר אותן. זה הכול. </w:t>
      </w:r>
    </w:p>
    <w:p w14:paraId="7DBFF68E" w14:textId="77777777" w:rsidR="00000000" w:rsidRDefault="00B90FE9">
      <w:pPr>
        <w:pStyle w:val="af0"/>
        <w:rPr>
          <w:rtl/>
        </w:rPr>
      </w:pPr>
      <w:r>
        <w:rPr>
          <w:rtl/>
        </w:rPr>
        <w:br/>
        <w:t>קריאות:</w:t>
      </w:r>
    </w:p>
    <w:p w14:paraId="486292C2" w14:textId="77777777" w:rsidR="00000000" w:rsidRDefault="00B90FE9">
      <w:pPr>
        <w:pStyle w:val="a0"/>
        <w:rPr>
          <w:rtl/>
        </w:rPr>
      </w:pPr>
    </w:p>
    <w:p w14:paraId="08A4E8FB" w14:textId="77777777" w:rsidR="00000000" w:rsidRDefault="00B90FE9">
      <w:pPr>
        <w:pStyle w:val="a0"/>
        <w:rPr>
          <w:rFonts w:hint="cs"/>
          <w:rtl/>
        </w:rPr>
      </w:pPr>
      <w:r>
        <w:rPr>
          <w:rFonts w:hint="cs"/>
          <w:rtl/>
        </w:rPr>
        <w:t>- - -</w:t>
      </w:r>
    </w:p>
    <w:p w14:paraId="398AAA1E" w14:textId="77777777" w:rsidR="00000000" w:rsidRDefault="00B90FE9">
      <w:pPr>
        <w:pStyle w:val="af0"/>
        <w:rPr>
          <w:rtl/>
        </w:rPr>
      </w:pPr>
      <w:r>
        <w:rPr>
          <w:rtl/>
        </w:rPr>
        <w:br/>
        <w:t>קריאה:</w:t>
      </w:r>
    </w:p>
    <w:p w14:paraId="17AD1EF0" w14:textId="77777777" w:rsidR="00000000" w:rsidRDefault="00B90FE9">
      <w:pPr>
        <w:pStyle w:val="a0"/>
        <w:rPr>
          <w:rtl/>
        </w:rPr>
      </w:pPr>
    </w:p>
    <w:p w14:paraId="67888F16" w14:textId="77777777" w:rsidR="00000000" w:rsidRDefault="00B90FE9">
      <w:pPr>
        <w:pStyle w:val="a0"/>
        <w:rPr>
          <w:rFonts w:hint="cs"/>
          <w:rtl/>
        </w:rPr>
      </w:pPr>
      <w:r>
        <w:rPr>
          <w:rFonts w:hint="cs"/>
          <w:rtl/>
        </w:rPr>
        <w:t xml:space="preserve">זה נכון. </w:t>
      </w:r>
    </w:p>
    <w:p w14:paraId="7CE63E24" w14:textId="77777777" w:rsidR="00000000" w:rsidRDefault="00B90FE9">
      <w:pPr>
        <w:pStyle w:val="af0"/>
        <w:rPr>
          <w:rFonts w:hint="cs"/>
          <w:rtl/>
        </w:rPr>
      </w:pPr>
    </w:p>
    <w:p w14:paraId="27EAF4A6" w14:textId="77777777" w:rsidR="00000000" w:rsidRDefault="00B90FE9">
      <w:pPr>
        <w:pStyle w:val="af0"/>
        <w:rPr>
          <w:rtl/>
        </w:rPr>
      </w:pPr>
      <w:r>
        <w:rPr>
          <w:rtl/>
        </w:rPr>
        <w:t>קריאה:</w:t>
      </w:r>
    </w:p>
    <w:p w14:paraId="7BB84AA9" w14:textId="77777777" w:rsidR="00000000" w:rsidRDefault="00B90FE9">
      <w:pPr>
        <w:pStyle w:val="a0"/>
        <w:rPr>
          <w:rtl/>
        </w:rPr>
      </w:pPr>
    </w:p>
    <w:p w14:paraId="681524BC" w14:textId="77777777" w:rsidR="00000000" w:rsidRDefault="00B90FE9">
      <w:pPr>
        <w:pStyle w:val="a0"/>
        <w:rPr>
          <w:rFonts w:hint="cs"/>
          <w:rtl/>
        </w:rPr>
      </w:pPr>
      <w:r>
        <w:rPr>
          <w:rFonts w:hint="cs"/>
          <w:rtl/>
        </w:rPr>
        <w:t>איפה נשמע דבר כזה?</w:t>
      </w:r>
    </w:p>
    <w:p w14:paraId="0E2F3D81" w14:textId="77777777" w:rsidR="00000000" w:rsidRDefault="00B90FE9">
      <w:pPr>
        <w:pStyle w:val="af1"/>
        <w:rPr>
          <w:rtl/>
        </w:rPr>
      </w:pPr>
      <w:r>
        <w:rPr>
          <w:rtl/>
        </w:rPr>
        <w:br/>
        <w:t xml:space="preserve">היו"ר </w:t>
      </w:r>
      <w:r>
        <w:rPr>
          <w:rFonts w:hint="cs"/>
          <w:rtl/>
        </w:rPr>
        <w:t>אלי בן-מנחם</w:t>
      </w:r>
      <w:r>
        <w:rPr>
          <w:rtl/>
        </w:rPr>
        <w:t>:</w:t>
      </w:r>
    </w:p>
    <w:p w14:paraId="45574558" w14:textId="77777777" w:rsidR="00000000" w:rsidRDefault="00B90FE9">
      <w:pPr>
        <w:pStyle w:val="a0"/>
        <w:rPr>
          <w:rFonts w:hint="cs"/>
          <w:rtl/>
        </w:rPr>
      </w:pPr>
    </w:p>
    <w:p w14:paraId="400C25BF" w14:textId="77777777" w:rsidR="00000000" w:rsidRDefault="00B90FE9">
      <w:pPr>
        <w:pStyle w:val="a0"/>
        <w:rPr>
          <w:rFonts w:hint="cs"/>
          <w:rtl/>
        </w:rPr>
      </w:pPr>
      <w:r>
        <w:rPr>
          <w:rFonts w:hint="cs"/>
          <w:rtl/>
        </w:rPr>
        <w:t xml:space="preserve">איפה נשמע? כך עושים. </w:t>
      </w:r>
    </w:p>
    <w:p w14:paraId="2D10F5FE" w14:textId="77777777" w:rsidR="00000000" w:rsidRDefault="00B90FE9">
      <w:pPr>
        <w:pStyle w:val="a0"/>
        <w:rPr>
          <w:rFonts w:hint="cs"/>
          <w:rtl/>
        </w:rPr>
      </w:pPr>
    </w:p>
    <w:p w14:paraId="7EB9D06F" w14:textId="77777777" w:rsidR="00000000" w:rsidRDefault="00B90FE9">
      <w:pPr>
        <w:pStyle w:val="a0"/>
        <w:rPr>
          <w:rFonts w:hint="cs"/>
          <w:rtl/>
        </w:rPr>
      </w:pPr>
      <w:r>
        <w:rPr>
          <w:rFonts w:hint="cs"/>
          <w:rtl/>
        </w:rPr>
        <w:t xml:space="preserve">רבותי, מי שמצביע נגד, זה להסיר את ההצעות, </w:t>
      </w:r>
      <w:r>
        <w:rPr>
          <w:rFonts w:hint="cs"/>
          <w:rtl/>
        </w:rPr>
        <w:t>בעד - להעביר לדיון במליאה. ההצבעה החלה.</w:t>
      </w:r>
    </w:p>
    <w:p w14:paraId="397E373F" w14:textId="77777777" w:rsidR="00000000" w:rsidRDefault="00B90FE9">
      <w:pPr>
        <w:pStyle w:val="ab"/>
        <w:bidi/>
        <w:rPr>
          <w:rFonts w:hint="cs"/>
          <w:rtl/>
        </w:rPr>
      </w:pPr>
      <w:r>
        <w:rPr>
          <w:rtl/>
        </w:rPr>
        <w:br/>
      </w:r>
      <w:r>
        <w:rPr>
          <w:rFonts w:hint="cs"/>
          <w:rtl/>
        </w:rPr>
        <w:t>הצבעה מס' 19</w:t>
      </w:r>
    </w:p>
    <w:p w14:paraId="3A1A4EB8" w14:textId="77777777" w:rsidR="00000000" w:rsidRDefault="00B90FE9">
      <w:pPr>
        <w:pStyle w:val="a0"/>
        <w:rPr>
          <w:rFonts w:hint="cs"/>
          <w:rtl/>
        </w:rPr>
      </w:pPr>
    </w:p>
    <w:p w14:paraId="1E4AB2BA" w14:textId="77777777" w:rsidR="00000000" w:rsidRDefault="00B90FE9">
      <w:pPr>
        <w:pStyle w:val="ac"/>
        <w:bidi/>
        <w:rPr>
          <w:rFonts w:hint="cs"/>
          <w:rtl/>
        </w:rPr>
      </w:pPr>
      <w:r>
        <w:rPr>
          <w:rFonts w:hint="cs"/>
          <w:rtl/>
        </w:rPr>
        <w:t>בעד ההצעה לכלול את הנושא בסדר-היום - 18</w:t>
      </w:r>
    </w:p>
    <w:p w14:paraId="32B740CB" w14:textId="77777777" w:rsidR="00000000" w:rsidRDefault="00B90FE9">
      <w:pPr>
        <w:pStyle w:val="ac"/>
        <w:bidi/>
        <w:rPr>
          <w:rFonts w:hint="cs"/>
          <w:rtl/>
        </w:rPr>
      </w:pPr>
      <w:r>
        <w:rPr>
          <w:rFonts w:hint="cs"/>
          <w:rtl/>
        </w:rPr>
        <w:t>בעד ההצעה שלא לכלול את הנושא בסדר-היום - 15</w:t>
      </w:r>
    </w:p>
    <w:p w14:paraId="3B3D8091" w14:textId="77777777" w:rsidR="00000000" w:rsidRDefault="00B90FE9">
      <w:pPr>
        <w:pStyle w:val="ac"/>
        <w:bidi/>
        <w:rPr>
          <w:rFonts w:hint="cs"/>
          <w:rtl/>
        </w:rPr>
      </w:pPr>
      <w:r>
        <w:rPr>
          <w:rFonts w:hint="cs"/>
          <w:rtl/>
        </w:rPr>
        <w:t>נמנעים - אין</w:t>
      </w:r>
    </w:p>
    <w:p w14:paraId="417A05D4" w14:textId="77777777" w:rsidR="00000000" w:rsidRDefault="00B90FE9">
      <w:pPr>
        <w:pStyle w:val="ad"/>
        <w:bidi/>
        <w:rPr>
          <w:rFonts w:hint="cs"/>
          <w:rtl/>
        </w:rPr>
      </w:pPr>
      <w:r>
        <w:rPr>
          <w:rFonts w:hint="cs"/>
          <w:rtl/>
        </w:rPr>
        <w:t>ההצעה לכלול את הנושא שהעלו חברי הכנסת איתן כבל, עסאם מח'ול, משה גפני, ואסל טאהא וגילה גמליאל בסדר-היום ש</w:t>
      </w:r>
      <w:r>
        <w:rPr>
          <w:rFonts w:hint="cs"/>
          <w:rtl/>
        </w:rPr>
        <w:t>ל הכנסת נתקבלה.</w:t>
      </w:r>
    </w:p>
    <w:p w14:paraId="013E76FA" w14:textId="77777777" w:rsidR="00000000" w:rsidRDefault="00B90FE9">
      <w:pPr>
        <w:pStyle w:val="af0"/>
        <w:rPr>
          <w:rtl/>
        </w:rPr>
      </w:pPr>
      <w:r>
        <w:rPr>
          <w:rtl/>
        </w:rPr>
        <w:br/>
        <w:t>קריאות:</w:t>
      </w:r>
    </w:p>
    <w:p w14:paraId="546709F2" w14:textId="77777777" w:rsidR="00000000" w:rsidRDefault="00B90FE9">
      <w:pPr>
        <w:pStyle w:val="a0"/>
        <w:rPr>
          <w:rFonts w:hint="cs"/>
          <w:rtl/>
        </w:rPr>
      </w:pPr>
    </w:p>
    <w:p w14:paraId="0FF55A71" w14:textId="77777777" w:rsidR="00000000" w:rsidRDefault="00B90FE9">
      <w:pPr>
        <w:pStyle w:val="a0"/>
        <w:rPr>
          <w:rFonts w:hint="cs"/>
          <w:rtl/>
        </w:rPr>
      </w:pPr>
      <w:r>
        <w:rPr>
          <w:rFonts w:hint="cs"/>
          <w:rtl/>
        </w:rPr>
        <w:t>- - -</w:t>
      </w:r>
    </w:p>
    <w:p w14:paraId="529B519A" w14:textId="77777777" w:rsidR="00000000" w:rsidRDefault="00B90FE9">
      <w:pPr>
        <w:pStyle w:val="af1"/>
        <w:rPr>
          <w:rFonts w:hint="cs"/>
          <w:rtl/>
        </w:rPr>
      </w:pPr>
    </w:p>
    <w:p w14:paraId="2B9675C3" w14:textId="77777777" w:rsidR="00000000" w:rsidRDefault="00B90FE9">
      <w:pPr>
        <w:pStyle w:val="af1"/>
        <w:rPr>
          <w:rtl/>
        </w:rPr>
      </w:pPr>
      <w:r>
        <w:rPr>
          <w:rtl/>
        </w:rPr>
        <w:t xml:space="preserve">היו"ר </w:t>
      </w:r>
      <w:r>
        <w:rPr>
          <w:rFonts w:hint="cs"/>
          <w:rtl/>
        </w:rPr>
        <w:t>אלי בן-מנחם</w:t>
      </w:r>
      <w:r>
        <w:rPr>
          <w:rtl/>
        </w:rPr>
        <w:t>:</w:t>
      </w:r>
    </w:p>
    <w:p w14:paraId="46307422" w14:textId="77777777" w:rsidR="00000000" w:rsidRDefault="00B90FE9">
      <w:pPr>
        <w:pStyle w:val="af1"/>
        <w:rPr>
          <w:rFonts w:hint="cs"/>
          <w:rtl/>
        </w:rPr>
      </w:pPr>
    </w:p>
    <w:p w14:paraId="4BE42254" w14:textId="77777777" w:rsidR="00000000" w:rsidRDefault="00B90FE9">
      <w:pPr>
        <w:pStyle w:val="a0"/>
        <w:rPr>
          <w:rFonts w:hint="cs"/>
          <w:rtl/>
        </w:rPr>
      </w:pPr>
      <w:r>
        <w:rPr>
          <w:rFonts w:hint="cs"/>
          <w:rtl/>
        </w:rPr>
        <w:t>רבותי חברי הכנסת, 18 חברי כנסת בעד, 15 נגד. על כן - - -</w:t>
      </w:r>
    </w:p>
    <w:p w14:paraId="0A05D287" w14:textId="77777777" w:rsidR="00000000" w:rsidRDefault="00B90FE9">
      <w:pPr>
        <w:pStyle w:val="af0"/>
        <w:rPr>
          <w:rtl/>
        </w:rPr>
      </w:pPr>
      <w:r>
        <w:rPr>
          <w:rtl/>
        </w:rPr>
        <w:br/>
        <w:t>ענבל גבריאלי (הליכוד):</w:t>
      </w:r>
    </w:p>
    <w:p w14:paraId="1C6A28A3" w14:textId="77777777" w:rsidR="00000000" w:rsidRDefault="00B90FE9">
      <w:pPr>
        <w:pStyle w:val="a0"/>
        <w:rPr>
          <w:rtl/>
        </w:rPr>
      </w:pPr>
    </w:p>
    <w:p w14:paraId="2FA5B368" w14:textId="77777777" w:rsidR="00000000" w:rsidRDefault="00B90FE9">
      <w:pPr>
        <w:pStyle w:val="a0"/>
        <w:rPr>
          <w:rFonts w:hint="cs"/>
          <w:rtl/>
        </w:rPr>
      </w:pPr>
      <w:r>
        <w:rPr>
          <w:rFonts w:hint="cs"/>
          <w:rtl/>
        </w:rPr>
        <w:t>אדוני היושב-ראש, רגע - - -</w:t>
      </w:r>
    </w:p>
    <w:p w14:paraId="02E06D7C" w14:textId="77777777" w:rsidR="00000000" w:rsidRDefault="00B90FE9">
      <w:pPr>
        <w:pStyle w:val="af0"/>
        <w:rPr>
          <w:rtl/>
        </w:rPr>
      </w:pPr>
      <w:r>
        <w:rPr>
          <w:rtl/>
        </w:rPr>
        <w:br/>
        <w:t>קריאות:</w:t>
      </w:r>
    </w:p>
    <w:p w14:paraId="76D4D335" w14:textId="77777777" w:rsidR="00000000" w:rsidRDefault="00B90FE9">
      <w:pPr>
        <w:pStyle w:val="a0"/>
        <w:rPr>
          <w:rtl/>
        </w:rPr>
      </w:pPr>
    </w:p>
    <w:p w14:paraId="5DB79C0E" w14:textId="77777777" w:rsidR="00000000" w:rsidRDefault="00B90FE9">
      <w:pPr>
        <w:pStyle w:val="a0"/>
        <w:rPr>
          <w:rFonts w:hint="cs"/>
          <w:rtl/>
        </w:rPr>
      </w:pPr>
      <w:r>
        <w:rPr>
          <w:rFonts w:hint="cs"/>
          <w:rtl/>
        </w:rPr>
        <w:t>- - -</w:t>
      </w:r>
    </w:p>
    <w:p w14:paraId="67EAA2F8" w14:textId="77777777" w:rsidR="00000000" w:rsidRDefault="00B90FE9">
      <w:pPr>
        <w:pStyle w:val="af1"/>
        <w:rPr>
          <w:rtl/>
        </w:rPr>
      </w:pPr>
      <w:r>
        <w:rPr>
          <w:rtl/>
        </w:rPr>
        <w:br/>
        <w:t xml:space="preserve">היו"ר </w:t>
      </w:r>
      <w:r>
        <w:rPr>
          <w:rFonts w:hint="cs"/>
          <w:rtl/>
        </w:rPr>
        <w:t>אלי בן-מנחם</w:t>
      </w:r>
      <w:r>
        <w:rPr>
          <w:rtl/>
        </w:rPr>
        <w:t>:</w:t>
      </w:r>
    </w:p>
    <w:p w14:paraId="2F7AF4CA" w14:textId="77777777" w:rsidR="00000000" w:rsidRDefault="00B90FE9">
      <w:pPr>
        <w:pStyle w:val="a0"/>
        <w:rPr>
          <w:rFonts w:hint="cs"/>
          <w:rtl/>
        </w:rPr>
      </w:pPr>
    </w:p>
    <w:p w14:paraId="1B0DA40E" w14:textId="77777777" w:rsidR="00000000" w:rsidRDefault="00B90FE9">
      <w:pPr>
        <w:pStyle w:val="a0"/>
        <w:rPr>
          <w:rFonts w:hint="cs"/>
          <w:rtl/>
        </w:rPr>
      </w:pPr>
      <w:r>
        <w:rPr>
          <w:rFonts w:hint="cs"/>
          <w:rtl/>
        </w:rPr>
        <w:t>חבר הכנסת רוני בר-און, אני ביקשתי כבר לפני הרבה זמן לתקן א</w:t>
      </w:r>
      <w:r>
        <w:rPr>
          <w:rFonts w:hint="cs"/>
          <w:rtl/>
        </w:rPr>
        <w:t xml:space="preserve">ת התקנון, כדי למנוע את המצב המשונה הזה, אבל אין מה לעשות. כך זה נמשך. </w:t>
      </w:r>
    </w:p>
    <w:p w14:paraId="755B692D" w14:textId="77777777" w:rsidR="00000000" w:rsidRDefault="00B90FE9">
      <w:pPr>
        <w:pStyle w:val="af0"/>
        <w:rPr>
          <w:rtl/>
        </w:rPr>
      </w:pPr>
      <w:r>
        <w:rPr>
          <w:rtl/>
        </w:rPr>
        <w:br/>
        <w:t>קריאות:</w:t>
      </w:r>
    </w:p>
    <w:p w14:paraId="4EDED71C" w14:textId="77777777" w:rsidR="00000000" w:rsidRDefault="00B90FE9">
      <w:pPr>
        <w:pStyle w:val="a0"/>
        <w:rPr>
          <w:rtl/>
        </w:rPr>
      </w:pPr>
    </w:p>
    <w:p w14:paraId="55EF3F70" w14:textId="77777777" w:rsidR="00000000" w:rsidRDefault="00B90FE9">
      <w:pPr>
        <w:pStyle w:val="a0"/>
        <w:rPr>
          <w:rFonts w:hint="cs"/>
          <w:rtl/>
        </w:rPr>
      </w:pPr>
      <w:r>
        <w:rPr>
          <w:rFonts w:hint="cs"/>
          <w:rtl/>
        </w:rPr>
        <w:t>- - -</w:t>
      </w:r>
    </w:p>
    <w:p w14:paraId="5661859A" w14:textId="77777777" w:rsidR="00000000" w:rsidRDefault="00B90FE9">
      <w:pPr>
        <w:pStyle w:val="af1"/>
        <w:rPr>
          <w:rFonts w:hint="cs"/>
          <w:rtl/>
        </w:rPr>
      </w:pPr>
    </w:p>
    <w:p w14:paraId="764F3D95" w14:textId="77777777" w:rsidR="00000000" w:rsidRDefault="00B90FE9">
      <w:pPr>
        <w:pStyle w:val="af1"/>
        <w:rPr>
          <w:rtl/>
        </w:rPr>
      </w:pPr>
      <w:r>
        <w:rPr>
          <w:rtl/>
        </w:rPr>
        <w:t xml:space="preserve">היו"ר </w:t>
      </w:r>
      <w:r>
        <w:rPr>
          <w:rFonts w:hint="cs"/>
          <w:rtl/>
        </w:rPr>
        <w:t>אלי בן-מנחם</w:t>
      </w:r>
      <w:r>
        <w:rPr>
          <w:rtl/>
        </w:rPr>
        <w:t>:</w:t>
      </w:r>
    </w:p>
    <w:p w14:paraId="58FA78C2" w14:textId="77777777" w:rsidR="00000000" w:rsidRDefault="00B90FE9">
      <w:pPr>
        <w:pStyle w:val="af1"/>
        <w:rPr>
          <w:rFonts w:hint="cs"/>
          <w:rtl/>
        </w:rPr>
      </w:pPr>
    </w:p>
    <w:p w14:paraId="1BF79F98" w14:textId="77777777" w:rsidR="00000000" w:rsidRDefault="00B90FE9">
      <w:pPr>
        <w:pStyle w:val="a0"/>
        <w:rPr>
          <w:rFonts w:hint="cs"/>
          <w:rtl/>
        </w:rPr>
      </w:pPr>
      <w:r>
        <w:rPr>
          <w:rFonts w:hint="cs"/>
          <w:rtl/>
        </w:rPr>
        <w:t xml:space="preserve">חבר הכנסת קרא, היה. זה היה הרבה פעמים, ואת זה ועדת הכנסת צריכה לתקן פעם אחת ולתמיד. מה לעשות, זה חוזר על עצמו כל פעם - הרוב מצביע גם בעד זה וגם בעד </w:t>
      </w:r>
      <w:r>
        <w:rPr>
          <w:rFonts w:hint="cs"/>
          <w:rtl/>
        </w:rPr>
        <w:t xml:space="preserve">זה, וזה לא דבר חדש. </w:t>
      </w:r>
    </w:p>
    <w:p w14:paraId="05B23A07" w14:textId="77777777" w:rsidR="00000000" w:rsidRDefault="00B90FE9">
      <w:pPr>
        <w:pStyle w:val="af0"/>
        <w:rPr>
          <w:rtl/>
        </w:rPr>
      </w:pPr>
      <w:r>
        <w:rPr>
          <w:rtl/>
        </w:rPr>
        <w:br/>
        <w:t>קריאות:</w:t>
      </w:r>
    </w:p>
    <w:p w14:paraId="2168CDAD" w14:textId="77777777" w:rsidR="00000000" w:rsidRDefault="00B90FE9">
      <w:pPr>
        <w:pStyle w:val="a0"/>
        <w:rPr>
          <w:rtl/>
        </w:rPr>
      </w:pPr>
    </w:p>
    <w:p w14:paraId="4CA722FD" w14:textId="77777777" w:rsidR="00000000" w:rsidRDefault="00B90FE9">
      <w:pPr>
        <w:pStyle w:val="a0"/>
        <w:rPr>
          <w:rFonts w:hint="cs"/>
          <w:rtl/>
        </w:rPr>
      </w:pPr>
      <w:r>
        <w:rPr>
          <w:rFonts w:hint="cs"/>
          <w:rtl/>
        </w:rPr>
        <w:t>- - -</w:t>
      </w:r>
    </w:p>
    <w:p w14:paraId="42F62624" w14:textId="77777777" w:rsidR="00000000" w:rsidRDefault="00B90FE9">
      <w:pPr>
        <w:pStyle w:val="af1"/>
        <w:rPr>
          <w:rtl/>
        </w:rPr>
      </w:pPr>
      <w:r>
        <w:rPr>
          <w:rtl/>
        </w:rPr>
        <w:br/>
        <w:t xml:space="preserve">היו"ר </w:t>
      </w:r>
      <w:r>
        <w:rPr>
          <w:rFonts w:hint="cs"/>
          <w:rtl/>
        </w:rPr>
        <w:t>אלי בן-מנחם</w:t>
      </w:r>
      <w:r>
        <w:rPr>
          <w:rtl/>
        </w:rPr>
        <w:t>:</w:t>
      </w:r>
    </w:p>
    <w:p w14:paraId="782211EF" w14:textId="77777777" w:rsidR="00000000" w:rsidRDefault="00B90FE9">
      <w:pPr>
        <w:pStyle w:val="a0"/>
        <w:rPr>
          <w:rFonts w:hint="cs"/>
          <w:rtl/>
        </w:rPr>
      </w:pPr>
    </w:p>
    <w:p w14:paraId="4E16FC61" w14:textId="77777777" w:rsidR="00000000" w:rsidRDefault="00B90FE9">
      <w:pPr>
        <w:pStyle w:val="a0"/>
        <w:rPr>
          <w:rFonts w:hint="cs"/>
          <w:rtl/>
        </w:rPr>
      </w:pPr>
      <w:r>
        <w:rPr>
          <w:rFonts w:hint="cs"/>
          <w:rtl/>
        </w:rPr>
        <w:t>סיימנו את הנושא.</w:t>
      </w:r>
    </w:p>
    <w:p w14:paraId="62DCE722" w14:textId="77777777" w:rsidR="00000000" w:rsidRDefault="00B90FE9">
      <w:pPr>
        <w:pStyle w:val="af0"/>
        <w:rPr>
          <w:rtl/>
        </w:rPr>
      </w:pPr>
      <w:r>
        <w:rPr>
          <w:rtl/>
        </w:rPr>
        <w:br/>
        <w:t>ענבל גבריאלי (הליכוד):</w:t>
      </w:r>
    </w:p>
    <w:p w14:paraId="4F9BF1A5" w14:textId="77777777" w:rsidR="00000000" w:rsidRDefault="00B90FE9">
      <w:pPr>
        <w:pStyle w:val="a0"/>
        <w:rPr>
          <w:rtl/>
        </w:rPr>
      </w:pPr>
    </w:p>
    <w:p w14:paraId="2C922F2B" w14:textId="77777777" w:rsidR="00000000" w:rsidRDefault="00B90FE9">
      <w:pPr>
        <w:pStyle w:val="a0"/>
        <w:rPr>
          <w:rFonts w:hint="cs"/>
          <w:rtl/>
        </w:rPr>
      </w:pPr>
      <w:r>
        <w:rPr>
          <w:rFonts w:hint="cs"/>
          <w:rtl/>
        </w:rPr>
        <w:t>אדוני היושב-ראש, יש לי שאלה - - -</w:t>
      </w:r>
    </w:p>
    <w:p w14:paraId="7F28517E" w14:textId="77777777" w:rsidR="00000000" w:rsidRDefault="00B90FE9">
      <w:pPr>
        <w:pStyle w:val="af0"/>
        <w:rPr>
          <w:rtl/>
        </w:rPr>
      </w:pPr>
      <w:r>
        <w:rPr>
          <w:rtl/>
        </w:rPr>
        <w:br/>
        <w:t>קריאות:</w:t>
      </w:r>
    </w:p>
    <w:p w14:paraId="48CB5CEA" w14:textId="77777777" w:rsidR="00000000" w:rsidRDefault="00B90FE9">
      <w:pPr>
        <w:pStyle w:val="a0"/>
        <w:rPr>
          <w:rtl/>
        </w:rPr>
      </w:pPr>
    </w:p>
    <w:p w14:paraId="3CB84683" w14:textId="77777777" w:rsidR="00000000" w:rsidRDefault="00B90FE9">
      <w:pPr>
        <w:pStyle w:val="a0"/>
        <w:rPr>
          <w:rFonts w:hint="cs"/>
          <w:rtl/>
        </w:rPr>
      </w:pPr>
      <w:r>
        <w:rPr>
          <w:rFonts w:hint="cs"/>
          <w:rtl/>
        </w:rPr>
        <w:t>- - -</w:t>
      </w:r>
    </w:p>
    <w:p w14:paraId="0475F0B3" w14:textId="77777777" w:rsidR="00000000" w:rsidRDefault="00B90FE9">
      <w:pPr>
        <w:pStyle w:val="af1"/>
        <w:rPr>
          <w:rtl/>
        </w:rPr>
      </w:pPr>
      <w:r>
        <w:rPr>
          <w:rtl/>
        </w:rPr>
        <w:br/>
        <w:t xml:space="preserve">היו"ר </w:t>
      </w:r>
      <w:r>
        <w:rPr>
          <w:rFonts w:hint="cs"/>
          <w:rtl/>
        </w:rPr>
        <w:t>אלי בן-מנחם</w:t>
      </w:r>
      <w:r>
        <w:rPr>
          <w:rtl/>
        </w:rPr>
        <w:t>:</w:t>
      </w:r>
    </w:p>
    <w:p w14:paraId="3B9FC617" w14:textId="77777777" w:rsidR="00000000" w:rsidRDefault="00B90FE9">
      <w:pPr>
        <w:pStyle w:val="a0"/>
        <w:rPr>
          <w:rFonts w:hint="cs"/>
          <w:rtl/>
        </w:rPr>
      </w:pPr>
    </w:p>
    <w:p w14:paraId="7B7F29A2" w14:textId="77777777" w:rsidR="00000000" w:rsidRDefault="00B90FE9">
      <w:pPr>
        <w:pStyle w:val="a0"/>
        <w:rPr>
          <w:rFonts w:hint="cs"/>
          <w:rtl/>
        </w:rPr>
      </w:pPr>
      <w:r>
        <w:rPr>
          <w:rFonts w:hint="cs"/>
          <w:rtl/>
        </w:rPr>
        <w:t>רבותי חברי הכנסת, אותם חברי הכנסת שאמרו לפרוטוקול שעמדת השר מקובלת עליהם - - -</w:t>
      </w:r>
    </w:p>
    <w:p w14:paraId="586D1E6A" w14:textId="77777777" w:rsidR="00000000" w:rsidRDefault="00B90FE9">
      <w:pPr>
        <w:pStyle w:val="af0"/>
        <w:rPr>
          <w:rtl/>
        </w:rPr>
      </w:pPr>
      <w:r>
        <w:rPr>
          <w:rtl/>
        </w:rPr>
        <w:br/>
        <w:t xml:space="preserve">ענבל </w:t>
      </w:r>
      <w:r>
        <w:rPr>
          <w:rtl/>
        </w:rPr>
        <w:t>גבריאלי (הליכוד):</w:t>
      </w:r>
    </w:p>
    <w:p w14:paraId="6D34BE5E" w14:textId="77777777" w:rsidR="00000000" w:rsidRDefault="00B90FE9">
      <w:pPr>
        <w:pStyle w:val="a0"/>
        <w:rPr>
          <w:rtl/>
        </w:rPr>
      </w:pPr>
    </w:p>
    <w:p w14:paraId="1B7811A3" w14:textId="77777777" w:rsidR="00000000" w:rsidRDefault="00B90FE9">
      <w:pPr>
        <w:pStyle w:val="a0"/>
        <w:rPr>
          <w:rFonts w:hint="cs"/>
          <w:rtl/>
        </w:rPr>
      </w:pPr>
      <w:r>
        <w:rPr>
          <w:rFonts w:hint="cs"/>
          <w:rtl/>
        </w:rPr>
        <w:t>אדוני היושב-ראש, הכרזת על ההצבעה הראשונה - - - האם לדיון בוועדה, בעד או נגד, ואז - - - הכרזת על ההצבעה - - -</w:t>
      </w:r>
    </w:p>
    <w:p w14:paraId="68496CDC" w14:textId="77777777" w:rsidR="00000000" w:rsidRDefault="00B90FE9">
      <w:pPr>
        <w:pStyle w:val="af1"/>
        <w:rPr>
          <w:rtl/>
        </w:rPr>
      </w:pPr>
      <w:r>
        <w:rPr>
          <w:rtl/>
        </w:rPr>
        <w:br/>
        <w:t xml:space="preserve">היו"ר </w:t>
      </w:r>
      <w:r>
        <w:rPr>
          <w:rFonts w:hint="cs"/>
          <w:rtl/>
        </w:rPr>
        <w:t>אלי בן-מנחם</w:t>
      </w:r>
      <w:r>
        <w:rPr>
          <w:rtl/>
        </w:rPr>
        <w:t>:</w:t>
      </w:r>
    </w:p>
    <w:p w14:paraId="63E21B2C" w14:textId="77777777" w:rsidR="00000000" w:rsidRDefault="00B90FE9">
      <w:pPr>
        <w:pStyle w:val="a0"/>
        <w:rPr>
          <w:rFonts w:hint="cs"/>
          <w:rtl/>
        </w:rPr>
      </w:pPr>
    </w:p>
    <w:p w14:paraId="74394C5C" w14:textId="77777777" w:rsidR="00000000" w:rsidRDefault="00B90FE9">
      <w:pPr>
        <w:pStyle w:val="a0"/>
        <w:rPr>
          <w:rFonts w:hint="cs"/>
          <w:rtl/>
        </w:rPr>
      </w:pPr>
      <w:r>
        <w:rPr>
          <w:rFonts w:hint="cs"/>
          <w:rtl/>
        </w:rPr>
        <w:t>חברת הכנסת גבריאלי - - -</w:t>
      </w:r>
    </w:p>
    <w:p w14:paraId="55335C68" w14:textId="77777777" w:rsidR="00000000" w:rsidRDefault="00B90FE9">
      <w:pPr>
        <w:pStyle w:val="af0"/>
        <w:rPr>
          <w:rtl/>
        </w:rPr>
      </w:pPr>
      <w:r>
        <w:rPr>
          <w:rtl/>
        </w:rPr>
        <w:br/>
        <w:t>ענבל גבריאלי (הליכוד):</w:t>
      </w:r>
    </w:p>
    <w:p w14:paraId="2E6CECB5" w14:textId="77777777" w:rsidR="00000000" w:rsidRDefault="00B90FE9">
      <w:pPr>
        <w:pStyle w:val="a0"/>
        <w:rPr>
          <w:rtl/>
        </w:rPr>
      </w:pPr>
    </w:p>
    <w:p w14:paraId="23C196F3" w14:textId="77777777" w:rsidR="00000000" w:rsidRDefault="00B90FE9">
      <w:pPr>
        <w:pStyle w:val="a0"/>
        <w:rPr>
          <w:rFonts w:hint="cs"/>
          <w:rtl/>
        </w:rPr>
      </w:pPr>
      <w:r>
        <w:rPr>
          <w:rFonts w:hint="cs"/>
          <w:rtl/>
        </w:rPr>
        <w:t xml:space="preserve">איזה דבר אבסורדי זה - - - אנחנו מקיימים שתי הצבעות. </w:t>
      </w:r>
    </w:p>
    <w:p w14:paraId="54C8AEC9" w14:textId="77777777" w:rsidR="00000000" w:rsidRDefault="00B90FE9">
      <w:pPr>
        <w:pStyle w:val="af1"/>
        <w:rPr>
          <w:rtl/>
        </w:rPr>
      </w:pPr>
      <w:r>
        <w:rPr>
          <w:rtl/>
        </w:rPr>
        <w:br/>
        <w:t>היו</w:t>
      </w:r>
      <w:r>
        <w:rPr>
          <w:rtl/>
        </w:rPr>
        <w:t xml:space="preserve">"ר </w:t>
      </w:r>
      <w:r>
        <w:rPr>
          <w:rFonts w:hint="cs"/>
          <w:rtl/>
        </w:rPr>
        <w:t>אלי בן-מנחם</w:t>
      </w:r>
      <w:r>
        <w:rPr>
          <w:rtl/>
        </w:rPr>
        <w:t>:</w:t>
      </w:r>
    </w:p>
    <w:p w14:paraId="31E62BF0" w14:textId="77777777" w:rsidR="00000000" w:rsidRDefault="00B90FE9">
      <w:pPr>
        <w:pStyle w:val="a0"/>
        <w:rPr>
          <w:rFonts w:hint="cs"/>
          <w:rtl/>
        </w:rPr>
      </w:pPr>
    </w:p>
    <w:p w14:paraId="663064A3" w14:textId="77777777" w:rsidR="00000000" w:rsidRDefault="00B90FE9">
      <w:pPr>
        <w:pStyle w:val="a0"/>
        <w:rPr>
          <w:rFonts w:hint="cs"/>
          <w:rtl/>
        </w:rPr>
      </w:pPr>
      <w:r>
        <w:rPr>
          <w:rFonts w:hint="cs"/>
          <w:rtl/>
        </w:rPr>
        <w:t xml:space="preserve">אני שמעתי. </w:t>
      </w:r>
    </w:p>
    <w:p w14:paraId="6991A1DF" w14:textId="77777777" w:rsidR="00000000" w:rsidRDefault="00B90FE9">
      <w:pPr>
        <w:pStyle w:val="af0"/>
        <w:rPr>
          <w:rtl/>
        </w:rPr>
      </w:pPr>
      <w:r>
        <w:rPr>
          <w:rtl/>
        </w:rPr>
        <w:br/>
        <w:t>ענבל גבריאלי (הליכוד):</w:t>
      </w:r>
    </w:p>
    <w:p w14:paraId="12FBCDFE" w14:textId="77777777" w:rsidR="00000000" w:rsidRDefault="00B90FE9">
      <w:pPr>
        <w:pStyle w:val="a0"/>
        <w:rPr>
          <w:rtl/>
        </w:rPr>
      </w:pPr>
    </w:p>
    <w:p w14:paraId="611A44EA" w14:textId="77777777" w:rsidR="00000000" w:rsidRDefault="00B90FE9">
      <w:pPr>
        <w:pStyle w:val="a0"/>
        <w:rPr>
          <w:rFonts w:hint="cs"/>
          <w:rtl/>
        </w:rPr>
      </w:pPr>
      <w:r>
        <w:rPr>
          <w:rFonts w:hint="cs"/>
          <w:rtl/>
        </w:rPr>
        <w:t>- - -</w:t>
      </w:r>
    </w:p>
    <w:p w14:paraId="47D2B553" w14:textId="77777777" w:rsidR="00000000" w:rsidRDefault="00B90FE9">
      <w:pPr>
        <w:pStyle w:val="af1"/>
        <w:rPr>
          <w:rtl/>
        </w:rPr>
      </w:pPr>
      <w:r>
        <w:rPr>
          <w:rtl/>
        </w:rPr>
        <w:br/>
        <w:t xml:space="preserve">היו"ר </w:t>
      </w:r>
      <w:r>
        <w:rPr>
          <w:rFonts w:hint="cs"/>
          <w:rtl/>
        </w:rPr>
        <w:t>אלי בן-מנחם</w:t>
      </w:r>
      <w:r>
        <w:rPr>
          <w:rtl/>
        </w:rPr>
        <w:t>:</w:t>
      </w:r>
    </w:p>
    <w:p w14:paraId="798315B4" w14:textId="77777777" w:rsidR="00000000" w:rsidRDefault="00B90FE9">
      <w:pPr>
        <w:pStyle w:val="a0"/>
        <w:rPr>
          <w:rFonts w:hint="cs"/>
          <w:rtl/>
        </w:rPr>
      </w:pPr>
    </w:p>
    <w:p w14:paraId="34E49174" w14:textId="77777777" w:rsidR="00000000" w:rsidRDefault="00B90FE9">
      <w:pPr>
        <w:pStyle w:val="a0"/>
        <w:rPr>
          <w:rFonts w:hint="cs"/>
          <w:rtl/>
        </w:rPr>
      </w:pPr>
      <w:r>
        <w:rPr>
          <w:rFonts w:hint="cs"/>
          <w:rtl/>
        </w:rPr>
        <w:t xml:space="preserve">חברת הכנסת ענבל גבריאלי, אני מציע לך להפנות את השאלה שלך לוועדת הכנסת - ואני אפנה את זה יחד אתך - כדי למנוע את המצב המביך הזה, שחוזר על עצמו פעם אחרי פעם, שחברי הכנסת מצביעים </w:t>
      </w:r>
      <w:r>
        <w:rPr>
          <w:rFonts w:hint="cs"/>
          <w:rtl/>
        </w:rPr>
        <w:t xml:space="preserve">גם לוועדה, גם למליאה, וזאת המציאות. מה לעשות. </w:t>
      </w:r>
    </w:p>
    <w:p w14:paraId="3FACDABE" w14:textId="77777777" w:rsidR="00000000" w:rsidRDefault="00B90FE9">
      <w:pPr>
        <w:pStyle w:val="af0"/>
        <w:rPr>
          <w:rtl/>
        </w:rPr>
      </w:pPr>
      <w:r>
        <w:rPr>
          <w:rtl/>
        </w:rPr>
        <w:br/>
        <w:t>ענבל גבריאלי (הליכוד):</w:t>
      </w:r>
    </w:p>
    <w:p w14:paraId="65508F6D" w14:textId="77777777" w:rsidR="00000000" w:rsidRDefault="00B90FE9">
      <w:pPr>
        <w:pStyle w:val="a0"/>
        <w:rPr>
          <w:rtl/>
        </w:rPr>
      </w:pPr>
    </w:p>
    <w:p w14:paraId="5E9B31B8" w14:textId="77777777" w:rsidR="00000000" w:rsidRDefault="00B90FE9">
      <w:pPr>
        <w:pStyle w:val="a0"/>
        <w:rPr>
          <w:rFonts w:hint="cs"/>
          <w:rtl/>
        </w:rPr>
      </w:pPr>
      <w:r>
        <w:rPr>
          <w:rFonts w:hint="cs"/>
          <w:rtl/>
        </w:rPr>
        <w:t>- - -</w:t>
      </w:r>
    </w:p>
    <w:p w14:paraId="02CF59FB" w14:textId="77777777" w:rsidR="00000000" w:rsidRDefault="00B90FE9">
      <w:pPr>
        <w:pStyle w:val="af1"/>
        <w:rPr>
          <w:rtl/>
        </w:rPr>
      </w:pPr>
      <w:r>
        <w:rPr>
          <w:rtl/>
        </w:rPr>
        <w:br/>
        <w:t xml:space="preserve">היו"ר </w:t>
      </w:r>
      <w:r>
        <w:rPr>
          <w:rFonts w:hint="cs"/>
          <w:rtl/>
        </w:rPr>
        <w:t>אלי בן-מנחם</w:t>
      </w:r>
      <w:r>
        <w:rPr>
          <w:rtl/>
        </w:rPr>
        <w:t>:</w:t>
      </w:r>
    </w:p>
    <w:p w14:paraId="67BBA881" w14:textId="77777777" w:rsidR="00000000" w:rsidRDefault="00B90FE9">
      <w:pPr>
        <w:pStyle w:val="a0"/>
        <w:rPr>
          <w:rFonts w:hint="cs"/>
          <w:rtl/>
        </w:rPr>
      </w:pPr>
    </w:p>
    <w:p w14:paraId="253C5128" w14:textId="77777777" w:rsidR="00000000" w:rsidRDefault="00B90FE9">
      <w:pPr>
        <w:pStyle w:val="a0"/>
        <w:rPr>
          <w:rFonts w:hint="cs"/>
          <w:rtl/>
        </w:rPr>
      </w:pPr>
      <w:r>
        <w:rPr>
          <w:rFonts w:hint="cs"/>
          <w:rtl/>
        </w:rPr>
        <w:t xml:space="preserve">תודה רבה, אני עובר לנושא הבא. </w:t>
      </w:r>
    </w:p>
    <w:p w14:paraId="1602326B" w14:textId="77777777" w:rsidR="00000000" w:rsidRDefault="00B90FE9">
      <w:pPr>
        <w:pStyle w:val="a0"/>
        <w:rPr>
          <w:rFonts w:hint="cs"/>
          <w:rtl/>
        </w:rPr>
      </w:pPr>
    </w:p>
    <w:p w14:paraId="6D54DFE7" w14:textId="77777777" w:rsidR="00000000" w:rsidRDefault="00B90FE9">
      <w:pPr>
        <w:pStyle w:val="a0"/>
        <w:rPr>
          <w:rFonts w:hint="cs"/>
          <w:rtl/>
        </w:rPr>
      </w:pPr>
      <w:r>
        <w:rPr>
          <w:rFonts w:hint="cs"/>
          <w:rtl/>
        </w:rPr>
        <w:t>חברי הכנסת, לשבת. אני הודעתי שזה יעבור לוועדת הכנסת. הצעת השר פורז היתה ועדה משותפת. ועדת הכנסת תחליט אם הנושא עובר לוועדת הפ</w:t>
      </w:r>
      <w:r>
        <w:rPr>
          <w:rFonts w:hint="cs"/>
          <w:rtl/>
        </w:rPr>
        <w:t xml:space="preserve">נים או לוועדה משותפת. </w:t>
      </w:r>
    </w:p>
    <w:p w14:paraId="6C1E8120" w14:textId="77777777" w:rsidR="00000000" w:rsidRDefault="00B90FE9">
      <w:pPr>
        <w:pStyle w:val="af0"/>
        <w:rPr>
          <w:rtl/>
        </w:rPr>
      </w:pPr>
      <w:r>
        <w:rPr>
          <w:rtl/>
        </w:rPr>
        <w:br/>
        <w:t>קריאות:</w:t>
      </w:r>
    </w:p>
    <w:p w14:paraId="694C8B27" w14:textId="77777777" w:rsidR="00000000" w:rsidRDefault="00B90FE9">
      <w:pPr>
        <w:pStyle w:val="a0"/>
        <w:rPr>
          <w:rtl/>
        </w:rPr>
      </w:pPr>
    </w:p>
    <w:p w14:paraId="388351FA" w14:textId="77777777" w:rsidR="00000000" w:rsidRDefault="00B90FE9">
      <w:pPr>
        <w:pStyle w:val="a0"/>
        <w:rPr>
          <w:rFonts w:hint="cs"/>
          <w:rtl/>
        </w:rPr>
      </w:pPr>
      <w:r>
        <w:rPr>
          <w:rFonts w:hint="cs"/>
          <w:rtl/>
        </w:rPr>
        <w:t>- - -</w:t>
      </w:r>
    </w:p>
    <w:p w14:paraId="20ECB27F" w14:textId="77777777" w:rsidR="00000000" w:rsidRDefault="00B90FE9">
      <w:pPr>
        <w:pStyle w:val="af0"/>
        <w:rPr>
          <w:rtl/>
        </w:rPr>
      </w:pPr>
      <w:r>
        <w:rPr>
          <w:rtl/>
        </w:rPr>
        <w:br/>
        <w:t>יעקב ליצמן (יהדות התורה):</w:t>
      </w:r>
    </w:p>
    <w:p w14:paraId="33888156" w14:textId="77777777" w:rsidR="00000000" w:rsidRDefault="00B90FE9">
      <w:pPr>
        <w:pStyle w:val="a0"/>
        <w:rPr>
          <w:rtl/>
        </w:rPr>
      </w:pPr>
    </w:p>
    <w:p w14:paraId="16D699DC" w14:textId="77777777" w:rsidR="00000000" w:rsidRDefault="00B90FE9">
      <w:pPr>
        <w:pStyle w:val="a0"/>
        <w:rPr>
          <w:rFonts w:hint="cs"/>
          <w:rtl/>
        </w:rPr>
      </w:pPr>
      <w:r>
        <w:rPr>
          <w:rFonts w:hint="cs"/>
          <w:rtl/>
        </w:rPr>
        <w:t xml:space="preserve">ועדת הכספים. </w:t>
      </w:r>
    </w:p>
    <w:p w14:paraId="41D949B0" w14:textId="77777777" w:rsidR="00000000" w:rsidRDefault="00B90FE9">
      <w:pPr>
        <w:pStyle w:val="af0"/>
        <w:rPr>
          <w:rtl/>
        </w:rPr>
      </w:pPr>
      <w:r>
        <w:rPr>
          <w:rtl/>
        </w:rPr>
        <w:br/>
        <w:t>קריאות:</w:t>
      </w:r>
    </w:p>
    <w:p w14:paraId="47ECCAB1" w14:textId="77777777" w:rsidR="00000000" w:rsidRDefault="00B90FE9">
      <w:pPr>
        <w:pStyle w:val="a0"/>
        <w:rPr>
          <w:rtl/>
        </w:rPr>
      </w:pPr>
    </w:p>
    <w:p w14:paraId="6228B566" w14:textId="77777777" w:rsidR="00000000" w:rsidRDefault="00B90FE9">
      <w:pPr>
        <w:pStyle w:val="a0"/>
        <w:rPr>
          <w:rFonts w:hint="cs"/>
          <w:rtl/>
        </w:rPr>
      </w:pPr>
      <w:r>
        <w:rPr>
          <w:rFonts w:hint="cs"/>
          <w:rtl/>
        </w:rPr>
        <w:t>- - -</w:t>
      </w:r>
    </w:p>
    <w:p w14:paraId="4EC406BC" w14:textId="77777777" w:rsidR="00000000" w:rsidRDefault="00B90FE9">
      <w:pPr>
        <w:pStyle w:val="af1"/>
        <w:rPr>
          <w:rtl/>
        </w:rPr>
      </w:pPr>
      <w:r>
        <w:rPr>
          <w:rtl/>
        </w:rPr>
        <w:br/>
        <w:t xml:space="preserve">היו"ר </w:t>
      </w:r>
      <w:r>
        <w:rPr>
          <w:rFonts w:hint="cs"/>
          <w:rtl/>
        </w:rPr>
        <w:t>אלי בן-מנחם</w:t>
      </w:r>
      <w:r>
        <w:rPr>
          <w:rtl/>
        </w:rPr>
        <w:t>:</w:t>
      </w:r>
    </w:p>
    <w:p w14:paraId="51433DBA" w14:textId="77777777" w:rsidR="00000000" w:rsidRDefault="00B90FE9">
      <w:pPr>
        <w:pStyle w:val="a0"/>
        <w:rPr>
          <w:rFonts w:hint="cs"/>
          <w:rtl/>
        </w:rPr>
      </w:pPr>
    </w:p>
    <w:p w14:paraId="1BA3E3D6" w14:textId="77777777" w:rsidR="00000000" w:rsidRDefault="00B90FE9">
      <w:pPr>
        <w:pStyle w:val="a0"/>
        <w:rPr>
          <w:rFonts w:hint="cs"/>
          <w:rtl/>
        </w:rPr>
      </w:pPr>
      <w:r>
        <w:rPr>
          <w:rFonts w:hint="cs"/>
          <w:rtl/>
        </w:rPr>
        <w:t>ועדת הכנסת תחליט. רבותי חברי הכנסת, לשבת.</w:t>
      </w:r>
    </w:p>
    <w:p w14:paraId="7968455B" w14:textId="77777777" w:rsidR="00000000" w:rsidRDefault="00B90FE9">
      <w:pPr>
        <w:pStyle w:val="a0"/>
        <w:rPr>
          <w:rFonts w:hint="cs"/>
          <w:rtl/>
        </w:rPr>
      </w:pPr>
    </w:p>
    <w:p w14:paraId="3039B23D" w14:textId="77777777" w:rsidR="00000000" w:rsidRDefault="00B90FE9">
      <w:pPr>
        <w:pStyle w:val="a2"/>
        <w:rPr>
          <w:rFonts w:hint="cs"/>
          <w:rtl/>
        </w:rPr>
      </w:pPr>
    </w:p>
    <w:p w14:paraId="3077A381" w14:textId="77777777" w:rsidR="00000000" w:rsidRDefault="00B90FE9">
      <w:pPr>
        <w:pStyle w:val="a0"/>
        <w:rPr>
          <w:rFonts w:hint="cs"/>
          <w:rtl/>
        </w:rPr>
      </w:pPr>
    </w:p>
    <w:p w14:paraId="78C8616E" w14:textId="77777777" w:rsidR="00000000" w:rsidRDefault="00B90FE9">
      <w:pPr>
        <w:pStyle w:val="a2"/>
        <w:rPr>
          <w:rFonts w:hint="cs"/>
          <w:rtl/>
        </w:rPr>
      </w:pPr>
      <w:bookmarkStart w:id="470" w:name="CS20676FI0020676T14_01_2004_17_02_26"/>
      <w:bookmarkStart w:id="471" w:name="_Toc75077228"/>
      <w:bookmarkEnd w:id="470"/>
      <w:r>
        <w:rPr>
          <w:rFonts w:hint="cs"/>
          <w:rtl/>
        </w:rPr>
        <w:t>הצעות לסדר-היום</w:t>
      </w:r>
      <w:bookmarkEnd w:id="471"/>
    </w:p>
    <w:p w14:paraId="3A4EA36F" w14:textId="77777777" w:rsidR="00000000" w:rsidRDefault="00B90FE9">
      <w:pPr>
        <w:pStyle w:val="a2"/>
        <w:rPr>
          <w:rtl/>
        </w:rPr>
      </w:pPr>
      <w:bookmarkStart w:id="472" w:name="_Toc75077229"/>
      <w:r>
        <w:rPr>
          <w:rtl/>
        </w:rPr>
        <w:t>יחסי ישראל עם סוריה ולוב</w:t>
      </w:r>
      <w:bookmarkEnd w:id="472"/>
    </w:p>
    <w:p w14:paraId="75E0B782" w14:textId="77777777" w:rsidR="00000000" w:rsidRDefault="00B90FE9">
      <w:pPr>
        <w:pStyle w:val="-0"/>
        <w:rPr>
          <w:rFonts w:hint="cs"/>
          <w:rtl/>
        </w:rPr>
      </w:pPr>
    </w:p>
    <w:p w14:paraId="48ECDC6E" w14:textId="77777777" w:rsidR="00000000" w:rsidRDefault="00B90FE9">
      <w:pPr>
        <w:pStyle w:val="af1"/>
        <w:rPr>
          <w:rFonts w:hint="cs"/>
          <w:rtl/>
        </w:rPr>
      </w:pPr>
      <w:r>
        <w:rPr>
          <w:rtl/>
        </w:rPr>
        <w:t xml:space="preserve">היו"ר </w:t>
      </w:r>
      <w:r>
        <w:rPr>
          <w:rFonts w:hint="cs"/>
          <w:rtl/>
        </w:rPr>
        <w:t>אלי בן-מנחם</w:t>
      </w:r>
      <w:r>
        <w:rPr>
          <w:rtl/>
        </w:rPr>
        <w:t>:</w:t>
      </w:r>
    </w:p>
    <w:p w14:paraId="41D13882" w14:textId="77777777" w:rsidR="00000000" w:rsidRDefault="00B90FE9">
      <w:pPr>
        <w:pStyle w:val="a0"/>
        <w:rPr>
          <w:rFonts w:hint="cs"/>
          <w:rtl/>
        </w:rPr>
      </w:pPr>
    </w:p>
    <w:p w14:paraId="1271B72F" w14:textId="77777777" w:rsidR="00000000" w:rsidRDefault="00B90FE9">
      <w:pPr>
        <w:pStyle w:val="a0"/>
        <w:rPr>
          <w:rFonts w:hint="cs"/>
          <w:rtl/>
        </w:rPr>
      </w:pPr>
      <w:r>
        <w:rPr>
          <w:rFonts w:hint="cs"/>
          <w:rtl/>
        </w:rPr>
        <w:t xml:space="preserve">אני עובר לנושא הבא: יחסי ישראל </w:t>
      </w:r>
      <w:r>
        <w:rPr>
          <w:rFonts w:hint="cs"/>
          <w:rtl/>
        </w:rPr>
        <w:t xml:space="preserve">עם סוריה ולוב - הצעות לסדר-היום מס' 2268, 2282, 2286, 2288, 2297, 2302, 2304, 2314, 2324, 2327, 2337 ו-2340. </w:t>
      </w:r>
    </w:p>
    <w:p w14:paraId="2F8D4564" w14:textId="77777777" w:rsidR="00000000" w:rsidRDefault="00B90FE9">
      <w:pPr>
        <w:pStyle w:val="af0"/>
        <w:rPr>
          <w:rtl/>
        </w:rPr>
      </w:pPr>
      <w:r>
        <w:rPr>
          <w:rtl/>
        </w:rPr>
        <w:br/>
        <w:t>קריאות:</w:t>
      </w:r>
    </w:p>
    <w:p w14:paraId="59ABD376" w14:textId="77777777" w:rsidR="00000000" w:rsidRDefault="00B90FE9">
      <w:pPr>
        <w:pStyle w:val="a0"/>
        <w:rPr>
          <w:rtl/>
        </w:rPr>
      </w:pPr>
    </w:p>
    <w:p w14:paraId="2FDC304F" w14:textId="77777777" w:rsidR="00000000" w:rsidRDefault="00B90FE9">
      <w:pPr>
        <w:pStyle w:val="a0"/>
        <w:rPr>
          <w:rFonts w:hint="cs"/>
          <w:rtl/>
        </w:rPr>
      </w:pPr>
      <w:r>
        <w:rPr>
          <w:rFonts w:hint="cs"/>
          <w:rtl/>
        </w:rPr>
        <w:t>- - -</w:t>
      </w:r>
    </w:p>
    <w:p w14:paraId="2D360365" w14:textId="77777777" w:rsidR="00000000" w:rsidRDefault="00B90FE9">
      <w:pPr>
        <w:pStyle w:val="af1"/>
        <w:rPr>
          <w:rtl/>
        </w:rPr>
      </w:pPr>
      <w:r>
        <w:rPr>
          <w:rFonts w:hint="cs"/>
          <w:rtl/>
        </w:rPr>
        <w:br/>
      </w:r>
      <w:r>
        <w:rPr>
          <w:rtl/>
        </w:rPr>
        <w:t xml:space="preserve">היו"ר </w:t>
      </w:r>
      <w:r>
        <w:rPr>
          <w:rFonts w:hint="cs"/>
          <w:rtl/>
        </w:rPr>
        <w:t>אלי בן-מנחם</w:t>
      </w:r>
      <w:r>
        <w:rPr>
          <w:rtl/>
        </w:rPr>
        <w:t>:</w:t>
      </w:r>
    </w:p>
    <w:p w14:paraId="0C2CF21E" w14:textId="77777777" w:rsidR="00000000" w:rsidRDefault="00B90FE9">
      <w:pPr>
        <w:pStyle w:val="a0"/>
        <w:rPr>
          <w:rFonts w:hint="cs"/>
          <w:rtl/>
        </w:rPr>
      </w:pPr>
    </w:p>
    <w:p w14:paraId="335113C2" w14:textId="77777777" w:rsidR="00000000" w:rsidRDefault="00B90FE9">
      <w:pPr>
        <w:pStyle w:val="a0"/>
        <w:rPr>
          <w:rFonts w:hint="cs"/>
          <w:rtl/>
        </w:rPr>
      </w:pPr>
      <w:r>
        <w:rPr>
          <w:rFonts w:hint="cs"/>
          <w:rtl/>
        </w:rPr>
        <w:t>אבל אני הכרזתי והודעתי אחר כך שאני עושה הצבעה כפולה. חברת הכנסת גבריאלי.</w:t>
      </w:r>
    </w:p>
    <w:p w14:paraId="486FCF6B" w14:textId="77777777" w:rsidR="00000000" w:rsidRDefault="00B90FE9">
      <w:pPr>
        <w:pStyle w:val="af0"/>
        <w:rPr>
          <w:rtl/>
        </w:rPr>
      </w:pPr>
      <w:r>
        <w:rPr>
          <w:rtl/>
        </w:rPr>
        <w:br/>
        <w:t>ענבל גבריאלי (הליכוד):</w:t>
      </w:r>
    </w:p>
    <w:p w14:paraId="047522D4" w14:textId="77777777" w:rsidR="00000000" w:rsidRDefault="00B90FE9">
      <w:pPr>
        <w:pStyle w:val="a0"/>
        <w:rPr>
          <w:rtl/>
        </w:rPr>
      </w:pPr>
    </w:p>
    <w:p w14:paraId="1CC5C229" w14:textId="77777777" w:rsidR="00000000" w:rsidRDefault="00B90FE9">
      <w:pPr>
        <w:pStyle w:val="a0"/>
        <w:rPr>
          <w:rFonts w:hint="cs"/>
          <w:rtl/>
        </w:rPr>
      </w:pPr>
      <w:r>
        <w:rPr>
          <w:rFonts w:hint="cs"/>
          <w:rtl/>
        </w:rPr>
        <w:t>הוועדה בראש</w:t>
      </w:r>
      <w:r>
        <w:rPr>
          <w:rFonts w:hint="cs"/>
          <w:rtl/>
        </w:rPr>
        <w:t>ות פנים? - - -</w:t>
      </w:r>
    </w:p>
    <w:p w14:paraId="69B659A3" w14:textId="77777777" w:rsidR="00000000" w:rsidRDefault="00B90FE9">
      <w:pPr>
        <w:pStyle w:val="af1"/>
        <w:rPr>
          <w:rtl/>
        </w:rPr>
      </w:pPr>
      <w:r>
        <w:rPr>
          <w:rtl/>
        </w:rPr>
        <w:br/>
        <w:t xml:space="preserve">היו"ר </w:t>
      </w:r>
      <w:r>
        <w:rPr>
          <w:rFonts w:hint="cs"/>
          <w:rtl/>
        </w:rPr>
        <w:t>אלי בן-מנחם</w:t>
      </w:r>
      <w:r>
        <w:rPr>
          <w:rtl/>
        </w:rPr>
        <w:t>:</w:t>
      </w:r>
    </w:p>
    <w:p w14:paraId="1399ABA4" w14:textId="77777777" w:rsidR="00000000" w:rsidRDefault="00B90FE9">
      <w:pPr>
        <w:pStyle w:val="a0"/>
        <w:rPr>
          <w:rFonts w:hint="cs"/>
          <w:rtl/>
        </w:rPr>
      </w:pPr>
    </w:p>
    <w:p w14:paraId="095A7BDD" w14:textId="77777777" w:rsidR="00000000" w:rsidRDefault="00B90FE9">
      <w:pPr>
        <w:pStyle w:val="a0"/>
        <w:rPr>
          <w:rFonts w:hint="cs"/>
          <w:rtl/>
        </w:rPr>
      </w:pPr>
      <w:r>
        <w:rPr>
          <w:rFonts w:hint="cs"/>
          <w:rtl/>
        </w:rPr>
        <w:t>די. הנושא הסתיים. עברתי לנושא חדש. את עוד חיה בנושא הקודם, אני כבר בנושא החדש.</w:t>
      </w:r>
    </w:p>
    <w:p w14:paraId="6F4E731F" w14:textId="77777777" w:rsidR="00000000" w:rsidRDefault="00B90FE9">
      <w:pPr>
        <w:pStyle w:val="af0"/>
        <w:rPr>
          <w:rtl/>
        </w:rPr>
      </w:pPr>
      <w:r>
        <w:rPr>
          <w:rtl/>
        </w:rPr>
        <w:br/>
        <w:t>ענבל גבריאלי (הליכוד):</w:t>
      </w:r>
    </w:p>
    <w:p w14:paraId="2FA3620D" w14:textId="77777777" w:rsidR="00000000" w:rsidRDefault="00B90FE9">
      <w:pPr>
        <w:pStyle w:val="a0"/>
        <w:rPr>
          <w:rtl/>
        </w:rPr>
      </w:pPr>
    </w:p>
    <w:p w14:paraId="29F554E1" w14:textId="77777777" w:rsidR="00000000" w:rsidRDefault="00B90FE9">
      <w:pPr>
        <w:pStyle w:val="a0"/>
        <w:rPr>
          <w:rFonts w:hint="cs"/>
          <w:rtl/>
        </w:rPr>
      </w:pPr>
      <w:r>
        <w:rPr>
          <w:rFonts w:hint="cs"/>
          <w:rtl/>
        </w:rPr>
        <w:t>מה לעשות, אני חיה - - -</w:t>
      </w:r>
    </w:p>
    <w:p w14:paraId="43C61281" w14:textId="77777777" w:rsidR="00000000" w:rsidRDefault="00B90FE9">
      <w:pPr>
        <w:pStyle w:val="af1"/>
        <w:rPr>
          <w:rtl/>
        </w:rPr>
      </w:pPr>
      <w:r>
        <w:rPr>
          <w:rtl/>
        </w:rPr>
        <w:br/>
        <w:t xml:space="preserve">היו"ר </w:t>
      </w:r>
      <w:r>
        <w:rPr>
          <w:rFonts w:hint="cs"/>
          <w:rtl/>
        </w:rPr>
        <w:t>אלי בן-מנחם</w:t>
      </w:r>
      <w:r>
        <w:rPr>
          <w:rtl/>
        </w:rPr>
        <w:t>:</w:t>
      </w:r>
    </w:p>
    <w:p w14:paraId="20C0C5BE" w14:textId="77777777" w:rsidR="00000000" w:rsidRDefault="00B90FE9">
      <w:pPr>
        <w:pStyle w:val="a0"/>
        <w:rPr>
          <w:rFonts w:hint="cs"/>
          <w:rtl/>
        </w:rPr>
      </w:pPr>
    </w:p>
    <w:p w14:paraId="1E6ECC90" w14:textId="77777777" w:rsidR="00000000" w:rsidRDefault="00B90FE9">
      <w:pPr>
        <w:pStyle w:val="a0"/>
        <w:rPr>
          <w:rFonts w:hint="cs"/>
          <w:rtl/>
        </w:rPr>
      </w:pPr>
      <w:r>
        <w:rPr>
          <w:rFonts w:hint="cs"/>
          <w:rtl/>
        </w:rPr>
        <w:t xml:space="preserve">בבקשה, חבר הכנסת מגלי והבה. בבקשה. הצעה לסדר-היום: יחסי ישראל עם סוריה </w:t>
      </w:r>
      <w:r>
        <w:rPr>
          <w:rFonts w:hint="cs"/>
          <w:rtl/>
        </w:rPr>
        <w:t>ולוב. ראשון המציעים - חבר הכנסת מגלי והבה. שלוש דקות. בבקשה.</w:t>
      </w:r>
    </w:p>
    <w:p w14:paraId="1BAA6F2E" w14:textId="77777777" w:rsidR="00000000" w:rsidRDefault="00B90FE9">
      <w:pPr>
        <w:pStyle w:val="a0"/>
        <w:rPr>
          <w:color w:val="0000FF"/>
          <w:szCs w:val="28"/>
          <w:rtl/>
        </w:rPr>
      </w:pPr>
    </w:p>
    <w:p w14:paraId="7477FA65" w14:textId="77777777" w:rsidR="00000000" w:rsidRDefault="00B90FE9">
      <w:pPr>
        <w:pStyle w:val="af0"/>
        <w:rPr>
          <w:rtl/>
        </w:rPr>
      </w:pPr>
      <w:r>
        <w:rPr>
          <w:rFonts w:hint="eastAsia"/>
          <w:rtl/>
        </w:rPr>
        <w:t>מאיר</w:t>
      </w:r>
      <w:r>
        <w:rPr>
          <w:rtl/>
        </w:rPr>
        <w:t xml:space="preserve"> פרוש (יהדות התורה):</w:t>
      </w:r>
    </w:p>
    <w:p w14:paraId="39CDE7DB" w14:textId="77777777" w:rsidR="00000000" w:rsidRDefault="00B90FE9">
      <w:pPr>
        <w:pStyle w:val="a0"/>
        <w:rPr>
          <w:rFonts w:hint="cs"/>
          <w:rtl/>
        </w:rPr>
      </w:pPr>
    </w:p>
    <w:p w14:paraId="2B449D71" w14:textId="77777777" w:rsidR="00000000" w:rsidRDefault="00B90FE9">
      <w:pPr>
        <w:pStyle w:val="a0"/>
        <w:rPr>
          <w:rFonts w:hint="cs"/>
          <w:rtl/>
        </w:rPr>
      </w:pPr>
      <w:r>
        <w:rPr>
          <w:rFonts w:hint="cs"/>
          <w:rtl/>
        </w:rPr>
        <w:t>חבר הכנסת בר-און, למה הליכוד מפחד מדיון במליאה על הרשויות המקומיות?</w:t>
      </w:r>
    </w:p>
    <w:p w14:paraId="0258CC93" w14:textId="77777777" w:rsidR="00000000" w:rsidRDefault="00B90FE9">
      <w:pPr>
        <w:pStyle w:val="a0"/>
        <w:ind w:firstLine="0"/>
        <w:rPr>
          <w:rFonts w:hint="cs"/>
          <w:rtl/>
        </w:rPr>
      </w:pPr>
    </w:p>
    <w:p w14:paraId="23ACD2AF" w14:textId="77777777" w:rsidR="00000000" w:rsidRDefault="00B90FE9">
      <w:pPr>
        <w:pStyle w:val="a"/>
        <w:rPr>
          <w:rtl/>
        </w:rPr>
      </w:pPr>
      <w:bookmarkStart w:id="473" w:name="FS000001030T14_01_2004_16_15_25"/>
      <w:bookmarkStart w:id="474" w:name="_Toc75077230"/>
      <w:bookmarkEnd w:id="473"/>
      <w:r>
        <w:rPr>
          <w:rFonts w:hint="eastAsia"/>
          <w:rtl/>
        </w:rPr>
        <w:t>מגלי</w:t>
      </w:r>
      <w:r>
        <w:rPr>
          <w:rtl/>
        </w:rPr>
        <w:t xml:space="preserve"> והבה (הליכוד):</w:t>
      </w:r>
      <w:bookmarkEnd w:id="474"/>
    </w:p>
    <w:p w14:paraId="381B4EA8" w14:textId="77777777" w:rsidR="00000000" w:rsidRDefault="00B90FE9">
      <w:pPr>
        <w:pStyle w:val="a0"/>
        <w:rPr>
          <w:rFonts w:hint="cs"/>
          <w:rtl/>
        </w:rPr>
      </w:pPr>
    </w:p>
    <w:p w14:paraId="0AA54DAA" w14:textId="77777777" w:rsidR="00000000" w:rsidRDefault="00B90FE9">
      <w:pPr>
        <w:pStyle w:val="a0"/>
        <w:rPr>
          <w:rFonts w:hint="cs"/>
          <w:rtl/>
        </w:rPr>
      </w:pPr>
      <w:r>
        <w:rPr>
          <w:rFonts w:hint="cs"/>
          <w:rtl/>
        </w:rPr>
        <w:t>אדוני היושב-ראש, אדוני שר החוץ, חברי חברי הכנסת, המפגשים שהיו בין נציגים ישראל</w:t>
      </w:r>
      <w:r>
        <w:rPr>
          <w:rFonts w:hint="cs"/>
          <w:rtl/>
        </w:rPr>
        <w:t>ים לנציגים לובים, מסמנים מפנה מדיני דרמטי שחל באזור. אומנם הפרסום על המפגשים האלה עשה נזק בלתי הפיך - ואין ברצוני להיכנס לסוגיה הזאת, מה עושים פרסומים למפגשים שמטרתם להביא לשינוי המצב באזור.</w:t>
      </w:r>
    </w:p>
    <w:p w14:paraId="02A122F1" w14:textId="77777777" w:rsidR="00000000" w:rsidRDefault="00B90FE9">
      <w:pPr>
        <w:pStyle w:val="a0"/>
        <w:rPr>
          <w:rFonts w:hint="cs"/>
          <w:rtl/>
        </w:rPr>
      </w:pPr>
    </w:p>
    <w:p w14:paraId="7AC62328" w14:textId="77777777" w:rsidR="00000000" w:rsidRDefault="00B90FE9">
      <w:pPr>
        <w:pStyle w:val="a0"/>
        <w:rPr>
          <w:rFonts w:hint="cs"/>
          <w:rtl/>
        </w:rPr>
      </w:pPr>
      <w:r>
        <w:rPr>
          <w:rFonts w:hint="cs"/>
          <w:rtl/>
        </w:rPr>
        <w:t>אין מדובר רק בשינוי ביחסים בין שתי המדינות, אלא בשינוי אזורי המק</w:t>
      </w:r>
      <w:r>
        <w:rPr>
          <w:rFonts w:hint="cs"/>
          <w:rtl/>
        </w:rPr>
        <w:t>יף את כל המזרח התיכון, אשר מתרחש בכמה מדינות. אם רק נתייחס למה שהיה בשבוע-שבועיים האחרונים, לדוגמה, חידוש היחסים בין מצרים לאירן, האירנים והמצרים מחליטים להתקרב - זה שינוי בזירה המזרח-תיכונית. ביקורו של הנשיא בשאר אסד; אחרי 57 שנים, רבותי, הוא מחליט לבקר ב</w:t>
      </w:r>
      <w:r>
        <w:rPr>
          <w:rFonts w:hint="cs"/>
          <w:rtl/>
        </w:rPr>
        <w:t xml:space="preserve">טורקיה. אנחנו יודעים מה מערכת היחסים שם, וזה שינוי באזור. </w:t>
      </w:r>
    </w:p>
    <w:p w14:paraId="1E3FAACC" w14:textId="77777777" w:rsidR="00000000" w:rsidRDefault="00B90FE9">
      <w:pPr>
        <w:pStyle w:val="a0"/>
        <w:rPr>
          <w:rFonts w:hint="cs"/>
          <w:rtl/>
        </w:rPr>
      </w:pPr>
    </w:p>
    <w:p w14:paraId="0B8828DB" w14:textId="77777777" w:rsidR="00000000" w:rsidRDefault="00B90FE9">
      <w:pPr>
        <w:pStyle w:val="a0"/>
        <w:rPr>
          <w:rFonts w:hint="cs"/>
          <w:rtl/>
        </w:rPr>
      </w:pPr>
      <w:r>
        <w:rPr>
          <w:rFonts w:hint="cs"/>
          <w:rtl/>
        </w:rPr>
        <w:t>כולם שואלים את עצמם, מה הסיבות האמיתיות לשינויים האלה. התשובה היא, שצריך להסתכל על מה שהתרחש באזור משנת 1991 ועד היום. למדינות הערביות, ובמיוחד אלה שלחמו בישראל לאורך השנים, היתה משענת, והמשענת הז</w:t>
      </w:r>
      <w:r>
        <w:rPr>
          <w:rFonts w:hint="cs"/>
          <w:rtl/>
        </w:rPr>
        <w:t>את היתה ברית-המועצות לשעבר. מאז פירוקה של ברית-המועצות, מדינות ערב השונות יודעות שאין להן משענת כזאת. הנושא השני שבא לידי ביטוי וצריך גם כן להביא אותו בחשבון, כי אנחנו רואים את התוצאות שלו הוא, ה-11 בספטמבר, וכל מה שקרה בעירק, וכמובן, התוצאות של אותה מלחמה</w:t>
      </w:r>
      <w:r>
        <w:rPr>
          <w:rFonts w:hint="cs"/>
          <w:rtl/>
        </w:rPr>
        <w:t xml:space="preserve">, ששלטונו של סדאם עבר מן העולם. </w:t>
      </w:r>
    </w:p>
    <w:p w14:paraId="01941DBF" w14:textId="77777777" w:rsidR="00000000" w:rsidRDefault="00B90FE9">
      <w:pPr>
        <w:pStyle w:val="a0"/>
        <w:rPr>
          <w:rFonts w:hint="cs"/>
          <w:rtl/>
        </w:rPr>
      </w:pPr>
    </w:p>
    <w:p w14:paraId="2A45E71A" w14:textId="77777777" w:rsidR="00000000" w:rsidRDefault="00B90FE9">
      <w:pPr>
        <w:pStyle w:val="a0"/>
        <w:rPr>
          <w:rFonts w:hint="cs"/>
          <w:rtl/>
        </w:rPr>
      </w:pPr>
      <w:r>
        <w:rPr>
          <w:rFonts w:hint="cs"/>
          <w:rtl/>
        </w:rPr>
        <w:t xml:space="preserve">כל הדברים האלה, אדוני היושב-ראש, הם הבסיס לשינוי. השינויים מתבססים על אינטרסים. אותן מדינות התחילו להבין שהאינטרס שלהן, בשביל לשרוד ולחיות במזרח התיכון, צריך להתבסס על שינוי המדיניות שלהן. </w:t>
      </w:r>
    </w:p>
    <w:p w14:paraId="56BFAB8F" w14:textId="77777777" w:rsidR="00000000" w:rsidRDefault="00B90FE9">
      <w:pPr>
        <w:pStyle w:val="a0"/>
        <w:rPr>
          <w:rFonts w:hint="cs"/>
          <w:rtl/>
        </w:rPr>
      </w:pPr>
    </w:p>
    <w:p w14:paraId="12256D7F" w14:textId="77777777" w:rsidR="00000000" w:rsidRDefault="00B90FE9">
      <w:pPr>
        <w:pStyle w:val="a0"/>
        <w:rPr>
          <w:rFonts w:hint="cs"/>
          <w:rtl/>
        </w:rPr>
      </w:pPr>
      <w:r>
        <w:rPr>
          <w:rFonts w:hint="cs"/>
          <w:rtl/>
        </w:rPr>
        <w:t>זה בדיוק מה שקרה בלוב. תמיד האש</w:t>
      </w:r>
      <w:r>
        <w:rPr>
          <w:rFonts w:hint="cs"/>
          <w:rtl/>
        </w:rPr>
        <w:t xml:space="preserve">ימו את קדאפי שהוא שונה משאר המנהיגים, אבל לזכותו ייאמר, שהוא קיבל החלטה אסטרטגית לשינוי בפירוק ארצו מנשק בלתי קונבנציונלי. כל נושא הגרעין שהתחיל בו ולא הגיע לסוף הדרך, הוא החליט לשנות את הקו הזה ולפתוח את שעריו למערב. </w:t>
      </w:r>
    </w:p>
    <w:p w14:paraId="40E66985" w14:textId="77777777" w:rsidR="00000000" w:rsidRDefault="00B90FE9">
      <w:pPr>
        <w:pStyle w:val="a0"/>
        <w:rPr>
          <w:rFonts w:hint="cs"/>
          <w:rtl/>
        </w:rPr>
      </w:pPr>
    </w:p>
    <w:p w14:paraId="626AD8A0" w14:textId="77777777" w:rsidR="00000000" w:rsidRDefault="00B90FE9">
      <w:pPr>
        <w:pStyle w:val="a0"/>
        <w:rPr>
          <w:rFonts w:hint="cs"/>
          <w:rtl/>
        </w:rPr>
      </w:pPr>
      <w:r>
        <w:rPr>
          <w:rFonts w:hint="cs"/>
          <w:rtl/>
        </w:rPr>
        <w:t>כמובן, כל השינויים האלה משליכים עלינ</w:t>
      </w:r>
      <w:r>
        <w:rPr>
          <w:rFonts w:hint="cs"/>
          <w:rtl/>
        </w:rPr>
        <w:t>ו.</w:t>
      </w:r>
    </w:p>
    <w:p w14:paraId="38054CA4" w14:textId="77777777" w:rsidR="00000000" w:rsidRDefault="00B90FE9">
      <w:pPr>
        <w:pStyle w:val="a0"/>
        <w:rPr>
          <w:rFonts w:hint="cs"/>
          <w:rtl/>
        </w:rPr>
      </w:pPr>
    </w:p>
    <w:p w14:paraId="3E59F33D" w14:textId="77777777" w:rsidR="00000000" w:rsidRDefault="00B90FE9">
      <w:pPr>
        <w:pStyle w:val="a0"/>
        <w:rPr>
          <w:rFonts w:hint="cs"/>
          <w:rtl/>
        </w:rPr>
      </w:pPr>
      <w:r>
        <w:rPr>
          <w:rFonts w:hint="cs"/>
          <w:rtl/>
        </w:rPr>
        <w:t xml:space="preserve">זו הפעם השנייה, אדוני שר החוץ, שאני מברך אותך, כי יש לנו ידיים מושטות ממדינות שלא קיימו אתנו יחסים, אם לוב, אם תוניס ואם מדינות אחרות, שמושיטות יד לשלום. עמדתנו, עמדת מדינת ישראל צריכה להיות להושיט יד בחזרה לכל מי שרוצה לנהל אתנו שלום. </w:t>
      </w:r>
    </w:p>
    <w:p w14:paraId="1BD545D3" w14:textId="77777777" w:rsidR="00000000" w:rsidRDefault="00B90FE9">
      <w:pPr>
        <w:pStyle w:val="a0"/>
        <w:rPr>
          <w:rFonts w:hint="cs"/>
          <w:rtl/>
        </w:rPr>
      </w:pPr>
    </w:p>
    <w:p w14:paraId="5FE4813F" w14:textId="77777777" w:rsidR="00000000" w:rsidRDefault="00B90FE9">
      <w:pPr>
        <w:pStyle w:val="a0"/>
        <w:rPr>
          <w:rFonts w:hint="cs"/>
          <w:rtl/>
        </w:rPr>
      </w:pPr>
      <w:r>
        <w:rPr>
          <w:rFonts w:hint="cs"/>
          <w:rtl/>
        </w:rPr>
        <w:t>אולי הושטת היד</w:t>
      </w:r>
      <w:r>
        <w:rPr>
          <w:rFonts w:hint="cs"/>
          <w:rtl/>
        </w:rPr>
        <w:t xml:space="preserve"> לשלום למדינות ערב והשינוי המדיני צריכים לגרום למנהיגות הפלסטינית כאן, שתתחיל לחשוב איך לשנות את דרכה ולהגיע בחזרה לשולחן המשא-ומתן, כי דרך שולחן המשא-ומתן ראינו לאילו הישגים הגענו ואיזה מזרח תיכון התחיל להתפתח כאן.</w:t>
      </w:r>
    </w:p>
    <w:p w14:paraId="5C3F46AB" w14:textId="77777777" w:rsidR="00000000" w:rsidRDefault="00B90FE9">
      <w:pPr>
        <w:pStyle w:val="af1"/>
        <w:rPr>
          <w:rFonts w:hint="cs"/>
          <w:rtl/>
        </w:rPr>
      </w:pPr>
    </w:p>
    <w:p w14:paraId="028706D6" w14:textId="77777777" w:rsidR="00000000" w:rsidRDefault="00B90FE9">
      <w:pPr>
        <w:pStyle w:val="af1"/>
        <w:rPr>
          <w:rFonts w:hint="cs"/>
          <w:rtl/>
        </w:rPr>
      </w:pPr>
    </w:p>
    <w:p w14:paraId="111DE4C3" w14:textId="77777777" w:rsidR="00000000" w:rsidRDefault="00B90FE9">
      <w:pPr>
        <w:pStyle w:val="af1"/>
        <w:rPr>
          <w:rFonts w:hint="cs"/>
          <w:rtl/>
        </w:rPr>
      </w:pPr>
      <w:r>
        <w:rPr>
          <w:rtl/>
        </w:rPr>
        <w:t xml:space="preserve">היו"ר </w:t>
      </w:r>
      <w:r>
        <w:rPr>
          <w:rFonts w:hint="cs"/>
          <w:rtl/>
        </w:rPr>
        <w:t>אלי בן-מנחם</w:t>
      </w:r>
      <w:r>
        <w:rPr>
          <w:rtl/>
        </w:rPr>
        <w:t>:</w:t>
      </w:r>
    </w:p>
    <w:p w14:paraId="42DDB5FA" w14:textId="77777777" w:rsidR="00000000" w:rsidRDefault="00B90FE9">
      <w:pPr>
        <w:pStyle w:val="a0"/>
        <w:ind w:firstLine="0"/>
        <w:rPr>
          <w:rFonts w:hint="cs"/>
          <w:rtl/>
        </w:rPr>
      </w:pPr>
    </w:p>
    <w:p w14:paraId="4E9B1DF2" w14:textId="77777777" w:rsidR="00000000" w:rsidRDefault="00B90FE9">
      <w:pPr>
        <w:pStyle w:val="a0"/>
        <w:ind w:firstLine="0"/>
        <w:rPr>
          <w:rFonts w:hint="cs"/>
          <w:rtl/>
        </w:rPr>
      </w:pPr>
      <w:r>
        <w:rPr>
          <w:rFonts w:hint="cs"/>
          <w:rtl/>
        </w:rPr>
        <w:tab/>
        <w:t>תודה לחבר הכנסת ו</w:t>
      </w:r>
      <w:r>
        <w:rPr>
          <w:rFonts w:hint="cs"/>
          <w:rtl/>
        </w:rPr>
        <w:t>הבה. חבר הכנסת אופיר פינס-פז, בבקשה; שלוש דקות. אחריו - חבר הכנסת רשף חן.</w:t>
      </w:r>
    </w:p>
    <w:p w14:paraId="2FD8BCDC" w14:textId="77777777" w:rsidR="00000000" w:rsidRDefault="00B90FE9">
      <w:pPr>
        <w:pStyle w:val="a0"/>
        <w:ind w:firstLine="0"/>
        <w:rPr>
          <w:rFonts w:hint="cs"/>
          <w:rtl/>
        </w:rPr>
      </w:pPr>
    </w:p>
    <w:p w14:paraId="28D205A3" w14:textId="77777777" w:rsidR="00000000" w:rsidRDefault="00B90FE9">
      <w:pPr>
        <w:pStyle w:val="a"/>
        <w:rPr>
          <w:rtl/>
        </w:rPr>
      </w:pPr>
      <w:bookmarkStart w:id="475" w:name="FS000000455T14_01_2004_16_25_32"/>
      <w:bookmarkStart w:id="476" w:name="_Toc75077231"/>
      <w:bookmarkEnd w:id="475"/>
      <w:r>
        <w:rPr>
          <w:rFonts w:hint="eastAsia"/>
          <w:rtl/>
        </w:rPr>
        <w:t>אופיר</w:t>
      </w:r>
      <w:r>
        <w:rPr>
          <w:rtl/>
        </w:rPr>
        <w:t xml:space="preserve"> פינס-פז (העבודה-מימד):</w:t>
      </w:r>
      <w:bookmarkEnd w:id="476"/>
    </w:p>
    <w:p w14:paraId="1C2EFD28" w14:textId="77777777" w:rsidR="00000000" w:rsidRDefault="00B90FE9">
      <w:pPr>
        <w:pStyle w:val="a0"/>
        <w:rPr>
          <w:rFonts w:hint="cs"/>
          <w:rtl/>
        </w:rPr>
      </w:pPr>
    </w:p>
    <w:p w14:paraId="51B2B12F" w14:textId="77777777" w:rsidR="00000000" w:rsidRDefault="00B90FE9">
      <w:pPr>
        <w:pStyle w:val="a0"/>
        <w:rPr>
          <w:rFonts w:hint="cs"/>
          <w:rtl/>
        </w:rPr>
      </w:pPr>
      <w:r>
        <w:rPr>
          <w:rFonts w:hint="cs"/>
          <w:rtl/>
        </w:rPr>
        <w:t>אדוני היושב-ראש, אדוני השר, קשה מאוד לדבר על שני הנושאים האלה בכפיפה אחת בשלוש דקות. זה מעשה כמעט בלתי אפשרי. אני רוצה לומר כך: אתם יודעים, ארצות-הברית</w:t>
      </w:r>
      <w:r>
        <w:rPr>
          <w:rFonts w:hint="cs"/>
          <w:rtl/>
        </w:rPr>
        <w:t xml:space="preserve"> ובריטניה ניהלו עם לוב משא-ומתן של שנה וחצי, שהתוצאה שלו היתה הודעה דרמטית של קדאפי ושל לוב, שבאמת משנה בכל מה שקשור לאיומי נשק סוף-הדרך או נשק להשמדה המונית, דבר שמשנה את המזרח התיכון.</w:t>
      </w:r>
    </w:p>
    <w:p w14:paraId="4F44471E" w14:textId="77777777" w:rsidR="00000000" w:rsidRDefault="00B90FE9">
      <w:pPr>
        <w:pStyle w:val="a0"/>
        <w:rPr>
          <w:rFonts w:hint="cs"/>
          <w:rtl/>
        </w:rPr>
      </w:pPr>
    </w:p>
    <w:p w14:paraId="09692B16" w14:textId="77777777" w:rsidR="00000000" w:rsidRDefault="00B90FE9">
      <w:pPr>
        <w:pStyle w:val="a0"/>
        <w:rPr>
          <w:rFonts w:hint="cs"/>
          <w:rtl/>
        </w:rPr>
      </w:pPr>
      <w:r>
        <w:rPr>
          <w:rFonts w:hint="cs"/>
          <w:rtl/>
        </w:rPr>
        <w:t>במדינת ישראל, אי-אפשר להחזיק סוד עשר דקות. הרי זה לא ייאמן. מילא, מדל</w:t>
      </w:r>
      <w:r>
        <w:rPr>
          <w:rFonts w:hint="cs"/>
          <w:rtl/>
        </w:rPr>
        <w:t>יפים מישיבות שרים ומקבינט. להדליף את המגעים בין ישראל ללוב בשלב הבתולי שלהם, בשלב הראשוני שלהם, זה פשע נגד מדינת ישראל. זו פגיעה דרמטית באינטרסים הביטחוניים והמדיניים של מדינת ישראל. זה מעשה שמדינת ישראל תשלם עליו מחירים כבדים עוד הרבה מאוד שנים. מי נושא ב</w:t>
      </w:r>
      <w:r>
        <w:rPr>
          <w:rFonts w:hint="cs"/>
          <w:rtl/>
        </w:rPr>
        <w:t xml:space="preserve">אחריות? </w:t>
      </w:r>
    </w:p>
    <w:p w14:paraId="22A68EA9" w14:textId="77777777" w:rsidR="00000000" w:rsidRDefault="00B90FE9">
      <w:pPr>
        <w:pStyle w:val="a0"/>
        <w:rPr>
          <w:rFonts w:hint="cs"/>
          <w:rtl/>
        </w:rPr>
      </w:pPr>
    </w:p>
    <w:p w14:paraId="6ABBAE8D" w14:textId="77777777" w:rsidR="00000000" w:rsidRDefault="00B90FE9">
      <w:pPr>
        <w:pStyle w:val="a0"/>
        <w:rPr>
          <w:rFonts w:hint="cs"/>
          <w:rtl/>
        </w:rPr>
      </w:pPr>
      <w:r>
        <w:rPr>
          <w:rFonts w:hint="cs"/>
          <w:rtl/>
        </w:rPr>
        <w:t xml:space="preserve">אז פנה שר החוץ בקריאה דרמטית לממלאת-המקום של היועץ המשפטי לממשלה, שהשב"כ יחקור. אני לא שמעתי שום דבר מאז. כשרצו לחקור איזו פרקליטה, שעשתה שירות למדינה וזה עלה לה בתפקיד שלה, בתוך דקה - משטרה, חקירות, שב"כ, האזנות. מה לא עשו לה? אני רוצה לדעת למה </w:t>
      </w:r>
      <w:r>
        <w:rPr>
          <w:rFonts w:hint="cs"/>
          <w:rtl/>
        </w:rPr>
        <w:t>לא מעמידים את כל שרי הממשלה לבדיקת פוליגרף. אני רוצה לדעת למה ממלאת-מקום היועץ המשפטי לממשלה לא מורה לקבל מייד את דרישתו של שר החוץ ולהורות על בדיקת החקירה, מי הדליף את המגעים? מדוע קריאתו של שר החוץ נשארה קול קורא באפלה?</w:t>
      </w:r>
    </w:p>
    <w:p w14:paraId="3D244A2A" w14:textId="77777777" w:rsidR="00000000" w:rsidRDefault="00B90FE9">
      <w:pPr>
        <w:pStyle w:val="a0"/>
        <w:rPr>
          <w:rFonts w:hint="cs"/>
          <w:rtl/>
        </w:rPr>
      </w:pPr>
    </w:p>
    <w:p w14:paraId="343DF929" w14:textId="77777777" w:rsidR="00000000" w:rsidRDefault="00B90FE9">
      <w:pPr>
        <w:pStyle w:val="a0"/>
        <w:rPr>
          <w:rFonts w:hint="cs"/>
          <w:rtl/>
        </w:rPr>
      </w:pPr>
      <w:r>
        <w:rPr>
          <w:rFonts w:hint="cs"/>
          <w:rtl/>
        </w:rPr>
        <w:t>לעניין הסורי - אני אומר כאן ועכשי</w:t>
      </w:r>
      <w:r>
        <w:rPr>
          <w:rFonts w:hint="cs"/>
          <w:rtl/>
        </w:rPr>
        <w:t>ו: ישראל מחמיצה הזדמנות היסטורית, הזדמנות פז, לנהל משא-ומתן עם המדינה הערבית הגדולה שעדיין אין לה אתנו הסכם שלום, בתנאים הקשים ביותר מבחינתה והטובים ביותר מבחינתנו. אפשר באמת להגיע להסכם שלום, שנרד מרוב רמת-הגולן אבל הסורים לא יקבלו את הכינרת, שזה מה שהם ר</w:t>
      </w:r>
      <w:r>
        <w:rPr>
          <w:rFonts w:hint="cs"/>
          <w:rtl/>
        </w:rPr>
        <w:t>וצים. אפשר להשיג את זה. הפחדנות וההססנות של הממשלה בעניין הזה הן כשלעצמן מסוכנות, חסרות אחריות כלפי מדינת ישראל. צחי הנגבי אמר את זה. הממשלה הזאת לא מוכנה לעשות הסכם שלום עם סוריה. לא מוכנה, כי היא לא מוכנה לרדת מרמת-הגולן, שאותה כבשנו במלחמה - - -</w:t>
      </w:r>
    </w:p>
    <w:p w14:paraId="488C73CF" w14:textId="77777777" w:rsidR="00000000" w:rsidRDefault="00B90FE9">
      <w:pPr>
        <w:pStyle w:val="a0"/>
        <w:ind w:firstLine="0"/>
        <w:rPr>
          <w:rFonts w:hint="cs"/>
          <w:rtl/>
        </w:rPr>
      </w:pPr>
    </w:p>
    <w:p w14:paraId="4F43A4D7" w14:textId="77777777" w:rsidR="00000000" w:rsidRDefault="00B90FE9">
      <w:pPr>
        <w:pStyle w:val="af1"/>
        <w:rPr>
          <w:rtl/>
        </w:rPr>
      </w:pPr>
      <w:r>
        <w:rPr>
          <w:rtl/>
        </w:rPr>
        <w:t xml:space="preserve">היו"ר </w:t>
      </w:r>
      <w:r>
        <w:rPr>
          <w:rFonts w:hint="cs"/>
          <w:rtl/>
        </w:rPr>
        <w:t>אלי בן-מנחם</w:t>
      </w:r>
      <w:r>
        <w:rPr>
          <w:rtl/>
        </w:rPr>
        <w:t>:</w:t>
      </w:r>
    </w:p>
    <w:p w14:paraId="7117A15F" w14:textId="77777777" w:rsidR="00000000" w:rsidRDefault="00B90FE9">
      <w:pPr>
        <w:pStyle w:val="a0"/>
        <w:rPr>
          <w:rtl/>
        </w:rPr>
      </w:pPr>
    </w:p>
    <w:p w14:paraId="3296AE7A" w14:textId="77777777" w:rsidR="00000000" w:rsidRDefault="00B90FE9">
      <w:pPr>
        <w:pStyle w:val="a0"/>
        <w:rPr>
          <w:rFonts w:hint="cs"/>
          <w:rtl/>
        </w:rPr>
      </w:pPr>
      <w:r>
        <w:rPr>
          <w:rFonts w:hint="cs"/>
          <w:rtl/>
        </w:rPr>
        <w:t>חבר הכנסת פינס - - -</w:t>
      </w:r>
    </w:p>
    <w:p w14:paraId="59B046A0" w14:textId="77777777" w:rsidR="00000000" w:rsidRDefault="00B90FE9">
      <w:pPr>
        <w:pStyle w:val="af0"/>
        <w:rPr>
          <w:rtl/>
        </w:rPr>
      </w:pPr>
    </w:p>
    <w:p w14:paraId="5A924CD4" w14:textId="77777777" w:rsidR="00000000" w:rsidRDefault="00B90FE9">
      <w:pPr>
        <w:pStyle w:val="af0"/>
        <w:rPr>
          <w:rtl/>
        </w:rPr>
      </w:pPr>
      <w:r>
        <w:rPr>
          <w:rFonts w:hint="eastAsia"/>
          <w:rtl/>
        </w:rPr>
        <w:t>טלב</w:t>
      </w:r>
      <w:r>
        <w:rPr>
          <w:rtl/>
        </w:rPr>
        <w:t xml:space="preserve"> אלסאנע (רע"ם):</w:t>
      </w:r>
    </w:p>
    <w:p w14:paraId="399A3FA7" w14:textId="77777777" w:rsidR="00000000" w:rsidRDefault="00B90FE9">
      <w:pPr>
        <w:pStyle w:val="a0"/>
        <w:rPr>
          <w:rFonts w:hint="cs"/>
          <w:rtl/>
        </w:rPr>
      </w:pPr>
    </w:p>
    <w:p w14:paraId="6D88ACF3" w14:textId="77777777" w:rsidR="00000000" w:rsidRDefault="00B90FE9">
      <w:pPr>
        <w:pStyle w:val="a0"/>
        <w:rPr>
          <w:rFonts w:hint="cs"/>
          <w:rtl/>
        </w:rPr>
      </w:pPr>
      <w:r>
        <w:rPr>
          <w:rFonts w:hint="cs"/>
          <w:rtl/>
        </w:rPr>
        <w:t>הסכם שלום עם אף אחד.</w:t>
      </w:r>
    </w:p>
    <w:p w14:paraId="2F5FEAD4" w14:textId="77777777" w:rsidR="00000000" w:rsidRDefault="00B90FE9">
      <w:pPr>
        <w:pStyle w:val="a0"/>
        <w:ind w:firstLine="0"/>
        <w:rPr>
          <w:rFonts w:hint="cs"/>
          <w:rtl/>
        </w:rPr>
      </w:pPr>
    </w:p>
    <w:p w14:paraId="0DC086EF" w14:textId="77777777" w:rsidR="00000000" w:rsidRDefault="00B90FE9">
      <w:pPr>
        <w:pStyle w:val="-"/>
        <w:rPr>
          <w:rtl/>
        </w:rPr>
      </w:pPr>
      <w:bookmarkStart w:id="477" w:name="FS000000455T14_01_2004_16_32_10C"/>
      <w:bookmarkEnd w:id="477"/>
      <w:r>
        <w:rPr>
          <w:rtl/>
        </w:rPr>
        <w:t>אופיר פינס-פז (העבודה-מימד):</w:t>
      </w:r>
    </w:p>
    <w:p w14:paraId="2E052FFB" w14:textId="77777777" w:rsidR="00000000" w:rsidRDefault="00B90FE9">
      <w:pPr>
        <w:pStyle w:val="a0"/>
        <w:rPr>
          <w:rtl/>
        </w:rPr>
      </w:pPr>
    </w:p>
    <w:p w14:paraId="180E69A8" w14:textId="77777777" w:rsidR="00000000" w:rsidRDefault="00B90FE9">
      <w:pPr>
        <w:pStyle w:val="a0"/>
        <w:rPr>
          <w:rFonts w:hint="cs"/>
          <w:rtl/>
        </w:rPr>
      </w:pPr>
      <w:r>
        <w:rPr>
          <w:rFonts w:hint="cs"/>
          <w:rtl/>
        </w:rPr>
        <w:t>אל תפריע לי. זו הממשלה הסרבנית ביותר בתולדות המדינה. לא ממשלתו של בגין, לא ממשלתו של שמיר היו סרבניות כמו ממשלת שרון. הקריאה של נשיא המדינה היתה לצע</w:t>
      </w:r>
      <w:r>
        <w:rPr>
          <w:rFonts w:hint="cs"/>
          <w:rtl/>
        </w:rPr>
        <w:t xml:space="preserve">רי הרב סוג של גימיק. הרי זה לא דבר רציני, זה לא תפקידו של נשיא המדינה לקרוא לנשיא סוריה, ללא תיאום עם ראש הממשלה. ודאי שהוא דחה את הפנייה הזאת, זו היתה פנייה לא רצינית. אבל, היא באה מתוך הוואקום הנורא שהממשלה הזאת מותירה בתחום המדיני. </w:t>
      </w:r>
    </w:p>
    <w:p w14:paraId="7BF811B8" w14:textId="77777777" w:rsidR="00000000" w:rsidRDefault="00B90FE9">
      <w:pPr>
        <w:pStyle w:val="a0"/>
        <w:rPr>
          <w:rFonts w:hint="cs"/>
          <w:rtl/>
        </w:rPr>
      </w:pPr>
    </w:p>
    <w:p w14:paraId="76CCA8D1" w14:textId="77777777" w:rsidR="00000000" w:rsidRDefault="00B90FE9">
      <w:pPr>
        <w:pStyle w:val="a0"/>
        <w:rPr>
          <w:rFonts w:hint="cs"/>
          <w:rtl/>
        </w:rPr>
      </w:pPr>
      <w:r>
        <w:rPr>
          <w:rFonts w:hint="cs"/>
          <w:rtl/>
        </w:rPr>
        <w:t xml:space="preserve">אני רוצה להגיד לך, </w:t>
      </w:r>
      <w:r>
        <w:rPr>
          <w:rFonts w:hint="cs"/>
          <w:rtl/>
        </w:rPr>
        <w:t>אדוני שר החוץ, אני ממש לא מקנא בך. איך אפשר להיות שר חוץ, שחלק מתפקידיו זה לקדם את יחסי החוץ של ישראל ולפרוץ פריצות דרך בנושא הזה, כשאתה יושב בתוך ממשלה שאין שום סיכוי שאי-פעם ייווצר בה רוב שיאפשר ניהול משא-ומתן כן ורציני לשלום עם האויבות שלנו במזרח התיכון</w:t>
      </w:r>
      <w:r>
        <w:rPr>
          <w:rFonts w:hint="cs"/>
          <w:rtl/>
        </w:rPr>
        <w:t>.</w:t>
      </w:r>
    </w:p>
    <w:p w14:paraId="24754633" w14:textId="77777777" w:rsidR="00000000" w:rsidRDefault="00B90FE9">
      <w:pPr>
        <w:pStyle w:val="a0"/>
        <w:ind w:firstLine="0"/>
        <w:rPr>
          <w:rFonts w:hint="cs"/>
          <w:rtl/>
        </w:rPr>
      </w:pPr>
    </w:p>
    <w:p w14:paraId="4212D823" w14:textId="77777777" w:rsidR="00000000" w:rsidRDefault="00B90FE9">
      <w:pPr>
        <w:pStyle w:val="af1"/>
        <w:rPr>
          <w:rtl/>
        </w:rPr>
      </w:pPr>
      <w:r>
        <w:rPr>
          <w:rtl/>
        </w:rPr>
        <w:t xml:space="preserve">היו"ר </w:t>
      </w:r>
      <w:r>
        <w:rPr>
          <w:rFonts w:hint="cs"/>
          <w:rtl/>
        </w:rPr>
        <w:t>אלי בן-מנחם</w:t>
      </w:r>
      <w:r>
        <w:rPr>
          <w:rtl/>
        </w:rPr>
        <w:t>:</w:t>
      </w:r>
    </w:p>
    <w:p w14:paraId="67FA86BC" w14:textId="77777777" w:rsidR="00000000" w:rsidRDefault="00B90FE9">
      <w:pPr>
        <w:pStyle w:val="a0"/>
        <w:rPr>
          <w:rtl/>
        </w:rPr>
      </w:pPr>
    </w:p>
    <w:p w14:paraId="110FDA34" w14:textId="77777777" w:rsidR="00000000" w:rsidRDefault="00B90FE9">
      <w:pPr>
        <w:pStyle w:val="a0"/>
        <w:rPr>
          <w:rFonts w:hint="cs"/>
          <w:rtl/>
        </w:rPr>
      </w:pPr>
      <w:r>
        <w:rPr>
          <w:rFonts w:hint="cs"/>
          <w:rtl/>
        </w:rPr>
        <w:t>תודה רבה. חבר הכנסת רשף חן, בבקשה. אחריו - חברת הכנסת גילה פינקלשטיין.</w:t>
      </w:r>
    </w:p>
    <w:p w14:paraId="2832B2B1" w14:textId="77777777" w:rsidR="00000000" w:rsidRDefault="00B90FE9">
      <w:pPr>
        <w:pStyle w:val="a0"/>
        <w:ind w:firstLine="0"/>
        <w:rPr>
          <w:rFonts w:hint="cs"/>
          <w:rtl/>
        </w:rPr>
      </w:pPr>
    </w:p>
    <w:p w14:paraId="3BFDF3D0" w14:textId="77777777" w:rsidR="00000000" w:rsidRDefault="00B90FE9">
      <w:pPr>
        <w:pStyle w:val="a"/>
        <w:rPr>
          <w:rtl/>
        </w:rPr>
      </w:pPr>
      <w:bookmarkStart w:id="478" w:name="FS000001048T14_01_2004_16_11_24"/>
      <w:bookmarkStart w:id="479" w:name="_Toc75077232"/>
      <w:bookmarkEnd w:id="478"/>
      <w:r>
        <w:rPr>
          <w:rtl/>
        </w:rPr>
        <w:t>רשף חן (שינוי):</w:t>
      </w:r>
      <w:bookmarkEnd w:id="479"/>
    </w:p>
    <w:p w14:paraId="187F3F4B" w14:textId="77777777" w:rsidR="00000000" w:rsidRDefault="00B90FE9">
      <w:pPr>
        <w:pStyle w:val="a0"/>
        <w:rPr>
          <w:rtl/>
        </w:rPr>
      </w:pPr>
    </w:p>
    <w:p w14:paraId="64ABD3B8" w14:textId="77777777" w:rsidR="00000000" w:rsidRDefault="00B90FE9">
      <w:pPr>
        <w:pStyle w:val="a0"/>
        <w:ind w:firstLine="720"/>
        <w:rPr>
          <w:rFonts w:hint="cs"/>
          <w:rtl/>
        </w:rPr>
      </w:pPr>
      <w:r>
        <w:rPr>
          <w:rFonts w:hint="cs"/>
          <w:rtl/>
        </w:rPr>
        <w:t>אדוני היושב-ראש, חברי חברי הכנסת, כידוע לכולנו, סוריה מאותתת על רצון ברור להיכנס למשא-ומתן על הסדר שלום. מפת המשא-ומתן ידועה תרתי משמע. בצד החוב</w:t>
      </w:r>
      <w:r>
        <w:rPr>
          <w:rFonts w:hint="cs"/>
          <w:rtl/>
        </w:rPr>
        <w:t xml:space="preserve">ה יהיה עלינו לסגת מרוב רמת-הגולן; ברור לכולנו שבלי נסיגה כזאת לא יהיה שלום עם סוריה. בצד הזכות עומד נושא האי-לוחמה עם סוריה. </w:t>
      </w:r>
    </w:p>
    <w:p w14:paraId="2EE631E1" w14:textId="77777777" w:rsidR="00000000" w:rsidRDefault="00B90FE9">
      <w:pPr>
        <w:pStyle w:val="a0"/>
        <w:ind w:firstLine="0"/>
        <w:rPr>
          <w:rFonts w:hint="cs"/>
          <w:rtl/>
        </w:rPr>
      </w:pPr>
    </w:p>
    <w:p w14:paraId="50145E21" w14:textId="77777777" w:rsidR="00000000" w:rsidRDefault="00B90FE9">
      <w:pPr>
        <w:pStyle w:val="af0"/>
        <w:rPr>
          <w:rtl/>
        </w:rPr>
      </w:pPr>
      <w:r>
        <w:rPr>
          <w:rFonts w:hint="eastAsia"/>
          <w:rtl/>
        </w:rPr>
        <w:t>אופיר</w:t>
      </w:r>
      <w:r>
        <w:rPr>
          <w:rtl/>
        </w:rPr>
        <w:t xml:space="preserve"> פינס-פז (העבודה-מימד):</w:t>
      </w:r>
    </w:p>
    <w:p w14:paraId="386BE637" w14:textId="77777777" w:rsidR="00000000" w:rsidRDefault="00B90FE9">
      <w:pPr>
        <w:pStyle w:val="a0"/>
        <w:rPr>
          <w:rFonts w:hint="cs"/>
          <w:rtl/>
        </w:rPr>
      </w:pPr>
    </w:p>
    <w:p w14:paraId="1E6B97BC" w14:textId="77777777" w:rsidR="00000000" w:rsidRDefault="00B90FE9">
      <w:pPr>
        <w:pStyle w:val="a0"/>
        <w:rPr>
          <w:rFonts w:hint="cs"/>
          <w:rtl/>
        </w:rPr>
      </w:pPr>
      <w:r>
        <w:rPr>
          <w:rFonts w:hint="cs"/>
          <w:rtl/>
        </w:rPr>
        <w:t xml:space="preserve">לא שומעים. </w:t>
      </w:r>
    </w:p>
    <w:p w14:paraId="20A8D347" w14:textId="77777777" w:rsidR="00000000" w:rsidRDefault="00B90FE9">
      <w:pPr>
        <w:pStyle w:val="a0"/>
        <w:ind w:firstLine="0"/>
        <w:rPr>
          <w:rFonts w:hint="cs"/>
          <w:rtl/>
        </w:rPr>
      </w:pPr>
    </w:p>
    <w:p w14:paraId="07BE0551" w14:textId="77777777" w:rsidR="00000000" w:rsidRDefault="00B90FE9">
      <w:pPr>
        <w:pStyle w:val="-"/>
        <w:rPr>
          <w:rtl/>
        </w:rPr>
      </w:pPr>
      <w:bookmarkStart w:id="480" w:name="FS000000455T14_01_2004_16_28_53"/>
      <w:bookmarkStart w:id="481" w:name="FS000001048T14_01_2004_16_29_09"/>
      <w:bookmarkEnd w:id="480"/>
      <w:bookmarkEnd w:id="481"/>
      <w:r>
        <w:rPr>
          <w:rFonts w:hint="eastAsia"/>
          <w:rtl/>
        </w:rPr>
        <w:t>רשף</w:t>
      </w:r>
      <w:r>
        <w:rPr>
          <w:rtl/>
        </w:rPr>
        <w:t xml:space="preserve"> חן (שינוי):</w:t>
      </w:r>
    </w:p>
    <w:p w14:paraId="1FDEA295" w14:textId="77777777" w:rsidR="00000000" w:rsidRDefault="00B90FE9">
      <w:pPr>
        <w:pStyle w:val="a0"/>
        <w:rPr>
          <w:rFonts w:hint="cs"/>
          <w:rtl/>
        </w:rPr>
      </w:pPr>
    </w:p>
    <w:p w14:paraId="3B1003C6" w14:textId="77777777" w:rsidR="00000000" w:rsidRDefault="00B90FE9">
      <w:pPr>
        <w:pStyle w:val="a0"/>
        <w:rPr>
          <w:rFonts w:hint="cs"/>
          <w:rtl/>
        </w:rPr>
      </w:pPr>
      <w:r>
        <w:rPr>
          <w:rFonts w:hint="cs"/>
          <w:rtl/>
        </w:rPr>
        <w:t>מייד אגביר את קולי. מה שאמרתי הוא, שמפת המשא-ומתן ידועה תרתי משמע. בצ</w:t>
      </w:r>
      <w:r>
        <w:rPr>
          <w:rFonts w:hint="cs"/>
          <w:rtl/>
        </w:rPr>
        <w:t>ד החובה יהיה עלינו לסגת מרוב רמת-הגולן. בצד הזכות עומד בראש ובראשונה נושא האי-לוחמה עם סוריה. האמת היא, שזה "גליק" יחסית קטן, בעיקר היום. סוריה היא לא באמת אויב משמעותי, מבחינה צבאית, למדינת ישראל כרגע.</w:t>
      </w:r>
    </w:p>
    <w:p w14:paraId="706D8E01" w14:textId="77777777" w:rsidR="00000000" w:rsidRDefault="00B90FE9">
      <w:pPr>
        <w:pStyle w:val="a0"/>
        <w:rPr>
          <w:rFonts w:hint="cs"/>
          <w:rtl/>
        </w:rPr>
      </w:pPr>
    </w:p>
    <w:p w14:paraId="35EDBCB7" w14:textId="77777777" w:rsidR="00000000" w:rsidRDefault="00B90FE9">
      <w:pPr>
        <w:pStyle w:val="a0"/>
        <w:rPr>
          <w:rFonts w:hint="cs"/>
          <w:rtl/>
        </w:rPr>
      </w:pPr>
      <w:r>
        <w:rPr>
          <w:rFonts w:hint="cs"/>
          <w:rtl/>
        </w:rPr>
        <w:t xml:space="preserve">  אבל, נוסף על זה יש פרס גדול וחשוב מאוד בעיני, והוא</w:t>
      </w:r>
      <w:r>
        <w:rPr>
          <w:rFonts w:hint="cs"/>
          <w:rtl/>
        </w:rPr>
        <w:t xml:space="preserve"> סיום הסכסוך עם העולם הערבי. סוריה היא המעוז האחרון של חזית ההתנגדות הערבית. סוריה היא המדינה האחרונה מבין מדינות, מה שנקרא מדינות העימות, שעדיין לא עשתה אתנו שלום, ואני סופר את סוריה ואת לבנון בצוותא חדא, מפני שלמעשה הדברים תלויים זה בזה. </w:t>
      </w:r>
    </w:p>
    <w:p w14:paraId="7C6D9829" w14:textId="77777777" w:rsidR="00000000" w:rsidRDefault="00B90FE9">
      <w:pPr>
        <w:pStyle w:val="a0"/>
        <w:rPr>
          <w:rFonts w:hint="cs"/>
          <w:rtl/>
        </w:rPr>
      </w:pPr>
    </w:p>
    <w:p w14:paraId="13735B60" w14:textId="77777777" w:rsidR="00000000" w:rsidRDefault="00B90FE9">
      <w:pPr>
        <w:pStyle w:val="a0"/>
        <w:rPr>
          <w:rFonts w:hint="cs"/>
          <w:rtl/>
        </w:rPr>
      </w:pPr>
      <w:r>
        <w:rPr>
          <w:rFonts w:hint="cs"/>
          <w:rtl/>
        </w:rPr>
        <w:t>אני חושב שלכול</w:t>
      </w:r>
      <w:r>
        <w:rPr>
          <w:rFonts w:hint="cs"/>
          <w:rtl/>
        </w:rPr>
        <w:t>נו ברור, ששלום עם סוריה, פירושו גם שלום עם לבנון. התוצאה המיידית אחרי שלום עם סוריה ולבנון, תהיה שלום עם כל מדינות ערב. לשלום עם כל מדינות ערב יש משמעויות רבות מאוד, שלחלקן לפחות יש גם משמעויות אסטרטגיות מרחיקות לכת. ראשית, מדובר בהכרה תקדימית חשובה מאוד ב</w:t>
      </w:r>
      <w:r>
        <w:rPr>
          <w:rFonts w:hint="cs"/>
          <w:rtl/>
        </w:rPr>
        <w:t xml:space="preserve">מישור הבין-לאומי במעמד מדינת ישראל. זה יהיה דבר בלתי הפיך, מדינות ערב יכירו בזכותה של מדינת ישראל להתקיים כאן, וזה ישנה את מצבנו ואת מעמדנו בעולם וביחס להרבה הרבה מדינות אחרות. </w:t>
      </w:r>
    </w:p>
    <w:p w14:paraId="4B853CBA" w14:textId="77777777" w:rsidR="00000000" w:rsidRDefault="00B90FE9">
      <w:pPr>
        <w:pStyle w:val="a0"/>
        <w:rPr>
          <w:rFonts w:hint="cs"/>
          <w:rtl/>
        </w:rPr>
      </w:pPr>
    </w:p>
    <w:p w14:paraId="51779704" w14:textId="77777777" w:rsidR="00000000" w:rsidRDefault="00B90FE9">
      <w:pPr>
        <w:pStyle w:val="a0"/>
        <w:rPr>
          <w:rFonts w:hint="cs"/>
          <w:rtl/>
        </w:rPr>
      </w:pPr>
      <w:r>
        <w:rPr>
          <w:rFonts w:hint="cs"/>
          <w:rtl/>
        </w:rPr>
        <w:t>בנוסף, זה ייצור אווירה של שלום שתביא - כפי שראינו כאשר היינו תקופה קצרה באווי</w:t>
      </w:r>
      <w:r>
        <w:rPr>
          <w:rFonts w:hint="cs"/>
          <w:rtl/>
        </w:rPr>
        <w:t xml:space="preserve">רה של שלום - לפיתוח כלכלי ולהשקעות רבות במדינת ישראל, וזה ייטיב מאוד עם המשק הישראלי. אי-אפשר גם לזלזל באפשרות של מסחר ישיר עם מדינות ערב, זה בוודאי דבר שיועיל מאוד. </w:t>
      </w:r>
    </w:p>
    <w:p w14:paraId="73E9606C" w14:textId="77777777" w:rsidR="00000000" w:rsidRDefault="00B90FE9">
      <w:pPr>
        <w:pStyle w:val="a0"/>
        <w:rPr>
          <w:rFonts w:hint="cs"/>
          <w:rtl/>
        </w:rPr>
      </w:pPr>
    </w:p>
    <w:p w14:paraId="5B25059F" w14:textId="77777777" w:rsidR="00000000" w:rsidRDefault="00B90FE9">
      <w:pPr>
        <w:pStyle w:val="a0"/>
        <w:rPr>
          <w:rFonts w:hint="cs"/>
          <w:rtl/>
        </w:rPr>
      </w:pPr>
      <w:r>
        <w:rPr>
          <w:rFonts w:hint="cs"/>
          <w:rtl/>
        </w:rPr>
        <w:t>לי לפחות אין אילוזיות, אני לא חושב שסוריה, אני גם לא חושב שמצרים או ירדן הפכו או יהפכו ב</w:t>
      </w:r>
      <w:r>
        <w:rPr>
          <w:rFonts w:hint="cs"/>
          <w:rtl/>
        </w:rPr>
        <w:t>עתיד לחובבי ציון. אני לא חושב שאנחנו צריכים מחר בבוקר או אי-פעם בעתיד לפרק את צה"ל, או להיות במצב שאנחנו סומכים על השלום הזה כערובה היחידה לביטחון שלנו. אבל, השאלה היא, האם אנחנו מוכנים לשלם את המחיר ולסגת ברמה. טקטית, אין ספק שמצבנו יורע. טקטית, מצבך כשיש</w:t>
      </w:r>
      <w:r>
        <w:rPr>
          <w:rFonts w:hint="cs"/>
          <w:rtl/>
        </w:rPr>
        <w:t xml:space="preserve"> לך את אוגדות הטנקים על רמת-הגולן, יותר טוב מאשר כשאין לך אותן. אסטרטגית, אני חושב שמצבנו לא יורע; למעשה, אני  חושב שהוא ישתפר. אני חושב, שהמכלול האסטרטגי, שלום עם רמת-הגולן, יותר בטוח מאשר הנוכחות של טנקים על הרמה. </w:t>
      </w:r>
    </w:p>
    <w:p w14:paraId="36557E4D" w14:textId="77777777" w:rsidR="00000000" w:rsidRDefault="00B90FE9">
      <w:pPr>
        <w:pStyle w:val="a0"/>
        <w:rPr>
          <w:rFonts w:hint="cs"/>
          <w:rtl/>
        </w:rPr>
      </w:pPr>
    </w:p>
    <w:p w14:paraId="08DB2C23" w14:textId="77777777" w:rsidR="00000000" w:rsidRDefault="00B90FE9">
      <w:pPr>
        <w:pStyle w:val="a0"/>
        <w:rPr>
          <w:rFonts w:hint="cs"/>
          <w:rtl/>
        </w:rPr>
      </w:pPr>
      <w:r>
        <w:rPr>
          <w:rFonts w:hint="cs"/>
          <w:rtl/>
        </w:rPr>
        <w:t>רגשית, אין ספק שזה כואב מאוד לכולנו. כ</w:t>
      </w:r>
      <w:r>
        <w:rPr>
          <w:rFonts w:hint="cs"/>
          <w:rtl/>
        </w:rPr>
        <w:t xml:space="preserve">ולנו למדנו לאהוב את רמת-הגולן, בדרך כלל, דרך הרגליים. אין ספק גם שפינוי האנשים מהבתים שלהם, זה דבר מאוד קשה וכואב. </w:t>
      </w:r>
    </w:p>
    <w:p w14:paraId="5B38FE39" w14:textId="77777777" w:rsidR="00000000" w:rsidRDefault="00B90FE9">
      <w:pPr>
        <w:pStyle w:val="a0"/>
        <w:rPr>
          <w:rFonts w:hint="cs"/>
          <w:rtl/>
        </w:rPr>
      </w:pPr>
    </w:p>
    <w:p w14:paraId="347DC3CC" w14:textId="77777777" w:rsidR="00000000" w:rsidRDefault="00B90FE9">
      <w:pPr>
        <w:pStyle w:val="a0"/>
        <w:rPr>
          <w:rFonts w:hint="cs"/>
          <w:rtl/>
        </w:rPr>
      </w:pPr>
      <w:r>
        <w:rPr>
          <w:rFonts w:hint="cs"/>
          <w:rtl/>
        </w:rPr>
        <w:t xml:space="preserve">האם במאזן המחיר הזה שווה? לדעתי, המחיר הזה שווה. </w:t>
      </w:r>
    </w:p>
    <w:p w14:paraId="57CD42F3" w14:textId="77777777" w:rsidR="00000000" w:rsidRDefault="00B90FE9">
      <w:pPr>
        <w:pStyle w:val="a0"/>
        <w:rPr>
          <w:rFonts w:hint="cs"/>
          <w:rtl/>
        </w:rPr>
      </w:pPr>
    </w:p>
    <w:p w14:paraId="788E35F2" w14:textId="77777777" w:rsidR="00000000" w:rsidRDefault="00B90FE9">
      <w:pPr>
        <w:pStyle w:val="a0"/>
        <w:rPr>
          <w:rFonts w:hint="cs"/>
          <w:rtl/>
        </w:rPr>
      </w:pPr>
      <w:r>
        <w:rPr>
          <w:rFonts w:hint="cs"/>
          <w:rtl/>
        </w:rPr>
        <w:t>אני חושב שחבר הכנסת פינס צודק בכך שאנחנו לא נמצא, לא היה ולא יהיה בעתיד שום מועד יותר נו</w:t>
      </w:r>
      <w:r>
        <w:rPr>
          <w:rFonts w:hint="cs"/>
          <w:rtl/>
        </w:rPr>
        <w:t xml:space="preserve">ח לגשת למשא-ומתן עם הסורים. מצבנו חזק, מצבם חלש, סוריה כבר הודיעה שהיא מוכנה להתחיל את המשא-ומתן הזה מאפס. סוריה למעשה, יותר מרמזה, שהיא גם תסתפק בפחות מ-100% רמת-הגולן. זה בוודאי המצב והזמן הנכון להתחיל לנהל אתה משא-ומתן על זה. </w:t>
      </w:r>
    </w:p>
    <w:p w14:paraId="02B884AC" w14:textId="77777777" w:rsidR="00000000" w:rsidRDefault="00B90FE9">
      <w:pPr>
        <w:pStyle w:val="a0"/>
        <w:rPr>
          <w:rFonts w:hint="cs"/>
          <w:rtl/>
        </w:rPr>
      </w:pPr>
    </w:p>
    <w:p w14:paraId="7BC6626B" w14:textId="77777777" w:rsidR="00000000" w:rsidRDefault="00B90FE9">
      <w:pPr>
        <w:pStyle w:val="a0"/>
        <w:ind w:firstLine="0"/>
        <w:rPr>
          <w:rFonts w:hint="cs"/>
          <w:rtl/>
        </w:rPr>
      </w:pPr>
      <w:r>
        <w:rPr>
          <w:rFonts w:hint="cs"/>
          <w:rtl/>
        </w:rPr>
        <w:t xml:space="preserve">           שאלת מיליון הד</w:t>
      </w:r>
      <w:r>
        <w:rPr>
          <w:rFonts w:hint="cs"/>
          <w:rtl/>
        </w:rPr>
        <w:t>ולר היא, כמובן, כמה אנחנו מוכנים לסגת מרמת-הגולן. התשובה על זה תוכרע במשא-ומתן. זה יהיה טיפשי מאוד מצד מישהו לבוא ולהודיע עד איפה הוא יהיה מוכן לסגת. אני חושב שלכולנו ברור, שלא נהיה מוכנים לסגת מכל רמת-הגולן, לא נהיה מוכנים לסגת עד לקו הכינרת ממש, אבל הפתר</w:t>
      </w:r>
      <w:r>
        <w:rPr>
          <w:rFonts w:hint="cs"/>
          <w:rtl/>
        </w:rPr>
        <w:t xml:space="preserve">ון יהיה בין זה לבין החזקה מלאה ברמת-הגולן. תודה רבה. </w:t>
      </w:r>
    </w:p>
    <w:p w14:paraId="04BA9BF6" w14:textId="77777777" w:rsidR="00000000" w:rsidRDefault="00B90FE9">
      <w:pPr>
        <w:pStyle w:val="a0"/>
        <w:ind w:firstLine="0"/>
        <w:rPr>
          <w:rFonts w:hint="cs"/>
          <w:rtl/>
        </w:rPr>
      </w:pPr>
    </w:p>
    <w:p w14:paraId="05FDE4F1" w14:textId="77777777" w:rsidR="00000000" w:rsidRDefault="00B90FE9">
      <w:pPr>
        <w:pStyle w:val="af1"/>
        <w:rPr>
          <w:rtl/>
        </w:rPr>
      </w:pPr>
      <w:r>
        <w:rPr>
          <w:rtl/>
        </w:rPr>
        <w:t xml:space="preserve">היו"ר </w:t>
      </w:r>
      <w:r>
        <w:rPr>
          <w:rFonts w:hint="cs"/>
          <w:rtl/>
        </w:rPr>
        <w:t>אלי בן-מנחם</w:t>
      </w:r>
      <w:r>
        <w:rPr>
          <w:rtl/>
        </w:rPr>
        <w:t>:</w:t>
      </w:r>
    </w:p>
    <w:p w14:paraId="7844AA58" w14:textId="77777777" w:rsidR="00000000" w:rsidRDefault="00B90FE9">
      <w:pPr>
        <w:pStyle w:val="a0"/>
        <w:rPr>
          <w:rtl/>
        </w:rPr>
      </w:pPr>
    </w:p>
    <w:p w14:paraId="7D47E607" w14:textId="77777777" w:rsidR="00000000" w:rsidRDefault="00B90FE9">
      <w:pPr>
        <w:pStyle w:val="a0"/>
        <w:rPr>
          <w:rFonts w:hint="cs"/>
          <w:rtl/>
        </w:rPr>
      </w:pPr>
      <w:r>
        <w:rPr>
          <w:rFonts w:hint="cs"/>
          <w:rtl/>
        </w:rPr>
        <w:t xml:space="preserve">תודה לחבר הכנסת רשף חן. חברת הכנסת גילה פינקלשטיין, בבקשה; שלוש דקות. אחריה - חבר הכנסת טלב אלסאנע. </w:t>
      </w:r>
    </w:p>
    <w:p w14:paraId="4A50A8AE" w14:textId="77777777" w:rsidR="00000000" w:rsidRDefault="00B90FE9">
      <w:pPr>
        <w:pStyle w:val="a0"/>
        <w:rPr>
          <w:rFonts w:hint="cs"/>
          <w:rtl/>
        </w:rPr>
      </w:pPr>
    </w:p>
    <w:p w14:paraId="13640B15" w14:textId="77777777" w:rsidR="00000000" w:rsidRDefault="00B90FE9">
      <w:pPr>
        <w:pStyle w:val="a"/>
        <w:rPr>
          <w:rtl/>
        </w:rPr>
      </w:pPr>
      <w:bookmarkStart w:id="482" w:name="FS000001059T14_01_2004_16_13_47"/>
      <w:bookmarkStart w:id="483" w:name="_Toc75077233"/>
      <w:bookmarkEnd w:id="482"/>
      <w:r>
        <w:rPr>
          <w:rFonts w:hint="eastAsia"/>
          <w:rtl/>
        </w:rPr>
        <w:t>גילה</w:t>
      </w:r>
      <w:r>
        <w:rPr>
          <w:rtl/>
        </w:rPr>
        <w:t xml:space="preserve"> פינקלשטיין (מפד"ל):</w:t>
      </w:r>
      <w:bookmarkEnd w:id="483"/>
    </w:p>
    <w:p w14:paraId="0009DF60" w14:textId="77777777" w:rsidR="00000000" w:rsidRDefault="00B90FE9">
      <w:pPr>
        <w:pStyle w:val="a0"/>
        <w:rPr>
          <w:rFonts w:hint="cs"/>
          <w:rtl/>
        </w:rPr>
      </w:pPr>
    </w:p>
    <w:p w14:paraId="15CB28F0" w14:textId="77777777" w:rsidR="00000000" w:rsidRDefault="00B90FE9">
      <w:pPr>
        <w:pStyle w:val="a0"/>
        <w:rPr>
          <w:rFonts w:hint="cs"/>
          <w:rtl/>
        </w:rPr>
      </w:pPr>
      <w:r>
        <w:rPr>
          <w:rFonts w:hint="cs"/>
          <w:rtl/>
        </w:rPr>
        <w:t xml:space="preserve">אדוני היושב-ראש, כנסת נכבדה, הדיבורים על חידוש אפשרי </w:t>
      </w:r>
      <w:r>
        <w:rPr>
          <w:rFonts w:hint="cs"/>
          <w:rtl/>
        </w:rPr>
        <w:t>של המגעים עם סוריה הם עניין מורכב, שנוצל, לצערי, לצרכים לא ענייניים. קל מאוד להציג את ישראל כסרבנית שלום, וכך מן הסתם אכן נוח לעולם להצביע עלינו. באופן לא מפתיע עושה גם השמאל שימוש ציני בדיבורים הללו כדי להציג את המחנה הלאומי כמי שאיננו מעוניין בשום הידברו</w:t>
      </w:r>
      <w:r>
        <w:rPr>
          <w:rFonts w:hint="cs"/>
          <w:rtl/>
        </w:rPr>
        <w:t xml:space="preserve">ת. אבל, דווקא משום שהנשיא הסורי אסד נמצא במצוקה, כפי שיש מעריכים כעת, לא יהיה זה חכם לרוץ ולחבק אותו כאילו נמחקה באחת תמיכתו בטרור. </w:t>
      </w:r>
    </w:p>
    <w:p w14:paraId="2DEE4878" w14:textId="77777777" w:rsidR="00000000" w:rsidRDefault="00B90FE9">
      <w:pPr>
        <w:pStyle w:val="a0"/>
        <w:rPr>
          <w:rFonts w:hint="cs"/>
          <w:rtl/>
        </w:rPr>
      </w:pPr>
    </w:p>
    <w:p w14:paraId="295EFD74" w14:textId="77777777" w:rsidR="00000000" w:rsidRDefault="00B90FE9">
      <w:pPr>
        <w:pStyle w:val="a0"/>
        <w:rPr>
          <w:rFonts w:hint="cs"/>
          <w:rtl/>
        </w:rPr>
      </w:pPr>
      <w:r>
        <w:rPr>
          <w:rFonts w:hint="cs"/>
          <w:rtl/>
        </w:rPr>
        <w:t>אני מבקשת לומר לכל מי שסבור כי לפתע הפך הכושי את עורו, כי סוריה היא ממעצמות ארגוני הטרור, ובוודאי הבולטת באזור הקרוב אלינו</w:t>
      </w:r>
      <w:r>
        <w:rPr>
          <w:rFonts w:hint="cs"/>
          <w:rtl/>
        </w:rPr>
        <w:t xml:space="preserve">. בסיסי ארגוני המחבלים שוכנים בה באין מפריע, והיא מופיעה ברשימה האמריקנית של המדינות התומכות בטרור. </w:t>
      </w:r>
    </w:p>
    <w:p w14:paraId="3C2E14F2" w14:textId="77777777" w:rsidR="00000000" w:rsidRDefault="00B90FE9">
      <w:pPr>
        <w:pStyle w:val="a0"/>
        <w:rPr>
          <w:rFonts w:hint="cs"/>
          <w:rtl/>
        </w:rPr>
      </w:pPr>
    </w:p>
    <w:p w14:paraId="4EE65E88" w14:textId="77777777" w:rsidR="00000000" w:rsidRDefault="00B90FE9">
      <w:pPr>
        <w:pStyle w:val="a0"/>
        <w:rPr>
          <w:rFonts w:hint="cs"/>
          <w:rtl/>
        </w:rPr>
      </w:pPr>
      <w:r>
        <w:rPr>
          <w:rFonts w:hint="cs"/>
          <w:rtl/>
        </w:rPr>
        <w:t>ידוע לכול כי סוריה היא התומכת הראשית בארגון ה"חיזבאללה", שעמדותיו ידועות. לא שמענו מארגון זה שום קול - אפילו לא ציוץ - של כוונות התפייסות או ויתור כהוא-זה</w:t>
      </w:r>
      <w:r>
        <w:rPr>
          <w:rFonts w:hint="cs"/>
          <w:rtl/>
        </w:rPr>
        <w:t xml:space="preserve"> על תביעותיו, ובאותה מידה לא שמענו מהסורים כל הצהרת כוונות על נכונותם לחדול מתמיכה ומהפעלה בשלט רחוק של ה"חיזבאללה", שגבה מאתנו קורבנות רבים כל כך בעשור האחרון. שלא לדבר על השבויים המוחזקים בידם. אילו רצתה סוריה לגלות רצון טוב, היתה עושה צעד אמיתי, מחסלת א</w:t>
      </w:r>
      <w:r>
        <w:rPr>
          <w:rFonts w:hint="cs"/>
          <w:rtl/>
        </w:rPr>
        <w:t xml:space="preserve">ת ארגוני הטרור ומוסרת לידינו את החיילים החטופים - בני אברהם, עומאר סועאד ועדי אביטן, וכן את האזרח אלחנן טננבאום. </w:t>
      </w:r>
    </w:p>
    <w:p w14:paraId="76C56058" w14:textId="77777777" w:rsidR="00000000" w:rsidRDefault="00B90FE9">
      <w:pPr>
        <w:pStyle w:val="a0"/>
        <w:rPr>
          <w:rFonts w:hint="cs"/>
          <w:rtl/>
        </w:rPr>
      </w:pPr>
    </w:p>
    <w:p w14:paraId="0D0E011D" w14:textId="77777777" w:rsidR="00000000" w:rsidRDefault="00B90FE9">
      <w:pPr>
        <w:pStyle w:val="a0"/>
        <w:rPr>
          <w:rFonts w:hint="cs"/>
          <w:rtl/>
        </w:rPr>
      </w:pPr>
      <w:r>
        <w:rPr>
          <w:rFonts w:hint="cs"/>
          <w:rtl/>
        </w:rPr>
        <w:t>כשהכריז נשיא המדינה, מר משה קצב, בראשית השבוע כי הוא מזמין את אסד לישראל, התייחסתי לעניין בהפתעה ובכל הכבוד הראוי, גם מעט בביטול. שהרי אין מי</w:t>
      </w:r>
      <w:r>
        <w:rPr>
          <w:rFonts w:hint="cs"/>
          <w:rtl/>
        </w:rPr>
        <w:t xml:space="preserve"> שיאמין ברצינות כי לאחר עשרות שנים, 30 שנה אחרי מלחמת יום הכיפורים, כשהמגע היחיד, לפחות הגלוי, של הסורים עמנו היה בוועידה - כשאהוד ברק הסכים לתת את רוב הגולן, ואפילו אז שלח הנשיא הסורי רק את שר החוץ שלו לדון עם ראש ממשלת ישראל. ברק הבליג, ספג את העלבון וני</w:t>
      </w:r>
      <w:r>
        <w:rPr>
          <w:rFonts w:hint="cs"/>
          <w:rtl/>
        </w:rPr>
        <w:t>סה לקיים דיונים ענייניים בתיווכו הנמרץ של הנשיא האמריקני ביל קלינטון. כל עם ישראל יודע כי הוועידה כשלה, משום שהכישלון שלה היה מובנה מלכתחילה. ברק ניסה להספיק ולסגור מעגלי עוינות ישנים בתוך ימים אחדים, ואין פלא ששלטונו לא האריך ימים, בלשון המעטה, ולמעשה היה</w:t>
      </w:r>
      <w:r>
        <w:rPr>
          <w:rFonts w:hint="cs"/>
          <w:rtl/>
        </w:rPr>
        <w:t xml:space="preserve"> אפיזודה חולפת. </w:t>
      </w:r>
    </w:p>
    <w:p w14:paraId="6D4D73CC" w14:textId="77777777" w:rsidR="00000000" w:rsidRDefault="00B90FE9">
      <w:pPr>
        <w:pStyle w:val="a0"/>
        <w:rPr>
          <w:rFonts w:hint="cs"/>
          <w:rtl/>
        </w:rPr>
      </w:pPr>
    </w:p>
    <w:p w14:paraId="4F605723" w14:textId="77777777" w:rsidR="00000000" w:rsidRDefault="00B90FE9">
      <w:pPr>
        <w:pStyle w:val="a0"/>
        <w:rPr>
          <w:rFonts w:hint="cs"/>
          <w:rtl/>
        </w:rPr>
      </w:pPr>
      <w:r>
        <w:rPr>
          <w:rFonts w:hint="cs"/>
          <w:rtl/>
        </w:rPr>
        <w:t>אבל, לא בברק אנו עוסקים אלא באסד, וזה טרם הוכיח כי כוונותיו רציניות. נכון שהוא אמר לסנאטור אמריקני כי הוא מוכן לגשת למשא-ומתן ללא תנאים מוקדמים, אבל הוא הרי מתכוון להסיר מעליו את טבעת החנק האמריקנית ההולכת ומתהדקת סביב משטרי העריצות והדיק</w:t>
      </w:r>
      <w:r>
        <w:rPr>
          <w:rFonts w:hint="cs"/>
          <w:rtl/>
        </w:rPr>
        <w:t xml:space="preserve">טטורה שהוא חלק בלתי נפרד מהם. הלוא גם האמריקנים העבירו לנו מסר ברור, אל תרוצו לחבק את אסד ואל תתפתו לתרגילים שלו. </w:t>
      </w:r>
    </w:p>
    <w:p w14:paraId="3DFBC7A3" w14:textId="77777777" w:rsidR="00000000" w:rsidRDefault="00B90FE9">
      <w:pPr>
        <w:pStyle w:val="a0"/>
        <w:rPr>
          <w:rFonts w:hint="cs"/>
          <w:rtl/>
        </w:rPr>
      </w:pPr>
    </w:p>
    <w:p w14:paraId="7F267D98" w14:textId="77777777" w:rsidR="00000000" w:rsidRDefault="00B90FE9">
      <w:pPr>
        <w:pStyle w:val="a0"/>
        <w:rPr>
          <w:rFonts w:hint="cs"/>
          <w:rtl/>
        </w:rPr>
      </w:pPr>
      <w:r>
        <w:rPr>
          <w:rFonts w:hint="cs"/>
          <w:rtl/>
        </w:rPr>
        <w:t>דווקא בשעה זו, לאחר תפיסתו של הרודן העירקי, סדאם חוסיין, והפלת משטרו, יודעים כל תואמיו בעולם - בעיקר בזה הערבי - כי לא תהיה להם תקומה וכי הם</w:t>
      </w:r>
      <w:r>
        <w:rPr>
          <w:rFonts w:hint="cs"/>
          <w:rtl/>
        </w:rPr>
        <w:t xml:space="preserve"> יירדפו עד צוואר. אם יש לנו תקווה שהאמריקנים יעשו סדר גם באזורנו, זוהי השעה הראויה לכך. בואו ניתן להם את ההזדמנות לעשות את העבודה, להמשיך בלחץ על אסד, ולא נתפתה להתרפס בפניו ולהפסיד שוב את כל הקופה. </w:t>
      </w:r>
    </w:p>
    <w:p w14:paraId="02AD3811" w14:textId="77777777" w:rsidR="00000000" w:rsidRDefault="00B90FE9">
      <w:pPr>
        <w:pStyle w:val="a0"/>
        <w:rPr>
          <w:rFonts w:hint="cs"/>
          <w:rtl/>
        </w:rPr>
      </w:pPr>
    </w:p>
    <w:p w14:paraId="4A4CA3CA" w14:textId="77777777" w:rsidR="00000000" w:rsidRDefault="00B90FE9">
      <w:pPr>
        <w:pStyle w:val="a0"/>
        <w:rPr>
          <w:rFonts w:hint="cs"/>
          <w:rtl/>
        </w:rPr>
      </w:pPr>
      <w:r>
        <w:rPr>
          <w:rFonts w:hint="cs"/>
          <w:rtl/>
        </w:rPr>
        <w:t>אני מברכת את ראש הממשלה, מר שרון, שלפי הידיעה אתמול בער</w:t>
      </w:r>
      <w:r>
        <w:rPr>
          <w:rFonts w:hint="cs"/>
          <w:rtl/>
        </w:rPr>
        <w:t>וץ השני, אמר שלא יוותר על רמת-הגולן גם בתנאי שלום. חברי רשף חן, על כל רמת-הגולן. זאת אמירה כנה וברורה - -</w:t>
      </w:r>
    </w:p>
    <w:p w14:paraId="79345E63" w14:textId="77777777" w:rsidR="00000000" w:rsidRDefault="00B90FE9">
      <w:pPr>
        <w:pStyle w:val="a0"/>
        <w:ind w:firstLine="0"/>
        <w:rPr>
          <w:rFonts w:hint="cs"/>
          <w:rtl/>
        </w:rPr>
      </w:pPr>
    </w:p>
    <w:p w14:paraId="69160348" w14:textId="77777777" w:rsidR="00000000" w:rsidRDefault="00B90FE9">
      <w:pPr>
        <w:pStyle w:val="af1"/>
        <w:rPr>
          <w:rtl/>
        </w:rPr>
      </w:pPr>
      <w:r>
        <w:rPr>
          <w:rtl/>
        </w:rPr>
        <w:t xml:space="preserve">היו"ר </w:t>
      </w:r>
      <w:r>
        <w:rPr>
          <w:rFonts w:hint="cs"/>
          <w:rtl/>
        </w:rPr>
        <w:t>אלי בן-מנחם</w:t>
      </w:r>
      <w:r>
        <w:rPr>
          <w:rtl/>
        </w:rPr>
        <w:t>:</w:t>
      </w:r>
    </w:p>
    <w:p w14:paraId="0C88E329" w14:textId="77777777" w:rsidR="00000000" w:rsidRDefault="00B90FE9">
      <w:pPr>
        <w:pStyle w:val="a0"/>
        <w:ind w:firstLine="0"/>
        <w:rPr>
          <w:rFonts w:hint="cs"/>
          <w:rtl/>
        </w:rPr>
      </w:pPr>
    </w:p>
    <w:p w14:paraId="7A7F54FD" w14:textId="77777777" w:rsidR="00000000" w:rsidRDefault="00B90FE9">
      <w:pPr>
        <w:pStyle w:val="a0"/>
        <w:ind w:firstLine="0"/>
        <w:rPr>
          <w:rFonts w:hint="cs"/>
          <w:rtl/>
        </w:rPr>
      </w:pPr>
      <w:r>
        <w:rPr>
          <w:rFonts w:hint="cs"/>
          <w:rtl/>
        </w:rPr>
        <w:tab/>
        <w:t xml:space="preserve">חברת הכנסת פינקלשטיין, משפט לסיום, הזמן הסתיים. </w:t>
      </w:r>
    </w:p>
    <w:p w14:paraId="01EC577D" w14:textId="77777777" w:rsidR="00000000" w:rsidRDefault="00B90FE9">
      <w:pPr>
        <w:pStyle w:val="a0"/>
        <w:ind w:firstLine="0"/>
        <w:rPr>
          <w:rFonts w:hint="cs"/>
          <w:rtl/>
        </w:rPr>
      </w:pPr>
    </w:p>
    <w:p w14:paraId="62E50756" w14:textId="77777777" w:rsidR="00000000" w:rsidRDefault="00B90FE9">
      <w:pPr>
        <w:pStyle w:val="a"/>
        <w:rPr>
          <w:rtl/>
        </w:rPr>
      </w:pPr>
      <w:bookmarkStart w:id="484" w:name="FS000001059T14_01_2004_17_05_55"/>
      <w:bookmarkStart w:id="485" w:name="_Toc75077234"/>
      <w:bookmarkEnd w:id="484"/>
      <w:r>
        <w:rPr>
          <w:rFonts w:hint="eastAsia"/>
          <w:rtl/>
        </w:rPr>
        <w:t>גילה</w:t>
      </w:r>
      <w:r>
        <w:rPr>
          <w:rtl/>
        </w:rPr>
        <w:t xml:space="preserve"> פינקלשטיין (מפד"ל):</w:t>
      </w:r>
      <w:bookmarkEnd w:id="485"/>
    </w:p>
    <w:p w14:paraId="07575F8A" w14:textId="77777777" w:rsidR="00000000" w:rsidRDefault="00B90FE9">
      <w:pPr>
        <w:pStyle w:val="a0"/>
        <w:rPr>
          <w:rFonts w:hint="cs"/>
          <w:rtl/>
        </w:rPr>
      </w:pPr>
    </w:p>
    <w:p w14:paraId="3DF8EDD3" w14:textId="77777777" w:rsidR="00000000" w:rsidRDefault="00B90FE9">
      <w:pPr>
        <w:pStyle w:val="a0"/>
        <w:rPr>
          <w:rFonts w:hint="cs"/>
          <w:rtl/>
        </w:rPr>
      </w:pPr>
      <w:r>
        <w:rPr>
          <w:rFonts w:hint="cs"/>
          <w:rtl/>
        </w:rPr>
        <w:t>- - שהיתה צריכה להיאמר כבר מזמן, כדי שהעולם הערבי, ו</w:t>
      </w:r>
      <w:r>
        <w:rPr>
          <w:rFonts w:hint="cs"/>
          <w:rtl/>
        </w:rPr>
        <w:t xml:space="preserve">כמובן הסורים עצמם, ידעו בדיוק שלא לטפח תקוות שווא. מתיישבי הגולן, לפיכך, יכולים לישון בשקט, ואנו מחזקים את ידיהם. </w:t>
      </w:r>
    </w:p>
    <w:p w14:paraId="11C89671" w14:textId="77777777" w:rsidR="00000000" w:rsidRDefault="00B90FE9">
      <w:pPr>
        <w:pStyle w:val="a0"/>
        <w:rPr>
          <w:rFonts w:hint="cs"/>
          <w:rtl/>
        </w:rPr>
      </w:pPr>
    </w:p>
    <w:p w14:paraId="574017E9" w14:textId="77777777" w:rsidR="00000000" w:rsidRDefault="00B90FE9">
      <w:pPr>
        <w:pStyle w:val="a0"/>
        <w:rPr>
          <w:rFonts w:hint="cs"/>
          <w:rtl/>
        </w:rPr>
      </w:pPr>
      <w:r>
        <w:rPr>
          <w:rFonts w:hint="cs"/>
          <w:rtl/>
        </w:rPr>
        <w:t xml:space="preserve">ולציניקנים נאמר: אין זו סרבנות שלום, אלא עיקשות מתוך פיקחות. תודה. </w:t>
      </w:r>
    </w:p>
    <w:p w14:paraId="50E21B96" w14:textId="77777777" w:rsidR="00000000" w:rsidRDefault="00B90FE9">
      <w:pPr>
        <w:pStyle w:val="a0"/>
        <w:ind w:firstLine="0"/>
        <w:rPr>
          <w:rFonts w:hint="cs"/>
          <w:rtl/>
        </w:rPr>
      </w:pPr>
    </w:p>
    <w:p w14:paraId="0D493072" w14:textId="77777777" w:rsidR="00000000" w:rsidRDefault="00B90FE9">
      <w:pPr>
        <w:pStyle w:val="af1"/>
        <w:rPr>
          <w:rtl/>
        </w:rPr>
      </w:pPr>
      <w:r>
        <w:rPr>
          <w:rtl/>
        </w:rPr>
        <w:t xml:space="preserve">היו"ר </w:t>
      </w:r>
      <w:r>
        <w:rPr>
          <w:rFonts w:hint="cs"/>
          <w:rtl/>
        </w:rPr>
        <w:t>אלי בן-מנחם</w:t>
      </w:r>
      <w:r>
        <w:rPr>
          <w:rtl/>
        </w:rPr>
        <w:t>:</w:t>
      </w:r>
    </w:p>
    <w:p w14:paraId="4BD44EEB" w14:textId="77777777" w:rsidR="00000000" w:rsidRDefault="00B90FE9">
      <w:pPr>
        <w:pStyle w:val="a0"/>
        <w:ind w:firstLine="0"/>
        <w:rPr>
          <w:rFonts w:hint="cs"/>
          <w:rtl/>
        </w:rPr>
      </w:pPr>
    </w:p>
    <w:p w14:paraId="2AE46E7B" w14:textId="77777777" w:rsidR="00000000" w:rsidRDefault="00B90FE9">
      <w:pPr>
        <w:pStyle w:val="a0"/>
        <w:ind w:firstLine="0"/>
        <w:rPr>
          <w:rFonts w:hint="cs"/>
          <w:rtl/>
        </w:rPr>
      </w:pPr>
      <w:r>
        <w:rPr>
          <w:rFonts w:hint="cs"/>
          <w:rtl/>
        </w:rPr>
        <w:tab/>
        <w:t>תודה לחברת הכנסת גילה פינקלשטיין. חבר הכנסת טלב אל</w:t>
      </w:r>
      <w:r>
        <w:rPr>
          <w:rFonts w:hint="cs"/>
          <w:rtl/>
        </w:rPr>
        <w:t xml:space="preserve">סאנע, בבקשה. אחריו - חבר הכנסת דוד אזולאי. אם הוא לא יגיע - חבר הכנסת טיבי. </w:t>
      </w:r>
    </w:p>
    <w:p w14:paraId="186F27BF" w14:textId="77777777" w:rsidR="00000000" w:rsidRDefault="00B90FE9">
      <w:pPr>
        <w:pStyle w:val="a0"/>
        <w:ind w:firstLine="0"/>
        <w:rPr>
          <w:rFonts w:hint="cs"/>
          <w:rtl/>
        </w:rPr>
      </w:pPr>
    </w:p>
    <w:p w14:paraId="7B5493AA" w14:textId="77777777" w:rsidR="00000000" w:rsidRDefault="00B90FE9">
      <w:pPr>
        <w:pStyle w:val="a"/>
        <w:rPr>
          <w:rtl/>
        </w:rPr>
      </w:pPr>
      <w:bookmarkStart w:id="486" w:name="FS000000549T14_01_2004_16_54_41"/>
      <w:bookmarkStart w:id="487" w:name="_Toc75077235"/>
      <w:bookmarkEnd w:id="486"/>
      <w:r>
        <w:rPr>
          <w:rFonts w:hint="eastAsia"/>
          <w:rtl/>
        </w:rPr>
        <w:t>טלב</w:t>
      </w:r>
      <w:r>
        <w:rPr>
          <w:rtl/>
        </w:rPr>
        <w:t xml:space="preserve"> אלסאנע (רע"ם):</w:t>
      </w:r>
      <w:bookmarkEnd w:id="487"/>
    </w:p>
    <w:p w14:paraId="76B1D352" w14:textId="77777777" w:rsidR="00000000" w:rsidRDefault="00B90FE9">
      <w:pPr>
        <w:pStyle w:val="a0"/>
        <w:rPr>
          <w:rFonts w:hint="cs"/>
          <w:rtl/>
        </w:rPr>
      </w:pPr>
    </w:p>
    <w:p w14:paraId="1F04E6A7" w14:textId="77777777" w:rsidR="00000000" w:rsidRDefault="00B90FE9">
      <w:pPr>
        <w:pStyle w:val="a0"/>
        <w:rPr>
          <w:rFonts w:hint="cs"/>
          <w:rtl/>
        </w:rPr>
      </w:pPr>
      <w:r>
        <w:rPr>
          <w:rFonts w:hint="cs"/>
          <w:rtl/>
        </w:rPr>
        <w:t>אדוני היושב-ראש, חברי הכנסת, כבוד שר החוץ, הדברים שהזכירה חברת הכנסת פינקלשטיין הם דברים שמזכירים גם ראש הממשלה, גם כל סרבני תהליך השלום עם סוריה: תנו לאמריקנ</w:t>
      </w:r>
      <w:r>
        <w:rPr>
          <w:rFonts w:hint="cs"/>
          <w:rtl/>
        </w:rPr>
        <w:t>ים לעשות את המלאכה. המלאכה במובן הזה היא החלפת המשטר הסורי.</w:t>
      </w:r>
    </w:p>
    <w:p w14:paraId="1A1163DF" w14:textId="77777777" w:rsidR="00000000" w:rsidRDefault="00B90FE9">
      <w:pPr>
        <w:pStyle w:val="a0"/>
        <w:rPr>
          <w:rFonts w:hint="cs"/>
          <w:rtl/>
        </w:rPr>
      </w:pPr>
    </w:p>
    <w:p w14:paraId="28311544" w14:textId="77777777" w:rsidR="00000000" w:rsidRDefault="00B90FE9">
      <w:pPr>
        <w:pStyle w:val="a0"/>
        <w:rPr>
          <w:rFonts w:hint="cs"/>
          <w:rtl/>
        </w:rPr>
      </w:pPr>
      <w:r>
        <w:rPr>
          <w:rFonts w:hint="cs"/>
          <w:rtl/>
        </w:rPr>
        <w:t>השאלה הנשאלת: האם הבעיה היא עם המשטר הסורי, או שהבעיה היא עם סוריה? נניח שמתחלף מחר המשטר הסורי, האם הסכסוך הסורי-הישראלי נפתר? האם לא יבוא משטר אחר שיתבע אותן תביעות וידרוש אותן דרישות לכל תהליך</w:t>
      </w:r>
      <w:r>
        <w:rPr>
          <w:rFonts w:hint="cs"/>
          <w:rtl/>
        </w:rPr>
        <w:t xml:space="preserve"> של שלום? הרי הבעיה עם סוריה איננה בעיה של משטר זה או אחר, אלא בעיה מדינית, עקבית, ברורה, שאין ולא יהיה איזה שלטון סורי שיסכים על שלום ללא ויתור על הגולן. </w:t>
      </w:r>
    </w:p>
    <w:p w14:paraId="7E098E77" w14:textId="77777777" w:rsidR="00000000" w:rsidRDefault="00B90FE9">
      <w:pPr>
        <w:pStyle w:val="a0"/>
        <w:rPr>
          <w:rFonts w:hint="cs"/>
          <w:rtl/>
        </w:rPr>
      </w:pPr>
    </w:p>
    <w:p w14:paraId="4FAB7759" w14:textId="77777777" w:rsidR="00000000" w:rsidRDefault="00B90FE9">
      <w:pPr>
        <w:pStyle w:val="a0"/>
        <w:rPr>
          <w:rFonts w:hint="cs"/>
          <w:rtl/>
        </w:rPr>
      </w:pPr>
      <w:r>
        <w:rPr>
          <w:rFonts w:hint="cs"/>
          <w:rtl/>
        </w:rPr>
        <w:t>מה שבעצם עושים כדי לכסות על הסרבנות ועל הסיכוי להגיע שלום הוא, שמעלים כל מיני טענות כביכול, כמו האמ</w:t>
      </w:r>
      <w:r>
        <w:rPr>
          <w:rFonts w:hint="cs"/>
          <w:rtl/>
        </w:rPr>
        <w:t>ירה - לנהל משא-ומתן ללא תנאים מוקדמים. אבל באותו זמן שאומרים ללא תנאים מוקדמים, מוסיפים בצד הישראלי: ובלבד שסוריה תכריז על פירוק מנשק להשמדה המונית, סוריה תפרק את ה"חיזבאללה", סוריה תסגור את המפקדות של הארגונים הפלסטיניים. הרי מי שדורש משא-ומתן ללא תנאים מ</w:t>
      </w:r>
      <w:r>
        <w:rPr>
          <w:rFonts w:hint="cs"/>
          <w:rtl/>
        </w:rPr>
        <w:t>וקדמים, בוודאי התנאי הזה צריך לחול גם לגביו - ללא תנאים מוקדמים משני הצדדים.</w:t>
      </w:r>
    </w:p>
    <w:p w14:paraId="000E5E96" w14:textId="77777777" w:rsidR="00000000" w:rsidRDefault="00B90FE9">
      <w:pPr>
        <w:pStyle w:val="a0"/>
        <w:rPr>
          <w:rFonts w:hint="cs"/>
          <w:rtl/>
        </w:rPr>
      </w:pPr>
    </w:p>
    <w:p w14:paraId="424F5E62" w14:textId="77777777" w:rsidR="00000000" w:rsidRDefault="00B90FE9">
      <w:pPr>
        <w:pStyle w:val="a0"/>
        <w:rPr>
          <w:rFonts w:hint="cs"/>
          <w:rtl/>
        </w:rPr>
      </w:pPr>
      <w:r>
        <w:rPr>
          <w:rFonts w:hint="cs"/>
          <w:rtl/>
        </w:rPr>
        <w:t>מה שמתרחש כאן הוא, שלמדינת ישראל אין מדיניות חוץ עצמאית. מדינת ישראל משעבדת את מדיניותה לרצון של ארצות-הברית. יש כאן אינטרס ישיר של ארצות-הברית במזרח התיכון, אבל צריך לזכור שארצו</w:t>
      </w:r>
      <w:r>
        <w:rPr>
          <w:rFonts w:hint="cs"/>
          <w:rtl/>
        </w:rPr>
        <w:t>ת-הברית תחזור להיות ולחיות בארצות-הברית, ישראל תמשיך לחיות כאן, במזרח התיכון, שמוקף מדינות ערביות. ללא שלום עם סוריה לא יהיה ביטחון למדינת ישראל.</w:t>
      </w:r>
    </w:p>
    <w:p w14:paraId="79E4B0CA" w14:textId="77777777" w:rsidR="00000000" w:rsidRDefault="00B90FE9">
      <w:pPr>
        <w:pStyle w:val="a0"/>
        <w:rPr>
          <w:rFonts w:hint="cs"/>
          <w:rtl/>
        </w:rPr>
      </w:pPr>
    </w:p>
    <w:p w14:paraId="555F1F08" w14:textId="77777777" w:rsidR="00000000" w:rsidRDefault="00B90FE9">
      <w:pPr>
        <w:pStyle w:val="a0"/>
        <w:rPr>
          <w:rFonts w:hint="cs"/>
          <w:rtl/>
        </w:rPr>
      </w:pPr>
      <w:r>
        <w:rPr>
          <w:rFonts w:hint="cs"/>
          <w:rtl/>
        </w:rPr>
        <w:t>עכשיו אומרים: שקט בגבול הסורי, למה למהר לעשות שלום? מחכים שלא יהיה שקט בגבול הסורי? מחכים שתהיה מלחמת גרילה ב</w:t>
      </w:r>
      <w:r>
        <w:rPr>
          <w:rFonts w:hint="cs"/>
          <w:rtl/>
        </w:rPr>
        <w:t>גבול הסורי?</w:t>
      </w:r>
    </w:p>
    <w:p w14:paraId="3D36543E" w14:textId="77777777" w:rsidR="00000000" w:rsidRDefault="00B90FE9">
      <w:pPr>
        <w:pStyle w:val="a0"/>
        <w:rPr>
          <w:rFonts w:hint="cs"/>
          <w:rtl/>
        </w:rPr>
      </w:pPr>
    </w:p>
    <w:p w14:paraId="684A9C4C" w14:textId="77777777" w:rsidR="00000000" w:rsidRDefault="00B90FE9">
      <w:pPr>
        <w:pStyle w:val="af0"/>
        <w:rPr>
          <w:rtl/>
        </w:rPr>
      </w:pPr>
      <w:r>
        <w:rPr>
          <w:rFonts w:hint="eastAsia"/>
          <w:rtl/>
        </w:rPr>
        <w:t>צבי</w:t>
      </w:r>
      <w:r>
        <w:rPr>
          <w:rtl/>
        </w:rPr>
        <w:t xml:space="preserve"> הנדל (האיחוד הלאומי - ישראל ביתנו):</w:t>
      </w:r>
    </w:p>
    <w:p w14:paraId="115AFE48" w14:textId="77777777" w:rsidR="00000000" w:rsidRDefault="00B90FE9">
      <w:pPr>
        <w:pStyle w:val="a0"/>
        <w:rPr>
          <w:rFonts w:hint="cs"/>
          <w:rtl/>
        </w:rPr>
      </w:pPr>
    </w:p>
    <w:p w14:paraId="6AD9CE7F" w14:textId="77777777" w:rsidR="00000000" w:rsidRDefault="00B90FE9">
      <w:pPr>
        <w:pStyle w:val="a0"/>
        <w:rPr>
          <w:rFonts w:hint="cs"/>
          <w:rtl/>
        </w:rPr>
      </w:pPr>
      <w:r>
        <w:rPr>
          <w:rFonts w:hint="cs"/>
          <w:rtl/>
        </w:rPr>
        <w:t>חבר הכנסת טלב אלסאנע, השקט עם סוריה הוא כל עוד אנחנו נמצאים 70 ק"מ מדמשק. אם נתרחק משם, לא יהיה שקט.</w:t>
      </w:r>
    </w:p>
    <w:p w14:paraId="40D3BCC5" w14:textId="77777777" w:rsidR="00000000" w:rsidRDefault="00B90FE9">
      <w:pPr>
        <w:pStyle w:val="a0"/>
        <w:rPr>
          <w:rFonts w:hint="cs"/>
          <w:rtl/>
        </w:rPr>
      </w:pPr>
    </w:p>
    <w:p w14:paraId="15FDBB4B" w14:textId="77777777" w:rsidR="00000000" w:rsidRDefault="00B90FE9">
      <w:pPr>
        <w:pStyle w:val="-"/>
        <w:rPr>
          <w:rtl/>
        </w:rPr>
      </w:pPr>
      <w:bookmarkStart w:id="488" w:name="FS000000549T14_01_2004_16_21_49"/>
      <w:bookmarkStart w:id="489" w:name="FS000000549T14_01_2004_17_00_19C"/>
      <w:bookmarkEnd w:id="488"/>
      <w:bookmarkEnd w:id="489"/>
      <w:r>
        <w:rPr>
          <w:rtl/>
        </w:rPr>
        <w:t>טלב אלסאנע (רע"ם):</w:t>
      </w:r>
    </w:p>
    <w:p w14:paraId="4206EB09" w14:textId="77777777" w:rsidR="00000000" w:rsidRDefault="00B90FE9">
      <w:pPr>
        <w:pStyle w:val="a0"/>
        <w:rPr>
          <w:rtl/>
        </w:rPr>
      </w:pPr>
    </w:p>
    <w:p w14:paraId="1E739A5A" w14:textId="77777777" w:rsidR="00000000" w:rsidRDefault="00B90FE9">
      <w:pPr>
        <w:pStyle w:val="a0"/>
        <w:rPr>
          <w:rFonts w:hint="cs"/>
          <w:rtl/>
        </w:rPr>
      </w:pPr>
      <w:r>
        <w:rPr>
          <w:rFonts w:hint="cs"/>
          <w:rtl/>
        </w:rPr>
        <w:t>חבר הכנסת צבי הנדל, בגוש-קטיף אתה נמצא מטרים ספורים מהשכנים הפלסטינים, וזה לא 70</w:t>
      </w:r>
      <w:r>
        <w:rPr>
          <w:rFonts w:hint="cs"/>
          <w:rtl/>
        </w:rPr>
        <w:t xml:space="preserve"> ק"מ, וזה לא מנע מלחמת התנגדות. ברגע שהסורים יגיעו למסקנה שאין עם מי לדבר, תאמין לי שהם ינהלו את המלחמה שלהם. ולכן, כנראה שמישהו מחכה שיהיה מאבק, התנגדות עממית או מלחמת גרילה בגבול הסורי, ואז יגידו: אין אפשרות לדבר, כי אין שם שקט. ואנחנו נבקש שיהיה שקט על </w:t>
      </w:r>
      <w:r>
        <w:rPr>
          <w:rFonts w:hint="cs"/>
          <w:rtl/>
        </w:rPr>
        <w:t>מנת לנהל משא-ומתן, כי אי-אפשר לנהל משא-ומתן תחת טרור. זו הססמה הידועה.</w:t>
      </w:r>
    </w:p>
    <w:p w14:paraId="53F53F9E" w14:textId="77777777" w:rsidR="00000000" w:rsidRDefault="00B90FE9">
      <w:pPr>
        <w:pStyle w:val="a0"/>
        <w:rPr>
          <w:rFonts w:hint="cs"/>
          <w:rtl/>
        </w:rPr>
      </w:pPr>
    </w:p>
    <w:p w14:paraId="029670D6" w14:textId="77777777" w:rsidR="00000000" w:rsidRDefault="00B90FE9">
      <w:pPr>
        <w:pStyle w:val="af1"/>
      </w:pPr>
      <w:r>
        <w:rPr>
          <w:rtl/>
        </w:rPr>
        <w:t>היו"ר אלי בן-מנחם:</w:t>
      </w:r>
    </w:p>
    <w:p w14:paraId="60736C73" w14:textId="77777777" w:rsidR="00000000" w:rsidRDefault="00B90FE9">
      <w:pPr>
        <w:pStyle w:val="a0"/>
        <w:ind w:firstLine="0"/>
        <w:rPr>
          <w:rFonts w:hint="cs"/>
          <w:rtl/>
        </w:rPr>
      </w:pPr>
    </w:p>
    <w:p w14:paraId="47146626" w14:textId="77777777" w:rsidR="00000000" w:rsidRDefault="00B90FE9">
      <w:pPr>
        <w:pStyle w:val="a0"/>
        <w:rPr>
          <w:rFonts w:hint="cs"/>
          <w:rtl/>
        </w:rPr>
      </w:pPr>
      <w:r>
        <w:rPr>
          <w:rFonts w:hint="cs"/>
          <w:rtl/>
        </w:rPr>
        <w:t>חבר הכנסת אלסאנע.</w:t>
      </w:r>
    </w:p>
    <w:p w14:paraId="749F9FA3" w14:textId="77777777" w:rsidR="00000000" w:rsidRDefault="00B90FE9">
      <w:pPr>
        <w:pStyle w:val="a0"/>
        <w:rPr>
          <w:rFonts w:hint="cs"/>
          <w:rtl/>
        </w:rPr>
      </w:pPr>
    </w:p>
    <w:p w14:paraId="2ABC1645" w14:textId="77777777" w:rsidR="00000000" w:rsidRDefault="00B90FE9">
      <w:pPr>
        <w:pStyle w:val="-"/>
        <w:rPr>
          <w:rtl/>
        </w:rPr>
      </w:pPr>
      <w:bookmarkStart w:id="490" w:name="FS000000549T14_01_2004_17_02_25C"/>
      <w:bookmarkEnd w:id="490"/>
      <w:r>
        <w:rPr>
          <w:rtl/>
        </w:rPr>
        <w:t>טלב אלסאנע (רע"ם):</w:t>
      </w:r>
    </w:p>
    <w:p w14:paraId="0CAF17D5" w14:textId="77777777" w:rsidR="00000000" w:rsidRDefault="00B90FE9">
      <w:pPr>
        <w:pStyle w:val="a0"/>
        <w:rPr>
          <w:rtl/>
        </w:rPr>
      </w:pPr>
    </w:p>
    <w:p w14:paraId="3431F3C9" w14:textId="77777777" w:rsidR="00000000" w:rsidRDefault="00B90FE9">
      <w:pPr>
        <w:pStyle w:val="a0"/>
        <w:rPr>
          <w:rFonts w:hint="cs"/>
          <w:rtl/>
        </w:rPr>
      </w:pPr>
      <w:r>
        <w:rPr>
          <w:rFonts w:hint="cs"/>
          <w:rtl/>
        </w:rPr>
        <w:t>אבל היום, דבר ראשון, יש הנהגה סורית שמוכנה לדבר, יש על מה לדבר, ולדעתי יש כל הסיבות לנהל משא-ומתן.</w:t>
      </w:r>
    </w:p>
    <w:p w14:paraId="7B6242B4" w14:textId="77777777" w:rsidR="00000000" w:rsidRDefault="00B90FE9">
      <w:pPr>
        <w:pStyle w:val="a0"/>
        <w:rPr>
          <w:rFonts w:hint="cs"/>
          <w:rtl/>
        </w:rPr>
      </w:pPr>
    </w:p>
    <w:p w14:paraId="03A5E7AF" w14:textId="77777777" w:rsidR="00000000" w:rsidRDefault="00B90FE9">
      <w:pPr>
        <w:pStyle w:val="a0"/>
        <w:rPr>
          <w:rFonts w:hint="cs"/>
          <w:rtl/>
        </w:rPr>
      </w:pPr>
      <w:r>
        <w:rPr>
          <w:rFonts w:hint="cs"/>
          <w:rtl/>
        </w:rPr>
        <w:t>לגבי הלובים, המשא-ומתן וה</w:t>
      </w:r>
      <w:r>
        <w:rPr>
          <w:rFonts w:hint="cs"/>
          <w:rtl/>
        </w:rPr>
        <w:t xml:space="preserve">ניסיון לקדם מערכת יחסים עם לוב - אדוני היושב-ראש, כבוד שר החוץ, כל תהליך שלום הוא טוב, אבל אם לא יהיה שלום עם הפלסטינים, לא יהיה הסכם שלום אמיתי ובר-קיימא, לא עם מרוקו, לא עם תוניס, לא עם קטאר. כולם יודעים שאם תהיה נסיגה במשא-מתן עם הפלסטינים, תהיה רגרסיה </w:t>
      </w:r>
      <w:r>
        <w:rPr>
          <w:rFonts w:hint="cs"/>
          <w:rtl/>
        </w:rPr>
        <w:t>בכל הערוצים עם מדינות ערב. יש היוזמה הסעודית, יש לב לבו של הסכסוך, וזו הבעיה הפלסטינית. אתם, עם אבו-עלא, עם נביל שעת' צריך לנהל את המשא-ומתן, לפתור את הבעיה בין מדינת ישראל למדינות ערב בכלל. תודה רבה.</w:t>
      </w:r>
    </w:p>
    <w:p w14:paraId="0EB5D475" w14:textId="77777777" w:rsidR="00000000" w:rsidRDefault="00B90FE9">
      <w:pPr>
        <w:pStyle w:val="a0"/>
        <w:rPr>
          <w:rFonts w:hint="cs"/>
          <w:rtl/>
        </w:rPr>
      </w:pPr>
    </w:p>
    <w:p w14:paraId="70A44299" w14:textId="77777777" w:rsidR="00000000" w:rsidRDefault="00B90FE9">
      <w:pPr>
        <w:pStyle w:val="af1"/>
        <w:rPr>
          <w:rtl/>
        </w:rPr>
      </w:pPr>
      <w:r>
        <w:rPr>
          <w:rFonts w:hint="eastAsia"/>
          <w:rtl/>
        </w:rPr>
        <w:t>היו</w:t>
      </w:r>
      <w:r>
        <w:rPr>
          <w:rtl/>
        </w:rPr>
        <w:t>"ר אלי בן-מנחם:</w:t>
      </w:r>
    </w:p>
    <w:p w14:paraId="689BED54" w14:textId="77777777" w:rsidR="00000000" w:rsidRDefault="00B90FE9">
      <w:pPr>
        <w:pStyle w:val="a0"/>
        <w:rPr>
          <w:rFonts w:hint="cs"/>
          <w:rtl/>
        </w:rPr>
      </w:pPr>
    </w:p>
    <w:p w14:paraId="40EC9232" w14:textId="77777777" w:rsidR="00000000" w:rsidRDefault="00B90FE9">
      <w:pPr>
        <w:pStyle w:val="a0"/>
        <w:rPr>
          <w:rFonts w:hint="cs"/>
          <w:rtl/>
        </w:rPr>
      </w:pPr>
      <w:r>
        <w:rPr>
          <w:rFonts w:hint="cs"/>
          <w:rtl/>
        </w:rPr>
        <w:t>תודה לחבר הכנסת טלב אלסאנע. חבר הכ</w:t>
      </w:r>
      <w:r>
        <w:rPr>
          <w:rFonts w:hint="cs"/>
          <w:rtl/>
        </w:rPr>
        <w:t>נסת דוד אזולאי - איננו. חבר הכנסת אחמד טיבי, בבקשה. אחריו - חבר הכנסת אבו וילן.</w:t>
      </w:r>
    </w:p>
    <w:p w14:paraId="4EB16A78" w14:textId="77777777" w:rsidR="00000000" w:rsidRDefault="00B90FE9">
      <w:pPr>
        <w:pStyle w:val="a0"/>
        <w:rPr>
          <w:rFonts w:hint="cs"/>
          <w:rtl/>
        </w:rPr>
      </w:pPr>
    </w:p>
    <w:p w14:paraId="074E636D" w14:textId="77777777" w:rsidR="00000000" w:rsidRDefault="00B90FE9">
      <w:pPr>
        <w:pStyle w:val="af0"/>
        <w:rPr>
          <w:rtl/>
        </w:rPr>
      </w:pPr>
      <w:bookmarkStart w:id="491" w:name="FS000000560T14_01_2004_16_23_06"/>
      <w:bookmarkEnd w:id="491"/>
      <w:r>
        <w:rPr>
          <w:rFonts w:hint="eastAsia"/>
          <w:rtl/>
        </w:rPr>
        <w:t>צבי</w:t>
      </w:r>
      <w:r>
        <w:rPr>
          <w:rtl/>
        </w:rPr>
        <w:t xml:space="preserve"> הנדל (האיחוד הלאומי - ישראל ביתנו):</w:t>
      </w:r>
    </w:p>
    <w:p w14:paraId="6548FA4D" w14:textId="77777777" w:rsidR="00000000" w:rsidRDefault="00B90FE9">
      <w:pPr>
        <w:pStyle w:val="a0"/>
        <w:rPr>
          <w:rFonts w:hint="cs"/>
          <w:rtl/>
        </w:rPr>
      </w:pPr>
    </w:p>
    <w:p w14:paraId="3BB75488" w14:textId="77777777" w:rsidR="00000000" w:rsidRDefault="00B90FE9">
      <w:pPr>
        <w:pStyle w:val="a0"/>
        <w:rPr>
          <w:rFonts w:hint="cs"/>
          <w:rtl/>
        </w:rPr>
      </w:pPr>
      <w:r>
        <w:rPr>
          <w:rFonts w:hint="cs"/>
          <w:rtl/>
        </w:rPr>
        <w:t>האם ערפאת מסכים שתדבר על סוריה?</w:t>
      </w:r>
    </w:p>
    <w:p w14:paraId="0332C937" w14:textId="77777777" w:rsidR="00000000" w:rsidRDefault="00B90FE9">
      <w:pPr>
        <w:pStyle w:val="a0"/>
        <w:rPr>
          <w:rFonts w:hint="cs"/>
          <w:rtl/>
        </w:rPr>
      </w:pPr>
    </w:p>
    <w:p w14:paraId="4E5DF45C" w14:textId="77777777" w:rsidR="00000000" w:rsidRDefault="00B90FE9">
      <w:pPr>
        <w:pStyle w:val="-"/>
        <w:rPr>
          <w:rtl/>
        </w:rPr>
      </w:pPr>
      <w:bookmarkStart w:id="492" w:name="FS000000560T14_01_2004_16_23_23C"/>
      <w:bookmarkEnd w:id="492"/>
      <w:r>
        <w:rPr>
          <w:rtl/>
        </w:rPr>
        <w:t>אחמד טיבי (חד"ש-תע"ל):</w:t>
      </w:r>
    </w:p>
    <w:p w14:paraId="05743BCE" w14:textId="77777777" w:rsidR="00000000" w:rsidRDefault="00B90FE9">
      <w:pPr>
        <w:pStyle w:val="a0"/>
        <w:rPr>
          <w:rtl/>
        </w:rPr>
      </w:pPr>
    </w:p>
    <w:p w14:paraId="5726F1CD" w14:textId="77777777" w:rsidR="00000000" w:rsidRDefault="00B90FE9">
      <w:pPr>
        <w:pStyle w:val="a0"/>
        <w:rPr>
          <w:rFonts w:hint="cs"/>
          <w:rtl/>
        </w:rPr>
      </w:pPr>
      <w:r>
        <w:rPr>
          <w:rFonts w:hint="cs"/>
          <w:rtl/>
        </w:rPr>
        <w:t>אדוני היושב-ראש, כבוד שר החוץ, הנשיא בשאר אסד נתן ריאיון מקיף ל"ניוזוויק" לפנ</w:t>
      </w:r>
      <w:r>
        <w:rPr>
          <w:rFonts w:hint="cs"/>
          <w:rtl/>
        </w:rPr>
        <w:t>י כמה שבועות.</w:t>
      </w:r>
    </w:p>
    <w:p w14:paraId="0C172682" w14:textId="77777777" w:rsidR="00000000" w:rsidRDefault="00B90FE9">
      <w:pPr>
        <w:pStyle w:val="a0"/>
        <w:rPr>
          <w:rFonts w:hint="cs"/>
          <w:rtl/>
        </w:rPr>
      </w:pPr>
    </w:p>
    <w:p w14:paraId="6F2D0551" w14:textId="77777777" w:rsidR="00000000" w:rsidRDefault="00B90FE9">
      <w:pPr>
        <w:pStyle w:val="af0"/>
        <w:rPr>
          <w:rtl/>
        </w:rPr>
      </w:pPr>
      <w:r>
        <w:rPr>
          <w:rFonts w:hint="eastAsia"/>
          <w:rtl/>
        </w:rPr>
        <w:t>שר</w:t>
      </w:r>
      <w:r>
        <w:rPr>
          <w:rtl/>
        </w:rPr>
        <w:t xml:space="preserve"> החוץ סילבן שלום:</w:t>
      </w:r>
    </w:p>
    <w:p w14:paraId="2D31E831" w14:textId="77777777" w:rsidR="00000000" w:rsidRDefault="00B90FE9">
      <w:pPr>
        <w:pStyle w:val="a0"/>
        <w:rPr>
          <w:rFonts w:hint="cs"/>
          <w:rtl/>
        </w:rPr>
      </w:pPr>
    </w:p>
    <w:p w14:paraId="6EA56BB3" w14:textId="77777777" w:rsidR="00000000" w:rsidRDefault="00B90FE9">
      <w:pPr>
        <w:pStyle w:val="a0"/>
        <w:rPr>
          <w:rFonts w:hint="cs"/>
          <w:rtl/>
        </w:rPr>
      </w:pPr>
      <w:r>
        <w:rPr>
          <w:rFonts w:hint="cs"/>
          <w:rtl/>
        </w:rPr>
        <w:t>ל"ניו-יורק טיימס".</w:t>
      </w:r>
    </w:p>
    <w:p w14:paraId="5B21B24E" w14:textId="77777777" w:rsidR="00000000" w:rsidRDefault="00B90FE9">
      <w:pPr>
        <w:pStyle w:val="a0"/>
        <w:rPr>
          <w:rFonts w:hint="cs"/>
          <w:rtl/>
        </w:rPr>
      </w:pPr>
    </w:p>
    <w:p w14:paraId="36C232FA" w14:textId="77777777" w:rsidR="00000000" w:rsidRDefault="00B90FE9">
      <w:pPr>
        <w:pStyle w:val="-"/>
        <w:rPr>
          <w:rtl/>
        </w:rPr>
      </w:pPr>
      <w:bookmarkStart w:id="493" w:name="FS000000560T14_01_2004_17_06_18"/>
      <w:bookmarkStart w:id="494" w:name="FS000000560T14_01_2004_17_06_24C"/>
      <w:bookmarkEnd w:id="493"/>
      <w:bookmarkEnd w:id="494"/>
      <w:r>
        <w:rPr>
          <w:rtl/>
        </w:rPr>
        <w:t>אחמד טיבי (חד"ש-תע"ל):</w:t>
      </w:r>
    </w:p>
    <w:p w14:paraId="532A7616" w14:textId="77777777" w:rsidR="00000000" w:rsidRDefault="00B90FE9">
      <w:pPr>
        <w:pStyle w:val="a0"/>
        <w:rPr>
          <w:rtl/>
        </w:rPr>
      </w:pPr>
    </w:p>
    <w:p w14:paraId="1F011EF5" w14:textId="77777777" w:rsidR="00000000" w:rsidRDefault="00B90FE9">
      <w:pPr>
        <w:pStyle w:val="a0"/>
        <w:rPr>
          <w:rFonts w:hint="cs"/>
          <w:rtl/>
        </w:rPr>
      </w:pPr>
      <w:r>
        <w:rPr>
          <w:rFonts w:hint="cs"/>
          <w:rtl/>
        </w:rPr>
        <w:t>ל"ניו-יורק טיימס", סליחה. הוא היווה כמעט אבן דרך ביחסי החוץ של סוריה והאפשרות של פתיחת משא-ומתן.</w:t>
      </w:r>
    </w:p>
    <w:p w14:paraId="090D653D" w14:textId="77777777" w:rsidR="00000000" w:rsidRDefault="00B90FE9">
      <w:pPr>
        <w:pStyle w:val="a0"/>
        <w:rPr>
          <w:rFonts w:hint="cs"/>
          <w:rtl/>
        </w:rPr>
      </w:pPr>
    </w:p>
    <w:p w14:paraId="61F18C88" w14:textId="77777777" w:rsidR="00000000" w:rsidRDefault="00B90FE9">
      <w:pPr>
        <w:pStyle w:val="a0"/>
        <w:rPr>
          <w:rFonts w:hint="cs"/>
          <w:rtl/>
        </w:rPr>
      </w:pPr>
      <w:r>
        <w:rPr>
          <w:rFonts w:hint="cs"/>
          <w:rtl/>
        </w:rPr>
        <w:t>אין ספק שהדברים שאמר הנשיא היו דברים שונים ממה שנאמר בעבר על-ידי דוברים סורים.</w:t>
      </w:r>
      <w:r>
        <w:rPr>
          <w:rFonts w:hint="cs"/>
          <w:rtl/>
        </w:rPr>
        <w:t xml:space="preserve"> הדברים נאמרו מפי הגבורה, מפי הנשיא, הם היוו אתגר, ומול האתגר הזה אפשר לחלק את התגובות בממשלת ישראל לכמה תגובות, נדמה לי, ארבע קבוצות. </w:t>
      </w:r>
    </w:p>
    <w:p w14:paraId="0AA9202A" w14:textId="77777777" w:rsidR="00000000" w:rsidRDefault="00B90FE9">
      <w:pPr>
        <w:pStyle w:val="a0"/>
        <w:rPr>
          <w:rFonts w:hint="cs"/>
          <w:rtl/>
        </w:rPr>
      </w:pPr>
    </w:p>
    <w:p w14:paraId="1543AE2C" w14:textId="77777777" w:rsidR="00000000" w:rsidRDefault="00B90FE9">
      <w:pPr>
        <w:pStyle w:val="a0"/>
        <w:rPr>
          <w:rFonts w:hint="cs"/>
          <w:rtl/>
        </w:rPr>
      </w:pPr>
      <w:r>
        <w:rPr>
          <w:rFonts w:hint="cs"/>
          <w:rtl/>
        </w:rPr>
        <w:t>האחת היא של שר החוץ. כהרגלו של כל שר חוץ אחראי, שהוא מנהיג הדיפלומטיה ויחסי החוץ, הוא מעוניין לפתח יחסים עם כל מדינה מס</w:t>
      </w:r>
      <w:r>
        <w:rPr>
          <w:rFonts w:hint="cs"/>
          <w:rtl/>
        </w:rPr>
        <w:t xml:space="preserve">ביב. אומנם הוא לא אומר מה המחיר, השר סילבן שלום, אבל הוא יודע מה המחיר. הוא מוכן ורוצה </w:t>
      </w:r>
      <w:r>
        <w:t>to engage</w:t>
      </w:r>
      <w:r>
        <w:rPr>
          <w:rFonts w:hint="cs"/>
          <w:rtl/>
        </w:rPr>
        <w:t>. זו קבוצה אחת שמנהיג שר החוץ.</w:t>
      </w:r>
    </w:p>
    <w:p w14:paraId="607D8953" w14:textId="77777777" w:rsidR="00000000" w:rsidRDefault="00B90FE9">
      <w:pPr>
        <w:pStyle w:val="a0"/>
        <w:rPr>
          <w:rFonts w:hint="cs"/>
          <w:rtl/>
        </w:rPr>
      </w:pPr>
    </w:p>
    <w:p w14:paraId="4B0A2FF6" w14:textId="77777777" w:rsidR="00000000" w:rsidRDefault="00B90FE9">
      <w:pPr>
        <w:pStyle w:val="a0"/>
        <w:rPr>
          <w:rFonts w:hint="cs"/>
          <w:rtl/>
        </w:rPr>
      </w:pPr>
      <w:r>
        <w:rPr>
          <w:rFonts w:hint="cs"/>
          <w:rtl/>
        </w:rPr>
        <w:t>יש קבוצה שנייה, של ראש הממשלה. היא שתקה והדליפה לערוץ-2, שהוא לא מוכן לסגת מרמת-הגולן גם תמורת שלום עם סוריה. זו הקבוצה השנייה.</w:t>
      </w:r>
    </w:p>
    <w:p w14:paraId="60DEBF0A" w14:textId="77777777" w:rsidR="00000000" w:rsidRDefault="00B90FE9">
      <w:pPr>
        <w:pStyle w:val="a0"/>
        <w:rPr>
          <w:rFonts w:hint="cs"/>
          <w:rtl/>
        </w:rPr>
      </w:pPr>
    </w:p>
    <w:p w14:paraId="5C53D832" w14:textId="77777777" w:rsidR="00000000" w:rsidRDefault="00B90FE9">
      <w:pPr>
        <w:pStyle w:val="a0"/>
        <w:rPr>
          <w:rFonts w:hint="cs"/>
          <w:rtl/>
        </w:rPr>
      </w:pPr>
      <w:r>
        <w:rPr>
          <w:rFonts w:hint="cs"/>
          <w:rtl/>
        </w:rPr>
        <w:t>הקבוצה השלישית היא של שר הביטחון מופז, שצריך לחכות לתוצאות החקירה של סדאם חוסיין בעירק ואחר כך לבדוק את האפשרויות למשא-ומתן עם סוריה. איזה גאון מדיני, עוד לא היה דבר כזה.</w:t>
      </w:r>
    </w:p>
    <w:p w14:paraId="1799CFC8" w14:textId="77777777" w:rsidR="00000000" w:rsidRDefault="00B90FE9">
      <w:pPr>
        <w:pStyle w:val="a0"/>
        <w:rPr>
          <w:rFonts w:hint="cs"/>
          <w:rtl/>
        </w:rPr>
      </w:pPr>
    </w:p>
    <w:p w14:paraId="02C4E86D" w14:textId="77777777" w:rsidR="00000000" w:rsidRDefault="00B90FE9">
      <w:pPr>
        <w:pStyle w:val="a0"/>
        <w:rPr>
          <w:rFonts w:hint="cs"/>
          <w:rtl/>
        </w:rPr>
      </w:pPr>
      <w:r>
        <w:rPr>
          <w:rFonts w:hint="cs"/>
          <w:rtl/>
        </w:rPr>
        <w:t xml:space="preserve">יש, כמובן בין לבין, ויש, למשל, קבוצה של שר החקלאות ישראל כץ, האיחוד הלאומי ואחרים, </w:t>
      </w:r>
      <w:r>
        <w:rPr>
          <w:rFonts w:hint="cs"/>
          <w:rtl/>
        </w:rPr>
        <w:t xml:space="preserve">שעל כל אמירה פרגמטית של רצון לקיים משא-ומתן אמיתי, וזה מה שדרש הנשיא אסד - משא-ומתן אמיתי, כן - - </w:t>
      </w:r>
    </w:p>
    <w:p w14:paraId="57155CFC" w14:textId="77777777" w:rsidR="00000000" w:rsidRDefault="00B90FE9">
      <w:pPr>
        <w:pStyle w:val="a0"/>
        <w:ind w:firstLine="0"/>
        <w:rPr>
          <w:rFonts w:hint="cs"/>
          <w:rtl/>
        </w:rPr>
      </w:pPr>
    </w:p>
    <w:p w14:paraId="699D2303" w14:textId="77777777" w:rsidR="00000000" w:rsidRDefault="00B90FE9">
      <w:pPr>
        <w:pStyle w:val="af0"/>
        <w:rPr>
          <w:rtl/>
        </w:rPr>
      </w:pPr>
      <w:r>
        <w:rPr>
          <w:rFonts w:hint="eastAsia"/>
          <w:rtl/>
        </w:rPr>
        <w:t>צבי</w:t>
      </w:r>
      <w:r>
        <w:rPr>
          <w:rtl/>
        </w:rPr>
        <w:t xml:space="preserve"> הנדל (האיחוד הלאומי - ישראל ביתנו):</w:t>
      </w:r>
    </w:p>
    <w:p w14:paraId="4C551769" w14:textId="77777777" w:rsidR="00000000" w:rsidRDefault="00B90FE9">
      <w:pPr>
        <w:pStyle w:val="a0"/>
        <w:rPr>
          <w:rFonts w:hint="cs"/>
          <w:rtl/>
        </w:rPr>
      </w:pPr>
    </w:p>
    <w:p w14:paraId="776FF181" w14:textId="77777777" w:rsidR="00000000" w:rsidRDefault="00B90FE9">
      <w:pPr>
        <w:pStyle w:val="a0"/>
        <w:rPr>
          <w:rFonts w:hint="cs"/>
          <w:rtl/>
        </w:rPr>
      </w:pPr>
      <w:r>
        <w:rPr>
          <w:rFonts w:hint="cs"/>
          <w:rtl/>
        </w:rPr>
        <w:t>מקימים יישוב?</w:t>
      </w:r>
    </w:p>
    <w:p w14:paraId="1C90E451" w14:textId="77777777" w:rsidR="00000000" w:rsidRDefault="00B90FE9">
      <w:pPr>
        <w:pStyle w:val="a0"/>
        <w:rPr>
          <w:rFonts w:hint="cs"/>
          <w:rtl/>
        </w:rPr>
      </w:pPr>
    </w:p>
    <w:p w14:paraId="7D93B40A" w14:textId="77777777" w:rsidR="00000000" w:rsidRDefault="00B90FE9">
      <w:pPr>
        <w:pStyle w:val="-"/>
        <w:rPr>
          <w:rtl/>
        </w:rPr>
      </w:pPr>
      <w:bookmarkStart w:id="495" w:name="FS000000560T14_01_2004_17_14_58C"/>
      <w:bookmarkEnd w:id="495"/>
      <w:r>
        <w:rPr>
          <w:rtl/>
        </w:rPr>
        <w:t>אחמד טיבי (חד"ש-תע"ל):</w:t>
      </w:r>
    </w:p>
    <w:p w14:paraId="266EE1D0" w14:textId="77777777" w:rsidR="00000000" w:rsidRDefault="00B90FE9">
      <w:pPr>
        <w:pStyle w:val="a0"/>
        <w:rPr>
          <w:rtl/>
        </w:rPr>
      </w:pPr>
    </w:p>
    <w:p w14:paraId="06D9BDE9" w14:textId="77777777" w:rsidR="00000000" w:rsidRDefault="00B90FE9">
      <w:pPr>
        <w:pStyle w:val="a0"/>
        <w:rPr>
          <w:rFonts w:hint="cs"/>
          <w:rtl/>
        </w:rPr>
      </w:pPr>
      <w:r>
        <w:rPr>
          <w:rFonts w:hint="cs"/>
          <w:rtl/>
        </w:rPr>
        <w:t xml:space="preserve">- - מקימים התנחלויות, מעבים את מה שקיים. זו גם גישה. זו הגישה הרביעית. </w:t>
      </w:r>
      <w:bookmarkStart w:id="496" w:name="FS000000560T14_01_2004_16_26_13C"/>
      <w:bookmarkEnd w:id="496"/>
      <w:r>
        <w:rPr>
          <w:rFonts w:hint="cs"/>
          <w:rtl/>
        </w:rPr>
        <w:t xml:space="preserve">נדמה </w:t>
      </w:r>
      <w:r>
        <w:rPr>
          <w:rFonts w:hint="cs"/>
          <w:rtl/>
        </w:rPr>
        <w:t>לי שיש גם גישות נוספות, כי בכל זאת מדובר בממשלה רבגונית.</w:t>
      </w:r>
    </w:p>
    <w:p w14:paraId="6A5742D9" w14:textId="77777777" w:rsidR="00000000" w:rsidRDefault="00B90FE9">
      <w:pPr>
        <w:pStyle w:val="a0"/>
        <w:rPr>
          <w:rFonts w:hint="cs"/>
          <w:rtl/>
        </w:rPr>
      </w:pPr>
    </w:p>
    <w:p w14:paraId="30AC694E" w14:textId="77777777" w:rsidR="00000000" w:rsidRDefault="00B90FE9">
      <w:pPr>
        <w:pStyle w:val="af0"/>
        <w:rPr>
          <w:rtl/>
        </w:rPr>
      </w:pPr>
      <w:r>
        <w:rPr>
          <w:rFonts w:hint="eastAsia"/>
          <w:rtl/>
        </w:rPr>
        <w:t>צבי</w:t>
      </w:r>
      <w:r>
        <w:rPr>
          <w:rtl/>
        </w:rPr>
        <w:t xml:space="preserve"> הנדל (האיחוד הלאומי - ישראל ביתנו):</w:t>
      </w:r>
    </w:p>
    <w:p w14:paraId="6150B372" w14:textId="77777777" w:rsidR="00000000" w:rsidRDefault="00B90FE9">
      <w:pPr>
        <w:pStyle w:val="a0"/>
        <w:rPr>
          <w:rFonts w:hint="cs"/>
          <w:rtl/>
        </w:rPr>
      </w:pPr>
    </w:p>
    <w:p w14:paraId="7000FBA5" w14:textId="77777777" w:rsidR="00000000" w:rsidRDefault="00B90FE9">
      <w:pPr>
        <w:pStyle w:val="a0"/>
        <w:rPr>
          <w:rFonts w:hint="cs"/>
          <w:rtl/>
        </w:rPr>
      </w:pPr>
      <w:r>
        <w:rPr>
          <w:rFonts w:hint="cs"/>
          <w:rtl/>
        </w:rPr>
        <w:t>מה גישתו של אחמד טיבי?</w:t>
      </w:r>
    </w:p>
    <w:p w14:paraId="70C2E3F9" w14:textId="77777777" w:rsidR="00000000" w:rsidRDefault="00B90FE9">
      <w:pPr>
        <w:pStyle w:val="a0"/>
        <w:rPr>
          <w:rFonts w:hint="cs"/>
          <w:rtl/>
        </w:rPr>
      </w:pPr>
    </w:p>
    <w:p w14:paraId="7FB0AB2F" w14:textId="77777777" w:rsidR="00000000" w:rsidRDefault="00B90FE9">
      <w:pPr>
        <w:pStyle w:val="-"/>
        <w:rPr>
          <w:rtl/>
        </w:rPr>
      </w:pPr>
      <w:bookmarkStart w:id="497" w:name="FS000000560T14_01_2004_16_26_25C"/>
      <w:bookmarkEnd w:id="497"/>
      <w:r>
        <w:rPr>
          <w:rtl/>
        </w:rPr>
        <w:t>אחמד טיבי (חד"ש-תע"ל):</w:t>
      </w:r>
    </w:p>
    <w:p w14:paraId="37A42149" w14:textId="77777777" w:rsidR="00000000" w:rsidRDefault="00B90FE9">
      <w:pPr>
        <w:pStyle w:val="a0"/>
        <w:rPr>
          <w:rtl/>
        </w:rPr>
      </w:pPr>
    </w:p>
    <w:p w14:paraId="2E9DC70F" w14:textId="77777777" w:rsidR="00000000" w:rsidRDefault="00B90FE9">
      <w:pPr>
        <w:pStyle w:val="a0"/>
        <w:rPr>
          <w:rFonts w:hint="cs"/>
          <w:rtl/>
        </w:rPr>
      </w:pPr>
      <w:r>
        <w:rPr>
          <w:rFonts w:hint="cs"/>
          <w:rtl/>
        </w:rPr>
        <w:t xml:space="preserve">שלום כולל במזרח התיכון אי-אפשר להשיג בלי סוריה, אבל שלום כולל חייב להתחיל עם פתרון הבעיה הפלסטינית. ובשלב זה </w:t>
      </w:r>
      <w:r>
        <w:rPr>
          <w:rFonts w:hint="cs"/>
          <w:rtl/>
        </w:rPr>
        <w:t xml:space="preserve">הממשלה הזאת לא התקדמה כהוא-זה בשום מסלול. </w:t>
      </w:r>
    </w:p>
    <w:p w14:paraId="75EA669C" w14:textId="77777777" w:rsidR="00000000" w:rsidRDefault="00B90FE9">
      <w:pPr>
        <w:pStyle w:val="a0"/>
        <w:rPr>
          <w:rFonts w:hint="cs"/>
          <w:rtl/>
        </w:rPr>
      </w:pPr>
    </w:p>
    <w:p w14:paraId="3C6F588C" w14:textId="77777777" w:rsidR="00000000" w:rsidRDefault="00B90FE9">
      <w:pPr>
        <w:pStyle w:val="a0"/>
        <w:rPr>
          <w:rFonts w:hint="cs"/>
          <w:rtl/>
        </w:rPr>
      </w:pPr>
      <w:r>
        <w:rPr>
          <w:rFonts w:hint="cs"/>
          <w:rtl/>
        </w:rPr>
        <w:t xml:space="preserve">אני מכיר את הנטייה הקלאסית של ממשלות ישראל לשחק את משחק המסלולים - פעם הפלסטיני, פעם הסורי. יצחק רבין המנוח כבר הודה בכך פעם, וגם אהוד ברק, שאני מקווה שלא יחזור לפוליטיקה, כבר הודה פעם. </w:t>
      </w:r>
    </w:p>
    <w:p w14:paraId="16A4BFAA" w14:textId="77777777" w:rsidR="00000000" w:rsidRDefault="00B90FE9">
      <w:pPr>
        <w:pStyle w:val="a0"/>
        <w:rPr>
          <w:rFonts w:hint="cs"/>
          <w:rtl/>
        </w:rPr>
      </w:pPr>
    </w:p>
    <w:p w14:paraId="49599734" w14:textId="77777777" w:rsidR="00000000" w:rsidRDefault="00B90FE9">
      <w:pPr>
        <w:pStyle w:val="af1"/>
        <w:rPr>
          <w:rtl/>
        </w:rPr>
      </w:pPr>
      <w:r>
        <w:rPr>
          <w:rFonts w:hint="eastAsia"/>
          <w:rtl/>
        </w:rPr>
        <w:t>היו</w:t>
      </w:r>
      <w:r>
        <w:rPr>
          <w:rtl/>
        </w:rPr>
        <w:t>"ר אלי בן-מנחם:</w:t>
      </w:r>
    </w:p>
    <w:p w14:paraId="0D0A7372" w14:textId="77777777" w:rsidR="00000000" w:rsidRDefault="00B90FE9">
      <w:pPr>
        <w:pStyle w:val="a0"/>
        <w:rPr>
          <w:rFonts w:hint="cs"/>
          <w:rtl/>
        </w:rPr>
      </w:pPr>
    </w:p>
    <w:p w14:paraId="64FB8FD0" w14:textId="77777777" w:rsidR="00000000" w:rsidRDefault="00B90FE9">
      <w:pPr>
        <w:pStyle w:val="a0"/>
        <w:rPr>
          <w:rFonts w:hint="cs"/>
          <w:rtl/>
        </w:rPr>
      </w:pPr>
      <w:r>
        <w:rPr>
          <w:rFonts w:hint="cs"/>
          <w:rtl/>
        </w:rPr>
        <w:t xml:space="preserve">חבר </w:t>
      </w:r>
      <w:r>
        <w:rPr>
          <w:rFonts w:hint="cs"/>
          <w:rtl/>
        </w:rPr>
        <w:t>הכנסת טיבי, תשתדל לסיים, כי הזמן מסתיים.</w:t>
      </w:r>
    </w:p>
    <w:p w14:paraId="21C90FA2" w14:textId="77777777" w:rsidR="00000000" w:rsidRDefault="00B90FE9">
      <w:pPr>
        <w:pStyle w:val="a0"/>
        <w:rPr>
          <w:rFonts w:hint="cs"/>
          <w:rtl/>
        </w:rPr>
      </w:pPr>
    </w:p>
    <w:p w14:paraId="39697100" w14:textId="77777777" w:rsidR="00000000" w:rsidRDefault="00B90FE9">
      <w:pPr>
        <w:pStyle w:val="-"/>
        <w:rPr>
          <w:rtl/>
        </w:rPr>
      </w:pPr>
      <w:bookmarkStart w:id="498" w:name="FS000000560T14_01_2004_16_27_06C"/>
      <w:bookmarkEnd w:id="498"/>
      <w:r>
        <w:rPr>
          <w:rtl/>
        </w:rPr>
        <w:t>אחמד טיבי (חד"ש-תע"ל):</w:t>
      </w:r>
    </w:p>
    <w:p w14:paraId="1D20DADA" w14:textId="77777777" w:rsidR="00000000" w:rsidRDefault="00B90FE9">
      <w:pPr>
        <w:pStyle w:val="a0"/>
        <w:rPr>
          <w:rtl/>
        </w:rPr>
      </w:pPr>
    </w:p>
    <w:p w14:paraId="1078AC79" w14:textId="77777777" w:rsidR="00000000" w:rsidRDefault="00B90FE9">
      <w:pPr>
        <w:pStyle w:val="a0"/>
        <w:rPr>
          <w:rFonts w:hint="cs"/>
          <w:rtl/>
        </w:rPr>
      </w:pPr>
      <w:r>
        <w:rPr>
          <w:rFonts w:hint="cs"/>
          <w:rtl/>
        </w:rPr>
        <w:t>הסרבנות של ראש הממשלה, התסכול של שר החוץ הובילו את נשיא המדינה להציע הצעה שהוא לא מוסמך להציע, להזמין את הנשיא אסד לכאן. למה הוא הציע אותה? הוא ראה את חומרת הקיצוניות והסרבנות של הממשלה, ובע</w:t>
      </w:r>
      <w:r>
        <w:rPr>
          <w:rFonts w:hint="cs"/>
          <w:rtl/>
        </w:rPr>
        <w:t>יקר של העומד בראשה, והפנה את ההזמנה. לכן הסורים, שיודעים שלא הנשיא מזמין, והם לא פועלים לפי הזמנות טקסיות, הם רוצים משא-ומתן אמיתי על בסיס החלטות האו"ם - הרי פעם הם התחילו משא-ומתן עם מדינה, לא עם אגודה עות'מאנית.</w:t>
      </w:r>
    </w:p>
    <w:p w14:paraId="007D582E" w14:textId="77777777" w:rsidR="00000000" w:rsidRDefault="00B90FE9">
      <w:pPr>
        <w:pStyle w:val="a0"/>
        <w:rPr>
          <w:rFonts w:hint="cs"/>
          <w:rtl/>
        </w:rPr>
      </w:pPr>
    </w:p>
    <w:p w14:paraId="63AC955B" w14:textId="77777777" w:rsidR="00000000" w:rsidRDefault="00B90FE9">
      <w:pPr>
        <w:pStyle w:val="af1"/>
        <w:rPr>
          <w:rtl/>
        </w:rPr>
      </w:pPr>
      <w:r>
        <w:rPr>
          <w:rtl/>
        </w:rPr>
        <w:t>היו"ר אלי בן-מנחם:</w:t>
      </w:r>
    </w:p>
    <w:p w14:paraId="6EEAAA2F" w14:textId="77777777" w:rsidR="00000000" w:rsidRDefault="00B90FE9">
      <w:pPr>
        <w:pStyle w:val="a0"/>
        <w:rPr>
          <w:rtl/>
        </w:rPr>
      </w:pPr>
    </w:p>
    <w:p w14:paraId="3B8FC87B" w14:textId="77777777" w:rsidR="00000000" w:rsidRDefault="00B90FE9">
      <w:pPr>
        <w:pStyle w:val="a0"/>
        <w:rPr>
          <w:rFonts w:hint="cs"/>
          <w:rtl/>
        </w:rPr>
      </w:pPr>
      <w:r>
        <w:rPr>
          <w:rFonts w:hint="cs"/>
          <w:rtl/>
        </w:rPr>
        <w:t>אחמד טיבי.</w:t>
      </w:r>
    </w:p>
    <w:p w14:paraId="160AF6D2" w14:textId="77777777" w:rsidR="00000000" w:rsidRDefault="00B90FE9">
      <w:pPr>
        <w:pStyle w:val="a0"/>
        <w:rPr>
          <w:rFonts w:hint="cs"/>
          <w:rtl/>
        </w:rPr>
      </w:pPr>
    </w:p>
    <w:p w14:paraId="3DAB8B7D" w14:textId="77777777" w:rsidR="00000000" w:rsidRDefault="00B90FE9">
      <w:pPr>
        <w:pStyle w:val="-"/>
        <w:rPr>
          <w:rtl/>
        </w:rPr>
      </w:pPr>
      <w:bookmarkStart w:id="499" w:name="FS000000560T14_01_2004_17_18_52C"/>
      <w:bookmarkEnd w:id="499"/>
      <w:r>
        <w:rPr>
          <w:rtl/>
        </w:rPr>
        <w:t>אחמד טיבי</w:t>
      </w:r>
      <w:r>
        <w:rPr>
          <w:rtl/>
        </w:rPr>
        <w:t xml:space="preserve"> (חד"ש-תע"ל):</w:t>
      </w:r>
    </w:p>
    <w:p w14:paraId="791312E6" w14:textId="77777777" w:rsidR="00000000" w:rsidRDefault="00B90FE9">
      <w:pPr>
        <w:pStyle w:val="a0"/>
        <w:rPr>
          <w:rtl/>
        </w:rPr>
      </w:pPr>
    </w:p>
    <w:p w14:paraId="6BC8EF3F" w14:textId="77777777" w:rsidR="00000000" w:rsidRDefault="00B90FE9">
      <w:pPr>
        <w:pStyle w:val="a0"/>
        <w:rPr>
          <w:rFonts w:hint="cs"/>
          <w:rtl/>
        </w:rPr>
      </w:pPr>
      <w:r>
        <w:rPr>
          <w:rFonts w:hint="cs"/>
          <w:rtl/>
        </w:rPr>
        <w:t>ולכן, אדוני שר החוץ, אין לי ספק שאתה מודע לעובדה שהנושא הפלסטיני הוא לב-לבו של הסכסוך הישראלי-הערבי, וכל עוד הוא לא נפתר, אי-אפשר להגיע לשלום כולל במזרח התיכון. אבל כאשר מדינה שיש לה משקל גיאו-פוליטי עצום, כסוריה, מציעה הצעה ברורה, רצינית, ד</w:t>
      </w:r>
      <w:r>
        <w:rPr>
          <w:rFonts w:hint="cs"/>
          <w:rtl/>
        </w:rPr>
        <w:t>רך צינורות רבים, ודרך הריאיון ב"ניו-יורק טיימס", הסרבנות הישראלית - ובעיקר קבוצות מקבוצות שונות בממשלת ישראל - היא כה בוטה וכה מביכה. תודה רבה, אדוני.</w:t>
      </w:r>
    </w:p>
    <w:p w14:paraId="168F4118" w14:textId="77777777" w:rsidR="00000000" w:rsidRDefault="00B90FE9">
      <w:pPr>
        <w:pStyle w:val="a0"/>
        <w:rPr>
          <w:rFonts w:hint="cs"/>
          <w:rtl/>
        </w:rPr>
      </w:pPr>
    </w:p>
    <w:p w14:paraId="10C0FD47" w14:textId="77777777" w:rsidR="00000000" w:rsidRDefault="00B90FE9">
      <w:pPr>
        <w:pStyle w:val="af1"/>
        <w:rPr>
          <w:rtl/>
        </w:rPr>
      </w:pPr>
      <w:r>
        <w:rPr>
          <w:rFonts w:hint="eastAsia"/>
          <w:rtl/>
        </w:rPr>
        <w:t>היו</w:t>
      </w:r>
      <w:r>
        <w:rPr>
          <w:rtl/>
        </w:rPr>
        <w:t>"ר אלי בן-מנחם:</w:t>
      </w:r>
    </w:p>
    <w:p w14:paraId="56C1522D" w14:textId="77777777" w:rsidR="00000000" w:rsidRDefault="00B90FE9">
      <w:pPr>
        <w:pStyle w:val="a0"/>
        <w:rPr>
          <w:rFonts w:hint="cs"/>
          <w:rtl/>
        </w:rPr>
      </w:pPr>
    </w:p>
    <w:p w14:paraId="517A69D4" w14:textId="77777777" w:rsidR="00000000" w:rsidRDefault="00B90FE9">
      <w:pPr>
        <w:pStyle w:val="a0"/>
        <w:rPr>
          <w:rFonts w:hint="cs"/>
          <w:rtl/>
        </w:rPr>
      </w:pPr>
      <w:r>
        <w:rPr>
          <w:rFonts w:hint="cs"/>
          <w:rtl/>
        </w:rPr>
        <w:t xml:space="preserve">תודה רבה, חבר הכנסת אחמד טיבי. חבר הכנסת אריה אלדד, בבקשה. ואחריו - חבר הכנסת ג'מאל </w:t>
      </w:r>
      <w:r>
        <w:rPr>
          <w:rFonts w:hint="cs"/>
          <w:rtl/>
        </w:rPr>
        <w:t>זחאלקה.</w:t>
      </w:r>
    </w:p>
    <w:p w14:paraId="603ACFEB" w14:textId="77777777" w:rsidR="00000000" w:rsidRDefault="00B90FE9">
      <w:pPr>
        <w:pStyle w:val="af0"/>
        <w:rPr>
          <w:rtl/>
        </w:rPr>
      </w:pPr>
    </w:p>
    <w:p w14:paraId="4B474569" w14:textId="77777777" w:rsidR="00000000" w:rsidRDefault="00B90FE9">
      <w:pPr>
        <w:pStyle w:val="af0"/>
        <w:rPr>
          <w:rtl/>
        </w:rPr>
      </w:pPr>
      <w:r>
        <w:rPr>
          <w:rFonts w:hint="eastAsia"/>
          <w:rtl/>
        </w:rPr>
        <w:t>ג</w:t>
      </w:r>
      <w:r>
        <w:rPr>
          <w:rtl/>
        </w:rPr>
        <w:t>'מאל זחאלקה (בל"ד):</w:t>
      </w:r>
    </w:p>
    <w:p w14:paraId="083E9B39" w14:textId="77777777" w:rsidR="00000000" w:rsidRDefault="00B90FE9">
      <w:pPr>
        <w:pStyle w:val="a0"/>
        <w:rPr>
          <w:rFonts w:hint="cs"/>
          <w:rtl/>
        </w:rPr>
      </w:pPr>
    </w:p>
    <w:p w14:paraId="64D59785" w14:textId="77777777" w:rsidR="00000000" w:rsidRDefault="00B90FE9">
      <w:pPr>
        <w:pStyle w:val="a0"/>
        <w:rPr>
          <w:rFonts w:hint="cs"/>
          <w:rtl/>
        </w:rPr>
      </w:pPr>
      <w:r>
        <w:rPr>
          <w:rFonts w:hint="cs"/>
          <w:rtl/>
        </w:rPr>
        <w:t>זה לא ארץ-ישראל, אריה אלדד, אולי תגיד משהו חיובי?</w:t>
      </w:r>
    </w:p>
    <w:p w14:paraId="7122C3E5" w14:textId="77777777" w:rsidR="00000000" w:rsidRDefault="00B90FE9">
      <w:pPr>
        <w:pStyle w:val="a0"/>
        <w:rPr>
          <w:rFonts w:hint="cs"/>
          <w:rtl/>
        </w:rPr>
      </w:pPr>
    </w:p>
    <w:p w14:paraId="5DC22EB0" w14:textId="77777777" w:rsidR="00000000" w:rsidRDefault="00B90FE9">
      <w:pPr>
        <w:pStyle w:val="af1"/>
        <w:rPr>
          <w:rtl/>
        </w:rPr>
      </w:pPr>
      <w:r>
        <w:rPr>
          <w:rtl/>
        </w:rPr>
        <w:t>היו"ר אלי בן-מנחם:</w:t>
      </w:r>
    </w:p>
    <w:p w14:paraId="7D85F192" w14:textId="77777777" w:rsidR="00000000" w:rsidRDefault="00B90FE9">
      <w:pPr>
        <w:pStyle w:val="a0"/>
        <w:rPr>
          <w:rtl/>
        </w:rPr>
      </w:pPr>
    </w:p>
    <w:p w14:paraId="169173DD" w14:textId="77777777" w:rsidR="00000000" w:rsidRDefault="00B90FE9">
      <w:pPr>
        <w:pStyle w:val="a0"/>
        <w:rPr>
          <w:rFonts w:hint="cs"/>
          <w:rtl/>
        </w:rPr>
      </w:pPr>
      <w:r>
        <w:rPr>
          <w:rFonts w:hint="cs"/>
          <w:rtl/>
        </w:rPr>
        <w:t>חבר הכנסת זחאלקה, אתה צריך לדבר אחריו.</w:t>
      </w:r>
    </w:p>
    <w:p w14:paraId="6516A8A5" w14:textId="77777777" w:rsidR="00000000" w:rsidRDefault="00B90FE9">
      <w:pPr>
        <w:pStyle w:val="a0"/>
        <w:rPr>
          <w:rFonts w:hint="cs"/>
          <w:rtl/>
        </w:rPr>
      </w:pPr>
    </w:p>
    <w:p w14:paraId="3150A719" w14:textId="77777777" w:rsidR="00000000" w:rsidRDefault="00B90FE9">
      <w:pPr>
        <w:pStyle w:val="a"/>
        <w:rPr>
          <w:rtl/>
        </w:rPr>
      </w:pPr>
      <w:bookmarkStart w:id="500" w:name="FS000001055T14_01_2004_16_47_32"/>
      <w:bookmarkStart w:id="501" w:name="_Toc75077236"/>
      <w:bookmarkEnd w:id="500"/>
      <w:r>
        <w:rPr>
          <w:rtl/>
        </w:rPr>
        <w:t>אריה אלדד (האיחוד הלאומי - ישראל ביתנו):</w:t>
      </w:r>
      <w:bookmarkEnd w:id="501"/>
    </w:p>
    <w:p w14:paraId="7E2725CC" w14:textId="77777777" w:rsidR="00000000" w:rsidRDefault="00B90FE9">
      <w:pPr>
        <w:pStyle w:val="a0"/>
        <w:rPr>
          <w:rtl/>
        </w:rPr>
      </w:pPr>
    </w:p>
    <w:p w14:paraId="3EE1FA65" w14:textId="77777777" w:rsidR="00000000" w:rsidRDefault="00B90FE9">
      <w:pPr>
        <w:pStyle w:val="a0"/>
        <w:rPr>
          <w:rFonts w:hint="cs"/>
          <w:rtl/>
        </w:rPr>
      </w:pPr>
      <w:r>
        <w:rPr>
          <w:rFonts w:hint="cs"/>
          <w:rtl/>
        </w:rPr>
        <w:t>אדוני היושב-ראש, אדוני השר, חברי חברי הכנסת, יש שני דפוסי התנהגות אנושית</w:t>
      </w:r>
      <w:r>
        <w:rPr>
          <w:rFonts w:hint="cs"/>
          <w:rtl/>
        </w:rPr>
        <w:t xml:space="preserve"> המוכרים לנו כתגובה על חולשה. יש בני-אדם שנוהגים כמו עופות טרף, או ככרישים. מזהים חיה פצועה או חולה, מזהים דם במים ותוקפים. נדמה לי שאנחנו מוקפים מדינות ובני-אדם שנוהגים כחיות טרף אלו. ישראל לא יכולה להרשות לעצמה לגלות סימני חולשה.</w:t>
      </w:r>
    </w:p>
    <w:p w14:paraId="7E4FD51F" w14:textId="77777777" w:rsidR="00000000" w:rsidRDefault="00B90FE9">
      <w:pPr>
        <w:pStyle w:val="a0"/>
        <w:rPr>
          <w:rFonts w:hint="cs"/>
          <w:rtl/>
        </w:rPr>
      </w:pPr>
    </w:p>
    <w:p w14:paraId="57AFFDB2" w14:textId="77777777" w:rsidR="00000000" w:rsidRDefault="00B90FE9">
      <w:pPr>
        <w:pStyle w:val="a0"/>
        <w:rPr>
          <w:rFonts w:hint="cs"/>
          <w:rtl/>
        </w:rPr>
      </w:pPr>
      <w:r>
        <w:rPr>
          <w:rFonts w:hint="cs"/>
          <w:rtl/>
        </w:rPr>
        <w:t>זה דפוס התגובה של אויבי</w:t>
      </w:r>
      <w:r>
        <w:rPr>
          <w:rFonts w:hint="cs"/>
          <w:rtl/>
        </w:rPr>
        <w:t xml:space="preserve">נו </w:t>
      </w:r>
      <w:r>
        <w:rPr>
          <w:rtl/>
        </w:rPr>
        <w:t>–</w:t>
      </w:r>
      <w:r>
        <w:rPr>
          <w:rFonts w:hint="cs"/>
          <w:rtl/>
        </w:rPr>
        <w:t xml:space="preserve"> זיהית חולשה? תקוף. כך נהגו ערפאת וארגוני הרצח שלו אחרי שברחנו מלבנון. כך הם נוהגים בכל פעם שאנחנו מקלים את הסגר, את הכתר ואת המחסומים. </w:t>
      </w:r>
    </w:p>
    <w:p w14:paraId="15A48430" w14:textId="77777777" w:rsidR="00000000" w:rsidRDefault="00B90FE9">
      <w:pPr>
        <w:pStyle w:val="a0"/>
        <w:rPr>
          <w:rFonts w:hint="cs"/>
          <w:rtl/>
        </w:rPr>
      </w:pPr>
    </w:p>
    <w:p w14:paraId="636FD5D7" w14:textId="77777777" w:rsidR="00000000" w:rsidRDefault="00B90FE9">
      <w:pPr>
        <w:pStyle w:val="a0"/>
        <w:rPr>
          <w:rFonts w:hint="cs"/>
          <w:rtl/>
        </w:rPr>
      </w:pPr>
      <w:r>
        <w:rPr>
          <w:rFonts w:hint="cs"/>
          <w:rtl/>
        </w:rPr>
        <w:t xml:space="preserve">אבל יש גם דפוס תגובה שונה </w:t>
      </w:r>
      <w:r>
        <w:rPr>
          <w:rtl/>
        </w:rPr>
        <w:t>–</w:t>
      </w:r>
      <w:r>
        <w:rPr>
          <w:rFonts w:hint="cs"/>
          <w:rtl/>
        </w:rPr>
        <w:t xml:space="preserve"> לזהות חולשה ולרוץ לעזור; לתמוך במקרה אסון. ישראל רחמנים בני רחמנים. יש רעידת אדמה באיר</w:t>
      </w:r>
      <w:r>
        <w:rPr>
          <w:rFonts w:hint="cs"/>
          <w:rtl/>
        </w:rPr>
        <w:t>ן, מייד קופצים להציע תמיכה וסיוע הומניטרי. כך נכון היה באמת לעשות גם כאשר ירקו בפרצופנו וסירבו לקבל עזרה.</w:t>
      </w:r>
    </w:p>
    <w:p w14:paraId="546B7FFB" w14:textId="77777777" w:rsidR="00000000" w:rsidRDefault="00B90FE9">
      <w:pPr>
        <w:pStyle w:val="a0"/>
        <w:rPr>
          <w:rFonts w:hint="cs"/>
          <w:rtl/>
        </w:rPr>
      </w:pPr>
    </w:p>
    <w:p w14:paraId="3B19A915" w14:textId="77777777" w:rsidR="00000000" w:rsidRDefault="00B90FE9">
      <w:pPr>
        <w:pStyle w:val="a0"/>
        <w:rPr>
          <w:rFonts w:hint="cs"/>
          <w:rtl/>
        </w:rPr>
      </w:pPr>
      <w:r>
        <w:rPr>
          <w:rFonts w:hint="cs"/>
          <w:rtl/>
        </w:rPr>
        <w:t xml:space="preserve">עד כאן באמת הכול בסדר. אבל אצלנו מקפידים לא רק על המצוות אלא גם על ההמלצות, כמו זו הכתובה בספר משלי: בנפול אויבך אל תשמח, ובהיכשלו אל יגל לבך. סוריה </w:t>
      </w:r>
      <w:r>
        <w:rPr>
          <w:rFonts w:hint="cs"/>
          <w:rtl/>
        </w:rPr>
        <w:t>בקשיים. מתפרקת? נלחצת תחת איומי ארצות-הברית, שכנתה ממזרח? מייד יש להיחלץ ולהציל את נשיא סוריה. לוב מתכופפת? לא רוצה בגורלה של עירק? מבטיחה להפסיק את פיתוח הנשק הגרעיני? מייד נרוץ אליה, נחבק אותה, גם אם היא מתנערת בתיעוב מהחיבוק; נתנשק אתה גם אם היא מנגבת א</w:t>
      </w:r>
      <w:r>
        <w:rPr>
          <w:rFonts w:hint="cs"/>
          <w:rtl/>
        </w:rPr>
        <w:t xml:space="preserve">ת הלחי לאחר הנשיקה. </w:t>
      </w:r>
    </w:p>
    <w:p w14:paraId="62786FDB" w14:textId="77777777" w:rsidR="00000000" w:rsidRDefault="00B90FE9">
      <w:pPr>
        <w:pStyle w:val="a0"/>
        <w:rPr>
          <w:rFonts w:hint="cs"/>
          <w:rtl/>
        </w:rPr>
      </w:pPr>
    </w:p>
    <w:p w14:paraId="41680D9C" w14:textId="77777777" w:rsidR="00000000" w:rsidRDefault="00B90FE9">
      <w:pPr>
        <w:pStyle w:val="a0"/>
        <w:rPr>
          <w:rFonts w:hint="cs"/>
          <w:rtl/>
        </w:rPr>
      </w:pPr>
      <w:r>
        <w:rPr>
          <w:rFonts w:hint="cs"/>
          <w:rtl/>
        </w:rPr>
        <w:t xml:space="preserve">מדובר בתסמונת גמילה, חברי הכנסת. שנים הבטיחו לנו שלום. אנשים התמכרו להבטחות השלום. הם הפכו להיות מסוממים ממש. עכשיו, כשכבר ברור שלא יהיה שלום עם הפלסטינים, וגם השמאל בישראל כבר מבין שלא יהיה שלום אתם ורק רוצה גדר להפריד בינינו לבינם, </w:t>
      </w:r>
      <w:r>
        <w:rPr>
          <w:rFonts w:hint="cs"/>
          <w:rtl/>
        </w:rPr>
        <w:t xml:space="preserve">בימי מחסור כל כך קשה בסם הזה בשוק המקומי, אפילו צל צלה של שמועה חולפת שסוריה רוצה שלום, שלוב רוצה שלום </w:t>
      </w:r>
      <w:r>
        <w:rPr>
          <w:rtl/>
        </w:rPr>
        <w:t>–</w:t>
      </w:r>
      <w:r>
        <w:rPr>
          <w:rFonts w:hint="cs"/>
          <w:rtl/>
        </w:rPr>
        <w:t xml:space="preserve"> דיה לגרום להתקף חמור, ל"קריז" ממש, בקרב סוחרי השלום וההתפרקות הפנימית. אסד זקוק ל"ספין"? נרוץ לתת לו את רמת-הגולן. קדאפי מצהיר שהוא מפסיק לפתח נשק גרעי</w:t>
      </w:r>
      <w:r>
        <w:rPr>
          <w:rFonts w:hint="cs"/>
          <w:rtl/>
        </w:rPr>
        <w:t>ני? מייד מציעים גם אצלנו להתפרק מכל עוצמתנו.</w:t>
      </w:r>
    </w:p>
    <w:p w14:paraId="4FDEE679" w14:textId="77777777" w:rsidR="00000000" w:rsidRDefault="00B90FE9">
      <w:pPr>
        <w:pStyle w:val="a0"/>
        <w:rPr>
          <w:rFonts w:hint="cs"/>
          <w:rtl/>
        </w:rPr>
      </w:pPr>
    </w:p>
    <w:p w14:paraId="353C90C4" w14:textId="77777777" w:rsidR="00000000" w:rsidRDefault="00B90FE9">
      <w:pPr>
        <w:pStyle w:val="a0"/>
        <w:rPr>
          <w:rFonts w:hint="cs"/>
          <w:rtl/>
        </w:rPr>
      </w:pPr>
      <w:r>
        <w:rPr>
          <w:rFonts w:hint="cs"/>
          <w:rtl/>
        </w:rPr>
        <w:t xml:space="preserve">כבר היינו בסרט הזה, חברי חברי הכנסת. ערפאת היה בשפל המדרגה, על הקרשים, בתוניס, ואז אמרו: הוא חלש, כדאי עכשיו להגיע אתו להסכם, והביאו אותו הנה, והנה אנחנו כבר יודעים מה קרה. </w:t>
      </w:r>
    </w:p>
    <w:p w14:paraId="6F8A7CC0" w14:textId="77777777" w:rsidR="00000000" w:rsidRDefault="00B90FE9">
      <w:pPr>
        <w:pStyle w:val="a0"/>
        <w:rPr>
          <w:rFonts w:hint="cs"/>
          <w:rtl/>
        </w:rPr>
      </w:pPr>
    </w:p>
    <w:p w14:paraId="2EE0D1E1" w14:textId="77777777" w:rsidR="00000000" w:rsidRDefault="00B90FE9">
      <w:pPr>
        <w:pStyle w:val="a0"/>
        <w:rPr>
          <w:rFonts w:hint="cs"/>
          <w:rtl/>
        </w:rPr>
      </w:pPr>
      <w:r>
        <w:rPr>
          <w:rFonts w:hint="cs"/>
          <w:rtl/>
        </w:rPr>
        <w:t>אסד חלש? תנו לו להתפרק, להתמוטט. קד</w:t>
      </w:r>
      <w:r>
        <w:rPr>
          <w:rFonts w:hint="cs"/>
          <w:rtl/>
        </w:rPr>
        <w:t xml:space="preserve">אפי רוצה לוותר על נשק גרעיני? שיוותר. מה אתם קופצים להתנדב ולהציל אותו? </w:t>
      </w:r>
    </w:p>
    <w:p w14:paraId="01E06F99" w14:textId="77777777" w:rsidR="00000000" w:rsidRDefault="00B90FE9">
      <w:pPr>
        <w:pStyle w:val="af1"/>
        <w:rPr>
          <w:rtl/>
        </w:rPr>
      </w:pPr>
    </w:p>
    <w:p w14:paraId="1A25DF4E" w14:textId="77777777" w:rsidR="00000000" w:rsidRDefault="00B90FE9">
      <w:pPr>
        <w:pStyle w:val="af1"/>
        <w:rPr>
          <w:rtl/>
        </w:rPr>
      </w:pPr>
      <w:r>
        <w:rPr>
          <w:rtl/>
        </w:rPr>
        <w:t>היו"ר</w:t>
      </w:r>
      <w:r>
        <w:rPr>
          <w:rFonts w:hint="cs"/>
          <w:rtl/>
        </w:rPr>
        <w:t xml:space="preserve"> אלי בן-מנחם</w:t>
      </w:r>
      <w:r>
        <w:rPr>
          <w:rtl/>
        </w:rPr>
        <w:t>:</w:t>
      </w:r>
    </w:p>
    <w:p w14:paraId="39F478F3" w14:textId="77777777" w:rsidR="00000000" w:rsidRDefault="00B90FE9">
      <w:pPr>
        <w:pStyle w:val="a0"/>
        <w:rPr>
          <w:rFonts w:hint="cs"/>
          <w:rtl/>
        </w:rPr>
      </w:pPr>
    </w:p>
    <w:p w14:paraId="72D0C2F0" w14:textId="77777777" w:rsidR="00000000" w:rsidRDefault="00B90FE9">
      <w:pPr>
        <w:pStyle w:val="a0"/>
        <w:rPr>
          <w:rFonts w:hint="cs"/>
          <w:rtl/>
        </w:rPr>
      </w:pPr>
      <w:r>
        <w:rPr>
          <w:rFonts w:hint="cs"/>
          <w:rtl/>
        </w:rPr>
        <w:t>תודה לחבר הכנסת אריה אלדד. חבר הכנסת ג'מאל זחאלקה. אני מבקש ממך לקחת את חבר הכנסת אריה אלדד לדוגמה, הוא עשה את זה בדיוק בשלוש דקות.</w:t>
      </w:r>
    </w:p>
    <w:p w14:paraId="4DD36806" w14:textId="77777777" w:rsidR="00000000" w:rsidRDefault="00B90FE9">
      <w:pPr>
        <w:pStyle w:val="a0"/>
        <w:ind w:firstLine="0"/>
        <w:rPr>
          <w:rFonts w:hint="cs"/>
          <w:rtl/>
        </w:rPr>
      </w:pPr>
    </w:p>
    <w:p w14:paraId="424A8B51" w14:textId="77777777" w:rsidR="00000000" w:rsidRDefault="00B90FE9">
      <w:pPr>
        <w:pStyle w:val="a"/>
        <w:rPr>
          <w:rtl/>
        </w:rPr>
      </w:pPr>
      <w:bookmarkStart w:id="502" w:name="FS000001061T14_01_2004_16_53_52"/>
      <w:bookmarkStart w:id="503" w:name="_Toc75077237"/>
      <w:bookmarkEnd w:id="502"/>
      <w:r>
        <w:rPr>
          <w:rFonts w:hint="eastAsia"/>
          <w:rtl/>
        </w:rPr>
        <w:t>ג</w:t>
      </w:r>
      <w:r>
        <w:rPr>
          <w:rtl/>
        </w:rPr>
        <w:t>'מאל זחאלקה (בל"ד):</w:t>
      </w:r>
      <w:bookmarkEnd w:id="503"/>
    </w:p>
    <w:p w14:paraId="40CF73CC" w14:textId="77777777" w:rsidR="00000000" w:rsidRDefault="00B90FE9">
      <w:pPr>
        <w:pStyle w:val="a0"/>
        <w:rPr>
          <w:rFonts w:hint="cs"/>
          <w:rtl/>
        </w:rPr>
      </w:pPr>
    </w:p>
    <w:p w14:paraId="719A3CFC" w14:textId="77777777" w:rsidR="00000000" w:rsidRDefault="00B90FE9">
      <w:pPr>
        <w:pStyle w:val="a0"/>
        <w:rPr>
          <w:rFonts w:hint="cs"/>
          <w:rtl/>
        </w:rPr>
      </w:pPr>
      <w:r>
        <w:rPr>
          <w:rFonts w:hint="cs"/>
          <w:rtl/>
        </w:rPr>
        <w:t>אדוני ה</w:t>
      </w:r>
      <w:r>
        <w:rPr>
          <w:rFonts w:hint="cs"/>
          <w:rtl/>
        </w:rPr>
        <w:t xml:space="preserve">יושב-ראש, אני לא לוקח מחבר הכנסת אלדד שום דוגמה, משום שהוא אמר דברים איומים ונוראים. הוא הגדיר את העמים הערבים מסביב כחיות טרף. דברי גזענות כאלה ראוי שלא יישמעו. מסתבר שהוא לא רק בעד ארץ-ישראל השלמה - -  </w:t>
      </w:r>
    </w:p>
    <w:p w14:paraId="4522949F" w14:textId="77777777" w:rsidR="00000000" w:rsidRDefault="00B90FE9">
      <w:pPr>
        <w:pStyle w:val="a0"/>
        <w:ind w:firstLine="0"/>
        <w:rPr>
          <w:rFonts w:hint="cs"/>
          <w:rtl/>
        </w:rPr>
      </w:pPr>
    </w:p>
    <w:p w14:paraId="5AAC6204" w14:textId="77777777" w:rsidR="00000000" w:rsidRDefault="00B90FE9">
      <w:pPr>
        <w:pStyle w:val="af1"/>
        <w:rPr>
          <w:rtl/>
        </w:rPr>
      </w:pPr>
      <w:r>
        <w:rPr>
          <w:rtl/>
        </w:rPr>
        <w:t>היו"ר</w:t>
      </w:r>
      <w:r>
        <w:rPr>
          <w:rFonts w:hint="cs"/>
          <w:rtl/>
        </w:rPr>
        <w:t xml:space="preserve"> אלי בן-מנחם</w:t>
      </w:r>
      <w:r>
        <w:rPr>
          <w:rtl/>
        </w:rPr>
        <w:t>:</w:t>
      </w:r>
    </w:p>
    <w:p w14:paraId="22390D85" w14:textId="77777777" w:rsidR="00000000" w:rsidRDefault="00B90FE9">
      <w:pPr>
        <w:pStyle w:val="a0"/>
        <w:ind w:firstLine="0"/>
        <w:rPr>
          <w:rFonts w:hint="cs"/>
          <w:rtl/>
        </w:rPr>
      </w:pPr>
    </w:p>
    <w:p w14:paraId="01C86789" w14:textId="77777777" w:rsidR="00000000" w:rsidRDefault="00B90FE9">
      <w:pPr>
        <w:pStyle w:val="a0"/>
        <w:ind w:firstLine="0"/>
        <w:rPr>
          <w:rFonts w:hint="cs"/>
          <w:rtl/>
        </w:rPr>
      </w:pPr>
      <w:r>
        <w:rPr>
          <w:rFonts w:hint="cs"/>
          <w:rtl/>
        </w:rPr>
        <w:tab/>
        <w:t>התכוונתי שתיקח ממנו דוגמה מבח</w:t>
      </w:r>
      <w:r>
        <w:rPr>
          <w:rFonts w:hint="cs"/>
          <w:rtl/>
        </w:rPr>
        <w:t>ינת הזמן.</w:t>
      </w:r>
    </w:p>
    <w:p w14:paraId="00389970" w14:textId="77777777" w:rsidR="00000000" w:rsidRDefault="00B90FE9">
      <w:pPr>
        <w:pStyle w:val="a0"/>
        <w:ind w:firstLine="0"/>
        <w:rPr>
          <w:rFonts w:hint="cs"/>
          <w:rtl/>
        </w:rPr>
      </w:pPr>
    </w:p>
    <w:p w14:paraId="166306AE" w14:textId="77777777" w:rsidR="00000000" w:rsidRDefault="00B90FE9">
      <w:pPr>
        <w:pStyle w:val="-"/>
        <w:rPr>
          <w:rtl/>
        </w:rPr>
      </w:pPr>
      <w:bookmarkStart w:id="504" w:name="FS000001061T14_01_2004_16_54_43C"/>
      <w:bookmarkEnd w:id="504"/>
      <w:r>
        <w:rPr>
          <w:rtl/>
        </w:rPr>
        <w:t>ג'מאל זחאלקה (בל"ד):</w:t>
      </w:r>
    </w:p>
    <w:p w14:paraId="7003F308" w14:textId="77777777" w:rsidR="00000000" w:rsidRDefault="00B90FE9">
      <w:pPr>
        <w:pStyle w:val="a0"/>
        <w:rPr>
          <w:rtl/>
        </w:rPr>
      </w:pPr>
    </w:p>
    <w:p w14:paraId="628F61D4" w14:textId="77777777" w:rsidR="00000000" w:rsidRDefault="00B90FE9">
      <w:pPr>
        <w:pStyle w:val="a0"/>
        <w:rPr>
          <w:rFonts w:hint="cs"/>
          <w:rtl/>
        </w:rPr>
      </w:pPr>
      <w:r>
        <w:rPr>
          <w:rFonts w:hint="cs"/>
          <w:rtl/>
        </w:rPr>
        <w:t>- - אלא מה שמאפיין אותו זה שנאה תהומית לערבים. זה עולמו. כל דבר שמריח שלום, אפילו בלי ויתורים - הוא נגד כל הסדר, נגד כל שלום.</w:t>
      </w:r>
    </w:p>
    <w:p w14:paraId="31A8FFD2" w14:textId="77777777" w:rsidR="00000000" w:rsidRDefault="00B90FE9">
      <w:pPr>
        <w:pStyle w:val="a0"/>
        <w:ind w:firstLine="0"/>
        <w:rPr>
          <w:rFonts w:hint="cs"/>
          <w:rtl/>
        </w:rPr>
      </w:pPr>
    </w:p>
    <w:p w14:paraId="3B6AF428" w14:textId="77777777" w:rsidR="00000000" w:rsidRDefault="00B90FE9">
      <w:pPr>
        <w:pStyle w:val="af0"/>
        <w:rPr>
          <w:rtl/>
        </w:rPr>
      </w:pPr>
      <w:r>
        <w:rPr>
          <w:rFonts w:hint="eastAsia"/>
          <w:rtl/>
        </w:rPr>
        <w:t>צבי</w:t>
      </w:r>
      <w:r>
        <w:rPr>
          <w:rtl/>
        </w:rPr>
        <w:t xml:space="preserve"> הנדל (האיחוד הלאומי - ישראל ביתנו):</w:t>
      </w:r>
    </w:p>
    <w:p w14:paraId="11256658" w14:textId="77777777" w:rsidR="00000000" w:rsidRDefault="00B90FE9">
      <w:pPr>
        <w:pStyle w:val="a0"/>
        <w:rPr>
          <w:rFonts w:hint="cs"/>
          <w:rtl/>
        </w:rPr>
      </w:pPr>
    </w:p>
    <w:p w14:paraId="62D40034" w14:textId="77777777" w:rsidR="00000000" w:rsidRDefault="00B90FE9">
      <w:pPr>
        <w:pStyle w:val="a0"/>
        <w:rPr>
          <w:rFonts w:hint="cs"/>
          <w:rtl/>
        </w:rPr>
      </w:pPr>
      <w:r>
        <w:rPr>
          <w:rFonts w:hint="cs"/>
          <w:rtl/>
        </w:rPr>
        <w:t xml:space="preserve">הוא נגד רוצחים. </w:t>
      </w:r>
    </w:p>
    <w:p w14:paraId="7A18BA9B" w14:textId="77777777" w:rsidR="00000000" w:rsidRDefault="00B90FE9">
      <w:pPr>
        <w:pStyle w:val="a0"/>
        <w:ind w:firstLine="0"/>
        <w:rPr>
          <w:rFonts w:hint="cs"/>
          <w:rtl/>
        </w:rPr>
      </w:pPr>
    </w:p>
    <w:p w14:paraId="21BBC5D8" w14:textId="77777777" w:rsidR="00000000" w:rsidRDefault="00B90FE9">
      <w:pPr>
        <w:pStyle w:val="-"/>
        <w:rPr>
          <w:rtl/>
        </w:rPr>
      </w:pPr>
      <w:bookmarkStart w:id="505" w:name="FS000001061T14_01_2004_16_56_00C"/>
      <w:bookmarkEnd w:id="505"/>
      <w:r>
        <w:rPr>
          <w:rtl/>
        </w:rPr>
        <w:t>ג'מאל זחאלקה (בל"ד):</w:t>
      </w:r>
    </w:p>
    <w:p w14:paraId="3BA1BAEC" w14:textId="77777777" w:rsidR="00000000" w:rsidRDefault="00B90FE9">
      <w:pPr>
        <w:pStyle w:val="a0"/>
        <w:rPr>
          <w:rtl/>
        </w:rPr>
      </w:pPr>
    </w:p>
    <w:p w14:paraId="468CC634" w14:textId="77777777" w:rsidR="00000000" w:rsidRDefault="00B90FE9">
      <w:pPr>
        <w:pStyle w:val="a0"/>
        <w:rPr>
          <w:rFonts w:hint="cs"/>
          <w:rtl/>
        </w:rPr>
      </w:pPr>
      <w:r>
        <w:rPr>
          <w:rFonts w:hint="cs"/>
          <w:rtl/>
        </w:rPr>
        <w:t>זה עולם של התפל</w:t>
      </w:r>
      <w:r>
        <w:rPr>
          <w:rFonts w:hint="cs"/>
          <w:rtl/>
        </w:rPr>
        <w:t xml:space="preserve">שות בבוץ של הלאומנות הפרימיטיבית והשבטיות הנלעגת. </w:t>
      </w:r>
    </w:p>
    <w:p w14:paraId="219C83E5" w14:textId="77777777" w:rsidR="00000000" w:rsidRDefault="00B90FE9">
      <w:pPr>
        <w:pStyle w:val="a0"/>
        <w:rPr>
          <w:rFonts w:hint="cs"/>
          <w:rtl/>
        </w:rPr>
      </w:pPr>
    </w:p>
    <w:p w14:paraId="0C7CBB37" w14:textId="77777777" w:rsidR="00000000" w:rsidRDefault="00B90FE9">
      <w:pPr>
        <w:pStyle w:val="a0"/>
        <w:rPr>
          <w:rFonts w:hint="cs"/>
          <w:rtl/>
        </w:rPr>
      </w:pPr>
      <w:r>
        <w:rPr>
          <w:rFonts w:hint="cs"/>
          <w:rtl/>
        </w:rPr>
        <w:t>אדוני היושב-ראש, ראוי שעניין השלום ועניין המשא-ומתן יידון ברצינות. אבל מה שאנחנו מקבלים זה שהדבר היחיד שדנים בו ברצינות הוא איך להתחמק ממשא-ומתן. איך להתחמק ממשא-ומתן - זו מדיניותה הרשמית של מדינת ישראל א</w:t>
      </w:r>
      <w:r>
        <w:rPr>
          <w:rFonts w:hint="cs"/>
          <w:rtl/>
        </w:rPr>
        <w:t>פילו בגלגוליה השונים, ואני רוצה לכלול כאן גם את השר סילבן שלום. אני חושב שבמהות הוא לא שונה מראש הממשלה. אם אין מספיק נימוקים, מגרדים עוד. ואם אין מספיק תנאים שיסגרו את הדלת בפני משא-ומתן, עושים עוד. בשביל לאזן קצת, שולחים את הנשיא להגיד כמה משפטים שהם מיל</w:t>
      </w:r>
      <w:r>
        <w:rPr>
          <w:rFonts w:hint="cs"/>
          <w:rtl/>
        </w:rPr>
        <w:t>ות נימוסים, שלא מובילות לשום מקום. הבעיה היא משא-ומתן רציני, ולא עניין של דיפלומטיה או אמירות דקלרטיביות.</w:t>
      </w:r>
    </w:p>
    <w:p w14:paraId="2826EA59" w14:textId="77777777" w:rsidR="00000000" w:rsidRDefault="00B90FE9">
      <w:pPr>
        <w:pStyle w:val="a0"/>
        <w:rPr>
          <w:rFonts w:hint="cs"/>
          <w:rtl/>
        </w:rPr>
      </w:pPr>
    </w:p>
    <w:p w14:paraId="77F9291A" w14:textId="77777777" w:rsidR="00000000" w:rsidRDefault="00B90FE9">
      <w:pPr>
        <w:pStyle w:val="a0"/>
        <w:rPr>
          <w:rFonts w:hint="cs"/>
          <w:rtl/>
        </w:rPr>
      </w:pPr>
      <w:r>
        <w:rPr>
          <w:rFonts w:hint="cs"/>
          <w:rtl/>
        </w:rPr>
        <w:t>הפרדוקס הוא שממשלת ישראל אומרת: אנחנו רוצים משא-ומתן בלי תנאים מוקדמים, אבל באותה נשימה מציבים תנאי אחר תנאי אחר תנאי למשא-ומתן. כלומר, בלי תנאים מוק</w:t>
      </w:r>
      <w:r>
        <w:rPr>
          <w:rFonts w:hint="cs"/>
          <w:rtl/>
        </w:rPr>
        <w:t>דמים מצד סוריה, אבל עם הרבה תנאים מצד ישראל.</w:t>
      </w:r>
    </w:p>
    <w:p w14:paraId="2CAAC34E" w14:textId="77777777" w:rsidR="00000000" w:rsidRDefault="00B90FE9">
      <w:pPr>
        <w:pStyle w:val="a0"/>
        <w:rPr>
          <w:rFonts w:hint="cs"/>
          <w:rtl/>
        </w:rPr>
      </w:pPr>
    </w:p>
    <w:p w14:paraId="2E1360BA" w14:textId="77777777" w:rsidR="00000000" w:rsidRDefault="00B90FE9">
      <w:pPr>
        <w:pStyle w:val="a0"/>
        <w:rPr>
          <w:rFonts w:hint="cs"/>
          <w:rtl/>
        </w:rPr>
      </w:pPr>
      <w:r>
        <w:rPr>
          <w:rFonts w:hint="cs"/>
          <w:rtl/>
        </w:rPr>
        <w:t>הפרדוקס השני שמור לגאון הדור, הרמטכ"ל והשר לשעבר רפאל איתן, שאמר כך על משא-ומתן עם סוריה: כשיש סכנת מלחמה, אסור לנהל משא-ומתן, כי יש סכנת מלחמה; וכשיש שקט ואין סכנת מלחמה, אין צורך לנהל משא-ומתן. כלומר, כשיש שק</w:t>
      </w:r>
      <w:r>
        <w:rPr>
          <w:rFonts w:hint="cs"/>
          <w:rtl/>
        </w:rPr>
        <w:t xml:space="preserve">ט </w:t>
      </w:r>
      <w:r>
        <w:rPr>
          <w:rtl/>
        </w:rPr>
        <w:t>–</w:t>
      </w:r>
      <w:r>
        <w:rPr>
          <w:rFonts w:hint="cs"/>
          <w:rtl/>
        </w:rPr>
        <w:t xml:space="preserve"> לא, וכשיש בעיות </w:t>
      </w:r>
      <w:r>
        <w:rPr>
          <w:rtl/>
        </w:rPr>
        <w:t>–</w:t>
      </w:r>
      <w:r>
        <w:rPr>
          <w:rFonts w:hint="cs"/>
          <w:rtl/>
        </w:rPr>
        <w:t xml:space="preserve"> לא. זה מה שבדיוק עושה הממשלה. כל כך גירדו וגירדו למצוא תירוצים איך להתחמק, כמו במחבואים. </w:t>
      </w:r>
    </w:p>
    <w:p w14:paraId="38728DCC" w14:textId="77777777" w:rsidR="00000000" w:rsidRDefault="00B90FE9">
      <w:pPr>
        <w:pStyle w:val="a0"/>
        <w:rPr>
          <w:rFonts w:hint="cs"/>
          <w:rtl/>
        </w:rPr>
      </w:pPr>
    </w:p>
    <w:p w14:paraId="1DB696DD" w14:textId="77777777" w:rsidR="00000000" w:rsidRDefault="00B90FE9">
      <w:pPr>
        <w:pStyle w:val="a0"/>
        <w:rPr>
          <w:rFonts w:hint="cs"/>
          <w:rtl/>
        </w:rPr>
      </w:pPr>
      <w:r>
        <w:rPr>
          <w:rFonts w:hint="cs"/>
          <w:rtl/>
        </w:rPr>
        <w:t>ראש הממשלה הזה מתנהג כמו ילד קטן, והוא עוסק במחבואים. הוא נזכר שהיו בעיות עם השבויים הישראלים בסוריה לפני 30 שנה, ולכן לא צריך לנהל משא-ומתן עם</w:t>
      </w:r>
      <w:r>
        <w:rPr>
          <w:rFonts w:hint="cs"/>
          <w:rtl/>
        </w:rPr>
        <w:t xml:space="preserve"> סוריה. ממש פוליטיקה של פוליטיקאי קטן, שעדיין לא תפס שעתיד העמים פה, יהודים וערבים, לא יכול להיות אלא בהסדר של שלום, ורק שלום יביא ביטחון לכולם, ליהודים ולערבים, ולא הדריכה שלו במקום, שבעצם היא שמירת הכיבוש ושמירה על תוקפנות מתמדת נגד הסורים ונגד הפלסטינים</w:t>
      </w:r>
      <w:r>
        <w:rPr>
          <w:rFonts w:hint="cs"/>
          <w:rtl/>
        </w:rPr>
        <w:t>.</w:t>
      </w:r>
    </w:p>
    <w:p w14:paraId="00C66844" w14:textId="77777777" w:rsidR="00000000" w:rsidRDefault="00B90FE9">
      <w:pPr>
        <w:pStyle w:val="a0"/>
        <w:rPr>
          <w:rFonts w:hint="cs"/>
          <w:rtl/>
        </w:rPr>
      </w:pPr>
    </w:p>
    <w:p w14:paraId="569AB339" w14:textId="77777777" w:rsidR="00000000" w:rsidRDefault="00B90FE9">
      <w:pPr>
        <w:pStyle w:val="a0"/>
        <w:rPr>
          <w:rFonts w:hint="cs"/>
          <w:rtl/>
        </w:rPr>
      </w:pPr>
      <w:r>
        <w:rPr>
          <w:rFonts w:hint="cs"/>
          <w:rtl/>
        </w:rPr>
        <w:t>כולם יודעים שבלי נסיגה אין שלום, בלי נסיגה מכל רמת-הגולן. ראש הממשלה יודע זאת. לכן הוא דאג, דאג ממש בכוונה תחילה, להדליף שהוא לא מוכן לנסיגה מלאה מרמת-הגולן. כלומר, להעביר מסר לדמשק, אפילו יהיה משא-ומתן, תשכחו מזה. תרדו מאתנו, אל תציעו משא-ומתן. מתייחסי</w:t>
      </w:r>
      <w:r>
        <w:rPr>
          <w:rFonts w:hint="cs"/>
          <w:rtl/>
        </w:rPr>
        <w:t>ם למתקפת השלום מצד דמשק כאילו היתה מתקפת טילים.</w:t>
      </w:r>
    </w:p>
    <w:p w14:paraId="07DA663B" w14:textId="77777777" w:rsidR="00000000" w:rsidRDefault="00B90FE9">
      <w:pPr>
        <w:pStyle w:val="a0"/>
        <w:ind w:firstLine="0"/>
        <w:rPr>
          <w:rFonts w:hint="cs"/>
          <w:rtl/>
        </w:rPr>
      </w:pPr>
    </w:p>
    <w:p w14:paraId="6090A02D" w14:textId="77777777" w:rsidR="00000000" w:rsidRDefault="00B90FE9">
      <w:pPr>
        <w:pStyle w:val="af1"/>
        <w:rPr>
          <w:rtl/>
        </w:rPr>
      </w:pPr>
      <w:r>
        <w:rPr>
          <w:rtl/>
        </w:rPr>
        <w:t>היו"ר</w:t>
      </w:r>
      <w:r>
        <w:rPr>
          <w:rFonts w:hint="cs"/>
          <w:rtl/>
        </w:rPr>
        <w:t xml:space="preserve"> אלי בן-מנחם</w:t>
      </w:r>
      <w:r>
        <w:rPr>
          <w:rtl/>
        </w:rPr>
        <w:t>:</w:t>
      </w:r>
    </w:p>
    <w:p w14:paraId="275DC7C6" w14:textId="77777777" w:rsidR="00000000" w:rsidRDefault="00B90FE9">
      <w:pPr>
        <w:pStyle w:val="a0"/>
        <w:ind w:firstLine="0"/>
        <w:rPr>
          <w:rFonts w:hint="cs"/>
          <w:rtl/>
        </w:rPr>
      </w:pPr>
    </w:p>
    <w:p w14:paraId="53C5C035" w14:textId="77777777" w:rsidR="00000000" w:rsidRDefault="00B90FE9">
      <w:pPr>
        <w:pStyle w:val="a0"/>
        <w:ind w:firstLine="0"/>
        <w:rPr>
          <w:rFonts w:hint="cs"/>
          <w:rtl/>
        </w:rPr>
      </w:pPr>
      <w:r>
        <w:rPr>
          <w:rFonts w:hint="cs"/>
          <w:rtl/>
        </w:rPr>
        <w:tab/>
        <w:t>תודה לחבר הכנסת זחאלקה. שר החוץ סילבן שלום ישיב. בבקשה.</w:t>
      </w:r>
    </w:p>
    <w:p w14:paraId="646BA3D1" w14:textId="77777777" w:rsidR="00000000" w:rsidRDefault="00B90FE9">
      <w:pPr>
        <w:pStyle w:val="a0"/>
        <w:ind w:firstLine="0"/>
        <w:rPr>
          <w:rtl/>
        </w:rPr>
      </w:pPr>
    </w:p>
    <w:p w14:paraId="10787EB7" w14:textId="77777777" w:rsidR="00000000" w:rsidRDefault="00B90FE9">
      <w:pPr>
        <w:pStyle w:val="a0"/>
        <w:rPr>
          <w:rFonts w:hint="cs"/>
          <w:rtl/>
        </w:rPr>
      </w:pPr>
    </w:p>
    <w:p w14:paraId="79A1FAA2" w14:textId="77777777" w:rsidR="00000000" w:rsidRDefault="00B90FE9">
      <w:pPr>
        <w:pStyle w:val="a"/>
        <w:rPr>
          <w:rtl/>
        </w:rPr>
      </w:pPr>
      <w:bookmarkStart w:id="506" w:name="FS000000479T14_01_2004_17_09_14"/>
      <w:bookmarkStart w:id="507" w:name="_Toc75077238"/>
      <w:bookmarkEnd w:id="506"/>
      <w:r>
        <w:rPr>
          <w:rFonts w:hint="eastAsia"/>
          <w:rtl/>
        </w:rPr>
        <w:t>שר</w:t>
      </w:r>
      <w:r>
        <w:rPr>
          <w:rtl/>
        </w:rPr>
        <w:t xml:space="preserve"> החוץ סילבן שלום:</w:t>
      </w:r>
      <w:bookmarkEnd w:id="507"/>
    </w:p>
    <w:p w14:paraId="561915FB" w14:textId="77777777" w:rsidR="00000000" w:rsidRDefault="00B90FE9">
      <w:pPr>
        <w:pStyle w:val="a0"/>
        <w:rPr>
          <w:rFonts w:hint="cs"/>
          <w:rtl/>
        </w:rPr>
      </w:pPr>
    </w:p>
    <w:p w14:paraId="1B6D2536" w14:textId="77777777" w:rsidR="00000000" w:rsidRDefault="00B90FE9">
      <w:pPr>
        <w:pStyle w:val="a0"/>
        <w:rPr>
          <w:rFonts w:hint="cs"/>
          <w:rtl/>
        </w:rPr>
      </w:pPr>
      <w:r>
        <w:rPr>
          <w:rFonts w:hint="cs"/>
          <w:rtl/>
        </w:rPr>
        <w:t xml:space="preserve">אדוני היושב-ראש, חברי הכנסת, מאז כניסתי לתפקיד שר החוץ שמתי לי יעד מרכזי להדק, לחדש ולכונן יחסים עם מדינות </w:t>
      </w:r>
      <w:r>
        <w:rPr>
          <w:rFonts w:hint="cs"/>
          <w:rtl/>
        </w:rPr>
        <w:t>ערב. ואכן, בעשרת החודשים האחרונים נפגשתי עם שורה ארוכה מאוד של מנהיגים ערבים. חלק מהפגישות קיבלו פרסום, כמו פגישותי עם מלך מרוקו, עם מלך ירדן, עם נשיא מצרים, עם יורש העצר של בחריין, עם שרי החוץ של מצרים, ירדן, מרוקו, תוניס, עומאן, קטאר ואחרים, וחלק מהפגישו</w:t>
      </w:r>
      <w:r>
        <w:rPr>
          <w:rFonts w:hint="cs"/>
          <w:rtl/>
        </w:rPr>
        <w:t>ת לא קיבלו פרסום.</w:t>
      </w:r>
    </w:p>
    <w:p w14:paraId="45395917" w14:textId="77777777" w:rsidR="00000000" w:rsidRDefault="00B90FE9">
      <w:pPr>
        <w:pStyle w:val="a0"/>
        <w:ind w:firstLine="0"/>
        <w:rPr>
          <w:rFonts w:hint="cs"/>
          <w:rtl/>
        </w:rPr>
      </w:pPr>
    </w:p>
    <w:p w14:paraId="441BA457" w14:textId="77777777" w:rsidR="00000000" w:rsidRDefault="00B90FE9">
      <w:pPr>
        <w:pStyle w:val="af0"/>
        <w:rPr>
          <w:rtl/>
        </w:rPr>
      </w:pPr>
      <w:r>
        <w:rPr>
          <w:rFonts w:hint="eastAsia"/>
          <w:rtl/>
        </w:rPr>
        <w:t>דוד</w:t>
      </w:r>
      <w:r>
        <w:rPr>
          <w:rtl/>
        </w:rPr>
        <w:t xml:space="preserve"> טל (עם אחד):</w:t>
      </w:r>
    </w:p>
    <w:p w14:paraId="737C8767" w14:textId="77777777" w:rsidR="00000000" w:rsidRDefault="00B90FE9">
      <w:pPr>
        <w:pStyle w:val="a0"/>
        <w:rPr>
          <w:rFonts w:hint="cs"/>
          <w:rtl/>
        </w:rPr>
      </w:pPr>
    </w:p>
    <w:p w14:paraId="0B63668B" w14:textId="77777777" w:rsidR="00000000" w:rsidRDefault="00B90FE9">
      <w:pPr>
        <w:pStyle w:val="a0"/>
        <w:rPr>
          <w:rFonts w:hint="cs"/>
          <w:rtl/>
        </w:rPr>
      </w:pPr>
      <w:r>
        <w:rPr>
          <w:rFonts w:hint="cs"/>
          <w:rtl/>
        </w:rPr>
        <w:t xml:space="preserve">אתה יכול לפרסם. </w:t>
      </w:r>
    </w:p>
    <w:p w14:paraId="7F619A2A" w14:textId="77777777" w:rsidR="00000000" w:rsidRDefault="00B90FE9">
      <w:pPr>
        <w:pStyle w:val="a0"/>
        <w:ind w:firstLine="0"/>
        <w:rPr>
          <w:rFonts w:hint="cs"/>
          <w:rtl/>
        </w:rPr>
      </w:pPr>
    </w:p>
    <w:p w14:paraId="5E643BE3" w14:textId="77777777" w:rsidR="00000000" w:rsidRDefault="00B90FE9">
      <w:pPr>
        <w:pStyle w:val="-"/>
        <w:rPr>
          <w:rtl/>
        </w:rPr>
      </w:pPr>
      <w:bookmarkStart w:id="508" w:name="FS000000479T14_01_2004_17_10_55C"/>
      <w:bookmarkEnd w:id="508"/>
      <w:r>
        <w:rPr>
          <w:rtl/>
        </w:rPr>
        <w:t>שר החוץ סילבן שלום:</w:t>
      </w:r>
    </w:p>
    <w:p w14:paraId="465A4C68" w14:textId="77777777" w:rsidR="00000000" w:rsidRDefault="00B90FE9">
      <w:pPr>
        <w:pStyle w:val="a0"/>
        <w:rPr>
          <w:rtl/>
        </w:rPr>
      </w:pPr>
    </w:p>
    <w:p w14:paraId="1131FC90" w14:textId="77777777" w:rsidR="00000000" w:rsidRDefault="00B90FE9">
      <w:pPr>
        <w:pStyle w:val="a0"/>
        <w:rPr>
          <w:rFonts w:hint="cs"/>
          <w:rtl/>
        </w:rPr>
      </w:pPr>
      <w:r>
        <w:rPr>
          <w:rFonts w:hint="cs"/>
          <w:rtl/>
        </w:rPr>
        <w:t>צריך לדעת שיש היום שינוי בעולם הערבי. השינוי הזה הוא שינוי ברור, הוא שינוי מובנה, הוא שינוי שבא לידי ביטוי בגישה של מדינות ערב כלפי ישראל. יהיו כאלה שיתלו זאת במלחמה בעירק ובתוצאות</w:t>
      </w:r>
      <w:r>
        <w:rPr>
          <w:rFonts w:hint="cs"/>
          <w:rtl/>
        </w:rPr>
        <w:t xml:space="preserve">יה, תפיסתו של סדאם חוסיין; יהיו כאלה שיתלו זאת בהודעות הלוביות על נכונותם להתפרק מנשק להשמדה המונית; יהיו כאלה שיתלו זאת ברצונה או בהסכמתה של אירן לחתום על הפרוטוקול הנוסף, שיאפשר גישה פתוחה של פקחי הסוכנות הבין-לאומית לאנרגיה אטומית. </w:t>
      </w:r>
    </w:p>
    <w:p w14:paraId="45B2DE6E" w14:textId="77777777" w:rsidR="00000000" w:rsidRDefault="00B90FE9">
      <w:pPr>
        <w:pStyle w:val="a0"/>
        <w:ind w:firstLine="0"/>
        <w:rPr>
          <w:rFonts w:hint="cs"/>
          <w:rtl/>
        </w:rPr>
      </w:pPr>
    </w:p>
    <w:p w14:paraId="7A0BEBB0" w14:textId="77777777" w:rsidR="00000000" w:rsidRDefault="00B90FE9">
      <w:pPr>
        <w:pStyle w:val="a0"/>
        <w:ind w:firstLine="0"/>
        <w:rPr>
          <w:rFonts w:hint="cs"/>
          <w:rtl/>
        </w:rPr>
      </w:pPr>
      <w:r>
        <w:rPr>
          <w:rFonts w:hint="cs"/>
          <w:rtl/>
        </w:rPr>
        <w:tab/>
        <w:t>יהיו הסיבות אשר יה</w:t>
      </w:r>
      <w:r>
        <w:rPr>
          <w:rFonts w:hint="cs"/>
          <w:rtl/>
        </w:rPr>
        <w:t>יו, אין יותר במגעים עם מדינות ערב אותה התניה יחידה, בלעדית, לכך שמגעים אתנו תלויים אך ורק במסלול הישראלי-הפלסטיני. אתם יודעים למה? כי גם הם התעייפו. גם הם לא יכולים להבין מדוע אבו-עלא מסרב להגיע ולפגוש את ראש ממשלת ישראל. שלושה חודשים הוא בתפקידו, ועדיין ה</w:t>
      </w:r>
      <w:r>
        <w:rPr>
          <w:rFonts w:hint="cs"/>
          <w:rtl/>
        </w:rPr>
        <w:t xml:space="preserve">וא מתמהמה. גם גורמים פלסטיניים בכירים אומרים לנו שאבו-עלא מנסה לרצות את ערפאת יותר מאשר הוא נדרש, ולדעתם כבר מזמן היה צריך לקיים את הפגישה הראשונה בין ראש הממשלה שרון לבין אבו-עלא, פגישה שהיתה מובילה לפגישות רבות של שרים משני הצדדים. </w:t>
      </w:r>
    </w:p>
    <w:p w14:paraId="365DB4F3" w14:textId="77777777" w:rsidR="00000000" w:rsidRDefault="00B90FE9">
      <w:pPr>
        <w:pStyle w:val="a0"/>
        <w:ind w:firstLine="0"/>
        <w:rPr>
          <w:rFonts w:hint="cs"/>
          <w:rtl/>
        </w:rPr>
      </w:pPr>
    </w:p>
    <w:p w14:paraId="43F3AB6A" w14:textId="77777777" w:rsidR="00000000" w:rsidRDefault="00B90FE9">
      <w:pPr>
        <w:pStyle w:val="a0"/>
        <w:ind w:firstLine="0"/>
        <w:rPr>
          <w:rFonts w:hint="cs"/>
          <w:rtl/>
        </w:rPr>
      </w:pPr>
      <w:r>
        <w:rPr>
          <w:rFonts w:hint="cs"/>
          <w:rtl/>
        </w:rPr>
        <w:tab/>
        <w:t>אנחנו רואים שהיום י</w:t>
      </w:r>
      <w:r>
        <w:rPr>
          <w:rFonts w:hint="cs"/>
          <w:rtl/>
        </w:rPr>
        <w:t>ש חוסר הבנה וחוסר הסכמה עם דרכו של ערפאת וגם עם חוסר נכונותו של אבו-עלא. לכן, מדינות ערב הגיעו לאותה מסקנה, שיחד עם הרצון לראות בפתרון הבעיה הפלסטינית והסכסוך הישראלי-הפלסטיני, יש צורך ורצון מצדן לקדם את הקשרים שלהן עם ישראל, עם ארצות-הברית ועם המערב.</w:t>
      </w:r>
    </w:p>
    <w:p w14:paraId="7603D2E1" w14:textId="77777777" w:rsidR="00000000" w:rsidRDefault="00B90FE9">
      <w:pPr>
        <w:pStyle w:val="a0"/>
        <w:rPr>
          <w:rFonts w:hint="cs"/>
          <w:rtl/>
        </w:rPr>
      </w:pPr>
    </w:p>
    <w:p w14:paraId="0BBDE59F" w14:textId="77777777" w:rsidR="00000000" w:rsidRDefault="00B90FE9">
      <w:pPr>
        <w:pStyle w:val="a0"/>
        <w:rPr>
          <w:rFonts w:hint="cs"/>
          <w:rtl/>
        </w:rPr>
      </w:pPr>
      <w:r>
        <w:rPr>
          <w:rFonts w:hint="cs"/>
          <w:rtl/>
        </w:rPr>
        <w:t xml:space="preserve">גם </w:t>
      </w:r>
      <w:r>
        <w:rPr>
          <w:rFonts w:hint="cs"/>
          <w:rtl/>
        </w:rPr>
        <w:t>כאשר מדובר באותן הצהרות חדשות של לוב ואירן - עלינו לעקוב כמובן מקרוב ולראות אם אכן הן מתבצעות בשטח - מדובר בתהליכים מורכבים וארוכים, ועל הקהילה הבין-לאומית לוודא שהם מתממשים.</w:t>
      </w:r>
    </w:p>
    <w:p w14:paraId="0F1EBD30" w14:textId="77777777" w:rsidR="00000000" w:rsidRDefault="00B90FE9">
      <w:pPr>
        <w:pStyle w:val="a0"/>
        <w:rPr>
          <w:rFonts w:hint="cs"/>
          <w:rtl/>
        </w:rPr>
      </w:pPr>
    </w:p>
    <w:p w14:paraId="294C854C" w14:textId="77777777" w:rsidR="00000000" w:rsidRDefault="00B90FE9">
      <w:pPr>
        <w:pStyle w:val="a0"/>
        <w:rPr>
          <w:rFonts w:hint="cs"/>
          <w:rtl/>
        </w:rPr>
      </w:pPr>
      <w:r>
        <w:rPr>
          <w:rFonts w:hint="cs"/>
          <w:rtl/>
        </w:rPr>
        <w:t>אנחנו רוצים לקיים שלום עם כל מדינות ערב. צריך לדעת שעם רובן של מדינות ערב אין לנ</w:t>
      </w:r>
      <w:r>
        <w:rPr>
          <w:rFonts w:hint="cs"/>
          <w:rtl/>
        </w:rPr>
        <w:t xml:space="preserve">ו שום סכסוך; וכי איזה סכסוך טריטוריאלי יש לנו עם מדינות צפון-אפריקה או מדינות המפרץ, או איזה סכסוך כלכלי יש לנו אתן? גם עם המדינות כאן באזור היינו רוצים כמובן לנהל משא-ומתן. </w:t>
      </w:r>
    </w:p>
    <w:p w14:paraId="77A28A8D" w14:textId="77777777" w:rsidR="00000000" w:rsidRDefault="00B90FE9">
      <w:pPr>
        <w:pStyle w:val="a0"/>
        <w:rPr>
          <w:rFonts w:hint="cs"/>
          <w:rtl/>
        </w:rPr>
      </w:pPr>
    </w:p>
    <w:p w14:paraId="31AA2A2D" w14:textId="77777777" w:rsidR="00000000" w:rsidRDefault="00B90FE9">
      <w:pPr>
        <w:pStyle w:val="a0"/>
        <w:rPr>
          <w:rFonts w:hint="cs"/>
          <w:rtl/>
        </w:rPr>
      </w:pPr>
      <w:r>
        <w:rPr>
          <w:rFonts w:hint="cs"/>
          <w:rtl/>
        </w:rPr>
        <w:t xml:space="preserve">ביחס לסוריה שמעתי רבים האומרים, שהקולות שמגיעים מדמשק בדבר נכונותם להידבר אתנו, </w:t>
      </w:r>
      <w:r>
        <w:rPr>
          <w:rFonts w:hint="cs"/>
          <w:rtl/>
        </w:rPr>
        <w:t xml:space="preserve">הקולות האלה נובעים מלחץ, מרצון להוריד את המתח ביחסים שלהם עם ארצות-הברית. אכן, יש סבירות גבוהה שזה נכון, אבל עם זאת, לדעתי, אסור לדחות יד שמושטת לשלום, גם אם זה לא מהסיבות הנכונות. לכן, מאוד התאכזבתי מהדברים ששמעתי מסוריה לאחרונה. קריאתו של הנשיא קצב היתה </w:t>
      </w:r>
      <w:r>
        <w:rPr>
          <w:rFonts w:hint="cs"/>
          <w:rtl/>
        </w:rPr>
        <w:t>קריאה שאמורה להעמיד במבחן את רצינות כוונותיהם של הסורים, גם אם היא נעשתה ללא תיאום עם הדרג המדיני.</w:t>
      </w:r>
    </w:p>
    <w:p w14:paraId="6820CA00" w14:textId="77777777" w:rsidR="00000000" w:rsidRDefault="00B90FE9">
      <w:pPr>
        <w:pStyle w:val="a0"/>
        <w:rPr>
          <w:rFonts w:hint="cs"/>
          <w:rtl/>
        </w:rPr>
      </w:pPr>
    </w:p>
    <w:p w14:paraId="4CF2510B" w14:textId="77777777" w:rsidR="00000000" w:rsidRDefault="00B90FE9">
      <w:pPr>
        <w:pStyle w:val="af0"/>
        <w:rPr>
          <w:rtl/>
        </w:rPr>
      </w:pPr>
      <w:r>
        <w:rPr>
          <w:rFonts w:hint="eastAsia"/>
          <w:rtl/>
        </w:rPr>
        <w:t>טלב</w:t>
      </w:r>
      <w:r>
        <w:rPr>
          <w:rtl/>
        </w:rPr>
        <w:t xml:space="preserve"> אלסאנע (רע"ם):</w:t>
      </w:r>
    </w:p>
    <w:p w14:paraId="071BF42F" w14:textId="77777777" w:rsidR="00000000" w:rsidRDefault="00B90FE9">
      <w:pPr>
        <w:pStyle w:val="a0"/>
        <w:rPr>
          <w:rFonts w:hint="cs"/>
          <w:rtl/>
        </w:rPr>
      </w:pPr>
    </w:p>
    <w:p w14:paraId="567352BD" w14:textId="77777777" w:rsidR="00000000" w:rsidRDefault="00B90FE9">
      <w:pPr>
        <w:pStyle w:val="a0"/>
        <w:rPr>
          <w:rFonts w:hint="cs"/>
          <w:rtl/>
        </w:rPr>
      </w:pPr>
      <w:r>
        <w:rPr>
          <w:rFonts w:hint="cs"/>
          <w:rtl/>
        </w:rPr>
        <w:t>ראש הממשלה דחה את היוזמה הזאת לפני הנשיא הסורי.</w:t>
      </w:r>
    </w:p>
    <w:p w14:paraId="213A082F" w14:textId="77777777" w:rsidR="00000000" w:rsidRDefault="00B90FE9">
      <w:pPr>
        <w:pStyle w:val="a0"/>
        <w:rPr>
          <w:rFonts w:hint="cs"/>
          <w:rtl/>
        </w:rPr>
      </w:pPr>
    </w:p>
    <w:p w14:paraId="4A58BFA7" w14:textId="77777777" w:rsidR="00000000" w:rsidRDefault="00B90FE9">
      <w:pPr>
        <w:pStyle w:val="-"/>
        <w:rPr>
          <w:rtl/>
        </w:rPr>
      </w:pPr>
      <w:bookmarkStart w:id="509" w:name="FS000000479T14_01_2004_16_42_31C"/>
      <w:bookmarkEnd w:id="509"/>
      <w:r>
        <w:rPr>
          <w:rtl/>
        </w:rPr>
        <w:t>שר החוץ סילבן שלום:</w:t>
      </w:r>
    </w:p>
    <w:p w14:paraId="49BD3592" w14:textId="77777777" w:rsidR="00000000" w:rsidRDefault="00B90FE9">
      <w:pPr>
        <w:pStyle w:val="a0"/>
        <w:rPr>
          <w:rFonts w:hint="cs"/>
          <w:rtl/>
        </w:rPr>
      </w:pPr>
    </w:p>
    <w:p w14:paraId="7ABCFBF3" w14:textId="77777777" w:rsidR="00000000" w:rsidRDefault="00B90FE9">
      <w:pPr>
        <w:pStyle w:val="a0"/>
        <w:rPr>
          <w:rFonts w:hint="cs"/>
          <w:rtl/>
        </w:rPr>
      </w:pPr>
      <w:r>
        <w:rPr>
          <w:rFonts w:hint="cs"/>
          <w:rtl/>
        </w:rPr>
        <w:t>אתה לא מייצג כאן את סוריה. טלב אלסאנע, אתה לא מייצג פה את סוריה.</w:t>
      </w:r>
    </w:p>
    <w:p w14:paraId="3F1A9848" w14:textId="77777777" w:rsidR="00000000" w:rsidRDefault="00B90FE9">
      <w:pPr>
        <w:pStyle w:val="a0"/>
        <w:rPr>
          <w:rFonts w:hint="cs"/>
          <w:rtl/>
        </w:rPr>
      </w:pPr>
    </w:p>
    <w:p w14:paraId="7A50D77F" w14:textId="77777777" w:rsidR="00000000" w:rsidRDefault="00B90FE9">
      <w:pPr>
        <w:pStyle w:val="af0"/>
        <w:rPr>
          <w:rtl/>
        </w:rPr>
      </w:pPr>
      <w:r>
        <w:rPr>
          <w:rFonts w:hint="eastAsia"/>
          <w:rtl/>
        </w:rPr>
        <w:t>טלב</w:t>
      </w:r>
      <w:r>
        <w:rPr>
          <w:rtl/>
        </w:rPr>
        <w:t xml:space="preserve"> אלסאנע (רע"ם):</w:t>
      </w:r>
    </w:p>
    <w:p w14:paraId="0A681F12" w14:textId="77777777" w:rsidR="00000000" w:rsidRDefault="00B90FE9">
      <w:pPr>
        <w:pStyle w:val="a0"/>
        <w:rPr>
          <w:rFonts w:hint="cs"/>
          <w:rtl/>
        </w:rPr>
      </w:pPr>
    </w:p>
    <w:p w14:paraId="577CB9CC" w14:textId="77777777" w:rsidR="00000000" w:rsidRDefault="00B90FE9">
      <w:pPr>
        <w:pStyle w:val="a0"/>
        <w:rPr>
          <w:rFonts w:hint="cs"/>
          <w:rtl/>
        </w:rPr>
      </w:pPr>
      <w:r>
        <w:rPr>
          <w:rFonts w:hint="cs"/>
          <w:rtl/>
        </w:rPr>
        <w:t>ראש הממשלה דחה את היוזמה הזאת לפני הנשיא הסורי.</w:t>
      </w:r>
    </w:p>
    <w:p w14:paraId="66F0B327" w14:textId="77777777" w:rsidR="00000000" w:rsidRDefault="00B90FE9">
      <w:pPr>
        <w:pStyle w:val="a0"/>
        <w:rPr>
          <w:rFonts w:hint="cs"/>
          <w:rtl/>
        </w:rPr>
      </w:pPr>
    </w:p>
    <w:p w14:paraId="3B15DC86" w14:textId="77777777" w:rsidR="00000000" w:rsidRDefault="00B90FE9">
      <w:pPr>
        <w:pStyle w:val="-"/>
        <w:rPr>
          <w:rtl/>
        </w:rPr>
      </w:pPr>
      <w:bookmarkStart w:id="510" w:name="FS000000479T14_01_2004_17_33_53C"/>
      <w:bookmarkEnd w:id="510"/>
      <w:r>
        <w:rPr>
          <w:rtl/>
        </w:rPr>
        <w:t>שר החוץ סילבן שלום:</w:t>
      </w:r>
    </w:p>
    <w:p w14:paraId="50B9D619" w14:textId="77777777" w:rsidR="00000000" w:rsidRDefault="00B90FE9">
      <w:pPr>
        <w:pStyle w:val="a0"/>
        <w:rPr>
          <w:rtl/>
        </w:rPr>
      </w:pPr>
    </w:p>
    <w:p w14:paraId="0457599F" w14:textId="77777777" w:rsidR="00000000" w:rsidRDefault="00B90FE9">
      <w:pPr>
        <w:pStyle w:val="a0"/>
        <w:rPr>
          <w:rFonts w:hint="cs"/>
          <w:rtl/>
        </w:rPr>
      </w:pPr>
      <w:r>
        <w:rPr>
          <w:rFonts w:hint="cs"/>
          <w:rtl/>
        </w:rPr>
        <w:t>חבר הכנסת אלסאנע, תן לי להמשיך. אתה לא מייצג את סוריה.</w:t>
      </w:r>
    </w:p>
    <w:p w14:paraId="2615E8C1" w14:textId="77777777" w:rsidR="00000000" w:rsidRDefault="00B90FE9">
      <w:pPr>
        <w:pStyle w:val="a0"/>
        <w:rPr>
          <w:rFonts w:hint="cs"/>
          <w:rtl/>
        </w:rPr>
      </w:pPr>
    </w:p>
    <w:p w14:paraId="318EEC3C" w14:textId="77777777" w:rsidR="00000000" w:rsidRDefault="00B90FE9">
      <w:pPr>
        <w:pStyle w:val="af1"/>
        <w:rPr>
          <w:rtl/>
        </w:rPr>
      </w:pPr>
      <w:r>
        <w:rPr>
          <w:rtl/>
        </w:rPr>
        <w:t>היו"ר אלי בן-מנחם:</w:t>
      </w:r>
    </w:p>
    <w:p w14:paraId="53099582" w14:textId="77777777" w:rsidR="00000000" w:rsidRDefault="00B90FE9">
      <w:pPr>
        <w:pStyle w:val="a0"/>
        <w:rPr>
          <w:rtl/>
        </w:rPr>
      </w:pPr>
    </w:p>
    <w:p w14:paraId="31B982A8" w14:textId="77777777" w:rsidR="00000000" w:rsidRDefault="00B90FE9">
      <w:pPr>
        <w:pStyle w:val="a0"/>
        <w:rPr>
          <w:rFonts w:hint="cs"/>
          <w:rtl/>
        </w:rPr>
      </w:pPr>
      <w:r>
        <w:rPr>
          <w:rFonts w:hint="cs"/>
          <w:rtl/>
        </w:rPr>
        <w:t>טלב אלסאנע, לא להפריע.</w:t>
      </w:r>
    </w:p>
    <w:p w14:paraId="34D6261F" w14:textId="77777777" w:rsidR="00000000" w:rsidRDefault="00B90FE9">
      <w:pPr>
        <w:pStyle w:val="a0"/>
        <w:rPr>
          <w:rFonts w:hint="cs"/>
          <w:rtl/>
        </w:rPr>
      </w:pPr>
    </w:p>
    <w:p w14:paraId="16814ADB" w14:textId="77777777" w:rsidR="00000000" w:rsidRDefault="00B90FE9">
      <w:pPr>
        <w:pStyle w:val="-"/>
        <w:rPr>
          <w:rtl/>
        </w:rPr>
      </w:pPr>
      <w:bookmarkStart w:id="511" w:name="FS000000479T14_01_2004_17_34_10C"/>
      <w:bookmarkEnd w:id="511"/>
      <w:r>
        <w:rPr>
          <w:rtl/>
        </w:rPr>
        <w:t>שר החוץ סילבן שלום:</w:t>
      </w:r>
    </w:p>
    <w:p w14:paraId="792173FE" w14:textId="77777777" w:rsidR="00000000" w:rsidRDefault="00B90FE9">
      <w:pPr>
        <w:pStyle w:val="a0"/>
        <w:rPr>
          <w:rtl/>
        </w:rPr>
      </w:pPr>
    </w:p>
    <w:p w14:paraId="136BDF92" w14:textId="77777777" w:rsidR="00000000" w:rsidRDefault="00B90FE9">
      <w:pPr>
        <w:pStyle w:val="a0"/>
        <w:rPr>
          <w:rFonts w:hint="cs"/>
          <w:rtl/>
        </w:rPr>
      </w:pPr>
      <w:r>
        <w:rPr>
          <w:rFonts w:hint="cs"/>
          <w:rtl/>
        </w:rPr>
        <w:t>בכל מקרה, אני קורא לסוריה לגשת לשולחן המשא-ומ</w:t>
      </w:r>
      <w:r>
        <w:rPr>
          <w:rFonts w:hint="cs"/>
          <w:rtl/>
        </w:rPr>
        <w:t xml:space="preserve">תן ללא תנאים מוקדמים וללא מעורבות פעילה בטרור. במשא-ומתן כזה נשים קודם כול על השולחן את תמיכתה האקטיבית של סוריה במפקדות הטרור הפועלות מדמשק, את תמיכתה הפעילה, בכלל זה העברת נשק לארגון הטרור ה"חיזבאללה", וכן את העובדה שהיא מונעת מממשלת לבנון לפרוס את צבאה </w:t>
      </w:r>
      <w:r>
        <w:rPr>
          <w:rFonts w:hint="cs"/>
          <w:rtl/>
        </w:rPr>
        <w:t>לאורך הגבול עם ישראל.</w:t>
      </w:r>
    </w:p>
    <w:p w14:paraId="2C6CA71A" w14:textId="77777777" w:rsidR="00000000" w:rsidRDefault="00B90FE9">
      <w:pPr>
        <w:pStyle w:val="a0"/>
        <w:rPr>
          <w:rFonts w:hint="cs"/>
          <w:rtl/>
        </w:rPr>
      </w:pPr>
    </w:p>
    <w:p w14:paraId="5F5359B9" w14:textId="77777777" w:rsidR="00000000" w:rsidRDefault="00B90FE9">
      <w:pPr>
        <w:pStyle w:val="a0"/>
        <w:rPr>
          <w:rFonts w:hint="cs"/>
          <w:rtl/>
        </w:rPr>
      </w:pPr>
      <w:r>
        <w:rPr>
          <w:rFonts w:hint="cs"/>
          <w:rtl/>
        </w:rPr>
        <w:t xml:space="preserve">צריך לדעת שארצות-הברית אינה מתנגדת למשא-ומתן בין ישראל לבין סוריה. ארצות-הברית תובעת מסוריה למלא אחר ההתחייבויות שהם נתנו לשר החוץ קולין פאואל בביקורו בדמשק במאי 2003. והיו כמה התחייבויות. ההתחייבות הראשונה היתה לפרק את מפקדות הטרור </w:t>
      </w:r>
      <w:r>
        <w:rPr>
          <w:rFonts w:hint="cs"/>
          <w:rtl/>
        </w:rPr>
        <w:t xml:space="preserve">ולסגור את מחנות האימונים. ההתחייבות השנייה היתה להפסיק את סיוע הנשק ל"חיזבאללה". התביעה השלישית היתה לסגור את הגבול המשותף בין סוריה לבין עירק, קרי, היום בין סוריה לבין ארצות-הברית. הדבר הרביעי הוא כמובן הנושא של הכיבוש הסורי בלבנון. </w:t>
      </w:r>
    </w:p>
    <w:p w14:paraId="1BA600C6" w14:textId="77777777" w:rsidR="00000000" w:rsidRDefault="00B90FE9">
      <w:pPr>
        <w:pStyle w:val="a0"/>
        <w:rPr>
          <w:rFonts w:hint="cs"/>
          <w:rtl/>
        </w:rPr>
      </w:pPr>
    </w:p>
    <w:p w14:paraId="4A787B5A" w14:textId="77777777" w:rsidR="00000000" w:rsidRDefault="00B90FE9">
      <w:pPr>
        <w:pStyle w:val="a0"/>
        <w:rPr>
          <w:rFonts w:hint="cs"/>
          <w:rtl/>
        </w:rPr>
      </w:pPr>
      <w:r>
        <w:rPr>
          <w:rFonts w:hint="cs"/>
          <w:rtl/>
        </w:rPr>
        <w:t>הגיע הזמן שהעולם כול</w:t>
      </w:r>
      <w:r>
        <w:rPr>
          <w:rFonts w:hint="cs"/>
          <w:rtl/>
        </w:rPr>
        <w:t>ו יתגייס כדי להוציא את סוריה מלבנון. הגיע הזמן לשחרר את לבנון מהכיבוש הסורי, שנמשך מאז 1976. הסורים מנצלים את מקורות הכסף, את מקורות העושר של לבנון למטרותיהם שלהם.</w:t>
      </w:r>
    </w:p>
    <w:p w14:paraId="0B211A38" w14:textId="77777777" w:rsidR="00000000" w:rsidRDefault="00B90FE9">
      <w:pPr>
        <w:pStyle w:val="af0"/>
        <w:rPr>
          <w:rFonts w:hint="cs"/>
          <w:b w:val="0"/>
          <w:bCs w:val="0"/>
          <w:u w:val="none"/>
          <w:rtl/>
        </w:rPr>
      </w:pPr>
    </w:p>
    <w:p w14:paraId="0FF786C0" w14:textId="77777777" w:rsidR="00000000" w:rsidRDefault="00B90FE9">
      <w:pPr>
        <w:pStyle w:val="af0"/>
        <w:rPr>
          <w:rtl/>
        </w:rPr>
      </w:pPr>
      <w:r>
        <w:rPr>
          <w:rFonts w:hint="eastAsia"/>
          <w:rtl/>
        </w:rPr>
        <w:t>ג</w:t>
      </w:r>
      <w:r>
        <w:rPr>
          <w:rtl/>
        </w:rPr>
        <w:t>'מאל זחאלקה (בל"ד):</w:t>
      </w:r>
    </w:p>
    <w:p w14:paraId="25F93444" w14:textId="77777777" w:rsidR="00000000" w:rsidRDefault="00B90FE9">
      <w:pPr>
        <w:pStyle w:val="a0"/>
        <w:rPr>
          <w:rFonts w:hint="cs"/>
          <w:rtl/>
        </w:rPr>
      </w:pPr>
    </w:p>
    <w:p w14:paraId="6456D73D" w14:textId="77777777" w:rsidR="00000000" w:rsidRDefault="00B90FE9">
      <w:pPr>
        <w:pStyle w:val="a0"/>
        <w:rPr>
          <w:rFonts w:hint="cs"/>
          <w:rtl/>
        </w:rPr>
      </w:pPr>
      <w:r>
        <w:rPr>
          <w:rFonts w:hint="cs"/>
          <w:rtl/>
        </w:rPr>
        <w:t>אתה דואג ללבנון, אדוני שר החוץ. הכיבוש הישראלי הוא הבעיה.</w:t>
      </w:r>
    </w:p>
    <w:p w14:paraId="728C2463" w14:textId="77777777" w:rsidR="00000000" w:rsidRDefault="00B90FE9">
      <w:pPr>
        <w:pStyle w:val="af1"/>
        <w:rPr>
          <w:rtl/>
        </w:rPr>
      </w:pPr>
    </w:p>
    <w:p w14:paraId="055CD305" w14:textId="77777777" w:rsidR="00000000" w:rsidRDefault="00B90FE9">
      <w:pPr>
        <w:pStyle w:val="af1"/>
        <w:rPr>
          <w:rtl/>
        </w:rPr>
      </w:pPr>
      <w:r>
        <w:rPr>
          <w:rtl/>
        </w:rPr>
        <w:t xml:space="preserve">היו"ר אלי </w:t>
      </w:r>
      <w:r>
        <w:rPr>
          <w:rtl/>
        </w:rPr>
        <w:t>בן-מנחם:</w:t>
      </w:r>
    </w:p>
    <w:p w14:paraId="55180D67" w14:textId="77777777" w:rsidR="00000000" w:rsidRDefault="00B90FE9">
      <w:pPr>
        <w:pStyle w:val="a0"/>
        <w:rPr>
          <w:rtl/>
        </w:rPr>
      </w:pPr>
    </w:p>
    <w:p w14:paraId="16C7172A" w14:textId="77777777" w:rsidR="00000000" w:rsidRDefault="00B90FE9">
      <w:pPr>
        <w:pStyle w:val="a0"/>
        <w:rPr>
          <w:rFonts w:hint="cs"/>
          <w:rtl/>
        </w:rPr>
      </w:pPr>
      <w:r>
        <w:rPr>
          <w:rFonts w:hint="cs"/>
          <w:rtl/>
        </w:rPr>
        <w:t>חבר הכנסת זחאלקה.</w:t>
      </w:r>
    </w:p>
    <w:p w14:paraId="6ED06B90" w14:textId="77777777" w:rsidR="00000000" w:rsidRDefault="00B90FE9">
      <w:pPr>
        <w:pStyle w:val="a0"/>
        <w:rPr>
          <w:rFonts w:hint="cs"/>
          <w:rtl/>
        </w:rPr>
      </w:pPr>
    </w:p>
    <w:p w14:paraId="4CBB7430" w14:textId="77777777" w:rsidR="00000000" w:rsidRDefault="00B90FE9">
      <w:pPr>
        <w:pStyle w:val="-"/>
        <w:rPr>
          <w:rtl/>
        </w:rPr>
      </w:pPr>
      <w:bookmarkStart w:id="512" w:name="FS000000479T14_01_2004_17_37_53C"/>
      <w:bookmarkEnd w:id="512"/>
      <w:r>
        <w:rPr>
          <w:rtl/>
        </w:rPr>
        <w:t>שר החוץ סילבן שלום:</w:t>
      </w:r>
    </w:p>
    <w:p w14:paraId="4E653F76" w14:textId="77777777" w:rsidR="00000000" w:rsidRDefault="00B90FE9">
      <w:pPr>
        <w:pStyle w:val="a0"/>
        <w:rPr>
          <w:rtl/>
        </w:rPr>
      </w:pPr>
    </w:p>
    <w:p w14:paraId="1D406C88" w14:textId="77777777" w:rsidR="00000000" w:rsidRDefault="00B90FE9">
      <w:pPr>
        <w:pStyle w:val="a0"/>
        <w:rPr>
          <w:rFonts w:hint="cs"/>
          <w:rtl/>
        </w:rPr>
      </w:pPr>
      <w:r>
        <w:rPr>
          <w:rFonts w:hint="cs"/>
          <w:rtl/>
        </w:rPr>
        <w:t>מיליון סורים עובדים בלבנון - - -</w:t>
      </w:r>
    </w:p>
    <w:p w14:paraId="4B906F01" w14:textId="77777777" w:rsidR="00000000" w:rsidRDefault="00B90FE9">
      <w:pPr>
        <w:pStyle w:val="a0"/>
        <w:rPr>
          <w:rFonts w:hint="cs"/>
          <w:rtl/>
        </w:rPr>
      </w:pPr>
    </w:p>
    <w:p w14:paraId="7EFF4BC8" w14:textId="77777777" w:rsidR="00000000" w:rsidRDefault="00B90FE9">
      <w:pPr>
        <w:pStyle w:val="af0"/>
        <w:rPr>
          <w:rtl/>
        </w:rPr>
      </w:pPr>
      <w:r>
        <w:rPr>
          <w:rFonts w:hint="eastAsia"/>
          <w:rtl/>
        </w:rPr>
        <w:t>ג</w:t>
      </w:r>
      <w:r>
        <w:rPr>
          <w:rtl/>
        </w:rPr>
        <w:t>'מאל זחאלקה (בל"ד):</w:t>
      </w:r>
    </w:p>
    <w:p w14:paraId="230B305E" w14:textId="77777777" w:rsidR="00000000" w:rsidRDefault="00B90FE9">
      <w:pPr>
        <w:pStyle w:val="a0"/>
        <w:rPr>
          <w:rFonts w:hint="cs"/>
          <w:rtl/>
        </w:rPr>
      </w:pPr>
    </w:p>
    <w:p w14:paraId="7F4B5199" w14:textId="77777777" w:rsidR="00000000" w:rsidRDefault="00B90FE9">
      <w:pPr>
        <w:pStyle w:val="a0"/>
        <w:rPr>
          <w:rFonts w:hint="cs"/>
          <w:rtl/>
        </w:rPr>
      </w:pPr>
      <w:r>
        <w:rPr>
          <w:rFonts w:hint="cs"/>
          <w:rtl/>
        </w:rPr>
        <w:t>- - -</w:t>
      </w:r>
    </w:p>
    <w:p w14:paraId="0786576B" w14:textId="77777777" w:rsidR="00000000" w:rsidRDefault="00B90FE9">
      <w:pPr>
        <w:pStyle w:val="a0"/>
        <w:rPr>
          <w:rFonts w:hint="cs"/>
          <w:rtl/>
        </w:rPr>
      </w:pPr>
    </w:p>
    <w:p w14:paraId="47D448A9" w14:textId="77777777" w:rsidR="00000000" w:rsidRDefault="00B90FE9">
      <w:pPr>
        <w:pStyle w:val="af1"/>
        <w:rPr>
          <w:rtl/>
        </w:rPr>
      </w:pPr>
      <w:r>
        <w:rPr>
          <w:rtl/>
        </w:rPr>
        <w:t>היו"ר אלי בן-מנחם:</w:t>
      </w:r>
    </w:p>
    <w:p w14:paraId="35F45C5A" w14:textId="77777777" w:rsidR="00000000" w:rsidRDefault="00B90FE9">
      <w:pPr>
        <w:pStyle w:val="a0"/>
        <w:rPr>
          <w:rtl/>
        </w:rPr>
      </w:pPr>
    </w:p>
    <w:p w14:paraId="7A87C42E" w14:textId="77777777" w:rsidR="00000000" w:rsidRDefault="00B90FE9">
      <w:pPr>
        <w:pStyle w:val="a0"/>
        <w:rPr>
          <w:rFonts w:hint="cs"/>
          <w:rtl/>
        </w:rPr>
      </w:pPr>
      <w:r>
        <w:rPr>
          <w:rFonts w:hint="cs"/>
          <w:rtl/>
        </w:rPr>
        <w:t>חבר הכנסת זחאלקה, לא ביקשתי שתעזור.</w:t>
      </w:r>
    </w:p>
    <w:p w14:paraId="457E1099" w14:textId="77777777" w:rsidR="00000000" w:rsidRDefault="00B90FE9">
      <w:pPr>
        <w:pStyle w:val="a0"/>
        <w:rPr>
          <w:rFonts w:hint="cs"/>
          <w:rtl/>
        </w:rPr>
      </w:pPr>
    </w:p>
    <w:p w14:paraId="104F890A" w14:textId="77777777" w:rsidR="00000000" w:rsidRDefault="00B90FE9">
      <w:pPr>
        <w:pStyle w:val="af0"/>
        <w:rPr>
          <w:rtl/>
        </w:rPr>
      </w:pPr>
      <w:r>
        <w:rPr>
          <w:rFonts w:hint="eastAsia"/>
          <w:rtl/>
        </w:rPr>
        <w:t>טלב</w:t>
      </w:r>
      <w:r>
        <w:rPr>
          <w:rtl/>
        </w:rPr>
        <w:t xml:space="preserve"> אלסאנע (רע"ם):</w:t>
      </w:r>
    </w:p>
    <w:p w14:paraId="5648F4BC" w14:textId="77777777" w:rsidR="00000000" w:rsidRDefault="00B90FE9">
      <w:pPr>
        <w:pStyle w:val="a0"/>
        <w:rPr>
          <w:rFonts w:hint="cs"/>
          <w:rtl/>
        </w:rPr>
      </w:pPr>
    </w:p>
    <w:p w14:paraId="47E1C1AA" w14:textId="77777777" w:rsidR="00000000" w:rsidRDefault="00B90FE9">
      <w:pPr>
        <w:pStyle w:val="a0"/>
        <w:rPr>
          <w:rFonts w:hint="cs"/>
          <w:rtl/>
        </w:rPr>
      </w:pPr>
      <w:r>
        <w:rPr>
          <w:rFonts w:hint="cs"/>
          <w:rtl/>
        </w:rPr>
        <w:t xml:space="preserve">אנחנו רוצים לקדם את השלום. </w:t>
      </w:r>
    </w:p>
    <w:p w14:paraId="3ACF69C7" w14:textId="77777777" w:rsidR="00000000" w:rsidRDefault="00B90FE9">
      <w:pPr>
        <w:pStyle w:val="a0"/>
        <w:rPr>
          <w:rFonts w:hint="cs"/>
          <w:rtl/>
        </w:rPr>
      </w:pPr>
    </w:p>
    <w:p w14:paraId="4219DB06" w14:textId="77777777" w:rsidR="00000000" w:rsidRDefault="00B90FE9">
      <w:pPr>
        <w:pStyle w:val="-"/>
        <w:rPr>
          <w:rtl/>
        </w:rPr>
      </w:pPr>
      <w:bookmarkStart w:id="513" w:name="FS000000479T14_01_2004_17_38_49C"/>
      <w:bookmarkEnd w:id="513"/>
      <w:r>
        <w:rPr>
          <w:rtl/>
        </w:rPr>
        <w:t>שר החוץ סילבן שלום:</w:t>
      </w:r>
    </w:p>
    <w:p w14:paraId="74F445F3" w14:textId="77777777" w:rsidR="00000000" w:rsidRDefault="00B90FE9">
      <w:pPr>
        <w:pStyle w:val="a0"/>
        <w:rPr>
          <w:rtl/>
        </w:rPr>
      </w:pPr>
    </w:p>
    <w:p w14:paraId="5A2C7423" w14:textId="77777777" w:rsidR="00000000" w:rsidRDefault="00B90FE9">
      <w:pPr>
        <w:pStyle w:val="a0"/>
        <w:rPr>
          <w:rFonts w:hint="cs"/>
          <w:rtl/>
        </w:rPr>
      </w:pPr>
      <w:r>
        <w:rPr>
          <w:rFonts w:hint="cs"/>
          <w:rtl/>
        </w:rPr>
        <w:t>חבר הכנסת זחאלקה</w:t>
      </w:r>
      <w:r>
        <w:rPr>
          <w:rFonts w:hint="cs"/>
          <w:rtl/>
        </w:rPr>
        <w:t xml:space="preserve"> מייצג את לבנון, טלב אלסאנע מייצג את סוריה. מי עוד? את מי אתם מייצגים עוד? אתם חברי כנסת בישראל.</w:t>
      </w:r>
    </w:p>
    <w:p w14:paraId="76703C1A" w14:textId="77777777" w:rsidR="00000000" w:rsidRDefault="00B90FE9">
      <w:pPr>
        <w:pStyle w:val="a0"/>
        <w:rPr>
          <w:rFonts w:hint="cs"/>
          <w:rtl/>
        </w:rPr>
      </w:pPr>
    </w:p>
    <w:p w14:paraId="4ABEA609" w14:textId="77777777" w:rsidR="00000000" w:rsidRDefault="00B90FE9">
      <w:pPr>
        <w:pStyle w:val="af0"/>
        <w:rPr>
          <w:rtl/>
        </w:rPr>
      </w:pPr>
      <w:r>
        <w:rPr>
          <w:rFonts w:hint="eastAsia"/>
          <w:rtl/>
        </w:rPr>
        <w:t>טלב</w:t>
      </w:r>
      <w:r>
        <w:rPr>
          <w:rtl/>
        </w:rPr>
        <w:t xml:space="preserve"> אלסאנע (רע"ם):</w:t>
      </w:r>
    </w:p>
    <w:p w14:paraId="0EF47306" w14:textId="77777777" w:rsidR="00000000" w:rsidRDefault="00B90FE9">
      <w:pPr>
        <w:pStyle w:val="a0"/>
        <w:rPr>
          <w:rFonts w:hint="cs"/>
          <w:rtl/>
        </w:rPr>
      </w:pPr>
    </w:p>
    <w:p w14:paraId="52ED7928" w14:textId="77777777" w:rsidR="00000000" w:rsidRDefault="00B90FE9">
      <w:pPr>
        <w:pStyle w:val="a0"/>
        <w:rPr>
          <w:rFonts w:hint="cs"/>
          <w:rtl/>
        </w:rPr>
      </w:pPr>
      <w:r>
        <w:rPr>
          <w:rFonts w:hint="cs"/>
          <w:rtl/>
        </w:rPr>
        <w:t>אתה יודע טוב שהממשלה הזאת הכשילה אותך.</w:t>
      </w:r>
    </w:p>
    <w:p w14:paraId="7B4DD469" w14:textId="77777777" w:rsidR="00000000" w:rsidRDefault="00B90FE9">
      <w:pPr>
        <w:pStyle w:val="a0"/>
        <w:rPr>
          <w:rFonts w:hint="cs"/>
          <w:rtl/>
        </w:rPr>
      </w:pPr>
    </w:p>
    <w:p w14:paraId="73DABB06" w14:textId="77777777" w:rsidR="00000000" w:rsidRDefault="00B90FE9">
      <w:pPr>
        <w:pStyle w:val="af0"/>
        <w:rPr>
          <w:rtl/>
        </w:rPr>
      </w:pPr>
      <w:r>
        <w:rPr>
          <w:rFonts w:hint="eastAsia"/>
          <w:rtl/>
        </w:rPr>
        <w:t>ג</w:t>
      </w:r>
      <w:r>
        <w:rPr>
          <w:rtl/>
        </w:rPr>
        <w:t>'מאל זחאלקה (בל"ד):</w:t>
      </w:r>
    </w:p>
    <w:p w14:paraId="2945D130" w14:textId="77777777" w:rsidR="00000000" w:rsidRDefault="00B90FE9">
      <w:pPr>
        <w:pStyle w:val="a0"/>
        <w:rPr>
          <w:rFonts w:hint="cs"/>
          <w:rtl/>
        </w:rPr>
      </w:pPr>
    </w:p>
    <w:p w14:paraId="7676E996" w14:textId="77777777" w:rsidR="00000000" w:rsidRDefault="00B90FE9">
      <w:pPr>
        <w:pStyle w:val="a0"/>
        <w:rPr>
          <w:rFonts w:hint="cs"/>
          <w:rtl/>
        </w:rPr>
      </w:pPr>
      <w:r>
        <w:rPr>
          <w:rFonts w:hint="cs"/>
          <w:rtl/>
        </w:rPr>
        <w:t>- - -</w:t>
      </w:r>
    </w:p>
    <w:p w14:paraId="4AEC26D0" w14:textId="77777777" w:rsidR="00000000" w:rsidRDefault="00B90FE9">
      <w:pPr>
        <w:pStyle w:val="a0"/>
        <w:rPr>
          <w:rFonts w:hint="cs"/>
          <w:rtl/>
        </w:rPr>
      </w:pPr>
    </w:p>
    <w:p w14:paraId="6099D533" w14:textId="77777777" w:rsidR="00000000" w:rsidRDefault="00B90FE9">
      <w:pPr>
        <w:pStyle w:val="af0"/>
        <w:rPr>
          <w:rtl/>
        </w:rPr>
      </w:pPr>
      <w:r>
        <w:rPr>
          <w:rFonts w:hint="eastAsia"/>
          <w:rtl/>
        </w:rPr>
        <w:t>טלב</w:t>
      </w:r>
      <w:r>
        <w:rPr>
          <w:rtl/>
        </w:rPr>
        <w:t xml:space="preserve"> אלסאנע (רע"ם):</w:t>
      </w:r>
    </w:p>
    <w:p w14:paraId="0894E4FD" w14:textId="77777777" w:rsidR="00000000" w:rsidRDefault="00B90FE9">
      <w:pPr>
        <w:pStyle w:val="a0"/>
        <w:rPr>
          <w:rFonts w:hint="cs"/>
          <w:rtl/>
        </w:rPr>
      </w:pPr>
    </w:p>
    <w:p w14:paraId="5321811F" w14:textId="77777777" w:rsidR="00000000" w:rsidRDefault="00B90FE9">
      <w:pPr>
        <w:pStyle w:val="a0"/>
        <w:rPr>
          <w:rFonts w:hint="cs"/>
          <w:rtl/>
        </w:rPr>
      </w:pPr>
      <w:r>
        <w:rPr>
          <w:rFonts w:hint="cs"/>
          <w:rtl/>
        </w:rPr>
        <w:t>הממשלה הזאת הכשילה אותך.</w:t>
      </w:r>
    </w:p>
    <w:p w14:paraId="4763597A" w14:textId="77777777" w:rsidR="00000000" w:rsidRDefault="00B90FE9">
      <w:pPr>
        <w:pStyle w:val="a0"/>
        <w:rPr>
          <w:rFonts w:hint="cs"/>
          <w:rtl/>
        </w:rPr>
      </w:pPr>
    </w:p>
    <w:p w14:paraId="496C87A5" w14:textId="77777777" w:rsidR="00000000" w:rsidRDefault="00B90FE9">
      <w:pPr>
        <w:pStyle w:val="af0"/>
        <w:rPr>
          <w:rtl/>
        </w:rPr>
      </w:pPr>
      <w:r>
        <w:rPr>
          <w:rFonts w:hint="eastAsia"/>
          <w:rtl/>
        </w:rPr>
        <w:t>ג</w:t>
      </w:r>
      <w:r>
        <w:rPr>
          <w:rtl/>
        </w:rPr>
        <w:t>'מאל זחאלקה (בל"ד):</w:t>
      </w:r>
    </w:p>
    <w:p w14:paraId="639C951D" w14:textId="77777777" w:rsidR="00000000" w:rsidRDefault="00B90FE9">
      <w:pPr>
        <w:pStyle w:val="a0"/>
        <w:rPr>
          <w:rFonts w:hint="cs"/>
          <w:rtl/>
        </w:rPr>
      </w:pPr>
    </w:p>
    <w:p w14:paraId="09116104" w14:textId="77777777" w:rsidR="00000000" w:rsidRDefault="00B90FE9">
      <w:pPr>
        <w:pStyle w:val="a0"/>
        <w:numPr>
          <w:ilvl w:val="0"/>
          <w:numId w:val="25"/>
        </w:numPr>
        <w:ind w:right="0"/>
        <w:rPr>
          <w:rFonts w:hint="cs"/>
          <w:rtl/>
        </w:rPr>
      </w:pPr>
      <w:r>
        <w:rPr>
          <w:rFonts w:hint="cs"/>
          <w:rtl/>
        </w:rPr>
        <w:t>-</w:t>
      </w:r>
      <w:r>
        <w:rPr>
          <w:rFonts w:hint="cs"/>
          <w:rtl/>
        </w:rPr>
        <w:t xml:space="preserve"> -</w:t>
      </w:r>
    </w:p>
    <w:p w14:paraId="7AC38402" w14:textId="77777777" w:rsidR="00000000" w:rsidRDefault="00B90FE9">
      <w:pPr>
        <w:pStyle w:val="a0"/>
        <w:ind w:firstLine="0"/>
        <w:rPr>
          <w:rFonts w:hint="cs"/>
          <w:rtl/>
        </w:rPr>
      </w:pPr>
    </w:p>
    <w:p w14:paraId="39AC2B5A" w14:textId="77777777" w:rsidR="00000000" w:rsidRDefault="00B90FE9">
      <w:pPr>
        <w:pStyle w:val="af1"/>
        <w:rPr>
          <w:rtl/>
        </w:rPr>
      </w:pPr>
      <w:r>
        <w:rPr>
          <w:rtl/>
        </w:rPr>
        <w:t>היו"ר אלי בן-מנחם:</w:t>
      </w:r>
    </w:p>
    <w:p w14:paraId="1D07E175" w14:textId="77777777" w:rsidR="00000000" w:rsidRDefault="00B90FE9">
      <w:pPr>
        <w:pStyle w:val="a0"/>
        <w:rPr>
          <w:rtl/>
        </w:rPr>
      </w:pPr>
    </w:p>
    <w:p w14:paraId="5260FD1A" w14:textId="77777777" w:rsidR="00000000" w:rsidRDefault="00B90FE9">
      <w:pPr>
        <w:pStyle w:val="a0"/>
        <w:rPr>
          <w:rFonts w:hint="cs"/>
          <w:rtl/>
        </w:rPr>
      </w:pPr>
      <w:r>
        <w:rPr>
          <w:rFonts w:hint="cs"/>
          <w:rtl/>
        </w:rPr>
        <w:t>חבר הכנסת זחאלקה, חבר הכנסת טלב אלסאנע, אני קורא את שניכם לסדר. חבר הכנסת אלסאנע וחבר הכנסת זחאלקה, אני קורא אתכם לסדר בפעם הראשונה.</w:t>
      </w:r>
    </w:p>
    <w:p w14:paraId="6DDA9FBD" w14:textId="77777777" w:rsidR="00000000" w:rsidRDefault="00B90FE9">
      <w:pPr>
        <w:pStyle w:val="a0"/>
        <w:rPr>
          <w:rFonts w:hint="cs"/>
          <w:rtl/>
        </w:rPr>
      </w:pPr>
    </w:p>
    <w:p w14:paraId="772F18EE" w14:textId="77777777" w:rsidR="00000000" w:rsidRDefault="00B90FE9">
      <w:pPr>
        <w:pStyle w:val="-"/>
        <w:rPr>
          <w:rtl/>
        </w:rPr>
      </w:pPr>
      <w:bookmarkStart w:id="514" w:name="FS000000479T14_01_2004_16_44_31C"/>
      <w:bookmarkEnd w:id="514"/>
      <w:r>
        <w:rPr>
          <w:rtl/>
        </w:rPr>
        <w:t>שר החוץ סילבן שלום:</w:t>
      </w:r>
    </w:p>
    <w:p w14:paraId="64DC6BA7" w14:textId="77777777" w:rsidR="00000000" w:rsidRDefault="00B90FE9">
      <w:pPr>
        <w:pStyle w:val="a0"/>
        <w:rPr>
          <w:rtl/>
        </w:rPr>
      </w:pPr>
    </w:p>
    <w:p w14:paraId="771AD5FC" w14:textId="77777777" w:rsidR="00000000" w:rsidRDefault="00B90FE9">
      <w:pPr>
        <w:pStyle w:val="a0"/>
        <w:rPr>
          <w:rFonts w:hint="cs"/>
          <w:rtl/>
        </w:rPr>
      </w:pPr>
      <w:r>
        <w:rPr>
          <w:rFonts w:hint="cs"/>
          <w:rtl/>
        </w:rPr>
        <w:t>חבר הכנסת זחאלקה, בשם האמירה שלו שהוא מתנגד לכיבוש כל הזמן, לכיבוש אחד הוא מס</w:t>
      </w:r>
      <w:r>
        <w:rPr>
          <w:rFonts w:hint="cs"/>
          <w:rtl/>
        </w:rPr>
        <w:t>כים, לכיבוש הסורי בלבנון. למה? כי זה כיבוש ערבי. אצלנו זה לא כיבוש, ואתה מתנגד - -</w:t>
      </w:r>
    </w:p>
    <w:p w14:paraId="5B900919" w14:textId="77777777" w:rsidR="00000000" w:rsidRDefault="00B90FE9">
      <w:pPr>
        <w:pStyle w:val="a0"/>
        <w:rPr>
          <w:rFonts w:hint="cs"/>
          <w:rtl/>
        </w:rPr>
      </w:pPr>
    </w:p>
    <w:p w14:paraId="3FB9FB4B" w14:textId="77777777" w:rsidR="00000000" w:rsidRDefault="00B90FE9">
      <w:pPr>
        <w:pStyle w:val="af0"/>
        <w:rPr>
          <w:rtl/>
        </w:rPr>
      </w:pPr>
      <w:r>
        <w:rPr>
          <w:rFonts w:hint="eastAsia"/>
          <w:rtl/>
        </w:rPr>
        <w:t>ג</w:t>
      </w:r>
      <w:r>
        <w:rPr>
          <w:rtl/>
        </w:rPr>
        <w:t>'מאל זחאלקה (בל"ד):</w:t>
      </w:r>
    </w:p>
    <w:p w14:paraId="5CEA45B6" w14:textId="77777777" w:rsidR="00000000" w:rsidRDefault="00B90FE9">
      <w:pPr>
        <w:pStyle w:val="a0"/>
        <w:rPr>
          <w:rFonts w:hint="cs"/>
          <w:rtl/>
        </w:rPr>
      </w:pPr>
    </w:p>
    <w:p w14:paraId="22812C50" w14:textId="77777777" w:rsidR="00000000" w:rsidRDefault="00B90FE9">
      <w:pPr>
        <w:pStyle w:val="a0"/>
        <w:rPr>
          <w:rFonts w:hint="cs"/>
          <w:rtl/>
        </w:rPr>
      </w:pPr>
      <w:r>
        <w:rPr>
          <w:rFonts w:hint="cs"/>
          <w:rtl/>
        </w:rPr>
        <w:t>זה לא כיבוש?</w:t>
      </w:r>
    </w:p>
    <w:p w14:paraId="508DC0B1" w14:textId="77777777" w:rsidR="00000000" w:rsidRDefault="00B90FE9">
      <w:pPr>
        <w:pStyle w:val="a0"/>
        <w:rPr>
          <w:rFonts w:hint="cs"/>
          <w:rtl/>
        </w:rPr>
      </w:pPr>
    </w:p>
    <w:p w14:paraId="69263904" w14:textId="77777777" w:rsidR="00000000" w:rsidRDefault="00B90FE9">
      <w:pPr>
        <w:pStyle w:val="-"/>
        <w:rPr>
          <w:rtl/>
        </w:rPr>
      </w:pPr>
      <w:bookmarkStart w:id="515" w:name="FS000000479T14_01_2004_17_41_24C"/>
      <w:bookmarkEnd w:id="515"/>
      <w:r>
        <w:rPr>
          <w:rtl/>
        </w:rPr>
        <w:t>שר החוץ סילבן שלום:</w:t>
      </w:r>
    </w:p>
    <w:p w14:paraId="7A662BCF" w14:textId="77777777" w:rsidR="00000000" w:rsidRDefault="00B90FE9">
      <w:pPr>
        <w:pStyle w:val="a0"/>
        <w:rPr>
          <w:rtl/>
        </w:rPr>
      </w:pPr>
    </w:p>
    <w:p w14:paraId="3CABB0D7" w14:textId="77777777" w:rsidR="00000000" w:rsidRDefault="00B90FE9">
      <w:pPr>
        <w:pStyle w:val="a0"/>
        <w:rPr>
          <w:rFonts w:hint="cs"/>
          <w:rtl/>
        </w:rPr>
      </w:pPr>
      <w:r>
        <w:rPr>
          <w:rFonts w:hint="cs"/>
          <w:rtl/>
        </w:rPr>
        <w:t>- -  אבל שם זה כיבוש אמיתי. ופה אתה לא מתנגד.</w:t>
      </w:r>
    </w:p>
    <w:p w14:paraId="21ABFFB3" w14:textId="77777777" w:rsidR="00000000" w:rsidRDefault="00B90FE9">
      <w:pPr>
        <w:pStyle w:val="a0"/>
        <w:rPr>
          <w:rFonts w:hint="cs"/>
          <w:rtl/>
        </w:rPr>
      </w:pPr>
    </w:p>
    <w:p w14:paraId="5E7D3677" w14:textId="77777777" w:rsidR="00000000" w:rsidRDefault="00B90FE9">
      <w:pPr>
        <w:pStyle w:val="af0"/>
        <w:rPr>
          <w:rtl/>
        </w:rPr>
      </w:pPr>
      <w:r>
        <w:rPr>
          <w:rFonts w:hint="eastAsia"/>
          <w:rtl/>
        </w:rPr>
        <w:t>טלב</w:t>
      </w:r>
      <w:r>
        <w:rPr>
          <w:rtl/>
        </w:rPr>
        <w:t xml:space="preserve"> אלסאנע (רע"ם):</w:t>
      </w:r>
    </w:p>
    <w:p w14:paraId="049F552A" w14:textId="77777777" w:rsidR="00000000" w:rsidRDefault="00B90FE9">
      <w:pPr>
        <w:pStyle w:val="a0"/>
        <w:rPr>
          <w:rFonts w:hint="cs"/>
          <w:rtl/>
        </w:rPr>
      </w:pPr>
    </w:p>
    <w:p w14:paraId="6F92EF3E" w14:textId="77777777" w:rsidR="00000000" w:rsidRDefault="00B90FE9">
      <w:pPr>
        <w:pStyle w:val="a0"/>
        <w:rPr>
          <w:rFonts w:hint="cs"/>
          <w:rtl/>
        </w:rPr>
      </w:pPr>
      <w:r>
        <w:rPr>
          <w:rFonts w:hint="cs"/>
          <w:rtl/>
        </w:rPr>
        <w:t>מה עושים בגדה?</w:t>
      </w:r>
    </w:p>
    <w:p w14:paraId="72F10632" w14:textId="77777777" w:rsidR="00000000" w:rsidRDefault="00B90FE9">
      <w:pPr>
        <w:pStyle w:val="a0"/>
        <w:rPr>
          <w:rFonts w:hint="cs"/>
          <w:rtl/>
        </w:rPr>
      </w:pPr>
    </w:p>
    <w:p w14:paraId="2387A2ED" w14:textId="77777777" w:rsidR="00000000" w:rsidRDefault="00B90FE9">
      <w:pPr>
        <w:pStyle w:val="af0"/>
        <w:rPr>
          <w:rtl/>
        </w:rPr>
      </w:pPr>
      <w:r>
        <w:rPr>
          <w:rFonts w:hint="eastAsia"/>
          <w:rtl/>
        </w:rPr>
        <w:t>ג</w:t>
      </w:r>
      <w:r>
        <w:rPr>
          <w:rtl/>
        </w:rPr>
        <w:t>'מאל זחאלקה (בל"ד):</w:t>
      </w:r>
    </w:p>
    <w:p w14:paraId="25823431" w14:textId="77777777" w:rsidR="00000000" w:rsidRDefault="00B90FE9">
      <w:pPr>
        <w:pStyle w:val="a0"/>
        <w:rPr>
          <w:rFonts w:hint="cs"/>
          <w:rtl/>
        </w:rPr>
      </w:pPr>
    </w:p>
    <w:p w14:paraId="0F190A54" w14:textId="77777777" w:rsidR="00000000" w:rsidRDefault="00B90FE9">
      <w:pPr>
        <w:pStyle w:val="a0"/>
        <w:rPr>
          <w:rFonts w:hint="cs"/>
          <w:rtl/>
        </w:rPr>
      </w:pPr>
      <w:r>
        <w:rPr>
          <w:rFonts w:hint="cs"/>
          <w:rtl/>
        </w:rPr>
        <w:t>- - -</w:t>
      </w:r>
    </w:p>
    <w:p w14:paraId="4EADF9C7" w14:textId="77777777" w:rsidR="00000000" w:rsidRDefault="00B90FE9">
      <w:pPr>
        <w:pStyle w:val="a0"/>
        <w:rPr>
          <w:rFonts w:hint="cs"/>
          <w:rtl/>
        </w:rPr>
      </w:pPr>
    </w:p>
    <w:p w14:paraId="03542927" w14:textId="77777777" w:rsidR="00000000" w:rsidRDefault="00B90FE9">
      <w:pPr>
        <w:pStyle w:val="-"/>
        <w:rPr>
          <w:rtl/>
        </w:rPr>
      </w:pPr>
      <w:bookmarkStart w:id="516" w:name="FS000000479T14_01_2004_16_45_00C"/>
      <w:bookmarkEnd w:id="516"/>
      <w:r>
        <w:rPr>
          <w:rtl/>
        </w:rPr>
        <w:t xml:space="preserve">שר </w:t>
      </w:r>
      <w:r>
        <w:rPr>
          <w:rtl/>
        </w:rPr>
        <w:t>החוץ סילבן שלום:</w:t>
      </w:r>
    </w:p>
    <w:p w14:paraId="4EBB792F" w14:textId="77777777" w:rsidR="00000000" w:rsidRDefault="00B90FE9">
      <w:pPr>
        <w:pStyle w:val="a0"/>
        <w:rPr>
          <w:rtl/>
        </w:rPr>
      </w:pPr>
    </w:p>
    <w:p w14:paraId="0924ECE0" w14:textId="77777777" w:rsidR="00000000" w:rsidRDefault="00B90FE9">
      <w:pPr>
        <w:pStyle w:val="a0"/>
        <w:rPr>
          <w:rFonts w:hint="cs"/>
          <w:rtl/>
        </w:rPr>
      </w:pPr>
      <w:r>
        <w:rPr>
          <w:rFonts w:hint="cs"/>
          <w:rtl/>
        </w:rPr>
        <w:t>לא יעזור שום דבר, אני קורא לכל מדינות העולם לפעול להוצאת סוריה מלבנון. סוריה כובשת את לבנון מאז 1976, לוקחת את הכספים מלבנון, מיליון סורים עובדים בלבנון; תעשיית הסמים המשגשגת בלבנון, כולה רק למטרותיהם של ראשי משטר הבעת'.</w:t>
      </w:r>
    </w:p>
    <w:p w14:paraId="68A00DF6" w14:textId="77777777" w:rsidR="00000000" w:rsidRDefault="00B90FE9">
      <w:pPr>
        <w:pStyle w:val="a0"/>
        <w:rPr>
          <w:rFonts w:hint="cs"/>
          <w:rtl/>
        </w:rPr>
      </w:pPr>
    </w:p>
    <w:p w14:paraId="5F44863C" w14:textId="77777777" w:rsidR="00000000" w:rsidRDefault="00B90FE9">
      <w:pPr>
        <w:pStyle w:val="af0"/>
        <w:rPr>
          <w:rtl/>
        </w:rPr>
      </w:pPr>
      <w:r>
        <w:rPr>
          <w:rFonts w:hint="eastAsia"/>
          <w:rtl/>
        </w:rPr>
        <w:t>טלב</w:t>
      </w:r>
      <w:r>
        <w:rPr>
          <w:rtl/>
        </w:rPr>
        <w:t xml:space="preserve"> אלסאנע (רע"ם</w:t>
      </w:r>
      <w:r>
        <w:rPr>
          <w:rtl/>
        </w:rPr>
        <w:t>):</w:t>
      </w:r>
    </w:p>
    <w:p w14:paraId="62DE8CE7" w14:textId="77777777" w:rsidR="00000000" w:rsidRDefault="00B90FE9">
      <w:pPr>
        <w:pStyle w:val="a0"/>
        <w:rPr>
          <w:rFonts w:hint="cs"/>
          <w:rtl/>
        </w:rPr>
      </w:pPr>
    </w:p>
    <w:p w14:paraId="0ED06358" w14:textId="77777777" w:rsidR="00000000" w:rsidRDefault="00B90FE9">
      <w:pPr>
        <w:pStyle w:val="a0"/>
        <w:rPr>
          <w:rFonts w:hint="cs"/>
          <w:rtl/>
        </w:rPr>
      </w:pPr>
      <w:r>
        <w:rPr>
          <w:rFonts w:hint="cs"/>
          <w:rtl/>
        </w:rPr>
        <w:t>מה עם הגולן? מה עם הגולן?</w:t>
      </w:r>
    </w:p>
    <w:p w14:paraId="6B7FF03F" w14:textId="77777777" w:rsidR="00000000" w:rsidRDefault="00B90FE9">
      <w:pPr>
        <w:pStyle w:val="a0"/>
        <w:rPr>
          <w:rFonts w:hint="cs"/>
          <w:rtl/>
        </w:rPr>
      </w:pPr>
    </w:p>
    <w:p w14:paraId="26309374" w14:textId="77777777" w:rsidR="00000000" w:rsidRDefault="00B90FE9">
      <w:pPr>
        <w:pStyle w:val="-"/>
        <w:rPr>
          <w:rtl/>
        </w:rPr>
      </w:pPr>
      <w:bookmarkStart w:id="517" w:name="FS000000479T14_01_2004_16_45_25C"/>
      <w:bookmarkEnd w:id="517"/>
      <w:r>
        <w:rPr>
          <w:rtl/>
        </w:rPr>
        <w:t>שר החוץ סילבן שלום:</w:t>
      </w:r>
    </w:p>
    <w:p w14:paraId="309598A4" w14:textId="77777777" w:rsidR="00000000" w:rsidRDefault="00B90FE9">
      <w:pPr>
        <w:pStyle w:val="a0"/>
        <w:rPr>
          <w:rtl/>
        </w:rPr>
      </w:pPr>
    </w:p>
    <w:p w14:paraId="760D9AB3" w14:textId="77777777" w:rsidR="00000000" w:rsidRDefault="00B90FE9">
      <w:pPr>
        <w:pStyle w:val="a0"/>
        <w:rPr>
          <w:rFonts w:hint="cs"/>
          <w:rtl/>
        </w:rPr>
      </w:pPr>
      <w:r>
        <w:rPr>
          <w:rFonts w:hint="cs"/>
          <w:rtl/>
        </w:rPr>
        <w:t>לכן הגיע הזמן שסוריה, כאשר היא באה ומדברת על רצונה בשלום, תפגין גם קצת כוונות חיוביות לקראת משא-ומתן לשלום. ישראל היתה והיא מחויבת לשלום מלא ובר-קיימא עם כל שכנותיה באזור, בכלל זה עם סוריה. אני חושב שכל א</w:t>
      </w:r>
      <w:r>
        <w:rPr>
          <w:rFonts w:hint="cs"/>
          <w:rtl/>
        </w:rPr>
        <w:t>מירה חיובית למען שלום היא אמירה שצריך לבדוק ברצינות ראויה. אנו עוקבים אחר התבטאויותיה של ההנהגה הסורית, ונבחן את עמדתה של סוריה ואת מוכנותה לגשת למשא-ומתן לשלום על-פי התנהגותה ולא על-פי הצהרותיה בלבד.</w:t>
      </w:r>
    </w:p>
    <w:p w14:paraId="02F4BE0A" w14:textId="77777777" w:rsidR="00000000" w:rsidRDefault="00B90FE9">
      <w:pPr>
        <w:pStyle w:val="a0"/>
        <w:rPr>
          <w:rFonts w:hint="cs"/>
          <w:rtl/>
        </w:rPr>
      </w:pPr>
    </w:p>
    <w:p w14:paraId="022B469A" w14:textId="77777777" w:rsidR="00000000" w:rsidRDefault="00B90FE9">
      <w:pPr>
        <w:pStyle w:val="a0"/>
        <w:rPr>
          <w:rFonts w:hint="cs"/>
          <w:rtl/>
        </w:rPr>
      </w:pPr>
      <w:bookmarkStart w:id="518" w:name="FS000000479T14_01_2004_16_45_41C"/>
      <w:bookmarkEnd w:id="518"/>
      <w:r>
        <w:rPr>
          <w:rFonts w:hint="cs"/>
          <w:rtl/>
        </w:rPr>
        <w:t>הייתי מצפה היום לשמוע דברים אחרים מממשלת סוריה, ולא רק</w:t>
      </w:r>
      <w:r>
        <w:rPr>
          <w:rFonts w:hint="cs"/>
          <w:rtl/>
        </w:rPr>
        <w:t xml:space="preserve"> אמירה סתמית, שכאשר הנשיא קצב קורא לנשיא אסד להגיע, מייד, כעבור שעה, נשמעת דחייה.</w:t>
      </w:r>
    </w:p>
    <w:p w14:paraId="51402191" w14:textId="77777777" w:rsidR="00000000" w:rsidRDefault="00B90FE9">
      <w:pPr>
        <w:pStyle w:val="a0"/>
        <w:rPr>
          <w:rFonts w:hint="cs"/>
          <w:rtl/>
        </w:rPr>
      </w:pPr>
    </w:p>
    <w:p w14:paraId="24549B2E" w14:textId="77777777" w:rsidR="00000000" w:rsidRDefault="00B90FE9">
      <w:pPr>
        <w:pStyle w:val="af0"/>
        <w:rPr>
          <w:rtl/>
        </w:rPr>
      </w:pPr>
      <w:r>
        <w:rPr>
          <w:rFonts w:hint="eastAsia"/>
          <w:rtl/>
        </w:rPr>
        <w:t>ג</w:t>
      </w:r>
      <w:r>
        <w:rPr>
          <w:rtl/>
        </w:rPr>
        <w:t>'מאל זחאלקה (בל"ד):</w:t>
      </w:r>
    </w:p>
    <w:p w14:paraId="5CD1E7EF" w14:textId="77777777" w:rsidR="00000000" w:rsidRDefault="00B90FE9">
      <w:pPr>
        <w:pStyle w:val="a0"/>
        <w:rPr>
          <w:rFonts w:hint="cs"/>
          <w:rtl/>
        </w:rPr>
      </w:pPr>
    </w:p>
    <w:p w14:paraId="7BBBACD0" w14:textId="77777777" w:rsidR="00000000" w:rsidRDefault="00B90FE9">
      <w:pPr>
        <w:pStyle w:val="a0"/>
        <w:rPr>
          <w:rFonts w:hint="cs"/>
          <w:rtl/>
        </w:rPr>
      </w:pPr>
      <w:r>
        <w:rPr>
          <w:rFonts w:hint="cs"/>
          <w:rtl/>
        </w:rPr>
        <w:t>משא-ומתן - - -</w:t>
      </w:r>
    </w:p>
    <w:p w14:paraId="69E1A477" w14:textId="77777777" w:rsidR="00000000" w:rsidRDefault="00B90FE9">
      <w:pPr>
        <w:pStyle w:val="a0"/>
        <w:rPr>
          <w:rFonts w:hint="cs"/>
          <w:rtl/>
        </w:rPr>
      </w:pPr>
    </w:p>
    <w:p w14:paraId="106F61A5" w14:textId="77777777" w:rsidR="00000000" w:rsidRDefault="00B90FE9">
      <w:pPr>
        <w:pStyle w:val="af0"/>
        <w:rPr>
          <w:rtl/>
        </w:rPr>
      </w:pPr>
      <w:r>
        <w:rPr>
          <w:rFonts w:hint="eastAsia"/>
          <w:rtl/>
        </w:rPr>
        <w:t>טלב</w:t>
      </w:r>
      <w:r>
        <w:rPr>
          <w:rtl/>
        </w:rPr>
        <w:t xml:space="preserve"> אלסאנע (רע"ם):</w:t>
      </w:r>
    </w:p>
    <w:p w14:paraId="1C01A673" w14:textId="77777777" w:rsidR="00000000" w:rsidRDefault="00B90FE9">
      <w:pPr>
        <w:pStyle w:val="a0"/>
        <w:rPr>
          <w:rFonts w:hint="cs"/>
          <w:rtl/>
        </w:rPr>
      </w:pPr>
    </w:p>
    <w:p w14:paraId="065B4367" w14:textId="77777777" w:rsidR="00000000" w:rsidRDefault="00B90FE9">
      <w:pPr>
        <w:pStyle w:val="a0"/>
        <w:rPr>
          <w:rFonts w:hint="cs"/>
          <w:rtl/>
        </w:rPr>
      </w:pPr>
      <w:r>
        <w:rPr>
          <w:rFonts w:hint="cs"/>
          <w:rtl/>
        </w:rPr>
        <w:t>- - -</w:t>
      </w:r>
    </w:p>
    <w:p w14:paraId="76356DAD" w14:textId="77777777" w:rsidR="00000000" w:rsidRDefault="00B90FE9">
      <w:pPr>
        <w:pStyle w:val="a0"/>
        <w:rPr>
          <w:rFonts w:hint="cs"/>
          <w:rtl/>
        </w:rPr>
      </w:pPr>
    </w:p>
    <w:p w14:paraId="7ABD8CF1" w14:textId="77777777" w:rsidR="00000000" w:rsidRDefault="00B90FE9">
      <w:pPr>
        <w:pStyle w:val="-"/>
        <w:rPr>
          <w:rtl/>
        </w:rPr>
      </w:pPr>
      <w:bookmarkStart w:id="519" w:name="FS000000479T14_01_2004_17_46_41C"/>
      <w:bookmarkEnd w:id="519"/>
      <w:r>
        <w:rPr>
          <w:rtl/>
        </w:rPr>
        <w:t>שר החוץ סילבן שלום:</w:t>
      </w:r>
    </w:p>
    <w:p w14:paraId="54D4E692" w14:textId="77777777" w:rsidR="00000000" w:rsidRDefault="00B90FE9">
      <w:pPr>
        <w:pStyle w:val="a0"/>
        <w:rPr>
          <w:rtl/>
        </w:rPr>
      </w:pPr>
    </w:p>
    <w:p w14:paraId="069E53F9" w14:textId="77777777" w:rsidR="00000000" w:rsidRDefault="00B90FE9">
      <w:pPr>
        <w:pStyle w:val="a0"/>
        <w:rPr>
          <w:rFonts w:hint="cs"/>
          <w:rtl/>
        </w:rPr>
      </w:pPr>
      <w:r>
        <w:rPr>
          <w:rFonts w:hint="cs"/>
          <w:rtl/>
        </w:rPr>
        <w:t>אתם לא מייצגים פה את מדינות ערב. אתם חברי כנסת בישראל. מספיק.</w:t>
      </w:r>
    </w:p>
    <w:p w14:paraId="03081E46" w14:textId="77777777" w:rsidR="00000000" w:rsidRDefault="00B90FE9">
      <w:pPr>
        <w:pStyle w:val="a0"/>
        <w:rPr>
          <w:rFonts w:hint="cs"/>
          <w:rtl/>
        </w:rPr>
      </w:pPr>
    </w:p>
    <w:p w14:paraId="697E1A5A" w14:textId="77777777" w:rsidR="00000000" w:rsidRDefault="00B90FE9">
      <w:pPr>
        <w:pStyle w:val="af1"/>
        <w:rPr>
          <w:rtl/>
        </w:rPr>
      </w:pPr>
      <w:r>
        <w:rPr>
          <w:rtl/>
        </w:rPr>
        <w:t>היו"ר אלי בן-מנחם:</w:t>
      </w:r>
    </w:p>
    <w:p w14:paraId="25C5CE02" w14:textId="77777777" w:rsidR="00000000" w:rsidRDefault="00B90FE9">
      <w:pPr>
        <w:pStyle w:val="a0"/>
        <w:rPr>
          <w:rtl/>
        </w:rPr>
      </w:pPr>
    </w:p>
    <w:p w14:paraId="307CEF01" w14:textId="77777777" w:rsidR="00000000" w:rsidRDefault="00B90FE9">
      <w:pPr>
        <w:pStyle w:val="a0"/>
        <w:rPr>
          <w:rFonts w:hint="cs"/>
          <w:rtl/>
        </w:rPr>
      </w:pPr>
      <w:r>
        <w:rPr>
          <w:rFonts w:hint="cs"/>
          <w:rtl/>
        </w:rPr>
        <w:t xml:space="preserve">חבר </w:t>
      </w:r>
      <w:r>
        <w:rPr>
          <w:rFonts w:hint="cs"/>
          <w:rtl/>
        </w:rPr>
        <w:t>הכנסת זחאלקה, חבר הכנסת אלסאנע, אמר ראש הממשלה כאן שלשום, מעל הבמה, שתמיד כשמדברים על שלום, אתם קופצים. למה אתם מוכיחים כל הזמן שהוא צודק?</w:t>
      </w:r>
    </w:p>
    <w:p w14:paraId="43E9CFC1" w14:textId="77777777" w:rsidR="00000000" w:rsidRDefault="00B90FE9">
      <w:pPr>
        <w:pStyle w:val="a0"/>
        <w:rPr>
          <w:rFonts w:hint="cs"/>
          <w:rtl/>
        </w:rPr>
      </w:pPr>
    </w:p>
    <w:p w14:paraId="7BD40982" w14:textId="77777777" w:rsidR="00000000" w:rsidRDefault="00B90FE9">
      <w:pPr>
        <w:pStyle w:val="af0"/>
        <w:rPr>
          <w:rtl/>
        </w:rPr>
      </w:pPr>
      <w:r>
        <w:rPr>
          <w:rFonts w:hint="eastAsia"/>
          <w:rtl/>
        </w:rPr>
        <w:t>טלב</w:t>
      </w:r>
      <w:r>
        <w:rPr>
          <w:rtl/>
        </w:rPr>
        <w:t xml:space="preserve"> אלסאנע (רע"ם):</w:t>
      </w:r>
    </w:p>
    <w:p w14:paraId="107DBDBC" w14:textId="77777777" w:rsidR="00000000" w:rsidRDefault="00B90FE9">
      <w:pPr>
        <w:pStyle w:val="a0"/>
        <w:rPr>
          <w:rFonts w:hint="cs"/>
          <w:rtl/>
        </w:rPr>
      </w:pPr>
    </w:p>
    <w:p w14:paraId="42E4925D" w14:textId="77777777" w:rsidR="00000000" w:rsidRDefault="00B90FE9">
      <w:pPr>
        <w:pStyle w:val="a0"/>
        <w:rPr>
          <w:rFonts w:hint="cs"/>
          <w:rtl/>
        </w:rPr>
      </w:pPr>
      <w:r>
        <w:rPr>
          <w:rFonts w:hint="cs"/>
          <w:rtl/>
        </w:rPr>
        <w:t>- - -</w:t>
      </w:r>
    </w:p>
    <w:p w14:paraId="55CFD50C" w14:textId="77777777" w:rsidR="00000000" w:rsidRDefault="00B90FE9">
      <w:pPr>
        <w:pStyle w:val="a0"/>
        <w:rPr>
          <w:rFonts w:hint="cs"/>
          <w:rtl/>
        </w:rPr>
      </w:pPr>
    </w:p>
    <w:p w14:paraId="212D1058" w14:textId="77777777" w:rsidR="00000000" w:rsidRDefault="00B90FE9">
      <w:pPr>
        <w:pStyle w:val="af1"/>
        <w:rPr>
          <w:rtl/>
        </w:rPr>
      </w:pPr>
      <w:r>
        <w:rPr>
          <w:rFonts w:hint="eastAsia"/>
          <w:rtl/>
        </w:rPr>
        <w:t>היו</w:t>
      </w:r>
      <w:r>
        <w:rPr>
          <w:rtl/>
        </w:rPr>
        <w:t>"ר אלי בן-מנחם:</w:t>
      </w:r>
    </w:p>
    <w:p w14:paraId="58D8B16C" w14:textId="77777777" w:rsidR="00000000" w:rsidRDefault="00B90FE9">
      <w:pPr>
        <w:pStyle w:val="a0"/>
        <w:rPr>
          <w:rFonts w:hint="cs"/>
          <w:rtl/>
        </w:rPr>
      </w:pPr>
    </w:p>
    <w:p w14:paraId="0C1B5195" w14:textId="77777777" w:rsidR="00000000" w:rsidRDefault="00B90FE9">
      <w:pPr>
        <w:pStyle w:val="a0"/>
        <w:rPr>
          <w:rFonts w:hint="cs"/>
          <w:rtl/>
        </w:rPr>
      </w:pPr>
      <w:r>
        <w:rPr>
          <w:rFonts w:hint="cs"/>
          <w:rtl/>
        </w:rPr>
        <w:t>טלב אלסאנע, תירגע. מספיק.</w:t>
      </w:r>
    </w:p>
    <w:p w14:paraId="0F157056" w14:textId="77777777" w:rsidR="00000000" w:rsidRDefault="00B90FE9">
      <w:pPr>
        <w:pStyle w:val="a0"/>
        <w:rPr>
          <w:rFonts w:hint="cs"/>
          <w:rtl/>
        </w:rPr>
      </w:pPr>
    </w:p>
    <w:p w14:paraId="4483575A" w14:textId="77777777" w:rsidR="00000000" w:rsidRDefault="00B90FE9">
      <w:pPr>
        <w:pStyle w:val="af0"/>
        <w:rPr>
          <w:rtl/>
        </w:rPr>
      </w:pPr>
      <w:bookmarkStart w:id="520" w:name="FS000000479T14_01_2004_16_46_57C"/>
      <w:bookmarkEnd w:id="520"/>
      <w:r>
        <w:rPr>
          <w:rtl/>
        </w:rPr>
        <w:t>טלב אלסאנע (רע"ם):</w:t>
      </w:r>
    </w:p>
    <w:p w14:paraId="7DBAF5CD" w14:textId="77777777" w:rsidR="00000000" w:rsidRDefault="00B90FE9">
      <w:pPr>
        <w:pStyle w:val="a0"/>
        <w:rPr>
          <w:rtl/>
        </w:rPr>
      </w:pPr>
    </w:p>
    <w:p w14:paraId="0874BF13" w14:textId="77777777" w:rsidR="00000000" w:rsidRDefault="00B90FE9">
      <w:pPr>
        <w:pStyle w:val="a0"/>
        <w:rPr>
          <w:rFonts w:hint="cs"/>
          <w:rtl/>
        </w:rPr>
      </w:pPr>
      <w:r>
        <w:rPr>
          <w:rFonts w:hint="cs"/>
          <w:rtl/>
        </w:rPr>
        <w:t>שר החוץ אמר דברים חשוב</w:t>
      </w:r>
      <w:r>
        <w:rPr>
          <w:rFonts w:hint="cs"/>
          <w:rtl/>
        </w:rPr>
        <w:t>ים לגבי המעשים, אז מה עם הגולן?</w:t>
      </w:r>
    </w:p>
    <w:p w14:paraId="01D2EA49" w14:textId="77777777" w:rsidR="00000000" w:rsidRDefault="00B90FE9">
      <w:pPr>
        <w:pStyle w:val="af1"/>
        <w:rPr>
          <w:rFonts w:hint="cs"/>
          <w:rtl/>
        </w:rPr>
      </w:pPr>
    </w:p>
    <w:p w14:paraId="1372B6B5" w14:textId="77777777" w:rsidR="00000000" w:rsidRDefault="00B90FE9">
      <w:pPr>
        <w:pStyle w:val="af1"/>
        <w:rPr>
          <w:rtl/>
        </w:rPr>
      </w:pPr>
      <w:r>
        <w:rPr>
          <w:rtl/>
        </w:rPr>
        <w:t>היו"ר אלי בן-מנחם:</w:t>
      </w:r>
    </w:p>
    <w:p w14:paraId="32D7FC79" w14:textId="77777777" w:rsidR="00000000" w:rsidRDefault="00B90FE9">
      <w:pPr>
        <w:pStyle w:val="a0"/>
        <w:rPr>
          <w:rtl/>
        </w:rPr>
      </w:pPr>
    </w:p>
    <w:p w14:paraId="22FD79B6" w14:textId="77777777" w:rsidR="00000000" w:rsidRDefault="00B90FE9">
      <w:pPr>
        <w:pStyle w:val="a0"/>
        <w:rPr>
          <w:rFonts w:hint="cs"/>
          <w:rtl/>
        </w:rPr>
      </w:pPr>
      <w:r>
        <w:rPr>
          <w:rFonts w:hint="cs"/>
          <w:rtl/>
        </w:rPr>
        <w:t>לא קיבלת רשות דיבור, חבר הכנסת אלסאנע. אני קורא אותך לסדר פעם שנייה. די, תפסיקו. בבקשה, אדוני השר.</w:t>
      </w:r>
    </w:p>
    <w:p w14:paraId="71330718" w14:textId="77777777" w:rsidR="00000000" w:rsidRDefault="00B90FE9">
      <w:pPr>
        <w:pStyle w:val="a0"/>
        <w:rPr>
          <w:rFonts w:hint="cs"/>
          <w:rtl/>
        </w:rPr>
      </w:pPr>
    </w:p>
    <w:p w14:paraId="4DA4049A" w14:textId="77777777" w:rsidR="00000000" w:rsidRDefault="00B90FE9">
      <w:pPr>
        <w:pStyle w:val="-"/>
        <w:rPr>
          <w:rtl/>
        </w:rPr>
      </w:pPr>
      <w:bookmarkStart w:id="521" w:name="FS000000479T14_01_2004_17_49_04C"/>
      <w:bookmarkEnd w:id="521"/>
      <w:r>
        <w:rPr>
          <w:rtl/>
        </w:rPr>
        <w:t>שר החוץ סילבן שלום:</w:t>
      </w:r>
    </w:p>
    <w:p w14:paraId="28515C8B" w14:textId="77777777" w:rsidR="00000000" w:rsidRDefault="00B90FE9">
      <w:pPr>
        <w:pStyle w:val="a0"/>
        <w:rPr>
          <w:rtl/>
        </w:rPr>
      </w:pPr>
    </w:p>
    <w:p w14:paraId="5457F6BE" w14:textId="77777777" w:rsidR="00000000" w:rsidRDefault="00B90FE9">
      <w:pPr>
        <w:pStyle w:val="a0"/>
        <w:rPr>
          <w:rFonts w:hint="cs"/>
          <w:rtl/>
        </w:rPr>
      </w:pPr>
      <w:r>
        <w:rPr>
          <w:rFonts w:hint="cs"/>
          <w:rtl/>
        </w:rPr>
        <w:t>אדוני היושב-ראש, הרי התופעה הזאת היא תופעה שאני לא רוצה להגדיר אותה במונחים רפואיי</w:t>
      </w:r>
      <w:r>
        <w:rPr>
          <w:rFonts w:hint="cs"/>
          <w:rtl/>
        </w:rPr>
        <w:t>ם - יושב כאן ד"ר אחמד טיבי, הוא מבין יותר ממני בתחום הזה - אבל התופעה הזאת שבה כל ביקורת כלפי משטרים ערביים, או כל אמירת עובדה כלפי הרשות הפלסטינית, זוכה מייד לזעקות שבר, היא פשוט בלתי מתקבלת על הדעת.</w:t>
      </w:r>
    </w:p>
    <w:p w14:paraId="4DA1C458" w14:textId="77777777" w:rsidR="00000000" w:rsidRDefault="00B90FE9">
      <w:pPr>
        <w:pStyle w:val="a0"/>
        <w:rPr>
          <w:rFonts w:hint="cs"/>
          <w:rtl/>
        </w:rPr>
      </w:pPr>
    </w:p>
    <w:p w14:paraId="51F63E55" w14:textId="77777777" w:rsidR="00000000" w:rsidRDefault="00B90FE9">
      <w:pPr>
        <w:pStyle w:val="af0"/>
        <w:rPr>
          <w:rtl/>
        </w:rPr>
      </w:pPr>
      <w:r>
        <w:rPr>
          <w:rFonts w:hint="eastAsia"/>
          <w:rtl/>
        </w:rPr>
        <w:t>טלב</w:t>
      </w:r>
      <w:r>
        <w:rPr>
          <w:rtl/>
        </w:rPr>
        <w:t xml:space="preserve"> אלסאנע (רע"ם):</w:t>
      </w:r>
    </w:p>
    <w:p w14:paraId="6EC21EF7" w14:textId="77777777" w:rsidR="00000000" w:rsidRDefault="00B90FE9">
      <w:pPr>
        <w:pStyle w:val="a0"/>
        <w:rPr>
          <w:rFonts w:hint="cs"/>
          <w:rtl/>
        </w:rPr>
      </w:pPr>
    </w:p>
    <w:p w14:paraId="282ACCA3" w14:textId="77777777" w:rsidR="00000000" w:rsidRDefault="00B90FE9">
      <w:pPr>
        <w:pStyle w:val="a0"/>
        <w:rPr>
          <w:rFonts w:hint="cs"/>
          <w:rtl/>
        </w:rPr>
      </w:pPr>
      <w:r>
        <w:rPr>
          <w:rFonts w:hint="cs"/>
          <w:rtl/>
        </w:rPr>
        <w:t>אתה יודע שזה לא נכון.</w:t>
      </w:r>
    </w:p>
    <w:p w14:paraId="0CF95A11" w14:textId="77777777" w:rsidR="00000000" w:rsidRDefault="00B90FE9">
      <w:pPr>
        <w:pStyle w:val="a0"/>
        <w:rPr>
          <w:rFonts w:hint="cs"/>
          <w:rtl/>
        </w:rPr>
      </w:pPr>
    </w:p>
    <w:p w14:paraId="5500F147" w14:textId="77777777" w:rsidR="00000000" w:rsidRDefault="00B90FE9">
      <w:pPr>
        <w:pStyle w:val="-"/>
        <w:rPr>
          <w:rtl/>
        </w:rPr>
      </w:pPr>
      <w:bookmarkStart w:id="522" w:name="FS000000479T14_01_2004_16_47_27C"/>
      <w:bookmarkEnd w:id="522"/>
      <w:r>
        <w:rPr>
          <w:rtl/>
        </w:rPr>
        <w:t>שר החוץ סיל</w:t>
      </w:r>
      <w:r>
        <w:rPr>
          <w:rtl/>
        </w:rPr>
        <w:t>בן שלום:</w:t>
      </w:r>
    </w:p>
    <w:p w14:paraId="203505FD" w14:textId="77777777" w:rsidR="00000000" w:rsidRDefault="00B90FE9">
      <w:pPr>
        <w:pStyle w:val="a0"/>
        <w:rPr>
          <w:rtl/>
        </w:rPr>
      </w:pPr>
    </w:p>
    <w:p w14:paraId="2D33828B" w14:textId="77777777" w:rsidR="00000000" w:rsidRDefault="00B90FE9">
      <w:pPr>
        <w:pStyle w:val="a0"/>
        <w:rPr>
          <w:rFonts w:hint="cs"/>
          <w:rtl/>
        </w:rPr>
      </w:pPr>
      <w:r>
        <w:rPr>
          <w:rFonts w:hint="cs"/>
          <w:rtl/>
        </w:rPr>
        <w:t>ביחד אנחנו צריכים לחזק כל מדינה ערבית שרוצה בשלום. אנחנו צריכים לפעול כך שכל אחד שרוצה  להידבר אתנו, יוכל לעשות זאת. לכן, תרשו לי כאן להתייחס לתופעת ההדלפות, שהפכה לצערי הרב לרעה חולה. להדלפות בדבר מגעים לכאורה של ישראל עם מדינה זו או אחרת, יש לא</w:t>
      </w:r>
      <w:r>
        <w:rPr>
          <w:rFonts w:hint="cs"/>
          <w:rtl/>
        </w:rPr>
        <w:t xml:space="preserve"> רק נזק מיידי ונקודתי, אלא גם נזק מתגלגל. ההדלפות פוגעות ומכשילות ערוצי הידברות קיימים, אבל הרבה מעבר לכך, הן מרתיעות מדינות אחרות השוקלות להידבר עמנו לפתוח באיזה ערוץ. לכן קראתי לקיים חקירה מקיפה ויסודית בנושא ההדלפות - -</w:t>
      </w:r>
    </w:p>
    <w:p w14:paraId="2C23DAD9" w14:textId="77777777" w:rsidR="00000000" w:rsidRDefault="00B90FE9">
      <w:pPr>
        <w:pStyle w:val="a0"/>
        <w:rPr>
          <w:rFonts w:hint="cs"/>
          <w:rtl/>
        </w:rPr>
      </w:pPr>
    </w:p>
    <w:p w14:paraId="768F9431" w14:textId="77777777" w:rsidR="00000000" w:rsidRDefault="00B90FE9">
      <w:pPr>
        <w:pStyle w:val="af0"/>
        <w:rPr>
          <w:rtl/>
        </w:rPr>
      </w:pPr>
      <w:r>
        <w:rPr>
          <w:rFonts w:hint="eastAsia"/>
          <w:rtl/>
        </w:rPr>
        <w:t>אברהם</w:t>
      </w:r>
      <w:r>
        <w:rPr>
          <w:rtl/>
        </w:rPr>
        <w:t xml:space="preserve"> בייגה שוחט (העבודה-מימד):</w:t>
      </w:r>
    </w:p>
    <w:p w14:paraId="7D350213" w14:textId="77777777" w:rsidR="00000000" w:rsidRDefault="00B90FE9">
      <w:pPr>
        <w:pStyle w:val="a0"/>
        <w:rPr>
          <w:rFonts w:hint="cs"/>
          <w:rtl/>
        </w:rPr>
      </w:pPr>
    </w:p>
    <w:p w14:paraId="759D90DB" w14:textId="77777777" w:rsidR="00000000" w:rsidRDefault="00B90FE9">
      <w:pPr>
        <w:pStyle w:val="a0"/>
        <w:rPr>
          <w:rFonts w:hint="cs"/>
          <w:rtl/>
        </w:rPr>
      </w:pPr>
      <w:r>
        <w:rPr>
          <w:rFonts w:hint="cs"/>
          <w:rtl/>
        </w:rPr>
        <w:t>אל מי אדוני מתכוון?</w:t>
      </w:r>
    </w:p>
    <w:p w14:paraId="38CB0870" w14:textId="77777777" w:rsidR="00000000" w:rsidRDefault="00B90FE9">
      <w:pPr>
        <w:pStyle w:val="a0"/>
        <w:rPr>
          <w:rFonts w:hint="cs"/>
          <w:rtl/>
        </w:rPr>
      </w:pPr>
    </w:p>
    <w:p w14:paraId="600F734C" w14:textId="77777777" w:rsidR="00000000" w:rsidRDefault="00B90FE9">
      <w:pPr>
        <w:pStyle w:val="-"/>
        <w:rPr>
          <w:rtl/>
        </w:rPr>
      </w:pPr>
      <w:bookmarkStart w:id="523" w:name="FS000000479T14_01_2004_16_48_11C"/>
      <w:bookmarkEnd w:id="523"/>
      <w:r>
        <w:rPr>
          <w:rtl/>
        </w:rPr>
        <w:t>שר החוץ סילבן שלום:</w:t>
      </w:r>
    </w:p>
    <w:p w14:paraId="4BC716CE" w14:textId="77777777" w:rsidR="00000000" w:rsidRDefault="00B90FE9">
      <w:pPr>
        <w:pStyle w:val="a0"/>
        <w:rPr>
          <w:rtl/>
        </w:rPr>
      </w:pPr>
    </w:p>
    <w:p w14:paraId="2FC2C1C4" w14:textId="77777777" w:rsidR="00000000" w:rsidRDefault="00B90FE9">
      <w:pPr>
        <w:pStyle w:val="a0"/>
        <w:rPr>
          <w:rFonts w:hint="cs"/>
          <w:rtl/>
        </w:rPr>
      </w:pPr>
      <w:r>
        <w:rPr>
          <w:rFonts w:hint="cs"/>
          <w:rtl/>
        </w:rPr>
        <w:t>- - ואני מקווה שהדבר הזה יביא סוף וקץ לאותה פטפטת שפוגעת ביחסי החוץ של מדינת ישראל - -</w:t>
      </w:r>
    </w:p>
    <w:p w14:paraId="5D904961" w14:textId="77777777" w:rsidR="00000000" w:rsidRDefault="00B90FE9">
      <w:pPr>
        <w:pStyle w:val="af0"/>
        <w:rPr>
          <w:rtl/>
        </w:rPr>
      </w:pPr>
    </w:p>
    <w:p w14:paraId="035BEB87" w14:textId="77777777" w:rsidR="00000000" w:rsidRDefault="00B90FE9">
      <w:pPr>
        <w:pStyle w:val="af0"/>
        <w:rPr>
          <w:rtl/>
        </w:rPr>
      </w:pPr>
      <w:r>
        <w:rPr>
          <w:rFonts w:hint="eastAsia"/>
          <w:rtl/>
        </w:rPr>
        <w:t>אברהם</w:t>
      </w:r>
      <w:r>
        <w:rPr>
          <w:rtl/>
        </w:rPr>
        <w:t xml:space="preserve"> בייגה שוחט (העבודה-מימד):</w:t>
      </w:r>
    </w:p>
    <w:p w14:paraId="786752FC" w14:textId="77777777" w:rsidR="00000000" w:rsidRDefault="00B90FE9">
      <w:pPr>
        <w:pStyle w:val="a0"/>
        <w:rPr>
          <w:rFonts w:hint="cs"/>
          <w:rtl/>
        </w:rPr>
      </w:pPr>
    </w:p>
    <w:p w14:paraId="2EE78F8D" w14:textId="77777777" w:rsidR="00000000" w:rsidRDefault="00B90FE9">
      <w:pPr>
        <w:pStyle w:val="a0"/>
        <w:rPr>
          <w:rFonts w:hint="cs"/>
          <w:rtl/>
        </w:rPr>
      </w:pPr>
      <w:r>
        <w:rPr>
          <w:rFonts w:hint="cs"/>
          <w:rtl/>
        </w:rPr>
        <w:t>שר החוץ, אל מי אתה מתכוון?</w:t>
      </w:r>
    </w:p>
    <w:p w14:paraId="047ACD66" w14:textId="77777777" w:rsidR="00000000" w:rsidRDefault="00B90FE9">
      <w:pPr>
        <w:pStyle w:val="a0"/>
        <w:rPr>
          <w:rFonts w:hint="cs"/>
          <w:rtl/>
        </w:rPr>
      </w:pPr>
    </w:p>
    <w:p w14:paraId="762665DE" w14:textId="77777777" w:rsidR="00000000" w:rsidRDefault="00B90FE9">
      <w:pPr>
        <w:pStyle w:val="-"/>
        <w:rPr>
          <w:rtl/>
        </w:rPr>
      </w:pPr>
      <w:bookmarkStart w:id="524" w:name="FS000000479T14_01_2004_17_51_58C"/>
      <w:bookmarkEnd w:id="524"/>
      <w:r>
        <w:rPr>
          <w:rtl/>
        </w:rPr>
        <w:t>שר החוץ סילבן שלום:</w:t>
      </w:r>
    </w:p>
    <w:p w14:paraId="3A1EEF1C" w14:textId="77777777" w:rsidR="00000000" w:rsidRDefault="00B90FE9">
      <w:pPr>
        <w:pStyle w:val="a0"/>
        <w:rPr>
          <w:rtl/>
        </w:rPr>
      </w:pPr>
    </w:p>
    <w:p w14:paraId="4FC7C995" w14:textId="77777777" w:rsidR="00000000" w:rsidRDefault="00B90FE9">
      <w:pPr>
        <w:pStyle w:val="a0"/>
        <w:rPr>
          <w:rFonts w:hint="cs"/>
          <w:rtl/>
        </w:rPr>
      </w:pPr>
      <w:r>
        <w:rPr>
          <w:rFonts w:hint="cs"/>
          <w:rtl/>
        </w:rPr>
        <w:t>- - ובקו שאני מנסה להוליך לחימום ולבניית הק</w:t>
      </w:r>
      <w:r>
        <w:rPr>
          <w:rFonts w:hint="cs"/>
          <w:rtl/>
        </w:rPr>
        <w:t xml:space="preserve">שר עם מדינות ערב. </w:t>
      </w:r>
    </w:p>
    <w:p w14:paraId="3E8D2CC0" w14:textId="77777777" w:rsidR="00000000" w:rsidRDefault="00B90FE9">
      <w:pPr>
        <w:pStyle w:val="a0"/>
        <w:rPr>
          <w:rFonts w:hint="cs"/>
          <w:rtl/>
        </w:rPr>
      </w:pPr>
    </w:p>
    <w:p w14:paraId="48FA9080" w14:textId="77777777" w:rsidR="00000000" w:rsidRDefault="00B90FE9">
      <w:pPr>
        <w:pStyle w:val="af0"/>
        <w:rPr>
          <w:rtl/>
        </w:rPr>
      </w:pPr>
      <w:r>
        <w:rPr>
          <w:rFonts w:hint="eastAsia"/>
          <w:rtl/>
        </w:rPr>
        <w:t>אופיר</w:t>
      </w:r>
      <w:r>
        <w:rPr>
          <w:rtl/>
        </w:rPr>
        <w:t xml:space="preserve"> פינס-פז (העבודה-מימד):</w:t>
      </w:r>
    </w:p>
    <w:p w14:paraId="4F8654AB" w14:textId="77777777" w:rsidR="00000000" w:rsidRDefault="00B90FE9">
      <w:pPr>
        <w:pStyle w:val="a0"/>
        <w:rPr>
          <w:rFonts w:hint="cs"/>
          <w:rtl/>
        </w:rPr>
      </w:pPr>
    </w:p>
    <w:p w14:paraId="6F6AF99D" w14:textId="77777777" w:rsidR="00000000" w:rsidRDefault="00B90FE9">
      <w:pPr>
        <w:pStyle w:val="a0"/>
        <w:rPr>
          <w:rFonts w:hint="cs"/>
          <w:rtl/>
        </w:rPr>
      </w:pPr>
      <w:r>
        <w:rPr>
          <w:rFonts w:hint="cs"/>
          <w:rtl/>
        </w:rPr>
        <w:t>אדוני שר החוץ - - -</w:t>
      </w:r>
    </w:p>
    <w:p w14:paraId="75F6DF89" w14:textId="77777777" w:rsidR="00000000" w:rsidRDefault="00B90FE9">
      <w:pPr>
        <w:pStyle w:val="a0"/>
        <w:rPr>
          <w:rFonts w:hint="cs"/>
          <w:rtl/>
        </w:rPr>
      </w:pPr>
    </w:p>
    <w:p w14:paraId="1AEA935E" w14:textId="77777777" w:rsidR="00000000" w:rsidRDefault="00B90FE9">
      <w:pPr>
        <w:pStyle w:val="-"/>
        <w:rPr>
          <w:rtl/>
        </w:rPr>
      </w:pPr>
      <w:bookmarkStart w:id="525" w:name="FS000000479T14_01_2004_17_52_34C"/>
      <w:bookmarkEnd w:id="525"/>
      <w:r>
        <w:rPr>
          <w:rtl/>
        </w:rPr>
        <w:t>שר החוץ סילבן שלום:</w:t>
      </w:r>
    </w:p>
    <w:p w14:paraId="342435B8" w14:textId="77777777" w:rsidR="00000000" w:rsidRDefault="00B90FE9">
      <w:pPr>
        <w:pStyle w:val="a0"/>
        <w:rPr>
          <w:rtl/>
        </w:rPr>
      </w:pPr>
    </w:p>
    <w:p w14:paraId="6C2DB300" w14:textId="77777777" w:rsidR="00000000" w:rsidRDefault="00B90FE9">
      <w:pPr>
        <w:pStyle w:val="a0"/>
        <w:rPr>
          <w:rFonts w:hint="cs"/>
          <w:rtl/>
        </w:rPr>
      </w:pPr>
      <w:r>
        <w:rPr>
          <w:rFonts w:hint="cs"/>
          <w:rtl/>
        </w:rPr>
        <w:t>אני חושב שאנחנו צריכים - - -</w:t>
      </w:r>
    </w:p>
    <w:p w14:paraId="3038FB11" w14:textId="77777777" w:rsidR="00000000" w:rsidRDefault="00B90FE9">
      <w:pPr>
        <w:pStyle w:val="a0"/>
        <w:ind w:firstLine="0"/>
        <w:rPr>
          <w:rFonts w:hint="cs"/>
          <w:rtl/>
        </w:rPr>
      </w:pPr>
    </w:p>
    <w:p w14:paraId="15047C97" w14:textId="77777777" w:rsidR="00000000" w:rsidRDefault="00B90FE9">
      <w:pPr>
        <w:pStyle w:val="af0"/>
        <w:rPr>
          <w:rtl/>
        </w:rPr>
      </w:pPr>
      <w:r>
        <w:rPr>
          <w:rFonts w:hint="eastAsia"/>
          <w:rtl/>
        </w:rPr>
        <w:t>אברהם</w:t>
      </w:r>
      <w:r>
        <w:rPr>
          <w:rtl/>
        </w:rPr>
        <w:t xml:space="preserve"> בייגה שוחט (העבודה-מימד):</w:t>
      </w:r>
    </w:p>
    <w:p w14:paraId="682C7648" w14:textId="77777777" w:rsidR="00000000" w:rsidRDefault="00B90FE9">
      <w:pPr>
        <w:pStyle w:val="a0"/>
        <w:rPr>
          <w:rFonts w:hint="cs"/>
          <w:rtl/>
        </w:rPr>
      </w:pPr>
    </w:p>
    <w:p w14:paraId="0CC2A8A9" w14:textId="77777777" w:rsidR="00000000" w:rsidRDefault="00B90FE9">
      <w:pPr>
        <w:pStyle w:val="a0"/>
        <w:rPr>
          <w:rFonts w:hint="cs"/>
          <w:rtl/>
        </w:rPr>
      </w:pPr>
      <w:r>
        <w:rPr>
          <w:rFonts w:hint="cs"/>
          <w:rtl/>
        </w:rPr>
        <w:t>אתה לא מתכוון לאופוזיציה.</w:t>
      </w:r>
    </w:p>
    <w:p w14:paraId="22CD2294" w14:textId="77777777" w:rsidR="00000000" w:rsidRDefault="00B90FE9">
      <w:pPr>
        <w:pStyle w:val="a0"/>
        <w:rPr>
          <w:rFonts w:hint="cs"/>
          <w:rtl/>
        </w:rPr>
      </w:pPr>
    </w:p>
    <w:p w14:paraId="32B450AC" w14:textId="77777777" w:rsidR="00000000" w:rsidRDefault="00B90FE9">
      <w:pPr>
        <w:pStyle w:val="af1"/>
        <w:rPr>
          <w:rtl/>
        </w:rPr>
      </w:pPr>
      <w:r>
        <w:rPr>
          <w:rtl/>
        </w:rPr>
        <w:t>היו"ר אלי בן-מנחם:</w:t>
      </w:r>
    </w:p>
    <w:p w14:paraId="4A87A635" w14:textId="77777777" w:rsidR="00000000" w:rsidRDefault="00B90FE9">
      <w:pPr>
        <w:pStyle w:val="a0"/>
        <w:rPr>
          <w:rtl/>
        </w:rPr>
      </w:pPr>
    </w:p>
    <w:p w14:paraId="51002348" w14:textId="77777777" w:rsidR="00000000" w:rsidRDefault="00B90FE9">
      <w:pPr>
        <w:pStyle w:val="a0"/>
        <w:rPr>
          <w:rFonts w:hint="cs"/>
          <w:rtl/>
        </w:rPr>
      </w:pPr>
      <w:r>
        <w:rPr>
          <w:rFonts w:hint="cs"/>
          <w:rtl/>
        </w:rPr>
        <w:t>חבר הכנסת שוחט. חבר הכנסת בייגה שוחט.</w:t>
      </w:r>
    </w:p>
    <w:p w14:paraId="0D566DCE" w14:textId="77777777" w:rsidR="00000000" w:rsidRDefault="00B90FE9">
      <w:pPr>
        <w:pStyle w:val="a0"/>
        <w:rPr>
          <w:rFonts w:hint="cs"/>
          <w:rtl/>
        </w:rPr>
      </w:pPr>
    </w:p>
    <w:p w14:paraId="47BF39D9" w14:textId="77777777" w:rsidR="00000000" w:rsidRDefault="00B90FE9">
      <w:pPr>
        <w:pStyle w:val="af0"/>
        <w:rPr>
          <w:rtl/>
        </w:rPr>
      </w:pPr>
      <w:r>
        <w:rPr>
          <w:rFonts w:hint="eastAsia"/>
          <w:rtl/>
        </w:rPr>
        <w:t>אברהם</w:t>
      </w:r>
      <w:r>
        <w:rPr>
          <w:rtl/>
        </w:rPr>
        <w:t xml:space="preserve"> בייגה שוח</w:t>
      </w:r>
      <w:r>
        <w:rPr>
          <w:rtl/>
        </w:rPr>
        <w:t>ט (העבודה-מימד):</w:t>
      </w:r>
    </w:p>
    <w:p w14:paraId="0E1B14A6" w14:textId="77777777" w:rsidR="00000000" w:rsidRDefault="00B90FE9">
      <w:pPr>
        <w:pStyle w:val="a0"/>
        <w:rPr>
          <w:rFonts w:hint="cs"/>
          <w:rtl/>
        </w:rPr>
      </w:pPr>
    </w:p>
    <w:p w14:paraId="3FF3DD7A" w14:textId="77777777" w:rsidR="00000000" w:rsidRDefault="00B90FE9">
      <w:pPr>
        <w:pStyle w:val="a0"/>
        <w:rPr>
          <w:rFonts w:hint="cs"/>
          <w:rtl/>
        </w:rPr>
      </w:pPr>
      <w:r>
        <w:rPr>
          <w:rFonts w:hint="cs"/>
          <w:rtl/>
        </w:rPr>
        <w:t>אני רוצה לשאול: למי הוא התכוון?</w:t>
      </w:r>
    </w:p>
    <w:p w14:paraId="09845B81" w14:textId="77777777" w:rsidR="00000000" w:rsidRDefault="00B90FE9">
      <w:pPr>
        <w:pStyle w:val="a0"/>
        <w:rPr>
          <w:rFonts w:hint="cs"/>
          <w:rtl/>
        </w:rPr>
      </w:pPr>
    </w:p>
    <w:p w14:paraId="35B71099" w14:textId="77777777" w:rsidR="00000000" w:rsidRDefault="00B90FE9">
      <w:pPr>
        <w:pStyle w:val="af1"/>
        <w:rPr>
          <w:rtl/>
        </w:rPr>
      </w:pPr>
      <w:r>
        <w:rPr>
          <w:rtl/>
        </w:rPr>
        <w:t>היו"ר אלי בן-מנחם:</w:t>
      </w:r>
    </w:p>
    <w:p w14:paraId="4B0481EB" w14:textId="77777777" w:rsidR="00000000" w:rsidRDefault="00B90FE9">
      <w:pPr>
        <w:pStyle w:val="a0"/>
        <w:rPr>
          <w:rtl/>
        </w:rPr>
      </w:pPr>
    </w:p>
    <w:p w14:paraId="06F8E107" w14:textId="77777777" w:rsidR="00000000" w:rsidRDefault="00B90FE9">
      <w:pPr>
        <w:pStyle w:val="a0"/>
        <w:rPr>
          <w:rFonts w:hint="cs"/>
          <w:rtl/>
        </w:rPr>
      </w:pPr>
      <w:r>
        <w:rPr>
          <w:rFonts w:hint="cs"/>
          <w:rtl/>
        </w:rPr>
        <w:t>אתה רוצה לשאול, ואני לא מרשה לך לשאול עכשיו.</w:t>
      </w:r>
    </w:p>
    <w:p w14:paraId="14DD760E" w14:textId="77777777" w:rsidR="00000000" w:rsidRDefault="00B90FE9">
      <w:pPr>
        <w:pStyle w:val="a0"/>
        <w:rPr>
          <w:rFonts w:hint="cs"/>
          <w:rtl/>
        </w:rPr>
      </w:pPr>
    </w:p>
    <w:p w14:paraId="0F06A685" w14:textId="77777777" w:rsidR="00000000" w:rsidRDefault="00B90FE9">
      <w:pPr>
        <w:pStyle w:val="-"/>
        <w:rPr>
          <w:rtl/>
        </w:rPr>
      </w:pPr>
      <w:bookmarkStart w:id="526" w:name="FS000000479T14_01_2004_17_53_29C"/>
      <w:bookmarkEnd w:id="526"/>
      <w:r>
        <w:rPr>
          <w:rtl/>
        </w:rPr>
        <w:t>שר החוץ סילבן שלום:</w:t>
      </w:r>
    </w:p>
    <w:p w14:paraId="0D2EEEF9" w14:textId="77777777" w:rsidR="00000000" w:rsidRDefault="00B90FE9">
      <w:pPr>
        <w:pStyle w:val="a0"/>
        <w:rPr>
          <w:rtl/>
        </w:rPr>
      </w:pPr>
    </w:p>
    <w:p w14:paraId="5C9271D7" w14:textId="77777777" w:rsidR="00000000" w:rsidRDefault="00B90FE9">
      <w:pPr>
        <w:pStyle w:val="a0"/>
        <w:rPr>
          <w:rFonts w:hint="cs"/>
          <w:rtl/>
        </w:rPr>
      </w:pPr>
      <w:r>
        <w:rPr>
          <w:rFonts w:hint="cs"/>
          <w:rtl/>
        </w:rPr>
        <w:t>אנחנו צריכים להמשיך ולפעול כדי - -</w:t>
      </w:r>
    </w:p>
    <w:p w14:paraId="79262576" w14:textId="77777777" w:rsidR="00000000" w:rsidRDefault="00B90FE9">
      <w:pPr>
        <w:pStyle w:val="a0"/>
        <w:rPr>
          <w:rFonts w:hint="cs"/>
          <w:rtl/>
        </w:rPr>
      </w:pPr>
    </w:p>
    <w:p w14:paraId="47781056" w14:textId="77777777" w:rsidR="00000000" w:rsidRDefault="00B90FE9">
      <w:pPr>
        <w:pStyle w:val="af0"/>
        <w:rPr>
          <w:rtl/>
        </w:rPr>
      </w:pPr>
      <w:r>
        <w:rPr>
          <w:rFonts w:hint="eastAsia"/>
          <w:rtl/>
        </w:rPr>
        <w:t>טלב</w:t>
      </w:r>
      <w:r>
        <w:rPr>
          <w:rtl/>
        </w:rPr>
        <w:t xml:space="preserve"> אלסאנע (רע"ם):</w:t>
      </w:r>
    </w:p>
    <w:p w14:paraId="64177F71" w14:textId="77777777" w:rsidR="00000000" w:rsidRDefault="00B90FE9">
      <w:pPr>
        <w:pStyle w:val="a0"/>
        <w:rPr>
          <w:rFonts w:hint="cs"/>
          <w:rtl/>
        </w:rPr>
      </w:pPr>
    </w:p>
    <w:p w14:paraId="748107D6" w14:textId="77777777" w:rsidR="00000000" w:rsidRDefault="00B90FE9">
      <w:pPr>
        <w:pStyle w:val="a0"/>
        <w:rPr>
          <w:rFonts w:hint="cs"/>
          <w:rtl/>
        </w:rPr>
      </w:pPr>
      <w:r>
        <w:rPr>
          <w:rFonts w:hint="cs"/>
          <w:rtl/>
        </w:rPr>
        <w:t>ישראל לא אשמה בכלום, גם לא בהדלפות.</w:t>
      </w:r>
    </w:p>
    <w:p w14:paraId="15168B44" w14:textId="77777777" w:rsidR="00000000" w:rsidRDefault="00B90FE9">
      <w:pPr>
        <w:pStyle w:val="a0"/>
        <w:rPr>
          <w:rFonts w:hint="cs"/>
          <w:rtl/>
        </w:rPr>
      </w:pPr>
    </w:p>
    <w:p w14:paraId="1CE9602F" w14:textId="77777777" w:rsidR="00000000" w:rsidRDefault="00B90FE9">
      <w:pPr>
        <w:pStyle w:val="-"/>
        <w:rPr>
          <w:rtl/>
        </w:rPr>
      </w:pPr>
      <w:bookmarkStart w:id="527" w:name="FS000000479T14_01_2004_17_53_50C"/>
      <w:bookmarkEnd w:id="527"/>
      <w:r>
        <w:rPr>
          <w:rtl/>
        </w:rPr>
        <w:t>שר החוץ סילבן שלום:</w:t>
      </w:r>
    </w:p>
    <w:p w14:paraId="401BB28E" w14:textId="77777777" w:rsidR="00000000" w:rsidRDefault="00B90FE9">
      <w:pPr>
        <w:pStyle w:val="a0"/>
        <w:rPr>
          <w:rtl/>
        </w:rPr>
      </w:pPr>
    </w:p>
    <w:p w14:paraId="019DD65E" w14:textId="77777777" w:rsidR="00000000" w:rsidRDefault="00B90FE9">
      <w:pPr>
        <w:pStyle w:val="a0"/>
        <w:rPr>
          <w:rFonts w:hint="cs"/>
          <w:rtl/>
        </w:rPr>
      </w:pPr>
      <w:r>
        <w:rPr>
          <w:rFonts w:hint="cs"/>
          <w:rtl/>
        </w:rPr>
        <w:t xml:space="preserve">- - </w:t>
      </w:r>
      <w:r>
        <w:rPr>
          <w:rFonts w:hint="cs"/>
          <w:rtl/>
        </w:rPr>
        <w:t>להביא את כל מדינות ערב להידברות אתנו.</w:t>
      </w:r>
    </w:p>
    <w:p w14:paraId="1F359364" w14:textId="77777777" w:rsidR="00000000" w:rsidRDefault="00B90FE9">
      <w:pPr>
        <w:pStyle w:val="a0"/>
        <w:rPr>
          <w:rFonts w:hint="cs"/>
          <w:rtl/>
        </w:rPr>
      </w:pPr>
    </w:p>
    <w:p w14:paraId="6564227E" w14:textId="77777777" w:rsidR="00000000" w:rsidRDefault="00B90FE9">
      <w:pPr>
        <w:pStyle w:val="af0"/>
        <w:rPr>
          <w:rtl/>
        </w:rPr>
      </w:pPr>
      <w:r>
        <w:rPr>
          <w:rFonts w:hint="eastAsia"/>
          <w:rtl/>
        </w:rPr>
        <w:t>אופיר</w:t>
      </w:r>
      <w:r>
        <w:rPr>
          <w:rtl/>
        </w:rPr>
        <w:t xml:space="preserve"> פינס-פז (העבודה-מימד):</w:t>
      </w:r>
    </w:p>
    <w:p w14:paraId="4D8C25D5" w14:textId="77777777" w:rsidR="00000000" w:rsidRDefault="00B90FE9">
      <w:pPr>
        <w:pStyle w:val="a0"/>
        <w:rPr>
          <w:rFonts w:hint="cs"/>
          <w:rtl/>
        </w:rPr>
      </w:pPr>
    </w:p>
    <w:p w14:paraId="14944DAC" w14:textId="77777777" w:rsidR="00000000" w:rsidRDefault="00B90FE9">
      <w:pPr>
        <w:pStyle w:val="a0"/>
        <w:rPr>
          <w:rFonts w:hint="cs"/>
          <w:rtl/>
        </w:rPr>
      </w:pPr>
      <w:r>
        <w:rPr>
          <w:rFonts w:hint="cs"/>
          <w:rtl/>
        </w:rPr>
        <w:t>האם גברת ארבל הודיעה לך שתהיה חקירה?</w:t>
      </w:r>
    </w:p>
    <w:p w14:paraId="18748B8A" w14:textId="77777777" w:rsidR="00000000" w:rsidRDefault="00B90FE9">
      <w:pPr>
        <w:pStyle w:val="a0"/>
        <w:rPr>
          <w:rFonts w:hint="cs"/>
          <w:rtl/>
        </w:rPr>
      </w:pPr>
    </w:p>
    <w:p w14:paraId="4A19EE9F" w14:textId="77777777" w:rsidR="00000000" w:rsidRDefault="00B90FE9">
      <w:pPr>
        <w:pStyle w:val="-"/>
        <w:rPr>
          <w:rtl/>
        </w:rPr>
      </w:pPr>
      <w:r>
        <w:rPr>
          <w:rtl/>
        </w:rPr>
        <w:t>שר החוץ סילבן שלום:</w:t>
      </w:r>
    </w:p>
    <w:p w14:paraId="5FE41A28" w14:textId="77777777" w:rsidR="00000000" w:rsidRDefault="00B90FE9">
      <w:pPr>
        <w:pStyle w:val="a0"/>
        <w:rPr>
          <w:rFonts w:hint="cs"/>
          <w:rtl/>
        </w:rPr>
      </w:pPr>
    </w:p>
    <w:p w14:paraId="4CCC6CE9" w14:textId="77777777" w:rsidR="00000000" w:rsidRDefault="00B90FE9">
      <w:pPr>
        <w:pStyle w:val="a0"/>
        <w:ind w:firstLine="720"/>
        <w:rPr>
          <w:rFonts w:hint="cs"/>
          <w:rtl/>
        </w:rPr>
      </w:pPr>
      <w:r>
        <w:rPr>
          <w:rFonts w:hint="cs"/>
          <w:rtl/>
        </w:rPr>
        <w:t xml:space="preserve">יש חלק ממדינות ערב, אשר רוצות לנהל ערוצים חשאיים ויכולות להירתע מכך, אם הדברים האלה אכן יוצאים לחלל האוויר. </w:t>
      </w:r>
    </w:p>
    <w:p w14:paraId="597B1490" w14:textId="77777777" w:rsidR="00000000" w:rsidRDefault="00B90FE9">
      <w:pPr>
        <w:pStyle w:val="a0"/>
        <w:ind w:firstLine="720"/>
        <w:rPr>
          <w:rFonts w:hint="cs"/>
          <w:rtl/>
        </w:rPr>
      </w:pPr>
    </w:p>
    <w:p w14:paraId="61D0C40F" w14:textId="77777777" w:rsidR="00000000" w:rsidRDefault="00B90FE9">
      <w:pPr>
        <w:pStyle w:val="a0"/>
        <w:ind w:firstLine="720"/>
        <w:rPr>
          <w:rFonts w:hint="cs"/>
          <w:rtl/>
        </w:rPr>
      </w:pPr>
      <w:r>
        <w:rPr>
          <w:rFonts w:hint="cs"/>
          <w:rtl/>
        </w:rPr>
        <w:t>לכן, אני חושב שאנח</w:t>
      </w:r>
      <w:r>
        <w:rPr>
          <w:rFonts w:hint="cs"/>
          <w:rtl/>
        </w:rPr>
        <w:t>נו, כמדיניות, וזאת המדיניות של ממשלת ישראל, שראש הממשלה מגבה אותה, מחזק אותה ומעודד אותי להמשיך בה, זה לנסות ולגלות כל אפשרות, כל פתח, כל סדק באותה חומת עוינות של מדינות ערב כלפי ישראל, כדי להגיע להידברות אתן. זה מה שאני חושב שצריך לעשות, כי אני מאמין שהדב</w:t>
      </w:r>
      <w:r>
        <w:rPr>
          <w:rFonts w:hint="cs"/>
          <w:rtl/>
        </w:rPr>
        <w:t xml:space="preserve">ר הזה אפשרי. </w:t>
      </w:r>
    </w:p>
    <w:p w14:paraId="20FE54EF" w14:textId="77777777" w:rsidR="00000000" w:rsidRDefault="00B90FE9">
      <w:pPr>
        <w:pStyle w:val="a0"/>
        <w:ind w:firstLine="720"/>
        <w:rPr>
          <w:rFonts w:hint="cs"/>
          <w:rtl/>
        </w:rPr>
      </w:pPr>
    </w:p>
    <w:p w14:paraId="580D145D" w14:textId="77777777" w:rsidR="00000000" w:rsidRDefault="00B90FE9">
      <w:pPr>
        <w:pStyle w:val="a0"/>
        <w:ind w:firstLine="720"/>
        <w:rPr>
          <w:rFonts w:hint="cs"/>
          <w:rtl/>
        </w:rPr>
      </w:pPr>
      <w:r>
        <w:rPr>
          <w:rFonts w:hint="cs"/>
          <w:rtl/>
        </w:rPr>
        <w:t>וממך, חבר הכנסת אלסאנע, הייתי מצפה שיהיה מצב הפוך, וזו לא קלישאה - שערביי ישראל יהיו אותו גשר למדינות ערב, ולא יהיו אלה שכאשר מדברים על כל נושא שקשור עם מדינות ערב, מייד לוקחים את הגישה של הצד השני.</w:t>
      </w:r>
    </w:p>
    <w:p w14:paraId="08D30ED4" w14:textId="77777777" w:rsidR="00000000" w:rsidRDefault="00B90FE9">
      <w:pPr>
        <w:pStyle w:val="a0"/>
        <w:ind w:firstLine="0"/>
        <w:rPr>
          <w:rFonts w:hint="cs"/>
          <w:rtl/>
        </w:rPr>
      </w:pPr>
    </w:p>
    <w:p w14:paraId="23EC82BB" w14:textId="77777777" w:rsidR="00000000" w:rsidRDefault="00B90FE9">
      <w:pPr>
        <w:pStyle w:val="af0"/>
        <w:rPr>
          <w:rtl/>
        </w:rPr>
      </w:pPr>
      <w:r>
        <w:rPr>
          <w:rFonts w:hint="eastAsia"/>
          <w:rtl/>
        </w:rPr>
        <w:t>טלב</w:t>
      </w:r>
      <w:r>
        <w:rPr>
          <w:rtl/>
        </w:rPr>
        <w:t xml:space="preserve"> אלסאנע (רע"ם):</w:t>
      </w:r>
    </w:p>
    <w:p w14:paraId="435FFDC0" w14:textId="77777777" w:rsidR="00000000" w:rsidRDefault="00B90FE9">
      <w:pPr>
        <w:pStyle w:val="a0"/>
        <w:rPr>
          <w:rFonts w:hint="cs"/>
          <w:rtl/>
        </w:rPr>
      </w:pPr>
    </w:p>
    <w:p w14:paraId="549682F8" w14:textId="77777777" w:rsidR="00000000" w:rsidRDefault="00B90FE9">
      <w:pPr>
        <w:pStyle w:val="a0"/>
        <w:rPr>
          <w:rFonts w:hint="cs"/>
          <w:rtl/>
        </w:rPr>
      </w:pPr>
      <w:r>
        <w:rPr>
          <w:rFonts w:hint="cs"/>
          <w:rtl/>
        </w:rPr>
        <w:t>לחלוטין לא צריך איזון</w:t>
      </w:r>
      <w:r>
        <w:rPr>
          <w:rFonts w:hint="cs"/>
          <w:rtl/>
        </w:rPr>
        <w:t>? אנחנו רוצים את האיזון והרצון.</w:t>
      </w:r>
    </w:p>
    <w:p w14:paraId="2D2B443A" w14:textId="77777777" w:rsidR="00000000" w:rsidRDefault="00B90FE9">
      <w:pPr>
        <w:pStyle w:val="a0"/>
        <w:ind w:firstLine="0"/>
        <w:rPr>
          <w:rFonts w:hint="cs"/>
          <w:rtl/>
        </w:rPr>
      </w:pPr>
    </w:p>
    <w:p w14:paraId="6FE540A1" w14:textId="77777777" w:rsidR="00000000" w:rsidRDefault="00B90FE9">
      <w:pPr>
        <w:pStyle w:val="af0"/>
        <w:rPr>
          <w:rtl/>
        </w:rPr>
      </w:pPr>
      <w:r>
        <w:rPr>
          <w:rtl/>
        </w:rPr>
        <w:t>מגלי והבה (הליכוד):</w:t>
      </w:r>
    </w:p>
    <w:p w14:paraId="48ED5F57" w14:textId="77777777" w:rsidR="00000000" w:rsidRDefault="00B90FE9">
      <w:pPr>
        <w:pStyle w:val="a0"/>
        <w:rPr>
          <w:rtl/>
        </w:rPr>
      </w:pPr>
    </w:p>
    <w:p w14:paraId="556F7A60" w14:textId="77777777" w:rsidR="00000000" w:rsidRDefault="00B90FE9">
      <w:pPr>
        <w:pStyle w:val="a0"/>
        <w:rPr>
          <w:rFonts w:hint="cs"/>
          <w:rtl/>
        </w:rPr>
      </w:pPr>
      <w:r>
        <w:rPr>
          <w:rFonts w:hint="cs"/>
          <w:rtl/>
        </w:rPr>
        <w:t>אתה לא אובייקטיבי אף פעם. חד-סטרי כל הזמן.</w:t>
      </w:r>
    </w:p>
    <w:p w14:paraId="30B692B0" w14:textId="77777777" w:rsidR="00000000" w:rsidRDefault="00B90FE9">
      <w:pPr>
        <w:pStyle w:val="a0"/>
        <w:ind w:firstLine="0"/>
        <w:rPr>
          <w:rFonts w:hint="cs"/>
          <w:rtl/>
        </w:rPr>
      </w:pPr>
    </w:p>
    <w:p w14:paraId="67262D4C" w14:textId="77777777" w:rsidR="00000000" w:rsidRDefault="00B90FE9">
      <w:pPr>
        <w:pStyle w:val="-"/>
        <w:rPr>
          <w:rtl/>
        </w:rPr>
      </w:pPr>
      <w:bookmarkStart w:id="528" w:name="FS000000455T14_01_2004_17_09_19C"/>
      <w:bookmarkStart w:id="529" w:name="FS000000479T14_01_2004_17_09_29"/>
      <w:bookmarkStart w:id="530" w:name="FS000000479T14_01_2004_17_09_34C"/>
      <w:bookmarkEnd w:id="528"/>
      <w:bookmarkEnd w:id="529"/>
      <w:bookmarkEnd w:id="530"/>
      <w:r>
        <w:rPr>
          <w:rtl/>
        </w:rPr>
        <w:t>שר החוץ סילבן שלום:</w:t>
      </w:r>
    </w:p>
    <w:p w14:paraId="3EA4A1C3" w14:textId="77777777" w:rsidR="00000000" w:rsidRDefault="00B90FE9">
      <w:pPr>
        <w:pStyle w:val="a0"/>
        <w:rPr>
          <w:rtl/>
        </w:rPr>
      </w:pPr>
    </w:p>
    <w:p w14:paraId="4CDE97EC" w14:textId="77777777" w:rsidR="00000000" w:rsidRDefault="00B90FE9">
      <w:pPr>
        <w:pStyle w:val="a0"/>
        <w:rPr>
          <w:rFonts w:hint="cs"/>
          <w:rtl/>
        </w:rPr>
      </w:pPr>
      <w:r>
        <w:rPr>
          <w:rFonts w:hint="cs"/>
          <w:rtl/>
        </w:rPr>
        <w:t>היתה כאן גם הצעה לסדר-היום בנושא של התבטאות השיח' יאסין - - -</w:t>
      </w:r>
    </w:p>
    <w:p w14:paraId="127709A9" w14:textId="77777777" w:rsidR="00000000" w:rsidRDefault="00B90FE9">
      <w:pPr>
        <w:pStyle w:val="a0"/>
        <w:ind w:firstLine="0"/>
        <w:rPr>
          <w:rFonts w:hint="cs"/>
          <w:rtl/>
        </w:rPr>
      </w:pPr>
    </w:p>
    <w:p w14:paraId="7BBA5276" w14:textId="77777777" w:rsidR="00000000" w:rsidRDefault="00B90FE9">
      <w:pPr>
        <w:pStyle w:val="af1"/>
        <w:rPr>
          <w:rtl/>
        </w:rPr>
      </w:pPr>
      <w:r>
        <w:rPr>
          <w:rtl/>
        </w:rPr>
        <w:t>היו"ר יולי-יואל אדלשטיין:</w:t>
      </w:r>
    </w:p>
    <w:p w14:paraId="35FA704E" w14:textId="77777777" w:rsidR="00000000" w:rsidRDefault="00B90FE9">
      <w:pPr>
        <w:pStyle w:val="a0"/>
        <w:rPr>
          <w:rtl/>
        </w:rPr>
      </w:pPr>
    </w:p>
    <w:p w14:paraId="63B3287D" w14:textId="77777777" w:rsidR="00000000" w:rsidRDefault="00B90FE9">
      <w:pPr>
        <w:pStyle w:val="a0"/>
        <w:rPr>
          <w:rFonts w:hint="cs"/>
          <w:rtl/>
        </w:rPr>
      </w:pPr>
      <w:r>
        <w:rPr>
          <w:rFonts w:hint="cs"/>
          <w:rtl/>
        </w:rPr>
        <w:t>חבר הכנסת והבה. חבר הכנסת אלסאנע.</w:t>
      </w:r>
    </w:p>
    <w:p w14:paraId="6B25408A" w14:textId="77777777" w:rsidR="00000000" w:rsidRDefault="00B90FE9">
      <w:pPr>
        <w:pStyle w:val="a0"/>
        <w:ind w:firstLine="0"/>
        <w:rPr>
          <w:rFonts w:hint="cs"/>
          <w:rtl/>
        </w:rPr>
      </w:pPr>
    </w:p>
    <w:p w14:paraId="0F29D503" w14:textId="77777777" w:rsidR="00000000" w:rsidRDefault="00B90FE9">
      <w:pPr>
        <w:pStyle w:val="-"/>
        <w:rPr>
          <w:rtl/>
        </w:rPr>
      </w:pPr>
      <w:bookmarkStart w:id="531" w:name="FS000000479T14_01_2004_17_10_01C"/>
      <w:bookmarkEnd w:id="531"/>
      <w:r>
        <w:rPr>
          <w:rtl/>
        </w:rPr>
        <w:t>שר החוץ סילב</w:t>
      </w:r>
      <w:r>
        <w:rPr>
          <w:rtl/>
        </w:rPr>
        <w:t>ן שלום:</w:t>
      </w:r>
    </w:p>
    <w:p w14:paraId="52DD96B3" w14:textId="77777777" w:rsidR="00000000" w:rsidRDefault="00B90FE9">
      <w:pPr>
        <w:pStyle w:val="a0"/>
        <w:rPr>
          <w:rtl/>
        </w:rPr>
      </w:pPr>
    </w:p>
    <w:p w14:paraId="19EB3D3A" w14:textId="77777777" w:rsidR="00000000" w:rsidRDefault="00B90FE9">
      <w:pPr>
        <w:pStyle w:val="a0"/>
        <w:rPr>
          <w:rFonts w:hint="cs"/>
          <w:rtl/>
        </w:rPr>
      </w:pPr>
      <w:r>
        <w:rPr>
          <w:rFonts w:hint="cs"/>
          <w:rtl/>
        </w:rPr>
        <w:t>זו היתה אחת ההצעות לסדר-היום. התקשורת הישראלית ציטטה את השיח' יאסין, כאילו אמר ב-7 בינואר, שהוא מוכן ל"הודנה" עם ישראל בתמורה להקמת מדינה פלסטינית בגבולות 1967</w:t>
      </w:r>
      <w:r>
        <w:rPr>
          <w:rtl/>
        </w:rPr>
        <w:br/>
      </w:r>
      <w:r>
        <w:rPr>
          <w:rFonts w:hint="cs"/>
          <w:rtl/>
        </w:rPr>
        <w:t xml:space="preserve">. חברי הכנסת הנכבדים, השיח' יאסין היה ונותר מנהיג של ארגון טרור רצחני, הפוגע ללא הבחנה </w:t>
      </w:r>
      <w:r>
        <w:rPr>
          <w:rFonts w:hint="cs"/>
          <w:rtl/>
        </w:rPr>
        <w:t xml:space="preserve">בחפים מפשע. בעזרת עבודה מאומצת שלנו מול הקהילה הבין-לאומית, הכירו בסכנה ארצות-הברית, האיחוד האירופי, יפן, אוסטרליה וקנדה והחליטו לכלול את ה"חמאס" ברשימות שלהן של ארגוני הטרור. לכן, אין טעם לנסות ולבחון את האמירות האלה כאשר הן יוצאות מפי מנהיג רצחני, שבהבל </w:t>
      </w:r>
      <w:r>
        <w:rPr>
          <w:rFonts w:hint="cs"/>
          <w:rtl/>
        </w:rPr>
        <w:t xml:space="preserve">פיו הורג ישראלים. נמשיך לפעול מדינית וצבאית למיגורו של ה"חמאס". לכן, אין בכל התבטאות שלו משום חידוש או פתח לתקווה. </w:t>
      </w:r>
    </w:p>
    <w:p w14:paraId="709898A2" w14:textId="77777777" w:rsidR="00000000" w:rsidRDefault="00B90FE9">
      <w:pPr>
        <w:pStyle w:val="a0"/>
        <w:rPr>
          <w:rFonts w:hint="cs"/>
          <w:rtl/>
        </w:rPr>
      </w:pPr>
    </w:p>
    <w:p w14:paraId="29247265" w14:textId="77777777" w:rsidR="00000000" w:rsidRDefault="00B90FE9">
      <w:pPr>
        <w:pStyle w:val="a0"/>
        <w:rPr>
          <w:rFonts w:hint="cs"/>
          <w:rtl/>
        </w:rPr>
      </w:pPr>
      <w:r>
        <w:rPr>
          <w:rFonts w:hint="cs"/>
          <w:rtl/>
        </w:rPr>
        <w:t>אני מאוד מקווה שהרשות הפלסטינית, שהיא זו שאמורה לייצג את הפלסטינים, אכן תפעל בכיוון החיובי שבו היא צריכה ללכת, והוא חידוש שיחות השלום עם מד</w:t>
      </w:r>
      <w:r>
        <w:rPr>
          <w:rFonts w:hint="cs"/>
          <w:rtl/>
        </w:rPr>
        <w:t xml:space="preserve">ינת ישראל. </w:t>
      </w:r>
    </w:p>
    <w:p w14:paraId="764543C3" w14:textId="77777777" w:rsidR="00000000" w:rsidRDefault="00B90FE9">
      <w:pPr>
        <w:pStyle w:val="a0"/>
        <w:rPr>
          <w:rFonts w:hint="cs"/>
          <w:rtl/>
        </w:rPr>
      </w:pPr>
    </w:p>
    <w:p w14:paraId="5A457D16" w14:textId="77777777" w:rsidR="00000000" w:rsidRDefault="00B90FE9">
      <w:pPr>
        <w:pStyle w:val="a0"/>
        <w:rPr>
          <w:rFonts w:hint="cs"/>
          <w:rtl/>
        </w:rPr>
      </w:pPr>
      <w:r>
        <w:rPr>
          <w:rFonts w:hint="cs"/>
          <w:rtl/>
        </w:rPr>
        <w:t>אני מציע להעביר את הנושא לדיון בוועדה.</w:t>
      </w:r>
    </w:p>
    <w:p w14:paraId="36DC888A" w14:textId="77777777" w:rsidR="00000000" w:rsidRDefault="00B90FE9">
      <w:pPr>
        <w:pStyle w:val="a0"/>
        <w:ind w:firstLine="0"/>
        <w:rPr>
          <w:rFonts w:hint="cs"/>
          <w:rtl/>
        </w:rPr>
      </w:pPr>
    </w:p>
    <w:p w14:paraId="456EDDEA" w14:textId="77777777" w:rsidR="00000000" w:rsidRDefault="00B90FE9">
      <w:pPr>
        <w:pStyle w:val="af1"/>
        <w:rPr>
          <w:rtl/>
        </w:rPr>
      </w:pPr>
      <w:r>
        <w:rPr>
          <w:rtl/>
        </w:rPr>
        <w:t>היו"ר יולי-יואל אדלשטיין:</w:t>
      </w:r>
    </w:p>
    <w:p w14:paraId="4944344C" w14:textId="77777777" w:rsidR="00000000" w:rsidRDefault="00B90FE9">
      <w:pPr>
        <w:pStyle w:val="a0"/>
        <w:rPr>
          <w:rtl/>
        </w:rPr>
      </w:pPr>
    </w:p>
    <w:p w14:paraId="58971CBA" w14:textId="77777777" w:rsidR="00000000" w:rsidRDefault="00B90FE9">
      <w:pPr>
        <w:pStyle w:val="a0"/>
        <w:rPr>
          <w:rFonts w:hint="cs"/>
          <w:rtl/>
        </w:rPr>
      </w:pPr>
      <w:r>
        <w:rPr>
          <w:rFonts w:hint="cs"/>
          <w:rtl/>
        </w:rPr>
        <w:t>אדוני השר, חבר הכנסת פינס רוצה לשאול אותך שאלה, אתה מוכן להשיב?</w:t>
      </w:r>
    </w:p>
    <w:p w14:paraId="3835F299" w14:textId="77777777" w:rsidR="00000000" w:rsidRDefault="00B90FE9">
      <w:pPr>
        <w:pStyle w:val="a0"/>
        <w:ind w:firstLine="0"/>
        <w:rPr>
          <w:rFonts w:hint="cs"/>
          <w:rtl/>
        </w:rPr>
      </w:pPr>
    </w:p>
    <w:p w14:paraId="08A8A80F" w14:textId="77777777" w:rsidR="00000000" w:rsidRDefault="00B90FE9">
      <w:pPr>
        <w:pStyle w:val="af0"/>
        <w:rPr>
          <w:rtl/>
        </w:rPr>
      </w:pPr>
      <w:bookmarkStart w:id="532" w:name="FS000000479T14_01_2004_17_13_09"/>
      <w:bookmarkStart w:id="533" w:name="FS000000455T14_01_2004_17_13_17"/>
      <w:bookmarkEnd w:id="532"/>
      <w:bookmarkEnd w:id="533"/>
      <w:r>
        <w:rPr>
          <w:rtl/>
        </w:rPr>
        <w:t>אופיר פינס-פז (העבודה-מימד):</w:t>
      </w:r>
    </w:p>
    <w:p w14:paraId="4943FE12" w14:textId="77777777" w:rsidR="00000000" w:rsidRDefault="00B90FE9">
      <w:pPr>
        <w:pStyle w:val="a0"/>
        <w:rPr>
          <w:rtl/>
        </w:rPr>
      </w:pPr>
    </w:p>
    <w:p w14:paraId="5076E256" w14:textId="77777777" w:rsidR="00000000" w:rsidRDefault="00B90FE9">
      <w:pPr>
        <w:pStyle w:val="a0"/>
        <w:rPr>
          <w:rFonts w:hint="cs"/>
          <w:rtl/>
        </w:rPr>
      </w:pPr>
      <w:r>
        <w:rPr>
          <w:rFonts w:hint="cs"/>
          <w:rtl/>
        </w:rPr>
        <w:t>אתה פנית בקריאה נרגשת לממלאת-מקום היועץ המשפטי לממשלה לפתוח בחקירה, ואני משבח אות</w:t>
      </w:r>
      <w:r>
        <w:rPr>
          <w:rFonts w:hint="cs"/>
          <w:rtl/>
        </w:rPr>
        <w:t>ך על הקריאה הזאת. האם קיבלת תשובה? האם הולכת להיות חקירה?</w:t>
      </w:r>
    </w:p>
    <w:p w14:paraId="7BD5E95C" w14:textId="77777777" w:rsidR="00000000" w:rsidRDefault="00B90FE9">
      <w:pPr>
        <w:pStyle w:val="a0"/>
        <w:ind w:firstLine="0"/>
        <w:rPr>
          <w:rFonts w:hint="cs"/>
          <w:rtl/>
        </w:rPr>
      </w:pPr>
    </w:p>
    <w:p w14:paraId="586672BE" w14:textId="77777777" w:rsidR="00000000" w:rsidRDefault="00B90FE9">
      <w:pPr>
        <w:pStyle w:val="-"/>
        <w:rPr>
          <w:rtl/>
        </w:rPr>
      </w:pPr>
      <w:bookmarkStart w:id="534" w:name="FS000000455T14_01_2004_17_14_37C"/>
      <w:bookmarkStart w:id="535" w:name="FS000000479T14_01_2004_17_14_48"/>
      <w:bookmarkEnd w:id="534"/>
      <w:bookmarkEnd w:id="535"/>
      <w:r>
        <w:rPr>
          <w:rtl/>
        </w:rPr>
        <w:t>שר החוץ סילבן שלום:</w:t>
      </w:r>
    </w:p>
    <w:p w14:paraId="6D4CDAD5" w14:textId="77777777" w:rsidR="00000000" w:rsidRDefault="00B90FE9">
      <w:pPr>
        <w:pStyle w:val="a0"/>
        <w:rPr>
          <w:rtl/>
        </w:rPr>
      </w:pPr>
    </w:p>
    <w:p w14:paraId="3874083A" w14:textId="77777777" w:rsidR="00000000" w:rsidRDefault="00B90FE9">
      <w:pPr>
        <w:pStyle w:val="a0"/>
        <w:rPr>
          <w:rFonts w:hint="cs"/>
          <w:rtl/>
        </w:rPr>
      </w:pPr>
      <w:r>
        <w:rPr>
          <w:rFonts w:hint="cs"/>
          <w:rtl/>
        </w:rPr>
        <w:t>ראשית, שוחחתי אתה לפני קריאתי ואמרתי לה זאת, עוד לפני שנשאלתי על כך באותה מסיבת עיתונאים, שהיתה בכלל עם שרת החוץ של מקדוניה בעניין אחר. אני שוחחתי אתה על החשיבות הרבה שאני רואה</w:t>
      </w:r>
      <w:r>
        <w:rPr>
          <w:rFonts w:hint="cs"/>
          <w:rtl/>
        </w:rPr>
        <w:t xml:space="preserve"> בשמירת אותם ערוצי קשר עם מדינות ערב, ובכלל, למנוע אותה אפשרות, שכל המאמצים וכל המגעים שאנחנו מנהלים ילכו לאיבוד. הדבר הזה קרה כבר פעמיים בחודשים האחרונים. התגובה המיידית של כל מדינה ערבית כזאת או אחרת היא תגובה אינסטינקטיבית שמעולם לא היה שום דבר וכי זו ה</w:t>
      </w:r>
      <w:r>
        <w:rPr>
          <w:rFonts w:hint="cs"/>
          <w:rtl/>
        </w:rPr>
        <w:t>מצאה כזאת או אחרת. אני חושב שאם הדברים האלה יימשכו, תימנע אפשרות למצות כל סיכוי של הידברות. לכן, אני רואה את הדברים האלה בחומרה. אכן פניתי אליה, היא אמרה שתבדוק את הדברים, ואני מאוד מקווה שהמסקנה שלה אכן תהיה חיובית. אבל היא אמרה כבר בתחילת הדרך, שכמובן, כ</w:t>
      </w:r>
      <w:r>
        <w:rPr>
          <w:rFonts w:hint="cs"/>
          <w:rtl/>
        </w:rPr>
        <w:t>אשר הדברים האלה מתפרסמים, הסיכויים לאחר מכן למצוא בצורה ברורה מי עומד מאחוריהם אינם פשוטים. לכן, אני מצפה להחלטה שלה.</w:t>
      </w:r>
    </w:p>
    <w:p w14:paraId="566C73CF" w14:textId="77777777" w:rsidR="00000000" w:rsidRDefault="00B90FE9">
      <w:pPr>
        <w:pStyle w:val="a0"/>
        <w:ind w:firstLine="0"/>
        <w:rPr>
          <w:rFonts w:hint="cs"/>
          <w:rtl/>
        </w:rPr>
      </w:pPr>
    </w:p>
    <w:p w14:paraId="19A3A4C4" w14:textId="77777777" w:rsidR="00000000" w:rsidRDefault="00B90FE9">
      <w:pPr>
        <w:pStyle w:val="af1"/>
        <w:rPr>
          <w:rtl/>
        </w:rPr>
      </w:pPr>
      <w:r>
        <w:rPr>
          <w:rtl/>
        </w:rPr>
        <w:t>היו"ר יולי-יואל אדלשטיין:</w:t>
      </w:r>
    </w:p>
    <w:p w14:paraId="35F4C181" w14:textId="77777777" w:rsidR="00000000" w:rsidRDefault="00B90FE9">
      <w:pPr>
        <w:pStyle w:val="a0"/>
        <w:rPr>
          <w:rtl/>
        </w:rPr>
      </w:pPr>
    </w:p>
    <w:p w14:paraId="09B04496" w14:textId="77777777" w:rsidR="00000000" w:rsidRDefault="00B90FE9">
      <w:pPr>
        <w:pStyle w:val="a0"/>
        <w:rPr>
          <w:rFonts w:hint="cs"/>
          <w:rtl/>
        </w:rPr>
      </w:pPr>
      <w:r>
        <w:rPr>
          <w:rFonts w:hint="cs"/>
          <w:rtl/>
        </w:rPr>
        <w:t>עוד שאלה אחת לחבר הכנסת טיבי. שאלה קצרה.</w:t>
      </w:r>
    </w:p>
    <w:p w14:paraId="4A43F659" w14:textId="77777777" w:rsidR="00000000" w:rsidRDefault="00B90FE9">
      <w:pPr>
        <w:pStyle w:val="a0"/>
        <w:ind w:firstLine="0"/>
        <w:rPr>
          <w:rFonts w:hint="cs"/>
          <w:rtl/>
        </w:rPr>
      </w:pPr>
    </w:p>
    <w:p w14:paraId="2C4E9597" w14:textId="77777777" w:rsidR="00000000" w:rsidRDefault="00B90FE9">
      <w:pPr>
        <w:pStyle w:val="af0"/>
        <w:rPr>
          <w:rtl/>
        </w:rPr>
      </w:pPr>
      <w:bookmarkStart w:id="536" w:name="FS000000560T14_01_2004_17_17_54"/>
      <w:bookmarkEnd w:id="536"/>
      <w:r>
        <w:rPr>
          <w:rFonts w:hint="eastAsia"/>
          <w:rtl/>
        </w:rPr>
        <w:t>אחמד</w:t>
      </w:r>
      <w:r>
        <w:rPr>
          <w:rtl/>
        </w:rPr>
        <w:t xml:space="preserve"> טיבי (חד"ש-תע"ל):</w:t>
      </w:r>
    </w:p>
    <w:p w14:paraId="5DCD92DA" w14:textId="77777777" w:rsidR="00000000" w:rsidRDefault="00B90FE9">
      <w:pPr>
        <w:pStyle w:val="a0"/>
        <w:rPr>
          <w:rFonts w:hint="cs"/>
          <w:rtl/>
        </w:rPr>
      </w:pPr>
    </w:p>
    <w:p w14:paraId="32879C99" w14:textId="77777777" w:rsidR="00000000" w:rsidRDefault="00B90FE9">
      <w:pPr>
        <w:pStyle w:val="a0"/>
        <w:rPr>
          <w:rFonts w:hint="cs"/>
          <w:rtl/>
        </w:rPr>
      </w:pPr>
      <w:r>
        <w:rPr>
          <w:rFonts w:hint="cs"/>
          <w:rtl/>
        </w:rPr>
        <w:t>ראש הממשלה שרון הגדיר את הנוכחות הישראלית בש</w:t>
      </w:r>
      <w:r>
        <w:rPr>
          <w:rFonts w:hint="cs"/>
          <w:rtl/>
        </w:rPr>
        <w:t>טחים ככיבוש, וגם הנשיא בוש. שמעתי אותך אומר שישראל גם לא - - -  איזו עמדה יש לך או לממשלה, או שמא המלים הוצאו מהקשרן?</w:t>
      </w:r>
    </w:p>
    <w:p w14:paraId="178F6689" w14:textId="77777777" w:rsidR="00000000" w:rsidRDefault="00B90FE9">
      <w:pPr>
        <w:pStyle w:val="a0"/>
        <w:ind w:firstLine="0"/>
        <w:rPr>
          <w:rFonts w:hint="cs"/>
          <w:rtl/>
        </w:rPr>
      </w:pPr>
    </w:p>
    <w:p w14:paraId="735D5E26" w14:textId="77777777" w:rsidR="00000000" w:rsidRDefault="00B90FE9">
      <w:pPr>
        <w:pStyle w:val="-"/>
        <w:rPr>
          <w:rtl/>
        </w:rPr>
      </w:pPr>
      <w:bookmarkStart w:id="537" w:name="FS000000560T14_01_2004_17_20_08C"/>
      <w:bookmarkStart w:id="538" w:name="FS000000479T14_01_2004_17_20_16"/>
      <w:bookmarkEnd w:id="537"/>
      <w:bookmarkEnd w:id="538"/>
      <w:r>
        <w:rPr>
          <w:rFonts w:hint="eastAsia"/>
          <w:rtl/>
        </w:rPr>
        <w:t>שר</w:t>
      </w:r>
      <w:r>
        <w:rPr>
          <w:rtl/>
        </w:rPr>
        <w:t xml:space="preserve"> החוץ סילבן שלום:</w:t>
      </w:r>
    </w:p>
    <w:p w14:paraId="5FF1C37A" w14:textId="77777777" w:rsidR="00000000" w:rsidRDefault="00B90FE9">
      <w:pPr>
        <w:pStyle w:val="a0"/>
        <w:rPr>
          <w:rFonts w:hint="cs"/>
          <w:rtl/>
        </w:rPr>
      </w:pPr>
    </w:p>
    <w:p w14:paraId="58E4F9E8" w14:textId="77777777" w:rsidR="00000000" w:rsidRDefault="00B90FE9">
      <w:pPr>
        <w:pStyle w:val="a0"/>
        <w:rPr>
          <w:rFonts w:hint="cs"/>
          <w:rtl/>
        </w:rPr>
      </w:pPr>
      <w:r>
        <w:rPr>
          <w:rFonts w:hint="cs"/>
          <w:rtl/>
        </w:rPr>
        <w:t xml:space="preserve">לא, ממש לא. כיבוש, יש לו הגדרה ברורה. בעניין הזה, אני חושב שגם אתה יודע, ולא ניכנס כרגע לשיעור במשפט בין-לאומי. אבל </w:t>
      </w:r>
      <w:r>
        <w:rPr>
          <w:rFonts w:hint="cs"/>
          <w:rtl/>
        </w:rPr>
        <w:t>רק כדי לסבר את האוזן: אותם שטחים שהיו תחת שליטתה של ירדן, יהודה ושומרון, או כפי שאתה קורא לזה - הגדה המערבית, לא היתה מדינה אחת בעולם שהכירה בריבונות הירדנית על השטחים האלה, מלבד שלוש שהיו קשורות לעניין: ירדן עצמה, בריטניה, שמסרה את השטח הזה לירדן, ופקיסטן</w:t>
      </w:r>
      <w:r>
        <w:rPr>
          <w:rFonts w:hint="cs"/>
          <w:rtl/>
        </w:rPr>
        <w:t xml:space="preserve">, שאז היתה קולוניה בריטית. מעבר לכך, אפילו מדינה ערבית אחת לא הכירה בריבונות הירדנית על שטחי יהודה ושומרון. מעבר לכך, ב-1988 הודיע המלך חוסיין, שהוא מתנתק מיהודה ושומרון, ומבחינתו האזורים האלה אינם שייכים עוד לממלכת ירדן. לכן, בעוד לבנון היא מדינה ריבונית </w:t>
      </w:r>
      <w:r>
        <w:rPr>
          <w:rFonts w:hint="cs"/>
          <w:rtl/>
        </w:rPr>
        <w:t xml:space="preserve">לכל דבר, אשר כבושה בצורה מלאה מאז 1976 על-ידי סוריה, פה מדובר בשטחים עם סטטוס אחר. </w:t>
      </w:r>
    </w:p>
    <w:p w14:paraId="63542A45" w14:textId="77777777" w:rsidR="00000000" w:rsidRDefault="00B90FE9">
      <w:pPr>
        <w:pStyle w:val="a0"/>
        <w:rPr>
          <w:rFonts w:hint="cs"/>
          <w:rtl/>
        </w:rPr>
      </w:pPr>
    </w:p>
    <w:p w14:paraId="2EE695F9" w14:textId="77777777" w:rsidR="00000000" w:rsidRDefault="00B90FE9">
      <w:pPr>
        <w:pStyle w:val="a0"/>
        <w:rPr>
          <w:rFonts w:hint="cs"/>
          <w:rtl/>
        </w:rPr>
      </w:pPr>
      <w:r>
        <w:rPr>
          <w:rFonts w:hint="cs"/>
          <w:rtl/>
        </w:rPr>
        <w:t xml:space="preserve">אבל, מאחר שגרים שם אנשים ויש שם פלסטינים והדבר הזה הוא כמובן עובדה קיימת, יש צורך להידבר כדי להגיע לפתרון מוסכם. זה מה שממשלת ישראל רוצה לעשות, לא בתחנונים. </w:t>
      </w:r>
    </w:p>
    <w:p w14:paraId="5F14436D" w14:textId="77777777" w:rsidR="00000000" w:rsidRDefault="00B90FE9">
      <w:pPr>
        <w:pStyle w:val="a0"/>
        <w:rPr>
          <w:rFonts w:hint="cs"/>
          <w:rtl/>
        </w:rPr>
      </w:pPr>
    </w:p>
    <w:p w14:paraId="276BA1DD" w14:textId="77777777" w:rsidR="00000000" w:rsidRDefault="00B90FE9">
      <w:pPr>
        <w:pStyle w:val="a0"/>
        <w:rPr>
          <w:rFonts w:hint="cs"/>
          <w:rtl/>
        </w:rPr>
      </w:pPr>
      <w:r>
        <w:rPr>
          <w:rFonts w:hint="cs"/>
          <w:rtl/>
        </w:rPr>
        <w:t>אבל, ראוי שא</w:t>
      </w:r>
      <w:r>
        <w:rPr>
          <w:rFonts w:hint="cs"/>
          <w:rtl/>
        </w:rPr>
        <w:t xml:space="preserve">תה תפעיל גם את קשריך, ערוציך, כל מה שאתה יכול מול הפלסטינים עצמם, כדי להביא סוף לאותו קיפאון שנובע היום כולו, אני חוזר, כולו - מאה אחוז, בגלל הפלסטינים. בכך שותפות גם ארצות-הברית, גם הקוורטט, ואפילו מצרים אינה בדעה שאבו-עלא צריך להציב תנאי כלשהו לעצם קיום </w:t>
      </w:r>
      <w:r>
        <w:rPr>
          <w:rFonts w:hint="cs"/>
          <w:rtl/>
        </w:rPr>
        <w:t>השיחות עם ראש הממשלה. לכן, היינו מצפים שהדבר הזה אכן יקרה. תודה.</w:t>
      </w:r>
    </w:p>
    <w:p w14:paraId="672D5906" w14:textId="77777777" w:rsidR="00000000" w:rsidRDefault="00B90FE9">
      <w:pPr>
        <w:pStyle w:val="a0"/>
        <w:ind w:firstLine="0"/>
        <w:rPr>
          <w:rFonts w:hint="cs"/>
          <w:rtl/>
        </w:rPr>
      </w:pPr>
    </w:p>
    <w:p w14:paraId="51BD2ECB" w14:textId="77777777" w:rsidR="00000000" w:rsidRDefault="00B90FE9">
      <w:pPr>
        <w:pStyle w:val="af1"/>
        <w:rPr>
          <w:rtl/>
        </w:rPr>
      </w:pPr>
      <w:r>
        <w:rPr>
          <w:rtl/>
        </w:rPr>
        <w:t xml:space="preserve">היו"ר </w:t>
      </w:r>
      <w:r>
        <w:rPr>
          <w:rFonts w:hint="cs"/>
          <w:rtl/>
        </w:rPr>
        <w:t>אלי בן-מנחם</w:t>
      </w:r>
      <w:r>
        <w:rPr>
          <w:rtl/>
        </w:rPr>
        <w:t>:</w:t>
      </w:r>
    </w:p>
    <w:p w14:paraId="61B90600" w14:textId="77777777" w:rsidR="00000000" w:rsidRDefault="00B90FE9">
      <w:pPr>
        <w:pStyle w:val="a0"/>
        <w:rPr>
          <w:rtl/>
        </w:rPr>
      </w:pPr>
    </w:p>
    <w:p w14:paraId="12280931" w14:textId="77777777" w:rsidR="00000000" w:rsidRDefault="00B90FE9">
      <w:pPr>
        <w:pStyle w:val="a0"/>
        <w:rPr>
          <w:rFonts w:hint="cs"/>
          <w:rtl/>
        </w:rPr>
      </w:pPr>
      <w:r>
        <w:rPr>
          <w:rFonts w:hint="cs"/>
          <w:rtl/>
        </w:rPr>
        <w:t>אדוני השר, מה הצעת?</w:t>
      </w:r>
    </w:p>
    <w:p w14:paraId="24F55274" w14:textId="77777777" w:rsidR="00000000" w:rsidRDefault="00B90FE9">
      <w:pPr>
        <w:pStyle w:val="a0"/>
        <w:ind w:firstLine="0"/>
        <w:rPr>
          <w:rFonts w:hint="cs"/>
          <w:rtl/>
        </w:rPr>
      </w:pPr>
    </w:p>
    <w:p w14:paraId="7268E1B6" w14:textId="77777777" w:rsidR="00000000" w:rsidRDefault="00B90FE9">
      <w:pPr>
        <w:pStyle w:val="-"/>
        <w:rPr>
          <w:rtl/>
        </w:rPr>
      </w:pPr>
      <w:bookmarkStart w:id="539" w:name="FS000000479T14_01_2004_17_24_34C"/>
      <w:bookmarkEnd w:id="539"/>
      <w:r>
        <w:rPr>
          <w:rtl/>
        </w:rPr>
        <w:t>שר החוץ סילבן שלום:</w:t>
      </w:r>
    </w:p>
    <w:p w14:paraId="3CA7FE73" w14:textId="77777777" w:rsidR="00000000" w:rsidRDefault="00B90FE9">
      <w:pPr>
        <w:pStyle w:val="a0"/>
        <w:rPr>
          <w:rtl/>
        </w:rPr>
      </w:pPr>
    </w:p>
    <w:p w14:paraId="13D95B05" w14:textId="77777777" w:rsidR="00000000" w:rsidRDefault="00B90FE9">
      <w:pPr>
        <w:pStyle w:val="a0"/>
        <w:rPr>
          <w:rFonts w:hint="cs"/>
          <w:rtl/>
        </w:rPr>
      </w:pPr>
      <w:r>
        <w:rPr>
          <w:rFonts w:hint="cs"/>
          <w:rtl/>
        </w:rPr>
        <w:t>הצעתי להעביר את הנושא לוועדה. אם רוצים משהו אחר, אין לי בעיה.</w:t>
      </w:r>
    </w:p>
    <w:p w14:paraId="14858F1C" w14:textId="77777777" w:rsidR="00000000" w:rsidRDefault="00B90FE9">
      <w:pPr>
        <w:pStyle w:val="a0"/>
        <w:ind w:firstLine="0"/>
        <w:rPr>
          <w:rFonts w:hint="cs"/>
          <w:rtl/>
        </w:rPr>
      </w:pPr>
    </w:p>
    <w:p w14:paraId="62CFD2CD" w14:textId="77777777" w:rsidR="00000000" w:rsidRDefault="00B90FE9">
      <w:pPr>
        <w:pStyle w:val="af1"/>
        <w:rPr>
          <w:rtl/>
        </w:rPr>
      </w:pPr>
      <w:r>
        <w:rPr>
          <w:rtl/>
        </w:rPr>
        <w:t xml:space="preserve">היו"ר </w:t>
      </w:r>
      <w:r>
        <w:rPr>
          <w:rFonts w:hint="cs"/>
          <w:rtl/>
        </w:rPr>
        <w:t>אלי בן-מנחם</w:t>
      </w:r>
      <w:r>
        <w:rPr>
          <w:rtl/>
        </w:rPr>
        <w:t>:</w:t>
      </w:r>
    </w:p>
    <w:p w14:paraId="59D6F410" w14:textId="77777777" w:rsidR="00000000" w:rsidRDefault="00B90FE9">
      <w:pPr>
        <w:pStyle w:val="a0"/>
        <w:rPr>
          <w:rtl/>
        </w:rPr>
      </w:pPr>
    </w:p>
    <w:p w14:paraId="265DF1BD" w14:textId="77777777" w:rsidR="00000000" w:rsidRDefault="00B90FE9">
      <w:pPr>
        <w:pStyle w:val="a0"/>
        <w:rPr>
          <w:rFonts w:hint="cs"/>
          <w:rtl/>
        </w:rPr>
      </w:pPr>
      <w:r>
        <w:rPr>
          <w:rFonts w:hint="cs"/>
          <w:rtl/>
        </w:rPr>
        <w:t>תודה לשר החוץ סילבן שלום. רבותי חברי הכנסת, י</w:t>
      </w:r>
      <w:r>
        <w:rPr>
          <w:rFonts w:hint="cs"/>
          <w:rtl/>
        </w:rPr>
        <w:t>ש הצעות אחרות. ראשון המציעים, חבר הכנסת דהאמשה, בבקשה; דקה. אחריו - חבר הכנסת איוב קרא.</w:t>
      </w:r>
    </w:p>
    <w:p w14:paraId="7D0FB706" w14:textId="77777777" w:rsidR="00000000" w:rsidRDefault="00B90FE9">
      <w:pPr>
        <w:pStyle w:val="a0"/>
        <w:ind w:firstLine="0"/>
        <w:rPr>
          <w:rFonts w:hint="cs"/>
          <w:rtl/>
        </w:rPr>
      </w:pPr>
    </w:p>
    <w:p w14:paraId="5EED5970" w14:textId="77777777" w:rsidR="00000000" w:rsidRDefault="00B90FE9">
      <w:pPr>
        <w:pStyle w:val="a"/>
        <w:rPr>
          <w:rtl/>
        </w:rPr>
      </w:pPr>
      <w:bookmarkStart w:id="540" w:name="FS000000550T14_01_2004_17_25_32"/>
      <w:bookmarkStart w:id="541" w:name="_Toc75077239"/>
      <w:bookmarkEnd w:id="540"/>
      <w:r>
        <w:rPr>
          <w:rFonts w:hint="eastAsia"/>
          <w:rtl/>
        </w:rPr>
        <w:t>עבד</w:t>
      </w:r>
      <w:r>
        <w:rPr>
          <w:rtl/>
        </w:rPr>
        <w:t>-אלמאלכ דהאמשה (רע"ם):</w:t>
      </w:r>
      <w:bookmarkEnd w:id="541"/>
    </w:p>
    <w:p w14:paraId="528D0C0E" w14:textId="77777777" w:rsidR="00000000" w:rsidRDefault="00B90FE9">
      <w:pPr>
        <w:pStyle w:val="a0"/>
        <w:rPr>
          <w:rFonts w:hint="cs"/>
          <w:rtl/>
        </w:rPr>
      </w:pPr>
    </w:p>
    <w:p w14:paraId="08146449" w14:textId="77777777" w:rsidR="00000000" w:rsidRDefault="00B90FE9">
      <w:pPr>
        <w:pStyle w:val="a0"/>
        <w:rPr>
          <w:rFonts w:hint="cs"/>
          <w:rtl/>
        </w:rPr>
      </w:pPr>
      <w:r>
        <w:rPr>
          <w:rFonts w:hint="cs"/>
          <w:rtl/>
        </w:rPr>
        <w:t xml:space="preserve">כבוד היושב-ראש, מכובדי השר, בתפקידך הממלכתי ההיסטוריה תשפוט. אנחנו שומעים וקוראים ואף אחד לא אומר אחרת, שבסוריה מוכנים לנהל משא-ומתן לשלום. </w:t>
      </w:r>
      <w:r>
        <w:rPr>
          <w:rFonts w:hint="cs"/>
          <w:rtl/>
        </w:rPr>
        <w:t>בישראל לא רק אוזניים אטומות, אלא לפעמים גם בצורה ברורה ומודגשת דוחים את היד הסורית המושטת. האחריות מחייבת לקיים עם סוריה משא-ומתן לשלום עכשיו ומייד, בלי שום דחיות. כי ממה נפשך? אם עכשיו, כשהסורים רוצים, מדינת ישראל לא רוצה שלום. כשהם לא ירצו או ישתנו התנאי</w:t>
      </w:r>
      <w:r>
        <w:rPr>
          <w:rFonts w:hint="cs"/>
          <w:rtl/>
        </w:rPr>
        <w:t>ם ויהיו תנאים שונים, אז ישראל תרצה שלום ולא תקבל שלום. אם לא כך המצב, סימן שממשלת ישראל לא רוצה שלום עם סוריה. היא רוצה את השטחים, היא רוצה להמשיך לכבוש את הרמה הסורית והיא לא רוצה שלום; שתגיד לנו את זה במפורש, תגיד את זה גם לעולם, ונדע מה העמדה. תודה רבה.</w:t>
      </w:r>
    </w:p>
    <w:p w14:paraId="1157E6EA" w14:textId="77777777" w:rsidR="00000000" w:rsidRDefault="00B90FE9">
      <w:pPr>
        <w:pStyle w:val="a0"/>
        <w:ind w:firstLine="0"/>
        <w:rPr>
          <w:rFonts w:hint="cs"/>
          <w:rtl/>
        </w:rPr>
      </w:pPr>
    </w:p>
    <w:p w14:paraId="744260CB" w14:textId="77777777" w:rsidR="00000000" w:rsidRDefault="00B90FE9">
      <w:pPr>
        <w:pStyle w:val="af1"/>
        <w:rPr>
          <w:rtl/>
        </w:rPr>
      </w:pPr>
      <w:r>
        <w:rPr>
          <w:rtl/>
        </w:rPr>
        <w:t xml:space="preserve">היו"ר </w:t>
      </w:r>
      <w:r>
        <w:rPr>
          <w:rFonts w:hint="cs"/>
          <w:rtl/>
        </w:rPr>
        <w:t>אלי בן-מנחם</w:t>
      </w:r>
      <w:r>
        <w:rPr>
          <w:rtl/>
        </w:rPr>
        <w:t>:</w:t>
      </w:r>
    </w:p>
    <w:p w14:paraId="31883805" w14:textId="77777777" w:rsidR="00000000" w:rsidRDefault="00B90FE9">
      <w:pPr>
        <w:pStyle w:val="a0"/>
        <w:rPr>
          <w:rtl/>
        </w:rPr>
      </w:pPr>
    </w:p>
    <w:p w14:paraId="51D9DD6D" w14:textId="77777777" w:rsidR="00000000" w:rsidRDefault="00B90FE9">
      <w:pPr>
        <w:pStyle w:val="a0"/>
        <w:rPr>
          <w:rFonts w:hint="cs"/>
          <w:rtl/>
        </w:rPr>
      </w:pPr>
      <w:r>
        <w:rPr>
          <w:rFonts w:hint="cs"/>
          <w:rtl/>
        </w:rPr>
        <w:t>תודה לחבר הכנסת דהאמשה. חבר הכנסת קרא, דקה. אחריו - חבר הכנסת רביץ.</w:t>
      </w:r>
    </w:p>
    <w:p w14:paraId="2E106E9F" w14:textId="77777777" w:rsidR="00000000" w:rsidRDefault="00B90FE9">
      <w:pPr>
        <w:pStyle w:val="a0"/>
        <w:ind w:firstLine="0"/>
        <w:rPr>
          <w:rFonts w:hint="cs"/>
          <w:rtl/>
        </w:rPr>
      </w:pPr>
    </w:p>
    <w:p w14:paraId="4770A34D" w14:textId="77777777" w:rsidR="00000000" w:rsidRDefault="00B90FE9">
      <w:pPr>
        <w:pStyle w:val="a"/>
        <w:rPr>
          <w:rtl/>
        </w:rPr>
      </w:pPr>
      <w:bookmarkStart w:id="542" w:name="FS000000475T14_01_2004_17_27_57"/>
      <w:bookmarkStart w:id="543" w:name="_Toc75077240"/>
      <w:bookmarkEnd w:id="542"/>
      <w:r>
        <w:rPr>
          <w:rFonts w:hint="eastAsia"/>
          <w:rtl/>
        </w:rPr>
        <w:t>איוב</w:t>
      </w:r>
      <w:r>
        <w:rPr>
          <w:rtl/>
        </w:rPr>
        <w:t xml:space="preserve"> קרא (הליכוד):</w:t>
      </w:r>
      <w:bookmarkEnd w:id="543"/>
    </w:p>
    <w:p w14:paraId="47359D22" w14:textId="77777777" w:rsidR="00000000" w:rsidRDefault="00B90FE9">
      <w:pPr>
        <w:pStyle w:val="a0"/>
        <w:rPr>
          <w:rFonts w:hint="cs"/>
          <w:rtl/>
        </w:rPr>
      </w:pPr>
    </w:p>
    <w:p w14:paraId="6EDA0B39" w14:textId="77777777" w:rsidR="00000000" w:rsidRDefault="00B90FE9">
      <w:pPr>
        <w:pStyle w:val="a0"/>
        <w:rPr>
          <w:rFonts w:hint="cs"/>
          <w:rtl/>
        </w:rPr>
      </w:pPr>
      <w:r>
        <w:rPr>
          <w:rFonts w:hint="cs"/>
          <w:rtl/>
        </w:rPr>
        <w:t>אדוני היושב-ראש, כנסת נכבדה, אני עד לדבר אחד: שר החוץ, לפחות יותר מכל מי שיושב בבית הזה, רוצה בהסכם שלום, רוצה שלום ופועל למען השלום. אני יכול לה</w:t>
      </w:r>
      <w:r>
        <w:rPr>
          <w:rFonts w:hint="cs"/>
          <w:rtl/>
        </w:rPr>
        <w:t>עיד, שבתוניס יש לו אהדה בתוך הממשלה שם. אני יכול לומר את זה, ואני יכול להעיד - -</w:t>
      </w:r>
    </w:p>
    <w:p w14:paraId="3DED7CCC" w14:textId="77777777" w:rsidR="00000000" w:rsidRDefault="00B90FE9">
      <w:pPr>
        <w:pStyle w:val="a0"/>
        <w:ind w:firstLine="0"/>
        <w:rPr>
          <w:rFonts w:hint="cs"/>
          <w:rtl/>
        </w:rPr>
      </w:pPr>
    </w:p>
    <w:p w14:paraId="5AD977F2" w14:textId="77777777" w:rsidR="00000000" w:rsidRDefault="00B90FE9">
      <w:pPr>
        <w:pStyle w:val="af0"/>
        <w:rPr>
          <w:rtl/>
        </w:rPr>
      </w:pPr>
      <w:r>
        <w:rPr>
          <w:rFonts w:hint="eastAsia"/>
          <w:rtl/>
        </w:rPr>
        <w:t>צבי</w:t>
      </w:r>
      <w:r>
        <w:rPr>
          <w:rtl/>
        </w:rPr>
        <w:t xml:space="preserve"> הנדל (האיחוד הלאומי - ישראל ביתנו):</w:t>
      </w:r>
    </w:p>
    <w:p w14:paraId="63DB76F3" w14:textId="77777777" w:rsidR="00000000" w:rsidRDefault="00B90FE9">
      <w:pPr>
        <w:pStyle w:val="a0"/>
        <w:rPr>
          <w:rFonts w:hint="cs"/>
          <w:rtl/>
        </w:rPr>
      </w:pPr>
    </w:p>
    <w:p w14:paraId="756F21AA" w14:textId="77777777" w:rsidR="00000000" w:rsidRDefault="00B90FE9">
      <w:pPr>
        <w:pStyle w:val="a0"/>
        <w:rPr>
          <w:rFonts w:hint="cs"/>
          <w:rtl/>
        </w:rPr>
      </w:pPr>
      <w:r>
        <w:rPr>
          <w:rFonts w:hint="cs"/>
          <w:rtl/>
        </w:rPr>
        <w:t>אל תקלקל לו.</w:t>
      </w:r>
    </w:p>
    <w:p w14:paraId="436B6B59" w14:textId="77777777" w:rsidR="00000000" w:rsidRDefault="00B90FE9">
      <w:pPr>
        <w:pStyle w:val="a0"/>
        <w:ind w:firstLine="0"/>
        <w:rPr>
          <w:rFonts w:hint="cs"/>
          <w:rtl/>
        </w:rPr>
      </w:pPr>
    </w:p>
    <w:p w14:paraId="0B020117" w14:textId="77777777" w:rsidR="00000000" w:rsidRDefault="00B90FE9">
      <w:pPr>
        <w:pStyle w:val="-"/>
        <w:rPr>
          <w:rtl/>
        </w:rPr>
      </w:pPr>
      <w:bookmarkStart w:id="544" w:name="FS000000475T14_01_2004_17_28_47C"/>
      <w:bookmarkEnd w:id="544"/>
      <w:r>
        <w:rPr>
          <w:rtl/>
        </w:rPr>
        <w:t>איוב קרא (הליכוד):</w:t>
      </w:r>
    </w:p>
    <w:p w14:paraId="66F074F8" w14:textId="77777777" w:rsidR="00000000" w:rsidRDefault="00B90FE9">
      <w:pPr>
        <w:pStyle w:val="a0"/>
        <w:rPr>
          <w:rtl/>
        </w:rPr>
      </w:pPr>
    </w:p>
    <w:p w14:paraId="31C42EFA" w14:textId="77777777" w:rsidR="00000000" w:rsidRDefault="00B90FE9">
      <w:pPr>
        <w:pStyle w:val="a0"/>
        <w:rPr>
          <w:rFonts w:hint="cs"/>
          <w:rtl/>
        </w:rPr>
      </w:pPr>
      <w:r>
        <w:rPr>
          <w:rFonts w:hint="cs"/>
          <w:rtl/>
        </w:rPr>
        <w:t>- - לא אכנס לפרטים. התנסיתי במשהו שקשור לקשר שלו שם, וכל מה שאני אומר פה אמיתי. אני יכול לומר לכם ב</w:t>
      </w:r>
      <w:r>
        <w:rPr>
          <w:rFonts w:hint="cs"/>
          <w:rtl/>
        </w:rPr>
        <w:t xml:space="preserve">קשר לערוץ הסורי, שאנחנו צריכים להיות היום מרוכזים במציאת פתרון לסכסוך פה, בתוכנו, לסכסוך עם הפלסטינים, ואין שום סיבה ללכת בחיפזון. החיפזון מהשטן. לפזר את הכוחות למקומות נוספים, זה רק יכול לפגוע בערוץ הזה, שכולנו בתוכו. </w:t>
      </w:r>
    </w:p>
    <w:p w14:paraId="4E4B0157" w14:textId="77777777" w:rsidR="00000000" w:rsidRDefault="00B90FE9">
      <w:pPr>
        <w:pStyle w:val="a0"/>
        <w:rPr>
          <w:rFonts w:hint="cs"/>
          <w:rtl/>
        </w:rPr>
      </w:pPr>
    </w:p>
    <w:p w14:paraId="2E7F3C40" w14:textId="77777777" w:rsidR="00000000" w:rsidRDefault="00B90FE9">
      <w:pPr>
        <w:pStyle w:val="a0"/>
        <w:rPr>
          <w:rFonts w:hint="cs"/>
          <w:rtl/>
        </w:rPr>
      </w:pPr>
      <w:r>
        <w:rPr>
          <w:rFonts w:hint="cs"/>
          <w:rtl/>
        </w:rPr>
        <w:t>אני מציע לחברים להתאחד סביב הצעה אח</w:t>
      </w:r>
      <w:r>
        <w:rPr>
          <w:rFonts w:hint="cs"/>
          <w:rtl/>
        </w:rPr>
        <w:t>ת, והיא: אנחנו צריכים לסיים את הפרק הזה ולהגיע לשלום כולל וצודק באזור, וכך יהיה קל מאוד אחר כך לעבור לסוריה, ללוב, לתוניס ולכל מקום, ויפתחו לנו שם את השערים.</w:t>
      </w:r>
    </w:p>
    <w:p w14:paraId="62372E54" w14:textId="77777777" w:rsidR="00000000" w:rsidRDefault="00B90FE9">
      <w:pPr>
        <w:pStyle w:val="a0"/>
        <w:ind w:firstLine="0"/>
        <w:rPr>
          <w:rFonts w:hint="cs"/>
          <w:rtl/>
        </w:rPr>
      </w:pPr>
    </w:p>
    <w:p w14:paraId="79F92680" w14:textId="77777777" w:rsidR="00000000" w:rsidRDefault="00B90FE9">
      <w:pPr>
        <w:pStyle w:val="af1"/>
        <w:rPr>
          <w:rtl/>
        </w:rPr>
      </w:pPr>
      <w:r>
        <w:rPr>
          <w:rtl/>
        </w:rPr>
        <w:t xml:space="preserve">היו"ר </w:t>
      </w:r>
      <w:r>
        <w:rPr>
          <w:rFonts w:hint="cs"/>
          <w:rtl/>
        </w:rPr>
        <w:t>אלי בן-מנחם</w:t>
      </w:r>
      <w:r>
        <w:rPr>
          <w:rtl/>
        </w:rPr>
        <w:t>:</w:t>
      </w:r>
    </w:p>
    <w:p w14:paraId="66470278" w14:textId="77777777" w:rsidR="00000000" w:rsidRDefault="00B90FE9">
      <w:pPr>
        <w:pStyle w:val="a0"/>
        <w:rPr>
          <w:rtl/>
        </w:rPr>
      </w:pPr>
    </w:p>
    <w:p w14:paraId="4D36AD1B" w14:textId="77777777" w:rsidR="00000000" w:rsidRDefault="00B90FE9">
      <w:pPr>
        <w:pStyle w:val="a0"/>
        <w:rPr>
          <w:rFonts w:hint="cs"/>
          <w:rtl/>
        </w:rPr>
      </w:pPr>
      <w:r>
        <w:rPr>
          <w:rFonts w:hint="cs"/>
          <w:rtl/>
        </w:rPr>
        <w:t>תודה לחבר הכנסת קרא. חבר הכנסת רביץ, בבקשה. אחריו - חבר הכנסת אילן שלגי.</w:t>
      </w:r>
    </w:p>
    <w:p w14:paraId="459BB3C8" w14:textId="77777777" w:rsidR="00000000" w:rsidRDefault="00B90FE9">
      <w:pPr>
        <w:pStyle w:val="a0"/>
        <w:ind w:firstLine="0"/>
        <w:rPr>
          <w:rFonts w:hint="cs"/>
          <w:rtl/>
        </w:rPr>
      </w:pPr>
    </w:p>
    <w:p w14:paraId="014CEABC" w14:textId="77777777" w:rsidR="00000000" w:rsidRDefault="00B90FE9">
      <w:pPr>
        <w:pStyle w:val="a"/>
        <w:rPr>
          <w:rtl/>
        </w:rPr>
      </w:pPr>
      <w:bookmarkStart w:id="545" w:name="FS000000531T14_01_2004_17_30_54"/>
      <w:bookmarkStart w:id="546" w:name="_Toc75077241"/>
      <w:bookmarkEnd w:id="545"/>
      <w:r>
        <w:rPr>
          <w:rFonts w:hint="eastAsia"/>
          <w:rtl/>
        </w:rPr>
        <w:t>אבר</w:t>
      </w:r>
      <w:r>
        <w:rPr>
          <w:rFonts w:hint="eastAsia"/>
          <w:rtl/>
        </w:rPr>
        <w:t>הם</w:t>
      </w:r>
      <w:r>
        <w:rPr>
          <w:rtl/>
        </w:rPr>
        <w:t xml:space="preserve"> רביץ (יהדות התורה):</w:t>
      </w:r>
      <w:bookmarkEnd w:id="546"/>
    </w:p>
    <w:p w14:paraId="7ED5D10F" w14:textId="77777777" w:rsidR="00000000" w:rsidRDefault="00B90FE9">
      <w:pPr>
        <w:pStyle w:val="a0"/>
        <w:rPr>
          <w:rFonts w:hint="cs"/>
          <w:rtl/>
        </w:rPr>
      </w:pPr>
    </w:p>
    <w:p w14:paraId="6BC23771" w14:textId="77777777" w:rsidR="00000000" w:rsidRDefault="00B90FE9">
      <w:pPr>
        <w:pStyle w:val="a0"/>
        <w:rPr>
          <w:rFonts w:hint="cs"/>
          <w:rtl/>
        </w:rPr>
      </w:pPr>
      <w:r>
        <w:rPr>
          <w:rFonts w:hint="cs"/>
          <w:rtl/>
        </w:rPr>
        <w:t xml:space="preserve">אדוני היושב-ראש, כל אחד מאתנו שעובר בקומת הממשלה כאן, נתקל בתמונה. התמונה היא, כיצד יהודים מגורשים ממדינות שונות בעולם. זו תמונה היסטורית שמלווה אותנו שנים רבות. אני, כשלעצמי, רואה את עצמי כאיש שלום. </w:t>
      </w:r>
      <w:bookmarkStart w:id="547" w:name="FS000000531T14_01_2004_17_27_20"/>
      <w:bookmarkEnd w:id="547"/>
      <w:r>
        <w:rPr>
          <w:rFonts w:hint="cs"/>
          <w:rtl/>
        </w:rPr>
        <w:t>אנחנו חייבים להגיע עם תוכנית חדש</w:t>
      </w:r>
      <w:r>
        <w:rPr>
          <w:rFonts w:hint="cs"/>
          <w:rtl/>
        </w:rPr>
        <w:t xml:space="preserve">ה, ולא עם אותן תוכניות שמרחפות באוויר לגבי התנתקות או דברים דומים לכך, אלא, בראש ובראשונה, להפסיק את הרעיון הזה שכדי להגיע לשלום יהודים חייבים לפנות את מקומות מגוריהם. </w:t>
      </w:r>
    </w:p>
    <w:p w14:paraId="14D5CD55" w14:textId="77777777" w:rsidR="00000000" w:rsidRDefault="00B90FE9">
      <w:pPr>
        <w:pStyle w:val="a0"/>
        <w:rPr>
          <w:rFonts w:hint="cs"/>
          <w:rtl/>
        </w:rPr>
      </w:pPr>
    </w:p>
    <w:p w14:paraId="69330347" w14:textId="77777777" w:rsidR="00000000" w:rsidRDefault="00B90FE9">
      <w:pPr>
        <w:pStyle w:val="a0"/>
        <w:rPr>
          <w:rFonts w:hint="cs"/>
          <w:rtl/>
        </w:rPr>
      </w:pPr>
      <w:r>
        <w:rPr>
          <w:rFonts w:hint="cs"/>
          <w:rtl/>
        </w:rPr>
        <w:t>אנחנו מדברים היום על סוריה. אני לא יכול להבין מדוע אי-אפשר להגיע לאיזו תוכנית. האם אתם</w:t>
      </w:r>
      <w:r>
        <w:rPr>
          <w:rFonts w:hint="cs"/>
          <w:rtl/>
        </w:rPr>
        <w:t xml:space="preserve"> רואים בחזונכם 20,000 יהודים לוקחים את החפצים שלהם ועוברים לעוד איזה גלות אחת, או אפילו בתוך מדינת ישראל, בכוח ובכפייה?</w:t>
      </w:r>
    </w:p>
    <w:p w14:paraId="6511ACFB" w14:textId="77777777" w:rsidR="00000000" w:rsidRDefault="00B90FE9">
      <w:pPr>
        <w:pStyle w:val="a0"/>
        <w:rPr>
          <w:rFonts w:hint="cs"/>
          <w:rtl/>
        </w:rPr>
      </w:pPr>
    </w:p>
    <w:p w14:paraId="7226127D" w14:textId="77777777" w:rsidR="00000000" w:rsidRDefault="00B90FE9">
      <w:pPr>
        <w:pStyle w:val="a"/>
        <w:rPr>
          <w:rtl/>
        </w:rPr>
      </w:pPr>
      <w:bookmarkStart w:id="548" w:name="_Toc75077242"/>
      <w:r>
        <w:rPr>
          <w:rFonts w:hint="eastAsia"/>
          <w:rtl/>
        </w:rPr>
        <w:t>אברהם</w:t>
      </w:r>
      <w:r>
        <w:rPr>
          <w:rtl/>
        </w:rPr>
        <w:t xml:space="preserve"> בייגה שוחט (העבודה-מימד):</w:t>
      </w:r>
      <w:bookmarkEnd w:id="548"/>
    </w:p>
    <w:p w14:paraId="39A04889" w14:textId="77777777" w:rsidR="00000000" w:rsidRDefault="00B90FE9">
      <w:pPr>
        <w:pStyle w:val="a0"/>
        <w:rPr>
          <w:rFonts w:hint="cs"/>
          <w:rtl/>
        </w:rPr>
      </w:pPr>
    </w:p>
    <w:p w14:paraId="550B84D0" w14:textId="77777777" w:rsidR="00000000" w:rsidRDefault="00B90FE9">
      <w:pPr>
        <w:pStyle w:val="a0"/>
        <w:rPr>
          <w:rFonts w:hint="cs"/>
          <w:rtl/>
        </w:rPr>
      </w:pPr>
      <w:r>
        <w:rPr>
          <w:rFonts w:hint="cs"/>
          <w:rtl/>
        </w:rPr>
        <w:t>כן.</w:t>
      </w:r>
    </w:p>
    <w:p w14:paraId="35F2FF9F" w14:textId="77777777" w:rsidR="00000000" w:rsidRDefault="00B90FE9">
      <w:pPr>
        <w:pStyle w:val="a0"/>
        <w:rPr>
          <w:rFonts w:hint="cs"/>
          <w:rtl/>
        </w:rPr>
      </w:pPr>
    </w:p>
    <w:p w14:paraId="46454B5B" w14:textId="77777777" w:rsidR="00000000" w:rsidRDefault="00B90FE9">
      <w:pPr>
        <w:pStyle w:val="-"/>
        <w:rPr>
          <w:rtl/>
        </w:rPr>
      </w:pPr>
      <w:r>
        <w:rPr>
          <w:rtl/>
        </w:rPr>
        <w:t>אברהם רביץ (יהדות התורה):</w:t>
      </w:r>
    </w:p>
    <w:p w14:paraId="6B68BEAB" w14:textId="77777777" w:rsidR="00000000" w:rsidRDefault="00B90FE9">
      <w:pPr>
        <w:pStyle w:val="a0"/>
        <w:rPr>
          <w:rFonts w:hint="cs"/>
          <w:rtl/>
        </w:rPr>
      </w:pPr>
    </w:p>
    <w:p w14:paraId="2C679371" w14:textId="77777777" w:rsidR="00000000" w:rsidRDefault="00B90FE9">
      <w:pPr>
        <w:pStyle w:val="a0"/>
        <w:rPr>
          <w:rFonts w:hint="cs"/>
          <w:rtl/>
        </w:rPr>
      </w:pPr>
      <w:r>
        <w:rPr>
          <w:rFonts w:hint="cs"/>
          <w:rtl/>
        </w:rPr>
        <w:t>אתה אולי רואה את זה. יש לך לב רחב מאוד. אני לא רואה את זה. אם אנחנו מד</w:t>
      </w:r>
      <w:r>
        <w:rPr>
          <w:rFonts w:hint="cs"/>
          <w:rtl/>
        </w:rPr>
        <w:t>ברים על שלום - דהיינו שחיים ומבינים האחד את השני ויכולים לחיות האחד עם השני. אנחנו נפנים את הרעיון שיש אזורים, בגלל ריבוי הפלסטינים, ואמר קודם שר החוץ שנכנסנו למציאות חדשה, ששם יהיו דגלים כאלה ואחרים, לא זה מה שישנה את החיים. הפלסטינים או הסורים צריכים להפ</w:t>
      </w:r>
      <w:r>
        <w:rPr>
          <w:rFonts w:hint="cs"/>
          <w:rtl/>
        </w:rPr>
        <w:t>נים את הרעיון שיהודים יכולים לגור בכל מקום בעולם, ובוודאי בארץ-ישראל ההיסטורית.</w:t>
      </w:r>
    </w:p>
    <w:p w14:paraId="1C90307E" w14:textId="77777777" w:rsidR="00000000" w:rsidRDefault="00B90FE9">
      <w:pPr>
        <w:pStyle w:val="a0"/>
        <w:rPr>
          <w:rFonts w:hint="cs"/>
          <w:rtl/>
        </w:rPr>
      </w:pPr>
    </w:p>
    <w:p w14:paraId="62A10E77" w14:textId="77777777" w:rsidR="00000000" w:rsidRDefault="00B90FE9">
      <w:pPr>
        <w:pStyle w:val="af1"/>
        <w:rPr>
          <w:rtl/>
        </w:rPr>
      </w:pPr>
      <w:r>
        <w:rPr>
          <w:rtl/>
        </w:rPr>
        <w:t>היו"ר</w:t>
      </w:r>
      <w:r>
        <w:rPr>
          <w:rFonts w:hint="cs"/>
          <w:rtl/>
        </w:rPr>
        <w:t xml:space="preserve"> אלי בן-מנחם</w:t>
      </w:r>
      <w:r>
        <w:rPr>
          <w:rtl/>
        </w:rPr>
        <w:t>:</w:t>
      </w:r>
    </w:p>
    <w:p w14:paraId="57B4CA03" w14:textId="77777777" w:rsidR="00000000" w:rsidRDefault="00B90FE9">
      <w:pPr>
        <w:pStyle w:val="a0"/>
        <w:rPr>
          <w:rtl/>
        </w:rPr>
      </w:pPr>
    </w:p>
    <w:p w14:paraId="4DB6CCAD" w14:textId="77777777" w:rsidR="00000000" w:rsidRDefault="00B90FE9">
      <w:pPr>
        <w:pStyle w:val="a0"/>
        <w:rPr>
          <w:rFonts w:hint="cs"/>
          <w:rtl/>
        </w:rPr>
      </w:pPr>
      <w:r>
        <w:rPr>
          <w:rFonts w:hint="cs"/>
          <w:rtl/>
        </w:rPr>
        <w:t>תודה רבה. חבר הכנסת אילן שלגי, בבקשה.</w:t>
      </w:r>
    </w:p>
    <w:p w14:paraId="78D6DECA" w14:textId="77777777" w:rsidR="00000000" w:rsidRDefault="00B90FE9">
      <w:pPr>
        <w:pStyle w:val="a0"/>
        <w:rPr>
          <w:rFonts w:hint="cs"/>
          <w:rtl/>
        </w:rPr>
      </w:pPr>
    </w:p>
    <w:p w14:paraId="662DD255" w14:textId="77777777" w:rsidR="00000000" w:rsidRDefault="00B90FE9">
      <w:pPr>
        <w:pStyle w:val="a"/>
        <w:rPr>
          <w:rtl/>
        </w:rPr>
      </w:pPr>
      <w:bookmarkStart w:id="549" w:name="FS000001046T14_01_2004_17_34_04"/>
      <w:bookmarkStart w:id="550" w:name="_Toc75077243"/>
      <w:bookmarkEnd w:id="549"/>
      <w:r>
        <w:rPr>
          <w:rFonts w:hint="eastAsia"/>
          <w:rtl/>
        </w:rPr>
        <w:t>אילן</w:t>
      </w:r>
      <w:r>
        <w:rPr>
          <w:rtl/>
        </w:rPr>
        <w:t xml:space="preserve"> שלגי (שינוי):</w:t>
      </w:r>
      <w:bookmarkEnd w:id="550"/>
    </w:p>
    <w:p w14:paraId="06EAF6E7" w14:textId="77777777" w:rsidR="00000000" w:rsidRDefault="00B90FE9">
      <w:pPr>
        <w:pStyle w:val="a0"/>
        <w:rPr>
          <w:rFonts w:hint="cs"/>
          <w:rtl/>
        </w:rPr>
      </w:pPr>
    </w:p>
    <w:p w14:paraId="7F0E9E3B" w14:textId="77777777" w:rsidR="00000000" w:rsidRDefault="00B90FE9">
      <w:pPr>
        <w:pStyle w:val="a0"/>
        <w:rPr>
          <w:rFonts w:hint="cs"/>
          <w:rtl/>
        </w:rPr>
      </w:pPr>
      <w:r>
        <w:rPr>
          <w:rFonts w:hint="cs"/>
          <w:rtl/>
        </w:rPr>
        <w:t>כאשר הצבא האמריקני נמצא בעירק, תוצאות רעידת האדמה הזאת מורגשות באזורנו, ויש להן שוקים נוספים. אנ</w:t>
      </w:r>
      <w:r>
        <w:rPr>
          <w:rFonts w:hint="cs"/>
          <w:rtl/>
        </w:rPr>
        <w:t xml:space="preserve">חנו רואים את ההתקרבות בין מצרים לאירן, את ביקור הנשיא הסורי בטורקיה ואת הניסיונות הלוביים להתקרב למערב. </w:t>
      </w:r>
    </w:p>
    <w:p w14:paraId="6ED944FA" w14:textId="77777777" w:rsidR="00000000" w:rsidRDefault="00B90FE9">
      <w:pPr>
        <w:pStyle w:val="a0"/>
        <w:rPr>
          <w:rFonts w:hint="cs"/>
          <w:rtl/>
        </w:rPr>
      </w:pPr>
    </w:p>
    <w:p w14:paraId="20381B4A" w14:textId="77777777" w:rsidR="00000000" w:rsidRDefault="00B90FE9">
      <w:pPr>
        <w:pStyle w:val="a0"/>
        <w:rPr>
          <w:rFonts w:hint="cs"/>
          <w:rtl/>
        </w:rPr>
      </w:pPr>
      <w:r>
        <w:rPr>
          <w:rFonts w:hint="cs"/>
          <w:rtl/>
        </w:rPr>
        <w:t>אני מציע כן להתייחס ברצינות להצעות הסוריות. אני סבור שיש אפשרות וסיכוי להגיע לשלום עם הסורים כעת, בלי לוותר על כל רמת-הגולן. אינני סבור, אדוני שר החוץ</w:t>
      </w:r>
      <w:r>
        <w:rPr>
          <w:rFonts w:hint="cs"/>
          <w:rtl/>
        </w:rPr>
        <w:t>, שנכון לומר שלא נבחן את סוריה לפי הצהרותיה אלא לפי מעשיה. הנשיא הסורי הצהיר שהוא מוכן למשא-ומתן לשלום, ועל כן תשב ותדבר אתם.</w:t>
      </w:r>
    </w:p>
    <w:p w14:paraId="237BB216" w14:textId="77777777" w:rsidR="00000000" w:rsidRDefault="00B90FE9">
      <w:pPr>
        <w:pStyle w:val="a0"/>
        <w:rPr>
          <w:rFonts w:hint="cs"/>
          <w:rtl/>
        </w:rPr>
      </w:pPr>
    </w:p>
    <w:p w14:paraId="5B6BC56A" w14:textId="77777777" w:rsidR="00000000" w:rsidRDefault="00B90FE9">
      <w:pPr>
        <w:pStyle w:val="af1"/>
        <w:rPr>
          <w:rtl/>
        </w:rPr>
      </w:pPr>
      <w:r>
        <w:rPr>
          <w:rtl/>
        </w:rPr>
        <w:t>היו"ר</w:t>
      </w:r>
      <w:r>
        <w:rPr>
          <w:rFonts w:hint="cs"/>
          <w:rtl/>
        </w:rPr>
        <w:t xml:space="preserve"> אלי בן-מנחם</w:t>
      </w:r>
      <w:r>
        <w:rPr>
          <w:rtl/>
        </w:rPr>
        <w:t>:</w:t>
      </w:r>
    </w:p>
    <w:p w14:paraId="50816207" w14:textId="77777777" w:rsidR="00000000" w:rsidRDefault="00B90FE9">
      <w:pPr>
        <w:pStyle w:val="a0"/>
        <w:rPr>
          <w:rtl/>
        </w:rPr>
      </w:pPr>
    </w:p>
    <w:p w14:paraId="0E9A7D50" w14:textId="77777777" w:rsidR="00000000" w:rsidRDefault="00B90FE9">
      <w:pPr>
        <w:pStyle w:val="a0"/>
        <w:rPr>
          <w:rFonts w:hint="cs"/>
          <w:rtl/>
        </w:rPr>
      </w:pPr>
      <w:r>
        <w:rPr>
          <w:rFonts w:hint="cs"/>
          <w:rtl/>
        </w:rPr>
        <w:t>תודה רבה. חבר הכנסת נסים זאב, בבקשה.</w:t>
      </w:r>
    </w:p>
    <w:p w14:paraId="57C62693" w14:textId="77777777" w:rsidR="00000000" w:rsidRDefault="00B90FE9">
      <w:pPr>
        <w:pStyle w:val="a0"/>
        <w:rPr>
          <w:rFonts w:hint="cs"/>
          <w:rtl/>
        </w:rPr>
      </w:pPr>
    </w:p>
    <w:p w14:paraId="67C2BE4D" w14:textId="77777777" w:rsidR="00000000" w:rsidRDefault="00B90FE9">
      <w:pPr>
        <w:pStyle w:val="a"/>
        <w:rPr>
          <w:rtl/>
        </w:rPr>
      </w:pPr>
      <w:bookmarkStart w:id="551" w:name="FS000001046T14_01_2004_17_41_49"/>
      <w:bookmarkStart w:id="552" w:name="FS000000490T14_01_2004_17_42_11"/>
      <w:bookmarkStart w:id="553" w:name="_Toc75077244"/>
      <w:bookmarkEnd w:id="551"/>
      <w:bookmarkEnd w:id="552"/>
      <w:r>
        <w:rPr>
          <w:rFonts w:hint="eastAsia"/>
          <w:rtl/>
        </w:rPr>
        <w:t>נסים</w:t>
      </w:r>
      <w:r>
        <w:rPr>
          <w:rtl/>
        </w:rPr>
        <w:t xml:space="preserve"> זאב (ש"ס):</w:t>
      </w:r>
      <w:bookmarkEnd w:id="553"/>
    </w:p>
    <w:p w14:paraId="350B7534" w14:textId="77777777" w:rsidR="00000000" w:rsidRDefault="00B90FE9">
      <w:pPr>
        <w:pStyle w:val="a0"/>
        <w:rPr>
          <w:rFonts w:hint="cs"/>
          <w:rtl/>
        </w:rPr>
      </w:pPr>
    </w:p>
    <w:p w14:paraId="139C0E94" w14:textId="77777777" w:rsidR="00000000" w:rsidRDefault="00B90FE9">
      <w:pPr>
        <w:pStyle w:val="a0"/>
        <w:rPr>
          <w:rFonts w:hint="cs"/>
          <w:rtl/>
        </w:rPr>
      </w:pPr>
      <w:r>
        <w:rPr>
          <w:rFonts w:hint="cs"/>
          <w:rtl/>
        </w:rPr>
        <w:t>אדוני, אין שאלה שסוריה היא מדינת טרור, תומכת טרור. ה"ח</w:t>
      </w:r>
      <w:r>
        <w:rPr>
          <w:rFonts w:hint="cs"/>
          <w:rtl/>
        </w:rPr>
        <w:t>יזבאללה" הוא היד הארוכה של אותה מדינה טרוריסטית. מעבר לכל הנושא של 30,000 מתיישבים ברמת-הגולן, רמת-הגולן היא נכס אסטרטגי-ביטחוני למדינת ישראל. צריך להבין שאי-אפשר לוותר על רמת-הגולן בלי ביטחון מלא של שלום אמיתי ובר-קיימא, וכל עוד אותו מנוול, נשיא סוריה, מנ</w:t>
      </w:r>
      <w:r>
        <w:rPr>
          <w:rFonts w:hint="cs"/>
          <w:rtl/>
        </w:rPr>
        <w:t>הל טרור ושולח אותם מחבלים להכות בנו, אנחנו לא יכולים להיות כל כך מטומטמים, כל כך נאיבים וכל כך עיוורים.</w:t>
      </w:r>
    </w:p>
    <w:p w14:paraId="64E81091" w14:textId="77777777" w:rsidR="00000000" w:rsidRDefault="00B90FE9">
      <w:pPr>
        <w:pStyle w:val="a0"/>
        <w:ind w:firstLine="0"/>
        <w:rPr>
          <w:rFonts w:hint="cs"/>
          <w:rtl/>
        </w:rPr>
      </w:pPr>
    </w:p>
    <w:p w14:paraId="35D06B7C" w14:textId="77777777" w:rsidR="00000000" w:rsidRDefault="00B90FE9">
      <w:pPr>
        <w:pStyle w:val="a"/>
        <w:rPr>
          <w:rtl/>
        </w:rPr>
      </w:pPr>
      <w:bookmarkStart w:id="554" w:name="FS000000560T14_01_2004_17_45_40"/>
      <w:bookmarkStart w:id="555" w:name="_Toc75077245"/>
      <w:bookmarkEnd w:id="554"/>
      <w:r>
        <w:rPr>
          <w:rFonts w:hint="eastAsia"/>
          <w:rtl/>
        </w:rPr>
        <w:t>אחמד</w:t>
      </w:r>
      <w:r>
        <w:rPr>
          <w:rtl/>
        </w:rPr>
        <w:t xml:space="preserve"> טיבי (חד"ש-תע"ל):</w:t>
      </w:r>
      <w:bookmarkEnd w:id="555"/>
    </w:p>
    <w:p w14:paraId="17B8419A" w14:textId="77777777" w:rsidR="00000000" w:rsidRDefault="00B90FE9">
      <w:pPr>
        <w:pStyle w:val="a0"/>
        <w:rPr>
          <w:rFonts w:hint="cs"/>
          <w:rtl/>
        </w:rPr>
      </w:pPr>
    </w:p>
    <w:p w14:paraId="12B96459" w14:textId="77777777" w:rsidR="00000000" w:rsidRDefault="00B90FE9">
      <w:pPr>
        <w:pStyle w:val="a0"/>
        <w:rPr>
          <w:rFonts w:hint="cs"/>
          <w:rtl/>
        </w:rPr>
      </w:pPr>
      <w:r>
        <w:rPr>
          <w:rFonts w:hint="cs"/>
          <w:rtl/>
        </w:rPr>
        <w:t>הוא נפגש עם ברוך מרזל.</w:t>
      </w:r>
    </w:p>
    <w:p w14:paraId="6D4B7508" w14:textId="77777777" w:rsidR="00000000" w:rsidRDefault="00B90FE9">
      <w:pPr>
        <w:pStyle w:val="a0"/>
        <w:ind w:firstLine="0"/>
        <w:rPr>
          <w:rFonts w:hint="cs"/>
          <w:rtl/>
        </w:rPr>
      </w:pPr>
    </w:p>
    <w:p w14:paraId="02D5B7C9" w14:textId="77777777" w:rsidR="00000000" w:rsidRDefault="00B90FE9">
      <w:pPr>
        <w:pStyle w:val="af1"/>
        <w:rPr>
          <w:rFonts w:hint="cs"/>
          <w:rtl/>
        </w:rPr>
      </w:pPr>
      <w:r>
        <w:rPr>
          <w:rFonts w:hint="cs"/>
          <w:rtl/>
        </w:rPr>
        <w:t xml:space="preserve">היו"ר אלי בן-מנחם:  </w:t>
      </w:r>
    </w:p>
    <w:p w14:paraId="5BF84181" w14:textId="77777777" w:rsidR="00000000" w:rsidRDefault="00B90FE9">
      <w:pPr>
        <w:pStyle w:val="a0"/>
        <w:ind w:firstLine="0"/>
        <w:rPr>
          <w:rFonts w:hint="cs"/>
          <w:rtl/>
        </w:rPr>
      </w:pPr>
    </w:p>
    <w:p w14:paraId="5DF5E780" w14:textId="77777777" w:rsidR="00000000" w:rsidRDefault="00B90FE9">
      <w:pPr>
        <w:pStyle w:val="a0"/>
        <w:ind w:firstLine="0"/>
        <w:rPr>
          <w:rFonts w:hint="cs"/>
          <w:rtl/>
        </w:rPr>
      </w:pPr>
      <w:r>
        <w:rPr>
          <w:rFonts w:hint="cs"/>
          <w:rtl/>
        </w:rPr>
        <w:tab/>
        <w:t>אחרון הדוברים הוא חבר הכנסת בייגה שוחט.</w:t>
      </w:r>
    </w:p>
    <w:p w14:paraId="3DBF1116" w14:textId="77777777" w:rsidR="00000000" w:rsidRDefault="00B90FE9">
      <w:pPr>
        <w:pStyle w:val="a0"/>
        <w:ind w:firstLine="0"/>
        <w:rPr>
          <w:rFonts w:hint="cs"/>
          <w:rtl/>
        </w:rPr>
      </w:pPr>
    </w:p>
    <w:p w14:paraId="65FF4EEF" w14:textId="77777777" w:rsidR="00000000" w:rsidRDefault="00B90FE9">
      <w:pPr>
        <w:pStyle w:val="a"/>
        <w:rPr>
          <w:rtl/>
        </w:rPr>
      </w:pPr>
      <w:bookmarkStart w:id="556" w:name="FS000000459T14_01_2004_17_47_02"/>
      <w:bookmarkStart w:id="557" w:name="_Toc75077246"/>
      <w:bookmarkEnd w:id="556"/>
      <w:r>
        <w:rPr>
          <w:rFonts w:hint="eastAsia"/>
          <w:rtl/>
        </w:rPr>
        <w:t>אברהם</w:t>
      </w:r>
      <w:r>
        <w:rPr>
          <w:rtl/>
        </w:rPr>
        <w:t xml:space="preserve"> בייגה שוחט (העבודה-מימד):</w:t>
      </w:r>
      <w:bookmarkEnd w:id="557"/>
    </w:p>
    <w:p w14:paraId="0E840DC7" w14:textId="77777777" w:rsidR="00000000" w:rsidRDefault="00B90FE9">
      <w:pPr>
        <w:pStyle w:val="a0"/>
        <w:rPr>
          <w:rFonts w:hint="cs"/>
          <w:rtl/>
        </w:rPr>
      </w:pPr>
    </w:p>
    <w:p w14:paraId="7B1154CB" w14:textId="77777777" w:rsidR="00000000" w:rsidRDefault="00B90FE9">
      <w:pPr>
        <w:pStyle w:val="a0"/>
        <w:rPr>
          <w:rFonts w:hint="cs"/>
          <w:rtl/>
        </w:rPr>
      </w:pPr>
      <w:r>
        <w:rPr>
          <w:rFonts w:hint="cs"/>
          <w:rtl/>
        </w:rPr>
        <w:t xml:space="preserve">אדוני </w:t>
      </w:r>
      <w:r>
        <w:rPr>
          <w:rFonts w:hint="cs"/>
          <w:rtl/>
        </w:rPr>
        <w:t xml:space="preserve">השר, אני שמח מאוד שהעלית את נושא ההדלפות, אבל אני מניח שלא התכוונת לאופוזיציה בפעם הזאת, שהיא אשמה בדבר, שכן היא כנראה לא שותפת סוד לדברים שהודלפו. </w:t>
      </w:r>
    </w:p>
    <w:p w14:paraId="62EEF737" w14:textId="77777777" w:rsidR="00000000" w:rsidRDefault="00B90FE9">
      <w:pPr>
        <w:pStyle w:val="a0"/>
        <w:rPr>
          <w:rFonts w:hint="cs"/>
          <w:rtl/>
        </w:rPr>
      </w:pPr>
    </w:p>
    <w:p w14:paraId="048EE269" w14:textId="77777777" w:rsidR="00000000" w:rsidRDefault="00B90FE9">
      <w:pPr>
        <w:pStyle w:val="a0"/>
        <w:rPr>
          <w:rFonts w:hint="cs"/>
          <w:rtl/>
        </w:rPr>
      </w:pPr>
      <w:r>
        <w:rPr>
          <w:rFonts w:hint="cs"/>
          <w:rtl/>
        </w:rPr>
        <w:t xml:space="preserve">כפי שהתרשמתי מהעיתונות, הקו שלך שהתפתח במהלך כהונתך, הוא הקו הנכון ביותר לחיפוש סדקים כדי להגיע לשלום. אל </w:t>
      </w:r>
      <w:r>
        <w:rPr>
          <w:rFonts w:hint="cs"/>
          <w:rtl/>
        </w:rPr>
        <w:t xml:space="preserve">תשעה לדיבורים של עינויי השבויים ואל תשעה לדיבורים על 700 תנאים בטרם אנחנו נכנסים למשא-ומתן. צריך להיכנס למשא-ומתן. </w:t>
      </w:r>
    </w:p>
    <w:p w14:paraId="7890790F" w14:textId="77777777" w:rsidR="00000000" w:rsidRDefault="00B90FE9">
      <w:pPr>
        <w:pStyle w:val="a0"/>
        <w:rPr>
          <w:rFonts w:hint="cs"/>
          <w:rtl/>
        </w:rPr>
      </w:pPr>
    </w:p>
    <w:p w14:paraId="59812703" w14:textId="77777777" w:rsidR="00000000" w:rsidRDefault="00B90FE9">
      <w:pPr>
        <w:pStyle w:val="a0"/>
        <w:rPr>
          <w:rFonts w:hint="cs"/>
          <w:rtl/>
        </w:rPr>
      </w:pPr>
      <w:r>
        <w:rPr>
          <w:rFonts w:hint="cs"/>
          <w:rtl/>
        </w:rPr>
        <w:t>ידידי חבר הכנסת רביץ, אם יהיה משא-ומתן ויהיה שלום, הוא יהיה כרוך בהורדה של יהודים מיישוביהם ברמת-הגולן. הנכס האסטרטגי החשוב שלנו הוא השלום,</w:t>
      </w:r>
      <w:r>
        <w:rPr>
          <w:rFonts w:hint="cs"/>
          <w:rtl/>
        </w:rPr>
        <w:t xml:space="preserve"> ולא שום דבר אחר.</w:t>
      </w:r>
    </w:p>
    <w:p w14:paraId="4AC293F4" w14:textId="77777777" w:rsidR="00000000" w:rsidRDefault="00B90FE9">
      <w:pPr>
        <w:pStyle w:val="a0"/>
        <w:ind w:firstLine="0"/>
        <w:rPr>
          <w:rFonts w:hint="cs"/>
          <w:rtl/>
        </w:rPr>
      </w:pPr>
    </w:p>
    <w:p w14:paraId="25B2C6C4" w14:textId="77777777" w:rsidR="00000000" w:rsidRDefault="00B90FE9">
      <w:pPr>
        <w:pStyle w:val="a0"/>
        <w:ind w:firstLine="0"/>
        <w:rPr>
          <w:rFonts w:hint="cs"/>
          <w:rtl/>
        </w:rPr>
      </w:pPr>
      <w:r>
        <w:rPr>
          <w:rFonts w:hint="cs"/>
          <w:b/>
          <w:bCs/>
          <w:u w:val="single"/>
          <w:rtl/>
        </w:rPr>
        <w:t xml:space="preserve">היו"ר אלי בן-מנחם:  </w:t>
      </w:r>
    </w:p>
    <w:p w14:paraId="56801FD9" w14:textId="77777777" w:rsidR="00000000" w:rsidRDefault="00B90FE9">
      <w:pPr>
        <w:pStyle w:val="a0"/>
        <w:ind w:firstLine="0"/>
        <w:rPr>
          <w:rFonts w:hint="cs"/>
          <w:rtl/>
        </w:rPr>
      </w:pPr>
    </w:p>
    <w:p w14:paraId="0C52AF16" w14:textId="77777777" w:rsidR="00000000" w:rsidRDefault="00B90FE9">
      <w:pPr>
        <w:pStyle w:val="a0"/>
        <w:ind w:firstLine="0"/>
        <w:rPr>
          <w:rFonts w:hint="cs"/>
          <w:rtl/>
        </w:rPr>
      </w:pPr>
      <w:r>
        <w:rPr>
          <w:rFonts w:hint="cs"/>
          <w:rtl/>
        </w:rPr>
        <w:tab/>
        <w:t xml:space="preserve">שר החוץ הציע להעביר את הנושא לוועדה. אני רוצה לשאול את חברי הכנסת המציעים על כך. חבר הכנסת והבה </w:t>
      </w:r>
      <w:r>
        <w:rPr>
          <w:rtl/>
        </w:rPr>
        <w:t>–</w:t>
      </w:r>
      <w:r>
        <w:rPr>
          <w:rFonts w:hint="cs"/>
          <w:rtl/>
        </w:rPr>
        <w:t xml:space="preserve"> איננו; חבר הכנסת פינס </w:t>
      </w:r>
      <w:r>
        <w:rPr>
          <w:rtl/>
        </w:rPr>
        <w:t>–</w:t>
      </w:r>
      <w:r>
        <w:rPr>
          <w:rFonts w:hint="cs"/>
          <w:rtl/>
        </w:rPr>
        <w:t xml:space="preserve"> איננו; חבר הכנסת רשף חן - איננו. חברת הכנסת גילה פנקלשטיין, האם את מקבלת את עמדת השר?</w:t>
      </w:r>
    </w:p>
    <w:p w14:paraId="5B139E01" w14:textId="77777777" w:rsidR="00000000" w:rsidRDefault="00B90FE9">
      <w:pPr>
        <w:pStyle w:val="a0"/>
        <w:ind w:firstLine="0"/>
        <w:rPr>
          <w:rFonts w:hint="cs"/>
          <w:rtl/>
        </w:rPr>
      </w:pPr>
    </w:p>
    <w:p w14:paraId="1AA1835A" w14:textId="77777777" w:rsidR="00000000" w:rsidRDefault="00B90FE9">
      <w:pPr>
        <w:pStyle w:val="a"/>
        <w:rPr>
          <w:rtl/>
        </w:rPr>
      </w:pPr>
      <w:bookmarkStart w:id="558" w:name="FS000000459T14_01_2004_17_54_05"/>
      <w:bookmarkStart w:id="559" w:name="FS000001059T14_01_2004_17_54_14"/>
      <w:bookmarkStart w:id="560" w:name="_Toc75077247"/>
      <w:bookmarkEnd w:id="558"/>
      <w:bookmarkEnd w:id="559"/>
      <w:r>
        <w:rPr>
          <w:rFonts w:hint="eastAsia"/>
          <w:rtl/>
        </w:rPr>
        <w:t>גילה</w:t>
      </w:r>
      <w:r>
        <w:rPr>
          <w:rtl/>
        </w:rPr>
        <w:t xml:space="preserve"> </w:t>
      </w:r>
      <w:r>
        <w:rPr>
          <w:rtl/>
        </w:rPr>
        <w:t>פינקלשטיין (מפד"ל):</w:t>
      </w:r>
      <w:bookmarkEnd w:id="560"/>
    </w:p>
    <w:p w14:paraId="4138D841" w14:textId="77777777" w:rsidR="00000000" w:rsidRDefault="00B90FE9">
      <w:pPr>
        <w:pStyle w:val="a0"/>
        <w:rPr>
          <w:rFonts w:hint="cs"/>
          <w:rtl/>
        </w:rPr>
      </w:pPr>
    </w:p>
    <w:p w14:paraId="3CCD172C" w14:textId="77777777" w:rsidR="00000000" w:rsidRDefault="00B90FE9">
      <w:pPr>
        <w:pStyle w:val="a0"/>
        <w:rPr>
          <w:rFonts w:hint="cs"/>
          <w:rtl/>
        </w:rPr>
      </w:pPr>
      <w:r>
        <w:rPr>
          <w:rFonts w:hint="cs"/>
          <w:rtl/>
        </w:rPr>
        <w:t>כן, בהחלט.</w:t>
      </w:r>
    </w:p>
    <w:p w14:paraId="22FEB97E" w14:textId="77777777" w:rsidR="00000000" w:rsidRDefault="00B90FE9">
      <w:pPr>
        <w:pStyle w:val="a0"/>
        <w:ind w:firstLine="0"/>
        <w:rPr>
          <w:b/>
          <w:bCs/>
          <w:u w:val="single"/>
          <w:rtl/>
        </w:rPr>
      </w:pPr>
    </w:p>
    <w:p w14:paraId="211EEDB1" w14:textId="77777777" w:rsidR="00000000" w:rsidRDefault="00B90FE9">
      <w:pPr>
        <w:pStyle w:val="a0"/>
        <w:ind w:firstLine="0"/>
        <w:rPr>
          <w:rFonts w:hint="cs"/>
          <w:rtl/>
        </w:rPr>
      </w:pPr>
      <w:r>
        <w:rPr>
          <w:rFonts w:hint="cs"/>
          <w:b/>
          <w:bCs/>
          <w:u w:val="single"/>
          <w:rtl/>
        </w:rPr>
        <w:t xml:space="preserve">היו"ר אלי בן-מנחם:  </w:t>
      </w:r>
    </w:p>
    <w:p w14:paraId="3A916DC0" w14:textId="77777777" w:rsidR="00000000" w:rsidRDefault="00B90FE9">
      <w:pPr>
        <w:pStyle w:val="a0"/>
        <w:rPr>
          <w:rFonts w:hint="cs"/>
          <w:rtl/>
        </w:rPr>
      </w:pPr>
    </w:p>
    <w:p w14:paraId="782C3F68" w14:textId="77777777" w:rsidR="00000000" w:rsidRDefault="00B90FE9">
      <w:pPr>
        <w:pStyle w:val="a0"/>
        <w:rPr>
          <w:rFonts w:hint="cs"/>
          <w:rtl/>
        </w:rPr>
      </w:pPr>
      <w:r>
        <w:rPr>
          <w:rFonts w:hint="cs"/>
          <w:rtl/>
        </w:rPr>
        <w:t>חבר הכנסת טלב אלסאנע - איננו. חבר הכנסת אחמד טיבי.</w:t>
      </w:r>
    </w:p>
    <w:p w14:paraId="54895EC2" w14:textId="77777777" w:rsidR="00000000" w:rsidRDefault="00B90FE9">
      <w:pPr>
        <w:pStyle w:val="a0"/>
        <w:rPr>
          <w:rFonts w:hint="cs"/>
          <w:rtl/>
        </w:rPr>
      </w:pPr>
    </w:p>
    <w:p w14:paraId="35051A8F" w14:textId="77777777" w:rsidR="00000000" w:rsidRDefault="00B90FE9">
      <w:pPr>
        <w:pStyle w:val="a"/>
        <w:rPr>
          <w:rtl/>
        </w:rPr>
      </w:pPr>
      <w:bookmarkStart w:id="561" w:name="FS000000560T14_01_2004_17_55_08"/>
      <w:bookmarkStart w:id="562" w:name="_Toc75077248"/>
      <w:bookmarkEnd w:id="561"/>
      <w:r>
        <w:rPr>
          <w:rFonts w:hint="eastAsia"/>
          <w:rtl/>
        </w:rPr>
        <w:t>אחמד</w:t>
      </w:r>
      <w:r>
        <w:rPr>
          <w:rtl/>
        </w:rPr>
        <w:t xml:space="preserve"> טיבי (חד"ש-תע"ל):</w:t>
      </w:r>
      <w:bookmarkEnd w:id="562"/>
    </w:p>
    <w:p w14:paraId="1FD8B0E0" w14:textId="77777777" w:rsidR="00000000" w:rsidRDefault="00B90FE9">
      <w:pPr>
        <w:pStyle w:val="a0"/>
        <w:rPr>
          <w:rFonts w:hint="cs"/>
          <w:rtl/>
        </w:rPr>
      </w:pPr>
    </w:p>
    <w:p w14:paraId="57063B71" w14:textId="77777777" w:rsidR="00000000" w:rsidRDefault="00B90FE9">
      <w:pPr>
        <w:pStyle w:val="a0"/>
        <w:rPr>
          <w:rFonts w:hint="cs"/>
          <w:rtl/>
        </w:rPr>
      </w:pPr>
      <w:r>
        <w:rPr>
          <w:rFonts w:hint="cs"/>
          <w:rtl/>
        </w:rPr>
        <w:t>מקבל.</w:t>
      </w:r>
    </w:p>
    <w:p w14:paraId="2523557D" w14:textId="77777777" w:rsidR="00000000" w:rsidRDefault="00B90FE9">
      <w:pPr>
        <w:pStyle w:val="a0"/>
        <w:ind w:firstLine="0"/>
        <w:rPr>
          <w:rFonts w:hint="cs"/>
          <w:b/>
          <w:bCs/>
          <w:u w:val="single"/>
          <w:rtl/>
        </w:rPr>
      </w:pPr>
    </w:p>
    <w:p w14:paraId="5793646A" w14:textId="77777777" w:rsidR="00000000" w:rsidRDefault="00B90FE9">
      <w:pPr>
        <w:pStyle w:val="a0"/>
        <w:ind w:firstLine="0"/>
        <w:rPr>
          <w:rFonts w:hint="cs"/>
          <w:rtl/>
        </w:rPr>
      </w:pPr>
      <w:r>
        <w:rPr>
          <w:rFonts w:hint="cs"/>
          <w:b/>
          <w:bCs/>
          <w:u w:val="single"/>
          <w:rtl/>
        </w:rPr>
        <w:t xml:space="preserve">היו"ר אלי בן-מנחם:  </w:t>
      </w:r>
    </w:p>
    <w:p w14:paraId="4C8025B3" w14:textId="77777777" w:rsidR="00000000" w:rsidRDefault="00B90FE9">
      <w:pPr>
        <w:pStyle w:val="a0"/>
        <w:rPr>
          <w:rFonts w:hint="cs"/>
          <w:rtl/>
        </w:rPr>
      </w:pPr>
    </w:p>
    <w:p w14:paraId="6B333325" w14:textId="77777777" w:rsidR="00000000" w:rsidRDefault="00B90FE9">
      <w:pPr>
        <w:pStyle w:val="a0"/>
        <w:rPr>
          <w:rFonts w:hint="cs"/>
          <w:rtl/>
        </w:rPr>
      </w:pPr>
      <w:r>
        <w:rPr>
          <w:rFonts w:hint="cs"/>
          <w:rtl/>
        </w:rPr>
        <w:t>חבר הכנסת אריה אלדד.</w:t>
      </w:r>
    </w:p>
    <w:p w14:paraId="263DFA98" w14:textId="77777777" w:rsidR="00000000" w:rsidRDefault="00B90FE9">
      <w:pPr>
        <w:pStyle w:val="a0"/>
        <w:rPr>
          <w:rFonts w:hint="cs"/>
          <w:rtl/>
        </w:rPr>
      </w:pPr>
    </w:p>
    <w:p w14:paraId="32C35F47" w14:textId="77777777" w:rsidR="00000000" w:rsidRDefault="00B90FE9">
      <w:pPr>
        <w:pStyle w:val="a"/>
        <w:rPr>
          <w:rtl/>
        </w:rPr>
      </w:pPr>
      <w:bookmarkStart w:id="563" w:name="FS000001055T14_01_2004_17_55_45"/>
      <w:bookmarkStart w:id="564" w:name="_Toc75077249"/>
      <w:bookmarkEnd w:id="563"/>
      <w:r>
        <w:rPr>
          <w:rFonts w:hint="eastAsia"/>
          <w:rtl/>
        </w:rPr>
        <w:t>אריה</w:t>
      </w:r>
      <w:r>
        <w:rPr>
          <w:rtl/>
        </w:rPr>
        <w:t xml:space="preserve"> אלדד (האיחוד הלאומי - ישראל ביתנו):</w:t>
      </w:r>
      <w:bookmarkEnd w:id="564"/>
    </w:p>
    <w:p w14:paraId="0C2AFA44" w14:textId="77777777" w:rsidR="00000000" w:rsidRDefault="00B90FE9">
      <w:pPr>
        <w:pStyle w:val="a0"/>
        <w:rPr>
          <w:rFonts w:hint="cs"/>
          <w:rtl/>
        </w:rPr>
      </w:pPr>
    </w:p>
    <w:p w14:paraId="67CFC384" w14:textId="77777777" w:rsidR="00000000" w:rsidRDefault="00B90FE9">
      <w:pPr>
        <w:pStyle w:val="a0"/>
        <w:rPr>
          <w:rFonts w:hint="cs"/>
          <w:rtl/>
        </w:rPr>
      </w:pPr>
      <w:r>
        <w:rPr>
          <w:rFonts w:hint="cs"/>
          <w:rtl/>
        </w:rPr>
        <w:t>מקבל.</w:t>
      </w:r>
    </w:p>
    <w:p w14:paraId="288C7D5D" w14:textId="77777777" w:rsidR="00000000" w:rsidRDefault="00B90FE9">
      <w:pPr>
        <w:pStyle w:val="a0"/>
        <w:rPr>
          <w:rFonts w:hint="cs"/>
          <w:rtl/>
        </w:rPr>
      </w:pPr>
    </w:p>
    <w:p w14:paraId="30B22D88" w14:textId="77777777" w:rsidR="00000000" w:rsidRDefault="00B90FE9">
      <w:pPr>
        <w:pStyle w:val="a0"/>
        <w:ind w:firstLine="0"/>
        <w:rPr>
          <w:rFonts w:hint="cs"/>
          <w:rtl/>
        </w:rPr>
      </w:pPr>
      <w:r>
        <w:rPr>
          <w:rFonts w:hint="cs"/>
          <w:b/>
          <w:bCs/>
          <w:u w:val="single"/>
          <w:rtl/>
        </w:rPr>
        <w:t xml:space="preserve">היו"ר אלי בן-מנחם:  </w:t>
      </w:r>
    </w:p>
    <w:p w14:paraId="3E897E97" w14:textId="77777777" w:rsidR="00000000" w:rsidRDefault="00B90FE9">
      <w:pPr>
        <w:pStyle w:val="a0"/>
        <w:rPr>
          <w:rFonts w:hint="cs"/>
          <w:rtl/>
        </w:rPr>
      </w:pPr>
    </w:p>
    <w:p w14:paraId="3BCA4BEF" w14:textId="77777777" w:rsidR="00000000" w:rsidRDefault="00B90FE9">
      <w:pPr>
        <w:pStyle w:val="a0"/>
        <w:rPr>
          <w:rFonts w:hint="cs"/>
          <w:rtl/>
        </w:rPr>
      </w:pPr>
      <w:r>
        <w:rPr>
          <w:rFonts w:hint="cs"/>
          <w:rtl/>
        </w:rPr>
        <w:t>חבר</w:t>
      </w:r>
      <w:r>
        <w:rPr>
          <w:rFonts w:hint="cs"/>
          <w:rtl/>
        </w:rPr>
        <w:t xml:space="preserve"> הכנסת זחאלקה.</w:t>
      </w:r>
    </w:p>
    <w:p w14:paraId="5ACFEAF0" w14:textId="77777777" w:rsidR="00000000" w:rsidRDefault="00B90FE9">
      <w:pPr>
        <w:pStyle w:val="a0"/>
        <w:ind w:firstLine="0"/>
        <w:rPr>
          <w:rFonts w:hint="cs"/>
          <w:rtl/>
        </w:rPr>
      </w:pPr>
    </w:p>
    <w:p w14:paraId="7574CE3A" w14:textId="77777777" w:rsidR="00000000" w:rsidRDefault="00B90FE9">
      <w:pPr>
        <w:pStyle w:val="a"/>
        <w:rPr>
          <w:rtl/>
        </w:rPr>
      </w:pPr>
      <w:bookmarkStart w:id="565" w:name="FS000000431T14_01_2004_17_56_28"/>
      <w:bookmarkStart w:id="566" w:name="FS000001061T14_01_2004_17_56_45"/>
      <w:bookmarkStart w:id="567" w:name="_Toc75077250"/>
      <w:bookmarkEnd w:id="565"/>
      <w:bookmarkEnd w:id="566"/>
      <w:r>
        <w:rPr>
          <w:rFonts w:hint="eastAsia"/>
          <w:rtl/>
        </w:rPr>
        <w:t>ג</w:t>
      </w:r>
      <w:r>
        <w:rPr>
          <w:rtl/>
        </w:rPr>
        <w:t>'מאל זחאלקה (בל"ד):</w:t>
      </w:r>
      <w:bookmarkEnd w:id="567"/>
    </w:p>
    <w:p w14:paraId="1D188D7E" w14:textId="77777777" w:rsidR="00000000" w:rsidRDefault="00B90FE9">
      <w:pPr>
        <w:pStyle w:val="a0"/>
        <w:rPr>
          <w:rFonts w:hint="cs"/>
          <w:rtl/>
        </w:rPr>
      </w:pPr>
    </w:p>
    <w:p w14:paraId="51F8EF84" w14:textId="77777777" w:rsidR="00000000" w:rsidRDefault="00B90FE9">
      <w:pPr>
        <w:pStyle w:val="a0"/>
        <w:rPr>
          <w:rFonts w:hint="cs"/>
          <w:rtl/>
        </w:rPr>
      </w:pPr>
      <w:r>
        <w:rPr>
          <w:rFonts w:hint="cs"/>
          <w:rtl/>
        </w:rPr>
        <w:t>מליאה.</w:t>
      </w:r>
    </w:p>
    <w:p w14:paraId="56098580" w14:textId="77777777" w:rsidR="00000000" w:rsidRDefault="00B90FE9">
      <w:pPr>
        <w:pStyle w:val="a0"/>
        <w:rPr>
          <w:rFonts w:hint="cs"/>
          <w:rtl/>
        </w:rPr>
      </w:pPr>
    </w:p>
    <w:p w14:paraId="46536494" w14:textId="77777777" w:rsidR="00000000" w:rsidRDefault="00B90FE9">
      <w:pPr>
        <w:pStyle w:val="af0"/>
        <w:rPr>
          <w:rFonts w:hint="cs"/>
          <w:rtl/>
        </w:rPr>
      </w:pPr>
      <w:r>
        <w:rPr>
          <w:rFonts w:hint="cs"/>
          <w:rtl/>
        </w:rPr>
        <w:t>אחמד טיבי (חד"ש-תע"ל):</w:t>
      </w:r>
    </w:p>
    <w:p w14:paraId="08465CE2" w14:textId="77777777" w:rsidR="00000000" w:rsidRDefault="00B90FE9">
      <w:pPr>
        <w:pStyle w:val="af0"/>
        <w:rPr>
          <w:rFonts w:hint="cs"/>
          <w:rtl/>
        </w:rPr>
      </w:pPr>
    </w:p>
    <w:p w14:paraId="0E65F8C9" w14:textId="77777777" w:rsidR="00000000" w:rsidRDefault="00B90FE9">
      <w:pPr>
        <w:pStyle w:val="a0"/>
        <w:rPr>
          <w:rFonts w:hint="cs"/>
          <w:rtl/>
        </w:rPr>
      </w:pPr>
      <w:r>
        <w:rPr>
          <w:rFonts w:hint="cs"/>
          <w:rtl/>
        </w:rPr>
        <w:t>אני רוצה דיון במליאה.</w:t>
      </w:r>
    </w:p>
    <w:p w14:paraId="7905F0B6" w14:textId="77777777" w:rsidR="00000000" w:rsidRDefault="00B90FE9">
      <w:pPr>
        <w:pStyle w:val="a0"/>
        <w:rPr>
          <w:rFonts w:hint="cs"/>
          <w:rtl/>
        </w:rPr>
      </w:pPr>
    </w:p>
    <w:p w14:paraId="73F07112" w14:textId="77777777" w:rsidR="00000000" w:rsidRDefault="00B90FE9">
      <w:pPr>
        <w:pStyle w:val="a0"/>
        <w:ind w:firstLine="0"/>
        <w:rPr>
          <w:rFonts w:hint="cs"/>
          <w:rtl/>
        </w:rPr>
      </w:pPr>
      <w:r>
        <w:rPr>
          <w:rFonts w:hint="cs"/>
          <w:b/>
          <w:bCs/>
          <w:u w:val="single"/>
          <w:rtl/>
        </w:rPr>
        <w:t xml:space="preserve">היו"ר אלי בן-מנחם:  </w:t>
      </w:r>
    </w:p>
    <w:p w14:paraId="6A2EC296" w14:textId="77777777" w:rsidR="00000000" w:rsidRDefault="00B90FE9">
      <w:pPr>
        <w:pStyle w:val="a0"/>
        <w:rPr>
          <w:rFonts w:hint="cs"/>
          <w:rtl/>
        </w:rPr>
      </w:pPr>
    </w:p>
    <w:p w14:paraId="1EEBE8DC" w14:textId="77777777" w:rsidR="00000000" w:rsidRDefault="00B90FE9">
      <w:pPr>
        <w:pStyle w:val="a0"/>
        <w:rPr>
          <w:rFonts w:hint="cs"/>
          <w:rtl/>
        </w:rPr>
      </w:pPr>
      <w:r>
        <w:rPr>
          <w:rFonts w:hint="cs"/>
          <w:rtl/>
        </w:rPr>
        <w:t>מי שמצביע בעד, הוא בעד להעביר את הנושא לוועדה, ומי שמצביע נגד, הוא מצביע להסיר את הנושא מסדר-היום.</w:t>
      </w:r>
    </w:p>
    <w:p w14:paraId="5B50F6C5" w14:textId="77777777" w:rsidR="00000000" w:rsidRDefault="00B90FE9">
      <w:pPr>
        <w:pStyle w:val="a"/>
        <w:rPr>
          <w:rFonts w:hint="cs"/>
          <w:rtl/>
        </w:rPr>
      </w:pPr>
    </w:p>
    <w:p w14:paraId="4C17BBE8" w14:textId="77777777" w:rsidR="00000000" w:rsidRDefault="00B90FE9">
      <w:pPr>
        <w:pStyle w:val="a"/>
        <w:rPr>
          <w:rtl/>
        </w:rPr>
      </w:pPr>
      <w:bookmarkStart w:id="568" w:name="_Toc75077251"/>
      <w:r>
        <w:rPr>
          <w:rFonts w:hint="eastAsia"/>
          <w:rtl/>
        </w:rPr>
        <w:t>גילה</w:t>
      </w:r>
      <w:r>
        <w:rPr>
          <w:rtl/>
        </w:rPr>
        <w:t xml:space="preserve"> פינקלשטיין (מפד"ל):</w:t>
      </w:r>
      <w:bookmarkEnd w:id="568"/>
    </w:p>
    <w:p w14:paraId="4590930A" w14:textId="77777777" w:rsidR="00000000" w:rsidRDefault="00B90FE9">
      <w:pPr>
        <w:pStyle w:val="a0"/>
        <w:rPr>
          <w:rFonts w:hint="cs"/>
          <w:rtl/>
        </w:rPr>
      </w:pPr>
    </w:p>
    <w:p w14:paraId="5665C5B7" w14:textId="77777777" w:rsidR="00000000" w:rsidRDefault="00B90FE9">
      <w:pPr>
        <w:pStyle w:val="a0"/>
        <w:rPr>
          <w:rFonts w:hint="cs"/>
          <w:rtl/>
        </w:rPr>
      </w:pPr>
      <w:r>
        <w:rPr>
          <w:rFonts w:hint="cs"/>
          <w:rtl/>
        </w:rPr>
        <w:t>השר רוצה להעביר</w:t>
      </w:r>
      <w:r>
        <w:rPr>
          <w:rFonts w:hint="cs"/>
          <w:rtl/>
        </w:rPr>
        <w:t xml:space="preserve"> את זה למליאה.</w:t>
      </w:r>
    </w:p>
    <w:p w14:paraId="195EEA94" w14:textId="77777777" w:rsidR="00000000" w:rsidRDefault="00B90FE9">
      <w:pPr>
        <w:pStyle w:val="a0"/>
        <w:rPr>
          <w:rFonts w:hint="cs"/>
          <w:rtl/>
        </w:rPr>
      </w:pPr>
    </w:p>
    <w:p w14:paraId="6959F539" w14:textId="77777777" w:rsidR="00000000" w:rsidRDefault="00B90FE9">
      <w:pPr>
        <w:pStyle w:val="a"/>
        <w:rPr>
          <w:rtl/>
        </w:rPr>
      </w:pPr>
      <w:bookmarkStart w:id="569" w:name="FS000000475T14_01_2004_17_58_38"/>
      <w:bookmarkStart w:id="570" w:name="_Toc75077252"/>
      <w:bookmarkEnd w:id="569"/>
      <w:r>
        <w:rPr>
          <w:rFonts w:hint="eastAsia"/>
          <w:rtl/>
        </w:rPr>
        <w:t>איוב</w:t>
      </w:r>
      <w:r>
        <w:rPr>
          <w:rtl/>
        </w:rPr>
        <w:t xml:space="preserve"> קרא (הליכוד):</w:t>
      </w:r>
      <w:bookmarkEnd w:id="570"/>
    </w:p>
    <w:p w14:paraId="3B217428" w14:textId="77777777" w:rsidR="00000000" w:rsidRDefault="00B90FE9">
      <w:pPr>
        <w:pStyle w:val="a0"/>
        <w:rPr>
          <w:rFonts w:hint="cs"/>
          <w:rtl/>
        </w:rPr>
      </w:pPr>
    </w:p>
    <w:p w14:paraId="0D720451" w14:textId="77777777" w:rsidR="00000000" w:rsidRDefault="00B90FE9">
      <w:pPr>
        <w:pStyle w:val="a0"/>
        <w:rPr>
          <w:rFonts w:hint="cs"/>
          <w:rtl/>
        </w:rPr>
      </w:pPr>
      <w:r>
        <w:rPr>
          <w:rFonts w:hint="cs"/>
          <w:rtl/>
        </w:rPr>
        <w:t>מי שיהיה נגד - זה יעבור למליאה.</w:t>
      </w:r>
    </w:p>
    <w:p w14:paraId="6A1C4C79" w14:textId="77777777" w:rsidR="00000000" w:rsidRDefault="00B90FE9">
      <w:pPr>
        <w:pStyle w:val="a0"/>
        <w:ind w:firstLine="0"/>
        <w:rPr>
          <w:rFonts w:hint="cs"/>
          <w:b/>
          <w:bCs/>
          <w:u w:val="single"/>
          <w:rtl/>
        </w:rPr>
      </w:pPr>
    </w:p>
    <w:p w14:paraId="5AAEAEDF" w14:textId="77777777" w:rsidR="00000000" w:rsidRDefault="00B90FE9">
      <w:pPr>
        <w:pStyle w:val="a0"/>
        <w:ind w:firstLine="0"/>
        <w:rPr>
          <w:rFonts w:hint="cs"/>
          <w:b/>
          <w:bCs/>
          <w:u w:val="single"/>
          <w:rtl/>
        </w:rPr>
      </w:pPr>
      <w:r>
        <w:rPr>
          <w:rFonts w:hint="cs"/>
          <w:b/>
          <w:bCs/>
          <w:u w:val="single"/>
          <w:rtl/>
        </w:rPr>
        <w:t xml:space="preserve">היו"ר אלי בן-מנחם:  </w:t>
      </w:r>
    </w:p>
    <w:p w14:paraId="7A7796F2" w14:textId="77777777" w:rsidR="00000000" w:rsidRDefault="00B90FE9">
      <w:pPr>
        <w:pStyle w:val="a0"/>
        <w:ind w:firstLine="0"/>
        <w:rPr>
          <w:rFonts w:hint="cs"/>
          <w:rtl/>
        </w:rPr>
      </w:pPr>
    </w:p>
    <w:p w14:paraId="58E6BE5E" w14:textId="77777777" w:rsidR="00000000" w:rsidRDefault="00B90FE9">
      <w:pPr>
        <w:pStyle w:val="a0"/>
        <w:ind w:firstLine="0"/>
        <w:rPr>
          <w:rFonts w:hint="cs"/>
          <w:rtl/>
        </w:rPr>
      </w:pPr>
      <w:r>
        <w:rPr>
          <w:rFonts w:hint="cs"/>
          <w:rtl/>
        </w:rPr>
        <w:tab/>
        <w:t xml:space="preserve">עד שהנושא הזה לא ייפתר אצל חבר הכנסת בר-און, אנחנו נצטרך לעשות כל פעם הצבעה כפולה, כי חלק רוצים מליאה וחלק רוצים ועדה. </w:t>
      </w:r>
    </w:p>
    <w:p w14:paraId="2722111D" w14:textId="77777777" w:rsidR="00000000" w:rsidRDefault="00B90FE9">
      <w:pPr>
        <w:pStyle w:val="a0"/>
        <w:ind w:firstLine="0"/>
        <w:rPr>
          <w:rFonts w:hint="cs"/>
          <w:rtl/>
        </w:rPr>
      </w:pPr>
    </w:p>
    <w:p w14:paraId="60F74DC4" w14:textId="77777777" w:rsidR="00000000" w:rsidRDefault="00B90FE9">
      <w:pPr>
        <w:pStyle w:val="a0"/>
        <w:ind w:firstLine="720"/>
        <w:rPr>
          <w:rFonts w:hint="cs"/>
          <w:rtl/>
        </w:rPr>
      </w:pPr>
      <w:r>
        <w:rPr>
          <w:rFonts w:hint="cs"/>
          <w:rtl/>
        </w:rPr>
        <w:t>אני עובר להצבעה. מי שמצביע בעד - זה בעד להע</w:t>
      </w:r>
      <w:r>
        <w:rPr>
          <w:rFonts w:hint="cs"/>
          <w:rtl/>
        </w:rPr>
        <w:t>ביר את הנושא לוועדה. אחרי זה נעשה הצבעה נוספת. מי שמצביע נגד - זה להסיר את הנושא. בבקשה, ההצבעה החלה.</w:t>
      </w:r>
    </w:p>
    <w:p w14:paraId="0A6F35F1" w14:textId="77777777" w:rsidR="00000000" w:rsidRDefault="00B90FE9">
      <w:pPr>
        <w:pStyle w:val="a0"/>
        <w:ind w:firstLine="0"/>
        <w:rPr>
          <w:rFonts w:hint="cs"/>
          <w:rtl/>
        </w:rPr>
      </w:pPr>
    </w:p>
    <w:p w14:paraId="67751AF1" w14:textId="77777777" w:rsidR="00000000" w:rsidRDefault="00B90FE9">
      <w:pPr>
        <w:pStyle w:val="ab"/>
        <w:bidi/>
        <w:rPr>
          <w:rFonts w:hint="cs"/>
          <w:rtl/>
        </w:rPr>
      </w:pPr>
      <w:r>
        <w:rPr>
          <w:rFonts w:hint="cs"/>
          <w:rtl/>
        </w:rPr>
        <w:t>הצבעה מס' 20</w:t>
      </w:r>
    </w:p>
    <w:p w14:paraId="129778D4" w14:textId="77777777" w:rsidR="00000000" w:rsidRDefault="00B90FE9">
      <w:pPr>
        <w:pStyle w:val="a0"/>
        <w:ind w:firstLine="0"/>
        <w:rPr>
          <w:rFonts w:hint="cs"/>
          <w:rtl/>
        </w:rPr>
      </w:pPr>
    </w:p>
    <w:p w14:paraId="5803185C" w14:textId="77777777" w:rsidR="00000000" w:rsidRDefault="00B90FE9">
      <w:pPr>
        <w:pStyle w:val="ac"/>
        <w:bidi/>
        <w:rPr>
          <w:rFonts w:hint="cs"/>
          <w:rtl/>
        </w:rPr>
      </w:pPr>
      <w:r>
        <w:rPr>
          <w:rFonts w:hint="cs"/>
          <w:rtl/>
        </w:rPr>
        <w:t xml:space="preserve">בעד ההצעה להעביר את הנושא לוועדה </w:t>
      </w:r>
      <w:r>
        <w:rPr>
          <w:rtl/>
        </w:rPr>
        <w:t>–</w:t>
      </w:r>
      <w:r>
        <w:rPr>
          <w:rFonts w:hint="cs"/>
          <w:rtl/>
        </w:rPr>
        <w:t xml:space="preserve"> 18</w:t>
      </w:r>
    </w:p>
    <w:p w14:paraId="09CA55DF" w14:textId="77777777" w:rsidR="00000000" w:rsidRDefault="00B90FE9">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324CF453" w14:textId="77777777" w:rsidR="00000000" w:rsidRDefault="00B90FE9">
      <w:pPr>
        <w:pStyle w:val="ac"/>
        <w:bidi/>
        <w:rPr>
          <w:rFonts w:hint="cs"/>
          <w:rtl/>
        </w:rPr>
      </w:pPr>
      <w:r>
        <w:rPr>
          <w:rFonts w:hint="cs"/>
          <w:rtl/>
        </w:rPr>
        <w:t xml:space="preserve">נמנעים </w:t>
      </w:r>
      <w:r>
        <w:rPr>
          <w:rtl/>
        </w:rPr>
        <w:t>–</w:t>
      </w:r>
      <w:r>
        <w:rPr>
          <w:rFonts w:hint="cs"/>
          <w:rtl/>
        </w:rPr>
        <w:t xml:space="preserve"> 1</w:t>
      </w:r>
    </w:p>
    <w:p w14:paraId="4D45E35A" w14:textId="77777777" w:rsidR="00000000" w:rsidRDefault="00B90FE9">
      <w:pPr>
        <w:pStyle w:val="ad"/>
        <w:bidi/>
        <w:rPr>
          <w:rFonts w:hint="cs"/>
          <w:rtl/>
        </w:rPr>
      </w:pPr>
      <w:r>
        <w:rPr>
          <w:rFonts w:hint="cs"/>
          <w:rtl/>
        </w:rPr>
        <w:t>ההצעה להעביר את הנושא שהעלו חברי הכנסת גילה פינ</w:t>
      </w:r>
      <w:r>
        <w:rPr>
          <w:rFonts w:hint="cs"/>
          <w:rtl/>
        </w:rPr>
        <w:t xml:space="preserve">קלשטיין ואריה אלדד </w:t>
      </w:r>
      <w:r>
        <w:rPr>
          <w:rtl/>
        </w:rPr>
        <w:br/>
      </w:r>
      <w:r>
        <w:rPr>
          <w:rFonts w:hint="cs"/>
          <w:rtl/>
        </w:rPr>
        <w:t>לוועדת החוץ והביטחון נתקבלה.</w:t>
      </w:r>
    </w:p>
    <w:p w14:paraId="0D2FCD50" w14:textId="77777777" w:rsidR="00000000" w:rsidRDefault="00B90FE9">
      <w:pPr>
        <w:pStyle w:val="ad"/>
        <w:bidi/>
        <w:rPr>
          <w:rFonts w:hint="cs"/>
          <w:rtl/>
        </w:rPr>
      </w:pPr>
    </w:p>
    <w:p w14:paraId="7DE432D3" w14:textId="77777777" w:rsidR="00000000" w:rsidRDefault="00B90FE9">
      <w:pPr>
        <w:pStyle w:val="af1"/>
        <w:rPr>
          <w:rFonts w:hint="cs"/>
          <w:rtl/>
        </w:rPr>
      </w:pPr>
      <w:r>
        <w:rPr>
          <w:rFonts w:hint="cs"/>
          <w:rtl/>
        </w:rPr>
        <w:t>היו"ר אלי בן-מנחם:</w:t>
      </w:r>
    </w:p>
    <w:p w14:paraId="367ED4C5" w14:textId="77777777" w:rsidR="00000000" w:rsidRDefault="00B90FE9">
      <w:pPr>
        <w:pStyle w:val="a0"/>
        <w:ind w:firstLine="0"/>
        <w:rPr>
          <w:rFonts w:hint="cs"/>
          <w:rtl/>
        </w:rPr>
      </w:pPr>
    </w:p>
    <w:p w14:paraId="3AB556D1" w14:textId="77777777" w:rsidR="00000000" w:rsidRDefault="00B90FE9">
      <w:pPr>
        <w:pStyle w:val="a0"/>
        <w:ind w:firstLine="0"/>
        <w:rPr>
          <w:rFonts w:hint="cs"/>
          <w:rtl/>
        </w:rPr>
      </w:pPr>
      <w:r>
        <w:rPr>
          <w:rFonts w:hint="cs"/>
          <w:rtl/>
        </w:rPr>
        <w:tab/>
        <w:t xml:space="preserve">18 הצביעו בעד, אחד הצביע נגד ואחד נמנע. על כן, ההצעות לסדר-היום של חברת הכנסת גילה פינקלשטיין וחבר הכנסת אריה אלדד יועברו לוועדה. </w:t>
      </w:r>
    </w:p>
    <w:p w14:paraId="59D0742E" w14:textId="77777777" w:rsidR="00000000" w:rsidRDefault="00B90FE9">
      <w:pPr>
        <w:pStyle w:val="a0"/>
        <w:ind w:firstLine="0"/>
        <w:rPr>
          <w:rFonts w:hint="cs"/>
          <w:rtl/>
        </w:rPr>
      </w:pPr>
    </w:p>
    <w:p w14:paraId="2D05E3E6" w14:textId="77777777" w:rsidR="00000000" w:rsidRDefault="00B90FE9">
      <w:pPr>
        <w:pStyle w:val="a0"/>
        <w:ind w:firstLine="720"/>
        <w:rPr>
          <w:rFonts w:hint="cs"/>
          <w:rtl/>
        </w:rPr>
      </w:pPr>
      <w:r>
        <w:rPr>
          <w:rFonts w:hint="cs"/>
          <w:rtl/>
        </w:rPr>
        <w:t>עכשיו אני עובר להצבעה על ההצעה של מי שביקש שהנושא ייד</w:t>
      </w:r>
      <w:r>
        <w:rPr>
          <w:rFonts w:hint="cs"/>
          <w:rtl/>
        </w:rPr>
        <w:t>ון במליאה - חבר הכנסת טיבי וחבר הכנסת זחאלקה. מי שבעד - זה בעד דיון במליאה, ומי שמצביע נגד - זה כדי להסיר את הנושא מסדר-היום. בבקשה, ההצבעה החלה.</w:t>
      </w:r>
    </w:p>
    <w:p w14:paraId="5604CA91" w14:textId="77777777" w:rsidR="00000000" w:rsidRDefault="00B90FE9">
      <w:pPr>
        <w:pStyle w:val="a0"/>
        <w:ind w:firstLine="0"/>
        <w:rPr>
          <w:rFonts w:hint="cs"/>
          <w:rtl/>
        </w:rPr>
      </w:pPr>
    </w:p>
    <w:p w14:paraId="10DBF89E" w14:textId="77777777" w:rsidR="00000000" w:rsidRDefault="00B90FE9">
      <w:pPr>
        <w:pStyle w:val="ab"/>
        <w:bidi/>
        <w:rPr>
          <w:rFonts w:hint="cs"/>
          <w:rtl/>
        </w:rPr>
      </w:pPr>
      <w:r>
        <w:rPr>
          <w:rFonts w:hint="cs"/>
          <w:rtl/>
        </w:rPr>
        <w:t>הצבעה מס' 21</w:t>
      </w:r>
    </w:p>
    <w:p w14:paraId="61DD7401" w14:textId="77777777" w:rsidR="00000000" w:rsidRDefault="00B90FE9">
      <w:pPr>
        <w:pStyle w:val="a0"/>
        <w:ind w:firstLine="0"/>
        <w:jc w:val="center"/>
        <w:rPr>
          <w:rFonts w:hint="cs"/>
          <w:b/>
          <w:bCs/>
          <w:rtl/>
        </w:rPr>
      </w:pPr>
    </w:p>
    <w:p w14:paraId="07B82375" w14:textId="77777777" w:rsidR="00000000" w:rsidRDefault="00B90FE9">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3E34F1DB" w14:textId="77777777" w:rsidR="00000000" w:rsidRDefault="00B90FE9">
      <w:pPr>
        <w:pStyle w:val="ac"/>
        <w:bidi/>
        <w:rPr>
          <w:rFonts w:hint="cs"/>
          <w:rtl/>
        </w:rPr>
      </w:pPr>
      <w:r>
        <w:rPr>
          <w:rFonts w:hint="cs"/>
          <w:rtl/>
        </w:rPr>
        <w:t xml:space="preserve">בעד ההצעה שלא לכלול את הנושא בסדר-היום </w:t>
      </w:r>
      <w:r>
        <w:rPr>
          <w:rtl/>
        </w:rPr>
        <w:t>–</w:t>
      </w:r>
      <w:r>
        <w:rPr>
          <w:rFonts w:hint="cs"/>
          <w:rtl/>
        </w:rPr>
        <w:t xml:space="preserve"> 10</w:t>
      </w:r>
    </w:p>
    <w:p w14:paraId="102F3ACC" w14:textId="77777777" w:rsidR="00000000" w:rsidRDefault="00B90FE9">
      <w:pPr>
        <w:pStyle w:val="ac"/>
        <w:bidi/>
        <w:rPr>
          <w:rFonts w:hint="cs"/>
          <w:rtl/>
        </w:rPr>
      </w:pPr>
      <w:r>
        <w:rPr>
          <w:rFonts w:hint="cs"/>
          <w:rtl/>
        </w:rPr>
        <w:t xml:space="preserve">נמנעים </w:t>
      </w:r>
      <w:r>
        <w:rPr>
          <w:rtl/>
        </w:rPr>
        <w:t>–</w:t>
      </w:r>
      <w:r>
        <w:rPr>
          <w:rFonts w:hint="cs"/>
          <w:rtl/>
        </w:rPr>
        <w:t xml:space="preserve"> 1</w:t>
      </w:r>
    </w:p>
    <w:p w14:paraId="7EEF6E96" w14:textId="77777777" w:rsidR="00000000" w:rsidRDefault="00B90FE9">
      <w:pPr>
        <w:pStyle w:val="ad"/>
        <w:bidi/>
        <w:rPr>
          <w:rFonts w:hint="cs"/>
          <w:rtl/>
        </w:rPr>
      </w:pPr>
      <w:r>
        <w:rPr>
          <w:rFonts w:hint="cs"/>
          <w:rtl/>
        </w:rPr>
        <w:t>ה</w:t>
      </w:r>
      <w:r>
        <w:rPr>
          <w:rFonts w:hint="cs"/>
          <w:rtl/>
        </w:rPr>
        <w:t xml:space="preserve">הצעה שלא לכלול את הנושא שהעלו חברי הכנסת ג'מאל זחאלקה ואחמד טיבי בסדר-היום </w:t>
      </w:r>
      <w:r>
        <w:rPr>
          <w:rtl/>
        </w:rPr>
        <w:br/>
      </w:r>
      <w:r>
        <w:rPr>
          <w:rFonts w:hint="cs"/>
          <w:rtl/>
        </w:rPr>
        <w:t>של הכנסת נתקבלה.</w:t>
      </w:r>
    </w:p>
    <w:p w14:paraId="42725F76" w14:textId="77777777" w:rsidR="00000000" w:rsidRDefault="00B90FE9">
      <w:pPr>
        <w:pStyle w:val="a0"/>
        <w:ind w:firstLine="0"/>
        <w:jc w:val="center"/>
        <w:rPr>
          <w:rFonts w:hint="cs"/>
          <w:rtl/>
        </w:rPr>
      </w:pPr>
    </w:p>
    <w:p w14:paraId="38C50C28" w14:textId="77777777" w:rsidR="00000000" w:rsidRDefault="00B90FE9">
      <w:pPr>
        <w:pStyle w:val="af1"/>
        <w:rPr>
          <w:rtl/>
        </w:rPr>
      </w:pPr>
      <w:r>
        <w:rPr>
          <w:rFonts w:hint="eastAsia"/>
          <w:rtl/>
        </w:rPr>
        <w:t>היו</w:t>
      </w:r>
      <w:r>
        <w:rPr>
          <w:rtl/>
        </w:rPr>
        <w:t>"ר</w:t>
      </w:r>
      <w:r>
        <w:rPr>
          <w:rFonts w:hint="cs"/>
          <w:rtl/>
        </w:rPr>
        <w:t xml:space="preserve"> אלי בן-מנחם</w:t>
      </w:r>
      <w:r>
        <w:rPr>
          <w:rtl/>
        </w:rPr>
        <w:t>:</w:t>
      </w:r>
    </w:p>
    <w:p w14:paraId="7A702FA6" w14:textId="77777777" w:rsidR="00000000" w:rsidRDefault="00B90FE9">
      <w:pPr>
        <w:pStyle w:val="a0"/>
        <w:rPr>
          <w:rFonts w:hint="cs"/>
          <w:rtl/>
        </w:rPr>
      </w:pPr>
    </w:p>
    <w:p w14:paraId="3CE0DA55" w14:textId="77777777" w:rsidR="00000000" w:rsidRDefault="00B90FE9">
      <w:pPr>
        <w:pStyle w:val="a0"/>
        <w:ind w:firstLine="720"/>
        <w:rPr>
          <w:rFonts w:hint="cs"/>
          <w:rtl/>
        </w:rPr>
      </w:pPr>
      <w:r>
        <w:rPr>
          <w:rFonts w:hint="cs"/>
          <w:rtl/>
        </w:rPr>
        <w:t xml:space="preserve">תשעה חברי כנסת הצביעו בעד, עשרה הצביעו נגד ואחד נמנע. על כן, ההצעות של חבר הכנסת זחאלקה ושל חבר הכנסת טיבי הורדו מסדר-היום. </w:t>
      </w:r>
    </w:p>
    <w:p w14:paraId="1924BF6E" w14:textId="77777777" w:rsidR="00000000" w:rsidRDefault="00B90FE9">
      <w:pPr>
        <w:pStyle w:val="a0"/>
        <w:ind w:firstLine="720"/>
        <w:rPr>
          <w:rFonts w:hint="cs"/>
          <w:rtl/>
        </w:rPr>
      </w:pPr>
    </w:p>
    <w:p w14:paraId="31D09C8E" w14:textId="77777777" w:rsidR="00000000" w:rsidRDefault="00B90FE9">
      <w:pPr>
        <w:pStyle w:val="a0"/>
        <w:ind w:firstLine="0"/>
        <w:rPr>
          <w:rFonts w:hint="cs"/>
          <w:rtl/>
        </w:rPr>
      </w:pPr>
    </w:p>
    <w:p w14:paraId="2B12B2E7" w14:textId="77777777" w:rsidR="00000000" w:rsidRDefault="00B90FE9">
      <w:pPr>
        <w:pStyle w:val="a2"/>
        <w:rPr>
          <w:rtl/>
        </w:rPr>
      </w:pPr>
    </w:p>
    <w:p w14:paraId="07660E0E" w14:textId="77777777" w:rsidR="00000000" w:rsidRDefault="00B90FE9">
      <w:pPr>
        <w:pStyle w:val="a2"/>
        <w:rPr>
          <w:rFonts w:hint="cs"/>
          <w:rtl/>
        </w:rPr>
      </w:pPr>
      <w:bookmarkStart w:id="571" w:name="CS20679FI0020679T14_01_2004_23_23_50"/>
      <w:bookmarkStart w:id="572" w:name="_Toc75077253"/>
      <w:bookmarkEnd w:id="571"/>
      <w:r>
        <w:rPr>
          <w:rFonts w:hint="cs"/>
          <w:rtl/>
        </w:rPr>
        <w:t>הצעות לסדר-היו</w:t>
      </w:r>
      <w:r>
        <w:rPr>
          <w:rFonts w:hint="cs"/>
          <w:rtl/>
        </w:rPr>
        <w:t>ם</w:t>
      </w:r>
      <w:bookmarkEnd w:id="572"/>
    </w:p>
    <w:p w14:paraId="7135E329" w14:textId="77777777" w:rsidR="00000000" w:rsidRDefault="00B90FE9">
      <w:pPr>
        <w:pStyle w:val="a2"/>
        <w:rPr>
          <w:rtl/>
        </w:rPr>
      </w:pPr>
      <w:bookmarkStart w:id="573" w:name="_Toc75077254"/>
      <w:r>
        <w:rPr>
          <w:rtl/>
        </w:rPr>
        <w:t>נוסח חוק גיל הפרישה שהתקבל במליאת הכנסת</w:t>
      </w:r>
      <w:bookmarkEnd w:id="573"/>
    </w:p>
    <w:p w14:paraId="3B587EF3" w14:textId="77777777" w:rsidR="00000000" w:rsidRDefault="00B90FE9">
      <w:pPr>
        <w:pStyle w:val="-0"/>
        <w:rPr>
          <w:rFonts w:hint="cs"/>
          <w:rtl/>
        </w:rPr>
      </w:pPr>
    </w:p>
    <w:p w14:paraId="4D0B0F36" w14:textId="77777777" w:rsidR="00000000" w:rsidRDefault="00B90FE9">
      <w:pPr>
        <w:pStyle w:val="af1"/>
        <w:rPr>
          <w:rtl/>
        </w:rPr>
      </w:pPr>
      <w:r>
        <w:rPr>
          <w:rtl/>
        </w:rPr>
        <w:t>היו"ר</w:t>
      </w:r>
      <w:r>
        <w:rPr>
          <w:rFonts w:hint="cs"/>
          <w:rtl/>
        </w:rPr>
        <w:t xml:space="preserve"> אלי בן-מנחם</w:t>
      </w:r>
      <w:r>
        <w:rPr>
          <w:rtl/>
        </w:rPr>
        <w:t>:</w:t>
      </w:r>
    </w:p>
    <w:p w14:paraId="3C5369C7" w14:textId="77777777" w:rsidR="00000000" w:rsidRDefault="00B90FE9">
      <w:pPr>
        <w:pStyle w:val="a0"/>
        <w:rPr>
          <w:rtl/>
        </w:rPr>
      </w:pPr>
    </w:p>
    <w:p w14:paraId="670DC4FE" w14:textId="77777777" w:rsidR="00000000" w:rsidRDefault="00B90FE9">
      <w:pPr>
        <w:pStyle w:val="a0"/>
        <w:ind w:firstLine="720"/>
        <w:rPr>
          <w:rFonts w:hint="cs"/>
          <w:rtl/>
        </w:rPr>
      </w:pPr>
      <w:r>
        <w:rPr>
          <w:rFonts w:hint="cs"/>
          <w:rtl/>
        </w:rPr>
        <w:t>אנחנו עוברים לנושא הבא: נוסח חוק גיל פרישה שהתקבל במליאת הכנסת - הצעות לסדר-היום מס' 2300, 2311, 2328 ו-2338. לא תהיה כאן תשובת שר. ראשון המציעים - חבר הכנסת חיים אורון.</w:t>
      </w:r>
    </w:p>
    <w:p w14:paraId="164B2BFA" w14:textId="77777777" w:rsidR="00000000" w:rsidRDefault="00B90FE9">
      <w:pPr>
        <w:pStyle w:val="a0"/>
        <w:ind w:firstLine="0"/>
        <w:rPr>
          <w:rFonts w:hint="cs"/>
          <w:rtl/>
        </w:rPr>
      </w:pPr>
    </w:p>
    <w:p w14:paraId="5CE2D848" w14:textId="77777777" w:rsidR="00000000" w:rsidRDefault="00B90FE9">
      <w:pPr>
        <w:pStyle w:val="a"/>
        <w:rPr>
          <w:rtl/>
        </w:rPr>
      </w:pPr>
      <w:bookmarkStart w:id="574" w:name="FS000001065T14_01_2004_18_07_27"/>
      <w:bookmarkStart w:id="575" w:name="_Toc75077255"/>
      <w:bookmarkEnd w:id="574"/>
      <w:r>
        <w:rPr>
          <w:rFonts w:hint="eastAsia"/>
          <w:rtl/>
        </w:rPr>
        <w:t>חיים</w:t>
      </w:r>
      <w:r>
        <w:rPr>
          <w:rtl/>
        </w:rPr>
        <w:t xml:space="preserve"> אורון (מרצ):</w:t>
      </w:r>
      <w:bookmarkEnd w:id="575"/>
    </w:p>
    <w:p w14:paraId="0590206C" w14:textId="77777777" w:rsidR="00000000" w:rsidRDefault="00B90FE9">
      <w:pPr>
        <w:pStyle w:val="a0"/>
        <w:rPr>
          <w:rFonts w:hint="cs"/>
          <w:rtl/>
        </w:rPr>
      </w:pPr>
    </w:p>
    <w:p w14:paraId="05386FAF" w14:textId="77777777" w:rsidR="00000000" w:rsidRDefault="00B90FE9">
      <w:pPr>
        <w:pStyle w:val="a0"/>
        <w:rPr>
          <w:rFonts w:hint="cs"/>
          <w:rtl/>
        </w:rPr>
      </w:pPr>
      <w:r>
        <w:rPr>
          <w:rFonts w:hint="cs"/>
          <w:rtl/>
        </w:rPr>
        <w:t>גבר</w:t>
      </w:r>
      <w:r>
        <w:rPr>
          <w:rFonts w:hint="cs"/>
          <w:rtl/>
        </w:rPr>
        <w:t xml:space="preserve">תי היושבת-ראש, חברי הכנסת, היות שאני יודע שכאשר אומרים "לא יעלה על הדעת" זה כנראה עולה על הדעת, אז אני אומר, לא יעלה על הדעת שכאשר הובאה הצעת החוק למליאת הכנסת, מישהו מחברי הכנסת לא ידע שכאשר מדובר על גיל פרישה של נשים, מדובר על גיל 62. אם יש חבר כנסת אחד </w:t>
      </w:r>
      <w:r>
        <w:rPr>
          <w:rFonts w:hint="cs"/>
          <w:rtl/>
        </w:rPr>
        <w:t xml:space="preserve">בלבד שהעניין לא ברור לו, ואם יש אזרח אחד שהתמונה לא ברורה לו, חובתה של הכנסת להבהיר את הנושא באופן הברור ביותר. אני מודה שהעובדה שהממשלה בחרה שלא לענות על ההצעה הזאת, רק מגבירה בי את השאלה, מה קורה כאן. </w:t>
      </w:r>
    </w:p>
    <w:p w14:paraId="612132A3" w14:textId="77777777" w:rsidR="00000000" w:rsidRDefault="00B90FE9">
      <w:pPr>
        <w:pStyle w:val="a0"/>
        <w:rPr>
          <w:rFonts w:hint="cs"/>
          <w:rtl/>
        </w:rPr>
      </w:pPr>
    </w:p>
    <w:p w14:paraId="51A07B8B" w14:textId="77777777" w:rsidR="00000000" w:rsidRDefault="00B90FE9">
      <w:pPr>
        <w:pStyle w:val="a0"/>
        <w:rPr>
          <w:rFonts w:hint="cs"/>
          <w:rtl/>
        </w:rPr>
      </w:pPr>
      <w:r>
        <w:rPr>
          <w:rFonts w:hint="cs"/>
          <w:rtl/>
        </w:rPr>
        <w:t>אני הצבעתי נגד הצעת החוק הזאת, לא משום שהתנגדתי להע</w:t>
      </w:r>
      <w:r>
        <w:rPr>
          <w:rFonts w:hint="cs"/>
          <w:rtl/>
        </w:rPr>
        <w:t>לאת גיל הפרישה ל-67 ו-62. בין השאר הצבעתי נגד החוק הזה, כי אמרנו בוועדה - ולא יפמפם מישהו לעיתונאים ויסביר להם שחברי הכנסת לא הבינו על מה הם מצביעים - כמה חברי כנסת, שיש פער בין הטבלאות לבין הסעיף הראשי, ואנחנו לא מקבלים את ההסברים שאנשי האוצר נתנו בוועדה.</w:t>
      </w:r>
      <w:r>
        <w:rPr>
          <w:rFonts w:hint="cs"/>
          <w:rtl/>
        </w:rPr>
        <w:t xml:space="preserve"> הרוב בוועדה בחרו להצביע על המתכונת הזאת של החוק, למרות הפער הקיים. </w:t>
      </w:r>
    </w:p>
    <w:p w14:paraId="14B065A8" w14:textId="77777777" w:rsidR="00000000" w:rsidRDefault="00B90FE9">
      <w:pPr>
        <w:pStyle w:val="a0"/>
        <w:rPr>
          <w:rFonts w:hint="cs"/>
          <w:rtl/>
        </w:rPr>
      </w:pPr>
    </w:p>
    <w:p w14:paraId="4E388F8F" w14:textId="77777777" w:rsidR="00000000" w:rsidRDefault="00B90FE9">
      <w:pPr>
        <w:pStyle w:val="a0"/>
        <w:rPr>
          <w:rFonts w:hint="cs"/>
          <w:rtl/>
        </w:rPr>
      </w:pPr>
      <w:r>
        <w:rPr>
          <w:rFonts w:hint="cs"/>
          <w:rtl/>
        </w:rPr>
        <w:t>הצבענו נגד החוק מהרבה סיבות נוספות שקשורות בנושאים, וכרגע הן לא ממין העניין. אבל אם קיים ספק, חבר הכנסת כץ, וקיים ספק – חובתה של הכנסת להבהיר את הספק.</w:t>
      </w:r>
    </w:p>
    <w:p w14:paraId="6AE83D42" w14:textId="77777777" w:rsidR="00000000" w:rsidRDefault="00B90FE9">
      <w:pPr>
        <w:pStyle w:val="a0"/>
        <w:rPr>
          <w:rFonts w:hint="cs"/>
          <w:rtl/>
        </w:rPr>
      </w:pPr>
    </w:p>
    <w:p w14:paraId="6A8304C9" w14:textId="77777777" w:rsidR="00000000" w:rsidRDefault="00B90FE9">
      <w:pPr>
        <w:pStyle w:val="a0"/>
        <w:rPr>
          <w:rFonts w:hint="cs"/>
          <w:rtl/>
        </w:rPr>
      </w:pPr>
      <w:r>
        <w:rPr>
          <w:rFonts w:hint="cs"/>
          <w:rtl/>
        </w:rPr>
        <w:t>אני פניתי ליושב-ראש ועדת הכספים כב</w:t>
      </w:r>
      <w:r>
        <w:rPr>
          <w:rFonts w:hint="cs"/>
          <w:rtl/>
        </w:rPr>
        <w:t xml:space="preserve">ר השבוע וביקשתי ממנו מה שלצערי הרב לא מופיע בסדר-היום של הוועדה לשבוע הבא - שאותו קיבלתי לפני חצי שעה - מתוך ידיעה שהנושא עולה היום במליאת הכנסת, לחזור ולדון כבר בשבוע הבא בוועדת הכספים, כדי להבהיר את השאלה הזאת. </w:t>
      </w:r>
    </w:p>
    <w:p w14:paraId="3F5B7DF1" w14:textId="77777777" w:rsidR="00000000" w:rsidRDefault="00B90FE9">
      <w:pPr>
        <w:pStyle w:val="a0"/>
        <w:rPr>
          <w:rFonts w:hint="cs"/>
          <w:rtl/>
        </w:rPr>
      </w:pPr>
    </w:p>
    <w:p w14:paraId="33FB681C" w14:textId="77777777" w:rsidR="00000000" w:rsidRDefault="00B90FE9">
      <w:pPr>
        <w:pStyle w:val="a0"/>
        <w:rPr>
          <w:rFonts w:hint="cs"/>
          <w:rtl/>
        </w:rPr>
      </w:pPr>
      <w:r>
        <w:rPr>
          <w:rFonts w:hint="cs"/>
          <w:rtl/>
        </w:rPr>
        <w:t xml:space="preserve">המנגנון שמופיע בגוף החוק, משמעותו שהעלאת </w:t>
      </w:r>
      <w:r>
        <w:rPr>
          <w:rFonts w:hint="cs"/>
          <w:rtl/>
        </w:rPr>
        <w:t xml:space="preserve">גיל הפרישה מ-60 ל-62 תתרחש במשך שש שנים, ואחר כך יש שלוש שנים הפסקה, ובמהלך ההפסקה תפעל ועדה, ובמצב של העדר החלטה, זה באופן אוטומטי הופך ל-64. אני יודע מה נאמר בוועדה, ואף אחד לא יכול לברוח מזה </w:t>
      </w:r>
      <w:r>
        <w:rPr>
          <w:rtl/>
        </w:rPr>
        <w:t>–</w:t>
      </w:r>
      <w:r>
        <w:rPr>
          <w:rFonts w:hint="cs"/>
          <w:rtl/>
        </w:rPr>
        <w:t xml:space="preserve"> ויושב פה חבר הכנסת כץ. </w:t>
      </w:r>
    </w:p>
    <w:p w14:paraId="4ED5C0AE" w14:textId="77777777" w:rsidR="00000000" w:rsidRDefault="00B90FE9">
      <w:pPr>
        <w:pStyle w:val="a0"/>
        <w:rPr>
          <w:rFonts w:hint="cs"/>
          <w:rtl/>
        </w:rPr>
      </w:pPr>
    </w:p>
    <w:p w14:paraId="794DAA20" w14:textId="77777777" w:rsidR="00000000" w:rsidRDefault="00B90FE9">
      <w:pPr>
        <w:pStyle w:val="a0"/>
        <w:rPr>
          <w:rFonts w:hint="cs"/>
          <w:rtl/>
        </w:rPr>
      </w:pPr>
      <w:r>
        <w:rPr>
          <w:rFonts w:hint="cs"/>
          <w:rtl/>
        </w:rPr>
        <w:t>כאשר שאלתי שאלה ישירה את נציג האוצר</w:t>
      </w:r>
      <w:r>
        <w:rPr>
          <w:rFonts w:hint="cs"/>
          <w:rtl/>
        </w:rPr>
        <w:t xml:space="preserve">, ראש אגף התקציבים אורי יוגב: תגיד, אם אני יושב-ראש קרן פנסיה, לפי מה לחשב, לפי 62 או 64? אתה זוכר, חבר הכנסת כץ? הוא אמר לי: תחשב לפי 64. ואז אמרתי לו: עכשיו אני מבין סופית למה אני מצביע נגד החוק במתכונתו זאת. </w:t>
      </w:r>
    </w:p>
    <w:p w14:paraId="33848270" w14:textId="77777777" w:rsidR="00000000" w:rsidRDefault="00B90FE9">
      <w:pPr>
        <w:pStyle w:val="a0"/>
        <w:rPr>
          <w:rFonts w:hint="cs"/>
          <w:rtl/>
        </w:rPr>
      </w:pPr>
    </w:p>
    <w:p w14:paraId="7D8CE36B" w14:textId="77777777" w:rsidR="00000000" w:rsidRDefault="00B90FE9">
      <w:pPr>
        <w:pStyle w:val="a0"/>
        <w:rPr>
          <w:rFonts w:hint="cs"/>
          <w:rtl/>
        </w:rPr>
      </w:pPr>
      <w:r>
        <w:rPr>
          <w:rFonts w:hint="cs"/>
          <w:rtl/>
        </w:rPr>
        <w:t>אבל זה לא יכול להישאר כך, משום שהקואליציה ו</w:t>
      </w:r>
      <w:r>
        <w:rPr>
          <w:rFonts w:hint="cs"/>
          <w:rtl/>
        </w:rPr>
        <w:t xml:space="preserve">יושב-ראש ועדת הכספים חוזרים ואומרים שמבחינתם זה ברור, זה 62. אני בטוח שגם המילון העברי המקוצר מכיל בתוכו מספיק מלים כדי להגיד באופן מפורש לציבור: לנשים זה 62. ורק כאשר תתקבל החלטה אחרת באופן אקטיבי, גיל הפרישה יעלה, יישאר באותו מקום, ירד – או כל החלטה שלא </w:t>
      </w:r>
      <w:r>
        <w:rPr>
          <w:rFonts w:hint="cs"/>
          <w:rtl/>
        </w:rPr>
        <w:t xml:space="preserve">תתקבל. </w:t>
      </w:r>
    </w:p>
    <w:p w14:paraId="20FD6CD2" w14:textId="77777777" w:rsidR="00000000" w:rsidRDefault="00B90FE9">
      <w:pPr>
        <w:pStyle w:val="a0"/>
        <w:rPr>
          <w:rFonts w:hint="cs"/>
          <w:rtl/>
        </w:rPr>
      </w:pPr>
    </w:p>
    <w:p w14:paraId="35446BF6"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1CEE94A3" w14:textId="77777777" w:rsidR="00000000" w:rsidRDefault="00B90FE9">
      <w:pPr>
        <w:pStyle w:val="a0"/>
        <w:rPr>
          <w:rFonts w:hint="cs"/>
          <w:rtl/>
        </w:rPr>
      </w:pPr>
    </w:p>
    <w:p w14:paraId="07C8E3A5" w14:textId="77777777" w:rsidR="00000000" w:rsidRDefault="00B90FE9">
      <w:pPr>
        <w:pStyle w:val="a0"/>
        <w:rPr>
          <w:rFonts w:hint="cs"/>
          <w:rtl/>
        </w:rPr>
      </w:pPr>
      <w:r>
        <w:rPr>
          <w:rFonts w:hint="cs"/>
          <w:rtl/>
        </w:rPr>
        <w:t>תודה רבה.</w:t>
      </w:r>
    </w:p>
    <w:p w14:paraId="40D1EDC9" w14:textId="77777777" w:rsidR="00000000" w:rsidRDefault="00B90FE9">
      <w:pPr>
        <w:pStyle w:val="a0"/>
        <w:rPr>
          <w:rFonts w:hint="cs"/>
          <w:rtl/>
        </w:rPr>
      </w:pPr>
    </w:p>
    <w:p w14:paraId="509BFE60" w14:textId="77777777" w:rsidR="00000000" w:rsidRDefault="00B90FE9">
      <w:pPr>
        <w:pStyle w:val="-"/>
        <w:rPr>
          <w:rtl/>
        </w:rPr>
      </w:pPr>
      <w:bookmarkStart w:id="576" w:name="FS000001065T14_01_2004_17_47_18C"/>
      <w:bookmarkEnd w:id="576"/>
      <w:r>
        <w:rPr>
          <w:rFonts w:hint="eastAsia"/>
          <w:rtl/>
        </w:rPr>
        <w:t>חיים</w:t>
      </w:r>
      <w:r>
        <w:rPr>
          <w:rtl/>
        </w:rPr>
        <w:t xml:space="preserve"> אורון (מרצ):</w:t>
      </w:r>
    </w:p>
    <w:p w14:paraId="0B7A9839" w14:textId="77777777" w:rsidR="00000000" w:rsidRDefault="00B90FE9">
      <w:pPr>
        <w:pStyle w:val="a0"/>
        <w:rPr>
          <w:rFonts w:hint="cs"/>
          <w:rtl/>
        </w:rPr>
      </w:pPr>
    </w:p>
    <w:p w14:paraId="792E7308" w14:textId="77777777" w:rsidR="00000000" w:rsidRDefault="00B90FE9">
      <w:pPr>
        <w:pStyle w:val="a0"/>
        <w:rPr>
          <w:rFonts w:hint="cs"/>
          <w:rtl/>
        </w:rPr>
      </w:pPr>
      <w:r>
        <w:rPr>
          <w:rFonts w:hint="cs"/>
          <w:rtl/>
        </w:rPr>
        <w:t>כל מצב אחר הוא אחת מן השתיים: או שהרוב בכנסת מוכן להיות שותף לכחש שעוטף את הנושא הזה, או שלא אכפת לו.</w:t>
      </w:r>
    </w:p>
    <w:p w14:paraId="0600002E" w14:textId="77777777" w:rsidR="00000000" w:rsidRDefault="00B90FE9">
      <w:pPr>
        <w:pStyle w:val="a0"/>
        <w:rPr>
          <w:rFonts w:hint="cs"/>
          <w:rtl/>
        </w:rPr>
      </w:pPr>
    </w:p>
    <w:p w14:paraId="4913AB5E"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12A21A01" w14:textId="77777777" w:rsidR="00000000" w:rsidRDefault="00B90FE9">
      <w:pPr>
        <w:pStyle w:val="a0"/>
        <w:rPr>
          <w:rFonts w:hint="cs"/>
          <w:rtl/>
        </w:rPr>
      </w:pPr>
    </w:p>
    <w:p w14:paraId="6FCC5E92" w14:textId="77777777" w:rsidR="00000000" w:rsidRDefault="00B90FE9">
      <w:pPr>
        <w:pStyle w:val="a0"/>
        <w:rPr>
          <w:rFonts w:hint="cs"/>
          <w:rtl/>
        </w:rPr>
      </w:pPr>
      <w:r>
        <w:rPr>
          <w:rFonts w:hint="cs"/>
          <w:rtl/>
        </w:rPr>
        <w:t>תודה.</w:t>
      </w:r>
    </w:p>
    <w:p w14:paraId="0E54E873" w14:textId="77777777" w:rsidR="00000000" w:rsidRDefault="00B90FE9">
      <w:pPr>
        <w:pStyle w:val="a0"/>
        <w:rPr>
          <w:rFonts w:hint="cs"/>
          <w:rtl/>
        </w:rPr>
      </w:pPr>
    </w:p>
    <w:p w14:paraId="6A663C59" w14:textId="77777777" w:rsidR="00000000" w:rsidRDefault="00B90FE9">
      <w:pPr>
        <w:pStyle w:val="-"/>
        <w:rPr>
          <w:rtl/>
        </w:rPr>
      </w:pPr>
      <w:bookmarkStart w:id="577" w:name="FS000001065T14_01_2004_17_47_58C"/>
      <w:bookmarkEnd w:id="577"/>
      <w:r>
        <w:rPr>
          <w:rFonts w:hint="eastAsia"/>
          <w:rtl/>
        </w:rPr>
        <w:t>חיים</w:t>
      </w:r>
      <w:r>
        <w:rPr>
          <w:rtl/>
        </w:rPr>
        <w:t xml:space="preserve"> אורון (מרצ):</w:t>
      </w:r>
    </w:p>
    <w:p w14:paraId="6F26017D" w14:textId="77777777" w:rsidR="00000000" w:rsidRDefault="00B90FE9">
      <w:pPr>
        <w:pStyle w:val="a0"/>
        <w:rPr>
          <w:rFonts w:hint="cs"/>
          <w:rtl/>
        </w:rPr>
      </w:pPr>
    </w:p>
    <w:p w14:paraId="20140C7A" w14:textId="77777777" w:rsidR="00000000" w:rsidRDefault="00B90FE9">
      <w:pPr>
        <w:pStyle w:val="a0"/>
        <w:rPr>
          <w:rFonts w:hint="cs"/>
          <w:rtl/>
        </w:rPr>
      </w:pPr>
      <w:r>
        <w:rPr>
          <w:rFonts w:hint="cs"/>
          <w:rtl/>
        </w:rPr>
        <w:t>והאמיני לי, גברתי היושבת-ראש, שלהרבה מאוד נשים השאלה ה</w:t>
      </w:r>
      <w:r>
        <w:rPr>
          <w:rFonts w:hint="cs"/>
          <w:rtl/>
        </w:rPr>
        <w:t>זאת היא ממש שאלה מכרעת.</w:t>
      </w:r>
    </w:p>
    <w:p w14:paraId="3C2F65BC" w14:textId="77777777" w:rsidR="00000000" w:rsidRDefault="00B90FE9">
      <w:pPr>
        <w:pStyle w:val="af1"/>
        <w:rPr>
          <w:rtl/>
        </w:rPr>
      </w:pPr>
    </w:p>
    <w:p w14:paraId="015EA6BB"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272F07B6" w14:textId="77777777" w:rsidR="00000000" w:rsidRDefault="00B90FE9">
      <w:pPr>
        <w:pStyle w:val="a0"/>
        <w:rPr>
          <w:rFonts w:hint="cs"/>
          <w:rtl/>
        </w:rPr>
      </w:pPr>
    </w:p>
    <w:p w14:paraId="5247984D" w14:textId="77777777" w:rsidR="00000000" w:rsidRDefault="00B90FE9">
      <w:pPr>
        <w:pStyle w:val="a0"/>
        <w:rPr>
          <w:rFonts w:hint="cs"/>
          <w:rtl/>
        </w:rPr>
      </w:pPr>
      <w:r>
        <w:rPr>
          <w:rFonts w:hint="cs"/>
          <w:rtl/>
        </w:rPr>
        <w:t>תודה רבה. חבר הכנסת יעקב ליצמן – אינו נוכח. חבר הכנסת חיים כץ, בבקשה.</w:t>
      </w:r>
    </w:p>
    <w:p w14:paraId="1FAA9662" w14:textId="77777777" w:rsidR="00000000" w:rsidRDefault="00B90FE9">
      <w:pPr>
        <w:pStyle w:val="a0"/>
        <w:rPr>
          <w:rFonts w:hint="cs"/>
          <w:rtl/>
        </w:rPr>
      </w:pPr>
    </w:p>
    <w:p w14:paraId="6E57E5A5" w14:textId="77777777" w:rsidR="00000000" w:rsidRDefault="00B90FE9">
      <w:pPr>
        <w:pStyle w:val="-"/>
        <w:rPr>
          <w:rtl/>
        </w:rPr>
      </w:pPr>
      <w:r>
        <w:rPr>
          <w:rFonts w:hint="eastAsia"/>
          <w:rtl/>
        </w:rPr>
        <w:t>חיים</w:t>
      </w:r>
      <w:r>
        <w:rPr>
          <w:rtl/>
        </w:rPr>
        <w:t xml:space="preserve"> אורון (מרצ):</w:t>
      </w:r>
    </w:p>
    <w:p w14:paraId="3D11E60D" w14:textId="77777777" w:rsidR="00000000" w:rsidRDefault="00B90FE9">
      <w:pPr>
        <w:pStyle w:val="a0"/>
        <w:rPr>
          <w:rFonts w:hint="cs"/>
          <w:rtl/>
        </w:rPr>
      </w:pPr>
    </w:p>
    <w:p w14:paraId="72B344FB" w14:textId="77777777" w:rsidR="00000000" w:rsidRDefault="00B90FE9">
      <w:pPr>
        <w:pStyle w:val="a0"/>
        <w:rPr>
          <w:rFonts w:hint="cs"/>
          <w:rtl/>
        </w:rPr>
      </w:pPr>
      <w:bookmarkStart w:id="578" w:name="FS000000556T14_01_2004_17_50_45C"/>
      <w:bookmarkEnd w:id="578"/>
      <w:r>
        <w:rPr>
          <w:rFonts w:hint="cs"/>
          <w:rtl/>
        </w:rPr>
        <w:t>אני מבקש כמובן להעביר את הנושא הזה לוועדת הכספים.</w:t>
      </w:r>
    </w:p>
    <w:p w14:paraId="626A3D3A" w14:textId="77777777" w:rsidR="00000000" w:rsidRDefault="00B90FE9">
      <w:pPr>
        <w:pStyle w:val="-"/>
        <w:rPr>
          <w:rFonts w:hint="cs"/>
          <w:rtl/>
        </w:rPr>
      </w:pPr>
    </w:p>
    <w:p w14:paraId="20BBD794" w14:textId="77777777" w:rsidR="00000000" w:rsidRDefault="00B90FE9">
      <w:pPr>
        <w:pStyle w:val="af1"/>
        <w:rPr>
          <w:rFonts w:hint="cs"/>
          <w:rtl/>
        </w:rPr>
      </w:pPr>
      <w:r>
        <w:rPr>
          <w:rFonts w:hint="eastAsia"/>
          <w:rtl/>
        </w:rPr>
        <w:t>היו</w:t>
      </w:r>
      <w:r>
        <w:rPr>
          <w:rtl/>
        </w:rPr>
        <w:t>"ר</w:t>
      </w:r>
      <w:r>
        <w:rPr>
          <w:rFonts w:hint="cs"/>
          <w:rtl/>
        </w:rPr>
        <w:t xml:space="preserve"> אתי לבני</w:t>
      </w:r>
      <w:r>
        <w:rPr>
          <w:rtl/>
        </w:rPr>
        <w:t>:</w:t>
      </w:r>
    </w:p>
    <w:p w14:paraId="614A05C1" w14:textId="77777777" w:rsidR="00000000" w:rsidRDefault="00B90FE9">
      <w:pPr>
        <w:pStyle w:val="a0"/>
        <w:rPr>
          <w:rFonts w:hint="cs"/>
          <w:rtl/>
        </w:rPr>
      </w:pPr>
    </w:p>
    <w:p w14:paraId="6FCBB7C5" w14:textId="77777777" w:rsidR="00000000" w:rsidRDefault="00B90FE9">
      <w:pPr>
        <w:pStyle w:val="-"/>
        <w:rPr>
          <w:rFonts w:hint="cs"/>
          <w:rtl/>
        </w:rPr>
      </w:pPr>
    </w:p>
    <w:p w14:paraId="7555E7AA" w14:textId="77777777" w:rsidR="00000000" w:rsidRDefault="00B90FE9">
      <w:pPr>
        <w:pStyle w:val="a0"/>
        <w:rPr>
          <w:rFonts w:hint="cs"/>
          <w:rtl/>
        </w:rPr>
      </w:pPr>
      <w:r>
        <w:rPr>
          <w:rFonts w:hint="cs"/>
          <w:rtl/>
        </w:rPr>
        <w:t>תיכף.</w:t>
      </w:r>
    </w:p>
    <w:p w14:paraId="7BA5628F" w14:textId="77777777" w:rsidR="00000000" w:rsidRDefault="00B90FE9">
      <w:pPr>
        <w:pStyle w:val="a0"/>
        <w:rPr>
          <w:rFonts w:hint="cs"/>
          <w:rtl/>
        </w:rPr>
      </w:pPr>
    </w:p>
    <w:p w14:paraId="12C30741" w14:textId="77777777" w:rsidR="00000000" w:rsidRDefault="00B90FE9">
      <w:pPr>
        <w:pStyle w:val="a"/>
        <w:rPr>
          <w:rtl/>
        </w:rPr>
      </w:pPr>
      <w:bookmarkStart w:id="579" w:name="FS000000556T14_01_2004_17_51_42"/>
      <w:bookmarkStart w:id="580" w:name="_Toc75077256"/>
      <w:bookmarkEnd w:id="579"/>
      <w:r>
        <w:rPr>
          <w:rFonts w:hint="eastAsia"/>
          <w:rtl/>
        </w:rPr>
        <w:t>חיים</w:t>
      </w:r>
      <w:r>
        <w:rPr>
          <w:rtl/>
        </w:rPr>
        <w:t xml:space="preserve"> כץ (הליכוד):</w:t>
      </w:r>
      <w:bookmarkEnd w:id="580"/>
    </w:p>
    <w:p w14:paraId="5EFA1377" w14:textId="77777777" w:rsidR="00000000" w:rsidRDefault="00B90FE9">
      <w:pPr>
        <w:pStyle w:val="a0"/>
        <w:rPr>
          <w:rFonts w:hint="cs"/>
          <w:rtl/>
        </w:rPr>
      </w:pPr>
    </w:p>
    <w:p w14:paraId="3AC9A7AE" w14:textId="77777777" w:rsidR="00000000" w:rsidRDefault="00B90FE9">
      <w:pPr>
        <w:pStyle w:val="a0"/>
        <w:rPr>
          <w:rFonts w:hint="cs"/>
          <w:rtl/>
        </w:rPr>
      </w:pPr>
      <w:r>
        <w:rPr>
          <w:rFonts w:hint="cs"/>
          <w:rtl/>
        </w:rPr>
        <w:t>גברתי היושבת-ראש, חברי חברי ה</w:t>
      </w:r>
      <w:r>
        <w:rPr>
          <w:rFonts w:hint="cs"/>
          <w:rtl/>
        </w:rPr>
        <w:t xml:space="preserve">כנסת, אני לא יודע כמה פעמים כבר עמדתי על הדוכן הזה ודיברתי על נושא הפנסיה. </w:t>
      </w:r>
    </w:p>
    <w:p w14:paraId="653283D1" w14:textId="77777777" w:rsidR="00000000" w:rsidRDefault="00B90FE9">
      <w:pPr>
        <w:pStyle w:val="af1"/>
        <w:rPr>
          <w:rFonts w:hint="cs"/>
          <w:rtl/>
        </w:rPr>
      </w:pPr>
    </w:p>
    <w:p w14:paraId="5DF7DF50"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093ED99B" w14:textId="77777777" w:rsidR="00000000" w:rsidRDefault="00B90FE9">
      <w:pPr>
        <w:pStyle w:val="a0"/>
        <w:rPr>
          <w:rFonts w:hint="cs"/>
          <w:rtl/>
        </w:rPr>
      </w:pPr>
    </w:p>
    <w:p w14:paraId="4B2EC51B" w14:textId="77777777" w:rsidR="00000000" w:rsidRDefault="00B90FE9">
      <w:pPr>
        <w:pStyle w:val="a0"/>
        <w:rPr>
          <w:rFonts w:hint="cs"/>
          <w:rtl/>
        </w:rPr>
      </w:pPr>
      <w:r>
        <w:rPr>
          <w:rFonts w:hint="cs"/>
          <w:rtl/>
        </w:rPr>
        <w:t>בסוף אנחנו נלמד את זה.</w:t>
      </w:r>
    </w:p>
    <w:p w14:paraId="5C4C86AE" w14:textId="77777777" w:rsidR="00000000" w:rsidRDefault="00B90FE9">
      <w:pPr>
        <w:pStyle w:val="a0"/>
        <w:rPr>
          <w:rFonts w:hint="cs"/>
          <w:rtl/>
        </w:rPr>
      </w:pPr>
    </w:p>
    <w:p w14:paraId="7ED7B44C" w14:textId="77777777" w:rsidR="00000000" w:rsidRDefault="00B90FE9">
      <w:pPr>
        <w:pStyle w:val="af0"/>
        <w:rPr>
          <w:rtl/>
        </w:rPr>
      </w:pPr>
      <w:r>
        <w:rPr>
          <w:rFonts w:hint="eastAsia"/>
          <w:rtl/>
        </w:rPr>
        <w:t>דוד</w:t>
      </w:r>
      <w:r>
        <w:rPr>
          <w:rtl/>
        </w:rPr>
        <w:t xml:space="preserve"> טל (עם אחד):</w:t>
      </w:r>
    </w:p>
    <w:p w14:paraId="342CC7D0" w14:textId="77777777" w:rsidR="00000000" w:rsidRDefault="00B90FE9">
      <w:pPr>
        <w:pStyle w:val="a0"/>
        <w:rPr>
          <w:rFonts w:hint="cs"/>
          <w:rtl/>
        </w:rPr>
      </w:pPr>
    </w:p>
    <w:p w14:paraId="34FA484F" w14:textId="77777777" w:rsidR="00000000" w:rsidRDefault="00B90FE9">
      <w:pPr>
        <w:pStyle w:val="a0"/>
        <w:rPr>
          <w:rFonts w:hint="cs"/>
          <w:rtl/>
        </w:rPr>
      </w:pPr>
      <w:r>
        <w:rPr>
          <w:rFonts w:hint="cs"/>
          <w:rtl/>
        </w:rPr>
        <w:t>וכמה עוד תעמוד.</w:t>
      </w:r>
    </w:p>
    <w:p w14:paraId="00B4DF10" w14:textId="77777777" w:rsidR="00000000" w:rsidRDefault="00B90FE9">
      <w:pPr>
        <w:pStyle w:val="a0"/>
        <w:rPr>
          <w:rFonts w:hint="cs"/>
          <w:rtl/>
        </w:rPr>
      </w:pPr>
    </w:p>
    <w:p w14:paraId="35DE0C8E" w14:textId="77777777" w:rsidR="00000000" w:rsidRDefault="00B90FE9">
      <w:pPr>
        <w:pStyle w:val="-"/>
        <w:rPr>
          <w:rtl/>
        </w:rPr>
      </w:pPr>
      <w:bookmarkStart w:id="581" w:name="FS000000556T14_01_2004_17_52_35C"/>
      <w:bookmarkEnd w:id="581"/>
      <w:r>
        <w:rPr>
          <w:rFonts w:hint="eastAsia"/>
          <w:rtl/>
        </w:rPr>
        <w:t>חיים</w:t>
      </w:r>
      <w:r>
        <w:rPr>
          <w:rtl/>
        </w:rPr>
        <w:t xml:space="preserve"> כץ (הליכוד):</w:t>
      </w:r>
    </w:p>
    <w:p w14:paraId="22946FB7" w14:textId="77777777" w:rsidR="00000000" w:rsidRDefault="00B90FE9">
      <w:pPr>
        <w:pStyle w:val="a0"/>
        <w:rPr>
          <w:rFonts w:hint="cs"/>
          <w:rtl/>
        </w:rPr>
      </w:pPr>
    </w:p>
    <w:p w14:paraId="338E9367" w14:textId="77777777" w:rsidR="00000000" w:rsidRDefault="00B90FE9">
      <w:pPr>
        <w:pStyle w:val="a0"/>
        <w:rPr>
          <w:rFonts w:hint="cs"/>
          <w:rtl/>
        </w:rPr>
      </w:pPr>
      <w:r>
        <w:rPr>
          <w:rFonts w:hint="cs"/>
          <w:rtl/>
        </w:rPr>
        <w:t xml:space="preserve">וכמה אני עוד אעמוד. שמעתי את חברי חבר הכנסת חיים אורון, שאמר שצריך להעלות בשש שנים. </w:t>
      </w:r>
      <w:r>
        <w:rPr>
          <w:rFonts w:hint="cs"/>
          <w:rtl/>
        </w:rPr>
        <w:t xml:space="preserve">כולם אמרו שצריך להעלות בשש שנים. כשאני ראיתי את הצעת החוק בערב ההצבעה, ניגשתי ליושב-ראש ועדת הכספים ואמרתי לו: תשמע, לפני שאנחנו מדברים 62 או 64, את השנתיים מעלים בשלוש שנים, לא בשש – עובדים עלינו. וניגשתי ודיברתי עם האוצר ולא הצבעתי. ישבתי ולא הצבעתי, לא </w:t>
      </w:r>
      <w:r>
        <w:rPr>
          <w:rFonts w:hint="cs"/>
          <w:rtl/>
        </w:rPr>
        <w:t xml:space="preserve">בעד ולא נגד. לא רציתי לעצור את הדיון במליאה. דיברו אתנו לכל אורך הדרך, שלפחות לגברים מעלים בשנתיים במהלך שש שנים. </w:t>
      </w:r>
    </w:p>
    <w:p w14:paraId="7FB99AAD" w14:textId="77777777" w:rsidR="00000000" w:rsidRDefault="00B90FE9">
      <w:pPr>
        <w:pStyle w:val="a0"/>
        <w:rPr>
          <w:rFonts w:hint="cs"/>
          <w:rtl/>
        </w:rPr>
      </w:pPr>
    </w:p>
    <w:p w14:paraId="0E6FCAE6" w14:textId="77777777" w:rsidR="00000000" w:rsidRDefault="00B90FE9">
      <w:pPr>
        <w:pStyle w:val="a0"/>
        <w:rPr>
          <w:rFonts w:hint="cs"/>
          <w:rtl/>
        </w:rPr>
      </w:pPr>
      <w:r>
        <w:rPr>
          <w:rFonts w:hint="cs"/>
          <w:rtl/>
        </w:rPr>
        <w:t>מה קורה היום בפועל? גבר בן 64 ותשעה חודשים, שבמצב רגיל היה צריך לפרוש לפנסיה בעוד שלושה חודשים – לא יפרוש. מאריכים לו בארבעה חודשים. זאת אומ</w:t>
      </w:r>
      <w:r>
        <w:rPr>
          <w:rFonts w:hint="cs"/>
          <w:rtl/>
        </w:rPr>
        <w:t>רת, שגבר שהיה צריך לפרוש לפנסיה באפריל 2004, יפרוש באוגוסט 2004. זאת אומרת, שאחרי שלושה חודשים מאריכים לו. וכפועל יוצא בחוק, גבר שנולד בספטמבר 1941, דהיינו היום הוא בן 62 וארבעה חודשים, נשארו לו לכאורה עד הפנסיה עוד שנתיים ושמונה חודשים במצב נורמלי –  מארי</w:t>
      </w:r>
      <w:r>
        <w:rPr>
          <w:rFonts w:hint="cs"/>
          <w:rtl/>
        </w:rPr>
        <w:t xml:space="preserve">כים לו ב-20 חודש. זאת אומרת, שבשנתיים ושמונה חודשים עושים לו את ההארכה של השנתיים. </w:t>
      </w:r>
    </w:p>
    <w:p w14:paraId="71C78A55" w14:textId="77777777" w:rsidR="00000000" w:rsidRDefault="00B90FE9">
      <w:pPr>
        <w:pStyle w:val="a0"/>
        <w:rPr>
          <w:rFonts w:hint="cs"/>
          <w:rtl/>
        </w:rPr>
      </w:pPr>
    </w:p>
    <w:p w14:paraId="0F12C23D" w14:textId="77777777" w:rsidR="00000000" w:rsidRDefault="00B90FE9">
      <w:pPr>
        <w:pStyle w:val="a0"/>
        <w:rPr>
          <w:rFonts w:hint="cs"/>
          <w:rtl/>
        </w:rPr>
      </w:pPr>
      <w:r>
        <w:rPr>
          <w:rFonts w:hint="cs"/>
          <w:rtl/>
        </w:rPr>
        <w:t>אותו דבר לגבי אשה. אשה שנולדה עד חודש מרס 1944, היתה צריכה לפרוש בגיל 60 – יאריכו לה מייד בארבעה חודשים. לגבי הנשים, הם היו קצת יותר לארג'ים. אשה שנולדה בחודש מאי 1947, הי</w:t>
      </w:r>
      <w:r>
        <w:rPr>
          <w:rFonts w:hint="cs"/>
          <w:rtl/>
        </w:rPr>
        <w:t xml:space="preserve">א בת 56.5 היום. במצב נורמלי היא היתה צריכה לעבוד עוד 3.5 שנים, עד גיל 60. נכון להיום, באותן 3.5 שנים, הוסיפו לה עוד שנתיים. איפה ארבעה חודשים בשש שנים? </w:t>
      </w:r>
    </w:p>
    <w:p w14:paraId="5DB24C3D" w14:textId="77777777" w:rsidR="00000000" w:rsidRDefault="00B90FE9">
      <w:pPr>
        <w:pStyle w:val="a0"/>
        <w:rPr>
          <w:rFonts w:hint="cs"/>
          <w:rtl/>
        </w:rPr>
      </w:pPr>
    </w:p>
    <w:p w14:paraId="1C23B533" w14:textId="77777777" w:rsidR="00000000" w:rsidRDefault="00B90FE9">
      <w:pPr>
        <w:pStyle w:val="a0"/>
        <w:rPr>
          <w:rFonts w:hint="cs"/>
          <w:rtl/>
        </w:rPr>
      </w:pPr>
      <w:r>
        <w:rPr>
          <w:rFonts w:hint="cs"/>
          <w:rtl/>
        </w:rPr>
        <w:t>בפועל, לגבר הוסיפו 7.5 חודשים בשנה, ולאשה הוסיפו 6.8 חודשים בשנה.</w:t>
      </w:r>
    </w:p>
    <w:p w14:paraId="20EB34BB" w14:textId="77777777" w:rsidR="00000000" w:rsidRDefault="00B90FE9">
      <w:pPr>
        <w:pStyle w:val="a0"/>
        <w:rPr>
          <w:rFonts w:hint="cs"/>
          <w:rtl/>
        </w:rPr>
      </w:pPr>
    </w:p>
    <w:p w14:paraId="7A529D2E" w14:textId="77777777" w:rsidR="00000000" w:rsidRDefault="00B90FE9">
      <w:pPr>
        <w:pStyle w:val="af0"/>
        <w:rPr>
          <w:rtl/>
        </w:rPr>
      </w:pPr>
      <w:r>
        <w:rPr>
          <w:rFonts w:hint="eastAsia"/>
          <w:rtl/>
        </w:rPr>
        <w:t>דוד</w:t>
      </w:r>
      <w:r>
        <w:rPr>
          <w:rtl/>
        </w:rPr>
        <w:t xml:space="preserve"> טל (עם אחד):</w:t>
      </w:r>
    </w:p>
    <w:p w14:paraId="4E64F734" w14:textId="77777777" w:rsidR="00000000" w:rsidRDefault="00B90FE9">
      <w:pPr>
        <w:pStyle w:val="a0"/>
        <w:rPr>
          <w:rFonts w:hint="cs"/>
          <w:rtl/>
        </w:rPr>
      </w:pPr>
    </w:p>
    <w:p w14:paraId="126C6BB9" w14:textId="77777777" w:rsidR="00000000" w:rsidRDefault="00B90FE9">
      <w:pPr>
        <w:pStyle w:val="a0"/>
        <w:rPr>
          <w:rFonts w:hint="cs"/>
          <w:rtl/>
        </w:rPr>
      </w:pPr>
      <w:r>
        <w:rPr>
          <w:rFonts w:hint="cs"/>
          <w:rtl/>
        </w:rPr>
        <w:t>- - -</w:t>
      </w:r>
    </w:p>
    <w:p w14:paraId="646D45E9" w14:textId="77777777" w:rsidR="00000000" w:rsidRDefault="00B90FE9">
      <w:pPr>
        <w:pStyle w:val="a0"/>
        <w:rPr>
          <w:rFonts w:hint="cs"/>
          <w:rtl/>
        </w:rPr>
      </w:pPr>
    </w:p>
    <w:p w14:paraId="4F1FF434" w14:textId="77777777" w:rsidR="00000000" w:rsidRDefault="00B90FE9">
      <w:pPr>
        <w:pStyle w:val="af1"/>
        <w:rPr>
          <w:rtl/>
        </w:rPr>
      </w:pPr>
      <w:r>
        <w:rPr>
          <w:rFonts w:hint="eastAsia"/>
          <w:rtl/>
        </w:rPr>
        <w:t>היו</w:t>
      </w:r>
      <w:r>
        <w:rPr>
          <w:rtl/>
        </w:rPr>
        <w:t>"ר</w:t>
      </w:r>
      <w:r>
        <w:rPr>
          <w:rFonts w:hint="cs"/>
          <w:rtl/>
        </w:rPr>
        <w:t xml:space="preserve"> אתי </w:t>
      </w:r>
      <w:r>
        <w:rPr>
          <w:rFonts w:hint="cs"/>
          <w:rtl/>
        </w:rPr>
        <w:t>לבני</w:t>
      </w:r>
      <w:r>
        <w:rPr>
          <w:rtl/>
        </w:rPr>
        <w:t>:</w:t>
      </w:r>
    </w:p>
    <w:p w14:paraId="17E852B3" w14:textId="77777777" w:rsidR="00000000" w:rsidRDefault="00B90FE9">
      <w:pPr>
        <w:pStyle w:val="a0"/>
        <w:rPr>
          <w:rFonts w:hint="cs"/>
          <w:rtl/>
        </w:rPr>
      </w:pPr>
    </w:p>
    <w:p w14:paraId="46B94E68" w14:textId="77777777" w:rsidR="00000000" w:rsidRDefault="00B90FE9">
      <w:pPr>
        <w:pStyle w:val="a0"/>
        <w:rPr>
          <w:rFonts w:hint="cs"/>
          <w:rtl/>
        </w:rPr>
      </w:pPr>
      <w:r>
        <w:rPr>
          <w:rFonts w:hint="cs"/>
          <w:rtl/>
        </w:rPr>
        <w:t>חיים, הזמן תם. עוד קצת.</w:t>
      </w:r>
    </w:p>
    <w:p w14:paraId="4E01BA28" w14:textId="77777777" w:rsidR="00000000" w:rsidRDefault="00B90FE9">
      <w:pPr>
        <w:pStyle w:val="a0"/>
        <w:rPr>
          <w:rFonts w:hint="cs"/>
          <w:rtl/>
        </w:rPr>
      </w:pPr>
    </w:p>
    <w:p w14:paraId="334F6A39" w14:textId="77777777" w:rsidR="00000000" w:rsidRDefault="00B90FE9">
      <w:pPr>
        <w:pStyle w:val="-"/>
        <w:rPr>
          <w:rtl/>
        </w:rPr>
      </w:pPr>
      <w:bookmarkStart w:id="582" w:name="FS000000556T14_01_2004_17_58_40C"/>
      <w:bookmarkEnd w:id="582"/>
      <w:r>
        <w:rPr>
          <w:rFonts w:hint="eastAsia"/>
          <w:rtl/>
        </w:rPr>
        <w:t>חיים</w:t>
      </w:r>
      <w:r>
        <w:rPr>
          <w:rtl/>
        </w:rPr>
        <w:t xml:space="preserve"> כץ (הליכוד):</w:t>
      </w:r>
    </w:p>
    <w:p w14:paraId="08AAD072" w14:textId="77777777" w:rsidR="00000000" w:rsidRDefault="00B90FE9">
      <w:pPr>
        <w:pStyle w:val="a0"/>
        <w:rPr>
          <w:rFonts w:hint="cs"/>
          <w:rtl/>
        </w:rPr>
      </w:pPr>
    </w:p>
    <w:p w14:paraId="1C0B60AF" w14:textId="77777777" w:rsidR="00000000" w:rsidRDefault="00B90FE9">
      <w:pPr>
        <w:pStyle w:val="a0"/>
        <w:rPr>
          <w:rFonts w:hint="cs"/>
          <w:rtl/>
        </w:rPr>
      </w:pPr>
      <w:r>
        <w:rPr>
          <w:rFonts w:hint="cs"/>
          <w:rtl/>
        </w:rPr>
        <w:t>אז אנחנו מדברים על חוק שחוקק אי-שם באמצע הלילה, כשלפי החוק הזה אנשים יפסיקו לקבל ביטוח לאומי, או שהם לא יפסיקו לקבל אלא קבלת הביטוח הלאומי שלהם תידחה. קראתי שאיוב קרא אומר, שאסור לדון יותר משמונה שעות. הוא</w:t>
      </w:r>
      <w:r>
        <w:rPr>
          <w:rFonts w:hint="cs"/>
          <w:rtl/>
        </w:rPr>
        <w:t xml:space="preserve"> צודק. לא יכול להיות שידונו בוועדת הכספים 24 שעות רצופות, בחקיקה שקובעת גורלות של אנשים. אי-אפשר להיכנס, ובא האוצר </w:t>
      </w:r>
      <w:r>
        <w:rPr>
          <w:rtl/>
        </w:rPr>
        <w:t>–</w:t>
      </w:r>
      <w:r>
        <w:rPr>
          <w:rFonts w:hint="cs"/>
          <w:rtl/>
        </w:rPr>
        <w:t xml:space="preserve"> אני מדבר על פקידי האוצר, אני משוכנע ששר האוצר לא יודע במה מדובר – וכדרכם בקודש הם פשוט לא מדייקים. וכשאנחנו מעירים את ההערה, הם אומרים שאנח</w:t>
      </w:r>
      <w:r>
        <w:rPr>
          <w:rFonts w:hint="cs"/>
          <w:rtl/>
        </w:rPr>
        <w:t xml:space="preserve">נו לא מבינים. אולי מה שאנחנו חלקנו שכחנו, הם לא יודעים? </w:t>
      </w:r>
    </w:p>
    <w:p w14:paraId="7B88E70C" w14:textId="77777777" w:rsidR="00000000" w:rsidRDefault="00B90FE9">
      <w:pPr>
        <w:pStyle w:val="a0"/>
        <w:rPr>
          <w:rFonts w:hint="cs"/>
          <w:rtl/>
        </w:rPr>
      </w:pPr>
    </w:p>
    <w:p w14:paraId="4E14B085" w14:textId="77777777" w:rsidR="00000000" w:rsidRDefault="00B90FE9">
      <w:pPr>
        <w:pStyle w:val="a0"/>
        <w:rPr>
          <w:rFonts w:hint="cs"/>
          <w:rtl/>
        </w:rPr>
      </w:pPr>
      <w:r>
        <w:rPr>
          <w:rFonts w:hint="cs"/>
          <w:rtl/>
        </w:rPr>
        <w:t xml:space="preserve">הם עובדים עלינו. בהצעת החוק הזאת – שלא הצבעתי עליה מאחר שראיתי את זה מייד – תוספת השנתיים לגבר היא אחרי שלוש שנים. ותוספת השנתיים לאשה היא אחרי 3.5 שנים. לא דובר על פריסה, ולא כיבדו את הפריסה של שש </w:t>
      </w:r>
      <w:r>
        <w:rPr>
          <w:rFonts w:hint="cs"/>
          <w:rtl/>
        </w:rPr>
        <w:t>שנים. למרבה האירוניה – ואני מקווה שזה יתוקן – אני רואה פה הודעות לתקשורת של ההסתדרות. בהודעות לתקשורת של ההסתדרות הם כותבים שבתקנות ברפורמה של האוצר, הם רצו לעשות את הפריסה בתוך ארבע שנים, אבל בהסכם עם ההסתדרות הם עשו את זה - בתוך שש שנים. אז אם זה בתוך שש</w:t>
      </w:r>
      <w:r>
        <w:rPr>
          <w:rFonts w:hint="cs"/>
          <w:rtl/>
        </w:rPr>
        <w:t xml:space="preserve"> שנים, יכול מאוד להיות שאנחנו נראה פה תיקון חקיקה. אני לא שמח עם העלאת הגיל, אבל לפחות המצפון, שלא עבדו עלינו בצורה בוטה, אולי הוא יהיה שקט.</w:t>
      </w:r>
    </w:p>
    <w:p w14:paraId="0AC4AD38" w14:textId="77777777" w:rsidR="00000000" w:rsidRDefault="00B90FE9">
      <w:pPr>
        <w:pStyle w:val="a0"/>
        <w:rPr>
          <w:rFonts w:hint="cs"/>
          <w:rtl/>
        </w:rPr>
      </w:pPr>
    </w:p>
    <w:p w14:paraId="3635FB16" w14:textId="77777777" w:rsidR="00000000" w:rsidRDefault="00B90FE9">
      <w:pPr>
        <w:pStyle w:val="a0"/>
        <w:rPr>
          <w:rFonts w:hint="cs"/>
          <w:rtl/>
        </w:rPr>
      </w:pPr>
      <w:r>
        <w:rPr>
          <w:rFonts w:hint="cs"/>
          <w:rtl/>
        </w:rPr>
        <w:t>אני מבקש להעביר את הנושא הזה לוועדת הכספים.</w:t>
      </w:r>
    </w:p>
    <w:p w14:paraId="4FEE483E" w14:textId="77777777" w:rsidR="00000000" w:rsidRDefault="00B90FE9">
      <w:pPr>
        <w:pStyle w:val="a0"/>
        <w:rPr>
          <w:rFonts w:hint="cs"/>
          <w:rtl/>
        </w:rPr>
      </w:pPr>
    </w:p>
    <w:p w14:paraId="035656C8"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224BEB7C" w14:textId="77777777" w:rsidR="00000000" w:rsidRDefault="00B90FE9">
      <w:pPr>
        <w:pStyle w:val="a0"/>
        <w:rPr>
          <w:rFonts w:hint="cs"/>
          <w:rtl/>
        </w:rPr>
      </w:pPr>
    </w:p>
    <w:p w14:paraId="5595A9B2" w14:textId="77777777" w:rsidR="00000000" w:rsidRDefault="00B90FE9">
      <w:pPr>
        <w:pStyle w:val="a0"/>
        <w:rPr>
          <w:rFonts w:hint="cs"/>
          <w:rtl/>
        </w:rPr>
      </w:pPr>
      <w:r>
        <w:rPr>
          <w:rFonts w:hint="cs"/>
          <w:rtl/>
        </w:rPr>
        <w:t>תודה רבה. אחרון הדוברים, חבר הכנסת אברהם שוחט, בבקשה</w:t>
      </w:r>
      <w:r>
        <w:rPr>
          <w:rFonts w:hint="cs"/>
          <w:rtl/>
        </w:rPr>
        <w:t>.</w:t>
      </w:r>
    </w:p>
    <w:p w14:paraId="699BED99" w14:textId="77777777" w:rsidR="00000000" w:rsidRDefault="00B90FE9">
      <w:pPr>
        <w:pStyle w:val="a0"/>
        <w:rPr>
          <w:rFonts w:hint="cs"/>
          <w:rtl/>
        </w:rPr>
      </w:pPr>
    </w:p>
    <w:p w14:paraId="1DF701EB" w14:textId="77777777" w:rsidR="00000000" w:rsidRDefault="00B90FE9">
      <w:pPr>
        <w:pStyle w:val="af0"/>
        <w:rPr>
          <w:rtl/>
        </w:rPr>
      </w:pPr>
      <w:r>
        <w:rPr>
          <w:rFonts w:hint="eastAsia"/>
          <w:rtl/>
        </w:rPr>
        <w:t>דוד</w:t>
      </w:r>
      <w:r>
        <w:rPr>
          <w:rtl/>
        </w:rPr>
        <w:t xml:space="preserve"> טל (עם אחד):</w:t>
      </w:r>
    </w:p>
    <w:p w14:paraId="28114719" w14:textId="77777777" w:rsidR="00000000" w:rsidRDefault="00B90FE9">
      <w:pPr>
        <w:pStyle w:val="a0"/>
        <w:rPr>
          <w:rFonts w:hint="cs"/>
          <w:rtl/>
        </w:rPr>
      </w:pPr>
    </w:p>
    <w:p w14:paraId="39E162CC" w14:textId="77777777" w:rsidR="00000000" w:rsidRDefault="00B90FE9">
      <w:pPr>
        <w:pStyle w:val="a0"/>
        <w:rPr>
          <w:rFonts w:hint="cs"/>
          <w:rtl/>
        </w:rPr>
      </w:pPr>
      <w:r>
        <w:rPr>
          <w:rFonts w:hint="cs"/>
          <w:rtl/>
        </w:rPr>
        <w:t>אתה יכול לבקש להעביר את זה רק למליאה, חבר הכנסת כץ.</w:t>
      </w:r>
    </w:p>
    <w:p w14:paraId="16980859" w14:textId="77777777" w:rsidR="00000000" w:rsidRDefault="00B90FE9">
      <w:pPr>
        <w:pStyle w:val="a0"/>
        <w:rPr>
          <w:rFonts w:hint="cs"/>
          <w:rtl/>
        </w:rPr>
      </w:pPr>
    </w:p>
    <w:p w14:paraId="618508CF" w14:textId="77777777" w:rsidR="00000000" w:rsidRDefault="00B90FE9">
      <w:pPr>
        <w:pStyle w:val="-"/>
        <w:rPr>
          <w:rtl/>
        </w:rPr>
      </w:pPr>
      <w:bookmarkStart w:id="583" w:name="FS000000556T14_01_2004_18_06_06C"/>
      <w:bookmarkEnd w:id="583"/>
      <w:r>
        <w:rPr>
          <w:rFonts w:hint="eastAsia"/>
          <w:rtl/>
        </w:rPr>
        <w:t>חיים</w:t>
      </w:r>
      <w:r>
        <w:rPr>
          <w:rtl/>
        </w:rPr>
        <w:t xml:space="preserve"> כץ (הליכוד):</w:t>
      </w:r>
    </w:p>
    <w:p w14:paraId="47AFDC2B" w14:textId="77777777" w:rsidR="00000000" w:rsidRDefault="00B90FE9">
      <w:pPr>
        <w:pStyle w:val="a0"/>
        <w:rPr>
          <w:rFonts w:hint="cs"/>
          <w:rtl/>
        </w:rPr>
      </w:pPr>
    </w:p>
    <w:p w14:paraId="409E37D6" w14:textId="77777777" w:rsidR="00000000" w:rsidRDefault="00B90FE9">
      <w:pPr>
        <w:pStyle w:val="a0"/>
        <w:rPr>
          <w:rFonts w:hint="cs"/>
          <w:rtl/>
        </w:rPr>
      </w:pPr>
      <w:r>
        <w:rPr>
          <w:rFonts w:hint="cs"/>
          <w:rtl/>
        </w:rPr>
        <w:t>אני יודע מה אני יכול, ואני יודע מה ביקשתי.</w:t>
      </w:r>
    </w:p>
    <w:p w14:paraId="10D0DAE5" w14:textId="77777777" w:rsidR="00000000" w:rsidRDefault="00B90FE9">
      <w:pPr>
        <w:pStyle w:val="a0"/>
        <w:rPr>
          <w:rFonts w:hint="cs"/>
          <w:rtl/>
        </w:rPr>
      </w:pPr>
    </w:p>
    <w:p w14:paraId="376A47FA" w14:textId="77777777" w:rsidR="00000000" w:rsidRDefault="00B90FE9">
      <w:pPr>
        <w:pStyle w:val="af0"/>
        <w:rPr>
          <w:rtl/>
        </w:rPr>
      </w:pPr>
      <w:r>
        <w:rPr>
          <w:rFonts w:hint="eastAsia"/>
          <w:rtl/>
        </w:rPr>
        <w:t>דוד</w:t>
      </w:r>
      <w:r>
        <w:rPr>
          <w:rtl/>
        </w:rPr>
        <w:t xml:space="preserve"> טל (עם אחד):</w:t>
      </w:r>
    </w:p>
    <w:p w14:paraId="035811EC" w14:textId="77777777" w:rsidR="00000000" w:rsidRDefault="00B90FE9">
      <w:pPr>
        <w:pStyle w:val="a0"/>
        <w:rPr>
          <w:rFonts w:hint="cs"/>
          <w:rtl/>
        </w:rPr>
      </w:pPr>
    </w:p>
    <w:p w14:paraId="64B444E0" w14:textId="77777777" w:rsidR="00000000" w:rsidRDefault="00B90FE9">
      <w:pPr>
        <w:pStyle w:val="a0"/>
        <w:rPr>
          <w:rFonts w:hint="cs"/>
          <w:rtl/>
        </w:rPr>
      </w:pPr>
      <w:r>
        <w:rPr>
          <w:rFonts w:hint="cs"/>
          <w:rtl/>
        </w:rPr>
        <w:t xml:space="preserve">היושבת-ראש בוודאי תעיר את תשומת לבך. </w:t>
      </w:r>
    </w:p>
    <w:p w14:paraId="72C343C7" w14:textId="77777777" w:rsidR="00000000" w:rsidRDefault="00B90FE9">
      <w:pPr>
        <w:pStyle w:val="a0"/>
        <w:rPr>
          <w:rFonts w:hint="cs"/>
          <w:rtl/>
        </w:rPr>
      </w:pPr>
    </w:p>
    <w:p w14:paraId="480C138B" w14:textId="77777777" w:rsidR="00000000" w:rsidRDefault="00B90FE9">
      <w:pPr>
        <w:pStyle w:val="a"/>
        <w:rPr>
          <w:rtl/>
        </w:rPr>
      </w:pPr>
      <w:bookmarkStart w:id="584" w:name="FS000000459T14_01_2004_18_06_43"/>
      <w:bookmarkStart w:id="585" w:name="_Toc75077257"/>
      <w:bookmarkEnd w:id="584"/>
      <w:r>
        <w:rPr>
          <w:rFonts w:hint="eastAsia"/>
          <w:rtl/>
        </w:rPr>
        <w:t>אברהם</w:t>
      </w:r>
      <w:r>
        <w:rPr>
          <w:rtl/>
        </w:rPr>
        <w:t xml:space="preserve"> בייגה שוחט (העבודה-מימד):</w:t>
      </w:r>
      <w:bookmarkEnd w:id="585"/>
    </w:p>
    <w:p w14:paraId="125684DB" w14:textId="77777777" w:rsidR="00000000" w:rsidRDefault="00B90FE9">
      <w:pPr>
        <w:pStyle w:val="a0"/>
        <w:rPr>
          <w:rFonts w:hint="cs"/>
          <w:rtl/>
        </w:rPr>
      </w:pPr>
    </w:p>
    <w:p w14:paraId="1C33725E" w14:textId="77777777" w:rsidR="00000000" w:rsidRDefault="00B90FE9">
      <w:pPr>
        <w:pStyle w:val="a0"/>
        <w:rPr>
          <w:rFonts w:hint="cs"/>
          <w:rtl/>
        </w:rPr>
      </w:pPr>
      <w:r>
        <w:rPr>
          <w:rFonts w:hint="cs"/>
          <w:rtl/>
        </w:rPr>
        <w:t>גברתי היושבת-ראש, כנסת נכבדה,</w:t>
      </w:r>
      <w:r>
        <w:rPr>
          <w:rFonts w:hint="cs"/>
          <w:rtl/>
        </w:rPr>
        <w:t xml:space="preserve"> אני ממש שמח שחבר הכנסת איוב קרא נמצא כאן, שכן כל הרצון שלי להגיש הצעה דחופה לסדר-היום נבע מכותרת בעיתון, שבה נאמר שכמה חברים מהקואליציה – ושמו הוזכר ביניהם – "ממש בשוק" מהעובדה שגיל הפרישה של הנשים, על-פי החוק שהוצבע בבוקר, הוא 64 ולא 62. גם אני הזדעזעתי,</w:t>
      </w:r>
      <w:r>
        <w:rPr>
          <w:rFonts w:hint="cs"/>
          <w:rtl/>
        </w:rPr>
        <w:t xml:space="preserve"> אבל לא מעצם העובדה הזאת, שכן הדיון בחוק הזה נמשך שעות מרובות, כי היו ניסיונות של יושב-ראש הוועדה ושל האוצר לשכנע את האופוזיציה להצביע בעד החוק.</w:t>
      </w:r>
    </w:p>
    <w:p w14:paraId="7CB74B73" w14:textId="77777777" w:rsidR="00000000" w:rsidRDefault="00B90FE9">
      <w:pPr>
        <w:pStyle w:val="a0"/>
        <w:rPr>
          <w:rFonts w:hint="cs"/>
          <w:rtl/>
        </w:rPr>
      </w:pPr>
    </w:p>
    <w:p w14:paraId="1ED669AC" w14:textId="77777777" w:rsidR="00000000" w:rsidRDefault="00B90FE9">
      <w:pPr>
        <w:pStyle w:val="a0"/>
        <w:rPr>
          <w:rFonts w:hint="cs"/>
          <w:rtl/>
        </w:rPr>
      </w:pPr>
      <w:r>
        <w:rPr>
          <w:rFonts w:hint="cs"/>
          <w:rtl/>
        </w:rPr>
        <w:t>הדיון היה כל הלילה, חבר הכנסת קרא. ובדיון הזה היה ברור לחלוטין שהממשלה אומרת שבאין החלטה אחרת, חבר הכנסת כץ, נ</w:t>
      </w:r>
      <w:r>
        <w:rPr>
          <w:rFonts w:hint="cs"/>
          <w:rtl/>
        </w:rPr>
        <w:t xml:space="preserve">כנס "טייס אוטומטי", ולפיו אשה בגיל 64 תפרוש לפנסיה. זאת היתה ההחלטה. </w:t>
      </w:r>
    </w:p>
    <w:p w14:paraId="22A0BEBB" w14:textId="77777777" w:rsidR="00000000" w:rsidRDefault="00B90FE9">
      <w:pPr>
        <w:pStyle w:val="a0"/>
        <w:rPr>
          <w:rFonts w:hint="cs"/>
          <w:rtl/>
        </w:rPr>
      </w:pPr>
    </w:p>
    <w:p w14:paraId="0BC1DE35" w14:textId="77777777" w:rsidR="00000000" w:rsidRDefault="00B90FE9">
      <w:pPr>
        <w:pStyle w:val="a0"/>
        <w:rPr>
          <w:rFonts w:hint="cs"/>
          <w:rtl/>
        </w:rPr>
      </w:pPr>
      <w:r>
        <w:rPr>
          <w:rFonts w:hint="cs"/>
          <w:rtl/>
        </w:rPr>
        <w:t>הסיבה לכך שלא הצבענו בעד החוק היתה משולשת. הדבר הראשון, שהאוצר התנגד שהמחויבות הכספית  תיכנס בתוך החקיקה. הדבר השני, שהוועדה, שמפצה כנראה עשרות אלפי אנשים בסכומים של כ-3 מיליארדי שקל, ל</w:t>
      </w:r>
      <w:r>
        <w:rPr>
          <w:rFonts w:hint="cs"/>
          <w:rtl/>
        </w:rPr>
        <w:t>א ידעו חבריה מה היא עושה, איך היא מחלקת, מה כללי המשחק שלה. והנושא האחרון היה הנושא של גיל 64 לפרישה של נשים, שכן אמר האוצר במפורש, ואני חולק כאן במידה מסוימת על ידידי חבר הכנסת אורון, אמר במפורש: שש שנים עד שזה ייכנס. אני לא מכיר את הנתונים שאתה אומר, אבל</w:t>
      </w:r>
      <w:r>
        <w:rPr>
          <w:rFonts w:hint="cs"/>
          <w:rtl/>
        </w:rPr>
        <w:t xml:space="preserve"> זה שווה תיקון </w:t>
      </w:r>
      <w:r>
        <w:rPr>
          <w:rtl/>
        </w:rPr>
        <w:t>–</w:t>
      </w:r>
      <w:r>
        <w:rPr>
          <w:rFonts w:hint="cs"/>
          <w:rtl/>
        </w:rPr>
        <w:t xml:space="preserve"> שלוש שנים מצב קיים, וצריכה לבוא ועדה ציבורית ולהגיד מה יקרה הלאה. באין ועדה ציבורית, אוטומטית זה הולך ל-64. </w:t>
      </w:r>
    </w:p>
    <w:p w14:paraId="27765BAA" w14:textId="77777777" w:rsidR="00000000" w:rsidRDefault="00B90FE9">
      <w:pPr>
        <w:pStyle w:val="a0"/>
        <w:rPr>
          <w:rFonts w:hint="cs"/>
          <w:rtl/>
        </w:rPr>
      </w:pPr>
    </w:p>
    <w:p w14:paraId="02A75C62" w14:textId="77777777" w:rsidR="00000000" w:rsidRDefault="00B90FE9">
      <w:pPr>
        <w:pStyle w:val="a0"/>
        <w:rPr>
          <w:rFonts w:hint="cs"/>
          <w:rtl/>
        </w:rPr>
      </w:pPr>
      <w:r>
        <w:rPr>
          <w:rFonts w:hint="cs"/>
          <w:rtl/>
        </w:rPr>
        <w:t xml:space="preserve">למה אני חשבתי שצריך להעלות את זה? כי אין לדבר גבול. </w:t>
      </w:r>
    </w:p>
    <w:p w14:paraId="698FC3FC" w14:textId="77777777" w:rsidR="00000000" w:rsidRDefault="00B90FE9">
      <w:pPr>
        <w:pStyle w:val="a0"/>
        <w:rPr>
          <w:rFonts w:hint="cs"/>
          <w:rtl/>
        </w:rPr>
      </w:pPr>
    </w:p>
    <w:p w14:paraId="4B5E9714" w14:textId="77777777" w:rsidR="00000000" w:rsidRDefault="00B90FE9">
      <w:pPr>
        <w:pStyle w:val="a0"/>
        <w:rPr>
          <w:rFonts w:hint="cs"/>
          <w:rtl/>
        </w:rPr>
      </w:pPr>
      <w:r>
        <w:rPr>
          <w:rFonts w:hint="cs"/>
          <w:rtl/>
        </w:rPr>
        <w:t>הנושא הקודם, של הרשויות המקומיות, מבטא בדיוק אותו מודל התנהגות. יושבים חברי</w:t>
      </w:r>
      <w:r>
        <w:rPr>
          <w:rFonts w:hint="cs"/>
          <w:rtl/>
        </w:rPr>
        <w:t xml:space="preserve"> הקואליציה, מצביעים על התקציב. אומרים להם: תשמעו, זו ארץ הרשויות המקומיות. הם מרימים את היד, לא מתעניינים. עכשיו מותר לי גם להגיד - הרבה פעמים  גם לא מבינים. שבוע אחרי זה ממלאים את האולם פה עם תושבי קריית-מלאכי, כדי להראות להם שהם דואגים להם - גברתי היושבת</w:t>
      </w:r>
      <w:r>
        <w:rPr>
          <w:rFonts w:hint="cs"/>
          <w:rtl/>
        </w:rPr>
        <w:t xml:space="preserve">-ראש, חס וחלילה, אין משכורות - ועושים הצגה פופוליסטית עלובה. </w:t>
      </w:r>
    </w:p>
    <w:p w14:paraId="06D6C6C4" w14:textId="77777777" w:rsidR="00000000" w:rsidRDefault="00B90FE9">
      <w:pPr>
        <w:pStyle w:val="a0"/>
        <w:rPr>
          <w:rFonts w:hint="cs"/>
          <w:rtl/>
        </w:rPr>
      </w:pPr>
    </w:p>
    <w:p w14:paraId="78940146" w14:textId="77777777" w:rsidR="00000000" w:rsidRDefault="00B90FE9">
      <w:pPr>
        <w:pStyle w:val="af0"/>
        <w:rPr>
          <w:rtl/>
        </w:rPr>
      </w:pPr>
      <w:r>
        <w:rPr>
          <w:rFonts w:hint="eastAsia"/>
          <w:rtl/>
        </w:rPr>
        <w:t>יעקב</w:t>
      </w:r>
      <w:r>
        <w:rPr>
          <w:rtl/>
        </w:rPr>
        <w:t xml:space="preserve"> מרגי (ש"ס):</w:t>
      </w:r>
    </w:p>
    <w:p w14:paraId="6101E3D9" w14:textId="77777777" w:rsidR="00000000" w:rsidRDefault="00B90FE9">
      <w:pPr>
        <w:pStyle w:val="a0"/>
        <w:rPr>
          <w:rFonts w:hint="cs"/>
          <w:rtl/>
        </w:rPr>
      </w:pPr>
    </w:p>
    <w:p w14:paraId="208EDAC5" w14:textId="77777777" w:rsidR="00000000" w:rsidRDefault="00B90FE9">
      <w:pPr>
        <w:pStyle w:val="a0"/>
        <w:rPr>
          <w:rFonts w:hint="cs"/>
          <w:rtl/>
        </w:rPr>
      </w:pPr>
      <w:r>
        <w:rPr>
          <w:rFonts w:hint="cs"/>
          <w:rtl/>
        </w:rPr>
        <w:t xml:space="preserve">מצעד הבכיינים. </w:t>
      </w:r>
    </w:p>
    <w:p w14:paraId="236B705D" w14:textId="77777777" w:rsidR="00000000" w:rsidRDefault="00B90FE9">
      <w:pPr>
        <w:pStyle w:val="a0"/>
        <w:rPr>
          <w:rFonts w:hint="cs"/>
          <w:rtl/>
        </w:rPr>
      </w:pPr>
    </w:p>
    <w:p w14:paraId="6BC26D7C" w14:textId="77777777" w:rsidR="00000000" w:rsidRDefault="00B90FE9">
      <w:pPr>
        <w:pStyle w:val="-"/>
        <w:rPr>
          <w:rtl/>
        </w:rPr>
      </w:pPr>
      <w:bookmarkStart w:id="586" w:name="FS000000459T14_01_2004_17_21_01"/>
      <w:bookmarkEnd w:id="586"/>
      <w:r>
        <w:rPr>
          <w:rFonts w:hint="eastAsia"/>
          <w:rtl/>
        </w:rPr>
        <w:t>אברהם</w:t>
      </w:r>
      <w:r>
        <w:rPr>
          <w:rtl/>
        </w:rPr>
        <w:t xml:space="preserve"> בייגה שוחט (העבודה-מימד):</w:t>
      </w:r>
    </w:p>
    <w:p w14:paraId="1CEF15C0" w14:textId="77777777" w:rsidR="00000000" w:rsidRDefault="00B90FE9">
      <w:pPr>
        <w:pStyle w:val="a0"/>
        <w:rPr>
          <w:rFonts w:hint="cs"/>
          <w:rtl/>
        </w:rPr>
      </w:pPr>
    </w:p>
    <w:p w14:paraId="1B222937" w14:textId="77777777" w:rsidR="00000000" w:rsidRDefault="00B90FE9">
      <w:pPr>
        <w:pStyle w:val="a0"/>
        <w:rPr>
          <w:rFonts w:hint="cs"/>
          <w:rtl/>
        </w:rPr>
      </w:pPr>
      <w:r>
        <w:rPr>
          <w:rFonts w:hint="cs"/>
          <w:rtl/>
        </w:rPr>
        <w:t xml:space="preserve">עלובה. בה בשעה שברגע שהיה צריך לקבל את ההחלטות, הם ישבו כמו גלמים בוועדה, כמו גלמים במליאה, והצביעו על הקיצוץ. אותו דבר, חבר </w:t>
      </w:r>
      <w:r>
        <w:rPr>
          <w:rFonts w:hint="cs"/>
          <w:rtl/>
        </w:rPr>
        <w:t xml:space="preserve">הכנסת קרא, ההערה שלך, שלא ידעת על מה אתה מצביע, היא לא נובעת מזה שלא יכולת לדעת. היא נובעת מזה שלא התעניינת, לא הקשבת, לא היה לך מושג במה עוסקים. ואחרי זה, מטעמים פופוליסטיים, פתאום נבהלת, הלכת לעיתון. </w:t>
      </w:r>
    </w:p>
    <w:p w14:paraId="0893DAE1" w14:textId="77777777" w:rsidR="00000000" w:rsidRDefault="00B90FE9">
      <w:pPr>
        <w:pStyle w:val="a0"/>
        <w:rPr>
          <w:rFonts w:hint="cs"/>
          <w:rtl/>
        </w:rPr>
      </w:pPr>
    </w:p>
    <w:p w14:paraId="2B40B08C" w14:textId="77777777" w:rsidR="00000000" w:rsidRDefault="00B90FE9">
      <w:pPr>
        <w:pStyle w:val="af1"/>
        <w:rPr>
          <w:rtl/>
        </w:rPr>
      </w:pPr>
      <w:r>
        <w:rPr>
          <w:rtl/>
        </w:rPr>
        <w:t>היו"ר אתי לבני:</w:t>
      </w:r>
    </w:p>
    <w:p w14:paraId="6BC1B749" w14:textId="77777777" w:rsidR="00000000" w:rsidRDefault="00B90FE9">
      <w:pPr>
        <w:pStyle w:val="a0"/>
        <w:rPr>
          <w:rtl/>
        </w:rPr>
      </w:pPr>
    </w:p>
    <w:p w14:paraId="01A14FDA" w14:textId="77777777" w:rsidR="00000000" w:rsidRDefault="00B90FE9">
      <w:pPr>
        <w:pStyle w:val="a0"/>
        <w:rPr>
          <w:rFonts w:hint="cs"/>
          <w:rtl/>
        </w:rPr>
      </w:pPr>
      <w:r>
        <w:rPr>
          <w:rFonts w:hint="cs"/>
          <w:rtl/>
        </w:rPr>
        <w:t>תודה רבה.  הצעות אחרות יש לחבר הכנס</w:t>
      </w:r>
      <w:r>
        <w:rPr>
          <w:rFonts w:hint="cs"/>
          <w:rtl/>
        </w:rPr>
        <w:t xml:space="preserve">ת אילן שלגי. בבקשה. </w:t>
      </w:r>
    </w:p>
    <w:p w14:paraId="24811A11" w14:textId="77777777" w:rsidR="00000000" w:rsidRDefault="00B90FE9">
      <w:pPr>
        <w:pStyle w:val="a0"/>
        <w:rPr>
          <w:rFonts w:hint="cs"/>
          <w:rtl/>
        </w:rPr>
      </w:pPr>
    </w:p>
    <w:p w14:paraId="07D1B6AD" w14:textId="77777777" w:rsidR="00000000" w:rsidRDefault="00B90FE9">
      <w:pPr>
        <w:pStyle w:val="af0"/>
        <w:rPr>
          <w:rtl/>
        </w:rPr>
      </w:pPr>
      <w:r>
        <w:rPr>
          <w:rFonts w:hint="eastAsia"/>
          <w:rtl/>
        </w:rPr>
        <w:t>איוב</w:t>
      </w:r>
      <w:r>
        <w:rPr>
          <w:rtl/>
        </w:rPr>
        <w:t xml:space="preserve"> קרא (הליכוד):</w:t>
      </w:r>
    </w:p>
    <w:p w14:paraId="1359C82E" w14:textId="77777777" w:rsidR="00000000" w:rsidRDefault="00B90FE9">
      <w:pPr>
        <w:pStyle w:val="a0"/>
        <w:rPr>
          <w:rFonts w:hint="cs"/>
          <w:rtl/>
        </w:rPr>
      </w:pPr>
    </w:p>
    <w:p w14:paraId="766146D1" w14:textId="77777777" w:rsidR="00000000" w:rsidRDefault="00B90FE9">
      <w:pPr>
        <w:pStyle w:val="a0"/>
        <w:rPr>
          <w:rFonts w:hint="cs"/>
          <w:rtl/>
        </w:rPr>
      </w:pPr>
      <w:r>
        <w:rPr>
          <w:rFonts w:hint="cs"/>
          <w:rtl/>
        </w:rPr>
        <w:t>סליחה, גברתי היושבת-ראש,  אני יכול לשאול?</w:t>
      </w:r>
    </w:p>
    <w:p w14:paraId="0CE6A7AB" w14:textId="77777777" w:rsidR="00000000" w:rsidRDefault="00B90FE9">
      <w:pPr>
        <w:pStyle w:val="af1"/>
        <w:rPr>
          <w:rtl/>
        </w:rPr>
      </w:pPr>
    </w:p>
    <w:p w14:paraId="07BAFE00" w14:textId="77777777" w:rsidR="00000000" w:rsidRDefault="00B90FE9">
      <w:pPr>
        <w:pStyle w:val="af1"/>
        <w:rPr>
          <w:rtl/>
        </w:rPr>
      </w:pPr>
      <w:r>
        <w:rPr>
          <w:rtl/>
        </w:rPr>
        <w:t>היו"ר אתי לבני:</w:t>
      </w:r>
    </w:p>
    <w:p w14:paraId="2BAF064A" w14:textId="77777777" w:rsidR="00000000" w:rsidRDefault="00B90FE9">
      <w:pPr>
        <w:pStyle w:val="a0"/>
        <w:rPr>
          <w:rtl/>
        </w:rPr>
      </w:pPr>
    </w:p>
    <w:p w14:paraId="749118E0" w14:textId="77777777" w:rsidR="00000000" w:rsidRDefault="00B90FE9">
      <w:pPr>
        <w:pStyle w:val="a0"/>
        <w:rPr>
          <w:rFonts w:hint="cs"/>
          <w:rtl/>
        </w:rPr>
      </w:pPr>
      <w:r>
        <w:rPr>
          <w:rFonts w:hint="cs"/>
          <w:rtl/>
        </w:rPr>
        <w:t xml:space="preserve">תהיה לך הזדמנות. </w:t>
      </w:r>
    </w:p>
    <w:p w14:paraId="7D743AF6" w14:textId="77777777" w:rsidR="00000000" w:rsidRDefault="00B90FE9">
      <w:pPr>
        <w:pStyle w:val="a0"/>
        <w:rPr>
          <w:rFonts w:hint="cs"/>
          <w:rtl/>
        </w:rPr>
      </w:pPr>
    </w:p>
    <w:p w14:paraId="6F06FDA7" w14:textId="77777777" w:rsidR="00000000" w:rsidRDefault="00B90FE9">
      <w:pPr>
        <w:pStyle w:val="a"/>
        <w:rPr>
          <w:rtl/>
        </w:rPr>
      </w:pPr>
      <w:bookmarkStart w:id="587" w:name="FS000001046T14_01_2004_17_21_42"/>
      <w:bookmarkStart w:id="588" w:name="_Toc75077258"/>
      <w:bookmarkEnd w:id="587"/>
      <w:r>
        <w:rPr>
          <w:rFonts w:hint="eastAsia"/>
          <w:rtl/>
        </w:rPr>
        <w:t>אילן</w:t>
      </w:r>
      <w:r>
        <w:rPr>
          <w:rtl/>
        </w:rPr>
        <w:t xml:space="preserve"> שלגי (שינוי):</w:t>
      </w:r>
      <w:bookmarkEnd w:id="588"/>
    </w:p>
    <w:p w14:paraId="7A3DED78" w14:textId="77777777" w:rsidR="00000000" w:rsidRDefault="00B90FE9">
      <w:pPr>
        <w:pStyle w:val="a0"/>
        <w:rPr>
          <w:rFonts w:hint="cs"/>
          <w:rtl/>
        </w:rPr>
      </w:pPr>
    </w:p>
    <w:p w14:paraId="34CC13E6" w14:textId="77777777" w:rsidR="00000000" w:rsidRDefault="00B90FE9">
      <w:pPr>
        <w:pStyle w:val="a0"/>
        <w:rPr>
          <w:rFonts w:hint="cs"/>
          <w:rtl/>
        </w:rPr>
      </w:pPr>
      <w:r>
        <w:rPr>
          <w:rFonts w:hint="cs"/>
          <w:rtl/>
        </w:rPr>
        <w:t>גברתי היושבת-ראש, חברות וחברי הכנסת, לפני שאנחנו מתמרמרים על העלאת גיל הפרישה של הנשים מ-62 ל-64, חבר הכנסת כץ, מדו</w:t>
      </w:r>
      <w:r>
        <w:rPr>
          <w:rFonts w:hint="cs"/>
          <w:rtl/>
        </w:rPr>
        <w:t>ע שלא נשאל את עצמנו, אם שוויון לנשים - - -</w:t>
      </w:r>
    </w:p>
    <w:p w14:paraId="14242969" w14:textId="77777777" w:rsidR="00000000" w:rsidRDefault="00B90FE9">
      <w:pPr>
        <w:pStyle w:val="a0"/>
        <w:rPr>
          <w:rFonts w:hint="cs"/>
          <w:rtl/>
        </w:rPr>
      </w:pPr>
    </w:p>
    <w:p w14:paraId="4A55663A" w14:textId="77777777" w:rsidR="00000000" w:rsidRDefault="00B90FE9">
      <w:pPr>
        <w:pStyle w:val="af0"/>
        <w:rPr>
          <w:rtl/>
        </w:rPr>
      </w:pPr>
      <w:r>
        <w:rPr>
          <w:rFonts w:hint="eastAsia"/>
          <w:rtl/>
        </w:rPr>
        <w:t>חיים</w:t>
      </w:r>
      <w:r>
        <w:rPr>
          <w:rtl/>
        </w:rPr>
        <w:t xml:space="preserve"> כץ (הליכוד):</w:t>
      </w:r>
    </w:p>
    <w:p w14:paraId="493FAB0B" w14:textId="77777777" w:rsidR="00000000" w:rsidRDefault="00B90FE9">
      <w:pPr>
        <w:pStyle w:val="a0"/>
        <w:rPr>
          <w:rFonts w:hint="cs"/>
          <w:rtl/>
        </w:rPr>
      </w:pPr>
    </w:p>
    <w:p w14:paraId="2A919505" w14:textId="77777777" w:rsidR="00000000" w:rsidRDefault="00B90FE9">
      <w:pPr>
        <w:pStyle w:val="a0"/>
        <w:rPr>
          <w:rFonts w:hint="cs"/>
          <w:rtl/>
        </w:rPr>
      </w:pPr>
      <w:r>
        <w:rPr>
          <w:rFonts w:hint="cs"/>
          <w:rtl/>
        </w:rPr>
        <w:t>אני אמרתי 64?</w:t>
      </w:r>
    </w:p>
    <w:p w14:paraId="2E0EBA5B" w14:textId="77777777" w:rsidR="00000000" w:rsidRDefault="00B90FE9">
      <w:pPr>
        <w:pStyle w:val="a0"/>
        <w:rPr>
          <w:rFonts w:hint="cs"/>
          <w:rtl/>
        </w:rPr>
      </w:pPr>
    </w:p>
    <w:p w14:paraId="06101139" w14:textId="77777777" w:rsidR="00000000" w:rsidRDefault="00B90FE9">
      <w:pPr>
        <w:pStyle w:val="af0"/>
        <w:rPr>
          <w:rtl/>
        </w:rPr>
      </w:pPr>
      <w:r>
        <w:rPr>
          <w:rFonts w:hint="eastAsia"/>
          <w:rtl/>
        </w:rPr>
        <w:t>אברהם</w:t>
      </w:r>
      <w:r>
        <w:rPr>
          <w:rtl/>
        </w:rPr>
        <w:t xml:space="preserve"> בייגה שוחט (העבודה-מימד):</w:t>
      </w:r>
    </w:p>
    <w:p w14:paraId="31717B38" w14:textId="77777777" w:rsidR="00000000" w:rsidRDefault="00B90FE9">
      <w:pPr>
        <w:pStyle w:val="a0"/>
        <w:rPr>
          <w:rFonts w:hint="cs"/>
          <w:rtl/>
        </w:rPr>
      </w:pPr>
    </w:p>
    <w:p w14:paraId="6990E011" w14:textId="77777777" w:rsidR="00000000" w:rsidRDefault="00B90FE9">
      <w:pPr>
        <w:pStyle w:val="a0"/>
        <w:rPr>
          <w:rFonts w:hint="cs"/>
          <w:rtl/>
        </w:rPr>
      </w:pPr>
      <w:r>
        <w:rPr>
          <w:rFonts w:hint="cs"/>
          <w:rtl/>
        </w:rPr>
        <w:t>- - -</w:t>
      </w:r>
    </w:p>
    <w:p w14:paraId="75F0EC60" w14:textId="77777777" w:rsidR="00000000" w:rsidRDefault="00B90FE9">
      <w:pPr>
        <w:pStyle w:val="a0"/>
        <w:rPr>
          <w:rFonts w:hint="cs"/>
          <w:rtl/>
        </w:rPr>
      </w:pPr>
    </w:p>
    <w:p w14:paraId="36A916E9" w14:textId="77777777" w:rsidR="00000000" w:rsidRDefault="00B90FE9">
      <w:pPr>
        <w:pStyle w:val="-"/>
        <w:rPr>
          <w:rtl/>
        </w:rPr>
      </w:pPr>
      <w:bookmarkStart w:id="589" w:name="FS000001046T14_01_2004_17_22_13C"/>
      <w:bookmarkEnd w:id="589"/>
      <w:r>
        <w:rPr>
          <w:rtl/>
        </w:rPr>
        <w:t>אילן שלגי (שינוי):</w:t>
      </w:r>
    </w:p>
    <w:p w14:paraId="0FE0C230" w14:textId="77777777" w:rsidR="00000000" w:rsidRDefault="00B90FE9">
      <w:pPr>
        <w:pStyle w:val="a0"/>
        <w:rPr>
          <w:rtl/>
        </w:rPr>
      </w:pPr>
    </w:p>
    <w:p w14:paraId="3C86613D" w14:textId="77777777" w:rsidR="00000000" w:rsidRDefault="00B90FE9">
      <w:pPr>
        <w:pStyle w:val="a0"/>
        <w:rPr>
          <w:rFonts w:hint="cs"/>
          <w:rtl/>
        </w:rPr>
      </w:pPr>
      <w:r>
        <w:rPr>
          <w:rFonts w:hint="cs"/>
          <w:rtl/>
        </w:rPr>
        <w:t>לפני שאנחנו מתלוננים על ההעלאה. אני רוצה שתקשיב למה שאני הולך לומר. סליחה, אבל אני מבקש לומר  שאנחנו כולנו, גברים ונשי</w:t>
      </w:r>
      <w:r>
        <w:rPr>
          <w:rFonts w:hint="cs"/>
          <w:rtl/>
        </w:rPr>
        <w:t>ם, צריכים קודם כול לעבוד יותר. זה מה שנחוץ למשק שלנו. אנחנו לא עובדים מספיק. ומספיק שמענו את ההלצות על הישראלי שלא הולך לעבוד, אלא הולך לעבודה. אם אנחנו דורשים שוויון לנשים בתנאי עבודה, ומוצדק לדרוש זאת, צריך להגיע לגיל פרישה שווה: 67 לנשים, כמו לגברים, בה</w:t>
      </w:r>
      <w:r>
        <w:rPr>
          <w:rFonts w:hint="cs"/>
          <w:rtl/>
        </w:rPr>
        <w:t xml:space="preserve">דרגה, לאט לאט. יש להגיע לגיל 67, כדי שכולנו נעבוד יותר. </w:t>
      </w:r>
    </w:p>
    <w:p w14:paraId="0A4D24AD" w14:textId="77777777" w:rsidR="00000000" w:rsidRDefault="00B90FE9">
      <w:pPr>
        <w:pStyle w:val="a0"/>
        <w:rPr>
          <w:rFonts w:hint="cs"/>
          <w:rtl/>
        </w:rPr>
      </w:pPr>
    </w:p>
    <w:p w14:paraId="4C84A736" w14:textId="77777777" w:rsidR="00000000" w:rsidRDefault="00B90FE9">
      <w:pPr>
        <w:pStyle w:val="a0"/>
        <w:rPr>
          <w:rFonts w:hint="cs"/>
          <w:rtl/>
        </w:rPr>
      </w:pPr>
      <w:r>
        <w:rPr>
          <w:rFonts w:hint="cs"/>
          <w:rtl/>
        </w:rPr>
        <w:t>דרך אגב, תוחלת החיים של נשים גבוהה מזו של גברים. אין שום סיבה היום, כאשר לא מדובר על עבודה בייבוש ביצות, שאשה לא תפרוש בגיל 67 כמו גבר, ועדיין תהיינה לה יותר שנות חיים כגמלאית מאשר לגבר לפי הסטטיסטי</w:t>
      </w:r>
      <w:r>
        <w:rPr>
          <w:rFonts w:hint="cs"/>
          <w:rtl/>
        </w:rPr>
        <w:t xml:space="preserve">קה. </w:t>
      </w:r>
    </w:p>
    <w:p w14:paraId="180F9C75" w14:textId="77777777" w:rsidR="00000000" w:rsidRDefault="00B90FE9">
      <w:pPr>
        <w:pStyle w:val="a0"/>
        <w:rPr>
          <w:rFonts w:hint="cs"/>
          <w:rtl/>
        </w:rPr>
      </w:pPr>
    </w:p>
    <w:p w14:paraId="29F2062D" w14:textId="77777777" w:rsidR="00000000" w:rsidRDefault="00B90FE9">
      <w:pPr>
        <w:pStyle w:val="af1"/>
        <w:rPr>
          <w:rtl/>
        </w:rPr>
      </w:pPr>
      <w:r>
        <w:rPr>
          <w:rtl/>
        </w:rPr>
        <w:t>היו"ר אתי לבני:</w:t>
      </w:r>
    </w:p>
    <w:p w14:paraId="44E3C5BD" w14:textId="77777777" w:rsidR="00000000" w:rsidRDefault="00B90FE9">
      <w:pPr>
        <w:pStyle w:val="a0"/>
        <w:rPr>
          <w:rtl/>
        </w:rPr>
      </w:pPr>
    </w:p>
    <w:p w14:paraId="7125B1E2" w14:textId="77777777" w:rsidR="00000000" w:rsidRDefault="00B90FE9">
      <w:pPr>
        <w:pStyle w:val="a0"/>
        <w:rPr>
          <w:rFonts w:hint="cs"/>
          <w:rtl/>
        </w:rPr>
      </w:pPr>
      <w:r>
        <w:rPr>
          <w:rFonts w:hint="cs"/>
          <w:rtl/>
        </w:rPr>
        <w:t>תודה רבה. מה אתה מציע?</w:t>
      </w:r>
    </w:p>
    <w:p w14:paraId="4E261D38" w14:textId="77777777" w:rsidR="00000000" w:rsidRDefault="00B90FE9">
      <w:pPr>
        <w:pStyle w:val="a0"/>
        <w:rPr>
          <w:rFonts w:hint="cs"/>
          <w:rtl/>
        </w:rPr>
      </w:pPr>
    </w:p>
    <w:p w14:paraId="273BB966" w14:textId="77777777" w:rsidR="00000000" w:rsidRDefault="00B90FE9">
      <w:pPr>
        <w:pStyle w:val="-"/>
        <w:rPr>
          <w:rtl/>
        </w:rPr>
      </w:pPr>
      <w:bookmarkStart w:id="590" w:name="FS000001046T14_01_2004_17_22_55C"/>
      <w:bookmarkEnd w:id="590"/>
      <w:r>
        <w:rPr>
          <w:rtl/>
        </w:rPr>
        <w:t>אילן שלגי (שינוי):</w:t>
      </w:r>
    </w:p>
    <w:p w14:paraId="39443F8B" w14:textId="77777777" w:rsidR="00000000" w:rsidRDefault="00B90FE9">
      <w:pPr>
        <w:pStyle w:val="a0"/>
        <w:rPr>
          <w:rtl/>
        </w:rPr>
      </w:pPr>
    </w:p>
    <w:p w14:paraId="0A4687E6" w14:textId="77777777" w:rsidR="00000000" w:rsidRDefault="00B90FE9">
      <w:pPr>
        <w:pStyle w:val="a0"/>
        <w:rPr>
          <w:rFonts w:hint="cs"/>
          <w:rtl/>
        </w:rPr>
      </w:pPr>
      <w:r>
        <w:rPr>
          <w:rFonts w:hint="cs"/>
          <w:rtl/>
        </w:rPr>
        <w:t xml:space="preserve">אני מציע להעביר את הנושא לוועדה. </w:t>
      </w:r>
    </w:p>
    <w:p w14:paraId="4ED83235" w14:textId="77777777" w:rsidR="00000000" w:rsidRDefault="00B90FE9">
      <w:pPr>
        <w:pStyle w:val="a0"/>
        <w:rPr>
          <w:rFonts w:hint="cs"/>
          <w:rtl/>
        </w:rPr>
      </w:pPr>
    </w:p>
    <w:p w14:paraId="570B092C" w14:textId="77777777" w:rsidR="00000000" w:rsidRDefault="00B90FE9">
      <w:pPr>
        <w:pStyle w:val="af1"/>
        <w:rPr>
          <w:rtl/>
        </w:rPr>
      </w:pPr>
      <w:r>
        <w:rPr>
          <w:rtl/>
        </w:rPr>
        <w:t>היו"ר אתי לבני:</w:t>
      </w:r>
    </w:p>
    <w:p w14:paraId="5D6BC8BB" w14:textId="77777777" w:rsidR="00000000" w:rsidRDefault="00B90FE9">
      <w:pPr>
        <w:pStyle w:val="a0"/>
        <w:rPr>
          <w:rtl/>
        </w:rPr>
      </w:pPr>
    </w:p>
    <w:p w14:paraId="0B008F6B" w14:textId="77777777" w:rsidR="00000000" w:rsidRDefault="00B90FE9">
      <w:pPr>
        <w:pStyle w:val="a0"/>
        <w:rPr>
          <w:rFonts w:hint="cs"/>
          <w:rtl/>
        </w:rPr>
      </w:pPr>
      <w:r>
        <w:rPr>
          <w:rFonts w:hint="cs"/>
          <w:rtl/>
        </w:rPr>
        <w:t xml:space="preserve">חבר הכנסת יעקב מרגי, בבקשה. </w:t>
      </w:r>
    </w:p>
    <w:p w14:paraId="2F8ABB69" w14:textId="77777777" w:rsidR="00000000" w:rsidRDefault="00B90FE9">
      <w:pPr>
        <w:pStyle w:val="a0"/>
        <w:rPr>
          <w:rFonts w:hint="cs"/>
          <w:rtl/>
        </w:rPr>
      </w:pPr>
    </w:p>
    <w:p w14:paraId="7844862E" w14:textId="77777777" w:rsidR="00000000" w:rsidRDefault="00B90FE9">
      <w:pPr>
        <w:pStyle w:val="a"/>
        <w:rPr>
          <w:rtl/>
        </w:rPr>
      </w:pPr>
      <w:bookmarkStart w:id="591" w:name="FS000001046T14_01_2004_17_23_02C"/>
      <w:bookmarkStart w:id="592" w:name="FS000001056T14_01_2004_17_23_33"/>
      <w:bookmarkStart w:id="593" w:name="_Toc75077259"/>
      <w:bookmarkEnd w:id="591"/>
      <w:bookmarkEnd w:id="592"/>
      <w:r>
        <w:rPr>
          <w:rFonts w:hint="eastAsia"/>
          <w:rtl/>
        </w:rPr>
        <w:t>יעקב</w:t>
      </w:r>
      <w:r>
        <w:rPr>
          <w:rtl/>
        </w:rPr>
        <w:t xml:space="preserve"> מרגי (ש"ס):</w:t>
      </w:r>
      <w:bookmarkEnd w:id="593"/>
    </w:p>
    <w:p w14:paraId="77DC8725" w14:textId="77777777" w:rsidR="00000000" w:rsidRDefault="00B90FE9">
      <w:pPr>
        <w:pStyle w:val="a0"/>
        <w:rPr>
          <w:rFonts w:hint="cs"/>
          <w:rtl/>
        </w:rPr>
      </w:pPr>
    </w:p>
    <w:p w14:paraId="6239A122" w14:textId="77777777" w:rsidR="00000000" w:rsidRDefault="00B90FE9">
      <w:pPr>
        <w:pStyle w:val="a0"/>
        <w:rPr>
          <w:rFonts w:hint="cs"/>
          <w:rtl/>
        </w:rPr>
      </w:pPr>
      <w:r>
        <w:rPr>
          <w:rFonts w:hint="cs"/>
          <w:rtl/>
        </w:rPr>
        <w:t>גברתי היושבת-ראש, חברי חברי הכנסת, הממשלה הוכיחה קבל עם ועדה, בתרמית הגדולה הזאת של גיל ה</w:t>
      </w:r>
      <w:r>
        <w:rPr>
          <w:rFonts w:hint="cs"/>
          <w:rtl/>
        </w:rPr>
        <w:t xml:space="preserve">פנסיה, שהאבטלה לא מעניינת אותה והמובטלים הם לא בראש מעייניה. שוב ושוב האוצר דוחף את ידיו לכיס העובדים על-ידי דחיית גיל הפנסיה, על-ידי עוד הפרשות ופחות קצבאות זיקנה. מה היה רע בהקדמת גיל הפנסיה ועל-ידי כך הקטנת האבטלה עוד בכ-5%? מה קרה, הממשלה אטומה? </w:t>
      </w:r>
    </w:p>
    <w:p w14:paraId="57E77795" w14:textId="77777777" w:rsidR="00000000" w:rsidRDefault="00B90FE9">
      <w:pPr>
        <w:pStyle w:val="a0"/>
        <w:rPr>
          <w:rFonts w:hint="cs"/>
          <w:rtl/>
        </w:rPr>
      </w:pPr>
    </w:p>
    <w:p w14:paraId="65E36DFC" w14:textId="77777777" w:rsidR="00000000" w:rsidRDefault="00B90FE9">
      <w:pPr>
        <w:pStyle w:val="af1"/>
        <w:rPr>
          <w:rtl/>
        </w:rPr>
      </w:pPr>
      <w:r>
        <w:rPr>
          <w:rtl/>
        </w:rPr>
        <w:t>היו"</w:t>
      </w:r>
      <w:r>
        <w:rPr>
          <w:rtl/>
        </w:rPr>
        <w:t>ר אתי לבני:</w:t>
      </w:r>
    </w:p>
    <w:p w14:paraId="60FF5B19" w14:textId="77777777" w:rsidR="00000000" w:rsidRDefault="00B90FE9">
      <w:pPr>
        <w:pStyle w:val="a0"/>
        <w:rPr>
          <w:rtl/>
        </w:rPr>
      </w:pPr>
    </w:p>
    <w:p w14:paraId="3F56C644" w14:textId="77777777" w:rsidR="00000000" w:rsidRDefault="00B90FE9">
      <w:pPr>
        <w:pStyle w:val="a0"/>
        <w:rPr>
          <w:rFonts w:hint="cs"/>
          <w:rtl/>
        </w:rPr>
      </w:pPr>
      <w:r>
        <w:rPr>
          <w:rFonts w:hint="cs"/>
          <w:rtl/>
        </w:rPr>
        <w:t xml:space="preserve">תודה רבה. חבר הכנסת עבד-אלמאלכ דהאמשה </w:t>
      </w:r>
      <w:r>
        <w:rPr>
          <w:rtl/>
        </w:rPr>
        <w:t>–</w:t>
      </w:r>
      <w:r>
        <w:rPr>
          <w:rFonts w:hint="cs"/>
          <w:rtl/>
        </w:rPr>
        <w:t xml:space="preserve"> אינו נוכח. חבר הכנסת איוב קרא, בבקשה. </w:t>
      </w:r>
    </w:p>
    <w:p w14:paraId="7F010607" w14:textId="77777777" w:rsidR="00000000" w:rsidRDefault="00B90FE9">
      <w:pPr>
        <w:pStyle w:val="a0"/>
        <w:rPr>
          <w:rFonts w:hint="cs"/>
          <w:rtl/>
        </w:rPr>
      </w:pPr>
    </w:p>
    <w:p w14:paraId="655126E3" w14:textId="77777777" w:rsidR="00000000" w:rsidRDefault="00B90FE9">
      <w:pPr>
        <w:pStyle w:val="a"/>
        <w:rPr>
          <w:rtl/>
        </w:rPr>
      </w:pPr>
      <w:bookmarkStart w:id="594" w:name="FS000000475T14_01_2004_17_24_06"/>
      <w:bookmarkStart w:id="595" w:name="_Toc75077260"/>
      <w:bookmarkEnd w:id="594"/>
      <w:r>
        <w:rPr>
          <w:rFonts w:hint="eastAsia"/>
          <w:rtl/>
        </w:rPr>
        <w:t>איוב</w:t>
      </w:r>
      <w:r>
        <w:rPr>
          <w:rtl/>
        </w:rPr>
        <w:t xml:space="preserve"> קרא (הליכוד):</w:t>
      </w:r>
      <w:bookmarkEnd w:id="595"/>
    </w:p>
    <w:p w14:paraId="754DC57A" w14:textId="77777777" w:rsidR="00000000" w:rsidRDefault="00B90FE9">
      <w:pPr>
        <w:pStyle w:val="a0"/>
        <w:rPr>
          <w:rFonts w:hint="cs"/>
          <w:rtl/>
        </w:rPr>
      </w:pPr>
    </w:p>
    <w:p w14:paraId="439DD28E" w14:textId="77777777" w:rsidR="00000000" w:rsidRDefault="00B90FE9">
      <w:pPr>
        <w:pStyle w:val="a0"/>
        <w:rPr>
          <w:rFonts w:hint="cs"/>
          <w:rtl/>
        </w:rPr>
      </w:pPr>
      <w:r>
        <w:rPr>
          <w:rFonts w:hint="cs"/>
          <w:rtl/>
        </w:rPr>
        <w:t>גברתי היושבת-ראש, כנסת נכבדה, שר האוצר לשעבר בייגה ידידי, אנחנו, לאחר דיון בנושא הפנסיה שנמשך שעות ארוכות אל תוך הלילה, כמו שאתה מבין, לאחר משא</w:t>
      </w:r>
      <w:r>
        <w:rPr>
          <w:rFonts w:hint="cs"/>
          <w:rtl/>
        </w:rPr>
        <w:t>-ומתן שניהלו יושב-ראש הוועדה עם ההסתדרות, עם האוצר וכל הקונספציה הזאת, הגענו לסיכום בזו הלשון, שתהיה ועדה ציבורית שימנה האוצר, כדי שתביא את המלצתה, וכך הבינו לא רק אני, כמה חברי כנסת, שתביא המלצה שגיל הנשים יהיה 62.  על בסיס זה הסכמנו להתקפל, ואנחנו סביב ה</w:t>
      </w:r>
      <w:r>
        <w:rPr>
          <w:rFonts w:hint="cs"/>
          <w:rtl/>
        </w:rPr>
        <w:t xml:space="preserve">דבר הזה הבנו כולנו והסכמנו להצביע עם האוצר. </w:t>
      </w:r>
    </w:p>
    <w:p w14:paraId="18A36788" w14:textId="77777777" w:rsidR="00000000" w:rsidRDefault="00B90FE9">
      <w:pPr>
        <w:pStyle w:val="a0"/>
        <w:rPr>
          <w:rFonts w:hint="cs"/>
          <w:rtl/>
        </w:rPr>
      </w:pPr>
    </w:p>
    <w:p w14:paraId="4FC78CFE" w14:textId="77777777" w:rsidR="00000000" w:rsidRDefault="00B90FE9">
      <w:pPr>
        <w:pStyle w:val="a0"/>
        <w:rPr>
          <w:rFonts w:hint="cs"/>
          <w:rtl/>
        </w:rPr>
      </w:pPr>
      <w:r>
        <w:rPr>
          <w:rFonts w:hint="cs"/>
          <w:rtl/>
        </w:rPr>
        <w:t xml:space="preserve">אני יכול לומר לך דבר אחד, עם כל הכבוד, כשאתה מטיף לקואליציה, ואתה מטיף לאנשי קריית-מלאכי - היית שר האוצר. קריית-מלאכי היתה ועודנה מקור או פינה במצוקה הקשה ביותר מבחינה חברתית-כלכלית, ולא ראיתי שנענית להם ופתרת </w:t>
      </w:r>
      <w:r>
        <w:rPr>
          <w:rFonts w:hint="cs"/>
          <w:rtl/>
        </w:rPr>
        <w:t xml:space="preserve">להם את הבעיות כשהיית שר האוצר. </w:t>
      </w:r>
    </w:p>
    <w:p w14:paraId="3578DC24" w14:textId="77777777" w:rsidR="00000000" w:rsidRDefault="00B90FE9">
      <w:pPr>
        <w:pStyle w:val="a0"/>
        <w:rPr>
          <w:rFonts w:hint="cs"/>
          <w:rtl/>
        </w:rPr>
      </w:pPr>
    </w:p>
    <w:p w14:paraId="78A2322F" w14:textId="77777777" w:rsidR="00000000" w:rsidRDefault="00B90FE9">
      <w:pPr>
        <w:pStyle w:val="af1"/>
        <w:rPr>
          <w:rtl/>
        </w:rPr>
      </w:pPr>
      <w:r>
        <w:rPr>
          <w:rtl/>
        </w:rPr>
        <w:t>היו"ר אתי לבני:</w:t>
      </w:r>
    </w:p>
    <w:p w14:paraId="016C1E81" w14:textId="77777777" w:rsidR="00000000" w:rsidRDefault="00B90FE9">
      <w:pPr>
        <w:pStyle w:val="a0"/>
        <w:rPr>
          <w:rtl/>
        </w:rPr>
      </w:pPr>
    </w:p>
    <w:p w14:paraId="2BDADDDB" w14:textId="77777777" w:rsidR="00000000" w:rsidRDefault="00B90FE9">
      <w:pPr>
        <w:pStyle w:val="a0"/>
        <w:rPr>
          <w:rFonts w:hint="cs"/>
          <w:rtl/>
        </w:rPr>
      </w:pPr>
      <w:r>
        <w:rPr>
          <w:rFonts w:hint="cs"/>
          <w:rtl/>
        </w:rPr>
        <w:t xml:space="preserve">תודה רבה. חבר הכנסת ישראל אייכלר, בבקשה. </w:t>
      </w:r>
    </w:p>
    <w:p w14:paraId="067DEDBC" w14:textId="77777777" w:rsidR="00000000" w:rsidRDefault="00B90FE9">
      <w:pPr>
        <w:pStyle w:val="a0"/>
        <w:rPr>
          <w:rFonts w:hint="cs"/>
          <w:rtl/>
        </w:rPr>
      </w:pPr>
    </w:p>
    <w:p w14:paraId="2815F5BD" w14:textId="77777777" w:rsidR="00000000" w:rsidRDefault="00B90FE9">
      <w:pPr>
        <w:pStyle w:val="a"/>
        <w:rPr>
          <w:rtl/>
        </w:rPr>
      </w:pPr>
      <w:bookmarkStart w:id="596" w:name="FS000000475T14_01_2004_17_25_19"/>
      <w:bookmarkStart w:id="597" w:name="FS000001057T14_01_2004_17_25_44"/>
      <w:bookmarkStart w:id="598" w:name="_Toc75077261"/>
      <w:bookmarkEnd w:id="596"/>
      <w:bookmarkEnd w:id="597"/>
      <w:r>
        <w:rPr>
          <w:rFonts w:hint="eastAsia"/>
          <w:rtl/>
        </w:rPr>
        <w:t>ישראל</w:t>
      </w:r>
      <w:r>
        <w:rPr>
          <w:rtl/>
        </w:rPr>
        <w:t xml:space="preserve"> אייכלר (יהדות התורה):</w:t>
      </w:r>
      <w:bookmarkEnd w:id="598"/>
    </w:p>
    <w:p w14:paraId="6D812AD6" w14:textId="77777777" w:rsidR="00000000" w:rsidRDefault="00B90FE9">
      <w:pPr>
        <w:pStyle w:val="a0"/>
        <w:rPr>
          <w:rFonts w:hint="cs"/>
          <w:rtl/>
        </w:rPr>
      </w:pPr>
    </w:p>
    <w:p w14:paraId="0F554DC4" w14:textId="77777777" w:rsidR="00000000" w:rsidRDefault="00B90FE9">
      <w:pPr>
        <w:pStyle w:val="a0"/>
        <w:rPr>
          <w:rFonts w:hint="cs"/>
          <w:rtl/>
        </w:rPr>
      </w:pPr>
      <w:r>
        <w:rPr>
          <w:rFonts w:hint="cs"/>
          <w:rtl/>
        </w:rPr>
        <w:t>גברתי היושבת-ראש, מערכת ההונאה שהתקיימה סביב העלאת גיל הפרישה מזכירה את הבולשביזם הקפיטליסטי. יש לנו פה תרכובת מעניינת, שרואה את העניי</w:t>
      </w:r>
      <w:r>
        <w:rPr>
          <w:rFonts w:hint="cs"/>
          <w:rtl/>
        </w:rPr>
        <w:t xml:space="preserve">ן הקיומי והחברתי דרך החור שבגרוש. שמעתי מישהו ציני שאמר, שככל שתוחלת החיים גדלה, הפנסיה עולה יותר, וזה פוגע במשק, וככל שמקצצים בבריאות ואנשים ימותו מוקדם יותר, כן ייטב לכלכלה ולמשק. האנשים האלה חושבים שהעולם שייך לצעירים. </w:t>
      </w:r>
    </w:p>
    <w:p w14:paraId="5695175E" w14:textId="77777777" w:rsidR="00000000" w:rsidRDefault="00B90FE9">
      <w:pPr>
        <w:pStyle w:val="a0"/>
        <w:rPr>
          <w:rFonts w:hint="cs"/>
          <w:rtl/>
        </w:rPr>
      </w:pPr>
    </w:p>
    <w:p w14:paraId="30AE4FB6" w14:textId="77777777" w:rsidR="00000000" w:rsidRDefault="00B90FE9">
      <w:pPr>
        <w:pStyle w:val="a0"/>
        <w:rPr>
          <w:rFonts w:hint="cs"/>
          <w:rtl/>
        </w:rPr>
      </w:pPr>
      <w:r>
        <w:rPr>
          <w:rFonts w:hint="cs"/>
          <w:rtl/>
        </w:rPr>
        <w:t>אבל, היום התקיימה כאן ישיבת הווע</w:t>
      </w:r>
      <w:r>
        <w:rPr>
          <w:rFonts w:hint="cs"/>
          <w:rtl/>
        </w:rPr>
        <w:t>דה לפניות הציבור בעניין חולי הסרטן. יש היום 120,000 חולי סרטן, ומדי שנה נוספים 23,000 חולי סרטן חדשים. המחלה הזאת פוגעת לא רק בזקנים, לידיעת הצעירים. והיום קרוב ל-700 מטופלים על-ידי רופא אונקולוגי אחד. רופאים לא רוצים ללכת  לתחום הזה, כי זה פחות מכניס מאשר</w:t>
      </w:r>
      <w:r>
        <w:rPr>
          <w:rFonts w:hint="cs"/>
          <w:rtl/>
        </w:rPr>
        <w:t xml:space="preserve"> הקרדיולוגיה ותחומים אחרים. במחלה הזאת, רחמנא ליצלן, אין פרוטקציה לצעירים. לכן אני קורא לשר הבריאות לתת מייד לרדיותרפיה יותר רופאים, ולהכשיר יותר רופאים למחלה הזאת. תודה.</w:t>
      </w:r>
    </w:p>
    <w:p w14:paraId="2A34B570" w14:textId="77777777" w:rsidR="00000000" w:rsidRDefault="00B90FE9">
      <w:pPr>
        <w:pStyle w:val="a0"/>
        <w:rPr>
          <w:rFonts w:hint="cs"/>
          <w:rtl/>
        </w:rPr>
      </w:pPr>
    </w:p>
    <w:p w14:paraId="432145A1" w14:textId="77777777" w:rsidR="00000000" w:rsidRDefault="00B90FE9">
      <w:pPr>
        <w:pStyle w:val="af1"/>
        <w:rPr>
          <w:rtl/>
        </w:rPr>
      </w:pPr>
      <w:r>
        <w:rPr>
          <w:rtl/>
        </w:rPr>
        <w:t>היו"ר אתי לבני:</w:t>
      </w:r>
    </w:p>
    <w:p w14:paraId="6E791750" w14:textId="77777777" w:rsidR="00000000" w:rsidRDefault="00B90FE9">
      <w:pPr>
        <w:pStyle w:val="a0"/>
        <w:rPr>
          <w:rtl/>
        </w:rPr>
      </w:pPr>
    </w:p>
    <w:p w14:paraId="3680527F" w14:textId="77777777" w:rsidR="00000000" w:rsidRDefault="00B90FE9">
      <w:pPr>
        <w:pStyle w:val="a0"/>
        <w:rPr>
          <w:rFonts w:hint="cs"/>
          <w:rtl/>
        </w:rPr>
      </w:pPr>
      <w:r>
        <w:rPr>
          <w:rFonts w:hint="cs"/>
          <w:rtl/>
        </w:rPr>
        <w:t xml:space="preserve">תודה רבה. חבר הכנסת עבד-אלמאלכ דהאמשה, בבקשה. </w:t>
      </w:r>
    </w:p>
    <w:p w14:paraId="73E9A47B" w14:textId="77777777" w:rsidR="00000000" w:rsidRDefault="00B90FE9">
      <w:pPr>
        <w:pStyle w:val="a0"/>
        <w:rPr>
          <w:rFonts w:hint="cs"/>
          <w:rtl/>
        </w:rPr>
      </w:pPr>
    </w:p>
    <w:p w14:paraId="6557F46C" w14:textId="77777777" w:rsidR="00000000" w:rsidRDefault="00B90FE9">
      <w:pPr>
        <w:pStyle w:val="a"/>
        <w:rPr>
          <w:rtl/>
        </w:rPr>
      </w:pPr>
      <w:bookmarkStart w:id="599" w:name="FS000000550T14_01_2004_17_26_35"/>
      <w:bookmarkStart w:id="600" w:name="_Toc75077262"/>
      <w:bookmarkEnd w:id="599"/>
      <w:r>
        <w:rPr>
          <w:rFonts w:hint="eastAsia"/>
          <w:rtl/>
        </w:rPr>
        <w:t>עבד</w:t>
      </w:r>
      <w:r>
        <w:rPr>
          <w:rtl/>
        </w:rPr>
        <w:t>-אלמאלכ דהאמשה (</w:t>
      </w:r>
      <w:r>
        <w:rPr>
          <w:rtl/>
        </w:rPr>
        <w:t>רע"ם):</w:t>
      </w:r>
      <w:bookmarkEnd w:id="600"/>
    </w:p>
    <w:p w14:paraId="7A48C93E" w14:textId="77777777" w:rsidR="00000000" w:rsidRDefault="00B90FE9">
      <w:pPr>
        <w:pStyle w:val="a0"/>
        <w:rPr>
          <w:rFonts w:hint="cs"/>
          <w:rtl/>
        </w:rPr>
      </w:pPr>
    </w:p>
    <w:p w14:paraId="555D52F2" w14:textId="77777777" w:rsidR="00000000" w:rsidRDefault="00B90FE9">
      <w:pPr>
        <w:pStyle w:val="a0"/>
        <w:rPr>
          <w:rFonts w:hint="cs"/>
          <w:rtl/>
        </w:rPr>
      </w:pPr>
      <w:r>
        <w:rPr>
          <w:rFonts w:hint="cs"/>
          <w:rtl/>
        </w:rPr>
        <w:t>גברתי היושבת-ראש, חברי חברי הכנסת, אתמול בשעה הזאת בדיוק דנו בעניין של זילות הכנסת והפגיעה של בג</w:t>
      </w:r>
      <w:r>
        <w:rPr>
          <w:rtl/>
        </w:rPr>
        <w:t>"</w:t>
      </w:r>
      <w:r>
        <w:rPr>
          <w:rFonts w:hint="cs"/>
          <w:rtl/>
        </w:rPr>
        <w:t xml:space="preserve">ץ כאילו, והסיכון שהוא מסכן אותנו במוסד הזה. והנה, אנחנו עכשיו דנים בכך, אני לא יודע אם לקרוא לזה רמאות, לקרוא לזה רשלנות, לקרוא לזה חוסר טעם. כל הכנסת </w:t>
      </w:r>
      <w:r>
        <w:rPr>
          <w:rFonts w:hint="cs"/>
          <w:rtl/>
        </w:rPr>
        <w:t>ידעה שמדובר בגיל 62, גיל פנסיה לנשים, והתוצאה עכשיו היא שרימו את כולם ובחוק כתוב 64. עכשיו, אם מישהו יפנה גם לבג</w:t>
      </w:r>
      <w:r>
        <w:rPr>
          <w:rtl/>
        </w:rPr>
        <w:t>"</w:t>
      </w:r>
      <w:r>
        <w:rPr>
          <w:rFonts w:hint="cs"/>
          <w:rtl/>
        </w:rPr>
        <w:t>ץ מחר בעניין הזה, ויש לפנות, אנחנו נתחיל עוד הפעם לתקוף את בג</w:t>
      </w:r>
      <w:r>
        <w:rPr>
          <w:rtl/>
        </w:rPr>
        <w:t>"</w:t>
      </w:r>
      <w:r>
        <w:rPr>
          <w:rFonts w:hint="cs"/>
          <w:rtl/>
        </w:rPr>
        <w:t xml:space="preserve">ץ. </w:t>
      </w:r>
    </w:p>
    <w:p w14:paraId="7843FED4" w14:textId="77777777" w:rsidR="00000000" w:rsidRDefault="00B90FE9">
      <w:pPr>
        <w:pStyle w:val="a0"/>
        <w:rPr>
          <w:rFonts w:hint="cs"/>
          <w:rtl/>
        </w:rPr>
      </w:pPr>
    </w:p>
    <w:p w14:paraId="639400F3" w14:textId="77777777" w:rsidR="00000000" w:rsidRDefault="00B90FE9">
      <w:pPr>
        <w:pStyle w:val="a0"/>
        <w:rPr>
          <w:rFonts w:hint="cs"/>
          <w:rtl/>
        </w:rPr>
      </w:pPr>
      <w:r>
        <w:rPr>
          <w:rFonts w:hint="cs"/>
          <w:rtl/>
        </w:rPr>
        <w:t xml:space="preserve">צריך לחפש פה. הרע הוא בתוך הבית הזה. יש פה אנשים, יש פה שרים, יש פה אחראים, </w:t>
      </w:r>
      <w:r>
        <w:rPr>
          <w:rFonts w:hint="cs"/>
          <w:rtl/>
        </w:rPr>
        <w:t xml:space="preserve">יש פה חברי כנסת שלא יודעים איך להעריך את המקום הזה ואיך לנהוג בהתאם, במידות סבירות. זה מה שיוריד את קרנה של הכנסת. הגיע הזמן לפשפש בכלים שלנו. כולנו יודעים מי עכשיו מוביל את הדברים האלה. תודה רבה. </w:t>
      </w:r>
    </w:p>
    <w:p w14:paraId="3FF566E2" w14:textId="77777777" w:rsidR="00000000" w:rsidRDefault="00B90FE9">
      <w:pPr>
        <w:pStyle w:val="af1"/>
        <w:rPr>
          <w:rFonts w:hint="cs"/>
          <w:rtl/>
        </w:rPr>
      </w:pPr>
    </w:p>
    <w:p w14:paraId="4478C890" w14:textId="77777777" w:rsidR="00000000" w:rsidRDefault="00B90FE9">
      <w:pPr>
        <w:pStyle w:val="af1"/>
        <w:rPr>
          <w:rtl/>
        </w:rPr>
      </w:pPr>
      <w:r>
        <w:rPr>
          <w:rFonts w:hint="cs"/>
          <w:rtl/>
        </w:rPr>
        <w:t>היו</w:t>
      </w:r>
      <w:r>
        <w:rPr>
          <w:rtl/>
        </w:rPr>
        <w:t>"ר אתי לבני:</w:t>
      </w:r>
    </w:p>
    <w:p w14:paraId="68B31BB2" w14:textId="77777777" w:rsidR="00000000" w:rsidRDefault="00B90FE9">
      <w:pPr>
        <w:pStyle w:val="a0"/>
        <w:rPr>
          <w:rtl/>
        </w:rPr>
      </w:pPr>
    </w:p>
    <w:p w14:paraId="3A3A5E45" w14:textId="77777777" w:rsidR="00000000" w:rsidRDefault="00B90FE9">
      <w:pPr>
        <w:pStyle w:val="a0"/>
        <w:rPr>
          <w:rFonts w:hint="cs"/>
          <w:rtl/>
        </w:rPr>
      </w:pPr>
      <w:r>
        <w:rPr>
          <w:rFonts w:hint="cs"/>
          <w:rtl/>
        </w:rPr>
        <w:t xml:space="preserve">תודה רבה. המציעים </w:t>
      </w:r>
      <w:r>
        <w:rPr>
          <w:rtl/>
        </w:rPr>
        <w:t>–</w:t>
      </w:r>
      <w:r>
        <w:rPr>
          <w:rFonts w:hint="cs"/>
          <w:rtl/>
        </w:rPr>
        <w:t xml:space="preserve"> חבר הכנסת שוחט, מוכן</w:t>
      </w:r>
      <w:r>
        <w:rPr>
          <w:rFonts w:hint="cs"/>
          <w:rtl/>
        </w:rPr>
        <w:t xml:space="preserve"> לוועדה? </w:t>
      </w:r>
    </w:p>
    <w:p w14:paraId="6C3F5867" w14:textId="77777777" w:rsidR="00000000" w:rsidRDefault="00B90FE9">
      <w:pPr>
        <w:pStyle w:val="a0"/>
        <w:rPr>
          <w:rFonts w:hint="cs"/>
          <w:rtl/>
        </w:rPr>
      </w:pPr>
    </w:p>
    <w:p w14:paraId="552F515E" w14:textId="77777777" w:rsidR="00000000" w:rsidRDefault="00B90FE9">
      <w:pPr>
        <w:pStyle w:val="af0"/>
        <w:rPr>
          <w:rtl/>
        </w:rPr>
      </w:pPr>
      <w:r>
        <w:rPr>
          <w:rFonts w:hint="eastAsia"/>
          <w:rtl/>
        </w:rPr>
        <w:t>אברהם</w:t>
      </w:r>
      <w:r>
        <w:rPr>
          <w:rtl/>
        </w:rPr>
        <w:t xml:space="preserve"> בייגה שוחט (העבודה-מימד):</w:t>
      </w:r>
    </w:p>
    <w:p w14:paraId="135156FF" w14:textId="77777777" w:rsidR="00000000" w:rsidRDefault="00B90FE9">
      <w:pPr>
        <w:pStyle w:val="a0"/>
        <w:rPr>
          <w:rFonts w:hint="cs"/>
          <w:rtl/>
        </w:rPr>
      </w:pPr>
    </w:p>
    <w:p w14:paraId="328331EE" w14:textId="77777777" w:rsidR="00000000" w:rsidRDefault="00B90FE9">
      <w:pPr>
        <w:pStyle w:val="a0"/>
        <w:rPr>
          <w:rFonts w:hint="cs"/>
          <w:rtl/>
        </w:rPr>
      </w:pPr>
      <w:r>
        <w:rPr>
          <w:rFonts w:hint="cs"/>
          <w:rtl/>
        </w:rPr>
        <w:t xml:space="preserve">ועדת הכספים, שם נדון העניין. </w:t>
      </w:r>
    </w:p>
    <w:p w14:paraId="6E1F4143" w14:textId="77777777" w:rsidR="00000000" w:rsidRDefault="00B90FE9">
      <w:pPr>
        <w:pStyle w:val="a0"/>
        <w:rPr>
          <w:rFonts w:hint="cs"/>
          <w:rtl/>
        </w:rPr>
      </w:pPr>
    </w:p>
    <w:p w14:paraId="4017A452" w14:textId="77777777" w:rsidR="00000000" w:rsidRDefault="00B90FE9">
      <w:pPr>
        <w:pStyle w:val="af1"/>
        <w:rPr>
          <w:rtl/>
        </w:rPr>
      </w:pPr>
      <w:r>
        <w:rPr>
          <w:rtl/>
        </w:rPr>
        <w:t>היו"ר אתי לבני:</w:t>
      </w:r>
    </w:p>
    <w:p w14:paraId="6607B6BA" w14:textId="77777777" w:rsidR="00000000" w:rsidRDefault="00B90FE9">
      <w:pPr>
        <w:pStyle w:val="a0"/>
        <w:rPr>
          <w:rtl/>
        </w:rPr>
      </w:pPr>
    </w:p>
    <w:p w14:paraId="50F9EEB6" w14:textId="77777777" w:rsidR="00000000" w:rsidRDefault="00B90FE9">
      <w:pPr>
        <w:pStyle w:val="a0"/>
        <w:rPr>
          <w:rFonts w:hint="cs"/>
          <w:rtl/>
        </w:rPr>
      </w:pPr>
      <w:r>
        <w:rPr>
          <w:rFonts w:hint="cs"/>
          <w:rtl/>
        </w:rPr>
        <w:t xml:space="preserve">חבר הכנסת כץ, מוכן לוועדה? </w:t>
      </w:r>
    </w:p>
    <w:p w14:paraId="1F47A099" w14:textId="77777777" w:rsidR="00000000" w:rsidRDefault="00B90FE9">
      <w:pPr>
        <w:pStyle w:val="a0"/>
        <w:rPr>
          <w:rFonts w:hint="cs"/>
          <w:rtl/>
        </w:rPr>
      </w:pPr>
    </w:p>
    <w:p w14:paraId="19E8D750" w14:textId="77777777" w:rsidR="00000000" w:rsidRDefault="00B90FE9">
      <w:pPr>
        <w:pStyle w:val="af0"/>
        <w:rPr>
          <w:rtl/>
        </w:rPr>
      </w:pPr>
      <w:r>
        <w:rPr>
          <w:rFonts w:hint="eastAsia"/>
          <w:rtl/>
        </w:rPr>
        <w:t>חיים</w:t>
      </w:r>
      <w:r>
        <w:rPr>
          <w:rtl/>
        </w:rPr>
        <w:t xml:space="preserve"> כץ (הליכוד):</w:t>
      </w:r>
    </w:p>
    <w:p w14:paraId="1498E7B7" w14:textId="77777777" w:rsidR="00000000" w:rsidRDefault="00B90FE9">
      <w:pPr>
        <w:pStyle w:val="a0"/>
        <w:rPr>
          <w:rFonts w:hint="cs"/>
          <w:rtl/>
        </w:rPr>
      </w:pPr>
    </w:p>
    <w:p w14:paraId="48FE0E2E" w14:textId="77777777" w:rsidR="00000000" w:rsidRDefault="00B90FE9">
      <w:pPr>
        <w:pStyle w:val="a0"/>
        <w:rPr>
          <w:rFonts w:hint="cs"/>
          <w:rtl/>
        </w:rPr>
      </w:pPr>
      <w:r>
        <w:rPr>
          <w:rFonts w:hint="cs"/>
          <w:rtl/>
        </w:rPr>
        <w:t xml:space="preserve">כן. </w:t>
      </w:r>
    </w:p>
    <w:p w14:paraId="5572C51D" w14:textId="77777777" w:rsidR="00000000" w:rsidRDefault="00B90FE9">
      <w:pPr>
        <w:pStyle w:val="a0"/>
        <w:rPr>
          <w:rFonts w:hint="cs"/>
          <w:rtl/>
        </w:rPr>
      </w:pPr>
    </w:p>
    <w:p w14:paraId="2F00D189" w14:textId="77777777" w:rsidR="00000000" w:rsidRDefault="00B90FE9">
      <w:pPr>
        <w:pStyle w:val="af1"/>
        <w:rPr>
          <w:rtl/>
        </w:rPr>
      </w:pPr>
      <w:r>
        <w:rPr>
          <w:rtl/>
        </w:rPr>
        <w:t>היו"ר אתי לבני:</w:t>
      </w:r>
    </w:p>
    <w:p w14:paraId="4D73531B" w14:textId="77777777" w:rsidR="00000000" w:rsidRDefault="00B90FE9">
      <w:pPr>
        <w:pStyle w:val="a0"/>
        <w:rPr>
          <w:rtl/>
        </w:rPr>
      </w:pPr>
    </w:p>
    <w:p w14:paraId="5C480095" w14:textId="77777777" w:rsidR="00000000" w:rsidRDefault="00B90FE9">
      <w:pPr>
        <w:pStyle w:val="a0"/>
        <w:rPr>
          <w:rFonts w:hint="cs"/>
          <w:rtl/>
        </w:rPr>
      </w:pPr>
      <w:r>
        <w:rPr>
          <w:rFonts w:hint="cs"/>
          <w:rtl/>
        </w:rPr>
        <w:t xml:space="preserve">נצביע. בעד זה יהיה ועדה, נגד </w:t>
      </w:r>
      <w:r>
        <w:rPr>
          <w:rtl/>
        </w:rPr>
        <w:t>–</w:t>
      </w:r>
      <w:r>
        <w:rPr>
          <w:rFonts w:hint="cs"/>
          <w:rtl/>
        </w:rPr>
        <w:t xml:space="preserve"> להסיר. הוועדה תהיה ועדת הכספים. </w:t>
      </w:r>
    </w:p>
    <w:p w14:paraId="514B42CC" w14:textId="77777777" w:rsidR="00000000" w:rsidRDefault="00B90FE9">
      <w:pPr>
        <w:pStyle w:val="a0"/>
        <w:ind w:firstLine="0"/>
        <w:rPr>
          <w:rFonts w:hint="cs"/>
          <w:rtl/>
        </w:rPr>
      </w:pPr>
    </w:p>
    <w:p w14:paraId="4F4E70D0" w14:textId="77777777" w:rsidR="00000000" w:rsidRDefault="00B90FE9">
      <w:pPr>
        <w:pStyle w:val="a0"/>
        <w:rPr>
          <w:rFonts w:hint="cs"/>
          <w:rtl/>
        </w:rPr>
      </w:pPr>
    </w:p>
    <w:p w14:paraId="0F4ABA33" w14:textId="77777777" w:rsidR="00000000" w:rsidRDefault="00B90FE9">
      <w:pPr>
        <w:pStyle w:val="ab"/>
        <w:bidi/>
        <w:rPr>
          <w:rFonts w:hint="cs"/>
          <w:rtl/>
        </w:rPr>
      </w:pPr>
      <w:r>
        <w:rPr>
          <w:rFonts w:hint="cs"/>
          <w:rtl/>
        </w:rPr>
        <w:t>הצבעה מס' 22</w:t>
      </w:r>
    </w:p>
    <w:p w14:paraId="40D5F9D0" w14:textId="77777777" w:rsidR="00000000" w:rsidRDefault="00B90FE9">
      <w:pPr>
        <w:pStyle w:val="a0"/>
        <w:rPr>
          <w:rFonts w:hint="cs"/>
          <w:rtl/>
        </w:rPr>
      </w:pPr>
    </w:p>
    <w:p w14:paraId="6BDD7EBF" w14:textId="77777777" w:rsidR="00000000" w:rsidRDefault="00B90FE9">
      <w:pPr>
        <w:pStyle w:val="ac"/>
        <w:bidi/>
        <w:rPr>
          <w:rFonts w:hint="cs"/>
          <w:rtl/>
        </w:rPr>
      </w:pPr>
      <w:r>
        <w:rPr>
          <w:rFonts w:hint="cs"/>
          <w:rtl/>
        </w:rPr>
        <w:t>בעד ההצעה להע</w:t>
      </w:r>
      <w:r>
        <w:rPr>
          <w:rFonts w:hint="cs"/>
          <w:rtl/>
        </w:rPr>
        <w:t xml:space="preserve">ביר את הנושא לוועדה  </w:t>
      </w:r>
      <w:r>
        <w:rPr>
          <w:rtl/>
        </w:rPr>
        <w:t>–</w:t>
      </w:r>
      <w:r>
        <w:rPr>
          <w:rFonts w:hint="cs"/>
          <w:rtl/>
        </w:rPr>
        <w:t xml:space="preserve"> 10</w:t>
      </w:r>
    </w:p>
    <w:p w14:paraId="2B544B97" w14:textId="77777777" w:rsidR="00000000" w:rsidRDefault="00B90FE9">
      <w:pPr>
        <w:pStyle w:val="ac"/>
        <w:bidi/>
        <w:rPr>
          <w:rFonts w:hint="cs"/>
          <w:rtl/>
        </w:rPr>
      </w:pPr>
      <w:r>
        <w:rPr>
          <w:rFonts w:hint="cs"/>
          <w:rtl/>
        </w:rPr>
        <w:t xml:space="preserve">נגד </w:t>
      </w:r>
      <w:r>
        <w:rPr>
          <w:rtl/>
        </w:rPr>
        <w:t>–</w:t>
      </w:r>
      <w:r>
        <w:rPr>
          <w:rFonts w:hint="cs"/>
          <w:rtl/>
        </w:rPr>
        <w:t xml:space="preserve"> 1</w:t>
      </w:r>
    </w:p>
    <w:p w14:paraId="5BE4B067"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6F50435F" w14:textId="77777777" w:rsidR="00000000" w:rsidRDefault="00B90FE9">
      <w:pPr>
        <w:pStyle w:val="ad"/>
        <w:bidi/>
        <w:rPr>
          <w:rFonts w:hint="cs"/>
          <w:rtl/>
        </w:rPr>
      </w:pPr>
      <w:r>
        <w:rPr>
          <w:rFonts w:hint="cs"/>
          <w:rtl/>
        </w:rPr>
        <w:t>ההצעה להעביר את הנושא לוועדת הכספים נתקבלה.</w:t>
      </w:r>
    </w:p>
    <w:p w14:paraId="75357930" w14:textId="77777777" w:rsidR="00000000" w:rsidRDefault="00B90FE9">
      <w:pPr>
        <w:pStyle w:val="Header"/>
        <w:tabs>
          <w:tab w:val="clear" w:pos="4153"/>
          <w:tab w:val="clear" w:pos="8306"/>
        </w:tabs>
        <w:bidi/>
        <w:rPr>
          <w:rFonts w:hint="cs"/>
          <w:rtl/>
        </w:rPr>
      </w:pPr>
    </w:p>
    <w:p w14:paraId="1F771303" w14:textId="77777777" w:rsidR="00000000" w:rsidRDefault="00B90FE9">
      <w:pPr>
        <w:pStyle w:val="af1"/>
        <w:rPr>
          <w:rtl/>
        </w:rPr>
      </w:pPr>
      <w:r>
        <w:rPr>
          <w:rtl/>
        </w:rPr>
        <w:t>היו"ר אתי לבני:</w:t>
      </w:r>
    </w:p>
    <w:p w14:paraId="36211536" w14:textId="77777777" w:rsidR="00000000" w:rsidRDefault="00B90FE9">
      <w:pPr>
        <w:pStyle w:val="a0"/>
        <w:rPr>
          <w:rtl/>
        </w:rPr>
      </w:pPr>
    </w:p>
    <w:p w14:paraId="2E377828" w14:textId="77777777" w:rsidR="00000000" w:rsidRDefault="00B90FE9">
      <w:pPr>
        <w:pStyle w:val="a0"/>
        <w:rPr>
          <w:rFonts w:hint="cs"/>
          <w:rtl/>
        </w:rPr>
      </w:pPr>
      <w:r>
        <w:rPr>
          <w:rFonts w:hint="cs"/>
          <w:rtl/>
        </w:rPr>
        <w:t xml:space="preserve">עשרה בעד, נגד </w:t>
      </w:r>
      <w:r>
        <w:rPr>
          <w:rtl/>
        </w:rPr>
        <w:t>–</w:t>
      </w:r>
      <w:r>
        <w:rPr>
          <w:rFonts w:hint="cs"/>
          <w:rtl/>
        </w:rPr>
        <w:t xml:space="preserve"> 1, אין נמנעים. הנושא עובר לדיון בוועדת הכספים. </w:t>
      </w:r>
    </w:p>
    <w:p w14:paraId="21097192" w14:textId="77777777" w:rsidR="00000000" w:rsidRDefault="00B90FE9">
      <w:pPr>
        <w:pStyle w:val="a0"/>
        <w:rPr>
          <w:rFonts w:hint="cs"/>
          <w:rtl/>
        </w:rPr>
      </w:pPr>
    </w:p>
    <w:p w14:paraId="0256BC1E" w14:textId="77777777" w:rsidR="00000000" w:rsidRDefault="00B90FE9">
      <w:pPr>
        <w:pStyle w:val="a2"/>
        <w:rPr>
          <w:rtl/>
        </w:rPr>
      </w:pPr>
    </w:p>
    <w:p w14:paraId="547B88B7" w14:textId="77777777" w:rsidR="00000000" w:rsidRDefault="00B90FE9">
      <w:pPr>
        <w:pStyle w:val="a2"/>
        <w:rPr>
          <w:rFonts w:hint="cs"/>
          <w:rtl/>
        </w:rPr>
      </w:pPr>
      <w:bookmarkStart w:id="601" w:name="CS20554FI0020554T14_01_2004_18_05_35"/>
      <w:bookmarkStart w:id="602" w:name="_Toc75077263"/>
      <w:bookmarkEnd w:id="601"/>
      <w:r>
        <w:rPr>
          <w:rFonts w:hint="cs"/>
          <w:rtl/>
        </w:rPr>
        <w:t>הצעות לסדר-היום</w:t>
      </w:r>
      <w:bookmarkEnd w:id="602"/>
    </w:p>
    <w:p w14:paraId="2238A8B4" w14:textId="77777777" w:rsidR="00000000" w:rsidRDefault="00B90FE9">
      <w:pPr>
        <w:pStyle w:val="a2"/>
        <w:rPr>
          <w:rtl/>
        </w:rPr>
      </w:pPr>
      <w:bookmarkStart w:id="603" w:name="_Toc75077264"/>
      <w:r>
        <w:rPr>
          <w:rtl/>
        </w:rPr>
        <w:t>מדיניות המיסוי של הממשלה</w:t>
      </w:r>
      <w:bookmarkEnd w:id="603"/>
    </w:p>
    <w:p w14:paraId="72ACD229" w14:textId="77777777" w:rsidR="00000000" w:rsidRDefault="00B90FE9">
      <w:pPr>
        <w:pStyle w:val="-0"/>
        <w:rPr>
          <w:rFonts w:hint="cs"/>
          <w:rtl/>
        </w:rPr>
      </w:pPr>
    </w:p>
    <w:p w14:paraId="6B0767C0" w14:textId="77777777" w:rsidR="00000000" w:rsidRDefault="00B90FE9">
      <w:pPr>
        <w:pStyle w:val="af1"/>
        <w:rPr>
          <w:rtl/>
        </w:rPr>
      </w:pPr>
      <w:r>
        <w:rPr>
          <w:rtl/>
        </w:rPr>
        <w:t>היו"ר אתי לבני:</w:t>
      </w:r>
    </w:p>
    <w:p w14:paraId="16243081" w14:textId="77777777" w:rsidR="00000000" w:rsidRDefault="00B90FE9">
      <w:pPr>
        <w:pStyle w:val="a0"/>
        <w:rPr>
          <w:rtl/>
        </w:rPr>
      </w:pPr>
    </w:p>
    <w:p w14:paraId="0565932B" w14:textId="77777777" w:rsidR="00000000" w:rsidRDefault="00B90FE9">
      <w:pPr>
        <w:pStyle w:val="a0"/>
        <w:rPr>
          <w:rFonts w:hint="cs"/>
          <w:rtl/>
        </w:rPr>
      </w:pPr>
      <w:r>
        <w:rPr>
          <w:rFonts w:hint="cs"/>
          <w:rtl/>
        </w:rPr>
        <w:t>אנחנו עוברים לנושא הבא</w:t>
      </w:r>
      <w:r>
        <w:rPr>
          <w:rFonts w:hint="cs"/>
          <w:rtl/>
        </w:rPr>
        <w:t xml:space="preserve">: מדיניות המיסוי של הממשלה </w:t>
      </w:r>
      <w:r>
        <w:rPr>
          <w:rtl/>
        </w:rPr>
        <w:t>–</w:t>
      </w:r>
      <w:r>
        <w:rPr>
          <w:rFonts w:hint="cs"/>
          <w:rtl/>
        </w:rPr>
        <w:t xml:space="preserve"> הצעות לסדר-היום מס' 2360 ו-2365 -  ושוב לא תהיה תשובה של השר. ראשון הדוברים, חבר הכנסת אברהם שוחט, בבקשה. </w:t>
      </w:r>
    </w:p>
    <w:p w14:paraId="24CB84FB" w14:textId="77777777" w:rsidR="00000000" w:rsidRDefault="00B90FE9">
      <w:pPr>
        <w:pStyle w:val="af0"/>
        <w:rPr>
          <w:rFonts w:hint="cs"/>
          <w:rtl/>
        </w:rPr>
      </w:pPr>
    </w:p>
    <w:p w14:paraId="2EB9590B" w14:textId="77777777" w:rsidR="00000000" w:rsidRDefault="00B90FE9">
      <w:pPr>
        <w:pStyle w:val="af0"/>
        <w:rPr>
          <w:rtl/>
        </w:rPr>
      </w:pPr>
      <w:r>
        <w:rPr>
          <w:rFonts w:hint="eastAsia"/>
          <w:rtl/>
        </w:rPr>
        <w:t>דוד</w:t>
      </w:r>
      <w:r>
        <w:rPr>
          <w:rtl/>
        </w:rPr>
        <w:t xml:space="preserve"> טל (עם אחד):</w:t>
      </w:r>
    </w:p>
    <w:p w14:paraId="1799B5E4" w14:textId="77777777" w:rsidR="00000000" w:rsidRDefault="00B90FE9">
      <w:pPr>
        <w:pStyle w:val="a0"/>
        <w:rPr>
          <w:rFonts w:hint="cs"/>
          <w:rtl/>
        </w:rPr>
      </w:pPr>
    </w:p>
    <w:p w14:paraId="7EE3BCD2" w14:textId="77777777" w:rsidR="00000000" w:rsidRDefault="00B90FE9">
      <w:pPr>
        <w:pStyle w:val="a0"/>
        <w:rPr>
          <w:rFonts w:hint="cs"/>
          <w:rtl/>
        </w:rPr>
      </w:pPr>
      <w:r>
        <w:rPr>
          <w:rFonts w:hint="cs"/>
          <w:rtl/>
        </w:rPr>
        <w:t>גברתי, אפשר לבקש שיהיה פה שר, ואם לא, נצא להפסקה של חצי שעה עד שיגיע שר?</w:t>
      </w:r>
    </w:p>
    <w:p w14:paraId="01CFD20F" w14:textId="77777777" w:rsidR="00000000" w:rsidRDefault="00B90FE9">
      <w:pPr>
        <w:pStyle w:val="a0"/>
        <w:rPr>
          <w:rFonts w:hint="cs"/>
          <w:rtl/>
        </w:rPr>
      </w:pPr>
    </w:p>
    <w:p w14:paraId="1CBA300A" w14:textId="77777777" w:rsidR="00000000" w:rsidRDefault="00B90FE9">
      <w:pPr>
        <w:pStyle w:val="af1"/>
        <w:rPr>
          <w:rtl/>
        </w:rPr>
      </w:pPr>
      <w:r>
        <w:rPr>
          <w:rtl/>
        </w:rPr>
        <w:t>היו"ר</w:t>
      </w:r>
      <w:r>
        <w:rPr>
          <w:rFonts w:hint="cs"/>
          <w:rtl/>
        </w:rPr>
        <w:t xml:space="preserve"> אתי לבני</w:t>
      </w:r>
      <w:r>
        <w:rPr>
          <w:rtl/>
        </w:rPr>
        <w:t>:</w:t>
      </w:r>
    </w:p>
    <w:p w14:paraId="2DD1B804" w14:textId="77777777" w:rsidR="00000000" w:rsidRDefault="00B90FE9">
      <w:pPr>
        <w:pStyle w:val="a0"/>
        <w:rPr>
          <w:rtl/>
        </w:rPr>
      </w:pPr>
    </w:p>
    <w:p w14:paraId="618D4DC3" w14:textId="77777777" w:rsidR="00000000" w:rsidRDefault="00B90FE9">
      <w:pPr>
        <w:pStyle w:val="a0"/>
        <w:rPr>
          <w:rFonts w:hint="cs"/>
          <w:rtl/>
        </w:rPr>
      </w:pPr>
      <w:r>
        <w:rPr>
          <w:rFonts w:hint="cs"/>
          <w:rtl/>
        </w:rPr>
        <w:t xml:space="preserve">טוב, אחרי </w:t>
      </w:r>
      <w:r>
        <w:rPr>
          <w:rFonts w:hint="cs"/>
          <w:rtl/>
        </w:rPr>
        <w:t xml:space="preserve">הנושא הזה, לפני תשובת השר. יש לך עשר דקות, בבקשה. </w:t>
      </w:r>
    </w:p>
    <w:p w14:paraId="04ED29A7" w14:textId="77777777" w:rsidR="00000000" w:rsidRDefault="00B90FE9">
      <w:pPr>
        <w:pStyle w:val="a0"/>
        <w:rPr>
          <w:rFonts w:hint="cs"/>
          <w:rtl/>
        </w:rPr>
      </w:pPr>
    </w:p>
    <w:p w14:paraId="1963B028" w14:textId="77777777" w:rsidR="00000000" w:rsidRDefault="00B90FE9">
      <w:pPr>
        <w:pStyle w:val="a"/>
        <w:rPr>
          <w:rtl/>
        </w:rPr>
      </w:pPr>
      <w:bookmarkStart w:id="604" w:name="FS000000459T14_01_2004_17_52_00"/>
      <w:bookmarkStart w:id="605" w:name="_Toc75077265"/>
      <w:bookmarkEnd w:id="604"/>
      <w:r>
        <w:rPr>
          <w:rFonts w:hint="eastAsia"/>
          <w:rtl/>
        </w:rPr>
        <w:t>אברהם</w:t>
      </w:r>
      <w:r>
        <w:rPr>
          <w:rtl/>
        </w:rPr>
        <w:t xml:space="preserve"> בייגה שוחט (העבודה-מימד):</w:t>
      </w:r>
      <w:bookmarkEnd w:id="605"/>
    </w:p>
    <w:p w14:paraId="2069A2C2" w14:textId="77777777" w:rsidR="00000000" w:rsidRDefault="00B90FE9">
      <w:pPr>
        <w:pStyle w:val="a0"/>
        <w:rPr>
          <w:rFonts w:hint="cs"/>
          <w:rtl/>
        </w:rPr>
      </w:pPr>
    </w:p>
    <w:p w14:paraId="0F95B71C" w14:textId="77777777" w:rsidR="00000000" w:rsidRDefault="00B90FE9">
      <w:pPr>
        <w:pStyle w:val="a0"/>
        <w:rPr>
          <w:rFonts w:hint="cs"/>
          <w:rtl/>
        </w:rPr>
      </w:pPr>
      <w:r>
        <w:rPr>
          <w:rFonts w:hint="cs"/>
          <w:rtl/>
        </w:rPr>
        <w:t>גברתי היושבת-ראש, רבותי חברי הכנסת, אני הגשתי הצעה רגילה לסדר-היום על מדיניות המסים. ברשותכם, אני ארחיב טיפה בזמן העומד לרשותי. הרצון שלי להעלות את העניין נובע גם מהרמה הע</w:t>
      </w:r>
      <w:r>
        <w:rPr>
          <w:rFonts w:hint="cs"/>
          <w:rtl/>
        </w:rPr>
        <w:t xml:space="preserve">קרונית של הרבה מאוד דברים שנאמרים חדשות לבקרים על-ידי שר האוצר, אבל גם לאור הבלבול ושטף הכותרות והידיעות שמדי יום שוטפות אותנו ומעידות על בלבול מוחלט, על איבוד עשתונות, על חוסר מדיניות ועל חוסר עקביות שמתנהלים באוצר במערכת המסים. </w:t>
      </w:r>
    </w:p>
    <w:p w14:paraId="7D9E5D59" w14:textId="77777777" w:rsidR="00000000" w:rsidRDefault="00B90FE9">
      <w:pPr>
        <w:pStyle w:val="a0"/>
        <w:rPr>
          <w:rFonts w:hint="cs"/>
          <w:rtl/>
        </w:rPr>
      </w:pPr>
    </w:p>
    <w:p w14:paraId="3F7017AB" w14:textId="77777777" w:rsidR="00000000" w:rsidRDefault="00B90FE9">
      <w:pPr>
        <w:pStyle w:val="a0"/>
        <w:rPr>
          <w:rFonts w:hint="cs"/>
          <w:rtl/>
        </w:rPr>
      </w:pPr>
      <w:r>
        <w:rPr>
          <w:rFonts w:hint="cs"/>
          <w:rtl/>
        </w:rPr>
        <w:t>רק בשבוע האחרון או בעשרת</w:t>
      </w:r>
      <w:r>
        <w:rPr>
          <w:rFonts w:hint="cs"/>
          <w:rtl/>
        </w:rPr>
        <w:t xml:space="preserve"> הימים האחרונים התגלגלו הדברים הבאים, שחלקם אושר וחלקם מרחף באוויר. לאחר שהאוצר הודיע שלא יעדכן את מדרגות המס למטה בגין המדד השלילי, לפני שבוע פתאום שמענו שהעמדה שונתה לחלוטין, ומדרגות המס שונו למטה, והדבר מביא לנטל נוסף של 650 מיליון שקל על משלמי המסים. כ</w:t>
      </w:r>
      <w:r>
        <w:rPr>
          <w:rFonts w:hint="cs"/>
          <w:rtl/>
        </w:rPr>
        <w:t xml:space="preserve">אשר ראו את הדבר והבינו שההכבדה הזאת נופלת גם על האוכלוסייה החלשה, אחרי שהיא לא נהנית כמובן מקונצסיית המס הגדולה של 2.5 מיליארדי שקל, תיקנו </w:t>
      </w:r>
      <w:r>
        <w:rPr>
          <w:rtl/>
        </w:rPr>
        <w:t>–</w:t>
      </w:r>
      <w:r>
        <w:rPr>
          <w:rFonts w:hint="cs"/>
          <w:rtl/>
        </w:rPr>
        <w:t xml:space="preserve"> לא בחזרה, אלא בשיטה אחרת </w:t>
      </w:r>
      <w:r>
        <w:rPr>
          <w:rtl/>
        </w:rPr>
        <w:t>–</w:t>
      </w:r>
      <w:r>
        <w:rPr>
          <w:rFonts w:hint="cs"/>
          <w:rtl/>
        </w:rPr>
        <w:t xml:space="preserve"> כדי להחזיר 650 מיליון שקל. </w:t>
      </w:r>
    </w:p>
    <w:p w14:paraId="4A48CA2C" w14:textId="77777777" w:rsidR="00000000" w:rsidRDefault="00B90FE9">
      <w:pPr>
        <w:pStyle w:val="a0"/>
        <w:rPr>
          <w:rFonts w:hint="cs"/>
          <w:rtl/>
        </w:rPr>
      </w:pPr>
    </w:p>
    <w:p w14:paraId="6580C5A9" w14:textId="77777777" w:rsidR="00000000" w:rsidRDefault="00B90FE9">
      <w:pPr>
        <w:pStyle w:val="a0"/>
        <w:rPr>
          <w:rFonts w:hint="cs"/>
          <w:rtl/>
        </w:rPr>
      </w:pPr>
      <w:r>
        <w:rPr>
          <w:rFonts w:hint="cs"/>
          <w:rtl/>
        </w:rPr>
        <w:t>באוויר מרחפת הודעה שבדרך לא דרך, ולא ברורה לחלוטין, בתוך מס</w:t>
      </w:r>
      <w:r>
        <w:rPr>
          <w:rFonts w:hint="cs"/>
          <w:rtl/>
        </w:rPr>
        <w:t>פר שבועות קטן יבוא האוצר עם החזר של 2 מיליארדי שקל לקבוצות החלשות. אף אחד לא יודע איך זה ייעשה, לאף אחד לא ברור איך אפשר לעשות את זה, כש-50% מהאוכלוסייה, גברתי, ממילא לא משלמים מס, אבל מרחפת באוויר איזו הצעה שכאילו מקורה בחשב הכללי, שהוא חושב ומציע הצעה לג</w:t>
      </w:r>
      <w:r>
        <w:rPr>
          <w:rFonts w:hint="cs"/>
          <w:rtl/>
        </w:rPr>
        <w:t xml:space="preserve">מרי לא ברורה. </w:t>
      </w:r>
    </w:p>
    <w:p w14:paraId="182BCFC5" w14:textId="77777777" w:rsidR="00000000" w:rsidRDefault="00B90FE9">
      <w:pPr>
        <w:pStyle w:val="a0"/>
        <w:rPr>
          <w:rFonts w:hint="cs"/>
          <w:rtl/>
        </w:rPr>
      </w:pPr>
    </w:p>
    <w:p w14:paraId="63CE7734" w14:textId="77777777" w:rsidR="00000000" w:rsidRDefault="00B90FE9">
      <w:pPr>
        <w:pStyle w:val="a0"/>
        <w:rPr>
          <w:rFonts w:hint="cs"/>
          <w:rtl/>
        </w:rPr>
      </w:pPr>
      <w:r>
        <w:rPr>
          <w:rFonts w:hint="cs"/>
          <w:rtl/>
        </w:rPr>
        <w:t xml:space="preserve">היום, מי שפתח את עיתון "מעריב" ראה, שבאוצר גילו את אמריקה, שאפשר להוריד את המע"מ, כי רק לפני שלושה שבועות או שבועיים אישרנו את העלאת המע"מ ב-1%, סכום שנותן בערך 2.5 מיליארדי שקל. למרות הדיבורים על כך שהמע"מ זה מס מאוד מאוד רגרסיבי, מס מאוד </w:t>
      </w:r>
      <w:r>
        <w:rPr>
          <w:rFonts w:hint="cs"/>
          <w:rtl/>
        </w:rPr>
        <w:t xml:space="preserve">לא צודק, מס שעובד נגד השכבות החלשות - שמענו אלף טיעונים למה כן לעשות את זה. היום בכותרת -  ואין עשן בלי אש בעניין הזה </w:t>
      </w:r>
      <w:r>
        <w:rPr>
          <w:rtl/>
        </w:rPr>
        <w:t>–</w:t>
      </w:r>
      <w:r>
        <w:rPr>
          <w:rFonts w:hint="cs"/>
          <w:rtl/>
        </w:rPr>
        <w:t xml:space="preserve"> נאמר: אנחנו שוקלים - במקום העניין שהזכרתי קודם - להוריד את המע"מ ב-1%. </w:t>
      </w:r>
    </w:p>
    <w:p w14:paraId="02C00067" w14:textId="77777777" w:rsidR="00000000" w:rsidRDefault="00B90FE9">
      <w:pPr>
        <w:pStyle w:val="a0"/>
        <w:rPr>
          <w:rFonts w:hint="cs"/>
          <w:rtl/>
        </w:rPr>
      </w:pPr>
    </w:p>
    <w:p w14:paraId="1ADC2239" w14:textId="77777777" w:rsidR="00000000" w:rsidRDefault="00B90FE9">
      <w:pPr>
        <w:pStyle w:val="a0"/>
        <w:rPr>
          <w:rFonts w:hint="cs"/>
          <w:rtl/>
        </w:rPr>
      </w:pPr>
      <w:r>
        <w:rPr>
          <w:rFonts w:hint="cs"/>
          <w:rtl/>
        </w:rPr>
        <w:t>מרחפת באוויר עוד הבטחה, שכנראה שר האוצר חתם עליה, בלתי ברורה לח</w:t>
      </w:r>
      <w:r>
        <w:rPr>
          <w:rFonts w:hint="cs"/>
          <w:rtl/>
        </w:rPr>
        <w:t xml:space="preserve">לוטין, שמחירה כ-3 מיליארדי שקל לשנה. מכיוון שבקרנות הפנסיה ייתכן שהמעסיק יצטרך להוסיף 1.5% תשלומים לביטוח הלאומי, יפוצו המעסיקים בהורדת התשלומים שלהם לביטוח הלאומי בהיקף של 1.5%. למי שמעוניין לדעת, זה סכום של 3 מיליארדי שקל. </w:t>
      </w:r>
    </w:p>
    <w:p w14:paraId="0A199E08" w14:textId="77777777" w:rsidR="00000000" w:rsidRDefault="00B90FE9">
      <w:pPr>
        <w:pStyle w:val="a0"/>
        <w:rPr>
          <w:rFonts w:hint="cs"/>
          <w:rtl/>
        </w:rPr>
      </w:pPr>
    </w:p>
    <w:p w14:paraId="13D061AA" w14:textId="77777777" w:rsidR="00000000" w:rsidRDefault="00B90FE9">
      <w:pPr>
        <w:pStyle w:val="a0"/>
        <w:rPr>
          <w:rFonts w:hint="cs"/>
          <w:rtl/>
        </w:rPr>
      </w:pPr>
      <w:r>
        <w:rPr>
          <w:rFonts w:hint="cs"/>
          <w:rtl/>
        </w:rPr>
        <w:t>אבל מה? המעסיקים היחידים שיצט</w:t>
      </w:r>
      <w:r>
        <w:rPr>
          <w:rFonts w:hint="cs"/>
          <w:rtl/>
        </w:rPr>
        <w:t>רכו להוסיף ב"חובה" אותם 1.5% זה בקרנות הפנסיה הישנות הבלתי-מאוזנות, זאת אומרת בערך 8% מהאוכלוסייה, ולכן כדי לתת פיצוי לאותם 8% של מעסיקים, שגם בספק אם צריך לתת להם את הפיצוי, הולכים על הסך הכול של ה-100%, בלי שאף אחד יודע היכן המקורות, מאיפה הם יבואו ומה מ</w:t>
      </w:r>
      <w:r>
        <w:rPr>
          <w:rFonts w:hint="cs"/>
          <w:rtl/>
        </w:rPr>
        <w:t xml:space="preserve">שמעות העניין. </w:t>
      </w:r>
    </w:p>
    <w:p w14:paraId="3C3F788C" w14:textId="77777777" w:rsidR="00000000" w:rsidRDefault="00B90FE9">
      <w:pPr>
        <w:pStyle w:val="a0"/>
        <w:rPr>
          <w:rFonts w:hint="cs"/>
          <w:rtl/>
        </w:rPr>
      </w:pPr>
    </w:p>
    <w:p w14:paraId="6A0058C4" w14:textId="77777777" w:rsidR="00000000" w:rsidRDefault="00B90FE9">
      <w:pPr>
        <w:pStyle w:val="a0"/>
        <w:rPr>
          <w:rFonts w:hint="cs"/>
          <w:rtl/>
        </w:rPr>
      </w:pPr>
      <w:r>
        <w:rPr>
          <w:rFonts w:hint="cs"/>
          <w:rtl/>
        </w:rPr>
        <w:t>אנחנו רואים מערכת מיסוי שהיא מאוד חשובה. אנחנו בדרך כלל לא נוהגים לעסוק בה, אנחנו עוסקים יותר בצד ההוצאה ופחות בצד ההכנסה וגביית המס, ואנחנו רואים ממשלה שכל שבוע יוצאת עם ידיעה חדשה, ואחת לשבועיים עם החלטה חדשה, עם חוסר עקביות ועם כל מה שכר</w:t>
      </w:r>
      <w:r>
        <w:rPr>
          <w:rFonts w:hint="cs"/>
          <w:rtl/>
        </w:rPr>
        <w:t xml:space="preserve">וך בעניין הזה. </w:t>
      </w:r>
    </w:p>
    <w:p w14:paraId="2A5A431A" w14:textId="77777777" w:rsidR="00000000" w:rsidRDefault="00B90FE9">
      <w:pPr>
        <w:pStyle w:val="a0"/>
        <w:rPr>
          <w:rFonts w:hint="cs"/>
          <w:rtl/>
        </w:rPr>
      </w:pPr>
    </w:p>
    <w:p w14:paraId="63CD0580" w14:textId="77777777" w:rsidR="00000000" w:rsidRDefault="00B90FE9">
      <w:pPr>
        <w:pStyle w:val="a0"/>
        <w:rPr>
          <w:rFonts w:hint="cs"/>
          <w:rtl/>
        </w:rPr>
      </w:pPr>
      <w:r>
        <w:rPr>
          <w:rFonts w:hint="cs"/>
          <w:rtl/>
        </w:rPr>
        <w:t>רבותי, למס יש היבט כלכלי, היבט חברתי והיבט של מדיניות. כמובן, הוא משפיע על ההתנהגות הכלכלית. מס משמש לאיזון חברתי בין ההכנסות ברוטו להכנסות נטו, והוא גורם פרוגרסיבי מאוד, ומס יכול גם לשמש כלי מדיניות, כמו בנושא של מס הכנסה בפריפריות, לעולי</w:t>
      </w:r>
      <w:r>
        <w:rPr>
          <w:rFonts w:hint="cs"/>
          <w:rtl/>
        </w:rPr>
        <w:t xml:space="preserve">ם חדשים או לחיילים משוחררים. </w:t>
      </w:r>
    </w:p>
    <w:p w14:paraId="4B58DD29" w14:textId="77777777" w:rsidR="00000000" w:rsidRDefault="00B90FE9">
      <w:pPr>
        <w:pStyle w:val="a0"/>
        <w:rPr>
          <w:rFonts w:hint="cs"/>
          <w:rtl/>
        </w:rPr>
      </w:pPr>
    </w:p>
    <w:p w14:paraId="2B2949AF" w14:textId="77777777" w:rsidR="00000000" w:rsidRDefault="00B90FE9">
      <w:pPr>
        <w:pStyle w:val="a0"/>
        <w:rPr>
          <w:rFonts w:hint="cs"/>
          <w:rtl/>
        </w:rPr>
      </w:pPr>
      <w:r>
        <w:rPr>
          <w:rFonts w:hint="cs"/>
          <w:rtl/>
        </w:rPr>
        <w:t>ראינו בשנה האחרונה, שכל מה שקשור במדיניות הולך ונשחק, כמעט שנעלם בהיקף של בערך 1.5 מיליארד שקל. אנחנו ראינו שהמס שעומד להיות מורד, מורד לשכבות העליונות בהיקף של 2.5 מיליארדי שקל, ואילו המס על ההון נשאר נמוך מאוד, הרבה פחות מה</w:t>
      </w:r>
      <w:r>
        <w:rPr>
          <w:rFonts w:hint="cs"/>
          <w:rtl/>
        </w:rPr>
        <w:t>מס כפי שהוא מקובל בעולם המערבי המתוקן, כלומר, אנחנו מכבידים מאוד על האוכלוסיות השכירות ומקלים מאוד במיסוי ההון.</w:t>
      </w:r>
    </w:p>
    <w:p w14:paraId="69FC859B" w14:textId="77777777" w:rsidR="00000000" w:rsidRDefault="00B90FE9">
      <w:pPr>
        <w:pStyle w:val="a0"/>
        <w:rPr>
          <w:rFonts w:hint="cs"/>
          <w:rtl/>
        </w:rPr>
      </w:pPr>
    </w:p>
    <w:p w14:paraId="179E6CA5" w14:textId="77777777" w:rsidR="00000000" w:rsidRDefault="00B90FE9">
      <w:pPr>
        <w:pStyle w:val="a0"/>
        <w:rPr>
          <w:rFonts w:hint="cs"/>
          <w:rtl/>
        </w:rPr>
      </w:pPr>
      <w:r>
        <w:rPr>
          <w:rFonts w:hint="cs"/>
          <w:rtl/>
        </w:rPr>
        <w:t>אני רוצה להפריך שתי אמירות. אני גם עסקתי בזה בדיוני התקציב, אבל אני רוצה להפריך שתי אמירות שכאילו מקובלות, אבל מי שבודק את העניין ומכיר את הנוש</w:t>
      </w:r>
      <w:r>
        <w:rPr>
          <w:rFonts w:hint="cs"/>
          <w:rtl/>
        </w:rPr>
        <w:t xml:space="preserve">א, יודע שהן מופרכות לחלוטין. </w:t>
      </w:r>
    </w:p>
    <w:p w14:paraId="33BAA78C" w14:textId="77777777" w:rsidR="00000000" w:rsidRDefault="00B90FE9">
      <w:pPr>
        <w:pStyle w:val="a0"/>
        <w:rPr>
          <w:rFonts w:hint="cs"/>
          <w:rtl/>
        </w:rPr>
      </w:pPr>
    </w:p>
    <w:p w14:paraId="1ABA62C7" w14:textId="77777777" w:rsidR="00000000" w:rsidRDefault="00B90FE9">
      <w:pPr>
        <w:pStyle w:val="a0"/>
        <w:rPr>
          <w:rFonts w:hint="cs"/>
          <w:rtl/>
        </w:rPr>
      </w:pPr>
      <w:r>
        <w:rPr>
          <w:rFonts w:hint="cs"/>
          <w:rtl/>
        </w:rPr>
        <w:t>שר האוצר אומר שנטל המס במדינת ישראל הוא מהגבוהים, אולי הגבוה בעולם. אין אמירה יותר מופרכת מזאת. נכון שמול ארצות-הברית יש פער בנטל המס כחלקו בתוצר, אבל מי שבודק את הדברים, רואה שבישראל נטל המס הוא בערך 40% מהתוצר, זאת אומרת: א</w:t>
      </w:r>
      <w:r>
        <w:rPr>
          <w:rFonts w:hint="cs"/>
          <w:rtl/>
        </w:rPr>
        <w:t>ם התוצר שלנו הוא בערך 100 מיליארד דולר, המסים שגובה הממשלה, העיריות והגופים האחרים הם בערך 40 מיליארד דולר. אבל בשבדיה זה 53%, בצרפת זה 45%. הממוצע של האיחוד האירופי, כל מדינות מערב-אירופה, זה 41.5%, ואנחנו 40%. אז אין לי טענות לשר האוצר, וגם אני חושב שהור</w:t>
      </w:r>
      <w:r>
        <w:rPr>
          <w:rFonts w:hint="cs"/>
          <w:rtl/>
        </w:rPr>
        <w:t>דת מסים כשיכולים היא דבר חשוב, אבל לבוא לכנסת ישראל ולבוא לציבור, גברתי היושבת-ראש, ולהגיד דברים מופרכים מיסודם?</w:t>
      </w:r>
    </w:p>
    <w:p w14:paraId="7B6C399E" w14:textId="77777777" w:rsidR="00000000" w:rsidRDefault="00B90FE9">
      <w:pPr>
        <w:pStyle w:val="a0"/>
        <w:rPr>
          <w:rFonts w:hint="cs"/>
          <w:rtl/>
        </w:rPr>
      </w:pPr>
    </w:p>
    <w:p w14:paraId="01EB4DA0" w14:textId="77777777" w:rsidR="00000000" w:rsidRDefault="00B90FE9">
      <w:pPr>
        <w:pStyle w:val="af0"/>
        <w:rPr>
          <w:rtl/>
        </w:rPr>
      </w:pPr>
      <w:r>
        <w:rPr>
          <w:rFonts w:hint="eastAsia"/>
          <w:rtl/>
        </w:rPr>
        <w:t>איוב</w:t>
      </w:r>
      <w:r>
        <w:rPr>
          <w:rtl/>
        </w:rPr>
        <w:t xml:space="preserve"> קרא (הליכוד):</w:t>
      </w:r>
    </w:p>
    <w:p w14:paraId="3B0DA3E7" w14:textId="77777777" w:rsidR="00000000" w:rsidRDefault="00B90FE9">
      <w:pPr>
        <w:pStyle w:val="a0"/>
        <w:rPr>
          <w:rFonts w:hint="cs"/>
          <w:rtl/>
        </w:rPr>
      </w:pPr>
    </w:p>
    <w:p w14:paraId="1555B847" w14:textId="77777777" w:rsidR="00000000" w:rsidRDefault="00B90FE9">
      <w:pPr>
        <w:pStyle w:val="a0"/>
        <w:rPr>
          <w:rFonts w:hint="cs"/>
          <w:rtl/>
        </w:rPr>
      </w:pPr>
      <w:r>
        <w:rPr>
          <w:rFonts w:hint="cs"/>
          <w:rtl/>
        </w:rPr>
        <w:t>מה אחוז משלמי המס מאזרחי ישראל לעומת משלמי המס בארצות אחרות?</w:t>
      </w:r>
    </w:p>
    <w:p w14:paraId="148B40BB" w14:textId="77777777" w:rsidR="00000000" w:rsidRDefault="00B90FE9">
      <w:pPr>
        <w:pStyle w:val="a0"/>
        <w:rPr>
          <w:rFonts w:hint="cs"/>
          <w:rtl/>
        </w:rPr>
      </w:pPr>
    </w:p>
    <w:p w14:paraId="3D3EFD9B" w14:textId="77777777" w:rsidR="00000000" w:rsidRDefault="00B90FE9">
      <w:pPr>
        <w:pStyle w:val="-"/>
        <w:rPr>
          <w:rtl/>
        </w:rPr>
      </w:pPr>
      <w:bookmarkStart w:id="606" w:name="FS000000550T14_01_2004_17_36_20C"/>
      <w:bookmarkEnd w:id="606"/>
      <w:r>
        <w:rPr>
          <w:rFonts w:hint="cs"/>
          <w:rtl/>
        </w:rPr>
        <w:t>אברהם בייגה שוחט (העבודה-מימד)</w:t>
      </w:r>
      <w:r>
        <w:rPr>
          <w:rtl/>
        </w:rPr>
        <w:t>:</w:t>
      </w:r>
    </w:p>
    <w:p w14:paraId="3493FB93" w14:textId="77777777" w:rsidR="00000000" w:rsidRDefault="00B90FE9">
      <w:pPr>
        <w:pStyle w:val="a0"/>
        <w:rPr>
          <w:rtl/>
        </w:rPr>
      </w:pPr>
    </w:p>
    <w:p w14:paraId="2C270F32" w14:textId="77777777" w:rsidR="00000000" w:rsidRDefault="00B90FE9">
      <w:pPr>
        <w:pStyle w:val="a0"/>
        <w:rPr>
          <w:rFonts w:hint="cs"/>
          <w:rtl/>
        </w:rPr>
      </w:pPr>
      <w:r>
        <w:rPr>
          <w:rFonts w:hint="cs"/>
          <w:rtl/>
        </w:rPr>
        <w:t>אצלנו מדרגות המס הן יחסית ג</w:t>
      </w:r>
      <w:r>
        <w:rPr>
          <w:rFonts w:hint="cs"/>
          <w:rtl/>
        </w:rPr>
        <w:t xml:space="preserve">בוהות - ואני מדבר על מס הכנסה, לא על מסים אחרים </w:t>
      </w:r>
      <w:r>
        <w:rPr>
          <w:rtl/>
        </w:rPr>
        <w:t>–</w:t>
      </w:r>
      <w:r>
        <w:rPr>
          <w:rFonts w:hint="cs"/>
          <w:rtl/>
        </w:rPr>
        <w:t xml:space="preserve"> כאשר בערך 50% מהאוכלוסייה לא משלמת מס, וזה נובע מהעובדה שרמת ההכנסה מאוד נמוכה. אתה לא מוצא במדינות אירופה רמות הכנסה של 3,000 שקל. כשהקו התחתון של החיוב במס הוא למעלה מזה, עם שתיים-שלוש נקודות זיכוי, 50% מ</w:t>
      </w:r>
      <w:r>
        <w:rPr>
          <w:rFonts w:hint="cs"/>
          <w:rtl/>
        </w:rPr>
        <w:t xml:space="preserve">האוכלוסייה מחוץ למעגל משלמי המס, מס הכנסה. משלמים כמובן מע"מ, משלמים מכס, משלמים ארנונה, אבל לא משלמים מס הכנסה. אבל, בודקים את סך כל נטל המס שהממשלה לוקחת מהציבור. לכן הדברים האלה מופרכים, וחשוב מאוד להבין את זה. </w:t>
      </w:r>
    </w:p>
    <w:p w14:paraId="717EAE01" w14:textId="77777777" w:rsidR="00000000" w:rsidRDefault="00B90FE9">
      <w:pPr>
        <w:pStyle w:val="a0"/>
        <w:rPr>
          <w:rFonts w:hint="cs"/>
          <w:rtl/>
        </w:rPr>
      </w:pPr>
    </w:p>
    <w:p w14:paraId="23E64916" w14:textId="77777777" w:rsidR="00000000" w:rsidRDefault="00B90FE9">
      <w:pPr>
        <w:pStyle w:val="a0"/>
        <w:rPr>
          <w:rFonts w:hint="cs"/>
          <w:rtl/>
        </w:rPr>
      </w:pPr>
      <w:r>
        <w:rPr>
          <w:rFonts w:hint="cs"/>
          <w:rtl/>
        </w:rPr>
        <w:t>אדוני השר, מה שחשוב יותר זו אמירתו של שר</w:t>
      </w:r>
      <w:r>
        <w:rPr>
          <w:rFonts w:hint="cs"/>
          <w:rtl/>
        </w:rPr>
        <w:t xml:space="preserve"> האוצר, שחזר עליה כמה פעמים, שהוא מנהל ממשלה שבה מורידים את המסים - ואני חושב שכבר שמעת אותי בעניין הזה - ואילו הממשלות האחרות רק העלו את המסים ויצרו תקציבים מנופחים. </w:t>
      </w:r>
    </w:p>
    <w:p w14:paraId="548E9A0C" w14:textId="77777777" w:rsidR="00000000" w:rsidRDefault="00B90FE9">
      <w:pPr>
        <w:pStyle w:val="a0"/>
        <w:rPr>
          <w:rFonts w:hint="cs"/>
          <w:rtl/>
        </w:rPr>
      </w:pPr>
    </w:p>
    <w:p w14:paraId="7DB89C04" w14:textId="77777777" w:rsidR="00000000" w:rsidRDefault="00B90FE9">
      <w:pPr>
        <w:pStyle w:val="a0"/>
        <w:rPr>
          <w:rFonts w:hint="cs"/>
          <w:rtl/>
        </w:rPr>
      </w:pPr>
      <w:r>
        <w:rPr>
          <w:rFonts w:hint="cs"/>
          <w:rtl/>
        </w:rPr>
        <w:t>אני רוצה לקרוא שני משפטים, שכמו הנתונים שנתתי קודם בעניין שיעור גביית המס בעולם המערבי,</w:t>
      </w:r>
      <w:r>
        <w:rPr>
          <w:rFonts w:hint="cs"/>
          <w:rtl/>
        </w:rPr>
        <w:t xml:space="preserve"> לקוחים מתוך הספר שהונח פה, של מינהל הכנסות המדינה רק מלפני חודש, כלומר ספר שהודפס ונערך באוצר. אני רוצה לקרוא מה אומרים לגבי מדיניות המיסוי של הממשלות השונות בעשור האחרון:</w:t>
      </w:r>
    </w:p>
    <w:p w14:paraId="2E46479B" w14:textId="77777777" w:rsidR="00000000" w:rsidRDefault="00B90FE9">
      <w:pPr>
        <w:pStyle w:val="a0"/>
        <w:rPr>
          <w:rFonts w:hint="cs"/>
          <w:rtl/>
        </w:rPr>
      </w:pPr>
    </w:p>
    <w:p w14:paraId="5935CC6A" w14:textId="77777777" w:rsidR="00000000" w:rsidRDefault="00B90FE9">
      <w:pPr>
        <w:pStyle w:val="a0"/>
        <w:ind w:firstLine="720"/>
        <w:rPr>
          <w:rFonts w:hint="cs"/>
          <w:rtl/>
        </w:rPr>
      </w:pPr>
      <w:r>
        <w:rPr>
          <w:rFonts w:hint="cs"/>
          <w:rtl/>
        </w:rPr>
        <w:t xml:space="preserve">בשנים 1992-1996 </w:t>
      </w:r>
      <w:r>
        <w:rPr>
          <w:rtl/>
        </w:rPr>
        <w:t>–</w:t>
      </w:r>
      <w:r>
        <w:rPr>
          <w:rFonts w:hint="cs"/>
          <w:rtl/>
        </w:rPr>
        <w:t xml:space="preserve"> ממשלת רבין </w:t>
      </w:r>
      <w:r>
        <w:rPr>
          <w:rtl/>
        </w:rPr>
        <w:t>–</w:t>
      </w:r>
      <w:r>
        <w:rPr>
          <w:rFonts w:hint="cs"/>
          <w:rtl/>
        </w:rPr>
        <w:t xml:space="preserve"> שינויי החקיקה פעלו להקטנת הגבייה בהיקף מצטבר של 2% </w:t>
      </w:r>
      <w:r>
        <w:rPr>
          <w:rFonts w:hint="cs"/>
          <w:rtl/>
        </w:rPr>
        <w:t xml:space="preserve">תוצר, בכסף של היום זה 10 מיליארדי שקל לשנה. בשנים אלה הופחתו מסים רבים, מס הכנסה על יחידים ועל חברות, מע"מ </w:t>
      </w:r>
      <w:r>
        <w:rPr>
          <w:rtl/>
        </w:rPr>
        <w:t>–</w:t>
      </w:r>
      <w:r>
        <w:rPr>
          <w:rFonts w:hint="cs"/>
          <w:rtl/>
        </w:rPr>
        <w:t xml:space="preserve"> מע"מ ירד ב-1%, ומס הכנסה על חברות ירד מ-40% ל-36%, מס קנייה, ואף בוטלו מסים רבים: מס מעסיקים על הסקטור העסקי, מס נסיעות - אתם זוכרים שכל מי שנסע הי</w:t>
      </w:r>
      <w:r>
        <w:rPr>
          <w:rFonts w:hint="cs"/>
          <w:rtl/>
        </w:rPr>
        <w:t xml:space="preserve">ה משלם 200 דולר מס קצוב רק כשנכנס לשדה התעופה? - היטל יבוא וכו' וכו'. השנים 1997-1999 - חבר הכנסת קרא - היו שנות האטה והתהפכה המגמה. שינויי  החקיקה ושיעורי המס הועלו ב-0.7% תוצר. במונחים של היום, אנחנו יודעים ש-0.7% תוצר זה 4 מיליארדי שקל. </w:t>
      </w:r>
    </w:p>
    <w:p w14:paraId="7FEFE6CE" w14:textId="77777777" w:rsidR="00000000" w:rsidRDefault="00B90FE9">
      <w:pPr>
        <w:pStyle w:val="a0"/>
        <w:ind w:firstLine="720"/>
        <w:rPr>
          <w:rFonts w:hint="cs"/>
          <w:rtl/>
        </w:rPr>
      </w:pPr>
    </w:p>
    <w:p w14:paraId="3176670C" w14:textId="77777777" w:rsidR="00000000" w:rsidRDefault="00B90FE9">
      <w:pPr>
        <w:pStyle w:val="af0"/>
        <w:rPr>
          <w:rtl/>
        </w:rPr>
      </w:pPr>
      <w:r>
        <w:rPr>
          <w:rFonts w:hint="cs"/>
          <w:rtl/>
        </w:rPr>
        <w:t>ד</w:t>
      </w:r>
      <w:r>
        <w:rPr>
          <w:rtl/>
        </w:rPr>
        <w:t>וד טל (עם אחד</w:t>
      </w:r>
      <w:r>
        <w:rPr>
          <w:rtl/>
        </w:rPr>
        <w:t>):</w:t>
      </w:r>
    </w:p>
    <w:p w14:paraId="265BF4BA" w14:textId="77777777" w:rsidR="00000000" w:rsidRDefault="00B90FE9">
      <w:pPr>
        <w:pStyle w:val="a0"/>
        <w:rPr>
          <w:rtl/>
        </w:rPr>
      </w:pPr>
    </w:p>
    <w:p w14:paraId="30C85458" w14:textId="77777777" w:rsidR="00000000" w:rsidRDefault="00B90FE9">
      <w:pPr>
        <w:pStyle w:val="a0"/>
        <w:rPr>
          <w:rFonts w:hint="cs"/>
          <w:rtl/>
        </w:rPr>
      </w:pPr>
      <w:r>
        <w:rPr>
          <w:rFonts w:hint="cs"/>
          <w:rtl/>
        </w:rPr>
        <w:t xml:space="preserve">אבל אז שר האוצר היה מהליכוד. </w:t>
      </w:r>
    </w:p>
    <w:p w14:paraId="10588678" w14:textId="77777777" w:rsidR="00000000" w:rsidRDefault="00B90FE9">
      <w:pPr>
        <w:pStyle w:val="a0"/>
        <w:ind w:firstLine="0"/>
        <w:rPr>
          <w:rFonts w:hint="cs"/>
          <w:rtl/>
        </w:rPr>
      </w:pPr>
    </w:p>
    <w:p w14:paraId="2F2B5C8C" w14:textId="77777777" w:rsidR="00000000" w:rsidRDefault="00B90FE9">
      <w:pPr>
        <w:pStyle w:val="-"/>
        <w:rPr>
          <w:rtl/>
        </w:rPr>
      </w:pPr>
      <w:bookmarkStart w:id="607" w:name="FS000000459T14_01_2004_17_40_21"/>
      <w:bookmarkEnd w:id="607"/>
      <w:r>
        <w:rPr>
          <w:rFonts w:hint="eastAsia"/>
          <w:rtl/>
        </w:rPr>
        <w:t>אברהם</w:t>
      </w:r>
      <w:r>
        <w:rPr>
          <w:rtl/>
        </w:rPr>
        <w:t xml:space="preserve"> בייגה שוחט (העבודה-מימד):</w:t>
      </w:r>
    </w:p>
    <w:p w14:paraId="2D8A2E1E" w14:textId="77777777" w:rsidR="00000000" w:rsidRDefault="00B90FE9">
      <w:pPr>
        <w:pStyle w:val="a0"/>
        <w:rPr>
          <w:rFonts w:hint="cs"/>
          <w:rtl/>
        </w:rPr>
      </w:pPr>
    </w:p>
    <w:p w14:paraId="291804C6" w14:textId="77777777" w:rsidR="00000000" w:rsidRDefault="00B90FE9">
      <w:pPr>
        <w:pStyle w:val="a0"/>
        <w:rPr>
          <w:rFonts w:hint="cs"/>
          <w:rtl/>
        </w:rPr>
      </w:pPr>
      <w:r>
        <w:rPr>
          <w:rFonts w:hint="cs"/>
          <w:rtl/>
        </w:rPr>
        <w:t xml:space="preserve">אבל אני רוצה להזכיר מי היה אז ראש הממשלה - מי שמכהן היום כשר האוצר. אומנם הוא לא היה שר האוצר, אבל היתה לו אחריות. דרך אגב, כארבעה חודשים הוא היה גם שר האוצר בתקופה הזאת. </w:t>
      </w:r>
    </w:p>
    <w:p w14:paraId="197BEB89" w14:textId="77777777" w:rsidR="00000000" w:rsidRDefault="00B90FE9">
      <w:pPr>
        <w:pStyle w:val="a0"/>
        <w:rPr>
          <w:rFonts w:hint="cs"/>
          <w:rtl/>
        </w:rPr>
      </w:pPr>
    </w:p>
    <w:p w14:paraId="4207A4CF" w14:textId="77777777" w:rsidR="00000000" w:rsidRDefault="00B90FE9">
      <w:pPr>
        <w:pStyle w:val="a0"/>
        <w:rPr>
          <w:rFonts w:hint="cs"/>
          <w:rtl/>
        </w:rPr>
      </w:pPr>
      <w:r>
        <w:rPr>
          <w:rFonts w:hint="cs"/>
          <w:rtl/>
        </w:rPr>
        <w:t>בשנת 2000, בעקב</w:t>
      </w:r>
      <w:r>
        <w:rPr>
          <w:rFonts w:hint="cs"/>
          <w:rtl/>
        </w:rPr>
        <w:t>ות חידוש הצמיחה - אני רוצה להזכיר מי היה ראש הממשלה, היה אהוד ברק, בשני המקרים לא הזכרתי מי  היה שר האוצר - וגידול בהכנסות, הוחלט להקצות  מיליארד שקלים להפחתת מסי קנייה. ההפחתה בוצעה באוגוסט 2001, ונתנה את ביטויה ב-2001. בשנים 2002-2004 שוב הועלו המסים. לכ</w:t>
      </w:r>
      <w:r>
        <w:rPr>
          <w:rFonts w:hint="cs"/>
          <w:rtl/>
        </w:rPr>
        <w:t xml:space="preserve">ן אמירותיו של שר האוצר, גם בעניין הזה, אנחנו לא מוצאים שום קשר בינן לבין המציאות. </w:t>
      </w:r>
    </w:p>
    <w:p w14:paraId="3A4A8253" w14:textId="77777777" w:rsidR="00000000" w:rsidRDefault="00B90FE9">
      <w:pPr>
        <w:pStyle w:val="a0"/>
        <w:rPr>
          <w:rFonts w:hint="cs"/>
          <w:rtl/>
        </w:rPr>
      </w:pPr>
    </w:p>
    <w:p w14:paraId="57767DEC" w14:textId="77777777" w:rsidR="00000000" w:rsidRDefault="00B90FE9">
      <w:pPr>
        <w:pStyle w:val="a0"/>
        <w:rPr>
          <w:rFonts w:hint="cs"/>
          <w:rtl/>
        </w:rPr>
      </w:pPr>
      <w:r>
        <w:rPr>
          <w:rFonts w:hint="cs"/>
          <w:rtl/>
        </w:rPr>
        <w:t>לצערי הרב, בקרב חלק גדול מהציבור במדינת ישראל, זה מתקבל כאמיתה, כדבר ברור מאליו, וכמו שאומרים, חוזרים עשר פעמים על שקר, שקר הופך פתאום למציאות, ואנשים בכלל לא מסוגלים להבין</w:t>
      </w:r>
      <w:r>
        <w:rPr>
          <w:rFonts w:hint="cs"/>
          <w:rtl/>
        </w:rPr>
        <w:t xml:space="preserve"> שהכול הפוך, גם במדיניות המיסוי, גם בגודל המס. </w:t>
      </w:r>
    </w:p>
    <w:p w14:paraId="77C9A36B" w14:textId="77777777" w:rsidR="00000000" w:rsidRDefault="00B90FE9">
      <w:pPr>
        <w:pStyle w:val="a0"/>
        <w:rPr>
          <w:rFonts w:hint="cs"/>
          <w:rtl/>
        </w:rPr>
      </w:pPr>
    </w:p>
    <w:p w14:paraId="0D8F342A" w14:textId="77777777" w:rsidR="00000000" w:rsidRDefault="00B90FE9">
      <w:pPr>
        <w:pStyle w:val="a0"/>
        <w:rPr>
          <w:rFonts w:hint="cs"/>
          <w:rtl/>
        </w:rPr>
      </w:pPr>
      <w:r>
        <w:rPr>
          <w:rFonts w:hint="cs"/>
          <w:rtl/>
        </w:rPr>
        <w:t>אני רוצה להוסיף ולומר, הלוואי שהיה אפשר להוריד מסים. גם אני בעד הורדת מסים; הראיה, ב-1992-1996, להוריד בשנה 10 מיליארדי שקל מגביית המס, זה סכום ענקי. אבל היתה צמיחה, היה מאיפה להוריד. לכן, כשהשנה נתן שר האוצ</w:t>
      </w:r>
      <w:r>
        <w:rPr>
          <w:rFonts w:hint="cs"/>
          <w:rtl/>
        </w:rPr>
        <w:t xml:space="preserve">ר את הצעת הרפורמה בהיקף של 2.5 מיליארדי שקל - רובו לעשירון העליון. מטבע הדברים, במס הכנסה זה כך. </w:t>
      </w:r>
    </w:p>
    <w:p w14:paraId="49D0DF23" w14:textId="77777777" w:rsidR="00000000" w:rsidRDefault="00B90FE9">
      <w:pPr>
        <w:pStyle w:val="a0"/>
        <w:rPr>
          <w:rFonts w:hint="cs"/>
          <w:rtl/>
        </w:rPr>
      </w:pPr>
    </w:p>
    <w:p w14:paraId="6D0D1E2D" w14:textId="77777777" w:rsidR="00000000" w:rsidRDefault="00B90FE9">
      <w:pPr>
        <w:pStyle w:val="a0"/>
        <w:rPr>
          <w:rFonts w:hint="cs"/>
          <w:rtl/>
        </w:rPr>
      </w:pPr>
      <w:r>
        <w:rPr>
          <w:rFonts w:hint="cs"/>
          <w:rtl/>
        </w:rPr>
        <w:t>אני חושב שנעשתה שגיאה גדולה, לא שאם אפשר היה לעשות את זה והיו מקורות, לא צריך לעשות את זה. אני לא נגד ברמה העקרונית. אני נגד  ברמה -  בדיון הקודם שמענו סיפור</w:t>
      </w:r>
      <w:r>
        <w:rPr>
          <w:rFonts w:hint="cs"/>
          <w:rtl/>
        </w:rPr>
        <w:t xml:space="preserve"> על קריית-מלאכי, אנחנו יודעים מה הסיפורים עם סל הבריאות, אנחנו יודעים מה קורה בחינוך - זאת לא השנה לבוא ולתת הטבת מס לעשירון העליון ולהכביד דרך תקציבי הממשלה, כמעט בכל מסלול אפשרי, על כל מה שאנחנו רואים שקיים במשק הישראלי. </w:t>
      </w:r>
    </w:p>
    <w:p w14:paraId="2B4B83BC" w14:textId="77777777" w:rsidR="00000000" w:rsidRDefault="00B90FE9">
      <w:pPr>
        <w:pStyle w:val="a0"/>
        <w:rPr>
          <w:rFonts w:hint="cs"/>
          <w:rtl/>
        </w:rPr>
      </w:pPr>
    </w:p>
    <w:p w14:paraId="0B097F9E" w14:textId="77777777" w:rsidR="00000000" w:rsidRDefault="00B90FE9">
      <w:pPr>
        <w:pStyle w:val="a0"/>
        <w:rPr>
          <w:rFonts w:hint="cs"/>
          <w:rtl/>
        </w:rPr>
      </w:pPr>
      <w:r>
        <w:rPr>
          <w:rFonts w:hint="cs"/>
          <w:rtl/>
        </w:rPr>
        <w:t>אני אסיים ואומר, אני מאוד מקווה</w:t>
      </w:r>
      <w:r>
        <w:rPr>
          <w:rFonts w:hint="cs"/>
          <w:rtl/>
        </w:rPr>
        <w:t xml:space="preserve"> שהממשלה תשאיר את הגוף והמוסד שנקרא אגף הכנסות המדינה. אני יודע שבתוך האוצר היה מאבק מסביב לעניין, אני רואה שמינו מנהל משותף למכס ולמע"מ; אני חושב שגם זאת טעות. אבל הדבר החמור ביותר, אם יחסלו </w:t>
      </w:r>
      <w:r>
        <w:rPr>
          <w:rtl/>
        </w:rPr>
        <w:t>–</w:t>
      </w:r>
      <w:r>
        <w:rPr>
          <w:rFonts w:hint="cs"/>
          <w:rtl/>
        </w:rPr>
        <w:t xml:space="preserve"> כדברי שר האוצר </w:t>
      </w:r>
      <w:r>
        <w:rPr>
          <w:rtl/>
        </w:rPr>
        <w:t>–</w:t>
      </w:r>
      <w:r>
        <w:rPr>
          <w:rFonts w:hint="cs"/>
          <w:rtl/>
        </w:rPr>
        <w:t xml:space="preserve"> את מינהל הכנסות המדינה. מינהל הכנסות המדינה מ</w:t>
      </w:r>
      <w:r>
        <w:rPr>
          <w:rFonts w:hint="cs"/>
          <w:rtl/>
        </w:rPr>
        <w:t>הווה בתוך המאבק, בתוך האוצר, אני אומר לכם את זה כבעל ניסיון רב, משקל נגד לאגף התקציבים, בהערכות של המקרו, בהערכות של מה צריך להיות גודל התקציב. לא תמיד מסכימים, הדיון הזה פורה, מפרה וחשוב. אם השליטה תהיה ביד אחת, אנחנו נאבד את המקצועיות של האגף, ואנחנו נגר</w:t>
      </w:r>
      <w:r>
        <w:rPr>
          <w:rFonts w:hint="cs"/>
          <w:rtl/>
        </w:rPr>
        <w:t xml:space="preserve">ום לכך שהתקציבים יהיו פחות טובים. תודה רבה. </w:t>
      </w:r>
    </w:p>
    <w:p w14:paraId="06718C58" w14:textId="77777777" w:rsidR="00000000" w:rsidRDefault="00B90FE9">
      <w:pPr>
        <w:pStyle w:val="a0"/>
        <w:ind w:firstLine="0"/>
        <w:rPr>
          <w:rFonts w:hint="cs"/>
          <w:rtl/>
        </w:rPr>
      </w:pPr>
    </w:p>
    <w:p w14:paraId="4D21CB6F" w14:textId="77777777" w:rsidR="00000000" w:rsidRDefault="00B90FE9">
      <w:pPr>
        <w:pStyle w:val="af1"/>
        <w:rPr>
          <w:rtl/>
        </w:rPr>
      </w:pPr>
      <w:r>
        <w:rPr>
          <w:rtl/>
        </w:rPr>
        <w:t xml:space="preserve">היו"ר </w:t>
      </w:r>
      <w:r>
        <w:rPr>
          <w:rFonts w:hint="cs"/>
          <w:rtl/>
        </w:rPr>
        <w:t>אתי לבני</w:t>
      </w:r>
      <w:r>
        <w:rPr>
          <w:rtl/>
        </w:rPr>
        <w:t>:</w:t>
      </w:r>
    </w:p>
    <w:p w14:paraId="24863565" w14:textId="77777777" w:rsidR="00000000" w:rsidRDefault="00B90FE9">
      <w:pPr>
        <w:pStyle w:val="a0"/>
        <w:rPr>
          <w:rtl/>
        </w:rPr>
      </w:pPr>
    </w:p>
    <w:p w14:paraId="4BBB35E3" w14:textId="77777777" w:rsidR="00000000" w:rsidRDefault="00B90FE9">
      <w:pPr>
        <w:pStyle w:val="a0"/>
        <w:rPr>
          <w:rFonts w:hint="cs"/>
          <w:rtl/>
        </w:rPr>
      </w:pPr>
      <w:r>
        <w:rPr>
          <w:rFonts w:hint="cs"/>
          <w:rtl/>
        </w:rPr>
        <w:t xml:space="preserve">תודה רבה. חבר הכנסת איוב קרא, בבקשה. </w:t>
      </w:r>
    </w:p>
    <w:p w14:paraId="680F2944" w14:textId="77777777" w:rsidR="00000000" w:rsidRDefault="00B90FE9">
      <w:pPr>
        <w:pStyle w:val="a0"/>
        <w:ind w:firstLine="0"/>
        <w:rPr>
          <w:rFonts w:hint="cs"/>
          <w:rtl/>
        </w:rPr>
      </w:pPr>
    </w:p>
    <w:p w14:paraId="28AF13CF" w14:textId="77777777" w:rsidR="00000000" w:rsidRDefault="00B90FE9">
      <w:pPr>
        <w:pStyle w:val="a"/>
        <w:rPr>
          <w:rtl/>
        </w:rPr>
      </w:pPr>
      <w:bookmarkStart w:id="608" w:name="FS000000475T14_01_2004_18_18_31"/>
      <w:bookmarkStart w:id="609" w:name="_Toc75077266"/>
      <w:bookmarkEnd w:id="608"/>
      <w:r>
        <w:rPr>
          <w:rFonts w:hint="eastAsia"/>
          <w:rtl/>
        </w:rPr>
        <w:t>איוב</w:t>
      </w:r>
      <w:r>
        <w:rPr>
          <w:rtl/>
        </w:rPr>
        <w:t xml:space="preserve"> קרא (הליכוד):</w:t>
      </w:r>
      <w:bookmarkEnd w:id="609"/>
    </w:p>
    <w:p w14:paraId="5F97BA93" w14:textId="77777777" w:rsidR="00000000" w:rsidRDefault="00B90FE9">
      <w:pPr>
        <w:pStyle w:val="a0"/>
        <w:rPr>
          <w:rFonts w:hint="cs"/>
          <w:rtl/>
        </w:rPr>
      </w:pPr>
    </w:p>
    <w:p w14:paraId="5ADD7317" w14:textId="77777777" w:rsidR="00000000" w:rsidRDefault="00B90FE9">
      <w:pPr>
        <w:pStyle w:val="a0"/>
        <w:rPr>
          <w:rFonts w:hint="cs"/>
          <w:rtl/>
        </w:rPr>
      </w:pPr>
      <w:bookmarkStart w:id="610" w:name="FS000000475T14_01_2004_17_42_38C"/>
      <w:bookmarkEnd w:id="610"/>
      <w:r>
        <w:rPr>
          <w:rFonts w:hint="cs"/>
          <w:rtl/>
        </w:rPr>
        <w:t>גברתי היושבת-ראש, כנסת נכבדה, השר גדעון עזרא, קודם רצו להפסיק את הדיונים משום מה, כיוון שלא היה כאן שר. אמרתי להם שיש שני שרים בבניין.</w:t>
      </w:r>
      <w:r>
        <w:rPr>
          <w:rFonts w:hint="cs"/>
          <w:rtl/>
        </w:rPr>
        <w:t xml:space="preserve"> </w:t>
      </w:r>
    </w:p>
    <w:p w14:paraId="7C952373" w14:textId="77777777" w:rsidR="00000000" w:rsidRDefault="00B90FE9">
      <w:pPr>
        <w:pStyle w:val="a0"/>
        <w:rPr>
          <w:rFonts w:hint="cs"/>
          <w:rtl/>
        </w:rPr>
      </w:pPr>
    </w:p>
    <w:p w14:paraId="007DFAC7" w14:textId="77777777" w:rsidR="00000000" w:rsidRDefault="00B90FE9">
      <w:pPr>
        <w:pStyle w:val="a0"/>
        <w:rPr>
          <w:rFonts w:hint="cs"/>
          <w:rtl/>
        </w:rPr>
      </w:pPr>
      <w:r>
        <w:rPr>
          <w:rFonts w:hint="cs"/>
          <w:rtl/>
        </w:rPr>
        <w:t xml:space="preserve">ראשית, אני מוכרח להגיב על שתי הנקודות שהעלה שר האוצר לשעבר, בייגה ידידי. כשמדברים על מיסוי, הכוונה, לפחות ממה שאני מבין, שהשכבה שמשלמת מס בקרב אזרחי ישראל היא מהקטנות בעולם. ציבור האזרחים הנשען על המגזר הציבורי וגם על המגזר הפרטי, שמשלמים מס, הוא ציבור </w:t>
      </w:r>
      <w:r>
        <w:rPr>
          <w:rFonts w:hint="cs"/>
          <w:rtl/>
        </w:rPr>
        <w:t xml:space="preserve">קטן ביותר.  מדובר ב-10% מהציבור בישראל שמשלם מס - - - </w:t>
      </w:r>
    </w:p>
    <w:p w14:paraId="7C0A4B7A" w14:textId="77777777" w:rsidR="00000000" w:rsidRDefault="00B90FE9">
      <w:pPr>
        <w:pStyle w:val="a0"/>
        <w:ind w:firstLine="0"/>
        <w:rPr>
          <w:rFonts w:hint="cs"/>
          <w:rtl/>
        </w:rPr>
      </w:pPr>
    </w:p>
    <w:p w14:paraId="31FE8773" w14:textId="77777777" w:rsidR="00000000" w:rsidRDefault="00B90FE9">
      <w:pPr>
        <w:pStyle w:val="af0"/>
        <w:rPr>
          <w:rtl/>
        </w:rPr>
      </w:pPr>
      <w:r>
        <w:rPr>
          <w:rFonts w:hint="eastAsia"/>
          <w:rtl/>
        </w:rPr>
        <w:t>אברהם</w:t>
      </w:r>
      <w:r>
        <w:rPr>
          <w:rtl/>
        </w:rPr>
        <w:t xml:space="preserve"> בייגה שוחט (העבודה-מימד):</w:t>
      </w:r>
    </w:p>
    <w:p w14:paraId="0C9F1D06" w14:textId="77777777" w:rsidR="00000000" w:rsidRDefault="00B90FE9">
      <w:pPr>
        <w:pStyle w:val="a0"/>
        <w:rPr>
          <w:rFonts w:hint="cs"/>
          <w:rtl/>
        </w:rPr>
      </w:pPr>
    </w:p>
    <w:p w14:paraId="4F292547" w14:textId="77777777" w:rsidR="00000000" w:rsidRDefault="00B90FE9">
      <w:pPr>
        <w:pStyle w:val="a0"/>
        <w:rPr>
          <w:rFonts w:hint="cs"/>
          <w:rtl/>
        </w:rPr>
      </w:pPr>
      <w:r>
        <w:rPr>
          <w:rFonts w:hint="cs"/>
          <w:rtl/>
        </w:rPr>
        <w:t xml:space="preserve">לא, לא. מס הכנסה משלמים 50% ומשהו. </w:t>
      </w:r>
    </w:p>
    <w:p w14:paraId="7887F42C" w14:textId="77777777" w:rsidR="00000000" w:rsidRDefault="00B90FE9">
      <w:pPr>
        <w:pStyle w:val="a0"/>
        <w:ind w:firstLine="0"/>
        <w:rPr>
          <w:rFonts w:hint="cs"/>
          <w:rtl/>
        </w:rPr>
      </w:pPr>
    </w:p>
    <w:p w14:paraId="12AF44F5" w14:textId="77777777" w:rsidR="00000000" w:rsidRDefault="00B90FE9">
      <w:pPr>
        <w:pStyle w:val="-"/>
        <w:rPr>
          <w:rtl/>
        </w:rPr>
      </w:pPr>
      <w:bookmarkStart w:id="611" w:name="FS000000475T14_01_2004_17_43_46C"/>
      <w:bookmarkEnd w:id="611"/>
      <w:r>
        <w:rPr>
          <w:rtl/>
        </w:rPr>
        <w:t>איוב קרא (הליכוד):</w:t>
      </w:r>
    </w:p>
    <w:p w14:paraId="68F51FFA" w14:textId="77777777" w:rsidR="00000000" w:rsidRDefault="00B90FE9">
      <w:pPr>
        <w:pStyle w:val="a0"/>
        <w:rPr>
          <w:rtl/>
        </w:rPr>
      </w:pPr>
    </w:p>
    <w:p w14:paraId="1ED8A3C5" w14:textId="77777777" w:rsidR="00000000" w:rsidRDefault="00B90FE9">
      <w:pPr>
        <w:pStyle w:val="a0"/>
        <w:rPr>
          <w:rFonts w:hint="cs"/>
          <w:rtl/>
        </w:rPr>
      </w:pPr>
      <w:r>
        <w:rPr>
          <w:rFonts w:hint="cs"/>
          <w:rtl/>
        </w:rPr>
        <w:t xml:space="preserve">אני מדבר על הציבור משלם המס לעומת הציבור שלא שותף בנטל המס. אני מדבר על הציבור שלא מקבל תלוש שכר. הם 10%. אני </w:t>
      </w:r>
      <w:r>
        <w:rPr>
          <w:rFonts w:hint="cs"/>
          <w:rtl/>
        </w:rPr>
        <w:t xml:space="preserve">מדבר על העסקים, שמשלמים - 10%, הם מחזיקים את כל המגזר הציבורי. חברות, עסקים, אנשים אמידים שמשלמים - 10%, שמחזיקים את כל הסקטור הציבורי, שהוא קרוב ל-80%-90%. </w:t>
      </w:r>
    </w:p>
    <w:p w14:paraId="780F9042" w14:textId="77777777" w:rsidR="00000000" w:rsidRDefault="00B90FE9">
      <w:pPr>
        <w:pStyle w:val="a0"/>
        <w:ind w:firstLine="0"/>
        <w:rPr>
          <w:rFonts w:hint="cs"/>
          <w:rtl/>
        </w:rPr>
      </w:pPr>
    </w:p>
    <w:p w14:paraId="081E3010" w14:textId="77777777" w:rsidR="00000000" w:rsidRDefault="00B90FE9">
      <w:pPr>
        <w:pStyle w:val="af0"/>
        <w:rPr>
          <w:rtl/>
        </w:rPr>
      </w:pPr>
      <w:r>
        <w:rPr>
          <w:rFonts w:hint="eastAsia"/>
          <w:rtl/>
        </w:rPr>
        <w:t>אברהם</w:t>
      </w:r>
      <w:r>
        <w:rPr>
          <w:rtl/>
        </w:rPr>
        <w:t xml:space="preserve"> בייגה שוחט (העבודה-מימד):</w:t>
      </w:r>
    </w:p>
    <w:p w14:paraId="09268180" w14:textId="77777777" w:rsidR="00000000" w:rsidRDefault="00B90FE9">
      <w:pPr>
        <w:pStyle w:val="a0"/>
        <w:rPr>
          <w:rFonts w:hint="cs"/>
          <w:rtl/>
        </w:rPr>
      </w:pPr>
    </w:p>
    <w:p w14:paraId="2542BB02" w14:textId="77777777" w:rsidR="00000000" w:rsidRDefault="00B90FE9">
      <w:pPr>
        <w:pStyle w:val="a0"/>
        <w:rPr>
          <w:rFonts w:hint="cs"/>
          <w:rtl/>
        </w:rPr>
      </w:pPr>
      <w:r>
        <w:rPr>
          <w:rFonts w:hint="cs"/>
          <w:rtl/>
        </w:rPr>
        <w:t xml:space="preserve">לא, אתה טועה. </w:t>
      </w:r>
    </w:p>
    <w:p w14:paraId="0C0CF55A" w14:textId="77777777" w:rsidR="00000000" w:rsidRDefault="00B90FE9">
      <w:pPr>
        <w:pStyle w:val="a0"/>
        <w:ind w:firstLine="0"/>
        <w:rPr>
          <w:rFonts w:hint="cs"/>
          <w:rtl/>
        </w:rPr>
      </w:pPr>
    </w:p>
    <w:p w14:paraId="682D24F5" w14:textId="77777777" w:rsidR="00000000" w:rsidRDefault="00B90FE9">
      <w:pPr>
        <w:pStyle w:val="-"/>
        <w:rPr>
          <w:rtl/>
        </w:rPr>
      </w:pPr>
      <w:bookmarkStart w:id="612" w:name="FS000000475T14_01_2004_17_44_21C"/>
      <w:bookmarkEnd w:id="612"/>
      <w:r>
        <w:rPr>
          <w:rtl/>
        </w:rPr>
        <w:t>איוב קרא (הליכוד):</w:t>
      </w:r>
    </w:p>
    <w:p w14:paraId="26EFABBD" w14:textId="77777777" w:rsidR="00000000" w:rsidRDefault="00B90FE9">
      <w:pPr>
        <w:pStyle w:val="a0"/>
        <w:rPr>
          <w:rtl/>
        </w:rPr>
      </w:pPr>
    </w:p>
    <w:p w14:paraId="539C383E" w14:textId="77777777" w:rsidR="00000000" w:rsidRDefault="00B90FE9">
      <w:pPr>
        <w:pStyle w:val="a0"/>
        <w:rPr>
          <w:rFonts w:hint="cs"/>
          <w:rtl/>
        </w:rPr>
      </w:pPr>
      <w:r>
        <w:rPr>
          <w:rFonts w:hint="cs"/>
          <w:rtl/>
        </w:rPr>
        <w:t xml:space="preserve">זה מה שאני מבין מהדברים. </w:t>
      </w:r>
    </w:p>
    <w:p w14:paraId="2B268069" w14:textId="77777777" w:rsidR="00000000" w:rsidRDefault="00B90FE9">
      <w:pPr>
        <w:pStyle w:val="a0"/>
        <w:rPr>
          <w:rFonts w:hint="cs"/>
          <w:rtl/>
        </w:rPr>
      </w:pPr>
    </w:p>
    <w:p w14:paraId="7F190678" w14:textId="77777777" w:rsidR="00000000" w:rsidRDefault="00B90FE9">
      <w:pPr>
        <w:pStyle w:val="a0"/>
        <w:rPr>
          <w:rFonts w:hint="cs"/>
          <w:rtl/>
        </w:rPr>
      </w:pPr>
      <w:r>
        <w:rPr>
          <w:rFonts w:hint="cs"/>
          <w:rtl/>
        </w:rPr>
        <w:t>ל</w:t>
      </w:r>
      <w:r>
        <w:rPr>
          <w:rFonts w:hint="cs"/>
          <w:rtl/>
        </w:rPr>
        <w:t>גבי ממשלת רבין, וגם ממשלת ברק, כשהיית שר האוצר, לפחות בממשלתו של ברק, בשלהי הקדנציה, אם תעשה את האינדיקציה כשלא היתה אינתיפאדה ואחרי האינתיפאדה, תראה שאתה קרוב למה שקורה בממשלת שרון. צריך לזכור שהכול השתנה. היתה פגיעה במגזר היצרני, היתה פגיעה במגזר הצרכני,</w:t>
      </w:r>
      <w:r>
        <w:rPr>
          <w:rFonts w:hint="cs"/>
          <w:rtl/>
        </w:rPr>
        <w:t xml:space="preserve"> בחברות הבנייה. ברגע שיש פגיעה במגזרים הללו, אתה מבין, כשר האוצר לשעבר, כאיש כלכלה מובהק, אתה מבין שיש פגיעה בכל הכנסות המדינה. </w:t>
      </w:r>
    </w:p>
    <w:p w14:paraId="7E1A30FC" w14:textId="77777777" w:rsidR="00000000" w:rsidRDefault="00B90FE9">
      <w:pPr>
        <w:pStyle w:val="a0"/>
        <w:rPr>
          <w:rFonts w:hint="cs"/>
          <w:rtl/>
        </w:rPr>
      </w:pPr>
    </w:p>
    <w:p w14:paraId="4DD63C71" w14:textId="77777777" w:rsidR="00000000" w:rsidRDefault="00B90FE9">
      <w:pPr>
        <w:pStyle w:val="a0"/>
        <w:rPr>
          <w:rFonts w:hint="cs"/>
          <w:rtl/>
        </w:rPr>
      </w:pPr>
      <w:r>
        <w:rPr>
          <w:rFonts w:hint="cs"/>
          <w:rtl/>
        </w:rPr>
        <w:t>לכן, בכל הסוגיה הזאת אין הוקוס-פוקוס, אין משיח שמגיע על סוס לבן או חמור לבן. יש ויכוח אם הוא יבוא על חמור לבן או על סוס לבן. א</w:t>
      </w:r>
      <w:r>
        <w:rPr>
          <w:rFonts w:hint="cs"/>
          <w:rtl/>
        </w:rPr>
        <w:t>ין שחור-לבן בעניין הזה. יש מצב נתון: אין תיירות, המגזר היצרני נפגע. אין הכנסות למדינה של 24 מיליון שקל ברגע שאין תיירות שנכנסת למדינת ישראל. זה מגזר יצרני והוא לא קיים. התיירות נפגעת באופן ברור ומובהק; זה אומר, שאין הכנסה מהתיירות. הייתי מסכים אתך בדברים א</w:t>
      </w:r>
      <w:r>
        <w:rPr>
          <w:rFonts w:hint="cs"/>
          <w:rtl/>
        </w:rPr>
        <w:t xml:space="preserve">חרים, אבל בנושאים הללו זה לא הוקוס-פוקוס, אין שחור-לבן בעניין הזה. </w:t>
      </w:r>
    </w:p>
    <w:p w14:paraId="2ED98F7F" w14:textId="77777777" w:rsidR="00000000" w:rsidRDefault="00B90FE9">
      <w:pPr>
        <w:pStyle w:val="a0"/>
        <w:rPr>
          <w:rFonts w:hint="cs"/>
          <w:rtl/>
        </w:rPr>
      </w:pPr>
    </w:p>
    <w:p w14:paraId="6B62C9CF" w14:textId="77777777" w:rsidR="00000000" w:rsidRDefault="00B90FE9">
      <w:pPr>
        <w:pStyle w:val="a0"/>
        <w:rPr>
          <w:rFonts w:hint="cs"/>
          <w:rtl/>
        </w:rPr>
      </w:pPr>
      <w:r>
        <w:rPr>
          <w:rFonts w:hint="cs"/>
          <w:rtl/>
        </w:rPr>
        <w:t xml:space="preserve">אני מסכים אתך, שאסור להיטיב עם העשירון העליון - - - </w:t>
      </w:r>
    </w:p>
    <w:p w14:paraId="47E4FFC3" w14:textId="77777777" w:rsidR="00000000" w:rsidRDefault="00B90FE9">
      <w:pPr>
        <w:pStyle w:val="a0"/>
        <w:ind w:firstLine="0"/>
        <w:rPr>
          <w:rFonts w:hint="cs"/>
          <w:rtl/>
        </w:rPr>
      </w:pPr>
    </w:p>
    <w:p w14:paraId="3734B588" w14:textId="77777777" w:rsidR="00000000" w:rsidRDefault="00B90FE9">
      <w:pPr>
        <w:pStyle w:val="af0"/>
        <w:rPr>
          <w:rtl/>
        </w:rPr>
      </w:pPr>
      <w:r>
        <w:rPr>
          <w:rFonts w:hint="eastAsia"/>
          <w:rtl/>
        </w:rPr>
        <w:t>דוד</w:t>
      </w:r>
      <w:r>
        <w:rPr>
          <w:rtl/>
        </w:rPr>
        <w:t xml:space="preserve"> טל (עם אחד):</w:t>
      </w:r>
    </w:p>
    <w:p w14:paraId="7C24E623" w14:textId="77777777" w:rsidR="00000000" w:rsidRDefault="00B90FE9">
      <w:pPr>
        <w:pStyle w:val="a0"/>
        <w:rPr>
          <w:rFonts w:hint="cs"/>
          <w:rtl/>
        </w:rPr>
      </w:pPr>
    </w:p>
    <w:p w14:paraId="2E9DD4B6" w14:textId="77777777" w:rsidR="00000000" w:rsidRDefault="00B90FE9">
      <w:pPr>
        <w:pStyle w:val="a0"/>
        <w:rPr>
          <w:rFonts w:hint="cs"/>
          <w:rtl/>
        </w:rPr>
      </w:pPr>
      <w:r>
        <w:rPr>
          <w:rFonts w:hint="cs"/>
          <w:rtl/>
        </w:rPr>
        <w:t xml:space="preserve">עם מי אדוני מסכים? </w:t>
      </w:r>
    </w:p>
    <w:p w14:paraId="77F617AA" w14:textId="77777777" w:rsidR="00000000" w:rsidRDefault="00B90FE9">
      <w:pPr>
        <w:pStyle w:val="a0"/>
        <w:ind w:firstLine="0"/>
        <w:rPr>
          <w:rFonts w:hint="cs"/>
          <w:rtl/>
        </w:rPr>
      </w:pPr>
    </w:p>
    <w:p w14:paraId="36F6D4E3" w14:textId="77777777" w:rsidR="00000000" w:rsidRDefault="00B90FE9">
      <w:pPr>
        <w:pStyle w:val="-"/>
        <w:rPr>
          <w:rtl/>
        </w:rPr>
      </w:pPr>
      <w:bookmarkStart w:id="613" w:name="FS000000475T14_01_2004_17_46_12C"/>
      <w:bookmarkEnd w:id="613"/>
      <w:r>
        <w:rPr>
          <w:rtl/>
        </w:rPr>
        <w:t>איוב קרא (הליכוד):</w:t>
      </w:r>
    </w:p>
    <w:p w14:paraId="3651D352" w14:textId="77777777" w:rsidR="00000000" w:rsidRDefault="00B90FE9">
      <w:pPr>
        <w:pStyle w:val="a0"/>
        <w:rPr>
          <w:rtl/>
        </w:rPr>
      </w:pPr>
    </w:p>
    <w:p w14:paraId="7C24B5DF" w14:textId="77777777" w:rsidR="00000000" w:rsidRDefault="00B90FE9">
      <w:pPr>
        <w:pStyle w:val="a0"/>
        <w:rPr>
          <w:rFonts w:hint="cs"/>
          <w:rtl/>
        </w:rPr>
      </w:pPr>
      <w:r>
        <w:rPr>
          <w:rFonts w:hint="cs"/>
          <w:rtl/>
        </w:rPr>
        <w:t>אני מסכים עם בייגה לגבי העשירון העליון, שאסור לתת לו הטבות. יש לי בזה הסכמ</w:t>
      </w:r>
      <w:r>
        <w:rPr>
          <w:rFonts w:hint="cs"/>
          <w:rtl/>
        </w:rPr>
        <w:t xml:space="preserve">ה ויש קונסנזוס בכל הבית הזה.  לדעתי, צריך ללכת - זה מה שאמרתי בישיבה האחרונה בסיעת הליכוד, גם לשר האוצר, גם לראש הממשלה, שאני כאיש קואליציה, בכל מהלך שיהיה מרגע זה - עם השכבות החלשות; אני לא אגבה את שר האוצר, אני אצביע נגד. </w:t>
      </w:r>
    </w:p>
    <w:p w14:paraId="276217FC" w14:textId="77777777" w:rsidR="00000000" w:rsidRDefault="00B90FE9">
      <w:pPr>
        <w:pStyle w:val="a0"/>
        <w:rPr>
          <w:rFonts w:hint="cs"/>
          <w:rtl/>
        </w:rPr>
      </w:pPr>
    </w:p>
    <w:p w14:paraId="793EEEA4" w14:textId="77777777" w:rsidR="00000000" w:rsidRDefault="00B90FE9">
      <w:pPr>
        <w:pStyle w:val="a0"/>
        <w:rPr>
          <w:rFonts w:hint="cs"/>
          <w:rtl/>
        </w:rPr>
      </w:pPr>
      <w:r>
        <w:rPr>
          <w:rFonts w:hint="cs"/>
          <w:rtl/>
        </w:rPr>
        <w:t xml:space="preserve">אומנם המטרה מקדשת את האמצעים, </w:t>
      </w:r>
      <w:r>
        <w:rPr>
          <w:rFonts w:hint="cs"/>
          <w:rtl/>
        </w:rPr>
        <w:t>במציאות שאנחנו חיים בה, וצריך לייצב את הכלכלה שהיתה בהידרדרות פראית. אבל בסופו של דבר, אי-אפשר לעשות יותר ממה שנעשה. גם שר האוצר היה תמים דעים אתי, שאסור לפגוע יותר בשכבות החלשות. מהיום והלאה, הוא אמר, סעיף מול סעיף, לא יהיה מצב שייפגעו השכבות החלשות. הודע</w:t>
      </w:r>
      <w:r>
        <w:rPr>
          <w:rFonts w:hint="cs"/>
          <w:rtl/>
        </w:rPr>
        <w:t xml:space="preserve">תי לו באופן אישי, שלא אצביע בעד תוכנית שיש בה לפגוע בשכבות החלשות. אסור שיהיו תוכניות וקיצוצים בשנת 2004. </w:t>
      </w:r>
    </w:p>
    <w:p w14:paraId="7E561072" w14:textId="77777777" w:rsidR="00000000" w:rsidRDefault="00B90FE9">
      <w:pPr>
        <w:pStyle w:val="a0"/>
        <w:ind w:firstLine="0"/>
        <w:rPr>
          <w:rFonts w:hint="cs"/>
          <w:rtl/>
        </w:rPr>
      </w:pPr>
    </w:p>
    <w:p w14:paraId="46C1E3D1" w14:textId="77777777" w:rsidR="00000000" w:rsidRDefault="00B90FE9">
      <w:pPr>
        <w:pStyle w:val="af0"/>
        <w:rPr>
          <w:rtl/>
        </w:rPr>
      </w:pPr>
      <w:r>
        <w:rPr>
          <w:rFonts w:hint="eastAsia"/>
          <w:rtl/>
        </w:rPr>
        <w:t>דוד</w:t>
      </w:r>
      <w:r>
        <w:rPr>
          <w:rtl/>
        </w:rPr>
        <w:t xml:space="preserve"> טל (עם אחד):</w:t>
      </w:r>
    </w:p>
    <w:p w14:paraId="174DB340" w14:textId="77777777" w:rsidR="00000000" w:rsidRDefault="00B90FE9">
      <w:pPr>
        <w:pStyle w:val="a0"/>
        <w:rPr>
          <w:rFonts w:hint="cs"/>
          <w:rtl/>
        </w:rPr>
      </w:pPr>
    </w:p>
    <w:p w14:paraId="1AE26E6D" w14:textId="77777777" w:rsidR="00000000" w:rsidRDefault="00B90FE9">
      <w:pPr>
        <w:pStyle w:val="a0"/>
        <w:rPr>
          <w:rFonts w:hint="cs"/>
          <w:rtl/>
        </w:rPr>
      </w:pPr>
      <w:r>
        <w:rPr>
          <w:rFonts w:hint="cs"/>
          <w:rtl/>
        </w:rPr>
        <w:t xml:space="preserve">אתה יודע שבעוד ארבעה חודשים יהיו קיצוצים נוספים. </w:t>
      </w:r>
    </w:p>
    <w:p w14:paraId="7BB30CB5" w14:textId="77777777" w:rsidR="00000000" w:rsidRDefault="00B90FE9">
      <w:pPr>
        <w:pStyle w:val="a0"/>
        <w:ind w:firstLine="0"/>
        <w:rPr>
          <w:rFonts w:hint="cs"/>
          <w:rtl/>
        </w:rPr>
      </w:pPr>
    </w:p>
    <w:p w14:paraId="1EFB760A" w14:textId="77777777" w:rsidR="00000000" w:rsidRDefault="00B90FE9">
      <w:pPr>
        <w:pStyle w:val="-"/>
        <w:rPr>
          <w:rtl/>
        </w:rPr>
      </w:pPr>
      <w:bookmarkStart w:id="614" w:name="FS000000475T14_01_2004_18_32_16C"/>
      <w:bookmarkEnd w:id="614"/>
      <w:r>
        <w:rPr>
          <w:rtl/>
        </w:rPr>
        <w:t>איוב קרא (הליכוד):</w:t>
      </w:r>
    </w:p>
    <w:p w14:paraId="2FEC21E5" w14:textId="77777777" w:rsidR="00000000" w:rsidRDefault="00B90FE9">
      <w:pPr>
        <w:pStyle w:val="a0"/>
        <w:rPr>
          <w:rtl/>
        </w:rPr>
      </w:pPr>
    </w:p>
    <w:p w14:paraId="10DD13E1" w14:textId="77777777" w:rsidR="00000000" w:rsidRDefault="00B90FE9">
      <w:pPr>
        <w:pStyle w:val="a0"/>
        <w:rPr>
          <w:rFonts w:hint="cs"/>
          <w:rtl/>
        </w:rPr>
      </w:pPr>
      <w:r>
        <w:rPr>
          <w:rFonts w:hint="cs"/>
          <w:rtl/>
        </w:rPr>
        <w:t>אני מצהיר פה קבל עם ועדה, אם תהיה פגיעה בשכבות החלשות, לא א</w:t>
      </w:r>
      <w:r>
        <w:rPr>
          <w:rFonts w:hint="cs"/>
          <w:rtl/>
        </w:rPr>
        <w:t xml:space="preserve">תמוך בשום מהלך שיביא לפגיעה בהן. אם תהיה פגיעה בשכבות החלשות, אנחנו לא ניתן את ידנו לדבר הזה. </w:t>
      </w:r>
    </w:p>
    <w:p w14:paraId="0C504F5F" w14:textId="77777777" w:rsidR="00000000" w:rsidRDefault="00B90FE9">
      <w:pPr>
        <w:pStyle w:val="a0"/>
        <w:ind w:firstLine="0"/>
        <w:rPr>
          <w:rFonts w:hint="cs"/>
          <w:rtl/>
        </w:rPr>
      </w:pPr>
    </w:p>
    <w:p w14:paraId="00019E92" w14:textId="77777777" w:rsidR="00000000" w:rsidRDefault="00B90FE9">
      <w:pPr>
        <w:pStyle w:val="af0"/>
        <w:rPr>
          <w:rtl/>
        </w:rPr>
      </w:pPr>
      <w:r>
        <w:rPr>
          <w:rFonts w:hint="eastAsia"/>
          <w:rtl/>
        </w:rPr>
        <w:t>דוד</w:t>
      </w:r>
      <w:r>
        <w:rPr>
          <w:rtl/>
        </w:rPr>
        <w:t xml:space="preserve"> טל (עם אחד):</w:t>
      </w:r>
    </w:p>
    <w:p w14:paraId="592CFD36" w14:textId="77777777" w:rsidR="00000000" w:rsidRDefault="00B90FE9">
      <w:pPr>
        <w:pStyle w:val="a0"/>
        <w:rPr>
          <w:rFonts w:hint="cs"/>
          <w:rtl/>
        </w:rPr>
      </w:pPr>
    </w:p>
    <w:p w14:paraId="2DFAE6F9" w14:textId="77777777" w:rsidR="00000000" w:rsidRDefault="00B90FE9">
      <w:pPr>
        <w:pStyle w:val="a0"/>
        <w:rPr>
          <w:rFonts w:hint="cs"/>
          <w:rtl/>
        </w:rPr>
      </w:pPr>
      <w:r>
        <w:rPr>
          <w:rFonts w:hint="cs"/>
          <w:rtl/>
        </w:rPr>
        <w:t>גם אתה, חבר הכנסת חזן?</w:t>
      </w:r>
    </w:p>
    <w:p w14:paraId="0D7BA472" w14:textId="77777777" w:rsidR="00000000" w:rsidRDefault="00B90FE9">
      <w:pPr>
        <w:pStyle w:val="a0"/>
        <w:ind w:firstLine="0"/>
        <w:rPr>
          <w:rFonts w:hint="cs"/>
          <w:rtl/>
        </w:rPr>
      </w:pPr>
    </w:p>
    <w:p w14:paraId="5B604F8D" w14:textId="77777777" w:rsidR="00000000" w:rsidRDefault="00B90FE9">
      <w:pPr>
        <w:pStyle w:val="-"/>
        <w:rPr>
          <w:rtl/>
        </w:rPr>
      </w:pPr>
      <w:bookmarkStart w:id="615" w:name="FS000000475T14_01_2004_17_47_39C"/>
      <w:bookmarkEnd w:id="615"/>
      <w:r>
        <w:rPr>
          <w:rtl/>
        </w:rPr>
        <w:t>איוב קרא (הליכוד):</w:t>
      </w:r>
    </w:p>
    <w:p w14:paraId="18D8BF86" w14:textId="77777777" w:rsidR="00000000" w:rsidRDefault="00B90FE9">
      <w:pPr>
        <w:pStyle w:val="a0"/>
        <w:rPr>
          <w:rtl/>
        </w:rPr>
      </w:pPr>
    </w:p>
    <w:p w14:paraId="4E382F5A" w14:textId="77777777" w:rsidR="00000000" w:rsidRDefault="00B90FE9">
      <w:pPr>
        <w:pStyle w:val="a0"/>
        <w:rPr>
          <w:rFonts w:hint="cs"/>
          <w:rtl/>
        </w:rPr>
      </w:pPr>
      <w:r>
        <w:rPr>
          <w:rFonts w:hint="cs"/>
          <w:rtl/>
        </w:rPr>
        <w:t xml:space="preserve">אני חושב שאנחנו נמצאים במהלך נכון היום. יש צמיחה בתום שנת 2003, צמיחה של 1%. לדעתי בשנת 2004 תהיה </w:t>
      </w:r>
      <w:r>
        <w:rPr>
          <w:rFonts w:hint="cs"/>
          <w:rtl/>
        </w:rPr>
        <w:t>צמיחה של 2%-3%. זה אומר שאנחנו בדרך הנכונה. יש בלימה. אני מקווה שהתיירות תמשיך לנהור לפה, ואז המגזר היצרני יעמוד על הרגליים, גם בחקלאות ובכל המגזר היצרני. לדעתי, אנחנו בכיוון נכון; לא אמרתי שלילד הזה מייחלים כולם, אבל בסיטואציה שאנחנו חיים בה היום, צריך לה</w:t>
      </w:r>
      <w:r>
        <w:rPr>
          <w:rFonts w:hint="cs"/>
          <w:rtl/>
        </w:rPr>
        <w:t xml:space="preserve">בין שזה המצב. </w:t>
      </w:r>
    </w:p>
    <w:p w14:paraId="5C7D67F6" w14:textId="77777777" w:rsidR="00000000" w:rsidRDefault="00B90FE9">
      <w:pPr>
        <w:pStyle w:val="a0"/>
        <w:rPr>
          <w:rFonts w:hint="cs"/>
          <w:rtl/>
        </w:rPr>
      </w:pPr>
    </w:p>
    <w:p w14:paraId="520A2128" w14:textId="77777777" w:rsidR="00000000" w:rsidRDefault="00B90FE9">
      <w:pPr>
        <w:pStyle w:val="a0"/>
        <w:rPr>
          <w:rFonts w:hint="cs"/>
          <w:rtl/>
        </w:rPr>
      </w:pPr>
      <w:r>
        <w:rPr>
          <w:rFonts w:hint="cs"/>
          <w:rtl/>
        </w:rPr>
        <w:t>גם אנחנו באנו מאותה שכבה. לא באנו מצפון תל-אביב, לא מצהלה, לא מסביון ולא מרמת-אביב ג'.  רוב החברים שיושבים בקואליציה באו משכבות כאלה. אנחנו נאמנים למקומות שבאנו מהם, באנו מהאזורים הללו ונלך עם מה שטוב לציבור שלנו, אנחנו יודעים  מי הציבור הז</w:t>
      </w:r>
      <w:r>
        <w:rPr>
          <w:rFonts w:hint="cs"/>
          <w:rtl/>
        </w:rPr>
        <w:t xml:space="preserve">ה. </w:t>
      </w:r>
    </w:p>
    <w:p w14:paraId="69A6DEBC" w14:textId="77777777" w:rsidR="00000000" w:rsidRDefault="00B90FE9">
      <w:pPr>
        <w:pStyle w:val="a0"/>
        <w:ind w:firstLine="0"/>
        <w:rPr>
          <w:rFonts w:hint="cs"/>
          <w:rtl/>
        </w:rPr>
      </w:pPr>
    </w:p>
    <w:p w14:paraId="41BBBF05" w14:textId="77777777" w:rsidR="00000000" w:rsidRDefault="00B90FE9">
      <w:pPr>
        <w:pStyle w:val="a0"/>
        <w:rPr>
          <w:rFonts w:hint="cs"/>
          <w:rtl/>
        </w:rPr>
      </w:pPr>
      <w:r>
        <w:rPr>
          <w:rFonts w:hint="cs"/>
          <w:rtl/>
        </w:rPr>
        <w:t>ולכן, אני מאמין שבסופו של דבר הרפורמה במס שהעלה ביבי נתניהו השבוע היתה מגמתית, להיטיב עם אותן שכבות שמקבלות שכר בין שכר מינימום ל-11,000 שקל - היתה הטבה לטובתן. זאת אומרת, כל מי שהיה אפשר להחזיר לו כסף על תשלום יתר של מיסוי - זה מה שקרה -  החזירו לאות</w:t>
      </w:r>
      <w:r>
        <w:rPr>
          <w:rFonts w:hint="cs"/>
          <w:rtl/>
        </w:rPr>
        <w:t xml:space="preserve">ם אנשים כספים, וצריך לברך על כך. לא הלכו על אלה שמקבלים שכר של 20,000 ו-30,000 ו-40,000 ו-50,000 שקל, אלא הלכו על הציבור שיש לו בין שכר המינימום לשכר של 11,000 שקל. </w:t>
      </w:r>
    </w:p>
    <w:p w14:paraId="5A9BEBCC" w14:textId="77777777" w:rsidR="00000000" w:rsidRDefault="00B90FE9">
      <w:pPr>
        <w:pStyle w:val="a0"/>
        <w:rPr>
          <w:rFonts w:hint="cs"/>
          <w:rtl/>
        </w:rPr>
      </w:pPr>
    </w:p>
    <w:p w14:paraId="2AB1C7CE" w14:textId="77777777" w:rsidR="00000000" w:rsidRDefault="00B90FE9">
      <w:pPr>
        <w:pStyle w:val="a0"/>
        <w:rPr>
          <w:rFonts w:hint="cs"/>
          <w:rtl/>
        </w:rPr>
      </w:pPr>
      <w:r>
        <w:rPr>
          <w:rFonts w:hint="cs"/>
          <w:rtl/>
        </w:rPr>
        <w:t>ולכן, אני מקבל את זה שזה כיוון נכון, אבל ביבי גם הבטיח - שר האוצר הבטיח חד-משמעית שהוא מו</w:t>
      </w:r>
      <w:r>
        <w:rPr>
          <w:rFonts w:hint="cs"/>
          <w:rtl/>
        </w:rPr>
        <w:t>כן לשמוע, וגם הולכים לבנות תוכנית להיטיב עם השכבות החלשות במתן הטבות נוספות במיסוי, כדי שאותן שכבות שמשתכרות בין שכר מינימום ל-10,000 שקל יוכלו לקבל הטבות. ואני התריתי שאלה שמקבלים שכר גבוה, של מעל 30,000 שקל, וקיבלו החזר של 1,000 שקל בתלושי המשכורת כתוצאה</w:t>
      </w:r>
      <w:r>
        <w:rPr>
          <w:rFonts w:hint="cs"/>
          <w:rtl/>
        </w:rPr>
        <w:t xml:space="preserve"> מהרפורמה במס - לדעתי, זה מהלך לא נכון. אמרתי לו את זה, ולדעתי זה גם עכשיו לא נכון, כי הכסף הזה - טוב היה אילו העבירו אותו לדברים אחרים, תחת לזכות בו אותן שכבות חזקות.</w:t>
      </w:r>
    </w:p>
    <w:p w14:paraId="014AE363" w14:textId="77777777" w:rsidR="00000000" w:rsidRDefault="00B90FE9">
      <w:pPr>
        <w:pStyle w:val="a0"/>
        <w:rPr>
          <w:rFonts w:hint="cs"/>
          <w:rtl/>
        </w:rPr>
      </w:pPr>
    </w:p>
    <w:p w14:paraId="3101ED43" w14:textId="77777777" w:rsidR="00000000" w:rsidRDefault="00B90FE9">
      <w:pPr>
        <w:pStyle w:val="a0"/>
        <w:rPr>
          <w:rFonts w:hint="cs"/>
          <w:rtl/>
        </w:rPr>
      </w:pPr>
      <w:r>
        <w:rPr>
          <w:rFonts w:hint="cs"/>
          <w:rtl/>
        </w:rPr>
        <w:t xml:space="preserve">אני מאמין שאנחנו נמצאים היום בין האיש השמן לרזה, במצב יותר טוב. אני לא אומר שהאיש הרזה </w:t>
      </w:r>
      <w:r>
        <w:rPr>
          <w:rFonts w:hint="cs"/>
          <w:rtl/>
        </w:rPr>
        <w:t xml:space="preserve">יכול לשאת עליו - חבר הכנסת דוד טל - את השמן, אבל אנחנו בדרך. יש התעמלות נכונה של האיש הרזה להרים ולפעול ולהחזיק את האיש השמן, ואני מקווה שאנחנו נוכל לבשר בשורה יותר טובה בהמשך. </w:t>
      </w:r>
    </w:p>
    <w:p w14:paraId="31F7E1D5" w14:textId="77777777" w:rsidR="00000000" w:rsidRDefault="00B90FE9">
      <w:pPr>
        <w:pStyle w:val="a0"/>
        <w:rPr>
          <w:rFonts w:hint="cs"/>
          <w:rtl/>
        </w:rPr>
      </w:pPr>
    </w:p>
    <w:p w14:paraId="0D9F7A17" w14:textId="77777777" w:rsidR="00000000" w:rsidRDefault="00B90FE9">
      <w:pPr>
        <w:pStyle w:val="a0"/>
        <w:rPr>
          <w:rFonts w:hint="cs"/>
          <w:rtl/>
        </w:rPr>
      </w:pPr>
      <w:r>
        <w:rPr>
          <w:rFonts w:hint="cs"/>
          <w:rtl/>
        </w:rPr>
        <w:t>בד-בבד, אני חושב שצריך לעשות רפורמה ברשויות המקומיות - וזה אחד הנושאים הקרדינ</w:t>
      </w:r>
      <w:r>
        <w:rPr>
          <w:rFonts w:hint="cs"/>
          <w:rtl/>
        </w:rPr>
        <w:t>ליים, שצריך לתת את הדעת עליהם. אנחנו עדים למצב שאותן שכבות מצוקה - עובדים של מועצות, מקבלי שכר מינימום, מקבלי שכר של 4,000,  5,000 שקל - בהרבה רשויות, זה כמה חודשים כבר לא מקבלים את משכורתם. גם ספקים לא מקבלים את המגיע להם. אנחנו עדים למצב של ניתוק טלפונים</w:t>
      </w:r>
      <w:r>
        <w:rPr>
          <w:rFonts w:hint="cs"/>
          <w:rtl/>
        </w:rPr>
        <w:t xml:space="preserve">, אנחנו מדברים על מצב של, לצערי הרב, ניתוקי מים - דברים אלמנטריים; התושבים לא מקבלים אפילו אם שילמו עבור המים או עבור הארנונה, ואין שום סיבה לפגוע בהם. </w:t>
      </w:r>
    </w:p>
    <w:p w14:paraId="3A1B8E0C" w14:textId="77777777" w:rsidR="00000000" w:rsidRDefault="00B90FE9">
      <w:pPr>
        <w:pStyle w:val="a0"/>
        <w:rPr>
          <w:rFonts w:hint="cs"/>
          <w:rtl/>
        </w:rPr>
      </w:pPr>
    </w:p>
    <w:p w14:paraId="4E2541B5" w14:textId="77777777" w:rsidR="00000000" w:rsidRDefault="00B90FE9">
      <w:pPr>
        <w:pStyle w:val="a0"/>
        <w:rPr>
          <w:rFonts w:hint="cs"/>
          <w:rtl/>
        </w:rPr>
      </w:pPr>
      <w:r>
        <w:rPr>
          <w:rFonts w:hint="cs"/>
          <w:rtl/>
        </w:rPr>
        <w:t>אני חושב שפה צריך לעשות מעשה חשוב ולדעתי היסטורי. צריך להביא למצב שלא יקרו דברים כאלה. בראייה שלי, חשו</w:t>
      </w:r>
      <w:r>
        <w:rPr>
          <w:rFonts w:hint="cs"/>
          <w:rtl/>
        </w:rPr>
        <w:t xml:space="preserve">ב לנו מאוד לפתור פעם אחת ולתמיד את הסוגיה הזאת. אי-אפשר לתת אקמולים, אי-אפשר כל פעם לכבות שרפות. לדעתי, שר הפנים צריך להביא הצעה מעשית לבית הזה, ואנחנו נגבה אותו. זה לדעתי מה שצריך לעשות. אסור ללכת ולומר: החוק לא מאפשר לי. אנחנו פה בבית-המחוקקים כדי לשנות </w:t>
      </w:r>
      <w:r>
        <w:rPr>
          <w:rFonts w:hint="cs"/>
          <w:rtl/>
        </w:rPr>
        <w:t>חוקים, כדי לפעול למען האזרחים, ואני חושב שהקונספציה הזאת של השלטון המקומי צריכה שינוי דרסטי, שורשי. אי-אפשר להמשיך, זה לפני פשיטת רגל אמיתית.</w:t>
      </w:r>
    </w:p>
    <w:p w14:paraId="065688BC" w14:textId="77777777" w:rsidR="00000000" w:rsidRDefault="00B90FE9">
      <w:pPr>
        <w:pStyle w:val="a0"/>
        <w:rPr>
          <w:rFonts w:hint="cs"/>
          <w:rtl/>
        </w:rPr>
      </w:pPr>
    </w:p>
    <w:p w14:paraId="40C84ED1" w14:textId="77777777" w:rsidR="00000000" w:rsidRDefault="00B90FE9">
      <w:pPr>
        <w:pStyle w:val="a0"/>
        <w:rPr>
          <w:rFonts w:hint="cs"/>
          <w:rtl/>
        </w:rPr>
      </w:pPr>
      <w:r>
        <w:rPr>
          <w:rFonts w:hint="cs"/>
          <w:rtl/>
        </w:rPr>
        <w:t xml:space="preserve">אם יש משהו שמסמל היום פשיטת רגל יותר מכל דבר אחר זה השלטון המקומי, ואני לא יודע במה חטאו אותם ראשי רשויות שנבחרו </w:t>
      </w:r>
      <w:r>
        <w:rPr>
          <w:rFonts w:hint="cs"/>
          <w:rtl/>
        </w:rPr>
        <w:t>זה עתה, והם לא יכולים לתת תשובה לאזרחיהם. בקטע הזה אין שום בעיה בין הקואליציה לאופוזיציה.</w:t>
      </w:r>
    </w:p>
    <w:p w14:paraId="5F847C71" w14:textId="77777777" w:rsidR="00000000" w:rsidRDefault="00B90FE9">
      <w:pPr>
        <w:pStyle w:val="af1"/>
        <w:rPr>
          <w:rtl/>
        </w:rPr>
      </w:pPr>
      <w:r>
        <w:rPr>
          <w:rtl/>
        </w:rPr>
        <w:br/>
        <w:t>היו"ר אתי לבני:</w:t>
      </w:r>
    </w:p>
    <w:p w14:paraId="78A6F70E" w14:textId="77777777" w:rsidR="00000000" w:rsidRDefault="00B90FE9">
      <w:pPr>
        <w:pStyle w:val="a0"/>
        <w:rPr>
          <w:rtl/>
        </w:rPr>
      </w:pPr>
    </w:p>
    <w:p w14:paraId="3860C587" w14:textId="77777777" w:rsidR="00000000" w:rsidRDefault="00B90FE9">
      <w:pPr>
        <w:pStyle w:val="a0"/>
        <w:rPr>
          <w:rFonts w:hint="cs"/>
          <w:rtl/>
        </w:rPr>
      </w:pPr>
      <w:r>
        <w:rPr>
          <w:rFonts w:hint="cs"/>
          <w:rtl/>
        </w:rPr>
        <w:t>תודה רבה.</w:t>
      </w:r>
    </w:p>
    <w:p w14:paraId="7386A62E" w14:textId="77777777" w:rsidR="00000000" w:rsidRDefault="00B90FE9">
      <w:pPr>
        <w:pStyle w:val="-"/>
        <w:rPr>
          <w:rtl/>
        </w:rPr>
      </w:pPr>
      <w:r>
        <w:rPr>
          <w:rtl/>
        </w:rPr>
        <w:br/>
      </w:r>
      <w:bookmarkStart w:id="616" w:name="FS000000475T14_01_2004_18_18_11C"/>
      <w:bookmarkEnd w:id="616"/>
      <w:r>
        <w:rPr>
          <w:rtl/>
        </w:rPr>
        <w:t>איוב קרא (הליכוד):</w:t>
      </w:r>
    </w:p>
    <w:p w14:paraId="0FA22042" w14:textId="77777777" w:rsidR="00000000" w:rsidRDefault="00B90FE9">
      <w:pPr>
        <w:pStyle w:val="a0"/>
        <w:rPr>
          <w:rtl/>
        </w:rPr>
      </w:pPr>
    </w:p>
    <w:p w14:paraId="59BC4D08" w14:textId="77777777" w:rsidR="00000000" w:rsidRDefault="00B90FE9">
      <w:pPr>
        <w:pStyle w:val="a0"/>
        <w:rPr>
          <w:rFonts w:hint="cs"/>
          <w:rtl/>
        </w:rPr>
      </w:pPr>
      <w:r>
        <w:rPr>
          <w:rFonts w:hint="cs"/>
          <w:rtl/>
        </w:rPr>
        <w:t>גברתי, אני רוצה לומר לך שיש בכל זאת זיק של תקווה. אתמול הונחה אבן-פינה למפעל שיעסיק 700 עובדים בנגב, בשגב-שלום. הונחה</w:t>
      </w:r>
      <w:r>
        <w:rPr>
          <w:rFonts w:hint="cs"/>
          <w:rtl/>
        </w:rPr>
        <w:t xml:space="preserve"> אבן-פינה ל"טנא עוף" - מפעל מיוחד לייצור ולטיפול בעופות - בשגב-שלום דווקא - מפעל שהועבר מאזור המרכז. הממשלה גם אישרה לפני שבועיים הקמת "סנטר-כל", מפעל לעיר החדשה בכרמל. אלה שני מפעלים שלדעתי יעסיקו מאות עובדים - -</w:t>
      </w:r>
    </w:p>
    <w:p w14:paraId="27E40992" w14:textId="77777777" w:rsidR="00000000" w:rsidRDefault="00B90FE9">
      <w:pPr>
        <w:pStyle w:val="af1"/>
        <w:rPr>
          <w:rtl/>
        </w:rPr>
      </w:pPr>
      <w:r>
        <w:rPr>
          <w:rtl/>
        </w:rPr>
        <w:br/>
        <w:t>היו"ר אתי לבני:</w:t>
      </w:r>
    </w:p>
    <w:p w14:paraId="724FDB76" w14:textId="77777777" w:rsidR="00000000" w:rsidRDefault="00B90FE9">
      <w:pPr>
        <w:pStyle w:val="a0"/>
        <w:rPr>
          <w:rtl/>
        </w:rPr>
      </w:pPr>
    </w:p>
    <w:p w14:paraId="7CA32B42" w14:textId="77777777" w:rsidR="00000000" w:rsidRDefault="00B90FE9">
      <w:pPr>
        <w:pStyle w:val="a0"/>
        <w:rPr>
          <w:rFonts w:hint="cs"/>
          <w:rtl/>
        </w:rPr>
      </w:pPr>
      <w:r>
        <w:rPr>
          <w:rFonts w:hint="cs"/>
          <w:rtl/>
        </w:rPr>
        <w:t>תודה רבה.</w:t>
      </w:r>
    </w:p>
    <w:p w14:paraId="1ABF8AAD" w14:textId="77777777" w:rsidR="00000000" w:rsidRDefault="00B90FE9">
      <w:pPr>
        <w:pStyle w:val="-"/>
        <w:rPr>
          <w:rtl/>
        </w:rPr>
      </w:pPr>
      <w:r>
        <w:rPr>
          <w:rtl/>
        </w:rPr>
        <w:br/>
      </w:r>
      <w:bookmarkStart w:id="617" w:name="FS000000475T14_01_2004_18_40_05C"/>
      <w:bookmarkEnd w:id="617"/>
      <w:r>
        <w:rPr>
          <w:rtl/>
        </w:rPr>
        <w:t>איוב קרא (הלי</w:t>
      </w:r>
      <w:r>
        <w:rPr>
          <w:rtl/>
        </w:rPr>
        <w:t>כוד):</w:t>
      </w:r>
    </w:p>
    <w:p w14:paraId="4137C086" w14:textId="77777777" w:rsidR="00000000" w:rsidRDefault="00B90FE9">
      <w:pPr>
        <w:pStyle w:val="a0"/>
        <w:rPr>
          <w:rtl/>
        </w:rPr>
      </w:pPr>
    </w:p>
    <w:p w14:paraId="12E1BEEE" w14:textId="77777777" w:rsidR="00000000" w:rsidRDefault="00B90FE9">
      <w:pPr>
        <w:pStyle w:val="a0"/>
        <w:rPr>
          <w:rFonts w:hint="cs"/>
          <w:rtl/>
        </w:rPr>
      </w:pPr>
      <w:r>
        <w:rPr>
          <w:rFonts w:hint="cs"/>
          <w:rtl/>
        </w:rPr>
        <w:t>- - ואם זה מבשר טוב, אני מקווה - -</w:t>
      </w:r>
    </w:p>
    <w:p w14:paraId="796679AA" w14:textId="77777777" w:rsidR="00000000" w:rsidRDefault="00B90FE9">
      <w:pPr>
        <w:pStyle w:val="af0"/>
        <w:rPr>
          <w:rtl/>
        </w:rPr>
      </w:pPr>
      <w:r>
        <w:rPr>
          <w:rtl/>
        </w:rPr>
        <w:br/>
        <w:t>דוד טל (עם אחד):</w:t>
      </w:r>
    </w:p>
    <w:p w14:paraId="6B565A5A" w14:textId="77777777" w:rsidR="00000000" w:rsidRDefault="00B90FE9">
      <w:pPr>
        <w:pStyle w:val="a0"/>
        <w:rPr>
          <w:rtl/>
        </w:rPr>
      </w:pPr>
    </w:p>
    <w:p w14:paraId="6AD5289A" w14:textId="77777777" w:rsidR="00000000" w:rsidRDefault="00B90FE9">
      <w:pPr>
        <w:pStyle w:val="a0"/>
        <w:rPr>
          <w:rFonts w:hint="cs"/>
          <w:rtl/>
        </w:rPr>
      </w:pPr>
      <w:r>
        <w:rPr>
          <w:rFonts w:hint="cs"/>
          <w:rtl/>
        </w:rPr>
        <w:t>חבר הכנסת קרא - - -</w:t>
      </w:r>
    </w:p>
    <w:p w14:paraId="0E838A2B" w14:textId="77777777" w:rsidR="00000000" w:rsidRDefault="00B90FE9">
      <w:pPr>
        <w:pStyle w:val="-"/>
        <w:rPr>
          <w:rtl/>
        </w:rPr>
      </w:pPr>
      <w:r>
        <w:rPr>
          <w:rtl/>
        </w:rPr>
        <w:br/>
      </w:r>
      <w:bookmarkStart w:id="618" w:name="FS000000475T14_01_2004_18_40_37C"/>
      <w:bookmarkEnd w:id="618"/>
      <w:r>
        <w:rPr>
          <w:rtl/>
        </w:rPr>
        <w:t>איוב קרא (הליכוד):</w:t>
      </w:r>
    </w:p>
    <w:p w14:paraId="67584E96" w14:textId="77777777" w:rsidR="00000000" w:rsidRDefault="00B90FE9">
      <w:pPr>
        <w:pStyle w:val="a0"/>
        <w:rPr>
          <w:rtl/>
        </w:rPr>
      </w:pPr>
    </w:p>
    <w:p w14:paraId="41CBCED2" w14:textId="77777777" w:rsidR="00000000" w:rsidRDefault="00B90FE9">
      <w:pPr>
        <w:pStyle w:val="a0"/>
        <w:rPr>
          <w:rFonts w:hint="cs"/>
          <w:rtl/>
        </w:rPr>
      </w:pPr>
      <w:r>
        <w:rPr>
          <w:rFonts w:hint="cs"/>
          <w:rtl/>
        </w:rPr>
        <w:t>- - שהמגמה הזאת תימשך, והממשלה תוכל לבשר יותר ויותר בשורות טובות לעם ישראל.</w:t>
      </w:r>
    </w:p>
    <w:p w14:paraId="42CA3192" w14:textId="77777777" w:rsidR="00000000" w:rsidRDefault="00B90FE9">
      <w:pPr>
        <w:pStyle w:val="af1"/>
        <w:rPr>
          <w:rtl/>
        </w:rPr>
      </w:pPr>
      <w:r>
        <w:rPr>
          <w:rtl/>
        </w:rPr>
        <w:br/>
        <w:t>היו"ר אתי לבני:</w:t>
      </w:r>
    </w:p>
    <w:p w14:paraId="61DC7B5D" w14:textId="77777777" w:rsidR="00000000" w:rsidRDefault="00B90FE9">
      <w:pPr>
        <w:pStyle w:val="a0"/>
        <w:rPr>
          <w:rtl/>
        </w:rPr>
      </w:pPr>
    </w:p>
    <w:p w14:paraId="62758A01" w14:textId="77777777" w:rsidR="00000000" w:rsidRDefault="00B90FE9">
      <w:pPr>
        <w:pStyle w:val="a0"/>
        <w:rPr>
          <w:rFonts w:hint="cs"/>
          <w:rtl/>
        </w:rPr>
      </w:pPr>
      <w:r>
        <w:rPr>
          <w:rFonts w:hint="cs"/>
          <w:rtl/>
        </w:rPr>
        <w:t xml:space="preserve">תודה רבה. </w:t>
      </w:r>
    </w:p>
    <w:p w14:paraId="523C45CB" w14:textId="77777777" w:rsidR="00000000" w:rsidRDefault="00B90FE9">
      <w:pPr>
        <w:pStyle w:val="af0"/>
        <w:rPr>
          <w:rtl/>
        </w:rPr>
      </w:pPr>
      <w:r>
        <w:rPr>
          <w:rtl/>
        </w:rPr>
        <w:br/>
        <w:t>דוד טל (עם אחד):</w:t>
      </w:r>
    </w:p>
    <w:p w14:paraId="6D4E5921" w14:textId="77777777" w:rsidR="00000000" w:rsidRDefault="00B90FE9">
      <w:pPr>
        <w:pStyle w:val="a0"/>
        <w:rPr>
          <w:rtl/>
        </w:rPr>
      </w:pPr>
    </w:p>
    <w:p w14:paraId="71BE45C4" w14:textId="77777777" w:rsidR="00000000" w:rsidRDefault="00B90FE9">
      <w:pPr>
        <w:pStyle w:val="a0"/>
        <w:rPr>
          <w:rFonts w:hint="cs"/>
          <w:rtl/>
        </w:rPr>
      </w:pPr>
      <w:r>
        <w:rPr>
          <w:rFonts w:hint="cs"/>
          <w:rtl/>
        </w:rPr>
        <w:t>חבר הכנסת קרא, אתה מוכן להזמין</w:t>
      </w:r>
      <w:r>
        <w:rPr>
          <w:rFonts w:hint="cs"/>
          <w:rtl/>
        </w:rPr>
        <w:t xml:space="preserve"> אותי לחנוכת המקום הזה - לא להנחת אבן-פינה? - - -</w:t>
      </w:r>
    </w:p>
    <w:p w14:paraId="2B8756EE" w14:textId="77777777" w:rsidR="00000000" w:rsidRDefault="00B90FE9">
      <w:pPr>
        <w:pStyle w:val="af1"/>
        <w:rPr>
          <w:rFonts w:hint="cs"/>
          <w:rtl/>
        </w:rPr>
      </w:pPr>
    </w:p>
    <w:p w14:paraId="021EC381" w14:textId="77777777" w:rsidR="00000000" w:rsidRDefault="00B90FE9">
      <w:pPr>
        <w:pStyle w:val="af1"/>
        <w:rPr>
          <w:rFonts w:hint="cs"/>
          <w:rtl/>
        </w:rPr>
      </w:pPr>
      <w:r>
        <w:rPr>
          <w:rtl/>
        </w:rPr>
        <w:t>היו"ר אתי לבני:</w:t>
      </w:r>
    </w:p>
    <w:p w14:paraId="713ED393" w14:textId="77777777" w:rsidR="00000000" w:rsidRDefault="00B90FE9">
      <w:pPr>
        <w:pStyle w:val="a0"/>
        <w:rPr>
          <w:rFonts w:hint="cs"/>
          <w:rtl/>
        </w:rPr>
      </w:pPr>
    </w:p>
    <w:p w14:paraId="12479296" w14:textId="77777777" w:rsidR="00000000" w:rsidRDefault="00B90FE9">
      <w:pPr>
        <w:pStyle w:val="a0"/>
        <w:rPr>
          <w:rFonts w:hint="cs"/>
          <w:rtl/>
        </w:rPr>
      </w:pPr>
      <w:r>
        <w:rPr>
          <w:rFonts w:hint="cs"/>
          <w:rtl/>
        </w:rPr>
        <w:t>הצעה אחרת יש לחבר הכנסת יעקב מרגי.</w:t>
      </w:r>
    </w:p>
    <w:p w14:paraId="5ECF495A" w14:textId="77777777" w:rsidR="00000000" w:rsidRDefault="00B90FE9">
      <w:pPr>
        <w:pStyle w:val="a"/>
        <w:rPr>
          <w:rtl/>
        </w:rPr>
      </w:pPr>
      <w:r>
        <w:rPr>
          <w:rtl/>
        </w:rPr>
        <w:br/>
      </w:r>
      <w:bookmarkStart w:id="619" w:name="FS000001056T14_01_2004_18_42_04"/>
      <w:bookmarkStart w:id="620" w:name="_Toc75077267"/>
      <w:bookmarkEnd w:id="619"/>
      <w:r>
        <w:rPr>
          <w:rtl/>
        </w:rPr>
        <w:t>יעקב מרגי (ש"ס):</w:t>
      </w:r>
      <w:bookmarkEnd w:id="620"/>
    </w:p>
    <w:p w14:paraId="513DD8C3" w14:textId="77777777" w:rsidR="00000000" w:rsidRDefault="00B90FE9">
      <w:pPr>
        <w:pStyle w:val="a0"/>
        <w:rPr>
          <w:rtl/>
        </w:rPr>
      </w:pPr>
    </w:p>
    <w:p w14:paraId="4CB18D3A" w14:textId="77777777" w:rsidR="00000000" w:rsidRDefault="00B90FE9">
      <w:pPr>
        <w:pStyle w:val="a0"/>
        <w:rPr>
          <w:rFonts w:hint="cs"/>
          <w:rtl/>
        </w:rPr>
      </w:pPr>
      <w:r>
        <w:rPr>
          <w:rFonts w:hint="cs"/>
          <w:rtl/>
        </w:rPr>
        <w:t>גברתי היושבת-ראש, חברי חברי הכנסת, ברוך השם המשק התחיל להתעורר, יש צמיחה - והכול, כמובן אליבא דשר האוצר וחבריו והתחושות שלהם. אבל, במק</w:t>
      </w:r>
      <w:r>
        <w:rPr>
          <w:rFonts w:hint="cs"/>
          <w:rtl/>
        </w:rPr>
        <w:t xml:space="preserve">ום להיטיב עם מי שנפגעו מהתוכניות הכלכליות - בכ"ף ובקו"ף - נותנים הטבות מס נוספות לעשירונים העליונים, שהם כבר נהנו מהקצפת של התוכנית הכלכלית, הזאת והקודמת. </w:t>
      </w:r>
    </w:p>
    <w:p w14:paraId="5283C27C" w14:textId="77777777" w:rsidR="00000000" w:rsidRDefault="00B90FE9">
      <w:pPr>
        <w:pStyle w:val="a0"/>
        <w:rPr>
          <w:rFonts w:hint="cs"/>
          <w:rtl/>
        </w:rPr>
      </w:pPr>
    </w:p>
    <w:p w14:paraId="23C8F5C7" w14:textId="77777777" w:rsidR="00000000" w:rsidRDefault="00B90FE9">
      <w:pPr>
        <w:pStyle w:val="a0"/>
        <w:rPr>
          <w:rFonts w:hint="cs"/>
          <w:rtl/>
        </w:rPr>
      </w:pPr>
      <w:r>
        <w:rPr>
          <w:rFonts w:hint="cs"/>
          <w:rtl/>
        </w:rPr>
        <w:t>אין לנו אלא להמשיך עם התחושה שהמדינה היא מדינה לעשירים, והבינוניים והעניים - מי אתם בכלל, מי סופר א</w:t>
      </w:r>
      <w:r>
        <w:rPr>
          <w:rFonts w:hint="cs"/>
          <w:rtl/>
        </w:rPr>
        <w:t xml:space="preserve">תכם. הממשלה לא מסתכלת עליכם בכלל. </w:t>
      </w:r>
    </w:p>
    <w:p w14:paraId="6F8987E4" w14:textId="77777777" w:rsidR="00000000" w:rsidRDefault="00B90FE9">
      <w:pPr>
        <w:pStyle w:val="af1"/>
        <w:rPr>
          <w:rtl/>
        </w:rPr>
      </w:pPr>
      <w:r>
        <w:rPr>
          <w:rtl/>
        </w:rPr>
        <w:br/>
        <w:t>היו"ר אתי לבני:</w:t>
      </w:r>
    </w:p>
    <w:p w14:paraId="0A2F234D" w14:textId="77777777" w:rsidR="00000000" w:rsidRDefault="00B90FE9">
      <w:pPr>
        <w:pStyle w:val="a0"/>
        <w:rPr>
          <w:rtl/>
        </w:rPr>
      </w:pPr>
    </w:p>
    <w:p w14:paraId="4D6A02FC" w14:textId="77777777" w:rsidR="00000000" w:rsidRDefault="00B90FE9">
      <w:pPr>
        <w:pStyle w:val="a0"/>
        <w:rPr>
          <w:rFonts w:hint="cs"/>
          <w:rtl/>
        </w:rPr>
      </w:pPr>
      <w:r>
        <w:rPr>
          <w:rFonts w:hint="cs"/>
          <w:rtl/>
        </w:rPr>
        <w:t>תודה רבה. מה אתה מבקש?</w:t>
      </w:r>
    </w:p>
    <w:p w14:paraId="7701585B" w14:textId="77777777" w:rsidR="00000000" w:rsidRDefault="00B90FE9">
      <w:pPr>
        <w:pStyle w:val="af0"/>
        <w:rPr>
          <w:rtl/>
        </w:rPr>
      </w:pPr>
      <w:r>
        <w:rPr>
          <w:rtl/>
        </w:rPr>
        <w:br/>
        <w:t>קריאות:</w:t>
      </w:r>
    </w:p>
    <w:p w14:paraId="09A7A0F6" w14:textId="77777777" w:rsidR="00000000" w:rsidRDefault="00B90FE9">
      <w:pPr>
        <w:pStyle w:val="a0"/>
        <w:rPr>
          <w:rtl/>
        </w:rPr>
      </w:pPr>
    </w:p>
    <w:p w14:paraId="7ED6A141" w14:textId="77777777" w:rsidR="00000000" w:rsidRDefault="00B90FE9">
      <w:pPr>
        <w:pStyle w:val="a0"/>
        <w:rPr>
          <w:rFonts w:hint="cs"/>
          <w:rtl/>
        </w:rPr>
      </w:pPr>
      <w:r>
        <w:rPr>
          <w:rFonts w:hint="cs"/>
          <w:rtl/>
        </w:rPr>
        <w:t>- - -</w:t>
      </w:r>
    </w:p>
    <w:p w14:paraId="0AF53B0B" w14:textId="77777777" w:rsidR="00000000" w:rsidRDefault="00B90FE9">
      <w:pPr>
        <w:pStyle w:val="af0"/>
        <w:rPr>
          <w:rtl/>
        </w:rPr>
      </w:pPr>
      <w:r>
        <w:rPr>
          <w:rtl/>
        </w:rPr>
        <w:br/>
        <w:t>יעקב מרגי (ש"ס):</w:t>
      </w:r>
    </w:p>
    <w:p w14:paraId="7CE6D55B" w14:textId="77777777" w:rsidR="00000000" w:rsidRDefault="00B90FE9">
      <w:pPr>
        <w:pStyle w:val="a0"/>
        <w:rPr>
          <w:rtl/>
        </w:rPr>
      </w:pPr>
    </w:p>
    <w:p w14:paraId="3E940563" w14:textId="77777777" w:rsidR="00000000" w:rsidRDefault="00B90FE9">
      <w:pPr>
        <w:pStyle w:val="a0"/>
        <w:rPr>
          <w:rFonts w:hint="cs"/>
          <w:rtl/>
        </w:rPr>
      </w:pPr>
      <w:r>
        <w:rPr>
          <w:rFonts w:hint="cs"/>
          <w:rtl/>
        </w:rPr>
        <w:t xml:space="preserve">ועדה. </w:t>
      </w:r>
    </w:p>
    <w:p w14:paraId="4F9F6E39" w14:textId="77777777" w:rsidR="00000000" w:rsidRDefault="00B90FE9">
      <w:pPr>
        <w:pStyle w:val="af1"/>
        <w:rPr>
          <w:rtl/>
        </w:rPr>
      </w:pPr>
      <w:r>
        <w:rPr>
          <w:rtl/>
        </w:rPr>
        <w:br/>
        <w:t>היו"ר אתי לבני:</w:t>
      </w:r>
    </w:p>
    <w:p w14:paraId="32545095" w14:textId="77777777" w:rsidR="00000000" w:rsidRDefault="00B90FE9">
      <w:pPr>
        <w:pStyle w:val="a0"/>
        <w:rPr>
          <w:rtl/>
        </w:rPr>
      </w:pPr>
    </w:p>
    <w:p w14:paraId="67A42FBB" w14:textId="77777777" w:rsidR="00000000" w:rsidRDefault="00B90FE9">
      <w:pPr>
        <w:pStyle w:val="a0"/>
        <w:rPr>
          <w:rFonts w:hint="cs"/>
          <w:rtl/>
        </w:rPr>
      </w:pPr>
      <w:r>
        <w:rPr>
          <w:rFonts w:hint="cs"/>
          <w:rtl/>
        </w:rPr>
        <w:t>תודה. חבר הכנסת דהאמשה, בבקשה.</w:t>
      </w:r>
    </w:p>
    <w:p w14:paraId="20C7FD57" w14:textId="77777777" w:rsidR="00000000" w:rsidRDefault="00B90FE9">
      <w:pPr>
        <w:pStyle w:val="a"/>
        <w:rPr>
          <w:rtl/>
        </w:rPr>
      </w:pPr>
      <w:r>
        <w:rPr>
          <w:rtl/>
        </w:rPr>
        <w:br/>
      </w:r>
      <w:bookmarkStart w:id="621" w:name="FS000000550T14_01_2004_18_45_04"/>
      <w:bookmarkStart w:id="622" w:name="_Toc75077268"/>
      <w:bookmarkEnd w:id="621"/>
      <w:r>
        <w:rPr>
          <w:rtl/>
        </w:rPr>
        <w:t>עבד-אלמאלכ דהאמשה (רע"ם):</w:t>
      </w:r>
      <w:bookmarkEnd w:id="622"/>
    </w:p>
    <w:p w14:paraId="334EB55E" w14:textId="77777777" w:rsidR="00000000" w:rsidRDefault="00B90FE9">
      <w:pPr>
        <w:pStyle w:val="a0"/>
        <w:rPr>
          <w:rtl/>
        </w:rPr>
      </w:pPr>
    </w:p>
    <w:p w14:paraId="6D90AAEA" w14:textId="77777777" w:rsidR="00000000" w:rsidRDefault="00B90FE9">
      <w:pPr>
        <w:pStyle w:val="a0"/>
        <w:rPr>
          <w:rFonts w:hint="cs"/>
          <w:rtl/>
        </w:rPr>
      </w:pPr>
      <w:r>
        <w:rPr>
          <w:rFonts w:hint="cs"/>
          <w:rtl/>
        </w:rPr>
        <w:t>גברתי היושבת-ראש, חברי חברי הכנסת, רק בשבוע שעבר דיברנו על הת</w:t>
      </w:r>
      <w:r>
        <w:rPr>
          <w:rFonts w:hint="cs"/>
          <w:rtl/>
        </w:rPr>
        <w:t>קציב ואמרנו איך הממשלה הזאת מעלה את המסים ומעשירה את העשירים.</w:t>
      </w:r>
    </w:p>
    <w:p w14:paraId="61F9D60E" w14:textId="77777777" w:rsidR="00000000" w:rsidRDefault="00B90FE9">
      <w:pPr>
        <w:pStyle w:val="a0"/>
        <w:rPr>
          <w:rFonts w:hint="cs"/>
          <w:rtl/>
        </w:rPr>
      </w:pPr>
    </w:p>
    <w:p w14:paraId="4895CB73" w14:textId="77777777" w:rsidR="00000000" w:rsidRDefault="00B90FE9">
      <w:pPr>
        <w:pStyle w:val="a0"/>
        <w:rPr>
          <w:rFonts w:hint="cs"/>
          <w:rtl/>
        </w:rPr>
      </w:pPr>
      <w:r>
        <w:rPr>
          <w:rFonts w:hint="cs"/>
          <w:rtl/>
        </w:rPr>
        <w:t>וכאשר אמרתי שמי שנהנה מהתקציב הזה ומהמדיניות הזאת זה רק העשירון העליון, וכל שאר חלקי האוכלוסייה הולכים ומתרוששים - הדברים יכלו להיות חשודים כאילו נאמרו על-ידי איש אופוזיציה שהוא נגד הממשלה, וכא</w:t>
      </w:r>
      <w:r>
        <w:rPr>
          <w:rFonts w:hint="cs"/>
          <w:rtl/>
        </w:rPr>
        <w:t xml:space="preserve">לה סיפורים. </w:t>
      </w:r>
    </w:p>
    <w:p w14:paraId="35AAD7FD" w14:textId="77777777" w:rsidR="00000000" w:rsidRDefault="00B90FE9">
      <w:pPr>
        <w:pStyle w:val="a0"/>
        <w:rPr>
          <w:rFonts w:hint="cs"/>
          <w:rtl/>
        </w:rPr>
      </w:pPr>
    </w:p>
    <w:p w14:paraId="762CDD3F" w14:textId="77777777" w:rsidR="00000000" w:rsidRDefault="00B90FE9">
      <w:pPr>
        <w:pStyle w:val="a0"/>
        <w:rPr>
          <w:rFonts w:hint="cs"/>
          <w:rtl/>
        </w:rPr>
      </w:pPr>
      <w:r>
        <w:rPr>
          <w:rFonts w:hint="cs"/>
          <w:rtl/>
        </w:rPr>
        <w:t>הסתייענו היום בשר במשרד האוצר שאמר בבוקר, רק לפני כמה שעות טובות - כי אכן התברר שבעוגה הלאומית חלקו של העשירון העליון עלה בשנה האחרונה ב-9.7%, וחלקן של כל שאר שכבות האוכלוסייה ירד. הוא אישר ממש בדיוק את הדברים כפי שאמרנו אותם - זאת תהיה המדינ</w:t>
      </w:r>
      <w:r>
        <w:rPr>
          <w:rFonts w:hint="cs"/>
          <w:rtl/>
        </w:rPr>
        <w:t>יות, אלה הם המסים, זאת תהיה הממשלה. ובנוסף, גם מרמים אותנו בדברים אחרים. תודה רבה.</w:t>
      </w:r>
    </w:p>
    <w:p w14:paraId="3230C002" w14:textId="77777777" w:rsidR="00000000" w:rsidRDefault="00B90FE9">
      <w:pPr>
        <w:pStyle w:val="af1"/>
        <w:rPr>
          <w:rtl/>
        </w:rPr>
      </w:pPr>
      <w:r>
        <w:rPr>
          <w:rtl/>
        </w:rPr>
        <w:br/>
        <w:t>היו"ר אתי לבני:</w:t>
      </w:r>
    </w:p>
    <w:p w14:paraId="1342EBF7" w14:textId="77777777" w:rsidR="00000000" w:rsidRDefault="00B90FE9">
      <w:pPr>
        <w:pStyle w:val="a0"/>
        <w:rPr>
          <w:rtl/>
        </w:rPr>
      </w:pPr>
    </w:p>
    <w:p w14:paraId="0963110A" w14:textId="77777777" w:rsidR="00000000" w:rsidRDefault="00B90FE9">
      <w:pPr>
        <w:pStyle w:val="a0"/>
        <w:rPr>
          <w:rFonts w:hint="cs"/>
          <w:rtl/>
        </w:rPr>
      </w:pPr>
      <w:r>
        <w:rPr>
          <w:rFonts w:hint="cs"/>
          <w:rtl/>
        </w:rPr>
        <w:t>תודה רבה. מה אתה מבקש?</w:t>
      </w:r>
    </w:p>
    <w:p w14:paraId="389169DA" w14:textId="77777777" w:rsidR="00000000" w:rsidRDefault="00B90FE9">
      <w:pPr>
        <w:pStyle w:val="-"/>
        <w:rPr>
          <w:rtl/>
        </w:rPr>
      </w:pPr>
      <w:r>
        <w:rPr>
          <w:rtl/>
        </w:rPr>
        <w:br/>
      </w:r>
      <w:bookmarkStart w:id="623" w:name="FS000000550T14_01_2004_18_48_33C"/>
      <w:bookmarkEnd w:id="623"/>
      <w:r>
        <w:rPr>
          <w:rtl/>
        </w:rPr>
        <w:t>עבד-אלמאלכ דהאמשה (רע"ם):</w:t>
      </w:r>
    </w:p>
    <w:p w14:paraId="3D969308" w14:textId="77777777" w:rsidR="00000000" w:rsidRDefault="00B90FE9">
      <w:pPr>
        <w:pStyle w:val="a0"/>
        <w:rPr>
          <w:rtl/>
        </w:rPr>
      </w:pPr>
    </w:p>
    <w:p w14:paraId="549374A5" w14:textId="77777777" w:rsidR="00000000" w:rsidRDefault="00B90FE9">
      <w:pPr>
        <w:pStyle w:val="a0"/>
        <w:rPr>
          <w:rFonts w:hint="cs"/>
          <w:rtl/>
        </w:rPr>
      </w:pPr>
      <w:r>
        <w:rPr>
          <w:rFonts w:hint="cs"/>
          <w:rtl/>
        </w:rPr>
        <w:t>אני מסכים להעביר את זה לוועדה.</w:t>
      </w:r>
    </w:p>
    <w:p w14:paraId="37EEB682" w14:textId="77777777" w:rsidR="00000000" w:rsidRDefault="00B90FE9">
      <w:pPr>
        <w:pStyle w:val="af1"/>
        <w:rPr>
          <w:rtl/>
        </w:rPr>
      </w:pPr>
      <w:r>
        <w:rPr>
          <w:rtl/>
        </w:rPr>
        <w:br/>
        <w:t>היו"ר אתי לבני:</w:t>
      </w:r>
    </w:p>
    <w:p w14:paraId="5BDC6786" w14:textId="77777777" w:rsidR="00000000" w:rsidRDefault="00B90FE9">
      <w:pPr>
        <w:pStyle w:val="a0"/>
        <w:rPr>
          <w:rtl/>
        </w:rPr>
      </w:pPr>
    </w:p>
    <w:p w14:paraId="317C78C4" w14:textId="77777777" w:rsidR="00000000" w:rsidRDefault="00B90FE9">
      <w:pPr>
        <w:pStyle w:val="a0"/>
        <w:rPr>
          <w:rFonts w:hint="cs"/>
          <w:rtl/>
        </w:rPr>
      </w:pPr>
      <w:r>
        <w:rPr>
          <w:rFonts w:hint="cs"/>
          <w:rtl/>
        </w:rPr>
        <w:t>תודה רבה. אנחנו נצביע. המציעים אינם. חבר הכנסת קרא - -</w:t>
      </w:r>
    </w:p>
    <w:p w14:paraId="0F31BF10" w14:textId="77777777" w:rsidR="00000000" w:rsidRDefault="00B90FE9">
      <w:pPr>
        <w:pStyle w:val="af0"/>
        <w:rPr>
          <w:rtl/>
        </w:rPr>
      </w:pPr>
      <w:r>
        <w:rPr>
          <w:rtl/>
        </w:rPr>
        <w:br/>
        <w:t>דוד טל (עם אחד):</w:t>
      </w:r>
    </w:p>
    <w:p w14:paraId="027B83B6" w14:textId="77777777" w:rsidR="00000000" w:rsidRDefault="00B90FE9">
      <w:pPr>
        <w:pStyle w:val="a0"/>
        <w:rPr>
          <w:rtl/>
        </w:rPr>
      </w:pPr>
    </w:p>
    <w:p w14:paraId="577887C0" w14:textId="77777777" w:rsidR="00000000" w:rsidRDefault="00B90FE9">
      <w:pPr>
        <w:pStyle w:val="a0"/>
        <w:rPr>
          <w:rFonts w:hint="cs"/>
          <w:rtl/>
        </w:rPr>
      </w:pPr>
      <w:r>
        <w:rPr>
          <w:rFonts w:hint="cs"/>
          <w:rtl/>
        </w:rPr>
        <w:t xml:space="preserve">הוא לא נמצא. </w:t>
      </w:r>
    </w:p>
    <w:p w14:paraId="45FCB827" w14:textId="77777777" w:rsidR="00000000" w:rsidRDefault="00B90FE9">
      <w:pPr>
        <w:pStyle w:val="af0"/>
        <w:rPr>
          <w:rtl/>
        </w:rPr>
      </w:pPr>
      <w:r>
        <w:rPr>
          <w:rtl/>
        </w:rPr>
        <w:br/>
        <w:t>עבד-אלמאלכ דהאמשה (רע"ם):</w:t>
      </w:r>
    </w:p>
    <w:p w14:paraId="0B319420" w14:textId="77777777" w:rsidR="00000000" w:rsidRDefault="00B90FE9">
      <w:pPr>
        <w:pStyle w:val="a0"/>
        <w:rPr>
          <w:rtl/>
        </w:rPr>
      </w:pPr>
    </w:p>
    <w:p w14:paraId="080C4EF1" w14:textId="77777777" w:rsidR="00000000" w:rsidRDefault="00B90FE9">
      <w:pPr>
        <w:pStyle w:val="a0"/>
        <w:rPr>
          <w:rFonts w:hint="cs"/>
          <w:rtl/>
        </w:rPr>
      </w:pPr>
      <w:r>
        <w:rPr>
          <w:rFonts w:hint="cs"/>
          <w:rtl/>
        </w:rPr>
        <w:t>אין ממשלה, אין תשובה.</w:t>
      </w:r>
    </w:p>
    <w:p w14:paraId="5B3D39AF" w14:textId="77777777" w:rsidR="00000000" w:rsidRDefault="00B90FE9">
      <w:pPr>
        <w:pStyle w:val="af1"/>
        <w:rPr>
          <w:rtl/>
        </w:rPr>
      </w:pPr>
      <w:r>
        <w:rPr>
          <w:rtl/>
        </w:rPr>
        <w:br/>
        <w:t>היו"ר אתי לבני:</w:t>
      </w:r>
    </w:p>
    <w:p w14:paraId="56DAC903" w14:textId="77777777" w:rsidR="00000000" w:rsidRDefault="00B90FE9">
      <w:pPr>
        <w:pStyle w:val="a0"/>
        <w:rPr>
          <w:rtl/>
        </w:rPr>
      </w:pPr>
    </w:p>
    <w:p w14:paraId="225E5B26" w14:textId="77777777" w:rsidR="00000000" w:rsidRDefault="00B90FE9">
      <w:pPr>
        <w:pStyle w:val="a0"/>
        <w:rPr>
          <w:rFonts w:hint="cs"/>
          <w:rtl/>
        </w:rPr>
      </w:pPr>
      <w:r>
        <w:rPr>
          <w:rFonts w:hint="cs"/>
          <w:rtl/>
        </w:rPr>
        <w:t>- - איננו, וחבר הכנסת שוחט - ואין תשובת ממשלה. אנחנו נקיים הצבעה - בעד זה ועדה; נגד זה להסיר. בבקשה.</w:t>
      </w:r>
    </w:p>
    <w:p w14:paraId="18DB793A" w14:textId="77777777" w:rsidR="00000000" w:rsidRDefault="00B90FE9">
      <w:pPr>
        <w:pStyle w:val="ab"/>
        <w:bidi/>
        <w:rPr>
          <w:rFonts w:hint="cs"/>
          <w:rtl/>
        </w:rPr>
      </w:pPr>
      <w:r>
        <w:rPr>
          <w:rtl/>
        </w:rPr>
        <w:br/>
      </w:r>
      <w:r>
        <w:rPr>
          <w:rFonts w:hint="cs"/>
          <w:rtl/>
        </w:rPr>
        <w:t>הצבעה מס' 23</w:t>
      </w:r>
    </w:p>
    <w:p w14:paraId="36C6774B" w14:textId="77777777" w:rsidR="00000000" w:rsidRDefault="00B90FE9">
      <w:pPr>
        <w:pStyle w:val="a0"/>
        <w:rPr>
          <w:rFonts w:hint="cs"/>
          <w:rtl/>
        </w:rPr>
      </w:pPr>
    </w:p>
    <w:p w14:paraId="76DB4E30" w14:textId="77777777" w:rsidR="00000000" w:rsidRDefault="00B90FE9">
      <w:pPr>
        <w:pStyle w:val="ac"/>
        <w:bidi/>
        <w:rPr>
          <w:rFonts w:hint="cs"/>
          <w:rtl/>
        </w:rPr>
      </w:pPr>
      <w:r>
        <w:rPr>
          <w:rFonts w:hint="cs"/>
          <w:rtl/>
        </w:rPr>
        <w:t>בעד ההצעה להעביר את הנושא לוועדה - 7</w:t>
      </w:r>
    </w:p>
    <w:p w14:paraId="56536E63" w14:textId="77777777" w:rsidR="00000000" w:rsidRDefault="00B90FE9">
      <w:pPr>
        <w:pStyle w:val="ac"/>
        <w:bidi/>
        <w:rPr>
          <w:rFonts w:hint="cs"/>
          <w:rtl/>
        </w:rPr>
      </w:pPr>
      <w:r>
        <w:rPr>
          <w:rFonts w:hint="cs"/>
          <w:rtl/>
        </w:rPr>
        <w:t>נג</w:t>
      </w:r>
      <w:r>
        <w:rPr>
          <w:rFonts w:hint="cs"/>
          <w:rtl/>
        </w:rPr>
        <w:t>ד - אין</w:t>
      </w:r>
    </w:p>
    <w:p w14:paraId="59BEBBFB" w14:textId="77777777" w:rsidR="00000000" w:rsidRDefault="00B90FE9">
      <w:pPr>
        <w:pStyle w:val="ac"/>
        <w:bidi/>
        <w:rPr>
          <w:rFonts w:hint="cs"/>
          <w:rtl/>
        </w:rPr>
      </w:pPr>
      <w:r>
        <w:rPr>
          <w:rFonts w:hint="cs"/>
          <w:rtl/>
        </w:rPr>
        <w:t>נמנעים - אין</w:t>
      </w:r>
    </w:p>
    <w:p w14:paraId="053E7B3B" w14:textId="77777777" w:rsidR="00000000" w:rsidRDefault="00B90FE9">
      <w:pPr>
        <w:pStyle w:val="ad"/>
        <w:bidi/>
        <w:rPr>
          <w:rFonts w:hint="cs"/>
          <w:rtl/>
        </w:rPr>
      </w:pPr>
      <w:r>
        <w:rPr>
          <w:rFonts w:hint="cs"/>
          <w:rtl/>
        </w:rPr>
        <w:t>ההצעה להעביר את הנושא לוועדת הכספים נתקבלה.</w:t>
      </w:r>
    </w:p>
    <w:p w14:paraId="490A4141" w14:textId="77777777" w:rsidR="00000000" w:rsidRDefault="00B90FE9">
      <w:pPr>
        <w:pStyle w:val="af1"/>
        <w:rPr>
          <w:rFonts w:hint="cs"/>
          <w:rtl/>
        </w:rPr>
      </w:pPr>
    </w:p>
    <w:p w14:paraId="297624A5" w14:textId="77777777" w:rsidR="00000000" w:rsidRDefault="00B90FE9">
      <w:pPr>
        <w:pStyle w:val="af1"/>
        <w:rPr>
          <w:rFonts w:hint="cs"/>
          <w:rtl/>
        </w:rPr>
      </w:pPr>
    </w:p>
    <w:p w14:paraId="3468931A" w14:textId="77777777" w:rsidR="00000000" w:rsidRDefault="00B90FE9">
      <w:pPr>
        <w:pStyle w:val="af1"/>
        <w:rPr>
          <w:rFonts w:hint="cs"/>
          <w:rtl/>
        </w:rPr>
      </w:pPr>
    </w:p>
    <w:p w14:paraId="2AE01906" w14:textId="77777777" w:rsidR="00000000" w:rsidRDefault="00B90FE9">
      <w:pPr>
        <w:pStyle w:val="af0"/>
        <w:rPr>
          <w:rtl/>
        </w:rPr>
      </w:pPr>
      <w:r>
        <w:rPr>
          <w:rFonts w:hint="eastAsia"/>
          <w:rtl/>
        </w:rPr>
        <w:t>דוד</w:t>
      </w:r>
      <w:r>
        <w:rPr>
          <w:rtl/>
        </w:rPr>
        <w:t xml:space="preserve"> טל (עם אחד):</w:t>
      </w:r>
    </w:p>
    <w:p w14:paraId="722CC714" w14:textId="77777777" w:rsidR="00000000" w:rsidRDefault="00B90FE9">
      <w:pPr>
        <w:pStyle w:val="a0"/>
        <w:rPr>
          <w:rFonts w:hint="cs"/>
          <w:rtl/>
        </w:rPr>
      </w:pPr>
    </w:p>
    <w:p w14:paraId="3ADE4A8B" w14:textId="77777777" w:rsidR="00000000" w:rsidRDefault="00B90FE9">
      <w:pPr>
        <w:pStyle w:val="a0"/>
        <w:rPr>
          <w:rFonts w:hint="cs"/>
          <w:rtl/>
        </w:rPr>
      </w:pPr>
      <w:r>
        <w:rPr>
          <w:rFonts w:hint="cs"/>
          <w:rtl/>
        </w:rPr>
        <w:t>יש איזו בעיה לגברתי בהפעלה של המחשב.</w:t>
      </w:r>
    </w:p>
    <w:p w14:paraId="7CDE8F22" w14:textId="77777777" w:rsidR="00000000" w:rsidRDefault="00B90FE9">
      <w:pPr>
        <w:pStyle w:val="af1"/>
        <w:rPr>
          <w:rtl/>
        </w:rPr>
      </w:pPr>
      <w:r>
        <w:rPr>
          <w:rtl/>
        </w:rPr>
        <w:br/>
        <w:t>היו"ר אתי לבני:</w:t>
      </w:r>
    </w:p>
    <w:p w14:paraId="012606FD" w14:textId="77777777" w:rsidR="00000000" w:rsidRDefault="00B90FE9">
      <w:pPr>
        <w:pStyle w:val="a0"/>
        <w:rPr>
          <w:rtl/>
        </w:rPr>
      </w:pPr>
    </w:p>
    <w:p w14:paraId="2AE6C04C" w14:textId="77777777" w:rsidR="00000000" w:rsidRDefault="00B90FE9">
      <w:pPr>
        <w:pStyle w:val="a0"/>
        <w:rPr>
          <w:rFonts w:hint="cs"/>
          <w:rtl/>
        </w:rPr>
      </w:pPr>
      <w:r>
        <w:rPr>
          <w:rFonts w:hint="cs"/>
          <w:rtl/>
        </w:rPr>
        <w:t>זה עולה, רק זה לוקח לו - - -</w:t>
      </w:r>
    </w:p>
    <w:p w14:paraId="716BF9C7" w14:textId="77777777" w:rsidR="00000000" w:rsidRDefault="00B90FE9">
      <w:pPr>
        <w:pStyle w:val="a0"/>
        <w:rPr>
          <w:rFonts w:hint="cs"/>
          <w:rtl/>
        </w:rPr>
      </w:pPr>
    </w:p>
    <w:p w14:paraId="565A2849" w14:textId="77777777" w:rsidR="00000000" w:rsidRDefault="00B90FE9">
      <w:pPr>
        <w:pStyle w:val="a0"/>
        <w:rPr>
          <w:rFonts w:hint="cs"/>
          <w:rtl/>
        </w:rPr>
      </w:pPr>
      <w:r>
        <w:rPr>
          <w:rFonts w:hint="cs"/>
          <w:rtl/>
        </w:rPr>
        <w:t>בעד - 7, נגד - אין, נמנעים - אין. הנושא יועבר לוועדת הכספים. תודה רבה.</w:t>
      </w:r>
    </w:p>
    <w:p w14:paraId="5BC86AC9" w14:textId="77777777" w:rsidR="00000000" w:rsidRDefault="00B90FE9">
      <w:pPr>
        <w:pStyle w:val="a0"/>
        <w:rPr>
          <w:rtl/>
        </w:rPr>
      </w:pPr>
      <w:r>
        <w:rPr>
          <w:rtl/>
        </w:rPr>
        <w:br/>
      </w:r>
    </w:p>
    <w:p w14:paraId="32B57AEF" w14:textId="77777777" w:rsidR="00000000" w:rsidRDefault="00B90FE9">
      <w:pPr>
        <w:pStyle w:val="a2"/>
        <w:rPr>
          <w:rtl/>
        </w:rPr>
      </w:pPr>
    </w:p>
    <w:p w14:paraId="7739FB76" w14:textId="77777777" w:rsidR="00000000" w:rsidRDefault="00B90FE9">
      <w:pPr>
        <w:pStyle w:val="a2"/>
        <w:rPr>
          <w:rFonts w:hint="cs"/>
          <w:rtl/>
        </w:rPr>
      </w:pPr>
      <w:bookmarkStart w:id="624" w:name="CS20519FI0020519T14_01_2004_18_53_57"/>
      <w:bookmarkStart w:id="625" w:name="_Toc75077269"/>
      <w:bookmarkEnd w:id="624"/>
      <w:r>
        <w:rPr>
          <w:rFonts w:hint="cs"/>
          <w:rtl/>
        </w:rPr>
        <w:t>הצעה לסדר-ה</w:t>
      </w:r>
      <w:r>
        <w:rPr>
          <w:rFonts w:hint="cs"/>
          <w:rtl/>
        </w:rPr>
        <w:t>יום</w:t>
      </w:r>
      <w:bookmarkEnd w:id="625"/>
    </w:p>
    <w:p w14:paraId="0670D981" w14:textId="77777777" w:rsidR="00000000" w:rsidRDefault="00B90FE9">
      <w:pPr>
        <w:pStyle w:val="a2"/>
        <w:rPr>
          <w:rtl/>
        </w:rPr>
      </w:pPr>
      <w:bookmarkStart w:id="626" w:name="_Toc75077270"/>
      <w:r>
        <w:rPr>
          <w:rtl/>
        </w:rPr>
        <w:t>ריבוי תופעת המתאבדים בשל מצוקה כלכלית</w:t>
      </w:r>
      <w:bookmarkEnd w:id="626"/>
    </w:p>
    <w:p w14:paraId="3254D240" w14:textId="77777777" w:rsidR="00000000" w:rsidRDefault="00B90FE9">
      <w:pPr>
        <w:pStyle w:val="-0"/>
        <w:rPr>
          <w:rFonts w:hint="cs"/>
          <w:rtl/>
        </w:rPr>
      </w:pPr>
    </w:p>
    <w:p w14:paraId="7B12B76A" w14:textId="77777777" w:rsidR="00000000" w:rsidRDefault="00B90FE9">
      <w:pPr>
        <w:pStyle w:val="af1"/>
        <w:rPr>
          <w:rFonts w:hint="cs"/>
          <w:rtl/>
        </w:rPr>
      </w:pPr>
      <w:r>
        <w:rPr>
          <w:rtl/>
        </w:rPr>
        <w:t>היו"ר אתי לבני:</w:t>
      </w:r>
    </w:p>
    <w:p w14:paraId="1813595E" w14:textId="77777777" w:rsidR="00000000" w:rsidRDefault="00B90FE9">
      <w:pPr>
        <w:pStyle w:val="a0"/>
        <w:rPr>
          <w:rFonts w:hint="cs"/>
          <w:rtl/>
        </w:rPr>
      </w:pPr>
    </w:p>
    <w:p w14:paraId="3958285E" w14:textId="77777777" w:rsidR="00000000" w:rsidRDefault="00B90FE9">
      <w:pPr>
        <w:pStyle w:val="a0"/>
        <w:rPr>
          <w:rFonts w:hint="cs"/>
          <w:rtl/>
        </w:rPr>
      </w:pPr>
      <w:r>
        <w:rPr>
          <w:rFonts w:hint="cs"/>
          <w:rtl/>
        </w:rPr>
        <w:t>הנושא הבא: ריבוי תופעת המתאבדים בשל מצוקה כלכלית - זו הצעה רגילה של חבר הכנסת דוד טל, מס' 2352. עשר דקות, בבקשה.</w:t>
      </w:r>
    </w:p>
    <w:p w14:paraId="061160FD" w14:textId="77777777" w:rsidR="00000000" w:rsidRDefault="00B90FE9">
      <w:pPr>
        <w:pStyle w:val="a"/>
        <w:rPr>
          <w:rtl/>
        </w:rPr>
      </w:pPr>
      <w:r>
        <w:rPr>
          <w:rtl/>
        </w:rPr>
        <w:br/>
      </w:r>
      <w:bookmarkStart w:id="627" w:name="FS000000493T14_01_2004_18_55_16"/>
      <w:bookmarkStart w:id="628" w:name="_Toc75077271"/>
      <w:bookmarkEnd w:id="627"/>
      <w:r>
        <w:rPr>
          <w:rtl/>
        </w:rPr>
        <w:t>דוד טל (עם אחד):</w:t>
      </w:r>
      <w:bookmarkEnd w:id="628"/>
    </w:p>
    <w:p w14:paraId="63C27E48" w14:textId="77777777" w:rsidR="00000000" w:rsidRDefault="00B90FE9">
      <w:pPr>
        <w:pStyle w:val="a0"/>
        <w:rPr>
          <w:rtl/>
        </w:rPr>
      </w:pPr>
    </w:p>
    <w:p w14:paraId="37738F16" w14:textId="77777777" w:rsidR="00000000" w:rsidRDefault="00B90FE9">
      <w:pPr>
        <w:pStyle w:val="a0"/>
        <w:rPr>
          <w:rFonts w:hint="cs"/>
          <w:rtl/>
        </w:rPr>
      </w:pPr>
      <w:r>
        <w:rPr>
          <w:rFonts w:hint="cs"/>
          <w:rtl/>
        </w:rPr>
        <w:t xml:space="preserve">גברתי היושבת בראש, אישי הכנסת, אני מוכן לשחרר את כבוד ידידי השר </w:t>
      </w:r>
      <w:r>
        <w:rPr>
          <w:rFonts w:hint="cs"/>
          <w:rtl/>
        </w:rPr>
        <w:t>- שר הרווחה - מהדיון, אני אגיד לך גם למה. היות שאתה יודע שיש לי הערכה מאוד גדולה אליך, ואנחנו חברים טובים - אני חושב שכל תשובה שלא תיתן לי כאן בנושא הזה - - -</w:t>
      </w:r>
    </w:p>
    <w:p w14:paraId="67450D4A" w14:textId="77777777" w:rsidR="00000000" w:rsidRDefault="00B90FE9">
      <w:pPr>
        <w:pStyle w:val="af0"/>
        <w:rPr>
          <w:rtl/>
        </w:rPr>
      </w:pPr>
      <w:r>
        <w:rPr>
          <w:rtl/>
        </w:rPr>
        <w:br/>
        <w:t>שר הרווחה זבולון אורלב:</w:t>
      </w:r>
    </w:p>
    <w:p w14:paraId="5F1BC8F7" w14:textId="77777777" w:rsidR="00000000" w:rsidRDefault="00B90FE9">
      <w:pPr>
        <w:pStyle w:val="a0"/>
        <w:rPr>
          <w:rtl/>
        </w:rPr>
      </w:pPr>
    </w:p>
    <w:p w14:paraId="47F999F3" w14:textId="77777777" w:rsidR="00000000" w:rsidRDefault="00B90FE9">
      <w:pPr>
        <w:pStyle w:val="a0"/>
        <w:rPr>
          <w:rFonts w:hint="cs"/>
          <w:rtl/>
        </w:rPr>
      </w:pPr>
      <w:r>
        <w:rPr>
          <w:rFonts w:hint="cs"/>
          <w:rtl/>
        </w:rPr>
        <w:t xml:space="preserve">אני לא אתן תשובה. </w:t>
      </w:r>
    </w:p>
    <w:p w14:paraId="4D93E089" w14:textId="77777777" w:rsidR="00000000" w:rsidRDefault="00B90FE9">
      <w:pPr>
        <w:pStyle w:val="-"/>
        <w:rPr>
          <w:rtl/>
        </w:rPr>
      </w:pPr>
      <w:r>
        <w:rPr>
          <w:rtl/>
        </w:rPr>
        <w:br/>
      </w:r>
      <w:bookmarkStart w:id="629" w:name="FS000000493T14_01_2004_18_56_31C"/>
      <w:bookmarkEnd w:id="629"/>
      <w:r>
        <w:rPr>
          <w:rtl/>
        </w:rPr>
        <w:t>דוד טל (עם אחד):</w:t>
      </w:r>
    </w:p>
    <w:p w14:paraId="3D19B8C4" w14:textId="77777777" w:rsidR="00000000" w:rsidRDefault="00B90FE9">
      <w:pPr>
        <w:pStyle w:val="a0"/>
        <w:rPr>
          <w:rtl/>
        </w:rPr>
      </w:pPr>
    </w:p>
    <w:p w14:paraId="1ED21E9B" w14:textId="77777777" w:rsidR="00000000" w:rsidRDefault="00B90FE9">
      <w:pPr>
        <w:pStyle w:val="a0"/>
        <w:rPr>
          <w:rFonts w:hint="cs"/>
          <w:rtl/>
        </w:rPr>
      </w:pPr>
      <w:r>
        <w:rPr>
          <w:rFonts w:hint="cs"/>
          <w:rtl/>
        </w:rPr>
        <w:t>נכון. לכן, אני חושב שכפי שאני יוד</w:t>
      </w:r>
      <w:r>
        <w:rPr>
          <w:rFonts w:hint="cs"/>
          <w:rtl/>
        </w:rPr>
        <w:t>ע, אתה איש ביצוע - כדאי שתלך, תבצע את העבודה במשרד הרווחה, תשתדל שם לעשות כמיטב יכולתך, ואני מאמין שתצליח קצת יותר מאחרים. לכן, ברמה העקרונית אם זה עוזר לאדוני - אני משחרר את אדוני. אם אדוני רוצה - יכול לשבת כאן.</w:t>
      </w:r>
    </w:p>
    <w:p w14:paraId="7DECED42" w14:textId="77777777" w:rsidR="00000000" w:rsidRDefault="00B90FE9">
      <w:pPr>
        <w:pStyle w:val="af0"/>
        <w:rPr>
          <w:rtl/>
        </w:rPr>
      </w:pPr>
      <w:r>
        <w:rPr>
          <w:rtl/>
        </w:rPr>
        <w:br/>
        <w:t>שר הרווחה זבולון אורלב:</w:t>
      </w:r>
    </w:p>
    <w:p w14:paraId="0556EBB9" w14:textId="77777777" w:rsidR="00000000" w:rsidRDefault="00B90FE9">
      <w:pPr>
        <w:pStyle w:val="a0"/>
        <w:rPr>
          <w:rtl/>
        </w:rPr>
      </w:pPr>
    </w:p>
    <w:p w14:paraId="729DDDAA" w14:textId="77777777" w:rsidR="00000000" w:rsidRDefault="00B90FE9">
      <w:pPr>
        <w:pStyle w:val="a0"/>
        <w:rPr>
          <w:rFonts w:hint="cs"/>
          <w:rtl/>
        </w:rPr>
      </w:pPr>
      <w:r>
        <w:rPr>
          <w:rFonts w:hint="cs"/>
          <w:rtl/>
        </w:rPr>
        <w:t>תודה.</w:t>
      </w:r>
    </w:p>
    <w:p w14:paraId="2D4DAB36" w14:textId="77777777" w:rsidR="00000000" w:rsidRDefault="00B90FE9">
      <w:pPr>
        <w:pStyle w:val="-"/>
        <w:rPr>
          <w:rtl/>
        </w:rPr>
      </w:pPr>
      <w:r>
        <w:rPr>
          <w:rtl/>
        </w:rPr>
        <w:br/>
      </w:r>
      <w:bookmarkStart w:id="630" w:name="FS000000493T14_01_2004_18_57_50C"/>
      <w:bookmarkEnd w:id="630"/>
      <w:r>
        <w:rPr>
          <w:rtl/>
        </w:rPr>
        <w:t>דוד טל (עם</w:t>
      </w:r>
      <w:r>
        <w:rPr>
          <w:rtl/>
        </w:rPr>
        <w:t xml:space="preserve"> אחד):</w:t>
      </w:r>
    </w:p>
    <w:p w14:paraId="17ADF230" w14:textId="77777777" w:rsidR="00000000" w:rsidRDefault="00B90FE9">
      <w:pPr>
        <w:pStyle w:val="a0"/>
        <w:rPr>
          <w:rtl/>
        </w:rPr>
      </w:pPr>
    </w:p>
    <w:p w14:paraId="0730DE6D" w14:textId="77777777" w:rsidR="00000000" w:rsidRDefault="00B90FE9">
      <w:pPr>
        <w:pStyle w:val="a0"/>
        <w:rPr>
          <w:rFonts w:hint="cs"/>
          <w:rtl/>
        </w:rPr>
      </w:pPr>
      <w:r>
        <w:rPr>
          <w:rFonts w:hint="cs"/>
          <w:rtl/>
        </w:rPr>
        <w:t>עמיתי חברי הכנסת, שמעתי כרגע את חבר הכנסת איוב קרא בקשר להצהרה שלו שהוא הצהיר כאן, שזהו, זו הפעם האחרונה, זה הקו האדום שממנו אותם אנשים - הוא ציין לגבי חלק גדול מאנשי הליכוד שהם לא באו מצהלה, לא מסביון ולא מרמת-גן ולא מגבעתיים, ובאו מהשכונות ובאו מ</w:t>
      </w:r>
      <w:r>
        <w:rPr>
          <w:rFonts w:hint="cs"/>
          <w:rtl/>
        </w:rPr>
        <w:t xml:space="preserve">הפריפריה - הם יותר לא ייתנו יד לקיצוצים. ואני אומר לכם - רשמו זאת לפניכם. הם ייתנו גם ייתנו. </w:t>
      </w:r>
    </w:p>
    <w:p w14:paraId="78D1BDE8" w14:textId="77777777" w:rsidR="00000000" w:rsidRDefault="00B90FE9">
      <w:pPr>
        <w:pStyle w:val="a0"/>
        <w:rPr>
          <w:rFonts w:hint="cs"/>
          <w:rtl/>
        </w:rPr>
      </w:pPr>
    </w:p>
    <w:p w14:paraId="216F63F8" w14:textId="77777777" w:rsidR="00000000" w:rsidRDefault="00B90FE9">
      <w:pPr>
        <w:pStyle w:val="a0"/>
        <w:rPr>
          <w:rFonts w:hint="cs"/>
          <w:rtl/>
        </w:rPr>
      </w:pPr>
      <w:r>
        <w:rPr>
          <w:rFonts w:hint="cs"/>
          <w:rtl/>
        </w:rPr>
        <w:t>איך אני יודע את זה? מפני שהם ואחרים חתמו על פטיציה שלא לסגור את בית-החולים "אברבנאל" - 80 חברי הכנסת, או יותר מ-80 חברי הכנסת חתמו, והם בתוכם. כשהגיעה שעת המבחן,</w:t>
      </w:r>
      <w:r>
        <w:rPr>
          <w:rFonts w:hint="cs"/>
          <w:rtl/>
        </w:rPr>
        <w:t xml:space="preserve"> כולם התקפלו, והם הצביעו בעד הקיצוץ הזה - קיצוץ שמעמיד בסכנה את בית-החולים "אברבנאל".</w:t>
      </w:r>
    </w:p>
    <w:p w14:paraId="495AF025" w14:textId="77777777" w:rsidR="00000000" w:rsidRDefault="00B90FE9">
      <w:pPr>
        <w:pStyle w:val="a0"/>
        <w:rPr>
          <w:rFonts w:hint="cs"/>
          <w:rtl/>
        </w:rPr>
      </w:pPr>
    </w:p>
    <w:p w14:paraId="40BB871F" w14:textId="77777777" w:rsidR="00000000" w:rsidRDefault="00B90FE9">
      <w:pPr>
        <w:pStyle w:val="a0"/>
        <w:rPr>
          <w:rFonts w:hint="cs"/>
          <w:rtl/>
        </w:rPr>
      </w:pPr>
      <w:r>
        <w:rPr>
          <w:rFonts w:hint="cs"/>
          <w:rtl/>
        </w:rPr>
        <w:t xml:space="preserve">אשר על כן, אני מוכרח לומר: עם כל הכבוד, אני לא יכול להאמין להבטחות הללו ולהצהרות הללו, אבל אנחנו נרשום זאת לפנינו, ואנחנו נבדוק את זה בעוד כמה חודשים </w:t>
      </w:r>
      <w:r>
        <w:rPr>
          <w:rtl/>
        </w:rPr>
        <w:t>–</w:t>
      </w:r>
      <w:r>
        <w:rPr>
          <w:rFonts w:hint="cs"/>
          <w:rtl/>
        </w:rPr>
        <w:t xml:space="preserve"> כאמור, אני סבור כ</w:t>
      </w:r>
      <w:r>
        <w:rPr>
          <w:rFonts w:hint="cs"/>
          <w:rtl/>
        </w:rPr>
        <w:t xml:space="preserve">שיגיע לשולחננו פה תקציב נוסף. </w:t>
      </w:r>
    </w:p>
    <w:p w14:paraId="753B7545" w14:textId="77777777" w:rsidR="00000000" w:rsidRDefault="00B90FE9">
      <w:pPr>
        <w:pStyle w:val="a0"/>
        <w:rPr>
          <w:rFonts w:hint="cs"/>
          <w:rtl/>
        </w:rPr>
      </w:pPr>
      <w:r>
        <w:rPr>
          <w:rtl/>
        </w:rPr>
        <w:br/>
      </w:r>
      <w:r>
        <w:rPr>
          <w:rFonts w:hint="cs"/>
          <w:rtl/>
        </w:rPr>
        <w:tab/>
        <w:t xml:space="preserve">עמיתי חברי הכנסת, אני סבור שכתוצאה מהמדיניות הממשלתית הזאת הפכנו לאטומים, קהי-חושים, מחוספסים יותר ביחס לחיי אדם, בפרט שאנחנו מדברים על אנשים שאנחנו לא מכירים. כאשר קורה שמישהו שולח יד בנפשו בבאר-שבע, ואתה לא מכיר אותו, זה </w:t>
      </w:r>
      <w:r>
        <w:rPr>
          <w:rFonts w:hint="cs"/>
          <w:rtl/>
        </w:rPr>
        <w:t xml:space="preserve">כואב לך אבל אתה לא חש את הכאב באותן עוצמות שאתה חש כשמדובר במישהו שאתה מכיר ואתה רואה אותו כמעט יום-יום. </w:t>
      </w:r>
    </w:p>
    <w:p w14:paraId="050EBD13" w14:textId="77777777" w:rsidR="00000000" w:rsidRDefault="00B90FE9">
      <w:pPr>
        <w:pStyle w:val="a0"/>
        <w:rPr>
          <w:rFonts w:hint="cs"/>
          <w:rtl/>
        </w:rPr>
      </w:pPr>
    </w:p>
    <w:p w14:paraId="21782FB0" w14:textId="77777777" w:rsidR="00000000" w:rsidRDefault="00B90FE9">
      <w:pPr>
        <w:pStyle w:val="a0"/>
        <w:rPr>
          <w:rFonts w:hint="cs"/>
          <w:rtl/>
        </w:rPr>
      </w:pPr>
      <w:r>
        <w:rPr>
          <w:rFonts w:hint="cs"/>
          <w:rtl/>
        </w:rPr>
        <w:t>לצערי, אחותו של העוזר הפרלמנטרי שלי שלחה יד בנפשה בשבוע שעבר. ביקשתי רשות מהמשפחה לדבר על הנושא הזה, משום שיש לי תחושה - אגב, יומיים לאחר מכן שלחה יד</w:t>
      </w:r>
      <w:r>
        <w:rPr>
          <w:rFonts w:hint="cs"/>
          <w:rtl/>
        </w:rPr>
        <w:t xml:space="preserve"> בנפשה אשה בת 46 מבאר-שבע. הבחורה שאני מדבר עליה היא אם חד-הורית, גרושה, בת 35, והיא שלחה יד בנפשה. יום לאחר מכן, בישיבת מועצת העיר באר-שבע, כמדומני, אדם הצית את עצמו. עד אנה אנו באים? למה אנחנו צריכים את זה? האם זוהי מדינה מתוקנת? האם זוהי מדינת הרווחה? מ</w:t>
      </w:r>
      <w:r>
        <w:rPr>
          <w:rFonts w:hint="cs"/>
          <w:rtl/>
        </w:rPr>
        <w:t>ה קורה לנו?</w:t>
      </w:r>
    </w:p>
    <w:p w14:paraId="1ACA25BE" w14:textId="77777777" w:rsidR="00000000" w:rsidRDefault="00B90FE9">
      <w:pPr>
        <w:pStyle w:val="a0"/>
        <w:ind w:firstLine="0"/>
        <w:rPr>
          <w:rFonts w:hint="cs"/>
          <w:rtl/>
        </w:rPr>
      </w:pPr>
    </w:p>
    <w:p w14:paraId="5816A358" w14:textId="77777777" w:rsidR="00000000" w:rsidRDefault="00B90FE9">
      <w:pPr>
        <w:pStyle w:val="a0"/>
        <w:ind w:firstLine="0"/>
        <w:rPr>
          <w:rFonts w:hint="cs"/>
          <w:rtl/>
        </w:rPr>
      </w:pPr>
      <w:r>
        <w:rPr>
          <w:rFonts w:hint="cs"/>
          <w:rtl/>
        </w:rPr>
        <w:tab/>
        <w:t xml:space="preserve">רבותי, חברי הכנסת, אני רוצה לשאול, כמה אנשים עוד אמורים לשלוח יד בנפשם כדי שהממשלה תפקח את עיניה? אני לא רוצה להתריס כנגד הממשלה. היום ודאי שלא, אין לי עניין. התרסנו, אמרנו את הכול לפני הבחירות, ולא עזר. התרסנו ואמרנו הכול לפני אישור התקציב, </w:t>
      </w:r>
      <w:r>
        <w:rPr>
          <w:rFonts w:hint="cs"/>
          <w:rtl/>
        </w:rPr>
        <w:t xml:space="preserve">ולא עזר. אין לי עניין להתריס היום. אני רוצה לנסות לפקוח את עיני חברי הכנסת והשומעים לתהליך שאנחנו נמצאים בו. אנחנו נמצאים באיזה מדרון מסוכן מאוד. בידיה של הממשלה לעצור את ההידרדרות הזאת. </w:t>
      </w:r>
    </w:p>
    <w:p w14:paraId="77853F15" w14:textId="77777777" w:rsidR="00000000" w:rsidRDefault="00B90FE9">
      <w:pPr>
        <w:pStyle w:val="a0"/>
        <w:ind w:firstLine="0"/>
        <w:rPr>
          <w:rFonts w:hint="cs"/>
          <w:rtl/>
        </w:rPr>
      </w:pPr>
    </w:p>
    <w:p w14:paraId="4DD1F9D8" w14:textId="77777777" w:rsidR="00000000" w:rsidRDefault="00B90FE9">
      <w:pPr>
        <w:pStyle w:val="a0"/>
        <w:ind w:firstLine="0"/>
        <w:rPr>
          <w:rFonts w:hint="cs"/>
          <w:rtl/>
        </w:rPr>
      </w:pPr>
      <w:r>
        <w:rPr>
          <w:rFonts w:hint="cs"/>
          <w:rtl/>
        </w:rPr>
        <w:t xml:space="preserve">           אצלנו מתים אנשים, נהרגים ממעשי ידי אדם, כתוצאה מתאונות ד</w:t>
      </w:r>
      <w:r>
        <w:rPr>
          <w:rFonts w:hint="cs"/>
          <w:rtl/>
        </w:rPr>
        <w:t>רכים, כתוצאה מפיגועים. ומה אנחנו לא עושים כדי למנוע את זה, כדי שלא ימותו אנשים בתאונות דרכים? אנחנו משתדלים להשקיע בכבישים, בתמרורים. בכל נושא הפיגועים אנחנו ממגנים, עושים גדר הפרדה. ים של כספים מוציאים על זה. כשמדובר באנשים אחרים, שזקוקים לעזרה, אנחנו מתע</w:t>
      </w:r>
      <w:r>
        <w:rPr>
          <w:rFonts w:hint="cs"/>
          <w:rtl/>
        </w:rPr>
        <w:t xml:space="preserve">למים מהם, אנחנו דוחים אותם. אבל כאן, מתחת לאפנו, עשרות אנשים מתאבדים. </w:t>
      </w:r>
    </w:p>
    <w:p w14:paraId="0B6ABEFF" w14:textId="77777777" w:rsidR="00000000" w:rsidRDefault="00B90FE9">
      <w:pPr>
        <w:pStyle w:val="a0"/>
        <w:ind w:firstLine="0"/>
        <w:rPr>
          <w:rFonts w:hint="cs"/>
          <w:rtl/>
        </w:rPr>
      </w:pPr>
    </w:p>
    <w:p w14:paraId="192DE2DA" w14:textId="77777777" w:rsidR="00000000" w:rsidRDefault="00B90FE9">
      <w:pPr>
        <w:pStyle w:val="a0"/>
        <w:ind w:firstLine="0"/>
        <w:rPr>
          <w:rFonts w:hint="cs"/>
          <w:rtl/>
        </w:rPr>
      </w:pPr>
      <w:r>
        <w:rPr>
          <w:rFonts w:hint="cs"/>
          <w:rtl/>
        </w:rPr>
        <w:t xml:space="preserve">           אני חושב שזו היתה האשה ה-40 שהתאבדה - מכלל המקרים ששמענו עליהם. </w:t>
      </w:r>
    </w:p>
    <w:p w14:paraId="1064911A" w14:textId="77777777" w:rsidR="00000000" w:rsidRDefault="00B90FE9">
      <w:pPr>
        <w:pStyle w:val="a0"/>
        <w:ind w:firstLine="0"/>
        <w:rPr>
          <w:rFonts w:hint="cs"/>
          <w:rtl/>
        </w:rPr>
      </w:pPr>
    </w:p>
    <w:p w14:paraId="7D1F45FE" w14:textId="77777777" w:rsidR="00000000" w:rsidRDefault="00B90FE9">
      <w:pPr>
        <w:pStyle w:val="a0"/>
        <w:ind w:firstLine="720"/>
        <w:rPr>
          <w:rFonts w:hint="cs"/>
          <w:rtl/>
        </w:rPr>
      </w:pPr>
      <w:r>
        <w:rPr>
          <w:rFonts w:hint="cs"/>
          <w:rtl/>
        </w:rPr>
        <w:t xml:space="preserve">אני מוכרח לומר, שאני עושה את האנלוגיה הזאת כדי להבהיר ולראות שלו נחטף ישראלי בקנדה למשל, או באוגנדה, מה לא </w:t>
      </w:r>
      <w:r>
        <w:rPr>
          <w:rFonts w:hint="cs"/>
          <w:rtl/>
        </w:rPr>
        <w:t xml:space="preserve">היינו עושים? היינו שולחים לשם אפילו "הרקולס", עם יחידה כזאת ואחרת כדי שישחררו את האיש, היו שמים את נפשם בכפם ומשחררים אותו. </w:t>
      </w:r>
    </w:p>
    <w:p w14:paraId="33CD2047" w14:textId="77777777" w:rsidR="00000000" w:rsidRDefault="00B90FE9">
      <w:pPr>
        <w:pStyle w:val="a0"/>
        <w:ind w:firstLine="0"/>
        <w:rPr>
          <w:rFonts w:hint="cs"/>
          <w:rtl/>
        </w:rPr>
      </w:pPr>
    </w:p>
    <w:p w14:paraId="5F5C1922" w14:textId="77777777" w:rsidR="00000000" w:rsidRDefault="00B90FE9">
      <w:pPr>
        <w:pStyle w:val="a0"/>
        <w:ind w:firstLine="720"/>
        <w:rPr>
          <w:rFonts w:hint="cs"/>
          <w:rtl/>
        </w:rPr>
      </w:pPr>
      <w:r>
        <w:rPr>
          <w:rFonts w:hint="cs"/>
          <w:rtl/>
        </w:rPr>
        <w:t>לצערי, אי-אפשר שלא להזעיק שמים וארץ כשהחברה מתחילה לספור את מתאבדיה. לצערי, כשחברה מתחילה לספור את מתאבדיה, היא מאבדת לא רק סולידר</w:t>
      </w:r>
      <w:r>
        <w:rPr>
          <w:rFonts w:hint="cs"/>
          <w:rtl/>
        </w:rPr>
        <w:t>יות חברתית, אלא היא מאבדת את החמלה היהודית. יש לנו קהילות בעלות אורח חיים, במדינות אחרות, כפי שינקנו ושאבנו מאבותינו, שבהן עושים את המירב והמיטב כדי לתמוך איש באחיו. שם יש הרבה מאוד גמ"חים. אם אפרט אותם פה, אתם פשוט לא תאמינו. על מה לא חושבים? לצערי, זו לא</w:t>
      </w:r>
      <w:r>
        <w:rPr>
          <w:rFonts w:hint="cs"/>
          <w:rtl/>
        </w:rPr>
        <w:t xml:space="preserve"> תשובה מספקת כאן, במדינה. </w:t>
      </w:r>
    </w:p>
    <w:p w14:paraId="6B3D2948" w14:textId="77777777" w:rsidR="00000000" w:rsidRDefault="00B90FE9">
      <w:pPr>
        <w:pStyle w:val="a0"/>
        <w:ind w:firstLine="0"/>
        <w:rPr>
          <w:rFonts w:hint="cs"/>
          <w:rtl/>
        </w:rPr>
      </w:pPr>
    </w:p>
    <w:p w14:paraId="246599A2" w14:textId="77777777" w:rsidR="00000000" w:rsidRDefault="00B90FE9">
      <w:pPr>
        <w:pStyle w:val="a0"/>
        <w:ind w:firstLine="0"/>
        <w:rPr>
          <w:rFonts w:hint="cs"/>
          <w:rtl/>
        </w:rPr>
      </w:pPr>
      <w:r>
        <w:rPr>
          <w:rFonts w:hint="cs"/>
          <w:rtl/>
        </w:rPr>
        <w:t xml:space="preserve">           יש דברים בסיסיים שמדינת ישראל חייבת אותם לאזרחיה, משום שהם אזרחיה, משום שזו מדינה שרוצה להיות מדינה נאורה, והיא לא עושה את זה. היא נותנת להם לשלוח יד בנפשם. אנשים מאבדים כל תקווה.</w:t>
      </w:r>
    </w:p>
    <w:p w14:paraId="68C393AC" w14:textId="77777777" w:rsidR="00000000" w:rsidRDefault="00B90FE9">
      <w:pPr>
        <w:pStyle w:val="a0"/>
        <w:ind w:firstLine="0"/>
        <w:rPr>
          <w:rFonts w:hint="cs"/>
          <w:rtl/>
        </w:rPr>
      </w:pPr>
    </w:p>
    <w:p w14:paraId="320513B0" w14:textId="77777777" w:rsidR="00000000" w:rsidRDefault="00B90FE9">
      <w:pPr>
        <w:pStyle w:val="a0"/>
        <w:ind w:firstLine="0"/>
        <w:rPr>
          <w:rFonts w:hint="cs"/>
          <w:rtl/>
        </w:rPr>
      </w:pPr>
      <w:r>
        <w:rPr>
          <w:rFonts w:hint="cs"/>
          <w:rtl/>
        </w:rPr>
        <w:tab/>
        <w:t xml:space="preserve">אנחנו עומדים כאן חסרי אונים, כאילו </w:t>
      </w:r>
      <w:r>
        <w:rPr>
          <w:rFonts w:hint="cs"/>
          <w:rtl/>
        </w:rPr>
        <w:t xml:space="preserve">מדובר במכת טבע. דיברתי כאן כבר כמה פעמים על התחושות של האדם שאיבד תקווה, אותו אדם מובטל, אותם אנשים קשי-יום, שאין בכוחם לשאת יותר את הנטל. אותה בחורה שאני מדבר עליה, כאמור, בחורה בת 35, ששלחה יד בנפשה, היתה אם לשני ילדים קטנים. קראתי את המכתב שהותירה לאחר </w:t>
      </w:r>
      <w:r>
        <w:rPr>
          <w:rFonts w:hint="cs"/>
          <w:rtl/>
        </w:rPr>
        <w:t xml:space="preserve">שעשתה את המעשה. לא אפרט את הכול, רק אומר, ידידי, שר הרווחה, שאני חושב שאלה דברים שהצטברו כבר הרבה מאוד זמן, והיא הרגישה שהיא נטל על המשפחה. ההורים עזרו לה, וגם הם במצב קשה. האחים עזרו לה עד כמה שידם משגת. </w:t>
      </w:r>
    </w:p>
    <w:p w14:paraId="07D1177D" w14:textId="77777777" w:rsidR="00000000" w:rsidRDefault="00B90FE9">
      <w:pPr>
        <w:pStyle w:val="a0"/>
        <w:ind w:firstLine="0"/>
        <w:rPr>
          <w:rFonts w:hint="cs"/>
          <w:rtl/>
        </w:rPr>
      </w:pPr>
    </w:p>
    <w:p w14:paraId="7B7ED3FF" w14:textId="77777777" w:rsidR="00000000" w:rsidRDefault="00B90FE9">
      <w:pPr>
        <w:pStyle w:val="a0"/>
        <w:ind w:firstLine="720"/>
        <w:rPr>
          <w:rFonts w:hint="cs"/>
          <w:rtl/>
        </w:rPr>
      </w:pPr>
      <w:r>
        <w:rPr>
          <w:rFonts w:hint="cs"/>
          <w:rtl/>
        </w:rPr>
        <w:t xml:space="preserve">באותו יום אומלל, ביום חמישי שעבר, היא לא שלחה את </w:t>
      </w:r>
      <w:r>
        <w:rPr>
          <w:rFonts w:hint="cs"/>
          <w:rtl/>
        </w:rPr>
        <w:t>ילדיה לגן או לבית-הספר, וכשהיא נשאלה על-ידי העוזר הפרלמנטרי שלי מדוע - ירד אז גשם - היא אמרה: אין להם נעליים, ואני לא שולחת את ילדי לבית-הספר ביום קר שכזה עם סנדלים. לו רק היה מישהו שהיה יכול לצלצל בפעמונים ולומר ש-100 או 200 שקל לזוג נעליים יכולים להציל א</w:t>
      </w:r>
      <w:r>
        <w:rPr>
          <w:rFonts w:hint="cs"/>
          <w:rtl/>
        </w:rPr>
        <w:t xml:space="preserve">ת חייה, לא היינו עושים זאת? </w:t>
      </w:r>
    </w:p>
    <w:p w14:paraId="4B97E9AD" w14:textId="77777777" w:rsidR="00000000" w:rsidRDefault="00B90FE9">
      <w:pPr>
        <w:pStyle w:val="a0"/>
        <w:ind w:firstLine="720"/>
        <w:rPr>
          <w:rFonts w:hint="cs"/>
          <w:rtl/>
        </w:rPr>
      </w:pPr>
    </w:p>
    <w:p w14:paraId="1DEC7E6C" w14:textId="77777777" w:rsidR="00000000" w:rsidRDefault="00B90FE9">
      <w:pPr>
        <w:pStyle w:val="a0"/>
        <w:ind w:firstLine="720"/>
        <w:rPr>
          <w:rFonts w:hint="cs"/>
          <w:rtl/>
        </w:rPr>
      </w:pPr>
      <w:r>
        <w:rPr>
          <w:rFonts w:hint="cs"/>
          <w:rtl/>
        </w:rPr>
        <w:t>אבל אנחנו, לאורך כל הדרך, סבורים שהכלכלה חשובה יותר מהחברה. על הרס החברה הישראלית אנחנו מנסים לבנות כלכלה, אבל גם את זה אנחנו לא מצליחים. פעם אחר פעם, תקציב אחר תקציב, כאמור, כפי שאמרתי, בעוד ארבעה חדשים כעת חיה יביאו לכאן תקצ</w:t>
      </w:r>
      <w:r>
        <w:rPr>
          <w:rFonts w:hint="cs"/>
          <w:rtl/>
        </w:rPr>
        <w:t>יב נוסף, ולא מצליחים להזיז את המערכת הזאת. אבל בינתיים, נהרגים אנשים, נפגעים אנשים. אנשים שולחים יד בנפשם.</w:t>
      </w:r>
    </w:p>
    <w:p w14:paraId="14BAB048" w14:textId="77777777" w:rsidR="00000000" w:rsidRDefault="00B90FE9">
      <w:pPr>
        <w:pStyle w:val="a0"/>
        <w:ind w:firstLine="0"/>
        <w:rPr>
          <w:rFonts w:hint="cs"/>
          <w:rtl/>
        </w:rPr>
      </w:pPr>
    </w:p>
    <w:p w14:paraId="590972BA" w14:textId="77777777" w:rsidR="00000000" w:rsidRDefault="00B90FE9">
      <w:pPr>
        <w:pStyle w:val="a0"/>
        <w:ind w:firstLine="0"/>
        <w:rPr>
          <w:rFonts w:hint="cs"/>
          <w:rtl/>
        </w:rPr>
      </w:pPr>
      <w:r>
        <w:rPr>
          <w:rFonts w:hint="cs"/>
          <w:rtl/>
        </w:rPr>
        <w:tab/>
        <w:t>בצבא, בצדק אני חושב, כך מדינה מתוקנת צריכה לנהוג, על כל דבר שהוא חריג ולא תקין מקימים ועדת בדיקה, ועדת חקירה כזאת או אחרת. כאן, לצערי, כשמדובר בחיי</w:t>
      </w:r>
      <w:r>
        <w:rPr>
          <w:rFonts w:hint="cs"/>
          <w:rtl/>
        </w:rPr>
        <w:t xml:space="preserve"> אדם, בתופעה שצוברת ממדים ותאוצה אדירים, לא מקימים ועדת חקירה? זה לא חשוב? חיי אדם כבר לא חשובים כאן? אפשר לעבור כך לסדר-היום? מה קרה לנו? האם לסדום היינו, לעמורה דמינו, שלא אכפת לנו משכנינו? לא נוכל לומר שידינו לא שפכו את הדם הזה, של האנשים האלה, כל איש כ</w:t>
      </w:r>
      <w:r>
        <w:rPr>
          <w:rFonts w:hint="cs"/>
          <w:rtl/>
        </w:rPr>
        <w:t xml:space="preserve">זה או אחר, מפני שאשמים אנחנו בגלל האטימות שאנחנו מגלים, בגלל החספוס שאחז בנו; בגלל קהות-החושים וחוסר היחס לאותו אדם מסכן ואומלל, ויש בינינו כאלה עשרות ומאות, אם לא אלפים. </w:t>
      </w:r>
    </w:p>
    <w:p w14:paraId="5A8328BA" w14:textId="77777777" w:rsidR="00000000" w:rsidRDefault="00B90FE9">
      <w:pPr>
        <w:pStyle w:val="a0"/>
        <w:ind w:firstLine="0"/>
        <w:rPr>
          <w:rFonts w:hint="cs"/>
          <w:rtl/>
        </w:rPr>
      </w:pPr>
    </w:p>
    <w:p w14:paraId="74BE5BA2" w14:textId="77777777" w:rsidR="00000000" w:rsidRDefault="00B90FE9">
      <w:pPr>
        <w:pStyle w:val="a0"/>
        <w:ind w:firstLine="0"/>
        <w:rPr>
          <w:rFonts w:hint="cs"/>
          <w:rtl/>
        </w:rPr>
      </w:pPr>
      <w:r>
        <w:rPr>
          <w:rFonts w:hint="cs"/>
          <w:rtl/>
        </w:rPr>
        <w:tab/>
        <w:t xml:space="preserve">במחקר שנערך לפני זמן-מה, שבראשו עמד עורך-הדין יובל אלבשן, ראש החטיבה לזכויות האדם </w:t>
      </w:r>
      <w:r>
        <w:rPr>
          <w:rFonts w:hint="cs"/>
          <w:rtl/>
        </w:rPr>
        <w:t>במכללה למשפטים ברמת-גן - - -</w:t>
      </w:r>
    </w:p>
    <w:p w14:paraId="45CE3D8D" w14:textId="77777777" w:rsidR="00000000" w:rsidRDefault="00B90FE9">
      <w:pPr>
        <w:pStyle w:val="af1"/>
        <w:rPr>
          <w:rtl/>
        </w:rPr>
      </w:pPr>
    </w:p>
    <w:p w14:paraId="141C330D" w14:textId="77777777" w:rsidR="00000000" w:rsidRDefault="00B90FE9">
      <w:pPr>
        <w:pStyle w:val="af1"/>
        <w:rPr>
          <w:rtl/>
        </w:rPr>
      </w:pPr>
      <w:r>
        <w:rPr>
          <w:rtl/>
        </w:rPr>
        <w:t xml:space="preserve">היו"ר </w:t>
      </w:r>
      <w:r>
        <w:rPr>
          <w:rFonts w:hint="cs"/>
          <w:rtl/>
        </w:rPr>
        <w:t>אתי לבני</w:t>
      </w:r>
      <w:r>
        <w:rPr>
          <w:rtl/>
        </w:rPr>
        <w:t>:</w:t>
      </w:r>
    </w:p>
    <w:p w14:paraId="18DF319F" w14:textId="77777777" w:rsidR="00000000" w:rsidRDefault="00B90FE9">
      <w:pPr>
        <w:pStyle w:val="a0"/>
        <w:rPr>
          <w:rtl/>
        </w:rPr>
      </w:pPr>
    </w:p>
    <w:p w14:paraId="457F6792" w14:textId="77777777" w:rsidR="00000000" w:rsidRDefault="00B90FE9">
      <w:pPr>
        <w:pStyle w:val="a0"/>
        <w:rPr>
          <w:rFonts w:hint="cs"/>
          <w:rtl/>
        </w:rPr>
      </w:pPr>
      <w:r>
        <w:rPr>
          <w:rFonts w:hint="cs"/>
          <w:rtl/>
        </w:rPr>
        <w:t>באוניברסיטה העברית.</w:t>
      </w:r>
    </w:p>
    <w:p w14:paraId="43B51877" w14:textId="77777777" w:rsidR="00000000" w:rsidRDefault="00B90FE9">
      <w:pPr>
        <w:pStyle w:val="a0"/>
        <w:rPr>
          <w:rFonts w:hint="cs"/>
          <w:rtl/>
        </w:rPr>
      </w:pPr>
    </w:p>
    <w:p w14:paraId="15787190" w14:textId="77777777" w:rsidR="00000000" w:rsidRDefault="00B90FE9">
      <w:pPr>
        <w:pStyle w:val="af0"/>
        <w:rPr>
          <w:rtl/>
        </w:rPr>
      </w:pPr>
      <w:bookmarkStart w:id="631" w:name="FS000000531T14_01_2004_18_34_03C"/>
      <w:bookmarkEnd w:id="631"/>
      <w:r>
        <w:rPr>
          <w:rFonts w:hint="eastAsia"/>
          <w:rtl/>
        </w:rPr>
        <w:t>יצחק</w:t>
      </w:r>
      <w:r>
        <w:rPr>
          <w:rtl/>
        </w:rPr>
        <w:t xml:space="preserve"> הרצוג (העבודה-מימד):</w:t>
      </w:r>
    </w:p>
    <w:p w14:paraId="48A95D1B" w14:textId="77777777" w:rsidR="00000000" w:rsidRDefault="00B90FE9">
      <w:pPr>
        <w:pStyle w:val="a0"/>
        <w:rPr>
          <w:rFonts w:hint="cs"/>
          <w:rtl/>
        </w:rPr>
      </w:pPr>
    </w:p>
    <w:p w14:paraId="2465ACB4" w14:textId="77777777" w:rsidR="00000000" w:rsidRDefault="00B90FE9">
      <w:pPr>
        <w:pStyle w:val="a0"/>
        <w:rPr>
          <w:rFonts w:hint="cs"/>
          <w:rtl/>
        </w:rPr>
      </w:pPr>
      <w:r>
        <w:rPr>
          <w:rFonts w:hint="cs"/>
          <w:rtl/>
        </w:rPr>
        <w:t>גם וגם.</w:t>
      </w:r>
    </w:p>
    <w:p w14:paraId="6B9F2B56" w14:textId="77777777" w:rsidR="00000000" w:rsidRDefault="00B90FE9">
      <w:pPr>
        <w:pStyle w:val="a0"/>
        <w:ind w:firstLine="0"/>
        <w:rPr>
          <w:rFonts w:hint="cs"/>
          <w:rtl/>
        </w:rPr>
      </w:pPr>
    </w:p>
    <w:p w14:paraId="544E7A0D" w14:textId="77777777" w:rsidR="00000000" w:rsidRDefault="00B90FE9">
      <w:pPr>
        <w:pStyle w:val="-"/>
        <w:rPr>
          <w:rtl/>
        </w:rPr>
      </w:pPr>
      <w:bookmarkStart w:id="632" w:name="FS000000493T14_01_2004_18_34_19"/>
      <w:bookmarkStart w:id="633" w:name="FS000000493T14_01_2004_18_34_25C"/>
      <w:bookmarkEnd w:id="632"/>
      <w:bookmarkEnd w:id="633"/>
      <w:r>
        <w:rPr>
          <w:rtl/>
        </w:rPr>
        <w:t>דוד טל (עם אחד):</w:t>
      </w:r>
    </w:p>
    <w:p w14:paraId="61AD2FA5" w14:textId="77777777" w:rsidR="00000000" w:rsidRDefault="00B90FE9">
      <w:pPr>
        <w:pStyle w:val="a0"/>
        <w:rPr>
          <w:rtl/>
        </w:rPr>
      </w:pPr>
    </w:p>
    <w:p w14:paraId="4C09AE7F" w14:textId="77777777" w:rsidR="00000000" w:rsidRDefault="00B90FE9">
      <w:pPr>
        <w:pStyle w:val="a0"/>
        <w:rPr>
          <w:rFonts w:hint="cs"/>
          <w:rtl/>
        </w:rPr>
      </w:pPr>
      <w:r>
        <w:rPr>
          <w:rFonts w:hint="cs"/>
          <w:rtl/>
        </w:rPr>
        <w:t xml:space="preserve">הוצאתי את הנתונים הללו ממקום מסוים, ומצוין שהוא מהמכללה למשפטים ברמת-גן, אבל זה לא משנה כרגע. </w:t>
      </w:r>
    </w:p>
    <w:p w14:paraId="2A782B02" w14:textId="77777777" w:rsidR="00000000" w:rsidRDefault="00B90FE9">
      <w:pPr>
        <w:pStyle w:val="a0"/>
        <w:rPr>
          <w:rFonts w:hint="cs"/>
          <w:rtl/>
        </w:rPr>
      </w:pPr>
    </w:p>
    <w:p w14:paraId="5F16C2A4" w14:textId="77777777" w:rsidR="00000000" w:rsidRDefault="00B90FE9">
      <w:pPr>
        <w:pStyle w:val="a0"/>
        <w:rPr>
          <w:rFonts w:hint="cs"/>
          <w:rtl/>
        </w:rPr>
      </w:pPr>
      <w:r>
        <w:rPr>
          <w:rFonts w:hint="cs"/>
          <w:rtl/>
        </w:rPr>
        <w:t>לצערי, הוא חזה במדויק את גל מעשי ההתאב</w:t>
      </w:r>
      <w:r>
        <w:rPr>
          <w:rFonts w:hint="cs"/>
          <w:rtl/>
        </w:rPr>
        <w:t>דות האחרון. מחברי המחקר ערכו אז השוואה בין התוכניות הכלכליות בשנות ה-20 וה-30 בארצות-הברית לבין התוכנית הכלכלית האחרונה של משרד האוצר, וגילו דמיון מדהים בין שתי התוכניות הללו, בפגיעה בחלשים, במעמד הביניים, לצד מתן תמריצים לעשירים, בהנחה שהם יובילו את הכלכל</w:t>
      </w:r>
      <w:r>
        <w:rPr>
          <w:rFonts w:hint="cs"/>
          <w:rtl/>
        </w:rPr>
        <w:t>ה המתמוטטת. כאמור, נפילת הבורסה האמריקנית בשנות ה-30, בעקבות התוכנית הכלכלית, בעקבותיה איבדו רבים את פרנסתם, והיא הובילה לגל התאבדויות. אותם מחברי המחקר העריכו, שאם יימשך המצב הכלכלי הקשה בישראל, עלול להתרחש בישראל גל דומה.</w:t>
      </w:r>
    </w:p>
    <w:p w14:paraId="07360265" w14:textId="77777777" w:rsidR="00000000" w:rsidRDefault="00B90FE9">
      <w:pPr>
        <w:pStyle w:val="a0"/>
        <w:ind w:firstLine="0"/>
        <w:rPr>
          <w:rFonts w:hint="cs"/>
          <w:rtl/>
        </w:rPr>
      </w:pPr>
    </w:p>
    <w:p w14:paraId="3E0696FC" w14:textId="77777777" w:rsidR="00000000" w:rsidRDefault="00B90FE9">
      <w:pPr>
        <w:pStyle w:val="af1"/>
        <w:rPr>
          <w:rtl/>
        </w:rPr>
      </w:pPr>
      <w:r>
        <w:rPr>
          <w:rFonts w:hint="eastAsia"/>
          <w:rtl/>
        </w:rPr>
        <w:t>היו</w:t>
      </w:r>
      <w:r>
        <w:rPr>
          <w:rtl/>
        </w:rPr>
        <w:t xml:space="preserve">"ר </w:t>
      </w:r>
      <w:r>
        <w:rPr>
          <w:rFonts w:hint="cs"/>
          <w:rtl/>
        </w:rPr>
        <w:t>אתי לבני</w:t>
      </w:r>
      <w:r>
        <w:rPr>
          <w:rtl/>
        </w:rPr>
        <w:t>:</w:t>
      </w:r>
    </w:p>
    <w:p w14:paraId="1DDB2787" w14:textId="77777777" w:rsidR="00000000" w:rsidRDefault="00B90FE9">
      <w:pPr>
        <w:pStyle w:val="a0"/>
        <w:rPr>
          <w:rFonts w:hint="cs"/>
          <w:rtl/>
        </w:rPr>
      </w:pPr>
    </w:p>
    <w:p w14:paraId="7B8821AF" w14:textId="77777777" w:rsidR="00000000" w:rsidRDefault="00B90FE9">
      <w:pPr>
        <w:pStyle w:val="a0"/>
        <w:rPr>
          <w:rFonts w:hint="cs"/>
          <w:rtl/>
        </w:rPr>
      </w:pPr>
      <w:r>
        <w:rPr>
          <w:rFonts w:hint="cs"/>
          <w:rtl/>
        </w:rPr>
        <w:t xml:space="preserve">  תודה רבה.</w:t>
      </w:r>
    </w:p>
    <w:p w14:paraId="308126E5" w14:textId="77777777" w:rsidR="00000000" w:rsidRDefault="00B90FE9">
      <w:pPr>
        <w:pStyle w:val="a0"/>
        <w:ind w:firstLine="0"/>
        <w:rPr>
          <w:rFonts w:hint="cs"/>
          <w:rtl/>
        </w:rPr>
      </w:pPr>
    </w:p>
    <w:p w14:paraId="65BDDD74" w14:textId="77777777" w:rsidR="00000000" w:rsidRDefault="00B90FE9">
      <w:pPr>
        <w:pStyle w:val="-"/>
        <w:rPr>
          <w:rtl/>
        </w:rPr>
      </w:pPr>
      <w:bookmarkStart w:id="634" w:name="FS000000493T14_01_2004_18_36_44C"/>
      <w:bookmarkEnd w:id="634"/>
      <w:r>
        <w:rPr>
          <w:rtl/>
        </w:rPr>
        <w:t>ד</w:t>
      </w:r>
      <w:r>
        <w:rPr>
          <w:rtl/>
        </w:rPr>
        <w:t>וד טל (עם אחד):</w:t>
      </w:r>
    </w:p>
    <w:p w14:paraId="3FE5A92C" w14:textId="77777777" w:rsidR="00000000" w:rsidRDefault="00B90FE9">
      <w:pPr>
        <w:pStyle w:val="a0"/>
        <w:rPr>
          <w:rtl/>
        </w:rPr>
      </w:pPr>
    </w:p>
    <w:p w14:paraId="6897C464" w14:textId="77777777" w:rsidR="00000000" w:rsidRDefault="00B90FE9">
      <w:pPr>
        <w:pStyle w:val="a0"/>
        <w:rPr>
          <w:rFonts w:hint="cs"/>
          <w:rtl/>
        </w:rPr>
      </w:pPr>
      <w:r>
        <w:rPr>
          <w:rFonts w:hint="cs"/>
          <w:rtl/>
        </w:rPr>
        <w:t>עוד דקה, ברשותך. לצערי, מה שקורה הוא שאנחנו עדים למצב שאותם אנשים שישבו באותה ועדה שהוקמה בזמנה, חזו שהמצב הזה מדרדר את החברה בישראל. אם תרצו לבדוק את מצב-הרוח בחברה הישראלית, תרימו טלפון לער"ן ותקבלו מספרים מדהימים של אנשים שבצר להם עוד מ</w:t>
      </w:r>
      <w:r>
        <w:rPr>
          <w:rFonts w:hint="cs"/>
          <w:rtl/>
        </w:rPr>
        <w:t xml:space="preserve">רימים טלפונים. הם מדברים על 8,400 פניות שכאלה, ואנחנו לא יודעים כמה מאותם אזרחים שלא פונים לער"ן גם הם במצוקה. </w:t>
      </w:r>
    </w:p>
    <w:p w14:paraId="21560E24" w14:textId="77777777" w:rsidR="00000000" w:rsidRDefault="00B90FE9">
      <w:pPr>
        <w:pStyle w:val="a0"/>
        <w:rPr>
          <w:rFonts w:hint="cs"/>
          <w:rtl/>
        </w:rPr>
      </w:pPr>
    </w:p>
    <w:p w14:paraId="7D693E6F" w14:textId="77777777" w:rsidR="00000000" w:rsidRDefault="00B90FE9">
      <w:pPr>
        <w:pStyle w:val="a0"/>
        <w:rPr>
          <w:rFonts w:hint="cs"/>
          <w:rtl/>
        </w:rPr>
      </w:pPr>
      <w:r>
        <w:rPr>
          <w:rFonts w:hint="cs"/>
          <w:rtl/>
        </w:rPr>
        <w:t>על כן, גברתי, אני מבקש להעביר את הנושא הזה לדיון במליאה. אני חושב שנכון שכנסת ישראל לא תתעלם מאותם אנשים ותדון בנושא. תודה.</w:t>
      </w:r>
    </w:p>
    <w:p w14:paraId="498D33D7" w14:textId="77777777" w:rsidR="00000000" w:rsidRDefault="00B90FE9">
      <w:pPr>
        <w:pStyle w:val="a0"/>
        <w:ind w:firstLine="0"/>
        <w:rPr>
          <w:rFonts w:hint="cs"/>
          <w:rtl/>
        </w:rPr>
      </w:pPr>
    </w:p>
    <w:p w14:paraId="490AA156" w14:textId="77777777" w:rsidR="00000000" w:rsidRDefault="00B90FE9">
      <w:pPr>
        <w:pStyle w:val="af1"/>
        <w:rPr>
          <w:rFonts w:hint="cs"/>
          <w:rtl/>
        </w:rPr>
      </w:pPr>
      <w:r>
        <w:rPr>
          <w:rtl/>
        </w:rPr>
        <w:t>היו"ר</w:t>
      </w:r>
      <w:r>
        <w:rPr>
          <w:rFonts w:hint="cs"/>
          <w:rtl/>
        </w:rPr>
        <w:t xml:space="preserve"> אתי לבני:</w:t>
      </w:r>
    </w:p>
    <w:p w14:paraId="37DC3F1A" w14:textId="77777777" w:rsidR="00000000" w:rsidRDefault="00B90FE9">
      <w:pPr>
        <w:pStyle w:val="a0"/>
        <w:rPr>
          <w:rFonts w:hint="cs"/>
          <w:rtl/>
        </w:rPr>
      </w:pPr>
    </w:p>
    <w:p w14:paraId="176DA0A4" w14:textId="77777777" w:rsidR="00000000" w:rsidRDefault="00B90FE9">
      <w:pPr>
        <w:pStyle w:val="a0"/>
        <w:rPr>
          <w:rFonts w:hint="cs"/>
          <w:rtl/>
        </w:rPr>
      </w:pPr>
      <w:r>
        <w:rPr>
          <w:rFonts w:hint="cs"/>
          <w:rtl/>
        </w:rPr>
        <w:t>ה</w:t>
      </w:r>
      <w:r>
        <w:rPr>
          <w:rFonts w:hint="cs"/>
          <w:rtl/>
        </w:rPr>
        <w:t>צעה אחרת לחבר הכנסת נסים זאב. בבקשה.</w:t>
      </w:r>
    </w:p>
    <w:p w14:paraId="63B85F09" w14:textId="77777777" w:rsidR="00000000" w:rsidRDefault="00B90FE9">
      <w:pPr>
        <w:pStyle w:val="a0"/>
        <w:ind w:firstLine="0"/>
        <w:rPr>
          <w:rFonts w:hint="cs"/>
          <w:rtl/>
        </w:rPr>
      </w:pPr>
    </w:p>
    <w:p w14:paraId="3322C399" w14:textId="77777777" w:rsidR="00000000" w:rsidRDefault="00B90FE9">
      <w:pPr>
        <w:pStyle w:val="a"/>
        <w:rPr>
          <w:rtl/>
        </w:rPr>
      </w:pPr>
      <w:bookmarkStart w:id="635" w:name="FS000000490T14_01_2004_18_42_10"/>
      <w:bookmarkStart w:id="636" w:name="_Toc75077272"/>
      <w:bookmarkEnd w:id="635"/>
      <w:r>
        <w:rPr>
          <w:rFonts w:hint="eastAsia"/>
          <w:rtl/>
        </w:rPr>
        <w:t>נסים</w:t>
      </w:r>
      <w:r>
        <w:rPr>
          <w:rtl/>
        </w:rPr>
        <w:t xml:space="preserve"> זאב (ש"ס):</w:t>
      </w:r>
      <w:bookmarkEnd w:id="636"/>
    </w:p>
    <w:p w14:paraId="57B68A90" w14:textId="77777777" w:rsidR="00000000" w:rsidRDefault="00B90FE9">
      <w:pPr>
        <w:pStyle w:val="a0"/>
        <w:rPr>
          <w:rFonts w:hint="cs"/>
          <w:rtl/>
        </w:rPr>
      </w:pPr>
    </w:p>
    <w:p w14:paraId="10EEA92E" w14:textId="77777777" w:rsidR="00000000" w:rsidRDefault="00B90FE9">
      <w:pPr>
        <w:pStyle w:val="a0"/>
        <w:rPr>
          <w:rFonts w:hint="cs"/>
          <w:rtl/>
        </w:rPr>
      </w:pPr>
      <w:r>
        <w:rPr>
          <w:rFonts w:hint="cs"/>
          <w:rtl/>
        </w:rPr>
        <w:t>גברתי היושבת-ראש, אני פשוט תמה ומשתומם מדוע כבוד השר הנכבד, שר הרווחה,  לא עונה על נושאים הקשורים למשרדו. מובן שהמתאבדים לא באים לבקש רשות מכבוד השר לפני שהם מתאבדים, אבל אנחנו מדברים על מצוקות, על עונ</w:t>
      </w:r>
      <w:r>
        <w:rPr>
          <w:rFonts w:hint="cs"/>
          <w:rtl/>
        </w:rPr>
        <w:t>י, על מצבים ממש קשים ביותר, ולכן הייתי רוצה את ההתייחסות של כבוד השר, אפילו בשתי מלים, איך אפשר להתמודד לפחות עם אותן מצוקות. אינני בא לדבר על פתרונות, אבל לפחות אולי להקים מחלקה, אגף, בתוך משרד הרווחה, כי הם שומעים על מצוקות, אבל כשמאיימים בהתאבדות אולי א</w:t>
      </w:r>
      <w:r>
        <w:rPr>
          <w:rFonts w:hint="cs"/>
          <w:rtl/>
        </w:rPr>
        <w:t>פשר להציל את המתאבדים בגלל אותה מצוקה.</w:t>
      </w:r>
    </w:p>
    <w:p w14:paraId="2EDD0EA5" w14:textId="77777777" w:rsidR="00000000" w:rsidRDefault="00B90FE9">
      <w:pPr>
        <w:pStyle w:val="a0"/>
        <w:ind w:firstLine="0"/>
        <w:rPr>
          <w:rFonts w:hint="cs"/>
          <w:rtl/>
        </w:rPr>
      </w:pPr>
    </w:p>
    <w:p w14:paraId="7187ADF9" w14:textId="77777777" w:rsidR="00000000" w:rsidRDefault="00B90FE9">
      <w:pPr>
        <w:pStyle w:val="af1"/>
        <w:rPr>
          <w:rFonts w:hint="cs"/>
          <w:rtl/>
        </w:rPr>
      </w:pPr>
      <w:r>
        <w:rPr>
          <w:rtl/>
        </w:rPr>
        <w:t>היו"ר</w:t>
      </w:r>
      <w:r>
        <w:rPr>
          <w:rFonts w:hint="cs"/>
          <w:rtl/>
        </w:rPr>
        <w:t xml:space="preserve"> אתי לבני:</w:t>
      </w:r>
    </w:p>
    <w:p w14:paraId="7D2A2815" w14:textId="77777777" w:rsidR="00000000" w:rsidRDefault="00B90FE9">
      <w:pPr>
        <w:pStyle w:val="a0"/>
        <w:rPr>
          <w:rtl/>
        </w:rPr>
      </w:pPr>
    </w:p>
    <w:p w14:paraId="5550ACEE" w14:textId="77777777" w:rsidR="00000000" w:rsidRDefault="00B90FE9">
      <w:pPr>
        <w:pStyle w:val="a0"/>
        <w:rPr>
          <w:rFonts w:hint="cs"/>
          <w:rtl/>
        </w:rPr>
      </w:pPr>
      <w:r>
        <w:rPr>
          <w:rFonts w:hint="cs"/>
          <w:rtl/>
        </w:rPr>
        <w:t>תודה רבה.  כבוד השר מבקש להתייחס.</w:t>
      </w:r>
    </w:p>
    <w:p w14:paraId="130717AE" w14:textId="77777777" w:rsidR="00000000" w:rsidRDefault="00B90FE9">
      <w:pPr>
        <w:pStyle w:val="a0"/>
        <w:ind w:firstLine="0"/>
        <w:rPr>
          <w:rFonts w:hint="cs"/>
          <w:rtl/>
        </w:rPr>
      </w:pPr>
    </w:p>
    <w:p w14:paraId="1224334C" w14:textId="77777777" w:rsidR="00000000" w:rsidRDefault="00B90FE9">
      <w:pPr>
        <w:pStyle w:val="a"/>
        <w:rPr>
          <w:rtl/>
        </w:rPr>
      </w:pPr>
      <w:bookmarkStart w:id="637" w:name="FS000000521T14_01_2004_18_44_56"/>
      <w:bookmarkStart w:id="638" w:name="_Toc75077273"/>
      <w:bookmarkEnd w:id="637"/>
      <w:r>
        <w:rPr>
          <w:rFonts w:hint="eastAsia"/>
          <w:rtl/>
        </w:rPr>
        <w:t>שר</w:t>
      </w:r>
      <w:r>
        <w:rPr>
          <w:rtl/>
        </w:rPr>
        <w:t xml:space="preserve"> הרווחה זבולון אורלב:</w:t>
      </w:r>
      <w:bookmarkEnd w:id="638"/>
    </w:p>
    <w:p w14:paraId="11D0B039" w14:textId="77777777" w:rsidR="00000000" w:rsidRDefault="00B90FE9">
      <w:pPr>
        <w:pStyle w:val="a0"/>
        <w:rPr>
          <w:rFonts w:hint="cs"/>
          <w:rtl/>
        </w:rPr>
      </w:pPr>
    </w:p>
    <w:p w14:paraId="0E05245F" w14:textId="77777777" w:rsidR="00000000" w:rsidRDefault="00B90FE9">
      <w:pPr>
        <w:pStyle w:val="a0"/>
        <w:rPr>
          <w:rFonts w:hint="cs"/>
          <w:rtl/>
        </w:rPr>
      </w:pPr>
      <w:r>
        <w:rPr>
          <w:rFonts w:hint="cs"/>
          <w:rtl/>
        </w:rPr>
        <w:t>הואיל וחבר הכנסת נסים זאב פנה אלי, אני רוצה לומר שאני נמצא כאן כיוון שעל-פי תוכנית נשיאות הכנסת אני צריך להשיב על הצעה רגילה לסדר-היום של ח</w:t>
      </w:r>
      <w:r>
        <w:rPr>
          <w:rFonts w:hint="cs"/>
          <w:rtl/>
        </w:rPr>
        <w:t xml:space="preserve">בר הכנסת יחיאל חזן. ההצעה שהעלה חבר הכנסת טל היתה צריכה לקבל תשובה משר האוצר. אינני יודע מדוע שר האוצר אינו פה. לא התכוננתי להשיב, ואינני הכתובת הנכונה, אבל אני בהחלט סבור שהנושא ראוי שיידון, ואני גם אצביע כדי שהנושא הזה יידון במליאה. </w:t>
      </w:r>
    </w:p>
    <w:p w14:paraId="765103AF" w14:textId="77777777" w:rsidR="00000000" w:rsidRDefault="00B90FE9">
      <w:pPr>
        <w:pStyle w:val="a0"/>
        <w:ind w:firstLine="0"/>
        <w:rPr>
          <w:rFonts w:hint="cs"/>
          <w:rtl/>
        </w:rPr>
      </w:pPr>
    </w:p>
    <w:p w14:paraId="1D07531A" w14:textId="77777777" w:rsidR="00000000" w:rsidRDefault="00B90FE9">
      <w:pPr>
        <w:pStyle w:val="af1"/>
        <w:rPr>
          <w:rFonts w:hint="cs"/>
          <w:rtl/>
        </w:rPr>
      </w:pPr>
      <w:r>
        <w:rPr>
          <w:rtl/>
        </w:rPr>
        <w:t>היו"ר</w:t>
      </w:r>
      <w:r>
        <w:rPr>
          <w:rFonts w:hint="cs"/>
          <w:rtl/>
        </w:rPr>
        <w:t xml:space="preserve"> אתי לבני:</w:t>
      </w:r>
    </w:p>
    <w:p w14:paraId="3D0BD01B" w14:textId="77777777" w:rsidR="00000000" w:rsidRDefault="00B90FE9">
      <w:pPr>
        <w:pStyle w:val="a0"/>
        <w:ind w:firstLine="0"/>
        <w:rPr>
          <w:rFonts w:hint="cs"/>
          <w:rtl/>
        </w:rPr>
      </w:pPr>
    </w:p>
    <w:p w14:paraId="093B767A" w14:textId="77777777" w:rsidR="00000000" w:rsidRDefault="00B90FE9">
      <w:pPr>
        <w:pStyle w:val="a0"/>
        <w:ind w:firstLine="0"/>
        <w:rPr>
          <w:rFonts w:hint="cs"/>
          <w:rtl/>
        </w:rPr>
      </w:pPr>
      <w:r>
        <w:rPr>
          <w:rFonts w:hint="cs"/>
          <w:rtl/>
        </w:rPr>
        <w:tab/>
        <w:t>ח</w:t>
      </w:r>
      <w:r>
        <w:rPr>
          <w:rFonts w:hint="cs"/>
          <w:rtl/>
        </w:rPr>
        <w:t>בר הכנסת זאב ביקש להעביר את הנושא לוועדה. חבר הכנסת טל, אתה מסכים להעביר את הנושא לוועדה, או שאתה מבקש דיון במליאה?</w:t>
      </w:r>
    </w:p>
    <w:p w14:paraId="493CD18E" w14:textId="77777777" w:rsidR="00000000" w:rsidRDefault="00B90FE9">
      <w:pPr>
        <w:pStyle w:val="a0"/>
        <w:ind w:firstLine="0"/>
        <w:rPr>
          <w:rFonts w:hint="cs"/>
          <w:rtl/>
        </w:rPr>
      </w:pPr>
    </w:p>
    <w:p w14:paraId="3D400702" w14:textId="77777777" w:rsidR="00000000" w:rsidRDefault="00B90FE9">
      <w:pPr>
        <w:pStyle w:val="af0"/>
        <w:rPr>
          <w:rtl/>
        </w:rPr>
      </w:pPr>
      <w:r>
        <w:rPr>
          <w:rFonts w:hint="eastAsia"/>
          <w:rtl/>
        </w:rPr>
        <w:t>דוד</w:t>
      </w:r>
      <w:r>
        <w:rPr>
          <w:rtl/>
        </w:rPr>
        <w:t xml:space="preserve"> טל (עם אחד):</w:t>
      </w:r>
    </w:p>
    <w:p w14:paraId="5C59AA12" w14:textId="77777777" w:rsidR="00000000" w:rsidRDefault="00B90FE9">
      <w:pPr>
        <w:pStyle w:val="a0"/>
        <w:rPr>
          <w:rFonts w:hint="cs"/>
          <w:rtl/>
        </w:rPr>
      </w:pPr>
    </w:p>
    <w:p w14:paraId="76DE6647" w14:textId="77777777" w:rsidR="00000000" w:rsidRDefault="00B90FE9">
      <w:pPr>
        <w:pStyle w:val="a0"/>
        <w:rPr>
          <w:rFonts w:hint="cs"/>
          <w:rtl/>
        </w:rPr>
      </w:pPr>
      <w:r>
        <w:rPr>
          <w:rFonts w:hint="cs"/>
          <w:rtl/>
        </w:rPr>
        <w:t xml:space="preserve">אני לא מאמין עוד לדיון בוועדה. אני מבקש דיון במליאה. </w:t>
      </w:r>
    </w:p>
    <w:p w14:paraId="4D06A7A8" w14:textId="77777777" w:rsidR="00000000" w:rsidRDefault="00B90FE9">
      <w:pPr>
        <w:pStyle w:val="a0"/>
        <w:ind w:firstLine="0"/>
        <w:rPr>
          <w:rFonts w:hint="cs"/>
          <w:rtl/>
        </w:rPr>
      </w:pPr>
    </w:p>
    <w:p w14:paraId="135AA73C" w14:textId="77777777" w:rsidR="00000000" w:rsidRDefault="00B90FE9">
      <w:pPr>
        <w:pStyle w:val="af1"/>
        <w:rPr>
          <w:rFonts w:hint="cs"/>
          <w:rtl/>
        </w:rPr>
      </w:pPr>
      <w:r>
        <w:rPr>
          <w:rtl/>
        </w:rPr>
        <w:t>היו"ר</w:t>
      </w:r>
      <w:r>
        <w:rPr>
          <w:rFonts w:hint="cs"/>
          <w:rtl/>
        </w:rPr>
        <w:t xml:space="preserve"> אתי לבני:</w:t>
      </w:r>
    </w:p>
    <w:p w14:paraId="17CE5C0D" w14:textId="77777777" w:rsidR="00000000" w:rsidRDefault="00B90FE9">
      <w:pPr>
        <w:pStyle w:val="a0"/>
        <w:ind w:firstLine="0"/>
        <w:rPr>
          <w:rFonts w:hint="cs"/>
          <w:rtl/>
        </w:rPr>
      </w:pPr>
    </w:p>
    <w:p w14:paraId="62AE1B7D" w14:textId="77777777" w:rsidR="00000000" w:rsidRDefault="00B90FE9">
      <w:pPr>
        <w:pStyle w:val="a0"/>
        <w:ind w:firstLine="0"/>
        <w:rPr>
          <w:rFonts w:hint="cs"/>
          <w:rtl/>
        </w:rPr>
      </w:pPr>
      <w:r>
        <w:rPr>
          <w:rFonts w:hint="cs"/>
          <w:rtl/>
        </w:rPr>
        <w:tab/>
        <w:t xml:space="preserve">נקיים הצבעה על קיום דיון במליאה: בעד </w:t>
      </w:r>
      <w:r>
        <w:rPr>
          <w:rtl/>
        </w:rPr>
        <w:t>–</w:t>
      </w:r>
      <w:r>
        <w:rPr>
          <w:rFonts w:hint="cs"/>
          <w:rtl/>
        </w:rPr>
        <w:t xml:space="preserve"> מליאה, נג</w:t>
      </w:r>
      <w:r>
        <w:rPr>
          <w:rFonts w:hint="cs"/>
          <w:rtl/>
        </w:rPr>
        <w:t xml:space="preserve">ד </w:t>
      </w:r>
      <w:r>
        <w:rPr>
          <w:rtl/>
        </w:rPr>
        <w:t>–</w:t>
      </w:r>
      <w:r>
        <w:rPr>
          <w:rFonts w:hint="cs"/>
          <w:rtl/>
        </w:rPr>
        <w:t xml:space="preserve"> להסיר; ואחר כך נצביע על הוועדה. </w:t>
      </w:r>
    </w:p>
    <w:p w14:paraId="4C61702A" w14:textId="77777777" w:rsidR="00000000" w:rsidRDefault="00B90FE9">
      <w:pPr>
        <w:pStyle w:val="a0"/>
        <w:ind w:firstLine="0"/>
        <w:rPr>
          <w:rFonts w:hint="cs"/>
          <w:rtl/>
        </w:rPr>
      </w:pPr>
    </w:p>
    <w:p w14:paraId="5118C85C" w14:textId="77777777" w:rsidR="00000000" w:rsidRDefault="00B90FE9">
      <w:pPr>
        <w:pStyle w:val="af0"/>
        <w:rPr>
          <w:rtl/>
        </w:rPr>
      </w:pPr>
      <w:r>
        <w:rPr>
          <w:rFonts w:hint="eastAsia"/>
          <w:rtl/>
        </w:rPr>
        <w:t>צבי</w:t>
      </w:r>
      <w:r>
        <w:rPr>
          <w:rtl/>
        </w:rPr>
        <w:t xml:space="preserve"> הנדל (האיחוד הלאומי - ישראל ביתנו):</w:t>
      </w:r>
    </w:p>
    <w:p w14:paraId="3ECB47BD" w14:textId="77777777" w:rsidR="00000000" w:rsidRDefault="00B90FE9">
      <w:pPr>
        <w:pStyle w:val="a0"/>
        <w:rPr>
          <w:rFonts w:hint="cs"/>
          <w:rtl/>
        </w:rPr>
      </w:pPr>
    </w:p>
    <w:p w14:paraId="178C0118" w14:textId="77777777" w:rsidR="00000000" w:rsidRDefault="00B90FE9">
      <w:pPr>
        <w:pStyle w:val="a0"/>
        <w:rPr>
          <w:rFonts w:hint="cs"/>
          <w:rtl/>
        </w:rPr>
      </w:pPr>
      <w:r>
        <w:rPr>
          <w:rFonts w:hint="cs"/>
          <w:rtl/>
        </w:rPr>
        <w:t>אין פעמיים.</w:t>
      </w:r>
    </w:p>
    <w:p w14:paraId="7112AA9E" w14:textId="77777777" w:rsidR="00000000" w:rsidRDefault="00B90FE9">
      <w:pPr>
        <w:pStyle w:val="a0"/>
        <w:rPr>
          <w:rFonts w:hint="cs"/>
          <w:rtl/>
        </w:rPr>
      </w:pPr>
    </w:p>
    <w:p w14:paraId="74285260" w14:textId="77777777" w:rsidR="00000000" w:rsidRDefault="00B90FE9">
      <w:pPr>
        <w:pStyle w:val="ab"/>
        <w:bidi/>
        <w:rPr>
          <w:rFonts w:hint="cs"/>
          <w:rtl/>
        </w:rPr>
      </w:pPr>
      <w:r>
        <w:rPr>
          <w:rFonts w:hint="cs"/>
          <w:rtl/>
        </w:rPr>
        <w:t>הצבעה מס' 24</w:t>
      </w:r>
    </w:p>
    <w:p w14:paraId="49ED2B21" w14:textId="77777777" w:rsidR="00000000" w:rsidRDefault="00B90FE9">
      <w:pPr>
        <w:pStyle w:val="a0"/>
        <w:jc w:val="center"/>
        <w:rPr>
          <w:rFonts w:hint="cs"/>
          <w:rtl/>
        </w:rPr>
      </w:pPr>
    </w:p>
    <w:p w14:paraId="2A9C6D60" w14:textId="77777777" w:rsidR="00000000" w:rsidRDefault="00B90FE9">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4E1CD44A" w14:textId="77777777" w:rsidR="00000000" w:rsidRDefault="00B90FE9">
      <w:pPr>
        <w:pStyle w:val="ac"/>
        <w:bidi/>
        <w:rPr>
          <w:rFonts w:hint="cs"/>
          <w:rtl/>
        </w:rPr>
      </w:pPr>
      <w:r>
        <w:rPr>
          <w:rFonts w:hint="cs"/>
          <w:rtl/>
        </w:rPr>
        <w:t xml:space="preserve">נגד </w:t>
      </w:r>
      <w:r>
        <w:rPr>
          <w:rtl/>
        </w:rPr>
        <w:t>–</w:t>
      </w:r>
      <w:r>
        <w:rPr>
          <w:rFonts w:hint="cs"/>
          <w:rtl/>
        </w:rPr>
        <w:t xml:space="preserve"> 1</w:t>
      </w:r>
    </w:p>
    <w:p w14:paraId="4309019C"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4B8F98A2" w14:textId="77777777" w:rsidR="00000000" w:rsidRDefault="00B90FE9">
      <w:pPr>
        <w:pStyle w:val="ad"/>
        <w:bidi/>
        <w:rPr>
          <w:rFonts w:hint="cs"/>
          <w:rtl/>
        </w:rPr>
      </w:pPr>
      <w:r>
        <w:rPr>
          <w:rFonts w:hint="cs"/>
          <w:rtl/>
        </w:rPr>
        <w:t>ההצעה לכלול את הנושא בסדר-היום של הכנסת נתקבלה.</w:t>
      </w:r>
    </w:p>
    <w:p w14:paraId="5EDF6C52" w14:textId="77777777" w:rsidR="00000000" w:rsidRDefault="00B90FE9">
      <w:pPr>
        <w:pStyle w:val="a0"/>
        <w:ind w:firstLine="0"/>
        <w:rPr>
          <w:rFonts w:hint="cs"/>
          <w:rtl/>
        </w:rPr>
      </w:pPr>
    </w:p>
    <w:p w14:paraId="3C4B6E17" w14:textId="77777777" w:rsidR="00000000" w:rsidRDefault="00B90FE9">
      <w:pPr>
        <w:pStyle w:val="af1"/>
        <w:rPr>
          <w:rFonts w:hint="cs"/>
          <w:rtl/>
        </w:rPr>
      </w:pPr>
      <w:r>
        <w:rPr>
          <w:rtl/>
        </w:rPr>
        <w:t>היו"ר</w:t>
      </w:r>
      <w:r>
        <w:rPr>
          <w:rFonts w:hint="cs"/>
          <w:rtl/>
        </w:rPr>
        <w:t xml:space="preserve"> אתי לבני:</w:t>
      </w:r>
    </w:p>
    <w:p w14:paraId="34CB3C34" w14:textId="77777777" w:rsidR="00000000" w:rsidRDefault="00B90FE9">
      <w:pPr>
        <w:pStyle w:val="af1"/>
        <w:rPr>
          <w:rFonts w:hint="cs"/>
          <w:rtl/>
        </w:rPr>
      </w:pPr>
    </w:p>
    <w:p w14:paraId="73D1542E" w14:textId="77777777" w:rsidR="00000000" w:rsidRDefault="00B90FE9">
      <w:pPr>
        <w:pStyle w:val="a0"/>
        <w:rPr>
          <w:rFonts w:hint="cs"/>
          <w:rtl/>
        </w:rPr>
      </w:pPr>
      <w:r>
        <w:rPr>
          <w:rFonts w:hint="cs"/>
          <w:rtl/>
        </w:rPr>
        <w:t xml:space="preserve">בעד </w:t>
      </w:r>
      <w:r>
        <w:rPr>
          <w:rtl/>
        </w:rPr>
        <w:t>–</w:t>
      </w:r>
      <w:r>
        <w:rPr>
          <w:rFonts w:hint="cs"/>
          <w:rtl/>
        </w:rPr>
        <w:t xml:space="preserve"> 10, נגד </w:t>
      </w:r>
      <w:r>
        <w:rPr>
          <w:rtl/>
        </w:rPr>
        <w:t>–</w:t>
      </w:r>
      <w:r>
        <w:rPr>
          <w:rFonts w:hint="cs"/>
          <w:rtl/>
        </w:rPr>
        <w:t xml:space="preserve"> 1. הנוש</w:t>
      </w:r>
      <w:r>
        <w:rPr>
          <w:rFonts w:hint="cs"/>
          <w:rtl/>
        </w:rPr>
        <w:t>א יידון במליאה.</w:t>
      </w:r>
    </w:p>
    <w:p w14:paraId="409758E1" w14:textId="77777777" w:rsidR="00000000" w:rsidRDefault="00B90FE9">
      <w:pPr>
        <w:pStyle w:val="a0"/>
        <w:rPr>
          <w:rFonts w:hint="cs"/>
          <w:rtl/>
        </w:rPr>
      </w:pPr>
    </w:p>
    <w:p w14:paraId="0939866F" w14:textId="77777777" w:rsidR="00000000" w:rsidRDefault="00B90FE9">
      <w:pPr>
        <w:pStyle w:val="a0"/>
        <w:rPr>
          <w:rFonts w:hint="cs"/>
          <w:rtl/>
        </w:rPr>
      </w:pPr>
    </w:p>
    <w:p w14:paraId="7EE709DE" w14:textId="77777777" w:rsidR="00000000" w:rsidRDefault="00B90FE9">
      <w:pPr>
        <w:pStyle w:val="a2"/>
        <w:rPr>
          <w:rtl/>
        </w:rPr>
      </w:pPr>
    </w:p>
    <w:p w14:paraId="007276AC" w14:textId="77777777" w:rsidR="00000000" w:rsidRDefault="00B90FE9">
      <w:pPr>
        <w:pStyle w:val="a2"/>
        <w:rPr>
          <w:rFonts w:hint="cs"/>
          <w:rtl/>
        </w:rPr>
      </w:pPr>
      <w:bookmarkStart w:id="639" w:name="CS20558FI0020558T14_01_2004_18_49_38"/>
      <w:bookmarkStart w:id="640" w:name="_Toc75077274"/>
      <w:bookmarkEnd w:id="639"/>
      <w:r>
        <w:rPr>
          <w:rFonts w:hint="cs"/>
          <w:rtl/>
        </w:rPr>
        <w:t>הצעה לסדר-היום</w:t>
      </w:r>
      <w:bookmarkEnd w:id="640"/>
    </w:p>
    <w:p w14:paraId="423F630D" w14:textId="77777777" w:rsidR="00000000" w:rsidRDefault="00B90FE9">
      <w:pPr>
        <w:pStyle w:val="a2"/>
        <w:rPr>
          <w:rtl/>
        </w:rPr>
      </w:pPr>
      <w:bookmarkStart w:id="641" w:name="_Toc75077275"/>
      <w:r>
        <w:rPr>
          <w:rtl/>
        </w:rPr>
        <w:t>השלכות התקציב על החברה הערבית</w:t>
      </w:r>
      <w:bookmarkEnd w:id="641"/>
    </w:p>
    <w:p w14:paraId="14C7B6E7" w14:textId="77777777" w:rsidR="00000000" w:rsidRDefault="00B90FE9">
      <w:pPr>
        <w:pStyle w:val="-0"/>
        <w:rPr>
          <w:rFonts w:hint="cs"/>
          <w:rtl/>
        </w:rPr>
      </w:pPr>
    </w:p>
    <w:p w14:paraId="4CC07E4E" w14:textId="77777777" w:rsidR="00000000" w:rsidRDefault="00B90FE9">
      <w:pPr>
        <w:pStyle w:val="af1"/>
        <w:rPr>
          <w:rFonts w:hint="cs"/>
          <w:rtl/>
        </w:rPr>
      </w:pPr>
      <w:r>
        <w:rPr>
          <w:rtl/>
        </w:rPr>
        <w:t>היו"ר</w:t>
      </w:r>
      <w:r>
        <w:rPr>
          <w:rFonts w:hint="cs"/>
          <w:rtl/>
        </w:rPr>
        <w:t xml:space="preserve"> אתי לבני:</w:t>
      </w:r>
    </w:p>
    <w:p w14:paraId="0FBA4DA1" w14:textId="77777777" w:rsidR="00000000" w:rsidRDefault="00B90FE9">
      <w:pPr>
        <w:pStyle w:val="af1"/>
        <w:rPr>
          <w:rFonts w:hint="cs"/>
          <w:rtl/>
        </w:rPr>
      </w:pPr>
    </w:p>
    <w:p w14:paraId="7940E46A" w14:textId="77777777" w:rsidR="00000000" w:rsidRDefault="00B90FE9">
      <w:pPr>
        <w:pStyle w:val="a0"/>
        <w:rPr>
          <w:rFonts w:hint="cs"/>
          <w:rtl/>
        </w:rPr>
      </w:pPr>
      <w:r>
        <w:rPr>
          <w:rFonts w:hint="cs"/>
          <w:rtl/>
        </w:rPr>
        <w:t xml:space="preserve">אנו עוברים לנושא הבא בסדר-היום: השלכות התקציב על החברה הערבית. זו הצעה רגילה לסדר-היום, שמספרה 2361. יציג את ההצעה חבר הכנסת ג'מאל זחאלקה.  </w:t>
      </w:r>
    </w:p>
    <w:p w14:paraId="4987A8EC" w14:textId="77777777" w:rsidR="00000000" w:rsidRDefault="00B90FE9">
      <w:pPr>
        <w:pStyle w:val="a0"/>
        <w:ind w:firstLine="0"/>
        <w:rPr>
          <w:rFonts w:hint="cs"/>
          <w:rtl/>
        </w:rPr>
      </w:pPr>
    </w:p>
    <w:p w14:paraId="74684DA8" w14:textId="77777777" w:rsidR="00000000" w:rsidRDefault="00B90FE9">
      <w:pPr>
        <w:pStyle w:val="a"/>
        <w:rPr>
          <w:rtl/>
        </w:rPr>
      </w:pPr>
      <w:bookmarkStart w:id="642" w:name="FS000001061T14_01_2004_18_52_07"/>
      <w:bookmarkStart w:id="643" w:name="_Toc75077276"/>
      <w:bookmarkEnd w:id="642"/>
      <w:r>
        <w:rPr>
          <w:rFonts w:hint="eastAsia"/>
          <w:rtl/>
        </w:rPr>
        <w:t>ג</w:t>
      </w:r>
      <w:r>
        <w:rPr>
          <w:rtl/>
        </w:rPr>
        <w:t>'מאל זחאלקה (בל"ד):</w:t>
      </w:r>
      <w:bookmarkEnd w:id="643"/>
    </w:p>
    <w:p w14:paraId="607823C2" w14:textId="77777777" w:rsidR="00000000" w:rsidRDefault="00B90FE9">
      <w:pPr>
        <w:pStyle w:val="a0"/>
        <w:rPr>
          <w:rFonts w:hint="cs"/>
          <w:rtl/>
        </w:rPr>
      </w:pPr>
    </w:p>
    <w:p w14:paraId="7C00C1E2" w14:textId="77777777" w:rsidR="00000000" w:rsidRDefault="00B90FE9">
      <w:pPr>
        <w:pStyle w:val="a0"/>
        <w:rPr>
          <w:rFonts w:hint="cs"/>
          <w:rtl/>
        </w:rPr>
      </w:pPr>
      <w:r>
        <w:rPr>
          <w:rFonts w:hint="cs"/>
          <w:rtl/>
        </w:rPr>
        <w:t>גברתי היוש</w:t>
      </w:r>
      <w:r>
        <w:rPr>
          <w:rFonts w:hint="cs"/>
          <w:rtl/>
        </w:rPr>
        <w:t>בת-ראש, רבותי חברי הכנסת, הבית הזה והאזרחים בבית שמעו פעמים רבות על ממדי האפליה של האוכלוסייה הערבית, על המצב החברתי והכלכלי הקשה, וכולם אמרו פה שהמצב הזה הולך ומשתפר, שהפערים נסגרים, שהממשלה מנסה לעשות משהו. כל שר בתורו עולה לדוכן, מבטיח הבטחות. גם ראש המ</w:t>
      </w:r>
      <w:r>
        <w:rPr>
          <w:rFonts w:hint="cs"/>
          <w:rtl/>
        </w:rPr>
        <w:t>משלה אריאל שרון אמר בתחילת כהונתו שהוא הולך לפתוח דף חדש עם האוכלוסייה הערבית. הוא אף נפגש לפני שבועיים, שלושה שבועות עם ראשי המועצות המקומיות הערביות והבטיח הרים וגבעות. אבל הבטחות בצד אחד, ומעשים בצד השני.</w:t>
      </w:r>
    </w:p>
    <w:p w14:paraId="441AF755" w14:textId="77777777" w:rsidR="00000000" w:rsidRDefault="00B90FE9">
      <w:pPr>
        <w:pStyle w:val="a0"/>
        <w:rPr>
          <w:rFonts w:hint="cs"/>
          <w:rtl/>
        </w:rPr>
      </w:pPr>
    </w:p>
    <w:p w14:paraId="598F5803" w14:textId="77777777" w:rsidR="00000000" w:rsidRDefault="00B90FE9">
      <w:pPr>
        <w:pStyle w:val="a0"/>
        <w:rPr>
          <w:rFonts w:hint="cs"/>
          <w:rtl/>
        </w:rPr>
      </w:pPr>
      <w:r>
        <w:rPr>
          <w:rFonts w:hint="cs"/>
          <w:rtl/>
        </w:rPr>
        <w:t>כאשר בחנו את התקציב, שאלתי את עצמי וגם חלק מעמי</w:t>
      </w:r>
      <w:r>
        <w:rPr>
          <w:rFonts w:hint="cs"/>
          <w:rtl/>
        </w:rPr>
        <w:t xml:space="preserve">תי, מה עושה התקציב הזה ל-20% מאזרחי המדינה. האם הוא מצמצם את הפערים? האם הוא מקל את מצבם? הוא נותן להם איזו תקווה לעתיד, או להיפך? </w:t>
      </w:r>
    </w:p>
    <w:p w14:paraId="6B3046A6" w14:textId="77777777" w:rsidR="00000000" w:rsidRDefault="00B90FE9">
      <w:pPr>
        <w:pStyle w:val="a0"/>
        <w:rPr>
          <w:rFonts w:hint="cs"/>
          <w:rtl/>
        </w:rPr>
      </w:pPr>
    </w:p>
    <w:p w14:paraId="36134D29" w14:textId="77777777" w:rsidR="00000000" w:rsidRDefault="00B90FE9">
      <w:pPr>
        <w:pStyle w:val="a0"/>
        <w:rPr>
          <w:rFonts w:hint="cs"/>
          <w:rtl/>
        </w:rPr>
      </w:pPr>
      <w:r>
        <w:rPr>
          <w:rFonts w:hint="cs"/>
          <w:rtl/>
        </w:rPr>
        <w:t>על המצב עצמו אגיד מלים מעטות, כי חזרנו על זה כמה פעמים. היום עיינתי בדוח של "מרכז אדוה", דוח של חוקר רציני, פרופסור סבירסקי</w:t>
      </w:r>
      <w:r>
        <w:rPr>
          <w:rFonts w:hint="cs"/>
          <w:rtl/>
        </w:rPr>
        <w:t xml:space="preserve">, והוא מדבר על מפת האבטלה. הוא פשוט הציג רשימה של שיעור דורשי העבודה לפי יישובים ביוני 2003, אבל המצב לא השתנה מאז באופן משמעותי. ספרתי ש-26 המקומות הראשונים בשיעור דורשי העבודה, כלומר מובטלים </w:t>
      </w:r>
      <w:r>
        <w:rPr>
          <w:rtl/>
        </w:rPr>
        <w:t>–</w:t>
      </w:r>
      <w:r>
        <w:rPr>
          <w:rFonts w:hint="cs"/>
          <w:rtl/>
        </w:rPr>
        <w:t xml:space="preserve"> כי מי זה דורש עבודה? אדם שביקר בלשכת התעסוקה - 26 המקומות הרא</w:t>
      </w:r>
      <w:r>
        <w:rPr>
          <w:rFonts w:hint="cs"/>
          <w:rtl/>
        </w:rPr>
        <w:t>שונים, שיעור האבטלה בהם הוא מעל 20%, והם המקומות הבאים: אעצם, כסיפה, אבו-רביעה, ערוער, תמרה, עין-מאהל, לקיה, חורה, שגב-שלום, אבו-קרינאת, כאבול, ביר-אל-מכסור, טובא-זנגריה, שעב, בועיינה-נוג'ידאת, עילוט, בסמת-טבעון, ג'דידה-מכר, אבו-רקייק, בענה, רהט, תל-שבע, ש</w:t>
      </w:r>
      <w:r>
        <w:rPr>
          <w:rFonts w:hint="cs"/>
          <w:rtl/>
        </w:rPr>
        <w:t>פרעם, כפר-כנא, דיר-חנא וכפר-מנדא. אחר כך יש עוד רשימה, אני יכול להמשיך, אבל שם זה 18%, 18.5% - מקומות כמו סח'נין, אעבלין, משהד, עראבה. דרך אגב, כל המקומות האלה יחד, שמהווים את רוב רובה של האוכלוסייה הערבית, שיעור האבטלה בהם מעל 15%. אתה יכול להגיד שרוב היי</w:t>
      </w:r>
      <w:r>
        <w:rPr>
          <w:rFonts w:hint="cs"/>
          <w:rtl/>
        </w:rPr>
        <w:t xml:space="preserve">שובים הערביים ורוב התושבים הערבים נמצאים במצב כזה. </w:t>
      </w:r>
    </w:p>
    <w:p w14:paraId="1D83E54E" w14:textId="77777777" w:rsidR="00000000" w:rsidRDefault="00B90FE9">
      <w:pPr>
        <w:pStyle w:val="a0"/>
        <w:ind w:firstLine="0"/>
        <w:rPr>
          <w:rFonts w:hint="cs"/>
          <w:rtl/>
        </w:rPr>
      </w:pPr>
    </w:p>
    <w:p w14:paraId="680098C8" w14:textId="77777777" w:rsidR="00000000" w:rsidRDefault="00B90FE9">
      <w:pPr>
        <w:pStyle w:val="af0"/>
        <w:rPr>
          <w:rtl/>
        </w:rPr>
      </w:pPr>
      <w:r>
        <w:rPr>
          <w:rFonts w:hint="eastAsia"/>
          <w:rtl/>
        </w:rPr>
        <w:t>אברהם</w:t>
      </w:r>
      <w:r>
        <w:rPr>
          <w:rtl/>
        </w:rPr>
        <w:t xml:space="preserve"> רביץ (יהדות התורה):</w:t>
      </w:r>
    </w:p>
    <w:p w14:paraId="79F21A60" w14:textId="77777777" w:rsidR="00000000" w:rsidRDefault="00B90FE9">
      <w:pPr>
        <w:pStyle w:val="a0"/>
        <w:rPr>
          <w:rFonts w:hint="cs"/>
          <w:rtl/>
        </w:rPr>
      </w:pPr>
    </w:p>
    <w:p w14:paraId="57EAE064" w14:textId="77777777" w:rsidR="00000000" w:rsidRDefault="00B90FE9">
      <w:pPr>
        <w:pStyle w:val="a0"/>
        <w:rPr>
          <w:rFonts w:hint="cs"/>
          <w:rtl/>
        </w:rPr>
      </w:pPr>
      <w:r>
        <w:rPr>
          <w:rFonts w:hint="cs"/>
          <w:rtl/>
        </w:rPr>
        <w:t>איך אתה מסביר את זה? מה קרה שם?</w:t>
      </w:r>
    </w:p>
    <w:p w14:paraId="68AF3E8F" w14:textId="77777777" w:rsidR="00000000" w:rsidRDefault="00B90FE9">
      <w:pPr>
        <w:pStyle w:val="a0"/>
        <w:ind w:firstLine="0"/>
        <w:rPr>
          <w:rtl/>
        </w:rPr>
      </w:pPr>
    </w:p>
    <w:p w14:paraId="25FFD2CF" w14:textId="77777777" w:rsidR="00000000" w:rsidRDefault="00B90FE9">
      <w:pPr>
        <w:pStyle w:val="a0"/>
        <w:ind w:firstLine="0"/>
        <w:rPr>
          <w:rFonts w:hint="cs"/>
          <w:rtl/>
        </w:rPr>
      </w:pPr>
    </w:p>
    <w:p w14:paraId="62472763" w14:textId="77777777" w:rsidR="00000000" w:rsidRDefault="00B90FE9">
      <w:pPr>
        <w:pStyle w:val="-"/>
        <w:rPr>
          <w:rtl/>
        </w:rPr>
      </w:pPr>
      <w:bookmarkStart w:id="644" w:name="FS000001061T14_01_2004_19_20_37C"/>
      <w:bookmarkEnd w:id="644"/>
      <w:r>
        <w:rPr>
          <w:rtl/>
        </w:rPr>
        <w:t>ג'מאל זחאלקה (בל"ד):</w:t>
      </w:r>
    </w:p>
    <w:p w14:paraId="5EBEF926" w14:textId="77777777" w:rsidR="00000000" w:rsidRDefault="00B90FE9">
      <w:pPr>
        <w:pStyle w:val="a0"/>
        <w:rPr>
          <w:rtl/>
        </w:rPr>
      </w:pPr>
    </w:p>
    <w:p w14:paraId="5F690E21" w14:textId="77777777" w:rsidR="00000000" w:rsidRDefault="00B90FE9">
      <w:pPr>
        <w:pStyle w:val="a0"/>
        <w:rPr>
          <w:rFonts w:hint="cs"/>
          <w:rtl/>
        </w:rPr>
      </w:pPr>
      <w:r>
        <w:rPr>
          <w:rFonts w:hint="cs"/>
          <w:rtl/>
        </w:rPr>
        <w:t>אני מסביר  את זה בכך שמדיניות הממשלה הקטינה את מקומות התעסוקה בכלל בארץ, אבל הפגיעה היא דיפרנציאלית. אחת הבעיות שאני נתק</w:t>
      </w:r>
      <w:r>
        <w:rPr>
          <w:rFonts w:hint="cs"/>
          <w:rtl/>
        </w:rPr>
        <w:t xml:space="preserve">ל בהן בכנסת היא שמציגים לנו נתונים סטטיסטיים, וכשמציגים נתונים סטטיסטיים מתייחסים לממוצע האבטלה או לממוצע העוני, למשל, אבל הממוצע הזה הוא דיפרנציאלי. הוא דיפרנציאלי לאזורים מסוימים. על-פי רוב תמצא שם את האוכלוסייה הערבית, אבל במדדים מסוימים, מר רביץ, תמצא </w:t>
      </w:r>
      <w:r>
        <w:rPr>
          <w:rFonts w:hint="cs"/>
          <w:rtl/>
        </w:rPr>
        <w:t>את האוכלוסייה החרדית ואת האוכלוסייה המזרחית. קח למשל פערי שכר בארץ. באותו מחקר, דרך אגב, נמצא שהאשכנזי בארץ משתכר פי-שניים מערבי ופי-1.5 ממזרחי. עדיין יש פערי שכר אדירים. שלא לדבר על האי-שוויון.</w:t>
      </w:r>
    </w:p>
    <w:p w14:paraId="5C4FF455" w14:textId="77777777" w:rsidR="00000000" w:rsidRDefault="00B90FE9">
      <w:pPr>
        <w:pStyle w:val="a0"/>
        <w:ind w:firstLine="0"/>
        <w:rPr>
          <w:rFonts w:hint="cs"/>
          <w:rtl/>
        </w:rPr>
      </w:pPr>
    </w:p>
    <w:p w14:paraId="025D53C0" w14:textId="77777777" w:rsidR="00000000" w:rsidRDefault="00B90FE9">
      <w:pPr>
        <w:pStyle w:val="af0"/>
        <w:rPr>
          <w:rtl/>
        </w:rPr>
      </w:pPr>
      <w:r>
        <w:rPr>
          <w:rFonts w:hint="eastAsia"/>
          <w:rtl/>
        </w:rPr>
        <w:t>אברהם</w:t>
      </w:r>
      <w:r>
        <w:rPr>
          <w:rtl/>
        </w:rPr>
        <w:t xml:space="preserve"> רביץ (יהדות התורה):</w:t>
      </w:r>
    </w:p>
    <w:p w14:paraId="51628B52" w14:textId="77777777" w:rsidR="00000000" w:rsidRDefault="00B90FE9">
      <w:pPr>
        <w:pStyle w:val="a0"/>
        <w:rPr>
          <w:rFonts w:hint="cs"/>
          <w:rtl/>
        </w:rPr>
      </w:pPr>
    </w:p>
    <w:p w14:paraId="4C87A6D3" w14:textId="77777777" w:rsidR="00000000" w:rsidRDefault="00B90FE9">
      <w:pPr>
        <w:pStyle w:val="a0"/>
        <w:rPr>
          <w:rFonts w:hint="cs"/>
          <w:rtl/>
        </w:rPr>
      </w:pPr>
      <w:r>
        <w:rPr>
          <w:rFonts w:hint="cs"/>
          <w:rtl/>
        </w:rPr>
        <w:t>אבל אולי אלה למדו ואלה לא למדו.</w:t>
      </w:r>
    </w:p>
    <w:p w14:paraId="0B17DBED" w14:textId="77777777" w:rsidR="00000000" w:rsidRDefault="00B90FE9">
      <w:pPr>
        <w:pStyle w:val="a0"/>
        <w:ind w:firstLine="0"/>
        <w:rPr>
          <w:rFonts w:hint="cs"/>
          <w:rtl/>
        </w:rPr>
      </w:pPr>
    </w:p>
    <w:p w14:paraId="2D5CBC76" w14:textId="77777777" w:rsidR="00000000" w:rsidRDefault="00B90FE9">
      <w:pPr>
        <w:pStyle w:val="-"/>
        <w:rPr>
          <w:rtl/>
        </w:rPr>
      </w:pPr>
      <w:bookmarkStart w:id="645" w:name="FS000001061T14_01_2004_19_22_32C"/>
      <w:bookmarkEnd w:id="645"/>
      <w:r>
        <w:rPr>
          <w:rtl/>
        </w:rPr>
        <w:t>ג'מאל זחאלקה (בל"ד):</w:t>
      </w:r>
    </w:p>
    <w:p w14:paraId="59B6B888" w14:textId="77777777" w:rsidR="00000000" w:rsidRDefault="00B90FE9">
      <w:pPr>
        <w:pStyle w:val="a0"/>
        <w:rPr>
          <w:rtl/>
        </w:rPr>
      </w:pPr>
    </w:p>
    <w:p w14:paraId="51D2260D" w14:textId="77777777" w:rsidR="00000000" w:rsidRDefault="00B90FE9">
      <w:pPr>
        <w:pStyle w:val="a0"/>
        <w:rPr>
          <w:rFonts w:hint="cs"/>
          <w:rtl/>
        </w:rPr>
      </w:pPr>
      <w:r>
        <w:rPr>
          <w:rFonts w:hint="cs"/>
          <w:rtl/>
        </w:rPr>
        <w:t xml:space="preserve">גם זה חלק מהעניין. התרעתי מהיום הראשון שבאתי לכנסת ואמרתי, שימו לב לעניין האבטלה. זה נושא עיקרי. הניתוח שלי הוא שהאבטלה כיום, בציבור הערבי בעיקר, אבל גם בציבורים אחרים, היא אבטלה מבנית כרונית, לא תוצאה של משבר כלכלי חולף. זו לא אבטלה </w:t>
      </w:r>
      <w:r>
        <w:rPr>
          <w:rFonts w:hint="cs"/>
          <w:rtl/>
        </w:rPr>
        <w:t xml:space="preserve">כתוצאה מתקיעה בענף הבניין, כפי שהיה בשנות ה-60 וה-70, וכשחלף המשבר חלפה האבטלה הגבוהה. עכשיו יכול לחלוף המשבר, ותהיה צמיחה מסוימת, אבל היא גם צמיחה דיפרנציאלית שלא תוריד את אחוזי האבטלה בפריפריה, ובעיקר בקרב האוכלוסייה הערבית. </w:t>
      </w:r>
    </w:p>
    <w:p w14:paraId="060AA91A" w14:textId="77777777" w:rsidR="00000000" w:rsidRDefault="00B90FE9">
      <w:pPr>
        <w:pStyle w:val="a0"/>
        <w:rPr>
          <w:rFonts w:hint="cs"/>
          <w:rtl/>
        </w:rPr>
      </w:pPr>
    </w:p>
    <w:p w14:paraId="6205FEE5" w14:textId="77777777" w:rsidR="00000000" w:rsidRDefault="00B90FE9">
      <w:pPr>
        <w:pStyle w:val="a0"/>
        <w:rPr>
          <w:rFonts w:hint="cs"/>
          <w:rtl/>
        </w:rPr>
      </w:pPr>
      <w:r>
        <w:rPr>
          <w:rFonts w:hint="cs"/>
          <w:rtl/>
        </w:rPr>
        <w:t xml:space="preserve">מדוע? </w:t>
      </w:r>
      <w:bookmarkStart w:id="646" w:name="FS000001061T14_01_2004_18_39_28C"/>
      <w:bookmarkEnd w:id="646"/>
      <w:r>
        <w:rPr>
          <w:rFonts w:hint="cs"/>
          <w:rtl/>
        </w:rPr>
        <w:t>כי מה שקרה, בגלל שינו</w:t>
      </w:r>
      <w:r>
        <w:rPr>
          <w:rFonts w:hint="cs"/>
          <w:rtl/>
        </w:rPr>
        <w:t>יים מבניים במשק הישראלי, שבהם התעשיות הקלאסיות הולכות ונעלמות, תעשיות חדשות הולכות וצומחות צמיחה גדולה, אנשים נתקעו באמצע, הם לא יכולים לחזור לעבודה הקודמת כי אינה קיימת, והם לא יכולים להשתלב בעבודה החדשה כי לא הכשירו אותם. זה צד אחד.</w:t>
      </w:r>
    </w:p>
    <w:p w14:paraId="1B1076BA" w14:textId="77777777" w:rsidR="00000000" w:rsidRDefault="00B90FE9">
      <w:pPr>
        <w:pStyle w:val="a0"/>
        <w:rPr>
          <w:rFonts w:hint="cs"/>
          <w:rtl/>
        </w:rPr>
      </w:pPr>
    </w:p>
    <w:p w14:paraId="61A787BF" w14:textId="77777777" w:rsidR="00000000" w:rsidRDefault="00B90FE9">
      <w:pPr>
        <w:pStyle w:val="a0"/>
        <w:rPr>
          <w:rFonts w:hint="cs"/>
          <w:rtl/>
        </w:rPr>
      </w:pPr>
      <w:r>
        <w:rPr>
          <w:rFonts w:hint="cs"/>
          <w:rtl/>
        </w:rPr>
        <w:t xml:space="preserve">מצד שני, בעיה שנתקל </w:t>
      </w:r>
      <w:r>
        <w:rPr>
          <w:rFonts w:hint="cs"/>
          <w:rtl/>
        </w:rPr>
        <w:t xml:space="preserve">בה אזרח ערבי היא שהרבה ממקומות התעסוקה בארץ סגורים בפניו, פשוט סגורים. אתה דיברת על משכילים ואקדמאים. הפרדוקס הוא שהאבטלה בקרב האקדמאים אינה פחותה, בקרב אנשים מוכשרים היא אינה פחותה. מי שגמר </w:t>
      </w:r>
      <w:r>
        <w:t>B.A.</w:t>
      </w:r>
      <w:r>
        <w:rPr>
          <w:rFonts w:hint="cs"/>
          <w:rtl/>
        </w:rPr>
        <w:t xml:space="preserve"> קשה לו למצוא עבודה, עוד יותר קשה למי שסיים מאסטר, ומי שגמר </w:t>
      </w:r>
      <w:r>
        <w:t>P</w:t>
      </w:r>
      <w:r>
        <w:t>h.D.</w:t>
      </w:r>
      <w:r>
        <w:rPr>
          <w:rFonts w:hint="cs"/>
          <w:rtl/>
        </w:rPr>
        <w:t xml:space="preserve"> הוא בצרה צרורה. זה העניי</w:t>
      </w:r>
      <w:r>
        <w:rPr>
          <w:rFonts w:hint="eastAsia"/>
          <w:rtl/>
        </w:rPr>
        <w:t>ן</w:t>
      </w:r>
      <w:r>
        <w:rPr>
          <w:rFonts w:hint="cs"/>
          <w:rtl/>
        </w:rPr>
        <w:t xml:space="preserve">, כי עבודות מתוחכמות, שלכאורה אדם שסיים מאסטר או </w:t>
      </w:r>
      <w:r>
        <w:t>Ph.D.</w:t>
      </w:r>
      <w:r>
        <w:rPr>
          <w:rFonts w:hint="cs"/>
          <w:rtl/>
        </w:rPr>
        <w:t xml:space="preserve"> יכול להיקלט בהן, סגורות בדרך כלל. </w:t>
      </w:r>
    </w:p>
    <w:p w14:paraId="730FA3D8" w14:textId="77777777" w:rsidR="00000000" w:rsidRDefault="00B90FE9">
      <w:pPr>
        <w:pStyle w:val="a0"/>
        <w:rPr>
          <w:rFonts w:hint="cs"/>
          <w:rtl/>
        </w:rPr>
      </w:pPr>
    </w:p>
    <w:p w14:paraId="3A0D802B" w14:textId="77777777" w:rsidR="00000000" w:rsidRDefault="00B90FE9">
      <w:pPr>
        <w:pStyle w:val="a0"/>
        <w:rPr>
          <w:rFonts w:hint="cs"/>
          <w:rtl/>
        </w:rPr>
      </w:pPr>
      <w:r>
        <w:rPr>
          <w:rFonts w:hint="cs"/>
          <w:rtl/>
        </w:rPr>
        <w:t>זו הבעיה, ולכן צריך פה פתרון משולב. הבעיה שהתקציב הזה לא ייעד כספים לטיפול בבעיה הזאת.</w:t>
      </w:r>
    </w:p>
    <w:p w14:paraId="32FABE46" w14:textId="77777777" w:rsidR="00000000" w:rsidRDefault="00B90FE9">
      <w:pPr>
        <w:pStyle w:val="a0"/>
        <w:rPr>
          <w:rFonts w:hint="cs"/>
          <w:rtl/>
        </w:rPr>
      </w:pPr>
    </w:p>
    <w:p w14:paraId="5862564D" w14:textId="77777777" w:rsidR="00000000" w:rsidRDefault="00B90FE9">
      <w:pPr>
        <w:pStyle w:val="af0"/>
        <w:rPr>
          <w:rtl/>
        </w:rPr>
      </w:pPr>
      <w:r>
        <w:rPr>
          <w:rFonts w:hint="eastAsia"/>
          <w:rtl/>
        </w:rPr>
        <w:t>אברהם</w:t>
      </w:r>
      <w:r>
        <w:rPr>
          <w:rtl/>
        </w:rPr>
        <w:t xml:space="preserve"> רביץ (יהדות התורה):</w:t>
      </w:r>
    </w:p>
    <w:p w14:paraId="4F959DC4" w14:textId="77777777" w:rsidR="00000000" w:rsidRDefault="00B90FE9">
      <w:pPr>
        <w:pStyle w:val="a0"/>
        <w:rPr>
          <w:rFonts w:hint="cs"/>
          <w:rtl/>
        </w:rPr>
      </w:pPr>
    </w:p>
    <w:p w14:paraId="39D24138" w14:textId="77777777" w:rsidR="00000000" w:rsidRDefault="00B90FE9">
      <w:pPr>
        <w:pStyle w:val="a0"/>
        <w:rPr>
          <w:rFonts w:hint="cs"/>
          <w:rtl/>
        </w:rPr>
      </w:pPr>
      <w:r>
        <w:rPr>
          <w:rFonts w:hint="cs"/>
          <w:rtl/>
        </w:rPr>
        <w:t>זו לא בעיה של תקציב,</w:t>
      </w:r>
      <w:r>
        <w:rPr>
          <w:rFonts w:hint="cs"/>
          <w:rtl/>
        </w:rPr>
        <w:t xml:space="preserve"> זו בעיה של רשעות אולי.</w:t>
      </w:r>
    </w:p>
    <w:p w14:paraId="521CD317" w14:textId="77777777" w:rsidR="00000000" w:rsidRDefault="00B90FE9">
      <w:pPr>
        <w:pStyle w:val="a0"/>
        <w:rPr>
          <w:rFonts w:hint="cs"/>
          <w:rtl/>
        </w:rPr>
      </w:pPr>
    </w:p>
    <w:p w14:paraId="36DAF9B7" w14:textId="77777777" w:rsidR="00000000" w:rsidRDefault="00B90FE9">
      <w:pPr>
        <w:pStyle w:val="-"/>
        <w:rPr>
          <w:rtl/>
        </w:rPr>
      </w:pPr>
      <w:bookmarkStart w:id="647" w:name="FS000001061T14_01_2004_18_46_45C"/>
      <w:bookmarkEnd w:id="647"/>
      <w:r>
        <w:rPr>
          <w:rtl/>
        </w:rPr>
        <w:t>ג'מאל זחאלקה (בל"ד):</w:t>
      </w:r>
    </w:p>
    <w:p w14:paraId="09AAAB97" w14:textId="77777777" w:rsidR="00000000" w:rsidRDefault="00B90FE9">
      <w:pPr>
        <w:pStyle w:val="a0"/>
        <w:rPr>
          <w:rtl/>
        </w:rPr>
      </w:pPr>
    </w:p>
    <w:p w14:paraId="7385659E" w14:textId="77777777" w:rsidR="00000000" w:rsidRDefault="00B90FE9">
      <w:pPr>
        <w:pStyle w:val="a0"/>
        <w:rPr>
          <w:rFonts w:hint="cs"/>
          <w:rtl/>
        </w:rPr>
      </w:pPr>
      <w:r>
        <w:rPr>
          <w:rFonts w:hint="cs"/>
          <w:rtl/>
        </w:rPr>
        <w:t>אני יכול להגיד לך מה אפשר לעשות. הנה עמד שר האוצר לפני חודשים מספר ואמר שהוא ישקיע המון כסף בעידוד יזמות כלכלית ובעידוד משקיעים. למה אי-אפשר לבנות מפעל בשפרעם, בכפר-קרע? יבוא משקיע מחוץ-לארץ, הממשלה מסבסדת אות</w:t>
      </w:r>
      <w:r>
        <w:rPr>
          <w:rFonts w:hint="cs"/>
          <w:rtl/>
        </w:rPr>
        <w:t>ו, בבקשה. ניתן להפנות מפעלים לכפרים הערביים. זה יכול להיות מקור תעסוקה רציני.</w:t>
      </w:r>
    </w:p>
    <w:p w14:paraId="5F984D37" w14:textId="77777777" w:rsidR="00000000" w:rsidRDefault="00B90FE9">
      <w:pPr>
        <w:pStyle w:val="a0"/>
        <w:rPr>
          <w:rFonts w:hint="cs"/>
          <w:rtl/>
        </w:rPr>
      </w:pPr>
    </w:p>
    <w:p w14:paraId="70D729B1" w14:textId="77777777" w:rsidR="00000000" w:rsidRDefault="00B90FE9">
      <w:pPr>
        <w:pStyle w:val="a0"/>
        <w:rPr>
          <w:rFonts w:hint="cs"/>
          <w:rtl/>
        </w:rPr>
      </w:pPr>
      <w:r>
        <w:rPr>
          <w:rFonts w:hint="cs"/>
          <w:rtl/>
        </w:rPr>
        <w:t>בבקשה, פתרון אחר. הפער בתשתיות בין היישובים הערביים ליישובים היהודיים מוערך לפי כלכלנים בכ-30 מיליארד שקל. עכשיו, אפילו תשווה את התקציב הרגיל, ולא משווים אותו, של יישוב ערבי ויי</w:t>
      </w:r>
      <w:r>
        <w:rPr>
          <w:rFonts w:hint="cs"/>
          <w:rtl/>
        </w:rPr>
        <w:t>שוב יהודי, למועצות, עדיין יישאר הפער האדיר בתשתיות. אמרתי, אני מציע לצוד שתי ציפורים במכה אחת: ליזום פרויקטים של תשתיות לסגירת הפער, וזה יצמצם את האבטלה באותה מכה.</w:t>
      </w:r>
    </w:p>
    <w:p w14:paraId="09676F07" w14:textId="77777777" w:rsidR="00000000" w:rsidRDefault="00B90FE9">
      <w:pPr>
        <w:pStyle w:val="a0"/>
        <w:rPr>
          <w:rFonts w:hint="cs"/>
          <w:rtl/>
        </w:rPr>
      </w:pPr>
    </w:p>
    <w:p w14:paraId="601B1F9B" w14:textId="77777777" w:rsidR="00000000" w:rsidRDefault="00B90FE9">
      <w:pPr>
        <w:pStyle w:val="a0"/>
        <w:rPr>
          <w:rFonts w:hint="cs"/>
          <w:rtl/>
        </w:rPr>
      </w:pPr>
      <w:r>
        <w:rPr>
          <w:rFonts w:hint="cs"/>
          <w:rtl/>
        </w:rPr>
        <w:t>למשל, יש אפשרות לעודד חקלאות, שאנשים יעסקו בחקלאות. יש אפשרות לפתוח מקורות תעסוקה. למה צריכ</w:t>
      </w:r>
      <w:r>
        <w:rPr>
          <w:rFonts w:hint="cs"/>
          <w:rtl/>
        </w:rPr>
        <w:t>ה חברת החשמל להיות סגורה בפני האזרחים הערבים? מדוע? תן לי סיבה. אני יכול להביא לך דוגמאות של הרבה מקומות. אני יכול להביא לך דוגמאות גם של מפעלים פרטיים שעושים זאת. באמריקה מחרימים מקומות כאלה. באמריקה יש קמפיינים, מי שלא מעסיק שחורים מחרימים אותו.</w:t>
      </w:r>
    </w:p>
    <w:p w14:paraId="0B9862C4" w14:textId="77777777" w:rsidR="00000000" w:rsidRDefault="00B90FE9">
      <w:pPr>
        <w:pStyle w:val="a0"/>
        <w:rPr>
          <w:rFonts w:hint="cs"/>
          <w:rtl/>
        </w:rPr>
      </w:pPr>
    </w:p>
    <w:p w14:paraId="7011AA6E" w14:textId="77777777" w:rsidR="00000000" w:rsidRDefault="00B90FE9">
      <w:pPr>
        <w:pStyle w:val="af0"/>
        <w:rPr>
          <w:rtl/>
        </w:rPr>
      </w:pPr>
    </w:p>
    <w:p w14:paraId="70C424C3" w14:textId="77777777" w:rsidR="00000000" w:rsidRDefault="00B90FE9">
      <w:pPr>
        <w:pStyle w:val="af0"/>
        <w:rPr>
          <w:rtl/>
        </w:rPr>
      </w:pPr>
      <w:r>
        <w:rPr>
          <w:rFonts w:hint="eastAsia"/>
          <w:rtl/>
        </w:rPr>
        <w:t>צבי</w:t>
      </w:r>
      <w:r>
        <w:rPr>
          <w:rtl/>
        </w:rPr>
        <w:t xml:space="preserve"> הנ</w:t>
      </w:r>
      <w:r>
        <w:rPr>
          <w:rtl/>
        </w:rPr>
        <w:t>דל (האיחוד הלאומי - ישראל ביתנו):</w:t>
      </w:r>
    </w:p>
    <w:p w14:paraId="2FC32EC6" w14:textId="77777777" w:rsidR="00000000" w:rsidRDefault="00B90FE9">
      <w:pPr>
        <w:pStyle w:val="a0"/>
        <w:rPr>
          <w:rFonts w:hint="cs"/>
          <w:rtl/>
        </w:rPr>
      </w:pPr>
    </w:p>
    <w:p w14:paraId="6DE624FD" w14:textId="77777777" w:rsidR="00000000" w:rsidRDefault="00B90FE9">
      <w:pPr>
        <w:pStyle w:val="a0"/>
        <w:rPr>
          <w:rFonts w:hint="cs"/>
          <w:rtl/>
        </w:rPr>
      </w:pPr>
      <w:r>
        <w:rPr>
          <w:rFonts w:hint="cs"/>
          <w:rtl/>
        </w:rPr>
        <w:t>לגבי חברת החשמל, ערבים ומתנחלים זה אותו דבר.</w:t>
      </w:r>
    </w:p>
    <w:p w14:paraId="3125ED8E" w14:textId="77777777" w:rsidR="00000000" w:rsidRDefault="00B90FE9">
      <w:pPr>
        <w:pStyle w:val="a0"/>
        <w:rPr>
          <w:rFonts w:hint="cs"/>
          <w:rtl/>
        </w:rPr>
      </w:pPr>
    </w:p>
    <w:p w14:paraId="17172CF1" w14:textId="77777777" w:rsidR="00000000" w:rsidRDefault="00B90FE9">
      <w:pPr>
        <w:pStyle w:val="-"/>
        <w:rPr>
          <w:rtl/>
        </w:rPr>
      </w:pPr>
      <w:bookmarkStart w:id="648" w:name="FS000001061T14_01_2004_18_52_18C"/>
      <w:bookmarkEnd w:id="648"/>
      <w:r>
        <w:rPr>
          <w:rtl/>
        </w:rPr>
        <w:t>ג'מאל זחאלקה (בל"ד):</w:t>
      </w:r>
    </w:p>
    <w:p w14:paraId="6F23D08C" w14:textId="77777777" w:rsidR="00000000" w:rsidRDefault="00B90FE9">
      <w:pPr>
        <w:pStyle w:val="a0"/>
        <w:rPr>
          <w:rtl/>
        </w:rPr>
      </w:pPr>
    </w:p>
    <w:p w14:paraId="4C047123" w14:textId="77777777" w:rsidR="00000000" w:rsidRDefault="00B90FE9">
      <w:pPr>
        <w:pStyle w:val="a0"/>
        <w:rPr>
          <w:rFonts w:hint="cs"/>
          <w:rtl/>
        </w:rPr>
      </w:pPr>
      <w:r>
        <w:rPr>
          <w:rFonts w:hint="cs"/>
          <w:rtl/>
        </w:rPr>
        <w:t xml:space="preserve">אבל אתם מסתדרים תמיד. </w:t>
      </w:r>
    </w:p>
    <w:p w14:paraId="6175234E" w14:textId="77777777" w:rsidR="00000000" w:rsidRDefault="00B90FE9">
      <w:pPr>
        <w:pStyle w:val="a0"/>
        <w:rPr>
          <w:rFonts w:hint="cs"/>
          <w:rtl/>
        </w:rPr>
      </w:pPr>
    </w:p>
    <w:p w14:paraId="65D84E23" w14:textId="77777777" w:rsidR="00000000" w:rsidRDefault="00B90FE9">
      <w:pPr>
        <w:pStyle w:val="a0"/>
        <w:rPr>
          <w:rFonts w:hint="cs"/>
          <w:rtl/>
        </w:rPr>
      </w:pPr>
      <w:r>
        <w:rPr>
          <w:rFonts w:hint="cs"/>
          <w:rtl/>
        </w:rPr>
        <w:t xml:space="preserve">אני יכול לראות שהתקציב הנוכחי מכה את האוכלוסייה הערבית שתי מכות גדולות, היות שהאוכלוסייה הערבית נמצאת בעשירונים התחתונים. בשלושת </w:t>
      </w:r>
      <w:r>
        <w:rPr>
          <w:rFonts w:hint="cs"/>
          <w:rtl/>
        </w:rPr>
        <w:t>העשירונים התחתונים תמצא את רובה המכריע של האוכלוסייה הערבית. בארבעה התחתונים תמצא את כולם כמעט. יש פה מדיניות שאתם מכירים אותה, שהיא מדיניות של העמקת העוני - - -</w:t>
      </w:r>
    </w:p>
    <w:p w14:paraId="363A76A6" w14:textId="77777777" w:rsidR="00000000" w:rsidRDefault="00B90FE9">
      <w:pPr>
        <w:pStyle w:val="a0"/>
        <w:rPr>
          <w:rFonts w:hint="cs"/>
          <w:rtl/>
        </w:rPr>
      </w:pPr>
    </w:p>
    <w:p w14:paraId="7BE6814A" w14:textId="77777777" w:rsidR="00000000" w:rsidRDefault="00B90FE9">
      <w:pPr>
        <w:pStyle w:val="af1"/>
        <w:rPr>
          <w:rFonts w:hint="cs"/>
          <w:rtl/>
        </w:rPr>
      </w:pPr>
      <w:r>
        <w:rPr>
          <w:rtl/>
        </w:rPr>
        <w:t>היו"ר</w:t>
      </w:r>
      <w:r>
        <w:rPr>
          <w:rFonts w:hint="cs"/>
          <w:rtl/>
        </w:rPr>
        <w:t xml:space="preserve"> אתי לבני</w:t>
      </w:r>
      <w:r>
        <w:rPr>
          <w:rtl/>
        </w:rPr>
        <w:t>:</w:t>
      </w:r>
    </w:p>
    <w:p w14:paraId="54FADC8F" w14:textId="77777777" w:rsidR="00000000" w:rsidRDefault="00B90FE9">
      <w:pPr>
        <w:pStyle w:val="a0"/>
        <w:rPr>
          <w:rFonts w:hint="cs"/>
          <w:rtl/>
        </w:rPr>
      </w:pPr>
    </w:p>
    <w:p w14:paraId="36EC2A59" w14:textId="77777777" w:rsidR="00000000" w:rsidRDefault="00B90FE9">
      <w:pPr>
        <w:pStyle w:val="a0"/>
        <w:rPr>
          <w:rFonts w:hint="cs"/>
          <w:rtl/>
        </w:rPr>
      </w:pPr>
      <w:r>
        <w:rPr>
          <w:rFonts w:hint="cs"/>
          <w:rtl/>
        </w:rPr>
        <w:t>אנא סיים.</w:t>
      </w:r>
    </w:p>
    <w:p w14:paraId="1D216E5A" w14:textId="77777777" w:rsidR="00000000" w:rsidRDefault="00B90FE9">
      <w:pPr>
        <w:pStyle w:val="a0"/>
        <w:rPr>
          <w:rFonts w:hint="cs"/>
          <w:rtl/>
        </w:rPr>
      </w:pPr>
    </w:p>
    <w:p w14:paraId="26933A41" w14:textId="77777777" w:rsidR="00000000" w:rsidRDefault="00B90FE9">
      <w:pPr>
        <w:pStyle w:val="-"/>
        <w:rPr>
          <w:rtl/>
        </w:rPr>
      </w:pPr>
      <w:bookmarkStart w:id="649" w:name="FS000001061T14_01_2004_18_54_23C"/>
      <w:bookmarkEnd w:id="649"/>
      <w:r>
        <w:rPr>
          <w:rtl/>
        </w:rPr>
        <w:t>ג'מאל זחאלקה (בל"ד):</w:t>
      </w:r>
    </w:p>
    <w:p w14:paraId="792E94FE" w14:textId="77777777" w:rsidR="00000000" w:rsidRDefault="00B90FE9">
      <w:pPr>
        <w:pStyle w:val="a0"/>
        <w:rPr>
          <w:rtl/>
        </w:rPr>
      </w:pPr>
    </w:p>
    <w:p w14:paraId="0B16DC1F" w14:textId="77777777" w:rsidR="00000000" w:rsidRDefault="00B90FE9">
      <w:pPr>
        <w:pStyle w:val="a0"/>
        <w:rPr>
          <w:rFonts w:hint="cs"/>
          <w:rtl/>
        </w:rPr>
      </w:pPr>
      <w:r>
        <w:rPr>
          <w:rFonts w:hint="cs"/>
          <w:rtl/>
        </w:rPr>
        <w:t xml:space="preserve"> - - - שמעמיקה את העוני, ואז היא פוגעת נגיד</w:t>
      </w:r>
      <w:r>
        <w:rPr>
          <w:rFonts w:hint="cs"/>
          <w:rtl/>
        </w:rPr>
        <w:t xml:space="preserve"> בעשירון התחתון. 46% מהעשירון התחתון הם אזרחים ערבים, אז היא פוגעת בהם כשעושים את הקיצוץ הרוחבי בקצבאות ובביטחון סוציאלי בכלל.</w:t>
      </w:r>
    </w:p>
    <w:p w14:paraId="070750E1" w14:textId="77777777" w:rsidR="00000000" w:rsidRDefault="00B90FE9">
      <w:pPr>
        <w:pStyle w:val="a0"/>
        <w:ind w:firstLine="0"/>
        <w:rPr>
          <w:rFonts w:hint="cs"/>
          <w:rtl/>
        </w:rPr>
      </w:pPr>
    </w:p>
    <w:p w14:paraId="3EB68362" w14:textId="77777777" w:rsidR="00000000" w:rsidRDefault="00B90FE9">
      <w:pPr>
        <w:pStyle w:val="af1"/>
        <w:rPr>
          <w:rFonts w:hint="cs"/>
          <w:rtl/>
        </w:rPr>
      </w:pPr>
      <w:r>
        <w:rPr>
          <w:rtl/>
        </w:rPr>
        <w:t>היו"ר</w:t>
      </w:r>
      <w:r>
        <w:rPr>
          <w:rFonts w:hint="cs"/>
          <w:rtl/>
        </w:rPr>
        <w:t xml:space="preserve"> אתי לבני</w:t>
      </w:r>
      <w:r>
        <w:rPr>
          <w:rtl/>
        </w:rPr>
        <w:t>:</w:t>
      </w:r>
    </w:p>
    <w:p w14:paraId="7ADB108D" w14:textId="77777777" w:rsidR="00000000" w:rsidRDefault="00B90FE9">
      <w:pPr>
        <w:pStyle w:val="a0"/>
        <w:ind w:firstLine="0"/>
        <w:rPr>
          <w:rFonts w:hint="cs"/>
          <w:rtl/>
        </w:rPr>
      </w:pPr>
    </w:p>
    <w:p w14:paraId="4116FC24" w14:textId="77777777" w:rsidR="00000000" w:rsidRDefault="00B90FE9">
      <w:pPr>
        <w:pStyle w:val="a0"/>
        <w:ind w:firstLine="0"/>
        <w:rPr>
          <w:rFonts w:hint="cs"/>
          <w:rtl/>
        </w:rPr>
      </w:pPr>
      <w:r>
        <w:rPr>
          <w:rFonts w:hint="cs"/>
          <w:rtl/>
        </w:rPr>
        <w:tab/>
        <w:t>תודה רבה.</w:t>
      </w:r>
    </w:p>
    <w:p w14:paraId="29D3C1ED" w14:textId="77777777" w:rsidR="00000000" w:rsidRDefault="00B90FE9">
      <w:pPr>
        <w:pStyle w:val="a0"/>
        <w:ind w:firstLine="0"/>
        <w:rPr>
          <w:rFonts w:hint="cs"/>
          <w:rtl/>
        </w:rPr>
      </w:pPr>
    </w:p>
    <w:p w14:paraId="3BC37A90" w14:textId="77777777" w:rsidR="00000000" w:rsidRDefault="00B90FE9">
      <w:pPr>
        <w:pStyle w:val="-"/>
        <w:rPr>
          <w:rtl/>
        </w:rPr>
      </w:pPr>
      <w:bookmarkStart w:id="650" w:name="FS000001061T14_01_2004_18_55_32C"/>
      <w:bookmarkEnd w:id="650"/>
      <w:r>
        <w:rPr>
          <w:rtl/>
        </w:rPr>
        <w:t>ג'מאל זחאלקה (בל"ד):</w:t>
      </w:r>
    </w:p>
    <w:p w14:paraId="5541BB81" w14:textId="77777777" w:rsidR="00000000" w:rsidRDefault="00B90FE9">
      <w:pPr>
        <w:pStyle w:val="a0"/>
        <w:rPr>
          <w:rtl/>
        </w:rPr>
      </w:pPr>
    </w:p>
    <w:p w14:paraId="55C331DB" w14:textId="77777777" w:rsidR="00000000" w:rsidRDefault="00B90FE9">
      <w:pPr>
        <w:pStyle w:val="a0"/>
        <w:rPr>
          <w:rFonts w:hint="cs"/>
          <w:rtl/>
        </w:rPr>
      </w:pPr>
      <w:r>
        <w:rPr>
          <w:rFonts w:hint="cs"/>
          <w:rtl/>
        </w:rPr>
        <w:t>יש גם מדיניות של אפליה, ואפילו בהחלטות ממשלה, ובזה אני אסיים. החלטות הממשלה ל</w:t>
      </w:r>
      <w:r>
        <w:rPr>
          <w:rFonts w:hint="cs"/>
          <w:rtl/>
        </w:rPr>
        <w:t>גבי תוכנית 4 המיליארדים, שהממשלה הבטיחה והקציבה בהחלטה רשמית לסגירת פערים בקרב האוכלוסייה הערבית - אתה מחפש את התקציבים האלה בתקציב החדש, ו-80% מהסעיפים אין נתונים עליהם, כלומר אין הקצבה. אפילו המעט שיש בהם הקצבה, זו מחצית הסכום. אביא לך דוגמה. הסעיף של הב</w:t>
      </w:r>
      <w:r>
        <w:rPr>
          <w:rFonts w:hint="cs"/>
          <w:rtl/>
        </w:rPr>
        <w:t>יוב, 100 מיליון שקל לפי התוכנית, תמצא בתקציב 50 ומשהו, מחצית הסכום. וכך הלאה.</w:t>
      </w:r>
    </w:p>
    <w:p w14:paraId="3C5C9146" w14:textId="77777777" w:rsidR="00000000" w:rsidRDefault="00B90FE9">
      <w:pPr>
        <w:pStyle w:val="a0"/>
        <w:rPr>
          <w:rFonts w:hint="cs"/>
          <w:rtl/>
        </w:rPr>
      </w:pPr>
    </w:p>
    <w:p w14:paraId="463E07CA" w14:textId="77777777" w:rsidR="00000000" w:rsidRDefault="00B90FE9">
      <w:pPr>
        <w:pStyle w:val="af1"/>
        <w:rPr>
          <w:rFonts w:hint="cs"/>
          <w:rtl/>
        </w:rPr>
      </w:pPr>
      <w:r>
        <w:rPr>
          <w:rtl/>
        </w:rPr>
        <w:t>היו"ר</w:t>
      </w:r>
      <w:r>
        <w:rPr>
          <w:rFonts w:hint="cs"/>
          <w:rtl/>
        </w:rPr>
        <w:t xml:space="preserve"> אתי לבני</w:t>
      </w:r>
      <w:r>
        <w:rPr>
          <w:rtl/>
        </w:rPr>
        <w:t>:</w:t>
      </w:r>
    </w:p>
    <w:p w14:paraId="54BDB6A9" w14:textId="77777777" w:rsidR="00000000" w:rsidRDefault="00B90FE9">
      <w:pPr>
        <w:pStyle w:val="a0"/>
        <w:rPr>
          <w:rFonts w:hint="cs"/>
          <w:rtl/>
        </w:rPr>
      </w:pPr>
    </w:p>
    <w:p w14:paraId="0D1548EA" w14:textId="77777777" w:rsidR="00000000" w:rsidRDefault="00B90FE9">
      <w:pPr>
        <w:pStyle w:val="a0"/>
        <w:rPr>
          <w:rFonts w:hint="cs"/>
          <w:rtl/>
        </w:rPr>
      </w:pPr>
      <w:r>
        <w:rPr>
          <w:rFonts w:hint="cs"/>
          <w:rtl/>
        </w:rPr>
        <w:t>תודה רבה, חבר הכנסת זחאלקה.</w:t>
      </w:r>
    </w:p>
    <w:p w14:paraId="049AF27B" w14:textId="77777777" w:rsidR="00000000" w:rsidRDefault="00B90FE9">
      <w:pPr>
        <w:pStyle w:val="a0"/>
        <w:rPr>
          <w:rFonts w:hint="cs"/>
          <w:rtl/>
        </w:rPr>
      </w:pPr>
    </w:p>
    <w:p w14:paraId="4755185F" w14:textId="77777777" w:rsidR="00000000" w:rsidRDefault="00B90FE9">
      <w:pPr>
        <w:pStyle w:val="-"/>
        <w:rPr>
          <w:rtl/>
        </w:rPr>
      </w:pPr>
      <w:bookmarkStart w:id="651" w:name="FS000001061T14_01_2004_18_58_18C"/>
      <w:bookmarkEnd w:id="651"/>
      <w:r>
        <w:rPr>
          <w:rtl/>
        </w:rPr>
        <w:t>ג'מאל זחאלקה (בל"ד):</w:t>
      </w:r>
    </w:p>
    <w:p w14:paraId="2694DD7D" w14:textId="77777777" w:rsidR="00000000" w:rsidRDefault="00B90FE9">
      <w:pPr>
        <w:pStyle w:val="a0"/>
        <w:rPr>
          <w:rtl/>
        </w:rPr>
      </w:pPr>
    </w:p>
    <w:p w14:paraId="3801CA3E" w14:textId="77777777" w:rsidR="00000000" w:rsidRDefault="00B90FE9">
      <w:pPr>
        <w:pStyle w:val="a0"/>
        <w:rPr>
          <w:rFonts w:hint="cs"/>
          <w:rtl/>
        </w:rPr>
      </w:pPr>
      <w:r>
        <w:rPr>
          <w:rFonts w:hint="cs"/>
          <w:rtl/>
        </w:rPr>
        <w:t xml:space="preserve">לכן צריך לעשות מעשה ולדאוג, אפילו אחרי אישור התקציב, להפנות משאבים לפיתוח הכפר הערבי, אחרת אנחנו צפויים בעוד </w:t>
      </w:r>
      <w:r>
        <w:rPr>
          <w:rFonts w:hint="cs"/>
          <w:rtl/>
        </w:rPr>
        <w:t>כמה שנים לקטסטרופה חברתית וכלכלית באוכלוסייה שלנו. תודה רבה.</w:t>
      </w:r>
    </w:p>
    <w:p w14:paraId="37B89174" w14:textId="77777777" w:rsidR="00000000" w:rsidRDefault="00B90FE9">
      <w:pPr>
        <w:pStyle w:val="a0"/>
        <w:rPr>
          <w:rFonts w:hint="cs"/>
          <w:rtl/>
        </w:rPr>
      </w:pPr>
    </w:p>
    <w:p w14:paraId="3EB0DC51" w14:textId="77777777" w:rsidR="00000000" w:rsidRDefault="00B90FE9">
      <w:pPr>
        <w:pStyle w:val="af1"/>
        <w:rPr>
          <w:rFonts w:hint="cs"/>
          <w:rtl/>
        </w:rPr>
      </w:pPr>
      <w:r>
        <w:rPr>
          <w:rtl/>
        </w:rPr>
        <w:t>היו"ר</w:t>
      </w:r>
      <w:r>
        <w:rPr>
          <w:rFonts w:hint="cs"/>
          <w:rtl/>
        </w:rPr>
        <w:t xml:space="preserve"> אתי לבני</w:t>
      </w:r>
      <w:r>
        <w:rPr>
          <w:rtl/>
        </w:rPr>
        <w:t>:</w:t>
      </w:r>
    </w:p>
    <w:p w14:paraId="2200ECB7" w14:textId="77777777" w:rsidR="00000000" w:rsidRDefault="00B90FE9">
      <w:pPr>
        <w:pStyle w:val="a0"/>
        <w:rPr>
          <w:rFonts w:hint="cs"/>
          <w:rtl/>
        </w:rPr>
      </w:pPr>
    </w:p>
    <w:p w14:paraId="1885E16E" w14:textId="77777777" w:rsidR="00000000" w:rsidRDefault="00B90FE9">
      <w:pPr>
        <w:pStyle w:val="a0"/>
        <w:rPr>
          <w:rFonts w:hint="cs"/>
          <w:rtl/>
        </w:rPr>
      </w:pPr>
      <w:r>
        <w:rPr>
          <w:rFonts w:hint="cs"/>
          <w:rtl/>
        </w:rPr>
        <w:t>תודה רבה. יש הצעה אחרת לחבר הכנסת יצחק הרצוג. בבקשה, דקה.</w:t>
      </w:r>
    </w:p>
    <w:p w14:paraId="6325EE3C" w14:textId="77777777" w:rsidR="00000000" w:rsidRDefault="00B90FE9">
      <w:pPr>
        <w:pStyle w:val="a0"/>
        <w:rPr>
          <w:rFonts w:hint="cs"/>
          <w:rtl/>
        </w:rPr>
      </w:pPr>
    </w:p>
    <w:p w14:paraId="41315341" w14:textId="77777777" w:rsidR="00000000" w:rsidRDefault="00B90FE9">
      <w:pPr>
        <w:pStyle w:val="a"/>
        <w:rPr>
          <w:rtl/>
        </w:rPr>
      </w:pPr>
      <w:bookmarkStart w:id="652" w:name="FS000001044T14_01_2004_18_59_35"/>
      <w:bookmarkStart w:id="653" w:name="_Toc75077277"/>
      <w:bookmarkEnd w:id="652"/>
      <w:r>
        <w:rPr>
          <w:rFonts w:hint="eastAsia"/>
          <w:rtl/>
        </w:rPr>
        <w:t>יצחק</w:t>
      </w:r>
      <w:r>
        <w:rPr>
          <w:rtl/>
        </w:rPr>
        <w:t xml:space="preserve"> הרצוג (העבודה-מימד):</w:t>
      </w:r>
      <w:bookmarkEnd w:id="653"/>
    </w:p>
    <w:p w14:paraId="1C53CE31" w14:textId="77777777" w:rsidR="00000000" w:rsidRDefault="00B90FE9">
      <w:pPr>
        <w:pStyle w:val="a0"/>
        <w:rPr>
          <w:rFonts w:hint="cs"/>
          <w:rtl/>
        </w:rPr>
      </w:pPr>
    </w:p>
    <w:p w14:paraId="5619DEA7" w14:textId="77777777" w:rsidR="00000000" w:rsidRDefault="00B90FE9">
      <w:pPr>
        <w:pStyle w:val="a0"/>
        <w:rPr>
          <w:rFonts w:hint="cs"/>
          <w:rtl/>
        </w:rPr>
      </w:pPr>
      <w:r>
        <w:rPr>
          <w:rFonts w:hint="cs"/>
          <w:rtl/>
        </w:rPr>
        <w:t>גברתי היושבת-ראש, פרסמתי השבוע מאמר שבו תיארתי כיצד בתוך הליך התקצוב שעברנו בוועדת הכספים ל</w:t>
      </w:r>
      <w:r>
        <w:rPr>
          <w:rFonts w:hint="cs"/>
          <w:rtl/>
        </w:rPr>
        <w:t>א היתה ולו התייחסות אחת למצוקות המגזר הערבי. אלה הן מצוקות ייחודיות, והדבר בולט במיוחד בהערותיו של חבר הכנסת זחאלקה, כיוון שהיה נכון וראוי שבהליך כל כך רגיש וחשוב תהיה איזו במה לנציגי המגזר הערבי לשטוח ולהציג את המצוקות הייחודיות שיש למגזר הזה, שגם כך מצוי</w:t>
      </w:r>
      <w:r>
        <w:rPr>
          <w:rFonts w:hint="cs"/>
          <w:rtl/>
        </w:rPr>
        <w:t xml:space="preserve"> רובו ככולו בעשירונים התחתונים מבחינה סוציו-אקונומית. תודה רבה.</w:t>
      </w:r>
    </w:p>
    <w:p w14:paraId="397F96FE" w14:textId="77777777" w:rsidR="00000000" w:rsidRDefault="00B90FE9">
      <w:pPr>
        <w:pStyle w:val="a0"/>
        <w:rPr>
          <w:rFonts w:hint="cs"/>
          <w:rtl/>
        </w:rPr>
      </w:pPr>
    </w:p>
    <w:p w14:paraId="6ED05E72" w14:textId="77777777" w:rsidR="00000000" w:rsidRDefault="00B90FE9">
      <w:pPr>
        <w:pStyle w:val="af1"/>
        <w:rPr>
          <w:rFonts w:hint="cs"/>
          <w:rtl/>
        </w:rPr>
      </w:pPr>
      <w:r>
        <w:rPr>
          <w:rtl/>
        </w:rPr>
        <w:t>היו"ר</w:t>
      </w:r>
      <w:r>
        <w:rPr>
          <w:rFonts w:hint="cs"/>
          <w:rtl/>
        </w:rPr>
        <w:t xml:space="preserve"> אתי לבני</w:t>
      </w:r>
      <w:r>
        <w:rPr>
          <w:rtl/>
        </w:rPr>
        <w:t>:</w:t>
      </w:r>
    </w:p>
    <w:p w14:paraId="4AC422E4" w14:textId="77777777" w:rsidR="00000000" w:rsidRDefault="00B90FE9">
      <w:pPr>
        <w:pStyle w:val="a0"/>
        <w:rPr>
          <w:rFonts w:hint="cs"/>
          <w:rtl/>
        </w:rPr>
      </w:pPr>
    </w:p>
    <w:p w14:paraId="617B58D2" w14:textId="77777777" w:rsidR="00000000" w:rsidRDefault="00B90FE9">
      <w:pPr>
        <w:pStyle w:val="a0"/>
        <w:rPr>
          <w:rFonts w:hint="cs"/>
          <w:rtl/>
        </w:rPr>
      </w:pPr>
      <w:r>
        <w:rPr>
          <w:rFonts w:hint="cs"/>
          <w:rtl/>
        </w:rPr>
        <w:t>מה אתה מבקש?</w:t>
      </w:r>
    </w:p>
    <w:p w14:paraId="540B61E1" w14:textId="77777777" w:rsidR="00000000" w:rsidRDefault="00B90FE9">
      <w:pPr>
        <w:pStyle w:val="a0"/>
        <w:rPr>
          <w:rFonts w:hint="cs"/>
          <w:rtl/>
        </w:rPr>
      </w:pPr>
    </w:p>
    <w:p w14:paraId="53B6DCAA" w14:textId="77777777" w:rsidR="00000000" w:rsidRDefault="00B90FE9">
      <w:pPr>
        <w:pStyle w:val="-"/>
        <w:rPr>
          <w:rtl/>
        </w:rPr>
      </w:pPr>
      <w:bookmarkStart w:id="654" w:name="FS000001044T14_01_2004_19_01_24C"/>
      <w:bookmarkEnd w:id="654"/>
      <w:r>
        <w:rPr>
          <w:rtl/>
        </w:rPr>
        <w:t>יצחק הרצוג (העבודה-מימד):</w:t>
      </w:r>
    </w:p>
    <w:p w14:paraId="293C3D20" w14:textId="77777777" w:rsidR="00000000" w:rsidRDefault="00B90FE9">
      <w:pPr>
        <w:pStyle w:val="a0"/>
        <w:rPr>
          <w:rtl/>
        </w:rPr>
      </w:pPr>
    </w:p>
    <w:p w14:paraId="0701C687" w14:textId="77777777" w:rsidR="00000000" w:rsidRDefault="00B90FE9">
      <w:pPr>
        <w:pStyle w:val="a0"/>
        <w:rPr>
          <w:rFonts w:hint="cs"/>
          <w:rtl/>
        </w:rPr>
      </w:pPr>
      <w:r>
        <w:rPr>
          <w:rFonts w:hint="cs"/>
          <w:rtl/>
        </w:rPr>
        <w:t>אני מציע שוועדת הכספים של הכנסת תקיים דיון מקיף על המצוקות התקציביות של המגזר.</w:t>
      </w:r>
    </w:p>
    <w:p w14:paraId="6A29CA9C" w14:textId="77777777" w:rsidR="00000000" w:rsidRDefault="00B90FE9">
      <w:pPr>
        <w:pStyle w:val="a0"/>
        <w:rPr>
          <w:rFonts w:hint="cs"/>
          <w:rtl/>
        </w:rPr>
      </w:pPr>
    </w:p>
    <w:p w14:paraId="604EAAE5" w14:textId="77777777" w:rsidR="00000000" w:rsidRDefault="00B90FE9">
      <w:pPr>
        <w:pStyle w:val="af1"/>
        <w:rPr>
          <w:rFonts w:hint="cs"/>
          <w:rtl/>
        </w:rPr>
      </w:pPr>
      <w:r>
        <w:rPr>
          <w:rtl/>
        </w:rPr>
        <w:t>היו"ר</w:t>
      </w:r>
      <w:r>
        <w:rPr>
          <w:rFonts w:hint="cs"/>
          <w:rtl/>
        </w:rPr>
        <w:t xml:space="preserve"> אתי לבני</w:t>
      </w:r>
      <w:r>
        <w:rPr>
          <w:rtl/>
        </w:rPr>
        <w:t>:</w:t>
      </w:r>
    </w:p>
    <w:p w14:paraId="44FF066E" w14:textId="77777777" w:rsidR="00000000" w:rsidRDefault="00B90FE9">
      <w:pPr>
        <w:pStyle w:val="a0"/>
        <w:rPr>
          <w:rFonts w:hint="cs"/>
          <w:rtl/>
        </w:rPr>
      </w:pPr>
    </w:p>
    <w:p w14:paraId="06A691BE" w14:textId="77777777" w:rsidR="00000000" w:rsidRDefault="00B90FE9">
      <w:pPr>
        <w:pStyle w:val="a0"/>
        <w:rPr>
          <w:rFonts w:hint="cs"/>
          <w:rtl/>
        </w:rPr>
      </w:pPr>
      <w:r>
        <w:rPr>
          <w:rFonts w:hint="cs"/>
          <w:rtl/>
        </w:rPr>
        <w:t>אתה מציע להעביר לוועדה.</w:t>
      </w:r>
    </w:p>
    <w:p w14:paraId="3F31C917" w14:textId="77777777" w:rsidR="00000000" w:rsidRDefault="00B90FE9">
      <w:pPr>
        <w:pStyle w:val="a0"/>
        <w:rPr>
          <w:rFonts w:hint="cs"/>
          <w:rtl/>
        </w:rPr>
      </w:pPr>
    </w:p>
    <w:p w14:paraId="73FC517E" w14:textId="77777777" w:rsidR="00000000" w:rsidRDefault="00B90FE9">
      <w:pPr>
        <w:pStyle w:val="-"/>
        <w:rPr>
          <w:rtl/>
        </w:rPr>
      </w:pPr>
      <w:bookmarkStart w:id="655" w:name="FS000001044T14_01_2004_19_01_59C"/>
      <w:bookmarkEnd w:id="655"/>
      <w:r>
        <w:rPr>
          <w:rtl/>
        </w:rPr>
        <w:t xml:space="preserve">יצחק הרצוג </w:t>
      </w:r>
      <w:r>
        <w:rPr>
          <w:rtl/>
        </w:rPr>
        <w:t>(העבודה-מימד):</w:t>
      </w:r>
    </w:p>
    <w:p w14:paraId="31CF3C52" w14:textId="77777777" w:rsidR="00000000" w:rsidRDefault="00B90FE9">
      <w:pPr>
        <w:pStyle w:val="a0"/>
        <w:rPr>
          <w:rtl/>
        </w:rPr>
      </w:pPr>
    </w:p>
    <w:p w14:paraId="7649DED7" w14:textId="77777777" w:rsidR="00000000" w:rsidRDefault="00B90FE9">
      <w:pPr>
        <w:pStyle w:val="a0"/>
        <w:rPr>
          <w:rFonts w:hint="cs"/>
          <w:rtl/>
        </w:rPr>
      </w:pPr>
      <w:r>
        <w:rPr>
          <w:rFonts w:hint="cs"/>
          <w:rtl/>
        </w:rPr>
        <w:t>כן.</w:t>
      </w:r>
    </w:p>
    <w:p w14:paraId="0AF6E222" w14:textId="77777777" w:rsidR="00000000" w:rsidRDefault="00B90FE9">
      <w:pPr>
        <w:pStyle w:val="a0"/>
        <w:rPr>
          <w:rFonts w:hint="cs"/>
          <w:rtl/>
        </w:rPr>
      </w:pPr>
    </w:p>
    <w:p w14:paraId="3C4DE7ED" w14:textId="77777777" w:rsidR="00000000" w:rsidRDefault="00B90FE9">
      <w:pPr>
        <w:pStyle w:val="af1"/>
        <w:rPr>
          <w:rFonts w:hint="cs"/>
          <w:rtl/>
        </w:rPr>
      </w:pPr>
      <w:r>
        <w:rPr>
          <w:rtl/>
        </w:rPr>
        <w:t>היו"ר</w:t>
      </w:r>
      <w:r>
        <w:rPr>
          <w:rFonts w:hint="cs"/>
          <w:rtl/>
        </w:rPr>
        <w:t xml:space="preserve"> אתי לבני</w:t>
      </w:r>
      <w:r>
        <w:rPr>
          <w:rtl/>
        </w:rPr>
        <w:t>:</w:t>
      </w:r>
    </w:p>
    <w:p w14:paraId="13C74412" w14:textId="77777777" w:rsidR="00000000" w:rsidRDefault="00B90FE9">
      <w:pPr>
        <w:pStyle w:val="a0"/>
        <w:rPr>
          <w:rFonts w:hint="cs"/>
          <w:rtl/>
        </w:rPr>
      </w:pPr>
    </w:p>
    <w:p w14:paraId="5E8B1944" w14:textId="77777777" w:rsidR="00000000" w:rsidRDefault="00B90FE9">
      <w:pPr>
        <w:pStyle w:val="a0"/>
        <w:rPr>
          <w:rFonts w:hint="cs"/>
          <w:rtl/>
        </w:rPr>
      </w:pPr>
      <w:r>
        <w:rPr>
          <w:rFonts w:hint="cs"/>
          <w:rtl/>
        </w:rPr>
        <w:t>תודה. חבר הכנסת דהאמשה, הצעה נוספת.</w:t>
      </w:r>
    </w:p>
    <w:p w14:paraId="19551E6C" w14:textId="77777777" w:rsidR="00000000" w:rsidRDefault="00B90FE9">
      <w:pPr>
        <w:pStyle w:val="a0"/>
        <w:rPr>
          <w:rFonts w:hint="cs"/>
          <w:rtl/>
        </w:rPr>
      </w:pPr>
    </w:p>
    <w:p w14:paraId="717CCB1B" w14:textId="77777777" w:rsidR="00000000" w:rsidRDefault="00B90FE9">
      <w:pPr>
        <w:pStyle w:val="a"/>
        <w:rPr>
          <w:rtl/>
        </w:rPr>
      </w:pPr>
      <w:bookmarkStart w:id="656" w:name="FS000000550T14_01_2004_19_02_25"/>
      <w:bookmarkStart w:id="657" w:name="_Toc75077278"/>
      <w:bookmarkEnd w:id="656"/>
      <w:r>
        <w:rPr>
          <w:rFonts w:hint="eastAsia"/>
          <w:rtl/>
        </w:rPr>
        <w:t>עבד</w:t>
      </w:r>
      <w:r>
        <w:rPr>
          <w:rtl/>
        </w:rPr>
        <w:t>-אלמאלכ דהאמשה (רע"ם):</w:t>
      </w:r>
      <w:bookmarkEnd w:id="657"/>
    </w:p>
    <w:p w14:paraId="5B88BBA6" w14:textId="77777777" w:rsidR="00000000" w:rsidRDefault="00B90FE9">
      <w:pPr>
        <w:pStyle w:val="a0"/>
        <w:rPr>
          <w:rFonts w:hint="cs"/>
          <w:rtl/>
        </w:rPr>
      </w:pPr>
    </w:p>
    <w:p w14:paraId="2793BE6D" w14:textId="77777777" w:rsidR="00000000" w:rsidRDefault="00B90FE9">
      <w:pPr>
        <w:pStyle w:val="a0"/>
        <w:rPr>
          <w:rFonts w:hint="cs"/>
          <w:rtl/>
        </w:rPr>
      </w:pPr>
      <w:r>
        <w:rPr>
          <w:rFonts w:hint="cs"/>
          <w:rtl/>
        </w:rPr>
        <w:t xml:space="preserve">גברתי היושבת-ראש, חברי חברי הכנסת, פתחו היום את הדיון בקריסת המועצות המקומיות בכך שסוף-סוף יש שוויון. אכן, כאשר יש קריסה, אז סוף-סוף יש שוויון, כי הקריסה </w:t>
      </w:r>
      <w:r>
        <w:rPr>
          <w:rFonts w:hint="cs"/>
          <w:rtl/>
        </w:rPr>
        <w:t>במגזר הערבי היתה לפני שנתיים ושלוש שנים, אותו דבר בכל המישורים. הרי 36 היישובים המובילים בכל הארץ בעוני ובאבטלה הם יישובים ערביים. זה לפי דוחות של משרד המסחר והתעשייה, אדוני סגן שרת החינוך.</w:t>
      </w:r>
    </w:p>
    <w:p w14:paraId="69FD1D62" w14:textId="77777777" w:rsidR="00000000" w:rsidRDefault="00B90FE9">
      <w:pPr>
        <w:pStyle w:val="a0"/>
        <w:rPr>
          <w:rFonts w:hint="cs"/>
          <w:rtl/>
        </w:rPr>
      </w:pPr>
    </w:p>
    <w:p w14:paraId="2E5D24E0" w14:textId="77777777" w:rsidR="00000000" w:rsidRDefault="00B90FE9">
      <w:pPr>
        <w:pStyle w:val="af0"/>
        <w:rPr>
          <w:rtl/>
        </w:rPr>
      </w:pPr>
      <w:r>
        <w:rPr>
          <w:rFonts w:hint="eastAsia"/>
          <w:rtl/>
        </w:rPr>
        <w:t>צבי</w:t>
      </w:r>
      <w:r>
        <w:rPr>
          <w:rtl/>
        </w:rPr>
        <w:t xml:space="preserve"> הנדל (האיחוד הלאומי - ישראל ביתנו):</w:t>
      </w:r>
    </w:p>
    <w:p w14:paraId="465C6AE9" w14:textId="77777777" w:rsidR="00000000" w:rsidRDefault="00B90FE9">
      <w:pPr>
        <w:pStyle w:val="a0"/>
        <w:rPr>
          <w:rFonts w:hint="cs"/>
          <w:rtl/>
        </w:rPr>
      </w:pPr>
    </w:p>
    <w:p w14:paraId="627E35B3" w14:textId="77777777" w:rsidR="00000000" w:rsidRDefault="00B90FE9">
      <w:pPr>
        <w:pStyle w:val="a0"/>
        <w:rPr>
          <w:rFonts w:hint="cs"/>
          <w:rtl/>
        </w:rPr>
      </w:pPr>
      <w:r>
        <w:rPr>
          <w:rFonts w:hint="cs"/>
          <w:rtl/>
        </w:rPr>
        <w:t>זה לא נכון.</w:t>
      </w:r>
    </w:p>
    <w:p w14:paraId="1EDEF1B1" w14:textId="77777777" w:rsidR="00000000" w:rsidRDefault="00B90FE9">
      <w:pPr>
        <w:pStyle w:val="a0"/>
        <w:rPr>
          <w:rFonts w:hint="cs"/>
          <w:rtl/>
        </w:rPr>
      </w:pPr>
    </w:p>
    <w:p w14:paraId="69EAC8B9" w14:textId="77777777" w:rsidR="00000000" w:rsidRDefault="00B90FE9">
      <w:pPr>
        <w:pStyle w:val="-"/>
        <w:rPr>
          <w:rtl/>
        </w:rPr>
      </w:pPr>
      <w:bookmarkStart w:id="658" w:name="FS000000550T14_01_2004_19_19_32C"/>
      <w:bookmarkEnd w:id="658"/>
      <w:r>
        <w:rPr>
          <w:rtl/>
        </w:rPr>
        <w:t xml:space="preserve">עבד-אלמאלכ </w:t>
      </w:r>
      <w:r>
        <w:rPr>
          <w:rtl/>
        </w:rPr>
        <w:t>דהאמשה (רע"ם):</w:t>
      </w:r>
    </w:p>
    <w:p w14:paraId="6F234E9A" w14:textId="77777777" w:rsidR="00000000" w:rsidRDefault="00B90FE9">
      <w:pPr>
        <w:pStyle w:val="a0"/>
        <w:rPr>
          <w:rtl/>
        </w:rPr>
      </w:pPr>
    </w:p>
    <w:p w14:paraId="388B4B47" w14:textId="77777777" w:rsidR="00000000" w:rsidRDefault="00B90FE9">
      <w:pPr>
        <w:pStyle w:val="a0"/>
        <w:rPr>
          <w:rFonts w:hint="cs"/>
          <w:rtl/>
        </w:rPr>
      </w:pPr>
      <w:r>
        <w:rPr>
          <w:rFonts w:hint="cs"/>
          <w:rtl/>
        </w:rPr>
        <w:t>לא נכון? זה דוח שקיבלנו, זה כתוב. תביא לי נתון אחר, נראה. לא 36, אז כמה, 20, 25,  15, 28? מה יכול להיות ההבדל? אין ספק שבכל הדברים הקשים אנחנו מובילים. זאת מדיניות, חבר הכנסת הנדל, מדיניות ממוסדת זה 55 שנים. הגיע הזמן להתאושש ולראות שהמדיני</w:t>
      </w:r>
      <w:r>
        <w:rPr>
          <w:rFonts w:hint="cs"/>
          <w:rtl/>
        </w:rPr>
        <w:t>ות הזאת פוגעת קודם כול במדינת ישראל עצמה ולא רק בתושביה הערבים.</w:t>
      </w:r>
    </w:p>
    <w:p w14:paraId="52D3BAD5" w14:textId="77777777" w:rsidR="00000000" w:rsidRDefault="00B90FE9">
      <w:pPr>
        <w:pStyle w:val="a0"/>
        <w:rPr>
          <w:rFonts w:hint="cs"/>
          <w:rtl/>
        </w:rPr>
      </w:pPr>
    </w:p>
    <w:p w14:paraId="1FB367A1" w14:textId="77777777" w:rsidR="00000000" w:rsidRDefault="00B90FE9">
      <w:pPr>
        <w:pStyle w:val="a0"/>
        <w:rPr>
          <w:rFonts w:hint="cs"/>
          <w:rtl/>
        </w:rPr>
      </w:pPr>
      <w:r>
        <w:rPr>
          <w:rFonts w:hint="cs"/>
          <w:rtl/>
        </w:rPr>
        <w:t xml:space="preserve">אני חושב שכל ממשלה אחראית, וכל איש שיש לו חוש הגינות ממלכתי - - </w:t>
      </w:r>
    </w:p>
    <w:p w14:paraId="409B54B2" w14:textId="77777777" w:rsidR="00000000" w:rsidRDefault="00B90FE9">
      <w:pPr>
        <w:pStyle w:val="a0"/>
        <w:rPr>
          <w:rFonts w:hint="cs"/>
          <w:rtl/>
        </w:rPr>
      </w:pPr>
    </w:p>
    <w:p w14:paraId="220CF5E6" w14:textId="77777777" w:rsidR="00000000" w:rsidRDefault="00B90FE9">
      <w:pPr>
        <w:pStyle w:val="af1"/>
        <w:rPr>
          <w:rFonts w:hint="cs"/>
          <w:rtl/>
        </w:rPr>
      </w:pPr>
      <w:r>
        <w:rPr>
          <w:rtl/>
        </w:rPr>
        <w:t>היו"ר</w:t>
      </w:r>
      <w:r>
        <w:rPr>
          <w:rFonts w:hint="cs"/>
          <w:rtl/>
        </w:rPr>
        <w:t xml:space="preserve"> אתי לבני</w:t>
      </w:r>
      <w:r>
        <w:rPr>
          <w:rtl/>
        </w:rPr>
        <w:t>:</w:t>
      </w:r>
    </w:p>
    <w:p w14:paraId="66424C19" w14:textId="77777777" w:rsidR="00000000" w:rsidRDefault="00B90FE9">
      <w:pPr>
        <w:pStyle w:val="a0"/>
        <w:rPr>
          <w:rFonts w:hint="cs"/>
          <w:rtl/>
        </w:rPr>
      </w:pPr>
    </w:p>
    <w:p w14:paraId="186E493B" w14:textId="77777777" w:rsidR="00000000" w:rsidRDefault="00B90FE9">
      <w:pPr>
        <w:pStyle w:val="a0"/>
        <w:rPr>
          <w:rFonts w:hint="cs"/>
          <w:rtl/>
        </w:rPr>
      </w:pPr>
      <w:r>
        <w:rPr>
          <w:rFonts w:hint="cs"/>
          <w:rtl/>
        </w:rPr>
        <w:t>תודה. מה אתה מבקש, אדוני?</w:t>
      </w:r>
    </w:p>
    <w:p w14:paraId="59FC105C" w14:textId="77777777" w:rsidR="00000000" w:rsidRDefault="00B90FE9">
      <w:pPr>
        <w:pStyle w:val="a0"/>
        <w:rPr>
          <w:rFonts w:hint="cs"/>
          <w:rtl/>
        </w:rPr>
      </w:pPr>
    </w:p>
    <w:p w14:paraId="360C6E8B" w14:textId="77777777" w:rsidR="00000000" w:rsidRDefault="00B90FE9">
      <w:pPr>
        <w:pStyle w:val="-"/>
        <w:rPr>
          <w:rtl/>
        </w:rPr>
      </w:pPr>
      <w:bookmarkStart w:id="659" w:name="FS000000550T14_01_2004_19_22_03C"/>
      <w:bookmarkEnd w:id="659"/>
      <w:r>
        <w:rPr>
          <w:rtl/>
        </w:rPr>
        <w:t>עבד-אלמאלכ דהאמשה (רע"ם):</w:t>
      </w:r>
    </w:p>
    <w:p w14:paraId="15F98B29" w14:textId="77777777" w:rsidR="00000000" w:rsidRDefault="00B90FE9">
      <w:pPr>
        <w:pStyle w:val="a0"/>
        <w:rPr>
          <w:rtl/>
        </w:rPr>
      </w:pPr>
    </w:p>
    <w:p w14:paraId="215C745F" w14:textId="77777777" w:rsidR="00000000" w:rsidRDefault="00B90FE9">
      <w:pPr>
        <w:pStyle w:val="a0"/>
        <w:rPr>
          <w:rFonts w:hint="cs"/>
          <w:rtl/>
        </w:rPr>
      </w:pPr>
      <w:r>
        <w:rPr>
          <w:rFonts w:hint="cs"/>
          <w:rtl/>
        </w:rPr>
        <w:t>- - חייב לעשות לשינוי המצב הזה. אני מבקש להעביר את הנו</w:t>
      </w:r>
      <w:r>
        <w:rPr>
          <w:rFonts w:hint="cs"/>
          <w:rtl/>
        </w:rPr>
        <w:t>שא הזה לוועדה גם כן. הייתי מבקש לוועדת העבודה והרווחה במקרה הזה, לא לוועדת הכספים. אין לנו הרבה מה לקוות שם. תודה רבה.</w:t>
      </w:r>
    </w:p>
    <w:p w14:paraId="72E91722" w14:textId="77777777" w:rsidR="00000000" w:rsidRDefault="00B90FE9">
      <w:pPr>
        <w:pStyle w:val="a0"/>
        <w:rPr>
          <w:rFonts w:hint="cs"/>
          <w:rtl/>
        </w:rPr>
      </w:pPr>
    </w:p>
    <w:p w14:paraId="73295D26" w14:textId="77777777" w:rsidR="00000000" w:rsidRDefault="00B90FE9">
      <w:pPr>
        <w:pStyle w:val="af1"/>
        <w:rPr>
          <w:rFonts w:hint="cs"/>
          <w:rtl/>
        </w:rPr>
      </w:pPr>
      <w:r>
        <w:rPr>
          <w:rtl/>
        </w:rPr>
        <w:t>היו"ר</w:t>
      </w:r>
      <w:r>
        <w:rPr>
          <w:rFonts w:hint="cs"/>
          <w:rtl/>
        </w:rPr>
        <w:t xml:space="preserve"> אתי לבני</w:t>
      </w:r>
      <w:r>
        <w:rPr>
          <w:rtl/>
        </w:rPr>
        <w:t>:</w:t>
      </w:r>
    </w:p>
    <w:p w14:paraId="14E766EE" w14:textId="77777777" w:rsidR="00000000" w:rsidRDefault="00B90FE9">
      <w:pPr>
        <w:pStyle w:val="a0"/>
        <w:rPr>
          <w:rFonts w:hint="cs"/>
          <w:rtl/>
        </w:rPr>
      </w:pPr>
    </w:p>
    <w:p w14:paraId="0C647023" w14:textId="77777777" w:rsidR="00000000" w:rsidRDefault="00B90FE9">
      <w:pPr>
        <w:pStyle w:val="a0"/>
        <w:rPr>
          <w:rFonts w:hint="cs"/>
          <w:rtl/>
        </w:rPr>
      </w:pPr>
      <w:r>
        <w:rPr>
          <w:rFonts w:hint="cs"/>
          <w:rtl/>
        </w:rPr>
        <w:t>תודה. חבר הכנסת זחאלקה, אתה מסכים לוועדה? כן. אנחנו נקיים הצבעה וועדת הכנסת תחליט לאיזו ועדה.</w:t>
      </w:r>
    </w:p>
    <w:p w14:paraId="042EA09F" w14:textId="77777777" w:rsidR="00000000" w:rsidRDefault="00B90FE9">
      <w:pPr>
        <w:pStyle w:val="a0"/>
        <w:rPr>
          <w:rFonts w:hint="cs"/>
          <w:rtl/>
        </w:rPr>
      </w:pPr>
    </w:p>
    <w:p w14:paraId="0BD4A631" w14:textId="77777777" w:rsidR="00000000" w:rsidRDefault="00B90FE9">
      <w:pPr>
        <w:pStyle w:val="af0"/>
        <w:rPr>
          <w:rtl/>
        </w:rPr>
      </w:pPr>
      <w:r>
        <w:rPr>
          <w:rFonts w:hint="eastAsia"/>
          <w:rtl/>
        </w:rPr>
        <w:t>ג</w:t>
      </w:r>
      <w:r>
        <w:rPr>
          <w:rtl/>
        </w:rPr>
        <w:t>'מאל זחאלקה (בל"ד):</w:t>
      </w:r>
    </w:p>
    <w:p w14:paraId="77F862A4" w14:textId="77777777" w:rsidR="00000000" w:rsidRDefault="00B90FE9">
      <w:pPr>
        <w:pStyle w:val="a0"/>
        <w:rPr>
          <w:rFonts w:hint="cs"/>
          <w:rtl/>
        </w:rPr>
      </w:pPr>
    </w:p>
    <w:p w14:paraId="0EED1A4D" w14:textId="77777777" w:rsidR="00000000" w:rsidRDefault="00B90FE9">
      <w:pPr>
        <w:pStyle w:val="a0"/>
        <w:rPr>
          <w:rFonts w:hint="cs"/>
          <w:rtl/>
        </w:rPr>
      </w:pPr>
      <w:r>
        <w:rPr>
          <w:rFonts w:hint="cs"/>
          <w:rtl/>
        </w:rPr>
        <w:t>וע</w:t>
      </w:r>
      <w:r>
        <w:rPr>
          <w:rFonts w:hint="cs"/>
          <w:rtl/>
        </w:rPr>
        <w:t>דת הכספים, זה מוסכם.</w:t>
      </w:r>
    </w:p>
    <w:p w14:paraId="3916C507" w14:textId="77777777" w:rsidR="00000000" w:rsidRDefault="00B90FE9">
      <w:pPr>
        <w:pStyle w:val="a0"/>
        <w:rPr>
          <w:rFonts w:hint="cs"/>
          <w:rtl/>
        </w:rPr>
      </w:pPr>
    </w:p>
    <w:p w14:paraId="39917B34" w14:textId="77777777" w:rsidR="00000000" w:rsidRDefault="00B90FE9">
      <w:pPr>
        <w:pStyle w:val="af1"/>
        <w:rPr>
          <w:rFonts w:hint="cs"/>
          <w:rtl/>
        </w:rPr>
      </w:pPr>
      <w:r>
        <w:rPr>
          <w:rtl/>
        </w:rPr>
        <w:t>היו"ר</w:t>
      </w:r>
      <w:r>
        <w:rPr>
          <w:rFonts w:hint="cs"/>
          <w:rtl/>
        </w:rPr>
        <w:t xml:space="preserve"> אתי לבני</w:t>
      </w:r>
      <w:r>
        <w:rPr>
          <w:rtl/>
        </w:rPr>
        <w:t>:</w:t>
      </w:r>
    </w:p>
    <w:p w14:paraId="1D3055AE" w14:textId="77777777" w:rsidR="00000000" w:rsidRDefault="00B90FE9">
      <w:pPr>
        <w:pStyle w:val="a0"/>
        <w:rPr>
          <w:rFonts w:hint="cs"/>
          <w:rtl/>
        </w:rPr>
      </w:pPr>
    </w:p>
    <w:p w14:paraId="6253BB3E" w14:textId="77777777" w:rsidR="00000000" w:rsidRDefault="00B90FE9">
      <w:pPr>
        <w:pStyle w:val="a0"/>
        <w:rPr>
          <w:rFonts w:hint="cs"/>
          <w:rtl/>
        </w:rPr>
      </w:pPr>
      <w:r>
        <w:rPr>
          <w:rFonts w:hint="cs"/>
          <w:rtl/>
        </w:rPr>
        <w:t>מוסכם עליכם ועדת הכספים, בסדר. בואו נקיים את ההצבעה. בעד זה ועדה.</w:t>
      </w:r>
    </w:p>
    <w:p w14:paraId="41431ADB" w14:textId="77777777" w:rsidR="00000000" w:rsidRDefault="00B90FE9">
      <w:pPr>
        <w:pStyle w:val="a0"/>
        <w:rPr>
          <w:rFonts w:hint="cs"/>
          <w:rtl/>
        </w:rPr>
      </w:pPr>
    </w:p>
    <w:p w14:paraId="466A1B86" w14:textId="77777777" w:rsidR="00000000" w:rsidRDefault="00B90FE9">
      <w:pPr>
        <w:pStyle w:val="ab"/>
        <w:bidi/>
        <w:rPr>
          <w:rFonts w:hint="cs"/>
          <w:rtl/>
        </w:rPr>
      </w:pPr>
      <w:r>
        <w:rPr>
          <w:rFonts w:hint="cs"/>
          <w:rtl/>
        </w:rPr>
        <w:t>הצבעה מס' 25</w:t>
      </w:r>
    </w:p>
    <w:p w14:paraId="6FAEC6F5" w14:textId="77777777" w:rsidR="00000000" w:rsidRDefault="00B90FE9">
      <w:pPr>
        <w:pStyle w:val="a0"/>
        <w:rPr>
          <w:rFonts w:hint="cs"/>
          <w:rtl/>
        </w:rPr>
      </w:pPr>
    </w:p>
    <w:p w14:paraId="1F1398B2" w14:textId="77777777" w:rsidR="00000000" w:rsidRDefault="00B90FE9">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4DD5A986" w14:textId="77777777" w:rsidR="00000000" w:rsidRDefault="00B90FE9">
      <w:pPr>
        <w:pStyle w:val="ac"/>
        <w:bidi/>
        <w:rPr>
          <w:rFonts w:hint="cs"/>
          <w:rtl/>
        </w:rPr>
      </w:pPr>
      <w:r>
        <w:rPr>
          <w:rFonts w:hint="cs"/>
          <w:rtl/>
        </w:rPr>
        <w:t xml:space="preserve">נגד </w:t>
      </w:r>
      <w:r>
        <w:rPr>
          <w:rtl/>
        </w:rPr>
        <w:t>–</w:t>
      </w:r>
      <w:r>
        <w:rPr>
          <w:rFonts w:hint="cs"/>
          <w:rtl/>
        </w:rPr>
        <w:t xml:space="preserve"> אין</w:t>
      </w:r>
    </w:p>
    <w:p w14:paraId="18D550C0"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4A878BC6" w14:textId="77777777" w:rsidR="00000000" w:rsidRDefault="00B90FE9">
      <w:pPr>
        <w:pStyle w:val="ad"/>
        <w:bidi/>
        <w:rPr>
          <w:rFonts w:hint="cs"/>
          <w:rtl/>
        </w:rPr>
      </w:pPr>
      <w:r>
        <w:rPr>
          <w:rFonts w:hint="cs"/>
          <w:rtl/>
        </w:rPr>
        <w:t>ההצעה להעביר את הנושא לוועדת הכספים נתקבלה.</w:t>
      </w:r>
    </w:p>
    <w:p w14:paraId="4D0A0358" w14:textId="77777777" w:rsidR="00000000" w:rsidRDefault="00B90FE9">
      <w:pPr>
        <w:pStyle w:val="a0"/>
        <w:rPr>
          <w:rFonts w:hint="cs"/>
          <w:rtl/>
        </w:rPr>
      </w:pPr>
    </w:p>
    <w:p w14:paraId="142F2DB3" w14:textId="77777777" w:rsidR="00000000" w:rsidRDefault="00B90FE9">
      <w:pPr>
        <w:pStyle w:val="af1"/>
        <w:rPr>
          <w:rFonts w:hint="cs"/>
          <w:rtl/>
        </w:rPr>
      </w:pPr>
      <w:r>
        <w:rPr>
          <w:rtl/>
        </w:rPr>
        <w:t>היו"ר</w:t>
      </w:r>
      <w:r>
        <w:rPr>
          <w:rFonts w:hint="cs"/>
          <w:rtl/>
        </w:rPr>
        <w:t xml:space="preserve"> אתי לבני</w:t>
      </w:r>
      <w:r>
        <w:rPr>
          <w:rtl/>
        </w:rPr>
        <w:t>:</w:t>
      </w:r>
    </w:p>
    <w:p w14:paraId="70F8E0A0" w14:textId="77777777" w:rsidR="00000000" w:rsidRDefault="00B90FE9">
      <w:pPr>
        <w:pStyle w:val="a0"/>
        <w:rPr>
          <w:rFonts w:hint="cs"/>
          <w:rtl/>
        </w:rPr>
      </w:pPr>
    </w:p>
    <w:p w14:paraId="16CE4799" w14:textId="77777777" w:rsidR="00000000" w:rsidRDefault="00B90FE9">
      <w:pPr>
        <w:pStyle w:val="a0"/>
        <w:rPr>
          <w:rFonts w:hint="cs"/>
          <w:rtl/>
        </w:rPr>
      </w:pPr>
      <w:r>
        <w:rPr>
          <w:rFonts w:hint="cs"/>
          <w:rtl/>
        </w:rPr>
        <w:t>שמונה בעד, אין</w:t>
      </w:r>
      <w:r>
        <w:rPr>
          <w:rFonts w:hint="cs"/>
          <w:rtl/>
        </w:rPr>
        <w:t xml:space="preserve"> נגד ואין נמנעים. הנושא הועבר לוועדת הכספים. תודה רבה.</w:t>
      </w:r>
    </w:p>
    <w:p w14:paraId="029D7A99" w14:textId="77777777" w:rsidR="00000000" w:rsidRDefault="00B90FE9">
      <w:pPr>
        <w:pStyle w:val="a0"/>
        <w:rPr>
          <w:rFonts w:hint="cs"/>
          <w:rtl/>
        </w:rPr>
      </w:pPr>
    </w:p>
    <w:p w14:paraId="6E74F408" w14:textId="77777777" w:rsidR="00000000" w:rsidRDefault="00B90FE9">
      <w:pPr>
        <w:pStyle w:val="a0"/>
        <w:rPr>
          <w:rFonts w:hint="cs"/>
          <w:rtl/>
        </w:rPr>
      </w:pPr>
    </w:p>
    <w:p w14:paraId="17C2B672" w14:textId="77777777" w:rsidR="00000000" w:rsidRDefault="00B90FE9">
      <w:pPr>
        <w:pStyle w:val="a2"/>
        <w:rPr>
          <w:rtl/>
        </w:rPr>
      </w:pPr>
    </w:p>
    <w:p w14:paraId="23DDEE3C" w14:textId="77777777" w:rsidR="00000000" w:rsidRDefault="00B90FE9">
      <w:pPr>
        <w:pStyle w:val="a2"/>
        <w:rPr>
          <w:rFonts w:hint="cs"/>
          <w:rtl/>
        </w:rPr>
      </w:pPr>
      <w:bookmarkStart w:id="660" w:name="CS20682FI0020682T14_01_2004_19_28_03"/>
      <w:bookmarkStart w:id="661" w:name="_Toc75077279"/>
      <w:bookmarkEnd w:id="660"/>
      <w:r>
        <w:rPr>
          <w:rtl/>
        </w:rPr>
        <w:t>הצ</w:t>
      </w:r>
      <w:r>
        <w:rPr>
          <w:rFonts w:hint="cs"/>
          <w:rtl/>
        </w:rPr>
        <w:t>עות לסדר-היום</w:t>
      </w:r>
      <w:bookmarkEnd w:id="661"/>
    </w:p>
    <w:p w14:paraId="14093DD4" w14:textId="77777777" w:rsidR="00000000" w:rsidRDefault="00B90FE9">
      <w:pPr>
        <w:pStyle w:val="a2"/>
        <w:rPr>
          <w:rtl/>
        </w:rPr>
      </w:pPr>
      <w:bookmarkStart w:id="662" w:name="_Toc75077280"/>
      <w:r>
        <w:rPr>
          <w:rtl/>
        </w:rPr>
        <w:t>שימוש בתלמידי בתי</w:t>
      </w:r>
      <w:r>
        <w:rPr>
          <w:rFonts w:hint="cs"/>
          <w:rtl/>
        </w:rPr>
        <w:t>-</w:t>
      </w:r>
      <w:r>
        <w:rPr>
          <w:rtl/>
        </w:rPr>
        <w:t>הספר לצרכים פוליטיים</w:t>
      </w:r>
      <w:bookmarkEnd w:id="662"/>
    </w:p>
    <w:p w14:paraId="4195B32D" w14:textId="77777777" w:rsidR="00000000" w:rsidRDefault="00B90FE9">
      <w:pPr>
        <w:pStyle w:val="-0"/>
        <w:rPr>
          <w:rFonts w:hint="cs"/>
          <w:rtl/>
        </w:rPr>
      </w:pPr>
    </w:p>
    <w:p w14:paraId="270791ED" w14:textId="77777777" w:rsidR="00000000" w:rsidRDefault="00B90FE9">
      <w:pPr>
        <w:pStyle w:val="af1"/>
        <w:rPr>
          <w:rFonts w:hint="cs"/>
          <w:rtl/>
        </w:rPr>
      </w:pPr>
      <w:r>
        <w:rPr>
          <w:rtl/>
        </w:rPr>
        <w:t>היו"ר</w:t>
      </w:r>
      <w:r>
        <w:rPr>
          <w:rFonts w:hint="cs"/>
          <w:rtl/>
        </w:rPr>
        <w:t xml:space="preserve"> אתי לבני</w:t>
      </w:r>
      <w:r>
        <w:rPr>
          <w:rtl/>
        </w:rPr>
        <w:t>:</w:t>
      </w:r>
    </w:p>
    <w:p w14:paraId="6875FCFF" w14:textId="77777777" w:rsidR="00000000" w:rsidRDefault="00B90FE9">
      <w:pPr>
        <w:pStyle w:val="a0"/>
        <w:rPr>
          <w:rFonts w:hint="cs"/>
          <w:rtl/>
        </w:rPr>
      </w:pPr>
    </w:p>
    <w:p w14:paraId="1177C2EB" w14:textId="77777777" w:rsidR="00000000" w:rsidRDefault="00B90FE9">
      <w:pPr>
        <w:pStyle w:val="a0"/>
        <w:rPr>
          <w:rFonts w:hint="cs"/>
          <w:rtl/>
        </w:rPr>
      </w:pPr>
      <w:r>
        <w:rPr>
          <w:rFonts w:hint="cs"/>
          <w:rtl/>
        </w:rPr>
        <w:t xml:space="preserve">אנחנו חוזרים לסדר-היום: שימוש בתלמידי בתי-הספר לצרכים פוליטיים - הצעות דחופות לסדר-היום מס' 2270 ו-2355. פותח חבר הכנסת יצחק </w:t>
      </w:r>
      <w:r>
        <w:rPr>
          <w:rFonts w:hint="cs"/>
          <w:rtl/>
        </w:rPr>
        <w:t>הרצוג, בבקשה. שלוש דקות לרשותך.</w:t>
      </w:r>
    </w:p>
    <w:p w14:paraId="3A7D63A6" w14:textId="77777777" w:rsidR="00000000" w:rsidRDefault="00B90FE9">
      <w:pPr>
        <w:pStyle w:val="a0"/>
        <w:rPr>
          <w:rFonts w:hint="cs"/>
          <w:rtl/>
        </w:rPr>
      </w:pPr>
    </w:p>
    <w:p w14:paraId="7764AC92" w14:textId="77777777" w:rsidR="00000000" w:rsidRDefault="00B90FE9">
      <w:pPr>
        <w:pStyle w:val="a"/>
        <w:rPr>
          <w:rtl/>
        </w:rPr>
      </w:pPr>
      <w:bookmarkStart w:id="663" w:name="FS000001044T14_01_2004_19_31_25"/>
      <w:bookmarkStart w:id="664" w:name="_Toc75077281"/>
      <w:bookmarkEnd w:id="663"/>
      <w:r>
        <w:rPr>
          <w:rFonts w:hint="eastAsia"/>
          <w:rtl/>
        </w:rPr>
        <w:t>יצחק</w:t>
      </w:r>
      <w:r>
        <w:rPr>
          <w:rtl/>
        </w:rPr>
        <w:t xml:space="preserve"> הרצוג (העבודה-מימד):</w:t>
      </w:r>
      <w:bookmarkEnd w:id="664"/>
    </w:p>
    <w:p w14:paraId="6C3D5200" w14:textId="77777777" w:rsidR="00000000" w:rsidRDefault="00B90FE9">
      <w:pPr>
        <w:pStyle w:val="a0"/>
        <w:rPr>
          <w:rFonts w:hint="cs"/>
          <w:rtl/>
        </w:rPr>
      </w:pPr>
    </w:p>
    <w:p w14:paraId="077FB8AC" w14:textId="77777777" w:rsidR="00000000" w:rsidRDefault="00B90FE9">
      <w:pPr>
        <w:pStyle w:val="a0"/>
        <w:rPr>
          <w:rFonts w:hint="cs"/>
          <w:rtl/>
        </w:rPr>
      </w:pPr>
      <w:r>
        <w:rPr>
          <w:rFonts w:hint="cs"/>
          <w:rtl/>
        </w:rPr>
        <w:t>גברתי היושבת-ראש, חברי הכנסת, התבקשתי להעלות את הנושא במקומה של חברת הכנסת קולט אביטל, שנבצר ממנה להשתתף בדיון. אבל אני אומר לאדוני, סגן השרה, אני רואה שכבר אתה במגננה, אז אולי ייתן לי אדוני להציג</w:t>
      </w:r>
      <w:r>
        <w:rPr>
          <w:rFonts w:hint="cs"/>
          <w:rtl/>
        </w:rPr>
        <w:t xml:space="preserve"> את הנושא.</w:t>
      </w:r>
    </w:p>
    <w:p w14:paraId="49DC5CE6" w14:textId="77777777" w:rsidR="00000000" w:rsidRDefault="00B90FE9">
      <w:pPr>
        <w:pStyle w:val="a0"/>
        <w:rPr>
          <w:rFonts w:hint="cs"/>
          <w:rtl/>
        </w:rPr>
      </w:pPr>
    </w:p>
    <w:p w14:paraId="25E4C929" w14:textId="77777777" w:rsidR="00000000" w:rsidRDefault="00B90FE9">
      <w:pPr>
        <w:pStyle w:val="af0"/>
        <w:rPr>
          <w:rtl/>
        </w:rPr>
      </w:pPr>
      <w:r>
        <w:rPr>
          <w:rFonts w:hint="cs"/>
          <w:rtl/>
        </w:rPr>
        <w:t xml:space="preserve">סגן שרת החינוך, התרבות והספורט </w:t>
      </w:r>
      <w:r>
        <w:rPr>
          <w:rFonts w:hint="eastAsia"/>
          <w:rtl/>
        </w:rPr>
        <w:t>צבי</w:t>
      </w:r>
      <w:r>
        <w:rPr>
          <w:rtl/>
        </w:rPr>
        <w:t xml:space="preserve"> הנדל:</w:t>
      </w:r>
    </w:p>
    <w:p w14:paraId="5505E90F" w14:textId="77777777" w:rsidR="00000000" w:rsidRDefault="00B90FE9">
      <w:pPr>
        <w:pStyle w:val="a0"/>
        <w:rPr>
          <w:rFonts w:hint="cs"/>
          <w:rtl/>
        </w:rPr>
      </w:pPr>
    </w:p>
    <w:p w14:paraId="5ECAC302" w14:textId="77777777" w:rsidR="00000000" w:rsidRDefault="00B90FE9">
      <w:pPr>
        <w:pStyle w:val="a0"/>
        <w:rPr>
          <w:rFonts w:hint="cs"/>
          <w:rtl/>
        </w:rPr>
      </w:pPr>
      <w:r>
        <w:rPr>
          <w:rFonts w:hint="cs"/>
          <w:rtl/>
        </w:rPr>
        <w:t>זה התקפה עליה, אבל את זה אגיד מהבמה.</w:t>
      </w:r>
    </w:p>
    <w:p w14:paraId="23A80669" w14:textId="77777777" w:rsidR="00000000" w:rsidRDefault="00B90FE9">
      <w:pPr>
        <w:pStyle w:val="a0"/>
        <w:rPr>
          <w:rFonts w:hint="cs"/>
          <w:rtl/>
        </w:rPr>
      </w:pPr>
    </w:p>
    <w:p w14:paraId="000AA617" w14:textId="77777777" w:rsidR="00000000" w:rsidRDefault="00B90FE9">
      <w:pPr>
        <w:pStyle w:val="-"/>
        <w:rPr>
          <w:rtl/>
        </w:rPr>
      </w:pPr>
      <w:bookmarkStart w:id="665" w:name="FS000001044T14_01_2004_19_32_59C"/>
      <w:bookmarkEnd w:id="665"/>
      <w:r>
        <w:rPr>
          <w:rtl/>
        </w:rPr>
        <w:t>יצחק הרצוג (העבודה-מימד):</w:t>
      </w:r>
    </w:p>
    <w:p w14:paraId="33927FD2" w14:textId="77777777" w:rsidR="00000000" w:rsidRDefault="00B90FE9">
      <w:pPr>
        <w:pStyle w:val="a0"/>
        <w:rPr>
          <w:rtl/>
        </w:rPr>
      </w:pPr>
    </w:p>
    <w:p w14:paraId="163E6F5D" w14:textId="77777777" w:rsidR="00000000" w:rsidRDefault="00B90FE9">
      <w:pPr>
        <w:pStyle w:val="a0"/>
        <w:rPr>
          <w:rFonts w:hint="cs"/>
          <w:rtl/>
        </w:rPr>
      </w:pPr>
      <w:r>
        <w:rPr>
          <w:rFonts w:hint="cs"/>
          <w:rtl/>
        </w:rPr>
        <w:t>אולי ייתן לי אדוני להציג את הנושא, מכיוון שאני חושב שגם סגן השרה מבין שהנושא של שימוש בתלמידים להפגנות פוליטיות הוא נושא מסוכן מאין כמוהו</w:t>
      </w:r>
      <w:r>
        <w:rPr>
          <w:rFonts w:hint="cs"/>
          <w:rtl/>
        </w:rPr>
        <w:t xml:space="preserve">, הוא פורץ גדר. </w:t>
      </w:r>
    </w:p>
    <w:p w14:paraId="7442FC41" w14:textId="77777777" w:rsidR="00000000" w:rsidRDefault="00B90FE9">
      <w:pPr>
        <w:pStyle w:val="a0"/>
        <w:rPr>
          <w:rFonts w:hint="cs"/>
          <w:rtl/>
        </w:rPr>
      </w:pPr>
    </w:p>
    <w:p w14:paraId="48D42FAA" w14:textId="77777777" w:rsidR="00000000" w:rsidRDefault="00B90FE9">
      <w:pPr>
        <w:pStyle w:val="a0"/>
        <w:rPr>
          <w:rFonts w:hint="cs"/>
          <w:rtl/>
        </w:rPr>
      </w:pPr>
      <w:r>
        <w:rPr>
          <w:rFonts w:hint="cs"/>
          <w:rtl/>
        </w:rPr>
        <w:t>כפי שפורסם לפחות, סגן השרה פנה בשם תנועת תקומה למוסדות חינוך של הציונות הדתית, וביקש מהם להביא את התלמידים להפגנה נגד פינוי ההתנחלויות, ההפגנה שהתקיימה השבוע בכיכר-רבין. דווח גם שהשרה לבנת הורתה לסגן השרה להימנע מפעולות כאלה בעתיד, משום ש</w:t>
      </w:r>
      <w:r>
        <w:rPr>
          <w:rFonts w:hint="cs"/>
          <w:rtl/>
        </w:rPr>
        <w:t>אין לגייס תלמידים להפגנות פוליטיות.</w:t>
      </w:r>
    </w:p>
    <w:p w14:paraId="0F3575E3" w14:textId="77777777" w:rsidR="00000000" w:rsidRDefault="00B90FE9">
      <w:pPr>
        <w:pStyle w:val="a0"/>
        <w:rPr>
          <w:rFonts w:hint="cs"/>
          <w:rtl/>
        </w:rPr>
      </w:pPr>
    </w:p>
    <w:p w14:paraId="10F832E0" w14:textId="77777777" w:rsidR="00000000" w:rsidRDefault="00B90FE9">
      <w:pPr>
        <w:pStyle w:val="a0"/>
        <w:rPr>
          <w:rFonts w:hint="cs"/>
          <w:rtl/>
        </w:rPr>
      </w:pPr>
      <w:r>
        <w:rPr>
          <w:rFonts w:hint="cs"/>
          <w:rtl/>
        </w:rPr>
        <w:t xml:space="preserve">אדוני, חבר הכנסת הנדל, אני לא בא להתעמת אתך באופן אישי. אני חושב שזה ממש מסוכן וממש בלתי ראוי לתת הנחיות למנהלי מוסדות חינוך, שאתה קשור אליהם בצורה כזאת או אחרת מבחינה תנועתית. ובכלל, עירוב תלמידים, תינוקות של בית-רבן, </w:t>
      </w:r>
      <w:r>
        <w:rPr>
          <w:rFonts w:hint="cs"/>
          <w:rtl/>
        </w:rPr>
        <w:t>בעימות פוליטי שהוא העימות הקשה ביותר, שחוצה את החברה הישראלית לאורכה ולרוחבה, הוא מסוכן מאין כמוהו, וראינו גם למה הוא עלול להביא, מימין ומשמאל.</w:t>
      </w:r>
    </w:p>
    <w:p w14:paraId="1CC471B3" w14:textId="77777777" w:rsidR="00000000" w:rsidRDefault="00B90FE9">
      <w:pPr>
        <w:pStyle w:val="a0"/>
        <w:rPr>
          <w:rFonts w:hint="cs"/>
          <w:rtl/>
        </w:rPr>
      </w:pPr>
    </w:p>
    <w:p w14:paraId="374AADF4" w14:textId="77777777" w:rsidR="00000000" w:rsidRDefault="00B90FE9">
      <w:pPr>
        <w:pStyle w:val="a0"/>
        <w:ind w:firstLine="720"/>
        <w:rPr>
          <w:rFonts w:hint="cs"/>
          <w:rtl/>
        </w:rPr>
      </w:pPr>
      <w:bookmarkStart w:id="666" w:name="FS000001044T14_01_2004_18_55_07"/>
      <w:r>
        <w:rPr>
          <w:rFonts w:hint="cs"/>
          <w:rtl/>
        </w:rPr>
        <w:t>אני חושב שלקחת תלמידים על חשבון מוסדות שמתוקצבים על-ידי המדינה, ובכלל להביא אותם להפגנה כזאת בלי שהם נחשפו לווי</w:t>
      </w:r>
      <w:r>
        <w:rPr>
          <w:rFonts w:hint="cs"/>
          <w:rtl/>
        </w:rPr>
        <w:t xml:space="preserve">כוח האמיתי ובלי שניתנה הזדמנות אמיתית לתלמידים להבין באיזו סיטואציה הם נמצאים - הנושא הזה הוא מסוכן, והייתי אומר לאדוני סגן השרה: אל תיגע בילדים, הרף מהם, אל תערב אותם בנושא הזה. הוויכוח הזה הוא גם כך רווי יצרים מאין כמוהו, הוא כאוב. אני מנסה מאוד מאוד לא </w:t>
      </w:r>
      <w:r>
        <w:rPr>
          <w:rFonts w:hint="cs"/>
          <w:rtl/>
        </w:rPr>
        <w:t xml:space="preserve">לחצות גדר גם בהתבטאות במקום הזה כרגע, אף שיש הרבה מה לומר על הפעלת תלמידים, שהם חלק ממערכת החינוך הממלכתית, בנושא שכזה. </w:t>
      </w:r>
    </w:p>
    <w:p w14:paraId="47003FE2" w14:textId="77777777" w:rsidR="00000000" w:rsidRDefault="00B90FE9">
      <w:pPr>
        <w:pStyle w:val="a0"/>
        <w:ind w:firstLine="720"/>
        <w:rPr>
          <w:rFonts w:hint="cs"/>
          <w:rtl/>
        </w:rPr>
      </w:pPr>
    </w:p>
    <w:p w14:paraId="6F9F9D8F" w14:textId="77777777" w:rsidR="00000000" w:rsidRDefault="00B90FE9">
      <w:pPr>
        <w:pStyle w:val="a0"/>
        <w:ind w:firstLine="720"/>
        <w:rPr>
          <w:rFonts w:hint="cs"/>
          <w:rtl/>
        </w:rPr>
      </w:pPr>
      <w:r>
        <w:rPr>
          <w:rFonts w:hint="cs"/>
          <w:rtl/>
        </w:rPr>
        <w:t>הייתי מציע שהכנסת תקבל החלטה שלפיה בהפגנות פוליטיות אין לערב תלמידים ממוסד</w:t>
      </w:r>
      <w:bookmarkEnd w:id="666"/>
      <w:r>
        <w:rPr>
          <w:rFonts w:hint="cs"/>
          <w:rtl/>
        </w:rPr>
        <w:t xml:space="preserve"> חינוכי כלשהו. תודה רבה.</w:t>
      </w:r>
    </w:p>
    <w:p w14:paraId="596C7CB2" w14:textId="77777777" w:rsidR="00000000" w:rsidRDefault="00B90FE9">
      <w:pPr>
        <w:pStyle w:val="a0"/>
        <w:rPr>
          <w:rFonts w:hint="cs"/>
          <w:rtl/>
        </w:rPr>
      </w:pPr>
    </w:p>
    <w:p w14:paraId="31F89B59" w14:textId="77777777" w:rsidR="00000000" w:rsidRDefault="00B90FE9">
      <w:pPr>
        <w:pStyle w:val="af1"/>
        <w:rPr>
          <w:rtl/>
        </w:rPr>
      </w:pPr>
      <w:r>
        <w:rPr>
          <w:rtl/>
        </w:rPr>
        <w:t>היו"ר</w:t>
      </w:r>
      <w:r>
        <w:rPr>
          <w:rFonts w:hint="cs"/>
          <w:rtl/>
        </w:rPr>
        <w:t xml:space="preserve"> אתי לבני</w:t>
      </w:r>
      <w:r>
        <w:rPr>
          <w:rtl/>
        </w:rPr>
        <w:t>:</w:t>
      </w:r>
    </w:p>
    <w:p w14:paraId="296C6147" w14:textId="77777777" w:rsidR="00000000" w:rsidRDefault="00B90FE9">
      <w:pPr>
        <w:pStyle w:val="a0"/>
        <w:rPr>
          <w:rtl/>
        </w:rPr>
      </w:pPr>
    </w:p>
    <w:p w14:paraId="3DDCA042" w14:textId="77777777" w:rsidR="00000000" w:rsidRDefault="00B90FE9">
      <w:pPr>
        <w:pStyle w:val="a0"/>
        <w:rPr>
          <w:rFonts w:hint="cs"/>
          <w:rtl/>
        </w:rPr>
      </w:pPr>
      <w:r>
        <w:rPr>
          <w:rFonts w:hint="cs"/>
          <w:rtl/>
        </w:rPr>
        <w:t>תודה רבה. הדובר ה</w:t>
      </w:r>
      <w:r>
        <w:rPr>
          <w:rFonts w:hint="cs"/>
          <w:rtl/>
        </w:rPr>
        <w:t xml:space="preserve">בא - חבר הכנסת אילן שלגי. בבקשה. </w:t>
      </w:r>
    </w:p>
    <w:p w14:paraId="53FCD80C" w14:textId="77777777" w:rsidR="00000000" w:rsidRDefault="00B90FE9">
      <w:pPr>
        <w:pStyle w:val="a0"/>
        <w:rPr>
          <w:rFonts w:hint="cs"/>
          <w:rtl/>
        </w:rPr>
      </w:pPr>
    </w:p>
    <w:p w14:paraId="25F9168F" w14:textId="77777777" w:rsidR="00000000" w:rsidRDefault="00B90FE9">
      <w:pPr>
        <w:pStyle w:val="a"/>
        <w:rPr>
          <w:rtl/>
        </w:rPr>
      </w:pPr>
      <w:bookmarkStart w:id="667" w:name="FS000001046T14_01_2004_18_30_27"/>
      <w:bookmarkStart w:id="668" w:name="FS000001046T14_01_2004_18_59_52"/>
      <w:bookmarkStart w:id="669" w:name="_Toc75077282"/>
      <w:bookmarkEnd w:id="667"/>
      <w:bookmarkEnd w:id="668"/>
      <w:r>
        <w:rPr>
          <w:rtl/>
        </w:rPr>
        <w:t>אילן שלגי (שינוי):</w:t>
      </w:r>
      <w:bookmarkEnd w:id="669"/>
    </w:p>
    <w:p w14:paraId="5FE32964" w14:textId="77777777" w:rsidR="00000000" w:rsidRDefault="00B90FE9">
      <w:pPr>
        <w:pStyle w:val="a0"/>
        <w:rPr>
          <w:rtl/>
        </w:rPr>
      </w:pPr>
    </w:p>
    <w:p w14:paraId="28B7B912" w14:textId="77777777" w:rsidR="00000000" w:rsidRDefault="00B90FE9">
      <w:pPr>
        <w:pStyle w:val="a0"/>
        <w:rPr>
          <w:rFonts w:hint="cs"/>
          <w:rtl/>
        </w:rPr>
      </w:pPr>
      <w:r>
        <w:rPr>
          <w:rFonts w:hint="cs"/>
          <w:rtl/>
        </w:rPr>
        <w:t>גברתי היושבת-ראש, חברות וחברי הכנסת, ביום שישי האחרון למדנו מדיווח בעיתון "ידיעות אחרונות", מעדות אישית של עיתונאי רציני, כי תלמידות מבית-הספר הממלכתי-דתי בעופרה הובאו ללמוד  בקרוון במאחז הבלתי-חוקי גי</w:t>
      </w:r>
      <w:r>
        <w:rPr>
          <w:rFonts w:hint="cs"/>
          <w:rtl/>
        </w:rPr>
        <w:t xml:space="preserve">נות-אריה. </w:t>
      </w:r>
    </w:p>
    <w:p w14:paraId="2B43B5EA" w14:textId="77777777" w:rsidR="00000000" w:rsidRDefault="00B90FE9">
      <w:pPr>
        <w:pStyle w:val="a0"/>
        <w:rPr>
          <w:rFonts w:hint="cs"/>
          <w:rtl/>
        </w:rPr>
      </w:pPr>
    </w:p>
    <w:p w14:paraId="5FA6ABB2" w14:textId="77777777" w:rsidR="00000000" w:rsidRDefault="00B90FE9">
      <w:pPr>
        <w:pStyle w:val="a0"/>
        <w:rPr>
          <w:rFonts w:hint="cs"/>
          <w:rtl/>
        </w:rPr>
      </w:pPr>
      <w:r>
        <w:rPr>
          <w:rFonts w:hint="cs"/>
          <w:rtl/>
        </w:rPr>
        <w:t xml:space="preserve">התלמידות קידמו את נציגי התקשורת בשירה. הסכיתו ושמעו: "אני מתנחלת גאה, זורקת אבנים, מפוצצת ערבים". הילדות בוודאי לא הבינו כי זאת התבטאות פאשיסטית, אלימה וגזענית. </w:t>
      </w:r>
    </w:p>
    <w:p w14:paraId="1815B5C4" w14:textId="77777777" w:rsidR="00000000" w:rsidRDefault="00B90FE9">
      <w:pPr>
        <w:pStyle w:val="a0"/>
        <w:rPr>
          <w:rFonts w:hint="cs"/>
          <w:rtl/>
        </w:rPr>
      </w:pPr>
    </w:p>
    <w:p w14:paraId="13EADB79" w14:textId="77777777" w:rsidR="00000000" w:rsidRDefault="00B90FE9">
      <w:pPr>
        <w:pStyle w:val="a0"/>
        <w:rPr>
          <w:rFonts w:hint="cs"/>
          <w:rtl/>
        </w:rPr>
      </w:pPr>
      <w:r>
        <w:rPr>
          <w:rFonts w:hint="cs"/>
          <w:rtl/>
        </w:rPr>
        <w:t>מעבר לדברים המזעזעים שנאמרו על-ידי התלמידות, יש בכל הסיטואציה הגרוטסקית הזאת בעיי</w:t>
      </w:r>
      <w:r>
        <w:rPr>
          <w:rFonts w:hint="cs"/>
          <w:rtl/>
        </w:rPr>
        <w:t xml:space="preserve">תיות קשה. נעשה בתלמידות שימוש פוליטי ציני אשר נועד לשרת את המטרות הפוליטיות של שולחיהן - המורים, המנהלים וראשי המועצה האזורית מטה-בנימין. </w:t>
      </w:r>
    </w:p>
    <w:p w14:paraId="33F27E6F" w14:textId="77777777" w:rsidR="00000000" w:rsidRDefault="00B90FE9">
      <w:pPr>
        <w:pStyle w:val="a0"/>
        <w:rPr>
          <w:rFonts w:hint="cs"/>
          <w:rtl/>
        </w:rPr>
      </w:pPr>
    </w:p>
    <w:p w14:paraId="78E93B1E" w14:textId="77777777" w:rsidR="00000000" w:rsidRDefault="00B90FE9">
      <w:pPr>
        <w:pStyle w:val="a0"/>
        <w:rPr>
          <w:rFonts w:hint="cs"/>
          <w:rtl/>
        </w:rPr>
      </w:pPr>
      <w:r>
        <w:rPr>
          <w:rFonts w:hint="cs"/>
          <w:rtl/>
        </w:rPr>
        <w:t>לצערי, זו אינה הפעם הראשונה שנעשה שימוש בתלמידים לצרכים פוליטיים. לא אחת אנו שומעים על הבאת תלמידים להפגנות ומפגני ת</w:t>
      </w:r>
      <w:r>
        <w:rPr>
          <w:rFonts w:hint="cs"/>
          <w:rtl/>
        </w:rPr>
        <w:t xml:space="preserve">מיכה, בדרך כלל על-ידי גורמים קיצוניים מצד זה או אחר של הקשת הפוליטית. </w:t>
      </w:r>
    </w:p>
    <w:p w14:paraId="268DE317" w14:textId="77777777" w:rsidR="00000000" w:rsidRDefault="00B90FE9">
      <w:pPr>
        <w:pStyle w:val="a0"/>
        <w:rPr>
          <w:rFonts w:hint="cs"/>
          <w:rtl/>
        </w:rPr>
      </w:pPr>
    </w:p>
    <w:p w14:paraId="2C4DA021" w14:textId="77777777" w:rsidR="00000000" w:rsidRDefault="00B90FE9">
      <w:pPr>
        <w:pStyle w:val="a0"/>
        <w:rPr>
          <w:rFonts w:hint="cs"/>
          <w:rtl/>
        </w:rPr>
      </w:pPr>
      <w:r>
        <w:rPr>
          <w:rFonts w:hint="cs"/>
          <w:rtl/>
        </w:rPr>
        <w:t xml:space="preserve">העובדה שהתלמידות הובאו למאחז הבלתי-חוקי לצרכים פוליטיים מובהקים, וגם הפליאו בדברי בלע מחרידים, יש בה כדי להעצים את הבעייתיות של הפרשייה. </w:t>
      </w:r>
    </w:p>
    <w:p w14:paraId="3904E35C" w14:textId="77777777" w:rsidR="00000000" w:rsidRDefault="00B90FE9">
      <w:pPr>
        <w:pStyle w:val="a0"/>
        <w:rPr>
          <w:rFonts w:hint="cs"/>
          <w:rtl/>
        </w:rPr>
      </w:pPr>
    </w:p>
    <w:p w14:paraId="0B93244E" w14:textId="77777777" w:rsidR="00000000" w:rsidRDefault="00B90FE9">
      <w:pPr>
        <w:pStyle w:val="a0"/>
        <w:rPr>
          <w:rFonts w:hint="cs"/>
          <w:rtl/>
        </w:rPr>
      </w:pPr>
      <w:r>
        <w:rPr>
          <w:rFonts w:hint="cs"/>
          <w:rtl/>
        </w:rPr>
        <w:t xml:space="preserve">הגיע הזמן שמדינת ישראל, המתיימרת להיות מדינה </w:t>
      </w:r>
      <w:r>
        <w:rPr>
          <w:rFonts w:hint="cs"/>
          <w:rtl/>
        </w:rPr>
        <w:t xml:space="preserve">מתוקנת, לא נעבור בה לסדר-היום על אירוע כזה. במדינה מתוקנת שר החינוך היה מייד מגנה את עצם המעשה של הבאת התלמידות למקום בלתי חוקי ושל עשיית שימוש פוליטי פסול בהן. </w:t>
      </w:r>
    </w:p>
    <w:p w14:paraId="26E47CAF" w14:textId="77777777" w:rsidR="00000000" w:rsidRDefault="00B90FE9">
      <w:pPr>
        <w:pStyle w:val="a0"/>
        <w:rPr>
          <w:rFonts w:hint="cs"/>
          <w:rtl/>
        </w:rPr>
      </w:pPr>
    </w:p>
    <w:p w14:paraId="26900FD4" w14:textId="77777777" w:rsidR="00000000" w:rsidRDefault="00B90FE9">
      <w:pPr>
        <w:pStyle w:val="a0"/>
        <w:rPr>
          <w:rFonts w:hint="cs"/>
          <w:rtl/>
        </w:rPr>
      </w:pPr>
      <w:r>
        <w:rPr>
          <w:rFonts w:hint="cs"/>
          <w:rtl/>
        </w:rPr>
        <w:t xml:space="preserve">בכל מקרה, אני מצפה משרת החינוך שלנו שתעמיד לדין משמעתי את מורי התלמידות או את המנהל, המנהלת. </w:t>
      </w:r>
      <w:r>
        <w:rPr>
          <w:rFonts w:hint="cs"/>
          <w:rtl/>
        </w:rPr>
        <w:t xml:space="preserve">ראוי גם כי השרה תורה למנכ"לית המשרד להוציא חוזר מנכ"ל חדש ומפורט בנושא זה, המבהיר איסור שימוש פוליטי בתלמידים. </w:t>
      </w:r>
    </w:p>
    <w:p w14:paraId="7FBC1213" w14:textId="77777777" w:rsidR="00000000" w:rsidRDefault="00B90FE9">
      <w:pPr>
        <w:pStyle w:val="a0"/>
        <w:rPr>
          <w:rFonts w:hint="cs"/>
          <w:rtl/>
        </w:rPr>
      </w:pPr>
    </w:p>
    <w:p w14:paraId="6D0E6FD7" w14:textId="77777777" w:rsidR="00000000" w:rsidRDefault="00B90FE9">
      <w:pPr>
        <w:pStyle w:val="a0"/>
        <w:rPr>
          <w:rFonts w:hint="cs"/>
          <w:rtl/>
        </w:rPr>
      </w:pPr>
      <w:r>
        <w:rPr>
          <w:rFonts w:hint="cs"/>
          <w:rtl/>
        </w:rPr>
        <w:t>במדינה מתוקנת לא היו קמים מאחזים בלתי חוקיים, ואפילו היו קיימים, לא היו מאפשרים לתלמידים ללמוד בהם, להפגין בהם ולהיות כלים בידם של פוליטיקאים.</w:t>
      </w:r>
    </w:p>
    <w:p w14:paraId="5DE57E92" w14:textId="77777777" w:rsidR="00000000" w:rsidRDefault="00B90FE9">
      <w:pPr>
        <w:pStyle w:val="a0"/>
        <w:rPr>
          <w:rFonts w:hint="cs"/>
          <w:rtl/>
        </w:rPr>
      </w:pPr>
    </w:p>
    <w:p w14:paraId="48357D6E" w14:textId="77777777" w:rsidR="00000000" w:rsidRDefault="00B90FE9">
      <w:pPr>
        <w:pStyle w:val="a0"/>
        <w:rPr>
          <w:rFonts w:hint="cs"/>
          <w:rtl/>
        </w:rPr>
      </w:pPr>
      <w:r>
        <w:rPr>
          <w:rFonts w:hint="cs"/>
          <w:rtl/>
        </w:rPr>
        <w:t>גברתי היושבת-ראש, חובתנו כאן להבהיר, אין לתת יד למעשים בלתי חוקיים, אין לעשות שימוש בלתי חוקי בתלמידים כדי להשיג מטרות פוליטיות. יש לגנות את צוות המורים, המנהלים והפוליטיקאים שהביאו תלמידות למאחז הבלתי-חוקי, וכמובן לגנות בשאט נפש את הדברים הקשים שאמרו התל</w:t>
      </w:r>
      <w:r>
        <w:rPr>
          <w:rFonts w:hint="cs"/>
          <w:rtl/>
        </w:rPr>
        <w:t>מידות, כנראה בלי להבין את המשמעות.</w:t>
      </w:r>
    </w:p>
    <w:p w14:paraId="4719CF5C" w14:textId="77777777" w:rsidR="00000000" w:rsidRDefault="00B90FE9">
      <w:pPr>
        <w:pStyle w:val="a0"/>
        <w:rPr>
          <w:rFonts w:hint="cs"/>
          <w:rtl/>
        </w:rPr>
      </w:pPr>
    </w:p>
    <w:p w14:paraId="4434D390" w14:textId="77777777" w:rsidR="00000000" w:rsidRDefault="00B90FE9">
      <w:pPr>
        <w:pStyle w:val="a0"/>
        <w:rPr>
          <w:rFonts w:hint="cs"/>
          <w:rtl/>
        </w:rPr>
      </w:pPr>
      <w:r>
        <w:rPr>
          <w:rFonts w:hint="cs"/>
          <w:rtl/>
        </w:rPr>
        <w:t>לפני כחודש כתבתי מכתב לשר הביטחון מר שאול מופז, עם העתק לשרת החינוך, וביקשתי לדעת מה מספר הילדים בגיל חינוך חובה המתגוררים במאחזים הבלתי-חוקיים, האם ילדים אלה משתלבים במערכת החינוך, ומה הם סידורי האבטחה בהסעתם אל גני-היל</w:t>
      </w:r>
      <w:r>
        <w:rPr>
          <w:rFonts w:hint="cs"/>
          <w:rtl/>
        </w:rPr>
        <w:t>דים ובתי-הספר. אתמול קיבלתי את תשובת השר - בת שתי שורות: נמסר לנו על-ידי לשכת הרמטכ"ל כי אין בידי צה"ל הנתונים שביקשת במכתבך.</w:t>
      </w:r>
    </w:p>
    <w:p w14:paraId="39A51EAB" w14:textId="77777777" w:rsidR="00000000" w:rsidRDefault="00B90FE9">
      <w:pPr>
        <w:pStyle w:val="a0"/>
        <w:rPr>
          <w:rFonts w:hint="cs"/>
          <w:rtl/>
        </w:rPr>
      </w:pPr>
    </w:p>
    <w:p w14:paraId="0E965A6B" w14:textId="77777777" w:rsidR="00000000" w:rsidRDefault="00B90FE9">
      <w:pPr>
        <w:pStyle w:val="a0"/>
        <w:rPr>
          <w:rFonts w:hint="cs"/>
          <w:rtl/>
        </w:rPr>
      </w:pPr>
      <w:r>
        <w:rPr>
          <w:rFonts w:hint="cs"/>
          <w:rtl/>
        </w:rPr>
        <w:t>אני שואל: האם ייתכן שצה"ל ומשרד הביטחון, אדוני סגן השרה, אינם יודעים מי גר במאחזים הבלתי-החוקיים או ביישוב כלשהו ברחבי ארץ-ישראל?</w:t>
      </w:r>
      <w:r>
        <w:rPr>
          <w:rFonts w:hint="cs"/>
          <w:rtl/>
        </w:rPr>
        <w:t xml:space="preserve"> כמה ילדים יש שם? כיצד אפוא מתוכננת האבטחה של המאחזים? מי מסיע את הילדים לבתי-הספר? מי מאבטח את ההסעות? כל זה, דרך אגב, על חשבוננו. שר הביטחון, אתה באמת אינך יודע כמה ילדים יש במאחזים? אם אינך יודע, אדוני השר, אז אינך מנהל מערכת ביטחון בשטחים, אתה מנהל שם </w:t>
      </w:r>
      <w:r>
        <w:rPr>
          <w:rFonts w:hint="cs"/>
          <w:rtl/>
        </w:rPr>
        <w:t>פרטצ'יה.</w:t>
      </w:r>
    </w:p>
    <w:p w14:paraId="39177B9C" w14:textId="77777777" w:rsidR="00000000" w:rsidRDefault="00B90FE9">
      <w:pPr>
        <w:pStyle w:val="a0"/>
        <w:rPr>
          <w:rFonts w:hint="cs"/>
          <w:rtl/>
        </w:rPr>
      </w:pPr>
    </w:p>
    <w:p w14:paraId="54EDE71D" w14:textId="77777777" w:rsidR="00000000" w:rsidRDefault="00B90FE9">
      <w:pPr>
        <w:pStyle w:val="a0"/>
        <w:rPr>
          <w:rFonts w:hint="cs"/>
          <w:rtl/>
        </w:rPr>
      </w:pPr>
      <w:r>
        <w:rPr>
          <w:rFonts w:hint="cs"/>
          <w:rtl/>
        </w:rPr>
        <w:t>אני מקווה כי שרת החינוך והתרבות תתעניין בשאלה אם הילדים הגרים בעשרות המאחזים הבלתי-חוקיים משתלבים במערכת החינוך, וכיצד.</w:t>
      </w:r>
    </w:p>
    <w:p w14:paraId="45C81C66" w14:textId="77777777" w:rsidR="00000000" w:rsidRDefault="00B90FE9">
      <w:pPr>
        <w:pStyle w:val="a0"/>
        <w:rPr>
          <w:rFonts w:hint="cs"/>
          <w:rtl/>
        </w:rPr>
      </w:pPr>
    </w:p>
    <w:p w14:paraId="28F65F3B" w14:textId="77777777" w:rsidR="00000000" w:rsidRDefault="00B90FE9">
      <w:pPr>
        <w:pStyle w:val="af1"/>
        <w:rPr>
          <w:rtl/>
        </w:rPr>
      </w:pPr>
      <w:r>
        <w:rPr>
          <w:rtl/>
        </w:rPr>
        <w:t>היו"ר</w:t>
      </w:r>
      <w:r>
        <w:rPr>
          <w:rFonts w:hint="cs"/>
          <w:rtl/>
        </w:rPr>
        <w:t xml:space="preserve"> אתי לבני</w:t>
      </w:r>
      <w:r>
        <w:rPr>
          <w:rtl/>
        </w:rPr>
        <w:t>:</w:t>
      </w:r>
    </w:p>
    <w:p w14:paraId="0EB01CAC" w14:textId="77777777" w:rsidR="00000000" w:rsidRDefault="00B90FE9">
      <w:pPr>
        <w:pStyle w:val="a0"/>
        <w:rPr>
          <w:rtl/>
        </w:rPr>
      </w:pPr>
    </w:p>
    <w:p w14:paraId="1548BBD8" w14:textId="77777777" w:rsidR="00000000" w:rsidRDefault="00B90FE9">
      <w:pPr>
        <w:pStyle w:val="a0"/>
        <w:rPr>
          <w:rFonts w:hint="cs"/>
          <w:rtl/>
        </w:rPr>
      </w:pPr>
      <w:r>
        <w:rPr>
          <w:rFonts w:hint="cs"/>
          <w:rtl/>
        </w:rPr>
        <w:t>תודה. ישיב סגן שרת החינוך, חבר הכנסת הנדל.</w:t>
      </w:r>
    </w:p>
    <w:p w14:paraId="225AFA47" w14:textId="77777777" w:rsidR="00000000" w:rsidRDefault="00B90FE9">
      <w:pPr>
        <w:pStyle w:val="a0"/>
        <w:rPr>
          <w:rFonts w:hint="cs"/>
          <w:rtl/>
        </w:rPr>
      </w:pPr>
    </w:p>
    <w:p w14:paraId="17404119" w14:textId="77777777" w:rsidR="00000000" w:rsidRDefault="00B90FE9">
      <w:pPr>
        <w:pStyle w:val="af0"/>
        <w:rPr>
          <w:rtl/>
        </w:rPr>
      </w:pPr>
      <w:bookmarkStart w:id="670" w:name="FS000000412T14_01_2004_19_16_07"/>
      <w:bookmarkEnd w:id="670"/>
      <w:r>
        <w:rPr>
          <w:rFonts w:hint="eastAsia"/>
          <w:rtl/>
        </w:rPr>
        <w:t>אברהם</w:t>
      </w:r>
      <w:r>
        <w:rPr>
          <w:rtl/>
        </w:rPr>
        <w:t xml:space="preserve"> רביץ (יהדות התורה):</w:t>
      </w:r>
    </w:p>
    <w:p w14:paraId="170E249E" w14:textId="77777777" w:rsidR="00000000" w:rsidRDefault="00B90FE9">
      <w:pPr>
        <w:pStyle w:val="a0"/>
        <w:rPr>
          <w:rFonts w:hint="cs"/>
          <w:rtl/>
        </w:rPr>
      </w:pPr>
    </w:p>
    <w:p w14:paraId="149F6E49" w14:textId="77777777" w:rsidR="00000000" w:rsidRDefault="00B90FE9">
      <w:pPr>
        <w:pStyle w:val="a0"/>
        <w:rPr>
          <w:rFonts w:hint="cs"/>
          <w:rtl/>
        </w:rPr>
      </w:pPr>
      <w:r>
        <w:rPr>
          <w:rFonts w:hint="cs"/>
          <w:rtl/>
        </w:rPr>
        <w:t>הוא לא יודע כמה מאחזים יש, איך הוא יד</w:t>
      </w:r>
      <w:r>
        <w:rPr>
          <w:rFonts w:hint="cs"/>
          <w:rtl/>
        </w:rPr>
        <w:t>ע כמה ילדים יש.</w:t>
      </w:r>
    </w:p>
    <w:p w14:paraId="4356926D" w14:textId="77777777" w:rsidR="00000000" w:rsidRDefault="00B90FE9">
      <w:pPr>
        <w:pStyle w:val="a0"/>
        <w:rPr>
          <w:rFonts w:hint="cs"/>
          <w:rtl/>
        </w:rPr>
      </w:pPr>
    </w:p>
    <w:p w14:paraId="6B3C4A5E" w14:textId="77777777" w:rsidR="00000000" w:rsidRDefault="00B90FE9">
      <w:pPr>
        <w:pStyle w:val="a"/>
        <w:rPr>
          <w:rtl/>
        </w:rPr>
      </w:pPr>
      <w:bookmarkStart w:id="671" w:name="FS000000412T14_01_2004_18_34_36"/>
      <w:bookmarkStart w:id="672" w:name="_Toc75077283"/>
      <w:bookmarkEnd w:id="671"/>
      <w:r>
        <w:rPr>
          <w:rFonts w:hint="eastAsia"/>
          <w:rtl/>
        </w:rPr>
        <w:t>סגן שרת החינוך, התרבות והספורט צבי הנדל:</w:t>
      </w:r>
      <w:bookmarkEnd w:id="672"/>
    </w:p>
    <w:p w14:paraId="02FDF223" w14:textId="77777777" w:rsidR="00000000" w:rsidRDefault="00B90FE9">
      <w:pPr>
        <w:pStyle w:val="a0"/>
        <w:rPr>
          <w:rFonts w:hint="cs"/>
          <w:rtl/>
        </w:rPr>
      </w:pPr>
    </w:p>
    <w:p w14:paraId="633ED119" w14:textId="77777777" w:rsidR="00000000" w:rsidRDefault="00B90FE9">
      <w:pPr>
        <w:pStyle w:val="a0"/>
        <w:rPr>
          <w:rFonts w:hint="cs"/>
          <w:rtl/>
        </w:rPr>
      </w:pPr>
      <w:r>
        <w:rPr>
          <w:rFonts w:hint="cs"/>
          <w:rtl/>
        </w:rPr>
        <w:t xml:space="preserve">גברתי היושבת-ראש, האדונים המכובדים השואלים וחברי הכנסת ידידי, נתחיל אתך, חבר הכנסת הרצוג, זה קצת יותר קצר; אתו אני רוצה קצת להתפלמס. </w:t>
      </w:r>
    </w:p>
    <w:p w14:paraId="7BE8A89D" w14:textId="77777777" w:rsidR="00000000" w:rsidRDefault="00B90FE9">
      <w:pPr>
        <w:pStyle w:val="a0"/>
        <w:rPr>
          <w:rFonts w:hint="cs"/>
          <w:rtl/>
        </w:rPr>
      </w:pPr>
    </w:p>
    <w:p w14:paraId="27997B88" w14:textId="77777777" w:rsidR="00000000" w:rsidRDefault="00B90FE9">
      <w:pPr>
        <w:pStyle w:val="a0"/>
        <w:rPr>
          <w:rFonts w:hint="cs"/>
          <w:rtl/>
        </w:rPr>
      </w:pPr>
      <w:r>
        <w:rPr>
          <w:rFonts w:hint="cs"/>
          <w:rtl/>
        </w:rPr>
        <w:t>קוראים לי צבי הנדל, ובאתי לכנסת מהרבה סיבות. הסיבה המרכזית היא</w:t>
      </w:r>
      <w:r>
        <w:rPr>
          <w:rFonts w:hint="cs"/>
          <w:rtl/>
        </w:rPr>
        <w:t xml:space="preserve"> שאני מאוד מאוד דואג לעם ישראל, למדינת ישראל ולארץ-ישראל, וזה עיקר עיסוקי כאן בבית הזה, ובכל תפקידי אעשה כל מאמץ לשמור על הדברים האלה.</w:t>
      </w:r>
    </w:p>
    <w:p w14:paraId="4624EAD8" w14:textId="77777777" w:rsidR="00000000" w:rsidRDefault="00B90FE9">
      <w:pPr>
        <w:pStyle w:val="a0"/>
        <w:rPr>
          <w:rFonts w:hint="cs"/>
          <w:rtl/>
        </w:rPr>
      </w:pPr>
    </w:p>
    <w:p w14:paraId="11524387" w14:textId="77777777" w:rsidR="00000000" w:rsidRDefault="00B90FE9">
      <w:pPr>
        <w:pStyle w:val="a0"/>
        <w:rPr>
          <w:rFonts w:hint="cs"/>
          <w:rtl/>
        </w:rPr>
      </w:pPr>
      <w:r>
        <w:rPr>
          <w:rFonts w:hint="cs"/>
          <w:rtl/>
        </w:rPr>
        <w:t>המפלגה שלי, שהיא חלק מהאיחוד הלאומי - אנחנו רק שני חברי כנסת במפלגת תקומה - הוציאה קריאה למוסדות פנימייתיים - חלק גדול מ</w:t>
      </w:r>
      <w:r>
        <w:rPr>
          <w:rFonts w:hint="cs"/>
          <w:rtl/>
        </w:rPr>
        <w:t>מוסדות הציונות הדתית הם פנימייתיים - ישיבות תיכוניות, ישיבות הסדר, אולפנות; חלק מהמוסדות לא כפופים כלל למשרד החינוך, הם כבר מעבר לזה. מאחר שהתלמידים נמצאים בפנימייה גם אחרי שעות הלימודים, גם בשעה 20:00 או גם בשעה 19:30, כשהעצרת הזאת התקיימה, הם עדיין במסגר</w:t>
      </w:r>
      <w:r>
        <w:rPr>
          <w:rFonts w:hint="cs"/>
          <w:rtl/>
        </w:rPr>
        <w:t>ת הפנימייתית, הוצאנו מכתבים לא להורים ולא לתלמידים, אלא לראשי המוסדות, לאפשר לילדים לצאת לעצרת הזאת. זה יצא על בלוק מכתבים של מפלגת תקומה, ולא יכול היה מישהו להתבלבל, היה חתום שם מזכ"ל המפלגה וכתוב חבר הכנסת אורי אריאל, יושב-ראש ועדת תקציב הביטחון, והיה כת</w:t>
      </w:r>
      <w:r>
        <w:rPr>
          <w:rFonts w:hint="cs"/>
          <w:rtl/>
        </w:rPr>
        <w:t>וב שם חבר הכנסת צבי הנדל סגן שרת החינוך. מה לעשות, זה התואר שלי.</w:t>
      </w:r>
    </w:p>
    <w:p w14:paraId="1BF54A77" w14:textId="77777777" w:rsidR="00000000" w:rsidRDefault="00B90FE9">
      <w:pPr>
        <w:pStyle w:val="a0"/>
        <w:rPr>
          <w:rFonts w:hint="cs"/>
          <w:rtl/>
        </w:rPr>
      </w:pPr>
    </w:p>
    <w:p w14:paraId="2C368874" w14:textId="77777777" w:rsidR="00000000" w:rsidRDefault="00B90FE9">
      <w:pPr>
        <w:pStyle w:val="af0"/>
        <w:rPr>
          <w:rtl/>
        </w:rPr>
      </w:pPr>
      <w:bookmarkStart w:id="673" w:name="FS000000412T14_01_2004_18_36_53C"/>
      <w:bookmarkEnd w:id="673"/>
      <w:r>
        <w:rPr>
          <w:rFonts w:hint="eastAsia"/>
          <w:rtl/>
        </w:rPr>
        <w:t>יצחק</w:t>
      </w:r>
      <w:r>
        <w:rPr>
          <w:rtl/>
        </w:rPr>
        <w:t xml:space="preserve"> הרצוג (העבודה-מימד):</w:t>
      </w:r>
    </w:p>
    <w:p w14:paraId="431DA015" w14:textId="77777777" w:rsidR="00000000" w:rsidRDefault="00B90FE9">
      <w:pPr>
        <w:pStyle w:val="a0"/>
        <w:rPr>
          <w:rFonts w:hint="cs"/>
          <w:rtl/>
        </w:rPr>
      </w:pPr>
    </w:p>
    <w:p w14:paraId="62932C94" w14:textId="77777777" w:rsidR="00000000" w:rsidRDefault="00B90FE9">
      <w:pPr>
        <w:pStyle w:val="a0"/>
        <w:rPr>
          <w:rFonts w:hint="cs"/>
          <w:rtl/>
        </w:rPr>
      </w:pPr>
      <w:r>
        <w:rPr>
          <w:rFonts w:hint="cs"/>
          <w:rtl/>
        </w:rPr>
        <w:t>זה מקרין עליהם.</w:t>
      </w:r>
    </w:p>
    <w:p w14:paraId="432219A2" w14:textId="77777777" w:rsidR="00000000" w:rsidRDefault="00B90FE9">
      <w:pPr>
        <w:pStyle w:val="a0"/>
        <w:rPr>
          <w:rFonts w:hint="cs"/>
          <w:rtl/>
        </w:rPr>
      </w:pPr>
    </w:p>
    <w:p w14:paraId="0E3E3CF6" w14:textId="77777777" w:rsidR="00000000" w:rsidRDefault="00B90FE9">
      <w:pPr>
        <w:pStyle w:val="-"/>
        <w:rPr>
          <w:rtl/>
        </w:rPr>
      </w:pPr>
      <w:bookmarkStart w:id="674" w:name="FS000000412T14_01_2004_18_37_00C"/>
      <w:bookmarkEnd w:id="674"/>
      <w:r>
        <w:rPr>
          <w:rtl/>
        </w:rPr>
        <w:t>סגן שרת החינוך, התרבות והספורט צבי הנדל:</w:t>
      </w:r>
    </w:p>
    <w:p w14:paraId="04B56C6F" w14:textId="77777777" w:rsidR="00000000" w:rsidRDefault="00B90FE9">
      <w:pPr>
        <w:pStyle w:val="a0"/>
        <w:rPr>
          <w:rtl/>
        </w:rPr>
      </w:pPr>
    </w:p>
    <w:p w14:paraId="3F0D813E" w14:textId="77777777" w:rsidR="00000000" w:rsidRDefault="00B90FE9">
      <w:pPr>
        <w:pStyle w:val="a0"/>
        <w:rPr>
          <w:rFonts w:hint="cs"/>
          <w:rtl/>
        </w:rPr>
      </w:pPr>
      <w:r>
        <w:rPr>
          <w:rFonts w:hint="cs"/>
          <w:rtl/>
        </w:rPr>
        <w:t>אני יודע, "מקרין". ראיתי גם את ההפגנות של "שלום עכשיו", כמה מקרין, שם אין ילדים בכלל.</w:t>
      </w:r>
    </w:p>
    <w:p w14:paraId="0423F3BB" w14:textId="77777777" w:rsidR="00000000" w:rsidRDefault="00B90FE9">
      <w:pPr>
        <w:pStyle w:val="a0"/>
        <w:rPr>
          <w:rFonts w:hint="cs"/>
          <w:rtl/>
        </w:rPr>
      </w:pPr>
    </w:p>
    <w:p w14:paraId="7249F5FE" w14:textId="77777777" w:rsidR="00000000" w:rsidRDefault="00B90FE9">
      <w:pPr>
        <w:pStyle w:val="af0"/>
        <w:rPr>
          <w:rtl/>
        </w:rPr>
      </w:pPr>
      <w:r>
        <w:rPr>
          <w:rFonts w:hint="eastAsia"/>
          <w:rtl/>
        </w:rPr>
        <w:t>יצחק</w:t>
      </w:r>
      <w:r>
        <w:rPr>
          <w:rtl/>
        </w:rPr>
        <w:t xml:space="preserve"> הרצוג (העבוד</w:t>
      </w:r>
      <w:r>
        <w:rPr>
          <w:rtl/>
        </w:rPr>
        <w:t>ה-מימד):</w:t>
      </w:r>
    </w:p>
    <w:p w14:paraId="1A6EFFCC" w14:textId="77777777" w:rsidR="00000000" w:rsidRDefault="00B90FE9">
      <w:pPr>
        <w:pStyle w:val="a0"/>
        <w:rPr>
          <w:rFonts w:hint="cs"/>
          <w:rtl/>
        </w:rPr>
      </w:pPr>
    </w:p>
    <w:p w14:paraId="2F57E597" w14:textId="77777777" w:rsidR="00000000" w:rsidRDefault="00B90FE9">
      <w:pPr>
        <w:pStyle w:val="a0"/>
        <w:rPr>
          <w:rFonts w:hint="cs"/>
          <w:rtl/>
        </w:rPr>
      </w:pPr>
      <w:r>
        <w:rPr>
          <w:rFonts w:hint="cs"/>
          <w:rtl/>
        </w:rPr>
        <w:t xml:space="preserve">מה הקשר? </w:t>
      </w:r>
    </w:p>
    <w:p w14:paraId="5A0F9956" w14:textId="77777777" w:rsidR="00000000" w:rsidRDefault="00B90FE9">
      <w:pPr>
        <w:pStyle w:val="a0"/>
        <w:rPr>
          <w:rFonts w:hint="cs"/>
          <w:rtl/>
        </w:rPr>
      </w:pPr>
    </w:p>
    <w:p w14:paraId="237A5D06" w14:textId="77777777" w:rsidR="00000000" w:rsidRDefault="00B90FE9">
      <w:pPr>
        <w:pStyle w:val="-"/>
        <w:rPr>
          <w:rtl/>
        </w:rPr>
      </w:pPr>
      <w:bookmarkStart w:id="675" w:name="FS000000412T14_01_2004_18_37_19C"/>
      <w:bookmarkEnd w:id="675"/>
      <w:r>
        <w:rPr>
          <w:rtl/>
        </w:rPr>
        <w:t>סגן שרת החינוך, התרבות והספורט צבי הנדל:</w:t>
      </w:r>
    </w:p>
    <w:p w14:paraId="284F6E6C" w14:textId="77777777" w:rsidR="00000000" w:rsidRDefault="00B90FE9">
      <w:pPr>
        <w:pStyle w:val="a0"/>
        <w:rPr>
          <w:rtl/>
        </w:rPr>
      </w:pPr>
    </w:p>
    <w:p w14:paraId="0A4BE467" w14:textId="77777777" w:rsidR="00000000" w:rsidRDefault="00B90FE9">
      <w:pPr>
        <w:pStyle w:val="a0"/>
        <w:rPr>
          <w:rFonts w:hint="cs"/>
          <w:rtl/>
        </w:rPr>
      </w:pPr>
      <w:r>
        <w:rPr>
          <w:rFonts w:hint="cs"/>
          <w:rtl/>
        </w:rPr>
        <w:t xml:space="preserve">דיברת על ילדים. </w:t>
      </w:r>
    </w:p>
    <w:p w14:paraId="1C85FB9E" w14:textId="77777777" w:rsidR="00000000" w:rsidRDefault="00B90FE9">
      <w:pPr>
        <w:pStyle w:val="a0"/>
        <w:rPr>
          <w:rFonts w:hint="cs"/>
          <w:rtl/>
        </w:rPr>
      </w:pPr>
    </w:p>
    <w:p w14:paraId="5B1298B7" w14:textId="77777777" w:rsidR="00000000" w:rsidRDefault="00B90FE9">
      <w:pPr>
        <w:pStyle w:val="af0"/>
        <w:rPr>
          <w:rtl/>
        </w:rPr>
      </w:pPr>
      <w:r>
        <w:rPr>
          <w:rFonts w:hint="eastAsia"/>
          <w:rtl/>
        </w:rPr>
        <w:t>יצחק</w:t>
      </w:r>
      <w:r>
        <w:rPr>
          <w:rtl/>
        </w:rPr>
        <w:t xml:space="preserve"> הרצוג (העבודה-מימד):</w:t>
      </w:r>
    </w:p>
    <w:p w14:paraId="737986C9" w14:textId="77777777" w:rsidR="00000000" w:rsidRDefault="00B90FE9">
      <w:pPr>
        <w:pStyle w:val="a0"/>
        <w:rPr>
          <w:rFonts w:hint="cs"/>
          <w:rtl/>
        </w:rPr>
      </w:pPr>
    </w:p>
    <w:p w14:paraId="1834B2DA" w14:textId="77777777" w:rsidR="00000000" w:rsidRDefault="00B90FE9">
      <w:pPr>
        <w:pStyle w:val="a0"/>
        <w:rPr>
          <w:rFonts w:hint="cs"/>
          <w:rtl/>
        </w:rPr>
      </w:pPr>
      <w:r>
        <w:rPr>
          <w:rFonts w:hint="cs"/>
          <w:rtl/>
        </w:rPr>
        <w:t>אתה סגן שרה, יש לך אוטוריטה, תיזהר בזה.</w:t>
      </w:r>
    </w:p>
    <w:p w14:paraId="38BE02FA" w14:textId="77777777" w:rsidR="00000000" w:rsidRDefault="00B90FE9">
      <w:pPr>
        <w:pStyle w:val="a0"/>
        <w:rPr>
          <w:rFonts w:hint="cs"/>
          <w:rtl/>
        </w:rPr>
      </w:pPr>
    </w:p>
    <w:p w14:paraId="6C8509FC" w14:textId="77777777" w:rsidR="00000000" w:rsidRDefault="00B90FE9">
      <w:pPr>
        <w:pStyle w:val="-"/>
        <w:rPr>
          <w:rtl/>
        </w:rPr>
      </w:pPr>
      <w:bookmarkStart w:id="676" w:name="FS000000412T14_01_2004_19_37_09C"/>
      <w:bookmarkEnd w:id="676"/>
      <w:r>
        <w:rPr>
          <w:rtl/>
        </w:rPr>
        <w:t>סגן שרת החינוך, התרבות והספורט צבי הנדל:</w:t>
      </w:r>
    </w:p>
    <w:p w14:paraId="46DCE83B" w14:textId="77777777" w:rsidR="00000000" w:rsidRDefault="00B90FE9">
      <w:pPr>
        <w:pStyle w:val="a0"/>
        <w:rPr>
          <w:rtl/>
        </w:rPr>
      </w:pPr>
    </w:p>
    <w:p w14:paraId="23C5F7A0" w14:textId="77777777" w:rsidR="00000000" w:rsidRDefault="00B90FE9">
      <w:pPr>
        <w:pStyle w:val="a0"/>
        <w:rPr>
          <w:rFonts w:hint="cs"/>
          <w:rtl/>
        </w:rPr>
      </w:pPr>
      <w:r>
        <w:rPr>
          <w:rFonts w:hint="cs"/>
          <w:rtl/>
        </w:rPr>
        <w:t>זה לא דו-שיח. אני סגן שרה מכוח היותי חבר תקומה וחבר באיחוד הלאומי</w:t>
      </w:r>
      <w:r>
        <w:rPr>
          <w:rFonts w:hint="cs"/>
          <w:rtl/>
        </w:rPr>
        <w:t xml:space="preserve">. אני חושב שאין עצרת יותר חינוכית - מעורבות פוליטית  - מהעצרת שהתקיימה שם השבוע. זה ערך חינוכי ממדרגה ראשונה. </w:t>
      </w:r>
    </w:p>
    <w:p w14:paraId="7CB986F1" w14:textId="77777777" w:rsidR="00000000" w:rsidRDefault="00B90FE9">
      <w:pPr>
        <w:pStyle w:val="a0"/>
        <w:rPr>
          <w:rFonts w:hint="cs"/>
          <w:rtl/>
        </w:rPr>
      </w:pPr>
    </w:p>
    <w:p w14:paraId="747AD93D" w14:textId="77777777" w:rsidR="00000000" w:rsidRDefault="00B90FE9">
      <w:pPr>
        <w:pStyle w:val="a0"/>
        <w:rPr>
          <w:rFonts w:hint="cs"/>
          <w:rtl/>
        </w:rPr>
      </w:pPr>
      <w:r>
        <w:rPr>
          <w:rFonts w:hint="cs"/>
          <w:rtl/>
        </w:rPr>
        <w:t xml:space="preserve">שרת החינוך העירה לי שצריך להבהיר לכולם שזאת לא הנחיה של משרד החינוך, אלא זה מכתב של תקומה. כך עשיתי. זה היה ברור לכולם. אף אחד מהמוסדות לא העלה </w:t>
      </w:r>
      <w:r>
        <w:rPr>
          <w:rFonts w:hint="cs"/>
          <w:rtl/>
        </w:rPr>
        <w:t>על דעתו שזאת הנחיה של משרד החינוך. ולכן, זאת היתה סערה בכוס מים.</w:t>
      </w:r>
    </w:p>
    <w:p w14:paraId="27ECE595" w14:textId="77777777" w:rsidR="00000000" w:rsidRDefault="00B90FE9">
      <w:pPr>
        <w:pStyle w:val="a0"/>
        <w:rPr>
          <w:rFonts w:hint="cs"/>
          <w:rtl/>
        </w:rPr>
      </w:pPr>
    </w:p>
    <w:p w14:paraId="463058AD" w14:textId="77777777" w:rsidR="00000000" w:rsidRDefault="00B90FE9">
      <w:pPr>
        <w:pStyle w:val="a0"/>
        <w:rPr>
          <w:rFonts w:hint="cs"/>
          <w:rtl/>
        </w:rPr>
      </w:pPr>
      <w:r>
        <w:rPr>
          <w:rFonts w:hint="cs"/>
          <w:rtl/>
        </w:rPr>
        <w:t>הכעס שלי היה בעיקר כשהתחלת לדבר על הגברת קולט אביטל. היה לי היום עניין חשוב מאוד במשרד החינוך ולא יכולתי להיות בכנסת, וביקשתי שהיא תדחה את הדיון בשבוע, שיהיה דיון בשבוע הבא, כי רק ביום רביעי</w:t>
      </w:r>
      <w:r>
        <w:rPr>
          <w:rFonts w:hint="cs"/>
          <w:rtl/>
        </w:rPr>
        <w:t xml:space="preserve"> דנים. היא היתה בחוץ-לארץ, והיא דאגה להתקשר מחוץ-לארץ ולהגיד: לא, זה דחוף, זה חשוב, אני לא אוותר. אז ביטלתי את כל תוכניותי, ואתה השעיר לעזאזל יחד אתי, אבל היא לא פה.</w:t>
      </w:r>
    </w:p>
    <w:p w14:paraId="47C6ACA1" w14:textId="77777777" w:rsidR="00000000" w:rsidRDefault="00B90FE9">
      <w:pPr>
        <w:pStyle w:val="a0"/>
        <w:rPr>
          <w:rFonts w:hint="cs"/>
          <w:rtl/>
        </w:rPr>
      </w:pPr>
    </w:p>
    <w:p w14:paraId="2BD976C7" w14:textId="77777777" w:rsidR="00000000" w:rsidRDefault="00B90FE9">
      <w:pPr>
        <w:pStyle w:val="a0"/>
        <w:rPr>
          <w:rFonts w:hint="cs"/>
          <w:rtl/>
        </w:rPr>
      </w:pPr>
      <w:r>
        <w:rPr>
          <w:rFonts w:hint="cs"/>
          <w:rtl/>
        </w:rPr>
        <w:t>ידידי חבר הכנסת שלגי, לא לעצם שאלתך, אבל שרבבת גם את נושא המאחזים הבלתי-מורשים. הריני להו</w:t>
      </w:r>
      <w:r>
        <w:rPr>
          <w:rFonts w:hint="cs"/>
          <w:rtl/>
        </w:rPr>
        <w:t>דיעך בדקה אחת, להסביר לך, שכשפנינו אל ראש הממשלה ואמרנו לו כחברי קואליציה שיש לנו חילוקי דעות גם על המאחזים הבלתי-מורשים, אם כן או לא לעקור וכמה בנייה בלתי חוקית, או בלתי מורשית יש בקרב אוכלוסיות אחרות וכן הלאה, אבל זה נושא לגיטימי לוויכוח, ואם זה בלתי מור</w:t>
      </w:r>
      <w:r>
        <w:rPr>
          <w:rFonts w:hint="cs"/>
          <w:rtl/>
        </w:rPr>
        <w:t>שה, אם אתה, ראש הממשלה, אמרת, וכן הלאה, אבל גם זה נושא לוויכוח. יש לי בקשה אחת ממך, אם אתה רוצה לעקור יישובים מעל אדמתם המורשית או הבלתי-מורשית, תעשה את זה בהליך של בנייה בלתי חוקית, כמו שעשית כל הזמן, כמו שעשה אהוד ברק וכמו שעשו כולם. השר אמר כי אין בעיה,</w:t>
      </w:r>
      <w:r>
        <w:rPr>
          <w:rFonts w:hint="cs"/>
          <w:rtl/>
        </w:rPr>
        <w:t xml:space="preserve"> ודאי צבי, וודאי ליברמן. פתאום הוא גילה שזה לא עובר בבג</w:t>
      </w:r>
      <w:r>
        <w:rPr>
          <w:rtl/>
        </w:rPr>
        <w:t>"</w:t>
      </w:r>
      <w:r>
        <w:rPr>
          <w:rFonts w:hint="cs"/>
          <w:rtl/>
        </w:rPr>
        <w:t>ץ, כי זה מורשה. רוב מוחלט של המאחזים מאושרים, אבל יש לחץ גדול מסיעתך, למשל, מה יגידו בהאג ובארצות-הברית. פתאום זה הפך להיות פינוי מדיני והוא חותם על פינוי מדיני. רק לפני חודשיים הוא אמר לנו שזה לא קשו</w:t>
      </w:r>
      <w:r>
        <w:rPr>
          <w:rFonts w:hint="cs"/>
          <w:rtl/>
        </w:rPr>
        <w:t xml:space="preserve">ר למפת הדרכים וכי הוא דואג לחוק ורק בגללו הוא עוקר מאחזים בלתי מורשים מאדמתם. הסתבר לו שזה מורשה. בכתובים נאמר שזה מורשה. זו לא מיסטיקה, יש אישורים מסודרים. </w:t>
      </w:r>
    </w:p>
    <w:p w14:paraId="50AE8569" w14:textId="77777777" w:rsidR="00000000" w:rsidRDefault="00B90FE9">
      <w:pPr>
        <w:pStyle w:val="a0"/>
        <w:rPr>
          <w:rFonts w:hint="cs"/>
          <w:rtl/>
        </w:rPr>
      </w:pPr>
    </w:p>
    <w:p w14:paraId="5240F42C" w14:textId="77777777" w:rsidR="00000000" w:rsidRDefault="00B90FE9">
      <w:pPr>
        <w:pStyle w:val="a0"/>
        <w:rPr>
          <w:rFonts w:hint="cs"/>
          <w:rtl/>
        </w:rPr>
      </w:pPr>
      <w:r>
        <w:rPr>
          <w:rFonts w:hint="cs"/>
          <w:rtl/>
        </w:rPr>
        <w:t>אני רוצה להעמיד אותך על טעותך. אני חושב שהצבא גם לא בדיוק יודע להראות שהוא אחראי על ביטחון כל מדי</w:t>
      </w:r>
      <w:r>
        <w:rPr>
          <w:rFonts w:hint="cs"/>
          <w:rtl/>
        </w:rPr>
        <w:t xml:space="preserve">נת ישראל. כמה ילדים יש בתל-אביב, בבני-ברק או בירושלים? אני לא מבין מה אתה מלין ששר הביטחון או הצבא לא יודעים כמה ילדים יש בכל מקום. </w:t>
      </w:r>
    </w:p>
    <w:p w14:paraId="20E40C76" w14:textId="77777777" w:rsidR="00000000" w:rsidRDefault="00B90FE9">
      <w:pPr>
        <w:pStyle w:val="a0"/>
        <w:rPr>
          <w:rFonts w:hint="cs"/>
          <w:rtl/>
        </w:rPr>
      </w:pPr>
    </w:p>
    <w:p w14:paraId="67BEC17D" w14:textId="77777777" w:rsidR="00000000" w:rsidRDefault="00B90FE9">
      <w:pPr>
        <w:pStyle w:val="a0"/>
        <w:rPr>
          <w:rFonts w:hint="cs"/>
          <w:rtl/>
        </w:rPr>
      </w:pPr>
      <w:r>
        <w:rPr>
          <w:rFonts w:hint="cs"/>
          <w:rtl/>
        </w:rPr>
        <w:t>לעצם שאלתך, מובן שמשרד החינוך, ודאי בשעות הלימודים, שרת החינוך ואפילו סגן שרת החינוך, לא מוכנים שיוציאו ילדים ממסגרת בתי-ה</w:t>
      </w:r>
      <w:r>
        <w:rPr>
          <w:rFonts w:hint="cs"/>
          <w:rtl/>
        </w:rPr>
        <w:t xml:space="preserve">ספר ללכת למאחז מורשה או בלתי מורשה, פוליטי או אנטי-פוליטי. כמוך ראו את זה בעיתון גם אנשי משרד החינוך. מנהל המחוז, מר הראל, פנה מייד לאותו בית-ספר, קיבל הסבר וביקש אותו גם בכתב. אני קורא לך את התשובה של מנהל בית-הספר: "בדקתי את העניין וחשוב לי להדגיש באופן </w:t>
      </w:r>
      <w:r>
        <w:rPr>
          <w:rFonts w:hint="cs"/>
          <w:rtl/>
        </w:rPr>
        <w:t>ברור וחד-משמעי שבנות של האולפנה לא נשלחו לשם" - הכוונה היא לאותו מאחז - "עם זאת, אם יימצא שבנות הגיעו על דעת עצמן, אנו נברר מי הן ונתייחס אל הדבר כהפרת משמעת" - כי גם אם לא בית-הספר ארגן את זה, זה לא בסדר שהן היו שם בשעות הלימודים - "חשוב לי להדגיש כי זו ה</w:t>
      </w:r>
      <w:r>
        <w:rPr>
          <w:rFonts w:hint="cs"/>
          <w:rtl/>
        </w:rPr>
        <w:t>מדיניות שלנו שהובהרה לבנות פעמים מספר. האולפנה לא יוזמת שליחת בנות לגינות-אריה או למאחז אחר, ואם נמצאות שם בנות, הן הגיעו על דעת עצמן, ואם יש צורך הן ייענשו - - -".</w:t>
      </w:r>
    </w:p>
    <w:p w14:paraId="1C11C236" w14:textId="77777777" w:rsidR="00000000" w:rsidRDefault="00B90FE9">
      <w:pPr>
        <w:pStyle w:val="a0"/>
        <w:ind w:firstLine="0"/>
        <w:rPr>
          <w:rFonts w:hint="cs"/>
          <w:rtl/>
        </w:rPr>
      </w:pPr>
    </w:p>
    <w:p w14:paraId="7054575F" w14:textId="77777777" w:rsidR="00000000" w:rsidRDefault="00B90FE9">
      <w:pPr>
        <w:pStyle w:val="af0"/>
        <w:rPr>
          <w:rtl/>
        </w:rPr>
      </w:pPr>
      <w:bookmarkStart w:id="677" w:name="FS000000713T14_01_2004_19_28_20"/>
      <w:bookmarkEnd w:id="677"/>
      <w:r>
        <w:rPr>
          <w:rFonts w:hint="eastAsia"/>
          <w:rtl/>
        </w:rPr>
        <w:t>אורי</w:t>
      </w:r>
      <w:r>
        <w:rPr>
          <w:rtl/>
        </w:rPr>
        <w:t xml:space="preserve"> יהודה אריאל (האיחוד הלאומי - ישראל ביתנו):</w:t>
      </w:r>
    </w:p>
    <w:p w14:paraId="6EA8DBD5" w14:textId="77777777" w:rsidR="00000000" w:rsidRDefault="00B90FE9">
      <w:pPr>
        <w:pStyle w:val="a0"/>
        <w:rPr>
          <w:rFonts w:hint="cs"/>
          <w:rtl/>
        </w:rPr>
      </w:pPr>
    </w:p>
    <w:p w14:paraId="5F067230" w14:textId="77777777" w:rsidR="00000000" w:rsidRDefault="00B90FE9">
      <w:pPr>
        <w:pStyle w:val="a0"/>
        <w:rPr>
          <w:rFonts w:hint="cs"/>
          <w:rtl/>
        </w:rPr>
      </w:pPr>
      <w:r>
        <w:rPr>
          <w:rFonts w:hint="cs"/>
          <w:rtl/>
        </w:rPr>
        <w:t>מה היה שם במאחז? מה היה בהפגנה? האם היה ב</w:t>
      </w:r>
      <w:r>
        <w:rPr>
          <w:rFonts w:hint="cs"/>
          <w:rtl/>
        </w:rPr>
        <w:t xml:space="preserve">סדר?  </w:t>
      </w:r>
    </w:p>
    <w:p w14:paraId="1557865D" w14:textId="77777777" w:rsidR="00000000" w:rsidRDefault="00B90FE9">
      <w:pPr>
        <w:pStyle w:val="a0"/>
        <w:rPr>
          <w:rFonts w:hint="cs"/>
          <w:rtl/>
        </w:rPr>
      </w:pPr>
    </w:p>
    <w:p w14:paraId="59CA58FA" w14:textId="77777777" w:rsidR="00000000" w:rsidRDefault="00B90FE9">
      <w:pPr>
        <w:pStyle w:val="-"/>
        <w:rPr>
          <w:rtl/>
        </w:rPr>
      </w:pPr>
      <w:r>
        <w:rPr>
          <w:rtl/>
        </w:rPr>
        <w:t>סגן שרת החינוך, התרבות והספורט צבי הנדל:</w:t>
      </w:r>
    </w:p>
    <w:p w14:paraId="42C45BB1" w14:textId="77777777" w:rsidR="00000000" w:rsidRDefault="00B90FE9">
      <w:pPr>
        <w:pStyle w:val="a0"/>
        <w:rPr>
          <w:rFonts w:hint="cs"/>
          <w:rtl/>
        </w:rPr>
      </w:pPr>
    </w:p>
    <w:p w14:paraId="01FE6C39" w14:textId="77777777" w:rsidR="00000000" w:rsidRDefault="00B90FE9">
      <w:pPr>
        <w:pStyle w:val="a0"/>
        <w:rPr>
          <w:rFonts w:hint="cs"/>
          <w:rtl/>
        </w:rPr>
      </w:pPr>
      <w:r>
        <w:rPr>
          <w:rFonts w:hint="cs"/>
          <w:rtl/>
        </w:rPr>
        <w:t>היה מצוין. אני לא הייתי בהפגנה, חבר הכנסת אורי אריאל. אני הייתי בעצרת מאוד מרשימה בכיכר-רבין בתל-אביב. היה המון עם, והיה יוצא מן הכלל. היתה התרוממות רוח בלתי רגילה. עצרת מאוד מחנכת ומועילה.</w:t>
      </w:r>
    </w:p>
    <w:p w14:paraId="188A6ECC" w14:textId="77777777" w:rsidR="00000000" w:rsidRDefault="00B90FE9">
      <w:pPr>
        <w:pStyle w:val="a0"/>
        <w:rPr>
          <w:rFonts w:hint="cs"/>
          <w:rtl/>
        </w:rPr>
      </w:pPr>
    </w:p>
    <w:p w14:paraId="11C94269" w14:textId="77777777" w:rsidR="00000000" w:rsidRDefault="00B90FE9">
      <w:pPr>
        <w:pStyle w:val="af1"/>
        <w:rPr>
          <w:rFonts w:hint="cs"/>
          <w:rtl/>
        </w:rPr>
      </w:pPr>
      <w:r>
        <w:rPr>
          <w:rFonts w:hint="cs"/>
          <w:rtl/>
        </w:rPr>
        <w:t>היו"ר אתי לבני:</w:t>
      </w:r>
    </w:p>
    <w:p w14:paraId="71056665" w14:textId="77777777" w:rsidR="00000000" w:rsidRDefault="00B90FE9">
      <w:pPr>
        <w:pStyle w:val="a0"/>
        <w:rPr>
          <w:rFonts w:hint="cs"/>
          <w:rtl/>
        </w:rPr>
      </w:pPr>
    </w:p>
    <w:p w14:paraId="77362FFE" w14:textId="77777777" w:rsidR="00000000" w:rsidRDefault="00B90FE9">
      <w:pPr>
        <w:pStyle w:val="a0"/>
        <w:rPr>
          <w:rFonts w:hint="cs"/>
          <w:rtl/>
        </w:rPr>
      </w:pPr>
      <w:r>
        <w:rPr>
          <w:rFonts w:hint="cs"/>
          <w:rtl/>
        </w:rPr>
        <w:t>מה אדוני מציע?</w:t>
      </w:r>
    </w:p>
    <w:p w14:paraId="74DC147D" w14:textId="77777777" w:rsidR="00000000" w:rsidRDefault="00B90FE9">
      <w:pPr>
        <w:pStyle w:val="a0"/>
        <w:rPr>
          <w:rFonts w:hint="cs"/>
          <w:rtl/>
        </w:rPr>
      </w:pPr>
    </w:p>
    <w:p w14:paraId="3A0AEAEF" w14:textId="77777777" w:rsidR="00000000" w:rsidRDefault="00B90FE9">
      <w:pPr>
        <w:pStyle w:val="-"/>
        <w:rPr>
          <w:rtl/>
        </w:rPr>
      </w:pPr>
      <w:r>
        <w:rPr>
          <w:rtl/>
        </w:rPr>
        <w:t>סגן שרת החינוך, התרבות והספורט צבי הנדל:</w:t>
      </w:r>
    </w:p>
    <w:p w14:paraId="4FE39F7A" w14:textId="77777777" w:rsidR="00000000" w:rsidRDefault="00B90FE9">
      <w:pPr>
        <w:pStyle w:val="a0"/>
        <w:rPr>
          <w:rFonts w:hint="cs"/>
          <w:rtl/>
        </w:rPr>
      </w:pPr>
    </w:p>
    <w:p w14:paraId="6A69DE30" w14:textId="77777777" w:rsidR="00000000" w:rsidRDefault="00B90FE9">
      <w:pPr>
        <w:pStyle w:val="a0"/>
        <w:rPr>
          <w:rFonts w:hint="cs"/>
          <w:rtl/>
        </w:rPr>
      </w:pPr>
      <w:r>
        <w:rPr>
          <w:rFonts w:hint="cs"/>
          <w:rtl/>
        </w:rPr>
        <w:t>אני מציע להסתפק בתשובתי זו.</w:t>
      </w:r>
    </w:p>
    <w:p w14:paraId="7A7DD397" w14:textId="77777777" w:rsidR="00000000" w:rsidRDefault="00B90FE9">
      <w:pPr>
        <w:pStyle w:val="a0"/>
        <w:rPr>
          <w:rFonts w:hint="cs"/>
          <w:rtl/>
        </w:rPr>
      </w:pPr>
    </w:p>
    <w:p w14:paraId="482B473C" w14:textId="77777777" w:rsidR="00000000" w:rsidRDefault="00B90FE9">
      <w:pPr>
        <w:pStyle w:val="af1"/>
        <w:rPr>
          <w:rFonts w:hint="cs"/>
          <w:rtl/>
        </w:rPr>
      </w:pPr>
      <w:r>
        <w:rPr>
          <w:rFonts w:hint="cs"/>
          <w:rtl/>
        </w:rPr>
        <w:t>היו"ר אתי לבני:</w:t>
      </w:r>
    </w:p>
    <w:p w14:paraId="3F589A8B" w14:textId="77777777" w:rsidR="00000000" w:rsidRDefault="00B90FE9">
      <w:pPr>
        <w:pStyle w:val="a0"/>
        <w:rPr>
          <w:rFonts w:hint="cs"/>
          <w:rtl/>
        </w:rPr>
      </w:pPr>
    </w:p>
    <w:p w14:paraId="452DA6DB" w14:textId="77777777" w:rsidR="00000000" w:rsidRDefault="00B90FE9">
      <w:pPr>
        <w:pStyle w:val="a0"/>
        <w:rPr>
          <w:rFonts w:hint="cs"/>
          <w:rtl/>
        </w:rPr>
      </w:pPr>
      <w:r>
        <w:rPr>
          <w:rFonts w:hint="cs"/>
          <w:rtl/>
        </w:rPr>
        <w:t>חבר הכנסת שלגי, האם אתה מסכים להסיר את ההצעה?</w:t>
      </w:r>
    </w:p>
    <w:p w14:paraId="0366E9AB" w14:textId="77777777" w:rsidR="00000000" w:rsidRDefault="00B90FE9">
      <w:pPr>
        <w:pStyle w:val="a0"/>
        <w:rPr>
          <w:rFonts w:hint="cs"/>
          <w:rtl/>
        </w:rPr>
      </w:pPr>
    </w:p>
    <w:p w14:paraId="1E1EEAE3" w14:textId="77777777" w:rsidR="00000000" w:rsidRDefault="00B90FE9">
      <w:pPr>
        <w:pStyle w:val="af0"/>
        <w:rPr>
          <w:rtl/>
        </w:rPr>
      </w:pPr>
      <w:bookmarkStart w:id="678" w:name="FS000001046T14_01_2004_19_31_28"/>
      <w:bookmarkEnd w:id="678"/>
      <w:r>
        <w:rPr>
          <w:rFonts w:hint="eastAsia"/>
          <w:rtl/>
        </w:rPr>
        <w:t>אילן</w:t>
      </w:r>
      <w:r>
        <w:rPr>
          <w:rtl/>
        </w:rPr>
        <w:t xml:space="preserve"> שלגי (שינוי):</w:t>
      </w:r>
    </w:p>
    <w:p w14:paraId="2325CEEC" w14:textId="77777777" w:rsidR="00000000" w:rsidRDefault="00B90FE9">
      <w:pPr>
        <w:pStyle w:val="a0"/>
        <w:rPr>
          <w:rFonts w:hint="cs"/>
          <w:rtl/>
        </w:rPr>
      </w:pPr>
    </w:p>
    <w:p w14:paraId="7C800002" w14:textId="77777777" w:rsidR="00000000" w:rsidRDefault="00B90FE9">
      <w:pPr>
        <w:pStyle w:val="a0"/>
        <w:rPr>
          <w:rFonts w:hint="cs"/>
          <w:rtl/>
        </w:rPr>
      </w:pPr>
      <w:r>
        <w:rPr>
          <w:rFonts w:hint="cs"/>
          <w:rtl/>
        </w:rPr>
        <w:t>אני מבקש להעביר את הנושא לוועדה.</w:t>
      </w:r>
    </w:p>
    <w:p w14:paraId="558D497B" w14:textId="77777777" w:rsidR="00000000" w:rsidRDefault="00B90FE9">
      <w:pPr>
        <w:pStyle w:val="a0"/>
        <w:rPr>
          <w:rFonts w:hint="cs"/>
          <w:rtl/>
        </w:rPr>
      </w:pPr>
    </w:p>
    <w:p w14:paraId="2848DE29" w14:textId="77777777" w:rsidR="00000000" w:rsidRDefault="00B90FE9">
      <w:pPr>
        <w:pStyle w:val="af0"/>
        <w:rPr>
          <w:rtl/>
        </w:rPr>
      </w:pPr>
      <w:bookmarkStart w:id="679" w:name="FS000001044T14_01_2004_19_31_48"/>
      <w:bookmarkEnd w:id="679"/>
      <w:r>
        <w:rPr>
          <w:rFonts w:hint="eastAsia"/>
          <w:rtl/>
        </w:rPr>
        <w:t>יצחק</w:t>
      </w:r>
      <w:r>
        <w:rPr>
          <w:rtl/>
        </w:rPr>
        <w:t xml:space="preserve"> הרצוג (העבודה-מימד):</w:t>
      </w:r>
    </w:p>
    <w:p w14:paraId="0E7F82A5" w14:textId="77777777" w:rsidR="00000000" w:rsidRDefault="00B90FE9">
      <w:pPr>
        <w:pStyle w:val="a0"/>
        <w:rPr>
          <w:rFonts w:hint="cs"/>
          <w:rtl/>
        </w:rPr>
      </w:pPr>
    </w:p>
    <w:p w14:paraId="4CC3ACD0" w14:textId="77777777" w:rsidR="00000000" w:rsidRDefault="00B90FE9">
      <w:pPr>
        <w:pStyle w:val="a0"/>
        <w:rPr>
          <w:rFonts w:hint="cs"/>
          <w:rtl/>
        </w:rPr>
      </w:pPr>
      <w:r>
        <w:rPr>
          <w:rFonts w:hint="cs"/>
          <w:rtl/>
        </w:rPr>
        <w:t>גם אני.</w:t>
      </w:r>
    </w:p>
    <w:p w14:paraId="09C97C3C" w14:textId="77777777" w:rsidR="00000000" w:rsidRDefault="00B90FE9">
      <w:pPr>
        <w:pStyle w:val="a0"/>
        <w:rPr>
          <w:rFonts w:hint="cs"/>
          <w:rtl/>
        </w:rPr>
      </w:pPr>
    </w:p>
    <w:p w14:paraId="11AFC704" w14:textId="77777777" w:rsidR="00000000" w:rsidRDefault="00B90FE9">
      <w:pPr>
        <w:pStyle w:val="af1"/>
        <w:rPr>
          <w:rFonts w:hint="cs"/>
          <w:rtl/>
        </w:rPr>
      </w:pPr>
      <w:r>
        <w:rPr>
          <w:rFonts w:hint="cs"/>
          <w:rtl/>
        </w:rPr>
        <w:t>היו"ר אתי לבנ</w:t>
      </w:r>
      <w:r>
        <w:rPr>
          <w:rFonts w:hint="cs"/>
          <w:rtl/>
        </w:rPr>
        <w:t>י:</w:t>
      </w:r>
    </w:p>
    <w:p w14:paraId="1F72A74B" w14:textId="77777777" w:rsidR="00000000" w:rsidRDefault="00B90FE9">
      <w:pPr>
        <w:pStyle w:val="a0"/>
        <w:rPr>
          <w:rFonts w:hint="cs"/>
          <w:rtl/>
        </w:rPr>
      </w:pPr>
    </w:p>
    <w:p w14:paraId="0C889CA0" w14:textId="77777777" w:rsidR="00000000" w:rsidRDefault="00B90FE9">
      <w:pPr>
        <w:pStyle w:val="a0"/>
        <w:rPr>
          <w:rFonts w:hint="cs"/>
          <w:rtl/>
        </w:rPr>
      </w:pPr>
      <w:r>
        <w:rPr>
          <w:rFonts w:hint="cs"/>
          <w:rtl/>
        </w:rPr>
        <w:t>סגן השר, אני רוצה להפנות את תשומת לבך לסעיף 88 בתקנון, שאומר שכשהממשלה משיבה על הצעות דחופות לסדר-היום, יש לך חמש דקות להשיב עליהן, ואתה קיבלת יותר מזה.</w:t>
      </w:r>
    </w:p>
    <w:p w14:paraId="6FED5853" w14:textId="77777777" w:rsidR="00000000" w:rsidRDefault="00B90FE9">
      <w:pPr>
        <w:pStyle w:val="a0"/>
        <w:rPr>
          <w:rFonts w:hint="cs"/>
          <w:rtl/>
        </w:rPr>
      </w:pPr>
    </w:p>
    <w:p w14:paraId="7F625CD0" w14:textId="77777777" w:rsidR="00000000" w:rsidRDefault="00B90FE9">
      <w:pPr>
        <w:pStyle w:val="af0"/>
        <w:rPr>
          <w:rtl/>
        </w:rPr>
      </w:pPr>
      <w:r>
        <w:rPr>
          <w:rtl/>
        </w:rPr>
        <w:t>סגן שרת החינוך, התרבות והספורט צבי הנדל:</w:t>
      </w:r>
    </w:p>
    <w:p w14:paraId="7B8F90B8" w14:textId="77777777" w:rsidR="00000000" w:rsidRDefault="00B90FE9">
      <w:pPr>
        <w:pStyle w:val="a0"/>
        <w:rPr>
          <w:rFonts w:hint="cs"/>
          <w:rtl/>
        </w:rPr>
      </w:pPr>
    </w:p>
    <w:p w14:paraId="4DAFD81B" w14:textId="77777777" w:rsidR="00000000" w:rsidRDefault="00B90FE9">
      <w:pPr>
        <w:pStyle w:val="a0"/>
        <w:rPr>
          <w:rFonts w:hint="cs"/>
          <w:rtl/>
        </w:rPr>
      </w:pPr>
      <w:r>
        <w:rPr>
          <w:rFonts w:hint="cs"/>
          <w:rtl/>
        </w:rPr>
        <w:t>אני נמצא בבית הזה שבע שנים, וזו הפעם הראשונה שאני שומע א</w:t>
      </w:r>
      <w:r>
        <w:rPr>
          <w:rFonts w:hint="cs"/>
          <w:rtl/>
        </w:rPr>
        <w:t>ת זה.</w:t>
      </w:r>
    </w:p>
    <w:p w14:paraId="6E0267FC" w14:textId="77777777" w:rsidR="00000000" w:rsidRDefault="00B90FE9">
      <w:pPr>
        <w:pStyle w:val="a0"/>
        <w:rPr>
          <w:rFonts w:hint="cs"/>
          <w:rtl/>
        </w:rPr>
      </w:pPr>
    </w:p>
    <w:p w14:paraId="6D5C2921" w14:textId="77777777" w:rsidR="00000000" w:rsidRDefault="00B90FE9">
      <w:pPr>
        <w:pStyle w:val="af1"/>
        <w:rPr>
          <w:rFonts w:hint="cs"/>
          <w:rtl/>
        </w:rPr>
      </w:pPr>
      <w:r>
        <w:rPr>
          <w:rFonts w:hint="cs"/>
          <w:rtl/>
        </w:rPr>
        <w:t>היו"ר אתי לבני:</w:t>
      </w:r>
    </w:p>
    <w:p w14:paraId="03A2B720" w14:textId="77777777" w:rsidR="00000000" w:rsidRDefault="00B90FE9">
      <w:pPr>
        <w:pStyle w:val="a0"/>
        <w:rPr>
          <w:rFonts w:hint="cs"/>
          <w:rtl/>
        </w:rPr>
      </w:pPr>
    </w:p>
    <w:p w14:paraId="1457FBE7" w14:textId="77777777" w:rsidR="00000000" w:rsidRDefault="00B90FE9">
      <w:pPr>
        <w:pStyle w:val="a0"/>
        <w:rPr>
          <w:rFonts w:hint="cs"/>
          <w:rtl/>
        </w:rPr>
      </w:pPr>
      <w:r>
        <w:rPr>
          <w:rFonts w:hint="cs"/>
          <w:rtl/>
        </w:rPr>
        <w:t>אתה רואה, כאשר אנחנו חדשים אנחנו מקפידים על התקנון.</w:t>
      </w:r>
    </w:p>
    <w:p w14:paraId="0E678604" w14:textId="77777777" w:rsidR="00000000" w:rsidRDefault="00B90FE9">
      <w:pPr>
        <w:pStyle w:val="a0"/>
        <w:rPr>
          <w:rFonts w:hint="cs"/>
          <w:rtl/>
        </w:rPr>
      </w:pPr>
    </w:p>
    <w:p w14:paraId="348D0AAA" w14:textId="77777777" w:rsidR="00000000" w:rsidRDefault="00B90FE9">
      <w:pPr>
        <w:pStyle w:val="a0"/>
        <w:rPr>
          <w:rFonts w:hint="cs"/>
          <w:rtl/>
        </w:rPr>
      </w:pPr>
      <w:r>
        <w:rPr>
          <w:rFonts w:hint="cs"/>
          <w:rtl/>
        </w:rPr>
        <w:t>חבר הכנסת מרגי, בבקשה.</w:t>
      </w:r>
    </w:p>
    <w:p w14:paraId="21DEF2FA" w14:textId="77777777" w:rsidR="00000000" w:rsidRDefault="00B90FE9">
      <w:pPr>
        <w:pStyle w:val="a0"/>
        <w:rPr>
          <w:rFonts w:hint="cs"/>
          <w:rtl/>
        </w:rPr>
      </w:pPr>
    </w:p>
    <w:p w14:paraId="011C24C9" w14:textId="77777777" w:rsidR="00000000" w:rsidRDefault="00B90FE9">
      <w:pPr>
        <w:pStyle w:val="a"/>
        <w:rPr>
          <w:rtl/>
        </w:rPr>
      </w:pPr>
      <w:bookmarkStart w:id="680" w:name="FS000001056T14_01_2004_19_35_15"/>
      <w:bookmarkStart w:id="681" w:name="_Toc75077284"/>
      <w:bookmarkEnd w:id="680"/>
      <w:r>
        <w:rPr>
          <w:rFonts w:hint="eastAsia"/>
          <w:rtl/>
        </w:rPr>
        <w:t>יעקב</w:t>
      </w:r>
      <w:r>
        <w:rPr>
          <w:rtl/>
        </w:rPr>
        <w:t xml:space="preserve"> מרגי (ש"ס):</w:t>
      </w:r>
      <w:bookmarkEnd w:id="681"/>
    </w:p>
    <w:p w14:paraId="2FBBDCD5" w14:textId="77777777" w:rsidR="00000000" w:rsidRDefault="00B90FE9">
      <w:pPr>
        <w:pStyle w:val="a0"/>
        <w:rPr>
          <w:rFonts w:hint="cs"/>
          <w:rtl/>
        </w:rPr>
      </w:pPr>
    </w:p>
    <w:p w14:paraId="5513987E" w14:textId="77777777" w:rsidR="00000000" w:rsidRDefault="00B90FE9">
      <w:pPr>
        <w:pStyle w:val="a0"/>
        <w:rPr>
          <w:rFonts w:hint="cs"/>
          <w:rtl/>
        </w:rPr>
      </w:pPr>
      <w:r>
        <w:rPr>
          <w:rFonts w:hint="cs"/>
          <w:rtl/>
        </w:rPr>
        <w:t xml:space="preserve">גברתי היושבת-ראש, חברי חברי הכנסת, ברצוני להביא לידיעתם של מעלי הנושא לסדר-היום, המאזינים בבית וכל עם ישראל, כי ילדי המתנחלים והמתיישבים </w:t>
      </w:r>
      <w:r>
        <w:rPr>
          <w:rFonts w:hint="cs"/>
          <w:rtl/>
        </w:rPr>
        <w:t>בארץ-ישראל חיים בחיי היום-יום את ההוויה ההתיישבותית סביב המחלוקת הקיימת בעם בנושא הזה, בד-בבד עם החרדות היומיומיות לחייהם, לחיי אחיהם ולחיי הוריהם היוצאים לעבודה וחוזרים ממנה. אני שואל, מי מכם שאל איך מתמודדים אותם ילדים עם חרדות אלו. לכן, כל ניסיון לומר ש</w:t>
      </w:r>
      <w:r>
        <w:rPr>
          <w:rFonts w:hint="cs"/>
          <w:rtl/>
        </w:rPr>
        <w:t>השתתפות ילדי המתיישבים בהפגנת הימין הוא מעשה שלא ייעשה, ישאל פסיכולוגים בעלי מקצוע ויבין שגם זו דרך להתמודד עם החרדות והחששות של אותם ילדים.</w:t>
      </w:r>
    </w:p>
    <w:p w14:paraId="6BCDF931" w14:textId="77777777" w:rsidR="00000000" w:rsidRDefault="00B90FE9">
      <w:pPr>
        <w:pStyle w:val="a0"/>
        <w:ind w:firstLine="0"/>
        <w:rPr>
          <w:rFonts w:hint="cs"/>
          <w:rtl/>
        </w:rPr>
      </w:pPr>
    </w:p>
    <w:p w14:paraId="57DDC609" w14:textId="77777777" w:rsidR="00000000" w:rsidRDefault="00B90FE9">
      <w:pPr>
        <w:pStyle w:val="af1"/>
        <w:rPr>
          <w:rFonts w:hint="cs"/>
          <w:rtl/>
        </w:rPr>
      </w:pPr>
      <w:r>
        <w:rPr>
          <w:rFonts w:hint="cs"/>
          <w:rtl/>
        </w:rPr>
        <w:t>היו"ר אתי לבני:</w:t>
      </w:r>
    </w:p>
    <w:p w14:paraId="72031D36" w14:textId="77777777" w:rsidR="00000000" w:rsidRDefault="00B90FE9">
      <w:pPr>
        <w:pStyle w:val="a0"/>
        <w:ind w:firstLine="0"/>
        <w:rPr>
          <w:rFonts w:hint="cs"/>
          <w:rtl/>
        </w:rPr>
      </w:pPr>
    </w:p>
    <w:p w14:paraId="7C848791" w14:textId="77777777" w:rsidR="00000000" w:rsidRDefault="00B90FE9">
      <w:pPr>
        <w:pStyle w:val="a0"/>
        <w:ind w:firstLine="0"/>
        <w:rPr>
          <w:rFonts w:hint="cs"/>
          <w:rtl/>
        </w:rPr>
      </w:pPr>
      <w:r>
        <w:rPr>
          <w:rFonts w:hint="cs"/>
          <w:rtl/>
        </w:rPr>
        <w:tab/>
        <w:t>הצעה אחרת לחבר הכנסת טלב אלסאנע.</w:t>
      </w:r>
    </w:p>
    <w:p w14:paraId="0351B5B3" w14:textId="77777777" w:rsidR="00000000" w:rsidRDefault="00B90FE9">
      <w:pPr>
        <w:pStyle w:val="a0"/>
        <w:ind w:firstLine="0"/>
        <w:rPr>
          <w:rFonts w:hint="cs"/>
          <w:rtl/>
        </w:rPr>
      </w:pPr>
    </w:p>
    <w:p w14:paraId="70B4366B" w14:textId="77777777" w:rsidR="00000000" w:rsidRDefault="00B90FE9">
      <w:pPr>
        <w:pStyle w:val="a"/>
        <w:rPr>
          <w:rtl/>
        </w:rPr>
      </w:pPr>
      <w:bookmarkStart w:id="682" w:name="FS000000713T14_01_2004_19_40_19"/>
      <w:bookmarkStart w:id="683" w:name="_Toc75077285"/>
      <w:bookmarkEnd w:id="682"/>
      <w:r>
        <w:rPr>
          <w:rFonts w:hint="eastAsia"/>
          <w:rtl/>
        </w:rPr>
        <w:t>אורי</w:t>
      </w:r>
      <w:r>
        <w:rPr>
          <w:rtl/>
        </w:rPr>
        <w:t xml:space="preserve"> יהודה אריאל (האיחוד הלאומי - ישראל ביתנו):</w:t>
      </w:r>
      <w:bookmarkEnd w:id="683"/>
    </w:p>
    <w:p w14:paraId="4C988F06" w14:textId="77777777" w:rsidR="00000000" w:rsidRDefault="00B90FE9">
      <w:pPr>
        <w:pStyle w:val="a0"/>
        <w:rPr>
          <w:rFonts w:hint="cs"/>
          <w:rtl/>
        </w:rPr>
      </w:pPr>
    </w:p>
    <w:p w14:paraId="13B3B62B" w14:textId="77777777" w:rsidR="00000000" w:rsidRDefault="00B90FE9">
      <w:pPr>
        <w:pStyle w:val="a0"/>
        <w:rPr>
          <w:rFonts w:hint="cs"/>
          <w:rtl/>
        </w:rPr>
      </w:pPr>
      <w:r>
        <w:rPr>
          <w:rFonts w:hint="cs"/>
          <w:rtl/>
        </w:rPr>
        <w:t>לזה חיכינו.</w:t>
      </w:r>
    </w:p>
    <w:p w14:paraId="7060530E" w14:textId="77777777" w:rsidR="00000000" w:rsidRDefault="00B90FE9">
      <w:pPr>
        <w:pStyle w:val="a0"/>
        <w:rPr>
          <w:rFonts w:hint="cs"/>
          <w:rtl/>
        </w:rPr>
      </w:pPr>
    </w:p>
    <w:p w14:paraId="3A5F2C35" w14:textId="77777777" w:rsidR="00000000" w:rsidRDefault="00B90FE9">
      <w:pPr>
        <w:pStyle w:val="a"/>
        <w:rPr>
          <w:rtl/>
        </w:rPr>
      </w:pPr>
      <w:bookmarkStart w:id="684" w:name="FS000000549T14_01_2004_19_40_46"/>
      <w:bookmarkStart w:id="685" w:name="_Toc75077286"/>
      <w:bookmarkEnd w:id="684"/>
      <w:r>
        <w:rPr>
          <w:rFonts w:hint="eastAsia"/>
          <w:rtl/>
        </w:rPr>
        <w:t>טלב</w:t>
      </w:r>
      <w:r>
        <w:rPr>
          <w:rtl/>
        </w:rPr>
        <w:t xml:space="preserve"> אלסאנע (רע"ם):</w:t>
      </w:r>
      <w:bookmarkEnd w:id="685"/>
    </w:p>
    <w:p w14:paraId="702FCB49" w14:textId="77777777" w:rsidR="00000000" w:rsidRDefault="00B90FE9">
      <w:pPr>
        <w:pStyle w:val="a0"/>
        <w:rPr>
          <w:rFonts w:hint="cs"/>
          <w:rtl/>
        </w:rPr>
      </w:pPr>
    </w:p>
    <w:p w14:paraId="7496AE25" w14:textId="77777777" w:rsidR="00000000" w:rsidRDefault="00B90FE9">
      <w:pPr>
        <w:pStyle w:val="a0"/>
        <w:rPr>
          <w:rFonts w:hint="cs"/>
          <w:rtl/>
        </w:rPr>
      </w:pPr>
      <w:r>
        <w:rPr>
          <w:rFonts w:hint="cs"/>
          <w:rtl/>
        </w:rPr>
        <w:t>גברתי היושבת-ראש, חברי הכנסת, אני רואה מחובתי להגן על אותם ילדים שהוריהם מתנחלים ומשתמשים בהם לרעה ומנצלים אותם ניצול פוליטי, תוך ניצול האבהות שלהם, ומנסים לגרור אותם ולאלץ אותם לעלות ולרוץ בהרים ובגבעות כדי להתעלל באותם ילדים חסרי ישע.</w:t>
      </w:r>
      <w:r>
        <w:rPr>
          <w:rFonts w:hint="cs"/>
          <w:rtl/>
        </w:rPr>
        <w:t xml:space="preserve"> כאשר אני שומע את סגן השר אני אומר, אוי ואבוי לאותם הילדים שסגן שר החינוך אמור להגן עליהם, כאשר בפועל החתול שומר על השמנת. הוא בעצמו מסית לדבר הזה. הוא רואה בזה דבר גדול, והוא כביכול בא לייצג ערכים של חינוך. הדבר הזה, לדעתי, הוא עבירה מוסרית אם לא עבירה פל</w:t>
      </w:r>
      <w:r>
        <w:rPr>
          <w:rFonts w:hint="cs"/>
          <w:rtl/>
        </w:rPr>
        <w:t xml:space="preserve">ילית.  </w:t>
      </w:r>
    </w:p>
    <w:p w14:paraId="53A3C0BE" w14:textId="77777777" w:rsidR="00000000" w:rsidRDefault="00B90FE9">
      <w:pPr>
        <w:pStyle w:val="a0"/>
        <w:ind w:firstLine="0"/>
        <w:rPr>
          <w:rFonts w:hint="cs"/>
          <w:rtl/>
        </w:rPr>
      </w:pPr>
    </w:p>
    <w:p w14:paraId="4C262A3D" w14:textId="77777777" w:rsidR="00000000" w:rsidRDefault="00B90FE9">
      <w:pPr>
        <w:pStyle w:val="af1"/>
        <w:rPr>
          <w:rFonts w:hint="cs"/>
          <w:rtl/>
        </w:rPr>
      </w:pPr>
      <w:r>
        <w:rPr>
          <w:rFonts w:hint="cs"/>
          <w:rtl/>
        </w:rPr>
        <w:t>היו"ר אתי לבני:</w:t>
      </w:r>
    </w:p>
    <w:p w14:paraId="6F2F519B" w14:textId="77777777" w:rsidR="00000000" w:rsidRDefault="00B90FE9">
      <w:pPr>
        <w:pStyle w:val="a0"/>
        <w:ind w:firstLine="0"/>
        <w:rPr>
          <w:rFonts w:hint="cs"/>
          <w:rtl/>
        </w:rPr>
      </w:pPr>
    </w:p>
    <w:p w14:paraId="055A9349" w14:textId="77777777" w:rsidR="00000000" w:rsidRDefault="00B90FE9">
      <w:pPr>
        <w:pStyle w:val="a0"/>
        <w:ind w:firstLine="0"/>
        <w:rPr>
          <w:rFonts w:hint="cs"/>
          <w:rtl/>
        </w:rPr>
      </w:pPr>
      <w:r>
        <w:rPr>
          <w:rFonts w:hint="cs"/>
          <w:rtl/>
        </w:rPr>
        <w:tab/>
        <w:t>אנחנו נעבור להצבעה. בעד - זה לוועדה, ונגד - זה להסיר.</w:t>
      </w:r>
    </w:p>
    <w:p w14:paraId="7ED10140" w14:textId="77777777" w:rsidR="00000000" w:rsidRDefault="00B90FE9">
      <w:pPr>
        <w:pStyle w:val="a0"/>
        <w:ind w:firstLine="0"/>
        <w:rPr>
          <w:rFonts w:hint="cs"/>
          <w:rtl/>
        </w:rPr>
      </w:pPr>
    </w:p>
    <w:p w14:paraId="3329FB1F" w14:textId="77777777" w:rsidR="00000000" w:rsidRDefault="00B90FE9">
      <w:pPr>
        <w:pStyle w:val="ab"/>
        <w:bidi/>
        <w:rPr>
          <w:rFonts w:hint="cs"/>
          <w:rtl/>
        </w:rPr>
      </w:pPr>
      <w:r>
        <w:rPr>
          <w:rFonts w:hint="cs"/>
          <w:rtl/>
        </w:rPr>
        <w:t>הצבעה מס' 26</w:t>
      </w:r>
    </w:p>
    <w:p w14:paraId="6C93AC4D" w14:textId="77777777" w:rsidR="00000000" w:rsidRDefault="00B90FE9">
      <w:pPr>
        <w:pStyle w:val="a0"/>
        <w:rPr>
          <w:rFonts w:hint="cs"/>
          <w:rtl/>
        </w:rPr>
      </w:pPr>
    </w:p>
    <w:p w14:paraId="7845F038" w14:textId="77777777" w:rsidR="00000000" w:rsidRDefault="00B90FE9">
      <w:pPr>
        <w:pStyle w:val="ac"/>
        <w:bidi/>
        <w:rPr>
          <w:rFonts w:hint="cs"/>
          <w:rtl/>
        </w:rPr>
      </w:pPr>
      <w:r>
        <w:rPr>
          <w:rFonts w:hint="cs"/>
          <w:rtl/>
        </w:rPr>
        <w:t>בעד ההצעה להעביר את הנושא לוועדה - 2</w:t>
      </w:r>
    </w:p>
    <w:p w14:paraId="2E1D8410" w14:textId="77777777" w:rsidR="00000000" w:rsidRDefault="00B90FE9">
      <w:pPr>
        <w:pStyle w:val="ac"/>
        <w:bidi/>
        <w:rPr>
          <w:rFonts w:hint="cs"/>
          <w:rtl/>
        </w:rPr>
      </w:pPr>
      <w:r>
        <w:rPr>
          <w:rFonts w:hint="cs"/>
          <w:rtl/>
        </w:rPr>
        <w:t>בעד ההצעה שלא לכלול את הנושא בסדר-היום - 6</w:t>
      </w:r>
    </w:p>
    <w:p w14:paraId="3D602D0F" w14:textId="77777777" w:rsidR="00000000" w:rsidRDefault="00B90FE9">
      <w:pPr>
        <w:pStyle w:val="ac"/>
        <w:bidi/>
        <w:rPr>
          <w:rFonts w:hint="cs"/>
          <w:rtl/>
        </w:rPr>
      </w:pPr>
      <w:r>
        <w:rPr>
          <w:rFonts w:hint="cs"/>
          <w:rtl/>
        </w:rPr>
        <w:t>נמנעים - אין</w:t>
      </w:r>
    </w:p>
    <w:p w14:paraId="2DAD6AB9" w14:textId="77777777" w:rsidR="00000000" w:rsidRDefault="00B90FE9">
      <w:pPr>
        <w:pStyle w:val="ad"/>
        <w:bidi/>
        <w:rPr>
          <w:rFonts w:hint="cs"/>
          <w:rtl/>
        </w:rPr>
      </w:pPr>
      <w:r>
        <w:rPr>
          <w:rFonts w:hint="cs"/>
          <w:rtl/>
        </w:rPr>
        <w:t xml:space="preserve"> ההצעה שלא לכלול את הנושא בסדר-היום של הכנסת נתקבלה. </w:t>
      </w:r>
    </w:p>
    <w:p w14:paraId="70E3FF9D" w14:textId="77777777" w:rsidR="00000000" w:rsidRDefault="00B90FE9">
      <w:pPr>
        <w:pStyle w:val="a0"/>
        <w:rPr>
          <w:rFonts w:hint="cs"/>
          <w:rtl/>
        </w:rPr>
      </w:pPr>
    </w:p>
    <w:p w14:paraId="75D22404" w14:textId="77777777" w:rsidR="00000000" w:rsidRDefault="00B90FE9">
      <w:pPr>
        <w:pStyle w:val="af1"/>
        <w:rPr>
          <w:rtl/>
        </w:rPr>
      </w:pPr>
      <w:r>
        <w:rPr>
          <w:rtl/>
        </w:rPr>
        <w:t>היו"ר</w:t>
      </w:r>
      <w:r>
        <w:rPr>
          <w:rFonts w:hint="cs"/>
          <w:rtl/>
        </w:rPr>
        <w:t xml:space="preserve"> אתי לב</w:t>
      </w:r>
      <w:r>
        <w:rPr>
          <w:rFonts w:hint="cs"/>
          <w:rtl/>
        </w:rPr>
        <w:t>ני</w:t>
      </w:r>
      <w:r>
        <w:rPr>
          <w:rtl/>
        </w:rPr>
        <w:t>:</w:t>
      </w:r>
    </w:p>
    <w:p w14:paraId="19BCA292" w14:textId="77777777" w:rsidR="00000000" w:rsidRDefault="00B90FE9">
      <w:pPr>
        <w:pStyle w:val="a0"/>
        <w:rPr>
          <w:rtl/>
        </w:rPr>
      </w:pPr>
    </w:p>
    <w:p w14:paraId="74B56AEA" w14:textId="77777777" w:rsidR="00000000" w:rsidRDefault="00B90FE9">
      <w:pPr>
        <w:pStyle w:val="a0"/>
        <w:ind w:firstLine="720"/>
        <w:rPr>
          <w:rFonts w:hint="cs"/>
          <w:rtl/>
        </w:rPr>
      </w:pPr>
      <w:r>
        <w:rPr>
          <w:rFonts w:hint="cs"/>
          <w:rtl/>
        </w:rPr>
        <w:t xml:space="preserve">שניים בעד ושישה נגד, עם היושב-ראש - שבעה. שבעה נגד שלושה. הנושא הורד מסדר-היום. </w:t>
      </w:r>
    </w:p>
    <w:p w14:paraId="6ED395D5" w14:textId="77777777" w:rsidR="00000000" w:rsidRDefault="00B90FE9">
      <w:pPr>
        <w:pStyle w:val="a0"/>
        <w:ind w:firstLine="720"/>
        <w:rPr>
          <w:rFonts w:hint="cs"/>
          <w:rtl/>
        </w:rPr>
      </w:pPr>
    </w:p>
    <w:p w14:paraId="4627EBEA" w14:textId="77777777" w:rsidR="00000000" w:rsidRDefault="00B90FE9">
      <w:pPr>
        <w:pStyle w:val="a0"/>
        <w:ind w:firstLine="720"/>
        <w:rPr>
          <w:rFonts w:hint="cs"/>
          <w:rtl/>
        </w:rPr>
      </w:pPr>
      <w:r>
        <w:rPr>
          <w:rFonts w:hint="cs"/>
          <w:rtl/>
        </w:rPr>
        <w:t xml:space="preserve">אני מבקשת להודיע, כי לבקשת יושב-ראש הכנסת נדחתה ההצעה לסדר-היום של חברת הכנסת רוחמה אברהם לשבוע הבא; המציעה הסכימה לבקשה. </w:t>
      </w:r>
    </w:p>
    <w:p w14:paraId="04923A44" w14:textId="77777777" w:rsidR="00000000" w:rsidRDefault="00B90FE9">
      <w:pPr>
        <w:pStyle w:val="a0"/>
        <w:ind w:firstLine="720"/>
        <w:rPr>
          <w:rFonts w:hint="cs"/>
          <w:rtl/>
        </w:rPr>
      </w:pPr>
    </w:p>
    <w:p w14:paraId="78D1F667" w14:textId="77777777" w:rsidR="00000000" w:rsidRDefault="00B90FE9">
      <w:pPr>
        <w:pStyle w:val="a0"/>
        <w:ind w:firstLine="720"/>
        <w:rPr>
          <w:rFonts w:hint="cs"/>
          <w:rtl/>
        </w:rPr>
      </w:pPr>
    </w:p>
    <w:p w14:paraId="29E6B3FF" w14:textId="77777777" w:rsidR="00000000" w:rsidRDefault="00B90FE9">
      <w:pPr>
        <w:pStyle w:val="a2"/>
        <w:rPr>
          <w:rtl/>
        </w:rPr>
      </w:pPr>
    </w:p>
    <w:p w14:paraId="12940ABE" w14:textId="77777777" w:rsidR="00000000" w:rsidRDefault="00B90FE9">
      <w:pPr>
        <w:pStyle w:val="a2"/>
        <w:rPr>
          <w:rFonts w:hint="cs"/>
          <w:rtl/>
        </w:rPr>
      </w:pPr>
      <w:bookmarkStart w:id="686" w:name="CS20729FI0020729T14_01_2004_23_54_35"/>
      <w:bookmarkStart w:id="687" w:name="_Toc75077287"/>
      <w:bookmarkEnd w:id="686"/>
      <w:r>
        <w:rPr>
          <w:rFonts w:hint="cs"/>
          <w:rtl/>
        </w:rPr>
        <w:t>הצעה לסדר-היום</w:t>
      </w:r>
      <w:bookmarkEnd w:id="687"/>
    </w:p>
    <w:p w14:paraId="546CCAFA" w14:textId="77777777" w:rsidR="00000000" w:rsidRDefault="00B90FE9">
      <w:pPr>
        <w:pStyle w:val="a2"/>
        <w:rPr>
          <w:rFonts w:hint="cs"/>
          <w:rtl/>
        </w:rPr>
      </w:pPr>
      <w:bookmarkStart w:id="688" w:name="_Toc75077288"/>
      <w:r>
        <w:rPr>
          <w:rFonts w:hint="cs"/>
          <w:rtl/>
        </w:rPr>
        <w:t>ה</w:t>
      </w:r>
      <w:r>
        <w:rPr>
          <w:rtl/>
        </w:rPr>
        <w:t>פערים החברתיים ו</w:t>
      </w:r>
      <w:r>
        <w:rPr>
          <w:rFonts w:hint="cs"/>
          <w:rtl/>
        </w:rPr>
        <w:t xml:space="preserve">העוני בקרב </w:t>
      </w:r>
      <w:r>
        <w:rPr>
          <w:rFonts w:hint="cs"/>
          <w:rtl/>
        </w:rPr>
        <w:t>י</w:t>
      </w:r>
      <w:r>
        <w:rPr>
          <w:rtl/>
        </w:rPr>
        <w:t>לדים במדינת ישראל</w:t>
      </w:r>
      <w:bookmarkEnd w:id="688"/>
    </w:p>
    <w:p w14:paraId="6CB3BC3F" w14:textId="77777777" w:rsidR="00000000" w:rsidRDefault="00B90FE9">
      <w:pPr>
        <w:pStyle w:val="a2"/>
        <w:rPr>
          <w:rtl/>
        </w:rPr>
      </w:pPr>
      <w:r>
        <w:rPr>
          <w:rtl/>
        </w:rPr>
        <w:t xml:space="preserve"> </w:t>
      </w:r>
    </w:p>
    <w:p w14:paraId="4649BE83"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161E8AB9" w14:textId="77777777" w:rsidR="00000000" w:rsidRDefault="00B90FE9">
      <w:pPr>
        <w:pStyle w:val="a0"/>
        <w:rPr>
          <w:rFonts w:hint="cs"/>
          <w:rtl/>
        </w:rPr>
      </w:pPr>
    </w:p>
    <w:p w14:paraId="2CBC9A99" w14:textId="77777777" w:rsidR="00000000" w:rsidRDefault="00B90FE9">
      <w:pPr>
        <w:pStyle w:val="a0"/>
        <w:rPr>
          <w:rFonts w:hint="cs"/>
          <w:rtl/>
        </w:rPr>
      </w:pPr>
      <w:r>
        <w:rPr>
          <w:rFonts w:hint="cs"/>
          <w:rtl/>
        </w:rPr>
        <w:t>אנחנו ממשיכים בהצעה הבאה לסדר-היום שמספרה 2307, של חבר הכנסת יחיאל חזן: הפערים החברתיים והעוני בקרב ילדים במדינת ישראל. זו הצעה רגילה, ויש לך עשר דקות. חבר הכנסת יחיאל חזן, בבקשה.</w:t>
      </w:r>
    </w:p>
    <w:p w14:paraId="5A83ACAF" w14:textId="77777777" w:rsidR="00000000" w:rsidRDefault="00B90FE9">
      <w:pPr>
        <w:pStyle w:val="a0"/>
        <w:rPr>
          <w:rFonts w:hint="cs"/>
          <w:rtl/>
        </w:rPr>
      </w:pPr>
    </w:p>
    <w:p w14:paraId="08848BE5" w14:textId="77777777" w:rsidR="00000000" w:rsidRDefault="00B90FE9">
      <w:pPr>
        <w:pStyle w:val="a"/>
        <w:rPr>
          <w:rtl/>
        </w:rPr>
      </w:pPr>
      <w:bookmarkStart w:id="689" w:name="FS000001040T14_01_2004_19_47_48"/>
      <w:bookmarkStart w:id="690" w:name="_Toc75077289"/>
      <w:bookmarkEnd w:id="689"/>
      <w:r>
        <w:rPr>
          <w:rFonts w:hint="eastAsia"/>
          <w:rtl/>
        </w:rPr>
        <w:t>יחיאל</w:t>
      </w:r>
      <w:r>
        <w:rPr>
          <w:rtl/>
        </w:rPr>
        <w:t xml:space="preserve"> חזן (הליכוד):</w:t>
      </w:r>
      <w:bookmarkEnd w:id="690"/>
    </w:p>
    <w:p w14:paraId="5FF78D42" w14:textId="77777777" w:rsidR="00000000" w:rsidRDefault="00B90FE9">
      <w:pPr>
        <w:pStyle w:val="a0"/>
        <w:rPr>
          <w:rFonts w:hint="cs"/>
          <w:rtl/>
        </w:rPr>
      </w:pPr>
    </w:p>
    <w:p w14:paraId="36F2F83D" w14:textId="77777777" w:rsidR="00000000" w:rsidRDefault="00B90FE9">
      <w:pPr>
        <w:pStyle w:val="a0"/>
        <w:rPr>
          <w:rFonts w:hint="cs"/>
          <w:rtl/>
        </w:rPr>
      </w:pPr>
      <w:r>
        <w:rPr>
          <w:rFonts w:hint="cs"/>
          <w:rtl/>
        </w:rPr>
        <w:t>גברתי היושבת-ראש</w:t>
      </w:r>
      <w:r>
        <w:rPr>
          <w:rFonts w:hint="cs"/>
          <w:rtl/>
        </w:rPr>
        <w:t xml:space="preserve">, כנסת נכבדה, מאז קום המדינה העוני בקרב ילדים גובר והולך. כל ממשלות ישראל לדורותיהן הקימו ועדות רבות - הוקמו כ-11 ועדות, אם אינני טועה. כאשר קראתי על העוני בקרב ילדים, מצאתי כי במגזר הערבי ובמגזר הלא-יהודי, הילדים העניים הם 30% - - - </w:t>
      </w:r>
    </w:p>
    <w:p w14:paraId="222A1F24" w14:textId="77777777" w:rsidR="00000000" w:rsidRDefault="00B90FE9">
      <w:pPr>
        <w:pStyle w:val="a0"/>
        <w:ind w:firstLine="0"/>
        <w:rPr>
          <w:rFonts w:hint="cs"/>
          <w:rtl/>
        </w:rPr>
      </w:pPr>
    </w:p>
    <w:p w14:paraId="44F97FE5" w14:textId="77777777" w:rsidR="00000000" w:rsidRDefault="00B90FE9">
      <w:pPr>
        <w:pStyle w:val="a"/>
        <w:rPr>
          <w:rtl/>
        </w:rPr>
      </w:pPr>
      <w:bookmarkStart w:id="691" w:name="FS000000550T14_01_2004_19_50_06"/>
      <w:bookmarkStart w:id="692" w:name="_Toc75077290"/>
      <w:bookmarkEnd w:id="691"/>
      <w:r>
        <w:rPr>
          <w:rFonts w:hint="eastAsia"/>
          <w:rtl/>
        </w:rPr>
        <w:t>עבד</w:t>
      </w:r>
      <w:r>
        <w:rPr>
          <w:rtl/>
        </w:rPr>
        <w:t>-אלמאלכ דהאמשה (ר</w:t>
      </w:r>
      <w:r>
        <w:rPr>
          <w:rtl/>
        </w:rPr>
        <w:t>ע"ם):</w:t>
      </w:r>
      <w:bookmarkEnd w:id="692"/>
    </w:p>
    <w:p w14:paraId="32AC4989" w14:textId="77777777" w:rsidR="00000000" w:rsidRDefault="00B90FE9">
      <w:pPr>
        <w:pStyle w:val="a0"/>
        <w:rPr>
          <w:rFonts w:hint="cs"/>
          <w:rtl/>
        </w:rPr>
      </w:pPr>
    </w:p>
    <w:p w14:paraId="168DE257" w14:textId="77777777" w:rsidR="00000000" w:rsidRDefault="00B90FE9">
      <w:pPr>
        <w:pStyle w:val="a0"/>
        <w:rPr>
          <w:rFonts w:hint="cs"/>
          <w:rtl/>
        </w:rPr>
      </w:pPr>
      <w:r>
        <w:rPr>
          <w:rFonts w:hint="cs"/>
          <w:rtl/>
        </w:rPr>
        <w:t>יותר מ-40%.</w:t>
      </w:r>
    </w:p>
    <w:p w14:paraId="5C30E7B7" w14:textId="77777777" w:rsidR="00000000" w:rsidRDefault="00B90FE9">
      <w:pPr>
        <w:pStyle w:val="a0"/>
        <w:rPr>
          <w:rFonts w:hint="cs"/>
          <w:rtl/>
        </w:rPr>
      </w:pPr>
    </w:p>
    <w:p w14:paraId="5B363597" w14:textId="77777777" w:rsidR="00000000" w:rsidRDefault="00B90FE9">
      <w:pPr>
        <w:pStyle w:val="a"/>
        <w:rPr>
          <w:rtl/>
        </w:rPr>
      </w:pPr>
      <w:bookmarkStart w:id="693" w:name="_Toc75077291"/>
      <w:r>
        <w:rPr>
          <w:rFonts w:hint="eastAsia"/>
          <w:rtl/>
        </w:rPr>
        <w:t>יחיאל</w:t>
      </w:r>
      <w:r>
        <w:rPr>
          <w:rtl/>
        </w:rPr>
        <w:t xml:space="preserve"> חזן (הליכוד):</w:t>
      </w:r>
      <w:bookmarkEnd w:id="693"/>
    </w:p>
    <w:p w14:paraId="49B2C117" w14:textId="77777777" w:rsidR="00000000" w:rsidRDefault="00B90FE9">
      <w:pPr>
        <w:pStyle w:val="a0"/>
        <w:rPr>
          <w:rFonts w:hint="cs"/>
          <w:rtl/>
        </w:rPr>
      </w:pPr>
    </w:p>
    <w:p w14:paraId="69A66406" w14:textId="77777777" w:rsidR="00000000" w:rsidRDefault="00B90FE9">
      <w:pPr>
        <w:pStyle w:val="a0"/>
        <w:rPr>
          <w:rFonts w:hint="cs"/>
          <w:rtl/>
        </w:rPr>
      </w:pPr>
      <w:r>
        <w:rPr>
          <w:rFonts w:hint="cs"/>
          <w:rtl/>
        </w:rPr>
        <w:t xml:space="preserve">על-פי הנתונים של המועצה לשלום הילד שפורסמו לפני שבוע, מדובר על 30%. בכל מדינת ישראל יש 656 ילדים שחיים מתחת לקו העוני. </w:t>
      </w:r>
    </w:p>
    <w:p w14:paraId="2F581DC3" w14:textId="77777777" w:rsidR="00000000" w:rsidRDefault="00B90FE9">
      <w:pPr>
        <w:pStyle w:val="a0"/>
        <w:rPr>
          <w:rFonts w:hint="cs"/>
          <w:rtl/>
        </w:rPr>
      </w:pPr>
    </w:p>
    <w:p w14:paraId="627A84AD" w14:textId="77777777" w:rsidR="00000000" w:rsidRDefault="00B90FE9">
      <w:pPr>
        <w:pStyle w:val="a"/>
        <w:rPr>
          <w:rtl/>
        </w:rPr>
      </w:pPr>
      <w:bookmarkStart w:id="694" w:name="FS000000531T14_01_2004_19_51_18"/>
      <w:bookmarkStart w:id="695" w:name="_Toc75077292"/>
      <w:bookmarkEnd w:id="694"/>
      <w:r>
        <w:rPr>
          <w:rFonts w:hint="eastAsia"/>
          <w:rtl/>
        </w:rPr>
        <w:t>אברהם</w:t>
      </w:r>
      <w:r>
        <w:rPr>
          <w:rtl/>
        </w:rPr>
        <w:t xml:space="preserve"> רביץ (יהדות התורה):</w:t>
      </w:r>
      <w:bookmarkEnd w:id="695"/>
    </w:p>
    <w:p w14:paraId="1140BB97" w14:textId="77777777" w:rsidR="00000000" w:rsidRDefault="00B90FE9">
      <w:pPr>
        <w:pStyle w:val="a0"/>
        <w:rPr>
          <w:rFonts w:hint="cs"/>
          <w:rtl/>
        </w:rPr>
      </w:pPr>
    </w:p>
    <w:p w14:paraId="7B69420E" w14:textId="77777777" w:rsidR="00000000" w:rsidRDefault="00B90FE9">
      <w:pPr>
        <w:pStyle w:val="a0"/>
        <w:rPr>
          <w:rFonts w:hint="cs"/>
          <w:rtl/>
        </w:rPr>
      </w:pPr>
      <w:r>
        <w:rPr>
          <w:rFonts w:hint="cs"/>
          <w:rtl/>
        </w:rPr>
        <w:t>656,000 ילדים.</w:t>
      </w:r>
    </w:p>
    <w:p w14:paraId="101807C1" w14:textId="77777777" w:rsidR="00000000" w:rsidRDefault="00B90FE9">
      <w:pPr>
        <w:pStyle w:val="a0"/>
        <w:rPr>
          <w:rFonts w:hint="cs"/>
          <w:rtl/>
        </w:rPr>
      </w:pPr>
    </w:p>
    <w:p w14:paraId="04EE238D" w14:textId="77777777" w:rsidR="00000000" w:rsidRDefault="00B90FE9">
      <w:pPr>
        <w:pStyle w:val="-"/>
        <w:rPr>
          <w:rtl/>
        </w:rPr>
      </w:pPr>
      <w:bookmarkStart w:id="696" w:name="FS000001040T14_01_2004_19_15_43"/>
      <w:bookmarkEnd w:id="696"/>
      <w:r>
        <w:rPr>
          <w:rFonts w:hint="eastAsia"/>
          <w:rtl/>
        </w:rPr>
        <w:t>יחיאל</w:t>
      </w:r>
      <w:r>
        <w:rPr>
          <w:rtl/>
        </w:rPr>
        <w:t xml:space="preserve"> חזן (הליכוד):</w:t>
      </w:r>
    </w:p>
    <w:p w14:paraId="3ED680AF" w14:textId="77777777" w:rsidR="00000000" w:rsidRDefault="00B90FE9">
      <w:pPr>
        <w:pStyle w:val="a0"/>
        <w:rPr>
          <w:rFonts w:hint="cs"/>
          <w:rtl/>
        </w:rPr>
      </w:pPr>
    </w:p>
    <w:p w14:paraId="461396B6" w14:textId="77777777" w:rsidR="00000000" w:rsidRDefault="00B90FE9">
      <w:pPr>
        <w:pStyle w:val="a0"/>
        <w:rPr>
          <w:rFonts w:hint="cs"/>
          <w:rtl/>
        </w:rPr>
      </w:pPr>
      <w:r>
        <w:rPr>
          <w:rFonts w:hint="cs"/>
          <w:rtl/>
        </w:rPr>
        <w:t xml:space="preserve">לצערי הרב, כיוון שמדינת ישראל </w:t>
      </w:r>
      <w:r>
        <w:rPr>
          <w:rFonts w:hint="cs"/>
          <w:rtl/>
        </w:rPr>
        <w:t>נמצאת במשך שנות דור במאבק מתמשך נגד טרור, במלחמות ובהגנה על המולדת, העניין החברתי הפך להיות עניין זניח. אבל כאן, בבית הזה, בכנסת, עולה מדי פעם בפעם הנושא, כמעט על-ידי כל חברי הבית.</w:t>
      </w:r>
    </w:p>
    <w:p w14:paraId="7889957C" w14:textId="77777777" w:rsidR="00000000" w:rsidRDefault="00B90FE9">
      <w:pPr>
        <w:pStyle w:val="a0"/>
        <w:rPr>
          <w:rFonts w:hint="cs"/>
          <w:rtl/>
        </w:rPr>
      </w:pPr>
    </w:p>
    <w:p w14:paraId="5138C04A" w14:textId="77777777" w:rsidR="00000000" w:rsidRDefault="00B90FE9">
      <w:pPr>
        <w:pStyle w:val="a0"/>
        <w:rPr>
          <w:rFonts w:hint="cs"/>
          <w:rtl/>
        </w:rPr>
      </w:pPr>
      <w:r>
        <w:rPr>
          <w:rFonts w:hint="cs"/>
          <w:rtl/>
        </w:rPr>
        <w:t>הממשלה הזאת והממשלות האחרות מקיימות דיונים, מקבלות החלטות, וההחלטות לא מבו</w:t>
      </w:r>
      <w:r>
        <w:rPr>
          <w:rFonts w:hint="cs"/>
          <w:rtl/>
        </w:rPr>
        <w:t>צעות. רק לפני כשעה עדכן אותי חברי שר הרווחה ואמר לי: יחיאל, כאשר אני מביא את הנתונים בישיבות הממשלה, חלק גדול מהשרים – ואל תכעס עלי שאני אומר את זה – יוצא החוצה לשתות קפה, כי זה פחות מעניין אותם.</w:t>
      </w:r>
    </w:p>
    <w:p w14:paraId="0935B5AC" w14:textId="77777777" w:rsidR="00000000" w:rsidRDefault="00B90FE9">
      <w:pPr>
        <w:pStyle w:val="a0"/>
        <w:rPr>
          <w:rFonts w:hint="cs"/>
          <w:rtl/>
        </w:rPr>
      </w:pPr>
    </w:p>
    <w:p w14:paraId="6C873257" w14:textId="77777777" w:rsidR="00000000" w:rsidRDefault="00B90FE9">
      <w:pPr>
        <w:pStyle w:val="a0"/>
        <w:rPr>
          <w:rFonts w:hint="cs"/>
          <w:rtl/>
        </w:rPr>
      </w:pPr>
      <w:r>
        <w:rPr>
          <w:rFonts w:hint="cs"/>
          <w:rtl/>
        </w:rPr>
        <w:t>אני מבין למה זה פחות מעניין אותם. כי כאשר לשר יש אחריות, הו</w:t>
      </w:r>
      <w:r>
        <w:rPr>
          <w:rFonts w:hint="cs"/>
          <w:rtl/>
        </w:rPr>
        <w:t>א אחראי למשרד שלו, אז הוא דואג למשרד שלו, וזה בסדר. אני משוכנע שגם אתה, אדוני השר, עושה מאמצים גדולים – ואני עוקב אחרי הפעילות שלך – ורוצה באמת לדאוג לכל השכבות החלשות, גם לילדים. אבל אין פתרונות.</w:t>
      </w:r>
    </w:p>
    <w:p w14:paraId="19A32FEA" w14:textId="77777777" w:rsidR="00000000" w:rsidRDefault="00B90FE9">
      <w:pPr>
        <w:pStyle w:val="a0"/>
        <w:rPr>
          <w:rFonts w:hint="cs"/>
          <w:rtl/>
        </w:rPr>
      </w:pPr>
    </w:p>
    <w:p w14:paraId="2471E4AC" w14:textId="77777777" w:rsidR="00000000" w:rsidRDefault="00B90FE9">
      <w:pPr>
        <w:pStyle w:val="a0"/>
        <w:rPr>
          <w:rFonts w:hint="cs"/>
          <w:rtl/>
        </w:rPr>
      </w:pPr>
      <w:r>
        <w:rPr>
          <w:rFonts w:hint="cs"/>
          <w:rtl/>
        </w:rPr>
        <w:t>בזמנן היו פתרונות לאותן משפחות במצוקה. שלחו את הילדים לפני</w:t>
      </w:r>
      <w:r>
        <w:rPr>
          <w:rFonts w:hint="cs"/>
          <w:rtl/>
        </w:rPr>
        <w:t>מיות. חלק הלכו ללמוד בפנימיות ישיבתיות, חלק הלכו ללמוד בפנימיות לא ישיבתיות, ועליית הנוער תקצבה אותן משפחות. מדינת ישראל נתנה פתרון לחלק מאותן שכבות חלשות ולחלק מאותם ילדים,  פתרון של מנה חמה, של אוכל טוב בפנימייה, של ביגוד, של לימודים. גם היום יש פנימיות,</w:t>
      </w:r>
      <w:r>
        <w:rPr>
          <w:rFonts w:hint="cs"/>
          <w:rtl/>
        </w:rPr>
        <w:t xml:space="preserve"> אבל מה לעשות שחלק גדול מההורים רוצים את הילדים לידם, גדלים בבית לידם. אותו אבא שמשתכר 4,000 שקל בחודש - וכולנו מכירים רבים כאלה במדינת ישראל, מעל שליש מהאוכלוסייה העובדת משתכר כ-4,000 שקל בחודש, ויש כאלה שמשתכרים אפילו פחות משכר המינימום.</w:t>
      </w:r>
    </w:p>
    <w:p w14:paraId="405E6AF5" w14:textId="77777777" w:rsidR="00000000" w:rsidRDefault="00B90FE9">
      <w:pPr>
        <w:pStyle w:val="a0"/>
        <w:rPr>
          <w:rFonts w:hint="cs"/>
          <w:rtl/>
        </w:rPr>
      </w:pPr>
    </w:p>
    <w:p w14:paraId="013A15FE" w14:textId="77777777" w:rsidR="00000000" w:rsidRDefault="00B90FE9">
      <w:pPr>
        <w:pStyle w:val="a0"/>
        <w:rPr>
          <w:rFonts w:hint="cs"/>
          <w:rtl/>
        </w:rPr>
      </w:pPr>
      <w:r>
        <w:rPr>
          <w:rFonts w:hint="cs"/>
          <w:rtl/>
        </w:rPr>
        <w:t>כולנו שואלים את</w:t>
      </w:r>
      <w:r>
        <w:rPr>
          <w:rFonts w:hint="cs"/>
          <w:rtl/>
        </w:rPr>
        <w:t xml:space="preserve"> עצמנו, איך בכלל אפשר להאכיל ילדים ב-3,500 שקל או ב-4,000 שקל, כאשר צריכים לשלם ארנונה, כאשר צריכים להלביש את הילדים, כאשר צריכים לדאוג לכך שיהיה טלפון בבית, וצריך לשלם עבור קו הטלפון, עבור החשמל, עבור המים ולפעמים גם את מסי ועד הבית, כי יש חדר מדרגות שצרי</w:t>
      </w:r>
      <w:r>
        <w:rPr>
          <w:rFonts w:hint="cs"/>
          <w:rtl/>
        </w:rPr>
        <w:t xml:space="preserve">ך לשטוף. </w:t>
      </w:r>
    </w:p>
    <w:p w14:paraId="2C6A74B6" w14:textId="77777777" w:rsidR="00000000" w:rsidRDefault="00B90FE9">
      <w:pPr>
        <w:pStyle w:val="a0"/>
        <w:rPr>
          <w:rFonts w:hint="cs"/>
          <w:rtl/>
        </w:rPr>
      </w:pPr>
    </w:p>
    <w:p w14:paraId="0B0C2FE1" w14:textId="77777777" w:rsidR="00000000" w:rsidRDefault="00B90FE9">
      <w:pPr>
        <w:pStyle w:val="a0"/>
        <w:rPr>
          <w:rFonts w:hint="cs"/>
          <w:rtl/>
        </w:rPr>
      </w:pPr>
      <w:r>
        <w:rPr>
          <w:rFonts w:hint="cs"/>
          <w:rtl/>
        </w:rPr>
        <w:t>מי שבאמת משלמות את המחיר הן השכבות החלשות שהולכות לעבוד. אני לא מדבר על אלו שלא הולכים לעבוד. אלו שלא הולכים לעבוד חיים מקצבה, ולמדנו שככל שמתקצבים יותר העוני גדל. אני מדבר על אלו שכן הולכים לעבוד. חברי חבר הכנסת סגן השר מיכאל רצון שוחח אתי בעני</w:t>
      </w:r>
      <w:r>
        <w:rPr>
          <w:rFonts w:hint="cs"/>
          <w:rtl/>
        </w:rPr>
        <w:t xml:space="preserve">ין ואמר, שמי שמשתכר 10,000 שקל ויותר </w:t>
      </w:r>
      <w:r>
        <w:rPr>
          <w:rtl/>
        </w:rPr>
        <w:t>–</w:t>
      </w:r>
      <w:r>
        <w:rPr>
          <w:rFonts w:hint="cs"/>
          <w:rtl/>
        </w:rPr>
        <w:t xml:space="preserve"> ויש רבים כאלה, העשירון העליון והשני – לא צריך אותן הקצבות של כספי הילדים, ואני הסכמתי אתו. זה לא צודק לתת 144 שקלים לאותם הורים. במקום לקחת את הכספים ואת המשאבים שאותם הורים לא צריכים – הם לא מרגישים בכלל שזה נכנס לחש</w:t>
      </w:r>
      <w:r>
        <w:rPr>
          <w:rFonts w:hint="cs"/>
          <w:rtl/>
        </w:rPr>
        <w:t xml:space="preserve">בון הבנק, הם לא מסתכלים על זה – לקחת את הכסף הזה, כסף ההקצבות של הילדים, ולתת אותו למי שזקוק באמת, בשביל לסייע. </w:t>
      </w:r>
    </w:p>
    <w:p w14:paraId="6D958DD6" w14:textId="77777777" w:rsidR="00000000" w:rsidRDefault="00B90FE9">
      <w:pPr>
        <w:pStyle w:val="a0"/>
        <w:rPr>
          <w:rFonts w:hint="cs"/>
          <w:rtl/>
        </w:rPr>
      </w:pPr>
    </w:p>
    <w:p w14:paraId="1D6F2AB1" w14:textId="77777777" w:rsidR="00000000" w:rsidRDefault="00B90FE9">
      <w:pPr>
        <w:pStyle w:val="a0"/>
        <w:rPr>
          <w:rFonts w:hint="cs"/>
          <w:rtl/>
        </w:rPr>
      </w:pPr>
      <w:r>
        <w:rPr>
          <w:rFonts w:hint="cs"/>
          <w:rtl/>
        </w:rPr>
        <w:t>התשובה היא, שאנחנו לא יכולים לעשות את זה. למה לא יכולים לעשות את זה? כי זה לא יעמוד במבחן בית-המשפט, כך הסבירו לי. זאת אומרת, אם ילכו לבית-משפ</w:t>
      </w:r>
      <w:r>
        <w:rPr>
          <w:rFonts w:hint="cs"/>
          <w:rtl/>
        </w:rPr>
        <w:t>ט בעניין השוויון, לפי החוק שקיים היום אי-אפשר לעשות את זה. אולי צריך לשנות את העניין.</w:t>
      </w:r>
    </w:p>
    <w:p w14:paraId="4CC57F5F" w14:textId="77777777" w:rsidR="00000000" w:rsidRDefault="00B90FE9">
      <w:pPr>
        <w:pStyle w:val="a0"/>
        <w:rPr>
          <w:rFonts w:hint="cs"/>
          <w:rtl/>
        </w:rPr>
      </w:pPr>
    </w:p>
    <w:p w14:paraId="4FB44CC2" w14:textId="77777777" w:rsidR="00000000" w:rsidRDefault="00B90FE9">
      <w:pPr>
        <w:pStyle w:val="a0"/>
        <w:rPr>
          <w:rFonts w:hint="cs"/>
          <w:rtl/>
        </w:rPr>
      </w:pPr>
      <w:r>
        <w:rPr>
          <w:rFonts w:hint="cs"/>
          <w:rtl/>
        </w:rPr>
        <w:t>ראש הממשלה כינס השבוע את סיעת הליכוד לדיון בשאלה, איך אפשר יהיה לסייע לאותם ילדים לקבל מנה חמה בבית-הספר. שר האוצר ענה, שזה יעלה 2.5 מיליארדים, אם נצטרך לתת לכל אותם ילד</w:t>
      </w:r>
      <w:r>
        <w:rPr>
          <w:rFonts w:hint="cs"/>
          <w:rtl/>
        </w:rPr>
        <w:t>ים. זה מה שענה שר האוצר בישיבת סיעת הליכוד. אבל אני חושב שאנחנו צריכים לדבר פחות ולמצוא פתרון אמיתי לאותם ילדים שאין להם מנה חמה.</w:t>
      </w:r>
    </w:p>
    <w:p w14:paraId="52F181DF" w14:textId="77777777" w:rsidR="00000000" w:rsidRDefault="00B90FE9">
      <w:pPr>
        <w:pStyle w:val="a0"/>
        <w:rPr>
          <w:rFonts w:hint="cs"/>
          <w:rtl/>
        </w:rPr>
      </w:pPr>
    </w:p>
    <w:p w14:paraId="16102839" w14:textId="77777777" w:rsidR="00000000" w:rsidRDefault="00B90FE9">
      <w:pPr>
        <w:pStyle w:val="a0"/>
        <w:rPr>
          <w:rFonts w:hint="cs"/>
          <w:rtl/>
        </w:rPr>
      </w:pPr>
      <w:r>
        <w:rPr>
          <w:rFonts w:hint="cs"/>
          <w:rtl/>
        </w:rPr>
        <w:t>אני יודע שיש מועדוני יום. יש ילדים במדינת ישראל שהמשפחות שלהם באמת לא יכולות לשאת בהוצאות, וכאשר הם מסיימים את יום הלימודים ש</w:t>
      </w:r>
      <w:r>
        <w:rPr>
          <w:rFonts w:hint="cs"/>
          <w:rtl/>
        </w:rPr>
        <w:t>להם בשעה 13:00, הם הולכים למועדונית. ובמועדונית עוזרים לאותם ילדים בהכנת שיעורי-הבית, ונותנים להם גם מנה חמה.</w:t>
      </w:r>
    </w:p>
    <w:p w14:paraId="04E3CEE1" w14:textId="77777777" w:rsidR="00000000" w:rsidRDefault="00B90FE9">
      <w:pPr>
        <w:pStyle w:val="a0"/>
        <w:rPr>
          <w:rFonts w:hint="cs"/>
          <w:rtl/>
        </w:rPr>
      </w:pPr>
    </w:p>
    <w:p w14:paraId="32843BBF" w14:textId="77777777" w:rsidR="00000000" w:rsidRDefault="00B90FE9">
      <w:pPr>
        <w:pStyle w:val="a0"/>
        <w:rPr>
          <w:rFonts w:hint="cs"/>
          <w:rtl/>
        </w:rPr>
      </w:pPr>
      <w:r>
        <w:rPr>
          <w:rFonts w:hint="cs"/>
          <w:rtl/>
        </w:rPr>
        <w:t>אבל תראו מה קרה, חברי חברי הכנסת. הקיצוץ שמושת על הרשויות ימנע גם מאותם ילדים לקבל אותו מועדון-יום, שמשרד העבודה ורווחה מתקצב אותו. אבל אותם עובד</w:t>
      </w:r>
      <w:r>
        <w:rPr>
          <w:rFonts w:hint="cs"/>
          <w:rtl/>
        </w:rPr>
        <w:t>ים שנמצאים במועדונית, שהם מתנדבים או עובדי הרשות – אני משוכנע שמי שישלם את המחיר זה אותם ילדים רעבים, אותם ילדים, שכאשר הם הולכים לבית-הספר בלי פרוסה, אין להם ראש ללמוד. הם חושבים, מה יביא אבא הביתה בסוף היום, האם הוא יביא קילו עגבניות בתיק, האם הוא יביא מ</w:t>
      </w:r>
      <w:r>
        <w:rPr>
          <w:rFonts w:hint="cs"/>
          <w:rtl/>
        </w:rPr>
        <w:t xml:space="preserve">לפפונים, האם הוא יביא ממתקים, האם הוא יביא שם בשר, או האם הוא לא יביא כלום, תיק עבודה ריק. </w:t>
      </w:r>
    </w:p>
    <w:p w14:paraId="15F4D619" w14:textId="77777777" w:rsidR="00000000" w:rsidRDefault="00B90FE9">
      <w:pPr>
        <w:pStyle w:val="a0"/>
        <w:rPr>
          <w:rFonts w:hint="cs"/>
          <w:rtl/>
        </w:rPr>
      </w:pPr>
    </w:p>
    <w:p w14:paraId="6CC62A09" w14:textId="77777777" w:rsidR="00000000" w:rsidRDefault="00B90FE9">
      <w:pPr>
        <w:pStyle w:val="a0"/>
        <w:rPr>
          <w:rFonts w:hint="cs"/>
          <w:rtl/>
        </w:rPr>
      </w:pPr>
      <w:r>
        <w:rPr>
          <w:rFonts w:hint="cs"/>
          <w:rtl/>
        </w:rPr>
        <w:t>אנחנו, חברי הכנסת, חייבים - לא להעלות את הנושא הזה לסדר-היום הציבורי, אלא אנחנו חייבים לפנות כולנו אל הממשלה, ולא להציע תוכנית אלא לדרוש מהממשלה לפעול, כי אולי אפש</w:t>
      </w:r>
      <w:r>
        <w:rPr>
          <w:rFonts w:hint="cs"/>
          <w:rtl/>
        </w:rPr>
        <w:t>ר לוותר על קניית מטוס או טנק ובכסף הזה יאכילו אותם 656,000  ילדים רעבים, ילדים שלא יכולים באמת ללמוד. כי כולנו יודעים שאת הילדים האלה אפשר יהיה לקדם רק על-ידי לימודים ורק על-ידי חינוך. רק על-ידי חינוך אפשר יהיה לקדם אותם ילדים רעבים. אם לילד תהיה פרוסת לחם</w:t>
      </w:r>
      <w:r>
        <w:rPr>
          <w:rFonts w:hint="cs"/>
          <w:rtl/>
        </w:rPr>
        <w:t xml:space="preserve"> </w:t>
      </w:r>
      <w:r>
        <w:rPr>
          <w:rtl/>
        </w:rPr>
        <w:t>–</w:t>
      </w:r>
      <w:r>
        <w:rPr>
          <w:rFonts w:hint="cs"/>
          <w:rtl/>
        </w:rPr>
        <w:t xml:space="preserve"> ולפעמים יש כאלה שחושבים: מה, יכול להיות שיש ילד רעב, שלא יכול לאכול פרוסת לחם? אני אומר לכם שיש, כי אני ראיתי במו-עיני, באקראי.</w:t>
      </w:r>
    </w:p>
    <w:p w14:paraId="09479AE0" w14:textId="77777777" w:rsidR="00000000" w:rsidRDefault="00B90FE9">
      <w:pPr>
        <w:pStyle w:val="a0"/>
        <w:rPr>
          <w:rFonts w:hint="cs"/>
          <w:rtl/>
        </w:rPr>
      </w:pPr>
    </w:p>
    <w:p w14:paraId="1B0D43BE" w14:textId="77777777" w:rsidR="00000000" w:rsidRDefault="00B90FE9">
      <w:pPr>
        <w:pStyle w:val="a0"/>
        <w:rPr>
          <w:rFonts w:hint="cs"/>
          <w:rtl/>
        </w:rPr>
      </w:pPr>
      <w:r>
        <w:rPr>
          <w:rFonts w:hint="cs"/>
          <w:rtl/>
        </w:rPr>
        <w:t>הייתי בבאר-שבע לפני כחצי שנה, ובמקרה הרמתי טלפון לאחד החברים, והוא אמר: תשמע, יחיאל, אני לא יכול עכשיו, אבל אם אתה רוצה, תבו</w:t>
      </w:r>
      <w:r>
        <w:rPr>
          <w:rFonts w:hint="cs"/>
          <w:rtl/>
        </w:rPr>
        <w:t>א, אני נמצא ליד איזה מועדון של אתיופים, ואנחנו אוספים את הלחם מכל המאפיות, את מה שנשאר. אז תבוא ותראה פעם אחת. באמת הלכתי, עמדתי בצד והסתכלתי על הילדים שאוספים שתי חבילות של פיתות, לא חבילה אחת. והיה ילד בגיל 11 שאסף שלוש חבילות. למה הילד אסף אותן שלוש חבי</w:t>
      </w:r>
      <w:r>
        <w:rPr>
          <w:rFonts w:hint="cs"/>
          <w:rtl/>
        </w:rPr>
        <w:t xml:space="preserve">לות פיתות? אתה יודע, חברי חבר הכנסת מיכאל רצון, למה הוא אסף את שלוש חבילות הפיתות? אני אגיד לך למה,  שאלתי אותו: למה אתה לוקח שלוש חבילות ולא אחת? הוא אמר: כי זה מה שאנחנו אוכלים כל השבוע, כל המשפחה. </w:t>
      </w:r>
    </w:p>
    <w:p w14:paraId="66EC849F" w14:textId="77777777" w:rsidR="00000000" w:rsidRDefault="00B90FE9">
      <w:pPr>
        <w:pStyle w:val="a0"/>
        <w:rPr>
          <w:rFonts w:hint="cs"/>
          <w:rtl/>
        </w:rPr>
      </w:pPr>
    </w:p>
    <w:p w14:paraId="1AA8B53C" w14:textId="77777777" w:rsidR="00000000" w:rsidRDefault="00B90FE9">
      <w:pPr>
        <w:pStyle w:val="a0"/>
        <w:rPr>
          <w:rFonts w:hint="cs"/>
          <w:rtl/>
        </w:rPr>
      </w:pPr>
      <w:r>
        <w:rPr>
          <w:rFonts w:hint="cs"/>
          <w:rtl/>
        </w:rPr>
        <w:t xml:space="preserve">אז מי שאומר שאין ילדים עניים, אני מזמין אותו לבוא, לא </w:t>
      </w:r>
      <w:r>
        <w:rPr>
          <w:rFonts w:hint="cs"/>
          <w:rtl/>
        </w:rPr>
        <w:t>לבתי-התמחוי, לא לשם – אני מזמין אותו לבוא ולראות את אלה שאוספים את הפיתות ומחלקים אותן. תודה רבה.</w:t>
      </w:r>
    </w:p>
    <w:p w14:paraId="553D80BC" w14:textId="77777777" w:rsidR="00000000" w:rsidRDefault="00B90FE9">
      <w:pPr>
        <w:pStyle w:val="a0"/>
        <w:rPr>
          <w:rFonts w:hint="cs"/>
          <w:rtl/>
        </w:rPr>
      </w:pPr>
    </w:p>
    <w:p w14:paraId="33808025"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63C0C8BB" w14:textId="77777777" w:rsidR="00000000" w:rsidRDefault="00B90FE9">
      <w:pPr>
        <w:pStyle w:val="a0"/>
        <w:rPr>
          <w:rFonts w:hint="cs"/>
          <w:rtl/>
        </w:rPr>
      </w:pPr>
    </w:p>
    <w:p w14:paraId="75E19E19" w14:textId="77777777" w:rsidR="00000000" w:rsidRDefault="00B90FE9">
      <w:pPr>
        <w:pStyle w:val="a0"/>
        <w:rPr>
          <w:rFonts w:hint="cs"/>
          <w:rtl/>
        </w:rPr>
      </w:pPr>
      <w:r>
        <w:rPr>
          <w:rFonts w:hint="cs"/>
          <w:rtl/>
        </w:rPr>
        <w:t>תודה רבה. משיב בשם הממשלה שר הרווחה. בבקשה.</w:t>
      </w:r>
    </w:p>
    <w:p w14:paraId="6B7B220F" w14:textId="77777777" w:rsidR="00000000" w:rsidRDefault="00B90FE9">
      <w:pPr>
        <w:pStyle w:val="a0"/>
        <w:rPr>
          <w:rFonts w:hint="cs"/>
          <w:rtl/>
        </w:rPr>
      </w:pPr>
    </w:p>
    <w:p w14:paraId="6DD698C0" w14:textId="77777777" w:rsidR="00000000" w:rsidRDefault="00B90FE9">
      <w:pPr>
        <w:pStyle w:val="a"/>
        <w:rPr>
          <w:rtl/>
        </w:rPr>
      </w:pPr>
      <w:bookmarkStart w:id="697" w:name="FS000000521T14_01_2004_19_40_22"/>
      <w:bookmarkStart w:id="698" w:name="_Toc75077293"/>
      <w:bookmarkEnd w:id="697"/>
      <w:r>
        <w:rPr>
          <w:rFonts w:hint="eastAsia"/>
          <w:rtl/>
        </w:rPr>
        <w:t>שר</w:t>
      </w:r>
      <w:r>
        <w:rPr>
          <w:rtl/>
        </w:rPr>
        <w:t xml:space="preserve"> הרווחה זבולון אורלב:</w:t>
      </w:r>
      <w:bookmarkEnd w:id="698"/>
    </w:p>
    <w:p w14:paraId="5CAEEEF7" w14:textId="77777777" w:rsidR="00000000" w:rsidRDefault="00B90FE9">
      <w:pPr>
        <w:pStyle w:val="a0"/>
        <w:rPr>
          <w:rFonts w:hint="cs"/>
          <w:rtl/>
        </w:rPr>
      </w:pPr>
    </w:p>
    <w:p w14:paraId="3E126541" w14:textId="77777777" w:rsidR="00000000" w:rsidRDefault="00B90FE9">
      <w:pPr>
        <w:pStyle w:val="a0"/>
        <w:rPr>
          <w:rFonts w:hint="cs"/>
          <w:rtl/>
        </w:rPr>
      </w:pPr>
      <w:r>
        <w:rPr>
          <w:rFonts w:hint="cs"/>
          <w:rtl/>
        </w:rPr>
        <w:t xml:space="preserve">גברתי היושבת-ראש, חברי חברי הכנסת, בראשית הדברים אני רוצה לשבח את חבר </w:t>
      </w:r>
      <w:r>
        <w:rPr>
          <w:rFonts w:hint="cs"/>
          <w:rtl/>
        </w:rPr>
        <w:t>הכנסת יחיאל חזן, על שהקצה ממכסתו הצעה רגילה לסדר-היום, כדי להעלות שוב בכנסת ולשמור על רציפות סדר-היום הפרלמנטרי בסוגיית העוני ובסוגיית הרווחה בישראל.</w:t>
      </w:r>
    </w:p>
    <w:p w14:paraId="62C33B30" w14:textId="77777777" w:rsidR="00000000" w:rsidRDefault="00B90FE9">
      <w:pPr>
        <w:pStyle w:val="a0"/>
        <w:rPr>
          <w:rFonts w:hint="cs"/>
          <w:rtl/>
        </w:rPr>
      </w:pPr>
    </w:p>
    <w:p w14:paraId="76C292B3" w14:textId="77777777" w:rsidR="00000000" w:rsidRDefault="00B90FE9">
      <w:pPr>
        <w:pStyle w:val="a0"/>
        <w:rPr>
          <w:rFonts w:hint="cs"/>
          <w:rtl/>
        </w:rPr>
      </w:pPr>
      <w:r>
        <w:rPr>
          <w:rFonts w:hint="cs"/>
          <w:rtl/>
        </w:rPr>
        <w:t xml:space="preserve">אכן, הפערים החברתיים ובעיית הילדים החיים בעוני בישראל, לצערנו, הפכו להיות חלק ממציאות חיינו. לפני שבועות </w:t>
      </w:r>
      <w:r>
        <w:rPr>
          <w:rFonts w:hint="cs"/>
          <w:rtl/>
        </w:rPr>
        <w:t>אחדים גם פרסמנו נתונים בציבור, בכנסת, בממשלה, והקדשנו כאן במליאה ובוועדת העבודה והרווחה כמה דיונים לנושא הזה. ואכן, הנתונים הם קשים. למעלה מ-620,000 ילדים חיים מתחת לקו העוני, למעלה מ-330,000 ילדים בישראל מוכרים בשירותי הרווחה. למעלה מ-10,000 ילדים צריך לה</w:t>
      </w:r>
      <w:r>
        <w:rPr>
          <w:rFonts w:hint="cs"/>
          <w:rtl/>
        </w:rPr>
        <w:t xml:space="preserve">וציא מבתיהם ולתת להם פתרונות מחוץ לבית בגלל מצב של סיכון. </w:t>
      </w:r>
    </w:p>
    <w:p w14:paraId="2182DD4F" w14:textId="77777777" w:rsidR="00000000" w:rsidRDefault="00B90FE9">
      <w:pPr>
        <w:pStyle w:val="a0"/>
        <w:rPr>
          <w:rFonts w:hint="cs"/>
          <w:rtl/>
        </w:rPr>
      </w:pPr>
    </w:p>
    <w:p w14:paraId="3470D1FA" w14:textId="77777777" w:rsidR="00000000" w:rsidRDefault="00B90FE9">
      <w:pPr>
        <w:pStyle w:val="a0"/>
        <w:rPr>
          <w:rFonts w:hint="cs"/>
          <w:rtl/>
        </w:rPr>
      </w:pPr>
      <w:r>
        <w:rPr>
          <w:rFonts w:hint="cs"/>
          <w:rtl/>
        </w:rPr>
        <w:t xml:space="preserve">לצערי, חבר הכנסת חזן, הנתונים האלה הם נתונים של 2002, ולא צריך להיות נביא ולא צריך להיות חוזה כדי לומר לך שהנתונים של 2003 יהיו יותר קשים. כי שם כבר יבואו לידי ביטוי באופן מלא כל הגזירות הכלכליות </w:t>
      </w:r>
      <w:r>
        <w:rPr>
          <w:rFonts w:hint="cs"/>
          <w:rtl/>
        </w:rPr>
        <w:t xml:space="preserve">של 2002. תמיד יש איחור בהשפעת הנתונים. אנחנו כבר יודעים שגם 2004 לא תהיה שנה עם בשורות טובות. המאבק שלנו זה כבר על 2005. </w:t>
      </w:r>
    </w:p>
    <w:p w14:paraId="67343916" w14:textId="77777777" w:rsidR="00000000" w:rsidRDefault="00B90FE9">
      <w:pPr>
        <w:pStyle w:val="a0"/>
        <w:rPr>
          <w:rFonts w:hint="cs"/>
          <w:rtl/>
        </w:rPr>
      </w:pPr>
    </w:p>
    <w:p w14:paraId="597EF5F4" w14:textId="77777777" w:rsidR="00000000" w:rsidRDefault="00B90FE9">
      <w:pPr>
        <w:pStyle w:val="a0"/>
        <w:rPr>
          <w:rFonts w:hint="cs"/>
          <w:rtl/>
        </w:rPr>
      </w:pPr>
      <w:r>
        <w:rPr>
          <w:rFonts w:hint="cs"/>
          <w:rtl/>
        </w:rPr>
        <w:t xml:space="preserve">בעקבות כל הדיונים שהיו, הנושא עומד על סדר-יומה של ועדת העבודה, הרווחה והבריאות של הכנסת, ובמקביל הנושא עומד גם על סדר-יומה של הכנסת. </w:t>
      </w:r>
      <w:r>
        <w:rPr>
          <w:rFonts w:hint="cs"/>
          <w:rtl/>
        </w:rPr>
        <w:t xml:space="preserve">וביוזמה, גם של ראש הממשלה  וגם שלי, אני רוצה להצביע על שישה דברים שכרגע נמצאים בפעילות. </w:t>
      </w:r>
    </w:p>
    <w:p w14:paraId="76AE803B" w14:textId="77777777" w:rsidR="00000000" w:rsidRDefault="00B90FE9">
      <w:pPr>
        <w:pStyle w:val="a0"/>
        <w:rPr>
          <w:rFonts w:hint="cs"/>
          <w:rtl/>
        </w:rPr>
      </w:pPr>
    </w:p>
    <w:p w14:paraId="1F7A5B89" w14:textId="77777777" w:rsidR="00000000" w:rsidRDefault="00B90FE9">
      <w:pPr>
        <w:pStyle w:val="a0"/>
        <w:rPr>
          <w:rFonts w:hint="cs"/>
          <w:rtl/>
        </w:rPr>
      </w:pPr>
      <w:r>
        <w:rPr>
          <w:rFonts w:hint="cs"/>
          <w:rtl/>
        </w:rPr>
        <w:t>אני גם חייב לומר מלה אחת בעניין ראש הממשלה. בדרך כלל ההתבטאויות של ראש הממשלה מקבלות תהודה וכותרות רק אם מדובר בנושאים מדיניים. הציבור לא מספיק יודע על המעורבות של רא</w:t>
      </w:r>
      <w:r>
        <w:rPr>
          <w:rFonts w:hint="cs"/>
          <w:rtl/>
        </w:rPr>
        <w:t>ש הממשלה, על הרגישות ועל היוזמות שלו בתחומים החברתיים. בעיני, הוא ממש קרן האור של שירותי הרווחה בתוך הממשלה.</w:t>
      </w:r>
    </w:p>
    <w:p w14:paraId="3416533D" w14:textId="77777777" w:rsidR="00000000" w:rsidRDefault="00B90FE9">
      <w:pPr>
        <w:pStyle w:val="a0"/>
        <w:rPr>
          <w:rFonts w:hint="cs"/>
          <w:rtl/>
        </w:rPr>
      </w:pPr>
    </w:p>
    <w:p w14:paraId="5784150A" w14:textId="77777777" w:rsidR="00000000" w:rsidRDefault="00B90FE9">
      <w:pPr>
        <w:pStyle w:val="a0"/>
        <w:rPr>
          <w:rFonts w:hint="cs"/>
          <w:rtl/>
        </w:rPr>
      </w:pPr>
      <w:r>
        <w:rPr>
          <w:rFonts w:hint="cs"/>
          <w:rtl/>
        </w:rPr>
        <w:t xml:space="preserve"> הדבר הראשון, הוקמה ועדה ציבורית על-ידי הממשלה לבחינת מכלול תחום הילדים החיים בתנאי סיכון וסכנה, בראשותו של פרופסור הלל שמידט, דיקן בית-הספר לעבוד</w:t>
      </w:r>
      <w:r>
        <w:rPr>
          <w:rFonts w:hint="cs"/>
          <w:rtl/>
        </w:rPr>
        <w:t>ה סוציאלית באוניברסיטה העברית. אגב, לפני נאומי כאן  ישבתי אתו ועם מנכ"ל משרדי, כדי להתחיל את עבודת הוועדה. הוועדה כבר מונתה על-ידי ראש הממשלה ועל-ידי. היא כוללת למעלה מ-30 איש, אנשי מקצוע מעולים, ועל-פי המנדט שלה, בתוך חצי שנה אנחנו מחכים להמלצות ביניים רא</w:t>
      </w:r>
      <w:r>
        <w:rPr>
          <w:rFonts w:hint="cs"/>
          <w:rtl/>
        </w:rPr>
        <w:t xml:space="preserve">שונות. הוועדה הזאת אמורה להתוות תוכנית לאומית, לתת מענה לאותם ילדים ובני-נוער הנמצאים במצב של סיכון וסכנה. </w:t>
      </w:r>
    </w:p>
    <w:p w14:paraId="0127FE39" w14:textId="77777777" w:rsidR="00000000" w:rsidRDefault="00B90FE9">
      <w:pPr>
        <w:pStyle w:val="a0"/>
        <w:rPr>
          <w:rFonts w:hint="cs"/>
          <w:rtl/>
        </w:rPr>
      </w:pPr>
    </w:p>
    <w:p w14:paraId="76507F29" w14:textId="77777777" w:rsidR="00000000" w:rsidRDefault="00B90FE9">
      <w:pPr>
        <w:pStyle w:val="a0"/>
        <w:rPr>
          <w:rFonts w:hint="cs"/>
          <w:rtl/>
        </w:rPr>
      </w:pPr>
      <w:r>
        <w:rPr>
          <w:rFonts w:hint="cs"/>
          <w:rtl/>
        </w:rPr>
        <w:t>הדבר השני, לאחר שראש הממשלה סקר, הוא אישית סקר את הממצאים הקשים כפי שפורסמו בדוח המועצה הלאומית לשלום הילד, בכל מה שקשור לעוני בקרב ילדים, הוקם צוו</w:t>
      </w:r>
      <w:r>
        <w:rPr>
          <w:rFonts w:hint="cs"/>
          <w:rtl/>
        </w:rPr>
        <w:t>ת שרים בראשותי, בהשתתפות שר האוצר, שר המשפטים ושרת החינוך, התרבות והספורט - ועדה לצמצום העוני בקרב ילדים. הוועדה הזאת כבר קיימה פגישה ראשונה, ואני  מקווה שבתוך חודש ימים היא תגיש את המלצותיה לממשלה. לא צריכים להשקיע בה הרבה מחקרים. הכול ידוע, הכול נאמר, צר</w:t>
      </w:r>
      <w:r>
        <w:rPr>
          <w:rFonts w:hint="cs"/>
          <w:rtl/>
        </w:rPr>
        <w:t xml:space="preserve">יך לקבל החלטות, לאסוף את החומר ולגבש אותן.  </w:t>
      </w:r>
    </w:p>
    <w:p w14:paraId="092B396A" w14:textId="77777777" w:rsidR="00000000" w:rsidRDefault="00B90FE9">
      <w:pPr>
        <w:pStyle w:val="a0"/>
        <w:rPr>
          <w:rFonts w:hint="cs"/>
          <w:rtl/>
        </w:rPr>
      </w:pPr>
    </w:p>
    <w:p w14:paraId="5A465DB7" w14:textId="77777777" w:rsidR="00000000" w:rsidRDefault="00B90FE9">
      <w:pPr>
        <w:pStyle w:val="a0"/>
        <w:rPr>
          <w:rFonts w:hint="cs"/>
          <w:rtl/>
        </w:rPr>
      </w:pPr>
      <w:r>
        <w:rPr>
          <w:rFonts w:hint="cs"/>
          <w:rtl/>
        </w:rPr>
        <w:t xml:space="preserve">הדבר השלישי, בנושא ההזנה. הדבר המיידי הוא הנחיה שלי למוסד לביטוח לאומי לבצע תוכנית ניסיונית בתחום הזנה לילדים, בעקבות מחקר של מכון ברוקדייל, שהצביע על אי-ביטחון תזונתי בקרב 22% של המשפחות, כש-50% מהמשפחות האלה </w:t>
      </w:r>
      <w:r>
        <w:rPr>
          <w:rFonts w:hint="cs"/>
          <w:rtl/>
        </w:rPr>
        <w:t xml:space="preserve">הם משפחות עם ילדים, מילד אחד עד שלושה ילדים. הפרויקט הניסויי אמור להקיף כ-100,000 ילדים נוספים שייהנו ממפעל ההזנה, אני מקווה, עוד בשנה הנוכחית. </w:t>
      </w:r>
    </w:p>
    <w:p w14:paraId="588616E3" w14:textId="77777777" w:rsidR="00000000" w:rsidRDefault="00B90FE9">
      <w:pPr>
        <w:pStyle w:val="a0"/>
        <w:rPr>
          <w:rFonts w:hint="cs"/>
          <w:rtl/>
        </w:rPr>
      </w:pPr>
    </w:p>
    <w:p w14:paraId="2B28E167" w14:textId="77777777" w:rsidR="00000000" w:rsidRDefault="00B90FE9">
      <w:pPr>
        <w:pStyle w:val="a0"/>
        <w:rPr>
          <w:rFonts w:hint="cs"/>
          <w:rtl/>
        </w:rPr>
      </w:pPr>
      <w:r>
        <w:rPr>
          <w:rFonts w:hint="cs"/>
          <w:rtl/>
        </w:rPr>
        <w:t>עם זאת, כפי שציין נכון חבר הכנסת חזן, גם ראש הממשלה, שכבר ציינתי את התערבותו החיובית מאוד בעניינים חברתיים, הח</w:t>
      </w:r>
      <w:r>
        <w:rPr>
          <w:rFonts w:hint="cs"/>
          <w:rtl/>
        </w:rPr>
        <w:t xml:space="preserve">ליט והכריז על מפעל הזנה אוניברסלי. הוקם צוות שרים, כפי שידוע, ואני מקווה שביום ראשון הזה או ביום ראשון הבא תבשיל החלטה שהממשלה תוכל לקבל, כדי שהיא גם תחליט על לוח הזמנים ועל המקורות התקציביים.  </w:t>
      </w:r>
    </w:p>
    <w:p w14:paraId="5A5BE536" w14:textId="77777777" w:rsidR="00000000" w:rsidRDefault="00B90FE9">
      <w:pPr>
        <w:pStyle w:val="a0"/>
        <w:rPr>
          <w:rFonts w:hint="cs"/>
          <w:rtl/>
        </w:rPr>
      </w:pPr>
    </w:p>
    <w:p w14:paraId="12753CAF" w14:textId="77777777" w:rsidR="00000000" w:rsidRDefault="00B90FE9">
      <w:pPr>
        <w:pStyle w:val="a0"/>
        <w:rPr>
          <w:rFonts w:hint="cs"/>
          <w:rtl/>
        </w:rPr>
      </w:pPr>
      <w:r>
        <w:rPr>
          <w:rFonts w:hint="cs"/>
          <w:rtl/>
        </w:rPr>
        <w:t>הדבר הרביעי הוא, וכאן אני עונה לך, חבר הכנסת חזן, לפני כשלוש</w:t>
      </w:r>
      <w:r>
        <w:rPr>
          <w:rFonts w:hint="cs"/>
          <w:rtl/>
        </w:rPr>
        <w:t xml:space="preserve">ה חודשים, על-פי יוזמתי, הוקמה ועדה  - - -  </w:t>
      </w:r>
    </w:p>
    <w:p w14:paraId="36A5C6EA" w14:textId="77777777" w:rsidR="00000000" w:rsidRDefault="00B90FE9">
      <w:pPr>
        <w:pStyle w:val="a0"/>
        <w:rPr>
          <w:rFonts w:hint="cs"/>
          <w:rtl/>
        </w:rPr>
      </w:pPr>
    </w:p>
    <w:p w14:paraId="10CCC179" w14:textId="77777777" w:rsidR="00000000" w:rsidRDefault="00B90FE9">
      <w:pPr>
        <w:pStyle w:val="a0"/>
        <w:rPr>
          <w:rFonts w:hint="cs"/>
          <w:rtl/>
        </w:rPr>
      </w:pPr>
      <w:r>
        <w:rPr>
          <w:rFonts w:hint="cs"/>
          <w:rtl/>
        </w:rPr>
        <w:t xml:space="preserve">חבר הכנסת אריאל, אתה לוקח לי את תשומת הלב של חבר הכנסת חזן. </w:t>
      </w:r>
    </w:p>
    <w:p w14:paraId="1A26F6DB" w14:textId="77777777" w:rsidR="00000000" w:rsidRDefault="00B90FE9">
      <w:pPr>
        <w:pStyle w:val="a0"/>
        <w:rPr>
          <w:rFonts w:hint="cs"/>
          <w:rtl/>
        </w:rPr>
      </w:pPr>
    </w:p>
    <w:p w14:paraId="63D8F65D" w14:textId="77777777" w:rsidR="00000000" w:rsidRDefault="00B90FE9">
      <w:pPr>
        <w:pStyle w:val="af0"/>
        <w:rPr>
          <w:rtl/>
        </w:rPr>
      </w:pPr>
      <w:r>
        <w:rPr>
          <w:rFonts w:hint="eastAsia"/>
          <w:rtl/>
        </w:rPr>
        <w:t>אורי</w:t>
      </w:r>
      <w:r>
        <w:rPr>
          <w:rtl/>
        </w:rPr>
        <w:t xml:space="preserve"> יהודה אריאל (האיחוד הלאומי - ישראל ביתנו):</w:t>
      </w:r>
    </w:p>
    <w:p w14:paraId="15704094" w14:textId="77777777" w:rsidR="00000000" w:rsidRDefault="00B90FE9">
      <w:pPr>
        <w:pStyle w:val="a0"/>
        <w:rPr>
          <w:rFonts w:hint="cs"/>
          <w:rtl/>
        </w:rPr>
      </w:pPr>
    </w:p>
    <w:p w14:paraId="0E6A2BBC" w14:textId="77777777" w:rsidR="00000000" w:rsidRDefault="00B90FE9">
      <w:pPr>
        <w:pStyle w:val="a0"/>
        <w:rPr>
          <w:rFonts w:hint="cs"/>
          <w:rtl/>
        </w:rPr>
      </w:pPr>
      <w:r>
        <w:rPr>
          <w:rFonts w:hint="cs"/>
          <w:rtl/>
        </w:rPr>
        <w:t>דיברנו על כמה טוב לראות כאן את שר העבודה והרווחה, ואני הקטן מצטרף.</w:t>
      </w:r>
    </w:p>
    <w:p w14:paraId="1A1C8718" w14:textId="77777777" w:rsidR="00000000" w:rsidRDefault="00B90FE9">
      <w:pPr>
        <w:pStyle w:val="a0"/>
        <w:rPr>
          <w:rFonts w:hint="cs"/>
          <w:rtl/>
        </w:rPr>
      </w:pPr>
    </w:p>
    <w:p w14:paraId="5377553F" w14:textId="77777777" w:rsidR="00000000" w:rsidRDefault="00B90FE9">
      <w:pPr>
        <w:pStyle w:val="-"/>
        <w:rPr>
          <w:rtl/>
        </w:rPr>
      </w:pPr>
      <w:bookmarkStart w:id="699" w:name="FS000000521T14_01_2004_19_04_17"/>
      <w:bookmarkEnd w:id="699"/>
      <w:r>
        <w:rPr>
          <w:rFonts w:hint="eastAsia"/>
          <w:rtl/>
        </w:rPr>
        <w:t>שר</w:t>
      </w:r>
      <w:r>
        <w:rPr>
          <w:rtl/>
        </w:rPr>
        <w:t xml:space="preserve"> הרווחה זבולון אורלב:</w:t>
      </w:r>
    </w:p>
    <w:p w14:paraId="240E2E33" w14:textId="77777777" w:rsidR="00000000" w:rsidRDefault="00B90FE9">
      <w:pPr>
        <w:pStyle w:val="a0"/>
        <w:rPr>
          <w:rFonts w:hint="cs"/>
          <w:rtl/>
        </w:rPr>
      </w:pPr>
    </w:p>
    <w:p w14:paraId="4F0F2BF9" w14:textId="77777777" w:rsidR="00000000" w:rsidRDefault="00B90FE9">
      <w:pPr>
        <w:pStyle w:val="a0"/>
        <w:rPr>
          <w:rFonts w:hint="cs"/>
          <w:rtl/>
        </w:rPr>
      </w:pPr>
      <w:r>
        <w:rPr>
          <w:rFonts w:hint="cs"/>
          <w:rtl/>
        </w:rPr>
        <w:t>מאה אחו</w:t>
      </w:r>
      <w:r>
        <w:rPr>
          <w:rFonts w:hint="cs"/>
          <w:rtl/>
        </w:rPr>
        <w:t>זים. הדבר הנוסף הוא שלפני כשלושה חודשים, ביוזמתי, ועל-פי הצעתי, אישרה הממשלה להקים ועדה מקצועית לבחינת מיסוי קצבאות. כלומר, לא לעשות מבחן הכנסות בביטוח הלאומי ולהפחית מראש קצבה למשפחה עשירה, כי עם זה בהחלט יש בעיות, אלא להוסיף את הקצבאות להכנסה הכוללת של א</w:t>
      </w:r>
      <w:r>
        <w:rPr>
          <w:rFonts w:hint="cs"/>
          <w:rtl/>
        </w:rPr>
        <w:t>דם ולנכות ממנה מס. ממילא, אלה שלא מגיעים לסף המס, או מרוויחים סכומים של עד 5,000 שקל, כמעט לא ינוכה להם מס, ויקבלו את הקצבה בשלמותה. ואלה שמרוויחים כדי מס שולי גבוה, מ-35%, 40% ומעלה, ממילא ינוכה להם המס, והכסף הזה שייחסך באמצעות מיסוי הקצבאות יהיה חלופה ל</w:t>
      </w:r>
      <w:r>
        <w:rPr>
          <w:rFonts w:hint="cs"/>
          <w:rtl/>
        </w:rPr>
        <w:t xml:space="preserve">הפסקת המשך הקיצוץ בקצבת הילדים. כי הכנסת החליטה על קיצוץ בקצבת הילדים עד 2009. אנחנו לא רוצים להחמיר את העניין. הכסף הזה יכול להיות גם מיועד למפעל ההזנה. אפשר לחשוב על מקורות שונים. </w:t>
      </w:r>
    </w:p>
    <w:p w14:paraId="1416DA4F" w14:textId="77777777" w:rsidR="00000000" w:rsidRDefault="00B90FE9">
      <w:pPr>
        <w:pStyle w:val="a0"/>
        <w:rPr>
          <w:rFonts w:hint="cs"/>
          <w:rtl/>
        </w:rPr>
      </w:pPr>
    </w:p>
    <w:p w14:paraId="4BC1BCED" w14:textId="77777777" w:rsidR="00000000" w:rsidRDefault="00B90FE9">
      <w:pPr>
        <w:pStyle w:val="a0"/>
        <w:rPr>
          <w:rFonts w:hint="cs"/>
          <w:rtl/>
        </w:rPr>
      </w:pPr>
      <w:r>
        <w:rPr>
          <w:rFonts w:hint="cs"/>
          <w:rtl/>
        </w:rPr>
        <w:t xml:space="preserve">הוועדה הזאת היא באמצע עבודתה. יש בעיות לוגיסטיות כבדות משקל. קיבלנו דוח </w:t>
      </w:r>
      <w:r>
        <w:rPr>
          <w:rFonts w:hint="cs"/>
          <w:rtl/>
        </w:rPr>
        <w:t>ביניים שהרעיון הוא נכון, אבל קשה מאוד לביצוע, כי כדי לבצע צריכים דוח חודשי של הכנסות משפחתיות, ובמדינת ישראל, אף שהשר שטרית ועוד כמה שרים ואני בהם מאוד מעוניינים בדוח חודשי - זה ימנע העלמות מס, אני מעוניין בזה גם בביטוח הלאומי, כדי למנוע מפעל זיופים של קבל</w:t>
      </w:r>
      <w:r>
        <w:rPr>
          <w:rFonts w:hint="cs"/>
          <w:rtl/>
        </w:rPr>
        <w:t xml:space="preserve">ת קצבאות שלא כדין, כל מיני תלושים, וכדומה - אינני רוצה להאריך בדבר הזה, אבל גם אני כמוך תולה תקווה בסוגיה הזאת של מיסוי הקצבאות, ואני יודע שיש גם נכונות ופתיחות עקרונית של האוצר. </w:t>
      </w:r>
    </w:p>
    <w:p w14:paraId="62799AB9" w14:textId="77777777" w:rsidR="00000000" w:rsidRDefault="00B90FE9">
      <w:pPr>
        <w:pStyle w:val="a0"/>
        <w:rPr>
          <w:rFonts w:hint="cs"/>
          <w:rtl/>
        </w:rPr>
      </w:pPr>
    </w:p>
    <w:p w14:paraId="6E31A81C" w14:textId="77777777" w:rsidR="00000000" w:rsidRDefault="00B90FE9">
      <w:pPr>
        <w:pStyle w:val="a0"/>
        <w:rPr>
          <w:rFonts w:hint="cs"/>
          <w:rtl/>
        </w:rPr>
      </w:pPr>
      <w:r>
        <w:rPr>
          <w:rFonts w:hint="cs"/>
          <w:rtl/>
        </w:rPr>
        <w:t>הבעיה שלי עם מיסוי הקצבאות היא עם סיעתה של יושבת-ראש הישיבה - גם ההחלטה העק</w:t>
      </w:r>
      <w:r>
        <w:rPr>
          <w:rFonts w:hint="cs"/>
          <w:rtl/>
        </w:rPr>
        <w:t xml:space="preserve">רונית התקבלה בממשלה בהתנגדות סיעת שינוי. אבל אני מקווה שהרוב בממשלה, סיעות הליכוד, המפד"ל והאיחוד הלאומי תומכות במהלך הזה, ואני מקווה שנוכל לשכנע גם את חברינו משינוי שהמהלך הזה הוא מהלך חברתי נכון.  </w:t>
      </w:r>
    </w:p>
    <w:p w14:paraId="020B3283" w14:textId="77777777" w:rsidR="00000000" w:rsidRDefault="00B90FE9">
      <w:pPr>
        <w:pStyle w:val="a0"/>
        <w:rPr>
          <w:rFonts w:hint="cs"/>
          <w:rtl/>
        </w:rPr>
      </w:pPr>
    </w:p>
    <w:p w14:paraId="029D7448" w14:textId="77777777" w:rsidR="00000000" w:rsidRDefault="00B90FE9">
      <w:pPr>
        <w:pStyle w:val="a0"/>
        <w:rPr>
          <w:rFonts w:hint="cs"/>
          <w:rtl/>
        </w:rPr>
      </w:pPr>
      <w:r>
        <w:rPr>
          <w:rFonts w:hint="cs"/>
          <w:rtl/>
        </w:rPr>
        <w:t>הדבר החמישי הוא שבמסגרת חוק ההסדרים לשנת 2004 אישרנו תו</w:t>
      </w:r>
      <w:r>
        <w:rPr>
          <w:rFonts w:hint="cs"/>
          <w:rtl/>
        </w:rPr>
        <w:t xml:space="preserve">ספת של 100 שקל לקצבת הילדים השלישי והרביעי למשפחות שמתקיימות מהבטחת הכנסה. עשינו פה איזה תיקון כדי להגדיל. </w:t>
      </w:r>
    </w:p>
    <w:p w14:paraId="6D829378" w14:textId="77777777" w:rsidR="00000000" w:rsidRDefault="00B90FE9">
      <w:pPr>
        <w:pStyle w:val="a0"/>
        <w:rPr>
          <w:rFonts w:hint="cs"/>
          <w:rtl/>
        </w:rPr>
      </w:pPr>
    </w:p>
    <w:p w14:paraId="456064F7" w14:textId="77777777" w:rsidR="00000000" w:rsidRDefault="00B90FE9">
      <w:pPr>
        <w:pStyle w:val="a0"/>
        <w:rPr>
          <w:rFonts w:hint="cs"/>
          <w:rtl/>
        </w:rPr>
      </w:pPr>
      <w:r>
        <w:rPr>
          <w:rFonts w:hint="cs"/>
          <w:rtl/>
        </w:rPr>
        <w:t>והדבר האחרון - מדיניות נחושה של העדפת הטיפול הקהילתי. במדינת ישראל, עד היום, יש בעיה, שולחים לפנימייה, שולחים להשמה חוץ-ביתית, דבר יקר מאוד, לא נכו</w:t>
      </w:r>
      <w:r>
        <w:rPr>
          <w:rFonts w:hint="cs"/>
          <w:rtl/>
        </w:rPr>
        <w:t>ן מבחינה מקצועית, לא נכון מבחינה מוסרית ולא נכון מבחינה כלכלית. הפתרונות בתוך הקהילה, מועדוניות, פנימיות-יום, מסגרות כאלה, הן יותר זולות, הן יותר מקצועיות ויותר נכונות מהבחינה המקצועית, כשהפתרון הוא בסביבה הטבעית של הילד. אנחנו הולכים על זה במדיניות מאוד מ</w:t>
      </w:r>
      <w:r>
        <w:rPr>
          <w:rFonts w:hint="cs"/>
          <w:rtl/>
        </w:rPr>
        <w:t xml:space="preserve">אוד נחושה. אבל, כאמור, את המפנה הזה לא עושים ביום אחד. </w:t>
      </w:r>
    </w:p>
    <w:p w14:paraId="1E0E2C2D" w14:textId="77777777" w:rsidR="00000000" w:rsidRDefault="00B90FE9">
      <w:pPr>
        <w:pStyle w:val="a0"/>
        <w:rPr>
          <w:rFonts w:hint="cs"/>
          <w:rtl/>
        </w:rPr>
      </w:pPr>
    </w:p>
    <w:p w14:paraId="20C18906" w14:textId="77777777" w:rsidR="00000000" w:rsidRDefault="00B90FE9">
      <w:pPr>
        <w:pStyle w:val="a0"/>
        <w:rPr>
          <w:rFonts w:hint="cs"/>
          <w:rtl/>
        </w:rPr>
      </w:pPr>
      <w:r>
        <w:rPr>
          <w:rFonts w:hint="cs"/>
          <w:rtl/>
        </w:rPr>
        <w:t xml:space="preserve">אני חש שהכנסת שותפה אתי ועם גורמים אחרים להצלחה שהצלחנו למצב את סוגיית המצוקה והעוני בסדר-היום הלאומי. חדלו כבר לדחוק את זה ולטאטא את זה אל מתחת לשטיח, וגם הדיון הזה שמתקיים הוא עוד נדבך קטן. </w:t>
      </w:r>
    </w:p>
    <w:p w14:paraId="3BB27A61" w14:textId="77777777" w:rsidR="00000000" w:rsidRDefault="00B90FE9">
      <w:pPr>
        <w:pStyle w:val="a0"/>
        <w:rPr>
          <w:rFonts w:hint="cs"/>
          <w:rtl/>
        </w:rPr>
      </w:pPr>
    </w:p>
    <w:p w14:paraId="490DB4DA" w14:textId="77777777" w:rsidR="00000000" w:rsidRDefault="00B90FE9">
      <w:pPr>
        <w:pStyle w:val="a0"/>
        <w:rPr>
          <w:rFonts w:hint="cs"/>
          <w:rtl/>
        </w:rPr>
      </w:pPr>
      <w:r>
        <w:rPr>
          <w:rFonts w:hint="cs"/>
          <w:rtl/>
        </w:rPr>
        <w:t>בשנים</w:t>
      </w:r>
      <w:r>
        <w:rPr>
          <w:rFonts w:hint="cs"/>
          <w:rtl/>
        </w:rPr>
        <w:t xml:space="preserve"> האחרונות, כל הממשלות, אני מסכים, אגב, כל הממשלות, מימין, משמאל, ממשלות שגם אנחנו היינו שותפים בהן, זה לא עניין קואליציוני ולא עניין מפלגתי, זה באמת עניין לאומי - הרי כולנו רוצים להימלט מאיזו מלכודת של פיצוץ חברתי. הרי עד כמה אפשר למשוך עם הפערים האלה? ולכ</w:t>
      </w:r>
      <w:r>
        <w:rPr>
          <w:rFonts w:hint="cs"/>
          <w:rtl/>
        </w:rPr>
        <w:t xml:space="preserve">ן, אני אופטימי, אנחנו מדברים לא רק על צמיחה כלכלית, אולי גם על צמיחה חברתית, על ראשית מפנה של צמיחה חברתית, לפחות בתודעה שיש היום פתיחות ויש נכונות רבה יותר להבין שכלכלה בריאה לא יכולה להיבנות אלא על חברה בריאה, ואני בעד כלכלה בריאה. תודה רבה. </w:t>
      </w:r>
    </w:p>
    <w:p w14:paraId="2DDFF254" w14:textId="77777777" w:rsidR="00000000" w:rsidRDefault="00B90FE9">
      <w:pPr>
        <w:pStyle w:val="a0"/>
        <w:rPr>
          <w:rFonts w:hint="cs"/>
          <w:rtl/>
        </w:rPr>
      </w:pPr>
    </w:p>
    <w:p w14:paraId="03603FE9" w14:textId="77777777" w:rsidR="00000000" w:rsidRDefault="00B90FE9">
      <w:pPr>
        <w:pStyle w:val="af1"/>
        <w:rPr>
          <w:rtl/>
        </w:rPr>
      </w:pPr>
      <w:r>
        <w:rPr>
          <w:rtl/>
        </w:rPr>
        <w:t>היו"ר</w:t>
      </w:r>
      <w:r>
        <w:rPr>
          <w:rFonts w:hint="cs"/>
          <w:rtl/>
        </w:rPr>
        <w:t xml:space="preserve"> אתי </w:t>
      </w:r>
      <w:r>
        <w:rPr>
          <w:rFonts w:hint="cs"/>
          <w:rtl/>
        </w:rPr>
        <w:t>לבני</w:t>
      </w:r>
      <w:r>
        <w:rPr>
          <w:rtl/>
        </w:rPr>
        <w:t>:</w:t>
      </w:r>
    </w:p>
    <w:p w14:paraId="1E807463" w14:textId="77777777" w:rsidR="00000000" w:rsidRDefault="00B90FE9">
      <w:pPr>
        <w:pStyle w:val="a0"/>
        <w:rPr>
          <w:rtl/>
        </w:rPr>
      </w:pPr>
    </w:p>
    <w:p w14:paraId="40FDA9EB" w14:textId="77777777" w:rsidR="00000000" w:rsidRDefault="00B90FE9">
      <w:pPr>
        <w:pStyle w:val="a0"/>
        <w:rPr>
          <w:rFonts w:hint="cs"/>
          <w:rtl/>
        </w:rPr>
      </w:pPr>
      <w:r>
        <w:rPr>
          <w:rFonts w:hint="cs"/>
          <w:rtl/>
        </w:rPr>
        <w:t>תודה רבה. מה אדוני מציע?</w:t>
      </w:r>
    </w:p>
    <w:p w14:paraId="5E6C7FCD" w14:textId="77777777" w:rsidR="00000000" w:rsidRDefault="00B90FE9">
      <w:pPr>
        <w:pStyle w:val="a0"/>
        <w:rPr>
          <w:rFonts w:hint="cs"/>
          <w:rtl/>
        </w:rPr>
      </w:pPr>
    </w:p>
    <w:p w14:paraId="036FB6BD" w14:textId="77777777" w:rsidR="00000000" w:rsidRDefault="00B90FE9">
      <w:pPr>
        <w:pStyle w:val="-"/>
        <w:rPr>
          <w:rtl/>
        </w:rPr>
      </w:pPr>
      <w:bookmarkStart w:id="700" w:name="FS000000521T14_01_2004_19_08_41C"/>
      <w:bookmarkEnd w:id="700"/>
      <w:r>
        <w:rPr>
          <w:rtl/>
        </w:rPr>
        <w:t>שר הרווחה זבולון אורלב:</w:t>
      </w:r>
    </w:p>
    <w:p w14:paraId="6FC22D46" w14:textId="77777777" w:rsidR="00000000" w:rsidRDefault="00B90FE9">
      <w:pPr>
        <w:pStyle w:val="a0"/>
        <w:rPr>
          <w:rtl/>
        </w:rPr>
      </w:pPr>
    </w:p>
    <w:p w14:paraId="074FD49D" w14:textId="77777777" w:rsidR="00000000" w:rsidRDefault="00B90FE9">
      <w:pPr>
        <w:pStyle w:val="a0"/>
        <w:rPr>
          <w:rFonts w:hint="cs"/>
          <w:rtl/>
        </w:rPr>
      </w:pPr>
      <w:r>
        <w:rPr>
          <w:rFonts w:hint="cs"/>
          <w:rtl/>
        </w:rPr>
        <w:t xml:space="preserve">אשר על כן, וגם לאחר הידברות מוקדמת עם חבר הכנסת חזן, אני מציע להעביר את הנושא לדיון  יסודי בוועדת העבודה, הרווחה והבריאות. </w:t>
      </w:r>
    </w:p>
    <w:p w14:paraId="1C9C3A05" w14:textId="77777777" w:rsidR="00000000" w:rsidRDefault="00B90FE9">
      <w:pPr>
        <w:pStyle w:val="a0"/>
        <w:rPr>
          <w:rFonts w:hint="cs"/>
          <w:rtl/>
        </w:rPr>
      </w:pPr>
    </w:p>
    <w:p w14:paraId="306A8106" w14:textId="77777777" w:rsidR="00000000" w:rsidRDefault="00B90FE9">
      <w:pPr>
        <w:pStyle w:val="af1"/>
        <w:rPr>
          <w:rtl/>
        </w:rPr>
      </w:pPr>
      <w:r>
        <w:rPr>
          <w:rtl/>
        </w:rPr>
        <w:t>היו"ר</w:t>
      </w:r>
      <w:r>
        <w:rPr>
          <w:rFonts w:hint="cs"/>
          <w:rtl/>
        </w:rPr>
        <w:t xml:space="preserve"> אתי לבני</w:t>
      </w:r>
      <w:r>
        <w:rPr>
          <w:rtl/>
        </w:rPr>
        <w:t>:</w:t>
      </w:r>
    </w:p>
    <w:p w14:paraId="00E4874B" w14:textId="77777777" w:rsidR="00000000" w:rsidRDefault="00B90FE9">
      <w:pPr>
        <w:pStyle w:val="a0"/>
        <w:rPr>
          <w:rtl/>
        </w:rPr>
      </w:pPr>
    </w:p>
    <w:p w14:paraId="5A26FFFE" w14:textId="77777777" w:rsidR="00000000" w:rsidRDefault="00B90FE9">
      <w:pPr>
        <w:pStyle w:val="a0"/>
        <w:rPr>
          <w:rFonts w:hint="cs"/>
          <w:rtl/>
        </w:rPr>
      </w:pPr>
      <w:r>
        <w:rPr>
          <w:rFonts w:hint="cs"/>
          <w:rtl/>
        </w:rPr>
        <w:t xml:space="preserve">תודה רבה. הצעה אחרת יש לחבר הכנסת מרגי, בבקשה. </w:t>
      </w:r>
    </w:p>
    <w:p w14:paraId="25379283" w14:textId="77777777" w:rsidR="00000000" w:rsidRDefault="00B90FE9">
      <w:pPr>
        <w:pStyle w:val="a0"/>
        <w:rPr>
          <w:rFonts w:hint="cs"/>
          <w:rtl/>
        </w:rPr>
      </w:pPr>
    </w:p>
    <w:p w14:paraId="5FFC655C" w14:textId="77777777" w:rsidR="00000000" w:rsidRDefault="00B90FE9">
      <w:pPr>
        <w:pStyle w:val="a"/>
        <w:rPr>
          <w:rtl/>
        </w:rPr>
      </w:pPr>
      <w:bookmarkStart w:id="701" w:name="FS000001056T14_01_2004_19_50_16"/>
      <w:bookmarkStart w:id="702" w:name="_Toc75077294"/>
      <w:bookmarkEnd w:id="701"/>
      <w:r>
        <w:rPr>
          <w:rFonts w:hint="eastAsia"/>
          <w:rtl/>
        </w:rPr>
        <w:t>יעקב</w:t>
      </w:r>
      <w:r>
        <w:rPr>
          <w:rtl/>
        </w:rPr>
        <w:t xml:space="preserve"> מר</w:t>
      </w:r>
      <w:r>
        <w:rPr>
          <w:rtl/>
        </w:rPr>
        <w:t>גי (ש"ס):</w:t>
      </w:r>
      <w:bookmarkEnd w:id="702"/>
    </w:p>
    <w:p w14:paraId="70C955FB" w14:textId="77777777" w:rsidR="00000000" w:rsidRDefault="00B90FE9">
      <w:pPr>
        <w:pStyle w:val="a0"/>
        <w:rPr>
          <w:rFonts w:hint="cs"/>
          <w:rtl/>
        </w:rPr>
      </w:pPr>
    </w:p>
    <w:p w14:paraId="76F47D09" w14:textId="77777777" w:rsidR="00000000" w:rsidRDefault="00B90FE9">
      <w:pPr>
        <w:pStyle w:val="a0"/>
        <w:rPr>
          <w:rFonts w:hint="cs"/>
          <w:rtl/>
        </w:rPr>
      </w:pPr>
      <w:r>
        <w:rPr>
          <w:rFonts w:hint="cs"/>
          <w:rtl/>
        </w:rPr>
        <w:t xml:space="preserve">גברתי היושבת-ראש, חברי חברי הכנסת, בית זה שבע דיונים על הפער החברתי ועל העוני. ככל שהדיבורים על הפערים ועל העוני הולכים וגדלים, גדלים ביחס ישר הפער והעוני. </w:t>
      </w:r>
    </w:p>
    <w:p w14:paraId="1C6DB00B" w14:textId="77777777" w:rsidR="00000000" w:rsidRDefault="00B90FE9">
      <w:pPr>
        <w:pStyle w:val="a0"/>
        <w:rPr>
          <w:rFonts w:hint="cs"/>
          <w:rtl/>
        </w:rPr>
      </w:pPr>
    </w:p>
    <w:p w14:paraId="37074D85" w14:textId="77777777" w:rsidR="00000000" w:rsidRDefault="00B90FE9">
      <w:pPr>
        <w:pStyle w:val="a0"/>
        <w:rPr>
          <w:rFonts w:hint="cs"/>
          <w:rtl/>
        </w:rPr>
      </w:pPr>
      <w:r>
        <w:rPr>
          <w:rFonts w:hint="cs"/>
          <w:rtl/>
        </w:rPr>
        <w:t xml:space="preserve">אני רוצה לומר לשר האוצר, שמחקה בדקדקנות את כלכלת אמריקה, חבל שהוא לא לומד את ההיסטוריה </w:t>
      </w:r>
      <w:r>
        <w:rPr>
          <w:rFonts w:hint="cs"/>
          <w:rtl/>
        </w:rPr>
        <w:t xml:space="preserve">של אמריקה, כי אם שר האוצר רוצה שנאמין לו כשהוא אומר שהוא יילחם בפערים ובעוני, הוא לא יכול להתעלם מכך שארצות-הברית של אמריקה לא הצליחה להתמודד עם הפערים והעוני, כי כלכלת אמריקה יוצרת פערים ועוני. לכן יעמוד שר האוצר ויאמר לנו את האמת מה הוא באמת רוצה. </w:t>
      </w:r>
    </w:p>
    <w:p w14:paraId="2E35B1A6" w14:textId="77777777" w:rsidR="00000000" w:rsidRDefault="00B90FE9">
      <w:pPr>
        <w:pStyle w:val="a0"/>
        <w:rPr>
          <w:rFonts w:hint="cs"/>
          <w:rtl/>
        </w:rPr>
      </w:pPr>
    </w:p>
    <w:p w14:paraId="5CECE7F9" w14:textId="77777777" w:rsidR="00000000" w:rsidRDefault="00B90FE9">
      <w:pPr>
        <w:pStyle w:val="a0"/>
        <w:rPr>
          <w:rFonts w:hint="cs"/>
          <w:rtl/>
        </w:rPr>
      </w:pPr>
      <w:r>
        <w:rPr>
          <w:rFonts w:hint="cs"/>
          <w:rtl/>
        </w:rPr>
        <w:t>דיון</w:t>
      </w:r>
      <w:r>
        <w:rPr>
          <w:rFonts w:hint="cs"/>
          <w:rtl/>
        </w:rPr>
        <w:t xml:space="preserve"> בוועדה יספק אותי. </w:t>
      </w:r>
    </w:p>
    <w:p w14:paraId="078C1DEB" w14:textId="77777777" w:rsidR="00000000" w:rsidRDefault="00B90FE9">
      <w:pPr>
        <w:pStyle w:val="a0"/>
        <w:rPr>
          <w:rFonts w:hint="cs"/>
          <w:rtl/>
        </w:rPr>
      </w:pPr>
    </w:p>
    <w:p w14:paraId="25646769" w14:textId="77777777" w:rsidR="00000000" w:rsidRDefault="00B90FE9">
      <w:pPr>
        <w:pStyle w:val="af1"/>
        <w:rPr>
          <w:rtl/>
        </w:rPr>
      </w:pPr>
      <w:r>
        <w:rPr>
          <w:rtl/>
        </w:rPr>
        <w:t>היו"ר אתי לבני:</w:t>
      </w:r>
    </w:p>
    <w:p w14:paraId="17DFF2FA" w14:textId="77777777" w:rsidR="00000000" w:rsidRDefault="00B90FE9">
      <w:pPr>
        <w:pStyle w:val="a0"/>
        <w:rPr>
          <w:rtl/>
        </w:rPr>
      </w:pPr>
    </w:p>
    <w:p w14:paraId="05790D68" w14:textId="77777777" w:rsidR="00000000" w:rsidRDefault="00B90FE9">
      <w:pPr>
        <w:pStyle w:val="a0"/>
        <w:rPr>
          <w:rFonts w:hint="cs"/>
          <w:rtl/>
        </w:rPr>
      </w:pPr>
      <w:r>
        <w:rPr>
          <w:rFonts w:hint="cs"/>
          <w:rtl/>
        </w:rPr>
        <w:t xml:space="preserve">תודה רבה. </w:t>
      </w:r>
    </w:p>
    <w:p w14:paraId="1004052F" w14:textId="77777777" w:rsidR="00000000" w:rsidRDefault="00B90FE9">
      <w:pPr>
        <w:pStyle w:val="a0"/>
        <w:rPr>
          <w:rFonts w:hint="cs"/>
          <w:rtl/>
        </w:rPr>
      </w:pPr>
    </w:p>
    <w:p w14:paraId="05478A9C" w14:textId="77777777" w:rsidR="00000000" w:rsidRDefault="00B90FE9">
      <w:pPr>
        <w:pStyle w:val="a0"/>
        <w:rPr>
          <w:rFonts w:hint="cs"/>
          <w:rtl/>
        </w:rPr>
      </w:pPr>
      <w:r>
        <w:rPr>
          <w:rFonts w:hint="cs"/>
          <w:rtl/>
        </w:rPr>
        <w:t xml:space="preserve">אנחנו נעבור להצבעה. מי שמצביע בעד, מצביע בעד דיון בוועדה. מי שמצביע נגד, מציע להסיר את ההצעה. תודה. </w:t>
      </w:r>
    </w:p>
    <w:p w14:paraId="249D2E6F" w14:textId="77777777" w:rsidR="00000000" w:rsidRDefault="00B90FE9">
      <w:pPr>
        <w:pStyle w:val="a0"/>
        <w:rPr>
          <w:rFonts w:hint="cs"/>
          <w:rtl/>
        </w:rPr>
      </w:pPr>
    </w:p>
    <w:p w14:paraId="3D0B0ECC" w14:textId="77777777" w:rsidR="00000000" w:rsidRDefault="00B90FE9">
      <w:pPr>
        <w:pStyle w:val="ab"/>
        <w:bidi/>
        <w:rPr>
          <w:rFonts w:hint="cs"/>
          <w:rtl/>
        </w:rPr>
      </w:pPr>
      <w:r>
        <w:rPr>
          <w:rFonts w:hint="cs"/>
          <w:rtl/>
        </w:rPr>
        <w:t>הצבעה מס' 27</w:t>
      </w:r>
    </w:p>
    <w:p w14:paraId="6C4383F8" w14:textId="77777777" w:rsidR="00000000" w:rsidRDefault="00B90FE9">
      <w:pPr>
        <w:pStyle w:val="a0"/>
        <w:rPr>
          <w:rFonts w:hint="cs"/>
          <w:rtl/>
        </w:rPr>
      </w:pPr>
    </w:p>
    <w:p w14:paraId="752AB574" w14:textId="77777777" w:rsidR="00000000" w:rsidRDefault="00B90FE9">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028026CB" w14:textId="77777777" w:rsidR="00000000" w:rsidRDefault="00B90FE9">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95CF2C5"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4DDA2BD0" w14:textId="77777777" w:rsidR="00000000" w:rsidRDefault="00B90FE9">
      <w:pPr>
        <w:pStyle w:val="ad"/>
        <w:bidi/>
        <w:rPr>
          <w:rFonts w:hint="cs"/>
          <w:rtl/>
        </w:rPr>
      </w:pPr>
      <w:r>
        <w:rPr>
          <w:rFonts w:hint="cs"/>
          <w:rtl/>
        </w:rPr>
        <w:t xml:space="preserve">ההצעה להעביר את הנושא לוועדת העבודה, הרווחה והבריאות נתקבלה. </w:t>
      </w:r>
    </w:p>
    <w:p w14:paraId="45CF9688" w14:textId="77777777" w:rsidR="00000000" w:rsidRDefault="00B90FE9">
      <w:pPr>
        <w:pStyle w:val="a0"/>
        <w:rPr>
          <w:rFonts w:hint="cs"/>
          <w:rtl/>
        </w:rPr>
      </w:pPr>
    </w:p>
    <w:p w14:paraId="47CEB101" w14:textId="77777777" w:rsidR="00000000" w:rsidRDefault="00B90FE9">
      <w:pPr>
        <w:pStyle w:val="af1"/>
        <w:rPr>
          <w:rtl/>
        </w:rPr>
      </w:pPr>
      <w:r>
        <w:rPr>
          <w:rtl/>
        </w:rPr>
        <w:t>היו"ר אתי לבני:</w:t>
      </w:r>
    </w:p>
    <w:p w14:paraId="5F6945C8" w14:textId="77777777" w:rsidR="00000000" w:rsidRDefault="00B90FE9">
      <w:pPr>
        <w:pStyle w:val="a0"/>
        <w:rPr>
          <w:rtl/>
        </w:rPr>
      </w:pPr>
    </w:p>
    <w:p w14:paraId="64A7025D" w14:textId="77777777" w:rsidR="00000000" w:rsidRDefault="00B90FE9">
      <w:pPr>
        <w:pStyle w:val="a0"/>
        <w:rPr>
          <w:rFonts w:hint="cs"/>
          <w:rtl/>
        </w:rPr>
      </w:pPr>
      <w:r>
        <w:rPr>
          <w:rFonts w:hint="cs"/>
          <w:rtl/>
        </w:rPr>
        <w:t xml:space="preserve">שמונה בעד, אין נגד ואין נמנעים. הנושא יועבר לוועדת העבודה והרווחה. </w:t>
      </w:r>
    </w:p>
    <w:p w14:paraId="76129B86" w14:textId="77777777" w:rsidR="00000000" w:rsidRDefault="00B90FE9">
      <w:pPr>
        <w:pStyle w:val="a0"/>
        <w:rPr>
          <w:rFonts w:hint="cs"/>
          <w:rtl/>
        </w:rPr>
      </w:pPr>
    </w:p>
    <w:p w14:paraId="42E5598B" w14:textId="77777777" w:rsidR="00000000" w:rsidRDefault="00B90FE9">
      <w:pPr>
        <w:pStyle w:val="a2"/>
        <w:rPr>
          <w:rFonts w:hint="cs"/>
          <w:rtl/>
        </w:rPr>
      </w:pPr>
    </w:p>
    <w:p w14:paraId="73A8F8B1" w14:textId="77777777" w:rsidR="00000000" w:rsidRDefault="00B90FE9">
      <w:pPr>
        <w:pStyle w:val="a0"/>
        <w:rPr>
          <w:rFonts w:hint="cs"/>
          <w:rtl/>
        </w:rPr>
      </w:pPr>
    </w:p>
    <w:p w14:paraId="34599E48" w14:textId="77777777" w:rsidR="00000000" w:rsidRDefault="00B90FE9">
      <w:pPr>
        <w:pStyle w:val="a2"/>
        <w:rPr>
          <w:rFonts w:hint="cs"/>
          <w:rtl/>
        </w:rPr>
      </w:pPr>
      <w:bookmarkStart w:id="703" w:name="CS19974FI0019974T14_01_2004_19_57_37"/>
      <w:bookmarkStart w:id="704" w:name="_Toc75077295"/>
      <w:bookmarkEnd w:id="703"/>
      <w:r>
        <w:rPr>
          <w:rFonts w:hint="cs"/>
          <w:rtl/>
        </w:rPr>
        <w:t>הצעה לסדר-היום</w:t>
      </w:r>
      <w:bookmarkEnd w:id="704"/>
    </w:p>
    <w:p w14:paraId="6D19ECEC" w14:textId="77777777" w:rsidR="00000000" w:rsidRDefault="00B90FE9">
      <w:pPr>
        <w:pStyle w:val="a2"/>
        <w:rPr>
          <w:rtl/>
        </w:rPr>
      </w:pPr>
      <w:bookmarkStart w:id="705" w:name="_Toc75077296"/>
      <w:r>
        <w:rPr>
          <w:rtl/>
        </w:rPr>
        <w:t>עיקול רכב בעקבות אי</w:t>
      </w:r>
      <w:r>
        <w:rPr>
          <w:rFonts w:hint="cs"/>
          <w:rtl/>
        </w:rPr>
        <w:t>-</w:t>
      </w:r>
      <w:r>
        <w:rPr>
          <w:rtl/>
        </w:rPr>
        <w:t>תשלום אגרת טלו</w:t>
      </w:r>
      <w:r>
        <w:rPr>
          <w:rFonts w:hint="cs"/>
          <w:rtl/>
        </w:rPr>
        <w:t>ו</w:t>
      </w:r>
      <w:r>
        <w:rPr>
          <w:rtl/>
        </w:rPr>
        <w:t>יזיה</w:t>
      </w:r>
      <w:bookmarkEnd w:id="705"/>
    </w:p>
    <w:p w14:paraId="16A2FF7D" w14:textId="77777777" w:rsidR="00000000" w:rsidRDefault="00B90FE9">
      <w:pPr>
        <w:pStyle w:val="-0"/>
        <w:rPr>
          <w:rFonts w:hint="cs"/>
          <w:rtl/>
        </w:rPr>
      </w:pPr>
    </w:p>
    <w:p w14:paraId="06302BAA" w14:textId="77777777" w:rsidR="00000000" w:rsidRDefault="00B90FE9">
      <w:pPr>
        <w:pStyle w:val="af1"/>
        <w:rPr>
          <w:rtl/>
        </w:rPr>
      </w:pPr>
      <w:r>
        <w:rPr>
          <w:rtl/>
        </w:rPr>
        <w:t>היו"ר אתי לבני:</w:t>
      </w:r>
    </w:p>
    <w:p w14:paraId="0107D6A7" w14:textId="77777777" w:rsidR="00000000" w:rsidRDefault="00B90FE9">
      <w:pPr>
        <w:pStyle w:val="a0"/>
        <w:rPr>
          <w:rtl/>
        </w:rPr>
      </w:pPr>
    </w:p>
    <w:p w14:paraId="24C2797F" w14:textId="77777777" w:rsidR="00000000" w:rsidRDefault="00B90FE9">
      <w:pPr>
        <w:pStyle w:val="a0"/>
        <w:rPr>
          <w:rFonts w:hint="cs"/>
          <w:rtl/>
        </w:rPr>
      </w:pPr>
      <w:r>
        <w:rPr>
          <w:rFonts w:hint="cs"/>
          <w:rtl/>
        </w:rPr>
        <w:t>הנושא הבא: עיקול רכב בעקבות</w:t>
      </w:r>
      <w:r>
        <w:rPr>
          <w:rFonts w:hint="cs"/>
          <w:rtl/>
        </w:rPr>
        <w:t xml:space="preserve"> אי-תשלום אגרת טלוויזיה - הצעה לסדר-היום מס' 2250, שהיא הצעה רגילה של חבר הכנסת יורי שטרן. בבקשה. </w:t>
      </w:r>
    </w:p>
    <w:p w14:paraId="53BBB2C9" w14:textId="77777777" w:rsidR="00000000" w:rsidRDefault="00B90FE9">
      <w:pPr>
        <w:pStyle w:val="a0"/>
        <w:rPr>
          <w:rFonts w:hint="cs"/>
          <w:rtl/>
        </w:rPr>
      </w:pPr>
    </w:p>
    <w:p w14:paraId="62C6B075" w14:textId="77777777" w:rsidR="00000000" w:rsidRDefault="00B90FE9">
      <w:pPr>
        <w:pStyle w:val="af0"/>
        <w:rPr>
          <w:rtl/>
        </w:rPr>
      </w:pPr>
      <w:r>
        <w:rPr>
          <w:rFonts w:hint="eastAsia"/>
          <w:rtl/>
        </w:rPr>
        <w:t>עבד</w:t>
      </w:r>
      <w:r>
        <w:rPr>
          <w:rtl/>
        </w:rPr>
        <w:t>-אלמאלכ דהאמשה (רע"ם):</w:t>
      </w:r>
    </w:p>
    <w:p w14:paraId="7B6C5C28" w14:textId="77777777" w:rsidR="00000000" w:rsidRDefault="00B90FE9">
      <w:pPr>
        <w:pStyle w:val="a0"/>
        <w:rPr>
          <w:rFonts w:hint="cs"/>
          <w:rtl/>
        </w:rPr>
      </w:pPr>
    </w:p>
    <w:p w14:paraId="07185AB4" w14:textId="77777777" w:rsidR="00000000" w:rsidRDefault="00B90FE9">
      <w:pPr>
        <w:pStyle w:val="a0"/>
        <w:rPr>
          <w:rFonts w:hint="cs"/>
          <w:rtl/>
        </w:rPr>
      </w:pPr>
      <w:r>
        <w:rPr>
          <w:rFonts w:hint="cs"/>
          <w:rtl/>
        </w:rPr>
        <w:t>אחרי זה עוברים לנושא רעידת האדמה באירן?</w:t>
      </w:r>
    </w:p>
    <w:p w14:paraId="4C5C5BB8" w14:textId="77777777" w:rsidR="00000000" w:rsidRDefault="00B90FE9">
      <w:pPr>
        <w:pStyle w:val="a0"/>
        <w:rPr>
          <w:rFonts w:hint="cs"/>
          <w:rtl/>
        </w:rPr>
      </w:pPr>
    </w:p>
    <w:p w14:paraId="0E3781C1" w14:textId="77777777" w:rsidR="00000000" w:rsidRDefault="00B90FE9">
      <w:pPr>
        <w:pStyle w:val="af1"/>
        <w:rPr>
          <w:rtl/>
        </w:rPr>
      </w:pPr>
      <w:r>
        <w:rPr>
          <w:rtl/>
        </w:rPr>
        <w:t>היו"ר אתי לבני:</w:t>
      </w:r>
    </w:p>
    <w:p w14:paraId="02798FC6" w14:textId="77777777" w:rsidR="00000000" w:rsidRDefault="00B90FE9">
      <w:pPr>
        <w:pStyle w:val="a0"/>
        <w:rPr>
          <w:rtl/>
        </w:rPr>
      </w:pPr>
    </w:p>
    <w:p w14:paraId="0C8D5D6C" w14:textId="77777777" w:rsidR="00000000" w:rsidRDefault="00B90FE9">
      <w:pPr>
        <w:pStyle w:val="a0"/>
        <w:rPr>
          <w:rFonts w:hint="cs"/>
          <w:rtl/>
        </w:rPr>
      </w:pPr>
      <w:r>
        <w:rPr>
          <w:rFonts w:hint="cs"/>
          <w:rtl/>
        </w:rPr>
        <w:t>לא, אחר כך שאילתות לסגן שר התעשייה.</w:t>
      </w:r>
    </w:p>
    <w:p w14:paraId="2645BE72" w14:textId="77777777" w:rsidR="00000000" w:rsidRDefault="00B90FE9">
      <w:pPr>
        <w:pStyle w:val="a0"/>
        <w:rPr>
          <w:rFonts w:hint="cs"/>
          <w:rtl/>
        </w:rPr>
      </w:pPr>
    </w:p>
    <w:p w14:paraId="5CA7ED73" w14:textId="77777777" w:rsidR="00000000" w:rsidRDefault="00B90FE9">
      <w:pPr>
        <w:pStyle w:val="a"/>
        <w:rPr>
          <w:rtl/>
        </w:rPr>
      </w:pPr>
      <w:bookmarkStart w:id="706" w:name="FS000000430T14_01_2004_20_01_43"/>
      <w:bookmarkStart w:id="707" w:name="_Toc75077297"/>
      <w:bookmarkEnd w:id="706"/>
      <w:r>
        <w:rPr>
          <w:rFonts w:hint="eastAsia"/>
          <w:rtl/>
        </w:rPr>
        <w:t>יורי</w:t>
      </w:r>
      <w:r>
        <w:rPr>
          <w:rtl/>
        </w:rPr>
        <w:t xml:space="preserve"> שטרן (האיחוד הלאומי - ישראל ב</w:t>
      </w:r>
      <w:r>
        <w:rPr>
          <w:rtl/>
        </w:rPr>
        <w:t>יתנו):</w:t>
      </w:r>
      <w:bookmarkEnd w:id="707"/>
    </w:p>
    <w:p w14:paraId="314D41C3" w14:textId="77777777" w:rsidR="00000000" w:rsidRDefault="00B90FE9">
      <w:pPr>
        <w:pStyle w:val="a0"/>
        <w:rPr>
          <w:rFonts w:hint="cs"/>
          <w:rtl/>
        </w:rPr>
      </w:pPr>
    </w:p>
    <w:p w14:paraId="7BE0A410" w14:textId="77777777" w:rsidR="00000000" w:rsidRDefault="00B90FE9">
      <w:pPr>
        <w:pStyle w:val="a0"/>
        <w:rPr>
          <w:rFonts w:hint="cs"/>
          <w:rtl/>
        </w:rPr>
      </w:pPr>
      <w:r>
        <w:rPr>
          <w:rFonts w:hint="cs"/>
          <w:rtl/>
        </w:rPr>
        <w:t xml:space="preserve">כבוד היושבת-ראש, כבוד השר, חברי הכנסת, התפרסם לאחרונה </w:t>
      </w:r>
      <w:r>
        <w:rPr>
          <w:rtl/>
        </w:rPr>
        <w:t>–</w:t>
      </w:r>
      <w:r>
        <w:rPr>
          <w:rFonts w:hint="cs"/>
          <w:rtl/>
        </w:rPr>
        <w:t xml:space="preserve"> ויש לכך גם סימוכין בשטח </w:t>
      </w:r>
      <w:r>
        <w:rPr>
          <w:rtl/>
        </w:rPr>
        <w:t>–</w:t>
      </w:r>
      <w:r>
        <w:rPr>
          <w:rFonts w:hint="cs"/>
          <w:rtl/>
        </w:rPr>
        <w:t xml:space="preserve"> שרשויות המדינה התחילו בשלב זה ברישום לעיקול רכביהם של אלה שלא שילמו את אגרת הטלוויזיה. </w:t>
      </w:r>
    </w:p>
    <w:p w14:paraId="7402EBED" w14:textId="77777777" w:rsidR="00000000" w:rsidRDefault="00B90FE9">
      <w:pPr>
        <w:pStyle w:val="a0"/>
        <w:rPr>
          <w:rFonts w:hint="cs"/>
          <w:rtl/>
        </w:rPr>
      </w:pPr>
    </w:p>
    <w:p w14:paraId="2F21D584" w14:textId="77777777" w:rsidR="00000000" w:rsidRDefault="00B90FE9">
      <w:pPr>
        <w:pStyle w:val="a0"/>
        <w:rPr>
          <w:rFonts w:hint="cs"/>
          <w:rtl/>
        </w:rPr>
      </w:pPr>
      <w:r>
        <w:rPr>
          <w:rFonts w:hint="cs"/>
          <w:rtl/>
        </w:rPr>
        <w:t>הפגיעה באדם שהרכב עבורו הוא בדרך כלל גם כלי מחיה - זאת אומרת, העבודה תלויה בו</w:t>
      </w:r>
      <w:r>
        <w:rPr>
          <w:rFonts w:hint="cs"/>
          <w:rtl/>
        </w:rPr>
        <w:t xml:space="preserve">, אורח החיים תלוי בו </w:t>
      </w:r>
      <w:r>
        <w:rPr>
          <w:rtl/>
        </w:rPr>
        <w:t>–</w:t>
      </w:r>
      <w:r>
        <w:rPr>
          <w:rFonts w:hint="cs"/>
          <w:rtl/>
        </w:rPr>
        <w:t xml:space="preserve"> היא חמורה מאוד, ובעבור מה נעשית הפעולה הזאת? בעבור אי-תשלום אגרת טלוויזיה, שזה כשלעצמו דבר מיושן, אנכרוניסטי, שמזמן היה צריך לבטל אותו. היום, כשכולם משלמים לטלוויזיה בכבלים, לטלוויזיה בלוויין, לכל מיני מערכות אחרות ומציבים אנטנות, לש</w:t>
      </w:r>
      <w:r>
        <w:rPr>
          <w:rFonts w:hint="cs"/>
          <w:rtl/>
        </w:rPr>
        <w:t>לם אגרה נוסף על כל אלה, כשמדובר באנשים שכבר בקושי משתמשים באותו שירות שרשות השידור נותנת להם באמצעות הערוץ הראשון, זה דבר שפשוט אין לו שום הצדקה. הכנסת כבר ניסתה פעמים מספר להעביר בחקיקה את ביטול האגרה הזאת. אז לשם דבר שאין לו היום הצדקה מעקלים לאנשים רכבי</w:t>
      </w:r>
      <w:r>
        <w:rPr>
          <w:rFonts w:hint="cs"/>
          <w:rtl/>
        </w:rPr>
        <w:t xml:space="preserve">ם, וזה לפי החוק. </w:t>
      </w:r>
    </w:p>
    <w:p w14:paraId="4008EA84" w14:textId="77777777" w:rsidR="00000000" w:rsidRDefault="00B90FE9">
      <w:pPr>
        <w:pStyle w:val="a0"/>
        <w:rPr>
          <w:rFonts w:hint="cs"/>
          <w:rtl/>
        </w:rPr>
      </w:pPr>
    </w:p>
    <w:p w14:paraId="3119A152" w14:textId="77777777" w:rsidR="00000000" w:rsidRDefault="00B90FE9">
      <w:pPr>
        <w:pStyle w:val="a0"/>
        <w:rPr>
          <w:rFonts w:hint="cs"/>
          <w:rtl/>
        </w:rPr>
      </w:pPr>
      <w:r>
        <w:rPr>
          <w:rFonts w:hint="cs"/>
          <w:rtl/>
        </w:rPr>
        <w:t>אני חושב שזאת פעולה שאיננה במקום. נכון שהיא נעשית לפי החוק הקיים, לפי פקודת המסים (גבייה) - זו הסנקציה. אין חובה להשתמש בזה, זה מותר. אני מציע שלא להשתמש בזה. אני מציע לשנות את החקיקה, או באמצעות יוזמה ממשלתית, או שאנחנו, חברי הכנסת, צרי</w:t>
      </w:r>
      <w:r>
        <w:rPr>
          <w:rFonts w:hint="cs"/>
          <w:rtl/>
        </w:rPr>
        <w:t xml:space="preserve">כים ליזום את זה ולקבוע שעיקול הרכב יהווה עונש על העבירות שקשורות ברכב. </w:t>
      </w:r>
    </w:p>
    <w:p w14:paraId="3F4E98B0" w14:textId="77777777" w:rsidR="00000000" w:rsidRDefault="00B90FE9">
      <w:pPr>
        <w:pStyle w:val="a0"/>
        <w:rPr>
          <w:rtl/>
        </w:rPr>
      </w:pPr>
    </w:p>
    <w:p w14:paraId="45445FDE" w14:textId="77777777" w:rsidR="00000000" w:rsidRDefault="00B90FE9">
      <w:pPr>
        <w:pStyle w:val="a0"/>
        <w:rPr>
          <w:rFonts w:hint="cs"/>
          <w:rtl/>
        </w:rPr>
      </w:pPr>
      <w:r>
        <w:rPr>
          <w:rFonts w:hint="cs"/>
          <w:rtl/>
        </w:rPr>
        <w:t>אני למשל הצעתי, שכשאדם משליך פסולת במקום לא מותר, במזבלות הלא-חוקיות שהן אחת המכות של המדינה, כשהוא עושה את זה מהרכב שלו - פה העיקול הוא במקום. בעבירות התנועה, בוודאי העיקול הוא במקום</w:t>
      </w:r>
      <w:r>
        <w:rPr>
          <w:rFonts w:hint="cs"/>
          <w:rtl/>
        </w:rPr>
        <w:t xml:space="preserve">, וכך שורה שלמה של עבירות שקשורות ברכב, ואז נכון, הגיוני  וגם מעשי ויעיל לעשות את הפעולה הזאת ולעקל את רכבו של העבריין. לעשות את זה כנגד אי-תשלום של אחד המסים, זה דבר פוגע, שלדעתי לא משפר את משמעת המסים.  </w:t>
      </w:r>
    </w:p>
    <w:p w14:paraId="6B1EAFDF" w14:textId="77777777" w:rsidR="00000000" w:rsidRDefault="00B90FE9">
      <w:pPr>
        <w:pStyle w:val="a0"/>
        <w:rPr>
          <w:rFonts w:hint="cs"/>
          <w:rtl/>
        </w:rPr>
      </w:pPr>
    </w:p>
    <w:p w14:paraId="134DF141" w14:textId="77777777" w:rsidR="00000000" w:rsidRDefault="00B90FE9">
      <w:pPr>
        <w:pStyle w:val="a0"/>
        <w:rPr>
          <w:rFonts w:hint="cs"/>
          <w:rtl/>
        </w:rPr>
      </w:pPr>
      <w:r>
        <w:rPr>
          <w:rFonts w:hint="cs"/>
          <w:rtl/>
        </w:rPr>
        <w:t>במצוקה שיש לנו היום במדינה עוד לקחת מאדם - לא לוק</w:t>
      </w:r>
      <w:r>
        <w:rPr>
          <w:rFonts w:hint="cs"/>
          <w:rtl/>
        </w:rPr>
        <w:t xml:space="preserve">חים בפועל, אתה לא יכול גם למכור את הרכב שלך, אבל השלב הבא הוא באמת עיקול בפועל - ולהכות באזרחי המדינה מכות כאלה קשות, אין לזה שום מקום ושום הצדקה. </w:t>
      </w:r>
    </w:p>
    <w:p w14:paraId="302D0C2D" w14:textId="77777777" w:rsidR="00000000" w:rsidRDefault="00B90FE9">
      <w:pPr>
        <w:pStyle w:val="a0"/>
        <w:rPr>
          <w:rFonts w:hint="cs"/>
          <w:rtl/>
        </w:rPr>
      </w:pPr>
    </w:p>
    <w:p w14:paraId="4B38F1B7" w14:textId="77777777" w:rsidR="00000000" w:rsidRDefault="00B90FE9">
      <w:pPr>
        <w:pStyle w:val="a0"/>
        <w:rPr>
          <w:rFonts w:hint="cs"/>
          <w:rtl/>
        </w:rPr>
      </w:pPr>
      <w:r>
        <w:rPr>
          <w:rFonts w:hint="cs"/>
          <w:rtl/>
        </w:rPr>
        <w:t xml:space="preserve">אני לא רוצה לנצל את כל עשר הדקות שניתנות להצעה רגילה לסדר-היום, כי הנושא הוא: א. שינוי החוק המיושן הזה; ב. </w:t>
      </w:r>
      <w:r>
        <w:rPr>
          <w:rFonts w:hint="cs"/>
          <w:rtl/>
        </w:rPr>
        <w:t xml:space="preserve">הפנייה שלי היא לא להשתמש בסנקציה הזאת נגד אלה שלא משלמים את אגרת הטלוויזיה; ג. הדבר המשמעותי ביותר בתחום הזה </w:t>
      </w:r>
      <w:r>
        <w:rPr>
          <w:rtl/>
        </w:rPr>
        <w:t>–</w:t>
      </w:r>
      <w:r>
        <w:rPr>
          <w:rFonts w:hint="cs"/>
          <w:rtl/>
        </w:rPr>
        <w:t xml:space="preserve"> לבטל את אגרת הטלוויזיה ולהפסיק לגבות מאנשים מס על השירות שחלק מהם בכלל לא מקבל וחלק משלם עוד סכומים אלו או אחרים עבור קליטת תוכניות הטלוויזיה, כש</w:t>
      </w:r>
      <w:r>
        <w:rPr>
          <w:rFonts w:hint="cs"/>
          <w:rtl/>
        </w:rPr>
        <w:t xml:space="preserve">אין שום קשר בין מה שמשלמים למדינה ובין אגרת הטלוויזיה הזאת. </w:t>
      </w:r>
    </w:p>
    <w:p w14:paraId="629DCB60" w14:textId="77777777" w:rsidR="00000000" w:rsidRDefault="00B90FE9">
      <w:pPr>
        <w:pStyle w:val="a0"/>
        <w:rPr>
          <w:rFonts w:hint="cs"/>
          <w:rtl/>
        </w:rPr>
      </w:pPr>
    </w:p>
    <w:p w14:paraId="5A90102B" w14:textId="77777777" w:rsidR="00000000" w:rsidRDefault="00B90FE9">
      <w:pPr>
        <w:pStyle w:val="af1"/>
        <w:rPr>
          <w:rtl/>
        </w:rPr>
      </w:pPr>
      <w:r>
        <w:rPr>
          <w:rtl/>
        </w:rPr>
        <w:t>היו"ר אתי לבני:</w:t>
      </w:r>
    </w:p>
    <w:p w14:paraId="63C929D8" w14:textId="77777777" w:rsidR="00000000" w:rsidRDefault="00B90FE9">
      <w:pPr>
        <w:pStyle w:val="a0"/>
        <w:rPr>
          <w:rtl/>
        </w:rPr>
      </w:pPr>
    </w:p>
    <w:p w14:paraId="375736B6" w14:textId="77777777" w:rsidR="00000000" w:rsidRDefault="00B90FE9">
      <w:pPr>
        <w:pStyle w:val="a0"/>
        <w:rPr>
          <w:rFonts w:hint="cs"/>
          <w:rtl/>
        </w:rPr>
      </w:pPr>
      <w:r>
        <w:rPr>
          <w:rFonts w:hint="cs"/>
          <w:rtl/>
        </w:rPr>
        <w:t xml:space="preserve">תודה רבה. ישיב סגן שר התעשייה, המסחר והתעסוקה, בבקשה. </w:t>
      </w:r>
    </w:p>
    <w:p w14:paraId="27DAA588" w14:textId="77777777" w:rsidR="00000000" w:rsidRDefault="00B90FE9">
      <w:pPr>
        <w:pStyle w:val="a0"/>
        <w:rPr>
          <w:rFonts w:hint="cs"/>
          <w:rtl/>
        </w:rPr>
      </w:pPr>
    </w:p>
    <w:p w14:paraId="0A0D1BD7" w14:textId="77777777" w:rsidR="00000000" w:rsidRDefault="00B90FE9">
      <w:pPr>
        <w:pStyle w:val="a"/>
        <w:rPr>
          <w:rtl/>
        </w:rPr>
      </w:pPr>
      <w:bookmarkStart w:id="708" w:name="FS000001029T14_01_2004_19_15_07"/>
      <w:bookmarkStart w:id="709" w:name="_Toc75077298"/>
      <w:bookmarkEnd w:id="708"/>
      <w:r>
        <w:rPr>
          <w:rFonts w:hint="eastAsia"/>
          <w:rtl/>
        </w:rPr>
        <w:t>סגן</w:t>
      </w:r>
      <w:r>
        <w:rPr>
          <w:rtl/>
        </w:rPr>
        <w:t xml:space="preserve"> שר התעשייה, המסחר והתעסוקה מיכאל רצון:</w:t>
      </w:r>
      <w:bookmarkEnd w:id="709"/>
    </w:p>
    <w:p w14:paraId="33F1BAE2" w14:textId="77777777" w:rsidR="00000000" w:rsidRDefault="00B90FE9">
      <w:pPr>
        <w:pStyle w:val="a0"/>
        <w:rPr>
          <w:rFonts w:hint="cs"/>
          <w:rtl/>
        </w:rPr>
      </w:pPr>
    </w:p>
    <w:p w14:paraId="5B9B3748" w14:textId="77777777" w:rsidR="00000000" w:rsidRDefault="00B90FE9">
      <w:pPr>
        <w:pStyle w:val="a0"/>
        <w:rPr>
          <w:rFonts w:hint="cs"/>
          <w:rtl/>
        </w:rPr>
      </w:pPr>
      <w:r>
        <w:rPr>
          <w:rFonts w:hint="cs"/>
          <w:rtl/>
        </w:rPr>
        <w:t xml:space="preserve">גברתי היושבת-ראש, חברי הכנסת, חבר הכנסת שטרן, אגף הגבייה של רשות השידור מבצע </w:t>
      </w:r>
      <w:r>
        <w:rPr>
          <w:rFonts w:hint="cs"/>
          <w:rtl/>
        </w:rPr>
        <w:t>פעולות אכיפה נגד משתמטים מתשלום האגרה במשך כל שנת הכספים ברציפות. האגף פועל בתחום האכיפה מכוח פקודת המסים.</w:t>
      </w:r>
    </w:p>
    <w:p w14:paraId="6CA4B46C" w14:textId="77777777" w:rsidR="00000000" w:rsidRDefault="00B90FE9">
      <w:pPr>
        <w:pStyle w:val="a0"/>
        <w:rPr>
          <w:rFonts w:hint="cs"/>
          <w:rtl/>
        </w:rPr>
      </w:pPr>
    </w:p>
    <w:p w14:paraId="05AA8953" w14:textId="77777777" w:rsidR="00000000" w:rsidRDefault="00B90FE9">
      <w:pPr>
        <w:pStyle w:val="af0"/>
        <w:rPr>
          <w:rtl/>
        </w:rPr>
      </w:pPr>
      <w:r>
        <w:rPr>
          <w:rFonts w:hint="eastAsia"/>
          <w:rtl/>
        </w:rPr>
        <w:t>יורי</w:t>
      </w:r>
      <w:r>
        <w:rPr>
          <w:rtl/>
        </w:rPr>
        <w:t xml:space="preserve"> שטרן (האיחוד הלאומי - ישראל ביתנו):</w:t>
      </w:r>
    </w:p>
    <w:p w14:paraId="7A62F2D1" w14:textId="77777777" w:rsidR="00000000" w:rsidRDefault="00B90FE9">
      <w:pPr>
        <w:pStyle w:val="a0"/>
        <w:rPr>
          <w:rFonts w:hint="cs"/>
          <w:rtl/>
        </w:rPr>
      </w:pPr>
    </w:p>
    <w:p w14:paraId="410A2892" w14:textId="77777777" w:rsidR="00000000" w:rsidRDefault="00B90FE9">
      <w:pPr>
        <w:pStyle w:val="a0"/>
        <w:rPr>
          <w:rFonts w:hint="cs"/>
          <w:rtl/>
        </w:rPr>
      </w:pPr>
      <w:r>
        <w:rPr>
          <w:rFonts w:hint="cs"/>
          <w:rtl/>
        </w:rPr>
        <w:t xml:space="preserve">האגרה היא כמה מאות שקלים, 250 שקל. </w:t>
      </w:r>
    </w:p>
    <w:p w14:paraId="3DC35191" w14:textId="77777777" w:rsidR="00000000" w:rsidRDefault="00B90FE9">
      <w:pPr>
        <w:pStyle w:val="a0"/>
        <w:rPr>
          <w:rFonts w:hint="cs"/>
          <w:rtl/>
        </w:rPr>
      </w:pPr>
    </w:p>
    <w:p w14:paraId="091CEA11" w14:textId="77777777" w:rsidR="00000000" w:rsidRDefault="00B90FE9">
      <w:pPr>
        <w:pStyle w:val="-"/>
        <w:rPr>
          <w:rtl/>
        </w:rPr>
      </w:pPr>
      <w:bookmarkStart w:id="710" w:name="FS000001029T14_01_2004_19_15_47C"/>
      <w:bookmarkEnd w:id="710"/>
      <w:r>
        <w:rPr>
          <w:rtl/>
        </w:rPr>
        <w:t>סגן שר התעשייה, המסחר והתעסוקה מיכאל רצון:</w:t>
      </w:r>
    </w:p>
    <w:p w14:paraId="354C3F1B" w14:textId="77777777" w:rsidR="00000000" w:rsidRDefault="00B90FE9">
      <w:pPr>
        <w:pStyle w:val="a0"/>
        <w:rPr>
          <w:rtl/>
        </w:rPr>
      </w:pPr>
    </w:p>
    <w:p w14:paraId="491DB9BD" w14:textId="77777777" w:rsidR="00000000" w:rsidRDefault="00B90FE9">
      <w:pPr>
        <w:pStyle w:val="a0"/>
        <w:rPr>
          <w:rFonts w:hint="cs"/>
          <w:rtl/>
        </w:rPr>
      </w:pPr>
      <w:r>
        <w:rPr>
          <w:rFonts w:hint="cs"/>
          <w:rtl/>
        </w:rPr>
        <w:t xml:space="preserve">500 שקלים. </w:t>
      </w:r>
    </w:p>
    <w:p w14:paraId="146B53B7" w14:textId="77777777" w:rsidR="00000000" w:rsidRDefault="00B90FE9">
      <w:pPr>
        <w:pStyle w:val="af0"/>
        <w:rPr>
          <w:rtl/>
        </w:rPr>
      </w:pPr>
    </w:p>
    <w:p w14:paraId="747754F7" w14:textId="77777777" w:rsidR="00000000" w:rsidRDefault="00B90FE9">
      <w:pPr>
        <w:pStyle w:val="af0"/>
        <w:rPr>
          <w:rtl/>
        </w:rPr>
      </w:pPr>
      <w:r>
        <w:rPr>
          <w:rFonts w:hint="eastAsia"/>
          <w:rtl/>
        </w:rPr>
        <w:t>יורי</w:t>
      </w:r>
      <w:r>
        <w:rPr>
          <w:rtl/>
        </w:rPr>
        <w:t xml:space="preserve"> שטרן (ה</w:t>
      </w:r>
      <w:r>
        <w:rPr>
          <w:rtl/>
        </w:rPr>
        <w:t>איחוד הלאומי - ישראל ביתנו):</w:t>
      </w:r>
    </w:p>
    <w:p w14:paraId="21037E7E" w14:textId="77777777" w:rsidR="00000000" w:rsidRDefault="00B90FE9">
      <w:pPr>
        <w:pStyle w:val="a0"/>
        <w:rPr>
          <w:rFonts w:hint="cs"/>
          <w:rtl/>
        </w:rPr>
      </w:pPr>
    </w:p>
    <w:p w14:paraId="1E187DDE" w14:textId="77777777" w:rsidR="00000000" w:rsidRDefault="00B90FE9">
      <w:pPr>
        <w:pStyle w:val="a0"/>
        <w:rPr>
          <w:rFonts w:hint="cs"/>
          <w:rtl/>
        </w:rPr>
      </w:pPr>
      <w:r>
        <w:rPr>
          <w:rFonts w:hint="cs"/>
          <w:rtl/>
        </w:rPr>
        <w:t xml:space="preserve">לא, 500 שקלים זה תשלום מלא, יש כאלה שיש להם הנחות. איזו פרופורציה יש בין זה לבין עיקול הרכב? </w:t>
      </w:r>
    </w:p>
    <w:p w14:paraId="2CA17C2D" w14:textId="77777777" w:rsidR="00000000" w:rsidRDefault="00B90FE9">
      <w:pPr>
        <w:pStyle w:val="a0"/>
        <w:rPr>
          <w:rFonts w:hint="cs"/>
          <w:rtl/>
        </w:rPr>
      </w:pPr>
    </w:p>
    <w:p w14:paraId="4A258B9C" w14:textId="77777777" w:rsidR="00000000" w:rsidRDefault="00B90FE9">
      <w:pPr>
        <w:pStyle w:val="-"/>
        <w:rPr>
          <w:rtl/>
        </w:rPr>
      </w:pPr>
      <w:bookmarkStart w:id="711" w:name="FS000001029T14_01_2004_19_16_05C"/>
      <w:bookmarkEnd w:id="711"/>
      <w:r>
        <w:rPr>
          <w:rtl/>
        </w:rPr>
        <w:t>סגן שר התעשייה, המסחר והתעסוקה מיכאל רצון:</w:t>
      </w:r>
    </w:p>
    <w:p w14:paraId="1D69C188" w14:textId="77777777" w:rsidR="00000000" w:rsidRDefault="00B90FE9">
      <w:pPr>
        <w:pStyle w:val="a0"/>
        <w:rPr>
          <w:rtl/>
        </w:rPr>
      </w:pPr>
    </w:p>
    <w:p w14:paraId="7D323A6C" w14:textId="77777777" w:rsidR="00000000" w:rsidRDefault="00B90FE9">
      <w:pPr>
        <w:pStyle w:val="a0"/>
        <w:rPr>
          <w:rFonts w:hint="cs"/>
          <w:rtl/>
        </w:rPr>
      </w:pPr>
      <w:r>
        <w:rPr>
          <w:rFonts w:hint="cs"/>
          <w:rtl/>
        </w:rPr>
        <w:t xml:space="preserve">אתה אומר שלאלה שיש הנחות יותר קל לשלם. </w:t>
      </w:r>
    </w:p>
    <w:p w14:paraId="0AF82E09" w14:textId="77777777" w:rsidR="00000000" w:rsidRDefault="00B90FE9">
      <w:pPr>
        <w:pStyle w:val="a0"/>
        <w:rPr>
          <w:rFonts w:hint="cs"/>
          <w:rtl/>
        </w:rPr>
      </w:pPr>
    </w:p>
    <w:p w14:paraId="6E0AB8DA" w14:textId="77777777" w:rsidR="00000000" w:rsidRDefault="00B90FE9">
      <w:pPr>
        <w:pStyle w:val="af0"/>
        <w:rPr>
          <w:rtl/>
        </w:rPr>
      </w:pPr>
      <w:r>
        <w:rPr>
          <w:rFonts w:hint="eastAsia"/>
          <w:rtl/>
        </w:rPr>
        <w:t>יורי</w:t>
      </w:r>
      <w:r>
        <w:rPr>
          <w:rtl/>
        </w:rPr>
        <w:t xml:space="preserve"> שטרן (האיחוד הלאומי - ישראל ביתנו):</w:t>
      </w:r>
    </w:p>
    <w:p w14:paraId="2C627C22" w14:textId="77777777" w:rsidR="00000000" w:rsidRDefault="00B90FE9">
      <w:pPr>
        <w:pStyle w:val="a0"/>
        <w:rPr>
          <w:rFonts w:hint="cs"/>
          <w:rtl/>
        </w:rPr>
      </w:pPr>
    </w:p>
    <w:p w14:paraId="5940DE6B" w14:textId="77777777" w:rsidR="00000000" w:rsidRDefault="00B90FE9">
      <w:pPr>
        <w:pStyle w:val="a0"/>
        <w:rPr>
          <w:rFonts w:hint="cs"/>
          <w:rtl/>
        </w:rPr>
      </w:pPr>
      <w:r>
        <w:rPr>
          <w:rFonts w:hint="cs"/>
          <w:rtl/>
        </w:rPr>
        <w:t xml:space="preserve">לא, </w:t>
      </w:r>
      <w:r>
        <w:rPr>
          <w:rFonts w:hint="cs"/>
          <w:rtl/>
        </w:rPr>
        <w:t>איזו פרופורציה יש בין הסכום הזה לבין עיקול הרכב?</w:t>
      </w:r>
    </w:p>
    <w:p w14:paraId="28A1A64F" w14:textId="77777777" w:rsidR="00000000" w:rsidRDefault="00B90FE9">
      <w:pPr>
        <w:pStyle w:val="a0"/>
        <w:rPr>
          <w:rFonts w:hint="cs"/>
          <w:rtl/>
        </w:rPr>
      </w:pPr>
    </w:p>
    <w:p w14:paraId="5C75ECB4" w14:textId="77777777" w:rsidR="00000000" w:rsidRDefault="00B90FE9">
      <w:pPr>
        <w:pStyle w:val="-"/>
        <w:rPr>
          <w:rtl/>
        </w:rPr>
      </w:pPr>
      <w:bookmarkStart w:id="712" w:name="FS000000430T14_01_2004_20_20_27C"/>
      <w:bookmarkStart w:id="713" w:name="FS000001029T14_01_2004_20_20_36"/>
      <w:bookmarkEnd w:id="712"/>
      <w:bookmarkEnd w:id="713"/>
      <w:r>
        <w:rPr>
          <w:rFonts w:hint="eastAsia"/>
          <w:rtl/>
        </w:rPr>
        <w:t>סגן</w:t>
      </w:r>
      <w:r>
        <w:rPr>
          <w:rtl/>
        </w:rPr>
        <w:t xml:space="preserve"> שר התעשייה, המסחר והתעסוקה מיכאל רצון:</w:t>
      </w:r>
    </w:p>
    <w:p w14:paraId="3306A496" w14:textId="77777777" w:rsidR="00000000" w:rsidRDefault="00B90FE9">
      <w:pPr>
        <w:pStyle w:val="a0"/>
        <w:rPr>
          <w:rFonts w:hint="cs"/>
          <w:rtl/>
        </w:rPr>
      </w:pPr>
    </w:p>
    <w:p w14:paraId="20E4D740" w14:textId="77777777" w:rsidR="00000000" w:rsidRDefault="00B90FE9">
      <w:pPr>
        <w:pStyle w:val="a0"/>
        <w:rPr>
          <w:rFonts w:hint="cs"/>
          <w:rtl/>
        </w:rPr>
      </w:pPr>
      <w:r>
        <w:rPr>
          <w:rFonts w:hint="cs"/>
          <w:rtl/>
        </w:rPr>
        <w:t>מה לעשות? איך תקיים את רשות השידור? תציע הצעת חוק אחרת, שאולי יקבלו אותה וישתנה המצב, אבל רשות השידור צריכה להתקיים, ועל-פי החוק היא מתקיימת באמצעות אגרה, וזה כרג</w:t>
      </w:r>
      <w:r>
        <w:rPr>
          <w:rFonts w:hint="cs"/>
          <w:rtl/>
        </w:rPr>
        <w:t xml:space="preserve">ע מה שיש. אתה לא יכול גם לבקש את השירות הממלכתי הזה ולקבוע לו את דרך הקיום שלו, ולבוא להגיד: למה אתם מתקיימים? אי-אפשר לעשות את זה, זה לא הולך פעמיים. </w:t>
      </w:r>
    </w:p>
    <w:p w14:paraId="0622740A" w14:textId="77777777" w:rsidR="00000000" w:rsidRDefault="00B90FE9">
      <w:pPr>
        <w:pStyle w:val="a0"/>
        <w:rPr>
          <w:rFonts w:hint="cs"/>
          <w:rtl/>
        </w:rPr>
      </w:pPr>
    </w:p>
    <w:p w14:paraId="72CA698A" w14:textId="77777777" w:rsidR="00000000" w:rsidRDefault="00B90FE9">
      <w:pPr>
        <w:pStyle w:val="a0"/>
        <w:rPr>
          <w:rFonts w:hint="cs"/>
          <w:rtl/>
        </w:rPr>
      </w:pPr>
      <w:r>
        <w:rPr>
          <w:rFonts w:hint="cs"/>
          <w:rtl/>
        </w:rPr>
        <w:t>כמו שאמרתי קודם, האגף פועל בתחום האכיפה, מכוח פקודת המסים, בדומה לגופי מס ממלכתיים אחרים, כגון מס הכנסה</w:t>
      </w:r>
      <w:r>
        <w:rPr>
          <w:rFonts w:hint="cs"/>
          <w:rtl/>
        </w:rPr>
        <w:t xml:space="preserve">, מע"מ וביטוח לאומי. האמצעים שנוקט האגף כדי להבטיח כי כל חייבי האגרה ייכללו בסופו של דבר ברשת המשלמים, מותאמים לתנאים המשתנים מעת לעת. </w:t>
      </w:r>
    </w:p>
    <w:p w14:paraId="5A3FBF07" w14:textId="77777777" w:rsidR="00000000" w:rsidRDefault="00B90FE9">
      <w:pPr>
        <w:pStyle w:val="a0"/>
        <w:rPr>
          <w:rFonts w:hint="cs"/>
          <w:rtl/>
        </w:rPr>
      </w:pPr>
    </w:p>
    <w:p w14:paraId="5A905EF6" w14:textId="77777777" w:rsidR="00000000" w:rsidRDefault="00B90FE9">
      <w:pPr>
        <w:pStyle w:val="a0"/>
        <w:rPr>
          <w:rFonts w:hint="cs"/>
          <w:rtl/>
        </w:rPr>
      </w:pPr>
      <w:r>
        <w:rPr>
          <w:rFonts w:hint="cs"/>
          <w:rtl/>
        </w:rPr>
        <w:t>פקודת המסים (גבייה) מאפשרת הטלת עיקולים על כלי הרכב של החייבים. זה אמצעי המיועד להתמודדות עם הגרעין הקשה של הסרבנות. מד</w:t>
      </w:r>
      <w:r>
        <w:rPr>
          <w:rFonts w:hint="cs"/>
          <w:rtl/>
        </w:rPr>
        <w:t xml:space="preserve">ובר בחובות שנצברו במשך שנים, ויש לעשות כל מאמץ על מנת להביא להסדרתם. </w:t>
      </w:r>
    </w:p>
    <w:p w14:paraId="6F97E106" w14:textId="77777777" w:rsidR="00000000" w:rsidRDefault="00B90FE9">
      <w:pPr>
        <w:pStyle w:val="a0"/>
        <w:rPr>
          <w:rFonts w:hint="cs"/>
          <w:rtl/>
        </w:rPr>
      </w:pPr>
    </w:p>
    <w:p w14:paraId="30A0A555" w14:textId="77777777" w:rsidR="00000000" w:rsidRDefault="00B90FE9">
      <w:pPr>
        <w:pStyle w:val="a0"/>
        <w:rPr>
          <w:rFonts w:hint="cs"/>
          <w:rtl/>
        </w:rPr>
      </w:pPr>
      <w:r>
        <w:rPr>
          <w:rFonts w:hint="cs"/>
          <w:rtl/>
        </w:rPr>
        <w:t xml:space="preserve">האגרה קיימת כחוק כדי שהרשות תפעל לגבותה מכל בעל מקלט. רשות השידור פועלת כדין כל ימות השנה, מדי שנה בשנה, ללא קשר למצב, כמו פעולתם של גופי מס אחרים. </w:t>
      </w:r>
    </w:p>
    <w:p w14:paraId="1DF374FD" w14:textId="77777777" w:rsidR="00000000" w:rsidRDefault="00B90FE9">
      <w:pPr>
        <w:pStyle w:val="a0"/>
        <w:rPr>
          <w:rFonts w:hint="cs"/>
          <w:rtl/>
        </w:rPr>
      </w:pPr>
    </w:p>
    <w:p w14:paraId="1FDBCFD9" w14:textId="77777777" w:rsidR="00000000" w:rsidRDefault="00B90FE9">
      <w:pPr>
        <w:pStyle w:val="a0"/>
        <w:rPr>
          <w:rFonts w:hint="cs"/>
          <w:rtl/>
        </w:rPr>
      </w:pPr>
      <w:r>
        <w:rPr>
          <w:rFonts w:hint="cs"/>
          <w:rtl/>
        </w:rPr>
        <w:t>אולי אוסיף בעניין הזה שתי מלים</w:t>
      </w:r>
      <w:r>
        <w:rPr>
          <w:rtl/>
        </w:rPr>
        <w:t xml:space="preserve"> </w:t>
      </w:r>
      <w:r>
        <w:rPr>
          <w:rFonts w:hint="cs"/>
          <w:rtl/>
        </w:rPr>
        <w:t xml:space="preserve">שלא </w:t>
      </w:r>
      <w:r>
        <w:rPr>
          <w:rFonts w:hint="cs"/>
          <w:rtl/>
        </w:rPr>
        <w:t xml:space="preserve">נכתבו. לרשות השידור פשוט אין ברירה. בדרך כלל לא באים מייד אחרי שלא משלמים תשלום אחד ומטילים עיקול. בדרך כלל, אם יש צבר של חובות לאותו אדם, מגישים עיקול על הרכב, כך שבכל זאת זה לא כמו שנאמר, שמייד, אם יש חוב של 500 שקל,  ניגשים לעיקול כלי רכב. </w:t>
      </w:r>
    </w:p>
    <w:p w14:paraId="4EC18BAD" w14:textId="77777777" w:rsidR="00000000" w:rsidRDefault="00B90FE9">
      <w:pPr>
        <w:pStyle w:val="a0"/>
        <w:rPr>
          <w:rFonts w:hint="cs"/>
          <w:rtl/>
        </w:rPr>
      </w:pPr>
    </w:p>
    <w:p w14:paraId="72184F80" w14:textId="77777777" w:rsidR="00000000" w:rsidRDefault="00B90FE9">
      <w:pPr>
        <w:pStyle w:val="a0"/>
        <w:rPr>
          <w:rFonts w:hint="cs"/>
          <w:rtl/>
        </w:rPr>
      </w:pPr>
      <w:r>
        <w:rPr>
          <w:rFonts w:hint="cs"/>
          <w:rtl/>
        </w:rPr>
        <w:t>עם זאת, תעל</w:t>
      </w:r>
      <w:r>
        <w:rPr>
          <w:rFonts w:hint="cs"/>
          <w:rtl/>
        </w:rPr>
        <w:t xml:space="preserve">ה את ההצעה שלך, ואולי יימצא פתרון. השירות הוא שירות ממלכתי. בחוק נקבע שכל משתמש ישלם אגרה, וצריך לגבות את הכסף הזה, אין מה לעשות, אחרת זה לא מתחלק באופן שווה בין כולם. תודה רבה. </w:t>
      </w:r>
    </w:p>
    <w:p w14:paraId="29AED1AB" w14:textId="77777777" w:rsidR="00000000" w:rsidRDefault="00B90FE9">
      <w:pPr>
        <w:pStyle w:val="a0"/>
        <w:rPr>
          <w:rFonts w:hint="cs"/>
          <w:rtl/>
        </w:rPr>
      </w:pPr>
    </w:p>
    <w:p w14:paraId="32AE63D0" w14:textId="77777777" w:rsidR="00000000" w:rsidRDefault="00B90FE9">
      <w:pPr>
        <w:pStyle w:val="af1"/>
        <w:rPr>
          <w:rtl/>
        </w:rPr>
      </w:pPr>
      <w:r>
        <w:rPr>
          <w:rtl/>
        </w:rPr>
        <w:t>היו"ר אתי לבני:</w:t>
      </w:r>
    </w:p>
    <w:p w14:paraId="67380278" w14:textId="77777777" w:rsidR="00000000" w:rsidRDefault="00B90FE9">
      <w:pPr>
        <w:pStyle w:val="a0"/>
        <w:rPr>
          <w:rtl/>
        </w:rPr>
      </w:pPr>
    </w:p>
    <w:p w14:paraId="6AC3A29D" w14:textId="77777777" w:rsidR="00000000" w:rsidRDefault="00B90FE9">
      <w:pPr>
        <w:pStyle w:val="a0"/>
        <w:rPr>
          <w:rFonts w:hint="cs"/>
          <w:rtl/>
        </w:rPr>
      </w:pPr>
      <w:r>
        <w:rPr>
          <w:rFonts w:hint="cs"/>
          <w:rtl/>
        </w:rPr>
        <w:t>תודה רבה. מה אדוני מציע?</w:t>
      </w:r>
    </w:p>
    <w:p w14:paraId="6E4245E3" w14:textId="77777777" w:rsidR="00000000" w:rsidRDefault="00B90FE9">
      <w:pPr>
        <w:pStyle w:val="a0"/>
        <w:rPr>
          <w:rFonts w:hint="cs"/>
          <w:rtl/>
        </w:rPr>
      </w:pPr>
    </w:p>
    <w:p w14:paraId="7F800208" w14:textId="77777777" w:rsidR="00000000" w:rsidRDefault="00B90FE9">
      <w:pPr>
        <w:pStyle w:val="-"/>
        <w:rPr>
          <w:rtl/>
        </w:rPr>
      </w:pPr>
      <w:bookmarkStart w:id="714" w:name="FS000001029T14_01_2004_20_38_11C"/>
      <w:bookmarkEnd w:id="714"/>
      <w:r>
        <w:rPr>
          <w:rtl/>
        </w:rPr>
        <w:t>סגן שר התעשייה, המסחר והתעסוקה מי</w:t>
      </w:r>
      <w:r>
        <w:rPr>
          <w:rtl/>
        </w:rPr>
        <w:t>כאל רצון:</w:t>
      </w:r>
    </w:p>
    <w:p w14:paraId="6CDAF4C0" w14:textId="77777777" w:rsidR="00000000" w:rsidRDefault="00B90FE9">
      <w:pPr>
        <w:pStyle w:val="a0"/>
        <w:rPr>
          <w:rtl/>
        </w:rPr>
      </w:pPr>
    </w:p>
    <w:p w14:paraId="26EC4FBB" w14:textId="77777777" w:rsidR="00000000" w:rsidRDefault="00B90FE9">
      <w:pPr>
        <w:pStyle w:val="a0"/>
        <w:rPr>
          <w:rFonts w:hint="cs"/>
          <w:rtl/>
        </w:rPr>
      </w:pPr>
      <w:r>
        <w:rPr>
          <w:rFonts w:hint="cs"/>
          <w:rtl/>
        </w:rPr>
        <w:t>להעביר לוועדה.</w:t>
      </w:r>
    </w:p>
    <w:p w14:paraId="52BB74A7" w14:textId="77777777" w:rsidR="00000000" w:rsidRDefault="00B90FE9">
      <w:pPr>
        <w:pStyle w:val="af1"/>
        <w:rPr>
          <w:rFonts w:hint="cs"/>
          <w:rtl/>
        </w:rPr>
      </w:pPr>
    </w:p>
    <w:p w14:paraId="7C76FB96" w14:textId="77777777" w:rsidR="00000000" w:rsidRDefault="00B90FE9">
      <w:pPr>
        <w:pStyle w:val="af0"/>
        <w:rPr>
          <w:rtl/>
        </w:rPr>
      </w:pPr>
      <w:r>
        <w:rPr>
          <w:rFonts w:hint="eastAsia"/>
          <w:rtl/>
        </w:rPr>
        <w:t>קריאה</w:t>
      </w:r>
      <w:r>
        <w:rPr>
          <w:rtl/>
        </w:rPr>
        <w:t>:</w:t>
      </w:r>
    </w:p>
    <w:p w14:paraId="7B9EB049" w14:textId="77777777" w:rsidR="00000000" w:rsidRDefault="00B90FE9">
      <w:pPr>
        <w:pStyle w:val="a0"/>
        <w:rPr>
          <w:rFonts w:hint="cs"/>
          <w:rtl/>
        </w:rPr>
      </w:pPr>
    </w:p>
    <w:p w14:paraId="11DDD809" w14:textId="77777777" w:rsidR="00000000" w:rsidRDefault="00B90FE9">
      <w:pPr>
        <w:pStyle w:val="a0"/>
        <w:rPr>
          <w:rFonts w:hint="cs"/>
          <w:rtl/>
        </w:rPr>
      </w:pPr>
      <w:r>
        <w:rPr>
          <w:rFonts w:hint="cs"/>
          <w:rtl/>
        </w:rPr>
        <w:t xml:space="preserve">ועדת הכלכלה. </w:t>
      </w:r>
    </w:p>
    <w:p w14:paraId="06B579F6" w14:textId="77777777" w:rsidR="00000000" w:rsidRDefault="00B90FE9">
      <w:pPr>
        <w:pStyle w:val="a0"/>
        <w:rPr>
          <w:rFonts w:hint="cs"/>
          <w:rtl/>
        </w:rPr>
      </w:pPr>
    </w:p>
    <w:p w14:paraId="7B1477AE" w14:textId="77777777" w:rsidR="00000000" w:rsidRDefault="00B90FE9">
      <w:pPr>
        <w:pStyle w:val="af1"/>
        <w:rPr>
          <w:rtl/>
        </w:rPr>
      </w:pPr>
      <w:r>
        <w:rPr>
          <w:rtl/>
        </w:rPr>
        <w:t>היו"ר</w:t>
      </w:r>
      <w:r>
        <w:rPr>
          <w:rFonts w:hint="cs"/>
          <w:rtl/>
        </w:rPr>
        <w:t xml:space="preserve"> אתי לבני</w:t>
      </w:r>
      <w:r>
        <w:rPr>
          <w:rtl/>
        </w:rPr>
        <w:t>:</w:t>
      </w:r>
    </w:p>
    <w:p w14:paraId="5B403995" w14:textId="77777777" w:rsidR="00000000" w:rsidRDefault="00B90FE9">
      <w:pPr>
        <w:pStyle w:val="a0"/>
        <w:rPr>
          <w:rFonts w:hint="cs"/>
          <w:rtl/>
        </w:rPr>
      </w:pPr>
    </w:p>
    <w:p w14:paraId="49EDEE35" w14:textId="77777777" w:rsidR="00000000" w:rsidRDefault="00B90FE9">
      <w:pPr>
        <w:pStyle w:val="a0"/>
        <w:rPr>
          <w:rFonts w:hint="cs"/>
          <w:rtl/>
        </w:rPr>
      </w:pPr>
      <w:r>
        <w:rPr>
          <w:rFonts w:hint="cs"/>
          <w:rtl/>
        </w:rPr>
        <w:t xml:space="preserve">בעד </w:t>
      </w:r>
      <w:r>
        <w:rPr>
          <w:rtl/>
        </w:rPr>
        <w:t>–</w:t>
      </w:r>
      <w:r>
        <w:rPr>
          <w:rFonts w:hint="cs"/>
          <w:rtl/>
        </w:rPr>
        <w:t xml:space="preserve"> העברה לוועדת הכלכלה, נגד </w:t>
      </w:r>
      <w:r>
        <w:rPr>
          <w:rtl/>
        </w:rPr>
        <w:t>–</w:t>
      </w:r>
      <w:r>
        <w:rPr>
          <w:rFonts w:hint="cs"/>
          <w:rtl/>
        </w:rPr>
        <w:t xml:space="preserve"> הסרת ההצעה. </w:t>
      </w:r>
    </w:p>
    <w:p w14:paraId="47D8425E" w14:textId="77777777" w:rsidR="00000000" w:rsidRDefault="00B90FE9">
      <w:pPr>
        <w:pStyle w:val="a0"/>
        <w:rPr>
          <w:rFonts w:hint="cs"/>
          <w:rtl/>
        </w:rPr>
      </w:pPr>
    </w:p>
    <w:p w14:paraId="4E76E531" w14:textId="77777777" w:rsidR="00000000" w:rsidRDefault="00B90FE9">
      <w:pPr>
        <w:pStyle w:val="ab"/>
        <w:bidi/>
        <w:rPr>
          <w:rFonts w:hint="cs"/>
          <w:rtl/>
        </w:rPr>
      </w:pPr>
      <w:r>
        <w:rPr>
          <w:rFonts w:hint="cs"/>
          <w:rtl/>
        </w:rPr>
        <w:t>הצבעה מס' 28</w:t>
      </w:r>
    </w:p>
    <w:p w14:paraId="424368DC" w14:textId="77777777" w:rsidR="00000000" w:rsidRDefault="00B90FE9">
      <w:pPr>
        <w:pStyle w:val="a0"/>
        <w:rPr>
          <w:rFonts w:hint="cs"/>
          <w:rtl/>
        </w:rPr>
      </w:pPr>
    </w:p>
    <w:p w14:paraId="2F1A9484" w14:textId="77777777" w:rsidR="00000000" w:rsidRDefault="00B90FE9">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29C06891" w14:textId="77777777" w:rsidR="00000000" w:rsidRDefault="00B90FE9">
      <w:pPr>
        <w:pStyle w:val="ac"/>
        <w:bidi/>
        <w:rPr>
          <w:rFonts w:hint="cs"/>
          <w:rtl/>
        </w:rPr>
      </w:pPr>
      <w:r>
        <w:rPr>
          <w:rFonts w:hint="cs"/>
          <w:rtl/>
        </w:rPr>
        <w:t>נגד - אין</w:t>
      </w:r>
    </w:p>
    <w:p w14:paraId="557849A2"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02ADA638" w14:textId="77777777" w:rsidR="00000000" w:rsidRDefault="00B90FE9">
      <w:pPr>
        <w:pStyle w:val="ad"/>
        <w:bidi/>
        <w:rPr>
          <w:rFonts w:hint="cs"/>
          <w:rtl/>
        </w:rPr>
      </w:pPr>
      <w:r>
        <w:rPr>
          <w:rFonts w:hint="cs"/>
          <w:rtl/>
        </w:rPr>
        <w:t xml:space="preserve">ההצעה להעביר את הנושא לוועדת הכלכלה נתקבלה. </w:t>
      </w:r>
    </w:p>
    <w:p w14:paraId="5ACE6811" w14:textId="77777777" w:rsidR="00000000" w:rsidRDefault="00B90FE9">
      <w:pPr>
        <w:pStyle w:val="a0"/>
        <w:rPr>
          <w:rFonts w:hint="cs"/>
          <w:rtl/>
        </w:rPr>
      </w:pPr>
    </w:p>
    <w:p w14:paraId="3B7B3716" w14:textId="77777777" w:rsidR="00000000" w:rsidRDefault="00B90FE9">
      <w:pPr>
        <w:pStyle w:val="af1"/>
        <w:rPr>
          <w:rtl/>
        </w:rPr>
      </w:pPr>
      <w:r>
        <w:rPr>
          <w:rtl/>
        </w:rPr>
        <w:t>היו"ר אתי לבני:</w:t>
      </w:r>
    </w:p>
    <w:p w14:paraId="00FD087C" w14:textId="77777777" w:rsidR="00000000" w:rsidRDefault="00B90FE9">
      <w:pPr>
        <w:pStyle w:val="a0"/>
        <w:rPr>
          <w:rtl/>
        </w:rPr>
      </w:pPr>
    </w:p>
    <w:p w14:paraId="063B2716" w14:textId="77777777" w:rsidR="00000000" w:rsidRDefault="00B90FE9">
      <w:pPr>
        <w:pStyle w:val="a0"/>
        <w:rPr>
          <w:rFonts w:hint="cs"/>
          <w:rtl/>
        </w:rPr>
      </w:pPr>
      <w:r>
        <w:rPr>
          <w:rFonts w:hint="cs"/>
          <w:rtl/>
        </w:rPr>
        <w:t xml:space="preserve">שישה </w:t>
      </w:r>
      <w:r>
        <w:rPr>
          <w:rFonts w:hint="cs"/>
          <w:rtl/>
        </w:rPr>
        <w:t xml:space="preserve">בעד, אין נגד ואין נמנעים. הנושא עובר לדיון בוועדת הכלכלה. </w:t>
      </w:r>
    </w:p>
    <w:p w14:paraId="265726A6" w14:textId="77777777" w:rsidR="00000000" w:rsidRDefault="00B90FE9">
      <w:pPr>
        <w:pStyle w:val="a0"/>
        <w:rPr>
          <w:rFonts w:hint="cs"/>
          <w:rtl/>
        </w:rPr>
      </w:pPr>
    </w:p>
    <w:p w14:paraId="7872815B" w14:textId="77777777" w:rsidR="00000000" w:rsidRDefault="00B90FE9">
      <w:pPr>
        <w:pStyle w:val="a0"/>
        <w:rPr>
          <w:rFonts w:hint="cs"/>
          <w:rtl/>
        </w:rPr>
      </w:pPr>
    </w:p>
    <w:p w14:paraId="5BD972CF" w14:textId="77777777" w:rsidR="00000000" w:rsidRDefault="00B90FE9">
      <w:pPr>
        <w:pStyle w:val="a2"/>
        <w:rPr>
          <w:rFonts w:hint="cs"/>
          <w:rtl/>
        </w:rPr>
      </w:pPr>
      <w:bookmarkStart w:id="715" w:name="_Toc75077299"/>
      <w:r>
        <w:rPr>
          <w:rFonts w:hint="cs"/>
          <w:rtl/>
        </w:rPr>
        <w:t>שאילתות ותשובות</w:t>
      </w:r>
      <w:bookmarkEnd w:id="715"/>
    </w:p>
    <w:p w14:paraId="40166343" w14:textId="77777777" w:rsidR="00000000" w:rsidRDefault="00B90FE9">
      <w:pPr>
        <w:pStyle w:val="a0"/>
        <w:rPr>
          <w:rFonts w:hint="cs"/>
          <w:rtl/>
        </w:rPr>
      </w:pPr>
    </w:p>
    <w:p w14:paraId="35EAE90B" w14:textId="77777777" w:rsidR="00000000" w:rsidRDefault="00B90FE9">
      <w:pPr>
        <w:pStyle w:val="af1"/>
        <w:rPr>
          <w:rtl/>
        </w:rPr>
      </w:pPr>
      <w:r>
        <w:rPr>
          <w:rtl/>
        </w:rPr>
        <w:t xml:space="preserve">היו"ר </w:t>
      </w:r>
      <w:r>
        <w:rPr>
          <w:rFonts w:hint="cs"/>
          <w:rtl/>
        </w:rPr>
        <w:t>אתי לבני</w:t>
      </w:r>
      <w:r>
        <w:rPr>
          <w:rtl/>
        </w:rPr>
        <w:t>:</w:t>
      </w:r>
    </w:p>
    <w:p w14:paraId="0FFB0D76" w14:textId="77777777" w:rsidR="00000000" w:rsidRDefault="00B90FE9">
      <w:pPr>
        <w:pStyle w:val="a0"/>
        <w:rPr>
          <w:rFonts w:hint="cs"/>
          <w:rtl/>
        </w:rPr>
      </w:pPr>
    </w:p>
    <w:p w14:paraId="2D401FC4" w14:textId="77777777" w:rsidR="00000000" w:rsidRDefault="00B90FE9">
      <w:pPr>
        <w:pStyle w:val="a0"/>
        <w:rPr>
          <w:rFonts w:hint="cs"/>
          <w:rtl/>
        </w:rPr>
      </w:pPr>
      <w:r>
        <w:rPr>
          <w:rFonts w:hint="cs"/>
          <w:rtl/>
        </w:rPr>
        <w:t xml:space="preserve">הנושא הבא: שאילתות לסגן שר התעשייה, המסחר והתעסוקה. בבקשה. </w:t>
      </w:r>
    </w:p>
    <w:p w14:paraId="100F6903" w14:textId="77777777" w:rsidR="00000000" w:rsidRDefault="00B90FE9">
      <w:pPr>
        <w:pStyle w:val="a0"/>
        <w:rPr>
          <w:rFonts w:hint="cs"/>
          <w:rtl/>
        </w:rPr>
      </w:pPr>
    </w:p>
    <w:p w14:paraId="3A3C6484" w14:textId="77777777" w:rsidR="00000000" w:rsidRDefault="00B90FE9">
      <w:pPr>
        <w:pStyle w:val="-"/>
        <w:rPr>
          <w:rtl/>
        </w:rPr>
      </w:pPr>
      <w:bookmarkStart w:id="716" w:name="FS000001029T14_01_2004_19_23_10"/>
      <w:bookmarkStart w:id="717" w:name="FS000001029T14_01_2004_19_25_32"/>
      <w:bookmarkEnd w:id="716"/>
      <w:bookmarkEnd w:id="717"/>
      <w:r>
        <w:rPr>
          <w:rFonts w:hint="eastAsia"/>
          <w:rtl/>
        </w:rPr>
        <w:t>סגן</w:t>
      </w:r>
      <w:r>
        <w:rPr>
          <w:rtl/>
        </w:rPr>
        <w:t xml:space="preserve"> שר התעשייה, המסחר והתעסוקה מיכאל רצון:</w:t>
      </w:r>
    </w:p>
    <w:p w14:paraId="39E90048" w14:textId="77777777" w:rsidR="00000000" w:rsidRDefault="00B90FE9">
      <w:pPr>
        <w:pStyle w:val="a0"/>
        <w:rPr>
          <w:rFonts w:hint="cs"/>
          <w:rtl/>
        </w:rPr>
      </w:pPr>
    </w:p>
    <w:p w14:paraId="3ABCAC50" w14:textId="77777777" w:rsidR="00000000" w:rsidRDefault="00B90FE9">
      <w:pPr>
        <w:pStyle w:val="a0"/>
        <w:rPr>
          <w:rFonts w:hint="cs"/>
          <w:rtl/>
        </w:rPr>
      </w:pPr>
      <w:r>
        <w:rPr>
          <w:rFonts w:hint="cs"/>
          <w:rtl/>
        </w:rPr>
        <w:t xml:space="preserve">מה עושים עם השאילתות של אלה שלא באו? </w:t>
      </w:r>
    </w:p>
    <w:p w14:paraId="732B50F3" w14:textId="77777777" w:rsidR="00000000" w:rsidRDefault="00B90FE9">
      <w:pPr>
        <w:pStyle w:val="af1"/>
        <w:rPr>
          <w:rFonts w:hint="cs"/>
          <w:b w:val="0"/>
          <w:bCs w:val="0"/>
          <w:u w:val="none"/>
          <w:rtl/>
        </w:rPr>
      </w:pPr>
    </w:p>
    <w:p w14:paraId="5FCD7CF3" w14:textId="77777777" w:rsidR="00000000" w:rsidRDefault="00B90FE9">
      <w:pPr>
        <w:pStyle w:val="af1"/>
        <w:rPr>
          <w:rtl/>
        </w:rPr>
      </w:pPr>
      <w:r>
        <w:rPr>
          <w:rtl/>
        </w:rPr>
        <w:t xml:space="preserve">היו"ר </w:t>
      </w:r>
      <w:r>
        <w:rPr>
          <w:rFonts w:hint="cs"/>
          <w:rtl/>
        </w:rPr>
        <w:t>אתי לבני</w:t>
      </w:r>
      <w:r>
        <w:rPr>
          <w:rtl/>
        </w:rPr>
        <w:t>:</w:t>
      </w:r>
    </w:p>
    <w:p w14:paraId="693F6E16" w14:textId="77777777" w:rsidR="00000000" w:rsidRDefault="00B90FE9">
      <w:pPr>
        <w:pStyle w:val="a0"/>
        <w:ind w:firstLine="0"/>
        <w:rPr>
          <w:rFonts w:hint="cs"/>
          <w:rtl/>
        </w:rPr>
      </w:pPr>
    </w:p>
    <w:p w14:paraId="416F2CD7" w14:textId="77777777" w:rsidR="00000000" w:rsidRDefault="00B90FE9">
      <w:pPr>
        <w:pStyle w:val="a0"/>
        <w:ind w:firstLine="0"/>
        <w:rPr>
          <w:rFonts w:hint="cs"/>
          <w:rtl/>
        </w:rPr>
      </w:pPr>
      <w:r>
        <w:rPr>
          <w:rFonts w:hint="cs"/>
          <w:rtl/>
        </w:rPr>
        <w:tab/>
        <w:t xml:space="preserve">אתה לא עונה. </w:t>
      </w:r>
    </w:p>
    <w:p w14:paraId="61180EB1" w14:textId="77777777" w:rsidR="00000000" w:rsidRDefault="00B90FE9">
      <w:pPr>
        <w:pStyle w:val="a0"/>
        <w:ind w:firstLine="0"/>
        <w:rPr>
          <w:rFonts w:hint="cs"/>
          <w:rtl/>
        </w:rPr>
      </w:pPr>
    </w:p>
    <w:p w14:paraId="72F88D4A" w14:textId="77777777" w:rsidR="00000000" w:rsidRDefault="00B90FE9">
      <w:pPr>
        <w:pStyle w:val="-"/>
        <w:rPr>
          <w:rtl/>
        </w:rPr>
      </w:pPr>
      <w:bookmarkStart w:id="718" w:name="FS000000475T14_01_2004_19_44_37C"/>
      <w:bookmarkStart w:id="719" w:name="FS000001029T14_01_2004_19_44_49"/>
      <w:bookmarkEnd w:id="718"/>
      <w:bookmarkEnd w:id="719"/>
      <w:r>
        <w:rPr>
          <w:rFonts w:hint="eastAsia"/>
          <w:rtl/>
        </w:rPr>
        <w:t>סגן</w:t>
      </w:r>
      <w:r>
        <w:rPr>
          <w:rtl/>
        </w:rPr>
        <w:t xml:space="preserve"> שר התעשייה, המסחר והתעסוקה מיכאל רצון:</w:t>
      </w:r>
    </w:p>
    <w:p w14:paraId="44514CCA" w14:textId="77777777" w:rsidR="00000000" w:rsidRDefault="00B90FE9">
      <w:pPr>
        <w:pStyle w:val="a0"/>
        <w:rPr>
          <w:rFonts w:hint="cs"/>
          <w:rtl/>
        </w:rPr>
      </w:pPr>
    </w:p>
    <w:p w14:paraId="7DFBB36D" w14:textId="77777777" w:rsidR="00000000" w:rsidRDefault="00B90FE9">
      <w:pPr>
        <w:pStyle w:val="a0"/>
        <w:rPr>
          <w:rFonts w:hint="cs"/>
          <w:rtl/>
        </w:rPr>
      </w:pPr>
      <w:r>
        <w:rPr>
          <w:rFonts w:hint="cs"/>
          <w:rtl/>
        </w:rPr>
        <w:t>לא שאני לא עונה, אני אענה לפרוטוקול. אני לא מתכוון לבוא לפה עוד הפעם ולהשיב על השאילתות האלה. אני רוצה להעיר, גברתי היושבת-ראש, לא ייתכן שנעשה עבודת הכנה - יש לי כאן 12 שאילתות, בצנרת יש לי עוד עש</w:t>
      </w:r>
      <w:r>
        <w:rPr>
          <w:rFonts w:hint="cs"/>
          <w:rtl/>
        </w:rPr>
        <w:t xml:space="preserve">רות רבות של שאילתות - וחברי הכנסת שמגישים את השאילתות אפילו לא טורחים להיות כאן או לקבל את התשובות. אני חושב שזה לא תקין, כדאי שזה יירשם בפרוטוקול. מישהו צריך להעיר את ההערה הזאת לחברי הכנסת. את רוצה לקרוא את מספרי השאילתות, או שאני אקרא אותם? </w:t>
      </w:r>
    </w:p>
    <w:p w14:paraId="3C1F58D4" w14:textId="77777777" w:rsidR="00000000" w:rsidRDefault="00B90FE9">
      <w:pPr>
        <w:pStyle w:val="a0"/>
        <w:ind w:firstLine="0"/>
        <w:rPr>
          <w:rFonts w:hint="cs"/>
          <w:rtl/>
        </w:rPr>
      </w:pPr>
    </w:p>
    <w:p w14:paraId="199F9D27" w14:textId="77777777" w:rsidR="00000000" w:rsidRDefault="00B90FE9">
      <w:pPr>
        <w:pStyle w:val="af1"/>
        <w:rPr>
          <w:rtl/>
        </w:rPr>
      </w:pPr>
      <w:r>
        <w:rPr>
          <w:rtl/>
        </w:rPr>
        <w:t xml:space="preserve">היו"ר </w:t>
      </w:r>
      <w:r>
        <w:rPr>
          <w:rFonts w:hint="cs"/>
          <w:rtl/>
        </w:rPr>
        <w:t xml:space="preserve">אתי </w:t>
      </w:r>
      <w:r>
        <w:rPr>
          <w:rFonts w:hint="cs"/>
          <w:rtl/>
        </w:rPr>
        <w:t>לבני</w:t>
      </w:r>
      <w:r>
        <w:rPr>
          <w:rtl/>
        </w:rPr>
        <w:t>:</w:t>
      </w:r>
    </w:p>
    <w:p w14:paraId="1B5C965F" w14:textId="77777777" w:rsidR="00000000" w:rsidRDefault="00B90FE9">
      <w:pPr>
        <w:pStyle w:val="a0"/>
        <w:ind w:firstLine="0"/>
        <w:rPr>
          <w:rFonts w:hint="cs"/>
          <w:rtl/>
        </w:rPr>
      </w:pPr>
    </w:p>
    <w:p w14:paraId="4A016CA3" w14:textId="77777777" w:rsidR="00000000" w:rsidRDefault="00B90FE9">
      <w:pPr>
        <w:pStyle w:val="a0"/>
        <w:ind w:firstLine="0"/>
        <w:rPr>
          <w:rFonts w:hint="cs"/>
          <w:rtl/>
        </w:rPr>
      </w:pPr>
      <w:r>
        <w:rPr>
          <w:rFonts w:hint="cs"/>
          <w:rtl/>
        </w:rPr>
        <w:tab/>
        <w:t xml:space="preserve">רק תאמר מה לפרוטוקול ועל מה אתה משיב. </w:t>
      </w:r>
    </w:p>
    <w:p w14:paraId="33B196E9" w14:textId="77777777" w:rsidR="00000000" w:rsidRDefault="00B90FE9">
      <w:pPr>
        <w:pStyle w:val="a0"/>
        <w:ind w:firstLine="0"/>
        <w:rPr>
          <w:rFonts w:hint="cs"/>
          <w:rtl/>
        </w:rPr>
      </w:pPr>
    </w:p>
    <w:p w14:paraId="3EF73F7D" w14:textId="77777777" w:rsidR="00000000" w:rsidRDefault="00B90FE9">
      <w:pPr>
        <w:pStyle w:val="-"/>
        <w:rPr>
          <w:rtl/>
        </w:rPr>
      </w:pPr>
      <w:bookmarkStart w:id="720" w:name="FS000001029T14_01_2004_19_47_53C"/>
      <w:bookmarkEnd w:id="720"/>
      <w:r>
        <w:rPr>
          <w:rtl/>
        </w:rPr>
        <w:t>סגן שר התעשייה, המסחר והתעסוקה מיכאל רצון:</w:t>
      </w:r>
    </w:p>
    <w:p w14:paraId="2E4B65E5" w14:textId="77777777" w:rsidR="00000000" w:rsidRDefault="00B90FE9">
      <w:pPr>
        <w:pStyle w:val="a0"/>
        <w:rPr>
          <w:rtl/>
        </w:rPr>
      </w:pPr>
    </w:p>
    <w:p w14:paraId="1D90C09C" w14:textId="77777777" w:rsidR="00000000" w:rsidRDefault="00B90FE9">
      <w:pPr>
        <w:pStyle w:val="a0"/>
        <w:rPr>
          <w:rFonts w:hint="cs"/>
          <w:rtl/>
        </w:rPr>
      </w:pPr>
      <w:r>
        <w:rPr>
          <w:rFonts w:hint="cs"/>
          <w:rtl/>
        </w:rPr>
        <w:t xml:space="preserve">אני לא יודע מי נמצא פה. עבודות יזומות בפריפריה, חבר הכנסת יאיר פרץ, שאילתא מס' 513 </w:t>
      </w:r>
      <w:r>
        <w:rPr>
          <w:rtl/>
        </w:rPr>
        <w:t>–</w:t>
      </w:r>
      <w:r>
        <w:rPr>
          <w:rFonts w:hint="cs"/>
          <w:rtl/>
        </w:rPr>
        <w:t xml:space="preserve"> איננו, לפרוטוקול. </w:t>
      </w:r>
    </w:p>
    <w:p w14:paraId="5539DFE9" w14:textId="77777777" w:rsidR="00000000" w:rsidRDefault="00B90FE9">
      <w:pPr>
        <w:pStyle w:val="a0"/>
        <w:ind w:firstLine="0"/>
        <w:rPr>
          <w:rFonts w:hint="cs"/>
          <w:rtl/>
        </w:rPr>
      </w:pPr>
    </w:p>
    <w:p w14:paraId="284FD32D" w14:textId="77777777" w:rsidR="00000000" w:rsidRDefault="00B90FE9">
      <w:pPr>
        <w:pStyle w:val="af1"/>
        <w:rPr>
          <w:rtl/>
        </w:rPr>
      </w:pPr>
      <w:r>
        <w:rPr>
          <w:rtl/>
        </w:rPr>
        <w:t xml:space="preserve">היו"ר </w:t>
      </w:r>
      <w:r>
        <w:rPr>
          <w:rFonts w:hint="cs"/>
          <w:rtl/>
        </w:rPr>
        <w:t>אתי לבני</w:t>
      </w:r>
      <w:r>
        <w:rPr>
          <w:rtl/>
        </w:rPr>
        <w:t>:</w:t>
      </w:r>
    </w:p>
    <w:p w14:paraId="19651D8C" w14:textId="77777777" w:rsidR="00000000" w:rsidRDefault="00B90FE9">
      <w:pPr>
        <w:pStyle w:val="a0"/>
        <w:ind w:firstLine="0"/>
        <w:rPr>
          <w:rFonts w:hint="cs"/>
          <w:rtl/>
        </w:rPr>
      </w:pPr>
    </w:p>
    <w:p w14:paraId="572B402D" w14:textId="77777777" w:rsidR="00000000" w:rsidRDefault="00B90FE9">
      <w:pPr>
        <w:pStyle w:val="a0"/>
        <w:ind w:firstLine="0"/>
        <w:rPr>
          <w:rFonts w:hint="cs"/>
          <w:rtl/>
        </w:rPr>
      </w:pPr>
      <w:r>
        <w:rPr>
          <w:rFonts w:hint="cs"/>
          <w:rtl/>
        </w:rPr>
        <w:tab/>
        <w:t>על-פי הסדר התקין, אני קוראת. דיברת על השא</w:t>
      </w:r>
      <w:r>
        <w:rPr>
          <w:rFonts w:hint="cs"/>
          <w:rtl/>
        </w:rPr>
        <w:t xml:space="preserve">ילתא של חבר הכנסת יאיר פרץ, התשובה עברה לפרוטוקול. </w:t>
      </w:r>
    </w:p>
    <w:p w14:paraId="3149E0A8" w14:textId="77777777" w:rsidR="00000000" w:rsidRDefault="00B90FE9">
      <w:pPr>
        <w:pStyle w:val="a0"/>
        <w:ind w:firstLine="0"/>
        <w:rPr>
          <w:rtl/>
        </w:rPr>
      </w:pPr>
    </w:p>
    <w:p w14:paraId="7A3C4C7E" w14:textId="77777777" w:rsidR="00000000" w:rsidRDefault="00B90FE9">
      <w:pPr>
        <w:pStyle w:val="a0"/>
        <w:ind w:firstLine="0"/>
        <w:rPr>
          <w:rFonts w:hint="cs"/>
          <w:rtl/>
        </w:rPr>
      </w:pPr>
    </w:p>
    <w:p w14:paraId="764F7834" w14:textId="77777777" w:rsidR="00000000" w:rsidRDefault="00B90FE9">
      <w:pPr>
        <w:pStyle w:val="a1"/>
        <w:jc w:val="center"/>
        <w:rPr>
          <w:rFonts w:hint="cs"/>
          <w:rtl/>
        </w:rPr>
      </w:pPr>
      <w:bookmarkStart w:id="721" w:name="CQ14621FI0014621T14_01_2004_19_48_57"/>
      <w:bookmarkStart w:id="722" w:name="_Toc75077300"/>
      <w:bookmarkEnd w:id="721"/>
      <w:r>
        <w:rPr>
          <w:rtl/>
        </w:rPr>
        <w:t>513. עבודות יזומות בפריפרי</w:t>
      </w:r>
      <w:r>
        <w:rPr>
          <w:rFonts w:hint="cs"/>
          <w:rtl/>
        </w:rPr>
        <w:t>ה</w:t>
      </w:r>
      <w:bookmarkEnd w:id="722"/>
    </w:p>
    <w:p w14:paraId="61C35B99" w14:textId="77777777" w:rsidR="00000000" w:rsidRDefault="00B90FE9">
      <w:pPr>
        <w:pStyle w:val="a0"/>
        <w:rPr>
          <w:rFonts w:hint="cs"/>
          <w:rtl/>
        </w:rPr>
      </w:pPr>
    </w:p>
    <w:p w14:paraId="1E9DEE67" w14:textId="77777777" w:rsidR="00000000" w:rsidRDefault="00B90FE9">
      <w:pPr>
        <w:pStyle w:val="a0"/>
        <w:ind w:firstLine="0"/>
        <w:rPr>
          <w:rFonts w:hint="cs"/>
          <w:bCs/>
          <w:u w:val="single"/>
        </w:rPr>
      </w:pPr>
      <w:bookmarkStart w:id="723" w:name="ESQ14621"/>
      <w:bookmarkEnd w:id="723"/>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2BCF9586" w14:textId="77777777" w:rsidR="00000000" w:rsidRDefault="00B90FE9">
      <w:pPr>
        <w:pStyle w:val="a0"/>
        <w:ind w:firstLine="720"/>
      </w:pPr>
      <w:r>
        <w:rPr>
          <w:rtl/>
        </w:rPr>
        <w:t xml:space="preserve"> ביום ג' בחשוון התשס"ד (29 באוקטובר 2003):</w:t>
      </w:r>
    </w:p>
    <w:p w14:paraId="55A800AF" w14:textId="77777777" w:rsidR="00000000" w:rsidRDefault="00B90FE9">
      <w:pPr>
        <w:pStyle w:val="a0"/>
        <w:rPr>
          <w:rFonts w:hint="cs"/>
          <w:rtl/>
        </w:rPr>
      </w:pPr>
    </w:p>
    <w:p w14:paraId="292F0C99" w14:textId="77777777" w:rsidR="00000000" w:rsidRDefault="00B90FE9">
      <w:pPr>
        <w:pStyle w:val="a0"/>
        <w:ind w:firstLine="720"/>
      </w:pPr>
      <w:r>
        <w:rPr>
          <w:rFonts w:hint="cs"/>
          <w:rtl/>
        </w:rPr>
        <w:t xml:space="preserve">ב"ידיעות אחרונות" מיום י"ג בתמוז תשס"ג, 13 ביולי 2003, פורסם, כי </w:t>
      </w:r>
      <w:r>
        <w:rPr>
          <w:rtl/>
        </w:rPr>
        <w:t>משרד</w:t>
      </w:r>
      <w:r>
        <w:rPr>
          <w:rFonts w:hint="cs"/>
          <w:rtl/>
        </w:rPr>
        <w:t xml:space="preserve"> האוצר</w:t>
      </w:r>
      <w:r>
        <w:rPr>
          <w:rtl/>
        </w:rPr>
        <w:t xml:space="preserve"> </w:t>
      </w:r>
      <w:r>
        <w:rPr>
          <w:rtl/>
        </w:rPr>
        <w:t>מגבש עבודות יזומות</w:t>
      </w:r>
      <w:r>
        <w:rPr>
          <w:rFonts w:hint="cs"/>
          <w:rtl/>
        </w:rPr>
        <w:t>,</w:t>
      </w:r>
      <w:r>
        <w:rPr>
          <w:rtl/>
        </w:rPr>
        <w:t xml:space="preserve"> </w:t>
      </w:r>
      <w:r>
        <w:rPr>
          <w:rFonts w:hint="cs"/>
          <w:rtl/>
        </w:rPr>
        <w:t>כגון</w:t>
      </w:r>
      <w:r>
        <w:rPr>
          <w:rtl/>
        </w:rPr>
        <w:t xml:space="preserve"> סלילת כבישים, בפריפרי</w:t>
      </w:r>
      <w:r>
        <w:rPr>
          <w:rFonts w:hint="cs"/>
          <w:rtl/>
        </w:rPr>
        <w:t>ה,</w:t>
      </w:r>
      <w:r>
        <w:rPr>
          <w:rtl/>
        </w:rPr>
        <w:t xml:space="preserve"> </w:t>
      </w:r>
      <w:r>
        <w:rPr>
          <w:rFonts w:hint="cs"/>
          <w:rtl/>
        </w:rPr>
        <w:t>ובע</w:t>
      </w:r>
      <w:r>
        <w:rPr>
          <w:rtl/>
        </w:rPr>
        <w:t xml:space="preserve">יקר בדרום, </w:t>
      </w:r>
      <w:r>
        <w:rPr>
          <w:rFonts w:hint="cs"/>
          <w:rtl/>
        </w:rPr>
        <w:t>וכי</w:t>
      </w:r>
      <w:r>
        <w:rPr>
          <w:rtl/>
        </w:rPr>
        <w:t xml:space="preserve"> מי שיסרב לעבודות לא יקבל קצבאות</w:t>
      </w:r>
      <w:r>
        <w:rPr>
          <w:rFonts w:hint="cs"/>
          <w:rtl/>
        </w:rPr>
        <w:t>.</w:t>
      </w:r>
      <w:r>
        <w:rPr>
          <w:rtl/>
        </w:rPr>
        <w:t xml:space="preserve"> </w:t>
      </w:r>
    </w:p>
    <w:p w14:paraId="0D0306F4" w14:textId="77777777" w:rsidR="00000000" w:rsidRDefault="00B90FE9">
      <w:pPr>
        <w:pStyle w:val="a0"/>
        <w:ind w:firstLine="720"/>
      </w:pPr>
    </w:p>
    <w:p w14:paraId="482E690D" w14:textId="77777777" w:rsidR="00000000" w:rsidRDefault="00B90FE9">
      <w:pPr>
        <w:pStyle w:val="a0"/>
        <w:ind w:firstLine="720"/>
      </w:pPr>
      <w:r>
        <w:rPr>
          <w:rFonts w:hint="cs"/>
          <w:rtl/>
        </w:rPr>
        <w:t>רצוני לשאול</w:t>
      </w:r>
      <w:r>
        <w:rPr>
          <w:rtl/>
        </w:rPr>
        <w:t>:</w:t>
      </w:r>
    </w:p>
    <w:p w14:paraId="3780EA38" w14:textId="77777777" w:rsidR="00000000" w:rsidRDefault="00B90FE9">
      <w:pPr>
        <w:pStyle w:val="a0"/>
        <w:ind w:firstLine="720"/>
      </w:pPr>
    </w:p>
    <w:p w14:paraId="67A63FA8" w14:textId="77777777" w:rsidR="00000000" w:rsidRDefault="00B90FE9">
      <w:pPr>
        <w:pStyle w:val="a0"/>
        <w:ind w:firstLine="720"/>
        <w:rPr>
          <w:rFonts w:hint="cs"/>
          <w:rtl/>
        </w:rPr>
      </w:pPr>
      <w:r>
        <w:rPr>
          <w:rFonts w:hint="cs"/>
          <w:rtl/>
        </w:rPr>
        <w:t xml:space="preserve">האם משרדך מאמץ מדיניות זו, ואם כן </w:t>
      </w:r>
      <w:r>
        <w:rPr>
          <w:rtl/>
        </w:rPr>
        <w:t>–</w:t>
      </w:r>
      <w:r>
        <w:rPr>
          <w:rFonts w:hint="cs"/>
          <w:rtl/>
        </w:rPr>
        <w:t xml:space="preserve"> האם פתרון זה יוצע גם לאמהות חד-הוריות? </w:t>
      </w:r>
    </w:p>
    <w:p w14:paraId="6FE4FDA6" w14:textId="77777777" w:rsidR="00000000" w:rsidRDefault="00B90FE9">
      <w:pPr>
        <w:pStyle w:val="a0"/>
        <w:ind w:firstLine="0"/>
        <w:rPr>
          <w:rFonts w:hint="cs"/>
          <w:rtl/>
        </w:rPr>
      </w:pPr>
    </w:p>
    <w:p w14:paraId="3EE3BF8B" w14:textId="77777777" w:rsidR="00000000" w:rsidRDefault="00B90FE9">
      <w:pPr>
        <w:pStyle w:val="a0"/>
        <w:ind w:firstLine="0"/>
        <w:rPr>
          <w:b/>
        </w:rPr>
      </w:pPr>
      <w:r>
        <w:rPr>
          <w:rFonts w:hint="eastAsia"/>
          <w:b/>
          <w:bCs/>
          <w:u w:val="single"/>
          <w:rtl/>
        </w:rPr>
        <w:t>תשובת</w:t>
      </w:r>
      <w:r>
        <w:rPr>
          <w:b/>
          <w:bCs/>
          <w:u w:val="single"/>
          <w:rtl/>
        </w:rPr>
        <w:t xml:space="preserve"> סגן שר התעשייה, המסחר והתעסוקה מיכאל רצון:</w:t>
      </w:r>
    </w:p>
    <w:p w14:paraId="42380340" w14:textId="77777777" w:rsidR="00000000" w:rsidRDefault="00B90FE9">
      <w:pPr>
        <w:pStyle w:val="a0"/>
        <w:ind w:firstLine="0"/>
        <w:rPr>
          <w:rFonts w:hint="cs"/>
          <w:rtl/>
        </w:rPr>
      </w:pPr>
      <w:r>
        <w:rPr>
          <w:rtl/>
        </w:rPr>
        <w:t xml:space="preserve">(לא נקראה,  </w:t>
      </w:r>
      <w:r>
        <w:rPr>
          <w:rFonts w:hint="eastAsia"/>
          <w:rtl/>
        </w:rPr>
        <w:t>נמ</w:t>
      </w:r>
      <w:r>
        <w:rPr>
          <w:rFonts w:hint="eastAsia"/>
          <w:rtl/>
        </w:rPr>
        <w:t>סרה</w:t>
      </w:r>
      <w:r>
        <w:rPr>
          <w:rtl/>
        </w:rPr>
        <w:t xml:space="preserve"> לפרוטוקול)</w:t>
      </w:r>
    </w:p>
    <w:p w14:paraId="79E17A39" w14:textId="77777777" w:rsidR="00000000" w:rsidRDefault="00B90FE9">
      <w:pPr>
        <w:pStyle w:val="a0"/>
        <w:rPr>
          <w:rFonts w:hint="cs"/>
          <w:b/>
          <w:rtl/>
        </w:rPr>
      </w:pPr>
    </w:p>
    <w:p w14:paraId="5A1AE3F4" w14:textId="77777777" w:rsidR="00000000" w:rsidRDefault="00B90FE9">
      <w:pPr>
        <w:pStyle w:val="a0"/>
        <w:rPr>
          <w:rFonts w:hint="cs"/>
          <w:b/>
          <w:rtl/>
        </w:rPr>
      </w:pPr>
      <w:r>
        <w:rPr>
          <w:rFonts w:hint="cs"/>
          <w:b/>
          <w:rtl/>
        </w:rPr>
        <w:t>אין משרדנו מעורב בגיבוש תוכנית לעבודות יזומות בפריפריה בסלילת כבישים, וממילא הנושא לא נדון בהקשר של הפניית משפחות חד-הוריות לעבודות אלה.</w:t>
      </w:r>
    </w:p>
    <w:p w14:paraId="54A7DC3C" w14:textId="77777777" w:rsidR="00000000" w:rsidRDefault="00B90FE9">
      <w:pPr>
        <w:pStyle w:val="a0"/>
        <w:rPr>
          <w:rFonts w:hint="cs"/>
          <w:b/>
          <w:rtl/>
        </w:rPr>
      </w:pPr>
    </w:p>
    <w:p w14:paraId="46B8C668" w14:textId="77777777" w:rsidR="00000000" w:rsidRDefault="00B90FE9">
      <w:pPr>
        <w:pStyle w:val="a0"/>
        <w:rPr>
          <w:rFonts w:hint="cs"/>
          <w:b/>
          <w:rtl/>
        </w:rPr>
      </w:pPr>
      <w:r>
        <w:rPr>
          <w:rFonts w:hint="cs"/>
          <w:b/>
          <w:rtl/>
        </w:rPr>
        <w:t>כידוע לך, עבודות יזומות מופעלות מתחילת שנות ה-90, בעיקר בתחום פיתוח תשתית תיירות, ומעולם לא הופעלו בתח</w:t>
      </w:r>
      <w:r>
        <w:rPr>
          <w:rFonts w:hint="cs"/>
          <w:b/>
          <w:rtl/>
        </w:rPr>
        <w:t>ומי סלילת כבישים.</w:t>
      </w:r>
    </w:p>
    <w:p w14:paraId="39A0711A" w14:textId="77777777" w:rsidR="00000000" w:rsidRDefault="00B90FE9">
      <w:pPr>
        <w:pStyle w:val="a0"/>
        <w:rPr>
          <w:rFonts w:hint="cs"/>
          <w:b/>
          <w:rtl/>
        </w:rPr>
      </w:pPr>
    </w:p>
    <w:p w14:paraId="5B1FCCCF" w14:textId="77777777" w:rsidR="00000000" w:rsidRDefault="00B90FE9">
      <w:pPr>
        <w:pStyle w:val="a0"/>
        <w:rPr>
          <w:rFonts w:hint="cs"/>
          <w:b/>
          <w:rtl/>
        </w:rPr>
      </w:pPr>
      <w:r>
        <w:rPr>
          <w:rFonts w:hint="cs"/>
          <w:b/>
          <w:rtl/>
        </w:rPr>
        <w:t xml:space="preserve">משרדנו פועל ללא ליאות לאתר מקומות עבודה מתאימים לאוכלוסיית הנשים החד-הוריות המשתלבות בפרויקט המיוחד, שהמשרד יזם ומפעיל כעת, תוך התחשבות מיוחדת במצבן ובדאגה לילדיהן. </w:t>
      </w:r>
    </w:p>
    <w:p w14:paraId="6E00FD49" w14:textId="77777777" w:rsidR="00000000" w:rsidRDefault="00B90FE9">
      <w:pPr>
        <w:pStyle w:val="a0"/>
        <w:rPr>
          <w:rFonts w:hint="cs"/>
          <w:b/>
          <w:rtl/>
        </w:rPr>
      </w:pPr>
    </w:p>
    <w:p w14:paraId="3701BC6D" w14:textId="77777777" w:rsidR="00000000" w:rsidRDefault="00B90FE9">
      <w:pPr>
        <w:pStyle w:val="a0"/>
        <w:ind w:firstLine="0"/>
        <w:rPr>
          <w:rFonts w:hint="cs"/>
          <w:rtl/>
        </w:rPr>
      </w:pPr>
    </w:p>
    <w:p w14:paraId="58A67272" w14:textId="77777777" w:rsidR="00000000" w:rsidRDefault="00B90FE9">
      <w:pPr>
        <w:pStyle w:val="a1"/>
        <w:jc w:val="center"/>
        <w:rPr>
          <w:rFonts w:hint="cs"/>
          <w:rtl/>
        </w:rPr>
      </w:pPr>
      <w:bookmarkStart w:id="724" w:name="CQ14624FI0014624T14_01_2004_19_25_51"/>
      <w:bookmarkStart w:id="725" w:name="_Toc75077301"/>
      <w:bookmarkEnd w:id="724"/>
      <w:r>
        <w:rPr>
          <w:rtl/>
        </w:rPr>
        <w:t>515. מספר ה</w:t>
      </w:r>
      <w:r>
        <w:rPr>
          <w:rFonts w:hint="cs"/>
          <w:rtl/>
        </w:rPr>
        <w:t>עובד</w:t>
      </w:r>
      <w:r>
        <w:rPr>
          <w:rtl/>
        </w:rPr>
        <w:t>ים הזרים</w:t>
      </w:r>
      <w:r>
        <w:rPr>
          <w:rFonts w:hint="cs"/>
          <w:rtl/>
        </w:rPr>
        <w:t xml:space="preserve"> בענף הסיעוד</w:t>
      </w:r>
      <w:bookmarkEnd w:id="725"/>
    </w:p>
    <w:p w14:paraId="048158E2" w14:textId="77777777" w:rsidR="00000000" w:rsidRDefault="00B90FE9">
      <w:pPr>
        <w:pStyle w:val="a0"/>
        <w:rPr>
          <w:rFonts w:hint="cs"/>
          <w:rtl/>
        </w:rPr>
      </w:pPr>
    </w:p>
    <w:p w14:paraId="713B84EE" w14:textId="77777777" w:rsidR="00000000" w:rsidRDefault="00B90FE9">
      <w:pPr>
        <w:pStyle w:val="a0"/>
        <w:ind w:firstLine="0"/>
        <w:rPr>
          <w:rFonts w:hint="cs"/>
          <w:bCs/>
          <w:u w:val="single"/>
        </w:rPr>
      </w:pPr>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13678C75" w14:textId="77777777" w:rsidR="00000000" w:rsidRDefault="00B90FE9">
      <w:pPr>
        <w:pStyle w:val="a0"/>
        <w:ind w:firstLine="720"/>
      </w:pPr>
      <w:r>
        <w:rPr>
          <w:rtl/>
        </w:rPr>
        <w:t>ביום א' באב התשס"ג (30 ביולי 2003):</w:t>
      </w:r>
    </w:p>
    <w:p w14:paraId="068430DC" w14:textId="77777777" w:rsidR="00000000" w:rsidRDefault="00B90FE9">
      <w:pPr>
        <w:pStyle w:val="a0"/>
        <w:rPr>
          <w:rFonts w:hint="cs"/>
          <w:rtl/>
        </w:rPr>
      </w:pPr>
    </w:p>
    <w:p w14:paraId="18531EEC" w14:textId="77777777" w:rsidR="00000000" w:rsidRDefault="00B90FE9">
      <w:pPr>
        <w:pStyle w:val="a0"/>
        <w:rPr>
          <w:rFonts w:hint="cs"/>
        </w:rPr>
      </w:pPr>
    </w:p>
    <w:p w14:paraId="47D603A6" w14:textId="77777777" w:rsidR="00000000" w:rsidRDefault="00B90FE9">
      <w:pPr>
        <w:pStyle w:val="a0"/>
        <w:ind w:firstLine="720"/>
      </w:pPr>
      <w:r>
        <w:rPr>
          <w:rtl/>
        </w:rPr>
        <w:t xml:space="preserve">ב"מעריב" </w:t>
      </w:r>
      <w:r>
        <w:rPr>
          <w:rFonts w:hint="cs"/>
          <w:rtl/>
        </w:rPr>
        <w:t>פורסם כי</w:t>
      </w:r>
      <w:r>
        <w:rPr>
          <w:rtl/>
        </w:rPr>
        <w:t xml:space="preserve"> חלה עלייה של 700% במספר המטפלים הזרים.</w:t>
      </w:r>
    </w:p>
    <w:p w14:paraId="7856CED1" w14:textId="77777777" w:rsidR="00000000" w:rsidRDefault="00B90FE9">
      <w:pPr>
        <w:pStyle w:val="a0"/>
        <w:ind w:firstLine="720"/>
      </w:pPr>
    </w:p>
    <w:p w14:paraId="35492E20" w14:textId="77777777" w:rsidR="00000000" w:rsidRDefault="00B90FE9">
      <w:pPr>
        <w:pStyle w:val="a0"/>
        <w:ind w:firstLine="720"/>
      </w:pPr>
      <w:r>
        <w:rPr>
          <w:rFonts w:hint="cs"/>
          <w:rtl/>
        </w:rPr>
        <w:t>רצוני לשאול</w:t>
      </w:r>
      <w:r>
        <w:rPr>
          <w:rtl/>
        </w:rPr>
        <w:t>:</w:t>
      </w:r>
    </w:p>
    <w:p w14:paraId="537B4163" w14:textId="77777777" w:rsidR="00000000" w:rsidRDefault="00B90FE9">
      <w:pPr>
        <w:pStyle w:val="a0"/>
        <w:ind w:firstLine="720"/>
      </w:pPr>
    </w:p>
    <w:p w14:paraId="3A8862E9" w14:textId="77777777" w:rsidR="00000000" w:rsidRDefault="00B90FE9">
      <w:pPr>
        <w:pStyle w:val="a0"/>
        <w:ind w:firstLine="720"/>
        <w:rPr>
          <w:rFonts w:hint="cs"/>
          <w:rtl/>
        </w:rPr>
      </w:pPr>
      <w:r>
        <w:rPr>
          <w:rFonts w:hint="cs"/>
          <w:rtl/>
        </w:rPr>
        <w:t xml:space="preserve">1. האם הידיעה נכונה? </w:t>
      </w:r>
    </w:p>
    <w:p w14:paraId="1D47465C" w14:textId="77777777" w:rsidR="00000000" w:rsidRDefault="00B90FE9">
      <w:pPr>
        <w:pStyle w:val="a0"/>
        <w:ind w:firstLine="720"/>
        <w:rPr>
          <w:rtl/>
        </w:rPr>
      </w:pPr>
    </w:p>
    <w:p w14:paraId="5262F65C" w14:textId="77777777" w:rsidR="00000000" w:rsidRDefault="00B90FE9">
      <w:pPr>
        <w:pStyle w:val="a0"/>
        <w:rPr>
          <w:rFonts w:hint="cs"/>
          <w:rtl/>
        </w:rPr>
      </w:pPr>
      <w:r>
        <w:rPr>
          <w:rFonts w:hint="cs"/>
          <w:rtl/>
        </w:rPr>
        <w:t xml:space="preserve">2. אם כן </w:t>
      </w:r>
      <w:r>
        <w:rPr>
          <w:rtl/>
        </w:rPr>
        <w:t>–</w:t>
      </w:r>
      <w:r>
        <w:rPr>
          <w:rFonts w:hint="cs"/>
          <w:rtl/>
        </w:rPr>
        <w:t xml:space="preserve"> האם משרדך נוקט צעדים לצמצום מספר העובדים הזרים, ואם כן </w:t>
      </w:r>
      <w:r>
        <w:rPr>
          <w:rtl/>
        </w:rPr>
        <w:t>–</w:t>
      </w:r>
      <w:r>
        <w:rPr>
          <w:rFonts w:hint="cs"/>
          <w:rtl/>
        </w:rPr>
        <w:t xml:space="preserve"> מה הם?</w:t>
      </w:r>
    </w:p>
    <w:p w14:paraId="39921771" w14:textId="77777777" w:rsidR="00000000" w:rsidRDefault="00B90FE9">
      <w:pPr>
        <w:pStyle w:val="a0"/>
        <w:rPr>
          <w:rFonts w:hint="cs"/>
          <w:rtl/>
        </w:rPr>
      </w:pPr>
    </w:p>
    <w:p w14:paraId="349A12BB" w14:textId="77777777" w:rsidR="00000000" w:rsidRDefault="00B90FE9">
      <w:pPr>
        <w:pStyle w:val="a0"/>
        <w:ind w:firstLine="0"/>
        <w:rPr>
          <w:b/>
        </w:rPr>
      </w:pPr>
      <w:r>
        <w:rPr>
          <w:rFonts w:hint="eastAsia"/>
          <w:b/>
          <w:bCs/>
          <w:u w:val="single"/>
          <w:rtl/>
        </w:rPr>
        <w:t>תשובת</w:t>
      </w:r>
      <w:r>
        <w:rPr>
          <w:b/>
          <w:bCs/>
          <w:u w:val="single"/>
          <w:rtl/>
        </w:rPr>
        <w:t xml:space="preserve"> סגן שר התעשייה, המ</w:t>
      </w:r>
      <w:r>
        <w:rPr>
          <w:b/>
          <w:bCs/>
          <w:u w:val="single"/>
          <w:rtl/>
        </w:rPr>
        <w:t>סחר והתעסוקה מיכאל רצון :</w:t>
      </w:r>
    </w:p>
    <w:p w14:paraId="15CD711E" w14:textId="77777777" w:rsidR="00000000" w:rsidRDefault="00B90FE9">
      <w:pPr>
        <w:pStyle w:val="a0"/>
        <w:ind w:firstLine="0"/>
        <w:rPr>
          <w:rtl/>
        </w:rPr>
      </w:pPr>
      <w:r>
        <w:rPr>
          <w:rtl/>
        </w:rPr>
        <w:t xml:space="preserve">(לא נקראה, </w:t>
      </w:r>
      <w:r>
        <w:rPr>
          <w:rFonts w:hint="eastAsia"/>
          <w:rtl/>
        </w:rPr>
        <w:t>נמסרה</w:t>
      </w:r>
      <w:r>
        <w:rPr>
          <w:rtl/>
        </w:rPr>
        <w:t xml:space="preserve"> לפרוטוקול)</w:t>
      </w:r>
    </w:p>
    <w:p w14:paraId="057955EE" w14:textId="77777777" w:rsidR="00000000" w:rsidRDefault="00B90FE9">
      <w:pPr>
        <w:pStyle w:val="a0"/>
        <w:rPr>
          <w:rFonts w:hint="cs"/>
          <w:b/>
          <w:bCs/>
          <w:u w:val="single"/>
          <w:rtl/>
        </w:rPr>
      </w:pPr>
    </w:p>
    <w:p w14:paraId="1AE2509F" w14:textId="77777777" w:rsidR="00000000" w:rsidRDefault="00B90FE9">
      <w:pPr>
        <w:pStyle w:val="a0"/>
        <w:rPr>
          <w:rFonts w:hint="cs"/>
          <w:b/>
          <w:rtl/>
        </w:rPr>
      </w:pPr>
      <w:r>
        <w:rPr>
          <w:rFonts w:hint="cs"/>
          <w:b/>
          <w:rtl/>
        </w:rPr>
        <w:t>1-2. על-פי החלטת ממשלה יצומצמו בשנת 2004 הקצאות ההיתרים להעסקת עובדים זרים בענפי הבנייה והחקלאות ב-13,000, כך שההקצאה לענפים הנ"ל תעמוד על 48,000 לעומת 61,000.</w:t>
      </w:r>
    </w:p>
    <w:p w14:paraId="773BB056" w14:textId="77777777" w:rsidR="00000000" w:rsidRDefault="00B90FE9">
      <w:pPr>
        <w:pStyle w:val="a0"/>
        <w:rPr>
          <w:rFonts w:hint="cs"/>
          <w:b/>
          <w:rtl/>
        </w:rPr>
      </w:pPr>
    </w:p>
    <w:p w14:paraId="47E8C582" w14:textId="77777777" w:rsidR="00000000" w:rsidRDefault="00B90FE9">
      <w:pPr>
        <w:pStyle w:val="a0"/>
        <w:rPr>
          <w:rFonts w:hint="cs"/>
          <w:b/>
          <w:rtl/>
        </w:rPr>
      </w:pPr>
      <w:r>
        <w:rPr>
          <w:rFonts w:hint="cs"/>
          <w:b/>
          <w:rtl/>
        </w:rPr>
        <w:t>עם העברת הסמכות למתן ההיתרים ליחידת הסמך</w:t>
      </w:r>
      <w:r>
        <w:rPr>
          <w:rFonts w:hint="cs"/>
          <w:b/>
          <w:rtl/>
        </w:rPr>
        <w:t xml:space="preserve">, צומצמו מספר ההיתרים ליחידת הסמך, וצומצם מספר ההיתרים בענף הסיעוד מ-39,438 היתרים בדצמבר 2002 ל-37,423, נכון לחודש אוקטובר 2003. </w:t>
      </w:r>
    </w:p>
    <w:p w14:paraId="47EDE637" w14:textId="77777777" w:rsidR="00000000" w:rsidRDefault="00B90FE9">
      <w:pPr>
        <w:pStyle w:val="a0"/>
        <w:rPr>
          <w:rFonts w:hint="cs"/>
          <w:b/>
          <w:rtl/>
        </w:rPr>
      </w:pPr>
    </w:p>
    <w:p w14:paraId="0CA5AB98" w14:textId="77777777" w:rsidR="00000000" w:rsidRDefault="00B90FE9">
      <w:pPr>
        <w:pStyle w:val="a1"/>
        <w:jc w:val="center"/>
        <w:rPr>
          <w:rtl/>
        </w:rPr>
      </w:pPr>
      <w:bookmarkStart w:id="726" w:name="CQ14010FI0014010T14_01_2004_20_00_59"/>
      <w:bookmarkStart w:id="727" w:name="_Toc75077302"/>
      <w:bookmarkEnd w:id="726"/>
      <w:r>
        <w:rPr>
          <w:rtl/>
        </w:rPr>
        <w:t>499</w:t>
      </w:r>
      <w:r>
        <w:rPr>
          <w:rFonts w:hint="cs"/>
          <w:rtl/>
        </w:rPr>
        <w:t>, 550</w:t>
      </w:r>
      <w:r>
        <w:rPr>
          <w:rtl/>
        </w:rPr>
        <w:t>. מתקני שעשועים בגינות ציבוריות</w:t>
      </w:r>
      <w:bookmarkEnd w:id="727"/>
    </w:p>
    <w:p w14:paraId="4AB49101" w14:textId="77777777" w:rsidR="00000000" w:rsidRDefault="00B90FE9">
      <w:pPr>
        <w:pStyle w:val="a0"/>
        <w:rPr>
          <w:rFonts w:hint="cs"/>
          <w:rtl/>
        </w:rPr>
      </w:pPr>
    </w:p>
    <w:p w14:paraId="0C2BA257" w14:textId="77777777" w:rsidR="00000000" w:rsidRDefault="00B90FE9">
      <w:pPr>
        <w:pStyle w:val="a0"/>
        <w:ind w:firstLine="0"/>
        <w:rPr>
          <w:rFonts w:hint="cs"/>
          <w:bCs/>
          <w:u w:val="single"/>
        </w:rPr>
      </w:pPr>
      <w:bookmarkStart w:id="728" w:name="ESQ14010"/>
      <w:bookmarkEnd w:id="728"/>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00FFA852" w14:textId="77777777" w:rsidR="00000000" w:rsidRDefault="00B90FE9">
      <w:pPr>
        <w:pStyle w:val="a0"/>
        <w:ind w:firstLine="720"/>
      </w:pPr>
      <w:r>
        <w:rPr>
          <w:rtl/>
        </w:rPr>
        <w:t xml:space="preserve"> ביום כ"ב באב התשס"ג (20 באוג</w:t>
      </w:r>
      <w:r>
        <w:rPr>
          <w:rtl/>
        </w:rPr>
        <w:t>וסט 2003):</w:t>
      </w:r>
    </w:p>
    <w:p w14:paraId="6AE8F48E" w14:textId="77777777" w:rsidR="00000000" w:rsidRDefault="00B90FE9">
      <w:pPr>
        <w:pStyle w:val="a0"/>
        <w:rPr>
          <w:rFonts w:hint="cs"/>
          <w:rtl/>
        </w:rPr>
      </w:pPr>
    </w:p>
    <w:p w14:paraId="05FAD038" w14:textId="77777777" w:rsidR="00000000" w:rsidRDefault="00B90FE9">
      <w:pPr>
        <w:pStyle w:val="a0"/>
        <w:ind w:firstLine="720"/>
        <w:rPr>
          <w:rFonts w:hint="cs"/>
          <w:rtl/>
        </w:rPr>
      </w:pPr>
      <w:r>
        <w:rPr>
          <w:rtl/>
        </w:rPr>
        <w:t xml:space="preserve">מבדיקות שביצע מכון התקנים </w:t>
      </w:r>
      <w:r>
        <w:rPr>
          <w:rFonts w:hint="cs"/>
          <w:rtl/>
        </w:rPr>
        <w:t>ב</w:t>
      </w:r>
      <w:r>
        <w:rPr>
          <w:rtl/>
        </w:rPr>
        <w:t>שנת 2002 ב-2</w:t>
      </w:r>
      <w:r>
        <w:rPr>
          <w:rFonts w:hint="cs"/>
          <w:rtl/>
        </w:rPr>
        <w:t>,</w:t>
      </w:r>
      <w:r>
        <w:rPr>
          <w:rtl/>
        </w:rPr>
        <w:t xml:space="preserve">034 מתקני שעשועים </w:t>
      </w:r>
      <w:r>
        <w:rPr>
          <w:rFonts w:hint="cs"/>
          <w:rtl/>
        </w:rPr>
        <w:t xml:space="preserve">עולה כי </w:t>
      </w:r>
      <w:r>
        <w:rPr>
          <w:rtl/>
        </w:rPr>
        <w:t xml:space="preserve">מחצית ממתקני השעשועים לילדים בגינות ציבוריות הם </w:t>
      </w:r>
      <w:r>
        <w:rPr>
          <w:rFonts w:hint="cs"/>
          <w:rtl/>
        </w:rPr>
        <w:t>מסוכנים. נודע לי,</w:t>
      </w:r>
      <w:r>
        <w:rPr>
          <w:rtl/>
        </w:rPr>
        <w:t xml:space="preserve"> כי רק חמישה עובדים אחראים לבדיקות של עשרות אלפי מתקנים כאלו</w:t>
      </w:r>
      <w:r>
        <w:rPr>
          <w:rFonts w:hint="cs"/>
          <w:rtl/>
        </w:rPr>
        <w:t>.</w:t>
      </w:r>
    </w:p>
    <w:p w14:paraId="0212B144" w14:textId="77777777" w:rsidR="00000000" w:rsidRDefault="00B90FE9">
      <w:pPr>
        <w:pStyle w:val="a0"/>
        <w:ind w:firstLine="720"/>
      </w:pPr>
    </w:p>
    <w:p w14:paraId="222724AB" w14:textId="77777777" w:rsidR="00000000" w:rsidRDefault="00B90FE9">
      <w:pPr>
        <w:pStyle w:val="a0"/>
        <w:ind w:firstLine="720"/>
      </w:pPr>
      <w:r>
        <w:rPr>
          <w:rFonts w:hint="cs"/>
          <w:rtl/>
        </w:rPr>
        <w:t>רצוני לשאול</w:t>
      </w:r>
      <w:r>
        <w:rPr>
          <w:rtl/>
        </w:rPr>
        <w:t>:</w:t>
      </w:r>
    </w:p>
    <w:p w14:paraId="52B678FB" w14:textId="77777777" w:rsidR="00000000" w:rsidRDefault="00B90FE9">
      <w:pPr>
        <w:pStyle w:val="a0"/>
        <w:ind w:firstLine="720"/>
        <w:rPr>
          <w:rFonts w:hint="cs"/>
          <w:rtl/>
        </w:rPr>
      </w:pPr>
    </w:p>
    <w:p w14:paraId="3D4C2341" w14:textId="77777777" w:rsidR="00000000" w:rsidRDefault="00B90FE9">
      <w:pPr>
        <w:pStyle w:val="a0"/>
        <w:ind w:firstLine="720"/>
        <w:rPr>
          <w:rFonts w:hint="cs"/>
          <w:rtl/>
        </w:rPr>
      </w:pPr>
      <w:r>
        <w:rPr>
          <w:rFonts w:hint="cs"/>
          <w:rtl/>
        </w:rPr>
        <w:t xml:space="preserve">1. האם הידיעות נכונות? </w:t>
      </w:r>
    </w:p>
    <w:p w14:paraId="2CF147EF" w14:textId="77777777" w:rsidR="00000000" w:rsidRDefault="00B90FE9">
      <w:pPr>
        <w:pStyle w:val="a0"/>
        <w:ind w:firstLine="720"/>
        <w:rPr>
          <w:rFonts w:hint="cs"/>
        </w:rPr>
      </w:pPr>
    </w:p>
    <w:p w14:paraId="3F617510" w14:textId="77777777" w:rsidR="00000000" w:rsidRDefault="00B90FE9">
      <w:pPr>
        <w:pStyle w:val="a0"/>
        <w:ind w:firstLine="720"/>
        <w:rPr>
          <w:rFonts w:hint="cs"/>
          <w:rtl/>
        </w:rPr>
      </w:pPr>
      <w:r>
        <w:rPr>
          <w:rFonts w:hint="cs"/>
          <w:rtl/>
        </w:rPr>
        <w:t xml:space="preserve">2. אם כן </w:t>
      </w:r>
      <w:r>
        <w:rPr>
          <w:rtl/>
        </w:rPr>
        <w:t>–</w:t>
      </w:r>
      <w:r>
        <w:rPr>
          <w:rFonts w:hint="cs"/>
          <w:rtl/>
        </w:rPr>
        <w:t xml:space="preserve"> </w:t>
      </w:r>
      <w:r>
        <w:rPr>
          <w:rtl/>
        </w:rPr>
        <w:t>האם י</w:t>
      </w:r>
      <w:r>
        <w:rPr>
          <w:rFonts w:hint="cs"/>
          <w:rtl/>
        </w:rPr>
        <w:t>י</w:t>
      </w:r>
      <w:r>
        <w:rPr>
          <w:rtl/>
        </w:rPr>
        <w:t xml:space="preserve">קבעו הוראות מחייבות לבדיקת </w:t>
      </w:r>
      <w:r>
        <w:rPr>
          <w:rFonts w:hint="cs"/>
          <w:rtl/>
        </w:rPr>
        <w:t>המתקנים</w:t>
      </w:r>
      <w:r>
        <w:rPr>
          <w:rtl/>
        </w:rPr>
        <w:t xml:space="preserve"> בעת רכישתם ובשלבים מאוחרים יותר</w:t>
      </w:r>
      <w:r>
        <w:rPr>
          <w:rFonts w:hint="cs"/>
          <w:rtl/>
        </w:rPr>
        <w:t>?</w:t>
      </w:r>
    </w:p>
    <w:p w14:paraId="18D4CD78" w14:textId="77777777" w:rsidR="00000000" w:rsidRDefault="00B90FE9">
      <w:pPr>
        <w:pStyle w:val="a0"/>
        <w:ind w:firstLine="720"/>
        <w:rPr>
          <w:rtl/>
        </w:rPr>
      </w:pPr>
    </w:p>
    <w:p w14:paraId="36DB223A" w14:textId="77777777" w:rsidR="00000000" w:rsidRDefault="00B90FE9">
      <w:pPr>
        <w:pStyle w:val="a0"/>
        <w:ind w:firstLine="720"/>
        <w:rPr>
          <w:rFonts w:hint="cs"/>
          <w:rtl/>
        </w:rPr>
      </w:pPr>
      <w:r>
        <w:rPr>
          <w:rFonts w:hint="cs"/>
          <w:rtl/>
        </w:rPr>
        <w:t xml:space="preserve">3. </w:t>
      </w:r>
      <w:r>
        <w:rPr>
          <w:rtl/>
        </w:rPr>
        <w:t xml:space="preserve">האם </w:t>
      </w:r>
      <w:r>
        <w:rPr>
          <w:rFonts w:hint="cs"/>
          <w:rtl/>
        </w:rPr>
        <w:t>יוגדל מספר</w:t>
      </w:r>
      <w:r>
        <w:rPr>
          <w:rtl/>
        </w:rPr>
        <w:t xml:space="preserve"> האנשים העוסקים בנושא</w:t>
      </w:r>
      <w:r>
        <w:rPr>
          <w:rFonts w:hint="cs"/>
          <w:rtl/>
        </w:rPr>
        <w:t xml:space="preserve"> זה?</w:t>
      </w:r>
    </w:p>
    <w:p w14:paraId="0FBCD64D" w14:textId="77777777" w:rsidR="00000000" w:rsidRDefault="00B90FE9">
      <w:pPr>
        <w:pStyle w:val="a0"/>
        <w:ind w:firstLine="720"/>
        <w:rPr>
          <w:rtl/>
        </w:rPr>
      </w:pPr>
    </w:p>
    <w:p w14:paraId="5A760989" w14:textId="77777777" w:rsidR="00000000" w:rsidRDefault="00B90FE9">
      <w:pPr>
        <w:pStyle w:val="a0"/>
        <w:ind w:firstLine="720"/>
        <w:rPr>
          <w:rFonts w:hint="cs"/>
          <w:rtl/>
        </w:rPr>
      </w:pPr>
      <w:bookmarkStart w:id="729" w:name="CQ14688FI0014688T14_01_2004_20_01_06"/>
      <w:bookmarkEnd w:id="729"/>
    </w:p>
    <w:p w14:paraId="7D58A422" w14:textId="77777777" w:rsidR="00000000" w:rsidRDefault="00B90FE9">
      <w:pPr>
        <w:pStyle w:val="a0"/>
        <w:ind w:firstLine="0"/>
        <w:rPr>
          <w:bCs/>
          <w:u w:val="single"/>
        </w:rPr>
      </w:pPr>
      <w:bookmarkStart w:id="730" w:name="ESQ14688"/>
      <w:bookmarkEnd w:id="730"/>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התעשייה, המסחר והתעסוקה</w:t>
      </w:r>
    </w:p>
    <w:p w14:paraId="4C9DA49C" w14:textId="77777777" w:rsidR="00000000" w:rsidRDefault="00B90FE9">
      <w:pPr>
        <w:pStyle w:val="a0"/>
        <w:ind w:firstLine="720"/>
      </w:pPr>
      <w:r>
        <w:rPr>
          <w:rtl/>
        </w:rPr>
        <w:t xml:space="preserve"> ביום כ"ב באב התשס"ג (20 באוגוסט 2003):</w:t>
      </w:r>
    </w:p>
    <w:p w14:paraId="56C0E30A" w14:textId="77777777" w:rsidR="00000000" w:rsidRDefault="00B90FE9">
      <w:pPr>
        <w:pStyle w:val="a0"/>
        <w:rPr>
          <w:rFonts w:hint="cs"/>
          <w:rtl/>
        </w:rPr>
      </w:pPr>
    </w:p>
    <w:p w14:paraId="40D2E5D4" w14:textId="77777777" w:rsidR="00000000" w:rsidRDefault="00B90FE9">
      <w:pPr>
        <w:pStyle w:val="a0"/>
        <w:ind w:firstLine="720"/>
      </w:pPr>
      <w:r>
        <w:rPr>
          <w:rtl/>
        </w:rPr>
        <w:t xml:space="preserve">ב"זמן הנגב" </w:t>
      </w:r>
      <w:r>
        <w:rPr>
          <w:rFonts w:hint="cs"/>
          <w:rtl/>
        </w:rPr>
        <w:t xml:space="preserve">מיום </w:t>
      </w:r>
      <w:r>
        <w:rPr>
          <w:rtl/>
        </w:rPr>
        <w:t>18 ביולי 2003</w:t>
      </w:r>
      <w:r>
        <w:rPr>
          <w:rFonts w:hint="cs"/>
          <w:rtl/>
        </w:rPr>
        <w:t xml:space="preserve"> </w:t>
      </w:r>
      <w:r>
        <w:rPr>
          <w:rtl/>
        </w:rPr>
        <w:t>פורסם תחק</w:t>
      </w:r>
      <w:r>
        <w:rPr>
          <w:rtl/>
        </w:rPr>
        <w:t xml:space="preserve">יר על ליקויים </w:t>
      </w:r>
      <w:r>
        <w:rPr>
          <w:rFonts w:hint="cs"/>
          <w:rtl/>
        </w:rPr>
        <w:t>בגני-</w:t>
      </w:r>
      <w:r>
        <w:rPr>
          <w:rtl/>
        </w:rPr>
        <w:t>שעשועים בעיר באר-שבע.</w:t>
      </w:r>
    </w:p>
    <w:p w14:paraId="75C7BEC5" w14:textId="77777777" w:rsidR="00000000" w:rsidRDefault="00B90FE9">
      <w:pPr>
        <w:pStyle w:val="a0"/>
        <w:ind w:firstLine="720"/>
      </w:pPr>
    </w:p>
    <w:p w14:paraId="0AEE73B8" w14:textId="77777777" w:rsidR="00000000" w:rsidRDefault="00B90FE9">
      <w:pPr>
        <w:pStyle w:val="a0"/>
        <w:ind w:firstLine="720"/>
      </w:pPr>
      <w:r>
        <w:rPr>
          <w:rFonts w:hint="cs"/>
          <w:rtl/>
        </w:rPr>
        <w:t>רצוני לשאול</w:t>
      </w:r>
      <w:r>
        <w:rPr>
          <w:rtl/>
        </w:rPr>
        <w:t>:</w:t>
      </w:r>
    </w:p>
    <w:p w14:paraId="78DA1FE6" w14:textId="77777777" w:rsidR="00000000" w:rsidRDefault="00B90FE9">
      <w:pPr>
        <w:pStyle w:val="a0"/>
        <w:ind w:firstLine="720"/>
      </w:pPr>
    </w:p>
    <w:p w14:paraId="6306B463" w14:textId="77777777" w:rsidR="00000000" w:rsidRDefault="00B90FE9">
      <w:pPr>
        <w:pStyle w:val="a0"/>
        <w:ind w:firstLine="720"/>
        <w:rPr>
          <w:rtl/>
        </w:rPr>
      </w:pPr>
      <w:r>
        <w:rPr>
          <w:rFonts w:hint="cs"/>
          <w:rtl/>
        </w:rPr>
        <w:t xml:space="preserve">1. </w:t>
      </w:r>
      <w:r>
        <w:rPr>
          <w:rtl/>
        </w:rPr>
        <w:t>האם משרדך בודק את בטיחות המתקנים הציבוריים בארץ בכלל ובעיר באר-שבע בפרט?</w:t>
      </w:r>
    </w:p>
    <w:p w14:paraId="1343214B" w14:textId="77777777" w:rsidR="00000000" w:rsidRDefault="00B90FE9">
      <w:pPr>
        <w:pStyle w:val="a0"/>
        <w:ind w:firstLine="720"/>
        <w:rPr>
          <w:rtl/>
        </w:rPr>
      </w:pPr>
    </w:p>
    <w:p w14:paraId="1161003B" w14:textId="77777777" w:rsidR="00000000" w:rsidRDefault="00B90FE9">
      <w:pPr>
        <w:pStyle w:val="a0"/>
        <w:ind w:firstLine="720"/>
        <w:rPr>
          <w:rtl/>
        </w:rPr>
      </w:pPr>
      <w:r>
        <w:rPr>
          <w:rFonts w:hint="cs"/>
          <w:rtl/>
        </w:rPr>
        <w:t xml:space="preserve">2. </w:t>
      </w:r>
      <w:r>
        <w:rPr>
          <w:rtl/>
        </w:rPr>
        <w:t xml:space="preserve">מה ייעשה כדי </w:t>
      </w:r>
      <w:r>
        <w:rPr>
          <w:rFonts w:hint="cs"/>
          <w:rtl/>
        </w:rPr>
        <w:t>להקפיד על תקני בטיחות בגני-שעשועים</w:t>
      </w:r>
      <w:r>
        <w:rPr>
          <w:rtl/>
        </w:rPr>
        <w:t>?</w:t>
      </w:r>
    </w:p>
    <w:p w14:paraId="5152A3EF" w14:textId="77777777" w:rsidR="00000000" w:rsidRDefault="00B90FE9">
      <w:pPr>
        <w:pStyle w:val="a0"/>
        <w:ind w:firstLine="720"/>
        <w:rPr>
          <w:rtl/>
        </w:rPr>
      </w:pPr>
    </w:p>
    <w:p w14:paraId="6A67F31F" w14:textId="77777777" w:rsidR="00000000" w:rsidRDefault="00B90FE9">
      <w:pPr>
        <w:pStyle w:val="a0"/>
        <w:ind w:firstLine="0"/>
        <w:rPr>
          <w:b/>
        </w:rPr>
      </w:pPr>
      <w:r>
        <w:rPr>
          <w:rFonts w:hint="eastAsia"/>
          <w:b/>
          <w:bCs/>
          <w:u w:val="single"/>
          <w:rtl/>
        </w:rPr>
        <w:t>תשובת</w:t>
      </w:r>
      <w:r>
        <w:rPr>
          <w:b/>
          <w:bCs/>
          <w:u w:val="single"/>
          <w:rtl/>
        </w:rPr>
        <w:t xml:space="preserve"> סגן שר התעשייה, המסחר והתעסוקה מיכאל רצון:</w:t>
      </w:r>
    </w:p>
    <w:p w14:paraId="30E6CA4C" w14:textId="77777777" w:rsidR="00000000" w:rsidRDefault="00B90FE9">
      <w:pPr>
        <w:pStyle w:val="a0"/>
        <w:ind w:firstLine="0"/>
        <w:rPr>
          <w:rtl/>
        </w:rPr>
      </w:pPr>
      <w:r>
        <w:rPr>
          <w:rtl/>
        </w:rPr>
        <w:t xml:space="preserve">(לא נקראה, </w:t>
      </w:r>
      <w:r>
        <w:rPr>
          <w:rFonts w:hint="eastAsia"/>
          <w:rtl/>
        </w:rPr>
        <w:t>נמסרה</w:t>
      </w:r>
      <w:r>
        <w:rPr>
          <w:rtl/>
        </w:rPr>
        <w:t xml:space="preserve"> לפרו</w:t>
      </w:r>
      <w:r>
        <w:rPr>
          <w:rtl/>
        </w:rPr>
        <w:t>טוקול)</w:t>
      </w:r>
    </w:p>
    <w:p w14:paraId="20EB9DE1" w14:textId="77777777" w:rsidR="00000000" w:rsidRDefault="00B90FE9">
      <w:pPr>
        <w:pStyle w:val="a0"/>
        <w:rPr>
          <w:rFonts w:hint="cs"/>
          <w:b/>
          <w:bCs/>
          <w:u w:val="single"/>
          <w:rtl/>
        </w:rPr>
      </w:pPr>
    </w:p>
    <w:p w14:paraId="0A14732B" w14:textId="77777777" w:rsidR="00000000" w:rsidRDefault="00B90FE9">
      <w:pPr>
        <w:pStyle w:val="a0"/>
        <w:rPr>
          <w:rFonts w:hint="cs"/>
          <w:rtl/>
        </w:rPr>
      </w:pPr>
      <w:r>
        <w:rPr>
          <w:rFonts w:hint="cs"/>
          <w:rtl/>
        </w:rPr>
        <w:t xml:space="preserve">במשרדנו קיימים שני גורמים בעלי נגיעה לנושא השאילתא: מכון התקנים והממונה על התקינה. </w:t>
      </w:r>
    </w:p>
    <w:p w14:paraId="4D92F576" w14:textId="77777777" w:rsidR="00000000" w:rsidRDefault="00B90FE9">
      <w:pPr>
        <w:pStyle w:val="a0"/>
        <w:rPr>
          <w:rFonts w:hint="cs"/>
          <w:rtl/>
        </w:rPr>
      </w:pPr>
    </w:p>
    <w:p w14:paraId="19DF9C97" w14:textId="77777777" w:rsidR="00000000" w:rsidRDefault="00B90FE9">
      <w:pPr>
        <w:pStyle w:val="a0"/>
        <w:rPr>
          <w:rFonts w:hint="cs"/>
          <w:rtl/>
        </w:rPr>
      </w:pPr>
      <w:r>
        <w:rPr>
          <w:rFonts w:hint="cs"/>
          <w:rtl/>
        </w:rPr>
        <w:t>אשר לפעולות מכון התקנים בעניין: התקן 1498 הינו תקן רשמי על כל המשתמע מכך, בהתאם לחוק התקנים. התקן דן במתקני משחקים המוצבים באתרי משחקים ציבוריים ופרטיים. ההוראות ה</w:t>
      </w:r>
      <w:r>
        <w:rPr>
          <w:rFonts w:hint="cs"/>
          <w:rtl/>
        </w:rPr>
        <w:t>מחייבות לבדיקת מתקנים חדשים בעת הרכישה מצויות בחלק 1 של התקן.</w:t>
      </w:r>
    </w:p>
    <w:p w14:paraId="328715D6" w14:textId="77777777" w:rsidR="00000000" w:rsidRDefault="00B90FE9">
      <w:pPr>
        <w:pStyle w:val="a0"/>
        <w:rPr>
          <w:rFonts w:hint="cs"/>
          <w:rtl/>
        </w:rPr>
      </w:pPr>
    </w:p>
    <w:p w14:paraId="035D8970" w14:textId="77777777" w:rsidR="00000000" w:rsidRDefault="00B90FE9">
      <w:pPr>
        <w:pStyle w:val="a0"/>
        <w:rPr>
          <w:rFonts w:hint="cs"/>
          <w:rtl/>
        </w:rPr>
      </w:pPr>
      <w:r>
        <w:rPr>
          <w:rFonts w:hint="cs"/>
          <w:rtl/>
        </w:rPr>
        <w:t>כמו כן, הנושא מוסדר בחלקו על-ידי המכרזים של החברה למשק וכלכלה, על-ידי כך שרק מפעל בעל תו תקן רשאי לגשת למכרז.</w:t>
      </w:r>
    </w:p>
    <w:p w14:paraId="366E473C" w14:textId="77777777" w:rsidR="00000000" w:rsidRDefault="00B90FE9">
      <w:pPr>
        <w:pStyle w:val="a0"/>
        <w:rPr>
          <w:rFonts w:hint="cs"/>
          <w:rtl/>
        </w:rPr>
      </w:pPr>
    </w:p>
    <w:p w14:paraId="3FAF8F74" w14:textId="77777777" w:rsidR="00000000" w:rsidRDefault="00B90FE9">
      <w:pPr>
        <w:pStyle w:val="a0"/>
        <w:rPr>
          <w:rFonts w:hint="cs"/>
          <w:rtl/>
        </w:rPr>
      </w:pPr>
      <w:r>
        <w:rPr>
          <w:rFonts w:hint="cs"/>
          <w:rtl/>
        </w:rPr>
        <w:t>האחריות למתקנים חלה בשלב ההקמה על מקים המתקן ועל הרשות המקומית שבתחומה המתקן מוקם.</w:t>
      </w:r>
      <w:r>
        <w:rPr>
          <w:rFonts w:hint="cs"/>
          <w:rtl/>
        </w:rPr>
        <w:t xml:space="preserve"> אחת מדרישות התקן הינה חובת בדיקה תקופתית על-ידי מעבדה מאושרת פעם בשנה. נוסף  על כך, התקן דורש מבעל המתקן בדיקה חזותית לפחות פעם בחודש.</w:t>
      </w:r>
    </w:p>
    <w:p w14:paraId="4D1F39FE" w14:textId="77777777" w:rsidR="00000000" w:rsidRDefault="00B90FE9">
      <w:pPr>
        <w:pStyle w:val="a0"/>
        <w:rPr>
          <w:rFonts w:hint="cs"/>
          <w:rtl/>
        </w:rPr>
      </w:pPr>
    </w:p>
    <w:p w14:paraId="4200B1D8" w14:textId="77777777" w:rsidR="00000000" w:rsidRDefault="00B90FE9">
      <w:pPr>
        <w:pStyle w:val="a0"/>
        <w:rPr>
          <w:rFonts w:hint="cs"/>
          <w:rtl/>
        </w:rPr>
      </w:pPr>
      <w:r>
        <w:rPr>
          <w:rFonts w:hint="cs"/>
          <w:rtl/>
        </w:rPr>
        <w:t>בהתאם להוראות התקן, על בעל המתקן לוודא את התאמת המתקן לכל דרישות התקן ובנוסף יש לבצע בדיקת תחזוקה שנתית על-ידי מעבדה מא</w:t>
      </w:r>
      <w:r>
        <w:rPr>
          <w:rFonts w:hint="cs"/>
          <w:rtl/>
        </w:rPr>
        <w:t>ושרת.</w:t>
      </w:r>
    </w:p>
    <w:p w14:paraId="2FB38CE0" w14:textId="77777777" w:rsidR="00000000" w:rsidRDefault="00B90FE9">
      <w:pPr>
        <w:pStyle w:val="a0"/>
        <w:rPr>
          <w:rFonts w:hint="cs"/>
          <w:rtl/>
        </w:rPr>
      </w:pPr>
    </w:p>
    <w:p w14:paraId="16304C50" w14:textId="77777777" w:rsidR="00000000" w:rsidRDefault="00B90FE9">
      <w:pPr>
        <w:pStyle w:val="a0"/>
        <w:rPr>
          <w:rFonts w:hint="cs"/>
          <w:rtl/>
        </w:rPr>
      </w:pPr>
      <w:r>
        <w:rPr>
          <w:rFonts w:hint="cs"/>
          <w:rtl/>
        </w:rPr>
        <w:t xml:space="preserve">בודקי המתקנים אינם "מייצרים" בטיחות. את הבטיחות מבטיחים על-ידי תחזוקה שוטפת ונכונה. בודקי המתקנים מוודאים שאכן המתקן בטוח. לאור זאת, יש להבטיח שהרשויות המקומיות מבטיחות את הבטיחות. </w:t>
      </w:r>
    </w:p>
    <w:p w14:paraId="55EC51DB" w14:textId="77777777" w:rsidR="00000000" w:rsidRDefault="00B90FE9">
      <w:pPr>
        <w:pStyle w:val="a0"/>
        <w:rPr>
          <w:rFonts w:hint="cs"/>
          <w:rtl/>
        </w:rPr>
      </w:pPr>
    </w:p>
    <w:p w14:paraId="660D329F" w14:textId="77777777" w:rsidR="00000000" w:rsidRDefault="00B90FE9">
      <w:pPr>
        <w:pStyle w:val="a0"/>
        <w:rPr>
          <w:rFonts w:hint="cs"/>
          <w:rtl/>
        </w:rPr>
      </w:pPr>
      <w:r>
        <w:rPr>
          <w:rFonts w:hint="cs"/>
          <w:rtl/>
        </w:rPr>
        <w:t>אכן, מתוך 2,034 בדיקות שביצע מכון התקנים למתקני משחקים בשנת 2002 נ</w:t>
      </w:r>
      <w:r>
        <w:rPr>
          <w:rFonts w:hint="cs"/>
          <w:rtl/>
        </w:rPr>
        <w:t>מצאו ליקויים ב-1,848 מתקנים. בכ-960 מתקנים נמצאו ליקויים חמורים וקריטיים.</w:t>
      </w:r>
    </w:p>
    <w:p w14:paraId="235BE577" w14:textId="77777777" w:rsidR="00000000" w:rsidRDefault="00B90FE9">
      <w:pPr>
        <w:pStyle w:val="a0"/>
        <w:rPr>
          <w:rFonts w:hint="cs"/>
          <w:rtl/>
        </w:rPr>
      </w:pPr>
    </w:p>
    <w:p w14:paraId="177EC8B2" w14:textId="77777777" w:rsidR="00000000" w:rsidRDefault="00B90FE9">
      <w:pPr>
        <w:pStyle w:val="a0"/>
        <w:rPr>
          <w:rFonts w:hint="cs"/>
          <w:rtl/>
        </w:rPr>
      </w:pPr>
      <w:r>
        <w:rPr>
          <w:rFonts w:hint="cs"/>
          <w:rtl/>
        </w:rPr>
        <w:t>נכון להיום מבוצעות בדיקות למתקני משחקים על-ידי 14 בודקים של מכון התקנים. בנוסף מסמיך מכון התקנים בודקים נוספים.</w:t>
      </w:r>
    </w:p>
    <w:p w14:paraId="75E60C8F" w14:textId="77777777" w:rsidR="00000000" w:rsidRDefault="00B90FE9">
      <w:pPr>
        <w:pStyle w:val="a0"/>
        <w:rPr>
          <w:rFonts w:hint="cs"/>
          <w:rtl/>
        </w:rPr>
      </w:pPr>
    </w:p>
    <w:p w14:paraId="157CB71F" w14:textId="77777777" w:rsidR="00000000" w:rsidRDefault="00B90FE9">
      <w:pPr>
        <w:pStyle w:val="a0"/>
        <w:rPr>
          <w:rFonts w:hint="cs"/>
          <w:rtl/>
        </w:rPr>
      </w:pPr>
      <w:r>
        <w:rPr>
          <w:rFonts w:hint="cs"/>
          <w:rtl/>
        </w:rPr>
        <w:t xml:space="preserve">יצוין כי דוחות הבדיקה מצויים כולם אצל הרשויות, מזמינות הבדיקה, ואלו </w:t>
      </w:r>
      <w:r>
        <w:rPr>
          <w:rFonts w:hint="cs"/>
          <w:rtl/>
        </w:rPr>
        <w:t>נדרשו לתקן את הליקויים.</w:t>
      </w:r>
    </w:p>
    <w:p w14:paraId="6C89ECC3" w14:textId="77777777" w:rsidR="00000000" w:rsidRDefault="00B90FE9">
      <w:pPr>
        <w:pStyle w:val="a0"/>
        <w:rPr>
          <w:rFonts w:hint="cs"/>
          <w:rtl/>
        </w:rPr>
      </w:pPr>
    </w:p>
    <w:p w14:paraId="024CE024" w14:textId="77777777" w:rsidR="00000000" w:rsidRDefault="00B90FE9">
      <w:pPr>
        <w:pStyle w:val="a0"/>
        <w:rPr>
          <w:rFonts w:hint="cs"/>
          <w:rtl/>
        </w:rPr>
      </w:pPr>
      <w:r>
        <w:rPr>
          <w:rFonts w:hint="cs"/>
          <w:rtl/>
        </w:rPr>
        <w:t xml:space="preserve">הממונה על התקינה האחראי על-פי חוק התקנים, התשי"ג-1953, על אכיפת החוק, בודק במסגרת סמכויותיו מתקני משחקים ברשויות מקומיות, לרבות אופן תחזוקתם על-ידי הרשויות. </w:t>
      </w:r>
    </w:p>
    <w:p w14:paraId="5A3F7CC0" w14:textId="77777777" w:rsidR="00000000" w:rsidRDefault="00B90FE9">
      <w:pPr>
        <w:pStyle w:val="a0"/>
        <w:rPr>
          <w:rFonts w:hint="cs"/>
          <w:rtl/>
        </w:rPr>
      </w:pPr>
    </w:p>
    <w:p w14:paraId="50A1AA04" w14:textId="77777777" w:rsidR="00000000" w:rsidRDefault="00B90FE9">
      <w:pPr>
        <w:pStyle w:val="a0"/>
        <w:rPr>
          <w:rFonts w:hint="cs"/>
          <w:rtl/>
        </w:rPr>
      </w:pPr>
      <w:r>
        <w:rPr>
          <w:rFonts w:hint="cs"/>
          <w:rtl/>
        </w:rPr>
        <w:t xml:space="preserve">הממונה על התקינה אינו אחראי על תחזוקה, אלא על אכיפת החוק המחייב את בעלי </w:t>
      </w:r>
      <w:r>
        <w:rPr>
          <w:rFonts w:hint="cs"/>
          <w:rtl/>
        </w:rPr>
        <w:t>המתקן להחזיק רק מתקנים מתאימים לתקן ולתחזק אותם על-פי דרישות התקן.</w:t>
      </w:r>
    </w:p>
    <w:p w14:paraId="65044B3F" w14:textId="77777777" w:rsidR="00000000" w:rsidRDefault="00B90FE9">
      <w:pPr>
        <w:pStyle w:val="a0"/>
        <w:rPr>
          <w:rFonts w:hint="cs"/>
          <w:rtl/>
        </w:rPr>
      </w:pPr>
    </w:p>
    <w:p w14:paraId="70C78A06" w14:textId="77777777" w:rsidR="00000000" w:rsidRDefault="00B90FE9">
      <w:pPr>
        <w:pStyle w:val="a0"/>
        <w:rPr>
          <w:rFonts w:hint="cs"/>
          <w:rtl/>
        </w:rPr>
      </w:pPr>
      <w:r>
        <w:rPr>
          <w:rFonts w:hint="cs"/>
          <w:rtl/>
        </w:rPr>
        <w:t>במסגרת האכיפה בודק הממונה על התקינה מדי שנה מתקנים למשחקי ילדים בכל רחבי הארץ, וברשויות שבהן נתגלו ליקויים תיפתח חקירה פלילית, אשר בסיומה יועבר התיק ללשכה המשפטית לבחינתה ולהחלטתה, אם יש מ</w:t>
      </w:r>
      <w:r>
        <w:rPr>
          <w:rFonts w:hint="cs"/>
          <w:rtl/>
        </w:rPr>
        <w:t>קום לנקוט הליכים פליליים, ואם כן - אילו. הליך זה מתקיים בימים אלו גם לגבי עיריית באר-שבע, שבעניינה ביקשה חברת הכנסת אברהם התייחסות ספציפית.</w:t>
      </w:r>
    </w:p>
    <w:p w14:paraId="3206F5BA" w14:textId="77777777" w:rsidR="00000000" w:rsidRDefault="00B90FE9">
      <w:pPr>
        <w:pStyle w:val="a0"/>
        <w:rPr>
          <w:rFonts w:hint="cs"/>
          <w:rtl/>
        </w:rPr>
      </w:pPr>
    </w:p>
    <w:p w14:paraId="500DA9A0" w14:textId="77777777" w:rsidR="00000000" w:rsidRDefault="00B90FE9">
      <w:pPr>
        <w:pStyle w:val="a0"/>
        <w:rPr>
          <w:rFonts w:hint="cs"/>
          <w:rtl/>
        </w:rPr>
      </w:pPr>
      <w:r>
        <w:rPr>
          <w:rFonts w:hint="cs"/>
          <w:rtl/>
        </w:rPr>
        <w:t>בפעולות האכיפה האלה מועסקים חמישה עובדים של הממונה על התקינה.</w:t>
      </w:r>
    </w:p>
    <w:p w14:paraId="37313CC9" w14:textId="77777777" w:rsidR="00000000" w:rsidRDefault="00B90FE9">
      <w:pPr>
        <w:pStyle w:val="a0"/>
        <w:rPr>
          <w:rFonts w:hint="cs"/>
          <w:b/>
          <w:bCs/>
          <w:rtl/>
        </w:rPr>
      </w:pPr>
    </w:p>
    <w:p w14:paraId="76F5C6CE" w14:textId="77777777" w:rsidR="00000000" w:rsidRDefault="00B90FE9">
      <w:pPr>
        <w:pStyle w:val="a0"/>
        <w:rPr>
          <w:rFonts w:hint="cs"/>
          <w:rtl/>
        </w:rPr>
      </w:pPr>
      <w:r>
        <w:rPr>
          <w:rFonts w:hint="cs"/>
          <w:rtl/>
        </w:rPr>
        <w:t>לאור הדיונים בתקציב שמתקיימים בימים אלה, אין באפשרות</w:t>
      </w:r>
      <w:r>
        <w:rPr>
          <w:rFonts w:hint="cs"/>
          <w:rtl/>
        </w:rPr>
        <w:t xml:space="preserve">נו לענות על השאלה בדבר הגדלת מספר האנשים שיועסקו באכיפת התקן הנ"ל. </w:t>
      </w:r>
    </w:p>
    <w:p w14:paraId="4DD8BA3B" w14:textId="77777777" w:rsidR="00000000" w:rsidRDefault="00B90FE9">
      <w:pPr>
        <w:pStyle w:val="a0"/>
        <w:rPr>
          <w:rFonts w:hint="cs"/>
          <w:rtl/>
        </w:rPr>
      </w:pPr>
    </w:p>
    <w:p w14:paraId="0E6D4AC5" w14:textId="77777777" w:rsidR="00000000" w:rsidRDefault="00B90FE9">
      <w:pPr>
        <w:pStyle w:val="a0"/>
        <w:rPr>
          <w:rFonts w:hint="cs"/>
          <w:rtl/>
        </w:rPr>
      </w:pPr>
    </w:p>
    <w:p w14:paraId="11DA192C" w14:textId="77777777" w:rsidR="00000000" w:rsidRDefault="00B90FE9">
      <w:pPr>
        <w:pStyle w:val="a1"/>
        <w:jc w:val="center"/>
        <w:rPr>
          <w:rtl/>
        </w:rPr>
      </w:pPr>
      <w:bookmarkStart w:id="731" w:name="CQ16224FI0016224T14_01_2004_19_23_32"/>
      <w:bookmarkStart w:id="732" w:name="_Toc75077303"/>
      <w:bookmarkEnd w:id="731"/>
      <w:r>
        <w:rPr>
          <w:rtl/>
        </w:rPr>
        <w:t>696. מחיר חכירת אדמה ליוצאי צבא</w:t>
      </w:r>
      <w:bookmarkEnd w:id="732"/>
    </w:p>
    <w:p w14:paraId="770469E6" w14:textId="77777777" w:rsidR="00000000" w:rsidRDefault="00B90FE9">
      <w:pPr>
        <w:pStyle w:val="a0"/>
        <w:rPr>
          <w:rFonts w:hint="cs"/>
          <w:rtl/>
        </w:rPr>
      </w:pPr>
    </w:p>
    <w:p w14:paraId="7F5F903E" w14:textId="77777777" w:rsidR="00000000" w:rsidRDefault="00B90FE9">
      <w:pPr>
        <w:pStyle w:val="a0"/>
        <w:ind w:firstLine="0"/>
        <w:rPr>
          <w:rFonts w:hint="cs"/>
          <w:bCs/>
          <w:u w:val="single"/>
        </w:rPr>
      </w:pPr>
      <w:bookmarkStart w:id="733" w:name="ESQ16224"/>
      <w:bookmarkStart w:id="734" w:name="TextBody8"/>
      <w:bookmarkEnd w:id="733"/>
      <w:r>
        <w:rPr>
          <w:bCs/>
          <w:u w:val="single"/>
          <w:rtl/>
        </w:rPr>
        <w:t>חבר</w:t>
      </w:r>
      <w:bookmarkEnd w:id="734"/>
      <w:r>
        <w:rPr>
          <w:rFonts w:hint="cs"/>
          <w:bCs/>
          <w:u w:val="single"/>
          <w:rtl/>
        </w:rPr>
        <w:t xml:space="preserve"> הכנסת </w:t>
      </w:r>
      <w:bookmarkStart w:id="735" w:name="TextBody2"/>
      <w:r>
        <w:rPr>
          <w:bCs/>
          <w:u w:val="single"/>
          <w:rtl/>
        </w:rPr>
        <w:t>ג'מאל זחאלקה</w:t>
      </w:r>
      <w:bookmarkEnd w:id="735"/>
      <w:r>
        <w:rPr>
          <w:rFonts w:hint="cs"/>
          <w:bCs/>
          <w:u w:val="single"/>
          <w:rtl/>
        </w:rPr>
        <w:t xml:space="preserve"> </w:t>
      </w:r>
      <w:bookmarkStart w:id="736" w:name="TextBody9"/>
      <w:r>
        <w:rPr>
          <w:bCs/>
          <w:u w:val="single"/>
          <w:rtl/>
        </w:rPr>
        <w:t>שאל</w:t>
      </w:r>
      <w:bookmarkEnd w:id="736"/>
      <w:r>
        <w:rPr>
          <w:rFonts w:hint="cs"/>
          <w:bCs/>
          <w:u w:val="single"/>
          <w:rtl/>
        </w:rPr>
        <w:t xml:space="preserve"> את</w:t>
      </w:r>
      <w:bookmarkStart w:id="737" w:name="TextBody12"/>
      <w:r>
        <w:rPr>
          <w:bCs/>
          <w:u w:val="single"/>
          <w:rtl/>
        </w:rPr>
        <w:t xml:space="preserve"> שר</w:t>
      </w:r>
      <w:bookmarkEnd w:id="737"/>
      <w:r>
        <w:rPr>
          <w:rFonts w:hint="cs"/>
          <w:bCs/>
          <w:u w:val="single"/>
          <w:rtl/>
        </w:rPr>
        <w:t xml:space="preserve"> </w:t>
      </w:r>
      <w:bookmarkStart w:id="738"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bookmarkEnd w:id="738"/>
      <w:r>
        <w:rPr>
          <w:rFonts w:hint="cs"/>
          <w:bCs/>
          <w:u w:val="single"/>
          <w:rtl/>
        </w:rPr>
        <w:t xml:space="preserve"> והתעסוקה</w:t>
      </w:r>
    </w:p>
    <w:p w14:paraId="102D85C0" w14:textId="77777777" w:rsidR="00000000" w:rsidRDefault="00B90FE9">
      <w:pPr>
        <w:pStyle w:val="a0"/>
        <w:ind w:firstLine="720"/>
      </w:pPr>
      <w:bookmarkStart w:id="739" w:name="TextBody4"/>
      <w:r>
        <w:rPr>
          <w:rtl/>
        </w:rPr>
        <w:t>ביום כ"ד בחשוון התשס"ד (19 בנובמבר 2003):</w:t>
      </w:r>
      <w:bookmarkEnd w:id="739"/>
    </w:p>
    <w:p w14:paraId="3D70C787" w14:textId="77777777" w:rsidR="00000000" w:rsidRDefault="00B90FE9">
      <w:pPr>
        <w:pStyle w:val="a0"/>
        <w:rPr>
          <w:rFonts w:hint="cs"/>
          <w:rtl/>
        </w:rPr>
      </w:pPr>
    </w:p>
    <w:p w14:paraId="2AA36966" w14:textId="77777777" w:rsidR="00000000" w:rsidRDefault="00B90FE9">
      <w:pPr>
        <w:pStyle w:val="a0"/>
        <w:ind w:firstLine="720"/>
        <w:rPr>
          <w:rFonts w:hint="cs"/>
          <w:rtl/>
        </w:rPr>
      </w:pPr>
      <w:r>
        <w:rPr>
          <w:rFonts w:hint="cs"/>
          <w:rtl/>
        </w:rPr>
        <w:t xml:space="preserve">בהחלטת </w:t>
      </w:r>
      <w:bookmarkStart w:id="740" w:name="TextBody3"/>
      <w:r>
        <w:rPr>
          <w:rFonts w:hint="cs"/>
          <w:rtl/>
        </w:rPr>
        <w:t>מינהל מקרקעי ישראל מס' 952, המאפשרת הנחה של 90</w:t>
      </w:r>
      <w:r>
        <w:rPr>
          <w:rFonts w:hint="cs"/>
          <w:rtl/>
        </w:rPr>
        <w:t xml:space="preserve">% ממחיר חכירת האדמה ליוצאי צבא, כלולים 363 יישובים, ובהם רק ארבעה יישובים ערביים, שהוצאו לאחר מכן, באזורי עדיפות א' וב' עם פחות מ-500 יחידות דיור. </w:t>
      </w:r>
    </w:p>
    <w:p w14:paraId="5A0F4259" w14:textId="77777777" w:rsidR="00000000" w:rsidRDefault="00B90FE9">
      <w:pPr>
        <w:pStyle w:val="a0"/>
        <w:ind w:firstLine="720"/>
        <w:rPr>
          <w:rFonts w:hint="cs"/>
          <w:rtl/>
        </w:rPr>
      </w:pPr>
    </w:p>
    <w:bookmarkEnd w:id="740"/>
    <w:p w14:paraId="16713770" w14:textId="77777777" w:rsidR="00000000" w:rsidRDefault="00B90FE9">
      <w:pPr>
        <w:pStyle w:val="a0"/>
        <w:ind w:firstLine="720"/>
      </w:pPr>
      <w:r>
        <w:rPr>
          <w:rFonts w:hint="cs"/>
          <w:rtl/>
        </w:rPr>
        <w:t>רצוני לשאול</w:t>
      </w:r>
      <w:r>
        <w:rPr>
          <w:rtl/>
        </w:rPr>
        <w:t>:</w:t>
      </w:r>
    </w:p>
    <w:p w14:paraId="106874C5" w14:textId="77777777" w:rsidR="00000000" w:rsidRDefault="00B90FE9">
      <w:pPr>
        <w:pStyle w:val="a0"/>
        <w:ind w:firstLine="720"/>
      </w:pPr>
    </w:p>
    <w:p w14:paraId="12545C12" w14:textId="77777777" w:rsidR="00000000" w:rsidRDefault="00B90FE9">
      <w:pPr>
        <w:pStyle w:val="a0"/>
        <w:ind w:firstLine="720"/>
        <w:rPr>
          <w:rtl/>
        </w:rPr>
      </w:pPr>
      <w:bookmarkStart w:id="741" w:name="TextBody5"/>
      <w:r>
        <w:rPr>
          <w:rFonts w:hint="cs"/>
          <w:rtl/>
        </w:rPr>
        <w:t xml:space="preserve">1. </w:t>
      </w:r>
      <w:r>
        <w:rPr>
          <w:rtl/>
        </w:rPr>
        <w:t xml:space="preserve">מדוע </w:t>
      </w:r>
      <w:r>
        <w:rPr>
          <w:rFonts w:hint="cs"/>
          <w:rtl/>
        </w:rPr>
        <w:t>ההחלטה אינה חלה על היישובים הערביים?</w:t>
      </w:r>
    </w:p>
    <w:p w14:paraId="495CE259" w14:textId="77777777" w:rsidR="00000000" w:rsidRDefault="00B90FE9">
      <w:pPr>
        <w:pStyle w:val="a0"/>
        <w:ind w:firstLine="720"/>
        <w:rPr>
          <w:rtl/>
        </w:rPr>
      </w:pPr>
    </w:p>
    <w:p w14:paraId="0B6458EF" w14:textId="77777777" w:rsidR="00000000" w:rsidRDefault="00B90FE9">
      <w:pPr>
        <w:pStyle w:val="a0"/>
        <w:ind w:firstLine="720"/>
        <w:rPr>
          <w:rtl/>
        </w:rPr>
      </w:pPr>
      <w:r>
        <w:rPr>
          <w:rFonts w:hint="cs"/>
          <w:rtl/>
        </w:rPr>
        <w:t>2. מדוע הוצאו מהרשימה היישובים הערביים?</w:t>
      </w:r>
    </w:p>
    <w:p w14:paraId="23B4922E" w14:textId="77777777" w:rsidR="00000000" w:rsidRDefault="00B90FE9">
      <w:pPr>
        <w:pStyle w:val="a0"/>
        <w:ind w:firstLine="720"/>
        <w:rPr>
          <w:rtl/>
        </w:rPr>
      </w:pPr>
    </w:p>
    <w:p w14:paraId="6158C1E1" w14:textId="77777777" w:rsidR="00000000" w:rsidRDefault="00B90FE9">
      <w:pPr>
        <w:pStyle w:val="a0"/>
        <w:ind w:firstLine="720"/>
        <w:rPr>
          <w:rFonts w:hint="cs"/>
          <w:rtl/>
        </w:rPr>
      </w:pPr>
      <w:r>
        <w:rPr>
          <w:rFonts w:hint="cs"/>
          <w:rtl/>
        </w:rPr>
        <w:t xml:space="preserve">3. מה </w:t>
      </w:r>
      <w:r>
        <w:rPr>
          <w:rFonts w:hint="cs"/>
          <w:rtl/>
        </w:rPr>
        <w:t>היו הקריטריונים לקביעת זכאות להנחה הנ"ל?</w:t>
      </w:r>
      <w:r>
        <w:rPr>
          <w:rtl/>
        </w:rPr>
        <w:t xml:space="preserve"> </w:t>
      </w:r>
    </w:p>
    <w:p w14:paraId="2512C668" w14:textId="77777777" w:rsidR="00000000" w:rsidRDefault="00B90FE9">
      <w:pPr>
        <w:pStyle w:val="a0"/>
        <w:ind w:firstLine="720"/>
        <w:rPr>
          <w:rFonts w:hint="cs"/>
          <w:rtl/>
        </w:rPr>
      </w:pPr>
    </w:p>
    <w:p w14:paraId="5C524C4F" w14:textId="77777777" w:rsidR="00000000" w:rsidRDefault="00B90FE9">
      <w:pPr>
        <w:pStyle w:val="a0"/>
        <w:ind w:firstLine="0"/>
        <w:rPr>
          <w:b/>
        </w:rPr>
      </w:pPr>
      <w:r>
        <w:rPr>
          <w:b/>
          <w:bCs/>
          <w:u w:val="single"/>
          <w:rtl/>
        </w:rPr>
        <w:t>סגן שר התעשייה, המסחר והתעסוקה מיכאל רצון:</w:t>
      </w:r>
    </w:p>
    <w:p w14:paraId="5C466C4E" w14:textId="77777777" w:rsidR="00000000" w:rsidRDefault="00B90FE9">
      <w:pPr>
        <w:pStyle w:val="a0"/>
        <w:rPr>
          <w:rFonts w:hint="cs"/>
          <w:b/>
          <w:bCs/>
          <w:u w:val="single"/>
          <w:rtl/>
        </w:rPr>
      </w:pPr>
    </w:p>
    <w:p w14:paraId="14B5E4F9" w14:textId="77777777" w:rsidR="00000000" w:rsidRDefault="00B90FE9">
      <w:pPr>
        <w:pStyle w:val="a0"/>
        <w:rPr>
          <w:rFonts w:hint="cs"/>
          <w:rtl/>
        </w:rPr>
      </w:pPr>
      <w:r>
        <w:rPr>
          <w:rFonts w:hint="cs"/>
          <w:rtl/>
        </w:rPr>
        <w:t>1-3. ביסוד החלטת מועצת המינהל עומדות שתי תכליות מצטברות. התכלית הראשונה היא חיזוקם של היישובים הקטנים באזורי עדיפות לאומית בגליל ובנגב, והתכלית השנייה היא מתן הטבה למי ש</w:t>
      </w:r>
      <w:r>
        <w:rPr>
          <w:rFonts w:hint="cs"/>
          <w:rtl/>
        </w:rPr>
        <w:t xml:space="preserve">תרמו מזמנם לציבור, ולעתים אף סיכנו את חייהם, במסגרת השירות הצבאי או השירות הלאומי. כל אחת מן התכליות האמורות הוכרה בפסיקתו של בית-המשפט העליון כתכלית ראויה, המאפשרת מתן זכויות יתר. </w:t>
      </w:r>
    </w:p>
    <w:p w14:paraId="211DE8DE" w14:textId="77777777" w:rsidR="00000000" w:rsidRDefault="00B90FE9">
      <w:pPr>
        <w:pStyle w:val="a0"/>
        <w:rPr>
          <w:rFonts w:hint="cs"/>
          <w:rtl/>
        </w:rPr>
      </w:pPr>
    </w:p>
    <w:p w14:paraId="137B6045" w14:textId="77777777" w:rsidR="00000000" w:rsidRDefault="00B90FE9">
      <w:pPr>
        <w:pStyle w:val="a0"/>
        <w:rPr>
          <w:rFonts w:hint="cs"/>
          <w:rtl/>
        </w:rPr>
      </w:pPr>
      <w:r>
        <w:rPr>
          <w:rFonts w:hint="cs"/>
          <w:rtl/>
        </w:rPr>
        <w:t>זה שנים רבות נוהגים משרדי הממשלה השונים על-פי החלטות שמקבלת הממשלה מעת לע</w:t>
      </w:r>
      <w:r>
        <w:rPr>
          <w:rFonts w:hint="cs"/>
          <w:rtl/>
        </w:rPr>
        <w:t>ת להעניק הטבות ליישובים שונים המצויים באזורי עדיפות לאומית. כאמור, בחקיקה ובפסיקה הוכרו מטרות אלה כמטרות ראויות המצדיקות מתן הטבות יתר. בחקיקה, ראה, למשל, חוק לעידוד השקעות הון, התשי"ט-1959, חוק לעידוד מחקר ופיתוח בתעשייה, התשמ"ד-1984, חוק חובת המכרזים, הת</w:t>
      </w:r>
      <w:r>
        <w:rPr>
          <w:rFonts w:hint="cs"/>
          <w:rtl/>
        </w:rPr>
        <w:t>שנ"ג-1993, חוק המועצה להשכלה גבוהה, התשי"ח-1958, חוק מיסוי מקרקעין (שבח, מכירה ורכישה), התשכ"ג-1963, ובפסיקה - ראה את הדברים האמורים בבג</w:t>
      </w:r>
      <w:r>
        <w:rPr>
          <w:rtl/>
        </w:rPr>
        <w:t>"</w:t>
      </w:r>
      <w:r>
        <w:rPr>
          <w:rFonts w:hint="cs"/>
          <w:rtl/>
        </w:rPr>
        <w:t>ץ 3954/91, אגבריה ואחרים נגד שר החינוך והתרבות ואחרים, פד"י מה(5)472.</w:t>
      </w:r>
    </w:p>
    <w:p w14:paraId="7F2905D0" w14:textId="77777777" w:rsidR="00000000" w:rsidRDefault="00B90FE9">
      <w:pPr>
        <w:pStyle w:val="a0"/>
        <w:rPr>
          <w:rFonts w:hint="cs"/>
          <w:rtl/>
        </w:rPr>
      </w:pPr>
    </w:p>
    <w:p w14:paraId="63D0F917" w14:textId="77777777" w:rsidR="00000000" w:rsidRDefault="00B90FE9">
      <w:pPr>
        <w:pStyle w:val="a0"/>
        <w:rPr>
          <w:rFonts w:hint="cs"/>
          <w:rtl/>
        </w:rPr>
      </w:pPr>
      <w:r>
        <w:rPr>
          <w:rFonts w:hint="cs"/>
          <w:rtl/>
        </w:rPr>
        <w:t>ייחוד ההטבה בענייננו ליישובים אשר מספר יחידות הד</w:t>
      </w:r>
      <w:r>
        <w:rPr>
          <w:rFonts w:hint="cs"/>
          <w:rtl/>
        </w:rPr>
        <w:t xml:space="preserve">יור בהם קטן מ-500 נובע מן הצורך המוגבר בחיזוקם ובעיבוים של היישובים הקטנים יותר דווקא. </w:t>
      </w:r>
    </w:p>
    <w:p w14:paraId="62F0E35C" w14:textId="77777777" w:rsidR="00000000" w:rsidRDefault="00B90FE9">
      <w:pPr>
        <w:pStyle w:val="a0"/>
        <w:rPr>
          <w:rFonts w:hint="cs"/>
          <w:rtl/>
        </w:rPr>
      </w:pPr>
    </w:p>
    <w:p w14:paraId="4E4F31DD" w14:textId="77777777" w:rsidR="00000000" w:rsidRDefault="00B90FE9">
      <w:pPr>
        <w:pStyle w:val="a0"/>
        <w:rPr>
          <w:rFonts w:hint="cs"/>
          <w:rtl/>
        </w:rPr>
      </w:pPr>
      <w:r>
        <w:rPr>
          <w:rFonts w:hint="cs"/>
          <w:rtl/>
        </w:rPr>
        <w:t>התכלית השנייה שנועדו החלטות אלה לקדם היא, כאמור, מתן הטבה למי ששירתו שירות צבאי ולאומי, כהוקרה למי שנתן לטובת הכלל תקופה משמעותית משנות נעוריו, ובחלק מהמקרים אף סיכן א</w:t>
      </w:r>
      <w:r>
        <w:rPr>
          <w:rFonts w:hint="cs"/>
          <w:rtl/>
        </w:rPr>
        <w:t>ת חייו. בנוסף, זהו ניסיון לסגור פער, שנותר בגלל השירות, בין מי ששירת לבין אלה שלא שירתו. פער זה אינו מתבטא רק בשנים הסמוכות לשחרור, אלא בתקופה ארוכה בהרבה.</w:t>
      </w:r>
    </w:p>
    <w:p w14:paraId="4F38C546" w14:textId="77777777" w:rsidR="00000000" w:rsidRDefault="00B90FE9">
      <w:pPr>
        <w:pStyle w:val="a0"/>
        <w:rPr>
          <w:rFonts w:hint="cs"/>
          <w:rtl/>
        </w:rPr>
      </w:pPr>
    </w:p>
    <w:p w14:paraId="4FF4EE0A" w14:textId="77777777" w:rsidR="00000000" w:rsidRDefault="00B90FE9">
      <w:pPr>
        <w:pStyle w:val="a0"/>
        <w:rPr>
          <w:rFonts w:hint="cs"/>
          <w:rtl/>
        </w:rPr>
      </w:pPr>
      <w:r>
        <w:rPr>
          <w:rFonts w:hint="cs"/>
          <w:rtl/>
        </w:rPr>
        <w:t>לא למותר יהא לציין בהקשר זה, כי השירות הלאומי היה והינו פתוח בפני בנות מכל מגזרי האוכלוסייה.</w:t>
      </w:r>
    </w:p>
    <w:p w14:paraId="025CC6C9" w14:textId="77777777" w:rsidR="00000000" w:rsidRDefault="00B90FE9">
      <w:pPr>
        <w:pStyle w:val="a0"/>
        <w:rPr>
          <w:rFonts w:hint="cs"/>
          <w:rtl/>
        </w:rPr>
      </w:pPr>
    </w:p>
    <w:p w14:paraId="3C42B5A2" w14:textId="77777777" w:rsidR="00000000" w:rsidRDefault="00B90FE9">
      <w:pPr>
        <w:pStyle w:val="a0"/>
        <w:rPr>
          <w:rFonts w:hint="cs"/>
          <w:rtl/>
        </w:rPr>
      </w:pPr>
      <w:r>
        <w:rPr>
          <w:rFonts w:hint="cs"/>
          <w:rtl/>
        </w:rPr>
        <w:t xml:space="preserve">לפני </w:t>
      </w:r>
      <w:r>
        <w:rPr>
          <w:rFonts w:hint="cs"/>
          <w:rtl/>
        </w:rPr>
        <w:t>שנים מספר אף החליטה ממשלת ישראל על תוכנית ניסיונית לשילובם של בנים הפטורים משירות צבאי או שאינם נקראים לו, מכל מגזרי האוכלוסייה, ונחקק חוק שירות לאומי בהתנדבות. יצוין כי לאחרונה הוארך תוקפה של הוראת השעה לתקופה נוספת, לקראת הסדרת הנושא בהסדר קבע. חוק זה בא</w:t>
      </w:r>
      <w:r>
        <w:rPr>
          <w:rFonts w:hint="cs"/>
          <w:rtl/>
        </w:rPr>
        <w:t xml:space="preserve"> לאפשר, בין היתר, גם לגברים בני המגזר הערבי להשיא את תרומתם לחברה הישראלית בדרך של שירות לאומי. יצוין כי המכסות שנקבעו בהוראת השעה לא מולאו, בהעדר ביקוש.</w:t>
      </w:r>
    </w:p>
    <w:p w14:paraId="663ECC90" w14:textId="77777777" w:rsidR="00000000" w:rsidRDefault="00B90FE9">
      <w:pPr>
        <w:pStyle w:val="a0"/>
        <w:rPr>
          <w:rFonts w:hint="cs"/>
          <w:rtl/>
        </w:rPr>
      </w:pPr>
    </w:p>
    <w:p w14:paraId="123A9073" w14:textId="77777777" w:rsidR="00000000" w:rsidRDefault="00B90FE9">
      <w:pPr>
        <w:pStyle w:val="a0"/>
        <w:rPr>
          <w:rFonts w:hint="cs"/>
          <w:rtl/>
        </w:rPr>
      </w:pPr>
      <w:r>
        <w:rPr>
          <w:rFonts w:hint="cs"/>
          <w:rtl/>
        </w:rPr>
        <w:t>מתן העדפות כלכליות לאוכלוסיות בעלות "שירות מזכה" הוכרו בעבר על-ידי המחוקק כלגיטימיות בשורה ארוכה של ח</w:t>
      </w:r>
      <w:r>
        <w:rPr>
          <w:rFonts w:hint="cs"/>
          <w:rtl/>
        </w:rPr>
        <w:t xml:space="preserve">וקים. כך מנויה בחוק קליטת חיילים משוחררים, התשנ"ד-1994, שורה של הטבות לחיילים משוחררים. בין היתר נצבר לזכותו של כל חייל משוחרר פיקדון אשר מיועד לסייע לו, על-פי בחירתו, ברכישת השכלה, למגורים, לפתיחת עסק או לנישואין. בנוסף הקים החוק קרן לסיוע נוסף, באמצעותה </w:t>
      </w:r>
      <w:r>
        <w:rPr>
          <w:rFonts w:hint="cs"/>
          <w:rtl/>
        </w:rPr>
        <w:t>ממומן סיוע לחיילים משוחררים בתחום ההשכלה על-פי קריטריונים סוציו-אקונומיים. חוקים נוספים שבהם ראה המחוקק לנכון להיטיב עם יוצאי צבא הם: חוק שירות התעסוקה, התשי"ט-1959, פקודת מס הכנסה [נוסח חדש], תקנות הסיוע המשפטי, התשל"ג-1973, וחוקים נוספים.</w:t>
      </w:r>
    </w:p>
    <w:p w14:paraId="6BC440F9" w14:textId="77777777" w:rsidR="00000000" w:rsidRDefault="00B90FE9">
      <w:pPr>
        <w:pStyle w:val="a0"/>
        <w:rPr>
          <w:rFonts w:hint="cs"/>
          <w:b/>
          <w:bCs/>
          <w:rtl/>
        </w:rPr>
      </w:pPr>
    </w:p>
    <w:p w14:paraId="62FD8F4F" w14:textId="77777777" w:rsidR="00000000" w:rsidRDefault="00B90FE9">
      <w:pPr>
        <w:pStyle w:val="a0"/>
        <w:rPr>
          <w:rFonts w:hint="cs"/>
          <w:rtl/>
        </w:rPr>
      </w:pPr>
      <w:r>
        <w:rPr>
          <w:rFonts w:hint="cs"/>
          <w:rtl/>
        </w:rPr>
        <w:t>בבג</w:t>
      </w:r>
      <w:r>
        <w:rPr>
          <w:rtl/>
        </w:rPr>
        <w:t>"</w:t>
      </w:r>
      <w:r>
        <w:rPr>
          <w:rFonts w:hint="cs"/>
          <w:rtl/>
        </w:rPr>
        <w:t xml:space="preserve">ץ 381/91, </w:t>
      </w:r>
      <w:r>
        <w:rPr>
          <w:rFonts w:hint="cs"/>
          <w:rtl/>
        </w:rPr>
        <w:t>לאה גרוס נגד משרד החינוך והתרבות, פ"די מו(1)53, נדונה השתתפות המדינה במימון השכלה גבוהה של חיילים משוחררים. בית-המשפט הכיר בכך שבמקרים שבהם מבקשת הרשות המבצעת לתת לאוכלוסיות מקרב החיילים, היא יכולה לעשות כן. כך קבע שם בית-המשפט: "נראה לי כי החוק קובע הסדרי</w:t>
      </w:r>
      <w:r>
        <w:rPr>
          <w:rFonts w:hint="cs"/>
          <w:rtl/>
        </w:rPr>
        <w:t xml:space="preserve"> מינימום לחיילים משוחררים, אך אין בו כדי למנוע מן הממשלה לתת יותר לאוכלוסייה חלקית מקרב החיילים המשוחררים, הראויה לקידום יותר מאשר אוכלוסייה אחרת".</w:t>
      </w:r>
    </w:p>
    <w:p w14:paraId="346FB778" w14:textId="77777777" w:rsidR="00000000" w:rsidRDefault="00B90FE9">
      <w:pPr>
        <w:pStyle w:val="a0"/>
        <w:rPr>
          <w:rFonts w:hint="cs"/>
          <w:rtl/>
        </w:rPr>
      </w:pPr>
    </w:p>
    <w:p w14:paraId="3CDE5468" w14:textId="77777777" w:rsidR="00000000" w:rsidRDefault="00B90FE9">
      <w:pPr>
        <w:pStyle w:val="a0"/>
        <w:rPr>
          <w:rFonts w:hint="cs"/>
          <w:rtl/>
        </w:rPr>
      </w:pPr>
      <w:r>
        <w:rPr>
          <w:rFonts w:hint="cs"/>
          <w:rtl/>
        </w:rPr>
        <w:t>כך ניתן לראות את דברי כבוד המשנה לנשיא בן-פורת בבג</w:t>
      </w:r>
      <w:r>
        <w:rPr>
          <w:rtl/>
        </w:rPr>
        <w:t>"</w:t>
      </w:r>
      <w:r>
        <w:rPr>
          <w:rFonts w:hint="cs"/>
          <w:rtl/>
        </w:rPr>
        <w:t xml:space="preserve">ץ 200/83, מוחמד ותד נגד שר האוצר, אשר נדרש לכללים שעסקו </w:t>
      </w:r>
      <w:r>
        <w:rPr>
          <w:rFonts w:hint="cs"/>
          <w:rtl/>
        </w:rPr>
        <w:t xml:space="preserve">במתן תמיכה לילדי תלמידים הלומדים במוסד ללימודי דת, וכך הוא אומר: "על-פי הלך מחשבתם של העותרים היתה פנייתם לבית-משפט זה סבירה בהחלט. ההבחנה שעשו בין המשרתים בצה"ל לבין אלה שאינם חייבים גיוס מתקבלת כשלעצמה על הדעת. בו בזמן שהחייל מקדיש שלוש שנים לשירות חובה </w:t>
      </w:r>
      <w:r>
        <w:rPr>
          <w:rFonts w:hint="cs"/>
          <w:rtl/>
        </w:rPr>
        <w:t>ואחרי כן שירות מילואים, פנויים האחרים לעסוק בכל עבודה או מלאכה כחפצם. מכאן מסקנת העותרים, שכל אותם 'אחרים' הם שווים, הראויים ליחס שווה מבחינת המענקים להם ולבני משפחותיהם".</w:t>
      </w:r>
    </w:p>
    <w:p w14:paraId="3858DD25" w14:textId="77777777" w:rsidR="00000000" w:rsidRDefault="00B90FE9">
      <w:pPr>
        <w:pStyle w:val="a0"/>
        <w:rPr>
          <w:rFonts w:hint="cs"/>
          <w:rtl/>
        </w:rPr>
      </w:pPr>
    </w:p>
    <w:p w14:paraId="4428933B" w14:textId="77777777" w:rsidR="00000000" w:rsidRDefault="00B90FE9">
      <w:pPr>
        <w:pStyle w:val="a0"/>
        <w:rPr>
          <w:rFonts w:hint="cs"/>
          <w:rtl/>
        </w:rPr>
      </w:pPr>
      <w:r>
        <w:rPr>
          <w:rFonts w:hint="cs"/>
          <w:rtl/>
        </w:rPr>
        <w:t xml:space="preserve">יצוין, כי החלטת מועצת המינהל לא באה לפגוע באינטרסים של הערבים, אלא להיטיב עם קבוצה </w:t>
      </w:r>
      <w:r>
        <w:rPr>
          <w:rFonts w:hint="cs"/>
          <w:rtl/>
        </w:rPr>
        <w:t xml:space="preserve">אחרת, שחלקה היחסי באוכלוסייה הולך ומתמעט, קרי מי ששירתו שירות משמעותי. זהו מסר ערכי של המחוקק, בתקופה קשה, שבה השתמטות מן השירות הפכה לנפוצה, ואי-נכונות לשאת בנטל מקודשת לעתים אף לרמה של זכות מוקנית. לכך מצטרף המצב הביטחוני הקשה בשנים האחרונות, שבהן נדרשת </w:t>
      </w:r>
      <w:r>
        <w:rPr>
          <w:rFonts w:hint="cs"/>
          <w:rtl/>
        </w:rPr>
        <w:t>אותה קבוצה, ההולכת וקטנה, לשאת בנטל, ובמקרים רבים לסכן את חייה לטובת הכלל. מכאן - זו מטרה לגיטימית וראויה, המהווה שיקול רב-משקל.</w:t>
      </w:r>
    </w:p>
    <w:p w14:paraId="63A52083" w14:textId="77777777" w:rsidR="00000000" w:rsidRDefault="00B90FE9">
      <w:pPr>
        <w:pStyle w:val="a0"/>
        <w:rPr>
          <w:rFonts w:hint="cs"/>
          <w:rtl/>
        </w:rPr>
      </w:pPr>
    </w:p>
    <w:p w14:paraId="50DD38E0" w14:textId="77777777" w:rsidR="00000000" w:rsidRDefault="00B90FE9">
      <w:pPr>
        <w:pStyle w:val="a0"/>
        <w:rPr>
          <w:rFonts w:hint="cs"/>
          <w:rtl/>
        </w:rPr>
      </w:pPr>
      <w:r>
        <w:rPr>
          <w:rFonts w:hint="cs"/>
          <w:rtl/>
        </w:rPr>
        <w:t>כפי שכבר הוזכר, עמדת המדינה היא - כל מקום שבו כל אחת מן התכליות שלשמן התקבלה החלטת מועצת המינהל הינה תכלית ראויה המצדיקה מתן ה</w:t>
      </w:r>
      <w:r>
        <w:rPr>
          <w:rFonts w:hint="cs"/>
          <w:rtl/>
        </w:rPr>
        <w:t>טבות יתר, ואלה הם פני הדברים כפי שציינתי, הרי שאין כל פגם בשילובן של השתיים במתווה שעליו החליטה המועצה.</w:t>
      </w:r>
    </w:p>
    <w:p w14:paraId="51DBC9CF" w14:textId="77777777" w:rsidR="00000000" w:rsidRDefault="00B90FE9">
      <w:pPr>
        <w:pStyle w:val="a0"/>
        <w:rPr>
          <w:rFonts w:hint="cs"/>
          <w:rtl/>
        </w:rPr>
      </w:pPr>
    </w:p>
    <w:p w14:paraId="77D9DB45" w14:textId="77777777" w:rsidR="00000000" w:rsidRDefault="00B90FE9">
      <w:pPr>
        <w:pStyle w:val="a0"/>
        <w:rPr>
          <w:rFonts w:hint="cs"/>
          <w:rtl/>
        </w:rPr>
      </w:pPr>
      <w:r>
        <w:rPr>
          <w:rFonts w:hint="cs"/>
          <w:rtl/>
        </w:rPr>
        <w:t>לא למותר להוסיף, כי הנושא מצוי עתה בפתחו של בג</w:t>
      </w:r>
      <w:r>
        <w:rPr>
          <w:rtl/>
        </w:rPr>
        <w:t>"</w:t>
      </w:r>
      <w:r>
        <w:rPr>
          <w:rFonts w:hint="cs"/>
          <w:rtl/>
        </w:rPr>
        <w:t>ץ. ביום 9 בינואר 2003 התקיים דיון בבג</w:t>
      </w:r>
      <w:r>
        <w:rPr>
          <w:rtl/>
        </w:rPr>
        <w:t>"</w:t>
      </w:r>
      <w:r>
        <w:rPr>
          <w:rFonts w:hint="cs"/>
          <w:rtl/>
        </w:rPr>
        <w:t>ץ שבו הוחלט שלא להיעתר לבקשה לצו ביניים, שעניינו להימנע מביצוע החל</w:t>
      </w:r>
      <w:r>
        <w:rPr>
          <w:rFonts w:hint="cs"/>
          <w:rtl/>
        </w:rPr>
        <w:t>טת מועצת המינהל, החלטה 952, וזאת עד להכרעה הסופית בעתירה. כמו כן הוחלט לאחד את הדיון בבג</w:t>
      </w:r>
      <w:r>
        <w:rPr>
          <w:rtl/>
        </w:rPr>
        <w:t>"</w:t>
      </w:r>
      <w:r>
        <w:rPr>
          <w:rFonts w:hint="cs"/>
          <w:rtl/>
        </w:rPr>
        <w:t>ץ זה עם הדיון שיתקיים בעתירה בבג</w:t>
      </w:r>
      <w:r>
        <w:rPr>
          <w:rtl/>
        </w:rPr>
        <w:t>"</w:t>
      </w:r>
      <w:r>
        <w:rPr>
          <w:rFonts w:hint="cs"/>
          <w:rtl/>
        </w:rPr>
        <w:t>ץ 2773/98, שעניינה סיווג אזורי העדיפות - המינהל אינו צד להליך זה - והדיון יתנהל בפני אותו מותב - הרכב מורחב של שבעה שופטים.</w:t>
      </w:r>
    </w:p>
    <w:p w14:paraId="7BBDD46F" w14:textId="77777777" w:rsidR="00000000" w:rsidRDefault="00B90FE9">
      <w:pPr>
        <w:pStyle w:val="a0"/>
        <w:rPr>
          <w:rFonts w:hint="cs"/>
          <w:rtl/>
        </w:rPr>
      </w:pPr>
    </w:p>
    <w:p w14:paraId="3C8B9598" w14:textId="77777777" w:rsidR="00000000" w:rsidRDefault="00B90FE9">
      <w:pPr>
        <w:pStyle w:val="a0"/>
        <w:rPr>
          <w:rFonts w:hint="cs"/>
          <w:rtl/>
        </w:rPr>
      </w:pPr>
      <w:r>
        <w:rPr>
          <w:rFonts w:hint="cs"/>
          <w:rtl/>
        </w:rPr>
        <w:t>דבר נוסף,</w:t>
      </w:r>
      <w:r>
        <w:rPr>
          <w:rFonts w:hint="cs"/>
          <w:rtl/>
        </w:rPr>
        <w:t xml:space="preserve"> בימים אלו מתגבשת רשימת יישובים חדשה, אשר לה נוספו יישובים לא-יהודיים נוספים, שלא נכללו ברשימה המקורית שצורפה להחלטת המועצה 952. גם עובדה זו צוינה בפני שופטי בג</w:t>
      </w:r>
      <w:r>
        <w:rPr>
          <w:rtl/>
        </w:rPr>
        <w:t>"</w:t>
      </w:r>
      <w:r>
        <w:rPr>
          <w:rFonts w:hint="cs"/>
          <w:rtl/>
        </w:rPr>
        <w:t xml:space="preserve">ץ. </w:t>
      </w:r>
    </w:p>
    <w:p w14:paraId="51F6B804" w14:textId="77777777" w:rsidR="00000000" w:rsidRDefault="00B90FE9">
      <w:pPr>
        <w:pStyle w:val="a0"/>
        <w:rPr>
          <w:rFonts w:hint="cs"/>
          <w:rtl/>
        </w:rPr>
      </w:pPr>
    </w:p>
    <w:p w14:paraId="00FE5C74" w14:textId="77777777" w:rsidR="00000000" w:rsidRDefault="00B90FE9">
      <w:pPr>
        <w:pStyle w:val="af1"/>
        <w:rPr>
          <w:rtl/>
        </w:rPr>
      </w:pPr>
      <w:r>
        <w:rPr>
          <w:rtl/>
        </w:rPr>
        <w:t xml:space="preserve">היו"ר </w:t>
      </w:r>
      <w:r>
        <w:rPr>
          <w:rFonts w:hint="cs"/>
          <w:rtl/>
        </w:rPr>
        <w:t>אתי לבני</w:t>
      </w:r>
      <w:r>
        <w:rPr>
          <w:rtl/>
        </w:rPr>
        <w:t>:</w:t>
      </w:r>
    </w:p>
    <w:p w14:paraId="392D904E" w14:textId="77777777" w:rsidR="00000000" w:rsidRDefault="00B90FE9">
      <w:pPr>
        <w:pStyle w:val="a0"/>
        <w:ind w:firstLine="0"/>
        <w:rPr>
          <w:rFonts w:hint="cs"/>
          <w:rtl/>
        </w:rPr>
      </w:pPr>
    </w:p>
    <w:p w14:paraId="2405C2BA" w14:textId="77777777" w:rsidR="00000000" w:rsidRDefault="00B90FE9">
      <w:pPr>
        <w:pStyle w:val="a0"/>
        <w:ind w:firstLine="0"/>
        <w:rPr>
          <w:rFonts w:hint="cs"/>
          <w:rtl/>
        </w:rPr>
      </w:pPr>
      <w:r>
        <w:rPr>
          <w:rFonts w:hint="cs"/>
          <w:rtl/>
        </w:rPr>
        <w:tab/>
        <w:t xml:space="preserve">השאילתא הבאה, מס' 709, של חבר עמיר פרץ - אינו נוכח - - - </w:t>
      </w:r>
    </w:p>
    <w:p w14:paraId="0C0C15F7" w14:textId="77777777" w:rsidR="00000000" w:rsidRDefault="00B90FE9">
      <w:pPr>
        <w:pStyle w:val="a0"/>
        <w:ind w:firstLine="0"/>
        <w:rPr>
          <w:rFonts w:hint="cs"/>
          <w:rtl/>
        </w:rPr>
      </w:pPr>
    </w:p>
    <w:p w14:paraId="46B367A4" w14:textId="77777777" w:rsidR="00000000" w:rsidRDefault="00B90FE9">
      <w:pPr>
        <w:pStyle w:val="a"/>
        <w:rPr>
          <w:rtl/>
        </w:rPr>
      </w:pPr>
      <w:bookmarkStart w:id="742" w:name="FS000001029T14_01_2004_20_07_08C"/>
      <w:bookmarkStart w:id="743" w:name="FS000001061T14_01_2004_20_07_16"/>
      <w:bookmarkStart w:id="744" w:name="_Toc75077304"/>
      <w:bookmarkEnd w:id="742"/>
      <w:bookmarkEnd w:id="743"/>
      <w:r>
        <w:rPr>
          <w:rFonts w:hint="eastAsia"/>
          <w:rtl/>
        </w:rPr>
        <w:t>ג</w:t>
      </w:r>
      <w:r>
        <w:rPr>
          <w:rtl/>
        </w:rPr>
        <w:t xml:space="preserve">'מאל זחאלקה </w:t>
      </w:r>
      <w:r>
        <w:rPr>
          <w:rtl/>
        </w:rPr>
        <w:t>(בל"ד):</w:t>
      </w:r>
      <w:bookmarkEnd w:id="744"/>
    </w:p>
    <w:p w14:paraId="6B9BE048" w14:textId="77777777" w:rsidR="00000000" w:rsidRDefault="00B90FE9">
      <w:pPr>
        <w:pStyle w:val="a0"/>
        <w:rPr>
          <w:rFonts w:hint="cs"/>
          <w:rtl/>
        </w:rPr>
      </w:pPr>
    </w:p>
    <w:p w14:paraId="55F824F6" w14:textId="77777777" w:rsidR="00000000" w:rsidRDefault="00B90FE9">
      <w:pPr>
        <w:pStyle w:val="a0"/>
        <w:rPr>
          <w:rFonts w:hint="cs"/>
          <w:rtl/>
        </w:rPr>
      </w:pPr>
      <w:r>
        <w:rPr>
          <w:rFonts w:hint="cs"/>
          <w:rtl/>
        </w:rPr>
        <w:t xml:space="preserve">לפני כן, אני מבקש שאלה נוספת. </w:t>
      </w:r>
    </w:p>
    <w:p w14:paraId="2BAEE67B" w14:textId="77777777" w:rsidR="00000000" w:rsidRDefault="00B90FE9">
      <w:pPr>
        <w:pStyle w:val="a0"/>
        <w:ind w:firstLine="0"/>
        <w:rPr>
          <w:rFonts w:hint="cs"/>
          <w:rtl/>
        </w:rPr>
      </w:pPr>
    </w:p>
    <w:p w14:paraId="6FCCD2D9" w14:textId="77777777" w:rsidR="00000000" w:rsidRDefault="00B90FE9">
      <w:pPr>
        <w:pStyle w:val="af1"/>
        <w:rPr>
          <w:rtl/>
        </w:rPr>
      </w:pPr>
      <w:r>
        <w:rPr>
          <w:rtl/>
        </w:rPr>
        <w:t xml:space="preserve">היו"ר </w:t>
      </w:r>
      <w:r>
        <w:rPr>
          <w:rFonts w:hint="cs"/>
          <w:rtl/>
        </w:rPr>
        <w:t>אתי לבני</w:t>
      </w:r>
      <w:r>
        <w:rPr>
          <w:rtl/>
        </w:rPr>
        <w:t>:</w:t>
      </w:r>
    </w:p>
    <w:p w14:paraId="1FC1CAB1" w14:textId="77777777" w:rsidR="00000000" w:rsidRDefault="00B90FE9">
      <w:pPr>
        <w:pStyle w:val="a0"/>
        <w:ind w:firstLine="0"/>
        <w:rPr>
          <w:rFonts w:hint="cs"/>
          <w:rtl/>
        </w:rPr>
      </w:pPr>
    </w:p>
    <w:p w14:paraId="6889A584" w14:textId="77777777" w:rsidR="00000000" w:rsidRDefault="00B90FE9">
      <w:pPr>
        <w:pStyle w:val="a0"/>
        <w:ind w:firstLine="0"/>
        <w:rPr>
          <w:rFonts w:hint="cs"/>
          <w:rtl/>
        </w:rPr>
      </w:pPr>
      <w:r>
        <w:rPr>
          <w:rFonts w:hint="cs"/>
          <w:rtl/>
        </w:rPr>
        <w:tab/>
        <w:t xml:space="preserve">אתה מבקש שאלה נוספת, סליחה. </w:t>
      </w:r>
    </w:p>
    <w:p w14:paraId="039FA228" w14:textId="77777777" w:rsidR="00000000" w:rsidRDefault="00B90FE9">
      <w:pPr>
        <w:pStyle w:val="a0"/>
        <w:rPr>
          <w:rFonts w:hint="cs"/>
          <w:rtl/>
        </w:rPr>
      </w:pPr>
    </w:p>
    <w:p w14:paraId="1E1C8CE9" w14:textId="77777777" w:rsidR="00000000" w:rsidRDefault="00B90FE9">
      <w:pPr>
        <w:pStyle w:val="a"/>
        <w:rPr>
          <w:rtl/>
        </w:rPr>
      </w:pPr>
      <w:bookmarkStart w:id="745" w:name="FS000001061T14_01_2004_19_28_12"/>
      <w:bookmarkStart w:id="746" w:name="_Toc75077305"/>
      <w:bookmarkEnd w:id="741"/>
      <w:bookmarkEnd w:id="745"/>
      <w:r>
        <w:rPr>
          <w:rFonts w:hint="eastAsia"/>
          <w:rtl/>
        </w:rPr>
        <w:t>ג</w:t>
      </w:r>
      <w:r>
        <w:rPr>
          <w:rtl/>
        </w:rPr>
        <w:t>'מאל זחאלקה (בל"ד):</w:t>
      </w:r>
      <w:bookmarkEnd w:id="746"/>
    </w:p>
    <w:p w14:paraId="485678D9" w14:textId="77777777" w:rsidR="00000000" w:rsidRDefault="00B90FE9">
      <w:pPr>
        <w:pStyle w:val="a0"/>
        <w:rPr>
          <w:rFonts w:hint="cs"/>
          <w:rtl/>
        </w:rPr>
      </w:pPr>
    </w:p>
    <w:p w14:paraId="3866EB22" w14:textId="77777777" w:rsidR="00000000" w:rsidRDefault="00B90FE9">
      <w:pPr>
        <w:pStyle w:val="a0"/>
        <w:rPr>
          <w:rFonts w:hint="cs"/>
          <w:rtl/>
        </w:rPr>
      </w:pPr>
      <w:r>
        <w:rPr>
          <w:rFonts w:hint="cs"/>
          <w:rtl/>
        </w:rPr>
        <w:t>כבוד סגן השר, הנושא מצוי בבג"ץ, ולכן התשובה המפורטת והארוכה שקיבלתי - השאלה עדיין עומדת בעינה. יש מצוקת דיור קשה מאוד ביישובים הערביים. אם יש כבר</w:t>
      </w:r>
      <w:r>
        <w:rPr>
          <w:rFonts w:hint="cs"/>
          <w:rtl/>
        </w:rPr>
        <w:t xml:space="preserve"> תוכנית כזאת, למה, ריבונו של עולם, מציבים קריטריונים מפלים? כל מה שסיפרת על העדפה - זה מפלה אנשים אחרים. השאלה היא, למה לא נתת לאחרים; לא - למה נתת לאלה. זאת השאלה, על זה לא נתת תשובה. </w:t>
      </w:r>
    </w:p>
    <w:p w14:paraId="5F574A12" w14:textId="77777777" w:rsidR="00000000" w:rsidRDefault="00B90FE9">
      <w:pPr>
        <w:pStyle w:val="a0"/>
        <w:ind w:firstLine="0"/>
        <w:rPr>
          <w:rFonts w:hint="cs"/>
          <w:rtl/>
        </w:rPr>
      </w:pPr>
    </w:p>
    <w:p w14:paraId="32C182C2" w14:textId="77777777" w:rsidR="00000000" w:rsidRDefault="00B90FE9">
      <w:pPr>
        <w:pStyle w:val="af1"/>
        <w:rPr>
          <w:rtl/>
        </w:rPr>
      </w:pPr>
      <w:r>
        <w:rPr>
          <w:rtl/>
        </w:rPr>
        <w:t xml:space="preserve">היו"ר </w:t>
      </w:r>
      <w:r>
        <w:rPr>
          <w:rFonts w:hint="cs"/>
          <w:rtl/>
        </w:rPr>
        <w:t>אתי לבני</w:t>
      </w:r>
      <w:r>
        <w:rPr>
          <w:rtl/>
        </w:rPr>
        <w:t>:</w:t>
      </w:r>
    </w:p>
    <w:p w14:paraId="44C22DBC" w14:textId="77777777" w:rsidR="00000000" w:rsidRDefault="00B90FE9">
      <w:pPr>
        <w:pStyle w:val="a0"/>
        <w:ind w:firstLine="0"/>
        <w:rPr>
          <w:rFonts w:hint="cs"/>
          <w:rtl/>
        </w:rPr>
      </w:pPr>
    </w:p>
    <w:p w14:paraId="6861564B" w14:textId="77777777" w:rsidR="00000000" w:rsidRDefault="00B90FE9">
      <w:pPr>
        <w:pStyle w:val="a0"/>
        <w:ind w:firstLine="0"/>
        <w:rPr>
          <w:rFonts w:hint="cs"/>
          <w:rtl/>
        </w:rPr>
      </w:pPr>
      <w:r>
        <w:rPr>
          <w:rFonts w:hint="cs"/>
          <w:rtl/>
        </w:rPr>
        <w:tab/>
        <w:t xml:space="preserve">תודה. </w:t>
      </w:r>
    </w:p>
    <w:p w14:paraId="793862A5" w14:textId="77777777" w:rsidR="00000000" w:rsidRDefault="00B90FE9">
      <w:pPr>
        <w:pStyle w:val="a0"/>
        <w:ind w:firstLine="0"/>
        <w:rPr>
          <w:rFonts w:hint="cs"/>
          <w:rtl/>
        </w:rPr>
      </w:pPr>
    </w:p>
    <w:p w14:paraId="032D4743" w14:textId="77777777" w:rsidR="00000000" w:rsidRDefault="00B90FE9">
      <w:pPr>
        <w:pStyle w:val="-"/>
        <w:rPr>
          <w:rtl/>
        </w:rPr>
      </w:pPr>
      <w:bookmarkStart w:id="747" w:name="FS000001029T14_01_2004_19_49_36C"/>
      <w:bookmarkEnd w:id="747"/>
      <w:r>
        <w:rPr>
          <w:rtl/>
        </w:rPr>
        <w:t>סגן שר התעשייה, המסחר והתעסוקה מיכאל רצון:</w:t>
      </w:r>
    </w:p>
    <w:p w14:paraId="7B13776E" w14:textId="77777777" w:rsidR="00000000" w:rsidRDefault="00B90FE9">
      <w:pPr>
        <w:pStyle w:val="a0"/>
        <w:rPr>
          <w:rtl/>
        </w:rPr>
      </w:pPr>
    </w:p>
    <w:p w14:paraId="34D9A99B" w14:textId="77777777" w:rsidR="00000000" w:rsidRDefault="00B90FE9">
      <w:pPr>
        <w:pStyle w:val="a0"/>
        <w:rPr>
          <w:rFonts w:hint="cs"/>
          <w:rtl/>
        </w:rPr>
      </w:pPr>
      <w:r>
        <w:rPr>
          <w:rFonts w:hint="cs"/>
          <w:rtl/>
        </w:rPr>
        <w:t>חברי חבר הכנסת זחאלקה, אני חושב שנתתי לך תשובה מפורטת, שעיקרה אינו ביטוי לאפליה, אלא מתן הטבות לאלה - - -</w:t>
      </w:r>
    </w:p>
    <w:p w14:paraId="1D4C666B" w14:textId="77777777" w:rsidR="00000000" w:rsidRDefault="00B90FE9">
      <w:pPr>
        <w:pStyle w:val="af0"/>
        <w:rPr>
          <w:rtl/>
        </w:rPr>
      </w:pPr>
      <w:r>
        <w:rPr>
          <w:rtl/>
        </w:rPr>
        <w:br/>
        <w:t>ג'מאל זחאלקה (בל"ד):</w:t>
      </w:r>
    </w:p>
    <w:p w14:paraId="1701D8D0" w14:textId="77777777" w:rsidR="00000000" w:rsidRDefault="00B90FE9">
      <w:pPr>
        <w:pStyle w:val="a0"/>
        <w:rPr>
          <w:rtl/>
        </w:rPr>
      </w:pPr>
    </w:p>
    <w:p w14:paraId="3CE7510B" w14:textId="77777777" w:rsidR="00000000" w:rsidRDefault="00B90FE9">
      <w:pPr>
        <w:pStyle w:val="a0"/>
        <w:rPr>
          <w:rFonts w:hint="cs"/>
          <w:rtl/>
        </w:rPr>
      </w:pPr>
      <w:r>
        <w:rPr>
          <w:rFonts w:hint="cs"/>
          <w:rtl/>
        </w:rPr>
        <w:t>אתה הסברת - - -</w:t>
      </w:r>
    </w:p>
    <w:p w14:paraId="111CF6A7" w14:textId="77777777" w:rsidR="00000000" w:rsidRDefault="00B90FE9">
      <w:pPr>
        <w:pStyle w:val="-"/>
        <w:rPr>
          <w:rtl/>
        </w:rPr>
      </w:pPr>
      <w:r>
        <w:rPr>
          <w:rtl/>
        </w:rPr>
        <w:br/>
      </w:r>
      <w:bookmarkStart w:id="748" w:name="FS000001029T14_01_2004_19_50_46C"/>
      <w:bookmarkEnd w:id="748"/>
      <w:r>
        <w:rPr>
          <w:rtl/>
        </w:rPr>
        <w:t>סגן שר התעשייה, המסחר והתעסוקה מיכאל רצון:</w:t>
      </w:r>
    </w:p>
    <w:p w14:paraId="1F2F2E7A" w14:textId="77777777" w:rsidR="00000000" w:rsidRDefault="00B90FE9">
      <w:pPr>
        <w:pStyle w:val="a0"/>
        <w:rPr>
          <w:rtl/>
        </w:rPr>
      </w:pPr>
    </w:p>
    <w:p w14:paraId="7016AE92" w14:textId="77777777" w:rsidR="00000000" w:rsidRDefault="00B90FE9">
      <w:pPr>
        <w:pStyle w:val="a0"/>
        <w:rPr>
          <w:rFonts w:hint="cs"/>
          <w:rtl/>
        </w:rPr>
      </w:pPr>
      <w:r>
        <w:rPr>
          <w:rFonts w:hint="cs"/>
          <w:rtl/>
        </w:rPr>
        <w:t xml:space="preserve">תרשה לי. תרצה - אני אתן לך עוד הפעם לשאול, מבחינתי זה בסדר. </w:t>
      </w:r>
    </w:p>
    <w:p w14:paraId="31341658" w14:textId="77777777" w:rsidR="00000000" w:rsidRDefault="00B90FE9">
      <w:pPr>
        <w:pStyle w:val="a0"/>
        <w:rPr>
          <w:rFonts w:hint="cs"/>
          <w:rtl/>
        </w:rPr>
      </w:pPr>
    </w:p>
    <w:p w14:paraId="3649F8D3" w14:textId="77777777" w:rsidR="00000000" w:rsidRDefault="00B90FE9">
      <w:pPr>
        <w:pStyle w:val="a0"/>
        <w:rPr>
          <w:rFonts w:hint="cs"/>
          <w:rtl/>
        </w:rPr>
      </w:pPr>
      <w:r>
        <w:rPr>
          <w:rFonts w:hint="cs"/>
          <w:rtl/>
        </w:rPr>
        <w:t>- -</w:t>
      </w:r>
      <w:r>
        <w:rPr>
          <w:rFonts w:hint="cs"/>
          <w:rtl/>
        </w:rPr>
        <w:t xml:space="preserve"> - לאלה שנתנו ותרמו שלוש שנים מחייהם הצעירים, וממשיכים לתת במשך שירות מילואים ארוך, ולכאלה שנותנים שירות לאומי. אין שום בעיה, אנחנו נותנים העדפה, אנחנו לא יוצרים אפליה. מי שלא משרת, פשוט לא מקבל את ההעדפה הזאת. אני חושב שזה ראוי, אני חושב שזה תקין, שאין לך</w:t>
      </w:r>
      <w:r>
        <w:rPr>
          <w:rFonts w:hint="cs"/>
          <w:rtl/>
        </w:rPr>
        <w:t xml:space="preserve"> מה להלין. מה שאני מציע לך, אנא ממך, תפנה לכל בני המיעוטים שאינם משרתים לא שירות לאומי, לא שירות צבאי - על מנת שיקבלו את ההעדפות הללו ואת ההטבות האלה, שייזמו שירות לאומי. יש להם האפשרות הזאת, ואז גם הם יקבלו את ההעדפות. אני חושב שזה ראוי ונכון. </w:t>
      </w:r>
    </w:p>
    <w:p w14:paraId="4EDB7BBC" w14:textId="77777777" w:rsidR="00000000" w:rsidRDefault="00B90FE9">
      <w:pPr>
        <w:pStyle w:val="af0"/>
        <w:rPr>
          <w:rtl/>
        </w:rPr>
      </w:pPr>
      <w:r>
        <w:rPr>
          <w:rtl/>
        </w:rPr>
        <w:br/>
        <w:t>ג'מאל זחא</w:t>
      </w:r>
      <w:r>
        <w:rPr>
          <w:rtl/>
        </w:rPr>
        <w:t>לקה (בל"ד):</w:t>
      </w:r>
    </w:p>
    <w:p w14:paraId="5526C744" w14:textId="77777777" w:rsidR="00000000" w:rsidRDefault="00B90FE9">
      <w:pPr>
        <w:pStyle w:val="a0"/>
        <w:rPr>
          <w:rtl/>
        </w:rPr>
      </w:pPr>
    </w:p>
    <w:p w14:paraId="4BB77217" w14:textId="77777777" w:rsidR="00000000" w:rsidRDefault="00B90FE9">
      <w:pPr>
        <w:pStyle w:val="a0"/>
        <w:rPr>
          <w:rFonts w:hint="cs"/>
          <w:rtl/>
        </w:rPr>
      </w:pPr>
      <w:r>
        <w:rPr>
          <w:rFonts w:hint="cs"/>
          <w:rtl/>
        </w:rPr>
        <w:t>נמאס מהשיטה הזאת.</w:t>
      </w:r>
    </w:p>
    <w:p w14:paraId="57A0B5E5" w14:textId="77777777" w:rsidR="00000000" w:rsidRDefault="00B90FE9">
      <w:pPr>
        <w:pStyle w:val="af1"/>
        <w:rPr>
          <w:rtl/>
        </w:rPr>
      </w:pPr>
      <w:r>
        <w:rPr>
          <w:rtl/>
        </w:rPr>
        <w:br/>
        <w:t>היו"ר אתי לבני:</w:t>
      </w:r>
    </w:p>
    <w:p w14:paraId="4B6EEE5A" w14:textId="77777777" w:rsidR="00000000" w:rsidRDefault="00B90FE9">
      <w:pPr>
        <w:pStyle w:val="a0"/>
        <w:rPr>
          <w:rtl/>
        </w:rPr>
      </w:pPr>
    </w:p>
    <w:p w14:paraId="79BADC91" w14:textId="77777777" w:rsidR="00000000" w:rsidRDefault="00B90FE9">
      <w:pPr>
        <w:pStyle w:val="a0"/>
        <w:rPr>
          <w:rFonts w:hint="cs"/>
          <w:rtl/>
        </w:rPr>
      </w:pPr>
      <w:r>
        <w:rPr>
          <w:rFonts w:hint="cs"/>
          <w:rtl/>
        </w:rPr>
        <w:t>תודה רבה.</w:t>
      </w:r>
    </w:p>
    <w:p w14:paraId="10AC99C5" w14:textId="77777777" w:rsidR="00000000" w:rsidRDefault="00B90FE9">
      <w:pPr>
        <w:pStyle w:val="af0"/>
        <w:rPr>
          <w:rtl/>
        </w:rPr>
      </w:pPr>
      <w:r>
        <w:rPr>
          <w:rtl/>
        </w:rPr>
        <w:br/>
        <w:t>ג'מאל זחאלקה (בל"ד):</w:t>
      </w:r>
    </w:p>
    <w:p w14:paraId="4893CE0B" w14:textId="77777777" w:rsidR="00000000" w:rsidRDefault="00B90FE9">
      <w:pPr>
        <w:pStyle w:val="a0"/>
        <w:rPr>
          <w:rtl/>
        </w:rPr>
      </w:pPr>
    </w:p>
    <w:p w14:paraId="69544DAA" w14:textId="77777777" w:rsidR="00000000" w:rsidRDefault="00B90FE9">
      <w:pPr>
        <w:pStyle w:val="a0"/>
        <w:rPr>
          <w:rFonts w:hint="cs"/>
          <w:rtl/>
        </w:rPr>
      </w:pPr>
      <w:r>
        <w:rPr>
          <w:rFonts w:hint="cs"/>
          <w:rtl/>
        </w:rPr>
        <w:t>נמאס מהשיטה הזאת - - -</w:t>
      </w:r>
    </w:p>
    <w:p w14:paraId="62347282" w14:textId="77777777" w:rsidR="00000000" w:rsidRDefault="00B90FE9">
      <w:pPr>
        <w:pStyle w:val="af1"/>
        <w:rPr>
          <w:rtl/>
        </w:rPr>
      </w:pPr>
      <w:r>
        <w:rPr>
          <w:rtl/>
        </w:rPr>
        <w:br/>
        <w:t>היו"ר אתי לבני:</w:t>
      </w:r>
    </w:p>
    <w:p w14:paraId="1119D9D1" w14:textId="77777777" w:rsidR="00000000" w:rsidRDefault="00B90FE9">
      <w:pPr>
        <w:pStyle w:val="a0"/>
        <w:rPr>
          <w:rtl/>
        </w:rPr>
      </w:pPr>
    </w:p>
    <w:p w14:paraId="27C5F2AE" w14:textId="77777777" w:rsidR="00000000" w:rsidRDefault="00B90FE9">
      <w:pPr>
        <w:pStyle w:val="a0"/>
        <w:rPr>
          <w:rFonts w:hint="cs"/>
          <w:rtl/>
        </w:rPr>
      </w:pPr>
      <w:r>
        <w:rPr>
          <w:rFonts w:hint="cs"/>
          <w:rtl/>
        </w:rPr>
        <w:t xml:space="preserve">תודה רבה. חבר הכנסת זחאלקה, העניין הסתיים. </w:t>
      </w:r>
    </w:p>
    <w:p w14:paraId="6FFBC930" w14:textId="77777777" w:rsidR="00000000" w:rsidRDefault="00B90FE9">
      <w:pPr>
        <w:pStyle w:val="-"/>
        <w:rPr>
          <w:rtl/>
        </w:rPr>
      </w:pPr>
      <w:r>
        <w:rPr>
          <w:rtl/>
        </w:rPr>
        <w:br/>
      </w:r>
      <w:bookmarkStart w:id="749" w:name="FS000001029T14_01_2004_19_54_07C"/>
      <w:bookmarkEnd w:id="749"/>
      <w:r>
        <w:rPr>
          <w:rtl/>
        </w:rPr>
        <w:t>סגן שר התעשייה, המסחר והתעסוקה מיכאל רצון:</w:t>
      </w:r>
    </w:p>
    <w:p w14:paraId="29621752" w14:textId="77777777" w:rsidR="00000000" w:rsidRDefault="00B90FE9">
      <w:pPr>
        <w:pStyle w:val="a0"/>
        <w:rPr>
          <w:rtl/>
        </w:rPr>
      </w:pPr>
    </w:p>
    <w:p w14:paraId="33257962" w14:textId="77777777" w:rsidR="00000000" w:rsidRDefault="00B90FE9">
      <w:pPr>
        <w:pStyle w:val="a0"/>
        <w:rPr>
          <w:rFonts w:hint="cs"/>
          <w:rtl/>
        </w:rPr>
      </w:pPr>
      <w:r>
        <w:rPr>
          <w:rFonts w:hint="cs"/>
          <w:rtl/>
        </w:rPr>
        <w:t>נמאס לך, אלה הם החיים. אתה צריך להבין שאנחנו</w:t>
      </w:r>
      <w:r>
        <w:rPr>
          <w:rFonts w:hint="cs"/>
          <w:rtl/>
        </w:rPr>
        <w:t xml:space="preserve"> נותנים ואנחנו גם מקבלים. תיתנו - תקבלו. </w:t>
      </w:r>
    </w:p>
    <w:p w14:paraId="3FAE8137" w14:textId="77777777" w:rsidR="00000000" w:rsidRDefault="00B90FE9">
      <w:pPr>
        <w:pStyle w:val="af0"/>
        <w:rPr>
          <w:rtl/>
        </w:rPr>
      </w:pPr>
      <w:r>
        <w:rPr>
          <w:rtl/>
        </w:rPr>
        <w:br/>
        <w:t>ג'מאל זחאלקה (בל"ד):</w:t>
      </w:r>
    </w:p>
    <w:p w14:paraId="249FE1F1" w14:textId="77777777" w:rsidR="00000000" w:rsidRDefault="00B90FE9">
      <w:pPr>
        <w:pStyle w:val="a0"/>
        <w:rPr>
          <w:rtl/>
        </w:rPr>
      </w:pPr>
    </w:p>
    <w:p w14:paraId="24AB8E8E" w14:textId="77777777" w:rsidR="00000000" w:rsidRDefault="00B90FE9">
      <w:pPr>
        <w:pStyle w:val="a0"/>
        <w:rPr>
          <w:rFonts w:hint="cs"/>
          <w:rtl/>
        </w:rPr>
      </w:pPr>
      <w:r>
        <w:rPr>
          <w:rFonts w:hint="cs"/>
          <w:rtl/>
        </w:rPr>
        <w:t>אז אפשר - - -</w:t>
      </w:r>
    </w:p>
    <w:p w14:paraId="6488934F" w14:textId="77777777" w:rsidR="00000000" w:rsidRDefault="00B90FE9">
      <w:pPr>
        <w:pStyle w:val="af1"/>
        <w:rPr>
          <w:rtl/>
        </w:rPr>
      </w:pPr>
      <w:r>
        <w:rPr>
          <w:rtl/>
        </w:rPr>
        <w:br/>
        <w:t>היו"ר אתי לבני:</w:t>
      </w:r>
    </w:p>
    <w:p w14:paraId="6688209A" w14:textId="77777777" w:rsidR="00000000" w:rsidRDefault="00B90FE9">
      <w:pPr>
        <w:pStyle w:val="a0"/>
        <w:rPr>
          <w:rtl/>
        </w:rPr>
      </w:pPr>
    </w:p>
    <w:p w14:paraId="0F57AB29" w14:textId="77777777" w:rsidR="00000000" w:rsidRDefault="00B90FE9">
      <w:pPr>
        <w:pStyle w:val="a0"/>
        <w:rPr>
          <w:rFonts w:hint="cs"/>
          <w:rtl/>
        </w:rPr>
      </w:pPr>
      <w:r>
        <w:rPr>
          <w:rFonts w:hint="cs"/>
          <w:rtl/>
        </w:rPr>
        <w:t xml:space="preserve">השאילתא הבאה, של חבר הכנסת עמיר פרץ, מס'  709 - אינו נוכח; לפרוטוקול. </w:t>
      </w:r>
    </w:p>
    <w:p w14:paraId="314DF6FF" w14:textId="77777777" w:rsidR="00000000" w:rsidRDefault="00B90FE9">
      <w:pPr>
        <w:pStyle w:val="a1"/>
        <w:jc w:val="center"/>
        <w:rPr>
          <w:rtl/>
        </w:rPr>
      </w:pPr>
      <w:r>
        <w:rPr>
          <w:rtl/>
        </w:rPr>
        <w:br/>
      </w:r>
      <w:bookmarkStart w:id="750" w:name="CQ16945FI0016945T14_01_2004_19_55_40"/>
      <w:bookmarkStart w:id="751" w:name="_Toc75077306"/>
      <w:bookmarkEnd w:id="750"/>
      <w:r>
        <w:rPr>
          <w:rtl/>
        </w:rPr>
        <w:t xml:space="preserve">709. גביית עמלות </w:t>
      </w:r>
      <w:r>
        <w:rPr>
          <w:rFonts w:hint="cs"/>
          <w:rtl/>
        </w:rPr>
        <w:t>מעובדים זרים וכיבוד זכויותיהם</w:t>
      </w:r>
      <w:bookmarkEnd w:id="751"/>
    </w:p>
    <w:p w14:paraId="170969D5" w14:textId="77777777" w:rsidR="00000000" w:rsidRDefault="00B90FE9">
      <w:pPr>
        <w:pStyle w:val="a0"/>
        <w:rPr>
          <w:rtl/>
        </w:rPr>
      </w:pPr>
    </w:p>
    <w:p w14:paraId="5F2DD802" w14:textId="77777777" w:rsidR="00000000" w:rsidRDefault="00B90FE9">
      <w:pPr>
        <w:pStyle w:val="a0"/>
        <w:ind w:firstLine="0"/>
        <w:rPr>
          <w:rFonts w:hint="cs"/>
          <w:bCs/>
          <w:u w:val="single"/>
        </w:rPr>
      </w:pPr>
      <w:bookmarkStart w:id="752" w:name="ESQ16945"/>
      <w:bookmarkEnd w:id="752"/>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התעשי</w:t>
      </w:r>
      <w:r>
        <w:rPr>
          <w:rFonts w:hint="cs"/>
          <w:bCs/>
          <w:u w:val="single"/>
          <w:rtl/>
        </w:rPr>
        <w:t>י</w:t>
      </w:r>
      <w:r>
        <w:rPr>
          <w:bCs/>
          <w:u w:val="single"/>
          <w:rtl/>
        </w:rPr>
        <w:t>ה</w:t>
      </w:r>
      <w:r>
        <w:rPr>
          <w:rFonts w:hint="cs"/>
          <w:bCs/>
          <w:u w:val="single"/>
          <w:rtl/>
        </w:rPr>
        <w:t>,</w:t>
      </w:r>
      <w:r>
        <w:rPr>
          <w:bCs/>
          <w:u w:val="single"/>
          <w:rtl/>
        </w:rPr>
        <w:t xml:space="preserve"> ה</w:t>
      </w:r>
      <w:r>
        <w:rPr>
          <w:bCs/>
          <w:u w:val="single"/>
          <w:rtl/>
        </w:rPr>
        <w:t>מסחר</w:t>
      </w:r>
      <w:r>
        <w:rPr>
          <w:rFonts w:hint="cs"/>
          <w:bCs/>
          <w:u w:val="single"/>
          <w:rtl/>
        </w:rPr>
        <w:t xml:space="preserve"> והתעסוקה</w:t>
      </w:r>
    </w:p>
    <w:p w14:paraId="7CC4B770" w14:textId="77777777" w:rsidR="00000000" w:rsidRDefault="00B90FE9">
      <w:pPr>
        <w:pStyle w:val="a0"/>
        <w:ind w:firstLine="720"/>
      </w:pPr>
      <w:r>
        <w:rPr>
          <w:rtl/>
        </w:rPr>
        <w:t>ביום כ"ד בחשוון התשס"ד (19 בנובמבר 2003):</w:t>
      </w:r>
    </w:p>
    <w:p w14:paraId="21BE476A" w14:textId="77777777" w:rsidR="00000000" w:rsidRDefault="00B90FE9">
      <w:pPr>
        <w:pStyle w:val="a0"/>
        <w:rPr>
          <w:rFonts w:hint="cs"/>
          <w:rtl/>
        </w:rPr>
      </w:pPr>
    </w:p>
    <w:p w14:paraId="1BC66D93" w14:textId="77777777" w:rsidR="00000000" w:rsidRDefault="00B90FE9">
      <w:pPr>
        <w:pStyle w:val="a0"/>
        <w:rPr>
          <w:rFonts w:hint="cs"/>
        </w:rPr>
      </w:pPr>
    </w:p>
    <w:p w14:paraId="26665F7E" w14:textId="77777777" w:rsidR="00000000" w:rsidRDefault="00B90FE9">
      <w:pPr>
        <w:pStyle w:val="a0"/>
        <w:ind w:firstLine="720"/>
      </w:pPr>
      <w:r>
        <w:rPr>
          <w:rtl/>
        </w:rPr>
        <w:t>לאחרונה פורסם</w:t>
      </w:r>
      <w:r>
        <w:rPr>
          <w:rFonts w:hint="cs"/>
          <w:rtl/>
        </w:rPr>
        <w:t>,</w:t>
      </w:r>
      <w:r>
        <w:rPr>
          <w:rtl/>
        </w:rPr>
        <w:t xml:space="preserve"> כי חברות </w:t>
      </w:r>
      <w:r>
        <w:rPr>
          <w:rFonts w:hint="cs"/>
          <w:rtl/>
        </w:rPr>
        <w:t>כוח-אדם</w:t>
      </w:r>
      <w:r>
        <w:rPr>
          <w:rtl/>
        </w:rPr>
        <w:t xml:space="preserve"> גובות</w:t>
      </w:r>
      <w:r>
        <w:rPr>
          <w:rFonts w:hint="cs"/>
          <w:rtl/>
        </w:rPr>
        <w:t>,</w:t>
      </w:r>
      <w:r>
        <w:rPr>
          <w:rtl/>
        </w:rPr>
        <w:t xml:space="preserve"> בניגוד לחוק</w:t>
      </w:r>
      <w:r>
        <w:rPr>
          <w:rFonts w:hint="cs"/>
          <w:rtl/>
        </w:rPr>
        <w:t>,</w:t>
      </w:r>
      <w:r>
        <w:rPr>
          <w:rtl/>
        </w:rPr>
        <w:t xml:space="preserve"> עמלות מעובדים זרים המגיעים לארץ</w:t>
      </w:r>
      <w:r>
        <w:rPr>
          <w:rFonts w:hint="cs"/>
          <w:rtl/>
        </w:rPr>
        <w:t>,</w:t>
      </w:r>
      <w:r>
        <w:rPr>
          <w:rtl/>
        </w:rPr>
        <w:t xml:space="preserve"> וכן כי מעסיקים מקומיים אינם נותנים </w:t>
      </w:r>
      <w:r>
        <w:rPr>
          <w:rFonts w:hint="cs"/>
          <w:rtl/>
        </w:rPr>
        <w:t xml:space="preserve">להם </w:t>
      </w:r>
      <w:r>
        <w:rPr>
          <w:rtl/>
        </w:rPr>
        <w:t>את כל הזכויות המגיעות ל</w:t>
      </w:r>
      <w:r>
        <w:rPr>
          <w:rFonts w:hint="cs"/>
          <w:rtl/>
        </w:rPr>
        <w:t>הם</w:t>
      </w:r>
      <w:r>
        <w:rPr>
          <w:rtl/>
        </w:rPr>
        <w:t xml:space="preserve">.  </w:t>
      </w:r>
    </w:p>
    <w:p w14:paraId="406A3C5D" w14:textId="77777777" w:rsidR="00000000" w:rsidRDefault="00B90FE9">
      <w:pPr>
        <w:pStyle w:val="a0"/>
        <w:ind w:firstLine="720"/>
      </w:pPr>
    </w:p>
    <w:p w14:paraId="469AA296" w14:textId="77777777" w:rsidR="00000000" w:rsidRDefault="00B90FE9">
      <w:pPr>
        <w:pStyle w:val="a0"/>
        <w:ind w:firstLine="720"/>
        <w:rPr>
          <w:rFonts w:hint="cs"/>
          <w:rtl/>
        </w:rPr>
      </w:pPr>
      <w:r>
        <w:rPr>
          <w:rFonts w:hint="cs"/>
          <w:rtl/>
        </w:rPr>
        <w:t>רצוני לשאול</w:t>
      </w:r>
      <w:r>
        <w:rPr>
          <w:rtl/>
        </w:rPr>
        <w:t>:</w:t>
      </w:r>
    </w:p>
    <w:p w14:paraId="355C366D" w14:textId="77777777" w:rsidR="00000000" w:rsidRDefault="00B90FE9">
      <w:pPr>
        <w:pStyle w:val="a0"/>
        <w:ind w:firstLine="720"/>
        <w:rPr>
          <w:rFonts w:hint="cs"/>
          <w:rtl/>
        </w:rPr>
      </w:pPr>
    </w:p>
    <w:p w14:paraId="2DA0B696" w14:textId="77777777" w:rsidR="00000000" w:rsidRDefault="00B90FE9">
      <w:pPr>
        <w:pStyle w:val="a0"/>
        <w:ind w:firstLine="720"/>
        <w:rPr>
          <w:rFonts w:hint="cs"/>
          <w:rtl/>
        </w:rPr>
      </w:pPr>
      <w:r>
        <w:rPr>
          <w:rFonts w:hint="cs"/>
          <w:rtl/>
        </w:rPr>
        <w:t>1. האם הורשעו חברות כוח-אדם בג</w:t>
      </w:r>
      <w:r>
        <w:rPr>
          <w:rFonts w:hint="cs"/>
          <w:rtl/>
        </w:rPr>
        <w:t xml:space="preserve">ין עבירות אלה?  </w:t>
      </w:r>
    </w:p>
    <w:p w14:paraId="09895ACF" w14:textId="77777777" w:rsidR="00000000" w:rsidRDefault="00B90FE9">
      <w:pPr>
        <w:pStyle w:val="a0"/>
        <w:ind w:firstLine="720"/>
      </w:pPr>
    </w:p>
    <w:p w14:paraId="756D6128" w14:textId="77777777" w:rsidR="00000000" w:rsidRDefault="00B90FE9">
      <w:pPr>
        <w:pStyle w:val="a0"/>
        <w:ind w:firstLine="720"/>
        <w:rPr>
          <w:rtl/>
        </w:rPr>
      </w:pPr>
      <w:r>
        <w:rPr>
          <w:rFonts w:hint="cs"/>
          <w:rtl/>
        </w:rPr>
        <w:t xml:space="preserve">2. אם כן - </w:t>
      </w:r>
      <w:r>
        <w:rPr>
          <w:rtl/>
        </w:rPr>
        <w:t>אילו פעולות ננקטו כנגד החברות</w:t>
      </w:r>
      <w:r>
        <w:rPr>
          <w:rFonts w:hint="cs"/>
          <w:rtl/>
        </w:rPr>
        <w:t>?</w:t>
      </w:r>
      <w:r>
        <w:rPr>
          <w:rtl/>
        </w:rPr>
        <w:t xml:space="preserve"> </w:t>
      </w:r>
    </w:p>
    <w:p w14:paraId="003530F3" w14:textId="77777777" w:rsidR="00000000" w:rsidRDefault="00B90FE9">
      <w:pPr>
        <w:pStyle w:val="a0"/>
        <w:ind w:firstLine="720"/>
        <w:rPr>
          <w:rtl/>
        </w:rPr>
      </w:pPr>
    </w:p>
    <w:p w14:paraId="13A37FAB" w14:textId="77777777" w:rsidR="00000000" w:rsidRDefault="00B90FE9">
      <w:pPr>
        <w:pStyle w:val="a0"/>
        <w:ind w:firstLine="720"/>
        <w:rPr>
          <w:rFonts w:hint="cs"/>
          <w:rtl/>
        </w:rPr>
      </w:pPr>
      <w:r>
        <w:rPr>
          <w:rFonts w:hint="cs"/>
          <w:rtl/>
        </w:rPr>
        <w:t xml:space="preserve">3. </w:t>
      </w:r>
      <w:r>
        <w:rPr>
          <w:rtl/>
        </w:rPr>
        <w:t xml:space="preserve">האם </w:t>
      </w:r>
      <w:r>
        <w:rPr>
          <w:rFonts w:hint="cs"/>
          <w:rtl/>
        </w:rPr>
        <w:t>יש פיקוח על תשלום שכר</w:t>
      </w:r>
      <w:r>
        <w:rPr>
          <w:rtl/>
        </w:rPr>
        <w:t xml:space="preserve"> וזכויות נלוות</w:t>
      </w:r>
      <w:r>
        <w:rPr>
          <w:rFonts w:hint="cs"/>
          <w:rtl/>
        </w:rPr>
        <w:t xml:space="preserve"> על-ידי חקלאים?</w:t>
      </w:r>
      <w:r>
        <w:rPr>
          <w:rtl/>
        </w:rPr>
        <w:t xml:space="preserve"> </w:t>
      </w:r>
    </w:p>
    <w:p w14:paraId="02658F1B" w14:textId="77777777" w:rsidR="00000000" w:rsidRDefault="00B90FE9">
      <w:pPr>
        <w:pStyle w:val="a0"/>
        <w:rPr>
          <w:b/>
        </w:rPr>
      </w:pPr>
      <w:r>
        <w:rPr>
          <w:rtl/>
        </w:rPr>
        <w:br/>
      </w: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התעשייה</w:t>
      </w:r>
      <w:r>
        <w:rPr>
          <w:b/>
          <w:bCs/>
          <w:u w:val="single"/>
          <w:rtl/>
        </w:rPr>
        <w:t>, המסחר והתעסוקה מיכאל רצון:</w:t>
      </w:r>
    </w:p>
    <w:p w14:paraId="0D2FA156" w14:textId="77777777" w:rsidR="00000000" w:rsidRDefault="00B90FE9">
      <w:pPr>
        <w:pStyle w:val="a0"/>
        <w:ind w:firstLine="0"/>
        <w:rPr>
          <w:rtl/>
        </w:rPr>
      </w:pPr>
      <w:r>
        <w:rPr>
          <w:rtl/>
        </w:rPr>
        <w:t>(לא נקראה, נמסרה לפרוטוקול)</w:t>
      </w:r>
    </w:p>
    <w:p w14:paraId="774D1173" w14:textId="77777777" w:rsidR="00000000" w:rsidRDefault="00B90FE9">
      <w:pPr>
        <w:pStyle w:val="a0"/>
        <w:rPr>
          <w:b/>
          <w:rtl/>
        </w:rPr>
      </w:pPr>
    </w:p>
    <w:p w14:paraId="62A36E6B" w14:textId="77777777" w:rsidR="00000000" w:rsidRDefault="00B90FE9">
      <w:pPr>
        <w:pStyle w:val="a0"/>
        <w:rPr>
          <w:rFonts w:hint="cs"/>
          <w:b/>
          <w:rtl/>
        </w:rPr>
      </w:pPr>
      <w:r>
        <w:rPr>
          <w:rFonts w:hint="cs"/>
          <w:rtl/>
        </w:rPr>
        <w:t>1-2.</w:t>
      </w:r>
      <w:r>
        <w:rPr>
          <w:rFonts w:hint="cs"/>
          <w:b/>
          <w:bCs/>
          <w:rtl/>
        </w:rPr>
        <w:t xml:space="preserve"> </w:t>
      </w:r>
      <w:r>
        <w:rPr>
          <w:rFonts w:hint="cs"/>
          <w:b/>
          <w:rtl/>
        </w:rPr>
        <w:t>במישור הפלילי, אין הרשעות של קבלני כוח-אדם או לשכו</w:t>
      </w:r>
      <w:r>
        <w:rPr>
          <w:rFonts w:hint="cs"/>
          <w:b/>
          <w:rtl/>
        </w:rPr>
        <w:t>ת פרטיות. הסיבה העיקרית לכך היא קיומם של קשיי הוכחה רבים. העמלות נגבות על-ידי חברות בחו"ל, שעה שהחוק הישראלי הוא טריטוריאלי ותחולתו בתחום מדינת ישראל. לצורך הגשת תביעה משפטית בהליך פלילי קיים קושי רב בהשגת ראיות מספקות כנגד חברות ישראליות, גם אם קיים חשד ל</w:t>
      </w:r>
      <w:r>
        <w:rPr>
          <w:rFonts w:hint="cs"/>
          <w:b/>
          <w:rtl/>
        </w:rPr>
        <w:t>מעורבותן או אף בעלותן על החברות בחוץ-לארץ. בישיבה שהתקיימה לאחרונה אצל היועץ המשפטי לממשלה, נדונו קשיי ההוכחה, וסוכם כי על מנת להתמודד עם הבעיה יש צורך בתיקוני חקיקה.</w:t>
      </w:r>
    </w:p>
    <w:p w14:paraId="32CFF988" w14:textId="77777777" w:rsidR="00000000" w:rsidRDefault="00B90FE9">
      <w:pPr>
        <w:pStyle w:val="a0"/>
        <w:rPr>
          <w:rFonts w:hint="cs"/>
          <w:b/>
          <w:rtl/>
        </w:rPr>
      </w:pPr>
    </w:p>
    <w:p w14:paraId="6FA49724" w14:textId="77777777" w:rsidR="00000000" w:rsidRDefault="00B90FE9">
      <w:pPr>
        <w:pStyle w:val="a0"/>
        <w:rPr>
          <w:rFonts w:hint="cs"/>
          <w:b/>
          <w:rtl/>
        </w:rPr>
      </w:pPr>
      <w:r>
        <w:rPr>
          <w:rFonts w:hint="cs"/>
          <w:b/>
          <w:rtl/>
        </w:rPr>
        <w:t xml:space="preserve">למרות האמור, כן ננקטו פעולות כנגד חברות במישור המינהלי. במקרים שבהם קיימות ראיות מספקות </w:t>
      </w:r>
      <w:r>
        <w:rPr>
          <w:rFonts w:hint="cs"/>
          <w:b/>
          <w:rtl/>
        </w:rPr>
        <w:t>לצורך הליך מינהלי, נקט המשרד צעדים דרסטיים, לרבות ביטול, אי-חידוש או התליית רשיון לקיום לשכה פרטית, או אי-חידוש או ביטול של היתר לתיווך בין-ארצי, פעולות שמשמעותן הפסקת פעילות הלשכה. פעולות אלו מתואמות עם משרד הפנים המדווח בזמן אמיתי בדבר אותן החלטות וכך נמ</w:t>
      </w:r>
      <w:r>
        <w:rPr>
          <w:rFonts w:hint="cs"/>
          <w:b/>
          <w:rtl/>
        </w:rPr>
        <w:t>נע מחברות לייבא עובדים זרים גם באמצעות משרד הפנים.</w:t>
      </w:r>
    </w:p>
    <w:p w14:paraId="18473DE3" w14:textId="77777777" w:rsidR="00000000" w:rsidRDefault="00B90FE9">
      <w:pPr>
        <w:pStyle w:val="a0"/>
        <w:rPr>
          <w:rFonts w:hint="cs"/>
          <w:b/>
          <w:rtl/>
        </w:rPr>
      </w:pPr>
    </w:p>
    <w:p w14:paraId="001DE00C" w14:textId="77777777" w:rsidR="00000000" w:rsidRDefault="00B90FE9">
      <w:pPr>
        <w:pStyle w:val="a0"/>
        <w:rPr>
          <w:rFonts w:hint="cs"/>
          <w:b/>
          <w:rtl/>
        </w:rPr>
      </w:pPr>
      <w:r>
        <w:rPr>
          <w:rFonts w:hint="cs"/>
          <w:b/>
          <w:rtl/>
        </w:rPr>
        <w:t>על רקע פעילות בניגוד לחוק ולתנאי הרשיון וההיתר בוטלו או הותלו סך הכול 18 רשיונות והיתרים לתיווך בין-ארצי בשנת 2003.</w:t>
      </w:r>
    </w:p>
    <w:p w14:paraId="1528D0C7" w14:textId="77777777" w:rsidR="00000000" w:rsidRDefault="00B90FE9">
      <w:pPr>
        <w:pStyle w:val="a0"/>
        <w:rPr>
          <w:rFonts w:hint="cs"/>
          <w:b/>
          <w:rtl/>
        </w:rPr>
      </w:pPr>
    </w:p>
    <w:p w14:paraId="59DE2069" w14:textId="77777777" w:rsidR="00000000" w:rsidRDefault="00B90FE9">
      <w:pPr>
        <w:pStyle w:val="a0"/>
        <w:rPr>
          <w:rFonts w:hint="cs"/>
          <w:b/>
          <w:rtl/>
        </w:rPr>
      </w:pPr>
      <w:r>
        <w:rPr>
          <w:rFonts w:hint="cs"/>
          <w:b/>
          <w:rtl/>
        </w:rPr>
        <w:t>3. אגף האכיפה במשרד התעשייה, המסחר והתעסוקה אכן מפקח על תשלומי שכר וזכויות נלוות של עוב</w:t>
      </w:r>
      <w:r>
        <w:rPr>
          <w:rFonts w:hint="cs"/>
          <w:b/>
          <w:rtl/>
        </w:rPr>
        <w:t xml:space="preserve">דים זרים בכלל, לרבות עובדי החקלאים. אני מצרף בזאת לעיונך את רשימת העבירות לאכיפה לעניין חוק עובדים זרים (איסור העסקה שלא כדין והבטחת תנאים הוגנים) התשנ"א-1991: העבדת עובד זר שלא כדין </w:t>
      </w:r>
      <w:r>
        <w:rPr>
          <w:b/>
          <w:rtl/>
        </w:rPr>
        <w:t>–</w:t>
      </w:r>
      <w:r>
        <w:rPr>
          <w:rFonts w:hint="cs"/>
          <w:b/>
          <w:rtl/>
        </w:rPr>
        <w:t xml:space="preserve"> סעיף 2(א); העבדת עובד זר שלא כדין על-ידי מעביד בפועל </w:t>
      </w:r>
      <w:r>
        <w:rPr>
          <w:b/>
          <w:rtl/>
        </w:rPr>
        <w:t>–</w:t>
      </w:r>
      <w:r>
        <w:rPr>
          <w:rFonts w:hint="cs"/>
          <w:b/>
          <w:rtl/>
        </w:rPr>
        <w:t xml:space="preserve"> סעיף 4; העבדת עו</w:t>
      </w:r>
      <w:r>
        <w:rPr>
          <w:rFonts w:hint="cs"/>
          <w:b/>
          <w:rtl/>
        </w:rPr>
        <w:t xml:space="preserve">בד זר ללא אישור רפואי </w:t>
      </w:r>
      <w:r>
        <w:rPr>
          <w:b/>
          <w:rtl/>
        </w:rPr>
        <w:t>–</w:t>
      </w:r>
      <w:r>
        <w:rPr>
          <w:rFonts w:hint="cs"/>
          <w:b/>
          <w:rtl/>
        </w:rPr>
        <w:t xml:space="preserve"> סעיף 1ב ו-2(ב)(1); העבדת עובד זר ללא התקשרות עמו בחוזה עבודה בכתב או בחוזה שאינו מפורט על-פי דרישות החוק </w:t>
      </w:r>
      <w:r>
        <w:rPr>
          <w:b/>
          <w:rtl/>
        </w:rPr>
        <w:t>–</w:t>
      </w:r>
      <w:r>
        <w:rPr>
          <w:rFonts w:hint="cs"/>
          <w:b/>
          <w:rtl/>
        </w:rPr>
        <w:t xml:space="preserve"> סעיף 1ג ו-2(ב)(2); העבדת עובד זר ללא ביטוח רפואי או ניכוי משכרו של העובד הזר סכום העולה על השיעור שנקבע בתקנות </w:t>
      </w:r>
      <w:r>
        <w:rPr>
          <w:b/>
          <w:rtl/>
        </w:rPr>
        <w:t>–</w:t>
      </w:r>
      <w:r>
        <w:rPr>
          <w:rFonts w:hint="cs"/>
          <w:b/>
          <w:rtl/>
        </w:rPr>
        <w:t xml:space="preserve"> סעיף 1ד ו-2(</w:t>
      </w:r>
      <w:r>
        <w:rPr>
          <w:rFonts w:hint="cs"/>
          <w:b/>
          <w:rtl/>
        </w:rPr>
        <w:t xml:space="preserve">ב)(3); העבדת עובד זר בלי להעמיד לשימושו מגורים הולמים או ניכוי משכר העובד הזר של סכום העולה על השיעור שנקבע בתקנות </w:t>
      </w:r>
      <w:r>
        <w:rPr>
          <w:b/>
          <w:rtl/>
        </w:rPr>
        <w:t>–</w:t>
      </w:r>
      <w:r>
        <w:rPr>
          <w:rFonts w:hint="cs"/>
          <w:b/>
          <w:rtl/>
        </w:rPr>
        <w:t xml:space="preserve"> סעיף 1ה ו-2(ב)(4); אי-החזקת חוזה עבודה ומסמכים נוספים במקום העבודה </w:t>
      </w:r>
      <w:r>
        <w:rPr>
          <w:b/>
          <w:rtl/>
        </w:rPr>
        <w:t>–</w:t>
      </w:r>
      <w:r>
        <w:rPr>
          <w:rFonts w:hint="cs"/>
          <w:b/>
          <w:rtl/>
        </w:rPr>
        <w:t xml:space="preserve"> סעיף 1ו ו-2(ב)(5); אי-העברת דיווח על שכר העבודה של העובד הזר והתשלומים</w:t>
      </w:r>
      <w:r>
        <w:rPr>
          <w:rFonts w:hint="cs"/>
          <w:b/>
          <w:rtl/>
        </w:rPr>
        <w:t xml:space="preserve"> בעבור תנאים סוציאליים וניכויים משכר העבודה וכיו"ב למדור תשלומים </w:t>
      </w:r>
      <w:r>
        <w:rPr>
          <w:b/>
          <w:rtl/>
        </w:rPr>
        <w:t>–</w:t>
      </w:r>
      <w:r>
        <w:rPr>
          <w:rFonts w:hint="cs"/>
          <w:b/>
          <w:rtl/>
        </w:rPr>
        <w:t xml:space="preserve"> סעיף 1ט ו-2(ב)(6); העבדת עובד זר בלי שהופקדו עבורו כספי הפיקדון בקרן לעובדים זרים </w:t>
      </w:r>
      <w:r>
        <w:rPr>
          <w:b/>
          <w:rtl/>
        </w:rPr>
        <w:t>–</w:t>
      </w:r>
      <w:r>
        <w:rPr>
          <w:rFonts w:hint="cs"/>
          <w:b/>
          <w:rtl/>
        </w:rPr>
        <w:t xml:space="preserve"> סעיף 1יא ו-2(ב)(8); אי-מסירת פירוט לעובד הזר של שכר העבודה ששולם והסכומים שנוכו משכרו בהתאם להוראות סעיף </w:t>
      </w:r>
      <w:r>
        <w:rPr>
          <w:rFonts w:hint="cs"/>
          <w:b/>
          <w:rtl/>
        </w:rPr>
        <w:t xml:space="preserve">24 לחוק הגנת השכר, התשי"ח-1958 </w:t>
      </w:r>
      <w:r>
        <w:rPr>
          <w:b/>
          <w:rtl/>
        </w:rPr>
        <w:t>–</w:t>
      </w:r>
      <w:r>
        <w:rPr>
          <w:rFonts w:hint="cs"/>
          <w:b/>
          <w:rtl/>
        </w:rPr>
        <w:t xml:space="preserve"> סעיף 2(ב)(7); ניכוי משכרו של העובד הזר בניגוד להוראות סעיף 25 לחוק הגנת השכר, התשי"ח-1958 </w:t>
      </w:r>
      <w:r>
        <w:rPr>
          <w:b/>
          <w:rtl/>
        </w:rPr>
        <w:t>–</w:t>
      </w:r>
      <w:r>
        <w:rPr>
          <w:rFonts w:hint="cs"/>
          <w:b/>
          <w:rtl/>
        </w:rPr>
        <w:t xml:space="preserve"> סעיף 2(ב)(9); הלנה שלא כדין </w:t>
      </w:r>
      <w:r>
        <w:rPr>
          <w:b/>
          <w:rtl/>
        </w:rPr>
        <w:t>–</w:t>
      </w:r>
      <w:r>
        <w:rPr>
          <w:rFonts w:hint="cs"/>
          <w:b/>
          <w:rtl/>
        </w:rPr>
        <w:t xml:space="preserve"> סעיף 2(א)(1); תיווך הלנה שלא כדין </w:t>
      </w:r>
      <w:r>
        <w:rPr>
          <w:b/>
          <w:rtl/>
        </w:rPr>
        <w:t>–</w:t>
      </w:r>
      <w:r>
        <w:rPr>
          <w:rFonts w:hint="cs"/>
          <w:b/>
          <w:rtl/>
        </w:rPr>
        <w:t xml:space="preserve"> סעיף 2(א)(2); תיווך עובד זר שלא כדין </w:t>
      </w:r>
      <w:r>
        <w:rPr>
          <w:b/>
          <w:rtl/>
        </w:rPr>
        <w:t>–</w:t>
      </w:r>
      <w:r>
        <w:rPr>
          <w:rFonts w:hint="cs"/>
          <w:b/>
          <w:rtl/>
        </w:rPr>
        <w:t xml:space="preserve"> סעיף 3; העבדת עובד זר בלי </w:t>
      </w:r>
      <w:r>
        <w:rPr>
          <w:rFonts w:hint="cs"/>
          <w:b/>
          <w:rtl/>
        </w:rPr>
        <w:t xml:space="preserve">לרכוש על חשבונו של המעביד ערכת מגן לצורכי התגוננות אזרחית בעבור העובד הזר </w:t>
      </w:r>
      <w:r>
        <w:rPr>
          <w:b/>
          <w:rtl/>
        </w:rPr>
        <w:t>–</w:t>
      </w:r>
      <w:r>
        <w:rPr>
          <w:rFonts w:hint="cs"/>
          <w:b/>
          <w:rtl/>
        </w:rPr>
        <w:t xml:space="preserve"> סעיף 3א.</w:t>
      </w:r>
    </w:p>
    <w:p w14:paraId="398E343E" w14:textId="77777777" w:rsidR="00000000" w:rsidRDefault="00B90FE9">
      <w:pPr>
        <w:pStyle w:val="af1"/>
        <w:rPr>
          <w:rtl/>
        </w:rPr>
      </w:pPr>
      <w:r>
        <w:rPr>
          <w:rtl/>
        </w:rPr>
        <w:br/>
        <w:t>היו"ר אתי לבני:</w:t>
      </w:r>
    </w:p>
    <w:p w14:paraId="1F77013F" w14:textId="77777777" w:rsidR="00000000" w:rsidRDefault="00B90FE9">
      <w:pPr>
        <w:pStyle w:val="a0"/>
        <w:rPr>
          <w:rtl/>
        </w:rPr>
      </w:pPr>
    </w:p>
    <w:p w14:paraId="337795BE" w14:textId="77777777" w:rsidR="00000000" w:rsidRDefault="00B90FE9">
      <w:pPr>
        <w:pStyle w:val="a0"/>
        <w:rPr>
          <w:rFonts w:hint="cs"/>
          <w:rtl/>
        </w:rPr>
      </w:pPr>
      <w:r>
        <w:rPr>
          <w:rFonts w:hint="cs"/>
          <w:rtl/>
        </w:rPr>
        <w:t xml:space="preserve">השאילתא הבאה, של חבר הכנסת רן כהן, מס' 736 - אינו נוכח; לפרוטוקול. </w:t>
      </w:r>
    </w:p>
    <w:p w14:paraId="0DB87B49" w14:textId="77777777" w:rsidR="00000000" w:rsidRDefault="00B90FE9">
      <w:pPr>
        <w:pStyle w:val="a1"/>
        <w:jc w:val="center"/>
        <w:rPr>
          <w:rtl/>
        </w:rPr>
      </w:pPr>
      <w:r>
        <w:rPr>
          <w:rtl/>
        </w:rPr>
        <w:br/>
      </w:r>
      <w:bookmarkStart w:id="753" w:name="CQ16714FI0016714T14_01_2004_20_02_49"/>
      <w:bookmarkStart w:id="754" w:name="_Toc75077307"/>
      <w:bookmarkEnd w:id="753"/>
      <w:r>
        <w:rPr>
          <w:rtl/>
        </w:rPr>
        <w:t>736. כרטיסי טיסה לעובדים זרים המגורשים מהארץ</w:t>
      </w:r>
      <w:bookmarkEnd w:id="754"/>
    </w:p>
    <w:p w14:paraId="795E4A27" w14:textId="77777777" w:rsidR="00000000" w:rsidRDefault="00B90FE9">
      <w:pPr>
        <w:pStyle w:val="a0"/>
        <w:rPr>
          <w:rtl/>
        </w:rPr>
      </w:pPr>
    </w:p>
    <w:p w14:paraId="314FA192" w14:textId="77777777" w:rsidR="00000000" w:rsidRDefault="00B90FE9">
      <w:pPr>
        <w:pStyle w:val="a0"/>
        <w:ind w:firstLine="0"/>
        <w:rPr>
          <w:rFonts w:hint="cs"/>
          <w:bCs/>
          <w:u w:val="single"/>
        </w:rPr>
      </w:pPr>
      <w:bookmarkStart w:id="755" w:name="ESQ16714"/>
      <w:bookmarkEnd w:id="755"/>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w:t>
      </w:r>
      <w:r>
        <w:rPr>
          <w:bCs/>
          <w:u w:val="single"/>
          <w:rtl/>
        </w:rPr>
        <w:t>סחר</w:t>
      </w:r>
      <w:r>
        <w:rPr>
          <w:rFonts w:hint="cs"/>
          <w:bCs/>
          <w:u w:val="single"/>
          <w:rtl/>
        </w:rPr>
        <w:t xml:space="preserve"> והתעסוקה</w:t>
      </w:r>
    </w:p>
    <w:p w14:paraId="56F62AFD" w14:textId="77777777" w:rsidR="00000000" w:rsidRDefault="00B90FE9">
      <w:pPr>
        <w:pStyle w:val="a0"/>
        <w:ind w:firstLine="720"/>
      </w:pPr>
      <w:r>
        <w:rPr>
          <w:rtl/>
        </w:rPr>
        <w:t>ביום א' בכסל</w:t>
      </w:r>
      <w:r>
        <w:rPr>
          <w:rFonts w:hint="cs"/>
          <w:rtl/>
        </w:rPr>
        <w:t>י</w:t>
      </w:r>
      <w:r>
        <w:rPr>
          <w:rtl/>
        </w:rPr>
        <w:t>ו התשס"ד (26 בנובמבר 2003):</w:t>
      </w:r>
    </w:p>
    <w:p w14:paraId="3CDC1AA8" w14:textId="77777777" w:rsidR="00000000" w:rsidRDefault="00B90FE9">
      <w:pPr>
        <w:pStyle w:val="a0"/>
        <w:rPr>
          <w:rFonts w:hint="cs"/>
          <w:rtl/>
        </w:rPr>
      </w:pPr>
    </w:p>
    <w:p w14:paraId="62F76457" w14:textId="77777777" w:rsidR="00000000" w:rsidRDefault="00B90FE9">
      <w:pPr>
        <w:pStyle w:val="a0"/>
        <w:rPr>
          <w:rFonts w:hint="cs"/>
        </w:rPr>
      </w:pPr>
    </w:p>
    <w:p w14:paraId="47D1381E" w14:textId="77777777" w:rsidR="00000000" w:rsidRDefault="00B90FE9">
      <w:pPr>
        <w:pStyle w:val="a0"/>
        <w:ind w:firstLine="720"/>
      </w:pPr>
      <w:r>
        <w:rPr>
          <w:rtl/>
        </w:rPr>
        <w:t xml:space="preserve">מאז החלה משטרת ההגירה את עבודתה גורשו </w:t>
      </w:r>
      <w:r>
        <w:rPr>
          <w:rFonts w:hint="cs"/>
          <w:rtl/>
        </w:rPr>
        <w:t xml:space="preserve">מהארץ </w:t>
      </w:r>
      <w:r>
        <w:rPr>
          <w:rtl/>
        </w:rPr>
        <w:t xml:space="preserve">אלפי עובדים </w:t>
      </w:r>
      <w:r>
        <w:rPr>
          <w:rFonts w:hint="cs"/>
          <w:rtl/>
        </w:rPr>
        <w:t xml:space="preserve">זרים </w:t>
      </w:r>
      <w:r>
        <w:rPr>
          <w:rtl/>
        </w:rPr>
        <w:t>על חשבון מדינת ישראל.</w:t>
      </w:r>
    </w:p>
    <w:p w14:paraId="4062C0EC" w14:textId="77777777" w:rsidR="00000000" w:rsidRDefault="00B90FE9">
      <w:pPr>
        <w:pStyle w:val="a0"/>
        <w:ind w:firstLine="720"/>
      </w:pPr>
    </w:p>
    <w:p w14:paraId="278FF866" w14:textId="77777777" w:rsidR="00000000" w:rsidRDefault="00B90FE9">
      <w:pPr>
        <w:pStyle w:val="a0"/>
        <w:ind w:firstLine="720"/>
      </w:pPr>
      <w:r>
        <w:rPr>
          <w:rFonts w:hint="cs"/>
          <w:rtl/>
        </w:rPr>
        <w:t>רצוני לשאול</w:t>
      </w:r>
      <w:r>
        <w:rPr>
          <w:rtl/>
        </w:rPr>
        <w:t>:</w:t>
      </w:r>
    </w:p>
    <w:p w14:paraId="593932A6" w14:textId="77777777" w:rsidR="00000000" w:rsidRDefault="00B90FE9">
      <w:pPr>
        <w:pStyle w:val="a0"/>
        <w:ind w:firstLine="720"/>
      </w:pPr>
    </w:p>
    <w:p w14:paraId="02590318" w14:textId="77777777" w:rsidR="00000000" w:rsidRDefault="00B90FE9">
      <w:pPr>
        <w:pStyle w:val="a0"/>
        <w:ind w:firstLine="720"/>
        <w:rPr>
          <w:rtl/>
        </w:rPr>
      </w:pPr>
      <w:r>
        <w:rPr>
          <w:rFonts w:hint="cs"/>
          <w:rtl/>
        </w:rPr>
        <w:t xml:space="preserve">1. </w:t>
      </w:r>
      <w:r>
        <w:rPr>
          <w:rtl/>
        </w:rPr>
        <w:t>כמה כרטיסי טיסה נרכשו עבור העובדים?</w:t>
      </w:r>
    </w:p>
    <w:p w14:paraId="2BD85BB4" w14:textId="77777777" w:rsidR="00000000" w:rsidRDefault="00B90FE9">
      <w:pPr>
        <w:pStyle w:val="a0"/>
        <w:ind w:firstLine="720"/>
        <w:rPr>
          <w:rtl/>
        </w:rPr>
      </w:pPr>
    </w:p>
    <w:p w14:paraId="2642D3C6" w14:textId="77777777" w:rsidR="00000000" w:rsidRDefault="00B90FE9">
      <w:pPr>
        <w:pStyle w:val="a0"/>
        <w:ind w:firstLine="720"/>
        <w:rPr>
          <w:rtl/>
        </w:rPr>
      </w:pPr>
      <w:r>
        <w:rPr>
          <w:rFonts w:hint="cs"/>
          <w:rtl/>
        </w:rPr>
        <w:t xml:space="preserve">2. </w:t>
      </w:r>
      <w:r>
        <w:rPr>
          <w:rtl/>
        </w:rPr>
        <w:t xml:space="preserve">מה </w:t>
      </w:r>
      <w:r>
        <w:rPr>
          <w:rFonts w:hint="cs"/>
          <w:rtl/>
        </w:rPr>
        <w:t xml:space="preserve">היא </w:t>
      </w:r>
      <w:r>
        <w:rPr>
          <w:rtl/>
        </w:rPr>
        <w:t>עלותם הכוללת?</w:t>
      </w:r>
    </w:p>
    <w:p w14:paraId="6CC31311" w14:textId="77777777" w:rsidR="00000000" w:rsidRDefault="00B90FE9">
      <w:pPr>
        <w:pStyle w:val="a0"/>
        <w:ind w:firstLine="720"/>
        <w:rPr>
          <w:rtl/>
        </w:rPr>
      </w:pPr>
    </w:p>
    <w:p w14:paraId="12BF5F9A" w14:textId="77777777" w:rsidR="00000000" w:rsidRDefault="00B90FE9">
      <w:pPr>
        <w:pStyle w:val="a0"/>
        <w:ind w:firstLine="720"/>
        <w:rPr>
          <w:rtl/>
        </w:rPr>
      </w:pPr>
      <w:r>
        <w:rPr>
          <w:rFonts w:hint="cs"/>
          <w:rtl/>
        </w:rPr>
        <w:t xml:space="preserve">3. </w:t>
      </w:r>
      <w:r>
        <w:rPr>
          <w:rtl/>
        </w:rPr>
        <w:t>היכן נרכשו הכרטיסים?</w:t>
      </w:r>
    </w:p>
    <w:p w14:paraId="52C34420" w14:textId="77777777" w:rsidR="00000000" w:rsidRDefault="00B90FE9">
      <w:pPr>
        <w:pStyle w:val="a0"/>
        <w:ind w:firstLine="720"/>
        <w:rPr>
          <w:rtl/>
        </w:rPr>
      </w:pPr>
    </w:p>
    <w:p w14:paraId="28196DC5" w14:textId="77777777" w:rsidR="00000000" w:rsidRDefault="00B90FE9">
      <w:pPr>
        <w:pStyle w:val="a0"/>
        <w:ind w:firstLine="720"/>
        <w:rPr>
          <w:rFonts w:hint="cs"/>
          <w:rtl/>
        </w:rPr>
      </w:pPr>
      <w:r>
        <w:rPr>
          <w:rFonts w:hint="cs"/>
          <w:rtl/>
        </w:rPr>
        <w:t xml:space="preserve">4. </w:t>
      </w:r>
      <w:r>
        <w:rPr>
          <w:rtl/>
        </w:rPr>
        <w:t xml:space="preserve">מה </w:t>
      </w:r>
      <w:r>
        <w:rPr>
          <w:rFonts w:hint="cs"/>
          <w:rtl/>
        </w:rPr>
        <w:t xml:space="preserve">הוא </w:t>
      </w:r>
      <w:r>
        <w:rPr>
          <w:rtl/>
        </w:rPr>
        <w:t>הנ</w:t>
      </w:r>
      <w:r>
        <w:rPr>
          <w:rtl/>
        </w:rPr>
        <w:t xml:space="preserve">והל </w:t>
      </w:r>
      <w:r>
        <w:rPr>
          <w:rFonts w:hint="cs"/>
          <w:rtl/>
        </w:rPr>
        <w:t>ש</w:t>
      </w:r>
      <w:r>
        <w:rPr>
          <w:rtl/>
        </w:rPr>
        <w:t>על</w:t>
      </w:r>
      <w:r>
        <w:rPr>
          <w:rFonts w:hint="cs"/>
          <w:rtl/>
        </w:rPr>
        <w:t>-</w:t>
      </w:r>
      <w:r>
        <w:rPr>
          <w:rtl/>
        </w:rPr>
        <w:t xml:space="preserve">פיו נקבע ממי </w:t>
      </w:r>
      <w:r>
        <w:rPr>
          <w:rFonts w:hint="cs"/>
          <w:rtl/>
        </w:rPr>
        <w:t>י</w:t>
      </w:r>
      <w:r>
        <w:rPr>
          <w:rtl/>
        </w:rPr>
        <w:t xml:space="preserve">ירכשו הכרטיסים, </w:t>
      </w:r>
      <w:r>
        <w:rPr>
          <w:rFonts w:hint="cs"/>
          <w:rtl/>
        </w:rPr>
        <w:t>ו</w:t>
      </w:r>
      <w:r>
        <w:rPr>
          <w:rtl/>
        </w:rPr>
        <w:t>האם התקיים מכרז?</w:t>
      </w:r>
    </w:p>
    <w:p w14:paraId="7294F8DA" w14:textId="77777777" w:rsidR="00000000" w:rsidRDefault="00B90FE9">
      <w:pPr>
        <w:pStyle w:val="a0"/>
        <w:rPr>
          <w:rFonts w:hint="cs"/>
          <w:rtl/>
        </w:rPr>
      </w:pPr>
      <w:r>
        <w:rPr>
          <w:rtl/>
        </w:rPr>
        <w:br/>
      </w:r>
      <w:r>
        <w:rPr>
          <w:rFonts w:hint="cs"/>
          <w:b/>
          <w:bCs/>
          <w:u w:val="single"/>
          <w:rtl/>
        </w:rPr>
        <w:t>תשובת סגן שר התעשייה, המסחר והתעסוקה מיכאל רצון:</w:t>
      </w:r>
    </w:p>
    <w:p w14:paraId="581BBEAD" w14:textId="77777777" w:rsidR="00000000" w:rsidRDefault="00B90FE9">
      <w:pPr>
        <w:pStyle w:val="a0"/>
        <w:ind w:firstLine="0"/>
        <w:rPr>
          <w:rFonts w:hint="cs"/>
          <w:rtl/>
        </w:rPr>
      </w:pPr>
      <w:r>
        <w:rPr>
          <w:rFonts w:hint="cs"/>
          <w:rtl/>
        </w:rPr>
        <w:t>(לא נקראה, נמסרה לפרוטוקול)</w:t>
      </w:r>
    </w:p>
    <w:p w14:paraId="3B6ED9E0" w14:textId="77777777" w:rsidR="00000000" w:rsidRDefault="00B90FE9">
      <w:pPr>
        <w:pStyle w:val="a0"/>
        <w:rPr>
          <w:rFonts w:hint="cs"/>
          <w:b/>
          <w:bCs/>
          <w:rtl/>
        </w:rPr>
      </w:pPr>
    </w:p>
    <w:p w14:paraId="26A936DA" w14:textId="77777777" w:rsidR="00000000" w:rsidRDefault="00B90FE9">
      <w:pPr>
        <w:pStyle w:val="a0"/>
        <w:rPr>
          <w:rFonts w:hint="cs"/>
          <w:b/>
          <w:rtl/>
        </w:rPr>
      </w:pPr>
      <w:r>
        <w:rPr>
          <w:rFonts w:hint="cs"/>
          <w:b/>
          <w:rtl/>
        </w:rPr>
        <w:t xml:space="preserve">1-4. סך הכול הורחקו על-ידי מינהלת ההגירה מיום הקמתה ב-1 בספטמבר 2002 </w:t>
      </w:r>
      <w:r>
        <w:rPr>
          <w:b/>
          <w:rtl/>
        </w:rPr>
        <w:t>–</w:t>
      </w:r>
      <w:r>
        <w:rPr>
          <w:rFonts w:hint="cs"/>
          <w:b/>
          <w:rtl/>
        </w:rPr>
        <w:t xml:space="preserve"> 23,719 איש. מתוכם הורחקו על חשבון המדינה 10,595 אי</w:t>
      </w:r>
      <w:r>
        <w:rPr>
          <w:rFonts w:hint="cs"/>
          <w:b/>
          <w:rtl/>
        </w:rPr>
        <w:t xml:space="preserve">ש. כלומר, 13,124 איש רכשו כרטיסי טיסה בעצמם. </w:t>
      </w:r>
    </w:p>
    <w:p w14:paraId="44A9FFD1" w14:textId="77777777" w:rsidR="00000000" w:rsidRDefault="00B90FE9">
      <w:pPr>
        <w:pStyle w:val="a0"/>
        <w:rPr>
          <w:rFonts w:hint="cs"/>
          <w:b/>
          <w:bCs/>
          <w:rtl/>
        </w:rPr>
      </w:pPr>
    </w:p>
    <w:p w14:paraId="48C7DEB9" w14:textId="77777777" w:rsidR="00000000" w:rsidRDefault="00B90FE9">
      <w:pPr>
        <w:pStyle w:val="a0"/>
        <w:rPr>
          <w:rFonts w:hint="cs"/>
          <w:b/>
          <w:rtl/>
        </w:rPr>
      </w:pPr>
      <w:r>
        <w:rPr>
          <w:rFonts w:hint="cs"/>
          <w:b/>
          <w:rtl/>
        </w:rPr>
        <w:t>עלות הכרטיסים שהונפקו עד ליום 31 בנובמבר היא 19.5 מיליון שקל.</w:t>
      </w:r>
    </w:p>
    <w:p w14:paraId="36B84B54" w14:textId="77777777" w:rsidR="00000000" w:rsidRDefault="00B90FE9">
      <w:pPr>
        <w:pStyle w:val="a0"/>
        <w:rPr>
          <w:rFonts w:hint="cs"/>
          <w:b/>
          <w:rtl/>
        </w:rPr>
      </w:pPr>
    </w:p>
    <w:p w14:paraId="572EB37A" w14:textId="77777777" w:rsidR="00000000" w:rsidRDefault="00B90FE9">
      <w:pPr>
        <w:pStyle w:val="a0"/>
        <w:rPr>
          <w:rFonts w:hint="cs"/>
          <w:b/>
          <w:rtl/>
        </w:rPr>
      </w:pPr>
      <w:r>
        <w:rPr>
          <w:rFonts w:hint="cs"/>
          <w:b/>
          <w:rtl/>
        </w:rPr>
        <w:t>עד לחודש יוני 2003 נרכשו כרטיסי טיסה מסוכני הנסיעות של "ורד טורס" ו"אופיר טורס" דרך הסכם של משרד העבודה שהיה עמם. מחודש יוני 2003 ואילך כרטיסי הטי</w:t>
      </w:r>
      <w:r>
        <w:rPr>
          <w:rFonts w:hint="cs"/>
          <w:b/>
          <w:rtl/>
        </w:rPr>
        <w:t xml:space="preserve">סה נרכשים משלושה סוכנים שזכו במכרז משטרת ישראל: "אשת טורס", "ב.ד. גרייבר" ו"אופיר טורס". </w:t>
      </w:r>
    </w:p>
    <w:p w14:paraId="35A8209E" w14:textId="77777777" w:rsidR="00000000" w:rsidRDefault="00B90FE9">
      <w:pPr>
        <w:pStyle w:val="a0"/>
        <w:rPr>
          <w:rFonts w:hint="cs"/>
          <w:b/>
          <w:rtl/>
        </w:rPr>
      </w:pPr>
    </w:p>
    <w:p w14:paraId="0DF82A50" w14:textId="77777777" w:rsidR="00000000" w:rsidRDefault="00B90FE9">
      <w:pPr>
        <w:pStyle w:val="a0"/>
        <w:rPr>
          <w:rFonts w:hint="cs"/>
          <w:b/>
          <w:rtl/>
        </w:rPr>
      </w:pPr>
      <w:r>
        <w:rPr>
          <w:rFonts w:hint="cs"/>
          <w:b/>
          <w:rtl/>
        </w:rPr>
        <w:t xml:space="preserve">שיטת רכישת הכרטיסים היא על-ידי תמחור בין שלושת הסוכנים, כשההצעה הזולה ביותר לכרטיס מתקבלת. </w:t>
      </w:r>
    </w:p>
    <w:p w14:paraId="047BFB89" w14:textId="77777777" w:rsidR="00000000" w:rsidRDefault="00B90FE9">
      <w:pPr>
        <w:pStyle w:val="af1"/>
        <w:rPr>
          <w:rtl/>
        </w:rPr>
      </w:pPr>
      <w:r>
        <w:rPr>
          <w:rtl/>
        </w:rPr>
        <w:br/>
        <w:t>היו"ר אתי לבני:</w:t>
      </w:r>
    </w:p>
    <w:p w14:paraId="236D5A4A" w14:textId="77777777" w:rsidR="00000000" w:rsidRDefault="00B90FE9">
      <w:pPr>
        <w:pStyle w:val="a0"/>
        <w:rPr>
          <w:rtl/>
        </w:rPr>
      </w:pPr>
    </w:p>
    <w:p w14:paraId="352D801B" w14:textId="77777777" w:rsidR="00000000" w:rsidRDefault="00B90FE9">
      <w:pPr>
        <w:pStyle w:val="a0"/>
        <w:rPr>
          <w:rFonts w:hint="cs"/>
          <w:rtl/>
        </w:rPr>
      </w:pPr>
      <w:r>
        <w:rPr>
          <w:rFonts w:hint="cs"/>
          <w:rtl/>
        </w:rPr>
        <w:t xml:space="preserve">השאילתא הבאה, של חבר הכנסת אלי בן-מנחם, מס' 803 - אינו </w:t>
      </w:r>
      <w:r>
        <w:rPr>
          <w:rFonts w:hint="cs"/>
          <w:rtl/>
        </w:rPr>
        <w:t xml:space="preserve">נוכח; לפרוטוקול. </w:t>
      </w:r>
    </w:p>
    <w:p w14:paraId="2D9860A1" w14:textId="77777777" w:rsidR="00000000" w:rsidRDefault="00B90FE9">
      <w:pPr>
        <w:pStyle w:val="a1"/>
        <w:jc w:val="center"/>
        <w:rPr>
          <w:rtl/>
        </w:rPr>
      </w:pPr>
      <w:r>
        <w:rPr>
          <w:rtl/>
        </w:rPr>
        <w:br/>
      </w:r>
      <w:bookmarkStart w:id="756" w:name="CQ17649FI0017649T14_01_2004_20_06_04"/>
      <w:bookmarkStart w:id="757" w:name="_Toc75077308"/>
      <w:bookmarkEnd w:id="756"/>
      <w:r>
        <w:rPr>
          <w:rtl/>
        </w:rPr>
        <w:t>803. ה</w:t>
      </w:r>
      <w:r>
        <w:rPr>
          <w:rFonts w:hint="cs"/>
          <w:rtl/>
        </w:rPr>
        <w:t>פחת</w:t>
      </w:r>
      <w:r>
        <w:rPr>
          <w:rtl/>
        </w:rPr>
        <w:t xml:space="preserve">ת </w:t>
      </w:r>
      <w:r>
        <w:rPr>
          <w:rFonts w:hint="cs"/>
          <w:rtl/>
        </w:rPr>
        <w:t>תכולה ב</w:t>
      </w:r>
      <w:r>
        <w:rPr>
          <w:rtl/>
        </w:rPr>
        <w:t>אריזות מוצרים</w:t>
      </w:r>
      <w:bookmarkEnd w:id="757"/>
    </w:p>
    <w:p w14:paraId="49BFCBA4" w14:textId="77777777" w:rsidR="00000000" w:rsidRDefault="00B90FE9">
      <w:pPr>
        <w:pStyle w:val="a0"/>
        <w:rPr>
          <w:rtl/>
        </w:rPr>
      </w:pPr>
    </w:p>
    <w:p w14:paraId="5DF43389" w14:textId="77777777" w:rsidR="00000000" w:rsidRDefault="00B90FE9">
      <w:pPr>
        <w:pStyle w:val="a0"/>
        <w:ind w:firstLine="0"/>
        <w:rPr>
          <w:rFonts w:hint="cs"/>
          <w:bCs/>
          <w:u w:val="single"/>
        </w:rPr>
      </w:pPr>
      <w:bookmarkStart w:id="758" w:name="ESQ17649"/>
      <w:bookmarkEnd w:id="758"/>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יי</w:t>
      </w:r>
      <w:r>
        <w:rPr>
          <w:bCs/>
          <w:u w:val="single"/>
          <w:rtl/>
        </w:rPr>
        <w:t>ה</w:t>
      </w:r>
      <w:r>
        <w:rPr>
          <w:rFonts w:hint="cs"/>
          <w:bCs/>
          <w:u w:val="single"/>
          <w:rtl/>
        </w:rPr>
        <w:t>,</w:t>
      </w:r>
      <w:r>
        <w:rPr>
          <w:bCs/>
          <w:u w:val="single"/>
          <w:rtl/>
        </w:rPr>
        <w:t xml:space="preserve"> המסחר</w:t>
      </w:r>
      <w:r>
        <w:rPr>
          <w:rFonts w:hint="cs"/>
          <w:bCs/>
          <w:u w:val="single"/>
          <w:rtl/>
        </w:rPr>
        <w:t xml:space="preserve"> ותעסוקה</w:t>
      </w:r>
    </w:p>
    <w:p w14:paraId="7C69EA41" w14:textId="77777777" w:rsidR="00000000" w:rsidRDefault="00B90FE9">
      <w:pPr>
        <w:pStyle w:val="a0"/>
        <w:ind w:firstLine="720"/>
        <w:rPr>
          <w:rFonts w:hint="cs"/>
          <w:rtl/>
        </w:rPr>
      </w:pPr>
      <w:r>
        <w:rPr>
          <w:rtl/>
        </w:rPr>
        <w:t>ביום ח' בכסל</w:t>
      </w:r>
      <w:r>
        <w:rPr>
          <w:rFonts w:hint="cs"/>
          <w:rtl/>
        </w:rPr>
        <w:t>י</w:t>
      </w:r>
      <w:r>
        <w:rPr>
          <w:rtl/>
        </w:rPr>
        <w:t>ו התשס"ד (3 בדצמבר 2003):</w:t>
      </w:r>
    </w:p>
    <w:p w14:paraId="064CB781" w14:textId="77777777" w:rsidR="00000000" w:rsidRDefault="00B90FE9">
      <w:pPr>
        <w:pStyle w:val="a0"/>
        <w:rPr>
          <w:rFonts w:hint="cs"/>
        </w:rPr>
      </w:pPr>
    </w:p>
    <w:p w14:paraId="482874F4" w14:textId="77777777" w:rsidR="00000000" w:rsidRDefault="00B90FE9">
      <w:pPr>
        <w:pStyle w:val="a0"/>
        <w:ind w:firstLine="720"/>
      </w:pPr>
      <w:r>
        <w:rPr>
          <w:rtl/>
        </w:rPr>
        <w:t>באחרונה פורסם כי משרד</w:t>
      </w:r>
      <w:r>
        <w:rPr>
          <w:rFonts w:hint="cs"/>
          <w:rtl/>
        </w:rPr>
        <w:t>ך</w:t>
      </w:r>
      <w:r>
        <w:rPr>
          <w:rtl/>
        </w:rPr>
        <w:t xml:space="preserve"> יחקור </w:t>
      </w:r>
      <w:r>
        <w:rPr>
          <w:rFonts w:hint="cs"/>
          <w:rtl/>
        </w:rPr>
        <w:t>חשד ש</w:t>
      </w:r>
      <w:r>
        <w:rPr>
          <w:rtl/>
        </w:rPr>
        <w:t>יצרנים ויבואנים משווקים מוצרים באריזות מוקטנות או במשקל מופחת.</w:t>
      </w:r>
    </w:p>
    <w:p w14:paraId="531B8B1B" w14:textId="77777777" w:rsidR="00000000" w:rsidRDefault="00B90FE9">
      <w:pPr>
        <w:pStyle w:val="a0"/>
        <w:ind w:firstLine="720"/>
      </w:pPr>
    </w:p>
    <w:p w14:paraId="62B47C2C" w14:textId="77777777" w:rsidR="00000000" w:rsidRDefault="00B90FE9">
      <w:pPr>
        <w:pStyle w:val="a0"/>
        <w:ind w:firstLine="720"/>
      </w:pPr>
      <w:r>
        <w:rPr>
          <w:rFonts w:hint="cs"/>
          <w:rtl/>
        </w:rPr>
        <w:t>רצוני לשאול</w:t>
      </w:r>
      <w:r>
        <w:rPr>
          <w:rtl/>
        </w:rPr>
        <w:t>:</w:t>
      </w:r>
    </w:p>
    <w:p w14:paraId="410C9D5E" w14:textId="77777777" w:rsidR="00000000" w:rsidRDefault="00B90FE9">
      <w:pPr>
        <w:pStyle w:val="a0"/>
        <w:ind w:firstLine="720"/>
      </w:pPr>
    </w:p>
    <w:p w14:paraId="1BFE02E1" w14:textId="77777777" w:rsidR="00000000" w:rsidRDefault="00B90FE9">
      <w:pPr>
        <w:pStyle w:val="a0"/>
        <w:ind w:firstLine="720"/>
        <w:rPr>
          <w:rtl/>
        </w:rPr>
      </w:pPr>
      <w:r>
        <w:rPr>
          <w:rFonts w:hint="cs"/>
          <w:rtl/>
        </w:rPr>
        <w:t xml:space="preserve">1. </w:t>
      </w:r>
      <w:r>
        <w:rPr>
          <w:rtl/>
        </w:rPr>
        <w:t xml:space="preserve">כיצד </w:t>
      </w:r>
      <w:r>
        <w:rPr>
          <w:rFonts w:hint="cs"/>
          <w:rtl/>
        </w:rPr>
        <w:t xml:space="preserve">יילחם </w:t>
      </w:r>
      <w:r>
        <w:rPr>
          <w:rtl/>
        </w:rPr>
        <w:t>המשרד בתופעה?</w:t>
      </w:r>
    </w:p>
    <w:p w14:paraId="7AC14282" w14:textId="77777777" w:rsidR="00000000" w:rsidRDefault="00B90FE9">
      <w:pPr>
        <w:pStyle w:val="a0"/>
        <w:ind w:firstLine="720"/>
        <w:rPr>
          <w:rtl/>
        </w:rPr>
      </w:pPr>
    </w:p>
    <w:p w14:paraId="63216E16" w14:textId="77777777" w:rsidR="00000000" w:rsidRDefault="00B90FE9">
      <w:pPr>
        <w:pStyle w:val="a0"/>
        <w:ind w:firstLine="720"/>
        <w:rPr>
          <w:rtl/>
        </w:rPr>
      </w:pPr>
      <w:r>
        <w:rPr>
          <w:rFonts w:hint="cs"/>
          <w:rtl/>
        </w:rPr>
        <w:t xml:space="preserve">2. </w:t>
      </w:r>
      <w:r>
        <w:rPr>
          <w:rtl/>
        </w:rPr>
        <w:t xml:space="preserve">האם למשרד הכלים </w:t>
      </w:r>
      <w:r>
        <w:rPr>
          <w:rFonts w:hint="cs"/>
          <w:rtl/>
        </w:rPr>
        <w:t>לאכיפת</w:t>
      </w:r>
      <w:r>
        <w:rPr>
          <w:rtl/>
        </w:rPr>
        <w:t xml:space="preserve"> חוק הגנת הצרכן, בייחוד לאחר הקיצוצים המתוכננים?</w:t>
      </w:r>
    </w:p>
    <w:p w14:paraId="14891B62" w14:textId="77777777" w:rsidR="00000000" w:rsidRDefault="00B90FE9">
      <w:pPr>
        <w:pStyle w:val="a0"/>
        <w:ind w:firstLine="720"/>
        <w:rPr>
          <w:rtl/>
        </w:rPr>
      </w:pPr>
    </w:p>
    <w:p w14:paraId="6AEC4CD3" w14:textId="77777777" w:rsidR="00000000" w:rsidRDefault="00B90FE9">
      <w:pPr>
        <w:pStyle w:val="a0"/>
        <w:ind w:firstLine="720"/>
        <w:rPr>
          <w:rtl/>
        </w:rPr>
      </w:pPr>
      <w:r>
        <w:rPr>
          <w:rFonts w:hint="cs"/>
          <w:rtl/>
        </w:rPr>
        <w:t xml:space="preserve">3. </w:t>
      </w:r>
      <w:r>
        <w:rPr>
          <w:rtl/>
        </w:rPr>
        <w:t>מה</w:t>
      </w:r>
      <w:r>
        <w:rPr>
          <w:rFonts w:hint="cs"/>
          <w:rtl/>
        </w:rPr>
        <w:t xml:space="preserve"> היא </w:t>
      </w:r>
      <w:r>
        <w:rPr>
          <w:rtl/>
        </w:rPr>
        <w:t xml:space="preserve">מדיניות המשרד בנוגע לאמצעים שיינקטו </w:t>
      </w:r>
      <w:r>
        <w:rPr>
          <w:rFonts w:hint="cs"/>
          <w:rtl/>
        </w:rPr>
        <w:t>במקרים של הטעיית צרכנים על-ידי</w:t>
      </w:r>
      <w:r>
        <w:rPr>
          <w:rtl/>
        </w:rPr>
        <w:t xml:space="preserve"> יצרנים?</w:t>
      </w:r>
    </w:p>
    <w:p w14:paraId="064C2CC6" w14:textId="77777777" w:rsidR="00000000" w:rsidRDefault="00B90FE9">
      <w:pPr>
        <w:pStyle w:val="a0"/>
        <w:ind w:firstLine="720"/>
        <w:rPr>
          <w:rtl/>
        </w:rPr>
      </w:pPr>
    </w:p>
    <w:p w14:paraId="335E4D9F" w14:textId="77777777" w:rsidR="00000000" w:rsidRDefault="00B90FE9">
      <w:pPr>
        <w:bidi/>
        <w:rPr>
          <w:rFonts w:hint="cs"/>
          <w:rtl/>
        </w:rPr>
      </w:pPr>
      <w:r>
        <w:rPr>
          <w:rFonts w:hint="cs"/>
          <w:rtl/>
        </w:rPr>
        <w:br/>
      </w:r>
    </w:p>
    <w:p w14:paraId="43D48E40" w14:textId="77777777" w:rsidR="00000000" w:rsidRDefault="00B90FE9">
      <w:pPr>
        <w:pStyle w:val="a0"/>
        <w:ind w:firstLine="0"/>
        <w:rPr>
          <w:b/>
        </w:rPr>
      </w:pPr>
      <w:r>
        <w:rPr>
          <w:rFonts w:hint="eastAsia"/>
          <w:b/>
          <w:bCs/>
          <w:u w:val="single"/>
          <w:rtl/>
        </w:rPr>
        <w:t>תשובת</w:t>
      </w:r>
      <w:r>
        <w:rPr>
          <w:b/>
          <w:bCs/>
          <w:u w:val="single"/>
          <w:rtl/>
        </w:rPr>
        <w:t xml:space="preserve"> סגן שר התעשייה, המסחר והתעסוקה מיכאל רצון:</w:t>
      </w:r>
    </w:p>
    <w:p w14:paraId="4C61FDA6" w14:textId="77777777" w:rsidR="00000000" w:rsidRDefault="00B90FE9">
      <w:pPr>
        <w:pStyle w:val="a0"/>
        <w:ind w:firstLine="0"/>
        <w:rPr>
          <w:rtl/>
        </w:rPr>
      </w:pPr>
      <w:r>
        <w:rPr>
          <w:rtl/>
        </w:rPr>
        <w:t>(לא נקראה, נ</w:t>
      </w:r>
      <w:r>
        <w:rPr>
          <w:rtl/>
        </w:rPr>
        <w:t>מסרה לפרוטוקול)</w:t>
      </w:r>
    </w:p>
    <w:p w14:paraId="664C9F52" w14:textId="77777777" w:rsidR="00000000" w:rsidRDefault="00B90FE9">
      <w:pPr>
        <w:bidi/>
        <w:rPr>
          <w:rFonts w:hint="cs"/>
          <w:rtl/>
        </w:rPr>
      </w:pPr>
    </w:p>
    <w:p w14:paraId="2488FAB6" w14:textId="77777777" w:rsidR="00000000" w:rsidRDefault="00B90FE9">
      <w:pPr>
        <w:pStyle w:val="a0"/>
        <w:rPr>
          <w:rFonts w:hint="cs"/>
          <w:rtl/>
        </w:rPr>
      </w:pPr>
      <w:r>
        <w:rPr>
          <w:rFonts w:hint="cs"/>
          <w:rtl/>
        </w:rPr>
        <w:t>1. במחוז תל-אביב והמרכז של המשרד נערכת חקירה בחשד לעבירות לכאורה על חוק הגנת הצרכן. הצעדים שיינקטו יהיו פועל יוצא של תוצאות החקירה. אם ייקבע כי קיימות ראיות המצביעות על עבירה פלילית, יוגשו כתבי אישום בהתאם להחלטת הלשכה המשפטית. אם לא יימצא</w:t>
      </w:r>
      <w:r>
        <w:rPr>
          <w:rFonts w:hint="cs"/>
          <w:rtl/>
        </w:rPr>
        <w:t>ו ראיות לעבירה פלילית, נשקול נקיטת צעדים אדמיניסטרטיביים, למשל תיקון חוק הגנת הצרכן באופן שיחייב נוסף על הצגת מחיר המוצר גם הצגת מחיר המוצר ליחידת מידה או משקל, למשל מחיר לק"ג או ל-100 גרם או מחיר לטיטול. דבר זה ייתן לצרכנים  יכולת טובה יותר להשוות בין יחי</w:t>
      </w:r>
      <w:r>
        <w:rPr>
          <w:rFonts w:hint="cs"/>
          <w:rtl/>
        </w:rPr>
        <w:t xml:space="preserve">דות משקל זהות, והם לא יושפעו מהגדלה או ההקטנה של האריזה. </w:t>
      </w:r>
    </w:p>
    <w:p w14:paraId="3606DD80" w14:textId="77777777" w:rsidR="00000000" w:rsidRDefault="00B90FE9">
      <w:pPr>
        <w:pStyle w:val="a0"/>
        <w:rPr>
          <w:rFonts w:hint="cs"/>
          <w:rtl/>
        </w:rPr>
      </w:pPr>
    </w:p>
    <w:p w14:paraId="406C58FB" w14:textId="77777777" w:rsidR="00000000" w:rsidRDefault="00B90FE9">
      <w:pPr>
        <w:pStyle w:val="a0"/>
        <w:rPr>
          <w:rFonts w:hint="cs"/>
          <w:rtl/>
        </w:rPr>
      </w:pPr>
      <w:r>
        <w:rPr>
          <w:rFonts w:hint="cs"/>
          <w:rtl/>
        </w:rPr>
        <w:t>2. הכלים העומדים לאכיפת חוק הגנת הצרכן קיימים, אולם יש לשער כי הצמצומים בתקציב שפגעו גם בתחום הצרכנות עלולים לפגוע במידת-מה גם בהיקף האכיפה. עם זאת, אנו ערוכים למקסם את פעולתנו בתקציב הקיים.</w:t>
      </w:r>
    </w:p>
    <w:p w14:paraId="179E7B17" w14:textId="77777777" w:rsidR="00000000" w:rsidRDefault="00B90FE9">
      <w:pPr>
        <w:pStyle w:val="a0"/>
        <w:rPr>
          <w:rFonts w:hint="cs"/>
          <w:rtl/>
        </w:rPr>
      </w:pPr>
    </w:p>
    <w:p w14:paraId="35E4D608" w14:textId="77777777" w:rsidR="00000000" w:rsidRDefault="00B90FE9">
      <w:pPr>
        <w:pStyle w:val="a0"/>
        <w:rPr>
          <w:rFonts w:hint="cs"/>
          <w:rtl/>
        </w:rPr>
      </w:pPr>
      <w:r>
        <w:rPr>
          <w:rFonts w:hint="cs"/>
          <w:rtl/>
        </w:rPr>
        <w:t>3. יי</w:t>
      </w:r>
      <w:r>
        <w:rPr>
          <w:rFonts w:hint="cs"/>
          <w:rtl/>
        </w:rPr>
        <w:t xml:space="preserve">נקטו כל אותם אמצעים שבסמכות המשרד המוכרים לך מהתקופה שבה כיהנת כסגן שר במשרד התמ"ס. יבוצעו חקירות פליליות ויוגשו כתבי אישום בהתאם לצורך. בנוסף יופעלו אמצעים מינהליים להפסקת עבירות. </w:t>
      </w:r>
    </w:p>
    <w:p w14:paraId="26F3BEFC" w14:textId="77777777" w:rsidR="00000000" w:rsidRDefault="00B90FE9">
      <w:pPr>
        <w:pStyle w:val="a0"/>
        <w:rPr>
          <w:rFonts w:hint="cs"/>
          <w:rtl/>
        </w:rPr>
      </w:pPr>
    </w:p>
    <w:p w14:paraId="6FF2875C" w14:textId="77777777" w:rsidR="00000000" w:rsidRDefault="00B90FE9">
      <w:pPr>
        <w:pStyle w:val="af1"/>
        <w:rPr>
          <w:rtl/>
        </w:rPr>
      </w:pPr>
      <w:r>
        <w:rPr>
          <w:rtl/>
        </w:rPr>
        <w:t>היו"ר אתי לבני:</w:t>
      </w:r>
    </w:p>
    <w:p w14:paraId="463FCF01" w14:textId="77777777" w:rsidR="00000000" w:rsidRDefault="00B90FE9">
      <w:pPr>
        <w:pStyle w:val="a0"/>
        <w:rPr>
          <w:rtl/>
        </w:rPr>
      </w:pPr>
    </w:p>
    <w:p w14:paraId="18F53980" w14:textId="77777777" w:rsidR="00000000" w:rsidRDefault="00B90FE9">
      <w:pPr>
        <w:pStyle w:val="a0"/>
        <w:rPr>
          <w:rFonts w:hint="cs"/>
          <w:rtl/>
        </w:rPr>
      </w:pPr>
      <w:r>
        <w:rPr>
          <w:rFonts w:hint="cs"/>
          <w:rtl/>
        </w:rPr>
        <w:t>השאילתא הבאה, של חבר הכנסת יצחק הרצוג, שמספרה 822 - אינו</w:t>
      </w:r>
      <w:r>
        <w:rPr>
          <w:rFonts w:hint="cs"/>
          <w:rtl/>
        </w:rPr>
        <w:t xml:space="preserve"> נוכח; לפרוטוקול.</w:t>
      </w:r>
    </w:p>
    <w:p w14:paraId="12AB98B4" w14:textId="77777777" w:rsidR="00000000" w:rsidRDefault="00B90FE9">
      <w:pPr>
        <w:pStyle w:val="a1"/>
        <w:jc w:val="center"/>
        <w:rPr>
          <w:rtl/>
        </w:rPr>
      </w:pPr>
    </w:p>
    <w:p w14:paraId="5C0DE384" w14:textId="77777777" w:rsidR="00000000" w:rsidRDefault="00B90FE9">
      <w:pPr>
        <w:pStyle w:val="a1"/>
        <w:jc w:val="center"/>
        <w:rPr>
          <w:rtl/>
        </w:rPr>
      </w:pPr>
      <w:bookmarkStart w:id="759" w:name="CQ17651FI0017651T14_01_2004_20_07_15"/>
      <w:bookmarkStart w:id="760" w:name="_Toc75077309"/>
      <w:bookmarkEnd w:id="759"/>
      <w:r>
        <w:rPr>
          <w:rtl/>
        </w:rPr>
        <w:t>822. אזור התעסוקה רהט</w:t>
      </w:r>
      <w:r>
        <w:rPr>
          <w:rFonts w:hint="cs"/>
          <w:rtl/>
        </w:rPr>
        <w:t>-</w:t>
      </w:r>
      <w:r>
        <w:rPr>
          <w:rtl/>
        </w:rPr>
        <w:t>-להבים-</w:t>
      </w:r>
      <w:r>
        <w:rPr>
          <w:rFonts w:hint="cs"/>
          <w:rtl/>
        </w:rPr>
        <w:t>-</w:t>
      </w:r>
      <w:r>
        <w:rPr>
          <w:rtl/>
        </w:rPr>
        <w:t>בני-שמעון</w:t>
      </w:r>
      <w:bookmarkEnd w:id="760"/>
    </w:p>
    <w:p w14:paraId="1BDE2CA7" w14:textId="77777777" w:rsidR="00000000" w:rsidRDefault="00B90FE9">
      <w:pPr>
        <w:pStyle w:val="a0"/>
        <w:rPr>
          <w:rtl/>
        </w:rPr>
      </w:pPr>
    </w:p>
    <w:p w14:paraId="3563B326" w14:textId="77777777" w:rsidR="00000000" w:rsidRDefault="00B90FE9">
      <w:pPr>
        <w:pStyle w:val="a0"/>
        <w:ind w:firstLine="0"/>
        <w:rPr>
          <w:rFonts w:hint="cs"/>
          <w:bCs/>
          <w:u w:val="single"/>
        </w:rPr>
      </w:pPr>
      <w:bookmarkStart w:id="761" w:name="ESQ17651"/>
      <w:bookmarkEnd w:id="761"/>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4CDC8049" w14:textId="77777777" w:rsidR="00000000" w:rsidRDefault="00B90FE9">
      <w:pPr>
        <w:pStyle w:val="a0"/>
        <w:ind w:firstLine="720"/>
      </w:pPr>
      <w:r>
        <w:rPr>
          <w:rtl/>
        </w:rPr>
        <w:t>ביום ח' בכסל</w:t>
      </w:r>
      <w:r>
        <w:rPr>
          <w:rFonts w:hint="cs"/>
          <w:rtl/>
        </w:rPr>
        <w:t>י</w:t>
      </w:r>
      <w:r>
        <w:rPr>
          <w:rtl/>
        </w:rPr>
        <w:t>ו התשס"ד (3 בדצמבר 2003):</w:t>
      </w:r>
    </w:p>
    <w:p w14:paraId="4232554C" w14:textId="77777777" w:rsidR="00000000" w:rsidRDefault="00B90FE9">
      <w:pPr>
        <w:pStyle w:val="a0"/>
        <w:rPr>
          <w:rFonts w:hint="cs"/>
          <w:rtl/>
        </w:rPr>
      </w:pPr>
    </w:p>
    <w:p w14:paraId="1FFF2A37" w14:textId="77777777" w:rsidR="00000000" w:rsidRDefault="00B90FE9">
      <w:pPr>
        <w:pStyle w:val="a0"/>
        <w:ind w:firstLine="720"/>
      </w:pPr>
      <w:r>
        <w:rPr>
          <w:rFonts w:hint="cs"/>
          <w:rtl/>
        </w:rPr>
        <w:t xml:space="preserve">ראש המועצה האזורית בני-שמעון טוען, כי </w:t>
      </w:r>
      <w:r>
        <w:rPr>
          <w:rtl/>
        </w:rPr>
        <w:t>סיום תכנונו המפורט של אזור התעסוקה רהט</w:t>
      </w:r>
      <w:r>
        <w:rPr>
          <w:rFonts w:hint="cs"/>
          <w:rtl/>
        </w:rPr>
        <w:t>–</w:t>
      </w:r>
      <w:r>
        <w:rPr>
          <w:rtl/>
        </w:rPr>
        <w:t>להבים</w:t>
      </w:r>
      <w:r>
        <w:rPr>
          <w:rFonts w:hint="cs"/>
          <w:rtl/>
        </w:rPr>
        <w:t>–</w:t>
      </w:r>
      <w:r>
        <w:rPr>
          <w:rtl/>
        </w:rPr>
        <w:t>בני</w:t>
      </w:r>
      <w:r>
        <w:rPr>
          <w:rFonts w:hint="cs"/>
          <w:rtl/>
        </w:rPr>
        <w:t>-</w:t>
      </w:r>
      <w:r>
        <w:rPr>
          <w:rtl/>
        </w:rPr>
        <w:t>שמעון מתעכב בש</w:t>
      </w:r>
      <w:r>
        <w:rPr>
          <w:rtl/>
        </w:rPr>
        <w:t>ל אי</w:t>
      </w:r>
      <w:r>
        <w:rPr>
          <w:rFonts w:hint="cs"/>
          <w:rtl/>
        </w:rPr>
        <w:t>-</w:t>
      </w:r>
      <w:r>
        <w:rPr>
          <w:rtl/>
        </w:rPr>
        <w:t>העברת 1.5 מ</w:t>
      </w:r>
      <w:r>
        <w:rPr>
          <w:rFonts w:hint="cs"/>
          <w:rtl/>
        </w:rPr>
        <w:t>י</w:t>
      </w:r>
      <w:r>
        <w:rPr>
          <w:rtl/>
        </w:rPr>
        <w:t>ליון שקלים ממשרד</w:t>
      </w:r>
      <w:r>
        <w:rPr>
          <w:rFonts w:hint="cs"/>
          <w:rtl/>
        </w:rPr>
        <w:t>ך</w:t>
      </w:r>
      <w:r>
        <w:rPr>
          <w:rtl/>
        </w:rPr>
        <w:t xml:space="preserve"> לצורך כך.</w:t>
      </w:r>
    </w:p>
    <w:p w14:paraId="1B033F26" w14:textId="77777777" w:rsidR="00000000" w:rsidRDefault="00B90FE9">
      <w:pPr>
        <w:pStyle w:val="a0"/>
        <w:ind w:firstLine="720"/>
      </w:pPr>
    </w:p>
    <w:p w14:paraId="669A4D00" w14:textId="77777777" w:rsidR="00000000" w:rsidRDefault="00B90FE9">
      <w:pPr>
        <w:pStyle w:val="a0"/>
        <w:ind w:firstLine="720"/>
      </w:pPr>
      <w:r>
        <w:rPr>
          <w:rFonts w:hint="cs"/>
          <w:rtl/>
        </w:rPr>
        <w:t>רצוני לשאול</w:t>
      </w:r>
      <w:r>
        <w:rPr>
          <w:rtl/>
        </w:rPr>
        <w:t>:</w:t>
      </w:r>
    </w:p>
    <w:p w14:paraId="4888DBAE" w14:textId="77777777" w:rsidR="00000000" w:rsidRDefault="00B90FE9">
      <w:pPr>
        <w:pStyle w:val="a0"/>
        <w:ind w:firstLine="720"/>
        <w:rPr>
          <w:rFonts w:hint="cs"/>
          <w:rtl/>
        </w:rPr>
      </w:pPr>
    </w:p>
    <w:p w14:paraId="45608484" w14:textId="77777777" w:rsidR="00000000" w:rsidRDefault="00B90FE9">
      <w:pPr>
        <w:pStyle w:val="a0"/>
        <w:ind w:firstLine="720"/>
        <w:rPr>
          <w:rFonts w:hint="cs"/>
        </w:rPr>
      </w:pPr>
      <w:r>
        <w:rPr>
          <w:rFonts w:hint="cs"/>
          <w:rtl/>
        </w:rPr>
        <w:t xml:space="preserve">1. האם הדברים נכונים? </w:t>
      </w:r>
    </w:p>
    <w:p w14:paraId="22C8A1C8" w14:textId="77777777" w:rsidR="00000000" w:rsidRDefault="00B90FE9">
      <w:pPr>
        <w:pStyle w:val="a0"/>
        <w:ind w:firstLine="720"/>
        <w:rPr>
          <w:rFonts w:hint="cs"/>
        </w:rPr>
      </w:pPr>
    </w:p>
    <w:p w14:paraId="05F349BB" w14:textId="77777777" w:rsidR="00000000" w:rsidRDefault="00B90FE9">
      <w:pPr>
        <w:pStyle w:val="a0"/>
        <w:ind w:firstLine="720"/>
        <w:rPr>
          <w:rtl/>
        </w:rPr>
      </w:pPr>
      <w:r>
        <w:rPr>
          <w:rFonts w:hint="cs"/>
          <w:rtl/>
        </w:rPr>
        <w:t xml:space="preserve">2. אם כן - </w:t>
      </w:r>
      <w:r>
        <w:rPr>
          <w:rtl/>
        </w:rPr>
        <w:t xml:space="preserve">האם </w:t>
      </w:r>
      <w:r>
        <w:rPr>
          <w:rFonts w:hint="cs"/>
          <w:rtl/>
        </w:rPr>
        <w:t>יעביר</w:t>
      </w:r>
      <w:r>
        <w:rPr>
          <w:rtl/>
        </w:rPr>
        <w:t xml:space="preserve"> </w:t>
      </w:r>
      <w:r>
        <w:rPr>
          <w:rFonts w:hint="cs"/>
          <w:rtl/>
        </w:rPr>
        <w:t>משרדך</w:t>
      </w:r>
      <w:r>
        <w:rPr>
          <w:rtl/>
        </w:rPr>
        <w:t xml:space="preserve"> את </w:t>
      </w:r>
      <w:r>
        <w:rPr>
          <w:rFonts w:hint="cs"/>
          <w:rtl/>
        </w:rPr>
        <w:t>הסכום הנ"ל</w:t>
      </w:r>
      <w:r>
        <w:rPr>
          <w:rtl/>
        </w:rPr>
        <w:t xml:space="preserve"> בזמן הקרוב?</w:t>
      </w:r>
    </w:p>
    <w:p w14:paraId="616036C4" w14:textId="77777777" w:rsidR="00000000" w:rsidRDefault="00B90FE9">
      <w:pPr>
        <w:pStyle w:val="a0"/>
        <w:ind w:firstLine="720"/>
        <w:rPr>
          <w:rtl/>
        </w:rPr>
      </w:pPr>
    </w:p>
    <w:p w14:paraId="4321E102" w14:textId="77777777" w:rsidR="00000000" w:rsidRDefault="00B90FE9">
      <w:pPr>
        <w:pStyle w:val="a0"/>
        <w:ind w:firstLine="720"/>
        <w:rPr>
          <w:rtl/>
        </w:rPr>
      </w:pPr>
      <w:r>
        <w:rPr>
          <w:rFonts w:hint="cs"/>
          <w:rtl/>
        </w:rPr>
        <w:t xml:space="preserve">3. </w:t>
      </w:r>
      <w:r>
        <w:rPr>
          <w:rtl/>
        </w:rPr>
        <w:t xml:space="preserve">האם </w:t>
      </w:r>
      <w:r>
        <w:rPr>
          <w:rFonts w:hint="cs"/>
          <w:rtl/>
        </w:rPr>
        <w:t>יתמוך</w:t>
      </w:r>
      <w:r>
        <w:rPr>
          <w:rtl/>
        </w:rPr>
        <w:t xml:space="preserve"> משרדך גם ביישום הפרויקט</w:t>
      </w:r>
      <w:r>
        <w:rPr>
          <w:rFonts w:hint="cs"/>
          <w:rtl/>
        </w:rPr>
        <w:t>,</w:t>
      </w:r>
      <w:r>
        <w:rPr>
          <w:rtl/>
        </w:rPr>
        <w:t xml:space="preserve"> והאם מוקצה לכך כסף בהצעת התקציב לשנת 2004?</w:t>
      </w:r>
    </w:p>
    <w:p w14:paraId="05C1E179" w14:textId="77777777" w:rsidR="00000000" w:rsidRDefault="00B90FE9">
      <w:pPr>
        <w:pStyle w:val="a0"/>
        <w:rPr>
          <w:rFonts w:hint="cs"/>
          <w:rtl/>
        </w:rPr>
      </w:pPr>
      <w:r>
        <w:rPr>
          <w:rFonts w:hint="cs"/>
          <w:rtl/>
        </w:rPr>
        <w:br/>
      </w:r>
      <w:r>
        <w:rPr>
          <w:rFonts w:hint="cs"/>
          <w:b/>
          <w:bCs/>
          <w:u w:val="single"/>
          <w:rtl/>
        </w:rPr>
        <w:t>תשובת סגן שר התעשייה, המסחר והתעסוקה</w:t>
      </w:r>
      <w:r>
        <w:rPr>
          <w:rFonts w:hint="cs"/>
          <w:b/>
          <w:bCs/>
          <w:u w:val="single"/>
          <w:rtl/>
        </w:rPr>
        <w:t xml:space="preserve"> מיכאל רצון:</w:t>
      </w:r>
    </w:p>
    <w:p w14:paraId="79F386F7" w14:textId="77777777" w:rsidR="00000000" w:rsidRDefault="00B90FE9">
      <w:pPr>
        <w:pStyle w:val="a0"/>
        <w:ind w:firstLine="0"/>
        <w:rPr>
          <w:rFonts w:hint="cs"/>
          <w:rtl/>
        </w:rPr>
      </w:pPr>
      <w:r>
        <w:rPr>
          <w:rFonts w:hint="cs"/>
          <w:rtl/>
        </w:rPr>
        <w:t>(לא נקראה, נמסרה לפרוטוקול)</w:t>
      </w:r>
    </w:p>
    <w:p w14:paraId="0E8DB1C9" w14:textId="77777777" w:rsidR="00000000" w:rsidRDefault="00B90FE9">
      <w:pPr>
        <w:pStyle w:val="a0"/>
        <w:rPr>
          <w:rFonts w:hint="cs"/>
          <w:rtl/>
        </w:rPr>
      </w:pPr>
    </w:p>
    <w:p w14:paraId="6CEA2FD4" w14:textId="77777777" w:rsidR="00000000" w:rsidRDefault="00B90FE9">
      <w:pPr>
        <w:pStyle w:val="a0"/>
        <w:rPr>
          <w:rFonts w:hint="cs"/>
          <w:rtl/>
        </w:rPr>
      </w:pPr>
      <w:r>
        <w:rPr>
          <w:rFonts w:hint="cs"/>
          <w:rtl/>
        </w:rPr>
        <w:t xml:space="preserve">1-3. אכן, הדברים נכונים. </w:t>
      </w:r>
    </w:p>
    <w:p w14:paraId="6F39C09D" w14:textId="77777777" w:rsidR="00000000" w:rsidRDefault="00B90FE9">
      <w:pPr>
        <w:pStyle w:val="a0"/>
        <w:rPr>
          <w:rFonts w:hint="cs"/>
          <w:rtl/>
        </w:rPr>
      </w:pPr>
    </w:p>
    <w:p w14:paraId="159F36C2" w14:textId="77777777" w:rsidR="00000000" w:rsidRDefault="00B90FE9">
      <w:pPr>
        <w:pStyle w:val="a0"/>
        <w:rPr>
          <w:rFonts w:hint="cs"/>
          <w:rtl/>
        </w:rPr>
      </w:pPr>
      <w:r>
        <w:rPr>
          <w:rFonts w:hint="cs"/>
          <w:rtl/>
        </w:rPr>
        <w:t xml:space="preserve">בזמנו החל משרד התעשייה, המסחר והתעסוקה בתכנון אזור תעסוקה להבים, שייתן מענה תעסוקתי ליישובים רהט, להבים ובני-שמעון. </w:t>
      </w:r>
    </w:p>
    <w:p w14:paraId="18045D5D" w14:textId="77777777" w:rsidR="00000000" w:rsidRDefault="00B90FE9">
      <w:pPr>
        <w:pStyle w:val="a0"/>
        <w:rPr>
          <w:rFonts w:hint="cs"/>
          <w:rtl/>
        </w:rPr>
      </w:pPr>
    </w:p>
    <w:p w14:paraId="7A7E64B1" w14:textId="77777777" w:rsidR="00000000" w:rsidRDefault="00B90FE9">
      <w:pPr>
        <w:pStyle w:val="a0"/>
        <w:rPr>
          <w:rFonts w:hint="cs"/>
          <w:rtl/>
        </w:rPr>
      </w:pPr>
      <w:r>
        <w:rPr>
          <w:rFonts w:hint="cs"/>
          <w:rtl/>
        </w:rPr>
        <w:t xml:space="preserve">נכון להיום חסרים בין 1.5 ל-1.7 מיליון שקל לצורך השלמת התב"ע כדי - א. </w:t>
      </w:r>
      <w:r>
        <w:rPr>
          <w:rFonts w:hint="cs"/>
          <w:rtl/>
        </w:rPr>
        <w:t>גמר תכנון;  ב. שמאי מקרקעין; ג. נספחי תנועה.</w:t>
      </w:r>
    </w:p>
    <w:p w14:paraId="5DE9C512" w14:textId="77777777" w:rsidR="00000000" w:rsidRDefault="00B90FE9">
      <w:pPr>
        <w:pStyle w:val="a0"/>
        <w:rPr>
          <w:rFonts w:hint="cs"/>
          <w:rtl/>
        </w:rPr>
      </w:pPr>
    </w:p>
    <w:p w14:paraId="6C3A3D98" w14:textId="77777777" w:rsidR="00000000" w:rsidRDefault="00B90FE9">
      <w:pPr>
        <w:pStyle w:val="a0"/>
        <w:rPr>
          <w:rFonts w:hint="cs"/>
          <w:rtl/>
        </w:rPr>
      </w:pPr>
      <w:r>
        <w:rPr>
          <w:rFonts w:hint="cs"/>
          <w:rtl/>
        </w:rPr>
        <w:t xml:space="preserve">על-פי החלטת משרדנו, בשל חוסר תקציב הוחלט כי המשך הטיפול יועבר למינהל מקרקעי ישראל. המינהל אכן נטל את תכנון אזור התעסוקה לידיו, ובקרוב תמונה על-ידו חברה מנהלת לנושא, והפרויקט יתוקצב כנדרש. </w:t>
      </w:r>
    </w:p>
    <w:p w14:paraId="1159EC4E" w14:textId="77777777" w:rsidR="00000000" w:rsidRDefault="00B90FE9">
      <w:pPr>
        <w:pStyle w:val="af1"/>
        <w:rPr>
          <w:rtl/>
        </w:rPr>
      </w:pPr>
      <w:r>
        <w:rPr>
          <w:rtl/>
        </w:rPr>
        <w:br/>
        <w:t>היו"ר אתי לבני:</w:t>
      </w:r>
    </w:p>
    <w:p w14:paraId="41CB1805" w14:textId="77777777" w:rsidR="00000000" w:rsidRDefault="00B90FE9">
      <w:pPr>
        <w:pStyle w:val="a0"/>
        <w:rPr>
          <w:rtl/>
        </w:rPr>
      </w:pPr>
    </w:p>
    <w:p w14:paraId="27654DB0" w14:textId="77777777" w:rsidR="00000000" w:rsidRDefault="00B90FE9">
      <w:pPr>
        <w:pStyle w:val="a0"/>
        <w:rPr>
          <w:rFonts w:hint="cs"/>
          <w:rtl/>
        </w:rPr>
      </w:pPr>
      <w:r>
        <w:rPr>
          <w:rFonts w:hint="cs"/>
          <w:rtl/>
        </w:rPr>
        <w:t>השא</w:t>
      </w:r>
      <w:r>
        <w:rPr>
          <w:rFonts w:hint="cs"/>
          <w:rtl/>
        </w:rPr>
        <w:t xml:space="preserve">ילתא הבאה, של חבר הכנסת יצחק וקנין, מספרה 850 - אינו נוכח; לפרוטוקול. </w:t>
      </w:r>
    </w:p>
    <w:p w14:paraId="7462128E" w14:textId="77777777" w:rsidR="00000000" w:rsidRDefault="00B90FE9">
      <w:pPr>
        <w:pStyle w:val="a1"/>
        <w:jc w:val="center"/>
        <w:rPr>
          <w:rtl/>
        </w:rPr>
      </w:pPr>
    </w:p>
    <w:p w14:paraId="716EC592" w14:textId="77777777" w:rsidR="00000000" w:rsidRDefault="00B90FE9">
      <w:pPr>
        <w:pStyle w:val="a1"/>
        <w:jc w:val="center"/>
        <w:rPr>
          <w:rtl/>
        </w:rPr>
      </w:pPr>
      <w:bookmarkStart w:id="762" w:name="CQ18190FI0018190T14_01_2004_20_08_12"/>
      <w:bookmarkStart w:id="763" w:name="_Toc75077310"/>
      <w:bookmarkEnd w:id="762"/>
      <w:r>
        <w:rPr>
          <w:rtl/>
        </w:rPr>
        <w:t>850. המחסור בכוח-אדם בענף הבנייה</w:t>
      </w:r>
      <w:bookmarkEnd w:id="763"/>
    </w:p>
    <w:p w14:paraId="419E7923" w14:textId="77777777" w:rsidR="00000000" w:rsidRDefault="00B90FE9">
      <w:pPr>
        <w:pStyle w:val="a0"/>
        <w:rPr>
          <w:rtl/>
        </w:rPr>
      </w:pPr>
    </w:p>
    <w:p w14:paraId="7799FA5F" w14:textId="77777777" w:rsidR="00000000" w:rsidRDefault="00B90FE9">
      <w:pPr>
        <w:pStyle w:val="a0"/>
        <w:ind w:firstLine="0"/>
        <w:rPr>
          <w:rFonts w:hint="cs"/>
          <w:bCs/>
          <w:u w:val="single"/>
        </w:rPr>
      </w:pPr>
      <w:bookmarkStart w:id="764" w:name="ESQ18190"/>
      <w:bookmarkEnd w:id="764"/>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והמסחר</w:t>
      </w:r>
      <w:r>
        <w:rPr>
          <w:rFonts w:hint="cs"/>
          <w:bCs/>
          <w:u w:val="single"/>
          <w:rtl/>
        </w:rPr>
        <w:t xml:space="preserve"> והתעסוקה</w:t>
      </w:r>
    </w:p>
    <w:p w14:paraId="6926F35D" w14:textId="77777777" w:rsidR="00000000" w:rsidRDefault="00B90FE9">
      <w:pPr>
        <w:pStyle w:val="a0"/>
        <w:ind w:firstLine="720"/>
      </w:pPr>
      <w:r>
        <w:rPr>
          <w:rtl/>
        </w:rPr>
        <w:t>ביום ט"ו בכסל</w:t>
      </w:r>
      <w:r>
        <w:rPr>
          <w:rFonts w:hint="cs"/>
          <w:rtl/>
        </w:rPr>
        <w:t>י</w:t>
      </w:r>
      <w:r>
        <w:rPr>
          <w:rtl/>
        </w:rPr>
        <w:t>ו התשס"ד (10 בדצמבר 2003):</w:t>
      </w:r>
    </w:p>
    <w:p w14:paraId="16532382" w14:textId="77777777" w:rsidR="00000000" w:rsidRDefault="00B90FE9">
      <w:pPr>
        <w:pStyle w:val="a0"/>
        <w:rPr>
          <w:rFonts w:hint="cs"/>
          <w:rtl/>
        </w:rPr>
      </w:pPr>
    </w:p>
    <w:p w14:paraId="0E85FB36" w14:textId="77777777" w:rsidR="00000000" w:rsidRDefault="00B90FE9">
      <w:pPr>
        <w:pStyle w:val="a0"/>
        <w:ind w:firstLine="720"/>
        <w:rPr>
          <w:rFonts w:hint="cs"/>
          <w:rtl/>
        </w:rPr>
      </w:pPr>
      <w:r>
        <w:rPr>
          <w:rFonts w:hint="cs"/>
          <w:rtl/>
        </w:rPr>
        <w:t>ב"ידיעות אחרונות", מיום א' בכסליו התשס"ד, 26 בנובמבר</w:t>
      </w:r>
      <w:r>
        <w:rPr>
          <w:rFonts w:hint="cs"/>
          <w:rtl/>
        </w:rPr>
        <w:t xml:space="preserve"> 2003, פורסם, כי 75 קבלנים נקלעו לקשיים כספיים חמורים,</w:t>
      </w:r>
      <w:r>
        <w:rPr>
          <w:rtl/>
        </w:rPr>
        <w:t xml:space="preserve"> לכאורה על רקע המחסור בכ</w:t>
      </w:r>
      <w:r>
        <w:rPr>
          <w:rFonts w:hint="cs"/>
          <w:rtl/>
        </w:rPr>
        <w:t>ו</w:t>
      </w:r>
      <w:r>
        <w:rPr>
          <w:rtl/>
        </w:rPr>
        <w:t>ח-אדם ואי</w:t>
      </w:r>
      <w:r>
        <w:rPr>
          <w:rFonts w:hint="cs"/>
          <w:rtl/>
        </w:rPr>
        <w:t>-</w:t>
      </w:r>
      <w:r>
        <w:rPr>
          <w:rtl/>
        </w:rPr>
        <w:t xml:space="preserve">אישור העסקת עובדים זרים. </w:t>
      </w:r>
    </w:p>
    <w:p w14:paraId="4502F6F2" w14:textId="77777777" w:rsidR="00000000" w:rsidRDefault="00B90FE9">
      <w:pPr>
        <w:pStyle w:val="a0"/>
        <w:ind w:firstLine="720"/>
        <w:rPr>
          <w:rFonts w:hint="cs"/>
        </w:rPr>
      </w:pPr>
    </w:p>
    <w:p w14:paraId="1DC881D3" w14:textId="77777777" w:rsidR="00000000" w:rsidRDefault="00B90FE9">
      <w:pPr>
        <w:pStyle w:val="a0"/>
        <w:ind w:firstLine="720"/>
      </w:pPr>
      <w:r>
        <w:rPr>
          <w:rFonts w:hint="cs"/>
          <w:rtl/>
        </w:rPr>
        <w:t>רצוני לשאול</w:t>
      </w:r>
      <w:r>
        <w:rPr>
          <w:rtl/>
        </w:rPr>
        <w:t>:</w:t>
      </w:r>
    </w:p>
    <w:p w14:paraId="30294250" w14:textId="77777777" w:rsidR="00000000" w:rsidRDefault="00B90FE9">
      <w:pPr>
        <w:pStyle w:val="a0"/>
        <w:ind w:firstLine="720"/>
      </w:pPr>
    </w:p>
    <w:p w14:paraId="39E1B58E" w14:textId="77777777" w:rsidR="00000000" w:rsidRDefault="00B90FE9">
      <w:pPr>
        <w:pStyle w:val="a0"/>
        <w:ind w:firstLine="720"/>
        <w:rPr>
          <w:rFonts w:hint="cs"/>
          <w:rtl/>
        </w:rPr>
      </w:pPr>
      <w:r>
        <w:rPr>
          <w:rFonts w:hint="cs"/>
          <w:rtl/>
        </w:rPr>
        <w:t>1. האם הידיעה נכונה</w:t>
      </w:r>
      <w:r>
        <w:rPr>
          <w:rtl/>
        </w:rPr>
        <w:t>?</w:t>
      </w:r>
    </w:p>
    <w:p w14:paraId="22FECECC" w14:textId="77777777" w:rsidR="00000000" w:rsidRDefault="00B90FE9">
      <w:pPr>
        <w:pStyle w:val="a0"/>
        <w:ind w:firstLine="720"/>
        <w:rPr>
          <w:rtl/>
        </w:rPr>
      </w:pPr>
    </w:p>
    <w:p w14:paraId="24502328" w14:textId="77777777" w:rsidR="00000000" w:rsidRDefault="00B90FE9">
      <w:pPr>
        <w:pStyle w:val="a0"/>
        <w:ind w:firstLine="720"/>
        <w:rPr>
          <w:rtl/>
        </w:rPr>
      </w:pPr>
      <w:r>
        <w:rPr>
          <w:rFonts w:hint="cs"/>
          <w:rtl/>
        </w:rPr>
        <w:t xml:space="preserve">2. אם כן - </w:t>
      </w:r>
      <w:r>
        <w:rPr>
          <w:rtl/>
        </w:rPr>
        <w:t>כמה עובדים זרים א</w:t>
      </w:r>
      <w:r>
        <w:rPr>
          <w:rFonts w:hint="cs"/>
          <w:rtl/>
        </w:rPr>
        <w:t>ו</w:t>
      </w:r>
      <w:r>
        <w:rPr>
          <w:rtl/>
        </w:rPr>
        <w:t>שרו בענף הבני</w:t>
      </w:r>
      <w:r>
        <w:rPr>
          <w:rFonts w:hint="cs"/>
          <w:rtl/>
        </w:rPr>
        <w:t>י</w:t>
      </w:r>
      <w:r>
        <w:rPr>
          <w:rtl/>
        </w:rPr>
        <w:t>ה?</w:t>
      </w:r>
    </w:p>
    <w:p w14:paraId="31616E1A" w14:textId="77777777" w:rsidR="00000000" w:rsidRDefault="00B90FE9">
      <w:pPr>
        <w:pStyle w:val="a0"/>
        <w:ind w:firstLine="720"/>
        <w:rPr>
          <w:rtl/>
        </w:rPr>
      </w:pPr>
    </w:p>
    <w:p w14:paraId="01C9BA9C" w14:textId="77777777" w:rsidR="00000000" w:rsidRDefault="00B90FE9">
      <w:pPr>
        <w:pStyle w:val="a0"/>
        <w:ind w:firstLine="720"/>
        <w:rPr>
          <w:rtl/>
        </w:rPr>
      </w:pPr>
      <w:r>
        <w:rPr>
          <w:rFonts w:hint="cs"/>
          <w:rtl/>
        </w:rPr>
        <w:t xml:space="preserve">3. </w:t>
      </w:r>
      <w:r>
        <w:rPr>
          <w:rtl/>
        </w:rPr>
        <w:t>לכמה עובדים זקוק הענף</w:t>
      </w:r>
      <w:r>
        <w:rPr>
          <w:rFonts w:hint="cs"/>
          <w:rtl/>
        </w:rPr>
        <w:t>,</w:t>
      </w:r>
      <w:r>
        <w:rPr>
          <w:rtl/>
        </w:rPr>
        <w:t xml:space="preserve"> לפי התאחדות הקבלנים?</w:t>
      </w:r>
    </w:p>
    <w:p w14:paraId="33089A03" w14:textId="77777777" w:rsidR="00000000" w:rsidRDefault="00B90FE9">
      <w:pPr>
        <w:pStyle w:val="a0"/>
        <w:rPr>
          <w:b/>
        </w:rPr>
      </w:pPr>
      <w:r>
        <w:rPr>
          <w:rFonts w:hint="cs"/>
          <w:rtl/>
        </w:rPr>
        <w:br/>
      </w:r>
      <w:r>
        <w:rPr>
          <w:rFonts w:hint="eastAsia"/>
          <w:b/>
          <w:bCs/>
          <w:u w:val="single"/>
          <w:rtl/>
        </w:rPr>
        <w:t>תשובת</w:t>
      </w:r>
      <w:r>
        <w:rPr>
          <w:b/>
          <w:bCs/>
          <w:u w:val="single"/>
          <w:rtl/>
        </w:rPr>
        <w:t xml:space="preserve"> סגן</w:t>
      </w:r>
      <w:r>
        <w:rPr>
          <w:b/>
          <w:bCs/>
          <w:u w:val="single"/>
          <w:rtl/>
        </w:rPr>
        <w:t xml:space="preserve"> שר התעשייה, המסחר והתעסוקה מיכאל רצון:</w:t>
      </w:r>
    </w:p>
    <w:p w14:paraId="6C09266D" w14:textId="77777777" w:rsidR="00000000" w:rsidRDefault="00B90FE9">
      <w:pPr>
        <w:pStyle w:val="a0"/>
        <w:ind w:firstLine="0"/>
        <w:rPr>
          <w:rtl/>
        </w:rPr>
      </w:pPr>
      <w:r>
        <w:rPr>
          <w:rtl/>
        </w:rPr>
        <w:t>(לא נקראה, נמסרה לפרוטוקול)</w:t>
      </w:r>
    </w:p>
    <w:p w14:paraId="3614236D" w14:textId="77777777" w:rsidR="00000000" w:rsidRDefault="00B90FE9">
      <w:pPr>
        <w:bidi/>
        <w:rPr>
          <w:rFonts w:hint="cs"/>
          <w:rtl/>
        </w:rPr>
      </w:pPr>
    </w:p>
    <w:p w14:paraId="3D9FE1F1" w14:textId="77777777" w:rsidR="00000000" w:rsidRDefault="00B90FE9">
      <w:pPr>
        <w:bidi/>
        <w:rPr>
          <w:rFonts w:hint="cs"/>
          <w:rtl/>
        </w:rPr>
      </w:pPr>
    </w:p>
    <w:p w14:paraId="39ABB01F" w14:textId="77777777" w:rsidR="00000000" w:rsidRDefault="00B90FE9">
      <w:pPr>
        <w:pStyle w:val="a0"/>
        <w:rPr>
          <w:rFonts w:hint="cs"/>
          <w:rtl/>
        </w:rPr>
      </w:pPr>
      <w:r>
        <w:rPr>
          <w:rFonts w:hint="cs"/>
          <w:rtl/>
        </w:rPr>
        <w:t xml:space="preserve">1. אין ביכולתנו לאשר או להכחיש את הידיעה. </w:t>
      </w:r>
    </w:p>
    <w:p w14:paraId="0A905960" w14:textId="77777777" w:rsidR="00000000" w:rsidRDefault="00B90FE9">
      <w:pPr>
        <w:pStyle w:val="a0"/>
        <w:rPr>
          <w:rFonts w:hint="cs"/>
          <w:rtl/>
        </w:rPr>
      </w:pPr>
    </w:p>
    <w:p w14:paraId="5EC16F9F" w14:textId="77777777" w:rsidR="00000000" w:rsidRDefault="00B90FE9">
      <w:pPr>
        <w:pStyle w:val="a0"/>
        <w:rPr>
          <w:rFonts w:hint="cs"/>
          <w:rtl/>
        </w:rPr>
      </w:pPr>
      <w:r>
        <w:rPr>
          <w:rFonts w:hint="cs"/>
          <w:rtl/>
        </w:rPr>
        <w:t>2. בשנת 2003 אושרו כ-27,900 עובדים זרים. אשר לשנת 2004, עד כה הונפקו 10,512 היתרים. בחודש הקרוב יונפקו בין  6,000 ל-8,000 היתרים נוספים, אשר ע</w:t>
      </w:r>
      <w:r>
        <w:rPr>
          <w:rFonts w:hint="cs"/>
          <w:rtl/>
        </w:rPr>
        <w:t>וכבו בשלב הראשוני עד לבירור מדויק. בהמשך השנה, יופעל שלב ב' ובו יוקצו היתרים נוספים.</w:t>
      </w:r>
    </w:p>
    <w:p w14:paraId="3DE405FF" w14:textId="77777777" w:rsidR="00000000" w:rsidRDefault="00B90FE9">
      <w:pPr>
        <w:pStyle w:val="a0"/>
        <w:rPr>
          <w:rFonts w:hint="cs"/>
          <w:rtl/>
        </w:rPr>
      </w:pPr>
    </w:p>
    <w:p w14:paraId="6FC6DC4E" w14:textId="77777777" w:rsidR="00000000" w:rsidRDefault="00B90FE9">
      <w:pPr>
        <w:pStyle w:val="a0"/>
        <w:rPr>
          <w:rFonts w:hint="cs"/>
          <w:rtl/>
        </w:rPr>
      </w:pPr>
      <w:r>
        <w:rPr>
          <w:rFonts w:hint="cs"/>
          <w:rtl/>
        </w:rPr>
        <w:t>3. הקצאת ההיתרים לקבלנים נעשית בהתאם לרשימת פרויקטים לבנייה המוגשת על-ידם. על-פי מפתח שנקבע, מוחלט כמה היתרים לעובדים זרים יקבל כל קבלן, וזאת בהתאם להיקף הפרויקטים שלהם ה</w:t>
      </w:r>
      <w:r>
        <w:rPr>
          <w:rFonts w:hint="cs"/>
          <w:rtl/>
        </w:rPr>
        <w:t>תחייב. מכיוון שברור הוא שיש חוזים אשר נסגרים במהלך השנה, משאירה יחידת הסמך כמות מסוימת של היתרים לחלוקה בשלב ב'.</w:t>
      </w:r>
    </w:p>
    <w:p w14:paraId="3AFE7FEB" w14:textId="77777777" w:rsidR="00000000" w:rsidRDefault="00B90FE9">
      <w:pPr>
        <w:pStyle w:val="a0"/>
        <w:rPr>
          <w:rFonts w:hint="cs"/>
          <w:rtl/>
        </w:rPr>
      </w:pPr>
    </w:p>
    <w:p w14:paraId="507E1D48" w14:textId="77777777" w:rsidR="00000000" w:rsidRDefault="00B90FE9">
      <w:pPr>
        <w:pStyle w:val="a0"/>
        <w:rPr>
          <w:rFonts w:hint="cs"/>
          <w:rtl/>
        </w:rPr>
      </w:pPr>
      <w:r>
        <w:rPr>
          <w:rFonts w:hint="cs"/>
          <w:rtl/>
        </w:rPr>
        <w:t>מכיוון שכאמור הקצאת ההיתרים נעשית בהתאם לרשימת הפרויקטים שהקבלנים מגישים, ולא בהתאם לבקשות ספציפיות למספר נקוב של עובדים זרים, אין באפשרותנו ל</w:t>
      </w:r>
      <w:r>
        <w:rPr>
          <w:rFonts w:hint="cs"/>
          <w:rtl/>
        </w:rPr>
        <w:t>דעת מהי הערכת התאחדות הקבלנים של כמות העובדים הדרושה, שכן הערכה שכזאת אינה נדרשת. מה שחשוב הוא לא כמה עובדים זרים אומר הקבלן שהוא צריך, אלא מה עולה מתוך בחינת הפרויקטים שלהם הוא התחייב.</w:t>
      </w:r>
    </w:p>
    <w:p w14:paraId="113634DE" w14:textId="77777777" w:rsidR="00000000" w:rsidRDefault="00B90FE9">
      <w:pPr>
        <w:pStyle w:val="a0"/>
        <w:rPr>
          <w:rFonts w:hint="cs"/>
          <w:rtl/>
        </w:rPr>
      </w:pPr>
    </w:p>
    <w:p w14:paraId="6796D6BA" w14:textId="77777777" w:rsidR="00000000" w:rsidRDefault="00B90FE9">
      <w:pPr>
        <w:pStyle w:val="a0"/>
        <w:rPr>
          <w:rFonts w:hint="cs"/>
          <w:rtl/>
        </w:rPr>
      </w:pPr>
      <w:r>
        <w:rPr>
          <w:rFonts w:hint="cs"/>
          <w:rtl/>
        </w:rPr>
        <w:t>על-פי שיחה עם יהודה שגב, מנכ"ל התאחדות הקבלנים, הם זקוקים לכ-45,000 ע</w:t>
      </w:r>
      <w:r>
        <w:rPr>
          <w:rFonts w:hint="cs"/>
          <w:rtl/>
        </w:rPr>
        <w:t>ובדים במקצועות הרטובים - בנאים, רצפים, טייחים, טפסנים וברזלנים.</w:t>
      </w:r>
    </w:p>
    <w:p w14:paraId="20B8929C" w14:textId="77777777" w:rsidR="00000000" w:rsidRDefault="00B90FE9">
      <w:pPr>
        <w:pStyle w:val="a0"/>
        <w:rPr>
          <w:rFonts w:hint="cs"/>
          <w:rtl/>
        </w:rPr>
      </w:pPr>
    </w:p>
    <w:p w14:paraId="63DD39DF" w14:textId="77777777" w:rsidR="00000000" w:rsidRDefault="00B90FE9">
      <w:pPr>
        <w:pStyle w:val="af1"/>
        <w:rPr>
          <w:rtl/>
        </w:rPr>
      </w:pPr>
      <w:r>
        <w:rPr>
          <w:rtl/>
        </w:rPr>
        <w:t>היו"ר אתי לבני:</w:t>
      </w:r>
    </w:p>
    <w:p w14:paraId="3901F9A0" w14:textId="77777777" w:rsidR="00000000" w:rsidRDefault="00B90FE9">
      <w:pPr>
        <w:pStyle w:val="a0"/>
        <w:rPr>
          <w:rtl/>
        </w:rPr>
      </w:pPr>
    </w:p>
    <w:p w14:paraId="1BD25242" w14:textId="77777777" w:rsidR="00000000" w:rsidRDefault="00B90FE9">
      <w:pPr>
        <w:pStyle w:val="a0"/>
        <w:rPr>
          <w:rFonts w:hint="cs"/>
          <w:rtl/>
        </w:rPr>
      </w:pPr>
      <w:r>
        <w:rPr>
          <w:rFonts w:hint="cs"/>
          <w:rtl/>
        </w:rPr>
        <w:t xml:space="preserve">השאילתא הבאה, של חבר הכנסת יעקב ליצמן, מס' 853 - אינו נוכח; לפרוטוקול. </w:t>
      </w:r>
    </w:p>
    <w:p w14:paraId="6EAA6D5D" w14:textId="77777777" w:rsidR="00000000" w:rsidRDefault="00B90FE9">
      <w:pPr>
        <w:pStyle w:val="a1"/>
        <w:jc w:val="center"/>
        <w:rPr>
          <w:rtl/>
        </w:rPr>
      </w:pPr>
      <w:r>
        <w:rPr>
          <w:rtl/>
        </w:rPr>
        <w:br/>
      </w:r>
      <w:bookmarkStart w:id="765" w:name="CQ17739FI0017739T14_01_2004_20_09_04"/>
      <w:bookmarkStart w:id="766" w:name="_Toc75077311"/>
      <w:bookmarkEnd w:id="765"/>
      <w:r>
        <w:rPr>
          <w:rtl/>
        </w:rPr>
        <w:t>853. ה</w:t>
      </w:r>
      <w:r>
        <w:rPr>
          <w:rFonts w:hint="cs"/>
          <w:rtl/>
        </w:rPr>
        <w:t>פחתת</w:t>
      </w:r>
      <w:r>
        <w:rPr>
          <w:rtl/>
        </w:rPr>
        <w:t xml:space="preserve"> </w:t>
      </w:r>
      <w:r>
        <w:rPr>
          <w:rFonts w:hint="cs"/>
          <w:rtl/>
        </w:rPr>
        <w:t>תכולה ב</w:t>
      </w:r>
      <w:r>
        <w:rPr>
          <w:rtl/>
        </w:rPr>
        <w:t>אריזות מוצרים</w:t>
      </w:r>
      <w:bookmarkEnd w:id="766"/>
      <w:r>
        <w:rPr>
          <w:rtl/>
        </w:rPr>
        <w:t xml:space="preserve"> </w:t>
      </w:r>
    </w:p>
    <w:p w14:paraId="1B327C41" w14:textId="77777777" w:rsidR="00000000" w:rsidRDefault="00B90FE9">
      <w:pPr>
        <w:pStyle w:val="a0"/>
        <w:rPr>
          <w:rtl/>
        </w:rPr>
      </w:pPr>
    </w:p>
    <w:p w14:paraId="7AD579A4" w14:textId="77777777" w:rsidR="00000000" w:rsidRDefault="00B90FE9">
      <w:pPr>
        <w:pStyle w:val="a0"/>
        <w:ind w:firstLine="0"/>
        <w:rPr>
          <w:rFonts w:hint="cs"/>
          <w:bCs/>
          <w:u w:val="single"/>
        </w:rPr>
      </w:pPr>
      <w:bookmarkStart w:id="767" w:name="ESQ17739"/>
      <w:bookmarkEnd w:id="767"/>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6AA872F9" w14:textId="77777777" w:rsidR="00000000" w:rsidRDefault="00B90FE9">
      <w:pPr>
        <w:pStyle w:val="a0"/>
        <w:ind w:firstLine="720"/>
      </w:pPr>
      <w:r>
        <w:rPr>
          <w:rtl/>
        </w:rPr>
        <w:t>ביום ט"ו בכס</w:t>
      </w:r>
      <w:r>
        <w:rPr>
          <w:rtl/>
        </w:rPr>
        <w:t>ל</w:t>
      </w:r>
      <w:r>
        <w:rPr>
          <w:rFonts w:hint="cs"/>
          <w:rtl/>
        </w:rPr>
        <w:t>י</w:t>
      </w:r>
      <w:r>
        <w:rPr>
          <w:rtl/>
        </w:rPr>
        <w:t>ו התשס"ד (10 בדצמבר 2003):</w:t>
      </w:r>
    </w:p>
    <w:p w14:paraId="5B4FB7F6" w14:textId="77777777" w:rsidR="00000000" w:rsidRDefault="00B90FE9">
      <w:pPr>
        <w:pStyle w:val="a0"/>
        <w:rPr>
          <w:rFonts w:hint="cs"/>
          <w:rtl/>
        </w:rPr>
      </w:pPr>
    </w:p>
    <w:p w14:paraId="1C513BB9" w14:textId="77777777" w:rsidR="00000000" w:rsidRDefault="00B90FE9">
      <w:pPr>
        <w:pStyle w:val="a0"/>
        <w:rPr>
          <w:rFonts w:hint="cs"/>
        </w:rPr>
      </w:pPr>
    </w:p>
    <w:p w14:paraId="736CFC80" w14:textId="77777777" w:rsidR="00000000" w:rsidRDefault="00B90FE9">
      <w:pPr>
        <w:pStyle w:val="a0"/>
        <w:ind w:firstLine="720"/>
      </w:pPr>
      <w:r>
        <w:rPr>
          <w:rtl/>
        </w:rPr>
        <w:t xml:space="preserve">בעיתונות פורסם רבות </w:t>
      </w:r>
      <w:r>
        <w:rPr>
          <w:rFonts w:hint="cs"/>
          <w:rtl/>
        </w:rPr>
        <w:t xml:space="preserve">על </w:t>
      </w:r>
      <w:r>
        <w:rPr>
          <w:rtl/>
        </w:rPr>
        <w:t xml:space="preserve">אודות </w:t>
      </w:r>
      <w:r>
        <w:rPr>
          <w:rFonts w:hint="cs"/>
          <w:rtl/>
        </w:rPr>
        <w:t xml:space="preserve">אריזות </w:t>
      </w:r>
      <w:r>
        <w:rPr>
          <w:rtl/>
        </w:rPr>
        <w:t xml:space="preserve">מוצרים </w:t>
      </w:r>
      <w:r>
        <w:rPr>
          <w:rFonts w:hint="cs"/>
          <w:rtl/>
        </w:rPr>
        <w:t>בכמות</w:t>
      </w:r>
      <w:r>
        <w:rPr>
          <w:rtl/>
        </w:rPr>
        <w:t xml:space="preserve"> </w:t>
      </w:r>
      <w:r>
        <w:rPr>
          <w:rFonts w:hint="cs"/>
          <w:rtl/>
        </w:rPr>
        <w:t>מופחתת</w:t>
      </w:r>
      <w:r>
        <w:rPr>
          <w:rtl/>
        </w:rPr>
        <w:t xml:space="preserve"> מחד</w:t>
      </w:r>
      <w:r>
        <w:rPr>
          <w:rFonts w:hint="cs"/>
          <w:rtl/>
        </w:rPr>
        <w:t xml:space="preserve"> גיסא</w:t>
      </w:r>
      <w:r>
        <w:rPr>
          <w:rtl/>
        </w:rPr>
        <w:t xml:space="preserve"> </w:t>
      </w:r>
      <w:r>
        <w:rPr>
          <w:rFonts w:hint="cs"/>
          <w:rtl/>
        </w:rPr>
        <w:t>והשארת מחירם בעינו</w:t>
      </w:r>
      <w:r>
        <w:rPr>
          <w:rtl/>
        </w:rPr>
        <w:t xml:space="preserve"> מאידך </w:t>
      </w:r>
      <w:r>
        <w:rPr>
          <w:rFonts w:hint="cs"/>
          <w:rtl/>
        </w:rPr>
        <w:t>גיסא</w:t>
      </w:r>
      <w:r>
        <w:rPr>
          <w:rtl/>
        </w:rPr>
        <w:t>.</w:t>
      </w:r>
    </w:p>
    <w:p w14:paraId="371FA19A" w14:textId="77777777" w:rsidR="00000000" w:rsidRDefault="00B90FE9">
      <w:pPr>
        <w:pStyle w:val="a0"/>
        <w:ind w:firstLine="720"/>
      </w:pPr>
    </w:p>
    <w:p w14:paraId="53876863" w14:textId="77777777" w:rsidR="00000000" w:rsidRDefault="00B90FE9">
      <w:pPr>
        <w:pStyle w:val="a0"/>
        <w:ind w:firstLine="720"/>
      </w:pPr>
      <w:r>
        <w:rPr>
          <w:rFonts w:hint="cs"/>
          <w:rtl/>
        </w:rPr>
        <w:t>רצוני לשאול</w:t>
      </w:r>
      <w:r>
        <w:rPr>
          <w:rtl/>
        </w:rPr>
        <w:t>:</w:t>
      </w:r>
    </w:p>
    <w:p w14:paraId="0CBC76D5" w14:textId="77777777" w:rsidR="00000000" w:rsidRDefault="00B90FE9">
      <w:pPr>
        <w:pStyle w:val="a0"/>
        <w:ind w:firstLine="720"/>
      </w:pPr>
    </w:p>
    <w:p w14:paraId="35278D31" w14:textId="77777777" w:rsidR="00000000" w:rsidRDefault="00B90FE9">
      <w:pPr>
        <w:pStyle w:val="a0"/>
        <w:ind w:firstLine="720"/>
        <w:rPr>
          <w:rtl/>
        </w:rPr>
      </w:pPr>
      <w:r>
        <w:rPr>
          <w:rtl/>
        </w:rPr>
        <w:t xml:space="preserve">1. מה נעשה עד </w:t>
      </w:r>
      <w:r>
        <w:rPr>
          <w:rFonts w:hint="cs"/>
          <w:rtl/>
        </w:rPr>
        <w:t>כה</w:t>
      </w:r>
      <w:r>
        <w:rPr>
          <w:rtl/>
        </w:rPr>
        <w:t xml:space="preserve"> בנדון?</w:t>
      </w:r>
    </w:p>
    <w:p w14:paraId="4960530A" w14:textId="77777777" w:rsidR="00000000" w:rsidRDefault="00B90FE9">
      <w:pPr>
        <w:pStyle w:val="a0"/>
        <w:ind w:firstLine="720"/>
        <w:rPr>
          <w:rtl/>
        </w:rPr>
      </w:pPr>
    </w:p>
    <w:p w14:paraId="0F5E6FFE" w14:textId="77777777" w:rsidR="00000000" w:rsidRDefault="00B90FE9">
      <w:pPr>
        <w:pStyle w:val="a0"/>
        <w:ind w:firstLine="720"/>
        <w:rPr>
          <w:rtl/>
        </w:rPr>
      </w:pPr>
      <w:r>
        <w:rPr>
          <w:rtl/>
        </w:rPr>
        <w:t xml:space="preserve">2. </w:t>
      </w:r>
      <w:r>
        <w:rPr>
          <w:rFonts w:hint="cs"/>
          <w:rtl/>
        </w:rPr>
        <w:t>האם</w:t>
      </w:r>
      <w:r>
        <w:rPr>
          <w:rtl/>
        </w:rPr>
        <w:t xml:space="preserve"> </w:t>
      </w:r>
      <w:r>
        <w:rPr>
          <w:rFonts w:hint="cs"/>
          <w:rtl/>
        </w:rPr>
        <w:t>ינקוט</w:t>
      </w:r>
      <w:r>
        <w:rPr>
          <w:rtl/>
        </w:rPr>
        <w:t xml:space="preserve"> משרדך </w:t>
      </w:r>
      <w:r>
        <w:rPr>
          <w:rFonts w:hint="cs"/>
          <w:rtl/>
        </w:rPr>
        <w:t xml:space="preserve">צעדים בנדון, ואם כן </w:t>
      </w:r>
      <w:r>
        <w:rPr>
          <w:rFonts w:hint="eastAsia"/>
          <w:rtl/>
        </w:rPr>
        <w:t>–</w:t>
      </w:r>
      <w:r>
        <w:rPr>
          <w:rFonts w:hint="cs"/>
          <w:rtl/>
        </w:rPr>
        <w:t xml:space="preserve"> אילו</w:t>
      </w:r>
      <w:r>
        <w:rPr>
          <w:rtl/>
        </w:rPr>
        <w:t>?</w:t>
      </w:r>
    </w:p>
    <w:p w14:paraId="34FB1015" w14:textId="77777777" w:rsidR="00000000" w:rsidRDefault="00B90FE9">
      <w:pPr>
        <w:pStyle w:val="a0"/>
        <w:ind w:firstLine="720"/>
        <w:rPr>
          <w:rtl/>
        </w:rPr>
      </w:pPr>
    </w:p>
    <w:p w14:paraId="1EA4C0EF" w14:textId="77777777" w:rsidR="00000000" w:rsidRDefault="00B90FE9">
      <w:pPr>
        <w:pStyle w:val="a0"/>
        <w:ind w:firstLine="720"/>
        <w:rPr>
          <w:rtl/>
        </w:rPr>
      </w:pPr>
      <w:r>
        <w:rPr>
          <w:rtl/>
        </w:rPr>
        <w:t>3. האם יוטלו קנסות על כל אותם מפעלים?</w:t>
      </w:r>
    </w:p>
    <w:p w14:paraId="318A595B" w14:textId="77777777" w:rsidR="00000000" w:rsidRDefault="00B90FE9">
      <w:pPr>
        <w:pStyle w:val="a0"/>
        <w:ind w:firstLine="720"/>
        <w:rPr>
          <w:rtl/>
        </w:rPr>
      </w:pPr>
    </w:p>
    <w:p w14:paraId="2392CB4E" w14:textId="77777777" w:rsidR="00000000" w:rsidRDefault="00B90FE9">
      <w:pPr>
        <w:pStyle w:val="a0"/>
        <w:rPr>
          <w:b/>
        </w:rPr>
      </w:pPr>
      <w:r>
        <w:rPr>
          <w:rFonts w:hint="cs"/>
          <w:rtl/>
        </w:rPr>
        <w:br/>
      </w:r>
      <w:r>
        <w:rPr>
          <w:rFonts w:hint="eastAsia"/>
          <w:b/>
          <w:bCs/>
          <w:u w:val="single"/>
          <w:rtl/>
        </w:rPr>
        <w:t>ת</w:t>
      </w:r>
      <w:r>
        <w:rPr>
          <w:rFonts w:hint="eastAsia"/>
          <w:b/>
          <w:bCs/>
          <w:u w:val="single"/>
          <w:rtl/>
        </w:rPr>
        <w:t>שובת</w:t>
      </w:r>
      <w:r>
        <w:rPr>
          <w:b/>
          <w:bCs/>
          <w:u w:val="single"/>
          <w:rtl/>
        </w:rPr>
        <w:t xml:space="preserve">  </w:t>
      </w:r>
      <w:r>
        <w:rPr>
          <w:rFonts w:hint="eastAsia"/>
          <w:b/>
          <w:bCs/>
          <w:u w:val="single"/>
          <w:rtl/>
        </w:rPr>
        <w:t>סגן</w:t>
      </w:r>
      <w:r>
        <w:rPr>
          <w:b/>
          <w:bCs/>
          <w:u w:val="single"/>
          <w:rtl/>
        </w:rPr>
        <w:t xml:space="preserve"> שר </w:t>
      </w:r>
      <w:r>
        <w:rPr>
          <w:rFonts w:hint="eastAsia"/>
          <w:b/>
          <w:bCs/>
          <w:u w:val="single"/>
          <w:rtl/>
        </w:rPr>
        <w:t>התעשייה</w:t>
      </w:r>
      <w:r>
        <w:rPr>
          <w:b/>
          <w:bCs/>
          <w:u w:val="single"/>
          <w:rtl/>
        </w:rPr>
        <w:t>, המסחר והתעסוקה מיכאל רצון:</w:t>
      </w:r>
    </w:p>
    <w:p w14:paraId="518E419B" w14:textId="77777777" w:rsidR="00000000" w:rsidRDefault="00B90FE9">
      <w:pPr>
        <w:pStyle w:val="a0"/>
        <w:ind w:firstLine="0"/>
        <w:rPr>
          <w:rtl/>
        </w:rPr>
      </w:pPr>
      <w:r>
        <w:rPr>
          <w:rtl/>
        </w:rPr>
        <w:t>(לא נקראה, נמסרה לפרוטוקול)</w:t>
      </w:r>
    </w:p>
    <w:p w14:paraId="5977C215" w14:textId="77777777" w:rsidR="00000000" w:rsidRDefault="00B90FE9">
      <w:pPr>
        <w:pStyle w:val="a0"/>
        <w:rPr>
          <w:b/>
          <w:rtl/>
        </w:rPr>
      </w:pPr>
    </w:p>
    <w:p w14:paraId="625D733F" w14:textId="77777777" w:rsidR="00000000" w:rsidRDefault="00B90FE9">
      <w:pPr>
        <w:pStyle w:val="a0"/>
        <w:ind w:firstLine="720"/>
        <w:rPr>
          <w:rFonts w:hint="cs"/>
          <w:b/>
          <w:rtl/>
        </w:rPr>
      </w:pPr>
      <w:r>
        <w:rPr>
          <w:rFonts w:hint="cs"/>
          <w:b/>
          <w:rtl/>
        </w:rPr>
        <w:t xml:space="preserve">1. בעקבות הפרסומים התקבלו במשרד התעשייה, המסחר והתעסוקה תלונות בנושא. החומר הועבר לחקירה במחוז תל-אביב והמרכז של המשרד בחשד לעבירה לכאורה על חוק הגנת הצרכן. </w:t>
      </w:r>
    </w:p>
    <w:p w14:paraId="361B2D00" w14:textId="77777777" w:rsidR="00000000" w:rsidRDefault="00B90FE9">
      <w:pPr>
        <w:pStyle w:val="a0"/>
        <w:ind w:left="360" w:firstLine="0"/>
        <w:rPr>
          <w:rFonts w:hint="cs"/>
          <w:b/>
        </w:rPr>
      </w:pPr>
    </w:p>
    <w:p w14:paraId="4B9A2F2B" w14:textId="77777777" w:rsidR="00000000" w:rsidRDefault="00B90FE9">
      <w:pPr>
        <w:pStyle w:val="a0"/>
        <w:ind w:firstLine="720"/>
        <w:rPr>
          <w:rFonts w:hint="cs"/>
          <w:b/>
          <w:rtl/>
        </w:rPr>
      </w:pPr>
      <w:r>
        <w:rPr>
          <w:rFonts w:hint="cs"/>
          <w:b/>
          <w:rtl/>
        </w:rPr>
        <w:t>2. הצעדים שיינקטו י</w:t>
      </w:r>
      <w:r>
        <w:rPr>
          <w:rFonts w:hint="cs"/>
          <w:b/>
          <w:rtl/>
        </w:rPr>
        <w:t>היו פועל יוצא של תוצאות החקירה. אם ייקבע כי קיימות ראיות המצביעות על עבירה פלילית, יוגשו כתבי אישום בהתאם להחלטת הלשכה המשפטית. אם לא יימצאו ראיות לעבירה פלילית נשקול: א. נקיטת צעדים אדמיניסטרטיביים; ב. תיקון חוק הגנת הצרכן באופן שיחייב נוסף על הצגת מחיר ה</w:t>
      </w:r>
      <w:r>
        <w:rPr>
          <w:rFonts w:hint="cs"/>
          <w:b/>
          <w:rtl/>
        </w:rPr>
        <w:t>מוצר גם הצגת מחיר המוצר ליחידת מידה או משקל, למשל מחיר לק"ג או ל-100 גרם או מחיר לטיטול. דבר זה ייתן לצרכנים יכולת טובה יותר להשוות בין יחידות משקל זהות, והם לא יושפעו מהגדלה או מהקטנה של הכמות הארוזה.</w:t>
      </w:r>
    </w:p>
    <w:p w14:paraId="75105A1D" w14:textId="77777777" w:rsidR="00000000" w:rsidRDefault="00B90FE9">
      <w:pPr>
        <w:pStyle w:val="a0"/>
        <w:rPr>
          <w:rFonts w:hint="cs"/>
          <w:b/>
          <w:rtl/>
        </w:rPr>
      </w:pPr>
    </w:p>
    <w:p w14:paraId="0F5DEE0B" w14:textId="77777777" w:rsidR="00000000" w:rsidRDefault="00B90FE9">
      <w:pPr>
        <w:pStyle w:val="a0"/>
        <w:ind w:left="720" w:firstLine="0"/>
        <w:rPr>
          <w:rFonts w:hint="cs"/>
          <w:b/>
          <w:rtl/>
        </w:rPr>
      </w:pPr>
      <w:r>
        <w:rPr>
          <w:rFonts w:hint="cs"/>
          <w:b/>
          <w:rtl/>
        </w:rPr>
        <w:t>3. ההחלטה אם להטיל קנס או כל עונש אחר נתונה לבית-המשפ</w:t>
      </w:r>
      <w:r>
        <w:rPr>
          <w:rFonts w:hint="cs"/>
          <w:b/>
          <w:rtl/>
        </w:rPr>
        <w:t>ט.</w:t>
      </w:r>
    </w:p>
    <w:p w14:paraId="2181D7DE" w14:textId="77777777" w:rsidR="00000000" w:rsidRDefault="00B90FE9">
      <w:pPr>
        <w:pStyle w:val="af1"/>
        <w:rPr>
          <w:rtl/>
        </w:rPr>
      </w:pPr>
      <w:r>
        <w:rPr>
          <w:rtl/>
        </w:rPr>
        <w:br/>
        <w:t>היו"ר אתי לבני:</w:t>
      </w:r>
    </w:p>
    <w:p w14:paraId="0D431826" w14:textId="77777777" w:rsidR="00000000" w:rsidRDefault="00B90FE9">
      <w:pPr>
        <w:pStyle w:val="a0"/>
        <w:rPr>
          <w:rtl/>
        </w:rPr>
      </w:pPr>
    </w:p>
    <w:p w14:paraId="62021BA1" w14:textId="77777777" w:rsidR="00000000" w:rsidRDefault="00B90FE9">
      <w:pPr>
        <w:pStyle w:val="a0"/>
        <w:rPr>
          <w:rFonts w:hint="cs"/>
          <w:rtl/>
        </w:rPr>
      </w:pPr>
      <w:r>
        <w:rPr>
          <w:rFonts w:hint="cs"/>
          <w:rtl/>
        </w:rPr>
        <w:t>השאילתא הבאה, של חבר הכנסת אילן שלגי - כן נוכח - מספרה 893, והנה התשובה. הנושא הוא סגירת מועדון גמלאים בהרצלייה. בבקשה, תשובת השר.</w:t>
      </w:r>
    </w:p>
    <w:p w14:paraId="05EAE7AD" w14:textId="77777777" w:rsidR="00000000" w:rsidRDefault="00B90FE9">
      <w:pPr>
        <w:pStyle w:val="a1"/>
        <w:jc w:val="center"/>
        <w:rPr>
          <w:rtl/>
        </w:rPr>
      </w:pPr>
      <w:r>
        <w:rPr>
          <w:rtl/>
        </w:rPr>
        <w:br/>
      </w:r>
      <w:bookmarkStart w:id="768" w:name="CQ18629FI0018629T14_01_2004_20_10_05"/>
      <w:bookmarkStart w:id="769" w:name="_Toc75077312"/>
      <w:bookmarkEnd w:id="768"/>
      <w:r>
        <w:rPr>
          <w:rtl/>
        </w:rPr>
        <w:t>893. סגירת מועדון גמלאים בהרצל</w:t>
      </w:r>
      <w:r>
        <w:rPr>
          <w:rFonts w:hint="cs"/>
          <w:rtl/>
        </w:rPr>
        <w:t>י</w:t>
      </w:r>
      <w:r>
        <w:rPr>
          <w:rtl/>
        </w:rPr>
        <w:t>יה</w:t>
      </w:r>
      <w:bookmarkEnd w:id="769"/>
    </w:p>
    <w:p w14:paraId="1FC698D0" w14:textId="77777777" w:rsidR="00000000" w:rsidRDefault="00B90FE9">
      <w:pPr>
        <w:pStyle w:val="a0"/>
        <w:rPr>
          <w:rtl/>
        </w:rPr>
      </w:pPr>
    </w:p>
    <w:p w14:paraId="20E1298C" w14:textId="77777777" w:rsidR="00000000" w:rsidRDefault="00B90FE9">
      <w:pPr>
        <w:pStyle w:val="a0"/>
        <w:ind w:firstLine="0"/>
        <w:rPr>
          <w:rFonts w:hint="cs"/>
          <w:bCs/>
          <w:u w:val="single"/>
        </w:rPr>
      </w:pPr>
      <w:bookmarkStart w:id="770" w:name="ESQ18629"/>
      <w:bookmarkEnd w:id="770"/>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7903AC5C" w14:textId="77777777" w:rsidR="00000000" w:rsidRDefault="00B90FE9">
      <w:pPr>
        <w:pStyle w:val="a0"/>
        <w:ind w:firstLine="720"/>
      </w:pPr>
      <w:r>
        <w:rPr>
          <w:rtl/>
        </w:rPr>
        <w:t>ביום כ"ב בכסל</w:t>
      </w:r>
      <w:r>
        <w:rPr>
          <w:rFonts w:hint="cs"/>
          <w:rtl/>
        </w:rPr>
        <w:t>י</w:t>
      </w:r>
      <w:r>
        <w:rPr>
          <w:rtl/>
        </w:rPr>
        <w:t>ו התשס"ד (17 בדצמבר 2003):</w:t>
      </w:r>
    </w:p>
    <w:p w14:paraId="1CF830B9" w14:textId="77777777" w:rsidR="00000000" w:rsidRDefault="00B90FE9">
      <w:pPr>
        <w:pStyle w:val="a0"/>
        <w:rPr>
          <w:rFonts w:hint="cs"/>
          <w:rtl/>
        </w:rPr>
      </w:pPr>
    </w:p>
    <w:p w14:paraId="7871E0E0" w14:textId="77777777" w:rsidR="00000000" w:rsidRDefault="00B90FE9">
      <w:pPr>
        <w:pStyle w:val="a0"/>
        <w:rPr>
          <w:rFonts w:hint="cs"/>
        </w:rPr>
      </w:pPr>
    </w:p>
    <w:p w14:paraId="43CCF001" w14:textId="77777777" w:rsidR="00000000" w:rsidRDefault="00B90FE9">
      <w:pPr>
        <w:pStyle w:val="a0"/>
        <w:ind w:firstLine="720"/>
      </w:pPr>
      <w:r>
        <w:rPr>
          <w:rtl/>
        </w:rPr>
        <w:t>ב</w:t>
      </w:r>
      <w:r>
        <w:rPr>
          <w:rFonts w:hint="cs"/>
          <w:rtl/>
        </w:rPr>
        <w:t>שכונת נוף-ים בהרצלייה מופעל עשרות שנים על-ידי העירייה מועדון לגמלאים הזוכה להצלחה רבה. הנכס הוחכר בשנות ה-50 להסתדרות להקמת מרפאת קופת-חולים ו/או למטרה ציבורית. לאחרונה מכרה ההסתדרות את הנכס ליזם פרטי. תוקפו של צו מניעה זמני ה</w:t>
      </w:r>
      <w:r>
        <w:rPr>
          <w:rFonts w:hint="cs"/>
          <w:rtl/>
        </w:rPr>
        <w:t xml:space="preserve">מונע סגירת המועדון יפוג בקרוב. </w:t>
      </w:r>
    </w:p>
    <w:p w14:paraId="28202F4E" w14:textId="77777777" w:rsidR="00000000" w:rsidRDefault="00B90FE9">
      <w:pPr>
        <w:pStyle w:val="a0"/>
        <w:ind w:firstLine="720"/>
      </w:pPr>
    </w:p>
    <w:p w14:paraId="75C38E1D" w14:textId="77777777" w:rsidR="00000000" w:rsidRDefault="00B90FE9">
      <w:pPr>
        <w:pStyle w:val="a0"/>
        <w:ind w:firstLine="720"/>
      </w:pPr>
      <w:r>
        <w:rPr>
          <w:rFonts w:hint="cs"/>
          <w:rtl/>
        </w:rPr>
        <w:t>רצוני לשאול</w:t>
      </w:r>
      <w:r>
        <w:rPr>
          <w:rtl/>
        </w:rPr>
        <w:t>:</w:t>
      </w:r>
    </w:p>
    <w:p w14:paraId="6A2FD303" w14:textId="77777777" w:rsidR="00000000" w:rsidRDefault="00B90FE9">
      <w:pPr>
        <w:pStyle w:val="a0"/>
        <w:ind w:firstLine="720"/>
      </w:pPr>
    </w:p>
    <w:p w14:paraId="47BF0A42" w14:textId="77777777" w:rsidR="00000000" w:rsidRDefault="00B90FE9">
      <w:pPr>
        <w:pStyle w:val="a0"/>
        <w:ind w:firstLine="720"/>
        <w:rPr>
          <w:rtl/>
        </w:rPr>
      </w:pPr>
      <w:r>
        <w:rPr>
          <w:rFonts w:hint="cs"/>
          <w:rtl/>
        </w:rPr>
        <w:t xml:space="preserve">1. </w:t>
      </w:r>
      <w:r>
        <w:rPr>
          <w:rtl/>
        </w:rPr>
        <w:t>האם אישר מ</w:t>
      </w:r>
      <w:r>
        <w:rPr>
          <w:rFonts w:hint="cs"/>
          <w:rtl/>
        </w:rPr>
        <w:t>י</w:t>
      </w:r>
      <w:r>
        <w:rPr>
          <w:rtl/>
        </w:rPr>
        <w:t>נהל מקרקעי ישראל את העסקה ו</w:t>
      </w:r>
      <w:r>
        <w:rPr>
          <w:rFonts w:hint="cs"/>
          <w:rtl/>
        </w:rPr>
        <w:t xml:space="preserve">את </w:t>
      </w:r>
      <w:r>
        <w:rPr>
          <w:rtl/>
        </w:rPr>
        <w:t xml:space="preserve">שינוי </w:t>
      </w:r>
      <w:r>
        <w:rPr>
          <w:rFonts w:hint="cs"/>
          <w:rtl/>
        </w:rPr>
        <w:t>י</w:t>
      </w:r>
      <w:r>
        <w:rPr>
          <w:rtl/>
        </w:rPr>
        <w:t>יעוד הנכס?</w:t>
      </w:r>
    </w:p>
    <w:p w14:paraId="06F95C99" w14:textId="77777777" w:rsidR="00000000" w:rsidRDefault="00B90FE9">
      <w:pPr>
        <w:pStyle w:val="a0"/>
        <w:ind w:firstLine="720"/>
        <w:rPr>
          <w:rtl/>
        </w:rPr>
      </w:pPr>
    </w:p>
    <w:p w14:paraId="27620C29" w14:textId="77777777" w:rsidR="00000000" w:rsidRDefault="00B90FE9">
      <w:pPr>
        <w:pStyle w:val="a0"/>
        <w:ind w:firstLine="720"/>
        <w:rPr>
          <w:rtl/>
        </w:rPr>
      </w:pPr>
      <w:r>
        <w:rPr>
          <w:rFonts w:hint="cs"/>
          <w:rtl/>
        </w:rPr>
        <w:t xml:space="preserve">2. </w:t>
      </w:r>
      <w:r>
        <w:rPr>
          <w:rtl/>
        </w:rPr>
        <w:t xml:space="preserve">האם שולמו למינהל דמי הסכמה </w:t>
      </w:r>
      <w:r>
        <w:rPr>
          <w:rFonts w:hint="cs"/>
          <w:rtl/>
        </w:rPr>
        <w:t>ו</w:t>
      </w:r>
      <w:r>
        <w:rPr>
          <w:rtl/>
        </w:rPr>
        <w:t xml:space="preserve">דמי שינוי </w:t>
      </w:r>
      <w:r>
        <w:rPr>
          <w:rFonts w:hint="cs"/>
          <w:rtl/>
        </w:rPr>
        <w:t>י</w:t>
      </w:r>
      <w:r>
        <w:rPr>
          <w:rtl/>
        </w:rPr>
        <w:t>י</w:t>
      </w:r>
      <w:r>
        <w:rPr>
          <w:rFonts w:hint="cs"/>
          <w:rtl/>
        </w:rPr>
        <w:t>עוד</w:t>
      </w:r>
      <w:r>
        <w:rPr>
          <w:rtl/>
        </w:rPr>
        <w:t xml:space="preserve"> </w:t>
      </w:r>
      <w:r>
        <w:rPr>
          <w:rFonts w:hint="cs"/>
          <w:rtl/>
        </w:rPr>
        <w:t>בהתאם לכללים</w:t>
      </w:r>
      <w:r>
        <w:rPr>
          <w:rtl/>
        </w:rPr>
        <w:t>?</w:t>
      </w:r>
    </w:p>
    <w:p w14:paraId="77794BAB" w14:textId="77777777" w:rsidR="00000000" w:rsidRDefault="00B90FE9">
      <w:pPr>
        <w:pStyle w:val="a0"/>
        <w:ind w:firstLine="720"/>
        <w:rPr>
          <w:rtl/>
        </w:rPr>
      </w:pPr>
    </w:p>
    <w:p w14:paraId="0358E9F8" w14:textId="77777777" w:rsidR="00000000" w:rsidRDefault="00B90FE9">
      <w:pPr>
        <w:pStyle w:val="a0"/>
        <w:ind w:firstLine="720"/>
        <w:rPr>
          <w:rFonts w:hint="cs"/>
          <w:rtl/>
        </w:rPr>
      </w:pPr>
      <w:r>
        <w:rPr>
          <w:rFonts w:hint="cs"/>
          <w:rtl/>
        </w:rPr>
        <w:t xml:space="preserve">3. </w:t>
      </w:r>
      <w:r>
        <w:rPr>
          <w:rtl/>
        </w:rPr>
        <w:t xml:space="preserve">האם </w:t>
      </w:r>
      <w:r>
        <w:rPr>
          <w:rFonts w:hint="cs"/>
          <w:rtl/>
        </w:rPr>
        <w:t>יפעל משרדך</w:t>
      </w:r>
      <w:r>
        <w:rPr>
          <w:rtl/>
        </w:rPr>
        <w:t xml:space="preserve"> למניעת סגירתו של מועדון הגמלאים?</w:t>
      </w:r>
    </w:p>
    <w:p w14:paraId="0514728A" w14:textId="77777777" w:rsidR="00000000" w:rsidRDefault="00B90FE9">
      <w:pPr>
        <w:pStyle w:val="af0"/>
        <w:rPr>
          <w:rtl/>
        </w:rPr>
      </w:pPr>
      <w:r>
        <w:rPr>
          <w:rtl/>
        </w:rPr>
        <w:br/>
        <w:t>אברהם רביץ (יהדות התורה):</w:t>
      </w:r>
    </w:p>
    <w:p w14:paraId="7C7AC862" w14:textId="77777777" w:rsidR="00000000" w:rsidRDefault="00B90FE9">
      <w:pPr>
        <w:pStyle w:val="a0"/>
        <w:rPr>
          <w:rtl/>
        </w:rPr>
      </w:pPr>
    </w:p>
    <w:p w14:paraId="0D6656E8" w14:textId="77777777" w:rsidR="00000000" w:rsidRDefault="00B90FE9">
      <w:pPr>
        <w:pStyle w:val="a0"/>
        <w:rPr>
          <w:rFonts w:hint="cs"/>
          <w:rtl/>
        </w:rPr>
      </w:pPr>
      <w:r>
        <w:rPr>
          <w:rFonts w:hint="cs"/>
          <w:rtl/>
        </w:rPr>
        <w:t>בשם א</w:t>
      </w:r>
      <w:r>
        <w:rPr>
          <w:rFonts w:hint="cs"/>
          <w:rtl/>
        </w:rPr>
        <w:t>יזה שר אדוני עונה?</w:t>
      </w:r>
    </w:p>
    <w:p w14:paraId="2A20CD23" w14:textId="77777777" w:rsidR="00000000" w:rsidRDefault="00B90FE9">
      <w:pPr>
        <w:pStyle w:val="-"/>
        <w:rPr>
          <w:rFonts w:hint="cs"/>
          <w:rtl/>
        </w:rPr>
      </w:pPr>
      <w:r>
        <w:rPr>
          <w:rtl/>
        </w:rPr>
        <w:br/>
      </w:r>
      <w:bookmarkStart w:id="771" w:name="FS000001029T14_01_2004_20_11_22"/>
      <w:bookmarkEnd w:id="771"/>
      <w:r>
        <w:rPr>
          <w:rFonts w:hint="cs"/>
          <w:rtl/>
        </w:rPr>
        <w:t>סגן שר התעשייה, המסחר והתעסוקה מיכאל רצון:</w:t>
      </w:r>
    </w:p>
    <w:p w14:paraId="476A7CCC" w14:textId="77777777" w:rsidR="00000000" w:rsidRDefault="00B90FE9">
      <w:pPr>
        <w:pStyle w:val="a0"/>
        <w:rPr>
          <w:rFonts w:hint="cs"/>
          <w:b/>
          <w:rtl/>
        </w:rPr>
      </w:pPr>
    </w:p>
    <w:p w14:paraId="5B428A14" w14:textId="77777777" w:rsidR="00000000" w:rsidRDefault="00B90FE9">
      <w:pPr>
        <w:pStyle w:val="a0"/>
        <w:rPr>
          <w:rFonts w:hint="cs"/>
          <w:b/>
          <w:rtl/>
        </w:rPr>
      </w:pPr>
      <w:r>
        <w:rPr>
          <w:rFonts w:hint="cs"/>
          <w:b/>
          <w:rtl/>
        </w:rPr>
        <w:t xml:space="preserve">בשם שר התעשייה, המסחר והתעסוקה. </w:t>
      </w:r>
    </w:p>
    <w:p w14:paraId="22B817A8" w14:textId="77777777" w:rsidR="00000000" w:rsidRDefault="00B90FE9">
      <w:pPr>
        <w:pStyle w:val="a0"/>
        <w:rPr>
          <w:rFonts w:hint="cs"/>
          <w:b/>
          <w:rtl/>
        </w:rPr>
      </w:pPr>
    </w:p>
    <w:p w14:paraId="0B703B36" w14:textId="77777777" w:rsidR="00000000" w:rsidRDefault="00B90FE9">
      <w:pPr>
        <w:pStyle w:val="a0"/>
        <w:rPr>
          <w:rFonts w:hint="cs"/>
          <w:b/>
          <w:rtl/>
        </w:rPr>
      </w:pPr>
      <w:r>
        <w:rPr>
          <w:rFonts w:hint="cs"/>
          <w:b/>
          <w:rtl/>
        </w:rPr>
        <w:t>גברתי היושבת-ראש, חבר הכנסת אילן שלגי, השאילתא הזאת עוסקת בסוגיה עקרונית אשר נמצאת כיום בהתדיינות בין הפרקליטות, מינהל מקרקעי ישראל וההסתדרות.</w:t>
      </w:r>
    </w:p>
    <w:p w14:paraId="6B9C3C6A" w14:textId="77777777" w:rsidR="00000000" w:rsidRDefault="00B90FE9">
      <w:pPr>
        <w:pStyle w:val="a0"/>
        <w:rPr>
          <w:rFonts w:hint="cs"/>
          <w:b/>
          <w:rtl/>
        </w:rPr>
      </w:pPr>
    </w:p>
    <w:p w14:paraId="63C69861" w14:textId="77777777" w:rsidR="00000000" w:rsidRDefault="00B90FE9">
      <w:pPr>
        <w:pStyle w:val="a0"/>
        <w:rPr>
          <w:rFonts w:hint="cs"/>
          <w:b/>
          <w:rtl/>
        </w:rPr>
      </w:pPr>
      <w:r>
        <w:rPr>
          <w:rFonts w:hint="cs"/>
          <w:b/>
          <w:rtl/>
        </w:rPr>
        <w:t>עמדתו העקרונית</w:t>
      </w:r>
      <w:r>
        <w:rPr>
          <w:rFonts w:hint="cs"/>
          <w:b/>
          <w:rtl/>
        </w:rPr>
        <w:t xml:space="preserve"> של המינהל היא להתנגד למכירת נכסים על-ידי ההסתדרות ליזמים פרטיים, וזאת שלא על-פי התנאים שבחוזה החכירה. למרות האמור, ידוע לנו שההסתדרות מכרה נכסים שלא על-פי החוזה, ובניגוד לעמדת המינהל.</w:t>
      </w:r>
    </w:p>
    <w:p w14:paraId="54D0B467" w14:textId="77777777" w:rsidR="00000000" w:rsidRDefault="00B90FE9">
      <w:pPr>
        <w:pStyle w:val="a0"/>
        <w:rPr>
          <w:rFonts w:hint="cs"/>
          <w:b/>
          <w:rtl/>
        </w:rPr>
      </w:pPr>
    </w:p>
    <w:p w14:paraId="65A5B439" w14:textId="77777777" w:rsidR="00000000" w:rsidRDefault="00B90FE9">
      <w:pPr>
        <w:pStyle w:val="a0"/>
        <w:rPr>
          <w:rFonts w:hint="cs"/>
          <w:b/>
          <w:rtl/>
        </w:rPr>
      </w:pPr>
      <w:r>
        <w:rPr>
          <w:rFonts w:hint="cs"/>
          <w:b/>
          <w:rtl/>
        </w:rPr>
        <w:t xml:space="preserve">אשר למקרה הספציפי המועלה בשאילתא: </w:t>
      </w:r>
    </w:p>
    <w:p w14:paraId="20FFE2A0" w14:textId="77777777" w:rsidR="00000000" w:rsidRDefault="00B90FE9">
      <w:pPr>
        <w:pStyle w:val="a0"/>
        <w:rPr>
          <w:rFonts w:hint="cs"/>
          <w:rtl/>
        </w:rPr>
      </w:pPr>
    </w:p>
    <w:p w14:paraId="13A5C787" w14:textId="77777777" w:rsidR="00000000" w:rsidRDefault="00B90FE9">
      <w:pPr>
        <w:pStyle w:val="a0"/>
        <w:rPr>
          <w:rFonts w:hint="cs"/>
          <w:rtl/>
        </w:rPr>
      </w:pPr>
      <w:r>
        <w:rPr>
          <w:rFonts w:hint="cs"/>
          <w:rtl/>
        </w:rPr>
        <w:t>1. המינהל  - כמובן, בהתאם לעמדתו ה</w:t>
      </w:r>
      <w:r>
        <w:rPr>
          <w:rFonts w:hint="cs"/>
          <w:rtl/>
        </w:rPr>
        <w:t xml:space="preserve">מקורית - לא אישר את העברת הזכויות בנכס. אשר לשינוי הייעוד, הרי שינוי כזה אינו מאושר על-ידי המינהל, אלא על-ידי מוסדות התכנון. </w:t>
      </w:r>
    </w:p>
    <w:p w14:paraId="59E450BF" w14:textId="77777777" w:rsidR="00000000" w:rsidRDefault="00B90FE9">
      <w:pPr>
        <w:pStyle w:val="a0"/>
        <w:rPr>
          <w:rFonts w:hint="cs"/>
          <w:rtl/>
        </w:rPr>
      </w:pPr>
    </w:p>
    <w:p w14:paraId="26FA8CE6" w14:textId="77777777" w:rsidR="00000000" w:rsidRDefault="00B90FE9">
      <w:pPr>
        <w:pStyle w:val="a0"/>
        <w:rPr>
          <w:rFonts w:hint="cs"/>
          <w:rtl/>
        </w:rPr>
      </w:pPr>
      <w:r>
        <w:rPr>
          <w:rFonts w:hint="cs"/>
          <w:rtl/>
        </w:rPr>
        <w:t>2. לא שולמו למינהל כספים כלשהם.</w:t>
      </w:r>
    </w:p>
    <w:p w14:paraId="74FC2167" w14:textId="77777777" w:rsidR="00000000" w:rsidRDefault="00B90FE9">
      <w:pPr>
        <w:pStyle w:val="a0"/>
        <w:rPr>
          <w:rFonts w:hint="cs"/>
          <w:rtl/>
        </w:rPr>
      </w:pPr>
    </w:p>
    <w:p w14:paraId="079A620F" w14:textId="77777777" w:rsidR="00000000" w:rsidRDefault="00B90FE9">
      <w:pPr>
        <w:pStyle w:val="a0"/>
        <w:rPr>
          <w:rFonts w:hint="cs"/>
        </w:rPr>
      </w:pPr>
      <w:r>
        <w:rPr>
          <w:rFonts w:hint="cs"/>
          <w:rtl/>
        </w:rPr>
        <w:t>3. מבחינת המינהל, על החוכר, קרי ההסתדרות, לעמוד בחוזה החכירה ובתנאיו, לרבות שימוש בנכס בהתאם למט</w:t>
      </w:r>
      <w:r>
        <w:rPr>
          <w:rFonts w:hint="cs"/>
          <w:rtl/>
        </w:rPr>
        <w:t>רת החוזה. אני מצרף בזאת את עמדת המינהל לעתירת עיריית הרצלייה לבג"ץ נגד מינהל מקרקעי ישראל וההסתדרות. כאמור, יש ניסיון להגיע להסכם עם ההסתדרות באשר לחוזי מכר שערכה בעבר, וכדי למנוע מצבים מעין אלו בעתיד.</w:t>
      </w:r>
    </w:p>
    <w:p w14:paraId="48B093D1" w14:textId="77777777" w:rsidR="00000000" w:rsidRDefault="00B90FE9">
      <w:pPr>
        <w:pStyle w:val="a0"/>
        <w:rPr>
          <w:rFonts w:hint="cs"/>
          <w:rtl/>
        </w:rPr>
      </w:pPr>
    </w:p>
    <w:p w14:paraId="3923A5DF" w14:textId="77777777" w:rsidR="00000000" w:rsidRDefault="00B90FE9">
      <w:pPr>
        <w:pStyle w:val="af1"/>
        <w:rPr>
          <w:rFonts w:hint="cs"/>
          <w:rtl/>
        </w:rPr>
      </w:pPr>
      <w:r>
        <w:rPr>
          <w:rtl/>
        </w:rPr>
        <w:t>היו"ר אתי לבני:</w:t>
      </w:r>
    </w:p>
    <w:p w14:paraId="279F39E6" w14:textId="77777777" w:rsidR="00000000" w:rsidRDefault="00B90FE9">
      <w:pPr>
        <w:pStyle w:val="a0"/>
        <w:rPr>
          <w:rFonts w:hint="cs"/>
          <w:rtl/>
        </w:rPr>
      </w:pPr>
    </w:p>
    <w:p w14:paraId="227CF6E3" w14:textId="77777777" w:rsidR="00000000" w:rsidRDefault="00B90FE9">
      <w:pPr>
        <w:pStyle w:val="a0"/>
        <w:rPr>
          <w:rFonts w:hint="cs"/>
          <w:rtl/>
        </w:rPr>
      </w:pPr>
      <w:r>
        <w:rPr>
          <w:rFonts w:hint="cs"/>
          <w:rtl/>
        </w:rPr>
        <w:t xml:space="preserve">שאלה נוספת. </w:t>
      </w:r>
    </w:p>
    <w:p w14:paraId="2F181D23" w14:textId="77777777" w:rsidR="00000000" w:rsidRDefault="00B90FE9">
      <w:pPr>
        <w:pStyle w:val="af0"/>
        <w:rPr>
          <w:rtl/>
        </w:rPr>
      </w:pPr>
      <w:r>
        <w:rPr>
          <w:rtl/>
        </w:rPr>
        <w:br/>
      </w:r>
      <w:bookmarkStart w:id="772" w:name="FS000001046T14_01_2004_20_15_35"/>
      <w:bookmarkEnd w:id="772"/>
      <w:r>
        <w:rPr>
          <w:rtl/>
        </w:rPr>
        <w:t>אילן שלגי (שינוי):</w:t>
      </w:r>
    </w:p>
    <w:p w14:paraId="4B2283CF" w14:textId="77777777" w:rsidR="00000000" w:rsidRDefault="00B90FE9">
      <w:pPr>
        <w:pStyle w:val="a0"/>
        <w:rPr>
          <w:rtl/>
        </w:rPr>
      </w:pPr>
    </w:p>
    <w:p w14:paraId="0627699B" w14:textId="77777777" w:rsidR="00000000" w:rsidRDefault="00B90FE9">
      <w:pPr>
        <w:pStyle w:val="a0"/>
        <w:rPr>
          <w:rFonts w:hint="cs"/>
          <w:rtl/>
        </w:rPr>
      </w:pPr>
      <w:r>
        <w:rPr>
          <w:rFonts w:hint="cs"/>
          <w:rtl/>
        </w:rPr>
        <w:t>אד</w:t>
      </w:r>
      <w:r>
        <w:rPr>
          <w:rFonts w:hint="cs"/>
          <w:rtl/>
        </w:rPr>
        <w:t>וני סגן השר, אני מאוד שמח לשמוע שהמינהל לא אישר את העסקה. זו היתה פשוט חוצפה, אם לא יותר מזה, מצדה של ההסתדרות לנסות ולמכור ליזם פרטי נכס שנועד לשימוש ציבורי, כאשר היא לא בעל-הבית. בעל-הבית זה אנחנו, באמצעות מינהל מקרקעי ישראל.</w:t>
      </w:r>
    </w:p>
    <w:p w14:paraId="310B04C6" w14:textId="77777777" w:rsidR="00000000" w:rsidRDefault="00B90FE9">
      <w:pPr>
        <w:pStyle w:val="a0"/>
        <w:rPr>
          <w:rFonts w:hint="cs"/>
          <w:rtl/>
        </w:rPr>
      </w:pPr>
    </w:p>
    <w:p w14:paraId="0EC2F2E1" w14:textId="77777777" w:rsidR="00000000" w:rsidRDefault="00B90FE9">
      <w:pPr>
        <w:pStyle w:val="a0"/>
        <w:rPr>
          <w:rFonts w:hint="cs"/>
          <w:rtl/>
        </w:rPr>
      </w:pPr>
      <w:r>
        <w:rPr>
          <w:rFonts w:hint="cs"/>
          <w:rtl/>
        </w:rPr>
        <w:t>שאלתי היא - אם אדוני יודע -</w:t>
      </w:r>
      <w:r>
        <w:rPr>
          <w:rFonts w:hint="cs"/>
          <w:rtl/>
        </w:rPr>
        <w:t xml:space="preserve"> היות שעיריית הרצלייה הציעה למינהל שהיא תרכוש את הנכס הזה באותם תנאים כפי שרכש היזם הפרטי, והיא תמשיך להפעיל שם מועדון גמלאים, האם אדוני יודע להשיב לי האם המינהל כבר התייחס גם להצעה הזאת של עיריית הרצלייה?</w:t>
      </w:r>
    </w:p>
    <w:p w14:paraId="67EC5822" w14:textId="77777777" w:rsidR="00000000" w:rsidRDefault="00B90FE9">
      <w:pPr>
        <w:pStyle w:val="a0"/>
        <w:rPr>
          <w:rFonts w:hint="cs"/>
          <w:rtl/>
        </w:rPr>
      </w:pPr>
    </w:p>
    <w:p w14:paraId="70FE0B9B" w14:textId="77777777" w:rsidR="00000000" w:rsidRDefault="00B90FE9">
      <w:pPr>
        <w:pStyle w:val="af1"/>
        <w:rPr>
          <w:rtl/>
        </w:rPr>
      </w:pPr>
    </w:p>
    <w:p w14:paraId="5D1031CB" w14:textId="77777777" w:rsidR="00000000" w:rsidRDefault="00B90FE9">
      <w:pPr>
        <w:pStyle w:val="af1"/>
        <w:rPr>
          <w:rtl/>
        </w:rPr>
      </w:pPr>
      <w:r>
        <w:rPr>
          <w:rtl/>
        </w:rPr>
        <w:t>היו"ר אתי לבני:</w:t>
      </w:r>
    </w:p>
    <w:p w14:paraId="51531595" w14:textId="77777777" w:rsidR="00000000" w:rsidRDefault="00B90FE9">
      <w:pPr>
        <w:pStyle w:val="a0"/>
        <w:rPr>
          <w:rtl/>
        </w:rPr>
      </w:pPr>
    </w:p>
    <w:p w14:paraId="7B6FD0FD" w14:textId="77777777" w:rsidR="00000000" w:rsidRDefault="00B90FE9">
      <w:pPr>
        <w:pStyle w:val="a0"/>
        <w:rPr>
          <w:rFonts w:hint="cs"/>
          <w:rtl/>
        </w:rPr>
      </w:pPr>
      <w:r>
        <w:rPr>
          <w:rFonts w:hint="cs"/>
          <w:rtl/>
        </w:rPr>
        <w:t>תודה רבה.</w:t>
      </w:r>
    </w:p>
    <w:p w14:paraId="0BB16E47" w14:textId="77777777" w:rsidR="00000000" w:rsidRDefault="00B90FE9">
      <w:pPr>
        <w:pStyle w:val="-"/>
        <w:rPr>
          <w:rtl/>
        </w:rPr>
      </w:pPr>
      <w:r>
        <w:rPr>
          <w:rtl/>
        </w:rPr>
        <w:br/>
      </w:r>
      <w:bookmarkStart w:id="773" w:name="FS000001029T14_01_2004_20_17_23"/>
      <w:bookmarkEnd w:id="773"/>
      <w:r>
        <w:rPr>
          <w:rtl/>
        </w:rPr>
        <w:t>סגן שר התעשייה, המסח</w:t>
      </w:r>
      <w:r>
        <w:rPr>
          <w:rtl/>
        </w:rPr>
        <w:t>ר והתעסוקה מיכאל רצון:</w:t>
      </w:r>
    </w:p>
    <w:p w14:paraId="30E050B7" w14:textId="77777777" w:rsidR="00000000" w:rsidRDefault="00B90FE9">
      <w:pPr>
        <w:pStyle w:val="a0"/>
        <w:rPr>
          <w:rtl/>
        </w:rPr>
      </w:pPr>
    </w:p>
    <w:p w14:paraId="28855BCA" w14:textId="77777777" w:rsidR="00000000" w:rsidRDefault="00B90FE9">
      <w:pPr>
        <w:pStyle w:val="a0"/>
        <w:rPr>
          <w:rFonts w:hint="cs"/>
          <w:rtl/>
        </w:rPr>
      </w:pPr>
      <w:r>
        <w:rPr>
          <w:rFonts w:hint="cs"/>
          <w:rtl/>
        </w:rPr>
        <w:t>אדוני חבר הכנסת שלגי, אינני יודע, אבל בהחלט נראה לי מה שאתה אומר. אני אפנה את העניין הזה לידיעת המינהל. אני מציע שעיריית הרצלייה תפנה באופן פורמלי ורשמי למינהל.</w:t>
      </w:r>
    </w:p>
    <w:p w14:paraId="1F1F3006" w14:textId="77777777" w:rsidR="00000000" w:rsidRDefault="00B90FE9">
      <w:pPr>
        <w:pStyle w:val="af0"/>
        <w:rPr>
          <w:rtl/>
        </w:rPr>
      </w:pPr>
      <w:r>
        <w:rPr>
          <w:rtl/>
        </w:rPr>
        <w:br/>
      </w:r>
      <w:bookmarkStart w:id="774" w:name="FS000001046T14_01_2004_20_18_29"/>
      <w:bookmarkEnd w:id="774"/>
      <w:r>
        <w:rPr>
          <w:rtl/>
        </w:rPr>
        <w:t>אילן שלגי (שינוי):</w:t>
      </w:r>
    </w:p>
    <w:p w14:paraId="0A820F47" w14:textId="77777777" w:rsidR="00000000" w:rsidRDefault="00B90FE9">
      <w:pPr>
        <w:pStyle w:val="af0"/>
        <w:rPr>
          <w:rtl/>
        </w:rPr>
      </w:pPr>
    </w:p>
    <w:p w14:paraId="3A90DA01" w14:textId="77777777" w:rsidR="00000000" w:rsidRDefault="00B90FE9">
      <w:pPr>
        <w:pStyle w:val="a0"/>
        <w:rPr>
          <w:rFonts w:hint="cs"/>
          <w:rtl/>
        </w:rPr>
      </w:pPr>
      <w:r>
        <w:rPr>
          <w:rFonts w:hint="cs"/>
          <w:rtl/>
        </w:rPr>
        <w:t>למיטב ידיעתי, העירייה פנתה. כך אמרה לי ראש העיר.</w:t>
      </w:r>
    </w:p>
    <w:p w14:paraId="62082F94" w14:textId="77777777" w:rsidR="00000000" w:rsidRDefault="00B90FE9">
      <w:pPr>
        <w:pStyle w:val="-"/>
        <w:rPr>
          <w:rtl/>
        </w:rPr>
      </w:pPr>
      <w:r>
        <w:rPr>
          <w:rtl/>
        </w:rPr>
        <w:br/>
      </w:r>
      <w:bookmarkStart w:id="775" w:name="FS000001046T14_01_2004_20_18_35C"/>
      <w:bookmarkStart w:id="776" w:name="FS000001029T14_01_2004_20_18_41"/>
      <w:bookmarkEnd w:id="775"/>
      <w:bookmarkEnd w:id="776"/>
      <w:r>
        <w:rPr>
          <w:rtl/>
        </w:rPr>
        <w:t>סגן שר התעשייה, המסחר והתעסוקה מיכאל רצון:</w:t>
      </w:r>
    </w:p>
    <w:p w14:paraId="6F162B16" w14:textId="77777777" w:rsidR="00000000" w:rsidRDefault="00B90FE9">
      <w:pPr>
        <w:pStyle w:val="a0"/>
        <w:rPr>
          <w:rFonts w:hint="cs"/>
          <w:rtl/>
        </w:rPr>
      </w:pPr>
    </w:p>
    <w:p w14:paraId="407FE187" w14:textId="77777777" w:rsidR="00000000" w:rsidRDefault="00B90FE9">
      <w:pPr>
        <w:pStyle w:val="a0"/>
        <w:rPr>
          <w:rFonts w:hint="cs"/>
          <w:rtl/>
        </w:rPr>
      </w:pPr>
      <w:r>
        <w:rPr>
          <w:rFonts w:hint="cs"/>
          <w:rtl/>
        </w:rPr>
        <w:t>אני אבחן את העניין הזה. אם אתה יכול להמציא לי העתק - אני גם אוודא שהעניין הזה בקשר לעיריית הרצלייה יטופל.</w:t>
      </w:r>
    </w:p>
    <w:p w14:paraId="04FBDFAC" w14:textId="77777777" w:rsidR="00000000" w:rsidRDefault="00B90FE9">
      <w:pPr>
        <w:pStyle w:val="af0"/>
        <w:rPr>
          <w:rtl/>
        </w:rPr>
      </w:pPr>
      <w:r>
        <w:rPr>
          <w:rtl/>
        </w:rPr>
        <w:br/>
      </w:r>
      <w:bookmarkStart w:id="777" w:name="FS000001046T14_01_2004_20_19_23"/>
      <w:bookmarkEnd w:id="777"/>
      <w:r>
        <w:rPr>
          <w:rtl/>
        </w:rPr>
        <w:t>אילן שלגי (שינוי):</w:t>
      </w:r>
    </w:p>
    <w:p w14:paraId="4DC084FA" w14:textId="77777777" w:rsidR="00000000" w:rsidRDefault="00B90FE9">
      <w:pPr>
        <w:pStyle w:val="a0"/>
        <w:rPr>
          <w:rtl/>
        </w:rPr>
      </w:pPr>
    </w:p>
    <w:p w14:paraId="6DBA4D33" w14:textId="77777777" w:rsidR="00000000" w:rsidRDefault="00B90FE9">
      <w:pPr>
        <w:pStyle w:val="a0"/>
        <w:rPr>
          <w:rFonts w:hint="cs"/>
          <w:rtl/>
        </w:rPr>
      </w:pPr>
      <w:r>
        <w:rPr>
          <w:rFonts w:hint="cs"/>
          <w:rtl/>
        </w:rPr>
        <w:t>תודה רבה.</w:t>
      </w:r>
    </w:p>
    <w:p w14:paraId="1F308A53" w14:textId="77777777" w:rsidR="00000000" w:rsidRDefault="00B90FE9">
      <w:pPr>
        <w:pStyle w:val="af1"/>
        <w:rPr>
          <w:rtl/>
        </w:rPr>
      </w:pPr>
      <w:r>
        <w:rPr>
          <w:rtl/>
        </w:rPr>
        <w:br/>
        <w:t>היו"ר אתי לבני:</w:t>
      </w:r>
    </w:p>
    <w:p w14:paraId="2437621A" w14:textId="77777777" w:rsidR="00000000" w:rsidRDefault="00B90FE9">
      <w:pPr>
        <w:pStyle w:val="a0"/>
        <w:rPr>
          <w:rtl/>
        </w:rPr>
      </w:pPr>
    </w:p>
    <w:p w14:paraId="7BBB5203" w14:textId="77777777" w:rsidR="00000000" w:rsidRDefault="00B90FE9">
      <w:pPr>
        <w:pStyle w:val="a0"/>
        <w:rPr>
          <w:rFonts w:hint="cs"/>
          <w:rtl/>
        </w:rPr>
      </w:pPr>
      <w:r>
        <w:rPr>
          <w:rFonts w:hint="cs"/>
          <w:rtl/>
        </w:rPr>
        <w:t xml:space="preserve">תודה רבה. השאילתא הבאה, של חבר הכנסת יעקב מרגי, מס' 911: </w:t>
      </w:r>
      <w:r>
        <w:rPr>
          <w:rFonts w:hint="cs"/>
          <w:rtl/>
        </w:rPr>
        <w:t xml:space="preserve">ייבוא עובדים זרים מטורקיה. </w:t>
      </w:r>
    </w:p>
    <w:p w14:paraId="5C4643BC" w14:textId="77777777" w:rsidR="00000000" w:rsidRDefault="00B90FE9">
      <w:pPr>
        <w:pStyle w:val="a1"/>
        <w:jc w:val="center"/>
        <w:rPr>
          <w:rtl/>
        </w:rPr>
      </w:pPr>
      <w:r>
        <w:rPr>
          <w:rtl/>
        </w:rPr>
        <w:br/>
      </w:r>
      <w:bookmarkStart w:id="778" w:name="CQ18601FI0018601T14_01_2004_20_20_04"/>
      <w:bookmarkStart w:id="779" w:name="_Toc75077313"/>
      <w:bookmarkEnd w:id="778"/>
      <w:r>
        <w:rPr>
          <w:rtl/>
        </w:rPr>
        <w:t>911. י</w:t>
      </w:r>
      <w:r>
        <w:rPr>
          <w:rFonts w:hint="cs"/>
          <w:rtl/>
        </w:rPr>
        <w:t>י</w:t>
      </w:r>
      <w:r>
        <w:rPr>
          <w:rtl/>
        </w:rPr>
        <w:t>בוא עובדים זרים מטורקיה</w:t>
      </w:r>
      <w:bookmarkEnd w:id="779"/>
    </w:p>
    <w:p w14:paraId="0EA16CE0" w14:textId="77777777" w:rsidR="00000000" w:rsidRDefault="00B90FE9">
      <w:pPr>
        <w:pStyle w:val="a0"/>
        <w:rPr>
          <w:rtl/>
        </w:rPr>
      </w:pPr>
    </w:p>
    <w:p w14:paraId="61DA7E3A" w14:textId="77777777" w:rsidR="00000000" w:rsidRDefault="00B90FE9">
      <w:pPr>
        <w:pStyle w:val="a0"/>
        <w:ind w:firstLine="0"/>
        <w:rPr>
          <w:rFonts w:hint="cs"/>
          <w:bCs/>
          <w:u w:val="single"/>
        </w:rPr>
      </w:pPr>
      <w:bookmarkStart w:id="780" w:name="ESQ18601"/>
      <w:bookmarkEnd w:id="780"/>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r>
        <w:rPr>
          <w:rFonts w:hint="cs"/>
          <w:bCs/>
          <w:u w:val="single"/>
          <w:rtl/>
        </w:rPr>
        <w:t xml:space="preserve"> והתעסוקה</w:t>
      </w:r>
    </w:p>
    <w:p w14:paraId="16296165" w14:textId="77777777" w:rsidR="00000000" w:rsidRDefault="00B90FE9">
      <w:pPr>
        <w:pStyle w:val="a0"/>
        <w:ind w:firstLine="720"/>
      </w:pPr>
      <w:r>
        <w:rPr>
          <w:rtl/>
        </w:rPr>
        <w:t>ביום כ"ב בכסל</w:t>
      </w:r>
      <w:r>
        <w:rPr>
          <w:rFonts w:hint="cs"/>
          <w:rtl/>
        </w:rPr>
        <w:t>י</w:t>
      </w:r>
      <w:r>
        <w:rPr>
          <w:rtl/>
        </w:rPr>
        <w:t>ו התשס"ד (17 בדצמבר 2003):</w:t>
      </w:r>
    </w:p>
    <w:p w14:paraId="4C8A2FDD" w14:textId="77777777" w:rsidR="00000000" w:rsidRDefault="00B90FE9">
      <w:pPr>
        <w:pStyle w:val="a0"/>
        <w:rPr>
          <w:rFonts w:hint="cs"/>
          <w:rtl/>
        </w:rPr>
      </w:pPr>
    </w:p>
    <w:p w14:paraId="6C5B18C2" w14:textId="77777777" w:rsidR="00000000" w:rsidRDefault="00B90FE9">
      <w:pPr>
        <w:pStyle w:val="a0"/>
        <w:rPr>
          <w:rFonts w:hint="cs"/>
        </w:rPr>
      </w:pPr>
    </w:p>
    <w:p w14:paraId="7DD1C4C2" w14:textId="77777777" w:rsidR="00000000" w:rsidRDefault="00B90FE9">
      <w:pPr>
        <w:pStyle w:val="BodyTextIndent2"/>
        <w:ind w:left="0" w:firstLine="720"/>
        <w:jc w:val="both"/>
        <w:rPr>
          <w:rFonts w:cs="Arial"/>
          <w:szCs w:val="22"/>
        </w:rPr>
      </w:pPr>
      <w:r>
        <w:rPr>
          <w:rFonts w:cs="Arial"/>
          <w:szCs w:val="22"/>
          <w:rtl/>
        </w:rPr>
        <w:t xml:space="preserve">"קו לעובד" </w:t>
      </w:r>
      <w:r>
        <w:rPr>
          <w:rFonts w:cs="Arial" w:hint="cs"/>
          <w:szCs w:val="22"/>
          <w:rtl/>
        </w:rPr>
        <w:t xml:space="preserve">פרסם מידע על אודות </w:t>
      </w:r>
      <w:r>
        <w:rPr>
          <w:rFonts w:cs="Arial"/>
          <w:szCs w:val="22"/>
          <w:rtl/>
        </w:rPr>
        <w:t>י</w:t>
      </w:r>
      <w:r>
        <w:rPr>
          <w:rFonts w:cs="Arial" w:hint="cs"/>
          <w:szCs w:val="22"/>
          <w:rtl/>
        </w:rPr>
        <w:t>י</w:t>
      </w:r>
      <w:r>
        <w:rPr>
          <w:rFonts w:cs="Arial"/>
          <w:szCs w:val="22"/>
          <w:rtl/>
        </w:rPr>
        <w:t xml:space="preserve">בוא 800 עובדים זרים מטורקיה שלא בדרכים המקובלות </w:t>
      </w:r>
      <w:r>
        <w:rPr>
          <w:rFonts w:cs="Arial" w:hint="cs"/>
          <w:szCs w:val="22"/>
          <w:rtl/>
        </w:rPr>
        <w:t xml:space="preserve">- </w:t>
      </w:r>
      <w:r>
        <w:rPr>
          <w:rFonts w:cs="Arial"/>
          <w:szCs w:val="22"/>
          <w:rtl/>
        </w:rPr>
        <w:t>דרך המינהלת לעוב</w:t>
      </w:r>
      <w:r>
        <w:rPr>
          <w:rFonts w:cs="Arial"/>
          <w:szCs w:val="22"/>
          <w:rtl/>
        </w:rPr>
        <w:t>דים זרים במשרדך.</w:t>
      </w:r>
    </w:p>
    <w:p w14:paraId="73763119" w14:textId="77777777" w:rsidR="00000000" w:rsidRDefault="00B90FE9">
      <w:pPr>
        <w:pStyle w:val="a0"/>
        <w:ind w:firstLine="720"/>
      </w:pPr>
    </w:p>
    <w:p w14:paraId="18467835" w14:textId="77777777" w:rsidR="00000000" w:rsidRDefault="00B90FE9">
      <w:pPr>
        <w:pStyle w:val="a0"/>
        <w:ind w:firstLine="720"/>
      </w:pPr>
      <w:r>
        <w:rPr>
          <w:rFonts w:hint="cs"/>
          <w:rtl/>
        </w:rPr>
        <w:t>רצוני לשאול</w:t>
      </w:r>
      <w:r>
        <w:rPr>
          <w:rtl/>
        </w:rPr>
        <w:t>:</w:t>
      </w:r>
    </w:p>
    <w:p w14:paraId="627E40ED" w14:textId="77777777" w:rsidR="00000000" w:rsidRDefault="00B90FE9">
      <w:pPr>
        <w:pStyle w:val="a0"/>
        <w:ind w:firstLine="720"/>
      </w:pPr>
    </w:p>
    <w:p w14:paraId="208D9C5E" w14:textId="77777777" w:rsidR="00000000" w:rsidRDefault="00B90FE9">
      <w:pPr>
        <w:pStyle w:val="a0"/>
        <w:ind w:firstLine="720"/>
        <w:rPr>
          <w:rtl/>
        </w:rPr>
      </w:pPr>
      <w:r>
        <w:rPr>
          <w:rFonts w:hint="cs"/>
          <w:rtl/>
        </w:rPr>
        <w:t xml:space="preserve">1. </w:t>
      </w:r>
      <w:r>
        <w:rPr>
          <w:rtl/>
        </w:rPr>
        <w:t xml:space="preserve">האם </w:t>
      </w:r>
      <w:r>
        <w:rPr>
          <w:rFonts w:hint="cs"/>
          <w:rtl/>
        </w:rPr>
        <w:t>הידיעות</w:t>
      </w:r>
      <w:r>
        <w:rPr>
          <w:rtl/>
        </w:rPr>
        <w:t xml:space="preserve"> נכונות</w:t>
      </w:r>
      <w:r>
        <w:rPr>
          <w:rFonts w:hint="cs"/>
          <w:rtl/>
        </w:rPr>
        <w:t>?</w:t>
      </w:r>
    </w:p>
    <w:p w14:paraId="73B47493" w14:textId="77777777" w:rsidR="00000000" w:rsidRDefault="00B90FE9">
      <w:pPr>
        <w:pStyle w:val="a0"/>
        <w:ind w:firstLine="720"/>
        <w:rPr>
          <w:rtl/>
        </w:rPr>
      </w:pPr>
    </w:p>
    <w:p w14:paraId="6CE90E9B" w14:textId="77777777" w:rsidR="00000000" w:rsidRDefault="00B90FE9">
      <w:pPr>
        <w:pStyle w:val="a0"/>
        <w:ind w:firstLine="720"/>
        <w:rPr>
          <w:rtl/>
        </w:rPr>
      </w:pPr>
      <w:r>
        <w:rPr>
          <w:rFonts w:hint="cs"/>
          <w:rtl/>
        </w:rPr>
        <w:t xml:space="preserve">2. </w:t>
      </w:r>
      <w:r>
        <w:rPr>
          <w:rtl/>
        </w:rPr>
        <w:t xml:space="preserve">אם כן </w:t>
      </w:r>
      <w:r>
        <w:rPr>
          <w:rFonts w:hint="eastAsia"/>
          <w:rtl/>
        </w:rPr>
        <w:t>–</w:t>
      </w:r>
      <w:r>
        <w:rPr>
          <w:rtl/>
        </w:rPr>
        <w:t xml:space="preserve"> מדוע לא נעשה הי</w:t>
      </w:r>
      <w:r>
        <w:rPr>
          <w:rFonts w:hint="cs"/>
          <w:rtl/>
        </w:rPr>
        <w:t>י</w:t>
      </w:r>
      <w:r>
        <w:rPr>
          <w:rtl/>
        </w:rPr>
        <w:t>בוא דרך המינהלת</w:t>
      </w:r>
      <w:r>
        <w:rPr>
          <w:rFonts w:hint="cs"/>
          <w:rtl/>
        </w:rPr>
        <w:t>?</w:t>
      </w:r>
    </w:p>
    <w:p w14:paraId="43E23D08" w14:textId="77777777" w:rsidR="00000000" w:rsidRDefault="00B90FE9">
      <w:pPr>
        <w:pStyle w:val="a0"/>
        <w:ind w:firstLine="720"/>
        <w:rPr>
          <w:rtl/>
        </w:rPr>
      </w:pPr>
    </w:p>
    <w:p w14:paraId="594C24F6" w14:textId="77777777" w:rsidR="00000000" w:rsidRDefault="00B90FE9">
      <w:pPr>
        <w:pStyle w:val="a0"/>
        <w:ind w:firstLine="720"/>
        <w:rPr>
          <w:rFonts w:hint="cs"/>
          <w:rtl/>
        </w:rPr>
      </w:pPr>
      <w:r>
        <w:rPr>
          <w:rFonts w:hint="cs"/>
          <w:rtl/>
        </w:rPr>
        <w:t>3. כיצד מתיישב מצב זה עם</w:t>
      </w:r>
      <w:r>
        <w:rPr>
          <w:rtl/>
        </w:rPr>
        <w:t xml:space="preserve"> החלטת הממשלה על</w:t>
      </w:r>
      <w:r>
        <w:rPr>
          <w:rFonts w:hint="cs"/>
          <w:rtl/>
        </w:rPr>
        <w:t xml:space="preserve"> </w:t>
      </w:r>
      <w:r>
        <w:rPr>
          <w:rtl/>
        </w:rPr>
        <w:t>שמים סגורים</w:t>
      </w:r>
      <w:r>
        <w:rPr>
          <w:rFonts w:hint="cs"/>
          <w:rtl/>
        </w:rPr>
        <w:t>?</w:t>
      </w:r>
    </w:p>
    <w:p w14:paraId="5932CF07" w14:textId="77777777" w:rsidR="00000000" w:rsidRDefault="00B90FE9">
      <w:pPr>
        <w:pStyle w:val="-"/>
        <w:rPr>
          <w:rFonts w:hint="cs"/>
          <w:rtl/>
        </w:rPr>
      </w:pPr>
      <w:r>
        <w:rPr>
          <w:rtl/>
        </w:rPr>
        <w:br/>
      </w:r>
      <w:r>
        <w:rPr>
          <w:rFonts w:hint="cs"/>
          <w:rtl/>
        </w:rPr>
        <w:t>סגן שר התעשייה, המסחר והתעסוקה מיכאל רצון:</w:t>
      </w:r>
    </w:p>
    <w:p w14:paraId="0D3D1B55" w14:textId="77777777" w:rsidR="00000000" w:rsidRDefault="00B90FE9">
      <w:pPr>
        <w:pStyle w:val="a0"/>
        <w:ind w:firstLine="720"/>
        <w:rPr>
          <w:rFonts w:hint="cs"/>
          <w:rtl/>
        </w:rPr>
      </w:pPr>
    </w:p>
    <w:p w14:paraId="7C4E52E8" w14:textId="77777777" w:rsidR="00000000" w:rsidRDefault="00B90FE9">
      <w:pPr>
        <w:pStyle w:val="a0"/>
        <w:ind w:firstLine="720"/>
        <w:rPr>
          <w:rFonts w:hint="cs"/>
          <w:rtl/>
        </w:rPr>
      </w:pPr>
      <w:r>
        <w:rPr>
          <w:rFonts w:hint="cs"/>
          <w:rtl/>
        </w:rPr>
        <w:t>גברתי היושבת-ראש, חבר הכנסת מרגי, לצערי הרב אני לא איש ב</w:t>
      </w:r>
      <w:r>
        <w:rPr>
          <w:rFonts w:hint="cs"/>
          <w:rtl/>
        </w:rPr>
        <w:t>שורות מבחינתך, בשאילתא שלך. אני אעשה את זה בקצרה.</w:t>
      </w:r>
    </w:p>
    <w:p w14:paraId="63CF95F9" w14:textId="77777777" w:rsidR="00000000" w:rsidRDefault="00B90FE9">
      <w:pPr>
        <w:pStyle w:val="a0"/>
        <w:ind w:firstLine="720"/>
        <w:rPr>
          <w:rFonts w:hint="cs"/>
          <w:rtl/>
        </w:rPr>
      </w:pPr>
    </w:p>
    <w:p w14:paraId="2DB96FDD" w14:textId="77777777" w:rsidR="00000000" w:rsidRDefault="00B90FE9">
      <w:pPr>
        <w:pStyle w:val="a0"/>
        <w:ind w:firstLine="720"/>
        <w:rPr>
          <w:rFonts w:hint="cs"/>
          <w:rtl/>
        </w:rPr>
      </w:pPr>
      <w:r>
        <w:rPr>
          <w:rFonts w:hint="cs"/>
          <w:rtl/>
        </w:rPr>
        <w:t xml:space="preserve">1. למשרדנו, קרי למשרד התעשייה, המסחר והתעסוקה, שאחראי למתן היתרים לעובדים זרים, לא ידוע על ייבוא של 800 עובדים זרים מטורקיה שלא דרך המינהלת. מה שאנחנו יודעים זה במסגרת השמועות - שאתה יודע או אחרים יודעים. </w:t>
      </w:r>
    </w:p>
    <w:p w14:paraId="3E05352C" w14:textId="77777777" w:rsidR="00000000" w:rsidRDefault="00B90FE9">
      <w:pPr>
        <w:pStyle w:val="a0"/>
        <w:ind w:firstLine="720"/>
        <w:rPr>
          <w:rFonts w:hint="cs"/>
          <w:rtl/>
        </w:rPr>
      </w:pPr>
    </w:p>
    <w:p w14:paraId="68D5A230" w14:textId="77777777" w:rsidR="00000000" w:rsidRDefault="00B90FE9">
      <w:pPr>
        <w:pStyle w:val="a0"/>
        <w:ind w:firstLine="720"/>
        <w:rPr>
          <w:rFonts w:hint="cs"/>
          <w:rtl/>
        </w:rPr>
      </w:pPr>
      <w:r>
        <w:rPr>
          <w:rFonts w:hint="cs"/>
          <w:rtl/>
        </w:rPr>
        <w:t xml:space="preserve">2-3. אתה יכול לראות את התשובה על השאלה הראשונה, כלומר אין לנו יד ורגל בעניין הזה. אנחנו לא עסקנו בזה ולא נתנו היתרים לייבוא עובדים זרים מטורקיה. </w:t>
      </w:r>
    </w:p>
    <w:p w14:paraId="66BBF708" w14:textId="77777777" w:rsidR="00000000" w:rsidRDefault="00B90FE9">
      <w:pPr>
        <w:pStyle w:val="af1"/>
        <w:rPr>
          <w:rtl/>
        </w:rPr>
      </w:pPr>
      <w:r>
        <w:rPr>
          <w:rtl/>
        </w:rPr>
        <w:br/>
        <w:t>היו"ר אתי לבני:</w:t>
      </w:r>
    </w:p>
    <w:p w14:paraId="5400E7D0" w14:textId="77777777" w:rsidR="00000000" w:rsidRDefault="00B90FE9">
      <w:pPr>
        <w:pStyle w:val="a0"/>
        <w:rPr>
          <w:rtl/>
        </w:rPr>
      </w:pPr>
    </w:p>
    <w:p w14:paraId="41CA04B5" w14:textId="77777777" w:rsidR="00000000" w:rsidRDefault="00B90FE9">
      <w:pPr>
        <w:pStyle w:val="a0"/>
        <w:rPr>
          <w:rFonts w:hint="cs"/>
          <w:rtl/>
        </w:rPr>
      </w:pPr>
      <w:r>
        <w:rPr>
          <w:rFonts w:hint="cs"/>
          <w:rtl/>
        </w:rPr>
        <w:t xml:space="preserve">שאלה נוספת. </w:t>
      </w:r>
    </w:p>
    <w:p w14:paraId="7E236E0A" w14:textId="77777777" w:rsidR="00000000" w:rsidRDefault="00B90FE9">
      <w:pPr>
        <w:pStyle w:val="af0"/>
        <w:rPr>
          <w:rtl/>
        </w:rPr>
      </w:pPr>
      <w:r>
        <w:rPr>
          <w:rtl/>
        </w:rPr>
        <w:br/>
      </w:r>
      <w:bookmarkStart w:id="781" w:name="FS000001056T14_01_2004_20_24_23"/>
      <w:bookmarkEnd w:id="781"/>
      <w:r>
        <w:rPr>
          <w:rtl/>
        </w:rPr>
        <w:t>יעקב מרגי (ש"ס):</w:t>
      </w:r>
    </w:p>
    <w:p w14:paraId="3041711E" w14:textId="77777777" w:rsidR="00000000" w:rsidRDefault="00B90FE9">
      <w:pPr>
        <w:pStyle w:val="a0"/>
        <w:rPr>
          <w:rtl/>
        </w:rPr>
      </w:pPr>
    </w:p>
    <w:p w14:paraId="599D4C8F" w14:textId="77777777" w:rsidR="00000000" w:rsidRDefault="00B90FE9">
      <w:pPr>
        <w:pStyle w:val="a0"/>
        <w:rPr>
          <w:rFonts w:hint="cs"/>
          <w:rtl/>
        </w:rPr>
      </w:pPr>
      <w:r>
        <w:rPr>
          <w:rFonts w:hint="cs"/>
          <w:rtl/>
        </w:rPr>
        <w:t>אומנם הנושא קצת רגיש, אבל בישיבה בוועדה לענייני עובדים זרי</w:t>
      </w:r>
      <w:r>
        <w:rPr>
          <w:rFonts w:hint="cs"/>
          <w:rtl/>
        </w:rPr>
        <w:t>ם שהתקיימה בחודש שעבר, הובהר חד-משמעית - ואישרו אנשי התמ"ת -  שאכן זה בעקיפה, אפילו שלא דרככם. החשש הוא, והועלה חשש סביר וכבד, שהעסקה אכן תימשך, ובממדים גדולים יותר. השאלה היא, איך זה מסתדר עם מדיניות השמים הסגורים.</w:t>
      </w:r>
    </w:p>
    <w:p w14:paraId="028F00CA" w14:textId="77777777" w:rsidR="00000000" w:rsidRDefault="00B90FE9">
      <w:pPr>
        <w:pStyle w:val="af1"/>
        <w:rPr>
          <w:rtl/>
        </w:rPr>
      </w:pPr>
      <w:r>
        <w:rPr>
          <w:rtl/>
        </w:rPr>
        <w:br/>
        <w:t>היו"ר אתי לבני:</w:t>
      </w:r>
    </w:p>
    <w:p w14:paraId="431DFC01" w14:textId="77777777" w:rsidR="00000000" w:rsidRDefault="00B90FE9">
      <w:pPr>
        <w:pStyle w:val="a0"/>
        <w:rPr>
          <w:rtl/>
        </w:rPr>
      </w:pPr>
    </w:p>
    <w:p w14:paraId="70599C29" w14:textId="77777777" w:rsidR="00000000" w:rsidRDefault="00B90FE9">
      <w:pPr>
        <w:pStyle w:val="a0"/>
        <w:rPr>
          <w:rFonts w:hint="cs"/>
          <w:rtl/>
        </w:rPr>
      </w:pPr>
      <w:r>
        <w:rPr>
          <w:rFonts w:hint="cs"/>
          <w:rtl/>
        </w:rPr>
        <w:t>תודה.</w:t>
      </w:r>
    </w:p>
    <w:p w14:paraId="38C8D405" w14:textId="77777777" w:rsidR="00000000" w:rsidRDefault="00B90FE9">
      <w:pPr>
        <w:pStyle w:val="-"/>
        <w:rPr>
          <w:rtl/>
        </w:rPr>
      </w:pPr>
      <w:r>
        <w:rPr>
          <w:rtl/>
        </w:rPr>
        <w:br/>
      </w:r>
      <w:bookmarkStart w:id="782" w:name="FS000001056T14_01_2004_20_26_19C"/>
      <w:bookmarkStart w:id="783" w:name="FS000001029T14_01_2004_20_26_24"/>
      <w:bookmarkEnd w:id="782"/>
      <w:bookmarkEnd w:id="783"/>
      <w:r>
        <w:rPr>
          <w:rtl/>
        </w:rPr>
        <w:t>סגן שר התעשייה,</w:t>
      </w:r>
      <w:r>
        <w:rPr>
          <w:rtl/>
        </w:rPr>
        <w:t xml:space="preserve"> המסחר והתעסוקה מיכאל רצון:</w:t>
      </w:r>
    </w:p>
    <w:p w14:paraId="0B7A98DD" w14:textId="77777777" w:rsidR="00000000" w:rsidRDefault="00B90FE9">
      <w:pPr>
        <w:pStyle w:val="a0"/>
        <w:rPr>
          <w:rFonts w:hint="cs"/>
          <w:rtl/>
        </w:rPr>
      </w:pPr>
    </w:p>
    <w:p w14:paraId="79470FFA" w14:textId="77777777" w:rsidR="00000000" w:rsidRDefault="00B90FE9">
      <w:pPr>
        <w:pStyle w:val="a0"/>
        <w:rPr>
          <w:rFonts w:hint="cs"/>
          <w:rtl/>
        </w:rPr>
      </w:pPr>
      <w:r>
        <w:rPr>
          <w:rFonts w:hint="cs"/>
          <w:rtl/>
        </w:rPr>
        <w:t xml:space="preserve">אני חוזר על התשובה הראשונה שלי: אנחנו לא טיפלנו בזה, הדבר לא ידוע למשרד. </w:t>
      </w:r>
    </w:p>
    <w:p w14:paraId="363CE4C7" w14:textId="77777777" w:rsidR="00000000" w:rsidRDefault="00B90FE9">
      <w:pPr>
        <w:pStyle w:val="a0"/>
        <w:rPr>
          <w:rFonts w:hint="cs"/>
          <w:rtl/>
        </w:rPr>
      </w:pPr>
    </w:p>
    <w:p w14:paraId="592182FA" w14:textId="77777777" w:rsidR="00000000" w:rsidRDefault="00B90FE9">
      <w:pPr>
        <w:pStyle w:val="a0"/>
        <w:rPr>
          <w:rFonts w:hint="cs"/>
          <w:rtl/>
        </w:rPr>
      </w:pPr>
      <w:r>
        <w:rPr>
          <w:rFonts w:hint="cs"/>
          <w:rtl/>
        </w:rPr>
        <w:t>אני מציע לך להפנות את השאלה לכתובת אחרת. אינפורמציה כמו שאתה יודע, גם אני יודע, אבל אינני יודע מי נתן את ההיתרים הללו. זה נעשה במסגרת עסקה אחרת, כפי שאנ</w:t>
      </w:r>
      <w:r>
        <w:rPr>
          <w:rFonts w:hint="cs"/>
          <w:rtl/>
        </w:rPr>
        <w:t>י שמעתי, אבל לא אנחנו טיפלנו בזה ואין לי פשוט מה להוסיף על מה שאמרתי קודם.</w:t>
      </w:r>
    </w:p>
    <w:p w14:paraId="75AAA51B" w14:textId="77777777" w:rsidR="00000000" w:rsidRDefault="00B90FE9">
      <w:pPr>
        <w:pStyle w:val="af1"/>
        <w:rPr>
          <w:rtl/>
        </w:rPr>
      </w:pPr>
      <w:r>
        <w:rPr>
          <w:rtl/>
        </w:rPr>
        <w:br/>
        <w:t>היו"ר אתי לבני:</w:t>
      </w:r>
    </w:p>
    <w:p w14:paraId="2E8CF96A" w14:textId="77777777" w:rsidR="00000000" w:rsidRDefault="00B90FE9">
      <w:pPr>
        <w:pStyle w:val="a0"/>
        <w:rPr>
          <w:rtl/>
        </w:rPr>
      </w:pPr>
    </w:p>
    <w:p w14:paraId="7149340B" w14:textId="77777777" w:rsidR="00000000" w:rsidRDefault="00B90FE9">
      <w:pPr>
        <w:pStyle w:val="a0"/>
        <w:rPr>
          <w:rFonts w:hint="cs"/>
          <w:rtl/>
        </w:rPr>
      </w:pPr>
      <w:r>
        <w:rPr>
          <w:rFonts w:hint="cs"/>
          <w:rtl/>
        </w:rPr>
        <w:t>תודה רבה. תמו השאילתות לסגן שר התעשייה, המסחר והתעסוקה. עכשיו בהסכמה, ישיב על שאילתות שר התחבורה. בבקשה. השאילתא הראשונה, של חבר הכנסת שלמה בניזרי, מס'   95 - אינו</w:t>
      </w:r>
      <w:r>
        <w:rPr>
          <w:rFonts w:hint="cs"/>
          <w:rtl/>
        </w:rPr>
        <w:t xml:space="preserve"> נוכח; לפרוטוקול. </w:t>
      </w:r>
    </w:p>
    <w:p w14:paraId="205E705A" w14:textId="77777777" w:rsidR="00000000" w:rsidRDefault="00B90FE9">
      <w:pPr>
        <w:pStyle w:val="a1"/>
        <w:jc w:val="center"/>
        <w:rPr>
          <w:rtl/>
        </w:rPr>
      </w:pPr>
      <w:r>
        <w:rPr>
          <w:rtl/>
        </w:rPr>
        <w:br/>
      </w:r>
      <w:bookmarkStart w:id="784" w:name="CQ10741FI0010741T14_01_2004_20_28_56"/>
      <w:bookmarkStart w:id="785" w:name="_Toc75077314"/>
      <w:bookmarkEnd w:id="784"/>
      <w:r>
        <w:rPr>
          <w:rtl/>
        </w:rPr>
        <w:t xml:space="preserve">95. </w:t>
      </w:r>
      <w:r>
        <w:rPr>
          <w:rFonts w:hint="cs"/>
          <w:rtl/>
        </w:rPr>
        <w:t xml:space="preserve">נסיבות </w:t>
      </w:r>
      <w:r>
        <w:rPr>
          <w:rtl/>
        </w:rPr>
        <w:t xml:space="preserve">תאונת דרכים </w:t>
      </w:r>
      <w:r>
        <w:rPr>
          <w:rFonts w:hint="cs"/>
          <w:rtl/>
        </w:rPr>
        <w:t>ליד כוכב-יעקב</w:t>
      </w:r>
      <w:bookmarkEnd w:id="785"/>
    </w:p>
    <w:p w14:paraId="6208E4F7" w14:textId="77777777" w:rsidR="00000000" w:rsidRDefault="00B90FE9">
      <w:pPr>
        <w:pStyle w:val="a0"/>
        <w:rPr>
          <w:rtl/>
        </w:rPr>
      </w:pPr>
    </w:p>
    <w:p w14:paraId="0A44C162" w14:textId="77777777" w:rsidR="00000000" w:rsidRDefault="00B90FE9">
      <w:pPr>
        <w:pStyle w:val="a0"/>
        <w:ind w:firstLine="0"/>
        <w:rPr>
          <w:bCs/>
          <w:u w:val="single"/>
        </w:rPr>
      </w:pPr>
      <w:bookmarkStart w:id="786" w:name="ESQ10741"/>
      <w:bookmarkEnd w:id="78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ABB846D" w14:textId="77777777" w:rsidR="00000000" w:rsidRDefault="00B90FE9">
      <w:pPr>
        <w:pStyle w:val="a0"/>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56D4096F" w14:textId="77777777" w:rsidR="00000000" w:rsidRDefault="00B90FE9">
      <w:pPr>
        <w:pStyle w:val="a0"/>
        <w:rPr>
          <w:rFonts w:hint="cs"/>
          <w:rtl/>
        </w:rPr>
      </w:pPr>
    </w:p>
    <w:p w14:paraId="1F7ADE3D" w14:textId="77777777" w:rsidR="00000000" w:rsidRDefault="00B90FE9">
      <w:pPr>
        <w:pStyle w:val="a0"/>
        <w:rPr>
          <w:rFonts w:hint="cs"/>
        </w:rPr>
      </w:pPr>
    </w:p>
    <w:p w14:paraId="47AC87C0" w14:textId="77777777" w:rsidR="00000000" w:rsidRDefault="00B90FE9">
      <w:pPr>
        <w:pStyle w:val="a0"/>
        <w:ind w:firstLine="720"/>
      </w:pPr>
      <w:r>
        <w:rPr>
          <w:rFonts w:hint="cs"/>
          <w:rtl/>
        </w:rPr>
        <w:t>לאחרונה</w:t>
      </w:r>
      <w:r>
        <w:rPr>
          <w:rtl/>
        </w:rPr>
        <w:t xml:space="preserve"> נהרגו </w:t>
      </w:r>
      <w:r>
        <w:rPr>
          <w:rFonts w:hint="cs"/>
          <w:rtl/>
        </w:rPr>
        <w:t>שלוש נשים</w:t>
      </w:r>
      <w:r>
        <w:rPr>
          <w:rtl/>
        </w:rPr>
        <w:t xml:space="preserve"> בעת שיצאו מכוכב</w:t>
      </w:r>
      <w:r>
        <w:rPr>
          <w:rFonts w:hint="cs"/>
          <w:rtl/>
        </w:rPr>
        <w:t>-</w:t>
      </w:r>
      <w:r>
        <w:rPr>
          <w:rtl/>
        </w:rPr>
        <w:t>יעקב</w:t>
      </w:r>
      <w:r>
        <w:rPr>
          <w:rFonts w:hint="cs"/>
          <w:rtl/>
        </w:rPr>
        <w:t xml:space="preserve"> </w:t>
      </w:r>
      <w:r>
        <w:rPr>
          <w:rtl/>
        </w:rPr>
        <w:t>ופנו ברכבן ימינה לכביש 60</w:t>
      </w:r>
      <w:r>
        <w:rPr>
          <w:rFonts w:hint="cs"/>
          <w:rtl/>
        </w:rPr>
        <w:t>,</w:t>
      </w:r>
      <w:r>
        <w:rPr>
          <w:rtl/>
        </w:rPr>
        <w:t xml:space="preserve"> ירושלים</w:t>
      </w:r>
      <w:r>
        <w:rPr>
          <w:rFonts w:hint="cs"/>
          <w:rtl/>
        </w:rPr>
        <w:t>-</w:t>
      </w:r>
      <w:r>
        <w:rPr>
          <w:rtl/>
        </w:rPr>
        <w:t>-רמ</w:t>
      </w:r>
      <w:r>
        <w:rPr>
          <w:rFonts w:hint="cs"/>
          <w:rtl/>
        </w:rPr>
        <w:t>אל</w:t>
      </w:r>
      <w:r>
        <w:rPr>
          <w:rtl/>
        </w:rPr>
        <w:t>לה, לאחר שמשאית פגעה בהן.</w:t>
      </w:r>
    </w:p>
    <w:p w14:paraId="40E0B66E" w14:textId="77777777" w:rsidR="00000000" w:rsidRDefault="00B90FE9">
      <w:pPr>
        <w:pStyle w:val="a0"/>
        <w:ind w:firstLine="720"/>
      </w:pPr>
    </w:p>
    <w:p w14:paraId="07C36019" w14:textId="77777777" w:rsidR="00000000" w:rsidRDefault="00B90FE9">
      <w:pPr>
        <w:pStyle w:val="a0"/>
        <w:ind w:firstLine="720"/>
      </w:pPr>
      <w:r>
        <w:rPr>
          <w:rFonts w:hint="cs"/>
          <w:rtl/>
        </w:rPr>
        <w:t>רצו</w:t>
      </w:r>
      <w:r>
        <w:rPr>
          <w:rFonts w:hint="cs"/>
          <w:rtl/>
        </w:rPr>
        <w:t>ני לשאול</w:t>
      </w:r>
      <w:r>
        <w:rPr>
          <w:rtl/>
        </w:rPr>
        <w:t>:</w:t>
      </w:r>
    </w:p>
    <w:p w14:paraId="6D4A5328" w14:textId="77777777" w:rsidR="00000000" w:rsidRDefault="00B90FE9">
      <w:pPr>
        <w:pStyle w:val="a0"/>
        <w:ind w:firstLine="720"/>
      </w:pPr>
    </w:p>
    <w:p w14:paraId="57650896" w14:textId="77777777" w:rsidR="00000000" w:rsidRDefault="00B90FE9">
      <w:pPr>
        <w:pStyle w:val="a0"/>
        <w:ind w:firstLine="720"/>
        <w:rPr>
          <w:rtl/>
        </w:rPr>
      </w:pPr>
      <w:r>
        <w:rPr>
          <w:rFonts w:hint="cs"/>
          <w:rtl/>
        </w:rPr>
        <w:t xml:space="preserve">1. </w:t>
      </w:r>
      <w:r>
        <w:rPr>
          <w:rtl/>
        </w:rPr>
        <w:t>האם נקבעה הסיבה לתאונה?</w:t>
      </w:r>
    </w:p>
    <w:p w14:paraId="5A07416D" w14:textId="77777777" w:rsidR="00000000" w:rsidRDefault="00B90FE9">
      <w:pPr>
        <w:pStyle w:val="a0"/>
        <w:ind w:firstLine="720"/>
        <w:rPr>
          <w:rtl/>
        </w:rPr>
      </w:pPr>
    </w:p>
    <w:p w14:paraId="6365D1C1" w14:textId="77777777" w:rsidR="00000000" w:rsidRDefault="00B90FE9">
      <w:pPr>
        <w:pStyle w:val="a0"/>
        <w:ind w:firstLine="720"/>
        <w:rPr>
          <w:rtl/>
        </w:rPr>
      </w:pPr>
      <w:r>
        <w:rPr>
          <w:rFonts w:hint="cs"/>
          <w:rtl/>
        </w:rPr>
        <w:t xml:space="preserve">2. </w:t>
      </w:r>
      <w:r>
        <w:rPr>
          <w:rtl/>
        </w:rPr>
        <w:t>האם באזור יש ש</w:t>
      </w:r>
      <w:r>
        <w:rPr>
          <w:rFonts w:hint="cs"/>
          <w:rtl/>
        </w:rPr>
        <w:t>י</w:t>
      </w:r>
      <w:r>
        <w:rPr>
          <w:rtl/>
        </w:rPr>
        <w:t>רותי הצלה נאותים?</w:t>
      </w:r>
    </w:p>
    <w:p w14:paraId="542CCD2D" w14:textId="77777777" w:rsidR="00000000" w:rsidRDefault="00B90FE9">
      <w:pPr>
        <w:pStyle w:val="a0"/>
        <w:ind w:firstLine="720"/>
        <w:rPr>
          <w:rtl/>
        </w:rPr>
      </w:pPr>
    </w:p>
    <w:p w14:paraId="55C81F0C" w14:textId="77777777" w:rsidR="00000000" w:rsidRDefault="00B90FE9">
      <w:pPr>
        <w:pStyle w:val="a0"/>
        <w:ind w:firstLine="720"/>
        <w:rPr>
          <w:rtl/>
        </w:rPr>
      </w:pPr>
      <w:r>
        <w:rPr>
          <w:rFonts w:hint="cs"/>
          <w:rtl/>
        </w:rPr>
        <w:t>3. מה עושה משרדך כדי</w:t>
      </w:r>
      <w:r>
        <w:rPr>
          <w:rtl/>
        </w:rPr>
        <w:t xml:space="preserve"> להתמודד </w:t>
      </w:r>
      <w:r>
        <w:rPr>
          <w:rFonts w:hint="cs"/>
          <w:rtl/>
        </w:rPr>
        <w:t>עם נגע</w:t>
      </w:r>
      <w:r>
        <w:rPr>
          <w:rtl/>
        </w:rPr>
        <w:t xml:space="preserve"> </w:t>
      </w:r>
      <w:r>
        <w:rPr>
          <w:rFonts w:hint="cs"/>
          <w:rtl/>
        </w:rPr>
        <w:t>ה</w:t>
      </w:r>
      <w:r>
        <w:rPr>
          <w:rtl/>
        </w:rPr>
        <w:t>קטל בדרכים?</w:t>
      </w:r>
    </w:p>
    <w:p w14:paraId="795BF82E" w14:textId="77777777" w:rsidR="00000000" w:rsidRDefault="00B90FE9">
      <w:pPr>
        <w:pStyle w:val="a0"/>
        <w:rPr>
          <w:rFonts w:hint="cs"/>
          <w:b/>
          <w:bCs/>
          <w:u w:val="single"/>
          <w:rtl/>
        </w:rPr>
      </w:pPr>
      <w:r>
        <w:rPr>
          <w:rtl/>
        </w:rPr>
        <w:br/>
      </w:r>
      <w:r>
        <w:rPr>
          <w:rFonts w:hint="cs"/>
          <w:b/>
          <w:bCs/>
          <w:u w:val="single"/>
          <w:rtl/>
        </w:rPr>
        <w:t>תשובת  שר התחבורה אביגדור ליברמן:</w:t>
      </w:r>
    </w:p>
    <w:p w14:paraId="584D0155" w14:textId="77777777" w:rsidR="00000000" w:rsidRDefault="00B90FE9">
      <w:pPr>
        <w:pStyle w:val="a0"/>
        <w:ind w:firstLine="0"/>
        <w:rPr>
          <w:rFonts w:hint="cs"/>
          <w:rtl/>
        </w:rPr>
      </w:pPr>
      <w:r>
        <w:rPr>
          <w:rFonts w:hint="cs"/>
          <w:rtl/>
        </w:rPr>
        <w:t>(לא נקראה, נמסרה לפרוטוקול)</w:t>
      </w:r>
    </w:p>
    <w:p w14:paraId="1D390734" w14:textId="77777777" w:rsidR="00000000" w:rsidRDefault="00B90FE9">
      <w:pPr>
        <w:pStyle w:val="a0"/>
        <w:rPr>
          <w:rFonts w:hint="cs"/>
          <w:rtl/>
        </w:rPr>
      </w:pPr>
    </w:p>
    <w:p w14:paraId="2FD609E4" w14:textId="77777777" w:rsidR="00000000" w:rsidRDefault="00B90FE9">
      <w:pPr>
        <w:pStyle w:val="a0"/>
        <w:rPr>
          <w:rFonts w:hint="cs"/>
          <w:rtl/>
        </w:rPr>
      </w:pPr>
      <w:r>
        <w:rPr>
          <w:rFonts w:hint="cs"/>
          <w:rtl/>
        </w:rPr>
        <w:t>1. הסיבה לתאונה היתה עקיפה על קו הפרדה לבן בדרך לא פנויה, שנעשתה על</w:t>
      </w:r>
      <w:r>
        <w:rPr>
          <w:rFonts w:hint="cs"/>
          <w:rtl/>
        </w:rPr>
        <w:t>-ידי  נהג משאית מקומי, שנסע מול הרכב שבו נסעו שלוש הנשים. נוסף על העבירה המובהקת הזאת, שדה הראייה במקום קצר וקשה להבחין ברכב הנוסע ממול במרחק רב.</w:t>
      </w:r>
    </w:p>
    <w:p w14:paraId="41464BEA" w14:textId="77777777" w:rsidR="00000000" w:rsidRDefault="00B90FE9">
      <w:pPr>
        <w:pStyle w:val="a0"/>
        <w:rPr>
          <w:rFonts w:hint="cs"/>
          <w:rtl/>
        </w:rPr>
      </w:pPr>
    </w:p>
    <w:p w14:paraId="40DB32EA" w14:textId="77777777" w:rsidR="00000000" w:rsidRDefault="00B90FE9">
      <w:pPr>
        <w:pStyle w:val="a0"/>
        <w:rPr>
          <w:rFonts w:hint="cs"/>
          <w:rtl/>
        </w:rPr>
      </w:pPr>
      <w:r>
        <w:rPr>
          <w:rFonts w:hint="cs"/>
          <w:rtl/>
        </w:rPr>
        <w:t>2. שירותי ההצלה באזור בנויים על מד"א ושירותי כיבוי המצויים בעופרה - כ-8 ק"מ מצפון לאתר התאונה - וכן בנווה-יעק</w:t>
      </w:r>
      <w:r>
        <w:rPr>
          <w:rFonts w:hint="cs"/>
          <w:rtl/>
        </w:rPr>
        <w:t>ב - כ</w:t>
      </w:r>
      <w:r>
        <w:rPr>
          <w:rtl/>
        </w:rPr>
        <w:t>–</w:t>
      </w:r>
      <w:r>
        <w:rPr>
          <w:rFonts w:hint="cs"/>
          <w:rtl/>
        </w:rPr>
        <w:t>6  ק"מ מדרום לאתר התאונה.</w:t>
      </w:r>
    </w:p>
    <w:p w14:paraId="343D0BDB" w14:textId="77777777" w:rsidR="00000000" w:rsidRDefault="00B90FE9">
      <w:pPr>
        <w:pStyle w:val="a0"/>
        <w:rPr>
          <w:rFonts w:hint="cs"/>
          <w:rtl/>
        </w:rPr>
      </w:pPr>
    </w:p>
    <w:p w14:paraId="24FCAA06" w14:textId="77777777" w:rsidR="00000000" w:rsidRDefault="00B90FE9">
      <w:pPr>
        <w:pStyle w:val="a0"/>
        <w:rPr>
          <w:rFonts w:hint="cs"/>
          <w:rtl/>
        </w:rPr>
      </w:pPr>
      <w:r>
        <w:rPr>
          <w:rFonts w:hint="cs"/>
          <w:rtl/>
        </w:rPr>
        <w:t>3. מע"צ פועלת, זה כבר, לשינוי מבנה הצומת בדרך מס' 60. הוחל בתכנון הצומת במתכונת משופרת במטרה לשפר את רמת הבטיחות בו. נכון להיום מע"צ ערכה טיפול ראשוני במקום, הוצבו תמרורים ונצבעו סימוני הדרך. התכנון נמצא בשלבי סיום, ובסיומו</w:t>
      </w:r>
      <w:r>
        <w:rPr>
          <w:rFonts w:hint="cs"/>
          <w:rtl/>
        </w:rPr>
        <w:t xml:space="preserve"> יתחיל הביצוע; המימון מההחזקה השוטפת.</w:t>
      </w:r>
    </w:p>
    <w:p w14:paraId="0C137D60" w14:textId="77777777" w:rsidR="00000000" w:rsidRDefault="00B90FE9">
      <w:pPr>
        <w:pStyle w:val="a0"/>
        <w:rPr>
          <w:rFonts w:hint="cs"/>
          <w:rtl/>
        </w:rPr>
      </w:pPr>
    </w:p>
    <w:p w14:paraId="62BD9381" w14:textId="77777777" w:rsidR="00000000" w:rsidRDefault="00B90FE9">
      <w:pPr>
        <w:pStyle w:val="a0"/>
        <w:rPr>
          <w:rFonts w:hint="cs"/>
          <w:rtl/>
        </w:rPr>
      </w:pPr>
      <w:r>
        <w:rPr>
          <w:rFonts w:hint="cs"/>
          <w:rtl/>
        </w:rPr>
        <w:t>מאז התאונה הקטלנית בחודש מרס לא היו תאונות בצומת האמור.</w:t>
      </w:r>
    </w:p>
    <w:p w14:paraId="1DD0AE95" w14:textId="77777777" w:rsidR="00000000" w:rsidRDefault="00B90FE9">
      <w:pPr>
        <w:pStyle w:val="af1"/>
        <w:rPr>
          <w:rtl/>
        </w:rPr>
      </w:pPr>
      <w:r>
        <w:rPr>
          <w:rtl/>
        </w:rPr>
        <w:br/>
        <w:t>היו"ר אתי לבני:</w:t>
      </w:r>
    </w:p>
    <w:p w14:paraId="69C64120" w14:textId="77777777" w:rsidR="00000000" w:rsidRDefault="00B90FE9">
      <w:pPr>
        <w:pStyle w:val="a0"/>
        <w:rPr>
          <w:rtl/>
        </w:rPr>
      </w:pPr>
    </w:p>
    <w:p w14:paraId="75BD4EE6" w14:textId="77777777" w:rsidR="00000000" w:rsidRDefault="00B90FE9">
      <w:pPr>
        <w:pStyle w:val="a0"/>
        <w:rPr>
          <w:rFonts w:hint="cs"/>
          <w:rtl/>
        </w:rPr>
      </w:pPr>
      <w:r>
        <w:rPr>
          <w:rFonts w:hint="cs"/>
          <w:rtl/>
        </w:rPr>
        <w:t xml:space="preserve">השאילתא הבאה, של חבר הכנסת מיכאל מלכיאור, מס' 126 - אינו נוכח; לפרוטוקול. </w:t>
      </w:r>
    </w:p>
    <w:p w14:paraId="7A88CB6E" w14:textId="77777777" w:rsidR="00000000" w:rsidRDefault="00B90FE9">
      <w:pPr>
        <w:pStyle w:val="a1"/>
        <w:jc w:val="center"/>
        <w:rPr>
          <w:rtl/>
        </w:rPr>
      </w:pPr>
      <w:r>
        <w:rPr>
          <w:rtl/>
        </w:rPr>
        <w:br/>
      </w:r>
      <w:bookmarkStart w:id="787" w:name="CQ11073FI0011073T14_01_2004_20_30_23"/>
      <w:bookmarkStart w:id="788" w:name="_Toc75077315"/>
      <w:bookmarkEnd w:id="787"/>
      <w:r>
        <w:rPr>
          <w:rtl/>
        </w:rPr>
        <w:t>126. בידוק ביטחוני בנתב"ג</w:t>
      </w:r>
      <w:bookmarkEnd w:id="788"/>
    </w:p>
    <w:p w14:paraId="6CF14128" w14:textId="77777777" w:rsidR="00000000" w:rsidRDefault="00B90FE9">
      <w:pPr>
        <w:pStyle w:val="a0"/>
        <w:rPr>
          <w:rtl/>
        </w:rPr>
      </w:pPr>
    </w:p>
    <w:p w14:paraId="7E5D81A8" w14:textId="77777777" w:rsidR="00000000" w:rsidRDefault="00B90FE9">
      <w:pPr>
        <w:pStyle w:val="a0"/>
        <w:ind w:firstLine="0"/>
        <w:rPr>
          <w:bCs/>
          <w:u w:val="single"/>
        </w:rPr>
      </w:pPr>
      <w:bookmarkStart w:id="789" w:name="ESQ11073"/>
      <w:bookmarkEnd w:id="789"/>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w:t>
      </w:r>
      <w:r>
        <w:rPr>
          <w:bCs/>
          <w:u w:val="single"/>
          <w:rtl/>
        </w:rPr>
        <w:t>ה</w:t>
      </w:r>
    </w:p>
    <w:p w14:paraId="6443FA0C" w14:textId="77777777" w:rsidR="00000000" w:rsidRDefault="00B90FE9">
      <w:pPr>
        <w:pStyle w:val="a0"/>
        <w:ind w:firstLine="720"/>
      </w:pPr>
      <w:r>
        <w:rPr>
          <w:rtl/>
        </w:rPr>
        <w:t xml:space="preserve"> ביום ט' בתמוז התשס"ג (9 ביולי 2003):</w:t>
      </w:r>
    </w:p>
    <w:p w14:paraId="1EDC8D7B" w14:textId="77777777" w:rsidR="00000000" w:rsidRDefault="00B90FE9">
      <w:pPr>
        <w:pStyle w:val="a0"/>
        <w:rPr>
          <w:rFonts w:hint="cs"/>
          <w:rtl/>
        </w:rPr>
      </w:pPr>
    </w:p>
    <w:p w14:paraId="0E2C6979" w14:textId="77777777" w:rsidR="00000000" w:rsidRDefault="00B90FE9">
      <w:pPr>
        <w:pStyle w:val="a0"/>
        <w:rPr>
          <w:rFonts w:hint="cs"/>
        </w:rPr>
      </w:pPr>
    </w:p>
    <w:p w14:paraId="58D70CDD" w14:textId="77777777" w:rsidR="00000000" w:rsidRDefault="00B90FE9">
      <w:pPr>
        <w:pStyle w:val="a0"/>
        <w:ind w:firstLine="720"/>
        <w:rPr>
          <w:rtl/>
        </w:rPr>
      </w:pPr>
      <w:r>
        <w:rPr>
          <w:rFonts w:hint="cs"/>
          <w:rtl/>
        </w:rPr>
        <w:t>בכתבה</w:t>
      </w:r>
      <w:r>
        <w:rPr>
          <w:rtl/>
        </w:rPr>
        <w:t xml:space="preserve"> </w:t>
      </w:r>
      <w:r>
        <w:rPr>
          <w:rFonts w:hint="cs"/>
          <w:rtl/>
        </w:rPr>
        <w:t>ב"</w:t>
      </w:r>
      <w:r>
        <w:rPr>
          <w:rtl/>
        </w:rPr>
        <w:t>מעריב</w:t>
      </w:r>
      <w:r>
        <w:rPr>
          <w:rFonts w:hint="cs"/>
          <w:rtl/>
        </w:rPr>
        <w:t>" מיום 24 באפריל 2003</w:t>
      </w:r>
      <w:r>
        <w:rPr>
          <w:rtl/>
        </w:rPr>
        <w:t xml:space="preserve"> ו</w:t>
      </w:r>
      <w:r>
        <w:rPr>
          <w:rFonts w:hint="cs"/>
          <w:rtl/>
        </w:rPr>
        <w:t>ב</w:t>
      </w:r>
      <w:r>
        <w:rPr>
          <w:rtl/>
        </w:rPr>
        <w:t xml:space="preserve">שיחה שערכתי עם הכותב </w:t>
      </w:r>
      <w:r>
        <w:rPr>
          <w:rFonts w:hint="cs"/>
          <w:rtl/>
        </w:rPr>
        <w:t>נטען,</w:t>
      </w:r>
      <w:r>
        <w:rPr>
          <w:rtl/>
        </w:rPr>
        <w:t xml:space="preserve"> כי </w:t>
      </w:r>
      <w:r>
        <w:rPr>
          <w:rFonts w:hint="cs"/>
          <w:rtl/>
        </w:rPr>
        <w:t>ה</w:t>
      </w:r>
      <w:r>
        <w:rPr>
          <w:rtl/>
        </w:rPr>
        <w:t xml:space="preserve">בידוק </w:t>
      </w:r>
      <w:r>
        <w:rPr>
          <w:rFonts w:hint="cs"/>
          <w:rtl/>
        </w:rPr>
        <w:t>ה</w:t>
      </w:r>
      <w:r>
        <w:rPr>
          <w:rtl/>
        </w:rPr>
        <w:t xml:space="preserve">ביטחוני </w:t>
      </w:r>
      <w:r>
        <w:rPr>
          <w:rFonts w:hint="cs"/>
          <w:rtl/>
        </w:rPr>
        <w:t xml:space="preserve">שעוברים אזרחים ערבים בנתב"ג </w:t>
      </w:r>
      <w:r>
        <w:rPr>
          <w:rtl/>
        </w:rPr>
        <w:t>גורם להם תחושת השפלה, וכי הבודקים הב</w:t>
      </w:r>
      <w:r>
        <w:rPr>
          <w:rFonts w:hint="cs"/>
          <w:rtl/>
        </w:rPr>
        <w:t>י</w:t>
      </w:r>
      <w:r>
        <w:rPr>
          <w:rtl/>
        </w:rPr>
        <w:t xml:space="preserve">טחוניים </w:t>
      </w:r>
      <w:r>
        <w:rPr>
          <w:rFonts w:hint="cs"/>
          <w:rtl/>
        </w:rPr>
        <w:t>מתייחסים</w:t>
      </w:r>
      <w:r>
        <w:rPr>
          <w:rtl/>
        </w:rPr>
        <w:t xml:space="preserve"> אליהם בחוצפה ומסרבים לתת את פרטיהם.</w:t>
      </w:r>
    </w:p>
    <w:p w14:paraId="4D15662E" w14:textId="77777777" w:rsidR="00000000" w:rsidRDefault="00B90FE9">
      <w:pPr>
        <w:pStyle w:val="a0"/>
        <w:ind w:firstLine="720"/>
        <w:rPr>
          <w:rtl/>
        </w:rPr>
      </w:pPr>
    </w:p>
    <w:p w14:paraId="48FDE221" w14:textId="77777777" w:rsidR="00000000" w:rsidRDefault="00B90FE9">
      <w:pPr>
        <w:pStyle w:val="a0"/>
        <w:ind w:firstLine="720"/>
      </w:pPr>
      <w:r>
        <w:rPr>
          <w:rFonts w:hint="cs"/>
          <w:rtl/>
        </w:rPr>
        <w:t>רצוני לשאול</w:t>
      </w:r>
      <w:r>
        <w:rPr>
          <w:rtl/>
        </w:rPr>
        <w:t>:</w:t>
      </w:r>
    </w:p>
    <w:p w14:paraId="4ED8E9A6" w14:textId="77777777" w:rsidR="00000000" w:rsidRDefault="00B90FE9">
      <w:pPr>
        <w:pStyle w:val="a0"/>
        <w:ind w:firstLine="720"/>
      </w:pPr>
    </w:p>
    <w:p w14:paraId="72886117" w14:textId="77777777" w:rsidR="00000000" w:rsidRDefault="00B90FE9">
      <w:pPr>
        <w:pStyle w:val="a0"/>
        <w:ind w:firstLine="720"/>
        <w:rPr>
          <w:rFonts w:hint="cs"/>
        </w:rPr>
      </w:pPr>
      <w:r>
        <w:rPr>
          <w:rFonts w:hint="cs"/>
          <w:rtl/>
        </w:rPr>
        <w:t xml:space="preserve">1. </w:t>
      </w:r>
      <w:r>
        <w:rPr>
          <w:rtl/>
        </w:rPr>
        <w:t xml:space="preserve">האם </w:t>
      </w:r>
      <w:r>
        <w:rPr>
          <w:rFonts w:hint="cs"/>
          <w:rtl/>
        </w:rPr>
        <w:t>נבדקו הטענות ונמצאו נכונות</w:t>
      </w:r>
      <w:r>
        <w:rPr>
          <w:rtl/>
        </w:rPr>
        <w:t>?</w:t>
      </w:r>
      <w:r>
        <w:rPr>
          <w:rFonts w:hint="cs"/>
          <w:rtl/>
        </w:rPr>
        <w:t xml:space="preserve"> </w:t>
      </w:r>
    </w:p>
    <w:p w14:paraId="75019CBF" w14:textId="77777777" w:rsidR="00000000" w:rsidRDefault="00B90FE9">
      <w:pPr>
        <w:pStyle w:val="a0"/>
        <w:ind w:firstLine="720"/>
        <w:rPr>
          <w:rFonts w:hint="cs"/>
          <w:rtl/>
        </w:rPr>
      </w:pPr>
    </w:p>
    <w:p w14:paraId="59E75315" w14:textId="77777777" w:rsidR="00000000" w:rsidRDefault="00B90FE9">
      <w:pPr>
        <w:pStyle w:val="a0"/>
        <w:ind w:firstLine="720"/>
        <w:rPr>
          <w:rtl/>
        </w:rPr>
      </w:pPr>
      <w:r>
        <w:rPr>
          <w:rFonts w:hint="cs"/>
          <w:rtl/>
        </w:rPr>
        <w:t xml:space="preserve">2. אם כן - </w:t>
      </w:r>
      <w:r>
        <w:rPr>
          <w:rtl/>
        </w:rPr>
        <w:t xml:space="preserve">האם </w:t>
      </w:r>
      <w:r>
        <w:rPr>
          <w:rFonts w:hint="cs"/>
          <w:rtl/>
        </w:rPr>
        <w:t>הבודקים</w:t>
      </w:r>
      <w:r>
        <w:rPr>
          <w:rtl/>
        </w:rPr>
        <w:t xml:space="preserve"> מחויבים למסור את פרטיהם?</w:t>
      </w:r>
    </w:p>
    <w:p w14:paraId="1A6B24AC" w14:textId="77777777" w:rsidR="00000000" w:rsidRDefault="00B90FE9">
      <w:pPr>
        <w:pStyle w:val="a0"/>
        <w:ind w:firstLine="720"/>
        <w:rPr>
          <w:rtl/>
        </w:rPr>
      </w:pPr>
    </w:p>
    <w:p w14:paraId="1B6A9E5F" w14:textId="77777777" w:rsidR="00000000" w:rsidRDefault="00B90FE9">
      <w:pPr>
        <w:pStyle w:val="a0"/>
        <w:ind w:firstLine="720"/>
        <w:rPr>
          <w:rFonts w:hint="cs"/>
          <w:rtl/>
        </w:rPr>
      </w:pPr>
      <w:r>
        <w:rPr>
          <w:rFonts w:hint="cs"/>
          <w:rtl/>
        </w:rPr>
        <w:t xml:space="preserve">3. </w:t>
      </w:r>
      <w:r>
        <w:rPr>
          <w:rtl/>
        </w:rPr>
        <w:t xml:space="preserve">האם </w:t>
      </w:r>
      <w:r>
        <w:rPr>
          <w:rFonts w:hint="cs"/>
          <w:rtl/>
        </w:rPr>
        <w:t>תימצא</w:t>
      </w:r>
      <w:r>
        <w:rPr>
          <w:rtl/>
        </w:rPr>
        <w:t xml:space="preserve"> </w:t>
      </w:r>
      <w:r>
        <w:rPr>
          <w:rFonts w:hint="cs"/>
          <w:rtl/>
        </w:rPr>
        <w:t>שיטת בידוק</w:t>
      </w:r>
      <w:r>
        <w:rPr>
          <w:rtl/>
        </w:rPr>
        <w:t xml:space="preserve"> שתענה על צ</w:t>
      </w:r>
      <w:r>
        <w:rPr>
          <w:rFonts w:hint="cs"/>
          <w:rtl/>
        </w:rPr>
        <w:t>ו</w:t>
      </w:r>
      <w:r>
        <w:rPr>
          <w:rtl/>
        </w:rPr>
        <w:t>רכי הביטחון אך תשמור על כבוד האדם?</w:t>
      </w:r>
    </w:p>
    <w:p w14:paraId="644A6BB7" w14:textId="77777777" w:rsidR="00000000" w:rsidRDefault="00B90FE9">
      <w:pPr>
        <w:pStyle w:val="a0"/>
        <w:rPr>
          <w:rtl/>
        </w:rPr>
      </w:pPr>
      <w:r>
        <w:rPr>
          <w:rtl/>
        </w:rPr>
        <w:br/>
      </w:r>
    </w:p>
    <w:p w14:paraId="16133715" w14:textId="77777777" w:rsidR="00000000" w:rsidRDefault="00B90FE9">
      <w:pPr>
        <w:pStyle w:val="a0"/>
        <w:ind w:firstLine="0"/>
        <w:rPr>
          <w:rFonts w:hint="cs"/>
          <w:b/>
          <w:bCs/>
          <w:u w:val="single"/>
          <w:rtl/>
        </w:rPr>
      </w:pPr>
      <w:r>
        <w:rPr>
          <w:rFonts w:hint="cs"/>
          <w:b/>
          <w:bCs/>
          <w:u w:val="single"/>
          <w:rtl/>
        </w:rPr>
        <w:t>תשובת שר התחבורה אביגדור ליברמן:</w:t>
      </w:r>
    </w:p>
    <w:p w14:paraId="7A34CDCF" w14:textId="77777777" w:rsidR="00000000" w:rsidRDefault="00B90FE9">
      <w:pPr>
        <w:pStyle w:val="a0"/>
        <w:ind w:firstLine="0"/>
        <w:rPr>
          <w:rFonts w:hint="cs"/>
          <w:rtl/>
        </w:rPr>
      </w:pPr>
      <w:r>
        <w:rPr>
          <w:rFonts w:hint="cs"/>
          <w:rtl/>
        </w:rPr>
        <w:t>(לא נקראה, נמסרה לפרוטוקול)</w:t>
      </w:r>
    </w:p>
    <w:p w14:paraId="56C86C58" w14:textId="77777777" w:rsidR="00000000" w:rsidRDefault="00B90FE9">
      <w:pPr>
        <w:pStyle w:val="a0"/>
        <w:rPr>
          <w:rFonts w:hint="cs"/>
          <w:rtl/>
        </w:rPr>
      </w:pPr>
    </w:p>
    <w:p w14:paraId="61F14668" w14:textId="77777777" w:rsidR="00000000" w:rsidRDefault="00B90FE9">
      <w:pPr>
        <w:pStyle w:val="a0"/>
        <w:rPr>
          <w:rFonts w:hint="cs"/>
          <w:rtl/>
        </w:rPr>
      </w:pPr>
      <w:r>
        <w:rPr>
          <w:rFonts w:hint="cs"/>
          <w:rtl/>
        </w:rPr>
        <w:t>1-3. נוהלי הטיפול הביטחוני בנוסעים</w:t>
      </w:r>
      <w:r>
        <w:rPr>
          <w:rFonts w:hint="cs"/>
          <w:rtl/>
        </w:rPr>
        <w:t xml:space="preserve"> הם נהלים ממלכתיים אשר מונחים על-ידי שירות הביטחון הכללי. חובתה של חטיבת הביטחון בנמל תעופה בן-גוריון לקיים בדקדקנות את הנחיות הגוף המנחה בנושא זה. נוהלי הטיפול הביטחוני בנוסע נועדו לאפשר לכל הנוסעים לטוס בביטחון ללא חשש שבמהלך הטיסה ייפגעו המטוס  והנוסעים</w:t>
      </w:r>
      <w:r>
        <w:rPr>
          <w:rFonts w:hint="cs"/>
          <w:rtl/>
        </w:rPr>
        <w:t xml:space="preserve"> כתוצאה מפעילות חבלנית עוינת.</w:t>
      </w:r>
    </w:p>
    <w:p w14:paraId="0026E6D7" w14:textId="77777777" w:rsidR="00000000" w:rsidRDefault="00B90FE9">
      <w:pPr>
        <w:pStyle w:val="a0"/>
        <w:rPr>
          <w:rFonts w:hint="cs"/>
          <w:rtl/>
        </w:rPr>
      </w:pPr>
    </w:p>
    <w:p w14:paraId="6F727E86" w14:textId="77777777" w:rsidR="00000000" w:rsidRDefault="00B90FE9">
      <w:pPr>
        <w:pStyle w:val="a0"/>
        <w:rPr>
          <w:rFonts w:hint="cs"/>
          <w:rtl/>
        </w:rPr>
      </w:pPr>
      <w:r>
        <w:rPr>
          <w:rFonts w:hint="cs"/>
          <w:rtl/>
        </w:rPr>
        <w:t>נוהלי הביטחון צריכים לתת מענה על רמת האיום הגבוהה הקיימת כלפי התעופה האזרחית הישראלית בטיסות הבין-לאומיות. די אם נציין את אירועי 11 בספטמבר, את ניסיון פיצוץ המטוס באוויר שנעשה על-ידי המחבל ריצ'ארד ריד, אשר נכשל בניסיונו להפעי</w:t>
      </w:r>
      <w:r>
        <w:rPr>
          <w:rFonts w:hint="cs"/>
          <w:rtl/>
        </w:rPr>
        <w:t>ל מטען חבלה שהיה טמון בנעליו, את ירי הטילים כלפי מטוס "ארקיע" באפריקה, את תקרית הירי בשדה התעופה בלוס-אנג'לס, כדי להמחיש כי אנו מתמודדים עם איום ממשי ולא עם איום תיאורטי.</w:t>
      </w:r>
    </w:p>
    <w:p w14:paraId="166CD245" w14:textId="77777777" w:rsidR="00000000" w:rsidRDefault="00B90FE9">
      <w:pPr>
        <w:pStyle w:val="a0"/>
        <w:rPr>
          <w:rFonts w:hint="cs"/>
          <w:rtl/>
        </w:rPr>
      </w:pPr>
    </w:p>
    <w:p w14:paraId="67CB5F08" w14:textId="77777777" w:rsidR="00000000" w:rsidRDefault="00B90FE9">
      <w:pPr>
        <w:pStyle w:val="a0"/>
        <w:rPr>
          <w:rFonts w:hint="cs"/>
          <w:rtl/>
        </w:rPr>
      </w:pPr>
      <w:r>
        <w:rPr>
          <w:rFonts w:hint="cs"/>
          <w:rtl/>
        </w:rPr>
        <w:t>בשנה האחרונה הונהג בנמל התעופה נוהל בידוק טכנולוגי, והבידוק הביטחוני מתבצע באמצעים ט</w:t>
      </w:r>
      <w:r>
        <w:rPr>
          <w:rFonts w:hint="cs"/>
          <w:rtl/>
        </w:rPr>
        <w:t>כנולוגיים מתקדמים. בדרך כלל הנוסעים מזהים שיפור ביחס אליהם עם הנהגת הנוהל הטכנולוגי, בהשוואה לנהלים שנהגו בעבר.</w:t>
      </w:r>
    </w:p>
    <w:p w14:paraId="00099811" w14:textId="77777777" w:rsidR="00000000" w:rsidRDefault="00B90FE9">
      <w:pPr>
        <w:pStyle w:val="a0"/>
        <w:rPr>
          <w:rFonts w:hint="cs"/>
          <w:rtl/>
        </w:rPr>
      </w:pPr>
    </w:p>
    <w:p w14:paraId="0B1B75B5" w14:textId="77777777" w:rsidR="00000000" w:rsidRDefault="00B90FE9">
      <w:pPr>
        <w:pStyle w:val="a0"/>
        <w:rPr>
          <w:rFonts w:hint="cs"/>
          <w:rtl/>
        </w:rPr>
      </w:pPr>
      <w:r>
        <w:rPr>
          <w:rFonts w:hint="cs"/>
          <w:rtl/>
        </w:rPr>
        <w:t>אנו יודעים שהנוסעים דורשים רמת ביטחון גבוהה ובלתי מתפשרת, אולם בחלק מהמקרים, לצערנו, חלק קטן מאוד מהנוסעים לא מוכן להסכים עם הטרחה האישית הכרוכ</w:t>
      </w:r>
      <w:r>
        <w:rPr>
          <w:rFonts w:hint="cs"/>
          <w:rtl/>
        </w:rPr>
        <w:t>ה בבדיקה  הביטחונית.</w:t>
      </w:r>
    </w:p>
    <w:p w14:paraId="377F56B4" w14:textId="77777777" w:rsidR="00000000" w:rsidRDefault="00B90FE9">
      <w:pPr>
        <w:pStyle w:val="a0"/>
        <w:rPr>
          <w:rFonts w:hint="cs"/>
          <w:rtl/>
        </w:rPr>
      </w:pPr>
    </w:p>
    <w:p w14:paraId="2B2E167F" w14:textId="77777777" w:rsidR="00000000" w:rsidRDefault="00B90FE9">
      <w:pPr>
        <w:pStyle w:val="a0"/>
        <w:rPr>
          <w:rFonts w:hint="cs"/>
          <w:rtl/>
        </w:rPr>
      </w:pPr>
      <w:r>
        <w:rPr>
          <w:rFonts w:hint="cs"/>
          <w:rtl/>
        </w:rPr>
        <w:t>עובדי הביטחון המבצעים את תהליכי הבידוק הביטחוני עוברים מערכת סינון והכשרה קפדנית ביותר. במהלך ההכשרה  ובמהלך העבודה השוטפת מושם דגש רב במתן רמת שירות נאותה לנוסע לפני, במהלך ואחרי הבדיקה הביטחונית.</w:t>
      </w:r>
    </w:p>
    <w:p w14:paraId="2221C501" w14:textId="77777777" w:rsidR="00000000" w:rsidRDefault="00B90FE9">
      <w:pPr>
        <w:pStyle w:val="a0"/>
        <w:rPr>
          <w:rFonts w:hint="cs"/>
          <w:rtl/>
        </w:rPr>
      </w:pPr>
    </w:p>
    <w:p w14:paraId="048F7A0E" w14:textId="77777777" w:rsidR="00000000" w:rsidRDefault="00B90FE9">
      <w:pPr>
        <w:pStyle w:val="a0"/>
        <w:rPr>
          <w:rFonts w:hint="cs"/>
          <w:rtl/>
        </w:rPr>
      </w:pPr>
      <w:r>
        <w:rPr>
          <w:rFonts w:hint="cs"/>
          <w:rtl/>
        </w:rPr>
        <w:t>עובדי הביטחון מונחים להזדהות בפני כ</w:t>
      </w:r>
      <w:r>
        <w:rPr>
          <w:rFonts w:hint="cs"/>
          <w:rtl/>
        </w:rPr>
        <w:t>ל נוסע או מבקר המבקש להתלונן. נוהל הטיפול במקרים אלה כולל חובת פנייה של העובד שעליו מבקשים להתלונן, לממונה עליו. הממונה חייב להציג עצמו בפני האדם המבקש להתלונן, לקבל את פירוט הבעיה, לטפל בבעיה וגם לדווח בטופס מיוחד המועבר למטה החטיבה על האירוע. במעמד זה או</w:t>
      </w:r>
      <w:r>
        <w:rPr>
          <w:rFonts w:hint="cs"/>
          <w:rtl/>
        </w:rPr>
        <w:t>תו מנהל מוסר את פרטיו ואת פרטי עובד הביטחון שנגדו התלונן הנוסע. חובת עובדי הביטחון בהקשר זה מעוגנת בנהלים כתובים, ומפעם לפעם דואג מטה אגף הבודקים להוציא תזכורות בנושא ולרענן הנהלים.</w:t>
      </w:r>
    </w:p>
    <w:p w14:paraId="0F4A1187" w14:textId="77777777" w:rsidR="00000000" w:rsidRDefault="00B90FE9">
      <w:pPr>
        <w:pStyle w:val="a0"/>
        <w:rPr>
          <w:rFonts w:hint="cs"/>
          <w:rtl/>
        </w:rPr>
      </w:pPr>
    </w:p>
    <w:p w14:paraId="278F227D" w14:textId="77777777" w:rsidR="00000000" w:rsidRDefault="00B90FE9">
      <w:pPr>
        <w:pStyle w:val="a0"/>
        <w:rPr>
          <w:rFonts w:hint="cs"/>
          <w:rtl/>
        </w:rPr>
      </w:pPr>
      <w:r>
        <w:rPr>
          <w:rFonts w:hint="cs"/>
          <w:rtl/>
        </w:rPr>
        <w:t>אשר לבני המיעוטים, ברשות שדות התעופה מונו שני אזרחים בדואים לטיפול בקשר ע</w:t>
      </w:r>
      <w:r>
        <w:rPr>
          <w:rFonts w:hint="cs"/>
          <w:rtl/>
        </w:rPr>
        <w:t>ם בני המיעוטים ובתלונות של המגזר  הערבי. בנוסף, הם אחראים לצייד את צוותי הבידוק בידע הנחוץ לטיפול באוכלוסייה זו. כמו כן, נקלטו לאחרונה עשרה בודקים ביטחוניים מהמגזר הדרוזי, הכול לטובת הטיפול בבני המיעוטים.</w:t>
      </w:r>
    </w:p>
    <w:p w14:paraId="392AE2F6" w14:textId="77777777" w:rsidR="00000000" w:rsidRDefault="00B90FE9">
      <w:pPr>
        <w:pStyle w:val="a0"/>
        <w:rPr>
          <w:rFonts w:hint="cs"/>
          <w:rtl/>
        </w:rPr>
      </w:pPr>
    </w:p>
    <w:p w14:paraId="3D51D122" w14:textId="77777777" w:rsidR="00000000" w:rsidRDefault="00B90FE9">
      <w:pPr>
        <w:pStyle w:val="a0"/>
        <w:rPr>
          <w:rFonts w:hint="cs"/>
          <w:rtl/>
        </w:rPr>
      </w:pPr>
      <w:r>
        <w:rPr>
          <w:rFonts w:hint="cs"/>
          <w:rtl/>
        </w:rPr>
        <w:t>מתחילת שנת 2003 ועד היום התקבלו עשר תלונות מבני המ</w:t>
      </w:r>
      <w:r>
        <w:rPr>
          <w:rFonts w:hint="cs"/>
          <w:rtl/>
        </w:rPr>
        <w:t>יעוטים בנתב"ג.</w:t>
      </w:r>
    </w:p>
    <w:p w14:paraId="06D0D00F" w14:textId="77777777" w:rsidR="00000000" w:rsidRDefault="00B90FE9">
      <w:pPr>
        <w:pStyle w:val="a0"/>
        <w:rPr>
          <w:rFonts w:hint="cs"/>
          <w:rtl/>
        </w:rPr>
      </w:pPr>
    </w:p>
    <w:p w14:paraId="13CA8699" w14:textId="77777777" w:rsidR="00000000" w:rsidRDefault="00B90FE9">
      <w:pPr>
        <w:pStyle w:val="a0"/>
        <w:rPr>
          <w:rFonts w:hint="cs"/>
          <w:rtl/>
        </w:rPr>
      </w:pPr>
      <w:r>
        <w:rPr>
          <w:rFonts w:hint="cs"/>
          <w:rtl/>
        </w:rPr>
        <w:t>כאמור, נוהלי הבידוק הביטחוני המתקיימים בנתב"ג הם נהלים ממלכתיים שכל תכליתם שמירה על חיי אדם וכבוד האדם. אנו מודעים לכך שהתנאים בטרמינל אינם מאפשרים לבצע תמיד בידוק  ביטחוני בתנאי פרטיות לנוסעים ובטוחים כי עם המעבר לטרמינל 3 נוכל לשפר את רמת</w:t>
      </w:r>
      <w:r>
        <w:rPr>
          <w:rFonts w:hint="cs"/>
          <w:rtl/>
        </w:rPr>
        <w:t xml:space="preserve"> השירות לנוסע בכל הנוגע למניעת צפיפות ומתן תחושה יותר טובה לנוסע.</w:t>
      </w:r>
    </w:p>
    <w:p w14:paraId="5B9A696E" w14:textId="77777777" w:rsidR="00000000" w:rsidRDefault="00B90FE9">
      <w:pPr>
        <w:pStyle w:val="af1"/>
        <w:rPr>
          <w:rtl/>
        </w:rPr>
      </w:pPr>
      <w:r>
        <w:rPr>
          <w:rtl/>
        </w:rPr>
        <w:br/>
        <w:t>היו"ר אתי לבני:</w:t>
      </w:r>
    </w:p>
    <w:p w14:paraId="4DCB9699" w14:textId="77777777" w:rsidR="00000000" w:rsidRDefault="00B90FE9">
      <w:pPr>
        <w:pStyle w:val="a0"/>
        <w:rPr>
          <w:rtl/>
        </w:rPr>
      </w:pPr>
    </w:p>
    <w:p w14:paraId="165D4C2B" w14:textId="77777777" w:rsidR="00000000" w:rsidRDefault="00B90FE9">
      <w:pPr>
        <w:pStyle w:val="a0"/>
        <w:rPr>
          <w:rFonts w:hint="cs"/>
          <w:rtl/>
        </w:rPr>
      </w:pPr>
      <w:r>
        <w:rPr>
          <w:rFonts w:hint="cs"/>
          <w:rtl/>
        </w:rPr>
        <w:t xml:space="preserve">השאילתא הבאה, של חבר הכנסת יעקב מרגי, מס' 261, והנושא הוא התחבורה הציבורית. </w:t>
      </w:r>
    </w:p>
    <w:p w14:paraId="143FC645" w14:textId="77777777" w:rsidR="00000000" w:rsidRDefault="00B90FE9">
      <w:pPr>
        <w:pStyle w:val="a"/>
        <w:rPr>
          <w:rtl/>
        </w:rPr>
      </w:pPr>
      <w:r>
        <w:rPr>
          <w:rtl/>
        </w:rPr>
        <w:br/>
      </w:r>
      <w:bookmarkStart w:id="790" w:name="FS000000427T14_01_2004_20_31_42"/>
      <w:bookmarkStart w:id="791" w:name="_Toc75077316"/>
      <w:bookmarkEnd w:id="790"/>
      <w:r>
        <w:rPr>
          <w:rtl/>
        </w:rPr>
        <w:t>שר התחבורה אביגדור ליברמן:</w:t>
      </w:r>
      <w:bookmarkEnd w:id="791"/>
    </w:p>
    <w:p w14:paraId="6DA604D4" w14:textId="77777777" w:rsidR="00000000" w:rsidRDefault="00B90FE9">
      <w:pPr>
        <w:pStyle w:val="a0"/>
        <w:rPr>
          <w:rtl/>
        </w:rPr>
      </w:pPr>
    </w:p>
    <w:p w14:paraId="151428F6" w14:textId="77777777" w:rsidR="00000000" w:rsidRDefault="00B90FE9">
      <w:pPr>
        <w:pStyle w:val="a0"/>
        <w:rPr>
          <w:rFonts w:hint="cs"/>
          <w:rtl/>
        </w:rPr>
      </w:pPr>
      <w:r>
        <w:rPr>
          <w:rFonts w:hint="cs"/>
          <w:rtl/>
        </w:rPr>
        <w:t xml:space="preserve">זה כבר לא אקטואלי. </w:t>
      </w:r>
    </w:p>
    <w:p w14:paraId="4174273B" w14:textId="77777777" w:rsidR="00000000" w:rsidRDefault="00B90FE9">
      <w:pPr>
        <w:pStyle w:val="af0"/>
        <w:rPr>
          <w:rtl/>
        </w:rPr>
      </w:pPr>
      <w:r>
        <w:rPr>
          <w:rtl/>
        </w:rPr>
        <w:br/>
        <w:t>יעקב מרגי (ש"ס):</w:t>
      </w:r>
    </w:p>
    <w:p w14:paraId="2011CF50" w14:textId="77777777" w:rsidR="00000000" w:rsidRDefault="00B90FE9">
      <w:pPr>
        <w:pStyle w:val="a0"/>
        <w:rPr>
          <w:rtl/>
        </w:rPr>
      </w:pPr>
    </w:p>
    <w:p w14:paraId="664AF179" w14:textId="77777777" w:rsidR="00000000" w:rsidRDefault="00B90FE9">
      <w:pPr>
        <w:pStyle w:val="a0"/>
        <w:rPr>
          <w:rFonts w:hint="cs"/>
          <w:rtl/>
        </w:rPr>
      </w:pPr>
      <w:r>
        <w:rPr>
          <w:rFonts w:hint="cs"/>
          <w:rtl/>
        </w:rPr>
        <w:t xml:space="preserve">זה כבר לא אקטואלי. </w:t>
      </w:r>
    </w:p>
    <w:p w14:paraId="641E9EC0" w14:textId="77777777" w:rsidR="00000000" w:rsidRDefault="00B90FE9">
      <w:pPr>
        <w:pStyle w:val="af1"/>
        <w:rPr>
          <w:rtl/>
        </w:rPr>
      </w:pPr>
      <w:r>
        <w:rPr>
          <w:rtl/>
        </w:rPr>
        <w:br/>
        <w:t xml:space="preserve">היו"ר </w:t>
      </w:r>
      <w:r>
        <w:rPr>
          <w:rtl/>
        </w:rPr>
        <w:t>אתי לבני:</w:t>
      </w:r>
    </w:p>
    <w:p w14:paraId="05BD05E5" w14:textId="77777777" w:rsidR="00000000" w:rsidRDefault="00B90FE9">
      <w:pPr>
        <w:pStyle w:val="a0"/>
        <w:rPr>
          <w:rtl/>
        </w:rPr>
      </w:pPr>
    </w:p>
    <w:p w14:paraId="3F97C303" w14:textId="77777777" w:rsidR="00000000" w:rsidRDefault="00B90FE9">
      <w:pPr>
        <w:pStyle w:val="a0"/>
        <w:rPr>
          <w:rFonts w:hint="cs"/>
          <w:rtl/>
        </w:rPr>
      </w:pPr>
      <w:r>
        <w:rPr>
          <w:rFonts w:hint="cs"/>
          <w:rtl/>
        </w:rPr>
        <w:t xml:space="preserve">תודה. השאילתא הבאה, מס' 336, של חבר הכנסת משולם נהרי - אינו נוכח; לפרוטוקול. </w:t>
      </w:r>
    </w:p>
    <w:p w14:paraId="3C2112FF" w14:textId="77777777" w:rsidR="00000000" w:rsidRDefault="00B90FE9">
      <w:pPr>
        <w:pStyle w:val="a1"/>
        <w:jc w:val="center"/>
        <w:rPr>
          <w:rtl/>
        </w:rPr>
      </w:pPr>
      <w:r>
        <w:rPr>
          <w:rtl/>
        </w:rPr>
        <w:br/>
      </w:r>
      <w:bookmarkStart w:id="792" w:name="CQ13450FI0013450T14_01_2004_20_32_41"/>
      <w:bookmarkStart w:id="793" w:name="_Toc75077317"/>
      <w:bookmarkEnd w:id="792"/>
      <w:r>
        <w:rPr>
          <w:rtl/>
        </w:rPr>
        <w:t>336. מחיר הנסיעה בתחבורה הציבורית בירושלים</w:t>
      </w:r>
      <w:bookmarkEnd w:id="793"/>
    </w:p>
    <w:p w14:paraId="5BE2905C" w14:textId="77777777" w:rsidR="00000000" w:rsidRDefault="00B90FE9">
      <w:pPr>
        <w:pStyle w:val="a0"/>
        <w:rPr>
          <w:rtl/>
        </w:rPr>
      </w:pPr>
    </w:p>
    <w:p w14:paraId="1DC8FD74" w14:textId="77777777" w:rsidR="00000000" w:rsidRDefault="00B90FE9">
      <w:pPr>
        <w:pStyle w:val="a0"/>
        <w:ind w:firstLine="0"/>
        <w:rPr>
          <w:bCs/>
          <w:u w:val="single"/>
        </w:rPr>
      </w:pPr>
      <w:bookmarkStart w:id="794" w:name="ESQ13450"/>
      <w:bookmarkEnd w:id="794"/>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2B0116C" w14:textId="77777777" w:rsidR="00000000" w:rsidRDefault="00B90FE9">
      <w:pPr>
        <w:pStyle w:val="a0"/>
        <w:ind w:firstLine="720"/>
      </w:pPr>
      <w:r>
        <w:rPr>
          <w:rtl/>
        </w:rPr>
        <w:t>ביום ט' בתמוז התשס"ג (9 ביולי 2003):</w:t>
      </w:r>
    </w:p>
    <w:p w14:paraId="7799449B" w14:textId="77777777" w:rsidR="00000000" w:rsidRDefault="00B90FE9">
      <w:pPr>
        <w:pStyle w:val="a0"/>
        <w:rPr>
          <w:rFonts w:hint="cs"/>
          <w:rtl/>
        </w:rPr>
      </w:pPr>
    </w:p>
    <w:p w14:paraId="4DE9EF7C" w14:textId="77777777" w:rsidR="00000000" w:rsidRDefault="00B90FE9">
      <w:pPr>
        <w:pStyle w:val="a0"/>
        <w:rPr>
          <w:rFonts w:hint="cs"/>
        </w:rPr>
      </w:pPr>
    </w:p>
    <w:p w14:paraId="22954795" w14:textId="77777777" w:rsidR="00000000" w:rsidRDefault="00B90FE9">
      <w:pPr>
        <w:pStyle w:val="a0"/>
        <w:ind w:firstLine="720"/>
        <w:rPr>
          <w:rFonts w:hint="cs"/>
          <w:rtl/>
        </w:rPr>
      </w:pPr>
      <w:r>
        <w:rPr>
          <w:rFonts w:hint="cs"/>
          <w:rtl/>
        </w:rPr>
        <w:t>פורסם ב"יתד נאמן", בי"ט בסיוון התשס"ג, 19 בי</w:t>
      </w:r>
      <w:r>
        <w:rPr>
          <w:rFonts w:hint="cs"/>
          <w:rtl/>
        </w:rPr>
        <w:t xml:space="preserve">וני 2003, כי </w:t>
      </w:r>
      <w:r>
        <w:rPr>
          <w:rtl/>
        </w:rPr>
        <w:t>בעקבות הרפורמה בתחבורה הציבורית ושילוב חברות פרטיות בגוש-דן</w:t>
      </w:r>
      <w:r>
        <w:rPr>
          <w:rFonts w:hint="cs"/>
          <w:rtl/>
        </w:rPr>
        <w:t>,</w:t>
      </w:r>
      <w:r>
        <w:rPr>
          <w:rtl/>
        </w:rPr>
        <w:t xml:space="preserve"> </w:t>
      </w:r>
      <w:r>
        <w:rPr>
          <w:rFonts w:hint="cs"/>
          <w:rtl/>
        </w:rPr>
        <w:t>הוזילו חברות</w:t>
      </w:r>
      <w:r>
        <w:rPr>
          <w:rtl/>
        </w:rPr>
        <w:t xml:space="preserve"> "אגד" ו"דן"</w:t>
      </w:r>
      <w:r>
        <w:rPr>
          <w:rFonts w:hint="cs"/>
          <w:rtl/>
        </w:rPr>
        <w:t xml:space="preserve"> את הנסיעה באזור, אך </w:t>
      </w:r>
      <w:r>
        <w:rPr>
          <w:rtl/>
        </w:rPr>
        <w:t xml:space="preserve">בירושלים </w:t>
      </w:r>
      <w:r>
        <w:rPr>
          <w:rFonts w:hint="cs"/>
          <w:rtl/>
        </w:rPr>
        <w:t>הנסיעה לא הוזלה;</w:t>
      </w:r>
      <w:r>
        <w:rPr>
          <w:rtl/>
        </w:rPr>
        <w:t xml:space="preserve"> "אגד"</w:t>
      </w:r>
      <w:r>
        <w:rPr>
          <w:rFonts w:hint="cs"/>
          <w:rtl/>
        </w:rPr>
        <w:t xml:space="preserve"> טוענת</w:t>
      </w:r>
      <w:r>
        <w:rPr>
          <w:rtl/>
        </w:rPr>
        <w:t xml:space="preserve"> </w:t>
      </w:r>
      <w:r>
        <w:rPr>
          <w:rFonts w:hint="cs"/>
          <w:rtl/>
        </w:rPr>
        <w:t>ש</w:t>
      </w:r>
      <w:r>
        <w:rPr>
          <w:rtl/>
        </w:rPr>
        <w:t xml:space="preserve">משרדך מונע </w:t>
      </w:r>
      <w:r>
        <w:rPr>
          <w:rFonts w:hint="cs"/>
          <w:rtl/>
        </w:rPr>
        <w:t>הורדת</w:t>
      </w:r>
      <w:r>
        <w:rPr>
          <w:rtl/>
        </w:rPr>
        <w:t xml:space="preserve"> המחירים בירושלים. </w:t>
      </w:r>
    </w:p>
    <w:p w14:paraId="53E7E94F" w14:textId="77777777" w:rsidR="00000000" w:rsidRDefault="00B90FE9">
      <w:pPr>
        <w:pStyle w:val="a0"/>
        <w:ind w:firstLine="720"/>
        <w:rPr>
          <w:rFonts w:hint="cs"/>
        </w:rPr>
      </w:pPr>
    </w:p>
    <w:p w14:paraId="02EE4ECC" w14:textId="77777777" w:rsidR="00000000" w:rsidRDefault="00B90FE9">
      <w:pPr>
        <w:pStyle w:val="a0"/>
        <w:ind w:firstLine="720"/>
      </w:pPr>
      <w:r>
        <w:rPr>
          <w:rFonts w:hint="cs"/>
          <w:rtl/>
        </w:rPr>
        <w:t>רצוני לשאול</w:t>
      </w:r>
      <w:r>
        <w:rPr>
          <w:rtl/>
        </w:rPr>
        <w:t>:</w:t>
      </w:r>
    </w:p>
    <w:p w14:paraId="0B51AC73" w14:textId="77777777" w:rsidR="00000000" w:rsidRDefault="00B90FE9">
      <w:pPr>
        <w:pStyle w:val="a0"/>
        <w:ind w:firstLine="720"/>
      </w:pPr>
    </w:p>
    <w:p w14:paraId="57515E11" w14:textId="77777777" w:rsidR="00000000" w:rsidRDefault="00B90FE9">
      <w:pPr>
        <w:pStyle w:val="a0"/>
        <w:ind w:firstLine="720"/>
        <w:rPr>
          <w:rtl/>
        </w:rPr>
      </w:pPr>
      <w:r>
        <w:rPr>
          <w:rtl/>
        </w:rPr>
        <w:t>1. האם הפרטים נכונים?</w:t>
      </w:r>
    </w:p>
    <w:p w14:paraId="67929C0A" w14:textId="77777777" w:rsidR="00000000" w:rsidRDefault="00B90FE9">
      <w:pPr>
        <w:pStyle w:val="a0"/>
        <w:ind w:firstLine="720"/>
        <w:rPr>
          <w:rtl/>
        </w:rPr>
      </w:pPr>
    </w:p>
    <w:p w14:paraId="7E790F6F" w14:textId="77777777" w:rsidR="00000000" w:rsidRDefault="00B90FE9">
      <w:pPr>
        <w:pStyle w:val="a0"/>
        <w:ind w:firstLine="720"/>
        <w:rPr>
          <w:rFonts w:hint="cs"/>
          <w:rtl/>
        </w:rPr>
      </w:pPr>
      <w:r>
        <w:rPr>
          <w:rtl/>
        </w:rPr>
        <w:t xml:space="preserve">2. האם </w:t>
      </w:r>
      <w:r>
        <w:rPr>
          <w:rFonts w:hint="cs"/>
          <w:rtl/>
        </w:rPr>
        <w:t>אישר משרדך את ההו</w:t>
      </w:r>
      <w:r>
        <w:rPr>
          <w:rFonts w:hint="cs"/>
          <w:rtl/>
        </w:rPr>
        <w:t>זלה</w:t>
      </w:r>
      <w:r>
        <w:rPr>
          <w:rtl/>
        </w:rPr>
        <w:t xml:space="preserve"> בגוש-דן</w:t>
      </w:r>
      <w:r>
        <w:rPr>
          <w:rFonts w:hint="cs"/>
          <w:rtl/>
        </w:rPr>
        <w:t>?</w:t>
      </w:r>
      <w:r>
        <w:rPr>
          <w:rtl/>
        </w:rPr>
        <w:t xml:space="preserve"> </w:t>
      </w:r>
    </w:p>
    <w:p w14:paraId="0552136F" w14:textId="77777777" w:rsidR="00000000" w:rsidRDefault="00B90FE9">
      <w:pPr>
        <w:pStyle w:val="a0"/>
        <w:ind w:firstLine="720"/>
        <w:rPr>
          <w:rFonts w:hint="cs"/>
          <w:rtl/>
        </w:rPr>
      </w:pPr>
    </w:p>
    <w:p w14:paraId="38C03169" w14:textId="77777777" w:rsidR="00000000" w:rsidRDefault="00B90FE9">
      <w:pPr>
        <w:pStyle w:val="a0"/>
        <w:ind w:firstLine="720"/>
        <w:rPr>
          <w:rFonts w:hint="cs"/>
          <w:rtl/>
        </w:rPr>
      </w:pPr>
      <w:r>
        <w:rPr>
          <w:rtl/>
        </w:rPr>
        <w:t xml:space="preserve">3. </w:t>
      </w:r>
      <w:r>
        <w:rPr>
          <w:rFonts w:hint="cs"/>
          <w:rtl/>
        </w:rPr>
        <w:t>האם תוזל הנסיעה</w:t>
      </w:r>
      <w:r>
        <w:rPr>
          <w:rtl/>
        </w:rPr>
        <w:t xml:space="preserve"> בירושלים</w:t>
      </w:r>
      <w:r>
        <w:rPr>
          <w:rFonts w:hint="cs"/>
          <w:rtl/>
        </w:rPr>
        <w:t xml:space="preserve">, ואם לא </w:t>
      </w:r>
      <w:r>
        <w:rPr>
          <w:rFonts w:hint="eastAsia"/>
          <w:rtl/>
        </w:rPr>
        <w:t>–</w:t>
      </w:r>
      <w:r>
        <w:rPr>
          <w:rFonts w:hint="cs"/>
          <w:rtl/>
        </w:rPr>
        <w:t xml:space="preserve"> מדוע</w:t>
      </w:r>
      <w:r>
        <w:rPr>
          <w:rtl/>
        </w:rPr>
        <w:t>?</w:t>
      </w:r>
    </w:p>
    <w:p w14:paraId="403469CD" w14:textId="77777777" w:rsidR="00000000" w:rsidRDefault="00B90FE9">
      <w:pPr>
        <w:pStyle w:val="a0"/>
        <w:rPr>
          <w:rFonts w:hint="cs"/>
          <w:b/>
          <w:bCs/>
          <w:u w:val="single"/>
          <w:rtl/>
        </w:rPr>
      </w:pPr>
      <w:r>
        <w:rPr>
          <w:rtl/>
        </w:rPr>
        <w:br/>
      </w:r>
      <w:r>
        <w:rPr>
          <w:rFonts w:hint="cs"/>
          <w:b/>
          <w:bCs/>
          <w:u w:val="single"/>
          <w:rtl/>
        </w:rPr>
        <w:t>תשובת שר התחבורה אביגדור ליברמן:</w:t>
      </w:r>
    </w:p>
    <w:p w14:paraId="35CBC373" w14:textId="77777777" w:rsidR="00000000" w:rsidRDefault="00B90FE9">
      <w:pPr>
        <w:pStyle w:val="a0"/>
        <w:ind w:firstLine="0"/>
        <w:rPr>
          <w:rFonts w:hint="cs"/>
          <w:rtl/>
        </w:rPr>
      </w:pPr>
      <w:r>
        <w:rPr>
          <w:rFonts w:hint="cs"/>
          <w:rtl/>
        </w:rPr>
        <w:t>(לא נקראה, נמסרה לפרוטוקול)</w:t>
      </w:r>
    </w:p>
    <w:p w14:paraId="6515F4C8" w14:textId="77777777" w:rsidR="00000000" w:rsidRDefault="00B90FE9">
      <w:pPr>
        <w:pStyle w:val="a0"/>
        <w:rPr>
          <w:rFonts w:hint="cs"/>
          <w:rtl/>
        </w:rPr>
      </w:pPr>
    </w:p>
    <w:p w14:paraId="165C8CFA" w14:textId="77777777" w:rsidR="00000000" w:rsidRDefault="00B90FE9">
      <w:pPr>
        <w:pStyle w:val="a0"/>
        <w:rPr>
          <w:rFonts w:hint="cs"/>
          <w:rtl/>
        </w:rPr>
      </w:pPr>
      <w:r>
        <w:rPr>
          <w:rFonts w:hint="cs"/>
          <w:rtl/>
        </w:rPr>
        <w:t xml:space="preserve">1-3. תעריפי הנסיעה בתחבורה הציבורית אכן הוזלו בכ-40% בעקבות הרפורמה בתחבורה הציבורית. </w:t>
      </w:r>
    </w:p>
    <w:p w14:paraId="77991102" w14:textId="77777777" w:rsidR="00000000" w:rsidRDefault="00B90FE9">
      <w:pPr>
        <w:pStyle w:val="a0"/>
        <w:rPr>
          <w:rFonts w:hint="cs"/>
          <w:rtl/>
        </w:rPr>
      </w:pPr>
    </w:p>
    <w:p w14:paraId="462E70CA" w14:textId="77777777" w:rsidR="00000000" w:rsidRDefault="00B90FE9">
      <w:pPr>
        <w:pStyle w:val="a0"/>
        <w:rPr>
          <w:rFonts w:hint="cs"/>
          <w:rtl/>
        </w:rPr>
      </w:pPr>
      <w:r>
        <w:rPr>
          <w:rFonts w:hint="cs"/>
          <w:rtl/>
        </w:rPr>
        <w:t>החברות "אגד" ו"דן" הורידו את המחירים בתחבורה ה</w:t>
      </w:r>
      <w:r>
        <w:rPr>
          <w:rFonts w:hint="cs"/>
          <w:rtl/>
        </w:rPr>
        <w:t>ציבורית באותם אזורים שבהם התקיימו מכרזים. כך לדוגמה, החל ב-1 ביולי 2003 חברת "קווים", הזכיינית במכרז של משרדנו, מפעילה אשכול קווים באזור בקעת-אונו שבגוש-דן. אשכול קווים זה היה עד 30 ביוני 2003 בהפעלת חברת "דן". מסלולי "קווים" של האשכול האמור חופפים במידה נ</w:t>
      </w:r>
      <w:r>
        <w:rPr>
          <w:rFonts w:hint="cs"/>
          <w:rtl/>
        </w:rPr>
        <w:t>יכרת את מסלולי הקווים שחברת "דן" ממשיכה להפעיל. ממצב זה נגזר הצורך של השוואת תעריף הנסיעה בקטעי "קווים" הפועלים מערבית מכביש גהה - כביש מס' 4. יתירה מכך, בפועל, כל ציבור הנוסעים בערי גוש-דן נהנה מפירות התחרות במרחב זה כבר בשלב הראשון.</w:t>
      </w:r>
    </w:p>
    <w:p w14:paraId="7EA9C0FB" w14:textId="77777777" w:rsidR="00000000" w:rsidRDefault="00B90FE9">
      <w:pPr>
        <w:pStyle w:val="a0"/>
        <w:rPr>
          <w:rFonts w:hint="cs"/>
          <w:rtl/>
        </w:rPr>
      </w:pPr>
    </w:p>
    <w:p w14:paraId="515D67F3" w14:textId="77777777" w:rsidR="00000000" w:rsidRDefault="00B90FE9">
      <w:pPr>
        <w:pStyle w:val="a0"/>
        <w:rPr>
          <w:rFonts w:hint="cs"/>
          <w:rtl/>
        </w:rPr>
      </w:pPr>
      <w:r>
        <w:rPr>
          <w:rFonts w:hint="cs"/>
          <w:rtl/>
        </w:rPr>
        <w:t>עניין  השוואת התעריפ</w:t>
      </w:r>
      <w:r>
        <w:rPr>
          <w:rFonts w:hint="cs"/>
          <w:rtl/>
        </w:rPr>
        <w:t>ים מצוין מפורשות במפרט המכרז ובהסכם שבין הממשלה לבין חברת "דן", המסדיר את נושא הוצאת קבוצות "קווים" למכרזים.</w:t>
      </w:r>
    </w:p>
    <w:p w14:paraId="0769BE68" w14:textId="77777777" w:rsidR="00000000" w:rsidRDefault="00B90FE9">
      <w:pPr>
        <w:pStyle w:val="a0"/>
        <w:rPr>
          <w:rFonts w:hint="cs"/>
          <w:rtl/>
        </w:rPr>
      </w:pPr>
    </w:p>
    <w:p w14:paraId="7EBA492F" w14:textId="77777777" w:rsidR="00000000" w:rsidRDefault="00B90FE9">
      <w:pPr>
        <w:pStyle w:val="a0"/>
        <w:rPr>
          <w:rFonts w:hint="cs"/>
          <w:rtl/>
        </w:rPr>
      </w:pPr>
      <w:r>
        <w:rPr>
          <w:rFonts w:hint="cs"/>
          <w:rtl/>
        </w:rPr>
        <w:t xml:space="preserve">להלן תעריפי הנסיעה הנוכחיים של שתי החברות: חברת "קווים", פנימי בבקעת-אונו </w:t>
      </w:r>
      <w:r>
        <w:rPr>
          <w:rtl/>
        </w:rPr>
        <w:t>–</w:t>
      </w:r>
      <w:r>
        <w:rPr>
          <w:rFonts w:hint="cs"/>
          <w:rtl/>
        </w:rPr>
        <w:t xml:space="preserve"> 4.60 ש"ח; נסיעה שעולה בחברת "דן" 5.00 ש"ח עולה בחברת "קווים" 5.00 ש"ח;</w:t>
      </w:r>
      <w:r>
        <w:rPr>
          <w:rFonts w:hint="cs"/>
          <w:rtl/>
        </w:rPr>
        <w:t xml:space="preserve"> נסיעה שעולה בחברת "דן" 8.30 ש"ח עולה בחברת "קווים" 6.10 ש"ח.                   </w:t>
      </w:r>
    </w:p>
    <w:p w14:paraId="4B969320" w14:textId="77777777" w:rsidR="00000000" w:rsidRDefault="00B90FE9">
      <w:pPr>
        <w:pStyle w:val="a0"/>
        <w:rPr>
          <w:rFonts w:hint="cs"/>
          <w:rtl/>
        </w:rPr>
      </w:pPr>
    </w:p>
    <w:p w14:paraId="6A9700A0" w14:textId="77777777" w:rsidR="00000000" w:rsidRDefault="00B90FE9">
      <w:pPr>
        <w:pStyle w:val="a0"/>
        <w:rPr>
          <w:rFonts w:hint="cs"/>
          <w:rtl/>
        </w:rPr>
      </w:pPr>
      <w:r>
        <w:rPr>
          <w:rFonts w:hint="cs"/>
          <w:rtl/>
        </w:rPr>
        <w:t>"אגד" אכן הוזילה ביוזמתה את תעריף הנסיעה בקוויה הפועלים בגוש-דן ל-5 ש"ח, והוזלה זו הינה על חשבונה.</w:t>
      </w:r>
    </w:p>
    <w:p w14:paraId="3DFFD756" w14:textId="77777777" w:rsidR="00000000" w:rsidRDefault="00B90FE9">
      <w:pPr>
        <w:pStyle w:val="a0"/>
        <w:rPr>
          <w:rFonts w:hint="cs"/>
          <w:rtl/>
        </w:rPr>
      </w:pPr>
    </w:p>
    <w:p w14:paraId="1AF4D696" w14:textId="77777777" w:rsidR="00000000" w:rsidRDefault="00B90FE9">
      <w:pPr>
        <w:pStyle w:val="a0"/>
        <w:rPr>
          <w:rFonts w:hint="cs"/>
          <w:rtl/>
        </w:rPr>
      </w:pPr>
      <w:r>
        <w:rPr>
          <w:rFonts w:hint="cs"/>
          <w:rtl/>
        </w:rPr>
        <w:t>תעריף הנסיעה בירושלים לא השתנה. "אגד" מבקשת להוזיל את התעריף בירושלים עם ק</w:t>
      </w:r>
      <w:r>
        <w:rPr>
          <w:rFonts w:hint="cs"/>
          <w:rtl/>
        </w:rPr>
        <w:t>בלת פיצוי כספי מהממשלה וכמתחייב מההסכם עמה. לרשות משרדנו לא עומדים המשאבים הכספיים שיאפשרו הוזלת התעריפים. מדובר בעשרות מיליוני ש"ח.</w:t>
      </w:r>
    </w:p>
    <w:p w14:paraId="3DD8F1E3" w14:textId="77777777" w:rsidR="00000000" w:rsidRDefault="00B90FE9">
      <w:pPr>
        <w:pStyle w:val="a0"/>
        <w:rPr>
          <w:rFonts w:hint="cs"/>
          <w:rtl/>
        </w:rPr>
      </w:pPr>
    </w:p>
    <w:p w14:paraId="46C4708C" w14:textId="77777777" w:rsidR="00000000" w:rsidRDefault="00B90FE9">
      <w:pPr>
        <w:pStyle w:val="a0"/>
        <w:rPr>
          <w:rFonts w:hint="cs"/>
          <w:rtl/>
        </w:rPr>
      </w:pPr>
      <w:r>
        <w:rPr>
          <w:rFonts w:hint="cs"/>
          <w:rtl/>
        </w:rPr>
        <w:t>בתקופת הקיצוצים התקציביים אנו עושים ככל הניתן לשמירת מערכת הנחות הניתנות לקבוצות אוכלוסייה חלשות מבחינה כלכלית.</w:t>
      </w:r>
    </w:p>
    <w:p w14:paraId="791E97F4" w14:textId="77777777" w:rsidR="00000000" w:rsidRDefault="00B90FE9">
      <w:pPr>
        <w:pStyle w:val="a0"/>
        <w:rPr>
          <w:rFonts w:hint="cs"/>
          <w:rtl/>
        </w:rPr>
      </w:pPr>
    </w:p>
    <w:p w14:paraId="25B85777" w14:textId="77777777" w:rsidR="00000000" w:rsidRDefault="00B90FE9">
      <w:pPr>
        <w:pStyle w:val="af1"/>
        <w:rPr>
          <w:rtl/>
        </w:rPr>
      </w:pPr>
      <w:r>
        <w:rPr>
          <w:rFonts w:hint="cs"/>
          <w:rtl/>
        </w:rPr>
        <w:t xml:space="preserve">     </w:t>
      </w:r>
      <w:r>
        <w:rPr>
          <w:rtl/>
        </w:rPr>
        <w:br/>
        <w:t>היו</w:t>
      </w:r>
      <w:r>
        <w:rPr>
          <w:rtl/>
        </w:rPr>
        <w:t>"ר אתי לבני:</w:t>
      </w:r>
    </w:p>
    <w:p w14:paraId="2C003265" w14:textId="77777777" w:rsidR="00000000" w:rsidRDefault="00B90FE9">
      <w:pPr>
        <w:pStyle w:val="a0"/>
        <w:rPr>
          <w:rtl/>
        </w:rPr>
      </w:pPr>
    </w:p>
    <w:p w14:paraId="1E9A0F15" w14:textId="77777777" w:rsidR="00000000" w:rsidRDefault="00B90FE9">
      <w:pPr>
        <w:pStyle w:val="a0"/>
        <w:rPr>
          <w:rFonts w:hint="cs"/>
          <w:rtl/>
        </w:rPr>
      </w:pPr>
      <w:r>
        <w:rPr>
          <w:rFonts w:hint="cs"/>
          <w:rtl/>
        </w:rPr>
        <w:t xml:space="preserve">גם השאילתא הבאה של חבר הכנסת משולם נהרי, מס' 460 - אינו נוכח; לפרוטוקול. </w:t>
      </w:r>
    </w:p>
    <w:p w14:paraId="1741498F" w14:textId="77777777" w:rsidR="00000000" w:rsidRDefault="00B90FE9">
      <w:pPr>
        <w:pStyle w:val="a1"/>
        <w:jc w:val="center"/>
        <w:rPr>
          <w:rFonts w:hint="cs"/>
          <w:rtl/>
        </w:rPr>
      </w:pPr>
      <w:r>
        <w:rPr>
          <w:rtl/>
        </w:rPr>
        <w:br/>
      </w:r>
      <w:bookmarkStart w:id="795" w:name="CQ14242FI0014242T14_01_2004_20_33_31"/>
      <w:bookmarkStart w:id="796" w:name="_Toc75077318"/>
      <w:bookmarkEnd w:id="795"/>
      <w:r>
        <w:rPr>
          <w:rtl/>
        </w:rPr>
        <w:t xml:space="preserve">460. תקציב </w:t>
      </w:r>
      <w:r>
        <w:rPr>
          <w:rFonts w:hint="cs"/>
          <w:rtl/>
        </w:rPr>
        <w:t>החינוך לזהירות בדרכים</w:t>
      </w:r>
      <w:bookmarkEnd w:id="796"/>
    </w:p>
    <w:p w14:paraId="3EAFBDE1" w14:textId="77777777" w:rsidR="00000000" w:rsidRDefault="00B90FE9">
      <w:pPr>
        <w:pStyle w:val="a0"/>
        <w:rPr>
          <w:rtl/>
        </w:rPr>
      </w:pPr>
    </w:p>
    <w:p w14:paraId="77142CCA" w14:textId="77777777" w:rsidR="00000000" w:rsidRDefault="00B90FE9">
      <w:pPr>
        <w:pStyle w:val="a0"/>
        <w:ind w:firstLine="0"/>
        <w:rPr>
          <w:bCs/>
          <w:u w:val="single"/>
        </w:rPr>
      </w:pPr>
      <w:bookmarkStart w:id="797" w:name="ESQ14242"/>
      <w:bookmarkEnd w:id="797"/>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C07293B" w14:textId="77777777" w:rsidR="00000000" w:rsidRDefault="00B90FE9">
      <w:pPr>
        <w:pStyle w:val="a0"/>
        <w:ind w:firstLine="720"/>
      </w:pPr>
      <w:r>
        <w:rPr>
          <w:rtl/>
        </w:rPr>
        <w:t>ביום כ"ג בתמוז התשס"ג (23 ביולי 2003):</w:t>
      </w:r>
    </w:p>
    <w:p w14:paraId="19C5B359" w14:textId="77777777" w:rsidR="00000000" w:rsidRDefault="00B90FE9">
      <w:pPr>
        <w:pStyle w:val="a0"/>
        <w:rPr>
          <w:rFonts w:hint="cs"/>
          <w:rtl/>
        </w:rPr>
      </w:pPr>
    </w:p>
    <w:p w14:paraId="507E1AEC" w14:textId="77777777" w:rsidR="00000000" w:rsidRDefault="00B90FE9">
      <w:pPr>
        <w:pStyle w:val="a0"/>
        <w:rPr>
          <w:rFonts w:hint="cs"/>
        </w:rPr>
      </w:pPr>
    </w:p>
    <w:p w14:paraId="10DBB56A" w14:textId="77777777" w:rsidR="00000000" w:rsidRDefault="00B90FE9">
      <w:pPr>
        <w:pStyle w:val="a0"/>
        <w:ind w:firstLine="720"/>
        <w:rPr>
          <w:rFonts w:hint="cs"/>
        </w:rPr>
      </w:pPr>
      <w:r>
        <w:rPr>
          <w:rtl/>
        </w:rPr>
        <w:t>נודע לי שמתקציב בסך 29 מ</w:t>
      </w:r>
      <w:r>
        <w:rPr>
          <w:rFonts w:hint="cs"/>
          <w:rtl/>
        </w:rPr>
        <w:t>י</w:t>
      </w:r>
      <w:r>
        <w:rPr>
          <w:rtl/>
        </w:rPr>
        <w:t xml:space="preserve">ליון </w:t>
      </w:r>
      <w:r>
        <w:rPr>
          <w:rFonts w:hint="cs"/>
          <w:rtl/>
        </w:rPr>
        <w:t>ש</w:t>
      </w:r>
      <w:r>
        <w:rPr>
          <w:rtl/>
        </w:rPr>
        <w:t>”</w:t>
      </w:r>
      <w:r>
        <w:rPr>
          <w:rFonts w:hint="cs"/>
          <w:rtl/>
        </w:rPr>
        <w:t xml:space="preserve">ח </w:t>
      </w:r>
      <w:r>
        <w:rPr>
          <w:rtl/>
        </w:rPr>
        <w:t>ב-2003 לחינוך</w:t>
      </w:r>
      <w:r>
        <w:rPr>
          <w:rFonts w:hint="cs"/>
          <w:rtl/>
        </w:rPr>
        <w:t>,</w:t>
      </w:r>
      <w:r>
        <w:rPr>
          <w:rtl/>
        </w:rPr>
        <w:t xml:space="preserve"> הדרכ</w:t>
      </w:r>
      <w:r>
        <w:rPr>
          <w:rtl/>
        </w:rPr>
        <w:t>ה והסברה בתחום הזהירות בדרכים</w:t>
      </w:r>
      <w:r>
        <w:rPr>
          <w:rFonts w:hint="cs"/>
          <w:rtl/>
        </w:rPr>
        <w:t>,</w:t>
      </w:r>
      <w:r>
        <w:rPr>
          <w:rtl/>
        </w:rPr>
        <w:t xml:space="preserve"> הוקצו 760</w:t>
      </w:r>
      <w:r>
        <w:rPr>
          <w:rFonts w:hint="cs"/>
          <w:rtl/>
        </w:rPr>
        <w:t>,</w:t>
      </w:r>
      <w:r>
        <w:rPr>
          <w:rtl/>
        </w:rPr>
        <w:t xml:space="preserve">000 </w:t>
      </w:r>
      <w:r>
        <w:rPr>
          <w:rFonts w:hint="cs"/>
          <w:rtl/>
        </w:rPr>
        <w:t>ש</w:t>
      </w:r>
      <w:r>
        <w:rPr>
          <w:rtl/>
        </w:rPr>
        <w:t>”</w:t>
      </w:r>
      <w:r>
        <w:rPr>
          <w:rFonts w:hint="cs"/>
          <w:rtl/>
        </w:rPr>
        <w:t>ח</w:t>
      </w:r>
      <w:r>
        <w:rPr>
          <w:rtl/>
        </w:rPr>
        <w:t xml:space="preserve"> </w:t>
      </w:r>
      <w:r>
        <w:rPr>
          <w:rFonts w:hint="cs"/>
          <w:rtl/>
        </w:rPr>
        <w:t>ל-100 מתוך 600 בתי-ספר</w:t>
      </w:r>
      <w:r>
        <w:rPr>
          <w:rtl/>
        </w:rPr>
        <w:t xml:space="preserve"> חרדי</w:t>
      </w:r>
      <w:r>
        <w:rPr>
          <w:rFonts w:hint="cs"/>
          <w:rtl/>
        </w:rPr>
        <w:t>י</w:t>
      </w:r>
      <w:r>
        <w:rPr>
          <w:rtl/>
        </w:rPr>
        <w:t>ם</w:t>
      </w:r>
      <w:r>
        <w:rPr>
          <w:rFonts w:hint="cs"/>
          <w:rtl/>
        </w:rPr>
        <w:t>, ומוקדשות</w:t>
      </w:r>
      <w:r>
        <w:rPr>
          <w:rtl/>
        </w:rPr>
        <w:t xml:space="preserve"> </w:t>
      </w:r>
      <w:r>
        <w:rPr>
          <w:rFonts w:hint="cs"/>
          <w:rtl/>
        </w:rPr>
        <w:t>לנושא שש</w:t>
      </w:r>
      <w:r>
        <w:rPr>
          <w:rtl/>
        </w:rPr>
        <w:t xml:space="preserve"> שעות שנתיות לעומת שעה שבועית במגזר החילוני.</w:t>
      </w:r>
      <w:r>
        <w:rPr>
          <w:rFonts w:hint="cs"/>
          <w:rtl/>
        </w:rPr>
        <w:t xml:space="preserve"> לאחרונה הופסק התקציב.</w:t>
      </w:r>
    </w:p>
    <w:p w14:paraId="57CB69A4" w14:textId="77777777" w:rsidR="00000000" w:rsidRDefault="00B90FE9">
      <w:pPr>
        <w:pStyle w:val="a0"/>
        <w:ind w:firstLine="720"/>
      </w:pPr>
    </w:p>
    <w:p w14:paraId="31A09305" w14:textId="77777777" w:rsidR="00000000" w:rsidRDefault="00B90FE9">
      <w:pPr>
        <w:pStyle w:val="a0"/>
        <w:ind w:firstLine="720"/>
      </w:pPr>
      <w:r>
        <w:rPr>
          <w:rFonts w:hint="cs"/>
          <w:rtl/>
        </w:rPr>
        <w:t>רצוני לשאול</w:t>
      </w:r>
      <w:r>
        <w:rPr>
          <w:rtl/>
        </w:rPr>
        <w:t>:</w:t>
      </w:r>
    </w:p>
    <w:p w14:paraId="7834E381" w14:textId="77777777" w:rsidR="00000000" w:rsidRDefault="00B90FE9">
      <w:pPr>
        <w:pStyle w:val="a0"/>
        <w:ind w:firstLine="720"/>
      </w:pPr>
    </w:p>
    <w:p w14:paraId="2008D103" w14:textId="77777777" w:rsidR="00000000" w:rsidRDefault="00B90FE9">
      <w:pPr>
        <w:pStyle w:val="a0"/>
        <w:ind w:firstLine="720"/>
        <w:rPr>
          <w:rFonts w:hint="cs"/>
          <w:rtl/>
        </w:rPr>
      </w:pPr>
      <w:r>
        <w:rPr>
          <w:rFonts w:hint="cs"/>
          <w:rtl/>
        </w:rPr>
        <w:t>1. האם הידיעות נכונות</w:t>
      </w:r>
      <w:r>
        <w:rPr>
          <w:rtl/>
        </w:rPr>
        <w:t>?</w:t>
      </w:r>
      <w:r>
        <w:rPr>
          <w:rFonts w:hint="cs"/>
          <w:rtl/>
        </w:rPr>
        <w:t xml:space="preserve"> </w:t>
      </w:r>
    </w:p>
    <w:p w14:paraId="0D473164" w14:textId="77777777" w:rsidR="00000000" w:rsidRDefault="00B90FE9">
      <w:pPr>
        <w:pStyle w:val="a0"/>
        <w:ind w:firstLine="720"/>
        <w:rPr>
          <w:rtl/>
        </w:rPr>
      </w:pPr>
    </w:p>
    <w:p w14:paraId="7F3E7FDF" w14:textId="77777777" w:rsidR="00000000" w:rsidRDefault="00B90FE9">
      <w:pPr>
        <w:pStyle w:val="a0"/>
        <w:ind w:firstLine="720"/>
        <w:rPr>
          <w:rtl/>
        </w:rPr>
      </w:pPr>
      <w:r>
        <w:rPr>
          <w:rFonts w:hint="cs"/>
          <w:rtl/>
        </w:rPr>
        <w:t>2. אם כן - האם יושווה</w:t>
      </w:r>
      <w:r>
        <w:rPr>
          <w:rtl/>
        </w:rPr>
        <w:t xml:space="preserve"> </w:t>
      </w:r>
      <w:r>
        <w:rPr>
          <w:rFonts w:hint="cs"/>
          <w:rtl/>
        </w:rPr>
        <w:t>התקציב של בתי-הספר</w:t>
      </w:r>
      <w:r>
        <w:rPr>
          <w:rtl/>
        </w:rPr>
        <w:t xml:space="preserve"> החרד</w:t>
      </w:r>
      <w:r>
        <w:rPr>
          <w:rFonts w:hint="cs"/>
          <w:rtl/>
        </w:rPr>
        <w:t>י</w:t>
      </w:r>
      <w:r>
        <w:rPr>
          <w:rtl/>
        </w:rPr>
        <w:t>ים ל</w:t>
      </w:r>
      <w:r>
        <w:rPr>
          <w:rFonts w:hint="cs"/>
          <w:rtl/>
        </w:rPr>
        <w:t>תק</w:t>
      </w:r>
      <w:r>
        <w:rPr>
          <w:rFonts w:hint="cs"/>
          <w:rtl/>
        </w:rPr>
        <w:t>ציב של בתי-הספר ה</w:t>
      </w:r>
      <w:r>
        <w:rPr>
          <w:rtl/>
        </w:rPr>
        <w:t>חילוניים?</w:t>
      </w:r>
    </w:p>
    <w:p w14:paraId="1BBC9735" w14:textId="77777777" w:rsidR="00000000" w:rsidRDefault="00B90FE9">
      <w:pPr>
        <w:pStyle w:val="a0"/>
        <w:ind w:firstLine="720"/>
        <w:rPr>
          <w:rtl/>
        </w:rPr>
      </w:pPr>
    </w:p>
    <w:p w14:paraId="2D019636" w14:textId="77777777" w:rsidR="00000000" w:rsidRDefault="00B90FE9">
      <w:pPr>
        <w:pStyle w:val="a0"/>
        <w:ind w:firstLine="720"/>
        <w:rPr>
          <w:rtl/>
        </w:rPr>
      </w:pPr>
      <w:r>
        <w:rPr>
          <w:rFonts w:hint="cs"/>
          <w:rtl/>
        </w:rPr>
        <w:t xml:space="preserve">3. </w:t>
      </w:r>
      <w:r>
        <w:rPr>
          <w:rtl/>
        </w:rPr>
        <w:t>כמה הוקצה למגזר</w:t>
      </w:r>
      <w:r>
        <w:rPr>
          <w:rFonts w:hint="cs"/>
          <w:rtl/>
        </w:rPr>
        <w:t>ים</w:t>
      </w:r>
      <w:r>
        <w:rPr>
          <w:rtl/>
        </w:rPr>
        <w:t xml:space="preserve"> החילוני, </w:t>
      </w:r>
      <w:r>
        <w:rPr>
          <w:rFonts w:hint="cs"/>
          <w:rtl/>
        </w:rPr>
        <w:t>הממלכתי-דתי</w:t>
      </w:r>
      <w:r>
        <w:rPr>
          <w:rtl/>
        </w:rPr>
        <w:t>, הערבי והחרדי?</w:t>
      </w:r>
    </w:p>
    <w:p w14:paraId="30EC53CF" w14:textId="77777777" w:rsidR="00000000" w:rsidRDefault="00B90FE9">
      <w:pPr>
        <w:pStyle w:val="a0"/>
        <w:rPr>
          <w:rFonts w:hint="cs"/>
          <w:b/>
          <w:bCs/>
          <w:u w:val="single"/>
          <w:rtl/>
        </w:rPr>
      </w:pPr>
      <w:r>
        <w:rPr>
          <w:rFonts w:hint="cs"/>
          <w:rtl/>
        </w:rPr>
        <w:br/>
      </w:r>
      <w:r>
        <w:rPr>
          <w:rFonts w:hint="cs"/>
          <w:b/>
          <w:bCs/>
          <w:u w:val="single"/>
          <w:rtl/>
        </w:rPr>
        <w:t>תשובת שר התחבורה אביגדור ליברמן:</w:t>
      </w:r>
    </w:p>
    <w:p w14:paraId="7557FCE5" w14:textId="77777777" w:rsidR="00000000" w:rsidRDefault="00B90FE9">
      <w:pPr>
        <w:pStyle w:val="a0"/>
        <w:ind w:firstLine="0"/>
        <w:rPr>
          <w:rFonts w:hint="cs"/>
          <w:rtl/>
        </w:rPr>
      </w:pPr>
      <w:r>
        <w:rPr>
          <w:rFonts w:hint="cs"/>
          <w:rtl/>
        </w:rPr>
        <w:t>(לא נקראה, נמסרה לפרוטוקול)</w:t>
      </w:r>
    </w:p>
    <w:p w14:paraId="4B8DCF15" w14:textId="77777777" w:rsidR="00000000" w:rsidRDefault="00B90FE9">
      <w:pPr>
        <w:pStyle w:val="a0"/>
        <w:rPr>
          <w:rFonts w:hint="cs"/>
          <w:rtl/>
        </w:rPr>
      </w:pPr>
    </w:p>
    <w:p w14:paraId="1A4E3611" w14:textId="77777777" w:rsidR="00000000" w:rsidRDefault="00B90FE9">
      <w:pPr>
        <w:pStyle w:val="a0"/>
        <w:rPr>
          <w:rFonts w:hint="cs"/>
          <w:rtl/>
        </w:rPr>
      </w:pPr>
      <w:r>
        <w:rPr>
          <w:rFonts w:hint="cs"/>
          <w:rtl/>
        </w:rPr>
        <w:t>1-3. הרשות הלאומית לבטיחות בדרכים מקדמת את החינוך לבטיחות בדרכים בכל המגזרים והזרמים, אך משרד החינוך הוא המו</w:t>
      </w:r>
      <w:r>
        <w:rPr>
          <w:rFonts w:hint="cs"/>
          <w:rtl/>
        </w:rPr>
        <w:t>פקד על הכנת תוכניות הלימודים, הכשרת המורים והקצאת שעות הוראה ופיקוח על ביצוע התוכניות. הרשות שותפה פעילה רק בתוכניות הלימוד בגן-הילדים ובכיתות א' וי"א.</w:t>
      </w:r>
    </w:p>
    <w:p w14:paraId="457CF10F" w14:textId="77777777" w:rsidR="00000000" w:rsidRDefault="00B90FE9">
      <w:pPr>
        <w:pStyle w:val="a0"/>
        <w:rPr>
          <w:rFonts w:hint="cs"/>
          <w:rtl/>
        </w:rPr>
      </w:pPr>
    </w:p>
    <w:p w14:paraId="65389FD8" w14:textId="77777777" w:rsidR="00000000" w:rsidRDefault="00B90FE9">
      <w:pPr>
        <w:pStyle w:val="a0"/>
        <w:rPr>
          <w:rFonts w:hint="cs"/>
          <w:rtl/>
        </w:rPr>
      </w:pPr>
      <w:r>
        <w:rPr>
          <w:rFonts w:hint="cs"/>
          <w:rtl/>
        </w:rPr>
        <w:t>לכן, נתונים על תקציבים שהועברו למגזרים השונים יש לקבל ממשרד החינוך. הרשות הלאומית לבטיחות בדרכים לא מתע</w:t>
      </w:r>
      <w:r>
        <w:rPr>
          <w:rFonts w:hint="cs"/>
          <w:rtl/>
        </w:rPr>
        <w:t>רבת בפילוח בתוך משרד החינוך, רק מבקשת כי החינוך בתחום יורחב בהתאם למשאבים.</w:t>
      </w:r>
    </w:p>
    <w:p w14:paraId="485901AD" w14:textId="77777777" w:rsidR="00000000" w:rsidRDefault="00B90FE9">
      <w:pPr>
        <w:pStyle w:val="a0"/>
        <w:rPr>
          <w:rFonts w:hint="cs"/>
          <w:rtl/>
        </w:rPr>
      </w:pPr>
    </w:p>
    <w:p w14:paraId="19A22C62" w14:textId="77777777" w:rsidR="00000000" w:rsidRDefault="00B90FE9">
      <w:pPr>
        <w:pStyle w:val="a0"/>
        <w:rPr>
          <w:rFonts w:hint="cs"/>
          <w:rtl/>
        </w:rPr>
      </w:pPr>
      <w:r>
        <w:rPr>
          <w:rFonts w:hint="cs"/>
          <w:rtl/>
        </w:rPr>
        <w:t>בשנת התקציב 2003 הרשות הלאומית משתתפת במימון הקניית החינוך התעבורתי בכלל מערכת החינוך בסכום  של 24 מיליון ש</w:t>
      </w:r>
      <w:r>
        <w:rPr>
          <w:rtl/>
        </w:rPr>
        <w:t>”</w:t>
      </w:r>
      <w:r>
        <w:rPr>
          <w:rFonts w:hint="cs"/>
          <w:rtl/>
        </w:rPr>
        <w:t>ח; נוסף על כך, משרד החינוך משלים כ-9 מיליוני ש</w:t>
      </w:r>
      <w:r>
        <w:rPr>
          <w:rtl/>
        </w:rPr>
        <w:t>”</w:t>
      </w:r>
      <w:r>
        <w:rPr>
          <w:rFonts w:hint="cs"/>
          <w:rtl/>
        </w:rPr>
        <w:t>ח מתקציבו לפעילות זו.</w:t>
      </w:r>
    </w:p>
    <w:p w14:paraId="7D8D599B" w14:textId="77777777" w:rsidR="00000000" w:rsidRDefault="00B90FE9">
      <w:pPr>
        <w:pStyle w:val="a0"/>
        <w:rPr>
          <w:rFonts w:hint="cs"/>
          <w:rtl/>
        </w:rPr>
      </w:pPr>
    </w:p>
    <w:p w14:paraId="32B37D61" w14:textId="77777777" w:rsidR="00000000" w:rsidRDefault="00B90FE9">
      <w:pPr>
        <w:pStyle w:val="a0"/>
        <w:rPr>
          <w:rFonts w:hint="cs"/>
          <w:rtl/>
        </w:rPr>
      </w:pPr>
      <w:r>
        <w:rPr>
          <w:rFonts w:hint="cs"/>
          <w:rtl/>
        </w:rPr>
        <w:t>בע</w:t>
      </w:r>
      <w:r>
        <w:rPr>
          <w:rFonts w:hint="cs"/>
          <w:rtl/>
        </w:rPr>
        <w:t xml:space="preserve">ניין המגזר החרדי: סך כל בתי-הספר במגזר החרדי </w:t>
      </w:r>
      <w:r>
        <w:rPr>
          <w:rtl/>
        </w:rPr>
        <w:t>–</w:t>
      </w:r>
      <w:r>
        <w:rPr>
          <w:rFonts w:hint="cs"/>
          <w:rtl/>
        </w:rPr>
        <w:t xml:space="preserve"> 567, מהם 115 בתי-ספר פעילים בנושא. במגזר החרדי, בשנת 2003, נלמד נושא הזהירות בדרכים בקרב כיתות א'-ו' בלבד, סך הכול כיתות א'-ו' </w:t>
      </w:r>
      <w:r>
        <w:rPr>
          <w:rtl/>
        </w:rPr>
        <w:t>–</w:t>
      </w:r>
      <w:r>
        <w:rPr>
          <w:rFonts w:hint="cs"/>
          <w:rtl/>
        </w:rPr>
        <w:t xml:space="preserve"> 4,216, מהן מספר הכיתות שהודרכו ב-2003 הוא 1,279. בכיתות אלה נלמדו שש שעות לימוד </w:t>
      </w:r>
      <w:r>
        <w:rPr>
          <w:rFonts w:hint="cs"/>
          <w:rtl/>
        </w:rPr>
        <w:t xml:space="preserve">שנתיות. מספר התלמידים שהודרכו </w:t>
      </w:r>
      <w:r>
        <w:rPr>
          <w:rtl/>
        </w:rPr>
        <w:t>–</w:t>
      </w:r>
      <w:r>
        <w:rPr>
          <w:rFonts w:hint="cs"/>
          <w:rtl/>
        </w:rPr>
        <w:t xml:space="preserve"> 48,700, מתוך 105,669 תלמידים; מספר המדריכות במגזר החרדי עומד על 21.</w:t>
      </w:r>
    </w:p>
    <w:p w14:paraId="2ADDC5A3" w14:textId="77777777" w:rsidR="00000000" w:rsidRDefault="00B90FE9">
      <w:pPr>
        <w:pStyle w:val="a0"/>
        <w:rPr>
          <w:rFonts w:hint="cs"/>
          <w:rtl/>
        </w:rPr>
      </w:pPr>
    </w:p>
    <w:p w14:paraId="18F3B810" w14:textId="77777777" w:rsidR="00000000" w:rsidRDefault="00B90FE9">
      <w:pPr>
        <w:pStyle w:val="a0"/>
        <w:rPr>
          <w:rFonts w:hint="cs"/>
          <w:rtl/>
        </w:rPr>
      </w:pPr>
      <w:r>
        <w:rPr>
          <w:rFonts w:hint="cs"/>
          <w:rtl/>
        </w:rPr>
        <w:t>חשוב לציין כי במגזר החרדי הנושא עדיין לא מבוסס בגלל היענות נמוכה וריבוי חילוקי דעות בין הזרמים השונים. בנוסף, קיים במגזר חוסר הסכמה לגבי תוכניות לימוד מתאי</w:t>
      </w:r>
      <w:r>
        <w:rPr>
          <w:rFonts w:hint="cs"/>
          <w:rtl/>
        </w:rPr>
        <w:t>מות.</w:t>
      </w:r>
    </w:p>
    <w:p w14:paraId="58E8F9FB" w14:textId="77777777" w:rsidR="00000000" w:rsidRDefault="00B90FE9">
      <w:pPr>
        <w:pStyle w:val="a0"/>
        <w:rPr>
          <w:rFonts w:hint="cs"/>
          <w:rtl/>
        </w:rPr>
      </w:pPr>
    </w:p>
    <w:p w14:paraId="7CCAE68D" w14:textId="77777777" w:rsidR="00000000" w:rsidRDefault="00B90FE9">
      <w:pPr>
        <w:pStyle w:val="a0"/>
        <w:rPr>
          <w:rFonts w:hint="cs"/>
          <w:rtl/>
        </w:rPr>
      </w:pPr>
      <w:r>
        <w:rPr>
          <w:rFonts w:hint="cs"/>
          <w:rtl/>
        </w:rPr>
        <w:t>בשנים האחרונות התקיימו מפגשים מספר בין מנהלי הרשות לבין פורום חברי כנסת חרדים, הנושא נדון בהם ואף הוחלט על ביצוע כמה פעולות, כמו למשל הכשרת מורות של זרם החינוך החרדי במקצוע התעבורתי, שאיננו בפיקוח משרד התחבורה.</w:t>
      </w:r>
    </w:p>
    <w:p w14:paraId="0EFB9D4C" w14:textId="77777777" w:rsidR="00000000" w:rsidRDefault="00B90FE9">
      <w:pPr>
        <w:pStyle w:val="a0"/>
        <w:rPr>
          <w:rFonts w:hint="cs"/>
          <w:rtl/>
        </w:rPr>
      </w:pPr>
    </w:p>
    <w:p w14:paraId="65CE19A4" w14:textId="77777777" w:rsidR="00000000" w:rsidRDefault="00B90FE9">
      <w:pPr>
        <w:pStyle w:val="a0"/>
        <w:rPr>
          <w:rFonts w:hint="cs"/>
          <w:rtl/>
        </w:rPr>
      </w:pPr>
      <w:r>
        <w:rPr>
          <w:rFonts w:hint="cs"/>
          <w:rtl/>
        </w:rPr>
        <w:t>הרשות הלאומית לבטיחות בדרכים תשתף פעול</w:t>
      </w:r>
      <w:r>
        <w:rPr>
          <w:rFonts w:hint="cs"/>
          <w:rtl/>
        </w:rPr>
        <w:t>ה עם כל הגורמים הרלוונטיים לקידום החינוך התעבורתי לבטיחות במגזר החרדי, בהתאם ליכולות הרשות הלאומית במסגרת אילוצי התקציב הקיימים.</w:t>
      </w:r>
    </w:p>
    <w:p w14:paraId="2EBA88CA" w14:textId="77777777" w:rsidR="00000000" w:rsidRDefault="00B90FE9">
      <w:pPr>
        <w:pStyle w:val="a0"/>
        <w:rPr>
          <w:rFonts w:hint="cs"/>
          <w:rtl/>
        </w:rPr>
      </w:pPr>
    </w:p>
    <w:p w14:paraId="451E698D" w14:textId="77777777" w:rsidR="00000000" w:rsidRDefault="00B90FE9">
      <w:pPr>
        <w:pStyle w:val="a0"/>
        <w:rPr>
          <w:rFonts w:hint="cs"/>
          <w:rtl/>
        </w:rPr>
      </w:pPr>
      <w:r>
        <w:rPr>
          <w:rFonts w:hint="cs"/>
          <w:rtl/>
        </w:rPr>
        <w:t xml:space="preserve">לגבי שנת 2004 - התקציב, כמובן, לא יופסק. הרשות העבירה למשרד החינוך סכום של 19.5 מיליון ש"ח לנושא, ומשרד החינוך ישתתף בסכום של </w:t>
      </w:r>
      <w:r>
        <w:rPr>
          <w:rFonts w:hint="cs"/>
          <w:rtl/>
        </w:rPr>
        <w:t>8 מיליוני ש"ח. חלוקת התקציבים עדיין לא סוכמה מאחר שתוכניות הלימודים בהכנה. תופסק, כמו במגזר החילוני, עבודה של מדריכים חיצוניים בשל אילוצי תקציב.</w:t>
      </w:r>
    </w:p>
    <w:p w14:paraId="3AC41A98" w14:textId="77777777" w:rsidR="00000000" w:rsidRDefault="00B90FE9">
      <w:pPr>
        <w:pStyle w:val="af1"/>
        <w:rPr>
          <w:rtl/>
        </w:rPr>
      </w:pPr>
      <w:r>
        <w:rPr>
          <w:rtl/>
        </w:rPr>
        <w:br/>
        <w:t>היו"ר אתי לבני:</w:t>
      </w:r>
    </w:p>
    <w:p w14:paraId="103D00EE" w14:textId="77777777" w:rsidR="00000000" w:rsidRDefault="00B90FE9">
      <w:pPr>
        <w:pStyle w:val="a0"/>
        <w:rPr>
          <w:rtl/>
        </w:rPr>
      </w:pPr>
    </w:p>
    <w:p w14:paraId="0F59576C" w14:textId="77777777" w:rsidR="00000000" w:rsidRDefault="00B90FE9">
      <w:pPr>
        <w:pStyle w:val="a0"/>
        <w:rPr>
          <w:rFonts w:hint="cs"/>
          <w:rtl/>
        </w:rPr>
      </w:pPr>
      <w:r>
        <w:rPr>
          <w:rFonts w:hint="cs"/>
          <w:rtl/>
        </w:rPr>
        <w:t xml:space="preserve">שאילתא מס' 553, של חבר הכנסת איתן כבל - אינו נוכח; לפרוטוקול. </w:t>
      </w:r>
    </w:p>
    <w:p w14:paraId="717B7D1C" w14:textId="77777777" w:rsidR="00000000" w:rsidRDefault="00B90FE9">
      <w:pPr>
        <w:pStyle w:val="a1"/>
        <w:jc w:val="center"/>
        <w:rPr>
          <w:rtl/>
        </w:rPr>
      </w:pPr>
      <w:r>
        <w:rPr>
          <w:rtl/>
        </w:rPr>
        <w:br/>
      </w:r>
      <w:bookmarkStart w:id="798" w:name="CQ13810FI0013810T14_01_2004_20_34_13"/>
      <w:bookmarkStart w:id="799" w:name="_Toc75077319"/>
      <w:bookmarkEnd w:id="798"/>
      <w:r>
        <w:rPr>
          <w:rtl/>
        </w:rPr>
        <w:t>553. מצלמות לגילוי נהיגה במהי</w:t>
      </w:r>
      <w:r>
        <w:rPr>
          <w:rtl/>
        </w:rPr>
        <w:t>רות מופרזת</w:t>
      </w:r>
      <w:bookmarkEnd w:id="799"/>
    </w:p>
    <w:p w14:paraId="297B81D3" w14:textId="77777777" w:rsidR="00000000" w:rsidRDefault="00B90FE9">
      <w:pPr>
        <w:pStyle w:val="a0"/>
        <w:rPr>
          <w:rtl/>
        </w:rPr>
      </w:pPr>
    </w:p>
    <w:p w14:paraId="02304FCD" w14:textId="77777777" w:rsidR="00000000" w:rsidRDefault="00B90FE9">
      <w:pPr>
        <w:pStyle w:val="a0"/>
        <w:ind w:firstLine="0"/>
        <w:rPr>
          <w:bCs/>
          <w:u w:val="single"/>
        </w:rPr>
      </w:pPr>
      <w:bookmarkStart w:id="800" w:name="ESQ13810"/>
      <w:bookmarkEnd w:id="800"/>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2721E47" w14:textId="77777777" w:rsidR="00000000" w:rsidRDefault="00B90FE9">
      <w:pPr>
        <w:pStyle w:val="a0"/>
        <w:ind w:firstLine="720"/>
        <w:rPr>
          <w:rFonts w:hint="cs"/>
          <w:rtl/>
        </w:rPr>
      </w:pPr>
      <w:r>
        <w:rPr>
          <w:rtl/>
        </w:rPr>
        <w:t>ביום א' באב התשס"ג (30 ביולי 2003):</w:t>
      </w:r>
    </w:p>
    <w:p w14:paraId="3F00431E" w14:textId="77777777" w:rsidR="00000000" w:rsidRDefault="00B90FE9">
      <w:pPr>
        <w:pStyle w:val="a0"/>
        <w:rPr>
          <w:rFonts w:hint="cs"/>
          <w:rtl/>
        </w:rPr>
      </w:pPr>
    </w:p>
    <w:p w14:paraId="081B9EA8" w14:textId="77777777" w:rsidR="00000000" w:rsidRDefault="00B90FE9">
      <w:pPr>
        <w:pStyle w:val="a0"/>
        <w:rPr>
          <w:rFonts w:hint="cs"/>
        </w:rPr>
      </w:pPr>
    </w:p>
    <w:p w14:paraId="26A254D2" w14:textId="77777777" w:rsidR="00000000" w:rsidRDefault="00B90FE9">
      <w:pPr>
        <w:pStyle w:val="a0"/>
        <w:ind w:firstLine="720"/>
        <w:rPr>
          <w:rFonts w:hint="cs"/>
          <w:rtl/>
        </w:rPr>
      </w:pPr>
      <w:r>
        <w:rPr>
          <w:rFonts w:hint="cs"/>
          <w:rtl/>
        </w:rPr>
        <w:t>פורסם בתקשורת, כי ניתן לזהות בבירור שרבות מהמצלמות המוצבות בכבישי הארץ כדי להרתיע מפני נסיעה במהירות מופרזת, הן מצלמות דמה.</w:t>
      </w:r>
    </w:p>
    <w:p w14:paraId="3C9CC233" w14:textId="77777777" w:rsidR="00000000" w:rsidRDefault="00B90FE9">
      <w:pPr>
        <w:pStyle w:val="a0"/>
        <w:ind w:firstLine="720"/>
      </w:pPr>
    </w:p>
    <w:p w14:paraId="64D2E40F" w14:textId="77777777" w:rsidR="00000000" w:rsidRDefault="00B90FE9">
      <w:pPr>
        <w:pStyle w:val="a0"/>
        <w:ind w:firstLine="720"/>
      </w:pPr>
      <w:r>
        <w:rPr>
          <w:rFonts w:hint="cs"/>
          <w:rtl/>
        </w:rPr>
        <w:t>רצוני לשאול</w:t>
      </w:r>
      <w:r>
        <w:rPr>
          <w:rtl/>
        </w:rPr>
        <w:t>:</w:t>
      </w:r>
    </w:p>
    <w:p w14:paraId="098402DF" w14:textId="77777777" w:rsidR="00000000" w:rsidRDefault="00B90FE9">
      <w:pPr>
        <w:pStyle w:val="a0"/>
        <w:ind w:firstLine="720"/>
      </w:pPr>
    </w:p>
    <w:p w14:paraId="286EDC50" w14:textId="77777777" w:rsidR="00000000" w:rsidRDefault="00B90FE9">
      <w:pPr>
        <w:pStyle w:val="a0"/>
        <w:ind w:firstLine="720"/>
        <w:rPr>
          <w:rtl/>
        </w:rPr>
      </w:pPr>
      <w:r>
        <w:rPr>
          <w:rFonts w:hint="cs"/>
          <w:rtl/>
        </w:rPr>
        <w:t xml:space="preserve">1. </w:t>
      </w:r>
      <w:r>
        <w:rPr>
          <w:rtl/>
        </w:rPr>
        <w:t xml:space="preserve">כמה מצלמות </w:t>
      </w:r>
      <w:r>
        <w:rPr>
          <w:rFonts w:hint="cs"/>
          <w:rtl/>
        </w:rPr>
        <w:t>מוצבות</w:t>
      </w:r>
      <w:r>
        <w:rPr>
          <w:rtl/>
        </w:rPr>
        <w:t xml:space="preserve"> בארץ?</w:t>
      </w:r>
    </w:p>
    <w:p w14:paraId="40069E7D" w14:textId="77777777" w:rsidR="00000000" w:rsidRDefault="00B90FE9">
      <w:pPr>
        <w:pStyle w:val="a0"/>
        <w:ind w:firstLine="720"/>
        <w:rPr>
          <w:rtl/>
        </w:rPr>
      </w:pPr>
    </w:p>
    <w:p w14:paraId="58FAE871" w14:textId="77777777" w:rsidR="00000000" w:rsidRDefault="00B90FE9">
      <w:pPr>
        <w:pStyle w:val="a0"/>
        <w:ind w:firstLine="720"/>
        <w:rPr>
          <w:rtl/>
        </w:rPr>
      </w:pPr>
      <w:r>
        <w:rPr>
          <w:rFonts w:hint="cs"/>
          <w:rtl/>
        </w:rPr>
        <w:t>2.</w:t>
      </w:r>
      <w:r>
        <w:rPr>
          <w:rFonts w:hint="cs"/>
          <w:rtl/>
        </w:rPr>
        <w:t xml:space="preserve"> </w:t>
      </w:r>
      <w:r>
        <w:rPr>
          <w:rtl/>
        </w:rPr>
        <w:t xml:space="preserve">כמה </w:t>
      </w:r>
      <w:r>
        <w:rPr>
          <w:rFonts w:hint="cs"/>
          <w:rtl/>
        </w:rPr>
        <w:t>מהן</w:t>
      </w:r>
      <w:r>
        <w:rPr>
          <w:rtl/>
        </w:rPr>
        <w:t xml:space="preserve"> </w:t>
      </w:r>
      <w:r>
        <w:rPr>
          <w:rFonts w:hint="cs"/>
          <w:rtl/>
        </w:rPr>
        <w:t xml:space="preserve">מצלמות </w:t>
      </w:r>
      <w:r>
        <w:rPr>
          <w:rtl/>
        </w:rPr>
        <w:t xml:space="preserve">דמה, ומה </w:t>
      </w:r>
      <w:r>
        <w:rPr>
          <w:rFonts w:hint="cs"/>
          <w:rtl/>
        </w:rPr>
        <w:t xml:space="preserve">היא </w:t>
      </w:r>
      <w:r>
        <w:rPr>
          <w:rtl/>
        </w:rPr>
        <w:t>עלותן?</w:t>
      </w:r>
    </w:p>
    <w:p w14:paraId="2CB41862" w14:textId="77777777" w:rsidR="00000000" w:rsidRDefault="00B90FE9">
      <w:pPr>
        <w:pStyle w:val="a0"/>
        <w:ind w:firstLine="720"/>
        <w:rPr>
          <w:rtl/>
        </w:rPr>
      </w:pPr>
    </w:p>
    <w:p w14:paraId="14183F92" w14:textId="77777777" w:rsidR="00000000" w:rsidRDefault="00B90FE9">
      <w:pPr>
        <w:pStyle w:val="a0"/>
        <w:ind w:firstLine="720"/>
        <w:rPr>
          <w:rFonts w:hint="cs"/>
          <w:rtl/>
        </w:rPr>
      </w:pPr>
      <w:r>
        <w:rPr>
          <w:rFonts w:hint="cs"/>
          <w:rtl/>
        </w:rPr>
        <w:t>3. האם הוכח שהמצלמות אכן מרתיעות?</w:t>
      </w:r>
    </w:p>
    <w:p w14:paraId="014B80F6" w14:textId="77777777" w:rsidR="00000000" w:rsidRDefault="00B90FE9">
      <w:pPr>
        <w:pStyle w:val="a0"/>
        <w:ind w:firstLine="720"/>
        <w:rPr>
          <w:rFonts w:hint="cs"/>
          <w:rtl/>
        </w:rPr>
      </w:pPr>
    </w:p>
    <w:p w14:paraId="489F0454" w14:textId="77777777" w:rsidR="00000000" w:rsidRDefault="00B90FE9">
      <w:pPr>
        <w:pStyle w:val="a0"/>
        <w:ind w:firstLine="720"/>
        <w:rPr>
          <w:rFonts w:hint="cs"/>
          <w:rtl/>
        </w:rPr>
      </w:pPr>
      <w:r>
        <w:rPr>
          <w:rFonts w:hint="cs"/>
          <w:rtl/>
        </w:rPr>
        <w:t xml:space="preserve">4. </w:t>
      </w:r>
      <w:r>
        <w:rPr>
          <w:rtl/>
        </w:rPr>
        <w:t xml:space="preserve">האם </w:t>
      </w:r>
      <w:r>
        <w:rPr>
          <w:rFonts w:hint="cs"/>
          <w:rtl/>
        </w:rPr>
        <w:t>תשונה</w:t>
      </w:r>
      <w:r>
        <w:rPr>
          <w:rtl/>
        </w:rPr>
        <w:t xml:space="preserve"> מדיניות זו?</w:t>
      </w:r>
    </w:p>
    <w:p w14:paraId="1775F5BE" w14:textId="77777777" w:rsidR="00000000" w:rsidRDefault="00B90FE9">
      <w:pPr>
        <w:pStyle w:val="a0"/>
        <w:rPr>
          <w:rFonts w:hint="cs"/>
          <w:b/>
          <w:bCs/>
          <w:u w:val="single"/>
          <w:rtl/>
        </w:rPr>
      </w:pPr>
      <w:r>
        <w:rPr>
          <w:rtl/>
        </w:rPr>
        <w:br/>
      </w:r>
      <w:r>
        <w:rPr>
          <w:rFonts w:hint="cs"/>
          <w:b/>
          <w:bCs/>
          <w:u w:val="single"/>
          <w:rtl/>
        </w:rPr>
        <w:t>תשובת  שר התחבורה אביגדור ליברמן:</w:t>
      </w:r>
    </w:p>
    <w:p w14:paraId="23613631" w14:textId="77777777" w:rsidR="00000000" w:rsidRDefault="00B90FE9">
      <w:pPr>
        <w:pStyle w:val="a0"/>
        <w:ind w:firstLine="0"/>
        <w:rPr>
          <w:rFonts w:hint="cs"/>
          <w:rtl/>
        </w:rPr>
      </w:pPr>
      <w:r>
        <w:rPr>
          <w:rFonts w:hint="cs"/>
          <w:rtl/>
        </w:rPr>
        <w:t>(לא נקראה, נמסרה לפרוטוקול)</w:t>
      </w:r>
    </w:p>
    <w:p w14:paraId="6368CA2B" w14:textId="77777777" w:rsidR="00000000" w:rsidRDefault="00B90FE9">
      <w:pPr>
        <w:pStyle w:val="a0"/>
        <w:rPr>
          <w:rFonts w:hint="cs"/>
          <w:rtl/>
        </w:rPr>
      </w:pPr>
    </w:p>
    <w:p w14:paraId="4620C1B1" w14:textId="77777777" w:rsidR="00000000" w:rsidRDefault="00B90FE9">
      <w:pPr>
        <w:pStyle w:val="a0"/>
        <w:rPr>
          <w:rFonts w:hint="cs"/>
        </w:rPr>
      </w:pPr>
      <w:r>
        <w:rPr>
          <w:rFonts w:hint="cs"/>
          <w:rtl/>
        </w:rPr>
        <w:t>1. נכון להיום, הנתונים בעניין המצלמות הם: 18 מצלמות מהירות ו-42 מצלמות רמזור.</w:t>
      </w:r>
    </w:p>
    <w:p w14:paraId="71B3769E" w14:textId="77777777" w:rsidR="00000000" w:rsidRDefault="00B90FE9">
      <w:pPr>
        <w:pStyle w:val="a0"/>
        <w:rPr>
          <w:rFonts w:hint="cs"/>
          <w:rtl/>
        </w:rPr>
      </w:pPr>
    </w:p>
    <w:p w14:paraId="0CDA8B01" w14:textId="77777777" w:rsidR="00000000" w:rsidRDefault="00B90FE9">
      <w:pPr>
        <w:pStyle w:val="a0"/>
        <w:rPr>
          <w:rFonts w:hint="cs"/>
          <w:rtl/>
        </w:rPr>
      </w:pPr>
      <w:r>
        <w:rPr>
          <w:rFonts w:hint="cs"/>
          <w:rtl/>
        </w:rPr>
        <w:t>רוב המצלמות מוצב</w:t>
      </w:r>
      <w:r>
        <w:rPr>
          <w:rFonts w:hint="cs"/>
          <w:rtl/>
        </w:rPr>
        <w:t>ות בכביש מס' 4 בין מורשה לחדרה; מצלמות המהירות הן מצלמות סרט, למעט חמש; שתי מצלמות מוצבות בכביש 40 בין קסטינה לבאר-שבע; שתי מצלמות מוצבות בכביש עכו--עמיעד.</w:t>
      </w:r>
    </w:p>
    <w:p w14:paraId="371365BA" w14:textId="77777777" w:rsidR="00000000" w:rsidRDefault="00B90FE9">
      <w:pPr>
        <w:pStyle w:val="a0"/>
        <w:rPr>
          <w:rFonts w:hint="cs"/>
          <w:rtl/>
        </w:rPr>
      </w:pPr>
    </w:p>
    <w:p w14:paraId="7E326B88" w14:textId="77777777" w:rsidR="00000000" w:rsidRDefault="00B90FE9">
      <w:pPr>
        <w:pStyle w:val="a0"/>
        <w:rPr>
          <w:rFonts w:hint="cs"/>
          <w:rtl/>
        </w:rPr>
      </w:pPr>
      <w:r>
        <w:rPr>
          <w:rFonts w:hint="cs"/>
          <w:rtl/>
        </w:rPr>
        <w:t>2. אין מצלמות דמה כלל, אלא יש עמודים, והיחס בין עמודי אמת לעמודי דמה הוא 1:3 בקירוב.</w:t>
      </w:r>
    </w:p>
    <w:p w14:paraId="6F542DE0" w14:textId="77777777" w:rsidR="00000000" w:rsidRDefault="00B90FE9">
      <w:pPr>
        <w:pStyle w:val="a0"/>
        <w:rPr>
          <w:rFonts w:hint="cs"/>
          <w:rtl/>
        </w:rPr>
      </w:pPr>
    </w:p>
    <w:p w14:paraId="0B70D2C1" w14:textId="77777777" w:rsidR="00000000" w:rsidRDefault="00B90FE9">
      <w:pPr>
        <w:pStyle w:val="a0"/>
        <w:rPr>
          <w:rFonts w:hint="cs"/>
          <w:rtl/>
        </w:rPr>
      </w:pPr>
      <w:r>
        <w:rPr>
          <w:rFonts w:hint="cs"/>
          <w:rtl/>
        </w:rPr>
        <w:t>3-4. לפי כל ה</w:t>
      </w:r>
      <w:r>
        <w:rPr>
          <w:rFonts w:hint="cs"/>
          <w:rtl/>
        </w:rPr>
        <w:t>הערכות, המצלמות גורמות להורדת המהירות, וכתוצאה מכך לירידה במספר תאונות הדרכים.</w:t>
      </w:r>
    </w:p>
    <w:p w14:paraId="0251EAA4" w14:textId="77777777" w:rsidR="00000000" w:rsidRDefault="00B90FE9">
      <w:pPr>
        <w:pStyle w:val="a0"/>
        <w:rPr>
          <w:rFonts w:hint="cs"/>
          <w:rtl/>
        </w:rPr>
      </w:pPr>
    </w:p>
    <w:p w14:paraId="1BA355B8" w14:textId="77777777" w:rsidR="00000000" w:rsidRDefault="00B90FE9">
      <w:pPr>
        <w:pStyle w:val="a0"/>
        <w:rPr>
          <w:rFonts w:hint="cs"/>
          <w:rtl/>
        </w:rPr>
      </w:pPr>
      <w:r>
        <w:rPr>
          <w:rFonts w:hint="cs"/>
          <w:rtl/>
        </w:rPr>
        <w:t>בהתאם למדיניות משרדי התחבורה וביטחון הפנים יוגדל מערך המצלמות באמצעות מערך אכיפה אלקטרונית אוטומטית (א-3), שיאפשר הגשת דוח, כולל תמונה, בתוך 14 יום - במקום שלושה חודשים, כפי שק</w:t>
      </w:r>
      <w:r>
        <w:rPr>
          <w:rFonts w:hint="cs"/>
          <w:rtl/>
        </w:rPr>
        <w:t>יים היום.</w:t>
      </w:r>
    </w:p>
    <w:p w14:paraId="641C39E7" w14:textId="77777777" w:rsidR="00000000" w:rsidRDefault="00B90FE9">
      <w:pPr>
        <w:pStyle w:val="a0"/>
        <w:rPr>
          <w:rFonts w:hint="cs"/>
          <w:rtl/>
        </w:rPr>
      </w:pPr>
    </w:p>
    <w:p w14:paraId="29E63D65" w14:textId="77777777" w:rsidR="00000000" w:rsidRDefault="00B90FE9">
      <w:pPr>
        <w:pStyle w:val="a0"/>
        <w:rPr>
          <w:rFonts w:hint="cs"/>
          <w:rtl/>
        </w:rPr>
      </w:pPr>
      <w:r>
        <w:rPr>
          <w:rFonts w:hint="cs"/>
          <w:rtl/>
        </w:rPr>
        <w:t>בקרוב יפרסם המשרד לביטחון פנים מכרז לרכישת 300 מצלמות חדשות, מתוכן 120 מצלמות רמזור ו-180 מצלמות דרך.</w:t>
      </w:r>
    </w:p>
    <w:p w14:paraId="00CE0371" w14:textId="77777777" w:rsidR="00000000" w:rsidRDefault="00B90FE9">
      <w:pPr>
        <w:pStyle w:val="af1"/>
        <w:rPr>
          <w:rtl/>
        </w:rPr>
      </w:pPr>
      <w:r>
        <w:rPr>
          <w:rFonts w:hint="cs"/>
          <w:rtl/>
        </w:rPr>
        <w:br/>
      </w:r>
      <w:r>
        <w:rPr>
          <w:rFonts w:hint="eastAsia"/>
          <w:rtl/>
        </w:rPr>
        <w:t>היו</w:t>
      </w:r>
      <w:r>
        <w:rPr>
          <w:rtl/>
        </w:rPr>
        <w:t>"ר אתי לבני:</w:t>
      </w:r>
    </w:p>
    <w:p w14:paraId="7A66BEEB" w14:textId="77777777" w:rsidR="00000000" w:rsidRDefault="00B90FE9">
      <w:pPr>
        <w:pStyle w:val="a0"/>
        <w:rPr>
          <w:rtl/>
        </w:rPr>
      </w:pPr>
    </w:p>
    <w:p w14:paraId="52B73867" w14:textId="77777777" w:rsidR="00000000" w:rsidRDefault="00B90FE9">
      <w:pPr>
        <w:pStyle w:val="a0"/>
        <w:rPr>
          <w:rFonts w:hint="cs"/>
          <w:rtl/>
        </w:rPr>
      </w:pPr>
      <w:r>
        <w:rPr>
          <w:rFonts w:hint="cs"/>
          <w:rtl/>
        </w:rPr>
        <w:t xml:space="preserve">שאילתא מס' 563, של חבר הכנסת נסים זאב - אינו נוכח; לפרוטוקול. </w:t>
      </w:r>
    </w:p>
    <w:p w14:paraId="59FBB689" w14:textId="77777777" w:rsidR="00000000" w:rsidRDefault="00B90FE9">
      <w:pPr>
        <w:pStyle w:val="a1"/>
        <w:jc w:val="center"/>
        <w:rPr>
          <w:rtl/>
        </w:rPr>
      </w:pPr>
      <w:r>
        <w:rPr>
          <w:rtl/>
        </w:rPr>
        <w:br/>
      </w:r>
      <w:bookmarkStart w:id="801" w:name="CQ14833FI0014833T14_01_2004_20_34_54"/>
      <w:bookmarkStart w:id="802" w:name="_Toc75077320"/>
      <w:bookmarkEnd w:id="801"/>
      <w:r>
        <w:rPr>
          <w:rtl/>
        </w:rPr>
        <w:t xml:space="preserve">563. </w:t>
      </w:r>
      <w:r>
        <w:rPr>
          <w:rFonts w:hint="cs"/>
          <w:rtl/>
        </w:rPr>
        <w:t xml:space="preserve">הטיפול בבעיית </w:t>
      </w:r>
      <w:r>
        <w:rPr>
          <w:rtl/>
        </w:rPr>
        <w:t>תאונות הדרכים</w:t>
      </w:r>
      <w:bookmarkEnd w:id="802"/>
    </w:p>
    <w:p w14:paraId="28968DEC" w14:textId="77777777" w:rsidR="00000000" w:rsidRDefault="00B90FE9">
      <w:pPr>
        <w:pStyle w:val="a0"/>
        <w:rPr>
          <w:rtl/>
        </w:rPr>
      </w:pPr>
    </w:p>
    <w:p w14:paraId="32CF5CA5" w14:textId="77777777" w:rsidR="00000000" w:rsidRDefault="00B90FE9">
      <w:pPr>
        <w:pStyle w:val="a0"/>
        <w:ind w:firstLine="0"/>
        <w:rPr>
          <w:bCs/>
          <w:u w:val="single"/>
        </w:rPr>
      </w:pPr>
      <w:bookmarkStart w:id="803" w:name="ESQ14833"/>
      <w:bookmarkEnd w:id="80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w:t>
      </w:r>
      <w:r>
        <w:rPr>
          <w:bCs/>
          <w:u w:val="single"/>
          <w:rtl/>
        </w:rPr>
        <w:t>ר</w:t>
      </w:r>
      <w:r>
        <w:rPr>
          <w:rFonts w:hint="cs"/>
          <w:bCs/>
          <w:u w:val="single"/>
          <w:rtl/>
        </w:rPr>
        <w:t xml:space="preserve"> </w:t>
      </w:r>
      <w:r>
        <w:rPr>
          <w:bCs/>
          <w:u w:val="single"/>
          <w:rtl/>
        </w:rPr>
        <w:t>התחבורה</w:t>
      </w:r>
    </w:p>
    <w:p w14:paraId="5821EB79" w14:textId="77777777" w:rsidR="00000000" w:rsidRDefault="00B90FE9">
      <w:pPr>
        <w:pStyle w:val="a0"/>
        <w:ind w:firstLine="720"/>
      </w:pPr>
      <w:r>
        <w:rPr>
          <w:rtl/>
        </w:rPr>
        <w:t>ביום ח' באב התשס"ג (6 באוגוסט 2003):</w:t>
      </w:r>
    </w:p>
    <w:p w14:paraId="28537061" w14:textId="77777777" w:rsidR="00000000" w:rsidRDefault="00B90FE9">
      <w:pPr>
        <w:pStyle w:val="a0"/>
        <w:rPr>
          <w:rFonts w:hint="cs"/>
          <w:rtl/>
        </w:rPr>
      </w:pPr>
    </w:p>
    <w:p w14:paraId="240AF08A" w14:textId="77777777" w:rsidR="00000000" w:rsidRDefault="00B90FE9">
      <w:pPr>
        <w:pStyle w:val="a0"/>
        <w:rPr>
          <w:rFonts w:hint="cs"/>
        </w:rPr>
      </w:pPr>
    </w:p>
    <w:p w14:paraId="52BA938E" w14:textId="77777777" w:rsidR="00000000" w:rsidRDefault="00B90FE9">
      <w:pPr>
        <w:pStyle w:val="a0"/>
        <w:ind w:firstLine="720"/>
      </w:pPr>
      <w:r>
        <w:rPr>
          <w:rFonts w:hint="cs"/>
          <w:rtl/>
        </w:rPr>
        <w:t>בין הסיבות ל</w:t>
      </w:r>
      <w:r>
        <w:rPr>
          <w:rtl/>
        </w:rPr>
        <w:t>תאונות הדרכים</w:t>
      </w:r>
      <w:r>
        <w:rPr>
          <w:rFonts w:hint="cs"/>
          <w:rtl/>
        </w:rPr>
        <w:t xml:space="preserve"> הרבות</w:t>
      </w:r>
      <w:r>
        <w:rPr>
          <w:rtl/>
        </w:rPr>
        <w:t xml:space="preserve"> בארץ</w:t>
      </w:r>
      <w:r>
        <w:rPr>
          <w:rFonts w:hint="cs"/>
          <w:rtl/>
        </w:rPr>
        <w:t>:</w:t>
      </w:r>
      <w:r>
        <w:rPr>
          <w:rtl/>
        </w:rPr>
        <w:t xml:space="preserve"> משק המשאיות המיושן והפגום </w:t>
      </w:r>
      <w:r>
        <w:rPr>
          <w:rFonts w:hint="cs"/>
          <w:rtl/>
        </w:rPr>
        <w:t>ו</w:t>
      </w:r>
      <w:r>
        <w:rPr>
          <w:rtl/>
        </w:rPr>
        <w:t>מצב</w:t>
      </w:r>
      <w:r>
        <w:rPr>
          <w:rFonts w:hint="cs"/>
          <w:rtl/>
        </w:rPr>
        <w:t>ם</w:t>
      </w:r>
      <w:r>
        <w:rPr>
          <w:rtl/>
        </w:rPr>
        <w:t xml:space="preserve"> </w:t>
      </w:r>
      <w:r>
        <w:rPr>
          <w:rFonts w:hint="cs"/>
          <w:rtl/>
        </w:rPr>
        <w:t>הרעוע</w:t>
      </w:r>
      <w:r>
        <w:rPr>
          <w:rtl/>
        </w:rPr>
        <w:t xml:space="preserve"> של </w:t>
      </w:r>
      <w:r>
        <w:rPr>
          <w:rFonts w:hint="cs"/>
          <w:rtl/>
        </w:rPr>
        <w:t>חלק מ</w:t>
      </w:r>
      <w:r>
        <w:rPr>
          <w:rtl/>
        </w:rPr>
        <w:t>הכבישים.</w:t>
      </w:r>
    </w:p>
    <w:p w14:paraId="5ABB9BFB" w14:textId="77777777" w:rsidR="00000000" w:rsidRDefault="00B90FE9">
      <w:pPr>
        <w:pStyle w:val="a0"/>
        <w:ind w:firstLine="720"/>
      </w:pPr>
    </w:p>
    <w:p w14:paraId="6A5BCD83" w14:textId="77777777" w:rsidR="00000000" w:rsidRDefault="00B90FE9">
      <w:pPr>
        <w:pStyle w:val="a0"/>
        <w:ind w:firstLine="720"/>
      </w:pPr>
      <w:r>
        <w:rPr>
          <w:rFonts w:hint="cs"/>
          <w:rtl/>
        </w:rPr>
        <w:t>רצוני לשאול</w:t>
      </w:r>
      <w:r>
        <w:rPr>
          <w:rtl/>
        </w:rPr>
        <w:t>:</w:t>
      </w:r>
    </w:p>
    <w:p w14:paraId="5EE818EB" w14:textId="77777777" w:rsidR="00000000" w:rsidRDefault="00B90FE9">
      <w:pPr>
        <w:pStyle w:val="a0"/>
        <w:ind w:firstLine="720"/>
      </w:pPr>
    </w:p>
    <w:p w14:paraId="0910D2A8" w14:textId="77777777" w:rsidR="00000000" w:rsidRDefault="00B90FE9">
      <w:pPr>
        <w:pStyle w:val="a0"/>
        <w:ind w:firstLine="720"/>
        <w:rPr>
          <w:rFonts w:hint="cs"/>
          <w:rtl/>
        </w:rPr>
      </w:pPr>
      <w:r>
        <w:rPr>
          <w:rFonts w:hint="cs"/>
          <w:rtl/>
        </w:rPr>
        <w:t>1. האם ייושמו</w:t>
      </w:r>
      <w:r>
        <w:rPr>
          <w:rtl/>
        </w:rPr>
        <w:t xml:space="preserve"> מסקנות הו</w:t>
      </w:r>
      <w:r>
        <w:rPr>
          <w:rFonts w:hint="cs"/>
          <w:rtl/>
        </w:rPr>
        <w:t>ו</w:t>
      </w:r>
      <w:r>
        <w:rPr>
          <w:rtl/>
        </w:rPr>
        <w:t xml:space="preserve">עדה הפרלמנטרית </w:t>
      </w:r>
      <w:r>
        <w:rPr>
          <w:rFonts w:hint="cs"/>
          <w:rtl/>
        </w:rPr>
        <w:t xml:space="preserve">בנושא, </w:t>
      </w:r>
      <w:r>
        <w:rPr>
          <w:rtl/>
        </w:rPr>
        <w:t xml:space="preserve">בראשותו של </w:t>
      </w:r>
      <w:r>
        <w:rPr>
          <w:rFonts w:hint="cs"/>
          <w:rtl/>
        </w:rPr>
        <w:t>חבר הכנסת</w:t>
      </w:r>
      <w:r>
        <w:rPr>
          <w:rtl/>
        </w:rPr>
        <w:t xml:space="preserve"> לשעבר נחום לנגנטל</w:t>
      </w:r>
      <w:r>
        <w:rPr>
          <w:rFonts w:hint="cs"/>
          <w:rtl/>
        </w:rPr>
        <w:t xml:space="preserve">, ואם לא </w:t>
      </w:r>
      <w:r>
        <w:rPr>
          <w:rtl/>
        </w:rPr>
        <w:t>–</w:t>
      </w:r>
      <w:r>
        <w:rPr>
          <w:rFonts w:hint="cs"/>
          <w:rtl/>
        </w:rPr>
        <w:t xml:space="preserve"> מדוע</w:t>
      </w:r>
      <w:r>
        <w:rPr>
          <w:rFonts w:hint="cs"/>
          <w:rtl/>
        </w:rPr>
        <w:t>?</w:t>
      </w:r>
      <w:r>
        <w:rPr>
          <w:rtl/>
        </w:rPr>
        <w:t xml:space="preserve"> </w:t>
      </w:r>
    </w:p>
    <w:p w14:paraId="656E1DFE" w14:textId="77777777" w:rsidR="00000000" w:rsidRDefault="00B90FE9">
      <w:pPr>
        <w:pStyle w:val="a0"/>
        <w:ind w:firstLine="720"/>
        <w:rPr>
          <w:rFonts w:hint="cs"/>
          <w:rtl/>
        </w:rPr>
      </w:pPr>
    </w:p>
    <w:p w14:paraId="4C81847F" w14:textId="77777777" w:rsidR="00000000" w:rsidRDefault="00B90FE9">
      <w:pPr>
        <w:pStyle w:val="a0"/>
        <w:ind w:firstLine="720"/>
        <w:rPr>
          <w:rFonts w:hint="cs"/>
          <w:rtl/>
        </w:rPr>
      </w:pPr>
      <w:r>
        <w:rPr>
          <w:rFonts w:hint="cs"/>
          <w:rtl/>
        </w:rPr>
        <w:t>2. האם יש במשרדך תוכנית</w:t>
      </w:r>
      <w:r>
        <w:rPr>
          <w:rtl/>
        </w:rPr>
        <w:t xml:space="preserve"> לשיפור כבישי הארץ, </w:t>
      </w:r>
      <w:r>
        <w:rPr>
          <w:rFonts w:hint="cs"/>
          <w:rtl/>
        </w:rPr>
        <w:t>ל</w:t>
      </w:r>
      <w:r>
        <w:rPr>
          <w:rtl/>
        </w:rPr>
        <w:t>תיקונם ו</w:t>
      </w:r>
      <w:r>
        <w:rPr>
          <w:rFonts w:hint="cs"/>
          <w:rtl/>
        </w:rPr>
        <w:t>ל</w:t>
      </w:r>
      <w:r>
        <w:rPr>
          <w:rtl/>
        </w:rPr>
        <w:t>סימונם</w:t>
      </w:r>
      <w:r>
        <w:rPr>
          <w:rFonts w:hint="cs"/>
          <w:rtl/>
        </w:rPr>
        <w:t xml:space="preserve">, ואם כן </w:t>
      </w:r>
      <w:r>
        <w:rPr>
          <w:rtl/>
        </w:rPr>
        <w:t>–</w:t>
      </w:r>
      <w:r>
        <w:rPr>
          <w:rFonts w:hint="cs"/>
          <w:rtl/>
        </w:rPr>
        <w:t xml:space="preserve"> מה הם פרטיה?</w:t>
      </w:r>
    </w:p>
    <w:p w14:paraId="1FC4D335" w14:textId="77777777" w:rsidR="00000000" w:rsidRDefault="00B90FE9">
      <w:pPr>
        <w:pStyle w:val="a0"/>
        <w:rPr>
          <w:rFonts w:hint="cs"/>
          <w:rtl/>
        </w:rPr>
      </w:pPr>
    </w:p>
    <w:p w14:paraId="5CE74E47" w14:textId="77777777" w:rsidR="00000000" w:rsidRDefault="00B90FE9">
      <w:pPr>
        <w:pStyle w:val="a0"/>
        <w:rPr>
          <w:rFonts w:hint="cs"/>
          <w:rtl/>
        </w:rPr>
      </w:pPr>
      <w:r>
        <w:rPr>
          <w:rFonts w:hint="cs"/>
          <w:rtl/>
        </w:rPr>
        <w:t>3. מה עושה משרדך בנדון?</w:t>
      </w:r>
    </w:p>
    <w:p w14:paraId="30B2D236" w14:textId="77777777" w:rsidR="00000000" w:rsidRDefault="00B90FE9">
      <w:pPr>
        <w:pStyle w:val="a0"/>
        <w:rPr>
          <w:rFonts w:hint="cs"/>
          <w:b/>
          <w:bCs/>
          <w:u w:val="single"/>
          <w:rtl/>
        </w:rPr>
      </w:pPr>
      <w:r>
        <w:rPr>
          <w:rtl/>
        </w:rPr>
        <w:br/>
      </w:r>
      <w:r>
        <w:rPr>
          <w:rFonts w:hint="cs"/>
          <w:b/>
          <w:bCs/>
          <w:u w:val="single"/>
          <w:rtl/>
        </w:rPr>
        <w:t>תשובת שר התחבורה אביגדור ליברמן:</w:t>
      </w:r>
    </w:p>
    <w:p w14:paraId="573721FB" w14:textId="77777777" w:rsidR="00000000" w:rsidRDefault="00B90FE9">
      <w:pPr>
        <w:pStyle w:val="a0"/>
        <w:ind w:firstLine="0"/>
        <w:rPr>
          <w:rFonts w:hint="cs"/>
          <w:rtl/>
        </w:rPr>
      </w:pPr>
      <w:r>
        <w:rPr>
          <w:rFonts w:hint="cs"/>
          <w:rtl/>
        </w:rPr>
        <w:t>(לא נקראה, נמסרה לפרוטוקול)</w:t>
      </w:r>
    </w:p>
    <w:p w14:paraId="791F7525" w14:textId="77777777" w:rsidR="00000000" w:rsidRDefault="00B90FE9">
      <w:pPr>
        <w:pStyle w:val="a0"/>
        <w:rPr>
          <w:rFonts w:hint="cs"/>
          <w:rtl/>
        </w:rPr>
      </w:pPr>
    </w:p>
    <w:p w14:paraId="46DDF9E9" w14:textId="77777777" w:rsidR="00000000" w:rsidRDefault="00B90FE9">
      <w:pPr>
        <w:pStyle w:val="a0"/>
        <w:rPr>
          <w:rFonts w:hint="cs"/>
          <w:rtl/>
        </w:rPr>
      </w:pPr>
      <w:r>
        <w:rPr>
          <w:rFonts w:hint="cs"/>
          <w:rtl/>
        </w:rPr>
        <w:t>1. דוח-לנגנטל הצביע על מצבים הטעונים שיפור בנושאים רבים בתחום הבטיחות בדרכים. חלק</w:t>
      </w:r>
      <w:r>
        <w:rPr>
          <w:rFonts w:hint="cs"/>
          <w:rtl/>
        </w:rPr>
        <w:t xml:space="preserve"> מהמסקנות האלה ניתנות לביצוע בטווח הקצר, ואכן אחדות מהן מיושמות כבר עתה.</w:t>
      </w:r>
    </w:p>
    <w:p w14:paraId="4CC94805" w14:textId="77777777" w:rsidR="00000000" w:rsidRDefault="00B90FE9">
      <w:pPr>
        <w:pStyle w:val="a0"/>
        <w:rPr>
          <w:rFonts w:hint="cs"/>
          <w:rtl/>
        </w:rPr>
      </w:pPr>
    </w:p>
    <w:p w14:paraId="60DCC2A1" w14:textId="77777777" w:rsidR="00000000" w:rsidRDefault="00B90FE9">
      <w:pPr>
        <w:pStyle w:val="a0"/>
        <w:rPr>
          <w:rFonts w:hint="cs"/>
          <w:rtl/>
        </w:rPr>
      </w:pPr>
      <w:r>
        <w:rPr>
          <w:rFonts w:hint="cs"/>
          <w:rtl/>
        </w:rPr>
        <w:t>לדוגמה, בתחום האכיפה האלקטרונית, הרשות הלאומית לבטיחות בדרכים מקדמת הצטיידות של משטרת ישראל במצלמות מהירות חדשות, שיוצבו במקומות נבחרים בכבישי ישראל, כדי לקיים בקרה מיטבית על מהירויו</w:t>
      </w:r>
      <w:r>
        <w:rPr>
          <w:rFonts w:hint="cs"/>
          <w:rtl/>
        </w:rPr>
        <w:t>ת הנסיעה. בתוך שלוש שנים מיועדות להיכנס לשימוש כ-180 מצלמות מסוג זה,  המקצרות את משך הזמן שבין העבירה והדוח מכמה חודשים לכמה ימים. לדבר זה השפעה מוכחת על הנהיגה.</w:t>
      </w:r>
    </w:p>
    <w:p w14:paraId="10237A06" w14:textId="77777777" w:rsidR="00000000" w:rsidRDefault="00B90FE9">
      <w:pPr>
        <w:pStyle w:val="a0"/>
        <w:rPr>
          <w:rFonts w:hint="cs"/>
          <w:rtl/>
        </w:rPr>
      </w:pPr>
    </w:p>
    <w:p w14:paraId="3C0D025C" w14:textId="77777777" w:rsidR="00000000" w:rsidRDefault="00B90FE9">
      <w:pPr>
        <w:pStyle w:val="a0"/>
        <w:rPr>
          <w:rFonts w:hint="cs"/>
          <w:rtl/>
        </w:rPr>
      </w:pPr>
      <w:r>
        <w:rPr>
          <w:rFonts w:hint="cs"/>
          <w:rtl/>
        </w:rPr>
        <w:t>עוד יושמו, בהתאם לדוח-לנגנטל, המלצות בתחום החקיקה: אושרה בוועדת הכלכלה הקמת מגרשי הדרכה להשתל</w:t>
      </w:r>
      <w:r>
        <w:rPr>
          <w:rFonts w:hint="cs"/>
          <w:rtl/>
        </w:rPr>
        <w:t>מות מעשית של נהגים חדשים, החל מחצי שנה לאחר שקיבלו רשיון, ושל נהגים מקצועיים - כל חמש שנים. אושר בוועדת הכלכלה תיקון לפקודת התעבורה המאפשר השבתת רכב כאמצעי ענישה,  בין היתר בשל נהיגה ברכב שנמצא לא תקין בטיחותית. כמו כן אושרו תקנות בעניין עונשי מינימום, הוס</w:t>
      </w:r>
      <w:r>
        <w:rPr>
          <w:rFonts w:hint="cs"/>
          <w:rtl/>
        </w:rPr>
        <w:t xml:space="preserve">פת עבירות שלגביהן חייב בית-המשפט להטיל פסילת מינימום, וקצין משטרה מוסמך בגינן להטיל שלילה מינהלית - הסעה בשכר של נוסעים במספר העולה על המותר, אי-עצירה לפני מפגש מסילות ברזל ונהיגה בשיכרות. בקרוב תובא לוועדת שרים לחקיקה  חקיקה בעניין תקופת ליווי לנהג החדש </w:t>
      </w:r>
      <w:r>
        <w:rPr>
          <w:rtl/>
        </w:rPr>
        <w:t>–</w:t>
      </w:r>
      <w:r>
        <w:rPr>
          <w:rFonts w:hint="cs"/>
          <w:rtl/>
        </w:rPr>
        <w:t xml:space="preserve"> הגדלת תקופת הליווי של נהג  צעיר חדש עד גיל 24  לשישה חודשים, ונהג אחר לשלושה חודשים, והגבלת מספר הנוסעים שיסיע  נהג חדש. בתאריך 26 בינואר 2004 יובא לאישור ועדת הכלכלה קובץ נוסף של תקנות, ביניהן תקנות המחייבות בדיקות רפואיות, כולל ראייה, לצורך חידוש רשיון,</w:t>
      </w:r>
      <w:r>
        <w:rPr>
          <w:rFonts w:hint="cs"/>
          <w:rtl/>
        </w:rPr>
        <w:t xml:space="preserve"> בגיל 40. וכן תקנות בדבר הסעת תלמידים.</w:t>
      </w:r>
    </w:p>
    <w:p w14:paraId="5A205684" w14:textId="77777777" w:rsidR="00000000" w:rsidRDefault="00B90FE9">
      <w:pPr>
        <w:pStyle w:val="a0"/>
        <w:rPr>
          <w:rFonts w:hint="cs"/>
          <w:rtl/>
        </w:rPr>
      </w:pPr>
    </w:p>
    <w:p w14:paraId="25A3F0A7" w14:textId="77777777" w:rsidR="00000000" w:rsidRDefault="00B90FE9">
      <w:pPr>
        <w:pStyle w:val="a0"/>
        <w:rPr>
          <w:rFonts w:hint="cs"/>
          <w:rtl/>
        </w:rPr>
      </w:pPr>
      <w:r>
        <w:rPr>
          <w:rFonts w:hint="cs"/>
          <w:rtl/>
        </w:rPr>
        <w:t>בעניין המשאיות, משרד התחבורה מיישם את המלצות דוח הוועדה הציבורית לבחינת  ענף ההובלה בראשות האלוף במילואים עמי סגיס, שפורסם בשנת 2002.</w:t>
      </w:r>
    </w:p>
    <w:p w14:paraId="1D540352" w14:textId="77777777" w:rsidR="00000000" w:rsidRDefault="00B90FE9">
      <w:pPr>
        <w:pStyle w:val="a0"/>
        <w:rPr>
          <w:rFonts w:hint="cs"/>
          <w:rtl/>
        </w:rPr>
      </w:pPr>
    </w:p>
    <w:p w14:paraId="3B1033A9" w14:textId="77777777" w:rsidR="00000000" w:rsidRDefault="00B90FE9">
      <w:pPr>
        <w:pStyle w:val="a0"/>
        <w:rPr>
          <w:rFonts w:hint="cs"/>
          <w:rtl/>
        </w:rPr>
      </w:pPr>
      <w:r>
        <w:rPr>
          <w:rFonts w:hint="cs"/>
          <w:rtl/>
        </w:rPr>
        <w:t>בהתאם לדוח  יושמו במשרד התחבורה הנושאים הבאים: ועדת הכלכלה אישרה תקנות המחייבות ר</w:t>
      </w:r>
      <w:r>
        <w:rPr>
          <w:rFonts w:hint="cs"/>
          <w:rtl/>
        </w:rPr>
        <w:t xml:space="preserve">כבים המובילים חומרים מסוכנים בהתקנת מכשיר איתור  ואיכון ברכב; קוים בוועדת הכלכלה דיון ראשון, מתוך  כמה דיונים, בעניין התאמת התקינה בישראל לתקינה האירופית </w:t>
      </w:r>
      <w:r>
        <w:rPr>
          <w:rtl/>
        </w:rPr>
        <w:t>–</w:t>
      </w:r>
      <w:r>
        <w:rPr>
          <w:rFonts w:hint="cs"/>
          <w:rtl/>
        </w:rPr>
        <w:t xml:space="preserve"> התאמת דרגות הנהיגה, סיווגי הרכב והעומסים המותרים על הסרנים למקובל באירופה; בלשכה המשפטית במשרדי מכינ</w:t>
      </w:r>
      <w:r>
        <w:rPr>
          <w:rFonts w:hint="cs"/>
          <w:rtl/>
        </w:rPr>
        <w:t>ים חקיקה בעניין תוכנית להכשרת נהגי רכב כבד  והתניית רשיון הנהיגה בתקופת ההתמחות בסוגי הובלה שונים והדרכה על-ידי נהג מנוסה.</w:t>
      </w:r>
    </w:p>
    <w:p w14:paraId="779AB02F" w14:textId="77777777" w:rsidR="00000000" w:rsidRDefault="00B90FE9">
      <w:pPr>
        <w:pStyle w:val="a0"/>
        <w:rPr>
          <w:rFonts w:hint="cs"/>
          <w:rtl/>
        </w:rPr>
      </w:pPr>
    </w:p>
    <w:p w14:paraId="0465FA75" w14:textId="77777777" w:rsidR="00000000" w:rsidRDefault="00B90FE9">
      <w:pPr>
        <w:pStyle w:val="a0"/>
        <w:rPr>
          <w:rFonts w:hint="cs"/>
          <w:rtl/>
        </w:rPr>
      </w:pPr>
      <w:r>
        <w:rPr>
          <w:rFonts w:hint="cs"/>
          <w:rtl/>
        </w:rPr>
        <w:t xml:space="preserve">מכשיר הטכוגרף </w:t>
      </w:r>
      <w:r>
        <w:rPr>
          <w:rtl/>
        </w:rPr>
        <w:t>–</w:t>
      </w:r>
      <w:r>
        <w:rPr>
          <w:rFonts w:hint="cs"/>
          <w:rtl/>
        </w:rPr>
        <w:t xml:space="preserve"> בינואר 2003 פורסם תיקון לתקנה 364ד לתקנות התעבורה המחייב החזקת דיסקה תקינה ונקייה, מפתח למכשיר הטכוגרף, ניהול יומן נ</w:t>
      </w:r>
      <w:r>
        <w:rPr>
          <w:rFonts w:hint="cs"/>
          <w:rtl/>
        </w:rPr>
        <w:t>סיעה אישי, כללים לשימוש בדיסקה היומית והשבועית ואופן  הפעלת המכשיר.</w:t>
      </w:r>
    </w:p>
    <w:p w14:paraId="574605E3" w14:textId="77777777" w:rsidR="00000000" w:rsidRDefault="00B90FE9">
      <w:pPr>
        <w:pStyle w:val="a0"/>
        <w:rPr>
          <w:rFonts w:hint="cs"/>
          <w:rtl/>
        </w:rPr>
      </w:pPr>
    </w:p>
    <w:p w14:paraId="345CB5D3" w14:textId="77777777" w:rsidR="00000000" w:rsidRDefault="00B90FE9">
      <w:pPr>
        <w:pStyle w:val="a0"/>
        <w:rPr>
          <w:rFonts w:hint="cs"/>
          <w:rtl/>
        </w:rPr>
      </w:pPr>
      <w:r>
        <w:rPr>
          <w:rFonts w:hint="cs"/>
          <w:rtl/>
        </w:rPr>
        <w:t xml:space="preserve">חלק מדוחות סגיס ולנגנטל מיושמים שלא במסגרת חקיקה: שעות עבודה ומנוחה של נהגי רכב כבד </w:t>
      </w:r>
      <w:r>
        <w:rPr>
          <w:rtl/>
        </w:rPr>
        <w:t>–</w:t>
      </w:r>
      <w:r>
        <w:rPr>
          <w:rFonts w:hint="cs"/>
          <w:rtl/>
        </w:rPr>
        <w:t xml:space="preserve"> צוות בין-משרדי, שמינה מנכ"ל משרד התחבורה, בודק את הנושא ויגיש את המלצותיו בקרוב. ההמלצות תעוגנה בתקנה</w:t>
      </w:r>
      <w:r>
        <w:rPr>
          <w:rFonts w:hint="cs"/>
          <w:rtl/>
        </w:rPr>
        <w:t>.</w:t>
      </w:r>
    </w:p>
    <w:p w14:paraId="63B829C1" w14:textId="77777777" w:rsidR="00000000" w:rsidRDefault="00B90FE9">
      <w:pPr>
        <w:pStyle w:val="a0"/>
        <w:rPr>
          <w:rFonts w:hint="cs"/>
          <w:rtl/>
        </w:rPr>
      </w:pPr>
    </w:p>
    <w:p w14:paraId="2B26C39B" w14:textId="77777777" w:rsidR="00000000" w:rsidRDefault="00B90FE9">
      <w:pPr>
        <w:pStyle w:val="a0"/>
        <w:rPr>
          <w:rFonts w:hint="cs"/>
          <w:rtl/>
        </w:rPr>
      </w:pPr>
      <w:r>
        <w:rPr>
          <w:rFonts w:hint="cs"/>
          <w:rtl/>
        </w:rPr>
        <w:t xml:space="preserve">קציני בטיחות בתעבורה </w:t>
      </w:r>
      <w:r>
        <w:rPr>
          <w:rtl/>
        </w:rPr>
        <w:t>–</w:t>
      </w:r>
      <w:r>
        <w:rPr>
          <w:rFonts w:hint="cs"/>
          <w:rtl/>
        </w:rPr>
        <w:t xml:space="preserve"> מחלקת  קציני הבטיחות הועברה מהרשות הלאומית לבטיחות בדרכים לאחריות מינהל התנועה. בשלב השני  יוגדרו מחדש התפקידים וקביעת אופן ההעסקה.</w:t>
      </w:r>
    </w:p>
    <w:p w14:paraId="092AD9C5" w14:textId="77777777" w:rsidR="00000000" w:rsidRDefault="00B90FE9">
      <w:pPr>
        <w:pStyle w:val="a0"/>
        <w:rPr>
          <w:rFonts w:hint="cs"/>
          <w:rtl/>
        </w:rPr>
      </w:pPr>
    </w:p>
    <w:p w14:paraId="4BF1007B" w14:textId="77777777" w:rsidR="00000000" w:rsidRDefault="00B90FE9">
      <w:pPr>
        <w:pStyle w:val="a0"/>
        <w:rPr>
          <w:rFonts w:hint="cs"/>
          <w:rtl/>
        </w:rPr>
      </w:pPr>
      <w:r>
        <w:rPr>
          <w:rFonts w:hint="cs"/>
          <w:rtl/>
        </w:rPr>
        <w:t xml:space="preserve">הובלה בלילה </w:t>
      </w:r>
      <w:r>
        <w:rPr>
          <w:rtl/>
        </w:rPr>
        <w:t>–</w:t>
      </w:r>
      <w:r>
        <w:rPr>
          <w:rFonts w:hint="cs"/>
          <w:rtl/>
        </w:rPr>
        <w:t xml:space="preserve"> הנושא נמצא בבדיקה של ועדה בין-משרדית. הצוות יוצא מנקודת הנחה שיש לעודד מפעלים וחברו</w:t>
      </w:r>
      <w:r>
        <w:rPr>
          <w:rFonts w:hint="cs"/>
          <w:rtl/>
        </w:rPr>
        <w:t>ת להוביל בלילה.</w:t>
      </w:r>
    </w:p>
    <w:p w14:paraId="77AC4513" w14:textId="77777777" w:rsidR="00000000" w:rsidRDefault="00B90FE9">
      <w:pPr>
        <w:pStyle w:val="a0"/>
        <w:rPr>
          <w:rFonts w:hint="cs"/>
          <w:rtl/>
        </w:rPr>
      </w:pPr>
    </w:p>
    <w:p w14:paraId="26E2D44D" w14:textId="77777777" w:rsidR="00000000" w:rsidRDefault="00B90FE9">
      <w:pPr>
        <w:pStyle w:val="a0"/>
        <w:rPr>
          <w:rFonts w:hint="cs"/>
          <w:rtl/>
        </w:rPr>
      </w:pPr>
      <w:r>
        <w:rPr>
          <w:rFonts w:hint="cs"/>
          <w:rtl/>
        </w:rPr>
        <w:t>2-3. משרד התחבורה מקיים מערכת של סיוע לרשויות המקומיות לשדרוג הרחובות והדרכים שבתחומיהן, הן בנושא הבטיחות והן בהרחבתה ובשדרוגה של מערכת הדרכים העירונית בכלל.</w:t>
      </w:r>
    </w:p>
    <w:p w14:paraId="66F7651D" w14:textId="77777777" w:rsidR="00000000" w:rsidRDefault="00B90FE9">
      <w:pPr>
        <w:pStyle w:val="a0"/>
        <w:rPr>
          <w:rFonts w:hint="cs"/>
          <w:rtl/>
        </w:rPr>
      </w:pPr>
    </w:p>
    <w:p w14:paraId="3BEEECE4" w14:textId="77777777" w:rsidR="00000000" w:rsidRDefault="00B90FE9">
      <w:pPr>
        <w:pStyle w:val="a0"/>
        <w:rPr>
          <w:rFonts w:hint="cs"/>
          <w:rtl/>
        </w:rPr>
      </w:pPr>
      <w:r>
        <w:rPr>
          <w:rFonts w:hint="cs"/>
          <w:rtl/>
        </w:rPr>
        <w:t>בנוסף, מע"צ מקיימת עבודות בהיקף שנתי המתקרב ל-2 מיליארדי ש</w:t>
      </w:r>
      <w:r>
        <w:rPr>
          <w:rtl/>
        </w:rPr>
        <w:t>”</w:t>
      </w:r>
      <w:r>
        <w:rPr>
          <w:rFonts w:hint="cs"/>
          <w:rtl/>
        </w:rPr>
        <w:t xml:space="preserve">ח,  להרחבתה ולשדרוגה </w:t>
      </w:r>
      <w:r>
        <w:rPr>
          <w:rFonts w:hint="cs"/>
          <w:rtl/>
        </w:rPr>
        <w:t>של מערכת הדרכים הבין-עירונית.</w:t>
      </w:r>
    </w:p>
    <w:p w14:paraId="5802BB1F" w14:textId="77777777" w:rsidR="00000000" w:rsidRDefault="00B90FE9">
      <w:pPr>
        <w:pStyle w:val="a0"/>
        <w:rPr>
          <w:rFonts w:hint="cs"/>
          <w:rtl/>
        </w:rPr>
      </w:pPr>
    </w:p>
    <w:p w14:paraId="7BD17B5C" w14:textId="77777777" w:rsidR="00000000" w:rsidRDefault="00B90FE9">
      <w:pPr>
        <w:pStyle w:val="a0"/>
        <w:rPr>
          <w:rFonts w:hint="cs"/>
          <w:rtl/>
        </w:rPr>
      </w:pPr>
      <w:r>
        <w:rPr>
          <w:rFonts w:hint="cs"/>
          <w:rtl/>
        </w:rPr>
        <w:t>דוגמאות לדרכים המורחבות בימים אלה: דרך מס' 35 בין אשקלון לפלוגות; דרך מס' 3 בין נחשון לצומת ראם;  דרך מס' 77 בין צומת לביא וצומת המוביל; דרך מס' 2 באזור נתניה; דרך מס' 553 בין מחלף פולג לצומת דרום; דרך מס' 25 בין דימונה לבאר-</w:t>
      </w:r>
      <w:r>
        <w:rPr>
          <w:rFonts w:hint="cs"/>
          <w:rtl/>
        </w:rPr>
        <w:t>שבע.</w:t>
      </w:r>
    </w:p>
    <w:p w14:paraId="2E76763A" w14:textId="77777777" w:rsidR="00000000" w:rsidRDefault="00B90FE9">
      <w:pPr>
        <w:pStyle w:val="a0"/>
        <w:rPr>
          <w:rFonts w:hint="cs"/>
          <w:rtl/>
        </w:rPr>
      </w:pPr>
    </w:p>
    <w:p w14:paraId="11A26803" w14:textId="77777777" w:rsidR="00000000" w:rsidRDefault="00B90FE9">
      <w:pPr>
        <w:pStyle w:val="a0"/>
        <w:rPr>
          <w:rFonts w:hint="cs"/>
          <w:rtl/>
        </w:rPr>
      </w:pPr>
      <w:r>
        <w:rPr>
          <w:rFonts w:hint="cs"/>
          <w:rtl/>
        </w:rPr>
        <w:t>בנוסף, נפתח הקטע המרכזי בכביש חוצה-ישראל, המספק חלופה אידיאלית לכבישים החוצים את גוש-דן לאורכו. נמשכות עתה ההכנות להארכתו צפונה, ממחלף עירון עד הקריות, ודרומה, ממחלף שורק עד באר-שבע.</w:t>
      </w:r>
    </w:p>
    <w:p w14:paraId="1E7D05DF" w14:textId="77777777" w:rsidR="00000000" w:rsidRDefault="00B90FE9">
      <w:pPr>
        <w:pStyle w:val="a0"/>
        <w:rPr>
          <w:rFonts w:hint="cs"/>
          <w:rtl/>
        </w:rPr>
      </w:pPr>
    </w:p>
    <w:p w14:paraId="3D56FA21" w14:textId="77777777" w:rsidR="00000000" w:rsidRDefault="00B90FE9">
      <w:pPr>
        <w:pStyle w:val="a0"/>
        <w:rPr>
          <w:rFonts w:hint="cs"/>
          <w:rtl/>
        </w:rPr>
      </w:pPr>
      <w:r>
        <w:rPr>
          <w:rFonts w:hint="cs"/>
          <w:rtl/>
        </w:rPr>
        <w:t>במקביל, אושר לאחרונה תקציב רב-שנתי משמעותי לפיתוח הרכבת. אם הכול י</w:t>
      </w:r>
      <w:r>
        <w:rPr>
          <w:rFonts w:hint="cs"/>
          <w:rtl/>
        </w:rPr>
        <w:t>תנהל בהתאם למתוכנן, עד תום העשור יחוברו לרשת המסילות רוב הערים בארץ, ובכללן מודיעין, עפולה, כרמיאל, בית-שאן, דימונה וערים אחרות. השימוש הנרחב עשוי לצמצם את הנסיעה בכבישים  ולהשפיע באופן חיובי גם על הבטיחות בדרכים.</w:t>
      </w:r>
    </w:p>
    <w:p w14:paraId="4CC68DB8" w14:textId="77777777" w:rsidR="00000000" w:rsidRDefault="00B90FE9">
      <w:pPr>
        <w:pStyle w:val="af1"/>
        <w:rPr>
          <w:rtl/>
        </w:rPr>
      </w:pPr>
      <w:r>
        <w:rPr>
          <w:rtl/>
        </w:rPr>
        <w:br/>
        <w:t>היו"ר אתי לבני:</w:t>
      </w:r>
    </w:p>
    <w:p w14:paraId="78379B7D" w14:textId="77777777" w:rsidR="00000000" w:rsidRDefault="00B90FE9">
      <w:pPr>
        <w:pStyle w:val="a0"/>
        <w:rPr>
          <w:rtl/>
        </w:rPr>
      </w:pPr>
    </w:p>
    <w:p w14:paraId="08550DD7" w14:textId="77777777" w:rsidR="00000000" w:rsidRDefault="00B90FE9">
      <w:pPr>
        <w:pStyle w:val="a0"/>
        <w:rPr>
          <w:rFonts w:hint="cs"/>
          <w:rtl/>
        </w:rPr>
      </w:pPr>
      <w:r>
        <w:rPr>
          <w:rFonts w:hint="cs"/>
          <w:rtl/>
        </w:rPr>
        <w:t xml:space="preserve">חבר הכנסת דניאל בנלולו, </w:t>
      </w:r>
      <w:r>
        <w:rPr>
          <w:rFonts w:hint="cs"/>
          <w:rtl/>
        </w:rPr>
        <w:t xml:space="preserve">שאילתא מס' 579 - אינו נוכח; לפרוטוקול. </w:t>
      </w:r>
    </w:p>
    <w:p w14:paraId="4200954C" w14:textId="77777777" w:rsidR="00000000" w:rsidRDefault="00B90FE9">
      <w:pPr>
        <w:pStyle w:val="a1"/>
        <w:jc w:val="center"/>
        <w:rPr>
          <w:rtl/>
        </w:rPr>
      </w:pPr>
      <w:r>
        <w:rPr>
          <w:rtl/>
        </w:rPr>
        <w:br/>
      </w:r>
      <w:bookmarkStart w:id="804" w:name="CQ14942FI0014942T14_01_2004_20_35_42"/>
      <w:bookmarkStart w:id="805" w:name="_Toc75077321"/>
      <w:bookmarkEnd w:id="804"/>
      <w:r>
        <w:rPr>
          <w:rtl/>
        </w:rPr>
        <w:t xml:space="preserve">579. </w:t>
      </w:r>
      <w:r>
        <w:rPr>
          <w:rFonts w:hint="cs"/>
          <w:rtl/>
        </w:rPr>
        <w:t xml:space="preserve">טענה בדבר </w:t>
      </w:r>
      <w:r>
        <w:rPr>
          <w:rtl/>
        </w:rPr>
        <w:t>מחסור בטיסות לתיירים</w:t>
      </w:r>
      <w:bookmarkEnd w:id="805"/>
      <w:r>
        <w:rPr>
          <w:rtl/>
        </w:rPr>
        <w:t xml:space="preserve"> </w:t>
      </w:r>
    </w:p>
    <w:p w14:paraId="2B6C542F" w14:textId="77777777" w:rsidR="00000000" w:rsidRDefault="00B90FE9">
      <w:pPr>
        <w:pStyle w:val="a0"/>
        <w:rPr>
          <w:rtl/>
        </w:rPr>
      </w:pPr>
    </w:p>
    <w:p w14:paraId="75E6652A" w14:textId="77777777" w:rsidR="00000000" w:rsidRDefault="00B90FE9">
      <w:pPr>
        <w:pStyle w:val="a0"/>
        <w:ind w:firstLine="0"/>
        <w:rPr>
          <w:bCs/>
          <w:u w:val="single"/>
        </w:rPr>
      </w:pPr>
      <w:bookmarkStart w:id="806" w:name="ESQ14942"/>
      <w:bookmarkEnd w:id="806"/>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2C3F126" w14:textId="77777777" w:rsidR="00000000" w:rsidRDefault="00B90FE9">
      <w:pPr>
        <w:pStyle w:val="a0"/>
        <w:ind w:firstLine="720"/>
      </w:pPr>
      <w:r>
        <w:rPr>
          <w:rtl/>
        </w:rPr>
        <w:t>ביום ח' באב התשס"ג (6 באוגוסט 2003):</w:t>
      </w:r>
    </w:p>
    <w:p w14:paraId="52070011" w14:textId="77777777" w:rsidR="00000000" w:rsidRDefault="00B90FE9">
      <w:pPr>
        <w:pStyle w:val="a0"/>
        <w:rPr>
          <w:rFonts w:hint="cs"/>
          <w:rtl/>
        </w:rPr>
      </w:pPr>
    </w:p>
    <w:p w14:paraId="719A6E08" w14:textId="77777777" w:rsidR="00000000" w:rsidRDefault="00B90FE9">
      <w:pPr>
        <w:pStyle w:val="a0"/>
        <w:rPr>
          <w:rFonts w:hint="cs"/>
        </w:rPr>
      </w:pPr>
    </w:p>
    <w:p w14:paraId="4C7C0B49" w14:textId="77777777" w:rsidR="00000000" w:rsidRDefault="00B90FE9">
      <w:pPr>
        <w:pStyle w:val="a0"/>
        <w:ind w:firstLine="720"/>
        <w:rPr>
          <w:rFonts w:hint="cs"/>
        </w:rPr>
      </w:pPr>
      <w:r>
        <w:rPr>
          <w:rFonts w:hint="cs"/>
          <w:rtl/>
        </w:rPr>
        <w:t>פורסם</w:t>
      </w:r>
      <w:r>
        <w:rPr>
          <w:rtl/>
        </w:rPr>
        <w:t xml:space="preserve"> </w:t>
      </w:r>
      <w:r>
        <w:rPr>
          <w:rFonts w:hint="cs"/>
          <w:rtl/>
        </w:rPr>
        <w:t>ב"</w:t>
      </w:r>
      <w:r>
        <w:rPr>
          <w:rtl/>
        </w:rPr>
        <w:t>הארץ</w:t>
      </w:r>
      <w:r>
        <w:rPr>
          <w:rFonts w:hint="cs"/>
          <w:rtl/>
        </w:rPr>
        <w:t>", ב-24 ביולי 2003,</w:t>
      </w:r>
      <w:r>
        <w:rPr>
          <w:rtl/>
        </w:rPr>
        <w:t xml:space="preserve"> כי </w:t>
      </w:r>
      <w:r>
        <w:rPr>
          <w:rFonts w:hint="cs"/>
          <w:rtl/>
        </w:rPr>
        <w:t>30,000</w:t>
      </w:r>
      <w:r>
        <w:rPr>
          <w:rtl/>
        </w:rPr>
        <w:t xml:space="preserve"> יהודים מבקשים להגיע לארץ ב</w:t>
      </w:r>
      <w:r>
        <w:rPr>
          <w:rFonts w:hint="cs"/>
          <w:rtl/>
        </w:rPr>
        <w:t xml:space="preserve">חודשים </w:t>
      </w:r>
      <w:r>
        <w:rPr>
          <w:rtl/>
        </w:rPr>
        <w:t xml:space="preserve">יולי </w:t>
      </w:r>
      <w:r>
        <w:rPr>
          <w:rFonts w:hint="cs"/>
          <w:rtl/>
        </w:rPr>
        <w:t>ו</w:t>
      </w:r>
      <w:r>
        <w:rPr>
          <w:rtl/>
        </w:rPr>
        <w:t>אוגוסט</w:t>
      </w:r>
      <w:r>
        <w:rPr>
          <w:rFonts w:hint="cs"/>
          <w:rtl/>
        </w:rPr>
        <w:t>,</w:t>
      </w:r>
      <w:r>
        <w:rPr>
          <w:rtl/>
        </w:rPr>
        <w:t xml:space="preserve"> אך לא </w:t>
      </w:r>
      <w:r>
        <w:rPr>
          <w:rFonts w:hint="cs"/>
          <w:rtl/>
        </w:rPr>
        <w:t>יו</w:t>
      </w:r>
      <w:r>
        <w:rPr>
          <w:rFonts w:hint="cs"/>
          <w:rtl/>
        </w:rPr>
        <w:t xml:space="preserve">כלו </w:t>
      </w:r>
      <w:r>
        <w:rPr>
          <w:rtl/>
        </w:rPr>
        <w:t xml:space="preserve">להגיע </w:t>
      </w:r>
      <w:r>
        <w:rPr>
          <w:rFonts w:hint="cs"/>
          <w:rtl/>
        </w:rPr>
        <w:t>בשל מחסור בטיסות.</w:t>
      </w:r>
    </w:p>
    <w:p w14:paraId="4DC9DC64" w14:textId="77777777" w:rsidR="00000000" w:rsidRDefault="00B90FE9">
      <w:pPr>
        <w:pStyle w:val="a0"/>
        <w:ind w:firstLine="720"/>
      </w:pPr>
    </w:p>
    <w:p w14:paraId="5418BF3E" w14:textId="77777777" w:rsidR="00000000" w:rsidRDefault="00B90FE9">
      <w:pPr>
        <w:pStyle w:val="a0"/>
        <w:ind w:firstLine="720"/>
      </w:pPr>
      <w:r>
        <w:rPr>
          <w:rFonts w:hint="cs"/>
          <w:rtl/>
        </w:rPr>
        <w:t>רצוני לשאול</w:t>
      </w:r>
      <w:r>
        <w:rPr>
          <w:rtl/>
        </w:rPr>
        <w:t>:</w:t>
      </w:r>
    </w:p>
    <w:p w14:paraId="546DA256" w14:textId="77777777" w:rsidR="00000000" w:rsidRDefault="00B90FE9">
      <w:pPr>
        <w:pStyle w:val="a0"/>
        <w:ind w:firstLine="720"/>
      </w:pPr>
    </w:p>
    <w:p w14:paraId="0CF99DE7" w14:textId="77777777" w:rsidR="00000000" w:rsidRDefault="00B90FE9">
      <w:pPr>
        <w:pStyle w:val="a0"/>
        <w:ind w:firstLine="720"/>
        <w:rPr>
          <w:rFonts w:hint="cs"/>
          <w:rtl/>
        </w:rPr>
      </w:pPr>
      <w:r>
        <w:rPr>
          <w:rFonts w:hint="cs"/>
          <w:rtl/>
        </w:rPr>
        <w:t xml:space="preserve">1. </w:t>
      </w:r>
      <w:r>
        <w:rPr>
          <w:rtl/>
        </w:rPr>
        <w:t>האם המידע נכון?</w:t>
      </w:r>
    </w:p>
    <w:p w14:paraId="5F2B6688" w14:textId="77777777" w:rsidR="00000000" w:rsidRDefault="00B90FE9">
      <w:pPr>
        <w:pStyle w:val="a0"/>
        <w:ind w:firstLine="720"/>
        <w:rPr>
          <w:rtl/>
        </w:rPr>
      </w:pPr>
    </w:p>
    <w:p w14:paraId="1F09516A" w14:textId="77777777" w:rsidR="00000000" w:rsidRDefault="00B90FE9">
      <w:pPr>
        <w:pStyle w:val="a0"/>
        <w:ind w:firstLine="720"/>
        <w:rPr>
          <w:rFonts w:hint="cs"/>
          <w:rtl/>
        </w:rPr>
      </w:pPr>
      <w:r>
        <w:rPr>
          <w:rFonts w:hint="cs"/>
          <w:rtl/>
        </w:rPr>
        <w:t xml:space="preserve">2. אם כן - </w:t>
      </w:r>
      <w:r>
        <w:rPr>
          <w:rtl/>
        </w:rPr>
        <w:t>מה עושה משרדך בנדון</w:t>
      </w:r>
      <w:r>
        <w:rPr>
          <w:rFonts w:hint="cs"/>
          <w:rtl/>
        </w:rPr>
        <w:t>?</w:t>
      </w:r>
    </w:p>
    <w:p w14:paraId="43851976" w14:textId="77777777" w:rsidR="00000000" w:rsidRDefault="00B90FE9">
      <w:pPr>
        <w:pStyle w:val="a0"/>
        <w:rPr>
          <w:rFonts w:hint="cs"/>
          <w:b/>
          <w:bCs/>
          <w:u w:val="single"/>
          <w:rtl/>
        </w:rPr>
      </w:pPr>
      <w:r>
        <w:rPr>
          <w:rtl/>
        </w:rPr>
        <w:br/>
      </w:r>
      <w:r>
        <w:rPr>
          <w:rFonts w:hint="cs"/>
          <w:b/>
          <w:bCs/>
          <w:u w:val="single"/>
          <w:rtl/>
        </w:rPr>
        <w:t>תשובת שר התחבורה אביגדור ליברמן:</w:t>
      </w:r>
    </w:p>
    <w:p w14:paraId="642EA86B" w14:textId="77777777" w:rsidR="00000000" w:rsidRDefault="00B90FE9">
      <w:pPr>
        <w:pStyle w:val="a0"/>
        <w:ind w:firstLine="0"/>
        <w:rPr>
          <w:rFonts w:hint="cs"/>
          <w:rtl/>
        </w:rPr>
      </w:pPr>
      <w:r>
        <w:rPr>
          <w:rFonts w:hint="cs"/>
          <w:rtl/>
        </w:rPr>
        <w:t>(לא נקראה, נמסרה לפרוטוקול)</w:t>
      </w:r>
    </w:p>
    <w:p w14:paraId="6D0007EE" w14:textId="77777777" w:rsidR="00000000" w:rsidRDefault="00B90FE9">
      <w:pPr>
        <w:pStyle w:val="a0"/>
        <w:rPr>
          <w:rFonts w:hint="cs"/>
          <w:rtl/>
        </w:rPr>
      </w:pPr>
    </w:p>
    <w:p w14:paraId="353D275A" w14:textId="77777777" w:rsidR="00000000" w:rsidRDefault="00B90FE9">
      <w:pPr>
        <w:pStyle w:val="a0"/>
        <w:rPr>
          <w:rFonts w:hint="cs"/>
          <w:rtl/>
        </w:rPr>
      </w:pPr>
      <w:r>
        <w:rPr>
          <w:rFonts w:hint="cs"/>
          <w:rtl/>
        </w:rPr>
        <w:t>אין למשרד התחבורה ולגורמים המופקדים  על נושא התעופה האזרחית כל מידע בעניין מחסור בטיסות לארץ בחודש</w:t>
      </w:r>
      <w:r>
        <w:rPr>
          <w:rFonts w:hint="cs"/>
          <w:rtl/>
        </w:rPr>
        <w:t>ים יולי-אוגוסט. אם היה כזה - במינהל התעופה האזרחית לא התקבל כל מידע בנושא.</w:t>
      </w:r>
    </w:p>
    <w:p w14:paraId="061B8522" w14:textId="77777777" w:rsidR="00000000" w:rsidRDefault="00B90FE9">
      <w:pPr>
        <w:pStyle w:val="af1"/>
        <w:rPr>
          <w:rtl/>
        </w:rPr>
      </w:pPr>
      <w:r>
        <w:rPr>
          <w:rFonts w:hint="cs"/>
          <w:rtl/>
        </w:rPr>
        <w:br/>
      </w:r>
      <w:r>
        <w:rPr>
          <w:rFonts w:hint="eastAsia"/>
          <w:rtl/>
        </w:rPr>
        <w:t>היו</w:t>
      </w:r>
      <w:r>
        <w:rPr>
          <w:rtl/>
        </w:rPr>
        <w:t>"ר אתי לבני:</w:t>
      </w:r>
    </w:p>
    <w:p w14:paraId="68CF303B" w14:textId="77777777" w:rsidR="00000000" w:rsidRDefault="00B90FE9">
      <w:pPr>
        <w:pStyle w:val="a0"/>
        <w:rPr>
          <w:rtl/>
        </w:rPr>
      </w:pPr>
    </w:p>
    <w:p w14:paraId="6F7A4131" w14:textId="77777777" w:rsidR="00000000" w:rsidRDefault="00B90FE9">
      <w:pPr>
        <w:pStyle w:val="a0"/>
        <w:rPr>
          <w:rFonts w:hint="cs"/>
          <w:rtl/>
        </w:rPr>
      </w:pPr>
      <w:r>
        <w:rPr>
          <w:rFonts w:hint="cs"/>
          <w:rtl/>
        </w:rPr>
        <w:t>השאילתא הבאה, של חבר הכנסת יעקב מרגי: כביש חוצה-ישראל, מס'  644. אדוני השר, בבקשה.</w:t>
      </w:r>
    </w:p>
    <w:p w14:paraId="4023D502" w14:textId="77777777" w:rsidR="00000000" w:rsidRDefault="00B90FE9">
      <w:pPr>
        <w:pStyle w:val="a1"/>
        <w:jc w:val="center"/>
        <w:rPr>
          <w:rtl/>
        </w:rPr>
      </w:pPr>
      <w:r>
        <w:rPr>
          <w:rtl/>
        </w:rPr>
        <w:br/>
      </w:r>
      <w:bookmarkStart w:id="807" w:name="CQ15106FI0015106T14_01_2004_20_36_39"/>
      <w:bookmarkStart w:id="808" w:name="_Toc75077322"/>
      <w:bookmarkEnd w:id="807"/>
      <w:r>
        <w:rPr>
          <w:rtl/>
        </w:rPr>
        <w:t>644. כביש חוצה-ישראל</w:t>
      </w:r>
      <w:bookmarkEnd w:id="808"/>
    </w:p>
    <w:p w14:paraId="39AF9042" w14:textId="77777777" w:rsidR="00000000" w:rsidRDefault="00B90FE9">
      <w:pPr>
        <w:pStyle w:val="a0"/>
        <w:rPr>
          <w:rtl/>
        </w:rPr>
      </w:pPr>
    </w:p>
    <w:p w14:paraId="1F3E0859" w14:textId="77777777" w:rsidR="00000000" w:rsidRDefault="00B90FE9">
      <w:pPr>
        <w:pStyle w:val="a0"/>
        <w:ind w:firstLine="0"/>
        <w:rPr>
          <w:bCs/>
          <w:u w:val="single"/>
        </w:rPr>
      </w:pPr>
      <w:bookmarkStart w:id="809" w:name="ESQ15106"/>
      <w:bookmarkEnd w:id="80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9D3060A" w14:textId="77777777" w:rsidR="00000000" w:rsidRDefault="00B90FE9">
      <w:pPr>
        <w:pStyle w:val="a0"/>
        <w:ind w:firstLine="720"/>
      </w:pPr>
      <w:r>
        <w:rPr>
          <w:rtl/>
        </w:rPr>
        <w:t>ביום ג' בחשוון התשס</w:t>
      </w:r>
      <w:r>
        <w:rPr>
          <w:rtl/>
        </w:rPr>
        <w:t>"ד (29 באוקטובר 2003):</w:t>
      </w:r>
    </w:p>
    <w:p w14:paraId="1F9B80F5" w14:textId="77777777" w:rsidR="00000000" w:rsidRDefault="00B90FE9">
      <w:pPr>
        <w:pStyle w:val="a0"/>
        <w:rPr>
          <w:rFonts w:hint="cs"/>
          <w:rtl/>
        </w:rPr>
      </w:pPr>
    </w:p>
    <w:p w14:paraId="2BAEE9E2" w14:textId="77777777" w:rsidR="00000000" w:rsidRDefault="00B90FE9">
      <w:pPr>
        <w:pStyle w:val="a0"/>
        <w:rPr>
          <w:rFonts w:hint="cs"/>
        </w:rPr>
      </w:pPr>
    </w:p>
    <w:p w14:paraId="704F4363" w14:textId="77777777" w:rsidR="00000000" w:rsidRDefault="00B90FE9">
      <w:pPr>
        <w:pStyle w:val="a0"/>
        <w:ind w:firstLine="720"/>
        <w:rPr>
          <w:rFonts w:hint="cs"/>
          <w:rtl/>
        </w:rPr>
      </w:pPr>
      <w:r>
        <w:rPr>
          <w:rFonts w:hint="cs"/>
          <w:rtl/>
        </w:rPr>
        <w:t>לדברי</w:t>
      </w:r>
      <w:r>
        <w:rPr>
          <w:rtl/>
        </w:rPr>
        <w:t xml:space="preserve"> מנכ"ל כביש חוצה</w:t>
      </w:r>
      <w:r>
        <w:rPr>
          <w:rFonts w:hint="cs"/>
          <w:rtl/>
        </w:rPr>
        <w:t>-</w:t>
      </w:r>
      <w:r>
        <w:rPr>
          <w:rtl/>
        </w:rPr>
        <w:t>ישראל</w:t>
      </w:r>
      <w:r>
        <w:rPr>
          <w:rFonts w:hint="cs"/>
          <w:rtl/>
        </w:rPr>
        <w:t>,</w:t>
      </w:r>
      <w:r>
        <w:rPr>
          <w:rtl/>
        </w:rPr>
        <w:t xml:space="preserve"> הקטע בין קריית</w:t>
      </w:r>
      <w:r>
        <w:rPr>
          <w:rFonts w:hint="cs"/>
          <w:rtl/>
        </w:rPr>
        <w:t>-</w:t>
      </w:r>
      <w:r>
        <w:rPr>
          <w:rtl/>
        </w:rPr>
        <w:t xml:space="preserve">גת דרומה </w:t>
      </w:r>
      <w:r>
        <w:rPr>
          <w:rFonts w:hint="cs"/>
          <w:rtl/>
        </w:rPr>
        <w:t xml:space="preserve">לצומת </w:t>
      </w:r>
      <w:r>
        <w:rPr>
          <w:rtl/>
        </w:rPr>
        <w:t xml:space="preserve">הנגב נמצא רק </w:t>
      </w:r>
      <w:r>
        <w:rPr>
          <w:rFonts w:hint="cs"/>
          <w:rtl/>
        </w:rPr>
        <w:t>בתכנון</w:t>
      </w:r>
      <w:r>
        <w:rPr>
          <w:rtl/>
        </w:rPr>
        <w:t xml:space="preserve"> ראשוני. </w:t>
      </w:r>
    </w:p>
    <w:p w14:paraId="2BD92753" w14:textId="77777777" w:rsidR="00000000" w:rsidRDefault="00B90FE9">
      <w:pPr>
        <w:pStyle w:val="a0"/>
        <w:ind w:firstLine="720"/>
        <w:rPr>
          <w:rFonts w:hint="cs"/>
          <w:rtl/>
        </w:rPr>
      </w:pPr>
    </w:p>
    <w:p w14:paraId="44C66675" w14:textId="77777777" w:rsidR="00000000" w:rsidRDefault="00B90FE9">
      <w:pPr>
        <w:pStyle w:val="a0"/>
        <w:ind w:firstLine="720"/>
      </w:pPr>
      <w:r>
        <w:rPr>
          <w:rtl/>
        </w:rPr>
        <w:t>הנגב זקוק לחיבור מהיר למרכז ולצפון כחלק ממשאב הפיתוח הכלכלי.</w:t>
      </w:r>
    </w:p>
    <w:p w14:paraId="0A555F0A" w14:textId="77777777" w:rsidR="00000000" w:rsidRDefault="00B90FE9">
      <w:pPr>
        <w:pStyle w:val="a0"/>
        <w:ind w:firstLine="720"/>
      </w:pPr>
    </w:p>
    <w:p w14:paraId="082BAF85" w14:textId="77777777" w:rsidR="00000000" w:rsidRDefault="00B90FE9">
      <w:pPr>
        <w:pStyle w:val="a0"/>
        <w:ind w:firstLine="720"/>
      </w:pPr>
      <w:r>
        <w:rPr>
          <w:rFonts w:hint="cs"/>
          <w:rtl/>
        </w:rPr>
        <w:t>רצוני לשאול</w:t>
      </w:r>
      <w:r>
        <w:rPr>
          <w:rtl/>
        </w:rPr>
        <w:t>:</w:t>
      </w:r>
    </w:p>
    <w:p w14:paraId="0EF92D3A" w14:textId="77777777" w:rsidR="00000000" w:rsidRDefault="00B90FE9">
      <w:pPr>
        <w:pStyle w:val="a0"/>
        <w:ind w:firstLine="720"/>
      </w:pPr>
    </w:p>
    <w:p w14:paraId="0848CE7C" w14:textId="77777777" w:rsidR="00000000" w:rsidRDefault="00B90FE9">
      <w:pPr>
        <w:pStyle w:val="a0"/>
        <w:ind w:firstLine="720"/>
        <w:rPr>
          <w:rFonts w:hint="cs"/>
          <w:rtl/>
        </w:rPr>
      </w:pPr>
      <w:r>
        <w:rPr>
          <w:rFonts w:hint="cs"/>
          <w:rtl/>
        </w:rPr>
        <w:t xml:space="preserve">1. </w:t>
      </w:r>
      <w:r>
        <w:rPr>
          <w:rtl/>
        </w:rPr>
        <w:t xml:space="preserve">כמה זמן </w:t>
      </w:r>
      <w:r>
        <w:rPr>
          <w:rFonts w:hint="cs"/>
          <w:rtl/>
        </w:rPr>
        <w:t>י</w:t>
      </w:r>
      <w:r>
        <w:rPr>
          <w:rtl/>
        </w:rPr>
        <w:t xml:space="preserve">ארך </w:t>
      </w:r>
      <w:r>
        <w:rPr>
          <w:rFonts w:hint="cs"/>
          <w:rtl/>
        </w:rPr>
        <w:t>התכנון?</w:t>
      </w:r>
    </w:p>
    <w:p w14:paraId="6C26184D" w14:textId="77777777" w:rsidR="00000000" w:rsidRDefault="00B90FE9">
      <w:pPr>
        <w:pStyle w:val="a0"/>
        <w:ind w:firstLine="720"/>
        <w:rPr>
          <w:rtl/>
        </w:rPr>
      </w:pPr>
    </w:p>
    <w:p w14:paraId="0C7F3717" w14:textId="77777777" w:rsidR="00000000" w:rsidRDefault="00B90FE9">
      <w:pPr>
        <w:pStyle w:val="a0"/>
        <w:ind w:firstLine="720"/>
        <w:rPr>
          <w:rFonts w:hint="cs"/>
          <w:rtl/>
        </w:rPr>
      </w:pPr>
      <w:r>
        <w:rPr>
          <w:rFonts w:hint="cs"/>
          <w:rtl/>
        </w:rPr>
        <w:t xml:space="preserve">2. </w:t>
      </w:r>
      <w:r>
        <w:rPr>
          <w:rtl/>
        </w:rPr>
        <w:t xml:space="preserve">כמה זמן </w:t>
      </w:r>
      <w:r>
        <w:rPr>
          <w:rFonts w:hint="cs"/>
          <w:rtl/>
        </w:rPr>
        <w:t>י</w:t>
      </w:r>
      <w:r>
        <w:rPr>
          <w:rtl/>
        </w:rPr>
        <w:t>ארך הביצוע</w:t>
      </w:r>
      <w:r>
        <w:rPr>
          <w:rFonts w:hint="cs"/>
          <w:rtl/>
        </w:rPr>
        <w:t>?</w:t>
      </w:r>
    </w:p>
    <w:p w14:paraId="07711D3D" w14:textId="77777777" w:rsidR="00000000" w:rsidRDefault="00B90FE9">
      <w:pPr>
        <w:pStyle w:val="a0"/>
        <w:ind w:firstLine="720"/>
        <w:rPr>
          <w:rtl/>
        </w:rPr>
      </w:pPr>
    </w:p>
    <w:p w14:paraId="197B6343" w14:textId="77777777" w:rsidR="00000000" w:rsidRDefault="00B90FE9">
      <w:pPr>
        <w:pStyle w:val="a0"/>
        <w:ind w:firstLine="720"/>
        <w:rPr>
          <w:rFonts w:hint="cs"/>
          <w:rtl/>
        </w:rPr>
      </w:pPr>
      <w:r>
        <w:rPr>
          <w:rFonts w:hint="cs"/>
          <w:rtl/>
        </w:rPr>
        <w:t xml:space="preserve">3. </w:t>
      </w:r>
      <w:r>
        <w:rPr>
          <w:rtl/>
        </w:rPr>
        <w:t>האם תוקצב קטע</w:t>
      </w:r>
      <w:r>
        <w:rPr>
          <w:rtl/>
        </w:rPr>
        <w:t xml:space="preserve"> זה בעבר או יתוקצב בעתיד</w:t>
      </w:r>
      <w:r>
        <w:rPr>
          <w:rFonts w:hint="cs"/>
          <w:rtl/>
        </w:rPr>
        <w:t>?</w:t>
      </w:r>
    </w:p>
    <w:p w14:paraId="2D9BBA5D" w14:textId="77777777" w:rsidR="00000000" w:rsidRDefault="00B90FE9">
      <w:pPr>
        <w:pStyle w:val="a0"/>
        <w:rPr>
          <w:rFonts w:hint="cs"/>
          <w:b/>
          <w:bCs/>
          <w:u w:val="single"/>
          <w:rtl/>
        </w:rPr>
      </w:pPr>
      <w:r>
        <w:rPr>
          <w:rtl/>
        </w:rPr>
        <w:br/>
      </w:r>
      <w:r>
        <w:rPr>
          <w:rFonts w:hint="cs"/>
          <w:b/>
          <w:bCs/>
          <w:u w:val="single"/>
          <w:rtl/>
        </w:rPr>
        <w:t>שר התחבורה אביגדור ליברמן:</w:t>
      </w:r>
    </w:p>
    <w:p w14:paraId="4A493E07" w14:textId="77777777" w:rsidR="00000000" w:rsidRDefault="00B90FE9">
      <w:pPr>
        <w:pStyle w:val="a0"/>
        <w:rPr>
          <w:rFonts w:hint="cs"/>
          <w:rtl/>
        </w:rPr>
      </w:pPr>
    </w:p>
    <w:p w14:paraId="76DD6DE1" w14:textId="77777777" w:rsidR="00000000" w:rsidRDefault="00B90FE9">
      <w:pPr>
        <w:pStyle w:val="a0"/>
        <w:rPr>
          <w:rtl/>
        </w:rPr>
      </w:pPr>
      <w:r>
        <w:rPr>
          <w:rFonts w:hint="cs"/>
          <w:rtl/>
        </w:rPr>
        <w:t xml:space="preserve">1-3. חברת כביש חוצה-ישראל השלימה תכנון ואישור  סטטוטורי של קטע כביש 6, חוצה-ישראל, מדרום למחלף שורק, ממזרח לקריית-גת </w:t>
      </w:r>
      <w:r>
        <w:rPr>
          <w:rtl/>
        </w:rPr>
        <w:t>–</w:t>
      </w:r>
      <w:r>
        <w:rPr>
          <w:rFonts w:hint="cs"/>
          <w:rtl/>
        </w:rPr>
        <w:t xml:space="preserve"> חציית כביש 35 </w:t>
      </w:r>
      <w:r>
        <w:rPr>
          <w:rtl/>
        </w:rPr>
        <w:t>–</w:t>
      </w:r>
      <w:r>
        <w:rPr>
          <w:rFonts w:hint="cs"/>
          <w:rtl/>
        </w:rPr>
        <w:t xml:space="preserve"> ועד חיבור לכביש 40 מצפון לבית-קמה </w:t>
      </w:r>
      <w:r>
        <w:rPr>
          <w:rtl/>
        </w:rPr>
        <w:t>–</w:t>
      </w:r>
      <w:r>
        <w:rPr>
          <w:rFonts w:hint="cs"/>
          <w:rtl/>
        </w:rPr>
        <w:t xml:space="preserve"> כל זאת לאורך כ-34 ק"מ, מה שקרו</w:t>
      </w:r>
      <w:r>
        <w:rPr>
          <w:rFonts w:hint="cs"/>
          <w:rtl/>
        </w:rPr>
        <w:t xml:space="preserve">י קטעים 19 ו-20. נתתי הוראה לזרז את זה, ואני מקווה שעוד השנה נצא שם לעבודות. </w:t>
      </w:r>
    </w:p>
    <w:p w14:paraId="27CD3AB0" w14:textId="77777777" w:rsidR="00000000" w:rsidRDefault="00B90FE9">
      <w:pPr>
        <w:pStyle w:val="a0"/>
        <w:rPr>
          <w:rFonts w:hint="cs"/>
          <w:color w:val="0000FF"/>
          <w:szCs w:val="28"/>
          <w:rtl/>
        </w:rPr>
      </w:pPr>
    </w:p>
    <w:p w14:paraId="075145C9" w14:textId="77777777" w:rsidR="00000000" w:rsidRDefault="00B90FE9">
      <w:pPr>
        <w:pStyle w:val="a0"/>
        <w:ind w:firstLine="0"/>
        <w:rPr>
          <w:rFonts w:hint="cs"/>
          <w:rtl/>
        </w:rPr>
      </w:pPr>
      <w:r>
        <w:rPr>
          <w:rFonts w:hint="cs"/>
          <w:rtl/>
        </w:rPr>
        <w:tab/>
        <w:t xml:space="preserve">בשנת 2004 תקצב משרד התחבורה בתוכנית הפיתוח שאושרה 23 מיליון שקל לקטעים הדרומיים בכביש. לאחרונה הנחיתי את חברת חוצה-ישראל להתחיל בתכנונים של עוד 60 ק"מ דרומה, עד רמת-חובב, צומת </w:t>
      </w:r>
      <w:r>
        <w:rPr>
          <w:rFonts w:hint="cs"/>
          <w:rtl/>
        </w:rPr>
        <w:t>ירוחם, כך שסך הכול כביש דרומה יהיה באורך 94 ק"מ. בסופו של דבר, בשלב הראשון  בהחלט יגיע הכביש עד לבית-קמה ואחר כך עד ירוחם.</w:t>
      </w:r>
    </w:p>
    <w:p w14:paraId="53EEED4F" w14:textId="77777777" w:rsidR="00000000" w:rsidRDefault="00B90FE9">
      <w:pPr>
        <w:pStyle w:val="a0"/>
        <w:ind w:firstLine="0"/>
        <w:rPr>
          <w:rFonts w:hint="cs"/>
          <w:rtl/>
        </w:rPr>
      </w:pPr>
    </w:p>
    <w:p w14:paraId="1012DFDF" w14:textId="77777777" w:rsidR="00000000" w:rsidRDefault="00B90FE9">
      <w:pPr>
        <w:pStyle w:val="af1"/>
        <w:rPr>
          <w:rtl/>
        </w:rPr>
      </w:pPr>
      <w:r>
        <w:rPr>
          <w:rtl/>
        </w:rPr>
        <w:t xml:space="preserve">היו"ר </w:t>
      </w:r>
      <w:r>
        <w:rPr>
          <w:rFonts w:hint="cs"/>
          <w:rtl/>
        </w:rPr>
        <w:t>אתי לבני</w:t>
      </w:r>
      <w:r>
        <w:rPr>
          <w:rtl/>
        </w:rPr>
        <w:t>:</w:t>
      </w:r>
    </w:p>
    <w:p w14:paraId="3F231E44" w14:textId="77777777" w:rsidR="00000000" w:rsidRDefault="00B90FE9">
      <w:pPr>
        <w:pStyle w:val="a0"/>
        <w:rPr>
          <w:rtl/>
        </w:rPr>
      </w:pPr>
    </w:p>
    <w:p w14:paraId="414CEFA5" w14:textId="77777777" w:rsidR="00000000" w:rsidRDefault="00B90FE9">
      <w:pPr>
        <w:pStyle w:val="a0"/>
        <w:rPr>
          <w:rFonts w:hint="cs"/>
          <w:rtl/>
        </w:rPr>
      </w:pPr>
      <w:r>
        <w:rPr>
          <w:rFonts w:hint="cs"/>
          <w:rtl/>
        </w:rPr>
        <w:t>תודה. שאלה נוספת לחבר הכנסת מרגי.</w:t>
      </w:r>
    </w:p>
    <w:p w14:paraId="3F9257B8" w14:textId="77777777" w:rsidR="00000000" w:rsidRDefault="00B90FE9">
      <w:pPr>
        <w:pStyle w:val="a0"/>
        <w:ind w:firstLine="0"/>
        <w:rPr>
          <w:rFonts w:hint="cs"/>
          <w:rtl/>
        </w:rPr>
      </w:pPr>
    </w:p>
    <w:p w14:paraId="6C3C1252" w14:textId="77777777" w:rsidR="00000000" w:rsidRDefault="00B90FE9">
      <w:pPr>
        <w:pStyle w:val="af0"/>
        <w:rPr>
          <w:rtl/>
        </w:rPr>
      </w:pPr>
      <w:r>
        <w:rPr>
          <w:rFonts w:hint="eastAsia"/>
          <w:rtl/>
        </w:rPr>
        <w:t>יעקב</w:t>
      </w:r>
      <w:r>
        <w:rPr>
          <w:rtl/>
        </w:rPr>
        <w:t xml:space="preserve"> מרגי (ש"ס):</w:t>
      </w:r>
    </w:p>
    <w:p w14:paraId="5797C3E1" w14:textId="77777777" w:rsidR="00000000" w:rsidRDefault="00B90FE9">
      <w:pPr>
        <w:pStyle w:val="a0"/>
        <w:rPr>
          <w:rFonts w:hint="cs"/>
          <w:rtl/>
        </w:rPr>
      </w:pPr>
    </w:p>
    <w:p w14:paraId="744284BF" w14:textId="77777777" w:rsidR="00000000" w:rsidRDefault="00B90FE9">
      <w:pPr>
        <w:pStyle w:val="a0"/>
        <w:rPr>
          <w:rFonts w:hint="cs"/>
          <w:rtl/>
        </w:rPr>
      </w:pPr>
      <w:r>
        <w:rPr>
          <w:rFonts w:hint="cs"/>
          <w:rtl/>
        </w:rPr>
        <w:t>תודה לכבוד השר על דחיפת הנושא. שאלה: האם יש לכבוד השר הערכת גמ</w:t>
      </w:r>
      <w:r>
        <w:rPr>
          <w:rFonts w:hint="cs"/>
          <w:rtl/>
        </w:rPr>
        <w:t>ר ביצוע לצומת הנגב, שזה רמת-חובב? עד רמת-נגב.</w:t>
      </w:r>
    </w:p>
    <w:p w14:paraId="36EB96D0" w14:textId="77777777" w:rsidR="00000000" w:rsidRDefault="00B90FE9">
      <w:pPr>
        <w:pStyle w:val="a0"/>
        <w:ind w:firstLine="0"/>
        <w:rPr>
          <w:rFonts w:hint="cs"/>
          <w:rtl/>
        </w:rPr>
      </w:pPr>
    </w:p>
    <w:p w14:paraId="0705741F" w14:textId="77777777" w:rsidR="00000000" w:rsidRDefault="00B90FE9">
      <w:pPr>
        <w:pStyle w:val="-"/>
        <w:rPr>
          <w:rtl/>
        </w:rPr>
      </w:pPr>
      <w:bookmarkStart w:id="810" w:name="FS000000427T14_01_2004_20_11_23"/>
      <w:bookmarkStart w:id="811" w:name="FS000000427T14_01_2004_20_11_31C"/>
      <w:bookmarkEnd w:id="810"/>
      <w:bookmarkEnd w:id="811"/>
      <w:r>
        <w:rPr>
          <w:rtl/>
        </w:rPr>
        <w:t>שר התחבורה אביגדור ליברמן:</w:t>
      </w:r>
    </w:p>
    <w:p w14:paraId="77447278" w14:textId="77777777" w:rsidR="00000000" w:rsidRDefault="00B90FE9">
      <w:pPr>
        <w:pStyle w:val="a0"/>
        <w:rPr>
          <w:rtl/>
        </w:rPr>
      </w:pPr>
    </w:p>
    <w:p w14:paraId="17E8620D" w14:textId="77777777" w:rsidR="00000000" w:rsidRDefault="00B90FE9">
      <w:pPr>
        <w:pStyle w:val="a0"/>
        <w:rPr>
          <w:rFonts w:hint="cs"/>
          <w:rtl/>
        </w:rPr>
      </w:pPr>
      <w:r>
        <w:rPr>
          <w:rFonts w:hint="cs"/>
          <w:rtl/>
        </w:rPr>
        <w:t>ברמת-נגב עוד לא נגמר התכנון, לכן קשה לי להתחייב. כרגע זירזנו את התכנון, ולכן אני לא רוצה להתחייב לתאריכים שאני לא בטוח בהם.</w:t>
      </w:r>
    </w:p>
    <w:p w14:paraId="49065B52" w14:textId="77777777" w:rsidR="00000000" w:rsidRDefault="00B90FE9">
      <w:pPr>
        <w:pStyle w:val="a0"/>
        <w:ind w:firstLine="0"/>
        <w:rPr>
          <w:rFonts w:hint="cs"/>
          <w:rtl/>
        </w:rPr>
      </w:pPr>
    </w:p>
    <w:p w14:paraId="13EA4763" w14:textId="77777777" w:rsidR="00000000" w:rsidRDefault="00B90FE9">
      <w:pPr>
        <w:pStyle w:val="af1"/>
        <w:rPr>
          <w:rtl/>
        </w:rPr>
      </w:pPr>
      <w:r>
        <w:rPr>
          <w:rtl/>
        </w:rPr>
        <w:t xml:space="preserve">היו"ר </w:t>
      </w:r>
      <w:r>
        <w:rPr>
          <w:rFonts w:hint="cs"/>
          <w:rtl/>
        </w:rPr>
        <w:t>אתי לבני</w:t>
      </w:r>
      <w:r>
        <w:rPr>
          <w:rtl/>
        </w:rPr>
        <w:t>:</w:t>
      </w:r>
    </w:p>
    <w:p w14:paraId="1DC15857" w14:textId="77777777" w:rsidR="00000000" w:rsidRDefault="00B90FE9">
      <w:pPr>
        <w:pStyle w:val="a0"/>
        <w:rPr>
          <w:rtl/>
        </w:rPr>
      </w:pPr>
    </w:p>
    <w:p w14:paraId="1D66BE00" w14:textId="77777777" w:rsidR="00000000" w:rsidRDefault="00B90FE9">
      <w:pPr>
        <w:pStyle w:val="a0"/>
        <w:rPr>
          <w:rFonts w:hint="cs"/>
          <w:rtl/>
        </w:rPr>
      </w:pPr>
      <w:r>
        <w:rPr>
          <w:rFonts w:hint="cs"/>
          <w:rtl/>
        </w:rPr>
        <w:t>תודה רבה. השאילתא האחרונה, שאילתא מס' 6</w:t>
      </w:r>
      <w:r>
        <w:rPr>
          <w:rFonts w:hint="cs"/>
          <w:rtl/>
        </w:rPr>
        <w:t>72, של חבר הכנסת אלי אפללו - אינו נוכח, לפרוטוקול.</w:t>
      </w:r>
    </w:p>
    <w:p w14:paraId="0993C8EA" w14:textId="77777777" w:rsidR="00000000" w:rsidRDefault="00B90FE9">
      <w:pPr>
        <w:pStyle w:val="a0"/>
        <w:rPr>
          <w:rFonts w:hint="cs"/>
          <w:rtl/>
        </w:rPr>
      </w:pPr>
    </w:p>
    <w:p w14:paraId="058F745B" w14:textId="77777777" w:rsidR="00000000" w:rsidRDefault="00B90FE9">
      <w:pPr>
        <w:pStyle w:val="a1"/>
        <w:jc w:val="center"/>
        <w:rPr>
          <w:rtl/>
        </w:rPr>
      </w:pPr>
      <w:bookmarkStart w:id="812" w:name="CQ16431FI0016431T14_01_2004_20_12_56"/>
      <w:bookmarkStart w:id="813" w:name="_Toc75077323"/>
      <w:bookmarkEnd w:id="812"/>
      <w:r>
        <w:rPr>
          <w:rtl/>
        </w:rPr>
        <w:t>672. קנס בגין אי-תשלום על נסיעה בכביש חוצה-ישראל</w:t>
      </w:r>
      <w:bookmarkEnd w:id="813"/>
    </w:p>
    <w:p w14:paraId="6B6F7523" w14:textId="77777777" w:rsidR="00000000" w:rsidRDefault="00B90FE9">
      <w:pPr>
        <w:pStyle w:val="a0"/>
        <w:rPr>
          <w:rtl/>
        </w:rPr>
      </w:pPr>
    </w:p>
    <w:p w14:paraId="2DEDB4C1" w14:textId="77777777" w:rsidR="00000000" w:rsidRDefault="00B90FE9">
      <w:pPr>
        <w:pStyle w:val="a0"/>
        <w:ind w:firstLine="0"/>
        <w:rPr>
          <w:bCs/>
          <w:u w:val="single"/>
        </w:rPr>
      </w:pPr>
      <w:bookmarkStart w:id="814" w:name="ESQ16431"/>
      <w:bookmarkEnd w:id="814"/>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33C1F77" w14:textId="77777777" w:rsidR="00000000" w:rsidRDefault="00B90FE9">
      <w:pPr>
        <w:pStyle w:val="a0"/>
        <w:ind w:firstLine="720"/>
        <w:rPr>
          <w:rFonts w:hint="cs"/>
          <w:rtl/>
        </w:rPr>
      </w:pPr>
      <w:r>
        <w:rPr>
          <w:rtl/>
        </w:rPr>
        <w:t>ביום י' בחשוון התשס"ד (5 בנובמבר 2003):</w:t>
      </w:r>
    </w:p>
    <w:p w14:paraId="048FD96C" w14:textId="77777777" w:rsidR="00000000" w:rsidRDefault="00B90FE9">
      <w:pPr>
        <w:pStyle w:val="a0"/>
        <w:rPr>
          <w:rFonts w:hint="cs"/>
          <w:rtl/>
        </w:rPr>
      </w:pPr>
    </w:p>
    <w:p w14:paraId="1D94B8C3" w14:textId="77777777" w:rsidR="00000000" w:rsidRDefault="00B90FE9">
      <w:pPr>
        <w:pStyle w:val="a0"/>
        <w:rPr>
          <w:rFonts w:hint="cs"/>
        </w:rPr>
      </w:pPr>
    </w:p>
    <w:p w14:paraId="6D80D0FA" w14:textId="77777777" w:rsidR="00000000" w:rsidRDefault="00B90FE9">
      <w:pPr>
        <w:pStyle w:val="a0"/>
        <w:rPr>
          <w:rFonts w:hint="cs"/>
          <w:rtl/>
        </w:rPr>
      </w:pPr>
      <w:r>
        <w:rPr>
          <w:rFonts w:hint="cs"/>
          <w:rtl/>
        </w:rPr>
        <w:t>פורסם, כי מי שאינו משלם בתוך חודש על נסיעה בכביש חוצה-ישראל נקנס ב-63 ש"ח.</w:t>
      </w:r>
      <w:r>
        <w:rPr>
          <w:rFonts w:hint="cs"/>
          <w:rtl/>
        </w:rPr>
        <w:t xml:space="preserve"> </w:t>
      </w:r>
    </w:p>
    <w:p w14:paraId="01DDF33F" w14:textId="77777777" w:rsidR="00000000" w:rsidRDefault="00B90FE9">
      <w:pPr>
        <w:pStyle w:val="a0"/>
        <w:rPr>
          <w:rFonts w:hint="cs"/>
          <w:rtl/>
        </w:rPr>
      </w:pPr>
    </w:p>
    <w:p w14:paraId="3AC96512" w14:textId="77777777" w:rsidR="00000000" w:rsidRDefault="00B90FE9">
      <w:pPr>
        <w:pStyle w:val="a0"/>
        <w:rPr>
          <w:rFonts w:hint="cs"/>
        </w:rPr>
      </w:pPr>
      <w:r>
        <w:rPr>
          <w:rFonts w:hint="cs"/>
          <w:rtl/>
        </w:rPr>
        <w:t xml:space="preserve">לפיכך, נהגת שנסעה בכביש שלוש פעמים ושילמה חוב של 33 ש"ח באיחור, נדרשה לשלם עוד 191 ש"ח. </w:t>
      </w:r>
    </w:p>
    <w:p w14:paraId="5B372B52" w14:textId="77777777" w:rsidR="00000000" w:rsidRDefault="00B90FE9">
      <w:pPr>
        <w:pStyle w:val="a0"/>
      </w:pPr>
    </w:p>
    <w:p w14:paraId="6E85DA14" w14:textId="77777777" w:rsidR="00000000" w:rsidRDefault="00B90FE9">
      <w:pPr>
        <w:pStyle w:val="a0"/>
      </w:pPr>
      <w:r>
        <w:rPr>
          <w:rFonts w:hint="cs"/>
          <w:rtl/>
        </w:rPr>
        <w:t>רצוני לשאול</w:t>
      </w:r>
      <w:r>
        <w:rPr>
          <w:rtl/>
        </w:rPr>
        <w:t>:</w:t>
      </w:r>
    </w:p>
    <w:p w14:paraId="200C23AF" w14:textId="77777777" w:rsidR="00000000" w:rsidRDefault="00B90FE9">
      <w:pPr>
        <w:pStyle w:val="a0"/>
      </w:pPr>
    </w:p>
    <w:p w14:paraId="0CC1B224" w14:textId="77777777" w:rsidR="00000000" w:rsidRDefault="00B90FE9">
      <w:pPr>
        <w:pStyle w:val="a0"/>
        <w:rPr>
          <w:rFonts w:hint="cs"/>
          <w:rtl/>
        </w:rPr>
      </w:pPr>
      <w:r>
        <w:rPr>
          <w:rFonts w:hint="cs"/>
          <w:rtl/>
        </w:rPr>
        <w:t xml:space="preserve">1. האם הידיעות נכונות? </w:t>
      </w:r>
    </w:p>
    <w:p w14:paraId="7DDBC014" w14:textId="77777777" w:rsidR="00000000" w:rsidRDefault="00B90FE9">
      <w:pPr>
        <w:pStyle w:val="a0"/>
        <w:rPr>
          <w:rtl/>
        </w:rPr>
      </w:pPr>
    </w:p>
    <w:p w14:paraId="7264B786" w14:textId="77777777" w:rsidR="00000000" w:rsidRDefault="00B90FE9">
      <w:pPr>
        <w:pStyle w:val="a0"/>
        <w:rPr>
          <w:rFonts w:hint="cs"/>
        </w:rPr>
      </w:pPr>
      <w:r>
        <w:rPr>
          <w:rFonts w:hint="cs"/>
          <w:rtl/>
        </w:rPr>
        <w:t xml:space="preserve">2. אם כן </w:t>
      </w:r>
      <w:r>
        <w:rPr>
          <w:rtl/>
        </w:rPr>
        <w:t>–</w:t>
      </w:r>
      <w:r>
        <w:rPr>
          <w:rFonts w:hint="cs"/>
          <w:rtl/>
        </w:rPr>
        <w:t xml:space="preserve"> </w:t>
      </w:r>
      <w:r>
        <w:rPr>
          <w:rtl/>
        </w:rPr>
        <w:t xml:space="preserve">כיצד נקבע קנס </w:t>
      </w:r>
      <w:r>
        <w:rPr>
          <w:rFonts w:hint="cs"/>
          <w:rtl/>
        </w:rPr>
        <w:t>בסך</w:t>
      </w:r>
      <w:r>
        <w:rPr>
          <w:rtl/>
        </w:rPr>
        <w:t xml:space="preserve"> 63 </w:t>
      </w:r>
      <w:r>
        <w:rPr>
          <w:rFonts w:hint="cs"/>
          <w:rtl/>
        </w:rPr>
        <w:t>ש"ח בגין איחור בתשלום חוב?</w:t>
      </w:r>
    </w:p>
    <w:p w14:paraId="1CE17E0D" w14:textId="77777777" w:rsidR="00000000" w:rsidRDefault="00B90FE9">
      <w:pPr>
        <w:pStyle w:val="a0"/>
        <w:rPr>
          <w:rFonts w:hint="cs"/>
          <w:rtl/>
        </w:rPr>
      </w:pPr>
    </w:p>
    <w:p w14:paraId="11AD81A2" w14:textId="77777777" w:rsidR="00000000" w:rsidRDefault="00B90FE9">
      <w:pPr>
        <w:pStyle w:val="a0"/>
        <w:rPr>
          <w:rFonts w:hint="cs"/>
          <w:rtl/>
        </w:rPr>
      </w:pPr>
      <w:r>
        <w:rPr>
          <w:rFonts w:hint="cs"/>
          <w:rtl/>
        </w:rPr>
        <w:t xml:space="preserve">3. </w:t>
      </w:r>
      <w:r>
        <w:rPr>
          <w:rtl/>
        </w:rPr>
        <w:t>על-פי א</w:t>
      </w:r>
      <w:r>
        <w:rPr>
          <w:rFonts w:hint="cs"/>
          <w:rtl/>
        </w:rPr>
        <w:t>י</w:t>
      </w:r>
      <w:r>
        <w:rPr>
          <w:rtl/>
        </w:rPr>
        <w:t>לו קריטריונים קבעה חברת "דרך</w:t>
      </w:r>
      <w:r>
        <w:rPr>
          <w:rFonts w:hint="cs"/>
          <w:rtl/>
        </w:rPr>
        <w:t xml:space="preserve"> </w:t>
      </w:r>
      <w:r>
        <w:rPr>
          <w:rtl/>
        </w:rPr>
        <w:t>ארץ" את שיעור הקנסות</w:t>
      </w:r>
      <w:r>
        <w:rPr>
          <w:rFonts w:hint="cs"/>
          <w:rtl/>
        </w:rPr>
        <w:t>?</w:t>
      </w:r>
    </w:p>
    <w:p w14:paraId="4852CD36" w14:textId="77777777" w:rsidR="00000000" w:rsidRDefault="00B90FE9">
      <w:pPr>
        <w:pStyle w:val="a0"/>
        <w:rPr>
          <w:rtl/>
        </w:rPr>
      </w:pPr>
    </w:p>
    <w:p w14:paraId="2B9774A6" w14:textId="77777777" w:rsidR="00000000" w:rsidRDefault="00B90FE9">
      <w:pPr>
        <w:pStyle w:val="a0"/>
        <w:rPr>
          <w:rFonts w:hint="cs"/>
          <w:rtl/>
        </w:rPr>
      </w:pPr>
      <w:r>
        <w:rPr>
          <w:rFonts w:hint="cs"/>
          <w:rtl/>
        </w:rPr>
        <w:t>4</w:t>
      </w:r>
      <w:r>
        <w:rPr>
          <w:rFonts w:hint="cs"/>
          <w:rtl/>
        </w:rPr>
        <w:t xml:space="preserve">. </w:t>
      </w:r>
      <w:r>
        <w:rPr>
          <w:rtl/>
        </w:rPr>
        <w:t xml:space="preserve">האם </w:t>
      </w:r>
      <w:r>
        <w:rPr>
          <w:rFonts w:hint="cs"/>
          <w:rtl/>
        </w:rPr>
        <w:t>יופחתו</w:t>
      </w:r>
      <w:r>
        <w:rPr>
          <w:rtl/>
        </w:rPr>
        <w:t xml:space="preserve"> הקנסות</w:t>
      </w:r>
      <w:r>
        <w:rPr>
          <w:rFonts w:hint="cs"/>
          <w:rtl/>
        </w:rPr>
        <w:t>?</w:t>
      </w:r>
    </w:p>
    <w:p w14:paraId="6C62CA96" w14:textId="77777777" w:rsidR="00000000" w:rsidRDefault="00B90FE9">
      <w:pPr>
        <w:pStyle w:val="a0"/>
        <w:rPr>
          <w:rtl/>
        </w:rPr>
      </w:pPr>
    </w:p>
    <w:p w14:paraId="2502C4DF" w14:textId="77777777" w:rsidR="00000000" w:rsidRDefault="00B90FE9">
      <w:pPr>
        <w:pStyle w:val="a0"/>
        <w:ind w:firstLine="0"/>
        <w:rPr>
          <w:rFonts w:hint="cs"/>
          <w:b/>
          <w:bCs/>
          <w:u w:val="single"/>
          <w:rtl/>
        </w:rPr>
      </w:pPr>
      <w:r>
        <w:rPr>
          <w:rFonts w:hint="cs"/>
          <w:b/>
          <w:bCs/>
          <w:u w:val="single"/>
          <w:rtl/>
        </w:rPr>
        <w:t>תשובת שר התחבורה אביגדור ליברמן:</w:t>
      </w:r>
    </w:p>
    <w:p w14:paraId="76475389" w14:textId="77777777" w:rsidR="00000000" w:rsidRDefault="00B90FE9">
      <w:pPr>
        <w:pStyle w:val="a0"/>
        <w:ind w:firstLine="0"/>
        <w:rPr>
          <w:rFonts w:hint="cs"/>
          <w:b/>
          <w:bCs/>
          <w:rtl/>
        </w:rPr>
      </w:pPr>
      <w:r>
        <w:rPr>
          <w:rFonts w:hint="cs"/>
          <w:b/>
          <w:bCs/>
          <w:rtl/>
        </w:rPr>
        <w:t>(לא נקראה, נמסרה לפרוטוקול)</w:t>
      </w:r>
    </w:p>
    <w:p w14:paraId="295C9546" w14:textId="77777777" w:rsidR="00000000" w:rsidRDefault="00B90FE9">
      <w:pPr>
        <w:pStyle w:val="a0"/>
        <w:rPr>
          <w:rFonts w:hint="cs"/>
          <w:rtl/>
        </w:rPr>
      </w:pPr>
    </w:p>
    <w:p w14:paraId="5FD7647C" w14:textId="77777777" w:rsidR="00000000" w:rsidRDefault="00B90FE9">
      <w:pPr>
        <w:pStyle w:val="a0"/>
        <w:rPr>
          <w:rFonts w:hint="cs"/>
          <w:rtl/>
        </w:rPr>
      </w:pPr>
      <w:r>
        <w:rPr>
          <w:rFonts w:hint="cs"/>
          <w:rtl/>
        </w:rPr>
        <w:t>1-4. הנסיעה בכביש חוצה-ישראל הינה חופשית, ללא מחסומים וללא נקודות גבייה בכניסות אליו וביציאות ממנו. בעליו של כלי רכב העולה על הכביש, שהינו כביש אגרה, מקבל בכל חודש חשבון  ל</w:t>
      </w:r>
      <w:r>
        <w:rPr>
          <w:rFonts w:hint="cs"/>
          <w:rtl/>
        </w:rPr>
        <w:t>תשלום על הנסיעות שביצע בחודש החולף. מי שנרשם כמנוי עם תג, פסקל, או כמנוי  וידיאו, חשבונו מחויב ישירות על-ידי הוראת חיוב, או כרטיס אשראי, ועליו, כמובן, לא חלים קנסות כלשהם. לקוחות מזדמנים, שאינם מנויים, מספר הרכב שלהם מצולם, בעליו מזוהה במשרד הרישוי, והוא מ</w:t>
      </w:r>
      <w:r>
        <w:rPr>
          <w:rFonts w:hint="cs"/>
          <w:rtl/>
        </w:rPr>
        <w:t>קבל חשבון לביתו. ללקוח כזה ניתנים, לפי החוק, 15 יום לתשלום החשבון.</w:t>
      </w:r>
    </w:p>
    <w:p w14:paraId="6536E2E1" w14:textId="77777777" w:rsidR="00000000" w:rsidRDefault="00B90FE9">
      <w:pPr>
        <w:pStyle w:val="a0"/>
        <w:rPr>
          <w:rFonts w:hint="cs"/>
          <w:rtl/>
        </w:rPr>
      </w:pPr>
    </w:p>
    <w:p w14:paraId="05AAB8EB" w14:textId="77777777" w:rsidR="00000000" w:rsidRDefault="00B90FE9">
      <w:pPr>
        <w:pStyle w:val="a0"/>
        <w:rPr>
          <w:rFonts w:hint="cs"/>
          <w:rtl/>
        </w:rPr>
      </w:pPr>
      <w:r>
        <w:rPr>
          <w:rFonts w:hint="cs"/>
          <w:rtl/>
        </w:rPr>
        <w:t>אם הלקוח לא משלם, נשלח לו חשבון נוסף בדואר רשום בצירוף חיוב בגין אי-תשלום במועד, בסך 32 ש"ח,  בתוספת מע"מ, וזאת במקום 54 ש"ח, בתוספת מע"מ, שהזכיין רשאי לגבות לפי התקנות. לחשבון זה מצורפת ה</w:t>
      </w:r>
      <w:r>
        <w:rPr>
          <w:rFonts w:hint="cs"/>
          <w:rtl/>
        </w:rPr>
        <w:t>ודעה, שלפיה אם מקבל החשבון ישלם את החשבון המקורי, ללא קנס, בתוך חודש, יבוטל הקנס; אם לא, הסכומים הולכים וגדלים.</w:t>
      </w:r>
    </w:p>
    <w:p w14:paraId="0184C76C" w14:textId="77777777" w:rsidR="00000000" w:rsidRDefault="00B90FE9">
      <w:pPr>
        <w:pStyle w:val="a0"/>
        <w:rPr>
          <w:rFonts w:hint="cs"/>
          <w:rtl/>
        </w:rPr>
      </w:pPr>
    </w:p>
    <w:p w14:paraId="5DE3289D" w14:textId="77777777" w:rsidR="00000000" w:rsidRDefault="00B90FE9">
      <w:pPr>
        <w:pStyle w:val="a0"/>
        <w:rPr>
          <w:rFonts w:hint="cs"/>
          <w:rtl/>
        </w:rPr>
      </w:pPr>
      <w:r>
        <w:rPr>
          <w:rFonts w:hint="cs"/>
          <w:rtl/>
        </w:rPr>
        <w:t>המחוקק קבע סכומים גבוהים יחסית, כדי למנוע מצב נורמטיבי של אי-תשלום חשבונות במועד  והתעלמות מהחשבונות שנשלחו ללקוח, דבר שהיה מעמיס על מערכת הגבי</w:t>
      </w:r>
      <w:r>
        <w:rPr>
          <w:rFonts w:hint="cs"/>
          <w:rtl/>
        </w:rPr>
        <w:t xml:space="preserve">יה וגורם לתשלומי יתר של הנוסעים המשלמים במועד </w:t>
      </w:r>
      <w:r>
        <w:rPr>
          <w:rtl/>
        </w:rPr>
        <w:t>–</w:t>
      </w:r>
      <w:r>
        <w:rPr>
          <w:rFonts w:hint="cs"/>
          <w:rtl/>
        </w:rPr>
        <w:t xml:space="preserve"> העלאת מחיר האגרה.</w:t>
      </w:r>
    </w:p>
    <w:p w14:paraId="6E99F995" w14:textId="77777777" w:rsidR="00000000" w:rsidRDefault="00B90FE9">
      <w:pPr>
        <w:pStyle w:val="a0"/>
        <w:rPr>
          <w:rFonts w:hint="cs"/>
          <w:rtl/>
        </w:rPr>
      </w:pPr>
    </w:p>
    <w:p w14:paraId="2408B9AC" w14:textId="77777777" w:rsidR="00000000" w:rsidRDefault="00B90FE9">
      <w:pPr>
        <w:pStyle w:val="a0"/>
        <w:rPr>
          <w:rFonts w:hint="cs"/>
          <w:rtl/>
        </w:rPr>
      </w:pPr>
      <w:r>
        <w:rPr>
          <w:rFonts w:hint="cs"/>
          <w:rtl/>
        </w:rPr>
        <w:t>ניתן לציין, כי יותר ויותר משתמשים בכביש מצטרפים כמנויים ונמנעים בכך ממצב של אי-תשלום חשבון במועד ותשלום קנסות ותשלומי יתר. בנוסף, גם עלות נסיעתם נמוכה במחצית מעלות נסיעתם של מי שאינם מנויים</w:t>
      </w:r>
      <w:r>
        <w:rPr>
          <w:rFonts w:hint="cs"/>
          <w:rtl/>
        </w:rPr>
        <w:t>.</w:t>
      </w:r>
    </w:p>
    <w:p w14:paraId="7DC7CEBA" w14:textId="77777777" w:rsidR="00000000" w:rsidRDefault="00B90FE9">
      <w:pPr>
        <w:pStyle w:val="a0"/>
        <w:rPr>
          <w:rFonts w:hint="cs"/>
          <w:rtl/>
        </w:rPr>
      </w:pPr>
    </w:p>
    <w:p w14:paraId="7552AE34" w14:textId="77777777" w:rsidR="00000000" w:rsidRDefault="00B90FE9">
      <w:pPr>
        <w:pStyle w:val="a0"/>
        <w:rPr>
          <w:rFonts w:hint="cs"/>
          <w:rtl/>
        </w:rPr>
      </w:pPr>
      <w:r>
        <w:rPr>
          <w:rFonts w:hint="cs"/>
          <w:rtl/>
        </w:rPr>
        <w:t>בפועל, סוגיית הקנסות - אף-על-פי שהם מחושבים בהתאם לתקנות שאישרה הכנסת - ידועה, ובין השאר, ועדת הכלכלה של הכנסת דנה בנושא לפני שבועות מספר.</w:t>
      </w:r>
    </w:p>
    <w:p w14:paraId="7FF1EBCF" w14:textId="77777777" w:rsidR="00000000" w:rsidRDefault="00B90FE9">
      <w:pPr>
        <w:pStyle w:val="a0"/>
        <w:rPr>
          <w:rFonts w:hint="cs"/>
          <w:rtl/>
        </w:rPr>
      </w:pPr>
    </w:p>
    <w:p w14:paraId="7EF06C31" w14:textId="77777777" w:rsidR="00000000" w:rsidRDefault="00B90FE9">
      <w:pPr>
        <w:pStyle w:val="a0"/>
        <w:rPr>
          <w:rFonts w:hint="cs"/>
          <w:rtl/>
        </w:rPr>
      </w:pPr>
      <w:r>
        <w:rPr>
          <w:rFonts w:hint="cs"/>
          <w:rtl/>
        </w:rPr>
        <w:t>חברת "דרך ארץ" התבקשה למסור לוועדה הצעה לחישוב אחר של הקנסות. במקביל הוקמו על-ידי שר המשפטים, לפי בקשתי, ועדות ער</w:t>
      </w:r>
      <w:r>
        <w:rPr>
          <w:rFonts w:hint="cs"/>
          <w:rtl/>
        </w:rPr>
        <w:t>ר שאליהן יכולים לגשת אזרחים המעוניינים לערער על גובה הקנס. לדוגמה, לאחרונה בוטל קנס של 7,500 ש"ח.</w:t>
      </w:r>
    </w:p>
    <w:p w14:paraId="687387B6" w14:textId="77777777" w:rsidR="00000000" w:rsidRDefault="00B90FE9">
      <w:pPr>
        <w:pStyle w:val="a0"/>
        <w:rPr>
          <w:rFonts w:hint="cs"/>
          <w:rtl/>
        </w:rPr>
      </w:pPr>
    </w:p>
    <w:p w14:paraId="332A5152" w14:textId="77777777" w:rsidR="00000000" w:rsidRDefault="00B90FE9">
      <w:pPr>
        <w:pStyle w:val="af1"/>
        <w:rPr>
          <w:rtl/>
        </w:rPr>
      </w:pPr>
      <w:r>
        <w:rPr>
          <w:rtl/>
        </w:rPr>
        <w:t xml:space="preserve">היו"ר </w:t>
      </w:r>
      <w:r>
        <w:rPr>
          <w:rFonts w:hint="cs"/>
          <w:rtl/>
        </w:rPr>
        <w:t>אתי לבני</w:t>
      </w:r>
      <w:r>
        <w:rPr>
          <w:rtl/>
        </w:rPr>
        <w:t>:</w:t>
      </w:r>
    </w:p>
    <w:p w14:paraId="797E8875" w14:textId="77777777" w:rsidR="00000000" w:rsidRDefault="00B90FE9">
      <w:pPr>
        <w:pStyle w:val="a0"/>
        <w:rPr>
          <w:rtl/>
        </w:rPr>
      </w:pPr>
    </w:p>
    <w:p w14:paraId="0645F043" w14:textId="77777777" w:rsidR="00000000" w:rsidRDefault="00B90FE9">
      <w:pPr>
        <w:pStyle w:val="a0"/>
        <w:rPr>
          <w:rFonts w:hint="cs"/>
          <w:rtl/>
        </w:rPr>
      </w:pPr>
      <w:r>
        <w:rPr>
          <w:rFonts w:hint="cs"/>
          <w:rtl/>
        </w:rPr>
        <w:t>תודה רבה לשר התחבורה. אנחנו עוברים להמשך סדר-היום.</w:t>
      </w:r>
    </w:p>
    <w:p w14:paraId="441EE247" w14:textId="77777777" w:rsidR="00000000" w:rsidRDefault="00B90FE9">
      <w:pPr>
        <w:pStyle w:val="a0"/>
        <w:ind w:firstLine="0"/>
        <w:rPr>
          <w:rFonts w:hint="cs"/>
          <w:rtl/>
        </w:rPr>
      </w:pPr>
    </w:p>
    <w:p w14:paraId="6FDB9083" w14:textId="77777777" w:rsidR="00000000" w:rsidRDefault="00B90FE9">
      <w:pPr>
        <w:pStyle w:val="af0"/>
        <w:rPr>
          <w:rtl/>
        </w:rPr>
      </w:pPr>
      <w:r>
        <w:rPr>
          <w:rFonts w:hint="eastAsia"/>
          <w:rtl/>
        </w:rPr>
        <w:t>נסים</w:t>
      </w:r>
      <w:r>
        <w:rPr>
          <w:rtl/>
        </w:rPr>
        <w:t xml:space="preserve"> זאב (ש"ס):</w:t>
      </w:r>
    </w:p>
    <w:p w14:paraId="5543DFCF" w14:textId="77777777" w:rsidR="00000000" w:rsidRDefault="00B90FE9">
      <w:pPr>
        <w:pStyle w:val="a0"/>
        <w:rPr>
          <w:rFonts w:hint="cs"/>
          <w:rtl/>
        </w:rPr>
      </w:pPr>
    </w:p>
    <w:p w14:paraId="27EDE988" w14:textId="77777777" w:rsidR="00000000" w:rsidRDefault="00B90FE9">
      <w:pPr>
        <w:pStyle w:val="a0"/>
        <w:rPr>
          <w:rFonts w:hint="cs"/>
          <w:rtl/>
        </w:rPr>
      </w:pPr>
      <w:r>
        <w:rPr>
          <w:rFonts w:hint="cs"/>
          <w:rtl/>
        </w:rPr>
        <w:t>מה עם השאילתא שלי? שינו את הסדר, עם כל הכבוד.</w:t>
      </w:r>
    </w:p>
    <w:p w14:paraId="6D24DE5F" w14:textId="77777777" w:rsidR="00000000" w:rsidRDefault="00B90FE9">
      <w:pPr>
        <w:pStyle w:val="a0"/>
        <w:ind w:firstLine="0"/>
        <w:rPr>
          <w:rFonts w:hint="cs"/>
          <w:rtl/>
        </w:rPr>
      </w:pPr>
    </w:p>
    <w:p w14:paraId="3A73C5CB" w14:textId="77777777" w:rsidR="00000000" w:rsidRDefault="00B90FE9">
      <w:pPr>
        <w:pStyle w:val="af1"/>
        <w:rPr>
          <w:rtl/>
        </w:rPr>
      </w:pPr>
      <w:r>
        <w:rPr>
          <w:rtl/>
        </w:rPr>
        <w:t xml:space="preserve">היו"ר </w:t>
      </w:r>
      <w:r>
        <w:rPr>
          <w:rFonts w:hint="cs"/>
          <w:rtl/>
        </w:rPr>
        <w:t>אתי לבני</w:t>
      </w:r>
      <w:r>
        <w:rPr>
          <w:rtl/>
        </w:rPr>
        <w:t>:</w:t>
      </w:r>
    </w:p>
    <w:p w14:paraId="0677CA27" w14:textId="77777777" w:rsidR="00000000" w:rsidRDefault="00B90FE9">
      <w:pPr>
        <w:pStyle w:val="a0"/>
        <w:rPr>
          <w:rtl/>
        </w:rPr>
      </w:pPr>
    </w:p>
    <w:p w14:paraId="3C92DFA2" w14:textId="77777777" w:rsidR="00000000" w:rsidRDefault="00B90FE9">
      <w:pPr>
        <w:pStyle w:val="a0"/>
        <w:rPr>
          <w:rFonts w:hint="cs"/>
          <w:rtl/>
        </w:rPr>
      </w:pPr>
      <w:r>
        <w:rPr>
          <w:rFonts w:hint="cs"/>
          <w:rtl/>
        </w:rPr>
        <w:t xml:space="preserve">אף אחד </w:t>
      </w:r>
      <w:r>
        <w:rPr>
          <w:rFonts w:hint="cs"/>
          <w:rtl/>
        </w:rPr>
        <w:t>לא שינה שום סדר.</w:t>
      </w:r>
    </w:p>
    <w:p w14:paraId="699A1CCC" w14:textId="77777777" w:rsidR="00000000" w:rsidRDefault="00B90FE9">
      <w:pPr>
        <w:pStyle w:val="a0"/>
        <w:ind w:firstLine="0"/>
        <w:rPr>
          <w:rFonts w:hint="cs"/>
          <w:rtl/>
        </w:rPr>
      </w:pPr>
    </w:p>
    <w:p w14:paraId="584F9ADF" w14:textId="77777777" w:rsidR="00000000" w:rsidRDefault="00B90FE9">
      <w:pPr>
        <w:pStyle w:val="af0"/>
        <w:rPr>
          <w:rtl/>
        </w:rPr>
      </w:pPr>
      <w:r>
        <w:rPr>
          <w:rFonts w:hint="eastAsia"/>
          <w:rtl/>
        </w:rPr>
        <w:t>נסים</w:t>
      </w:r>
      <w:r>
        <w:rPr>
          <w:rtl/>
        </w:rPr>
        <w:t xml:space="preserve"> זאב (ש"ס):</w:t>
      </w:r>
    </w:p>
    <w:p w14:paraId="00F531E9" w14:textId="77777777" w:rsidR="00000000" w:rsidRDefault="00B90FE9">
      <w:pPr>
        <w:pStyle w:val="a0"/>
        <w:rPr>
          <w:rFonts w:hint="cs"/>
          <w:rtl/>
        </w:rPr>
      </w:pPr>
    </w:p>
    <w:p w14:paraId="59886367" w14:textId="77777777" w:rsidR="00000000" w:rsidRDefault="00B90FE9">
      <w:pPr>
        <w:pStyle w:val="a0"/>
        <w:rPr>
          <w:rFonts w:hint="cs"/>
          <w:rtl/>
        </w:rPr>
      </w:pPr>
      <w:r>
        <w:rPr>
          <w:rFonts w:hint="cs"/>
          <w:rtl/>
        </w:rPr>
        <w:t>אני מצטער, זה אפילו לא מעודכן במחשב.</w:t>
      </w:r>
    </w:p>
    <w:p w14:paraId="605A4341" w14:textId="77777777" w:rsidR="00000000" w:rsidRDefault="00B90FE9">
      <w:pPr>
        <w:pStyle w:val="a0"/>
        <w:ind w:firstLine="0"/>
        <w:rPr>
          <w:rFonts w:hint="cs"/>
          <w:rtl/>
        </w:rPr>
      </w:pPr>
    </w:p>
    <w:p w14:paraId="01D2FBF2" w14:textId="77777777" w:rsidR="00000000" w:rsidRDefault="00B90FE9">
      <w:pPr>
        <w:pStyle w:val="af1"/>
        <w:rPr>
          <w:rtl/>
        </w:rPr>
      </w:pPr>
      <w:r>
        <w:rPr>
          <w:rtl/>
        </w:rPr>
        <w:t xml:space="preserve">היו"ר </w:t>
      </w:r>
      <w:r>
        <w:rPr>
          <w:rFonts w:hint="cs"/>
          <w:rtl/>
        </w:rPr>
        <w:t>אתי לבני</w:t>
      </w:r>
      <w:r>
        <w:rPr>
          <w:rtl/>
        </w:rPr>
        <w:t>:</w:t>
      </w:r>
    </w:p>
    <w:p w14:paraId="16181289" w14:textId="77777777" w:rsidR="00000000" w:rsidRDefault="00B90FE9">
      <w:pPr>
        <w:pStyle w:val="a0"/>
        <w:rPr>
          <w:rtl/>
        </w:rPr>
      </w:pPr>
    </w:p>
    <w:p w14:paraId="348BDE46" w14:textId="77777777" w:rsidR="00000000" w:rsidRDefault="00B90FE9">
      <w:pPr>
        <w:pStyle w:val="a0"/>
        <w:rPr>
          <w:rFonts w:hint="cs"/>
          <w:rtl/>
        </w:rPr>
      </w:pPr>
      <w:r>
        <w:rPr>
          <w:rFonts w:hint="cs"/>
          <w:rtl/>
        </w:rPr>
        <w:t>טוב, אם כבוד השר מוכן, נחזור לשאילתא של חבר הכנסת זאב, שאילתא מס' 563 - תאונות דרכים.</w:t>
      </w:r>
    </w:p>
    <w:p w14:paraId="74DAFF5D" w14:textId="77777777" w:rsidR="00000000" w:rsidRDefault="00B90FE9">
      <w:pPr>
        <w:pStyle w:val="a0"/>
        <w:ind w:firstLine="0"/>
        <w:rPr>
          <w:rFonts w:hint="cs"/>
          <w:rtl/>
        </w:rPr>
      </w:pPr>
    </w:p>
    <w:p w14:paraId="10838E1F" w14:textId="77777777" w:rsidR="00000000" w:rsidRDefault="00B90FE9">
      <w:pPr>
        <w:pStyle w:val="a0"/>
        <w:rPr>
          <w:rFonts w:hint="cs"/>
        </w:rPr>
      </w:pPr>
      <w:bookmarkStart w:id="815" w:name="CQ14833FI0014833T14_01_2004_20_16_13"/>
      <w:bookmarkEnd w:id="815"/>
    </w:p>
    <w:p w14:paraId="21EFEE24" w14:textId="77777777" w:rsidR="00000000" w:rsidRDefault="00B90FE9">
      <w:pPr>
        <w:pStyle w:val="a"/>
        <w:rPr>
          <w:rtl/>
        </w:rPr>
      </w:pPr>
      <w:bookmarkStart w:id="816" w:name="FS000000427T14_01_2004_20_16_21"/>
      <w:bookmarkStart w:id="817" w:name="_Toc75077324"/>
      <w:bookmarkEnd w:id="816"/>
      <w:r>
        <w:rPr>
          <w:rFonts w:hint="eastAsia"/>
          <w:rtl/>
        </w:rPr>
        <w:t>שר</w:t>
      </w:r>
      <w:r>
        <w:rPr>
          <w:rtl/>
        </w:rPr>
        <w:t xml:space="preserve"> התחבורה אביגדור ליברמן:</w:t>
      </w:r>
      <w:bookmarkEnd w:id="817"/>
    </w:p>
    <w:p w14:paraId="0C8F9B5F" w14:textId="77777777" w:rsidR="00000000" w:rsidRDefault="00B90FE9">
      <w:pPr>
        <w:pStyle w:val="a0"/>
        <w:ind w:firstLine="0"/>
        <w:rPr>
          <w:rFonts w:hint="cs"/>
          <w:rtl/>
        </w:rPr>
      </w:pPr>
    </w:p>
    <w:p w14:paraId="7C483924" w14:textId="77777777" w:rsidR="00000000" w:rsidRDefault="00B90FE9">
      <w:pPr>
        <w:pStyle w:val="a0"/>
        <w:rPr>
          <w:rFonts w:hint="cs"/>
          <w:rtl/>
        </w:rPr>
      </w:pPr>
      <w:r>
        <w:rPr>
          <w:rFonts w:hint="cs"/>
          <w:rtl/>
        </w:rPr>
        <w:t>(קורא את התשובה על השאילתא, ראה לעיל.)</w:t>
      </w:r>
    </w:p>
    <w:p w14:paraId="79C50BAB" w14:textId="77777777" w:rsidR="00000000" w:rsidRDefault="00B90FE9">
      <w:pPr>
        <w:pStyle w:val="a0"/>
        <w:ind w:firstLine="0"/>
        <w:rPr>
          <w:rFonts w:hint="cs"/>
          <w:rtl/>
        </w:rPr>
      </w:pPr>
      <w:r>
        <w:rPr>
          <w:rFonts w:hint="cs"/>
          <w:rtl/>
        </w:rPr>
        <w:t xml:space="preserve"> </w:t>
      </w:r>
    </w:p>
    <w:p w14:paraId="175D870D" w14:textId="77777777" w:rsidR="00000000" w:rsidRDefault="00B90FE9">
      <w:pPr>
        <w:pStyle w:val="a0"/>
        <w:rPr>
          <w:rFonts w:hint="cs"/>
          <w:rtl/>
        </w:rPr>
      </w:pPr>
      <w:r>
        <w:rPr>
          <w:rFonts w:hint="cs"/>
          <w:rtl/>
        </w:rPr>
        <w:t>ראשית, כמ</w:t>
      </w:r>
      <w:r>
        <w:rPr>
          <w:rFonts w:hint="cs"/>
          <w:rtl/>
        </w:rPr>
        <w:t>ו שאתה זוכר, המסקנה בוועדה הפרלמנטרית היתה העדר תיאום בין הגופים העוסקים בנושא. אני חושב שאנחנו יישמנו את זה במלואו. היום אין מאבקי כוח, יש מטה אחד שמתכנס בכל יום חמישי, והוא מייצג שני גופים עיקריים - הרשות הלאומית ומשטרת התנועה.</w:t>
      </w:r>
    </w:p>
    <w:p w14:paraId="7A12AECC" w14:textId="77777777" w:rsidR="00000000" w:rsidRDefault="00B90FE9">
      <w:pPr>
        <w:pStyle w:val="a0"/>
        <w:rPr>
          <w:rFonts w:hint="cs"/>
          <w:rtl/>
        </w:rPr>
      </w:pPr>
    </w:p>
    <w:p w14:paraId="39C8C757" w14:textId="77777777" w:rsidR="00000000" w:rsidRDefault="00B90FE9">
      <w:pPr>
        <w:pStyle w:val="a0"/>
        <w:rPr>
          <w:rFonts w:hint="cs"/>
          <w:rtl/>
        </w:rPr>
      </w:pPr>
      <w:r>
        <w:rPr>
          <w:rFonts w:hint="cs"/>
          <w:rtl/>
        </w:rPr>
        <w:t>דוח-לנגנטל הצביע על עוד כ</w:t>
      </w:r>
      <w:r>
        <w:rPr>
          <w:rFonts w:hint="cs"/>
          <w:rtl/>
        </w:rPr>
        <w:t>מה ליקויים וצרכים, כמו למשל מגרשי החלקה, מגרשי אימונים, והעניין הזה עבר בכנסת ואנחנו מיישמים אותו.</w:t>
      </w:r>
    </w:p>
    <w:p w14:paraId="66941890" w14:textId="77777777" w:rsidR="00000000" w:rsidRDefault="00B90FE9">
      <w:pPr>
        <w:pStyle w:val="a0"/>
        <w:rPr>
          <w:rFonts w:hint="cs"/>
          <w:rtl/>
        </w:rPr>
      </w:pPr>
    </w:p>
    <w:p w14:paraId="5A7F42D9" w14:textId="77777777" w:rsidR="00000000" w:rsidRDefault="00B90FE9">
      <w:pPr>
        <w:pStyle w:val="a0"/>
        <w:rPr>
          <w:rFonts w:hint="cs"/>
          <w:rtl/>
        </w:rPr>
      </w:pPr>
      <w:r>
        <w:rPr>
          <w:rFonts w:hint="cs"/>
          <w:rtl/>
        </w:rPr>
        <w:t>בתחום האכיפה האלקטרונית, הרשות הלאומית לבטיחות בדרכים מקדמת הצטיידות של משטרת ישראל במצלמות מהירות חדשות, שיוצבו במקומות נבחרים בכבישי ישראל, כדי להקים בקרה</w:t>
      </w:r>
      <w:r>
        <w:rPr>
          <w:rFonts w:hint="cs"/>
          <w:rtl/>
        </w:rPr>
        <w:t xml:space="preserve"> מיטבית על מהירות הנסיעה. אם היום יש 42, 43 מצלמות, אנחנו מדברים על עוד 300 מצלמות מהירות ומצלמות רמזור, שייתנו פתרון לאכיפה האלקטרונית.</w:t>
      </w:r>
    </w:p>
    <w:p w14:paraId="5F34664E" w14:textId="77777777" w:rsidR="00000000" w:rsidRDefault="00B90FE9">
      <w:pPr>
        <w:pStyle w:val="a0"/>
        <w:rPr>
          <w:rFonts w:hint="cs"/>
          <w:rtl/>
        </w:rPr>
      </w:pPr>
    </w:p>
    <w:p w14:paraId="7845B89E" w14:textId="77777777" w:rsidR="00000000" w:rsidRDefault="00B90FE9">
      <w:pPr>
        <w:pStyle w:val="a0"/>
        <w:rPr>
          <w:rFonts w:hint="cs"/>
          <w:rtl/>
        </w:rPr>
      </w:pPr>
      <w:r>
        <w:rPr>
          <w:rFonts w:hint="cs"/>
          <w:rtl/>
        </w:rPr>
        <w:t>אושר בוועדת הכלכלה תיקון לפקודת התעבורה, המאפשר השבתת רכב על עבירות שקשורות בנהיגה בהשפעת סמים, אלכוהול, פריצה של מחסו</w:t>
      </w:r>
      <w:r>
        <w:rPr>
          <w:rFonts w:hint="cs"/>
          <w:rtl/>
        </w:rPr>
        <w:t xml:space="preserve">ם רכבת וכך הלאה. תהיה אפשרות לקצין המשטרה להשבית את כלי הרכב במקום ברמה האדמיניסטרטיבית ל-60 יום. </w:t>
      </w:r>
    </w:p>
    <w:p w14:paraId="25C87006" w14:textId="77777777" w:rsidR="00000000" w:rsidRDefault="00B90FE9">
      <w:pPr>
        <w:pStyle w:val="a0"/>
        <w:rPr>
          <w:rFonts w:hint="cs"/>
          <w:rtl/>
        </w:rPr>
      </w:pPr>
    </w:p>
    <w:p w14:paraId="157E5BF1" w14:textId="77777777" w:rsidR="00000000" w:rsidRDefault="00B90FE9">
      <w:pPr>
        <w:pStyle w:val="a0"/>
        <w:rPr>
          <w:rFonts w:hint="cs"/>
          <w:rtl/>
        </w:rPr>
      </w:pPr>
      <w:r>
        <w:rPr>
          <w:rFonts w:hint="cs"/>
          <w:rtl/>
        </w:rPr>
        <w:t>בקרוב תובא לוועדת השרים לחקיקה חקיקה בעניין תקופת ליווי נהג חדש - הגדלת תקופת הליווי של הנהג הצעיר החדש עד גיל 24 לשישה חודשים, ונהג אחר לשלושה חודשים, והגב</w:t>
      </w:r>
      <w:r>
        <w:rPr>
          <w:rFonts w:hint="cs"/>
          <w:rtl/>
        </w:rPr>
        <w:t xml:space="preserve">לת מספר הנוסעים שיוכל להסיע נהג חדש. </w:t>
      </w:r>
    </w:p>
    <w:p w14:paraId="2B99E426" w14:textId="77777777" w:rsidR="00000000" w:rsidRDefault="00B90FE9">
      <w:pPr>
        <w:pStyle w:val="a0"/>
        <w:rPr>
          <w:rFonts w:hint="cs"/>
          <w:rtl/>
        </w:rPr>
      </w:pPr>
    </w:p>
    <w:p w14:paraId="49D2571A" w14:textId="77777777" w:rsidR="00000000" w:rsidRDefault="00B90FE9">
      <w:pPr>
        <w:pStyle w:val="a0"/>
        <w:rPr>
          <w:rFonts w:hint="cs"/>
          <w:rtl/>
        </w:rPr>
      </w:pPr>
      <w:r>
        <w:rPr>
          <w:rFonts w:hint="cs"/>
          <w:rtl/>
        </w:rPr>
        <w:t>בתאריך 26 בינואר 2004 יובא לאישור ועדת הכלכלה קובץ נוסף של תקנות, ביניהן תקנות המחייבות בדיקות רפואיות, כולל ראייה, לצורך חידוש רשיון בגיל 40, וכן תקנות בדבר הסעת תלמידים.</w:t>
      </w:r>
    </w:p>
    <w:p w14:paraId="25645D5C" w14:textId="77777777" w:rsidR="00000000" w:rsidRDefault="00B90FE9">
      <w:pPr>
        <w:pStyle w:val="a0"/>
        <w:rPr>
          <w:rFonts w:hint="cs"/>
          <w:rtl/>
        </w:rPr>
      </w:pPr>
    </w:p>
    <w:p w14:paraId="165E4EE4" w14:textId="77777777" w:rsidR="00000000" w:rsidRDefault="00B90FE9">
      <w:pPr>
        <w:pStyle w:val="a0"/>
        <w:rPr>
          <w:rFonts w:hint="cs"/>
          <w:rtl/>
        </w:rPr>
      </w:pPr>
      <w:r>
        <w:rPr>
          <w:rFonts w:hint="cs"/>
          <w:rtl/>
        </w:rPr>
        <w:t>ועדת הכלכלה אישרה תקנות המחייבות רכבים המובי</w:t>
      </w:r>
      <w:r>
        <w:rPr>
          <w:rFonts w:hint="cs"/>
          <w:rtl/>
        </w:rPr>
        <w:t>לים חומרים מסוכנים בהתקנת מכשיר איתור ואיכון ברכב. קוים בוועדת הכלכלה דיון ראשון, מתוך כמה דיונים, בעניין התאמת התקינה בישראל לתקינה האירופית, התאמת דרגות הנהיגה, סיווגי רכב והעומסים המותרים על הסרנים למקובל באירופה. בלשכה המשפטית במשרדי מכינים חקיקה בעניי</w:t>
      </w:r>
      <w:r>
        <w:rPr>
          <w:rFonts w:hint="cs"/>
          <w:rtl/>
        </w:rPr>
        <w:t>ן תוכנית להכשרת נהגי רכב כבד, בהתניית רשיון נהיגה בתקופת ההתמחות בסוגי הובלה שונים והדרכה על-ידי נהג מנוסה.</w:t>
      </w:r>
    </w:p>
    <w:p w14:paraId="3B054AB5" w14:textId="77777777" w:rsidR="00000000" w:rsidRDefault="00B90FE9">
      <w:pPr>
        <w:pStyle w:val="a0"/>
        <w:rPr>
          <w:rFonts w:hint="cs"/>
          <w:rtl/>
        </w:rPr>
      </w:pPr>
    </w:p>
    <w:p w14:paraId="550FDF57" w14:textId="77777777" w:rsidR="00000000" w:rsidRDefault="00B90FE9">
      <w:pPr>
        <w:pStyle w:val="a0"/>
        <w:rPr>
          <w:rFonts w:hint="cs"/>
          <w:rtl/>
        </w:rPr>
      </w:pPr>
      <w:r>
        <w:rPr>
          <w:rFonts w:hint="cs"/>
          <w:rtl/>
        </w:rPr>
        <w:t xml:space="preserve">מכשיר הטכוגרף </w:t>
      </w:r>
      <w:r>
        <w:rPr>
          <w:rtl/>
        </w:rPr>
        <w:t>–</w:t>
      </w:r>
      <w:r>
        <w:rPr>
          <w:rFonts w:hint="cs"/>
          <w:rtl/>
        </w:rPr>
        <w:t xml:space="preserve"> בינואר 2003 פורסם תיקון לתקנה 364ד לתקנות התעבורה, שמחייב החזקת דיסקה תקינה ונקייה, מפתח למכשיר הטכוגרף, ניהול יומן נסיעה אישי, כלל</w:t>
      </w:r>
      <w:r>
        <w:rPr>
          <w:rFonts w:hint="cs"/>
          <w:rtl/>
        </w:rPr>
        <w:t xml:space="preserve">ים לשימוש בדיסקה היומית והשבועית ואופן כיול המכשיר. כמו כן אנחנו מיישמים, כפי שאמרתי לא אחת, דוחות נוספים, המתייחסים לדוח-סגיס, העוסק במשאיות ונהגי משאיות ולדוח מבקר המדינה. </w:t>
      </w:r>
    </w:p>
    <w:p w14:paraId="5CF7E16C" w14:textId="77777777" w:rsidR="00000000" w:rsidRDefault="00B90FE9">
      <w:pPr>
        <w:pStyle w:val="a0"/>
        <w:rPr>
          <w:rFonts w:hint="cs"/>
          <w:rtl/>
        </w:rPr>
      </w:pPr>
    </w:p>
    <w:p w14:paraId="2C8FDDC1" w14:textId="77777777" w:rsidR="00000000" w:rsidRDefault="00B90FE9">
      <w:pPr>
        <w:pStyle w:val="a0"/>
        <w:rPr>
          <w:rFonts w:hint="cs"/>
          <w:rtl/>
        </w:rPr>
      </w:pPr>
      <w:r>
        <w:rPr>
          <w:rFonts w:hint="cs"/>
          <w:rtl/>
        </w:rPr>
        <w:t>אני חושב שאנחנו באמת מקפידים. יש לנו כל שבועיים דיווח על הסטטוס של כל המסקנות, ו</w:t>
      </w:r>
      <w:r>
        <w:rPr>
          <w:rFonts w:hint="cs"/>
          <w:rtl/>
        </w:rPr>
        <w:t>כרגע היישום והמהירות בהחלט טובים.</w:t>
      </w:r>
    </w:p>
    <w:p w14:paraId="263AEFB6" w14:textId="77777777" w:rsidR="00000000" w:rsidRDefault="00B90FE9">
      <w:pPr>
        <w:pStyle w:val="a0"/>
        <w:ind w:firstLine="0"/>
        <w:rPr>
          <w:rFonts w:hint="cs"/>
          <w:rtl/>
        </w:rPr>
      </w:pPr>
    </w:p>
    <w:p w14:paraId="3E0ACE3E" w14:textId="77777777" w:rsidR="00000000" w:rsidRDefault="00B90FE9">
      <w:pPr>
        <w:pStyle w:val="af1"/>
        <w:rPr>
          <w:rtl/>
        </w:rPr>
      </w:pPr>
      <w:r>
        <w:rPr>
          <w:rtl/>
        </w:rPr>
        <w:t xml:space="preserve">היו"ר </w:t>
      </w:r>
      <w:r>
        <w:rPr>
          <w:rFonts w:hint="cs"/>
          <w:rtl/>
        </w:rPr>
        <w:t>אתי לבני:</w:t>
      </w:r>
    </w:p>
    <w:p w14:paraId="3F96F20C" w14:textId="77777777" w:rsidR="00000000" w:rsidRDefault="00B90FE9">
      <w:pPr>
        <w:pStyle w:val="a0"/>
        <w:rPr>
          <w:rtl/>
        </w:rPr>
      </w:pPr>
    </w:p>
    <w:p w14:paraId="1CD081D1" w14:textId="77777777" w:rsidR="00000000" w:rsidRDefault="00B90FE9">
      <w:pPr>
        <w:pStyle w:val="a0"/>
        <w:ind w:firstLine="0"/>
        <w:rPr>
          <w:rFonts w:hint="cs"/>
          <w:rtl/>
        </w:rPr>
      </w:pPr>
      <w:r>
        <w:rPr>
          <w:rFonts w:hint="cs"/>
          <w:rtl/>
        </w:rPr>
        <w:tab/>
        <w:t>תודה רבה. הבהרה לחבר הכנסת זאב.</w:t>
      </w:r>
    </w:p>
    <w:p w14:paraId="0610DF09" w14:textId="77777777" w:rsidR="00000000" w:rsidRDefault="00B90FE9">
      <w:pPr>
        <w:pStyle w:val="a0"/>
        <w:ind w:firstLine="0"/>
        <w:rPr>
          <w:rFonts w:hint="cs"/>
          <w:rtl/>
        </w:rPr>
      </w:pPr>
    </w:p>
    <w:p w14:paraId="504900E9" w14:textId="77777777" w:rsidR="00000000" w:rsidRDefault="00B90FE9">
      <w:pPr>
        <w:pStyle w:val="af0"/>
        <w:rPr>
          <w:rtl/>
        </w:rPr>
      </w:pPr>
      <w:r>
        <w:rPr>
          <w:rFonts w:hint="eastAsia"/>
          <w:rtl/>
        </w:rPr>
        <w:t>נסים</w:t>
      </w:r>
      <w:r>
        <w:rPr>
          <w:rtl/>
        </w:rPr>
        <w:t xml:space="preserve"> זאב (ש"ס):</w:t>
      </w:r>
    </w:p>
    <w:p w14:paraId="1BB4BDAB" w14:textId="77777777" w:rsidR="00000000" w:rsidRDefault="00B90FE9">
      <w:pPr>
        <w:pStyle w:val="a0"/>
        <w:rPr>
          <w:rFonts w:hint="cs"/>
          <w:rtl/>
        </w:rPr>
      </w:pPr>
    </w:p>
    <w:p w14:paraId="7FDD067C" w14:textId="77777777" w:rsidR="00000000" w:rsidRDefault="00B90FE9">
      <w:pPr>
        <w:pStyle w:val="a0"/>
        <w:rPr>
          <w:rFonts w:hint="cs"/>
          <w:rtl/>
        </w:rPr>
      </w:pPr>
      <w:r>
        <w:rPr>
          <w:rFonts w:hint="cs"/>
          <w:rtl/>
        </w:rPr>
        <w:t>כבוד השר, אני ראיתי את התקנות החדשות בעיתון. אני חושב שאולי יש מצב של איבוד האיזון בין החומרה של סוג העבירה לעבירה כזאת או אחרת. אתן דוגמה: מי שהרג בתאונ</w:t>
      </w:r>
      <w:r>
        <w:rPr>
          <w:rFonts w:hint="cs"/>
          <w:rtl/>
        </w:rPr>
        <w:t>ת דרכים, יש לו שלילת רשיון לשלושה חודשים באופן אוטומטי. מי שמסיע עוד ילד ברכב של הסעות, יכול לקבל שלילת רשיון לשלושה חודשים. אני חושב שנכון להחמיר, אבל צריכה להיות פה בדיקה מעמיקה יותר, ולא רק באופן רחב ומקיף להחמיר בכל תקנה ותקנה.</w:t>
      </w:r>
    </w:p>
    <w:p w14:paraId="5D4EBA2E" w14:textId="77777777" w:rsidR="00000000" w:rsidRDefault="00B90FE9">
      <w:pPr>
        <w:pStyle w:val="-"/>
        <w:rPr>
          <w:rFonts w:hint="cs"/>
          <w:rtl/>
        </w:rPr>
      </w:pPr>
      <w:bookmarkStart w:id="818" w:name="FS000000427T14_01_2004_20_26_32C"/>
      <w:bookmarkEnd w:id="818"/>
    </w:p>
    <w:p w14:paraId="30496FB9" w14:textId="77777777" w:rsidR="00000000" w:rsidRDefault="00B90FE9">
      <w:pPr>
        <w:pStyle w:val="-"/>
        <w:rPr>
          <w:rFonts w:hint="cs"/>
          <w:rtl/>
        </w:rPr>
      </w:pPr>
      <w:r>
        <w:rPr>
          <w:rtl/>
        </w:rPr>
        <w:t>שר התחבורה אביגדור ליבר</w:t>
      </w:r>
      <w:r>
        <w:rPr>
          <w:rtl/>
        </w:rPr>
        <w:t>מן:</w:t>
      </w:r>
    </w:p>
    <w:p w14:paraId="0C4FCD19" w14:textId="77777777" w:rsidR="00000000" w:rsidRDefault="00B90FE9">
      <w:pPr>
        <w:pStyle w:val="-"/>
        <w:rPr>
          <w:rFonts w:hint="cs"/>
          <w:rtl/>
        </w:rPr>
      </w:pPr>
    </w:p>
    <w:p w14:paraId="6C7BF718" w14:textId="77777777" w:rsidR="00000000" w:rsidRDefault="00B90FE9">
      <w:pPr>
        <w:pStyle w:val="a0"/>
        <w:rPr>
          <w:rFonts w:hint="cs"/>
          <w:rtl/>
        </w:rPr>
      </w:pPr>
      <w:r>
        <w:rPr>
          <w:rFonts w:hint="cs"/>
          <w:rtl/>
        </w:rPr>
        <w:t xml:space="preserve">לצערי, אני חושב שהענישה אצלנו סובלת ולקויה באופן מרחיק לכת. דיברתי על זה לא פעם אחת, וכמו שאתה אמרת, ואתה צודק, גם במקרים חמורים ביותר, למשל, הריגה בתאונת "פגע וברח". הענישה פשוט לא עומדת בשום פרופורציה להריגה בכל סוג אחר של הריגה, אם אפשר להתבטא כך. </w:t>
      </w:r>
      <w:r>
        <w:rPr>
          <w:rFonts w:hint="cs"/>
          <w:rtl/>
        </w:rPr>
        <w:t>מצד שני, אני חושב שאין שום דבר שמחייב אותנו להקל במקרים כמו למשל הסעה של ילדים ברכב לא תקין; הסעת ילדים מעבר למותר. הדברים האלה חמורים. לצערי, אנחנו ראינו גם בשנה החולפת ילדים שנהרגו או מתו מתוך נהיגה רשלנית, חוסר זהירות, או נהג שהיה תחת השפעת סמים ודרס יל</w:t>
      </w:r>
      <w:r>
        <w:rPr>
          <w:rFonts w:hint="cs"/>
          <w:rtl/>
        </w:rPr>
        <w:t>דה. לכן, מבחינתי אפשר רק להחמיר. אין שום מקום להקל. הלוואי שיכולנו לדבר על ענישה חמורה או יותר מדי נוקשה. בכל המקרים, ולא ברוב המקרים, מדובר באמת בענישה שהיא הפוכה ממה שלפחות הייתי מצפה, גם במקרה של הסעת ילדים. אני בהחלט ביקשתי לשים דגש בנושא הסעות הילדים,</w:t>
      </w:r>
      <w:r>
        <w:rPr>
          <w:rFonts w:hint="cs"/>
          <w:rtl/>
        </w:rPr>
        <w:t xml:space="preserve"> כי זה כבר לא מקרה בודד, אלא תופעה שקשה לסבול אותה. תודה.</w:t>
      </w:r>
    </w:p>
    <w:p w14:paraId="6AC34AB4" w14:textId="77777777" w:rsidR="00000000" w:rsidRDefault="00B90FE9">
      <w:pPr>
        <w:pStyle w:val="af1"/>
        <w:rPr>
          <w:rFonts w:hint="cs"/>
          <w:rtl/>
        </w:rPr>
      </w:pPr>
    </w:p>
    <w:p w14:paraId="6115C650" w14:textId="77777777" w:rsidR="00000000" w:rsidRDefault="00B90FE9">
      <w:pPr>
        <w:pStyle w:val="af1"/>
        <w:rPr>
          <w:rFonts w:hint="cs"/>
          <w:rtl/>
        </w:rPr>
      </w:pPr>
      <w:r>
        <w:rPr>
          <w:rFonts w:hint="eastAsia"/>
          <w:rtl/>
        </w:rPr>
        <w:t>היו</w:t>
      </w:r>
      <w:r>
        <w:rPr>
          <w:rtl/>
        </w:rPr>
        <w:t xml:space="preserve">"ר </w:t>
      </w:r>
      <w:r>
        <w:rPr>
          <w:rFonts w:hint="cs"/>
          <w:rtl/>
        </w:rPr>
        <w:t>אתי לבני</w:t>
      </w:r>
      <w:r>
        <w:rPr>
          <w:rtl/>
        </w:rPr>
        <w:t>:</w:t>
      </w:r>
    </w:p>
    <w:p w14:paraId="1B65CC9F" w14:textId="77777777" w:rsidR="00000000" w:rsidRDefault="00B90FE9">
      <w:pPr>
        <w:pStyle w:val="a0"/>
        <w:rPr>
          <w:rFonts w:hint="cs"/>
          <w:rtl/>
        </w:rPr>
      </w:pPr>
    </w:p>
    <w:p w14:paraId="2B67B645" w14:textId="77777777" w:rsidR="00000000" w:rsidRDefault="00B90FE9">
      <w:pPr>
        <w:pStyle w:val="a0"/>
        <w:rPr>
          <w:rFonts w:hint="cs"/>
          <w:rtl/>
        </w:rPr>
      </w:pPr>
      <w:r>
        <w:rPr>
          <w:rFonts w:hint="cs"/>
          <w:rtl/>
        </w:rPr>
        <w:t xml:space="preserve"> תודה רבה לשר התחבורה.        </w:t>
      </w:r>
    </w:p>
    <w:p w14:paraId="44C84BFC" w14:textId="77777777" w:rsidR="00000000" w:rsidRDefault="00B90FE9">
      <w:pPr>
        <w:pStyle w:val="a0"/>
        <w:rPr>
          <w:rtl/>
        </w:rPr>
      </w:pPr>
    </w:p>
    <w:p w14:paraId="5317D0FF" w14:textId="77777777" w:rsidR="00000000" w:rsidRDefault="00B90FE9">
      <w:pPr>
        <w:pStyle w:val="a0"/>
        <w:rPr>
          <w:rFonts w:hint="cs"/>
          <w:color w:val="0000FF"/>
          <w:szCs w:val="28"/>
          <w:rtl/>
        </w:rPr>
      </w:pPr>
    </w:p>
    <w:p w14:paraId="53B9A74B" w14:textId="77777777" w:rsidR="00000000" w:rsidRDefault="00B90FE9">
      <w:pPr>
        <w:pStyle w:val="a2"/>
        <w:rPr>
          <w:rFonts w:hint="cs"/>
          <w:rtl/>
        </w:rPr>
      </w:pPr>
      <w:bookmarkStart w:id="819" w:name="_Toc75077325"/>
      <w:r>
        <w:rPr>
          <w:rFonts w:hint="cs"/>
          <w:rtl/>
        </w:rPr>
        <w:t>הצעה לסדר-היום</w:t>
      </w:r>
      <w:bookmarkEnd w:id="819"/>
    </w:p>
    <w:p w14:paraId="1453CE3A" w14:textId="77777777" w:rsidR="00000000" w:rsidRDefault="00B90FE9">
      <w:pPr>
        <w:pStyle w:val="a2"/>
        <w:rPr>
          <w:rFonts w:hint="cs"/>
          <w:rtl/>
        </w:rPr>
      </w:pPr>
      <w:bookmarkStart w:id="820" w:name="_Toc75077326"/>
      <w:r>
        <w:rPr>
          <w:rFonts w:hint="cs"/>
          <w:rtl/>
        </w:rPr>
        <w:t>זכות הקיום של העם היהודי</w:t>
      </w:r>
      <w:bookmarkEnd w:id="820"/>
    </w:p>
    <w:p w14:paraId="6E1B42B6" w14:textId="77777777" w:rsidR="00000000" w:rsidRDefault="00B90FE9">
      <w:pPr>
        <w:pStyle w:val="a0"/>
        <w:rPr>
          <w:rFonts w:hint="cs"/>
          <w:rtl/>
        </w:rPr>
      </w:pPr>
    </w:p>
    <w:p w14:paraId="26DB3070" w14:textId="77777777" w:rsidR="00000000" w:rsidRDefault="00B90FE9">
      <w:pPr>
        <w:pStyle w:val="af1"/>
        <w:rPr>
          <w:rFonts w:hint="cs"/>
          <w:rtl/>
        </w:rPr>
      </w:pPr>
      <w:r>
        <w:rPr>
          <w:rtl/>
        </w:rPr>
        <w:t>היו"ר</w:t>
      </w:r>
      <w:r>
        <w:rPr>
          <w:rFonts w:hint="cs"/>
          <w:rtl/>
        </w:rPr>
        <w:t xml:space="preserve"> אתי לבני:</w:t>
      </w:r>
    </w:p>
    <w:p w14:paraId="41DDF6F4" w14:textId="77777777" w:rsidR="00000000" w:rsidRDefault="00B90FE9">
      <w:pPr>
        <w:pStyle w:val="a0"/>
        <w:ind w:firstLine="0"/>
        <w:rPr>
          <w:rFonts w:hint="cs"/>
          <w:rtl/>
        </w:rPr>
      </w:pPr>
    </w:p>
    <w:p w14:paraId="7B57C64E" w14:textId="77777777" w:rsidR="00000000" w:rsidRDefault="00B90FE9">
      <w:pPr>
        <w:pStyle w:val="a0"/>
        <w:ind w:firstLine="0"/>
        <w:rPr>
          <w:rFonts w:hint="cs"/>
          <w:rtl/>
        </w:rPr>
      </w:pPr>
      <w:r>
        <w:rPr>
          <w:rFonts w:hint="cs"/>
          <w:rtl/>
        </w:rPr>
        <w:tab/>
        <w:t>אנו עוברים להצעה לסדר-היום, הצעה רגילה, של חבר הכנסת אברהם רביץ, מספרה  1845: זכות הקיום</w:t>
      </w:r>
      <w:r>
        <w:rPr>
          <w:rFonts w:hint="cs"/>
          <w:rtl/>
        </w:rPr>
        <w:t xml:space="preserve"> של העם היהודי. בבקשה, לרשותך עשר דקות. </w:t>
      </w:r>
    </w:p>
    <w:p w14:paraId="715F8C1A" w14:textId="77777777" w:rsidR="00000000" w:rsidRDefault="00B90FE9">
      <w:pPr>
        <w:pStyle w:val="a0"/>
        <w:ind w:firstLine="0"/>
        <w:rPr>
          <w:rFonts w:hint="cs"/>
          <w:rtl/>
        </w:rPr>
      </w:pPr>
    </w:p>
    <w:p w14:paraId="798EC5B1" w14:textId="77777777" w:rsidR="00000000" w:rsidRDefault="00B90FE9">
      <w:pPr>
        <w:pStyle w:val="a"/>
        <w:rPr>
          <w:rtl/>
        </w:rPr>
      </w:pPr>
      <w:bookmarkStart w:id="821" w:name="FS000000531T14_01_2004_20_05_14"/>
      <w:bookmarkStart w:id="822" w:name="_Toc75077327"/>
      <w:bookmarkEnd w:id="821"/>
      <w:r>
        <w:rPr>
          <w:rFonts w:hint="eastAsia"/>
          <w:rtl/>
        </w:rPr>
        <w:t>אברהם</w:t>
      </w:r>
      <w:r>
        <w:rPr>
          <w:rtl/>
        </w:rPr>
        <w:t xml:space="preserve"> רביץ (יהדות התורה):</w:t>
      </w:r>
      <w:bookmarkEnd w:id="822"/>
    </w:p>
    <w:p w14:paraId="75430811" w14:textId="77777777" w:rsidR="00000000" w:rsidRDefault="00B90FE9">
      <w:pPr>
        <w:pStyle w:val="a0"/>
        <w:rPr>
          <w:rFonts w:hint="cs"/>
          <w:rtl/>
        </w:rPr>
      </w:pPr>
    </w:p>
    <w:p w14:paraId="27995C41" w14:textId="77777777" w:rsidR="00000000" w:rsidRDefault="00B90FE9">
      <w:pPr>
        <w:pStyle w:val="a0"/>
        <w:rPr>
          <w:rFonts w:hint="cs"/>
          <w:rtl/>
        </w:rPr>
      </w:pPr>
      <w:r>
        <w:rPr>
          <w:rFonts w:hint="cs"/>
          <w:rtl/>
        </w:rPr>
        <w:t>גברתי היושבת-ראש, אדוני השר גדעון עזרא, חברי הכנסת, ההצעה לסדר-היום שאני מביא לפניכם היום שונה מהצעה רגילה, מאחר שאינני פונה בעצם אל הממשלה בבקשה לקיים מצוות עשה או להימנע ממצוות לא תעשה.</w:t>
      </w:r>
      <w:r>
        <w:rPr>
          <w:rFonts w:hint="cs"/>
          <w:rtl/>
        </w:rPr>
        <w:t xml:space="preserve"> אני חושב שמפעם לפעם מותר לנו כחברי הכנסת להעלות נושא שנמצא טמון בשורשי עצם הקיום שלנו, כי אנחנו במצב קשה.</w:t>
      </w:r>
    </w:p>
    <w:p w14:paraId="4174E8A1" w14:textId="77777777" w:rsidR="00000000" w:rsidRDefault="00B90FE9">
      <w:pPr>
        <w:pStyle w:val="a0"/>
        <w:rPr>
          <w:rFonts w:hint="cs"/>
          <w:rtl/>
        </w:rPr>
      </w:pPr>
    </w:p>
    <w:p w14:paraId="3D0D391D" w14:textId="77777777" w:rsidR="00000000" w:rsidRDefault="00B90FE9">
      <w:pPr>
        <w:pStyle w:val="a0"/>
        <w:rPr>
          <w:rFonts w:hint="cs"/>
          <w:rtl/>
        </w:rPr>
      </w:pPr>
      <w:r>
        <w:rPr>
          <w:rFonts w:hint="cs"/>
          <w:rtl/>
        </w:rPr>
        <w:t xml:space="preserve">אני מוכרח לומר לחברי הכנסת וגם לעם שצופה בנו, שאנחנו הולכים ומטשטשים את ההכרה הפנימית של עצם הקיום שלנו כעם יהודי. אנחנו נמצאים כאן במזרח התיכון עם </w:t>
      </w:r>
      <w:r>
        <w:rPr>
          <w:rFonts w:hint="cs"/>
          <w:rtl/>
        </w:rPr>
        <w:t>הבעיות הקשות מאוד שיש לנו, בעיות קיומיות מבחינה פיזית מול העמים הסובבים אותנו שאינם אוהבים אותנו, מול מצב כלכלי קשה מאוד, ואנחנו עסוקים מאוד עם עצמנו בעניין הזה, וחייבים להיות עסוקים. אבל מפעם לפעם מותר לנו, ואנחנו חייבים לדבר על עצמנו, מה אנחנו עושים כאן,</w:t>
      </w:r>
      <w:r>
        <w:rPr>
          <w:rFonts w:hint="cs"/>
          <w:rtl/>
        </w:rPr>
        <w:t xml:space="preserve"> מי אנחנו, ולהגיע גם למסקנות כעם וכיחידים. </w:t>
      </w:r>
    </w:p>
    <w:p w14:paraId="3F54D218" w14:textId="77777777" w:rsidR="00000000" w:rsidRDefault="00B90FE9">
      <w:pPr>
        <w:pStyle w:val="a0"/>
        <w:rPr>
          <w:rFonts w:hint="cs"/>
          <w:rtl/>
        </w:rPr>
      </w:pPr>
    </w:p>
    <w:p w14:paraId="340CC447" w14:textId="77777777" w:rsidR="00000000" w:rsidRDefault="00B90FE9">
      <w:pPr>
        <w:pStyle w:val="a0"/>
        <w:rPr>
          <w:rFonts w:hint="cs"/>
          <w:rtl/>
        </w:rPr>
      </w:pPr>
      <w:r>
        <w:rPr>
          <w:rFonts w:hint="cs"/>
          <w:rtl/>
        </w:rPr>
        <w:t>אני רוצה לומר לחברי הכנסת ולצופים בנו, עם ישראל לא רק שונה היום מרבים מהעמים האחרים, אלא עצם הקיום שלנו, התחלת הקיום של העם היהודי היתה באורח מאוד משונה. כל עם בעצם מקיים את עצמו כאשר הוא נמצא בכברת ארץ מסוימת ו</w:t>
      </w:r>
      <w:r>
        <w:rPr>
          <w:rFonts w:hint="cs"/>
          <w:rtl/>
        </w:rPr>
        <w:t>בונה לעצמו את החברה שלו באותו שטח טריטוריאלי של אדמה, ומסגל לעצמו מערכת של חוקים, של תרבות, של יצירה, אבל הוא מתחיל מהעובדה שהוא נמצא בכברת ארץ מסוימת. לא כך התחיל העם היהודי את דרכו. הוא התחיל את דרכו עוד לפני שהוא הגיע לארצו, עוד לפני שהוא התחיל לפתח מער</w:t>
      </w:r>
      <w:r>
        <w:rPr>
          <w:rFonts w:hint="cs"/>
          <w:rtl/>
        </w:rPr>
        <w:t>כת קיומית פיזית כפי שעושה כל עם אחר.  עם ישראל התחיל את קיומו עוד במדבר. וכאשר הוא קיבל תורה אמר לו הקדוש-ברוך-הוא: היום הזה נהיית לעם. הפכנו להיות עם עוד לפני שהיתה לנו הארץ. נכנסנו לארצנו עם מערכת חוקים, עם תפיסות עולם, עם מוסר המייחד אותנו על פני כל הסו</w:t>
      </w:r>
      <w:r>
        <w:rPr>
          <w:rFonts w:hint="cs"/>
          <w:rtl/>
        </w:rPr>
        <w:t xml:space="preserve">בבים אותנו בעת ההיא. רק אחר כך, אחרי שקיבלנו תורה ונכנסנו לארץ, התחלנו ליצור כאן חיים עם המטען שהבאנו עמנו מן המדבר. זה דבר משונה. אנחנו לא מכירים עוד עם שכך התחיל את דרכו. </w:t>
      </w:r>
    </w:p>
    <w:p w14:paraId="68D29E4C" w14:textId="77777777" w:rsidR="00000000" w:rsidRDefault="00B90FE9">
      <w:pPr>
        <w:pStyle w:val="a0"/>
        <w:rPr>
          <w:rFonts w:hint="cs"/>
          <w:rtl/>
        </w:rPr>
      </w:pPr>
    </w:p>
    <w:p w14:paraId="730FC6E3" w14:textId="77777777" w:rsidR="00000000" w:rsidRDefault="00B90FE9">
      <w:pPr>
        <w:pStyle w:val="a0"/>
        <w:rPr>
          <w:rFonts w:hint="cs"/>
          <w:rtl/>
        </w:rPr>
      </w:pPr>
      <w:r>
        <w:rPr>
          <w:rFonts w:hint="cs"/>
          <w:rtl/>
        </w:rPr>
        <w:t>הדבר הזה בא ללמד אותנו בעצם שני דברים - זה כל כך מפריע כאשר אין ציבור כאן, ממש זה</w:t>
      </w:r>
      <w:r>
        <w:rPr>
          <w:rFonts w:hint="cs"/>
          <w:rtl/>
        </w:rPr>
        <w:t xml:space="preserve"> מפריע, ניסן. אנחנו עושים כאן שיחה אינטימית; בכלל, היה ראוי לך להשתתף בה.  </w:t>
      </w:r>
    </w:p>
    <w:p w14:paraId="3F4DE747" w14:textId="77777777" w:rsidR="00000000" w:rsidRDefault="00B90FE9">
      <w:pPr>
        <w:pStyle w:val="a0"/>
        <w:rPr>
          <w:rFonts w:hint="cs"/>
          <w:rtl/>
        </w:rPr>
      </w:pPr>
    </w:p>
    <w:p w14:paraId="2AAE6F87" w14:textId="77777777" w:rsidR="00000000" w:rsidRDefault="00B90FE9">
      <w:pPr>
        <w:pStyle w:val="a0"/>
        <w:rPr>
          <w:rFonts w:hint="cs"/>
          <w:rtl/>
        </w:rPr>
      </w:pPr>
      <w:r>
        <w:rPr>
          <w:rFonts w:hint="cs"/>
          <w:rtl/>
        </w:rPr>
        <w:t>זה מלמד אותנו שני דברים: א. לנו יש מטרה שמייחדת את הקיום שלנו. המטרה היא אותו ספר חוקים, שהוא גם ספר המוסר, שהוא גם ספר הערכים, שהוא גם ספר ההתנהגות. הוא שקובע אותנו להיות לעם. כמ</w:t>
      </w:r>
      <w:r>
        <w:rPr>
          <w:rFonts w:hint="cs"/>
          <w:rtl/>
        </w:rPr>
        <w:t>ובן, כעם נורמלי אנחנו חייבים  לבצע את הערכים על פני הארץ, על פני  כברת ארץ, אנחנו לא יכולים לעשות זאת באוויר, ואפילו לא במדבר. לכן עלינו לארצנו. אבל לכן גם יכולנו להתקיים במשך אלפי שנים, כאשר לא היתה לנו ארץ, כאשר היינו בגלות, כאשר נרדפנו מארץ לארץ, כאשר ר</w:t>
      </w:r>
      <w:r>
        <w:rPr>
          <w:rFonts w:hint="cs"/>
          <w:rtl/>
        </w:rPr>
        <w:t>צו לכלותנו ולא היה לנו שום כוח, בוודאי לא כוח פיזי, לא כוח צבאי. שום דבר לא היה. אבל מפני שאנחנו נוסדנו, נבנינו, לאו דווקא בתנאי שיש לנו ארץ, אלא עוד לפני כן, יכולנו להמשיך את הקיום היהודי. זה שכולם אומרים שעם ישראל יכול היה להתקיים בגלות כל כך הרבה שנים מ</w:t>
      </w:r>
      <w:r>
        <w:rPr>
          <w:rFonts w:hint="cs"/>
          <w:rtl/>
        </w:rPr>
        <w:t xml:space="preserve">פני שהיתה לו תורה, זה בדיוק העניין. </w:t>
      </w:r>
    </w:p>
    <w:p w14:paraId="00F954A1" w14:textId="77777777" w:rsidR="00000000" w:rsidRDefault="00B90FE9">
      <w:pPr>
        <w:pStyle w:val="a0"/>
        <w:rPr>
          <w:rFonts w:hint="cs"/>
          <w:rtl/>
        </w:rPr>
      </w:pPr>
    </w:p>
    <w:p w14:paraId="78305C02" w14:textId="77777777" w:rsidR="00000000" w:rsidRDefault="00B90FE9">
      <w:pPr>
        <w:pStyle w:val="a0"/>
        <w:rPr>
          <w:rFonts w:hint="cs"/>
          <w:rtl/>
        </w:rPr>
      </w:pPr>
      <w:r>
        <w:rPr>
          <w:rFonts w:hint="cs"/>
          <w:rtl/>
        </w:rPr>
        <w:t xml:space="preserve">אני מוכרח לומר שיש בינינו כיום לא מעט קולות שאומרים: נכון, בגלות היינו צריכים את כל העניין הזה, את התורה, את קיומה, את המצוות, אבל היום יש לנו ארץ משלנו, ארץ חזקה, עם צבא אדיר, עם ניצחונות, עם כלכלה טובה אחרי הכול, עם </w:t>
      </w:r>
      <w:r>
        <w:rPr>
          <w:rFonts w:hint="cs"/>
          <w:rtl/>
        </w:rPr>
        <w:t>תעשייה, עם יצירות, עם תרבות. אבל אנחנו באמת צריכים להתבונן באופן אמיתי במה שקורה לנו היום הזה. רבים מבני עמנו, לצערי, באמת מאבדים את טעם החיים המיוחדים של העם היהודי. לא לחינם יש מספר יותר מדי גדול של אחינו בני עמנו שעוזבים ויורדים,  וגם אם הם לא יורדים פי</w:t>
      </w:r>
      <w:r>
        <w:rPr>
          <w:rFonts w:hint="cs"/>
          <w:rtl/>
        </w:rPr>
        <w:t xml:space="preserve">זית הם עוזבים ויורדים בהיותם גרים גם כאן. לא מעטים. </w:t>
      </w:r>
    </w:p>
    <w:p w14:paraId="7246A96B" w14:textId="77777777" w:rsidR="00000000" w:rsidRDefault="00B90FE9">
      <w:pPr>
        <w:pStyle w:val="a0"/>
        <w:rPr>
          <w:rFonts w:hint="cs"/>
          <w:rtl/>
        </w:rPr>
      </w:pPr>
    </w:p>
    <w:p w14:paraId="1BDE5A72" w14:textId="77777777" w:rsidR="00000000" w:rsidRDefault="00B90FE9">
      <w:pPr>
        <w:pStyle w:val="a0"/>
        <w:rPr>
          <w:rFonts w:hint="cs"/>
          <w:rtl/>
        </w:rPr>
      </w:pPr>
      <w:r>
        <w:rPr>
          <w:rFonts w:hint="cs"/>
          <w:rtl/>
        </w:rPr>
        <w:t>היום, יותר מאשר רק לפני כמה עשרות שנים, כאשר ישאלו את האדם, מי אתה, הוא לא יענה באופן ספונטני כפי שהיה בעבר, אני יהודי ואני שייך לעם היהודי. הוא יתבלבל. היום יותר מתמיד אנחנו משתמשים במינוח הזה "ישראלים</w:t>
      </w:r>
      <w:r>
        <w:rPr>
          <w:rFonts w:hint="cs"/>
          <w:rtl/>
        </w:rPr>
        <w:t xml:space="preserve">". תמיד היו חיים כאן יהודים, ובעוונותינו ולמגינת לבנו היו נהרגים. מי היה נהרג? יהודים. היום נהרגים ישראלים. באים ישראלים. אבל גם ישראל זה שם יהודי. זה לא דבר נלקח, זה לא שם שלקחנו אותו סתם בעלמא. </w:t>
      </w:r>
    </w:p>
    <w:p w14:paraId="3C408288" w14:textId="77777777" w:rsidR="00000000" w:rsidRDefault="00B90FE9">
      <w:pPr>
        <w:pStyle w:val="a0"/>
        <w:rPr>
          <w:rFonts w:hint="cs"/>
          <w:rtl/>
        </w:rPr>
      </w:pPr>
    </w:p>
    <w:p w14:paraId="11DC8150" w14:textId="77777777" w:rsidR="00000000" w:rsidRDefault="00B90FE9">
      <w:pPr>
        <w:pStyle w:val="a0"/>
        <w:rPr>
          <w:rFonts w:hint="cs"/>
          <w:rtl/>
        </w:rPr>
      </w:pPr>
      <w:r>
        <w:rPr>
          <w:rFonts w:hint="cs"/>
          <w:rtl/>
        </w:rPr>
        <w:t xml:space="preserve"> כדי לא להיות נאיבי מדי, אני רוצה להציע לחברה הישראלית, וא</w:t>
      </w:r>
      <w:r>
        <w:rPr>
          <w:rFonts w:hint="cs"/>
          <w:rtl/>
        </w:rPr>
        <w:t xml:space="preserve">ני מדבר לאו דווקא אל שומרי המצוות וממשיכי דרך קיום התורה, אני מדבר אל החברה בכללותה. </w:t>
      </w:r>
      <w:bookmarkStart w:id="823" w:name="FS000000531T14_01_2004_20_18_59C"/>
      <w:bookmarkEnd w:id="823"/>
      <w:r>
        <w:rPr>
          <w:rFonts w:hint="cs"/>
          <w:rtl/>
        </w:rPr>
        <w:t>גם בעבר היו חלקים מן החברה היהודית שלא קיימו את המצוות, או לא קיימו את כל המצוות, אבל מה כן היה תמיד - היה לאדם כבוד, ראשית כול להיותו שייך לעם היהודי. היה לו כבוד - - -</w:t>
      </w:r>
    </w:p>
    <w:p w14:paraId="53598EBC" w14:textId="77777777" w:rsidR="00000000" w:rsidRDefault="00B90FE9">
      <w:pPr>
        <w:pStyle w:val="a0"/>
        <w:rPr>
          <w:rFonts w:hint="cs"/>
          <w:rtl/>
        </w:rPr>
      </w:pPr>
    </w:p>
    <w:p w14:paraId="2DC5B6BD" w14:textId="77777777" w:rsidR="00000000" w:rsidRDefault="00B90FE9">
      <w:pPr>
        <w:pStyle w:val="af1"/>
        <w:rPr>
          <w:rFonts w:hint="cs"/>
          <w:rtl/>
        </w:rPr>
      </w:pPr>
      <w:r>
        <w:rPr>
          <w:rtl/>
        </w:rPr>
        <w:t>היו"ר</w:t>
      </w:r>
      <w:r>
        <w:rPr>
          <w:rFonts w:hint="cs"/>
          <w:rtl/>
        </w:rPr>
        <w:t xml:space="preserve"> אתי לבני</w:t>
      </w:r>
      <w:r>
        <w:rPr>
          <w:rtl/>
        </w:rPr>
        <w:t>:</w:t>
      </w:r>
    </w:p>
    <w:p w14:paraId="15002E7B" w14:textId="77777777" w:rsidR="00000000" w:rsidRDefault="00B90FE9">
      <w:pPr>
        <w:pStyle w:val="a0"/>
        <w:rPr>
          <w:rFonts w:hint="cs"/>
          <w:rtl/>
        </w:rPr>
      </w:pPr>
    </w:p>
    <w:p w14:paraId="4303D28A" w14:textId="77777777" w:rsidR="00000000" w:rsidRDefault="00B90FE9">
      <w:pPr>
        <w:pStyle w:val="a0"/>
        <w:rPr>
          <w:rFonts w:hint="cs"/>
          <w:rtl/>
        </w:rPr>
      </w:pPr>
      <w:r>
        <w:rPr>
          <w:rFonts w:hint="cs"/>
          <w:rtl/>
        </w:rPr>
        <w:t>תסיים בבקשה.</w:t>
      </w:r>
    </w:p>
    <w:p w14:paraId="04B0D845" w14:textId="77777777" w:rsidR="00000000" w:rsidRDefault="00B90FE9">
      <w:pPr>
        <w:pStyle w:val="a0"/>
        <w:rPr>
          <w:rFonts w:hint="cs"/>
          <w:rtl/>
        </w:rPr>
      </w:pPr>
    </w:p>
    <w:p w14:paraId="0F658445" w14:textId="77777777" w:rsidR="00000000" w:rsidRDefault="00B90FE9">
      <w:pPr>
        <w:pStyle w:val="-"/>
        <w:rPr>
          <w:rtl/>
        </w:rPr>
      </w:pPr>
      <w:bookmarkStart w:id="824" w:name="FS000000531T14_01_2004_20_20_24C"/>
      <w:bookmarkEnd w:id="824"/>
      <w:r>
        <w:rPr>
          <w:rtl/>
        </w:rPr>
        <w:t>אברהם רביץ (יהדות התורה):</w:t>
      </w:r>
    </w:p>
    <w:p w14:paraId="448FFD32" w14:textId="77777777" w:rsidR="00000000" w:rsidRDefault="00B90FE9">
      <w:pPr>
        <w:pStyle w:val="a0"/>
        <w:rPr>
          <w:rtl/>
        </w:rPr>
      </w:pPr>
    </w:p>
    <w:p w14:paraId="62F12E7E" w14:textId="77777777" w:rsidR="00000000" w:rsidRDefault="00B90FE9">
      <w:pPr>
        <w:pStyle w:val="a0"/>
        <w:rPr>
          <w:rFonts w:hint="cs"/>
          <w:rtl/>
        </w:rPr>
      </w:pPr>
      <w:r>
        <w:rPr>
          <w:rFonts w:hint="cs"/>
          <w:rtl/>
        </w:rPr>
        <w:t xml:space="preserve">אני מייד מסיים. - - - היה לו כבוד בשל עצם העובדה שהוא שייך לאותו עם שהביא תורה לעולם, שהנחיל גם לאומות העולם חיים ועקרונות של תרבות, של התנהגות אנושית, של מוסר, קוראים לזה מוסר היהדות. אני, את הדבר </w:t>
      </w:r>
      <w:r>
        <w:rPr>
          <w:rFonts w:hint="cs"/>
          <w:rtl/>
        </w:rPr>
        <w:t>הזה, מציע גם לנו, שהחברה הישראלית תפסיק להרגיש הרגשה של זרות אל היהדות, אלא שתרגיש הרגשה של כבוד, של דרך-ארץ כלפי העבר. זה מאוד יעזור לכולנו, גם היום, לחיות בהרמוניה. יהיו כאלה שיקיימו מצוות, יעסקו בתורה, ויהיו אחרים שאולי לא עושים זאת, אבל הם ידעו לכבד את</w:t>
      </w:r>
      <w:r>
        <w:rPr>
          <w:rFonts w:hint="cs"/>
          <w:rtl/>
        </w:rPr>
        <w:t xml:space="preserve"> אלו שממשיכים בעקשנות את חיי העם היהודי, כפי שהתחילו במדבר. תודה רבה.</w:t>
      </w:r>
    </w:p>
    <w:p w14:paraId="599194FA" w14:textId="77777777" w:rsidR="00000000" w:rsidRDefault="00B90FE9">
      <w:pPr>
        <w:pStyle w:val="a0"/>
        <w:rPr>
          <w:rFonts w:hint="cs"/>
          <w:rtl/>
        </w:rPr>
      </w:pPr>
    </w:p>
    <w:p w14:paraId="410D28AA" w14:textId="77777777" w:rsidR="00000000" w:rsidRDefault="00B90FE9">
      <w:pPr>
        <w:pStyle w:val="af1"/>
        <w:rPr>
          <w:rFonts w:hint="cs"/>
          <w:rtl/>
        </w:rPr>
      </w:pPr>
      <w:r>
        <w:rPr>
          <w:rtl/>
        </w:rPr>
        <w:t>היו"ר</w:t>
      </w:r>
      <w:r>
        <w:rPr>
          <w:rFonts w:hint="cs"/>
          <w:rtl/>
        </w:rPr>
        <w:t xml:space="preserve"> אתי לבני</w:t>
      </w:r>
      <w:r>
        <w:rPr>
          <w:rtl/>
        </w:rPr>
        <w:t>:</w:t>
      </w:r>
    </w:p>
    <w:p w14:paraId="30DDE68A" w14:textId="77777777" w:rsidR="00000000" w:rsidRDefault="00B90FE9">
      <w:pPr>
        <w:pStyle w:val="a0"/>
        <w:rPr>
          <w:rFonts w:hint="cs"/>
          <w:rtl/>
        </w:rPr>
      </w:pPr>
    </w:p>
    <w:p w14:paraId="4BE1FB5F" w14:textId="77777777" w:rsidR="00000000" w:rsidRDefault="00B90FE9">
      <w:pPr>
        <w:pStyle w:val="a0"/>
        <w:rPr>
          <w:rFonts w:hint="cs"/>
          <w:rtl/>
        </w:rPr>
      </w:pPr>
      <w:r>
        <w:rPr>
          <w:rFonts w:hint="cs"/>
          <w:rtl/>
        </w:rPr>
        <w:t>תודה רבה. ישיב השר גדעון עזרא.</w:t>
      </w:r>
    </w:p>
    <w:p w14:paraId="3775510A" w14:textId="77777777" w:rsidR="00000000" w:rsidRDefault="00B90FE9">
      <w:pPr>
        <w:pStyle w:val="a0"/>
        <w:rPr>
          <w:rFonts w:hint="cs"/>
          <w:rtl/>
        </w:rPr>
      </w:pPr>
    </w:p>
    <w:p w14:paraId="2AB2CB32" w14:textId="77777777" w:rsidR="00000000" w:rsidRDefault="00B90FE9">
      <w:pPr>
        <w:pStyle w:val="a"/>
        <w:rPr>
          <w:rtl/>
        </w:rPr>
      </w:pPr>
      <w:bookmarkStart w:id="825" w:name="FS000000474T14_01_2004_20_23_45"/>
      <w:bookmarkStart w:id="826" w:name="_Toc75077328"/>
      <w:bookmarkEnd w:id="825"/>
      <w:r>
        <w:rPr>
          <w:rFonts w:hint="eastAsia"/>
          <w:rtl/>
        </w:rPr>
        <w:t>השר</w:t>
      </w:r>
      <w:r>
        <w:rPr>
          <w:rtl/>
        </w:rPr>
        <w:t xml:space="preserve"> גדעון עזרא:</w:t>
      </w:r>
      <w:bookmarkEnd w:id="826"/>
    </w:p>
    <w:p w14:paraId="2829F97C" w14:textId="77777777" w:rsidR="00000000" w:rsidRDefault="00B90FE9">
      <w:pPr>
        <w:pStyle w:val="a0"/>
        <w:rPr>
          <w:rFonts w:hint="cs"/>
          <w:rtl/>
        </w:rPr>
      </w:pPr>
    </w:p>
    <w:p w14:paraId="6D54C5FD" w14:textId="77777777" w:rsidR="00000000" w:rsidRDefault="00B90FE9">
      <w:pPr>
        <w:pStyle w:val="a0"/>
        <w:rPr>
          <w:rFonts w:hint="cs"/>
          <w:rtl/>
        </w:rPr>
      </w:pPr>
      <w:r>
        <w:rPr>
          <w:rFonts w:hint="cs"/>
          <w:rtl/>
        </w:rPr>
        <w:t>גברתי היושבת-ראש, חברי חברי הכנסת, חבר הכנסת רביץ, אתה לא ביקשת את תשובת הממשלה. לפי דעתי, אני מסכים עם מרבית הדברים שא</w:t>
      </w:r>
      <w:r>
        <w:rPr>
          <w:rFonts w:hint="cs"/>
          <w:rtl/>
        </w:rPr>
        <w:t>מרת פה, ואני חושב שמוטב לכולנו להאזין לדברים הללו ולזכור אותם. יש גם מסקנות אופרטיביות.</w:t>
      </w:r>
    </w:p>
    <w:p w14:paraId="683C60BC" w14:textId="77777777" w:rsidR="00000000" w:rsidRDefault="00B90FE9">
      <w:pPr>
        <w:pStyle w:val="a0"/>
        <w:rPr>
          <w:rFonts w:hint="cs"/>
          <w:rtl/>
        </w:rPr>
      </w:pPr>
    </w:p>
    <w:p w14:paraId="6F5806CD" w14:textId="77777777" w:rsidR="00000000" w:rsidRDefault="00B90FE9">
      <w:pPr>
        <w:pStyle w:val="a0"/>
        <w:rPr>
          <w:rFonts w:hint="cs"/>
          <w:rtl/>
        </w:rPr>
      </w:pPr>
      <w:r>
        <w:rPr>
          <w:rFonts w:hint="cs"/>
          <w:rtl/>
        </w:rPr>
        <w:t>השבוע הייתי באירוע של השומרונים. השומרונים לא עזבו את גבולות הארץ אף פעם, אבל הם הפכו מעם של למעלה ממיליון אנשים לבודדים, פה, בתוך הארץ הזאת, כתוצאה מהתבוללות, וכתוצאה</w:t>
      </w:r>
      <w:r>
        <w:rPr>
          <w:rFonts w:hint="cs"/>
          <w:rtl/>
        </w:rPr>
        <w:t xml:space="preserve"> מטבח כזה או אחר שעשו בהם, והרגו בהם. הם סיפרו לי השבוע שחמש משפחות גדולות ומפורסמות בעיר שכם, כולן היו משפחות שומרוניות. אתה שואל את עצמך, מה ימנע מאתנו התבוללות, כפי שזה קורה היום, אם לא הדברים שאתה אמרת, ואני מסכים.</w:t>
      </w:r>
    </w:p>
    <w:p w14:paraId="1F09E601" w14:textId="77777777" w:rsidR="00000000" w:rsidRDefault="00B90FE9">
      <w:pPr>
        <w:pStyle w:val="a0"/>
        <w:rPr>
          <w:rFonts w:hint="cs"/>
          <w:rtl/>
        </w:rPr>
      </w:pPr>
    </w:p>
    <w:p w14:paraId="59C96DD5" w14:textId="77777777" w:rsidR="00000000" w:rsidRDefault="00B90FE9">
      <w:pPr>
        <w:pStyle w:val="a0"/>
        <w:rPr>
          <w:rFonts w:hint="cs"/>
          <w:rtl/>
        </w:rPr>
      </w:pPr>
      <w:r>
        <w:rPr>
          <w:rFonts w:hint="cs"/>
          <w:rtl/>
        </w:rPr>
        <w:t>אני בעד המשך הדורות, אני בעד כיבוד ה</w:t>
      </w:r>
      <w:r>
        <w:rPr>
          <w:rFonts w:hint="cs"/>
          <w:rtl/>
        </w:rPr>
        <w:t>דת ואנשי הדת ולימוד הדת. השאלה היא, האם באמת אנחנו זקוקים לתלמידי חכמים שאינם חכמים, או תלמידי חכמים שכולם חכמים. נדמה שבנושא הזה אנחנו קצת לא מסכימים האחד עם השני. אם הייתם רואים בממשיכי הדרך, ממשיכי הדת, את הקבוצה האמיתית, שצריכה לנהל את הדברים, אני חושב</w:t>
      </w:r>
      <w:r>
        <w:rPr>
          <w:rFonts w:hint="cs"/>
          <w:rtl/>
        </w:rPr>
        <w:t xml:space="preserve"> שלא היה פה ויכוח כלל.</w:t>
      </w:r>
    </w:p>
    <w:p w14:paraId="1F876A6F" w14:textId="77777777" w:rsidR="00000000" w:rsidRDefault="00B90FE9">
      <w:pPr>
        <w:pStyle w:val="a0"/>
        <w:rPr>
          <w:rFonts w:hint="cs"/>
          <w:rtl/>
        </w:rPr>
      </w:pPr>
    </w:p>
    <w:p w14:paraId="290AE6F0" w14:textId="77777777" w:rsidR="00000000" w:rsidRDefault="00B90FE9">
      <w:pPr>
        <w:pStyle w:val="a0"/>
        <w:rPr>
          <w:rFonts w:hint="cs"/>
          <w:rtl/>
        </w:rPr>
      </w:pPr>
      <w:r>
        <w:rPr>
          <w:rFonts w:hint="cs"/>
          <w:rtl/>
        </w:rPr>
        <w:t>אני משוכנע, שעל רקע הידיעות על היורדים מהארץ, על רקע הידיעות על החוזרים לחבר המדינות, התרופה הטובה ביותר, מעבר לחינוך, זה גם חזרה לדת. נדמה לי, גם מרבית העולים מארצות הרווחה, הם עולים שחונכו על ברכי הדת.</w:t>
      </w:r>
    </w:p>
    <w:p w14:paraId="224A4B06" w14:textId="77777777" w:rsidR="00000000" w:rsidRDefault="00B90FE9">
      <w:pPr>
        <w:pStyle w:val="a0"/>
        <w:rPr>
          <w:rFonts w:hint="cs"/>
          <w:rtl/>
        </w:rPr>
      </w:pPr>
    </w:p>
    <w:p w14:paraId="172CE3BF" w14:textId="77777777" w:rsidR="00000000" w:rsidRDefault="00B90FE9">
      <w:pPr>
        <w:pStyle w:val="a0"/>
        <w:rPr>
          <w:rFonts w:hint="cs"/>
          <w:rtl/>
        </w:rPr>
      </w:pPr>
      <w:r>
        <w:rPr>
          <w:rFonts w:hint="cs"/>
          <w:rtl/>
        </w:rPr>
        <w:t>לכן, אני מציע שיאזינו לך, ל</w:t>
      </w:r>
      <w:r>
        <w:rPr>
          <w:rFonts w:hint="cs"/>
          <w:rtl/>
        </w:rPr>
        <w:t>דבריך, ואני מציע שייערך דיון בנושא הזה בוועדת החינוך והתרבות של הכנסת, ואולי דווקא משום שחבר הכנסת אילן שלגי הוא יושב-ראש הוועדה, אולי המפגש הזה בין שני הצדדים יוכל להביא טובה. תודה.</w:t>
      </w:r>
    </w:p>
    <w:p w14:paraId="3029E390" w14:textId="77777777" w:rsidR="00000000" w:rsidRDefault="00B90FE9">
      <w:pPr>
        <w:pStyle w:val="a0"/>
        <w:rPr>
          <w:rFonts w:hint="cs"/>
          <w:rtl/>
        </w:rPr>
      </w:pPr>
    </w:p>
    <w:p w14:paraId="520BE899" w14:textId="77777777" w:rsidR="00000000" w:rsidRDefault="00B90FE9">
      <w:pPr>
        <w:pStyle w:val="af1"/>
        <w:rPr>
          <w:rFonts w:hint="cs"/>
          <w:rtl/>
        </w:rPr>
      </w:pPr>
      <w:r>
        <w:rPr>
          <w:rtl/>
        </w:rPr>
        <w:t>היו"ר</w:t>
      </w:r>
      <w:r>
        <w:rPr>
          <w:rFonts w:hint="cs"/>
          <w:rtl/>
        </w:rPr>
        <w:t xml:space="preserve"> אתי לבני</w:t>
      </w:r>
      <w:r>
        <w:rPr>
          <w:rtl/>
        </w:rPr>
        <w:t>:</w:t>
      </w:r>
    </w:p>
    <w:p w14:paraId="2DE714E4" w14:textId="77777777" w:rsidR="00000000" w:rsidRDefault="00B90FE9">
      <w:pPr>
        <w:pStyle w:val="a0"/>
        <w:rPr>
          <w:rFonts w:hint="cs"/>
          <w:rtl/>
        </w:rPr>
      </w:pPr>
    </w:p>
    <w:p w14:paraId="15194A78" w14:textId="77777777" w:rsidR="00000000" w:rsidRDefault="00B90FE9">
      <w:pPr>
        <w:pStyle w:val="a0"/>
        <w:rPr>
          <w:rFonts w:hint="cs"/>
          <w:rtl/>
        </w:rPr>
      </w:pPr>
      <w:r>
        <w:rPr>
          <w:rFonts w:hint="cs"/>
          <w:rtl/>
        </w:rPr>
        <w:t xml:space="preserve">חבר הכנסת רביץ, אתה מסכים? בבקשה. </w:t>
      </w:r>
    </w:p>
    <w:p w14:paraId="064A96B1" w14:textId="77777777" w:rsidR="00000000" w:rsidRDefault="00B90FE9">
      <w:pPr>
        <w:pStyle w:val="a0"/>
        <w:rPr>
          <w:rFonts w:hint="cs"/>
          <w:rtl/>
        </w:rPr>
      </w:pPr>
    </w:p>
    <w:p w14:paraId="7683C782" w14:textId="77777777" w:rsidR="00000000" w:rsidRDefault="00B90FE9">
      <w:pPr>
        <w:pStyle w:val="a0"/>
        <w:rPr>
          <w:rFonts w:hint="cs"/>
          <w:rtl/>
        </w:rPr>
      </w:pPr>
      <w:r>
        <w:rPr>
          <w:rFonts w:hint="cs"/>
          <w:rtl/>
        </w:rPr>
        <w:t xml:space="preserve">אנחנו נצביע: בעד - </w:t>
      </w:r>
      <w:r>
        <w:rPr>
          <w:rFonts w:hint="cs"/>
          <w:rtl/>
        </w:rPr>
        <w:t>העברה לוועדת החינוך; נגד - להסיר.</w:t>
      </w:r>
    </w:p>
    <w:p w14:paraId="3889C3CF" w14:textId="77777777" w:rsidR="00000000" w:rsidRDefault="00B90FE9">
      <w:pPr>
        <w:pStyle w:val="a0"/>
        <w:rPr>
          <w:rFonts w:hint="cs"/>
          <w:rtl/>
        </w:rPr>
      </w:pPr>
    </w:p>
    <w:p w14:paraId="1829A029" w14:textId="77777777" w:rsidR="00000000" w:rsidRDefault="00B90FE9">
      <w:pPr>
        <w:pStyle w:val="ab"/>
        <w:bidi/>
        <w:rPr>
          <w:rFonts w:hint="cs"/>
          <w:rtl/>
        </w:rPr>
      </w:pPr>
      <w:r>
        <w:rPr>
          <w:rFonts w:hint="cs"/>
          <w:rtl/>
        </w:rPr>
        <w:t>הצבעה מס' 29</w:t>
      </w:r>
    </w:p>
    <w:p w14:paraId="0FF21512" w14:textId="77777777" w:rsidR="00000000" w:rsidRDefault="00B90FE9">
      <w:pPr>
        <w:pStyle w:val="a0"/>
        <w:rPr>
          <w:rFonts w:hint="cs"/>
          <w:rtl/>
        </w:rPr>
      </w:pPr>
    </w:p>
    <w:p w14:paraId="551F14A7" w14:textId="77777777" w:rsidR="00000000" w:rsidRDefault="00B90FE9">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24681E97" w14:textId="77777777" w:rsidR="00000000" w:rsidRDefault="00B90FE9">
      <w:pPr>
        <w:pStyle w:val="ac"/>
        <w:bidi/>
        <w:rPr>
          <w:rFonts w:hint="cs"/>
          <w:rtl/>
        </w:rPr>
      </w:pPr>
      <w:r>
        <w:rPr>
          <w:rFonts w:hint="cs"/>
          <w:rtl/>
        </w:rPr>
        <w:t xml:space="preserve">נגד </w:t>
      </w:r>
      <w:r>
        <w:rPr>
          <w:rtl/>
        </w:rPr>
        <w:t>–</w:t>
      </w:r>
      <w:r>
        <w:rPr>
          <w:rFonts w:hint="cs"/>
          <w:rtl/>
        </w:rPr>
        <w:t xml:space="preserve"> אין</w:t>
      </w:r>
    </w:p>
    <w:p w14:paraId="496A4B1D"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0DD08396" w14:textId="77777777" w:rsidR="00000000" w:rsidRDefault="00B90FE9">
      <w:pPr>
        <w:pStyle w:val="ad"/>
        <w:bidi/>
        <w:rPr>
          <w:rFonts w:hint="cs"/>
          <w:rtl/>
        </w:rPr>
      </w:pPr>
      <w:r>
        <w:rPr>
          <w:rFonts w:hint="cs"/>
          <w:rtl/>
        </w:rPr>
        <w:t>ההצעה להעביר את הנושא לוועדת החינוך והתרבות נתקבלה.</w:t>
      </w:r>
    </w:p>
    <w:p w14:paraId="1354C220" w14:textId="77777777" w:rsidR="00000000" w:rsidRDefault="00B90FE9">
      <w:pPr>
        <w:pStyle w:val="a0"/>
        <w:rPr>
          <w:rFonts w:hint="cs"/>
          <w:rtl/>
        </w:rPr>
      </w:pPr>
    </w:p>
    <w:p w14:paraId="35A7F4AE" w14:textId="77777777" w:rsidR="00000000" w:rsidRDefault="00B90FE9">
      <w:pPr>
        <w:pStyle w:val="af1"/>
        <w:rPr>
          <w:rFonts w:hint="cs"/>
          <w:rtl/>
        </w:rPr>
      </w:pPr>
      <w:r>
        <w:rPr>
          <w:rtl/>
        </w:rPr>
        <w:t>היו"ר</w:t>
      </w:r>
      <w:r>
        <w:rPr>
          <w:rFonts w:hint="cs"/>
          <w:rtl/>
        </w:rPr>
        <w:t xml:space="preserve"> אתי לבני</w:t>
      </w:r>
      <w:r>
        <w:rPr>
          <w:rtl/>
        </w:rPr>
        <w:t>:</w:t>
      </w:r>
    </w:p>
    <w:p w14:paraId="076293C0" w14:textId="77777777" w:rsidR="00000000" w:rsidRDefault="00B90FE9">
      <w:pPr>
        <w:pStyle w:val="a0"/>
        <w:rPr>
          <w:rFonts w:hint="cs"/>
          <w:rtl/>
        </w:rPr>
      </w:pPr>
    </w:p>
    <w:p w14:paraId="6BCAECBD" w14:textId="77777777" w:rsidR="00000000" w:rsidRDefault="00B90FE9">
      <w:pPr>
        <w:pStyle w:val="a0"/>
        <w:rPr>
          <w:rFonts w:hint="cs"/>
          <w:rtl/>
        </w:rPr>
      </w:pPr>
      <w:r>
        <w:rPr>
          <w:rFonts w:hint="cs"/>
          <w:rtl/>
        </w:rPr>
        <w:t>שמונה בעד, לא הצביעו נגד ולא היו נמנעים. הנושא הועבר לדיון בוועדת החינוך של ה</w:t>
      </w:r>
      <w:r>
        <w:rPr>
          <w:rFonts w:hint="cs"/>
          <w:rtl/>
        </w:rPr>
        <w:t>כנסת. תודה.</w:t>
      </w:r>
    </w:p>
    <w:p w14:paraId="62E8ED25" w14:textId="77777777" w:rsidR="00000000" w:rsidRDefault="00B90FE9">
      <w:pPr>
        <w:pStyle w:val="a0"/>
        <w:rPr>
          <w:rFonts w:hint="cs"/>
          <w:rtl/>
        </w:rPr>
      </w:pPr>
    </w:p>
    <w:p w14:paraId="1CDE803B" w14:textId="77777777" w:rsidR="00000000" w:rsidRDefault="00B90FE9">
      <w:pPr>
        <w:pStyle w:val="a2"/>
        <w:rPr>
          <w:rtl/>
        </w:rPr>
      </w:pPr>
    </w:p>
    <w:p w14:paraId="1EEA1E78" w14:textId="77777777" w:rsidR="00000000" w:rsidRDefault="00B90FE9">
      <w:pPr>
        <w:pStyle w:val="a2"/>
        <w:rPr>
          <w:rFonts w:hint="cs"/>
          <w:rtl/>
        </w:rPr>
      </w:pPr>
      <w:bookmarkStart w:id="827" w:name="CS20680FI0020680T14_01_2004_20_34_06"/>
      <w:bookmarkStart w:id="828" w:name="_Toc75077329"/>
      <w:bookmarkEnd w:id="827"/>
      <w:r>
        <w:rPr>
          <w:rFonts w:hint="cs"/>
          <w:rtl/>
        </w:rPr>
        <w:t>הצעות לסדר-היום</w:t>
      </w:r>
      <w:bookmarkEnd w:id="828"/>
    </w:p>
    <w:p w14:paraId="169F9C91" w14:textId="77777777" w:rsidR="00000000" w:rsidRDefault="00B90FE9">
      <w:pPr>
        <w:pStyle w:val="a2"/>
        <w:rPr>
          <w:rFonts w:hint="cs"/>
          <w:rtl/>
        </w:rPr>
      </w:pPr>
      <w:bookmarkStart w:id="829" w:name="_Toc75077330"/>
      <w:r>
        <w:rPr>
          <w:rtl/>
        </w:rPr>
        <w:t xml:space="preserve">דוח השב"כ על הטרור </w:t>
      </w:r>
      <w:r>
        <w:rPr>
          <w:rFonts w:hint="cs"/>
          <w:rtl/>
        </w:rPr>
        <w:t>ב</w:t>
      </w:r>
      <w:r>
        <w:rPr>
          <w:rtl/>
        </w:rPr>
        <w:t>שנת 2003</w:t>
      </w:r>
      <w:bookmarkEnd w:id="829"/>
    </w:p>
    <w:p w14:paraId="04461848" w14:textId="77777777" w:rsidR="00000000" w:rsidRDefault="00B90FE9">
      <w:pPr>
        <w:pStyle w:val="a0"/>
        <w:rPr>
          <w:rFonts w:hint="cs"/>
          <w:rtl/>
        </w:rPr>
      </w:pPr>
    </w:p>
    <w:p w14:paraId="101E3F14" w14:textId="77777777" w:rsidR="00000000" w:rsidRDefault="00B90FE9">
      <w:pPr>
        <w:pStyle w:val="af1"/>
        <w:rPr>
          <w:rFonts w:hint="cs"/>
          <w:rtl/>
        </w:rPr>
      </w:pPr>
      <w:r>
        <w:rPr>
          <w:rtl/>
        </w:rPr>
        <w:t>היו"ר</w:t>
      </w:r>
      <w:r>
        <w:rPr>
          <w:rFonts w:hint="cs"/>
          <w:rtl/>
        </w:rPr>
        <w:t xml:space="preserve"> אתי לבני</w:t>
      </w:r>
      <w:r>
        <w:rPr>
          <w:rtl/>
        </w:rPr>
        <w:t>:</w:t>
      </w:r>
    </w:p>
    <w:p w14:paraId="7366893A" w14:textId="77777777" w:rsidR="00000000" w:rsidRDefault="00B90FE9">
      <w:pPr>
        <w:pStyle w:val="a0"/>
        <w:rPr>
          <w:rFonts w:hint="cs"/>
          <w:rtl/>
        </w:rPr>
      </w:pPr>
    </w:p>
    <w:p w14:paraId="3FAB614B" w14:textId="77777777" w:rsidR="00000000" w:rsidRDefault="00B90FE9">
      <w:pPr>
        <w:pStyle w:val="a0"/>
        <w:rPr>
          <w:rFonts w:hint="cs"/>
          <w:rtl/>
        </w:rPr>
      </w:pPr>
      <w:r>
        <w:rPr>
          <w:rFonts w:hint="cs"/>
          <w:rtl/>
        </w:rPr>
        <w:t xml:space="preserve">אנחנו עוברים להצעות דחופות לסדר-היום, שמספריהן 2308, 2313, 2321, 2331, 2336 ו-2348, בנושא: דוח השב"כ על הטרור בשנת 2003. ראשון הדוברים, חבר הכנסת אהוד יתום </w:t>
      </w:r>
      <w:r>
        <w:rPr>
          <w:rtl/>
        </w:rPr>
        <w:t>–</w:t>
      </w:r>
      <w:r>
        <w:rPr>
          <w:rFonts w:hint="cs"/>
          <w:rtl/>
        </w:rPr>
        <w:t xml:space="preserve"> אינו נוכח. אחריו - חב</w:t>
      </w:r>
      <w:r>
        <w:rPr>
          <w:rFonts w:hint="cs"/>
          <w:rtl/>
        </w:rPr>
        <w:t>ר הכנסת אהוד רצאבי. שלוש דקות. בבקשה.</w:t>
      </w:r>
    </w:p>
    <w:p w14:paraId="2CC05164" w14:textId="77777777" w:rsidR="00000000" w:rsidRDefault="00B90FE9">
      <w:pPr>
        <w:pStyle w:val="-0"/>
        <w:rPr>
          <w:rFonts w:hint="cs"/>
          <w:rtl/>
        </w:rPr>
      </w:pPr>
    </w:p>
    <w:p w14:paraId="68FF2651" w14:textId="77777777" w:rsidR="00000000" w:rsidRDefault="00B90FE9">
      <w:pPr>
        <w:pStyle w:val="a"/>
        <w:rPr>
          <w:rtl/>
        </w:rPr>
      </w:pPr>
      <w:bookmarkStart w:id="830" w:name="FS000001050T14_01_2004_20_35_38"/>
      <w:bookmarkStart w:id="831" w:name="_Toc75077331"/>
      <w:bookmarkEnd w:id="830"/>
      <w:r>
        <w:rPr>
          <w:rtl/>
        </w:rPr>
        <w:t>אהוד רצאבי (שינוי):</w:t>
      </w:r>
      <w:bookmarkEnd w:id="831"/>
    </w:p>
    <w:p w14:paraId="1F6DEC16" w14:textId="77777777" w:rsidR="00000000" w:rsidRDefault="00B90FE9">
      <w:pPr>
        <w:pStyle w:val="a0"/>
        <w:rPr>
          <w:rtl/>
        </w:rPr>
      </w:pPr>
    </w:p>
    <w:p w14:paraId="5706C8BB" w14:textId="77777777" w:rsidR="00000000" w:rsidRDefault="00B90FE9">
      <w:pPr>
        <w:pStyle w:val="a0"/>
        <w:rPr>
          <w:rFonts w:hint="cs"/>
          <w:rtl/>
        </w:rPr>
      </w:pPr>
      <w:r>
        <w:rPr>
          <w:rFonts w:hint="cs"/>
          <w:rtl/>
        </w:rPr>
        <w:t>גברתי היושבת-ראש, כמה נחמד לדבר מעל הדוכן כשחברתי יושבת בראש.</w:t>
      </w:r>
    </w:p>
    <w:p w14:paraId="3A4F8560" w14:textId="77777777" w:rsidR="00000000" w:rsidRDefault="00B90FE9">
      <w:pPr>
        <w:pStyle w:val="a0"/>
        <w:rPr>
          <w:rFonts w:hint="cs"/>
          <w:rtl/>
        </w:rPr>
      </w:pPr>
    </w:p>
    <w:p w14:paraId="17BC8CBE" w14:textId="77777777" w:rsidR="00000000" w:rsidRDefault="00B90FE9">
      <w:pPr>
        <w:pStyle w:val="af1"/>
        <w:rPr>
          <w:rFonts w:hint="cs"/>
          <w:rtl/>
        </w:rPr>
      </w:pPr>
      <w:r>
        <w:rPr>
          <w:rtl/>
        </w:rPr>
        <w:t>היו"ר</w:t>
      </w:r>
      <w:r>
        <w:rPr>
          <w:rFonts w:hint="cs"/>
          <w:rtl/>
        </w:rPr>
        <w:t xml:space="preserve"> אתי לבני</w:t>
      </w:r>
      <w:r>
        <w:rPr>
          <w:rtl/>
        </w:rPr>
        <w:t>:</w:t>
      </w:r>
    </w:p>
    <w:p w14:paraId="377018D6" w14:textId="77777777" w:rsidR="00000000" w:rsidRDefault="00B90FE9">
      <w:pPr>
        <w:pStyle w:val="a0"/>
        <w:rPr>
          <w:rFonts w:hint="cs"/>
          <w:rtl/>
        </w:rPr>
      </w:pPr>
    </w:p>
    <w:p w14:paraId="62758BFA" w14:textId="77777777" w:rsidR="00000000" w:rsidRDefault="00B90FE9">
      <w:pPr>
        <w:pStyle w:val="a0"/>
        <w:rPr>
          <w:rFonts w:hint="cs"/>
          <w:rtl/>
        </w:rPr>
      </w:pPr>
      <w:r>
        <w:rPr>
          <w:rFonts w:hint="cs"/>
          <w:rtl/>
        </w:rPr>
        <w:t>כמה נחמד לשמוע את זה.</w:t>
      </w:r>
    </w:p>
    <w:p w14:paraId="5287E58A" w14:textId="77777777" w:rsidR="00000000" w:rsidRDefault="00B90FE9">
      <w:pPr>
        <w:pStyle w:val="a0"/>
        <w:rPr>
          <w:rFonts w:hint="cs"/>
          <w:rtl/>
        </w:rPr>
      </w:pPr>
    </w:p>
    <w:p w14:paraId="427DB24E" w14:textId="77777777" w:rsidR="00000000" w:rsidRDefault="00B90FE9">
      <w:pPr>
        <w:pStyle w:val="af0"/>
        <w:rPr>
          <w:rtl/>
        </w:rPr>
      </w:pPr>
      <w:r>
        <w:rPr>
          <w:rFonts w:hint="eastAsia"/>
          <w:rtl/>
        </w:rPr>
        <w:t>ניסן</w:t>
      </w:r>
      <w:r>
        <w:rPr>
          <w:rtl/>
        </w:rPr>
        <w:t xml:space="preserve"> סלומינסקי (מפד"ל):</w:t>
      </w:r>
    </w:p>
    <w:p w14:paraId="6B2E25A3" w14:textId="77777777" w:rsidR="00000000" w:rsidRDefault="00B90FE9">
      <w:pPr>
        <w:pStyle w:val="a0"/>
        <w:rPr>
          <w:rFonts w:hint="cs"/>
          <w:rtl/>
        </w:rPr>
      </w:pPr>
    </w:p>
    <w:p w14:paraId="6466CD1B" w14:textId="77777777" w:rsidR="00000000" w:rsidRDefault="00B90FE9">
      <w:pPr>
        <w:pStyle w:val="a0"/>
        <w:rPr>
          <w:rFonts w:hint="cs"/>
          <w:rtl/>
        </w:rPr>
      </w:pPr>
      <w:r>
        <w:rPr>
          <w:rFonts w:hint="cs"/>
          <w:rtl/>
        </w:rPr>
        <w:t>אפשר לחזור? לא שמענו.</w:t>
      </w:r>
    </w:p>
    <w:p w14:paraId="56D77E6B" w14:textId="77777777" w:rsidR="00000000" w:rsidRDefault="00B90FE9">
      <w:pPr>
        <w:pStyle w:val="a0"/>
        <w:rPr>
          <w:rFonts w:hint="cs"/>
          <w:rtl/>
        </w:rPr>
      </w:pPr>
    </w:p>
    <w:p w14:paraId="2419A125" w14:textId="77777777" w:rsidR="00000000" w:rsidRDefault="00B90FE9">
      <w:pPr>
        <w:pStyle w:val="-"/>
        <w:rPr>
          <w:rtl/>
        </w:rPr>
      </w:pPr>
      <w:bookmarkStart w:id="832" w:name="FS000001050T14_01_2004_20_37_11C"/>
      <w:bookmarkEnd w:id="832"/>
      <w:r>
        <w:rPr>
          <w:rtl/>
        </w:rPr>
        <w:t>אהוד רצאבי (שינוי):</w:t>
      </w:r>
    </w:p>
    <w:p w14:paraId="0647CCDB" w14:textId="77777777" w:rsidR="00000000" w:rsidRDefault="00B90FE9">
      <w:pPr>
        <w:pStyle w:val="a0"/>
        <w:rPr>
          <w:rtl/>
        </w:rPr>
      </w:pPr>
    </w:p>
    <w:p w14:paraId="0B8A9AD2" w14:textId="77777777" w:rsidR="00000000" w:rsidRDefault="00B90FE9">
      <w:pPr>
        <w:pStyle w:val="a0"/>
        <w:rPr>
          <w:rFonts w:hint="cs"/>
          <w:rtl/>
        </w:rPr>
      </w:pPr>
      <w:r>
        <w:rPr>
          <w:rFonts w:hint="cs"/>
          <w:rtl/>
        </w:rPr>
        <w:t>זה יהיה בפרוטוקול, ניסן.</w:t>
      </w:r>
    </w:p>
    <w:p w14:paraId="5F6212AC" w14:textId="77777777" w:rsidR="00000000" w:rsidRDefault="00B90FE9">
      <w:pPr>
        <w:pStyle w:val="a0"/>
        <w:rPr>
          <w:rFonts w:hint="cs"/>
          <w:rtl/>
        </w:rPr>
      </w:pPr>
    </w:p>
    <w:p w14:paraId="50734D04" w14:textId="77777777" w:rsidR="00000000" w:rsidRDefault="00B90FE9">
      <w:pPr>
        <w:pStyle w:val="af1"/>
        <w:rPr>
          <w:rFonts w:hint="cs"/>
          <w:rtl/>
        </w:rPr>
      </w:pPr>
      <w:r>
        <w:rPr>
          <w:rtl/>
        </w:rPr>
        <w:t>היו"ר</w:t>
      </w:r>
      <w:r>
        <w:rPr>
          <w:rFonts w:hint="cs"/>
          <w:rtl/>
        </w:rPr>
        <w:t xml:space="preserve"> אתי לבני</w:t>
      </w:r>
      <w:r>
        <w:rPr>
          <w:rtl/>
        </w:rPr>
        <w:t>:</w:t>
      </w:r>
    </w:p>
    <w:p w14:paraId="725E67F2" w14:textId="77777777" w:rsidR="00000000" w:rsidRDefault="00B90FE9">
      <w:pPr>
        <w:pStyle w:val="a0"/>
        <w:rPr>
          <w:rFonts w:hint="cs"/>
          <w:rtl/>
        </w:rPr>
      </w:pPr>
    </w:p>
    <w:p w14:paraId="2AC6926C" w14:textId="77777777" w:rsidR="00000000" w:rsidRDefault="00B90FE9">
      <w:pPr>
        <w:pStyle w:val="a0"/>
        <w:rPr>
          <w:rFonts w:hint="cs"/>
          <w:rtl/>
        </w:rPr>
      </w:pPr>
      <w:r>
        <w:rPr>
          <w:rFonts w:hint="cs"/>
          <w:rtl/>
        </w:rPr>
        <w:t>תביט על החיוכים ותבין.</w:t>
      </w:r>
    </w:p>
    <w:p w14:paraId="1EEBF51B" w14:textId="77777777" w:rsidR="00000000" w:rsidRDefault="00B90FE9">
      <w:pPr>
        <w:pStyle w:val="a0"/>
        <w:rPr>
          <w:rFonts w:hint="cs"/>
          <w:rtl/>
        </w:rPr>
      </w:pPr>
    </w:p>
    <w:p w14:paraId="5D26C54E" w14:textId="77777777" w:rsidR="00000000" w:rsidRDefault="00B90FE9">
      <w:pPr>
        <w:pStyle w:val="-"/>
        <w:rPr>
          <w:rtl/>
        </w:rPr>
      </w:pPr>
      <w:bookmarkStart w:id="833" w:name="FS000001050T14_01_2004_20_37_35C"/>
      <w:bookmarkEnd w:id="833"/>
      <w:r>
        <w:rPr>
          <w:rtl/>
        </w:rPr>
        <w:t>אהוד רצאבי (שינוי):</w:t>
      </w:r>
    </w:p>
    <w:p w14:paraId="336C1987" w14:textId="77777777" w:rsidR="00000000" w:rsidRDefault="00B90FE9">
      <w:pPr>
        <w:pStyle w:val="a0"/>
        <w:rPr>
          <w:rtl/>
        </w:rPr>
      </w:pPr>
    </w:p>
    <w:p w14:paraId="551C21DD" w14:textId="77777777" w:rsidR="00000000" w:rsidRDefault="00B90FE9">
      <w:pPr>
        <w:pStyle w:val="a0"/>
        <w:rPr>
          <w:rFonts w:hint="cs"/>
          <w:rtl/>
        </w:rPr>
      </w:pPr>
      <w:r>
        <w:rPr>
          <w:rFonts w:hint="cs"/>
          <w:rtl/>
        </w:rPr>
        <w:t>אתה רואה, יש אחדות בסיעה, אבל זה על חשבון הזמן שלי, אז אני אמשיך.</w:t>
      </w:r>
    </w:p>
    <w:p w14:paraId="334C029D" w14:textId="77777777" w:rsidR="00000000" w:rsidRDefault="00B90FE9">
      <w:pPr>
        <w:pStyle w:val="a0"/>
        <w:rPr>
          <w:rFonts w:hint="cs"/>
          <w:rtl/>
        </w:rPr>
      </w:pPr>
    </w:p>
    <w:p w14:paraId="060D0706" w14:textId="77777777" w:rsidR="00000000" w:rsidRDefault="00B90FE9">
      <w:pPr>
        <w:pStyle w:val="af1"/>
        <w:rPr>
          <w:rFonts w:hint="cs"/>
          <w:rtl/>
        </w:rPr>
      </w:pPr>
      <w:r>
        <w:rPr>
          <w:rtl/>
        </w:rPr>
        <w:t>היו"ר</w:t>
      </w:r>
      <w:r>
        <w:rPr>
          <w:rFonts w:hint="cs"/>
          <w:rtl/>
        </w:rPr>
        <w:t xml:space="preserve"> אתי לבני</w:t>
      </w:r>
      <w:r>
        <w:rPr>
          <w:rtl/>
        </w:rPr>
        <w:t>:</w:t>
      </w:r>
    </w:p>
    <w:p w14:paraId="3CD31752" w14:textId="77777777" w:rsidR="00000000" w:rsidRDefault="00B90FE9">
      <w:pPr>
        <w:pStyle w:val="a0"/>
        <w:rPr>
          <w:rFonts w:hint="cs"/>
          <w:rtl/>
        </w:rPr>
      </w:pPr>
    </w:p>
    <w:p w14:paraId="093269BA" w14:textId="77777777" w:rsidR="00000000" w:rsidRDefault="00B90FE9">
      <w:pPr>
        <w:pStyle w:val="a0"/>
        <w:rPr>
          <w:rFonts w:hint="cs"/>
          <w:rtl/>
        </w:rPr>
      </w:pPr>
      <w:r>
        <w:rPr>
          <w:rFonts w:hint="cs"/>
          <w:rtl/>
        </w:rPr>
        <w:t>לא, לא, תקבל את 20 השניות.</w:t>
      </w:r>
    </w:p>
    <w:p w14:paraId="6E0EBC3D" w14:textId="77777777" w:rsidR="00000000" w:rsidRDefault="00B90FE9">
      <w:pPr>
        <w:pStyle w:val="a0"/>
        <w:rPr>
          <w:rFonts w:hint="cs"/>
          <w:rtl/>
        </w:rPr>
      </w:pPr>
    </w:p>
    <w:p w14:paraId="46586ECA" w14:textId="77777777" w:rsidR="00000000" w:rsidRDefault="00B90FE9">
      <w:pPr>
        <w:pStyle w:val="-"/>
        <w:rPr>
          <w:rtl/>
        </w:rPr>
      </w:pPr>
      <w:bookmarkStart w:id="834" w:name="FS000001050T14_01_2004_20_38_05C"/>
      <w:bookmarkEnd w:id="834"/>
    </w:p>
    <w:p w14:paraId="499F1453" w14:textId="77777777" w:rsidR="00000000" w:rsidRDefault="00B90FE9">
      <w:pPr>
        <w:pStyle w:val="-"/>
        <w:rPr>
          <w:rtl/>
        </w:rPr>
      </w:pPr>
      <w:r>
        <w:rPr>
          <w:rtl/>
        </w:rPr>
        <w:t>אהוד רצאבי (שינוי):</w:t>
      </w:r>
    </w:p>
    <w:p w14:paraId="76DB7EEE" w14:textId="77777777" w:rsidR="00000000" w:rsidRDefault="00B90FE9">
      <w:pPr>
        <w:pStyle w:val="a0"/>
        <w:rPr>
          <w:rtl/>
        </w:rPr>
      </w:pPr>
    </w:p>
    <w:p w14:paraId="5DA154F0" w14:textId="77777777" w:rsidR="00000000" w:rsidRDefault="00B90FE9">
      <w:pPr>
        <w:pStyle w:val="a0"/>
        <w:rPr>
          <w:rFonts w:hint="cs"/>
          <w:rtl/>
        </w:rPr>
      </w:pPr>
      <w:r>
        <w:rPr>
          <w:rFonts w:hint="cs"/>
          <w:rtl/>
        </w:rPr>
        <w:t xml:space="preserve">ראשית, אני רוצה להביע מעל הדוכן את תנחומי למשפחות החללים, </w:t>
      </w:r>
      <w:r>
        <w:rPr>
          <w:rFonts w:hint="cs"/>
          <w:rtl/>
        </w:rPr>
        <w:t>למשפחות החיילים והאזרחים שנרצחו בשני הפיגועים שאירעו ביממה האחרונה. אני מאוד מקוו</w:t>
      </w:r>
      <w:r>
        <w:rPr>
          <w:rFonts w:hint="eastAsia"/>
          <w:rtl/>
        </w:rPr>
        <w:t>ה</w:t>
      </w:r>
      <w:r>
        <w:rPr>
          <w:rFonts w:hint="cs"/>
          <w:rtl/>
        </w:rPr>
        <w:t xml:space="preserve"> שאנחנו לא עומדים בפני גל טרור חדש, וזאת לאחר השקט שחווינו לאחרונה, ירידה בכמות הפיגועים ובהיקפם, וזאת כפי שעולה מהדוח של שירות הביטחון, אותו דוח על הטרור בשנת 2003, שפורסם ל</w:t>
      </w:r>
      <w:r>
        <w:rPr>
          <w:rFonts w:hint="cs"/>
          <w:rtl/>
        </w:rPr>
        <w:t>אחרונה.</w:t>
      </w:r>
    </w:p>
    <w:p w14:paraId="11446B5C" w14:textId="77777777" w:rsidR="00000000" w:rsidRDefault="00B90FE9">
      <w:pPr>
        <w:pStyle w:val="a0"/>
        <w:rPr>
          <w:rFonts w:hint="cs"/>
          <w:rtl/>
        </w:rPr>
      </w:pPr>
    </w:p>
    <w:p w14:paraId="08D758AE" w14:textId="77777777" w:rsidR="00000000" w:rsidRDefault="00B90FE9">
      <w:pPr>
        <w:pStyle w:val="a0"/>
        <w:rPr>
          <w:rFonts w:hint="cs"/>
          <w:rtl/>
        </w:rPr>
      </w:pPr>
      <w:r>
        <w:rPr>
          <w:rFonts w:hint="cs"/>
          <w:rtl/>
        </w:rPr>
        <w:t xml:space="preserve">מחברי דוח הטרור ציינו שתי סיבות לירידה בטרור. האחת, הסיכול הממוקד, והשנייה, הקמת גדר הביטחון ומרחב ההפרדה. הייתי רוצה להתמקד בנושא גדר ההפרדה. דוח השב"כ מצטט את ראש "הג'יהאד האסלאמי", ואני אצטט את הנאמר. ראש "הג'יהאד האסלאמי" בג'נין, אמג'ד עבידי, </w:t>
      </w:r>
      <w:r>
        <w:rPr>
          <w:rFonts w:hint="cs"/>
          <w:rtl/>
        </w:rPr>
        <w:t>ציין בחקירתו, כי אם החיץ היה מוקם עד לבקעה, פעילי כל הארגונים היו נאלצים לחשוב על דרכים אחרות לחלוטין לביצוע פיגועים.</w:t>
      </w:r>
    </w:p>
    <w:p w14:paraId="4871BDCA" w14:textId="77777777" w:rsidR="00000000" w:rsidRDefault="00B90FE9">
      <w:pPr>
        <w:pStyle w:val="a0"/>
        <w:rPr>
          <w:rFonts w:hint="cs"/>
          <w:rtl/>
        </w:rPr>
      </w:pPr>
    </w:p>
    <w:p w14:paraId="4E8AB929" w14:textId="77777777" w:rsidR="00000000" w:rsidRDefault="00B90FE9">
      <w:pPr>
        <w:pStyle w:val="a0"/>
        <w:rPr>
          <w:rFonts w:hint="cs"/>
          <w:rtl/>
        </w:rPr>
      </w:pPr>
      <w:r>
        <w:rPr>
          <w:rFonts w:hint="cs"/>
          <w:rtl/>
        </w:rPr>
        <w:t>אני סבור כי הממשלה צריכה לסיים את בניית הגדר במהירות האפשרית. לפני זמן מה הגשתי אף הצעת חוק פרטית, שמחכה בתור שלה, על כי הממשלה צריכה לסי</w:t>
      </w:r>
      <w:r>
        <w:rPr>
          <w:rFonts w:hint="cs"/>
          <w:rtl/>
        </w:rPr>
        <w:t xml:space="preserve">ים את בניית הגדר במהלך שנת 2004, ולכלול את ההוצאה של מימון הגדר בתקציב 2004. אינני יודע אם זה אכן יסתייע. </w:t>
      </w:r>
    </w:p>
    <w:p w14:paraId="3AEE3E60" w14:textId="77777777" w:rsidR="00000000" w:rsidRDefault="00B90FE9">
      <w:pPr>
        <w:pStyle w:val="a0"/>
        <w:rPr>
          <w:rFonts w:hint="cs"/>
          <w:rtl/>
        </w:rPr>
      </w:pPr>
    </w:p>
    <w:p w14:paraId="60DBB29A" w14:textId="77777777" w:rsidR="00000000" w:rsidRDefault="00B90FE9">
      <w:pPr>
        <w:pStyle w:val="a0"/>
        <w:rPr>
          <w:rFonts w:hint="cs"/>
          <w:rtl/>
        </w:rPr>
      </w:pPr>
      <w:r>
        <w:rPr>
          <w:rFonts w:hint="cs"/>
          <w:rtl/>
        </w:rPr>
        <w:t>אני די בטוח שהוויכוח הניטש על הגדר הוא לא על נחיצותה הביטחונית, כמו על התוואי ועל הנסיבות הפוליטיות שאופפות את הבנייה הזאת. סיירתי לאחרונה לאורך הגד</w:t>
      </w:r>
      <w:r>
        <w:rPr>
          <w:rFonts w:hint="cs"/>
          <w:rtl/>
        </w:rPr>
        <w:t>ר בחלק הצפוני, בחלקים מסוימים של עוטף-ירושלים. אכן השתכנעתי בדבר אחד, שאם המטרה היא מטרה ביטחונית, הרי מה שחשוב זה שהיא תיבנה בטופוגרפיה הנכונה, באותם מקומות שהיא יכולה להעניק את הביטחון, שהרי לשם זה היא נבנית, ולא לשום מטרה אחרת.</w:t>
      </w:r>
    </w:p>
    <w:p w14:paraId="675FB3F5" w14:textId="77777777" w:rsidR="00000000" w:rsidRDefault="00B90FE9">
      <w:pPr>
        <w:pStyle w:val="a0"/>
        <w:rPr>
          <w:rFonts w:hint="cs"/>
          <w:rtl/>
        </w:rPr>
      </w:pPr>
    </w:p>
    <w:p w14:paraId="5D879B10" w14:textId="77777777" w:rsidR="00000000" w:rsidRDefault="00B90FE9">
      <w:pPr>
        <w:pStyle w:val="a0"/>
        <w:rPr>
          <w:rFonts w:hint="cs"/>
          <w:rtl/>
        </w:rPr>
      </w:pPr>
      <w:r>
        <w:rPr>
          <w:rFonts w:hint="cs"/>
          <w:rtl/>
        </w:rPr>
        <w:t>יצירת אותן אצבעות, כפי ש</w:t>
      </w:r>
      <w:r>
        <w:rPr>
          <w:rFonts w:hint="cs"/>
          <w:rtl/>
        </w:rPr>
        <w:t>מסורטטות כרגע במפות, נוסף על העובדה שהן יוצרות סבל וחיכוך, ואני אומר כאן כיהודי וכישראלי, עדיף שאוכלוסייה אחרת אולי תסבול במידה מסוימת, מאשר שאדם אחד, אזרח ישראלי, ייהרג כתוצאה מפעולת טרור. אבל האצבעות האלה, לפי תוואי בנייתן, נוסף על הסבל והחיכוך שהן גורמו</w:t>
      </w:r>
      <w:r>
        <w:rPr>
          <w:rFonts w:hint="cs"/>
          <w:rtl/>
        </w:rPr>
        <w:t>ת כפי שציינתי קודם, גם גורמות להוצאה גדולה יותר, יקרה יותר.</w:t>
      </w:r>
    </w:p>
    <w:p w14:paraId="3654A595" w14:textId="77777777" w:rsidR="00000000" w:rsidRDefault="00B90FE9">
      <w:pPr>
        <w:pStyle w:val="a0"/>
        <w:rPr>
          <w:rFonts w:hint="cs"/>
          <w:rtl/>
        </w:rPr>
      </w:pPr>
    </w:p>
    <w:p w14:paraId="686106C4" w14:textId="77777777" w:rsidR="00000000" w:rsidRDefault="00B90FE9">
      <w:pPr>
        <w:pStyle w:val="af1"/>
        <w:rPr>
          <w:rFonts w:hint="cs"/>
          <w:rtl/>
        </w:rPr>
      </w:pPr>
      <w:r>
        <w:rPr>
          <w:rtl/>
        </w:rPr>
        <w:t>היו"ר</w:t>
      </w:r>
      <w:r>
        <w:rPr>
          <w:rFonts w:hint="cs"/>
          <w:rtl/>
        </w:rPr>
        <w:t xml:space="preserve"> אתי לבני</w:t>
      </w:r>
      <w:r>
        <w:rPr>
          <w:rtl/>
        </w:rPr>
        <w:t>:</w:t>
      </w:r>
    </w:p>
    <w:p w14:paraId="6D4D6B89" w14:textId="77777777" w:rsidR="00000000" w:rsidRDefault="00B90FE9">
      <w:pPr>
        <w:pStyle w:val="a0"/>
        <w:rPr>
          <w:rFonts w:hint="cs"/>
          <w:rtl/>
        </w:rPr>
      </w:pPr>
    </w:p>
    <w:p w14:paraId="4E235AE8" w14:textId="77777777" w:rsidR="00000000" w:rsidRDefault="00B90FE9">
      <w:pPr>
        <w:pStyle w:val="a0"/>
        <w:rPr>
          <w:rFonts w:hint="cs"/>
          <w:rtl/>
        </w:rPr>
      </w:pPr>
      <w:r>
        <w:rPr>
          <w:rFonts w:hint="cs"/>
          <w:rtl/>
        </w:rPr>
        <w:t>אנא סיים, בבקשה.</w:t>
      </w:r>
    </w:p>
    <w:p w14:paraId="3D63651A" w14:textId="77777777" w:rsidR="00000000" w:rsidRDefault="00B90FE9">
      <w:pPr>
        <w:pStyle w:val="a0"/>
        <w:rPr>
          <w:rFonts w:hint="cs"/>
          <w:rtl/>
        </w:rPr>
      </w:pPr>
    </w:p>
    <w:p w14:paraId="292A62B9" w14:textId="77777777" w:rsidR="00000000" w:rsidRDefault="00B90FE9">
      <w:pPr>
        <w:pStyle w:val="-"/>
        <w:rPr>
          <w:rtl/>
        </w:rPr>
      </w:pPr>
      <w:bookmarkStart w:id="835" w:name="FS000001050T14_01_2004_20_47_34C"/>
      <w:bookmarkEnd w:id="835"/>
      <w:r>
        <w:rPr>
          <w:rtl/>
        </w:rPr>
        <w:t>אהוד רצאבי (שינוי):</w:t>
      </w:r>
    </w:p>
    <w:p w14:paraId="5A1A2999" w14:textId="77777777" w:rsidR="00000000" w:rsidRDefault="00B90FE9">
      <w:pPr>
        <w:pStyle w:val="a0"/>
        <w:rPr>
          <w:rtl/>
        </w:rPr>
      </w:pPr>
    </w:p>
    <w:p w14:paraId="38BABCFB" w14:textId="77777777" w:rsidR="00000000" w:rsidRDefault="00B90FE9">
      <w:pPr>
        <w:pStyle w:val="a0"/>
        <w:rPr>
          <w:rFonts w:hint="cs"/>
          <w:rtl/>
        </w:rPr>
      </w:pPr>
      <w:r>
        <w:rPr>
          <w:rFonts w:hint="cs"/>
          <w:rtl/>
        </w:rPr>
        <w:t>הן דורשת צבא גדול יותר, שישמור בגללן. אנחנו רואים דבר אחד, שהמציאות חזקה מכל דבר אחר. הצבא פותח פתחים בגדר לאחר שנבנתה. הצבא עושה את זה. מד</w:t>
      </w:r>
      <w:r>
        <w:rPr>
          <w:rFonts w:hint="cs"/>
          <w:rtl/>
        </w:rPr>
        <w:t>ובר על שינוי תוואי של הגדר כבר היום באזור קלקיליה, ובאזור הכפר שצמוד אליה. מכאן אני שואל, האם לא חבל על הכספים שבוזבזו עד היום? האם לא עדיף לסיים את הגדר לפחות באותם קטעים לאורך "הקו הירוק", אותם מקומות שעליהם אין ויכוח, ורק לאחר מכן להתמקד בכל הבעיות האחר</w:t>
      </w:r>
      <w:r>
        <w:rPr>
          <w:rFonts w:hint="cs"/>
          <w:rtl/>
        </w:rPr>
        <w:t>ות, שיוצרות אותן אצבעות? תודה רבה.</w:t>
      </w:r>
    </w:p>
    <w:p w14:paraId="6EF0C053" w14:textId="77777777" w:rsidR="00000000" w:rsidRDefault="00B90FE9">
      <w:pPr>
        <w:pStyle w:val="a0"/>
        <w:rPr>
          <w:rFonts w:hint="cs"/>
          <w:rtl/>
        </w:rPr>
      </w:pPr>
    </w:p>
    <w:p w14:paraId="250F1382" w14:textId="77777777" w:rsidR="00000000" w:rsidRDefault="00B90FE9">
      <w:pPr>
        <w:pStyle w:val="af1"/>
        <w:rPr>
          <w:rFonts w:hint="cs"/>
          <w:rtl/>
        </w:rPr>
      </w:pPr>
      <w:r>
        <w:rPr>
          <w:rtl/>
        </w:rPr>
        <w:t>היו"ר</w:t>
      </w:r>
      <w:r>
        <w:rPr>
          <w:rFonts w:hint="cs"/>
          <w:rtl/>
        </w:rPr>
        <w:t xml:space="preserve"> אתי לבני</w:t>
      </w:r>
      <w:r>
        <w:rPr>
          <w:rtl/>
        </w:rPr>
        <w:t>:</w:t>
      </w:r>
    </w:p>
    <w:p w14:paraId="4E6C36AC" w14:textId="77777777" w:rsidR="00000000" w:rsidRDefault="00B90FE9">
      <w:pPr>
        <w:pStyle w:val="a0"/>
        <w:rPr>
          <w:rFonts w:hint="cs"/>
          <w:rtl/>
        </w:rPr>
      </w:pPr>
    </w:p>
    <w:p w14:paraId="287A3329" w14:textId="77777777" w:rsidR="00000000" w:rsidRDefault="00B90FE9">
      <w:pPr>
        <w:pStyle w:val="a0"/>
        <w:rPr>
          <w:rFonts w:hint="cs"/>
          <w:rtl/>
        </w:rPr>
      </w:pPr>
      <w:r>
        <w:rPr>
          <w:rFonts w:hint="cs"/>
          <w:rtl/>
        </w:rPr>
        <w:t>תודה רבה. חבר הכנסת יעקב מרגי.</w:t>
      </w:r>
    </w:p>
    <w:p w14:paraId="73097B17" w14:textId="77777777" w:rsidR="00000000" w:rsidRDefault="00B90FE9">
      <w:pPr>
        <w:pStyle w:val="a0"/>
        <w:rPr>
          <w:rFonts w:hint="cs"/>
          <w:rtl/>
        </w:rPr>
      </w:pPr>
    </w:p>
    <w:p w14:paraId="4DC42155" w14:textId="77777777" w:rsidR="00000000" w:rsidRDefault="00B90FE9">
      <w:pPr>
        <w:pStyle w:val="a"/>
        <w:rPr>
          <w:rtl/>
        </w:rPr>
      </w:pPr>
      <w:bookmarkStart w:id="836" w:name="FS000001056T14_01_2004_20_25_47"/>
      <w:bookmarkStart w:id="837" w:name="_Toc75077332"/>
      <w:bookmarkEnd w:id="836"/>
      <w:r>
        <w:rPr>
          <w:rFonts w:hint="eastAsia"/>
          <w:rtl/>
        </w:rPr>
        <w:t>יעקב</w:t>
      </w:r>
      <w:r>
        <w:rPr>
          <w:rtl/>
        </w:rPr>
        <w:t xml:space="preserve"> מרגי (ש"ס):</w:t>
      </w:r>
      <w:bookmarkEnd w:id="837"/>
    </w:p>
    <w:p w14:paraId="783F9D02" w14:textId="77777777" w:rsidR="00000000" w:rsidRDefault="00B90FE9">
      <w:pPr>
        <w:pStyle w:val="a0"/>
        <w:rPr>
          <w:rFonts w:hint="cs"/>
          <w:rtl/>
        </w:rPr>
      </w:pPr>
    </w:p>
    <w:p w14:paraId="3B773B7B" w14:textId="77777777" w:rsidR="00000000" w:rsidRDefault="00B90FE9">
      <w:pPr>
        <w:pStyle w:val="a0"/>
        <w:rPr>
          <w:rFonts w:hint="cs"/>
          <w:rtl/>
        </w:rPr>
      </w:pPr>
      <w:r>
        <w:rPr>
          <w:rFonts w:hint="cs"/>
          <w:rtl/>
        </w:rPr>
        <w:t xml:space="preserve">גברתי היושבת-ראש, כנסת נכבדה, אני כמובן שולח מכאן איחולי החלמה לפצועים מהפיגוע ואת תנחומי למשפחות ההרוגים. </w:t>
      </w:r>
    </w:p>
    <w:p w14:paraId="6831AAEF" w14:textId="77777777" w:rsidR="00000000" w:rsidRDefault="00B90FE9">
      <w:pPr>
        <w:pStyle w:val="a0"/>
        <w:rPr>
          <w:rFonts w:hint="cs"/>
          <w:rtl/>
        </w:rPr>
      </w:pPr>
    </w:p>
    <w:p w14:paraId="54777714" w14:textId="77777777" w:rsidR="00000000" w:rsidRDefault="00B90FE9">
      <w:pPr>
        <w:pStyle w:val="a0"/>
        <w:rPr>
          <w:rFonts w:hint="cs"/>
          <w:rtl/>
        </w:rPr>
      </w:pPr>
      <w:r>
        <w:rPr>
          <w:rFonts w:hint="cs"/>
          <w:rtl/>
        </w:rPr>
        <w:t>מערכת הביטחון פרסמה את סיכום המלחמה בטרור בש</w:t>
      </w:r>
      <w:r>
        <w:rPr>
          <w:rFonts w:hint="cs"/>
          <w:rtl/>
        </w:rPr>
        <w:t>נה החולפת. מערכת הביטחון ממשיכה בדוח ומונה את הסיבות לירידה של 50% בהרוגים לעומת 2002, וכן ירידה של 30% ברמת הפיגועים בין 2002 ל-2003. בתוך זה, מערכת הביטחון</w:t>
      </w:r>
      <w:r>
        <w:rPr>
          <w:rtl/>
        </w:rPr>
        <w:t xml:space="preserve"> </w:t>
      </w:r>
      <w:r>
        <w:rPr>
          <w:rFonts w:hint="cs"/>
          <w:rtl/>
        </w:rPr>
        <w:t>גם מונה את הסיבות לירידה. אחת מהן היא גדר ההפרדה. הסיבה השנייה היא הסיכולים הממוקדים נגד ראשי הטרו</w:t>
      </w:r>
      <w:r>
        <w:rPr>
          <w:rFonts w:hint="cs"/>
          <w:rtl/>
        </w:rPr>
        <w:t xml:space="preserve">ר. לכאורה, באמת כותרות משמחות. </w:t>
      </w:r>
    </w:p>
    <w:p w14:paraId="06201575" w14:textId="77777777" w:rsidR="00000000" w:rsidRDefault="00B90FE9">
      <w:pPr>
        <w:pStyle w:val="a0"/>
        <w:rPr>
          <w:rFonts w:hint="cs"/>
          <w:rtl/>
        </w:rPr>
      </w:pPr>
    </w:p>
    <w:p w14:paraId="17E3DF28" w14:textId="77777777" w:rsidR="00000000" w:rsidRDefault="00B90FE9">
      <w:pPr>
        <w:pStyle w:val="a0"/>
        <w:rPr>
          <w:rFonts w:hint="cs"/>
          <w:rtl/>
        </w:rPr>
      </w:pPr>
      <w:r>
        <w:rPr>
          <w:rFonts w:hint="cs"/>
          <w:rtl/>
        </w:rPr>
        <w:t xml:space="preserve">אבל כדי שלא נשכח, נזכיר כאן שב-2003 נרצחו </w:t>
      </w:r>
      <w:r>
        <w:rPr>
          <w:rtl/>
        </w:rPr>
        <w:t>–</w:t>
      </w:r>
      <w:r>
        <w:rPr>
          <w:rFonts w:hint="cs"/>
          <w:rtl/>
        </w:rPr>
        <w:t xml:space="preserve"> ולא נהרגו, כפי שמופיע בדוח של משרד הביטחון – נרצחו 213 ישראלים, שלא לדבר על מאות ואלפי הפצועים. משפחות הטרור נושאות בלבן ועל גבן את עול הפגיעה, את הסריטה החדה בנפשן. על מנת שב-200</w:t>
      </w:r>
      <w:r>
        <w:rPr>
          <w:rFonts w:hint="cs"/>
          <w:rtl/>
        </w:rPr>
        <w:t xml:space="preserve">4 נתגאה ונאמר שמיגרנו את הטרור, אני קורא כאן לראשי המדינה, לשר הביטחון, לרמטכ"ל ולראשי השב"כ, לחזק את המומנטום שהביא ב-2003 לירידה במספר ההרוגים מהפיגועים, ולא לחדול מלנקוט את כל האמצעים שנקטו היום, וביתר שאת גם ב-2004. כי תרופה טובה ומועילה מוסיפים ממנה, </w:t>
      </w:r>
      <w:r>
        <w:rPr>
          <w:rFonts w:hint="cs"/>
          <w:rtl/>
        </w:rPr>
        <w:t xml:space="preserve">ולא מפסיקים אותה. </w:t>
      </w:r>
    </w:p>
    <w:p w14:paraId="1BF4B71C" w14:textId="77777777" w:rsidR="00000000" w:rsidRDefault="00B90FE9">
      <w:pPr>
        <w:pStyle w:val="a0"/>
        <w:rPr>
          <w:rFonts w:hint="cs"/>
          <w:rtl/>
        </w:rPr>
      </w:pPr>
    </w:p>
    <w:p w14:paraId="16215BC8" w14:textId="77777777" w:rsidR="00000000" w:rsidRDefault="00B90FE9">
      <w:pPr>
        <w:pStyle w:val="a0"/>
        <w:rPr>
          <w:rFonts w:hint="cs"/>
          <w:rtl/>
        </w:rPr>
      </w:pPr>
      <w:r>
        <w:rPr>
          <w:rFonts w:hint="cs"/>
          <w:rtl/>
        </w:rPr>
        <w:t>בד-בבד, אני קורא לקברניטי המדינה לעשות ככל אשר עולה בידם לקדם את תהליך השלום באזור. במקביל, קורא אני לאלה שרוצים להשיג הכול או לא כלום משני הצדדים: תתעשתו, תראו לאן הובילו הגישות האלה.</w:t>
      </w:r>
    </w:p>
    <w:p w14:paraId="18CABA63" w14:textId="77777777" w:rsidR="00000000" w:rsidRDefault="00B90FE9">
      <w:pPr>
        <w:pStyle w:val="a0"/>
        <w:rPr>
          <w:rFonts w:hint="cs"/>
          <w:rtl/>
        </w:rPr>
      </w:pPr>
    </w:p>
    <w:p w14:paraId="345D1A51" w14:textId="77777777" w:rsidR="00000000" w:rsidRDefault="00B90FE9">
      <w:pPr>
        <w:pStyle w:val="a0"/>
        <w:rPr>
          <w:rFonts w:hint="cs"/>
          <w:rtl/>
        </w:rPr>
      </w:pPr>
      <w:r>
        <w:rPr>
          <w:rFonts w:hint="cs"/>
          <w:rtl/>
        </w:rPr>
        <w:t>אם מומחי הביטחון החליטו שהגדר תרמה לירידה בפיגועים</w:t>
      </w:r>
      <w:r>
        <w:rPr>
          <w:rFonts w:hint="cs"/>
          <w:rtl/>
        </w:rPr>
        <w:t xml:space="preserve"> ובכמות ההרוגים, מי הוא האיש שיכול להערים קשיים על המשך בניית הגדר, ומי יכול לקחת אחריות לחיי אדם, אם הגדר לא תהיה. לכן, אם המדינה צריכה להתפשר על תוואי הגדר, אני מודיע לכם שיש לשנות את תוואי הגדר באופן זמני, עד שייקבעו קווי הגבול הסופיים. לחברי בימין, ואנ</w:t>
      </w:r>
      <w:r>
        <w:rPr>
          <w:rFonts w:hint="cs"/>
          <w:rtl/>
        </w:rPr>
        <w:t xml:space="preserve">י בתוכם, אני אומר, לצערי הרב ובכאב, שקווי 1967 הם דה-פקטו מבחינת הממשלה הזאת. אולי לא תרצו להאמין, אולי אנחנו דוחקים, הממשלה הזאת הכריזה זאת פעם אחר פעם. </w:t>
      </w:r>
    </w:p>
    <w:p w14:paraId="72C771A9" w14:textId="77777777" w:rsidR="00000000" w:rsidRDefault="00B90FE9">
      <w:pPr>
        <w:pStyle w:val="a0"/>
        <w:rPr>
          <w:rFonts w:hint="cs"/>
          <w:rtl/>
        </w:rPr>
      </w:pPr>
    </w:p>
    <w:p w14:paraId="6860513C" w14:textId="77777777" w:rsidR="00000000" w:rsidRDefault="00B90FE9">
      <w:pPr>
        <w:pStyle w:val="a0"/>
        <w:rPr>
          <w:rFonts w:hint="cs"/>
          <w:rtl/>
        </w:rPr>
      </w:pPr>
      <w:r>
        <w:rPr>
          <w:rFonts w:hint="cs"/>
          <w:rtl/>
        </w:rPr>
        <w:t xml:space="preserve">לכן, כל חפצי החיים במדינה, אנא הניחו את האינטרסים וזעקו: גדר עכשיו, ולא ססמאות נבובות אחרות. </w:t>
      </w:r>
    </w:p>
    <w:p w14:paraId="521959EA" w14:textId="77777777" w:rsidR="00000000" w:rsidRDefault="00B90FE9">
      <w:pPr>
        <w:pStyle w:val="a0"/>
        <w:rPr>
          <w:rFonts w:hint="cs"/>
          <w:rtl/>
        </w:rPr>
      </w:pPr>
    </w:p>
    <w:p w14:paraId="319B4E29" w14:textId="77777777" w:rsidR="00000000" w:rsidRDefault="00B90FE9">
      <w:pPr>
        <w:pStyle w:val="af1"/>
        <w:rPr>
          <w:rtl/>
        </w:rPr>
      </w:pPr>
      <w:r>
        <w:rPr>
          <w:rtl/>
        </w:rPr>
        <w:t>היו"ר</w:t>
      </w:r>
      <w:r>
        <w:rPr>
          <w:rFonts w:hint="cs"/>
          <w:rtl/>
        </w:rPr>
        <w:t xml:space="preserve"> אתי לבני</w:t>
      </w:r>
      <w:r>
        <w:rPr>
          <w:rtl/>
        </w:rPr>
        <w:t>:</w:t>
      </w:r>
    </w:p>
    <w:p w14:paraId="2E1240CE" w14:textId="77777777" w:rsidR="00000000" w:rsidRDefault="00B90FE9">
      <w:pPr>
        <w:pStyle w:val="a0"/>
        <w:rPr>
          <w:rtl/>
        </w:rPr>
      </w:pPr>
    </w:p>
    <w:p w14:paraId="0D4CE45F" w14:textId="77777777" w:rsidR="00000000" w:rsidRDefault="00B90FE9">
      <w:pPr>
        <w:pStyle w:val="a0"/>
        <w:rPr>
          <w:rFonts w:hint="cs"/>
          <w:rtl/>
        </w:rPr>
      </w:pPr>
      <w:r>
        <w:rPr>
          <w:rFonts w:hint="cs"/>
          <w:rtl/>
        </w:rPr>
        <w:t>אנא, זמנך תם.</w:t>
      </w:r>
    </w:p>
    <w:p w14:paraId="59E1D991" w14:textId="77777777" w:rsidR="00000000" w:rsidRDefault="00B90FE9">
      <w:pPr>
        <w:pStyle w:val="a0"/>
        <w:rPr>
          <w:rFonts w:hint="cs"/>
          <w:rtl/>
        </w:rPr>
      </w:pPr>
    </w:p>
    <w:p w14:paraId="48646D56" w14:textId="77777777" w:rsidR="00000000" w:rsidRDefault="00B90FE9">
      <w:pPr>
        <w:pStyle w:val="-"/>
        <w:rPr>
          <w:rtl/>
        </w:rPr>
      </w:pPr>
      <w:bookmarkStart w:id="838" w:name="FS000001056T14_01_2004_20_34_24C"/>
      <w:bookmarkEnd w:id="838"/>
      <w:r>
        <w:rPr>
          <w:rtl/>
        </w:rPr>
        <w:t>יעקב מרגי (ש"ס):</w:t>
      </w:r>
    </w:p>
    <w:p w14:paraId="4FC35807" w14:textId="77777777" w:rsidR="00000000" w:rsidRDefault="00B90FE9">
      <w:pPr>
        <w:pStyle w:val="a0"/>
        <w:rPr>
          <w:rtl/>
        </w:rPr>
      </w:pPr>
    </w:p>
    <w:p w14:paraId="1414F1F1" w14:textId="77777777" w:rsidR="00000000" w:rsidRDefault="00B90FE9">
      <w:pPr>
        <w:pStyle w:val="a0"/>
        <w:rPr>
          <w:rFonts w:hint="cs"/>
          <w:rtl/>
        </w:rPr>
      </w:pPr>
      <w:r>
        <w:rPr>
          <w:rFonts w:hint="cs"/>
          <w:rtl/>
        </w:rPr>
        <w:t xml:space="preserve">מייד אני מסיים. ממשיך דוח הטרור ומעיר את תשומת לבנו לכך שתשתיות הטרור ביהודה ושומרון סומכות על הזרוע המסייעת בקרב ערביי ישראל </w:t>
      </w:r>
      <w:r>
        <w:rPr>
          <w:rtl/>
        </w:rPr>
        <w:t>–</w:t>
      </w:r>
      <w:r>
        <w:rPr>
          <w:rFonts w:hint="cs"/>
          <w:rtl/>
        </w:rPr>
        <w:t xml:space="preserve"> ולא בהכללה, ואני באמת לא רוצה להכליל, ואסור לנו לעשות הכללה. למה אני מזכיר זאת? אני</w:t>
      </w:r>
      <w:r>
        <w:rPr>
          <w:rFonts w:hint="cs"/>
          <w:rtl/>
        </w:rPr>
        <w:t xml:space="preserve"> קורא לממשלה: אם אנחנו חפצים בדו-קיום עם ערביי ישראל ועם הבדואים בנגב, וכדי למנוע מצב שבו ה"חמאס" והתנועות האסלאמיות ישתלטו עליהם, עלינו לדאוג לכך שהם לא ירגישו מקופחים מחד גיסא, ומאידך גיסא </w:t>
      </w:r>
      <w:r>
        <w:rPr>
          <w:rtl/>
        </w:rPr>
        <w:t>–</w:t>
      </w:r>
      <w:r>
        <w:rPr>
          <w:rFonts w:hint="cs"/>
          <w:rtl/>
        </w:rPr>
        <w:t xml:space="preserve"> על הממשלה להכביד את המעקב, את המודיעין ואת החמרת העונשים על כל </w:t>
      </w:r>
      <w:r>
        <w:rPr>
          <w:rFonts w:hint="cs"/>
          <w:rtl/>
        </w:rPr>
        <w:t>מי שיעז לסייע לטרור. תודה.</w:t>
      </w:r>
    </w:p>
    <w:p w14:paraId="02926586" w14:textId="77777777" w:rsidR="00000000" w:rsidRDefault="00B90FE9">
      <w:pPr>
        <w:pStyle w:val="a0"/>
        <w:rPr>
          <w:rFonts w:hint="cs"/>
          <w:rtl/>
        </w:rPr>
      </w:pPr>
    </w:p>
    <w:p w14:paraId="454D7748" w14:textId="77777777" w:rsidR="00000000" w:rsidRDefault="00B90FE9">
      <w:pPr>
        <w:pStyle w:val="af1"/>
        <w:rPr>
          <w:rtl/>
        </w:rPr>
      </w:pPr>
      <w:r>
        <w:rPr>
          <w:rtl/>
        </w:rPr>
        <w:t>היו"ר</w:t>
      </w:r>
      <w:r>
        <w:rPr>
          <w:rFonts w:hint="cs"/>
          <w:rtl/>
        </w:rPr>
        <w:t xml:space="preserve"> אתי לבני</w:t>
      </w:r>
      <w:r>
        <w:rPr>
          <w:rtl/>
        </w:rPr>
        <w:t>:</w:t>
      </w:r>
    </w:p>
    <w:p w14:paraId="47E5E870" w14:textId="77777777" w:rsidR="00000000" w:rsidRDefault="00B90FE9">
      <w:pPr>
        <w:pStyle w:val="a0"/>
        <w:rPr>
          <w:rtl/>
        </w:rPr>
      </w:pPr>
    </w:p>
    <w:p w14:paraId="5A12F504" w14:textId="77777777" w:rsidR="00000000" w:rsidRDefault="00B90FE9">
      <w:pPr>
        <w:pStyle w:val="a0"/>
        <w:rPr>
          <w:rFonts w:hint="cs"/>
          <w:rtl/>
        </w:rPr>
      </w:pPr>
      <w:r>
        <w:rPr>
          <w:rFonts w:hint="cs"/>
          <w:rtl/>
        </w:rPr>
        <w:t>תודה רבה. חבר הכנסת ניסן סלומינסקי, בבקשה.</w:t>
      </w:r>
    </w:p>
    <w:p w14:paraId="244E7C9C" w14:textId="77777777" w:rsidR="00000000" w:rsidRDefault="00B90FE9">
      <w:pPr>
        <w:pStyle w:val="a0"/>
        <w:rPr>
          <w:rFonts w:hint="cs"/>
          <w:rtl/>
        </w:rPr>
      </w:pPr>
    </w:p>
    <w:p w14:paraId="720F448F" w14:textId="77777777" w:rsidR="00000000" w:rsidRDefault="00B90FE9">
      <w:pPr>
        <w:pStyle w:val="a"/>
        <w:rPr>
          <w:rtl/>
        </w:rPr>
      </w:pPr>
      <w:bookmarkStart w:id="839" w:name="FS000001068T14_01_2004_20_36_33"/>
      <w:bookmarkStart w:id="840" w:name="_Toc75077333"/>
      <w:bookmarkEnd w:id="839"/>
      <w:r>
        <w:rPr>
          <w:rFonts w:hint="eastAsia"/>
          <w:rtl/>
        </w:rPr>
        <w:t>ניסן</w:t>
      </w:r>
      <w:r>
        <w:rPr>
          <w:rtl/>
        </w:rPr>
        <w:t xml:space="preserve"> סלומינסקי (מפד"ל):</w:t>
      </w:r>
      <w:bookmarkEnd w:id="840"/>
    </w:p>
    <w:p w14:paraId="4EC624A0" w14:textId="77777777" w:rsidR="00000000" w:rsidRDefault="00B90FE9">
      <w:pPr>
        <w:pStyle w:val="a0"/>
        <w:rPr>
          <w:rFonts w:hint="cs"/>
          <w:rtl/>
        </w:rPr>
      </w:pPr>
    </w:p>
    <w:p w14:paraId="2277DF93" w14:textId="77777777" w:rsidR="00000000" w:rsidRDefault="00B90FE9">
      <w:pPr>
        <w:pStyle w:val="a0"/>
        <w:rPr>
          <w:rFonts w:hint="cs"/>
          <w:rtl/>
        </w:rPr>
      </w:pPr>
      <w:r>
        <w:rPr>
          <w:rFonts w:hint="cs"/>
          <w:rtl/>
        </w:rPr>
        <w:t>גברתי היושבת-ראש, אדוני השר, חברי חברי הכנסת, דוח השב"כ, דוח הביטחון, משמח: 30% פחות פיגועים, 50% פחות נפגעים. אבל אם מישהו חשב שהנה, ימות המש</w:t>
      </w:r>
      <w:r>
        <w:rPr>
          <w:rFonts w:hint="cs"/>
          <w:rtl/>
        </w:rPr>
        <w:t>יח הגיעו, הנה מגיע השלום, אויבינו מתחילים אולי לחשוב על השלום, אז המשך הדוח אומר: אבל בניסיונות לפיגועים אין שום שינוי.</w:t>
      </w:r>
    </w:p>
    <w:p w14:paraId="6BC8CEE2" w14:textId="77777777" w:rsidR="00000000" w:rsidRDefault="00B90FE9">
      <w:pPr>
        <w:pStyle w:val="a0"/>
        <w:rPr>
          <w:rFonts w:hint="cs"/>
          <w:rtl/>
        </w:rPr>
      </w:pPr>
    </w:p>
    <w:p w14:paraId="11B5B50E" w14:textId="77777777" w:rsidR="00000000" w:rsidRDefault="00B90FE9">
      <w:pPr>
        <w:pStyle w:val="a0"/>
        <w:rPr>
          <w:rFonts w:hint="cs"/>
          <w:rtl/>
        </w:rPr>
      </w:pPr>
      <w:r>
        <w:rPr>
          <w:rFonts w:hint="cs"/>
          <w:rtl/>
        </w:rPr>
        <w:t>אם כך, איך בכל אופן יש כאלה תוצאות טובות יחסית? הכול יחסי, כמובן. אז יש שתי סיבות. סיבה אחת היא תפקודו המצוין והנפלא של השב"כ, ובאמת צר</w:t>
      </w:r>
      <w:r>
        <w:rPr>
          <w:rFonts w:hint="cs"/>
          <w:rtl/>
        </w:rPr>
        <w:t xml:space="preserve">יכים לשבח אותו בכל רגע ורגע על תפקוד מדהים, ואני חושב שאין בעולם כולו שב"כ כזה, שמסוגל להגיע לרמת דיוק כזאת. </w:t>
      </w:r>
    </w:p>
    <w:p w14:paraId="02EFA4CB" w14:textId="77777777" w:rsidR="00000000" w:rsidRDefault="00B90FE9">
      <w:pPr>
        <w:pStyle w:val="a0"/>
        <w:rPr>
          <w:rFonts w:hint="cs"/>
          <w:rtl/>
        </w:rPr>
      </w:pPr>
    </w:p>
    <w:p w14:paraId="3E91B6E5" w14:textId="77777777" w:rsidR="00000000" w:rsidRDefault="00B90FE9">
      <w:pPr>
        <w:pStyle w:val="a0"/>
        <w:rPr>
          <w:rFonts w:hint="cs"/>
          <w:rtl/>
        </w:rPr>
      </w:pPr>
      <w:r>
        <w:rPr>
          <w:rFonts w:hint="cs"/>
          <w:rtl/>
        </w:rPr>
        <w:t>הסיבה השנייה היא הגדר. הגדר מונעת מהם לצאת ולפגע בתוך ישראל. אז הנה התחילה שנת 2004, ואכן הגדר מונעת מהם לצאת לערי ישראל, וזה חשוב. אבל מה הם עוש</w:t>
      </w:r>
      <w:r>
        <w:rPr>
          <w:rFonts w:hint="cs"/>
          <w:rtl/>
        </w:rPr>
        <w:t>ים? מאחר שהדוח אומר שאת הפיגועים הם מנסים לעשות כאילו לא היה דבר, אז הם מנסים לפגע במקום שאין גדר.</w:t>
      </w:r>
    </w:p>
    <w:p w14:paraId="77223D0B" w14:textId="77777777" w:rsidR="00000000" w:rsidRDefault="00B90FE9">
      <w:pPr>
        <w:pStyle w:val="a0"/>
        <w:rPr>
          <w:rFonts w:hint="cs"/>
          <w:rtl/>
        </w:rPr>
      </w:pPr>
    </w:p>
    <w:p w14:paraId="778CB545" w14:textId="77777777" w:rsidR="00000000" w:rsidRDefault="00B90FE9">
      <w:pPr>
        <w:pStyle w:val="a0"/>
        <w:rPr>
          <w:rFonts w:hint="cs"/>
          <w:rtl/>
        </w:rPr>
      </w:pPr>
      <w:r>
        <w:rPr>
          <w:rFonts w:hint="cs"/>
          <w:rtl/>
        </w:rPr>
        <w:t>ואת זה אמרנו, וחזרנו ואמרנו לממשלה: אם תשימו גדר, אתם מכניסים למלכודת את כל יישובי יש"ע, את 250,000 או 300,000 היהודים שגרים בחבלי הארץ. אתם כאילו מכוונים א</w:t>
      </w:r>
      <w:r>
        <w:rPr>
          <w:rFonts w:hint="cs"/>
          <w:rtl/>
        </w:rPr>
        <w:t xml:space="preserve">צבע ואומרים למחבלים: שם, שם תוכלו. </w:t>
      </w:r>
    </w:p>
    <w:p w14:paraId="6C131605" w14:textId="77777777" w:rsidR="00000000" w:rsidRDefault="00B90FE9">
      <w:pPr>
        <w:pStyle w:val="a0"/>
        <w:rPr>
          <w:rFonts w:hint="cs"/>
          <w:rtl/>
        </w:rPr>
      </w:pPr>
    </w:p>
    <w:p w14:paraId="3340A4B2" w14:textId="77777777" w:rsidR="00000000" w:rsidRDefault="00B90FE9">
      <w:pPr>
        <w:pStyle w:val="a0"/>
        <w:rPr>
          <w:rFonts w:hint="cs"/>
          <w:rtl/>
        </w:rPr>
      </w:pPr>
      <w:r>
        <w:rPr>
          <w:rFonts w:hint="cs"/>
          <w:rtl/>
        </w:rPr>
        <w:t xml:space="preserve">אז נכון שאתם חושבים על זה, חשבתם על זה, ובתוכניות ובהחלטות היו החלטות איך להגיע למצב שבו גם התושבים והיישובים לא יהיו הפקר. אבל בפועל </w:t>
      </w:r>
      <w:r>
        <w:rPr>
          <w:rtl/>
        </w:rPr>
        <w:t>–</w:t>
      </w:r>
      <w:r>
        <w:rPr>
          <w:rFonts w:hint="cs"/>
          <w:rtl/>
        </w:rPr>
        <w:t xml:space="preserve"> שום דבר. כשזה מגיע לבעיות של תקציב, פתאום אין תקציב, פתאום יש חסר, ובמציאות של היום</w:t>
      </w:r>
      <w:r>
        <w:rPr>
          <w:rFonts w:hint="cs"/>
          <w:rtl/>
        </w:rPr>
        <w:t xml:space="preserve"> הממשלה צריכה להסתכל בעיני עצמה ולומר - ואם אתם לא יודעים להסתכל, אז הפיגוע של אתמול, של רצח רועי ארבל, הפיגוע של היום, של הארבעה שנרצחו, בא ואומר: המחבלים, ככל שתסגור להם את היציאה לישראל, וזה חשוב </w:t>
      </w:r>
      <w:r>
        <w:rPr>
          <w:rtl/>
        </w:rPr>
        <w:t>–</w:t>
      </w:r>
      <w:r>
        <w:rPr>
          <w:rFonts w:hint="cs"/>
          <w:rtl/>
        </w:rPr>
        <w:t xml:space="preserve"> שחס ושלום לא יגיעו לישראל </w:t>
      </w:r>
      <w:r>
        <w:rPr>
          <w:rtl/>
        </w:rPr>
        <w:t>–</w:t>
      </w:r>
      <w:r>
        <w:rPr>
          <w:rFonts w:hint="cs"/>
          <w:rtl/>
        </w:rPr>
        <w:t xml:space="preserve"> אבל ככל שתסגור אותם ולא תעש</w:t>
      </w:r>
      <w:r>
        <w:rPr>
          <w:rFonts w:hint="cs"/>
          <w:rtl/>
        </w:rPr>
        <w:t xml:space="preserve">ה את הדברים הנצרכים הנוספים, הם ייכנסו, יפגעו וינסו בתוך יישובי יש"ע, או על הכבישים, ויהודים יירצחו. האם אתם מוכנים לזה, ממשלת ישראל? ודאי שלא. אז אם אתם לא מוכנים, תעשו את כל מה שנדרש – ואתם יודעים מה נדרש. </w:t>
      </w:r>
    </w:p>
    <w:p w14:paraId="51FB0346" w14:textId="77777777" w:rsidR="00000000" w:rsidRDefault="00B90FE9">
      <w:pPr>
        <w:pStyle w:val="a0"/>
        <w:rPr>
          <w:rFonts w:hint="cs"/>
          <w:rtl/>
        </w:rPr>
      </w:pPr>
    </w:p>
    <w:p w14:paraId="25B980A1" w14:textId="77777777" w:rsidR="00000000" w:rsidRDefault="00B90FE9">
      <w:pPr>
        <w:pStyle w:val="a0"/>
        <w:rPr>
          <w:rFonts w:hint="cs"/>
          <w:rtl/>
        </w:rPr>
      </w:pPr>
      <w:r>
        <w:rPr>
          <w:rFonts w:hint="cs"/>
          <w:rtl/>
        </w:rPr>
        <w:t>אסור שכסף יהיה מחסום כדי לתת הגנה לכל אותם יהו</w:t>
      </w:r>
      <w:r>
        <w:rPr>
          <w:rFonts w:hint="cs"/>
          <w:rtl/>
        </w:rPr>
        <w:t>דים, וזאת נוסף על כל אותה עבודה נפלאה של השב"כ - שממשלת ישראל תיקח את העניינים בידיים, ותדביר את כל הטרור. הרשות לא תעשה את זה. אין מישהו אחר. אתם, ממשלת ישראל, בד-בבד עם הדברת הטרור באופן אקטיבי, תיתנו גם את המגן שאתם צריכים לתת לתושבים היהודים ביהודה, שו</w:t>
      </w:r>
      <w:r>
        <w:rPr>
          <w:rFonts w:hint="cs"/>
          <w:rtl/>
        </w:rPr>
        <w:t>מרון וחבל-עזה. תודה רבה, גברתי.</w:t>
      </w:r>
    </w:p>
    <w:p w14:paraId="58885F0D" w14:textId="77777777" w:rsidR="00000000" w:rsidRDefault="00B90FE9">
      <w:pPr>
        <w:pStyle w:val="a0"/>
        <w:rPr>
          <w:rFonts w:hint="cs"/>
          <w:rtl/>
        </w:rPr>
      </w:pPr>
    </w:p>
    <w:p w14:paraId="02B36944" w14:textId="77777777" w:rsidR="00000000" w:rsidRDefault="00B90FE9">
      <w:pPr>
        <w:pStyle w:val="af1"/>
        <w:rPr>
          <w:rtl/>
        </w:rPr>
      </w:pPr>
      <w:r>
        <w:rPr>
          <w:rFonts w:hint="eastAsia"/>
          <w:rtl/>
        </w:rPr>
        <w:t>היו</w:t>
      </w:r>
      <w:r>
        <w:rPr>
          <w:rtl/>
        </w:rPr>
        <w:t>"ר</w:t>
      </w:r>
      <w:r>
        <w:rPr>
          <w:rFonts w:hint="cs"/>
          <w:rtl/>
        </w:rPr>
        <w:t xml:space="preserve"> אתי לבני</w:t>
      </w:r>
      <w:r>
        <w:rPr>
          <w:rtl/>
        </w:rPr>
        <w:t>:</w:t>
      </w:r>
    </w:p>
    <w:p w14:paraId="37DA0CA0" w14:textId="77777777" w:rsidR="00000000" w:rsidRDefault="00B90FE9">
      <w:pPr>
        <w:pStyle w:val="a0"/>
        <w:rPr>
          <w:rFonts w:hint="cs"/>
          <w:rtl/>
        </w:rPr>
      </w:pPr>
    </w:p>
    <w:p w14:paraId="43233570" w14:textId="77777777" w:rsidR="00000000" w:rsidRDefault="00B90FE9">
      <w:pPr>
        <w:pStyle w:val="a0"/>
        <w:rPr>
          <w:rFonts w:hint="cs"/>
          <w:rtl/>
        </w:rPr>
      </w:pPr>
      <w:r>
        <w:rPr>
          <w:rFonts w:hint="cs"/>
          <w:rtl/>
        </w:rPr>
        <w:t>תודה רבה. חבר הכנסת אורי אריאל.</w:t>
      </w:r>
    </w:p>
    <w:p w14:paraId="38C5D5F7" w14:textId="77777777" w:rsidR="00000000" w:rsidRDefault="00B90FE9">
      <w:pPr>
        <w:pStyle w:val="a0"/>
        <w:rPr>
          <w:rFonts w:hint="cs"/>
          <w:rtl/>
        </w:rPr>
      </w:pPr>
    </w:p>
    <w:p w14:paraId="18AE3B20" w14:textId="77777777" w:rsidR="00000000" w:rsidRDefault="00B90FE9">
      <w:pPr>
        <w:pStyle w:val="a"/>
        <w:rPr>
          <w:rtl/>
        </w:rPr>
      </w:pPr>
      <w:bookmarkStart w:id="841" w:name="FS000000713T14_01_2004_20_46_40"/>
      <w:bookmarkStart w:id="842" w:name="_Toc75077334"/>
      <w:bookmarkEnd w:id="841"/>
      <w:r>
        <w:rPr>
          <w:rFonts w:hint="eastAsia"/>
          <w:rtl/>
        </w:rPr>
        <w:t>אורי</w:t>
      </w:r>
      <w:r>
        <w:rPr>
          <w:rtl/>
        </w:rPr>
        <w:t xml:space="preserve"> יהודה אריאל (האיחוד הלאומי - ישראל ביתנו):</w:t>
      </w:r>
      <w:bookmarkEnd w:id="842"/>
    </w:p>
    <w:p w14:paraId="6F1EFEA8" w14:textId="77777777" w:rsidR="00000000" w:rsidRDefault="00B90FE9">
      <w:pPr>
        <w:pStyle w:val="a0"/>
        <w:rPr>
          <w:rFonts w:hint="cs"/>
          <w:rtl/>
        </w:rPr>
      </w:pPr>
    </w:p>
    <w:p w14:paraId="131C708A" w14:textId="77777777" w:rsidR="00000000" w:rsidRDefault="00B90FE9">
      <w:pPr>
        <w:pStyle w:val="a0"/>
        <w:rPr>
          <w:rFonts w:hint="cs"/>
          <w:rtl/>
        </w:rPr>
      </w:pPr>
      <w:r>
        <w:rPr>
          <w:rFonts w:hint="cs"/>
          <w:rtl/>
        </w:rPr>
        <w:t>גברתי היושבת-ראש, אדוני השר, חברי חברי הכנסת, ראוי שהבית הזה יתאחד ב"יישר כוח" לשב"כ וכמובן לשאר כוחות הביטחון, שעושים עבודה</w:t>
      </w:r>
      <w:r>
        <w:rPr>
          <w:rFonts w:hint="cs"/>
          <w:rtl/>
        </w:rPr>
        <w:t xml:space="preserve">, שלולא עשייתה חיינו לא היו חיים. </w:t>
      </w:r>
    </w:p>
    <w:p w14:paraId="45161B33" w14:textId="77777777" w:rsidR="00000000" w:rsidRDefault="00B90FE9">
      <w:pPr>
        <w:pStyle w:val="a0"/>
        <w:rPr>
          <w:rFonts w:hint="cs"/>
          <w:rtl/>
        </w:rPr>
      </w:pPr>
    </w:p>
    <w:p w14:paraId="7C1E4EC9" w14:textId="77777777" w:rsidR="00000000" w:rsidRDefault="00B90FE9">
      <w:pPr>
        <w:pStyle w:val="a0"/>
        <w:rPr>
          <w:rFonts w:hint="cs"/>
          <w:rtl/>
        </w:rPr>
      </w:pPr>
      <w:r>
        <w:rPr>
          <w:rFonts w:hint="cs"/>
          <w:rtl/>
        </w:rPr>
        <w:t>הייתי היום בהלוויה של רועי ארבל מטלמון, אב לחמישה. הבוקר התבשרנו על רציחתם של עוד ארבעה אזרחים, עוד פצועים – תנחומינו מפה, תנחומי הבית למשפחות ואיחולי החלמה מהירה לפצועים.</w:t>
      </w:r>
    </w:p>
    <w:p w14:paraId="31C17E5D" w14:textId="77777777" w:rsidR="00000000" w:rsidRDefault="00B90FE9">
      <w:pPr>
        <w:pStyle w:val="a0"/>
        <w:rPr>
          <w:rFonts w:hint="cs"/>
          <w:rtl/>
        </w:rPr>
      </w:pPr>
    </w:p>
    <w:p w14:paraId="67198DAD" w14:textId="77777777" w:rsidR="00000000" w:rsidRDefault="00B90FE9">
      <w:pPr>
        <w:pStyle w:val="a0"/>
        <w:rPr>
          <w:rFonts w:hint="cs"/>
          <w:rtl/>
        </w:rPr>
      </w:pPr>
      <w:r>
        <w:rPr>
          <w:rFonts w:hint="cs"/>
          <w:rtl/>
        </w:rPr>
        <w:t>הסיכול שהצליח ונעשה טוב יותר בשנת 2004 נובע בחל</w:t>
      </w:r>
      <w:r>
        <w:rPr>
          <w:rFonts w:hint="cs"/>
          <w:rtl/>
        </w:rPr>
        <w:t xml:space="preserve">קו משהותנו בשטח עצמו. אין ספק, ואת זה יגיד כל איש מקצוע, שעצם ההימצאות בשטח, בתוך מוקדי הטרור, מאפשר עבודה יותר טובה. זה לא מרשם לחיסול כל הבעיות, זו לא חזות הכול, אבל זה בוודאי מרכיב חיוני בתוך המערכה הזאת. יש תחליפים, והסבירו לנו כשנסוגונו באוסלו - כאשר </w:t>
      </w:r>
      <w:r>
        <w:rPr>
          <w:rFonts w:hint="cs"/>
          <w:rtl/>
        </w:rPr>
        <w:t>שאלנו מה יהיה עכשיו בהסכמי אוסלו, נסוגים מערים - אמרו לנו שיש תחליפים טכניים כאלה ואחרים, בלי לרדת לפרטים, כמובן. גם הדבר הזה עבד חלקית מאוד, לא נתן תשובות מניחות את הדעת, וראינו את התוצאות של זה. מי שמציע לצאת באופן חד-צדדי מהערים ללא קבלת תשובות מספקות ב</w:t>
      </w:r>
      <w:r>
        <w:rPr>
          <w:rFonts w:hint="cs"/>
          <w:rtl/>
        </w:rPr>
        <w:t xml:space="preserve">תחום הפסקת הטרור, ירשום היום שגם נחטוף טרור גדול פי-כמה, וגם נצטרך לחזור פעם נוספת לאותן ערים.  </w:t>
      </w:r>
    </w:p>
    <w:p w14:paraId="5A5D0228" w14:textId="77777777" w:rsidR="00000000" w:rsidRDefault="00B90FE9">
      <w:pPr>
        <w:pStyle w:val="a0"/>
        <w:rPr>
          <w:rFonts w:hint="cs"/>
          <w:rtl/>
        </w:rPr>
      </w:pPr>
    </w:p>
    <w:p w14:paraId="3D28B058" w14:textId="77777777" w:rsidR="00000000" w:rsidRDefault="00B90FE9">
      <w:pPr>
        <w:pStyle w:val="a0"/>
        <w:rPr>
          <w:rFonts w:hint="cs"/>
          <w:rtl/>
        </w:rPr>
      </w:pPr>
      <w:r>
        <w:rPr>
          <w:rFonts w:hint="cs"/>
          <w:rtl/>
        </w:rPr>
        <w:t>ממשלת ישראל החליטה על תוכנית מפת הדרכים והוסיפה עליה 14 הסתייגויות, והנה, בימים האחרונים ראש הממשלה עומד על כל במה, מתחת לכל עץ רענן, ומספיד את התוכנית הכי טו</w:t>
      </w:r>
      <w:r>
        <w:rPr>
          <w:rFonts w:hint="cs"/>
          <w:rtl/>
        </w:rPr>
        <w:t>בה. אם זה היה בשביל ארצות-הברית, כי צריך תיאום ולא צריך לריב, לי זה לא מובן אבל נניח שיש בזה היגיון, אבל לעשות מזה איזו תוכנית מהוללה? עכשיו יש פטנט חדש, אנחנו נברח וזה יהיה בסדר, אף אחד לא ירדוף אחרינו. הרמטכ"ל, חייל מספר אחת, אומר כי אם נברח, נצטרך פי-שנ</w:t>
      </w:r>
      <w:r>
        <w:rPr>
          <w:rFonts w:hint="cs"/>
          <w:rtl/>
        </w:rPr>
        <w:t xml:space="preserve">יים כוחות כדי להגן על מה שיישאר. מה הועילו חכמים בתקנתם? אמר מישהו, כעומק החקירות של ראש הממשלה, עומק הנסיגות. אני לא מציע להשתמש בזה. זו אמירה בוטה וקשה. צריך לשמוע מה אומר הרמטכ"ל. הרמטכ"ל, ביושר מקצועי אומר את דבריו, ואפשר לא לקבל אותם. הדרג המדיני הוא </w:t>
      </w:r>
      <w:r>
        <w:rPr>
          <w:rFonts w:hint="cs"/>
          <w:rtl/>
        </w:rPr>
        <w:t xml:space="preserve">זה שמחליט, ואין על כך מחלוקת. לא אני ולא הרמטכ"ל חושבים אחרת. </w:t>
      </w:r>
    </w:p>
    <w:p w14:paraId="5D01E474" w14:textId="77777777" w:rsidR="00000000" w:rsidRDefault="00B90FE9">
      <w:pPr>
        <w:pStyle w:val="a0"/>
        <w:rPr>
          <w:rFonts w:hint="cs"/>
          <w:rtl/>
        </w:rPr>
      </w:pPr>
    </w:p>
    <w:p w14:paraId="2CA610BB" w14:textId="77777777" w:rsidR="00000000" w:rsidRDefault="00B90FE9">
      <w:pPr>
        <w:pStyle w:val="a0"/>
        <w:rPr>
          <w:rFonts w:hint="cs"/>
          <w:rtl/>
        </w:rPr>
      </w:pPr>
      <w:r>
        <w:rPr>
          <w:rFonts w:hint="cs"/>
          <w:rtl/>
        </w:rPr>
        <w:t>אני מסיים בכך שהדבר הנכון הוא להתמקד בראשי הטרור. צריך לייבש את הביצה, לא להרוג יתוש יתוש. מי שינסה להרוג כל פעם איזה מחבל זוטר, כך לא ינצח במערכה. אם יפגעו בראשי הטרור, אז יש סיכוי שנגיע בהקד</w:t>
      </w:r>
      <w:r>
        <w:rPr>
          <w:rFonts w:hint="cs"/>
          <w:rtl/>
        </w:rPr>
        <w:t xml:space="preserve">ם לשקט, שגם אם הוא לא יהיה מלא, הוא יהיה ברמה הרבה יותר גבוהה, ובא לציון גואל. </w:t>
      </w:r>
    </w:p>
    <w:p w14:paraId="79DCA08F" w14:textId="77777777" w:rsidR="00000000" w:rsidRDefault="00B90FE9">
      <w:pPr>
        <w:pStyle w:val="a0"/>
        <w:ind w:firstLine="0"/>
        <w:rPr>
          <w:rFonts w:hint="cs"/>
          <w:rtl/>
        </w:rPr>
      </w:pPr>
    </w:p>
    <w:p w14:paraId="20088ADB" w14:textId="77777777" w:rsidR="00000000" w:rsidRDefault="00B90FE9">
      <w:pPr>
        <w:pStyle w:val="a0"/>
        <w:ind w:firstLine="0"/>
        <w:rPr>
          <w:rFonts w:hint="cs"/>
          <w:b/>
          <w:bCs/>
          <w:u w:val="single"/>
          <w:rtl/>
        </w:rPr>
      </w:pPr>
      <w:r>
        <w:rPr>
          <w:rFonts w:hint="cs"/>
          <w:b/>
          <w:bCs/>
          <w:u w:val="single"/>
          <w:rtl/>
        </w:rPr>
        <w:t>היו"ר אתי לבני:</w:t>
      </w:r>
    </w:p>
    <w:p w14:paraId="02C3C59C" w14:textId="77777777" w:rsidR="00000000" w:rsidRDefault="00B90FE9">
      <w:pPr>
        <w:pStyle w:val="a0"/>
        <w:ind w:firstLine="0"/>
        <w:rPr>
          <w:rFonts w:hint="cs"/>
          <w:b/>
          <w:bCs/>
          <w:u w:val="single"/>
          <w:rtl/>
        </w:rPr>
      </w:pPr>
    </w:p>
    <w:p w14:paraId="2B80A12E" w14:textId="77777777" w:rsidR="00000000" w:rsidRDefault="00B90FE9">
      <w:pPr>
        <w:pStyle w:val="a0"/>
        <w:rPr>
          <w:rFonts w:hint="cs"/>
          <w:rtl/>
        </w:rPr>
      </w:pPr>
      <w:r>
        <w:rPr>
          <w:rFonts w:hint="cs"/>
          <w:rtl/>
        </w:rPr>
        <w:t>אחרון הדוברים הוא חב</w:t>
      </w:r>
      <w:bookmarkStart w:id="843" w:name="FS000000550T14_01_2004_20_47_08"/>
      <w:bookmarkEnd w:id="843"/>
      <w:r>
        <w:rPr>
          <w:rFonts w:hint="cs"/>
          <w:rtl/>
        </w:rPr>
        <w:t>ר הכנסת עבד-אלמאלכ דהאמשה.</w:t>
      </w:r>
    </w:p>
    <w:p w14:paraId="00B41B56" w14:textId="77777777" w:rsidR="00000000" w:rsidRDefault="00B90FE9">
      <w:pPr>
        <w:pStyle w:val="a"/>
        <w:rPr>
          <w:rFonts w:hint="cs"/>
          <w:rtl/>
        </w:rPr>
      </w:pPr>
    </w:p>
    <w:p w14:paraId="18897083" w14:textId="77777777" w:rsidR="00000000" w:rsidRDefault="00B90FE9">
      <w:pPr>
        <w:pStyle w:val="a"/>
        <w:rPr>
          <w:rFonts w:hint="cs"/>
          <w:rtl/>
        </w:rPr>
      </w:pPr>
    </w:p>
    <w:p w14:paraId="6BAE02E4" w14:textId="77777777" w:rsidR="00000000" w:rsidRDefault="00B90FE9">
      <w:pPr>
        <w:pStyle w:val="a"/>
        <w:rPr>
          <w:rtl/>
        </w:rPr>
      </w:pPr>
      <w:bookmarkStart w:id="844" w:name="_Toc75077335"/>
      <w:r>
        <w:rPr>
          <w:rFonts w:hint="eastAsia"/>
          <w:rtl/>
        </w:rPr>
        <w:t>עבד</w:t>
      </w:r>
      <w:r>
        <w:rPr>
          <w:rtl/>
        </w:rPr>
        <w:t>-אלמאלכ דהאמשה (רע"ם):</w:t>
      </w:r>
      <w:bookmarkEnd w:id="844"/>
    </w:p>
    <w:p w14:paraId="0DB1DE1A" w14:textId="77777777" w:rsidR="00000000" w:rsidRDefault="00B90FE9">
      <w:pPr>
        <w:pStyle w:val="a0"/>
        <w:rPr>
          <w:rFonts w:hint="cs"/>
          <w:rtl/>
        </w:rPr>
      </w:pPr>
    </w:p>
    <w:p w14:paraId="7BA251A6" w14:textId="77777777" w:rsidR="00000000" w:rsidRDefault="00B90FE9">
      <w:pPr>
        <w:pStyle w:val="a0"/>
        <w:rPr>
          <w:rFonts w:hint="cs"/>
          <w:rtl/>
        </w:rPr>
      </w:pPr>
      <w:r>
        <w:rPr>
          <w:rFonts w:hint="cs"/>
          <w:rtl/>
        </w:rPr>
        <w:t>גברתי היושבת-ראש ומכובדי השר, בשעה המאוחרת הזאת טוב לחשוב באופן צלול, כאשר טובת הע</w:t>
      </w:r>
      <w:r>
        <w:rPr>
          <w:rFonts w:hint="cs"/>
          <w:rtl/>
        </w:rPr>
        <w:t>ם כולו מול עינינו. כל בר-שכל וכל מי שעיניו בראשו יודע ששפיכות הדמים, במיוחד לאחר שלוש השנים האחרונות, הביאה למסקנה אחת, אין פתרון, לא על-ידי שימוש בכוח, לא על-ידי התנגדות, לא על-ידי שפיכות דמים ולא על-ידי כיבוש. כל מה שנוסה, ולא היה דבר שלא נוסה בשלוש השני</w:t>
      </w:r>
      <w:r>
        <w:rPr>
          <w:rFonts w:hint="cs"/>
          <w:rtl/>
        </w:rPr>
        <w:t xml:space="preserve">ם האלו, לא הביא לסיום הסכסוך. יש רק דרך אחת, דרך ההסכמה והישיבה סביב שולחן הדיונים. </w:t>
      </w:r>
    </w:p>
    <w:p w14:paraId="1D235514" w14:textId="77777777" w:rsidR="00000000" w:rsidRDefault="00B90FE9">
      <w:pPr>
        <w:pStyle w:val="a0"/>
        <w:rPr>
          <w:rFonts w:hint="cs"/>
          <w:rtl/>
        </w:rPr>
      </w:pPr>
    </w:p>
    <w:p w14:paraId="6F8398D5" w14:textId="77777777" w:rsidR="00000000" w:rsidRDefault="00B90FE9">
      <w:pPr>
        <w:pStyle w:val="a0"/>
        <w:rPr>
          <w:rFonts w:hint="cs"/>
          <w:rtl/>
        </w:rPr>
      </w:pPr>
      <w:r>
        <w:rPr>
          <w:rFonts w:hint="cs"/>
          <w:rtl/>
        </w:rPr>
        <w:t>אני נתלה כאן באילנות גבוהים, במנהיגים, אידיאולוגים ואנשים חשובים אחרים. ראש הממשלה עצמו, סגנו וממלא-מקומו ורבים וחשובים אחרים בבית הזה אמרו את הדברים האלה זה שנים, כי אין</w:t>
      </w:r>
      <w:r>
        <w:rPr>
          <w:rFonts w:hint="cs"/>
          <w:rtl/>
        </w:rPr>
        <w:t xml:space="preserve"> דרך אחרת. אומנם יש לנו התנחלויות ויש אנשים שלא רוצים לעזוב את ההתנחלויות והם שמו להם למטרה להמשיך ולהחזיק את הפצע הפתוח הזה ואת שפיכות הדמים. הם מיעוט בעם. הם טועים. טובת שני העמים ביחד היא מה שחייבת להכריע במקרה הזה. אני מזמין את כולם לחזור לשפיות ולהגיע</w:t>
      </w:r>
      <w:r>
        <w:rPr>
          <w:rFonts w:hint="cs"/>
          <w:rtl/>
        </w:rPr>
        <w:t xml:space="preserve"> לפתרון הזה. </w:t>
      </w:r>
    </w:p>
    <w:p w14:paraId="268B28E7" w14:textId="77777777" w:rsidR="00000000" w:rsidRDefault="00B90FE9">
      <w:pPr>
        <w:pStyle w:val="a0"/>
        <w:rPr>
          <w:rFonts w:hint="cs"/>
          <w:rtl/>
        </w:rPr>
      </w:pPr>
    </w:p>
    <w:p w14:paraId="43ACF3C5" w14:textId="77777777" w:rsidR="00000000" w:rsidRDefault="00B90FE9">
      <w:pPr>
        <w:pStyle w:val="a0"/>
        <w:rPr>
          <w:rFonts w:hint="cs"/>
          <w:rtl/>
        </w:rPr>
      </w:pPr>
      <w:r>
        <w:rPr>
          <w:rFonts w:hint="cs"/>
          <w:rtl/>
        </w:rPr>
        <w:t>ברשותך, גברתי היושבת-ראש, בדקה שנשארה לי אני אומר את עיקר דברי בשפה הערבית.</w:t>
      </w:r>
    </w:p>
    <w:p w14:paraId="5D109BD7" w14:textId="77777777" w:rsidR="00000000" w:rsidRDefault="00B90FE9">
      <w:pPr>
        <w:pStyle w:val="a0"/>
        <w:rPr>
          <w:rFonts w:hint="cs"/>
          <w:rtl/>
        </w:rPr>
      </w:pPr>
    </w:p>
    <w:p w14:paraId="613767B0" w14:textId="77777777" w:rsidR="00000000" w:rsidRDefault="00B90FE9">
      <w:pPr>
        <w:pStyle w:val="a0"/>
        <w:rPr>
          <w:rFonts w:hint="cs"/>
          <w:rtl/>
        </w:rPr>
      </w:pPr>
      <w:r>
        <w:rPr>
          <w:rFonts w:hint="cs"/>
          <w:rtl/>
        </w:rPr>
        <w:t>(נושא דברים בשפה הערבית; להלן תרגומם לעברית:</w:t>
      </w:r>
    </w:p>
    <w:p w14:paraId="2591A9F3" w14:textId="77777777" w:rsidR="00000000" w:rsidRDefault="00B90FE9">
      <w:pPr>
        <w:pStyle w:val="a0"/>
        <w:rPr>
          <w:rFonts w:hint="cs"/>
          <w:rtl/>
        </w:rPr>
      </w:pPr>
    </w:p>
    <w:p w14:paraId="60318F0A" w14:textId="77777777" w:rsidR="00000000" w:rsidRDefault="00B90FE9">
      <w:pPr>
        <w:pStyle w:val="a0"/>
        <w:rPr>
          <w:rFonts w:hint="cs"/>
          <w:rtl/>
        </w:rPr>
      </w:pPr>
      <w:r>
        <w:rPr>
          <w:rFonts w:hint="cs"/>
          <w:rtl/>
        </w:rPr>
        <w:t>בשם האל הרחמן והרחום, שלום עליכם ורחמי האל וברכותיו. נושא הדיון כעת הוא ההתנחלויות, המשך ההתנגדות הפלסטינית, שפיכות הד</w:t>
      </w:r>
      <w:r>
        <w:rPr>
          <w:rFonts w:hint="cs"/>
          <w:rtl/>
        </w:rPr>
        <w:t>מים וחילוקי הדעות בנושא זה. אמרתי שהרוב המכריע בקרב המנהיגים הישראלים, אפילו ראש הממשלה עצמו, סגנו, ומנהיגים בכירים בפרלמנט הזה, אומרים זה זמן-מה שהפתרון היחיד הוא החזרה לשולחן המשא-ומתן ולהסדר של שלום עם העם הפלסטיני ומנהיגיו. זאת, במיוחד לאחר שבשלוש השני</w:t>
      </w:r>
      <w:r>
        <w:rPr>
          <w:rFonts w:hint="cs"/>
          <w:rtl/>
        </w:rPr>
        <w:t>ם האחרונות נמשכו כל סוגי מעשי האלימות, האכזריות, ההרג, הדיכוי, המחסומים, שפיכות הדמים והסיכולים הממוקדים, ללא הועיל. הפתרון היחיד הוא השלום, תוך הכרה בזכויותיו של העם הפלסטיני להגדרה עצמית על אדמת מולדתו ולהקמת מדינתו העצמאית. תודה, גברתי.)</w:t>
      </w:r>
    </w:p>
    <w:p w14:paraId="68496293" w14:textId="77777777" w:rsidR="00000000" w:rsidRDefault="00B90FE9">
      <w:pPr>
        <w:pStyle w:val="a0"/>
        <w:ind w:firstLine="0"/>
        <w:rPr>
          <w:rFonts w:hint="cs"/>
          <w:rtl/>
        </w:rPr>
      </w:pPr>
    </w:p>
    <w:p w14:paraId="6257897A" w14:textId="77777777" w:rsidR="00000000" w:rsidRDefault="00B90FE9">
      <w:pPr>
        <w:pStyle w:val="a0"/>
        <w:ind w:firstLine="0"/>
        <w:rPr>
          <w:rFonts w:hint="cs"/>
          <w:b/>
          <w:bCs/>
          <w:u w:val="single"/>
          <w:rtl/>
        </w:rPr>
      </w:pPr>
      <w:r>
        <w:rPr>
          <w:rFonts w:hint="cs"/>
          <w:b/>
          <w:bCs/>
          <w:u w:val="single"/>
          <w:rtl/>
        </w:rPr>
        <w:t>היו"ר אתי לבני</w:t>
      </w:r>
      <w:r>
        <w:rPr>
          <w:rFonts w:hint="cs"/>
          <w:b/>
          <w:bCs/>
          <w:u w:val="single"/>
          <w:rtl/>
        </w:rPr>
        <w:t>:</w:t>
      </w:r>
    </w:p>
    <w:p w14:paraId="5341F29F" w14:textId="77777777" w:rsidR="00000000" w:rsidRDefault="00B90FE9">
      <w:pPr>
        <w:pStyle w:val="a0"/>
        <w:ind w:firstLine="0"/>
        <w:rPr>
          <w:rFonts w:hint="cs"/>
          <w:rtl/>
        </w:rPr>
      </w:pPr>
    </w:p>
    <w:p w14:paraId="2405ADC8" w14:textId="77777777" w:rsidR="00000000" w:rsidRDefault="00B90FE9">
      <w:pPr>
        <w:pStyle w:val="a0"/>
        <w:ind w:firstLine="0"/>
        <w:rPr>
          <w:rFonts w:hint="cs"/>
          <w:rtl/>
        </w:rPr>
      </w:pPr>
      <w:r>
        <w:rPr>
          <w:rFonts w:hint="cs"/>
          <w:rtl/>
        </w:rPr>
        <w:tab/>
        <w:t>ישיב השר גדעון עזרא.</w:t>
      </w:r>
    </w:p>
    <w:p w14:paraId="08E89A57" w14:textId="77777777" w:rsidR="00000000" w:rsidRDefault="00B90FE9">
      <w:pPr>
        <w:pStyle w:val="a0"/>
        <w:ind w:firstLine="0"/>
        <w:rPr>
          <w:rFonts w:hint="cs"/>
          <w:rtl/>
        </w:rPr>
      </w:pPr>
    </w:p>
    <w:p w14:paraId="5E75B66C" w14:textId="77777777" w:rsidR="00000000" w:rsidRDefault="00B90FE9">
      <w:pPr>
        <w:pStyle w:val="a0"/>
        <w:ind w:firstLine="0"/>
        <w:rPr>
          <w:rFonts w:hint="cs"/>
          <w:rtl/>
        </w:rPr>
      </w:pPr>
    </w:p>
    <w:p w14:paraId="64E43DA0" w14:textId="77777777" w:rsidR="00000000" w:rsidRDefault="00B90FE9">
      <w:pPr>
        <w:pStyle w:val="-"/>
        <w:rPr>
          <w:rtl/>
        </w:rPr>
      </w:pPr>
      <w:bookmarkStart w:id="845" w:name="FS000000474T14_01_2004_20_55_22"/>
      <w:bookmarkEnd w:id="845"/>
      <w:r>
        <w:rPr>
          <w:rFonts w:hint="eastAsia"/>
          <w:rtl/>
        </w:rPr>
        <w:t>השר</w:t>
      </w:r>
      <w:r>
        <w:rPr>
          <w:rtl/>
        </w:rPr>
        <w:t xml:space="preserve"> גדעון עזרא:</w:t>
      </w:r>
    </w:p>
    <w:p w14:paraId="231D0EA6" w14:textId="77777777" w:rsidR="00000000" w:rsidRDefault="00B90FE9">
      <w:pPr>
        <w:pStyle w:val="a0"/>
        <w:rPr>
          <w:rFonts w:hint="cs"/>
          <w:rtl/>
        </w:rPr>
      </w:pPr>
    </w:p>
    <w:p w14:paraId="2CC7C2E2" w14:textId="77777777" w:rsidR="00000000" w:rsidRDefault="00B90FE9">
      <w:pPr>
        <w:pStyle w:val="a0"/>
        <w:rPr>
          <w:rFonts w:hint="cs"/>
          <w:rtl/>
        </w:rPr>
      </w:pPr>
      <w:r>
        <w:rPr>
          <w:rFonts w:hint="cs"/>
          <w:rtl/>
        </w:rPr>
        <w:t>חבר הכנסת דהאמשה, שיחות עם מי? אנחנו מוכנים מחר לדבר, אבל אין עם מי לדבר.</w:t>
      </w:r>
    </w:p>
    <w:p w14:paraId="068C2402" w14:textId="77777777" w:rsidR="00000000" w:rsidRDefault="00B90FE9">
      <w:pPr>
        <w:pStyle w:val="a0"/>
        <w:rPr>
          <w:rFonts w:hint="cs"/>
          <w:rtl/>
        </w:rPr>
      </w:pPr>
    </w:p>
    <w:p w14:paraId="494E1447" w14:textId="77777777" w:rsidR="00000000" w:rsidRDefault="00B90FE9">
      <w:pPr>
        <w:pStyle w:val="af0"/>
        <w:rPr>
          <w:rtl/>
        </w:rPr>
      </w:pPr>
      <w:r>
        <w:rPr>
          <w:rFonts w:hint="eastAsia"/>
          <w:rtl/>
        </w:rPr>
        <w:t>עבד</w:t>
      </w:r>
      <w:r>
        <w:rPr>
          <w:rtl/>
        </w:rPr>
        <w:t>-אלמאלכ דהאמשה (רע"ם):</w:t>
      </w:r>
    </w:p>
    <w:p w14:paraId="536CC06F" w14:textId="77777777" w:rsidR="00000000" w:rsidRDefault="00B90FE9">
      <w:pPr>
        <w:pStyle w:val="a0"/>
        <w:rPr>
          <w:rFonts w:hint="cs"/>
          <w:rtl/>
        </w:rPr>
      </w:pPr>
    </w:p>
    <w:p w14:paraId="0E1F3799" w14:textId="77777777" w:rsidR="00000000" w:rsidRDefault="00B90FE9">
      <w:pPr>
        <w:pStyle w:val="a0"/>
        <w:rPr>
          <w:rFonts w:hint="cs"/>
          <w:rtl/>
        </w:rPr>
      </w:pPr>
      <w:r>
        <w:rPr>
          <w:rFonts w:hint="cs"/>
          <w:rtl/>
        </w:rPr>
        <w:t>יש.</w:t>
      </w:r>
    </w:p>
    <w:p w14:paraId="5EA490D1" w14:textId="77777777" w:rsidR="00000000" w:rsidRDefault="00B90FE9">
      <w:pPr>
        <w:pStyle w:val="a0"/>
        <w:rPr>
          <w:rFonts w:hint="cs"/>
          <w:rtl/>
        </w:rPr>
      </w:pPr>
    </w:p>
    <w:p w14:paraId="6A549085" w14:textId="77777777" w:rsidR="00000000" w:rsidRDefault="00B90FE9">
      <w:pPr>
        <w:pStyle w:val="-"/>
        <w:rPr>
          <w:rtl/>
        </w:rPr>
      </w:pPr>
      <w:r>
        <w:rPr>
          <w:rFonts w:hint="eastAsia"/>
          <w:rtl/>
        </w:rPr>
        <w:t>השר</w:t>
      </w:r>
      <w:r>
        <w:rPr>
          <w:rtl/>
        </w:rPr>
        <w:t xml:space="preserve"> גדעון עזרא:</w:t>
      </w:r>
    </w:p>
    <w:p w14:paraId="49391C0D" w14:textId="77777777" w:rsidR="00000000" w:rsidRDefault="00B90FE9">
      <w:pPr>
        <w:pStyle w:val="a0"/>
        <w:rPr>
          <w:rFonts w:hint="cs"/>
          <w:rtl/>
        </w:rPr>
      </w:pPr>
    </w:p>
    <w:p w14:paraId="2EF6017B" w14:textId="77777777" w:rsidR="00000000" w:rsidRDefault="00B90FE9">
      <w:pPr>
        <w:pStyle w:val="a0"/>
        <w:rPr>
          <w:rFonts w:hint="cs"/>
          <w:rtl/>
        </w:rPr>
      </w:pPr>
      <w:r>
        <w:rPr>
          <w:rFonts w:hint="cs"/>
          <w:rtl/>
        </w:rPr>
        <w:t xml:space="preserve">אתך אני לא מסוגל לדבר, אז אתם אני אהיה מסוגל לדבר. </w:t>
      </w:r>
    </w:p>
    <w:p w14:paraId="2EA38E99" w14:textId="77777777" w:rsidR="00000000" w:rsidRDefault="00B90FE9">
      <w:pPr>
        <w:pStyle w:val="a0"/>
        <w:rPr>
          <w:rFonts w:hint="cs"/>
          <w:rtl/>
        </w:rPr>
      </w:pPr>
    </w:p>
    <w:p w14:paraId="53A23EED" w14:textId="77777777" w:rsidR="00000000" w:rsidRDefault="00B90FE9">
      <w:pPr>
        <w:pStyle w:val="a0"/>
        <w:rPr>
          <w:rFonts w:hint="cs"/>
          <w:rtl/>
        </w:rPr>
      </w:pPr>
      <w:r>
        <w:rPr>
          <w:rFonts w:hint="cs"/>
          <w:rtl/>
        </w:rPr>
        <w:t>בראשית דברי אני אבקש להביע את צערנו</w:t>
      </w:r>
      <w:r>
        <w:rPr>
          <w:rFonts w:hint="cs"/>
          <w:rtl/>
        </w:rPr>
        <w:t xml:space="preserve"> על מותם אתמול והיום של רועי ארבל, השם ייקום דמו, לוחם מג"ב סמ"ר  ולדימיר טרוסטינסקי, זיכרונו לברכה, השם ייקום דמו, סמ"ר אור צור, השם ייקום דמו, רב"ט אנדרי קגלס, השם ייקום דמו, ואת שם הלוחם הרביעי אינני יודע. </w:t>
      </w:r>
    </w:p>
    <w:p w14:paraId="1254DE8C" w14:textId="77777777" w:rsidR="00000000" w:rsidRDefault="00B90FE9">
      <w:pPr>
        <w:pStyle w:val="a0"/>
        <w:rPr>
          <w:rFonts w:hint="cs"/>
          <w:rtl/>
        </w:rPr>
      </w:pPr>
    </w:p>
    <w:p w14:paraId="5CEA492B" w14:textId="77777777" w:rsidR="00000000" w:rsidRDefault="00B90FE9">
      <w:pPr>
        <w:pStyle w:val="a0"/>
        <w:rPr>
          <w:rFonts w:hint="cs"/>
          <w:rtl/>
        </w:rPr>
      </w:pPr>
      <w:r>
        <w:rPr>
          <w:rFonts w:hint="cs"/>
          <w:rtl/>
        </w:rPr>
        <w:t xml:space="preserve">אני אבקש להתחיל בכך, ואני בהחלט חושב שמגיעות </w:t>
      </w:r>
      <w:r>
        <w:rPr>
          <w:rFonts w:hint="cs"/>
          <w:rtl/>
        </w:rPr>
        <w:t xml:space="preserve">כל התשבחות לכוחות הביטחון, ובראש ובראשונה לשירות הביטחון הכללי, על כך שהם הצליחו להוריד ב-30% את מספר הפיגועים והביאו לירידה של 50% במספר ההרוגים. </w:t>
      </w:r>
    </w:p>
    <w:p w14:paraId="2305EC30" w14:textId="77777777" w:rsidR="00000000" w:rsidRDefault="00B90FE9">
      <w:pPr>
        <w:pStyle w:val="a0"/>
        <w:rPr>
          <w:rFonts w:hint="cs"/>
          <w:rtl/>
        </w:rPr>
      </w:pPr>
    </w:p>
    <w:p w14:paraId="3542A0B0" w14:textId="77777777" w:rsidR="00000000" w:rsidRDefault="00B90FE9">
      <w:pPr>
        <w:pStyle w:val="a0"/>
        <w:rPr>
          <w:rFonts w:hint="cs"/>
          <w:rtl/>
        </w:rPr>
      </w:pPr>
      <w:r>
        <w:rPr>
          <w:rFonts w:hint="cs"/>
          <w:rtl/>
        </w:rPr>
        <w:t>אבל, מתוך 100% הפיגועים שהיו השנה, 70% מהפיגועים היו ברצועת-עזה ורק 30% היו ביהודה ושומרון. שתי מסקנות מתבק</w:t>
      </w:r>
      <w:r>
        <w:rPr>
          <w:rFonts w:hint="cs"/>
          <w:rtl/>
        </w:rPr>
        <w:t xml:space="preserve">שות מהעניין הזה. הדבר הראשון הוא שלא יכולנו לבצע פעולות בעזה כפי שביצענו ביהודה ושומרון, או לא ביצענו, יכולנו אבל לא רצינו שיהיו יותר קורבנות לצד הפלסטיני, והפלסטינים לא עשו את שלהם. העובדה השנייה, וגם ממנה צריך ללמוד, שאחת הסיבות להימצאותם של טילי "קסאם" </w:t>
      </w:r>
      <w:r>
        <w:rPr>
          <w:rFonts w:hint="cs"/>
          <w:rtl/>
        </w:rPr>
        <w:t xml:space="preserve">וכלי מלחמה משוכללים אחרים בעזה, היא תוצאה של אפשרות להחדיר אמצעי לחימה ממצרים דרך המנהרות, דבר שאי-אפשר לעשות ביהודה ושומרון. </w:t>
      </w:r>
    </w:p>
    <w:p w14:paraId="581B6311" w14:textId="77777777" w:rsidR="00000000" w:rsidRDefault="00B90FE9">
      <w:pPr>
        <w:pStyle w:val="a0"/>
        <w:rPr>
          <w:rFonts w:hint="cs"/>
          <w:rtl/>
        </w:rPr>
      </w:pPr>
    </w:p>
    <w:p w14:paraId="2DB468EE" w14:textId="77777777" w:rsidR="00000000" w:rsidRDefault="00B90FE9">
      <w:pPr>
        <w:pStyle w:val="af0"/>
        <w:rPr>
          <w:rtl/>
        </w:rPr>
      </w:pPr>
      <w:r>
        <w:rPr>
          <w:rFonts w:hint="eastAsia"/>
          <w:rtl/>
        </w:rPr>
        <w:t>עבד</w:t>
      </w:r>
      <w:r>
        <w:rPr>
          <w:rtl/>
        </w:rPr>
        <w:t>-אלמאלכ דהאמשה (רע"ם):</w:t>
      </w:r>
    </w:p>
    <w:p w14:paraId="7D2A3F8F" w14:textId="77777777" w:rsidR="00000000" w:rsidRDefault="00B90FE9">
      <w:pPr>
        <w:pStyle w:val="a0"/>
        <w:rPr>
          <w:rFonts w:hint="cs"/>
          <w:rtl/>
        </w:rPr>
      </w:pPr>
    </w:p>
    <w:p w14:paraId="58D54DA1" w14:textId="77777777" w:rsidR="00000000" w:rsidRDefault="00B90FE9">
      <w:pPr>
        <w:pStyle w:val="a0"/>
        <w:ind w:firstLine="720"/>
        <w:rPr>
          <w:rFonts w:hint="cs"/>
          <w:rtl/>
        </w:rPr>
      </w:pPr>
      <w:r>
        <w:rPr>
          <w:rFonts w:hint="cs"/>
          <w:rtl/>
        </w:rPr>
        <w:t>פרימיטיביים.</w:t>
      </w:r>
    </w:p>
    <w:p w14:paraId="0A0FFCEC" w14:textId="77777777" w:rsidR="00000000" w:rsidRDefault="00B90FE9">
      <w:pPr>
        <w:pStyle w:val="a0"/>
        <w:ind w:firstLine="720"/>
        <w:rPr>
          <w:rFonts w:hint="cs"/>
          <w:rtl/>
        </w:rPr>
      </w:pPr>
    </w:p>
    <w:p w14:paraId="22669EA3" w14:textId="77777777" w:rsidR="00000000" w:rsidRDefault="00B90FE9">
      <w:pPr>
        <w:pStyle w:val="-"/>
        <w:rPr>
          <w:rtl/>
        </w:rPr>
      </w:pPr>
      <w:r>
        <w:rPr>
          <w:rFonts w:hint="eastAsia"/>
          <w:rtl/>
        </w:rPr>
        <w:t>השר</w:t>
      </w:r>
      <w:r>
        <w:rPr>
          <w:rtl/>
        </w:rPr>
        <w:t xml:space="preserve"> גדעון עזרא:</w:t>
      </w:r>
    </w:p>
    <w:p w14:paraId="55E08FD5" w14:textId="77777777" w:rsidR="00000000" w:rsidRDefault="00B90FE9">
      <w:pPr>
        <w:pStyle w:val="a0"/>
        <w:ind w:firstLine="0"/>
        <w:rPr>
          <w:rFonts w:hint="cs"/>
          <w:rtl/>
        </w:rPr>
      </w:pPr>
    </w:p>
    <w:p w14:paraId="22FAB632" w14:textId="77777777" w:rsidR="00000000" w:rsidRDefault="00B90FE9">
      <w:pPr>
        <w:pStyle w:val="a0"/>
        <w:ind w:firstLine="0"/>
        <w:rPr>
          <w:rFonts w:hint="cs"/>
          <w:rtl/>
        </w:rPr>
      </w:pPr>
      <w:r>
        <w:rPr>
          <w:rFonts w:hint="cs"/>
          <w:rtl/>
        </w:rPr>
        <w:tab/>
        <w:t xml:space="preserve">יש, בתוך הפרימיטיביים, חלקים פחות פרימיטיביים שאפשר להביא אותם מאיזה </w:t>
      </w:r>
      <w:r>
        <w:rPr>
          <w:rFonts w:hint="cs"/>
          <w:rtl/>
        </w:rPr>
        <w:t>מקום. אני מזהיר את כולנו, גם אם נבנה גדר, כפי שכולם רוצים אותה, בסופו של דבר דרך בקעת-הירדן ייכנסו אמצעי לחימה, אם הגדר שם לא תהיה במקום גבוה בסדר העדיפויות.</w:t>
      </w:r>
    </w:p>
    <w:p w14:paraId="072C7183" w14:textId="77777777" w:rsidR="00000000" w:rsidRDefault="00B90FE9">
      <w:pPr>
        <w:pStyle w:val="a0"/>
        <w:ind w:firstLine="0"/>
        <w:rPr>
          <w:rFonts w:hint="cs"/>
          <w:rtl/>
        </w:rPr>
      </w:pPr>
    </w:p>
    <w:p w14:paraId="4F0B5DCB" w14:textId="77777777" w:rsidR="00000000" w:rsidRDefault="00B90FE9">
      <w:pPr>
        <w:pStyle w:val="a0"/>
        <w:ind w:firstLine="0"/>
        <w:rPr>
          <w:rFonts w:hint="cs"/>
          <w:rtl/>
        </w:rPr>
      </w:pPr>
      <w:r>
        <w:rPr>
          <w:rFonts w:hint="cs"/>
          <w:rtl/>
        </w:rPr>
        <w:tab/>
        <w:t>דוח השב"כ מצביע על כמה תופעות שהיו השנה, ואנחנו צריכים לזכור אותן. לראשונה השנה היו פיגועים כנגד</w:t>
      </w:r>
      <w:r>
        <w:rPr>
          <w:rFonts w:hint="cs"/>
          <w:rtl/>
        </w:rPr>
        <w:t xml:space="preserve"> יעדים אמריקניים, שעד היום טרם פוענחו; טרם נתפסו הרוצחים על-ידי הרשות הפלסטינית. ראינו השנה תופעה של גיוס בעלי תעודות זרות לביצוע פיגועים. מדובר באותו אזרח קנדי שהתבקש לחפש מטרות בארצות-הברית ובקנדה, ומנגד אותם אזרחים בריטים שיצאו מרצועת-עזה וביצעו את הפיג</w:t>
      </w:r>
      <w:r>
        <w:rPr>
          <w:rFonts w:hint="cs"/>
          <w:rtl/>
        </w:rPr>
        <w:t xml:space="preserve">ועים במסעדת </w:t>
      </w:r>
      <w:r>
        <w:t xml:space="preserve"> .Mike’s Place</w:t>
      </w:r>
      <w:r>
        <w:rPr>
          <w:rFonts w:hint="cs"/>
          <w:rtl/>
        </w:rPr>
        <w:t xml:space="preserve"> ראינו השנה ניסיון שלא צלח ולא הגיע כלל למימוש, כוונה לפגוע בראש הממשלה על-ידי תושבי מזרח-ירושלים. ראינו השנה, והשבוע, ניסיון לפוצץ את בסיס צה"ל על גבול מצרים-רפיח. ראינו השנה שני פיגועים רבי-עוצמה של שני מתאבדים באותו יום, האחד ב</w:t>
      </w:r>
      <w:r>
        <w:rPr>
          <w:rFonts w:hint="cs"/>
          <w:rtl/>
        </w:rPr>
        <w:t>צריפין והשני ב"קפה הלל" בירושלים. ראינו השנה שימוש בבעלי-חיים,  חמור נושא מטען חומר נפץ באזור בית-לחם. מה לא ראינו השנה? ראינו השנה גם שימוש באמבולנסים להעברת אמצעי לחימה וטרוריסטים. ראינו עוד כמה תופעות השנה, והן יעמדו לנגד עינינו בשנה הבאה.</w:t>
      </w:r>
    </w:p>
    <w:p w14:paraId="021A1F39" w14:textId="77777777" w:rsidR="00000000" w:rsidRDefault="00B90FE9">
      <w:pPr>
        <w:pStyle w:val="a0"/>
        <w:ind w:firstLine="0"/>
        <w:rPr>
          <w:rFonts w:hint="cs"/>
          <w:rtl/>
        </w:rPr>
      </w:pPr>
    </w:p>
    <w:p w14:paraId="3F2C8574" w14:textId="77777777" w:rsidR="00000000" w:rsidRDefault="00B90FE9">
      <w:pPr>
        <w:pStyle w:val="a0"/>
        <w:ind w:firstLine="0"/>
        <w:rPr>
          <w:rFonts w:hint="cs"/>
          <w:rtl/>
        </w:rPr>
      </w:pPr>
      <w:r>
        <w:rPr>
          <w:rFonts w:hint="cs"/>
          <w:rtl/>
        </w:rPr>
        <w:tab/>
        <w:t>ראינו שכתוצ</w:t>
      </w:r>
      <w:r>
        <w:rPr>
          <w:rFonts w:hint="cs"/>
          <w:rtl/>
        </w:rPr>
        <w:t>אה מבניית הגדר בשומרון, חבר הכנסת סלומינסקי, ומוכרחים להגיד כאן את הדברים, לא יצא פיגוע שהצליח באזור השומרון מאז אוקטובר 2002, מאז הפיגוע על הגשר ליד אוניברסיטת בר-אילן.</w:t>
      </w:r>
    </w:p>
    <w:p w14:paraId="2A089261" w14:textId="77777777" w:rsidR="00000000" w:rsidRDefault="00B90FE9">
      <w:pPr>
        <w:pStyle w:val="a0"/>
        <w:rPr>
          <w:rFonts w:hint="cs"/>
          <w:rtl/>
        </w:rPr>
      </w:pPr>
    </w:p>
    <w:p w14:paraId="25E4588D" w14:textId="77777777" w:rsidR="00000000" w:rsidRDefault="00B90FE9">
      <w:pPr>
        <w:pStyle w:val="a0"/>
        <w:rPr>
          <w:rFonts w:hint="cs"/>
          <w:rtl/>
        </w:rPr>
      </w:pPr>
      <w:r>
        <w:rPr>
          <w:rFonts w:hint="cs"/>
          <w:rtl/>
        </w:rPr>
        <w:t xml:space="preserve">ראינו השנה שיתוף פעולה בין ארגוני מחבלים, הפיגוע בבסיס נצרים, שבו נהרגו שלושה חיילים </w:t>
      </w:r>
      <w:r>
        <w:rPr>
          <w:rFonts w:hint="cs"/>
          <w:rtl/>
        </w:rPr>
        <w:t>וחיילות, שבוצע יחד, על-ידי ה"חמאס" ו"הג'יהאד האסלאמי". פיגוע במחסום ארז, לא היום, כבר אז, פיגוע שבוצע יחד על-ידי ה"חמאס", ה"פתח" ו"הג'יהאד האסלאמי", והפיגוע היום, שככל הנראה בוצע גם הוא במשותף על-ידי "הג'יהאד האסלאמי" וה"חמאס".</w:t>
      </w:r>
    </w:p>
    <w:p w14:paraId="4425CD5F" w14:textId="77777777" w:rsidR="00000000" w:rsidRDefault="00B90FE9">
      <w:pPr>
        <w:pStyle w:val="a0"/>
        <w:rPr>
          <w:rFonts w:hint="cs"/>
          <w:rtl/>
        </w:rPr>
      </w:pPr>
    </w:p>
    <w:p w14:paraId="79449F88" w14:textId="77777777" w:rsidR="00000000" w:rsidRDefault="00B90FE9">
      <w:pPr>
        <w:pStyle w:val="a0"/>
        <w:rPr>
          <w:rFonts w:hint="cs"/>
          <w:rtl/>
        </w:rPr>
      </w:pPr>
      <w:r>
        <w:rPr>
          <w:rFonts w:hint="cs"/>
          <w:rtl/>
        </w:rPr>
        <w:t>ראינו שארגון ה"חמאס" בסעודי</w:t>
      </w:r>
      <w:r>
        <w:rPr>
          <w:rFonts w:hint="cs"/>
          <w:rtl/>
        </w:rPr>
        <w:t>ה ניסה לגייס ערבים ישראלים לפעילות הטרור. ראינו השפעה גוברת והולכת של אירן בעידוד ארגוני החבלה ביהודה ושומרון, ובכל פעם שהם ראו שיש ניסיון להידבר עם ישראל, הם קראו לגורמים שלהם לרסן את אלה המוכנים לבוא אתנו למשא-ומתן.</w:t>
      </w:r>
    </w:p>
    <w:p w14:paraId="58A9256E" w14:textId="77777777" w:rsidR="00000000" w:rsidRDefault="00B90FE9">
      <w:pPr>
        <w:pStyle w:val="a0"/>
        <w:rPr>
          <w:rFonts w:hint="cs"/>
          <w:rtl/>
        </w:rPr>
      </w:pPr>
    </w:p>
    <w:p w14:paraId="6C0DE512" w14:textId="77777777" w:rsidR="00000000" w:rsidRDefault="00B90FE9">
      <w:pPr>
        <w:pStyle w:val="a0"/>
        <w:rPr>
          <w:rFonts w:hint="cs"/>
          <w:rtl/>
        </w:rPr>
      </w:pPr>
      <w:r>
        <w:rPr>
          <w:rFonts w:hint="cs"/>
          <w:rtl/>
        </w:rPr>
        <w:t>ראינו השנה הכוונת טרור מתוך בתי-הכלא,</w:t>
      </w:r>
      <w:r>
        <w:rPr>
          <w:rFonts w:hint="cs"/>
          <w:rtl/>
        </w:rPr>
        <w:t xml:space="preserve"> ראינו השנה ניסיונות לביצוע פיגועי מיקוח, על-ידי אסורים בכלא. ראינו השנה שימוש בערביי ישראל כמובילי טרור; נתפסו השנה 26 התארגנויות של אזרחים מקרב ערביי ישראל, 43 פעילים, וערבים ישראלים אחרים שהיו מעורבים בארבעה פיגועים שבהם נהרגו 45 ישראלים.</w:t>
      </w:r>
    </w:p>
    <w:p w14:paraId="6C19C3E5" w14:textId="77777777" w:rsidR="00000000" w:rsidRDefault="00B90FE9">
      <w:pPr>
        <w:pStyle w:val="a0"/>
        <w:rPr>
          <w:rFonts w:hint="cs"/>
          <w:rtl/>
        </w:rPr>
      </w:pPr>
    </w:p>
    <w:p w14:paraId="337D18CF" w14:textId="77777777" w:rsidR="00000000" w:rsidRDefault="00B90FE9">
      <w:pPr>
        <w:pStyle w:val="a0"/>
        <w:rPr>
          <w:rFonts w:hint="cs"/>
          <w:rtl/>
        </w:rPr>
      </w:pPr>
      <w:r>
        <w:rPr>
          <w:rFonts w:hint="cs"/>
          <w:rtl/>
        </w:rPr>
        <w:t>ראינו עלייה ג</w:t>
      </w:r>
      <w:r>
        <w:rPr>
          <w:rFonts w:hint="cs"/>
          <w:rtl/>
        </w:rPr>
        <w:t>וברת והולכת של ערבים ישראלים ממזרח-ירושלים, מעורבות בטרור, הם נטלו חלק בחמישה פיגועי התאבדות, שבהם נהרגו 64 ישראלים.</w:t>
      </w:r>
    </w:p>
    <w:p w14:paraId="612D9756" w14:textId="77777777" w:rsidR="00000000" w:rsidRDefault="00B90FE9">
      <w:pPr>
        <w:pStyle w:val="a0"/>
        <w:rPr>
          <w:rFonts w:hint="cs"/>
          <w:rtl/>
        </w:rPr>
      </w:pPr>
    </w:p>
    <w:p w14:paraId="2D13ABCA" w14:textId="77777777" w:rsidR="00000000" w:rsidRDefault="00B90FE9">
      <w:pPr>
        <w:pStyle w:val="a0"/>
        <w:rPr>
          <w:rFonts w:hint="cs"/>
          <w:rtl/>
        </w:rPr>
      </w:pPr>
      <w:r>
        <w:rPr>
          <w:rFonts w:hint="cs"/>
          <w:rtl/>
        </w:rPr>
        <w:t>ראינו, ראינו וראינו, וכתוצאה מכל מה שראינו, אנחנו צריכים להיות עוד יותר דרוכים, ומכאן לשלוח ברכות לכוחות הביטחון על עבודתם הטובה, הרבה והר</w:t>
      </w:r>
      <w:r>
        <w:rPr>
          <w:rFonts w:hint="cs"/>
          <w:rtl/>
        </w:rPr>
        <w:t>צינית, שלא תמיד הצליחו בה. לדוגמה, הרצון שלנו לשמור על כבודן של נשים גורם לנו פעם אחר פעם לנזק, ראו את המקרה שהיה הבוקר. מנצלים את העובדה שאנחנו רוצים להתנהג בצורה אנושית, על מנת לפגוע בחיילינו. אתה רוצה להוריד את הכתרים ואת המחסומים בשטח, ומחבל בשומרון עו</w:t>
      </w:r>
      <w:r>
        <w:rPr>
          <w:rFonts w:hint="cs"/>
          <w:rtl/>
        </w:rPr>
        <w:t>שה דרכו לכיוון ישראל, ובמקרה היה שם כוח.</w:t>
      </w:r>
    </w:p>
    <w:p w14:paraId="66B22D49" w14:textId="77777777" w:rsidR="00000000" w:rsidRDefault="00B90FE9">
      <w:pPr>
        <w:pStyle w:val="a0"/>
        <w:rPr>
          <w:rFonts w:hint="cs"/>
          <w:rtl/>
        </w:rPr>
      </w:pPr>
    </w:p>
    <w:p w14:paraId="5C803F9B" w14:textId="77777777" w:rsidR="00000000" w:rsidRDefault="00B90FE9">
      <w:pPr>
        <w:pStyle w:val="a0"/>
        <w:rPr>
          <w:rFonts w:hint="cs"/>
          <w:rtl/>
        </w:rPr>
      </w:pPr>
      <w:r>
        <w:rPr>
          <w:rFonts w:hint="cs"/>
          <w:rtl/>
        </w:rPr>
        <w:t>רבותי, אני מאוד מקווה שנעמוד פה בשנה הבאה ונסכם שנה הרבה הרבה יותר טובה למדינת ישראל.</w:t>
      </w:r>
    </w:p>
    <w:p w14:paraId="3F150157" w14:textId="77777777" w:rsidR="00000000" w:rsidRDefault="00B90FE9">
      <w:pPr>
        <w:pStyle w:val="a0"/>
        <w:rPr>
          <w:rFonts w:hint="cs"/>
          <w:rtl/>
        </w:rPr>
      </w:pPr>
    </w:p>
    <w:p w14:paraId="23E12CE4" w14:textId="77777777" w:rsidR="00000000" w:rsidRDefault="00B90FE9">
      <w:pPr>
        <w:pStyle w:val="a0"/>
        <w:rPr>
          <w:rFonts w:hint="cs"/>
          <w:rtl/>
        </w:rPr>
      </w:pPr>
      <w:r>
        <w:rPr>
          <w:rFonts w:hint="cs"/>
          <w:rtl/>
        </w:rPr>
        <w:t>לבסוף, מלה אחת, חבר הכנסת מרגי, על הגדר. אדוני, דע לך דבר אחד, תחשוב על עצמך, שעשו גדר המפרידה בינך לבין בית הוריך. תחשוב על כך</w:t>
      </w:r>
      <w:r>
        <w:rPr>
          <w:rFonts w:hint="cs"/>
          <w:rtl/>
        </w:rPr>
        <w:t xml:space="preserve">, על התחושות שהיו מלוות אותך. נכון, גם הפלסטינים מרגישים כך, אבל לא אנחנו התחלנו במלחמה, ולא אנחנו התחלנו בפיגועים. הבה נהיה חזקים ונחליט שאין לנו ברירה וננקוט את כל הפעולות על מנת לשמור על אזרחי ישראל. </w:t>
      </w:r>
    </w:p>
    <w:p w14:paraId="1083E8D8" w14:textId="77777777" w:rsidR="00000000" w:rsidRDefault="00B90FE9">
      <w:pPr>
        <w:pStyle w:val="a0"/>
        <w:rPr>
          <w:rFonts w:hint="cs"/>
          <w:rtl/>
        </w:rPr>
      </w:pPr>
    </w:p>
    <w:p w14:paraId="2F885AEB" w14:textId="77777777" w:rsidR="00000000" w:rsidRDefault="00B90FE9">
      <w:pPr>
        <w:pStyle w:val="a0"/>
        <w:rPr>
          <w:rFonts w:hint="cs"/>
          <w:rtl/>
        </w:rPr>
      </w:pPr>
      <w:r>
        <w:rPr>
          <w:rFonts w:hint="cs"/>
          <w:rtl/>
        </w:rPr>
        <w:t>גברתי היושבת-ראש, הייתי מסתפק בסקירה הזאת. לצערי, ע</w:t>
      </w:r>
      <w:r>
        <w:rPr>
          <w:rFonts w:hint="cs"/>
          <w:rtl/>
        </w:rPr>
        <w:t>וד יהיו דיונים כהנה וכהנה על מצב הביטחון, אני מציע להסתפק בדברי אלה.</w:t>
      </w:r>
    </w:p>
    <w:p w14:paraId="1D14C8E8" w14:textId="77777777" w:rsidR="00000000" w:rsidRDefault="00B90FE9">
      <w:pPr>
        <w:pStyle w:val="a0"/>
        <w:rPr>
          <w:rFonts w:hint="cs"/>
          <w:rtl/>
        </w:rPr>
      </w:pPr>
    </w:p>
    <w:p w14:paraId="416C3676" w14:textId="77777777" w:rsidR="00000000" w:rsidRDefault="00B90FE9">
      <w:pPr>
        <w:pStyle w:val="af1"/>
        <w:rPr>
          <w:rtl/>
        </w:rPr>
      </w:pPr>
      <w:r>
        <w:rPr>
          <w:rtl/>
        </w:rPr>
        <w:t>היו"ר אתי לבני:</w:t>
      </w:r>
    </w:p>
    <w:p w14:paraId="6F721FF6" w14:textId="77777777" w:rsidR="00000000" w:rsidRDefault="00B90FE9">
      <w:pPr>
        <w:pStyle w:val="a0"/>
        <w:rPr>
          <w:rtl/>
        </w:rPr>
      </w:pPr>
    </w:p>
    <w:p w14:paraId="08410B12" w14:textId="77777777" w:rsidR="00000000" w:rsidRDefault="00B90FE9">
      <w:pPr>
        <w:pStyle w:val="a0"/>
        <w:rPr>
          <w:rFonts w:hint="cs"/>
          <w:rtl/>
        </w:rPr>
      </w:pPr>
      <w:r>
        <w:rPr>
          <w:rFonts w:hint="cs"/>
          <w:rtl/>
        </w:rPr>
        <w:t>כלומר, להסיר. תודה רבה. מה אומרים המציעים?</w:t>
      </w:r>
    </w:p>
    <w:p w14:paraId="425257D4" w14:textId="77777777" w:rsidR="00000000" w:rsidRDefault="00B90FE9">
      <w:pPr>
        <w:pStyle w:val="a0"/>
        <w:rPr>
          <w:rFonts w:hint="cs"/>
          <w:rtl/>
        </w:rPr>
      </w:pPr>
    </w:p>
    <w:p w14:paraId="6C0032E2" w14:textId="77777777" w:rsidR="00000000" w:rsidRDefault="00B90FE9">
      <w:pPr>
        <w:pStyle w:val="af0"/>
        <w:rPr>
          <w:rtl/>
        </w:rPr>
      </w:pPr>
      <w:r>
        <w:rPr>
          <w:rFonts w:hint="eastAsia"/>
          <w:rtl/>
        </w:rPr>
        <w:t>אורי</w:t>
      </w:r>
      <w:r>
        <w:rPr>
          <w:rtl/>
        </w:rPr>
        <w:t xml:space="preserve"> יהודה אריאל (האיחוד הלאומי - ישראל ביתנו):</w:t>
      </w:r>
    </w:p>
    <w:p w14:paraId="5EAD0442" w14:textId="77777777" w:rsidR="00000000" w:rsidRDefault="00B90FE9">
      <w:pPr>
        <w:pStyle w:val="a0"/>
        <w:rPr>
          <w:rFonts w:hint="cs"/>
          <w:rtl/>
        </w:rPr>
      </w:pPr>
    </w:p>
    <w:p w14:paraId="2E893111" w14:textId="77777777" w:rsidR="00000000" w:rsidRDefault="00B90FE9">
      <w:pPr>
        <w:pStyle w:val="a0"/>
        <w:rPr>
          <w:rFonts w:hint="cs"/>
          <w:rtl/>
        </w:rPr>
      </w:pPr>
      <w:r>
        <w:rPr>
          <w:rFonts w:hint="cs"/>
          <w:rtl/>
        </w:rPr>
        <w:t>אני מסכים.</w:t>
      </w:r>
    </w:p>
    <w:p w14:paraId="602C31E4" w14:textId="77777777" w:rsidR="00000000" w:rsidRDefault="00B90FE9">
      <w:pPr>
        <w:pStyle w:val="a0"/>
        <w:rPr>
          <w:rFonts w:hint="cs"/>
          <w:rtl/>
        </w:rPr>
      </w:pPr>
    </w:p>
    <w:p w14:paraId="1A82D411" w14:textId="77777777" w:rsidR="00000000" w:rsidRDefault="00B90FE9">
      <w:pPr>
        <w:pStyle w:val="af1"/>
        <w:rPr>
          <w:rtl/>
        </w:rPr>
      </w:pPr>
      <w:r>
        <w:rPr>
          <w:rtl/>
        </w:rPr>
        <w:t>היו"ר אתי לבני:</w:t>
      </w:r>
    </w:p>
    <w:p w14:paraId="280E5AA8" w14:textId="77777777" w:rsidR="00000000" w:rsidRDefault="00B90FE9">
      <w:pPr>
        <w:pStyle w:val="a0"/>
        <w:rPr>
          <w:rtl/>
        </w:rPr>
      </w:pPr>
    </w:p>
    <w:p w14:paraId="49B8A7A3" w14:textId="77777777" w:rsidR="00000000" w:rsidRDefault="00B90FE9">
      <w:pPr>
        <w:pStyle w:val="a0"/>
        <w:rPr>
          <w:rFonts w:hint="cs"/>
          <w:rtl/>
        </w:rPr>
      </w:pPr>
      <w:r>
        <w:rPr>
          <w:rFonts w:hint="cs"/>
          <w:rtl/>
        </w:rPr>
        <w:t>האם אתה מסכים?</w:t>
      </w:r>
    </w:p>
    <w:p w14:paraId="4C03F26E" w14:textId="77777777" w:rsidR="00000000" w:rsidRDefault="00B90FE9">
      <w:pPr>
        <w:pStyle w:val="a0"/>
        <w:rPr>
          <w:rFonts w:hint="cs"/>
          <w:rtl/>
        </w:rPr>
      </w:pPr>
    </w:p>
    <w:p w14:paraId="4E78341C" w14:textId="77777777" w:rsidR="00000000" w:rsidRDefault="00B90FE9">
      <w:pPr>
        <w:pStyle w:val="af0"/>
        <w:rPr>
          <w:rtl/>
        </w:rPr>
      </w:pPr>
      <w:r>
        <w:rPr>
          <w:rFonts w:hint="eastAsia"/>
          <w:rtl/>
        </w:rPr>
        <w:t>יעקב</w:t>
      </w:r>
      <w:r>
        <w:rPr>
          <w:rtl/>
        </w:rPr>
        <w:t xml:space="preserve"> מרגי (ש"ס):</w:t>
      </w:r>
    </w:p>
    <w:p w14:paraId="74740151" w14:textId="77777777" w:rsidR="00000000" w:rsidRDefault="00B90FE9">
      <w:pPr>
        <w:pStyle w:val="a0"/>
        <w:rPr>
          <w:rFonts w:hint="cs"/>
          <w:rtl/>
        </w:rPr>
      </w:pPr>
    </w:p>
    <w:p w14:paraId="216376E4" w14:textId="77777777" w:rsidR="00000000" w:rsidRDefault="00B90FE9">
      <w:pPr>
        <w:pStyle w:val="a0"/>
        <w:rPr>
          <w:rFonts w:hint="cs"/>
          <w:rtl/>
        </w:rPr>
      </w:pPr>
      <w:r>
        <w:rPr>
          <w:rFonts w:hint="cs"/>
          <w:rtl/>
        </w:rPr>
        <w:t>מסכים.</w:t>
      </w:r>
    </w:p>
    <w:p w14:paraId="7FD4C30B" w14:textId="77777777" w:rsidR="00000000" w:rsidRDefault="00B90FE9">
      <w:pPr>
        <w:pStyle w:val="a0"/>
        <w:rPr>
          <w:rFonts w:hint="cs"/>
          <w:rtl/>
        </w:rPr>
      </w:pPr>
    </w:p>
    <w:p w14:paraId="204B825F" w14:textId="77777777" w:rsidR="00000000" w:rsidRDefault="00B90FE9">
      <w:pPr>
        <w:pStyle w:val="af0"/>
        <w:rPr>
          <w:rtl/>
        </w:rPr>
      </w:pPr>
      <w:r>
        <w:rPr>
          <w:rtl/>
        </w:rPr>
        <w:t>עבד-א</w:t>
      </w:r>
      <w:r>
        <w:rPr>
          <w:rtl/>
        </w:rPr>
        <w:t>למאלכ דהאמשה (רע"ם):</w:t>
      </w:r>
    </w:p>
    <w:p w14:paraId="0BD53647" w14:textId="77777777" w:rsidR="00000000" w:rsidRDefault="00B90FE9">
      <w:pPr>
        <w:pStyle w:val="a0"/>
        <w:rPr>
          <w:rtl/>
        </w:rPr>
      </w:pPr>
    </w:p>
    <w:p w14:paraId="0D900B60" w14:textId="77777777" w:rsidR="00000000" w:rsidRDefault="00B90FE9">
      <w:pPr>
        <w:pStyle w:val="a0"/>
        <w:rPr>
          <w:rFonts w:hint="cs"/>
          <w:rtl/>
        </w:rPr>
      </w:pPr>
      <w:r>
        <w:rPr>
          <w:rFonts w:hint="cs"/>
          <w:rtl/>
        </w:rPr>
        <w:t>אם כולם מסכימים, אני מוכן.</w:t>
      </w:r>
    </w:p>
    <w:p w14:paraId="6A112396" w14:textId="77777777" w:rsidR="00000000" w:rsidRDefault="00B90FE9">
      <w:pPr>
        <w:pStyle w:val="a0"/>
        <w:rPr>
          <w:rtl/>
        </w:rPr>
      </w:pPr>
    </w:p>
    <w:p w14:paraId="2E8F16CC" w14:textId="77777777" w:rsidR="00000000" w:rsidRDefault="00B90FE9">
      <w:pPr>
        <w:pStyle w:val="af1"/>
        <w:rPr>
          <w:rtl/>
        </w:rPr>
      </w:pPr>
      <w:r>
        <w:rPr>
          <w:rtl/>
        </w:rPr>
        <w:t>היו"ר אתי לבני:</w:t>
      </w:r>
    </w:p>
    <w:p w14:paraId="426A59C4" w14:textId="77777777" w:rsidR="00000000" w:rsidRDefault="00B90FE9">
      <w:pPr>
        <w:pStyle w:val="a0"/>
        <w:rPr>
          <w:rtl/>
        </w:rPr>
      </w:pPr>
    </w:p>
    <w:p w14:paraId="05027CE3" w14:textId="77777777" w:rsidR="00000000" w:rsidRDefault="00B90FE9">
      <w:pPr>
        <w:pStyle w:val="a0"/>
        <w:rPr>
          <w:rFonts w:hint="cs"/>
          <w:rtl/>
        </w:rPr>
      </w:pPr>
      <w:r>
        <w:rPr>
          <w:rFonts w:hint="cs"/>
          <w:rtl/>
        </w:rPr>
        <w:t>חבר הכנסת סלומינסקי, אתה מסכים?</w:t>
      </w:r>
    </w:p>
    <w:p w14:paraId="4B7DCB48" w14:textId="77777777" w:rsidR="00000000" w:rsidRDefault="00B90FE9">
      <w:pPr>
        <w:pStyle w:val="a0"/>
        <w:rPr>
          <w:rFonts w:hint="cs"/>
          <w:rtl/>
        </w:rPr>
      </w:pPr>
    </w:p>
    <w:p w14:paraId="33EC798D" w14:textId="77777777" w:rsidR="00000000" w:rsidRDefault="00B90FE9">
      <w:pPr>
        <w:pStyle w:val="af0"/>
        <w:rPr>
          <w:rtl/>
        </w:rPr>
      </w:pPr>
      <w:r>
        <w:rPr>
          <w:rFonts w:hint="eastAsia"/>
          <w:rtl/>
        </w:rPr>
        <w:t>ניסן</w:t>
      </w:r>
      <w:r>
        <w:rPr>
          <w:rtl/>
        </w:rPr>
        <w:t xml:space="preserve"> סלומינסקי (מפד"ל):</w:t>
      </w:r>
    </w:p>
    <w:p w14:paraId="11FFDB62" w14:textId="77777777" w:rsidR="00000000" w:rsidRDefault="00B90FE9">
      <w:pPr>
        <w:pStyle w:val="a0"/>
        <w:rPr>
          <w:rFonts w:hint="cs"/>
          <w:rtl/>
        </w:rPr>
      </w:pPr>
    </w:p>
    <w:p w14:paraId="1F900B2E" w14:textId="77777777" w:rsidR="00000000" w:rsidRDefault="00B90FE9">
      <w:pPr>
        <w:pStyle w:val="a0"/>
        <w:rPr>
          <w:rFonts w:hint="cs"/>
          <w:rtl/>
        </w:rPr>
      </w:pPr>
      <w:r>
        <w:rPr>
          <w:rFonts w:hint="cs"/>
          <w:rtl/>
        </w:rPr>
        <w:t>מסכים.</w:t>
      </w:r>
    </w:p>
    <w:p w14:paraId="7409AF9C" w14:textId="77777777" w:rsidR="00000000" w:rsidRDefault="00B90FE9">
      <w:pPr>
        <w:pStyle w:val="af1"/>
        <w:rPr>
          <w:rtl/>
        </w:rPr>
      </w:pPr>
    </w:p>
    <w:p w14:paraId="32A2F3F3" w14:textId="77777777" w:rsidR="00000000" w:rsidRDefault="00B90FE9">
      <w:pPr>
        <w:pStyle w:val="af1"/>
        <w:rPr>
          <w:rtl/>
        </w:rPr>
      </w:pPr>
      <w:r>
        <w:rPr>
          <w:rtl/>
        </w:rPr>
        <w:t>היו"ר אתי לבני:</w:t>
      </w:r>
    </w:p>
    <w:p w14:paraId="307589EB" w14:textId="77777777" w:rsidR="00000000" w:rsidRDefault="00B90FE9">
      <w:pPr>
        <w:pStyle w:val="a0"/>
        <w:rPr>
          <w:rtl/>
        </w:rPr>
      </w:pPr>
    </w:p>
    <w:p w14:paraId="2838D1A4" w14:textId="77777777" w:rsidR="00000000" w:rsidRDefault="00B90FE9">
      <w:pPr>
        <w:pStyle w:val="a0"/>
        <w:rPr>
          <w:rFonts w:hint="cs"/>
          <w:rtl/>
        </w:rPr>
      </w:pPr>
      <w:r>
        <w:rPr>
          <w:rFonts w:hint="cs"/>
          <w:rtl/>
        </w:rPr>
        <w:t>יש הצעה אחרת?</w:t>
      </w:r>
    </w:p>
    <w:p w14:paraId="26CF4F2E" w14:textId="77777777" w:rsidR="00000000" w:rsidRDefault="00B90FE9">
      <w:pPr>
        <w:pStyle w:val="a0"/>
        <w:rPr>
          <w:rFonts w:hint="cs"/>
          <w:rtl/>
        </w:rPr>
      </w:pPr>
    </w:p>
    <w:p w14:paraId="7A1D5FF0" w14:textId="77777777" w:rsidR="00000000" w:rsidRDefault="00B90FE9">
      <w:pPr>
        <w:pStyle w:val="af0"/>
        <w:rPr>
          <w:rtl/>
        </w:rPr>
      </w:pPr>
      <w:r>
        <w:rPr>
          <w:rFonts w:hint="eastAsia"/>
          <w:rtl/>
        </w:rPr>
        <w:t>ניסן</w:t>
      </w:r>
      <w:r>
        <w:rPr>
          <w:rtl/>
        </w:rPr>
        <w:t xml:space="preserve"> סלומינסקי (מפד"ל):</w:t>
      </w:r>
    </w:p>
    <w:p w14:paraId="53F67E49" w14:textId="77777777" w:rsidR="00000000" w:rsidRDefault="00B90FE9">
      <w:pPr>
        <w:pStyle w:val="a0"/>
        <w:rPr>
          <w:rFonts w:hint="cs"/>
          <w:rtl/>
        </w:rPr>
      </w:pPr>
    </w:p>
    <w:p w14:paraId="3257995A" w14:textId="77777777" w:rsidR="00000000" w:rsidRDefault="00B90FE9">
      <w:pPr>
        <w:pStyle w:val="a0"/>
        <w:rPr>
          <w:rFonts w:hint="cs"/>
          <w:rtl/>
        </w:rPr>
      </w:pPr>
      <w:r>
        <w:rPr>
          <w:rFonts w:hint="cs"/>
          <w:rtl/>
        </w:rPr>
        <w:t>אין הצעה אחרת בשעה כזאת.</w:t>
      </w:r>
    </w:p>
    <w:p w14:paraId="65A2DB93" w14:textId="77777777" w:rsidR="00000000" w:rsidRDefault="00B90FE9">
      <w:pPr>
        <w:pStyle w:val="a0"/>
        <w:rPr>
          <w:rFonts w:hint="cs"/>
          <w:rtl/>
        </w:rPr>
      </w:pPr>
    </w:p>
    <w:p w14:paraId="33CE73FD" w14:textId="77777777" w:rsidR="00000000" w:rsidRDefault="00B90FE9">
      <w:pPr>
        <w:pStyle w:val="af1"/>
        <w:rPr>
          <w:rtl/>
        </w:rPr>
      </w:pPr>
      <w:r>
        <w:rPr>
          <w:rtl/>
        </w:rPr>
        <w:t>היו"ר אתי לבני:</w:t>
      </w:r>
    </w:p>
    <w:p w14:paraId="124485BB" w14:textId="77777777" w:rsidR="00000000" w:rsidRDefault="00B90FE9">
      <w:pPr>
        <w:pStyle w:val="a0"/>
        <w:rPr>
          <w:rtl/>
        </w:rPr>
      </w:pPr>
    </w:p>
    <w:p w14:paraId="69CB2216" w14:textId="77777777" w:rsidR="00000000" w:rsidRDefault="00B90FE9">
      <w:pPr>
        <w:pStyle w:val="a0"/>
        <w:rPr>
          <w:rFonts w:hint="cs"/>
          <w:rtl/>
        </w:rPr>
      </w:pPr>
      <w:r>
        <w:rPr>
          <w:rFonts w:hint="cs"/>
          <w:rtl/>
        </w:rPr>
        <w:t>כולם מסכימים, אז נעשה ה</w:t>
      </w:r>
      <w:r>
        <w:rPr>
          <w:rFonts w:hint="cs"/>
          <w:rtl/>
        </w:rPr>
        <w:t xml:space="preserve">צבעה. </w:t>
      </w:r>
    </w:p>
    <w:p w14:paraId="30E786F3" w14:textId="77777777" w:rsidR="00000000" w:rsidRDefault="00B90FE9">
      <w:pPr>
        <w:pStyle w:val="a0"/>
        <w:rPr>
          <w:rFonts w:hint="cs"/>
          <w:rtl/>
        </w:rPr>
      </w:pPr>
    </w:p>
    <w:p w14:paraId="3D30F3C4" w14:textId="77777777" w:rsidR="00000000" w:rsidRDefault="00B90FE9">
      <w:pPr>
        <w:pStyle w:val="af0"/>
        <w:rPr>
          <w:rtl/>
        </w:rPr>
      </w:pPr>
      <w:r>
        <w:rPr>
          <w:rFonts w:hint="eastAsia"/>
          <w:rtl/>
        </w:rPr>
        <w:t>נסים</w:t>
      </w:r>
      <w:r>
        <w:rPr>
          <w:rtl/>
        </w:rPr>
        <w:t xml:space="preserve"> זאב (ש"ס):</w:t>
      </w:r>
    </w:p>
    <w:p w14:paraId="1A0477BA" w14:textId="77777777" w:rsidR="00000000" w:rsidRDefault="00B90FE9">
      <w:pPr>
        <w:pStyle w:val="a0"/>
        <w:rPr>
          <w:rtl/>
        </w:rPr>
      </w:pPr>
    </w:p>
    <w:p w14:paraId="3871E606" w14:textId="77777777" w:rsidR="00000000" w:rsidRDefault="00B90FE9">
      <w:pPr>
        <w:pStyle w:val="a0"/>
        <w:rPr>
          <w:rFonts w:hint="cs"/>
          <w:rtl/>
        </w:rPr>
      </w:pPr>
      <w:r>
        <w:rPr>
          <w:rFonts w:hint="cs"/>
          <w:rtl/>
        </w:rPr>
        <w:t>בעד - זה להסיר. לא צריך הצבעה.</w:t>
      </w:r>
    </w:p>
    <w:p w14:paraId="04924AA7" w14:textId="77777777" w:rsidR="00000000" w:rsidRDefault="00B90FE9">
      <w:pPr>
        <w:pStyle w:val="a0"/>
        <w:rPr>
          <w:rFonts w:hint="cs"/>
          <w:rtl/>
        </w:rPr>
      </w:pPr>
    </w:p>
    <w:p w14:paraId="7B468D4E" w14:textId="77777777" w:rsidR="00000000" w:rsidRDefault="00B90FE9">
      <w:pPr>
        <w:pStyle w:val="af1"/>
        <w:rPr>
          <w:rtl/>
        </w:rPr>
      </w:pPr>
      <w:r>
        <w:rPr>
          <w:rtl/>
        </w:rPr>
        <w:t>היו"ר אתי לבני:</w:t>
      </w:r>
    </w:p>
    <w:p w14:paraId="5CA7E2B8" w14:textId="77777777" w:rsidR="00000000" w:rsidRDefault="00B90FE9">
      <w:pPr>
        <w:pStyle w:val="a0"/>
        <w:rPr>
          <w:rtl/>
        </w:rPr>
      </w:pPr>
    </w:p>
    <w:p w14:paraId="2FB19093" w14:textId="77777777" w:rsidR="00000000" w:rsidRDefault="00B90FE9">
      <w:pPr>
        <w:pStyle w:val="a0"/>
        <w:rPr>
          <w:rFonts w:hint="cs"/>
          <w:rtl/>
        </w:rPr>
      </w:pPr>
      <w:r>
        <w:rPr>
          <w:rFonts w:hint="cs"/>
          <w:rtl/>
        </w:rPr>
        <w:t>בסדר, נכון. ההצעה הזאת, לפי הסכמת כל הדוברים, כל המבקשים, תרד מסדר-היום של הכנסת.</w:t>
      </w:r>
    </w:p>
    <w:p w14:paraId="4A04282D" w14:textId="77777777" w:rsidR="00000000" w:rsidRDefault="00B90FE9">
      <w:pPr>
        <w:pStyle w:val="a2"/>
        <w:rPr>
          <w:rFonts w:hint="cs"/>
          <w:rtl/>
        </w:rPr>
      </w:pPr>
    </w:p>
    <w:p w14:paraId="1C8618D9" w14:textId="77777777" w:rsidR="00000000" w:rsidRDefault="00B90FE9">
      <w:pPr>
        <w:pStyle w:val="a0"/>
        <w:rPr>
          <w:rFonts w:hint="cs"/>
          <w:rtl/>
        </w:rPr>
      </w:pPr>
    </w:p>
    <w:p w14:paraId="5F73EFC8" w14:textId="77777777" w:rsidR="00000000" w:rsidRDefault="00B90FE9">
      <w:pPr>
        <w:pStyle w:val="a2"/>
        <w:rPr>
          <w:rFonts w:hint="cs"/>
          <w:rtl/>
        </w:rPr>
      </w:pPr>
      <w:bookmarkStart w:id="846" w:name="CS20677FI0020677T14_01_2004_20_58_56"/>
      <w:bookmarkStart w:id="847" w:name="_Toc75077336"/>
      <w:bookmarkEnd w:id="846"/>
      <w:r>
        <w:rPr>
          <w:rFonts w:hint="cs"/>
          <w:rtl/>
        </w:rPr>
        <w:t>הצעה לסדר-היום</w:t>
      </w:r>
      <w:bookmarkEnd w:id="847"/>
    </w:p>
    <w:p w14:paraId="7DC2B946" w14:textId="77777777" w:rsidR="00000000" w:rsidRDefault="00B90FE9">
      <w:pPr>
        <w:pStyle w:val="a2"/>
        <w:rPr>
          <w:rtl/>
        </w:rPr>
      </w:pPr>
      <w:bookmarkStart w:id="848" w:name="_Toc75077337"/>
      <w:r>
        <w:rPr>
          <w:rtl/>
        </w:rPr>
        <w:t>התבטאויות מדיניות של בכירים פל</w:t>
      </w:r>
      <w:r>
        <w:rPr>
          <w:rFonts w:hint="cs"/>
          <w:rtl/>
        </w:rPr>
        <w:t>סטינ</w:t>
      </w:r>
      <w:r>
        <w:rPr>
          <w:rtl/>
        </w:rPr>
        <w:t>ים</w:t>
      </w:r>
      <w:bookmarkEnd w:id="848"/>
    </w:p>
    <w:p w14:paraId="324AA8AB" w14:textId="77777777" w:rsidR="00000000" w:rsidRDefault="00B90FE9">
      <w:pPr>
        <w:pStyle w:val="-0"/>
        <w:rPr>
          <w:rFonts w:hint="cs"/>
          <w:rtl/>
        </w:rPr>
      </w:pPr>
    </w:p>
    <w:p w14:paraId="753573DF" w14:textId="77777777" w:rsidR="00000000" w:rsidRDefault="00B90FE9">
      <w:pPr>
        <w:pStyle w:val="af1"/>
        <w:rPr>
          <w:rtl/>
        </w:rPr>
      </w:pPr>
      <w:r>
        <w:rPr>
          <w:rtl/>
        </w:rPr>
        <w:t>היו"ר אתי לבני:</w:t>
      </w:r>
    </w:p>
    <w:p w14:paraId="1EAB245B" w14:textId="77777777" w:rsidR="00000000" w:rsidRDefault="00B90FE9">
      <w:pPr>
        <w:pStyle w:val="a0"/>
        <w:rPr>
          <w:rtl/>
        </w:rPr>
      </w:pPr>
    </w:p>
    <w:p w14:paraId="269E71BB" w14:textId="77777777" w:rsidR="00000000" w:rsidRDefault="00B90FE9">
      <w:pPr>
        <w:pStyle w:val="a0"/>
        <w:rPr>
          <w:rFonts w:hint="cs"/>
          <w:rtl/>
        </w:rPr>
      </w:pPr>
      <w:r>
        <w:rPr>
          <w:rFonts w:hint="cs"/>
          <w:rtl/>
        </w:rPr>
        <w:t>נעבור לנושא הבא, להצעות לסדר</w:t>
      </w:r>
      <w:r>
        <w:rPr>
          <w:rFonts w:hint="cs"/>
          <w:rtl/>
        </w:rPr>
        <w:t>-היום מס' 2303 ו-2347: התבטאויות מדיניות של בכירים פלסטינים - של חבר הכנסת אברהם בורג וחברת הכנסת לאה נס. המציע הראשון הוא חבר הכנסת אברהם בורג - אינו נוכח. המציעה הבאה, חברת הכנסת לאה נס - אני מזמינה אותך. לרשותך שלוש דקות.</w:t>
      </w:r>
    </w:p>
    <w:p w14:paraId="277DCF07" w14:textId="77777777" w:rsidR="00000000" w:rsidRDefault="00B90FE9">
      <w:pPr>
        <w:pStyle w:val="a0"/>
        <w:rPr>
          <w:rFonts w:hint="cs"/>
          <w:rtl/>
        </w:rPr>
      </w:pPr>
    </w:p>
    <w:p w14:paraId="207C0CF2" w14:textId="77777777" w:rsidR="00000000" w:rsidRDefault="00B90FE9">
      <w:pPr>
        <w:pStyle w:val="a"/>
        <w:rPr>
          <w:rtl/>
        </w:rPr>
      </w:pPr>
      <w:bookmarkStart w:id="849" w:name="FS000001041T14_01_2004_20_34_33"/>
      <w:bookmarkStart w:id="850" w:name="_Toc75077338"/>
      <w:bookmarkEnd w:id="849"/>
      <w:r>
        <w:rPr>
          <w:rFonts w:hint="eastAsia"/>
          <w:rtl/>
        </w:rPr>
        <w:t>לאה</w:t>
      </w:r>
      <w:r>
        <w:rPr>
          <w:rtl/>
        </w:rPr>
        <w:t xml:space="preserve"> נס (הליכוד):</w:t>
      </w:r>
      <w:bookmarkEnd w:id="850"/>
    </w:p>
    <w:p w14:paraId="52096BBE" w14:textId="77777777" w:rsidR="00000000" w:rsidRDefault="00B90FE9">
      <w:pPr>
        <w:pStyle w:val="a0"/>
        <w:rPr>
          <w:rFonts w:hint="cs"/>
          <w:rtl/>
        </w:rPr>
      </w:pPr>
    </w:p>
    <w:p w14:paraId="4E772AF8" w14:textId="77777777" w:rsidR="00000000" w:rsidRDefault="00B90FE9">
      <w:pPr>
        <w:pStyle w:val="a0"/>
        <w:rPr>
          <w:rFonts w:hint="cs"/>
          <w:rtl/>
        </w:rPr>
      </w:pPr>
      <w:r>
        <w:rPr>
          <w:rFonts w:hint="cs"/>
          <w:rtl/>
        </w:rPr>
        <w:t>גברתי היושבת</w:t>
      </w:r>
      <w:r>
        <w:rPr>
          <w:rFonts w:hint="cs"/>
          <w:rtl/>
        </w:rPr>
        <w:t>-ראש, אדוני השר, כנסת נכבדה, בראשית דברי אני רוצה לשלוח תנחומים למשפחות הרוגי הטרור ורפואה שלמה לפצועים.</w:t>
      </w:r>
    </w:p>
    <w:p w14:paraId="4CB848DB" w14:textId="77777777" w:rsidR="00000000" w:rsidRDefault="00B90FE9">
      <w:pPr>
        <w:pStyle w:val="a0"/>
        <w:rPr>
          <w:rFonts w:hint="cs"/>
          <w:rtl/>
        </w:rPr>
      </w:pPr>
    </w:p>
    <w:p w14:paraId="54CFCE74" w14:textId="77777777" w:rsidR="00000000" w:rsidRDefault="00B90FE9">
      <w:pPr>
        <w:pStyle w:val="a0"/>
        <w:rPr>
          <w:rFonts w:hint="cs"/>
          <w:rtl/>
        </w:rPr>
      </w:pPr>
      <w:r>
        <w:rPr>
          <w:rFonts w:hint="cs"/>
          <w:rtl/>
        </w:rPr>
        <w:t>בימים האחרונים היינו עדים להתבטאויות שונות מצד ההנהגה הפלסטינית. התבטאויות אלה מבולבלות וסותרות והן ממחישות לנו את מה שידענו תמיד - כל פתרון שננסה להג</w:t>
      </w:r>
      <w:r>
        <w:rPr>
          <w:rFonts w:hint="cs"/>
          <w:rtl/>
        </w:rPr>
        <w:t>יע אליו, לעולם לא יהיה מקובל על הצד השני; הרי ניסינו דרכים רבות עד היום.</w:t>
      </w:r>
    </w:p>
    <w:p w14:paraId="43300A43" w14:textId="77777777" w:rsidR="00000000" w:rsidRDefault="00B90FE9">
      <w:pPr>
        <w:pStyle w:val="a0"/>
        <w:rPr>
          <w:rFonts w:hint="cs"/>
          <w:rtl/>
        </w:rPr>
      </w:pPr>
    </w:p>
    <w:p w14:paraId="2506892E" w14:textId="77777777" w:rsidR="00000000" w:rsidRDefault="00B90FE9">
      <w:pPr>
        <w:pStyle w:val="a0"/>
        <w:rPr>
          <w:rFonts w:hint="cs"/>
          <w:rtl/>
        </w:rPr>
      </w:pPr>
      <w:r>
        <w:rPr>
          <w:rFonts w:hint="cs"/>
          <w:rtl/>
        </w:rPr>
        <w:t xml:space="preserve">ביום שישי האחרון יצא ראש הממשלה הפלסטיני אבו-עלא באיום חדש: אם ראש הממשלה מר אריאל שרון יממש את תוכניתו להפרדה חד-צדדית, ינטשו הפלסטינים את המאמצים להגיע לפתרון של שתי מדינות וידרשו </w:t>
      </w:r>
      <w:r>
        <w:rPr>
          <w:rFonts w:hint="cs"/>
          <w:rtl/>
        </w:rPr>
        <w:t>הקמת מדינה דו-לאומית. לעומת זאת, יושב-ראש הרשות הפלסטינית, יאסר ערפאת, פרסם הודעה סותרת, שלפיה נשקלת האפשרות להכרזה חד-צדדית על הקמת מדינה פלסטינית עצמאית. כל בר-דעת יסכים עמי, כי אין אפשרות לאחוז בחבל בשני קצותיו, מחד גיסא לדרוש איחוד כפוי בדמותה של מדינה</w:t>
      </w:r>
      <w:r>
        <w:rPr>
          <w:rFonts w:hint="cs"/>
          <w:rtl/>
        </w:rPr>
        <w:t xml:space="preserve"> דו-לאומית, ומאידך גיסא לאיים בו בזמן בהכרזה חד-צדדית על הקמת מדינה נפרדת.</w:t>
      </w:r>
    </w:p>
    <w:p w14:paraId="06C95F37" w14:textId="77777777" w:rsidR="00000000" w:rsidRDefault="00B90FE9">
      <w:pPr>
        <w:pStyle w:val="a0"/>
        <w:rPr>
          <w:rFonts w:hint="cs"/>
          <w:rtl/>
        </w:rPr>
      </w:pPr>
    </w:p>
    <w:p w14:paraId="7656689D" w14:textId="77777777" w:rsidR="00000000" w:rsidRDefault="00B90FE9">
      <w:pPr>
        <w:pStyle w:val="a0"/>
        <w:rPr>
          <w:rFonts w:hint="cs"/>
          <w:rtl/>
        </w:rPr>
      </w:pPr>
      <w:r>
        <w:rPr>
          <w:rFonts w:hint="cs"/>
          <w:rtl/>
        </w:rPr>
        <w:t>הצהרות אלה מספקות לנו עדות נוספת על הפאניקה שאוחזת במנהיגות הפלסטינית, אם בכלל ניתן לומר שיש מנהיגות כזאת בצד השני.</w:t>
      </w:r>
    </w:p>
    <w:p w14:paraId="6BF8529B" w14:textId="77777777" w:rsidR="00000000" w:rsidRDefault="00B90FE9">
      <w:pPr>
        <w:pStyle w:val="a0"/>
        <w:rPr>
          <w:rFonts w:hint="cs"/>
          <w:rtl/>
        </w:rPr>
      </w:pPr>
    </w:p>
    <w:p w14:paraId="30860303" w14:textId="77777777" w:rsidR="00000000" w:rsidRDefault="00B90FE9">
      <w:pPr>
        <w:pStyle w:val="a0"/>
        <w:rPr>
          <w:rFonts w:hint="cs"/>
          <w:rtl/>
        </w:rPr>
      </w:pPr>
      <w:r>
        <w:rPr>
          <w:rFonts w:hint="cs"/>
          <w:rtl/>
        </w:rPr>
        <w:t>לכן, אני מאמינה שיש להתייחס לכל אמירה מהצד הפלסטיני בעירבון מוג</w:t>
      </w:r>
      <w:r>
        <w:rPr>
          <w:rFonts w:hint="cs"/>
          <w:rtl/>
        </w:rPr>
        <w:t>בל. בואו נתפכח מכל חלומות השווא, נחזור לקרקע המציאות ונפנים היטב, הפלסטינים הרי לא רוצים רק את מגרון, הם גם לא מסתפקים בקריית-ארבע או בעמנואל, הפלסטינים רוצים ותמיד רצו דבר אחד, והם אמרו זאת בקול איתן וברור: הם רוצים לשוב לעכו, ליפו, לרמלה, לא כתושבים החיי</w:t>
      </w:r>
      <w:r>
        <w:rPr>
          <w:rFonts w:hint="cs"/>
          <w:rtl/>
        </w:rPr>
        <w:t>ם לצדנו, אלא במקומנו.</w:t>
      </w:r>
    </w:p>
    <w:p w14:paraId="202E69ED" w14:textId="77777777" w:rsidR="00000000" w:rsidRDefault="00B90FE9">
      <w:pPr>
        <w:pStyle w:val="a0"/>
        <w:rPr>
          <w:rFonts w:hint="cs"/>
          <w:rtl/>
        </w:rPr>
      </w:pPr>
    </w:p>
    <w:p w14:paraId="2FA268CA" w14:textId="77777777" w:rsidR="00000000" w:rsidRDefault="00B90FE9">
      <w:pPr>
        <w:pStyle w:val="a0"/>
        <w:rPr>
          <w:rFonts w:hint="cs"/>
          <w:rtl/>
        </w:rPr>
      </w:pPr>
      <w:r>
        <w:rPr>
          <w:rFonts w:hint="cs"/>
          <w:rtl/>
        </w:rPr>
        <w:t xml:space="preserve">גברתי היושבת-ראש, עלינו להפנים את העובדה הפשוטה כי אין לנו היום עם מי לדבר בצד השני. ההצהרות הסותרות הללו ממחישות כי הרשות הפלסטינית מנסה להסוות את רצונה האמיתי בהצהרות שונות ומשונות. הפלסטינים לא רוצים שלום ולא רוצים הסדר, כל רצונם </w:t>
      </w:r>
      <w:r>
        <w:rPr>
          <w:rFonts w:hint="cs"/>
          <w:rtl/>
        </w:rPr>
        <w:t>הוא הקמת מדינה פלסטינית, לא לצד מדינת ישראל, אלא במקום מדינת ישראל.</w:t>
      </w:r>
    </w:p>
    <w:p w14:paraId="049ACFFF" w14:textId="77777777" w:rsidR="00000000" w:rsidRDefault="00B90FE9">
      <w:pPr>
        <w:pStyle w:val="a0"/>
        <w:rPr>
          <w:rFonts w:hint="cs"/>
          <w:rtl/>
        </w:rPr>
      </w:pPr>
    </w:p>
    <w:p w14:paraId="422A2F78" w14:textId="77777777" w:rsidR="00000000" w:rsidRDefault="00B90FE9">
      <w:pPr>
        <w:pStyle w:val="a0"/>
        <w:rPr>
          <w:rFonts w:hint="cs"/>
          <w:rtl/>
        </w:rPr>
      </w:pPr>
      <w:r>
        <w:rPr>
          <w:rFonts w:hint="cs"/>
          <w:rtl/>
        </w:rPr>
        <w:t>אני רוצה להפנות מפה מסר ברור לערפאת, לאבו-עלא ולכל פלסטיני באשר הוא: שבנו למולדתנו ובה נישאר. מדינה דו-לאומית לא תקום ולא תהיה. אם ערפאת מתעקש להכריז על מדינה באופן חד-צדדי, הוא יכול לעשו</w:t>
      </w:r>
      <w:r>
        <w:rPr>
          <w:rFonts w:hint="cs"/>
          <w:rtl/>
        </w:rPr>
        <w:t>ת זאת בירדן, בתוניס ובכל אחת מ-22 מדינות ערב. תודה.</w:t>
      </w:r>
    </w:p>
    <w:p w14:paraId="676BF385" w14:textId="77777777" w:rsidR="00000000" w:rsidRDefault="00B90FE9">
      <w:pPr>
        <w:pStyle w:val="a0"/>
        <w:rPr>
          <w:rFonts w:hint="cs"/>
          <w:rtl/>
        </w:rPr>
      </w:pPr>
    </w:p>
    <w:p w14:paraId="336A28DB" w14:textId="77777777" w:rsidR="00000000" w:rsidRDefault="00B90FE9">
      <w:pPr>
        <w:pStyle w:val="af1"/>
        <w:rPr>
          <w:rtl/>
        </w:rPr>
      </w:pPr>
      <w:r>
        <w:rPr>
          <w:rtl/>
        </w:rPr>
        <w:t>היו"ר</w:t>
      </w:r>
      <w:r>
        <w:rPr>
          <w:rFonts w:hint="cs"/>
          <w:rtl/>
        </w:rPr>
        <w:t xml:space="preserve"> אתי לבני</w:t>
      </w:r>
      <w:r>
        <w:rPr>
          <w:rtl/>
        </w:rPr>
        <w:t>:</w:t>
      </w:r>
    </w:p>
    <w:p w14:paraId="0AAE36D9" w14:textId="77777777" w:rsidR="00000000" w:rsidRDefault="00B90FE9">
      <w:pPr>
        <w:pStyle w:val="a0"/>
        <w:rPr>
          <w:rtl/>
        </w:rPr>
      </w:pPr>
    </w:p>
    <w:p w14:paraId="587ADBC7" w14:textId="77777777" w:rsidR="00000000" w:rsidRDefault="00B90FE9">
      <w:pPr>
        <w:pStyle w:val="a0"/>
        <w:rPr>
          <w:rFonts w:hint="cs"/>
          <w:rtl/>
        </w:rPr>
      </w:pPr>
      <w:r>
        <w:rPr>
          <w:rFonts w:hint="cs"/>
          <w:rtl/>
        </w:rPr>
        <w:t>תודה רבה. ישיב כבוד השר גדעון עזרא.</w:t>
      </w:r>
    </w:p>
    <w:p w14:paraId="7C4E3CED" w14:textId="77777777" w:rsidR="00000000" w:rsidRDefault="00B90FE9">
      <w:pPr>
        <w:pStyle w:val="a0"/>
        <w:rPr>
          <w:rFonts w:hint="cs"/>
          <w:rtl/>
        </w:rPr>
      </w:pPr>
    </w:p>
    <w:p w14:paraId="608455EB" w14:textId="77777777" w:rsidR="00000000" w:rsidRDefault="00B90FE9">
      <w:pPr>
        <w:pStyle w:val="a"/>
        <w:rPr>
          <w:rtl/>
        </w:rPr>
      </w:pPr>
      <w:bookmarkStart w:id="851" w:name="FS000000474T14_01_2004_20_37_52"/>
      <w:bookmarkStart w:id="852" w:name="_Toc75077339"/>
      <w:bookmarkEnd w:id="851"/>
      <w:r>
        <w:rPr>
          <w:rFonts w:hint="eastAsia"/>
          <w:rtl/>
        </w:rPr>
        <w:t>השר</w:t>
      </w:r>
      <w:r>
        <w:rPr>
          <w:rtl/>
        </w:rPr>
        <w:t xml:space="preserve"> גדעון עזרא:</w:t>
      </w:r>
      <w:bookmarkEnd w:id="852"/>
    </w:p>
    <w:p w14:paraId="4FE10218" w14:textId="77777777" w:rsidR="00000000" w:rsidRDefault="00B90FE9">
      <w:pPr>
        <w:pStyle w:val="a0"/>
        <w:rPr>
          <w:rFonts w:hint="cs"/>
          <w:rtl/>
        </w:rPr>
      </w:pPr>
    </w:p>
    <w:p w14:paraId="061A37E0" w14:textId="77777777" w:rsidR="00000000" w:rsidRDefault="00B90FE9">
      <w:pPr>
        <w:pStyle w:val="a0"/>
        <w:rPr>
          <w:rFonts w:hint="cs"/>
          <w:rtl/>
        </w:rPr>
      </w:pPr>
      <w:r>
        <w:rPr>
          <w:rFonts w:hint="cs"/>
          <w:rtl/>
        </w:rPr>
        <w:t xml:space="preserve">גברתי היושבת-ראש, חברת הכנסת לאה נס, חברי חברי הכנסת, צדקה חברת הכנסת לאה נס, הודעות סותרות נשמעות לפרקים ולעתים קרובות על-ידי אנשי </w:t>
      </w:r>
      <w:r>
        <w:rPr>
          <w:rFonts w:hint="cs"/>
          <w:rtl/>
        </w:rPr>
        <w:t>הרשות הפלסטינית, כאשר המסקנה המתבקשת מהדברים הללו היא שאנחנו צריכים להיות מוכנים לגרוע מכול, ובהתאם נעמוד. איננו יכולים לסמוך על אף אחד מבעלי הכוח ברשות הפלסטינית, איננו יכולים לסמוך על ערפאת,  אבו-עלא איננו עושה תנועות של התקרבות אלינו, ואיננו ממלא אחר הה</w:t>
      </w:r>
      <w:r>
        <w:rPr>
          <w:rFonts w:hint="cs"/>
          <w:rtl/>
        </w:rPr>
        <w:t>תחייבויות שהפלסטינים קיבלו על עצמם במפת הדרכים, והמסקנה המתבקשת מהדברים הללו, שאנחנו צריכים לדאוג לעצמנו.</w:t>
      </w:r>
    </w:p>
    <w:p w14:paraId="36DE4818" w14:textId="77777777" w:rsidR="00000000" w:rsidRDefault="00B90FE9">
      <w:pPr>
        <w:pStyle w:val="a0"/>
        <w:rPr>
          <w:rFonts w:hint="cs"/>
          <w:rtl/>
        </w:rPr>
      </w:pPr>
    </w:p>
    <w:p w14:paraId="088091A5" w14:textId="77777777" w:rsidR="00000000" w:rsidRDefault="00B90FE9">
      <w:pPr>
        <w:pStyle w:val="a0"/>
        <w:rPr>
          <w:rFonts w:hint="cs"/>
          <w:rtl/>
        </w:rPr>
      </w:pPr>
      <w:r>
        <w:rPr>
          <w:rFonts w:hint="cs"/>
          <w:rtl/>
        </w:rPr>
        <w:t>אין לי כל ספק שיש פלסטינים רבים שחושבים בשונה מערפאת ומאבו-עלא, אבל הם לא מעזים לדבר ב"דמוקרטיה" שקיימת ברשות הפלסטינית, וכל אחד שמוכן להרים את קולו,</w:t>
      </w:r>
      <w:r>
        <w:rPr>
          <w:rFonts w:hint="cs"/>
          <w:rtl/>
        </w:rPr>
        <w:t xml:space="preserve"> מפחד מהקלצ'ניקוב של שכנו, שיפלח את גופו או את גופות בני משפחתו. </w:t>
      </w:r>
    </w:p>
    <w:p w14:paraId="47602103" w14:textId="77777777" w:rsidR="00000000" w:rsidRDefault="00B90FE9">
      <w:pPr>
        <w:pStyle w:val="a0"/>
        <w:rPr>
          <w:rFonts w:hint="cs"/>
          <w:rtl/>
        </w:rPr>
      </w:pPr>
    </w:p>
    <w:p w14:paraId="4DDF4129" w14:textId="77777777" w:rsidR="00000000" w:rsidRDefault="00B90FE9">
      <w:pPr>
        <w:pStyle w:val="a0"/>
        <w:rPr>
          <w:rFonts w:hint="cs"/>
          <w:rtl/>
        </w:rPr>
      </w:pPr>
      <w:r>
        <w:rPr>
          <w:rFonts w:hint="cs"/>
          <w:rtl/>
        </w:rPr>
        <w:t>מדינת ישראל תתמיד בחיפוש אחר אנשים שיהיו מוכנים להילחם בטרור ולהביא לחיים נורמליים באזור, שכולנו זקוקים להם - גם הפלסטינים וגם הישראלים זקוקים לכך; אבל אל לנו להיות תמימים ולחשוב, שאם אנחנו</w:t>
      </w:r>
      <w:r>
        <w:rPr>
          <w:rFonts w:hint="cs"/>
          <w:rtl/>
        </w:rPr>
        <w:t xml:space="preserve"> מדברים על כך בכנסת, יש שם מישהו שלוקח את דברינו ברצינות. </w:t>
      </w:r>
    </w:p>
    <w:p w14:paraId="08D3B045" w14:textId="77777777" w:rsidR="00000000" w:rsidRDefault="00B90FE9">
      <w:pPr>
        <w:pStyle w:val="a0"/>
        <w:rPr>
          <w:rFonts w:hint="cs"/>
          <w:rtl/>
        </w:rPr>
      </w:pPr>
    </w:p>
    <w:p w14:paraId="3C1DE989" w14:textId="77777777" w:rsidR="00000000" w:rsidRDefault="00B90FE9">
      <w:pPr>
        <w:pStyle w:val="a0"/>
        <w:rPr>
          <w:rFonts w:hint="cs"/>
          <w:rtl/>
        </w:rPr>
      </w:pPr>
      <w:r>
        <w:rPr>
          <w:rFonts w:hint="cs"/>
          <w:rtl/>
        </w:rPr>
        <w:t xml:space="preserve">אני מאוד מצפה שברשות הפלסטינית יקום גוף, תקום ממשלה, ואבו-עלא יגיע למסקנה שהדרך היחידה לפתרון הבעיה באזור, או התחלת פתרון הבעיה באזור, היא מפת הדרכים. תודה. </w:t>
      </w:r>
    </w:p>
    <w:p w14:paraId="6294F586" w14:textId="77777777" w:rsidR="00000000" w:rsidRDefault="00B90FE9">
      <w:pPr>
        <w:pStyle w:val="a0"/>
        <w:rPr>
          <w:rFonts w:hint="cs"/>
          <w:rtl/>
        </w:rPr>
      </w:pPr>
    </w:p>
    <w:p w14:paraId="079BFDD5" w14:textId="77777777" w:rsidR="00000000" w:rsidRDefault="00B90FE9">
      <w:pPr>
        <w:pStyle w:val="af1"/>
        <w:rPr>
          <w:rtl/>
        </w:rPr>
      </w:pPr>
      <w:r>
        <w:rPr>
          <w:rtl/>
        </w:rPr>
        <w:t>היו"ר אתי לבני:</w:t>
      </w:r>
    </w:p>
    <w:p w14:paraId="06659A4A" w14:textId="77777777" w:rsidR="00000000" w:rsidRDefault="00B90FE9">
      <w:pPr>
        <w:pStyle w:val="a0"/>
        <w:rPr>
          <w:rtl/>
        </w:rPr>
      </w:pPr>
    </w:p>
    <w:p w14:paraId="02DCCE6C" w14:textId="77777777" w:rsidR="00000000" w:rsidRDefault="00B90FE9">
      <w:pPr>
        <w:pStyle w:val="a0"/>
        <w:rPr>
          <w:rFonts w:hint="cs"/>
          <w:rtl/>
        </w:rPr>
      </w:pPr>
      <w:r>
        <w:rPr>
          <w:rFonts w:hint="cs"/>
          <w:rtl/>
        </w:rPr>
        <w:t>תודה רבה. מה אדוני מ</w:t>
      </w:r>
      <w:r>
        <w:rPr>
          <w:rFonts w:hint="cs"/>
          <w:rtl/>
        </w:rPr>
        <w:t>ציע?</w:t>
      </w:r>
    </w:p>
    <w:p w14:paraId="6BE7A7EC" w14:textId="77777777" w:rsidR="00000000" w:rsidRDefault="00B90FE9">
      <w:pPr>
        <w:pStyle w:val="a0"/>
        <w:rPr>
          <w:rFonts w:hint="cs"/>
          <w:rtl/>
        </w:rPr>
      </w:pPr>
    </w:p>
    <w:p w14:paraId="31220CC3" w14:textId="77777777" w:rsidR="00000000" w:rsidRDefault="00B90FE9">
      <w:pPr>
        <w:pStyle w:val="-"/>
        <w:rPr>
          <w:rtl/>
        </w:rPr>
      </w:pPr>
      <w:bookmarkStart w:id="853" w:name="FS000000474T14_01_2004_20_57_16"/>
      <w:bookmarkEnd w:id="853"/>
      <w:r>
        <w:rPr>
          <w:rFonts w:hint="eastAsia"/>
          <w:rtl/>
        </w:rPr>
        <w:t>השר</w:t>
      </w:r>
      <w:r>
        <w:rPr>
          <w:rtl/>
        </w:rPr>
        <w:t xml:space="preserve"> גדעון עזרא:</w:t>
      </w:r>
    </w:p>
    <w:p w14:paraId="02506159" w14:textId="77777777" w:rsidR="00000000" w:rsidRDefault="00B90FE9">
      <w:pPr>
        <w:pStyle w:val="a0"/>
        <w:rPr>
          <w:rFonts w:hint="cs"/>
          <w:rtl/>
        </w:rPr>
      </w:pPr>
    </w:p>
    <w:p w14:paraId="60B331E7" w14:textId="77777777" w:rsidR="00000000" w:rsidRDefault="00B90FE9">
      <w:pPr>
        <w:pStyle w:val="a0"/>
        <w:rPr>
          <w:rFonts w:hint="cs"/>
          <w:rtl/>
        </w:rPr>
      </w:pPr>
      <w:r>
        <w:rPr>
          <w:rFonts w:hint="cs"/>
          <w:rtl/>
        </w:rPr>
        <w:t xml:space="preserve">לעצם העניין, אני מציע גם בנושא הזה להסתפק בדברי. הנושא הזה גם ילווה אותנו, חברת הכנסת לאה נס, לאורך כל הדרך. תודה. </w:t>
      </w:r>
    </w:p>
    <w:p w14:paraId="558E48F4" w14:textId="77777777" w:rsidR="00000000" w:rsidRDefault="00B90FE9">
      <w:pPr>
        <w:pStyle w:val="a0"/>
        <w:rPr>
          <w:rFonts w:hint="cs"/>
          <w:rtl/>
        </w:rPr>
      </w:pPr>
    </w:p>
    <w:p w14:paraId="4E91A7E9" w14:textId="77777777" w:rsidR="00000000" w:rsidRDefault="00B90FE9">
      <w:pPr>
        <w:pStyle w:val="af1"/>
        <w:rPr>
          <w:rtl/>
        </w:rPr>
      </w:pPr>
      <w:r>
        <w:rPr>
          <w:rtl/>
        </w:rPr>
        <w:t>היו"ר אתי לבני:</w:t>
      </w:r>
    </w:p>
    <w:p w14:paraId="44E3655E" w14:textId="77777777" w:rsidR="00000000" w:rsidRDefault="00B90FE9">
      <w:pPr>
        <w:pStyle w:val="a0"/>
        <w:rPr>
          <w:rtl/>
        </w:rPr>
      </w:pPr>
    </w:p>
    <w:p w14:paraId="62B4AB2D" w14:textId="77777777" w:rsidR="00000000" w:rsidRDefault="00B90FE9">
      <w:pPr>
        <w:pStyle w:val="a0"/>
        <w:rPr>
          <w:rFonts w:hint="cs"/>
          <w:rtl/>
        </w:rPr>
      </w:pPr>
      <w:r>
        <w:rPr>
          <w:rFonts w:hint="cs"/>
          <w:rtl/>
        </w:rPr>
        <w:t>מסכימה?</w:t>
      </w:r>
    </w:p>
    <w:p w14:paraId="4817C9FE" w14:textId="77777777" w:rsidR="00000000" w:rsidRDefault="00B90FE9">
      <w:pPr>
        <w:pStyle w:val="a0"/>
        <w:rPr>
          <w:rFonts w:hint="cs"/>
          <w:rtl/>
        </w:rPr>
      </w:pPr>
    </w:p>
    <w:p w14:paraId="53ACFDA6" w14:textId="77777777" w:rsidR="00000000" w:rsidRDefault="00B90FE9">
      <w:pPr>
        <w:pStyle w:val="af0"/>
        <w:rPr>
          <w:rtl/>
        </w:rPr>
      </w:pPr>
      <w:r>
        <w:rPr>
          <w:rFonts w:hint="eastAsia"/>
          <w:rtl/>
        </w:rPr>
        <w:t>לאה</w:t>
      </w:r>
      <w:r>
        <w:rPr>
          <w:rtl/>
        </w:rPr>
        <w:t xml:space="preserve"> נס (הליכוד):</w:t>
      </w:r>
    </w:p>
    <w:p w14:paraId="2E8BA41F" w14:textId="77777777" w:rsidR="00000000" w:rsidRDefault="00B90FE9">
      <w:pPr>
        <w:pStyle w:val="a0"/>
        <w:rPr>
          <w:rFonts w:hint="cs"/>
          <w:rtl/>
        </w:rPr>
      </w:pPr>
    </w:p>
    <w:p w14:paraId="3E23F26F" w14:textId="77777777" w:rsidR="00000000" w:rsidRDefault="00B90FE9">
      <w:pPr>
        <w:pStyle w:val="a0"/>
        <w:rPr>
          <w:rFonts w:hint="cs"/>
          <w:rtl/>
        </w:rPr>
      </w:pPr>
      <w:r>
        <w:rPr>
          <w:rFonts w:hint="cs"/>
          <w:rtl/>
        </w:rPr>
        <w:t xml:space="preserve">כן. </w:t>
      </w:r>
    </w:p>
    <w:p w14:paraId="04185682" w14:textId="77777777" w:rsidR="00000000" w:rsidRDefault="00B90FE9">
      <w:pPr>
        <w:pStyle w:val="a0"/>
        <w:rPr>
          <w:rFonts w:hint="cs"/>
          <w:rtl/>
        </w:rPr>
      </w:pPr>
    </w:p>
    <w:p w14:paraId="34BB65F6" w14:textId="77777777" w:rsidR="00000000" w:rsidRDefault="00B90FE9">
      <w:pPr>
        <w:pStyle w:val="af1"/>
        <w:rPr>
          <w:rtl/>
        </w:rPr>
      </w:pPr>
      <w:r>
        <w:rPr>
          <w:rtl/>
        </w:rPr>
        <w:t>היו"ר אתי לבני:</w:t>
      </w:r>
    </w:p>
    <w:p w14:paraId="144352B4" w14:textId="77777777" w:rsidR="00000000" w:rsidRDefault="00B90FE9">
      <w:pPr>
        <w:pStyle w:val="a0"/>
        <w:rPr>
          <w:rtl/>
        </w:rPr>
      </w:pPr>
    </w:p>
    <w:p w14:paraId="75C8900A" w14:textId="77777777" w:rsidR="00000000" w:rsidRDefault="00B90FE9">
      <w:pPr>
        <w:pStyle w:val="a0"/>
        <w:rPr>
          <w:rFonts w:hint="cs"/>
          <w:rtl/>
        </w:rPr>
      </w:pPr>
      <w:r>
        <w:rPr>
          <w:rFonts w:hint="cs"/>
          <w:rtl/>
        </w:rPr>
        <w:t>אם היא מסכימה להסתפק, אז אין הצעה אחרת. ההצעה מוס</w:t>
      </w:r>
      <w:r>
        <w:rPr>
          <w:rFonts w:hint="cs"/>
          <w:rtl/>
        </w:rPr>
        <w:t xml:space="preserve">רת בהסכמה מסדר-היום של הכנסת. אנחנו מסתפקים בדברי השר. </w:t>
      </w:r>
    </w:p>
    <w:p w14:paraId="2A4AC8DE" w14:textId="77777777" w:rsidR="00000000" w:rsidRDefault="00B90FE9">
      <w:pPr>
        <w:pStyle w:val="a0"/>
        <w:rPr>
          <w:rFonts w:hint="cs"/>
          <w:rtl/>
        </w:rPr>
      </w:pPr>
    </w:p>
    <w:p w14:paraId="1208C298" w14:textId="77777777" w:rsidR="00000000" w:rsidRDefault="00B90FE9">
      <w:pPr>
        <w:pStyle w:val="a2"/>
        <w:rPr>
          <w:rtl/>
        </w:rPr>
      </w:pPr>
    </w:p>
    <w:p w14:paraId="751E01CE" w14:textId="77777777" w:rsidR="00000000" w:rsidRDefault="00B90FE9">
      <w:pPr>
        <w:pStyle w:val="a2"/>
        <w:rPr>
          <w:rFonts w:hint="cs"/>
          <w:rtl/>
        </w:rPr>
      </w:pPr>
      <w:bookmarkStart w:id="854" w:name="CS20555FI0020555T14_01_2004_20_58_37"/>
      <w:bookmarkStart w:id="855" w:name="_Toc75077340"/>
      <w:bookmarkEnd w:id="854"/>
      <w:r>
        <w:rPr>
          <w:rFonts w:hint="cs"/>
          <w:rtl/>
        </w:rPr>
        <w:t>הצעה לסדר-היום</w:t>
      </w:r>
      <w:bookmarkEnd w:id="855"/>
    </w:p>
    <w:p w14:paraId="1B382BB5" w14:textId="77777777" w:rsidR="00000000" w:rsidRDefault="00B90FE9">
      <w:pPr>
        <w:pStyle w:val="a2"/>
        <w:rPr>
          <w:rtl/>
        </w:rPr>
      </w:pPr>
      <w:bookmarkStart w:id="856" w:name="_Toc75077341"/>
      <w:r>
        <w:rPr>
          <w:rtl/>
        </w:rPr>
        <w:t xml:space="preserve">טיפולה של המשטרה בתופעת הרג </w:t>
      </w:r>
      <w:r>
        <w:rPr>
          <w:rFonts w:hint="cs"/>
          <w:rtl/>
        </w:rPr>
        <w:t>ה</w:t>
      </w:r>
      <w:r>
        <w:rPr>
          <w:rtl/>
        </w:rPr>
        <w:t>אזרחים בעיר לוד</w:t>
      </w:r>
      <w:bookmarkEnd w:id="856"/>
    </w:p>
    <w:p w14:paraId="54F17992" w14:textId="77777777" w:rsidR="00000000" w:rsidRDefault="00B90FE9">
      <w:pPr>
        <w:pStyle w:val="-0"/>
        <w:rPr>
          <w:rFonts w:hint="cs"/>
          <w:rtl/>
        </w:rPr>
      </w:pPr>
    </w:p>
    <w:p w14:paraId="4ED1C66E" w14:textId="77777777" w:rsidR="00000000" w:rsidRDefault="00B90FE9">
      <w:pPr>
        <w:pStyle w:val="af1"/>
        <w:rPr>
          <w:rtl/>
        </w:rPr>
      </w:pPr>
      <w:r>
        <w:rPr>
          <w:rtl/>
        </w:rPr>
        <w:t>היו"ר אתי לבני:</w:t>
      </w:r>
    </w:p>
    <w:p w14:paraId="60B6557B" w14:textId="77777777" w:rsidR="00000000" w:rsidRDefault="00B90FE9">
      <w:pPr>
        <w:pStyle w:val="a0"/>
        <w:rPr>
          <w:rtl/>
        </w:rPr>
      </w:pPr>
    </w:p>
    <w:p w14:paraId="4DFA42A0" w14:textId="77777777" w:rsidR="00000000" w:rsidRDefault="00B90FE9">
      <w:pPr>
        <w:pStyle w:val="a0"/>
        <w:rPr>
          <w:rFonts w:hint="cs"/>
          <w:rtl/>
        </w:rPr>
      </w:pPr>
      <w:r>
        <w:rPr>
          <w:rFonts w:hint="cs"/>
          <w:rtl/>
        </w:rPr>
        <w:t>ההצעה האחרונה לסדר-היום, של חבר הכנסת עבד-אלמאלכ דהאמשה, הצעה רגילה מס' 2359: טיפולה של המשטרה בתופעת הרג האזרחים בעיר ל</w:t>
      </w:r>
      <w:r>
        <w:rPr>
          <w:rFonts w:hint="cs"/>
          <w:rtl/>
        </w:rPr>
        <w:t xml:space="preserve">וד. בבקשה, חבר הכנסת דהאמשה, לרשותך עשר דקות. אתה לא חייב למצות את הכול. </w:t>
      </w:r>
    </w:p>
    <w:p w14:paraId="14DAC008" w14:textId="77777777" w:rsidR="00000000" w:rsidRDefault="00B90FE9">
      <w:pPr>
        <w:pStyle w:val="a0"/>
        <w:rPr>
          <w:rFonts w:hint="cs"/>
          <w:rtl/>
        </w:rPr>
      </w:pPr>
    </w:p>
    <w:p w14:paraId="2705A675" w14:textId="77777777" w:rsidR="00000000" w:rsidRDefault="00B90FE9">
      <w:pPr>
        <w:pStyle w:val="a"/>
        <w:rPr>
          <w:rtl/>
        </w:rPr>
      </w:pPr>
      <w:bookmarkStart w:id="857" w:name="FS000000550T14_01_2004_20_59_14"/>
      <w:bookmarkStart w:id="858" w:name="_Toc75077342"/>
      <w:bookmarkEnd w:id="857"/>
      <w:r>
        <w:rPr>
          <w:rFonts w:hint="eastAsia"/>
          <w:rtl/>
        </w:rPr>
        <w:t>עבד</w:t>
      </w:r>
      <w:r>
        <w:rPr>
          <w:rtl/>
        </w:rPr>
        <w:t>-אלמאלכ דהאמשה (רע"ם):</w:t>
      </w:r>
      <w:bookmarkEnd w:id="858"/>
    </w:p>
    <w:p w14:paraId="1ECFAF25" w14:textId="77777777" w:rsidR="00000000" w:rsidRDefault="00B90FE9">
      <w:pPr>
        <w:pStyle w:val="a0"/>
        <w:rPr>
          <w:rFonts w:hint="cs"/>
          <w:rtl/>
        </w:rPr>
      </w:pPr>
    </w:p>
    <w:p w14:paraId="207EF3B6" w14:textId="77777777" w:rsidR="00000000" w:rsidRDefault="00B90FE9">
      <w:pPr>
        <w:pStyle w:val="a0"/>
        <w:rPr>
          <w:rFonts w:hint="cs"/>
          <w:rtl/>
        </w:rPr>
      </w:pPr>
      <w:r>
        <w:rPr>
          <w:rFonts w:hint="cs"/>
          <w:rtl/>
        </w:rPr>
        <w:t xml:space="preserve">אני גם חושב שלא אנצל את כל עשר הדקות, ואני מקווה שנגמור במחצית הזמן. </w:t>
      </w:r>
    </w:p>
    <w:p w14:paraId="41585BB8" w14:textId="77777777" w:rsidR="00000000" w:rsidRDefault="00B90FE9">
      <w:pPr>
        <w:pStyle w:val="a0"/>
        <w:rPr>
          <w:rFonts w:hint="cs"/>
          <w:rtl/>
        </w:rPr>
      </w:pPr>
    </w:p>
    <w:p w14:paraId="75C36A12" w14:textId="77777777" w:rsidR="00000000" w:rsidRDefault="00B90FE9">
      <w:pPr>
        <w:pStyle w:val="a0"/>
        <w:rPr>
          <w:rFonts w:hint="cs"/>
          <w:rtl/>
        </w:rPr>
      </w:pPr>
      <w:r>
        <w:rPr>
          <w:rFonts w:hint="cs"/>
          <w:rtl/>
        </w:rPr>
        <w:t>גברתי היושבת-ראש, מכובדי השר, חברי חברי הכנסת, אנחנו עדים לתופעות שרשרות הרג מתמשכו</w:t>
      </w:r>
      <w:r>
        <w:rPr>
          <w:rFonts w:hint="cs"/>
          <w:rtl/>
        </w:rPr>
        <w:t xml:space="preserve">ת, במיוחד בשנים האחרונות, וזה קורה במגזר הערבי. אומנם במדינה לא חסר פשע, לא חסר רצח, לא חסרות התנקשויות באנשים, גם על רקע פלילי, אבל כאשר הדברים האלה קורים בערים ערביות או בין תושבים ערבים, נראה לנו שהמשטרה לא כל כך מתאמצת לחקור, לא כל כך מתאמצת לפענח, לא </w:t>
      </w:r>
      <w:r>
        <w:rPr>
          <w:rFonts w:hint="cs"/>
          <w:rtl/>
        </w:rPr>
        <w:t xml:space="preserve">כל כך מתאמצת לשים קץ לרציחות כאלה. </w:t>
      </w:r>
    </w:p>
    <w:p w14:paraId="64C938A3" w14:textId="77777777" w:rsidR="00000000" w:rsidRDefault="00B90FE9">
      <w:pPr>
        <w:pStyle w:val="a0"/>
        <w:rPr>
          <w:rFonts w:hint="cs"/>
          <w:rtl/>
        </w:rPr>
      </w:pPr>
    </w:p>
    <w:p w14:paraId="168EA80C" w14:textId="77777777" w:rsidR="00000000" w:rsidRDefault="00B90FE9">
      <w:pPr>
        <w:pStyle w:val="a0"/>
        <w:rPr>
          <w:rFonts w:hint="cs"/>
          <w:rtl/>
        </w:rPr>
      </w:pPr>
      <w:r>
        <w:rPr>
          <w:rFonts w:hint="cs"/>
          <w:rtl/>
        </w:rPr>
        <w:t>זה היה בטייבה. המספר שם הגיע עד 25 הרוגים בין שתי משפחות, רק לפני שלוש-ארבע שנים, לא לפני הרבה זמן. זה היה בלוד עצמה וברמלה, משפחות ג'ארושי וקראג'ה, סכסוך דמים שגם גבה שם בין 20 ל-25 קורבנות, אם אני לא טועה. זה היה בנצר</w:t>
      </w:r>
      <w:r>
        <w:rPr>
          <w:rFonts w:hint="cs"/>
          <w:rtl/>
        </w:rPr>
        <w:t xml:space="preserve">ת, זה היה גם בעכו, ולדאבון הלב, לאחרונה יש בעכו עוד פעם, לאחר הפוגה, הפסקה, תקופת שקט של יותר משנה, אם אני לא טועה, חס וחלילה, יש חשש שהרציחות וההתנקשויות יתחדשו שם. זה חזר והתחדש בלוד בחודש הקודם. </w:t>
      </w:r>
    </w:p>
    <w:p w14:paraId="79D19E3C" w14:textId="77777777" w:rsidR="00000000" w:rsidRDefault="00B90FE9">
      <w:pPr>
        <w:pStyle w:val="a0"/>
        <w:rPr>
          <w:rFonts w:hint="cs"/>
          <w:rtl/>
        </w:rPr>
      </w:pPr>
    </w:p>
    <w:p w14:paraId="79B067BE" w14:textId="77777777" w:rsidR="00000000" w:rsidRDefault="00B90FE9">
      <w:pPr>
        <w:pStyle w:val="a0"/>
        <w:rPr>
          <w:rFonts w:hint="cs"/>
          <w:rtl/>
        </w:rPr>
      </w:pPr>
      <w:r>
        <w:rPr>
          <w:rFonts w:hint="cs"/>
          <w:rtl/>
        </w:rPr>
        <w:t>אני שומע את תושבי לוד, ואני שומע את התושבים כולם. ושמעתי</w:t>
      </w:r>
      <w:r>
        <w:rPr>
          <w:rFonts w:hint="cs"/>
          <w:rtl/>
        </w:rPr>
        <w:t xml:space="preserve"> מהם את הדברים שבהם פתחתי. הם אומרים את זה באופן מפורש ביותר, משוכנעים שכאשר הדברים האלה קורים בין ערבים לערבים, אף אחד לא כל כך אכפת לו, ואף אחד לא מתאמץ, ואף אחד לא עושה את המלאכה שחייבת לשים קץ ומהר לדברים כאלה לפני שיהפכו לשרשרת דמים. </w:t>
      </w:r>
    </w:p>
    <w:p w14:paraId="7F88DF47" w14:textId="77777777" w:rsidR="00000000" w:rsidRDefault="00B90FE9">
      <w:pPr>
        <w:pStyle w:val="a0"/>
        <w:rPr>
          <w:rFonts w:hint="cs"/>
          <w:rtl/>
        </w:rPr>
      </w:pPr>
    </w:p>
    <w:p w14:paraId="40EA9F5A" w14:textId="77777777" w:rsidR="00000000" w:rsidRDefault="00B90FE9">
      <w:pPr>
        <w:pStyle w:val="a0"/>
        <w:rPr>
          <w:rFonts w:hint="cs"/>
          <w:rtl/>
        </w:rPr>
      </w:pPr>
      <w:r>
        <w:rPr>
          <w:rFonts w:hint="cs"/>
          <w:rtl/>
        </w:rPr>
        <w:t>ביום שני, 8 בדצ</w:t>
      </w:r>
      <w:r>
        <w:rPr>
          <w:rFonts w:hint="cs"/>
          <w:rtl/>
        </w:rPr>
        <w:t xml:space="preserve">מבר 2003 </w:t>
      </w:r>
      <w:r>
        <w:rPr>
          <w:rtl/>
        </w:rPr>
        <w:t>–</w:t>
      </w:r>
      <w:r>
        <w:rPr>
          <w:rFonts w:hint="cs"/>
          <w:rtl/>
        </w:rPr>
        <w:t xml:space="preserve"> אומנם, הפעם היה בידי שוטרים - נורה ונהרג במקום הצעיר מחמוד מוחמד מחמוד אל-סעד, צעיר בן פחות מ-20 שנים, יליד 1985. ולאחר שירו בו השוטרים ובשני אנשים שהתלוו אליו ברכב, קצין המשטרה אמר: טוב עבריין מת. הוא קרא לו עבריין, אף שלא מדובר בעבריין  ולא בר</w:t>
      </w:r>
      <w:r>
        <w:rPr>
          <w:rFonts w:hint="cs"/>
          <w:rtl/>
        </w:rPr>
        <w:t>וכש סמים ולא בסוחר סמים; מדובר בנער תמים שאפילו עבר קורסים והשתלמויות והיה עדיין בתקופת לימודים ופתיחת חיים. הוא אמר: טוב עבריין מת מאשר שוטר מת. ותושבי לוד יודעים טוב מאוד למה הדברים מכוונים. הדברים מכוונים למקרה קודם, שבו נהרג שוטר, לפני שנתיים, שלוש שני</w:t>
      </w:r>
      <w:r>
        <w:rPr>
          <w:rFonts w:hint="cs"/>
          <w:rtl/>
        </w:rPr>
        <w:t xml:space="preserve">ם. </w:t>
      </w:r>
    </w:p>
    <w:p w14:paraId="03F02394" w14:textId="77777777" w:rsidR="00000000" w:rsidRDefault="00B90FE9">
      <w:pPr>
        <w:pStyle w:val="a0"/>
        <w:rPr>
          <w:rFonts w:hint="cs"/>
          <w:rtl/>
        </w:rPr>
      </w:pPr>
    </w:p>
    <w:p w14:paraId="2E919D1D" w14:textId="77777777" w:rsidR="00000000" w:rsidRDefault="00B90FE9">
      <w:pPr>
        <w:pStyle w:val="a0"/>
        <w:rPr>
          <w:rFonts w:hint="cs"/>
          <w:rtl/>
        </w:rPr>
      </w:pPr>
      <w:r>
        <w:rPr>
          <w:rFonts w:hint="cs"/>
          <w:rtl/>
        </w:rPr>
        <w:t>אגב, במקרה ההוא, וכאשר אכן היה העבריין מעורב בהרג אותו שוטר, בקטילתו, האיש ברח מהארץ. הוא ברח לאנגליה, ואומרים שלמזרח הרחוק ולקטאר, ובסוף המשטרה, לאחר מאמצים רבים ובלתי נלאים השיגה אותו והוא הוחזר ארצה ועמד למשפט, אם אני לא טועה. אני לא יודע מה תוצאות</w:t>
      </w:r>
      <w:r>
        <w:rPr>
          <w:rFonts w:hint="cs"/>
          <w:rtl/>
        </w:rPr>
        <w:t xml:space="preserve"> המשפט שלו. אבל הוא הוסגר לרשויות הצדק. במקרה הזה תושבי לוד אומרים, הנה, כאשר הקורבן היה יהודי והמואשם ברצח או הגורם היה ערבי, תרו סביב העולם כולו ולא חסכו במאמץ עד שהביאו את האיש הזה ופענחו את המקרה, והוא הוסגר לרשויות הצדק והמשפט. כאשר מדובר בקורבנות ערב</w:t>
      </w:r>
      <w:r>
        <w:rPr>
          <w:rFonts w:hint="cs"/>
          <w:rtl/>
        </w:rPr>
        <w:t xml:space="preserve">ים, התיקים נסגרים. אולי מעט מאוד מקרים פוענחו. תיכף נשמע מהשר הנכבד, אבל על-פי רוב - ומדובר פה על עשרות מקרים, הם מדברים על כ-100 מקרים בשלוש-ארבע השנים האחרונות, כאשר המדובר הוא בערים לוד, רמלה ויפו, בין תושבים ערבים בתוך הערים המעורבות האלה. </w:t>
      </w:r>
    </w:p>
    <w:p w14:paraId="23452BCB" w14:textId="77777777" w:rsidR="00000000" w:rsidRDefault="00B90FE9">
      <w:pPr>
        <w:pStyle w:val="a0"/>
        <w:rPr>
          <w:rFonts w:hint="cs"/>
          <w:rtl/>
        </w:rPr>
      </w:pPr>
    </w:p>
    <w:p w14:paraId="2FADBE73" w14:textId="77777777" w:rsidR="00000000" w:rsidRDefault="00B90FE9">
      <w:pPr>
        <w:pStyle w:val="a0"/>
        <w:rPr>
          <w:rFonts w:hint="cs"/>
          <w:rtl/>
        </w:rPr>
      </w:pPr>
      <w:r>
        <w:rPr>
          <w:rFonts w:hint="cs"/>
          <w:rtl/>
        </w:rPr>
        <w:t>לא רק זאת,</w:t>
      </w:r>
      <w:r>
        <w:rPr>
          <w:rFonts w:hint="cs"/>
          <w:rtl/>
        </w:rPr>
        <w:t xml:space="preserve"> אני יודע שלא כל הרציחות הן בין אותן משפחות, או בין אותן קבוצות </w:t>
      </w:r>
      <w:r>
        <w:rPr>
          <w:rtl/>
        </w:rPr>
        <w:t>–</w:t>
      </w:r>
      <w:r>
        <w:rPr>
          <w:rFonts w:hint="cs"/>
          <w:rtl/>
        </w:rPr>
        <w:t xml:space="preserve"> יכול להיות שמדובר בכנופיות או כאלה דברים </w:t>
      </w:r>
      <w:r>
        <w:rPr>
          <w:rtl/>
        </w:rPr>
        <w:t>–</w:t>
      </w:r>
      <w:r>
        <w:rPr>
          <w:rFonts w:hint="cs"/>
          <w:rtl/>
        </w:rPr>
        <w:t xml:space="preserve"> יש הרוגים שבכלל רחוקים מכל פשע ומכל דבר. השיח' כאיד אבו-קטיפאן נורה ונהרג שבוע לאחר אותו צעיר שאמרנו </w:t>
      </w:r>
      <w:r>
        <w:rPr>
          <w:rtl/>
        </w:rPr>
        <w:t>–</w:t>
      </w:r>
      <w:r>
        <w:rPr>
          <w:rFonts w:hint="cs"/>
          <w:rtl/>
        </w:rPr>
        <w:t xml:space="preserve"> בשבוע שלאחר מכן, לקראת אמצע דצמבר, קופחו חיי</w:t>
      </w:r>
      <w:r>
        <w:rPr>
          <w:rFonts w:hint="cs"/>
          <w:rtl/>
        </w:rPr>
        <w:t xml:space="preserve">ו והוא נרצח בדם קר, ממש כאשר יצא מתוך בית אבלים, בית משפחה שהוא הלך אליו לחזק את רוחם ולנחם אותם לאחר שמישהו מבני המשפחה מת. </w:t>
      </w:r>
    </w:p>
    <w:p w14:paraId="377001FE" w14:textId="77777777" w:rsidR="00000000" w:rsidRDefault="00B90FE9">
      <w:pPr>
        <w:pStyle w:val="a0"/>
        <w:rPr>
          <w:rFonts w:hint="cs"/>
          <w:rtl/>
        </w:rPr>
      </w:pPr>
    </w:p>
    <w:p w14:paraId="5F093A4C" w14:textId="77777777" w:rsidR="00000000" w:rsidRDefault="00B90FE9">
      <w:pPr>
        <w:pStyle w:val="a0"/>
        <w:rPr>
          <w:rFonts w:hint="cs"/>
          <w:rtl/>
        </w:rPr>
      </w:pPr>
      <w:r>
        <w:rPr>
          <w:rFonts w:hint="cs"/>
          <w:rtl/>
        </w:rPr>
        <w:t xml:space="preserve">רק אתמול, שוב, אני לא יודע מה הנסיבות, על איזה רקע, מי העבריין - זה תפקידה של המשטרה לדעת - אבל רק אתמול שוב נורה עורך-דין בלוד, </w:t>
      </w:r>
      <w:r>
        <w:rPr>
          <w:rFonts w:hint="cs"/>
          <w:rtl/>
        </w:rPr>
        <w:t>עורך-דין עאטף אל-חליל, אתמול בערב. אומנם, הפעם זה לא רצח, ולא קופחו חיים, אבל האיש נורה בנשק חם. והשאלה, אדוני השר, היא כפי שפתחתי בהתחלה, אם המשטרה אכן ממלאת את תפקידה ועושה את כל המאמצים הראויים כאשר פשעים כאלה מתגלים ומתמשכים ובשרשרת במגזר הערבי באופן מ</w:t>
      </w:r>
      <w:r>
        <w:rPr>
          <w:rFonts w:hint="cs"/>
          <w:rtl/>
        </w:rPr>
        <w:t>יוחד, או שמא היא מצווה רק לפעול ורק להוכיח יכולת כאשר חס וחלילה הפשעים האלה גולשים והקורבנות מתחילים להיות יהודים, כפי שהיה במקרה של השוטר, או במקרה של משפחת קראג'ה שהזכרתי; אז, כאשר נורה טיל לשכונה יהודית, אכן התערבה הממשלה וגם העולם לא שקט, עד שנמצא פתרו</w:t>
      </w:r>
      <w:r>
        <w:rPr>
          <w:rFonts w:hint="cs"/>
          <w:rtl/>
        </w:rPr>
        <w:t>ן לסכסוך בין שתי המשפחות, כפי שכולנו יודעים.</w:t>
      </w:r>
    </w:p>
    <w:p w14:paraId="000E6B53" w14:textId="77777777" w:rsidR="00000000" w:rsidRDefault="00B90FE9">
      <w:pPr>
        <w:pStyle w:val="a0"/>
        <w:rPr>
          <w:rFonts w:hint="cs"/>
          <w:rtl/>
        </w:rPr>
      </w:pPr>
    </w:p>
    <w:p w14:paraId="44381057" w14:textId="77777777" w:rsidR="00000000" w:rsidRDefault="00B90FE9">
      <w:pPr>
        <w:pStyle w:val="a0"/>
        <w:rPr>
          <w:rFonts w:hint="cs"/>
          <w:rtl/>
        </w:rPr>
      </w:pPr>
      <w:r>
        <w:rPr>
          <w:rFonts w:hint="cs"/>
          <w:rtl/>
        </w:rPr>
        <w:t>מי צריך שיהיו קורבנות נוספים, לא יהודים ולא ערבים, כדי לשים קץ לפשעים האלה ומתי? זאת השאלה. כל תושבי לוד ורמלה וכל תושבי הארץ הזאת היו רוצים לשמוע תשובה נכונה, נוקבת וממצה על השאלה הזאת. בזה אני מסיים. תודה רבה</w:t>
      </w:r>
      <w:r>
        <w:rPr>
          <w:rFonts w:hint="cs"/>
          <w:rtl/>
        </w:rPr>
        <w:t xml:space="preserve">. </w:t>
      </w:r>
    </w:p>
    <w:p w14:paraId="35D7B47F" w14:textId="77777777" w:rsidR="00000000" w:rsidRDefault="00B90FE9">
      <w:pPr>
        <w:pStyle w:val="a0"/>
        <w:rPr>
          <w:rFonts w:hint="cs"/>
          <w:rtl/>
        </w:rPr>
      </w:pPr>
    </w:p>
    <w:p w14:paraId="2F3439EA" w14:textId="77777777" w:rsidR="00000000" w:rsidRDefault="00B90FE9">
      <w:pPr>
        <w:pStyle w:val="af1"/>
        <w:rPr>
          <w:rtl/>
        </w:rPr>
      </w:pPr>
      <w:r>
        <w:rPr>
          <w:rtl/>
        </w:rPr>
        <w:t>היו"ר אתי לבני:</w:t>
      </w:r>
    </w:p>
    <w:p w14:paraId="019E8E51" w14:textId="77777777" w:rsidR="00000000" w:rsidRDefault="00B90FE9">
      <w:pPr>
        <w:pStyle w:val="a0"/>
        <w:rPr>
          <w:rtl/>
        </w:rPr>
      </w:pPr>
    </w:p>
    <w:p w14:paraId="3AC677C4" w14:textId="77777777" w:rsidR="00000000" w:rsidRDefault="00B90FE9">
      <w:pPr>
        <w:pStyle w:val="a0"/>
        <w:rPr>
          <w:rFonts w:hint="cs"/>
          <w:rtl/>
        </w:rPr>
      </w:pPr>
      <w:r>
        <w:rPr>
          <w:rFonts w:hint="cs"/>
          <w:rtl/>
        </w:rPr>
        <w:t xml:space="preserve">תודה רבה. משיב השר גדעון עזרא, בבקשה. </w:t>
      </w:r>
    </w:p>
    <w:p w14:paraId="6AED78D6" w14:textId="77777777" w:rsidR="00000000" w:rsidRDefault="00B90FE9">
      <w:pPr>
        <w:pStyle w:val="a0"/>
        <w:rPr>
          <w:rFonts w:hint="cs"/>
          <w:rtl/>
        </w:rPr>
      </w:pPr>
    </w:p>
    <w:p w14:paraId="33419EDB" w14:textId="77777777" w:rsidR="00000000" w:rsidRDefault="00B90FE9">
      <w:pPr>
        <w:pStyle w:val="a"/>
        <w:rPr>
          <w:rtl/>
        </w:rPr>
      </w:pPr>
      <w:bookmarkStart w:id="859" w:name="FS000000474T14_01_2004_21_11_49"/>
      <w:bookmarkStart w:id="860" w:name="_Toc75077343"/>
      <w:bookmarkEnd w:id="859"/>
      <w:r>
        <w:rPr>
          <w:rFonts w:hint="eastAsia"/>
          <w:rtl/>
        </w:rPr>
        <w:t>השר</w:t>
      </w:r>
      <w:r>
        <w:rPr>
          <w:rtl/>
        </w:rPr>
        <w:t xml:space="preserve"> גדעון עזרא:</w:t>
      </w:r>
      <w:bookmarkEnd w:id="860"/>
    </w:p>
    <w:p w14:paraId="77780DCC" w14:textId="77777777" w:rsidR="00000000" w:rsidRDefault="00B90FE9">
      <w:pPr>
        <w:pStyle w:val="a0"/>
        <w:rPr>
          <w:rFonts w:hint="cs"/>
          <w:rtl/>
        </w:rPr>
      </w:pPr>
    </w:p>
    <w:p w14:paraId="53B64DEF" w14:textId="77777777" w:rsidR="00000000" w:rsidRDefault="00B90FE9">
      <w:pPr>
        <w:pStyle w:val="a0"/>
        <w:rPr>
          <w:rFonts w:hint="cs"/>
          <w:rtl/>
        </w:rPr>
      </w:pPr>
      <w:r>
        <w:rPr>
          <w:rFonts w:hint="cs"/>
          <w:rtl/>
        </w:rPr>
        <w:t xml:space="preserve">גברתי היושבת בראש, חבר הכנסת עבד-אלמאלכ דהאמשה, חברי חברי הכנסת, אתה הגשת הצעה רגילה לסדר-היום, שמדברת על העיר לוד ומחדלי המשטרה. הזכרת גם את האירועים בטייבה ובג'ואריש. </w:t>
      </w:r>
    </w:p>
    <w:p w14:paraId="13D8A95C" w14:textId="77777777" w:rsidR="00000000" w:rsidRDefault="00B90FE9">
      <w:pPr>
        <w:pStyle w:val="a0"/>
        <w:rPr>
          <w:rFonts w:hint="cs"/>
          <w:rtl/>
        </w:rPr>
      </w:pPr>
    </w:p>
    <w:p w14:paraId="79E5F899" w14:textId="77777777" w:rsidR="00000000" w:rsidRDefault="00B90FE9">
      <w:pPr>
        <w:pStyle w:val="a0"/>
        <w:rPr>
          <w:rFonts w:hint="cs"/>
          <w:rtl/>
        </w:rPr>
      </w:pPr>
      <w:r>
        <w:rPr>
          <w:rFonts w:hint="cs"/>
          <w:rtl/>
        </w:rPr>
        <w:t>אני רוצ</w:t>
      </w:r>
      <w:r>
        <w:rPr>
          <w:rFonts w:hint="cs"/>
          <w:rtl/>
        </w:rPr>
        <w:t xml:space="preserve">ה להזכיר לך, שעד שלא היתה הפרדת כוחות </w:t>
      </w:r>
      <w:r>
        <w:rPr>
          <w:rtl/>
        </w:rPr>
        <w:t>–</w:t>
      </w:r>
      <w:r>
        <w:rPr>
          <w:rFonts w:hint="cs"/>
          <w:rtl/>
        </w:rPr>
        <w:t xml:space="preserve"> אתה ציינת את זה </w:t>
      </w:r>
      <w:r>
        <w:rPr>
          <w:rtl/>
        </w:rPr>
        <w:t>–</w:t>
      </w:r>
      <w:r>
        <w:rPr>
          <w:rFonts w:hint="cs"/>
          <w:rtl/>
        </w:rPr>
        <w:t xml:space="preserve"> בין המשפחה בג'ואריש למשפחת קראג'ה, האירועים נמשכו, ומדינת ישראל השקיעה המון לטובת הפרדת הכוחות הזאת. כנ"ל בטייבה לגבי אל-חרירי ועבד-אלקאדר. אלה דברים שכבר עברו מן העולם. </w:t>
      </w:r>
    </w:p>
    <w:p w14:paraId="067EFF0B" w14:textId="77777777" w:rsidR="00000000" w:rsidRDefault="00B90FE9">
      <w:pPr>
        <w:pStyle w:val="a0"/>
        <w:rPr>
          <w:rFonts w:hint="cs"/>
          <w:rtl/>
        </w:rPr>
      </w:pPr>
    </w:p>
    <w:p w14:paraId="510B0D68" w14:textId="77777777" w:rsidR="00000000" w:rsidRDefault="00B90FE9">
      <w:pPr>
        <w:pStyle w:val="a0"/>
        <w:rPr>
          <w:rFonts w:hint="cs"/>
          <w:rtl/>
        </w:rPr>
      </w:pPr>
      <w:r>
        <w:rPr>
          <w:rFonts w:hint="cs"/>
          <w:rtl/>
        </w:rPr>
        <w:t>רצח הוא רצח הוא רצח בכל מק</w:t>
      </w:r>
      <w:r>
        <w:rPr>
          <w:rFonts w:hint="cs"/>
          <w:rtl/>
        </w:rPr>
        <w:t>ום ומקום, וכמי שהיה סגן השר לביטחון הפנים אני יכול להגיד לכם, שאם יהודי ואם ערבי, במקרה רצח משטרת ישראל מתייחסת לכך במלוא הרצינות. אני רוצה לומר שהיו רציחות של אזרחים תמימים רק לפני שבועות מספר בתל-אביב, ועד היום לא מצאנו גם את הרוצחים הנ"ל. בכל מקרה ומקרה</w:t>
      </w:r>
      <w:r>
        <w:rPr>
          <w:rFonts w:hint="cs"/>
          <w:rtl/>
        </w:rPr>
        <w:t xml:space="preserve"> של רצח עושים את הכול, אבל צריך לבוא ולהגיד שכאן נדרש שיתוף פעולה אמיתי בין השכנים והאנשים בכל מקום ומקום ובין משטרת ישראל. אי-אפשר מצד אחד לא לשתף פעולה עם השלטונות, ומצד שני לבוא ולהגיד "אנא גלו את הרוצחים".</w:t>
      </w:r>
    </w:p>
    <w:p w14:paraId="300E2267" w14:textId="77777777" w:rsidR="00000000" w:rsidRDefault="00B90FE9">
      <w:pPr>
        <w:pStyle w:val="a0"/>
        <w:rPr>
          <w:rFonts w:hint="cs"/>
          <w:rtl/>
        </w:rPr>
      </w:pPr>
    </w:p>
    <w:p w14:paraId="294A982B" w14:textId="77777777" w:rsidR="00000000" w:rsidRDefault="00B90FE9">
      <w:pPr>
        <w:pStyle w:val="af0"/>
        <w:rPr>
          <w:rtl/>
        </w:rPr>
      </w:pPr>
      <w:r>
        <w:rPr>
          <w:rFonts w:hint="eastAsia"/>
          <w:rtl/>
        </w:rPr>
        <w:t>עבד</w:t>
      </w:r>
      <w:r>
        <w:rPr>
          <w:rtl/>
        </w:rPr>
        <w:t>-אלמאלכ דהאמשה (רע"ם):</w:t>
      </w:r>
    </w:p>
    <w:p w14:paraId="2DBC7FCA" w14:textId="77777777" w:rsidR="00000000" w:rsidRDefault="00B90FE9">
      <w:pPr>
        <w:pStyle w:val="a0"/>
        <w:rPr>
          <w:rFonts w:hint="cs"/>
          <w:rtl/>
        </w:rPr>
      </w:pPr>
    </w:p>
    <w:p w14:paraId="337F3DE1" w14:textId="77777777" w:rsidR="00000000" w:rsidRDefault="00B90FE9">
      <w:pPr>
        <w:pStyle w:val="a0"/>
        <w:rPr>
          <w:rFonts w:hint="cs"/>
          <w:rtl/>
        </w:rPr>
      </w:pPr>
      <w:r>
        <w:rPr>
          <w:rFonts w:hint="cs"/>
          <w:rtl/>
        </w:rPr>
        <w:t>למה בפשעים אחרים ה</w:t>
      </w:r>
      <w:r>
        <w:rPr>
          <w:rFonts w:hint="cs"/>
          <w:rtl/>
        </w:rPr>
        <w:t>רוצחים מתגלים?</w:t>
      </w:r>
    </w:p>
    <w:p w14:paraId="33759DE2" w14:textId="77777777" w:rsidR="00000000" w:rsidRDefault="00B90FE9">
      <w:pPr>
        <w:pStyle w:val="a0"/>
        <w:rPr>
          <w:rFonts w:hint="cs"/>
          <w:rtl/>
        </w:rPr>
      </w:pPr>
    </w:p>
    <w:p w14:paraId="4236A2F8" w14:textId="77777777" w:rsidR="00000000" w:rsidRDefault="00B90FE9">
      <w:pPr>
        <w:pStyle w:val="-"/>
        <w:rPr>
          <w:rtl/>
        </w:rPr>
      </w:pPr>
      <w:bookmarkStart w:id="861" w:name="FS000000474T14_01_2004_21_16_53C"/>
      <w:bookmarkEnd w:id="861"/>
      <w:r>
        <w:rPr>
          <w:rtl/>
        </w:rPr>
        <w:t>השר גדעון עזרא:</w:t>
      </w:r>
    </w:p>
    <w:p w14:paraId="4516E2F4" w14:textId="77777777" w:rsidR="00000000" w:rsidRDefault="00B90FE9">
      <w:pPr>
        <w:pStyle w:val="a0"/>
        <w:rPr>
          <w:rtl/>
        </w:rPr>
      </w:pPr>
    </w:p>
    <w:p w14:paraId="1A0D82D5" w14:textId="77777777" w:rsidR="00000000" w:rsidRDefault="00B90FE9">
      <w:pPr>
        <w:pStyle w:val="a0"/>
        <w:rPr>
          <w:rFonts w:hint="cs"/>
          <w:rtl/>
        </w:rPr>
      </w:pPr>
      <w:r>
        <w:rPr>
          <w:rFonts w:hint="cs"/>
          <w:rtl/>
        </w:rPr>
        <w:t xml:space="preserve">אני יכול להגיד לך שבמקרה של השוטר שנרצח על-ידי עבריין, האיש הזה הוסגר לא מפני שערבי ישראלי הסגיר אותו. זו היתה מלאכה מאוד קשה, בלי שיתוף פעולה מצד האזרחים בעיר לוד, ששם הוא גר. </w:t>
      </w:r>
    </w:p>
    <w:p w14:paraId="1360F734" w14:textId="77777777" w:rsidR="00000000" w:rsidRDefault="00B90FE9">
      <w:pPr>
        <w:pStyle w:val="a0"/>
        <w:rPr>
          <w:rtl/>
        </w:rPr>
      </w:pPr>
    </w:p>
    <w:p w14:paraId="09F846DB" w14:textId="77777777" w:rsidR="00000000" w:rsidRDefault="00B90FE9">
      <w:pPr>
        <w:pStyle w:val="a0"/>
        <w:rPr>
          <w:rFonts w:hint="cs"/>
          <w:rtl/>
        </w:rPr>
      </w:pPr>
      <w:r>
        <w:rPr>
          <w:rFonts w:hint="cs"/>
          <w:rtl/>
        </w:rPr>
        <w:t>הנה קצת נתונים: בשנים 2001-2003 היו בערים רמ</w:t>
      </w:r>
      <w:r>
        <w:rPr>
          <w:rFonts w:hint="cs"/>
          <w:rtl/>
        </w:rPr>
        <w:t>לה ולוד 19 מקרי רצח של אזרחים ערבים - ב-2001 היה רצח אחד ברמלה ושמונה מקרי רצח בלוד; ב-2002 - שלושה מקרי רצח ברמלה ושני מקרי רצח בלוד; בשנת 2003 - שלושה מקרי רצח ברמלה ושני מקרי רצח בלוד. המניעים ל-19 מקרי הרצח היו: שישה מקרים היו על רקע כבוד המשפחה, ארבעה</w:t>
      </w:r>
      <w:r>
        <w:rPr>
          <w:rFonts w:hint="cs"/>
          <w:rtl/>
        </w:rPr>
        <w:t xml:space="preserve"> מקרים על רקע סכסוך משפחתי, שלושה מקרים על רקע סכסוך בין עבריינים, ארבעה מקרים על רקע סכסוך בין חמולות, מקרה אחד על רקע עדות נגד עבריינים ומקרה אחד על רקע סכסוך. </w:t>
      </w:r>
    </w:p>
    <w:p w14:paraId="14C3058B" w14:textId="77777777" w:rsidR="00000000" w:rsidRDefault="00B90FE9">
      <w:pPr>
        <w:pStyle w:val="a0"/>
        <w:rPr>
          <w:rFonts w:hint="cs"/>
          <w:rtl/>
        </w:rPr>
      </w:pPr>
    </w:p>
    <w:p w14:paraId="18B87200" w14:textId="77777777" w:rsidR="00000000" w:rsidRDefault="00B90FE9">
      <w:pPr>
        <w:pStyle w:val="a0"/>
        <w:rPr>
          <w:rFonts w:hint="cs"/>
          <w:rtl/>
        </w:rPr>
      </w:pPr>
      <w:r>
        <w:rPr>
          <w:rFonts w:hint="cs"/>
          <w:rtl/>
        </w:rPr>
        <w:t>מתוך 19 מקרי הרצח, 16 פוענחו. כשאני אומר "פוענחו" מדובר בהעמדה לדין, ובחלק מהמקרים התיקים גמ</w:t>
      </w:r>
      <w:r>
        <w:rPr>
          <w:rFonts w:hint="cs"/>
          <w:rtl/>
        </w:rPr>
        <w:t xml:space="preserve">ורים. לגבי חלקם גם הוגשו תיקי אישום. מדובר על אחוז פענוח גבוה מאוד מבחינת הסטטיסטיקה המשטרתית. </w:t>
      </w:r>
    </w:p>
    <w:p w14:paraId="76FA2EEE" w14:textId="77777777" w:rsidR="00000000" w:rsidRDefault="00B90FE9">
      <w:pPr>
        <w:pStyle w:val="a0"/>
        <w:rPr>
          <w:rFonts w:hint="cs"/>
          <w:rtl/>
        </w:rPr>
      </w:pPr>
    </w:p>
    <w:p w14:paraId="76E764DB" w14:textId="77777777" w:rsidR="00000000" w:rsidRDefault="00B90FE9">
      <w:pPr>
        <w:pStyle w:val="a0"/>
        <w:rPr>
          <w:rFonts w:hint="cs"/>
          <w:rtl/>
        </w:rPr>
      </w:pPr>
      <w:r>
        <w:rPr>
          <w:rFonts w:hint="cs"/>
          <w:rtl/>
        </w:rPr>
        <w:t xml:space="preserve">התופעה נבלמה בלוד בצורה משמעותית הודות למפקד המשטרה במקום, סגן-ניצב בוקר, שלפי דעתי עושה עבודה יוצאת מן הכלל - הוא, מפקד המרחב ומפקד המחוז שנמצאים בשטח. </w:t>
      </w:r>
    </w:p>
    <w:p w14:paraId="26152444" w14:textId="77777777" w:rsidR="00000000" w:rsidRDefault="00B90FE9">
      <w:pPr>
        <w:pStyle w:val="a0"/>
        <w:rPr>
          <w:rFonts w:hint="cs"/>
          <w:rtl/>
        </w:rPr>
      </w:pPr>
    </w:p>
    <w:p w14:paraId="141CFE2D" w14:textId="77777777" w:rsidR="00000000" w:rsidRDefault="00B90FE9">
      <w:pPr>
        <w:pStyle w:val="a0"/>
        <w:rPr>
          <w:rFonts w:hint="cs"/>
          <w:rtl/>
        </w:rPr>
      </w:pPr>
      <w:r>
        <w:rPr>
          <w:rFonts w:hint="cs"/>
          <w:rtl/>
        </w:rPr>
        <w:t>לגבי</w:t>
      </w:r>
      <w:r>
        <w:rPr>
          <w:rFonts w:hint="cs"/>
          <w:rtl/>
        </w:rPr>
        <w:t xml:space="preserve"> יפו, ב-2001 היו תשעה מקרי רצח של ערבים, ביניהם מקרה אחד של שוהה בלתי חוקי מעזה ומקרה אחד של שוהה בלתי חוקי מירדן. כל מקרי הרצח היו על רקע סכסוכי עבריינים. שישה מתוך תשעת מקרי הרצח פוענחו. בשנת 2002 היו עשרה מקרי רצח של ערבים, תשעה מהם על רקע סכסוכי עבריינ</w:t>
      </w:r>
      <w:r>
        <w:rPr>
          <w:rFonts w:hint="cs"/>
          <w:rtl/>
        </w:rPr>
        <w:t xml:space="preserve">ים, ואחד על רקע רומנטי. חמישה מקרים פוענחו. בשנת 2003 היה, לשמחתי, רק מקרה רצח אחד. התיק עדיין בחקירה. </w:t>
      </w:r>
    </w:p>
    <w:p w14:paraId="374FC40A" w14:textId="77777777" w:rsidR="00000000" w:rsidRDefault="00B90FE9">
      <w:pPr>
        <w:pStyle w:val="a0"/>
        <w:rPr>
          <w:rFonts w:hint="cs"/>
          <w:rtl/>
        </w:rPr>
      </w:pPr>
    </w:p>
    <w:p w14:paraId="0A20763F" w14:textId="77777777" w:rsidR="00000000" w:rsidRDefault="00B90FE9">
      <w:pPr>
        <w:pStyle w:val="a0"/>
        <w:rPr>
          <w:rFonts w:hint="cs"/>
          <w:rtl/>
        </w:rPr>
      </w:pPr>
      <w:r>
        <w:rPr>
          <w:rFonts w:hint="cs"/>
          <w:rtl/>
        </w:rPr>
        <w:t>מקרי הרצח והניסיונות לרצח על רקע סכסוכים בין עבריינים פחתו לכדי מחצית ב-2003 לעומת 2002. לאחרונה נגזרו ביפו, בתיקו של אחד האחים טורק, 27.5 שנות מאסר, ו</w:t>
      </w:r>
      <w:r>
        <w:rPr>
          <w:rFonts w:hint="cs"/>
          <w:rtl/>
        </w:rPr>
        <w:t xml:space="preserve">אח נוסף נידון לשבע שנות מאסר. בפרשייה זו פוענחו שבעה מקרי רצח ושישה מקרי ניסיון לרצח. </w:t>
      </w:r>
    </w:p>
    <w:p w14:paraId="1A6514B9" w14:textId="77777777" w:rsidR="00000000" w:rsidRDefault="00B90FE9">
      <w:pPr>
        <w:pStyle w:val="a0"/>
        <w:rPr>
          <w:rFonts w:hint="cs"/>
          <w:rtl/>
        </w:rPr>
      </w:pPr>
    </w:p>
    <w:p w14:paraId="32D8BBC6" w14:textId="77777777" w:rsidR="00000000" w:rsidRDefault="00B90FE9">
      <w:pPr>
        <w:pStyle w:val="a0"/>
        <w:rPr>
          <w:rFonts w:hint="cs"/>
          <w:rtl/>
        </w:rPr>
      </w:pPr>
      <w:r>
        <w:rPr>
          <w:rFonts w:hint="cs"/>
          <w:rtl/>
        </w:rPr>
        <w:t>אני חושב שאזרחי ישראל צריכים לדעת, שאנחנו מתייחסים ונותנים אותו משקל לרצח בכל מקום. המשטרה תמשיך במאמצים הללו, נוסף על המאמצים שהמשטרה צריכה להשקיע על מנת לחשוף את כל א</w:t>
      </w:r>
      <w:r>
        <w:rPr>
          <w:rFonts w:hint="cs"/>
          <w:rtl/>
        </w:rPr>
        <w:t xml:space="preserve">לו שנוטלים חלק בפשע המאורגן. כידוע לכם, המשטרה נמצאת בסיומה של הכנת תוכנית שתוגש לממשלה על הרקע הזה. </w:t>
      </w:r>
    </w:p>
    <w:p w14:paraId="3FA8681B" w14:textId="77777777" w:rsidR="00000000" w:rsidRDefault="00B90FE9">
      <w:pPr>
        <w:pStyle w:val="a0"/>
        <w:rPr>
          <w:rFonts w:hint="cs"/>
          <w:rtl/>
        </w:rPr>
      </w:pPr>
    </w:p>
    <w:p w14:paraId="3AAEB118" w14:textId="77777777" w:rsidR="00000000" w:rsidRDefault="00B90FE9">
      <w:pPr>
        <w:pStyle w:val="a0"/>
        <w:rPr>
          <w:rFonts w:hint="cs"/>
          <w:rtl/>
        </w:rPr>
      </w:pPr>
      <w:r>
        <w:rPr>
          <w:rFonts w:hint="cs"/>
          <w:rtl/>
        </w:rPr>
        <w:t xml:space="preserve">מבחינתי, אפשר להעביר את הנושא להמשך טיפול לוועדת הפנים ואיכות הסביבה של הכנסת. תודה. </w:t>
      </w:r>
    </w:p>
    <w:p w14:paraId="5ACCC507" w14:textId="77777777" w:rsidR="00000000" w:rsidRDefault="00B90FE9">
      <w:pPr>
        <w:pStyle w:val="a0"/>
        <w:rPr>
          <w:rFonts w:hint="cs"/>
          <w:rtl/>
        </w:rPr>
      </w:pPr>
    </w:p>
    <w:p w14:paraId="7CAF792D" w14:textId="77777777" w:rsidR="00000000" w:rsidRDefault="00B90FE9">
      <w:pPr>
        <w:pStyle w:val="af1"/>
        <w:rPr>
          <w:rtl/>
        </w:rPr>
      </w:pPr>
      <w:r>
        <w:rPr>
          <w:rtl/>
        </w:rPr>
        <w:t>היו"ר אתי לבני:</w:t>
      </w:r>
    </w:p>
    <w:p w14:paraId="72C8B92B" w14:textId="77777777" w:rsidR="00000000" w:rsidRDefault="00B90FE9">
      <w:pPr>
        <w:pStyle w:val="a0"/>
        <w:rPr>
          <w:rtl/>
        </w:rPr>
      </w:pPr>
    </w:p>
    <w:p w14:paraId="19749059" w14:textId="77777777" w:rsidR="00000000" w:rsidRDefault="00B90FE9">
      <w:pPr>
        <w:pStyle w:val="a0"/>
        <w:rPr>
          <w:rFonts w:hint="cs"/>
          <w:rtl/>
        </w:rPr>
      </w:pPr>
      <w:r>
        <w:rPr>
          <w:rFonts w:hint="cs"/>
          <w:rtl/>
        </w:rPr>
        <w:t>חבר הכנסת דהאמשה, אתה מסכים?</w:t>
      </w:r>
    </w:p>
    <w:p w14:paraId="27D26533" w14:textId="77777777" w:rsidR="00000000" w:rsidRDefault="00B90FE9">
      <w:pPr>
        <w:pStyle w:val="a0"/>
        <w:rPr>
          <w:rFonts w:hint="cs"/>
          <w:rtl/>
        </w:rPr>
      </w:pPr>
    </w:p>
    <w:p w14:paraId="4D811837" w14:textId="77777777" w:rsidR="00000000" w:rsidRDefault="00B90FE9">
      <w:pPr>
        <w:pStyle w:val="af0"/>
        <w:rPr>
          <w:rtl/>
        </w:rPr>
      </w:pPr>
      <w:r>
        <w:rPr>
          <w:rFonts w:hint="eastAsia"/>
          <w:rtl/>
        </w:rPr>
        <w:t>עבד</w:t>
      </w:r>
      <w:r>
        <w:rPr>
          <w:rtl/>
        </w:rPr>
        <w:t>-אלמאלכ דהאמשה (</w:t>
      </w:r>
      <w:r>
        <w:rPr>
          <w:rtl/>
        </w:rPr>
        <w:t>רע"ם):</w:t>
      </w:r>
    </w:p>
    <w:p w14:paraId="6C8AC2C8" w14:textId="77777777" w:rsidR="00000000" w:rsidRDefault="00B90FE9">
      <w:pPr>
        <w:pStyle w:val="a0"/>
        <w:rPr>
          <w:rFonts w:hint="cs"/>
          <w:rtl/>
        </w:rPr>
      </w:pPr>
    </w:p>
    <w:p w14:paraId="225F5377" w14:textId="77777777" w:rsidR="00000000" w:rsidRDefault="00B90FE9">
      <w:pPr>
        <w:pStyle w:val="a0"/>
        <w:rPr>
          <w:rFonts w:hint="cs"/>
          <w:rtl/>
        </w:rPr>
      </w:pPr>
      <w:r>
        <w:rPr>
          <w:rFonts w:hint="cs"/>
          <w:rtl/>
        </w:rPr>
        <w:t>כן.</w:t>
      </w:r>
    </w:p>
    <w:p w14:paraId="3E11C9C8" w14:textId="77777777" w:rsidR="00000000" w:rsidRDefault="00B90FE9">
      <w:pPr>
        <w:pStyle w:val="a0"/>
        <w:rPr>
          <w:rFonts w:hint="cs"/>
          <w:rtl/>
        </w:rPr>
      </w:pPr>
    </w:p>
    <w:p w14:paraId="4B76D76C" w14:textId="77777777" w:rsidR="00000000" w:rsidRDefault="00B90FE9">
      <w:pPr>
        <w:pStyle w:val="af1"/>
        <w:rPr>
          <w:rtl/>
        </w:rPr>
      </w:pPr>
      <w:r>
        <w:rPr>
          <w:rFonts w:hint="eastAsia"/>
          <w:rtl/>
        </w:rPr>
        <w:t>היו</w:t>
      </w:r>
      <w:r>
        <w:rPr>
          <w:rtl/>
        </w:rPr>
        <w:t>"ר אתי לבני:</w:t>
      </w:r>
    </w:p>
    <w:p w14:paraId="293314F1" w14:textId="77777777" w:rsidR="00000000" w:rsidRDefault="00B90FE9">
      <w:pPr>
        <w:pStyle w:val="a0"/>
        <w:rPr>
          <w:rFonts w:hint="cs"/>
          <w:rtl/>
        </w:rPr>
      </w:pPr>
    </w:p>
    <w:p w14:paraId="27B718B3" w14:textId="77777777" w:rsidR="00000000" w:rsidRDefault="00B90FE9">
      <w:pPr>
        <w:pStyle w:val="a0"/>
        <w:rPr>
          <w:rFonts w:hint="cs"/>
          <w:rtl/>
        </w:rPr>
      </w:pPr>
      <w:r>
        <w:rPr>
          <w:rFonts w:hint="cs"/>
          <w:rtl/>
        </w:rPr>
        <w:t xml:space="preserve">הצעה אחרת לחבר הכנסת אורי אריאל.  </w:t>
      </w:r>
    </w:p>
    <w:p w14:paraId="363B58E1" w14:textId="77777777" w:rsidR="00000000" w:rsidRDefault="00B90FE9">
      <w:pPr>
        <w:pStyle w:val="a0"/>
        <w:rPr>
          <w:rFonts w:cs="David" w:hint="cs"/>
          <w:rtl/>
        </w:rPr>
      </w:pPr>
    </w:p>
    <w:p w14:paraId="1DCD7F04" w14:textId="77777777" w:rsidR="00000000" w:rsidRDefault="00B90FE9">
      <w:pPr>
        <w:pStyle w:val="a"/>
        <w:rPr>
          <w:rtl/>
        </w:rPr>
      </w:pPr>
      <w:bookmarkStart w:id="862" w:name="FS000000713T14_01_2004_20_55_05"/>
      <w:bookmarkStart w:id="863" w:name="_Toc75077344"/>
      <w:bookmarkEnd w:id="862"/>
      <w:r>
        <w:rPr>
          <w:rFonts w:hint="eastAsia"/>
          <w:rtl/>
        </w:rPr>
        <w:t>אורי</w:t>
      </w:r>
      <w:r>
        <w:rPr>
          <w:rtl/>
        </w:rPr>
        <w:t xml:space="preserve"> יהודה אריאל (האיחוד הלאומי - ישראל ביתנו):</w:t>
      </w:r>
      <w:bookmarkEnd w:id="863"/>
    </w:p>
    <w:p w14:paraId="6F8E76AB" w14:textId="77777777" w:rsidR="00000000" w:rsidRDefault="00B90FE9">
      <w:pPr>
        <w:pStyle w:val="a0"/>
        <w:rPr>
          <w:rFonts w:hint="cs"/>
          <w:rtl/>
        </w:rPr>
      </w:pPr>
    </w:p>
    <w:p w14:paraId="476B837E" w14:textId="77777777" w:rsidR="00000000" w:rsidRDefault="00B90FE9">
      <w:pPr>
        <w:pStyle w:val="a0"/>
        <w:rPr>
          <w:rFonts w:hint="cs"/>
          <w:rtl/>
        </w:rPr>
      </w:pPr>
      <w:r>
        <w:rPr>
          <w:rFonts w:hint="cs"/>
          <w:rtl/>
        </w:rPr>
        <w:t>גברתי היושבת-ראש, אדוני השר, חברי חברי הכנסת, אני בעד העברת הנושא לוועדה.</w:t>
      </w:r>
    </w:p>
    <w:p w14:paraId="02A05EE8" w14:textId="77777777" w:rsidR="00000000" w:rsidRDefault="00B90FE9">
      <w:pPr>
        <w:pStyle w:val="a0"/>
        <w:rPr>
          <w:rFonts w:hint="cs"/>
          <w:rtl/>
        </w:rPr>
      </w:pPr>
    </w:p>
    <w:p w14:paraId="5D658D7F" w14:textId="77777777" w:rsidR="00000000" w:rsidRDefault="00B90FE9">
      <w:pPr>
        <w:pStyle w:val="a0"/>
        <w:rPr>
          <w:rFonts w:hint="cs"/>
          <w:rtl/>
        </w:rPr>
      </w:pPr>
      <w:r>
        <w:rPr>
          <w:rFonts w:hint="cs"/>
          <w:rtl/>
        </w:rPr>
        <w:t>אני רוצה, ברשותך, גברתי היושבת-ראש, להתנצל בפני שלושה חברי כנסת שה</w:t>
      </w:r>
      <w:r>
        <w:rPr>
          <w:rFonts w:hint="cs"/>
          <w:rtl/>
        </w:rPr>
        <w:t xml:space="preserve">גשתי נגדם קובלנה לוועדת האתיקה ליושב-ראש הוועדה, חבר הכנסת אריה אלדד, והתברר שטעיתי בנתונים שנמסרו לי. </w:t>
      </w:r>
    </w:p>
    <w:p w14:paraId="1BF22938" w14:textId="77777777" w:rsidR="00000000" w:rsidRDefault="00B90FE9">
      <w:pPr>
        <w:pStyle w:val="a0"/>
        <w:rPr>
          <w:rFonts w:hint="cs"/>
          <w:rtl/>
        </w:rPr>
      </w:pPr>
    </w:p>
    <w:p w14:paraId="3423F8ED" w14:textId="77777777" w:rsidR="00000000" w:rsidRDefault="00B90FE9">
      <w:pPr>
        <w:pStyle w:val="a0"/>
        <w:rPr>
          <w:rFonts w:hint="cs"/>
          <w:rtl/>
        </w:rPr>
      </w:pPr>
      <w:r>
        <w:rPr>
          <w:rFonts w:hint="cs"/>
          <w:rtl/>
        </w:rPr>
        <w:t>אני מבקש לבקש את סליחתם של חברי הכנסת גדעון סער, עמרי שרון ואפרים סנה. הקובלנה היתה שהם נסעו לחוץ-לארץ ללא אישור של ועדת האתיקה. טעיתי, הם אכן ביקשו, א</w:t>
      </w:r>
      <w:r>
        <w:rPr>
          <w:rFonts w:hint="cs"/>
          <w:rtl/>
        </w:rPr>
        <w:t xml:space="preserve">כן קיבלו. סליחה. תודה. </w:t>
      </w:r>
    </w:p>
    <w:p w14:paraId="63115CAF" w14:textId="77777777" w:rsidR="00000000" w:rsidRDefault="00B90FE9">
      <w:pPr>
        <w:pStyle w:val="a0"/>
        <w:rPr>
          <w:rFonts w:hint="cs"/>
          <w:rtl/>
        </w:rPr>
      </w:pPr>
    </w:p>
    <w:p w14:paraId="2C1D9572" w14:textId="77777777" w:rsidR="00000000" w:rsidRDefault="00B90FE9">
      <w:pPr>
        <w:pStyle w:val="af1"/>
        <w:rPr>
          <w:rtl/>
        </w:rPr>
      </w:pPr>
      <w:r>
        <w:rPr>
          <w:rtl/>
        </w:rPr>
        <w:t>היו"ר</w:t>
      </w:r>
      <w:r>
        <w:rPr>
          <w:rFonts w:hint="cs"/>
          <w:rtl/>
        </w:rPr>
        <w:t xml:space="preserve"> אתי לבני</w:t>
      </w:r>
      <w:r>
        <w:rPr>
          <w:rtl/>
        </w:rPr>
        <w:t>:</w:t>
      </w:r>
    </w:p>
    <w:p w14:paraId="05FAF129" w14:textId="77777777" w:rsidR="00000000" w:rsidRDefault="00B90FE9">
      <w:pPr>
        <w:pStyle w:val="a0"/>
        <w:rPr>
          <w:rtl/>
        </w:rPr>
      </w:pPr>
    </w:p>
    <w:p w14:paraId="070274F6" w14:textId="77777777" w:rsidR="00000000" w:rsidRDefault="00B90FE9">
      <w:pPr>
        <w:pStyle w:val="a0"/>
        <w:rPr>
          <w:rFonts w:hint="cs"/>
          <w:rtl/>
        </w:rPr>
      </w:pPr>
      <w:r>
        <w:rPr>
          <w:rFonts w:hint="cs"/>
          <w:rtl/>
        </w:rPr>
        <w:t xml:space="preserve">זאת פרוצדורה חדשה </w:t>
      </w:r>
      <w:r>
        <w:rPr>
          <w:rtl/>
        </w:rPr>
        <w:t>–</w:t>
      </w:r>
      <w:r>
        <w:rPr>
          <w:rFonts w:hint="cs"/>
          <w:rtl/>
        </w:rPr>
        <w:t xml:space="preserve"> הצעה אחרת במסגרת הדיון. </w:t>
      </w:r>
    </w:p>
    <w:p w14:paraId="044DA44A" w14:textId="77777777" w:rsidR="00000000" w:rsidRDefault="00B90FE9">
      <w:pPr>
        <w:pStyle w:val="a0"/>
        <w:rPr>
          <w:rFonts w:hint="cs"/>
          <w:rtl/>
        </w:rPr>
      </w:pPr>
    </w:p>
    <w:p w14:paraId="31A450B9" w14:textId="77777777" w:rsidR="00000000" w:rsidRDefault="00B90FE9">
      <w:pPr>
        <w:pStyle w:val="af0"/>
        <w:rPr>
          <w:rtl/>
        </w:rPr>
      </w:pPr>
      <w:r>
        <w:rPr>
          <w:rFonts w:hint="eastAsia"/>
          <w:rtl/>
        </w:rPr>
        <w:t>עבד</w:t>
      </w:r>
      <w:r>
        <w:rPr>
          <w:rtl/>
        </w:rPr>
        <w:t>-אלמאלכ דהאמשה (רע"ם):</w:t>
      </w:r>
    </w:p>
    <w:p w14:paraId="07B998A3" w14:textId="77777777" w:rsidR="00000000" w:rsidRDefault="00B90FE9">
      <w:pPr>
        <w:pStyle w:val="a0"/>
        <w:rPr>
          <w:rFonts w:hint="cs"/>
          <w:rtl/>
        </w:rPr>
      </w:pPr>
    </w:p>
    <w:p w14:paraId="76214701" w14:textId="77777777" w:rsidR="00000000" w:rsidRDefault="00B90FE9">
      <w:pPr>
        <w:pStyle w:val="a0"/>
        <w:rPr>
          <w:rFonts w:hint="cs"/>
          <w:rtl/>
        </w:rPr>
      </w:pPr>
      <w:r>
        <w:rPr>
          <w:rFonts w:hint="cs"/>
          <w:rtl/>
        </w:rPr>
        <w:t xml:space="preserve">בסוף היום הכול אפשר. </w:t>
      </w:r>
    </w:p>
    <w:p w14:paraId="75ADEE7E" w14:textId="77777777" w:rsidR="00000000" w:rsidRDefault="00B90FE9">
      <w:pPr>
        <w:pStyle w:val="a0"/>
        <w:rPr>
          <w:rFonts w:hint="cs"/>
          <w:rtl/>
        </w:rPr>
      </w:pPr>
    </w:p>
    <w:p w14:paraId="2CA33ECD" w14:textId="77777777" w:rsidR="00000000" w:rsidRDefault="00B90FE9">
      <w:pPr>
        <w:pStyle w:val="af1"/>
        <w:rPr>
          <w:rtl/>
        </w:rPr>
      </w:pPr>
      <w:r>
        <w:rPr>
          <w:rtl/>
        </w:rPr>
        <w:t>היו"ר</w:t>
      </w:r>
      <w:r>
        <w:rPr>
          <w:rFonts w:hint="cs"/>
          <w:rtl/>
        </w:rPr>
        <w:t xml:space="preserve"> אתי לבני</w:t>
      </w:r>
      <w:r>
        <w:rPr>
          <w:rtl/>
        </w:rPr>
        <w:t>:</w:t>
      </w:r>
    </w:p>
    <w:p w14:paraId="0DAD0F06" w14:textId="77777777" w:rsidR="00000000" w:rsidRDefault="00B90FE9">
      <w:pPr>
        <w:pStyle w:val="a0"/>
        <w:rPr>
          <w:rtl/>
        </w:rPr>
      </w:pPr>
    </w:p>
    <w:p w14:paraId="432616C5" w14:textId="77777777" w:rsidR="00000000" w:rsidRDefault="00B90FE9">
      <w:pPr>
        <w:pStyle w:val="a0"/>
        <w:rPr>
          <w:rFonts w:hint="cs"/>
          <w:rtl/>
        </w:rPr>
      </w:pPr>
      <w:r>
        <w:rPr>
          <w:rFonts w:hint="cs"/>
          <w:rtl/>
        </w:rPr>
        <w:t xml:space="preserve">אני עוברת להצבעה. בעד </w:t>
      </w:r>
      <w:r>
        <w:rPr>
          <w:rtl/>
        </w:rPr>
        <w:t>–</w:t>
      </w:r>
      <w:r>
        <w:rPr>
          <w:rFonts w:hint="cs"/>
          <w:rtl/>
        </w:rPr>
        <w:t xml:space="preserve"> העברה לוועדת הפנים ואיכות הסביבה, נגד </w:t>
      </w:r>
      <w:r>
        <w:rPr>
          <w:rtl/>
        </w:rPr>
        <w:t>–</w:t>
      </w:r>
      <w:r>
        <w:rPr>
          <w:rFonts w:hint="cs"/>
          <w:rtl/>
        </w:rPr>
        <w:t xml:space="preserve"> להסיר את ההצעה. </w:t>
      </w:r>
    </w:p>
    <w:p w14:paraId="2744693F" w14:textId="77777777" w:rsidR="00000000" w:rsidRDefault="00B90FE9">
      <w:pPr>
        <w:pStyle w:val="ab"/>
        <w:bidi/>
        <w:rPr>
          <w:rtl/>
        </w:rPr>
      </w:pPr>
    </w:p>
    <w:p w14:paraId="06865C06" w14:textId="77777777" w:rsidR="00000000" w:rsidRDefault="00B90FE9">
      <w:pPr>
        <w:pStyle w:val="ab"/>
        <w:bidi/>
        <w:rPr>
          <w:rFonts w:hint="cs"/>
          <w:rtl/>
        </w:rPr>
      </w:pPr>
      <w:r>
        <w:rPr>
          <w:rFonts w:hint="cs"/>
          <w:rtl/>
        </w:rPr>
        <w:t>הצבעה מס' 30</w:t>
      </w:r>
    </w:p>
    <w:p w14:paraId="6B850641" w14:textId="77777777" w:rsidR="00000000" w:rsidRDefault="00B90FE9">
      <w:pPr>
        <w:pStyle w:val="a0"/>
        <w:rPr>
          <w:rFonts w:hint="cs"/>
          <w:rtl/>
        </w:rPr>
      </w:pPr>
    </w:p>
    <w:p w14:paraId="694DCEAB" w14:textId="77777777" w:rsidR="00000000" w:rsidRDefault="00B90FE9">
      <w:pPr>
        <w:pStyle w:val="ac"/>
        <w:bidi/>
        <w:rPr>
          <w:rFonts w:hint="cs"/>
          <w:rtl/>
        </w:rPr>
      </w:pPr>
      <w:r>
        <w:rPr>
          <w:rFonts w:hint="cs"/>
          <w:rtl/>
        </w:rPr>
        <w:t>בעד ה</w:t>
      </w:r>
      <w:r>
        <w:rPr>
          <w:rFonts w:hint="cs"/>
          <w:rtl/>
        </w:rPr>
        <w:t xml:space="preserve">הצעה להעביר את הנושא לוועדה </w:t>
      </w:r>
      <w:r>
        <w:rPr>
          <w:rtl/>
        </w:rPr>
        <w:t>–</w:t>
      </w:r>
      <w:r>
        <w:rPr>
          <w:rFonts w:hint="cs"/>
          <w:rtl/>
        </w:rPr>
        <w:t xml:space="preserve"> 4</w:t>
      </w:r>
    </w:p>
    <w:p w14:paraId="68FE550E" w14:textId="77777777" w:rsidR="00000000" w:rsidRDefault="00B90FE9">
      <w:pPr>
        <w:pStyle w:val="ac"/>
        <w:bidi/>
        <w:rPr>
          <w:rFonts w:hint="cs"/>
          <w:rtl/>
        </w:rPr>
      </w:pPr>
      <w:r>
        <w:rPr>
          <w:rFonts w:hint="cs"/>
          <w:rtl/>
        </w:rPr>
        <w:t xml:space="preserve">נגד </w:t>
      </w:r>
      <w:r>
        <w:rPr>
          <w:rtl/>
        </w:rPr>
        <w:t>–</w:t>
      </w:r>
      <w:r>
        <w:rPr>
          <w:rFonts w:hint="cs"/>
          <w:rtl/>
        </w:rPr>
        <w:t xml:space="preserve"> 1</w:t>
      </w:r>
    </w:p>
    <w:p w14:paraId="0011D940" w14:textId="77777777" w:rsidR="00000000" w:rsidRDefault="00B90FE9">
      <w:pPr>
        <w:pStyle w:val="ac"/>
        <w:bidi/>
        <w:rPr>
          <w:rFonts w:hint="cs"/>
          <w:rtl/>
        </w:rPr>
      </w:pPr>
      <w:r>
        <w:rPr>
          <w:rFonts w:hint="cs"/>
          <w:rtl/>
        </w:rPr>
        <w:t xml:space="preserve">נמנעים </w:t>
      </w:r>
      <w:r>
        <w:rPr>
          <w:rtl/>
        </w:rPr>
        <w:t>–</w:t>
      </w:r>
      <w:r>
        <w:rPr>
          <w:rFonts w:hint="cs"/>
          <w:rtl/>
        </w:rPr>
        <w:t xml:space="preserve"> אין</w:t>
      </w:r>
    </w:p>
    <w:p w14:paraId="47C81396" w14:textId="77777777" w:rsidR="00000000" w:rsidRDefault="00B90FE9">
      <w:pPr>
        <w:pStyle w:val="ad"/>
        <w:bidi/>
        <w:rPr>
          <w:rFonts w:hint="cs"/>
          <w:rtl/>
        </w:rPr>
      </w:pPr>
      <w:r>
        <w:rPr>
          <w:rFonts w:hint="cs"/>
          <w:rtl/>
        </w:rPr>
        <w:t xml:space="preserve">ההצעה להעביר את הנושא לוועדת הפנים ואיכות הסביבה נתקבלה. </w:t>
      </w:r>
    </w:p>
    <w:p w14:paraId="61A44931" w14:textId="77777777" w:rsidR="00000000" w:rsidRDefault="00B90FE9">
      <w:pPr>
        <w:pStyle w:val="af1"/>
        <w:rPr>
          <w:rFonts w:hint="cs"/>
          <w:rtl/>
        </w:rPr>
      </w:pPr>
    </w:p>
    <w:p w14:paraId="7698D342" w14:textId="77777777" w:rsidR="00000000" w:rsidRDefault="00B90FE9">
      <w:pPr>
        <w:pStyle w:val="af1"/>
        <w:rPr>
          <w:rtl/>
        </w:rPr>
      </w:pPr>
      <w:r>
        <w:rPr>
          <w:rtl/>
        </w:rPr>
        <w:t>היו"ר</w:t>
      </w:r>
      <w:r>
        <w:rPr>
          <w:rFonts w:hint="cs"/>
          <w:rtl/>
        </w:rPr>
        <w:t xml:space="preserve"> אתי לבני</w:t>
      </w:r>
      <w:r>
        <w:rPr>
          <w:rtl/>
        </w:rPr>
        <w:t>:</w:t>
      </w:r>
    </w:p>
    <w:p w14:paraId="5FED91D9" w14:textId="77777777" w:rsidR="00000000" w:rsidRDefault="00B90FE9">
      <w:pPr>
        <w:pStyle w:val="a0"/>
        <w:rPr>
          <w:rtl/>
        </w:rPr>
      </w:pPr>
    </w:p>
    <w:p w14:paraId="380109E0" w14:textId="77777777" w:rsidR="00000000" w:rsidRDefault="00B90FE9">
      <w:pPr>
        <w:pStyle w:val="a0"/>
        <w:rPr>
          <w:rFonts w:hint="cs"/>
          <w:rtl/>
        </w:rPr>
      </w:pPr>
      <w:r>
        <w:rPr>
          <w:rFonts w:hint="cs"/>
          <w:rtl/>
        </w:rPr>
        <w:t xml:space="preserve">ארבעה בעד, אחד נגד, אין נמנעים. הנושא עבר לדיון בוועדת הפנים ואיכות הסביבה. </w:t>
      </w:r>
    </w:p>
    <w:p w14:paraId="1AE49A43" w14:textId="77777777" w:rsidR="00000000" w:rsidRDefault="00B90FE9">
      <w:pPr>
        <w:pStyle w:val="a2"/>
        <w:rPr>
          <w:rFonts w:hint="cs"/>
          <w:rtl/>
        </w:rPr>
      </w:pPr>
    </w:p>
    <w:p w14:paraId="4EFEC58B" w14:textId="77777777" w:rsidR="00000000" w:rsidRDefault="00B90FE9">
      <w:pPr>
        <w:pStyle w:val="a0"/>
        <w:rPr>
          <w:rFonts w:hint="cs"/>
          <w:rtl/>
        </w:rPr>
      </w:pPr>
    </w:p>
    <w:p w14:paraId="1EED5118" w14:textId="77777777" w:rsidR="00000000" w:rsidRDefault="00B90FE9">
      <w:pPr>
        <w:pStyle w:val="a2"/>
        <w:rPr>
          <w:rFonts w:hint="cs"/>
          <w:rtl/>
        </w:rPr>
      </w:pPr>
      <w:bookmarkStart w:id="864" w:name="CS14376FI0014376T14_01_2004_21_31_58"/>
      <w:bookmarkStart w:id="865" w:name="_Toc75077345"/>
      <w:bookmarkEnd w:id="864"/>
      <w:r>
        <w:rPr>
          <w:rFonts w:hint="cs"/>
          <w:rtl/>
        </w:rPr>
        <w:t>שאילתות ותשובות</w:t>
      </w:r>
      <w:bookmarkEnd w:id="865"/>
    </w:p>
    <w:p w14:paraId="114CD944" w14:textId="77777777" w:rsidR="00000000" w:rsidRDefault="00B90FE9">
      <w:pPr>
        <w:pStyle w:val="-0"/>
        <w:rPr>
          <w:rFonts w:hint="cs"/>
          <w:rtl/>
        </w:rPr>
      </w:pPr>
    </w:p>
    <w:p w14:paraId="4C37CD7C" w14:textId="77777777" w:rsidR="00000000" w:rsidRDefault="00B90FE9">
      <w:pPr>
        <w:pStyle w:val="af1"/>
        <w:rPr>
          <w:rtl/>
        </w:rPr>
      </w:pPr>
      <w:r>
        <w:rPr>
          <w:rtl/>
        </w:rPr>
        <w:t>היו"ר אתי לבני:</w:t>
      </w:r>
    </w:p>
    <w:p w14:paraId="13D2E857" w14:textId="77777777" w:rsidR="00000000" w:rsidRDefault="00B90FE9">
      <w:pPr>
        <w:pStyle w:val="a0"/>
        <w:rPr>
          <w:rtl/>
        </w:rPr>
      </w:pPr>
    </w:p>
    <w:p w14:paraId="1D28005D" w14:textId="77777777" w:rsidR="00000000" w:rsidRDefault="00B90FE9">
      <w:pPr>
        <w:pStyle w:val="a0"/>
        <w:rPr>
          <w:rFonts w:hint="cs"/>
          <w:rtl/>
        </w:rPr>
      </w:pPr>
      <w:r>
        <w:rPr>
          <w:rFonts w:hint="cs"/>
          <w:rtl/>
        </w:rPr>
        <w:t>הנושא האחרון ה</w:t>
      </w:r>
      <w:r>
        <w:rPr>
          <w:rFonts w:hint="cs"/>
          <w:rtl/>
        </w:rPr>
        <w:t xml:space="preserve">יום על סדר-היום הוא שאילתות לראש הממשלה. ישיב השר גדעון עזרא. </w:t>
      </w:r>
    </w:p>
    <w:p w14:paraId="22A2B073" w14:textId="77777777" w:rsidR="00000000" w:rsidRDefault="00B90FE9">
      <w:pPr>
        <w:pStyle w:val="a0"/>
        <w:rPr>
          <w:rFonts w:hint="cs"/>
          <w:rtl/>
        </w:rPr>
      </w:pPr>
    </w:p>
    <w:p w14:paraId="5657FC40" w14:textId="77777777" w:rsidR="00000000" w:rsidRDefault="00B90FE9">
      <w:pPr>
        <w:pStyle w:val="a1"/>
        <w:jc w:val="center"/>
        <w:rPr>
          <w:rFonts w:hint="cs"/>
          <w:rtl/>
        </w:rPr>
      </w:pPr>
      <w:bookmarkStart w:id="866" w:name="FS000000713T14_01_2004_20_57_39C"/>
      <w:bookmarkStart w:id="867" w:name="FS000000474T14_01_2004_20_57_47"/>
      <w:bookmarkStart w:id="868" w:name="CQ15130FI0015130T14_01_2004_21_36_43"/>
      <w:bookmarkStart w:id="869" w:name="_Toc75077346"/>
      <w:bookmarkEnd w:id="866"/>
      <w:bookmarkEnd w:id="867"/>
      <w:bookmarkEnd w:id="868"/>
      <w:r>
        <w:rPr>
          <w:rtl/>
        </w:rPr>
        <w:t>600. הגיור במדינ</w:t>
      </w:r>
      <w:r>
        <w:rPr>
          <w:rFonts w:hint="cs"/>
          <w:rtl/>
        </w:rPr>
        <w:t>ת ישראל</w:t>
      </w:r>
      <w:bookmarkEnd w:id="869"/>
    </w:p>
    <w:p w14:paraId="0875003D" w14:textId="77777777" w:rsidR="00000000" w:rsidRDefault="00B90FE9">
      <w:pPr>
        <w:pStyle w:val="a0"/>
        <w:rPr>
          <w:rtl/>
        </w:rPr>
      </w:pPr>
    </w:p>
    <w:p w14:paraId="0B96E799" w14:textId="77777777" w:rsidR="00000000" w:rsidRDefault="00B90FE9">
      <w:pPr>
        <w:pStyle w:val="a0"/>
        <w:ind w:firstLine="0"/>
        <w:rPr>
          <w:bCs/>
          <w:u w:val="single"/>
        </w:rPr>
      </w:pPr>
      <w:bookmarkStart w:id="870" w:name="ESQ15130"/>
      <w:bookmarkEnd w:id="870"/>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73F9E57" w14:textId="77777777" w:rsidR="00000000" w:rsidRDefault="00B90FE9">
      <w:pPr>
        <w:pStyle w:val="a0"/>
        <w:ind w:firstLine="720"/>
      </w:pPr>
      <w:r>
        <w:rPr>
          <w:rtl/>
        </w:rPr>
        <w:t>ביום ח' באב התשס"ג (6 באוגוסט 2003):</w:t>
      </w:r>
    </w:p>
    <w:p w14:paraId="1EAA4D91" w14:textId="77777777" w:rsidR="00000000" w:rsidRDefault="00B90FE9">
      <w:pPr>
        <w:pStyle w:val="a0"/>
        <w:rPr>
          <w:rFonts w:hint="cs"/>
          <w:rtl/>
        </w:rPr>
      </w:pPr>
    </w:p>
    <w:p w14:paraId="066E84FA" w14:textId="77777777" w:rsidR="00000000" w:rsidRDefault="00B90FE9">
      <w:pPr>
        <w:pStyle w:val="a0"/>
        <w:rPr>
          <w:rFonts w:hint="cs"/>
        </w:rPr>
      </w:pPr>
    </w:p>
    <w:p w14:paraId="58F0215E" w14:textId="77777777" w:rsidR="00000000" w:rsidRDefault="00B90FE9">
      <w:pPr>
        <w:pStyle w:val="a0"/>
      </w:pPr>
      <w:r>
        <w:rPr>
          <w:rFonts w:hint="cs"/>
          <w:rtl/>
        </w:rPr>
        <w:t>לטיפול משרדך במערך הגיור השלכות דמוגרפיות.</w:t>
      </w:r>
    </w:p>
    <w:p w14:paraId="0F3CF5FB" w14:textId="77777777" w:rsidR="00000000" w:rsidRDefault="00B90FE9">
      <w:pPr>
        <w:pStyle w:val="a0"/>
      </w:pPr>
    </w:p>
    <w:p w14:paraId="30B56810" w14:textId="77777777" w:rsidR="00000000" w:rsidRDefault="00B90FE9">
      <w:pPr>
        <w:pStyle w:val="a0"/>
      </w:pPr>
      <w:r>
        <w:rPr>
          <w:rFonts w:hint="cs"/>
          <w:rtl/>
        </w:rPr>
        <w:t>רצוני לשאול</w:t>
      </w:r>
      <w:r>
        <w:rPr>
          <w:rtl/>
        </w:rPr>
        <w:t>:</w:t>
      </w:r>
    </w:p>
    <w:p w14:paraId="3A660B66" w14:textId="77777777" w:rsidR="00000000" w:rsidRDefault="00B90FE9">
      <w:pPr>
        <w:pStyle w:val="a0"/>
      </w:pPr>
    </w:p>
    <w:p w14:paraId="77D01CDF" w14:textId="77777777" w:rsidR="00000000" w:rsidRDefault="00B90FE9">
      <w:pPr>
        <w:pStyle w:val="a0"/>
        <w:rPr>
          <w:rFonts w:hint="cs"/>
          <w:rtl/>
        </w:rPr>
      </w:pPr>
      <w:r>
        <w:rPr>
          <w:rFonts w:hint="cs"/>
          <w:rtl/>
        </w:rPr>
        <w:t>האם משרדך מודע להשלכות הטיפול על</w:t>
      </w:r>
      <w:r>
        <w:rPr>
          <w:rFonts w:hint="cs"/>
          <w:rtl/>
        </w:rPr>
        <w:t xml:space="preserve"> עתיד העם היהודי?</w:t>
      </w:r>
    </w:p>
    <w:p w14:paraId="05F08888" w14:textId="77777777" w:rsidR="00000000" w:rsidRDefault="00B90FE9">
      <w:pPr>
        <w:pStyle w:val="a0"/>
        <w:rPr>
          <w:rFonts w:hint="cs"/>
          <w:rtl/>
        </w:rPr>
      </w:pPr>
    </w:p>
    <w:p w14:paraId="77B28412" w14:textId="77777777" w:rsidR="00000000" w:rsidRDefault="00B90FE9">
      <w:pPr>
        <w:pStyle w:val="a0"/>
        <w:ind w:firstLine="0"/>
        <w:rPr>
          <w:rFonts w:hint="cs"/>
          <w:b/>
          <w:bCs/>
          <w:u w:val="single"/>
          <w:rtl/>
        </w:rPr>
      </w:pPr>
      <w:r>
        <w:rPr>
          <w:rFonts w:hint="cs"/>
          <w:b/>
          <w:bCs/>
          <w:u w:val="single"/>
          <w:rtl/>
        </w:rPr>
        <w:t>תשובת השר גדעון עזרא:</w:t>
      </w:r>
    </w:p>
    <w:p w14:paraId="1681AF5C" w14:textId="77777777" w:rsidR="00000000" w:rsidRDefault="00B90FE9">
      <w:pPr>
        <w:pStyle w:val="a0"/>
        <w:ind w:firstLine="0"/>
        <w:rPr>
          <w:rFonts w:hint="cs"/>
          <w:rtl/>
        </w:rPr>
      </w:pPr>
      <w:bookmarkStart w:id="871" w:name="FS000001055T14_01_2004_20_57_54"/>
      <w:bookmarkEnd w:id="871"/>
      <w:r>
        <w:rPr>
          <w:rFonts w:hint="cs"/>
          <w:rtl/>
        </w:rPr>
        <w:t>(לא נקראה, נמסרה לפרוטוקול)</w:t>
      </w:r>
    </w:p>
    <w:p w14:paraId="083129FA" w14:textId="77777777" w:rsidR="00000000" w:rsidRDefault="00B90FE9">
      <w:pPr>
        <w:pStyle w:val="a0"/>
        <w:rPr>
          <w:rFonts w:hint="cs"/>
          <w:rtl/>
        </w:rPr>
      </w:pPr>
    </w:p>
    <w:p w14:paraId="61240F38" w14:textId="77777777" w:rsidR="00000000" w:rsidRDefault="00B90FE9">
      <w:pPr>
        <w:pStyle w:val="a0"/>
        <w:rPr>
          <w:rFonts w:hint="cs"/>
          <w:rtl/>
        </w:rPr>
      </w:pPr>
      <w:r>
        <w:rPr>
          <w:rFonts w:hint="cs"/>
          <w:rtl/>
        </w:rPr>
        <w:t xml:space="preserve">יחידת הפיקוח על הגיור, הפועלת תחת הנהלת בתי-הדין הרבניים, עושה ככל אשר ביכולתה לקרב את המעוניינים מבין העולים להיכנס לתוך עם ישראל, דרך תהליך הגיור. </w:t>
      </w:r>
    </w:p>
    <w:p w14:paraId="3F68C869" w14:textId="77777777" w:rsidR="00000000" w:rsidRDefault="00B90FE9">
      <w:pPr>
        <w:pStyle w:val="a0"/>
        <w:rPr>
          <w:rFonts w:hint="cs"/>
          <w:rtl/>
        </w:rPr>
      </w:pPr>
    </w:p>
    <w:p w14:paraId="31DD41A8" w14:textId="77777777" w:rsidR="00000000" w:rsidRDefault="00B90FE9">
      <w:pPr>
        <w:pStyle w:val="a0"/>
        <w:rPr>
          <w:rFonts w:hint="cs"/>
          <w:rtl/>
        </w:rPr>
      </w:pPr>
      <w:r>
        <w:rPr>
          <w:rFonts w:hint="cs"/>
          <w:rtl/>
        </w:rPr>
        <w:t>הגיור עצמו נעשה על-ידי דיינים שהוסמ</w:t>
      </w:r>
      <w:r>
        <w:rPr>
          <w:rFonts w:hint="cs"/>
          <w:rtl/>
        </w:rPr>
        <w:t xml:space="preserve">כו לכך במיוחד, על-ידי נשיא בית-הדין הגדול, הרב הראשי לישראל. מובן שהגיור נעשה על-פי כל כללי ההלכה. </w:t>
      </w:r>
    </w:p>
    <w:p w14:paraId="102C97E3" w14:textId="77777777" w:rsidR="00000000" w:rsidRDefault="00B90FE9">
      <w:pPr>
        <w:pStyle w:val="a0"/>
        <w:rPr>
          <w:rFonts w:hint="cs"/>
          <w:rtl/>
        </w:rPr>
      </w:pPr>
    </w:p>
    <w:p w14:paraId="19CB8861" w14:textId="77777777" w:rsidR="00000000" w:rsidRDefault="00B90FE9">
      <w:pPr>
        <w:pStyle w:val="a0"/>
        <w:rPr>
          <w:rtl/>
        </w:rPr>
      </w:pPr>
      <w:r>
        <w:rPr>
          <w:rFonts w:hint="cs"/>
          <w:rtl/>
        </w:rPr>
        <w:t xml:space="preserve">לאחרונה אף הכין נשיא בית-הדין הגדול כללים וסדרי דיון המנחים ומסדירים את עבודת בתי-הדין לגיור. </w:t>
      </w:r>
    </w:p>
    <w:p w14:paraId="303BAB75" w14:textId="77777777" w:rsidR="00000000" w:rsidRDefault="00B90FE9">
      <w:pPr>
        <w:pStyle w:val="a0"/>
        <w:rPr>
          <w:rtl/>
        </w:rPr>
      </w:pPr>
    </w:p>
    <w:p w14:paraId="7C2D8682" w14:textId="77777777" w:rsidR="00000000" w:rsidRDefault="00B90FE9">
      <w:pPr>
        <w:pStyle w:val="a0"/>
        <w:rPr>
          <w:rFonts w:hint="cs"/>
          <w:rtl/>
        </w:rPr>
      </w:pPr>
    </w:p>
    <w:p w14:paraId="798E35B7" w14:textId="77777777" w:rsidR="00000000" w:rsidRDefault="00B90FE9">
      <w:pPr>
        <w:pStyle w:val="a1"/>
        <w:jc w:val="center"/>
        <w:rPr>
          <w:rtl/>
        </w:rPr>
      </w:pPr>
      <w:bookmarkStart w:id="872" w:name="CQ17051FI0017051T14_01_2004_21_40_25"/>
      <w:bookmarkStart w:id="873" w:name="_Toc75077347"/>
      <w:bookmarkEnd w:id="872"/>
      <w:r>
        <w:rPr>
          <w:rtl/>
        </w:rPr>
        <w:t xml:space="preserve">724. </w:t>
      </w:r>
      <w:r>
        <w:rPr>
          <w:rFonts w:hint="cs"/>
          <w:rtl/>
        </w:rPr>
        <w:t>העברת כספים ל</w:t>
      </w:r>
      <w:r>
        <w:rPr>
          <w:rtl/>
        </w:rPr>
        <w:t>רשות הפלסטינית</w:t>
      </w:r>
      <w:bookmarkEnd w:id="873"/>
    </w:p>
    <w:p w14:paraId="5FAF9D7F" w14:textId="77777777" w:rsidR="00000000" w:rsidRDefault="00B90FE9">
      <w:pPr>
        <w:pStyle w:val="a0"/>
        <w:rPr>
          <w:rFonts w:hint="cs"/>
          <w:rtl/>
        </w:rPr>
      </w:pPr>
    </w:p>
    <w:p w14:paraId="6F3A0041" w14:textId="77777777" w:rsidR="00000000" w:rsidRDefault="00B90FE9">
      <w:pPr>
        <w:pStyle w:val="a0"/>
        <w:ind w:firstLine="0"/>
        <w:rPr>
          <w:bCs/>
          <w:u w:val="single"/>
        </w:rPr>
      </w:pPr>
      <w:bookmarkStart w:id="874" w:name="ESQ17051"/>
      <w:bookmarkEnd w:id="874"/>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w:t>
      </w:r>
      <w:r>
        <w:rPr>
          <w:rFonts w:hint="cs"/>
          <w:bCs/>
          <w:u w:val="single"/>
          <w:rtl/>
        </w:rPr>
        <w:t xml:space="preserve">את </w:t>
      </w:r>
      <w:r>
        <w:rPr>
          <w:bCs/>
          <w:u w:val="single"/>
          <w:rtl/>
        </w:rPr>
        <w:t>ראש הממשלה</w:t>
      </w:r>
    </w:p>
    <w:p w14:paraId="1F28A5C4" w14:textId="77777777" w:rsidR="00000000" w:rsidRDefault="00B90FE9">
      <w:pPr>
        <w:pStyle w:val="a0"/>
        <w:ind w:firstLine="720"/>
      </w:pPr>
      <w:r>
        <w:rPr>
          <w:rtl/>
        </w:rPr>
        <w:t>ביום כ"ד בחשוון התשס"ד (19 בנובמבר 2003):</w:t>
      </w:r>
    </w:p>
    <w:p w14:paraId="756C1642" w14:textId="77777777" w:rsidR="00000000" w:rsidRDefault="00B90FE9">
      <w:pPr>
        <w:pStyle w:val="a0"/>
        <w:rPr>
          <w:rFonts w:hint="cs"/>
          <w:rtl/>
        </w:rPr>
      </w:pPr>
    </w:p>
    <w:p w14:paraId="4E9EDBCF" w14:textId="77777777" w:rsidR="00000000" w:rsidRDefault="00B90FE9">
      <w:pPr>
        <w:pStyle w:val="a0"/>
        <w:rPr>
          <w:rFonts w:hint="cs"/>
        </w:rPr>
      </w:pPr>
    </w:p>
    <w:p w14:paraId="3F637B87" w14:textId="77777777" w:rsidR="00000000" w:rsidRDefault="00B90FE9">
      <w:pPr>
        <w:pStyle w:val="a0"/>
        <w:ind w:firstLine="720"/>
        <w:rPr>
          <w:rFonts w:hint="cs"/>
          <w:rtl/>
        </w:rPr>
      </w:pPr>
      <w:r>
        <w:rPr>
          <w:rFonts w:hint="cs"/>
          <w:rtl/>
        </w:rPr>
        <w:t xml:space="preserve">דוח </w:t>
      </w:r>
      <w:r>
        <w:rPr>
          <w:rtl/>
        </w:rPr>
        <w:t xml:space="preserve">קרן המטבע העולמית </w:t>
      </w:r>
      <w:r>
        <w:rPr>
          <w:rFonts w:hint="cs"/>
          <w:rtl/>
        </w:rPr>
        <w:t>קובע,</w:t>
      </w:r>
      <w:r>
        <w:rPr>
          <w:rtl/>
        </w:rPr>
        <w:t xml:space="preserve"> כי 8% מתקציב הרשות הפל</w:t>
      </w:r>
      <w:r>
        <w:rPr>
          <w:rFonts w:hint="cs"/>
          <w:rtl/>
        </w:rPr>
        <w:t>סט</w:t>
      </w:r>
      <w:r>
        <w:rPr>
          <w:rtl/>
        </w:rPr>
        <w:t>ינית, 74 מיליון</w:t>
      </w:r>
      <w:r>
        <w:rPr>
          <w:rFonts w:hint="cs"/>
          <w:rtl/>
        </w:rPr>
        <w:t xml:space="preserve"> דולר</w:t>
      </w:r>
      <w:r>
        <w:rPr>
          <w:rtl/>
        </w:rPr>
        <w:t xml:space="preserve"> לשנה</w:t>
      </w:r>
      <w:r>
        <w:rPr>
          <w:rFonts w:hint="cs"/>
          <w:rtl/>
        </w:rPr>
        <w:t>,</w:t>
      </w:r>
      <w:r>
        <w:rPr>
          <w:rtl/>
        </w:rPr>
        <w:t xml:space="preserve"> </w:t>
      </w:r>
      <w:r>
        <w:rPr>
          <w:rFonts w:hint="cs"/>
          <w:rtl/>
        </w:rPr>
        <w:t xml:space="preserve">מיועדים למימון </w:t>
      </w:r>
      <w:r>
        <w:rPr>
          <w:rtl/>
        </w:rPr>
        <w:t xml:space="preserve">לשכת </w:t>
      </w:r>
      <w:r>
        <w:rPr>
          <w:rFonts w:hint="cs"/>
          <w:rtl/>
        </w:rPr>
        <w:t xml:space="preserve">יאסר </w:t>
      </w:r>
      <w:r>
        <w:rPr>
          <w:rtl/>
        </w:rPr>
        <w:t>ערפאת</w:t>
      </w:r>
      <w:r>
        <w:rPr>
          <w:rFonts w:hint="cs"/>
          <w:rtl/>
        </w:rPr>
        <w:t>, וכי</w:t>
      </w:r>
      <w:r>
        <w:rPr>
          <w:rtl/>
        </w:rPr>
        <w:t xml:space="preserve"> 34 מיליון דולר </w:t>
      </w:r>
      <w:r>
        <w:rPr>
          <w:rFonts w:hint="cs"/>
          <w:rtl/>
        </w:rPr>
        <w:t>מהם רשומים תחת סעיף</w:t>
      </w:r>
      <w:r>
        <w:rPr>
          <w:rtl/>
        </w:rPr>
        <w:t xml:space="preserve"> "העברות"</w:t>
      </w:r>
      <w:r>
        <w:rPr>
          <w:rFonts w:hint="cs"/>
          <w:rtl/>
        </w:rPr>
        <w:t>, שערפאת משתמש בהם ל</w:t>
      </w:r>
      <w:r>
        <w:rPr>
          <w:rtl/>
        </w:rPr>
        <w:t xml:space="preserve">תשלום </w:t>
      </w:r>
      <w:r>
        <w:rPr>
          <w:rFonts w:hint="cs"/>
          <w:rtl/>
        </w:rPr>
        <w:t>לארגונים</w:t>
      </w:r>
      <w:r>
        <w:rPr>
          <w:rtl/>
        </w:rPr>
        <w:t xml:space="preserve"> ואנשי</w:t>
      </w:r>
      <w:r>
        <w:rPr>
          <w:rtl/>
        </w:rPr>
        <w:t xml:space="preserve">ם פרטיים. </w:t>
      </w:r>
    </w:p>
    <w:p w14:paraId="6686B006" w14:textId="77777777" w:rsidR="00000000" w:rsidRDefault="00B90FE9">
      <w:pPr>
        <w:pStyle w:val="a0"/>
        <w:ind w:firstLine="720"/>
        <w:rPr>
          <w:rFonts w:hint="cs"/>
        </w:rPr>
      </w:pPr>
    </w:p>
    <w:p w14:paraId="581BC90B" w14:textId="77777777" w:rsidR="00000000" w:rsidRDefault="00B90FE9">
      <w:pPr>
        <w:pStyle w:val="a0"/>
        <w:ind w:firstLine="720"/>
      </w:pPr>
      <w:r>
        <w:rPr>
          <w:rFonts w:hint="cs"/>
          <w:rtl/>
        </w:rPr>
        <w:t>רצוני לשאול</w:t>
      </w:r>
      <w:r>
        <w:rPr>
          <w:rtl/>
        </w:rPr>
        <w:t>:</w:t>
      </w:r>
    </w:p>
    <w:p w14:paraId="3CFC964B" w14:textId="77777777" w:rsidR="00000000" w:rsidRDefault="00B90FE9">
      <w:pPr>
        <w:pStyle w:val="a0"/>
        <w:ind w:firstLine="720"/>
      </w:pPr>
    </w:p>
    <w:p w14:paraId="411E9948" w14:textId="77777777" w:rsidR="00000000" w:rsidRDefault="00B90FE9">
      <w:pPr>
        <w:pStyle w:val="a0"/>
        <w:ind w:firstLine="720"/>
        <w:rPr>
          <w:rFonts w:hint="cs"/>
          <w:rtl/>
        </w:rPr>
      </w:pPr>
      <w:r>
        <w:rPr>
          <w:rFonts w:hint="cs"/>
          <w:rtl/>
        </w:rPr>
        <w:t xml:space="preserve">1. </w:t>
      </w:r>
      <w:r>
        <w:rPr>
          <w:rtl/>
        </w:rPr>
        <w:t xml:space="preserve">האם </w:t>
      </w:r>
      <w:r>
        <w:rPr>
          <w:rFonts w:hint="cs"/>
          <w:rtl/>
        </w:rPr>
        <w:t>הפרטים</w:t>
      </w:r>
      <w:r>
        <w:rPr>
          <w:rtl/>
        </w:rPr>
        <w:t xml:space="preserve"> נכונ</w:t>
      </w:r>
      <w:r>
        <w:rPr>
          <w:rFonts w:hint="cs"/>
          <w:rtl/>
        </w:rPr>
        <w:t>ים</w:t>
      </w:r>
      <w:r>
        <w:rPr>
          <w:rtl/>
        </w:rPr>
        <w:t>?</w:t>
      </w:r>
      <w:r>
        <w:rPr>
          <w:rFonts w:hint="cs"/>
          <w:rtl/>
        </w:rPr>
        <w:t xml:space="preserve"> </w:t>
      </w:r>
    </w:p>
    <w:p w14:paraId="4DEB376C" w14:textId="77777777" w:rsidR="00000000" w:rsidRDefault="00B90FE9">
      <w:pPr>
        <w:pStyle w:val="a0"/>
        <w:ind w:firstLine="720"/>
        <w:rPr>
          <w:rtl/>
        </w:rPr>
      </w:pPr>
    </w:p>
    <w:p w14:paraId="53BA0306" w14:textId="77777777" w:rsidR="00000000" w:rsidRDefault="00B90FE9">
      <w:pPr>
        <w:pStyle w:val="a0"/>
        <w:ind w:firstLine="720"/>
        <w:rPr>
          <w:rtl/>
        </w:rPr>
      </w:pPr>
      <w:r>
        <w:rPr>
          <w:rFonts w:hint="cs"/>
          <w:rtl/>
        </w:rPr>
        <w:t xml:space="preserve">2. אם כן </w:t>
      </w:r>
      <w:r>
        <w:rPr>
          <w:rtl/>
        </w:rPr>
        <w:t>–</w:t>
      </w:r>
      <w:r>
        <w:rPr>
          <w:rFonts w:hint="cs"/>
          <w:rtl/>
        </w:rPr>
        <w:t xml:space="preserve"> האם</w:t>
      </w:r>
      <w:r>
        <w:rPr>
          <w:rtl/>
        </w:rPr>
        <w:t xml:space="preserve"> תחדל ממשלת ישראל להעביר כספים לרשות הפל</w:t>
      </w:r>
      <w:r>
        <w:rPr>
          <w:rFonts w:hint="cs"/>
          <w:rtl/>
        </w:rPr>
        <w:t>סט</w:t>
      </w:r>
      <w:r>
        <w:rPr>
          <w:rtl/>
        </w:rPr>
        <w:t>ינית</w:t>
      </w:r>
      <w:r>
        <w:rPr>
          <w:rFonts w:hint="cs"/>
          <w:rtl/>
        </w:rPr>
        <w:t xml:space="preserve">, ואם לא </w:t>
      </w:r>
      <w:r>
        <w:rPr>
          <w:rFonts w:hint="eastAsia"/>
          <w:rtl/>
        </w:rPr>
        <w:t>–</w:t>
      </w:r>
      <w:r>
        <w:rPr>
          <w:rFonts w:hint="cs"/>
          <w:rtl/>
        </w:rPr>
        <w:t xml:space="preserve"> מדוע</w:t>
      </w:r>
      <w:r>
        <w:rPr>
          <w:rtl/>
        </w:rPr>
        <w:t>?</w:t>
      </w:r>
    </w:p>
    <w:p w14:paraId="2212E063" w14:textId="77777777" w:rsidR="00000000" w:rsidRDefault="00B90FE9">
      <w:pPr>
        <w:pStyle w:val="a0"/>
        <w:ind w:firstLine="720"/>
        <w:rPr>
          <w:rtl/>
        </w:rPr>
      </w:pPr>
    </w:p>
    <w:p w14:paraId="4936FC53" w14:textId="77777777" w:rsidR="00000000" w:rsidRDefault="00B90FE9">
      <w:pPr>
        <w:pStyle w:val="a0"/>
        <w:ind w:firstLine="0"/>
        <w:rPr>
          <w:b/>
        </w:rPr>
      </w:pPr>
      <w:r>
        <w:rPr>
          <w:b/>
          <w:bCs/>
          <w:u w:val="single"/>
          <w:rtl/>
        </w:rPr>
        <w:t>השר גדעון עזרא:</w:t>
      </w:r>
    </w:p>
    <w:p w14:paraId="5D7AC522" w14:textId="77777777" w:rsidR="00000000" w:rsidRDefault="00B90FE9">
      <w:pPr>
        <w:pStyle w:val="a0"/>
        <w:rPr>
          <w:rFonts w:hint="cs"/>
          <w:b/>
          <w:bCs/>
          <w:u w:val="single"/>
          <w:rtl/>
        </w:rPr>
      </w:pPr>
    </w:p>
    <w:p w14:paraId="49E9800B" w14:textId="77777777" w:rsidR="00000000" w:rsidRDefault="00B90FE9">
      <w:pPr>
        <w:pStyle w:val="a0"/>
        <w:ind w:firstLine="720"/>
        <w:rPr>
          <w:rFonts w:hint="cs"/>
          <w:rtl/>
        </w:rPr>
      </w:pPr>
      <w:r>
        <w:rPr>
          <w:rFonts w:hint="cs"/>
          <w:rtl/>
        </w:rPr>
        <w:t xml:space="preserve">חבר הכנסת אריה אלדד, רק אתמול חתמתי על שאילתא ישירה באותו נושא, ולכן תשובתי תהיה קצרה. </w:t>
      </w:r>
    </w:p>
    <w:p w14:paraId="1DE205E8" w14:textId="77777777" w:rsidR="00000000" w:rsidRDefault="00B90FE9">
      <w:pPr>
        <w:pStyle w:val="a0"/>
        <w:rPr>
          <w:rFonts w:hint="cs"/>
          <w:rtl/>
        </w:rPr>
      </w:pPr>
    </w:p>
    <w:p w14:paraId="03095BF1" w14:textId="77777777" w:rsidR="00000000" w:rsidRDefault="00B90FE9">
      <w:pPr>
        <w:pStyle w:val="a0"/>
        <w:ind w:firstLine="720"/>
        <w:rPr>
          <w:rFonts w:hint="cs"/>
          <w:rtl/>
        </w:rPr>
      </w:pPr>
      <w:r>
        <w:rPr>
          <w:rFonts w:hint="cs"/>
          <w:rtl/>
        </w:rPr>
        <w:t>1. יש לפנות למשרד האוצ</w:t>
      </w:r>
      <w:r>
        <w:rPr>
          <w:rFonts w:hint="cs"/>
          <w:rtl/>
        </w:rPr>
        <w:t>ר או לגורמים אחרים העוסקים במעקב אחר התקציב הפלסטיני.</w:t>
      </w:r>
    </w:p>
    <w:p w14:paraId="1918EB0B" w14:textId="77777777" w:rsidR="00000000" w:rsidRDefault="00B90FE9">
      <w:pPr>
        <w:pStyle w:val="a0"/>
        <w:rPr>
          <w:rFonts w:hint="cs"/>
          <w:rtl/>
        </w:rPr>
      </w:pPr>
    </w:p>
    <w:p w14:paraId="6BFDCB34" w14:textId="77777777" w:rsidR="00000000" w:rsidRDefault="00B90FE9">
      <w:pPr>
        <w:pStyle w:val="a0"/>
        <w:ind w:firstLine="720"/>
        <w:rPr>
          <w:rFonts w:hint="cs"/>
          <w:rtl/>
        </w:rPr>
      </w:pPr>
      <w:r>
        <w:rPr>
          <w:rFonts w:hint="cs"/>
          <w:rtl/>
        </w:rPr>
        <w:t>2. ישראל תמשיך ותעביר כספים לרשות, ולו משום שמדובר בכספים השייכים לתושבים פלסטינים, וזאת על-פי הסדר מיוחד שיש בנושא זה.</w:t>
      </w:r>
    </w:p>
    <w:p w14:paraId="0269824E" w14:textId="77777777" w:rsidR="00000000" w:rsidRDefault="00B90FE9">
      <w:pPr>
        <w:pStyle w:val="a0"/>
        <w:rPr>
          <w:rFonts w:hint="cs"/>
          <w:rtl/>
        </w:rPr>
      </w:pPr>
    </w:p>
    <w:p w14:paraId="24B899EB" w14:textId="77777777" w:rsidR="00000000" w:rsidRDefault="00B90FE9">
      <w:pPr>
        <w:pStyle w:val="af1"/>
        <w:rPr>
          <w:rtl/>
        </w:rPr>
      </w:pPr>
      <w:r>
        <w:rPr>
          <w:rtl/>
        </w:rPr>
        <w:t>היו"ר אתי לבני:</w:t>
      </w:r>
    </w:p>
    <w:p w14:paraId="58F58CF6" w14:textId="77777777" w:rsidR="00000000" w:rsidRDefault="00B90FE9">
      <w:pPr>
        <w:pStyle w:val="a0"/>
        <w:rPr>
          <w:rtl/>
        </w:rPr>
      </w:pPr>
    </w:p>
    <w:p w14:paraId="5F2D99E0" w14:textId="77777777" w:rsidR="00000000" w:rsidRDefault="00B90FE9">
      <w:pPr>
        <w:pStyle w:val="a0"/>
        <w:rPr>
          <w:rFonts w:hint="cs"/>
          <w:rtl/>
        </w:rPr>
      </w:pPr>
      <w:r>
        <w:rPr>
          <w:rFonts w:hint="cs"/>
          <w:rtl/>
        </w:rPr>
        <w:t xml:space="preserve">שאלה נוספת, בבקשה. </w:t>
      </w:r>
    </w:p>
    <w:p w14:paraId="7374FE6A" w14:textId="77777777" w:rsidR="00000000" w:rsidRDefault="00B90FE9">
      <w:pPr>
        <w:pStyle w:val="a0"/>
        <w:rPr>
          <w:rFonts w:hint="cs"/>
          <w:rtl/>
        </w:rPr>
      </w:pPr>
    </w:p>
    <w:p w14:paraId="6A5112C1" w14:textId="77777777" w:rsidR="00000000" w:rsidRDefault="00B90FE9">
      <w:pPr>
        <w:pStyle w:val="a"/>
        <w:rPr>
          <w:rtl/>
        </w:rPr>
      </w:pPr>
    </w:p>
    <w:p w14:paraId="434965D5" w14:textId="77777777" w:rsidR="00000000" w:rsidRDefault="00B90FE9">
      <w:pPr>
        <w:pStyle w:val="a"/>
        <w:rPr>
          <w:rtl/>
        </w:rPr>
      </w:pPr>
      <w:bookmarkStart w:id="875" w:name="_Toc75077348"/>
      <w:r>
        <w:rPr>
          <w:rtl/>
        </w:rPr>
        <w:t>אריה אלדד (האיחוד הלאומי - ישראל ביתנו):</w:t>
      </w:r>
      <w:bookmarkEnd w:id="875"/>
    </w:p>
    <w:p w14:paraId="71D46F8C" w14:textId="77777777" w:rsidR="00000000" w:rsidRDefault="00B90FE9">
      <w:pPr>
        <w:pStyle w:val="a0"/>
        <w:rPr>
          <w:rtl/>
        </w:rPr>
      </w:pPr>
    </w:p>
    <w:p w14:paraId="7DC83F86" w14:textId="77777777" w:rsidR="00000000" w:rsidRDefault="00B90FE9">
      <w:pPr>
        <w:pStyle w:val="a0"/>
        <w:rPr>
          <w:rFonts w:hint="cs"/>
          <w:rtl/>
        </w:rPr>
      </w:pPr>
      <w:r>
        <w:rPr>
          <w:rFonts w:hint="cs"/>
          <w:rtl/>
        </w:rPr>
        <w:t>אבקש לשאול, האם הכרסום שחל לאחרונה במעמדו של מי שמכונה שר האוצר בממשלה הפלסטינית, פיאד, לא נוטל מישראל את היכולת המינימלית אפילו לעקוב אחרי הכספים המועברים אליהם, והאם לאור זאת לא תשקול ממשלת ישראל להעביר שווה כסף בצורת מזון ותרופות במקום להעביר כספים העל</w:t>
      </w:r>
      <w:r>
        <w:rPr>
          <w:rFonts w:hint="cs"/>
          <w:rtl/>
        </w:rPr>
        <w:t>ולים לשמש לטרור?</w:t>
      </w:r>
    </w:p>
    <w:p w14:paraId="0639E6A7" w14:textId="77777777" w:rsidR="00000000" w:rsidRDefault="00B90FE9">
      <w:pPr>
        <w:pStyle w:val="a0"/>
        <w:rPr>
          <w:rFonts w:hint="cs"/>
          <w:rtl/>
        </w:rPr>
      </w:pPr>
    </w:p>
    <w:p w14:paraId="76524897" w14:textId="77777777" w:rsidR="00000000" w:rsidRDefault="00B90FE9">
      <w:pPr>
        <w:pStyle w:val="-"/>
        <w:rPr>
          <w:rtl/>
        </w:rPr>
      </w:pPr>
      <w:bookmarkStart w:id="876" w:name="FS000000474T14_01_2004_21_44_39C"/>
      <w:bookmarkEnd w:id="876"/>
      <w:r>
        <w:rPr>
          <w:rtl/>
        </w:rPr>
        <w:t>השר גדעון עזרא:</w:t>
      </w:r>
    </w:p>
    <w:p w14:paraId="4DB7C456" w14:textId="77777777" w:rsidR="00000000" w:rsidRDefault="00B90FE9">
      <w:pPr>
        <w:pStyle w:val="a0"/>
        <w:rPr>
          <w:rtl/>
        </w:rPr>
      </w:pPr>
    </w:p>
    <w:p w14:paraId="1DF3FE45" w14:textId="77777777" w:rsidR="00000000" w:rsidRDefault="00B90FE9">
      <w:pPr>
        <w:pStyle w:val="a0"/>
        <w:rPr>
          <w:rFonts w:hint="cs"/>
          <w:rtl/>
        </w:rPr>
      </w:pPr>
      <w:r>
        <w:rPr>
          <w:rFonts w:hint="cs"/>
          <w:rtl/>
        </w:rPr>
        <w:t xml:space="preserve">התשובה שלילית. </w:t>
      </w:r>
    </w:p>
    <w:p w14:paraId="346E6D8A" w14:textId="77777777" w:rsidR="00000000" w:rsidRDefault="00B90FE9">
      <w:pPr>
        <w:pStyle w:val="a0"/>
        <w:rPr>
          <w:rFonts w:hint="cs"/>
          <w:rtl/>
        </w:rPr>
      </w:pPr>
    </w:p>
    <w:p w14:paraId="0B6D241F" w14:textId="77777777" w:rsidR="00000000" w:rsidRDefault="00B90FE9">
      <w:pPr>
        <w:pStyle w:val="a1"/>
        <w:jc w:val="center"/>
        <w:rPr>
          <w:rFonts w:hint="cs"/>
          <w:rtl/>
        </w:rPr>
      </w:pPr>
      <w:bookmarkStart w:id="877" w:name="CQ17363FI0017363T14_01_2004_21_45_14"/>
      <w:bookmarkStart w:id="878" w:name="_Toc75077349"/>
      <w:bookmarkEnd w:id="877"/>
      <w:r>
        <w:rPr>
          <w:rtl/>
        </w:rPr>
        <w:t>755. מימון קרוונים לבחורי ישיבה</w:t>
      </w:r>
      <w:r>
        <w:rPr>
          <w:rFonts w:hint="cs"/>
          <w:rtl/>
        </w:rPr>
        <w:t xml:space="preserve"> במצפה-רמון</w:t>
      </w:r>
      <w:bookmarkEnd w:id="878"/>
    </w:p>
    <w:p w14:paraId="750F7CB2" w14:textId="77777777" w:rsidR="00000000" w:rsidRDefault="00B90FE9">
      <w:pPr>
        <w:pStyle w:val="a0"/>
        <w:rPr>
          <w:rFonts w:hint="cs"/>
          <w:rtl/>
        </w:rPr>
      </w:pPr>
    </w:p>
    <w:p w14:paraId="6E2FA4C8" w14:textId="77777777" w:rsidR="00000000" w:rsidRDefault="00B90FE9">
      <w:pPr>
        <w:pStyle w:val="a0"/>
        <w:ind w:firstLine="0"/>
        <w:rPr>
          <w:bCs/>
          <w:u w:val="single"/>
        </w:rPr>
      </w:pPr>
      <w:bookmarkStart w:id="879" w:name="ESQ17363"/>
      <w:bookmarkEnd w:id="879"/>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4D1910E" w14:textId="77777777" w:rsidR="00000000" w:rsidRDefault="00B90FE9">
      <w:pPr>
        <w:pStyle w:val="a0"/>
        <w:ind w:firstLine="720"/>
      </w:pPr>
      <w:r>
        <w:rPr>
          <w:rtl/>
        </w:rPr>
        <w:t>ביום א' בכסל</w:t>
      </w:r>
      <w:r>
        <w:rPr>
          <w:rFonts w:hint="cs"/>
          <w:rtl/>
        </w:rPr>
        <w:t>י</w:t>
      </w:r>
      <w:r>
        <w:rPr>
          <w:rtl/>
        </w:rPr>
        <w:t>ו התשס"ד (26 בנובמבר 2003):</w:t>
      </w:r>
    </w:p>
    <w:p w14:paraId="66B69E6D" w14:textId="77777777" w:rsidR="00000000" w:rsidRDefault="00B90FE9">
      <w:pPr>
        <w:pStyle w:val="a0"/>
        <w:rPr>
          <w:rFonts w:hint="cs"/>
          <w:rtl/>
        </w:rPr>
      </w:pPr>
    </w:p>
    <w:p w14:paraId="06E89B5C" w14:textId="77777777" w:rsidR="00000000" w:rsidRDefault="00B90FE9">
      <w:pPr>
        <w:pStyle w:val="a0"/>
        <w:rPr>
          <w:rFonts w:hint="cs"/>
        </w:rPr>
      </w:pPr>
    </w:p>
    <w:p w14:paraId="249CD125" w14:textId="77777777" w:rsidR="00000000" w:rsidRDefault="00B90FE9">
      <w:pPr>
        <w:pStyle w:val="a0"/>
        <w:ind w:firstLine="720"/>
        <w:rPr>
          <w:rtl/>
        </w:rPr>
      </w:pPr>
      <w:r>
        <w:rPr>
          <w:rtl/>
        </w:rPr>
        <w:t xml:space="preserve">פורסם </w:t>
      </w:r>
      <w:r>
        <w:rPr>
          <w:rFonts w:hint="cs"/>
          <w:rtl/>
        </w:rPr>
        <w:t xml:space="preserve">ב"מעריב" ביום 6 בנובמבר 2003, </w:t>
      </w:r>
      <w:r>
        <w:rPr>
          <w:rtl/>
        </w:rPr>
        <w:t xml:space="preserve">כי משרד ראש הממשלה אישר הוצאה מיוחדת של </w:t>
      </w:r>
      <w:r>
        <w:rPr>
          <w:rFonts w:hint="cs"/>
          <w:rtl/>
        </w:rPr>
        <w:t>4</w:t>
      </w:r>
      <w:r>
        <w:rPr>
          <w:rFonts w:hint="cs"/>
          <w:rtl/>
        </w:rPr>
        <w:t xml:space="preserve"> </w:t>
      </w:r>
      <w:r>
        <w:rPr>
          <w:rtl/>
        </w:rPr>
        <w:t>מיליו</w:t>
      </w:r>
      <w:r>
        <w:rPr>
          <w:rFonts w:hint="cs"/>
          <w:rtl/>
        </w:rPr>
        <w:t>ני</w:t>
      </w:r>
      <w:r>
        <w:rPr>
          <w:rtl/>
        </w:rPr>
        <w:t xml:space="preserve"> שקלים לאספקת קרוונים לבחורי ישיבה </w:t>
      </w:r>
      <w:r>
        <w:rPr>
          <w:rFonts w:hint="cs"/>
          <w:rtl/>
        </w:rPr>
        <w:t>במצפה-רמון בגלל סמיכות למגורי חיילות.</w:t>
      </w:r>
    </w:p>
    <w:p w14:paraId="2F103F2D" w14:textId="77777777" w:rsidR="00000000" w:rsidRDefault="00B90FE9">
      <w:pPr>
        <w:pStyle w:val="a0"/>
        <w:ind w:firstLine="720"/>
      </w:pPr>
    </w:p>
    <w:p w14:paraId="1D5466CF" w14:textId="77777777" w:rsidR="00000000" w:rsidRDefault="00B90FE9">
      <w:pPr>
        <w:pStyle w:val="a0"/>
        <w:ind w:firstLine="720"/>
      </w:pPr>
      <w:r>
        <w:rPr>
          <w:rFonts w:hint="cs"/>
          <w:rtl/>
        </w:rPr>
        <w:t>רצוני לשאול</w:t>
      </w:r>
      <w:r>
        <w:rPr>
          <w:rtl/>
        </w:rPr>
        <w:t>:</w:t>
      </w:r>
    </w:p>
    <w:p w14:paraId="49F8D549" w14:textId="77777777" w:rsidR="00000000" w:rsidRDefault="00B90FE9">
      <w:pPr>
        <w:pStyle w:val="a0"/>
        <w:ind w:firstLine="720"/>
        <w:rPr>
          <w:rFonts w:hint="cs"/>
          <w:rtl/>
        </w:rPr>
      </w:pPr>
    </w:p>
    <w:p w14:paraId="6A1B334C" w14:textId="77777777" w:rsidR="00000000" w:rsidRDefault="00B90FE9">
      <w:pPr>
        <w:pStyle w:val="a0"/>
        <w:ind w:firstLine="720"/>
        <w:rPr>
          <w:rFonts w:hint="cs"/>
          <w:rtl/>
        </w:rPr>
      </w:pPr>
      <w:r>
        <w:rPr>
          <w:rFonts w:hint="cs"/>
          <w:rtl/>
        </w:rPr>
        <w:t xml:space="preserve">1. האם הידיעה נכונה? </w:t>
      </w:r>
    </w:p>
    <w:p w14:paraId="308BEC63" w14:textId="77777777" w:rsidR="00000000" w:rsidRDefault="00B90FE9">
      <w:pPr>
        <w:pStyle w:val="a0"/>
        <w:ind w:firstLine="720"/>
        <w:rPr>
          <w:rFonts w:hint="cs"/>
        </w:rPr>
      </w:pPr>
    </w:p>
    <w:p w14:paraId="02F85C86" w14:textId="77777777" w:rsidR="00000000" w:rsidRDefault="00B90FE9">
      <w:pPr>
        <w:pStyle w:val="a0"/>
        <w:ind w:firstLine="720"/>
        <w:rPr>
          <w:rtl/>
        </w:rPr>
      </w:pPr>
      <w:r>
        <w:rPr>
          <w:rFonts w:hint="cs"/>
          <w:rtl/>
        </w:rPr>
        <w:t xml:space="preserve">2. אם כן </w:t>
      </w:r>
      <w:r>
        <w:rPr>
          <w:rtl/>
        </w:rPr>
        <w:t>–</w:t>
      </w:r>
      <w:r>
        <w:rPr>
          <w:rFonts w:hint="cs"/>
          <w:rtl/>
        </w:rPr>
        <w:t xml:space="preserve"> </w:t>
      </w:r>
      <w:r>
        <w:rPr>
          <w:rtl/>
        </w:rPr>
        <w:t>מאיזה תקציב מומנו הקרוונים?</w:t>
      </w:r>
    </w:p>
    <w:p w14:paraId="0D0229E5" w14:textId="77777777" w:rsidR="00000000" w:rsidRDefault="00B90FE9">
      <w:pPr>
        <w:pStyle w:val="a0"/>
        <w:ind w:firstLine="720"/>
        <w:rPr>
          <w:rtl/>
        </w:rPr>
      </w:pPr>
    </w:p>
    <w:p w14:paraId="270DE5ED" w14:textId="77777777" w:rsidR="00000000" w:rsidRDefault="00B90FE9">
      <w:pPr>
        <w:pStyle w:val="a0"/>
        <w:ind w:firstLine="720"/>
        <w:rPr>
          <w:rtl/>
        </w:rPr>
      </w:pPr>
      <w:r>
        <w:rPr>
          <w:rFonts w:hint="cs"/>
          <w:rtl/>
        </w:rPr>
        <w:t xml:space="preserve">3. </w:t>
      </w:r>
      <w:r>
        <w:rPr>
          <w:rtl/>
        </w:rPr>
        <w:t xml:space="preserve">האם היו </w:t>
      </w:r>
      <w:r>
        <w:rPr>
          <w:rFonts w:hint="cs"/>
          <w:rtl/>
        </w:rPr>
        <w:t>מקרים</w:t>
      </w:r>
      <w:r>
        <w:rPr>
          <w:rtl/>
        </w:rPr>
        <w:t xml:space="preserve"> נוספים </w:t>
      </w:r>
      <w:r>
        <w:rPr>
          <w:rFonts w:hint="cs"/>
          <w:rtl/>
        </w:rPr>
        <w:t>ש</w:t>
      </w:r>
      <w:r>
        <w:rPr>
          <w:rtl/>
        </w:rPr>
        <w:t xml:space="preserve">בהם </w:t>
      </w:r>
      <w:r>
        <w:rPr>
          <w:rFonts w:hint="cs"/>
          <w:rtl/>
        </w:rPr>
        <w:t>מימנה</w:t>
      </w:r>
      <w:r>
        <w:rPr>
          <w:rtl/>
        </w:rPr>
        <w:t xml:space="preserve"> הממשלה פרויקטים של הפרדה בין המינים?</w:t>
      </w:r>
    </w:p>
    <w:p w14:paraId="5B3A7440" w14:textId="77777777" w:rsidR="00000000" w:rsidRDefault="00B90FE9">
      <w:pPr>
        <w:pStyle w:val="a0"/>
        <w:ind w:firstLine="720"/>
        <w:rPr>
          <w:rtl/>
        </w:rPr>
      </w:pPr>
    </w:p>
    <w:p w14:paraId="6C8AB0EC" w14:textId="77777777" w:rsidR="00000000" w:rsidRDefault="00B90FE9">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איזה תקציב יממן את מב</w:t>
      </w:r>
      <w:r>
        <w:rPr>
          <w:rFonts w:cs="Arial"/>
          <w:szCs w:val="22"/>
          <w:rtl/>
        </w:rPr>
        <w:t>נה הקבע של הישיבה?</w:t>
      </w:r>
    </w:p>
    <w:p w14:paraId="1FB24506" w14:textId="77777777" w:rsidR="00000000" w:rsidRDefault="00B90FE9">
      <w:pPr>
        <w:spacing w:line="360" w:lineRule="auto"/>
        <w:jc w:val="both"/>
        <w:rPr>
          <w:rFonts w:cs="Arial"/>
          <w:szCs w:val="22"/>
          <w:rtl/>
        </w:rPr>
      </w:pPr>
    </w:p>
    <w:p w14:paraId="150EB141" w14:textId="77777777" w:rsidR="00000000" w:rsidRDefault="00B90FE9">
      <w:pPr>
        <w:pStyle w:val="a0"/>
        <w:ind w:firstLine="0"/>
        <w:rPr>
          <w:b/>
          <w:bCs/>
          <w:u w:val="single"/>
          <w:rtl/>
        </w:rPr>
      </w:pPr>
      <w:r>
        <w:rPr>
          <w:rFonts w:hint="cs"/>
          <w:b/>
          <w:bCs/>
          <w:u w:val="single"/>
          <w:rtl/>
        </w:rPr>
        <w:t>תשובת  השר גדעון עזרא:</w:t>
      </w:r>
    </w:p>
    <w:p w14:paraId="6FB2B552" w14:textId="77777777" w:rsidR="00000000" w:rsidRDefault="00B90FE9">
      <w:pPr>
        <w:pStyle w:val="a0"/>
        <w:ind w:firstLine="0"/>
        <w:rPr>
          <w:rFonts w:hint="cs"/>
          <w:rtl/>
        </w:rPr>
      </w:pPr>
      <w:r>
        <w:rPr>
          <w:rFonts w:hint="cs"/>
          <w:rtl/>
        </w:rPr>
        <w:t>(לא נקראה, נמסרה לפרוטוקול)</w:t>
      </w:r>
    </w:p>
    <w:p w14:paraId="35E2F929" w14:textId="77777777" w:rsidR="00000000" w:rsidRDefault="00B90FE9">
      <w:pPr>
        <w:pStyle w:val="a0"/>
        <w:ind w:firstLine="720"/>
        <w:rPr>
          <w:rFonts w:hint="cs"/>
          <w:rtl/>
        </w:rPr>
      </w:pPr>
    </w:p>
    <w:p w14:paraId="5F7D62CC" w14:textId="77777777" w:rsidR="00000000" w:rsidRDefault="00B90FE9">
      <w:pPr>
        <w:pStyle w:val="a0"/>
        <w:rPr>
          <w:rFonts w:hint="cs"/>
          <w:rtl/>
        </w:rPr>
      </w:pPr>
      <w:r>
        <w:rPr>
          <w:rFonts w:hint="cs"/>
          <w:rtl/>
        </w:rPr>
        <w:t>1. הממשלה החליטה על הטיפול הנקודתי ב-11 יישובי "אופק" בשנת 2000. ייחודם של יישובים אלה הוא בהיותם בעלי רקע סוציו-אקונומי קשה, יישובים מעורבים ו/או מרוחקים ממרכז הארץ ו/או קולטי עלייה ב</w:t>
      </w:r>
      <w:r>
        <w:rPr>
          <w:rFonts w:hint="cs"/>
          <w:rtl/>
        </w:rPr>
        <w:t xml:space="preserve">שיעורים גבוהים. </w:t>
      </w:r>
    </w:p>
    <w:p w14:paraId="68442232" w14:textId="77777777" w:rsidR="00000000" w:rsidRDefault="00B90FE9">
      <w:pPr>
        <w:pStyle w:val="a0"/>
        <w:rPr>
          <w:rFonts w:hint="cs"/>
          <w:rtl/>
        </w:rPr>
      </w:pPr>
    </w:p>
    <w:p w14:paraId="18E0BC32" w14:textId="77777777" w:rsidR="00000000" w:rsidRDefault="00B90FE9">
      <w:pPr>
        <w:pStyle w:val="a0"/>
        <w:rPr>
          <w:rFonts w:hint="cs"/>
          <w:rtl/>
        </w:rPr>
      </w:pPr>
      <w:r>
        <w:rPr>
          <w:rFonts w:hint="cs"/>
          <w:rtl/>
        </w:rPr>
        <w:t>בין היישובים הנמנים עם התוכנית נמצאים תל-שבע - יישוב בדואי - נצרת-עילית, לוד, רמלה, עכו, מצפה-רמון, בית-שאן, ירוחם, אופקים, דימונה וקריית-מלאכי. בשל אפיונים אלה, הוחלט לסייע ליישובים הללו מעבר למסגרת 1.1 מיליארד השקלים, גם בקידומם של פרוי</w:t>
      </w:r>
      <w:r>
        <w:rPr>
          <w:rFonts w:hint="cs"/>
          <w:rtl/>
        </w:rPr>
        <w:t>קטים שוטפים אשר יסייעו ליציאתם של היישובים ממצבם. משרד ראש הממשלה מסייע באופן נקודתי בתיאום בין-משרדי לקידומם של פרויקטים רבים בכל אחד מהיישובים הללו, כמתבקש על-ידי ראשי הרשויות המקומיות וכעולה מהצרכים שמציפים גם את משרדי הממשלה השונים.</w:t>
      </w:r>
    </w:p>
    <w:p w14:paraId="00A09073" w14:textId="77777777" w:rsidR="00000000" w:rsidRDefault="00B90FE9">
      <w:pPr>
        <w:pStyle w:val="a0"/>
        <w:rPr>
          <w:rFonts w:hint="cs"/>
          <w:rtl/>
        </w:rPr>
      </w:pPr>
    </w:p>
    <w:p w14:paraId="2AD24DCA" w14:textId="77777777" w:rsidR="00000000" w:rsidRDefault="00B90FE9">
      <w:pPr>
        <w:pStyle w:val="a0"/>
        <w:rPr>
          <w:rFonts w:hint="cs"/>
          <w:rtl/>
        </w:rPr>
      </w:pPr>
      <w:r>
        <w:rPr>
          <w:rFonts w:hint="cs"/>
          <w:rtl/>
        </w:rPr>
        <w:t>בין הגורמים החשובי</w:t>
      </w:r>
      <w:r>
        <w:rPr>
          <w:rFonts w:hint="cs"/>
          <w:rtl/>
        </w:rPr>
        <w:t>ם ביותר שהעלו ראשי הרשויות לשם קידום יישוביהם, היה עידוד הגירה לתוך היישובים באופן שהיישובים יוכלו להתחזק. מרבית היישובים בתוכנית "אופק", וביניהם מצפה-רמון, סבלו מהגירה שלילית ומהעדר כניסה של תושבים חדשים, ובמקרים מסוימים עזבה אוכלוסייה חזקה את היישובים בע</w:t>
      </w:r>
      <w:r>
        <w:rPr>
          <w:rFonts w:hint="cs"/>
          <w:rtl/>
        </w:rPr>
        <w:t>וד אוכלוסיית רווחה החליפה את מקומה באופן שהיווה נטל נוסף על כתפי הרשויות. משרד ראש הממשלה ומשרדי הממשלה האחרים פעלו ופועלים במישורים שונים במובן זה. כך, למשל, מתבצעת פעילות אינטנסיבית להקמת שכונות יוקרה בערים לוד ועכו, שבהן יתיישבו אנשי כוחות הביטחון, באופ</w:t>
      </w:r>
      <w:r>
        <w:rPr>
          <w:rFonts w:hint="cs"/>
          <w:rtl/>
        </w:rPr>
        <w:t xml:space="preserve">ן שיביא לדחיפת היישובים קדימה. באופן דומה מתבצעת פעילות עם גורמים אחרים, כגון ניסיון לעודד מכללות, וכן ישיבות הסדר, להיכנס לחלק מהיישובים. </w:t>
      </w:r>
    </w:p>
    <w:p w14:paraId="60FF1932" w14:textId="77777777" w:rsidR="00000000" w:rsidRDefault="00B90FE9">
      <w:pPr>
        <w:pStyle w:val="a0"/>
        <w:rPr>
          <w:rFonts w:hint="cs"/>
          <w:rtl/>
        </w:rPr>
      </w:pPr>
    </w:p>
    <w:p w14:paraId="35767E33" w14:textId="77777777" w:rsidR="00000000" w:rsidRDefault="00B90FE9">
      <w:pPr>
        <w:pStyle w:val="a0"/>
        <w:rPr>
          <w:rFonts w:hint="cs"/>
          <w:rtl/>
        </w:rPr>
      </w:pPr>
      <w:r>
        <w:rPr>
          <w:rFonts w:hint="cs"/>
          <w:rtl/>
        </w:rPr>
        <w:t>בניגוד למגמה זו, נתחוור לרשות המקומית במצפה-רמון כי לאור שיקולים של ראשי הישיבה במצפה-רמון, לא התאפשר המשך שהותם במ</w:t>
      </w:r>
      <w:r>
        <w:rPr>
          <w:rFonts w:hint="cs"/>
          <w:rtl/>
        </w:rPr>
        <w:t>קום שבו שכנו, וזאת מטעמים חינוכיים הנובעים מהעברת מגורי חיילות בחיל האוויר סמוך לישיבה, באופן הפוגע בצביונה הדתי של הישיבה. הישארותה של הישיבה ביישוב מהווה אינטרס חיוני למצפה-רמון, וזאת כמו ביישובים נוספים במצב סוציו-אקונומי נמוך, אשר כמהים לאוכלוסייה איכו</w:t>
      </w:r>
      <w:r>
        <w:rPr>
          <w:rFonts w:hint="cs"/>
          <w:rtl/>
        </w:rPr>
        <w:t>תית שתחזק את העיר. מיותר לציין כי תלמידי הישיבה וסגל ההוראה מהווים גרעין חברתי משמעותי העשוי לתרום רבות ליישוב, והאפשרות של יציאתם ממצפה-רמון היתה בשורה קשה לתושבי היישוב.</w:t>
      </w:r>
    </w:p>
    <w:p w14:paraId="1DD44365" w14:textId="77777777" w:rsidR="00000000" w:rsidRDefault="00B90FE9">
      <w:pPr>
        <w:pStyle w:val="a0"/>
        <w:rPr>
          <w:rFonts w:hint="cs"/>
          <w:rtl/>
        </w:rPr>
      </w:pPr>
    </w:p>
    <w:p w14:paraId="732A3D80" w14:textId="77777777" w:rsidR="00000000" w:rsidRDefault="00B90FE9">
      <w:pPr>
        <w:pStyle w:val="a0"/>
        <w:rPr>
          <w:rFonts w:hint="cs"/>
          <w:rtl/>
        </w:rPr>
      </w:pPr>
      <w:r>
        <w:rPr>
          <w:rFonts w:hint="cs"/>
          <w:rtl/>
        </w:rPr>
        <w:t>2. תקציב הפרויקט עומד על כ-4 מיליוני שקלים על-פי הפירוט הבא: 3 מיליוני שקלים מהחטיב</w:t>
      </w:r>
      <w:r>
        <w:rPr>
          <w:rFonts w:hint="cs"/>
          <w:rtl/>
        </w:rPr>
        <w:t>ה להתיישבות, 700,000 שקל מקרן-הקיימת לישראל ו-300,000 שקל מהרשות המקומית, כאשר משרד ראש הממשלה מנסה בימים אלה לפעול מול קרן-הקיימת לישראל להפחתת ה"מצ'ינג" של הרשות המקומית בנושא זה, לאור מצבה הפיננסי של הרשות.</w:t>
      </w:r>
    </w:p>
    <w:p w14:paraId="3686401A" w14:textId="77777777" w:rsidR="00000000" w:rsidRDefault="00B90FE9">
      <w:pPr>
        <w:pStyle w:val="a0"/>
        <w:rPr>
          <w:rFonts w:hint="cs"/>
          <w:rtl/>
        </w:rPr>
      </w:pPr>
    </w:p>
    <w:p w14:paraId="5755EECD" w14:textId="77777777" w:rsidR="00000000" w:rsidRDefault="00B90FE9">
      <w:pPr>
        <w:pStyle w:val="a0"/>
        <w:rPr>
          <w:rFonts w:hint="cs"/>
          <w:rtl/>
        </w:rPr>
      </w:pPr>
      <w:r>
        <w:rPr>
          <w:rFonts w:hint="cs"/>
          <w:rtl/>
        </w:rPr>
        <w:t>3. אין מדובר במימון פרויקט של "הפרדה בין המינ</w:t>
      </w:r>
      <w:r>
        <w:rPr>
          <w:rFonts w:hint="cs"/>
          <w:rtl/>
        </w:rPr>
        <w:t>ים", כלשון השאילתא, כי אם בפרויקט שנועד לקדם את היישוב ולסייע במציאת פתרון אכלוס לישיבה. שיקוליו של משרד ראש הממשלה אינם קשורים כלל להפרדה בין המינים, כי אם לשיקולים של טובת היישוב מצפה-רמון. השיקולים של משרדי הממשלה מביאים בחשבון את צביונם של התושבים, בעי</w:t>
      </w:r>
      <w:r>
        <w:rPr>
          <w:rFonts w:hint="cs"/>
          <w:rtl/>
        </w:rPr>
        <w:t>קר כאשר מדובר במבני דת. כך לדוגמה, כאשר נבנים מוסדות דת שונים, מובאים בחשבון שיקולי ההלכות של הדתות הרלוונטיות, שהרי לא ייתכן שמשרדי הממשלה יבנו מבני דת בהתעלמות מההלכות הרלוונטיות של הדת.</w:t>
      </w:r>
    </w:p>
    <w:p w14:paraId="16B701A5" w14:textId="77777777" w:rsidR="00000000" w:rsidRDefault="00B90FE9">
      <w:pPr>
        <w:pStyle w:val="a0"/>
        <w:rPr>
          <w:rFonts w:hint="cs"/>
          <w:rtl/>
        </w:rPr>
      </w:pPr>
    </w:p>
    <w:p w14:paraId="05C6E240" w14:textId="77777777" w:rsidR="00000000" w:rsidRDefault="00B90FE9">
      <w:pPr>
        <w:pStyle w:val="a0"/>
        <w:rPr>
          <w:rFonts w:hint="cs"/>
          <w:rtl/>
        </w:rPr>
      </w:pPr>
      <w:r>
        <w:rPr>
          <w:rFonts w:hint="cs"/>
          <w:rtl/>
        </w:rPr>
        <w:t>הממשלה מעולם לא מימנה פרויקטים של הפרדה בין המינים ככאלו בלבד, אלא</w:t>
      </w:r>
      <w:r>
        <w:rPr>
          <w:rFonts w:hint="cs"/>
          <w:rtl/>
        </w:rPr>
        <w:t xml:space="preserve"> אך ורק במקום שיש רלוונטיות לאופיו של המבנה.</w:t>
      </w:r>
    </w:p>
    <w:p w14:paraId="39E2536B" w14:textId="77777777" w:rsidR="00000000" w:rsidRDefault="00B90FE9">
      <w:pPr>
        <w:pStyle w:val="a0"/>
        <w:rPr>
          <w:rFonts w:hint="cs"/>
          <w:rtl/>
        </w:rPr>
      </w:pPr>
    </w:p>
    <w:p w14:paraId="3AA7031E" w14:textId="77777777" w:rsidR="00000000" w:rsidRDefault="00B90FE9">
      <w:pPr>
        <w:pStyle w:val="a0"/>
        <w:rPr>
          <w:rFonts w:hint="cs"/>
          <w:rtl/>
        </w:rPr>
      </w:pPr>
      <w:r>
        <w:rPr>
          <w:rFonts w:hint="cs"/>
          <w:rtl/>
        </w:rPr>
        <w:t xml:space="preserve">אשר לשאלה הרביעית </w:t>
      </w:r>
      <w:r>
        <w:rPr>
          <w:rtl/>
        </w:rPr>
        <w:t>–</w:t>
      </w:r>
      <w:r>
        <w:rPr>
          <w:rFonts w:hint="cs"/>
          <w:rtl/>
        </w:rPr>
        <w:t xml:space="preserve"> טרם תוקצב מבנה הקבע של הישיבה.</w:t>
      </w:r>
    </w:p>
    <w:p w14:paraId="342F682C" w14:textId="77777777" w:rsidR="00000000" w:rsidRDefault="00B90FE9">
      <w:pPr>
        <w:pStyle w:val="a0"/>
        <w:rPr>
          <w:rFonts w:hint="cs"/>
          <w:rtl/>
        </w:rPr>
      </w:pPr>
    </w:p>
    <w:p w14:paraId="19BC2466" w14:textId="77777777" w:rsidR="00000000" w:rsidRDefault="00B90FE9">
      <w:pPr>
        <w:pStyle w:val="a0"/>
        <w:rPr>
          <w:rFonts w:hint="cs"/>
          <w:rtl/>
        </w:rPr>
      </w:pPr>
    </w:p>
    <w:p w14:paraId="61CD0A4F" w14:textId="77777777" w:rsidR="00000000" w:rsidRDefault="00B90FE9">
      <w:pPr>
        <w:pStyle w:val="a1"/>
        <w:jc w:val="center"/>
        <w:rPr>
          <w:rtl/>
        </w:rPr>
      </w:pPr>
      <w:bookmarkStart w:id="880" w:name="CQ17348FI0017348T14_01_2004_21_51_43"/>
      <w:bookmarkStart w:id="881" w:name="_Toc75077350"/>
      <w:bookmarkEnd w:id="880"/>
      <w:r>
        <w:rPr>
          <w:rtl/>
        </w:rPr>
        <w:t>756. תוכנית לפתרון הסכסוך הישראלי-</w:t>
      </w:r>
      <w:r>
        <w:rPr>
          <w:rFonts w:hint="cs"/>
          <w:rtl/>
        </w:rPr>
        <w:t>ה</w:t>
      </w:r>
      <w:r>
        <w:rPr>
          <w:rtl/>
        </w:rPr>
        <w:t>פלסטיני</w:t>
      </w:r>
      <w:bookmarkEnd w:id="881"/>
    </w:p>
    <w:p w14:paraId="12116DD1" w14:textId="77777777" w:rsidR="00000000" w:rsidRDefault="00B90FE9">
      <w:pPr>
        <w:pStyle w:val="a0"/>
        <w:rPr>
          <w:rFonts w:hint="cs"/>
          <w:rtl/>
        </w:rPr>
      </w:pPr>
    </w:p>
    <w:p w14:paraId="41AE9ABB" w14:textId="77777777" w:rsidR="00000000" w:rsidRDefault="00B90FE9">
      <w:pPr>
        <w:pStyle w:val="a0"/>
        <w:ind w:firstLine="0"/>
        <w:rPr>
          <w:bCs/>
          <w:u w:val="single"/>
        </w:rPr>
      </w:pPr>
      <w:bookmarkStart w:id="882" w:name="ESQ17348"/>
      <w:bookmarkEnd w:id="882"/>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272CD6D" w14:textId="77777777" w:rsidR="00000000" w:rsidRDefault="00B90FE9">
      <w:pPr>
        <w:pStyle w:val="a0"/>
        <w:ind w:firstLine="720"/>
      </w:pPr>
      <w:r>
        <w:rPr>
          <w:rtl/>
        </w:rPr>
        <w:t>ביום א' בכסל</w:t>
      </w:r>
      <w:r>
        <w:rPr>
          <w:rFonts w:hint="cs"/>
          <w:rtl/>
        </w:rPr>
        <w:t>י</w:t>
      </w:r>
      <w:r>
        <w:rPr>
          <w:rtl/>
        </w:rPr>
        <w:t>ו התשס"ד (26 בנובמבר 2003):</w:t>
      </w:r>
    </w:p>
    <w:p w14:paraId="693FB21A" w14:textId="77777777" w:rsidR="00000000" w:rsidRDefault="00B90FE9">
      <w:pPr>
        <w:pStyle w:val="a0"/>
        <w:rPr>
          <w:rFonts w:hint="cs"/>
          <w:rtl/>
        </w:rPr>
      </w:pPr>
    </w:p>
    <w:p w14:paraId="4BA071AD" w14:textId="77777777" w:rsidR="00000000" w:rsidRDefault="00B90FE9">
      <w:pPr>
        <w:pStyle w:val="a0"/>
        <w:rPr>
          <w:rFonts w:hint="cs"/>
        </w:rPr>
      </w:pPr>
    </w:p>
    <w:p w14:paraId="6535D8B4" w14:textId="77777777" w:rsidR="00000000" w:rsidRDefault="00B90FE9">
      <w:pPr>
        <w:pStyle w:val="a0"/>
        <w:ind w:firstLine="720"/>
      </w:pPr>
      <w:r>
        <w:rPr>
          <w:rtl/>
        </w:rPr>
        <w:t>בעקבות התנגדותך לת</w:t>
      </w:r>
      <w:r>
        <w:rPr>
          <w:rFonts w:hint="cs"/>
          <w:rtl/>
        </w:rPr>
        <w:t>ו</w:t>
      </w:r>
      <w:r>
        <w:rPr>
          <w:rtl/>
        </w:rPr>
        <w:t>כנית ז'נבה</w:t>
      </w:r>
      <w:r>
        <w:rPr>
          <w:rFonts w:hint="cs"/>
          <w:rtl/>
        </w:rPr>
        <w:t xml:space="preserve"> </w:t>
      </w:r>
      <w:r>
        <w:rPr>
          <w:rtl/>
        </w:rPr>
        <w:t>–</w:t>
      </w:r>
      <w:r>
        <w:rPr>
          <w:rFonts w:hint="cs"/>
          <w:rtl/>
        </w:rPr>
        <w:t xml:space="preserve"> רצוני לשאול</w:t>
      </w:r>
      <w:r>
        <w:rPr>
          <w:rtl/>
        </w:rPr>
        <w:t>:</w:t>
      </w:r>
    </w:p>
    <w:p w14:paraId="5DC76FF1" w14:textId="77777777" w:rsidR="00000000" w:rsidRDefault="00B90FE9">
      <w:pPr>
        <w:pStyle w:val="a0"/>
        <w:ind w:firstLine="720"/>
      </w:pPr>
    </w:p>
    <w:p w14:paraId="471E68BC" w14:textId="77777777" w:rsidR="00000000" w:rsidRDefault="00B90FE9">
      <w:pPr>
        <w:pStyle w:val="BodyTextIndent2"/>
        <w:ind w:left="0" w:firstLine="720"/>
        <w:jc w:val="both"/>
        <w:rPr>
          <w:rFonts w:cs="Arial"/>
          <w:szCs w:val="22"/>
          <w:rtl/>
        </w:rPr>
      </w:pPr>
      <w:r>
        <w:rPr>
          <w:rFonts w:cs="Arial"/>
          <w:szCs w:val="22"/>
          <w:rtl/>
        </w:rPr>
        <w:t>1. האם ברשות</w:t>
      </w:r>
      <w:r>
        <w:rPr>
          <w:rFonts w:cs="Arial" w:hint="cs"/>
          <w:szCs w:val="22"/>
          <w:rtl/>
        </w:rPr>
        <w:t xml:space="preserve"> משרד</w:t>
      </w:r>
      <w:r>
        <w:rPr>
          <w:rFonts w:cs="Arial"/>
          <w:szCs w:val="22"/>
          <w:rtl/>
        </w:rPr>
        <w:t>ך ת</w:t>
      </w:r>
      <w:r>
        <w:rPr>
          <w:rFonts w:cs="Arial" w:hint="cs"/>
          <w:szCs w:val="22"/>
          <w:rtl/>
        </w:rPr>
        <w:t>ו</w:t>
      </w:r>
      <w:r>
        <w:rPr>
          <w:rFonts w:cs="Arial"/>
          <w:szCs w:val="22"/>
          <w:rtl/>
        </w:rPr>
        <w:t xml:space="preserve">כנית </w:t>
      </w:r>
      <w:r>
        <w:rPr>
          <w:rFonts w:cs="Arial" w:hint="cs"/>
          <w:szCs w:val="22"/>
          <w:rtl/>
        </w:rPr>
        <w:t>חלופית</w:t>
      </w:r>
      <w:r>
        <w:rPr>
          <w:rFonts w:cs="Arial"/>
          <w:szCs w:val="22"/>
          <w:rtl/>
        </w:rPr>
        <w:t xml:space="preserve"> לפתרון הסכסוך הישראלי</w:t>
      </w:r>
      <w:r>
        <w:rPr>
          <w:rFonts w:cs="Arial" w:hint="cs"/>
          <w:szCs w:val="22"/>
          <w:rtl/>
        </w:rPr>
        <w:t>-ה</w:t>
      </w:r>
      <w:r>
        <w:rPr>
          <w:rFonts w:cs="Arial"/>
          <w:szCs w:val="22"/>
          <w:rtl/>
        </w:rPr>
        <w:t>פלסטיני</w:t>
      </w:r>
      <w:r>
        <w:rPr>
          <w:rFonts w:cs="Arial" w:hint="cs"/>
          <w:szCs w:val="22"/>
          <w:rtl/>
        </w:rPr>
        <w:t>,</w:t>
      </w:r>
      <w:r>
        <w:rPr>
          <w:rFonts w:cs="Arial"/>
          <w:szCs w:val="22"/>
          <w:rtl/>
        </w:rPr>
        <w:t xml:space="preserve"> </w:t>
      </w:r>
      <w:r>
        <w:rPr>
          <w:rFonts w:cs="Arial" w:hint="cs"/>
          <w:szCs w:val="22"/>
          <w:rtl/>
        </w:rPr>
        <w:t>ו</w:t>
      </w:r>
      <w:r>
        <w:rPr>
          <w:rFonts w:cs="Arial"/>
          <w:szCs w:val="22"/>
          <w:rtl/>
        </w:rPr>
        <w:t>אם כן –</w:t>
      </w:r>
      <w:r>
        <w:rPr>
          <w:rFonts w:cs="Arial" w:hint="cs"/>
          <w:szCs w:val="22"/>
          <w:rtl/>
        </w:rPr>
        <w:t xml:space="preserve"> מה היא</w:t>
      </w:r>
      <w:r>
        <w:rPr>
          <w:rFonts w:cs="Arial"/>
          <w:szCs w:val="22"/>
          <w:rtl/>
        </w:rPr>
        <w:t>?</w:t>
      </w:r>
    </w:p>
    <w:p w14:paraId="74A4DB9F" w14:textId="77777777" w:rsidR="00000000" w:rsidRDefault="00B90FE9">
      <w:pPr>
        <w:pStyle w:val="a0"/>
        <w:ind w:firstLine="720"/>
        <w:rPr>
          <w:rtl/>
        </w:rPr>
      </w:pPr>
    </w:p>
    <w:p w14:paraId="738A4F1B" w14:textId="77777777" w:rsidR="00000000" w:rsidRDefault="00B90FE9">
      <w:pPr>
        <w:pStyle w:val="a0"/>
        <w:ind w:firstLine="720"/>
        <w:rPr>
          <w:rtl/>
        </w:rPr>
      </w:pPr>
      <w:r>
        <w:rPr>
          <w:rtl/>
        </w:rPr>
        <w:t>2. האם בת</w:t>
      </w:r>
      <w:r>
        <w:rPr>
          <w:rFonts w:hint="cs"/>
          <w:rtl/>
        </w:rPr>
        <w:t>ו</w:t>
      </w:r>
      <w:r>
        <w:rPr>
          <w:rtl/>
        </w:rPr>
        <w:t xml:space="preserve">כניות הממשלה קיימת התייחסות להקמתה של ישות פלסטינית לצד מדינת ישראל, </w:t>
      </w:r>
      <w:r>
        <w:rPr>
          <w:rFonts w:hint="cs"/>
          <w:rtl/>
        </w:rPr>
        <w:t>ו</w:t>
      </w:r>
      <w:r>
        <w:rPr>
          <w:rtl/>
        </w:rPr>
        <w:t xml:space="preserve">אם כן </w:t>
      </w:r>
      <w:r>
        <w:rPr>
          <w:rFonts w:hint="cs"/>
          <w:rtl/>
        </w:rPr>
        <w:t>–</w:t>
      </w:r>
      <w:r>
        <w:rPr>
          <w:rtl/>
        </w:rPr>
        <w:t xml:space="preserve"> מה</w:t>
      </w:r>
      <w:r>
        <w:rPr>
          <w:rFonts w:hint="cs"/>
          <w:rtl/>
        </w:rPr>
        <w:t xml:space="preserve"> היא</w:t>
      </w:r>
      <w:r>
        <w:rPr>
          <w:rtl/>
        </w:rPr>
        <w:t xml:space="preserve"> ומה </w:t>
      </w:r>
      <w:r>
        <w:rPr>
          <w:rFonts w:hint="cs"/>
          <w:rtl/>
        </w:rPr>
        <w:t xml:space="preserve">הם </w:t>
      </w:r>
      <w:r>
        <w:rPr>
          <w:rtl/>
        </w:rPr>
        <w:t>גבולותיה</w:t>
      </w:r>
      <w:r>
        <w:rPr>
          <w:rFonts w:hint="cs"/>
          <w:rtl/>
        </w:rPr>
        <w:t xml:space="preserve"> המוצעים</w:t>
      </w:r>
      <w:r>
        <w:rPr>
          <w:rtl/>
        </w:rPr>
        <w:t>?</w:t>
      </w:r>
    </w:p>
    <w:p w14:paraId="1C09B1D3" w14:textId="77777777" w:rsidR="00000000" w:rsidRDefault="00B90FE9">
      <w:pPr>
        <w:pStyle w:val="a0"/>
        <w:ind w:firstLine="720"/>
        <w:rPr>
          <w:rtl/>
        </w:rPr>
      </w:pPr>
    </w:p>
    <w:p w14:paraId="3AF7BE99" w14:textId="77777777" w:rsidR="00000000" w:rsidRDefault="00B90FE9">
      <w:pPr>
        <w:pStyle w:val="a0"/>
        <w:ind w:firstLine="0"/>
        <w:rPr>
          <w:rFonts w:hint="cs"/>
          <w:rtl/>
        </w:rPr>
      </w:pPr>
      <w:r>
        <w:rPr>
          <w:rFonts w:hint="cs"/>
          <w:b/>
          <w:bCs/>
          <w:u w:val="single"/>
          <w:rtl/>
        </w:rPr>
        <w:t>תשובת השר גדעון עזרא:</w:t>
      </w:r>
    </w:p>
    <w:p w14:paraId="4D57D058" w14:textId="77777777" w:rsidR="00000000" w:rsidRDefault="00B90FE9">
      <w:pPr>
        <w:pStyle w:val="a0"/>
        <w:ind w:firstLine="0"/>
        <w:rPr>
          <w:rFonts w:hint="cs"/>
          <w:rtl/>
        </w:rPr>
      </w:pPr>
      <w:r>
        <w:rPr>
          <w:rFonts w:hint="cs"/>
          <w:rtl/>
        </w:rPr>
        <w:t>(לא נקראה, נמס</w:t>
      </w:r>
      <w:r>
        <w:rPr>
          <w:rFonts w:hint="cs"/>
          <w:rtl/>
        </w:rPr>
        <w:t>רה לפרוטוקול)</w:t>
      </w:r>
    </w:p>
    <w:p w14:paraId="3CE094DD" w14:textId="77777777" w:rsidR="00000000" w:rsidRDefault="00B90FE9">
      <w:pPr>
        <w:pStyle w:val="a0"/>
        <w:rPr>
          <w:rFonts w:hint="cs"/>
          <w:rtl/>
        </w:rPr>
      </w:pPr>
    </w:p>
    <w:p w14:paraId="0EBBB469" w14:textId="77777777" w:rsidR="00000000" w:rsidRDefault="00B90FE9">
      <w:pPr>
        <w:pStyle w:val="a0"/>
        <w:rPr>
          <w:rFonts w:hint="cs"/>
          <w:rtl/>
        </w:rPr>
      </w:pPr>
      <w:r>
        <w:rPr>
          <w:rFonts w:hint="cs"/>
          <w:rtl/>
        </w:rPr>
        <w:t>1. מפת הדרכים היא התוכנית המדינית היחידה שאימצה ממשלת ישראל. תוכנית זו קיבלה את הכרתה הרשמית של הממשלה בהחלטתה מתאריך 25 במאי 2003, והיא אושרה יחד עם 14 ההערות שהוסיפה הממשלה.</w:t>
      </w:r>
    </w:p>
    <w:p w14:paraId="5204D69E" w14:textId="77777777" w:rsidR="00000000" w:rsidRDefault="00B90FE9">
      <w:pPr>
        <w:pStyle w:val="a0"/>
        <w:rPr>
          <w:rFonts w:hint="cs"/>
          <w:rtl/>
        </w:rPr>
      </w:pPr>
    </w:p>
    <w:p w14:paraId="1EAA4743" w14:textId="77777777" w:rsidR="00000000" w:rsidRDefault="00B90FE9">
      <w:pPr>
        <w:pStyle w:val="a0"/>
        <w:ind w:firstLine="0"/>
        <w:rPr>
          <w:rFonts w:hint="cs"/>
          <w:rtl/>
        </w:rPr>
      </w:pPr>
      <w:r>
        <w:rPr>
          <w:rFonts w:hint="cs"/>
          <w:rtl/>
        </w:rPr>
        <w:t xml:space="preserve"> </w:t>
      </w:r>
      <w:r>
        <w:rPr>
          <w:rFonts w:hint="cs"/>
          <w:rtl/>
        </w:rPr>
        <w:tab/>
        <w:t>בנאומו בכנס הרצלייה חזר ראש הממשלה על מחויבותו למפת הדרכים, וה</w:t>
      </w:r>
      <w:r>
        <w:rPr>
          <w:rFonts w:hint="cs"/>
          <w:rtl/>
        </w:rPr>
        <w:t>וסיף כי הוא שוקל בחיוב צעדים חד-צדדיים כדי לצמצם את החיכוך בין האוכלוסיות, הישראלית והפלסטינית.</w:t>
      </w:r>
    </w:p>
    <w:p w14:paraId="057CA358" w14:textId="77777777" w:rsidR="00000000" w:rsidRDefault="00B90FE9">
      <w:pPr>
        <w:pStyle w:val="a0"/>
        <w:rPr>
          <w:rFonts w:hint="cs"/>
          <w:rtl/>
        </w:rPr>
      </w:pPr>
    </w:p>
    <w:p w14:paraId="19931DD2" w14:textId="77777777" w:rsidR="00000000" w:rsidRDefault="00B90FE9">
      <w:pPr>
        <w:pStyle w:val="a0"/>
        <w:rPr>
          <w:rFonts w:hint="cs"/>
          <w:rtl/>
        </w:rPr>
      </w:pPr>
      <w:r>
        <w:rPr>
          <w:rFonts w:hint="cs"/>
          <w:rtl/>
        </w:rPr>
        <w:t>2. ראש הממשלה הצהיר לא אחת, כי הוא תומך בהקמת מדינה פלסטינית ללא גבולות סופיים על-פי מפת הדרכים. גבולותיה הסופיים של המדינה הפלסטינית ייקבעו במשא-ומתן בין הצדד</w:t>
      </w:r>
      <w:r>
        <w:rPr>
          <w:rFonts w:hint="cs"/>
          <w:rtl/>
        </w:rPr>
        <w:t>ים.</w:t>
      </w:r>
    </w:p>
    <w:p w14:paraId="3BEBB344" w14:textId="77777777" w:rsidR="00000000" w:rsidRDefault="00B90FE9">
      <w:pPr>
        <w:pStyle w:val="a0"/>
        <w:rPr>
          <w:rtl/>
        </w:rPr>
      </w:pPr>
    </w:p>
    <w:p w14:paraId="5C491776" w14:textId="77777777" w:rsidR="00000000" w:rsidRDefault="00B90FE9">
      <w:pPr>
        <w:pStyle w:val="a0"/>
        <w:rPr>
          <w:rFonts w:hint="cs"/>
          <w:rtl/>
        </w:rPr>
      </w:pPr>
    </w:p>
    <w:p w14:paraId="7B15E8F3" w14:textId="77777777" w:rsidR="00000000" w:rsidRDefault="00B90FE9">
      <w:pPr>
        <w:pStyle w:val="a1"/>
        <w:jc w:val="center"/>
        <w:rPr>
          <w:rtl/>
        </w:rPr>
      </w:pPr>
      <w:bookmarkStart w:id="883" w:name="CQ17436FI0017436T14_01_2004_21_53_30"/>
      <w:bookmarkStart w:id="884" w:name="_Toc75077351"/>
      <w:bookmarkEnd w:id="883"/>
      <w:r>
        <w:rPr>
          <w:rtl/>
        </w:rPr>
        <w:t>776. גופות פלסטינים המוחזקות בידי ישראל</w:t>
      </w:r>
      <w:bookmarkEnd w:id="884"/>
    </w:p>
    <w:p w14:paraId="12969F60" w14:textId="77777777" w:rsidR="00000000" w:rsidRDefault="00B90FE9">
      <w:pPr>
        <w:pStyle w:val="a0"/>
        <w:rPr>
          <w:rtl/>
        </w:rPr>
      </w:pPr>
    </w:p>
    <w:p w14:paraId="376CEB56" w14:textId="77777777" w:rsidR="00000000" w:rsidRDefault="00B90FE9">
      <w:pPr>
        <w:pStyle w:val="a0"/>
        <w:ind w:firstLine="0"/>
        <w:rPr>
          <w:bCs/>
          <w:u w:val="single"/>
        </w:rPr>
      </w:pPr>
      <w:bookmarkStart w:id="885" w:name="ESQ17436"/>
      <w:bookmarkEnd w:id="885"/>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88D0454" w14:textId="77777777" w:rsidR="00000000" w:rsidRDefault="00B90FE9">
      <w:pPr>
        <w:pStyle w:val="a0"/>
        <w:ind w:firstLine="720"/>
      </w:pPr>
      <w:r>
        <w:rPr>
          <w:rtl/>
        </w:rPr>
        <w:t>ביום א' בכסל</w:t>
      </w:r>
      <w:r>
        <w:rPr>
          <w:rFonts w:hint="cs"/>
          <w:rtl/>
        </w:rPr>
        <w:t>י</w:t>
      </w:r>
      <w:r>
        <w:rPr>
          <w:rtl/>
        </w:rPr>
        <w:t>ו התשס"ד (26 בנובמבר 2003):</w:t>
      </w:r>
    </w:p>
    <w:p w14:paraId="04EBEC4D" w14:textId="77777777" w:rsidR="00000000" w:rsidRDefault="00B90FE9">
      <w:pPr>
        <w:pStyle w:val="a0"/>
        <w:rPr>
          <w:rFonts w:hint="cs"/>
          <w:rtl/>
        </w:rPr>
      </w:pPr>
    </w:p>
    <w:p w14:paraId="69D4FB05" w14:textId="77777777" w:rsidR="00000000" w:rsidRDefault="00B90FE9">
      <w:pPr>
        <w:pStyle w:val="a0"/>
        <w:rPr>
          <w:rFonts w:hint="cs"/>
        </w:rPr>
      </w:pPr>
    </w:p>
    <w:p w14:paraId="2AAEDFBC" w14:textId="77777777" w:rsidR="00000000" w:rsidRDefault="00B90FE9">
      <w:pPr>
        <w:pStyle w:val="a0"/>
      </w:pPr>
      <w:r>
        <w:rPr>
          <w:rFonts w:hint="cs"/>
          <w:rtl/>
        </w:rPr>
        <w:t>רצוני לשאול</w:t>
      </w:r>
      <w:r>
        <w:rPr>
          <w:rtl/>
        </w:rPr>
        <w:t>:</w:t>
      </w:r>
    </w:p>
    <w:p w14:paraId="11C9FEE0" w14:textId="77777777" w:rsidR="00000000" w:rsidRDefault="00B90FE9">
      <w:pPr>
        <w:pStyle w:val="a0"/>
      </w:pPr>
    </w:p>
    <w:p w14:paraId="0D43871C" w14:textId="77777777" w:rsidR="00000000" w:rsidRDefault="00B90FE9">
      <w:pPr>
        <w:pStyle w:val="a0"/>
        <w:rPr>
          <w:rtl/>
        </w:rPr>
      </w:pPr>
      <w:r>
        <w:rPr>
          <w:rFonts w:hint="cs"/>
          <w:rtl/>
        </w:rPr>
        <w:t>1. האם</w:t>
      </w:r>
      <w:r>
        <w:rPr>
          <w:rtl/>
        </w:rPr>
        <w:t xml:space="preserve"> </w:t>
      </w:r>
      <w:r>
        <w:rPr>
          <w:rFonts w:hint="cs"/>
          <w:rtl/>
        </w:rPr>
        <w:t xml:space="preserve">נמצאות </w:t>
      </w:r>
      <w:r>
        <w:rPr>
          <w:rtl/>
        </w:rPr>
        <w:t xml:space="preserve">גופות </w:t>
      </w:r>
      <w:r>
        <w:rPr>
          <w:rFonts w:hint="cs"/>
          <w:rtl/>
        </w:rPr>
        <w:t xml:space="preserve">של פלסטינים </w:t>
      </w:r>
      <w:r>
        <w:rPr>
          <w:rtl/>
        </w:rPr>
        <w:t>בידי ישראל?</w:t>
      </w:r>
    </w:p>
    <w:p w14:paraId="72A2E555" w14:textId="77777777" w:rsidR="00000000" w:rsidRDefault="00B90FE9">
      <w:pPr>
        <w:pStyle w:val="a0"/>
        <w:rPr>
          <w:rtl/>
        </w:rPr>
      </w:pPr>
    </w:p>
    <w:p w14:paraId="6E44D581" w14:textId="77777777" w:rsidR="00000000" w:rsidRDefault="00B90FE9">
      <w:pPr>
        <w:pStyle w:val="a0"/>
        <w:rPr>
          <w:rtl/>
        </w:rPr>
      </w:pPr>
      <w:r>
        <w:rPr>
          <w:rFonts w:hint="cs"/>
          <w:rtl/>
        </w:rPr>
        <w:t xml:space="preserve">2. אם כן </w:t>
      </w:r>
      <w:r>
        <w:rPr>
          <w:rtl/>
        </w:rPr>
        <w:t>–</w:t>
      </w:r>
      <w:r>
        <w:rPr>
          <w:rFonts w:hint="cs"/>
          <w:rtl/>
        </w:rPr>
        <w:t xml:space="preserve"> כמה, ו</w:t>
      </w:r>
      <w:r>
        <w:rPr>
          <w:rtl/>
        </w:rPr>
        <w:t xml:space="preserve">איפה </w:t>
      </w:r>
      <w:r>
        <w:rPr>
          <w:rFonts w:hint="cs"/>
          <w:rtl/>
        </w:rPr>
        <w:t xml:space="preserve">הן </w:t>
      </w:r>
      <w:r>
        <w:rPr>
          <w:rtl/>
        </w:rPr>
        <w:t>מוחזקות?</w:t>
      </w:r>
    </w:p>
    <w:p w14:paraId="61BF97CB" w14:textId="77777777" w:rsidR="00000000" w:rsidRDefault="00B90FE9">
      <w:pPr>
        <w:pStyle w:val="a0"/>
        <w:rPr>
          <w:rtl/>
        </w:rPr>
      </w:pPr>
    </w:p>
    <w:p w14:paraId="0E2F302C" w14:textId="77777777" w:rsidR="00000000" w:rsidRDefault="00B90FE9">
      <w:pPr>
        <w:pStyle w:val="a0"/>
        <w:rPr>
          <w:rtl/>
        </w:rPr>
      </w:pPr>
      <w:r>
        <w:rPr>
          <w:rFonts w:hint="cs"/>
          <w:rtl/>
        </w:rPr>
        <w:t>3. מדוע אין הן מוחזרות</w:t>
      </w:r>
      <w:r>
        <w:rPr>
          <w:rtl/>
        </w:rPr>
        <w:t xml:space="preserve"> ל</w:t>
      </w:r>
      <w:r>
        <w:rPr>
          <w:rFonts w:hint="cs"/>
          <w:rtl/>
        </w:rPr>
        <w:t>מ</w:t>
      </w:r>
      <w:r>
        <w:rPr>
          <w:rtl/>
        </w:rPr>
        <w:t>שפחותיה</w:t>
      </w:r>
      <w:r>
        <w:rPr>
          <w:rFonts w:hint="cs"/>
          <w:rtl/>
        </w:rPr>
        <w:t>ן</w:t>
      </w:r>
      <w:r>
        <w:rPr>
          <w:rtl/>
        </w:rPr>
        <w:t>?</w:t>
      </w:r>
    </w:p>
    <w:p w14:paraId="4357D144" w14:textId="77777777" w:rsidR="00000000" w:rsidRDefault="00B90FE9">
      <w:pPr>
        <w:pStyle w:val="a0"/>
        <w:rPr>
          <w:rFonts w:hint="cs"/>
          <w:b/>
          <w:bCs/>
          <w:u w:val="single"/>
          <w:rtl/>
        </w:rPr>
      </w:pPr>
    </w:p>
    <w:p w14:paraId="1B03E9E8" w14:textId="77777777" w:rsidR="00000000" w:rsidRDefault="00B90FE9">
      <w:pPr>
        <w:pStyle w:val="a0"/>
        <w:ind w:firstLine="0"/>
        <w:rPr>
          <w:b/>
        </w:rPr>
      </w:pPr>
      <w:r>
        <w:rPr>
          <w:rFonts w:hint="eastAsia"/>
          <w:b/>
          <w:bCs/>
          <w:u w:val="single"/>
          <w:rtl/>
        </w:rPr>
        <w:t>תשובת</w:t>
      </w:r>
      <w:r>
        <w:rPr>
          <w:b/>
          <w:bCs/>
          <w:u w:val="single"/>
          <w:rtl/>
        </w:rPr>
        <w:t xml:space="preserve"> השר גדעון עזרא:</w:t>
      </w:r>
    </w:p>
    <w:p w14:paraId="003138B6" w14:textId="77777777" w:rsidR="00000000" w:rsidRDefault="00B90FE9">
      <w:pPr>
        <w:pStyle w:val="a0"/>
        <w:ind w:firstLine="0"/>
        <w:rPr>
          <w:rtl/>
        </w:rPr>
      </w:pPr>
      <w:r>
        <w:rPr>
          <w:rtl/>
        </w:rPr>
        <w:t>(לא נקראה, נמסרה לפרוטוקול)</w:t>
      </w:r>
    </w:p>
    <w:p w14:paraId="7B593FE8" w14:textId="77777777" w:rsidR="00000000" w:rsidRDefault="00B90FE9">
      <w:pPr>
        <w:pStyle w:val="a0"/>
        <w:rPr>
          <w:rFonts w:hint="cs"/>
          <w:b/>
          <w:rtl/>
        </w:rPr>
      </w:pPr>
    </w:p>
    <w:p w14:paraId="29F5A46A" w14:textId="77777777" w:rsidR="00000000" w:rsidRDefault="00B90FE9">
      <w:pPr>
        <w:pStyle w:val="a0"/>
        <w:ind w:left="360" w:firstLine="0"/>
        <w:rPr>
          <w:rFonts w:hint="cs"/>
          <w:b/>
          <w:rtl/>
        </w:rPr>
      </w:pPr>
      <w:r>
        <w:rPr>
          <w:rFonts w:hint="cs"/>
          <w:b/>
          <w:rtl/>
        </w:rPr>
        <w:t>1. מאז שנת 1976 נמצאות בידי ישראל למעלה מ-300 גופות מחבלים, רובם פלסטינים.</w:t>
      </w:r>
    </w:p>
    <w:p w14:paraId="4FB14568" w14:textId="77777777" w:rsidR="00000000" w:rsidRDefault="00B90FE9">
      <w:pPr>
        <w:pStyle w:val="a0"/>
        <w:rPr>
          <w:rFonts w:hint="cs"/>
          <w:b/>
          <w:rtl/>
        </w:rPr>
      </w:pPr>
    </w:p>
    <w:p w14:paraId="5EC08AE2" w14:textId="77777777" w:rsidR="00000000" w:rsidRDefault="00B90FE9">
      <w:pPr>
        <w:pStyle w:val="a0"/>
        <w:ind w:firstLine="360"/>
        <w:rPr>
          <w:rFonts w:hint="cs"/>
          <w:rtl/>
        </w:rPr>
      </w:pPr>
      <w:r>
        <w:rPr>
          <w:rFonts w:hint="cs"/>
          <w:rtl/>
        </w:rPr>
        <w:t>2. הגופות קבורות בבית-הקברות הצבאי לחללי אויב במתקן "אדם", בחלקה מיוחדת בבית-הקברות בבאר-שבע, וגופה נוספת קבורה בבית-הקברות בא</w:t>
      </w:r>
      <w:r>
        <w:rPr>
          <w:rFonts w:hint="cs"/>
          <w:rtl/>
        </w:rPr>
        <w:t xml:space="preserve">שקלון. הגופות הקבורות בבית-הקברות הצבאי נקברו על-ידי צה"ל </w:t>
      </w:r>
      <w:r>
        <w:rPr>
          <w:rtl/>
        </w:rPr>
        <w:t>–</w:t>
      </w:r>
      <w:r>
        <w:rPr>
          <w:rFonts w:hint="cs"/>
          <w:rtl/>
        </w:rPr>
        <w:t xml:space="preserve"> הרבנות הצבאית.</w:t>
      </w:r>
    </w:p>
    <w:p w14:paraId="1B9CF3B8" w14:textId="77777777" w:rsidR="00000000" w:rsidRDefault="00B90FE9">
      <w:pPr>
        <w:pStyle w:val="a0"/>
        <w:rPr>
          <w:rFonts w:hint="cs"/>
          <w:b/>
          <w:rtl/>
        </w:rPr>
      </w:pPr>
    </w:p>
    <w:p w14:paraId="6F3E97BB" w14:textId="77777777" w:rsidR="00000000" w:rsidRDefault="00B90FE9">
      <w:pPr>
        <w:pStyle w:val="a0"/>
        <w:ind w:firstLine="360"/>
        <w:rPr>
          <w:rFonts w:hint="cs"/>
          <w:rtl/>
        </w:rPr>
      </w:pPr>
      <w:r>
        <w:rPr>
          <w:rFonts w:hint="cs"/>
          <w:rtl/>
        </w:rPr>
        <w:t>3. ככל שהדבר נוגע לצה"ל, גופות פלסטינים מוחזרות למשפחותיהם לצורך קבורתן. במקרים אלה נקברות הגופות באופן ראוי ומסודר בבתי-הקברות לחללי אויב, שהם בתי-קברות ייעודיים לצורך העניין. מדי</w:t>
      </w:r>
      <w:r>
        <w:rPr>
          <w:rFonts w:hint="cs"/>
          <w:rtl/>
        </w:rPr>
        <w:t>ניות זו מתואמת גם עם משטרת ישראל.</w:t>
      </w:r>
    </w:p>
    <w:p w14:paraId="4F4FE27C" w14:textId="77777777" w:rsidR="00000000" w:rsidRDefault="00B90FE9">
      <w:pPr>
        <w:pStyle w:val="a0"/>
        <w:rPr>
          <w:rFonts w:hint="cs"/>
          <w:b/>
          <w:rtl/>
        </w:rPr>
      </w:pPr>
    </w:p>
    <w:p w14:paraId="46B08B22" w14:textId="77777777" w:rsidR="00000000" w:rsidRDefault="00B90FE9">
      <w:pPr>
        <w:pStyle w:val="a1"/>
        <w:jc w:val="center"/>
        <w:rPr>
          <w:rtl/>
        </w:rPr>
      </w:pPr>
      <w:bookmarkStart w:id="886" w:name="CQ17631FI0017631T14_01_2004_21_28_01"/>
      <w:bookmarkStart w:id="887" w:name="_Toc75077352"/>
      <w:bookmarkEnd w:id="886"/>
      <w:r>
        <w:rPr>
          <w:rtl/>
        </w:rPr>
        <w:t>797. שחרור אסירים עם דם על הידיים</w:t>
      </w:r>
      <w:bookmarkEnd w:id="887"/>
    </w:p>
    <w:p w14:paraId="7DD67A41" w14:textId="77777777" w:rsidR="00000000" w:rsidRDefault="00B90FE9">
      <w:pPr>
        <w:pStyle w:val="a0"/>
        <w:rPr>
          <w:rtl/>
        </w:rPr>
      </w:pPr>
    </w:p>
    <w:p w14:paraId="281D06D3" w14:textId="77777777" w:rsidR="00000000" w:rsidRDefault="00B90FE9">
      <w:pPr>
        <w:pStyle w:val="a0"/>
        <w:ind w:firstLine="0"/>
        <w:rPr>
          <w:bCs/>
          <w:u w:val="single"/>
        </w:rPr>
      </w:pPr>
      <w:bookmarkStart w:id="888" w:name="ESQ17631"/>
      <w:bookmarkEnd w:id="888"/>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C9BA630" w14:textId="77777777" w:rsidR="00000000" w:rsidRDefault="00B90FE9">
      <w:pPr>
        <w:pStyle w:val="a0"/>
        <w:ind w:firstLine="720"/>
      </w:pPr>
      <w:r>
        <w:rPr>
          <w:rtl/>
        </w:rPr>
        <w:t>ביום ח' בכסל</w:t>
      </w:r>
      <w:r>
        <w:rPr>
          <w:rFonts w:hint="cs"/>
          <w:rtl/>
        </w:rPr>
        <w:t>י</w:t>
      </w:r>
      <w:r>
        <w:rPr>
          <w:rtl/>
        </w:rPr>
        <w:t>ו התשס"ד (3 בדצמבר 2003):</w:t>
      </w:r>
    </w:p>
    <w:p w14:paraId="7A4381F6" w14:textId="77777777" w:rsidR="00000000" w:rsidRDefault="00B90FE9">
      <w:pPr>
        <w:pStyle w:val="a0"/>
        <w:rPr>
          <w:rFonts w:hint="cs"/>
          <w:rtl/>
        </w:rPr>
      </w:pPr>
    </w:p>
    <w:p w14:paraId="0ADDA465" w14:textId="77777777" w:rsidR="00000000" w:rsidRDefault="00B90FE9">
      <w:pPr>
        <w:pStyle w:val="a0"/>
        <w:rPr>
          <w:rFonts w:hint="cs"/>
        </w:rPr>
      </w:pPr>
    </w:p>
    <w:p w14:paraId="73F86B10" w14:textId="77777777" w:rsidR="00000000" w:rsidRDefault="00B90FE9">
      <w:pPr>
        <w:pStyle w:val="a0"/>
        <w:ind w:firstLine="720"/>
        <w:rPr>
          <w:rtl/>
        </w:rPr>
      </w:pPr>
      <w:r>
        <w:rPr>
          <w:rFonts w:hint="cs"/>
          <w:rtl/>
        </w:rPr>
        <w:t>ב"</w:t>
      </w:r>
      <w:r>
        <w:rPr>
          <w:rtl/>
        </w:rPr>
        <w:t>הצופה</w:t>
      </w:r>
      <w:r>
        <w:rPr>
          <w:rFonts w:hint="cs"/>
          <w:rtl/>
        </w:rPr>
        <w:t>" מיום 21 בנובמבר 2003 פורסם,</w:t>
      </w:r>
      <w:r>
        <w:rPr>
          <w:rtl/>
        </w:rPr>
        <w:t xml:space="preserve"> כי בהחלטת ממשלה בעניין חילופי שבויים נאמר במפורש </w:t>
      </w:r>
      <w:r>
        <w:rPr>
          <w:rFonts w:hint="cs"/>
          <w:rtl/>
        </w:rPr>
        <w:t>ש</w:t>
      </w:r>
      <w:r>
        <w:rPr>
          <w:rtl/>
        </w:rPr>
        <w:t>"לא ישוחררו אסירים ע</w:t>
      </w:r>
      <w:r>
        <w:rPr>
          <w:rtl/>
        </w:rPr>
        <w:t xml:space="preserve">ם דם על הידיים שפגעו בישראלים בתוך </w:t>
      </w:r>
      <w:r>
        <w:rPr>
          <w:rFonts w:hint="cs"/>
          <w:rtl/>
        </w:rPr>
        <w:t>'</w:t>
      </w:r>
      <w:r>
        <w:rPr>
          <w:rtl/>
        </w:rPr>
        <w:t>הקו הירוק</w:t>
      </w:r>
      <w:r>
        <w:rPr>
          <w:rFonts w:hint="cs"/>
          <w:rtl/>
        </w:rPr>
        <w:t>'</w:t>
      </w:r>
      <w:r>
        <w:rPr>
          <w:rtl/>
        </w:rPr>
        <w:t>".</w:t>
      </w:r>
    </w:p>
    <w:p w14:paraId="1C3043BE" w14:textId="77777777" w:rsidR="00000000" w:rsidRDefault="00B90FE9">
      <w:pPr>
        <w:pStyle w:val="a0"/>
        <w:ind w:firstLine="720"/>
      </w:pPr>
    </w:p>
    <w:p w14:paraId="02A39E7A" w14:textId="77777777" w:rsidR="00000000" w:rsidRDefault="00B90FE9">
      <w:pPr>
        <w:pStyle w:val="a0"/>
        <w:ind w:firstLine="720"/>
      </w:pPr>
      <w:r>
        <w:rPr>
          <w:rFonts w:hint="cs"/>
          <w:rtl/>
        </w:rPr>
        <w:t>רצוני לשאול</w:t>
      </w:r>
      <w:r>
        <w:rPr>
          <w:rtl/>
        </w:rPr>
        <w:t>:</w:t>
      </w:r>
    </w:p>
    <w:p w14:paraId="5A03689D" w14:textId="77777777" w:rsidR="00000000" w:rsidRDefault="00B90FE9">
      <w:pPr>
        <w:pStyle w:val="a0"/>
        <w:ind w:firstLine="720"/>
      </w:pPr>
    </w:p>
    <w:p w14:paraId="4FD13504" w14:textId="77777777" w:rsidR="00000000" w:rsidRDefault="00B90FE9">
      <w:pPr>
        <w:pStyle w:val="a0"/>
        <w:ind w:firstLine="720"/>
        <w:rPr>
          <w:rtl/>
        </w:rPr>
      </w:pPr>
      <w:r>
        <w:rPr>
          <w:rFonts w:hint="cs"/>
          <w:rtl/>
        </w:rPr>
        <w:t xml:space="preserve">1. </w:t>
      </w:r>
      <w:r>
        <w:rPr>
          <w:rtl/>
        </w:rPr>
        <w:t xml:space="preserve">האם זה נוסח ההחלטה? </w:t>
      </w:r>
    </w:p>
    <w:p w14:paraId="27EBAD1A" w14:textId="77777777" w:rsidR="00000000" w:rsidRDefault="00B90FE9">
      <w:pPr>
        <w:pStyle w:val="a0"/>
        <w:ind w:firstLine="720"/>
        <w:rPr>
          <w:rtl/>
        </w:rPr>
      </w:pPr>
    </w:p>
    <w:p w14:paraId="175C7F56" w14:textId="77777777" w:rsidR="00000000" w:rsidRDefault="00B90FE9">
      <w:pPr>
        <w:pStyle w:val="a0"/>
        <w:ind w:firstLine="720"/>
        <w:rPr>
          <w:rFonts w:hint="cs"/>
          <w:rtl/>
        </w:rPr>
      </w:pPr>
      <w:r>
        <w:rPr>
          <w:rFonts w:hint="cs"/>
          <w:rtl/>
        </w:rPr>
        <w:t xml:space="preserve">2. אם כן </w:t>
      </w:r>
      <w:r>
        <w:rPr>
          <w:rtl/>
        </w:rPr>
        <w:t>–</w:t>
      </w:r>
      <w:r>
        <w:rPr>
          <w:rFonts w:hint="cs"/>
          <w:rtl/>
        </w:rPr>
        <w:t xml:space="preserve"> מדוע קיים הבדל בין מקומות ביצוע מעשי רצח? </w:t>
      </w:r>
    </w:p>
    <w:p w14:paraId="528DC542" w14:textId="77777777" w:rsidR="00000000" w:rsidRDefault="00B90FE9">
      <w:pPr>
        <w:pStyle w:val="a"/>
      </w:pPr>
      <w:r>
        <w:rPr>
          <w:rtl/>
        </w:rPr>
        <w:br/>
      </w:r>
      <w:bookmarkStart w:id="889" w:name="_Toc75077353"/>
      <w:r>
        <w:rPr>
          <w:rtl/>
        </w:rPr>
        <w:t>השר גדעון עזרא:</w:t>
      </w:r>
      <w:bookmarkEnd w:id="889"/>
    </w:p>
    <w:p w14:paraId="23D5459A" w14:textId="77777777" w:rsidR="00000000" w:rsidRDefault="00B90FE9">
      <w:pPr>
        <w:pStyle w:val="a0"/>
        <w:rPr>
          <w:rFonts w:hint="cs"/>
          <w:b/>
          <w:bCs/>
          <w:u w:val="single"/>
          <w:rtl/>
        </w:rPr>
      </w:pPr>
    </w:p>
    <w:p w14:paraId="47DBE981" w14:textId="77777777" w:rsidR="00000000" w:rsidRDefault="00B90FE9">
      <w:pPr>
        <w:pStyle w:val="a0"/>
        <w:rPr>
          <w:rFonts w:hint="cs"/>
          <w:rtl/>
        </w:rPr>
      </w:pPr>
      <w:r>
        <w:rPr>
          <w:rFonts w:hint="cs"/>
          <w:rtl/>
        </w:rPr>
        <w:t xml:space="preserve">חבר הכנסת אריה אלדד, מעיון בנוסח ההחלטה והקריטריונים שהציג שירות הביטחון הכללי בפני ראש הממשלה </w:t>
      </w:r>
      <w:r>
        <w:rPr>
          <w:rFonts w:hint="cs"/>
          <w:rtl/>
        </w:rPr>
        <w:t>עולה, כי זה איננו נוסח ההחלטה, אדוני. קרי - ההחלטה איננה כפי שאתה כותב.</w:t>
      </w:r>
    </w:p>
    <w:p w14:paraId="5A99DB6B" w14:textId="77777777" w:rsidR="00000000" w:rsidRDefault="00B90FE9">
      <w:pPr>
        <w:pStyle w:val="af0"/>
        <w:rPr>
          <w:rtl/>
        </w:rPr>
      </w:pPr>
      <w:r>
        <w:rPr>
          <w:rtl/>
        </w:rPr>
        <w:br/>
      </w:r>
      <w:bookmarkStart w:id="890" w:name="FS000001055T14_01_2004_21_31_07"/>
      <w:bookmarkEnd w:id="890"/>
      <w:r>
        <w:rPr>
          <w:rtl/>
        </w:rPr>
        <w:t>אריה אלדד (האיחוד הלאומי - ישראל ביתנו):</w:t>
      </w:r>
    </w:p>
    <w:p w14:paraId="5B8384BE" w14:textId="77777777" w:rsidR="00000000" w:rsidRDefault="00B90FE9">
      <w:pPr>
        <w:pStyle w:val="a0"/>
        <w:rPr>
          <w:rFonts w:hint="cs"/>
          <w:rtl/>
        </w:rPr>
      </w:pPr>
    </w:p>
    <w:p w14:paraId="5F8843F0" w14:textId="77777777" w:rsidR="00000000" w:rsidRDefault="00B90FE9">
      <w:pPr>
        <w:pStyle w:val="a0"/>
        <w:rPr>
          <w:rFonts w:hint="cs"/>
          <w:rtl/>
        </w:rPr>
      </w:pPr>
      <w:r>
        <w:rPr>
          <w:rFonts w:hint="cs"/>
          <w:rtl/>
        </w:rPr>
        <w:t>תודה. על-פי מה שפורסם, נתקעה העסקה עם ה"חיזבאללה" בגלל הדרישה לשחרר את קונטאר - מי שרצח את בני משפחת הרן בנהרייה. האם תוכל להבטיח כאן שלא ישו</w:t>
      </w:r>
      <w:r>
        <w:rPr>
          <w:rFonts w:hint="cs"/>
          <w:rtl/>
        </w:rPr>
        <w:t>חררו רוצחים - מי שפגע באנשים - אנשים עם דם על הידיים בעסקת טננבאום וגופות החיילים, כאשר תתבצע?</w:t>
      </w:r>
    </w:p>
    <w:p w14:paraId="09A34301" w14:textId="77777777" w:rsidR="00000000" w:rsidRDefault="00B90FE9">
      <w:pPr>
        <w:pStyle w:val="-"/>
        <w:rPr>
          <w:rtl/>
        </w:rPr>
      </w:pPr>
      <w:r>
        <w:rPr>
          <w:rtl/>
        </w:rPr>
        <w:br/>
      </w:r>
      <w:bookmarkStart w:id="891" w:name="FS000000474T14_01_2004_21_32_42"/>
      <w:bookmarkEnd w:id="891"/>
      <w:r>
        <w:rPr>
          <w:rtl/>
        </w:rPr>
        <w:t>השר גדעון עזרא:</w:t>
      </w:r>
    </w:p>
    <w:p w14:paraId="574E37A8" w14:textId="77777777" w:rsidR="00000000" w:rsidRDefault="00B90FE9">
      <w:pPr>
        <w:pStyle w:val="a0"/>
        <w:rPr>
          <w:rtl/>
        </w:rPr>
      </w:pPr>
    </w:p>
    <w:p w14:paraId="6EBA0E02" w14:textId="77777777" w:rsidR="00000000" w:rsidRDefault="00B90FE9">
      <w:pPr>
        <w:pStyle w:val="a0"/>
        <w:rPr>
          <w:rFonts w:hint="cs"/>
          <w:rtl/>
        </w:rPr>
      </w:pPr>
      <w:r>
        <w:rPr>
          <w:rFonts w:hint="cs"/>
          <w:rtl/>
        </w:rPr>
        <w:t>אני יכול להגיד לך שזו רוח החלטת הממשלה.</w:t>
      </w:r>
    </w:p>
    <w:p w14:paraId="72B844BB" w14:textId="77777777" w:rsidR="00000000" w:rsidRDefault="00B90FE9">
      <w:pPr>
        <w:pStyle w:val="af0"/>
        <w:rPr>
          <w:rtl/>
        </w:rPr>
      </w:pPr>
      <w:r>
        <w:rPr>
          <w:rtl/>
        </w:rPr>
        <w:br/>
      </w:r>
      <w:bookmarkStart w:id="892" w:name="FS000001055T14_01_2004_21_32_55"/>
      <w:bookmarkEnd w:id="892"/>
      <w:r>
        <w:rPr>
          <w:rtl/>
        </w:rPr>
        <w:t>אריה אלדד (האיחוד הלאומי - ישראל ביתנו):</w:t>
      </w:r>
    </w:p>
    <w:p w14:paraId="2231AA41" w14:textId="77777777" w:rsidR="00000000" w:rsidRDefault="00B90FE9">
      <w:pPr>
        <w:pStyle w:val="a0"/>
        <w:rPr>
          <w:rtl/>
        </w:rPr>
      </w:pPr>
    </w:p>
    <w:p w14:paraId="665D3DE0" w14:textId="77777777" w:rsidR="00000000" w:rsidRDefault="00B90FE9">
      <w:pPr>
        <w:pStyle w:val="a0"/>
        <w:rPr>
          <w:rFonts w:hint="cs"/>
          <w:rtl/>
        </w:rPr>
      </w:pPr>
      <w:r>
        <w:rPr>
          <w:rFonts w:hint="cs"/>
          <w:rtl/>
        </w:rPr>
        <w:t>שלא ישוחררו אנשים עם דם על הידיים.</w:t>
      </w:r>
    </w:p>
    <w:p w14:paraId="221BB868" w14:textId="77777777" w:rsidR="00000000" w:rsidRDefault="00B90FE9">
      <w:pPr>
        <w:pStyle w:val="-"/>
        <w:rPr>
          <w:rtl/>
        </w:rPr>
      </w:pPr>
      <w:r>
        <w:rPr>
          <w:rtl/>
        </w:rPr>
        <w:br/>
      </w:r>
      <w:bookmarkStart w:id="893" w:name="FS000000474T14_01_2004_21_33_21"/>
      <w:bookmarkEnd w:id="893"/>
      <w:r>
        <w:rPr>
          <w:rtl/>
        </w:rPr>
        <w:t>השר גדעון עזרא:</w:t>
      </w:r>
    </w:p>
    <w:p w14:paraId="1C7E3531" w14:textId="77777777" w:rsidR="00000000" w:rsidRDefault="00B90FE9">
      <w:pPr>
        <w:pStyle w:val="a0"/>
        <w:rPr>
          <w:rtl/>
        </w:rPr>
      </w:pPr>
    </w:p>
    <w:p w14:paraId="30CB5040" w14:textId="77777777" w:rsidR="00000000" w:rsidRDefault="00B90FE9">
      <w:pPr>
        <w:pStyle w:val="a0"/>
        <w:rPr>
          <w:rFonts w:hint="cs"/>
          <w:rtl/>
        </w:rPr>
      </w:pPr>
      <w:r>
        <w:rPr>
          <w:rFonts w:hint="cs"/>
          <w:rtl/>
        </w:rPr>
        <w:t>שלא ישו</w:t>
      </w:r>
      <w:r>
        <w:rPr>
          <w:rFonts w:hint="cs"/>
          <w:rtl/>
        </w:rPr>
        <w:t xml:space="preserve">חררו אנשים עם דם על הידיים. כן. </w:t>
      </w:r>
    </w:p>
    <w:p w14:paraId="02D26A9D" w14:textId="77777777" w:rsidR="00000000" w:rsidRDefault="00B90FE9">
      <w:pPr>
        <w:pStyle w:val="af0"/>
        <w:rPr>
          <w:rtl/>
        </w:rPr>
      </w:pPr>
      <w:r>
        <w:rPr>
          <w:rtl/>
        </w:rPr>
        <w:br/>
      </w:r>
      <w:bookmarkStart w:id="894" w:name="FS000001055T14_01_2004_21_33_40"/>
      <w:bookmarkEnd w:id="894"/>
      <w:r>
        <w:rPr>
          <w:rtl/>
        </w:rPr>
        <w:t>אריה אלדד (האיחוד הלאומי - ישראל ביתנו):</w:t>
      </w:r>
    </w:p>
    <w:p w14:paraId="5D50C7D3" w14:textId="77777777" w:rsidR="00000000" w:rsidRDefault="00B90FE9">
      <w:pPr>
        <w:pStyle w:val="a0"/>
        <w:rPr>
          <w:rtl/>
        </w:rPr>
      </w:pPr>
    </w:p>
    <w:p w14:paraId="7F0ECBBB" w14:textId="77777777" w:rsidR="00000000" w:rsidRDefault="00B90FE9">
      <w:pPr>
        <w:pStyle w:val="a0"/>
        <w:rPr>
          <w:rFonts w:hint="cs"/>
          <w:rtl/>
        </w:rPr>
      </w:pPr>
      <w:r>
        <w:rPr>
          <w:rFonts w:hint="cs"/>
          <w:rtl/>
        </w:rPr>
        <w:t>תודה רבה.</w:t>
      </w:r>
    </w:p>
    <w:p w14:paraId="75AAD338" w14:textId="77777777" w:rsidR="00000000" w:rsidRDefault="00B90FE9">
      <w:pPr>
        <w:pStyle w:val="af1"/>
        <w:rPr>
          <w:rtl/>
        </w:rPr>
      </w:pPr>
      <w:r>
        <w:rPr>
          <w:rtl/>
        </w:rPr>
        <w:br/>
        <w:t>היו"ר אתי לבני:</w:t>
      </w:r>
    </w:p>
    <w:p w14:paraId="35760926" w14:textId="77777777" w:rsidR="00000000" w:rsidRDefault="00B90FE9">
      <w:pPr>
        <w:pStyle w:val="a0"/>
        <w:rPr>
          <w:rtl/>
        </w:rPr>
      </w:pPr>
    </w:p>
    <w:p w14:paraId="0C49CFC0" w14:textId="77777777" w:rsidR="00000000" w:rsidRDefault="00B90FE9">
      <w:pPr>
        <w:pStyle w:val="a0"/>
        <w:rPr>
          <w:rFonts w:hint="cs"/>
          <w:rtl/>
        </w:rPr>
      </w:pPr>
      <w:r>
        <w:rPr>
          <w:rFonts w:hint="cs"/>
          <w:rtl/>
        </w:rPr>
        <w:t>תודה רבה. אחרון השואלים - לפני אחרון - חבר הכנסת נסים זאב. שאילתא מס' 834: העלאת עצמותיו של אלי כהן הי"ד.</w:t>
      </w:r>
    </w:p>
    <w:p w14:paraId="06B39D2B" w14:textId="77777777" w:rsidR="00000000" w:rsidRDefault="00B90FE9">
      <w:pPr>
        <w:pStyle w:val="a0"/>
        <w:rPr>
          <w:rFonts w:hint="cs"/>
          <w:rtl/>
        </w:rPr>
      </w:pPr>
    </w:p>
    <w:p w14:paraId="33A138BD" w14:textId="77777777" w:rsidR="00000000" w:rsidRDefault="00B90FE9">
      <w:pPr>
        <w:pStyle w:val="a1"/>
        <w:jc w:val="center"/>
        <w:rPr>
          <w:rtl/>
        </w:rPr>
      </w:pPr>
      <w:bookmarkStart w:id="895" w:name="CQ18192FI0018192T15_01_2004_08_55_10"/>
      <w:bookmarkStart w:id="896" w:name="_Toc75077354"/>
      <w:bookmarkEnd w:id="895"/>
      <w:r>
        <w:rPr>
          <w:rtl/>
        </w:rPr>
        <w:t>834. העלאת עצמותיו של אלי כהן הי"ד</w:t>
      </w:r>
      <w:bookmarkEnd w:id="896"/>
    </w:p>
    <w:p w14:paraId="4B0A7464" w14:textId="77777777" w:rsidR="00000000" w:rsidRDefault="00B90FE9">
      <w:pPr>
        <w:pStyle w:val="a0"/>
        <w:rPr>
          <w:rFonts w:hint="cs"/>
          <w:rtl/>
        </w:rPr>
      </w:pPr>
    </w:p>
    <w:p w14:paraId="6B1FEFF9" w14:textId="77777777" w:rsidR="00000000" w:rsidRDefault="00B90FE9">
      <w:pPr>
        <w:pStyle w:val="a0"/>
        <w:ind w:firstLine="0"/>
        <w:rPr>
          <w:bCs/>
          <w:u w:val="single"/>
        </w:rPr>
      </w:pPr>
      <w:bookmarkStart w:id="897" w:name="ESQ18192"/>
      <w:bookmarkEnd w:id="897"/>
      <w:r>
        <w:rPr>
          <w:bCs/>
          <w:u w:val="single"/>
          <w:rtl/>
        </w:rPr>
        <w:t>חבר</w:t>
      </w:r>
      <w:r>
        <w:rPr>
          <w:rFonts w:hint="cs"/>
          <w:bCs/>
          <w:u w:val="single"/>
          <w:rtl/>
        </w:rPr>
        <w:t xml:space="preserve"> הכנסת</w:t>
      </w:r>
      <w:r>
        <w:rPr>
          <w:rFonts w:hint="cs"/>
          <w:bCs/>
          <w:u w:val="single"/>
          <w:rtl/>
        </w:rPr>
        <w:t xml:space="preserve"> </w:t>
      </w:r>
      <w:r>
        <w:rPr>
          <w:bCs/>
          <w:u w:val="single"/>
          <w:rtl/>
        </w:rPr>
        <w:t>נסים זאב</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34626E2" w14:textId="77777777" w:rsidR="00000000" w:rsidRDefault="00B90FE9">
      <w:pPr>
        <w:pStyle w:val="a0"/>
        <w:ind w:firstLine="720"/>
      </w:pPr>
      <w:r>
        <w:rPr>
          <w:rtl/>
        </w:rPr>
        <w:t>ביום ט"ו בכסל</w:t>
      </w:r>
      <w:r>
        <w:rPr>
          <w:rFonts w:hint="cs"/>
          <w:rtl/>
        </w:rPr>
        <w:t>י</w:t>
      </w:r>
      <w:r>
        <w:rPr>
          <w:rtl/>
        </w:rPr>
        <w:t>ו התשס"ד (10 בדצמבר 2003):</w:t>
      </w:r>
    </w:p>
    <w:p w14:paraId="754E76A7" w14:textId="77777777" w:rsidR="00000000" w:rsidRDefault="00B90FE9">
      <w:pPr>
        <w:pStyle w:val="a0"/>
      </w:pPr>
    </w:p>
    <w:p w14:paraId="5E2ADA9B" w14:textId="77777777" w:rsidR="00000000" w:rsidRDefault="00B90FE9">
      <w:pPr>
        <w:pStyle w:val="a0"/>
      </w:pPr>
    </w:p>
    <w:p w14:paraId="2D11428D" w14:textId="77777777" w:rsidR="00000000" w:rsidRDefault="00B90FE9">
      <w:pPr>
        <w:pStyle w:val="a0"/>
      </w:pPr>
      <w:r>
        <w:rPr>
          <w:rFonts w:hint="cs"/>
          <w:rtl/>
        </w:rPr>
        <w:t>רצוני לשאול</w:t>
      </w:r>
      <w:r>
        <w:rPr>
          <w:rtl/>
        </w:rPr>
        <w:t>:</w:t>
      </w:r>
    </w:p>
    <w:p w14:paraId="0A32F7B0" w14:textId="77777777" w:rsidR="00000000" w:rsidRDefault="00B90FE9">
      <w:pPr>
        <w:pStyle w:val="a0"/>
      </w:pPr>
    </w:p>
    <w:p w14:paraId="6054D3F5" w14:textId="77777777" w:rsidR="00000000" w:rsidRDefault="00B90FE9">
      <w:pPr>
        <w:pStyle w:val="a0"/>
        <w:rPr>
          <w:rFonts w:hint="cs"/>
          <w:rtl/>
        </w:rPr>
      </w:pPr>
      <w:r>
        <w:rPr>
          <w:rFonts w:hint="cs"/>
          <w:rtl/>
        </w:rPr>
        <w:t>האם</w:t>
      </w:r>
      <w:r>
        <w:rPr>
          <w:rtl/>
        </w:rPr>
        <w:t xml:space="preserve"> עושה הממשלה להעלאת עצמותיו של אלי כהן הי"ד למנוחת עולמים בישראל</w:t>
      </w:r>
      <w:r>
        <w:rPr>
          <w:rFonts w:hint="cs"/>
          <w:rtl/>
        </w:rPr>
        <w:t xml:space="preserve">, ואם כן </w:t>
      </w:r>
      <w:r>
        <w:rPr>
          <w:rtl/>
        </w:rPr>
        <w:t>–</w:t>
      </w:r>
      <w:r>
        <w:rPr>
          <w:rFonts w:hint="cs"/>
          <w:rtl/>
        </w:rPr>
        <w:t xml:space="preserve"> מה?</w:t>
      </w:r>
    </w:p>
    <w:p w14:paraId="3154409C" w14:textId="77777777" w:rsidR="00000000" w:rsidRDefault="00B90FE9">
      <w:pPr>
        <w:pStyle w:val="a0"/>
        <w:rPr>
          <w:rtl/>
        </w:rPr>
      </w:pPr>
    </w:p>
    <w:p w14:paraId="083F7C03" w14:textId="77777777" w:rsidR="00000000" w:rsidRDefault="00B90FE9">
      <w:pPr>
        <w:pStyle w:val="-"/>
        <w:rPr>
          <w:rtl/>
        </w:rPr>
      </w:pPr>
      <w:bookmarkStart w:id="898" w:name="FS000000474T14_01_2004_21_35_16"/>
      <w:bookmarkEnd w:id="898"/>
      <w:r>
        <w:rPr>
          <w:rtl/>
        </w:rPr>
        <w:t>השר גדעון עזרא:</w:t>
      </w:r>
    </w:p>
    <w:p w14:paraId="068542AE" w14:textId="77777777" w:rsidR="00000000" w:rsidRDefault="00B90FE9">
      <w:pPr>
        <w:pStyle w:val="a0"/>
        <w:rPr>
          <w:rtl/>
        </w:rPr>
      </w:pPr>
    </w:p>
    <w:p w14:paraId="415BBA8B" w14:textId="77777777" w:rsidR="00000000" w:rsidRDefault="00B90FE9">
      <w:pPr>
        <w:pStyle w:val="a0"/>
        <w:rPr>
          <w:rFonts w:hint="cs"/>
          <w:rtl/>
        </w:rPr>
      </w:pPr>
      <w:r>
        <w:rPr>
          <w:rFonts w:hint="cs"/>
          <w:rtl/>
        </w:rPr>
        <w:t>חבר הכנסת נסים זאב, אשר להעלאת עצמותיו של אלי כהן הי"ד - ב-18 במאי 1965</w:t>
      </w:r>
      <w:r>
        <w:rPr>
          <w:rFonts w:hint="cs"/>
          <w:rtl/>
        </w:rPr>
        <w:t xml:space="preserve"> נתלה אלי כהן ז"ל בדמשק בשל ריגול לטובת ישראל. מקום קבורתו המדויק איננו ידוע וגופתו לא הובאה לקבורה יהודית, אולם משערים כי עצמותיו נמצאות אי-שם בדמשק.</w:t>
      </w:r>
    </w:p>
    <w:p w14:paraId="77103C36" w14:textId="77777777" w:rsidR="00000000" w:rsidRDefault="00B90FE9">
      <w:pPr>
        <w:pStyle w:val="a0"/>
        <w:rPr>
          <w:rFonts w:hint="cs"/>
          <w:rtl/>
        </w:rPr>
      </w:pPr>
    </w:p>
    <w:p w14:paraId="44E2DC07" w14:textId="77777777" w:rsidR="00000000" w:rsidRDefault="00B90FE9">
      <w:pPr>
        <w:pStyle w:val="a0"/>
        <w:rPr>
          <w:rFonts w:hint="cs"/>
          <w:rtl/>
        </w:rPr>
      </w:pPr>
      <w:r>
        <w:rPr>
          <w:rFonts w:hint="cs"/>
          <w:rtl/>
        </w:rPr>
        <w:t>ב-5 בנובמבר 2003 נפגש ראש הממשלה שרון עם נדיה כהן, אלמנתו של אלי כהן, על רקע בקשתה לכרוך את העלאת עצמותי</w:t>
      </w:r>
      <w:r>
        <w:rPr>
          <w:rFonts w:hint="cs"/>
          <w:rtl/>
        </w:rPr>
        <w:t>ו בעסקת השבויים והנעדרים. ראש הממשלה הבהיר לה, כי למרות רצונו העז לעשות כן, הדבר אינו אפשרי בשלב זה.</w:t>
      </w:r>
    </w:p>
    <w:p w14:paraId="4E1FCE7C" w14:textId="77777777" w:rsidR="00000000" w:rsidRDefault="00B90FE9">
      <w:pPr>
        <w:pStyle w:val="a0"/>
        <w:rPr>
          <w:rFonts w:hint="cs"/>
          <w:rtl/>
        </w:rPr>
      </w:pPr>
    </w:p>
    <w:p w14:paraId="35415200" w14:textId="77777777" w:rsidR="00000000" w:rsidRDefault="00B90FE9">
      <w:pPr>
        <w:pStyle w:val="a0"/>
        <w:rPr>
          <w:rFonts w:hint="cs"/>
          <w:rtl/>
        </w:rPr>
      </w:pPr>
      <w:r>
        <w:rPr>
          <w:rFonts w:hint="cs"/>
          <w:rtl/>
        </w:rPr>
        <w:t>אני מאוד מקווה שהנשיא אסד מסוגל לעשות יותר ממה שהוא עשה עד עכשיו, פרט לדיבורים, ואומנם המחווה הזאת לישראל - שאינה פוגעת בביטחון סוריה - תקוים במהרה בימינו</w:t>
      </w:r>
      <w:r>
        <w:rPr>
          <w:rFonts w:hint="cs"/>
          <w:rtl/>
        </w:rPr>
        <w:t xml:space="preserve">. </w:t>
      </w:r>
    </w:p>
    <w:p w14:paraId="25F39382" w14:textId="77777777" w:rsidR="00000000" w:rsidRDefault="00B90FE9">
      <w:pPr>
        <w:pStyle w:val="af1"/>
        <w:rPr>
          <w:rtl/>
        </w:rPr>
      </w:pPr>
      <w:r>
        <w:rPr>
          <w:rtl/>
        </w:rPr>
        <w:br/>
        <w:t>היו"ר אתי לבני:</w:t>
      </w:r>
    </w:p>
    <w:p w14:paraId="0C6E9CF9" w14:textId="77777777" w:rsidR="00000000" w:rsidRDefault="00B90FE9">
      <w:pPr>
        <w:pStyle w:val="a0"/>
        <w:rPr>
          <w:rtl/>
        </w:rPr>
      </w:pPr>
    </w:p>
    <w:p w14:paraId="0A88BF85" w14:textId="77777777" w:rsidR="00000000" w:rsidRDefault="00B90FE9">
      <w:pPr>
        <w:pStyle w:val="a0"/>
        <w:rPr>
          <w:rFonts w:hint="cs"/>
          <w:rtl/>
        </w:rPr>
      </w:pPr>
      <w:r>
        <w:rPr>
          <w:rFonts w:hint="cs"/>
          <w:rtl/>
        </w:rPr>
        <w:t xml:space="preserve">תודה. שאלה נוספת. </w:t>
      </w:r>
    </w:p>
    <w:p w14:paraId="3B281A99" w14:textId="77777777" w:rsidR="00000000" w:rsidRDefault="00B90FE9">
      <w:pPr>
        <w:pStyle w:val="af0"/>
        <w:rPr>
          <w:rtl/>
        </w:rPr>
      </w:pPr>
    </w:p>
    <w:p w14:paraId="0C912BCA" w14:textId="77777777" w:rsidR="00000000" w:rsidRDefault="00B90FE9">
      <w:pPr>
        <w:pStyle w:val="af0"/>
        <w:rPr>
          <w:rtl/>
        </w:rPr>
      </w:pPr>
      <w:r>
        <w:rPr>
          <w:rtl/>
        </w:rPr>
        <w:br/>
      </w:r>
      <w:bookmarkStart w:id="899" w:name="FS000000490T14_01_2004_21_40_13"/>
      <w:bookmarkEnd w:id="899"/>
      <w:r>
        <w:rPr>
          <w:rtl/>
        </w:rPr>
        <w:t>נסים זאב (ש"ס):</w:t>
      </w:r>
    </w:p>
    <w:p w14:paraId="38498D72" w14:textId="77777777" w:rsidR="00000000" w:rsidRDefault="00B90FE9">
      <w:pPr>
        <w:pStyle w:val="a0"/>
        <w:rPr>
          <w:rtl/>
        </w:rPr>
      </w:pPr>
    </w:p>
    <w:p w14:paraId="78C41691" w14:textId="77777777" w:rsidR="00000000" w:rsidRDefault="00B90FE9">
      <w:pPr>
        <w:pStyle w:val="a0"/>
        <w:rPr>
          <w:rFonts w:hint="cs"/>
          <w:rtl/>
        </w:rPr>
      </w:pPr>
      <w:r>
        <w:rPr>
          <w:rFonts w:hint="cs"/>
          <w:rtl/>
        </w:rPr>
        <w:t>אני מבין שמאמצע 2003 עד לרגע זה לא היו שום משא-ומתן או מגעים כדי לראות אם יש  אפשרות להביא את עצמותיו. השאלה היא אם היתה נכונות כלשהי - ועל בסיס זה אולי היה איזה משא-ומתן כדי להבטיח, או כדי לקוות ש</w:t>
      </w:r>
      <w:r>
        <w:rPr>
          <w:rFonts w:hint="cs"/>
          <w:rtl/>
        </w:rPr>
        <w:t>עצמותיו יובאו ארצה.</w:t>
      </w:r>
    </w:p>
    <w:p w14:paraId="15A2B5CF" w14:textId="77777777" w:rsidR="00000000" w:rsidRDefault="00B90FE9">
      <w:pPr>
        <w:pStyle w:val="af1"/>
        <w:rPr>
          <w:rtl/>
        </w:rPr>
      </w:pPr>
      <w:r>
        <w:rPr>
          <w:rtl/>
        </w:rPr>
        <w:br/>
        <w:t>היו"ר אתי לבני:</w:t>
      </w:r>
    </w:p>
    <w:p w14:paraId="1E2586DD" w14:textId="77777777" w:rsidR="00000000" w:rsidRDefault="00B90FE9">
      <w:pPr>
        <w:pStyle w:val="a0"/>
        <w:rPr>
          <w:rtl/>
        </w:rPr>
      </w:pPr>
    </w:p>
    <w:p w14:paraId="20B39CC3" w14:textId="77777777" w:rsidR="00000000" w:rsidRDefault="00B90FE9">
      <w:pPr>
        <w:pStyle w:val="a0"/>
        <w:rPr>
          <w:rFonts w:hint="cs"/>
          <w:rtl/>
        </w:rPr>
      </w:pPr>
      <w:r>
        <w:rPr>
          <w:rFonts w:hint="cs"/>
          <w:rtl/>
        </w:rPr>
        <w:t>תודה.</w:t>
      </w:r>
    </w:p>
    <w:p w14:paraId="25919B77" w14:textId="77777777" w:rsidR="00000000" w:rsidRDefault="00B90FE9">
      <w:pPr>
        <w:pStyle w:val="-"/>
        <w:rPr>
          <w:rtl/>
        </w:rPr>
      </w:pPr>
      <w:r>
        <w:rPr>
          <w:rtl/>
        </w:rPr>
        <w:br/>
      </w:r>
      <w:bookmarkStart w:id="900" w:name="FS000000490T14_01_2004_21_41_05C"/>
      <w:bookmarkStart w:id="901" w:name="FS000000474T14_01_2004_21_41_11"/>
      <w:bookmarkEnd w:id="900"/>
      <w:bookmarkEnd w:id="901"/>
      <w:r>
        <w:rPr>
          <w:rtl/>
        </w:rPr>
        <w:t>השר גדעון עזרא:</w:t>
      </w:r>
    </w:p>
    <w:p w14:paraId="5E05E7AA" w14:textId="77777777" w:rsidR="00000000" w:rsidRDefault="00B90FE9">
      <w:pPr>
        <w:pStyle w:val="a0"/>
        <w:rPr>
          <w:rFonts w:hint="cs"/>
          <w:rtl/>
        </w:rPr>
      </w:pPr>
    </w:p>
    <w:p w14:paraId="239550E2" w14:textId="77777777" w:rsidR="00000000" w:rsidRDefault="00B90FE9">
      <w:pPr>
        <w:pStyle w:val="a0"/>
        <w:rPr>
          <w:rFonts w:hint="cs"/>
          <w:rtl/>
        </w:rPr>
      </w:pPr>
      <w:r>
        <w:rPr>
          <w:rFonts w:hint="cs"/>
          <w:rtl/>
        </w:rPr>
        <w:t xml:space="preserve">אני יכול להגיד לך, שממשלת ישראל עשתה את הכול בעת החלפת השבויים אחרי מלחמת יום הכיפורים על מנת להביא את עצמותיו של אלי כהן הי"ד לקבר ישראל, והדבר לא צלח. </w:t>
      </w:r>
    </w:p>
    <w:p w14:paraId="324CA5B3" w14:textId="77777777" w:rsidR="00000000" w:rsidRDefault="00B90FE9">
      <w:pPr>
        <w:pStyle w:val="a0"/>
        <w:rPr>
          <w:rFonts w:hint="cs"/>
          <w:rtl/>
        </w:rPr>
      </w:pPr>
    </w:p>
    <w:p w14:paraId="417D9553" w14:textId="77777777" w:rsidR="00000000" w:rsidRDefault="00B90FE9">
      <w:pPr>
        <w:pStyle w:val="a0"/>
        <w:rPr>
          <w:rFonts w:hint="cs"/>
          <w:rtl/>
        </w:rPr>
      </w:pPr>
      <w:r>
        <w:rPr>
          <w:rFonts w:hint="cs"/>
          <w:rtl/>
        </w:rPr>
        <w:t>אינני יודע פרטים לגבי שיחות כאלה ואחרות</w:t>
      </w:r>
      <w:r>
        <w:rPr>
          <w:rFonts w:hint="cs"/>
          <w:rtl/>
        </w:rPr>
        <w:t xml:space="preserve"> - חסויות - שנערכו בנדון. מה שאמרתי לך אמרתי על דעת משרד ראש הממשלה.</w:t>
      </w:r>
    </w:p>
    <w:p w14:paraId="09D66E11" w14:textId="77777777" w:rsidR="00000000" w:rsidRDefault="00B90FE9">
      <w:pPr>
        <w:pStyle w:val="af1"/>
        <w:rPr>
          <w:rtl/>
        </w:rPr>
      </w:pPr>
      <w:r>
        <w:rPr>
          <w:rtl/>
        </w:rPr>
        <w:br/>
        <w:t>היו"ר אתי לבני:</w:t>
      </w:r>
    </w:p>
    <w:p w14:paraId="02493EA6" w14:textId="77777777" w:rsidR="00000000" w:rsidRDefault="00B90FE9">
      <w:pPr>
        <w:pStyle w:val="a0"/>
        <w:rPr>
          <w:rtl/>
        </w:rPr>
      </w:pPr>
    </w:p>
    <w:p w14:paraId="4EF509D2" w14:textId="77777777" w:rsidR="00000000" w:rsidRDefault="00B90FE9">
      <w:pPr>
        <w:pStyle w:val="a0"/>
        <w:rPr>
          <w:rFonts w:hint="cs"/>
          <w:rtl/>
        </w:rPr>
      </w:pPr>
      <w:r>
        <w:rPr>
          <w:rFonts w:hint="cs"/>
          <w:rtl/>
        </w:rPr>
        <w:t xml:space="preserve">תודה רבה. השאילתא האחרונה, של חבר הכנסת יעקב ליצמן, מס' 947; אינו נוכח - לפרוטוקול. </w:t>
      </w:r>
    </w:p>
    <w:p w14:paraId="29869AE1" w14:textId="77777777" w:rsidR="00000000" w:rsidRDefault="00B90FE9">
      <w:pPr>
        <w:pStyle w:val="a1"/>
        <w:jc w:val="center"/>
        <w:rPr>
          <w:rtl/>
        </w:rPr>
      </w:pPr>
      <w:r>
        <w:rPr>
          <w:rtl/>
        </w:rPr>
        <w:br/>
      </w:r>
      <w:bookmarkStart w:id="902" w:name="CQ18331FI0018331T14_01_2004_21_43_35"/>
      <w:bookmarkStart w:id="903" w:name="_Toc75077355"/>
      <w:bookmarkEnd w:id="902"/>
      <w:r>
        <w:rPr>
          <w:rtl/>
        </w:rPr>
        <w:t xml:space="preserve">947. הופעת שר </w:t>
      </w:r>
      <w:r>
        <w:rPr>
          <w:rFonts w:hint="cs"/>
          <w:rtl/>
        </w:rPr>
        <w:t xml:space="preserve">הפנים </w:t>
      </w:r>
      <w:r>
        <w:rPr>
          <w:rtl/>
        </w:rPr>
        <w:t>בפני בג"ץ</w:t>
      </w:r>
      <w:bookmarkEnd w:id="903"/>
    </w:p>
    <w:p w14:paraId="2BF06F33" w14:textId="77777777" w:rsidR="00000000" w:rsidRDefault="00B90FE9">
      <w:pPr>
        <w:pStyle w:val="a0"/>
        <w:rPr>
          <w:rtl/>
        </w:rPr>
      </w:pPr>
    </w:p>
    <w:p w14:paraId="41E6B99D" w14:textId="77777777" w:rsidR="00000000" w:rsidRDefault="00B90FE9">
      <w:pPr>
        <w:pStyle w:val="a0"/>
        <w:ind w:firstLine="0"/>
        <w:rPr>
          <w:bCs/>
          <w:u w:val="single"/>
        </w:rPr>
      </w:pPr>
      <w:bookmarkStart w:id="904" w:name="ESQ18331"/>
      <w:bookmarkEnd w:id="904"/>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B6B9DD1" w14:textId="77777777" w:rsidR="00000000" w:rsidRDefault="00B90FE9">
      <w:pPr>
        <w:pStyle w:val="a0"/>
        <w:ind w:firstLine="720"/>
      </w:pPr>
      <w:r>
        <w:rPr>
          <w:rtl/>
        </w:rPr>
        <w:t>ביום כ"ט בכסל</w:t>
      </w:r>
      <w:r>
        <w:rPr>
          <w:rtl/>
        </w:rPr>
        <w:t>ו התשס"ד (24 בדצמבר 2003):</w:t>
      </w:r>
    </w:p>
    <w:p w14:paraId="7A923656" w14:textId="77777777" w:rsidR="00000000" w:rsidRDefault="00B90FE9">
      <w:pPr>
        <w:pStyle w:val="a0"/>
        <w:rPr>
          <w:rFonts w:hint="cs"/>
          <w:rtl/>
        </w:rPr>
      </w:pPr>
    </w:p>
    <w:p w14:paraId="563B7228" w14:textId="77777777" w:rsidR="00000000" w:rsidRDefault="00B90FE9">
      <w:pPr>
        <w:pStyle w:val="a0"/>
        <w:rPr>
          <w:rFonts w:hint="cs"/>
        </w:rPr>
      </w:pPr>
    </w:p>
    <w:p w14:paraId="41975E8B" w14:textId="77777777" w:rsidR="00000000" w:rsidRDefault="00B90FE9">
      <w:pPr>
        <w:pStyle w:val="a0"/>
        <w:ind w:firstLine="720"/>
      </w:pPr>
      <w:r>
        <w:rPr>
          <w:rtl/>
        </w:rPr>
        <w:t xml:space="preserve">בעיתונות פורסם כי שר הפנים </w:t>
      </w:r>
      <w:r>
        <w:rPr>
          <w:rFonts w:hint="cs"/>
          <w:rtl/>
        </w:rPr>
        <w:t>הציג בפני בג"ץ את עמדתו בנושא גיורים רפורמיים וקונסרבטיביים, למרות התנגדותם של היועץ המשפטי לממשלה ושל מזכיר הממשלה.</w:t>
      </w:r>
      <w:r>
        <w:rPr>
          <w:rtl/>
        </w:rPr>
        <w:t xml:space="preserve"> </w:t>
      </w:r>
    </w:p>
    <w:p w14:paraId="6712D78E" w14:textId="77777777" w:rsidR="00000000" w:rsidRDefault="00B90FE9">
      <w:pPr>
        <w:pStyle w:val="a0"/>
        <w:ind w:firstLine="720"/>
      </w:pPr>
    </w:p>
    <w:p w14:paraId="58E4535A" w14:textId="77777777" w:rsidR="00000000" w:rsidRDefault="00B90FE9">
      <w:pPr>
        <w:pStyle w:val="a0"/>
        <w:ind w:firstLine="720"/>
      </w:pPr>
      <w:r>
        <w:rPr>
          <w:rFonts w:hint="cs"/>
          <w:rtl/>
        </w:rPr>
        <w:t>רצוני לשאול</w:t>
      </w:r>
      <w:r>
        <w:rPr>
          <w:rtl/>
        </w:rPr>
        <w:t>:</w:t>
      </w:r>
    </w:p>
    <w:p w14:paraId="4A5E8BB2" w14:textId="77777777" w:rsidR="00000000" w:rsidRDefault="00B90FE9">
      <w:pPr>
        <w:pStyle w:val="a0"/>
        <w:ind w:firstLine="720"/>
      </w:pPr>
    </w:p>
    <w:p w14:paraId="28220A00" w14:textId="77777777" w:rsidR="00000000" w:rsidRDefault="00B90FE9">
      <w:pPr>
        <w:pStyle w:val="a0"/>
        <w:ind w:firstLine="720"/>
        <w:rPr>
          <w:rFonts w:hint="cs"/>
          <w:rtl/>
        </w:rPr>
      </w:pPr>
      <w:r>
        <w:rPr>
          <w:rFonts w:hint="cs"/>
          <w:rtl/>
        </w:rPr>
        <w:t xml:space="preserve">1. </w:t>
      </w:r>
      <w:r>
        <w:rPr>
          <w:rtl/>
        </w:rPr>
        <w:t xml:space="preserve">האם </w:t>
      </w:r>
      <w:r>
        <w:rPr>
          <w:rFonts w:hint="cs"/>
          <w:rtl/>
        </w:rPr>
        <w:t xml:space="preserve">הידיעות נכונות? </w:t>
      </w:r>
    </w:p>
    <w:p w14:paraId="3CE66FC7" w14:textId="77777777" w:rsidR="00000000" w:rsidRDefault="00B90FE9">
      <w:pPr>
        <w:pStyle w:val="a0"/>
        <w:ind w:firstLine="720"/>
        <w:rPr>
          <w:rtl/>
        </w:rPr>
      </w:pPr>
    </w:p>
    <w:p w14:paraId="6F5AED99" w14:textId="77777777" w:rsidR="00000000" w:rsidRDefault="00B90FE9">
      <w:pPr>
        <w:pStyle w:val="a0"/>
        <w:ind w:firstLine="720"/>
        <w:rPr>
          <w:rFonts w:hint="cs"/>
          <w:rtl/>
        </w:rPr>
      </w:pPr>
      <w:r>
        <w:rPr>
          <w:rFonts w:hint="cs"/>
          <w:rtl/>
        </w:rPr>
        <w:t xml:space="preserve">2. אם כן </w:t>
      </w:r>
      <w:r>
        <w:rPr>
          <w:rtl/>
        </w:rPr>
        <w:t>–</w:t>
      </w:r>
      <w:r>
        <w:rPr>
          <w:rFonts w:hint="cs"/>
          <w:rtl/>
        </w:rPr>
        <w:t xml:space="preserve"> האם תימנע הישנות תופעה כזאת?</w:t>
      </w:r>
    </w:p>
    <w:p w14:paraId="0E59EB4A" w14:textId="77777777" w:rsidR="00000000" w:rsidRDefault="00B90FE9">
      <w:pPr>
        <w:pStyle w:val="a0"/>
        <w:ind w:firstLine="720"/>
        <w:rPr>
          <w:rFonts w:hint="cs"/>
          <w:rtl/>
        </w:rPr>
      </w:pPr>
    </w:p>
    <w:p w14:paraId="2AA42E28" w14:textId="77777777" w:rsidR="00000000" w:rsidRDefault="00B90FE9">
      <w:pPr>
        <w:pStyle w:val="a0"/>
        <w:ind w:firstLine="720"/>
        <w:rPr>
          <w:rFonts w:hint="cs"/>
          <w:rtl/>
        </w:rPr>
      </w:pPr>
      <w:r>
        <w:rPr>
          <w:rFonts w:hint="cs"/>
          <w:rtl/>
        </w:rPr>
        <w:t>3</w:t>
      </w:r>
      <w:r>
        <w:rPr>
          <w:rFonts w:hint="cs"/>
          <w:rtl/>
        </w:rPr>
        <w:t xml:space="preserve">. האם יונחה שר הפנים שלא לעשות זאת שוב? </w:t>
      </w:r>
    </w:p>
    <w:p w14:paraId="778B77D0" w14:textId="77777777" w:rsidR="00000000" w:rsidRDefault="00B90FE9">
      <w:pPr>
        <w:pStyle w:val="a0"/>
        <w:rPr>
          <w:b/>
        </w:rPr>
      </w:pPr>
      <w:r>
        <w:rPr>
          <w:rtl/>
        </w:rPr>
        <w:br/>
      </w:r>
      <w:r>
        <w:rPr>
          <w:rFonts w:hint="eastAsia"/>
          <w:b/>
          <w:bCs/>
          <w:u w:val="single"/>
          <w:rtl/>
        </w:rPr>
        <w:t>תשובת</w:t>
      </w:r>
      <w:r>
        <w:rPr>
          <w:b/>
          <w:bCs/>
          <w:u w:val="single"/>
          <w:rtl/>
        </w:rPr>
        <w:t xml:space="preserve"> השר גדעון עזרא:</w:t>
      </w:r>
    </w:p>
    <w:p w14:paraId="3C806B1C" w14:textId="77777777" w:rsidR="00000000" w:rsidRDefault="00B90FE9">
      <w:pPr>
        <w:pStyle w:val="a0"/>
        <w:ind w:firstLine="0"/>
        <w:rPr>
          <w:rtl/>
        </w:rPr>
      </w:pPr>
      <w:r>
        <w:rPr>
          <w:rtl/>
        </w:rPr>
        <w:t>(לא נקראה, נמסרה לפרוטוקול)</w:t>
      </w:r>
    </w:p>
    <w:p w14:paraId="2599F773" w14:textId="77777777" w:rsidR="00000000" w:rsidRDefault="00B90FE9">
      <w:pPr>
        <w:pStyle w:val="a0"/>
        <w:rPr>
          <w:rFonts w:hint="cs"/>
          <w:b/>
          <w:bCs/>
          <w:u w:val="single"/>
          <w:rtl/>
        </w:rPr>
      </w:pPr>
    </w:p>
    <w:p w14:paraId="1EB6CE4C" w14:textId="77777777" w:rsidR="00000000" w:rsidRDefault="00B90FE9">
      <w:pPr>
        <w:pStyle w:val="a0"/>
        <w:rPr>
          <w:rFonts w:hint="cs"/>
          <w:rtl/>
        </w:rPr>
      </w:pPr>
      <w:r>
        <w:rPr>
          <w:rFonts w:hint="cs"/>
          <w:rtl/>
        </w:rPr>
        <w:t>1-3. שר הפנים ביקש מפרקליטות המדינה, מחלקת הבג</w:t>
      </w:r>
      <w:r>
        <w:rPr>
          <w:rtl/>
        </w:rPr>
        <w:t>"</w:t>
      </w:r>
      <w:r>
        <w:rPr>
          <w:rFonts w:hint="cs"/>
          <w:rtl/>
        </w:rPr>
        <w:t>צים, להציג את עמדתו האישית בהליך משפטי המכונה "בג</w:t>
      </w:r>
      <w:r>
        <w:rPr>
          <w:rtl/>
        </w:rPr>
        <w:t>"</w:t>
      </w:r>
      <w:r>
        <w:rPr>
          <w:rFonts w:hint="cs"/>
          <w:rtl/>
        </w:rPr>
        <w:t>ץ הגיור", ואף ניסח לשם כך מכתב בן שלושה עמודים שהפרקליטות התבקשה ל</w:t>
      </w:r>
      <w:r>
        <w:rPr>
          <w:rFonts w:hint="cs"/>
          <w:rtl/>
        </w:rPr>
        <w:t>הציגו בפני הבג</w:t>
      </w:r>
      <w:r>
        <w:rPr>
          <w:rtl/>
        </w:rPr>
        <w:t>"</w:t>
      </w:r>
      <w:r>
        <w:rPr>
          <w:rFonts w:hint="cs"/>
          <w:rtl/>
        </w:rPr>
        <w:t>ץ. היועץ המשפטי לממשלה ומזכיר הממשלה ביקשו משר הפנים להימנע מפעולה כזאת, משום שקיימות החלטות ממשלה בנושא זה שמבטאות את מדיניות הממשלה.</w:t>
      </w:r>
    </w:p>
    <w:p w14:paraId="6614F314" w14:textId="77777777" w:rsidR="00000000" w:rsidRDefault="00B90FE9">
      <w:pPr>
        <w:pStyle w:val="a0"/>
        <w:rPr>
          <w:rFonts w:hint="cs"/>
          <w:rtl/>
        </w:rPr>
      </w:pPr>
    </w:p>
    <w:p w14:paraId="4CBE2C51" w14:textId="77777777" w:rsidR="00000000" w:rsidRDefault="00B90FE9">
      <w:pPr>
        <w:pStyle w:val="a0"/>
        <w:rPr>
          <w:rFonts w:hint="cs"/>
          <w:rtl/>
        </w:rPr>
      </w:pPr>
      <w:r>
        <w:rPr>
          <w:rFonts w:hint="cs"/>
          <w:rtl/>
        </w:rPr>
        <w:t>בסופו של יום, במסגרת התגובה הכתובה שהוגשה לבג</w:t>
      </w:r>
      <w:r>
        <w:rPr>
          <w:rtl/>
        </w:rPr>
        <w:t>"</w:t>
      </w:r>
      <w:r>
        <w:rPr>
          <w:rFonts w:hint="cs"/>
          <w:rtl/>
        </w:rPr>
        <w:t>ץ מטעם פרקליטות המדינה, הובא בסופה קטע קצר בן כעשר שורות וב</w:t>
      </w:r>
      <w:r>
        <w:rPr>
          <w:rFonts w:hint="cs"/>
          <w:rtl/>
        </w:rPr>
        <w:t>ו "עמדתו האישית" של שר הפנים.</w:t>
      </w:r>
    </w:p>
    <w:p w14:paraId="36B70867" w14:textId="77777777" w:rsidR="00000000" w:rsidRDefault="00B90FE9">
      <w:pPr>
        <w:pStyle w:val="a0"/>
        <w:rPr>
          <w:rFonts w:hint="cs"/>
          <w:rtl/>
        </w:rPr>
      </w:pPr>
    </w:p>
    <w:p w14:paraId="26CA1D41" w14:textId="77777777" w:rsidR="00000000" w:rsidRDefault="00B90FE9">
      <w:pPr>
        <w:pStyle w:val="a0"/>
        <w:rPr>
          <w:rFonts w:hint="cs"/>
          <w:rtl/>
        </w:rPr>
      </w:pPr>
      <w:r>
        <w:rPr>
          <w:rFonts w:hint="cs"/>
          <w:rtl/>
        </w:rPr>
        <w:t>אין צורך לומר, שבגדרה של התגובה הובהר על-ידי פרקליטות המדינה, בין היתר, כי החלטת הממשלה בנושא זה היא המחייבת גם את שרי הממשלה. עוד אוזכרה הנחיית היועץ המשפטי לממשלה, שלפיה בעניינים שבהם יש החלטת ממשלה מחייבת, הרי שכל שינוי מד</w:t>
      </w:r>
      <w:r>
        <w:rPr>
          <w:rFonts w:hint="cs"/>
          <w:rtl/>
        </w:rPr>
        <w:t>יניות שאינו עולה בקנה אחד עם החלטת הממשלה, חייב להיעשות בדרך של קבלת החלטה בממשלה.</w:t>
      </w:r>
    </w:p>
    <w:p w14:paraId="32D1052E" w14:textId="77777777" w:rsidR="00000000" w:rsidRDefault="00B90FE9">
      <w:pPr>
        <w:pStyle w:val="af1"/>
        <w:rPr>
          <w:rtl/>
        </w:rPr>
      </w:pPr>
      <w:r>
        <w:rPr>
          <w:rtl/>
        </w:rPr>
        <w:br/>
        <w:t>היו"ר אתי לבני:</w:t>
      </w:r>
    </w:p>
    <w:p w14:paraId="17C082E4" w14:textId="77777777" w:rsidR="00000000" w:rsidRDefault="00B90FE9">
      <w:pPr>
        <w:pStyle w:val="a0"/>
        <w:rPr>
          <w:rtl/>
        </w:rPr>
      </w:pPr>
    </w:p>
    <w:p w14:paraId="4F6A1BC0" w14:textId="77777777" w:rsidR="00000000" w:rsidRDefault="00B90FE9">
      <w:pPr>
        <w:pStyle w:val="a0"/>
        <w:rPr>
          <w:rFonts w:hint="cs"/>
          <w:rtl/>
        </w:rPr>
      </w:pPr>
      <w:r>
        <w:rPr>
          <w:rFonts w:hint="cs"/>
          <w:rtl/>
        </w:rPr>
        <w:t xml:space="preserve">בזה תם סדר-היום. הישיבה הבאה תתקיים ביום שני, כ"ה בטבת התשס"ד, 19 בינואר 2004, בשעה 16:00. ישיבת הכנסת נעולה. לילה טוב, סוף-שבוע טוב. </w:t>
      </w:r>
    </w:p>
    <w:p w14:paraId="34B7740F" w14:textId="77777777" w:rsidR="00000000" w:rsidRDefault="00B90FE9">
      <w:pPr>
        <w:pStyle w:val="a0"/>
        <w:jc w:val="center"/>
        <w:rPr>
          <w:rtl/>
        </w:rPr>
      </w:pPr>
      <w:r>
        <w:rPr>
          <w:rtl/>
        </w:rPr>
        <w:br/>
      </w:r>
      <w:r>
        <w:rPr>
          <w:rtl/>
        </w:rPr>
        <w:br/>
      </w:r>
      <w:r>
        <w:rPr>
          <w:rFonts w:hint="cs"/>
          <w:rtl/>
        </w:rPr>
        <w:t xml:space="preserve">הישיבה ננעלה בשעה </w:t>
      </w:r>
      <w:r>
        <w:rPr>
          <w:rFonts w:hint="cs"/>
          <w:rtl/>
        </w:rPr>
        <w:t>21:04.</w:t>
      </w:r>
    </w:p>
    <w:p w14:paraId="7CEC3F15" w14:textId="77777777" w:rsidR="00000000" w:rsidRDefault="00B90FE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DF0AC" w14:textId="77777777" w:rsidR="00000000" w:rsidRDefault="00B90FE9">
      <w:r>
        <w:separator/>
      </w:r>
    </w:p>
  </w:endnote>
  <w:endnote w:type="continuationSeparator" w:id="0">
    <w:p w14:paraId="197FC672" w14:textId="77777777" w:rsidR="00000000" w:rsidRDefault="00B9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B710" w14:textId="77777777" w:rsidR="00000000" w:rsidRDefault="00B90FE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311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D0E74" w14:textId="77777777" w:rsidR="00000000" w:rsidRDefault="00B90FE9">
      <w:r>
        <w:separator/>
      </w:r>
    </w:p>
  </w:footnote>
  <w:footnote w:type="continuationSeparator" w:id="0">
    <w:p w14:paraId="21D782A8" w14:textId="77777777" w:rsidR="00000000" w:rsidRDefault="00B9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0E7C8A"/>
    <w:multiLevelType w:val="hybridMultilevel"/>
    <w:tmpl w:val="8234641A"/>
    <w:lvl w:ilvl="0" w:tplc="7A5A4BB2">
      <w:start w:val="2"/>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909618A"/>
    <w:multiLevelType w:val="hybridMultilevel"/>
    <w:tmpl w:val="FA8EAAFA"/>
    <w:lvl w:ilvl="0" w:tplc="5860DC38">
      <w:start w:val="1"/>
      <w:numFmt w:val="hebrew1"/>
      <w:lvlText w:val="(%1)"/>
      <w:lvlJc w:val="left"/>
      <w:pPr>
        <w:tabs>
          <w:tab w:val="num" w:pos="2160"/>
        </w:tabs>
        <w:ind w:left="2160" w:right="216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1B681368"/>
    <w:multiLevelType w:val="multilevel"/>
    <w:tmpl w:val="4B16F39A"/>
    <w:lvl w:ilvl="0">
      <w:start w:val="2"/>
      <w:numFmt w:val="decimal"/>
      <w:lvlText w:val="%1"/>
      <w:lvlJc w:val="left"/>
      <w:pPr>
        <w:tabs>
          <w:tab w:val="num" w:pos="720"/>
        </w:tabs>
        <w:ind w:left="720" w:right="720" w:hanging="720"/>
      </w:pPr>
    </w:lvl>
    <w:lvl w:ilvl="1">
      <w:start w:val="1"/>
      <w:numFmt w:val="decimal"/>
      <w:lvlText w:val="%1.%2"/>
      <w:lvlJc w:val="left"/>
      <w:pPr>
        <w:tabs>
          <w:tab w:val="num" w:pos="1440"/>
        </w:tabs>
        <w:ind w:left="1440" w:right="1440" w:hanging="720"/>
      </w:pPr>
    </w:lvl>
    <w:lvl w:ilvl="2">
      <w:start w:val="1"/>
      <w:numFmt w:val="decimal"/>
      <w:lvlText w:val="%1.%2.%3"/>
      <w:lvlJc w:val="left"/>
      <w:pPr>
        <w:tabs>
          <w:tab w:val="num" w:pos="2160"/>
        </w:tabs>
        <w:ind w:left="2160" w:right="2160" w:hanging="720"/>
      </w:pPr>
    </w:lvl>
    <w:lvl w:ilvl="3">
      <w:start w:val="1"/>
      <w:numFmt w:val="decimal"/>
      <w:lvlText w:val="%1.%2.%3.%4"/>
      <w:lvlJc w:val="left"/>
      <w:pPr>
        <w:tabs>
          <w:tab w:val="num" w:pos="2880"/>
        </w:tabs>
        <w:ind w:left="2880" w:right="2880" w:hanging="720"/>
      </w:pPr>
    </w:lvl>
    <w:lvl w:ilvl="4">
      <w:start w:val="1"/>
      <w:numFmt w:val="decimal"/>
      <w:lvlText w:val="%1.%2.%3.%4.%5"/>
      <w:lvlJc w:val="left"/>
      <w:pPr>
        <w:tabs>
          <w:tab w:val="num" w:pos="3960"/>
        </w:tabs>
        <w:ind w:left="3960" w:right="3960" w:hanging="1080"/>
      </w:pPr>
    </w:lvl>
    <w:lvl w:ilvl="5">
      <w:start w:val="1"/>
      <w:numFmt w:val="decimal"/>
      <w:lvlText w:val="%1.%2.%3.%4.%5.%6"/>
      <w:lvlJc w:val="left"/>
      <w:pPr>
        <w:tabs>
          <w:tab w:val="num" w:pos="4680"/>
        </w:tabs>
        <w:ind w:left="4680" w:right="4680" w:hanging="1080"/>
      </w:pPr>
    </w:lvl>
    <w:lvl w:ilvl="6">
      <w:start w:val="1"/>
      <w:numFmt w:val="decimal"/>
      <w:lvlText w:val="%1.%2.%3.%4.%5.%6.%7"/>
      <w:lvlJc w:val="left"/>
      <w:pPr>
        <w:tabs>
          <w:tab w:val="num" w:pos="5760"/>
        </w:tabs>
        <w:ind w:left="5760" w:right="5760" w:hanging="1440"/>
      </w:pPr>
    </w:lvl>
    <w:lvl w:ilvl="7">
      <w:start w:val="1"/>
      <w:numFmt w:val="decimal"/>
      <w:lvlText w:val="%1.%2.%3.%4.%5.%6.%7.%8"/>
      <w:lvlJc w:val="left"/>
      <w:pPr>
        <w:tabs>
          <w:tab w:val="num" w:pos="6480"/>
        </w:tabs>
        <w:ind w:left="6480" w:right="6480" w:hanging="1440"/>
      </w:pPr>
    </w:lvl>
    <w:lvl w:ilvl="8">
      <w:start w:val="1"/>
      <w:numFmt w:val="decimal"/>
      <w:lvlText w:val="%1.%2.%3.%4.%5.%6.%7.%8.%9"/>
      <w:lvlJc w:val="left"/>
      <w:pPr>
        <w:tabs>
          <w:tab w:val="num" w:pos="7560"/>
        </w:tabs>
        <w:ind w:left="7560" w:right="7560" w:hanging="1800"/>
      </w:pPr>
    </w:lvl>
  </w:abstractNum>
  <w:abstractNum w:abstractNumId="4" w15:restartNumberingAfterBreak="0">
    <w:nsid w:val="205F0E32"/>
    <w:multiLevelType w:val="hybridMultilevel"/>
    <w:tmpl w:val="55749BFA"/>
    <w:lvl w:ilvl="0" w:tplc="31AAB2E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21FC7922"/>
    <w:multiLevelType w:val="hybridMultilevel"/>
    <w:tmpl w:val="A1DE3856"/>
    <w:lvl w:ilvl="0" w:tplc="118A23E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235C4012"/>
    <w:multiLevelType w:val="multilevel"/>
    <w:tmpl w:val="456494FC"/>
    <w:lvl w:ilvl="0">
      <w:start w:val="1"/>
      <w:numFmt w:val="decimal"/>
      <w:lvlText w:val="%1"/>
      <w:lvlJc w:val="left"/>
      <w:pPr>
        <w:tabs>
          <w:tab w:val="num" w:pos="720"/>
        </w:tabs>
        <w:ind w:left="720" w:right="720" w:hanging="720"/>
      </w:pPr>
    </w:lvl>
    <w:lvl w:ilvl="1">
      <w:start w:val="1"/>
      <w:numFmt w:val="decimal"/>
      <w:lvlText w:val="%1.%2"/>
      <w:lvlJc w:val="left"/>
      <w:pPr>
        <w:tabs>
          <w:tab w:val="num" w:pos="1440"/>
        </w:tabs>
        <w:ind w:left="1440" w:right="1440" w:hanging="720"/>
      </w:pPr>
    </w:lvl>
    <w:lvl w:ilvl="2">
      <w:start w:val="1"/>
      <w:numFmt w:val="decimal"/>
      <w:lvlText w:val="%1.%2.%3"/>
      <w:lvlJc w:val="left"/>
      <w:pPr>
        <w:tabs>
          <w:tab w:val="num" w:pos="2160"/>
        </w:tabs>
        <w:ind w:left="2160" w:right="2160" w:hanging="720"/>
      </w:pPr>
    </w:lvl>
    <w:lvl w:ilvl="3">
      <w:start w:val="1"/>
      <w:numFmt w:val="decimal"/>
      <w:lvlText w:val="%1.%2.%3.%4"/>
      <w:lvlJc w:val="left"/>
      <w:pPr>
        <w:tabs>
          <w:tab w:val="num" w:pos="2880"/>
        </w:tabs>
        <w:ind w:left="2880" w:right="2880" w:hanging="720"/>
      </w:pPr>
    </w:lvl>
    <w:lvl w:ilvl="4">
      <w:start w:val="1"/>
      <w:numFmt w:val="decimal"/>
      <w:lvlText w:val="%1.%2.%3.%4.%5"/>
      <w:lvlJc w:val="left"/>
      <w:pPr>
        <w:tabs>
          <w:tab w:val="num" w:pos="3960"/>
        </w:tabs>
        <w:ind w:left="3960" w:right="3960" w:hanging="1080"/>
      </w:pPr>
    </w:lvl>
    <w:lvl w:ilvl="5">
      <w:start w:val="1"/>
      <w:numFmt w:val="decimal"/>
      <w:lvlText w:val="%1.%2.%3.%4.%5.%6"/>
      <w:lvlJc w:val="left"/>
      <w:pPr>
        <w:tabs>
          <w:tab w:val="num" w:pos="4680"/>
        </w:tabs>
        <w:ind w:left="4680" w:right="4680" w:hanging="1080"/>
      </w:pPr>
    </w:lvl>
    <w:lvl w:ilvl="6">
      <w:start w:val="1"/>
      <w:numFmt w:val="decimal"/>
      <w:lvlText w:val="%1.%2.%3.%4.%5.%6.%7"/>
      <w:lvlJc w:val="left"/>
      <w:pPr>
        <w:tabs>
          <w:tab w:val="num" w:pos="5760"/>
        </w:tabs>
        <w:ind w:left="5760" w:right="5760" w:hanging="1440"/>
      </w:pPr>
    </w:lvl>
    <w:lvl w:ilvl="7">
      <w:start w:val="1"/>
      <w:numFmt w:val="decimal"/>
      <w:lvlText w:val="%1.%2.%3.%4.%5.%6.%7.%8"/>
      <w:lvlJc w:val="left"/>
      <w:pPr>
        <w:tabs>
          <w:tab w:val="num" w:pos="6480"/>
        </w:tabs>
        <w:ind w:left="6480" w:right="6480" w:hanging="1440"/>
      </w:pPr>
    </w:lvl>
    <w:lvl w:ilvl="8">
      <w:start w:val="1"/>
      <w:numFmt w:val="decimal"/>
      <w:lvlText w:val="%1.%2.%3.%4.%5.%6.%7.%8.%9"/>
      <w:lvlJc w:val="left"/>
      <w:pPr>
        <w:tabs>
          <w:tab w:val="num" w:pos="7560"/>
        </w:tabs>
        <w:ind w:left="7560" w:right="7560" w:hanging="1800"/>
      </w:pPr>
    </w:lvl>
  </w:abstractNum>
  <w:abstractNum w:abstractNumId="7" w15:restartNumberingAfterBreak="0">
    <w:nsid w:val="28BD1ACA"/>
    <w:multiLevelType w:val="hybridMultilevel"/>
    <w:tmpl w:val="DC6CA6F2"/>
    <w:lvl w:ilvl="0" w:tplc="0A549F26">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8" w15:restartNumberingAfterBreak="0">
    <w:nsid w:val="2A844839"/>
    <w:multiLevelType w:val="hybridMultilevel"/>
    <w:tmpl w:val="1C4858A8"/>
    <w:lvl w:ilvl="0" w:tplc="9474BAA6">
      <w:start w:val="1"/>
      <w:numFmt w:val="decimal"/>
      <w:lvlText w:val="%1."/>
      <w:lvlJc w:val="left"/>
      <w:pPr>
        <w:tabs>
          <w:tab w:val="num" w:pos="975"/>
        </w:tabs>
        <w:ind w:left="975" w:right="975" w:hanging="615"/>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2B0649BF"/>
    <w:multiLevelType w:val="hybridMultilevel"/>
    <w:tmpl w:val="B398542E"/>
    <w:lvl w:ilvl="0" w:tplc="3C2E0538">
      <w:start w:val="1"/>
      <w:numFmt w:val="decimal"/>
      <w:lvlText w:val="%1."/>
      <w:lvlJc w:val="left"/>
      <w:pPr>
        <w:tabs>
          <w:tab w:val="num" w:pos="885"/>
        </w:tabs>
        <w:ind w:left="885" w:right="885" w:hanging="525"/>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37851DDE"/>
    <w:multiLevelType w:val="hybridMultilevel"/>
    <w:tmpl w:val="32429B06"/>
    <w:lvl w:ilvl="0" w:tplc="BA783E58">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1" w15:restartNumberingAfterBreak="0">
    <w:nsid w:val="4ABF334E"/>
    <w:multiLevelType w:val="multilevel"/>
    <w:tmpl w:val="C59A3318"/>
    <w:lvl w:ilvl="0">
      <w:start w:val="3"/>
      <w:numFmt w:val="decimal"/>
      <w:lvlText w:val="%1"/>
      <w:lvlJc w:val="left"/>
      <w:pPr>
        <w:tabs>
          <w:tab w:val="num" w:pos="720"/>
        </w:tabs>
        <w:ind w:left="720" w:right="720" w:hanging="720"/>
      </w:pPr>
    </w:lvl>
    <w:lvl w:ilvl="1">
      <w:start w:val="1"/>
      <w:numFmt w:val="decimal"/>
      <w:lvlText w:val="%1.%2"/>
      <w:lvlJc w:val="left"/>
      <w:pPr>
        <w:tabs>
          <w:tab w:val="num" w:pos="1440"/>
        </w:tabs>
        <w:ind w:left="1440" w:right="1440" w:hanging="720"/>
      </w:pPr>
    </w:lvl>
    <w:lvl w:ilvl="2">
      <w:start w:val="1"/>
      <w:numFmt w:val="decimal"/>
      <w:lvlText w:val="%1.%2.%3"/>
      <w:lvlJc w:val="left"/>
      <w:pPr>
        <w:tabs>
          <w:tab w:val="num" w:pos="2160"/>
        </w:tabs>
        <w:ind w:left="2160" w:right="2160" w:hanging="720"/>
      </w:pPr>
    </w:lvl>
    <w:lvl w:ilvl="3">
      <w:start w:val="1"/>
      <w:numFmt w:val="decimal"/>
      <w:lvlText w:val="%1.%2.%3.%4"/>
      <w:lvlJc w:val="left"/>
      <w:pPr>
        <w:tabs>
          <w:tab w:val="num" w:pos="2880"/>
        </w:tabs>
        <w:ind w:left="2880" w:right="2880" w:hanging="720"/>
      </w:pPr>
    </w:lvl>
    <w:lvl w:ilvl="4">
      <w:start w:val="1"/>
      <w:numFmt w:val="decimal"/>
      <w:lvlText w:val="%1.%2.%3.%4.%5"/>
      <w:lvlJc w:val="left"/>
      <w:pPr>
        <w:tabs>
          <w:tab w:val="num" w:pos="3960"/>
        </w:tabs>
        <w:ind w:left="3960" w:right="3960" w:hanging="1080"/>
      </w:pPr>
    </w:lvl>
    <w:lvl w:ilvl="5">
      <w:start w:val="1"/>
      <w:numFmt w:val="decimal"/>
      <w:lvlText w:val="%1.%2.%3.%4.%5.%6"/>
      <w:lvlJc w:val="left"/>
      <w:pPr>
        <w:tabs>
          <w:tab w:val="num" w:pos="4680"/>
        </w:tabs>
        <w:ind w:left="4680" w:right="4680" w:hanging="1080"/>
      </w:pPr>
    </w:lvl>
    <w:lvl w:ilvl="6">
      <w:start w:val="1"/>
      <w:numFmt w:val="decimal"/>
      <w:lvlText w:val="%1.%2.%3.%4.%5.%6.%7"/>
      <w:lvlJc w:val="left"/>
      <w:pPr>
        <w:tabs>
          <w:tab w:val="num" w:pos="5760"/>
        </w:tabs>
        <w:ind w:left="5760" w:right="5760" w:hanging="1440"/>
      </w:pPr>
    </w:lvl>
    <w:lvl w:ilvl="7">
      <w:start w:val="1"/>
      <w:numFmt w:val="decimal"/>
      <w:lvlText w:val="%1.%2.%3.%4.%5.%6.%7.%8"/>
      <w:lvlJc w:val="left"/>
      <w:pPr>
        <w:tabs>
          <w:tab w:val="num" w:pos="6480"/>
        </w:tabs>
        <w:ind w:left="6480" w:right="6480" w:hanging="1440"/>
      </w:pPr>
    </w:lvl>
    <w:lvl w:ilvl="8">
      <w:start w:val="1"/>
      <w:numFmt w:val="decimal"/>
      <w:lvlText w:val="%1.%2.%3.%4.%5.%6.%7.%8.%9"/>
      <w:lvlJc w:val="left"/>
      <w:pPr>
        <w:tabs>
          <w:tab w:val="num" w:pos="7560"/>
        </w:tabs>
        <w:ind w:left="7560" w:right="7560" w:hanging="1800"/>
      </w:pPr>
    </w:lvl>
  </w:abstractNum>
  <w:abstractNum w:abstractNumId="12" w15:restartNumberingAfterBreak="0">
    <w:nsid w:val="4BFA7D85"/>
    <w:multiLevelType w:val="hybridMultilevel"/>
    <w:tmpl w:val="DB2A9866"/>
    <w:lvl w:ilvl="0" w:tplc="3D14B3F8">
      <w:start w:val="2"/>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4C7737DA"/>
    <w:multiLevelType w:val="hybridMultilevel"/>
    <w:tmpl w:val="1340CC18"/>
    <w:lvl w:ilvl="0" w:tplc="4E568F2C">
      <w:start w:val="1"/>
      <w:numFmt w:val="hebrew1"/>
      <w:lvlText w:val="(%1)"/>
      <w:lvlJc w:val="left"/>
      <w:pPr>
        <w:tabs>
          <w:tab w:val="num" w:pos="2160"/>
        </w:tabs>
        <w:ind w:left="2160" w:right="216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4" w15:restartNumberingAfterBreak="0">
    <w:nsid w:val="57F7636F"/>
    <w:multiLevelType w:val="hybridMultilevel"/>
    <w:tmpl w:val="F70AF370"/>
    <w:lvl w:ilvl="0" w:tplc="6644D0C6">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5" w15:restartNumberingAfterBreak="0">
    <w:nsid w:val="5D070EC5"/>
    <w:multiLevelType w:val="hybridMultilevel"/>
    <w:tmpl w:val="DED09494"/>
    <w:lvl w:ilvl="0" w:tplc="A52ADCB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6" w15:restartNumberingAfterBreak="0">
    <w:nsid w:val="62FE07B9"/>
    <w:multiLevelType w:val="hybridMultilevel"/>
    <w:tmpl w:val="ECB8CCDA"/>
    <w:lvl w:ilvl="0" w:tplc="178E0408">
      <w:start w:val="2"/>
      <w:numFmt w:val="decimal"/>
      <w:lvlText w:val="%1"/>
      <w:lvlJc w:val="left"/>
      <w:pPr>
        <w:tabs>
          <w:tab w:val="num" w:pos="1065"/>
        </w:tabs>
        <w:ind w:left="1065" w:right="1065" w:hanging="360"/>
      </w:pPr>
      <w:rPr>
        <w:rFonts w:hint="cs"/>
      </w:rPr>
    </w:lvl>
    <w:lvl w:ilvl="1" w:tplc="040D0019" w:tentative="1">
      <w:start w:val="1"/>
      <w:numFmt w:val="lowerLetter"/>
      <w:lvlText w:val="%2."/>
      <w:lvlJc w:val="left"/>
      <w:pPr>
        <w:tabs>
          <w:tab w:val="num" w:pos="1785"/>
        </w:tabs>
        <w:ind w:left="1785" w:right="1785" w:hanging="360"/>
      </w:pPr>
    </w:lvl>
    <w:lvl w:ilvl="2" w:tplc="040D001B" w:tentative="1">
      <w:start w:val="1"/>
      <w:numFmt w:val="lowerRoman"/>
      <w:lvlText w:val="%3."/>
      <w:lvlJc w:val="right"/>
      <w:pPr>
        <w:tabs>
          <w:tab w:val="num" w:pos="2505"/>
        </w:tabs>
        <w:ind w:left="2505" w:right="2505" w:hanging="180"/>
      </w:pPr>
    </w:lvl>
    <w:lvl w:ilvl="3" w:tplc="040D000F" w:tentative="1">
      <w:start w:val="1"/>
      <w:numFmt w:val="decimal"/>
      <w:lvlText w:val="%4."/>
      <w:lvlJc w:val="left"/>
      <w:pPr>
        <w:tabs>
          <w:tab w:val="num" w:pos="3225"/>
        </w:tabs>
        <w:ind w:left="3225" w:right="3225" w:hanging="360"/>
      </w:pPr>
    </w:lvl>
    <w:lvl w:ilvl="4" w:tplc="040D0019" w:tentative="1">
      <w:start w:val="1"/>
      <w:numFmt w:val="lowerLetter"/>
      <w:lvlText w:val="%5."/>
      <w:lvlJc w:val="left"/>
      <w:pPr>
        <w:tabs>
          <w:tab w:val="num" w:pos="3945"/>
        </w:tabs>
        <w:ind w:left="3945" w:right="3945" w:hanging="360"/>
      </w:pPr>
    </w:lvl>
    <w:lvl w:ilvl="5" w:tplc="040D001B" w:tentative="1">
      <w:start w:val="1"/>
      <w:numFmt w:val="lowerRoman"/>
      <w:lvlText w:val="%6."/>
      <w:lvlJc w:val="right"/>
      <w:pPr>
        <w:tabs>
          <w:tab w:val="num" w:pos="4665"/>
        </w:tabs>
        <w:ind w:left="4665" w:right="4665" w:hanging="180"/>
      </w:pPr>
    </w:lvl>
    <w:lvl w:ilvl="6" w:tplc="040D000F" w:tentative="1">
      <w:start w:val="1"/>
      <w:numFmt w:val="decimal"/>
      <w:lvlText w:val="%7."/>
      <w:lvlJc w:val="left"/>
      <w:pPr>
        <w:tabs>
          <w:tab w:val="num" w:pos="5385"/>
        </w:tabs>
        <w:ind w:left="5385" w:right="5385" w:hanging="360"/>
      </w:pPr>
    </w:lvl>
    <w:lvl w:ilvl="7" w:tplc="040D0019" w:tentative="1">
      <w:start w:val="1"/>
      <w:numFmt w:val="lowerLetter"/>
      <w:lvlText w:val="%8."/>
      <w:lvlJc w:val="left"/>
      <w:pPr>
        <w:tabs>
          <w:tab w:val="num" w:pos="6105"/>
        </w:tabs>
        <w:ind w:left="6105" w:right="6105" w:hanging="360"/>
      </w:pPr>
    </w:lvl>
    <w:lvl w:ilvl="8" w:tplc="040D001B" w:tentative="1">
      <w:start w:val="1"/>
      <w:numFmt w:val="lowerRoman"/>
      <w:lvlText w:val="%9."/>
      <w:lvlJc w:val="right"/>
      <w:pPr>
        <w:tabs>
          <w:tab w:val="num" w:pos="6825"/>
        </w:tabs>
        <w:ind w:left="6825" w:right="6825" w:hanging="180"/>
      </w:pPr>
    </w:lvl>
  </w:abstractNum>
  <w:abstractNum w:abstractNumId="17" w15:restartNumberingAfterBreak="0">
    <w:nsid w:val="6FA61227"/>
    <w:multiLevelType w:val="hybridMultilevel"/>
    <w:tmpl w:val="280CB85E"/>
    <w:lvl w:ilvl="0" w:tplc="C3C03E8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8" w15:restartNumberingAfterBreak="0">
    <w:nsid w:val="76847295"/>
    <w:multiLevelType w:val="hybridMultilevel"/>
    <w:tmpl w:val="F13E77D8"/>
    <w:lvl w:ilvl="0" w:tplc="0322A46C">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9" w15:restartNumberingAfterBreak="0">
    <w:nsid w:val="7F484F8A"/>
    <w:multiLevelType w:val="hybridMultilevel"/>
    <w:tmpl w:val="E0C09FE6"/>
    <w:lvl w:ilvl="0" w:tplc="D7B61D7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4"/>
  </w:num>
  <w:num w:numId="14">
    <w:abstractNumId w:val="5"/>
  </w:num>
  <w:num w:numId="15">
    <w:abstractNumId w:val="7"/>
  </w:num>
  <w:num w:numId="16">
    <w:abstractNumId w:val="9"/>
  </w:num>
  <w:num w:numId="17">
    <w:abstractNumId w:val="10"/>
  </w:num>
  <w:num w:numId="18">
    <w:abstractNumId w:val="17"/>
  </w:num>
  <w:num w:numId="19">
    <w:abstractNumId w:val="18"/>
  </w:num>
  <w:num w:numId="20">
    <w:abstractNumId w:val="4"/>
  </w:num>
  <w:num w:numId="21">
    <w:abstractNumId w:val="12"/>
  </w:num>
  <w:num w:numId="22">
    <w:abstractNumId w:val="1"/>
  </w:num>
  <w:num w:numId="23">
    <w:abstractNumId w:val="16"/>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0481_1-55.doc"/>
    <w:docVar w:name="Position" w:val="Merged1-55"/>
    <w:docVar w:name="Queue" w:val="1-55"/>
    <w:docVar w:name="SaveYN" w:val="N"/>
    <w:docVar w:name="Session" w:val="20481"/>
    <w:docVar w:name="SessionDate" w:val="14/01/04"/>
    <w:docVar w:name="SpeakersNum" w:val="0"/>
    <w:docVar w:name="StartMode" w:val="4"/>
  </w:docVars>
  <w:rsids>
    <w:rsidRoot w:val="00B90FE9"/>
    <w:rsid w:val="00B90F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859C35"/>
  <w15:chartTrackingRefBased/>
  <w15:docId w15:val="{77880A1A-AD0B-4C04-873F-690BFAE8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19"/>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customStyle="1" w:styleId="af2">
    <w:name w:val="נוצר בתאריך"/>
    <w:rPr>
      <w:sz w:val="24"/>
      <w:szCs w:val="24"/>
      <w:lang w:val="en-US" w:eastAsia="he-IL"/>
    </w:rPr>
  </w:style>
  <w:style w:type="paragraph" w:styleId="Header">
    <w:name w:val="header"/>
    <w:basedOn w:val="Normal"/>
    <w:semiHidden/>
    <w:pPr>
      <w:tabs>
        <w:tab w:val="center" w:pos="4153"/>
        <w:tab w:val="right" w:pos="8306"/>
      </w:tabs>
    </w:pPr>
  </w:style>
  <w:style w:type="paragraph" w:styleId="BodyTextIndent2">
    <w:name w:val="Body Text Indent 2"/>
    <w:basedOn w:val="Normal"/>
    <w:semiHidden/>
    <w:pPr>
      <w:bidi/>
      <w:spacing w:line="360" w:lineRule="auto"/>
      <w:ind w:left="566" w:hanging="43"/>
    </w:pPr>
    <w:rPr>
      <w:rFonts w:cs="Times New Roman"/>
      <w:sz w:val="28"/>
      <w:szCs w:val="28"/>
    </w:r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62931</Words>
  <Characters>358709</Characters>
  <Application>Microsoft Office Word</Application>
  <DocSecurity>0</DocSecurity>
  <Lines>2989</Lines>
  <Paragraphs>841</Paragraphs>
  <ScaleCrop>false</ScaleCrop>
  <HeadingPairs>
    <vt:vector size="2" baseType="variant">
      <vt:variant>
        <vt:lpstr>שם</vt:lpstr>
      </vt:variant>
      <vt:variant>
        <vt:i4>1</vt:i4>
      </vt:variant>
    </vt:vector>
  </HeadingPairs>
  <TitlesOfParts>
    <vt:vector size="1" baseType="lpstr">
      <vt:lpstr>חוברת י"ג</vt:lpstr>
    </vt:vector>
  </TitlesOfParts>
  <Company>EDS</Company>
  <LinksUpToDate>false</LinksUpToDate>
  <CharactersWithSpaces>420799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94 מתאריך 14/01/2004</dc:title>
  <dc:subject/>
  <dc:creator>איטה אבן זוהר</dc:creator>
  <cp:keywords/>
  <dc:description/>
  <cp:lastModifiedBy>vladimir</cp:lastModifiedBy>
  <cp:revision>2</cp:revision>
  <cp:lastPrinted>2004-06-15T12:36:00Z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94.0000000000000</vt:lpwstr>
  </property>
  <property fmtid="{D5CDD505-2E9C-101B-9397-08002B2CF9AE}" pid="4" name="Nose">
    <vt:lpwstr>_x000d_
</vt:lpwstr>
  </property>
  <property fmtid="{D5CDD505-2E9C-101B-9397-08002B2CF9AE}" pid="5" name="TaarichYeshiva">
    <vt:lpwstr>2004-01-14T00:00:00Z</vt:lpwstr>
  </property>
  <property fmtid="{D5CDD505-2E9C-101B-9397-08002B2CF9AE}" pid="6" name="Tor">
    <vt:lpwstr>1-55</vt:lpwstr>
  </property>
  <property fmtid="{D5CDD505-2E9C-101B-9397-08002B2CF9AE}" pid="7" name="סימוכין">
    <vt:i4>2243104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2243104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